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170D3" w14:textId="77777777" w:rsidR="00000000" w:rsidRDefault="001C3AAC">
      <w:pPr>
        <w:pStyle w:val="a"/>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5EC2178E" w14:textId="77777777" w:rsidR="00000000" w:rsidRDefault="001C3AAC">
      <w:pPr>
        <w:pStyle w:val="TOC1"/>
        <w:tabs>
          <w:tab w:val="right" w:leader="dot" w:pos="8296"/>
        </w:tabs>
        <w:rPr>
          <w:rFonts w:ascii="Times New Roman" w:hAnsi="Times New Roman" w:cs="Times New Roman"/>
          <w:sz w:val="24"/>
          <w:szCs w:val="24"/>
        </w:rPr>
      </w:pPr>
      <w:r>
        <w:rPr>
          <w:rtl/>
        </w:rPr>
        <w:t xml:space="preserve">דברי יושב-ראש הכנסת לציון תשעים-ותשע שנים </w:t>
      </w:r>
      <w:r>
        <w:t xml:space="preserve"> </w:t>
      </w:r>
      <w:r>
        <w:rPr>
          <w:rtl/>
        </w:rPr>
        <w:t>לפטירתו של בנימין זאב הרצל</w:t>
      </w:r>
      <w:r>
        <w:tab/>
      </w:r>
      <w:r>
        <w:fldChar w:fldCharType="begin"/>
      </w:r>
      <w:r>
        <w:instrText xml:space="preserve"> PAGEREF _Toc50257048 \h </w:instrText>
      </w:r>
      <w:r>
        <w:fldChar w:fldCharType="separate"/>
      </w:r>
      <w:r>
        <w:t>5</w:t>
      </w:r>
      <w:r>
        <w:fldChar w:fldCharType="end"/>
      </w:r>
    </w:p>
    <w:p w14:paraId="570E98AC" w14:textId="77777777" w:rsidR="00000000" w:rsidRDefault="001C3AAC">
      <w:pPr>
        <w:pStyle w:val="TOC2"/>
        <w:tabs>
          <w:tab w:val="right" w:leader="dot" w:pos="8296"/>
        </w:tabs>
        <w:ind w:right="0"/>
        <w:rPr>
          <w:rFonts w:ascii="Times New Roman" w:hAnsi="Times New Roman" w:cs="Times New Roman"/>
          <w:sz w:val="24"/>
          <w:szCs w:val="24"/>
        </w:rPr>
      </w:pPr>
      <w:r>
        <w:rPr>
          <w:rtl/>
        </w:rPr>
        <w:t>היו"ר ראובן ריבלין:</w:t>
      </w:r>
      <w:r>
        <w:tab/>
      </w:r>
      <w:r>
        <w:fldChar w:fldCharType="begin"/>
      </w:r>
      <w:r>
        <w:instrText xml:space="preserve"> PAGEREF _Toc50257049 \h </w:instrText>
      </w:r>
      <w:r>
        <w:fldChar w:fldCharType="separate"/>
      </w:r>
      <w:r>
        <w:t>5</w:t>
      </w:r>
      <w:r>
        <w:fldChar w:fldCharType="end"/>
      </w:r>
    </w:p>
    <w:p w14:paraId="6603E283" w14:textId="77777777" w:rsidR="00000000" w:rsidRDefault="001C3AAC">
      <w:pPr>
        <w:pStyle w:val="TOC1"/>
        <w:tabs>
          <w:tab w:val="right" w:leader="dot" w:pos="8296"/>
        </w:tabs>
        <w:rPr>
          <w:rFonts w:ascii="Times New Roman" w:hAnsi="Times New Roman" w:cs="Times New Roman"/>
          <w:sz w:val="24"/>
          <w:szCs w:val="24"/>
        </w:rPr>
      </w:pPr>
      <w:r>
        <w:rPr>
          <w:rtl/>
        </w:rPr>
        <w:t>דיווח שר התחבורה על תאונות הדרכים</w:t>
      </w:r>
      <w:r>
        <w:tab/>
      </w:r>
      <w:r>
        <w:fldChar w:fldCharType="begin"/>
      </w:r>
      <w:r>
        <w:instrText xml:space="preserve"> PAGERE</w:instrText>
      </w:r>
      <w:r>
        <w:instrText xml:space="preserve">F _Toc50257050 \h </w:instrText>
      </w:r>
      <w:r>
        <w:fldChar w:fldCharType="separate"/>
      </w:r>
      <w:r>
        <w:t>6</w:t>
      </w:r>
      <w:r>
        <w:fldChar w:fldCharType="end"/>
      </w:r>
    </w:p>
    <w:p w14:paraId="3E15A83C" w14:textId="77777777" w:rsidR="00000000" w:rsidRDefault="001C3AAC">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_Toc50257051 \h </w:instrText>
      </w:r>
      <w:r>
        <w:fldChar w:fldCharType="separate"/>
      </w:r>
      <w:r>
        <w:t>7</w:t>
      </w:r>
      <w:r>
        <w:fldChar w:fldCharType="end"/>
      </w:r>
    </w:p>
    <w:p w14:paraId="5FE3EE2C" w14:textId="77777777" w:rsidR="00000000" w:rsidRDefault="001C3AAC">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_Toc50257052 \h </w:instrText>
      </w:r>
      <w:r>
        <w:fldChar w:fldCharType="separate"/>
      </w:r>
      <w:r>
        <w:t>8</w:t>
      </w:r>
      <w:r>
        <w:fldChar w:fldCharType="end"/>
      </w:r>
    </w:p>
    <w:p w14:paraId="4634E8CC" w14:textId="77777777" w:rsidR="00000000" w:rsidRDefault="001C3AAC">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_Toc50257053 \h </w:instrText>
      </w:r>
      <w:r>
        <w:fldChar w:fldCharType="separate"/>
      </w:r>
      <w:r>
        <w:t>9</w:t>
      </w:r>
      <w:r>
        <w:fldChar w:fldCharType="end"/>
      </w:r>
    </w:p>
    <w:p w14:paraId="76D3B9A4" w14:textId="77777777" w:rsidR="00000000" w:rsidRDefault="001C3AAC">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w:instrText>
      </w:r>
      <w:r>
        <w:instrText xml:space="preserve">Toc50257054 \h </w:instrText>
      </w:r>
      <w:r>
        <w:fldChar w:fldCharType="separate"/>
      </w:r>
      <w:r>
        <w:t>9</w:t>
      </w:r>
      <w:r>
        <w:fldChar w:fldCharType="end"/>
      </w:r>
    </w:p>
    <w:p w14:paraId="3385B91F" w14:textId="77777777" w:rsidR="00000000" w:rsidRDefault="001C3AAC">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_Toc50257055 \h </w:instrText>
      </w:r>
      <w:r>
        <w:fldChar w:fldCharType="separate"/>
      </w:r>
      <w:r>
        <w:t>10</w:t>
      </w:r>
      <w:r>
        <w:fldChar w:fldCharType="end"/>
      </w:r>
    </w:p>
    <w:p w14:paraId="2C1BAD82" w14:textId="77777777" w:rsidR="00000000" w:rsidRDefault="001C3AAC">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_Toc50257056 \h </w:instrText>
      </w:r>
      <w:r>
        <w:fldChar w:fldCharType="separate"/>
      </w:r>
      <w:r>
        <w:t>10</w:t>
      </w:r>
      <w:r>
        <w:fldChar w:fldCharType="end"/>
      </w:r>
    </w:p>
    <w:p w14:paraId="3CDC2680" w14:textId="77777777" w:rsidR="00000000" w:rsidRDefault="001C3AAC">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_Toc50257057 \h </w:instrText>
      </w:r>
      <w:r>
        <w:fldChar w:fldCharType="separate"/>
      </w:r>
      <w:r>
        <w:t>10</w:t>
      </w:r>
      <w:r>
        <w:fldChar w:fldCharType="end"/>
      </w:r>
    </w:p>
    <w:p w14:paraId="64BDC0E8" w14:textId="77777777" w:rsidR="00000000" w:rsidRDefault="001C3AAC">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_Toc50257058 \h </w:instrText>
      </w:r>
      <w:r>
        <w:fldChar w:fldCharType="separate"/>
      </w:r>
      <w:r>
        <w:t>11</w:t>
      </w:r>
      <w:r>
        <w:fldChar w:fldCharType="end"/>
      </w:r>
    </w:p>
    <w:p w14:paraId="5E9E7E43" w14:textId="77777777" w:rsidR="00000000" w:rsidRDefault="001C3AAC">
      <w:pPr>
        <w:pStyle w:val="TOC1"/>
        <w:tabs>
          <w:tab w:val="right" w:leader="dot" w:pos="8296"/>
        </w:tabs>
        <w:rPr>
          <w:rFonts w:ascii="Times New Roman" w:hAnsi="Times New Roman" w:cs="Times New Roman"/>
          <w:sz w:val="24"/>
          <w:szCs w:val="24"/>
        </w:rPr>
      </w:pPr>
      <w:r>
        <w:rPr>
          <w:rtl/>
        </w:rPr>
        <w:t xml:space="preserve">מסמכים שהונחו </w:t>
      </w:r>
      <w:r>
        <w:rPr>
          <w:rtl/>
        </w:rPr>
        <w:t>על שולחן הכנסת</w:t>
      </w:r>
      <w:r>
        <w:tab/>
      </w:r>
      <w:r>
        <w:fldChar w:fldCharType="begin"/>
      </w:r>
      <w:r>
        <w:instrText xml:space="preserve"> PAGEREF _Toc50257059 \h </w:instrText>
      </w:r>
      <w:r>
        <w:fldChar w:fldCharType="separate"/>
      </w:r>
      <w:r>
        <w:t>12</w:t>
      </w:r>
      <w:r>
        <w:fldChar w:fldCharType="end"/>
      </w:r>
    </w:p>
    <w:p w14:paraId="015EC575" w14:textId="77777777" w:rsidR="00000000" w:rsidRDefault="001C3AAC">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_Toc50257060 \h </w:instrText>
      </w:r>
      <w:r>
        <w:fldChar w:fldCharType="separate"/>
      </w:r>
      <w:r>
        <w:t>12</w:t>
      </w:r>
      <w:r>
        <w:fldChar w:fldCharType="end"/>
      </w:r>
    </w:p>
    <w:p w14:paraId="2BC9C94F" w14:textId="77777777" w:rsidR="00000000" w:rsidRDefault="001C3AAC">
      <w:pPr>
        <w:pStyle w:val="TOC1"/>
        <w:tabs>
          <w:tab w:val="right" w:leader="dot" w:pos="8296"/>
        </w:tabs>
        <w:rPr>
          <w:rFonts w:ascii="Times New Roman" w:hAnsi="Times New Roman" w:cs="Times New Roman"/>
          <w:sz w:val="24"/>
          <w:szCs w:val="24"/>
        </w:rPr>
      </w:pPr>
      <w:r>
        <w:rPr>
          <w:rtl/>
        </w:rPr>
        <w:t xml:space="preserve">הצעת סיעות העבודה-מימד, ש"ס, מרצ--עם אחד--חד"ש-תע"ל, </w:t>
      </w:r>
      <w:r>
        <w:t xml:space="preserve"> </w:t>
      </w:r>
      <w:r>
        <w:rPr>
          <w:rtl/>
        </w:rPr>
        <w:t>יהדות התורה ורע"ם להביע אי-אמון בממשלה בשל:</w:t>
      </w:r>
      <w:r>
        <w:tab/>
      </w:r>
      <w:r>
        <w:fldChar w:fldCharType="begin"/>
      </w:r>
      <w:r>
        <w:instrText xml:space="preserve"> PAGEREF _Toc50257061 \h </w:instrText>
      </w:r>
      <w:r>
        <w:fldChar w:fldCharType="separate"/>
      </w:r>
      <w:r>
        <w:t>15</w:t>
      </w:r>
      <w:r>
        <w:fldChar w:fldCharType="end"/>
      </w:r>
    </w:p>
    <w:p w14:paraId="773CB131" w14:textId="77777777" w:rsidR="00000000" w:rsidRDefault="001C3AAC">
      <w:pPr>
        <w:pStyle w:val="TOC1"/>
        <w:tabs>
          <w:tab w:val="right" w:leader="dot" w:pos="8296"/>
        </w:tabs>
        <w:rPr>
          <w:rFonts w:ascii="Times New Roman" w:hAnsi="Times New Roman" w:cs="Times New Roman"/>
          <w:sz w:val="24"/>
          <w:szCs w:val="24"/>
        </w:rPr>
      </w:pPr>
      <w:r>
        <w:rPr>
          <w:rtl/>
        </w:rPr>
        <w:t>א. מצב שירותי הבריאות, הר</w:t>
      </w:r>
      <w:r>
        <w:rPr>
          <w:rtl/>
        </w:rPr>
        <w:t>ווחה והחינוך בישראל;</w:t>
      </w:r>
      <w:r>
        <w:tab/>
      </w:r>
      <w:r>
        <w:fldChar w:fldCharType="begin"/>
      </w:r>
      <w:r>
        <w:instrText xml:space="preserve"> PAGEREF _Toc50257062 \h </w:instrText>
      </w:r>
      <w:r>
        <w:fldChar w:fldCharType="separate"/>
      </w:r>
      <w:r>
        <w:t>15</w:t>
      </w:r>
      <w:r>
        <w:fldChar w:fldCharType="end"/>
      </w:r>
    </w:p>
    <w:p w14:paraId="6E6693CE" w14:textId="77777777" w:rsidR="00000000" w:rsidRDefault="001C3AAC">
      <w:pPr>
        <w:pStyle w:val="TOC1"/>
        <w:tabs>
          <w:tab w:val="right" w:leader="dot" w:pos="8296"/>
        </w:tabs>
        <w:rPr>
          <w:rFonts w:ascii="Times New Roman" w:hAnsi="Times New Roman" w:cs="Times New Roman"/>
          <w:sz w:val="24"/>
          <w:szCs w:val="24"/>
        </w:rPr>
      </w:pPr>
      <w:r>
        <w:rPr>
          <w:rtl/>
        </w:rPr>
        <w:t>ב. יחס הממשלה למצוקות של ויקי קנפו ועוד 150,000 נשים חד-הוריות;</w:t>
      </w:r>
      <w:r>
        <w:tab/>
      </w:r>
      <w:r>
        <w:fldChar w:fldCharType="begin"/>
      </w:r>
      <w:r>
        <w:instrText xml:space="preserve"> PAGEREF _Toc50257063 \h </w:instrText>
      </w:r>
      <w:r>
        <w:fldChar w:fldCharType="separate"/>
      </w:r>
      <w:r>
        <w:t>15</w:t>
      </w:r>
      <w:r>
        <w:fldChar w:fldCharType="end"/>
      </w:r>
    </w:p>
    <w:p w14:paraId="704136C0" w14:textId="77777777" w:rsidR="00000000" w:rsidRDefault="001C3AAC">
      <w:pPr>
        <w:pStyle w:val="TOC1"/>
        <w:tabs>
          <w:tab w:val="right" w:leader="dot" w:pos="8296"/>
        </w:tabs>
        <w:rPr>
          <w:rFonts w:ascii="Times New Roman" w:hAnsi="Times New Roman" w:cs="Times New Roman"/>
          <w:sz w:val="24"/>
          <w:szCs w:val="24"/>
        </w:rPr>
      </w:pPr>
      <w:r>
        <w:rPr>
          <w:rtl/>
        </w:rPr>
        <w:t>ג. מצבה של מערכת הרווחה ומצוקתן של המשפחות החד-הוריות והשכבות החלשות;</w:t>
      </w:r>
      <w:r>
        <w:tab/>
      </w:r>
      <w:r>
        <w:fldChar w:fldCharType="begin"/>
      </w:r>
      <w:r>
        <w:instrText xml:space="preserve"> PAGEREF _Toc50257064 \h </w:instrText>
      </w:r>
      <w:r>
        <w:fldChar w:fldCharType="separate"/>
      </w:r>
      <w:r>
        <w:t>15</w:t>
      </w:r>
      <w:r>
        <w:fldChar w:fldCharType="end"/>
      </w:r>
    </w:p>
    <w:p w14:paraId="10DE59C4" w14:textId="77777777" w:rsidR="00000000" w:rsidRDefault="001C3AAC">
      <w:pPr>
        <w:pStyle w:val="TOC1"/>
        <w:tabs>
          <w:tab w:val="right" w:leader="dot" w:pos="8296"/>
        </w:tabs>
        <w:rPr>
          <w:rFonts w:ascii="Times New Roman" w:hAnsi="Times New Roman" w:cs="Times New Roman"/>
          <w:sz w:val="24"/>
          <w:szCs w:val="24"/>
        </w:rPr>
      </w:pPr>
      <w:r>
        <w:rPr>
          <w:rtl/>
        </w:rPr>
        <w:t>ד. הפ</w:t>
      </w:r>
      <w:r>
        <w:rPr>
          <w:rtl/>
        </w:rPr>
        <w:t>רסום בדבר הקצבת 123 מיליון שקלים כספים ייחודיים לסיעת שינוי;</w:t>
      </w:r>
      <w:r>
        <w:tab/>
      </w:r>
      <w:r>
        <w:fldChar w:fldCharType="begin"/>
      </w:r>
      <w:r>
        <w:instrText xml:space="preserve"> PAGEREF _Toc50257065 \h </w:instrText>
      </w:r>
      <w:r>
        <w:fldChar w:fldCharType="separate"/>
      </w:r>
      <w:r>
        <w:t>15</w:t>
      </w:r>
      <w:r>
        <w:fldChar w:fldCharType="end"/>
      </w:r>
    </w:p>
    <w:p w14:paraId="3D266AFA" w14:textId="77777777" w:rsidR="00000000" w:rsidRDefault="001C3AAC">
      <w:pPr>
        <w:pStyle w:val="TOC1"/>
        <w:tabs>
          <w:tab w:val="right" w:leader="dot" w:pos="8296"/>
        </w:tabs>
        <w:rPr>
          <w:rFonts w:ascii="Times New Roman" w:hAnsi="Times New Roman" w:cs="Times New Roman"/>
          <w:sz w:val="24"/>
          <w:szCs w:val="24"/>
        </w:rPr>
      </w:pPr>
      <w:r>
        <w:rPr>
          <w:rtl/>
        </w:rPr>
        <w:t>ה. מדיניותה של הממשלה כלפי התושבים הערבים, בין היתר בעקבות דברי השר אביגדור ליברמן ובעקבות חקיקת חוק האזרחות</w:t>
      </w:r>
      <w:r>
        <w:tab/>
      </w:r>
      <w:r>
        <w:fldChar w:fldCharType="begin"/>
      </w:r>
      <w:r>
        <w:instrText xml:space="preserve"> PAGEREF _Toc50257066 \h </w:instrText>
      </w:r>
      <w:r>
        <w:fldChar w:fldCharType="separate"/>
      </w:r>
      <w:r>
        <w:t>15</w:t>
      </w:r>
      <w:r>
        <w:fldChar w:fldCharType="end"/>
      </w:r>
    </w:p>
    <w:p w14:paraId="05E2CA32" w14:textId="77777777" w:rsidR="00000000" w:rsidRDefault="001C3AAC">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(העבודה-מימד</w:t>
      </w:r>
      <w:r>
        <w:rPr>
          <w:rtl/>
        </w:rPr>
        <w:t>):</w:t>
      </w:r>
      <w:r>
        <w:tab/>
      </w:r>
      <w:r>
        <w:fldChar w:fldCharType="begin"/>
      </w:r>
      <w:r>
        <w:instrText xml:space="preserve"> PAGEREF _Toc50257067 \h </w:instrText>
      </w:r>
      <w:r>
        <w:fldChar w:fldCharType="separate"/>
      </w:r>
      <w:r>
        <w:t>15</w:t>
      </w:r>
      <w:r>
        <w:fldChar w:fldCharType="end"/>
      </w:r>
    </w:p>
    <w:p w14:paraId="68739DAE" w14:textId="77777777" w:rsidR="00000000" w:rsidRDefault="001C3AAC">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_Toc50257068 \h </w:instrText>
      </w:r>
      <w:r>
        <w:fldChar w:fldCharType="separate"/>
      </w:r>
      <w:r>
        <w:t>21</w:t>
      </w:r>
      <w:r>
        <w:fldChar w:fldCharType="end"/>
      </w:r>
    </w:p>
    <w:p w14:paraId="3674FAEC" w14:textId="77777777" w:rsidR="00000000" w:rsidRDefault="001C3AAC">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_Toc50257069 \h </w:instrText>
      </w:r>
      <w:r>
        <w:fldChar w:fldCharType="separate"/>
      </w:r>
      <w:r>
        <w:t>27</w:t>
      </w:r>
      <w:r>
        <w:fldChar w:fldCharType="end"/>
      </w:r>
    </w:p>
    <w:p w14:paraId="40CAF9FD" w14:textId="77777777" w:rsidR="00000000" w:rsidRDefault="001C3AAC">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_Toc50257070 \h </w:instrText>
      </w:r>
      <w:r>
        <w:fldChar w:fldCharType="separate"/>
      </w:r>
      <w:r>
        <w:t>36</w:t>
      </w:r>
      <w:r>
        <w:fldChar w:fldCharType="end"/>
      </w:r>
    </w:p>
    <w:p w14:paraId="45E538F9" w14:textId="77777777" w:rsidR="00000000" w:rsidRDefault="001C3AAC">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_Toc50257071 \h </w:instrText>
      </w:r>
      <w:r>
        <w:fldChar w:fldCharType="separate"/>
      </w:r>
      <w:r>
        <w:t>42</w:t>
      </w:r>
      <w:r>
        <w:fldChar w:fldCharType="end"/>
      </w:r>
    </w:p>
    <w:p w14:paraId="05C78F0A" w14:textId="77777777" w:rsidR="00000000" w:rsidRDefault="001C3AAC">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_Toc50257072 \h </w:instrText>
      </w:r>
      <w:r>
        <w:fldChar w:fldCharType="separate"/>
      </w:r>
      <w:r>
        <w:t>49</w:t>
      </w:r>
      <w:r>
        <w:fldChar w:fldCharType="end"/>
      </w:r>
    </w:p>
    <w:p w14:paraId="53C7194C" w14:textId="77777777" w:rsidR="00000000" w:rsidRDefault="001C3AAC">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_Toc50257073 \h </w:instrText>
      </w:r>
      <w:r>
        <w:fldChar w:fldCharType="separate"/>
      </w:r>
      <w:r>
        <w:t>52</w:t>
      </w:r>
      <w:r>
        <w:fldChar w:fldCharType="end"/>
      </w:r>
    </w:p>
    <w:p w14:paraId="182247F6" w14:textId="77777777" w:rsidR="00000000" w:rsidRDefault="001C3AAC">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_Toc50257074 \h </w:instrText>
      </w:r>
      <w:r>
        <w:fldChar w:fldCharType="separate"/>
      </w:r>
      <w:r>
        <w:t>53</w:t>
      </w:r>
      <w:r>
        <w:fldChar w:fldCharType="end"/>
      </w:r>
    </w:p>
    <w:p w14:paraId="762F698D" w14:textId="77777777" w:rsidR="00000000" w:rsidRDefault="001C3AAC">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_Toc50257075 \h </w:instrText>
      </w:r>
      <w:r>
        <w:fldChar w:fldCharType="separate"/>
      </w:r>
      <w:r>
        <w:t>57</w:t>
      </w:r>
      <w:r>
        <w:fldChar w:fldCharType="end"/>
      </w:r>
    </w:p>
    <w:p w14:paraId="13F1477A" w14:textId="77777777" w:rsidR="00000000" w:rsidRDefault="001C3AAC">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_Toc50257076 \h </w:instrText>
      </w:r>
      <w:r>
        <w:fldChar w:fldCharType="separate"/>
      </w:r>
      <w:r>
        <w:t>60</w:t>
      </w:r>
      <w:r>
        <w:fldChar w:fldCharType="end"/>
      </w:r>
    </w:p>
    <w:p w14:paraId="2A4FD389" w14:textId="77777777" w:rsidR="00000000" w:rsidRDefault="001C3AAC">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w:t>
      </w:r>
      <w:r>
        <w:rPr>
          <w:rtl/>
        </w:rPr>
        <w:t>יכוד):</w:t>
      </w:r>
      <w:r>
        <w:tab/>
      </w:r>
      <w:r>
        <w:fldChar w:fldCharType="begin"/>
      </w:r>
      <w:r>
        <w:instrText xml:space="preserve"> PAGEREF _Toc50257077 \h </w:instrText>
      </w:r>
      <w:r>
        <w:fldChar w:fldCharType="separate"/>
      </w:r>
      <w:r>
        <w:t>61</w:t>
      </w:r>
      <w:r>
        <w:fldChar w:fldCharType="end"/>
      </w:r>
    </w:p>
    <w:p w14:paraId="5372FBCC" w14:textId="77777777" w:rsidR="00000000" w:rsidRDefault="001C3AAC">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_Toc50257078 \h </w:instrText>
      </w:r>
      <w:r>
        <w:fldChar w:fldCharType="separate"/>
      </w:r>
      <w:r>
        <w:t>63</w:t>
      </w:r>
      <w:r>
        <w:fldChar w:fldCharType="end"/>
      </w:r>
    </w:p>
    <w:p w14:paraId="7D329074" w14:textId="77777777" w:rsidR="00000000" w:rsidRDefault="001C3AAC">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_Toc50257079 \h </w:instrText>
      </w:r>
      <w:r>
        <w:fldChar w:fldCharType="separate"/>
      </w:r>
      <w:r>
        <w:t>65</w:t>
      </w:r>
      <w:r>
        <w:fldChar w:fldCharType="end"/>
      </w:r>
    </w:p>
    <w:p w14:paraId="17DCC00F" w14:textId="77777777" w:rsidR="00000000" w:rsidRDefault="001C3AAC">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_Toc50257080 \h </w:instrText>
      </w:r>
      <w:r>
        <w:fldChar w:fldCharType="separate"/>
      </w:r>
      <w:r>
        <w:t>68</w:t>
      </w:r>
      <w:r>
        <w:fldChar w:fldCharType="end"/>
      </w:r>
    </w:p>
    <w:p w14:paraId="0AC0B421" w14:textId="77777777" w:rsidR="00000000" w:rsidRDefault="001C3AAC">
      <w:pPr>
        <w:pStyle w:val="TOC2"/>
        <w:tabs>
          <w:tab w:val="right" w:leader="dot" w:pos="8296"/>
        </w:tabs>
        <w:ind w:right="0"/>
        <w:rPr>
          <w:rFonts w:ascii="Times New Roman" w:hAnsi="Times New Roman" w:cs="Times New Roman"/>
          <w:sz w:val="24"/>
          <w:szCs w:val="24"/>
        </w:rPr>
      </w:pPr>
      <w:r>
        <w:rPr>
          <w:rtl/>
        </w:rPr>
        <w:lastRenderedPageBreak/>
        <w:t>צבי</w:t>
      </w:r>
      <w:r>
        <w:t xml:space="preserve"> </w:t>
      </w:r>
      <w:r>
        <w:rPr>
          <w:rtl/>
        </w:rPr>
        <w:t>הנדל (האיחוד הלאומי - ישראל ביתנו):</w:t>
      </w:r>
      <w:r>
        <w:tab/>
      </w:r>
      <w:r>
        <w:fldChar w:fldCharType="begin"/>
      </w:r>
      <w:r>
        <w:instrText xml:space="preserve"> PAGEREF _Toc50257081 \h </w:instrText>
      </w:r>
      <w:r>
        <w:fldChar w:fldCharType="separate"/>
      </w:r>
      <w:r>
        <w:t>71</w:t>
      </w:r>
      <w:r>
        <w:fldChar w:fldCharType="end"/>
      </w:r>
    </w:p>
    <w:p w14:paraId="1DCAFDB4" w14:textId="77777777" w:rsidR="00000000" w:rsidRDefault="001C3AAC">
      <w:pPr>
        <w:pStyle w:val="TOC2"/>
        <w:tabs>
          <w:tab w:val="right" w:leader="dot" w:pos="8296"/>
        </w:tabs>
        <w:ind w:right="0"/>
        <w:rPr>
          <w:rFonts w:ascii="Times New Roman" w:hAnsi="Times New Roman" w:cs="Times New Roman"/>
          <w:sz w:val="24"/>
          <w:szCs w:val="24"/>
        </w:rPr>
      </w:pPr>
      <w:r>
        <w:rPr>
          <w:rtl/>
        </w:rPr>
        <w:t>ר</w:t>
      </w:r>
      <w:r>
        <w:rPr>
          <w:rtl/>
        </w:rPr>
        <w:t>ומן</w:t>
      </w:r>
      <w:r>
        <w:t xml:space="preserve"> </w:t>
      </w:r>
      <w:r>
        <w:rPr>
          <w:rtl/>
        </w:rPr>
        <w:t>ברונפמן (מרצ):</w:t>
      </w:r>
      <w:r>
        <w:tab/>
      </w:r>
      <w:r>
        <w:fldChar w:fldCharType="begin"/>
      </w:r>
      <w:r>
        <w:instrText xml:space="preserve"> PAGEREF _Toc50257082 \h </w:instrText>
      </w:r>
      <w:r>
        <w:fldChar w:fldCharType="separate"/>
      </w:r>
      <w:r>
        <w:t>73</w:t>
      </w:r>
      <w:r>
        <w:fldChar w:fldCharType="end"/>
      </w:r>
    </w:p>
    <w:p w14:paraId="0F73A036" w14:textId="77777777" w:rsidR="00000000" w:rsidRDefault="001C3AAC">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_Toc50257083 \h </w:instrText>
      </w:r>
      <w:r>
        <w:fldChar w:fldCharType="separate"/>
      </w:r>
      <w:r>
        <w:t>75</w:t>
      </w:r>
      <w:r>
        <w:fldChar w:fldCharType="end"/>
      </w:r>
    </w:p>
    <w:p w14:paraId="61D5E579" w14:textId="77777777" w:rsidR="00000000" w:rsidRDefault="001C3AAC">
      <w:pPr>
        <w:pStyle w:val="TOC2"/>
        <w:tabs>
          <w:tab w:val="right" w:leader="dot" w:pos="8296"/>
        </w:tabs>
        <w:ind w:right="0"/>
        <w:rPr>
          <w:rFonts w:ascii="Times New Roman" w:hAnsi="Times New Roman" w:cs="Times New Roman"/>
          <w:sz w:val="24"/>
          <w:szCs w:val="24"/>
        </w:rPr>
      </w:pPr>
      <w:r>
        <w:rPr>
          <w:rtl/>
        </w:rPr>
        <w:t>ישראל אייכלר (יהדות התורה):</w:t>
      </w:r>
      <w:r>
        <w:tab/>
      </w:r>
      <w:r>
        <w:fldChar w:fldCharType="begin"/>
      </w:r>
      <w:r>
        <w:instrText xml:space="preserve"> PAGEREF _Toc50257084 \h </w:instrText>
      </w:r>
      <w:r>
        <w:fldChar w:fldCharType="separate"/>
      </w:r>
      <w:r>
        <w:t>79</w:t>
      </w:r>
      <w:r>
        <w:fldChar w:fldCharType="end"/>
      </w:r>
    </w:p>
    <w:p w14:paraId="65D13317" w14:textId="77777777" w:rsidR="00000000" w:rsidRDefault="001C3AAC">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_Toc50257085 \h </w:instrText>
      </w:r>
      <w:r>
        <w:fldChar w:fldCharType="separate"/>
      </w:r>
      <w:r>
        <w:t>82</w:t>
      </w:r>
      <w:r>
        <w:fldChar w:fldCharType="end"/>
      </w:r>
    </w:p>
    <w:p w14:paraId="25A1D4EB" w14:textId="77777777" w:rsidR="00000000" w:rsidRDefault="001C3AAC">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w:instrText>
      </w:r>
      <w:r>
        <w:instrText xml:space="preserve">50257086 \h </w:instrText>
      </w:r>
      <w:r>
        <w:fldChar w:fldCharType="separate"/>
      </w:r>
      <w:r>
        <w:t>83</w:t>
      </w:r>
      <w:r>
        <w:fldChar w:fldCharType="end"/>
      </w:r>
    </w:p>
    <w:p w14:paraId="4C7213DC" w14:textId="77777777" w:rsidR="00000000" w:rsidRDefault="001C3AAC">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_Toc50257087 \h </w:instrText>
      </w:r>
      <w:r>
        <w:fldChar w:fldCharType="separate"/>
      </w:r>
      <w:r>
        <w:t>85</w:t>
      </w:r>
      <w:r>
        <w:fldChar w:fldCharType="end"/>
      </w:r>
    </w:p>
    <w:p w14:paraId="4F70CC9E" w14:textId="77777777" w:rsidR="00000000" w:rsidRDefault="001C3AAC">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_Toc50257088 \h </w:instrText>
      </w:r>
      <w:r>
        <w:fldChar w:fldCharType="separate"/>
      </w:r>
      <w:r>
        <w:t>86</w:t>
      </w:r>
      <w:r>
        <w:fldChar w:fldCharType="end"/>
      </w:r>
    </w:p>
    <w:p w14:paraId="3566A03E" w14:textId="77777777" w:rsidR="00000000" w:rsidRDefault="001C3AAC">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_Toc50257089 \h </w:instrText>
      </w:r>
      <w:r>
        <w:fldChar w:fldCharType="separate"/>
      </w:r>
      <w:r>
        <w:t>88</w:t>
      </w:r>
      <w:r>
        <w:fldChar w:fldCharType="end"/>
      </w:r>
    </w:p>
    <w:p w14:paraId="3D1E3201" w14:textId="77777777" w:rsidR="00000000" w:rsidRDefault="001C3AAC">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_Toc50257090 \h </w:instrText>
      </w:r>
      <w:r>
        <w:fldChar w:fldCharType="separate"/>
      </w:r>
      <w:r>
        <w:t>93</w:t>
      </w:r>
      <w:r>
        <w:fldChar w:fldCharType="end"/>
      </w:r>
    </w:p>
    <w:p w14:paraId="4A713524" w14:textId="77777777" w:rsidR="00000000" w:rsidRDefault="001C3AAC">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w:instrText>
      </w:r>
      <w:r>
        <w:instrText xml:space="preserve">GEREF _Toc50257091 \h </w:instrText>
      </w:r>
      <w:r>
        <w:fldChar w:fldCharType="separate"/>
      </w:r>
      <w:r>
        <w:t>97</w:t>
      </w:r>
      <w:r>
        <w:fldChar w:fldCharType="end"/>
      </w:r>
    </w:p>
    <w:p w14:paraId="74108BAE" w14:textId="77777777" w:rsidR="00000000" w:rsidRDefault="001C3AAC">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_Toc50257092 \h </w:instrText>
      </w:r>
      <w:r>
        <w:fldChar w:fldCharType="separate"/>
      </w:r>
      <w:r>
        <w:t>98</w:t>
      </w:r>
      <w:r>
        <w:fldChar w:fldCharType="end"/>
      </w:r>
    </w:p>
    <w:p w14:paraId="39CB77BD" w14:textId="77777777" w:rsidR="00000000" w:rsidRDefault="001C3AAC">
      <w:pPr>
        <w:pStyle w:val="TOC1"/>
        <w:tabs>
          <w:tab w:val="right" w:leader="dot" w:pos="8296"/>
        </w:tabs>
        <w:rPr>
          <w:rFonts w:ascii="Times New Roman" w:hAnsi="Times New Roman" w:cs="Times New Roman"/>
          <w:sz w:val="24"/>
          <w:szCs w:val="24"/>
        </w:rPr>
      </w:pPr>
      <w:r>
        <w:rPr>
          <w:rtl/>
        </w:rPr>
        <w:t>פינוי המאחזים וההתנחלויות</w:t>
      </w:r>
      <w:r>
        <w:tab/>
      </w:r>
      <w:r>
        <w:fldChar w:fldCharType="begin"/>
      </w:r>
      <w:r>
        <w:instrText xml:space="preserve"> PAGEREF _Toc50257093 \h </w:instrText>
      </w:r>
      <w:r>
        <w:fldChar w:fldCharType="separate"/>
      </w:r>
      <w:r>
        <w:t>98</w:t>
      </w:r>
      <w:r>
        <w:fldChar w:fldCharType="end"/>
      </w:r>
    </w:p>
    <w:p w14:paraId="4DBD6C4B" w14:textId="77777777" w:rsidR="00000000" w:rsidRDefault="001C3AAC">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_Toc50257094 \h </w:instrText>
      </w:r>
      <w:r>
        <w:fldChar w:fldCharType="separate"/>
      </w:r>
      <w:r>
        <w:t>99</w:t>
      </w:r>
      <w:r>
        <w:fldChar w:fldCharType="end"/>
      </w:r>
    </w:p>
    <w:p w14:paraId="76F062E4" w14:textId="77777777" w:rsidR="00000000" w:rsidRDefault="001C3AAC">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_Toc50257095 \h </w:instrText>
      </w:r>
      <w:r>
        <w:fldChar w:fldCharType="separate"/>
      </w:r>
      <w:r>
        <w:t>112</w:t>
      </w:r>
      <w:r>
        <w:fldChar w:fldCharType="end"/>
      </w:r>
    </w:p>
    <w:p w14:paraId="7F0EC95F" w14:textId="77777777" w:rsidR="00000000" w:rsidRDefault="001C3AAC">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_Toc50257096 \h </w:instrText>
      </w:r>
      <w:r>
        <w:fldChar w:fldCharType="separate"/>
      </w:r>
      <w:r>
        <w:t>116</w:t>
      </w:r>
      <w:r>
        <w:fldChar w:fldCharType="end"/>
      </w:r>
    </w:p>
    <w:p w14:paraId="75504E26" w14:textId="77777777" w:rsidR="00000000" w:rsidRDefault="001C3AAC">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_Toc50257097 \h </w:instrText>
      </w:r>
      <w:r>
        <w:fldChar w:fldCharType="separate"/>
      </w:r>
      <w:r>
        <w:t>118</w:t>
      </w:r>
      <w:r>
        <w:fldChar w:fldCharType="end"/>
      </w:r>
    </w:p>
    <w:p w14:paraId="24D305C3" w14:textId="77777777" w:rsidR="00000000" w:rsidRDefault="001C3AAC">
      <w:pPr>
        <w:pStyle w:val="TOC2"/>
        <w:tabs>
          <w:tab w:val="right" w:leader="dot" w:pos="8296"/>
        </w:tabs>
        <w:ind w:right="0"/>
        <w:rPr>
          <w:rFonts w:ascii="Times New Roman" w:hAnsi="Times New Roman" w:cs="Times New Roman"/>
          <w:sz w:val="24"/>
          <w:szCs w:val="24"/>
        </w:rPr>
      </w:pPr>
      <w:r>
        <w:rPr>
          <w:rtl/>
        </w:rPr>
        <w:t>יצחק כהן (ש"ס):</w:t>
      </w:r>
      <w:r>
        <w:tab/>
      </w:r>
      <w:r>
        <w:fldChar w:fldCharType="begin"/>
      </w:r>
      <w:r>
        <w:instrText xml:space="preserve"> PAGEREF _Toc50257098 \h </w:instrText>
      </w:r>
      <w:r>
        <w:fldChar w:fldCharType="separate"/>
      </w:r>
      <w:r>
        <w:t>123</w:t>
      </w:r>
      <w:r>
        <w:fldChar w:fldCharType="end"/>
      </w:r>
    </w:p>
    <w:p w14:paraId="4E90CA5A" w14:textId="77777777" w:rsidR="00000000" w:rsidRDefault="001C3AAC">
      <w:pPr>
        <w:pStyle w:val="TOC2"/>
        <w:tabs>
          <w:tab w:val="right" w:leader="dot" w:pos="8296"/>
        </w:tabs>
        <w:ind w:right="0"/>
        <w:rPr>
          <w:rFonts w:ascii="Times New Roman" w:hAnsi="Times New Roman" w:cs="Times New Roman"/>
          <w:sz w:val="24"/>
          <w:szCs w:val="24"/>
        </w:rPr>
      </w:pPr>
      <w:r>
        <w:rPr>
          <w:rtl/>
        </w:rPr>
        <w:t>יורי שטרן (האיחוד הלאומי - ישראל ביתנו):</w:t>
      </w:r>
      <w:r>
        <w:tab/>
      </w:r>
      <w:r>
        <w:fldChar w:fldCharType="begin"/>
      </w:r>
      <w:r>
        <w:instrText xml:space="preserve"> PAGEREF _Toc50257099 \h </w:instrText>
      </w:r>
      <w:r>
        <w:fldChar w:fldCharType="separate"/>
      </w:r>
      <w:r>
        <w:t>130</w:t>
      </w:r>
      <w:r>
        <w:fldChar w:fldCharType="end"/>
      </w:r>
    </w:p>
    <w:p w14:paraId="23AFC799" w14:textId="77777777" w:rsidR="00000000" w:rsidRDefault="001C3AAC">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_Toc50257100 \h </w:instrText>
      </w:r>
      <w:r>
        <w:fldChar w:fldCharType="separate"/>
      </w:r>
      <w:r>
        <w:t>131</w:t>
      </w:r>
      <w:r>
        <w:fldChar w:fldCharType="end"/>
      </w:r>
    </w:p>
    <w:p w14:paraId="2988F773" w14:textId="77777777" w:rsidR="00000000" w:rsidRDefault="001C3AAC">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_Toc50257101 \h </w:instrText>
      </w:r>
      <w:r>
        <w:fldChar w:fldCharType="separate"/>
      </w:r>
      <w:r>
        <w:t>134</w:t>
      </w:r>
      <w:r>
        <w:fldChar w:fldCharType="end"/>
      </w:r>
    </w:p>
    <w:p w14:paraId="0689B978" w14:textId="77777777" w:rsidR="00000000" w:rsidRDefault="001C3AAC">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_Toc50257102 \h </w:instrText>
      </w:r>
      <w:r>
        <w:fldChar w:fldCharType="separate"/>
      </w:r>
      <w:r>
        <w:t>141</w:t>
      </w:r>
      <w:r>
        <w:fldChar w:fldCharType="end"/>
      </w:r>
    </w:p>
    <w:p w14:paraId="6C9CD708" w14:textId="77777777" w:rsidR="00000000" w:rsidRDefault="001C3AAC">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_Toc50257103 \h </w:instrText>
      </w:r>
      <w:r>
        <w:fldChar w:fldCharType="separate"/>
      </w:r>
      <w:r>
        <w:t>144</w:t>
      </w:r>
      <w:r>
        <w:fldChar w:fldCharType="end"/>
      </w:r>
    </w:p>
    <w:p w14:paraId="57F22EB6" w14:textId="77777777" w:rsidR="00000000" w:rsidRDefault="001C3AAC">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_Toc50257104 \h </w:instrText>
      </w:r>
      <w:r>
        <w:fldChar w:fldCharType="separate"/>
      </w:r>
      <w:r>
        <w:t>145</w:t>
      </w:r>
      <w:r>
        <w:fldChar w:fldCharType="end"/>
      </w:r>
    </w:p>
    <w:p w14:paraId="00F6F009" w14:textId="77777777" w:rsidR="00000000" w:rsidRDefault="001C3AAC">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_Toc50257105 \h </w:instrText>
      </w:r>
      <w:r>
        <w:fldChar w:fldCharType="separate"/>
      </w:r>
      <w:r>
        <w:t>148</w:t>
      </w:r>
      <w:r>
        <w:fldChar w:fldCharType="end"/>
      </w:r>
    </w:p>
    <w:p w14:paraId="1C633CAC" w14:textId="77777777" w:rsidR="00000000" w:rsidRDefault="001C3AAC">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_Toc50257106 \h </w:instrText>
      </w:r>
      <w:r>
        <w:fldChar w:fldCharType="separate"/>
      </w:r>
      <w:r>
        <w:t>150</w:t>
      </w:r>
      <w:r>
        <w:fldChar w:fldCharType="end"/>
      </w:r>
    </w:p>
    <w:p w14:paraId="261B5D31" w14:textId="77777777" w:rsidR="00000000" w:rsidRDefault="001C3AAC">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_Toc50257107 \h </w:instrText>
      </w:r>
      <w:r>
        <w:fldChar w:fldCharType="separate"/>
      </w:r>
      <w:r>
        <w:t>152</w:t>
      </w:r>
      <w:r>
        <w:fldChar w:fldCharType="end"/>
      </w:r>
    </w:p>
    <w:p w14:paraId="02D2E374" w14:textId="77777777" w:rsidR="00000000" w:rsidRDefault="001C3AAC">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_Toc50257108 \h </w:instrText>
      </w:r>
      <w:r>
        <w:fldChar w:fldCharType="separate"/>
      </w:r>
      <w:r>
        <w:t>154</w:t>
      </w:r>
      <w:r>
        <w:fldChar w:fldCharType="end"/>
      </w:r>
    </w:p>
    <w:p w14:paraId="6F6C8F46" w14:textId="77777777" w:rsidR="00000000" w:rsidRDefault="001C3AAC">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_Toc50257109 </w:instrText>
      </w:r>
      <w:r>
        <w:instrText xml:space="preserve">\h </w:instrText>
      </w:r>
      <w:r>
        <w:fldChar w:fldCharType="separate"/>
      </w:r>
      <w:r>
        <w:t>155</w:t>
      </w:r>
      <w:r>
        <w:fldChar w:fldCharType="end"/>
      </w:r>
    </w:p>
    <w:p w14:paraId="32C1667C" w14:textId="77777777" w:rsidR="00000000" w:rsidRDefault="001C3AAC">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_Toc50257110 \h </w:instrText>
      </w:r>
      <w:r>
        <w:fldChar w:fldCharType="separate"/>
      </w:r>
      <w:r>
        <w:t>157</w:t>
      </w:r>
      <w:r>
        <w:fldChar w:fldCharType="end"/>
      </w:r>
    </w:p>
    <w:p w14:paraId="4085612A" w14:textId="77777777" w:rsidR="00000000" w:rsidRDefault="001C3AAC">
      <w:pPr>
        <w:pStyle w:val="TOC2"/>
        <w:tabs>
          <w:tab w:val="right" w:leader="dot" w:pos="8296"/>
        </w:tabs>
        <w:ind w:right="0"/>
        <w:rPr>
          <w:rFonts w:ascii="Times New Roman" w:hAnsi="Times New Roman" w:cs="Times New Roman"/>
          <w:sz w:val="24"/>
          <w:szCs w:val="24"/>
        </w:rPr>
      </w:pPr>
      <w:r>
        <w:rPr>
          <w:rtl/>
        </w:rPr>
        <w:t>ראש הממשלה אריאל שרון:</w:t>
      </w:r>
      <w:r>
        <w:tab/>
      </w:r>
      <w:r>
        <w:fldChar w:fldCharType="begin"/>
      </w:r>
      <w:r>
        <w:instrText xml:space="preserve"> PAGEREF _Toc50257111 \h </w:instrText>
      </w:r>
      <w:r>
        <w:fldChar w:fldCharType="separate"/>
      </w:r>
      <w:r>
        <w:t>163</w:t>
      </w:r>
      <w:r>
        <w:fldChar w:fldCharType="end"/>
      </w:r>
    </w:p>
    <w:p w14:paraId="57ED51FC" w14:textId="77777777" w:rsidR="00000000" w:rsidRDefault="001C3AAC">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_Toc50257112 \h </w:instrText>
      </w:r>
      <w:r>
        <w:fldChar w:fldCharType="separate"/>
      </w:r>
      <w:r>
        <w:t>168</w:t>
      </w:r>
      <w:r>
        <w:fldChar w:fldCharType="end"/>
      </w:r>
    </w:p>
    <w:p w14:paraId="466F268F" w14:textId="77777777" w:rsidR="00000000" w:rsidRDefault="001C3AAC">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צחי הנגבי:</w:t>
      </w:r>
      <w:r>
        <w:tab/>
      </w:r>
      <w:r>
        <w:fldChar w:fldCharType="begin"/>
      </w:r>
      <w:r>
        <w:instrText xml:space="preserve"> PAGEREF _Toc50257113 \h </w:instrText>
      </w:r>
      <w:r>
        <w:fldChar w:fldCharType="separate"/>
      </w:r>
      <w:r>
        <w:t>170</w:t>
      </w:r>
      <w:r>
        <w:fldChar w:fldCharType="end"/>
      </w:r>
    </w:p>
    <w:p w14:paraId="31271903" w14:textId="77777777" w:rsidR="00000000" w:rsidRDefault="001C3AAC">
      <w:pPr>
        <w:pStyle w:val="TOC1"/>
        <w:tabs>
          <w:tab w:val="right" w:leader="dot" w:pos="8296"/>
        </w:tabs>
        <w:rPr>
          <w:rFonts w:ascii="Times New Roman" w:hAnsi="Times New Roman" w:cs="Times New Roman"/>
          <w:sz w:val="24"/>
          <w:szCs w:val="24"/>
        </w:rPr>
      </w:pPr>
      <w:r>
        <w:rPr>
          <w:rtl/>
        </w:rPr>
        <w:t>הודעת ועדת העבודה, ה</w:t>
      </w:r>
      <w:r>
        <w:rPr>
          <w:rtl/>
        </w:rPr>
        <w:t xml:space="preserve">רווחה והבריאות על רצונה </w:t>
      </w:r>
      <w:r>
        <w:t xml:space="preserve"> </w:t>
      </w:r>
      <w:r>
        <w:rPr>
          <w:rtl/>
        </w:rPr>
        <w:t>להחיל דין רציפות על הצעת חוק</w:t>
      </w:r>
      <w:r>
        <w:tab/>
      </w:r>
      <w:r>
        <w:fldChar w:fldCharType="begin"/>
      </w:r>
      <w:r>
        <w:instrText xml:space="preserve"> PAGEREF _Toc50257114 \h </w:instrText>
      </w:r>
      <w:r>
        <w:fldChar w:fldCharType="separate"/>
      </w:r>
      <w:r>
        <w:t>175</w:t>
      </w:r>
      <w:r>
        <w:fldChar w:fldCharType="end"/>
      </w:r>
    </w:p>
    <w:p w14:paraId="43F7527E" w14:textId="77777777" w:rsidR="00000000" w:rsidRDefault="001C3AAC">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_Toc50257115 \h </w:instrText>
      </w:r>
      <w:r>
        <w:fldChar w:fldCharType="separate"/>
      </w:r>
      <w:r>
        <w:t>175</w:t>
      </w:r>
      <w:r>
        <w:fldChar w:fldCharType="end"/>
      </w:r>
    </w:p>
    <w:p w14:paraId="022493C7" w14:textId="77777777" w:rsidR="00000000" w:rsidRDefault="001C3AAC">
      <w:pPr>
        <w:pStyle w:val="TOC1"/>
        <w:tabs>
          <w:tab w:val="right" w:leader="dot" w:pos="8296"/>
        </w:tabs>
        <w:rPr>
          <w:rFonts w:ascii="Times New Roman" w:hAnsi="Times New Roman" w:cs="Times New Roman"/>
          <w:sz w:val="24"/>
          <w:szCs w:val="24"/>
        </w:rPr>
      </w:pPr>
      <w:r>
        <w:rPr>
          <w:rtl/>
        </w:rPr>
        <w:t>הצעת חוק הרשות השנייה לטלוויזיה ורדיו (תיקון מס' 19), התשס"ג-2003</w:t>
      </w:r>
      <w:r>
        <w:tab/>
      </w:r>
      <w:r>
        <w:fldChar w:fldCharType="begin"/>
      </w:r>
      <w:r>
        <w:instrText xml:space="preserve"> PAGEREF _Toc50257116</w:instrText>
      </w:r>
      <w:r>
        <w:instrText xml:space="preserve"> \h </w:instrText>
      </w:r>
      <w:r>
        <w:fldChar w:fldCharType="separate"/>
      </w:r>
      <w:r>
        <w:t>175</w:t>
      </w:r>
      <w:r>
        <w:fldChar w:fldCharType="end"/>
      </w:r>
    </w:p>
    <w:p w14:paraId="5045F144" w14:textId="77777777" w:rsidR="00000000" w:rsidRDefault="001C3AAC">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_Toc50257117 \h </w:instrText>
      </w:r>
      <w:r>
        <w:fldChar w:fldCharType="separate"/>
      </w:r>
      <w:r>
        <w:t>176</w:t>
      </w:r>
      <w:r>
        <w:fldChar w:fldCharType="end"/>
      </w:r>
    </w:p>
    <w:p w14:paraId="26458B7C" w14:textId="77777777" w:rsidR="00000000" w:rsidRDefault="001C3AAC">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_Toc50257118 \h </w:instrText>
      </w:r>
      <w:r>
        <w:fldChar w:fldCharType="separate"/>
      </w:r>
      <w:r>
        <w:t>177</w:t>
      </w:r>
      <w:r>
        <w:fldChar w:fldCharType="end"/>
      </w:r>
    </w:p>
    <w:p w14:paraId="5504CCFE" w14:textId="77777777" w:rsidR="00000000" w:rsidRDefault="001C3AAC">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_Toc50257119 \h </w:instrText>
      </w:r>
      <w:r>
        <w:fldChar w:fldCharType="separate"/>
      </w:r>
      <w:r>
        <w:t>179</w:t>
      </w:r>
      <w:r>
        <w:fldChar w:fldCharType="end"/>
      </w:r>
    </w:p>
    <w:p w14:paraId="343907E9" w14:textId="77777777" w:rsidR="00000000" w:rsidRDefault="001C3AAC">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_Toc50257120 \h </w:instrText>
      </w:r>
      <w:r>
        <w:fldChar w:fldCharType="separate"/>
      </w:r>
      <w:r>
        <w:t>180</w:t>
      </w:r>
      <w:r>
        <w:fldChar w:fldCharType="end"/>
      </w:r>
    </w:p>
    <w:p w14:paraId="0AF1551B" w14:textId="77777777" w:rsidR="00000000" w:rsidRDefault="001C3AAC">
      <w:pPr>
        <w:pStyle w:val="TOC2"/>
        <w:tabs>
          <w:tab w:val="right" w:leader="dot" w:pos="8296"/>
        </w:tabs>
        <w:ind w:right="0"/>
        <w:rPr>
          <w:rFonts w:ascii="Times New Roman" w:hAnsi="Times New Roman" w:cs="Times New Roman"/>
          <w:sz w:val="24"/>
          <w:szCs w:val="24"/>
        </w:rPr>
      </w:pPr>
      <w:r>
        <w:rPr>
          <w:rtl/>
        </w:rPr>
        <w:t>אני חושב שמדובר בעבי</w:t>
      </w:r>
      <w:r>
        <w:rPr>
          <w:rtl/>
        </w:rPr>
        <w:t>רה על החוק.</w:t>
      </w:r>
      <w:r>
        <w:tab/>
      </w:r>
      <w:r>
        <w:fldChar w:fldCharType="begin"/>
      </w:r>
      <w:r>
        <w:instrText xml:space="preserve"> PAGEREF _Toc50257121 \h </w:instrText>
      </w:r>
      <w:r>
        <w:fldChar w:fldCharType="separate"/>
      </w:r>
      <w:r>
        <w:t>180</w:t>
      </w:r>
      <w:r>
        <w:fldChar w:fldCharType="end"/>
      </w:r>
    </w:p>
    <w:p w14:paraId="675AB004" w14:textId="77777777" w:rsidR="00000000" w:rsidRDefault="001C3AAC">
      <w:pPr>
        <w:pStyle w:val="TOC2"/>
        <w:tabs>
          <w:tab w:val="right" w:leader="dot" w:pos="8296"/>
        </w:tabs>
        <w:ind w:right="0"/>
        <w:rPr>
          <w:rFonts w:ascii="Times New Roman" w:hAnsi="Times New Roman" w:cs="Times New Roman"/>
          <w:sz w:val="24"/>
          <w:szCs w:val="24"/>
        </w:rPr>
      </w:pPr>
      <w:r>
        <w:rPr>
          <w:rtl/>
        </w:rPr>
        <w:t>ישראל אייכלר (יהדות התורה):</w:t>
      </w:r>
      <w:r>
        <w:tab/>
      </w:r>
      <w:r>
        <w:fldChar w:fldCharType="begin"/>
      </w:r>
      <w:r>
        <w:instrText xml:space="preserve"> PAGEREF _Toc50257122 \h </w:instrText>
      </w:r>
      <w:r>
        <w:fldChar w:fldCharType="separate"/>
      </w:r>
      <w:r>
        <w:t>183</w:t>
      </w:r>
      <w:r>
        <w:fldChar w:fldCharType="end"/>
      </w:r>
    </w:p>
    <w:p w14:paraId="1D1F8709" w14:textId="77777777" w:rsidR="00000000" w:rsidRDefault="001C3AAC">
      <w:pPr>
        <w:pStyle w:val="TOC2"/>
        <w:tabs>
          <w:tab w:val="right" w:leader="dot" w:pos="8296"/>
        </w:tabs>
        <w:ind w:right="0"/>
        <w:rPr>
          <w:rFonts w:ascii="Times New Roman" w:hAnsi="Times New Roman" w:cs="Times New Roman"/>
          <w:sz w:val="24"/>
          <w:szCs w:val="24"/>
        </w:rPr>
      </w:pPr>
      <w:r>
        <w:rPr>
          <w:rtl/>
        </w:rPr>
        <w:t>אבשלום וילן (מרצ):</w:t>
      </w:r>
      <w:r>
        <w:tab/>
      </w:r>
      <w:r>
        <w:fldChar w:fldCharType="begin"/>
      </w:r>
      <w:r>
        <w:instrText xml:space="preserve"> PAGEREF _Toc50257123 \h </w:instrText>
      </w:r>
      <w:r>
        <w:fldChar w:fldCharType="separate"/>
      </w:r>
      <w:r>
        <w:t>186</w:t>
      </w:r>
      <w:r>
        <w:fldChar w:fldCharType="end"/>
      </w:r>
    </w:p>
    <w:p w14:paraId="5D8C283A" w14:textId="77777777" w:rsidR="00000000" w:rsidRDefault="001C3AAC">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_Toc50257124 \h </w:instrText>
      </w:r>
      <w:r>
        <w:fldChar w:fldCharType="separate"/>
      </w:r>
      <w:r>
        <w:t>188</w:t>
      </w:r>
      <w:r>
        <w:fldChar w:fldCharType="end"/>
      </w:r>
    </w:p>
    <w:p w14:paraId="64F02F9B" w14:textId="77777777" w:rsidR="00000000" w:rsidRDefault="001C3AAC">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w:instrText>
      </w:r>
      <w:r>
        <w:instrText xml:space="preserve">EREF _Toc50257125 \h </w:instrText>
      </w:r>
      <w:r>
        <w:fldChar w:fldCharType="separate"/>
      </w:r>
      <w:r>
        <w:t>189</w:t>
      </w:r>
      <w:r>
        <w:fldChar w:fldCharType="end"/>
      </w:r>
    </w:p>
    <w:p w14:paraId="6D5F34C8" w14:textId="77777777" w:rsidR="00000000" w:rsidRDefault="001C3AAC">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_Toc50257126 \h </w:instrText>
      </w:r>
      <w:r>
        <w:fldChar w:fldCharType="separate"/>
      </w:r>
      <w:r>
        <w:t>191</w:t>
      </w:r>
      <w:r>
        <w:fldChar w:fldCharType="end"/>
      </w:r>
    </w:p>
    <w:p w14:paraId="7878D6F0" w14:textId="77777777" w:rsidR="00000000" w:rsidRDefault="001C3AAC">
      <w:pPr>
        <w:pStyle w:val="TOC1"/>
        <w:tabs>
          <w:tab w:val="right" w:leader="dot" w:pos="8296"/>
        </w:tabs>
        <w:rPr>
          <w:rFonts w:ascii="Times New Roman" w:hAnsi="Times New Roman" w:cs="Times New Roman"/>
          <w:sz w:val="24"/>
          <w:szCs w:val="24"/>
        </w:rPr>
      </w:pPr>
      <w:r>
        <w:rPr>
          <w:rtl/>
        </w:rPr>
        <w:t>דבריו של ראש מינהל התעופה האזרחית המתפטר כי</w:t>
      </w:r>
      <w:r>
        <w:t xml:space="preserve"> "</w:t>
      </w:r>
      <w:r>
        <w:rPr>
          <w:rtl/>
        </w:rPr>
        <w:t>המתרחש היום בתחום בטיחות הטיסה הוא פצצת זמן מתקתקת"</w:t>
      </w:r>
      <w:r>
        <w:tab/>
      </w:r>
      <w:r>
        <w:fldChar w:fldCharType="begin"/>
      </w:r>
      <w:r>
        <w:instrText xml:space="preserve"> PAGEREF _Toc50257127 \h </w:instrText>
      </w:r>
      <w:r>
        <w:fldChar w:fldCharType="separate"/>
      </w:r>
      <w:r>
        <w:t>191</w:t>
      </w:r>
      <w:r>
        <w:fldChar w:fldCharType="end"/>
      </w:r>
    </w:p>
    <w:p w14:paraId="4EDA9FCF" w14:textId="77777777" w:rsidR="00000000" w:rsidRDefault="001C3AAC">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_Toc50257128 \</w:instrText>
      </w:r>
      <w:r>
        <w:instrText xml:space="preserve">h </w:instrText>
      </w:r>
      <w:r>
        <w:fldChar w:fldCharType="separate"/>
      </w:r>
      <w:r>
        <w:t>192</w:t>
      </w:r>
      <w:r>
        <w:fldChar w:fldCharType="end"/>
      </w:r>
    </w:p>
    <w:p w14:paraId="3431B452" w14:textId="77777777" w:rsidR="00000000" w:rsidRDefault="001C3AAC">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_Toc50257129 \h </w:instrText>
      </w:r>
      <w:r>
        <w:fldChar w:fldCharType="separate"/>
      </w:r>
      <w:r>
        <w:t>193</w:t>
      </w:r>
      <w:r>
        <w:fldChar w:fldCharType="end"/>
      </w:r>
    </w:p>
    <w:p w14:paraId="71DF8BBF" w14:textId="77777777" w:rsidR="00000000" w:rsidRDefault="001C3AAC">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_Toc50257130 \h </w:instrText>
      </w:r>
      <w:r>
        <w:fldChar w:fldCharType="separate"/>
      </w:r>
      <w:r>
        <w:t>196</w:t>
      </w:r>
      <w:r>
        <w:fldChar w:fldCharType="end"/>
      </w:r>
    </w:p>
    <w:p w14:paraId="2801160D" w14:textId="77777777" w:rsidR="00000000" w:rsidRDefault="001C3AAC">
      <w:pPr>
        <w:pStyle w:val="TOC1"/>
        <w:tabs>
          <w:tab w:val="right" w:leader="dot" w:pos="8296"/>
        </w:tabs>
        <w:rPr>
          <w:rFonts w:ascii="Times New Roman" w:hAnsi="Times New Roman" w:cs="Times New Roman"/>
          <w:sz w:val="24"/>
          <w:szCs w:val="24"/>
        </w:rPr>
      </w:pPr>
      <w:r>
        <w:rPr>
          <w:rtl/>
        </w:rPr>
        <w:t>הצעת חוק מימון</w:t>
      </w:r>
      <w:r>
        <w:t xml:space="preserve"> </w:t>
      </w:r>
      <w:r>
        <w:rPr>
          <w:rtl/>
        </w:rPr>
        <w:t xml:space="preserve">מפלגות (תיקון מס' 25) (מימון לפעילות הסיעות בכנסת), </w:t>
      </w:r>
      <w:r>
        <w:t xml:space="preserve"> </w:t>
      </w:r>
      <w:r>
        <w:rPr>
          <w:rtl/>
        </w:rPr>
        <w:t>התשס"ג-‏2003</w:t>
      </w:r>
      <w:r>
        <w:tab/>
      </w:r>
      <w:r>
        <w:fldChar w:fldCharType="begin"/>
      </w:r>
      <w:r>
        <w:instrText xml:space="preserve"> PAGEREF _Toc50257131 \h </w:instrText>
      </w:r>
      <w:r>
        <w:fldChar w:fldCharType="separate"/>
      </w:r>
      <w:r>
        <w:t>197</w:t>
      </w:r>
      <w:r>
        <w:fldChar w:fldCharType="end"/>
      </w:r>
    </w:p>
    <w:p w14:paraId="4CB7A758" w14:textId="77777777" w:rsidR="00000000" w:rsidRDefault="001C3AAC">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(בשם ועדת הכספים</w:t>
      </w:r>
      <w:r>
        <w:t>):</w:t>
      </w:r>
      <w:r>
        <w:tab/>
      </w:r>
      <w:r>
        <w:fldChar w:fldCharType="begin"/>
      </w:r>
      <w:r>
        <w:instrText xml:space="preserve"> PAGEREF _Toc50257132 \h </w:instrText>
      </w:r>
      <w:r>
        <w:fldChar w:fldCharType="separate"/>
      </w:r>
      <w:r>
        <w:t>198</w:t>
      </w:r>
      <w:r>
        <w:fldChar w:fldCharType="end"/>
      </w:r>
    </w:p>
    <w:p w14:paraId="3C9BC4C5" w14:textId="77777777" w:rsidR="00000000" w:rsidRDefault="001C3AAC">
      <w:pPr>
        <w:pStyle w:val="TOC1"/>
        <w:tabs>
          <w:tab w:val="right" w:leader="dot" w:pos="8296"/>
        </w:tabs>
        <w:rPr>
          <w:rFonts w:ascii="Times New Roman" w:hAnsi="Times New Roman" w:cs="Times New Roman"/>
          <w:sz w:val="24"/>
          <w:szCs w:val="24"/>
        </w:rPr>
      </w:pPr>
      <w:r>
        <w:rPr>
          <w:rtl/>
        </w:rPr>
        <w:t>הצעת חוק זכויות מבצעים ומשדרים (תיקון מס' 5), התשס"ג-‏2003</w:t>
      </w:r>
      <w:r>
        <w:tab/>
      </w:r>
      <w:r>
        <w:fldChar w:fldCharType="begin"/>
      </w:r>
      <w:r>
        <w:instrText xml:space="preserve"> PAGEREF _Toc50257133 \h </w:instrText>
      </w:r>
      <w:r>
        <w:fldChar w:fldCharType="separate"/>
      </w:r>
      <w:r>
        <w:t>199</w:t>
      </w:r>
      <w:r>
        <w:fldChar w:fldCharType="end"/>
      </w:r>
    </w:p>
    <w:p w14:paraId="3ED87F53" w14:textId="77777777" w:rsidR="00000000" w:rsidRDefault="001C3AAC">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_Toc50257134 \h </w:instrText>
      </w:r>
      <w:r>
        <w:fldChar w:fldCharType="separate"/>
      </w:r>
      <w:r>
        <w:t>199</w:t>
      </w:r>
      <w:r>
        <w:fldChar w:fldCharType="end"/>
      </w:r>
    </w:p>
    <w:p w14:paraId="1299711E" w14:textId="77777777" w:rsidR="00000000" w:rsidRDefault="001C3AAC">
      <w:pPr>
        <w:pStyle w:val="TOC1"/>
        <w:tabs>
          <w:tab w:val="right" w:leader="dot" w:pos="8296"/>
        </w:tabs>
        <w:rPr>
          <w:rFonts w:ascii="Times New Roman" w:hAnsi="Times New Roman" w:cs="Times New Roman"/>
          <w:sz w:val="24"/>
          <w:szCs w:val="24"/>
        </w:rPr>
      </w:pPr>
      <w:r>
        <w:rPr>
          <w:rtl/>
        </w:rPr>
        <w:t>הצעת חוק סדר הדין הפלילי (תיקון מס' 26 וה</w:t>
      </w:r>
      <w:r>
        <w:rPr>
          <w:rtl/>
        </w:rPr>
        <w:t>וראת שעה) (תיקון), התשס"ג-2003</w:t>
      </w:r>
      <w:r>
        <w:tab/>
      </w:r>
      <w:r>
        <w:fldChar w:fldCharType="begin"/>
      </w:r>
      <w:r>
        <w:instrText xml:space="preserve"> PAGEREF _Toc50257135 \h </w:instrText>
      </w:r>
      <w:r>
        <w:fldChar w:fldCharType="separate"/>
      </w:r>
      <w:r>
        <w:t>201</w:t>
      </w:r>
      <w:r>
        <w:fldChar w:fldCharType="end"/>
      </w:r>
    </w:p>
    <w:p w14:paraId="239536D6" w14:textId="77777777" w:rsidR="00000000" w:rsidRDefault="001C3AAC">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_Toc50257136 \h </w:instrText>
      </w:r>
      <w:r>
        <w:fldChar w:fldCharType="separate"/>
      </w:r>
      <w:r>
        <w:t>201</w:t>
      </w:r>
      <w:r>
        <w:fldChar w:fldCharType="end"/>
      </w:r>
    </w:p>
    <w:p w14:paraId="2E65664B" w14:textId="77777777" w:rsidR="00000000" w:rsidRDefault="001C3AAC">
      <w:pPr>
        <w:pStyle w:val="TOC1"/>
        <w:tabs>
          <w:tab w:val="right" w:leader="dot" w:pos="8296"/>
        </w:tabs>
        <w:rPr>
          <w:rFonts w:ascii="Times New Roman" w:hAnsi="Times New Roman" w:cs="Times New Roman"/>
          <w:sz w:val="24"/>
          <w:szCs w:val="24"/>
        </w:rPr>
      </w:pPr>
      <w:r>
        <w:rPr>
          <w:rtl/>
        </w:rPr>
        <w:t xml:space="preserve">הצעת חוק שירות נתוני אשראי (תיקון מס' 2) </w:t>
      </w:r>
      <w:r>
        <w:t xml:space="preserve"> (</w:t>
      </w:r>
      <w:r>
        <w:rPr>
          <w:rtl/>
        </w:rPr>
        <w:t>דחיית תחילה), התשס"ג-‏2003</w:t>
      </w:r>
      <w:r>
        <w:tab/>
      </w:r>
      <w:r>
        <w:fldChar w:fldCharType="begin"/>
      </w:r>
      <w:r>
        <w:instrText xml:space="preserve"> PAGEREF _Toc50257137 \h </w:instrText>
      </w:r>
      <w:r>
        <w:fldChar w:fldCharType="separate"/>
      </w:r>
      <w:r>
        <w:t>202</w:t>
      </w:r>
      <w:r>
        <w:fldChar w:fldCharType="end"/>
      </w:r>
    </w:p>
    <w:p w14:paraId="031207B8" w14:textId="77777777" w:rsidR="00000000" w:rsidRDefault="001C3AAC">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w:instrText>
      </w:r>
      <w:r>
        <w:instrText xml:space="preserve">oc50257138 \h </w:instrText>
      </w:r>
      <w:r>
        <w:fldChar w:fldCharType="separate"/>
      </w:r>
      <w:r>
        <w:t>203</w:t>
      </w:r>
      <w:r>
        <w:fldChar w:fldCharType="end"/>
      </w:r>
    </w:p>
    <w:p w14:paraId="65BEC15C" w14:textId="77777777" w:rsidR="00000000" w:rsidRDefault="001C3AAC">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_Toc50257139 \h </w:instrText>
      </w:r>
      <w:r>
        <w:fldChar w:fldCharType="separate"/>
      </w:r>
      <w:r>
        <w:t>203</w:t>
      </w:r>
      <w:r>
        <w:fldChar w:fldCharType="end"/>
      </w:r>
    </w:p>
    <w:p w14:paraId="620CC402" w14:textId="77777777" w:rsidR="00000000" w:rsidRDefault="001C3AAC">
      <w:pPr>
        <w:pStyle w:val="TOC1"/>
        <w:tabs>
          <w:tab w:val="right" w:leader="dot" w:pos="8296"/>
        </w:tabs>
        <w:rPr>
          <w:rFonts w:ascii="Times New Roman" w:hAnsi="Times New Roman" w:cs="Times New Roman"/>
          <w:sz w:val="24"/>
          <w:szCs w:val="24"/>
        </w:rPr>
      </w:pPr>
      <w:r>
        <w:rPr>
          <w:rtl/>
        </w:rPr>
        <w:t>הצעת חוק לתיקון פקודת בתי-הסוהר (מס' 24), התשס"ג-‏2003</w:t>
      </w:r>
      <w:r>
        <w:tab/>
      </w:r>
      <w:r>
        <w:fldChar w:fldCharType="begin"/>
      </w:r>
      <w:r>
        <w:instrText xml:space="preserve"> PAGEREF _Toc50257140 \h </w:instrText>
      </w:r>
      <w:r>
        <w:fldChar w:fldCharType="separate"/>
      </w:r>
      <w:r>
        <w:t>206</w:t>
      </w:r>
      <w:r>
        <w:fldChar w:fldCharType="end"/>
      </w:r>
    </w:p>
    <w:p w14:paraId="1EC86C8D" w14:textId="77777777" w:rsidR="00000000" w:rsidRDefault="001C3AAC">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צחי הנגבי:</w:t>
      </w:r>
      <w:r>
        <w:tab/>
      </w:r>
      <w:r>
        <w:fldChar w:fldCharType="begin"/>
      </w:r>
      <w:r>
        <w:instrText xml:space="preserve"> PAGEREF _Toc50257141 \h </w:instrText>
      </w:r>
      <w:r>
        <w:fldChar w:fldCharType="separate"/>
      </w:r>
      <w:r>
        <w:t>206</w:t>
      </w:r>
      <w:r>
        <w:fldChar w:fldCharType="end"/>
      </w:r>
    </w:p>
    <w:p w14:paraId="09F91F50" w14:textId="77777777" w:rsidR="00000000" w:rsidRDefault="001C3AAC">
      <w:pPr>
        <w:pStyle w:val="TOC1"/>
        <w:tabs>
          <w:tab w:val="right" w:leader="dot" w:pos="8296"/>
        </w:tabs>
        <w:rPr>
          <w:rFonts w:ascii="Times New Roman" w:hAnsi="Times New Roman" w:cs="Times New Roman"/>
          <w:sz w:val="24"/>
          <w:szCs w:val="24"/>
        </w:rPr>
      </w:pPr>
      <w:r>
        <w:rPr>
          <w:rtl/>
        </w:rPr>
        <w:t>הצעת חוק חובת המכרזים (תיקון מס'</w:t>
      </w:r>
      <w:r>
        <w:rPr>
          <w:rtl/>
        </w:rPr>
        <w:t xml:space="preserve"> 16), התשס"ג-‏2003</w:t>
      </w:r>
      <w:r>
        <w:tab/>
      </w:r>
      <w:r>
        <w:fldChar w:fldCharType="begin"/>
      </w:r>
      <w:r>
        <w:instrText xml:space="preserve"> PAGEREF _Toc50257142 \h </w:instrText>
      </w:r>
      <w:r>
        <w:fldChar w:fldCharType="separate"/>
      </w:r>
      <w:r>
        <w:t>210</w:t>
      </w:r>
      <w:r>
        <w:fldChar w:fldCharType="end"/>
      </w:r>
    </w:p>
    <w:p w14:paraId="3532FB7B" w14:textId="77777777" w:rsidR="00000000" w:rsidRDefault="001C3AAC">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_Toc50257143 \h </w:instrText>
      </w:r>
      <w:r>
        <w:fldChar w:fldCharType="separate"/>
      </w:r>
      <w:r>
        <w:t>210</w:t>
      </w:r>
      <w:r>
        <w:fldChar w:fldCharType="end"/>
      </w:r>
    </w:p>
    <w:p w14:paraId="7FE67918" w14:textId="77777777" w:rsidR="00000000" w:rsidRDefault="001C3AAC">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_Toc50257144 \h </w:instrText>
      </w:r>
      <w:r>
        <w:fldChar w:fldCharType="separate"/>
      </w:r>
      <w:r>
        <w:t>210</w:t>
      </w:r>
      <w:r>
        <w:fldChar w:fldCharType="end"/>
      </w:r>
    </w:p>
    <w:p w14:paraId="47C07EA3" w14:textId="77777777" w:rsidR="00000000" w:rsidRDefault="001C3AAC">
      <w:pPr>
        <w:pStyle w:val="a"/>
        <w:jc w:val="center"/>
        <w:rPr>
          <w:rtl/>
        </w:rPr>
      </w:pPr>
      <w:r>
        <w:rPr>
          <w:bCs/>
          <w:szCs w:val="36"/>
          <w:u w:val="single"/>
          <w:rtl/>
        </w:rPr>
        <w:fldChar w:fldCharType="end"/>
      </w:r>
    </w:p>
    <w:p w14:paraId="3EC702DD" w14:textId="77777777" w:rsidR="00000000" w:rsidRDefault="001C3AAC">
      <w:pPr>
        <w:pStyle w:val="a"/>
        <w:jc w:val="center"/>
        <w:rPr>
          <w:rtl/>
        </w:rPr>
      </w:pPr>
      <w:r>
        <w:rPr>
          <w:rtl/>
        </w:rPr>
        <w:br w:type="page"/>
      </w:r>
    </w:p>
    <w:p w14:paraId="73C5B558" w14:textId="77777777" w:rsidR="00000000" w:rsidRDefault="001C3AAC">
      <w:pPr>
        <w:pStyle w:val="a"/>
        <w:rPr>
          <w:rtl/>
        </w:rPr>
      </w:pPr>
      <w:r>
        <w:rPr>
          <w:rtl/>
        </w:rPr>
        <w:br w:type="page"/>
      </w:r>
    </w:p>
    <w:p w14:paraId="02CAE1BD" w14:textId="77777777" w:rsidR="00000000" w:rsidRDefault="001C3AAC">
      <w:pPr>
        <w:pStyle w:val="a"/>
        <w:rPr>
          <w:color w:val="0000FF"/>
          <w:szCs w:val="28"/>
          <w:rtl/>
        </w:rPr>
      </w:pPr>
    </w:p>
    <w:p w14:paraId="3C42D15F" w14:textId="77777777" w:rsidR="00000000" w:rsidRDefault="001C3AAC">
      <w:pPr>
        <w:pStyle w:val="a"/>
        <w:rPr>
          <w:rFonts w:hint="cs"/>
          <w:rtl/>
        </w:rPr>
      </w:pPr>
      <w:r>
        <w:rPr>
          <w:rFonts w:hint="cs"/>
          <w:rtl/>
        </w:rPr>
        <w:t>דברי הכנסת</w:t>
      </w:r>
    </w:p>
    <w:p w14:paraId="6A670ED1" w14:textId="77777777" w:rsidR="00000000" w:rsidRDefault="001C3AAC">
      <w:pPr>
        <w:pStyle w:val="a"/>
        <w:rPr>
          <w:rFonts w:hint="cs"/>
          <w:rtl/>
        </w:rPr>
      </w:pPr>
      <w:r>
        <w:rPr>
          <w:rFonts w:hint="cs"/>
          <w:rtl/>
        </w:rPr>
        <w:t>יח / מושב ראשון / ישיבות מ"ז</w:t>
      </w:r>
      <w:r>
        <w:rPr>
          <w:rtl/>
        </w:rPr>
        <w:t>—</w:t>
      </w:r>
      <w:r>
        <w:rPr>
          <w:rFonts w:hint="cs"/>
          <w:rtl/>
        </w:rPr>
        <w:t>מ"ט /</w:t>
      </w:r>
    </w:p>
    <w:p w14:paraId="0EB04896" w14:textId="77777777" w:rsidR="00000000" w:rsidRDefault="001C3AAC">
      <w:pPr>
        <w:pStyle w:val="a"/>
        <w:rPr>
          <w:rFonts w:hint="cs"/>
          <w:rtl/>
        </w:rPr>
      </w:pPr>
      <w:r>
        <w:rPr>
          <w:rFonts w:hint="cs"/>
          <w:rtl/>
        </w:rPr>
        <w:t>כ"א</w:t>
      </w:r>
      <w:r>
        <w:rPr>
          <w:rtl/>
        </w:rPr>
        <w:t>—</w:t>
      </w:r>
      <w:r>
        <w:rPr>
          <w:rFonts w:hint="cs"/>
          <w:rtl/>
        </w:rPr>
        <w:t>כ"ג בתמוז התשס"ג / 21-23 ביולי 2003 / 18</w:t>
      </w:r>
    </w:p>
    <w:p w14:paraId="1BDD621C" w14:textId="77777777" w:rsidR="00000000" w:rsidRDefault="001C3AAC">
      <w:pPr>
        <w:pStyle w:val="a"/>
        <w:rPr>
          <w:rtl/>
        </w:rPr>
      </w:pPr>
      <w:r>
        <w:rPr>
          <w:rFonts w:hint="cs"/>
          <w:rtl/>
        </w:rPr>
        <w:t>חוברת י"ח</w:t>
      </w:r>
    </w:p>
    <w:p w14:paraId="170987D1" w14:textId="77777777" w:rsidR="00000000" w:rsidRDefault="001C3AAC">
      <w:pPr>
        <w:pStyle w:val="a"/>
        <w:rPr>
          <w:rFonts w:hint="cs"/>
          <w:rtl/>
        </w:rPr>
      </w:pPr>
      <w:r>
        <w:rPr>
          <w:rFonts w:hint="cs"/>
          <w:rtl/>
        </w:rPr>
        <w:t>ישיבה מ"ז</w:t>
      </w:r>
    </w:p>
    <w:p w14:paraId="63AC26E1" w14:textId="77777777" w:rsidR="00000000" w:rsidRDefault="001C3AAC">
      <w:pPr>
        <w:pStyle w:val="a"/>
        <w:rPr>
          <w:rFonts w:hint="cs"/>
          <w:rtl/>
        </w:rPr>
      </w:pPr>
    </w:p>
    <w:p w14:paraId="5E5C6A4A" w14:textId="77777777" w:rsidR="00000000" w:rsidRDefault="001C3AAC">
      <w:pPr>
        <w:pStyle w:val="a"/>
        <w:rPr>
          <w:rFonts w:hint="cs"/>
          <w:rtl/>
        </w:rPr>
      </w:pPr>
    </w:p>
    <w:p w14:paraId="1A668FF2" w14:textId="77777777" w:rsidR="00000000" w:rsidRDefault="001C3AAC">
      <w:pPr>
        <w:pStyle w:val="a"/>
        <w:rPr>
          <w:rFonts w:hint="cs"/>
          <w:rtl/>
        </w:rPr>
      </w:pPr>
    </w:p>
    <w:p w14:paraId="6BAD0270" w14:textId="77777777" w:rsidR="00000000" w:rsidRDefault="001C3AAC">
      <w:pPr>
        <w:pStyle w:val="a"/>
        <w:rPr>
          <w:rFonts w:hint="cs"/>
          <w:rtl/>
        </w:rPr>
      </w:pPr>
    </w:p>
    <w:p w14:paraId="6743867C" w14:textId="77777777" w:rsidR="00000000" w:rsidRDefault="001C3AAC">
      <w:pPr>
        <w:pStyle w:val="a"/>
        <w:rPr>
          <w:rtl/>
        </w:rPr>
      </w:pPr>
    </w:p>
    <w:p w14:paraId="248B305F" w14:textId="77777777" w:rsidR="00000000" w:rsidRDefault="001C3AAC">
      <w:pPr>
        <w:pStyle w:val="a"/>
        <w:rPr>
          <w:rtl/>
        </w:rPr>
      </w:pPr>
    </w:p>
    <w:p w14:paraId="0ACB6084" w14:textId="77777777" w:rsidR="00000000" w:rsidRDefault="001C3AAC">
      <w:pPr>
        <w:pStyle w:val="a1"/>
        <w:bidi/>
        <w:rPr>
          <w:rFonts w:hint="cs"/>
          <w:rtl/>
        </w:rPr>
      </w:pPr>
      <w:r>
        <w:rPr>
          <w:rtl/>
        </w:rPr>
        <w:t>הישיבה ה</w:t>
      </w:r>
      <w:r>
        <w:rPr>
          <w:rFonts w:hint="cs"/>
          <w:rtl/>
        </w:rPr>
        <w:t>ארבעים-ושבע</w:t>
      </w:r>
      <w:r>
        <w:rPr>
          <w:rtl/>
        </w:rPr>
        <w:t xml:space="preserve"> של הכנסת ה</w:t>
      </w:r>
      <w:r>
        <w:rPr>
          <w:rFonts w:hint="cs"/>
          <w:rtl/>
        </w:rPr>
        <w:t>שש-עשרה</w:t>
      </w:r>
    </w:p>
    <w:p w14:paraId="37425DAD" w14:textId="77777777" w:rsidR="00000000" w:rsidRDefault="001C3AAC">
      <w:pPr>
        <w:pStyle w:val="a2"/>
        <w:bidi/>
        <w:rPr>
          <w:rtl/>
        </w:rPr>
      </w:pPr>
      <w:r>
        <w:rPr>
          <w:rtl/>
        </w:rPr>
        <w:t>יום שני,</w:t>
      </w:r>
      <w:r>
        <w:rPr>
          <w:rFonts w:hint="cs"/>
          <w:rtl/>
        </w:rPr>
        <w:t xml:space="preserve"> </w:t>
      </w:r>
      <w:r>
        <w:rPr>
          <w:rtl/>
        </w:rPr>
        <w:t xml:space="preserve">כ"א בתמוז </w:t>
      </w:r>
      <w:r>
        <w:rPr>
          <w:rFonts w:hint="cs"/>
          <w:rtl/>
        </w:rPr>
        <w:t>ה</w:t>
      </w:r>
      <w:r>
        <w:rPr>
          <w:rtl/>
        </w:rPr>
        <w:t>תשס"ג (21 ביולי 2003)</w:t>
      </w:r>
    </w:p>
    <w:p w14:paraId="081098C2" w14:textId="77777777" w:rsidR="00000000" w:rsidRDefault="001C3AAC">
      <w:pPr>
        <w:pStyle w:val="a3"/>
        <w:bidi/>
        <w:rPr>
          <w:rFonts w:hint="cs"/>
          <w:rtl/>
        </w:rPr>
      </w:pPr>
      <w:r>
        <w:rPr>
          <w:rtl/>
        </w:rPr>
        <w:t xml:space="preserve">ירושלים, הכנסת, שעה </w:t>
      </w:r>
      <w:r>
        <w:rPr>
          <w:rFonts w:hint="cs"/>
          <w:rtl/>
        </w:rPr>
        <w:t>16:03</w:t>
      </w:r>
    </w:p>
    <w:p w14:paraId="7FC0F4F5" w14:textId="77777777" w:rsidR="00000000" w:rsidRDefault="001C3AAC">
      <w:pPr>
        <w:pStyle w:val="a"/>
        <w:rPr>
          <w:rFonts w:hint="cs"/>
          <w:rtl/>
        </w:rPr>
      </w:pPr>
    </w:p>
    <w:p w14:paraId="28825AD5" w14:textId="77777777" w:rsidR="00000000" w:rsidRDefault="001C3AAC">
      <w:pPr>
        <w:pStyle w:val="a"/>
        <w:rPr>
          <w:rFonts w:hint="cs"/>
          <w:rtl/>
        </w:rPr>
      </w:pPr>
    </w:p>
    <w:p w14:paraId="2BE372B9" w14:textId="77777777" w:rsidR="00000000" w:rsidRDefault="001C3AAC">
      <w:pPr>
        <w:pStyle w:val="a"/>
        <w:rPr>
          <w:rtl/>
        </w:rPr>
      </w:pPr>
    </w:p>
    <w:p w14:paraId="4FB4F8C6" w14:textId="77777777" w:rsidR="00000000" w:rsidRDefault="001C3AAC">
      <w:pPr>
        <w:pStyle w:val="a"/>
        <w:rPr>
          <w:rFonts w:hint="cs"/>
          <w:rtl/>
        </w:rPr>
      </w:pPr>
    </w:p>
    <w:p w14:paraId="6CB8AE66" w14:textId="77777777" w:rsidR="00000000" w:rsidRDefault="001C3AAC">
      <w:pPr>
        <w:pStyle w:val="a"/>
        <w:rPr>
          <w:rFonts w:hint="cs"/>
          <w:rtl/>
        </w:rPr>
      </w:pPr>
    </w:p>
    <w:p w14:paraId="04078388" w14:textId="77777777" w:rsidR="00000000" w:rsidRDefault="001C3AAC">
      <w:pPr>
        <w:pStyle w:val="a"/>
        <w:rPr>
          <w:rFonts w:hint="cs"/>
          <w:rtl/>
        </w:rPr>
      </w:pPr>
    </w:p>
    <w:p w14:paraId="2F4DB147" w14:textId="77777777" w:rsidR="00000000" w:rsidRDefault="001C3AAC">
      <w:pPr>
        <w:pStyle w:val="Subject"/>
        <w:rPr>
          <w:rFonts w:hint="cs"/>
          <w:rtl/>
        </w:rPr>
      </w:pPr>
      <w:bookmarkStart w:id="0" w:name="_Toc46720066"/>
      <w:bookmarkStart w:id="1" w:name="_Toc50257048"/>
      <w:r>
        <w:rPr>
          <w:rFonts w:hint="cs"/>
          <w:rtl/>
        </w:rPr>
        <w:t xml:space="preserve">דברי יושב-ראש הכנסת לציון תשעים-ותשע שנים </w:t>
      </w:r>
      <w:r>
        <w:rPr>
          <w:rtl/>
        </w:rPr>
        <w:br/>
      </w:r>
      <w:r>
        <w:rPr>
          <w:rFonts w:hint="cs"/>
          <w:rtl/>
        </w:rPr>
        <w:t>לפטירתו של בנימין זאב הרצל</w:t>
      </w:r>
      <w:bookmarkEnd w:id="0"/>
      <w:bookmarkEnd w:id="1"/>
    </w:p>
    <w:p w14:paraId="5296C576" w14:textId="77777777" w:rsidR="00000000" w:rsidRDefault="001C3AAC">
      <w:pPr>
        <w:pStyle w:val="a"/>
        <w:rPr>
          <w:rFonts w:hint="cs"/>
          <w:rtl/>
        </w:rPr>
      </w:pPr>
    </w:p>
    <w:p w14:paraId="7D222372" w14:textId="77777777" w:rsidR="00000000" w:rsidRDefault="001C3AAC">
      <w:pPr>
        <w:pStyle w:val="Speaker"/>
        <w:rPr>
          <w:rtl/>
        </w:rPr>
      </w:pPr>
      <w:bookmarkStart w:id="2" w:name="_Toc50257049"/>
      <w:r>
        <w:rPr>
          <w:rtl/>
        </w:rPr>
        <w:t>היו"ר ר</w:t>
      </w:r>
      <w:bookmarkStart w:id="3" w:name="FS000000476T21_08_2003_10_58_57"/>
      <w:bookmarkEnd w:id="3"/>
      <w:r>
        <w:rPr>
          <w:rtl/>
        </w:rPr>
        <w:t>אובן ריבלין:</w:t>
      </w:r>
      <w:bookmarkStart w:id="4" w:name="FS000000476T21_08_2003_11_29_59"/>
      <w:bookmarkEnd w:id="4"/>
      <w:bookmarkEnd w:id="2"/>
    </w:p>
    <w:p w14:paraId="21B6B59E" w14:textId="77777777" w:rsidR="00000000" w:rsidRDefault="001C3AAC">
      <w:pPr>
        <w:pStyle w:val="a"/>
        <w:rPr>
          <w:rtl/>
        </w:rPr>
      </w:pPr>
      <w:bookmarkStart w:id="5" w:name="FS000000476T21_08_2003_11_30_46"/>
      <w:bookmarkEnd w:id="5"/>
    </w:p>
    <w:p w14:paraId="796222C5" w14:textId="77777777" w:rsidR="00000000" w:rsidRDefault="001C3AAC">
      <w:pPr>
        <w:pStyle w:val="a"/>
      </w:pPr>
      <w:r>
        <w:rPr>
          <w:rFonts w:hint="cs"/>
          <w:rtl/>
        </w:rPr>
        <w:t>רבותי השרים, חברי הכנסת, ה</w:t>
      </w:r>
      <w:r>
        <w:rPr>
          <w:rFonts w:hint="cs"/>
          <w:rtl/>
        </w:rPr>
        <w:t>יום יום שני, כ"א בתמוז התשס"ג, 21 בחודש יולי 2003 למניינם. אני מתכבד לפתוח את ישיבת הכנסת.</w:t>
      </w:r>
    </w:p>
    <w:p w14:paraId="44DCDE7F" w14:textId="77777777" w:rsidR="00000000" w:rsidRDefault="001C3AAC">
      <w:pPr>
        <w:pStyle w:val="a"/>
      </w:pPr>
    </w:p>
    <w:p w14:paraId="68507C96" w14:textId="77777777" w:rsidR="00000000" w:rsidRDefault="001C3AAC">
      <w:pPr>
        <w:pStyle w:val="a"/>
        <w:rPr>
          <w:rFonts w:hint="cs"/>
          <w:rtl/>
        </w:rPr>
      </w:pPr>
      <w:r>
        <w:rPr>
          <w:rFonts w:hint="cs"/>
          <w:rtl/>
        </w:rPr>
        <w:t>רבותי חברי הכנסת, אתמול פתחנו את אירועי שנת ה-100 לפטירתו של חוזה מדינת היהודים, בנימין זאב הרצל; ערב מרשים, שהתקיים ואורגן ונוהל על-ידי סגנית השר וחברת הכנסת לשעבר</w:t>
      </w:r>
      <w:r>
        <w:rPr>
          <w:rFonts w:hint="cs"/>
          <w:rtl/>
        </w:rPr>
        <w:t xml:space="preserve"> הגברת גאולה כהן, היה בראשית האירועים שפתחו את שנת ה-100 לפטירתו של בנימין זאב הרצל.  </w:t>
      </w:r>
    </w:p>
    <w:p w14:paraId="72C86726" w14:textId="77777777" w:rsidR="00000000" w:rsidRDefault="001C3AAC">
      <w:pPr>
        <w:pStyle w:val="a"/>
        <w:rPr>
          <w:rFonts w:hint="cs"/>
          <w:rtl/>
        </w:rPr>
      </w:pPr>
    </w:p>
    <w:p w14:paraId="0D2A02C9" w14:textId="77777777" w:rsidR="00000000" w:rsidRDefault="001C3AAC">
      <w:pPr>
        <w:pStyle w:val="a"/>
        <w:rPr>
          <w:rFonts w:hint="cs"/>
          <w:rtl/>
        </w:rPr>
      </w:pPr>
      <w:r>
        <w:rPr>
          <w:rFonts w:hint="cs"/>
          <w:rtl/>
        </w:rPr>
        <w:t xml:space="preserve">אני מבקש להביא באוזניכם סיפור קצר אבל נורא הוד, סיפור שלידתו במתח הטעון שבין אוגנדה לירושלים. </w:t>
      </w:r>
    </w:p>
    <w:p w14:paraId="1FB994BD" w14:textId="77777777" w:rsidR="00000000" w:rsidRDefault="001C3AAC">
      <w:pPr>
        <w:pStyle w:val="a"/>
        <w:rPr>
          <w:rFonts w:hint="cs"/>
          <w:rtl/>
        </w:rPr>
      </w:pPr>
    </w:p>
    <w:p w14:paraId="2D8BE796" w14:textId="77777777" w:rsidR="00000000" w:rsidRDefault="001C3AAC">
      <w:pPr>
        <w:pStyle w:val="a"/>
        <w:rPr>
          <w:rFonts w:hint="cs"/>
          <w:rtl/>
        </w:rPr>
      </w:pPr>
      <w:r>
        <w:rPr>
          <w:rFonts w:hint="cs"/>
          <w:rtl/>
        </w:rPr>
        <w:t xml:space="preserve">בעוד הרצל עומד על דוכן הנואמים בקונגרס השישי </w:t>
      </w:r>
      <w:r>
        <w:rPr>
          <w:rtl/>
        </w:rPr>
        <w:t>–</w:t>
      </w:r>
      <w:r>
        <w:rPr>
          <w:rFonts w:hint="cs"/>
          <w:rtl/>
        </w:rPr>
        <w:t xml:space="preserve"> וחבר הכנסת והשר לשעבר רן </w:t>
      </w:r>
      <w:r>
        <w:rPr>
          <w:rFonts w:hint="cs"/>
          <w:rtl/>
        </w:rPr>
        <w:t>כהן הזכיר זאת היום כאשר התראיין ב"בוקר הזה" ב"קול ישראל" - - -</w:t>
      </w:r>
    </w:p>
    <w:p w14:paraId="6B401F8F" w14:textId="77777777" w:rsidR="00000000" w:rsidRDefault="001C3AAC">
      <w:pPr>
        <w:pStyle w:val="a"/>
        <w:rPr>
          <w:rFonts w:hint="cs"/>
          <w:rtl/>
        </w:rPr>
      </w:pPr>
    </w:p>
    <w:p w14:paraId="1607A863" w14:textId="77777777" w:rsidR="00000000" w:rsidRDefault="001C3AAC">
      <w:pPr>
        <w:pStyle w:val="ac"/>
        <w:rPr>
          <w:rtl/>
        </w:rPr>
      </w:pPr>
      <w:r>
        <w:rPr>
          <w:rFonts w:hint="eastAsia"/>
          <w:rtl/>
        </w:rPr>
        <w:t>רן</w:t>
      </w:r>
      <w:r>
        <w:rPr>
          <w:rtl/>
        </w:rPr>
        <w:t xml:space="preserve"> כהן (מרצ):</w:t>
      </w:r>
    </w:p>
    <w:p w14:paraId="3ED3A61F" w14:textId="77777777" w:rsidR="00000000" w:rsidRDefault="001C3AAC">
      <w:pPr>
        <w:pStyle w:val="a"/>
        <w:rPr>
          <w:rFonts w:hint="cs"/>
          <w:rtl/>
        </w:rPr>
      </w:pPr>
    </w:p>
    <w:p w14:paraId="5898CA07" w14:textId="77777777" w:rsidR="00000000" w:rsidRDefault="001C3AAC">
      <w:pPr>
        <w:pStyle w:val="a"/>
        <w:rPr>
          <w:rFonts w:hint="cs"/>
          <w:rtl/>
        </w:rPr>
      </w:pPr>
      <w:r>
        <w:rPr>
          <w:rFonts w:hint="cs"/>
          <w:rtl/>
        </w:rPr>
        <w:t xml:space="preserve">תוך הבעת מחאה על היעדרו של ראש עיריית ירושלים. </w:t>
      </w:r>
    </w:p>
    <w:p w14:paraId="788B556B" w14:textId="77777777" w:rsidR="00000000" w:rsidRDefault="001C3AAC">
      <w:pPr>
        <w:pStyle w:val="a"/>
        <w:rPr>
          <w:rFonts w:hint="cs"/>
          <w:rtl/>
        </w:rPr>
      </w:pPr>
    </w:p>
    <w:p w14:paraId="1458D2C6" w14:textId="77777777" w:rsidR="00000000" w:rsidRDefault="001C3AAC">
      <w:pPr>
        <w:pStyle w:val="ad"/>
        <w:rPr>
          <w:rtl/>
        </w:rPr>
      </w:pPr>
      <w:r>
        <w:rPr>
          <w:rtl/>
        </w:rPr>
        <w:t>היו"ר ראובן ריבלין:</w:t>
      </w:r>
    </w:p>
    <w:p w14:paraId="2E9AB4CC" w14:textId="77777777" w:rsidR="00000000" w:rsidRDefault="001C3AAC">
      <w:pPr>
        <w:pStyle w:val="a"/>
        <w:rPr>
          <w:rtl/>
        </w:rPr>
      </w:pPr>
    </w:p>
    <w:p w14:paraId="0016B8CD" w14:textId="77777777" w:rsidR="00000000" w:rsidRDefault="001C3AAC">
      <w:pPr>
        <w:pStyle w:val="a"/>
        <w:rPr>
          <w:rFonts w:hint="cs"/>
          <w:rtl/>
        </w:rPr>
      </w:pPr>
      <w:r>
        <w:rPr>
          <w:rFonts w:hint="cs"/>
          <w:rtl/>
        </w:rPr>
        <w:t>בעוד הרצל עומד על דוכן הנואמים בקונגרס השישי ומנסה לשכנע את צירי הקונגרס ברעיון אוגנדה שלו כפתרון ארעי, קמה</w:t>
      </w:r>
      <w:r>
        <w:rPr>
          <w:rFonts w:hint="cs"/>
          <w:rtl/>
        </w:rPr>
        <w:t xml:space="preserve"> ממקומה משלחת צירי הקונגרס מרוסיה ועזבה את האולם במחאה. מאוחר בלילה, כשהעירו את אוזנו של הרצל על כך, הוא קם ויצא לחפש אחריהם. הרצל מצא את הצירים מכונסים באחד האולמות בבניין הקונגרס, יושבים על הרצפה וממררים בבכי, כמו על חורבן ירושלים. נרעש ממה שראו עיניו וש</w:t>
      </w:r>
      <w:r>
        <w:rPr>
          <w:rFonts w:hint="cs"/>
          <w:rtl/>
        </w:rPr>
        <w:t>מעו אוזניו, נשבע הרצל בנאום הנעילה שלו באותו קונגרס, כשהוא מרים את יד ימינו ומכריז: אם אשכחך ירושלים תשכח ימיני.</w:t>
      </w:r>
    </w:p>
    <w:p w14:paraId="02BC36EA" w14:textId="77777777" w:rsidR="00000000" w:rsidRDefault="001C3AAC">
      <w:pPr>
        <w:pStyle w:val="a"/>
        <w:ind w:firstLine="720"/>
        <w:rPr>
          <w:rFonts w:hint="cs"/>
          <w:rtl/>
        </w:rPr>
      </w:pPr>
    </w:p>
    <w:p w14:paraId="09936975" w14:textId="77777777" w:rsidR="00000000" w:rsidRDefault="001C3AAC">
      <w:pPr>
        <w:pStyle w:val="a"/>
        <w:ind w:firstLine="720"/>
        <w:rPr>
          <w:rFonts w:hint="cs"/>
          <w:rtl/>
        </w:rPr>
      </w:pPr>
      <w:r>
        <w:rPr>
          <w:rFonts w:hint="cs"/>
          <w:rtl/>
        </w:rPr>
        <w:t xml:space="preserve">הרצל הלך לעולמו כשהוא בן 44 שנים בלבד. אחרי מותו מספר ידידו מקס נורדאו: היו שהתלחשו, שעל איש ציבור - כך אמר - להיות עשוי מעור קשה; עליו להיות </w:t>
      </w:r>
      <w:r>
        <w:rPr>
          <w:rFonts w:hint="cs"/>
          <w:rtl/>
        </w:rPr>
        <w:t xml:space="preserve">משוריין כלפי ביקורת. לו היה הרצל איש חסר רגש - משיב נורדאו </w:t>
      </w:r>
      <w:r>
        <w:rPr>
          <w:rtl/>
        </w:rPr>
        <w:t>–</w:t>
      </w:r>
      <w:r>
        <w:rPr>
          <w:rFonts w:hint="cs"/>
          <w:rtl/>
        </w:rPr>
        <w:t xml:space="preserve"> הוא לא היה חש את צער עמו. רגישותו המיוחדת במינה, היא שעשתה אותו יוצר הציונות ומנהיגה, היא שנתנה לו להרגיש את כל הפצעים שפצעוהו אויביו ושברה לרסיסים את הלב האומלל שלו. </w:t>
      </w:r>
    </w:p>
    <w:p w14:paraId="77416258" w14:textId="77777777" w:rsidR="00000000" w:rsidRDefault="001C3AAC">
      <w:pPr>
        <w:pStyle w:val="a"/>
        <w:ind w:firstLine="720"/>
        <w:rPr>
          <w:rFonts w:hint="cs"/>
          <w:rtl/>
        </w:rPr>
      </w:pPr>
    </w:p>
    <w:p w14:paraId="2266C47F" w14:textId="77777777" w:rsidR="00000000" w:rsidRDefault="001C3AAC">
      <w:pPr>
        <w:pStyle w:val="a"/>
        <w:ind w:firstLine="720"/>
        <w:rPr>
          <w:rFonts w:hint="cs"/>
          <w:rtl/>
        </w:rPr>
      </w:pPr>
      <w:r>
        <w:rPr>
          <w:rFonts w:hint="cs"/>
          <w:rtl/>
        </w:rPr>
        <w:t>שנת ה-100 להסתלקותו של חוז</w:t>
      </w:r>
      <w:r>
        <w:rPr>
          <w:rFonts w:hint="cs"/>
          <w:rtl/>
        </w:rPr>
        <w:t>ה המדינה בנימין זאב הרצל החלה אתמול.</w:t>
      </w:r>
    </w:p>
    <w:p w14:paraId="5B8D0D95" w14:textId="77777777" w:rsidR="00000000" w:rsidRDefault="001C3AAC">
      <w:pPr>
        <w:pStyle w:val="a"/>
        <w:ind w:firstLine="720"/>
        <w:rPr>
          <w:rFonts w:hint="cs"/>
          <w:rtl/>
        </w:rPr>
      </w:pPr>
    </w:p>
    <w:p w14:paraId="4D4EF7FA" w14:textId="77777777" w:rsidR="00000000" w:rsidRDefault="001C3AAC">
      <w:pPr>
        <w:pStyle w:val="ac"/>
        <w:rPr>
          <w:rtl/>
        </w:rPr>
      </w:pPr>
      <w:r>
        <w:rPr>
          <w:rFonts w:hint="eastAsia"/>
          <w:rtl/>
        </w:rPr>
        <w:t>רן</w:t>
      </w:r>
      <w:r>
        <w:rPr>
          <w:rtl/>
        </w:rPr>
        <w:t xml:space="preserve"> כהן (מרצ):</w:t>
      </w:r>
    </w:p>
    <w:p w14:paraId="698C0C68" w14:textId="77777777" w:rsidR="00000000" w:rsidRDefault="001C3AAC">
      <w:pPr>
        <w:pStyle w:val="a"/>
        <w:rPr>
          <w:rFonts w:hint="cs"/>
          <w:rtl/>
        </w:rPr>
      </w:pPr>
    </w:p>
    <w:p w14:paraId="3CC4E2C6" w14:textId="77777777" w:rsidR="00000000" w:rsidRDefault="001C3AAC">
      <w:pPr>
        <w:pStyle w:val="a"/>
        <w:rPr>
          <w:rFonts w:hint="cs"/>
          <w:rtl/>
        </w:rPr>
      </w:pPr>
      <w:r>
        <w:rPr>
          <w:rFonts w:hint="cs"/>
          <w:rtl/>
        </w:rPr>
        <w:t xml:space="preserve">חוזה מדינת היהודים. </w:t>
      </w:r>
    </w:p>
    <w:p w14:paraId="683C9C78" w14:textId="77777777" w:rsidR="00000000" w:rsidRDefault="001C3AAC">
      <w:pPr>
        <w:pStyle w:val="a"/>
        <w:rPr>
          <w:rFonts w:hint="cs"/>
          <w:rtl/>
        </w:rPr>
      </w:pPr>
    </w:p>
    <w:p w14:paraId="784B9FED" w14:textId="77777777" w:rsidR="00000000" w:rsidRDefault="001C3AAC">
      <w:pPr>
        <w:pStyle w:val="a"/>
        <w:rPr>
          <w:rFonts w:hint="cs"/>
          <w:rtl/>
        </w:rPr>
      </w:pPr>
    </w:p>
    <w:p w14:paraId="08433C5D" w14:textId="77777777" w:rsidR="00000000" w:rsidRDefault="001C3AAC">
      <w:pPr>
        <w:pStyle w:val="Subject"/>
        <w:rPr>
          <w:rtl/>
        </w:rPr>
      </w:pPr>
    </w:p>
    <w:p w14:paraId="166F799B" w14:textId="77777777" w:rsidR="00000000" w:rsidRDefault="001C3AAC">
      <w:pPr>
        <w:pStyle w:val="Subject"/>
        <w:rPr>
          <w:rFonts w:hint="cs"/>
          <w:rtl/>
        </w:rPr>
      </w:pPr>
      <w:bookmarkStart w:id="6" w:name="_Toc46720067"/>
      <w:bookmarkStart w:id="7" w:name="_Toc50257050"/>
      <w:r>
        <w:rPr>
          <w:rFonts w:hint="cs"/>
          <w:rtl/>
        </w:rPr>
        <w:t>דיווח שר התחבורה על תאונות הדרכים</w:t>
      </w:r>
      <w:bookmarkEnd w:id="6"/>
      <w:bookmarkEnd w:id="7"/>
      <w:r>
        <w:rPr>
          <w:rFonts w:hint="cs"/>
          <w:rtl/>
        </w:rPr>
        <w:t xml:space="preserve"> </w:t>
      </w:r>
    </w:p>
    <w:p w14:paraId="4D98DD2A" w14:textId="77777777" w:rsidR="00000000" w:rsidRDefault="001C3AAC">
      <w:pPr>
        <w:pStyle w:val="Subject"/>
        <w:jc w:val="left"/>
        <w:rPr>
          <w:rFonts w:hint="cs"/>
          <w:rtl/>
        </w:rPr>
      </w:pPr>
    </w:p>
    <w:p w14:paraId="7C697463" w14:textId="77777777" w:rsidR="00000000" w:rsidRDefault="001C3AAC">
      <w:pPr>
        <w:pStyle w:val="ad"/>
        <w:rPr>
          <w:rtl/>
        </w:rPr>
      </w:pPr>
      <w:r>
        <w:rPr>
          <w:rtl/>
        </w:rPr>
        <w:t>היו"ר ראובן ריבלין:</w:t>
      </w:r>
    </w:p>
    <w:p w14:paraId="74A2FBE3" w14:textId="77777777" w:rsidR="00000000" w:rsidRDefault="001C3AAC">
      <w:pPr>
        <w:pStyle w:val="a"/>
        <w:rPr>
          <w:rtl/>
        </w:rPr>
      </w:pPr>
    </w:p>
    <w:p w14:paraId="2BA63278" w14:textId="77777777" w:rsidR="00000000" w:rsidRDefault="001C3AAC">
      <w:pPr>
        <w:pStyle w:val="a"/>
        <w:rPr>
          <w:rFonts w:hint="cs"/>
          <w:rtl/>
        </w:rPr>
      </w:pPr>
      <w:r>
        <w:rPr>
          <w:rFonts w:hint="cs"/>
          <w:rtl/>
        </w:rPr>
        <w:t xml:space="preserve">רבותי חברי הכנסת, כבכל יום שני אנחנו פותחים בדוח שבועי של שר התחבורה על מצב תאונות הדרכים. שר התחבורה ייתן דוח, ולאחר מכן </w:t>
      </w:r>
      <w:r>
        <w:rPr>
          <w:rFonts w:hint="cs"/>
          <w:rtl/>
        </w:rPr>
        <w:t xml:space="preserve">שלושה מחברי הכנסת יוכלו לשאול שאלה. עד רגע זה ראיתי את חבר הכנסת אריאל, חבר הכנסת רן כהן וחבר הכנסת דהאמשה. </w:t>
      </w:r>
    </w:p>
    <w:p w14:paraId="21EAFAF0" w14:textId="77777777" w:rsidR="00000000" w:rsidRDefault="001C3AAC">
      <w:pPr>
        <w:pStyle w:val="a"/>
        <w:rPr>
          <w:rFonts w:hint="cs"/>
          <w:rtl/>
        </w:rPr>
      </w:pPr>
    </w:p>
    <w:p w14:paraId="4EA99EC1" w14:textId="77777777" w:rsidR="00000000" w:rsidRDefault="001C3AAC">
      <w:pPr>
        <w:pStyle w:val="ac"/>
        <w:rPr>
          <w:rtl/>
        </w:rPr>
      </w:pPr>
      <w:r>
        <w:rPr>
          <w:rFonts w:hint="eastAsia"/>
          <w:rtl/>
        </w:rPr>
        <w:t>רן</w:t>
      </w:r>
      <w:r>
        <w:rPr>
          <w:rtl/>
        </w:rPr>
        <w:t xml:space="preserve"> כהן (מרצ):</w:t>
      </w:r>
    </w:p>
    <w:p w14:paraId="5C3C3C96" w14:textId="77777777" w:rsidR="00000000" w:rsidRDefault="001C3AAC">
      <w:pPr>
        <w:pStyle w:val="a"/>
        <w:rPr>
          <w:rFonts w:hint="cs"/>
          <w:rtl/>
        </w:rPr>
      </w:pPr>
    </w:p>
    <w:p w14:paraId="0DED249B" w14:textId="77777777" w:rsidR="00000000" w:rsidRDefault="001C3AAC">
      <w:pPr>
        <w:pStyle w:val="a"/>
        <w:rPr>
          <w:rFonts w:hint="cs"/>
          <w:rtl/>
        </w:rPr>
      </w:pPr>
      <w:r>
        <w:rPr>
          <w:rFonts w:hint="cs"/>
          <w:rtl/>
        </w:rPr>
        <w:t xml:space="preserve">אדוני היושב-ראש, לפני שהשר מתחיל, בכל זאת, למען ירושלים, צריך לומר שהיה בזה טעם לפגם - - -  </w:t>
      </w:r>
    </w:p>
    <w:p w14:paraId="5DA2072D" w14:textId="77777777" w:rsidR="00000000" w:rsidRDefault="001C3AAC">
      <w:pPr>
        <w:pStyle w:val="a"/>
        <w:rPr>
          <w:rFonts w:hint="cs"/>
          <w:rtl/>
        </w:rPr>
      </w:pPr>
    </w:p>
    <w:p w14:paraId="2BFA4462" w14:textId="77777777" w:rsidR="00000000" w:rsidRDefault="001C3AAC">
      <w:pPr>
        <w:pStyle w:val="ad"/>
        <w:rPr>
          <w:rtl/>
        </w:rPr>
      </w:pPr>
      <w:r>
        <w:rPr>
          <w:rtl/>
        </w:rPr>
        <w:t>היו"ר ראובן ריבלין:</w:t>
      </w:r>
    </w:p>
    <w:p w14:paraId="3B1E20D2" w14:textId="77777777" w:rsidR="00000000" w:rsidRDefault="001C3AAC">
      <w:pPr>
        <w:pStyle w:val="a"/>
        <w:rPr>
          <w:rtl/>
        </w:rPr>
      </w:pPr>
    </w:p>
    <w:p w14:paraId="0DDDDB21" w14:textId="77777777" w:rsidR="00000000" w:rsidRDefault="001C3AAC">
      <w:pPr>
        <w:pStyle w:val="a"/>
        <w:rPr>
          <w:rFonts w:hint="cs"/>
          <w:rtl/>
        </w:rPr>
      </w:pPr>
      <w:r>
        <w:rPr>
          <w:rFonts w:hint="cs"/>
          <w:rtl/>
        </w:rPr>
        <w:t>בהחלט לא יכול לה</w:t>
      </w:r>
      <w:r>
        <w:rPr>
          <w:rFonts w:hint="cs"/>
          <w:rtl/>
        </w:rPr>
        <w:t xml:space="preserve">יות שיהיה טקס ממלכתי בירושלים, כמו כל הלוויה ממלכתית או כל טקס ממלכתי שהוא לזיכרון ולציון, ולא יונח זר של עיריית ירושלים; קל וחומר בן בנו של קל וחומר כאשר מניחים זר על קברו של חוזה מדינת היהודים, בנימין זאב הרצל. אני הייתי מאוד נבוך אתמול, בהיותי אני הקטן </w:t>
      </w:r>
      <w:r>
        <w:rPr>
          <w:rFonts w:hint="cs"/>
          <w:rtl/>
        </w:rPr>
        <w:t>העני ממעש, יחד עם נשיא מדינת ישראל וראש ממשלת ישראל - זאת אומרת, שלוש הרשויות, לרבות נציג בית-המשפט העליון, אשר הניחו זר על קברו, ולא נמצא אדם שיניח זר מטעם עיריית ירושלים. אני חושב שהביקורת שהטיח הבוקר חבר הכנסת רן כהן במקומה, ואני בהחלט מצטרף אליה, כמו ר</w:t>
      </w:r>
      <w:r>
        <w:rPr>
          <w:rFonts w:hint="cs"/>
          <w:rtl/>
        </w:rPr>
        <w:t>בים אחרים.</w:t>
      </w:r>
    </w:p>
    <w:p w14:paraId="132C355E" w14:textId="77777777" w:rsidR="00000000" w:rsidRDefault="001C3AAC">
      <w:pPr>
        <w:pStyle w:val="a"/>
        <w:rPr>
          <w:rFonts w:hint="cs"/>
          <w:rtl/>
        </w:rPr>
      </w:pPr>
    </w:p>
    <w:p w14:paraId="2208095A" w14:textId="77777777" w:rsidR="00000000" w:rsidRDefault="001C3AAC">
      <w:pPr>
        <w:pStyle w:val="ac"/>
        <w:rPr>
          <w:rtl/>
        </w:rPr>
      </w:pPr>
      <w:r>
        <w:rPr>
          <w:rFonts w:hint="eastAsia"/>
          <w:rtl/>
        </w:rPr>
        <w:t>יעקב</w:t>
      </w:r>
      <w:r>
        <w:rPr>
          <w:rtl/>
        </w:rPr>
        <w:t xml:space="preserve"> אדרי (הליכוד):</w:t>
      </w:r>
    </w:p>
    <w:p w14:paraId="295B8FFF" w14:textId="77777777" w:rsidR="00000000" w:rsidRDefault="001C3AAC">
      <w:pPr>
        <w:pStyle w:val="a"/>
        <w:rPr>
          <w:rFonts w:hint="cs"/>
          <w:rtl/>
        </w:rPr>
      </w:pPr>
    </w:p>
    <w:p w14:paraId="38AFFC5C" w14:textId="77777777" w:rsidR="00000000" w:rsidRDefault="001C3AAC">
      <w:pPr>
        <w:pStyle w:val="a"/>
        <w:rPr>
          <w:rFonts w:hint="cs"/>
          <w:rtl/>
        </w:rPr>
      </w:pPr>
      <w:r>
        <w:rPr>
          <w:rFonts w:hint="cs"/>
          <w:rtl/>
        </w:rPr>
        <w:t>- - -</w:t>
      </w:r>
    </w:p>
    <w:p w14:paraId="52711D47" w14:textId="77777777" w:rsidR="00000000" w:rsidRDefault="001C3AAC">
      <w:pPr>
        <w:pStyle w:val="a"/>
        <w:rPr>
          <w:rFonts w:hint="cs"/>
          <w:rtl/>
        </w:rPr>
      </w:pPr>
    </w:p>
    <w:p w14:paraId="587D0E0C" w14:textId="77777777" w:rsidR="00000000" w:rsidRDefault="001C3AAC">
      <w:pPr>
        <w:pStyle w:val="ad"/>
        <w:rPr>
          <w:rtl/>
        </w:rPr>
      </w:pPr>
      <w:r>
        <w:rPr>
          <w:rtl/>
        </w:rPr>
        <w:t>היו"ר ראובן ריבלין:</w:t>
      </w:r>
    </w:p>
    <w:p w14:paraId="5090D9B8" w14:textId="77777777" w:rsidR="00000000" w:rsidRDefault="001C3AAC">
      <w:pPr>
        <w:pStyle w:val="a"/>
        <w:rPr>
          <w:rtl/>
        </w:rPr>
      </w:pPr>
    </w:p>
    <w:p w14:paraId="5FFD4F3E" w14:textId="77777777" w:rsidR="00000000" w:rsidRDefault="001C3AAC">
      <w:pPr>
        <w:pStyle w:val="a"/>
        <w:rPr>
          <w:rFonts w:hint="cs"/>
          <w:rtl/>
        </w:rPr>
      </w:pPr>
      <w:r>
        <w:rPr>
          <w:rFonts w:hint="cs"/>
          <w:rtl/>
        </w:rPr>
        <w:t xml:space="preserve">גם סגן השר יעקב אדרי מצטרף. כבוד השר, בבקשה. </w:t>
      </w:r>
    </w:p>
    <w:p w14:paraId="13D5F0D7" w14:textId="77777777" w:rsidR="00000000" w:rsidRDefault="001C3AAC">
      <w:pPr>
        <w:pStyle w:val="Speaker"/>
        <w:rPr>
          <w:rFonts w:hint="cs"/>
          <w:rtl/>
        </w:rPr>
      </w:pPr>
      <w:bookmarkStart w:id="8" w:name="FS000000427T21_07_2003_16_48_13"/>
      <w:bookmarkEnd w:id="8"/>
    </w:p>
    <w:p w14:paraId="1185307D" w14:textId="77777777" w:rsidR="00000000" w:rsidRDefault="001C3AAC">
      <w:pPr>
        <w:pStyle w:val="Speaker"/>
        <w:rPr>
          <w:rtl/>
        </w:rPr>
      </w:pPr>
      <w:bookmarkStart w:id="9" w:name="_Toc46720068"/>
      <w:bookmarkStart w:id="10" w:name="_Toc50257051"/>
      <w:r>
        <w:rPr>
          <w:rFonts w:hint="eastAsia"/>
          <w:rtl/>
        </w:rPr>
        <w:t>שר</w:t>
      </w:r>
      <w:r>
        <w:rPr>
          <w:rtl/>
        </w:rPr>
        <w:t xml:space="preserve"> התחבורה אביגדור ליברמן:</w:t>
      </w:r>
      <w:bookmarkEnd w:id="9"/>
      <w:bookmarkEnd w:id="10"/>
    </w:p>
    <w:p w14:paraId="3DA1F0B8" w14:textId="77777777" w:rsidR="00000000" w:rsidRDefault="001C3AAC">
      <w:pPr>
        <w:pStyle w:val="a"/>
        <w:rPr>
          <w:rFonts w:hint="cs"/>
          <w:rtl/>
        </w:rPr>
      </w:pPr>
    </w:p>
    <w:p w14:paraId="089C9D5C" w14:textId="77777777" w:rsidR="00000000" w:rsidRDefault="001C3AAC">
      <w:pPr>
        <w:pStyle w:val="a"/>
        <w:rPr>
          <w:rFonts w:hint="cs"/>
          <w:rtl/>
        </w:rPr>
      </w:pPr>
      <w:r>
        <w:rPr>
          <w:rFonts w:hint="cs"/>
          <w:rtl/>
        </w:rPr>
        <w:t>אדוני היושב-ראש, כנסת נכבדה, שוב תודה ליושב-ראש הכנסת על ההזדמנות להעלות את נושא תאונות הדרכים.</w:t>
      </w:r>
    </w:p>
    <w:p w14:paraId="7B4D9614" w14:textId="77777777" w:rsidR="00000000" w:rsidRDefault="001C3AAC">
      <w:pPr>
        <w:pStyle w:val="a"/>
        <w:rPr>
          <w:rFonts w:hint="cs"/>
          <w:rtl/>
        </w:rPr>
      </w:pPr>
    </w:p>
    <w:p w14:paraId="6A837E4A" w14:textId="77777777" w:rsidR="00000000" w:rsidRDefault="001C3AAC">
      <w:pPr>
        <w:pStyle w:val="a"/>
        <w:rPr>
          <w:rFonts w:hint="cs"/>
          <w:rtl/>
        </w:rPr>
      </w:pPr>
      <w:r>
        <w:rPr>
          <w:rFonts w:hint="cs"/>
          <w:rtl/>
        </w:rPr>
        <w:t>גם השבוע, לצערי, אני לא</w:t>
      </w:r>
      <w:r>
        <w:rPr>
          <w:rFonts w:hint="cs"/>
          <w:rtl/>
        </w:rPr>
        <w:t xml:space="preserve"> איש בשורות. השבוע נהרגו בתאונות דרכים עשרה בני אדם, 33 נפצעו קשה ו-266 נפצעו קל. אלה שני אנשים יותר מאשר בשבוע הקודם, אבל בסך הכול לעומת התקופה המקבילה אשתקד אנחנו עדיין בירידה של 17% במספר ההרוגים בתאונות הדרכים.  </w:t>
      </w:r>
    </w:p>
    <w:p w14:paraId="5190D4FE" w14:textId="77777777" w:rsidR="00000000" w:rsidRDefault="001C3AAC">
      <w:pPr>
        <w:pStyle w:val="a"/>
        <w:rPr>
          <w:rFonts w:hint="cs"/>
          <w:rtl/>
        </w:rPr>
      </w:pPr>
    </w:p>
    <w:p w14:paraId="3C47F4A2" w14:textId="77777777" w:rsidR="00000000" w:rsidRDefault="001C3AAC">
      <w:pPr>
        <w:pStyle w:val="a"/>
        <w:rPr>
          <w:rFonts w:hint="cs"/>
          <w:rtl/>
        </w:rPr>
      </w:pPr>
      <w:r>
        <w:rPr>
          <w:rFonts w:hint="cs"/>
          <w:rtl/>
        </w:rPr>
        <w:t>חשוב לציין, שגם השבוע הסיבה העיקרית לת</w:t>
      </w:r>
      <w:r>
        <w:rPr>
          <w:rFonts w:hint="cs"/>
          <w:rtl/>
        </w:rPr>
        <w:t xml:space="preserve">אונות היתה השילוב הקטלני בין טעות אנוש לבין רכב כבד, קרי משאית או אוטובוס. אני אתן כמה דוגמאות לתאונה האופיינית שראינו השבוע. בתאריך 13 ביולי, בשעה 20:30, כביש 65, אוטובוס עקף על פס לבן ופגע במכונית פרטית שהגיעה מולו. לצערי, נהג המכונית הפרטית נהרג כמובן. </w:t>
      </w:r>
      <w:r>
        <w:rPr>
          <w:rFonts w:hint="cs"/>
          <w:rtl/>
        </w:rPr>
        <w:t>בתאריך 14 ביולי, בשעה 20:30, בצומת רחובות עמק-האלה--עמק-חרוד במודיעין, משאית שלא צייתה לתמרור "עצור" פגעה במכונית פרטית. נוסעת בת תשע ברכב הפרטי נהרגה. בתאריך 17 ביולי, בשעה 11:00, בכביש 60, אוטובוס זעיר פרטי, שנסע מכיוון קיבוץ כרמים לכיוון שמעה, ביצע פניי</w:t>
      </w:r>
      <w:r>
        <w:rPr>
          <w:rFonts w:hint="cs"/>
          <w:rtl/>
        </w:rPr>
        <w:t xml:space="preserve">ת פרסה שמאלה על קו הפרדה רצוף והתנגש במשאית שנסעה אחריו. נוסע נהרג במקום ונוסע נוסף נפטר בבית-החולים. </w:t>
      </w:r>
    </w:p>
    <w:p w14:paraId="2F80B4F5" w14:textId="77777777" w:rsidR="00000000" w:rsidRDefault="001C3AAC">
      <w:pPr>
        <w:pStyle w:val="a"/>
        <w:rPr>
          <w:rFonts w:hint="cs"/>
          <w:rtl/>
        </w:rPr>
      </w:pPr>
    </w:p>
    <w:p w14:paraId="77AAE721" w14:textId="77777777" w:rsidR="00000000" w:rsidRDefault="001C3AAC">
      <w:pPr>
        <w:pStyle w:val="a"/>
        <w:rPr>
          <w:rFonts w:hint="cs"/>
          <w:rtl/>
        </w:rPr>
      </w:pPr>
      <w:r>
        <w:rPr>
          <w:rFonts w:hint="cs"/>
          <w:rtl/>
        </w:rPr>
        <w:t>תאונה נוספת, שלצערי כמוה כבר ראינו יותר מדי בשנים האחרונות, קרתה על כביש דימונה--באר-שבע. ב-19 ביולי, בשעה 22:30, התנגשה מונית בגמל. הנהג נהרג במקום. רק</w:t>
      </w:r>
      <w:r>
        <w:rPr>
          <w:rFonts w:hint="cs"/>
          <w:rtl/>
        </w:rPr>
        <w:t xml:space="preserve"> שבוע לפני כן עשתה המשטרה מבצע של סימון הגמלים בנגב. לצערי, הפעם לא הצלחנו. לאחר התאונה חתכו הבעלים את האוזן של הגמל, על מנת שלא ניתן יהיה לזהות מי בעליו. </w:t>
      </w:r>
    </w:p>
    <w:p w14:paraId="7271CBCE" w14:textId="77777777" w:rsidR="00000000" w:rsidRDefault="001C3AAC">
      <w:pPr>
        <w:pStyle w:val="a"/>
        <w:rPr>
          <w:rFonts w:hint="cs"/>
          <w:rtl/>
        </w:rPr>
      </w:pPr>
    </w:p>
    <w:p w14:paraId="12A4908E" w14:textId="77777777" w:rsidR="00000000" w:rsidRDefault="001C3AAC">
      <w:pPr>
        <w:pStyle w:val="a"/>
        <w:rPr>
          <w:rFonts w:hint="cs"/>
          <w:rtl/>
        </w:rPr>
      </w:pPr>
      <w:r>
        <w:rPr>
          <w:rFonts w:hint="cs"/>
          <w:rtl/>
        </w:rPr>
        <w:t>אגב, מחר אנחנו יוצאים במבצע פרסום ברשת ד' בשפה הערבית. לצערי, תאונה מאוד שכיחה במגזר הערבי היא כאשר</w:t>
      </w:r>
      <w:r>
        <w:rPr>
          <w:rFonts w:hint="cs"/>
          <w:rtl/>
        </w:rPr>
        <w:t xml:space="preserve"> משאית שחונה בחצר פרטית דורסת בזמן הנסיעה לאחור. מחר אנחנו יוצאים במבצע הסברה רחב ברשת ד' בשפה הערבית. אני מקווה  שגם זה יתרום. </w:t>
      </w:r>
    </w:p>
    <w:p w14:paraId="4E4A4EA8" w14:textId="77777777" w:rsidR="00000000" w:rsidRDefault="001C3AAC">
      <w:pPr>
        <w:pStyle w:val="a"/>
        <w:rPr>
          <w:rFonts w:hint="cs"/>
          <w:rtl/>
        </w:rPr>
      </w:pPr>
    </w:p>
    <w:p w14:paraId="13B87048" w14:textId="77777777" w:rsidR="00000000" w:rsidRDefault="001C3AAC">
      <w:pPr>
        <w:pStyle w:val="a"/>
        <w:rPr>
          <w:rFonts w:hint="cs"/>
          <w:rtl/>
        </w:rPr>
      </w:pPr>
      <w:r>
        <w:rPr>
          <w:rFonts w:hint="cs"/>
          <w:rtl/>
        </w:rPr>
        <w:t xml:space="preserve">הדבר האחרון שאני רוצה לדבר עליו - אני מאוד מקווה שגם השופט שבזמנו נתן את פסק-הדין רואה אותי ברגעים אלה -  אדם שנהג בלי רשיון, </w:t>
      </w:r>
      <w:r>
        <w:rPr>
          <w:rFonts w:hint="cs"/>
          <w:rtl/>
        </w:rPr>
        <w:t>והיו 33 הרשעות קודמות, גם הרשעות פליליות, ולא רק בתחום התנועה, נהג באוטובוס זעיר והסיע פועלים בלתי חוקיים. הוא ניסה להימלט מהמחסום ועשה פניית פרסה על קו לבן, נכנס במשאית, ובהתנגשות הזאת נהרגו במקום שני אנשים ועוד עשרה נפצעו. לאותו נהג כבר היו 33 הרשעות קוד</w:t>
      </w:r>
      <w:r>
        <w:rPr>
          <w:rFonts w:hint="cs"/>
          <w:rtl/>
        </w:rPr>
        <w:t xml:space="preserve">מות, והוא נוהג בלי רשיון  נהיגה תקף. גם הרשעה קודמת שלו היתה על נסיעה ללא רשיון, והוא קיבל על כך חצי שנה על-תנאי וכמובן המשיך להשתולל. לצערי, זה המקרה. </w:t>
      </w:r>
    </w:p>
    <w:p w14:paraId="25B82731" w14:textId="77777777" w:rsidR="00000000" w:rsidRDefault="001C3AAC">
      <w:pPr>
        <w:pStyle w:val="a"/>
        <w:rPr>
          <w:rFonts w:hint="cs"/>
          <w:rtl/>
        </w:rPr>
      </w:pPr>
    </w:p>
    <w:p w14:paraId="24C43CA6" w14:textId="77777777" w:rsidR="00000000" w:rsidRDefault="001C3AAC">
      <w:pPr>
        <w:pStyle w:val="ac"/>
        <w:rPr>
          <w:rtl/>
        </w:rPr>
      </w:pPr>
      <w:r>
        <w:rPr>
          <w:rFonts w:hint="eastAsia"/>
          <w:rtl/>
        </w:rPr>
        <w:t>רן</w:t>
      </w:r>
      <w:r>
        <w:rPr>
          <w:rtl/>
        </w:rPr>
        <w:t xml:space="preserve"> כהן (מרצ):</w:t>
      </w:r>
    </w:p>
    <w:p w14:paraId="1757687A" w14:textId="77777777" w:rsidR="00000000" w:rsidRDefault="001C3AAC">
      <w:pPr>
        <w:pStyle w:val="a"/>
        <w:rPr>
          <w:rFonts w:hint="cs"/>
          <w:rtl/>
        </w:rPr>
      </w:pPr>
    </w:p>
    <w:p w14:paraId="0F4FBE54" w14:textId="77777777" w:rsidR="00000000" w:rsidRDefault="001C3AAC">
      <w:pPr>
        <w:pStyle w:val="a"/>
        <w:rPr>
          <w:rFonts w:hint="cs"/>
          <w:rtl/>
        </w:rPr>
      </w:pPr>
      <w:r>
        <w:rPr>
          <w:rFonts w:hint="cs"/>
          <w:rtl/>
        </w:rPr>
        <w:t>אין עונש מינימום?</w:t>
      </w:r>
    </w:p>
    <w:p w14:paraId="0145643A" w14:textId="77777777" w:rsidR="00000000" w:rsidRDefault="001C3AAC">
      <w:pPr>
        <w:pStyle w:val="a"/>
        <w:rPr>
          <w:rFonts w:hint="cs"/>
          <w:rtl/>
        </w:rPr>
      </w:pPr>
    </w:p>
    <w:p w14:paraId="5E22B207" w14:textId="77777777" w:rsidR="00000000" w:rsidRDefault="001C3AAC">
      <w:pPr>
        <w:pStyle w:val="Speaker"/>
        <w:rPr>
          <w:rtl/>
        </w:rPr>
      </w:pPr>
      <w:bookmarkStart w:id="11" w:name="FS000000427T21_07_2003_16_44_45"/>
      <w:bookmarkStart w:id="12" w:name="_Toc46720069"/>
      <w:bookmarkStart w:id="13" w:name="_Toc50257052"/>
      <w:bookmarkEnd w:id="11"/>
      <w:r>
        <w:rPr>
          <w:rFonts w:hint="eastAsia"/>
          <w:rtl/>
        </w:rPr>
        <w:t>שר</w:t>
      </w:r>
      <w:r>
        <w:rPr>
          <w:rtl/>
        </w:rPr>
        <w:t xml:space="preserve"> התחבורה אביגדור ליברמן:</w:t>
      </w:r>
      <w:bookmarkEnd w:id="12"/>
      <w:bookmarkEnd w:id="13"/>
    </w:p>
    <w:p w14:paraId="74148FC8" w14:textId="77777777" w:rsidR="00000000" w:rsidRDefault="001C3AAC">
      <w:pPr>
        <w:pStyle w:val="a"/>
        <w:rPr>
          <w:rFonts w:hint="cs"/>
          <w:rtl/>
        </w:rPr>
      </w:pPr>
    </w:p>
    <w:p w14:paraId="53DCDDC5" w14:textId="77777777" w:rsidR="00000000" w:rsidRDefault="001C3AAC">
      <w:pPr>
        <w:pStyle w:val="a"/>
        <w:rPr>
          <w:rFonts w:hint="cs"/>
          <w:rtl/>
        </w:rPr>
      </w:pPr>
      <w:r>
        <w:rPr>
          <w:rFonts w:hint="cs"/>
          <w:rtl/>
        </w:rPr>
        <w:t>כרגע הגשנו הצעת חוק לעונש מינימום על עבי</w:t>
      </w:r>
      <w:r>
        <w:rPr>
          <w:rFonts w:hint="cs"/>
          <w:rtl/>
        </w:rPr>
        <w:t xml:space="preserve">רות אבסולוטיות. מבחינתי, מי שנוסע בזמן פסילה ובכלל בלי רשיון, חייבים לחלט לו את  כלי הרכב.  </w:t>
      </w:r>
    </w:p>
    <w:p w14:paraId="5B34C0FB" w14:textId="77777777" w:rsidR="00000000" w:rsidRDefault="001C3AAC">
      <w:pPr>
        <w:pStyle w:val="a"/>
        <w:rPr>
          <w:rFonts w:hint="cs"/>
          <w:rtl/>
        </w:rPr>
      </w:pPr>
    </w:p>
    <w:p w14:paraId="11DC450A" w14:textId="77777777" w:rsidR="00000000" w:rsidRDefault="001C3AAC">
      <w:pPr>
        <w:pStyle w:val="ac"/>
        <w:rPr>
          <w:rtl/>
        </w:rPr>
      </w:pPr>
      <w:r>
        <w:rPr>
          <w:rFonts w:hint="eastAsia"/>
          <w:rtl/>
        </w:rPr>
        <w:t>יעקב</w:t>
      </w:r>
      <w:r>
        <w:rPr>
          <w:rtl/>
        </w:rPr>
        <w:t xml:space="preserve"> אדרי (הליכוד):</w:t>
      </w:r>
    </w:p>
    <w:p w14:paraId="4A513AAB" w14:textId="77777777" w:rsidR="00000000" w:rsidRDefault="001C3AAC">
      <w:pPr>
        <w:pStyle w:val="a"/>
        <w:rPr>
          <w:rFonts w:hint="cs"/>
          <w:rtl/>
        </w:rPr>
      </w:pPr>
    </w:p>
    <w:p w14:paraId="29448824" w14:textId="77777777" w:rsidR="00000000" w:rsidRDefault="001C3AAC">
      <w:pPr>
        <w:pStyle w:val="a"/>
        <w:rPr>
          <w:rFonts w:hint="cs"/>
          <w:rtl/>
        </w:rPr>
      </w:pPr>
      <w:r>
        <w:rPr>
          <w:rFonts w:hint="cs"/>
          <w:rtl/>
        </w:rPr>
        <w:t>בית-סוהר.</w:t>
      </w:r>
    </w:p>
    <w:p w14:paraId="452794A2" w14:textId="77777777" w:rsidR="00000000" w:rsidRDefault="001C3AAC">
      <w:pPr>
        <w:pStyle w:val="a"/>
        <w:rPr>
          <w:rFonts w:hint="cs"/>
          <w:rtl/>
        </w:rPr>
      </w:pPr>
    </w:p>
    <w:p w14:paraId="1A7DF69A" w14:textId="77777777" w:rsidR="00000000" w:rsidRDefault="001C3AAC">
      <w:pPr>
        <w:pStyle w:val="SpeakerCon"/>
        <w:rPr>
          <w:rtl/>
        </w:rPr>
      </w:pPr>
      <w:bookmarkStart w:id="14" w:name="FS000000427T21_07_2003_16_46_07C"/>
      <w:bookmarkEnd w:id="14"/>
      <w:r>
        <w:rPr>
          <w:rtl/>
        </w:rPr>
        <w:t>שר התחבורה אביגדור ליברמן:</w:t>
      </w:r>
    </w:p>
    <w:p w14:paraId="6D6A2D10" w14:textId="77777777" w:rsidR="00000000" w:rsidRDefault="001C3AAC">
      <w:pPr>
        <w:pStyle w:val="a"/>
        <w:rPr>
          <w:rtl/>
        </w:rPr>
      </w:pPr>
    </w:p>
    <w:p w14:paraId="1D4FA4B8" w14:textId="77777777" w:rsidR="00000000" w:rsidRDefault="001C3AAC">
      <w:pPr>
        <w:pStyle w:val="a"/>
        <w:rPr>
          <w:rFonts w:hint="cs"/>
          <w:rtl/>
        </w:rPr>
      </w:pPr>
      <w:r>
        <w:rPr>
          <w:rFonts w:hint="cs"/>
          <w:rtl/>
        </w:rPr>
        <w:t xml:space="preserve">למה נתנו לו חצי שנה על-תנאי? זה בלתי סביר בעליל. </w:t>
      </w:r>
    </w:p>
    <w:p w14:paraId="136EDB85" w14:textId="77777777" w:rsidR="00000000" w:rsidRDefault="001C3AAC">
      <w:pPr>
        <w:pStyle w:val="a"/>
        <w:rPr>
          <w:rFonts w:hint="cs"/>
          <w:rtl/>
        </w:rPr>
      </w:pPr>
    </w:p>
    <w:p w14:paraId="1EE84B65" w14:textId="77777777" w:rsidR="00000000" w:rsidRDefault="001C3AAC">
      <w:pPr>
        <w:pStyle w:val="a"/>
        <w:rPr>
          <w:rFonts w:hint="cs"/>
          <w:rtl/>
        </w:rPr>
      </w:pPr>
      <w:r>
        <w:rPr>
          <w:rFonts w:hint="cs"/>
          <w:rtl/>
        </w:rPr>
        <w:t xml:space="preserve">אני מודה לכם. בזה סיימתי את הדיווח. </w:t>
      </w:r>
    </w:p>
    <w:p w14:paraId="50A11F82" w14:textId="77777777" w:rsidR="00000000" w:rsidRDefault="001C3AAC">
      <w:pPr>
        <w:pStyle w:val="a"/>
        <w:rPr>
          <w:rtl/>
        </w:rPr>
      </w:pPr>
    </w:p>
    <w:p w14:paraId="50429272" w14:textId="77777777" w:rsidR="00000000" w:rsidRDefault="001C3AAC">
      <w:pPr>
        <w:pStyle w:val="a"/>
        <w:rPr>
          <w:rFonts w:hint="cs"/>
          <w:rtl/>
        </w:rPr>
      </w:pPr>
    </w:p>
    <w:p w14:paraId="24F8FF8D" w14:textId="77777777" w:rsidR="00000000" w:rsidRDefault="001C3AAC">
      <w:pPr>
        <w:pStyle w:val="ad"/>
        <w:rPr>
          <w:rtl/>
        </w:rPr>
      </w:pPr>
      <w:r>
        <w:rPr>
          <w:rtl/>
        </w:rPr>
        <w:t xml:space="preserve">היו"ר ראובן </w:t>
      </w:r>
      <w:r>
        <w:rPr>
          <w:rtl/>
        </w:rPr>
        <w:t>ריבלין:</w:t>
      </w:r>
    </w:p>
    <w:p w14:paraId="7F70796B" w14:textId="77777777" w:rsidR="00000000" w:rsidRDefault="001C3AAC">
      <w:pPr>
        <w:pStyle w:val="a"/>
        <w:rPr>
          <w:rtl/>
        </w:rPr>
      </w:pPr>
    </w:p>
    <w:p w14:paraId="18EEFCBA" w14:textId="77777777" w:rsidR="00000000" w:rsidRDefault="001C3AAC">
      <w:pPr>
        <w:pStyle w:val="a"/>
        <w:rPr>
          <w:rFonts w:hint="cs"/>
          <w:rtl/>
        </w:rPr>
      </w:pPr>
      <w:r>
        <w:rPr>
          <w:rFonts w:hint="cs"/>
          <w:rtl/>
        </w:rPr>
        <w:t>תודה. אנא, ימתין אדוני. חבר הכנסת אריאל, בבקשה. לאחר חבר הכנסת אריאל ישאל חבר הכנסת רן כהן. לאחר מכן - חבר הכנסת עבד-אלמאלכ דהאמשה. אדוני ישיב על כל שאלה בנפרד.</w:t>
      </w:r>
    </w:p>
    <w:p w14:paraId="236232FB" w14:textId="77777777" w:rsidR="00000000" w:rsidRDefault="001C3AAC">
      <w:pPr>
        <w:pStyle w:val="a"/>
        <w:rPr>
          <w:rFonts w:hint="cs"/>
          <w:rtl/>
        </w:rPr>
      </w:pPr>
    </w:p>
    <w:p w14:paraId="094A7EA2" w14:textId="77777777" w:rsidR="00000000" w:rsidRDefault="001C3AAC">
      <w:pPr>
        <w:pStyle w:val="Speaker"/>
        <w:rPr>
          <w:rtl/>
        </w:rPr>
      </w:pPr>
      <w:bookmarkStart w:id="15" w:name="FS000000713T21_07_2003_16_48_10"/>
      <w:bookmarkStart w:id="16" w:name="_Toc46720070"/>
      <w:bookmarkStart w:id="17" w:name="_Toc50257053"/>
      <w:bookmarkEnd w:id="15"/>
      <w:r>
        <w:rPr>
          <w:rFonts w:hint="eastAsia"/>
          <w:rtl/>
        </w:rPr>
        <w:t>אורי</w:t>
      </w:r>
      <w:r>
        <w:rPr>
          <w:rtl/>
        </w:rPr>
        <w:t xml:space="preserve"> יהודה אריאל (האיחוד הלאומי - ישראל ביתנו):</w:t>
      </w:r>
      <w:bookmarkEnd w:id="16"/>
      <w:bookmarkEnd w:id="17"/>
    </w:p>
    <w:p w14:paraId="09E8D037" w14:textId="77777777" w:rsidR="00000000" w:rsidRDefault="001C3AAC">
      <w:pPr>
        <w:pStyle w:val="a"/>
        <w:rPr>
          <w:rFonts w:hint="cs"/>
          <w:rtl/>
        </w:rPr>
      </w:pPr>
    </w:p>
    <w:p w14:paraId="43888CC5" w14:textId="77777777" w:rsidR="00000000" w:rsidRDefault="001C3AAC">
      <w:pPr>
        <w:pStyle w:val="a"/>
        <w:rPr>
          <w:rFonts w:hint="cs"/>
          <w:rtl/>
        </w:rPr>
      </w:pPr>
      <w:r>
        <w:rPr>
          <w:rFonts w:hint="cs"/>
          <w:rtl/>
        </w:rPr>
        <w:t>אדוני היושב-ראש, אדוני השר, הנוהג שה</w:t>
      </w:r>
      <w:r>
        <w:rPr>
          <w:rFonts w:hint="cs"/>
          <w:rtl/>
        </w:rPr>
        <w:t>נהגת, אדוני היושב-ראש, הוא נכון וחשוב. היום דיברנו בוועדת החינוך, ביחד עם ועדת המשנה לתאונות דרכים של ועדת הכלכלה, על חינוך  התלמידים בגני-הילדים ובבתי-הספר. מנתוני משרד החינוך והרשות למניעת תאונות מסתבר, שחסר תקציב לחינוך בני-הנוער, שכנראה זה הזמן  לחינוכ</w:t>
      </w:r>
      <w:r>
        <w:rPr>
          <w:rFonts w:hint="cs"/>
          <w:rtl/>
        </w:rPr>
        <w:t>ם בכל דבר וגם בנושא תאונות הדרכים. אודה לך אם תפרט אם ניתן להגדיל את התקציב לפעולות במסגרת בתי-הספר וגני-הילדים.</w:t>
      </w:r>
    </w:p>
    <w:p w14:paraId="688D43A5" w14:textId="77777777" w:rsidR="00000000" w:rsidRDefault="001C3AAC">
      <w:pPr>
        <w:pStyle w:val="a"/>
        <w:rPr>
          <w:rFonts w:hint="cs"/>
          <w:rtl/>
        </w:rPr>
      </w:pPr>
    </w:p>
    <w:p w14:paraId="0E69083B" w14:textId="77777777" w:rsidR="00000000" w:rsidRDefault="001C3AAC">
      <w:pPr>
        <w:pStyle w:val="ad"/>
        <w:rPr>
          <w:rtl/>
        </w:rPr>
      </w:pPr>
      <w:r>
        <w:rPr>
          <w:rtl/>
        </w:rPr>
        <w:t>היו"ר ראובן ריבלין:</w:t>
      </w:r>
    </w:p>
    <w:p w14:paraId="6E6D7980" w14:textId="77777777" w:rsidR="00000000" w:rsidRDefault="001C3AAC">
      <w:pPr>
        <w:pStyle w:val="a"/>
        <w:rPr>
          <w:rtl/>
        </w:rPr>
      </w:pPr>
    </w:p>
    <w:p w14:paraId="78DB1AEF" w14:textId="77777777" w:rsidR="00000000" w:rsidRDefault="001C3AAC">
      <w:pPr>
        <w:pStyle w:val="a"/>
        <w:rPr>
          <w:rFonts w:hint="cs"/>
          <w:rtl/>
        </w:rPr>
      </w:pPr>
      <w:r>
        <w:rPr>
          <w:rFonts w:hint="cs"/>
          <w:rtl/>
        </w:rPr>
        <w:t>תודה רבה לחבר הכנסת אריאל. כבוד השר, בבקשה.</w:t>
      </w:r>
    </w:p>
    <w:p w14:paraId="08A53159" w14:textId="77777777" w:rsidR="00000000" w:rsidRDefault="001C3AAC">
      <w:pPr>
        <w:pStyle w:val="a"/>
        <w:rPr>
          <w:rFonts w:hint="cs"/>
          <w:rtl/>
        </w:rPr>
      </w:pPr>
    </w:p>
    <w:p w14:paraId="4462D3D0" w14:textId="77777777" w:rsidR="00000000" w:rsidRDefault="001C3AAC">
      <w:pPr>
        <w:pStyle w:val="Speaker"/>
        <w:rPr>
          <w:rtl/>
        </w:rPr>
      </w:pPr>
      <w:bookmarkStart w:id="18" w:name="FS000000427T21_07_2003_16_50_37"/>
      <w:bookmarkStart w:id="19" w:name="_Toc46720071"/>
      <w:bookmarkStart w:id="20" w:name="_Toc50257054"/>
      <w:bookmarkEnd w:id="18"/>
      <w:r>
        <w:rPr>
          <w:rFonts w:hint="eastAsia"/>
          <w:rtl/>
        </w:rPr>
        <w:t>שר</w:t>
      </w:r>
      <w:r>
        <w:rPr>
          <w:rtl/>
        </w:rPr>
        <w:t xml:space="preserve"> התחבורה אביגדור ליברמן:</w:t>
      </w:r>
      <w:bookmarkEnd w:id="19"/>
      <w:bookmarkEnd w:id="20"/>
    </w:p>
    <w:p w14:paraId="1E649A0C" w14:textId="77777777" w:rsidR="00000000" w:rsidRDefault="001C3AAC">
      <w:pPr>
        <w:pStyle w:val="a"/>
        <w:rPr>
          <w:rFonts w:hint="cs"/>
          <w:rtl/>
        </w:rPr>
      </w:pPr>
    </w:p>
    <w:p w14:paraId="14767CC7" w14:textId="77777777" w:rsidR="00000000" w:rsidRDefault="001C3AAC">
      <w:pPr>
        <w:pStyle w:val="a"/>
        <w:rPr>
          <w:rFonts w:hint="cs"/>
          <w:rtl/>
        </w:rPr>
      </w:pPr>
      <w:r>
        <w:rPr>
          <w:rFonts w:hint="cs"/>
          <w:rtl/>
        </w:rPr>
        <w:t>אנחנו מנהיגים היום את השיעור על זהירות בדרכים מג</w:t>
      </w:r>
      <w:r>
        <w:rPr>
          <w:rFonts w:hint="cs"/>
          <w:rtl/>
        </w:rPr>
        <w:t xml:space="preserve">ן חובה עד כיתה י"ב, וכל כיתה לומדת שעה בשבוע. מעבר לזה יש משמרות הזה"ב. השנה אנחנו גם רוצים להנהיג חידון בזהירות בדרכים, בדומה לחידונים אחרים שקיימים, על מנת להעלות את המודעות לנושא. </w:t>
      </w:r>
    </w:p>
    <w:p w14:paraId="209D9D89" w14:textId="77777777" w:rsidR="00000000" w:rsidRDefault="001C3AAC">
      <w:pPr>
        <w:pStyle w:val="a"/>
        <w:rPr>
          <w:rFonts w:hint="cs"/>
          <w:rtl/>
        </w:rPr>
      </w:pPr>
    </w:p>
    <w:p w14:paraId="59B14FEF" w14:textId="77777777" w:rsidR="00000000" w:rsidRDefault="001C3AAC">
      <w:pPr>
        <w:pStyle w:val="a"/>
        <w:rPr>
          <w:rFonts w:hint="cs"/>
          <w:rtl/>
        </w:rPr>
      </w:pPr>
      <w:r>
        <w:rPr>
          <w:rFonts w:hint="cs"/>
          <w:rtl/>
        </w:rPr>
        <w:t>אני חוזר ואומר, עם כל ההערכה שלי, מה  שמשפיעה בעיקר  על הילד זו התנהגות</w:t>
      </w:r>
      <w:r>
        <w:rPr>
          <w:rFonts w:hint="cs"/>
          <w:rtl/>
        </w:rPr>
        <w:t xml:space="preserve"> ההורים, כשהם לא חוגרים חגורה או  כשהם נוהגים בצורה בוטה. אני יכול לתת לך לדוגמה אותי כאבא. אני מגיע לבית-הספר בבוקר ורואה את כל ההורים ממהרים, כולם עוצרים על ה"זברה", על המעבר, וחונים חנייה כפולה ומשולשת ומעיפים את הילד החוצה רק כדי שירוץ לבית-הספר וההורה</w:t>
      </w:r>
      <w:r>
        <w:rPr>
          <w:rFonts w:hint="cs"/>
          <w:rtl/>
        </w:rPr>
        <w:t xml:space="preserve"> ימשיך לעבודה. על אותה "זברה" עומדת משמרת הזה"ב. אני ראיתי את זה אצל שלושת הילדים שלי בשלושה בתי-ספר שונים.  לצערי, זו דוגמה שמשפיעה הרבה יותר. חשוב שהחינוך יתחיל מהבית ושההורים ייתנו דוגמה לילדים שלהם,  תאמין לי, זה הדבר הכי אפקטיבי.  </w:t>
      </w:r>
    </w:p>
    <w:p w14:paraId="02546263" w14:textId="77777777" w:rsidR="00000000" w:rsidRDefault="001C3AAC">
      <w:pPr>
        <w:pStyle w:val="a"/>
        <w:rPr>
          <w:rFonts w:hint="cs"/>
          <w:rtl/>
        </w:rPr>
      </w:pPr>
    </w:p>
    <w:p w14:paraId="7A4F2C47" w14:textId="77777777" w:rsidR="00000000" w:rsidRDefault="001C3AAC">
      <w:pPr>
        <w:pStyle w:val="ad"/>
        <w:rPr>
          <w:rtl/>
        </w:rPr>
      </w:pPr>
      <w:r>
        <w:rPr>
          <w:rtl/>
        </w:rPr>
        <w:t>היו"ר ראובן ריבלין</w:t>
      </w:r>
      <w:r>
        <w:rPr>
          <w:rtl/>
        </w:rPr>
        <w:t>:</w:t>
      </w:r>
    </w:p>
    <w:p w14:paraId="4A62A877" w14:textId="77777777" w:rsidR="00000000" w:rsidRDefault="001C3AAC">
      <w:pPr>
        <w:pStyle w:val="a"/>
        <w:rPr>
          <w:rtl/>
        </w:rPr>
      </w:pPr>
    </w:p>
    <w:p w14:paraId="45E5B3C6" w14:textId="77777777" w:rsidR="00000000" w:rsidRDefault="001C3AAC">
      <w:pPr>
        <w:pStyle w:val="a"/>
        <w:rPr>
          <w:rFonts w:hint="cs"/>
          <w:rtl/>
        </w:rPr>
      </w:pPr>
      <w:r>
        <w:rPr>
          <w:rFonts w:hint="cs"/>
          <w:rtl/>
        </w:rPr>
        <w:t>תודה רבה.  חבר הכנסת רן כהן, בבקשה.</w:t>
      </w:r>
    </w:p>
    <w:p w14:paraId="182E84E7" w14:textId="77777777" w:rsidR="00000000" w:rsidRDefault="001C3AAC">
      <w:pPr>
        <w:pStyle w:val="a"/>
        <w:rPr>
          <w:rtl/>
        </w:rPr>
      </w:pPr>
    </w:p>
    <w:p w14:paraId="4BAD60D1" w14:textId="77777777" w:rsidR="00000000" w:rsidRDefault="001C3AAC">
      <w:pPr>
        <w:pStyle w:val="a"/>
        <w:rPr>
          <w:rFonts w:hint="cs"/>
          <w:rtl/>
        </w:rPr>
      </w:pPr>
    </w:p>
    <w:p w14:paraId="55681607" w14:textId="77777777" w:rsidR="00000000" w:rsidRDefault="001C3AAC">
      <w:pPr>
        <w:pStyle w:val="Speaker"/>
        <w:rPr>
          <w:rtl/>
        </w:rPr>
      </w:pPr>
      <w:bookmarkStart w:id="21" w:name="FS000000507T21_07_2003_16_55_58"/>
      <w:bookmarkStart w:id="22" w:name="_Toc46720072"/>
      <w:bookmarkStart w:id="23" w:name="_Toc50257055"/>
      <w:bookmarkEnd w:id="21"/>
      <w:r>
        <w:rPr>
          <w:rFonts w:hint="eastAsia"/>
          <w:rtl/>
        </w:rPr>
        <w:t>רן</w:t>
      </w:r>
      <w:r>
        <w:rPr>
          <w:rtl/>
        </w:rPr>
        <w:t xml:space="preserve"> כהן (מרצ):</w:t>
      </w:r>
      <w:bookmarkEnd w:id="22"/>
      <w:bookmarkEnd w:id="23"/>
    </w:p>
    <w:p w14:paraId="1521FE29" w14:textId="77777777" w:rsidR="00000000" w:rsidRDefault="001C3AAC">
      <w:pPr>
        <w:pStyle w:val="a"/>
        <w:rPr>
          <w:rFonts w:hint="cs"/>
          <w:rtl/>
        </w:rPr>
      </w:pPr>
    </w:p>
    <w:p w14:paraId="542028C9" w14:textId="77777777" w:rsidR="00000000" w:rsidRDefault="001C3AAC">
      <w:pPr>
        <w:pStyle w:val="a"/>
        <w:rPr>
          <w:rFonts w:hint="cs"/>
          <w:rtl/>
        </w:rPr>
      </w:pPr>
      <w:r>
        <w:rPr>
          <w:rFonts w:hint="cs"/>
          <w:rtl/>
        </w:rPr>
        <w:t xml:space="preserve">אדוני היושב-ראש, כבוד השר,  קודם כול, אני מברך את שניכם על הנוהל הזה, הוא נכון מאוד. אני גם מברך אותך, אדוני השר,  על  מסע הפרסום בערבית. לעניות דעתי, זה חשוב מאוד. </w:t>
      </w:r>
    </w:p>
    <w:p w14:paraId="70C98234" w14:textId="77777777" w:rsidR="00000000" w:rsidRDefault="001C3AAC">
      <w:pPr>
        <w:pStyle w:val="a"/>
        <w:rPr>
          <w:rFonts w:hint="cs"/>
          <w:rtl/>
        </w:rPr>
      </w:pPr>
    </w:p>
    <w:p w14:paraId="7D950743" w14:textId="77777777" w:rsidR="00000000" w:rsidRDefault="001C3AAC">
      <w:pPr>
        <w:pStyle w:val="a"/>
        <w:rPr>
          <w:rFonts w:hint="cs"/>
          <w:rtl/>
        </w:rPr>
      </w:pPr>
      <w:r>
        <w:rPr>
          <w:rFonts w:hint="cs"/>
          <w:rtl/>
        </w:rPr>
        <w:t>השאלה שלי  מופנית אל שניכם. על-פי</w:t>
      </w:r>
      <w:r>
        <w:rPr>
          <w:rFonts w:hint="cs"/>
          <w:rtl/>
        </w:rPr>
        <w:t xml:space="preserve"> חוק המאבק הלאומי בתאונות הדרכים, שהיה לי הכבוד להעביר אותו לפני  כמה שנים, חייב ראש הממשלה לדווח לכנסת שלוש פעמים בשנה  על  מדיניות הממשלה בתחום הזה, והכול כהשלמה למה שאתם עושים, בצדק. כדי לחזק את המהלך הזה, האם תהיו מוכנים לקרוא לראש הממשלה שיעשה את זה א</w:t>
      </w:r>
      <w:r>
        <w:rPr>
          <w:rFonts w:hint="cs"/>
          <w:rtl/>
        </w:rPr>
        <w:t xml:space="preserve">ולי בפעם הראשונה בשבוע הבא או במושב הבא?  כבר פניתי אליו, ועד היום לא קיבלתי תשובה. אודה לכם אם תעלו את העניין, פשוט לבצע את החוק. </w:t>
      </w:r>
    </w:p>
    <w:p w14:paraId="594497A4" w14:textId="77777777" w:rsidR="00000000" w:rsidRDefault="001C3AAC">
      <w:pPr>
        <w:pStyle w:val="a"/>
        <w:rPr>
          <w:rFonts w:hint="cs"/>
          <w:rtl/>
        </w:rPr>
      </w:pPr>
    </w:p>
    <w:p w14:paraId="377A439F" w14:textId="77777777" w:rsidR="00000000" w:rsidRDefault="001C3AAC">
      <w:pPr>
        <w:pStyle w:val="ad"/>
        <w:rPr>
          <w:rtl/>
        </w:rPr>
      </w:pPr>
      <w:r>
        <w:rPr>
          <w:rtl/>
        </w:rPr>
        <w:t>היו"ר ראובן ריבלין:</w:t>
      </w:r>
    </w:p>
    <w:p w14:paraId="68810AD1" w14:textId="77777777" w:rsidR="00000000" w:rsidRDefault="001C3AAC">
      <w:pPr>
        <w:pStyle w:val="a"/>
        <w:rPr>
          <w:rtl/>
        </w:rPr>
      </w:pPr>
    </w:p>
    <w:p w14:paraId="3988EEE2" w14:textId="77777777" w:rsidR="00000000" w:rsidRDefault="001C3AAC">
      <w:pPr>
        <w:pStyle w:val="a"/>
        <w:rPr>
          <w:rFonts w:hint="cs"/>
          <w:rtl/>
        </w:rPr>
      </w:pPr>
      <w:r>
        <w:rPr>
          <w:rFonts w:hint="cs"/>
          <w:rtl/>
        </w:rPr>
        <w:t>אני מבקש שתואיל להעביר לי את פנייתך לראש הממשלה.</w:t>
      </w:r>
    </w:p>
    <w:p w14:paraId="554130B6" w14:textId="77777777" w:rsidR="00000000" w:rsidRDefault="001C3AAC">
      <w:pPr>
        <w:pStyle w:val="a"/>
        <w:rPr>
          <w:rFonts w:hint="cs"/>
          <w:rtl/>
        </w:rPr>
      </w:pPr>
    </w:p>
    <w:p w14:paraId="40F6A370" w14:textId="77777777" w:rsidR="00000000" w:rsidRDefault="001C3AAC">
      <w:pPr>
        <w:pStyle w:val="SpeakerCon"/>
        <w:rPr>
          <w:rtl/>
        </w:rPr>
      </w:pPr>
      <w:bookmarkStart w:id="24" w:name="FS000000507T21_07_2003_17_00_20C"/>
      <w:bookmarkEnd w:id="24"/>
      <w:r>
        <w:rPr>
          <w:rtl/>
        </w:rPr>
        <w:t>רן כהן (מרצ):</w:t>
      </w:r>
    </w:p>
    <w:p w14:paraId="50E8DA0D" w14:textId="77777777" w:rsidR="00000000" w:rsidRDefault="001C3AAC">
      <w:pPr>
        <w:pStyle w:val="a"/>
        <w:rPr>
          <w:rtl/>
        </w:rPr>
      </w:pPr>
    </w:p>
    <w:p w14:paraId="100200D0" w14:textId="77777777" w:rsidR="00000000" w:rsidRDefault="001C3AAC">
      <w:pPr>
        <w:pStyle w:val="a"/>
        <w:rPr>
          <w:rFonts w:hint="cs"/>
          <w:rtl/>
        </w:rPr>
      </w:pPr>
      <w:r>
        <w:rPr>
          <w:rFonts w:hint="cs"/>
          <w:rtl/>
        </w:rPr>
        <w:t>אני אעשה את זה.</w:t>
      </w:r>
    </w:p>
    <w:p w14:paraId="37E5E81B" w14:textId="77777777" w:rsidR="00000000" w:rsidRDefault="001C3AAC">
      <w:pPr>
        <w:pStyle w:val="a"/>
        <w:rPr>
          <w:rFonts w:hint="cs"/>
          <w:rtl/>
        </w:rPr>
      </w:pPr>
    </w:p>
    <w:p w14:paraId="0A0624A9" w14:textId="77777777" w:rsidR="00000000" w:rsidRDefault="001C3AAC">
      <w:pPr>
        <w:pStyle w:val="Speaker"/>
        <w:rPr>
          <w:rFonts w:hint="cs"/>
          <w:rtl/>
        </w:rPr>
      </w:pPr>
      <w:bookmarkStart w:id="25" w:name="FS000000427T21_07_2003_17_00_39"/>
      <w:bookmarkStart w:id="26" w:name="_Toc46720073"/>
      <w:bookmarkStart w:id="27" w:name="_Toc50257056"/>
      <w:bookmarkEnd w:id="25"/>
      <w:r>
        <w:rPr>
          <w:rFonts w:hint="eastAsia"/>
          <w:rtl/>
        </w:rPr>
        <w:t>שר</w:t>
      </w:r>
      <w:r>
        <w:rPr>
          <w:rtl/>
        </w:rPr>
        <w:t xml:space="preserve"> התחבורה אביגדור ל</w:t>
      </w:r>
      <w:r>
        <w:rPr>
          <w:rtl/>
        </w:rPr>
        <w:t>יברמן:</w:t>
      </w:r>
      <w:bookmarkEnd w:id="26"/>
      <w:bookmarkEnd w:id="27"/>
    </w:p>
    <w:p w14:paraId="28B91A7F" w14:textId="77777777" w:rsidR="00000000" w:rsidRDefault="001C3AAC">
      <w:pPr>
        <w:pStyle w:val="a"/>
        <w:rPr>
          <w:rFonts w:hint="cs"/>
          <w:rtl/>
        </w:rPr>
      </w:pPr>
    </w:p>
    <w:p w14:paraId="603A4F54" w14:textId="77777777" w:rsidR="00000000" w:rsidRDefault="001C3AAC">
      <w:pPr>
        <w:pStyle w:val="a"/>
        <w:rPr>
          <w:rFonts w:hint="cs"/>
          <w:rtl/>
        </w:rPr>
      </w:pPr>
      <w:r>
        <w:rPr>
          <w:rFonts w:hint="cs"/>
          <w:rtl/>
        </w:rPr>
        <w:t>מחר בשעה 18:00 יש לי פגישה  עם ראש הממשלה, בין היתר על תאונות הדרכים, ואני אדבר אתו גם על ההופעה שלו כאן. בעוד שבועיים מתכנסת ועדת השרים לתאונות הדרכים. גם היא עובדת, והיא צריכה להתכנס על-פי אותו חוק לפחות שלוש פעמים בשנה. אין לי ספק שוועדת השרים ת</w:t>
      </w:r>
      <w:r>
        <w:rPr>
          <w:rFonts w:hint="cs"/>
          <w:rtl/>
        </w:rPr>
        <w:t xml:space="preserve">תכנס שלוש פעמים השנה. אני מקווה שבעקבות השיחה שלי והפנייה של היושב-ראש, עם פתיחת כנס החורף יישא ראש הממשלה נאום בנושא הבטיחות בדרכים. כולנו מודעים לכך. </w:t>
      </w:r>
    </w:p>
    <w:p w14:paraId="38023783" w14:textId="77777777" w:rsidR="00000000" w:rsidRDefault="001C3AAC">
      <w:pPr>
        <w:pStyle w:val="a"/>
        <w:rPr>
          <w:rFonts w:hint="cs"/>
          <w:rtl/>
        </w:rPr>
      </w:pPr>
    </w:p>
    <w:p w14:paraId="481868F1" w14:textId="77777777" w:rsidR="00000000" w:rsidRDefault="001C3AAC">
      <w:pPr>
        <w:pStyle w:val="ad"/>
        <w:rPr>
          <w:rtl/>
        </w:rPr>
      </w:pPr>
      <w:r>
        <w:rPr>
          <w:rtl/>
        </w:rPr>
        <w:t>היו"ר ראובן ריבלין:</w:t>
      </w:r>
    </w:p>
    <w:p w14:paraId="6B7EC2E9" w14:textId="77777777" w:rsidR="00000000" w:rsidRDefault="001C3AAC">
      <w:pPr>
        <w:pStyle w:val="a"/>
        <w:rPr>
          <w:rtl/>
        </w:rPr>
      </w:pPr>
    </w:p>
    <w:p w14:paraId="79084AEB" w14:textId="77777777" w:rsidR="00000000" w:rsidRDefault="001C3AAC">
      <w:pPr>
        <w:pStyle w:val="a"/>
        <w:rPr>
          <w:rFonts w:hint="cs"/>
          <w:rtl/>
        </w:rPr>
      </w:pPr>
      <w:r>
        <w:rPr>
          <w:rFonts w:hint="cs"/>
          <w:rtl/>
        </w:rPr>
        <w:t>תודה רבה. חבר הכנסת עבד-אלמאלכ דהאמשה.</w:t>
      </w:r>
    </w:p>
    <w:p w14:paraId="4E2F1753" w14:textId="77777777" w:rsidR="00000000" w:rsidRDefault="001C3AAC">
      <w:pPr>
        <w:pStyle w:val="a"/>
        <w:rPr>
          <w:rFonts w:hint="cs"/>
          <w:rtl/>
        </w:rPr>
      </w:pPr>
    </w:p>
    <w:p w14:paraId="7F9EB206" w14:textId="77777777" w:rsidR="00000000" w:rsidRDefault="001C3AAC">
      <w:pPr>
        <w:pStyle w:val="Speaker"/>
        <w:rPr>
          <w:rtl/>
        </w:rPr>
      </w:pPr>
      <w:bookmarkStart w:id="28" w:name="FS000000427T21_07_2003_17_02_56"/>
      <w:bookmarkStart w:id="29" w:name="FS000000550T21_07_2003_17_03_12"/>
      <w:bookmarkStart w:id="30" w:name="_Toc46720074"/>
      <w:bookmarkStart w:id="31" w:name="_Toc50257057"/>
      <w:bookmarkEnd w:id="28"/>
      <w:bookmarkEnd w:id="29"/>
      <w:r>
        <w:rPr>
          <w:rFonts w:hint="eastAsia"/>
          <w:rtl/>
        </w:rPr>
        <w:t>עבד</w:t>
      </w:r>
      <w:r>
        <w:rPr>
          <w:rtl/>
        </w:rPr>
        <w:t>-אלמאלכ דהאמשה (רע"ם):</w:t>
      </w:r>
      <w:bookmarkEnd w:id="30"/>
      <w:bookmarkEnd w:id="31"/>
    </w:p>
    <w:p w14:paraId="06209F72" w14:textId="77777777" w:rsidR="00000000" w:rsidRDefault="001C3AAC">
      <w:pPr>
        <w:pStyle w:val="a"/>
        <w:rPr>
          <w:rFonts w:hint="cs"/>
          <w:rtl/>
        </w:rPr>
      </w:pPr>
    </w:p>
    <w:p w14:paraId="2C919748" w14:textId="77777777" w:rsidR="00000000" w:rsidRDefault="001C3AAC">
      <w:pPr>
        <w:pStyle w:val="a"/>
        <w:rPr>
          <w:rFonts w:hint="cs"/>
          <w:rtl/>
        </w:rPr>
      </w:pPr>
      <w:r>
        <w:rPr>
          <w:rFonts w:hint="cs"/>
          <w:rtl/>
        </w:rPr>
        <w:t>כבוד היושב-ראש</w:t>
      </w:r>
      <w:r>
        <w:rPr>
          <w:rFonts w:hint="cs"/>
          <w:rtl/>
        </w:rPr>
        <w:t xml:space="preserve">,  מכובדי השר, אני שמח לשמוע שכבוד השר ייפגש מחר עם ראש הממשלה.  הייתי מקווה שהוא יעלה בפניו נושא אחר, מאוד כאוב וחשוב, הנושא של האזרח הישראלי תאופיק פוקארה, שהיתה לו תאונת דרכים בתוך מטוס - הוא נתקל בדיילת לפני כמה חודשים. </w:t>
      </w:r>
    </w:p>
    <w:p w14:paraId="686567D7" w14:textId="77777777" w:rsidR="00000000" w:rsidRDefault="001C3AAC">
      <w:pPr>
        <w:pStyle w:val="a"/>
        <w:rPr>
          <w:rFonts w:hint="cs"/>
          <w:rtl/>
        </w:rPr>
      </w:pPr>
    </w:p>
    <w:p w14:paraId="154D9646" w14:textId="77777777" w:rsidR="00000000" w:rsidRDefault="001C3AAC">
      <w:pPr>
        <w:pStyle w:val="ad"/>
        <w:rPr>
          <w:rtl/>
        </w:rPr>
      </w:pPr>
      <w:r>
        <w:rPr>
          <w:rtl/>
        </w:rPr>
        <w:t>היו"ר ראובן ריבלין:</w:t>
      </w:r>
    </w:p>
    <w:p w14:paraId="5C8AB5DF" w14:textId="77777777" w:rsidR="00000000" w:rsidRDefault="001C3AAC">
      <w:pPr>
        <w:pStyle w:val="a"/>
        <w:rPr>
          <w:rtl/>
        </w:rPr>
      </w:pPr>
    </w:p>
    <w:p w14:paraId="50701FED" w14:textId="77777777" w:rsidR="00000000" w:rsidRDefault="001C3AAC">
      <w:pPr>
        <w:pStyle w:val="a"/>
        <w:rPr>
          <w:rFonts w:hint="cs"/>
          <w:rtl/>
        </w:rPr>
      </w:pPr>
      <w:r>
        <w:rPr>
          <w:rFonts w:hint="cs"/>
          <w:rtl/>
        </w:rPr>
        <w:t>לא, זו לא</w:t>
      </w:r>
      <w:r>
        <w:rPr>
          <w:rFonts w:hint="cs"/>
          <w:rtl/>
        </w:rPr>
        <w:t xml:space="preserve"> תאונת דרכים.</w:t>
      </w:r>
    </w:p>
    <w:p w14:paraId="7885A0DC" w14:textId="77777777" w:rsidR="00000000" w:rsidRDefault="001C3AAC">
      <w:pPr>
        <w:pStyle w:val="a"/>
        <w:rPr>
          <w:rFonts w:hint="cs"/>
          <w:rtl/>
        </w:rPr>
      </w:pPr>
    </w:p>
    <w:p w14:paraId="397908FD" w14:textId="77777777" w:rsidR="00000000" w:rsidRDefault="001C3AAC">
      <w:pPr>
        <w:pStyle w:val="SpeakerCon"/>
        <w:rPr>
          <w:rtl/>
        </w:rPr>
      </w:pPr>
      <w:bookmarkStart w:id="32" w:name="FS000000550T21_07_2003_17_04_38C"/>
      <w:bookmarkEnd w:id="32"/>
    </w:p>
    <w:p w14:paraId="735AAF7E" w14:textId="77777777" w:rsidR="00000000" w:rsidRDefault="001C3AAC">
      <w:pPr>
        <w:pStyle w:val="SpeakerCon"/>
        <w:rPr>
          <w:rtl/>
        </w:rPr>
      </w:pPr>
      <w:r>
        <w:rPr>
          <w:rtl/>
        </w:rPr>
        <w:t>עבד-אלמאלכ דהאמשה (רע"ם):</w:t>
      </w:r>
    </w:p>
    <w:p w14:paraId="790B6FF4" w14:textId="77777777" w:rsidR="00000000" w:rsidRDefault="001C3AAC">
      <w:pPr>
        <w:pStyle w:val="a"/>
        <w:rPr>
          <w:rtl/>
        </w:rPr>
      </w:pPr>
    </w:p>
    <w:p w14:paraId="46D2D528" w14:textId="77777777" w:rsidR="00000000" w:rsidRDefault="001C3AAC">
      <w:pPr>
        <w:pStyle w:val="a"/>
        <w:rPr>
          <w:rFonts w:hint="cs"/>
          <w:rtl/>
        </w:rPr>
      </w:pPr>
      <w:r>
        <w:rPr>
          <w:rFonts w:hint="cs"/>
          <w:rtl/>
        </w:rPr>
        <w:t>זו  תאונה בתוך המטוס. אם אדוני יאזין עוד שנייה הדברים יתבהרו. "אל על", גם הדיילת וכל הרשויות הישראליות אומרות: אין לנו נגיעה בעניין הזה, ואף אחד לא מעיד.  האזרח נמצא בטורקיה - - -</w:t>
      </w:r>
    </w:p>
    <w:p w14:paraId="21484091" w14:textId="77777777" w:rsidR="00000000" w:rsidRDefault="001C3AAC">
      <w:pPr>
        <w:pStyle w:val="a"/>
        <w:rPr>
          <w:rFonts w:hint="cs"/>
          <w:rtl/>
        </w:rPr>
      </w:pPr>
    </w:p>
    <w:p w14:paraId="6BE1B6C4" w14:textId="77777777" w:rsidR="00000000" w:rsidRDefault="001C3AAC">
      <w:pPr>
        <w:pStyle w:val="ad"/>
        <w:rPr>
          <w:rtl/>
        </w:rPr>
      </w:pPr>
      <w:r>
        <w:rPr>
          <w:rtl/>
        </w:rPr>
        <w:t>היו"ר ראובן ריבלין:</w:t>
      </w:r>
    </w:p>
    <w:p w14:paraId="4D2D70F8" w14:textId="77777777" w:rsidR="00000000" w:rsidRDefault="001C3AAC">
      <w:pPr>
        <w:pStyle w:val="a"/>
        <w:rPr>
          <w:rtl/>
        </w:rPr>
      </w:pPr>
    </w:p>
    <w:p w14:paraId="6353A5FF" w14:textId="77777777" w:rsidR="00000000" w:rsidRDefault="001C3AAC">
      <w:pPr>
        <w:pStyle w:val="a"/>
        <w:rPr>
          <w:rFonts w:hint="cs"/>
          <w:rtl/>
        </w:rPr>
      </w:pPr>
      <w:r>
        <w:rPr>
          <w:rFonts w:hint="cs"/>
          <w:rtl/>
        </w:rPr>
        <w:t>הצעתי שאדונ</w:t>
      </w:r>
      <w:r>
        <w:rPr>
          <w:rFonts w:hint="cs"/>
          <w:rtl/>
        </w:rPr>
        <w:t>י יגיש שאילתא לשר החוץ. אני לא בטוח ששר התחבורה יוכל לענות.</w:t>
      </w:r>
    </w:p>
    <w:p w14:paraId="1B14018E" w14:textId="77777777" w:rsidR="00000000" w:rsidRDefault="001C3AAC">
      <w:pPr>
        <w:pStyle w:val="a"/>
        <w:rPr>
          <w:rFonts w:hint="cs"/>
          <w:rtl/>
        </w:rPr>
      </w:pPr>
    </w:p>
    <w:p w14:paraId="698C56DC" w14:textId="77777777" w:rsidR="00000000" w:rsidRDefault="001C3AAC">
      <w:pPr>
        <w:pStyle w:val="SpeakerCon"/>
        <w:rPr>
          <w:rtl/>
        </w:rPr>
      </w:pPr>
      <w:bookmarkStart w:id="33" w:name="FS000000550T21_07_2003_17_05_54C"/>
      <w:bookmarkEnd w:id="33"/>
      <w:r>
        <w:rPr>
          <w:rtl/>
        </w:rPr>
        <w:t>עבד-אלמאלכ דהאמשה (רע"ם):</w:t>
      </w:r>
    </w:p>
    <w:p w14:paraId="47ED318E" w14:textId="77777777" w:rsidR="00000000" w:rsidRDefault="001C3AAC">
      <w:pPr>
        <w:pStyle w:val="a"/>
        <w:rPr>
          <w:rtl/>
        </w:rPr>
      </w:pPr>
    </w:p>
    <w:p w14:paraId="7192E32F" w14:textId="77777777" w:rsidR="00000000" w:rsidRDefault="001C3AAC">
      <w:pPr>
        <w:pStyle w:val="a"/>
        <w:rPr>
          <w:rFonts w:hint="cs"/>
          <w:rtl/>
        </w:rPr>
      </w:pPr>
      <w:r>
        <w:rPr>
          <w:rFonts w:hint="cs"/>
          <w:rtl/>
        </w:rPr>
        <w:t xml:space="preserve">אדוני, "אל על" היא בסמכותו של שר התחבורה, והאיש הזה נתקל בתוך מטוס "אל על". </w:t>
      </w:r>
    </w:p>
    <w:p w14:paraId="2B2270AC" w14:textId="77777777" w:rsidR="00000000" w:rsidRDefault="001C3AAC">
      <w:pPr>
        <w:pStyle w:val="a"/>
        <w:rPr>
          <w:rFonts w:hint="cs"/>
          <w:rtl/>
        </w:rPr>
      </w:pPr>
    </w:p>
    <w:p w14:paraId="63492DDB" w14:textId="77777777" w:rsidR="00000000" w:rsidRDefault="001C3AAC">
      <w:pPr>
        <w:pStyle w:val="ad"/>
        <w:rPr>
          <w:rtl/>
        </w:rPr>
      </w:pPr>
      <w:r>
        <w:rPr>
          <w:rtl/>
        </w:rPr>
        <w:t>היו"ר ראובן ריבלין:</w:t>
      </w:r>
    </w:p>
    <w:p w14:paraId="09710D51" w14:textId="77777777" w:rsidR="00000000" w:rsidRDefault="001C3AAC">
      <w:pPr>
        <w:pStyle w:val="a"/>
        <w:rPr>
          <w:rtl/>
        </w:rPr>
      </w:pPr>
    </w:p>
    <w:p w14:paraId="51189F56" w14:textId="77777777" w:rsidR="00000000" w:rsidRDefault="001C3AAC">
      <w:pPr>
        <w:pStyle w:val="a"/>
        <w:rPr>
          <w:rFonts w:hint="cs"/>
          <w:rtl/>
        </w:rPr>
      </w:pPr>
      <w:r>
        <w:rPr>
          <w:rFonts w:hint="cs"/>
          <w:rtl/>
        </w:rPr>
        <w:t>אין ספק.</w:t>
      </w:r>
    </w:p>
    <w:p w14:paraId="38A587F3" w14:textId="77777777" w:rsidR="00000000" w:rsidRDefault="001C3AAC">
      <w:pPr>
        <w:pStyle w:val="a"/>
        <w:rPr>
          <w:rFonts w:hint="cs"/>
          <w:rtl/>
        </w:rPr>
      </w:pPr>
    </w:p>
    <w:p w14:paraId="415D49B9" w14:textId="77777777" w:rsidR="00000000" w:rsidRDefault="001C3AAC">
      <w:pPr>
        <w:pStyle w:val="SpeakerCon"/>
        <w:rPr>
          <w:rtl/>
        </w:rPr>
      </w:pPr>
      <w:bookmarkStart w:id="34" w:name="FS000000550T21_07_2003_17_06_35C"/>
      <w:bookmarkEnd w:id="34"/>
      <w:r>
        <w:rPr>
          <w:rtl/>
        </w:rPr>
        <w:t>עבד-אלמאלכ דהאמשה (רע"ם):</w:t>
      </w:r>
    </w:p>
    <w:p w14:paraId="32E20CE2" w14:textId="77777777" w:rsidR="00000000" w:rsidRDefault="001C3AAC">
      <w:pPr>
        <w:pStyle w:val="a"/>
        <w:rPr>
          <w:rtl/>
        </w:rPr>
      </w:pPr>
    </w:p>
    <w:p w14:paraId="2515094E" w14:textId="77777777" w:rsidR="00000000" w:rsidRDefault="001C3AAC">
      <w:pPr>
        <w:pStyle w:val="a"/>
        <w:rPr>
          <w:rFonts w:hint="cs"/>
          <w:rtl/>
        </w:rPr>
      </w:pPr>
      <w:r>
        <w:rPr>
          <w:rFonts w:hint="cs"/>
          <w:rtl/>
        </w:rPr>
        <w:t xml:space="preserve">בקיצור ולעניין </w:t>
      </w:r>
      <w:r>
        <w:rPr>
          <w:rtl/>
        </w:rPr>
        <w:t>–</w:t>
      </w:r>
      <w:r>
        <w:rPr>
          <w:rFonts w:hint="cs"/>
          <w:rtl/>
        </w:rPr>
        <w:t xml:space="preserve"> שמדינת ישראל תב</w:t>
      </w:r>
      <w:r>
        <w:rPr>
          <w:rFonts w:hint="cs"/>
          <w:rtl/>
        </w:rPr>
        <w:t xml:space="preserve">קש להחזיר את האזרח הזה אליה ולא תשאיר אותו מופקר בטורקיה, כאשר אין עדים. </w:t>
      </w:r>
    </w:p>
    <w:p w14:paraId="3312A897" w14:textId="77777777" w:rsidR="00000000" w:rsidRDefault="001C3AAC">
      <w:pPr>
        <w:pStyle w:val="a"/>
        <w:rPr>
          <w:rFonts w:hint="cs"/>
          <w:rtl/>
        </w:rPr>
      </w:pPr>
    </w:p>
    <w:p w14:paraId="6DDA659F" w14:textId="77777777" w:rsidR="00000000" w:rsidRDefault="001C3AAC">
      <w:pPr>
        <w:pStyle w:val="ad"/>
        <w:rPr>
          <w:rtl/>
        </w:rPr>
      </w:pPr>
      <w:r>
        <w:rPr>
          <w:rtl/>
        </w:rPr>
        <w:t>היו"ר ראובן ריבלין:</w:t>
      </w:r>
    </w:p>
    <w:p w14:paraId="6E796A83" w14:textId="77777777" w:rsidR="00000000" w:rsidRDefault="001C3AAC">
      <w:pPr>
        <w:pStyle w:val="a"/>
        <w:rPr>
          <w:rtl/>
        </w:rPr>
      </w:pPr>
    </w:p>
    <w:p w14:paraId="42F81734" w14:textId="77777777" w:rsidR="00000000" w:rsidRDefault="001C3AAC">
      <w:pPr>
        <w:pStyle w:val="a"/>
        <w:rPr>
          <w:rFonts w:hint="cs"/>
          <w:rtl/>
        </w:rPr>
      </w:pPr>
      <w:r>
        <w:rPr>
          <w:rFonts w:hint="cs"/>
          <w:rtl/>
        </w:rPr>
        <w:t xml:space="preserve">שאלתך חשובה ביותר, היא לא נוגעת בתאונת דרכים. מפאת כבודך -  אם השר ירצה הוא יענה.  תודה רבה, חבר הכנסת דהאמשה. </w:t>
      </w:r>
    </w:p>
    <w:p w14:paraId="429F0A38" w14:textId="77777777" w:rsidR="00000000" w:rsidRDefault="001C3AAC">
      <w:pPr>
        <w:pStyle w:val="a"/>
        <w:rPr>
          <w:rFonts w:hint="cs"/>
          <w:rtl/>
        </w:rPr>
      </w:pPr>
    </w:p>
    <w:p w14:paraId="6A57E87F" w14:textId="77777777" w:rsidR="00000000" w:rsidRDefault="001C3AAC">
      <w:pPr>
        <w:pStyle w:val="Speaker"/>
        <w:rPr>
          <w:rtl/>
        </w:rPr>
      </w:pPr>
      <w:bookmarkStart w:id="35" w:name="FS000000427T21_07_2003_17_07_51"/>
      <w:bookmarkStart w:id="36" w:name="_Toc46720075"/>
      <w:bookmarkStart w:id="37" w:name="_Toc50257058"/>
      <w:bookmarkEnd w:id="35"/>
      <w:r>
        <w:rPr>
          <w:rFonts w:hint="eastAsia"/>
          <w:rtl/>
        </w:rPr>
        <w:t>שר</w:t>
      </w:r>
      <w:r>
        <w:rPr>
          <w:rtl/>
        </w:rPr>
        <w:t xml:space="preserve"> התחבורה אביגדור ליברמן:</w:t>
      </w:r>
      <w:bookmarkEnd w:id="36"/>
      <w:bookmarkEnd w:id="37"/>
    </w:p>
    <w:p w14:paraId="497F4E64" w14:textId="77777777" w:rsidR="00000000" w:rsidRDefault="001C3AAC">
      <w:pPr>
        <w:pStyle w:val="a"/>
        <w:rPr>
          <w:rFonts w:hint="cs"/>
          <w:rtl/>
        </w:rPr>
      </w:pPr>
    </w:p>
    <w:p w14:paraId="33EF2EA4" w14:textId="77777777" w:rsidR="00000000" w:rsidRDefault="001C3AAC">
      <w:pPr>
        <w:pStyle w:val="a"/>
        <w:rPr>
          <w:rFonts w:hint="cs"/>
          <w:rtl/>
        </w:rPr>
      </w:pPr>
      <w:r>
        <w:rPr>
          <w:rFonts w:hint="cs"/>
          <w:rtl/>
        </w:rPr>
        <w:t>כידוע לך, התאונה הי</w:t>
      </w:r>
      <w:r>
        <w:rPr>
          <w:rFonts w:hint="cs"/>
          <w:rtl/>
        </w:rPr>
        <w:t>תה בשטח הריבוני של טורקיה, והאיש נעצר על-ידי השלטונות הטורקיים במטוס "אל על". לפי החוק הטורקי הוא נמצא במעצר. לפחות חוות הדעת של שירותי הביטחון הטורקיים וגם שלנו היא הפוכה - לא מדובר בתקלה ולא מדובר בהתחלקות. אני חושב שמשרד החוץ הוא הצינור המקובל לפנות לשל</w:t>
      </w:r>
      <w:r>
        <w:rPr>
          <w:rFonts w:hint="cs"/>
          <w:rtl/>
        </w:rPr>
        <w:t xml:space="preserve">טונות הטורקיים. בכל אופן, זה לא בסמכותנו. </w:t>
      </w:r>
    </w:p>
    <w:p w14:paraId="79DD1B06" w14:textId="77777777" w:rsidR="00000000" w:rsidRDefault="001C3AAC">
      <w:pPr>
        <w:pStyle w:val="a"/>
        <w:rPr>
          <w:rFonts w:hint="cs"/>
          <w:rtl/>
        </w:rPr>
      </w:pPr>
    </w:p>
    <w:p w14:paraId="3262A007" w14:textId="77777777" w:rsidR="00000000" w:rsidRDefault="001C3AAC">
      <w:pPr>
        <w:pStyle w:val="ad"/>
        <w:rPr>
          <w:rtl/>
        </w:rPr>
      </w:pPr>
      <w:r>
        <w:rPr>
          <w:rtl/>
        </w:rPr>
        <w:t>היו"ר ראובן ריבלין:</w:t>
      </w:r>
    </w:p>
    <w:p w14:paraId="0CA20749" w14:textId="77777777" w:rsidR="00000000" w:rsidRDefault="001C3AAC">
      <w:pPr>
        <w:pStyle w:val="a"/>
        <w:rPr>
          <w:rtl/>
        </w:rPr>
      </w:pPr>
    </w:p>
    <w:p w14:paraId="3EFE2DB9" w14:textId="77777777" w:rsidR="00000000" w:rsidRDefault="001C3AAC">
      <w:pPr>
        <w:pStyle w:val="a"/>
        <w:rPr>
          <w:rFonts w:hint="cs"/>
          <w:rtl/>
        </w:rPr>
      </w:pPr>
      <w:r>
        <w:rPr>
          <w:rFonts w:hint="cs"/>
          <w:rtl/>
        </w:rPr>
        <w:t>זה לא מסוג תאונות הדרכים שלשמן חברת הכנסת דליה איציק הסכימה לאפשר את העניין לפי סעיף 148. אני מבקש להתרכז  בנושא תאונות הדרכים. לא שהשאלה שלך אינה חשובה, חבר הכנסת דהאמשה, אם אזרח ישראלי נמצא</w:t>
      </w:r>
      <w:r>
        <w:rPr>
          <w:rFonts w:hint="cs"/>
          <w:rtl/>
        </w:rPr>
        <w:t xml:space="preserve"> בידיים זרות, צריך לבדוק מדוע הוא שם והאם בצדק. תודה רבה.</w:t>
      </w:r>
    </w:p>
    <w:p w14:paraId="382CE082" w14:textId="77777777" w:rsidR="00000000" w:rsidRDefault="001C3AAC">
      <w:pPr>
        <w:pStyle w:val="a"/>
        <w:rPr>
          <w:rFonts w:hint="cs"/>
          <w:rtl/>
        </w:rPr>
      </w:pPr>
    </w:p>
    <w:p w14:paraId="2CADADF3" w14:textId="77777777" w:rsidR="00000000" w:rsidRDefault="001C3AAC">
      <w:pPr>
        <w:pStyle w:val="a"/>
        <w:rPr>
          <w:rtl/>
        </w:rPr>
      </w:pPr>
    </w:p>
    <w:p w14:paraId="1DF70B23" w14:textId="77777777" w:rsidR="00000000" w:rsidRDefault="001C3AAC">
      <w:pPr>
        <w:pStyle w:val="Subject"/>
        <w:rPr>
          <w:rtl/>
        </w:rPr>
      </w:pPr>
    </w:p>
    <w:p w14:paraId="2972F89C" w14:textId="77777777" w:rsidR="00000000" w:rsidRDefault="001C3AAC">
      <w:pPr>
        <w:pStyle w:val="Subject"/>
        <w:rPr>
          <w:rFonts w:hint="cs"/>
          <w:rtl/>
        </w:rPr>
      </w:pPr>
      <w:bookmarkStart w:id="38" w:name="_Toc46720076"/>
      <w:bookmarkStart w:id="39" w:name="_Toc50257059"/>
      <w:r>
        <w:rPr>
          <w:rFonts w:hint="cs"/>
          <w:rtl/>
        </w:rPr>
        <w:t>מסמכים שהונחו על שולחן הכנסת</w:t>
      </w:r>
      <w:bookmarkEnd w:id="38"/>
      <w:bookmarkEnd w:id="39"/>
    </w:p>
    <w:p w14:paraId="3AB849AC" w14:textId="77777777" w:rsidR="00000000" w:rsidRDefault="001C3AAC">
      <w:pPr>
        <w:pStyle w:val="a"/>
        <w:rPr>
          <w:rFonts w:hint="cs"/>
          <w:rtl/>
        </w:rPr>
      </w:pPr>
    </w:p>
    <w:p w14:paraId="4AEF0C86" w14:textId="77777777" w:rsidR="00000000" w:rsidRDefault="001C3AAC">
      <w:pPr>
        <w:pStyle w:val="ad"/>
        <w:rPr>
          <w:rtl/>
        </w:rPr>
      </w:pPr>
      <w:r>
        <w:rPr>
          <w:rtl/>
        </w:rPr>
        <w:t>היו"ר ראובן ריבלין:</w:t>
      </w:r>
    </w:p>
    <w:p w14:paraId="4FC03DA1" w14:textId="77777777" w:rsidR="00000000" w:rsidRDefault="001C3AAC">
      <w:pPr>
        <w:pStyle w:val="a"/>
        <w:rPr>
          <w:rtl/>
        </w:rPr>
      </w:pPr>
    </w:p>
    <w:p w14:paraId="1D09383C" w14:textId="77777777" w:rsidR="00000000" w:rsidRDefault="001C3AAC">
      <w:pPr>
        <w:pStyle w:val="a"/>
        <w:rPr>
          <w:rFonts w:hint="cs"/>
          <w:rtl/>
        </w:rPr>
      </w:pPr>
      <w:r>
        <w:rPr>
          <w:rFonts w:hint="cs"/>
          <w:rtl/>
        </w:rPr>
        <w:t xml:space="preserve">חברי הכנסת, אנחנו עוברים לסדר-היום המחייב אותנו על-פי התקנון, להצעות אי-אמון בממשלה, אבל קודם לכן - הודעה למזכיר הכנסת. </w:t>
      </w:r>
    </w:p>
    <w:p w14:paraId="05BF1B1C" w14:textId="77777777" w:rsidR="00000000" w:rsidRDefault="001C3AAC">
      <w:pPr>
        <w:pStyle w:val="a"/>
        <w:rPr>
          <w:rFonts w:hint="cs"/>
          <w:rtl/>
        </w:rPr>
      </w:pPr>
    </w:p>
    <w:p w14:paraId="0F7FB553" w14:textId="77777777" w:rsidR="00000000" w:rsidRDefault="001C3AAC">
      <w:pPr>
        <w:pStyle w:val="Speaker"/>
        <w:rPr>
          <w:rtl/>
        </w:rPr>
      </w:pPr>
      <w:bookmarkStart w:id="40" w:name="FS000000661T21_07_2003_17_12_49"/>
      <w:bookmarkStart w:id="41" w:name="_Toc46720077"/>
      <w:bookmarkStart w:id="42" w:name="_Toc50257060"/>
      <w:bookmarkEnd w:id="40"/>
      <w:r>
        <w:rPr>
          <w:rFonts w:hint="eastAsia"/>
          <w:rtl/>
        </w:rPr>
        <w:t>מזכיר</w:t>
      </w:r>
      <w:r>
        <w:rPr>
          <w:rtl/>
        </w:rPr>
        <w:t xml:space="preserve"> הכנסת אריה האן:</w:t>
      </w:r>
      <w:bookmarkEnd w:id="41"/>
      <w:bookmarkEnd w:id="42"/>
    </w:p>
    <w:p w14:paraId="315BF4D0" w14:textId="77777777" w:rsidR="00000000" w:rsidRDefault="001C3AAC">
      <w:pPr>
        <w:pStyle w:val="a"/>
        <w:rPr>
          <w:rFonts w:hint="cs"/>
          <w:rtl/>
        </w:rPr>
      </w:pPr>
    </w:p>
    <w:p w14:paraId="2FCBAA3A" w14:textId="77777777" w:rsidR="00000000" w:rsidRDefault="001C3AAC">
      <w:pPr>
        <w:pStyle w:val="a"/>
        <w:rPr>
          <w:rFonts w:hint="cs"/>
          <w:rtl/>
        </w:rPr>
      </w:pPr>
      <w:r>
        <w:rPr>
          <w:rFonts w:hint="cs"/>
          <w:rtl/>
        </w:rPr>
        <w:t xml:space="preserve">ברשות יושב-ראש הכנסת, הנני מתכבד להודיעכם, כי הונחו היום על שולחן הכנסת - </w:t>
      </w:r>
    </w:p>
    <w:p w14:paraId="334E44AB" w14:textId="77777777" w:rsidR="00000000" w:rsidRDefault="001C3AAC">
      <w:pPr>
        <w:pStyle w:val="a"/>
        <w:rPr>
          <w:rFonts w:hint="cs"/>
          <w:rtl/>
        </w:rPr>
      </w:pPr>
    </w:p>
    <w:p w14:paraId="5CAD268A" w14:textId="77777777" w:rsidR="00000000" w:rsidRDefault="001C3AAC">
      <w:pPr>
        <w:pStyle w:val="a"/>
        <w:rPr>
          <w:rFonts w:hint="cs"/>
        </w:rPr>
      </w:pPr>
      <w:r>
        <w:rPr>
          <w:rFonts w:hint="cs"/>
          <w:rtl/>
        </w:rPr>
        <w:t xml:space="preserve">לדיון מוקדם: </w:t>
      </w:r>
      <w:r>
        <w:rPr>
          <w:rtl/>
        </w:rPr>
        <w:t>הצעת חוק הרשויות המקומיות (בחירות) (מועד הבחירות בשנת התשס"ד), התשס"ג-2003, מאת  חבר הכנסת דוד אזולאי; הצעת חוק הכנסת (תיקון - הקמת ועדת חקירה), התשס"ג-2003, מאת  חבר</w:t>
      </w:r>
      <w:r>
        <w:rPr>
          <w:rFonts w:hint="cs"/>
          <w:rtl/>
        </w:rPr>
        <w:t xml:space="preserve">י </w:t>
      </w:r>
      <w:r>
        <w:rPr>
          <w:rtl/>
        </w:rPr>
        <w:t>הכנסת מיכאל איתן</w:t>
      </w:r>
      <w:r>
        <w:rPr>
          <w:rFonts w:hint="cs"/>
          <w:rtl/>
        </w:rPr>
        <w:t xml:space="preserve"> ו</w:t>
      </w:r>
      <w:r>
        <w:rPr>
          <w:rtl/>
        </w:rPr>
        <w:t>איוב קרא; הצעת חוק חסינות חברי הכנסת</w:t>
      </w:r>
      <w:r>
        <w:rPr>
          <w:rFonts w:hint="cs"/>
          <w:rtl/>
        </w:rPr>
        <w:t>,</w:t>
      </w:r>
      <w:r>
        <w:rPr>
          <w:rtl/>
        </w:rPr>
        <w:t xml:space="preserve"> זכויותיהם וחובותיהם (תיקון - סדרי דיון לעני</w:t>
      </w:r>
      <w:r>
        <w:rPr>
          <w:rFonts w:hint="cs"/>
          <w:rtl/>
        </w:rPr>
        <w:t>י</w:t>
      </w:r>
      <w:r>
        <w:rPr>
          <w:rtl/>
        </w:rPr>
        <w:t>ן חסינות בפני דין פלילי), התשס"ג-2003, מאת  חבר הכנסת מיכאל איתן; הצעת חוק למניעת אלימות במשפחה (תיקון - צו הגנה כנגד קטין), התשס"ג-2003, מאת  חבר</w:t>
      </w:r>
      <w:r>
        <w:rPr>
          <w:rFonts w:hint="cs"/>
          <w:rtl/>
        </w:rPr>
        <w:t>ת</w:t>
      </w:r>
      <w:r>
        <w:rPr>
          <w:rtl/>
        </w:rPr>
        <w:t xml:space="preserve"> הכנסת </w:t>
      </w:r>
      <w:r>
        <w:rPr>
          <w:rtl/>
        </w:rPr>
        <w:t>אורית נוקד; הצעת חוק איסור השימוש בסמלים ובכינויים נאציים, התשס"ג-2003, מאת  חבר</w:t>
      </w:r>
      <w:r>
        <w:rPr>
          <w:rFonts w:hint="cs"/>
          <w:rtl/>
        </w:rPr>
        <w:t>י</w:t>
      </w:r>
      <w:r>
        <w:rPr>
          <w:rtl/>
        </w:rPr>
        <w:t xml:space="preserve"> הכנסת קולט אביטל, אבשלום וילן</w:t>
      </w:r>
      <w:r>
        <w:rPr>
          <w:rFonts w:hint="cs"/>
          <w:rtl/>
        </w:rPr>
        <w:t xml:space="preserve"> ו</w:t>
      </w:r>
      <w:r>
        <w:rPr>
          <w:rtl/>
        </w:rPr>
        <w:t>דני יתום; הצעת חוק לתיקון פקודת הסטטיסטיקה (איסוף נתונים על</w:t>
      </w:r>
      <w:r>
        <w:rPr>
          <w:rFonts w:hint="cs"/>
          <w:rtl/>
        </w:rPr>
        <w:t>-</w:t>
      </w:r>
      <w:r>
        <w:rPr>
          <w:rtl/>
        </w:rPr>
        <w:t>פי מגדר), התשס"ג-2003, מאת חבר</w:t>
      </w:r>
      <w:r>
        <w:rPr>
          <w:rFonts w:hint="cs"/>
          <w:rtl/>
        </w:rPr>
        <w:t>י</w:t>
      </w:r>
      <w:r>
        <w:rPr>
          <w:rtl/>
        </w:rPr>
        <w:t xml:space="preserve"> הכנסת קולט אביטל</w:t>
      </w:r>
      <w:r>
        <w:rPr>
          <w:rFonts w:hint="cs"/>
          <w:rtl/>
        </w:rPr>
        <w:t xml:space="preserve"> ו</w:t>
      </w:r>
      <w:r>
        <w:rPr>
          <w:rtl/>
        </w:rPr>
        <w:t>איתן כבל; הצעת חוק לעידוד מחקר ופ</w:t>
      </w:r>
      <w:r>
        <w:rPr>
          <w:rtl/>
        </w:rPr>
        <w:t>יתוח בתעש</w:t>
      </w:r>
      <w:r>
        <w:rPr>
          <w:rFonts w:hint="cs"/>
          <w:rtl/>
        </w:rPr>
        <w:t>י</w:t>
      </w:r>
      <w:r>
        <w:rPr>
          <w:rtl/>
        </w:rPr>
        <w:t>יה (תיקון - חובת דיווח המדען הראשי), התשס"ג-2003, מאת  חבר</w:t>
      </w:r>
      <w:r>
        <w:rPr>
          <w:rFonts w:hint="cs"/>
          <w:rtl/>
        </w:rPr>
        <w:t>ת</w:t>
      </w:r>
      <w:r>
        <w:rPr>
          <w:rtl/>
        </w:rPr>
        <w:t xml:space="preserve"> הכנסת מל פולישוק-בלוך וקבוצת חברי הכנסת; הצעת חוק הסדרת השימוש בתדרי רדיו, התשס"ג-2003, מאת חבר הכנסת איוב קרא; הצעת חוק לתיקון פקודת מס הכנסה (זיכוי וניכוי בגין הוצאות טיפול בילדים), הת</w:t>
      </w:r>
      <w:r>
        <w:rPr>
          <w:rtl/>
        </w:rPr>
        <w:t xml:space="preserve">שס"ג-2003, מאת חבר הכנסת אורי יהודה אריאל  וקבוצת חברי הכנסת; הצעת חוק עידוד היצוא החקלאי (הבטחת שער ריאלי), התשס"ג-2003, מאת חבר הכנסת שלום שמחון; הצעת חוק לתיקון פקודת מס הכנסה (פטור דמי הבראה), </w:t>
      </w:r>
      <w:r>
        <w:rPr>
          <w:rFonts w:hint="cs"/>
          <w:rtl/>
        </w:rPr>
        <w:t xml:space="preserve"> </w:t>
      </w:r>
      <w:r>
        <w:rPr>
          <w:rtl/>
        </w:rPr>
        <w:t>התשס"ג-2003, מאת חבר הכנסת דוד אזולאי; הצעת חוק מס ערך מוס</w:t>
      </w:r>
      <w:r>
        <w:rPr>
          <w:rtl/>
        </w:rPr>
        <w:t>ף (תיקון - מועד חיוב במס) (הוראת שעה), התשס"ג-2003, מאת חבר</w:t>
      </w:r>
      <w:r>
        <w:rPr>
          <w:rFonts w:hint="cs"/>
          <w:rtl/>
        </w:rPr>
        <w:t>ת</w:t>
      </w:r>
      <w:r>
        <w:rPr>
          <w:rtl/>
        </w:rPr>
        <w:t xml:space="preserve"> הכנסת אורית נוקד; הצעת חוק מיחזור אריזות, </w:t>
      </w:r>
      <w:r>
        <w:rPr>
          <w:rFonts w:hint="cs"/>
          <w:rtl/>
        </w:rPr>
        <w:t xml:space="preserve"> </w:t>
      </w:r>
      <w:r>
        <w:rPr>
          <w:rtl/>
        </w:rPr>
        <w:t>התשס"ג-2003, מאת חבר הכנסת אליעזר כהן; הצעת חוק פדיון הטבות חנייה, התשס"ג-2003, מאת חבר</w:t>
      </w:r>
      <w:r>
        <w:rPr>
          <w:rFonts w:hint="cs"/>
          <w:rtl/>
        </w:rPr>
        <w:t>ת</w:t>
      </w:r>
      <w:r>
        <w:rPr>
          <w:rtl/>
        </w:rPr>
        <w:t xml:space="preserve"> הכנסת לאה נס; הצעת חוק הרשויות המקומיות (גמלאות לראש רשות וסגני</w:t>
      </w:r>
      <w:r>
        <w:rPr>
          <w:rtl/>
        </w:rPr>
        <w:t>ו) (תיקון - פנסיה צוברת), התשס"ג-2003, מאת חבר</w:t>
      </w:r>
      <w:r>
        <w:rPr>
          <w:rFonts w:hint="cs"/>
          <w:rtl/>
        </w:rPr>
        <w:t>י</w:t>
      </w:r>
      <w:r>
        <w:rPr>
          <w:rtl/>
        </w:rPr>
        <w:t xml:space="preserve"> הכנסת מוחמד ברכה, עסאם מח'ול</w:t>
      </w:r>
      <w:r>
        <w:rPr>
          <w:rFonts w:hint="cs"/>
          <w:rtl/>
        </w:rPr>
        <w:t xml:space="preserve"> ו</w:t>
      </w:r>
      <w:r>
        <w:rPr>
          <w:rtl/>
        </w:rPr>
        <w:t>אחמד טיבי; הצעת חוק הכרזה על התנועה האסל</w:t>
      </w:r>
      <w:r>
        <w:rPr>
          <w:rFonts w:hint="cs"/>
          <w:rtl/>
        </w:rPr>
        <w:t>א</w:t>
      </w:r>
      <w:r>
        <w:rPr>
          <w:rtl/>
        </w:rPr>
        <w:t>מית בישראל כהתאגדות אסורה, התשס"ג-2003, מאת  חבר הכנסת אברהם הירשזון; הצעת חוק לתיקון פקודת מס הכנסה (זיכוי למעסיק שעובדיו משרתים במילואי</w:t>
      </w:r>
      <w:r>
        <w:rPr>
          <w:rtl/>
        </w:rPr>
        <w:t>ם), התשס"ג-2003, מאת חבר הכנסת אריה אלדד וקבוצת חברי הכנסת; הצעת חוק לתיקון דיני הראיות (הגנת ילדים) (תיקון - חקירת ילד שלא בהרשאת חוקר ילדים), התשס"ג-2003, מאת חבר הכנסת נסים זאב וקבוצת חברי הכנסת; הצעת חוק-יסוד: השפיטה (תיקון - הליך מינוי שופטים), מאת חב</w:t>
      </w:r>
      <w:r>
        <w:rPr>
          <w:rtl/>
        </w:rPr>
        <w:t>ר הכנסת רוני בר-און; הצעת חוק החזר הוצאות כספיות בגין עריכת נישואין אזרחיים בחוץ</w:t>
      </w:r>
      <w:r>
        <w:rPr>
          <w:rFonts w:hint="cs"/>
          <w:rtl/>
        </w:rPr>
        <w:t>-</w:t>
      </w:r>
      <w:r>
        <w:rPr>
          <w:rtl/>
        </w:rPr>
        <w:t>לארץ למי שאינם רשאים להינשא על</w:t>
      </w:r>
      <w:r>
        <w:rPr>
          <w:rFonts w:hint="cs"/>
          <w:rtl/>
        </w:rPr>
        <w:t>-</w:t>
      </w:r>
      <w:r>
        <w:rPr>
          <w:rtl/>
        </w:rPr>
        <w:t>פי הדין הדתי, התשס"ג-2003, מאת  חבר</w:t>
      </w:r>
      <w:r>
        <w:rPr>
          <w:rFonts w:hint="cs"/>
          <w:rtl/>
        </w:rPr>
        <w:t>ת</w:t>
      </w:r>
      <w:r>
        <w:rPr>
          <w:rtl/>
        </w:rPr>
        <w:t xml:space="preserve"> הכנסת זהבה גלאון; הצעת חוק לתיקון פקודת זכות יוצרים (פיצויים ללא הוכחת נזק), התשס"ג-2003, מאת חבר הכנסת אבר</w:t>
      </w:r>
      <w:r>
        <w:rPr>
          <w:rtl/>
        </w:rPr>
        <w:t>הם בורג; הצעת חוק הספורט התחרותי בנהיגה, התשס"ג-2003, מאת חבר הכנסת אהוד רצאבי  וקבוצת חברי הכנסת; הצעת חוק עדיפות לאומית בחינוך, התשס"ג-2003, מאת  חבר</w:t>
      </w:r>
      <w:r>
        <w:rPr>
          <w:rFonts w:hint="cs"/>
          <w:rtl/>
        </w:rPr>
        <w:t>י</w:t>
      </w:r>
      <w:r>
        <w:rPr>
          <w:rtl/>
        </w:rPr>
        <w:t xml:space="preserve"> הכנסת אחמד טיבי, מוחמד ברכה</w:t>
      </w:r>
      <w:r>
        <w:rPr>
          <w:rFonts w:hint="cs"/>
          <w:rtl/>
        </w:rPr>
        <w:t xml:space="preserve"> ו</w:t>
      </w:r>
      <w:r>
        <w:rPr>
          <w:rtl/>
        </w:rPr>
        <w:t>עסאם מח'ול; הצעת חוק הרשות הלאומית לתרבות שבזי, התשס"ג-2003, מאת חבר</w:t>
      </w:r>
      <w:r>
        <w:rPr>
          <w:rFonts w:hint="cs"/>
          <w:rtl/>
        </w:rPr>
        <w:t>ת</w:t>
      </w:r>
      <w:r>
        <w:rPr>
          <w:rtl/>
        </w:rPr>
        <w:t xml:space="preserve"> הכנס</w:t>
      </w:r>
      <w:r>
        <w:rPr>
          <w:rtl/>
        </w:rPr>
        <w:t>ת אורית נוקד וקבוצת חברי הכנסת; הצעת חוק המקרקעין (תיקון - תשלומי איזון בפירוק שיתוף), התשס"ג-2003, מאת חבר הכנסת חמי דורון  וקבוצת חברי הכנסת; הצעת חוק מעמד המורה, התשס"ג-2003, מאת חבר הכנסת איוב קרא; הצעת חוק לתיקון פקודת הנישואין והגירושין (רישום), התשס</w:t>
      </w:r>
      <w:r>
        <w:rPr>
          <w:rtl/>
        </w:rPr>
        <w:t>"ג-2003, מאת חבר הכנסת איוב קרא; הצעת חוק-יסוד: מבוא לחוקה, מאת  חבר הכנסת איתן כבל; הצעת חוק יישום ההסכם בדבר רצועת</w:t>
      </w:r>
      <w:r>
        <w:rPr>
          <w:rFonts w:hint="cs"/>
          <w:rtl/>
        </w:rPr>
        <w:t>-</w:t>
      </w:r>
      <w:r>
        <w:rPr>
          <w:rtl/>
        </w:rPr>
        <w:t>עזה ואזור יריחו (הסדרים כלכליים והוראות שונות)</w:t>
      </w:r>
      <w:r>
        <w:rPr>
          <w:rFonts w:hint="cs"/>
          <w:rtl/>
        </w:rPr>
        <w:t xml:space="preserve"> </w:t>
      </w:r>
      <w:r>
        <w:rPr>
          <w:rtl/>
        </w:rPr>
        <w:t>(תיקוני חקיקה)</w:t>
      </w:r>
      <w:r>
        <w:rPr>
          <w:rFonts w:hint="cs"/>
          <w:rtl/>
        </w:rPr>
        <w:t xml:space="preserve"> </w:t>
      </w:r>
      <w:r>
        <w:rPr>
          <w:rtl/>
        </w:rPr>
        <w:t>(תיקון</w:t>
      </w:r>
      <w:r>
        <w:rPr>
          <w:rFonts w:hint="cs"/>
          <w:rtl/>
        </w:rPr>
        <w:t xml:space="preserve"> </w:t>
      </w:r>
      <w:r>
        <w:rPr>
          <w:rtl/>
        </w:rPr>
        <w:t>-</w:t>
      </w:r>
      <w:r>
        <w:rPr>
          <w:rFonts w:hint="cs"/>
          <w:rtl/>
        </w:rPr>
        <w:t xml:space="preserve"> </w:t>
      </w:r>
      <w:r>
        <w:rPr>
          <w:rtl/>
        </w:rPr>
        <w:t>קיזוז), התשס"ג-2003, מאת חבר</w:t>
      </w:r>
      <w:r>
        <w:rPr>
          <w:rFonts w:hint="cs"/>
          <w:rtl/>
        </w:rPr>
        <w:t>י</w:t>
      </w:r>
      <w:r>
        <w:rPr>
          <w:rtl/>
        </w:rPr>
        <w:t xml:space="preserve"> הכנסת גלעד ארדן </w:t>
      </w:r>
      <w:r>
        <w:rPr>
          <w:rFonts w:hint="cs"/>
          <w:rtl/>
        </w:rPr>
        <w:t>ו</w:t>
      </w:r>
      <w:r>
        <w:rPr>
          <w:rtl/>
        </w:rPr>
        <w:t>רוני בר-און; הצעת חוק</w:t>
      </w:r>
      <w:r>
        <w:rPr>
          <w:rtl/>
        </w:rPr>
        <w:t xml:space="preserve"> ה</w:t>
      </w:r>
      <w:r>
        <w:rPr>
          <w:rFonts w:hint="cs"/>
          <w:rtl/>
        </w:rPr>
        <w:t>ו</w:t>
      </w:r>
      <w:r>
        <w:rPr>
          <w:rtl/>
        </w:rPr>
        <w:t xml:space="preserve">ועדה לטיפול בניצולי </w:t>
      </w:r>
      <w:r>
        <w:rPr>
          <w:rFonts w:hint="cs"/>
          <w:rtl/>
        </w:rPr>
        <w:t>ה</w:t>
      </w:r>
      <w:r>
        <w:rPr>
          <w:rtl/>
        </w:rPr>
        <w:t xml:space="preserve">שואה </w:t>
      </w:r>
      <w:r>
        <w:rPr>
          <w:rFonts w:hint="cs"/>
          <w:rtl/>
        </w:rPr>
        <w:t>ו</w:t>
      </w:r>
      <w:r>
        <w:rPr>
          <w:rtl/>
        </w:rPr>
        <w:t>ברכוש היהודים קורבנות השואה וניצוליה ולהנצחת זכרם, התשס"ג-2003, מאת חבר הכנסת אברהם הירשזון; הצעת חוק הכשרות המשפטית והאפוטרופסות (תיקון - אפוטרופוס בפטירת שני ההורים), התשס"ג-2003, מאת חבר הכנסת שאול יהלום; הצעת חוק מוזיאון ה</w:t>
      </w:r>
      <w:r>
        <w:rPr>
          <w:rtl/>
        </w:rPr>
        <w:t>כנסת, התשס"ג-2003, מאת חבר הכנסת ניסן סלומינסקי; הצעת חוק בטיחות קווי צנרת נפט גולמי ותזקיקיו, התשס"ג-2003, מאת חבר</w:t>
      </w:r>
      <w:r>
        <w:rPr>
          <w:rFonts w:hint="cs"/>
          <w:rtl/>
        </w:rPr>
        <w:t>ת</w:t>
      </w:r>
      <w:r>
        <w:rPr>
          <w:rtl/>
        </w:rPr>
        <w:t xml:space="preserve"> הכנסת מל פולישוק-בלוך  וקבוצת חברי הכנסת; הצעת חוק-יסוד: זכויות חברתיות, מאת חבר הכנסת חיים אורון  וקבוצת חברי הכנסת; הצעת חוק חוזה הביטוח </w:t>
      </w:r>
      <w:r>
        <w:rPr>
          <w:rtl/>
        </w:rPr>
        <w:t>(תיקון - איסור הפליה על רקע מקום מגורים), התשס"ג-2003, מאת חבר הכנסת ישראל אייכלר; הצעת חוק חיילים משוחררים (החזרה לעבודה) (תיקון - הרחבת שירות צבאי), התשס"ג-2003, מאת חבר</w:t>
      </w:r>
      <w:r>
        <w:rPr>
          <w:rFonts w:hint="cs"/>
          <w:rtl/>
        </w:rPr>
        <w:t>י</w:t>
      </w:r>
      <w:r>
        <w:rPr>
          <w:rtl/>
        </w:rPr>
        <w:t xml:space="preserve"> הכנסת אחמד טיבי, מוחמד ברכה </w:t>
      </w:r>
      <w:r>
        <w:rPr>
          <w:rFonts w:hint="cs"/>
          <w:rtl/>
        </w:rPr>
        <w:t>ו</w:t>
      </w:r>
      <w:r>
        <w:rPr>
          <w:rtl/>
        </w:rPr>
        <w:t>עסאם מח'ול; הצעת חוק עבודת נשים (תיקון - הרעת תנאי עוב</w:t>
      </w:r>
      <w:r>
        <w:rPr>
          <w:rtl/>
        </w:rPr>
        <w:t>דת הרה), התשס"ג-2003, מאת  חבר</w:t>
      </w:r>
      <w:r>
        <w:rPr>
          <w:rFonts w:hint="cs"/>
          <w:rtl/>
        </w:rPr>
        <w:t>ת</w:t>
      </w:r>
      <w:r>
        <w:rPr>
          <w:rtl/>
        </w:rPr>
        <w:t xml:space="preserve"> הכנסת ענבל גבריאלי; הצעת חוק הביטוח הלאומי (תיקון -  פיצוי נפגעי גזזת), התשס"ג-2003, מאת חבר</w:t>
      </w:r>
      <w:r>
        <w:rPr>
          <w:rFonts w:hint="cs"/>
          <w:rtl/>
        </w:rPr>
        <w:t>י</w:t>
      </w:r>
      <w:r>
        <w:rPr>
          <w:rtl/>
        </w:rPr>
        <w:t xml:space="preserve"> הכנסת אילנה כהן, עמיר פרץ</w:t>
      </w:r>
      <w:r>
        <w:rPr>
          <w:rFonts w:hint="cs"/>
          <w:rtl/>
        </w:rPr>
        <w:t xml:space="preserve"> ו</w:t>
      </w:r>
      <w:r>
        <w:rPr>
          <w:rtl/>
        </w:rPr>
        <w:t>דוד טל; הצעת חוק איסור קבלת תרומות ממדינות זרות, התשס"ג-2003, מאת חבר</w:t>
      </w:r>
      <w:r>
        <w:rPr>
          <w:rFonts w:hint="cs"/>
          <w:rtl/>
        </w:rPr>
        <w:t>י</w:t>
      </w:r>
      <w:r>
        <w:rPr>
          <w:rtl/>
        </w:rPr>
        <w:t xml:space="preserve"> הכנסת אורי יהודה אריאל, מיכאל נו</w:t>
      </w:r>
      <w:r>
        <w:rPr>
          <w:rtl/>
        </w:rPr>
        <w:t>דלמן</w:t>
      </w:r>
      <w:r>
        <w:rPr>
          <w:rFonts w:hint="cs"/>
          <w:rtl/>
        </w:rPr>
        <w:t xml:space="preserve"> ו</w:t>
      </w:r>
      <w:r>
        <w:rPr>
          <w:rtl/>
        </w:rPr>
        <w:t>יורי שטרן; הצעת חוק הביטוח הלאומי (תיקון - עבודה מועדפת), התשס"ג-2003, מאת חבר הכנסת אלי אפללו; הצעת חוק עבודת נשים (תיקון - זמן העסקה מינימלי), התשס"ג-2003, מאת חבר</w:t>
      </w:r>
      <w:r>
        <w:rPr>
          <w:rFonts w:hint="cs"/>
          <w:rtl/>
        </w:rPr>
        <w:t>ת</w:t>
      </w:r>
      <w:r>
        <w:rPr>
          <w:rtl/>
        </w:rPr>
        <w:t xml:space="preserve"> הכנסת ענבל גבריאלי; הצעת חוק עבודת נשים (תיקון - פיטורי עובדת בה</w:t>
      </w:r>
      <w:r>
        <w:rPr>
          <w:rFonts w:hint="cs"/>
          <w:rtl/>
        </w:rPr>
        <w:t>י</w:t>
      </w:r>
      <w:r>
        <w:rPr>
          <w:rtl/>
        </w:rPr>
        <w:t>ריון), התשס"ג-2003</w:t>
      </w:r>
      <w:r>
        <w:rPr>
          <w:rtl/>
        </w:rPr>
        <w:t>, מאת  חבר</w:t>
      </w:r>
      <w:r>
        <w:rPr>
          <w:rFonts w:hint="cs"/>
          <w:rtl/>
        </w:rPr>
        <w:t>ת</w:t>
      </w:r>
      <w:r>
        <w:rPr>
          <w:rtl/>
        </w:rPr>
        <w:t xml:space="preserve"> הכנסת קולט אביטל  וקבוצת חברי הכנסת; הצעת חוק מוזיאון הכנסת, התשס"ג-2003, מאת חבר הכנסת רן כהן  וקבוצת חברי הכנסת; הצעת חוק איסור הוספת פלואוריד למי השתי</w:t>
      </w:r>
      <w:r>
        <w:rPr>
          <w:rFonts w:hint="cs"/>
          <w:rtl/>
        </w:rPr>
        <w:t>י</w:t>
      </w:r>
      <w:r>
        <w:rPr>
          <w:rtl/>
        </w:rPr>
        <w:t>ה, התשס"ג-2003, מאת חבר</w:t>
      </w:r>
      <w:r>
        <w:rPr>
          <w:rFonts w:hint="cs"/>
          <w:rtl/>
        </w:rPr>
        <w:t>י</w:t>
      </w:r>
      <w:r>
        <w:rPr>
          <w:rtl/>
        </w:rPr>
        <w:t xml:space="preserve"> הכנסת ענבל גבריאלי, מיכאל מלכיאור</w:t>
      </w:r>
      <w:r>
        <w:rPr>
          <w:rFonts w:hint="cs"/>
          <w:rtl/>
        </w:rPr>
        <w:t xml:space="preserve"> ו</w:t>
      </w:r>
      <w:r>
        <w:rPr>
          <w:rtl/>
        </w:rPr>
        <w:t xml:space="preserve">לאה נס; הצעת חוק למניעת הטרדה </w:t>
      </w:r>
      <w:r>
        <w:rPr>
          <w:rtl/>
        </w:rPr>
        <w:t>מינית (תיקון - הטרדה בשירות לאומי), התשס"ג-2003, מאת חבר</w:t>
      </w:r>
      <w:r>
        <w:rPr>
          <w:rFonts w:hint="cs"/>
          <w:rtl/>
        </w:rPr>
        <w:t>י</w:t>
      </w:r>
      <w:r>
        <w:rPr>
          <w:rtl/>
        </w:rPr>
        <w:t xml:space="preserve"> הכנסת אתי לבני, מל פולישוק-בלוך</w:t>
      </w:r>
      <w:r>
        <w:rPr>
          <w:rFonts w:hint="cs"/>
          <w:rtl/>
        </w:rPr>
        <w:t xml:space="preserve"> ו</w:t>
      </w:r>
      <w:r>
        <w:rPr>
          <w:rtl/>
        </w:rPr>
        <w:t>רשף חן; הצעת חוק ארנונה שוויונית למפעלים ב</w:t>
      </w:r>
      <w:r>
        <w:rPr>
          <w:rFonts w:hint="cs"/>
          <w:rtl/>
        </w:rPr>
        <w:t>י</w:t>
      </w:r>
      <w:r>
        <w:rPr>
          <w:rtl/>
        </w:rPr>
        <w:t>טחוניים (תיקוני חקיקה), התשס"ג-2003, מאת חבר הכנסת יצחק הרצוג; הצעת חוק הבחירות לכנסת (תיקון - העלאת אחוז החסימה), התשס"ג-</w:t>
      </w:r>
      <w:r>
        <w:rPr>
          <w:rtl/>
        </w:rPr>
        <w:t>2003, מאת חבר</w:t>
      </w:r>
      <w:r>
        <w:rPr>
          <w:rFonts w:hint="cs"/>
          <w:rtl/>
        </w:rPr>
        <w:t>ת</w:t>
      </w:r>
      <w:r>
        <w:rPr>
          <w:rtl/>
        </w:rPr>
        <w:t xml:space="preserve"> הכנסת אורית נוקד; הצעת חוק התכנון והבני</w:t>
      </w:r>
      <w:r>
        <w:rPr>
          <w:rFonts w:hint="cs"/>
          <w:rtl/>
        </w:rPr>
        <w:t>י</w:t>
      </w:r>
      <w:r>
        <w:rPr>
          <w:rtl/>
        </w:rPr>
        <w:t>ה (תיקון - תסקיר השפעה על התחבורה ובטיחות התנועה), התשס"ג-2003, מאת חבר</w:t>
      </w:r>
      <w:r>
        <w:rPr>
          <w:rFonts w:hint="cs"/>
          <w:rtl/>
        </w:rPr>
        <w:t>י</w:t>
      </w:r>
      <w:r>
        <w:rPr>
          <w:rtl/>
        </w:rPr>
        <w:t xml:space="preserve"> הכנסת אחמד טיבי, מוחמד ברכה</w:t>
      </w:r>
      <w:r>
        <w:rPr>
          <w:rFonts w:hint="cs"/>
          <w:rtl/>
        </w:rPr>
        <w:t xml:space="preserve"> ו</w:t>
      </w:r>
      <w:r>
        <w:rPr>
          <w:rtl/>
        </w:rPr>
        <w:t>עסאם מח'ול; הצעת חוק גנים לאומיים, שמורות טבע, אתרים לאומיים ואתרי הנצחה (תיקון - הליך מ</w:t>
      </w:r>
      <w:r>
        <w:rPr>
          <w:rFonts w:hint="cs"/>
          <w:rtl/>
        </w:rPr>
        <w:t>י</w:t>
      </w:r>
      <w:r>
        <w:rPr>
          <w:rtl/>
        </w:rPr>
        <w:t>נהלי), התש</w:t>
      </w:r>
      <w:r>
        <w:rPr>
          <w:rtl/>
        </w:rPr>
        <w:t>ס"ג-2003, מאת  חבר</w:t>
      </w:r>
      <w:r>
        <w:rPr>
          <w:rFonts w:hint="cs"/>
          <w:rtl/>
        </w:rPr>
        <w:t>י</w:t>
      </w:r>
      <w:r>
        <w:rPr>
          <w:rtl/>
        </w:rPr>
        <w:t xml:space="preserve"> הכנסת מיכאל מלכיאור, יורי שטרן, אבשלום וילן, ענבל גבריאלי</w:t>
      </w:r>
      <w:r>
        <w:rPr>
          <w:rFonts w:hint="cs"/>
          <w:rtl/>
        </w:rPr>
        <w:t xml:space="preserve"> ו</w:t>
      </w:r>
      <w:r>
        <w:rPr>
          <w:rtl/>
        </w:rPr>
        <w:t xml:space="preserve">לאה נס; הצעת חוק </w:t>
      </w:r>
      <w:r>
        <w:rPr>
          <w:rFonts w:hint="cs"/>
          <w:rtl/>
        </w:rPr>
        <w:t>ה</w:t>
      </w:r>
      <w:r>
        <w:rPr>
          <w:rtl/>
        </w:rPr>
        <w:t xml:space="preserve">גנים </w:t>
      </w:r>
      <w:r>
        <w:rPr>
          <w:rFonts w:hint="cs"/>
          <w:rtl/>
        </w:rPr>
        <w:t>ה</w:t>
      </w:r>
      <w:r>
        <w:rPr>
          <w:rtl/>
        </w:rPr>
        <w:t>בוטניים, התשס"ג-2003, מאת חבר הכנסת שלום שמחון; הצעת חוק שירות ב</w:t>
      </w:r>
      <w:r>
        <w:rPr>
          <w:rFonts w:hint="cs"/>
          <w:rtl/>
        </w:rPr>
        <w:t>י</w:t>
      </w:r>
      <w:r>
        <w:rPr>
          <w:rtl/>
        </w:rPr>
        <w:t>טחון (תיקון - שירות מילואים), התשס"ג-2003, מאת חבר הכנסת אורי יהודה אריאל  וקבוצת חברי ה</w:t>
      </w:r>
      <w:r>
        <w:rPr>
          <w:rtl/>
        </w:rPr>
        <w:t>כנסת; הצעת חוק הגבלת הקמת מגרשי משחקים בקרבת בתי</w:t>
      </w:r>
      <w:r>
        <w:rPr>
          <w:rFonts w:hint="cs"/>
          <w:rtl/>
        </w:rPr>
        <w:t>-</w:t>
      </w:r>
      <w:r>
        <w:rPr>
          <w:rtl/>
        </w:rPr>
        <w:t>מגורים, התשס"ג-2003, מאת חבר הכנסת איוב קרא; הצעת חוק השלמת פערי חינוך, התשס"ג-2003, מאת חבר הכנסת רוני בריזון; הצעת חוק הרשויות המקומיות (ייעוד כספי הקצבות לשירותי כבאות), התשס"ג-2003, מאת חבר הכנסת דניאל ב</w:t>
      </w:r>
      <w:r>
        <w:rPr>
          <w:rtl/>
        </w:rPr>
        <w:t>נלולו; הצעת חסינות חברי הכנסת, זכויותיהם וחובותיהם (תיקון - סמכות הכנסת בנטילת חסינות), התשס"ג-2003, מאת חבר הכנסת רוני בר-און</w:t>
      </w:r>
      <w:r>
        <w:rPr>
          <w:rFonts w:hint="cs"/>
          <w:rtl/>
        </w:rPr>
        <w:t>.</w:t>
      </w:r>
    </w:p>
    <w:p w14:paraId="79AC74D7" w14:textId="77777777" w:rsidR="00000000" w:rsidRDefault="001C3AAC">
      <w:pPr>
        <w:pStyle w:val="a"/>
        <w:rPr>
          <w:rFonts w:hint="cs"/>
          <w:rtl/>
        </w:rPr>
      </w:pPr>
    </w:p>
    <w:p w14:paraId="680B4DD8" w14:textId="77777777" w:rsidR="00000000" w:rsidRDefault="001C3AAC">
      <w:pPr>
        <w:pStyle w:val="a"/>
        <w:rPr>
          <w:rFonts w:hint="cs"/>
          <w:rtl/>
        </w:rPr>
      </w:pPr>
      <w:r>
        <w:rPr>
          <w:rFonts w:hint="cs"/>
          <w:rtl/>
        </w:rPr>
        <w:t xml:space="preserve">לקריאה ראשונה, מטעם הממשלה: הצעת חוק שירות נתוני אשראי (תיקון מס' 2) (דחיית תחילה), התשס"ג-2003. </w:t>
      </w:r>
    </w:p>
    <w:p w14:paraId="14B64D7C" w14:textId="77777777" w:rsidR="00000000" w:rsidRDefault="001C3AAC">
      <w:pPr>
        <w:pStyle w:val="a"/>
        <w:rPr>
          <w:rFonts w:hint="cs"/>
          <w:rtl/>
        </w:rPr>
      </w:pPr>
    </w:p>
    <w:p w14:paraId="30C744BF" w14:textId="77777777" w:rsidR="00000000" w:rsidRDefault="001C3AAC">
      <w:pPr>
        <w:pStyle w:val="a"/>
        <w:rPr>
          <w:rFonts w:hint="cs"/>
          <w:rtl/>
        </w:rPr>
      </w:pPr>
      <w:r>
        <w:rPr>
          <w:rFonts w:hint="cs"/>
          <w:rtl/>
        </w:rPr>
        <w:t>לקריאה שנייה ולקריאה שלישית:</w:t>
      </w:r>
      <w:r>
        <w:rPr>
          <w:rFonts w:hint="cs"/>
          <w:rtl/>
        </w:rPr>
        <w:t xml:space="preserve"> הצעת חוק לתיקון דיני הרכישה לצורכי ציבור  (תיקון מס' 9), התשס"ג-2003, שהחזירה ועדת הכספים. </w:t>
      </w:r>
    </w:p>
    <w:p w14:paraId="67A51DCA" w14:textId="77777777" w:rsidR="00000000" w:rsidRDefault="001C3AAC">
      <w:pPr>
        <w:pStyle w:val="a"/>
        <w:rPr>
          <w:rFonts w:hint="cs"/>
          <w:rtl/>
        </w:rPr>
      </w:pPr>
    </w:p>
    <w:p w14:paraId="4474B662" w14:textId="77777777" w:rsidR="00000000" w:rsidRDefault="001C3AAC">
      <w:pPr>
        <w:pStyle w:val="a"/>
        <w:rPr>
          <w:rFonts w:hint="cs"/>
          <w:rtl/>
        </w:rPr>
      </w:pPr>
      <w:r>
        <w:rPr>
          <w:rFonts w:hint="cs"/>
          <w:rtl/>
        </w:rPr>
        <w:t xml:space="preserve">מסקנות ועדת החינוך והתרבות, בעקבות דיון מהיר, בנושאים: 1. התבטאויות גזעניות של מורה;  2. אפליית בני העדה האתיופית במערכת החינוך; 3. מפגעי בטיחות במתקני שעשועים. </w:t>
      </w:r>
    </w:p>
    <w:p w14:paraId="4C85ABF0" w14:textId="77777777" w:rsidR="00000000" w:rsidRDefault="001C3AAC">
      <w:pPr>
        <w:pStyle w:val="a"/>
        <w:rPr>
          <w:rFonts w:hint="cs"/>
          <w:rtl/>
        </w:rPr>
      </w:pPr>
    </w:p>
    <w:p w14:paraId="3F21E3F7" w14:textId="77777777" w:rsidR="00000000" w:rsidRDefault="001C3AAC">
      <w:pPr>
        <w:pStyle w:val="a"/>
        <w:rPr>
          <w:rFonts w:hint="cs"/>
          <w:rtl/>
        </w:rPr>
      </w:pPr>
      <w:r>
        <w:rPr>
          <w:rFonts w:hint="cs"/>
          <w:rtl/>
        </w:rPr>
        <w:t xml:space="preserve">עוד אודיעכם, כי הצעת חוק עדיפות לאומית בחינוך, התשס"ג-2003, מטעם חברי הכנסת אחמד טיבי, מוחמד ברכה ועסאם מח'ול, שמספרה פ/1228, הוסרה מסדר-היום של הכנסת. תודה רבה. </w:t>
      </w:r>
    </w:p>
    <w:p w14:paraId="1233430A" w14:textId="77777777" w:rsidR="00000000" w:rsidRDefault="001C3AAC">
      <w:pPr>
        <w:pStyle w:val="a"/>
        <w:rPr>
          <w:rFonts w:hint="cs"/>
          <w:rtl/>
        </w:rPr>
      </w:pPr>
    </w:p>
    <w:p w14:paraId="539F94F9" w14:textId="77777777" w:rsidR="00000000" w:rsidRDefault="001C3AAC">
      <w:pPr>
        <w:pStyle w:val="a"/>
        <w:rPr>
          <w:rFonts w:hint="cs"/>
          <w:rtl/>
        </w:rPr>
      </w:pPr>
    </w:p>
    <w:p w14:paraId="2C22F318" w14:textId="77777777" w:rsidR="00000000" w:rsidRDefault="001C3AAC">
      <w:pPr>
        <w:pStyle w:val="a"/>
        <w:rPr>
          <w:rFonts w:hint="cs"/>
          <w:rtl/>
        </w:rPr>
      </w:pPr>
    </w:p>
    <w:p w14:paraId="53D4A301" w14:textId="77777777" w:rsidR="00000000" w:rsidRDefault="001C3AAC">
      <w:pPr>
        <w:pStyle w:val="ad"/>
        <w:rPr>
          <w:rtl/>
        </w:rPr>
      </w:pPr>
      <w:r>
        <w:rPr>
          <w:rtl/>
        </w:rPr>
        <w:t>היו"ר ראובן ריבלין:</w:t>
      </w:r>
    </w:p>
    <w:p w14:paraId="1F7E3B8D" w14:textId="77777777" w:rsidR="00000000" w:rsidRDefault="001C3AAC">
      <w:pPr>
        <w:pStyle w:val="a"/>
        <w:rPr>
          <w:rtl/>
        </w:rPr>
      </w:pPr>
    </w:p>
    <w:p w14:paraId="48BF5010" w14:textId="77777777" w:rsidR="00000000" w:rsidRDefault="001C3AAC">
      <w:pPr>
        <w:pStyle w:val="a"/>
        <w:rPr>
          <w:rFonts w:hint="cs"/>
          <w:rtl/>
        </w:rPr>
      </w:pPr>
      <w:r>
        <w:rPr>
          <w:rFonts w:hint="cs"/>
          <w:rtl/>
        </w:rPr>
        <w:t xml:space="preserve">תודה למזכיר הכנסת. </w:t>
      </w:r>
    </w:p>
    <w:p w14:paraId="6E6F465C" w14:textId="77777777" w:rsidR="00000000" w:rsidRDefault="001C3AAC">
      <w:pPr>
        <w:pStyle w:val="a"/>
        <w:rPr>
          <w:rFonts w:hint="cs"/>
          <w:rtl/>
        </w:rPr>
      </w:pPr>
    </w:p>
    <w:p w14:paraId="3DEB1B60" w14:textId="77777777" w:rsidR="00000000" w:rsidRDefault="001C3AAC">
      <w:pPr>
        <w:pStyle w:val="a"/>
        <w:rPr>
          <w:rtl/>
        </w:rPr>
      </w:pPr>
    </w:p>
    <w:p w14:paraId="7F8617B3" w14:textId="77777777" w:rsidR="00000000" w:rsidRDefault="001C3AAC">
      <w:pPr>
        <w:pStyle w:val="Subject"/>
        <w:rPr>
          <w:rtl/>
        </w:rPr>
      </w:pPr>
    </w:p>
    <w:p w14:paraId="56482876" w14:textId="77777777" w:rsidR="00000000" w:rsidRDefault="001C3AAC">
      <w:pPr>
        <w:pStyle w:val="Subject"/>
        <w:rPr>
          <w:rFonts w:hint="cs"/>
          <w:rtl/>
        </w:rPr>
      </w:pPr>
      <w:bookmarkStart w:id="43" w:name="_Toc46720078"/>
      <w:bookmarkStart w:id="44" w:name="_Toc50257061"/>
      <w:r>
        <w:rPr>
          <w:rFonts w:hint="cs"/>
          <w:rtl/>
        </w:rPr>
        <w:t>הצעות סיעות העבודה-מימד, ש"ס, מרצ--עם אחד--חד</w:t>
      </w:r>
      <w:r>
        <w:rPr>
          <w:rFonts w:hint="cs"/>
          <w:rtl/>
        </w:rPr>
        <w:t xml:space="preserve">"ש-תע"ל, </w:t>
      </w:r>
      <w:r>
        <w:rPr>
          <w:rtl/>
        </w:rPr>
        <w:br/>
      </w:r>
      <w:r>
        <w:rPr>
          <w:rFonts w:hint="cs"/>
          <w:rtl/>
        </w:rPr>
        <w:t>יהדות התורה ורע"ם להביע אי-אמון בממשלה בשל:</w:t>
      </w:r>
      <w:bookmarkEnd w:id="43"/>
      <w:bookmarkEnd w:id="44"/>
    </w:p>
    <w:p w14:paraId="29450937" w14:textId="77777777" w:rsidR="00000000" w:rsidRDefault="001C3AAC">
      <w:pPr>
        <w:pStyle w:val="Subject"/>
        <w:rPr>
          <w:rFonts w:hint="cs"/>
          <w:rtl/>
        </w:rPr>
      </w:pPr>
      <w:bookmarkStart w:id="45" w:name="_Toc46720079"/>
      <w:bookmarkStart w:id="46" w:name="_Toc50257062"/>
      <w:r>
        <w:rPr>
          <w:rFonts w:hint="cs"/>
          <w:rtl/>
        </w:rPr>
        <w:t>א. מצב שירותי הבריאות, הרווחה והחינוך בישראל;</w:t>
      </w:r>
      <w:bookmarkEnd w:id="45"/>
      <w:bookmarkEnd w:id="46"/>
    </w:p>
    <w:p w14:paraId="587F4E5B" w14:textId="77777777" w:rsidR="00000000" w:rsidRDefault="001C3AAC">
      <w:pPr>
        <w:pStyle w:val="Subject"/>
        <w:rPr>
          <w:rFonts w:hint="cs"/>
          <w:rtl/>
        </w:rPr>
      </w:pPr>
      <w:bookmarkStart w:id="47" w:name="_Toc46720080"/>
      <w:bookmarkStart w:id="48" w:name="_Toc50257063"/>
      <w:r>
        <w:rPr>
          <w:rFonts w:hint="cs"/>
          <w:rtl/>
        </w:rPr>
        <w:t>ב. יחס הממשלה למצוקות של ויקי קנפו ועוד 150,000 נשים חד-הוריות;</w:t>
      </w:r>
      <w:bookmarkEnd w:id="47"/>
      <w:bookmarkEnd w:id="48"/>
    </w:p>
    <w:p w14:paraId="26EDEEEC" w14:textId="77777777" w:rsidR="00000000" w:rsidRDefault="001C3AAC">
      <w:pPr>
        <w:pStyle w:val="Subject"/>
        <w:rPr>
          <w:rFonts w:hint="cs"/>
          <w:rtl/>
        </w:rPr>
      </w:pPr>
      <w:bookmarkStart w:id="49" w:name="_Toc46720081"/>
      <w:bookmarkStart w:id="50" w:name="_Toc50257064"/>
      <w:r>
        <w:rPr>
          <w:rFonts w:hint="cs"/>
          <w:rtl/>
        </w:rPr>
        <w:t>ג. מצבה של מערכת הרווחה ומצוקתן של המשפחות החד-הוריות והשכבות החלשות;</w:t>
      </w:r>
      <w:bookmarkEnd w:id="49"/>
      <w:bookmarkEnd w:id="50"/>
      <w:r>
        <w:rPr>
          <w:rFonts w:hint="cs"/>
          <w:rtl/>
        </w:rPr>
        <w:t xml:space="preserve"> </w:t>
      </w:r>
    </w:p>
    <w:p w14:paraId="10F3A2DD" w14:textId="77777777" w:rsidR="00000000" w:rsidRDefault="001C3AAC">
      <w:pPr>
        <w:pStyle w:val="Subject"/>
        <w:rPr>
          <w:rFonts w:hint="cs"/>
          <w:rtl/>
        </w:rPr>
      </w:pPr>
      <w:bookmarkStart w:id="51" w:name="_Toc46720082"/>
      <w:bookmarkStart w:id="52" w:name="_Toc50257065"/>
      <w:r>
        <w:rPr>
          <w:rFonts w:hint="cs"/>
          <w:rtl/>
        </w:rPr>
        <w:t xml:space="preserve">ד. הפרסום בדבר הקצבת </w:t>
      </w:r>
      <w:r>
        <w:rPr>
          <w:rFonts w:hint="cs"/>
          <w:rtl/>
        </w:rPr>
        <w:t>123 מיליון שקלים כספים ייחודיים לסיעת שינוי;</w:t>
      </w:r>
      <w:bookmarkEnd w:id="51"/>
      <w:bookmarkEnd w:id="52"/>
    </w:p>
    <w:p w14:paraId="6DBBA491" w14:textId="77777777" w:rsidR="00000000" w:rsidRDefault="001C3AAC">
      <w:pPr>
        <w:pStyle w:val="Subject"/>
        <w:rPr>
          <w:rFonts w:hint="cs"/>
          <w:rtl/>
        </w:rPr>
      </w:pPr>
      <w:bookmarkStart w:id="53" w:name="_Toc46720083"/>
      <w:bookmarkStart w:id="54" w:name="_Toc50257066"/>
      <w:r>
        <w:rPr>
          <w:rFonts w:hint="cs"/>
          <w:rtl/>
        </w:rPr>
        <w:t>ה. מדיניותה של הממשלה כלפי התושבים הערבים, בין היתר בעקבות דברי השר אביגדור ליברמן ובעקבות חקיקת חוק האזרחות</w:t>
      </w:r>
      <w:bookmarkEnd w:id="53"/>
      <w:bookmarkEnd w:id="54"/>
    </w:p>
    <w:p w14:paraId="52A535ED" w14:textId="77777777" w:rsidR="00000000" w:rsidRDefault="001C3AAC">
      <w:pPr>
        <w:pStyle w:val="a"/>
        <w:ind w:firstLine="0"/>
        <w:rPr>
          <w:rFonts w:hint="cs"/>
          <w:rtl/>
        </w:rPr>
      </w:pPr>
    </w:p>
    <w:p w14:paraId="2712AAA1" w14:textId="77777777" w:rsidR="00000000" w:rsidRDefault="001C3AAC">
      <w:pPr>
        <w:pStyle w:val="ad"/>
        <w:rPr>
          <w:rtl/>
        </w:rPr>
      </w:pPr>
      <w:r>
        <w:rPr>
          <w:rtl/>
        </w:rPr>
        <w:t>היו"ר ראובן ריבלין:</w:t>
      </w:r>
    </w:p>
    <w:p w14:paraId="12289AB0" w14:textId="77777777" w:rsidR="00000000" w:rsidRDefault="001C3AAC">
      <w:pPr>
        <w:pStyle w:val="a"/>
        <w:rPr>
          <w:rtl/>
        </w:rPr>
      </w:pPr>
    </w:p>
    <w:p w14:paraId="3AC30E41" w14:textId="77777777" w:rsidR="00000000" w:rsidRDefault="001C3AAC">
      <w:pPr>
        <w:pStyle w:val="a"/>
        <w:rPr>
          <w:rFonts w:hint="cs"/>
          <w:rtl/>
        </w:rPr>
      </w:pPr>
      <w:r>
        <w:rPr>
          <w:rFonts w:hint="cs"/>
          <w:rtl/>
        </w:rPr>
        <w:t xml:space="preserve">רבותי חברי הכנסת, חמש הצעות אי-אמון עומדות לפנינו: הצעת העבודה-מימד, שאותה ינמק </w:t>
      </w:r>
      <w:r>
        <w:rPr>
          <w:rFonts w:hint="cs"/>
          <w:rtl/>
        </w:rPr>
        <w:t xml:space="preserve">חבר הכנסת אפרים סנה; אחריו - חבר הכנסת אלי ישי ינמק הצעת אי-אמון מטעם ש"ס; חבר הכנסת חיים אורון ינמק הצעת אי-אמון מטעם מרצ--עם אחד--חד"ש-תע"ל; חבר הכנסת מאיר פרוש ינמק הצעת אי-אמון מטעם יהדות התורה; חבר הכנסת עבד-אלמאלכ דהאמשה </w:t>
      </w:r>
      <w:r>
        <w:rPr>
          <w:rtl/>
        </w:rPr>
        <w:t>–</w:t>
      </w:r>
      <w:r>
        <w:rPr>
          <w:rFonts w:hint="cs"/>
          <w:rtl/>
        </w:rPr>
        <w:t xml:space="preserve"> מטעם מפלגתו שלו, לפי המכסה </w:t>
      </w:r>
      <w:r>
        <w:rPr>
          <w:rFonts w:hint="cs"/>
          <w:rtl/>
        </w:rPr>
        <w:t xml:space="preserve">הנתונה לו. בבקשה. </w:t>
      </w:r>
    </w:p>
    <w:p w14:paraId="6806B5EB" w14:textId="77777777" w:rsidR="00000000" w:rsidRDefault="001C3AAC">
      <w:pPr>
        <w:pStyle w:val="a"/>
        <w:rPr>
          <w:rFonts w:hint="cs"/>
          <w:rtl/>
        </w:rPr>
      </w:pPr>
    </w:p>
    <w:p w14:paraId="647DDE32" w14:textId="77777777" w:rsidR="00000000" w:rsidRDefault="001C3AAC">
      <w:pPr>
        <w:pStyle w:val="Speaker"/>
        <w:rPr>
          <w:rtl/>
        </w:rPr>
      </w:pPr>
      <w:bookmarkStart w:id="55" w:name="FS000000454T21_07_2003_16_59_07"/>
      <w:bookmarkStart w:id="56" w:name="_Toc46720084"/>
      <w:bookmarkStart w:id="57" w:name="_Toc50257067"/>
      <w:bookmarkEnd w:id="55"/>
      <w:r>
        <w:rPr>
          <w:rFonts w:hint="eastAsia"/>
          <w:rtl/>
        </w:rPr>
        <w:t>אפרים</w:t>
      </w:r>
      <w:r>
        <w:rPr>
          <w:rtl/>
        </w:rPr>
        <w:t xml:space="preserve"> סנה (העבודה-מימד):</w:t>
      </w:r>
      <w:bookmarkEnd w:id="56"/>
      <w:bookmarkEnd w:id="57"/>
    </w:p>
    <w:p w14:paraId="4BC21E99" w14:textId="77777777" w:rsidR="00000000" w:rsidRDefault="001C3AAC">
      <w:pPr>
        <w:pStyle w:val="a"/>
        <w:rPr>
          <w:rFonts w:hint="cs"/>
          <w:rtl/>
        </w:rPr>
      </w:pPr>
    </w:p>
    <w:p w14:paraId="711CA5C7" w14:textId="77777777" w:rsidR="00000000" w:rsidRDefault="001C3AAC">
      <w:pPr>
        <w:pStyle w:val="a"/>
        <w:rPr>
          <w:rFonts w:hint="cs"/>
          <w:rtl/>
        </w:rPr>
      </w:pPr>
      <w:r>
        <w:rPr>
          <w:rFonts w:hint="cs"/>
          <w:rtl/>
        </w:rPr>
        <w:t>אדוני היושב-ראש, חברי הכנסת, תפיסת העולם הכלכלית האטומה, הבלתי-אנושית, חסרת החמלה והזרה לערכי העם היהודי של שר האוצר באה לידי ביטויה המאוס והאכזרי ביותר ביחסה של הממשלה למערכת הבריאות. בימים אלה הגיעו הדברים עד</w:t>
      </w:r>
      <w:r>
        <w:rPr>
          <w:rFonts w:hint="cs"/>
          <w:rtl/>
        </w:rPr>
        <w:t xml:space="preserve"> משבר. מאז היותו ראש הממשלה, ב-1996, פועל נתניהו לחיסול הרפואה הציבורית. הוא התחיל בכך כראש הממשלה, והוא ממשיך בכך היום כשר האוצר, אני חייב לומר, לצערי, בהצלחה. </w:t>
      </w:r>
    </w:p>
    <w:p w14:paraId="7310A718" w14:textId="77777777" w:rsidR="00000000" w:rsidRDefault="001C3AAC">
      <w:pPr>
        <w:pStyle w:val="a"/>
        <w:rPr>
          <w:rFonts w:hint="cs"/>
          <w:rtl/>
        </w:rPr>
      </w:pPr>
    </w:p>
    <w:p w14:paraId="60E741D2" w14:textId="77777777" w:rsidR="00000000" w:rsidRDefault="001C3AAC">
      <w:pPr>
        <w:pStyle w:val="ac"/>
        <w:rPr>
          <w:rtl/>
        </w:rPr>
      </w:pPr>
      <w:r>
        <w:rPr>
          <w:rFonts w:hint="eastAsia"/>
          <w:rtl/>
        </w:rPr>
        <w:t>יוסי</w:t>
      </w:r>
      <w:r>
        <w:rPr>
          <w:rtl/>
        </w:rPr>
        <w:t xml:space="preserve"> שריד (מרצ):</w:t>
      </w:r>
    </w:p>
    <w:p w14:paraId="22D50A1B" w14:textId="77777777" w:rsidR="00000000" w:rsidRDefault="001C3AAC">
      <w:pPr>
        <w:pStyle w:val="a"/>
        <w:rPr>
          <w:rFonts w:hint="cs"/>
          <w:rtl/>
        </w:rPr>
      </w:pPr>
    </w:p>
    <w:p w14:paraId="61F1681A" w14:textId="77777777" w:rsidR="00000000" w:rsidRDefault="001C3AAC">
      <w:pPr>
        <w:pStyle w:val="a"/>
        <w:rPr>
          <w:rFonts w:hint="cs"/>
          <w:rtl/>
        </w:rPr>
      </w:pPr>
      <w:r>
        <w:rPr>
          <w:rFonts w:hint="cs"/>
          <w:rtl/>
        </w:rPr>
        <w:t>אגב, איפה הוא?</w:t>
      </w:r>
    </w:p>
    <w:p w14:paraId="0533936D" w14:textId="77777777" w:rsidR="00000000" w:rsidRDefault="001C3AAC">
      <w:pPr>
        <w:pStyle w:val="a"/>
        <w:rPr>
          <w:rFonts w:hint="cs"/>
          <w:rtl/>
        </w:rPr>
      </w:pPr>
    </w:p>
    <w:p w14:paraId="26AB783E" w14:textId="77777777" w:rsidR="00000000" w:rsidRDefault="001C3AAC">
      <w:pPr>
        <w:pStyle w:val="SpeakerCon"/>
        <w:rPr>
          <w:rtl/>
        </w:rPr>
      </w:pPr>
      <w:bookmarkStart w:id="58" w:name="FS000000454T21_07_2003_17_00_45C"/>
      <w:bookmarkEnd w:id="58"/>
      <w:r>
        <w:rPr>
          <w:rtl/>
        </w:rPr>
        <w:t>אפרים סנה (העבודה-מימד):</w:t>
      </w:r>
    </w:p>
    <w:p w14:paraId="1B30AC7B" w14:textId="77777777" w:rsidR="00000000" w:rsidRDefault="001C3AAC">
      <w:pPr>
        <w:pStyle w:val="a"/>
        <w:rPr>
          <w:rtl/>
        </w:rPr>
      </w:pPr>
    </w:p>
    <w:p w14:paraId="3555A8E0" w14:textId="77777777" w:rsidR="00000000" w:rsidRDefault="001C3AAC">
      <w:pPr>
        <w:pStyle w:val="a"/>
        <w:rPr>
          <w:rFonts w:hint="cs"/>
          <w:rtl/>
        </w:rPr>
      </w:pPr>
      <w:r>
        <w:rPr>
          <w:rFonts w:hint="cs"/>
          <w:rtl/>
        </w:rPr>
        <w:t>הוא איננו, ראש הממשלה איננו.</w:t>
      </w:r>
    </w:p>
    <w:p w14:paraId="323C6A13" w14:textId="77777777" w:rsidR="00000000" w:rsidRDefault="001C3AAC">
      <w:pPr>
        <w:pStyle w:val="a"/>
        <w:rPr>
          <w:rFonts w:hint="cs"/>
          <w:rtl/>
        </w:rPr>
      </w:pPr>
    </w:p>
    <w:p w14:paraId="52BE266E" w14:textId="77777777" w:rsidR="00000000" w:rsidRDefault="001C3AAC">
      <w:pPr>
        <w:pStyle w:val="ad"/>
        <w:rPr>
          <w:rtl/>
        </w:rPr>
      </w:pPr>
    </w:p>
    <w:p w14:paraId="63D52765" w14:textId="77777777" w:rsidR="00000000" w:rsidRDefault="001C3AAC">
      <w:pPr>
        <w:pStyle w:val="ad"/>
        <w:rPr>
          <w:rtl/>
        </w:rPr>
      </w:pPr>
      <w:r>
        <w:rPr>
          <w:rtl/>
        </w:rPr>
        <w:t>הי</w:t>
      </w:r>
      <w:r>
        <w:rPr>
          <w:rtl/>
        </w:rPr>
        <w:t>ו"ר ראובן ריבלין:</w:t>
      </w:r>
    </w:p>
    <w:p w14:paraId="03553AF1" w14:textId="77777777" w:rsidR="00000000" w:rsidRDefault="001C3AAC">
      <w:pPr>
        <w:pStyle w:val="a"/>
        <w:rPr>
          <w:rtl/>
        </w:rPr>
      </w:pPr>
    </w:p>
    <w:p w14:paraId="77C2DC94" w14:textId="77777777" w:rsidR="00000000" w:rsidRDefault="001C3AAC">
      <w:pPr>
        <w:pStyle w:val="a"/>
        <w:rPr>
          <w:rFonts w:hint="cs"/>
          <w:rtl/>
        </w:rPr>
      </w:pPr>
      <w:r>
        <w:rPr>
          <w:rFonts w:hint="cs"/>
          <w:rtl/>
        </w:rPr>
        <w:t xml:space="preserve">השר גדעון עזרא נמצא פה, והוא ישיב בשם הממשלה. </w:t>
      </w:r>
    </w:p>
    <w:p w14:paraId="09952058" w14:textId="77777777" w:rsidR="00000000" w:rsidRDefault="001C3AAC">
      <w:pPr>
        <w:pStyle w:val="ac"/>
        <w:rPr>
          <w:rFonts w:hint="cs"/>
          <w:rtl/>
        </w:rPr>
      </w:pPr>
    </w:p>
    <w:p w14:paraId="39067CDA" w14:textId="77777777" w:rsidR="00000000" w:rsidRDefault="001C3AAC">
      <w:pPr>
        <w:pStyle w:val="ac"/>
        <w:rPr>
          <w:rtl/>
        </w:rPr>
      </w:pPr>
      <w:r>
        <w:rPr>
          <w:rFonts w:hint="eastAsia"/>
          <w:rtl/>
        </w:rPr>
        <w:t>יוסי</w:t>
      </w:r>
      <w:r>
        <w:rPr>
          <w:rtl/>
        </w:rPr>
        <w:t xml:space="preserve"> שריד (מרצ):</w:t>
      </w:r>
    </w:p>
    <w:p w14:paraId="48F08977" w14:textId="77777777" w:rsidR="00000000" w:rsidRDefault="001C3AAC">
      <w:pPr>
        <w:pStyle w:val="a"/>
        <w:rPr>
          <w:rFonts w:hint="cs"/>
          <w:rtl/>
        </w:rPr>
      </w:pPr>
    </w:p>
    <w:p w14:paraId="4ED68501" w14:textId="77777777" w:rsidR="00000000" w:rsidRDefault="001C3AAC">
      <w:pPr>
        <w:pStyle w:val="a"/>
        <w:rPr>
          <w:rFonts w:hint="cs"/>
          <w:rtl/>
        </w:rPr>
      </w:pPr>
      <w:r>
        <w:rPr>
          <w:rFonts w:hint="cs"/>
          <w:rtl/>
        </w:rPr>
        <w:t xml:space="preserve">למה הוא לא מתייצב פה? </w:t>
      </w:r>
    </w:p>
    <w:p w14:paraId="16B94AFC" w14:textId="77777777" w:rsidR="00000000" w:rsidRDefault="001C3AAC">
      <w:pPr>
        <w:pStyle w:val="a"/>
        <w:rPr>
          <w:rFonts w:hint="cs"/>
          <w:rtl/>
        </w:rPr>
      </w:pPr>
    </w:p>
    <w:p w14:paraId="5D7E744C" w14:textId="77777777" w:rsidR="00000000" w:rsidRDefault="001C3AAC">
      <w:pPr>
        <w:pStyle w:val="ad"/>
        <w:rPr>
          <w:rtl/>
        </w:rPr>
      </w:pPr>
      <w:r>
        <w:rPr>
          <w:rtl/>
        </w:rPr>
        <w:t>היו"ר ראובן ריבלין:</w:t>
      </w:r>
    </w:p>
    <w:p w14:paraId="57405DC7" w14:textId="77777777" w:rsidR="00000000" w:rsidRDefault="001C3AAC">
      <w:pPr>
        <w:pStyle w:val="a"/>
        <w:rPr>
          <w:rtl/>
        </w:rPr>
      </w:pPr>
    </w:p>
    <w:p w14:paraId="5B5A70C9" w14:textId="77777777" w:rsidR="00000000" w:rsidRDefault="001C3AAC">
      <w:pPr>
        <w:pStyle w:val="a"/>
        <w:rPr>
          <w:rFonts w:hint="cs"/>
          <w:rtl/>
        </w:rPr>
      </w:pPr>
      <w:r>
        <w:rPr>
          <w:rFonts w:hint="cs"/>
          <w:rtl/>
        </w:rPr>
        <w:t>שאלתך מחייבת תשובה, ואני עניתי לך.</w:t>
      </w:r>
    </w:p>
    <w:p w14:paraId="37A5B286" w14:textId="77777777" w:rsidR="00000000" w:rsidRDefault="001C3AAC">
      <w:pPr>
        <w:pStyle w:val="a"/>
        <w:rPr>
          <w:rFonts w:hint="cs"/>
          <w:rtl/>
        </w:rPr>
      </w:pPr>
    </w:p>
    <w:p w14:paraId="6ABEA0E9" w14:textId="77777777" w:rsidR="00000000" w:rsidRDefault="001C3AAC">
      <w:pPr>
        <w:pStyle w:val="ac"/>
        <w:rPr>
          <w:rtl/>
        </w:rPr>
      </w:pPr>
      <w:r>
        <w:rPr>
          <w:rFonts w:hint="eastAsia"/>
          <w:rtl/>
        </w:rPr>
        <w:t>קולט</w:t>
      </w:r>
      <w:r>
        <w:rPr>
          <w:rtl/>
        </w:rPr>
        <w:t xml:space="preserve"> אביטל (העבודה-מימד):</w:t>
      </w:r>
    </w:p>
    <w:p w14:paraId="2E2FE981" w14:textId="77777777" w:rsidR="00000000" w:rsidRDefault="001C3AAC">
      <w:pPr>
        <w:pStyle w:val="a"/>
        <w:rPr>
          <w:rFonts w:hint="cs"/>
          <w:rtl/>
        </w:rPr>
      </w:pPr>
    </w:p>
    <w:p w14:paraId="7F1DD20D" w14:textId="77777777" w:rsidR="00000000" w:rsidRDefault="001C3AAC">
      <w:pPr>
        <w:pStyle w:val="a"/>
        <w:rPr>
          <w:rFonts w:hint="cs"/>
          <w:rtl/>
        </w:rPr>
      </w:pPr>
      <w:r>
        <w:rPr>
          <w:rFonts w:hint="cs"/>
          <w:rtl/>
        </w:rPr>
        <w:t xml:space="preserve">גם בשבוע שעבר הוא לא היה. </w:t>
      </w:r>
    </w:p>
    <w:p w14:paraId="361034E9" w14:textId="77777777" w:rsidR="00000000" w:rsidRDefault="001C3AAC">
      <w:pPr>
        <w:pStyle w:val="a"/>
        <w:rPr>
          <w:rFonts w:hint="cs"/>
          <w:rtl/>
        </w:rPr>
      </w:pPr>
    </w:p>
    <w:p w14:paraId="26CA8F9C" w14:textId="77777777" w:rsidR="00000000" w:rsidRDefault="001C3AAC">
      <w:pPr>
        <w:pStyle w:val="ac"/>
        <w:rPr>
          <w:rtl/>
        </w:rPr>
      </w:pPr>
      <w:r>
        <w:rPr>
          <w:rFonts w:hint="eastAsia"/>
          <w:rtl/>
        </w:rPr>
        <w:t>חיים</w:t>
      </w:r>
      <w:r>
        <w:rPr>
          <w:rtl/>
        </w:rPr>
        <w:t xml:space="preserve"> אורון (מרצ):</w:t>
      </w:r>
    </w:p>
    <w:p w14:paraId="43F419A8" w14:textId="77777777" w:rsidR="00000000" w:rsidRDefault="001C3AAC">
      <w:pPr>
        <w:pStyle w:val="a"/>
        <w:rPr>
          <w:rFonts w:hint="cs"/>
          <w:rtl/>
        </w:rPr>
      </w:pPr>
    </w:p>
    <w:p w14:paraId="06890E89" w14:textId="77777777" w:rsidR="00000000" w:rsidRDefault="001C3AAC">
      <w:pPr>
        <w:pStyle w:val="a"/>
        <w:rPr>
          <w:rFonts w:hint="cs"/>
          <w:rtl/>
        </w:rPr>
      </w:pPr>
      <w:r>
        <w:rPr>
          <w:rFonts w:hint="cs"/>
          <w:rtl/>
        </w:rPr>
        <w:t>הוא מכין מצגת עכ</w:t>
      </w:r>
      <w:r>
        <w:rPr>
          <w:rFonts w:hint="cs"/>
          <w:rtl/>
        </w:rPr>
        <w:t>שיו...</w:t>
      </w:r>
    </w:p>
    <w:p w14:paraId="52FF62B4" w14:textId="77777777" w:rsidR="00000000" w:rsidRDefault="001C3AAC">
      <w:pPr>
        <w:pStyle w:val="a"/>
        <w:rPr>
          <w:rFonts w:hint="cs"/>
          <w:rtl/>
        </w:rPr>
      </w:pPr>
    </w:p>
    <w:p w14:paraId="2A7A716D" w14:textId="77777777" w:rsidR="00000000" w:rsidRDefault="001C3AAC">
      <w:pPr>
        <w:pStyle w:val="ad"/>
        <w:rPr>
          <w:rtl/>
        </w:rPr>
      </w:pPr>
      <w:r>
        <w:rPr>
          <w:rtl/>
        </w:rPr>
        <w:t>היו"ר ראובן ריבלין:</w:t>
      </w:r>
    </w:p>
    <w:p w14:paraId="365E3ADD" w14:textId="77777777" w:rsidR="00000000" w:rsidRDefault="001C3AAC">
      <w:pPr>
        <w:pStyle w:val="a"/>
        <w:rPr>
          <w:rtl/>
        </w:rPr>
      </w:pPr>
    </w:p>
    <w:p w14:paraId="58050913" w14:textId="77777777" w:rsidR="00000000" w:rsidRDefault="001C3AAC">
      <w:pPr>
        <w:pStyle w:val="a"/>
        <w:rPr>
          <w:rFonts w:hint="cs"/>
          <w:rtl/>
        </w:rPr>
      </w:pPr>
      <w:r>
        <w:rPr>
          <w:rFonts w:hint="cs"/>
          <w:rtl/>
        </w:rPr>
        <w:t xml:space="preserve">אדוני חבר הכנסת חיים אורון, לשאלתו של חבר הכנסת שריד, האם היתה לו חובה למשל - בסעיף הבא לאחר האי-אמון, קובע סעיף 42(ב) שראש הממשלה חייב להיות נוכח בדיון. </w:t>
      </w:r>
    </w:p>
    <w:p w14:paraId="543A011B" w14:textId="77777777" w:rsidR="00000000" w:rsidRDefault="001C3AAC">
      <w:pPr>
        <w:pStyle w:val="a"/>
        <w:rPr>
          <w:rFonts w:hint="cs"/>
          <w:rtl/>
        </w:rPr>
      </w:pPr>
    </w:p>
    <w:p w14:paraId="50495587" w14:textId="77777777" w:rsidR="00000000" w:rsidRDefault="001C3AAC">
      <w:pPr>
        <w:pStyle w:val="ac"/>
        <w:rPr>
          <w:rtl/>
        </w:rPr>
      </w:pPr>
      <w:r>
        <w:rPr>
          <w:rFonts w:hint="eastAsia"/>
          <w:rtl/>
        </w:rPr>
        <w:t>יוסי</w:t>
      </w:r>
      <w:r>
        <w:rPr>
          <w:rtl/>
        </w:rPr>
        <w:t xml:space="preserve"> שריד (מרצ):</w:t>
      </w:r>
    </w:p>
    <w:p w14:paraId="28630B63" w14:textId="77777777" w:rsidR="00000000" w:rsidRDefault="001C3AAC">
      <w:pPr>
        <w:pStyle w:val="a"/>
        <w:rPr>
          <w:rFonts w:hint="cs"/>
          <w:rtl/>
        </w:rPr>
      </w:pPr>
    </w:p>
    <w:p w14:paraId="7AB8ABA7" w14:textId="77777777" w:rsidR="00000000" w:rsidRDefault="001C3AAC">
      <w:pPr>
        <w:pStyle w:val="a"/>
        <w:rPr>
          <w:rFonts w:hint="cs"/>
          <w:rtl/>
        </w:rPr>
      </w:pPr>
      <w:r>
        <w:rPr>
          <w:rFonts w:hint="cs"/>
          <w:rtl/>
        </w:rPr>
        <w:t xml:space="preserve">אני מבין שהיום אפילו מאיר שטרית ברח. </w:t>
      </w:r>
    </w:p>
    <w:p w14:paraId="199E2BF1" w14:textId="77777777" w:rsidR="00000000" w:rsidRDefault="001C3AAC">
      <w:pPr>
        <w:pStyle w:val="a"/>
        <w:rPr>
          <w:rFonts w:hint="cs"/>
          <w:rtl/>
        </w:rPr>
      </w:pPr>
    </w:p>
    <w:p w14:paraId="64088335" w14:textId="77777777" w:rsidR="00000000" w:rsidRDefault="001C3AAC">
      <w:pPr>
        <w:pStyle w:val="ad"/>
        <w:rPr>
          <w:rtl/>
        </w:rPr>
      </w:pPr>
      <w:r>
        <w:rPr>
          <w:rtl/>
        </w:rPr>
        <w:t>היו"ר ראובן רי</w:t>
      </w:r>
      <w:r>
        <w:rPr>
          <w:rtl/>
        </w:rPr>
        <w:t>בלין:</w:t>
      </w:r>
    </w:p>
    <w:p w14:paraId="359E6D1C" w14:textId="77777777" w:rsidR="00000000" w:rsidRDefault="001C3AAC">
      <w:pPr>
        <w:pStyle w:val="a"/>
        <w:rPr>
          <w:rtl/>
        </w:rPr>
      </w:pPr>
    </w:p>
    <w:p w14:paraId="19CC9162" w14:textId="77777777" w:rsidR="00000000" w:rsidRDefault="001C3AAC">
      <w:pPr>
        <w:pStyle w:val="a"/>
        <w:rPr>
          <w:rFonts w:hint="cs"/>
          <w:rtl/>
        </w:rPr>
      </w:pPr>
      <w:r>
        <w:rPr>
          <w:rFonts w:hint="cs"/>
          <w:rtl/>
        </w:rPr>
        <w:t xml:space="preserve">אם אדוני שואל אותי שאלות, אני אהיה מוכן  לשאול ולענות לך. לא נראה לי שחבר הכנסת מאיר שטרית ברח. נדמה לי שהם ספונים בחדר הליכוד ומקיימים שם דיון סיעתי ארוך. </w:t>
      </w:r>
    </w:p>
    <w:p w14:paraId="57F217A5" w14:textId="77777777" w:rsidR="00000000" w:rsidRDefault="001C3AAC">
      <w:pPr>
        <w:pStyle w:val="a"/>
        <w:rPr>
          <w:rFonts w:hint="cs"/>
          <w:rtl/>
        </w:rPr>
      </w:pPr>
    </w:p>
    <w:p w14:paraId="7D81F3DF" w14:textId="77777777" w:rsidR="00000000" w:rsidRDefault="001C3AAC">
      <w:pPr>
        <w:pStyle w:val="SpeakerCon"/>
        <w:rPr>
          <w:rtl/>
        </w:rPr>
      </w:pPr>
      <w:bookmarkStart w:id="59" w:name="FS000000454T21_07_2003_17_01_07C"/>
      <w:bookmarkEnd w:id="59"/>
      <w:r>
        <w:rPr>
          <w:rtl/>
        </w:rPr>
        <w:t>אפרים סנה (העבודה-מימד):</w:t>
      </w:r>
    </w:p>
    <w:p w14:paraId="7D75B788" w14:textId="77777777" w:rsidR="00000000" w:rsidRDefault="001C3AAC">
      <w:pPr>
        <w:pStyle w:val="a"/>
        <w:rPr>
          <w:rtl/>
        </w:rPr>
      </w:pPr>
    </w:p>
    <w:p w14:paraId="280ED09F" w14:textId="77777777" w:rsidR="00000000" w:rsidRDefault="001C3AAC">
      <w:pPr>
        <w:pStyle w:val="a"/>
        <w:rPr>
          <w:rFonts w:hint="cs"/>
          <w:rtl/>
        </w:rPr>
      </w:pPr>
      <w:r>
        <w:rPr>
          <w:rFonts w:hint="cs"/>
          <w:rtl/>
        </w:rPr>
        <w:t>בכל אופן, אם יורשה לי להמשיך, אדוני, אחרי שדנו בהרחבה בשאלת נפקדו</w:t>
      </w:r>
      <w:r>
        <w:rPr>
          <w:rFonts w:hint="cs"/>
          <w:rtl/>
        </w:rPr>
        <w:t>תם של שטרית ונתניהו.</w:t>
      </w:r>
    </w:p>
    <w:p w14:paraId="5B66331C" w14:textId="77777777" w:rsidR="00000000" w:rsidRDefault="001C3AAC">
      <w:pPr>
        <w:pStyle w:val="a"/>
        <w:rPr>
          <w:rFonts w:hint="cs"/>
          <w:rtl/>
        </w:rPr>
      </w:pPr>
    </w:p>
    <w:p w14:paraId="7AC3A0B8" w14:textId="77777777" w:rsidR="00000000" w:rsidRDefault="001C3AAC">
      <w:pPr>
        <w:pStyle w:val="ac"/>
        <w:rPr>
          <w:rtl/>
        </w:rPr>
      </w:pPr>
      <w:r>
        <w:rPr>
          <w:rFonts w:hint="eastAsia"/>
          <w:rtl/>
        </w:rPr>
        <w:t>רן</w:t>
      </w:r>
      <w:r>
        <w:rPr>
          <w:rtl/>
        </w:rPr>
        <w:t xml:space="preserve"> כהן (מרצ):</w:t>
      </w:r>
    </w:p>
    <w:p w14:paraId="3DF9B418" w14:textId="77777777" w:rsidR="00000000" w:rsidRDefault="001C3AAC">
      <w:pPr>
        <w:pStyle w:val="a"/>
        <w:rPr>
          <w:rFonts w:hint="cs"/>
          <w:rtl/>
        </w:rPr>
      </w:pPr>
    </w:p>
    <w:p w14:paraId="2F7EE34C" w14:textId="77777777" w:rsidR="00000000" w:rsidRDefault="001C3AAC">
      <w:pPr>
        <w:pStyle w:val="a"/>
        <w:rPr>
          <w:rFonts w:hint="cs"/>
          <w:rtl/>
        </w:rPr>
      </w:pPr>
      <w:r>
        <w:rPr>
          <w:rFonts w:hint="cs"/>
          <w:rtl/>
        </w:rPr>
        <w:t xml:space="preserve">דחינו אי-אמון כיוון שהוא לא היה. </w:t>
      </w:r>
    </w:p>
    <w:p w14:paraId="31E2A7A3" w14:textId="77777777" w:rsidR="00000000" w:rsidRDefault="001C3AAC">
      <w:pPr>
        <w:pStyle w:val="a"/>
        <w:rPr>
          <w:rFonts w:hint="cs"/>
          <w:rtl/>
        </w:rPr>
      </w:pPr>
    </w:p>
    <w:p w14:paraId="5F45E790" w14:textId="77777777" w:rsidR="00000000" w:rsidRDefault="001C3AAC">
      <w:pPr>
        <w:pStyle w:val="ad"/>
        <w:rPr>
          <w:rtl/>
        </w:rPr>
      </w:pPr>
      <w:r>
        <w:rPr>
          <w:rtl/>
        </w:rPr>
        <w:t>היו"ר ראובן ריבלין:</w:t>
      </w:r>
    </w:p>
    <w:p w14:paraId="17D166DE" w14:textId="77777777" w:rsidR="00000000" w:rsidRDefault="001C3AAC">
      <w:pPr>
        <w:pStyle w:val="a"/>
        <w:rPr>
          <w:rtl/>
        </w:rPr>
      </w:pPr>
    </w:p>
    <w:p w14:paraId="5764072C" w14:textId="77777777" w:rsidR="00000000" w:rsidRDefault="001C3AAC">
      <w:pPr>
        <w:pStyle w:val="a"/>
        <w:rPr>
          <w:rFonts w:hint="cs"/>
          <w:rtl/>
        </w:rPr>
      </w:pPr>
      <w:r>
        <w:rPr>
          <w:rFonts w:hint="cs"/>
          <w:rtl/>
        </w:rPr>
        <w:t xml:space="preserve">חברי האופוזיציה, אתם מפריעים לחברכם באופוזיציה לנמק. כמובן, זה לא על חשבונך. </w:t>
      </w:r>
    </w:p>
    <w:p w14:paraId="3374097D" w14:textId="77777777" w:rsidR="00000000" w:rsidRDefault="001C3AAC">
      <w:pPr>
        <w:pStyle w:val="a"/>
        <w:rPr>
          <w:rFonts w:hint="cs"/>
          <w:rtl/>
        </w:rPr>
      </w:pPr>
    </w:p>
    <w:p w14:paraId="059CC679" w14:textId="77777777" w:rsidR="00000000" w:rsidRDefault="001C3AAC">
      <w:pPr>
        <w:pStyle w:val="SpeakerCon"/>
        <w:rPr>
          <w:rtl/>
        </w:rPr>
      </w:pPr>
      <w:bookmarkStart w:id="60" w:name="FS000000454T21_07_2003_17_08_46C"/>
      <w:bookmarkEnd w:id="60"/>
      <w:r>
        <w:rPr>
          <w:rtl/>
        </w:rPr>
        <w:t>אפרים סנה (העבודה-מימד):</w:t>
      </w:r>
    </w:p>
    <w:p w14:paraId="6A76BD10" w14:textId="77777777" w:rsidR="00000000" w:rsidRDefault="001C3AAC">
      <w:pPr>
        <w:pStyle w:val="a"/>
        <w:rPr>
          <w:rtl/>
        </w:rPr>
      </w:pPr>
    </w:p>
    <w:p w14:paraId="683FF5FD" w14:textId="77777777" w:rsidR="00000000" w:rsidRDefault="001C3AAC">
      <w:pPr>
        <w:pStyle w:val="a"/>
        <w:rPr>
          <w:rFonts w:hint="cs"/>
          <w:rtl/>
        </w:rPr>
      </w:pPr>
      <w:r>
        <w:rPr>
          <w:rFonts w:hint="cs"/>
          <w:rtl/>
        </w:rPr>
        <w:t xml:space="preserve">נוצר בארץ מצב שיש רפואה לעשירים ויש רפואה לעניים, ומטפלים </w:t>
      </w:r>
      <w:r>
        <w:rPr>
          <w:rFonts w:hint="cs"/>
          <w:rtl/>
        </w:rPr>
        <w:t xml:space="preserve">בחולה לא לפי הדיאגנוזה, לא לפי ההבחנה, אלא לפי הכיס. </w:t>
      </w:r>
    </w:p>
    <w:p w14:paraId="78CCC951" w14:textId="77777777" w:rsidR="00000000" w:rsidRDefault="001C3AAC">
      <w:pPr>
        <w:pStyle w:val="a"/>
        <w:rPr>
          <w:rFonts w:hint="cs"/>
          <w:rtl/>
        </w:rPr>
      </w:pPr>
    </w:p>
    <w:p w14:paraId="63542388" w14:textId="77777777" w:rsidR="00000000" w:rsidRDefault="001C3AAC">
      <w:pPr>
        <w:pStyle w:val="a"/>
        <w:rPr>
          <w:rFonts w:hint="cs"/>
          <w:rtl/>
        </w:rPr>
      </w:pPr>
      <w:r>
        <w:rPr>
          <w:rFonts w:hint="cs"/>
          <w:rtl/>
        </w:rPr>
        <w:t>מה הפירוש של הביטוי "נדחו ניתוחים"? קוראים בעיתון: "נדחו ניתוחים". זה אומר שיש אנשים שהמתינו בסבלנות, בציפייה, בחרדה, הם ובני משפחותיהם, וברגע האחרון באה האחות ואומרת להם שהניתוח לא יתקיים היום, הוא נד</w:t>
      </w:r>
      <w:r>
        <w:rPr>
          <w:rFonts w:hint="cs"/>
          <w:rtl/>
        </w:rPr>
        <w:t xml:space="preserve">חה. זה מפח נפש, זה סבל, ובהרבה מקרים זה סיכון חיים. אבל מה קורה? מי שיש לו כסף, הולך ועושה את הניתוח הזה </w:t>
      </w:r>
      <w:r>
        <w:rPr>
          <w:rtl/>
        </w:rPr>
        <w:t>–</w:t>
      </w:r>
      <w:r>
        <w:rPr>
          <w:rFonts w:hint="cs"/>
          <w:rtl/>
        </w:rPr>
        <w:t xml:space="preserve"> או את הבדיקה הזאת </w:t>
      </w:r>
      <w:r>
        <w:rPr>
          <w:rtl/>
        </w:rPr>
        <w:t>–</w:t>
      </w:r>
      <w:r>
        <w:rPr>
          <w:rFonts w:hint="cs"/>
          <w:rtl/>
        </w:rPr>
        <w:t xml:space="preserve"> באופן פרטי, והוא לא מחכה. מי מחכה? מי סובל? מי מסכן את חייו? זה שאין לו כסף. זאת נקראת רפואה לעשירים ורפואה לעניים. </w:t>
      </w:r>
    </w:p>
    <w:p w14:paraId="2DE40308" w14:textId="77777777" w:rsidR="00000000" w:rsidRDefault="001C3AAC">
      <w:pPr>
        <w:pStyle w:val="a"/>
        <w:rPr>
          <w:rFonts w:hint="cs"/>
          <w:rtl/>
        </w:rPr>
      </w:pPr>
    </w:p>
    <w:p w14:paraId="1F550F98" w14:textId="77777777" w:rsidR="00000000" w:rsidRDefault="001C3AAC">
      <w:pPr>
        <w:pStyle w:val="a"/>
        <w:rPr>
          <w:rFonts w:hint="cs"/>
          <w:rtl/>
        </w:rPr>
      </w:pPr>
      <w:r>
        <w:rPr>
          <w:rFonts w:hint="cs"/>
          <w:rtl/>
        </w:rPr>
        <w:t>בא חולה ואו</w:t>
      </w:r>
      <w:r>
        <w:rPr>
          <w:rFonts w:hint="cs"/>
          <w:rtl/>
        </w:rPr>
        <w:t xml:space="preserve">מר, שהוא קרא בעיתון שיש תרופה חדשה כזאת וכזאת. אומרים לו: אדוני, זה לא בסל; אם אתה רוצה, תקנה אותה. יש לזה לפעמים ביטויים מחרידים, כי אם יש בארץ 300 חולות בסרטן השחלות שיש תרופה אחת שיכולה להביא להן ריפוי ותקווה </w:t>
      </w:r>
      <w:r>
        <w:rPr>
          <w:rtl/>
        </w:rPr>
        <w:t>–</w:t>
      </w:r>
      <w:r>
        <w:rPr>
          <w:rFonts w:hint="cs"/>
          <w:rtl/>
        </w:rPr>
        <w:t xml:space="preserve"> או לפחות הארכת חיים </w:t>
      </w:r>
      <w:r>
        <w:rPr>
          <w:rtl/>
        </w:rPr>
        <w:t>–</w:t>
      </w:r>
      <w:r>
        <w:rPr>
          <w:rFonts w:hint="cs"/>
          <w:rtl/>
        </w:rPr>
        <w:t xml:space="preserve"> והיא נקראת </w:t>
      </w:r>
      <w:r>
        <w:rPr>
          <w:rFonts w:hint="cs"/>
        </w:rPr>
        <w:t>G</w:t>
      </w:r>
      <w:r>
        <w:t>emzar</w:t>
      </w:r>
      <w:r>
        <w:rPr>
          <w:rFonts w:hint="cs"/>
          <w:rtl/>
        </w:rPr>
        <w:t xml:space="preserve">,  </w:t>
      </w:r>
      <w:r>
        <w:rPr>
          <w:rFonts w:hint="cs"/>
          <w:rtl/>
        </w:rPr>
        <w:t>וכל טיפול עולה 34,000 שקל, מי יכולה לשלם 34,000 שקל על טיפול? מה יגידו למי שאין? מה תגיד המשפחה? אבל אני מדבר על התרופה הקונקרטית הזאת, מכיוון שהשבוע מחקו אותה מהסל, לא מכיוון שאנשי אותה ועדה לא רצו שתישאר בסל, אלא כיוון שהאוצר נותן לזה פרומיל אחד בשנת 200</w:t>
      </w:r>
      <w:r>
        <w:rPr>
          <w:rFonts w:hint="cs"/>
          <w:rtl/>
        </w:rPr>
        <w:t xml:space="preserve">3, פרומיל אחד. בכל העולם לא פחות מ-2% מתקציב סל הבריאות השנתי מוקדש לתרופות חדישות, אבל אצלנו נתניהו נותן פרומיל אחד. </w:t>
      </w:r>
    </w:p>
    <w:p w14:paraId="1D43EADA" w14:textId="77777777" w:rsidR="00000000" w:rsidRDefault="001C3AAC">
      <w:pPr>
        <w:pStyle w:val="a"/>
        <w:rPr>
          <w:rFonts w:hint="cs"/>
          <w:rtl/>
        </w:rPr>
      </w:pPr>
    </w:p>
    <w:p w14:paraId="51955C40" w14:textId="77777777" w:rsidR="00000000" w:rsidRDefault="001C3AAC">
      <w:pPr>
        <w:pStyle w:val="a"/>
        <w:rPr>
          <w:rFonts w:hint="cs"/>
          <w:rtl/>
        </w:rPr>
      </w:pPr>
      <w:r>
        <w:rPr>
          <w:rFonts w:hint="cs"/>
          <w:rtl/>
        </w:rPr>
        <w:t xml:space="preserve">הדוגמאות רבות. יש היום רבים שחייהם ניצלים כאשר שמים להם סליל, קפיץ כזה לתוך עורקי הלב בזמן צנתור, ויש שני סוגים: אחד מצופה בתרופה, ואחד </w:t>
      </w:r>
      <w:r>
        <w:rPr>
          <w:rFonts w:hint="cs"/>
          <w:rtl/>
        </w:rPr>
        <w:t xml:space="preserve">לא מצופה בתרופה. הסוג המצופה עולה 10,000 דולר, וב-20% מהמקרים הוא מונע סיבוכים ומונע סתימה חוזרת. מה שואל המצנתר את החולה ששוכב על המיטה, והצנתר נמצא אצלו בלב? הוא שואל: אדוני, איזה אתה רוצה? בחינם בלי ציפוי, או ב-10,000 דולר עם ציפוי? מה רוצים שהוא יגיד? </w:t>
      </w:r>
      <w:r>
        <w:rPr>
          <w:rFonts w:hint="cs"/>
          <w:rtl/>
        </w:rPr>
        <w:t xml:space="preserve">למי יש היום 10,000 דולר </w:t>
      </w:r>
      <w:r>
        <w:rPr>
          <w:rtl/>
        </w:rPr>
        <w:t>–</w:t>
      </w:r>
      <w:r>
        <w:rPr>
          <w:rFonts w:hint="cs"/>
          <w:rtl/>
        </w:rPr>
        <w:t xml:space="preserve"> סליחה, טעיתי, 2,700 דולר, כ-10,000 שקל. </w:t>
      </w:r>
    </w:p>
    <w:p w14:paraId="6A00DFC9" w14:textId="77777777" w:rsidR="00000000" w:rsidRDefault="001C3AAC">
      <w:pPr>
        <w:pStyle w:val="a"/>
        <w:rPr>
          <w:rFonts w:hint="cs"/>
          <w:rtl/>
        </w:rPr>
      </w:pPr>
    </w:p>
    <w:p w14:paraId="3E96085F" w14:textId="77777777" w:rsidR="00000000" w:rsidRDefault="001C3AAC">
      <w:pPr>
        <w:pStyle w:val="a"/>
        <w:rPr>
          <w:rFonts w:hint="cs"/>
          <w:rtl/>
        </w:rPr>
      </w:pPr>
      <w:r>
        <w:rPr>
          <w:rFonts w:hint="cs"/>
          <w:rtl/>
        </w:rPr>
        <w:t>פירוש הדבר, מי שעני ואין לו כסף - נידון למוות ולסבל. לא יכול להיות במדינת היהודים כדבר הזה. את התיאוריות הכלכליות האלה הביאו מעבר לים, זה לא צמח בארצו של עמוס הנביא. אבל אלה שמביאים אותן ז</w:t>
      </w:r>
      <w:r>
        <w:rPr>
          <w:rFonts w:hint="cs"/>
          <w:rtl/>
        </w:rPr>
        <w:t xml:space="preserve">רים למורשת היהודית וזרים לערכים היהודיים. </w:t>
      </w:r>
    </w:p>
    <w:p w14:paraId="1CCC0300" w14:textId="77777777" w:rsidR="00000000" w:rsidRDefault="001C3AAC">
      <w:pPr>
        <w:pStyle w:val="a"/>
        <w:rPr>
          <w:rFonts w:hint="cs"/>
          <w:rtl/>
        </w:rPr>
      </w:pPr>
    </w:p>
    <w:p w14:paraId="599BCC59" w14:textId="77777777" w:rsidR="00000000" w:rsidRDefault="001C3AAC">
      <w:pPr>
        <w:pStyle w:val="ac"/>
        <w:rPr>
          <w:rtl/>
        </w:rPr>
      </w:pPr>
      <w:r>
        <w:rPr>
          <w:rFonts w:hint="eastAsia"/>
          <w:rtl/>
        </w:rPr>
        <w:t>יצחק</w:t>
      </w:r>
      <w:r>
        <w:rPr>
          <w:rtl/>
        </w:rPr>
        <w:t xml:space="preserve"> הרצוג (העבודה-מימד):</w:t>
      </w:r>
    </w:p>
    <w:p w14:paraId="48FB58C2" w14:textId="77777777" w:rsidR="00000000" w:rsidRDefault="001C3AAC">
      <w:pPr>
        <w:pStyle w:val="a"/>
        <w:rPr>
          <w:rFonts w:hint="cs"/>
          <w:rtl/>
        </w:rPr>
      </w:pPr>
    </w:p>
    <w:p w14:paraId="6D88EFED" w14:textId="77777777" w:rsidR="00000000" w:rsidRDefault="001C3AAC">
      <w:pPr>
        <w:pStyle w:val="a"/>
        <w:rPr>
          <w:rFonts w:hint="cs"/>
          <w:rtl/>
        </w:rPr>
      </w:pPr>
      <w:r>
        <w:rPr>
          <w:rFonts w:hint="cs"/>
          <w:rtl/>
        </w:rPr>
        <w:t xml:space="preserve">אין פה אף חבר ליכוד במליאה, זה פשוט לא נורמלי. </w:t>
      </w:r>
    </w:p>
    <w:p w14:paraId="3969550E" w14:textId="77777777" w:rsidR="00000000" w:rsidRDefault="001C3AAC">
      <w:pPr>
        <w:pStyle w:val="a"/>
        <w:rPr>
          <w:rFonts w:hint="cs"/>
          <w:rtl/>
        </w:rPr>
      </w:pPr>
    </w:p>
    <w:p w14:paraId="18F0BA9A" w14:textId="77777777" w:rsidR="00000000" w:rsidRDefault="001C3AAC">
      <w:pPr>
        <w:pStyle w:val="SpeakerCon"/>
        <w:rPr>
          <w:rtl/>
        </w:rPr>
      </w:pPr>
      <w:bookmarkStart w:id="61" w:name="FS000000454T21_07_2003_17_18_22C"/>
      <w:bookmarkEnd w:id="61"/>
      <w:r>
        <w:rPr>
          <w:rtl/>
        </w:rPr>
        <w:t>אפרים סנה (העבודה-מימד):</w:t>
      </w:r>
    </w:p>
    <w:p w14:paraId="6633687B" w14:textId="77777777" w:rsidR="00000000" w:rsidRDefault="001C3AAC">
      <w:pPr>
        <w:pStyle w:val="a"/>
        <w:rPr>
          <w:rtl/>
        </w:rPr>
      </w:pPr>
    </w:p>
    <w:p w14:paraId="5D3C1BE9" w14:textId="77777777" w:rsidR="00000000" w:rsidRDefault="001C3AAC">
      <w:pPr>
        <w:pStyle w:val="a"/>
        <w:rPr>
          <w:rFonts w:hint="cs"/>
          <w:rtl/>
        </w:rPr>
      </w:pPr>
      <w:r>
        <w:rPr>
          <w:rFonts w:hint="cs"/>
          <w:rtl/>
        </w:rPr>
        <w:t xml:space="preserve">הם ספונים בחדרם, נאמר לי. </w:t>
      </w:r>
    </w:p>
    <w:p w14:paraId="6607A2B1" w14:textId="77777777" w:rsidR="00000000" w:rsidRDefault="001C3AAC">
      <w:pPr>
        <w:pStyle w:val="a"/>
        <w:rPr>
          <w:rFonts w:hint="cs"/>
          <w:rtl/>
        </w:rPr>
      </w:pPr>
    </w:p>
    <w:p w14:paraId="4DF95377" w14:textId="77777777" w:rsidR="00000000" w:rsidRDefault="001C3AAC">
      <w:pPr>
        <w:pStyle w:val="a"/>
        <w:rPr>
          <w:rFonts w:hint="cs"/>
          <w:rtl/>
        </w:rPr>
      </w:pPr>
      <w:r>
        <w:rPr>
          <w:rFonts w:hint="cs"/>
          <w:rtl/>
        </w:rPr>
        <w:t>יש עכשיו רעיון חדש, הצעה של האוצר לסגור 300 מיטות פנימיות. תגיד לי, חבר הכנסת גדעו</w:t>
      </w:r>
      <w:r>
        <w:rPr>
          <w:rFonts w:hint="cs"/>
          <w:rtl/>
        </w:rPr>
        <w:t>ן עזרא, שתהיה לנו רק בריא, מתי ראית בפעם אחרונה איך נראית מחלקה פנימית מבפנים?</w:t>
      </w:r>
    </w:p>
    <w:p w14:paraId="7103DD09" w14:textId="77777777" w:rsidR="00000000" w:rsidRDefault="001C3AAC">
      <w:pPr>
        <w:pStyle w:val="a"/>
        <w:rPr>
          <w:rFonts w:hint="cs"/>
          <w:rtl/>
        </w:rPr>
      </w:pPr>
    </w:p>
    <w:p w14:paraId="3C43962F" w14:textId="77777777" w:rsidR="00000000" w:rsidRDefault="001C3AAC">
      <w:pPr>
        <w:pStyle w:val="ac"/>
        <w:rPr>
          <w:rtl/>
        </w:rPr>
      </w:pPr>
      <w:r>
        <w:rPr>
          <w:rFonts w:hint="eastAsia"/>
          <w:rtl/>
        </w:rPr>
        <w:t>השר</w:t>
      </w:r>
      <w:r>
        <w:rPr>
          <w:rtl/>
        </w:rPr>
        <w:t xml:space="preserve"> גדעון עזרא:</w:t>
      </w:r>
    </w:p>
    <w:p w14:paraId="07E562EB" w14:textId="77777777" w:rsidR="00000000" w:rsidRDefault="001C3AAC">
      <w:pPr>
        <w:pStyle w:val="a"/>
        <w:rPr>
          <w:rFonts w:hint="cs"/>
          <w:rtl/>
        </w:rPr>
      </w:pPr>
    </w:p>
    <w:p w14:paraId="06107CAF" w14:textId="77777777" w:rsidR="00000000" w:rsidRDefault="001C3AAC">
      <w:pPr>
        <w:pStyle w:val="a"/>
        <w:rPr>
          <w:rFonts w:hint="cs"/>
          <w:rtl/>
        </w:rPr>
      </w:pPr>
      <w:r>
        <w:rPr>
          <w:rFonts w:hint="cs"/>
          <w:rtl/>
        </w:rPr>
        <w:t xml:space="preserve">לצערי, הרבה פעמים. </w:t>
      </w:r>
    </w:p>
    <w:p w14:paraId="418BF89A" w14:textId="77777777" w:rsidR="00000000" w:rsidRDefault="001C3AAC">
      <w:pPr>
        <w:pStyle w:val="a"/>
        <w:rPr>
          <w:rFonts w:hint="cs"/>
          <w:rtl/>
        </w:rPr>
      </w:pPr>
    </w:p>
    <w:p w14:paraId="31CCFA2C" w14:textId="77777777" w:rsidR="00000000" w:rsidRDefault="001C3AAC">
      <w:pPr>
        <w:pStyle w:val="SpeakerCon"/>
        <w:rPr>
          <w:rtl/>
        </w:rPr>
      </w:pPr>
      <w:bookmarkStart w:id="62" w:name="FS000000454T21_07_2003_17_19_16C"/>
      <w:bookmarkEnd w:id="62"/>
      <w:r>
        <w:rPr>
          <w:rtl/>
        </w:rPr>
        <w:t>אפרים סנה (העבודה-מימד):</w:t>
      </w:r>
    </w:p>
    <w:p w14:paraId="1FA635BD" w14:textId="77777777" w:rsidR="00000000" w:rsidRDefault="001C3AAC">
      <w:pPr>
        <w:pStyle w:val="a"/>
        <w:rPr>
          <w:rtl/>
        </w:rPr>
      </w:pPr>
    </w:p>
    <w:p w14:paraId="46685FA3" w14:textId="77777777" w:rsidR="00000000" w:rsidRDefault="001C3AAC">
      <w:pPr>
        <w:pStyle w:val="a"/>
        <w:rPr>
          <w:rFonts w:hint="cs"/>
          <w:rtl/>
        </w:rPr>
      </w:pPr>
      <w:r>
        <w:rPr>
          <w:rFonts w:hint="cs"/>
          <w:rtl/>
        </w:rPr>
        <w:t>אני יודע, רעייתך שתחיה היתה עובדת אצלי במשרד הבריאות, אז אולי אתה ראית, אבל תספר לביבי איך זה נראה עם הפרוזדורים</w:t>
      </w:r>
      <w:r>
        <w:rPr>
          <w:rFonts w:hint="cs"/>
          <w:rtl/>
        </w:rPr>
        <w:t xml:space="preserve"> המלאים, עם אנשים חולים, שצריכים לשכב בפרוזדור חצי ערומים. מה קורה בחורף עם תפוסה של 170 איש, כשבארץ שלנו שיעור הצפיפות בבתי-החולים הוא הכי גבוה בכל ארצות המערב ומשך האשפוז הוא הכי קצר? למה הוא הכי קצר? כי מהר-מהר מטפלים קצת במישהו ומייצבים אותו ושולחים או</w:t>
      </w:r>
      <w:r>
        <w:rPr>
          <w:rFonts w:hint="cs"/>
          <w:rtl/>
        </w:rPr>
        <w:t xml:space="preserve">תו הביתה, כי מחדר המיון מצלצלים ואומרים שהוא מפוצץ ומבקשים לפנות מיטות מהר. אז הם רוצים - אלה שלא יושבים פה כעת - לסגור עוד 300 מיטות? </w:t>
      </w:r>
    </w:p>
    <w:p w14:paraId="2D29D119" w14:textId="77777777" w:rsidR="00000000" w:rsidRDefault="001C3AAC">
      <w:pPr>
        <w:pStyle w:val="a"/>
        <w:rPr>
          <w:rFonts w:hint="cs"/>
          <w:rtl/>
        </w:rPr>
      </w:pPr>
    </w:p>
    <w:p w14:paraId="3847809A" w14:textId="77777777" w:rsidR="00000000" w:rsidRDefault="001C3AAC">
      <w:pPr>
        <w:pStyle w:val="ac"/>
        <w:rPr>
          <w:rtl/>
        </w:rPr>
      </w:pPr>
      <w:r>
        <w:rPr>
          <w:rFonts w:hint="eastAsia"/>
          <w:rtl/>
        </w:rPr>
        <w:t>אילנה</w:t>
      </w:r>
      <w:r>
        <w:rPr>
          <w:rtl/>
        </w:rPr>
        <w:t xml:space="preserve"> כהן (עם אחד):</w:t>
      </w:r>
    </w:p>
    <w:p w14:paraId="2A1D6997" w14:textId="77777777" w:rsidR="00000000" w:rsidRDefault="001C3AAC">
      <w:pPr>
        <w:pStyle w:val="a"/>
        <w:rPr>
          <w:rFonts w:hint="cs"/>
          <w:rtl/>
        </w:rPr>
      </w:pPr>
    </w:p>
    <w:p w14:paraId="456890EF" w14:textId="77777777" w:rsidR="00000000" w:rsidRDefault="001C3AAC">
      <w:pPr>
        <w:pStyle w:val="a"/>
        <w:rPr>
          <w:rFonts w:hint="cs"/>
          <w:rtl/>
        </w:rPr>
      </w:pPr>
      <w:r>
        <w:rPr>
          <w:rFonts w:hint="cs"/>
          <w:rtl/>
        </w:rPr>
        <w:t xml:space="preserve">שילכו עכשיו בקיץ לראות איך שוכבים בפרוזדורים. </w:t>
      </w:r>
    </w:p>
    <w:p w14:paraId="578CFAD0" w14:textId="77777777" w:rsidR="00000000" w:rsidRDefault="001C3AAC">
      <w:pPr>
        <w:pStyle w:val="a"/>
        <w:rPr>
          <w:rFonts w:hint="cs"/>
          <w:rtl/>
        </w:rPr>
      </w:pPr>
    </w:p>
    <w:p w14:paraId="567EDD2C" w14:textId="77777777" w:rsidR="00000000" w:rsidRDefault="001C3AAC">
      <w:pPr>
        <w:pStyle w:val="SpeakerCon"/>
        <w:rPr>
          <w:rtl/>
        </w:rPr>
      </w:pPr>
      <w:bookmarkStart w:id="63" w:name="FS000000454T21_07_2003_17_21_07C"/>
      <w:bookmarkEnd w:id="63"/>
      <w:r>
        <w:rPr>
          <w:rtl/>
        </w:rPr>
        <w:t>אפרים סנה (העבודה-מימד):</w:t>
      </w:r>
    </w:p>
    <w:p w14:paraId="5BF7B221" w14:textId="77777777" w:rsidR="00000000" w:rsidRDefault="001C3AAC">
      <w:pPr>
        <w:pStyle w:val="a"/>
        <w:rPr>
          <w:rFonts w:hint="cs"/>
          <w:rtl/>
        </w:rPr>
      </w:pPr>
    </w:p>
    <w:p w14:paraId="48799153" w14:textId="77777777" w:rsidR="00000000" w:rsidRDefault="001C3AAC">
      <w:pPr>
        <w:pStyle w:val="a"/>
        <w:rPr>
          <w:rFonts w:hint="cs"/>
          <w:rtl/>
        </w:rPr>
      </w:pPr>
      <w:r>
        <w:rPr>
          <w:rFonts w:hint="cs"/>
          <w:rtl/>
        </w:rPr>
        <w:t xml:space="preserve">בלי מיזוג. יש בית-חולים </w:t>
      </w:r>
      <w:r>
        <w:rPr>
          <w:rFonts w:hint="cs"/>
          <w:rtl/>
        </w:rPr>
        <w:t xml:space="preserve">שבשעה 17:00 מנתק את המיזוג, כי אין לו כסף לחשמל. </w:t>
      </w:r>
    </w:p>
    <w:p w14:paraId="7AC90839" w14:textId="77777777" w:rsidR="00000000" w:rsidRDefault="001C3AAC">
      <w:pPr>
        <w:pStyle w:val="a"/>
        <w:rPr>
          <w:rFonts w:hint="cs"/>
          <w:rtl/>
        </w:rPr>
      </w:pPr>
    </w:p>
    <w:p w14:paraId="0D4D6234" w14:textId="77777777" w:rsidR="00000000" w:rsidRDefault="001C3AAC">
      <w:pPr>
        <w:pStyle w:val="a"/>
        <w:rPr>
          <w:rFonts w:hint="cs"/>
          <w:color w:val="0000FF"/>
          <w:szCs w:val="28"/>
          <w:rtl/>
        </w:rPr>
      </w:pPr>
      <w:r>
        <w:rPr>
          <w:rFonts w:hint="cs"/>
          <w:rtl/>
        </w:rPr>
        <w:t>אז הם רוצים לסגור 300 מיטות. אומרים: אנחנו נעשה לכם החלפות, ניתן 300 מיטות גריאטריות, אבל נסגור בפנימית. זה כמו להוציא עין אחת ולשים במקומה משהו; להוציא שתי עיניים, ואחרי זה להחזיר עין אחת. הלוא גם במערך ה</w:t>
      </w:r>
      <w:r>
        <w:rPr>
          <w:rFonts w:hint="cs"/>
          <w:rtl/>
        </w:rPr>
        <w:t xml:space="preserve">גריאטרי חסרות מאות מיטות. למי הם עושים את הקונצים האלה? במי הם מתעללים?              </w:t>
      </w:r>
    </w:p>
    <w:p w14:paraId="6CBD2327" w14:textId="77777777" w:rsidR="00000000" w:rsidRDefault="001C3AAC">
      <w:pPr>
        <w:pStyle w:val="a"/>
        <w:rPr>
          <w:color w:val="0000FF"/>
          <w:szCs w:val="28"/>
          <w:rtl/>
        </w:rPr>
      </w:pPr>
    </w:p>
    <w:p w14:paraId="2EFA8D33" w14:textId="77777777" w:rsidR="00000000" w:rsidRDefault="001C3AAC">
      <w:pPr>
        <w:pStyle w:val="a"/>
        <w:rPr>
          <w:rFonts w:hint="cs"/>
          <w:rtl/>
        </w:rPr>
      </w:pPr>
      <w:bookmarkStart w:id="64" w:name="FS000000454T21_07_2003_17_15_57C"/>
      <w:bookmarkEnd w:id="64"/>
      <w:r>
        <w:rPr>
          <w:rFonts w:hint="cs"/>
          <w:rtl/>
        </w:rPr>
        <w:t>גדעון, החברים שלך, במי הם מתעללים? באנשים שהולכים מרותקים לאינפוזיה? שהולכים עם הליכון? שגבם על הקיר? תגיד להם, כשהם יחזרו או כשתראה אותם - במי הם מתעללים? במי הם מתעללי</w:t>
      </w:r>
      <w:r>
        <w:rPr>
          <w:rFonts w:hint="cs"/>
          <w:rtl/>
        </w:rPr>
        <w:t>ם?</w:t>
      </w:r>
    </w:p>
    <w:p w14:paraId="5D07A515" w14:textId="77777777" w:rsidR="00000000" w:rsidRDefault="001C3AAC">
      <w:pPr>
        <w:pStyle w:val="a"/>
        <w:ind w:firstLine="0"/>
        <w:rPr>
          <w:rFonts w:hint="cs"/>
          <w:rtl/>
        </w:rPr>
      </w:pPr>
    </w:p>
    <w:p w14:paraId="09550261" w14:textId="77777777" w:rsidR="00000000" w:rsidRDefault="001C3AAC">
      <w:pPr>
        <w:pStyle w:val="ac"/>
        <w:rPr>
          <w:rtl/>
        </w:rPr>
      </w:pPr>
      <w:r>
        <w:rPr>
          <w:rFonts w:hint="eastAsia"/>
          <w:rtl/>
        </w:rPr>
        <w:t>נסים</w:t>
      </w:r>
      <w:r>
        <w:rPr>
          <w:rtl/>
        </w:rPr>
        <w:t xml:space="preserve"> דהן (ש"ס):</w:t>
      </w:r>
    </w:p>
    <w:p w14:paraId="1D48FE5C" w14:textId="77777777" w:rsidR="00000000" w:rsidRDefault="001C3AAC">
      <w:pPr>
        <w:pStyle w:val="a"/>
        <w:rPr>
          <w:rFonts w:hint="cs"/>
          <w:rtl/>
        </w:rPr>
      </w:pPr>
    </w:p>
    <w:p w14:paraId="1452CEF7" w14:textId="77777777" w:rsidR="00000000" w:rsidRDefault="001C3AAC">
      <w:pPr>
        <w:pStyle w:val="a"/>
        <w:rPr>
          <w:rFonts w:hint="cs"/>
          <w:rtl/>
        </w:rPr>
      </w:pPr>
      <w:r>
        <w:rPr>
          <w:rFonts w:hint="cs"/>
          <w:rtl/>
        </w:rPr>
        <w:t>שלא תעז להגן עליהם עכשיו, שלא תעז.</w:t>
      </w:r>
    </w:p>
    <w:p w14:paraId="47DA8E68" w14:textId="77777777" w:rsidR="00000000" w:rsidRDefault="001C3AAC">
      <w:pPr>
        <w:pStyle w:val="a"/>
        <w:rPr>
          <w:rFonts w:hint="cs"/>
          <w:rtl/>
        </w:rPr>
      </w:pPr>
    </w:p>
    <w:p w14:paraId="2695F9DC" w14:textId="77777777" w:rsidR="00000000" w:rsidRDefault="001C3AAC">
      <w:pPr>
        <w:pStyle w:val="ad"/>
        <w:rPr>
          <w:rtl/>
        </w:rPr>
      </w:pPr>
      <w:r>
        <w:rPr>
          <w:rtl/>
        </w:rPr>
        <w:t>היו"ר ראובן ריבלין:</w:t>
      </w:r>
    </w:p>
    <w:p w14:paraId="629F2ABC" w14:textId="77777777" w:rsidR="00000000" w:rsidRDefault="001C3AAC">
      <w:pPr>
        <w:pStyle w:val="a"/>
        <w:rPr>
          <w:rtl/>
        </w:rPr>
      </w:pPr>
    </w:p>
    <w:p w14:paraId="0F3768E2" w14:textId="77777777" w:rsidR="00000000" w:rsidRDefault="001C3AAC">
      <w:pPr>
        <w:pStyle w:val="a"/>
        <w:rPr>
          <w:rFonts w:hint="cs"/>
          <w:rtl/>
        </w:rPr>
      </w:pPr>
      <w:r>
        <w:rPr>
          <w:rFonts w:hint="cs"/>
          <w:rtl/>
        </w:rPr>
        <w:t>אדוני שר הבריאות לשעבר, אל תפריע לשר הבריאות לשעבר, אנחנו יודעים שאתה מתמצא בעניינים לפני ולפנים, זה על חשבונו של חבר הכנסת סנה. אני לא אאפשר לך, אתה לא תפריע לחבר הכנסת סנה, אבל</w:t>
      </w:r>
      <w:r>
        <w:rPr>
          <w:rFonts w:hint="cs"/>
          <w:rtl/>
        </w:rPr>
        <w:t xml:space="preserve"> הוא הגיש את הצעת האי-אמון בעניין זה.</w:t>
      </w:r>
    </w:p>
    <w:p w14:paraId="5BBF5FDF" w14:textId="77777777" w:rsidR="00000000" w:rsidRDefault="001C3AAC">
      <w:pPr>
        <w:pStyle w:val="a"/>
        <w:rPr>
          <w:rFonts w:hint="cs"/>
          <w:rtl/>
        </w:rPr>
      </w:pPr>
    </w:p>
    <w:p w14:paraId="57CDC993" w14:textId="77777777" w:rsidR="00000000" w:rsidRDefault="001C3AAC">
      <w:pPr>
        <w:pStyle w:val="ac"/>
        <w:rPr>
          <w:rtl/>
        </w:rPr>
      </w:pPr>
      <w:r>
        <w:rPr>
          <w:rFonts w:hint="eastAsia"/>
          <w:rtl/>
        </w:rPr>
        <w:t>נסים</w:t>
      </w:r>
      <w:r>
        <w:rPr>
          <w:rtl/>
        </w:rPr>
        <w:t xml:space="preserve"> דהן (ש"ס):</w:t>
      </w:r>
    </w:p>
    <w:p w14:paraId="0CBAE4E5" w14:textId="77777777" w:rsidR="00000000" w:rsidRDefault="001C3AAC">
      <w:pPr>
        <w:pStyle w:val="a"/>
        <w:rPr>
          <w:rFonts w:hint="cs"/>
          <w:rtl/>
        </w:rPr>
      </w:pPr>
    </w:p>
    <w:p w14:paraId="78EBEC85" w14:textId="77777777" w:rsidR="00000000" w:rsidRDefault="001C3AAC">
      <w:pPr>
        <w:pStyle w:val="a"/>
        <w:rPr>
          <w:rFonts w:hint="cs"/>
          <w:rtl/>
        </w:rPr>
      </w:pPr>
      <w:r>
        <w:rPr>
          <w:rFonts w:hint="cs"/>
          <w:rtl/>
        </w:rPr>
        <w:t xml:space="preserve">אני אומר לך, אדוני היושב-ראש, משרד האוצר השתגע. </w:t>
      </w:r>
    </w:p>
    <w:p w14:paraId="0DDDA786" w14:textId="77777777" w:rsidR="00000000" w:rsidRDefault="001C3AAC">
      <w:pPr>
        <w:pStyle w:val="a"/>
        <w:rPr>
          <w:rFonts w:hint="cs"/>
          <w:rtl/>
        </w:rPr>
      </w:pPr>
    </w:p>
    <w:p w14:paraId="0B70873D" w14:textId="77777777" w:rsidR="00000000" w:rsidRDefault="001C3AAC">
      <w:pPr>
        <w:pStyle w:val="ac"/>
        <w:rPr>
          <w:rtl/>
        </w:rPr>
      </w:pPr>
      <w:r>
        <w:rPr>
          <w:rFonts w:hint="eastAsia"/>
          <w:rtl/>
        </w:rPr>
        <w:t>יוסי</w:t>
      </w:r>
      <w:r>
        <w:rPr>
          <w:rtl/>
        </w:rPr>
        <w:t xml:space="preserve"> שריד (מרצ):</w:t>
      </w:r>
    </w:p>
    <w:p w14:paraId="7700F48A" w14:textId="77777777" w:rsidR="00000000" w:rsidRDefault="001C3AAC">
      <w:pPr>
        <w:pStyle w:val="a"/>
        <w:rPr>
          <w:rFonts w:hint="cs"/>
          <w:rtl/>
        </w:rPr>
      </w:pPr>
    </w:p>
    <w:p w14:paraId="7AB259F9" w14:textId="77777777" w:rsidR="00000000" w:rsidRDefault="001C3AAC">
      <w:pPr>
        <w:pStyle w:val="a"/>
        <w:rPr>
          <w:rFonts w:hint="cs"/>
          <w:rtl/>
        </w:rPr>
      </w:pPr>
      <w:r>
        <w:rPr>
          <w:rFonts w:hint="cs"/>
          <w:rtl/>
        </w:rPr>
        <w:t>אבל אחרי שהם ישתגעו, לא יהיה איפה לאשפז אותם.</w:t>
      </w:r>
    </w:p>
    <w:p w14:paraId="2732B1CD" w14:textId="77777777" w:rsidR="00000000" w:rsidRDefault="001C3AAC">
      <w:pPr>
        <w:pStyle w:val="a"/>
        <w:rPr>
          <w:rFonts w:hint="cs"/>
          <w:rtl/>
        </w:rPr>
      </w:pPr>
    </w:p>
    <w:p w14:paraId="5EDBC130" w14:textId="77777777" w:rsidR="00000000" w:rsidRDefault="001C3AAC">
      <w:pPr>
        <w:pStyle w:val="ac"/>
        <w:rPr>
          <w:rtl/>
        </w:rPr>
      </w:pPr>
      <w:r>
        <w:rPr>
          <w:rFonts w:hint="eastAsia"/>
          <w:rtl/>
        </w:rPr>
        <w:t>אילנה</w:t>
      </w:r>
      <w:r>
        <w:rPr>
          <w:rtl/>
        </w:rPr>
        <w:t xml:space="preserve"> כהן (עם אחד):</w:t>
      </w:r>
    </w:p>
    <w:p w14:paraId="2F8F45BA" w14:textId="77777777" w:rsidR="00000000" w:rsidRDefault="001C3AAC">
      <w:pPr>
        <w:pStyle w:val="a"/>
        <w:rPr>
          <w:rFonts w:hint="cs"/>
          <w:rtl/>
        </w:rPr>
      </w:pPr>
    </w:p>
    <w:p w14:paraId="2672AAA4" w14:textId="77777777" w:rsidR="00000000" w:rsidRDefault="001C3AAC">
      <w:pPr>
        <w:pStyle w:val="a"/>
        <w:rPr>
          <w:rFonts w:hint="cs"/>
          <w:rtl/>
        </w:rPr>
      </w:pPr>
      <w:r>
        <w:rPr>
          <w:rFonts w:hint="cs"/>
          <w:rtl/>
        </w:rPr>
        <w:t>בבית-חולים פסיכיאטרי - - -</w:t>
      </w:r>
    </w:p>
    <w:p w14:paraId="180926A7" w14:textId="77777777" w:rsidR="00000000" w:rsidRDefault="001C3AAC">
      <w:pPr>
        <w:pStyle w:val="a"/>
        <w:rPr>
          <w:rFonts w:hint="cs"/>
          <w:rtl/>
        </w:rPr>
      </w:pPr>
    </w:p>
    <w:p w14:paraId="321C9CAD" w14:textId="77777777" w:rsidR="00000000" w:rsidRDefault="001C3AAC">
      <w:pPr>
        <w:pStyle w:val="SpeakerCon"/>
        <w:rPr>
          <w:rtl/>
        </w:rPr>
      </w:pPr>
      <w:bookmarkStart w:id="65" w:name="FS000000454T21_07_2003_17_23_47C"/>
      <w:bookmarkEnd w:id="65"/>
      <w:r>
        <w:rPr>
          <w:rtl/>
        </w:rPr>
        <w:t>אפרים סנה (העבודה-מימד):</w:t>
      </w:r>
    </w:p>
    <w:p w14:paraId="0EB361AE" w14:textId="77777777" w:rsidR="00000000" w:rsidRDefault="001C3AAC">
      <w:pPr>
        <w:pStyle w:val="a"/>
        <w:rPr>
          <w:rtl/>
        </w:rPr>
      </w:pPr>
    </w:p>
    <w:p w14:paraId="12B718F8" w14:textId="77777777" w:rsidR="00000000" w:rsidRDefault="001C3AAC">
      <w:pPr>
        <w:pStyle w:val="a"/>
        <w:rPr>
          <w:rFonts w:hint="cs"/>
          <w:rtl/>
        </w:rPr>
      </w:pPr>
      <w:r>
        <w:rPr>
          <w:rFonts w:hint="cs"/>
          <w:rtl/>
        </w:rPr>
        <w:t>אבל, אילנה</w:t>
      </w:r>
      <w:r>
        <w:rPr>
          <w:rFonts w:hint="cs"/>
          <w:rtl/>
        </w:rPr>
        <w:t>, גם בית-חולים פסיכיאטרי הם עומדים לסגור עכשיו, ולאן נוביל?</w:t>
      </w:r>
    </w:p>
    <w:p w14:paraId="1545A3E2" w14:textId="77777777" w:rsidR="00000000" w:rsidRDefault="001C3AAC">
      <w:pPr>
        <w:pStyle w:val="a"/>
        <w:rPr>
          <w:rFonts w:hint="cs"/>
          <w:rtl/>
        </w:rPr>
      </w:pPr>
    </w:p>
    <w:p w14:paraId="2BACDB03" w14:textId="77777777" w:rsidR="00000000" w:rsidRDefault="001C3AAC">
      <w:pPr>
        <w:pStyle w:val="ad"/>
        <w:rPr>
          <w:rtl/>
        </w:rPr>
      </w:pPr>
      <w:r>
        <w:rPr>
          <w:rtl/>
        </w:rPr>
        <w:t>היו"ר ראובן ריבלין:</w:t>
      </w:r>
    </w:p>
    <w:p w14:paraId="215AC7A0" w14:textId="77777777" w:rsidR="00000000" w:rsidRDefault="001C3AAC">
      <w:pPr>
        <w:pStyle w:val="a"/>
        <w:rPr>
          <w:rtl/>
        </w:rPr>
      </w:pPr>
    </w:p>
    <w:p w14:paraId="32A90E2E" w14:textId="77777777" w:rsidR="00000000" w:rsidRDefault="001C3AAC">
      <w:pPr>
        <w:pStyle w:val="a"/>
        <w:rPr>
          <w:rFonts w:hint="cs"/>
          <w:rtl/>
        </w:rPr>
      </w:pPr>
      <w:r>
        <w:rPr>
          <w:rFonts w:hint="cs"/>
          <w:rtl/>
        </w:rPr>
        <w:t xml:space="preserve">חבר הכנסת סנה, אם תענה לחברת הכנסת כהן, זה על חשבונך. </w:t>
      </w:r>
    </w:p>
    <w:p w14:paraId="1A91D860" w14:textId="77777777" w:rsidR="00000000" w:rsidRDefault="001C3AAC">
      <w:pPr>
        <w:pStyle w:val="a"/>
        <w:rPr>
          <w:rFonts w:hint="cs"/>
          <w:rtl/>
        </w:rPr>
      </w:pPr>
    </w:p>
    <w:p w14:paraId="6826904C" w14:textId="77777777" w:rsidR="00000000" w:rsidRDefault="001C3AAC">
      <w:pPr>
        <w:pStyle w:val="SpeakerCon"/>
        <w:rPr>
          <w:rtl/>
        </w:rPr>
      </w:pPr>
      <w:bookmarkStart w:id="66" w:name="FS000000454T21_07_2003_17_25_14C"/>
      <w:bookmarkEnd w:id="66"/>
      <w:r>
        <w:rPr>
          <w:rtl/>
        </w:rPr>
        <w:t>אפרים סנה (העבודה-מימד):</w:t>
      </w:r>
    </w:p>
    <w:p w14:paraId="2A7AA102" w14:textId="77777777" w:rsidR="00000000" w:rsidRDefault="001C3AAC">
      <w:pPr>
        <w:pStyle w:val="a"/>
        <w:rPr>
          <w:rtl/>
        </w:rPr>
      </w:pPr>
    </w:p>
    <w:p w14:paraId="3D7F84B2" w14:textId="77777777" w:rsidR="00000000" w:rsidRDefault="001C3AAC">
      <w:pPr>
        <w:pStyle w:val="a"/>
        <w:rPr>
          <w:rFonts w:hint="cs"/>
          <w:rtl/>
        </w:rPr>
      </w:pPr>
      <w:r>
        <w:rPr>
          <w:rFonts w:hint="cs"/>
          <w:rtl/>
        </w:rPr>
        <w:t>אם כן, יש עכשיו טריק חדש. הם מכפישים, בוקר וערב, בתקשורת, את מי? את מנהלי בתי-החולים, זה עכש</w:t>
      </w:r>
      <w:r>
        <w:rPr>
          <w:rFonts w:hint="cs"/>
          <w:rtl/>
        </w:rPr>
        <w:t xml:space="preserve">יו הקורבן. </w:t>
      </w:r>
    </w:p>
    <w:p w14:paraId="601278A1" w14:textId="77777777" w:rsidR="00000000" w:rsidRDefault="001C3AAC">
      <w:pPr>
        <w:pStyle w:val="a"/>
        <w:rPr>
          <w:rFonts w:hint="cs"/>
          <w:rtl/>
        </w:rPr>
      </w:pPr>
    </w:p>
    <w:p w14:paraId="3FAA9BC5" w14:textId="77777777" w:rsidR="00000000" w:rsidRDefault="001C3AAC">
      <w:pPr>
        <w:pStyle w:val="ac"/>
        <w:rPr>
          <w:rtl/>
        </w:rPr>
      </w:pPr>
      <w:r>
        <w:rPr>
          <w:rFonts w:hint="eastAsia"/>
          <w:rtl/>
        </w:rPr>
        <w:t>יוסי</w:t>
      </w:r>
      <w:r>
        <w:rPr>
          <w:rtl/>
        </w:rPr>
        <w:t xml:space="preserve"> שריד (מרצ):</w:t>
      </w:r>
    </w:p>
    <w:p w14:paraId="0F26A1E5" w14:textId="77777777" w:rsidR="00000000" w:rsidRDefault="001C3AAC">
      <w:pPr>
        <w:pStyle w:val="a"/>
        <w:rPr>
          <w:rFonts w:hint="cs"/>
          <w:rtl/>
        </w:rPr>
      </w:pPr>
    </w:p>
    <w:p w14:paraId="581D930D" w14:textId="77777777" w:rsidR="00000000" w:rsidRDefault="001C3AAC">
      <w:pPr>
        <w:pStyle w:val="a"/>
        <w:rPr>
          <w:rFonts w:hint="cs"/>
          <w:rtl/>
        </w:rPr>
      </w:pPr>
      <w:r>
        <w:rPr>
          <w:rFonts w:hint="cs"/>
          <w:rtl/>
        </w:rPr>
        <w:t>את הרופאים.</w:t>
      </w:r>
    </w:p>
    <w:p w14:paraId="019F30CB" w14:textId="77777777" w:rsidR="00000000" w:rsidRDefault="001C3AAC">
      <w:pPr>
        <w:pStyle w:val="a"/>
        <w:rPr>
          <w:rFonts w:hint="cs"/>
          <w:rtl/>
        </w:rPr>
      </w:pPr>
    </w:p>
    <w:p w14:paraId="531F91C5" w14:textId="77777777" w:rsidR="00000000" w:rsidRDefault="001C3AAC">
      <w:pPr>
        <w:pStyle w:val="SpeakerCon"/>
        <w:rPr>
          <w:rtl/>
        </w:rPr>
      </w:pPr>
      <w:bookmarkStart w:id="67" w:name="FS000000454T21_07_2003_17_26_22C"/>
      <w:bookmarkEnd w:id="67"/>
      <w:r>
        <w:rPr>
          <w:rtl/>
        </w:rPr>
        <w:t>אפרים סנה (העבודה-מימד):</w:t>
      </w:r>
    </w:p>
    <w:p w14:paraId="7D280AFB" w14:textId="77777777" w:rsidR="00000000" w:rsidRDefault="001C3AAC">
      <w:pPr>
        <w:pStyle w:val="a"/>
        <w:rPr>
          <w:rtl/>
        </w:rPr>
      </w:pPr>
    </w:p>
    <w:p w14:paraId="043A3161" w14:textId="77777777" w:rsidR="00000000" w:rsidRDefault="001C3AAC">
      <w:pPr>
        <w:pStyle w:val="a"/>
        <w:rPr>
          <w:rFonts w:hint="cs"/>
          <w:rtl/>
        </w:rPr>
      </w:pPr>
      <w:r>
        <w:rPr>
          <w:rFonts w:hint="cs"/>
          <w:rtl/>
        </w:rPr>
        <w:t xml:space="preserve">את הרופאים. הם האשמים. גם חבר הכנסת דהן וגם אני מכירים את כל המנהלים האלה, מיטב האנשים במדינה - מיטב האנשים, אני מכיר את כולם. מנהלים מצוינים, יעילים, אבל יש להם בעיה, אכפת להם מהחולים. </w:t>
      </w:r>
      <w:r>
        <w:rPr>
          <w:rFonts w:hint="cs"/>
          <w:rtl/>
        </w:rPr>
        <w:t xml:space="preserve">ומי שאכפת לו מהחולים </w:t>
      </w:r>
      <w:r>
        <w:rPr>
          <w:rtl/>
        </w:rPr>
        <w:t>–</w:t>
      </w:r>
      <w:r>
        <w:rPr>
          <w:rFonts w:hint="cs"/>
          <w:rtl/>
        </w:rPr>
        <w:t xml:space="preserve"> אצל האוצר הוא מחוק, צלב עליו. </w:t>
      </w:r>
    </w:p>
    <w:p w14:paraId="478502D2" w14:textId="77777777" w:rsidR="00000000" w:rsidRDefault="001C3AAC">
      <w:pPr>
        <w:pStyle w:val="a"/>
        <w:rPr>
          <w:rFonts w:hint="cs"/>
          <w:rtl/>
        </w:rPr>
      </w:pPr>
    </w:p>
    <w:p w14:paraId="54CA0F0D" w14:textId="77777777" w:rsidR="00000000" w:rsidRDefault="001C3AAC">
      <w:pPr>
        <w:pStyle w:val="a"/>
        <w:rPr>
          <w:rFonts w:hint="cs"/>
          <w:rtl/>
        </w:rPr>
      </w:pPr>
      <w:r>
        <w:rPr>
          <w:rFonts w:hint="cs"/>
          <w:rtl/>
        </w:rPr>
        <w:t>בזמן שיהושע מצא היה שר הבריאות, ניסו את התרגיל, להחליף את הרופאים כמנהלי בתי-חולים, וזה לא הלך להם. עכשיו, זו כנראה הכשרת הקרקע לקראת חזרה של המהלך הזה. כי מי שאכפת לו מהחולים לא יכול להיות מנהל בית-חו</w:t>
      </w:r>
      <w:r>
        <w:rPr>
          <w:rFonts w:hint="cs"/>
          <w:rtl/>
        </w:rPr>
        <w:t>לים אצל האנשים האלה. כי הם הלוא לא אוהבים את החולים.</w:t>
      </w:r>
    </w:p>
    <w:p w14:paraId="66B03A9D" w14:textId="77777777" w:rsidR="00000000" w:rsidRDefault="001C3AAC">
      <w:pPr>
        <w:pStyle w:val="a"/>
        <w:rPr>
          <w:rFonts w:hint="cs"/>
          <w:rtl/>
        </w:rPr>
      </w:pPr>
    </w:p>
    <w:p w14:paraId="11C59186" w14:textId="77777777" w:rsidR="00000000" w:rsidRDefault="001C3AAC">
      <w:pPr>
        <w:pStyle w:val="a"/>
        <w:rPr>
          <w:rFonts w:hint="cs"/>
          <w:rtl/>
        </w:rPr>
      </w:pPr>
      <w:r>
        <w:rPr>
          <w:rFonts w:hint="cs"/>
          <w:rtl/>
        </w:rPr>
        <w:t>הרבה שנים יש משברים; כמשבר הזה, אדוני היושב-ראש, עוד לא היה. ופתרונות מטומטמים כאלה, גם כן עוד לא היו. היו כל מיני דברים - לסגור 300 מיטות פנימיות כשהפרוזדורים מלאים, זה עוד לא שמענו. לתת במקום 450 מילי</w:t>
      </w:r>
      <w:r>
        <w:rPr>
          <w:rFonts w:hint="cs"/>
          <w:rtl/>
        </w:rPr>
        <w:t xml:space="preserve">ון שקל לתרופות חדשות, 20 מיליון שקל לשנת 2003 ו-40 מיליון שקל לשנת 2004 - זה עוד לא היה. </w:t>
      </w:r>
    </w:p>
    <w:p w14:paraId="636C7827" w14:textId="77777777" w:rsidR="00000000" w:rsidRDefault="001C3AAC">
      <w:pPr>
        <w:pStyle w:val="a"/>
        <w:rPr>
          <w:rFonts w:hint="cs"/>
          <w:rtl/>
        </w:rPr>
      </w:pPr>
    </w:p>
    <w:p w14:paraId="534A4C07" w14:textId="77777777" w:rsidR="00000000" w:rsidRDefault="001C3AAC">
      <w:pPr>
        <w:pStyle w:val="ac"/>
        <w:rPr>
          <w:rFonts w:hint="cs"/>
          <w:rtl/>
        </w:rPr>
      </w:pPr>
      <w:r>
        <w:rPr>
          <w:rFonts w:hint="eastAsia"/>
          <w:rtl/>
        </w:rPr>
        <w:t>ג</w:t>
      </w:r>
      <w:r>
        <w:rPr>
          <w:rtl/>
        </w:rPr>
        <w:t>'מאל זחאלקה (בל"ד):</w:t>
      </w:r>
    </w:p>
    <w:p w14:paraId="64539CE8" w14:textId="77777777" w:rsidR="00000000" w:rsidRDefault="001C3AAC">
      <w:pPr>
        <w:pStyle w:val="ac"/>
        <w:rPr>
          <w:rFonts w:hint="cs"/>
          <w:rtl/>
        </w:rPr>
      </w:pPr>
    </w:p>
    <w:p w14:paraId="76B74D7D" w14:textId="77777777" w:rsidR="00000000" w:rsidRDefault="001C3AAC">
      <w:pPr>
        <w:pStyle w:val="a"/>
        <w:rPr>
          <w:rFonts w:hint="cs"/>
          <w:b/>
          <w:bCs/>
          <w:rtl/>
        </w:rPr>
      </w:pPr>
      <w:r>
        <w:rPr>
          <w:rFonts w:hint="cs"/>
          <w:b/>
          <w:bCs/>
          <w:rtl/>
        </w:rPr>
        <w:tab/>
      </w:r>
      <w:r>
        <w:rPr>
          <w:rFonts w:hint="cs"/>
          <w:rtl/>
        </w:rPr>
        <w:t>הכיסא של חבר הכנסת וילן נשבר, זה מסוכן, אדוני היושב-ראש.</w:t>
      </w:r>
    </w:p>
    <w:p w14:paraId="7124B31C" w14:textId="77777777" w:rsidR="00000000" w:rsidRDefault="001C3AAC">
      <w:pPr>
        <w:pStyle w:val="a"/>
        <w:rPr>
          <w:rFonts w:hint="cs"/>
          <w:rtl/>
        </w:rPr>
      </w:pPr>
    </w:p>
    <w:p w14:paraId="27F83F5F" w14:textId="77777777" w:rsidR="00000000" w:rsidRDefault="001C3AAC">
      <w:pPr>
        <w:pStyle w:val="ad"/>
        <w:rPr>
          <w:rtl/>
        </w:rPr>
      </w:pPr>
      <w:r>
        <w:rPr>
          <w:rtl/>
        </w:rPr>
        <w:t>היו"ר ראובן ריבלין:</w:t>
      </w:r>
    </w:p>
    <w:p w14:paraId="79A3DF46" w14:textId="77777777" w:rsidR="00000000" w:rsidRDefault="001C3AAC">
      <w:pPr>
        <w:pStyle w:val="a"/>
        <w:rPr>
          <w:rtl/>
        </w:rPr>
      </w:pPr>
    </w:p>
    <w:p w14:paraId="1EB97060" w14:textId="77777777" w:rsidR="00000000" w:rsidRDefault="001C3AAC">
      <w:pPr>
        <w:pStyle w:val="a"/>
        <w:rPr>
          <w:rFonts w:hint="cs"/>
          <w:rtl/>
        </w:rPr>
      </w:pPr>
      <w:r>
        <w:rPr>
          <w:rFonts w:hint="cs"/>
          <w:rtl/>
        </w:rPr>
        <w:t>נא לראות מה קרה לכיסאו של חבר הכנסת אבו וילן.</w:t>
      </w:r>
    </w:p>
    <w:p w14:paraId="4B18D4BD" w14:textId="77777777" w:rsidR="00000000" w:rsidRDefault="001C3AAC">
      <w:pPr>
        <w:pStyle w:val="a"/>
        <w:rPr>
          <w:rFonts w:hint="cs"/>
          <w:rtl/>
        </w:rPr>
      </w:pPr>
    </w:p>
    <w:p w14:paraId="12A6238A" w14:textId="77777777" w:rsidR="00000000" w:rsidRDefault="001C3AAC">
      <w:pPr>
        <w:pStyle w:val="SpeakerCon"/>
        <w:rPr>
          <w:rtl/>
        </w:rPr>
      </w:pPr>
      <w:bookmarkStart w:id="68" w:name="FS000000454T21_07_2003_17_33_42C"/>
      <w:bookmarkEnd w:id="68"/>
      <w:r>
        <w:rPr>
          <w:rtl/>
        </w:rPr>
        <w:t>אפרים סנה (העבוד</w:t>
      </w:r>
      <w:r>
        <w:rPr>
          <w:rtl/>
        </w:rPr>
        <w:t>ה-מימד):</w:t>
      </w:r>
    </w:p>
    <w:p w14:paraId="0AAE268C" w14:textId="77777777" w:rsidR="00000000" w:rsidRDefault="001C3AAC">
      <w:pPr>
        <w:pStyle w:val="a"/>
        <w:rPr>
          <w:rtl/>
        </w:rPr>
      </w:pPr>
    </w:p>
    <w:p w14:paraId="5609924A" w14:textId="77777777" w:rsidR="00000000" w:rsidRDefault="001C3AAC">
      <w:pPr>
        <w:pStyle w:val="a"/>
        <w:rPr>
          <w:rFonts w:hint="cs"/>
          <w:rtl/>
        </w:rPr>
      </w:pPr>
      <w:r>
        <w:rPr>
          <w:rFonts w:hint="cs"/>
          <w:rtl/>
        </w:rPr>
        <w:t>לו חלילה היה קורה לו משהו?</w:t>
      </w:r>
    </w:p>
    <w:p w14:paraId="483DFB05" w14:textId="77777777" w:rsidR="00000000" w:rsidRDefault="001C3AAC">
      <w:pPr>
        <w:pStyle w:val="a"/>
        <w:rPr>
          <w:rFonts w:hint="cs"/>
          <w:rtl/>
        </w:rPr>
      </w:pPr>
    </w:p>
    <w:p w14:paraId="0CD3DC5D" w14:textId="77777777" w:rsidR="00000000" w:rsidRDefault="001C3AAC">
      <w:pPr>
        <w:pStyle w:val="a"/>
        <w:rPr>
          <w:rFonts w:hint="cs"/>
          <w:rtl/>
        </w:rPr>
      </w:pPr>
      <w:r>
        <w:rPr>
          <w:rFonts w:hint="cs"/>
          <w:rtl/>
        </w:rPr>
        <w:t xml:space="preserve">אדוני היושב-ראש, על כן, על ההתאכזרות לחולים, על חוסר לב לסובלים, על חוסר אנושיות, על כל אלה אני מציע לכנסת להביע אי-אמון בממשלה הזאת. </w:t>
      </w:r>
    </w:p>
    <w:p w14:paraId="36B9A4B1" w14:textId="77777777" w:rsidR="00000000" w:rsidRDefault="001C3AAC">
      <w:pPr>
        <w:pStyle w:val="a"/>
        <w:rPr>
          <w:rFonts w:hint="cs"/>
          <w:rtl/>
        </w:rPr>
      </w:pPr>
    </w:p>
    <w:p w14:paraId="0AEFEA07" w14:textId="77777777" w:rsidR="00000000" w:rsidRDefault="001C3AAC">
      <w:pPr>
        <w:pStyle w:val="a"/>
        <w:rPr>
          <w:rFonts w:hint="cs"/>
          <w:rtl/>
        </w:rPr>
      </w:pPr>
    </w:p>
    <w:p w14:paraId="30F1CC36" w14:textId="77777777" w:rsidR="00000000" w:rsidRDefault="001C3AAC">
      <w:pPr>
        <w:pStyle w:val="ad"/>
        <w:rPr>
          <w:rtl/>
        </w:rPr>
      </w:pPr>
      <w:r>
        <w:rPr>
          <w:rtl/>
        </w:rPr>
        <w:t>היו"ר ראובן ריבלין:</w:t>
      </w:r>
    </w:p>
    <w:p w14:paraId="4733F9E6" w14:textId="77777777" w:rsidR="00000000" w:rsidRDefault="001C3AAC">
      <w:pPr>
        <w:pStyle w:val="a"/>
        <w:rPr>
          <w:rtl/>
        </w:rPr>
      </w:pPr>
    </w:p>
    <w:p w14:paraId="3006D4EE" w14:textId="77777777" w:rsidR="00000000" w:rsidRDefault="001C3AAC">
      <w:pPr>
        <w:pStyle w:val="a"/>
        <w:rPr>
          <w:rFonts w:hint="cs"/>
          <w:rtl/>
        </w:rPr>
      </w:pPr>
      <w:r>
        <w:rPr>
          <w:rFonts w:hint="cs"/>
          <w:rtl/>
        </w:rPr>
        <w:t>תודה רבה לחבר הכנסת סנה, אני מוכרח לומר שאדוני סיים את דבריו</w:t>
      </w:r>
      <w:r>
        <w:rPr>
          <w:rFonts w:hint="cs"/>
          <w:rtl/>
        </w:rPr>
        <w:t xml:space="preserve"> על הדקה.  יעלה חבר הכנסת אלי ישי.</w:t>
      </w:r>
    </w:p>
    <w:p w14:paraId="11238947" w14:textId="77777777" w:rsidR="00000000" w:rsidRDefault="001C3AAC">
      <w:pPr>
        <w:pStyle w:val="Speaker"/>
        <w:rPr>
          <w:rFonts w:hint="cs"/>
          <w:rtl/>
        </w:rPr>
      </w:pPr>
      <w:bookmarkStart w:id="69" w:name="FS000000474T21_07_2003_17_36_03"/>
      <w:bookmarkEnd w:id="69"/>
    </w:p>
    <w:p w14:paraId="1B5621F7" w14:textId="77777777" w:rsidR="00000000" w:rsidRDefault="001C3AAC">
      <w:pPr>
        <w:pStyle w:val="Speaker"/>
        <w:rPr>
          <w:rFonts w:hint="cs"/>
          <w:rtl/>
        </w:rPr>
      </w:pPr>
      <w:bookmarkStart w:id="70" w:name="_Toc46720085"/>
      <w:bookmarkStart w:id="71" w:name="_Toc50257068"/>
      <w:r>
        <w:rPr>
          <w:rFonts w:hint="cs"/>
          <w:rtl/>
        </w:rPr>
        <w:t>השר גדעון עזרא:</w:t>
      </w:r>
      <w:bookmarkEnd w:id="70"/>
      <w:bookmarkEnd w:id="71"/>
    </w:p>
    <w:p w14:paraId="5261CAE9" w14:textId="77777777" w:rsidR="00000000" w:rsidRDefault="001C3AAC">
      <w:pPr>
        <w:pStyle w:val="Speaker"/>
        <w:rPr>
          <w:b w:val="0"/>
          <w:bCs w:val="0"/>
          <w:u w:val="none"/>
          <w:rtl/>
        </w:rPr>
      </w:pPr>
    </w:p>
    <w:p w14:paraId="0CB21FBE" w14:textId="77777777" w:rsidR="00000000" w:rsidRDefault="001C3AAC">
      <w:pPr>
        <w:pStyle w:val="a"/>
        <w:rPr>
          <w:rFonts w:hint="cs"/>
          <w:rtl/>
        </w:rPr>
      </w:pPr>
      <w:r>
        <w:rPr>
          <w:rFonts w:hint="cs"/>
          <w:rtl/>
        </w:rPr>
        <w:t>- - -</w:t>
      </w:r>
    </w:p>
    <w:p w14:paraId="2878805C" w14:textId="77777777" w:rsidR="00000000" w:rsidRDefault="001C3AAC">
      <w:pPr>
        <w:pStyle w:val="a"/>
        <w:rPr>
          <w:rFonts w:hint="cs"/>
          <w:rtl/>
        </w:rPr>
      </w:pPr>
    </w:p>
    <w:p w14:paraId="31E11613" w14:textId="77777777" w:rsidR="00000000" w:rsidRDefault="001C3AAC">
      <w:pPr>
        <w:pStyle w:val="ad"/>
        <w:rPr>
          <w:rtl/>
        </w:rPr>
      </w:pPr>
      <w:r>
        <w:rPr>
          <w:rtl/>
        </w:rPr>
        <w:t>היו"ר ראובן ריבלין:</w:t>
      </w:r>
    </w:p>
    <w:p w14:paraId="2318A9C6" w14:textId="77777777" w:rsidR="00000000" w:rsidRDefault="001C3AAC">
      <w:pPr>
        <w:pStyle w:val="a"/>
        <w:rPr>
          <w:rtl/>
        </w:rPr>
      </w:pPr>
    </w:p>
    <w:p w14:paraId="0435E6BA" w14:textId="77777777" w:rsidR="00000000" w:rsidRDefault="001C3AAC">
      <w:pPr>
        <w:pStyle w:val="a"/>
        <w:rPr>
          <w:rFonts w:hint="cs"/>
          <w:rtl/>
        </w:rPr>
      </w:pPr>
      <w:r>
        <w:rPr>
          <w:rFonts w:hint="cs"/>
          <w:rtl/>
        </w:rPr>
        <w:t>לענות בנפרד על כל אחת ואחת מההצעות?</w:t>
      </w:r>
    </w:p>
    <w:p w14:paraId="22E12039" w14:textId="77777777" w:rsidR="00000000" w:rsidRDefault="001C3AAC">
      <w:pPr>
        <w:pStyle w:val="a"/>
        <w:rPr>
          <w:rFonts w:hint="cs"/>
          <w:rtl/>
        </w:rPr>
      </w:pPr>
    </w:p>
    <w:p w14:paraId="319DFC74" w14:textId="77777777" w:rsidR="00000000" w:rsidRDefault="001C3AAC">
      <w:pPr>
        <w:pStyle w:val="SpeakerCon"/>
        <w:rPr>
          <w:rFonts w:hint="cs"/>
          <w:rtl/>
        </w:rPr>
      </w:pPr>
      <w:bookmarkStart w:id="72" w:name="FS000000474T21_07_2003_17_37_19C"/>
      <w:bookmarkEnd w:id="72"/>
      <w:r>
        <w:rPr>
          <w:rFonts w:hint="cs"/>
          <w:rtl/>
        </w:rPr>
        <w:t>השר גדעון עזרא:</w:t>
      </w:r>
    </w:p>
    <w:p w14:paraId="14EACE80" w14:textId="77777777" w:rsidR="00000000" w:rsidRDefault="001C3AAC">
      <w:pPr>
        <w:pStyle w:val="SpeakerCon"/>
        <w:rPr>
          <w:rFonts w:hint="cs"/>
          <w:b w:val="0"/>
          <w:bCs w:val="0"/>
          <w:u w:val="none"/>
          <w:rtl/>
        </w:rPr>
      </w:pPr>
    </w:p>
    <w:p w14:paraId="0F00CE9B" w14:textId="77777777" w:rsidR="00000000" w:rsidRDefault="001C3AAC">
      <w:pPr>
        <w:pStyle w:val="SpeakerCon"/>
        <w:rPr>
          <w:rFonts w:hint="cs"/>
          <w:b w:val="0"/>
          <w:bCs w:val="0"/>
          <w:u w:val="none"/>
          <w:rtl/>
        </w:rPr>
      </w:pPr>
      <w:r>
        <w:rPr>
          <w:rFonts w:hint="cs"/>
          <w:b w:val="0"/>
          <w:bCs w:val="0"/>
          <w:u w:val="none"/>
          <w:rtl/>
        </w:rPr>
        <w:tab/>
        <w:t>- - -</w:t>
      </w:r>
    </w:p>
    <w:p w14:paraId="2D02DC70" w14:textId="77777777" w:rsidR="00000000" w:rsidRDefault="001C3AAC">
      <w:pPr>
        <w:pStyle w:val="SpeakerCon"/>
        <w:rPr>
          <w:rFonts w:hint="cs"/>
          <w:b w:val="0"/>
          <w:bCs w:val="0"/>
          <w:u w:val="none"/>
          <w:rtl/>
        </w:rPr>
      </w:pPr>
    </w:p>
    <w:p w14:paraId="61CF7D24" w14:textId="77777777" w:rsidR="00000000" w:rsidRDefault="001C3AAC">
      <w:pPr>
        <w:pStyle w:val="ad"/>
        <w:rPr>
          <w:rtl/>
        </w:rPr>
      </w:pPr>
      <w:r>
        <w:rPr>
          <w:rtl/>
        </w:rPr>
        <w:t>היו"ר ראובן ריבלין:</w:t>
      </w:r>
    </w:p>
    <w:p w14:paraId="7000C0B7" w14:textId="77777777" w:rsidR="00000000" w:rsidRDefault="001C3AAC">
      <w:pPr>
        <w:pStyle w:val="a"/>
        <w:rPr>
          <w:rtl/>
        </w:rPr>
      </w:pPr>
    </w:p>
    <w:p w14:paraId="67EE293C" w14:textId="77777777" w:rsidR="00000000" w:rsidRDefault="001C3AAC">
      <w:pPr>
        <w:pStyle w:val="a"/>
        <w:rPr>
          <w:rFonts w:hint="cs"/>
          <w:rtl/>
        </w:rPr>
      </w:pPr>
      <w:r>
        <w:rPr>
          <w:rFonts w:hint="cs"/>
          <w:rtl/>
        </w:rPr>
        <w:t xml:space="preserve">אדוני השר לשעבר, השר מבקש לענות על נושא הבריאות באופן נפרד. </w:t>
      </w:r>
    </w:p>
    <w:p w14:paraId="36B0CD45" w14:textId="77777777" w:rsidR="00000000" w:rsidRDefault="001C3AAC">
      <w:pPr>
        <w:pStyle w:val="a"/>
        <w:rPr>
          <w:rFonts w:hint="cs"/>
          <w:rtl/>
        </w:rPr>
      </w:pPr>
    </w:p>
    <w:p w14:paraId="37BFAE2D" w14:textId="77777777" w:rsidR="00000000" w:rsidRDefault="001C3AAC">
      <w:pPr>
        <w:pStyle w:val="ac"/>
        <w:rPr>
          <w:rtl/>
        </w:rPr>
      </w:pPr>
      <w:r>
        <w:rPr>
          <w:rFonts w:hint="eastAsia"/>
          <w:rtl/>
        </w:rPr>
        <w:t>חיים</w:t>
      </w:r>
      <w:r>
        <w:rPr>
          <w:rtl/>
        </w:rPr>
        <w:t xml:space="preserve"> אורון (מרצ):</w:t>
      </w:r>
    </w:p>
    <w:p w14:paraId="4F89D395" w14:textId="77777777" w:rsidR="00000000" w:rsidRDefault="001C3AAC">
      <w:pPr>
        <w:pStyle w:val="a"/>
        <w:rPr>
          <w:rFonts w:hint="cs"/>
          <w:rtl/>
        </w:rPr>
      </w:pPr>
    </w:p>
    <w:p w14:paraId="7586CFCC" w14:textId="77777777" w:rsidR="00000000" w:rsidRDefault="001C3AAC">
      <w:pPr>
        <w:pStyle w:val="a"/>
        <w:rPr>
          <w:rFonts w:hint="cs"/>
          <w:rtl/>
        </w:rPr>
      </w:pPr>
      <w:r>
        <w:rPr>
          <w:rFonts w:hint="cs"/>
          <w:rtl/>
        </w:rPr>
        <w:t xml:space="preserve">גם אנחנו - </w:t>
      </w:r>
      <w:r>
        <w:rPr>
          <w:rFonts w:hint="cs"/>
          <w:rtl/>
        </w:rPr>
        <w:t>- -</w:t>
      </w:r>
    </w:p>
    <w:p w14:paraId="4FDEA8B0" w14:textId="77777777" w:rsidR="00000000" w:rsidRDefault="001C3AAC">
      <w:pPr>
        <w:pStyle w:val="a"/>
        <w:rPr>
          <w:rFonts w:hint="cs"/>
          <w:rtl/>
        </w:rPr>
      </w:pPr>
    </w:p>
    <w:p w14:paraId="2BFA5137" w14:textId="77777777" w:rsidR="00000000" w:rsidRDefault="001C3AAC">
      <w:pPr>
        <w:pStyle w:val="ad"/>
        <w:rPr>
          <w:rtl/>
        </w:rPr>
      </w:pPr>
      <w:r>
        <w:rPr>
          <w:rtl/>
        </w:rPr>
        <w:t>היו"ר ראובן ריבלין:</w:t>
      </w:r>
    </w:p>
    <w:p w14:paraId="3D0A6653" w14:textId="77777777" w:rsidR="00000000" w:rsidRDefault="001C3AAC">
      <w:pPr>
        <w:pStyle w:val="a"/>
        <w:rPr>
          <w:rtl/>
        </w:rPr>
      </w:pPr>
    </w:p>
    <w:p w14:paraId="53045298" w14:textId="77777777" w:rsidR="00000000" w:rsidRDefault="001C3AAC">
      <w:pPr>
        <w:pStyle w:val="a"/>
        <w:rPr>
          <w:rFonts w:hint="cs"/>
          <w:rtl/>
        </w:rPr>
      </w:pPr>
      <w:r>
        <w:rPr>
          <w:rFonts w:hint="cs"/>
          <w:rtl/>
        </w:rPr>
        <w:t>אני לא יודע מדוע, כבוד השר.</w:t>
      </w:r>
    </w:p>
    <w:p w14:paraId="67E18641" w14:textId="77777777" w:rsidR="00000000" w:rsidRDefault="001C3AAC">
      <w:pPr>
        <w:pStyle w:val="a"/>
        <w:rPr>
          <w:rFonts w:hint="cs"/>
          <w:rtl/>
        </w:rPr>
      </w:pPr>
    </w:p>
    <w:p w14:paraId="51E8612D" w14:textId="77777777" w:rsidR="00000000" w:rsidRDefault="001C3AAC">
      <w:pPr>
        <w:pStyle w:val="ac"/>
        <w:rPr>
          <w:rtl/>
        </w:rPr>
      </w:pPr>
      <w:r>
        <w:rPr>
          <w:rFonts w:hint="eastAsia"/>
          <w:rtl/>
        </w:rPr>
        <w:t>קריאות</w:t>
      </w:r>
      <w:r>
        <w:rPr>
          <w:rtl/>
        </w:rPr>
        <w:t>:</w:t>
      </w:r>
    </w:p>
    <w:p w14:paraId="5AE4D4F6" w14:textId="77777777" w:rsidR="00000000" w:rsidRDefault="001C3AAC">
      <w:pPr>
        <w:pStyle w:val="a"/>
        <w:rPr>
          <w:rFonts w:hint="cs"/>
          <w:rtl/>
        </w:rPr>
      </w:pPr>
    </w:p>
    <w:p w14:paraId="17CAC480" w14:textId="77777777" w:rsidR="00000000" w:rsidRDefault="001C3AAC">
      <w:pPr>
        <w:pStyle w:val="a"/>
        <w:rPr>
          <w:rFonts w:hint="cs"/>
          <w:rtl/>
        </w:rPr>
      </w:pPr>
      <w:r>
        <w:rPr>
          <w:rFonts w:hint="cs"/>
          <w:rtl/>
        </w:rPr>
        <w:t>- - -</w:t>
      </w:r>
    </w:p>
    <w:p w14:paraId="58E121E3" w14:textId="77777777" w:rsidR="00000000" w:rsidRDefault="001C3AAC">
      <w:pPr>
        <w:pStyle w:val="a"/>
        <w:rPr>
          <w:rFonts w:hint="cs"/>
          <w:rtl/>
        </w:rPr>
      </w:pPr>
    </w:p>
    <w:p w14:paraId="4FDDF4EE" w14:textId="77777777" w:rsidR="00000000" w:rsidRDefault="001C3AAC">
      <w:pPr>
        <w:pStyle w:val="ad"/>
        <w:rPr>
          <w:rtl/>
        </w:rPr>
      </w:pPr>
      <w:r>
        <w:rPr>
          <w:rtl/>
        </w:rPr>
        <w:t>היו"ר ראובן ריבלין:</w:t>
      </w:r>
    </w:p>
    <w:p w14:paraId="110A24C8" w14:textId="77777777" w:rsidR="00000000" w:rsidRDefault="001C3AAC">
      <w:pPr>
        <w:pStyle w:val="a"/>
        <w:rPr>
          <w:rtl/>
        </w:rPr>
      </w:pPr>
    </w:p>
    <w:p w14:paraId="4D31C9B9" w14:textId="77777777" w:rsidR="00000000" w:rsidRDefault="001C3AAC">
      <w:pPr>
        <w:pStyle w:val="a"/>
        <w:rPr>
          <w:rFonts w:hint="cs"/>
          <w:rtl/>
        </w:rPr>
      </w:pPr>
      <w:r>
        <w:rPr>
          <w:rFonts w:hint="cs"/>
          <w:rtl/>
        </w:rPr>
        <w:t>הוא יענה לכם גם על הבריאות.</w:t>
      </w:r>
    </w:p>
    <w:p w14:paraId="0A149979" w14:textId="77777777" w:rsidR="00000000" w:rsidRDefault="001C3AAC">
      <w:pPr>
        <w:pStyle w:val="a"/>
        <w:rPr>
          <w:rFonts w:hint="cs"/>
          <w:rtl/>
        </w:rPr>
      </w:pPr>
    </w:p>
    <w:p w14:paraId="53507393" w14:textId="77777777" w:rsidR="00000000" w:rsidRDefault="001C3AAC">
      <w:pPr>
        <w:pStyle w:val="ac"/>
        <w:rPr>
          <w:rtl/>
        </w:rPr>
      </w:pPr>
      <w:r>
        <w:rPr>
          <w:rFonts w:hint="eastAsia"/>
          <w:rtl/>
        </w:rPr>
        <w:t>יוסי</w:t>
      </w:r>
      <w:r>
        <w:rPr>
          <w:rtl/>
        </w:rPr>
        <w:t xml:space="preserve"> שריד (מרצ):</w:t>
      </w:r>
    </w:p>
    <w:p w14:paraId="506EA638" w14:textId="77777777" w:rsidR="00000000" w:rsidRDefault="001C3AAC">
      <w:pPr>
        <w:pStyle w:val="a"/>
        <w:rPr>
          <w:rFonts w:hint="cs"/>
          <w:rtl/>
        </w:rPr>
      </w:pPr>
    </w:p>
    <w:p w14:paraId="3FEB87B0" w14:textId="77777777" w:rsidR="00000000" w:rsidRDefault="001C3AAC">
      <w:pPr>
        <w:pStyle w:val="a"/>
        <w:rPr>
          <w:rFonts w:hint="cs"/>
          <w:rtl/>
        </w:rPr>
      </w:pPr>
      <w:r>
        <w:rPr>
          <w:rFonts w:hint="cs"/>
          <w:rtl/>
        </w:rPr>
        <w:t>- - -</w:t>
      </w:r>
    </w:p>
    <w:p w14:paraId="49C14081" w14:textId="77777777" w:rsidR="00000000" w:rsidRDefault="001C3AAC">
      <w:pPr>
        <w:pStyle w:val="a"/>
        <w:rPr>
          <w:rFonts w:hint="cs"/>
          <w:rtl/>
        </w:rPr>
      </w:pPr>
    </w:p>
    <w:p w14:paraId="15D47F57" w14:textId="77777777" w:rsidR="00000000" w:rsidRDefault="001C3AAC">
      <w:pPr>
        <w:pStyle w:val="ad"/>
        <w:rPr>
          <w:rtl/>
        </w:rPr>
      </w:pPr>
      <w:r>
        <w:rPr>
          <w:rtl/>
        </w:rPr>
        <w:t>היו"ר ראובן ריבלין:</w:t>
      </w:r>
    </w:p>
    <w:p w14:paraId="1425E45B" w14:textId="77777777" w:rsidR="00000000" w:rsidRDefault="001C3AAC">
      <w:pPr>
        <w:pStyle w:val="a"/>
        <w:rPr>
          <w:rtl/>
        </w:rPr>
      </w:pPr>
    </w:p>
    <w:p w14:paraId="0CB62FEF" w14:textId="77777777" w:rsidR="00000000" w:rsidRDefault="001C3AAC">
      <w:pPr>
        <w:pStyle w:val="a"/>
        <w:rPr>
          <w:rFonts w:hint="cs"/>
          <w:rtl/>
        </w:rPr>
      </w:pPr>
      <w:r>
        <w:rPr>
          <w:rFonts w:hint="cs"/>
          <w:rtl/>
        </w:rPr>
        <w:t>חבר הכנסת שריד, בתור ותיק הבית הנמצא כרגע פה, אתה יודע ששר יכול לענות על כל הצעה לסדר-היו</w:t>
      </w:r>
      <w:r>
        <w:rPr>
          <w:rFonts w:hint="cs"/>
          <w:rtl/>
        </w:rPr>
        <w:t xml:space="preserve">ם ועל כל הצעת אי-אמון בנפרד. </w:t>
      </w:r>
    </w:p>
    <w:p w14:paraId="44599221" w14:textId="77777777" w:rsidR="00000000" w:rsidRDefault="001C3AAC">
      <w:pPr>
        <w:pStyle w:val="a"/>
        <w:rPr>
          <w:rFonts w:hint="cs"/>
          <w:rtl/>
        </w:rPr>
      </w:pPr>
    </w:p>
    <w:p w14:paraId="3B47DF92" w14:textId="77777777" w:rsidR="00000000" w:rsidRDefault="001C3AAC">
      <w:pPr>
        <w:pStyle w:val="ac"/>
        <w:rPr>
          <w:rtl/>
        </w:rPr>
      </w:pPr>
      <w:r>
        <w:rPr>
          <w:rFonts w:hint="eastAsia"/>
          <w:rtl/>
        </w:rPr>
        <w:t>יוסי</w:t>
      </w:r>
      <w:r>
        <w:rPr>
          <w:rtl/>
        </w:rPr>
        <w:t xml:space="preserve"> שריד (מרצ):</w:t>
      </w:r>
    </w:p>
    <w:p w14:paraId="4F58A6E0" w14:textId="77777777" w:rsidR="00000000" w:rsidRDefault="001C3AAC">
      <w:pPr>
        <w:pStyle w:val="a"/>
        <w:rPr>
          <w:rFonts w:hint="cs"/>
          <w:rtl/>
        </w:rPr>
      </w:pPr>
    </w:p>
    <w:p w14:paraId="1706BA1E" w14:textId="77777777" w:rsidR="00000000" w:rsidRDefault="001C3AAC">
      <w:pPr>
        <w:pStyle w:val="a"/>
        <w:rPr>
          <w:rFonts w:hint="cs"/>
          <w:rtl/>
        </w:rPr>
      </w:pPr>
      <w:r>
        <w:rPr>
          <w:rFonts w:hint="cs"/>
          <w:rtl/>
        </w:rPr>
        <w:t>- - -</w:t>
      </w:r>
    </w:p>
    <w:p w14:paraId="781EC319" w14:textId="77777777" w:rsidR="00000000" w:rsidRDefault="001C3AAC">
      <w:pPr>
        <w:pStyle w:val="a"/>
        <w:rPr>
          <w:rFonts w:hint="cs"/>
          <w:rtl/>
        </w:rPr>
      </w:pPr>
    </w:p>
    <w:p w14:paraId="4F2F8ABF" w14:textId="77777777" w:rsidR="00000000" w:rsidRDefault="001C3AAC">
      <w:pPr>
        <w:pStyle w:val="ad"/>
        <w:rPr>
          <w:rtl/>
        </w:rPr>
      </w:pPr>
      <w:r>
        <w:rPr>
          <w:rtl/>
        </w:rPr>
        <w:t>היו"ר ראובן ריבלין:</w:t>
      </w:r>
    </w:p>
    <w:p w14:paraId="6DEA942E" w14:textId="77777777" w:rsidR="00000000" w:rsidRDefault="001C3AAC">
      <w:pPr>
        <w:pStyle w:val="a"/>
        <w:rPr>
          <w:rtl/>
        </w:rPr>
      </w:pPr>
    </w:p>
    <w:p w14:paraId="5B439DE6" w14:textId="77777777" w:rsidR="00000000" w:rsidRDefault="001C3AAC">
      <w:pPr>
        <w:pStyle w:val="a"/>
        <w:rPr>
          <w:rFonts w:hint="cs"/>
          <w:rtl/>
        </w:rPr>
      </w:pPr>
      <w:r>
        <w:rPr>
          <w:rFonts w:hint="cs"/>
          <w:rtl/>
        </w:rPr>
        <w:t xml:space="preserve">אבל אפשר. חבר הכנסת ברכה, בבקשה. </w:t>
      </w:r>
    </w:p>
    <w:p w14:paraId="4C0D5DB1" w14:textId="77777777" w:rsidR="00000000" w:rsidRDefault="001C3AAC">
      <w:pPr>
        <w:pStyle w:val="a"/>
        <w:jc w:val="center"/>
        <w:rPr>
          <w:rFonts w:hint="cs"/>
          <w:rtl/>
        </w:rPr>
      </w:pPr>
    </w:p>
    <w:p w14:paraId="37D020AC" w14:textId="77777777" w:rsidR="00000000" w:rsidRDefault="001C3AAC">
      <w:pPr>
        <w:pStyle w:val="SpeakerCon"/>
        <w:rPr>
          <w:rtl/>
        </w:rPr>
      </w:pPr>
      <w:bookmarkStart w:id="73" w:name="FS000000474T21_07_2003_17_45_37C"/>
      <w:bookmarkEnd w:id="73"/>
      <w:r>
        <w:rPr>
          <w:rFonts w:hint="cs"/>
          <w:rtl/>
        </w:rPr>
        <w:t>השר גדעון עזרא:</w:t>
      </w:r>
    </w:p>
    <w:p w14:paraId="46824A5D" w14:textId="77777777" w:rsidR="00000000" w:rsidRDefault="001C3AAC">
      <w:pPr>
        <w:pStyle w:val="a"/>
        <w:rPr>
          <w:rtl/>
        </w:rPr>
      </w:pPr>
    </w:p>
    <w:p w14:paraId="0F6BB07F" w14:textId="77777777" w:rsidR="00000000" w:rsidRDefault="001C3AAC">
      <w:pPr>
        <w:pStyle w:val="a"/>
        <w:rPr>
          <w:rFonts w:hint="cs"/>
          <w:rtl/>
        </w:rPr>
      </w:pPr>
      <w:r>
        <w:rPr>
          <w:rFonts w:hint="cs"/>
          <w:rtl/>
        </w:rPr>
        <w:t>אדוני היושב-ראש, חברי חברי הכנסת, אני מאוד מודה  על המחמאות שלך, אני מודה לך על שאתה לא מכיר בעובדה שהשר המקשר בין הממשלה לכנסת</w:t>
      </w:r>
      <w:r>
        <w:rPr>
          <w:rFonts w:hint="cs"/>
          <w:rtl/>
        </w:rPr>
        <w:t xml:space="preserve"> יכול לענות במקום ראש הממשלה, במקום כל אחד מהשרים, ואם תגיש פחות הצעות אי-אמון, יתייחסו אליך יותר ברצינות. זה דבר ראשון. </w:t>
      </w:r>
    </w:p>
    <w:p w14:paraId="315EC264" w14:textId="77777777" w:rsidR="00000000" w:rsidRDefault="001C3AAC">
      <w:pPr>
        <w:pStyle w:val="a"/>
        <w:rPr>
          <w:rFonts w:hint="cs"/>
          <w:rtl/>
        </w:rPr>
      </w:pPr>
    </w:p>
    <w:p w14:paraId="1B545065" w14:textId="77777777" w:rsidR="00000000" w:rsidRDefault="001C3AAC">
      <w:pPr>
        <w:pStyle w:val="ac"/>
        <w:rPr>
          <w:rtl/>
        </w:rPr>
      </w:pPr>
      <w:r>
        <w:rPr>
          <w:rFonts w:hint="eastAsia"/>
          <w:rtl/>
        </w:rPr>
        <w:t>יוסי</w:t>
      </w:r>
      <w:r>
        <w:rPr>
          <w:rtl/>
        </w:rPr>
        <w:t xml:space="preserve"> שריד (מרצ):</w:t>
      </w:r>
    </w:p>
    <w:p w14:paraId="0C9CF2E9" w14:textId="77777777" w:rsidR="00000000" w:rsidRDefault="001C3AAC">
      <w:pPr>
        <w:pStyle w:val="a"/>
        <w:rPr>
          <w:rFonts w:hint="cs"/>
          <w:rtl/>
        </w:rPr>
      </w:pPr>
    </w:p>
    <w:p w14:paraId="7C1F7B4E" w14:textId="77777777" w:rsidR="00000000" w:rsidRDefault="001C3AAC">
      <w:pPr>
        <w:pStyle w:val="a"/>
        <w:rPr>
          <w:rFonts w:hint="cs"/>
          <w:rtl/>
        </w:rPr>
      </w:pPr>
      <w:r>
        <w:rPr>
          <w:rFonts w:hint="cs"/>
          <w:rtl/>
        </w:rPr>
        <w:t>אני מכיר - - -</w:t>
      </w:r>
    </w:p>
    <w:p w14:paraId="5ECA550C" w14:textId="77777777" w:rsidR="00000000" w:rsidRDefault="001C3AAC">
      <w:pPr>
        <w:pStyle w:val="a"/>
        <w:rPr>
          <w:rFonts w:hint="cs"/>
          <w:rtl/>
        </w:rPr>
      </w:pPr>
    </w:p>
    <w:p w14:paraId="132D94FD" w14:textId="77777777" w:rsidR="00000000" w:rsidRDefault="001C3AAC">
      <w:pPr>
        <w:pStyle w:val="SpeakerCon"/>
        <w:rPr>
          <w:rFonts w:hint="cs"/>
          <w:b w:val="0"/>
          <w:bCs w:val="0"/>
          <w:u w:val="none"/>
          <w:rtl/>
        </w:rPr>
      </w:pPr>
      <w:bookmarkStart w:id="74" w:name="FS000000474T21_07_2003_17_48_11C"/>
      <w:bookmarkEnd w:id="74"/>
      <w:r>
        <w:rPr>
          <w:rFonts w:hint="cs"/>
          <w:rtl/>
        </w:rPr>
        <w:t>השר גדעון עזרא:</w:t>
      </w:r>
    </w:p>
    <w:p w14:paraId="56B96967" w14:textId="77777777" w:rsidR="00000000" w:rsidRDefault="001C3AAC">
      <w:pPr>
        <w:pStyle w:val="a"/>
        <w:rPr>
          <w:rFonts w:hint="cs"/>
          <w:rtl/>
        </w:rPr>
      </w:pPr>
    </w:p>
    <w:p w14:paraId="220D76CD" w14:textId="77777777" w:rsidR="00000000" w:rsidRDefault="001C3AAC">
      <w:pPr>
        <w:pStyle w:val="a"/>
        <w:rPr>
          <w:rFonts w:hint="cs"/>
          <w:rtl/>
        </w:rPr>
      </w:pPr>
      <w:r>
        <w:rPr>
          <w:rFonts w:hint="cs"/>
          <w:rtl/>
        </w:rPr>
        <w:t>הדבר השני, חבר הכנסת סנה, שר הבריאות לשעבר, שאמר פה את דברו, היה בממשלה, ראה את מה</w:t>
      </w:r>
      <w:r>
        <w:rPr>
          <w:rFonts w:hint="cs"/>
          <w:rtl/>
        </w:rPr>
        <w:t xml:space="preserve"> שקורה, לא שמעתי ממך ביקורת והתייחסת באמת, אני מוכרח להגיד, לגופו של עניין, ואך עברתם לאופוזיציה,  ואך טבעי הדבר, אתם מדברים כפי שאתם מדברים.  </w:t>
      </w:r>
    </w:p>
    <w:p w14:paraId="79935CE7" w14:textId="77777777" w:rsidR="00000000" w:rsidRDefault="001C3AAC">
      <w:pPr>
        <w:pStyle w:val="SpeakerCon"/>
        <w:rPr>
          <w:rFonts w:hint="cs"/>
          <w:b w:val="0"/>
          <w:bCs w:val="0"/>
          <w:u w:val="none"/>
          <w:rtl/>
        </w:rPr>
      </w:pPr>
    </w:p>
    <w:p w14:paraId="2560003B" w14:textId="77777777" w:rsidR="00000000" w:rsidRDefault="001C3AAC">
      <w:pPr>
        <w:pStyle w:val="ac"/>
        <w:rPr>
          <w:rtl/>
        </w:rPr>
      </w:pPr>
      <w:r>
        <w:rPr>
          <w:rtl/>
        </w:rPr>
        <w:t>אילנה כהן (עם אחד):</w:t>
      </w:r>
    </w:p>
    <w:p w14:paraId="6EF5AA14" w14:textId="77777777" w:rsidR="00000000" w:rsidRDefault="001C3AAC">
      <w:pPr>
        <w:pStyle w:val="a"/>
        <w:rPr>
          <w:rtl/>
        </w:rPr>
      </w:pPr>
    </w:p>
    <w:p w14:paraId="618AA884" w14:textId="77777777" w:rsidR="00000000" w:rsidRDefault="001C3AAC">
      <w:pPr>
        <w:pStyle w:val="a"/>
        <w:rPr>
          <w:rFonts w:hint="cs"/>
          <w:rtl/>
        </w:rPr>
      </w:pPr>
      <w:r>
        <w:rPr>
          <w:rFonts w:hint="cs"/>
          <w:rtl/>
        </w:rPr>
        <w:t>- - -</w:t>
      </w:r>
    </w:p>
    <w:p w14:paraId="1F6FB57C" w14:textId="77777777" w:rsidR="00000000" w:rsidRDefault="001C3AAC">
      <w:pPr>
        <w:pStyle w:val="a"/>
        <w:rPr>
          <w:rFonts w:hint="cs"/>
          <w:rtl/>
        </w:rPr>
      </w:pPr>
    </w:p>
    <w:p w14:paraId="1B920E3F" w14:textId="77777777" w:rsidR="00000000" w:rsidRDefault="001C3AAC">
      <w:pPr>
        <w:pStyle w:val="ad"/>
        <w:rPr>
          <w:rtl/>
        </w:rPr>
      </w:pPr>
      <w:r>
        <w:rPr>
          <w:rtl/>
        </w:rPr>
        <w:t>ה</w:t>
      </w:r>
      <w:r>
        <w:rPr>
          <w:rFonts w:hint="cs"/>
          <w:rtl/>
        </w:rPr>
        <w:t>שר גדעון עזרא</w:t>
      </w:r>
      <w:r>
        <w:rPr>
          <w:rtl/>
        </w:rPr>
        <w:t>:</w:t>
      </w:r>
    </w:p>
    <w:p w14:paraId="4D394334" w14:textId="77777777" w:rsidR="00000000" w:rsidRDefault="001C3AAC">
      <w:pPr>
        <w:pStyle w:val="a"/>
        <w:rPr>
          <w:rtl/>
        </w:rPr>
      </w:pPr>
    </w:p>
    <w:p w14:paraId="28D40433" w14:textId="77777777" w:rsidR="00000000" w:rsidRDefault="001C3AAC">
      <w:pPr>
        <w:pStyle w:val="a"/>
        <w:rPr>
          <w:rFonts w:hint="cs"/>
          <w:rtl/>
        </w:rPr>
      </w:pPr>
      <w:bookmarkStart w:id="75" w:name="FS000000474T21_07_2003_17_50_23C"/>
      <w:bookmarkEnd w:id="75"/>
      <w:r>
        <w:rPr>
          <w:rFonts w:hint="cs"/>
          <w:rtl/>
        </w:rPr>
        <w:t>חברת הכנסת אילנה כהן, תסדרו את הדברים אצלכם בהסתדרות, בבית, לפני ש</w:t>
      </w:r>
      <w:r>
        <w:rPr>
          <w:rFonts w:hint="cs"/>
          <w:rtl/>
        </w:rPr>
        <w:t xml:space="preserve">את משמיעה פה דברים. </w:t>
      </w:r>
    </w:p>
    <w:p w14:paraId="68B1D7FD" w14:textId="77777777" w:rsidR="00000000" w:rsidRDefault="001C3AAC">
      <w:pPr>
        <w:pStyle w:val="a"/>
        <w:rPr>
          <w:rFonts w:hint="cs"/>
          <w:rtl/>
        </w:rPr>
      </w:pPr>
    </w:p>
    <w:p w14:paraId="09B7FF59" w14:textId="77777777" w:rsidR="00000000" w:rsidRDefault="001C3AAC">
      <w:pPr>
        <w:pStyle w:val="ac"/>
        <w:rPr>
          <w:rtl/>
        </w:rPr>
      </w:pPr>
      <w:r>
        <w:rPr>
          <w:rFonts w:hint="eastAsia"/>
          <w:rtl/>
        </w:rPr>
        <w:t>אילנה</w:t>
      </w:r>
      <w:r>
        <w:rPr>
          <w:rtl/>
        </w:rPr>
        <w:t xml:space="preserve"> כהן (עם אחד):</w:t>
      </w:r>
    </w:p>
    <w:p w14:paraId="72CBA52A" w14:textId="77777777" w:rsidR="00000000" w:rsidRDefault="001C3AAC">
      <w:pPr>
        <w:pStyle w:val="a"/>
        <w:rPr>
          <w:rFonts w:hint="cs"/>
          <w:rtl/>
        </w:rPr>
      </w:pPr>
    </w:p>
    <w:p w14:paraId="098C2011" w14:textId="77777777" w:rsidR="00000000" w:rsidRDefault="001C3AAC">
      <w:pPr>
        <w:pStyle w:val="a"/>
        <w:rPr>
          <w:rFonts w:hint="cs"/>
          <w:rtl/>
        </w:rPr>
      </w:pPr>
      <w:r>
        <w:rPr>
          <w:rFonts w:hint="cs"/>
          <w:rtl/>
        </w:rPr>
        <w:t>אל תערבב את ההסתדרות עם בתי-החולים.</w:t>
      </w:r>
    </w:p>
    <w:p w14:paraId="5FB6DD8D" w14:textId="77777777" w:rsidR="00000000" w:rsidRDefault="001C3AAC">
      <w:pPr>
        <w:pStyle w:val="a"/>
        <w:rPr>
          <w:rtl/>
        </w:rPr>
      </w:pPr>
    </w:p>
    <w:p w14:paraId="055E5EF7" w14:textId="77777777" w:rsidR="00000000" w:rsidRDefault="001C3AAC">
      <w:pPr>
        <w:pStyle w:val="a"/>
        <w:rPr>
          <w:rFonts w:hint="cs"/>
          <w:rtl/>
        </w:rPr>
      </w:pPr>
    </w:p>
    <w:p w14:paraId="106DDD0F" w14:textId="77777777" w:rsidR="00000000" w:rsidRDefault="001C3AAC">
      <w:pPr>
        <w:pStyle w:val="SpeakerCon"/>
        <w:rPr>
          <w:rFonts w:hint="cs"/>
          <w:rtl/>
        </w:rPr>
      </w:pPr>
      <w:bookmarkStart w:id="76" w:name="FS000000474T21_07_2003_17_52_15C"/>
      <w:bookmarkEnd w:id="76"/>
      <w:r>
        <w:rPr>
          <w:rFonts w:hint="cs"/>
          <w:rtl/>
        </w:rPr>
        <w:t>השר גדעון עזרא:</w:t>
      </w:r>
    </w:p>
    <w:p w14:paraId="61C64C2F" w14:textId="77777777" w:rsidR="00000000" w:rsidRDefault="001C3AAC">
      <w:pPr>
        <w:pStyle w:val="a"/>
        <w:rPr>
          <w:rFonts w:hint="cs"/>
          <w:b/>
          <w:bCs/>
          <w:u w:val="single"/>
          <w:rtl/>
        </w:rPr>
      </w:pPr>
    </w:p>
    <w:p w14:paraId="0F6588B6" w14:textId="77777777" w:rsidR="00000000" w:rsidRDefault="001C3AAC">
      <w:pPr>
        <w:pStyle w:val="a"/>
        <w:rPr>
          <w:rFonts w:hint="cs"/>
          <w:rtl/>
        </w:rPr>
      </w:pPr>
      <w:r>
        <w:rPr>
          <w:rFonts w:hint="cs"/>
          <w:rtl/>
        </w:rPr>
        <w:t>אני רוצה להגיד, שכולם באולם כאן יודעים שמחר הקבינט הכלכלי-החברתי מתכנס על מנת לקבל החלטה בנוגע לחילוקי הדעות בין שני המשרדים, ולכן, כאשר אני מגיע לכאן היום לע</w:t>
      </w:r>
      <w:r>
        <w:rPr>
          <w:rFonts w:hint="cs"/>
          <w:rtl/>
        </w:rPr>
        <w:t xml:space="preserve">נות על הצעות האי-אמון, אני אומר לכם את עמדת משרד הבריאות ואת עמדת משרד האוצר, וכאמור, כל הנושאים השנויים במחלוקת ייפתרו השבוע במסגרת יכולותיה הצנועות של הממשלה. </w:t>
      </w:r>
    </w:p>
    <w:p w14:paraId="453A553B" w14:textId="77777777" w:rsidR="00000000" w:rsidRDefault="001C3AAC">
      <w:pPr>
        <w:pStyle w:val="a"/>
        <w:rPr>
          <w:rFonts w:hint="cs"/>
          <w:rtl/>
        </w:rPr>
      </w:pPr>
    </w:p>
    <w:p w14:paraId="69E48B3A" w14:textId="77777777" w:rsidR="00000000" w:rsidRDefault="001C3AAC">
      <w:pPr>
        <w:pStyle w:val="a"/>
        <w:rPr>
          <w:rFonts w:hint="cs"/>
          <w:rtl/>
        </w:rPr>
      </w:pPr>
      <w:r>
        <w:rPr>
          <w:rFonts w:hint="cs"/>
          <w:rtl/>
        </w:rPr>
        <w:t xml:space="preserve">אין לי כל ספק שחבר הכנסת אפרים סנה העלה הרבה נקודות נכונות, שגם חבר הכנסת דהן מסכים אתן, אבל </w:t>
      </w:r>
      <w:r>
        <w:rPr>
          <w:rFonts w:hint="cs"/>
          <w:rtl/>
        </w:rPr>
        <w:t xml:space="preserve">אנחנו מוגבלים ביכולות שלנו, וזה נכון לכל הצעות האי-אמון של היום. </w:t>
      </w:r>
    </w:p>
    <w:p w14:paraId="7FBE2541" w14:textId="77777777" w:rsidR="00000000" w:rsidRDefault="001C3AAC">
      <w:pPr>
        <w:pStyle w:val="a"/>
        <w:rPr>
          <w:rFonts w:hint="cs"/>
          <w:rtl/>
        </w:rPr>
      </w:pPr>
    </w:p>
    <w:p w14:paraId="3CA8321D" w14:textId="77777777" w:rsidR="00000000" w:rsidRDefault="001C3AAC">
      <w:pPr>
        <w:pStyle w:val="ac"/>
        <w:rPr>
          <w:rtl/>
        </w:rPr>
      </w:pPr>
      <w:r>
        <w:rPr>
          <w:rFonts w:hint="eastAsia"/>
          <w:rtl/>
        </w:rPr>
        <w:t>נסים</w:t>
      </w:r>
      <w:r>
        <w:rPr>
          <w:rtl/>
        </w:rPr>
        <w:t xml:space="preserve"> דהן (ש"ס):</w:t>
      </w:r>
    </w:p>
    <w:p w14:paraId="1B9753FC" w14:textId="77777777" w:rsidR="00000000" w:rsidRDefault="001C3AAC">
      <w:pPr>
        <w:pStyle w:val="a"/>
        <w:rPr>
          <w:rFonts w:hint="cs"/>
          <w:rtl/>
        </w:rPr>
      </w:pPr>
    </w:p>
    <w:p w14:paraId="177DAF09" w14:textId="77777777" w:rsidR="00000000" w:rsidRDefault="001C3AAC">
      <w:pPr>
        <w:pStyle w:val="a"/>
        <w:rPr>
          <w:rFonts w:hint="cs"/>
          <w:rtl/>
        </w:rPr>
      </w:pPr>
      <w:r>
        <w:rPr>
          <w:rFonts w:hint="cs"/>
          <w:rtl/>
        </w:rPr>
        <w:t>תהרגו את האנשים - - -</w:t>
      </w:r>
    </w:p>
    <w:p w14:paraId="4BB0A07F" w14:textId="77777777" w:rsidR="00000000" w:rsidRDefault="001C3AAC">
      <w:pPr>
        <w:pStyle w:val="a"/>
        <w:rPr>
          <w:rFonts w:hint="cs"/>
          <w:rtl/>
        </w:rPr>
      </w:pPr>
    </w:p>
    <w:p w14:paraId="5209F2C4" w14:textId="77777777" w:rsidR="00000000" w:rsidRDefault="001C3AAC">
      <w:pPr>
        <w:pStyle w:val="SpeakerCon"/>
        <w:rPr>
          <w:rFonts w:hint="cs"/>
          <w:rtl/>
        </w:rPr>
      </w:pPr>
      <w:bookmarkStart w:id="77" w:name="FS000000474T21_07_2003_17_55_44C"/>
      <w:bookmarkEnd w:id="77"/>
      <w:r>
        <w:rPr>
          <w:rFonts w:hint="cs"/>
          <w:rtl/>
        </w:rPr>
        <w:t>השר גדעון עזרא:</w:t>
      </w:r>
    </w:p>
    <w:p w14:paraId="62B31FBE" w14:textId="77777777" w:rsidR="00000000" w:rsidRDefault="001C3AAC">
      <w:pPr>
        <w:pStyle w:val="a"/>
        <w:rPr>
          <w:rFonts w:hint="cs"/>
          <w:rtl/>
        </w:rPr>
      </w:pPr>
    </w:p>
    <w:p w14:paraId="0CD5B45D" w14:textId="77777777" w:rsidR="00000000" w:rsidRDefault="001C3AAC">
      <w:pPr>
        <w:pStyle w:val="a"/>
        <w:rPr>
          <w:rFonts w:hint="cs"/>
          <w:b/>
          <w:bCs/>
          <w:rtl/>
        </w:rPr>
      </w:pPr>
      <w:r>
        <w:rPr>
          <w:rFonts w:hint="cs"/>
          <w:rtl/>
        </w:rPr>
        <w:t>אני אומר לך, הלוואי שהיו לוקחים את כל הכספים שאתם קיבלתם ומשקיעים אותם במערכת הבריאות.</w:t>
      </w:r>
      <w:r>
        <w:rPr>
          <w:rFonts w:hint="cs"/>
          <w:b/>
          <w:bCs/>
          <w:rtl/>
        </w:rPr>
        <w:t xml:space="preserve"> </w:t>
      </w:r>
    </w:p>
    <w:p w14:paraId="7D74FC51" w14:textId="77777777" w:rsidR="00000000" w:rsidRDefault="001C3AAC">
      <w:pPr>
        <w:pStyle w:val="SpeakerCon"/>
        <w:rPr>
          <w:rFonts w:hint="cs"/>
          <w:b w:val="0"/>
          <w:bCs w:val="0"/>
          <w:u w:val="none"/>
          <w:rtl/>
        </w:rPr>
      </w:pPr>
    </w:p>
    <w:p w14:paraId="0C00B9E6" w14:textId="77777777" w:rsidR="00000000" w:rsidRDefault="001C3AAC">
      <w:pPr>
        <w:pStyle w:val="ac"/>
        <w:rPr>
          <w:rtl/>
        </w:rPr>
      </w:pPr>
      <w:r>
        <w:rPr>
          <w:rtl/>
        </w:rPr>
        <w:t>נסים דהן (ש"ס):</w:t>
      </w:r>
    </w:p>
    <w:p w14:paraId="12E85372" w14:textId="77777777" w:rsidR="00000000" w:rsidRDefault="001C3AAC">
      <w:pPr>
        <w:pStyle w:val="a"/>
        <w:rPr>
          <w:rtl/>
        </w:rPr>
      </w:pPr>
    </w:p>
    <w:p w14:paraId="75D5FA4D" w14:textId="77777777" w:rsidR="00000000" w:rsidRDefault="001C3AAC">
      <w:pPr>
        <w:pStyle w:val="a"/>
        <w:rPr>
          <w:rFonts w:hint="cs"/>
          <w:rtl/>
        </w:rPr>
      </w:pPr>
      <w:r>
        <w:rPr>
          <w:rFonts w:hint="cs"/>
          <w:rtl/>
        </w:rPr>
        <w:t>מסכים - - -</w:t>
      </w:r>
    </w:p>
    <w:p w14:paraId="2CF05D86" w14:textId="77777777" w:rsidR="00000000" w:rsidRDefault="001C3AAC">
      <w:pPr>
        <w:pStyle w:val="a"/>
        <w:rPr>
          <w:rFonts w:hint="cs"/>
          <w:rtl/>
        </w:rPr>
      </w:pPr>
    </w:p>
    <w:p w14:paraId="1C40B9C5" w14:textId="77777777" w:rsidR="00000000" w:rsidRDefault="001C3AAC">
      <w:pPr>
        <w:pStyle w:val="ad"/>
        <w:rPr>
          <w:rtl/>
        </w:rPr>
      </w:pPr>
      <w:r>
        <w:rPr>
          <w:rtl/>
        </w:rPr>
        <w:t>היו"ר מוחמד ב</w:t>
      </w:r>
      <w:r>
        <w:rPr>
          <w:rtl/>
        </w:rPr>
        <w:t>רכה:</w:t>
      </w:r>
    </w:p>
    <w:p w14:paraId="7A23771B" w14:textId="77777777" w:rsidR="00000000" w:rsidRDefault="001C3AAC">
      <w:pPr>
        <w:pStyle w:val="a"/>
        <w:rPr>
          <w:rtl/>
        </w:rPr>
      </w:pPr>
    </w:p>
    <w:p w14:paraId="3D9D3E05" w14:textId="77777777" w:rsidR="00000000" w:rsidRDefault="001C3AAC">
      <w:pPr>
        <w:pStyle w:val="a"/>
        <w:rPr>
          <w:rFonts w:hint="cs"/>
          <w:rtl/>
        </w:rPr>
      </w:pPr>
      <w:r>
        <w:rPr>
          <w:rFonts w:hint="cs"/>
          <w:rtl/>
        </w:rPr>
        <w:t>חבר הכנסת דהן, קריאת ביניים בסדר, מספיק, תודה.</w:t>
      </w:r>
    </w:p>
    <w:p w14:paraId="54611F5B" w14:textId="77777777" w:rsidR="00000000" w:rsidRDefault="001C3AAC">
      <w:pPr>
        <w:pStyle w:val="a"/>
        <w:rPr>
          <w:rFonts w:hint="cs"/>
          <w:rtl/>
        </w:rPr>
      </w:pPr>
    </w:p>
    <w:p w14:paraId="2CFCC239" w14:textId="77777777" w:rsidR="00000000" w:rsidRDefault="001C3AAC">
      <w:pPr>
        <w:pStyle w:val="SpeakerCon"/>
        <w:rPr>
          <w:rFonts w:hint="cs"/>
          <w:rtl/>
        </w:rPr>
      </w:pPr>
      <w:bookmarkStart w:id="78" w:name="FS000000474T21_07_2003_17_56_31C"/>
      <w:bookmarkEnd w:id="78"/>
      <w:r>
        <w:rPr>
          <w:rFonts w:hint="cs"/>
          <w:rtl/>
        </w:rPr>
        <w:t>השר גדעון עזרא:</w:t>
      </w:r>
    </w:p>
    <w:p w14:paraId="77B3C837" w14:textId="77777777" w:rsidR="00000000" w:rsidRDefault="001C3AAC">
      <w:pPr>
        <w:pStyle w:val="a"/>
        <w:rPr>
          <w:rFonts w:hint="cs"/>
          <w:rtl/>
        </w:rPr>
      </w:pPr>
    </w:p>
    <w:p w14:paraId="4714D912" w14:textId="77777777" w:rsidR="00000000" w:rsidRDefault="001C3AAC">
      <w:pPr>
        <w:pStyle w:val="a"/>
        <w:rPr>
          <w:rFonts w:hint="cs"/>
          <w:rtl/>
        </w:rPr>
      </w:pPr>
      <w:r>
        <w:rPr>
          <w:rFonts w:hint="cs"/>
          <w:rtl/>
        </w:rPr>
        <w:t>אני מבקש להציג, בראש ובראשונה, את עמדת משרד הבריאות. מערכת הבריאות הציבורית בכלל, ומערכת הבריאות הציבורית הממשלתית בפרט, מצויות זה שנים בגירעון מתמשך - -</w:t>
      </w:r>
      <w:r>
        <w:rPr>
          <w:rFonts w:hint="cs"/>
          <w:rtl/>
        </w:rPr>
        <w:tab/>
      </w:r>
    </w:p>
    <w:p w14:paraId="05D86162" w14:textId="77777777" w:rsidR="00000000" w:rsidRDefault="001C3AAC">
      <w:pPr>
        <w:pStyle w:val="a"/>
        <w:rPr>
          <w:rFonts w:hint="cs"/>
          <w:rtl/>
        </w:rPr>
      </w:pPr>
    </w:p>
    <w:p w14:paraId="591C97E9" w14:textId="77777777" w:rsidR="00000000" w:rsidRDefault="001C3AAC">
      <w:pPr>
        <w:pStyle w:val="ac"/>
        <w:rPr>
          <w:rtl/>
        </w:rPr>
      </w:pPr>
      <w:r>
        <w:rPr>
          <w:rFonts w:hint="eastAsia"/>
          <w:rtl/>
        </w:rPr>
        <w:t>אילנה</w:t>
      </w:r>
      <w:r>
        <w:rPr>
          <w:rtl/>
        </w:rPr>
        <w:t xml:space="preserve"> כהן (עם אחד):</w:t>
      </w:r>
    </w:p>
    <w:p w14:paraId="38FC9F09" w14:textId="77777777" w:rsidR="00000000" w:rsidRDefault="001C3AAC">
      <w:pPr>
        <w:pStyle w:val="a"/>
        <w:rPr>
          <w:rFonts w:hint="cs"/>
          <w:rtl/>
        </w:rPr>
      </w:pPr>
    </w:p>
    <w:p w14:paraId="4E6DEA7E" w14:textId="77777777" w:rsidR="00000000" w:rsidRDefault="001C3AAC">
      <w:pPr>
        <w:pStyle w:val="a"/>
        <w:rPr>
          <w:rFonts w:hint="cs"/>
          <w:rtl/>
        </w:rPr>
      </w:pPr>
      <w:r>
        <w:rPr>
          <w:rFonts w:hint="cs"/>
          <w:rtl/>
        </w:rPr>
        <w:t>ולמה?</w:t>
      </w:r>
    </w:p>
    <w:p w14:paraId="69C9D5E3" w14:textId="77777777" w:rsidR="00000000" w:rsidRDefault="001C3AAC">
      <w:pPr>
        <w:pStyle w:val="a"/>
        <w:rPr>
          <w:rFonts w:hint="cs"/>
          <w:rtl/>
        </w:rPr>
      </w:pPr>
    </w:p>
    <w:p w14:paraId="7F1F57CD" w14:textId="77777777" w:rsidR="00000000" w:rsidRDefault="001C3AAC">
      <w:pPr>
        <w:pStyle w:val="SpeakerCon"/>
        <w:rPr>
          <w:rFonts w:hint="cs"/>
          <w:b w:val="0"/>
          <w:bCs w:val="0"/>
          <w:u w:val="none"/>
          <w:rtl/>
        </w:rPr>
      </w:pPr>
      <w:bookmarkStart w:id="79" w:name="FS000000474T21_07_2003_17_58_26C"/>
      <w:bookmarkEnd w:id="79"/>
      <w:r>
        <w:rPr>
          <w:rFonts w:hint="cs"/>
          <w:rtl/>
        </w:rPr>
        <w:t>ה</w:t>
      </w:r>
      <w:r>
        <w:rPr>
          <w:rFonts w:hint="cs"/>
          <w:rtl/>
        </w:rPr>
        <w:t>שר גדעון עזרא:</w:t>
      </w:r>
    </w:p>
    <w:p w14:paraId="70785AB7" w14:textId="77777777" w:rsidR="00000000" w:rsidRDefault="001C3AAC">
      <w:pPr>
        <w:pStyle w:val="SpeakerCon"/>
        <w:rPr>
          <w:rFonts w:hint="cs"/>
          <w:b w:val="0"/>
          <w:bCs w:val="0"/>
          <w:u w:val="none"/>
          <w:rtl/>
        </w:rPr>
      </w:pPr>
    </w:p>
    <w:p w14:paraId="543D1970" w14:textId="77777777" w:rsidR="00000000" w:rsidRDefault="001C3AAC">
      <w:pPr>
        <w:pStyle w:val="a"/>
        <w:rPr>
          <w:rFonts w:hint="cs"/>
          <w:b/>
          <w:bCs/>
          <w:rtl/>
        </w:rPr>
      </w:pPr>
      <w:r>
        <w:rPr>
          <w:rFonts w:hint="cs"/>
          <w:rtl/>
        </w:rPr>
        <w:tab/>
        <w:t>תקשיבי אז תדעי.</w:t>
      </w:r>
      <w:r>
        <w:rPr>
          <w:rFonts w:hint="cs"/>
          <w:b/>
          <w:bCs/>
          <w:rtl/>
        </w:rPr>
        <w:t xml:space="preserve"> </w:t>
      </w:r>
    </w:p>
    <w:p w14:paraId="4705BA60" w14:textId="77777777" w:rsidR="00000000" w:rsidRDefault="001C3AAC">
      <w:pPr>
        <w:pStyle w:val="SpeakerCon"/>
        <w:rPr>
          <w:rFonts w:hint="cs"/>
          <w:b w:val="0"/>
          <w:bCs w:val="0"/>
          <w:u w:val="none"/>
          <w:rtl/>
        </w:rPr>
      </w:pPr>
    </w:p>
    <w:p w14:paraId="41CBC2CD" w14:textId="77777777" w:rsidR="00000000" w:rsidRDefault="001C3AAC">
      <w:pPr>
        <w:pStyle w:val="a"/>
        <w:rPr>
          <w:rFonts w:hint="cs"/>
          <w:rtl/>
        </w:rPr>
      </w:pPr>
      <w:r>
        <w:rPr>
          <w:rFonts w:hint="cs"/>
          <w:rtl/>
        </w:rPr>
        <w:t xml:space="preserve">- - מחמת העובדה שתקציב המערכת מבוסס על תקציב היסטורי ולא נבחן לנוכח הצרכים המשתנים של המערכת, ובעיקר אלה המתייחסים לגידול האוכלוסייה ולהזדקנותה ולשיפורים טכנולוגיים שחלו במשך השנים ועולים הרבה כסף. </w:t>
      </w:r>
    </w:p>
    <w:p w14:paraId="40FD08B7" w14:textId="77777777" w:rsidR="00000000" w:rsidRDefault="001C3AAC">
      <w:pPr>
        <w:pStyle w:val="a"/>
        <w:rPr>
          <w:rFonts w:hint="cs"/>
          <w:rtl/>
        </w:rPr>
      </w:pPr>
    </w:p>
    <w:p w14:paraId="464430F1" w14:textId="77777777" w:rsidR="00000000" w:rsidRDefault="001C3AAC">
      <w:pPr>
        <w:pStyle w:val="a"/>
        <w:rPr>
          <w:rFonts w:hint="cs"/>
          <w:rtl/>
        </w:rPr>
      </w:pPr>
      <w:r>
        <w:rPr>
          <w:rFonts w:hint="cs"/>
          <w:rtl/>
        </w:rPr>
        <w:t>מערכת הבריאות הממשלתי</w:t>
      </w:r>
      <w:r>
        <w:rPr>
          <w:rFonts w:hint="cs"/>
          <w:rtl/>
        </w:rPr>
        <w:t>ת סיימה את שנת התקציב 2002 - בתקופה שהיית בממשלה, חבר הכנסת סנה - בגירעון של כ-170 מיליון שקל, והגירעון החזוי לשנת 2003 הוא 290 מיליון שקל. מעבר לבעיית התקציב של מערכת הבריאות הממשלתית, מערכת זו מצויה במצוקה תזרים קשה, הנובעת ממשבר הפוקד את קופת-החולים "לא</w:t>
      </w:r>
      <w:r>
        <w:rPr>
          <w:rFonts w:hint="cs"/>
          <w:rtl/>
        </w:rPr>
        <w:t>ומית" ואת קופת-החולים הכללית, אשר כתוצאה ממנו לא משלמות קופות אלה לבתי-החולים תשלומים בגין קניית שירותים, דהיינו, אשפוז וטיפול בחולים המבוטחים בקופות אלה. שילובן של שתי בעיות מרכזיות אלה, בעיית התקציב ובעיית התזרים, הביא לכך שהמערכת הממשלתית מתקשה להמשיך ו</w:t>
      </w:r>
      <w:r>
        <w:rPr>
          <w:rFonts w:hint="cs"/>
          <w:rtl/>
        </w:rPr>
        <w:t xml:space="preserve">לתפקד באופן תקין ויעיל, ושירותי הבריאות לתושבים, זמינותם ואיכותם נפגעים. </w:t>
      </w:r>
    </w:p>
    <w:p w14:paraId="41166CEF" w14:textId="77777777" w:rsidR="00000000" w:rsidRDefault="001C3AAC">
      <w:pPr>
        <w:pStyle w:val="a"/>
        <w:rPr>
          <w:rFonts w:hint="cs"/>
          <w:rtl/>
        </w:rPr>
      </w:pPr>
    </w:p>
    <w:p w14:paraId="145DEF6F" w14:textId="77777777" w:rsidR="00000000" w:rsidRDefault="001C3AAC">
      <w:pPr>
        <w:pStyle w:val="a"/>
        <w:rPr>
          <w:rFonts w:hint="cs"/>
          <w:rtl/>
        </w:rPr>
      </w:pPr>
      <w:r>
        <w:rPr>
          <w:rFonts w:hint="cs"/>
          <w:rtl/>
        </w:rPr>
        <w:t xml:space="preserve">לפיכך התקיימו בשבועות האחרונים דיונים אינטנסיביים בין משרדי האוצר והבריאות, ובמהלכם הסתמנו כמה הסכמות אשר יאפשרו למערכת להמשיך ולתפקד עד סוף שנת 2003. פתרונות אלה אין בהם כדי לפתור </w:t>
      </w:r>
      <w:r>
        <w:rPr>
          <w:rFonts w:hint="cs"/>
          <w:rtl/>
        </w:rPr>
        <w:t>את בעיית השורש של מערכות הבריאות, שהעיקרית בהן היא שחיקה מתמשכת בבסיסי התקציב של מערכת הבריאות הממשלתית.</w:t>
      </w:r>
    </w:p>
    <w:p w14:paraId="72B72A4C" w14:textId="77777777" w:rsidR="00000000" w:rsidRDefault="001C3AAC">
      <w:pPr>
        <w:pStyle w:val="a"/>
        <w:rPr>
          <w:rFonts w:hint="cs"/>
          <w:rtl/>
        </w:rPr>
      </w:pPr>
    </w:p>
    <w:p w14:paraId="77DE8F8E" w14:textId="77777777" w:rsidR="00000000" w:rsidRDefault="001C3AAC">
      <w:pPr>
        <w:pStyle w:val="a"/>
        <w:rPr>
          <w:rFonts w:hint="cs"/>
          <w:rtl/>
        </w:rPr>
      </w:pPr>
      <w:r>
        <w:rPr>
          <w:rFonts w:hint="cs"/>
          <w:rtl/>
        </w:rPr>
        <w:t>במסגרת התוכנית המתגבשת תינתן תוספת תקציב למערכת הבריאות, ובמקביל מוצע לאחד את מסגרות הניהול של בתי-החולים "רמב"ם" ו"בני ציון" בחיפה ולהגדיל את תקרות ה</w:t>
      </w:r>
      <w:r>
        <w:rPr>
          <w:rFonts w:hint="cs"/>
          <w:rtl/>
        </w:rPr>
        <w:t xml:space="preserve">הכנסות המועברות מתאגידי בתי-החולים לתקציבי בתי-חולים גירעוניים. כמו-כן כלולים בתוכנית צעדי התייעלות שיזם שר הבריאות והחל ליישמם עוד לפני המשבר הנוכחי, ואשר כוללים קידום התייעלות בתי-החולים הממשלתיים, רפורמה מבנית וביטוחית בשירותי בריאות הנפש ועוד. </w:t>
      </w:r>
    </w:p>
    <w:p w14:paraId="303634CC" w14:textId="77777777" w:rsidR="00000000" w:rsidRDefault="001C3AAC">
      <w:pPr>
        <w:pStyle w:val="a"/>
        <w:ind w:firstLine="0"/>
        <w:rPr>
          <w:rFonts w:hint="cs"/>
          <w:color w:val="0000FF"/>
          <w:szCs w:val="28"/>
          <w:rtl/>
        </w:rPr>
      </w:pPr>
    </w:p>
    <w:p w14:paraId="2A94337A" w14:textId="77777777" w:rsidR="00000000" w:rsidRDefault="001C3AAC">
      <w:pPr>
        <w:pStyle w:val="a"/>
        <w:rPr>
          <w:rFonts w:hint="cs"/>
          <w:rtl/>
        </w:rPr>
      </w:pPr>
      <w:r>
        <w:rPr>
          <w:rFonts w:hint="cs"/>
          <w:rtl/>
        </w:rPr>
        <w:t>במסגרת</w:t>
      </w:r>
      <w:r>
        <w:rPr>
          <w:rFonts w:hint="cs"/>
          <w:rtl/>
        </w:rPr>
        <w:t xml:space="preserve"> ההסכמות בין שר הבריאות לאוצר סוכם, כי הקבינט החברתי-הכלכלי ידון הן בחלקים המוסכמים והן בחלקים שאינם מוסכמים. זו תשובת מערכת הבריאות. </w:t>
      </w:r>
    </w:p>
    <w:p w14:paraId="1287A019" w14:textId="77777777" w:rsidR="00000000" w:rsidRDefault="001C3AAC">
      <w:pPr>
        <w:pStyle w:val="a"/>
        <w:rPr>
          <w:rFonts w:hint="cs"/>
          <w:rtl/>
        </w:rPr>
      </w:pPr>
    </w:p>
    <w:p w14:paraId="78158B36" w14:textId="77777777" w:rsidR="00000000" w:rsidRDefault="001C3AAC">
      <w:pPr>
        <w:pStyle w:val="a"/>
        <w:rPr>
          <w:rFonts w:hint="cs"/>
          <w:rtl/>
        </w:rPr>
      </w:pPr>
      <w:r>
        <w:rPr>
          <w:rFonts w:hint="cs"/>
          <w:rtl/>
        </w:rPr>
        <w:t xml:space="preserve">אשר לאוצר - ההוצאה הלאומית לבריאות כאחוז מהתל"ג היא מהגבוהות בעולם. </w:t>
      </w:r>
    </w:p>
    <w:p w14:paraId="6D8A964B" w14:textId="77777777" w:rsidR="00000000" w:rsidRDefault="001C3AAC">
      <w:pPr>
        <w:pStyle w:val="a"/>
        <w:rPr>
          <w:rFonts w:hint="cs"/>
          <w:rtl/>
        </w:rPr>
      </w:pPr>
    </w:p>
    <w:p w14:paraId="78B4A8DD" w14:textId="77777777" w:rsidR="00000000" w:rsidRDefault="001C3AAC">
      <w:pPr>
        <w:pStyle w:val="ac"/>
        <w:rPr>
          <w:rtl/>
        </w:rPr>
      </w:pPr>
      <w:r>
        <w:rPr>
          <w:rFonts w:hint="eastAsia"/>
          <w:rtl/>
        </w:rPr>
        <w:t>אילנה</w:t>
      </w:r>
      <w:r>
        <w:rPr>
          <w:rtl/>
        </w:rPr>
        <w:t xml:space="preserve"> כהן (עם אחד):</w:t>
      </w:r>
    </w:p>
    <w:p w14:paraId="45BF1C99" w14:textId="77777777" w:rsidR="00000000" w:rsidRDefault="001C3AAC">
      <w:pPr>
        <w:pStyle w:val="a"/>
        <w:rPr>
          <w:rFonts w:hint="cs"/>
          <w:rtl/>
        </w:rPr>
      </w:pPr>
    </w:p>
    <w:p w14:paraId="4FB8EC3A" w14:textId="77777777" w:rsidR="00000000" w:rsidRDefault="001C3AAC">
      <w:pPr>
        <w:pStyle w:val="a"/>
        <w:rPr>
          <w:rFonts w:hint="cs"/>
          <w:rtl/>
        </w:rPr>
      </w:pPr>
      <w:r>
        <w:rPr>
          <w:rFonts w:hint="cs"/>
          <w:rtl/>
        </w:rPr>
        <w:t>הנתח לאשפוז הוא הכי קטן, ומספ</w:t>
      </w:r>
      <w:r>
        <w:rPr>
          <w:rFonts w:hint="cs"/>
          <w:rtl/>
        </w:rPr>
        <w:t xml:space="preserve">ר המיטות לחולים הוא הכי קטן. </w:t>
      </w:r>
    </w:p>
    <w:p w14:paraId="044B5453" w14:textId="77777777" w:rsidR="00000000" w:rsidRDefault="001C3AAC">
      <w:pPr>
        <w:pStyle w:val="a"/>
        <w:rPr>
          <w:rFonts w:hint="cs"/>
          <w:rtl/>
        </w:rPr>
      </w:pPr>
    </w:p>
    <w:p w14:paraId="58EEB32A" w14:textId="77777777" w:rsidR="00000000" w:rsidRDefault="001C3AAC">
      <w:pPr>
        <w:pStyle w:val="SpeakerCon"/>
        <w:rPr>
          <w:rtl/>
        </w:rPr>
      </w:pPr>
      <w:bookmarkStart w:id="80" w:name="FS000000474T21_07_2003_17_11_43C"/>
      <w:bookmarkEnd w:id="80"/>
      <w:r>
        <w:rPr>
          <w:rtl/>
        </w:rPr>
        <w:t>השר גדעון עזרא:</w:t>
      </w:r>
    </w:p>
    <w:p w14:paraId="585C493E" w14:textId="77777777" w:rsidR="00000000" w:rsidRDefault="001C3AAC">
      <w:pPr>
        <w:pStyle w:val="a"/>
        <w:rPr>
          <w:rtl/>
        </w:rPr>
      </w:pPr>
    </w:p>
    <w:p w14:paraId="6772BA72" w14:textId="77777777" w:rsidR="00000000" w:rsidRDefault="001C3AAC">
      <w:pPr>
        <w:pStyle w:val="a"/>
        <w:rPr>
          <w:rFonts w:hint="cs"/>
          <w:rtl/>
        </w:rPr>
      </w:pPr>
      <w:r>
        <w:rPr>
          <w:rFonts w:hint="cs"/>
          <w:rtl/>
        </w:rPr>
        <w:t xml:space="preserve">אני מציע לך לשאול שאילתא בעניין הזה. את חברת כנסת ואת יכולה לשאול שאילתא בכל נושא שבעולם. </w:t>
      </w:r>
    </w:p>
    <w:p w14:paraId="376788F9" w14:textId="77777777" w:rsidR="00000000" w:rsidRDefault="001C3AAC">
      <w:pPr>
        <w:pStyle w:val="a"/>
        <w:rPr>
          <w:rFonts w:hint="cs"/>
          <w:rtl/>
        </w:rPr>
      </w:pPr>
    </w:p>
    <w:p w14:paraId="19FE7EF8" w14:textId="77777777" w:rsidR="00000000" w:rsidRDefault="001C3AAC">
      <w:pPr>
        <w:pStyle w:val="a"/>
        <w:rPr>
          <w:rFonts w:hint="cs"/>
          <w:rtl/>
        </w:rPr>
      </w:pPr>
      <w:r>
        <w:rPr>
          <w:rFonts w:hint="cs"/>
          <w:rtl/>
        </w:rPr>
        <w:t>הבעיה אינה היקף המשאבים המוקצים למערכת הבריאות, אלא הצורה הבלתי-יעילה שבה הם מנוצלים. לפיכך אנחנו נתקלים מדי שנה בחז</w:t>
      </w:r>
      <w:r>
        <w:rPr>
          <w:rFonts w:hint="cs"/>
          <w:rtl/>
        </w:rPr>
        <w:t xml:space="preserve">יונות של גירעונות במערכת הבריאות. מערכת הבריאות נדרשת לעבור שינויים מבניים אמיתיים, שיוציאו את אספקת השירותים מהממשלה, בין היתר על-ידי תאגוד בתי-חולים והוצאת בתי-חולים גריאטריים לגורמים פרטיים. </w:t>
      </w:r>
    </w:p>
    <w:p w14:paraId="5359A0A5" w14:textId="77777777" w:rsidR="00000000" w:rsidRDefault="001C3AAC">
      <w:pPr>
        <w:pStyle w:val="a"/>
        <w:rPr>
          <w:rFonts w:hint="cs"/>
          <w:rtl/>
        </w:rPr>
      </w:pPr>
    </w:p>
    <w:p w14:paraId="3074CEC2" w14:textId="77777777" w:rsidR="00000000" w:rsidRDefault="001C3AAC">
      <w:pPr>
        <w:pStyle w:val="ac"/>
        <w:rPr>
          <w:rtl/>
        </w:rPr>
      </w:pPr>
      <w:r>
        <w:rPr>
          <w:rFonts w:hint="eastAsia"/>
          <w:rtl/>
        </w:rPr>
        <w:t>אילנה</w:t>
      </w:r>
      <w:r>
        <w:rPr>
          <w:rtl/>
        </w:rPr>
        <w:t xml:space="preserve"> כהן (עם אחד):</w:t>
      </w:r>
    </w:p>
    <w:p w14:paraId="0C2CA2C6" w14:textId="77777777" w:rsidR="00000000" w:rsidRDefault="001C3AAC">
      <w:pPr>
        <w:pStyle w:val="a"/>
        <w:rPr>
          <w:rFonts w:hint="cs"/>
          <w:rtl/>
        </w:rPr>
      </w:pPr>
    </w:p>
    <w:p w14:paraId="276D458C" w14:textId="77777777" w:rsidR="00000000" w:rsidRDefault="001C3AAC">
      <w:pPr>
        <w:pStyle w:val="a"/>
        <w:rPr>
          <w:rFonts w:hint="cs"/>
          <w:rtl/>
        </w:rPr>
      </w:pPr>
      <w:r>
        <w:rPr>
          <w:rFonts w:hint="cs"/>
          <w:rtl/>
        </w:rPr>
        <w:t>למה שאגף התקציבים לא יבוא לנהל את בתי-ה</w:t>
      </w:r>
      <w:r>
        <w:rPr>
          <w:rFonts w:hint="cs"/>
          <w:rtl/>
        </w:rPr>
        <w:t xml:space="preserve">חולים? </w:t>
      </w:r>
    </w:p>
    <w:p w14:paraId="2611C781" w14:textId="77777777" w:rsidR="00000000" w:rsidRDefault="001C3AAC">
      <w:pPr>
        <w:pStyle w:val="a"/>
        <w:rPr>
          <w:rFonts w:hint="cs"/>
          <w:rtl/>
        </w:rPr>
      </w:pPr>
    </w:p>
    <w:p w14:paraId="131F69D2" w14:textId="77777777" w:rsidR="00000000" w:rsidRDefault="001C3AAC">
      <w:pPr>
        <w:pStyle w:val="ac"/>
        <w:rPr>
          <w:rtl/>
        </w:rPr>
      </w:pPr>
      <w:r>
        <w:rPr>
          <w:rFonts w:hint="eastAsia"/>
          <w:rtl/>
        </w:rPr>
        <w:t>אפרים</w:t>
      </w:r>
      <w:r>
        <w:rPr>
          <w:rtl/>
        </w:rPr>
        <w:t xml:space="preserve"> סנה (העבודה-מימד):</w:t>
      </w:r>
    </w:p>
    <w:p w14:paraId="372B5B7B" w14:textId="77777777" w:rsidR="00000000" w:rsidRDefault="001C3AAC">
      <w:pPr>
        <w:pStyle w:val="a"/>
        <w:rPr>
          <w:rFonts w:hint="cs"/>
          <w:rtl/>
        </w:rPr>
      </w:pPr>
    </w:p>
    <w:p w14:paraId="15614E62" w14:textId="77777777" w:rsidR="00000000" w:rsidRDefault="001C3AAC">
      <w:pPr>
        <w:pStyle w:val="a"/>
        <w:rPr>
          <w:rFonts w:hint="cs"/>
          <w:rtl/>
        </w:rPr>
      </w:pPr>
      <w:r>
        <w:rPr>
          <w:rFonts w:hint="cs"/>
          <w:rtl/>
        </w:rPr>
        <w:t xml:space="preserve">זה עוד רעיון מטומטם. </w:t>
      </w:r>
    </w:p>
    <w:p w14:paraId="5108D121" w14:textId="77777777" w:rsidR="00000000" w:rsidRDefault="001C3AAC">
      <w:pPr>
        <w:pStyle w:val="a"/>
        <w:rPr>
          <w:rFonts w:hint="cs"/>
          <w:rtl/>
        </w:rPr>
      </w:pPr>
    </w:p>
    <w:p w14:paraId="5A4BBC6C" w14:textId="77777777" w:rsidR="00000000" w:rsidRDefault="001C3AAC">
      <w:pPr>
        <w:pStyle w:val="ac"/>
        <w:rPr>
          <w:rtl/>
        </w:rPr>
      </w:pPr>
      <w:r>
        <w:rPr>
          <w:rFonts w:hint="eastAsia"/>
          <w:rtl/>
        </w:rPr>
        <w:t>אילנה</w:t>
      </w:r>
      <w:r>
        <w:rPr>
          <w:rtl/>
        </w:rPr>
        <w:t xml:space="preserve"> כהן (עם אחד):</w:t>
      </w:r>
    </w:p>
    <w:p w14:paraId="2688687B" w14:textId="77777777" w:rsidR="00000000" w:rsidRDefault="001C3AAC">
      <w:pPr>
        <w:pStyle w:val="a"/>
        <w:rPr>
          <w:rFonts w:hint="cs"/>
          <w:rtl/>
        </w:rPr>
      </w:pPr>
    </w:p>
    <w:p w14:paraId="5A1D0A14" w14:textId="77777777" w:rsidR="00000000" w:rsidRDefault="001C3AAC">
      <w:pPr>
        <w:pStyle w:val="a"/>
        <w:ind w:firstLine="0"/>
        <w:rPr>
          <w:rFonts w:hint="cs"/>
          <w:rtl/>
        </w:rPr>
      </w:pPr>
      <w:r>
        <w:rPr>
          <w:rFonts w:hint="cs"/>
          <w:rtl/>
        </w:rPr>
        <w:tab/>
        <w:t xml:space="preserve">הוא ראה פעם בחיים שלו בית-חולים אחד? </w:t>
      </w:r>
    </w:p>
    <w:p w14:paraId="2718817A" w14:textId="77777777" w:rsidR="00000000" w:rsidRDefault="001C3AAC">
      <w:pPr>
        <w:pStyle w:val="a"/>
        <w:ind w:firstLine="0"/>
        <w:rPr>
          <w:rFonts w:hint="cs"/>
          <w:rtl/>
        </w:rPr>
      </w:pPr>
    </w:p>
    <w:p w14:paraId="722BE17C" w14:textId="77777777" w:rsidR="00000000" w:rsidRDefault="001C3AAC">
      <w:pPr>
        <w:pStyle w:val="SpeakerCon"/>
        <w:rPr>
          <w:rtl/>
        </w:rPr>
      </w:pPr>
      <w:bookmarkStart w:id="81" w:name="FS000000474T21_07_2003_17_14_06C"/>
      <w:bookmarkEnd w:id="81"/>
      <w:r>
        <w:rPr>
          <w:rtl/>
        </w:rPr>
        <w:t>השר גדעון עזרא:</w:t>
      </w:r>
    </w:p>
    <w:p w14:paraId="18764CC8" w14:textId="77777777" w:rsidR="00000000" w:rsidRDefault="001C3AAC">
      <w:pPr>
        <w:pStyle w:val="a"/>
        <w:rPr>
          <w:rtl/>
        </w:rPr>
      </w:pPr>
    </w:p>
    <w:p w14:paraId="0D6C5C84" w14:textId="77777777" w:rsidR="00000000" w:rsidRDefault="001C3AAC">
      <w:pPr>
        <w:pStyle w:val="a"/>
        <w:rPr>
          <w:rFonts w:hint="cs"/>
          <w:rtl/>
        </w:rPr>
      </w:pPr>
      <w:r>
        <w:rPr>
          <w:rFonts w:hint="cs"/>
          <w:rtl/>
        </w:rPr>
        <w:t xml:space="preserve">מניהול ההסתדרות כבר למדנו איך לנהל את המדינה. </w:t>
      </w:r>
    </w:p>
    <w:p w14:paraId="1125EEDA" w14:textId="77777777" w:rsidR="00000000" w:rsidRDefault="001C3AAC">
      <w:pPr>
        <w:pStyle w:val="a"/>
        <w:rPr>
          <w:rFonts w:hint="cs"/>
          <w:rtl/>
        </w:rPr>
      </w:pPr>
    </w:p>
    <w:p w14:paraId="7748CBD4" w14:textId="77777777" w:rsidR="00000000" w:rsidRDefault="001C3AAC">
      <w:pPr>
        <w:pStyle w:val="ac"/>
        <w:rPr>
          <w:rtl/>
        </w:rPr>
      </w:pPr>
      <w:r>
        <w:rPr>
          <w:rFonts w:hint="eastAsia"/>
          <w:rtl/>
        </w:rPr>
        <w:t>אילנה</w:t>
      </w:r>
      <w:r>
        <w:rPr>
          <w:rtl/>
        </w:rPr>
        <w:t xml:space="preserve"> כהן (עם אחד):</w:t>
      </w:r>
    </w:p>
    <w:p w14:paraId="3EC06B6B" w14:textId="77777777" w:rsidR="00000000" w:rsidRDefault="001C3AAC">
      <w:pPr>
        <w:pStyle w:val="a"/>
        <w:rPr>
          <w:rFonts w:hint="cs"/>
          <w:rtl/>
        </w:rPr>
      </w:pPr>
    </w:p>
    <w:p w14:paraId="76E5B4D2" w14:textId="77777777" w:rsidR="00000000" w:rsidRDefault="001C3AAC">
      <w:pPr>
        <w:pStyle w:val="a"/>
        <w:rPr>
          <w:rFonts w:hint="cs"/>
          <w:rtl/>
        </w:rPr>
      </w:pPr>
      <w:r>
        <w:rPr>
          <w:rFonts w:hint="cs"/>
          <w:rtl/>
        </w:rPr>
        <w:t xml:space="preserve">תפסיק עם ההסתדרות. אתה יודע שאני אחות כבר 35 שנים, </w:t>
      </w:r>
      <w:r>
        <w:rPr>
          <w:rFonts w:hint="cs"/>
          <w:rtl/>
        </w:rPr>
        <w:t xml:space="preserve">אז אל תענה לי ככה. </w:t>
      </w:r>
    </w:p>
    <w:p w14:paraId="6556CB08" w14:textId="77777777" w:rsidR="00000000" w:rsidRDefault="001C3AAC">
      <w:pPr>
        <w:pStyle w:val="a"/>
        <w:rPr>
          <w:rFonts w:hint="cs"/>
          <w:rtl/>
        </w:rPr>
      </w:pPr>
    </w:p>
    <w:p w14:paraId="4DB7DDBA" w14:textId="77777777" w:rsidR="00000000" w:rsidRDefault="001C3AAC">
      <w:pPr>
        <w:pStyle w:val="SpeakerCon"/>
        <w:rPr>
          <w:rtl/>
        </w:rPr>
      </w:pPr>
      <w:bookmarkStart w:id="82" w:name="FS000000474T21_07_2003_17_14_41C"/>
      <w:bookmarkEnd w:id="82"/>
      <w:r>
        <w:rPr>
          <w:rtl/>
        </w:rPr>
        <w:t>השר גדעון עזרא:</w:t>
      </w:r>
    </w:p>
    <w:p w14:paraId="21C21106" w14:textId="77777777" w:rsidR="00000000" w:rsidRDefault="001C3AAC">
      <w:pPr>
        <w:pStyle w:val="a"/>
        <w:rPr>
          <w:rtl/>
        </w:rPr>
      </w:pPr>
    </w:p>
    <w:p w14:paraId="2D13CE99" w14:textId="77777777" w:rsidR="00000000" w:rsidRDefault="001C3AAC">
      <w:pPr>
        <w:pStyle w:val="a"/>
        <w:rPr>
          <w:rFonts w:hint="cs"/>
          <w:rtl/>
        </w:rPr>
      </w:pPr>
      <w:r>
        <w:rPr>
          <w:rFonts w:hint="cs"/>
          <w:rtl/>
        </w:rPr>
        <w:t xml:space="preserve">אתם אפילו לא יכולים להשיג הלוואה. </w:t>
      </w:r>
    </w:p>
    <w:p w14:paraId="6BE99EFE" w14:textId="77777777" w:rsidR="00000000" w:rsidRDefault="001C3AAC">
      <w:pPr>
        <w:pStyle w:val="a"/>
        <w:rPr>
          <w:rFonts w:hint="cs"/>
          <w:rtl/>
        </w:rPr>
      </w:pPr>
    </w:p>
    <w:p w14:paraId="7C856730" w14:textId="77777777" w:rsidR="00000000" w:rsidRDefault="001C3AAC">
      <w:pPr>
        <w:pStyle w:val="ac"/>
        <w:rPr>
          <w:rtl/>
        </w:rPr>
      </w:pPr>
      <w:r>
        <w:rPr>
          <w:rFonts w:hint="eastAsia"/>
          <w:rtl/>
        </w:rPr>
        <w:t>אילנה</w:t>
      </w:r>
      <w:r>
        <w:rPr>
          <w:rtl/>
        </w:rPr>
        <w:t xml:space="preserve"> כהן (עם אחד):</w:t>
      </w:r>
    </w:p>
    <w:p w14:paraId="24D49274" w14:textId="77777777" w:rsidR="00000000" w:rsidRDefault="001C3AAC">
      <w:pPr>
        <w:pStyle w:val="a"/>
        <w:rPr>
          <w:rFonts w:hint="cs"/>
          <w:rtl/>
        </w:rPr>
      </w:pPr>
    </w:p>
    <w:p w14:paraId="0A0322EB" w14:textId="77777777" w:rsidR="00000000" w:rsidRDefault="001C3AAC">
      <w:pPr>
        <w:pStyle w:val="a"/>
        <w:rPr>
          <w:rFonts w:hint="cs"/>
          <w:rtl/>
        </w:rPr>
      </w:pPr>
      <w:r>
        <w:rPr>
          <w:rFonts w:hint="cs"/>
          <w:rtl/>
        </w:rPr>
        <w:t xml:space="preserve">אני מבקשת ממך לכבד אותי. </w:t>
      </w:r>
    </w:p>
    <w:p w14:paraId="355F3C62" w14:textId="77777777" w:rsidR="00000000" w:rsidRDefault="001C3AAC">
      <w:pPr>
        <w:pStyle w:val="a"/>
        <w:rPr>
          <w:rFonts w:hint="cs"/>
          <w:rtl/>
        </w:rPr>
      </w:pPr>
    </w:p>
    <w:p w14:paraId="219C391F" w14:textId="77777777" w:rsidR="00000000" w:rsidRDefault="001C3AAC">
      <w:pPr>
        <w:pStyle w:val="SpeakerCon"/>
        <w:rPr>
          <w:rtl/>
        </w:rPr>
      </w:pPr>
      <w:bookmarkStart w:id="83" w:name="FS000000474T21_07_2003_17_15_14C"/>
      <w:bookmarkEnd w:id="83"/>
      <w:r>
        <w:rPr>
          <w:rtl/>
        </w:rPr>
        <w:t>השר גדעון עזרא:</w:t>
      </w:r>
    </w:p>
    <w:p w14:paraId="0148129D" w14:textId="77777777" w:rsidR="00000000" w:rsidRDefault="001C3AAC">
      <w:pPr>
        <w:pStyle w:val="a"/>
        <w:rPr>
          <w:rtl/>
        </w:rPr>
      </w:pPr>
    </w:p>
    <w:p w14:paraId="44FEB4ED" w14:textId="77777777" w:rsidR="00000000" w:rsidRDefault="001C3AAC">
      <w:pPr>
        <w:pStyle w:val="a"/>
        <w:rPr>
          <w:rFonts w:hint="cs"/>
          <w:rtl/>
        </w:rPr>
      </w:pPr>
      <w:r>
        <w:rPr>
          <w:rFonts w:hint="cs"/>
          <w:rtl/>
        </w:rPr>
        <w:t>את מפריעה לי, את יודעת?</w:t>
      </w:r>
    </w:p>
    <w:p w14:paraId="7A6FC229" w14:textId="77777777" w:rsidR="00000000" w:rsidRDefault="001C3AAC">
      <w:pPr>
        <w:pStyle w:val="a"/>
        <w:rPr>
          <w:rFonts w:hint="cs"/>
          <w:rtl/>
        </w:rPr>
      </w:pPr>
    </w:p>
    <w:p w14:paraId="2C7890F0" w14:textId="77777777" w:rsidR="00000000" w:rsidRDefault="001C3AAC">
      <w:pPr>
        <w:pStyle w:val="ac"/>
        <w:rPr>
          <w:rtl/>
        </w:rPr>
      </w:pPr>
      <w:r>
        <w:rPr>
          <w:rFonts w:hint="eastAsia"/>
          <w:rtl/>
        </w:rPr>
        <w:t>אילנה</w:t>
      </w:r>
      <w:r>
        <w:rPr>
          <w:rtl/>
        </w:rPr>
        <w:t xml:space="preserve"> כהן (עם אחד):</w:t>
      </w:r>
    </w:p>
    <w:p w14:paraId="285D0C59" w14:textId="77777777" w:rsidR="00000000" w:rsidRDefault="001C3AAC">
      <w:pPr>
        <w:pStyle w:val="a"/>
        <w:rPr>
          <w:rFonts w:hint="cs"/>
          <w:rtl/>
        </w:rPr>
      </w:pPr>
    </w:p>
    <w:p w14:paraId="14AF7EE9" w14:textId="77777777" w:rsidR="00000000" w:rsidRDefault="001C3AAC">
      <w:pPr>
        <w:pStyle w:val="a"/>
        <w:rPr>
          <w:rFonts w:hint="cs"/>
          <w:rtl/>
        </w:rPr>
      </w:pPr>
      <w:r>
        <w:rPr>
          <w:rFonts w:hint="cs"/>
          <w:rtl/>
        </w:rPr>
        <w:t xml:space="preserve">אל תענה לי ככה. </w:t>
      </w:r>
    </w:p>
    <w:p w14:paraId="2BA47C8C" w14:textId="77777777" w:rsidR="00000000" w:rsidRDefault="001C3AAC">
      <w:pPr>
        <w:pStyle w:val="a"/>
        <w:rPr>
          <w:rFonts w:hint="cs"/>
          <w:rtl/>
        </w:rPr>
      </w:pPr>
    </w:p>
    <w:p w14:paraId="604AE0C6" w14:textId="77777777" w:rsidR="00000000" w:rsidRDefault="001C3AAC">
      <w:pPr>
        <w:pStyle w:val="SpeakerCon"/>
        <w:rPr>
          <w:rtl/>
        </w:rPr>
      </w:pPr>
      <w:bookmarkStart w:id="84" w:name="FS000000474T21_07_2003_17_15_27C"/>
      <w:bookmarkEnd w:id="84"/>
      <w:r>
        <w:rPr>
          <w:rtl/>
        </w:rPr>
        <w:t>השר גדעון עזרא:</w:t>
      </w:r>
    </w:p>
    <w:p w14:paraId="339DE492" w14:textId="77777777" w:rsidR="00000000" w:rsidRDefault="001C3AAC">
      <w:pPr>
        <w:pStyle w:val="a"/>
        <w:rPr>
          <w:rtl/>
        </w:rPr>
      </w:pPr>
    </w:p>
    <w:p w14:paraId="4B568A4F" w14:textId="77777777" w:rsidR="00000000" w:rsidRDefault="001C3AAC">
      <w:pPr>
        <w:pStyle w:val="a"/>
        <w:rPr>
          <w:rFonts w:hint="cs"/>
          <w:rtl/>
        </w:rPr>
      </w:pPr>
      <w:r>
        <w:rPr>
          <w:rFonts w:hint="cs"/>
          <w:rtl/>
        </w:rPr>
        <w:t xml:space="preserve">אסור לך להפריע כך. </w:t>
      </w:r>
    </w:p>
    <w:p w14:paraId="5204C74C" w14:textId="77777777" w:rsidR="00000000" w:rsidRDefault="001C3AAC">
      <w:pPr>
        <w:pStyle w:val="a"/>
        <w:rPr>
          <w:rFonts w:hint="cs"/>
          <w:rtl/>
        </w:rPr>
      </w:pPr>
    </w:p>
    <w:p w14:paraId="1C5E9D35" w14:textId="77777777" w:rsidR="00000000" w:rsidRDefault="001C3AAC">
      <w:pPr>
        <w:pStyle w:val="a"/>
        <w:rPr>
          <w:rFonts w:hint="cs"/>
          <w:rtl/>
        </w:rPr>
      </w:pPr>
      <w:r>
        <w:rPr>
          <w:rFonts w:hint="cs"/>
          <w:rtl/>
        </w:rPr>
        <w:t>מנהלי בתי-החולי</w:t>
      </w:r>
      <w:r>
        <w:rPr>
          <w:rFonts w:hint="cs"/>
          <w:rtl/>
        </w:rPr>
        <w:t xml:space="preserve">ם נמנעים מלטפל בבעיות האמיתיות במערכת, ומדי שנה הם מנהלים את המאבק בדרך הקלה של אי-מתן שירותים לציבור ואיומי פגיעה בחולים הזקוקים לתרופות, במקום להתייעל ולעשות שימוש נכון בכספים הרבים המוקצים ממילא. </w:t>
      </w:r>
    </w:p>
    <w:p w14:paraId="74C1B19F" w14:textId="77777777" w:rsidR="00000000" w:rsidRDefault="001C3AAC">
      <w:pPr>
        <w:pStyle w:val="a"/>
        <w:rPr>
          <w:rFonts w:hint="cs"/>
          <w:rtl/>
        </w:rPr>
      </w:pPr>
    </w:p>
    <w:p w14:paraId="45C829E1" w14:textId="77777777" w:rsidR="00000000" w:rsidRDefault="001C3AAC">
      <w:pPr>
        <w:pStyle w:val="a"/>
        <w:rPr>
          <w:rFonts w:hint="cs"/>
          <w:rtl/>
        </w:rPr>
      </w:pPr>
      <w:r>
        <w:rPr>
          <w:rFonts w:hint="cs"/>
          <w:rtl/>
        </w:rPr>
        <w:t>כך, למשל, חבר הכנסת סנה, להערה שהעלית, יש היום 300 מיטו</w:t>
      </w:r>
      <w:r>
        <w:rPr>
          <w:rFonts w:hint="cs"/>
          <w:rtl/>
        </w:rPr>
        <w:t xml:space="preserve">ת אשפוז בבתי-חולים כלליים עבור חולים סיעודיים, שהמדינה משלמת עבורם 1,600 שקל ליום אשפוז. כעת מוצע להעביר אותן מיטות </w:t>
      </w:r>
      <w:r>
        <w:rPr>
          <w:rtl/>
        </w:rPr>
        <w:t>–</w:t>
      </w:r>
      <w:r>
        <w:rPr>
          <w:rFonts w:hint="cs"/>
          <w:rtl/>
        </w:rPr>
        <w:t xml:space="preserve"> לא מפסידים ולו מיטה אחת </w:t>
      </w:r>
      <w:r>
        <w:rPr>
          <w:rtl/>
        </w:rPr>
        <w:t>–</w:t>
      </w:r>
      <w:r>
        <w:rPr>
          <w:rFonts w:hint="cs"/>
          <w:rtl/>
        </w:rPr>
        <w:t xml:space="preserve"> לבתי-חולים גריאטריים, שבהם יקבלו טיפול מתאים </w:t>
      </w:r>
      <w:bookmarkStart w:id="85" w:name="FS000000474T21_07_2003_17_17_41C"/>
      <w:bookmarkEnd w:id="85"/>
      <w:r>
        <w:rPr>
          <w:rFonts w:hint="cs"/>
          <w:rtl/>
        </w:rPr>
        <w:t xml:space="preserve">וטוב יותר, ועלות יום האשפוז היא 300 שקל בלבד. </w:t>
      </w:r>
    </w:p>
    <w:p w14:paraId="2AFB862A" w14:textId="77777777" w:rsidR="00000000" w:rsidRDefault="001C3AAC">
      <w:pPr>
        <w:pStyle w:val="a"/>
        <w:rPr>
          <w:rFonts w:hint="cs"/>
          <w:rtl/>
        </w:rPr>
      </w:pPr>
    </w:p>
    <w:p w14:paraId="0E56C28B" w14:textId="77777777" w:rsidR="00000000" w:rsidRDefault="001C3AAC">
      <w:pPr>
        <w:pStyle w:val="a"/>
        <w:rPr>
          <w:rFonts w:hint="cs"/>
          <w:rtl/>
        </w:rPr>
      </w:pPr>
      <w:r>
        <w:rPr>
          <w:rFonts w:hint="cs"/>
          <w:rtl/>
        </w:rPr>
        <w:t xml:space="preserve">בתי-החולים לא עברו </w:t>
      </w:r>
      <w:r>
        <w:rPr>
          <w:rFonts w:hint="cs"/>
          <w:rtl/>
        </w:rPr>
        <w:t>קיצוצים תקציביים בשנתיים האחרונות למרות מצבם הקשה. אנחנו חושבים שהם יכולים לתרום את חלקם להתייעלות, כפי שתרמו מערכות אחרות. כל מי שמכיר את מערכת הבריאות מעריך את התפקוד שלה ואת רמתה הרפואית הגבוהה, אולם יש מקום להתייעלות מסוימת, כפי שהדבר קיים ברוב המערכות</w:t>
      </w:r>
      <w:r>
        <w:rPr>
          <w:rFonts w:hint="cs"/>
          <w:rtl/>
        </w:rPr>
        <w:t xml:space="preserve"> הציבוריות, ובעיקר בתקופה שבה חייבים להקטין את ההוצאה הממשלתית. </w:t>
      </w:r>
    </w:p>
    <w:p w14:paraId="3171F456" w14:textId="77777777" w:rsidR="00000000" w:rsidRDefault="001C3AAC">
      <w:pPr>
        <w:pStyle w:val="a"/>
        <w:rPr>
          <w:rFonts w:hint="cs"/>
          <w:rtl/>
        </w:rPr>
      </w:pPr>
    </w:p>
    <w:p w14:paraId="7BB756AA" w14:textId="77777777" w:rsidR="00000000" w:rsidRDefault="001C3AAC">
      <w:pPr>
        <w:pStyle w:val="a"/>
        <w:rPr>
          <w:rtl/>
        </w:rPr>
      </w:pPr>
      <w:r>
        <w:rPr>
          <w:rFonts w:hint="cs"/>
          <w:rtl/>
        </w:rPr>
        <w:t xml:space="preserve">כאמור, שרי האוצר והבריאות הגיעו בימים האחרונים להבנות במרבית הסעיפים, והקבינט החברתי-הכלכלי יכריע בנושא שאין בו הסכמות. </w:t>
      </w:r>
    </w:p>
    <w:p w14:paraId="4384A647" w14:textId="77777777" w:rsidR="00000000" w:rsidRDefault="001C3AAC">
      <w:pPr>
        <w:pStyle w:val="a"/>
        <w:rPr>
          <w:rFonts w:hint="cs"/>
          <w:rtl/>
        </w:rPr>
      </w:pPr>
    </w:p>
    <w:p w14:paraId="52EBC8A2" w14:textId="77777777" w:rsidR="00000000" w:rsidRDefault="001C3AAC">
      <w:pPr>
        <w:pStyle w:val="a"/>
        <w:rPr>
          <w:rFonts w:hint="cs"/>
          <w:rtl/>
        </w:rPr>
      </w:pPr>
      <w:r>
        <w:rPr>
          <w:rFonts w:hint="cs"/>
          <w:rtl/>
        </w:rPr>
        <w:t xml:space="preserve">לסיום, מצב המשק, המצב הביטחוני והמצב הכלכלי, כל אלה הביאו את הממשלה </w:t>
      </w:r>
      <w:r>
        <w:rPr>
          <w:rFonts w:hint="cs"/>
          <w:rtl/>
        </w:rPr>
        <w:t xml:space="preserve">הזאת להחלטות אמיצות לאורך כל הדרך, ואין לי כל ספק שיקבלו גם את ההחלטה הנכונה לגבי הנושא הזה. </w:t>
      </w:r>
    </w:p>
    <w:p w14:paraId="3A7CDCB2" w14:textId="77777777" w:rsidR="00000000" w:rsidRDefault="001C3AAC">
      <w:pPr>
        <w:pStyle w:val="a"/>
        <w:rPr>
          <w:rFonts w:hint="cs"/>
          <w:rtl/>
        </w:rPr>
      </w:pPr>
    </w:p>
    <w:p w14:paraId="632B7D71" w14:textId="77777777" w:rsidR="00000000" w:rsidRDefault="001C3AAC">
      <w:pPr>
        <w:pStyle w:val="a"/>
        <w:rPr>
          <w:rFonts w:hint="cs"/>
          <w:rtl/>
        </w:rPr>
      </w:pPr>
      <w:r>
        <w:rPr>
          <w:rFonts w:hint="cs"/>
          <w:rtl/>
        </w:rPr>
        <w:t xml:space="preserve">אני מציע לדחות את הצעת האי-אמון. </w:t>
      </w:r>
    </w:p>
    <w:p w14:paraId="16783DA8" w14:textId="77777777" w:rsidR="00000000" w:rsidRDefault="001C3AAC">
      <w:pPr>
        <w:pStyle w:val="a"/>
        <w:rPr>
          <w:rFonts w:hint="cs"/>
          <w:rtl/>
        </w:rPr>
      </w:pPr>
    </w:p>
    <w:p w14:paraId="1DE21533" w14:textId="77777777" w:rsidR="00000000" w:rsidRDefault="001C3AAC">
      <w:pPr>
        <w:pStyle w:val="ac"/>
        <w:rPr>
          <w:rtl/>
        </w:rPr>
      </w:pPr>
      <w:r>
        <w:rPr>
          <w:rFonts w:hint="eastAsia"/>
          <w:rtl/>
        </w:rPr>
        <w:t>אילנה</w:t>
      </w:r>
      <w:r>
        <w:rPr>
          <w:rtl/>
        </w:rPr>
        <w:t xml:space="preserve"> כהן (עם אחד):</w:t>
      </w:r>
    </w:p>
    <w:p w14:paraId="0553FDBA" w14:textId="77777777" w:rsidR="00000000" w:rsidRDefault="001C3AAC">
      <w:pPr>
        <w:pStyle w:val="a"/>
        <w:rPr>
          <w:rFonts w:hint="cs"/>
          <w:rtl/>
        </w:rPr>
      </w:pPr>
    </w:p>
    <w:p w14:paraId="023984E4" w14:textId="77777777" w:rsidR="00000000" w:rsidRDefault="001C3AAC">
      <w:pPr>
        <w:pStyle w:val="a"/>
        <w:rPr>
          <w:rFonts w:hint="cs"/>
          <w:rtl/>
        </w:rPr>
      </w:pPr>
      <w:r>
        <w:rPr>
          <w:rFonts w:hint="cs"/>
          <w:rtl/>
        </w:rPr>
        <w:t xml:space="preserve">זה מאוד אמיץ להתעלל בחולים ובזקנים. </w:t>
      </w:r>
    </w:p>
    <w:p w14:paraId="73ABDAC5" w14:textId="77777777" w:rsidR="00000000" w:rsidRDefault="001C3AAC">
      <w:pPr>
        <w:pStyle w:val="a"/>
        <w:rPr>
          <w:rFonts w:hint="cs"/>
          <w:rtl/>
        </w:rPr>
      </w:pPr>
    </w:p>
    <w:p w14:paraId="22F49D66" w14:textId="77777777" w:rsidR="00000000" w:rsidRDefault="001C3AAC">
      <w:pPr>
        <w:pStyle w:val="ad"/>
        <w:rPr>
          <w:rtl/>
        </w:rPr>
      </w:pPr>
      <w:r>
        <w:rPr>
          <w:rtl/>
        </w:rPr>
        <w:t>היו"ר מוחמד ברכה:</w:t>
      </w:r>
    </w:p>
    <w:p w14:paraId="1D4716C4" w14:textId="77777777" w:rsidR="00000000" w:rsidRDefault="001C3AAC">
      <w:pPr>
        <w:pStyle w:val="a"/>
        <w:rPr>
          <w:rtl/>
        </w:rPr>
      </w:pPr>
    </w:p>
    <w:p w14:paraId="4B412655" w14:textId="77777777" w:rsidR="00000000" w:rsidRDefault="001C3AAC">
      <w:pPr>
        <w:pStyle w:val="a"/>
        <w:rPr>
          <w:rFonts w:hint="cs"/>
          <w:rtl/>
        </w:rPr>
      </w:pPr>
      <w:r>
        <w:rPr>
          <w:rFonts w:hint="cs"/>
          <w:rtl/>
        </w:rPr>
        <w:t>תודה לשר גדעון עזרא. ההצבעה אחרי הדיון, אדוני חב</w:t>
      </w:r>
      <w:r>
        <w:rPr>
          <w:rFonts w:hint="cs"/>
          <w:rtl/>
        </w:rPr>
        <w:t xml:space="preserve">ר הכנסת דהאמשה. </w:t>
      </w:r>
    </w:p>
    <w:p w14:paraId="1D686F83" w14:textId="77777777" w:rsidR="00000000" w:rsidRDefault="001C3AAC">
      <w:pPr>
        <w:pStyle w:val="a"/>
        <w:rPr>
          <w:rFonts w:hint="cs"/>
          <w:rtl/>
        </w:rPr>
      </w:pPr>
    </w:p>
    <w:p w14:paraId="4A8AA5E4" w14:textId="77777777" w:rsidR="00000000" w:rsidRDefault="001C3AAC">
      <w:pPr>
        <w:pStyle w:val="ac"/>
        <w:rPr>
          <w:rtl/>
        </w:rPr>
      </w:pPr>
      <w:r>
        <w:rPr>
          <w:rFonts w:hint="eastAsia"/>
          <w:rtl/>
        </w:rPr>
        <w:t>יאיר</w:t>
      </w:r>
      <w:r>
        <w:rPr>
          <w:rtl/>
        </w:rPr>
        <w:t xml:space="preserve"> פרץ (ש"ס):</w:t>
      </w:r>
    </w:p>
    <w:p w14:paraId="440B0999" w14:textId="77777777" w:rsidR="00000000" w:rsidRDefault="001C3AAC">
      <w:pPr>
        <w:pStyle w:val="a"/>
        <w:rPr>
          <w:rFonts w:hint="cs"/>
          <w:rtl/>
        </w:rPr>
      </w:pPr>
    </w:p>
    <w:p w14:paraId="767C1064" w14:textId="77777777" w:rsidR="00000000" w:rsidRDefault="001C3AAC">
      <w:pPr>
        <w:pStyle w:val="a"/>
        <w:rPr>
          <w:rFonts w:hint="cs"/>
          <w:rtl/>
        </w:rPr>
      </w:pPr>
      <w:r>
        <w:rPr>
          <w:rFonts w:hint="cs"/>
          <w:rtl/>
        </w:rPr>
        <w:t>אפשר לבקש הצבעה עכשיו?</w:t>
      </w:r>
    </w:p>
    <w:p w14:paraId="108DB60E" w14:textId="77777777" w:rsidR="00000000" w:rsidRDefault="001C3AAC">
      <w:pPr>
        <w:pStyle w:val="a"/>
        <w:rPr>
          <w:rFonts w:hint="cs"/>
          <w:rtl/>
        </w:rPr>
      </w:pPr>
    </w:p>
    <w:p w14:paraId="278DF5F4" w14:textId="77777777" w:rsidR="00000000" w:rsidRDefault="001C3AAC">
      <w:pPr>
        <w:pStyle w:val="a"/>
        <w:rPr>
          <w:rFonts w:hint="cs"/>
          <w:rtl/>
        </w:rPr>
      </w:pPr>
    </w:p>
    <w:p w14:paraId="0C215455" w14:textId="77777777" w:rsidR="00000000" w:rsidRDefault="001C3AAC">
      <w:pPr>
        <w:pStyle w:val="ad"/>
        <w:rPr>
          <w:rtl/>
        </w:rPr>
      </w:pPr>
      <w:r>
        <w:rPr>
          <w:rtl/>
        </w:rPr>
        <w:t>היו"ר מוחמד ברכה:</w:t>
      </w:r>
    </w:p>
    <w:p w14:paraId="75ACE750" w14:textId="77777777" w:rsidR="00000000" w:rsidRDefault="001C3AAC">
      <w:pPr>
        <w:pStyle w:val="a"/>
        <w:rPr>
          <w:rtl/>
        </w:rPr>
      </w:pPr>
    </w:p>
    <w:p w14:paraId="0532EF3D" w14:textId="77777777" w:rsidR="00000000" w:rsidRDefault="001C3AAC">
      <w:pPr>
        <w:pStyle w:val="a"/>
        <w:rPr>
          <w:rFonts w:hint="cs"/>
          <w:rtl/>
        </w:rPr>
      </w:pPr>
      <w:r>
        <w:rPr>
          <w:rFonts w:hint="cs"/>
          <w:rtl/>
        </w:rPr>
        <w:t xml:space="preserve">תגיש הצעה לשנות את תקנון הכנסת, ואני אשקול אותה בחיוב. </w:t>
      </w:r>
    </w:p>
    <w:p w14:paraId="0E109E5A" w14:textId="77777777" w:rsidR="00000000" w:rsidRDefault="001C3AAC">
      <w:pPr>
        <w:pStyle w:val="a"/>
        <w:rPr>
          <w:rFonts w:hint="cs"/>
          <w:rtl/>
        </w:rPr>
      </w:pPr>
    </w:p>
    <w:p w14:paraId="2E979619" w14:textId="77777777" w:rsidR="00000000" w:rsidRDefault="001C3AAC">
      <w:pPr>
        <w:pStyle w:val="a"/>
        <w:rPr>
          <w:rFonts w:hint="cs"/>
          <w:rtl/>
        </w:rPr>
      </w:pPr>
      <w:r>
        <w:rPr>
          <w:rFonts w:hint="cs"/>
          <w:rtl/>
        </w:rPr>
        <w:t>נשמע את הצעת האי-אמון של סיעת ש"ס בנושא: יחס הממשלה למצוקות של ויקי קנפו ועוד 150,000 נשים חד-הוריות. ינמק את האי-אמון ח</w:t>
      </w:r>
      <w:r>
        <w:rPr>
          <w:rFonts w:hint="cs"/>
          <w:rtl/>
        </w:rPr>
        <w:t xml:space="preserve">בר הכנסת אלי ישי. בבקשה, אדוני. </w:t>
      </w:r>
    </w:p>
    <w:p w14:paraId="086607CA" w14:textId="77777777" w:rsidR="00000000" w:rsidRDefault="001C3AAC">
      <w:pPr>
        <w:pStyle w:val="a"/>
        <w:rPr>
          <w:rFonts w:hint="cs"/>
          <w:rtl/>
        </w:rPr>
      </w:pPr>
    </w:p>
    <w:p w14:paraId="4D458788" w14:textId="77777777" w:rsidR="00000000" w:rsidRDefault="001C3AAC">
      <w:pPr>
        <w:pStyle w:val="Speaker"/>
        <w:rPr>
          <w:rtl/>
        </w:rPr>
      </w:pPr>
      <w:bookmarkStart w:id="86" w:name="FS000000494T21_07_2003_17_22_44"/>
      <w:bookmarkStart w:id="87" w:name="_Toc46720086"/>
      <w:bookmarkStart w:id="88" w:name="_Toc50257069"/>
      <w:bookmarkEnd w:id="86"/>
      <w:r>
        <w:rPr>
          <w:rFonts w:hint="eastAsia"/>
          <w:rtl/>
        </w:rPr>
        <w:t>אליהו</w:t>
      </w:r>
      <w:r>
        <w:rPr>
          <w:rtl/>
        </w:rPr>
        <w:t xml:space="preserve"> ישי (ש"ס):</w:t>
      </w:r>
      <w:bookmarkEnd w:id="87"/>
      <w:bookmarkEnd w:id="88"/>
    </w:p>
    <w:p w14:paraId="7F6D3A41" w14:textId="77777777" w:rsidR="00000000" w:rsidRDefault="001C3AAC">
      <w:pPr>
        <w:pStyle w:val="a"/>
        <w:rPr>
          <w:rFonts w:hint="cs"/>
          <w:rtl/>
        </w:rPr>
      </w:pPr>
    </w:p>
    <w:p w14:paraId="1C60C541" w14:textId="77777777" w:rsidR="00000000" w:rsidRDefault="001C3AAC">
      <w:pPr>
        <w:pStyle w:val="a"/>
        <w:rPr>
          <w:rFonts w:hint="cs"/>
          <w:rtl/>
        </w:rPr>
      </w:pPr>
      <w:r>
        <w:rPr>
          <w:rFonts w:hint="cs"/>
          <w:rtl/>
        </w:rPr>
        <w:t>אדוני היושב-ראש, השר גדעון עזרא נשאר היחיד הרציני בליכוד. תראה, אין פה אף אחד, אף חבר כנסת לא נמצא. לא אכפת להם, זה לא מעניין אותם בכלל. טוב שלחבר הכנסת גדעון עזרא אכפת, ואני מציע לו שהוא לא יעלה כל דקה ל</w:t>
      </w:r>
      <w:r>
        <w:rPr>
          <w:rFonts w:hint="cs"/>
          <w:rtl/>
        </w:rPr>
        <w:t xml:space="preserve">ענות. אם חבריו לא רציניים, לפחות שיענה בסוף לכולם. אנחנו מקבלים בברכה את הרצון הטוב שלו לפחות להתייחס - להתייחס לעם ישראל, לחולים, לנזקקים, לחד-הוריות, לאומללים, לנדכאים, לעניים, לאביונים ולרעבים. </w:t>
      </w:r>
    </w:p>
    <w:p w14:paraId="477C08FB" w14:textId="77777777" w:rsidR="00000000" w:rsidRDefault="001C3AAC">
      <w:pPr>
        <w:pStyle w:val="a"/>
        <w:rPr>
          <w:rFonts w:hint="cs"/>
          <w:rtl/>
        </w:rPr>
      </w:pPr>
    </w:p>
    <w:p w14:paraId="7C717220" w14:textId="77777777" w:rsidR="00000000" w:rsidRDefault="001C3AAC">
      <w:pPr>
        <w:pStyle w:val="ac"/>
        <w:rPr>
          <w:rtl/>
        </w:rPr>
      </w:pPr>
      <w:r>
        <w:rPr>
          <w:rFonts w:hint="eastAsia"/>
          <w:rtl/>
        </w:rPr>
        <w:t>חיים</w:t>
      </w:r>
      <w:r>
        <w:rPr>
          <w:rtl/>
        </w:rPr>
        <w:t xml:space="preserve"> רמון (העבודה-מימד):</w:t>
      </w:r>
    </w:p>
    <w:p w14:paraId="273439E0" w14:textId="77777777" w:rsidR="00000000" w:rsidRDefault="001C3AAC">
      <w:pPr>
        <w:pStyle w:val="a"/>
        <w:rPr>
          <w:rFonts w:hint="cs"/>
          <w:rtl/>
        </w:rPr>
      </w:pPr>
    </w:p>
    <w:p w14:paraId="199D10C8" w14:textId="77777777" w:rsidR="00000000" w:rsidRDefault="001C3AAC">
      <w:pPr>
        <w:pStyle w:val="a"/>
        <w:rPr>
          <w:rFonts w:hint="cs"/>
          <w:rtl/>
        </w:rPr>
      </w:pPr>
      <w:r>
        <w:rPr>
          <w:rFonts w:hint="cs"/>
          <w:rtl/>
        </w:rPr>
        <w:t>איפה כולם? הם הלכו לבקר באוהל ה</w:t>
      </w:r>
      <w:r>
        <w:rPr>
          <w:rFonts w:hint="cs"/>
          <w:rtl/>
        </w:rPr>
        <w:t xml:space="preserve">מחאה. </w:t>
      </w:r>
    </w:p>
    <w:p w14:paraId="39998A4B" w14:textId="77777777" w:rsidR="00000000" w:rsidRDefault="001C3AAC">
      <w:pPr>
        <w:pStyle w:val="a"/>
        <w:rPr>
          <w:rFonts w:hint="cs"/>
          <w:rtl/>
        </w:rPr>
      </w:pPr>
    </w:p>
    <w:p w14:paraId="525B3D94" w14:textId="77777777" w:rsidR="00000000" w:rsidRDefault="001C3AAC">
      <w:pPr>
        <w:pStyle w:val="SpeakerCon"/>
        <w:rPr>
          <w:rtl/>
        </w:rPr>
      </w:pPr>
      <w:bookmarkStart w:id="89" w:name="FS000000494T21_07_2003_17_24_22C"/>
      <w:bookmarkEnd w:id="89"/>
      <w:r>
        <w:rPr>
          <w:rtl/>
        </w:rPr>
        <w:t>אליהו ישי (ש"ס):</w:t>
      </w:r>
    </w:p>
    <w:p w14:paraId="11564AE8" w14:textId="77777777" w:rsidR="00000000" w:rsidRDefault="001C3AAC">
      <w:pPr>
        <w:pStyle w:val="a"/>
        <w:rPr>
          <w:rtl/>
        </w:rPr>
      </w:pPr>
    </w:p>
    <w:p w14:paraId="36846E97" w14:textId="77777777" w:rsidR="00000000" w:rsidRDefault="001C3AAC">
      <w:pPr>
        <w:pStyle w:val="a"/>
        <w:rPr>
          <w:rFonts w:hint="cs"/>
          <w:rtl/>
        </w:rPr>
      </w:pPr>
      <w:r>
        <w:rPr>
          <w:rFonts w:hint="cs"/>
          <w:rtl/>
        </w:rPr>
        <w:t>מה אתה אומר? חבר הכנסת מרגי, אולי תכינו רשימה מי תמך היום באי-אמון ומי יצא נגד. נדפיס את זה בשלט גדול, ואני מוכן לממן את ההדפסה. אותן נשים חד-הוריות ואותם אנשים שבאו להביע את זעקתן ואת כאבן ידעו מי מחברי הכנסת תמך במאבק שלהם ומי ל</w:t>
      </w:r>
      <w:r>
        <w:rPr>
          <w:rFonts w:hint="cs"/>
          <w:rtl/>
        </w:rPr>
        <w:t xml:space="preserve">א תמך במאבק שלהם. </w:t>
      </w:r>
    </w:p>
    <w:p w14:paraId="11935533" w14:textId="77777777" w:rsidR="00000000" w:rsidRDefault="001C3AAC">
      <w:pPr>
        <w:pStyle w:val="a"/>
        <w:rPr>
          <w:rFonts w:hint="cs"/>
          <w:rtl/>
        </w:rPr>
      </w:pPr>
    </w:p>
    <w:p w14:paraId="5C383DCC" w14:textId="77777777" w:rsidR="00000000" w:rsidRDefault="001C3AAC">
      <w:pPr>
        <w:pStyle w:val="a"/>
        <w:rPr>
          <w:rFonts w:hint="cs"/>
          <w:rtl/>
        </w:rPr>
      </w:pPr>
      <w:r>
        <w:rPr>
          <w:rFonts w:hint="cs"/>
          <w:rtl/>
        </w:rPr>
        <w:t>אדוני היושב-ראש, חברי חברי הכנסת, האמת היא, שהתלבטתי מה אני צריך לקום ולומר. האם לבוא לפה לעשר דקות דומייה, ממש לשבת ולשתוק, לא לומר כלום ולא לדבר, כי באמת הניסיון שלנו הוא לעורר את הממשלה, לעורר את תשומת לבם, אולי אפילו להתחנן לפעמים ב</w:t>
      </w:r>
      <w:r>
        <w:rPr>
          <w:rFonts w:hint="cs"/>
          <w:rtl/>
        </w:rPr>
        <w:t>פניהם ולהסביר להם שבדרך שבה הם הולכים הם מסכנים ומערערים את היציבות של החברה בישראל ואת הקיום של המדינה בישראל. אבל אנחנו רואים פעם אחר פעם, שהם לא רק מגלים אטימות נוראית ולא רק לא אכפת להם, אלא זה בא לידי ביטוי בכך שאפילו נציג אחד מהליכוד, חבר כנסת אחד לר</w:t>
      </w:r>
      <w:r>
        <w:rPr>
          <w:rFonts w:hint="cs"/>
          <w:rtl/>
        </w:rPr>
        <w:t xml:space="preserve">פואה לא נמצא פה, וזה מלמד  גם על  הזלזול. על זה באמת אנחנו קמים ומתקוממים. </w:t>
      </w:r>
    </w:p>
    <w:p w14:paraId="74A7A4C1" w14:textId="77777777" w:rsidR="00000000" w:rsidRDefault="001C3AAC">
      <w:pPr>
        <w:pStyle w:val="a"/>
        <w:rPr>
          <w:rFonts w:hint="cs"/>
          <w:rtl/>
        </w:rPr>
      </w:pPr>
    </w:p>
    <w:p w14:paraId="5E6884A9" w14:textId="77777777" w:rsidR="00000000" w:rsidRDefault="001C3AAC">
      <w:pPr>
        <w:pStyle w:val="a"/>
        <w:rPr>
          <w:rFonts w:hint="cs"/>
          <w:rtl/>
        </w:rPr>
      </w:pPr>
      <w:r>
        <w:rPr>
          <w:rFonts w:hint="cs"/>
          <w:rtl/>
        </w:rPr>
        <w:t xml:space="preserve">היום נפגשתי, חברי חברי הכנסת, עם נשיא המדינה משה קצב. נפגשתי אתו והבעתי בפניו את כל הזוועה ואת כל המצוקה הקשה. הוא אמר לי ש-30 שנה הוא בעבודה הציבורית, והוא לא זוכר תקופה קשה כמו </w:t>
      </w:r>
      <w:r>
        <w:rPr>
          <w:rFonts w:hint="cs"/>
          <w:rtl/>
        </w:rPr>
        <w:t>זו שעוברת עלינו היום. הוא לא זוכר. אדוני השר, שמייצג את הממשלה, אולי תסכים אתו וגם אתי, שבאמת לא זכורה לנו תקופה כל כך קשה. אבל אני רוצה לומר לך, שלא זכורה גם אטימות כל כך קשה ורעה. זה דבר שמעולם לא היה. הרי אתם תמיד מנסים לבוא ולומר שאולי נביא לכם הצעות כ</w:t>
      </w:r>
      <w:r>
        <w:rPr>
          <w:rFonts w:hint="cs"/>
          <w:rtl/>
        </w:rPr>
        <w:t xml:space="preserve">אלה ואחרות. יש לנו הצעות, הצענו לכם הצעות, אבל אתם לא מוכנים לשמוע ולקבל אותן. </w:t>
      </w:r>
    </w:p>
    <w:p w14:paraId="6AB62DAB" w14:textId="77777777" w:rsidR="00000000" w:rsidRDefault="001C3AAC">
      <w:pPr>
        <w:pStyle w:val="a"/>
        <w:rPr>
          <w:rFonts w:hint="cs"/>
          <w:rtl/>
        </w:rPr>
      </w:pPr>
    </w:p>
    <w:p w14:paraId="6A02F700" w14:textId="77777777" w:rsidR="00000000" w:rsidRDefault="001C3AAC">
      <w:pPr>
        <w:pStyle w:val="a"/>
        <w:rPr>
          <w:rFonts w:hint="cs"/>
          <w:rtl/>
        </w:rPr>
      </w:pPr>
      <w:r>
        <w:rPr>
          <w:rFonts w:hint="cs"/>
          <w:rtl/>
        </w:rPr>
        <w:t>הדבר הכי מסוכן הוא, שכבר הגענו לפיקוח נפש, לחיי אדם. אנשים הולכים למות. כשאני קורא בעיתון שתינוק חולה עם מום בלב נשלח הביתה, כי נגמר הכסף לצילומים; חס וחלילה יכול לקרות לו אסו</w:t>
      </w:r>
      <w:r>
        <w:rPr>
          <w:rFonts w:hint="cs"/>
          <w:rtl/>
        </w:rPr>
        <w:t xml:space="preserve">ן. כשלא נעשים ניתוחים קשים, הדבר יכול להסתיים בטרגדיה. כשלא נעשה צנתור לפג זה אסון, ואי-אפשר אחר כך להחזיר את החיים שלו. בוויכוח הזה בין שר הבריאות לבין שר האוצר לבין הממשלה, כאשר לאף אחד לא אכפת בממשלה, מה נגיד לאותו ילד? מה נגיד לאותה אמא? </w:t>
      </w:r>
    </w:p>
    <w:p w14:paraId="0ECA9AD6" w14:textId="77777777" w:rsidR="00000000" w:rsidRDefault="001C3AAC">
      <w:pPr>
        <w:pStyle w:val="a"/>
        <w:rPr>
          <w:rFonts w:hint="cs"/>
          <w:rtl/>
        </w:rPr>
      </w:pPr>
    </w:p>
    <w:p w14:paraId="0DA2C36F" w14:textId="77777777" w:rsidR="00000000" w:rsidRDefault="001C3AAC">
      <w:pPr>
        <w:pStyle w:val="a"/>
        <w:rPr>
          <w:rFonts w:hint="cs"/>
          <w:rtl/>
        </w:rPr>
      </w:pPr>
      <w:r>
        <w:rPr>
          <w:rFonts w:hint="cs"/>
          <w:rtl/>
        </w:rPr>
        <w:t>כל יום יש כו</w:t>
      </w:r>
      <w:r>
        <w:rPr>
          <w:rFonts w:hint="cs"/>
          <w:rtl/>
        </w:rPr>
        <w:t>תרות חדשות, וזה פשוט מזעזע. חייל בוכה בלילה, כי להורים שלו אין מה לאכול, והוא אומר שזה קורע אותו. אמא שלו חד-הורית והיא נמצאת פה היום בהפגנה. זה מעניין מישהו? אני זוכר שפעם כותרת אחת זעזעה את כולם. ראש הממשלה קרא להם לפגישה, נפגש אתם, שמע אותם, מה כואב להם</w:t>
      </w:r>
      <w:r>
        <w:rPr>
          <w:rFonts w:hint="cs"/>
          <w:rtl/>
        </w:rPr>
        <w:t xml:space="preserve">, מה אפשר לעזור, מה אי-אפשר - המצוקה כל כך קשה ואי-אפשר לעזור? אבל היום שום דבר. שום דבר. אף אחד לא מוכן לסייע ולעזור ולאף אחד לא אכפת. </w:t>
      </w:r>
    </w:p>
    <w:p w14:paraId="38303BF0" w14:textId="77777777" w:rsidR="00000000" w:rsidRDefault="001C3AAC">
      <w:pPr>
        <w:pStyle w:val="a"/>
        <w:rPr>
          <w:rFonts w:hint="cs"/>
          <w:rtl/>
        </w:rPr>
      </w:pPr>
    </w:p>
    <w:p w14:paraId="2D782C06" w14:textId="77777777" w:rsidR="00000000" w:rsidRDefault="001C3AAC">
      <w:pPr>
        <w:pStyle w:val="a"/>
        <w:rPr>
          <w:rFonts w:hint="cs"/>
          <w:rtl/>
        </w:rPr>
      </w:pPr>
      <w:r>
        <w:rPr>
          <w:rFonts w:hint="cs"/>
          <w:rtl/>
        </w:rPr>
        <w:t>החמור מכול, אדוני היושב-ראש, הוא שהתפתחה פה דמגוגיה מסוכנת. לקום ולומר בצורה גורפת שהם לא רוצים לעבוד, הם בטלנים, הם פ</w:t>
      </w:r>
      <w:r>
        <w:rPr>
          <w:rFonts w:hint="cs"/>
          <w:rtl/>
        </w:rPr>
        <w:t>רזיטים, הם אוכלי חינם, הם רוצים להישען על המדינה ועל הקצבאות ועל תשלומי ההעברה? חברי חברי הכנסת, אני הייתי שר העבודה והרווחה הרבה שנים. זו דמגוגיה מסוכנת, והממשלה, לא רק שהיא הולכת שבי אחרי הדמגוגיה הזאת, לצערי הרב, יש לנו קואליציה כל כך אטומה ואכזרית עד ש</w:t>
      </w:r>
      <w:r>
        <w:rPr>
          <w:rFonts w:hint="cs"/>
          <w:rtl/>
        </w:rPr>
        <w:t xml:space="preserve">זה בכלל לא מעניין אותם. או להיפך, כן חשוב בעיניהם וכן מעניין אותם איך לדכא את הציבור החלש הזה, שקם ואומר שאין מקומות עבודה. </w:t>
      </w:r>
    </w:p>
    <w:p w14:paraId="763DA0BE" w14:textId="77777777" w:rsidR="00000000" w:rsidRDefault="001C3AAC">
      <w:pPr>
        <w:pStyle w:val="a"/>
        <w:rPr>
          <w:rFonts w:hint="cs"/>
          <w:rtl/>
        </w:rPr>
      </w:pPr>
    </w:p>
    <w:p w14:paraId="354C8C90" w14:textId="77777777" w:rsidR="00000000" w:rsidRDefault="001C3AAC">
      <w:pPr>
        <w:pStyle w:val="ac"/>
        <w:rPr>
          <w:rtl/>
        </w:rPr>
      </w:pPr>
      <w:r>
        <w:rPr>
          <w:rFonts w:hint="eastAsia"/>
          <w:rtl/>
        </w:rPr>
        <w:t>אילן</w:t>
      </w:r>
      <w:r>
        <w:rPr>
          <w:rtl/>
        </w:rPr>
        <w:t xml:space="preserve"> שלגי (שינוי):</w:t>
      </w:r>
    </w:p>
    <w:p w14:paraId="54B94DBF" w14:textId="77777777" w:rsidR="00000000" w:rsidRDefault="001C3AAC">
      <w:pPr>
        <w:pStyle w:val="a"/>
        <w:rPr>
          <w:rFonts w:hint="cs"/>
          <w:rtl/>
        </w:rPr>
      </w:pPr>
    </w:p>
    <w:p w14:paraId="63E885A1" w14:textId="77777777" w:rsidR="00000000" w:rsidRDefault="001C3AAC">
      <w:pPr>
        <w:pStyle w:val="a"/>
        <w:rPr>
          <w:rFonts w:hint="cs"/>
          <w:rtl/>
        </w:rPr>
      </w:pPr>
      <w:r>
        <w:rPr>
          <w:rFonts w:hint="cs"/>
          <w:rtl/>
        </w:rPr>
        <w:t xml:space="preserve">הרסתם את הכלכלה. </w:t>
      </w:r>
    </w:p>
    <w:p w14:paraId="6A5B6B3F" w14:textId="77777777" w:rsidR="00000000" w:rsidRDefault="001C3AAC">
      <w:pPr>
        <w:pStyle w:val="a"/>
        <w:rPr>
          <w:rFonts w:hint="cs"/>
          <w:rtl/>
        </w:rPr>
      </w:pPr>
    </w:p>
    <w:p w14:paraId="502E3018" w14:textId="77777777" w:rsidR="00000000" w:rsidRDefault="001C3AAC">
      <w:pPr>
        <w:pStyle w:val="SpeakerCon"/>
        <w:rPr>
          <w:rtl/>
        </w:rPr>
      </w:pPr>
      <w:bookmarkStart w:id="90" w:name="FS000000494T21_07_2003_17_09_43C"/>
      <w:bookmarkEnd w:id="90"/>
      <w:r>
        <w:rPr>
          <w:rtl/>
        </w:rPr>
        <w:t>אליהו ישי (ש"ס):</w:t>
      </w:r>
    </w:p>
    <w:p w14:paraId="16F7EB41" w14:textId="77777777" w:rsidR="00000000" w:rsidRDefault="001C3AAC">
      <w:pPr>
        <w:pStyle w:val="a"/>
        <w:rPr>
          <w:rtl/>
        </w:rPr>
      </w:pPr>
    </w:p>
    <w:p w14:paraId="4008CA9F" w14:textId="77777777" w:rsidR="00000000" w:rsidRDefault="001C3AAC">
      <w:pPr>
        <w:pStyle w:val="a"/>
        <w:rPr>
          <w:rFonts w:hint="cs"/>
          <w:rtl/>
        </w:rPr>
      </w:pPr>
      <w:r>
        <w:rPr>
          <w:rFonts w:hint="cs"/>
          <w:rtl/>
        </w:rPr>
        <w:t>אני כבר אתייחס באמת לטומי לפיד, שהעביר לא מזמן 45 מיליון שקל לתרבות, וסגר</w:t>
      </w:r>
      <w:r>
        <w:rPr>
          <w:rFonts w:hint="cs"/>
          <w:rtl/>
        </w:rPr>
        <w:t xml:space="preserve"> בהסכם קואליציוני סודי - והוא לא הניח את זה מעל דוכן הכנסת - 120 או 130 מיליון שקל. איפה הכסף? תן את זה לחד-הוריות, תן את זה לחייל הרעב, תן את זה למשרד הבריאות לתרופות. 130 מיליון שקל - -</w:t>
      </w:r>
    </w:p>
    <w:p w14:paraId="2C51FD78" w14:textId="77777777" w:rsidR="00000000" w:rsidRDefault="001C3AAC">
      <w:pPr>
        <w:pStyle w:val="ac"/>
        <w:rPr>
          <w:rtl/>
        </w:rPr>
      </w:pPr>
      <w:r>
        <w:rPr>
          <w:rtl/>
        </w:rPr>
        <w:br/>
        <w:t>אילן שלגי (שינוי):</w:t>
      </w:r>
    </w:p>
    <w:p w14:paraId="6075B7EA" w14:textId="77777777" w:rsidR="00000000" w:rsidRDefault="001C3AAC">
      <w:pPr>
        <w:pStyle w:val="a"/>
        <w:rPr>
          <w:rtl/>
        </w:rPr>
      </w:pPr>
    </w:p>
    <w:p w14:paraId="1F1D6540" w14:textId="77777777" w:rsidR="00000000" w:rsidRDefault="001C3AAC">
      <w:pPr>
        <w:pStyle w:val="a"/>
        <w:rPr>
          <w:rFonts w:hint="cs"/>
          <w:rtl/>
        </w:rPr>
      </w:pPr>
      <w:r>
        <w:rPr>
          <w:rFonts w:hint="cs"/>
          <w:rtl/>
        </w:rPr>
        <w:t>- - -</w:t>
      </w:r>
    </w:p>
    <w:p w14:paraId="45C2088A" w14:textId="77777777" w:rsidR="00000000" w:rsidRDefault="001C3AAC">
      <w:pPr>
        <w:pStyle w:val="SpeakerCon"/>
        <w:rPr>
          <w:rtl/>
        </w:rPr>
      </w:pPr>
      <w:r>
        <w:rPr>
          <w:rtl/>
        </w:rPr>
        <w:br/>
      </w:r>
      <w:bookmarkStart w:id="91" w:name="FS000000494T21_07_2003_17_12_27C"/>
      <w:bookmarkEnd w:id="91"/>
      <w:r>
        <w:rPr>
          <w:rtl/>
        </w:rPr>
        <w:t>אליהו ישי (ש"ס):</w:t>
      </w:r>
    </w:p>
    <w:p w14:paraId="3FCE6A21" w14:textId="77777777" w:rsidR="00000000" w:rsidRDefault="001C3AAC">
      <w:pPr>
        <w:pStyle w:val="a"/>
        <w:rPr>
          <w:rtl/>
        </w:rPr>
      </w:pPr>
    </w:p>
    <w:p w14:paraId="6CCA3F37" w14:textId="77777777" w:rsidR="00000000" w:rsidRDefault="001C3AAC">
      <w:pPr>
        <w:pStyle w:val="a"/>
        <w:rPr>
          <w:rFonts w:hint="cs"/>
          <w:rtl/>
        </w:rPr>
      </w:pPr>
      <w:r>
        <w:rPr>
          <w:rFonts w:hint="cs"/>
          <w:rtl/>
        </w:rPr>
        <w:t>- - זו שחיתות. תקשיב ט</w:t>
      </w:r>
      <w:r>
        <w:rPr>
          <w:rFonts w:hint="cs"/>
          <w:rtl/>
        </w:rPr>
        <w:t xml:space="preserve">וב מה שאני אומר לך - זו שחיתות המאושרת על-ידי שר המשפטים, זו שחיתות באישור שר המשפטים. איפה ההסכם הקואליציוני, למה הוא לא מונח מעל דוכן הכנסת? איפה הקריטריונים?  </w:t>
      </w:r>
    </w:p>
    <w:p w14:paraId="25E808E8" w14:textId="77777777" w:rsidR="00000000" w:rsidRDefault="001C3AAC">
      <w:pPr>
        <w:pStyle w:val="ac"/>
        <w:rPr>
          <w:rtl/>
        </w:rPr>
      </w:pPr>
      <w:r>
        <w:rPr>
          <w:rtl/>
        </w:rPr>
        <w:br/>
        <w:t>אילן שלגי (שינוי):</w:t>
      </w:r>
    </w:p>
    <w:p w14:paraId="51AA83B9" w14:textId="77777777" w:rsidR="00000000" w:rsidRDefault="001C3AAC">
      <w:pPr>
        <w:pStyle w:val="a"/>
        <w:rPr>
          <w:rtl/>
        </w:rPr>
      </w:pPr>
    </w:p>
    <w:p w14:paraId="158C2913" w14:textId="77777777" w:rsidR="00000000" w:rsidRDefault="001C3AAC">
      <w:pPr>
        <w:pStyle w:val="a"/>
        <w:rPr>
          <w:rFonts w:hint="cs"/>
          <w:rtl/>
        </w:rPr>
      </w:pPr>
      <w:r>
        <w:rPr>
          <w:rFonts w:hint="cs"/>
          <w:rtl/>
        </w:rPr>
        <w:t xml:space="preserve">זה הונח ודווח. </w:t>
      </w:r>
    </w:p>
    <w:p w14:paraId="3D1081B7" w14:textId="77777777" w:rsidR="00000000" w:rsidRDefault="001C3AAC">
      <w:pPr>
        <w:pStyle w:val="SpeakerCon"/>
        <w:rPr>
          <w:rtl/>
        </w:rPr>
      </w:pPr>
      <w:r>
        <w:rPr>
          <w:rtl/>
        </w:rPr>
        <w:br/>
      </w:r>
      <w:bookmarkStart w:id="92" w:name="FS000000494T21_07_2003_17_13_18C"/>
      <w:bookmarkEnd w:id="92"/>
      <w:r>
        <w:rPr>
          <w:rtl/>
        </w:rPr>
        <w:t>אליהו ישי (ש"ס):</w:t>
      </w:r>
    </w:p>
    <w:p w14:paraId="3D4D0BB8" w14:textId="77777777" w:rsidR="00000000" w:rsidRDefault="001C3AAC">
      <w:pPr>
        <w:pStyle w:val="a"/>
        <w:rPr>
          <w:rtl/>
        </w:rPr>
      </w:pPr>
    </w:p>
    <w:p w14:paraId="4FC75B33" w14:textId="77777777" w:rsidR="00000000" w:rsidRDefault="001C3AAC">
      <w:pPr>
        <w:pStyle w:val="a"/>
        <w:rPr>
          <w:rFonts w:hint="cs"/>
          <w:rtl/>
        </w:rPr>
      </w:pPr>
      <w:r>
        <w:rPr>
          <w:rFonts w:hint="cs"/>
          <w:rtl/>
        </w:rPr>
        <w:t xml:space="preserve"> אתם דיברתם על תקציבים ייחודיים. מתי </w:t>
      </w:r>
      <w:r>
        <w:rPr>
          <w:rFonts w:hint="cs"/>
          <w:rtl/>
        </w:rPr>
        <w:t>זה מונח? זה מונח לאחר מכן? זו שחיתות מאושרת על-ידי הממסד, על-ידי הממשלה ועל-ידי שר המשפטים.  בושה וחרפה - - -</w:t>
      </w:r>
    </w:p>
    <w:p w14:paraId="2E0286B3" w14:textId="77777777" w:rsidR="00000000" w:rsidRDefault="001C3AAC">
      <w:pPr>
        <w:pStyle w:val="ac"/>
        <w:rPr>
          <w:rtl/>
        </w:rPr>
      </w:pPr>
      <w:r>
        <w:rPr>
          <w:rtl/>
        </w:rPr>
        <w:br/>
        <w:t>אילן שלגי (שינוי):</w:t>
      </w:r>
    </w:p>
    <w:p w14:paraId="31F64C55" w14:textId="77777777" w:rsidR="00000000" w:rsidRDefault="001C3AAC">
      <w:pPr>
        <w:pStyle w:val="a"/>
        <w:rPr>
          <w:rtl/>
        </w:rPr>
      </w:pPr>
    </w:p>
    <w:p w14:paraId="50DB2169" w14:textId="77777777" w:rsidR="00000000" w:rsidRDefault="001C3AAC">
      <w:pPr>
        <w:pStyle w:val="a"/>
        <w:rPr>
          <w:rFonts w:hint="cs"/>
          <w:rtl/>
        </w:rPr>
      </w:pPr>
      <w:r>
        <w:rPr>
          <w:rFonts w:hint="cs"/>
          <w:rtl/>
        </w:rPr>
        <w:t>שר האוצר נתן לכם - - -</w:t>
      </w:r>
    </w:p>
    <w:p w14:paraId="019D8C65" w14:textId="77777777" w:rsidR="00000000" w:rsidRDefault="001C3AAC">
      <w:pPr>
        <w:pStyle w:val="SpeakerCon"/>
        <w:rPr>
          <w:rtl/>
        </w:rPr>
      </w:pPr>
      <w:r>
        <w:rPr>
          <w:rtl/>
        </w:rPr>
        <w:br/>
      </w:r>
      <w:bookmarkStart w:id="93" w:name="FS000000494T21_07_2003_17_14_53C"/>
      <w:bookmarkEnd w:id="93"/>
      <w:r>
        <w:rPr>
          <w:rtl/>
        </w:rPr>
        <w:t>אליהו ישי (ש"ס):</w:t>
      </w:r>
    </w:p>
    <w:p w14:paraId="141FAA9A" w14:textId="77777777" w:rsidR="00000000" w:rsidRDefault="001C3AAC">
      <w:pPr>
        <w:pStyle w:val="a"/>
        <w:rPr>
          <w:rtl/>
        </w:rPr>
      </w:pPr>
    </w:p>
    <w:p w14:paraId="1DE09A5C" w14:textId="77777777" w:rsidR="00000000" w:rsidRDefault="001C3AAC">
      <w:pPr>
        <w:pStyle w:val="a"/>
        <w:rPr>
          <w:rFonts w:hint="cs"/>
          <w:rtl/>
        </w:rPr>
      </w:pPr>
      <w:r>
        <w:rPr>
          <w:rFonts w:hint="cs"/>
          <w:rtl/>
        </w:rPr>
        <w:t>בושה וחרפה. אתם דיברתם נגד הייחודיים. קם שר המשפטים ואומר - גם לנו יש ייחודיים. תחל</w:t>
      </w:r>
      <w:r>
        <w:rPr>
          <w:rFonts w:hint="cs"/>
          <w:rtl/>
        </w:rPr>
        <w:t>יט. אם אנחנו מושחתים ונמאס לכם מהייחודיים - - -</w:t>
      </w:r>
    </w:p>
    <w:p w14:paraId="4C8E742E" w14:textId="77777777" w:rsidR="00000000" w:rsidRDefault="001C3AAC">
      <w:pPr>
        <w:pStyle w:val="ac"/>
        <w:rPr>
          <w:rtl/>
        </w:rPr>
      </w:pPr>
      <w:r>
        <w:rPr>
          <w:rtl/>
        </w:rPr>
        <w:br/>
        <w:t>אילן שלגי (שינוי):</w:t>
      </w:r>
    </w:p>
    <w:p w14:paraId="100BE61D" w14:textId="77777777" w:rsidR="00000000" w:rsidRDefault="001C3AAC">
      <w:pPr>
        <w:pStyle w:val="a"/>
        <w:rPr>
          <w:rtl/>
        </w:rPr>
      </w:pPr>
    </w:p>
    <w:p w14:paraId="338796CA" w14:textId="77777777" w:rsidR="00000000" w:rsidRDefault="001C3AAC">
      <w:pPr>
        <w:pStyle w:val="a"/>
        <w:rPr>
          <w:rFonts w:hint="cs"/>
          <w:rtl/>
        </w:rPr>
      </w:pPr>
      <w:r>
        <w:rPr>
          <w:rFonts w:hint="cs"/>
          <w:rtl/>
        </w:rPr>
        <w:t>אתם - אפילו כשאתם באופוזיציה - - -</w:t>
      </w:r>
    </w:p>
    <w:p w14:paraId="73B09C52" w14:textId="77777777" w:rsidR="00000000" w:rsidRDefault="001C3AAC">
      <w:pPr>
        <w:pStyle w:val="ad"/>
        <w:rPr>
          <w:rtl/>
        </w:rPr>
      </w:pPr>
      <w:r>
        <w:rPr>
          <w:rtl/>
        </w:rPr>
        <w:br/>
      </w:r>
      <w:r>
        <w:rPr>
          <w:rFonts w:hint="cs"/>
          <w:rtl/>
        </w:rPr>
        <w:br/>
      </w:r>
      <w:r>
        <w:rPr>
          <w:rtl/>
        </w:rPr>
        <w:t>היו"ר מוחמד ברכה:</w:t>
      </w:r>
    </w:p>
    <w:p w14:paraId="5969E6EE" w14:textId="77777777" w:rsidR="00000000" w:rsidRDefault="001C3AAC">
      <w:pPr>
        <w:pStyle w:val="a"/>
        <w:rPr>
          <w:rtl/>
        </w:rPr>
      </w:pPr>
    </w:p>
    <w:p w14:paraId="4ECD1D17" w14:textId="77777777" w:rsidR="00000000" w:rsidRDefault="001C3AAC">
      <w:pPr>
        <w:pStyle w:val="a"/>
        <w:rPr>
          <w:rFonts w:hint="cs"/>
          <w:rtl/>
        </w:rPr>
      </w:pPr>
      <w:r>
        <w:rPr>
          <w:rFonts w:hint="cs"/>
          <w:rtl/>
        </w:rPr>
        <w:t xml:space="preserve">חבר הכנסת שלגי. קריאת ביניים </w:t>
      </w:r>
      <w:r>
        <w:rPr>
          <w:rtl/>
        </w:rPr>
        <w:t>–</w:t>
      </w:r>
      <w:r>
        <w:rPr>
          <w:rFonts w:hint="cs"/>
          <w:rtl/>
        </w:rPr>
        <w:t xml:space="preserve"> בסדר; לא מעבר לזה.</w:t>
      </w:r>
    </w:p>
    <w:p w14:paraId="2DE1D306" w14:textId="77777777" w:rsidR="00000000" w:rsidRDefault="001C3AAC">
      <w:pPr>
        <w:pStyle w:val="ac"/>
        <w:rPr>
          <w:rtl/>
        </w:rPr>
      </w:pPr>
      <w:r>
        <w:rPr>
          <w:rtl/>
        </w:rPr>
        <w:br/>
        <w:t>אילן שלגי (שינוי):</w:t>
      </w:r>
    </w:p>
    <w:p w14:paraId="4B695496" w14:textId="77777777" w:rsidR="00000000" w:rsidRDefault="001C3AAC">
      <w:pPr>
        <w:pStyle w:val="a"/>
        <w:rPr>
          <w:rtl/>
        </w:rPr>
      </w:pPr>
    </w:p>
    <w:p w14:paraId="22DEDC4E" w14:textId="77777777" w:rsidR="00000000" w:rsidRDefault="001C3AAC">
      <w:pPr>
        <w:pStyle w:val="a"/>
        <w:rPr>
          <w:rFonts w:hint="cs"/>
          <w:rtl/>
        </w:rPr>
      </w:pPr>
      <w:r>
        <w:rPr>
          <w:rFonts w:hint="cs"/>
          <w:rtl/>
        </w:rPr>
        <w:t>- - -</w:t>
      </w:r>
    </w:p>
    <w:p w14:paraId="5AB65FB2" w14:textId="77777777" w:rsidR="00000000" w:rsidRDefault="001C3AAC">
      <w:pPr>
        <w:pStyle w:val="SpeakerCon"/>
        <w:rPr>
          <w:rFonts w:hint="cs"/>
          <w:rtl/>
        </w:rPr>
      </w:pPr>
    </w:p>
    <w:p w14:paraId="218214D2" w14:textId="77777777" w:rsidR="00000000" w:rsidRDefault="001C3AAC">
      <w:pPr>
        <w:pStyle w:val="ac"/>
        <w:rPr>
          <w:rtl/>
        </w:rPr>
      </w:pPr>
      <w:r>
        <w:rPr>
          <w:rtl/>
        </w:rPr>
        <w:t>רן כהן (מרצ):</w:t>
      </w:r>
    </w:p>
    <w:p w14:paraId="16657803" w14:textId="77777777" w:rsidR="00000000" w:rsidRDefault="001C3AAC">
      <w:pPr>
        <w:pStyle w:val="a"/>
        <w:rPr>
          <w:rtl/>
        </w:rPr>
      </w:pPr>
    </w:p>
    <w:p w14:paraId="4DB9B5A6" w14:textId="77777777" w:rsidR="00000000" w:rsidRDefault="001C3AAC">
      <w:pPr>
        <w:pStyle w:val="a"/>
        <w:rPr>
          <w:rFonts w:hint="cs"/>
          <w:rtl/>
        </w:rPr>
      </w:pPr>
      <w:r>
        <w:rPr>
          <w:rFonts w:hint="cs"/>
          <w:rtl/>
        </w:rPr>
        <w:t>- - -</w:t>
      </w:r>
    </w:p>
    <w:p w14:paraId="687A81BC" w14:textId="77777777" w:rsidR="00000000" w:rsidRDefault="001C3AAC">
      <w:pPr>
        <w:pStyle w:val="SpeakerCon"/>
        <w:rPr>
          <w:rtl/>
        </w:rPr>
      </w:pPr>
      <w:r>
        <w:rPr>
          <w:rtl/>
        </w:rPr>
        <w:br/>
      </w:r>
      <w:bookmarkStart w:id="94" w:name="FS000000494T21_07_2003_17_16_38C"/>
      <w:bookmarkStart w:id="95" w:name="FS000000494T21_07_2003_17_17_19C"/>
      <w:bookmarkEnd w:id="94"/>
      <w:bookmarkEnd w:id="95"/>
      <w:r>
        <w:rPr>
          <w:rtl/>
        </w:rPr>
        <w:t>אליהו ישי (ש"ס):</w:t>
      </w:r>
    </w:p>
    <w:p w14:paraId="3ED000BC" w14:textId="77777777" w:rsidR="00000000" w:rsidRDefault="001C3AAC">
      <w:pPr>
        <w:pStyle w:val="a"/>
        <w:rPr>
          <w:rtl/>
        </w:rPr>
      </w:pPr>
    </w:p>
    <w:p w14:paraId="4CB8F44D" w14:textId="77777777" w:rsidR="00000000" w:rsidRDefault="001C3AAC">
      <w:pPr>
        <w:pStyle w:val="a"/>
        <w:rPr>
          <w:rFonts w:hint="cs"/>
          <w:rtl/>
        </w:rPr>
      </w:pPr>
      <w:r>
        <w:rPr>
          <w:rFonts w:hint="cs"/>
          <w:rtl/>
        </w:rPr>
        <w:t>אם אנחנו, לשי</w:t>
      </w:r>
      <w:r>
        <w:rPr>
          <w:rFonts w:hint="cs"/>
          <w:rtl/>
        </w:rPr>
        <w:t xml:space="preserve">טתך, מושחתים - למה אתה הולך על השחיתות של הייחודיים? זו שחיתות. איך אתה עושה ייחודיים? </w:t>
      </w:r>
    </w:p>
    <w:p w14:paraId="6E811D2A" w14:textId="77777777" w:rsidR="00000000" w:rsidRDefault="001C3AAC">
      <w:pPr>
        <w:pStyle w:val="a"/>
        <w:rPr>
          <w:rFonts w:hint="cs"/>
          <w:rtl/>
        </w:rPr>
      </w:pPr>
    </w:p>
    <w:p w14:paraId="6A48C360" w14:textId="77777777" w:rsidR="00000000" w:rsidRDefault="001C3AAC">
      <w:pPr>
        <w:pStyle w:val="a"/>
        <w:rPr>
          <w:rFonts w:hint="cs"/>
          <w:rtl/>
        </w:rPr>
      </w:pPr>
      <w:r>
        <w:rPr>
          <w:rFonts w:hint="cs"/>
          <w:rtl/>
        </w:rPr>
        <w:t>אז קם אותו שר - אטום, בכלל לא מעניינים אותו מדינת היהודים והעם היהודי - ואומר: כמו שלהם יש בית-כנסת - להבדיל, אני אומר - להם יש כך וכך. במדינה זרה בעולם זה לא היה קורה</w:t>
      </w:r>
      <w:r>
        <w:rPr>
          <w:rFonts w:hint="cs"/>
          <w:rtl/>
        </w:rPr>
        <w:t>. אם איזה שר במדינה - בצרפת או בארץ אחרת אירופה - היה אומר: כמו שלהם יש בתי-כנסת - תאמין לי, היו מדיחים אותו מתפקידו. אותו שר קם ואומר: כמו שלהם יש בתי-כנסת, לנו יש היכלי תרבות, בתי תיאטראות - אני לא רוצה לפגוע בתרבות שלך, אבל אתה פוגע בציפור הנפש של העם ה</w:t>
      </w:r>
      <w:r>
        <w:rPr>
          <w:rFonts w:hint="cs"/>
          <w:rtl/>
        </w:rPr>
        <w:t xml:space="preserve">יהודי. </w:t>
      </w:r>
    </w:p>
    <w:p w14:paraId="047C221B" w14:textId="77777777" w:rsidR="00000000" w:rsidRDefault="001C3AAC">
      <w:pPr>
        <w:pStyle w:val="a"/>
        <w:rPr>
          <w:rFonts w:hint="cs"/>
          <w:rtl/>
        </w:rPr>
      </w:pPr>
    </w:p>
    <w:p w14:paraId="29350C53" w14:textId="77777777" w:rsidR="00000000" w:rsidRDefault="001C3AAC">
      <w:pPr>
        <w:pStyle w:val="a"/>
        <w:rPr>
          <w:rFonts w:hint="cs"/>
          <w:rtl/>
        </w:rPr>
      </w:pPr>
      <w:r>
        <w:rPr>
          <w:rFonts w:hint="cs"/>
          <w:rtl/>
        </w:rPr>
        <w:t>אז גם לנו יש ייחודיים, אומר אותו אדם, אותו שר - שמגבה את השחיתות, באישור שלו - הוא אומר: גם לנו יש תרבות משלנו. אז לכן - - -</w:t>
      </w:r>
    </w:p>
    <w:p w14:paraId="73268D90" w14:textId="77777777" w:rsidR="00000000" w:rsidRDefault="001C3AAC">
      <w:pPr>
        <w:pStyle w:val="ac"/>
        <w:rPr>
          <w:rtl/>
        </w:rPr>
      </w:pPr>
      <w:r>
        <w:rPr>
          <w:rtl/>
        </w:rPr>
        <w:br/>
        <w:t>אילן שלגי (שינוי):</w:t>
      </w:r>
    </w:p>
    <w:p w14:paraId="2911BD1B" w14:textId="77777777" w:rsidR="00000000" w:rsidRDefault="001C3AAC">
      <w:pPr>
        <w:pStyle w:val="a"/>
        <w:rPr>
          <w:rtl/>
        </w:rPr>
      </w:pPr>
    </w:p>
    <w:p w14:paraId="28908EF3" w14:textId="77777777" w:rsidR="00000000" w:rsidRDefault="001C3AAC">
      <w:pPr>
        <w:pStyle w:val="a"/>
        <w:rPr>
          <w:rFonts w:hint="cs"/>
          <w:rtl/>
        </w:rPr>
      </w:pPr>
      <w:r>
        <w:rPr>
          <w:rFonts w:hint="cs"/>
          <w:rtl/>
        </w:rPr>
        <w:t xml:space="preserve">תרבות משלנו, יהדות משלנו. </w:t>
      </w:r>
    </w:p>
    <w:p w14:paraId="4CC8C775" w14:textId="77777777" w:rsidR="00000000" w:rsidRDefault="001C3AAC">
      <w:pPr>
        <w:pStyle w:val="SpeakerCon"/>
        <w:rPr>
          <w:rtl/>
        </w:rPr>
      </w:pPr>
      <w:r>
        <w:rPr>
          <w:rtl/>
        </w:rPr>
        <w:br/>
      </w:r>
      <w:bookmarkStart w:id="96" w:name="FS000000494T21_07_2003_17_20_22C"/>
      <w:bookmarkEnd w:id="96"/>
      <w:r>
        <w:rPr>
          <w:rtl/>
        </w:rPr>
        <w:t>אליהו ישי (ש"ס):</w:t>
      </w:r>
    </w:p>
    <w:p w14:paraId="4D98C2C6" w14:textId="77777777" w:rsidR="00000000" w:rsidRDefault="001C3AAC">
      <w:pPr>
        <w:pStyle w:val="a"/>
        <w:rPr>
          <w:rtl/>
        </w:rPr>
      </w:pPr>
    </w:p>
    <w:p w14:paraId="7874F5A6" w14:textId="77777777" w:rsidR="00000000" w:rsidRDefault="001C3AAC">
      <w:pPr>
        <w:pStyle w:val="a"/>
        <w:rPr>
          <w:rFonts w:hint="cs"/>
          <w:rtl/>
        </w:rPr>
      </w:pPr>
      <w:r>
        <w:rPr>
          <w:rFonts w:hint="cs"/>
          <w:rtl/>
        </w:rPr>
        <w:t xml:space="preserve">יהדות. יהדות משלכם. יש יהדות אחת - או שאתה הולך בה, או </w:t>
      </w:r>
      <w:r>
        <w:rPr>
          <w:rFonts w:hint="cs"/>
          <w:rtl/>
        </w:rPr>
        <w:t>שאתה לא הולך בה, ואם אתה לא הולך בה - אז אל תילחם נגדה.</w:t>
      </w:r>
    </w:p>
    <w:p w14:paraId="3A00EBB3" w14:textId="77777777" w:rsidR="00000000" w:rsidRDefault="001C3AAC">
      <w:pPr>
        <w:pStyle w:val="a"/>
        <w:rPr>
          <w:rFonts w:hint="cs"/>
          <w:rtl/>
        </w:rPr>
      </w:pPr>
    </w:p>
    <w:p w14:paraId="505EF862" w14:textId="77777777" w:rsidR="00000000" w:rsidRDefault="001C3AAC">
      <w:pPr>
        <w:pStyle w:val="a"/>
        <w:rPr>
          <w:rFonts w:hint="cs"/>
          <w:rtl/>
        </w:rPr>
      </w:pPr>
      <w:r>
        <w:rPr>
          <w:rFonts w:hint="cs"/>
          <w:rtl/>
        </w:rPr>
        <w:t>ועכשיו אני לא מתפלא - לא מתפלא - אם אתה מאשר 100 ומשהו מיליון שקל כשאין כסף לתרופות לילדים, ואתה עוד מצדיק את הדבר הזה, עם ישראל צריך לדעת - עם ישראל צריך לדעת שזו ממשלה שמתאכזרת אל העם שלה ומרעיבה א</w:t>
      </w:r>
      <w:r>
        <w:rPr>
          <w:rFonts w:hint="cs"/>
          <w:rtl/>
        </w:rPr>
        <w:t>ותו. והחמור מכול - החמור מכול, שקמים ומאשימים את הנדכאים ואת האביונים, את העניים, באמת את הרעבים ללחם, אותם אנשים שכן רוצים לעבוד.</w:t>
      </w:r>
    </w:p>
    <w:p w14:paraId="666BB6F1" w14:textId="77777777" w:rsidR="00000000" w:rsidRDefault="001C3AAC">
      <w:pPr>
        <w:pStyle w:val="a"/>
        <w:rPr>
          <w:rFonts w:hint="cs"/>
          <w:rtl/>
        </w:rPr>
      </w:pPr>
    </w:p>
    <w:p w14:paraId="4D56389B" w14:textId="77777777" w:rsidR="00000000" w:rsidRDefault="001C3AAC">
      <w:pPr>
        <w:pStyle w:val="a"/>
        <w:rPr>
          <w:rFonts w:hint="cs"/>
          <w:rtl/>
        </w:rPr>
      </w:pPr>
      <w:r>
        <w:rPr>
          <w:rFonts w:hint="cs"/>
          <w:rtl/>
        </w:rPr>
        <w:t xml:space="preserve">תפסיקו להגיד להם </w:t>
      </w:r>
      <w:r>
        <w:rPr>
          <w:rtl/>
        </w:rPr>
        <w:t>–</w:t>
      </w:r>
      <w:r>
        <w:rPr>
          <w:rFonts w:hint="cs"/>
          <w:rtl/>
        </w:rPr>
        <w:t xml:space="preserve"> בוא, אני אומר לך, אדוני השר, באמת מניסיוני כשר העבודה והרווחה - ועכשיו אני נותן לך הצעה פרקטית אמיתית: כש</w:t>
      </w:r>
      <w:r>
        <w:rPr>
          <w:rFonts w:hint="cs"/>
          <w:rtl/>
        </w:rPr>
        <w:t>אני הייתי שר העבודה והרווחה, גם כן קמו ואמרו שאנשים לא רוצים לעבוד. היה שיעור צמיחה של 3%, פעם היה 4% וזה ירד ל-2%, אבל היתה צמיחה. קמתי ואמרתי בלשכות התעסוקה - מי שלא רוצה לעבוד, תנו לו סירוב עבודה. היה שיא הסירובים - שיא סירובי העבודה - תפתח "ידיעות אחרו</w:t>
      </w:r>
      <w:r>
        <w:rPr>
          <w:rFonts w:hint="cs"/>
          <w:rtl/>
        </w:rPr>
        <w:t xml:space="preserve">נות" לפני שנים מספר, בתקופה שאלי ישי היה שר העבודה והרווחה. </w:t>
      </w:r>
    </w:p>
    <w:p w14:paraId="7FC67237" w14:textId="77777777" w:rsidR="00000000" w:rsidRDefault="001C3AAC">
      <w:pPr>
        <w:pStyle w:val="a"/>
        <w:rPr>
          <w:rFonts w:hint="cs"/>
          <w:rtl/>
        </w:rPr>
      </w:pPr>
    </w:p>
    <w:p w14:paraId="7B1894FF" w14:textId="77777777" w:rsidR="00000000" w:rsidRDefault="001C3AAC">
      <w:pPr>
        <w:pStyle w:val="a"/>
        <w:rPr>
          <w:rFonts w:hint="cs"/>
          <w:rtl/>
        </w:rPr>
      </w:pPr>
      <w:r>
        <w:rPr>
          <w:rFonts w:hint="cs"/>
          <w:rtl/>
        </w:rPr>
        <w:t>אמרתי - מי שלא רוצה לעבוד, לא יקבל דמי אבטלה. אבל אולי יש כמה כאלה שלא רוצים לעבוד, בשוליים - כמה אלפים. לשיטתך, תגיד 10,000-20,000 לא רוצים לעבוד. אתה מאשים את כל 150,000 הנשים החד-הוריות שהן ל</w:t>
      </w:r>
      <w:r>
        <w:rPr>
          <w:rFonts w:hint="cs"/>
          <w:rtl/>
        </w:rPr>
        <w:t>א רוצות לעבוד? ויקי קנפו לא רוצה לעבוד? היא וכל החברות שלה לאוהל? הציעו לה מקומות עבודה? מה, אתה רוצה לשלוח אותן ממצפה-רמון להרצלייה כל יום? בבקשה. תשכור גם דירה בהרצלייה.</w:t>
      </w:r>
    </w:p>
    <w:p w14:paraId="791905ED" w14:textId="77777777" w:rsidR="00000000" w:rsidRDefault="001C3AAC">
      <w:pPr>
        <w:pStyle w:val="a"/>
        <w:rPr>
          <w:rFonts w:hint="cs"/>
          <w:rtl/>
        </w:rPr>
      </w:pPr>
    </w:p>
    <w:p w14:paraId="500548B6" w14:textId="77777777" w:rsidR="00000000" w:rsidRDefault="001C3AAC">
      <w:pPr>
        <w:pStyle w:val="a"/>
        <w:rPr>
          <w:rFonts w:hint="cs"/>
          <w:rtl/>
        </w:rPr>
      </w:pPr>
      <w:r>
        <w:rPr>
          <w:rFonts w:hint="cs"/>
          <w:rtl/>
        </w:rPr>
        <w:t>אי-אפשר לבוא ולומר שהם לא רוצים לעבוד כשהם כן רוצים לעבוד, ואדרבה - אם באמת אתם כני</w:t>
      </w:r>
      <w:r>
        <w:rPr>
          <w:rFonts w:hint="cs"/>
          <w:rtl/>
        </w:rPr>
        <w:t>ם, וכנים דבריכם - מי שלא עובד, תנו לו סירוב עבודה. תנו לו סירוב עבודה, אל תורידו גמלה בצורה גורפת למאות אלפי נפשות; אל תפגעו במאות אלפי נפש בצורה דמגוגית ובאיזו עילה שהם לא רוצים לעבוד.</w:t>
      </w:r>
    </w:p>
    <w:p w14:paraId="75C35271" w14:textId="77777777" w:rsidR="00000000" w:rsidRDefault="001C3AAC">
      <w:pPr>
        <w:pStyle w:val="a"/>
        <w:rPr>
          <w:rFonts w:hint="cs"/>
          <w:rtl/>
        </w:rPr>
      </w:pPr>
    </w:p>
    <w:p w14:paraId="613EC192" w14:textId="77777777" w:rsidR="00000000" w:rsidRDefault="001C3AAC">
      <w:pPr>
        <w:pStyle w:val="a"/>
        <w:rPr>
          <w:rFonts w:hint="cs"/>
          <w:rtl/>
        </w:rPr>
      </w:pPr>
      <w:r>
        <w:rPr>
          <w:rFonts w:hint="cs"/>
          <w:rtl/>
        </w:rPr>
        <w:t>זה לא נכון, הם כן רוצים לעבוד. בוא נראה אותך מסדר להם עבודה - בלי הצג</w:t>
      </w:r>
      <w:r>
        <w:rPr>
          <w:rFonts w:hint="cs"/>
          <w:rtl/>
        </w:rPr>
        <w:t>ה, בצורה אמיתית. לפחות כשאני הייתי שר העבודה והרווחה - דווקא לזכותו של נתניהו ייאמר, כשהיה ראש הממשלה - הקמנו צוות: הביטוח הלאומי, שירות התעסוקה, הכשרה מקצועית, עם משרד התמ"ס, עם ה"ג'וינט"; מצאנו פתרונות, עשינו הכשרה מקצועית, השקענו 180 מיליון שקל, עשינו מ</w:t>
      </w:r>
      <w:r>
        <w:rPr>
          <w:rFonts w:hint="cs"/>
          <w:rtl/>
        </w:rPr>
        <w:t>שהו.</w:t>
      </w:r>
    </w:p>
    <w:p w14:paraId="3F94D615" w14:textId="77777777" w:rsidR="00000000" w:rsidRDefault="001C3AAC">
      <w:pPr>
        <w:pStyle w:val="a"/>
        <w:rPr>
          <w:rFonts w:hint="cs"/>
          <w:rtl/>
        </w:rPr>
      </w:pPr>
    </w:p>
    <w:p w14:paraId="4BE5A783" w14:textId="77777777" w:rsidR="00000000" w:rsidRDefault="001C3AAC">
      <w:pPr>
        <w:pStyle w:val="a"/>
        <w:rPr>
          <w:rFonts w:hint="cs"/>
          <w:rtl/>
        </w:rPr>
      </w:pPr>
      <w:r>
        <w:rPr>
          <w:rFonts w:hint="cs"/>
          <w:rtl/>
        </w:rPr>
        <w:t>היום זה לא מעניין אף אחד. איפה שר הרווחה? שום דבר, זה לא מעניין אותו בכלל. מישהו שמע אותו? זה לא מעניין אותו. למישהו בממשלה הזאת אכפת? מישהו קם ומדבר? כשכבר קם שר הרווחה וסוף-סוף החליט לומר משהו אתמול, סתמו לו  גם את הפה. החליט לומר משהו, מה קרה? שלט</w:t>
      </w:r>
      <w:r>
        <w:rPr>
          <w:rFonts w:hint="cs"/>
          <w:rtl/>
        </w:rPr>
        <w:t xml:space="preserve">ון דיקטטורי? מה קרה פה? אי-אפשר לקום ולדבר? אי-אפשר לבוא ולהציע רעיונות? </w:t>
      </w:r>
    </w:p>
    <w:p w14:paraId="44583C28" w14:textId="77777777" w:rsidR="00000000" w:rsidRDefault="001C3AAC">
      <w:pPr>
        <w:pStyle w:val="a"/>
        <w:rPr>
          <w:rFonts w:hint="cs"/>
          <w:rtl/>
        </w:rPr>
      </w:pPr>
    </w:p>
    <w:p w14:paraId="0808B622" w14:textId="77777777" w:rsidR="00000000" w:rsidRDefault="001C3AAC">
      <w:pPr>
        <w:pStyle w:val="a"/>
        <w:rPr>
          <w:rFonts w:hint="cs"/>
          <w:rtl/>
        </w:rPr>
      </w:pPr>
      <w:r>
        <w:rPr>
          <w:rFonts w:hint="cs"/>
          <w:rtl/>
        </w:rPr>
        <w:t>המדינה מתפוררת, העם רעב, הציבור סובל, אין תרופות לאנשים - ומחפשים תירוצים, אין כסף. לרפורמה במס, 2 מיליארדי שקל, יש כסף? מה קרה אם אתה ואני לא נקבל תוספת בנטו 100 שקל, או 200 שקל? ג</w:t>
      </w:r>
      <w:r>
        <w:rPr>
          <w:rFonts w:hint="cs"/>
          <w:rtl/>
        </w:rPr>
        <w:t>'ומס, אתה מוותר על 200 שקל בנטו שלך? אתה מוותר, נכון?</w:t>
      </w:r>
    </w:p>
    <w:p w14:paraId="513FE388" w14:textId="77777777" w:rsidR="00000000" w:rsidRDefault="001C3AAC">
      <w:pPr>
        <w:pStyle w:val="ac"/>
        <w:rPr>
          <w:rFonts w:hint="cs"/>
          <w:rtl/>
        </w:rPr>
      </w:pPr>
    </w:p>
    <w:p w14:paraId="1B08C68E" w14:textId="77777777" w:rsidR="00000000" w:rsidRDefault="001C3AAC">
      <w:pPr>
        <w:pStyle w:val="ac"/>
        <w:rPr>
          <w:rtl/>
        </w:rPr>
      </w:pPr>
      <w:r>
        <w:rPr>
          <w:rtl/>
        </w:rPr>
        <w:br/>
        <w:t>חיים אורון (מרצ):</w:t>
      </w:r>
    </w:p>
    <w:p w14:paraId="3AB5E983" w14:textId="77777777" w:rsidR="00000000" w:rsidRDefault="001C3AAC">
      <w:pPr>
        <w:pStyle w:val="a"/>
        <w:rPr>
          <w:rtl/>
        </w:rPr>
      </w:pPr>
    </w:p>
    <w:p w14:paraId="6FCC1BB5" w14:textId="77777777" w:rsidR="00000000" w:rsidRDefault="001C3AAC">
      <w:pPr>
        <w:pStyle w:val="a"/>
        <w:rPr>
          <w:rFonts w:hint="cs"/>
          <w:rtl/>
        </w:rPr>
      </w:pPr>
      <w:r>
        <w:rPr>
          <w:rFonts w:hint="cs"/>
          <w:rtl/>
        </w:rPr>
        <w:t xml:space="preserve">ויתרתי על כל הנטו. </w:t>
      </w:r>
    </w:p>
    <w:p w14:paraId="044FD5C9" w14:textId="77777777" w:rsidR="00000000" w:rsidRDefault="001C3AAC">
      <w:pPr>
        <w:pStyle w:val="SpeakerCon"/>
        <w:rPr>
          <w:rtl/>
        </w:rPr>
      </w:pPr>
      <w:r>
        <w:rPr>
          <w:rtl/>
        </w:rPr>
        <w:br/>
      </w:r>
      <w:bookmarkStart w:id="97" w:name="FS000000494T21_07_2003_17_32_52C"/>
      <w:bookmarkEnd w:id="97"/>
      <w:r>
        <w:rPr>
          <w:rtl/>
        </w:rPr>
        <w:t>אליהו ישי (ש"ס):</w:t>
      </w:r>
    </w:p>
    <w:p w14:paraId="05C92A35" w14:textId="77777777" w:rsidR="00000000" w:rsidRDefault="001C3AAC">
      <w:pPr>
        <w:pStyle w:val="a"/>
        <w:rPr>
          <w:rtl/>
        </w:rPr>
      </w:pPr>
    </w:p>
    <w:p w14:paraId="1164F0D9" w14:textId="77777777" w:rsidR="00000000" w:rsidRDefault="001C3AAC">
      <w:pPr>
        <w:pStyle w:val="a"/>
        <w:rPr>
          <w:rFonts w:hint="cs"/>
          <w:rtl/>
        </w:rPr>
      </w:pPr>
      <w:r>
        <w:rPr>
          <w:rFonts w:hint="cs"/>
          <w:rtl/>
        </w:rPr>
        <w:t>זה 2 מיליארדי שקלים לרפורמה במס - ואני לא נגדה - אבל זה זמן, כשיש מפולת במסים, 2 מיליארדי שקלים לאלה שמקבלים שכר גבוה? מורידים לנו את המסים, א</w:t>
      </w:r>
      <w:r>
        <w:rPr>
          <w:rFonts w:hint="cs"/>
          <w:rtl/>
        </w:rPr>
        <w:t>ני מוותר על כך. קח את 2 המיליארדים הללו ותן אותם לחד-הוריות, תן לילדים הרעבים ללחם, תן לתרופות. יש פתרון.</w:t>
      </w:r>
    </w:p>
    <w:p w14:paraId="68787425" w14:textId="77777777" w:rsidR="00000000" w:rsidRDefault="001C3AAC">
      <w:pPr>
        <w:pStyle w:val="a"/>
        <w:rPr>
          <w:rFonts w:hint="cs"/>
          <w:rtl/>
        </w:rPr>
      </w:pPr>
    </w:p>
    <w:p w14:paraId="700C9BEF" w14:textId="77777777" w:rsidR="00000000" w:rsidRDefault="001C3AAC">
      <w:pPr>
        <w:pStyle w:val="a"/>
        <w:rPr>
          <w:rFonts w:hint="cs"/>
          <w:rtl/>
        </w:rPr>
      </w:pPr>
      <w:r>
        <w:rPr>
          <w:rFonts w:hint="cs"/>
          <w:rtl/>
        </w:rPr>
        <w:t xml:space="preserve">עוד דבר חמור, אדוני היושב-ראש - כן, אני כבר מסיים - עוד דבר חמור מאוד: קראתי בעיתון שמישהו באוצר אומר שהאמריקנים מאיימים עלינו בעניין הסיוע. אז אולי </w:t>
      </w:r>
      <w:r>
        <w:rPr>
          <w:rFonts w:hint="cs"/>
          <w:rtl/>
        </w:rPr>
        <w:t>נפנה לבוש, באמת נפנה לבוש, אולי נעשה פנייה של האופוזיציה - אני מציע, חבר הכנסת מרגי, אולי תרכז פנייה בשם כל חברי האופוזיציה לבוש. אולי תפנה אליו, נביע גם את הזעקה שלנו, של הציבור הנזקק פה, ואולי הוא ישמע אותנו ויביא בחשבון גם את הפנייה שלנו. אולי באמת אוהל</w:t>
      </w:r>
      <w:r>
        <w:rPr>
          <w:rFonts w:hint="cs"/>
          <w:rtl/>
        </w:rPr>
        <w:t xml:space="preserve"> המחאה צריך להיות בוושינגטון, לא פה - ליד הבית הלבן.</w:t>
      </w:r>
    </w:p>
    <w:p w14:paraId="2EC720A1" w14:textId="77777777" w:rsidR="00000000" w:rsidRDefault="001C3AAC">
      <w:pPr>
        <w:pStyle w:val="a"/>
        <w:rPr>
          <w:rFonts w:hint="cs"/>
          <w:rtl/>
        </w:rPr>
      </w:pPr>
    </w:p>
    <w:p w14:paraId="283B7D42" w14:textId="77777777" w:rsidR="00000000" w:rsidRDefault="001C3AAC">
      <w:pPr>
        <w:pStyle w:val="a"/>
        <w:rPr>
          <w:rFonts w:hint="cs"/>
          <w:rtl/>
        </w:rPr>
      </w:pPr>
      <w:r>
        <w:rPr>
          <w:rFonts w:hint="cs"/>
          <w:rtl/>
        </w:rPr>
        <w:t xml:space="preserve">מה, ארצות-הברית מתערבת או תתערב בשיקולים הפנימיים בשאלה איך יהיה הקיצוץ? הם רוצים מסגרת תקציב. בוא נאמר - הם יקבעו לנו מה תהיה המסגרת. גם זה לא מוצא חן בעיני, אבל בוא נאמר שהם מתנים את הערבויות במסגרת. </w:t>
      </w:r>
      <w:r>
        <w:rPr>
          <w:rFonts w:hint="cs"/>
          <w:rtl/>
        </w:rPr>
        <w:t>או.קיי., תקבע מסגרת - איך אתה עושה את זה בפנים, האמריקנים לא יתערבו לנו. ואם באמת נכון שהאמריקנים מתערבים לנו, אני מוכן להרכיב משלחת - אברום בורג, לך יש הרבה ניסיון, יושב-ראש הכנסת לשעבר, בוא תארגן משלחת, ניסע לנשיא.</w:t>
      </w:r>
    </w:p>
    <w:p w14:paraId="0D410C5F" w14:textId="77777777" w:rsidR="00000000" w:rsidRDefault="001C3AAC">
      <w:pPr>
        <w:pStyle w:val="ac"/>
        <w:rPr>
          <w:rtl/>
        </w:rPr>
      </w:pPr>
      <w:r>
        <w:rPr>
          <w:rtl/>
        </w:rPr>
        <w:br/>
        <w:t>אברהם בורג (העבודה-מימד):</w:t>
      </w:r>
    </w:p>
    <w:p w14:paraId="13843F41" w14:textId="77777777" w:rsidR="00000000" w:rsidRDefault="001C3AAC">
      <w:pPr>
        <w:pStyle w:val="a"/>
        <w:rPr>
          <w:rtl/>
        </w:rPr>
      </w:pPr>
    </w:p>
    <w:p w14:paraId="537B5091" w14:textId="77777777" w:rsidR="00000000" w:rsidRDefault="001C3AAC">
      <w:pPr>
        <w:pStyle w:val="a"/>
        <w:rPr>
          <w:rFonts w:hint="cs"/>
          <w:rtl/>
        </w:rPr>
      </w:pPr>
      <w:r>
        <w:rPr>
          <w:rFonts w:hint="cs"/>
          <w:rtl/>
        </w:rPr>
        <w:t>לדעתי, כדאי</w:t>
      </w:r>
      <w:r>
        <w:rPr>
          <w:rFonts w:hint="cs"/>
          <w:rtl/>
        </w:rPr>
        <w:t xml:space="preserve"> ללכת ישר לוועדת ההקצבות של הקונגרס - - -</w:t>
      </w:r>
    </w:p>
    <w:p w14:paraId="3CCEAE1B" w14:textId="77777777" w:rsidR="00000000" w:rsidRDefault="001C3AAC">
      <w:pPr>
        <w:pStyle w:val="SpeakerCon"/>
        <w:rPr>
          <w:rtl/>
        </w:rPr>
      </w:pPr>
      <w:r>
        <w:rPr>
          <w:rtl/>
        </w:rPr>
        <w:br/>
      </w:r>
      <w:bookmarkStart w:id="98" w:name="FS000000494T21_07_2003_17_39_50C"/>
      <w:bookmarkEnd w:id="98"/>
      <w:r>
        <w:rPr>
          <w:rtl/>
        </w:rPr>
        <w:t>אליהו ישי (ש"ס):</w:t>
      </w:r>
    </w:p>
    <w:p w14:paraId="5FFA1D12" w14:textId="77777777" w:rsidR="00000000" w:rsidRDefault="001C3AAC">
      <w:pPr>
        <w:pStyle w:val="a"/>
        <w:rPr>
          <w:rtl/>
        </w:rPr>
      </w:pPr>
    </w:p>
    <w:p w14:paraId="193A1E86" w14:textId="77777777" w:rsidR="00000000" w:rsidRDefault="001C3AAC">
      <w:pPr>
        <w:pStyle w:val="a"/>
        <w:rPr>
          <w:rFonts w:hint="cs"/>
          <w:rtl/>
        </w:rPr>
      </w:pPr>
      <w:r>
        <w:rPr>
          <w:rFonts w:hint="cs"/>
          <w:rtl/>
        </w:rPr>
        <w:t xml:space="preserve">אני גם את זה מקבל. </w:t>
      </w:r>
    </w:p>
    <w:p w14:paraId="65B1AC21" w14:textId="77777777" w:rsidR="00000000" w:rsidRDefault="001C3AAC">
      <w:pPr>
        <w:pStyle w:val="ac"/>
        <w:rPr>
          <w:rtl/>
        </w:rPr>
      </w:pPr>
      <w:r>
        <w:rPr>
          <w:rtl/>
        </w:rPr>
        <w:br/>
        <w:t>אברהם בורג (העבודה-מימד):</w:t>
      </w:r>
    </w:p>
    <w:p w14:paraId="6C2569B1" w14:textId="77777777" w:rsidR="00000000" w:rsidRDefault="001C3AAC">
      <w:pPr>
        <w:pStyle w:val="a"/>
        <w:rPr>
          <w:rtl/>
        </w:rPr>
      </w:pPr>
    </w:p>
    <w:p w14:paraId="7254A73B" w14:textId="77777777" w:rsidR="00000000" w:rsidRDefault="001C3AAC">
      <w:pPr>
        <w:pStyle w:val="a"/>
        <w:rPr>
          <w:rFonts w:hint="cs"/>
          <w:rtl/>
        </w:rPr>
      </w:pPr>
      <w:r>
        <w:rPr>
          <w:rFonts w:hint="cs"/>
          <w:rtl/>
        </w:rPr>
        <w:t xml:space="preserve">- - - יוקצה ישר לנושאים החברתיים בישראל. ממילא התקציב שלנו הוא חלק משלהם. </w:t>
      </w:r>
    </w:p>
    <w:p w14:paraId="34A06D0F" w14:textId="77777777" w:rsidR="00000000" w:rsidRDefault="001C3AAC">
      <w:pPr>
        <w:pStyle w:val="SpeakerCon"/>
        <w:rPr>
          <w:rtl/>
        </w:rPr>
      </w:pPr>
      <w:r>
        <w:rPr>
          <w:rtl/>
        </w:rPr>
        <w:br/>
      </w:r>
      <w:bookmarkStart w:id="99" w:name="FS000000494T21_07_2003_17_40_41C"/>
      <w:bookmarkEnd w:id="99"/>
      <w:r>
        <w:rPr>
          <w:rtl/>
        </w:rPr>
        <w:t>אליהו ישי (ש"ס):</w:t>
      </w:r>
    </w:p>
    <w:p w14:paraId="09849E36" w14:textId="77777777" w:rsidR="00000000" w:rsidRDefault="001C3AAC">
      <w:pPr>
        <w:pStyle w:val="a"/>
        <w:rPr>
          <w:rtl/>
        </w:rPr>
      </w:pPr>
    </w:p>
    <w:p w14:paraId="3FB63537" w14:textId="77777777" w:rsidR="00000000" w:rsidRDefault="001C3AAC">
      <w:pPr>
        <w:pStyle w:val="a"/>
        <w:rPr>
          <w:rFonts w:hint="cs"/>
          <w:rtl/>
        </w:rPr>
      </w:pPr>
      <w:r>
        <w:rPr>
          <w:rFonts w:hint="cs"/>
          <w:rtl/>
        </w:rPr>
        <w:t xml:space="preserve">אני גם את זה מקבל. </w:t>
      </w:r>
    </w:p>
    <w:p w14:paraId="4C245047" w14:textId="77777777" w:rsidR="00000000" w:rsidRDefault="001C3AAC">
      <w:pPr>
        <w:pStyle w:val="ad"/>
        <w:rPr>
          <w:rtl/>
        </w:rPr>
      </w:pPr>
      <w:r>
        <w:rPr>
          <w:rtl/>
        </w:rPr>
        <w:br/>
        <w:t>היו"ר מוחמד ברכה:</w:t>
      </w:r>
    </w:p>
    <w:p w14:paraId="282890B5" w14:textId="77777777" w:rsidR="00000000" w:rsidRDefault="001C3AAC">
      <w:pPr>
        <w:pStyle w:val="a"/>
        <w:rPr>
          <w:rtl/>
        </w:rPr>
      </w:pPr>
    </w:p>
    <w:p w14:paraId="37442C39" w14:textId="77777777" w:rsidR="00000000" w:rsidRDefault="001C3AAC">
      <w:pPr>
        <w:pStyle w:val="a"/>
        <w:rPr>
          <w:rFonts w:hint="cs"/>
          <w:rtl/>
        </w:rPr>
      </w:pPr>
      <w:r>
        <w:rPr>
          <w:rFonts w:hint="cs"/>
          <w:rtl/>
        </w:rPr>
        <w:t>אבל הם לא רוצ</w:t>
      </w:r>
      <w:r>
        <w:rPr>
          <w:rFonts w:hint="cs"/>
          <w:rtl/>
        </w:rPr>
        <w:t xml:space="preserve">ים, זו הבעיה. הם לא רוצים להקצות. </w:t>
      </w:r>
    </w:p>
    <w:p w14:paraId="4D615096" w14:textId="77777777" w:rsidR="00000000" w:rsidRDefault="001C3AAC">
      <w:pPr>
        <w:pStyle w:val="ac"/>
        <w:rPr>
          <w:rtl/>
        </w:rPr>
      </w:pPr>
      <w:r>
        <w:rPr>
          <w:rtl/>
        </w:rPr>
        <w:br/>
        <w:t>אברהם בורג (העבודה-מימד):</w:t>
      </w:r>
    </w:p>
    <w:p w14:paraId="295D6814" w14:textId="77777777" w:rsidR="00000000" w:rsidRDefault="001C3AAC">
      <w:pPr>
        <w:pStyle w:val="a"/>
        <w:rPr>
          <w:rtl/>
        </w:rPr>
      </w:pPr>
    </w:p>
    <w:p w14:paraId="7F6E9C15" w14:textId="77777777" w:rsidR="00000000" w:rsidRDefault="001C3AAC">
      <w:pPr>
        <w:pStyle w:val="a"/>
        <w:rPr>
          <w:rFonts w:hint="cs"/>
          <w:rtl/>
        </w:rPr>
      </w:pPr>
      <w:r>
        <w:rPr>
          <w:rFonts w:hint="cs"/>
          <w:rtl/>
        </w:rPr>
        <w:t>- - - מילא.</w:t>
      </w:r>
    </w:p>
    <w:p w14:paraId="5166C325" w14:textId="77777777" w:rsidR="00000000" w:rsidRDefault="001C3AAC">
      <w:pPr>
        <w:pStyle w:val="ad"/>
        <w:rPr>
          <w:rtl/>
        </w:rPr>
      </w:pPr>
      <w:r>
        <w:rPr>
          <w:rtl/>
        </w:rPr>
        <w:br/>
        <w:t>היו"ר מוחמד ברכה:</w:t>
      </w:r>
    </w:p>
    <w:p w14:paraId="6E594379" w14:textId="77777777" w:rsidR="00000000" w:rsidRDefault="001C3AAC">
      <w:pPr>
        <w:pStyle w:val="a"/>
        <w:rPr>
          <w:rtl/>
        </w:rPr>
      </w:pPr>
    </w:p>
    <w:p w14:paraId="717E5B69" w14:textId="77777777" w:rsidR="00000000" w:rsidRDefault="001C3AAC">
      <w:pPr>
        <w:pStyle w:val="a"/>
        <w:rPr>
          <w:rFonts w:hint="cs"/>
          <w:rtl/>
        </w:rPr>
      </w:pPr>
      <w:r>
        <w:rPr>
          <w:rFonts w:hint="cs"/>
          <w:rtl/>
        </w:rPr>
        <w:t>צריך לבקש מהם קודם כול - לקחת גביע מפלסטיק וככה - - -</w:t>
      </w:r>
    </w:p>
    <w:p w14:paraId="1785BF10" w14:textId="77777777" w:rsidR="00000000" w:rsidRDefault="001C3AAC">
      <w:pPr>
        <w:pStyle w:val="SpeakerCon"/>
        <w:rPr>
          <w:rFonts w:hint="cs"/>
          <w:rtl/>
        </w:rPr>
      </w:pPr>
    </w:p>
    <w:p w14:paraId="00FF7C4B" w14:textId="77777777" w:rsidR="00000000" w:rsidRDefault="001C3AAC">
      <w:pPr>
        <w:pStyle w:val="SpeakerCon"/>
        <w:rPr>
          <w:rFonts w:hint="cs"/>
          <w:rtl/>
        </w:rPr>
      </w:pPr>
    </w:p>
    <w:p w14:paraId="644FF48E" w14:textId="77777777" w:rsidR="00000000" w:rsidRDefault="001C3AAC">
      <w:pPr>
        <w:pStyle w:val="SpeakerCon"/>
        <w:rPr>
          <w:rtl/>
        </w:rPr>
      </w:pPr>
      <w:r>
        <w:rPr>
          <w:rtl/>
        </w:rPr>
        <w:br/>
      </w:r>
      <w:bookmarkStart w:id="100" w:name="FS000000494T21_07_2003_17_42_52C"/>
      <w:bookmarkEnd w:id="100"/>
      <w:r>
        <w:rPr>
          <w:rtl/>
        </w:rPr>
        <w:t>אליהו ישי (ש"ס):</w:t>
      </w:r>
    </w:p>
    <w:p w14:paraId="6A65C4F9" w14:textId="77777777" w:rsidR="00000000" w:rsidRDefault="001C3AAC">
      <w:pPr>
        <w:pStyle w:val="a"/>
        <w:rPr>
          <w:rtl/>
        </w:rPr>
      </w:pPr>
    </w:p>
    <w:p w14:paraId="5D428482" w14:textId="77777777" w:rsidR="00000000" w:rsidRDefault="001C3AAC">
      <w:pPr>
        <w:pStyle w:val="a"/>
        <w:rPr>
          <w:rFonts w:hint="cs"/>
          <w:rtl/>
        </w:rPr>
      </w:pPr>
      <w:r>
        <w:rPr>
          <w:rFonts w:hint="cs"/>
          <w:rtl/>
        </w:rPr>
        <w:t>גם את זה אני מקבל. אני מוכרח לומר שאנחנו נמצאים באחת התקופות הקשות, אדוני השר המשיב, ל</w:t>
      </w:r>
      <w:r>
        <w:rPr>
          <w:rFonts w:hint="cs"/>
          <w:rtl/>
        </w:rPr>
        <w:t>א רק אחת התקופות הקשות בהיבט הכלכלי, בהיבט החברתי, אלא אחת התקופות הקשות באמת מבחינת האטימות של הממשלה, של הקואליציה, השחיתות המאושרת, כפי שאמרתי - אין פוצה פה ומצפצף, לאף אחד זה לא אכפת. מעבירים פה כספים איך שהם רק רוצים. אם זה היה בתקופה שלנו - תקופה הרב</w:t>
      </w:r>
      <w:r>
        <w:rPr>
          <w:rFonts w:hint="cs"/>
          <w:rtl/>
        </w:rPr>
        <w:t xml:space="preserve">ה יותר טובה </w:t>
      </w:r>
      <w:r>
        <w:rPr>
          <w:rtl/>
        </w:rPr>
        <w:t>–</w:t>
      </w:r>
      <w:r>
        <w:rPr>
          <w:rFonts w:hint="cs"/>
          <w:rtl/>
        </w:rPr>
        <w:t xml:space="preserve"> כשהיו מעבירים לילדי "מעיין החינוך התורני" 10 מיליון שקל או 20 מיליון שקלים, איזה רעש היה בכל העולם. היום מעבירים 130 מיליון שקל, והכול עובר בשקט. </w:t>
      </w:r>
    </w:p>
    <w:p w14:paraId="5BE25953" w14:textId="77777777" w:rsidR="00000000" w:rsidRDefault="001C3AAC">
      <w:pPr>
        <w:pStyle w:val="ad"/>
        <w:rPr>
          <w:rtl/>
        </w:rPr>
      </w:pPr>
      <w:r>
        <w:rPr>
          <w:rtl/>
        </w:rPr>
        <w:br/>
        <w:t>היו"ר מוחמד ברכה:</w:t>
      </w:r>
    </w:p>
    <w:p w14:paraId="1589A6C9" w14:textId="77777777" w:rsidR="00000000" w:rsidRDefault="001C3AAC">
      <w:pPr>
        <w:pStyle w:val="a"/>
        <w:rPr>
          <w:rtl/>
        </w:rPr>
      </w:pPr>
    </w:p>
    <w:p w14:paraId="5CD03A7E" w14:textId="77777777" w:rsidR="00000000" w:rsidRDefault="001C3AAC">
      <w:pPr>
        <w:pStyle w:val="a"/>
        <w:rPr>
          <w:rFonts w:hint="cs"/>
          <w:rtl/>
        </w:rPr>
      </w:pPr>
      <w:r>
        <w:rPr>
          <w:rFonts w:hint="cs"/>
          <w:rtl/>
        </w:rPr>
        <w:t>123 מיליון.</w:t>
      </w:r>
    </w:p>
    <w:p w14:paraId="3B60ECEF" w14:textId="77777777" w:rsidR="00000000" w:rsidRDefault="001C3AAC">
      <w:pPr>
        <w:pStyle w:val="SpeakerCon"/>
        <w:rPr>
          <w:rtl/>
        </w:rPr>
      </w:pPr>
      <w:r>
        <w:rPr>
          <w:rtl/>
        </w:rPr>
        <w:br/>
      </w:r>
      <w:bookmarkStart w:id="101" w:name="FS000000494T21_07_2003_17_45_42C"/>
      <w:bookmarkEnd w:id="101"/>
      <w:r>
        <w:rPr>
          <w:rtl/>
        </w:rPr>
        <w:t>אליהו ישי (ש"ס):</w:t>
      </w:r>
    </w:p>
    <w:p w14:paraId="106E5BA7" w14:textId="77777777" w:rsidR="00000000" w:rsidRDefault="001C3AAC">
      <w:pPr>
        <w:pStyle w:val="a"/>
        <w:rPr>
          <w:rtl/>
        </w:rPr>
      </w:pPr>
    </w:p>
    <w:p w14:paraId="74BECC70" w14:textId="77777777" w:rsidR="00000000" w:rsidRDefault="001C3AAC">
      <w:pPr>
        <w:pStyle w:val="a"/>
        <w:rPr>
          <w:rFonts w:hint="cs"/>
          <w:rtl/>
        </w:rPr>
      </w:pPr>
      <w:r>
        <w:rPr>
          <w:rFonts w:hint="cs"/>
          <w:rtl/>
        </w:rPr>
        <w:t>123 מיליון - מצוין, אין שום בעיה, בסדר גמור.</w:t>
      </w:r>
      <w:r>
        <w:rPr>
          <w:rFonts w:hint="cs"/>
          <w:rtl/>
        </w:rPr>
        <w:t xml:space="preserve"> כמה תרופות אפשר היה לקנות בזה למען אותם ילדים? כמה רעבים אפשר היה להאכיל? כמה דברים עוד אפשר היה לעשות? אבל הכול בסדר גמור, הכול מותר והכול כשר - -</w:t>
      </w:r>
    </w:p>
    <w:p w14:paraId="56B5DC6C" w14:textId="77777777" w:rsidR="00000000" w:rsidRDefault="001C3AAC">
      <w:pPr>
        <w:pStyle w:val="ad"/>
        <w:rPr>
          <w:rtl/>
        </w:rPr>
      </w:pPr>
      <w:r>
        <w:rPr>
          <w:rtl/>
        </w:rPr>
        <w:br/>
        <w:t>היו"ר מוחמד ברכה:</w:t>
      </w:r>
    </w:p>
    <w:p w14:paraId="19D5FF44" w14:textId="77777777" w:rsidR="00000000" w:rsidRDefault="001C3AAC">
      <w:pPr>
        <w:pStyle w:val="a"/>
        <w:rPr>
          <w:rtl/>
        </w:rPr>
      </w:pPr>
    </w:p>
    <w:p w14:paraId="41AE99FC" w14:textId="77777777" w:rsidR="00000000" w:rsidRDefault="001C3AAC">
      <w:pPr>
        <w:pStyle w:val="a"/>
        <w:rPr>
          <w:rFonts w:hint="cs"/>
          <w:rtl/>
        </w:rPr>
      </w:pPr>
      <w:r>
        <w:rPr>
          <w:rFonts w:hint="cs"/>
          <w:rtl/>
        </w:rPr>
        <w:t>תודה.</w:t>
      </w:r>
    </w:p>
    <w:p w14:paraId="625640EC" w14:textId="77777777" w:rsidR="00000000" w:rsidRDefault="001C3AAC">
      <w:pPr>
        <w:pStyle w:val="SpeakerCon"/>
        <w:rPr>
          <w:rtl/>
        </w:rPr>
      </w:pPr>
      <w:bookmarkStart w:id="102" w:name="FS000000494T21_07_2003_17_47_09C"/>
      <w:bookmarkEnd w:id="102"/>
    </w:p>
    <w:p w14:paraId="2205788D" w14:textId="77777777" w:rsidR="00000000" w:rsidRDefault="001C3AAC">
      <w:pPr>
        <w:pStyle w:val="SpeakerCon"/>
        <w:rPr>
          <w:rFonts w:hint="cs"/>
          <w:rtl/>
        </w:rPr>
      </w:pPr>
    </w:p>
    <w:p w14:paraId="46EE7265" w14:textId="77777777" w:rsidR="00000000" w:rsidRDefault="001C3AAC">
      <w:pPr>
        <w:pStyle w:val="SpeakerCon"/>
        <w:rPr>
          <w:rtl/>
        </w:rPr>
      </w:pPr>
      <w:r>
        <w:rPr>
          <w:rtl/>
        </w:rPr>
        <w:t>אליהו ישי (ש"ס):</w:t>
      </w:r>
    </w:p>
    <w:p w14:paraId="44A756DF" w14:textId="77777777" w:rsidR="00000000" w:rsidRDefault="001C3AAC">
      <w:pPr>
        <w:pStyle w:val="a"/>
        <w:rPr>
          <w:rtl/>
        </w:rPr>
      </w:pPr>
    </w:p>
    <w:p w14:paraId="62BC7C1B" w14:textId="77777777" w:rsidR="00000000" w:rsidRDefault="001C3AAC">
      <w:pPr>
        <w:pStyle w:val="a"/>
        <w:rPr>
          <w:rFonts w:hint="cs"/>
          <w:rtl/>
        </w:rPr>
      </w:pPr>
      <w:r>
        <w:rPr>
          <w:rFonts w:hint="cs"/>
          <w:rtl/>
        </w:rPr>
        <w:t>- - ועוד אני אפילו זוכה לביקורת מידידי חבר הכנסת. אני מציע לך</w:t>
      </w:r>
      <w:r>
        <w:rPr>
          <w:rFonts w:hint="cs"/>
          <w:rtl/>
        </w:rPr>
        <w:t>, אדוני מכובדי - - -</w:t>
      </w:r>
    </w:p>
    <w:p w14:paraId="73F20281" w14:textId="77777777" w:rsidR="00000000" w:rsidRDefault="001C3AAC">
      <w:pPr>
        <w:pStyle w:val="ac"/>
        <w:rPr>
          <w:rtl/>
        </w:rPr>
      </w:pPr>
      <w:r>
        <w:rPr>
          <w:rtl/>
        </w:rPr>
        <w:br/>
        <w:t>יעקב מרגי (ש"ס):</w:t>
      </w:r>
    </w:p>
    <w:p w14:paraId="265701E1" w14:textId="77777777" w:rsidR="00000000" w:rsidRDefault="001C3AAC">
      <w:pPr>
        <w:pStyle w:val="a"/>
        <w:rPr>
          <w:rtl/>
        </w:rPr>
      </w:pPr>
    </w:p>
    <w:p w14:paraId="72EFE7AE" w14:textId="77777777" w:rsidR="00000000" w:rsidRDefault="001C3AAC">
      <w:pPr>
        <w:pStyle w:val="a"/>
        <w:rPr>
          <w:rFonts w:hint="cs"/>
          <w:rtl/>
        </w:rPr>
      </w:pPr>
      <w:r>
        <w:rPr>
          <w:rFonts w:hint="cs"/>
          <w:rtl/>
        </w:rPr>
        <w:t>את המשכורת של גילה אלמגור - - -</w:t>
      </w:r>
    </w:p>
    <w:p w14:paraId="78980155" w14:textId="77777777" w:rsidR="00000000" w:rsidRDefault="001C3AAC">
      <w:pPr>
        <w:pStyle w:val="SpeakerCon"/>
        <w:rPr>
          <w:rtl/>
        </w:rPr>
      </w:pPr>
      <w:r>
        <w:rPr>
          <w:rtl/>
        </w:rPr>
        <w:br/>
      </w:r>
      <w:bookmarkStart w:id="103" w:name="FS000000494T21_07_2003_17_48_04C"/>
      <w:bookmarkEnd w:id="103"/>
      <w:r>
        <w:rPr>
          <w:rtl/>
        </w:rPr>
        <w:t>אליהו ישי (ש"ס):</w:t>
      </w:r>
    </w:p>
    <w:p w14:paraId="7A781548" w14:textId="77777777" w:rsidR="00000000" w:rsidRDefault="001C3AAC">
      <w:pPr>
        <w:pStyle w:val="a"/>
        <w:rPr>
          <w:rtl/>
        </w:rPr>
      </w:pPr>
    </w:p>
    <w:p w14:paraId="6BD571A6" w14:textId="77777777" w:rsidR="00000000" w:rsidRDefault="001C3AAC">
      <w:pPr>
        <w:pStyle w:val="a"/>
        <w:rPr>
          <w:rFonts w:hint="cs"/>
          <w:rtl/>
        </w:rPr>
      </w:pPr>
      <w:r>
        <w:rPr>
          <w:rFonts w:hint="cs"/>
          <w:rtl/>
        </w:rPr>
        <w:t xml:space="preserve">אני מציע לך, מכובדי, לעשות קצת סדר - אולי תוכל, אולי תצליח לפתוח את המפלגה שלך, אולי תרדו לאוהל, אולי תשמעו. תרדו אל העם, מה קרה? מותר לרדת לעם. אתה חושב שהן טועות? </w:t>
      </w:r>
      <w:r>
        <w:rPr>
          <w:rFonts w:hint="cs"/>
          <w:rtl/>
        </w:rPr>
        <w:t>תרד למטה, תדבר אתן, תסביר להן. בינתיים, אלה רעבים, בוא תשמע את הצרות שלהם. תאמין לי, הייתי באוהל - - -</w:t>
      </w:r>
    </w:p>
    <w:p w14:paraId="7675EF4D" w14:textId="77777777" w:rsidR="00000000" w:rsidRDefault="001C3AAC">
      <w:pPr>
        <w:pStyle w:val="ac"/>
        <w:rPr>
          <w:rtl/>
        </w:rPr>
      </w:pPr>
      <w:r>
        <w:rPr>
          <w:rtl/>
        </w:rPr>
        <w:br/>
        <w:t>אברהם בורג (העבודה-מימד):</w:t>
      </w:r>
    </w:p>
    <w:p w14:paraId="256A62DF" w14:textId="77777777" w:rsidR="00000000" w:rsidRDefault="001C3AAC">
      <w:pPr>
        <w:pStyle w:val="a"/>
        <w:rPr>
          <w:rtl/>
        </w:rPr>
      </w:pPr>
    </w:p>
    <w:p w14:paraId="7D5FCF43" w14:textId="77777777" w:rsidR="00000000" w:rsidRDefault="001C3AAC">
      <w:pPr>
        <w:pStyle w:val="a"/>
        <w:rPr>
          <w:rFonts w:hint="cs"/>
          <w:rtl/>
        </w:rPr>
      </w:pPr>
      <w:r>
        <w:rPr>
          <w:rFonts w:hint="cs"/>
          <w:rtl/>
        </w:rPr>
        <w:t>שאלו פעם רבי אחד: למה אתה לא יורד לעם? הוא אמר: אני מפחד שאני לא אצליח לעלות חזרה.</w:t>
      </w:r>
    </w:p>
    <w:p w14:paraId="5F9F3DC4" w14:textId="77777777" w:rsidR="00000000" w:rsidRDefault="001C3AAC">
      <w:pPr>
        <w:pStyle w:val="SpeakerCon"/>
        <w:rPr>
          <w:rtl/>
        </w:rPr>
      </w:pPr>
      <w:r>
        <w:rPr>
          <w:rtl/>
        </w:rPr>
        <w:br/>
      </w:r>
      <w:bookmarkStart w:id="104" w:name="FS000000494T21_07_2003_17_50_16C"/>
      <w:bookmarkEnd w:id="104"/>
      <w:r>
        <w:rPr>
          <w:rtl/>
        </w:rPr>
        <w:t>אליהו ישי (ש"ס):</w:t>
      </w:r>
    </w:p>
    <w:p w14:paraId="7B116EED" w14:textId="77777777" w:rsidR="00000000" w:rsidRDefault="001C3AAC">
      <w:pPr>
        <w:pStyle w:val="a"/>
        <w:rPr>
          <w:rtl/>
        </w:rPr>
      </w:pPr>
    </w:p>
    <w:p w14:paraId="66D97B6C" w14:textId="77777777" w:rsidR="00000000" w:rsidRDefault="001C3AAC">
      <w:pPr>
        <w:pStyle w:val="a"/>
        <w:rPr>
          <w:rFonts w:hint="cs"/>
          <w:rtl/>
        </w:rPr>
      </w:pPr>
      <w:r>
        <w:rPr>
          <w:rFonts w:hint="cs"/>
          <w:rtl/>
        </w:rPr>
        <w:t>זה ברור שהיום הם צמודים</w:t>
      </w:r>
      <w:r>
        <w:rPr>
          <w:rFonts w:hint="cs"/>
          <w:rtl/>
        </w:rPr>
        <w:t xml:space="preserve"> לכיסא, ולא משנה מה עומד לדיון. הנה, היום למשל היתה הצבעה לגבי עבודה יזומה - - -</w:t>
      </w:r>
    </w:p>
    <w:p w14:paraId="4060CBDB" w14:textId="77777777" w:rsidR="00000000" w:rsidRDefault="001C3AAC">
      <w:pPr>
        <w:pStyle w:val="ad"/>
        <w:rPr>
          <w:rtl/>
        </w:rPr>
      </w:pPr>
      <w:r>
        <w:rPr>
          <w:rtl/>
        </w:rPr>
        <w:br/>
        <w:t>היו"ר מוחמד ברכה:</w:t>
      </w:r>
    </w:p>
    <w:p w14:paraId="5C79606E" w14:textId="77777777" w:rsidR="00000000" w:rsidRDefault="001C3AAC">
      <w:pPr>
        <w:pStyle w:val="a"/>
        <w:rPr>
          <w:rtl/>
        </w:rPr>
      </w:pPr>
    </w:p>
    <w:p w14:paraId="37754DED" w14:textId="77777777" w:rsidR="00000000" w:rsidRDefault="001C3AAC">
      <w:pPr>
        <w:pStyle w:val="a"/>
        <w:ind w:firstLine="0"/>
        <w:rPr>
          <w:rFonts w:hint="cs"/>
          <w:rtl/>
        </w:rPr>
      </w:pPr>
      <w:r>
        <w:rPr>
          <w:rFonts w:hint="cs"/>
          <w:rtl/>
        </w:rPr>
        <w:tab/>
        <w:t xml:space="preserve">חבר הכנסת ישי, אל תתחיל נושא חדש. </w:t>
      </w:r>
    </w:p>
    <w:p w14:paraId="2A3B6181" w14:textId="77777777" w:rsidR="00000000" w:rsidRDefault="001C3AAC">
      <w:pPr>
        <w:pStyle w:val="SpeakerCon"/>
        <w:rPr>
          <w:rtl/>
        </w:rPr>
      </w:pPr>
      <w:r>
        <w:rPr>
          <w:rtl/>
        </w:rPr>
        <w:br/>
      </w:r>
      <w:bookmarkStart w:id="105" w:name="FS000000494T21_07_2003_17_51_21C"/>
      <w:bookmarkEnd w:id="105"/>
      <w:r>
        <w:rPr>
          <w:rtl/>
        </w:rPr>
        <w:t>אליהו ישי (ש"ס):</w:t>
      </w:r>
    </w:p>
    <w:p w14:paraId="431854A0" w14:textId="77777777" w:rsidR="00000000" w:rsidRDefault="001C3AAC">
      <w:pPr>
        <w:pStyle w:val="a"/>
        <w:rPr>
          <w:rtl/>
        </w:rPr>
      </w:pPr>
    </w:p>
    <w:p w14:paraId="177351E6" w14:textId="77777777" w:rsidR="00000000" w:rsidRDefault="001C3AAC">
      <w:pPr>
        <w:pStyle w:val="a"/>
        <w:rPr>
          <w:rFonts w:hint="cs"/>
          <w:rtl/>
        </w:rPr>
      </w:pPr>
      <w:r>
        <w:rPr>
          <w:rFonts w:hint="cs"/>
          <w:rtl/>
        </w:rPr>
        <w:t xml:space="preserve">עבודות יזומות לחיילים משוחררים - הנה, שינוי הצביעו נגד. מפלגת העבודה - אני הרי מניח שאתם בשלב מסוים </w:t>
      </w:r>
      <w:r>
        <w:rPr>
          <w:rFonts w:hint="cs"/>
          <w:rtl/>
        </w:rPr>
        <w:t>רושמים את הדברים האלה, הרי התחרות בין מפלגת העבודה למרצ ושינוי היא כל כך גדולה, שאולי לפחות תעשו רישומים של הדברים האלה. כמה הם דיברו בשם החיילים, בכמה דברים הם פועלים היום הפוך ונגד.</w:t>
      </w:r>
    </w:p>
    <w:p w14:paraId="3E199AE1" w14:textId="77777777" w:rsidR="00000000" w:rsidRDefault="001C3AAC">
      <w:pPr>
        <w:pStyle w:val="ac"/>
        <w:rPr>
          <w:rtl/>
        </w:rPr>
      </w:pPr>
      <w:r>
        <w:rPr>
          <w:rtl/>
        </w:rPr>
        <w:br/>
        <w:t>אברהם בורג (העבודה-מימד):</w:t>
      </w:r>
    </w:p>
    <w:p w14:paraId="775777A9" w14:textId="77777777" w:rsidR="00000000" w:rsidRDefault="001C3AAC">
      <w:pPr>
        <w:pStyle w:val="a"/>
        <w:rPr>
          <w:rtl/>
        </w:rPr>
      </w:pPr>
    </w:p>
    <w:p w14:paraId="71968AFF" w14:textId="77777777" w:rsidR="00000000" w:rsidRDefault="001C3AAC">
      <w:pPr>
        <w:pStyle w:val="a"/>
        <w:rPr>
          <w:rFonts w:hint="cs"/>
          <w:rtl/>
        </w:rPr>
      </w:pPr>
      <w:r>
        <w:rPr>
          <w:rFonts w:hint="cs"/>
          <w:rtl/>
        </w:rPr>
        <w:t>הרישום של שינוי זה אצלכם. - - - בבוא היום.</w:t>
      </w:r>
    </w:p>
    <w:p w14:paraId="375F5B8A" w14:textId="77777777" w:rsidR="00000000" w:rsidRDefault="001C3AAC">
      <w:pPr>
        <w:pStyle w:val="SpeakerCon"/>
        <w:rPr>
          <w:rtl/>
        </w:rPr>
      </w:pPr>
    </w:p>
    <w:p w14:paraId="60477D32" w14:textId="77777777" w:rsidR="00000000" w:rsidRDefault="001C3AAC">
      <w:pPr>
        <w:pStyle w:val="SpeakerCon"/>
        <w:rPr>
          <w:rtl/>
        </w:rPr>
      </w:pPr>
      <w:r>
        <w:rPr>
          <w:rtl/>
        </w:rPr>
        <w:br/>
      </w:r>
      <w:bookmarkStart w:id="106" w:name="FS000000494T21_07_2003_17_53_09C"/>
      <w:bookmarkEnd w:id="106"/>
      <w:r>
        <w:rPr>
          <w:rtl/>
        </w:rPr>
        <w:t>אליהו ישי (ש"ס):</w:t>
      </w:r>
    </w:p>
    <w:p w14:paraId="319ACC9E" w14:textId="77777777" w:rsidR="00000000" w:rsidRDefault="001C3AAC">
      <w:pPr>
        <w:pStyle w:val="a"/>
        <w:rPr>
          <w:rtl/>
        </w:rPr>
      </w:pPr>
    </w:p>
    <w:p w14:paraId="1AA8A0FE" w14:textId="77777777" w:rsidR="00000000" w:rsidRDefault="001C3AAC">
      <w:pPr>
        <w:pStyle w:val="a"/>
        <w:rPr>
          <w:rFonts w:hint="cs"/>
          <w:rtl/>
        </w:rPr>
      </w:pPr>
      <w:r>
        <w:rPr>
          <w:rFonts w:hint="cs"/>
          <w:rtl/>
        </w:rPr>
        <w:t xml:space="preserve">את העבודה שלי אני עושה. את העבודה שלנו אנחנו עושים, תאמין לי. היום שינוי עוזרים לנו מאוד - אני מודה. הם כל כך דיברו בשם שלטון החוק, כמה הם דיברו על הסדר ועל השוויון, ותראה איך הם פועלים היום; איך הם פועלים היום. </w:t>
      </w:r>
    </w:p>
    <w:p w14:paraId="5234F0B6" w14:textId="77777777" w:rsidR="00000000" w:rsidRDefault="001C3AAC">
      <w:pPr>
        <w:pStyle w:val="ac"/>
        <w:rPr>
          <w:rtl/>
        </w:rPr>
      </w:pPr>
      <w:r>
        <w:rPr>
          <w:rtl/>
        </w:rPr>
        <w:br/>
        <w:t>אילן שלגי (שינוי):</w:t>
      </w:r>
    </w:p>
    <w:p w14:paraId="5403580C" w14:textId="77777777" w:rsidR="00000000" w:rsidRDefault="001C3AAC">
      <w:pPr>
        <w:pStyle w:val="a"/>
        <w:rPr>
          <w:rtl/>
        </w:rPr>
      </w:pPr>
    </w:p>
    <w:p w14:paraId="1F55ADB6" w14:textId="77777777" w:rsidR="00000000" w:rsidRDefault="001C3AAC">
      <w:pPr>
        <w:pStyle w:val="a"/>
        <w:rPr>
          <w:rFonts w:hint="cs"/>
          <w:rtl/>
        </w:rPr>
      </w:pPr>
      <w:r>
        <w:rPr>
          <w:rFonts w:hint="cs"/>
          <w:rtl/>
        </w:rPr>
        <w:t>אתם</w:t>
      </w:r>
      <w:r>
        <w:rPr>
          <w:rFonts w:hint="cs"/>
          <w:rtl/>
        </w:rPr>
        <w:t xml:space="preserve"> עזרתם לנו. </w:t>
      </w:r>
    </w:p>
    <w:p w14:paraId="34F5E16E" w14:textId="77777777" w:rsidR="00000000" w:rsidRDefault="001C3AAC">
      <w:pPr>
        <w:pStyle w:val="ac"/>
        <w:rPr>
          <w:rtl/>
        </w:rPr>
      </w:pPr>
      <w:r>
        <w:rPr>
          <w:rtl/>
        </w:rPr>
        <w:br/>
        <w:t>אברהם בורג (העבודה-מימד):</w:t>
      </w:r>
    </w:p>
    <w:p w14:paraId="57D60948" w14:textId="77777777" w:rsidR="00000000" w:rsidRDefault="001C3AAC">
      <w:pPr>
        <w:pStyle w:val="a"/>
        <w:rPr>
          <w:rtl/>
        </w:rPr>
      </w:pPr>
    </w:p>
    <w:p w14:paraId="492F0492" w14:textId="77777777" w:rsidR="00000000" w:rsidRDefault="001C3AAC">
      <w:pPr>
        <w:pStyle w:val="a"/>
        <w:rPr>
          <w:rFonts w:hint="cs"/>
          <w:rtl/>
        </w:rPr>
      </w:pPr>
      <w:r>
        <w:rPr>
          <w:rFonts w:hint="cs"/>
          <w:rtl/>
        </w:rPr>
        <w:t xml:space="preserve">שבוע-שבוע. </w:t>
      </w:r>
    </w:p>
    <w:p w14:paraId="2BCF20B8" w14:textId="77777777" w:rsidR="00000000" w:rsidRDefault="001C3AAC">
      <w:pPr>
        <w:pStyle w:val="ac"/>
        <w:rPr>
          <w:rtl/>
        </w:rPr>
      </w:pPr>
      <w:r>
        <w:rPr>
          <w:rtl/>
        </w:rPr>
        <w:br/>
        <w:t>אילן שלגי (שינוי):</w:t>
      </w:r>
    </w:p>
    <w:p w14:paraId="4426F7DA" w14:textId="77777777" w:rsidR="00000000" w:rsidRDefault="001C3AAC">
      <w:pPr>
        <w:pStyle w:val="a"/>
        <w:rPr>
          <w:rtl/>
        </w:rPr>
      </w:pPr>
    </w:p>
    <w:p w14:paraId="25FF4B33" w14:textId="77777777" w:rsidR="00000000" w:rsidRDefault="001C3AAC">
      <w:pPr>
        <w:pStyle w:val="a"/>
        <w:rPr>
          <w:rFonts w:hint="cs"/>
          <w:rtl/>
        </w:rPr>
      </w:pPr>
      <w:r>
        <w:rPr>
          <w:rFonts w:hint="cs"/>
          <w:rtl/>
        </w:rPr>
        <w:t>עד הבחירות האחרונות - - -</w:t>
      </w:r>
    </w:p>
    <w:p w14:paraId="4DF4B7AC" w14:textId="77777777" w:rsidR="00000000" w:rsidRDefault="001C3AAC">
      <w:pPr>
        <w:pStyle w:val="SpeakerCon"/>
        <w:rPr>
          <w:rtl/>
        </w:rPr>
      </w:pPr>
      <w:r>
        <w:rPr>
          <w:rtl/>
        </w:rPr>
        <w:br/>
      </w:r>
      <w:bookmarkStart w:id="107" w:name="FS000000494T21_07_2003_17_54_18C"/>
      <w:bookmarkEnd w:id="107"/>
      <w:r>
        <w:rPr>
          <w:rtl/>
        </w:rPr>
        <w:t>אליהו ישי (ש"ס):</w:t>
      </w:r>
    </w:p>
    <w:p w14:paraId="40371AA6" w14:textId="77777777" w:rsidR="00000000" w:rsidRDefault="001C3AAC">
      <w:pPr>
        <w:pStyle w:val="a"/>
        <w:rPr>
          <w:rtl/>
        </w:rPr>
      </w:pPr>
    </w:p>
    <w:p w14:paraId="1D0631FE" w14:textId="77777777" w:rsidR="00000000" w:rsidRDefault="001C3AAC">
      <w:pPr>
        <w:pStyle w:val="a"/>
        <w:rPr>
          <w:rFonts w:hint="cs"/>
          <w:rtl/>
        </w:rPr>
      </w:pPr>
      <w:r>
        <w:rPr>
          <w:rFonts w:hint="cs"/>
          <w:rtl/>
        </w:rPr>
        <w:t xml:space="preserve">בדבר אחד אני יכול להסכים אתך </w:t>
      </w:r>
      <w:r>
        <w:rPr>
          <w:rtl/>
        </w:rPr>
        <w:t>–</w:t>
      </w:r>
      <w:r>
        <w:rPr>
          <w:rFonts w:hint="cs"/>
          <w:rtl/>
        </w:rPr>
        <w:t xml:space="preserve"> כל כך הצלחתם לשקר ולהטעות ולרמות את העם, והתקשורת עזרה לכם בהרבה מקרים, והציבור באמת אכל הרבה מה"לוקשים" ש</w:t>
      </w:r>
      <w:r>
        <w:rPr>
          <w:rFonts w:hint="cs"/>
          <w:rtl/>
        </w:rPr>
        <w:t xml:space="preserve">לכם, וזה בא לידי ביטוי בקלפי. </w:t>
      </w:r>
    </w:p>
    <w:p w14:paraId="11B88F07" w14:textId="77777777" w:rsidR="00000000" w:rsidRDefault="001C3AAC">
      <w:pPr>
        <w:pStyle w:val="a"/>
        <w:rPr>
          <w:rFonts w:hint="cs"/>
          <w:rtl/>
        </w:rPr>
      </w:pPr>
    </w:p>
    <w:p w14:paraId="7053CA65" w14:textId="77777777" w:rsidR="00000000" w:rsidRDefault="001C3AAC">
      <w:pPr>
        <w:pStyle w:val="a"/>
        <w:rPr>
          <w:rFonts w:hint="cs"/>
          <w:rtl/>
        </w:rPr>
      </w:pPr>
      <w:r>
        <w:rPr>
          <w:rFonts w:hint="cs"/>
          <w:rtl/>
        </w:rPr>
        <w:t>אני מניח שאולי גם בעבודה וגם במרצ יתעשתו וידעו להסביר בדיוק את הצביעות של שינוי, ובבוא העת הציבור ידע את האמת. הרי זו תקלה. 15 המנדטים של שינוי הם תקלה חד-פעמית, והתקלה הזאת היתה חמורה מאוד, מה עוד שמי שהצליח להביא אתכם לקוא</w:t>
      </w:r>
      <w:r>
        <w:rPr>
          <w:rFonts w:hint="cs"/>
          <w:rtl/>
        </w:rPr>
        <w:t>ליציה זו דווקא מפלגה שאין לה קווים אדומים - המפד"ל - שמבחינתם עשו הכול על מנת שתיכנסו לקואליציה. הכול - לא אכפת להם לא הדת, לא היהדות, לא התקציב, לא החברה, לא מדינת ישראל, לא ארץ-ישראל השלמה, כלום. העיקר שש"ס לא תהיה בקואליציה.</w:t>
      </w:r>
    </w:p>
    <w:p w14:paraId="59887023" w14:textId="77777777" w:rsidR="00000000" w:rsidRDefault="001C3AAC">
      <w:pPr>
        <w:pStyle w:val="a"/>
        <w:rPr>
          <w:rFonts w:hint="cs"/>
          <w:rtl/>
        </w:rPr>
      </w:pPr>
    </w:p>
    <w:p w14:paraId="6242DAD6" w14:textId="77777777" w:rsidR="00000000" w:rsidRDefault="001C3AAC">
      <w:pPr>
        <w:pStyle w:val="a"/>
        <w:rPr>
          <w:rFonts w:hint="cs"/>
          <w:rtl/>
        </w:rPr>
      </w:pPr>
      <w:r>
        <w:rPr>
          <w:rFonts w:hint="cs"/>
          <w:rtl/>
        </w:rPr>
        <w:t>או.קיי., גם את זה הציבור יד</w:t>
      </w:r>
      <w:r>
        <w:rPr>
          <w:rFonts w:hint="cs"/>
          <w:rtl/>
        </w:rPr>
        <w:t>ע בסופו של דבר, אבל חשוב מאוד - - -</w:t>
      </w:r>
    </w:p>
    <w:p w14:paraId="39D221B4" w14:textId="77777777" w:rsidR="00000000" w:rsidRDefault="001C3AAC">
      <w:pPr>
        <w:pStyle w:val="ad"/>
        <w:rPr>
          <w:rtl/>
        </w:rPr>
      </w:pPr>
      <w:r>
        <w:rPr>
          <w:rtl/>
        </w:rPr>
        <w:br/>
        <w:t>היו"ר מוחמד ברכה:</w:t>
      </w:r>
    </w:p>
    <w:p w14:paraId="4D63C7B0" w14:textId="77777777" w:rsidR="00000000" w:rsidRDefault="001C3AAC">
      <w:pPr>
        <w:pStyle w:val="a"/>
        <w:rPr>
          <w:rtl/>
        </w:rPr>
      </w:pPr>
    </w:p>
    <w:p w14:paraId="07F087DA" w14:textId="77777777" w:rsidR="00000000" w:rsidRDefault="001C3AAC">
      <w:pPr>
        <w:pStyle w:val="a"/>
        <w:rPr>
          <w:rFonts w:hint="cs"/>
          <w:rtl/>
        </w:rPr>
      </w:pPr>
      <w:r>
        <w:rPr>
          <w:rFonts w:hint="cs"/>
          <w:rtl/>
        </w:rPr>
        <w:t>חבר הכנסת אלי ישי.</w:t>
      </w:r>
    </w:p>
    <w:p w14:paraId="319872AA" w14:textId="77777777" w:rsidR="00000000" w:rsidRDefault="001C3AAC">
      <w:pPr>
        <w:pStyle w:val="SpeakerCon"/>
        <w:rPr>
          <w:rtl/>
        </w:rPr>
      </w:pPr>
      <w:r>
        <w:rPr>
          <w:rtl/>
        </w:rPr>
        <w:br/>
      </w:r>
      <w:bookmarkStart w:id="108" w:name="FS000000494T21_07_2003_17_58_34C"/>
      <w:bookmarkEnd w:id="108"/>
      <w:r>
        <w:rPr>
          <w:rtl/>
        </w:rPr>
        <w:t>אליהו ישי (ש"ס):</w:t>
      </w:r>
    </w:p>
    <w:p w14:paraId="4073ADA3" w14:textId="77777777" w:rsidR="00000000" w:rsidRDefault="001C3AAC">
      <w:pPr>
        <w:pStyle w:val="a"/>
        <w:rPr>
          <w:rtl/>
        </w:rPr>
      </w:pPr>
    </w:p>
    <w:p w14:paraId="30D923CD" w14:textId="77777777" w:rsidR="00000000" w:rsidRDefault="001C3AAC">
      <w:pPr>
        <w:pStyle w:val="a"/>
        <w:rPr>
          <w:rFonts w:hint="cs"/>
          <w:rtl/>
        </w:rPr>
      </w:pPr>
      <w:r>
        <w:rPr>
          <w:rFonts w:hint="cs"/>
          <w:rtl/>
        </w:rPr>
        <w:t>אני מסיים.</w:t>
      </w:r>
    </w:p>
    <w:p w14:paraId="153F444B" w14:textId="77777777" w:rsidR="00000000" w:rsidRDefault="001C3AAC">
      <w:pPr>
        <w:pStyle w:val="ad"/>
        <w:rPr>
          <w:rtl/>
        </w:rPr>
      </w:pPr>
      <w:r>
        <w:rPr>
          <w:rtl/>
        </w:rPr>
        <w:br/>
        <w:t>היו"ר מוחמד ברכה:</w:t>
      </w:r>
    </w:p>
    <w:p w14:paraId="372BBC66" w14:textId="77777777" w:rsidR="00000000" w:rsidRDefault="001C3AAC">
      <w:pPr>
        <w:pStyle w:val="a"/>
        <w:rPr>
          <w:rtl/>
        </w:rPr>
      </w:pPr>
    </w:p>
    <w:p w14:paraId="23E77604" w14:textId="77777777" w:rsidR="00000000" w:rsidRDefault="001C3AAC">
      <w:pPr>
        <w:pStyle w:val="a"/>
        <w:rPr>
          <w:rFonts w:hint="cs"/>
          <w:rtl/>
        </w:rPr>
      </w:pPr>
      <w:r>
        <w:rPr>
          <w:rFonts w:hint="cs"/>
          <w:rtl/>
        </w:rPr>
        <w:t xml:space="preserve">אתה מסיים כבר חמש דקות. </w:t>
      </w:r>
    </w:p>
    <w:p w14:paraId="01A72C95" w14:textId="77777777" w:rsidR="00000000" w:rsidRDefault="001C3AAC">
      <w:pPr>
        <w:pStyle w:val="SpeakerCon"/>
        <w:rPr>
          <w:rtl/>
        </w:rPr>
      </w:pPr>
      <w:r>
        <w:rPr>
          <w:rtl/>
        </w:rPr>
        <w:br/>
      </w:r>
      <w:bookmarkStart w:id="109" w:name="FS000000494T21_07_2003_17_58_53C"/>
      <w:bookmarkEnd w:id="109"/>
      <w:r>
        <w:rPr>
          <w:rtl/>
        </w:rPr>
        <w:t>אליהו ישי (ש"ס):</w:t>
      </w:r>
    </w:p>
    <w:p w14:paraId="0565FB4B" w14:textId="77777777" w:rsidR="00000000" w:rsidRDefault="001C3AAC">
      <w:pPr>
        <w:pStyle w:val="a"/>
        <w:rPr>
          <w:rtl/>
        </w:rPr>
      </w:pPr>
    </w:p>
    <w:p w14:paraId="34661156" w14:textId="77777777" w:rsidR="00000000" w:rsidRDefault="001C3AAC">
      <w:pPr>
        <w:pStyle w:val="a"/>
        <w:rPr>
          <w:rFonts w:hint="cs"/>
          <w:rtl/>
        </w:rPr>
      </w:pPr>
      <w:r>
        <w:rPr>
          <w:rFonts w:hint="cs"/>
          <w:rtl/>
        </w:rPr>
        <w:t>אתה לא יכול לסיים בתוך דקה. אתה חייב להתחיל לסיים.</w:t>
      </w:r>
    </w:p>
    <w:p w14:paraId="4AB3F235" w14:textId="77777777" w:rsidR="00000000" w:rsidRDefault="001C3AAC">
      <w:pPr>
        <w:pStyle w:val="ad"/>
        <w:rPr>
          <w:rtl/>
        </w:rPr>
      </w:pPr>
      <w:r>
        <w:rPr>
          <w:rtl/>
        </w:rPr>
        <w:br/>
        <w:t>היו"ר מוחמד ברכה:</w:t>
      </w:r>
    </w:p>
    <w:p w14:paraId="745FAD43" w14:textId="77777777" w:rsidR="00000000" w:rsidRDefault="001C3AAC">
      <w:pPr>
        <w:pStyle w:val="a"/>
        <w:rPr>
          <w:rtl/>
        </w:rPr>
      </w:pPr>
    </w:p>
    <w:p w14:paraId="1586C8F2" w14:textId="77777777" w:rsidR="00000000" w:rsidRDefault="001C3AAC">
      <w:pPr>
        <w:pStyle w:val="a"/>
        <w:rPr>
          <w:rFonts w:hint="cs"/>
          <w:rtl/>
        </w:rPr>
      </w:pPr>
      <w:r>
        <w:rPr>
          <w:rFonts w:hint="cs"/>
          <w:rtl/>
        </w:rPr>
        <w:t>אני מבקש לסיים -</w:t>
      </w:r>
      <w:r>
        <w:rPr>
          <w:rFonts w:hint="cs"/>
          <w:rtl/>
        </w:rPr>
        <w:t xml:space="preserve"> משפט אחרון, בבקשה.</w:t>
      </w:r>
    </w:p>
    <w:p w14:paraId="6ED7AB13" w14:textId="77777777" w:rsidR="00000000" w:rsidRDefault="001C3AAC">
      <w:pPr>
        <w:pStyle w:val="SpeakerCon"/>
        <w:rPr>
          <w:rtl/>
        </w:rPr>
      </w:pPr>
      <w:r>
        <w:rPr>
          <w:rtl/>
        </w:rPr>
        <w:br/>
      </w:r>
      <w:bookmarkStart w:id="110" w:name="FS000000494T21_07_2003_17_59_20C"/>
      <w:bookmarkEnd w:id="110"/>
      <w:r>
        <w:rPr>
          <w:rtl/>
        </w:rPr>
        <w:t>אליהו ישי (ש"ס):</w:t>
      </w:r>
    </w:p>
    <w:p w14:paraId="62CAFCD3" w14:textId="77777777" w:rsidR="00000000" w:rsidRDefault="001C3AAC">
      <w:pPr>
        <w:pStyle w:val="a"/>
        <w:rPr>
          <w:rtl/>
        </w:rPr>
      </w:pPr>
    </w:p>
    <w:p w14:paraId="20520D7C" w14:textId="77777777" w:rsidR="00000000" w:rsidRDefault="001C3AAC">
      <w:pPr>
        <w:pStyle w:val="a"/>
        <w:rPr>
          <w:rFonts w:hint="cs"/>
          <w:rtl/>
        </w:rPr>
      </w:pPr>
      <w:r>
        <w:rPr>
          <w:rFonts w:hint="cs"/>
          <w:rtl/>
        </w:rPr>
        <w:t>אני מסיים. אני רק מבקש באמת מחברי חברי הכנסת באי-אמון הזה - מי ששומע אותנו, מי שנמצא פה ושומע, ומי שלא נמצא פה ואולי שומע למטה בחדרו, או שיעבירו לו - רוחמה יכולה למשל להעביר להרבה חברי כנסת, ואולי גם חבר הכנסת השר גדע</w:t>
      </w:r>
      <w:r>
        <w:rPr>
          <w:rFonts w:hint="cs"/>
          <w:rtl/>
        </w:rPr>
        <w:t xml:space="preserve">ון עזרא, ואולי עוד חברים מהקואליציה. </w:t>
      </w:r>
    </w:p>
    <w:p w14:paraId="06DC17EE" w14:textId="77777777" w:rsidR="00000000" w:rsidRDefault="001C3AAC">
      <w:pPr>
        <w:pStyle w:val="a"/>
        <w:rPr>
          <w:rFonts w:hint="cs"/>
          <w:rtl/>
        </w:rPr>
      </w:pPr>
      <w:r>
        <w:rPr>
          <w:rtl/>
        </w:rPr>
        <w:br/>
      </w:r>
      <w:r>
        <w:rPr>
          <w:rFonts w:hint="cs"/>
          <w:rtl/>
        </w:rPr>
        <w:t xml:space="preserve">          תאמינו לי, זו תהיה חרפה אם האי-אמון לא יתקבל היום. אתם מפחדים שהממשלה תיפול, אני מודיע לכם שהיא לא תיפול, כי צריך רוב של 61, ואין רוב של 61. היא לא תיפול, אבל לפחות נעשה דבר שיזעזע את הממשלה. הרבה מחברי חברי</w:t>
      </w:r>
      <w:r>
        <w:rPr>
          <w:rFonts w:hint="cs"/>
          <w:rtl/>
        </w:rPr>
        <w:t xml:space="preserve"> הכנסת, גם מהליכוד, מסכימים אתי, ולפחות האי-אמון יתקבל, אולי לא ברוב של 61, וכך תיפול הממשלה. אני רוצה להרגיע אתכם - אין רוב כזה, יש קואליציה מאוד דורסנית ומאוד מלוכדת ומאוחדת סביב הכיסא, כך שאין סיכוי כזה, אבל לפחות תיתנו גיבוי לאותם אנשים שנמצאים בחוץ, א</w:t>
      </w:r>
      <w:r>
        <w:rPr>
          <w:rFonts w:hint="cs"/>
          <w:rtl/>
        </w:rPr>
        <w:t>ותם ילדים, אותן נשים חד-הוריות, אותם רעבים.</w:t>
      </w:r>
    </w:p>
    <w:p w14:paraId="448EBCAF" w14:textId="77777777" w:rsidR="00000000" w:rsidRDefault="001C3AAC">
      <w:pPr>
        <w:pStyle w:val="a"/>
        <w:ind w:firstLine="0"/>
        <w:rPr>
          <w:rFonts w:hint="cs"/>
          <w:rtl/>
        </w:rPr>
      </w:pPr>
    </w:p>
    <w:p w14:paraId="32E95A65" w14:textId="77777777" w:rsidR="00000000" w:rsidRDefault="001C3AAC">
      <w:pPr>
        <w:pStyle w:val="a"/>
        <w:ind w:firstLine="0"/>
        <w:rPr>
          <w:rFonts w:hint="cs"/>
          <w:rtl/>
        </w:rPr>
      </w:pPr>
      <w:r>
        <w:rPr>
          <w:rFonts w:hint="cs"/>
          <w:rtl/>
        </w:rPr>
        <w:tab/>
        <w:t>אני מאמין שאם יתקבל האי-אמון, אולי יקרה משהו בעזרת השם, אולי יקרה משהו דקה לפני - לממשלת ישראל, לשרי הממשלה ולעומד בראשה, ואולי ראש הממשלה יעשה משהו לאותם אנשים נזקקים. אני רק מבטיח, בעזרת השם, בלי נדר, שיהיו ב</w:t>
      </w:r>
      <w:r>
        <w:rPr>
          <w:rFonts w:hint="cs"/>
          <w:rtl/>
        </w:rPr>
        <w:t>חוץ תוצאות ההצבעה של כל אחד ואחד - מי הצביע בעד, מי הצביע נגד. זה יהיה מונח למטה באוהל, כך שאותם אנשים שבאים למחות ולהפגין ידעו מי היה אתם ומי היה נגדם. תודה.</w:t>
      </w:r>
    </w:p>
    <w:p w14:paraId="3D3D9FD8" w14:textId="77777777" w:rsidR="00000000" w:rsidRDefault="001C3AAC">
      <w:pPr>
        <w:pStyle w:val="a"/>
        <w:ind w:firstLine="0"/>
        <w:rPr>
          <w:rFonts w:hint="cs"/>
          <w:rtl/>
        </w:rPr>
      </w:pPr>
    </w:p>
    <w:p w14:paraId="002A026E" w14:textId="77777777" w:rsidR="00000000" w:rsidRDefault="001C3AAC">
      <w:pPr>
        <w:pStyle w:val="ad"/>
        <w:rPr>
          <w:rtl/>
        </w:rPr>
      </w:pPr>
      <w:bookmarkStart w:id="111" w:name="CS14590FI0014590T21_07_2003_17_29_58"/>
      <w:bookmarkEnd w:id="111"/>
      <w:r>
        <w:rPr>
          <w:rtl/>
        </w:rPr>
        <w:t>היו"ר מוחמד ברכה:</w:t>
      </w:r>
    </w:p>
    <w:p w14:paraId="66ABEB15" w14:textId="77777777" w:rsidR="00000000" w:rsidRDefault="001C3AAC">
      <w:pPr>
        <w:pStyle w:val="a"/>
        <w:rPr>
          <w:rtl/>
        </w:rPr>
      </w:pPr>
    </w:p>
    <w:p w14:paraId="6C667C83" w14:textId="77777777" w:rsidR="00000000" w:rsidRDefault="001C3AAC">
      <w:pPr>
        <w:pStyle w:val="a"/>
        <w:rPr>
          <w:rFonts w:hint="cs"/>
          <w:rtl/>
        </w:rPr>
      </w:pPr>
      <w:r>
        <w:rPr>
          <w:rFonts w:hint="cs"/>
          <w:rtl/>
        </w:rPr>
        <w:t>תודה. הצעת האי-אמון הבאה היא בנושא מצבה של מערכת הרווחה ומצוקתן של המשפחות הח</w:t>
      </w:r>
      <w:r>
        <w:rPr>
          <w:rFonts w:hint="cs"/>
          <w:rtl/>
        </w:rPr>
        <w:t>ד-הוריות והשכבות החלשות, של סיעות מרצ, עם אחד וחד"ש-תע"ל. ינמק את האי-אמון חבר הכנסת חיים אורון. בבקשה, אדוני.</w:t>
      </w:r>
    </w:p>
    <w:p w14:paraId="32C3ADCB" w14:textId="77777777" w:rsidR="00000000" w:rsidRDefault="001C3AAC">
      <w:pPr>
        <w:pStyle w:val="a"/>
        <w:rPr>
          <w:rFonts w:hint="cs"/>
          <w:rtl/>
        </w:rPr>
      </w:pPr>
    </w:p>
    <w:p w14:paraId="17EF167F" w14:textId="77777777" w:rsidR="00000000" w:rsidRDefault="001C3AAC">
      <w:pPr>
        <w:pStyle w:val="ac"/>
        <w:rPr>
          <w:rtl/>
        </w:rPr>
      </w:pPr>
      <w:r>
        <w:rPr>
          <w:rFonts w:hint="eastAsia"/>
          <w:rtl/>
        </w:rPr>
        <w:t>צבי</w:t>
      </w:r>
      <w:r>
        <w:rPr>
          <w:rtl/>
        </w:rPr>
        <w:t xml:space="preserve"> הנדל (האיחוד הלאומי - ישראל ביתנו):</w:t>
      </w:r>
    </w:p>
    <w:p w14:paraId="4A3EC022" w14:textId="77777777" w:rsidR="00000000" w:rsidRDefault="001C3AAC">
      <w:pPr>
        <w:pStyle w:val="a"/>
        <w:rPr>
          <w:rFonts w:hint="cs"/>
          <w:rtl/>
        </w:rPr>
      </w:pPr>
    </w:p>
    <w:p w14:paraId="645DA274" w14:textId="77777777" w:rsidR="00000000" w:rsidRDefault="001C3AAC">
      <w:pPr>
        <w:pStyle w:val="a"/>
        <w:rPr>
          <w:rFonts w:hint="cs"/>
          <w:rtl/>
        </w:rPr>
      </w:pPr>
      <w:r>
        <w:rPr>
          <w:rFonts w:hint="cs"/>
          <w:rtl/>
        </w:rPr>
        <w:t>אתה רוצה להביע אי-אמון? זה לא ייאמן. רק לפני שבוע אמרת שאתה מסכים עם הממשלה.</w:t>
      </w:r>
    </w:p>
    <w:p w14:paraId="772E2EA1" w14:textId="77777777" w:rsidR="00000000" w:rsidRDefault="001C3AAC">
      <w:pPr>
        <w:pStyle w:val="a"/>
        <w:rPr>
          <w:rFonts w:hint="cs"/>
          <w:rtl/>
        </w:rPr>
      </w:pPr>
    </w:p>
    <w:p w14:paraId="41BFC54F" w14:textId="77777777" w:rsidR="00000000" w:rsidRDefault="001C3AAC">
      <w:pPr>
        <w:pStyle w:val="Speaker"/>
        <w:rPr>
          <w:rtl/>
        </w:rPr>
      </w:pPr>
      <w:bookmarkStart w:id="112" w:name="FS000001065T21_07_2003_17_30_52"/>
      <w:bookmarkStart w:id="113" w:name="_Toc46720087"/>
      <w:bookmarkStart w:id="114" w:name="_Toc50257070"/>
      <w:bookmarkEnd w:id="112"/>
      <w:r>
        <w:rPr>
          <w:rFonts w:hint="eastAsia"/>
          <w:rtl/>
        </w:rPr>
        <w:t>חיים</w:t>
      </w:r>
      <w:r>
        <w:rPr>
          <w:rtl/>
        </w:rPr>
        <w:t xml:space="preserve"> אורון (מרצ):</w:t>
      </w:r>
      <w:bookmarkEnd w:id="113"/>
      <w:bookmarkEnd w:id="114"/>
    </w:p>
    <w:p w14:paraId="7501340C" w14:textId="77777777" w:rsidR="00000000" w:rsidRDefault="001C3AAC">
      <w:pPr>
        <w:pStyle w:val="a"/>
        <w:rPr>
          <w:rFonts w:hint="cs"/>
          <w:rtl/>
        </w:rPr>
      </w:pPr>
    </w:p>
    <w:p w14:paraId="4A36B415" w14:textId="77777777" w:rsidR="00000000" w:rsidRDefault="001C3AAC">
      <w:pPr>
        <w:pStyle w:val="a"/>
        <w:rPr>
          <w:rFonts w:hint="cs"/>
          <w:rtl/>
        </w:rPr>
      </w:pPr>
      <w:r>
        <w:rPr>
          <w:rFonts w:hint="cs"/>
          <w:rtl/>
        </w:rPr>
        <w:t xml:space="preserve">אדוני </w:t>
      </w:r>
      <w:r>
        <w:rPr>
          <w:rFonts w:hint="cs"/>
          <w:rtl/>
        </w:rPr>
        <w:t>היושב-ראש, חברי הכנסת, שר האוצר בנימין נתניהו אימץ בימים האחרונים סגנון חדש. הוא פתח בדו-שיח מאוד מעניין, לא עם משפחות חד-הוריות, לא עם אותם 5% מובטלים, אדוני השר גדעון עזרא, שנוספו רק החודש - 5% נוספים, 10,700 איש חדשים נוספו החודש למעגל האבטלה - לא עם הח</w:t>
      </w:r>
      <w:r>
        <w:rPr>
          <w:rFonts w:hint="cs"/>
          <w:rtl/>
        </w:rPr>
        <w:t xml:space="preserve">ולים בבתי-החולים, הוא מדבר עם ברל כצנלסון ועם בן-גוריון. </w:t>
      </w:r>
    </w:p>
    <w:p w14:paraId="2FA7700F" w14:textId="77777777" w:rsidR="00000000" w:rsidRDefault="001C3AAC">
      <w:pPr>
        <w:pStyle w:val="a"/>
        <w:rPr>
          <w:rFonts w:hint="cs"/>
          <w:rtl/>
        </w:rPr>
      </w:pPr>
    </w:p>
    <w:p w14:paraId="4582AE8A" w14:textId="77777777" w:rsidR="00000000" w:rsidRDefault="001C3AAC">
      <w:pPr>
        <w:pStyle w:val="a"/>
        <w:rPr>
          <w:rFonts w:hint="cs"/>
          <w:rtl/>
        </w:rPr>
      </w:pPr>
      <w:r>
        <w:rPr>
          <w:rFonts w:hint="cs"/>
          <w:rtl/>
        </w:rPr>
        <w:t>לדו-שיח הזה מבחינתו של שר האוצר יש יתרון גדול, הם לא יכולים לענות לו, הם גם לא יכולים להגיד לו, אדוני השר, מה הם חושבים עליו בדיוק. אני מנסה לחשוב מה היה חושב בן-גוריון על מי שישב בכיסאו לפני כמה ש</w:t>
      </w:r>
      <w:r>
        <w:rPr>
          <w:rFonts w:hint="cs"/>
          <w:rtl/>
        </w:rPr>
        <w:t xml:space="preserve">נים והיום הוא שר האוצר, מה היה חושב ברל כצנלסון. </w:t>
      </w:r>
    </w:p>
    <w:p w14:paraId="416EBBB9" w14:textId="77777777" w:rsidR="00000000" w:rsidRDefault="001C3AAC">
      <w:pPr>
        <w:pStyle w:val="a"/>
        <w:ind w:firstLine="0"/>
        <w:rPr>
          <w:rFonts w:hint="cs"/>
          <w:rtl/>
        </w:rPr>
      </w:pPr>
    </w:p>
    <w:p w14:paraId="50248F02" w14:textId="77777777" w:rsidR="00000000" w:rsidRDefault="001C3AAC">
      <w:pPr>
        <w:pStyle w:val="a"/>
        <w:ind w:firstLine="0"/>
        <w:rPr>
          <w:rFonts w:hint="cs"/>
          <w:rtl/>
        </w:rPr>
      </w:pPr>
      <w:r>
        <w:rPr>
          <w:rFonts w:hint="cs"/>
          <w:rtl/>
        </w:rPr>
        <w:tab/>
        <w:t>איזה מין מדינה הוא הולך ויוצר כאן, בארץ הזאת, כשהוא עושה עכשיו מהפכה? הוא אומר: נגמרה תקופת הקצבאות, עכשיו יתפרנסו מעבודה. יפה מאוד. מי מאתנו לא רוצה שיתפרנסו מעבודה? אדוני השר, חברי הכנסת, מקרב 158,000 מ</w:t>
      </w:r>
      <w:r>
        <w:rPr>
          <w:rFonts w:hint="cs"/>
          <w:rtl/>
        </w:rPr>
        <w:t xml:space="preserve">קבלי הבטחת הכנסה, החד-הוריות הן 40%. 40% מהן עובדות. לאן בדיוק שולחים אותן? מה בדיוק רוצים שהן יעשו? </w:t>
      </w:r>
    </w:p>
    <w:p w14:paraId="258F21A9" w14:textId="77777777" w:rsidR="00000000" w:rsidRDefault="001C3AAC">
      <w:pPr>
        <w:pStyle w:val="a"/>
        <w:ind w:firstLine="0"/>
        <w:rPr>
          <w:rFonts w:hint="cs"/>
          <w:rtl/>
        </w:rPr>
      </w:pPr>
    </w:p>
    <w:p w14:paraId="7F0B1360" w14:textId="77777777" w:rsidR="00000000" w:rsidRDefault="001C3AAC">
      <w:pPr>
        <w:pStyle w:val="a"/>
        <w:ind w:firstLine="720"/>
        <w:rPr>
          <w:rFonts w:hint="cs"/>
          <w:rtl/>
        </w:rPr>
      </w:pPr>
      <w:r>
        <w:rPr>
          <w:rFonts w:hint="cs"/>
          <w:rtl/>
        </w:rPr>
        <w:t xml:space="preserve">מה זה הדיבור הזה "תלכו לעבוד, לא לקצבאות"? בכל מערכת רווחה יש תמיד תופעות כאלה ש"מסבנים" את המערכת. אמר שר העבודה והרווחה הקודם: כמה אלפים. נאמר שיש כמה </w:t>
      </w:r>
      <w:r>
        <w:rPr>
          <w:rFonts w:hint="cs"/>
          <w:rtl/>
        </w:rPr>
        <w:t>עשרות אלפים. זה הפתרון? כך הם ילכו לעבוד, כאשר אנחנו שומעים כל יום מחדש ששיעורי האבטלה עולים, שמספר המובטלים גדל, ושולחים אותם לעבוד? איפה? אותם 10,000 מובטלים שנוספו החודש, לפני חודש הם רצו לעבוד, ועכשיו, כי ביבי הגיע לשטח, הם לא רוצים לעבוד? מה זה הדיבור</w:t>
      </w:r>
      <w:r>
        <w:rPr>
          <w:rFonts w:hint="cs"/>
          <w:rtl/>
        </w:rPr>
        <w:t xml:space="preserve"> המופקר הזה?</w:t>
      </w:r>
    </w:p>
    <w:p w14:paraId="66F358E9" w14:textId="77777777" w:rsidR="00000000" w:rsidRDefault="001C3AAC">
      <w:pPr>
        <w:pStyle w:val="a"/>
        <w:ind w:firstLine="0"/>
        <w:rPr>
          <w:rFonts w:hint="cs"/>
          <w:rtl/>
        </w:rPr>
      </w:pPr>
    </w:p>
    <w:p w14:paraId="20A6D968" w14:textId="77777777" w:rsidR="00000000" w:rsidRDefault="001C3AAC">
      <w:pPr>
        <w:pStyle w:val="a"/>
        <w:ind w:firstLine="0"/>
        <w:rPr>
          <w:rFonts w:hint="cs"/>
          <w:rtl/>
        </w:rPr>
      </w:pPr>
      <w:r>
        <w:rPr>
          <w:rFonts w:hint="cs"/>
          <w:rtl/>
        </w:rPr>
        <w:tab/>
        <w:t>בשנים האחרונות הסתובב בארץ מין משל כזה - לא תמיד כל כך שמחתי לשמוע אותו - שאמר, שבחברה הישראלית יש שלושה שלישים: השליש שעובד, השליש שעושה מילואים והשליש שמשלם מס הכנסה, וכולם אמרו שזה אותו שליש.</w:t>
      </w:r>
    </w:p>
    <w:p w14:paraId="3BEF40CD" w14:textId="77777777" w:rsidR="00000000" w:rsidRDefault="001C3AAC">
      <w:pPr>
        <w:pStyle w:val="a"/>
        <w:ind w:firstLine="0"/>
        <w:rPr>
          <w:rFonts w:hint="cs"/>
          <w:rtl/>
        </w:rPr>
      </w:pPr>
    </w:p>
    <w:p w14:paraId="6495C007" w14:textId="77777777" w:rsidR="00000000" w:rsidRDefault="001C3AAC">
      <w:pPr>
        <w:pStyle w:val="a"/>
        <w:ind w:firstLine="0"/>
        <w:rPr>
          <w:rFonts w:hint="cs"/>
          <w:rtl/>
        </w:rPr>
      </w:pPr>
      <w:r>
        <w:rPr>
          <w:rFonts w:hint="cs"/>
          <w:rtl/>
        </w:rPr>
        <w:tab/>
        <w:t>אדוני השר, אדוני שר האוצר לשעבר, יש עכשיו של</w:t>
      </w:r>
      <w:r>
        <w:rPr>
          <w:rFonts w:hint="cs"/>
          <w:rtl/>
        </w:rPr>
        <w:t>יש חדש שאתו שר האוצר לא רוצה לדבר - העשירון התחתון. הוא ברובו הצביע לכם. אתם אפילו מתביישים לשבת פה, כי ברובו הוא הצביע לכם. העשירון התחתון, שהשכר הממוצע שלו הוא 2,385 שקלים בחודש, קיצצו לו 20.4% בקצבאות. 20.4% בקצבאות הם 486 שקלים. העשירון השני, ששכרו הממ</w:t>
      </w:r>
      <w:r>
        <w:rPr>
          <w:rFonts w:hint="cs"/>
          <w:rtl/>
        </w:rPr>
        <w:t>וצע הוא 3,480, קיצצו לו 16%, 557 שקלים. חבר הכנסת גדעון עזרא, אם היו מקצצים לך 20%, היית יושב פה בשקט? כשהיו מקצצים לך 16% היית יושב פה בשקט? לעשירון השלישי, חבר הכנסת הנדל, קיצצו 10%. לשלושת העשירונים התחתונים קיצצו 52%, זה 3 מיליארדי שקל. זה 3 מיליארדי ש</w:t>
      </w:r>
      <w:r>
        <w:rPr>
          <w:rFonts w:hint="cs"/>
          <w:rtl/>
        </w:rPr>
        <w:t>קל. זה 3 מיליארדי שקל, שנראים כמו 400 שקל במשפחה אחת ו-500 שקל במשפחה שנייה ו-300 שקל במשפחה שלישית. על מה אתם מדברים? למי אתם מטיפים מוסר?</w:t>
      </w:r>
    </w:p>
    <w:p w14:paraId="5FF4B84A" w14:textId="77777777" w:rsidR="00000000" w:rsidRDefault="001C3AAC">
      <w:pPr>
        <w:pStyle w:val="a"/>
        <w:ind w:firstLine="0"/>
        <w:rPr>
          <w:rFonts w:hint="cs"/>
          <w:rtl/>
        </w:rPr>
      </w:pPr>
    </w:p>
    <w:p w14:paraId="4A4ED05D" w14:textId="77777777" w:rsidR="00000000" w:rsidRDefault="001C3AAC">
      <w:pPr>
        <w:pStyle w:val="ac"/>
        <w:rPr>
          <w:rtl/>
        </w:rPr>
      </w:pPr>
      <w:r>
        <w:rPr>
          <w:rFonts w:hint="eastAsia"/>
          <w:rtl/>
        </w:rPr>
        <w:t>רן</w:t>
      </w:r>
      <w:r>
        <w:rPr>
          <w:rtl/>
        </w:rPr>
        <w:t xml:space="preserve"> כהן (מרצ):</w:t>
      </w:r>
    </w:p>
    <w:p w14:paraId="4C9C65B0" w14:textId="77777777" w:rsidR="00000000" w:rsidRDefault="001C3AAC">
      <w:pPr>
        <w:pStyle w:val="a"/>
        <w:rPr>
          <w:rFonts w:hint="cs"/>
          <w:rtl/>
        </w:rPr>
      </w:pPr>
    </w:p>
    <w:p w14:paraId="26F5EBFA" w14:textId="77777777" w:rsidR="00000000" w:rsidRDefault="001C3AAC">
      <w:pPr>
        <w:pStyle w:val="a"/>
        <w:rPr>
          <w:rFonts w:hint="cs"/>
          <w:rtl/>
        </w:rPr>
      </w:pPr>
      <w:r>
        <w:rPr>
          <w:rFonts w:hint="cs"/>
          <w:rtl/>
        </w:rPr>
        <w:t>זה 1,200 שקלים.</w:t>
      </w:r>
      <w:r>
        <w:rPr>
          <w:rFonts w:hint="cs"/>
          <w:rtl/>
        </w:rPr>
        <w:tab/>
      </w:r>
    </w:p>
    <w:p w14:paraId="436AA3E5" w14:textId="77777777" w:rsidR="00000000" w:rsidRDefault="001C3AAC">
      <w:pPr>
        <w:pStyle w:val="a"/>
        <w:rPr>
          <w:rFonts w:hint="cs"/>
          <w:rtl/>
        </w:rPr>
      </w:pPr>
    </w:p>
    <w:p w14:paraId="6D1E6C5E" w14:textId="77777777" w:rsidR="00000000" w:rsidRDefault="001C3AAC">
      <w:pPr>
        <w:pStyle w:val="SpeakerCon"/>
        <w:rPr>
          <w:rtl/>
        </w:rPr>
      </w:pPr>
      <w:r>
        <w:rPr>
          <w:rFonts w:hint="eastAsia"/>
          <w:rtl/>
        </w:rPr>
        <w:t>חיים</w:t>
      </w:r>
      <w:r>
        <w:rPr>
          <w:rtl/>
        </w:rPr>
        <w:t xml:space="preserve"> אורון (מרצ):</w:t>
      </w:r>
    </w:p>
    <w:p w14:paraId="43304CBB" w14:textId="77777777" w:rsidR="00000000" w:rsidRDefault="001C3AAC">
      <w:pPr>
        <w:pStyle w:val="a"/>
        <w:rPr>
          <w:rFonts w:hint="cs"/>
          <w:rtl/>
        </w:rPr>
      </w:pPr>
    </w:p>
    <w:p w14:paraId="2EFC8211" w14:textId="77777777" w:rsidR="00000000" w:rsidRDefault="001C3AAC">
      <w:pPr>
        <w:pStyle w:val="a"/>
        <w:rPr>
          <w:rFonts w:hint="cs"/>
          <w:rtl/>
        </w:rPr>
      </w:pPr>
      <w:r>
        <w:rPr>
          <w:rFonts w:hint="cs"/>
          <w:rtl/>
        </w:rPr>
        <w:t>בממוצעים אתה צודק. הקיצוצים הרבה יותר עמוקים. זה השליש החדש. אי</w:t>
      </w:r>
      <w:r>
        <w:rPr>
          <w:rFonts w:hint="cs"/>
          <w:rtl/>
        </w:rPr>
        <w:t>ך אמרתם? נעשה קיצוץ ונפזר את הנטל. איזה נטל פיזרתם? נכון, חילקתם 2.5 מיליארדי שקלים, ש-80% מהם, תקשיב לי טוב, הולכים לשני העשירונים העליונים בהחזר של מס הכנסה. 80% הולכים לשני העשירונים, לא למי שעובד; לא עשיתם טבלה שזה ייפרס על כולם. אתה רוצה את המספר המדו</w:t>
      </w:r>
      <w:r>
        <w:rPr>
          <w:rFonts w:hint="cs"/>
          <w:rtl/>
        </w:rPr>
        <w:t>יק? זה 80.6% שהולכים לשני העשירונים העליונים. זו הטבלה שלכם.</w:t>
      </w:r>
    </w:p>
    <w:p w14:paraId="2816A1BD" w14:textId="77777777" w:rsidR="00000000" w:rsidRDefault="001C3AAC">
      <w:pPr>
        <w:pStyle w:val="a"/>
        <w:rPr>
          <w:rFonts w:hint="cs"/>
          <w:rtl/>
        </w:rPr>
      </w:pPr>
    </w:p>
    <w:p w14:paraId="0747A827" w14:textId="77777777" w:rsidR="00000000" w:rsidRDefault="001C3AAC">
      <w:pPr>
        <w:pStyle w:val="ac"/>
        <w:rPr>
          <w:rtl/>
        </w:rPr>
      </w:pPr>
      <w:r>
        <w:rPr>
          <w:rFonts w:hint="eastAsia"/>
          <w:rtl/>
        </w:rPr>
        <w:t>רן</w:t>
      </w:r>
      <w:r>
        <w:rPr>
          <w:rtl/>
        </w:rPr>
        <w:t xml:space="preserve"> כהן (מרצ):</w:t>
      </w:r>
    </w:p>
    <w:p w14:paraId="630AA77F" w14:textId="77777777" w:rsidR="00000000" w:rsidRDefault="001C3AAC">
      <w:pPr>
        <w:pStyle w:val="a"/>
        <w:rPr>
          <w:rFonts w:hint="cs"/>
          <w:rtl/>
        </w:rPr>
      </w:pPr>
    </w:p>
    <w:p w14:paraId="2AC8B058" w14:textId="77777777" w:rsidR="00000000" w:rsidRDefault="001C3AAC">
      <w:pPr>
        <w:pStyle w:val="a"/>
        <w:rPr>
          <w:rFonts w:hint="cs"/>
          <w:rtl/>
        </w:rPr>
      </w:pPr>
      <w:r>
        <w:rPr>
          <w:rFonts w:hint="cs"/>
          <w:rtl/>
        </w:rPr>
        <w:t>2 מיליארדי שקלים.</w:t>
      </w:r>
    </w:p>
    <w:p w14:paraId="7021E773" w14:textId="77777777" w:rsidR="00000000" w:rsidRDefault="001C3AAC">
      <w:pPr>
        <w:pStyle w:val="a"/>
        <w:rPr>
          <w:rFonts w:hint="cs"/>
          <w:rtl/>
        </w:rPr>
      </w:pPr>
    </w:p>
    <w:p w14:paraId="5FB90B8E" w14:textId="77777777" w:rsidR="00000000" w:rsidRDefault="001C3AAC">
      <w:pPr>
        <w:pStyle w:val="SpeakerCon"/>
        <w:rPr>
          <w:rtl/>
        </w:rPr>
      </w:pPr>
      <w:bookmarkStart w:id="115" w:name="FS000001065T21_07_2003_17_51_32C"/>
      <w:bookmarkEnd w:id="115"/>
      <w:r>
        <w:rPr>
          <w:rtl/>
        </w:rPr>
        <w:t>חיים אורון (מרצ):</w:t>
      </w:r>
    </w:p>
    <w:p w14:paraId="58FD2C43" w14:textId="77777777" w:rsidR="00000000" w:rsidRDefault="001C3AAC">
      <w:pPr>
        <w:pStyle w:val="a"/>
        <w:rPr>
          <w:rtl/>
        </w:rPr>
      </w:pPr>
    </w:p>
    <w:p w14:paraId="0397F2D7" w14:textId="77777777" w:rsidR="00000000" w:rsidRDefault="001C3AAC">
      <w:pPr>
        <w:pStyle w:val="a"/>
        <w:rPr>
          <w:rFonts w:hint="cs"/>
          <w:rtl/>
        </w:rPr>
      </w:pPr>
      <w:r>
        <w:rPr>
          <w:rFonts w:hint="cs"/>
          <w:rtl/>
        </w:rPr>
        <w:t>אדוני היושב-ראש, חברי הכנסת, השר גדעון עזרא בא לכאן עם גילוי חדש. בתשובה על ההצעה של חבר הכנסת סנה יש לו שתי תשובות: יש לו תשובת האוצר ויש לו</w:t>
      </w:r>
      <w:r>
        <w:rPr>
          <w:rFonts w:hint="cs"/>
          <w:rtl/>
        </w:rPr>
        <w:t xml:space="preserve"> תשובת משרד הבריאות. אדוני השר, מחר זה לא ייגמר בוועדה. אתה יודע למה זה לא ייגמר בוועדה? כי ההבדל בין שני הניירות - אולי אתה לא מתמצא, ואתה לא חייב להתמצא בכל הנושאים - הוא מיליארד שקל, והאוצר מדבר על 120 מיליון שקלים. ההבדל בין הנייר של משרד הבריאות לנייר</w:t>
      </w:r>
      <w:r>
        <w:rPr>
          <w:rFonts w:hint="cs"/>
          <w:rtl/>
        </w:rPr>
        <w:t xml:space="preserve"> של משרד האוצר הוא מיליארד שקל, והאוצר מדבר על 120 מיליון. איך אני יודע שזה לא ייסגר? כי זה משבר מכוון. מישהו רוצה את המשבר הזה. איך אני יודע? הם אומרים, אתה רק לא רוצה לשמוע. אתם לא נמצאים פה בשביל לשמוע. אנשי משרד האוצר אומרים שהם רוצים את המשבר הזה, כי </w:t>
      </w:r>
      <w:r>
        <w:rPr>
          <w:rFonts w:hint="cs"/>
          <w:rtl/>
        </w:rPr>
        <w:t>הם רוצים להקטין את ההוצאה הציבורית בבריאות. איך אני יודע? כי הם מצליחים.</w:t>
      </w:r>
    </w:p>
    <w:p w14:paraId="774BD62D" w14:textId="77777777" w:rsidR="00000000" w:rsidRDefault="001C3AAC">
      <w:pPr>
        <w:pStyle w:val="a"/>
        <w:rPr>
          <w:rFonts w:hint="cs"/>
          <w:rtl/>
        </w:rPr>
      </w:pPr>
    </w:p>
    <w:p w14:paraId="336485C4" w14:textId="77777777" w:rsidR="00000000" w:rsidRDefault="001C3AAC">
      <w:pPr>
        <w:pStyle w:val="a"/>
        <w:rPr>
          <w:rFonts w:hint="cs"/>
          <w:rtl/>
        </w:rPr>
      </w:pPr>
      <w:r>
        <w:rPr>
          <w:rFonts w:hint="cs"/>
          <w:rtl/>
        </w:rPr>
        <w:t>כשחבר הכנסת רמון היה שר הבריאות וחוקק את חוק הבריאות - - -</w:t>
      </w:r>
    </w:p>
    <w:p w14:paraId="326C8F23" w14:textId="77777777" w:rsidR="00000000" w:rsidRDefault="001C3AAC">
      <w:pPr>
        <w:pStyle w:val="a"/>
        <w:rPr>
          <w:rFonts w:hint="cs"/>
          <w:rtl/>
        </w:rPr>
      </w:pPr>
    </w:p>
    <w:p w14:paraId="09BC10E1" w14:textId="77777777" w:rsidR="00000000" w:rsidRDefault="001C3AAC">
      <w:pPr>
        <w:pStyle w:val="ac"/>
        <w:rPr>
          <w:rtl/>
        </w:rPr>
      </w:pPr>
      <w:r>
        <w:rPr>
          <w:rFonts w:hint="eastAsia"/>
          <w:rtl/>
        </w:rPr>
        <w:t>צבי</w:t>
      </w:r>
      <w:r>
        <w:rPr>
          <w:rtl/>
        </w:rPr>
        <w:t xml:space="preserve"> הנדל (האיחוד הלאומי - ישראל ביתנו):</w:t>
      </w:r>
    </w:p>
    <w:p w14:paraId="0EE02F14" w14:textId="77777777" w:rsidR="00000000" w:rsidRDefault="001C3AAC">
      <w:pPr>
        <w:pStyle w:val="a"/>
        <w:rPr>
          <w:rFonts w:hint="cs"/>
          <w:rtl/>
        </w:rPr>
      </w:pPr>
    </w:p>
    <w:p w14:paraId="497AD39A" w14:textId="77777777" w:rsidR="00000000" w:rsidRDefault="001C3AAC">
      <w:pPr>
        <w:pStyle w:val="a"/>
        <w:rPr>
          <w:rFonts w:hint="cs"/>
          <w:rtl/>
        </w:rPr>
      </w:pPr>
      <w:r>
        <w:rPr>
          <w:rFonts w:hint="cs"/>
          <w:rtl/>
        </w:rPr>
        <w:t>הוא הרס את המדינה.</w:t>
      </w:r>
    </w:p>
    <w:p w14:paraId="0814A3C6" w14:textId="77777777" w:rsidR="00000000" w:rsidRDefault="001C3AAC">
      <w:pPr>
        <w:pStyle w:val="a"/>
        <w:rPr>
          <w:rFonts w:hint="cs"/>
          <w:rtl/>
        </w:rPr>
      </w:pPr>
    </w:p>
    <w:p w14:paraId="1ADB9AD4" w14:textId="77777777" w:rsidR="00000000" w:rsidRDefault="001C3AAC">
      <w:pPr>
        <w:pStyle w:val="ac"/>
        <w:rPr>
          <w:rtl/>
        </w:rPr>
      </w:pPr>
      <w:r>
        <w:rPr>
          <w:rFonts w:hint="eastAsia"/>
          <w:rtl/>
        </w:rPr>
        <w:t>חיים</w:t>
      </w:r>
      <w:r>
        <w:rPr>
          <w:rtl/>
        </w:rPr>
        <w:t xml:space="preserve"> רמון (העבודה-מימד):</w:t>
      </w:r>
    </w:p>
    <w:p w14:paraId="75CF7DD2" w14:textId="77777777" w:rsidR="00000000" w:rsidRDefault="001C3AAC">
      <w:pPr>
        <w:pStyle w:val="a"/>
        <w:rPr>
          <w:rFonts w:hint="cs"/>
          <w:rtl/>
        </w:rPr>
      </w:pPr>
    </w:p>
    <w:p w14:paraId="341AD415" w14:textId="77777777" w:rsidR="00000000" w:rsidRDefault="001C3AAC">
      <w:pPr>
        <w:pStyle w:val="a"/>
        <w:rPr>
          <w:rFonts w:hint="cs"/>
          <w:rtl/>
        </w:rPr>
      </w:pPr>
      <w:r>
        <w:rPr>
          <w:rFonts w:hint="cs"/>
          <w:rtl/>
        </w:rPr>
        <w:t>את אמא שלך הרס.</w:t>
      </w:r>
    </w:p>
    <w:p w14:paraId="0446E799" w14:textId="77777777" w:rsidR="00000000" w:rsidRDefault="001C3AAC">
      <w:pPr>
        <w:pStyle w:val="a"/>
        <w:rPr>
          <w:rFonts w:hint="cs"/>
          <w:rtl/>
        </w:rPr>
      </w:pPr>
    </w:p>
    <w:p w14:paraId="2F2F9460" w14:textId="77777777" w:rsidR="00000000" w:rsidRDefault="001C3AAC">
      <w:pPr>
        <w:pStyle w:val="SpeakerCon"/>
        <w:rPr>
          <w:rtl/>
        </w:rPr>
      </w:pPr>
      <w:bookmarkStart w:id="116" w:name="FS000001065T21_07_2003_17_54_43C"/>
      <w:bookmarkEnd w:id="116"/>
      <w:r>
        <w:rPr>
          <w:rtl/>
        </w:rPr>
        <w:t>חיים אורון (מרצ):</w:t>
      </w:r>
    </w:p>
    <w:p w14:paraId="4F5BFEC4" w14:textId="77777777" w:rsidR="00000000" w:rsidRDefault="001C3AAC">
      <w:pPr>
        <w:pStyle w:val="a"/>
        <w:rPr>
          <w:rtl/>
        </w:rPr>
      </w:pPr>
    </w:p>
    <w:p w14:paraId="17498185" w14:textId="77777777" w:rsidR="00000000" w:rsidRDefault="001C3AAC">
      <w:pPr>
        <w:pStyle w:val="a"/>
        <w:rPr>
          <w:rFonts w:hint="cs"/>
          <w:rtl/>
        </w:rPr>
      </w:pPr>
      <w:r>
        <w:rPr>
          <w:rFonts w:hint="cs"/>
          <w:rtl/>
        </w:rPr>
        <w:t>חבר הכנסת רמון, אל תפריע לי, כי תיכף אני צריך לסיים.</w:t>
      </w:r>
    </w:p>
    <w:p w14:paraId="79FA7666" w14:textId="77777777" w:rsidR="00000000" w:rsidRDefault="001C3AAC">
      <w:pPr>
        <w:pStyle w:val="a"/>
        <w:rPr>
          <w:rFonts w:hint="cs"/>
          <w:rtl/>
        </w:rPr>
      </w:pPr>
    </w:p>
    <w:p w14:paraId="189D11E8" w14:textId="77777777" w:rsidR="00000000" w:rsidRDefault="001C3AAC">
      <w:pPr>
        <w:pStyle w:val="a"/>
        <w:rPr>
          <w:rFonts w:hint="cs"/>
          <w:rtl/>
        </w:rPr>
      </w:pPr>
      <w:r>
        <w:rPr>
          <w:rFonts w:hint="cs"/>
          <w:rtl/>
        </w:rPr>
        <w:t>סל הבריאות - - -</w:t>
      </w:r>
    </w:p>
    <w:p w14:paraId="5CC4A5A8" w14:textId="77777777" w:rsidR="00000000" w:rsidRDefault="001C3AAC">
      <w:pPr>
        <w:pStyle w:val="a"/>
        <w:rPr>
          <w:rFonts w:hint="cs"/>
          <w:rtl/>
        </w:rPr>
      </w:pPr>
    </w:p>
    <w:p w14:paraId="7F13F698" w14:textId="77777777" w:rsidR="00000000" w:rsidRDefault="001C3AAC">
      <w:pPr>
        <w:pStyle w:val="ac"/>
        <w:rPr>
          <w:rtl/>
        </w:rPr>
      </w:pPr>
      <w:r>
        <w:rPr>
          <w:rFonts w:hint="eastAsia"/>
          <w:rtl/>
        </w:rPr>
        <w:t>חיים</w:t>
      </w:r>
      <w:r>
        <w:rPr>
          <w:rtl/>
        </w:rPr>
        <w:t xml:space="preserve"> רמון (העבודה-מימד):</w:t>
      </w:r>
    </w:p>
    <w:p w14:paraId="3BE819E2" w14:textId="77777777" w:rsidR="00000000" w:rsidRDefault="001C3AAC">
      <w:pPr>
        <w:pStyle w:val="a"/>
        <w:rPr>
          <w:rFonts w:hint="cs"/>
          <w:rtl/>
        </w:rPr>
      </w:pPr>
    </w:p>
    <w:p w14:paraId="5235C5E6" w14:textId="77777777" w:rsidR="00000000" w:rsidRDefault="001C3AAC">
      <w:pPr>
        <w:pStyle w:val="a"/>
        <w:rPr>
          <w:rFonts w:hint="cs"/>
          <w:rtl/>
        </w:rPr>
      </w:pPr>
      <w:r>
        <w:rPr>
          <w:rFonts w:hint="cs"/>
          <w:rtl/>
        </w:rPr>
        <w:t>לא נהרסתי, לא על גבי המיליון שהמפד"ל גנבה - - -</w:t>
      </w:r>
    </w:p>
    <w:p w14:paraId="73F5D760" w14:textId="77777777" w:rsidR="00000000" w:rsidRDefault="001C3AAC">
      <w:pPr>
        <w:pStyle w:val="a"/>
        <w:rPr>
          <w:rFonts w:hint="cs"/>
          <w:rtl/>
        </w:rPr>
      </w:pPr>
    </w:p>
    <w:p w14:paraId="39548160" w14:textId="77777777" w:rsidR="00000000" w:rsidRDefault="001C3AAC">
      <w:pPr>
        <w:pStyle w:val="a"/>
        <w:rPr>
          <w:rFonts w:hint="cs"/>
          <w:rtl/>
        </w:rPr>
      </w:pPr>
    </w:p>
    <w:p w14:paraId="79F41152" w14:textId="77777777" w:rsidR="00000000" w:rsidRDefault="001C3AAC">
      <w:pPr>
        <w:pStyle w:val="a"/>
        <w:rPr>
          <w:rFonts w:hint="cs"/>
          <w:rtl/>
        </w:rPr>
      </w:pPr>
    </w:p>
    <w:p w14:paraId="234961A4" w14:textId="77777777" w:rsidR="00000000" w:rsidRDefault="001C3AAC">
      <w:pPr>
        <w:pStyle w:val="ac"/>
        <w:rPr>
          <w:rtl/>
        </w:rPr>
      </w:pPr>
      <w:r>
        <w:rPr>
          <w:rFonts w:hint="eastAsia"/>
          <w:rtl/>
        </w:rPr>
        <w:t>צבי</w:t>
      </w:r>
      <w:r>
        <w:rPr>
          <w:rtl/>
        </w:rPr>
        <w:t xml:space="preserve"> הנדל (האיחוד הלאומי - ישראל ביתנו):</w:t>
      </w:r>
    </w:p>
    <w:p w14:paraId="513384F4" w14:textId="77777777" w:rsidR="00000000" w:rsidRDefault="001C3AAC">
      <w:pPr>
        <w:pStyle w:val="a"/>
        <w:rPr>
          <w:rFonts w:hint="cs"/>
          <w:rtl/>
        </w:rPr>
      </w:pPr>
    </w:p>
    <w:p w14:paraId="40805D35" w14:textId="77777777" w:rsidR="00000000" w:rsidRDefault="001C3AAC">
      <w:pPr>
        <w:pStyle w:val="a"/>
        <w:rPr>
          <w:rFonts w:hint="cs"/>
          <w:rtl/>
        </w:rPr>
      </w:pPr>
      <w:r>
        <w:rPr>
          <w:rFonts w:hint="cs"/>
          <w:rtl/>
        </w:rPr>
        <w:t>- - -</w:t>
      </w:r>
    </w:p>
    <w:p w14:paraId="1784888F" w14:textId="77777777" w:rsidR="00000000" w:rsidRDefault="001C3AAC">
      <w:pPr>
        <w:pStyle w:val="a"/>
        <w:rPr>
          <w:rFonts w:hint="cs"/>
          <w:rtl/>
        </w:rPr>
      </w:pPr>
    </w:p>
    <w:p w14:paraId="5277824E" w14:textId="77777777" w:rsidR="00000000" w:rsidRDefault="001C3AAC">
      <w:pPr>
        <w:pStyle w:val="ad"/>
        <w:rPr>
          <w:rtl/>
        </w:rPr>
      </w:pPr>
      <w:bookmarkStart w:id="117" w:name="FS000001065T21_07_2003_17_57_32C"/>
      <w:bookmarkEnd w:id="117"/>
      <w:r>
        <w:rPr>
          <w:rtl/>
        </w:rPr>
        <w:t>היו"ר מוחמד ברכה:</w:t>
      </w:r>
    </w:p>
    <w:p w14:paraId="4DCED88E" w14:textId="77777777" w:rsidR="00000000" w:rsidRDefault="001C3AAC">
      <w:pPr>
        <w:pStyle w:val="a"/>
        <w:rPr>
          <w:rtl/>
        </w:rPr>
      </w:pPr>
    </w:p>
    <w:p w14:paraId="1356A0D9" w14:textId="77777777" w:rsidR="00000000" w:rsidRDefault="001C3AAC">
      <w:pPr>
        <w:pStyle w:val="a"/>
        <w:rPr>
          <w:rFonts w:hint="cs"/>
          <w:rtl/>
        </w:rPr>
      </w:pPr>
      <w:r>
        <w:rPr>
          <w:rFonts w:hint="cs"/>
          <w:rtl/>
        </w:rPr>
        <w:t>חבר הכנסת צבי הנדל.</w:t>
      </w:r>
    </w:p>
    <w:p w14:paraId="7D654F76" w14:textId="77777777" w:rsidR="00000000" w:rsidRDefault="001C3AAC">
      <w:pPr>
        <w:pStyle w:val="a"/>
        <w:rPr>
          <w:rFonts w:hint="cs"/>
          <w:rtl/>
        </w:rPr>
      </w:pPr>
    </w:p>
    <w:p w14:paraId="32A66FA2" w14:textId="77777777" w:rsidR="00000000" w:rsidRDefault="001C3AAC">
      <w:pPr>
        <w:pStyle w:val="ac"/>
        <w:rPr>
          <w:rtl/>
        </w:rPr>
      </w:pPr>
      <w:r>
        <w:rPr>
          <w:rFonts w:hint="eastAsia"/>
          <w:rtl/>
        </w:rPr>
        <w:t>חיים</w:t>
      </w:r>
      <w:r>
        <w:rPr>
          <w:rtl/>
        </w:rPr>
        <w:t xml:space="preserve"> רמון (העבודה-</w:t>
      </w:r>
      <w:r>
        <w:rPr>
          <w:rtl/>
        </w:rPr>
        <w:t>מימד):</w:t>
      </w:r>
    </w:p>
    <w:p w14:paraId="361566CE" w14:textId="77777777" w:rsidR="00000000" w:rsidRDefault="001C3AAC">
      <w:pPr>
        <w:pStyle w:val="a"/>
        <w:rPr>
          <w:rFonts w:hint="cs"/>
          <w:rtl/>
        </w:rPr>
      </w:pPr>
    </w:p>
    <w:p w14:paraId="6E15B537" w14:textId="77777777" w:rsidR="00000000" w:rsidRDefault="001C3AAC">
      <w:pPr>
        <w:pStyle w:val="a"/>
        <w:rPr>
          <w:rFonts w:hint="cs"/>
          <w:rtl/>
        </w:rPr>
      </w:pPr>
      <w:bookmarkStart w:id="118" w:name="FS000001065T21_07_2003_17_57_38C"/>
      <w:bookmarkEnd w:id="118"/>
      <w:r>
        <w:rPr>
          <w:rFonts w:hint="cs"/>
          <w:rtl/>
        </w:rPr>
        <w:t>התקציב הוא לא 100 מיליון, ולמיליון ילדים הוא גנב את הבריאות. הוא רצה שזה יימשך.</w:t>
      </w:r>
    </w:p>
    <w:p w14:paraId="51D5EAA7" w14:textId="77777777" w:rsidR="00000000" w:rsidRDefault="001C3AAC">
      <w:pPr>
        <w:pStyle w:val="a"/>
        <w:rPr>
          <w:rFonts w:hint="cs"/>
          <w:rtl/>
        </w:rPr>
      </w:pPr>
    </w:p>
    <w:p w14:paraId="1697E342" w14:textId="77777777" w:rsidR="00000000" w:rsidRDefault="001C3AAC">
      <w:pPr>
        <w:pStyle w:val="ac"/>
        <w:rPr>
          <w:rtl/>
        </w:rPr>
      </w:pPr>
      <w:r>
        <w:rPr>
          <w:rFonts w:hint="eastAsia"/>
          <w:rtl/>
        </w:rPr>
        <w:t>צבי</w:t>
      </w:r>
      <w:r>
        <w:rPr>
          <w:rtl/>
        </w:rPr>
        <w:t xml:space="preserve"> הנדל (האיחוד הלאומי - ישראל ביתנו):</w:t>
      </w:r>
    </w:p>
    <w:p w14:paraId="5BF6259B" w14:textId="77777777" w:rsidR="00000000" w:rsidRDefault="001C3AAC">
      <w:pPr>
        <w:pStyle w:val="a"/>
        <w:rPr>
          <w:rFonts w:hint="cs"/>
          <w:rtl/>
        </w:rPr>
      </w:pPr>
    </w:p>
    <w:p w14:paraId="0D0D81DB" w14:textId="77777777" w:rsidR="00000000" w:rsidRDefault="001C3AAC">
      <w:pPr>
        <w:pStyle w:val="a"/>
        <w:rPr>
          <w:rFonts w:hint="cs"/>
          <w:rtl/>
        </w:rPr>
      </w:pPr>
      <w:r>
        <w:rPr>
          <w:rFonts w:hint="cs"/>
          <w:rtl/>
        </w:rPr>
        <w:t>- - -</w:t>
      </w:r>
    </w:p>
    <w:p w14:paraId="5A3B5A2A" w14:textId="77777777" w:rsidR="00000000" w:rsidRDefault="001C3AAC">
      <w:pPr>
        <w:pStyle w:val="ac"/>
        <w:rPr>
          <w:rFonts w:hint="cs"/>
          <w:rtl/>
        </w:rPr>
      </w:pPr>
    </w:p>
    <w:p w14:paraId="31FEF286" w14:textId="77777777" w:rsidR="00000000" w:rsidRDefault="001C3AAC">
      <w:pPr>
        <w:pStyle w:val="ac"/>
        <w:rPr>
          <w:rtl/>
        </w:rPr>
      </w:pPr>
      <w:r>
        <w:rPr>
          <w:rFonts w:hint="eastAsia"/>
          <w:rtl/>
        </w:rPr>
        <w:t>חיים</w:t>
      </w:r>
      <w:r>
        <w:rPr>
          <w:rtl/>
        </w:rPr>
        <w:t xml:space="preserve"> רמון (העבודה-מימד):</w:t>
      </w:r>
    </w:p>
    <w:p w14:paraId="1CAABC6C" w14:textId="77777777" w:rsidR="00000000" w:rsidRDefault="001C3AAC">
      <w:pPr>
        <w:pStyle w:val="a"/>
        <w:rPr>
          <w:rFonts w:hint="cs"/>
          <w:rtl/>
        </w:rPr>
      </w:pPr>
    </w:p>
    <w:p w14:paraId="5D0B487C" w14:textId="77777777" w:rsidR="00000000" w:rsidRDefault="001C3AAC">
      <w:pPr>
        <w:pStyle w:val="a"/>
        <w:rPr>
          <w:rFonts w:hint="cs"/>
          <w:rtl/>
        </w:rPr>
      </w:pPr>
      <w:r>
        <w:rPr>
          <w:rFonts w:hint="cs"/>
          <w:rtl/>
        </w:rPr>
        <w:t xml:space="preserve">את "הפועל המזרחי" לא עזבת מעולם, ורצית להמשיך לגנוב, היית גונב מעבר לזה, ואני יצרתי משהו. </w:t>
      </w:r>
    </w:p>
    <w:p w14:paraId="14E8A14E" w14:textId="77777777" w:rsidR="00000000" w:rsidRDefault="001C3AAC">
      <w:pPr>
        <w:pStyle w:val="a"/>
        <w:rPr>
          <w:rFonts w:hint="cs"/>
          <w:rtl/>
        </w:rPr>
      </w:pPr>
    </w:p>
    <w:p w14:paraId="3B80E229" w14:textId="77777777" w:rsidR="00000000" w:rsidRDefault="001C3AAC">
      <w:pPr>
        <w:pStyle w:val="ac"/>
        <w:rPr>
          <w:rtl/>
        </w:rPr>
      </w:pPr>
      <w:r>
        <w:rPr>
          <w:rFonts w:hint="eastAsia"/>
          <w:rtl/>
        </w:rPr>
        <w:t>ק</w:t>
      </w:r>
      <w:r>
        <w:rPr>
          <w:rFonts w:hint="eastAsia"/>
          <w:rtl/>
        </w:rPr>
        <w:t>ריאות</w:t>
      </w:r>
      <w:r>
        <w:rPr>
          <w:rtl/>
        </w:rPr>
        <w:t>:</w:t>
      </w:r>
    </w:p>
    <w:p w14:paraId="5A711AE8" w14:textId="77777777" w:rsidR="00000000" w:rsidRDefault="001C3AAC">
      <w:pPr>
        <w:pStyle w:val="a"/>
        <w:rPr>
          <w:rFonts w:hint="cs"/>
          <w:rtl/>
        </w:rPr>
      </w:pPr>
    </w:p>
    <w:p w14:paraId="40221238" w14:textId="77777777" w:rsidR="00000000" w:rsidRDefault="001C3AAC">
      <w:pPr>
        <w:pStyle w:val="a"/>
        <w:rPr>
          <w:rFonts w:hint="cs"/>
          <w:rtl/>
        </w:rPr>
      </w:pPr>
      <w:r>
        <w:rPr>
          <w:rFonts w:hint="cs"/>
          <w:rtl/>
        </w:rPr>
        <w:t>- - -</w:t>
      </w:r>
    </w:p>
    <w:p w14:paraId="7621C34F" w14:textId="77777777" w:rsidR="00000000" w:rsidRDefault="001C3AAC">
      <w:pPr>
        <w:pStyle w:val="a"/>
        <w:rPr>
          <w:rFonts w:hint="cs"/>
          <w:rtl/>
        </w:rPr>
      </w:pPr>
    </w:p>
    <w:p w14:paraId="084EAD28" w14:textId="77777777" w:rsidR="00000000" w:rsidRDefault="001C3AAC">
      <w:pPr>
        <w:pStyle w:val="ac"/>
        <w:rPr>
          <w:rtl/>
        </w:rPr>
      </w:pPr>
      <w:r>
        <w:rPr>
          <w:rFonts w:hint="eastAsia"/>
          <w:rtl/>
        </w:rPr>
        <w:t>צבי</w:t>
      </w:r>
      <w:r>
        <w:rPr>
          <w:rtl/>
        </w:rPr>
        <w:t xml:space="preserve"> הנדל (האיחוד הלאומי - ישראל ביתנו):</w:t>
      </w:r>
    </w:p>
    <w:p w14:paraId="4D5589F5" w14:textId="77777777" w:rsidR="00000000" w:rsidRDefault="001C3AAC">
      <w:pPr>
        <w:pStyle w:val="a"/>
        <w:rPr>
          <w:rFonts w:hint="cs"/>
          <w:rtl/>
        </w:rPr>
      </w:pPr>
    </w:p>
    <w:p w14:paraId="659A5F35" w14:textId="77777777" w:rsidR="00000000" w:rsidRDefault="001C3AAC">
      <w:pPr>
        <w:pStyle w:val="a"/>
        <w:rPr>
          <w:rFonts w:hint="cs"/>
          <w:rtl/>
        </w:rPr>
      </w:pPr>
      <w:r>
        <w:rPr>
          <w:rFonts w:hint="cs"/>
          <w:rtl/>
        </w:rPr>
        <w:t>קצת צניעות - - -</w:t>
      </w:r>
    </w:p>
    <w:p w14:paraId="6E4360F9" w14:textId="77777777" w:rsidR="00000000" w:rsidRDefault="001C3AAC">
      <w:pPr>
        <w:pStyle w:val="a"/>
        <w:rPr>
          <w:rFonts w:hint="cs"/>
          <w:rtl/>
        </w:rPr>
      </w:pPr>
    </w:p>
    <w:p w14:paraId="29EC1FCD" w14:textId="77777777" w:rsidR="00000000" w:rsidRDefault="001C3AAC">
      <w:pPr>
        <w:pStyle w:val="ac"/>
        <w:rPr>
          <w:rtl/>
        </w:rPr>
      </w:pPr>
      <w:r>
        <w:rPr>
          <w:rFonts w:hint="eastAsia"/>
          <w:rtl/>
        </w:rPr>
        <w:t>חיים</w:t>
      </w:r>
      <w:r>
        <w:rPr>
          <w:rtl/>
        </w:rPr>
        <w:t xml:space="preserve"> רמון (העבודה-מימד):</w:t>
      </w:r>
    </w:p>
    <w:p w14:paraId="628CD250" w14:textId="77777777" w:rsidR="00000000" w:rsidRDefault="001C3AAC">
      <w:pPr>
        <w:pStyle w:val="a"/>
        <w:rPr>
          <w:rFonts w:hint="cs"/>
          <w:rtl/>
        </w:rPr>
      </w:pPr>
    </w:p>
    <w:p w14:paraId="4F6D34E8" w14:textId="77777777" w:rsidR="00000000" w:rsidRDefault="001C3AAC">
      <w:pPr>
        <w:pStyle w:val="a"/>
        <w:rPr>
          <w:rFonts w:hint="cs"/>
          <w:rtl/>
        </w:rPr>
      </w:pPr>
      <w:r>
        <w:rPr>
          <w:rFonts w:hint="cs"/>
          <w:rtl/>
        </w:rPr>
        <w:t>100 מיליון גנבת כל שנה.</w:t>
      </w:r>
    </w:p>
    <w:p w14:paraId="2B938D10" w14:textId="77777777" w:rsidR="00000000" w:rsidRDefault="001C3AAC">
      <w:pPr>
        <w:pStyle w:val="a"/>
        <w:rPr>
          <w:rFonts w:hint="cs"/>
          <w:rtl/>
        </w:rPr>
      </w:pPr>
    </w:p>
    <w:p w14:paraId="56975E0D" w14:textId="77777777" w:rsidR="00000000" w:rsidRDefault="001C3AAC">
      <w:pPr>
        <w:pStyle w:val="SpeakerCon"/>
        <w:rPr>
          <w:rtl/>
        </w:rPr>
      </w:pPr>
      <w:bookmarkStart w:id="119" w:name="FS000001065T21_07_2003_18_01_18C"/>
      <w:bookmarkEnd w:id="119"/>
      <w:r>
        <w:rPr>
          <w:rtl/>
        </w:rPr>
        <w:t>חיים אורון (מרצ):</w:t>
      </w:r>
    </w:p>
    <w:p w14:paraId="07FFFE41" w14:textId="77777777" w:rsidR="00000000" w:rsidRDefault="001C3AAC">
      <w:pPr>
        <w:pStyle w:val="a"/>
        <w:rPr>
          <w:rtl/>
        </w:rPr>
      </w:pPr>
    </w:p>
    <w:p w14:paraId="02C9BBD0" w14:textId="77777777" w:rsidR="00000000" w:rsidRDefault="001C3AAC">
      <w:pPr>
        <w:pStyle w:val="a"/>
        <w:rPr>
          <w:rtl/>
        </w:rPr>
      </w:pPr>
      <w:r>
        <w:rPr>
          <w:rFonts w:hint="cs"/>
          <w:rtl/>
        </w:rPr>
        <w:t xml:space="preserve">אדוני היושב-ראש, כאשר חבר הכנסת רמון היה שר הבריאות, סל הבריאות בקופות פר-נפש - תקשיב טוב, חבר הכנסת הנדל - היה </w:t>
      </w:r>
      <w:r>
        <w:rPr>
          <w:rFonts w:hint="cs"/>
          <w:rtl/>
        </w:rPr>
        <w:t>3,225 שקלים. היום הוא עומד על 2,897 שקלים; 328 שקלים פחות פר-נפש במדינת ישראל. זה הבור.</w:t>
      </w:r>
    </w:p>
    <w:p w14:paraId="1036D6E2" w14:textId="77777777" w:rsidR="00000000" w:rsidRDefault="001C3AAC">
      <w:pPr>
        <w:pStyle w:val="a"/>
        <w:rPr>
          <w:rFonts w:hint="cs"/>
          <w:rtl/>
        </w:rPr>
      </w:pPr>
    </w:p>
    <w:p w14:paraId="22DE580C" w14:textId="77777777" w:rsidR="00000000" w:rsidRDefault="001C3AAC">
      <w:pPr>
        <w:pStyle w:val="a"/>
        <w:ind w:firstLine="0"/>
        <w:rPr>
          <w:rFonts w:hint="cs"/>
          <w:rtl/>
        </w:rPr>
      </w:pPr>
      <w:r>
        <w:rPr>
          <w:rFonts w:hint="cs"/>
          <w:rtl/>
        </w:rPr>
        <w:t xml:space="preserve">           את הבור הזה, אדוני השר, יצרו במכוון, כדי להפיל לתוכו את מערכת הבריאות, כדי שההוצאה הציבורית לבריאות תקטן וההוצאה הפרטית תגדל. זה בגרעין כל תפיסת העולם - אם </w:t>
      </w:r>
      <w:r>
        <w:rPr>
          <w:rFonts w:hint="cs"/>
          <w:rtl/>
        </w:rPr>
        <w:t xml:space="preserve">אתה יודע, או אתה לא רוצה לראות </w:t>
      </w:r>
      <w:r>
        <w:rPr>
          <w:rtl/>
        </w:rPr>
        <w:t>–</w:t>
      </w:r>
      <w:r>
        <w:rPr>
          <w:rFonts w:hint="cs"/>
          <w:rtl/>
        </w:rPr>
        <w:t xml:space="preserve"> ששר האוצר, וראש הממשלה שנתן לו אתמול גיבוי, מוליכים אתכם לשם. </w:t>
      </w:r>
    </w:p>
    <w:p w14:paraId="46E49AD4" w14:textId="77777777" w:rsidR="00000000" w:rsidRDefault="001C3AAC">
      <w:pPr>
        <w:pStyle w:val="a"/>
        <w:ind w:firstLine="0"/>
        <w:rPr>
          <w:rFonts w:hint="cs"/>
          <w:rtl/>
        </w:rPr>
      </w:pPr>
    </w:p>
    <w:p w14:paraId="4B148205" w14:textId="77777777" w:rsidR="00000000" w:rsidRDefault="001C3AAC">
      <w:pPr>
        <w:pStyle w:val="a"/>
        <w:ind w:firstLine="0"/>
        <w:rPr>
          <w:rFonts w:hint="cs"/>
          <w:rtl/>
        </w:rPr>
      </w:pPr>
      <w:r>
        <w:rPr>
          <w:rFonts w:hint="cs"/>
          <w:rtl/>
        </w:rPr>
        <w:tab/>
        <w:t xml:space="preserve">רק עשו לי טובה אחת: אני שומע עכשיו חברי כנסת מהקואליציה, הם כמובן לא יושבים פה </w:t>
      </w:r>
      <w:r>
        <w:rPr>
          <w:rtl/>
        </w:rPr>
        <w:t>–</w:t>
      </w:r>
      <w:r>
        <w:rPr>
          <w:rFonts w:hint="cs"/>
          <w:rtl/>
        </w:rPr>
        <w:t xml:space="preserve"> האחת אומרת: הגזמנו; השנייה אומרת: לא ידענו; השלישית אומרת: לא היה זמן ללמוד; </w:t>
      </w:r>
      <w:r>
        <w:rPr>
          <w:rFonts w:hint="cs"/>
          <w:rtl/>
        </w:rPr>
        <w:t xml:space="preserve">הרביעי </w:t>
      </w:r>
      <w:r>
        <w:rPr>
          <w:rtl/>
        </w:rPr>
        <w:t>–</w:t>
      </w:r>
      <w:r>
        <w:rPr>
          <w:rFonts w:hint="cs"/>
          <w:rtl/>
        </w:rPr>
        <w:t xml:space="preserve"> זה לא רק נשים </w:t>
      </w:r>
      <w:r>
        <w:rPr>
          <w:rtl/>
        </w:rPr>
        <w:t>–</w:t>
      </w:r>
      <w:r>
        <w:rPr>
          <w:rFonts w:hint="cs"/>
          <w:rtl/>
        </w:rPr>
        <w:t xml:space="preserve"> אומר: הטעו אותנו; החמישי אומר: התכוונתי, אבל בסוף לא הצלחתי. תמשיכו להגיד מה שאתם רוצים, אדוני השר, רק תעשו למעני דבר אחד: אל תלכו אל המשפחות החד-הוריות פה, או אל המובטלים במקום אחר, ותרמו אותם פעם נוספת ותגידו להם שאתם אתם. את זה </w:t>
      </w:r>
      <w:r>
        <w:rPr>
          <w:rFonts w:hint="cs"/>
          <w:rtl/>
        </w:rPr>
        <w:t>אל תעשו עוד.</w:t>
      </w:r>
      <w:bookmarkStart w:id="120" w:name="FS000001065T21_07_2003_17_32_48"/>
      <w:bookmarkStart w:id="121" w:name="FS000001065T21_07_2003_17_32_54C"/>
      <w:bookmarkEnd w:id="120"/>
      <w:bookmarkEnd w:id="121"/>
      <w:r>
        <w:rPr>
          <w:rFonts w:hint="cs"/>
          <w:rtl/>
        </w:rPr>
        <w:t xml:space="preserve"> שיהיה לכם האומץ, אחת משתיים: או לבוא ולהגיד </w:t>
      </w:r>
      <w:r>
        <w:rPr>
          <w:rtl/>
        </w:rPr>
        <w:t>–</w:t>
      </w:r>
      <w:r>
        <w:rPr>
          <w:rFonts w:hint="cs"/>
          <w:rtl/>
        </w:rPr>
        <w:t xml:space="preserve"> אם לא הבנו, אם טעינו, אם הגזמנו, אם בלבלו אותנו, אם אנחנו לא יודעים לקרוא מספרים, אנחנו היום מכפרים על העוון, אנחנו מצביעים היום נגד הממשלה. או אל תלכו להצטלם אתם. אל תלכו לשם.</w:t>
      </w:r>
    </w:p>
    <w:p w14:paraId="6CCCCCD6" w14:textId="77777777" w:rsidR="00000000" w:rsidRDefault="001C3AAC">
      <w:pPr>
        <w:pStyle w:val="a"/>
        <w:ind w:firstLine="0"/>
        <w:rPr>
          <w:rFonts w:hint="cs"/>
          <w:rtl/>
        </w:rPr>
      </w:pPr>
    </w:p>
    <w:p w14:paraId="07DB117A" w14:textId="77777777" w:rsidR="00000000" w:rsidRDefault="001C3AAC">
      <w:pPr>
        <w:pStyle w:val="ac"/>
        <w:rPr>
          <w:rtl/>
        </w:rPr>
      </w:pPr>
      <w:r>
        <w:rPr>
          <w:rFonts w:hint="eastAsia"/>
          <w:rtl/>
        </w:rPr>
        <w:t>צבי</w:t>
      </w:r>
      <w:r>
        <w:rPr>
          <w:rtl/>
        </w:rPr>
        <w:t xml:space="preserve"> הנדל (האיחוד הל</w:t>
      </w:r>
      <w:r>
        <w:rPr>
          <w:rtl/>
        </w:rPr>
        <w:t>אומי - ישראל ביתנו):</w:t>
      </w:r>
    </w:p>
    <w:p w14:paraId="7A3A1FCD" w14:textId="77777777" w:rsidR="00000000" w:rsidRDefault="001C3AAC">
      <w:pPr>
        <w:pStyle w:val="a"/>
        <w:rPr>
          <w:rFonts w:hint="cs"/>
          <w:rtl/>
        </w:rPr>
      </w:pPr>
    </w:p>
    <w:p w14:paraId="22E2FB4D" w14:textId="77777777" w:rsidR="00000000" w:rsidRDefault="001C3AAC">
      <w:pPr>
        <w:pStyle w:val="a"/>
        <w:rPr>
          <w:rFonts w:hint="cs"/>
          <w:rtl/>
        </w:rPr>
      </w:pPr>
      <w:r>
        <w:rPr>
          <w:rFonts w:hint="cs"/>
          <w:rtl/>
        </w:rPr>
        <w:t>תשאירו לו את הצילומים.</w:t>
      </w:r>
    </w:p>
    <w:p w14:paraId="78CF8E50" w14:textId="77777777" w:rsidR="00000000" w:rsidRDefault="001C3AAC">
      <w:pPr>
        <w:pStyle w:val="a"/>
        <w:ind w:firstLine="0"/>
        <w:rPr>
          <w:rFonts w:hint="cs"/>
          <w:rtl/>
        </w:rPr>
      </w:pPr>
    </w:p>
    <w:p w14:paraId="4D938EFE" w14:textId="77777777" w:rsidR="00000000" w:rsidRDefault="001C3AAC">
      <w:pPr>
        <w:pStyle w:val="SpeakerCon"/>
        <w:rPr>
          <w:rtl/>
        </w:rPr>
      </w:pPr>
      <w:bookmarkStart w:id="122" w:name="FS000001065T21_07_2003_17_34_16C"/>
      <w:bookmarkEnd w:id="122"/>
      <w:r>
        <w:rPr>
          <w:rtl/>
        </w:rPr>
        <w:t>חיים אורון (מרצ):</w:t>
      </w:r>
    </w:p>
    <w:p w14:paraId="30E190E6" w14:textId="77777777" w:rsidR="00000000" w:rsidRDefault="001C3AAC">
      <w:pPr>
        <w:pStyle w:val="a"/>
        <w:rPr>
          <w:rtl/>
        </w:rPr>
      </w:pPr>
    </w:p>
    <w:p w14:paraId="58808D3D" w14:textId="77777777" w:rsidR="00000000" w:rsidRDefault="001C3AAC">
      <w:pPr>
        <w:pStyle w:val="a"/>
        <w:rPr>
          <w:rFonts w:hint="cs"/>
          <w:rtl/>
        </w:rPr>
      </w:pPr>
      <w:r>
        <w:rPr>
          <w:rFonts w:hint="cs"/>
          <w:rtl/>
        </w:rPr>
        <w:t>אתם מזהמים את הציבור. אתם מזהמים את התרבות הציבורית.</w:t>
      </w:r>
    </w:p>
    <w:p w14:paraId="56B73427" w14:textId="77777777" w:rsidR="00000000" w:rsidRDefault="001C3AAC">
      <w:pPr>
        <w:pStyle w:val="a"/>
        <w:ind w:firstLine="0"/>
        <w:rPr>
          <w:rFonts w:hint="cs"/>
          <w:rtl/>
        </w:rPr>
      </w:pPr>
    </w:p>
    <w:p w14:paraId="4D589196" w14:textId="77777777" w:rsidR="00000000" w:rsidRDefault="001C3AAC">
      <w:pPr>
        <w:pStyle w:val="ac"/>
        <w:rPr>
          <w:rtl/>
        </w:rPr>
      </w:pPr>
      <w:r>
        <w:rPr>
          <w:rFonts w:hint="eastAsia"/>
          <w:rtl/>
        </w:rPr>
        <w:t>צבי</w:t>
      </w:r>
      <w:r>
        <w:rPr>
          <w:rtl/>
        </w:rPr>
        <w:t xml:space="preserve"> הנדל (האיחוד הלאומי - ישראל ביתנו):</w:t>
      </w:r>
    </w:p>
    <w:p w14:paraId="59D60407" w14:textId="77777777" w:rsidR="00000000" w:rsidRDefault="001C3AAC">
      <w:pPr>
        <w:pStyle w:val="a"/>
        <w:rPr>
          <w:rFonts w:hint="cs"/>
          <w:rtl/>
        </w:rPr>
      </w:pPr>
    </w:p>
    <w:p w14:paraId="026566E6" w14:textId="77777777" w:rsidR="00000000" w:rsidRDefault="001C3AAC">
      <w:pPr>
        <w:pStyle w:val="a"/>
        <w:rPr>
          <w:rFonts w:hint="cs"/>
          <w:rtl/>
        </w:rPr>
      </w:pPr>
      <w:r>
        <w:rPr>
          <w:rFonts w:hint="cs"/>
          <w:rtl/>
        </w:rPr>
        <w:t>מה קרה לך?</w:t>
      </w:r>
    </w:p>
    <w:p w14:paraId="07293DAE" w14:textId="77777777" w:rsidR="00000000" w:rsidRDefault="001C3AAC">
      <w:pPr>
        <w:pStyle w:val="a"/>
        <w:ind w:firstLine="0"/>
        <w:rPr>
          <w:rFonts w:hint="cs"/>
          <w:rtl/>
        </w:rPr>
      </w:pPr>
    </w:p>
    <w:p w14:paraId="542FF190" w14:textId="77777777" w:rsidR="00000000" w:rsidRDefault="001C3AAC">
      <w:pPr>
        <w:pStyle w:val="ad"/>
        <w:rPr>
          <w:rtl/>
        </w:rPr>
      </w:pPr>
      <w:r>
        <w:rPr>
          <w:rtl/>
        </w:rPr>
        <w:t>היו"ר מוחמד ברכה:</w:t>
      </w:r>
    </w:p>
    <w:p w14:paraId="4E52F85F" w14:textId="77777777" w:rsidR="00000000" w:rsidRDefault="001C3AAC">
      <w:pPr>
        <w:pStyle w:val="a"/>
        <w:rPr>
          <w:rtl/>
        </w:rPr>
      </w:pPr>
    </w:p>
    <w:p w14:paraId="600F219C" w14:textId="77777777" w:rsidR="00000000" w:rsidRDefault="001C3AAC">
      <w:pPr>
        <w:pStyle w:val="a"/>
        <w:rPr>
          <w:rFonts w:hint="cs"/>
          <w:rtl/>
        </w:rPr>
      </w:pPr>
      <w:r>
        <w:rPr>
          <w:rFonts w:hint="cs"/>
          <w:rtl/>
        </w:rPr>
        <w:t>חבר הכנסת הנדל, מספיק, בבקשה.</w:t>
      </w:r>
    </w:p>
    <w:p w14:paraId="3F895A5A" w14:textId="77777777" w:rsidR="00000000" w:rsidRDefault="001C3AAC">
      <w:pPr>
        <w:pStyle w:val="a"/>
        <w:ind w:firstLine="0"/>
        <w:rPr>
          <w:rFonts w:hint="cs"/>
          <w:rtl/>
        </w:rPr>
      </w:pPr>
    </w:p>
    <w:p w14:paraId="135C1221" w14:textId="77777777" w:rsidR="00000000" w:rsidRDefault="001C3AAC">
      <w:pPr>
        <w:pStyle w:val="SpeakerCon"/>
        <w:rPr>
          <w:rtl/>
        </w:rPr>
      </w:pPr>
      <w:bookmarkStart w:id="123" w:name="FS000001065T21_07_2003_17_34_57C"/>
      <w:bookmarkEnd w:id="123"/>
      <w:r>
        <w:rPr>
          <w:rtl/>
        </w:rPr>
        <w:t>חיים אורון (מרצ):</w:t>
      </w:r>
    </w:p>
    <w:p w14:paraId="4E3030E3" w14:textId="77777777" w:rsidR="00000000" w:rsidRDefault="001C3AAC">
      <w:pPr>
        <w:pStyle w:val="a"/>
        <w:rPr>
          <w:rtl/>
        </w:rPr>
      </w:pPr>
    </w:p>
    <w:p w14:paraId="29D05772" w14:textId="77777777" w:rsidR="00000000" w:rsidRDefault="001C3AAC">
      <w:pPr>
        <w:pStyle w:val="a"/>
        <w:rPr>
          <w:rFonts w:hint="cs"/>
          <w:rtl/>
        </w:rPr>
      </w:pPr>
      <w:r>
        <w:rPr>
          <w:rFonts w:hint="cs"/>
          <w:rtl/>
        </w:rPr>
        <w:t>צבי, מה קרה? זה</w:t>
      </w:r>
      <w:r>
        <w:rPr>
          <w:rFonts w:hint="cs"/>
          <w:rtl/>
        </w:rPr>
        <w:t xml:space="preserve"> לא מאחזים. פה מדברים על דברים אמיתיים. אני מדבר על מה שאני מתכוון אליו.</w:t>
      </w:r>
    </w:p>
    <w:p w14:paraId="38B7883B" w14:textId="77777777" w:rsidR="00000000" w:rsidRDefault="001C3AAC">
      <w:pPr>
        <w:pStyle w:val="a"/>
        <w:ind w:firstLine="0"/>
        <w:rPr>
          <w:rFonts w:hint="cs"/>
          <w:rtl/>
        </w:rPr>
      </w:pPr>
    </w:p>
    <w:p w14:paraId="73F214C6" w14:textId="77777777" w:rsidR="00000000" w:rsidRDefault="001C3AAC">
      <w:pPr>
        <w:pStyle w:val="ac"/>
        <w:rPr>
          <w:rtl/>
        </w:rPr>
      </w:pPr>
      <w:r>
        <w:rPr>
          <w:rFonts w:hint="eastAsia"/>
          <w:rtl/>
        </w:rPr>
        <w:t>צבי</w:t>
      </w:r>
      <w:r>
        <w:rPr>
          <w:rtl/>
        </w:rPr>
        <w:t xml:space="preserve"> הנדל (האיחוד הלאומי - ישראל ביתנו):</w:t>
      </w:r>
    </w:p>
    <w:p w14:paraId="2913EBDD" w14:textId="77777777" w:rsidR="00000000" w:rsidRDefault="001C3AAC">
      <w:pPr>
        <w:pStyle w:val="a"/>
        <w:rPr>
          <w:rFonts w:hint="cs"/>
          <w:rtl/>
        </w:rPr>
      </w:pPr>
    </w:p>
    <w:p w14:paraId="7C4C418B" w14:textId="77777777" w:rsidR="00000000" w:rsidRDefault="001C3AAC">
      <w:pPr>
        <w:pStyle w:val="a"/>
        <w:rPr>
          <w:rFonts w:hint="cs"/>
          <w:rtl/>
        </w:rPr>
      </w:pPr>
      <w:r>
        <w:rPr>
          <w:rFonts w:hint="cs"/>
          <w:rtl/>
        </w:rPr>
        <w:t>איך אתה מדבר?</w:t>
      </w:r>
    </w:p>
    <w:p w14:paraId="147B5D8C" w14:textId="77777777" w:rsidR="00000000" w:rsidRDefault="001C3AAC">
      <w:pPr>
        <w:pStyle w:val="a"/>
        <w:ind w:firstLine="0"/>
        <w:rPr>
          <w:rFonts w:hint="cs"/>
          <w:rtl/>
        </w:rPr>
      </w:pPr>
    </w:p>
    <w:p w14:paraId="5BC074A3" w14:textId="77777777" w:rsidR="00000000" w:rsidRDefault="001C3AAC">
      <w:pPr>
        <w:pStyle w:val="SpeakerCon"/>
        <w:rPr>
          <w:rtl/>
        </w:rPr>
      </w:pPr>
      <w:bookmarkStart w:id="124" w:name="FS000001065T21_07_2003_17_35_27C"/>
      <w:bookmarkEnd w:id="124"/>
    </w:p>
    <w:p w14:paraId="01477493" w14:textId="77777777" w:rsidR="00000000" w:rsidRDefault="001C3AAC">
      <w:pPr>
        <w:pStyle w:val="SpeakerCon"/>
        <w:rPr>
          <w:rtl/>
        </w:rPr>
      </w:pPr>
      <w:r>
        <w:rPr>
          <w:rtl/>
        </w:rPr>
        <w:t>חיים אורון (מרצ):</w:t>
      </w:r>
    </w:p>
    <w:p w14:paraId="2D4FD956" w14:textId="77777777" w:rsidR="00000000" w:rsidRDefault="001C3AAC">
      <w:pPr>
        <w:pStyle w:val="a"/>
        <w:rPr>
          <w:rtl/>
        </w:rPr>
      </w:pPr>
    </w:p>
    <w:p w14:paraId="6B5178FB" w14:textId="77777777" w:rsidR="00000000" w:rsidRDefault="001C3AAC">
      <w:pPr>
        <w:pStyle w:val="a"/>
        <w:rPr>
          <w:rFonts w:hint="cs"/>
          <w:rtl/>
        </w:rPr>
      </w:pPr>
      <w:r>
        <w:rPr>
          <w:rFonts w:hint="cs"/>
          <w:rtl/>
        </w:rPr>
        <w:t>יש דברים יותר חשובים בעיני מזה. אתם מזהמים את השיח הציבורי בדיבור הזה, כי אתם ידעתם. ואם לא ידעתם, עצמתם ע</w:t>
      </w:r>
      <w:r>
        <w:rPr>
          <w:rFonts w:hint="cs"/>
          <w:rtl/>
        </w:rPr>
        <w:t xml:space="preserve">יניים. </w:t>
      </w:r>
    </w:p>
    <w:p w14:paraId="2F9B1821" w14:textId="77777777" w:rsidR="00000000" w:rsidRDefault="001C3AAC">
      <w:pPr>
        <w:pStyle w:val="a"/>
        <w:rPr>
          <w:rFonts w:hint="cs"/>
          <w:rtl/>
        </w:rPr>
      </w:pPr>
    </w:p>
    <w:p w14:paraId="6BF96B40" w14:textId="77777777" w:rsidR="00000000" w:rsidRDefault="001C3AAC">
      <w:pPr>
        <w:pStyle w:val="a"/>
        <w:rPr>
          <w:rFonts w:hint="cs"/>
          <w:rtl/>
        </w:rPr>
      </w:pPr>
      <w:r>
        <w:rPr>
          <w:rFonts w:hint="cs"/>
          <w:rtl/>
        </w:rPr>
        <w:t>עכשיו אנחנו חיים בשבועות. לא חג השבועות, אותו כבר עברנו. השנה קצרנו ברינה. היה לנו שבוע אחד משבר החינוך. היה לנו שבוע שני משבר החד-הוריות. היה לנו שבוע שלישי משבר הבריאות. בשבוע הבא יהיה לכם משבר קצבאות הילדים. תראה איזה משבר יהיה. אחריו יהיה משבר</w:t>
      </w:r>
      <w:r>
        <w:rPr>
          <w:rFonts w:hint="cs"/>
          <w:rtl/>
        </w:rPr>
        <w:t xml:space="preserve"> הפחתת הכנסה. אחריו  יהיה משבר הקפאת הקצבאות. יש שיגעון בטירוף הזה. יש היגיון בשיגעון הזה. זה ההיגיון שכך ממוטטים במכוון את מדינת הרווחה. יכול להיות שהציבור עוד לא מבין את זה. יכול להיות שהציבור חושב שעכשיו זו בעיה של המובטל, ואחר כך זו בעיה של החד-הורית, </w:t>
      </w:r>
      <w:r>
        <w:rPr>
          <w:rFonts w:hint="cs"/>
          <w:rtl/>
        </w:rPr>
        <w:t>ואחר כך זו הבעיה של שעות בחינוך, ואחר כך זו הבעיה של החולה, אם הוא חולה, חס וחלילה.</w:t>
      </w:r>
    </w:p>
    <w:p w14:paraId="5A94581B" w14:textId="77777777" w:rsidR="00000000" w:rsidRDefault="001C3AAC">
      <w:pPr>
        <w:pStyle w:val="a"/>
        <w:rPr>
          <w:rFonts w:hint="cs"/>
          <w:rtl/>
        </w:rPr>
      </w:pPr>
    </w:p>
    <w:p w14:paraId="0804E658" w14:textId="77777777" w:rsidR="00000000" w:rsidRDefault="001C3AAC">
      <w:pPr>
        <w:pStyle w:val="a"/>
        <w:rPr>
          <w:rFonts w:hint="cs"/>
          <w:rtl/>
        </w:rPr>
      </w:pPr>
      <w:r>
        <w:rPr>
          <w:rFonts w:hint="cs"/>
          <w:rtl/>
        </w:rPr>
        <w:t>אני אומר לך, אדוני השר, אל תיקח על עצמך את התשובות על כל זה. שיבוא לפה ראש הממשלה, שיבוא לפה שר האוצר, יפסיקו לבלבל לנו את הראש בנתונים לא נכונים. רימו אותך, אני אומר לך ב</w:t>
      </w:r>
      <w:r>
        <w:rPr>
          <w:rFonts w:hint="cs"/>
          <w:rtl/>
        </w:rPr>
        <w:t>אחריות. יש לי המספר, ואני מוכן שנלך לוועדת האתיקה. אין 300 מיטות בפנימיות. יש בסך הכול, תקשיב לי טוב, 45 מיטות; 20 במערכת הממשלתית ו-25 בבתי-החולים הציבוריים. אלה נתונים של משרד הבריאות. גם הוא של הממשלה. אלה המיטות היחידות שיש לגביהן קודים של משרד הבריאות</w:t>
      </w:r>
      <w:r>
        <w:rPr>
          <w:rFonts w:hint="cs"/>
          <w:rtl/>
        </w:rPr>
        <w:t xml:space="preserve">. כל השאר משמעותו פשוט לסגור מיטות. יכול להופיע בבוקר השר במשרד האוצר ולהגיד: מה אתם רוצים? אני רק מעביר מיטה ממקום למקום. ואתם שומעים את השקרים הללו, ואתם ממשיכים </w:t>
      </w:r>
      <w:r>
        <w:rPr>
          <w:rtl/>
        </w:rPr>
        <w:t>–</w:t>
      </w:r>
      <w:r>
        <w:rPr>
          <w:rFonts w:hint="cs"/>
          <w:rtl/>
        </w:rPr>
        <w:t xml:space="preserve"> כי נתנו לך טקסט כתוב </w:t>
      </w:r>
      <w:r>
        <w:rPr>
          <w:rtl/>
        </w:rPr>
        <w:t>–</w:t>
      </w:r>
      <w:r>
        <w:rPr>
          <w:rFonts w:hint="cs"/>
          <w:rtl/>
        </w:rPr>
        <w:t xml:space="preserve"> לרמות הלאה את הציבור. אני אומר לך באחריות מלאה, ואני בדרך כלל לא מת</w:t>
      </w:r>
      <w:r>
        <w:rPr>
          <w:rFonts w:hint="cs"/>
          <w:rtl/>
        </w:rPr>
        <w:t>בטא כך, מי שמציג את 300 המיטות הללו כמיטות גריאטריות, או שהוא לא מבין על מה הוא מדבר, או שהוא ביודעין מרמה את הציבור. אל תספרו לנו שאלה מיטות גריאטריות. אתם פשוט מתכוונים להביא אותנו לשיא עולמי במספר המיטות פר-1,000 נפש.</w:t>
      </w:r>
    </w:p>
    <w:p w14:paraId="3F056BFA" w14:textId="77777777" w:rsidR="00000000" w:rsidRDefault="001C3AAC">
      <w:pPr>
        <w:pStyle w:val="a"/>
        <w:ind w:firstLine="0"/>
        <w:rPr>
          <w:rFonts w:hint="cs"/>
          <w:rtl/>
        </w:rPr>
      </w:pPr>
    </w:p>
    <w:p w14:paraId="4E0C1D87" w14:textId="77777777" w:rsidR="00000000" w:rsidRDefault="001C3AAC">
      <w:pPr>
        <w:pStyle w:val="ad"/>
        <w:rPr>
          <w:rtl/>
        </w:rPr>
      </w:pPr>
      <w:r>
        <w:rPr>
          <w:rtl/>
        </w:rPr>
        <w:t>היו"ר מוחמד ברכה:</w:t>
      </w:r>
    </w:p>
    <w:p w14:paraId="41D5975D" w14:textId="77777777" w:rsidR="00000000" w:rsidRDefault="001C3AAC">
      <w:pPr>
        <w:pStyle w:val="a"/>
        <w:rPr>
          <w:rtl/>
        </w:rPr>
      </w:pPr>
    </w:p>
    <w:p w14:paraId="3A1CA407" w14:textId="77777777" w:rsidR="00000000" w:rsidRDefault="001C3AAC">
      <w:pPr>
        <w:pStyle w:val="a"/>
        <w:rPr>
          <w:rFonts w:hint="cs"/>
          <w:rtl/>
        </w:rPr>
      </w:pPr>
      <w:r>
        <w:rPr>
          <w:rFonts w:hint="cs"/>
          <w:rtl/>
        </w:rPr>
        <w:t>תודה רבה, חבר ה</w:t>
      </w:r>
      <w:r>
        <w:rPr>
          <w:rFonts w:hint="cs"/>
          <w:rtl/>
        </w:rPr>
        <w:t>כנסת חיים אורון.</w:t>
      </w:r>
    </w:p>
    <w:p w14:paraId="77CD60D4" w14:textId="77777777" w:rsidR="00000000" w:rsidRDefault="001C3AAC">
      <w:pPr>
        <w:pStyle w:val="a"/>
        <w:ind w:firstLine="0"/>
        <w:rPr>
          <w:rFonts w:hint="cs"/>
          <w:rtl/>
        </w:rPr>
      </w:pPr>
    </w:p>
    <w:p w14:paraId="1D089F60" w14:textId="77777777" w:rsidR="00000000" w:rsidRDefault="001C3AAC">
      <w:pPr>
        <w:pStyle w:val="SpeakerCon"/>
        <w:rPr>
          <w:rtl/>
        </w:rPr>
      </w:pPr>
      <w:bookmarkStart w:id="125" w:name="FS000001065T21_07_2003_17_40_56C"/>
      <w:bookmarkEnd w:id="125"/>
      <w:r>
        <w:rPr>
          <w:rtl/>
        </w:rPr>
        <w:t>חיים אורון (מרצ):</w:t>
      </w:r>
    </w:p>
    <w:p w14:paraId="6ED6F12D" w14:textId="77777777" w:rsidR="00000000" w:rsidRDefault="001C3AAC">
      <w:pPr>
        <w:pStyle w:val="a"/>
        <w:rPr>
          <w:rtl/>
        </w:rPr>
      </w:pPr>
    </w:p>
    <w:p w14:paraId="46EF3A3E" w14:textId="77777777" w:rsidR="00000000" w:rsidRDefault="001C3AAC">
      <w:pPr>
        <w:pStyle w:val="a"/>
        <w:rPr>
          <w:rFonts w:hint="cs"/>
          <w:rtl/>
        </w:rPr>
      </w:pPr>
      <w:r>
        <w:rPr>
          <w:rFonts w:hint="cs"/>
          <w:rtl/>
        </w:rPr>
        <w:t>זה לא נושא פרטי, זה לא נושא אחד. זהו מכלול שלם שמראה שהממשלה הזאת יצאה מהאיפוס שלה. כי לשינוי אין בעיה, היא רוצה את זה. אתם בליכוד, אף שרוב הציבור הזה הצביע בעדכם, או שאינכם מבינים או שאתם עוצמים את העיניים ונותנים לטיר</w:t>
      </w:r>
      <w:r>
        <w:rPr>
          <w:rFonts w:hint="cs"/>
          <w:rtl/>
        </w:rPr>
        <w:t>וף הזה להמשיך.</w:t>
      </w:r>
    </w:p>
    <w:p w14:paraId="629A2FC4" w14:textId="77777777" w:rsidR="00000000" w:rsidRDefault="001C3AAC">
      <w:pPr>
        <w:pStyle w:val="a"/>
        <w:ind w:firstLine="0"/>
        <w:rPr>
          <w:rFonts w:hint="cs"/>
          <w:rtl/>
        </w:rPr>
      </w:pPr>
    </w:p>
    <w:p w14:paraId="50276AD6" w14:textId="77777777" w:rsidR="00000000" w:rsidRDefault="001C3AAC">
      <w:pPr>
        <w:pStyle w:val="ad"/>
        <w:rPr>
          <w:rFonts w:hint="cs"/>
          <w:rtl/>
        </w:rPr>
      </w:pPr>
    </w:p>
    <w:p w14:paraId="133A7E85" w14:textId="77777777" w:rsidR="00000000" w:rsidRDefault="001C3AAC">
      <w:pPr>
        <w:pStyle w:val="a"/>
        <w:rPr>
          <w:rFonts w:hint="cs"/>
          <w:rtl/>
        </w:rPr>
      </w:pPr>
    </w:p>
    <w:p w14:paraId="46146193" w14:textId="77777777" w:rsidR="00000000" w:rsidRDefault="001C3AAC">
      <w:pPr>
        <w:pStyle w:val="a"/>
        <w:rPr>
          <w:rFonts w:hint="cs"/>
          <w:rtl/>
        </w:rPr>
      </w:pPr>
    </w:p>
    <w:p w14:paraId="16F01328" w14:textId="77777777" w:rsidR="00000000" w:rsidRDefault="001C3AAC">
      <w:pPr>
        <w:pStyle w:val="ad"/>
        <w:rPr>
          <w:rtl/>
        </w:rPr>
      </w:pPr>
      <w:r>
        <w:rPr>
          <w:rtl/>
        </w:rPr>
        <w:t>היו"ר מוחמד ברכה:</w:t>
      </w:r>
    </w:p>
    <w:p w14:paraId="131B9557" w14:textId="77777777" w:rsidR="00000000" w:rsidRDefault="001C3AAC">
      <w:pPr>
        <w:pStyle w:val="a"/>
        <w:rPr>
          <w:rtl/>
        </w:rPr>
      </w:pPr>
    </w:p>
    <w:p w14:paraId="243CD9BD" w14:textId="77777777" w:rsidR="00000000" w:rsidRDefault="001C3AAC">
      <w:pPr>
        <w:pStyle w:val="a"/>
        <w:rPr>
          <w:rFonts w:hint="cs"/>
          <w:rtl/>
        </w:rPr>
      </w:pPr>
      <w:r>
        <w:rPr>
          <w:rFonts w:hint="cs"/>
          <w:rtl/>
        </w:rPr>
        <w:t xml:space="preserve">תודה רבה. השר גדעון עזרא ישיב על שתי הצעות האי-אמון האחרונות </w:t>
      </w:r>
      <w:r>
        <w:rPr>
          <w:rtl/>
        </w:rPr>
        <w:t>–</w:t>
      </w:r>
      <w:r>
        <w:rPr>
          <w:rFonts w:hint="cs"/>
          <w:rtl/>
        </w:rPr>
        <w:t xml:space="preserve"> של ש"ס ושל מרצ--עם אחד--חד"ש-תע"ל. בבקשה, אדוני.</w:t>
      </w:r>
    </w:p>
    <w:p w14:paraId="4D79E4CD" w14:textId="77777777" w:rsidR="00000000" w:rsidRDefault="001C3AAC">
      <w:pPr>
        <w:pStyle w:val="a"/>
        <w:ind w:firstLine="0"/>
        <w:rPr>
          <w:rFonts w:hint="cs"/>
          <w:rtl/>
        </w:rPr>
      </w:pPr>
    </w:p>
    <w:p w14:paraId="584B6EB4" w14:textId="77777777" w:rsidR="00000000" w:rsidRDefault="001C3AAC">
      <w:pPr>
        <w:pStyle w:val="Speaker"/>
        <w:rPr>
          <w:rtl/>
        </w:rPr>
      </w:pPr>
      <w:bookmarkStart w:id="126" w:name="FS000000474T21_07_2003_17_42_36"/>
      <w:bookmarkStart w:id="127" w:name="_Toc46720088"/>
      <w:bookmarkStart w:id="128" w:name="_Toc50257071"/>
      <w:bookmarkEnd w:id="126"/>
      <w:r>
        <w:rPr>
          <w:rFonts w:hint="eastAsia"/>
          <w:rtl/>
        </w:rPr>
        <w:t>השר</w:t>
      </w:r>
      <w:r>
        <w:rPr>
          <w:rtl/>
        </w:rPr>
        <w:t xml:space="preserve"> גדעון עזרא:</w:t>
      </w:r>
      <w:bookmarkEnd w:id="127"/>
      <w:bookmarkEnd w:id="128"/>
    </w:p>
    <w:p w14:paraId="60E2CE40" w14:textId="77777777" w:rsidR="00000000" w:rsidRDefault="001C3AAC">
      <w:pPr>
        <w:pStyle w:val="a"/>
        <w:rPr>
          <w:rFonts w:hint="cs"/>
          <w:rtl/>
        </w:rPr>
      </w:pPr>
    </w:p>
    <w:p w14:paraId="780F4570" w14:textId="77777777" w:rsidR="00000000" w:rsidRDefault="001C3AAC">
      <w:pPr>
        <w:pStyle w:val="a"/>
        <w:rPr>
          <w:rFonts w:hint="cs"/>
          <w:rtl/>
        </w:rPr>
      </w:pPr>
      <w:r>
        <w:rPr>
          <w:rFonts w:hint="cs"/>
          <w:rtl/>
        </w:rPr>
        <w:t xml:space="preserve">אדוני היושב-ראש, חברי חברי הכנסת, אני שמח מאוד על עובדה אחת, שיש עכשיו שקט ביטחוני יחסי </w:t>
      </w:r>
      <w:r>
        <w:rPr>
          <w:rFonts w:hint="cs"/>
          <w:rtl/>
        </w:rPr>
        <w:t xml:space="preserve">ואפשר  להתייחס לנושאים החשובים מאוד הללו שהעלו כאן חברי הכנסת. </w:t>
      </w:r>
    </w:p>
    <w:p w14:paraId="7CE7D1DE" w14:textId="77777777" w:rsidR="00000000" w:rsidRDefault="001C3AAC">
      <w:pPr>
        <w:pStyle w:val="a"/>
        <w:rPr>
          <w:rFonts w:hint="cs"/>
          <w:rtl/>
        </w:rPr>
      </w:pPr>
    </w:p>
    <w:p w14:paraId="646B3F56" w14:textId="77777777" w:rsidR="00000000" w:rsidRDefault="001C3AAC">
      <w:pPr>
        <w:pStyle w:val="a"/>
        <w:rPr>
          <w:rFonts w:hint="cs"/>
          <w:rtl/>
        </w:rPr>
      </w:pPr>
      <w:r>
        <w:rPr>
          <w:rFonts w:hint="cs"/>
          <w:rtl/>
        </w:rPr>
        <w:t xml:space="preserve">אני מוכרח להגיד, שאני בטוח שהמניעים של חבר הכנסת אורון הם מניעים טובים. הוא באמת רוצה לעזור למערכת הבריאות ולחד-הוריות, אבל יש לו מניע אחד יותר כבד: איך להחזיר את מרצ לשורה שבה היא היתה פעם. </w:t>
      </w:r>
      <w:r>
        <w:rPr>
          <w:rFonts w:hint="cs"/>
          <w:rtl/>
        </w:rPr>
        <w:t>מעבר לכך שהוא דאג במהלך נאומו לדבר אל בוחרי הליכוד שנטשו אותו, זה טעון הוכחה. ההוכחה לגביכם כבר קיימת. לכן אני מציע שפה בכנסת נשתדל שכל הצעה מעשית שיש לכם תישמע ותתקבל בברכה.</w:t>
      </w:r>
    </w:p>
    <w:p w14:paraId="0169B2AB" w14:textId="77777777" w:rsidR="00000000" w:rsidRDefault="001C3AAC">
      <w:pPr>
        <w:pStyle w:val="a"/>
        <w:rPr>
          <w:rFonts w:hint="cs"/>
          <w:rtl/>
        </w:rPr>
      </w:pPr>
    </w:p>
    <w:p w14:paraId="4EF7F73A" w14:textId="77777777" w:rsidR="00000000" w:rsidRDefault="001C3AAC">
      <w:pPr>
        <w:pStyle w:val="a"/>
        <w:rPr>
          <w:rFonts w:hint="cs"/>
          <w:rtl/>
        </w:rPr>
      </w:pPr>
      <w:r>
        <w:rPr>
          <w:rFonts w:hint="cs"/>
          <w:rtl/>
        </w:rPr>
        <w:t>כאשר דיברתי על המיטות, לא דיברתי על כך שיש 300 מיטות במקום אחר. אמרתי ש-300 מיטו</w:t>
      </w:r>
      <w:r>
        <w:rPr>
          <w:rFonts w:hint="cs"/>
          <w:rtl/>
        </w:rPr>
        <w:t xml:space="preserve">ת תעבורנה מבתי-החולים לבתי-החולים הגריאטריים. על זה דיברתי. </w:t>
      </w:r>
    </w:p>
    <w:p w14:paraId="19D45340" w14:textId="77777777" w:rsidR="00000000" w:rsidRDefault="001C3AAC">
      <w:pPr>
        <w:pStyle w:val="a"/>
        <w:ind w:firstLine="0"/>
        <w:rPr>
          <w:rFonts w:hint="cs"/>
          <w:rtl/>
        </w:rPr>
      </w:pPr>
    </w:p>
    <w:p w14:paraId="018A81C4" w14:textId="77777777" w:rsidR="00000000" w:rsidRDefault="001C3AAC">
      <w:pPr>
        <w:pStyle w:val="ac"/>
        <w:rPr>
          <w:rtl/>
        </w:rPr>
      </w:pPr>
      <w:r>
        <w:rPr>
          <w:rFonts w:hint="eastAsia"/>
          <w:rtl/>
        </w:rPr>
        <w:t>אילנה</w:t>
      </w:r>
      <w:r>
        <w:rPr>
          <w:rtl/>
        </w:rPr>
        <w:t xml:space="preserve"> כהן (עם אחד):</w:t>
      </w:r>
    </w:p>
    <w:p w14:paraId="39A0E291" w14:textId="77777777" w:rsidR="00000000" w:rsidRDefault="001C3AAC">
      <w:pPr>
        <w:pStyle w:val="a"/>
        <w:rPr>
          <w:rFonts w:hint="cs"/>
          <w:rtl/>
        </w:rPr>
      </w:pPr>
    </w:p>
    <w:p w14:paraId="6C20AE83" w14:textId="77777777" w:rsidR="00000000" w:rsidRDefault="001C3AAC">
      <w:pPr>
        <w:pStyle w:val="a"/>
        <w:rPr>
          <w:rFonts w:hint="cs"/>
          <w:rtl/>
        </w:rPr>
      </w:pPr>
      <w:r>
        <w:rPr>
          <w:rFonts w:hint="cs"/>
          <w:rtl/>
        </w:rPr>
        <w:t xml:space="preserve">- - - </w:t>
      </w:r>
    </w:p>
    <w:p w14:paraId="3CD3DB17" w14:textId="77777777" w:rsidR="00000000" w:rsidRDefault="001C3AAC">
      <w:pPr>
        <w:pStyle w:val="a"/>
        <w:ind w:firstLine="0"/>
        <w:rPr>
          <w:rFonts w:hint="cs"/>
          <w:rtl/>
        </w:rPr>
      </w:pPr>
    </w:p>
    <w:p w14:paraId="2688D2CE" w14:textId="77777777" w:rsidR="00000000" w:rsidRDefault="001C3AAC">
      <w:pPr>
        <w:pStyle w:val="ac"/>
        <w:rPr>
          <w:rtl/>
        </w:rPr>
      </w:pPr>
      <w:r>
        <w:rPr>
          <w:rFonts w:hint="eastAsia"/>
          <w:rtl/>
        </w:rPr>
        <w:t>חיים</w:t>
      </w:r>
      <w:r>
        <w:rPr>
          <w:rtl/>
        </w:rPr>
        <w:t xml:space="preserve"> אורון (מרצ):</w:t>
      </w:r>
    </w:p>
    <w:p w14:paraId="6A0BED51" w14:textId="77777777" w:rsidR="00000000" w:rsidRDefault="001C3AAC">
      <w:pPr>
        <w:pStyle w:val="a"/>
        <w:rPr>
          <w:rFonts w:hint="cs"/>
          <w:rtl/>
        </w:rPr>
      </w:pPr>
    </w:p>
    <w:p w14:paraId="669C3D60" w14:textId="77777777" w:rsidR="00000000" w:rsidRDefault="001C3AAC">
      <w:pPr>
        <w:pStyle w:val="a"/>
        <w:rPr>
          <w:rFonts w:hint="cs"/>
          <w:rtl/>
        </w:rPr>
      </w:pPr>
      <w:r>
        <w:rPr>
          <w:rFonts w:hint="cs"/>
          <w:rtl/>
        </w:rPr>
        <w:t xml:space="preserve">- - - </w:t>
      </w:r>
    </w:p>
    <w:p w14:paraId="12EB7CDF" w14:textId="77777777" w:rsidR="00000000" w:rsidRDefault="001C3AAC">
      <w:pPr>
        <w:pStyle w:val="a"/>
        <w:ind w:firstLine="0"/>
        <w:rPr>
          <w:rFonts w:hint="cs"/>
          <w:rtl/>
        </w:rPr>
      </w:pPr>
    </w:p>
    <w:p w14:paraId="6F222730" w14:textId="77777777" w:rsidR="00000000" w:rsidRDefault="001C3AAC">
      <w:pPr>
        <w:pStyle w:val="SpeakerCon"/>
        <w:rPr>
          <w:rtl/>
        </w:rPr>
      </w:pPr>
      <w:bookmarkStart w:id="129" w:name="FS000000474T21_07_2003_17_45_10C"/>
      <w:bookmarkEnd w:id="129"/>
      <w:r>
        <w:rPr>
          <w:rtl/>
        </w:rPr>
        <w:t>השר גדעון עזרא:</w:t>
      </w:r>
    </w:p>
    <w:p w14:paraId="0C4654C7" w14:textId="77777777" w:rsidR="00000000" w:rsidRDefault="001C3AAC">
      <w:pPr>
        <w:pStyle w:val="a"/>
        <w:rPr>
          <w:rtl/>
        </w:rPr>
      </w:pPr>
    </w:p>
    <w:p w14:paraId="012EFEFC" w14:textId="77777777" w:rsidR="00000000" w:rsidRDefault="001C3AAC">
      <w:pPr>
        <w:pStyle w:val="a"/>
        <w:rPr>
          <w:rFonts w:hint="cs"/>
          <w:rtl/>
        </w:rPr>
      </w:pPr>
      <w:r>
        <w:rPr>
          <w:rFonts w:hint="cs"/>
          <w:rtl/>
        </w:rPr>
        <w:t xml:space="preserve">גברתי, לכך התכוונתי וכך אמרתי. מי שכאן מספר לעם סיפורי בדים, שיספר סיפורי בדים. </w:t>
      </w:r>
    </w:p>
    <w:p w14:paraId="02F8AEDD" w14:textId="77777777" w:rsidR="00000000" w:rsidRDefault="001C3AAC">
      <w:pPr>
        <w:pStyle w:val="a"/>
        <w:rPr>
          <w:rFonts w:hint="cs"/>
          <w:rtl/>
        </w:rPr>
      </w:pPr>
    </w:p>
    <w:p w14:paraId="1959194C" w14:textId="77777777" w:rsidR="00000000" w:rsidRDefault="001C3AAC">
      <w:pPr>
        <w:pStyle w:val="a"/>
        <w:rPr>
          <w:rFonts w:hint="cs"/>
          <w:rtl/>
        </w:rPr>
      </w:pPr>
      <w:r>
        <w:rPr>
          <w:rFonts w:hint="cs"/>
          <w:rtl/>
        </w:rPr>
        <w:t xml:space="preserve">אני מוכרח להגיד דבר אחד: כולנו ליווינו </w:t>
      </w:r>
      <w:r>
        <w:rPr>
          <w:rFonts w:hint="cs"/>
          <w:rtl/>
        </w:rPr>
        <w:t xml:space="preserve">את ויקי קנפו במסעה לירושלים, ואני מוכרח להגיד שאני גם מעריך את דרך ההתנהגות שלה ואת היחס שלה לנושא. הלוואי שחברי הכנסת היו מתייחסים באותה מידה של כבוד לעניין הזה. </w:t>
      </w:r>
    </w:p>
    <w:p w14:paraId="0A2C42C1" w14:textId="77777777" w:rsidR="00000000" w:rsidRDefault="001C3AAC">
      <w:pPr>
        <w:pStyle w:val="a"/>
        <w:rPr>
          <w:rFonts w:hint="cs"/>
          <w:rtl/>
        </w:rPr>
      </w:pPr>
    </w:p>
    <w:p w14:paraId="5F098B8A" w14:textId="77777777" w:rsidR="00000000" w:rsidRDefault="001C3AAC">
      <w:pPr>
        <w:pStyle w:val="ac"/>
        <w:rPr>
          <w:rtl/>
        </w:rPr>
      </w:pPr>
      <w:r>
        <w:rPr>
          <w:rFonts w:hint="eastAsia"/>
          <w:rtl/>
        </w:rPr>
        <w:t>רן</w:t>
      </w:r>
      <w:r>
        <w:rPr>
          <w:rtl/>
        </w:rPr>
        <w:t xml:space="preserve"> כהן (מרצ):</w:t>
      </w:r>
    </w:p>
    <w:p w14:paraId="0C3B0FC8" w14:textId="77777777" w:rsidR="00000000" w:rsidRDefault="001C3AAC">
      <w:pPr>
        <w:pStyle w:val="a"/>
        <w:rPr>
          <w:rFonts w:hint="cs"/>
          <w:rtl/>
        </w:rPr>
      </w:pPr>
    </w:p>
    <w:p w14:paraId="50D910F8" w14:textId="77777777" w:rsidR="00000000" w:rsidRDefault="001C3AAC">
      <w:pPr>
        <w:pStyle w:val="a"/>
        <w:rPr>
          <w:rFonts w:hint="cs"/>
          <w:rtl/>
        </w:rPr>
      </w:pPr>
      <w:r>
        <w:rPr>
          <w:rFonts w:hint="cs"/>
          <w:rtl/>
        </w:rPr>
        <w:t>בגלל זה בממשלה לא מדברים אתה.</w:t>
      </w:r>
    </w:p>
    <w:p w14:paraId="326CE578" w14:textId="77777777" w:rsidR="00000000" w:rsidRDefault="001C3AAC">
      <w:pPr>
        <w:pStyle w:val="a"/>
        <w:ind w:firstLine="0"/>
        <w:rPr>
          <w:rFonts w:hint="cs"/>
          <w:rtl/>
        </w:rPr>
      </w:pPr>
    </w:p>
    <w:p w14:paraId="16ABEB3D" w14:textId="77777777" w:rsidR="00000000" w:rsidRDefault="001C3AAC">
      <w:pPr>
        <w:pStyle w:val="SpeakerCon"/>
        <w:rPr>
          <w:rtl/>
        </w:rPr>
      </w:pPr>
      <w:bookmarkStart w:id="130" w:name="FS000000474T21_07_2003_17_46_25C"/>
      <w:bookmarkEnd w:id="130"/>
      <w:r>
        <w:rPr>
          <w:rtl/>
        </w:rPr>
        <w:t>השר גדעון עזרא:</w:t>
      </w:r>
    </w:p>
    <w:p w14:paraId="5C6C30F1" w14:textId="77777777" w:rsidR="00000000" w:rsidRDefault="001C3AAC">
      <w:pPr>
        <w:pStyle w:val="a"/>
        <w:rPr>
          <w:rtl/>
        </w:rPr>
      </w:pPr>
    </w:p>
    <w:p w14:paraId="3D9E66B7" w14:textId="77777777" w:rsidR="00000000" w:rsidRDefault="001C3AAC">
      <w:pPr>
        <w:pStyle w:val="a"/>
        <w:rPr>
          <w:rFonts w:hint="cs"/>
          <w:rtl/>
        </w:rPr>
      </w:pPr>
      <w:r>
        <w:rPr>
          <w:rFonts w:hint="cs"/>
          <w:rtl/>
        </w:rPr>
        <w:t>היא היתה אצל שר האוצר והיא נ</w:t>
      </w:r>
      <w:r>
        <w:rPr>
          <w:rFonts w:hint="cs"/>
          <w:rtl/>
        </w:rPr>
        <w:t xml:space="preserve">פגשה עם המומחים. תסלח לי, יש לשרים עוד כמה דברים לעשות, כמו שחבר הכנסת אורון אמר: יש לכם משבר החינוך, ומשבר זה ומשבר זה. נכון, היו לנו הוצאות ביטחון גדולות מעבר לרגיל, ופה דורשים לבנות גדר של מיליארדים, ודורשים ודורשים ודורשים, אבל כמות הכסף אצלנו מוגבלת. </w:t>
      </w:r>
      <w:r>
        <w:rPr>
          <w:rFonts w:hint="cs"/>
          <w:rtl/>
        </w:rPr>
        <w:t xml:space="preserve">מה לעשות? </w:t>
      </w:r>
    </w:p>
    <w:p w14:paraId="00D75A2B" w14:textId="77777777" w:rsidR="00000000" w:rsidRDefault="001C3AAC">
      <w:pPr>
        <w:pStyle w:val="a"/>
        <w:ind w:firstLine="0"/>
        <w:rPr>
          <w:rFonts w:hint="cs"/>
          <w:rtl/>
        </w:rPr>
      </w:pPr>
    </w:p>
    <w:p w14:paraId="60AAD55F" w14:textId="77777777" w:rsidR="00000000" w:rsidRDefault="001C3AAC">
      <w:pPr>
        <w:pStyle w:val="ac"/>
        <w:rPr>
          <w:rtl/>
        </w:rPr>
      </w:pPr>
      <w:r>
        <w:rPr>
          <w:rFonts w:hint="eastAsia"/>
          <w:rtl/>
        </w:rPr>
        <w:t>רן</w:t>
      </w:r>
      <w:r>
        <w:rPr>
          <w:rtl/>
        </w:rPr>
        <w:t xml:space="preserve"> כהן (מרצ):</w:t>
      </w:r>
    </w:p>
    <w:p w14:paraId="14C88EBC" w14:textId="77777777" w:rsidR="00000000" w:rsidRDefault="001C3AAC">
      <w:pPr>
        <w:pStyle w:val="a"/>
        <w:rPr>
          <w:rFonts w:hint="cs"/>
          <w:rtl/>
        </w:rPr>
      </w:pPr>
    </w:p>
    <w:p w14:paraId="6D186C7B" w14:textId="77777777" w:rsidR="00000000" w:rsidRDefault="001C3AAC">
      <w:pPr>
        <w:pStyle w:val="a"/>
        <w:rPr>
          <w:rFonts w:hint="cs"/>
          <w:rtl/>
        </w:rPr>
      </w:pPr>
      <w:r>
        <w:rPr>
          <w:rFonts w:hint="cs"/>
          <w:rtl/>
        </w:rPr>
        <w:t>יש שר האוצר, יש שר במשרד האוצר, יש שר התעסוקה ויש שר הרווחה. אף אחד מהם לא יכול לדבר אתן?</w:t>
      </w:r>
    </w:p>
    <w:p w14:paraId="5D068EA3" w14:textId="77777777" w:rsidR="00000000" w:rsidRDefault="001C3AAC">
      <w:pPr>
        <w:pStyle w:val="a"/>
        <w:ind w:firstLine="0"/>
        <w:rPr>
          <w:rFonts w:hint="cs"/>
          <w:rtl/>
        </w:rPr>
      </w:pPr>
    </w:p>
    <w:p w14:paraId="5F9AE90A" w14:textId="77777777" w:rsidR="00000000" w:rsidRDefault="001C3AAC">
      <w:pPr>
        <w:pStyle w:val="SpeakerCon"/>
        <w:rPr>
          <w:rtl/>
        </w:rPr>
      </w:pPr>
      <w:bookmarkStart w:id="131" w:name="FS000000474T21_07_2003_17_48_06C"/>
      <w:bookmarkEnd w:id="131"/>
      <w:r>
        <w:rPr>
          <w:rtl/>
        </w:rPr>
        <w:t>השר גדעון עזרא:</w:t>
      </w:r>
    </w:p>
    <w:p w14:paraId="54EB1F11" w14:textId="77777777" w:rsidR="00000000" w:rsidRDefault="001C3AAC">
      <w:pPr>
        <w:pStyle w:val="a"/>
        <w:rPr>
          <w:rtl/>
        </w:rPr>
      </w:pPr>
    </w:p>
    <w:p w14:paraId="5B13A15F" w14:textId="77777777" w:rsidR="00000000" w:rsidRDefault="001C3AAC">
      <w:pPr>
        <w:pStyle w:val="a"/>
        <w:rPr>
          <w:rFonts w:hint="cs"/>
          <w:rtl/>
        </w:rPr>
      </w:pPr>
      <w:r>
        <w:rPr>
          <w:rFonts w:hint="cs"/>
          <w:rtl/>
        </w:rPr>
        <w:t xml:space="preserve">תסלח לי, אני אומר לך שהדיבור אתן זה הדבר המשני. פתרון הבעיה הוא הדבר העיקרי. </w:t>
      </w:r>
    </w:p>
    <w:p w14:paraId="1B229D52" w14:textId="77777777" w:rsidR="00000000" w:rsidRDefault="001C3AAC">
      <w:pPr>
        <w:pStyle w:val="a"/>
        <w:ind w:firstLine="0"/>
        <w:rPr>
          <w:rFonts w:hint="cs"/>
          <w:rtl/>
        </w:rPr>
      </w:pPr>
    </w:p>
    <w:p w14:paraId="19FA042B" w14:textId="77777777" w:rsidR="00000000" w:rsidRDefault="001C3AAC">
      <w:pPr>
        <w:pStyle w:val="ac"/>
        <w:rPr>
          <w:rtl/>
        </w:rPr>
      </w:pPr>
      <w:r>
        <w:rPr>
          <w:rFonts w:hint="eastAsia"/>
          <w:rtl/>
        </w:rPr>
        <w:t>רן</w:t>
      </w:r>
      <w:r>
        <w:rPr>
          <w:rtl/>
        </w:rPr>
        <w:t xml:space="preserve"> כהן (מרצ):</w:t>
      </w:r>
    </w:p>
    <w:p w14:paraId="277EB3FF" w14:textId="77777777" w:rsidR="00000000" w:rsidRDefault="001C3AAC">
      <w:pPr>
        <w:pStyle w:val="a"/>
        <w:rPr>
          <w:rFonts w:hint="cs"/>
          <w:rtl/>
        </w:rPr>
      </w:pPr>
    </w:p>
    <w:p w14:paraId="42CC1753" w14:textId="77777777" w:rsidR="00000000" w:rsidRDefault="001C3AAC">
      <w:pPr>
        <w:pStyle w:val="a"/>
        <w:rPr>
          <w:rFonts w:hint="cs"/>
          <w:rtl/>
        </w:rPr>
      </w:pPr>
      <w:r>
        <w:rPr>
          <w:rFonts w:hint="cs"/>
          <w:rtl/>
        </w:rPr>
        <w:t>שידברו כדי לפתור.</w:t>
      </w:r>
    </w:p>
    <w:p w14:paraId="2AA7B541" w14:textId="77777777" w:rsidR="00000000" w:rsidRDefault="001C3AAC">
      <w:pPr>
        <w:pStyle w:val="a"/>
        <w:ind w:firstLine="0"/>
        <w:rPr>
          <w:rFonts w:hint="cs"/>
          <w:rtl/>
        </w:rPr>
      </w:pPr>
    </w:p>
    <w:p w14:paraId="7EE139E1" w14:textId="77777777" w:rsidR="00000000" w:rsidRDefault="001C3AAC">
      <w:pPr>
        <w:pStyle w:val="SpeakerCon"/>
        <w:rPr>
          <w:rtl/>
        </w:rPr>
      </w:pPr>
      <w:bookmarkStart w:id="132" w:name="FS000000474T21_07_2003_17_48_44C"/>
      <w:bookmarkEnd w:id="132"/>
      <w:r>
        <w:rPr>
          <w:rtl/>
        </w:rPr>
        <w:t>השר גדעו</w:t>
      </w:r>
      <w:r>
        <w:rPr>
          <w:rtl/>
        </w:rPr>
        <w:t>ן עזרא:</w:t>
      </w:r>
    </w:p>
    <w:p w14:paraId="21766094" w14:textId="77777777" w:rsidR="00000000" w:rsidRDefault="001C3AAC">
      <w:pPr>
        <w:pStyle w:val="a"/>
        <w:rPr>
          <w:rtl/>
        </w:rPr>
      </w:pPr>
    </w:p>
    <w:p w14:paraId="5563E0B6" w14:textId="77777777" w:rsidR="00000000" w:rsidRDefault="001C3AAC">
      <w:pPr>
        <w:pStyle w:val="a"/>
        <w:rPr>
          <w:rFonts w:hint="cs"/>
          <w:rtl/>
        </w:rPr>
      </w:pPr>
      <w:r>
        <w:rPr>
          <w:rFonts w:hint="cs"/>
          <w:rtl/>
        </w:rPr>
        <w:t>אני מבטיח לך שאם הן היו חוזרות לבתיהן היו דואגים לדבר אתן גם בבתיהן - משום שהבעיה קיימת.</w:t>
      </w:r>
    </w:p>
    <w:p w14:paraId="73B082E0" w14:textId="77777777" w:rsidR="00000000" w:rsidRDefault="001C3AAC">
      <w:pPr>
        <w:pStyle w:val="a"/>
        <w:ind w:firstLine="0"/>
        <w:rPr>
          <w:rFonts w:hint="cs"/>
          <w:rtl/>
        </w:rPr>
      </w:pPr>
    </w:p>
    <w:p w14:paraId="5599C6A2" w14:textId="77777777" w:rsidR="00000000" w:rsidRDefault="001C3AAC">
      <w:pPr>
        <w:pStyle w:val="ac"/>
        <w:rPr>
          <w:rtl/>
        </w:rPr>
      </w:pPr>
      <w:r>
        <w:rPr>
          <w:rFonts w:hint="eastAsia"/>
          <w:rtl/>
        </w:rPr>
        <w:t>חיים</w:t>
      </w:r>
      <w:r>
        <w:rPr>
          <w:rtl/>
        </w:rPr>
        <w:t xml:space="preserve"> אורון (מרצ):</w:t>
      </w:r>
    </w:p>
    <w:p w14:paraId="0766070D" w14:textId="77777777" w:rsidR="00000000" w:rsidRDefault="001C3AAC">
      <w:pPr>
        <w:pStyle w:val="a"/>
        <w:rPr>
          <w:rFonts w:hint="cs"/>
          <w:rtl/>
        </w:rPr>
      </w:pPr>
    </w:p>
    <w:p w14:paraId="70293B29" w14:textId="77777777" w:rsidR="00000000" w:rsidRDefault="001C3AAC">
      <w:pPr>
        <w:pStyle w:val="a"/>
        <w:rPr>
          <w:rFonts w:hint="cs"/>
          <w:rtl/>
        </w:rPr>
      </w:pPr>
      <w:r>
        <w:rPr>
          <w:rFonts w:hint="cs"/>
          <w:rtl/>
        </w:rPr>
        <w:t xml:space="preserve">בטח, ביבי היה רץ בלילה עם תוכנית, עם מצגת. </w:t>
      </w:r>
    </w:p>
    <w:p w14:paraId="78CF91FF" w14:textId="77777777" w:rsidR="00000000" w:rsidRDefault="001C3AAC">
      <w:pPr>
        <w:pStyle w:val="a"/>
        <w:ind w:firstLine="0"/>
        <w:rPr>
          <w:rFonts w:hint="cs"/>
          <w:rtl/>
        </w:rPr>
      </w:pPr>
    </w:p>
    <w:p w14:paraId="4E20D873" w14:textId="77777777" w:rsidR="00000000" w:rsidRDefault="001C3AAC">
      <w:pPr>
        <w:pStyle w:val="SpeakerCon"/>
        <w:rPr>
          <w:rtl/>
        </w:rPr>
      </w:pPr>
      <w:bookmarkStart w:id="133" w:name="FS000000474T21_07_2003_17_49_48C"/>
      <w:bookmarkEnd w:id="133"/>
      <w:r>
        <w:rPr>
          <w:rtl/>
        </w:rPr>
        <w:t>השר גדעון עזרא:</w:t>
      </w:r>
    </w:p>
    <w:p w14:paraId="5D1C9482" w14:textId="77777777" w:rsidR="00000000" w:rsidRDefault="001C3AAC">
      <w:pPr>
        <w:pStyle w:val="a"/>
        <w:rPr>
          <w:rtl/>
        </w:rPr>
      </w:pPr>
    </w:p>
    <w:p w14:paraId="2C7A2C2C" w14:textId="77777777" w:rsidR="00000000" w:rsidRDefault="001C3AAC">
      <w:pPr>
        <w:pStyle w:val="a"/>
        <w:rPr>
          <w:rFonts w:hint="cs"/>
          <w:rtl/>
        </w:rPr>
      </w:pPr>
      <w:r>
        <w:rPr>
          <w:rFonts w:hint="cs"/>
          <w:rtl/>
        </w:rPr>
        <w:t>אני רוצה להזכיר עוד נקודה אחת לסיעת ש"ס, שהיתה שותפה להצבעה בנושא הקיצוצים ל</w:t>
      </w:r>
      <w:r>
        <w:rPr>
          <w:rFonts w:hint="cs"/>
          <w:rtl/>
        </w:rPr>
        <w:t xml:space="preserve">משפחות החד-הוריות. הם לא נמצאים פה. אמרתם שאנשי הליכוד לא נמצאים פה. אנשי ש"ס, שהגישו את הצעת האי-אמון, אינם פה. </w:t>
      </w:r>
    </w:p>
    <w:p w14:paraId="65FD71DE" w14:textId="77777777" w:rsidR="00000000" w:rsidRDefault="001C3AAC">
      <w:pPr>
        <w:pStyle w:val="a"/>
        <w:ind w:firstLine="0"/>
        <w:rPr>
          <w:rFonts w:hint="cs"/>
          <w:rtl/>
        </w:rPr>
      </w:pPr>
    </w:p>
    <w:p w14:paraId="47064257" w14:textId="77777777" w:rsidR="00000000" w:rsidRDefault="001C3AAC">
      <w:pPr>
        <w:pStyle w:val="ac"/>
        <w:rPr>
          <w:rtl/>
        </w:rPr>
      </w:pPr>
      <w:r>
        <w:rPr>
          <w:rFonts w:hint="eastAsia"/>
          <w:rtl/>
        </w:rPr>
        <w:t>צבי</w:t>
      </w:r>
      <w:r>
        <w:rPr>
          <w:rtl/>
        </w:rPr>
        <w:t xml:space="preserve"> הנדל (האיחוד הלאומי - ישראל ביתנו):</w:t>
      </w:r>
    </w:p>
    <w:p w14:paraId="562BE4A3" w14:textId="77777777" w:rsidR="00000000" w:rsidRDefault="001C3AAC">
      <w:pPr>
        <w:pStyle w:val="a"/>
        <w:rPr>
          <w:rFonts w:hint="cs"/>
          <w:rtl/>
        </w:rPr>
      </w:pPr>
    </w:p>
    <w:p w14:paraId="6CEF23AB" w14:textId="77777777" w:rsidR="00000000" w:rsidRDefault="001C3AAC">
      <w:pPr>
        <w:pStyle w:val="a"/>
        <w:rPr>
          <w:rFonts w:hint="cs"/>
          <w:rtl/>
        </w:rPr>
      </w:pPr>
      <w:r>
        <w:rPr>
          <w:rFonts w:hint="cs"/>
          <w:rtl/>
        </w:rPr>
        <w:t>גם העבודה היו שותפים.</w:t>
      </w:r>
    </w:p>
    <w:p w14:paraId="2D384AE3" w14:textId="77777777" w:rsidR="00000000" w:rsidRDefault="001C3AAC">
      <w:pPr>
        <w:pStyle w:val="a"/>
        <w:ind w:firstLine="0"/>
        <w:rPr>
          <w:rFonts w:hint="cs"/>
          <w:rtl/>
        </w:rPr>
      </w:pPr>
    </w:p>
    <w:p w14:paraId="639DB25E" w14:textId="77777777" w:rsidR="00000000" w:rsidRDefault="001C3AAC">
      <w:pPr>
        <w:pStyle w:val="SpeakerCon"/>
        <w:rPr>
          <w:rtl/>
        </w:rPr>
      </w:pPr>
      <w:bookmarkStart w:id="134" w:name="FS000000474T21_07_2003_17_50_40C"/>
      <w:bookmarkEnd w:id="134"/>
      <w:r>
        <w:rPr>
          <w:rtl/>
        </w:rPr>
        <w:t>השר גדעון עזרא:</w:t>
      </w:r>
    </w:p>
    <w:p w14:paraId="33D09A10" w14:textId="77777777" w:rsidR="00000000" w:rsidRDefault="001C3AAC">
      <w:pPr>
        <w:pStyle w:val="a"/>
        <w:rPr>
          <w:rtl/>
        </w:rPr>
      </w:pPr>
    </w:p>
    <w:p w14:paraId="64B33073" w14:textId="77777777" w:rsidR="00000000" w:rsidRDefault="001C3AAC">
      <w:pPr>
        <w:pStyle w:val="a"/>
        <w:rPr>
          <w:rFonts w:hint="cs"/>
          <w:rtl/>
        </w:rPr>
      </w:pPr>
      <w:r>
        <w:rPr>
          <w:rFonts w:hint="cs"/>
          <w:rtl/>
        </w:rPr>
        <w:t xml:space="preserve">לא, אני חושב שהם כבר עזבו את הממשלה אז. נכון, בייגה? </w:t>
      </w:r>
    </w:p>
    <w:p w14:paraId="4956A769" w14:textId="77777777" w:rsidR="00000000" w:rsidRDefault="001C3AAC">
      <w:pPr>
        <w:pStyle w:val="a"/>
        <w:ind w:firstLine="0"/>
        <w:rPr>
          <w:rFonts w:hint="cs"/>
          <w:rtl/>
        </w:rPr>
      </w:pPr>
    </w:p>
    <w:p w14:paraId="1C6135BF" w14:textId="77777777" w:rsidR="00000000" w:rsidRDefault="001C3AAC">
      <w:pPr>
        <w:pStyle w:val="ac"/>
        <w:rPr>
          <w:rtl/>
        </w:rPr>
      </w:pPr>
      <w:r>
        <w:rPr>
          <w:rFonts w:hint="eastAsia"/>
          <w:rtl/>
        </w:rPr>
        <w:t>צבי</w:t>
      </w:r>
      <w:r>
        <w:rPr>
          <w:rtl/>
        </w:rPr>
        <w:t xml:space="preserve"> ה</w:t>
      </w:r>
      <w:r>
        <w:rPr>
          <w:rtl/>
        </w:rPr>
        <w:t>נדל (האיחוד הלאומי - ישראל ביתנו):</w:t>
      </w:r>
    </w:p>
    <w:p w14:paraId="5857A89E" w14:textId="77777777" w:rsidR="00000000" w:rsidRDefault="001C3AAC">
      <w:pPr>
        <w:pStyle w:val="a"/>
        <w:rPr>
          <w:rFonts w:hint="cs"/>
          <w:rtl/>
        </w:rPr>
      </w:pPr>
    </w:p>
    <w:p w14:paraId="35EC9322" w14:textId="77777777" w:rsidR="00000000" w:rsidRDefault="001C3AAC">
      <w:pPr>
        <w:pStyle w:val="a"/>
        <w:rPr>
          <w:rFonts w:hint="cs"/>
          <w:rtl/>
        </w:rPr>
      </w:pPr>
      <w:r>
        <w:rPr>
          <w:rFonts w:hint="cs"/>
          <w:rtl/>
        </w:rPr>
        <w:t xml:space="preserve">לא, אז הם היו שותפים. </w:t>
      </w:r>
    </w:p>
    <w:p w14:paraId="4FD5621B" w14:textId="77777777" w:rsidR="00000000" w:rsidRDefault="001C3AAC">
      <w:pPr>
        <w:pStyle w:val="a"/>
        <w:ind w:firstLine="0"/>
        <w:rPr>
          <w:rFonts w:hint="cs"/>
          <w:rtl/>
        </w:rPr>
      </w:pPr>
    </w:p>
    <w:p w14:paraId="48218F15" w14:textId="77777777" w:rsidR="00000000" w:rsidRDefault="001C3AAC">
      <w:pPr>
        <w:pStyle w:val="ad"/>
        <w:rPr>
          <w:rtl/>
        </w:rPr>
      </w:pPr>
      <w:r>
        <w:rPr>
          <w:rtl/>
        </w:rPr>
        <w:t>היו"ר מוחמד ברכה:</w:t>
      </w:r>
    </w:p>
    <w:p w14:paraId="4A7AFA56" w14:textId="77777777" w:rsidR="00000000" w:rsidRDefault="001C3AAC">
      <w:pPr>
        <w:pStyle w:val="a"/>
        <w:rPr>
          <w:rtl/>
        </w:rPr>
      </w:pPr>
    </w:p>
    <w:p w14:paraId="6AE289AF" w14:textId="77777777" w:rsidR="00000000" w:rsidRDefault="001C3AAC">
      <w:pPr>
        <w:pStyle w:val="a"/>
        <w:rPr>
          <w:rFonts w:hint="cs"/>
          <w:rtl/>
        </w:rPr>
      </w:pPr>
      <w:r>
        <w:rPr>
          <w:rFonts w:hint="cs"/>
          <w:rtl/>
        </w:rPr>
        <w:t xml:space="preserve">חבר הכנסת הנדל, בבקשה. </w:t>
      </w:r>
    </w:p>
    <w:p w14:paraId="0FC8F39E" w14:textId="77777777" w:rsidR="00000000" w:rsidRDefault="001C3AAC">
      <w:pPr>
        <w:pStyle w:val="a"/>
        <w:ind w:firstLine="0"/>
        <w:rPr>
          <w:rFonts w:hint="cs"/>
          <w:rtl/>
        </w:rPr>
      </w:pPr>
    </w:p>
    <w:p w14:paraId="2B369D63" w14:textId="77777777" w:rsidR="00000000" w:rsidRDefault="001C3AAC">
      <w:pPr>
        <w:pStyle w:val="SpeakerCon"/>
        <w:rPr>
          <w:rtl/>
        </w:rPr>
      </w:pPr>
      <w:bookmarkStart w:id="135" w:name="FS000000474T21_07_2003_17_51_03C"/>
      <w:bookmarkEnd w:id="135"/>
      <w:r>
        <w:rPr>
          <w:rtl/>
        </w:rPr>
        <w:t>השר גדעון עזרא:</w:t>
      </w:r>
    </w:p>
    <w:p w14:paraId="6940A026" w14:textId="77777777" w:rsidR="00000000" w:rsidRDefault="001C3AAC">
      <w:pPr>
        <w:pStyle w:val="a"/>
        <w:rPr>
          <w:rtl/>
        </w:rPr>
      </w:pPr>
    </w:p>
    <w:p w14:paraId="6F4CD30E" w14:textId="77777777" w:rsidR="00000000" w:rsidRDefault="001C3AAC">
      <w:pPr>
        <w:pStyle w:val="a"/>
        <w:rPr>
          <w:rFonts w:hint="cs"/>
          <w:rtl/>
        </w:rPr>
      </w:pPr>
      <w:r>
        <w:rPr>
          <w:rFonts w:hint="cs"/>
          <w:rtl/>
        </w:rPr>
        <w:t xml:space="preserve">הצעדים שנעשו בתוכניות הכלכליות האחרונות נוגעים להטבות הניתנות לכלל מקבלי קצבאות הבטחת הכנסה, ולא התמקדו רק במשפחות חד-הוריות או בקבוצה </w:t>
      </w:r>
      <w:r>
        <w:rPr>
          <w:rFonts w:hint="cs"/>
          <w:rtl/>
        </w:rPr>
        <w:t>כלשהי מתוך קבוצת מקבלי הקצבה.</w:t>
      </w:r>
    </w:p>
    <w:p w14:paraId="7149A696" w14:textId="77777777" w:rsidR="00000000" w:rsidRDefault="001C3AAC">
      <w:pPr>
        <w:pStyle w:val="a"/>
        <w:rPr>
          <w:rFonts w:hint="cs"/>
          <w:rtl/>
        </w:rPr>
      </w:pPr>
    </w:p>
    <w:p w14:paraId="3188B4EA" w14:textId="77777777" w:rsidR="00000000" w:rsidRDefault="001C3AAC">
      <w:pPr>
        <w:pStyle w:val="a"/>
        <w:rPr>
          <w:rFonts w:hint="cs"/>
          <w:rtl/>
        </w:rPr>
      </w:pPr>
      <w:r>
        <w:rPr>
          <w:rFonts w:hint="cs"/>
          <w:rtl/>
        </w:rPr>
        <w:t>בתוכניות הכלכליות האחרונות נעשו צעדים רבים בתחום תשלומי ההעברה, אשר מטרתם היא העברת מקבלי הקצבאות ממערכת הרווחה למערכת העבודה, ואני בטוח, חבר הכנסת אורון, שאתה תומך בתהליך הזה.</w:t>
      </w:r>
    </w:p>
    <w:p w14:paraId="6491488D" w14:textId="77777777" w:rsidR="00000000" w:rsidRDefault="001C3AAC">
      <w:pPr>
        <w:pStyle w:val="a"/>
        <w:ind w:firstLine="0"/>
        <w:rPr>
          <w:rFonts w:hint="cs"/>
          <w:rtl/>
        </w:rPr>
      </w:pPr>
    </w:p>
    <w:p w14:paraId="3499375E" w14:textId="77777777" w:rsidR="00000000" w:rsidRDefault="001C3AAC">
      <w:pPr>
        <w:pStyle w:val="ac"/>
        <w:rPr>
          <w:rtl/>
        </w:rPr>
      </w:pPr>
      <w:r>
        <w:rPr>
          <w:rFonts w:hint="eastAsia"/>
          <w:rtl/>
        </w:rPr>
        <w:t>חיים</w:t>
      </w:r>
      <w:r>
        <w:rPr>
          <w:rtl/>
        </w:rPr>
        <w:t xml:space="preserve"> אורון (מרצ):</w:t>
      </w:r>
    </w:p>
    <w:p w14:paraId="74EDEB6F" w14:textId="77777777" w:rsidR="00000000" w:rsidRDefault="001C3AAC">
      <w:pPr>
        <w:pStyle w:val="a"/>
        <w:rPr>
          <w:rFonts w:hint="cs"/>
          <w:rtl/>
        </w:rPr>
      </w:pPr>
    </w:p>
    <w:p w14:paraId="666DFCCE" w14:textId="77777777" w:rsidR="00000000" w:rsidRDefault="001C3AAC">
      <w:pPr>
        <w:pStyle w:val="a"/>
        <w:rPr>
          <w:rFonts w:hint="cs"/>
          <w:rtl/>
        </w:rPr>
      </w:pPr>
      <w:r>
        <w:rPr>
          <w:rFonts w:hint="cs"/>
          <w:rtl/>
        </w:rPr>
        <w:t xml:space="preserve">ככה? - - - </w:t>
      </w:r>
    </w:p>
    <w:p w14:paraId="248851DD" w14:textId="77777777" w:rsidR="00000000" w:rsidRDefault="001C3AAC">
      <w:pPr>
        <w:pStyle w:val="a"/>
        <w:ind w:firstLine="0"/>
        <w:rPr>
          <w:rFonts w:hint="cs"/>
          <w:rtl/>
        </w:rPr>
      </w:pPr>
    </w:p>
    <w:p w14:paraId="1CB95BC3" w14:textId="77777777" w:rsidR="00000000" w:rsidRDefault="001C3AAC">
      <w:pPr>
        <w:pStyle w:val="SpeakerCon"/>
        <w:rPr>
          <w:rtl/>
        </w:rPr>
      </w:pPr>
      <w:bookmarkStart w:id="136" w:name="FS000000474T21_07_2003_17_52_32C"/>
      <w:bookmarkEnd w:id="136"/>
      <w:r>
        <w:rPr>
          <w:rtl/>
        </w:rPr>
        <w:t>השר גדעון עזרא:</w:t>
      </w:r>
    </w:p>
    <w:p w14:paraId="0E01FE77" w14:textId="77777777" w:rsidR="00000000" w:rsidRDefault="001C3AAC">
      <w:pPr>
        <w:pStyle w:val="a"/>
        <w:rPr>
          <w:rtl/>
        </w:rPr>
      </w:pPr>
    </w:p>
    <w:p w14:paraId="7D8BDEAA" w14:textId="77777777" w:rsidR="00000000" w:rsidRDefault="001C3AAC">
      <w:pPr>
        <w:pStyle w:val="a"/>
        <w:rPr>
          <w:rFonts w:hint="cs"/>
          <w:rtl/>
        </w:rPr>
      </w:pPr>
      <w:r>
        <w:rPr>
          <w:rFonts w:hint="cs"/>
          <w:rtl/>
        </w:rPr>
        <w:t>בעבר, במשך השנים נעשו שינויי חקיקה רבים אשר הגדילו משמעותית את ההטבות הניתנות למי שיוצא ממעגל העבודה. קצבאות הביטוח הלאומי גדלו באופן משמעותי, ונוספו לכך הטבות נלוות רבות, אשר יצרו מצב שבו הכנסתם של מקבלי הקצבאות גבוהה מההכנסה שתהיה להם אם יצאו לעבודה. כ</w:t>
      </w:r>
      <w:r>
        <w:rPr>
          <w:rFonts w:hint="cs"/>
          <w:rtl/>
        </w:rPr>
        <w:t xml:space="preserve">ך, למשל, הכנסתה נטו של אם חד-הורית עם שני ילדים, שעבדה שליש משרה בלבד, היתה גדולה יותר מהשכר הממוצע במשק. </w:t>
      </w:r>
    </w:p>
    <w:p w14:paraId="79EA0BE0" w14:textId="77777777" w:rsidR="00000000" w:rsidRDefault="001C3AAC">
      <w:pPr>
        <w:pStyle w:val="a"/>
        <w:ind w:firstLine="0"/>
        <w:rPr>
          <w:rFonts w:hint="cs"/>
          <w:rtl/>
        </w:rPr>
      </w:pPr>
    </w:p>
    <w:p w14:paraId="22D694C7" w14:textId="77777777" w:rsidR="00000000" w:rsidRDefault="001C3AAC">
      <w:pPr>
        <w:pStyle w:val="ac"/>
        <w:rPr>
          <w:rtl/>
        </w:rPr>
      </w:pPr>
      <w:r>
        <w:rPr>
          <w:rFonts w:hint="eastAsia"/>
          <w:rtl/>
        </w:rPr>
        <w:t>חיים</w:t>
      </w:r>
      <w:r>
        <w:rPr>
          <w:rtl/>
        </w:rPr>
        <w:t xml:space="preserve"> אורון (מרצ):</w:t>
      </w:r>
    </w:p>
    <w:p w14:paraId="1D164846" w14:textId="77777777" w:rsidR="00000000" w:rsidRDefault="001C3AAC">
      <w:pPr>
        <w:pStyle w:val="a"/>
        <w:rPr>
          <w:rFonts w:hint="cs"/>
          <w:rtl/>
        </w:rPr>
      </w:pPr>
    </w:p>
    <w:p w14:paraId="7ADF5ED2" w14:textId="77777777" w:rsidR="00000000" w:rsidRDefault="001C3AAC">
      <w:pPr>
        <w:pStyle w:val="a"/>
        <w:rPr>
          <w:rFonts w:hint="cs"/>
          <w:rtl/>
        </w:rPr>
      </w:pPr>
      <w:r>
        <w:rPr>
          <w:rFonts w:hint="cs"/>
          <w:rtl/>
        </w:rPr>
        <w:t>את זה שטרית הסביר עשרות פעמים.</w:t>
      </w:r>
    </w:p>
    <w:p w14:paraId="6645A3BC" w14:textId="77777777" w:rsidR="00000000" w:rsidRDefault="001C3AAC">
      <w:pPr>
        <w:pStyle w:val="a"/>
        <w:ind w:firstLine="0"/>
        <w:rPr>
          <w:rFonts w:hint="cs"/>
          <w:rtl/>
        </w:rPr>
      </w:pPr>
    </w:p>
    <w:p w14:paraId="18A75078" w14:textId="77777777" w:rsidR="00000000" w:rsidRDefault="001C3AAC">
      <w:pPr>
        <w:pStyle w:val="SpeakerCon"/>
        <w:rPr>
          <w:rtl/>
        </w:rPr>
      </w:pPr>
      <w:bookmarkStart w:id="137" w:name="FS000000474T21_07_2003_17_53_51C"/>
      <w:bookmarkEnd w:id="137"/>
    </w:p>
    <w:p w14:paraId="65C6D805" w14:textId="77777777" w:rsidR="00000000" w:rsidRDefault="001C3AAC">
      <w:pPr>
        <w:pStyle w:val="SpeakerCon"/>
        <w:rPr>
          <w:rtl/>
        </w:rPr>
      </w:pPr>
      <w:r>
        <w:rPr>
          <w:rtl/>
        </w:rPr>
        <w:t>השר גדעון עזרא:</w:t>
      </w:r>
    </w:p>
    <w:p w14:paraId="185A1C26" w14:textId="77777777" w:rsidR="00000000" w:rsidRDefault="001C3AAC">
      <w:pPr>
        <w:pStyle w:val="a"/>
        <w:rPr>
          <w:rtl/>
        </w:rPr>
      </w:pPr>
    </w:p>
    <w:p w14:paraId="53F69999" w14:textId="77777777" w:rsidR="00000000" w:rsidRDefault="001C3AAC">
      <w:pPr>
        <w:pStyle w:val="a"/>
        <w:rPr>
          <w:rFonts w:hint="cs"/>
          <w:rtl/>
        </w:rPr>
      </w:pPr>
      <w:r>
        <w:rPr>
          <w:rFonts w:hint="cs"/>
          <w:rtl/>
        </w:rPr>
        <w:t xml:space="preserve">אני אדבר אתך עוד מעט על מקומות העבודה. </w:t>
      </w:r>
    </w:p>
    <w:p w14:paraId="366F5A79" w14:textId="77777777" w:rsidR="00000000" w:rsidRDefault="001C3AAC">
      <w:pPr>
        <w:pStyle w:val="a"/>
        <w:ind w:firstLine="0"/>
        <w:rPr>
          <w:rFonts w:hint="cs"/>
          <w:rtl/>
        </w:rPr>
      </w:pPr>
    </w:p>
    <w:p w14:paraId="68EEB044" w14:textId="77777777" w:rsidR="00000000" w:rsidRDefault="001C3AAC">
      <w:pPr>
        <w:pStyle w:val="ad"/>
        <w:rPr>
          <w:rtl/>
        </w:rPr>
      </w:pPr>
      <w:r>
        <w:rPr>
          <w:rtl/>
        </w:rPr>
        <w:t>היו"ר מוחמד ברכה:</w:t>
      </w:r>
    </w:p>
    <w:p w14:paraId="27ED1884" w14:textId="77777777" w:rsidR="00000000" w:rsidRDefault="001C3AAC">
      <w:pPr>
        <w:pStyle w:val="a"/>
        <w:rPr>
          <w:rtl/>
        </w:rPr>
      </w:pPr>
    </w:p>
    <w:p w14:paraId="4DD24470" w14:textId="77777777" w:rsidR="00000000" w:rsidRDefault="001C3AAC">
      <w:pPr>
        <w:pStyle w:val="a"/>
        <w:rPr>
          <w:rFonts w:hint="cs"/>
          <w:rtl/>
        </w:rPr>
      </w:pPr>
      <w:r>
        <w:rPr>
          <w:rFonts w:hint="cs"/>
          <w:rtl/>
        </w:rPr>
        <w:t>חבר הכנסת אורון, את</w:t>
      </w:r>
      <w:r>
        <w:rPr>
          <w:rFonts w:hint="cs"/>
          <w:rtl/>
        </w:rPr>
        <w:t xml:space="preserve"> מה שרצית להגיד, העברת יפה מאוד. האמן לי. </w:t>
      </w:r>
    </w:p>
    <w:p w14:paraId="16985747" w14:textId="77777777" w:rsidR="00000000" w:rsidRDefault="001C3AAC">
      <w:pPr>
        <w:pStyle w:val="a"/>
        <w:ind w:firstLine="0"/>
        <w:rPr>
          <w:rFonts w:hint="cs"/>
          <w:rtl/>
        </w:rPr>
      </w:pPr>
    </w:p>
    <w:p w14:paraId="6D59096B" w14:textId="77777777" w:rsidR="00000000" w:rsidRDefault="001C3AAC">
      <w:pPr>
        <w:pStyle w:val="SpeakerCon"/>
        <w:rPr>
          <w:rtl/>
        </w:rPr>
      </w:pPr>
      <w:bookmarkStart w:id="138" w:name="FS000000474T21_07_2003_17_54_21C"/>
      <w:bookmarkEnd w:id="138"/>
      <w:r>
        <w:rPr>
          <w:rtl/>
        </w:rPr>
        <w:t>השר גדעון עזרא:</w:t>
      </w:r>
    </w:p>
    <w:p w14:paraId="0BCB4AC8" w14:textId="77777777" w:rsidR="00000000" w:rsidRDefault="001C3AAC">
      <w:pPr>
        <w:pStyle w:val="a"/>
        <w:rPr>
          <w:rtl/>
        </w:rPr>
      </w:pPr>
    </w:p>
    <w:p w14:paraId="11008658" w14:textId="77777777" w:rsidR="00000000" w:rsidRDefault="001C3AAC">
      <w:pPr>
        <w:pStyle w:val="a"/>
        <w:rPr>
          <w:rFonts w:hint="cs"/>
          <w:rtl/>
        </w:rPr>
      </w:pPr>
      <w:r>
        <w:rPr>
          <w:rFonts w:hint="cs"/>
          <w:rtl/>
        </w:rPr>
        <w:t>בשנת 1990 היו בישראל כ-32,000 משפחות שקיבלו הבטחת הכנסה. השנה יש 158,000, גידול של יותר מפי-חמישה. במספר המשפחות החד-הוריות נרשם גידול דומה. בשנת 1990 היו פחות מ-10,000 משפחות  חד-הוריות שקיבלו ה</w:t>
      </w:r>
      <w:r>
        <w:rPr>
          <w:rFonts w:hint="cs"/>
          <w:rtl/>
        </w:rPr>
        <w:t xml:space="preserve">בטחת הכנסה, והשנה יש יותר מ-50,000 משפחות כאלה. </w:t>
      </w:r>
    </w:p>
    <w:p w14:paraId="5C2E8D79" w14:textId="77777777" w:rsidR="00000000" w:rsidRDefault="001C3AAC">
      <w:pPr>
        <w:pStyle w:val="a"/>
        <w:rPr>
          <w:rFonts w:hint="cs"/>
          <w:rtl/>
        </w:rPr>
      </w:pPr>
    </w:p>
    <w:p w14:paraId="00F63AF2" w14:textId="77777777" w:rsidR="00000000" w:rsidRDefault="001C3AAC">
      <w:pPr>
        <w:pStyle w:val="ac"/>
        <w:rPr>
          <w:rtl/>
        </w:rPr>
      </w:pPr>
      <w:r>
        <w:rPr>
          <w:rFonts w:hint="eastAsia"/>
          <w:rtl/>
        </w:rPr>
        <w:t>חיים</w:t>
      </w:r>
      <w:r>
        <w:rPr>
          <w:rtl/>
        </w:rPr>
        <w:t xml:space="preserve"> אורון (מרצ):</w:t>
      </w:r>
    </w:p>
    <w:p w14:paraId="013FFD2E" w14:textId="77777777" w:rsidR="00000000" w:rsidRDefault="001C3AAC">
      <w:pPr>
        <w:pStyle w:val="a"/>
        <w:rPr>
          <w:rFonts w:hint="cs"/>
          <w:rtl/>
        </w:rPr>
      </w:pPr>
    </w:p>
    <w:p w14:paraId="0EE08816" w14:textId="77777777" w:rsidR="00000000" w:rsidRDefault="001C3AAC">
      <w:pPr>
        <w:pStyle w:val="a"/>
        <w:rPr>
          <w:rFonts w:hint="cs"/>
          <w:rtl/>
        </w:rPr>
      </w:pPr>
      <w:r>
        <w:rPr>
          <w:rFonts w:hint="cs"/>
          <w:rtl/>
        </w:rPr>
        <w:t>השר גדעון עזרא, בשנת 1990 היו בארץ 34,000  משפחות חד-הוריות, ובשנת 2001 היו בארץ  86,000. המספר גדל. יש יותר משפחות חד-הוריות.</w:t>
      </w:r>
    </w:p>
    <w:p w14:paraId="56D15FB6" w14:textId="77777777" w:rsidR="00000000" w:rsidRDefault="001C3AAC">
      <w:pPr>
        <w:pStyle w:val="a"/>
        <w:rPr>
          <w:rFonts w:hint="cs"/>
          <w:rtl/>
        </w:rPr>
      </w:pPr>
    </w:p>
    <w:p w14:paraId="39519EA6" w14:textId="77777777" w:rsidR="00000000" w:rsidRDefault="001C3AAC">
      <w:pPr>
        <w:pStyle w:val="SpeakerCon"/>
        <w:rPr>
          <w:rtl/>
        </w:rPr>
      </w:pPr>
      <w:bookmarkStart w:id="139" w:name="FS000000474T21_07_2003_17_42_29C"/>
      <w:bookmarkEnd w:id="139"/>
      <w:r>
        <w:rPr>
          <w:rtl/>
        </w:rPr>
        <w:t>השר גדעון עזרא:</w:t>
      </w:r>
    </w:p>
    <w:p w14:paraId="0B401A14" w14:textId="77777777" w:rsidR="00000000" w:rsidRDefault="001C3AAC">
      <w:pPr>
        <w:pStyle w:val="a"/>
        <w:rPr>
          <w:rtl/>
        </w:rPr>
      </w:pPr>
    </w:p>
    <w:p w14:paraId="35352797" w14:textId="77777777" w:rsidR="00000000" w:rsidRDefault="001C3AAC">
      <w:pPr>
        <w:pStyle w:val="a"/>
        <w:rPr>
          <w:rFonts w:hint="cs"/>
          <w:rtl/>
        </w:rPr>
      </w:pPr>
      <w:r>
        <w:rPr>
          <w:rFonts w:hint="cs"/>
          <w:rtl/>
        </w:rPr>
        <w:t xml:space="preserve">גדל ממה למה? </w:t>
      </w:r>
    </w:p>
    <w:p w14:paraId="533C99C8" w14:textId="77777777" w:rsidR="00000000" w:rsidRDefault="001C3AAC">
      <w:pPr>
        <w:pStyle w:val="a"/>
        <w:rPr>
          <w:rFonts w:hint="cs"/>
          <w:rtl/>
        </w:rPr>
      </w:pPr>
    </w:p>
    <w:p w14:paraId="56E463E6" w14:textId="77777777" w:rsidR="00000000" w:rsidRDefault="001C3AAC">
      <w:pPr>
        <w:pStyle w:val="ac"/>
        <w:rPr>
          <w:rtl/>
        </w:rPr>
      </w:pPr>
      <w:r>
        <w:rPr>
          <w:rFonts w:hint="eastAsia"/>
          <w:rtl/>
        </w:rPr>
        <w:t>חיים</w:t>
      </w:r>
      <w:r>
        <w:rPr>
          <w:rtl/>
        </w:rPr>
        <w:t xml:space="preserve"> אורון (מרצ):</w:t>
      </w:r>
    </w:p>
    <w:p w14:paraId="12D94B05" w14:textId="77777777" w:rsidR="00000000" w:rsidRDefault="001C3AAC">
      <w:pPr>
        <w:pStyle w:val="a"/>
        <w:rPr>
          <w:rFonts w:hint="cs"/>
          <w:rtl/>
        </w:rPr>
      </w:pPr>
    </w:p>
    <w:p w14:paraId="351FB7D6" w14:textId="77777777" w:rsidR="00000000" w:rsidRDefault="001C3AAC">
      <w:pPr>
        <w:pStyle w:val="a"/>
        <w:rPr>
          <w:rFonts w:hint="cs"/>
          <w:rtl/>
        </w:rPr>
      </w:pPr>
      <w:r>
        <w:rPr>
          <w:rFonts w:hint="cs"/>
          <w:rtl/>
        </w:rPr>
        <w:t>מ-36,000</w:t>
      </w:r>
      <w:r>
        <w:rPr>
          <w:rFonts w:hint="cs"/>
          <w:rtl/>
        </w:rPr>
        <w:t xml:space="preserve"> ל-86,000. עולים חדשים. </w:t>
      </w:r>
    </w:p>
    <w:p w14:paraId="1CDC6F5A" w14:textId="77777777" w:rsidR="00000000" w:rsidRDefault="001C3AAC">
      <w:pPr>
        <w:pStyle w:val="a"/>
        <w:rPr>
          <w:rFonts w:hint="cs"/>
          <w:rtl/>
        </w:rPr>
      </w:pPr>
    </w:p>
    <w:p w14:paraId="4FA884AB" w14:textId="77777777" w:rsidR="00000000" w:rsidRDefault="001C3AAC">
      <w:pPr>
        <w:pStyle w:val="SpeakerCon"/>
        <w:rPr>
          <w:rtl/>
        </w:rPr>
      </w:pPr>
      <w:bookmarkStart w:id="140" w:name="FS000000474T21_07_2003_17_43_02C"/>
      <w:bookmarkEnd w:id="140"/>
      <w:r>
        <w:rPr>
          <w:rtl/>
        </w:rPr>
        <w:t>השר גדעון עזרא:</w:t>
      </w:r>
    </w:p>
    <w:p w14:paraId="0EF67E13" w14:textId="77777777" w:rsidR="00000000" w:rsidRDefault="001C3AAC">
      <w:pPr>
        <w:pStyle w:val="a"/>
        <w:rPr>
          <w:rtl/>
        </w:rPr>
      </w:pPr>
    </w:p>
    <w:p w14:paraId="214F4C3C" w14:textId="77777777" w:rsidR="00000000" w:rsidRDefault="001C3AAC">
      <w:pPr>
        <w:pStyle w:val="a"/>
        <w:rPr>
          <w:rFonts w:hint="cs"/>
          <w:rtl/>
        </w:rPr>
      </w:pPr>
      <w:r>
        <w:rPr>
          <w:rFonts w:hint="cs"/>
          <w:rtl/>
        </w:rPr>
        <w:t xml:space="preserve">תסלח לי,  אבל כאן הבטחת ההכנסה גדלה מ-10,000 ל-53,000. </w:t>
      </w:r>
    </w:p>
    <w:p w14:paraId="7A2C6F83" w14:textId="77777777" w:rsidR="00000000" w:rsidRDefault="001C3AAC">
      <w:pPr>
        <w:pStyle w:val="a"/>
        <w:rPr>
          <w:rFonts w:hint="cs"/>
          <w:rtl/>
        </w:rPr>
      </w:pPr>
    </w:p>
    <w:p w14:paraId="15BEED01" w14:textId="77777777" w:rsidR="00000000" w:rsidRDefault="001C3AAC">
      <w:pPr>
        <w:pStyle w:val="ac"/>
        <w:rPr>
          <w:rtl/>
        </w:rPr>
      </w:pPr>
      <w:r>
        <w:rPr>
          <w:rFonts w:hint="eastAsia"/>
          <w:rtl/>
        </w:rPr>
        <w:t>חיים</w:t>
      </w:r>
      <w:r>
        <w:rPr>
          <w:rtl/>
        </w:rPr>
        <w:t xml:space="preserve"> אורון (מרצ):</w:t>
      </w:r>
    </w:p>
    <w:p w14:paraId="5896EEF1" w14:textId="77777777" w:rsidR="00000000" w:rsidRDefault="001C3AAC">
      <w:pPr>
        <w:pStyle w:val="a"/>
        <w:rPr>
          <w:rFonts w:hint="cs"/>
          <w:rtl/>
        </w:rPr>
      </w:pPr>
    </w:p>
    <w:p w14:paraId="31597A81" w14:textId="77777777" w:rsidR="00000000" w:rsidRDefault="001C3AAC">
      <w:pPr>
        <w:pStyle w:val="a"/>
        <w:rPr>
          <w:rFonts w:hint="cs"/>
          <w:rtl/>
        </w:rPr>
      </w:pPr>
      <w:r>
        <w:rPr>
          <w:rFonts w:hint="cs"/>
          <w:rtl/>
        </w:rPr>
        <w:t xml:space="preserve">אבל החד-הוריות - - - </w:t>
      </w:r>
    </w:p>
    <w:p w14:paraId="50BD705E" w14:textId="77777777" w:rsidR="00000000" w:rsidRDefault="001C3AAC">
      <w:pPr>
        <w:pStyle w:val="a"/>
        <w:rPr>
          <w:rFonts w:hint="cs"/>
          <w:rtl/>
        </w:rPr>
      </w:pPr>
    </w:p>
    <w:p w14:paraId="0E8CA742" w14:textId="77777777" w:rsidR="00000000" w:rsidRDefault="001C3AAC">
      <w:pPr>
        <w:pStyle w:val="SpeakerCon"/>
        <w:rPr>
          <w:rtl/>
        </w:rPr>
      </w:pPr>
      <w:bookmarkStart w:id="141" w:name="FS000000474T21_07_2003_17_43_40C"/>
      <w:bookmarkEnd w:id="141"/>
      <w:r>
        <w:rPr>
          <w:rtl/>
        </w:rPr>
        <w:t>השר גדעון עזרא:</w:t>
      </w:r>
    </w:p>
    <w:p w14:paraId="44F9520A" w14:textId="77777777" w:rsidR="00000000" w:rsidRDefault="001C3AAC">
      <w:pPr>
        <w:pStyle w:val="a"/>
        <w:rPr>
          <w:rtl/>
        </w:rPr>
      </w:pPr>
    </w:p>
    <w:p w14:paraId="2BCD12EA" w14:textId="77777777" w:rsidR="00000000" w:rsidRDefault="001C3AAC">
      <w:pPr>
        <w:pStyle w:val="a"/>
        <w:rPr>
          <w:rFonts w:hint="cs"/>
          <w:rtl/>
        </w:rPr>
      </w:pPr>
      <w:r>
        <w:rPr>
          <w:rFonts w:hint="cs"/>
          <w:rtl/>
        </w:rPr>
        <w:t>תן לי להגיד לך, מאחר שמספר המשפחות, לא רק החד-הוריות, סך כל המשפחות שמקבלות הבטחת הכנסה גדל באותה</w:t>
      </w:r>
      <w:r>
        <w:rPr>
          <w:rFonts w:hint="cs"/>
          <w:rtl/>
        </w:rPr>
        <w:t xml:space="preserve"> מידה, אי-אפשר לבוא ולהגיד שבמשפחות מחבר המדינות יש יותר אמהות חד-הוריות מאשר בציבור הכללי. </w:t>
      </w:r>
    </w:p>
    <w:p w14:paraId="755B6735" w14:textId="77777777" w:rsidR="00000000" w:rsidRDefault="001C3AAC">
      <w:pPr>
        <w:pStyle w:val="a"/>
        <w:rPr>
          <w:rFonts w:hint="cs"/>
          <w:rtl/>
        </w:rPr>
      </w:pPr>
    </w:p>
    <w:p w14:paraId="4E93520A" w14:textId="77777777" w:rsidR="00000000" w:rsidRDefault="001C3AAC">
      <w:pPr>
        <w:pStyle w:val="ac"/>
        <w:rPr>
          <w:rtl/>
        </w:rPr>
      </w:pPr>
      <w:r>
        <w:rPr>
          <w:rFonts w:hint="eastAsia"/>
          <w:rtl/>
        </w:rPr>
        <w:t>חיים</w:t>
      </w:r>
      <w:r>
        <w:rPr>
          <w:rtl/>
        </w:rPr>
        <w:t xml:space="preserve"> אורון (מרצ):</w:t>
      </w:r>
    </w:p>
    <w:p w14:paraId="04BF3828" w14:textId="77777777" w:rsidR="00000000" w:rsidRDefault="001C3AAC">
      <w:pPr>
        <w:pStyle w:val="a"/>
        <w:rPr>
          <w:rFonts w:hint="cs"/>
          <w:rtl/>
        </w:rPr>
      </w:pPr>
    </w:p>
    <w:p w14:paraId="36DA06F0" w14:textId="77777777" w:rsidR="00000000" w:rsidRDefault="001C3AAC">
      <w:pPr>
        <w:pStyle w:val="a"/>
        <w:rPr>
          <w:rFonts w:hint="cs"/>
          <w:rtl/>
        </w:rPr>
      </w:pPr>
      <w:r>
        <w:rPr>
          <w:rFonts w:hint="cs"/>
          <w:rtl/>
        </w:rPr>
        <w:t xml:space="preserve">יש נתונים. 40% מהחד-הוריות הן מחבר המדינות. </w:t>
      </w:r>
    </w:p>
    <w:p w14:paraId="6548E5B3" w14:textId="77777777" w:rsidR="00000000" w:rsidRDefault="001C3AAC">
      <w:pPr>
        <w:pStyle w:val="a"/>
        <w:rPr>
          <w:rFonts w:hint="cs"/>
          <w:rtl/>
        </w:rPr>
      </w:pPr>
    </w:p>
    <w:p w14:paraId="38A0ECED" w14:textId="77777777" w:rsidR="00000000" w:rsidRDefault="001C3AAC">
      <w:pPr>
        <w:pStyle w:val="SpeakerCon"/>
        <w:rPr>
          <w:rtl/>
        </w:rPr>
      </w:pPr>
      <w:bookmarkStart w:id="142" w:name="FS000000474T21_07_2003_17_45_06C"/>
      <w:bookmarkEnd w:id="142"/>
      <w:r>
        <w:rPr>
          <w:rtl/>
        </w:rPr>
        <w:t>השר גדעון עזרא:</w:t>
      </w:r>
    </w:p>
    <w:p w14:paraId="10AE2554" w14:textId="77777777" w:rsidR="00000000" w:rsidRDefault="001C3AAC">
      <w:pPr>
        <w:pStyle w:val="a"/>
        <w:rPr>
          <w:rtl/>
        </w:rPr>
      </w:pPr>
    </w:p>
    <w:p w14:paraId="03DACA35" w14:textId="77777777" w:rsidR="00000000" w:rsidRDefault="001C3AAC">
      <w:pPr>
        <w:pStyle w:val="a"/>
        <w:rPr>
          <w:rFonts w:hint="cs"/>
          <w:rtl/>
        </w:rPr>
      </w:pPr>
      <w:r>
        <w:rPr>
          <w:rFonts w:hint="cs"/>
          <w:rtl/>
        </w:rPr>
        <w:t xml:space="preserve">גם לי יש נתונים. אני לא יודע מאיפה הנתון שלך.  </w:t>
      </w:r>
    </w:p>
    <w:p w14:paraId="7B8BF9B0" w14:textId="77777777" w:rsidR="00000000" w:rsidRDefault="001C3AAC">
      <w:pPr>
        <w:pStyle w:val="a"/>
        <w:rPr>
          <w:rFonts w:hint="cs"/>
          <w:rtl/>
        </w:rPr>
      </w:pPr>
    </w:p>
    <w:p w14:paraId="43F6DC1C" w14:textId="77777777" w:rsidR="00000000" w:rsidRDefault="001C3AAC">
      <w:pPr>
        <w:pStyle w:val="ac"/>
        <w:rPr>
          <w:rtl/>
        </w:rPr>
      </w:pPr>
      <w:r>
        <w:rPr>
          <w:rFonts w:hint="eastAsia"/>
          <w:rtl/>
        </w:rPr>
        <w:t>חיים</w:t>
      </w:r>
      <w:r>
        <w:rPr>
          <w:rtl/>
        </w:rPr>
        <w:t xml:space="preserve"> אורון (מרצ):</w:t>
      </w:r>
    </w:p>
    <w:p w14:paraId="7066EBB8" w14:textId="77777777" w:rsidR="00000000" w:rsidRDefault="001C3AAC">
      <w:pPr>
        <w:pStyle w:val="a"/>
        <w:rPr>
          <w:rFonts w:hint="cs"/>
          <w:rtl/>
        </w:rPr>
      </w:pPr>
    </w:p>
    <w:p w14:paraId="376DF1F9" w14:textId="77777777" w:rsidR="00000000" w:rsidRDefault="001C3AAC">
      <w:pPr>
        <w:pStyle w:val="a"/>
        <w:rPr>
          <w:rFonts w:hint="cs"/>
          <w:rtl/>
        </w:rPr>
      </w:pPr>
      <w:r>
        <w:rPr>
          <w:rFonts w:hint="cs"/>
          <w:rtl/>
        </w:rPr>
        <w:t>הנתון הוא מה</w:t>
      </w:r>
      <w:r>
        <w:rPr>
          <w:rFonts w:hint="cs"/>
          <w:rtl/>
        </w:rPr>
        <w:t>ביטוח הלאומי.</w:t>
      </w:r>
    </w:p>
    <w:p w14:paraId="0FE8A850" w14:textId="77777777" w:rsidR="00000000" w:rsidRDefault="001C3AAC">
      <w:pPr>
        <w:pStyle w:val="a"/>
        <w:rPr>
          <w:rFonts w:hint="cs"/>
          <w:rtl/>
        </w:rPr>
      </w:pPr>
    </w:p>
    <w:p w14:paraId="6B8DCA25" w14:textId="77777777" w:rsidR="00000000" w:rsidRDefault="001C3AAC">
      <w:pPr>
        <w:pStyle w:val="SpeakerCon"/>
        <w:rPr>
          <w:rtl/>
        </w:rPr>
      </w:pPr>
      <w:bookmarkStart w:id="143" w:name="FS000000474T21_07_2003_17_45_29C"/>
      <w:bookmarkEnd w:id="143"/>
      <w:r>
        <w:rPr>
          <w:rtl/>
        </w:rPr>
        <w:t>השר גדעון עזרא:</w:t>
      </w:r>
    </w:p>
    <w:p w14:paraId="3990D96A" w14:textId="77777777" w:rsidR="00000000" w:rsidRDefault="001C3AAC">
      <w:pPr>
        <w:pStyle w:val="a"/>
        <w:rPr>
          <w:rtl/>
        </w:rPr>
      </w:pPr>
    </w:p>
    <w:p w14:paraId="04F1879C" w14:textId="77777777" w:rsidR="00000000" w:rsidRDefault="001C3AAC">
      <w:pPr>
        <w:pStyle w:val="a"/>
        <w:rPr>
          <w:rFonts w:hint="cs"/>
          <w:rtl/>
        </w:rPr>
      </w:pPr>
      <w:r>
        <w:rPr>
          <w:rFonts w:hint="cs"/>
          <w:rtl/>
        </w:rPr>
        <w:t xml:space="preserve">לא. </w:t>
      </w:r>
    </w:p>
    <w:p w14:paraId="40EC25D1" w14:textId="77777777" w:rsidR="00000000" w:rsidRDefault="001C3AAC">
      <w:pPr>
        <w:pStyle w:val="a"/>
        <w:rPr>
          <w:rFonts w:hint="cs"/>
          <w:rtl/>
        </w:rPr>
      </w:pPr>
    </w:p>
    <w:p w14:paraId="3E739AF8" w14:textId="77777777" w:rsidR="00000000" w:rsidRDefault="001C3AAC">
      <w:pPr>
        <w:pStyle w:val="ac"/>
        <w:rPr>
          <w:rtl/>
        </w:rPr>
      </w:pPr>
      <w:r>
        <w:rPr>
          <w:rFonts w:hint="eastAsia"/>
          <w:rtl/>
        </w:rPr>
        <w:t>מיכאל</w:t>
      </w:r>
      <w:r>
        <w:rPr>
          <w:rtl/>
        </w:rPr>
        <w:t xml:space="preserve"> נודלמן (האיחוד הלאומי - ישראל ביתנו):</w:t>
      </w:r>
    </w:p>
    <w:p w14:paraId="740CDFFA" w14:textId="77777777" w:rsidR="00000000" w:rsidRDefault="001C3AAC">
      <w:pPr>
        <w:pStyle w:val="a"/>
        <w:rPr>
          <w:rFonts w:hint="cs"/>
          <w:rtl/>
        </w:rPr>
      </w:pPr>
    </w:p>
    <w:p w14:paraId="2CF96964" w14:textId="77777777" w:rsidR="00000000" w:rsidRDefault="001C3AAC">
      <w:pPr>
        <w:pStyle w:val="a"/>
        <w:rPr>
          <w:rFonts w:hint="cs"/>
          <w:rtl/>
        </w:rPr>
      </w:pPr>
      <w:r>
        <w:rPr>
          <w:rFonts w:hint="cs"/>
          <w:rtl/>
        </w:rPr>
        <w:t>- - -</w:t>
      </w:r>
    </w:p>
    <w:p w14:paraId="774CE6A2" w14:textId="77777777" w:rsidR="00000000" w:rsidRDefault="001C3AAC">
      <w:pPr>
        <w:pStyle w:val="a"/>
        <w:rPr>
          <w:rFonts w:hint="cs"/>
          <w:rtl/>
        </w:rPr>
      </w:pPr>
    </w:p>
    <w:p w14:paraId="5C38D5BA" w14:textId="77777777" w:rsidR="00000000" w:rsidRDefault="001C3AAC">
      <w:pPr>
        <w:pStyle w:val="SpeakerCon"/>
        <w:rPr>
          <w:rtl/>
        </w:rPr>
      </w:pPr>
      <w:bookmarkStart w:id="144" w:name="FS000000474T21_07_2003_17_45_48C"/>
      <w:bookmarkEnd w:id="144"/>
      <w:r>
        <w:rPr>
          <w:rtl/>
        </w:rPr>
        <w:t>השר גדעון עזרא:</w:t>
      </w:r>
    </w:p>
    <w:p w14:paraId="0B6C2A99" w14:textId="77777777" w:rsidR="00000000" w:rsidRDefault="001C3AAC">
      <w:pPr>
        <w:pStyle w:val="a"/>
        <w:rPr>
          <w:rtl/>
        </w:rPr>
      </w:pPr>
    </w:p>
    <w:p w14:paraId="4FAAE3E2" w14:textId="77777777" w:rsidR="00000000" w:rsidRDefault="001C3AAC">
      <w:pPr>
        <w:pStyle w:val="a"/>
        <w:rPr>
          <w:rFonts w:hint="cs"/>
          <w:rtl/>
        </w:rPr>
      </w:pPr>
      <w:r>
        <w:rPr>
          <w:rFonts w:hint="cs"/>
          <w:rtl/>
        </w:rPr>
        <w:t xml:space="preserve">מובן שהמצב שתיארתי אינו רצוי, שכן מערכת קצבאות חייבת להיות מבוססת על העדפת העובד על פני מי שאינו עובד.  </w:t>
      </w:r>
    </w:p>
    <w:p w14:paraId="69F526B2" w14:textId="77777777" w:rsidR="00000000" w:rsidRDefault="001C3AAC">
      <w:pPr>
        <w:pStyle w:val="a"/>
        <w:rPr>
          <w:rFonts w:hint="cs"/>
          <w:rtl/>
        </w:rPr>
      </w:pPr>
    </w:p>
    <w:p w14:paraId="7CDA7372" w14:textId="77777777" w:rsidR="00000000" w:rsidRDefault="001C3AAC">
      <w:pPr>
        <w:pStyle w:val="a"/>
        <w:rPr>
          <w:rFonts w:hint="cs"/>
          <w:rtl/>
        </w:rPr>
      </w:pPr>
      <w:r>
        <w:rPr>
          <w:rFonts w:hint="cs"/>
          <w:rtl/>
        </w:rPr>
        <w:t>הפחתת הקצבאות היא רק חלק ממערך כולל של צעדי</w:t>
      </w:r>
      <w:r>
        <w:rPr>
          <w:rFonts w:hint="cs"/>
          <w:rtl/>
        </w:rPr>
        <w:t xml:space="preserve">ם שהוחלט עליהם על מנת לעודד את יציאתם לעבודה של מקבלי הקצבאות. ולכן, על מנת להגדיל את התמריץ של המעסיקים לקלוט לעבודה מקבלי קצבאות, התקבל חוק המעניק 1,000 שקל בחודש למעסיקים בתחומים הרלוונטיים, אשר קולטים לעבודה את מי שקיבלו קודם לכן קצבת הבטחת הכנסה, וזה </w:t>
      </w:r>
      <w:r>
        <w:rPr>
          <w:rFonts w:hint="cs"/>
          <w:rtl/>
        </w:rPr>
        <w:t>בהחלט עידוד.</w:t>
      </w:r>
    </w:p>
    <w:p w14:paraId="638BD51F" w14:textId="77777777" w:rsidR="00000000" w:rsidRDefault="001C3AAC">
      <w:pPr>
        <w:pStyle w:val="a"/>
        <w:rPr>
          <w:rFonts w:hint="cs"/>
          <w:rtl/>
        </w:rPr>
      </w:pPr>
    </w:p>
    <w:p w14:paraId="067BF815" w14:textId="77777777" w:rsidR="00000000" w:rsidRDefault="001C3AAC">
      <w:pPr>
        <w:pStyle w:val="a"/>
        <w:rPr>
          <w:rFonts w:hint="cs"/>
          <w:rtl/>
        </w:rPr>
      </w:pPr>
      <w:r>
        <w:rPr>
          <w:rFonts w:hint="cs"/>
          <w:rtl/>
        </w:rPr>
        <w:t>יוגדל מספר הקורסים להכשרה מקצועית שמספק משרד התעשייה, המסחר והתעסוקה, והם ימוקדו במקבלי קצבאות  הבטחת הכנסה.</w:t>
      </w:r>
    </w:p>
    <w:p w14:paraId="5CE8EDBB" w14:textId="77777777" w:rsidR="00000000" w:rsidRDefault="001C3AAC">
      <w:pPr>
        <w:pStyle w:val="a"/>
        <w:rPr>
          <w:rFonts w:hint="cs"/>
          <w:rtl/>
        </w:rPr>
      </w:pPr>
    </w:p>
    <w:p w14:paraId="6EF5104C" w14:textId="77777777" w:rsidR="00000000" w:rsidRDefault="001C3AAC">
      <w:pPr>
        <w:pStyle w:val="a"/>
        <w:rPr>
          <w:rFonts w:hint="cs"/>
          <w:rtl/>
        </w:rPr>
      </w:pPr>
      <w:r>
        <w:rPr>
          <w:rFonts w:hint="cs"/>
          <w:rtl/>
        </w:rPr>
        <w:t>הוחלט על השתתפות במימון הסעות מהפריפריה למרכזי תעסוקה עבור אמהות חד-הוריות במרחק של 30 קילומטר ומעלה מהבית למקום העבודה.</w:t>
      </w:r>
    </w:p>
    <w:p w14:paraId="4A7F2CFE" w14:textId="77777777" w:rsidR="00000000" w:rsidRDefault="001C3AAC">
      <w:pPr>
        <w:pStyle w:val="a"/>
        <w:rPr>
          <w:rFonts w:hint="cs"/>
          <w:rtl/>
        </w:rPr>
      </w:pPr>
    </w:p>
    <w:p w14:paraId="0BEDF002" w14:textId="77777777" w:rsidR="00000000" w:rsidRDefault="001C3AAC">
      <w:pPr>
        <w:pStyle w:val="a"/>
        <w:rPr>
          <w:rFonts w:hint="cs"/>
          <w:rtl/>
        </w:rPr>
      </w:pPr>
      <w:r>
        <w:rPr>
          <w:rFonts w:hint="cs"/>
          <w:rtl/>
        </w:rPr>
        <w:t>הוחלט על מ</w:t>
      </w:r>
      <w:r>
        <w:rPr>
          <w:rFonts w:hint="cs"/>
          <w:rtl/>
        </w:rPr>
        <w:t xml:space="preserve">תן מענק של 9,000 שקל למי שתשתלב בעבודה במשך שנה, על תוספת שליש משרה </w:t>
      </w:r>
      <w:r>
        <w:rPr>
          <w:rtl/>
        </w:rPr>
        <w:t>–</w:t>
      </w:r>
      <w:r>
        <w:rPr>
          <w:rFonts w:hint="cs"/>
          <w:rtl/>
        </w:rPr>
        <w:t xml:space="preserve"> 3,600 שקלים בתום חצי שנת עבודה, 5,400 שקלים נוספים בתום שנת עבודה מלאה.  </w:t>
      </w:r>
    </w:p>
    <w:p w14:paraId="421D2723" w14:textId="77777777" w:rsidR="00000000" w:rsidRDefault="001C3AAC">
      <w:pPr>
        <w:pStyle w:val="a"/>
        <w:rPr>
          <w:rFonts w:hint="cs"/>
          <w:rtl/>
        </w:rPr>
      </w:pPr>
    </w:p>
    <w:p w14:paraId="73733C35" w14:textId="77777777" w:rsidR="00000000" w:rsidRDefault="001C3AAC">
      <w:pPr>
        <w:pStyle w:val="a"/>
        <w:rPr>
          <w:rFonts w:hint="cs"/>
          <w:rtl/>
        </w:rPr>
      </w:pPr>
      <w:r>
        <w:rPr>
          <w:rFonts w:hint="cs"/>
          <w:rtl/>
        </w:rPr>
        <w:t xml:space="preserve">וכאן, חבר הכנסת אורון, אני לא בטוח שאת זה שמעת </w:t>
      </w:r>
      <w:r>
        <w:rPr>
          <w:rtl/>
        </w:rPr>
        <w:t>–</w:t>
      </w:r>
      <w:r>
        <w:rPr>
          <w:rFonts w:hint="cs"/>
          <w:rtl/>
        </w:rPr>
        <w:t xml:space="preserve"> מנכ"ל משרד התמ"ת דיווח אתמול לממשלה, כי יש ברשותו 6,000  מקומו</w:t>
      </w:r>
      <w:r>
        <w:rPr>
          <w:rFonts w:hint="cs"/>
          <w:rtl/>
        </w:rPr>
        <w:t xml:space="preserve">ת עבודה שניתן להציע - - - </w:t>
      </w:r>
    </w:p>
    <w:p w14:paraId="26D9BCEF" w14:textId="77777777" w:rsidR="00000000" w:rsidRDefault="001C3AAC">
      <w:pPr>
        <w:pStyle w:val="a"/>
        <w:rPr>
          <w:rFonts w:hint="cs"/>
          <w:rtl/>
        </w:rPr>
      </w:pPr>
    </w:p>
    <w:p w14:paraId="0A31E416" w14:textId="77777777" w:rsidR="00000000" w:rsidRDefault="001C3AAC">
      <w:pPr>
        <w:pStyle w:val="ac"/>
        <w:rPr>
          <w:rtl/>
        </w:rPr>
      </w:pPr>
      <w:r>
        <w:rPr>
          <w:rFonts w:hint="eastAsia"/>
          <w:rtl/>
        </w:rPr>
        <w:t>אברהם</w:t>
      </w:r>
      <w:r>
        <w:rPr>
          <w:rtl/>
        </w:rPr>
        <w:t xml:space="preserve"> בורג (העבודה-מימד):</w:t>
      </w:r>
    </w:p>
    <w:p w14:paraId="3707C981" w14:textId="77777777" w:rsidR="00000000" w:rsidRDefault="001C3AAC">
      <w:pPr>
        <w:pStyle w:val="a"/>
        <w:rPr>
          <w:rFonts w:hint="cs"/>
          <w:rtl/>
        </w:rPr>
      </w:pPr>
    </w:p>
    <w:p w14:paraId="40CA2577" w14:textId="77777777" w:rsidR="00000000" w:rsidRDefault="001C3AAC">
      <w:pPr>
        <w:pStyle w:val="a"/>
        <w:rPr>
          <w:rFonts w:hint="cs"/>
          <w:rtl/>
        </w:rPr>
      </w:pPr>
      <w:r>
        <w:rPr>
          <w:rFonts w:hint="cs"/>
          <w:rtl/>
        </w:rPr>
        <w:t>12,000, אמר השר.</w:t>
      </w:r>
    </w:p>
    <w:p w14:paraId="260C2AA3" w14:textId="77777777" w:rsidR="00000000" w:rsidRDefault="001C3AAC">
      <w:pPr>
        <w:pStyle w:val="a"/>
        <w:rPr>
          <w:rFonts w:hint="cs"/>
          <w:rtl/>
        </w:rPr>
      </w:pPr>
    </w:p>
    <w:p w14:paraId="3BCC71FA" w14:textId="77777777" w:rsidR="00000000" w:rsidRDefault="001C3AAC">
      <w:pPr>
        <w:pStyle w:val="SpeakerCon"/>
        <w:rPr>
          <w:rtl/>
        </w:rPr>
      </w:pPr>
      <w:bookmarkStart w:id="145" w:name="FS000000474T21_07_2003_17_51_52C"/>
      <w:bookmarkEnd w:id="145"/>
      <w:r>
        <w:rPr>
          <w:rtl/>
        </w:rPr>
        <w:t>השר גדעון עזרא:</w:t>
      </w:r>
    </w:p>
    <w:p w14:paraId="2D3D5797" w14:textId="77777777" w:rsidR="00000000" w:rsidRDefault="001C3AAC">
      <w:pPr>
        <w:pStyle w:val="a"/>
        <w:rPr>
          <w:rtl/>
        </w:rPr>
      </w:pPr>
    </w:p>
    <w:p w14:paraId="2556188B" w14:textId="77777777" w:rsidR="00000000" w:rsidRDefault="001C3AAC">
      <w:pPr>
        <w:pStyle w:val="a"/>
        <w:rPr>
          <w:rFonts w:hint="cs"/>
          <w:rtl/>
        </w:rPr>
      </w:pPr>
      <w:r>
        <w:rPr>
          <w:rFonts w:hint="cs"/>
          <w:rtl/>
        </w:rPr>
        <w:t xml:space="preserve">ובספטמבר יהיו 5,000 מקומות נוספים. </w:t>
      </w:r>
    </w:p>
    <w:p w14:paraId="72F85A6B" w14:textId="77777777" w:rsidR="00000000" w:rsidRDefault="001C3AAC">
      <w:pPr>
        <w:pStyle w:val="a"/>
        <w:rPr>
          <w:rFonts w:hint="cs"/>
          <w:rtl/>
        </w:rPr>
      </w:pPr>
    </w:p>
    <w:p w14:paraId="3CB1B77A" w14:textId="77777777" w:rsidR="00000000" w:rsidRDefault="001C3AAC">
      <w:pPr>
        <w:pStyle w:val="ac"/>
        <w:rPr>
          <w:rtl/>
        </w:rPr>
      </w:pPr>
      <w:r>
        <w:rPr>
          <w:rFonts w:hint="eastAsia"/>
          <w:rtl/>
        </w:rPr>
        <w:t>יאיר</w:t>
      </w:r>
      <w:r>
        <w:rPr>
          <w:rtl/>
        </w:rPr>
        <w:t xml:space="preserve"> פרץ (ש"ס):</w:t>
      </w:r>
    </w:p>
    <w:p w14:paraId="08D89FDC" w14:textId="77777777" w:rsidR="00000000" w:rsidRDefault="001C3AAC">
      <w:pPr>
        <w:pStyle w:val="a"/>
        <w:rPr>
          <w:rFonts w:hint="cs"/>
          <w:rtl/>
        </w:rPr>
      </w:pPr>
    </w:p>
    <w:p w14:paraId="79797AE8" w14:textId="77777777" w:rsidR="00000000" w:rsidRDefault="001C3AAC">
      <w:pPr>
        <w:pStyle w:val="a"/>
        <w:rPr>
          <w:rFonts w:hint="cs"/>
          <w:rtl/>
        </w:rPr>
      </w:pPr>
      <w:r>
        <w:rPr>
          <w:rFonts w:hint="cs"/>
          <w:rtl/>
        </w:rPr>
        <w:t>באיזה ענפים?</w:t>
      </w:r>
    </w:p>
    <w:p w14:paraId="446D1B21" w14:textId="77777777" w:rsidR="00000000" w:rsidRDefault="001C3AAC">
      <w:pPr>
        <w:pStyle w:val="a"/>
        <w:rPr>
          <w:rFonts w:hint="cs"/>
          <w:rtl/>
        </w:rPr>
      </w:pPr>
    </w:p>
    <w:p w14:paraId="28B69CC7" w14:textId="77777777" w:rsidR="00000000" w:rsidRDefault="001C3AAC">
      <w:pPr>
        <w:pStyle w:val="SpeakerCon"/>
        <w:rPr>
          <w:rtl/>
        </w:rPr>
      </w:pPr>
      <w:bookmarkStart w:id="146" w:name="FS000000474T21_07_2003_17_52_09C"/>
      <w:bookmarkEnd w:id="146"/>
      <w:r>
        <w:rPr>
          <w:rtl/>
        </w:rPr>
        <w:t>השר גדעון עזרא:</w:t>
      </w:r>
    </w:p>
    <w:p w14:paraId="00A94554" w14:textId="77777777" w:rsidR="00000000" w:rsidRDefault="001C3AAC">
      <w:pPr>
        <w:pStyle w:val="a"/>
        <w:rPr>
          <w:rtl/>
        </w:rPr>
      </w:pPr>
    </w:p>
    <w:p w14:paraId="78D5627B" w14:textId="77777777" w:rsidR="00000000" w:rsidRDefault="001C3AAC">
      <w:pPr>
        <w:pStyle w:val="a"/>
        <w:rPr>
          <w:rFonts w:hint="cs"/>
          <w:rtl/>
        </w:rPr>
      </w:pPr>
      <w:r>
        <w:rPr>
          <w:rFonts w:hint="cs"/>
          <w:rtl/>
        </w:rPr>
        <w:t>אנו משוכנעים שגם כוחות השוק יציעו אלפי מקומות נוספים. כולכם ודאי שומעים ברדיו וקו</w:t>
      </w:r>
      <w:r>
        <w:rPr>
          <w:rFonts w:hint="cs"/>
          <w:rtl/>
        </w:rPr>
        <w:t xml:space="preserve">ראים בעיתון על מקומות עבודה פרטיים כאלה ואחרים.  </w:t>
      </w:r>
    </w:p>
    <w:p w14:paraId="2D300704" w14:textId="77777777" w:rsidR="00000000" w:rsidRDefault="001C3AAC">
      <w:pPr>
        <w:pStyle w:val="a"/>
        <w:rPr>
          <w:rFonts w:hint="cs"/>
          <w:rtl/>
        </w:rPr>
      </w:pPr>
    </w:p>
    <w:p w14:paraId="2689ECE9" w14:textId="77777777" w:rsidR="00000000" w:rsidRDefault="001C3AAC">
      <w:pPr>
        <w:pStyle w:val="ac"/>
        <w:rPr>
          <w:rtl/>
        </w:rPr>
      </w:pPr>
      <w:r>
        <w:rPr>
          <w:rFonts w:hint="eastAsia"/>
          <w:rtl/>
        </w:rPr>
        <w:t>חיים</w:t>
      </w:r>
      <w:r>
        <w:rPr>
          <w:rtl/>
        </w:rPr>
        <w:t xml:space="preserve"> אורון (מרצ):</w:t>
      </w:r>
    </w:p>
    <w:p w14:paraId="145272ED" w14:textId="77777777" w:rsidR="00000000" w:rsidRDefault="001C3AAC">
      <w:pPr>
        <w:pStyle w:val="a"/>
        <w:rPr>
          <w:rFonts w:hint="cs"/>
          <w:rtl/>
        </w:rPr>
      </w:pPr>
    </w:p>
    <w:p w14:paraId="3A0F9E21" w14:textId="77777777" w:rsidR="00000000" w:rsidRDefault="001C3AAC">
      <w:pPr>
        <w:pStyle w:val="a"/>
        <w:rPr>
          <w:rFonts w:hint="cs"/>
          <w:rtl/>
        </w:rPr>
      </w:pPr>
      <w:r>
        <w:rPr>
          <w:rFonts w:hint="cs"/>
          <w:rtl/>
        </w:rPr>
        <w:t>החודש נוספו 5,000 מובטלים.</w:t>
      </w:r>
    </w:p>
    <w:p w14:paraId="04321C07" w14:textId="77777777" w:rsidR="00000000" w:rsidRDefault="001C3AAC">
      <w:pPr>
        <w:pStyle w:val="a"/>
        <w:rPr>
          <w:rFonts w:hint="cs"/>
          <w:rtl/>
        </w:rPr>
      </w:pPr>
    </w:p>
    <w:p w14:paraId="1169E953" w14:textId="77777777" w:rsidR="00000000" w:rsidRDefault="001C3AAC">
      <w:pPr>
        <w:pStyle w:val="SpeakerCon"/>
        <w:rPr>
          <w:rtl/>
        </w:rPr>
      </w:pPr>
      <w:bookmarkStart w:id="147" w:name="FS000000474T21_07_2003_17_53_09C"/>
      <w:bookmarkEnd w:id="147"/>
      <w:r>
        <w:rPr>
          <w:rtl/>
        </w:rPr>
        <w:t>השר גדעון עזרא:</w:t>
      </w:r>
    </w:p>
    <w:p w14:paraId="2728D225" w14:textId="77777777" w:rsidR="00000000" w:rsidRDefault="001C3AAC">
      <w:pPr>
        <w:pStyle w:val="a"/>
        <w:rPr>
          <w:rtl/>
        </w:rPr>
      </w:pPr>
    </w:p>
    <w:p w14:paraId="6412A9BC" w14:textId="77777777" w:rsidR="00000000" w:rsidRDefault="001C3AAC">
      <w:pPr>
        <w:pStyle w:val="a"/>
        <w:rPr>
          <w:rFonts w:hint="cs"/>
          <w:rtl/>
        </w:rPr>
      </w:pPr>
      <w:r>
        <w:rPr>
          <w:rFonts w:hint="cs"/>
          <w:rtl/>
        </w:rPr>
        <w:t xml:space="preserve">תסלח לי, אתה מתעלם, באמת אתה מתעלם, כאילו שאין עבודה בישראל. אין עבודה בישראל שמתאימה לאלו שלא רוצים לעבוד. עבודה בישראל  יש.   </w:t>
      </w:r>
    </w:p>
    <w:p w14:paraId="3B067866" w14:textId="77777777" w:rsidR="00000000" w:rsidRDefault="001C3AAC">
      <w:pPr>
        <w:pStyle w:val="a"/>
        <w:rPr>
          <w:rFonts w:hint="cs"/>
          <w:rtl/>
        </w:rPr>
      </w:pPr>
    </w:p>
    <w:p w14:paraId="0245B880" w14:textId="77777777" w:rsidR="00000000" w:rsidRDefault="001C3AAC">
      <w:pPr>
        <w:pStyle w:val="ac"/>
        <w:rPr>
          <w:rtl/>
        </w:rPr>
      </w:pPr>
      <w:r>
        <w:rPr>
          <w:rFonts w:hint="eastAsia"/>
          <w:rtl/>
        </w:rPr>
        <w:t>חיים</w:t>
      </w:r>
      <w:r>
        <w:rPr>
          <w:rtl/>
        </w:rPr>
        <w:t xml:space="preserve"> אורון </w:t>
      </w:r>
      <w:r>
        <w:rPr>
          <w:rtl/>
        </w:rPr>
        <w:t>(מרצ):</w:t>
      </w:r>
    </w:p>
    <w:p w14:paraId="47C3B900" w14:textId="77777777" w:rsidR="00000000" w:rsidRDefault="001C3AAC">
      <w:pPr>
        <w:pStyle w:val="a"/>
        <w:rPr>
          <w:rFonts w:hint="cs"/>
          <w:rtl/>
        </w:rPr>
      </w:pPr>
    </w:p>
    <w:p w14:paraId="3A9D1F2D" w14:textId="77777777" w:rsidR="00000000" w:rsidRDefault="001C3AAC">
      <w:pPr>
        <w:pStyle w:val="a"/>
        <w:rPr>
          <w:rFonts w:hint="cs"/>
          <w:rtl/>
        </w:rPr>
      </w:pPr>
      <w:r>
        <w:rPr>
          <w:rFonts w:hint="cs"/>
          <w:rtl/>
        </w:rPr>
        <w:t xml:space="preserve">ה-10,000 שפוטרו החודש, לפני חודש הם רצו לעבוד ועכשיו הם לא רוצים לעבוד? </w:t>
      </w:r>
    </w:p>
    <w:p w14:paraId="38C1DA97" w14:textId="77777777" w:rsidR="00000000" w:rsidRDefault="001C3AAC">
      <w:pPr>
        <w:pStyle w:val="a"/>
        <w:rPr>
          <w:rFonts w:hint="cs"/>
          <w:rtl/>
        </w:rPr>
      </w:pPr>
    </w:p>
    <w:p w14:paraId="7FEB9324" w14:textId="77777777" w:rsidR="00000000" w:rsidRDefault="001C3AAC">
      <w:pPr>
        <w:pStyle w:val="SpeakerCon"/>
        <w:rPr>
          <w:rtl/>
        </w:rPr>
      </w:pPr>
      <w:bookmarkStart w:id="148" w:name="FS000000474T21_07_2003_17_54_20C"/>
      <w:bookmarkEnd w:id="148"/>
      <w:r>
        <w:rPr>
          <w:rtl/>
        </w:rPr>
        <w:t>השר גדעון עזרא:</w:t>
      </w:r>
    </w:p>
    <w:p w14:paraId="0B78C671" w14:textId="77777777" w:rsidR="00000000" w:rsidRDefault="001C3AAC">
      <w:pPr>
        <w:pStyle w:val="a"/>
        <w:rPr>
          <w:rtl/>
        </w:rPr>
      </w:pPr>
    </w:p>
    <w:p w14:paraId="336181FE" w14:textId="77777777" w:rsidR="00000000" w:rsidRDefault="001C3AAC">
      <w:pPr>
        <w:pStyle w:val="a"/>
        <w:rPr>
          <w:rFonts w:hint="cs"/>
          <w:rtl/>
        </w:rPr>
      </w:pPr>
      <w:r>
        <w:rPr>
          <w:rFonts w:hint="cs"/>
          <w:rtl/>
        </w:rPr>
        <w:t xml:space="preserve">אני לא רוצה  לספר לך מעל בימת הכנסת את מה שאתה יודע ואני יודע וכולנו יודעים. </w:t>
      </w:r>
    </w:p>
    <w:p w14:paraId="3EC4B5CE" w14:textId="77777777" w:rsidR="00000000" w:rsidRDefault="001C3AAC">
      <w:pPr>
        <w:pStyle w:val="a"/>
        <w:rPr>
          <w:rFonts w:hint="cs"/>
          <w:rtl/>
        </w:rPr>
      </w:pPr>
    </w:p>
    <w:p w14:paraId="1B7F7315" w14:textId="77777777" w:rsidR="00000000" w:rsidRDefault="001C3AAC">
      <w:pPr>
        <w:pStyle w:val="ac"/>
        <w:rPr>
          <w:rtl/>
        </w:rPr>
      </w:pPr>
      <w:r>
        <w:rPr>
          <w:rFonts w:hint="eastAsia"/>
          <w:rtl/>
        </w:rPr>
        <w:t>חיים</w:t>
      </w:r>
      <w:r>
        <w:rPr>
          <w:rtl/>
        </w:rPr>
        <w:t xml:space="preserve"> אורון (מרצ):</w:t>
      </w:r>
    </w:p>
    <w:p w14:paraId="036EBEE7" w14:textId="77777777" w:rsidR="00000000" w:rsidRDefault="001C3AAC">
      <w:pPr>
        <w:pStyle w:val="a"/>
        <w:rPr>
          <w:rFonts w:hint="cs"/>
          <w:rtl/>
        </w:rPr>
      </w:pPr>
    </w:p>
    <w:p w14:paraId="4A9E6854" w14:textId="77777777" w:rsidR="00000000" w:rsidRDefault="001C3AAC">
      <w:pPr>
        <w:pStyle w:val="a"/>
        <w:rPr>
          <w:rFonts w:hint="cs"/>
          <w:rtl/>
        </w:rPr>
      </w:pPr>
      <w:r>
        <w:rPr>
          <w:rFonts w:hint="cs"/>
          <w:rtl/>
        </w:rPr>
        <w:t>- - -  יש מקרים כאלה.</w:t>
      </w:r>
    </w:p>
    <w:p w14:paraId="3A153223" w14:textId="77777777" w:rsidR="00000000" w:rsidRDefault="001C3AAC">
      <w:pPr>
        <w:pStyle w:val="a"/>
        <w:rPr>
          <w:rFonts w:hint="cs"/>
          <w:rtl/>
        </w:rPr>
      </w:pPr>
    </w:p>
    <w:p w14:paraId="5A313777" w14:textId="77777777" w:rsidR="00000000" w:rsidRDefault="001C3AAC">
      <w:pPr>
        <w:pStyle w:val="SpeakerCon"/>
        <w:rPr>
          <w:rtl/>
        </w:rPr>
      </w:pPr>
      <w:bookmarkStart w:id="149" w:name="FS000000474T21_07_2003_17_54_44C"/>
      <w:bookmarkEnd w:id="149"/>
      <w:r>
        <w:rPr>
          <w:rtl/>
        </w:rPr>
        <w:t>השר גדעון עזרא:</w:t>
      </w:r>
    </w:p>
    <w:p w14:paraId="2D29A666" w14:textId="77777777" w:rsidR="00000000" w:rsidRDefault="001C3AAC">
      <w:pPr>
        <w:pStyle w:val="a"/>
        <w:rPr>
          <w:rtl/>
        </w:rPr>
      </w:pPr>
    </w:p>
    <w:p w14:paraId="31E16C8D" w14:textId="77777777" w:rsidR="00000000" w:rsidRDefault="001C3AAC">
      <w:pPr>
        <w:pStyle w:val="a"/>
        <w:rPr>
          <w:rFonts w:hint="cs"/>
          <w:rtl/>
        </w:rPr>
      </w:pPr>
      <w:r>
        <w:rPr>
          <w:rFonts w:hint="cs"/>
          <w:rtl/>
        </w:rPr>
        <w:t>במקומות מרוחקים, שב</w:t>
      </w:r>
      <w:r>
        <w:rPr>
          <w:rFonts w:hint="cs"/>
          <w:rtl/>
        </w:rPr>
        <w:t xml:space="preserve">הם היצע העבודה קטן ואין מספר גדול של עובדים זרים שאותם יכולים עובדים מישראל להחליף, תציע הממשלה, חבר הכנסת אורון, כמה מאות </w:t>
      </w:r>
      <w:r>
        <w:rPr>
          <w:rtl/>
        </w:rPr>
        <w:t>–</w:t>
      </w:r>
      <w:r>
        <w:rPr>
          <w:rFonts w:hint="cs"/>
          <w:rtl/>
        </w:rPr>
        <w:t xml:space="preserve"> חבר הכנסת אורון, אתה דואג להם, אם אתה דואג, לפחות תקשיב למה שהממשלה רוצה לעשות.</w:t>
      </w:r>
    </w:p>
    <w:p w14:paraId="300E1A5E" w14:textId="77777777" w:rsidR="00000000" w:rsidRDefault="001C3AAC">
      <w:pPr>
        <w:pStyle w:val="a"/>
        <w:rPr>
          <w:rFonts w:hint="cs"/>
          <w:rtl/>
        </w:rPr>
      </w:pPr>
    </w:p>
    <w:p w14:paraId="28164405" w14:textId="77777777" w:rsidR="00000000" w:rsidRDefault="001C3AAC">
      <w:pPr>
        <w:pStyle w:val="ac"/>
        <w:rPr>
          <w:rtl/>
        </w:rPr>
      </w:pPr>
      <w:r>
        <w:rPr>
          <w:rFonts w:hint="eastAsia"/>
          <w:rtl/>
        </w:rPr>
        <w:t>חיים</w:t>
      </w:r>
      <w:r>
        <w:rPr>
          <w:rtl/>
        </w:rPr>
        <w:t xml:space="preserve"> אורון (מרצ):</w:t>
      </w:r>
    </w:p>
    <w:p w14:paraId="793C2C4F" w14:textId="77777777" w:rsidR="00000000" w:rsidRDefault="001C3AAC">
      <w:pPr>
        <w:pStyle w:val="a"/>
        <w:rPr>
          <w:rFonts w:hint="cs"/>
          <w:rtl/>
        </w:rPr>
      </w:pPr>
    </w:p>
    <w:p w14:paraId="147CD142" w14:textId="77777777" w:rsidR="00000000" w:rsidRDefault="001C3AAC">
      <w:pPr>
        <w:pStyle w:val="a"/>
        <w:rPr>
          <w:rFonts w:hint="cs"/>
          <w:rtl/>
        </w:rPr>
      </w:pPr>
      <w:r>
        <w:rPr>
          <w:rFonts w:hint="cs"/>
          <w:rtl/>
        </w:rPr>
        <w:t xml:space="preserve">אני מדבר אל הקירות  לכל הממשלה </w:t>
      </w:r>
      <w:r>
        <w:rPr>
          <w:rFonts w:hint="cs"/>
          <w:rtl/>
        </w:rPr>
        <w:t>כל הזמן.</w:t>
      </w:r>
    </w:p>
    <w:p w14:paraId="13747C83" w14:textId="77777777" w:rsidR="00000000" w:rsidRDefault="001C3AAC">
      <w:pPr>
        <w:pStyle w:val="a"/>
        <w:rPr>
          <w:rFonts w:hint="cs"/>
          <w:rtl/>
        </w:rPr>
      </w:pPr>
    </w:p>
    <w:p w14:paraId="76D97585" w14:textId="77777777" w:rsidR="00000000" w:rsidRDefault="001C3AAC">
      <w:pPr>
        <w:pStyle w:val="SpeakerCon"/>
        <w:rPr>
          <w:rtl/>
        </w:rPr>
      </w:pPr>
      <w:bookmarkStart w:id="150" w:name="FS000000474T21_07_2003_17_56_14C"/>
      <w:bookmarkEnd w:id="150"/>
      <w:r>
        <w:rPr>
          <w:rtl/>
        </w:rPr>
        <w:t>השר גדעון עזרא:</w:t>
      </w:r>
    </w:p>
    <w:p w14:paraId="0F7E578C" w14:textId="77777777" w:rsidR="00000000" w:rsidRDefault="001C3AAC">
      <w:pPr>
        <w:pStyle w:val="a"/>
        <w:rPr>
          <w:rtl/>
        </w:rPr>
      </w:pPr>
    </w:p>
    <w:p w14:paraId="7CF13C72" w14:textId="77777777" w:rsidR="00000000" w:rsidRDefault="001C3AAC">
      <w:pPr>
        <w:pStyle w:val="a"/>
        <w:rPr>
          <w:rFonts w:hint="cs"/>
          <w:rtl/>
        </w:rPr>
      </w:pPr>
      <w:r>
        <w:rPr>
          <w:rFonts w:hint="cs"/>
          <w:rtl/>
        </w:rPr>
        <w:t>הממשלה תיזום כמה מאות מקומות עבודה, יזומים, כמו למשל ברשות הגנים הלאומיים, פקחי חנייה ברשויות  מקומיות ועוד.</w:t>
      </w:r>
    </w:p>
    <w:p w14:paraId="4DA8D028" w14:textId="77777777" w:rsidR="00000000" w:rsidRDefault="001C3AAC">
      <w:pPr>
        <w:pStyle w:val="a"/>
        <w:rPr>
          <w:rFonts w:hint="cs"/>
          <w:rtl/>
        </w:rPr>
      </w:pPr>
    </w:p>
    <w:p w14:paraId="60467A5A" w14:textId="77777777" w:rsidR="00000000" w:rsidRDefault="001C3AAC">
      <w:pPr>
        <w:pStyle w:val="a"/>
        <w:rPr>
          <w:rFonts w:hint="cs"/>
          <w:rtl/>
        </w:rPr>
      </w:pPr>
      <w:r>
        <w:rPr>
          <w:rFonts w:hint="cs"/>
          <w:rtl/>
        </w:rPr>
        <w:t>בעקבות פגישות שקיים שר האוצר בנימין נתניהו עם נציגי ארגונים חברתייים וארגון העובדים הסוציאליים, החליט נתניהו למנות נציג</w:t>
      </w:r>
      <w:r>
        <w:rPr>
          <w:rFonts w:hint="cs"/>
          <w:rtl/>
        </w:rPr>
        <w:t xml:space="preserve"> מטעמו שיעמוד בקשר עם ארגונים אלה במטרה לטפל באופן שוטף בבעיותיהם. בין השאר הוחלט על צעדים שנועדו לסייע לאוכלוסייה זו, לרבות הקצאת 25 מיליון שקל למימון שהייה של ילדים ממשפחות חד-הוריות במעונות-יום וסיוע ברכישת השכלה אקדמית, דבר שמגביר את היכולת להשתלב בשוק</w:t>
      </w:r>
      <w:r>
        <w:rPr>
          <w:rFonts w:hint="cs"/>
          <w:rtl/>
        </w:rPr>
        <w:t xml:space="preserve"> העבודה.  </w:t>
      </w:r>
    </w:p>
    <w:p w14:paraId="0AD0B726" w14:textId="77777777" w:rsidR="00000000" w:rsidRDefault="001C3AAC">
      <w:pPr>
        <w:pStyle w:val="a"/>
        <w:rPr>
          <w:rFonts w:hint="cs"/>
          <w:rtl/>
        </w:rPr>
      </w:pPr>
    </w:p>
    <w:p w14:paraId="040EE83A" w14:textId="77777777" w:rsidR="00000000" w:rsidRDefault="001C3AAC">
      <w:pPr>
        <w:pStyle w:val="a"/>
        <w:rPr>
          <w:rFonts w:hint="cs"/>
          <w:rtl/>
        </w:rPr>
      </w:pPr>
      <w:r>
        <w:rPr>
          <w:rFonts w:hint="cs"/>
          <w:rtl/>
        </w:rPr>
        <w:t>לפני כשבועיים החליטו שר האוצר ושר הרווחה להקים ועדה ציבורית, בראשות השופט בדימוס עזרא קמא, אשר תגבש המלצות לסיוע למי שנפגע באופן חריג מהקיצוץ בתקציבי הרווחה. האוצר הקצה סכום של מיליון שקל למשך שנה לצורך הטיפול במקרים אלו. בין חברי הוועדה ד"ר מו</w:t>
      </w:r>
      <w:r>
        <w:rPr>
          <w:rFonts w:hint="cs"/>
          <w:rtl/>
        </w:rPr>
        <w:t>מי דהן ואתי פרץ, יושבת-ראש איגוד העובדים הסוציאליים. מטרת הוועדה היא לטפל במקרים חריגים של אנשים שנפגעו במקביל מכמה צמצומים של תקציבים. הוועדה הציבורית תקבע אמות מידה לגבי מי הוא מקרה חריג, מה היא הדרך הנכונה לסייע לו ובאיזה סכום, מתוך מטרה להקל במקרים הקש</w:t>
      </w:r>
      <w:r>
        <w:rPr>
          <w:rFonts w:hint="cs"/>
          <w:rtl/>
        </w:rPr>
        <w:t xml:space="preserve">ים ביותר במהלך תקופת הביניים. </w:t>
      </w:r>
    </w:p>
    <w:p w14:paraId="4AEFAE1F" w14:textId="77777777" w:rsidR="00000000" w:rsidRDefault="001C3AAC">
      <w:pPr>
        <w:pStyle w:val="a"/>
        <w:rPr>
          <w:rFonts w:hint="cs"/>
          <w:rtl/>
        </w:rPr>
      </w:pPr>
    </w:p>
    <w:p w14:paraId="67F7A5D0" w14:textId="77777777" w:rsidR="00000000" w:rsidRDefault="001C3AAC">
      <w:pPr>
        <w:pStyle w:val="a"/>
        <w:rPr>
          <w:rFonts w:hint="cs"/>
          <w:rtl/>
        </w:rPr>
      </w:pPr>
      <w:r>
        <w:rPr>
          <w:rFonts w:hint="cs"/>
          <w:rtl/>
        </w:rPr>
        <w:t xml:space="preserve">ולסיום, אנו שומעים טענות על כך שהממשלה מזרזת בימים אלה את הרפורמה במס, כפי שציינת. הרי הרפורמה היא הדרך הנכונה להביא לצמיחה וליצירת מקומות עבודה. היא מגדילה את הנטו של העובד וגם מורידה את העלות למעסיק. </w:t>
      </w:r>
    </w:p>
    <w:p w14:paraId="22A11280" w14:textId="77777777" w:rsidR="00000000" w:rsidRDefault="001C3AAC">
      <w:pPr>
        <w:pStyle w:val="a"/>
        <w:rPr>
          <w:rFonts w:hint="cs"/>
          <w:rtl/>
        </w:rPr>
      </w:pPr>
    </w:p>
    <w:p w14:paraId="184F8E98" w14:textId="77777777" w:rsidR="00000000" w:rsidRDefault="001C3AAC">
      <w:pPr>
        <w:pStyle w:val="a"/>
        <w:rPr>
          <w:rFonts w:hint="cs"/>
          <w:rtl/>
        </w:rPr>
      </w:pPr>
      <w:r>
        <w:rPr>
          <w:rFonts w:hint="cs"/>
          <w:rtl/>
        </w:rPr>
        <w:t>ובסיום דברי אני מוכר</w:t>
      </w:r>
      <w:r>
        <w:rPr>
          <w:rFonts w:hint="cs"/>
          <w:rtl/>
        </w:rPr>
        <w:t xml:space="preserve">ח להגיד, דובר על כך הרבה בתקשורת, שממשלת ישראל על כל חבריה נכון לרגע זה מתייצבת מאחורי התוכנית הכלכלית של הממשלה, ואני אציע לחברי לדחות את הצעות האי-אמון בנושא זה. תודה. </w:t>
      </w:r>
    </w:p>
    <w:p w14:paraId="3F1E2BBE" w14:textId="77777777" w:rsidR="00000000" w:rsidRDefault="001C3AAC">
      <w:pPr>
        <w:pStyle w:val="a"/>
        <w:rPr>
          <w:rFonts w:hint="cs"/>
          <w:rtl/>
        </w:rPr>
      </w:pPr>
    </w:p>
    <w:p w14:paraId="0380FFA7" w14:textId="77777777" w:rsidR="00000000" w:rsidRDefault="001C3AAC">
      <w:pPr>
        <w:pStyle w:val="ad"/>
        <w:rPr>
          <w:rtl/>
        </w:rPr>
      </w:pPr>
      <w:r>
        <w:rPr>
          <w:rtl/>
        </w:rPr>
        <w:t>היו"ר מוחמד ברכה:</w:t>
      </w:r>
    </w:p>
    <w:p w14:paraId="06DC652A" w14:textId="77777777" w:rsidR="00000000" w:rsidRDefault="001C3AAC">
      <w:pPr>
        <w:pStyle w:val="a"/>
        <w:rPr>
          <w:rtl/>
        </w:rPr>
      </w:pPr>
    </w:p>
    <w:p w14:paraId="5021B846" w14:textId="77777777" w:rsidR="00000000" w:rsidRDefault="001C3AAC">
      <w:pPr>
        <w:pStyle w:val="a"/>
        <w:rPr>
          <w:rFonts w:hint="cs"/>
          <w:rtl/>
        </w:rPr>
      </w:pPr>
      <w:r>
        <w:rPr>
          <w:rFonts w:hint="cs"/>
          <w:rtl/>
        </w:rPr>
        <w:t>תודה לשר גדעון עזרא. אנחנו עוברים להצעת האי-אמון הבאה: הפרסום בדב</w:t>
      </w:r>
      <w:r>
        <w:rPr>
          <w:rFonts w:hint="cs"/>
          <w:rtl/>
        </w:rPr>
        <w:t>ר הקצבת 123 מיליון שקל כספים ייחודיים לסיעת שינוי. האי-אמון הוא של סיעת יהדות התורה, וינמק את ההצעה חבר הכנסת מאיר פרוש. בבקשה. לאחר מכן נשמע את תשובת השר, ולאחר מכן נשמע את הצעת האי-אמון האחרונה בסדרה. בבקשה, אדוני חבר הכנסת פרוש.</w:t>
      </w:r>
    </w:p>
    <w:p w14:paraId="38A7423A" w14:textId="77777777" w:rsidR="00000000" w:rsidRDefault="001C3AAC">
      <w:pPr>
        <w:pStyle w:val="a"/>
        <w:rPr>
          <w:rFonts w:hint="cs"/>
          <w:rtl/>
        </w:rPr>
      </w:pPr>
    </w:p>
    <w:p w14:paraId="03A47B06" w14:textId="77777777" w:rsidR="00000000" w:rsidRDefault="001C3AAC">
      <w:pPr>
        <w:pStyle w:val="Speaker"/>
        <w:rPr>
          <w:rtl/>
        </w:rPr>
      </w:pPr>
      <w:bookmarkStart w:id="151" w:name="FS000000563T21_07_2003_18_03_55"/>
      <w:bookmarkStart w:id="152" w:name="_Toc46720089"/>
      <w:bookmarkStart w:id="153" w:name="_Toc50257072"/>
      <w:bookmarkEnd w:id="151"/>
      <w:r>
        <w:rPr>
          <w:rFonts w:hint="eastAsia"/>
          <w:rtl/>
        </w:rPr>
        <w:t>מאיר</w:t>
      </w:r>
      <w:r>
        <w:rPr>
          <w:rtl/>
        </w:rPr>
        <w:t xml:space="preserve"> פרוש (יהדות התורה)</w:t>
      </w:r>
      <w:r>
        <w:rPr>
          <w:rtl/>
        </w:rPr>
        <w:t>:</w:t>
      </w:r>
      <w:bookmarkEnd w:id="152"/>
      <w:bookmarkEnd w:id="153"/>
    </w:p>
    <w:p w14:paraId="58104163" w14:textId="77777777" w:rsidR="00000000" w:rsidRDefault="001C3AAC">
      <w:pPr>
        <w:pStyle w:val="a"/>
        <w:rPr>
          <w:rFonts w:hint="cs"/>
          <w:rtl/>
        </w:rPr>
      </w:pPr>
    </w:p>
    <w:p w14:paraId="02A95340" w14:textId="77777777" w:rsidR="00000000" w:rsidRDefault="001C3AAC">
      <w:pPr>
        <w:pStyle w:val="a"/>
        <w:rPr>
          <w:rFonts w:hint="cs"/>
          <w:rtl/>
        </w:rPr>
      </w:pPr>
      <w:r>
        <w:rPr>
          <w:rFonts w:hint="cs"/>
          <w:rtl/>
        </w:rPr>
        <w:t>אדוני היושב-ראש, חברי הכנסת, ארבע הצעות אי-אמון בממשלה הן אולי דברים של מה  בכך. נאנח השר גדעון עזרא על כך שמגישים פה הצעות אי-אמון. ואני שואל אותך, אתה נמצא במפלגה עם 40 חברי הכנסת. יכולתי לחשוב שיש איזה דיון מעניין מאוד עכשיו בסיעת הליכוד, וכולם נמצאי</w:t>
      </w:r>
      <w:r>
        <w:rPr>
          <w:rFonts w:hint="cs"/>
          <w:rtl/>
        </w:rPr>
        <w:t xml:space="preserve">ם שם, אבל ביררתי. מפלגה שמובילה שלטון עם 40 חברי הכנסת, אף אחד מהם לא מוצא לנכון לשבת פה, להאזין לפחות, לשמוע, אולי יש דברים של טעם. הרי בכל אופן הארץ רועשת גועשת מתוכנית כלכלית אומללה שהממשלה שאתה חבר בה הביאה לכאן. </w:t>
      </w:r>
    </w:p>
    <w:p w14:paraId="34EB8163" w14:textId="77777777" w:rsidR="00000000" w:rsidRDefault="001C3AAC">
      <w:pPr>
        <w:pStyle w:val="a"/>
        <w:rPr>
          <w:rFonts w:hint="cs"/>
          <w:rtl/>
        </w:rPr>
      </w:pPr>
    </w:p>
    <w:p w14:paraId="49CF8337" w14:textId="77777777" w:rsidR="00000000" w:rsidRDefault="001C3AAC">
      <w:pPr>
        <w:pStyle w:val="ac"/>
        <w:rPr>
          <w:rtl/>
        </w:rPr>
      </w:pPr>
      <w:r>
        <w:rPr>
          <w:rFonts w:hint="eastAsia"/>
          <w:rtl/>
        </w:rPr>
        <w:t>צבי</w:t>
      </w:r>
      <w:r>
        <w:rPr>
          <w:rtl/>
        </w:rPr>
        <w:t xml:space="preserve"> הנדל (האיחוד הלאומי - ישראל ביתנו</w:t>
      </w:r>
      <w:r>
        <w:rPr>
          <w:rtl/>
        </w:rPr>
        <w:t>):</w:t>
      </w:r>
    </w:p>
    <w:p w14:paraId="38E9B411" w14:textId="77777777" w:rsidR="00000000" w:rsidRDefault="001C3AAC">
      <w:pPr>
        <w:pStyle w:val="a"/>
        <w:rPr>
          <w:rFonts w:hint="cs"/>
          <w:rtl/>
        </w:rPr>
      </w:pPr>
    </w:p>
    <w:p w14:paraId="78ADB6E8" w14:textId="77777777" w:rsidR="00000000" w:rsidRDefault="001C3AAC">
      <w:pPr>
        <w:pStyle w:val="a"/>
        <w:rPr>
          <w:rFonts w:hint="cs"/>
          <w:rtl/>
        </w:rPr>
      </w:pPr>
      <w:r>
        <w:rPr>
          <w:rFonts w:hint="cs"/>
          <w:rtl/>
        </w:rPr>
        <w:t>שגם אתה היית חבר בה.</w:t>
      </w:r>
    </w:p>
    <w:p w14:paraId="3B4ECE1B" w14:textId="77777777" w:rsidR="00000000" w:rsidRDefault="001C3AAC">
      <w:pPr>
        <w:pStyle w:val="a"/>
        <w:rPr>
          <w:rFonts w:hint="cs"/>
          <w:rtl/>
        </w:rPr>
      </w:pPr>
    </w:p>
    <w:p w14:paraId="5945A3F8" w14:textId="77777777" w:rsidR="00000000" w:rsidRDefault="001C3AAC">
      <w:pPr>
        <w:pStyle w:val="SpeakerCon"/>
        <w:rPr>
          <w:rtl/>
        </w:rPr>
      </w:pPr>
      <w:bookmarkStart w:id="154" w:name="FS000000563T21_07_2003_18_06_38C"/>
      <w:bookmarkEnd w:id="154"/>
      <w:r>
        <w:rPr>
          <w:rtl/>
        </w:rPr>
        <w:t>מאיר פרוש (יהדות התורה):</w:t>
      </w:r>
    </w:p>
    <w:p w14:paraId="5FB049D8" w14:textId="77777777" w:rsidR="00000000" w:rsidRDefault="001C3AAC">
      <w:pPr>
        <w:pStyle w:val="a"/>
        <w:rPr>
          <w:rtl/>
        </w:rPr>
      </w:pPr>
    </w:p>
    <w:p w14:paraId="090DBAC4" w14:textId="77777777" w:rsidR="00000000" w:rsidRDefault="001C3AAC">
      <w:pPr>
        <w:pStyle w:val="a"/>
        <w:rPr>
          <w:rFonts w:hint="cs"/>
          <w:rtl/>
        </w:rPr>
      </w:pPr>
      <w:r>
        <w:rPr>
          <w:rFonts w:hint="cs"/>
          <w:rtl/>
        </w:rPr>
        <w:t xml:space="preserve">כשאני הייתי, זה היה אחרת, וגם הצבעתי נגד, וזרקו אותי מהממשלה בגלל זה. </w:t>
      </w:r>
    </w:p>
    <w:p w14:paraId="6EC295C4" w14:textId="77777777" w:rsidR="00000000" w:rsidRDefault="001C3AAC">
      <w:pPr>
        <w:pStyle w:val="a"/>
        <w:rPr>
          <w:rFonts w:hint="cs"/>
          <w:rtl/>
        </w:rPr>
      </w:pPr>
    </w:p>
    <w:p w14:paraId="39F8729F" w14:textId="77777777" w:rsidR="00000000" w:rsidRDefault="001C3AAC">
      <w:pPr>
        <w:pStyle w:val="a"/>
        <w:rPr>
          <w:rFonts w:hint="cs"/>
          <w:rtl/>
        </w:rPr>
      </w:pPr>
      <w:r>
        <w:rPr>
          <w:rFonts w:hint="cs"/>
          <w:rtl/>
        </w:rPr>
        <w:t>אבל אנחנו מדברים על 40 חברי הכנסת, סגן השרה. לליכוד יש 14 שרים. מסכן גדעון שצריך לשבת פה. היכן הם 13 שרים? בשביל מה מינית, שרון, ראש</w:t>
      </w:r>
      <w:r>
        <w:rPr>
          <w:rFonts w:hint="cs"/>
          <w:rtl/>
        </w:rPr>
        <w:t xml:space="preserve"> הממשלה, בשביל מה מינית 14 שרים? מה הם עושים, אם אחד מהם לא יכול לשבת כאן במליאה? </w:t>
      </w:r>
    </w:p>
    <w:p w14:paraId="0B51FF54" w14:textId="77777777" w:rsidR="00000000" w:rsidRDefault="001C3AAC">
      <w:pPr>
        <w:pStyle w:val="a"/>
        <w:rPr>
          <w:rFonts w:hint="cs"/>
          <w:rtl/>
        </w:rPr>
      </w:pPr>
    </w:p>
    <w:p w14:paraId="63BCEA84" w14:textId="77777777" w:rsidR="00000000" w:rsidRDefault="001C3AAC">
      <w:pPr>
        <w:pStyle w:val="a"/>
        <w:rPr>
          <w:rFonts w:hint="cs"/>
          <w:rtl/>
        </w:rPr>
      </w:pPr>
      <w:r>
        <w:rPr>
          <w:rFonts w:hint="cs"/>
          <w:rtl/>
        </w:rPr>
        <w:t xml:space="preserve">אבל, אני חייב להתמקד בראשית דברי בצורך שלנו להגיש אי-אמון, מכיוון שגילינו - אומנם זה היה דבר צפוי - גילינו שמפלגת שינוי, ככל שהיא גדלה, התיאבון גדל, וכשהתיאבון גדל, עושים  </w:t>
      </w:r>
      <w:r>
        <w:rPr>
          <w:rFonts w:hint="cs"/>
          <w:rtl/>
        </w:rPr>
        <w:t xml:space="preserve">גם דברים שלא ייעשו, עושים גם דברים שבעבר יצאו נגדם נושאי הדגל של שינוי. </w:t>
      </w:r>
    </w:p>
    <w:p w14:paraId="617DC236" w14:textId="77777777" w:rsidR="00000000" w:rsidRDefault="001C3AAC">
      <w:pPr>
        <w:pStyle w:val="a"/>
        <w:rPr>
          <w:rFonts w:hint="cs"/>
          <w:rtl/>
        </w:rPr>
      </w:pPr>
    </w:p>
    <w:p w14:paraId="30907FEA" w14:textId="77777777" w:rsidR="00000000" w:rsidRDefault="001C3AAC">
      <w:pPr>
        <w:pStyle w:val="a"/>
        <w:rPr>
          <w:rFonts w:hint="cs"/>
          <w:rtl/>
        </w:rPr>
      </w:pPr>
      <w:r>
        <w:rPr>
          <w:rFonts w:hint="cs"/>
          <w:rtl/>
        </w:rPr>
        <w:t xml:space="preserve">ומה אנחנו מגלים? מגלים ששינוי, מכיוון שהיא מחפשת עוד קולות שיבחרו בהם, עוד אנשים שייטיבו אתם, הם עומדים לפני בחירות לרשויות המקומיות ומחפשים כל מי שיוכל להצביע בעבורם, בא ראש המפלגה </w:t>
      </w:r>
      <w:r>
        <w:rPr>
          <w:rFonts w:hint="cs"/>
          <w:rtl/>
        </w:rPr>
        <w:t xml:space="preserve">ומבקש 123 מיליון שקלים. מה שבעבר היה קורה פה בכנסת, וקראו לזה "כספים ייחודיים" - שינוי מבקשת כסף, והיא זו שמחלקת אותו. היא זאת שאומרת: אני אתן לתרבות, אני אתן להצגות, לתיאטראות, לכל מה שהיא חושבת שהוא חשוב. יכול להיות שזה חשוב, אבל מה שבעבר היה אחד הדגלים </w:t>
      </w:r>
      <w:r>
        <w:rPr>
          <w:rFonts w:hint="cs"/>
          <w:rtl/>
        </w:rPr>
        <w:t xml:space="preserve">של שינוי, לנקות את האורוות, לנקות שלטון מסואב, אנחנו מגלים ששינוי, שהיא הכוח השני המוביל בממשלה, יחד עם אותם 40 חברי הכנסת של הליכוד, שאף אחד מהם לא נמצא פה במליאה </w:t>
      </w:r>
      <w:r>
        <w:rPr>
          <w:rtl/>
        </w:rPr>
        <w:t>–</w:t>
      </w:r>
      <w:r>
        <w:rPr>
          <w:rFonts w:hint="cs"/>
          <w:rtl/>
        </w:rPr>
        <w:t xml:space="preserve"> הם מהווים היום סמל ודוגמה. זה גם הליכוד וגם שינוי. </w:t>
      </w:r>
    </w:p>
    <w:p w14:paraId="3287F5DF" w14:textId="77777777" w:rsidR="00000000" w:rsidRDefault="001C3AAC">
      <w:pPr>
        <w:pStyle w:val="a"/>
        <w:rPr>
          <w:rFonts w:hint="cs"/>
          <w:rtl/>
        </w:rPr>
      </w:pPr>
    </w:p>
    <w:p w14:paraId="24F038E4" w14:textId="77777777" w:rsidR="00000000" w:rsidRDefault="001C3AAC">
      <w:pPr>
        <w:pStyle w:val="a"/>
        <w:rPr>
          <w:rFonts w:hint="cs"/>
          <w:rtl/>
        </w:rPr>
      </w:pPr>
      <w:r>
        <w:rPr>
          <w:rFonts w:hint="cs"/>
          <w:rtl/>
        </w:rPr>
        <w:t>אבל מה שאני רוצה בכל זאת לומר מעל הדו</w:t>
      </w:r>
      <w:r>
        <w:rPr>
          <w:rFonts w:hint="cs"/>
          <w:rtl/>
        </w:rPr>
        <w:t xml:space="preserve">כן, כנציג יהדות התורה </w:t>
      </w:r>
      <w:r>
        <w:rPr>
          <w:rtl/>
        </w:rPr>
        <w:t>–</w:t>
      </w:r>
      <w:r>
        <w:rPr>
          <w:rFonts w:hint="cs"/>
          <w:rtl/>
        </w:rPr>
        <w:t xml:space="preserve"> קיבלתי לידי את הביטאון של שינוי, שיצא בימים האלה, ושם יושב-ראש המפלגה יוצא בהכרזות, כמו שתמיד הוא מחפש כותרות והכרזות. הוא אומר: המטרה שלנו היא לשנות חוקים, לשנות תקנות, והגיע הזמן לשים קץ למשטר הישן, שכולל כמובן את החרדים. </w:t>
      </w:r>
    </w:p>
    <w:p w14:paraId="2EC3443E" w14:textId="77777777" w:rsidR="00000000" w:rsidRDefault="001C3AAC">
      <w:pPr>
        <w:pStyle w:val="a"/>
        <w:rPr>
          <w:rFonts w:hint="cs"/>
          <w:rtl/>
        </w:rPr>
      </w:pPr>
    </w:p>
    <w:p w14:paraId="141DC7F5" w14:textId="77777777" w:rsidR="00000000" w:rsidRDefault="001C3AAC">
      <w:pPr>
        <w:pStyle w:val="a"/>
        <w:rPr>
          <w:rFonts w:hint="cs"/>
          <w:rtl/>
        </w:rPr>
      </w:pPr>
      <w:r>
        <w:rPr>
          <w:rFonts w:hint="cs"/>
          <w:rtl/>
        </w:rPr>
        <w:t>אני חי</w:t>
      </w:r>
      <w:r>
        <w:rPr>
          <w:rFonts w:hint="cs"/>
          <w:rtl/>
        </w:rPr>
        <w:t xml:space="preserve">יב לומר לו </w:t>
      </w:r>
      <w:r>
        <w:rPr>
          <w:rtl/>
        </w:rPr>
        <w:t>–</w:t>
      </w:r>
      <w:r>
        <w:rPr>
          <w:rFonts w:hint="cs"/>
          <w:rtl/>
        </w:rPr>
        <w:t xml:space="preserve"> אולי גם לאחרים לא ינעם לשמוע זאת, אבל אני חייב לומר לו: בכל דור ודור היו כאלה שעמדו לכלותנו, וזה לא סוד שהיתה שנאה לעם היהודי. ולא שנאו את היהודי מכיוון שהוא נראה כמו טומי לפיד או כמו פורז או כמו מישהו אחר שדומה לכל גוי. לא בגלל זה שנאו את העם</w:t>
      </w:r>
      <w:r>
        <w:rPr>
          <w:rFonts w:hint="cs"/>
          <w:rtl/>
        </w:rPr>
        <w:t xml:space="preserve"> היהודי. שנאו את העם היהודי מכיוון שהיו לו מאפיינים מסוימים כעם יהודי, שמחויב בשמירת מצוות, בקיום התורה, ולכן רדפו אותנו מדור לדור. ובכל דור היו כאלה שהתרברבו ואמרו: אנחנו נחסל אותם, אנחנו נשים קץ למשטר הישן. מה שטומי לפיד אומר היום, הוא מחפש לשים קץ למשטר</w:t>
      </w:r>
      <w:r>
        <w:rPr>
          <w:rFonts w:hint="cs"/>
          <w:rtl/>
        </w:rPr>
        <w:t xml:space="preserve"> הישן. ומה נשאר מאותם מחקים? רק מכיוון שיש כאלה שעדיין מחזיקים את הגחלת הזאת, שנהפכת לשלהבת, רק אלה גדלים ונמצאים כאן. ואלה שמתנתקים מהתורה, בורחים גם מן הארץ. </w:t>
      </w:r>
    </w:p>
    <w:p w14:paraId="558CB5C7" w14:textId="77777777" w:rsidR="00000000" w:rsidRDefault="001C3AAC">
      <w:pPr>
        <w:pStyle w:val="a"/>
        <w:rPr>
          <w:rFonts w:hint="cs"/>
          <w:rtl/>
        </w:rPr>
      </w:pPr>
    </w:p>
    <w:p w14:paraId="122680D7" w14:textId="77777777" w:rsidR="00000000" w:rsidRDefault="001C3AAC">
      <w:pPr>
        <w:pStyle w:val="a"/>
        <w:rPr>
          <w:rFonts w:hint="cs"/>
          <w:rtl/>
        </w:rPr>
      </w:pPr>
      <w:r>
        <w:rPr>
          <w:rFonts w:hint="cs"/>
          <w:rtl/>
        </w:rPr>
        <w:t>שינוי הופכת להיות מפלגה מושחתת. כמו שאמרתי קודם, היא מבקשת ייחודיים, היא עושה דברים שלא ייעשו,</w:t>
      </w:r>
      <w:r>
        <w:rPr>
          <w:rFonts w:hint="cs"/>
          <w:rtl/>
        </w:rPr>
        <w:t xml:space="preserve"> שבעבר היועץ המשפטי לממשלה אסר, כאשר הוא דרש ששרים לא יתערבו בשיקול דעת של ראשי ערים, והיום שרי שינוי עושים זאת בריש גלי. </w:t>
      </w:r>
    </w:p>
    <w:p w14:paraId="6A298102" w14:textId="77777777" w:rsidR="00000000" w:rsidRDefault="001C3AAC">
      <w:pPr>
        <w:pStyle w:val="a"/>
        <w:rPr>
          <w:rFonts w:hint="cs"/>
          <w:rtl/>
        </w:rPr>
      </w:pPr>
    </w:p>
    <w:p w14:paraId="55471FD0" w14:textId="77777777" w:rsidR="00000000" w:rsidRDefault="001C3AAC">
      <w:pPr>
        <w:pStyle w:val="a"/>
        <w:rPr>
          <w:rFonts w:hint="cs"/>
          <w:rtl/>
        </w:rPr>
      </w:pPr>
      <w:r>
        <w:rPr>
          <w:rFonts w:hint="cs"/>
          <w:rtl/>
        </w:rPr>
        <w:t>אבל, אי-אפשר לתת אמון בממשלה, כאשר היום מתפרסם נתון על עלייה של 5% במספר דורשי העבודה בחודש יוני. עלייה של  5%, אדוני השר המקשר. וזה</w:t>
      </w:r>
      <w:r>
        <w:rPr>
          <w:rFonts w:hint="cs"/>
          <w:rtl/>
        </w:rPr>
        <w:t xml:space="preserve"> אומר תוספת של 10,000 דורשי עבודה חדשים. כך מתפרסם היום: עלייה של 5.5% במספר דורשי העבודה בחודש יוני, ועל 198,700 מיתוספים עוד 10,000. ואתם יודעים למה זה לא מדאיג את הממשלה? אדוני יושב-ראש הכנסת לשעבר, אתה יודע למה זה לא מדאיג את הממשלה שיש עוד 10,000 דורש</w:t>
      </w:r>
      <w:r>
        <w:rPr>
          <w:rFonts w:hint="cs"/>
          <w:rtl/>
        </w:rPr>
        <w:t>י עבודה חדשים?</w:t>
      </w:r>
    </w:p>
    <w:p w14:paraId="249C5298" w14:textId="77777777" w:rsidR="00000000" w:rsidRDefault="001C3AAC">
      <w:pPr>
        <w:pStyle w:val="a"/>
        <w:rPr>
          <w:rFonts w:hint="cs"/>
          <w:rtl/>
        </w:rPr>
      </w:pPr>
    </w:p>
    <w:p w14:paraId="1C195781" w14:textId="77777777" w:rsidR="00000000" w:rsidRDefault="001C3AAC">
      <w:pPr>
        <w:pStyle w:val="ac"/>
        <w:rPr>
          <w:rtl/>
        </w:rPr>
      </w:pPr>
      <w:r>
        <w:rPr>
          <w:rFonts w:hint="eastAsia"/>
          <w:rtl/>
        </w:rPr>
        <w:t>אברהם</w:t>
      </w:r>
      <w:r>
        <w:rPr>
          <w:rtl/>
        </w:rPr>
        <w:t xml:space="preserve"> בורג (העבודה-מימד):</w:t>
      </w:r>
    </w:p>
    <w:p w14:paraId="133EB1E1" w14:textId="77777777" w:rsidR="00000000" w:rsidRDefault="001C3AAC">
      <w:pPr>
        <w:pStyle w:val="a"/>
        <w:rPr>
          <w:rFonts w:hint="cs"/>
          <w:rtl/>
        </w:rPr>
      </w:pPr>
    </w:p>
    <w:p w14:paraId="673AB930" w14:textId="77777777" w:rsidR="00000000" w:rsidRDefault="001C3AAC">
      <w:pPr>
        <w:pStyle w:val="a"/>
        <w:rPr>
          <w:rFonts w:hint="cs"/>
          <w:rtl/>
        </w:rPr>
      </w:pPr>
      <w:r>
        <w:rPr>
          <w:rFonts w:hint="cs"/>
          <w:rtl/>
        </w:rPr>
        <w:t xml:space="preserve">כי זאת רק ההתחלה. </w:t>
      </w:r>
    </w:p>
    <w:p w14:paraId="52DF45F8" w14:textId="77777777" w:rsidR="00000000" w:rsidRDefault="001C3AAC">
      <w:pPr>
        <w:pStyle w:val="a"/>
        <w:rPr>
          <w:rFonts w:hint="cs"/>
          <w:rtl/>
        </w:rPr>
      </w:pPr>
    </w:p>
    <w:p w14:paraId="5A8C2BA2" w14:textId="77777777" w:rsidR="00000000" w:rsidRDefault="001C3AAC">
      <w:pPr>
        <w:pStyle w:val="SpeakerCon"/>
        <w:rPr>
          <w:rtl/>
        </w:rPr>
      </w:pPr>
      <w:bookmarkStart w:id="155" w:name="FS000000563T21_07_2003_18_06_57"/>
      <w:bookmarkStart w:id="156" w:name="FS000000563T21_07_2003_18_07_03C"/>
      <w:bookmarkEnd w:id="155"/>
      <w:bookmarkEnd w:id="156"/>
      <w:r>
        <w:rPr>
          <w:rtl/>
        </w:rPr>
        <w:t>מאיר פרוש (יהדות התורה):</w:t>
      </w:r>
    </w:p>
    <w:p w14:paraId="4E72DF4F" w14:textId="77777777" w:rsidR="00000000" w:rsidRDefault="001C3AAC">
      <w:pPr>
        <w:pStyle w:val="a"/>
        <w:rPr>
          <w:rtl/>
        </w:rPr>
      </w:pPr>
    </w:p>
    <w:p w14:paraId="27EDC466" w14:textId="77777777" w:rsidR="00000000" w:rsidRDefault="001C3AAC">
      <w:pPr>
        <w:pStyle w:val="a"/>
        <w:rPr>
          <w:rFonts w:hint="cs"/>
          <w:rtl/>
        </w:rPr>
      </w:pPr>
      <w:r>
        <w:rPr>
          <w:rFonts w:hint="cs"/>
          <w:rtl/>
        </w:rPr>
        <w:t>בליכוד אין בעיה, שם יש עבודה. אם לרוני מילוא אין עבודה, הוא הופך להיות שגריר בלונדון. אם ליהושע שגיא לא תהיה עבודה והוא לא יהיה ראש עיר בבת-ים, הוא יהפוך להיות שגריר ב</w:t>
      </w:r>
      <w:r>
        <w:rPr>
          <w:rFonts w:hint="cs"/>
          <w:rtl/>
        </w:rPr>
        <w:t xml:space="preserve">פיליפינים. בליכוד אין בעיה, אפשר להיות שרים, ולא להיות נוכחים במליאה. אפשר להיות חברי כנסת, ולא להיות נוכחים פה. וכך זה קורה למרכיבי הקואליציה, אם הליכוד ואם שינוי. ואם יש "צדיק" אחד שרוצה להציג תוכנית כלכלית שונה מזו שנתניהו מציג, שר הרווחה אורלב, בסיכול </w:t>
      </w:r>
      <w:r>
        <w:rPr>
          <w:rFonts w:hint="cs"/>
          <w:rtl/>
        </w:rPr>
        <w:t xml:space="preserve">ממוקד שרון סותם לו את הפה. הוא רצה אתמול לכנס מסיבת עיתונאים כדי להציג תוכנית משלו, איך הוא חושב שצריכים לטפל בכל מה שקשור באבטלה ובדורשי העבודה. אבל ראש הממשלה, בסיכול ממוקד, דרש ממנו שיסתום את הפה ולא יעז להופיע בפני עיתונאים. </w:t>
      </w:r>
    </w:p>
    <w:p w14:paraId="679449B4" w14:textId="77777777" w:rsidR="00000000" w:rsidRDefault="001C3AAC">
      <w:pPr>
        <w:pStyle w:val="a"/>
        <w:rPr>
          <w:rFonts w:hint="cs"/>
          <w:rtl/>
        </w:rPr>
      </w:pPr>
    </w:p>
    <w:p w14:paraId="3EDC77A0" w14:textId="77777777" w:rsidR="00000000" w:rsidRDefault="001C3AAC">
      <w:pPr>
        <w:pStyle w:val="a"/>
        <w:rPr>
          <w:rFonts w:hint="cs"/>
          <w:rtl/>
        </w:rPr>
      </w:pPr>
      <w:r>
        <w:rPr>
          <w:rFonts w:hint="cs"/>
          <w:rtl/>
        </w:rPr>
        <w:t>ראיתי גם ששרון התבטא אתמו</w:t>
      </w:r>
      <w:r>
        <w:rPr>
          <w:rFonts w:hint="cs"/>
          <w:rtl/>
        </w:rPr>
        <w:t>ל על כך שיש תנאים קשים לאלה שרוצים להתגייר. ואני לא מבין את ראש הממשלה. אני כבר אמרתי כמה פעמים מעל הדוכן, שבשנת 2003 ראש הממשלה יכול להיות רק מי שחזר בו מכל הדעות והעמדות שהיו לו בעבר. ראש ממשלה שבעבר היה הולך לבקר רבנים וכיבד רבנים, בא היום ואומר: אני לא</w:t>
      </w:r>
      <w:r>
        <w:rPr>
          <w:rFonts w:hint="cs"/>
          <w:rtl/>
        </w:rPr>
        <w:t xml:space="preserve"> מבין מדוע הם מציבים קשיים בפני אלה שרוצים להתגייר. אז הפעם אני לא מבין את ראש הממשלה, מדוע יש לו כעס כלפי הרבנים. בואו נלמד מארצות-הברית </w:t>
      </w:r>
      <w:r>
        <w:rPr>
          <w:rtl/>
        </w:rPr>
        <w:t>–</w:t>
      </w:r>
      <w:r>
        <w:rPr>
          <w:rFonts w:hint="cs"/>
          <w:rtl/>
        </w:rPr>
        <w:t xml:space="preserve"> כאשר בארצות-הברית לא רוצים לקבל תיירים, מישהו מאתנו יכול לדרוש מארצות-הברית שתפסיק להקשות את התנאים כדי לקבל ויזה? א</w:t>
      </w:r>
      <w:r>
        <w:rPr>
          <w:rFonts w:hint="cs"/>
          <w:rtl/>
        </w:rPr>
        <w:t xml:space="preserve">ם מישהו רוצה לבקר בארצות-הברית והוא רוצה לקבל ויזה, כמה קשיים הוא צריך לעבור כדי להיות אורח, תייר, בארצות-הברית. כאשר אחד רוצה להתקבל ולהיות אחד מבני העם היהודי, אסור לקיים את התנאים שהתורה מבקשת? למה אנחנו רק מלקים את עצמנו? </w:t>
      </w:r>
    </w:p>
    <w:p w14:paraId="2AE60AEB" w14:textId="77777777" w:rsidR="00000000" w:rsidRDefault="001C3AAC">
      <w:pPr>
        <w:pStyle w:val="a"/>
        <w:rPr>
          <w:rFonts w:hint="cs"/>
          <w:rtl/>
        </w:rPr>
      </w:pPr>
    </w:p>
    <w:p w14:paraId="563DB263" w14:textId="77777777" w:rsidR="00000000" w:rsidRDefault="001C3AAC">
      <w:pPr>
        <w:pStyle w:val="a"/>
        <w:rPr>
          <w:rFonts w:hint="cs"/>
          <w:rtl/>
        </w:rPr>
      </w:pPr>
      <w:r>
        <w:rPr>
          <w:rFonts w:hint="cs"/>
          <w:rtl/>
        </w:rPr>
        <w:t>קראתי שראש הממשלה אומר: אף א</w:t>
      </w:r>
      <w:r>
        <w:rPr>
          <w:rFonts w:hint="cs"/>
          <w:rtl/>
        </w:rPr>
        <w:t>חד לא היה עומד בדרישות שמציבים למתגיירים. א. אפשר לעמוד בדרישות האלה; ב. מדוע אי-אפשר לעמוד בדרישות למתגיירים? את ראש הממשלה אני רואה עומד איתן, כצוק חלמיש, לא מתרגש, נותן גיבוי מלא לנתניהו. איך הוא יכול לעמוד מול הקשיים שמציבים בפני אותן משפחות עניות? מדו</w:t>
      </w:r>
      <w:r>
        <w:rPr>
          <w:rFonts w:hint="cs"/>
          <w:rtl/>
        </w:rPr>
        <w:t xml:space="preserve">ע בפני אותן משפחות עניות הוא יכול לעמוד ולדרוש מהן שיעמדו איתנות וחזקות, אבל כאשר מגיעים לשמירה על הלכה יהודית, ראש הממשלה אומר: קשה לי להבין, אף אחד לא היה עומד בדרישות שמציבים למתגיירים? את הקשיים שמציבים למשפחות העניות </w:t>
      </w:r>
      <w:r>
        <w:rPr>
          <w:rtl/>
        </w:rPr>
        <w:t>–</w:t>
      </w:r>
      <w:r>
        <w:rPr>
          <w:rFonts w:hint="cs"/>
          <w:rtl/>
        </w:rPr>
        <w:t xml:space="preserve"> על זה ראש הממשלה יודע שאפשר לתת </w:t>
      </w:r>
      <w:r>
        <w:rPr>
          <w:rFonts w:hint="cs"/>
          <w:rtl/>
        </w:rPr>
        <w:t xml:space="preserve">גיבוי לשר נתניהו. </w:t>
      </w:r>
    </w:p>
    <w:p w14:paraId="17F151B7" w14:textId="77777777" w:rsidR="00000000" w:rsidRDefault="001C3AAC">
      <w:pPr>
        <w:pStyle w:val="a"/>
        <w:rPr>
          <w:rFonts w:hint="cs"/>
          <w:rtl/>
        </w:rPr>
      </w:pPr>
    </w:p>
    <w:p w14:paraId="1FD8937A" w14:textId="77777777" w:rsidR="00000000" w:rsidRDefault="001C3AAC">
      <w:pPr>
        <w:pStyle w:val="a"/>
        <w:rPr>
          <w:rFonts w:hint="cs"/>
          <w:rtl/>
        </w:rPr>
      </w:pPr>
      <w:r>
        <w:rPr>
          <w:rFonts w:hint="cs"/>
          <w:rtl/>
        </w:rPr>
        <w:t xml:space="preserve">ואני לא מבין מדוע הוא נותן גיבוי לשר נתניהו. הרי השר נתניהו יודע שמדי שנה פקידי האוצר באים ומציגים בפני שר האוצר </w:t>
      </w:r>
      <w:r>
        <w:rPr>
          <w:rtl/>
        </w:rPr>
        <w:t>–</w:t>
      </w:r>
      <w:r>
        <w:rPr>
          <w:rFonts w:hint="cs"/>
          <w:rtl/>
        </w:rPr>
        <w:t xml:space="preserve"> ולא משנה מי הוא יהיה, אם נתניהו ואם בייגה שוחט ואם סילבן שלום ואם שטרית ואם נאמן ואם מרידור </w:t>
      </w:r>
      <w:r>
        <w:rPr>
          <w:rtl/>
        </w:rPr>
        <w:t>–</w:t>
      </w:r>
      <w:r>
        <w:rPr>
          <w:rFonts w:hint="cs"/>
          <w:rtl/>
        </w:rPr>
        <w:t xml:space="preserve"> כולם תמיד באים עם הדרישות ה</w:t>
      </w:r>
      <w:r>
        <w:rPr>
          <w:rFonts w:hint="cs"/>
          <w:rtl/>
        </w:rPr>
        <w:t xml:space="preserve">אלה לקצץ בתקציב. היום התבשרנו, שהקיצוץ הצפוי ב-2004 הוא עוד 9 מיליארדי שקלים. אז למדיניות כזאת שרון רוצה לתת גיבוי? </w:t>
      </w:r>
    </w:p>
    <w:p w14:paraId="529E796C" w14:textId="77777777" w:rsidR="00000000" w:rsidRDefault="001C3AAC">
      <w:pPr>
        <w:pStyle w:val="a"/>
        <w:rPr>
          <w:rFonts w:hint="cs"/>
          <w:rtl/>
        </w:rPr>
      </w:pPr>
    </w:p>
    <w:p w14:paraId="24A516BA" w14:textId="77777777" w:rsidR="00000000" w:rsidRDefault="001C3AAC">
      <w:pPr>
        <w:pStyle w:val="a"/>
        <w:rPr>
          <w:rFonts w:hint="cs"/>
          <w:rtl/>
        </w:rPr>
      </w:pPr>
      <w:r>
        <w:rPr>
          <w:rFonts w:hint="cs"/>
          <w:rtl/>
        </w:rPr>
        <w:t>וכאשר שרון נותן גיבוי לשר האוצר, שהוא אחד מבכירי המפלגה שלו, אין לי מה לומר על המפלגה הזאת, אלא שהיא מפלגה מבולבלת. היא מפלגה מבולבלת, שמו</w:t>
      </w:r>
      <w:r>
        <w:rPr>
          <w:rFonts w:hint="cs"/>
          <w:rtl/>
        </w:rPr>
        <w:t xml:space="preserve">בילה אותנו לבאר שחת, כאשר אנחנו שומעים עכשיו, שב-2004 אנחנו נצטרך לסבול קיצוץ של עוד 9 מיליארדי שקלים. </w:t>
      </w:r>
    </w:p>
    <w:p w14:paraId="6C65A606" w14:textId="77777777" w:rsidR="00000000" w:rsidRDefault="001C3AAC">
      <w:pPr>
        <w:pStyle w:val="a"/>
        <w:rPr>
          <w:rFonts w:hint="cs"/>
          <w:rtl/>
        </w:rPr>
      </w:pPr>
    </w:p>
    <w:p w14:paraId="129F26D3" w14:textId="77777777" w:rsidR="00000000" w:rsidRDefault="001C3AAC">
      <w:pPr>
        <w:pStyle w:val="a"/>
        <w:rPr>
          <w:rFonts w:hint="cs"/>
          <w:rtl/>
        </w:rPr>
      </w:pPr>
      <w:r>
        <w:rPr>
          <w:rFonts w:hint="cs"/>
          <w:rtl/>
        </w:rPr>
        <w:t xml:space="preserve">והיכן יהיו הקצבאות? אומר אורי יוגב, זה שיש לו כמה סגנים כממונה על התקציבים </w:t>
      </w:r>
      <w:r>
        <w:rPr>
          <w:rtl/>
        </w:rPr>
        <w:t>–</w:t>
      </w:r>
      <w:r>
        <w:rPr>
          <w:rFonts w:hint="cs"/>
          <w:rtl/>
        </w:rPr>
        <w:t xml:space="preserve"> דרך אגב, באוצר אין בעיה של דורשי עבודה, שם לממונה על התקציבים יש כמה סגנים</w:t>
      </w:r>
      <w:r>
        <w:rPr>
          <w:rFonts w:hint="cs"/>
          <w:rtl/>
        </w:rPr>
        <w:t xml:space="preserve"> ולחשב יש כמה סגנים ולממונה על ההכנסות יש כמה סגנים, שם אין בעיה של דורשי עבודה </w:t>
      </w:r>
      <w:r>
        <w:rPr>
          <w:rtl/>
        </w:rPr>
        <w:t>–</w:t>
      </w:r>
      <w:r>
        <w:rPr>
          <w:rFonts w:hint="cs"/>
          <w:rtl/>
        </w:rPr>
        <w:t xml:space="preserve"> אנחנו נקצץ עוד 9 מיליארדי שקלים, ובעיקר נקצץ מהקצבאות של הביטוח הלאומי. לא פחות ולא יותר, שוב קיצוצים בקצבאות של הביטוח הלאומי. </w:t>
      </w:r>
    </w:p>
    <w:p w14:paraId="7EA11CD4" w14:textId="77777777" w:rsidR="00000000" w:rsidRDefault="001C3AAC">
      <w:pPr>
        <w:pStyle w:val="a"/>
        <w:rPr>
          <w:rFonts w:hint="cs"/>
          <w:rtl/>
        </w:rPr>
      </w:pPr>
    </w:p>
    <w:p w14:paraId="05DBE95B" w14:textId="77777777" w:rsidR="00000000" w:rsidRDefault="001C3AAC">
      <w:pPr>
        <w:pStyle w:val="a"/>
        <w:rPr>
          <w:rFonts w:hint="cs"/>
          <w:rtl/>
        </w:rPr>
      </w:pPr>
      <w:r>
        <w:rPr>
          <w:rFonts w:hint="cs"/>
          <w:rtl/>
        </w:rPr>
        <w:t>כמו שאמרתי לך קודם, אדוני השר המקשר, אתה נמצ</w:t>
      </w:r>
      <w:r>
        <w:rPr>
          <w:rFonts w:hint="cs"/>
          <w:rtl/>
        </w:rPr>
        <w:t>א במפלגה מבולבלת, מפלגה שגם מובילה לבאר שחת. ואם מפלגה מבולבלת כזאת מובילה אותנו, מה הפלא שיש לנו תחקיר חדש, שיש היום יותר עניים? האוצר חשב שהוא ייתן לצוות לבדוק מחדש את שיעורי העוני, ואז התברר, כמו שהתפרסם ב"ידיעות אחרונות" לפני כמה ימים, שיש היום 300,000</w:t>
      </w:r>
      <w:r>
        <w:rPr>
          <w:rFonts w:hint="cs"/>
          <w:rtl/>
        </w:rPr>
        <w:t xml:space="preserve"> עניים יותר מאשר היו לפי דוח העוני האחרון. וזה פשוט מאוד:  כאשר יש מפלגה מבולבלת, ממשלה מבולבלת, עם מפלגות מושחתות שמנהיגות אותה, אין זה סוד ואין ספק שמובילים אותנו לבאר שחת. ועל כך אנחנו מביעים אי-אמון בממשלה הזאת. </w:t>
      </w:r>
    </w:p>
    <w:p w14:paraId="6093F0BE" w14:textId="77777777" w:rsidR="00000000" w:rsidRDefault="001C3AAC">
      <w:pPr>
        <w:pStyle w:val="a"/>
        <w:rPr>
          <w:rFonts w:hint="cs"/>
          <w:rtl/>
        </w:rPr>
      </w:pPr>
    </w:p>
    <w:p w14:paraId="26879B11" w14:textId="77777777" w:rsidR="00000000" w:rsidRDefault="001C3AAC">
      <w:pPr>
        <w:pStyle w:val="ad"/>
        <w:rPr>
          <w:rtl/>
        </w:rPr>
      </w:pPr>
      <w:r>
        <w:rPr>
          <w:rtl/>
        </w:rPr>
        <w:t>היו"ר מוחמד ברכה:</w:t>
      </w:r>
    </w:p>
    <w:p w14:paraId="3B54A02F" w14:textId="77777777" w:rsidR="00000000" w:rsidRDefault="001C3AAC">
      <w:pPr>
        <w:pStyle w:val="a"/>
        <w:rPr>
          <w:rtl/>
        </w:rPr>
      </w:pPr>
    </w:p>
    <w:p w14:paraId="38921014" w14:textId="77777777" w:rsidR="00000000" w:rsidRDefault="001C3AAC">
      <w:pPr>
        <w:pStyle w:val="a"/>
        <w:rPr>
          <w:rFonts w:hint="cs"/>
          <w:rtl/>
        </w:rPr>
      </w:pPr>
      <w:r>
        <w:rPr>
          <w:rFonts w:hint="cs"/>
          <w:rtl/>
        </w:rPr>
        <w:t>תודה לחבר הכנסת פרו</w:t>
      </w:r>
      <w:r>
        <w:rPr>
          <w:rFonts w:hint="cs"/>
          <w:rtl/>
        </w:rPr>
        <w:t xml:space="preserve">ש. ישיב בשם הממשלה השר עזרא. </w:t>
      </w:r>
    </w:p>
    <w:p w14:paraId="567FA369" w14:textId="77777777" w:rsidR="00000000" w:rsidRDefault="001C3AAC">
      <w:pPr>
        <w:pStyle w:val="a"/>
        <w:rPr>
          <w:rFonts w:hint="cs"/>
          <w:rtl/>
        </w:rPr>
      </w:pPr>
    </w:p>
    <w:p w14:paraId="79ACCC4E" w14:textId="77777777" w:rsidR="00000000" w:rsidRDefault="001C3AAC">
      <w:pPr>
        <w:pStyle w:val="Speaker"/>
        <w:rPr>
          <w:rtl/>
        </w:rPr>
      </w:pPr>
      <w:bookmarkStart w:id="157" w:name="FS000000474T21_07_2003_18_00_46"/>
      <w:bookmarkStart w:id="158" w:name="_Toc46720090"/>
      <w:bookmarkStart w:id="159" w:name="_Toc50257073"/>
      <w:bookmarkEnd w:id="157"/>
      <w:r>
        <w:rPr>
          <w:rFonts w:hint="eastAsia"/>
          <w:rtl/>
        </w:rPr>
        <w:t>השר</w:t>
      </w:r>
      <w:r>
        <w:rPr>
          <w:rtl/>
        </w:rPr>
        <w:t xml:space="preserve"> גדעון עזרא:</w:t>
      </w:r>
      <w:bookmarkEnd w:id="158"/>
      <w:bookmarkEnd w:id="159"/>
    </w:p>
    <w:p w14:paraId="7526D261" w14:textId="77777777" w:rsidR="00000000" w:rsidRDefault="001C3AAC">
      <w:pPr>
        <w:pStyle w:val="a"/>
        <w:rPr>
          <w:rFonts w:hint="cs"/>
          <w:rtl/>
        </w:rPr>
      </w:pPr>
    </w:p>
    <w:p w14:paraId="6D61D1CA" w14:textId="77777777" w:rsidR="00000000" w:rsidRDefault="001C3AAC">
      <w:pPr>
        <w:pStyle w:val="a"/>
        <w:rPr>
          <w:rFonts w:hint="cs"/>
          <w:rtl/>
        </w:rPr>
      </w:pPr>
      <w:r>
        <w:rPr>
          <w:rFonts w:hint="cs"/>
          <w:rtl/>
        </w:rPr>
        <w:t>אדוני היושב בראש, חברי חברי הכנסת, חבר הכנסת פרוש, תשובתי תהיה קצרה הפעם, אבל לפני כן יש לי שאלה - מדוע נציגכם לא היה ולא הניח זר על קברו של חוזה המדינה אתמול בהר-הרצל?</w:t>
      </w:r>
    </w:p>
    <w:p w14:paraId="5CBA2AA4" w14:textId="77777777" w:rsidR="00000000" w:rsidRDefault="001C3AAC">
      <w:pPr>
        <w:pStyle w:val="a"/>
        <w:rPr>
          <w:rFonts w:hint="cs"/>
          <w:rtl/>
        </w:rPr>
      </w:pPr>
    </w:p>
    <w:p w14:paraId="6D02C3F2" w14:textId="77777777" w:rsidR="00000000" w:rsidRDefault="001C3AAC">
      <w:pPr>
        <w:pStyle w:val="ac"/>
        <w:rPr>
          <w:rtl/>
        </w:rPr>
      </w:pPr>
      <w:r>
        <w:rPr>
          <w:rFonts w:hint="eastAsia"/>
          <w:rtl/>
        </w:rPr>
        <w:t>מאיר</w:t>
      </w:r>
      <w:r>
        <w:rPr>
          <w:rtl/>
        </w:rPr>
        <w:t xml:space="preserve"> פרוש (יהדות התורה):</w:t>
      </w:r>
    </w:p>
    <w:p w14:paraId="1E240A1C" w14:textId="77777777" w:rsidR="00000000" w:rsidRDefault="001C3AAC">
      <w:pPr>
        <w:pStyle w:val="a"/>
        <w:rPr>
          <w:rFonts w:hint="cs"/>
          <w:rtl/>
        </w:rPr>
      </w:pPr>
    </w:p>
    <w:p w14:paraId="67A49CED" w14:textId="77777777" w:rsidR="00000000" w:rsidRDefault="001C3AAC">
      <w:pPr>
        <w:pStyle w:val="a"/>
        <w:rPr>
          <w:rFonts w:hint="cs"/>
          <w:rtl/>
        </w:rPr>
      </w:pPr>
      <w:r>
        <w:rPr>
          <w:rFonts w:hint="cs"/>
          <w:rtl/>
        </w:rPr>
        <w:t xml:space="preserve">אני לא יודע </w:t>
      </w:r>
      <w:r>
        <w:rPr>
          <w:rFonts w:hint="cs"/>
          <w:rtl/>
        </w:rPr>
        <w:t xml:space="preserve">מה לענות. </w:t>
      </w:r>
    </w:p>
    <w:p w14:paraId="31251840" w14:textId="77777777" w:rsidR="00000000" w:rsidRDefault="001C3AAC">
      <w:pPr>
        <w:pStyle w:val="a"/>
        <w:rPr>
          <w:rFonts w:hint="cs"/>
          <w:rtl/>
        </w:rPr>
      </w:pPr>
    </w:p>
    <w:p w14:paraId="77201528" w14:textId="77777777" w:rsidR="00000000" w:rsidRDefault="001C3AAC">
      <w:pPr>
        <w:pStyle w:val="SpeakerCon"/>
        <w:rPr>
          <w:rtl/>
        </w:rPr>
      </w:pPr>
      <w:bookmarkStart w:id="160" w:name="FS000000474T21_07_2003_18_01_32C"/>
      <w:bookmarkEnd w:id="160"/>
      <w:r>
        <w:rPr>
          <w:rtl/>
        </w:rPr>
        <w:t>השר גדעון עזרא:</w:t>
      </w:r>
    </w:p>
    <w:p w14:paraId="24D88B6E" w14:textId="77777777" w:rsidR="00000000" w:rsidRDefault="001C3AAC">
      <w:pPr>
        <w:pStyle w:val="a"/>
        <w:rPr>
          <w:rtl/>
        </w:rPr>
      </w:pPr>
    </w:p>
    <w:p w14:paraId="2269C405" w14:textId="77777777" w:rsidR="00000000" w:rsidRDefault="001C3AAC">
      <w:pPr>
        <w:pStyle w:val="a"/>
        <w:rPr>
          <w:rFonts w:hint="cs"/>
          <w:rtl/>
        </w:rPr>
      </w:pPr>
      <w:r>
        <w:rPr>
          <w:rFonts w:hint="cs"/>
          <w:rtl/>
        </w:rPr>
        <w:t xml:space="preserve">אתה לא יודע. </w:t>
      </w:r>
    </w:p>
    <w:p w14:paraId="4E91AB1D" w14:textId="77777777" w:rsidR="00000000" w:rsidRDefault="001C3AAC">
      <w:pPr>
        <w:pStyle w:val="a"/>
        <w:rPr>
          <w:rFonts w:hint="cs"/>
          <w:rtl/>
        </w:rPr>
      </w:pPr>
    </w:p>
    <w:p w14:paraId="455E5353" w14:textId="77777777" w:rsidR="00000000" w:rsidRDefault="001C3AAC">
      <w:pPr>
        <w:pStyle w:val="a"/>
        <w:rPr>
          <w:rFonts w:hint="cs"/>
          <w:rtl/>
        </w:rPr>
      </w:pPr>
      <w:r>
        <w:rPr>
          <w:rFonts w:hint="cs"/>
          <w:rtl/>
        </w:rPr>
        <w:t xml:space="preserve">אני  מוכרח לומר, שאני רואה הבדלים מעטים מאוד בין הדברים שאומר חבר הכנסת פרוש לבין מה שאומר חבר הכנסת אורון, וכולם התלכדו נגד הממשלה הזאת; הממשלה הזאת, שמנסה בכל כוחה להוציא את המשק מהמצב הקשה שהוא נמצא בו. </w:t>
      </w:r>
    </w:p>
    <w:p w14:paraId="4EAF5E2F" w14:textId="77777777" w:rsidR="00000000" w:rsidRDefault="001C3AAC">
      <w:pPr>
        <w:pStyle w:val="a"/>
        <w:rPr>
          <w:rFonts w:hint="cs"/>
          <w:rtl/>
        </w:rPr>
      </w:pPr>
    </w:p>
    <w:p w14:paraId="38BD1268" w14:textId="77777777" w:rsidR="00000000" w:rsidRDefault="001C3AAC">
      <w:pPr>
        <w:pStyle w:val="a"/>
        <w:rPr>
          <w:rFonts w:hint="cs"/>
          <w:rtl/>
        </w:rPr>
      </w:pPr>
      <w:r>
        <w:rPr>
          <w:rFonts w:hint="cs"/>
          <w:rtl/>
        </w:rPr>
        <w:t>לעצם</w:t>
      </w:r>
      <w:r>
        <w:rPr>
          <w:rFonts w:hint="cs"/>
          <w:rtl/>
        </w:rPr>
        <w:t xml:space="preserve"> דבריך, אני מוכרח להזכיר לך שהכספים הייחודיים לשינוי ניתנו בעקבות העובדה שקיבלתם כספים ייחודיים באותו סכום. </w:t>
      </w:r>
    </w:p>
    <w:p w14:paraId="4877F7BF" w14:textId="77777777" w:rsidR="00000000" w:rsidRDefault="001C3AAC">
      <w:pPr>
        <w:pStyle w:val="a"/>
        <w:rPr>
          <w:rFonts w:hint="cs"/>
          <w:rtl/>
        </w:rPr>
      </w:pPr>
    </w:p>
    <w:p w14:paraId="3D683DAB" w14:textId="77777777" w:rsidR="00000000" w:rsidRDefault="001C3AAC">
      <w:pPr>
        <w:pStyle w:val="a"/>
        <w:rPr>
          <w:rFonts w:hint="cs"/>
          <w:rtl/>
        </w:rPr>
      </w:pPr>
      <w:r>
        <w:rPr>
          <w:rFonts w:hint="cs"/>
          <w:rtl/>
        </w:rPr>
        <w:t>אשר לנושא עצמו, השר נתניהו התייחס לנושא בוועדת הכספים ביום ג', 15 ביולי. השר טומי לפיד השיב  מעל בימת הכנסת על הצעה לסדר-היום בנושא ביום ד', 16 בי</w:t>
      </w:r>
      <w:r>
        <w:rPr>
          <w:rFonts w:hint="cs"/>
          <w:rtl/>
        </w:rPr>
        <w:t xml:space="preserve">ולי, ואתה נכחת, כך שאין מה להוסיף על הדברים אלה. תודה רבה. </w:t>
      </w:r>
    </w:p>
    <w:p w14:paraId="63129672" w14:textId="77777777" w:rsidR="00000000" w:rsidRDefault="001C3AAC">
      <w:pPr>
        <w:pStyle w:val="a"/>
        <w:rPr>
          <w:rFonts w:hint="cs"/>
          <w:rtl/>
        </w:rPr>
      </w:pPr>
    </w:p>
    <w:p w14:paraId="5B227EA3" w14:textId="77777777" w:rsidR="00000000" w:rsidRDefault="001C3AAC">
      <w:pPr>
        <w:pStyle w:val="ad"/>
        <w:rPr>
          <w:rtl/>
        </w:rPr>
      </w:pPr>
      <w:r>
        <w:rPr>
          <w:rtl/>
        </w:rPr>
        <w:t>היו"ר מוחמד ברכה:</w:t>
      </w:r>
    </w:p>
    <w:p w14:paraId="55610A48" w14:textId="77777777" w:rsidR="00000000" w:rsidRDefault="001C3AAC">
      <w:pPr>
        <w:pStyle w:val="a"/>
        <w:rPr>
          <w:rtl/>
        </w:rPr>
      </w:pPr>
    </w:p>
    <w:p w14:paraId="06D4488C" w14:textId="77777777" w:rsidR="00000000" w:rsidRDefault="001C3AAC">
      <w:pPr>
        <w:pStyle w:val="a"/>
        <w:rPr>
          <w:rFonts w:hint="cs"/>
          <w:rtl/>
        </w:rPr>
      </w:pPr>
      <w:r>
        <w:rPr>
          <w:rFonts w:hint="cs"/>
          <w:rtl/>
        </w:rPr>
        <w:t>תודה לשר עזרא. הצעת אי-אמון אחרונה, של סיעת רע"ם, בנושא: מדיניותה של הממשלה כלפי התושבים הערבים, בין היתר בעקבות דברי השר אביגדור ליברמן ובעקבות חקיקת חוק האזרחות. ינמק את האי-</w:t>
      </w:r>
      <w:r>
        <w:rPr>
          <w:rFonts w:hint="cs"/>
          <w:rtl/>
        </w:rPr>
        <w:t xml:space="preserve">אמון חבר הכנסת עבד-אלמאלכ דהאמשה, בבקשה. </w:t>
      </w:r>
    </w:p>
    <w:p w14:paraId="18EFD4EA" w14:textId="77777777" w:rsidR="00000000" w:rsidRDefault="001C3AAC">
      <w:pPr>
        <w:pStyle w:val="a"/>
        <w:rPr>
          <w:rFonts w:hint="cs"/>
          <w:rtl/>
        </w:rPr>
      </w:pPr>
    </w:p>
    <w:p w14:paraId="43C7D55F" w14:textId="77777777" w:rsidR="00000000" w:rsidRDefault="001C3AAC">
      <w:pPr>
        <w:pStyle w:val="Speaker"/>
        <w:rPr>
          <w:rtl/>
        </w:rPr>
      </w:pPr>
      <w:bookmarkStart w:id="161" w:name="FS000000550T21_07_2003_18_04_01"/>
      <w:bookmarkEnd w:id="161"/>
    </w:p>
    <w:p w14:paraId="64517879" w14:textId="77777777" w:rsidR="00000000" w:rsidRDefault="001C3AAC">
      <w:pPr>
        <w:pStyle w:val="Speaker"/>
        <w:rPr>
          <w:rtl/>
        </w:rPr>
      </w:pPr>
      <w:bookmarkStart w:id="162" w:name="_Toc46720091"/>
      <w:bookmarkStart w:id="163" w:name="_Toc50257074"/>
      <w:r>
        <w:rPr>
          <w:rFonts w:hint="eastAsia"/>
          <w:rtl/>
        </w:rPr>
        <w:t>עבד</w:t>
      </w:r>
      <w:r>
        <w:rPr>
          <w:rtl/>
        </w:rPr>
        <w:t>-אלמאלכ דהאמשה (רע"ם):</w:t>
      </w:r>
      <w:bookmarkEnd w:id="162"/>
      <w:bookmarkEnd w:id="163"/>
    </w:p>
    <w:p w14:paraId="2487A76E" w14:textId="77777777" w:rsidR="00000000" w:rsidRDefault="001C3AAC">
      <w:pPr>
        <w:pStyle w:val="a"/>
        <w:rPr>
          <w:rFonts w:hint="cs"/>
          <w:rtl/>
        </w:rPr>
      </w:pPr>
    </w:p>
    <w:p w14:paraId="032EE8E7" w14:textId="77777777" w:rsidR="00000000" w:rsidRDefault="001C3AAC">
      <w:pPr>
        <w:pStyle w:val="a"/>
        <w:rPr>
          <w:rFonts w:hint="cs"/>
          <w:rtl/>
        </w:rPr>
      </w:pPr>
      <w:r>
        <w:rPr>
          <w:rFonts w:hint="cs"/>
          <w:rtl/>
        </w:rPr>
        <w:t xml:space="preserve">כבוד היושב-ראש, מכובדי השרים, חברי הכנסת, הצעה זו היתה אמורה לעלות בשבוע שעבר. נוכח הפנייה של הממשלה ושל יושב-ראש הקואליציה, אפשרתי </w:t>
      </w:r>
      <w:r>
        <w:rPr>
          <w:rtl/>
        </w:rPr>
        <w:t>–</w:t>
      </w:r>
      <w:r>
        <w:rPr>
          <w:rFonts w:hint="cs"/>
          <w:rtl/>
        </w:rPr>
        <w:t xml:space="preserve"> כמו אחרים </w:t>
      </w:r>
      <w:r>
        <w:rPr>
          <w:rtl/>
        </w:rPr>
        <w:t>–</w:t>
      </w:r>
      <w:r>
        <w:rPr>
          <w:rFonts w:hint="cs"/>
          <w:rtl/>
        </w:rPr>
        <w:t xml:space="preserve"> לדחות את הדיון לשבוע הזה, כי ראש הממשלה</w:t>
      </w:r>
      <w:r>
        <w:rPr>
          <w:rFonts w:hint="cs"/>
          <w:rtl/>
        </w:rPr>
        <w:t xml:space="preserve"> לא היה בארץ, בתקווה וגם בהבטחה </w:t>
      </w:r>
      <w:r>
        <w:rPr>
          <w:rtl/>
        </w:rPr>
        <w:t>–</w:t>
      </w:r>
      <w:r>
        <w:rPr>
          <w:rFonts w:hint="cs"/>
          <w:rtl/>
        </w:rPr>
        <w:t xml:space="preserve"> גם אם  כללית, גם אם לא כל כך מפורשת, כי לא עמדנו עליה </w:t>
      </w:r>
      <w:r>
        <w:rPr>
          <w:rtl/>
        </w:rPr>
        <w:t>–</w:t>
      </w:r>
      <w:r>
        <w:rPr>
          <w:rFonts w:hint="cs"/>
          <w:rtl/>
        </w:rPr>
        <w:t xml:space="preserve"> שכיוון שדוחים את הדיון כשהוא בחוץ-לארץ, כשמעלים אותו כשהוא בארץ, ראש הממשלה יהיה נוכח בדיון ויתייחס אליו. </w:t>
      </w:r>
    </w:p>
    <w:p w14:paraId="39A99366" w14:textId="77777777" w:rsidR="00000000" w:rsidRDefault="001C3AAC">
      <w:pPr>
        <w:pStyle w:val="a"/>
        <w:rPr>
          <w:rFonts w:hint="cs"/>
          <w:rtl/>
        </w:rPr>
      </w:pPr>
    </w:p>
    <w:p w14:paraId="398893B6" w14:textId="77777777" w:rsidR="00000000" w:rsidRDefault="001C3AAC">
      <w:pPr>
        <w:pStyle w:val="a"/>
        <w:rPr>
          <w:rFonts w:hint="cs"/>
          <w:rtl/>
        </w:rPr>
      </w:pPr>
      <w:r>
        <w:rPr>
          <w:rFonts w:hint="cs"/>
          <w:rtl/>
        </w:rPr>
        <w:t>כנראה שכל זה לא עוזר. לא רק שראש הממשלה לא מגיע - במקרה  ל</w:t>
      </w:r>
      <w:r>
        <w:rPr>
          <w:rFonts w:hint="cs"/>
          <w:rtl/>
        </w:rPr>
        <w:t xml:space="preserve">גמרי כנראה </w:t>
      </w:r>
      <w:r>
        <w:rPr>
          <w:rtl/>
        </w:rPr>
        <w:t>–</w:t>
      </w:r>
      <w:r>
        <w:rPr>
          <w:rFonts w:hint="cs"/>
          <w:rtl/>
        </w:rPr>
        <w:t xml:space="preserve"> בדקות האחרונות הופיעו שני חברי ליכוד מתוך סך כל 40 חברי הכנסת של הליכוד. זה מעיד  על היחס של הממשלה לא רק לכנסת, אלא גם לעם, לציבור בכלל. זו ממשלה שמזלזלת, מתעלמת, מתכחשת, וכאשר היא עושה, היא עושה רע. כאשר היא אקטיבית, היא עושה דברים רעים. הדב</w:t>
      </w:r>
      <w:r>
        <w:rPr>
          <w:rFonts w:hint="cs"/>
          <w:rtl/>
        </w:rPr>
        <w:t xml:space="preserve">רים כל כך עצובים וכל כך כואבים, עד שהייתי מצפה שהם לא יצחיקו אותך, שכני, חבר הכנסת אפללו. </w:t>
      </w:r>
    </w:p>
    <w:p w14:paraId="47978DED" w14:textId="77777777" w:rsidR="00000000" w:rsidRDefault="001C3AAC">
      <w:pPr>
        <w:pStyle w:val="a"/>
        <w:rPr>
          <w:rFonts w:hint="cs"/>
          <w:rtl/>
        </w:rPr>
      </w:pPr>
    </w:p>
    <w:p w14:paraId="1C2C8AA7" w14:textId="77777777" w:rsidR="00000000" w:rsidRDefault="001C3AAC">
      <w:pPr>
        <w:pStyle w:val="ac"/>
        <w:rPr>
          <w:rtl/>
        </w:rPr>
      </w:pPr>
      <w:r>
        <w:rPr>
          <w:rtl/>
        </w:rPr>
        <w:t>אלי אפללו (הליכוד):</w:t>
      </w:r>
    </w:p>
    <w:p w14:paraId="73CFDC11" w14:textId="77777777" w:rsidR="00000000" w:rsidRDefault="001C3AAC">
      <w:pPr>
        <w:pStyle w:val="a"/>
        <w:rPr>
          <w:rtl/>
        </w:rPr>
      </w:pPr>
    </w:p>
    <w:p w14:paraId="083A693F" w14:textId="77777777" w:rsidR="00000000" w:rsidRDefault="001C3AAC">
      <w:pPr>
        <w:pStyle w:val="a"/>
        <w:rPr>
          <w:rFonts w:hint="cs"/>
          <w:rtl/>
        </w:rPr>
      </w:pPr>
      <w:r>
        <w:rPr>
          <w:rFonts w:hint="cs"/>
          <w:rtl/>
        </w:rPr>
        <w:t>הצחיק אותי כשאתה אמרת שהיא עושה רע, רק רע?</w:t>
      </w:r>
    </w:p>
    <w:p w14:paraId="43E44D1C" w14:textId="77777777" w:rsidR="00000000" w:rsidRDefault="001C3AAC">
      <w:pPr>
        <w:pStyle w:val="a"/>
        <w:rPr>
          <w:rFonts w:hint="cs"/>
          <w:rtl/>
        </w:rPr>
      </w:pPr>
    </w:p>
    <w:p w14:paraId="286EFFFE" w14:textId="77777777" w:rsidR="00000000" w:rsidRDefault="001C3AAC">
      <w:pPr>
        <w:pStyle w:val="SpeakerCon"/>
        <w:rPr>
          <w:rtl/>
        </w:rPr>
      </w:pPr>
      <w:bookmarkStart w:id="164" w:name="FS000000550T21_07_2003_18_10_36C"/>
      <w:bookmarkEnd w:id="164"/>
      <w:r>
        <w:rPr>
          <w:rtl/>
        </w:rPr>
        <w:t>עבד-אלמאלכ דהאמשה (רע"ם):</w:t>
      </w:r>
    </w:p>
    <w:p w14:paraId="455F7E6D" w14:textId="77777777" w:rsidR="00000000" w:rsidRDefault="001C3AAC">
      <w:pPr>
        <w:pStyle w:val="a"/>
        <w:rPr>
          <w:rtl/>
        </w:rPr>
      </w:pPr>
    </w:p>
    <w:p w14:paraId="7B81FC8D" w14:textId="77777777" w:rsidR="00000000" w:rsidRDefault="001C3AAC">
      <w:pPr>
        <w:pStyle w:val="a"/>
        <w:rPr>
          <w:rFonts w:hint="cs"/>
          <w:rtl/>
        </w:rPr>
      </w:pPr>
      <w:r>
        <w:rPr>
          <w:rFonts w:hint="cs"/>
          <w:rtl/>
        </w:rPr>
        <w:t>כשהיא עושה, היא עושה רע, וזאת באמת המציאות. זה מה שיש, מה לעשות? אני מתא</w:t>
      </w:r>
      <w:r>
        <w:rPr>
          <w:rFonts w:hint="cs"/>
          <w:rtl/>
        </w:rPr>
        <w:t xml:space="preserve">ר דברים כהווייתם. </w:t>
      </w:r>
    </w:p>
    <w:p w14:paraId="44C2AF13" w14:textId="77777777" w:rsidR="00000000" w:rsidRDefault="001C3AAC">
      <w:pPr>
        <w:pStyle w:val="a"/>
        <w:rPr>
          <w:rFonts w:hint="cs"/>
          <w:rtl/>
        </w:rPr>
      </w:pPr>
    </w:p>
    <w:p w14:paraId="7BC33D7F" w14:textId="77777777" w:rsidR="00000000" w:rsidRDefault="001C3AAC">
      <w:pPr>
        <w:pStyle w:val="a"/>
        <w:rPr>
          <w:rFonts w:hint="cs"/>
          <w:rtl/>
        </w:rPr>
      </w:pPr>
      <w:r>
        <w:rPr>
          <w:rFonts w:hint="cs"/>
          <w:rtl/>
        </w:rPr>
        <w:t xml:space="preserve">בממשלה הזאת יושבים, בין היתר, שרים שלא ראינו כמותם ולא שמענו כדבריהם. שר אחד אומר, בישיבת ממשלה, אגב, תוך כדי דיון: בהיותי שר התחבורה, יש לי אוטובוסים, אני מוכן להסיע את האסירים הפלסטינים לים-המלח, לכיוון אחד. </w:t>
      </w:r>
    </w:p>
    <w:p w14:paraId="0C1B29ED" w14:textId="77777777" w:rsidR="00000000" w:rsidRDefault="001C3AAC">
      <w:pPr>
        <w:pStyle w:val="a"/>
        <w:rPr>
          <w:rFonts w:hint="cs"/>
          <w:rtl/>
        </w:rPr>
      </w:pPr>
    </w:p>
    <w:p w14:paraId="09241516" w14:textId="77777777" w:rsidR="00000000" w:rsidRDefault="001C3AAC">
      <w:pPr>
        <w:pStyle w:val="ac"/>
        <w:rPr>
          <w:rtl/>
        </w:rPr>
      </w:pPr>
      <w:r>
        <w:rPr>
          <w:rFonts w:hint="eastAsia"/>
          <w:rtl/>
        </w:rPr>
        <w:t>צבי</w:t>
      </w:r>
      <w:r>
        <w:rPr>
          <w:rtl/>
        </w:rPr>
        <w:t xml:space="preserve"> הנדל (האיחוד הלאומי </w:t>
      </w:r>
      <w:r>
        <w:rPr>
          <w:rtl/>
        </w:rPr>
        <w:t>- ישראל ביתנו):</w:t>
      </w:r>
    </w:p>
    <w:p w14:paraId="48499202" w14:textId="77777777" w:rsidR="00000000" w:rsidRDefault="001C3AAC">
      <w:pPr>
        <w:pStyle w:val="a"/>
        <w:rPr>
          <w:rFonts w:hint="cs"/>
          <w:rtl/>
        </w:rPr>
      </w:pPr>
    </w:p>
    <w:p w14:paraId="4973263A" w14:textId="77777777" w:rsidR="00000000" w:rsidRDefault="001C3AAC">
      <w:pPr>
        <w:pStyle w:val="a"/>
        <w:rPr>
          <w:rFonts w:hint="cs"/>
          <w:rtl/>
        </w:rPr>
      </w:pPr>
      <w:r>
        <w:rPr>
          <w:rFonts w:hint="cs"/>
          <w:rtl/>
        </w:rPr>
        <w:t xml:space="preserve">לים-המלח, אמת. </w:t>
      </w:r>
    </w:p>
    <w:p w14:paraId="618E4E31" w14:textId="77777777" w:rsidR="00000000" w:rsidRDefault="001C3AAC">
      <w:pPr>
        <w:pStyle w:val="a"/>
        <w:rPr>
          <w:rFonts w:hint="cs"/>
          <w:rtl/>
        </w:rPr>
      </w:pPr>
    </w:p>
    <w:p w14:paraId="2B5AA6D0" w14:textId="77777777" w:rsidR="00000000" w:rsidRDefault="001C3AAC">
      <w:pPr>
        <w:pStyle w:val="SpeakerCon"/>
        <w:rPr>
          <w:rtl/>
        </w:rPr>
      </w:pPr>
      <w:bookmarkStart w:id="165" w:name="FS000000550T21_07_2003_18_11_46C"/>
      <w:bookmarkEnd w:id="165"/>
      <w:r>
        <w:rPr>
          <w:rtl/>
        </w:rPr>
        <w:t>עבד-אלמאלכ דהאמשה (רע"ם):</w:t>
      </w:r>
    </w:p>
    <w:p w14:paraId="4FBE3A73" w14:textId="77777777" w:rsidR="00000000" w:rsidRDefault="001C3AAC">
      <w:pPr>
        <w:pStyle w:val="a"/>
        <w:rPr>
          <w:rtl/>
        </w:rPr>
      </w:pPr>
    </w:p>
    <w:p w14:paraId="4FD53328" w14:textId="77777777" w:rsidR="00000000" w:rsidRDefault="001C3AAC">
      <w:pPr>
        <w:pStyle w:val="a"/>
        <w:rPr>
          <w:rFonts w:hint="cs"/>
          <w:rtl/>
        </w:rPr>
      </w:pPr>
      <w:r>
        <w:rPr>
          <w:rFonts w:hint="cs"/>
          <w:rtl/>
        </w:rPr>
        <w:t xml:space="preserve">בושה וחרפה. בושה שצלם אדם מדבר כך. לגבי אדם שרוצה להטביע אחרים בים, היה מי שענה לו, ואנחנו ענינו לו. אני חושב שזה מבייש קודם כול ואך ורק את מי שאומר את הדברים האלה. </w:t>
      </w:r>
    </w:p>
    <w:p w14:paraId="41185628" w14:textId="77777777" w:rsidR="00000000" w:rsidRDefault="001C3AAC">
      <w:pPr>
        <w:pStyle w:val="a"/>
        <w:rPr>
          <w:rFonts w:hint="cs"/>
          <w:rtl/>
        </w:rPr>
      </w:pPr>
    </w:p>
    <w:p w14:paraId="5DAE0117" w14:textId="77777777" w:rsidR="00000000" w:rsidRDefault="001C3AAC">
      <w:pPr>
        <w:pStyle w:val="a"/>
        <w:rPr>
          <w:rFonts w:hint="cs"/>
          <w:rtl/>
        </w:rPr>
      </w:pPr>
      <w:r>
        <w:rPr>
          <w:rFonts w:hint="cs"/>
          <w:rtl/>
        </w:rPr>
        <w:t xml:space="preserve">שר אחר באותה ממשלה עוסק </w:t>
      </w:r>
      <w:r>
        <w:rPr>
          <w:rtl/>
        </w:rPr>
        <w:t>–</w:t>
      </w:r>
      <w:r>
        <w:rPr>
          <w:rFonts w:hint="cs"/>
          <w:rtl/>
        </w:rPr>
        <w:t xml:space="preserve"> נו</w:t>
      </w:r>
      <w:r>
        <w:rPr>
          <w:rFonts w:hint="cs"/>
          <w:rtl/>
        </w:rPr>
        <w:t xml:space="preserve">סף על היותו שר בממשלה </w:t>
      </w:r>
      <w:r>
        <w:rPr>
          <w:rtl/>
        </w:rPr>
        <w:t>–</w:t>
      </w:r>
      <w:r>
        <w:rPr>
          <w:rFonts w:hint="cs"/>
          <w:rtl/>
        </w:rPr>
        <w:t xml:space="preserve"> גם בנישול תושבים ערבים מנחלותיהם ומבתיהם. יש לו עבודה, יש לו זמן יומם ולילה בשיח'-ג'ראח, בשכונות מזרח-ירושלים, לעשות לילות כימים כדי לנשל כמה שיותר ערבים מבתיהם. אני מקווה שהוא יענה לי עכשיו, אז נשמע גם את התייחסותו בנדון. שלא יגידו</w:t>
      </w:r>
      <w:r>
        <w:rPr>
          <w:rFonts w:hint="cs"/>
          <w:rtl/>
        </w:rPr>
        <w:t xml:space="preserve"> שיש פה טאבו ולא טאבו וקניות לפני 100 שנה ו-50 שנה. אזרחי ירושלים ענו בתשובה אחת: תנו לנו את בתינו במערב העיר ונצא מפה. אנחנו נכנסנו לפה כאשר הוציאו אותנו ממערב ירושלים. אונר"א, הסוכנות הבין-לאומית, הכניסה אותנו לפה, כאשר ויתרנו על זכותנו כפליטים וכמי שיכו</w:t>
      </w:r>
      <w:r>
        <w:rPr>
          <w:rFonts w:hint="cs"/>
          <w:rtl/>
        </w:rPr>
        <w:t xml:space="preserve">לים להיות נתמכי סעד תמורת הכניסה לבתים האלה. שום דבר לא עוזר. </w:t>
      </w:r>
    </w:p>
    <w:p w14:paraId="776CB0E9" w14:textId="77777777" w:rsidR="00000000" w:rsidRDefault="001C3AAC">
      <w:pPr>
        <w:pStyle w:val="a"/>
        <w:rPr>
          <w:rFonts w:hint="cs"/>
          <w:rtl/>
        </w:rPr>
      </w:pPr>
    </w:p>
    <w:p w14:paraId="1FCBC785" w14:textId="77777777" w:rsidR="00000000" w:rsidRDefault="001C3AAC">
      <w:pPr>
        <w:pStyle w:val="a"/>
        <w:rPr>
          <w:rFonts w:hint="cs"/>
          <w:rtl/>
        </w:rPr>
      </w:pPr>
      <w:r>
        <w:rPr>
          <w:rFonts w:hint="cs"/>
          <w:rtl/>
        </w:rPr>
        <w:t>שר שלישי הוא ממש משיח שקר. אומנם הוא לא ממפלגתך, חבר הכנסת הנדל, אבל מהמפלגה האחרת, מהמפד"ל, ומילותיו מפורסמות וידועות. הוא מוכן לפתור את כל הבעיות של המדינה על-ידי הזיות שקר, נבואה משיחית, דב</w:t>
      </w:r>
      <w:r>
        <w:rPr>
          <w:rFonts w:hint="cs"/>
          <w:rtl/>
        </w:rPr>
        <w:t>רים קשים ומרושעים; על-ידי תיאור בני העם האחר, הערבים במקרה הזה, תיאורים שאין הלשון סובלת אפילו לחזור עליהם ולהזכיר אותם, תוך כדי דברי נאצה גזעניים בוטים מן החריפים ביותר. כאלה הם שרי ממשלתך, מר הנדל. עם כאלה שרים, עם כאלה התבטאויות וכאלה התנהגויות נגד התוש</w:t>
      </w:r>
      <w:r>
        <w:rPr>
          <w:rFonts w:hint="cs"/>
          <w:rtl/>
        </w:rPr>
        <w:t xml:space="preserve">בים הערבים, אינני יודע אם בממשלה הזאת צריך להיות </w:t>
      </w:r>
      <w:r>
        <w:rPr>
          <w:rtl/>
        </w:rPr>
        <w:t>–</w:t>
      </w:r>
      <w:r>
        <w:rPr>
          <w:rFonts w:hint="cs"/>
          <w:rtl/>
        </w:rPr>
        <w:t xml:space="preserve"> או יכול להיות </w:t>
      </w:r>
      <w:r>
        <w:rPr>
          <w:rtl/>
        </w:rPr>
        <w:t>–</w:t>
      </w:r>
      <w:r>
        <w:rPr>
          <w:rFonts w:hint="cs"/>
          <w:rtl/>
        </w:rPr>
        <w:t xml:space="preserve"> אמון בכלל. </w:t>
      </w:r>
    </w:p>
    <w:p w14:paraId="67B1E9F1" w14:textId="77777777" w:rsidR="00000000" w:rsidRDefault="001C3AAC">
      <w:pPr>
        <w:pStyle w:val="a"/>
        <w:rPr>
          <w:rFonts w:hint="cs"/>
          <w:rtl/>
        </w:rPr>
      </w:pPr>
    </w:p>
    <w:p w14:paraId="2F68BE55" w14:textId="77777777" w:rsidR="00000000" w:rsidRDefault="001C3AAC">
      <w:pPr>
        <w:pStyle w:val="ac"/>
        <w:rPr>
          <w:rtl/>
        </w:rPr>
      </w:pPr>
      <w:r>
        <w:rPr>
          <w:rFonts w:hint="eastAsia"/>
          <w:rtl/>
        </w:rPr>
        <w:t>צבי</w:t>
      </w:r>
      <w:r>
        <w:rPr>
          <w:rtl/>
        </w:rPr>
        <w:t xml:space="preserve"> הנדל (האיחוד הלאומי - ישראל ביתנו):</w:t>
      </w:r>
    </w:p>
    <w:p w14:paraId="605A9F6A" w14:textId="77777777" w:rsidR="00000000" w:rsidRDefault="001C3AAC">
      <w:pPr>
        <w:pStyle w:val="a"/>
        <w:rPr>
          <w:rFonts w:hint="cs"/>
          <w:rtl/>
        </w:rPr>
      </w:pPr>
    </w:p>
    <w:p w14:paraId="0FA28BDD" w14:textId="77777777" w:rsidR="00000000" w:rsidRDefault="001C3AAC">
      <w:pPr>
        <w:pStyle w:val="a"/>
        <w:rPr>
          <w:rFonts w:hint="cs"/>
          <w:rtl/>
        </w:rPr>
      </w:pPr>
      <w:r>
        <w:rPr>
          <w:rFonts w:hint="cs"/>
          <w:rtl/>
        </w:rPr>
        <w:t>לא נגד הערבים, אלא נגד הרוצחים.</w:t>
      </w:r>
    </w:p>
    <w:p w14:paraId="69DC5567" w14:textId="77777777" w:rsidR="00000000" w:rsidRDefault="001C3AAC">
      <w:pPr>
        <w:pStyle w:val="a"/>
        <w:rPr>
          <w:rFonts w:hint="cs"/>
          <w:rtl/>
        </w:rPr>
      </w:pPr>
    </w:p>
    <w:p w14:paraId="44C5527E" w14:textId="77777777" w:rsidR="00000000" w:rsidRDefault="001C3AAC">
      <w:pPr>
        <w:pStyle w:val="SpeakerCon"/>
        <w:rPr>
          <w:rtl/>
        </w:rPr>
      </w:pPr>
      <w:bookmarkStart w:id="166" w:name="FS000000550T21_07_2003_18_22_01C"/>
      <w:bookmarkEnd w:id="166"/>
      <w:r>
        <w:rPr>
          <w:rtl/>
        </w:rPr>
        <w:t>עבד-אלמאלכ דהאמשה (רע"ם):</w:t>
      </w:r>
    </w:p>
    <w:p w14:paraId="60FA9233" w14:textId="77777777" w:rsidR="00000000" w:rsidRDefault="001C3AAC">
      <w:pPr>
        <w:pStyle w:val="a"/>
        <w:rPr>
          <w:rtl/>
        </w:rPr>
      </w:pPr>
    </w:p>
    <w:p w14:paraId="07C793FC" w14:textId="77777777" w:rsidR="00000000" w:rsidRDefault="001C3AAC">
      <w:pPr>
        <w:pStyle w:val="a"/>
        <w:rPr>
          <w:rFonts w:hint="cs"/>
          <w:rtl/>
        </w:rPr>
      </w:pPr>
      <w:r>
        <w:rPr>
          <w:rFonts w:hint="cs"/>
          <w:rtl/>
        </w:rPr>
        <w:t>לא, הם מתבטאים גם נגד ערבים בכלל.</w:t>
      </w:r>
      <w:bookmarkStart w:id="167" w:name="FS000000550T21_07_2003_18_22_29C"/>
      <w:bookmarkEnd w:id="167"/>
      <w:r>
        <w:rPr>
          <w:rFonts w:hint="cs"/>
          <w:rtl/>
        </w:rPr>
        <w:t xml:space="preserve"> הרי לדידך כל ערבי הוא רוצח וכל ערבי הוא מ</w:t>
      </w:r>
      <w:r>
        <w:rPr>
          <w:rFonts w:hint="cs"/>
          <w:rtl/>
        </w:rPr>
        <w:t xml:space="preserve">חבל וכל פלסטיני צריך גירוש. </w:t>
      </w:r>
    </w:p>
    <w:p w14:paraId="0E84DBC7" w14:textId="77777777" w:rsidR="00000000" w:rsidRDefault="001C3AAC">
      <w:pPr>
        <w:pStyle w:val="a"/>
        <w:rPr>
          <w:rFonts w:hint="cs"/>
          <w:rtl/>
        </w:rPr>
      </w:pPr>
    </w:p>
    <w:p w14:paraId="19F021BC" w14:textId="77777777" w:rsidR="00000000" w:rsidRDefault="001C3AAC">
      <w:pPr>
        <w:pStyle w:val="ac"/>
        <w:rPr>
          <w:rtl/>
        </w:rPr>
      </w:pPr>
      <w:r>
        <w:rPr>
          <w:rFonts w:hint="eastAsia"/>
          <w:rtl/>
        </w:rPr>
        <w:t>צבי</w:t>
      </w:r>
      <w:r>
        <w:rPr>
          <w:rtl/>
        </w:rPr>
        <w:t xml:space="preserve"> הנדל (האיחוד הלאומי - ישראל ביתנו):</w:t>
      </w:r>
    </w:p>
    <w:p w14:paraId="2C4AE4DE" w14:textId="77777777" w:rsidR="00000000" w:rsidRDefault="001C3AAC">
      <w:pPr>
        <w:pStyle w:val="a"/>
        <w:rPr>
          <w:rFonts w:hint="cs"/>
          <w:rtl/>
        </w:rPr>
      </w:pPr>
    </w:p>
    <w:p w14:paraId="503ADBA2" w14:textId="77777777" w:rsidR="00000000" w:rsidRDefault="001C3AAC">
      <w:pPr>
        <w:pStyle w:val="a"/>
        <w:rPr>
          <w:rFonts w:hint="cs"/>
          <w:rtl/>
        </w:rPr>
      </w:pPr>
      <w:r>
        <w:rPr>
          <w:rFonts w:hint="cs"/>
          <w:rtl/>
        </w:rPr>
        <w:t xml:space="preserve">לא. </w:t>
      </w:r>
    </w:p>
    <w:p w14:paraId="7D08BE86" w14:textId="77777777" w:rsidR="00000000" w:rsidRDefault="001C3AAC">
      <w:pPr>
        <w:pStyle w:val="a"/>
        <w:rPr>
          <w:rFonts w:hint="cs"/>
          <w:rtl/>
        </w:rPr>
      </w:pPr>
    </w:p>
    <w:p w14:paraId="5382115D" w14:textId="77777777" w:rsidR="00000000" w:rsidRDefault="001C3AAC">
      <w:pPr>
        <w:pStyle w:val="SpeakerCon"/>
        <w:rPr>
          <w:rtl/>
        </w:rPr>
      </w:pPr>
      <w:bookmarkStart w:id="168" w:name="FS000000550T21_07_2003_18_23_12C"/>
      <w:bookmarkEnd w:id="168"/>
      <w:r>
        <w:rPr>
          <w:rtl/>
        </w:rPr>
        <w:t>עבד-אלמאלכ דהאמשה (רע"ם):</w:t>
      </w:r>
    </w:p>
    <w:p w14:paraId="3FE11233" w14:textId="77777777" w:rsidR="00000000" w:rsidRDefault="001C3AAC">
      <w:pPr>
        <w:pStyle w:val="a"/>
        <w:rPr>
          <w:rtl/>
        </w:rPr>
      </w:pPr>
    </w:p>
    <w:p w14:paraId="3883FA35" w14:textId="77777777" w:rsidR="00000000" w:rsidRDefault="001C3AAC">
      <w:pPr>
        <w:pStyle w:val="a"/>
        <w:rPr>
          <w:rFonts w:hint="cs"/>
          <w:rtl/>
        </w:rPr>
      </w:pPr>
      <w:r>
        <w:rPr>
          <w:rFonts w:hint="cs"/>
          <w:rtl/>
        </w:rPr>
        <w:t xml:space="preserve">אנחנו את הדברים האלה מכירים. אדוני, אתם מדברים על נרצחים </w:t>
      </w:r>
      <w:r>
        <w:rPr>
          <w:rtl/>
        </w:rPr>
        <w:t>–</w:t>
      </w:r>
      <w:r>
        <w:rPr>
          <w:rFonts w:hint="cs"/>
          <w:rtl/>
        </w:rPr>
        <w:t xml:space="preserve"> בסדר, בוא נגיד שכן. איך אתה קורא לבני העם האחר, שגם הם </w:t>
      </w:r>
      <w:r>
        <w:rPr>
          <w:rtl/>
        </w:rPr>
        <w:t>–</w:t>
      </w:r>
      <w:r>
        <w:rPr>
          <w:rFonts w:hint="cs"/>
          <w:rtl/>
        </w:rPr>
        <w:t xml:space="preserve"> אני לא רוצה להגיד נרצחים, כי פשוט המ</w:t>
      </w:r>
      <w:r>
        <w:rPr>
          <w:rFonts w:hint="cs"/>
          <w:rtl/>
        </w:rPr>
        <w:t xml:space="preserve">לה הזאת קצת זרה לי, היא קצת יותר מדי קשה אפילו ובוטה </w:t>
      </w:r>
      <w:r>
        <w:rPr>
          <w:rtl/>
        </w:rPr>
        <w:t>–</w:t>
      </w:r>
      <w:r>
        <w:rPr>
          <w:rFonts w:hint="cs"/>
          <w:rtl/>
        </w:rPr>
        <w:t xml:space="preserve"> נהרגים, מתים, תוך כדי פעולות, מלחמות, איבה, איך שלא תקרא לזה? זה אפילו קצת יותר נכון מבחינת המציאות, כי אף אחד לא מתכוון פה לרצוח מישהו מסוים. הרי המלה רצח היא מלה קשה מאוד, ורוצח אדם אחד כרוצח האנושות</w:t>
      </w:r>
      <w:r>
        <w:rPr>
          <w:rFonts w:hint="cs"/>
          <w:rtl/>
        </w:rPr>
        <w:t xml:space="preserve"> כולה. זה כתוב בספרי הקודש, גם אצלנו כמוסלמים וגם בתורה. לכן, זה כאילו מוזיל ועושה את המושג "רצח" יותר קל, יותר זול ויותר שגרתי, ואסור שדברי הרצח יהיו שגרתיים. </w:t>
      </w:r>
    </w:p>
    <w:p w14:paraId="3A228843" w14:textId="77777777" w:rsidR="00000000" w:rsidRDefault="001C3AAC">
      <w:pPr>
        <w:pStyle w:val="a"/>
        <w:rPr>
          <w:rFonts w:hint="cs"/>
          <w:rtl/>
        </w:rPr>
      </w:pPr>
    </w:p>
    <w:p w14:paraId="59D25758" w14:textId="77777777" w:rsidR="00000000" w:rsidRDefault="001C3AAC">
      <w:pPr>
        <w:pStyle w:val="ac"/>
        <w:rPr>
          <w:rtl/>
        </w:rPr>
      </w:pPr>
      <w:r>
        <w:rPr>
          <w:rFonts w:hint="eastAsia"/>
          <w:rtl/>
        </w:rPr>
        <w:t>אלי</w:t>
      </w:r>
      <w:r>
        <w:rPr>
          <w:rtl/>
        </w:rPr>
        <w:t xml:space="preserve"> אפללו (הליכוד):</w:t>
      </w:r>
    </w:p>
    <w:p w14:paraId="756D9F1C" w14:textId="77777777" w:rsidR="00000000" w:rsidRDefault="001C3AAC">
      <w:pPr>
        <w:pStyle w:val="a"/>
        <w:rPr>
          <w:rFonts w:hint="cs"/>
          <w:rtl/>
        </w:rPr>
      </w:pPr>
    </w:p>
    <w:p w14:paraId="097DF4B4" w14:textId="77777777" w:rsidR="00000000" w:rsidRDefault="001C3AAC">
      <w:pPr>
        <w:pStyle w:val="a"/>
        <w:rPr>
          <w:rFonts w:hint="cs"/>
          <w:rtl/>
        </w:rPr>
      </w:pPr>
      <w:r>
        <w:rPr>
          <w:rFonts w:hint="cs"/>
          <w:rtl/>
        </w:rPr>
        <w:t>מה זה שהידים?</w:t>
      </w:r>
    </w:p>
    <w:p w14:paraId="402156DC" w14:textId="77777777" w:rsidR="00000000" w:rsidRDefault="001C3AAC">
      <w:pPr>
        <w:pStyle w:val="a"/>
        <w:rPr>
          <w:rFonts w:hint="cs"/>
          <w:rtl/>
        </w:rPr>
      </w:pPr>
    </w:p>
    <w:p w14:paraId="5A0E1BF9" w14:textId="77777777" w:rsidR="00000000" w:rsidRDefault="001C3AAC">
      <w:pPr>
        <w:pStyle w:val="SpeakerCon"/>
        <w:rPr>
          <w:rtl/>
        </w:rPr>
      </w:pPr>
      <w:bookmarkStart w:id="169" w:name="FS000000550T21_07_2003_18_25_32C"/>
      <w:bookmarkEnd w:id="169"/>
      <w:r>
        <w:rPr>
          <w:rtl/>
        </w:rPr>
        <w:t>עבד-אלמאלכ דהאמשה (רע"ם):</w:t>
      </w:r>
    </w:p>
    <w:p w14:paraId="6A54086E" w14:textId="77777777" w:rsidR="00000000" w:rsidRDefault="001C3AAC">
      <w:pPr>
        <w:pStyle w:val="a"/>
        <w:rPr>
          <w:rtl/>
        </w:rPr>
      </w:pPr>
    </w:p>
    <w:p w14:paraId="34D45029" w14:textId="77777777" w:rsidR="00000000" w:rsidRDefault="001C3AAC">
      <w:pPr>
        <w:pStyle w:val="a"/>
        <w:rPr>
          <w:rFonts w:hint="cs"/>
          <w:rtl/>
        </w:rPr>
      </w:pPr>
      <w:r>
        <w:rPr>
          <w:rFonts w:hint="cs"/>
          <w:rtl/>
        </w:rPr>
        <w:t>חבר הכנסת אפללו, לאחר מכן, לא ע</w:t>
      </w:r>
      <w:r>
        <w:rPr>
          <w:rFonts w:hint="cs"/>
          <w:rtl/>
        </w:rPr>
        <w:t xml:space="preserve">ל חשבוני עכשיו ולא בזמני. </w:t>
      </w:r>
    </w:p>
    <w:p w14:paraId="5013F376" w14:textId="77777777" w:rsidR="00000000" w:rsidRDefault="001C3AAC">
      <w:pPr>
        <w:pStyle w:val="a"/>
        <w:rPr>
          <w:rFonts w:hint="cs"/>
          <w:rtl/>
        </w:rPr>
      </w:pPr>
    </w:p>
    <w:p w14:paraId="286FC30C" w14:textId="77777777" w:rsidR="00000000" w:rsidRDefault="001C3AAC">
      <w:pPr>
        <w:pStyle w:val="ac"/>
        <w:rPr>
          <w:rtl/>
        </w:rPr>
      </w:pPr>
      <w:r>
        <w:rPr>
          <w:rFonts w:hint="eastAsia"/>
          <w:rtl/>
        </w:rPr>
        <w:t>אלי</w:t>
      </w:r>
      <w:r>
        <w:rPr>
          <w:rtl/>
        </w:rPr>
        <w:t xml:space="preserve"> אפללו (הליכוד):</w:t>
      </w:r>
    </w:p>
    <w:p w14:paraId="629A5A48" w14:textId="77777777" w:rsidR="00000000" w:rsidRDefault="001C3AAC">
      <w:pPr>
        <w:pStyle w:val="a"/>
        <w:rPr>
          <w:rFonts w:hint="cs"/>
          <w:rtl/>
        </w:rPr>
      </w:pPr>
    </w:p>
    <w:p w14:paraId="56865B77" w14:textId="77777777" w:rsidR="00000000" w:rsidRDefault="001C3AAC">
      <w:pPr>
        <w:pStyle w:val="a"/>
        <w:rPr>
          <w:rFonts w:hint="cs"/>
          <w:rtl/>
        </w:rPr>
      </w:pPr>
      <w:r>
        <w:rPr>
          <w:rFonts w:hint="cs"/>
          <w:rtl/>
        </w:rPr>
        <w:t>מה אומרים השהידים?</w:t>
      </w:r>
    </w:p>
    <w:p w14:paraId="7B6FBFDD" w14:textId="77777777" w:rsidR="00000000" w:rsidRDefault="001C3AAC">
      <w:pPr>
        <w:pStyle w:val="a"/>
        <w:rPr>
          <w:rFonts w:hint="cs"/>
          <w:rtl/>
        </w:rPr>
      </w:pPr>
    </w:p>
    <w:p w14:paraId="0920871C" w14:textId="77777777" w:rsidR="00000000" w:rsidRDefault="001C3AAC">
      <w:pPr>
        <w:pStyle w:val="ad"/>
        <w:rPr>
          <w:rtl/>
        </w:rPr>
      </w:pPr>
      <w:r>
        <w:rPr>
          <w:rtl/>
        </w:rPr>
        <w:t>היו"ר מוחמד ברכה:</w:t>
      </w:r>
    </w:p>
    <w:p w14:paraId="3FEC0088" w14:textId="77777777" w:rsidR="00000000" w:rsidRDefault="001C3AAC">
      <w:pPr>
        <w:pStyle w:val="a"/>
        <w:rPr>
          <w:rtl/>
        </w:rPr>
      </w:pPr>
    </w:p>
    <w:p w14:paraId="5BDD468F" w14:textId="77777777" w:rsidR="00000000" w:rsidRDefault="001C3AAC">
      <w:pPr>
        <w:pStyle w:val="a"/>
        <w:rPr>
          <w:rFonts w:hint="cs"/>
          <w:rtl/>
        </w:rPr>
      </w:pPr>
      <w:r>
        <w:rPr>
          <w:rFonts w:hint="cs"/>
          <w:rtl/>
        </w:rPr>
        <w:t xml:space="preserve">אני אסביר לך אחר כך על חשבוני. </w:t>
      </w:r>
    </w:p>
    <w:p w14:paraId="52E8BE08" w14:textId="77777777" w:rsidR="00000000" w:rsidRDefault="001C3AAC">
      <w:pPr>
        <w:pStyle w:val="a"/>
        <w:rPr>
          <w:rFonts w:hint="cs"/>
          <w:rtl/>
        </w:rPr>
      </w:pPr>
    </w:p>
    <w:p w14:paraId="45CF09D4" w14:textId="77777777" w:rsidR="00000000" w:rsidRDefault="001C3AAC">
      <w:pPr>
        <w:pStyle w:val="SpeakerCon"/>
        <w:rPr>
          <w:rtl/>
        </w:rPr>
      </w:pPr>
      <w:bookmarkStart w:id="170" w:name="FS000000550T21_07_2003_18_25_52C"/>
      <w:bookmarkEnd w:id="170"/>
      <w:r>
        <w:rPr>
          <w:rtl/>
        </w:rPr>
        <w:t>עבד-אלמאלכ דהאמשה (רע"ם):</w:t>
      </w:r>
    </w:p>
    <w:p w14:paraId="32B8EA73" w14:textId="77777777" w:rsidR="00000000" w:rsidRDefault="001C3AAC">
      <w:pPr>
        <w:pStyle w:val="a"/>
        <w:rPr>
          <w:rtl/>
        </w:rPr>
      </w:pPr>
    </w:p>
    <w:p w14:paraId="7B070ED9" w14:textId="77777777" w:rsidR="00000000" w:rsidRDefault="001C3AAC">
      <w:pPr>
        <w:pStyle w:val="a"/>
        <w:rPr>
          <w:rFonts w:hint="cs"/>
          <w:rtl/>
        </w:rPr>
      </w:pPr>
      <w:r>
        <w:rPr>
          <w:rFonts w:hint="cs"/>
          <w:rtl/>
        </w:rPr>
        <w:t>הממשלה הזאת גם כולה כקולקטיב, ולא רק שריה, מגיעה עכשיו לעידן חדש. אנחנו ידענו שכל הזמן, גם בבית הזה, התביישו</w:t>
      </w:r>
      <w:r>
        <w:rPr>
          <w:rFonts w:hint="cs"/>
          <w:rtl/>
        </w:rPr>
        <w:t xml:space="preserve"> לחוקק באופן מפורש חוקים שמכוונים נגד פלח אחד של האוכלוסייה, או נגד אוכלוסייה זאת או אחרת, מפני שהיא משתייכת ללאום הערבי. והנה לנו חוק האזרחות, שלמרבה הבושה עבר פה בקריאה ראשונה בחודש שעבר. </w:t>
      </w:r>
    </w:p>
    <w:p w14:paraId="58D18933" w14:textId="77777777" w:rsidR="00000000" w:rsidRDefault="001C3AAC">
      <w:pPr>
        <w:pStyle w:val="a"/>
        <w:rPr>
          <w:rFonts w:hint="cs"/>
          <w:rtl/>
        </w:rPr>
      </w:pPr>
    </w:p>
    <w:p w14:paraId="798958CB" w14:textId="77777777" w:rsidR="00000000" w:rsidRDefault="001C3AAC">
      <w:pPr>
        <w:pStyle w:val="a"/>
        <w:rPr>
          <w:rFonts w:hint="cs"/>
          <w:rtl/>
        </w:rPr>
      </w:pPr>
      <w:r>
        <w:rPr>
          <w:rFonts w:hint="cs"/>
          <w:rtl/>
        </w:rPr>
        <w:t>על מה החוק הזה מדבר? החוק הזה בא לקבוע בלשון חוק ובציווי חקיקתי,</w:t>
      </w:r>
      <w:r>
        <w:rPr>
          <w:rFonts w:hint="cs"/>
          <w:rtl/>
        </w:rPr>
        <w:t xml:space="preserve"> ששר לא יוכל להשתמש בסמכות שהיתה מוקנית לו כל השנים כאשר בני זוג מתחתנים </w:t>
      </w:r>
      <w:r>
        <w:rPr>
          <w:rtl/>
        </w:rPr>
        <w:t>–</w:t>
      </w:r>
      <w:r>
        <w:rPr>
          <w:rFonts w:hint="cs"/>
          <w:rtl/>
        </w:rPr>
        <w:t xml:space="preserve"> אחד מהם אזרח ישראל והשני לא אזרח ישראל </w:t>
      </w:r>
      <w:r>
        <w:rPr>
          <w:rtl/>
        </w:rPr>
        <w:t>–</w:t>
      </w:r>
      <w:r>
        <w:rPr>
          <w:rFonts w:hint="cs"/>
          <w:rtl/>
        </w:rPr>
        <w:t xml:space="preserve"> ופשוט לאפשר להם להתחבר ולחיות יחד. החוק הזה מדבר אומנם על האזור המוחזק, או האזורים המוחזקים </w:t>
      </w:r>
      <w:r>
        <w:rPr>
          <w:rtl/>
        </w:rPr>
        <w:t>–</w:t>
      </w:r>
      <w:r>
        <w:rPr>
          <w:rFonts w:hint="cs"/>
          <w:rtl/>
        </w:rPr>
        <w:t xml:space="preserve"> הוא מדבר כאילו בלשון גיאוגרפית </w:t>
      </w:r>
      <w:r>
        <w:rPr>
          <w:rtl/>
        </w:rPr>
        <w:t>–</w:t>
      </w:r>
      <w:r>
        <w:rPr>
          <w:rFonts w:hint="cs"/>
          <w:rtl/>
        </w:rPr>
        <w:t xml:space="preserve"> אבל כל ילד יו</w:t>
      </w:r>
      <w:r>
        <w:rPr>
          <w:rFonts w:hint="cs"/>
          <w:rtl/>
        </w:rPr>
        <w:t>דע, ואף אחד לא מכחיש את זה אגב, שהכוונה היא שכל תושב מדינת ישראל שהוא אזרח ערבי שמתחתן עם אזרח ערבי אחר תושב הגדה, רצועת-עזה או מחוץ לישראל, גם כאשר הם כבר חיים חיי זוג כמשפחה שנים ויש להם ילדים והם נמצאים פה, שום דבר בעולם לא יוכל לאפשר להם לחיות יחד במדי</w:t>
      </w:r>
      <w:r>
        <w:rPr>
          <w:rFonts w:hint="cs"/>
          <w:rtl/>
        </w:rPr>
        <w:t xml:space="preserve">נת ישראל. </w:t>
      </w:r>
    </w:p>
    <w:p w14:paraId="252059D6" w14:textId="77777777" w:rsidR="00000000" w:rsidRDefault="001C3AAC">
      <w:pPr>
        <w:pStyle w:val="a"/>
        <w:rPr>
          <w:rtl/>
        </w:rPr>
      </w:pPr>
    </w:p>
    <w:p w14:paraId="65232468" w14:textId="77777777" w:rsidR="00000000" w:rsidRDefault="001C3AAC">
      <w:pPr>
        <w:pStyle w:val="a"/>
        <w:rPr>
          <w:rFonts w:hint="cs"/>
          <w:rtl/>
        </w:rPr>
      </w:pPr>
      <w:r>
        <w:rPr>
          <w:rFonts w:hint="cs"/>
          <w:rtl/>
        </w:rPr>
        <w:t xml:space="preserve">גם הסמכות שהיתה נתונה לשר לעשות מעין איחוד משפחות כזה, תיאורטית הסמכות קיימת; את האפשרות התיאורטית הזאת באים לבטל בחוק. עכשיו אזרחים כאלה יהיו חייבים או להתגרש ולהיפרד, או לנדוד ולצאת ממדינת ישראל. </w:t>
      </w:r>
    </w:p>
    <w:p w14:paraId="1038966E" w14:textId="77777777" w:rsidR="00000000" w:rsidRDefault="001C3AAC">
      <w:pPr>
        <w:pStyle w:val="a"/>
        <w:rPr>
          <w:rFonts w:hint="cs"/>
          <w:rtl/>
        </w:rPr>
      </w:pPr>
    </w:p>
    <w:p w14:paraId="65EFBBF9" w14:textId="77777777" w:rsidR="00000000" w:rsidRDefault="001C3AAC">
      <w:pPr>
        <w:pStyle w:val="a"/>
        <w:rPr>
          <w:rFonts w:hint="cs"/>
          <w:rtl/>
        </w:rPr>
      </w:pPr>
      <w:r>
        <w:rPr>
          <w:rFonts w:hint="cs"/>
          <w:rtl/>
        </w:rPr>
        <w:t>היו כאלה שהתריסו ושאלו למה הם רוצים לחיות בי</w:t>
      </w:r>
      <w:r>
        <w:rPr>
          <w:rFonts w:hint="cs"/>
          <w:rtl/>
        </w:rPr>
        <w:t>שראל. אז מה, הם רוצים לחיות בישראל. אזרח מדינת ישראל שמתחתן עם תושב חוץ רוצה להמשיך לחיות במדינתו ובארצו. אתם יודעים מה, טוב להם פה. אז מה? זה רע שאנשים רוצים לחיות במדינה הזאת? זה מצריך חקיקת חוק באופן מפורש, בלשון ברורה, ששני אזרחים כאלה יוכלו או לחיות מ</w:t>
      </w:r>
      <w:r>
        <w:rPr>
          <w:rFonts w:hint="cs"/>
          <w:rtl/>
        </w:rPr>
        <w:t xml:space="preserve">חוץ לישראל ולהגר מפה יחד עם ילדיהם או להיפרד? </w:t>
      </w:r>
    </w:p>
    <w:p w14:paraId="390B1A45" w14:textId="77777777" w:rsidR="00000000" w:rsidRDefault="001C3AAC">
      <w:pPr>
        <w:pStyle w:val="a"/>
        <w:rPr>
          <w:rFonts w:hint="cs"/>
          <w:rtl/>
        </w:rPr>
      </w:pPr>
    </w:p>
    <w:p w14:paraId="79FBA899" w14:textId="77777777" w:rsidR="00000000" w:rsidRDefault="001C3AAC">
      <w:pPr>
        <w:pStyle w:val="a"/>
        <w:rPr>
          <w:rFonts w:hint="cs"/>
          <w:rtl/>
        </w:rPr>
      </w:pPr>
      <w:r>
        <w:rPr>
          <w:rFonts w:hint="cs"/>
          <w:rtl/>
        </w:rPr>
        <w:t xml:space="preserve">דווקא בשבוע האחרון קיבלתי דוגמה מאוד חיה, מן החיים, מן המציאות, אדוני היושב-ראש. אשה אחת, תושבת עכו, למדה בחוץ-לארץ, במזרח-אירופה, למדה רפואה. יחד אתה, באותה אוניברסיטה, אותם לימודים, באותו מקצוע, רפואה, למד </w:t>
      </w:r>
      <w:r>
        <w:rPr>
          <w:rFonts w:hint="cs"/>
          <w:rtl/>
        </w:rPr>
        <w:t xml:space="preserve">תושב עזה, גם ערבי-פלסטיני. כשני רופאים שלמדו יחד באותה אוניברסיטה וסיימו יחד את הלימודים, כפי שזה אכן קורה בחיים, וזה רק דבר נורמלי ורגיל, הם מצאו לנכון להתחתן ולהקים משפחה. עד היום הזה, האשה כבר בחודש השביעי, אולי כבר בחודש השמיני להריונה, היא עומדת ללדת </w:t>
      </w:r>
      <w:r>
        <w:rPr>
          <w:rFonts w:hint="cs"/>
          <w:rtl/>
        </w:rPr>
        <w:t>בספטמבר הקרוב, בעזרת השם, ואינשאללה שיהיו לה תאומים, היא לא יכולה לחיות עם בעלה בתוך ביתה, בתוך עירה ובתוך מדינת ישראל. כל בקשתה היא לחבר ביניהם, לאפשר לבעלה, תושב עזה, להיות פה. מה רע בזה? מה האסון בזה? למה צריך לחוקק את החוק הזה שישלול מהשר אפילו את הסמכ</w:t>
      </w:r>
      <w:r>
        <w:rPr>
          <w:rFonts w:hint="cs"/>
          <w:rtl/>
        </w:rPr>
        <w:t xml:space="preserve">ות התיאורטית שהיתה נתונה לו קודם לחבר בין אזרחים? </w:t>
      </w:r>
    </w:p>
    <w:p w14:paraId="467FE620" w14:textId="77777777" w:rsidR="00000000" w:rsidRDefault="001C3AAC">
      <w:pPr>
        <w:pStyle w:val="a"/>
        <w:rPr>
          <w:rFonts w:hint="cs"/>
          <w:rtl/>
        </w:rPr>
      </w:pPr>
    </w:p>
    <w:p w14:paraId="33AC2CDF" w14:textId="77777777" w:rsidR="00000000" w:rsidRDefault="001C3AAC">
      <w:pPr>
        <w:pStyle w:val="a"/>
        <w:rPr>
          <w:rFonts w:hint="cs"/>
          <w:rtl/>
        </w:rPr>
      </w:pPr>
      <w:r>
        <w:rPr>
          <w:rFonts w:hint="cs"/>
          <w:rtl/>
        </w:rPr>
        <w:t>לא שהמצב היה כל כך טוב ומצוין, לא שנתנו לאלפי המבקשים ולאלפי המשפחות להתאחד גם קודם, לפני החוק. אבל מה שרע בזה, הסמכות התיאורטית, שלא מיהרו להשתמש בה ובשנים האחרונות היתה מוקפאת, כאשר 15,000-16,000 משפחות</w:t>
      </w:r>
      <w:r>
        <w:rPr>
          <w:rFonts w:hint="cs"/>
          <w:rtl/>
        </w:rPr>
        <w:t xml:space="preserve"> כאלה מנועות עד הרגע הזה וזה שנים להתאחד כבני משפחה אחת ולחיות יחד, מתוכם כ-5,200 תושבי ירושלים המזרחית, עכשיו את האפשרות הזאת, שהקפיאו כל הזמן משיקולי פוליטיקה ומדיניות ממשלה, שוללים אותה בלשון ברורה ובלשון נקייה של חוק.  </w:t>
      </w:r>
    </w:p>
    <w:p w14:paraId="6F423948" w14:textId="77777777" w:rsidR="00000000" w:rsidRDefault="001C3AAC">
      <w:pPr>
        <w:pStyle w:val="a"/>
        <w:rPr>
          <w:rFonts w:hint="cs"/>
          <w:rtl/>
        </w:rPr>
      </w:pPr>
    </w:p>
    <w:p w14:paraId="5A9C69EE" w14:textId="77777777" w:rsidR="00000000" w:rsidRDefault="001C3AAC">
      <w:pPr>
        <w:pStyle w:val="a"/>
        <w:rPr>
          <w:rFonts w:hint="cs"/>
          <w:rtl/>
        </w:rPr>
      </w:pPr>
      <w:r>
        <w:rPr>
          <w:rFonts w:hint="cs"/>
          <w:rtl/>
        </w:rPr>
        <w:t xml:space="preserve">אני אומר, שאם הממשלה אכן תמשיך </w:t>
      </w:r>
      <w:r>
        <w:rPr>
          <w:rFonts w:hint="cs"/>
          <w:rtl/>
        </w:rPr>
        <w:t xml:space="preserve">במזימתה לחוקק את חוק האפרטהייד הזה, אשר ימנע מאנשים לחיות במדינתם ויכפה עליהם או הגירה או היפרדות </w:t>
      </w:r>
      <w:r>
        <w:rPr>
          <w:rtl/>
        </w:rPr>
        <w:t>–</w:t>
      </w:r>
      <w:r>
        <w:rPr>
          <w:rFonts w:hint="cs"/>
          <w:rtl/>
        </w:rPr>
        <w:t xml:space="preserve"> חוק אפרטהיידי מוצהר כזה הוא גם סיבה טובה, סיבה בלעדית אפילו, סיבה מספיק טובה כדי להביע בה אי-אמון.</w:t>
      </w:r>
    </w:p>
    <w:p w14:paraId="3D98A328" w14:textId="77777777" w:rsidR="00000000" w:rsidRDefault="001C3AAC">
      <w:pPr>
        <w:pStyle w:val="a"/>
        <w:rPr>
          <w:rFonts w:hint="cs"/>
          <w:rtl/>
        </w:rPr>
      </w:pPr>
    </w:p>
    <w:p w14:paraId="23B80B40" w14:textId="77777777" w:rsidR="00000000" w:rsidRDefault="001C3AAC">
      <w:pPr>
        <w:pStyle w:val="a"/>
        <w:rPr>
          <w:rFonts w:hint="cs"/>
          <w:rtl/>
        </w:rPr>
      </w:pPr>
      <w:r>
        <w:rPr>
          <w:rFonts w:hint="cs"/>
          <w:rtl/>
        </w:rPr>
        <w:t xml:space="preserve">ברשותך, אדוני היושב-ראש, אני לא אוכל להמשיך גם אם הייתי </w:t>
      </w:r>
      <w:r>
        <w:rPr>
          <w:rFonts w:hint="cs"/>
          <w:rtl/>
        </w:rPr>
        <w:t>רוצה. הייתי רוצה לדבר אפילו על קצה המזלג - שניים-שלושה משפטים. אני אומנם הבאתי שני פנים של המדיניות הזאת כנגד התושבים הערבים, אבל אני חייב לומר שגם בתחומים האחרים, אם בבריאות, אם בענייני האבטלה, אם בעוני, אם  בהישגים לימודיים, תמיד האוכלוסייה הערבית מופלית</w:t>
      </w:r>
      <w:r>
        <w:rPr>
          <w:rFonts w:hint="cs"/>
          <w:rtl/>
        </w:rPr>
        <w:t xml:space="preserve"> לרעה והיא מובילה בעוני, היא מובילה באבטלה ומובילה באפליה נגדה בכל התחומים. מסיבות אלה שמניתי ולא פירטתי את כולן, הממשלה הזאת איננה ראויה לאמון, ואנחנו מציעים לכנסת, אכן, להצביע אי-אמון בממשלה. תודה רבה.</w:t>
      </w:r>
    </w:p>
    <w:p w14:paraId="6694684B" w14:textId="77777777" w:rsidR="00000000" w:rsidRDefault="001C3AAC">
      <w:pPr>
        <w:pStyle w:val="a"/>
        <w:rPr>
          <w:rFonts w:hint="cs"/>
          <w:rtl/>
        </w:rPr>
      </w:pPr>
      <w:r>
        <w:rPr>
          <w:rFonts w:hint="cs"/>
          <w:rtl/>
        </w:rPr>
        <w:t xml:space="preserve">   </w:t>
      </w:r>
    </w:p>
    <w:p w14:paraId="6672017A" w14:textId="77777777" w:rsidR="00000000" w:rsidRDefault="001C3AAC">
      <w:pPr>
        <w:pStyle w:val="ad"/>
        <w:rPr>
          <w:rtl/>
        </w:rPr>
      </w:pPr>
      <w:r>
        <w:rPr>
          <w:rtl/>
        </w:rPr>
        <w:t>היו"ר מוחמד ברכה:</w:t>
      </w:r>
    </w:p>
    <w:p w14:paraId="3EAF854E" w14:textId="77777777" w:rsidR="00000000" w:rsidRDefault="001C3AAC">
      <w:pPr>
        <w:pStyle w:val="a"/>
        <w:rPr>
          <w:rtl/>
        </w:rPr>
      </w:pPr>
    </w:p>
    <w:p w14:paraId="6E99CEF6" w14:textId="77777777" w:rsidR="00000000" w:rsidRDefault="001C3AAC">
      <w:pPr>
        <w:pStyle w:val="a"/>
        <w:rPr>
          <w:rFonts w:hint="cs"/>
          <w:rtl/>
        </w:rPr>
      </w:pPr>
      <w:r>
        <w:rPr>
          <w:rFonts w:hint="cs"/>
          <w:rtl/>
        </w:rPr>
        <w:t xml:space="preserve">תודה לחבר הכנסת דהאמשה. ישיב </w:t>
      </w:r>
      <w:r>
        <w:rPr>
          <w:rFonts w:hint="cs"/>
          <w:rtl/>
        </w:rPr>
        <w:t xml:space="preserve">בשם הממשלה השר גדעון עזרא, בבקשה. </w:t>
      </w:r>
    </w:p>
    <w:p w14:paraId="1DA5941A" w14:textId="77777777" w:rsidR="00000000" w:rsidRDefault="001C3AAC">
      <w:pPr>
        <w:pStyle w:val="a"/>
        <w:rPr>
          <w:rFonts w:hint="cs"/>
          <w:rtl/>
        </w:rPr>
      </w:pPr>
    </w:p>
    <w:p w14:paraId="742F701A" w14:textId="77777777" w:rsidR="00000000" w:rsidRDefault="001C3AAC">
      <w:pPr>
        <w:pStyle w:val="Speaker"/>
        <w:rPr>
          <w:rtl/>
        </w:rPr>
      </w:pPr>
      <w:bookmarkStart w:id="171" w:name="FS000000474T21_07_2003_18_23_04"/>
      <w:bookmarkStart w:id="172" w:name="_Toc46720092"/>
      <w:bookmarkStart w:id="173" w:name="_Toc50257075"/>
      <w:bookmarkEnd w:id="171"/>
      <w:r>
        <w:rPr>
          <w:rFonts w:hint="eastAsia"/>
          <w:rtl/>
        </w:rPr>
        <w:t>השר</w:t>
      </w:r>
      <w:r>
        <w:rPr>
          <w:rtl/>
        </w:rPr>
        <w:t xml:space="preserve"> גדעון עזרא:</w:t>
      </w:r>
      <w:bookmarkEnd w:id="172"/>
      <w:bookmarkEnd w:id="173"/>
    </w:p>
    <w:p w14:paraId="5AEC7A4C" w14:textId="77777777" w:rsidR="00000000" w:rsidRDefault="001C3AAC">
      <w:pPr>
        <w:pStyle w:val="a"/>
        <w:rPr>
          <w:rFonts w:hint="cs"/>
          <w:rtl/>
        </w:rPr>
      </w:pPr>
    </w:p>
    <w:p w14:paraId="3D1CA255" w14:textId="77777777" w:rsidR="00000000" w:rsidRDefault="001C3AAC">
      <w:pPr>
        <w:pStyle w:val="a"/>
        <w:rPr>
          <w:rFonts w:hint="cs"/>
          <w:rtl/>
        </w:rPr>
      </w:pPr>
      <w:r>
        <w:rPr>
          <w:rFonts w:hint="cs"/>
          <w:rtl/>
        </w:rPr>
        <w:t xml:space="preserve">אדוני סגן יושב-ראש הכנסת, חברי חברי הכנסת, חבר הכנסת עבד-אלמאלכ דהאמשה, אני רוצה להגיד פה לציבור כולו בנושא חוק האזרחות. עמד פה השר פורז לפני כשבועיים ואמר: אני לא אוהב את החוק הזה, והחוק הזה עבר בקריאה </w:t>
      </w:r>
      <w:r>
        <w:rPr>
          <w:rFonts w:hint="cs"/>
          <w:rtl/>
        </w:rPr>
        <w:t>ראשונה.</w:t>
      </w:r>
    </w:p>
    <w:p w14:paraId="0E8C5FDD" w14:textId="77777777" w:rsidR="00000000" w:rsidRDefault="001C3AAC">
      <w:pPr>
        <w:pStyle w:val="a"/>
        <w:rPr>
          <w:rFonts w:hint="cs"/>
          <w:rtl/>
        </w:rPr>
      </w:pPr>
    </w:p>
    <w:p w14:paraId="3A46519D" w14:textId="77777777" w:rsidR="00000000" w:rsidRDefault="001C3AAC">
      <w:pPr>
        <w:pStyle w:val="ac"/>
        <w:rPr>
          <w:rtl/>
        </w:rPr>
      </w:pPr>
      <w:r>
        <w:rPr>
          <w:rFonts w:hint="eastAsia"/>
          <w:rtl/>
        </w:rPr>
        <w:t>זהבה</w:t>
      </w:r>
      <w:r>
        <w:rPr>
          <w:rtl/>
        </w:rPr>
        <w:t xml:space="preserve"> גלאון (מרצ):</w:t>
      </w:r>
    </w:p>
    <w:p w14:paraId="36B5D3F2" w14:textId="77777777" w:rsidR="00000000" w:rsidRDefault="001C3AAC">
      <w:pPr>
        <w:pStyle w:val="a"/>
        <w:rPr>
          <w:rFonts w:hint="cs"/>
          <w:rtl/>
        </w:rPr>
      </w:pPr>
    </w:p>
    <w:p w14:paraId="7890B191" w14:textId="77777777" w:rsidR="00000000" w:rsidRDefault="001C3AAC">
      <w:pPr>
        <w:pStyle w:val="a"/>
        <w:rPr>
          <w:rFonts w:hint="cs"/>
          <w:rtl/>
        </w:rPr>
      </w:pPr>
      <w:r>
        <w:rPr>
          <w:rFonts w:hint="cs"/>
          <w:rtl/>
        </w:rPr>
        <w:t>אף אחד לא אוהב את החוק הזה.</w:t>
      </w:r>
    </w:p>
    <w:p w14:paraId="61F912E4" w14:textId="77777777" w:rsidR="00000000" w:rsidRDefault="001C3AAC">
      <w:pPr>
        <w:pStyle w:val="a"/>
        <w:rPr>
          <w:rFonts w:hint="cs"/>
          <w:rtl/>
        </w:rPr>
      </w:pPr>
    </w:p>
    <w:p w14:paraId="2B56A18D" w14:textId="77777777" w:rsidR="00000000" w:rsidRDefault="001C3AAC">
      <w:pPr>
        <w:pStyle w:val="SpeakerCon"/>
        <w:rPr>
          <w:rtl/>
        </w:rPr>
      </w:pPr>
      <w:bookmarkStart w:id="174" w:name="FS000000474T21_07_2003_18_24_10C"/>
      <w:bookmarkEnd w:id="174"/>
      <w:r>
        <w:rPr>
          <w:rtl/>
        </w:rPr>
        <w:t>השר גדעון עזרא:</w:t>
      </w:r>
    </w:p>
    <w:p w14:paraId="35806734" w14:textId="77777777" w:rsidR="00000000" w:rsidRDefault="001C3AAC">
      <w:pPr>
        <w:pStyle w:val="a"/>
        <w:rPr>
          <w:rtl/>
        </w:rPr>
      </w:pPr>
    </w:p>
    <w:p w14:paraId="1A040C96" w14:textId="77777777" w:rsidR="00000000" w:rsidRDefault="001C3AAC">
      <w:pPr>
        <w:pStyle w:val="a"/>
        <w:rPr>
          <w:rFonts w:hint="cs"/>
          <w:rtl/>
        </w:rPr>
      </w:pPr>
      <w:r>
        <w:rPr>
          <w:rFonts w:hint="cs"/>
          <w:rtl/>
        </w:rPr>
        <w:t xml:space="preserve">סליחה, תשמעי אותי עד הסוף פעם אחת. פעם אחת תשמעי אותי עד הסוף. </w:t>
      </w:r>
    </w:p>
    <w:p w14:paraId="2863900A" w14:textId="77777777" w:rsidR="00000000" w:rsidRDefault="001C3AAC">
      <w:pPr>
        <w:pStyle w:val="a"/>
        <w:rPr>
          <w:rFonts w:hint="cs"/>
          <w:rtl/>
        </w:rPr>
      </w:pPr>
    </w:p>
    <w:p w14:paraId="0E99964B" w14:textId="77777777" w:rsidR="00000000" w:rsidRDefault="001C3AAC">
      <w:pPr>
        <w:pStyle w:val="a"/>
        <w:rPr>
          <w:rFonts w:hint="cs"/>
          <w:rtl/>
        </w:rPr>
      </w:pPr>
      <w:r>
        <w:rPr>
          <w:rFonts w:hint="cs"/>
          <w:rtl/>
        </w:rPr>
        <w:t xml:space="preserve">הוא אמר: אני לא אוהב את החוק הזה, אבל הוא נחוץ מאחר שמנצלים את קבלת האזרחות על מנת לפגוע בנו. רצה אלוהים ולפני שבוע, </w:t>
      </w:r>
      <w:r>
        <w:rPr>
          <w:rFonts w:hint="cs"/>
          <w:rtl/>
        </w:rPr>
        <w:t>בחורה ממחנה הפליטים שאטי, בשם שירין, שעשתה את דרכה ממחנה הפליטים שאטי על מנת לגור בלוד, ועד שהיא תקבל אזרחות היא לקחה תעודת זהות מזויפת של נוצרייה בעיר לוד, ובעזרת התעודה הזאת, עם ילדה קטנה ממשפחתה, הלכה וחטפה את אליהו גוראל. אם לא היתה לה תעודת זהות ואם ה</w:t>
      </w:r>
      <w:r>
        <w:rPr>
          <w:rFonts w:hint="cs"/>
          <w:rtl/>
        </w:rPr>
        <w:t xml:space="preserve">יא לא היתה בלוד, החטיפה הזאת היתה נמנעת. ודווקא עכשיו להעלות את הנושא הזה? לקחת את התאריך הכי פחות טוב על מנת להעלות את הנושא הזה. </w:t>
      </w:r>
    </w:p>
    <w:p w14:paraId="352779BD" w14:textId="77777777" w:rsidR="00000000" w:rsidRDefault="001C3AAC">
      <w:pPr>
        <w:pStyle w:val="a"/>
        <w:rPr>
          <w:rFonts w:hint="cs"/>
          <w:rtl/>
        </w:rPr>
      </w:pPr>
    </w:p>
    <w:p w14:paraId="46760DDE" w14:textId="77777777" w:rsidR="00000000" w:rsidRDefault="001C3AAC">
      <w:pPr>
        <w:pStyle w:val="ac"/>
        <w:rPr>
          <w:rtl/>
        </w:rPr>
      </w:pPr>
      <w:r>
        <w:rPr>
          <w:rFonts w:hint="eastAsia"/>
          <w:rtl/>
        </w:rPr>
        <w:t>עבד</w:t>
      </w:r>
      <w:r>
        <w:rPr>
          <w:rtl/>
        </w:rPr>
        <w:t>-אלמאלכ דהאמשה (רע"ם):</w:t>
      </w:r>
    </w:p>
    <w:p w14:paraId="39FEDF0E" w14:textId="77777777" w:rsidR="00000000" w:rsidRDefault="001C3AAC">
      <w:pPr>
        <w:pStyle w:val="a"/>
        <w:rPr>
          <w:rFonts w:hint="cs"/>
          <w:rtl/>
        </w:rPr>
      </w:pPr>
    </w:p>
    <w:p w14:paraId="01BFFB06" w14:textId="77777777" w:rsidR="00000000" w:rsidRDefault="001C3AAC">
      <w:pPr>
        <w:pStyle w:val="a"/>
        <w:rPr>
          <w:rFonts w:hint="cs"/>
          <w:rtl/>
        </w:rPr>
      </w:pPr>
      <w:r>
        <w:rPr>
          <w:rFonts w:hint="cs"/>
          <w:rtl/>
        </w:rPr>
        <w:t xml:space="preserve">זה מקרה אחד מתוך 16,000 משפחות שרוצות להתאחד. </w:t>
      </w:r>
    </w:p>
    <w:p w14:paraId="3D0DCDFA" w14:textId="77777777" w:rsidR="00000000" w:rsidRDefault="001C3AAC">
      <w:pPr>
        <w:pStyle w:val="a"/>
        <w:rPr>
          <w:rFonts w:hint="cs"/>
          <w:rtl/>
        </w:rPr>
      </w:pPr>
    </w:p>
    <w:p w14:paraId="55A3BD86" w14:textId="77777777" w:rsidR="00000000" w:rsidRDefault="001C3AAC">
      <w:pPr>
        <w:pStyle w:val="SpeakerCon"/>
        <w:rPr>
          <w:rtl/>
        </w:rPr>
      </w:pPr>
      <w:bookmarkStart w:id="175" w:name="FS000000474T21_07_2003_18_27_26C"/>
      <w:bookmarkEnd w:id="175"/>
      <w:r>
        <w:rPr>
          <w:rFonts w:hint="eastAsia"/>
          <w:rtl/>
        </w:rPr>
        <w:t>השר</w:t>
      </w:r>
      <w:r>
        <w:rPr>
          <w:rtl/>
        </w:rPr>
        <w:t xml:space="preserve"> גדעון עזרא:</w:t>
      </w:r>
    </w:p>
    <w:p w14:paraId="05AA9606" w14:textId="77777777" w:rsidR="00000000" w:rsidRDefault="001C3AAC">
      <w:pPr>
        <w:pStyle w:val="a"/>
        <w:rPr>
          <w:rFonts w:hint="cs"/>
          <w:rtl/>
        </w:rPr>
      </w:pPr>
    </w:p>
    <w:p w14:paraId="7C4A1D92" w14:textId="77777777" w:rsidR="00000000" w:rsidRDefault="001C3AAC">
      <w:pPr>
        <w:pStyle w:val="a"/>
        <w:rPr>
          <w:rFonts w:hint="cs"/>
          <w:rtl/>
        </w:rPr>
      </w:pPr>
      <w:r>
        <w:rPr>
          <w:rFonts w:hint="cs"/>
          <w:rtl/>
        </w:rPr>
        <w:t>זה מקרה אחד, ומסעדת "מצה" בחיפה</w:t>
      </w:r>
      <w:r>
        <w:rPr>
          <w:rFonts w:hint="cs"/>
          <w:rtl/>
        </w:rPr>
        <w:t xml:space="preserve"> זה מקרה שני. לכן, אזרחי ישראל ישפטו אם נעשה עוול, או שמדינת ישראל צריכה להגן על עצמה. </w:t>
      </w:r>
      <w:bookmarkStart w:id="176" w:name="FS000000474T21_07_2003_18_28_50C"/>
      <w:bookmarkEnd w:id="176"/>
      <w:r>
        <w:rPr>
          <w:rFonts w:hint="cs"/>
          <w:rtl/>
        </w:rPr>
        <w:t xml:space="preserve">אני אומר לך, שהמקרים הללו, לצערי, לא נפסקו, והלוואי שייפסקו. </w:t>
      </w:r>
    </w:p>
    <w:p w14:paraId="425D6F7D" w14:textId="77777777" w:rsidR="00000000" w:rsidRDefault="001C3AAC">
      <w:pPr>
        <w:pStyle w:val="a"/>
        <w:ind w:firstLine="0"/>
        <w:rPr>
          <w:rFonts w:hint="cs"/>
          <w:rtl/>
        </w:rPr>
      </w:pPr>
    </w:p>
    <w:p w14:paraId="158AD538" w14:textId="77777777" w:rsidR="00000000" w:rsidRDefault="001C3AAC">
      <w:pPr>
        <w:pStyle w:val="ac"/>
        <w:rPr>
          <w:rtl/>
        </w:rPr>
      </w:pPr>
      <w:r>
        <w:rPr>
          <w:rtl/>
        </w:rPr>
        <w:t>עבד-אלמאלכ דהאמשה (רע"ם):</w:t>
      </w:r>
    </w:p>
    <w:p w14:paraId="0A2291C6" w14:textId="77777777" w:rsidR="00000000" w:rsidRDefault="001C3AAC">
      <w:pPr>
        <w:pStyle w:val="a"/>
        <w:rPr>
          <w:rtl/>
        </w:rPr>
      </w:pPr>
    </w:p>
    <w:p w14:paraId="6B3F16E5" w14:textId="77777777" w:rsidR="00000000" w:rsidRDefault="001C3AAC">
      <w:pPr>
        <w:pStyle w:val="a"/>
        <w:rPr>
          <w:rFonts w:hint="cs"/>
          <w:rtl/>
        </w:rPr>
      </w:pPr>
      <w:r>
        <w:rPr>
          <w:rFonts w:hint="cs"/>
          <w:rtl/>
        </w:rPr>
        <w:t>- - - אין שום ביטחון בחוק הזה.</w:t>
      </w:r>
    </w:p>
    <w:p w14:paraId="6E5E3158" w14:textId="77777777" w:rsidR="00000000" w:rsidRDefault="001C3AAC">
      <w:pPr>
        <w:pStyle w:val="a"/>
        <w:rPr>
          <w:rFonts w:hint="cs"/>
          <w:rtl/>
        </w:rPr>
      </w:pPr>
    </w:p>
    <w:p w14:paraId="2E97FB60" w14:textId="77777777" w:rsidR="00000000" w:rsidRDefault="001C3AAC">
      <w:pPr>
        <w:pStyle w:val="ad"/>
        <w:rPr>
          <w:rtl/>
        </w:rPr>
      </w:pPr>
    </w:p>
    <w:p w14:paraId="179355D6" w14:textId="77777777" w:rsidR="00000000" w:rsidRDefault="001C3AAC">
      <w:pPr>
        <w:pStyle w:val="ad"/>
        <w:rPr>
          <w:rtl/>
        </w:rPr>
      </w:pPr>
      <w:r>
        <w:rPr>
          <w:rtl/>
        </w:rPr>
        <w:t>היו"ר מוחמד ברכה:</w:t>
      </w:r>
    </w:p>
    <w:p w14:paraId="0A50C2EB" w14:textId="77777777" w:rsidR="00000000" w:rsidRDefault="001C3AAC">
      <w:pPr>
        <w:pStyle w:val="a"/>
        <w:rPr>
          <w:rtl/>
        </w:rPr>
      </w:pPr>
    </w:p>
    <w:p w14:paraId="5752727C" w14:textId="77777777" w:rsidR="00000000" w:rsidRDefault="001C3AAC">
      <w:pPr>
        <w:pStyle w:val="a"/>
        <w:rPr>
          <w:rFonts w:hint="cs"/>
          <w:rtl/>
        </w:rPr>
      </w:pPr>
      <w:r>
        <w:rPr>
          <w:rFonts w:hint="cs"/>
          <w:rtl/>
        </w:rPr>
        <w:t xml:space="preserve">חבר הכנסת דהאמשה, ביטאת את </w:t>
      </w:r>
      <w:r>
        <w:rPr>
          <w:rFonts w:hint="cs"/>
          <w:rtl/>
        </w:rPr>
        <w:t xml:space="preserve">הדברים שלך בצורה יפה, ואני חושב שאפשר לשמוע את תשובת השר. </w:t>
      </w:r>
    </w:p>
    <w:p w14:paraId="10FED2F8" w14:textId="77777777" w:rsidR="00000000" w:rsidRDefault="001C3AAC">
      <w:pPr>
        <w:pStyle w:val="a"/>
        <w:rPr>
          <w:rFonts w:hint="cs"/>
          <w:rtl/>
        </w:rPr>
      </w:pPr>
    </w:p>
    <w:p w14:paraId="1AF0385B" w14:textId="77777777" w:rsidR="00000000" w:rsidRDefault="001C3AAC">
      <w:pPr>
        <w:pStyle w:val="a"/>
        <w:rPr>
          <w:rFonts w:hint="cs"/>
          <w:rtl/>
        </w:rPr>
      </w:pPr>
    </w:p>
    <w:p w14:paraId="0CAEC0BF" w14:textId="77777777" w:rsidR="00000000" w:rsidRDefault="001C3AAC">
      <w:pPr>
        <w:pStyle w:val="SpeakerCon"/>
        <w:rPr>
          <w:rtl/>
        </w:rPr>
      </w:pPr>
      <w:r>
        <w:rPr>
          <w:rFonts w:hint="eastAsia"/>
          <w:rtl/>
        </w:rPr>
        <w:t>השר</w:t>
      </w:r>
      <w:r>
        <w:rPr>
          <w:rtl/>
        </w:rPr>
        <w:t xml:space="preserve"> גדעון עזרא:</w:t>
      </w:r>
    </w:p>
    <w:p w14:paraId="27251004" w14:textId="77777777" w:rsidR="00000000" w:rsidRDefault="001C3AAC">
      <w:pPr>
        <w:pStyle w:val="a"/>
        <w:rPr>
          <w:rFonts w:hint="cs"/>
          <w:rtl/>
        </w:rPr>
      </w:pPr>
    </w:p>
    <w:p w14:paraId="53E43EDF" w14:textId="77777777" w:rsidR="00000000" w:rsidRDefault="001C3AAC">
      <w:pPr>
        <w:pStyle w:val="a"/>
        <w:rPr>
          <w:rFonts w:hint="cs"/>
          <w:rtl/>
        </w:rPr>
      </w:pPr>
      <w:r>
        <w:rPr>
          <w:rFonts w:hint="cs"/>
          <w:rtl/>
        </w:rPr>
        <w:t>הדבר השני, לגבי התבטאותו של השר ליברמן. אני לא מייצג את השר ליברמן, אני מייצג את הממשלה. אני רק רוצה להגיד לך דבר אחד: הוא התייחס בדברים שלו לא לכל הערבים, וחס וחלילה - לא לערביי</w:t>
      </w:r>
      <w:r>
        <w:rPr>
          <w:rFonts w:hint="cs"/>
          <w:rtl/>
        </w:rPr>
        <w:t xml:space="preserve"> ישראל. </w:t>
      </w:r>
    </w:p>
    <w:p w14:paraId="764CCD8C" w14:textId="77777777" w:rsidR="00000000" w:rsidRDefault="001C3AAC">
      <w:pPr>
        <w:pStyle w:val="a"/>
        <w:rPr>
          <w:rFonts w:hint="cs"/>
          <w:rtl/>
        </w:rPr>
      </w:pPr>
    </w:p>
    <w:p w14:paraId="7B765A35" w14:textId="77777777" w:rsidR="00000000" w:rsidRDefault="001C3AAC">
      <w:pPr>
        <w:pStyle w:val="ac"/>
        <w:rPr>
          <w:rtl/>
        </w:rPr>
      </w:pPr>
      <w:r>
        <w:rPr>
          <w:rFonts w:hint="eastAsia"/>
          <w:rtl/>
        </w:rPr>
        <w:t>עבד</w:t>
      </w:r>
      <w:r>
        <w:rPr>
          <w:rtl/>
        </w:rPr>
        <w:t>-אלמאלכ דהאמשה (רע"ם):</w:t>
      </w:r>
    </w:p>
    <w:p w14:paraId="066FA841" w14:textId="77777777" w:rsidR="00000000" w:rsidRDefault="001C3AAC">
      <w:pPr>
        <w:pStyle w:val="a"/>
        <w:rPr>
          <w:rFonts w:hint="cs"/>
          <w:rtl/>
        </w:rPr>
      </w:pPr>
    </w:p>
    <w:p w14:paraId="049688FA" w14:textId="77777777" w:rsidR="00000000" w:rsidRDefault="001C3AAC">
      <w:pPr>
        <w:pStyle w:val="a"/>
        <w:rPr>
          <w:rFonts w:hint="cs"/>
          <w:rtl/>
        </w:rPr>
      </w:pPr>
      <w:r>
        <w:rPr>
          <w:rFonts w:hint="cs"/>
          <w:rtl/>
        </w:rPr>
        <w:t xml:space="preserve">רק זה חסר, שיתייחס לערביי ישראל. זה לא מספיק חמור? </w:t>
      </w:r>
    </w:p>
    <w:p w14:paraId="1E119D9D" w14:textId="77777777" w:rsidR="00000000" w:rsidRDefault="001C3AAC">
      <w:pPr>
        <w:pStyle w:val="a"/>
        <w:rPr>
          <w:rFonts w:hint="cs"/>
          <w:rtl/>
        </w:rPr>
      </w:pPr>
    </w:p>
    <w:p w14:paraId="24D84BC1" w14:textId="77777777" w:rsidR="00000000" w:rsidRDefault="001C3AAC">
      <w:pPr>
        <w:pStyle w:val="SpeakerCon"/>
        <w:rPr>
          <w:rtl/>
        </w:rPr>
      </w:pPr>
      <w:bookmarkStart w:id="177" w:name="FS000000474T21_07_2003_18_33_24C"/>
      <w:bookmarkEnd w:id="177"/>
      <w:r>
        <w:rPr>
          <w:rFonts w:hint="eastAsia"/>
          <w:rtl/>
        </w:rPr>
        <w:t>השר</w:t>
      </w:r>
      <w:r>
        <w:rPr>
          <w:rtl/>
        </w:rPr>
        <w:t xml:space="preserve"> גדעון עזרא:</w:t>
      </w:r>
    </w:p>
    <w:p w14:paraId="18DEFC0A" w14:textId="77777777" w:rsidR="00000000" w:rsidRDefault="001C3AAC">
      <w:pPr>
        <w:pStyle w:val="a"/>
        <w:rPr>
          <w:rFonts w:hint="cs"/>
          <w:rtl/>
        </w:rPr>
      </w:pPr>
    </w:p>
    <w:p w14:paraId="3D77C5B4" w14:textId="77777777" w:rsidR="00000000" w:rsidRDefault="001C3AAC">
      <w:pPr>
        <w:pStyle w:val="a"/>
        <w:rPr>
          <w:rFonts w:hint="cs"/>
          <w:rtl/>
        </w:rPr>
      </w:pPr>
      <w:r>
        <w:rPr>
          <w:rFonts w:hint="cs"/>
          <w:rtl/>
        </w:rPr>
        <w:t xml:space="preserve">הוא כיוון בהתייחסות שלו לנושא האסירים הטרוריסטים שנעצרו אצלנו. הוצע לו להיות חבר בוועדה לשחרור אסירים. </w:t>
      </w:r>
    </w:p>
    <w:p w14:paraId="36E85B77" w14:textId="77777777" w:rsidR="00000000" w:rsidRDefault="001C3AAC">
      <w:pPr>
        <w:pStyle w:val="a"/>
        <w:rPr>
          <w:rFonts w:hint="cs"/>
          <w:rtl/>
        </w:rPr>
      </w:pPr>
    </w:p>
    <w:p w14:paraId="0B09AC3D" w14:textId="77777777" w:rsidR="00000000" w:rsidRDefault="001C3AAC">
      <w:pPr>
        <w:pStyle w:val="ad"/>
        <w:rPr>
          <w:rtl/>
        </w:rPr>
      </w:pPr>
      <w:r>
        <w:rPr>
          <w:rFonts w:hint="eastAsia"/>
          <w:rtl/>
        </w:rPr>
        <w:t>היו</w:t>
      </w:r>
      <w:r>
        <w:rPr>
          <w:rtl/>
        </w:rPr>
        <w:t>"ר מוחמד ברכה:</w:t>
      </w:r>
    </w:p>
    <w:p w14:paraId="0D2168FE" w14:textId="77777777" w:rsidR="00000000" w:rsidRDefault="001C3AAC">
      <w:pPr>
        <w:pStyle w:val="a"/>
        <w:rPr>
          <w:rFonts w:hint="cs"/>
          <w:rtl/>
        </w:rPr>
      </w:pPr>
    </w:p>
    <w:p w14:paraId="55C5A107" w14:textId="77777777" w:rsidR="00000000" w:rsidRDefault="001C3AAC">
      <w:pPr>
        <w:pStyle w:val="a"/>
        <w:rPr>
          <w:rFonts w:hint="cs"/>
          <w:rtl/>
        </w:rPr>
      </w:pPr>
      <w:r>
        <w:rPr>
          <w:rFonts w:hint="cs"/>
          <w:rtl/>
        </w:rPr>
        <w:t xml:space="preserve">גם בעניין של האסירים, שר </w:t>
      </w:r>
      <w:r>
        <w:rPr>
          <w:rFonts w:hint="cs"/>
          <w:rtl/>
        </w:rPr>
        <w:t>אינו ממונה בבית-דין שדה. אז אל תצדיק את הדברים האלה.</w:t>
      </w:r>
    </w:p>
    <w:p w14:paraId="19BF71B2" w14:textId="77777777" w:rsidR="00000000" w:rsidRDefault="001C3AAC">
      <w:pPr>
        <w:pStyle w:val="a"/>
        <w:rPr>
          <w:rFonts w:hint="cs"/>
          <w:rtl/>
        </w:rPr>
      </w:pPr>
    </w:p>
    <w:p w14:paraId="60797F92" w14:textId="77777777" w:rsidR="00000000" w:rsidRDefault="001C3AAC">
      <w:pPr>
        <w:pStyle w:val="SpeakerCon"/>
        <w:rPr>
          <w:rtl/>
        </w:rPr>
      </w:pPr>
      <w:bookmarkStart w:id="178" w:name="FS000000474T21_07_2003_18_34_35C"/>
      <w:bookmarkEnd w:id="178"/>
      <w:r>
        <w:rPr>
          <w:rFonts w:hint="eastAsia"/>
          <w:rtl/>
        </w:rPr>
        <w:t>השר</w:t>
      </w:r>
      <w:r>
        <w:rPr>
          <w:rtl/>
        </w:rPr>
        <w:t xml:space="preserve"> גדעון עזרא:</w:t>
      </w:r>
    </w:p>
    <w:p w14:paraId="301FEFF0" w14:textId="77777777" w:rsidR="00000000" w:rsidRDefault="001C3AAC">
      <w:pPr>
        <w:pStyle w:val="a"/>
        <w:rPr>
          <w:rFonts w:hint="cs"/>
          <w:rtl/>
        </w:rPr>
      </w:pPr>
    </w:p>
    <w:p w14:paraId="5444933E" w14:textId="77777777" w:rsidR="00000000" w:rsidRDefault="001C3AAC">
      <w:pPr>
        <w:pStyle w:val="a"/>
        <w:rPr>
          <w:rFonts w:hint="cs"/>
          <w:rtl/>
        </w:rPr>
      </w:pPr>
      <w:r>
        <w:rPr>
          <w:rFonts w:hint="cs"/>
          <w:rtl/>
        </w:rPr>
        <w:t>מישהו שלח אותם לים-המלח? אני מכיר עוד אנשים ששלחו אנשים לים-המלח. לא שמעתי שאתה ישבת פה ודיברת כנגדו.</w:t>
      </w:r>
    </w:p>
    <w:p w14:paraId="65D18F2F" w14:textId="77777777" w:rsidR="00000000" w:rsidRDefault="001C3AAC">
      <w:pPr>
        <w:pStyle w:val="a"/>
        <w:rPr>
          <w:rFonts w:hint="cs"/>
          <w:rtl/>
        </w:rPr>
      </w:pPr>
    </w:p>
    <w:p w14:paraId="336ED9DD" w14:textId="77777777" w:rsidR="00000000" w:rsidRDefault="001C3AAC">
      <w:pPr>
        <w:pStyle w:val="ac"/>
        <w:rPr>
          <w:rtl/>
        </w:rPr>
      </w:pPr>
      <w:r>
        <w:rPr>
          <w:rFonts w:hint="eastAsia"/>
          <w:rtl/>
        </w:rPr>
        <w:t>זהבה</w:t>
      </w:r>
      <w:r>
        <w:rPr>
          <w:rtl/>
        </w:rPr>
        <w:t xml:space="preserve"> גלאון (מרצ):</w:t>
      </w:r>
    </w:p>
    <w:p w14:paraId="3EA8BA51" w14:textId="77777777" w:rsidR="00000000" w:rsidRDefault="001C3AAC">
      <w:pPr>
        <w:pStyle w:val="a"/>
        <w:rPr>
          <w:rFonts w:hint="cs"/>
          <w:rtl/>
        </w:rPr>
      </w:pPr>
    </w:p>
    <w:p w14:paraId="6A0096C1" w14:textId="77777777" w:rsidR="00000000" w:rsidRDefault="001C3AAC">
      <w:pPr>
        <w:pStyle w:val="a"/>
        <w:rPr>
          <w:rFonts w:hint="cs"/>
          <w:rtl/>
        </w:rPr>
      </w:pPr>
      <w:r>
        <w:rPr>
          <w:rFonts w:hint="cs"/>
          <w:rtl/>
        </w:rPr>
        <w:t>מה, אתה מגן עליו עכשיו?</w:t>
      </w:r>
    </w:p>
    <w:p w14:paraId="33A46872" w14:textId="77777777" w:rsidR="00000000" w:rsidRDefault="001C3AAC">
      <w:pPr>
        <w:pStyle w:val="a"/>
        <w:rPr>
          <w:rFonts w:hint="cs"/>
          <w:rtl/>
        </w:rPr>
      </w:pPr>
    </w:p>
    <w:p w14:paraId="45479A55" w14:textId="77777777" w:rsidR="00000000" w:rsidRDefault="001C3AAC">
      <w:pPr>
        <w:pStyle w:val="SpeakerCon"/>
        <w:rPr>
          <w:rtl/>
        </w:rPr>
      </w:pPr>
      <w:bookmarkStart w:id="179" w:name="FS000000474T21_07_2003_18_35_52C"/>
      <w:bookmarkEnd w:id="179"/>
      <w:r>
        <w:rPr>
          <w:rFonts w:hint="eastAsia"/>
          <w:rtl/>
        </w:rPr>
        <w:t>השר</w:t>
      </w:r>
      <w:r>
        <w:rPr>
          <w:rtl/>
        </w:rPr>
        <w:t xml:space="preserve"> גדעון עזרא:</w:t>
      </w:r>
    </w:p>
    <w:p w14:paraId="66F87C34" w14:textId="77777777" w:rsidR="00000000" w:rsidRDefault="001C3AAC">
      <w:pPr>
        <w:pStyle w:val="a"/>
        <w:rPr>
          <w:rFonts w:hint="cs"/>
          <w:rtl/>
        </w:rPr>
      </w:pPr>
    </w:p>
    <w:p w14:paraId="65C1C21C" w14:textId="77777777" w:rsidR="00000000" w:rsidRDefault="001C3AAC">
      <w:pPr>
        <w:pStyle w:val="a"/>
        <w:rPr>
          <w:rFonts w:hint="cs"/>
          <w:rtl/>
        </w:rPr>
      </w:pPr>
      <w:r>
        <w:rPr>
          <w:rFonts w:hint="cs"/>
          <w:rtl/>
        </w:rPr>
        <w:t xml:space="preserve">לכן, אני מצטער על כל </w:t>
      </w:r>
      <w:r>
        <w:rPr>
          <w:rFonts w:hint="cs"/>
          <w:rtl/>
        </w:rPr>
        <w:t xml:space="preserve">התבטאות שאינה מתאימה, רק צריך לדעת את ההקשר, על מי הוא אמר זאת ואת מי הוא חיקה. </w:t>
      </w:r>
    </w:p>
    <w:p w14:paraId="5540A99A" w14:textId="77777777" w:rsidR="00000000" w:rsidRDefault="001C3AAC">
      <w:pPr>
        <w:pStyle w:val="a"/>
        <w:rPr>
          <w:rFonts w:hint="cs"/>
          <w:rtl/>
        </w:rPr>
      </w:pPr>
    </w:p>
    <w:p w14:paraId="2CB75555" w14:textId="77777777" w:rsidR="00000000" w:rsidRDefault="001C3AAC">
      <w:pPr>
        <w:pStyle w:val="ac"/>
        <w:rPr>
          <w:rtl/>
        </w:rPr>
      </w:pPr>
      <w:r>
        <w:rPr>
          <w:rFonts w:hint="eastAsia"/>
          <w:rtl/>
        </w:rPr>
        <w:t>עבד</w:t>
      </w:r>
      <w:r>
        <w:rPr>
          <w:rtl/>
        </w:rPr>
        <w:t>-אלמאלכ דהאמשה (רע"ם):</w:t>
      </w:r>
    </w:p>
    <w:p w14:paraId="1051764C" w14:textId="77777777" w:rsidR="00000000" w:rsidRDefault="001C3AAC">
      <w:pPr>
        <w:pStyle w:val="a"/>
        <w:rPr>
          <w:rFonts w:hint="cs"/>
          <w:rtl/>
        </w:rPr>
      </w:pPr>
    </w:p>
    <w:p w14:paraId="203401FA" w14:textId="77777777" w:rsidR="00000000" w:rsidRDefault="001C3AAC">
      <w:pPr>
        <w:pStyle w:val="a"/>
        <w:ind w:left="719" w:firstLine="0"/>
        <w:rPr>
          <w:rFonts w:hint="cs"/>
          <w:rtl/>
        </w:rPr>
      </w:pPr>
      <w:r>
        <w:rPr>
          <w:rFonts w:hint="cs"/>
          <w:rtl/>
        </w:rPr>
        <w:t xml:space="preserve">- - - </w:t>
      </w:r>
    </w:p>
    <w:p w14:paraId="063C886D" w14:textId="77777777" w:rsidR="00000000" w:rsidRDefault="001C3AAC">
      <w:pPr>
        <w:pStyle w:val="a"/>
        <w:ind w:left="719" w:firstLine="0"/>
        <w:rPr>
          <w:rFonts w:hint="cs"/>
          <w:rtl/>
        </w:rPr>
      </w:pPr>
    </w:p>
    <w:p w14:paraId="5B4A5E57" w14:textId="77777777" w:rsidR="00000000" w:rsidRDefault="001C3AAC">
      <w:pPr>
        <w:pStyle w:val="SpeakerCon"/>
        <w:rPr>
          <w:rtl/>
        </w:rPr>
      </w:pPr>
      <w:bookmarkStart w:id="180" w:name="FS000000474T21_07_2003_18_37_38C"/>
      <w:bookmarkEnd w:id="180"/>
      <w:r>
        <w:rPr>
          <w:rtl/>
        </w:rPr>
        <w:t>השר גדעון עזרא:</w:t>
      </w:r>
    </w:p>
    <w:p w14:paraId="4F1217E8" w14:textId="77777777" w:rsidR="00000000" w:rsidRDefault="001C3AAC">
      <w:pPr>
        <w:pStyle w:val="a"/>
        <w:rPr>
          <w:rtl/>
        </w:rPr>
      </w:pPr>
    </w:p>
    <w:p w14:paraId="042BF321" w14:textId="77777777" w:rsidR="00000000" w:rsidRDefault="001C3AAC">
      <w:pPr>
        <w:pStyle w:val="a"/>
        <w:rPr>
          <w:rFonts w:hint="cs"/>
          <w:rtl/>
        </w:rPr>
      </w:pPr>
      <w:r>
        <w:rPr>
          <w:rFonts w:hint="cs"/>
          <w:rtl/>
        </w:rPr>
        <w:t xml:space="preserve">אני מאוד מציע לכולנו, ואמרת את זה בסוף דבריך, שנדאג לכל העניינים שמדינת ישראל עסוקה בהם ולכל הבעיות שיש לנו, לרבות הבעיות </w:t>
      </w:r>
      <w:r>
        <w:rPr>
          <w:rFonts w:hint="cs"/>
          <w:rtl/>
        </w:rPr>
        <w:t xml:space="preserve">הביטחוניות, לרבות הבעיות הכלכליות, החברתיות. אני מציע לכולנו שנתייחס לכל האוכלוסייה ולא למגזר אחד בלבד ונפסיק להיות סקטוריאליים. לצערי, חבר הכנסת פרוש סקטוריאלי לאחד, ואתה סקטוריאלי לאחר. בסוף צריך לדאוג לכל מדינת ישראל. </w:t>
      </w:r>
    </w:p>
    <w:p w14:paraId="251AF648" w14:textId="77777777" w:rsidR="00000000" w:rsidRDefault="001C3AAC">
      <w:pPr>
        <w:pStyle w:val="a"/>
        <w:rPr>
          <w:rFonts w:hint="cs"/>
          <w:rtl/>
        </w:rPr>
      </w:pPr>
    </w:p>
    <w:p w14:paraId="1666F1F7" w14:textId="77777777" w:rsidR="00000000" w:rsidRDefault="001C3AAC">
      <w:pPr>
        <w:pStyle w:val="ac"/>
        <w:rPr>
          <w:rtl/>
        </w:rPr>
      </w:pPr>
      <w:r>
        <w:rPr>
          <w:rFonts w:hint="eastAsia"/>
          <w:rtl/>
        </w:rPr>
        <w:t>עבד</w:t>
      </w:r>
      <w:r>
        <w:rPr>
          <w:rtl/>
        </w:rPr>
        <w:t>-אלמאלכ דהאמשה (רע"ם):</w:t>
      </w:r>
    </w:p>
    <w:p w14:paraId="065D40FD" w14:textId="77777777" w:rsidR="00000000" w:rsidRDefault="001C3AAC">
      <w:pPr>
        <w:pStyle w:val="a"/>
        <w:rPr>
          <w:rFonts w:hint="cs"/>
          <w:rtl/>
        </w:rPr>
      </w:pPr>
    </w:p>
    <w:p w14:paraId="4292DC7D" w14:textId="77777777" w:rsidR="00000000" w:rsidRDefault="001C3AAC">
      <w:pPr>
        <w:pStyle w:val="a"/>
        <w:rPr>
          <w:rFonts w:hint="cs"/>
          <w:rtl/>
        </w:rPr>
      </w:pPr>
      <w:r>
        <w:rPr>
          <w:rFonts w:hint="cs"/>
          <w:rtl/>
        </w:rPr>
        <w:t>הממשלה</w:t>
      </w:r>
      <w:r>
        <w:rPr>
          <w:rFonts w:hint="cs"/>
          <w:rtl/>
        </w:rPr>
        <w:t xml:space="preserve"> סקטוריאלית.</w:t>
      </w:r>
    </w:p>
    <w:p w14:paraId="17217231" w14:textId="77777777" w:rsidR="00000000" w:rsidRDefault="001C3AAC">
      <w:pPr>
        <w:pStyle w:val="a"/>
        <w:rPr>
          <w:rFonts w:hint="cs"/>
          <w:rtl/>
        </w:rPr>
      </w:pPr>
    </w:p>
    <w:p w14:paraId="79267FEA" w14:textId="77777777" w:rsidR="00000000" w:rsidRDefault="001C3AAC">
      <w:pPr>
        <w:pStyle w:val="SpeakerCon"/>
        <w:rPr>
          <w:rtl/>
        </w:rPr>
      </w:pPr>
      <w:bookmarkStart w:id="181" w:name="FS000000474T21_07_2003_18_39_21C"/>
      <w:bookmarkEnd w:id="181"/>
      <w:r>
        <w:rPr>
          <w:rtl/>
        </w:rPr>
        <w:t>השר גדעון עזרא:</w:t>
      </w:r>
    </w:p>
    <w:p w14:paraId="55062419" w14:textId="77777777" w:rsidR="00000000" w:rsidRDefault="001C3AAC">
      <w:pPr>
        <w:pStyle w:val="a"/>
        <w:rPr>
          <w:rtl/>
        </w:rPr>
      </w:pPr>
    </w:p>
    <w:p w14:paraId="67A3C918" w14:textId="77777777" w:rsidR="00000000" w:rsidRDefault="001C3AAC">
      <w:pPr>
        <w:pStyle w:val="a"/>
        <w:rPr>
          <w:rFonts w:hint="cs"/>
          <w:rtl/>
        </w:rPr>
      </w:pPr>
      <w:r>
        <w:rPr>
          <w:rFonts w:hint="cs"/>
          <w:rtl/>
        </w:rPr>
        <w:t xml:space="preserve">אני מציע לדחות את הצעת האי-אמון. תודה רבה. </w:t>
      </w:r>
    </w:p>
    <w:p w14:paraId="11667AC8" w14:textId="77777777" w:rsidR="00000000" w:rsidRDefault="001C3AAC">
      <w:pPr>
        <w:pStyle w:val="a"/>
        <w:rPr>
          <w:rFonts w:hint="cs"/>
          <w:rtl/>
        </w:rPr>
      </w:pPr>
    </w:p>
    <w:p w14:paraId="23811510" w14:textId="77777777" w:rsidR="00000000" w:rsidRDefault="001C3AAC">
      <w:pPr>
        <w:pStyle w:val="ad"/>
        <w:rPr>
          <w:rtl/>
        </w:rPr>
      </w:pPr>
      <w:r>
        <w:rPr>
          <w:rtl/>
        </w:rPr>
        <w:t>היו"ר מוחמד ברכה:</w:t>
      </w:r>
    </w:p>
    <w:p w14:paraId="2A11C874" w14:textId="77777777" w:rsidR="00000000" w:rsidRDefault="001C3AAC">
      <w:pPr>
        <w:pStyle w:val="a"/>
        <w:rPr>
          <w:rtl/>
        </w:rPr>
      </w:pPr>
    </w:p>
    <w:p w14:paraId="0743C21E" w14:textId="77777777" w:rsidR="00000000" w:rsidRDefault="001C3AAC">
      <w:pPr>
        <w:pStyle w:val="a"/>
        <w:rPr>
          <w:rFonts w:hint="cs"/>
          <w:rtl/>
        </w:rPr>
      </w:pPr>
      <w:r>
        <w:rPr>
          <w:rFonts w:hint="cs"/>
          <w:rtl/>
        </w:rPr>
        <w:t xml:space="preserve">תודה. אנחנו עוברים לדיון משולב בכל הצעות האי-אמון שהועלו. ראשון המשתתפים בדיון, חבר הכנסת מתן וילנאי - לרשותך שש דקות, אדוני. אחריו </w:t>
      </w:r>
      <w:r>
        <w:rPr>
          <w:rtl/>
        </w:rPr>
        <w:t>–</w:t>
      </w:r>
      <w:r>
        <w:rPr>
          <w:rFonts w:hint="cs"/>
          <w:rtl/>
        </w:rPr>
        <w:t xml:space="preserve"> חבר הכנסת יחיאל חזן.</w:t>
      </w:r>
    </w:p>
    <w:p w14:paraId="4D7AA04F" w14:textId="77777777" w:rsidR="00000000" w:rsidRDefault="001C3AAC">
      <w:pPr>
        <w:pStyle w:val="a"/>
        <w:rPr>
          <w:rFonts w:hint="cs"/>
          <w:rtl/>
        </w:rPr>
      </w:pPr>
    </w:p>
    <w:p w14:paraId="7464E55E" w14:textId="77777777" w:rsidR="00000000" w:rsidRDefault="001C3AAC">
      <w:pPr>
        <w:pStyle w:val="Speaker"/>
        <w:rPr>
          <w:rtl/>
        </w:rPr>
      </w:pPr>
      <w:bookmarkStart w:id="182" w:name="FS000001067T21_07_2003_18_40_38"/>
      <w:bookmarkStart w:id="183" w:name="_Toc46720093"/>
      <w:bookmarkStart w:id="184" w:name="_Toc50257076"/>
      <w:bookmarkEnd w:id="182"/>
      <w:r>
        <w:rPr>
          <w:rFonts w:hint="eastAsia"/>
          <w:rtl/>
        </w:rPr>
        <w:t>מתן</w:t>
      </w:r>
      <w:r>
        <w:rPr>
          <w:rtl/>
        </w:rPr>
        <w:t xml:space="preserve"> ו</w:t>
      </w:r>
      <w:r>
        <w:rPr>
          <w:rtl/>
        </w:rPr>
        <w:t>ילנאי (העבודה-מימד):</w:t>
      </w:r>
      <w:bookmarkEnd w:id="183"/>
      <w:bookmarkEnd w:id="184"/>
    </w:p>
    <w:p w14:paraId="5DC02BDA" w14:textId="77777777" w:rsidR="00000000" w:rsidRDefault="001C3AAC">
      <w:pPr>
        <w:pStyle w:val="a"/>
        <w:rPr>
          <w:rFonts w:hint="cs"/>
          <w:rtl/>
        </w:rPr>
      </w:pPr>
    </w:p>
    <w:p w14:paraId="305F28D5" w14:textId="77777777" w:rsidR="00000000" w:rsidRDefault="001C3AAC">
      <w:pPr>
        <w:pStyle w:val="a"/>
        <w:rPr>
          <w:rFonts w:hint="cs"/>
          <w:rtl/>
        </w:rPr>
      </w:pPr>
      <w:r>
        <w:rPr>
          <w:rFonts w:hint="cs"/>
          <w:rtl/>
        </w:rPr>
        <w:t>אדוני היושב-ראש, חברי חברי הכנסת, אני רוצה לחזור ולדבר בנושא החינוך, שהוא אחד הנושאים בהצבעת האי-אמון היום.</w:t>
      </w:r>
    </w:p>
    <w:p w14:paraId="4DAE36AA" w14:textId="77777777" w:rsidR="00000000" w:rsidRDefault="001C3AAC">
      <w:pPr>
        <w:pStyle w:val="a"/>
        <w:rPr>
          <w:rFonts w:hint="cs"/>
          <w:rtl/>
        </w:rPr>
      </w:pPr>
    </w:p>
    <w:p w14:paraId="2F73F5F2" w14:textId="77777777" w:rsidR="00000000" w:rsidRDefault="001C3AAC">
      <w:pPr>
        <w:pStyle w:val="a"/>
        <w:rPr>
          <w:rFonts w:hint="cs"/>
          <w:rtl/>
        </w:rPr>
      </w:pPr>
      <w:r>
        <w:rPr>
          <w:rFonts w:hint="cs"/>
          <w:rtl/>
        </w:rPr>
        <w:t>התוצאות שהתפרסמו לאחרונה, נראה כאילו הן זעזעו מישהו, ובעצם כולם עברו לסדר-היום. התוצאות האלה מציגות הישגים עלובים של מערכת הח</w:t>
      </w:r>
      <w:r>
        <w:rPr>
          <w:rFonts w:hint="cs"/>
          <w:rtl/>
        </w:rPr>
        <w:t>ינוך שלנו. אפשר תמיד להגיד: זה לא אנחנו, זה לפני שנתיים, זה לפני שלוש שנים, אבל באמת זה לא משנה. אלה תוצאות שהיו צריכות להזעיק את הממשלה כולה לקיים דיון דחוף, לקבוע דרכים להתמודד עם הסכנה הזאת שהיא סכנה אמיתית למדינת ישראל. מי שלא מבין את זה ומבין רק סכנות</w:t>
      </w:r>
      <w:r>
        <w:rPr>
          <w:rFonts w:hint="cs"/>
          <w:rtl/>
        </w:rPr>
        <w:t xml:space="preserve"> במישור הביטחוני, לא מבין מה המשמעות של חינוך בחברה הישראלית ובמדינת ישראל בכלל. </w:t>
      </w:r>
    </w:p>
    <w:p w14:paraId="0EAF04C2" w14:textId="77777777" w:rsidR="00000000" w:rsidRDefault="001C3AAC">
      <w:pPr>
        <w:pStyle w:val="a"/>
        <w:ind w:firstLine="0"/>
        <w:rPr>
          <w:rFonts w:hint="cs"/>
          <w:rtl/>
        </w:rPr>
      </w:pPr>
    </w:p>
    <w:p w14:paraId="6B5630A9" w14:textId="77777777" w:rsidR="00000000" w:rsidRDefault="001C3AAC">
      <w:pPr>
        <w:pStyle w:val="a"/>
        <w:rPr>
          <w:rFonts w:hint="cs"/>
          <w:rtl/>
        </w:rPr>
      </w:pPr>
      <w:r>
        <w:rPr>
          <w:rFonts w:hint="cs"/>
          <w:rtl/>
        </w:rPr>
        <w:t>שרי ממשלת ישראל, אתם לא נמצאים כאן, ואני מבקש להגיד מעל דוכן הכנסת ובעל-פה, כדי למנוע אי-הבנות בהבנת הנקרא: אלפי ילדים זקוקים לניעור מערכת החינוך שלנו. זה העתיד שלנו כמדינה,</w:t>
      </w:r>
      <w:r>
        <w:rPr>
          <w:rFonts w:hint="cs"/>
          <w:rtl/>
        </w:rPr>
        <w:t xml:space="preserve"> כחברה דמוקרטית, כחברה מתקדמת. אתם אחראים לזה, ואתם לא יכולים להמשיך לשבת בשקט ולרחוץ בניקיון כפיכם. תביטו לילדים בעיניים, בעיקר לאלה שאין להם מספיק כסף לחינוך האפור, לחינוך הפרטי, שהוא מעבר לחינוך שממשלת ישראל אמורה לתת. מה אתם עושים עבור אלה? </w:t>
      </w:r>
    </w:p>
    <w:p w14:paraId="6495A759" w14:textId="77777777" w:rsidR="00000000" w:rsidRDefault="001C3AAC">
      <w:pPr>
        <w:pStyle w:val="a"/>
        <w:rPr>
          <w:rFonts w:hint="cs"/>
          <w:rtl/>
        </w:rPr>
      </w:pPr>
    </w:p>
    <w:p w14:paraId="5C41E728" w14:textId="77777777" w:rsidR="00000000" w:rsidRDefault="001C3AAC">
      <w:pPr>
        <w:pStyle w:val="a"/>
        <w:rPr>
          <w:rFonts w:hint="cs"/>
          <w:rtl/>
        </w:rPr>
      </w:pPr>
      <w:r>
        <w:rPr>
          <w:rFonts w:hint="cs"/>
          <w:rtl/>
        </w:rPr>
        <w:t>מערכת החי</w:t>
      </w:r>
      <w:r>
        <w:rPr>
          <w:rFonts w:hint="cs"/>
          <w:rtl/>
        </w:rPr>
        <w:t>נוך במדינת ישראל אינה עוד מערכת במדינת ישראל. זו מערכת שקובעת את עתידה של המדינה הזאת. כשאני מביט במערכת החינוך, אנחנו רואים מה המחויבות האמיתית של מדינת ישראל לדור העתיד שלה.</w:t>
      </w:r>
    </w:p>
    <w:p w14:paraId="674DE3F6" w14:textId="77777777" w:rsidR="00000000" w:rsidRDefault="001C3AAC">
      <w:pPr>
        <w:pStyle w:val="a"/>
        <w:rPr>
          <w:rFonts w:hint="cs"/>
          <w:rtl/>
        </w:rPr>
      </w:pPr>
    </w:p>
    <w:p w14:paraId="322F4CEE" w14:textId="77777777" w:rsidR="00000000" w:rsidRDefault="001C3AAC">
      <w:pPr>
        <w:pStyle w:val="a"/>
        <w:rPr>
          <w:rFonts w:hint="cs"/>
          <w:rtl/>
        </w:rPr>
      </w:pPr>
      <w:r>
        <w:rPr>
          <w:rFonts w:hint="cs"/>
          <w:rtl/>
        </w:rPr>
        <w:t>תוצאות המבחנים הבין-לאומיים נתנו ציון נכשל לא לילדי המדינה, אלא הם נתנו ציון נכ</w:t>
      </w:r>
      <w:r>
        <w:rPr>
          <w:rFonts w:hint="cs"/>
          <w:rtl/>
        </w:rPr>
        <w:t xml:space="preserve">של לממשלת ישראל. בנושא החינוך אין ויכוחים גדולים בבית הזה, זה נושא שיש בו קונסנזוס רחב והסכמה מקיר לקיר בדבר חשיבותו. אבל תמיד וגם הפעם זה נשאר במסגרת של מלים גבוהות ולא במסגרת של עשייה אמיתית; כל בסיס אמיתי חסר כאן לחלוטין. </w:t>
      </w:r>
    </w:p>
    <w:p w14:paraId="5BA703E7" w14:textId="77777777" w:rsidR="00000000" w:rsidRDefault="001C3AAC">
      <w:pPr>
        <w:pStyle w:val="a"/>
        <w:rPr>
          <w:rFonts w:hint="cs"/>
          <w:rtl/>
        </w:rPr>
      </w:pPr>
    </w:p>
    <w:p w14:paraId="314D8CA9" w14:textId="77777777" w:rsidR="00000000" w:rsidRDefault="001C3AAC">
      <w:pPr>
        <w:pStyle w:val="a"/>
        <w:rPr>
          <w:rFonts w:hint="cs"/>
          <w:rtl/>
        </w:rPr>
      </w:pPr>
      <w:r>
        <w:rPr>
          <w:rFonts w:hint="cs"/>
          <w:rtl/>
        </w:rPr>
        <w:t>מערכת החינוך כושלת, וכמו דברי</w:t>
      </w:r>
      <w:r>
        <w:rPr>
          <w:rFonts w:hint="cs"/>
          <w:rtl/>
        </w:rPr>
        <w:t>ם רבים אחרים במדינת ישראל, אין לה ניהול רציני, אין לה יעדים; הממשלה לא קובעת יעדים, היא לא מגבה את המלים הגבוהות בהחלטות אופרטיביות שיכולות להוציא את המערכת מהמצב הקשה שבו היא נמצאת. ילדי המדינה לא זקוקים לעוד ועדה ולעוד בדיקה. צריך לקבוע יעדים ברורים, כמו</w:t>
      </w:r>
      <w:r>
        <w:rPr>
          <w:rFonts w:hint="cs"/>
          <w:rtl/>
        </w:rPr>
        <w:t xml:space="preserve"> שיפור מעמד המורים, כמו הכנסת אנשים מהמעלה הראשונה למערכת הזאת וכמו קביעת יעד מספרי למסיימי בגרות. צריך לקבוע יעד של 80% בתוך חמש שנים עם השקעת משאבים וכל מה שמתבקש מכך. </w:t>
      </w:r>
    </w:p>
    <w:p w14:paraId="0719FDC6" w14:textId="77777777" w:rsidR="00000000" w:rsidRDefault="001C3AAC">
      <w:pPr>
        <w:pStyle w:val="a"/>
        <w:rPr>
          <w:rFonts w:hint="cs"/>
          <w:rtl/>
        </w:rPr>
      </w:pPr>
    </w:p>
    <w:p w14:paraId="0B294842" w14:textId="77777777" w:rsidR="00000000" w:rsidRDefault="001C3AAC">
      <w:pPr>
        <w:pStyle w:val="a"/>
        <w:rPr>
          <w:rFonts w:hint="cs"/>
          <w:rtl/>
        </w:rPr>
      </w:pPr>
      <w:r>
        <w:rPr>
          <w:rFonts w:hint="cs"/>
          <w:rtl/>
        </w:rPr>
        <w:t xml:space="preserve">אני מביט במערכת אחרת, מערכת הביטחון, שבה שירתתי 36 שנים. מערכת החינוך לא פחות חשובה </w:t>
      </w:r>
      <w:r>
        <w:rPr>
          <w:rFonts w:hint="cs"/>
          <w:rtl/>
        </w:rPr>
        <w:t>ממערכת הביטחון, והיא צריכה להתנהל עם קביעה של תוכנית ברורה, עם יעדים ועם תקציב הולם. כל זמן שזה לא נעשה, נשארות מלים תלויות באוויר ללא כל משמעות, ולצערי, כך זה נראה היום בממשלת ישראל. תודה רבה לכם.</w:t>
      </w:r>
    </w:p>
    <w:p w14:paraId="49C5CFB6" w14:textId="77777777" w:rsidR="00000000" w:rsidRDefault="001C3AAC">
      <w:pPr>
        <w:pStyle w:val="a"/>
        <w:rPr>
          <w:rFonts w:hint="cs"/>
          <w:rtl/>
        </w:rPr>
      </w:pPr>
    </w:p>
    <w:p w14:paraId="44BE5AC0" w14:textId="77777777" w:rsidR="00000000" w:rsidRDefault="001C3AAC">
      <w:pPr>
        <w:pStyle w:val="ad"/>
        <w:rPr>
          <w:rtl/>
        </w:rPr>
      </w:pPr>
      <w:r>
        <w:rPr>
          <w:rtl/>
        </w:rPr>
        <w:t>היו"ר מוחמד ברכה:</w:t>
      </w:r>
    </w:p>
    <w:p w14:paraId="55AC453A" w14:textId="77777777" w:rsidR="00000000" w:rsidRDefault="001C3AAC">
      <w:pPr>
        <w:pStyle w:val="a"/>
        <w:rPr>
          <w:rtl/>
        </w:rPr>
      </w:pPr>
    </w:p>
    <w:p w14:paraId="4CE894DE" w14:textId="77777777" w:rsidR="00000000" w:rsidRDefault="001C3AAC">
      <w:pPr>
        <w:pStyle w:val="a"/>
        <w:rPr>
          <w:rFonts w:hint="cs"/>
          <w:rtl/>
        </w:rPr>
      </w:pPr>
      <w:r>
        <w:rPr>
          <w:rFonts w:hint="cs"/>
          <w:rtl/>
        </w:rPr>
        <w:t>תודה לחבר הכנסת וילנאי. חבר הכנסת יחיא</w:t>
      </w:r>
      <w:r>
        <w:rPr>
          <w:rFonts w:hint="cs"/>
          <w:rtl/>
        </w:rPr>
        <w:t xml:space="preserve">ל חזן, בבקשה. אחריו </w:t>
      </w:r>
      <w:r>
        <w:rPr>
          <w:rtl/>
        </w:rPr>
        <w:t>–</w:t>
      </w:r>
      <w:r>
        <w:rPr>
          <w:rFonts w:hint="cs"/>
          <w:rtl/>
        </w:rPr>
        <w:t xml:space="preserve"> חבר הכנסת רשף חן. סדר-היום מאוד עמוס, לכן החברים צריכים להתייצב בתורם לקבל את רשות הדיבור. אם הם לא יהיו, הם לא ידברו. אדוני, לרשותך שלוש דקות.</w:t>
      </w:r>
    </w:p>
    <w:p w14:paraId="11A3D77A" w14:textId="77777777" w:rsidR="00000000" w:rsidRDefault="001C3AAC">
      <w:pPr>
        <w:pStyle w:val="a"/>
        <w:rPr>
          <w:rFonts w:hint="cs"/>
          <w:rtl/>
        </w:rPr>
      </w:pPr>
    </w:p>
    <w:p w14:paraId="558E1A18" w14:textId="77777777" w:rsidR="00000000" w:rsidRDefault="001C3AAC">
      <w:pPr>
        <w:pStyle w:val="Speaker"/>
        <w:rPr>
          <w:rtl/>
        </w:rPr>
      </w:pPr>
      <w:bookmarkStart w:id="185" w:name="FS000001040T21_07_2003_18_30_37"/>
      <w:bookmarkEnd w:id="185"/>
    </w:p>
    <w:p w14:paraId="478BDC17" w14:textId="77777777" w:rsidR="00000000" w:rsidRDefault="001C3AAC">
      <w:pPr>
        <w:pStyle w:val="Speaker"/>
        <w:rPr>
          <w:rtl/>
        </w:rPr>
      </w:pPr>
      <w:bookmarkStart w:id="186" w:name="_Toc46720094"/>
      <w:bookmarkStart w:id="187" w:name="_Toc50257077"/>
      <w:r>
        <w:rPr>
          <w:rFonts w:hint="eastAsia"/>
          <w:rtl/>
        </w:rPr>
        <w:t>יחיאל</w:t>
      </w:r>
      <w:r>
        <w:rPr>
          <w:rtl/>
        </w:rPr>
        <w:t xml:space="preserve"> חזן (הליכוד):</w:t>
      </w:r>
      <w:bookmarkEnd w:id="186"/>
      <w:bookmarkEnd w:id="187"/>
    </w:p>
    <w:p w14:paraId="5B87423C" w14:textId="77777777" w:rsidR="00000000" w:rsidRDefault="001C3AAC">
      <w:pPr>
        <w:pStyle w:val="a"/>
        <w:rPr>
          <w:rFonts w:hint="cs"/>
          <w:rtl/>
        </w:rPr>
      </w:pPr>
    </w:p>
    <w:p w14:paraId="6F04D681" w14:textId="77777777" w:rsidR="00000000" w:rsidRDefault="001C3AAC">
      <w:pPr>
        <w:pStyle w:val="a"/>
        <w:rPr>
          <w:rFonts w:hint="cs"/>
          <w:rtl/>
        </w:rPr>
      </w:pPr>
      <w:r>
        <w:rPr>
          <w:rFonts w:hint="cs"/>
          <w:rtl/>
        </w:rPr>
        <w:t>אדוני היושב-ראש, כנסת נכבדה, כל יום אנחנו קוראים בעיתונות הכתובה, ש</w:t>
      </w:r>
      <w:r>
        <w:rPr>
          <w:rFonts w:hint="cs"/>
          <w:rtl/>
        </w:rPr>
        <w:t>ומעים ברדיו ורואים בטלוויזיה כמה עגום המצב הכלכלי במדינת ישראל. לפתע, כאילו מי שאשם במצב הזה זה הממשלה הנוכחית. בכלל לא יכול לעלות על הדעת, שכאשר אנחנו מאשימים את הממשלה, לא נסתכל כיצד היו הביצועים של הממשלות הקודמות.</w:t>
      </w:r>
    </w:p>
    <w:p w14:paraId="27A6037B" w14:textId="77777777" w:rsidR="00000000" w:rsidRDefault="001C3AAC">
      <w:pPr>
        <w:pStyle w:val="a"/>
        <w:rPr>
          <w:rFonts w:hint="cs"/>
          <w:rtl/>
        </w:rPr>
      </w:pPr>
    </w:p>
    <w:p w14:paraId="26E05FD3" w14:textId="77777777" w:rsidR="00000000" w:rsidRDefault="001C3AAC">
      <w:pPr>
        <w:pStyle w:val="a"/>
        <w:rPr>
          <w:rFonts w:hint="cs"/>
          <w:rtl/>
        </w:rPr>
      </w:pPr>
      <w:r>
        <w:rPr>
          <w:rFonts w:hint="cs"/>
          <w:rtl/>
        </w:rPr>
        <w:t xml:space="preserve">כאשר אותה ויקי קנפו יצאה למסע של 200 </w:t>
      </w:r>
      <w:r>
        <w:rPr>
          <w:rFonts w:hint="cs"/>
          <w:rtl/>
        </w:rPr>
        <w:t>הקילומטרים לירושלים היא היתה לבד. ומה קרה? ראו זה פלא, מאות אלפי אנשים מזדהים אתה, מזדהים עם המצוקה כאילו גילו את המים החמים, כאילו שעד עכשיו לא ידענו שיש בארץ מצוקה של משפחות חד-הוריות, של משפחות חלשות, של אנשים שגרים ביש"ע, של סטודנטים שלא מסוגלים לשלם א</w:t>
      </w:r>
      <w:r>
        <w:rPr>
          <w:rFonts w:hint="cs"/>
          <w:rtl/>
        </w:rPr>
        <w:t xml:space="preserve">ת שכר הלימוד. פתאום גילינו שבאמת יש מצוקות. המצוקות היו קיימות כמעט תמיד בקרב כל השכבות במדינת ישראל. </w:t>
      </w:r>
    </w:p>
    <w:p w14:paraId="08C8E8D7" w14:textId="77777777" w:rsidR="00000000" w:rsidRDefault="001C3AAC">
      <w:pPr>
        <w:pStyle w:val="a"/>
        <w:rPr>
          <w:rFonts w:hint="cs"/>
          <w:rtl/>
        </w:rPr>
      </w:pPr>
    </w:p>
    <w:p w14:paraId="1E9922A6" w14:textId="77777777" w:rsidR="00000000" w:rsidRDefault="001C3AAC">
      <w:pPr>
        <w:pStyle w:val="ac"/>
        <w:rPr>
          <w:rtl/>
        </w:rPr>
      </w:pPr>
      <w:r>
        <w:rPr>
          <w:rFonts w:hint="eastAsia"/>
          <w:rtl/>
        </w:rPr>
        <w:t>דוד</w:t>
      </w:r>
      <w:r>
        <w:rPr>
          <w:rtl/>
        </w:rPr>
        <w:t xml:space="preserve"> טל (עם אחד):</w:t>
      </w:r>
    </w:p>
    <w:p w14:paraId="73D30A07" w14:textId="77777777" w:rsidR="00000000" w:rsidRDefault="001C3AAC">
      <w:pPr>
        <w:pStyle w:val="a"/>
        <w:rPr>
          <w:rFonts w:hint="cs"/>
          <w:rtl/>
        </w:rPr>
      </w:pPr>
    </w:p>
    <w:p w14:paraId="02349294" w14:textId="77777777" w:rsidR="00000000" w:rsidRDefault="001C3AAC">
      <w:pPr>
        <w:pStyle w:val="a"/>
        <w:rPr>
          <w:rFonts w:hint="cs"/>
          <w:rtl/>
        </w:rPr>
      </w:pPr>
      <w:r>
        <w:rPr>
          <w:rFonts w:hint="cs"/>
          <w:rtl/>
        </w:rPr>
        <w:t>לא ברמות הללו, עם כל הכבוד. כתוב: לא יחדל אביון מן הארץ, אבל לא ברמות הללו.</w:t>
      </w:r>
    </w:p>
    <w:p w14:paraId="35E7D7C3" w14:textId="77777777" w:rsidR="00000000" w:rsidRDefault="001C3AAC">
      <w:pPr>
        <w:pStyle w:val="a"/>
        <w:rPr>
          <w:rFonts w:hint="cs"/>
          <w:rtl/>
        </w:rPr>
      </w:pPr>
    </w:p>
    <w:p w14:paraId="1A4D1CD3" w14:textId="77777777" w:rsidR="00000000" w:rsidRDefault="001C3AAC">
      <w:pPr>
        <w:pStyle w:val="SpeakerCon"/>
        <w:rPr>
          <w:rtl/>
        </w:rPr>
      </w:pPr>
      <w:bookmarkStart w:id="188" w:name="FS000001040T21_07_2003_18_34_53C"/>
      <w:bookmarkEnd w:id="188"/>
      <w:r>
        <w:rPr>
          <w:rtl/>
        </w:rPr>
        <w:t>יחיאל חזן (הליכוד):</w:t>
      </w:r>
    </w:p>
    <w:p w14:paraId="1B5791FD" w14:textId="77777777" w:rsidR="00000000" w:rsidRDefault="001C3AAC">
      <w:pPr>
        <w:pStyle w:val="a"/>
        <w:rPr>
          <w:rtl/>
        </w:rPr>
      </w:pPr>
    </w:p>
    <w:p w14:paraId="09884764" w14:textId="77777777" w:rsidR="00000000" w:rsidRDefault="001C3AAC">
      <w:pPr>
        <w:pStyle w:val="a"/>
        <w:rPr>
          <w:rFonts w:hint="cs"/>
          <w:rtl/>
        </w:rPr>
      </w:pPr>
      <w:r>
        <w:rPr>
          <w:rFonts w:hint="cs"/>
          <w:rtl/>
        </w:rPr>
        <w:t xml:space="preserve">מצד אחר, אני יכול לומר לך, חברי חבר </w:t>
      </w:r>
      <w:r>
        <w:rPr>
          <w:rFonts w:hint="cs"/>
          <w:rtl/>
        </w:rPr>
        <w:t>הכנסת דוד טל, אני בא משם, אני יליד אור-עקיבא, לי לא צריך לספר מה הן המצוקות האלה, לי לא צריך לומר מה זה בן-אדם שמרוויח 1,100 שקל בחודש ואשתו מרוויחה 1,300 שקל בחודש כאשר שניהם עובדים בניקיון. לא צריך לספר לי שהם במצוקה קשה. אותם אנשים שמרוויחים 1,100 שקל ו</w:t>
      </w:r>
      <w:r>
        <w:rPr>
          <w:rFonts w:hint="cs"/>
          <w:rtl/>
        </w:rPr>
        <w:t xml:space="preserve">-1,300 שקל וכזוג הם מביאים ביחד 2,400 שקל בחודש, צריך לעזור להם. חובה על הממשלה לתת להם אפשרות להתקיים בכבוד. </w:t>
      </w:r>
    </w:p>
    <w:p w14:paraId="4C278ECF" w14:textId="77777777" w:rsidR="00000000" w:rsidRDefault="001C3AAC">
      <w:pPr>
        <w:pStyle w:val="a"/>
        <w:rPr>
          <w:rFonts w:hint="cs"/>
          <w:rtl/>
        </w:rPr>
      </w:pPr>
    </w:p>
    <w:p w14:paraId="249E7FFB" w14:textId="77777777" w:rsidR="00000000" w:rsidRDefault="001C3AAC">
      <w:pPr>
        <w:pStyle w:val="a"/>
        <w:rPr>
          <w:rFonts w:hint="cs"/>
          <w:rtl/>
        </w:rPr>
      </w:pPr>
      <w:r>
        <w:rPr>
          <w:rFonts w:hint="cs"/>
          <w:rtl/>
        </w:rPr>
        <w:t>הגיע הזמן שאותם קומבינטורים יפסיקו לחיות על הגב של הציבור. יש אנשים מסכנים שצריך לעזור להם, אבל כאשר אני עובר ליד משרד ראש הממשלה ומשרד האוצר ור</w:t>
      </w:r>
      <w:r>
        <w:rPr>
          <w:rFonts w:hint="cs"/>
          <w:rtl/>
        </w:rPr>
        <w:t>ואה את האמהות החד-הוריות עם ציפורניים שעולה הרבה כסף לעשות אותן, עם גוונים בשיער שעולים 400 שקל - - -</w:t>
      </w:r>
    </w:p>
    <w:p w14:paraId="6FA07F6C" w14:textId="77777777" w:rsidR="00000000" w:rsidRDefault="001C3AAC">
      <w:pPr>
        <w:pStyle w:val="a"/>
        <w:rPr>
          <w:rFonts w:hint="cs"/>
          <w:rtl/>
        </w:rPr>
      </w:pPr>
    </w:p>
    <w:p w14:paraId="7B4537C2" w14:textId="77777777" w:rsidR="00000000" w:rsidRDefault="001C3AAC">
      <w:pPr>
        <w:pStyle w:val="ac"/>
        <w:rPr>
          <w:rtl/>
        </w:rPr>
      </w:pPr>
      <w:r>
        <w:rPr>
          <w:rFonts w:hint="eastAsia"/>
          <w:rtl/>
        </w:rPr>
        <w:t>דוד</w:t>
      </w:r>
      <w:r>
        <w:rPr>
          <w:rtl/>
        </w:rPr>
        <w:t xml:space="preserve"> טל (עם אחד):</w:t>
      </w:r>
    </w:p>
    <w:p w14:paraId="2979127A" w14:textId="77777777" w:rsidR="00000000" w:rsidRDefault="001C3AAC">
      <w:pPr>
        <w:pStyle w:val="a"/>
        <w:rPr>
          <w:rFonts w:hint="cs"/>
          <w:rtl/>
        </w:rPr>
      </w:pPr>
    </w:p>
    <w:p w14:paraId="24C695AF" w14:textId="77777777" w:rsidR="00000000" w:rsidRDefault="001C3AAC">
      <w:pPr>
        <w:pStyle w:val="a"/>
        <w:rPr>
          <w:rFonts w:hint="cs"/>
          <w:rtl/>
        </w:rPr>
      </w:pPr>
      <w:r>
        <w:rPr>
          <w:rFonts w:hint="cs"/>
          <w:rtl/>
        </w:rPr>
        <w:t>מה הדמגוגיה הזאת?</w:t>
      </w:r>
    </w:p>
    <w:p w14:paraId="7169195D" w14:textId="77777777" w:rsidR="00000000" w:rsidRDefault="001C3AAC">
      <w:pPr>
        <w:pStyle w:val="a"/>
        <w:rPr>
          <w:rFonts w:hint="cs"/>
          <w:rtl/>
        </w:rPr>
      </w:pPr>
    </w:p>
    <w:p w14:paraId="67FEE6DD" w14:textId="77777777" w:rsidR="00000000" w:rsidRDefault="001C3AAC">
      <w:pPr>
        <w:pStyle w:val="SpeakerCon"/>
        <w:rPr>
          <w:rtl/>
        </w:rPr>
      </w:pPr>
      <w:bookmarkStart w:id="189" w:name="FS000001040T21_07_2003_18_41_45C"/>
      <w:bookmarkEnd w:id="189"/>
      <w:r>
        <w:rPr>
          <w:rtl/>
        </w:rPr>
        <w:t>יחיאל חזן (הליכוד):</w:t>
      </w:r>
    </w:p>
    <w:p w14:paraId="38EBA3A6" w14:textId="77777777" w:rsidR="00000000" w:rsidRDefault="001C3AAC">
      <w:pPr>
        <w:pStyle w:val="a"/>
        <w:rPr>
          <w:rtl/>
        </w:rPr>
      </w:pPr>
    </w:p>
    <w:p w14:paraId="42F1D858" w14:textId="77777777" w:rsidR="00000000" w:rsidRDefault="001C3AAC">
      <w:pPr>
        <w:pStyle w:val="a"/>
        <w:rPr>
          <w:rFonts w:hint="cs"/>
          <w:rtl/>
        </w:rPr>
      </w:pPr>
      <w:r>
        <w:rPr>
          <w:rFonts w:hint="cs"/>
          <w:rtl/>
        </w:rPr>
        <w:t>אז שאף אחד לא יספר לי - - -</w:t>
      </w:r>
    </w:p>
    <w:p w14:paraId="530574EB" w14:textId="77777777" w:rsidR="00000000" w:rsidRDefault="001C3AAC">
      <w:pPr>
        <w:pStyle w:val="a"/>
        <w:rPr>
          <w:rFonts w:hint="cs"/>
          <w:rtl/>
        </w:rPr>
      </w:pPr>
    </w:p>
    <w:p w14:paraId="13634A1E" w14:textId="77777777" w:rsidR="00000000" w:rsidRDefault="001C3AAC">
      <w:pPr>
        <w:pStyle w:val="ac"/>
        <w:rPr>
          <w:rtl/>
        </w:rPr>
      </w:pPr>
      <w:r>
        <w:rPr>
          <w:rFonts w:hint="eastAsia"/>
          <w:rtl/>
        </w:rPr>
        <w:t>דוד</w:t>
      </w:r>
      <w:r>
        <w:rPr>
          <w:rtl/>
        </w:rPr>
        <w:t xml:space="preserve"> טל (עם אחד):</w:t>
      </w:r>
    </w:p>
    <w:p w14:paraId="631F2635" w14:textId="77777777" w:rsidR="00000000" w:rsidRDefault="001C3AAC">
      <w:pPr>
        <w:pStyle w:val="a"/>
        <w:rPr>
          <w:rFonts w:hint="cs"/>
          <w:rtl/>
        </w:rPr>
      </w:pPr>
    </w:p>
    <w:p w14:paraId="3D0999C5" w14:textId="77777777" w:rsidR="00000000" w:rsidRDefault="001C3AAC">
      <w:pPr>
        <w:pStyle w:val="a"/>
        <w:rPr>
          <w:rFonts w:hint="cs"/>
          <w:rtl/>
        </w:rPr>
      </w:pPr>
      <w:r>
        <w:rPr>
          <w:rFonts w:hint="cs"/>
          <w:rtl/>
        </w:rPr>
        <w:t>אם באת מאור-עקיבא, מה הדמגוגיה הזאת?</w:t>
      </w:r>
    </w:p>
    <w:p w14:paraId="345CDE3A" w14:textId="77777777" w:rsidR="00000000" w:rsidRDefault="001C3AAC">
      <w:pPr>
        <w:pStyle w:val="a"/>
        <w:rPr>
          <w:rFonts w:hint="cs"/>
          <w:rtl/>
        </w:rPr>
      </w:pPr>
    </w:p>
    <w:p w14:paraId="69C631BB" w14:textId="77777777" w:rsidR="00000000" w:rsidRDefault="001C3AAC">
      <w:pPr>
        <w:pStyle w:val="ad"/>
        <w:rPr>
          <w:rtl/>
        </w:rPr>
      </w:pPr>
      <w:r>
        <w:rPr>
          <w:rtl/>
        </w:rPr>
        <w:t>היו"ר מוחמ</w:t>
      </w:r>
      <w:r>
        <w:rPr>
          <w:rtl/>
        </w:rPr>
        <w:t>ד ברכה:</w:t>
      </w:r>
    </w:p>
    <w:p w14:paraId="736ECAE4" w14:textId="77777777" w:rsidR="00000000" w:rsidRDefault="001C3AAC">
      <w:pPr>
        <w:pStyle w:val="a"/>
        <w:rPr>
          <w:rtl/>
        </w:rPr>
      </w:pPr>
    </w:p>
    <w:p w14:paraId="7C6A859C" w14:textId="77777777" w:rsidR="00000000" w:rsidRDefault="001C3AAC">
      <w:pPr>
        <w:pStyle w:val="a"/>
        <w:rPr>
          <w:rFonts w:hint="cs"/>
          <w:rtl/>
        </w:rPr>
      </w:pPr>
      <w:r>
        <w:rPr>
          <w:rFonts w:hint="cs"/>
          <w:rtl/>
        </w:rPr>
        <w:t>חבר הכנסת דוד טל. חבר הכנסת חזן, משפט אחרון. הזמן תם.</w:t>
      </w:r>
    </w:p>
    <w:p w14:paraId="1D94AA62" w14:textId="77777777" w:rsidR="00000000" w:rsidRDefault="001C3AAC">
      <w:pPr>
        <w:pStyle w:val="a"/>
        <w:rPr>
          <w:rFonts w:hint="cs"/>
          <w:rtl/>
        </w:rPr>
      </w:pPr>
    </w:p>
    <w:p w14:paraId="6B593D0D" w14:textId="77777777" w:rsidR="00000000" w:rsidRDefault="001C3AAC">
      <w:pPr>
        <w:pStyle w:val="SpeakerCon"/>
        <w:rPr>
          <w:rtl/>
        </w:rPr>
      </w:pPr>
      <w:bookmarkStart w:id="190" w:name="FS000001040T21_07_2003_18_43_08C"/>
      <w:bookmarkEnd w:id="190"/>
      <w:r>
        <w:rPr>
          <w:rtl/>
        </w:rPr>
        <w:t>יחיאל חזן (הליכוד):</w:t>
      </w:r>
    </w:p>
    <w:p w14:paraId="5988188D" w14:textId="77777777" w:rsidR="00000000" w:rsidRDefault="001C3AAC">
      <w:pPr>
        <w:pStyle w:val="a"/>
        <w:rPr>
          <w:rtl/>
        </w:rPr>
      </w:pPr>
    </w:p>
    <w:p w14:paraId="5522CABD" w14:textId="77777777" w:rsidR="00000000" w:rsidRDefault="001C3AAC">
      <w:pPr>
        <w:pStyle w:val="a"/>
        <w:rPr>
          <w:rFonts w:hint="cs"/>
          <w:rtl/>
        </w:rPr>
      </w:pPr>
      <w:r>
        <w:rPr>
          <w:rFonts w:hint="cs"/>
          <w:rtl/>
        </w:rPr>
        <w:t xml:space="preserve">שאף אחד לא יספר לי שזה לא מאורגן, כשאני רואה את האוהלים, אוהל ליד אוהל ליד אוהל, שמישהו קנה להם אותו - זה לא אוהל שמישהו הביא מהבית. </w:t>
      </w:r>
    </w:p>
    <w:p w14:paraId="32C8959E" w14:textId="77777777" w:rsidR="00000000" w:rsidRDefault="001C3AAC">
      <w:pPr>
        <w:pStyle w:val="a"/>
        <w:rPr>
          <w:rFonts w:hint="cs"/>
          <w:rtl/>
        </w:rPr>
      </w:pPr>
    </w:p>
    <w:p w14:paraId="5420A9E3" w14:textId="77777777" w:rsidR="00000000" w:rsidRDefault="001C3AAC">
      <w:pPr>
        <w:pStyle w:val="ac"/>
        <w:rPr>
          <w:rtl/>
        </w:rPr>
      </w:pPr>
      <w:r>
        <w:rPr>
          <w:rFonts w:hint="eastAsia"/>
          <w:rtl/>
        </w:rPr>
        <w:t>דוד</w:t>
      </w:r>
      <w:r>
        <w:rPr>
          <w:rtl/>
        </w:rPr>
        <w:t xml:space="preserve"> טל (עם אחד):</w:t>
      </w:r>
    </w:p>
    <w:p w14:paraId="04223AFE" w14:textId="77777777" w:rsidR="00000000" w:rsidRDefault="001C3AAC">
      <w:pPr>
        <w:pStyle w:val="a"/>
        <w:rPr>
          <w:rFonts w:hint="cs"/>
          <w:rtl/>
        </w:rPr>
      </w:pPr>
    </w:p>
    <w:p w14:paraId="303DC75D" w14:textId="77777777" w:rsidR="00000000" w:rsidRDefault="001C3AAC">
      <w:pPr>
        <w:pStyle w:val="a"/>
        <w:rPr>
          <w:rFonts w:hint="cs"/>
          <w:rtl/>
        </w:rPr>
      </w:pPr>
      <w:r>
        <w:rPr>
          <w:rFonts w:hint="cs"/>
          <w:rtl/>
        </w:rPr>
        <w:t>נכון.</w:t>
      </w:r>
    </w:p>
    <w:p w14:paraId="4D161140" w14:textId="77777777" w:rsidR="00000000" w:rsidRDefault="001C3AAC">
      <w:pPr>
        <w:pStyle w:val="a"/>
        <w:rPr>
          <w:rFonts w:hint="cs"/>
          <w:rtl/>
        </w:rPr>
      </w:pPr>
    </w:p>
    <w:p w14:paraId="62A0B59D" w14:textId="77777777" w:rsidR="00000000" w:rsidRDefault="001C3AAC">
      <w:pPr>
        <w:pStyle w:val="SpeakerCon"/>
        <w:rPr>
          <w:rFonts w:hint="cs"/>
          <w:rtl/>
        </w:rPr>
      </w:pPr>
      <w:bookmarkStart w:id="191" w:name="FS000001040T21_07_2003_19_10_25"/>
      <w:bookmarkEnd w:id="191"/>
      <w:r>
        <w:rPr>
          <w:rFonts w:hint="eastAsia"/>
          <w:rtl/>
        </w:rPr>
        <w:t>יחיאל</w:t>
      </w:r>
      <w:r>
        <w:rPr>
          <w:rtl/>
        </w:rPr>
        <w:t xml:space="preserve"> חזן (</w:t>
      </w:r>
      <w:r>
        <w:rPr>
          <w:rtl/>
        </w:rPr>
        <w:t>הליכוד):</w:t>
      </w:r>
    </w:p>
    <w:p w14:paraId="4A64416B" w14:textId="77777777" w:rsidR="00000000" w:rsidRDefault="001C3AAC">
      <w:pPr>
        <w:pStyle w:val="a"/>
        <w:rPr>
          <w:rFonts w:hint="cs"/>
          <w:rtl/>
        </w:rPr>
      </w:pPr>
    </w:p>
    <w:p w14:paraId="032E899B" w14:textId="77777777" w:rsidR="00000000" w:rsidRDefault="001C3AAC">
      <w:pPr>
        <w:pStyle w:val="a"/>
        <w:rPr>
          <w:rFonts w:hint="cs"/>
          <w:rtl/>
        </w:rPr>
      </w:pPr>
      <w:r>
        <w:rPr>
          <w:rFonts w:hint="cs"/>
          <w:rtl/>
        </w:rPr>
        <w:t xml:space="preserve">מאחורי העסק הזה עומדות עמותות מאורגנות, בשביל לקעקע את הממשלה. </w:t>
      </w:r>
    </w:p>
    <w:p w14:paraId="2B61A9B8" w14:textId="77777777" w:rsidR="00000000" w:rsidRDefault="001C3AAC">
      <w:pPr>
        <w:pStyle w:val="a"/>
        <w:rPr>
          <w:rFonts w:hint="cs"/>
          <w:rtl/>
        </w:rPr>
      </w:pPr>
    </w:p>
    <w:p w14:paraId="5CB8CA57" w14:textId="77777777" w:rsidR="00000000" w:rsidRDefault="001C3AAC">
      <w:pPr>
        <w:pStyle w:val="ac"/>
        <w:rPr>
          <w:rtl/>
        </w:rPr>
      </w:pPr>
      <w:r>
        <w:rPr>
          <w:rFonts w:hint="eastAsia"/>
          <w:rtl/>
        </w:rPr>
        <w:t>דוד</w:t>
      </w:r>
      <w:r>
        <w:rPr>
          <w:rtl/>
        </w:rPr>
        <w:t xml:space="preserve"> טל (עם אחד):</w:t>
      </w:r>
    </w:p>
    <w:p w14:paraId="38375BEC" w14:textId="77777777" w:rsidR="00000000" w:rsidRDefault="001C3AAC">
      <w:pPr>
        <w:pStyle w:val="a"/>
        <w:rPr>
          <w:rFonts w:hint="cs"/>
          <w:rtl/>
        </w:rPr>
      </w:pPr>
    </w:p>
    <w:p w14:paraId="3ECE514A" w14:textId="77777777" w:rsidR="00000000" w:rsidRDefault="001C3AAC">
      <w:pPr>
        <w:pStyle w:val="a"/>
        <w:rPr>
          <w:rFonts w:hint="cs"/>
          <w:rtl/>
        </w:rPr>
      </w:pPr>
      <w:r>
        <w:rPr>
          <w:rFonts w:hint="cs"/>
          <w:rtl/>
        </w:rPr>
        <w:t>לא, אתה צודק - - -</w:t>
      </w:r>
    </w:p>
    <w:p w14:paraId="0C115496" w14:textId="77777777" w:rsidR="00000000" w:rsidRDefault="001C3AAC">
      <w:pPr>
        <w:pStyle w:val="a"/>
        <w:rPr>
          <w:rFonts w:hint="cs"/>
          <w:rtl/>
        </w:rPr>
      </w:pPr>
    </w:p>
    <w:p w14:paraId="0FE6A3A9" w14:textId="77777777" w:rsidR="00000000" w:rsidRDefault="001C3AAC">
      <w:pPr>
        <w:pStyle w:val="ad"/>
        <w:rPr>
          <w:rtl/>
        </w:rPr>
      </w:pPr>
      <w:r>
        <w:rPr>
          <w:rtl/>
        </w:rPr>
        <w:t>היו"ר מוחמד ברכה:</w:t>
      </w:r>
    </w:p>
    <w:p w14:paraId="1E214178" w14:textId="77777777" w:rsidR="00000000" w:rsidRDefault="001C3AAC">
      <w:pPr>
        <w:pStyle w:val="a"/>
        <w:rPr>
          <w:rtl/>
        </w:rPr>
      </w:pPr>
    </w:p>
    <w:p w14:paraId="7CD95F79" w14:textId="77777777" w:rsidR="00000000" w:rsidRDefault="001C3AAC">
      <w:pPr>
        <w:pStyle w:val="a"/>
        <w:rPr>
          <w:rFonts w:hint="cs"/>
          <w:rtl/>
        </w:rPr>
      </w:pPr>
      <w:r>
        <w:rPr>
          <w:rFonts w:hint="cs"/>
          <w:rtl/>
        </w:rPr>
        <w:t>חבר הכנסת דוד טל, זה לא ילך, אתה מסתובב באולם וצועק מכל פינה. בשום אופן לא.</w:t>
      </w:r>
    </w:p>
    <w:p w14:paraId="3A309EB7" w14:textId="77777777" w:rsidR="00000000" w:rsidRDefault="001C3AAC">
      <w:pPr>
        <w:pStyle w:val="a"/>
        <w:rPr>
          <w:rFonts w:hint="cs"/>
          <w:rtl/>
        </w:rPr>
      </w:pPr>
    </w:p>
    <w:p w14:paraId="7645B2C3" w14:textId="77777777" w:rsidR="00000000" w:rsidRDefault="001C3AAC">
      <w:pPr>
        <w:pStyle w:val="ac"/>
        <w:rPr>
          <w:rtl/>
        </w:rPr>
      </w:pPr>
      <w:r>
        <w:rPr>
          <w:rFonts w:hint="eastAsia"/>
          <w:rtl/>
        </w:rPr>
        <w:t>דוד</w:t>
      </w:r>
      <w:r>
        <w:rPr>
          <w:rtl/>
        </w:rPr>
        <w:t xml:space="preserve"> טל (עם אחד):</w:t>
      </w:r>
    </w:p>
    <w:p w14:paraId="6AE7CC56" w14:textId="77777777" w:rsidR="00000000" w:rsidRDefault="001C3AAC">
      <w:pPr>
        <w:pStyle w:val="a"/>
        <w:rPr>
          <w:rFonts w:hint="cs"/>
          <w:rtl/>
        </w:rPr>
      </w:pPr>
    </w:p>
    <w:p w14:paraId="5996F5DA" w14:textId="77777777" w:rsidR="00000000" w:rsidRDefault="001C3AAC">
      <w:pPr>
        <w:pStyle w:val="a"/>
        <w:rPr>
          <w:rFonts w:hint="cs"/>
          <w:rtl/>
        </w:rPr>
      </w:pPr>
      <w:r>
        <w:rPr>
          <w:rFonts w:hint="cs"/>
          <w:rtl/>
        </w:rPr>
        <w:t>אדוני, אני ממש מתנצל.</w:t>
      </w:r>
    </w:p>
    <w:p w14:paraId="0F629AB8" w14:textId="77777777" w:rsidR="00000000" w:rsidRDefault="001C3AAC">
      <w:pPr>
        <w:pStyle w:val="a"/>
        <w:rPr>
          <w:rFonts w:hint="cs"/>
          <w:rtl/>
        </w:rPr>
      </w:pPr>
    </w:p>
    <w:p w14:paraId="54D6353F" w14:textId="77777777" w:rsidR="00000000" w:rsidRDefault="001C3AAC">
      <w:pPr>
        <w:pStyle w:val="SpeakerCon"/>
        <w:rPr>
          <w:rtl/>
        </w:rPr>
      </w:pPr>
      <w:bookmarkStart w:id="192" w:name="FS000001040T21_07_2003_18_45_33C"/>
      <w:bookmarkEnd w:id="192"/>
      <w:r>
        <w:rPr>
          <w:rtl/>
        </w:rPr>
        <w:t xml:space="preserve">יחיאל </w:t>
      </w:r>
      <w:r>
        <w:rPr>
          <w:rtl/>
        </w:rPr>
        <w:t>חזן (הליכוד):</w:t>
      </w:r>
    </w:p>
    <w:p w14:paraId="38C598C4" w14:textId="77777777" w:rsidR="00000000" w:rsidRDefault="001C3AAC">
      <w:pPr>
        <w:pStyle w:val="a"/>
        <w:rPr>
          <w:rtl/>
        </w:rPr>
      </w:pPr>
    </w:p>
    <w:p w14:paraId="0F8259BE" w14:textId="77777777" w:rsidR="00000000" w:rsidRDefault="001C3AAC">
      <w:pPr>
        <w:pStyle w:val="a"/>
        <w:rPr>
          <w:rFonts w:hint="cs"/>
          <w:rtl/>
        </w:rPr>
      </w:pPr>
      <w:r>
        <w:rPr>
          <w:rFonts w:hint="cs"/>
          <w:rtl/>
        </w:rPr>
        <w:t xml:space="preserve">צריך להגיד את האמת: יש אנשים שהתרגלו לא לעבוד, יש אנשים שהתרגלו ללכת לקבל משכורת בלי עבודה במשך שנות דור כמעט. צריך לעצור את הדבר הזה. </w:t>
      </w:r>
    </w:p>
    <w:p w14:paraId="16B98CE4" w14:textId="77777777" w:rsidR="00000000" w:rsidRDefault="001C3AAC">
      <w:pPr>
        <w:pStyle w:val="a"/>
        <w:rPr>
          <w:rFonts w:hint="cs"/>
          <w:rtl/>
        </w:rPr>
      </w:pPr>
    </w:p>
    <w:p w14:paraId="675EC983" w14:textId="77777777" w:rsidR="00000000" w:rsidRDefault="001C3AAC">
      <w:pPr>
        <w:pStyle w:val="a"/>
        <w:rPr>
          <w:rFonts w:hint="cs"/>
          <w:rtl/>
        </w:rPr>
      </w:pPr>
      <w:r>
        <w:rPr>
          <w:rFonts w:hint="cs"/>
          <w:rtl/>
        </w:rPr>
        <w:t xml:space="preserve">לשמחתי, אני רואה שפתאום יש עבודה. כל יום מפרסמים בעיתון "ידיעות אחרונות" ובכלי התקשורת האלקטרוניים, שמי </w:t>
      </w:r>
      <w:r>
        <w:rPr>
          <w:rFonts w:hint="cs"/>
          <w:rtl/>
        </w:rPr>
        <w:t xml:space="preserve">שרוצה יכול לעבוד. מצד אחד, צריך לסייע לאותן משפחות שלא מסוגלות לעבוד בעבודות עתירות ידע, לאותן משפחות מסכנות, שדרך "המשקם" עובדות במקומות כמו "אליאנס" בחדרה, או במקומות קשים באזור דימונה וירוחם - צריך לעזור להן. אבל מצד שני צריך לעשות הבחנה בינן לבין אותם </w:t>
      </w:r>
      <w:r>
        <w:rPr>
          <w:rFonts w:hint="cs"/>
          <w:rtl/>
        </w:rPr>
        <w:t>קומבינטורים שחיים על הגב של הקופה הציבורית, ויפה שעה אחת קודם. תודה רבה.</w:t>
      </w:r>
    </w:p>
    <w:p w14:paraId="3A6599C1" w14:textId="77777777" w:rsidR="00000000" w:rsidRDefault="001C3AAC">
      <w:pPr>
        <w:pStyle w:val="a"/>
        <w:rPr>
          <w:rFonts w:hint="cs"/>
          <w:rtl/>
        </w:rPr>
      </w:pPr>
    </w:p>
    <w:p w14:paraId="66C861EB" w14:textId="77777777" w:rsidR="00000000" w:rsidRDefault="001C3AAC">
      <w:pPr>
        <w:pStyle w:val="ad"/>
        <w:rPr>
          <w:rtl/>
        </w:rPr>
      </w:pPr>
      <w:r>
        <w:rPr>
          <w:rtl/>
        </w:rPr>
        <w:t>היו"ר מוחמד ברכה:</w:t>
      </w:r>
    </w:p>
    <w:p w14:paraId="30616849" w14:textId="77777777" w:rsidR="00000000" w:rsidRDefault="001C3AAC">
      <w:pPr>
        <w:pStyle w:val="a"/>
        <w:rPr>
          <w:rtl/>
        </w:rPr>
      </w:pPr>
    </w:p>
    <w:p w14:paraId="23EA9249" w14:textId="77777777" w:rsidR="00000000" w:rsidRDefault="001C3AAC">
      <w:pPr>
        <w:pStyle w:val="a"/>
        <w:rPr>
          <w:rFonts w:hint="cs"/>
          <w:rtl/>
        </w:rPr>
      </w:pPr>
      <w:r>
        <w:rPr>
          <w:rFonts w:hint="cs"/>
          <w:rtl/>
        </w:rPr>
        <w:t xml:space="preserve">תודה רבה. </w:t>
      </w:r>
    </w:p>
    <w:p w14:paraId="78FAC538" w14:textId="77777777" w:rsidR="00000000" w:rsidRDefault="001C3AAC">
      <w:pPr>
        <w:pStyle w:val="a"/>
        <w:rPr>
          <w:rFonts w:hint="cs"/>
          <w:rtl/>
        </w:rPr>
      </w:pPr>
    </w:p>
    <w:p w14:paraId="476CF938" w14:textId="77777777" w:rsidR="00000000" w:rsidRDefault="001C3AAC">
      <w:pPr>
        <w:pStyle w:val="ac"/>
        <w:rPr>
          <w:rtl/>
        </w:rPr>
      </w:pPr>
      <w:r>
        <w:rPr>
          <w:rFonts w:hint="eastAsia"/>
          <w:rtl/>
        </w:rPr>
        <w:t>זהבה</w:t>
      </w:r>
      <w:r>
        <w:rPr>
          <w:rtl/>
        </w:rPr>
        <w:t xml:space="preserve"> גלאון (מרצ):</w:t>
      </w:r>
    </w:p>
    <w:p w14:paraId="3AA1A732" w14:textId="77777777" w:rsidR="00000000" w:rsidRDefault="001C3AAC">
      <w:pPr>
        <w:pStyle w:val="a"/>
        <w:rPr>
          <w:rFonts w:hint="cs"/>
          <w:rtl/>
        </w:rPr>
      </w:pPr>
    </w:p>
    <w:p w14:paraId="6697F870" w14:textId="77777777" w:rsidR="00000000" w:rsidRDefault="001C3AAC">
      <w:pPr>
        <w:pStyle w:val="a"/>
        <w:rPr>
          <w:rFonts w:hint="cs"/>
          <w:rtl/>
        </w:rPr>
      </w:pPr>
      <w:r>
        <w:rPr>
          <w:rFonts w:hint="cs"/>
          <w:rtl/>
        </w:rPr>
        <w:t xml:space="preserve">חבר הכנסת חזן צריך לחזור בו מלומר שיש לאמהות החד-הוריות כסף לעשות ציפורניים ואני לא יודעת מה. איזה מין אמירה זאת במליאת הכנסת? </w:t>
      </w:r>
    </w:p>
    <w:p w14:paraId="6F22C144" w14:textId="77777777" w:rsidR="00000000" w:rsidRDefault="001C3AAC">
      <w:pPr>
        <w:pStyle w:val="a"/>
        <w:rPr>
          <w:rFonts w:hint="cs"/>
          <w:rtl/>
        </w:rPr>
      </w:pPr>
    </w:p>
    <w:p w14:paraId="235D5314" w14:textId="77777777" w:rsidR="00000000" w:rsidRDefault="001C3AAC">
      <w:pPr>
        <w:pStyle w:val="ad"/>
        <w:rPr>
          <w:rtl/>
        </w:rPr>
      </w:pPr>
      <w:r>
        <w:rPr>
          <w:rtl/>
        </w:rPr>
        <w:t>היו</w:t>
      </w:r>
      <w:r>
        <w:rPr>
          <w:rtl/>
        </w:rPr>
        <w:t>"ר מוחמד ברכה:</w:t>
      </w:r>
    </w:p>
    <w:p w14:paraId="4E48E607" w14:textId="77777777" w:rsidR="00000000" w:rsidRDefault="001C3AAC">
      <w:pPr>
        <w:pStyle w:val="a"/>
        <w:rPr>
          <w:rtl/>
        </w:rPr>
      </w:pPr>
    </w:p>
    <w:p w14:paraId="5DAD8A7C" w14:textId="77777777" w:rsidR="00000000" w:rsidRDefault="001C3AAC">
      <w:pPr>
        <w:pStyle w:val="a"/>
        <w:rPr>
          <w:rFonts w:hint="cs"/>
          <w:rtl/>
        </w:rPr>
      </w:pPr>
      <w:r>
        <w:rPr>
          <w:rFonts w:hint="cs"/>
          <w:rtl/>
        </w:rPr>
        <w:t>לדעתי זו אמירה קשה, אבל דעתי לא קובעת מה ייאמר מעל הדוכן.</w:t>
      </w:r>
    </w:p>
    <w:p w14:paraId="65A69F1F" w14:textId="77777777" w:rsidR="00000000" w:rsidRDefault="001C3AAC">
      <w:pPr>
        <w:pStyle w:val="a"/>
        <w:rPr>
          <w:rFonts w:hint="cs"/>
          <w:rtl/>
        </w:rPr>
      </w:pPr>
    </w:p>
    <w:p w14:paraId="44334D91" w14:textId="77777777" w:rsidR="00000000" w:rsidRDefault="001C3AAC">
      <w:pPr>
        <w:pStyle w:val="a"/>
        <w:rPr>
          <w:rFonts w:hint="cs"/>
          <w:rtl/>
        </w:rPr>
      </w:pPr>
      <w:r>
        <w:rPr>
          <w:rFonts w:hint="cs"/>
          <w:rtl/>
        </w:rPr>
        <w:t>חבר הכנסת רשף חן, בבקשה - שלוש דקות לרשותך, אדוני. אחריו - חבר הכנסת צבי הנדל.</w:t>
      </w:r>
    </w:p>
    <w:p w14:paraId="7F337D54" w14:textId="77777777" w:rsidR="00000000" w:rsidRDefault="001C3AAC">
      <w:pPr>
        <w:pStyle w:val="a"/>
        <w:rPr>
          <w:rFonts w:hint="cs"/>
          <w:rtl/>
        </w:rPr>
      </w:pPr>
    </w:p>
    <w:p w14:paraId="755BEE8E" w14:textId="77777777" w:rsidR="00000000" w:rsidRDefault="001C3AAC">
      <w:pPr>
        <w:pStyle w:val="Speaker"/>
        <w:rPr>
          <w:rtl/>
        </w:rPr>
      </w:pPr>
      <w:bookmarkStart w:id="193" w:name="FS000001048T21_07_2003_18_50_54"/>
      <w:bookmarkStart w:id="194" w:name="_Toc46720095"/>
      <w:bookmarkStart w:id="195" w:name="_Toc50257078"/>
      <w:bookmarkEnd w:id="193"/>
      <w:r>
        <w:rPr>
          <w:rFonts w:hint="eastAsia"/>
          <w:rtl/>
        </w:rPr>
        <w:t>רשף</w:t>
      </w:r>
      <w:r>
        <w:rPr>
          <w:rtl/>
        </w:rPr>
        <w:t xml:space="preserve"> חן (שינוי):</w:t>
      </w:r>
      <w:bookmarkEnd w:id="194"/>
      <w:bookmarkEnd w:id="195"/>
    </w:p>
    <w:p w14:paraId="62DBC547" w14:textId="77777777" w:rsidR="00000000" w:rsidRDefault="001C3AAC">
      <w:pPr>
        <w:pStyle w:val="a"/>
        <w:rPr>
          <w:rFonts w:hint="cs"/>
          <w:rtl/>
        </w:rPr>
      </w:pPr>
    </w:p>
    <w:p w14:paraId="242C3333" w14:textId="77777777" w:rsidR="00000000" w:rsidRDefault="001C3AAC">
      <w:pPr>
        <w:pStyle w:val="a"/>
        <w:rPr>
          <w:rFonts w:hint="cs"/>
          <w:rtl/>
        </w:rPr>
      </w:pPr>
      <w:r>
        <w:rPr>
          <w:rFonts w:hint="cs"/>
          <w:rtl/>
        </w:rPr>
        <w:t>אדוני היושב-ראש, חברי הכנסת, חברת הכנסת גלאון - - -</w:t>
      </w:r>
    </w:p>
    <w:p w14:paraId="4EB4EF69" w14:textId="77777777" w:rsidR="00000000" w:rsidRDefault="001C3AAC">
      <w:pPr>
        <w:pStyle w:val="a"/>
        <w:rPr>
          <w:rFonts w:hint="cs"/>
          <w:rtl/>
        </w:rPr>
      </w:pPr>
    </w:p>
    <w:p w14:paraId="0E517EB7" w14:textId="77777777" w:rsidR="00000000" w:rsidRDefault="001C3AAC">
      <w:pPr>
        <w:pStyle w:val="ac"/>
        <w:rPr>
          <w:rtl/>
        </w:rPr>
      </w:pPr>
      <w:r>
        <w:rPr>
          <w:rFonts w:hint="eastAsia"/>
          <w:rtl/>
        </w:rPr>
        <w:t>זהבה</w:t>
      </w:r>
      <w:r>
        <w:rPr>
          <w:rtl/>
        </w:rPr>
        <w:t xml:space="preserve"> גלאון (מרצ):</w:t>
      </w:r>
    </w:p>
    <w:p w14:paraId="6776F7B6" w14:textId="77777777" w:rsidR="00000000" w:rsidRDefault="001C3AAC">
      <w:pPr>
        <w:pStyle w:val="a"/>
        <w:rPr>
          <w:rFonts w:hint="cs"/>
          <w:rtl/>
        </w:rPr>
      </w:pPr>
    </w:p>
    <w:p w14:paraId="5A09FB06" w14:textId="77777777" w:rsidR="00000000" w:rsidRDefault="001C3AAC">
      <w:pPr>
        <w:pStyle w:val="a"/>
        <w:rPr>
          <w:rFonts w:hint="cs"/>
          <w:rtl/>
        </w:rPr>
      </w:pPr>
      <w:r>
        <w:rPr>
          <w:rFonts w:hint="cs"/>
          <w:rtl/>
        </w:rPr>
        <w:t xml:space="preserve">אני מבקשת - </w:t>
      </w:r>
      <w:r>
        <w:rPr>
          <w:rFonts w:hint="cs"/>
          <w:rtl/>
        </w:rPr>
        <w:t>- -</w:t>
      </w:r>
    </w:p>
    <w:p w14:paraId="4BF00353" w14:textId="77777777" w:rsidR="00000000" w:rsidRDefault="001C3AAC">
      <w:pPr>
        <w:pStyle w:val="a"/>
        <w:rPr>
          <w:rFonts w:hint="cs"/>
          <w:rtl/>
        </w:rPr>
      </w:pPr>
    </w:p>
    <w:p w14:paraId="51BC6171" w14:textId="77777777" w:rsidR="00000000" w:rsidRDefault="001C3AAC">
      <w:pPr>
        <w:pStyle w:val="SpeakerCon"/>
        <w:rPr>
          <w:rtl/>
        </w:rPr>
      </w:pPr>
      <w:bookmarkStart w:id="196" w:name="FS000001048T21_07_2003_18_51_44C"/>
      <w:bookmarkEnd w:id="196"/>
      <w:r>
        <w:rPr>
          <w:rtl/>
        </w:rPr>
        <w:t>רשף חן (שינוי):</w:t>
      </w:r>
    </w:p>
    <w:p w14:paraId="42F3012B" w14:textId="77777777" w:rsidR="00000000" w:rsidRDefault="001C3AAC">
      <w:pPr>
        <w:pStyle w:val="a"/>
        <w:rPr>
          <w:rtl/>
        </w:rPr>
      </w:pPr>
    </w:p>
    <w:p w14:paraId="7F80B5A5" w14:textId="77777777" w:rsidR="00000000" w:rsidRDefault="001C3AAC">
      <w:pPr>
        <w:pStyle w:val="a"/>
        <w:rPr>
          <w:rFonts w:hint="cs"/>
          <w:rtl/>
        </w:rPr>
      </w:pPr>
      <w:r>
        <w:rPr>
          <w:rFonts w:hint="cs"/>
          <w:rtl/>
        </w:rPr>
        <w:t>טוב, אני מחכה.</w:t>
      </w:r>
    </w:p>
    <w:p w14:paraId="07C571C8" w14:textId="77777777" w:rsidR="00000000" w:rsidRDefault="001C3AAC">
      <w:pPr>
        <w:pStyle w:val="a"/>
        <w:rPr>
          <w:rFonts w:hint="cs"/>
          <w:rtl/>
        </w:rPr>
      </w:pPr>
    </w:p>
    <w:p w14:paraId="3CAABC6E" w14:textId="77777777" w:rsidR="00000000" w:rsidRDefault="001C3AAC">
      <w:pPr>
        <w:pStyle w:val="ac"/>
        <w:rPr>
          <w:rtl/>
        </w:rPr>
      </w:pPr>
      <w:r>
        <w:rPr>
          <w:rFonts w:hint="eastAsia"/>
          <w:rtl/>
        </w:rPr>
        <w:t>זהבה</w:t>
      </w:r>
      <w:r>
        <w:rPr>
          <w:rtl/>
        </w:rPr>
        <w:t xml:space="preserve"> גלאון (מרצ):</w:t>
      </w:r>
    </w:p>
    <w:p w14:paraId="7D0B9954" w14:textId="77777777" w:rsidR="00000000" w:rsidRDefault="001C3AAC">
      <w:pPr>
        <w:pStyle w:val="a"/>
        <w:rPr>
          <w:rFonts w:hint="cs"/>
          <w:rtl/>
        </w:rPr>
      </w:pPr>
    </w:p>
    <w:p w14:paraId="410635C2" w14:textId="77777777" w:rsidR="00000000" w:rsidRDefault="001C3AAC">
      <w:pPr>
        <w:pStyle w:val="a"/>
        <w:rPr>
          <w:rFonts w:hint="cs"/>
          <w:rtl/>
        </w:rPr>
      </w:pPr>
      <w:r>
        <w:rPr>
          <w:rFonts w:hint="cs"/>
          <w:rtl/>
        </w:rPr>
        <w:t xml:space="preserve">במקום שתביא לדוגמה את מועצת יש"ע, אתה מביא לדוגמה את הנשים החד-הוריות שהן עושות ציפורניים? </w:t>
      </w:r>
    </w:p>
    <w:p w14:paraId="26493243" w14:textId="77777777" w:rsidR="00000000" w:rsidRDefault="001C3AAC">
      <w:pPr>
        <w:pStyle w:val="a"/>
        <w:rPr>
          <w:rFonts w:hint="cs"/>
          <w:rtl/>
        </w:rPr>
      </w:pPr>
    </w:p>
    <w:p w14:paraId="611A058F" w14:textId="77777777" w:rsidR="00000000" w:rsidRDefault="001C3AAC">
      <w:pPr>
        <w:pStyle w:val="ad"/>
        <w:rPr>
          <w:rtl/>
        </w:rPr>
      </w:pPr>
    </w:p>
    <w:p w14:paraId="3E543B41" w14:textId="77777777" w:rsidR="00000000" w:rsidRDefault="001C3AAC">
      <w:pPr>
        <w:pStyle w:val="ad"/>
        <w:rPr>
          <w:rtl/>
        </w:rPr>
      </w:pPr>
      <w:r>
        <w:rPr>
          <w:rtl/>
        </w:rPr>
        <w:t>היו"ר מוחמד ברכה:</w:t>
      </w:r>
    </w:p>
    <w:p w14:paraId="40721391" w14:textId="77777777" w:rsidR="00000000" w:rsidRDefault="001C3AAC">
      <w:pPr>
        <w:pStyle w:val="a"/>
        <w:rPr>
          <w:rtl/>
        </w:rPr>
      </w:pPr>
    </w:p>
    <w:p w14:paraId="73656B2D" w14:textId="77777777" w:rsidR="00000000" w:rsidRDefault="001C3AAC">
      <w:pPr>
        <w:pStyle w:val="a"/>
        <w:rPr>
          <w:rFonts w:hint="cs"/>
          <w:rtl/>
        </w:rPr>
      </w:pPr>
      <w:r>
        <w:rPr>
          <w:rFonts w:hint="cs"/>
          <w:rtl/>
        </w:rPr>
        <w:t>צריך לעשות את המחאה בזמן אמת, זהבה. באמת, היה לי מאוד מוזר שזה עבר בשקט. בבקשה, חבר הכ</w:t>
      </w:r>
      <w:r>
        <w:rPr>
          <w:rFonts w:hint="cs"/>
          <w:rtl/>
        </w:rPr>
        <w:t>נסת רשף חן. תודה, חבר  הכנסת חזן.</w:t>
      </w:r>
    </w:p>
    <w:p w14:paraId="14CDA4D2" w14:textId="77777777" w:rsidR="00000000" w:rsidRDefault="001C3AAC">
      <w:pPr>
        <w:pStyle w:val="a"/>
        <w:rPr>
          <w:rFonts w:hint="cs"/>
          <w:rtl/>
        </w:rPr>
      </w:pPr>
    </w:p>
    <w:p w14:paraId="3038CF5A" w14:textId="77777777" w:rsidR="00000000" w:rsidRDefault="001C3AAC">
      <w:pPr>
        <w:pStyle w:val="ac"/>
        <w:rPr>
          <w:rtl/>
        </w:rPr>
      </w:pPr>
      <w:r>
        <w:rPr>
          <w:rFonts w:hint="eastAsia"/>
          <w:rtl/>
        </w:rPr>
        <w:t>אבשלום</w:t>
      </w:r>
      <w:r>
        <w:rPr>
          <w:rtl/>
        </w:rPr>
        <w:t xml:space="preserve"> וילן (מרצ):</w:t>
      </w:r>
    </w:p>
    <w:p w14:paraId="0E7778FB" w14:textId="77777777" w:rsidR="00000000" w:rsidRDefault="001C3AAC">
      <w:pPr>
        <w:pStyle w:val="a"/>
        <w:rPr>
          <w:rFonts w:hint="cs"/>
          <w:rtl/>
        </w:rPr>
      </w:pPr>
    </w:p>
    <w:p w14:paraId="1868DB06" w14:textId="77777777" w:rsidR="00000000" w:rsidRDefault="001C3AAC">
      <w:pPr>
        <w:pStyle w:val="a"/>
        <w:rPr>
          <w:rFonts w:hint="cs"/>
          <w:rtl/>
        </w:rPr>
      </w:pPr>
      <w:r>
        <w:rPr>
          <w:rFonts w:hint="cs"/>
          <w:rtl/>
        </w:rPr>
        <w:t>ממתי אתה  מומחה לציפורניים, חבר הכנסת חזן? - - -</w:t>
      </w:r>
    </w:p>
    <w:p w14:paraId="09A7449B" w14:textId="77777777" w:rsidR="00000000" w:rsidRDefault="001C3AAC">
      <w:pPr>
        <w:pStyle w:val="a"/>
        <w:rPr>
          <w:rFonts w:hint="cs"/>
          <w:rtl/>
        </w:rPr>
      </w:pPr>
    </w:p>
    <w:p w14:paraId="70FFB676" w14:textId="77777777" w:rsidR="00000000" w:rsidRDefault="001C3AAC">
      <w:pPr>
        <w:pStyle w:val="ad"/>
        <w:rPr>
          <w:rtl/>
        </w:rPr>
      </w:pPr>
      <w:r>
        <w:rPr>
          <w:rtl/>
        </w:rPr>
        <w:t>היו"ר מוחמד ברכה:</w:t>
      </w:r>
    </w:p>
    <w:p w14:paraId="1D07CA00" w14:textId="77777777" w:rsidR="00000000" w:rsidRDefault="001C3AAC">
      <w:pPr>
        <w:pStyle w:val="a"/>
        <w:rPr>
          <w:rtl/>
        </w:rPr>
      </w:pPr>
    </w:p>
    <w:p w14:paraId="4EDD22AA" w14:textId="77777777" w:rsidR="00000000" w:rsidRDefault="001C3AAC">
      <w:pPr>
        <w:pStyle w:val="a"/>
        <w:rPr>
          <w:rFonts w:hint="cs"/>
          <w:rtl/>
        </w:rPr>
      </w:pPr>
      <w:r>
        <w:rPr>
          <w:rFonts w:hint="cs"/>
          <w:rtl/>
        </w:rPr>
        <w:t>כולם מומחי ציפורניים עכשיו.</w:t>
      </w:r>
    </w:p>
    <w:p w14:paraId="1487A43C" w14:textId="77777777" w:rsidR="00000000" w:rsidRDefault="001C3AAC">
      <w:pPr>
        <w:pStyle w:val="a"/>
        <w:rPr>
          <w:rFonts w:hint="cs"/>
          <w:rtl/>
        </w:rPr>
      </w:pPr>
    </w:p>
    <w:p w14:paraId="32B4486C" w14:textId="77777777" w:rsidR="00000000" w:rsidRDefault="001C3AAC">
      <w:pPr>
        <w:pStyle w:val="ac"/>
        <w:rPr>
          <w:rtl/>
        </w:rPr>
      </w:pPr>
      <w:r>
        <w:rPr>
          <w:rFonts w:hint="eastAsia"/>
          <w:rtl/>
        </w:rPr>
        <w:t>אבשלום</w:t>
      </w:r>
      <w:r>
        <w:rPr>
          <w:rtl/>
        </w:rPr>
        <w:t xml:space="preserve"> וילן (מרצ):</w:t>
      </w:r>
    </w:p>
    <w:p w14:paraId="494B1AAB" w14:textId="77777777" w:rsidR="00000000" w:rsidRDefault="001C3AAC">
      <w:pPr>
        <w:pStyle w:val="a"/>
        <w:rPr>
          <w:rFonts w:hint="cs"/>
          <w:rtl/>
        </w:rPr>
      </w:pPr>
    </w:p>
    <w:p w14:paraId="614AFE3E" w14:textId="77777777" w:rsidR="00000000" w:rsidRDefault="001C3AAC">
      <w:pPr>
        <w:pStyle w:val="a"/>
        <w:ind w:left="719" w:firstLine="0"/>
        <w:rPr>
          <w:rFonts w:hint="cs"/>
          <w:rtl/>
        </w:rPr>
      </w:pPr>
      <w:r>
        <w:rPr>
          <w:rFonts w:hint="cs"/>
          <w:rtl/>
        </w:rPr>
        <w:t>על זה שאתה מומחה לאצבעות יש ועדת חקירה עכשיו.</w:t>
      </w:r>
    </w:p>
    <w:p w14:paraId="15086E7D" w14:textId="77777777" w:rsidR="00000000" w:rsidRDefault="001C3AAC">
      <w:pPr>
        <w:pStyle w:val="a"/>
        <w:rPr>
          <w:rFonts w:hint="cs"/>
          <w:rtl/>
        </w:rPr>
      </w:pPr>
    </w:p>
    <w:p w14:paraId="7F835C57" w14:textId="77777777" w:rsidR="00000000" w:rsidRDefault="001C3AAC">
      <w:pPr>
        <w:pStyle w:val="ac"/>
        <w:rPr>
          <w:rtl/>
        </w:rPr>
      </w:pPr>
      <w:r>
        <w:rPr>
          <w:rFonts w:hint="eastAsia"/>
          <w:rtl/>
        </w:rPr>
        <w:t>רוני</w:t>
      </w:r>
      <w:r>
        <w:rPr>
          <w:rtl/>
        </w:rPr>
        <w:t xml:space="preserve"> בר-און (הליכוד):</w:t>
      </w:r>
    </w:p>
    <w:p w14:paraId="6D7A78E1" w14:textId="77777777" w:rsidR="00000000" w:rsidRDefault="001C3AAC">
      <w:pPr>
        <w:pStyle w:val="a"/>
        <w:rPr>
          <w:rFonts w:hint="cs"/>
          <w:rtl/>
        </w:rPr>
      </w:pPr>
    </w:p>
    <w:p w14:paraId="0E7C3292" w14:textId="77777777" w:rsidR="00000000" w:rsidRDefault="001C3AAC">
      <w:pPr>
        <w:pStyle w:val="a"/>
        <w:rPr>
          <w:rFonts w:hint="cs"/>
          <w:rtl/>
        </w:rPr>
      </w:pPr>
      <w:r>
        <w:rPr>
          <w:rFonts w:hint="cs"/>
          <w:rtl/>
        </w:rPr>
        <w:t>אתה לא רוצה ש</w:t>
      </w:r>
      <w:r>
        <w:rPr>
          <w:rFonts w:hint="cs"/>
          <w:rtl/>
        </w:rPr>
        <w:t>הוא יחשוף את ציפורניו בפניך.</w:t>
      </w:r>
    </w:p>
    <w:p w14:paraId="4DACD4FE" w14:textId="77777777" w:rsidR="00000000" w:rsidRDefault="001C3AAC">
      <w:pPr>
        <w:pStyle w:val="a"/>
        <w:rPr>
          <w:rFonts w:hint="cs"/>
          <w:rtl/>
        </w:rPr>
      </w:pPr>
    </w:p>
    <w:p w14:paraId="7A73F8D3" w14:textId="77777777" w:rsidR="00000000" w:rsidRDefault="001C3AAC">
      <w:pPr>
        <w:pStyle w:val="ac"/>
        <w:rPr>
          <w:rtl/>
        </w:rPr>
      </w:pPr>
      <w:r>
        <w:rPr>
          <w:rFonts w:hint="eastAsia"/>
          <w:rtl/>
        </w:rPr>
        <w:t>אבשלום</w:t>
      </w:r>
      <w:r>
        <w:rPr>
          <w:rtl/>
        </w:rPr>
        <w:t xml:space="preserve"> וילן (מרצ):</w:t>
      </w:r>
    </w:p>
    <w:p w14:paraId="4E1DADB6" w14:textId="77777777" w:rsidR="00000000" w:rsidRDefault="001C3AAC">
      <w:pPr>
        <w:pStyle w:val="a"/>
        <w:rPr>
          <w:rFonts w:hint="cs"/>
          <w:rtl/>
        </w:rPr>
      </w:pPr>
    </w:p>
    <w:p w14:paraId="639E1115" w14:textId="77777777" w:rsidR="00000000" w:rsidRDefault="001C3AAC">
      <w:pPr>
        <w:pStyle w:val="a"/>
        <w:rPr>
          <w:rFonts w:hint="cs"/>
          <w:rtl/>
        </w:rPr>
      </w:pPr>
      <w:r>
        <w:rPr>
          <w:rFonts w:hint="cs"/>
          <w:rtl/>
        </w:rPr>
        <w:t xml:space="preserve">איך שהוא מומחה לאצבעות, חוקרים - - - </w:t>
      </w:r>
    </w:p>
    <w:p w14:paraId="42023708" w14:textId="77777777" w:rsidR="00000000" w:rsidRDefault="001C3AAC">
      <w:pPr>
        <w:pStyle w:val="a"/>
        <w:rPr>
          <w:rFonts w:hint="cs"/>
          <w:rtl/>
        </w:rPr>
      </w:pPr>
    </w:p>
    <w:p w14:paraId="6A061707" w14:textId="77777777" w:rsidR="00000000" w:rsidRDefault="001C3AAC">
      <w:pPr>
        <w:pStyle w:val="ad"/>
        <w:rPr>
          <w:rtl/>
        </w:rPr>
      </w:pPr>
      <w:r>
        <w:rPr>
          <w:rtl/>
        </w:rPr>
        <w:t>היו"ר מוחמד ברכה:</w:t>
      </w:r>
    </w:p>
    <w:p w14:paraId="06AE61AE" w14:textId="77777777" w:rsidR="00000000" w:rsidRDefault="001C3AAC">
      <w:pPr>
        <w:pStyle w:val="a"/>
        <w:rPr>
          <w:rtl/>
        </w:rPr>
      </w:pPr>
    </w:p>
    <w:p w14:paraId="6AE60688" w14:textId="77777777" w:rsidR="00000000" w:rsidRDefault="001C3AAC">
      <w:pPr>
        <w:pStyle w:val="a"/>
        <w:rPr>
          <w:rFonts w:hint="cs"/>
          <w:rtl/>
        </w:rPr>
      </w:pPr>
      <w:r>
        <w:rPr>
          <w:rFonts w:hint="cs"/>
          <w:rtl/>
        </w:rPr>
        <w:t>טוב, רבותי, החלק הזה בישיבה הזאת הסתיים, אנחנו ממשיכים. בבקשה, חבר הכנסת חן.</w:t>
      </w:r>
    </w:p>
    <w:p w14:paraId="159583B3" w14:textId="77777777" w:rsidR="00000000" w:rsidRDefault="001C3AAC">
      <w:pPr>
        <w:pStyle w:val="a"/>
        <w:rPr>
          <w:rFonts w:hint="cs"/>
          <w:rtl/>
        </w:rPr>
      </w:pPr>
    </w:p>
    <w:p w14:paraId="23EA19E9" w14:textId="77777777" w:rsidR="00000000" w:rsidRDefault="001C3AAC">
      <w:pPr>
        <w:pStyle w:val="Speaker"/>
        <w:rPr>
          <w:rtl/>
        </w:rPr>
      </w:pPr>
      <w:bookmarkStart w:id="197" w:name="FS000001048T21_07_2003_18_28_12"/>
      <w:bookmarkStart w:id="198" w:name="_Toc46720096"/>
      <w:bookmarkStart w:id="199" w:name="_Toc50257079"/>
      <w:bookmarkEnd w:id="197"/>
      <w:r>
        <w:rPr>
          <w:rtl/>
        </w:rPr>
        <w:t>רשף חן (שינוי):</w:t>
      </w:r>
      <w:bookmarkEnd w:id="198"/>
      <w:bookmarkEnd w:id="199"/>
    </w:p>
    <w:p w14:paraId="66F0B5BE" w14:textId="77777777" w:rsidR="00000000" w:rsidRDefault="001C3AAC">
      <w:pPr>
        <w:pStyle w:val="a"/>
        <w:rPr>
          <w:rtl/>
        </w:rPr>
      </w:pPr>
    </w:p>
    <w:p w14:paraId="3B791968" w14:textId="77777777" w:rsidR="00000000" w:rsidRDefault="001C3AAC">
      <w:pPr>
        <w:pStyle w:val="a"/>
        <w:rPr>
          <w:rFonts w:hint="cs"/>
          <w:rtl/>
        </w:rPr>
      </w:pPr>
      <w:r>
        <w:rPr>
          <w:rFonts w:hint="cs"/>
          <w:rtl/>
        </w:rPr>
        <w:t>חברת הכנסת גלאון, אני שמח שאת פה.</w:t>
      </w:r>
    </w:p>
    <w:p w14:paraId="2FD08D63" w14:textId="77777777" w:rsidR="00000000" w:rsidRDefault="001C3AAC">
      <w:pPr>
        <w:pStyle w:val="a"/>
        <w:rPr>
          <w:rFonts w:hint="cs"/>
          <w:rtl/>
        </w:rPr>
      </w:pPr>
    </w:p>
    <w:p w14:paraId="6ECCEA4D" w14:textId="77777777" w:rsidR="00000000" w:rsidRDefault="001C3AAC">
      <w:pPr>
        <w:pStyle w:val="ad"/>
        <w:rPr>
          <w:rtl/>
        </w:rPr>
      </w:pPr>
      <w:r>
        <w:rPr>
          <w:rtl/>
        </w:rPr>
        <w:t>היו"ר מוחמד ברכה:</w:t>
      </w:r>
    </w:p>
    <w:p w14:paraId="464575EC" w14:textId="77777777" w:rsidR="00000000" w:rsidRDefault="001C3AAC">
      <w:pPr>
        <w:pStyle w:val="a"/>
        <w:rPr>
          <w:rtl/>
        </w:rPr>
      </w:pPr>
    </w:p>
    <w:p w14:paraId="71C9B294" w14:textId="77777777" w:rsidR="00000000" w:rsidRDefault="001C3AAC">
      <w:pPr>
        <w:pStyle w:val="a"/>
        <w:rPr>
          <w:rFonts w:hint="cs"/>
          <w:rtl/>
        </w:rPr>
      </w:pPr>
      <w:r>
        <w:rPr>
          <w:rFonts w:hint="cs"/>
          <w:rtl/>
        </w:rPr>
        <w:t>תתחיל את הנאום שלך ואל תעורר את זה מחדש.</w:t>
      </w:r>
    </w:p>
    <w:p w14:paraId="61D4BB6B" w14:textId="77777777" w:rsidR="00000000" w:rsidRDefault="001C3AAC">
      <w:pPr>
        <w:pStyle w:val="a"/>
        <w:rPr>
          <w:rFonts w:hint="cs"/>
          <w:rtl/>
        </w:rPr>
      </w:pPr>
    </w:p>
    <w:p w14:paraId="3926E830" w14:textId="77777777" w:rsidR="00000000" w:rsidRDefault="001C3AAC">
      <w:pPr>
        <w:pStyle w:val="SpeakerCon"/>
        <w:rPr>
          <w:rtl/>
        </w:rPr>
      </w:pPr>
      <w:bookmarkStart w:id="200" w:name="FS000001048T21_07_2003_18_28_54C"/>
      <w:bookmarkEnd w:id="200"/>
      <w:r>
        <w:rPr>
          <w:rtl/>
        </w:rPr>
        <w:t>רשף חן (שינוי):</w:t>
      </w:r>
    </w:p>
    <w:p w14:paraId="24A65DFE" w14:textId="77777777" w:rsidR="00000000" w:rsidRDefault="001C3AAC">
      <w:pPr>
        <w:pStyle w:val="a"/>
        <w:rPr>
          <w:rtl/>
        </w:rPr>
      </w:pPr>
    </w:p>
    <w:p w14:paraId="1D70A9F9" w14:textId="77777777" w:rsidR="00000000" w:rsidRDefault="001C3AAC">
      <w:pPr>
        <w:pStyle w:val="a"/>
        <w:rPr>
          <w:rFonts w:hint="cs"/>
          <w:rtl/>
        </w:rPr>
      </w:pPr>
      <w:r>
        <w:rPr>
          <w:rFonts w:hint="cs"/>
          <w:rtl/>
        </w:rPr>
        <w:t>לא, לא מעורר את זה מחדש, יש לי עניין אחר לעורר. ראיתי שסיעת מרצ מציעה את חבר הכנסת שריד כראש הממשלה. רציתי לומר לכם, זה פשוט לא "פייר" מה שאתם עושים לבן-אדם. זה פשוט לא "פייר".</w:t>
      </w:r>
    </w:p>
    <w:p w14:paraId="063580FD" w14:textId="77777777" w:rsidR="00000000" w:rsidRDefault="001C3AAC">
      <w:pPr>
        <w:pStyle w:val="a"/>
        <w:rPr>
          <w:rFonts w:hint="cs"/>
          <w:rtl/>
        </w:rPr>
      </w:pPr>
    </w:p>
    <w:p w14:paraId="4DA220FB" w14:textId="77777777" w:rsidR="00000000" w:rsidRDefault="001C3AAC">
      <w:pPr>
        <w:pStyle w:val="ac"/>
        <w:rPr>
          <w:rtl/>
        </w:rPr>
      </w:pPr>
      <w:r>
        <w:rPr>
          <w:rFonts w:hint="eastAsia"/>
          <w:rtl/>
        </w:rPr>
        <w:t>זהבה</w:t>
      </w:r>
      <w:r>
        <w:rPr>
          <w:rtl/>
        </w:rPr>
        <w:t xml:space="preserve"> גלאון (מרצ):</w:t>
      </w:r>
    </w:p>
    <w:p w14:paraId="5FD82A6D" w14:textId="77777777" w:rsidR="00000000" w:rsidRDefault="001C3AAC">
      <w:pPr>
        <w:pStyle w:val="a"/>
        <w:rPr>
          <w:rFonts w:hint="cs"/>
          <w:rtl/>
        </w:rPr>
      </w:pPr>
    </w:p>
    <w:p w14:paraId="02E0915C" w14:textId="77777777" w:rsidR="00000000" w:rsidRDefault="001C3AAC">
      <w:pPr>
        <w:pStyle w:val="a"/>
        <w:rPr>
          <w:rFonts w:hint="cs"/>
          <w:rtl/>
        </w:rPr>
      </w:pPr>
      <w:r>
        <w:rPr>
          <w:rFonts w:hint="cs"/>
          <w:rtl/>
        </w:rPr>
        <w:t>- - -</w:t>
      </w:r>
    </w:p>
    <w:p w14:paraId="7C353043" w14:textId="77777777" w:rsidR="00000000" w:rsidRDefault="001C3AAC">
      <w:pPr>
        <w:pStyle w:val="a"/>
        <w:rPr>
          <w:rFonts w:hint="cs"/>
          <w:rtl/>
        </w:rPr>
      </w:pPr>
    </w:p>
    <w:p w14:paraId="1F89833D" w14:textId="77777777" w:rsidR="00000000" w:rsidRDefault="001C3AAC">
      <w:pPr>
        <w:pStyle w:val="SpeakerCon"/>
        <w:rPr>
          <w:rtl/>
        </w:rPr>
      </w:pPr>
      <w:bookmarkStart w:id="201" w:name="FS000001048T21_07_2003_18_33_45C"/>
      <w:bookmarkEnd w:id="201"/>
      <w:r>
        <w:rPr>
          <w:rtl/>
        </w:rPr>
        <w:t>רשף חן (שינוי):</w:t>
      </w:r>
    </w:p>
    <w:p w14:paraId="797C802A" w14:textId="77777777" w:rsidR="00000000" w:rsidRDefault="001C3AAC">
      <w:pPr>
        <w:pStyle w:val="a"/>
        <w:rPr>
          <w:rtl/>
        </w:rPr>
      </w:pPr>
    </w:p>
    <w:p w14:paraId="384DD6A0" w14:textId="77777777" w:rsidR="00000000" w:rsidRDefault="001C3AAC">
      <w:pPr>
        <w:pStyle w:val="a"/>
        <w:rPr>
          <w:rFonts w:hint="cs"/>
          <w:rtl/>
        </w:rPr>
      </w:pPr>
      <w:r>
        <w:rPr>
          <w:rFonts w:hint="cs"/>
          <w:rtl/>
        </w:rPr>
        <w:t>אחרי הבחירות, חברת הכנסת גלאון, קם יוסי שריד ואמר, רבותי, מספיק, אני לא רוצה יותר - -</w:t>
      </w:r>
    </w:p>
    <w:p w14:paraId="1D2F8C46" w14:textId="77777777" w:rsidR="00000000" w:rsidRDefault="001C3AAC">
      <w:pPr>
        <w:pStyle w:val="a"/>
        <w:rPr>
          <w:rFonts w:hint="cs"/>
          <w:rtl/>
        </w:rPr>
      </w:pPr>
    </w:p>
    <w:p w14:paraId="44250C3B" w14:textId="77777777" w:rsidR="00000000" w:rsidRDefault="001C3AAC">
      <w:pPr>
        <w:pStyle w:val="ac"/>
        <w:rPr>
          <w:rtl/>
        </w:rPr>
      </w:pPr>
      <w:r>
        <w:rPr>
          <w:rFonts w:hint="eastAsia"/>
          <w:rtl/>
        </w:rPr>
        <w:t>רומן</w:t>
      </w:r>
      <w:r>
        <w:rPr>
          <w:rtl/>
        </w:rPr>
        <w:t xml:space="preserve"> ברונפמן (מרצ):</w:t>
      </w:r>
    </w:p>
    <w:p w14:paraId="5C53131E" w14:textId="77777777" w:rsidR="00000000" w:rsidRDefault="001C3AAC">
      <w:pPr>
        <w:pStyle w:val="a"/>
        <w:rPr>
          <w:rFonts w:hint="cs"/>
          <w:rtl/>
        </w:rPr>
      </w:pPr>
    </w:p>
    <w:p w14:paraId="7A113E03" w14:textId="77777777" w:rsidR="00000000" w:rsidRDefault="001C3AAC">
      <w:pPr>
        <w:pStyle w:val="a"/>
        <w:rPr>
          <w:rFonts w:hint="cs"/>
          <w:rtl/>
        </w:rPr>
      </w:pPr>
      <w:r>
        <w:rPr>
          <w:rFonts w:hint="cs"/>
          <w:rtl/>
        </w:rPr>
        <w:t>זה בעניין ההצבעה שלכם במסגרת - - -</w:t>
      </w:r>
    </w:p>
    <w:p w14:paraId="0284EA50" w14:textId="77777777" w:rsidR="00000000" w:rsidRDefault="001C3AAC">
      <w:pPr>
        <w:pStyle w:val="a"/>
        <w:rPr>
          <w:rFonts w:hint="cs"/>
          <w:rtl/>
        </w:rPr>
      </w:pPr>
    </w:p>
    <w:p w14:paraId="401D9DDC" w14:textId="77777777" w:rsidR="00000000" w:rsidRDefault="001C3AAC">
      <w:pPr>
        <w:pStyle w:val="SpeakerCon"/>
        <w:rPr>
          <w:rtl/>
        </w:rPr>
      </w:pPr>
      <w:bookmarkStart w:id="202" w:name="FS000001048T21_07_2003_18_35_07C"/>
      <w:bookmarkEnd w:id="202"/>
      <w:r>
        <w:rPr>
          <w:rtl/>
        </w:rPr>
        <w:t>רשף חן (שינוי):</w:t>
      </w:r>
    </w:p>
    <w:p w14:paraId="4B3DCD80" w14:textId="77777777" w:rsidR="00000000" w:rsidRDefault="001C3AAC">
      <w:pPr>
        <w:pStyle w:val="a"/>
        <w:rPr>
          <w:rtl/>
        </w:rPr>
      </w:pPr>
    </w:p>
    <w:p w14:paraId="1D018A68" w14:textId="77777777" w:rsidR="00000000" w:rsidRDefault="001C3AAC">
      <w:pPr>
        <w:pStyle w:val="a"/>
        <w:rPr>
          <w:rFonts w:hint="cs"/>
          <w:rtl/>
        </w:rPr>
      </w:pPr>
      <w:r>
        <w:rPr>
          <w:rFonts w:hint="cs"/>
          <w:rtl/>
        </w:rPr>
        <w:t xml:space="preserve">- - תשחררו אותי מהכבוד. יש לי כאן כתבה בעיתון שהוא אמר אפילו שהישיבות </w:t>
      </w:r>
      <w:r>
        <w:rPr>
          <w:rFonts w:hint="cs"/>
          <w:rtl/>
        </w:rPr>
        <w:t>שלכם במרצ לא מעניינות אותו יותר. ואתם לא עוזבים אותו בשקט, וזה פשוט לא יפה. אתם אומרים לו, לא, אנחנו לא ניתן לך ללכת. אנחנו לא מסכימים שתעזוב את תפקידך כחבר הכנסת - -</w:t>
      </w:r>
    </w:p>
    <w:p w14:paraId="5F2788A1" w14:textId="77777777" w:rsidR="00000000" w:rsidRDefault="001C3AAC">
      <w:pPr>
        <w:pStyle w:val="a"/>
        <w:rPr>
          <w:rFonts w:hint="cs"/>
          <w:rtl/>
        </w:rPr>
      </w:pPr>
    </w:p>
    <w:p w14:paraId="0AB161F5" w14:textId="77777777" w:rsidR="00000000" w:rsidRDefault="001C3AAC">
      <w:pPr>
        <w:pStyle w:val="ac"/>
        <w:rPr>
          <w:rtl/>
        </w:rPr>
      </w:pPr>
      <w:r>
        <w:rPr>
          <w:rFonts w:hint="eastAsia"/>
          <w:rtl/>
        </w:rPr>
        <w:t>קריאות</w:t>
      </w:r>
      <w:r>
        <w:rPr>
          <w:rtl/>
        </w:rPr>
        <w:t>:</w:t>
      </w:r>
    </w:p>
    <w:p w14:paraId="5207A2D5" w14:textId="77777777" w:rsidR="00000000" w:rsidRDefault="001C3AAC">
      <w:pPr>
        <w:pStyle w:val="a"/>
        <w:rPr>
          <w:rFonts w:hint="cs"/>
          <w:rtl/>
        </w:rPr>
      </w:pPr>
    </w:p>
    <w:p w14:paraId="09FEB361" w14:textId="77777777" w:rsidR="00000000" w:rsidRDefault="001C3AAC">
      <w:pPr>
        <w:pStyle w:val="a"/>
        <w:rPr>
          <w:rFonts w:hint="cs"/>
          <w:rtl/>
        </w:rPr>
      </w:pPr>
      <w:r>
        <w:rPr>
          <w:rFonts w:hint="cs"/>
          <w:rtl/>
        </w:rPr>
        <w:t xml:space="preserve">- - - </w:t>
      </w:r>
    </w:p>
    <w:p w14:paraId="0B34363B" w14:textId="77777777" w:rsidR="00000000" w:rsidRDefault="001C3AAC">
      <w:pPr>
        <w:pStyle w:val="SpeakerCon"/>
        <w:rPr>
          <w:rtl/>
        </w:rPr>
      </w:pPr>
    </w:p>
    <w:p w14:paraId="6D112C6E" w14:textId="77777777" w:rsidR="00000000" w:rsidRDefault="001C3AAC">
      <w:pPr>
        <w:pStyle w:val="SpeakerCon"/>
        <w:rPr>
          <w:rFonts w:hint="cs"/>
          <w:rtl/>
        </w:rPr>
      </w:pPr>
      <w:bookmarkStart w:id="203" w:name="FS000001048T21_07_2003_18_37_31C"/>
      <w:bookmarkStart w:id="204" w:name="FS000001048T21_07_2003_18_38_13C"/>
      <w:bookmarkEnd w:id="203"/>
      <w:bookmarkEnd w:id="204"/>
    </w:p>
    <w:p w14:paraId="46E25E3D" w14:textId="77777777" w:rsidR="00000000" w:rsidRDefault="001C3AAC">
      <w:pPr>
        <w:pStyle w:val="SpeakerCon"/>
        <w:rPr>
          <w:rtl/>
        </w:rPr>
      </w:pPr>
      <w:r>
        <w:rPr>
          <w:rtl/>
        </w:rPr>
        <w:t>רשף חן (שינוי):</w:t>
      </w:r>
    </w:p>
    <w:p w14:paraId="754621C0" w14:textId="77777777" w:rsidR="00000000" w:rsidRDefault="001C3AAC">
      <w:pPr>
        <w:pStyle w:val="a"/>
        <w:rPr>
          <w:rtl/>
        </w:rPr>
      </w:pPr>
    </w:p>
    <w:p w14:paraId="1E89A98E" w14:textId="77777777" w:rsidR="00000000" w:rsidRDefault="001C3AAC">
      <w:pPr>
        <w:pStyle w:val="a"/>
        <w:rPr>
          <w:rFonts w:hint="cs"/>
          <w:rtl/>
        </w:rPr>
      </w:pPr>
      <w:r>
        <w:rPr>
          <w:rFonts w:hint="cs"/>
          <w:rtl/>
        </w:rPr>
        <w:t>- - אנחנו לא מוכנים לשחרר אותך מתפקידך, אנחנו לא נבחר</w:t>
      </w:r>
      <w:r>
        <w:rPr>
          <w:rFonts w:hint="cs"/>
          <w:rtl/>
        </w:rPr>
        <w:t xml:space="preserve"> יושב-ראש אחר למפלגה שלנו. ועכשיו, הגדלתם לעשות, אתם מכריחים אותו להיות ראש ממשלה, כשהבן-אדם אומר לכם שהוא לא רוצה יותר. זה פשוט לא יפה, אני מוכרח לומר לכם.</w:t>
      </w:r>
    </w:p>
    <w:p w14:paraId="223A6828" w14:textId="77777777" w:rsidR="00000000" w:rsidRDefault="001C3AAC">
      <w:pPr>
        <w:pStyle w:val="a"/>
        <w:rPr>
          <w:rFonts w:hint="cs"/>
          <w:rtl/>
        </w:rPr>
      </w:pPr>
    </w:p>
    <w:p w14:paraId="35BA8985" w14:textId="77777777" w:rsidR="00000000" w:rsidRDefault="001C3AAC">
      <w:pPr>
        <w:pStyle w:val="ad"/>
        <w:rPr>
          <w:rtl/>
        </w:rPr>
      </w:pPr>
      <w:r>
        <w:rPr>
          <w:rtl/>
        </w:rPr>
        <w:t>היו"ר מוחמד ברכה:</w:t>
      </w:r>
    </w:p>
    <w:p w14:paraId="503A75A1" w14:textId="77777777" w:rsidR="00000000" w:rsidRDefault="001C3AAC">
      <w:pPr>
        <w:pStyle w:val="a"/>
        <w:rPr>
          <w:rtl/>
        </w:rPr>
      </w:pPr>
    </w:p>
    <w:p w14:paraId="6DBF71CF" w14:textId="77777777" w:rsidR="00000000" w:rsidRDefault="001C3AAC">
      <w:pPr>
        <w:pStyle w:val="a"/>
        <w:rPr>
          <w:rFonts w:hint="cs"/>
          <w:rtl/>
        </w:rPr>
      </w:pPr>
      <w:r>
        <w:rPr>
          <w:rFonts w:hint="cs"/>
          <w:rtl/>
        </w:rPr>
        <w:t>חבר הכנסת רשף חן,  לרשותך שלוש דקות שחצי מהן עברו.</w:t>
      </w:r>
    </w:p>
    <w:p w14:paraId="647E079C" w14:textId="77777777" w:rsidR="00000000" w:rsidRDefault="001C3AAC">
      <w:pPr>
        <w:pStyle w:val="a"/>
        <w:rPr>
          <w:rFonts w:hint="cs"/>
          <w:rtl/>
        </w:rPr>
      </w:pPr>
    </w:p>
    <w:p w14:paraId="51F6DDC9" w14:textId="77777777" w:rsidR="00000000" w:rsidRDefault="001C3AAC">
      <w:pPr>
        <w:pStyle w:val="ac"/>
        <w:rPr>
          <w:rtl/>
        </w:rPr>
      </w:pPr>
      <w:r>
        <w:rPr>
          <w:rFonts w:hint="eastAsia"/>
          <w:rtl/>
        </w:rPr>
        <w:t>אליעזר</w:t>
      </w:r>
      <w:r>
        <w:rPr>
          <w:rtl/>
        </w:rPr>
        <w:t xml:space="preserve"> כהן (האיחוד הלאומי -</w:t>
      </w:r>
      <w:r>
        <w:rPr>
          <w:rtl/>
        </w:rPr>
        <w:t xml:space="preserve"> ישראל ביתנו):</w:t>
      </w:r>
    </w:p>
    <w:p w14:paraId="06A75A5D" w14:textId="77777777" w:rsidR="00000000" w:rsidRDefault="001C3AAC">
      <w:pPr>
        <w:pStyle w:val="a"/>
        <w:rPr>
          <w:rFonts w:hint="cs"/>
          <w:rtl/>
        </w:rPr>
      </w:pPr>
    </w:p>
    <w:p w14:paraId="5D425C4D" w14:textId="77777777" w:rsidR="00000000" w:rsidRDefault="001C3AAC">
      <w:pPr>
        <w:pStyle w:val="a"/>
        <w:rPr>
          <w:rFonts w:hint="cs"/>
          <w:rtl/>
        </w:rPr>
      </w:pPr>
      <w:r>
        <w:rPr>
          <w:rFonts w:hint="cs"/>
          <w:rtl/>
        </w:rPr>
        <w:t>- - -</w:t>
      </w:r>
    </w:p>
    <w:p w14:paraId="55DBF0DB" w14:textId="77777777" w:rsidR="00000000" w:rsidRDefault="001C3AAC">
      <w:pPr>
        <w:pStyle w:val="a"/>
        <w:rPr>
          <w:rFonts w:hint="cs"/>
          <w:rtl/>
        </w:rPr>
      </w:pPr>
    </w:p>
    <w:p w14:paraId="71B3D733" w14:textId="77777777" w:rsidR="00000000" w:rsidRDefault="001C3AAC">
      <w:pPr>
        <w:pStyle w:val="ad"/>
        <w:rPr>
          <w:rtl/>
        </w:rPr>
      </w:pPr>
      <w:r>
        <w:rPr>
          <w:rtl/>
        </w:rPr>
        <w:t>היו"ר מוחמד ברכה:</w:t>
      </w:r>
    </w:p>
    <w:p w14:paraId="1B53B0F9" w14:textId="77777777" w:rsidR="00000000" w:rsidRDefault="001C3AAC">
      <w:pPr>
        <w:pStyle w:val="a"/>
        <w:rPr>
          <w:rtl/>
        </w:rPr>
      </w:pPr>
    </w:p>
    <w:p w14:paraId="74B8F43B" w14:textId="77777777" w:rsidR="00000000" w:rsidRDefault="001C3AAC">
      <w:pPr>
        <w:pStyle w:val="a"/>
        <w:rPr>
          <w:rFonts w:hint="cs"/>
          <w:rtl/>
        </w:rPr>
      </w:pPr>
      <w:r>
        <w:rPr>
          <w:rFonts w:hint="cs"/>
          <w:rtl/>
        </w:rPr>
        <w:t xml:space="preserve">חבר הכנסת כהן, חבר הכנסת כהן, יש לו בסך הכול שלוש דקות והוא כבר איבד חצי. תמשיך, בבקשה, אדוני. </w:t>
      </w:r>
    </w:p>
    <w:p w14:paraId="767E68FA" w14:textId="77777777" w:rsidR="00000000" w:rsidRDefault="001C3AAC">
      <w:pPr>
        <w:pStyle w:val="a"/>
        <w:rPr>
          <w:rFonts w:hint="cs"/>
          <w:rtl/>
        </w:rPr>
      </w:pPr>
    </w:p>
    <w:p w14:paraId="6A8E2E3D" w14:textId="77777777" w:rsidR="00000000" w:rsidRDefault="001C3AAC">
      <w:pPr>
        <w:pStyle w:val="ac"/>
        <w:rPr>
          <w:rtl/>
        </w:rPr>
      </w:pPr>
      <w:r>
        <w:rPr>
          <w:rFonts w:hint="eastAsia"/>
          <w:rtl/>
        </w:rPr>
        <w:t>זהבה</w:t>
      </w:r>
      <w:r>
        <w:rPr>
          <w:rtl/>
        </w:rPr>
        <w:t xml:space="preserve"> גלאון (מרצ):</w:t>
      </w:r>
    </w:p>
    <w:p w14:paraId="6B90B7E5" w14:textId="77777777" w:rsidR="00000000" w:rsidRDefault="001C3AAC">
      <w:pPr>
        <w:pStyle w:val="a"/>
        <w:rPr>
          <w:rFonts w:hint="cs"/>
          <w:rtl/>
        </w:rPr>
      </w:pPr>
    </w:p>
    <w:p w14:paraId="29EBAEF3" w14:textId="77777777" w:rsidR="00000000" w:rsidRDefault="001C3AAC">
      <w:pPr>
        <w:pStyle w:val="a"/>
        <w:rPr>
          <w:rFonts w:hint="cs"/>
          <w:rtl/>
        </w:rPr>
      </w:pPr>
      <w:r>
        <w:rPr>
          <w:rFonts w:hint="cs"/>
          <w:rtl/>
        </w:rPr>
        <w:t>- - -</w:t>
      </w:r>
    </w:p>
    <w:p w14:paraId="51A36356" w14:textId="77777777" w:rsidR="00000000" w:rsidRDefault="001C3AAC">
      <w:pPr>
        <w:pStyle w:val="a"/>
        <w:rPr>
          <w:rFonts w:hint="cs"/>
          <w:rtl/>
        </w:rPr>
      </w:pPr>
    </w:p>
    <w:p w14:paraId="0426C9E4" w14:textId="77777777" w:rsidR="00000000" w:rsidRDefault="001C3AAC">
      <w:pPr>
        <w:pStyle w:val="ad"/>
        <w:rPr>
          <w:rtl/>
        </w:rPr>
      </w:pPr>
      <w:r>
        <w:rPr>
          <w:rtl/>
        </w:rPr>
        <w:t>היו"ר מוחמד ברכה:</w:t>
      </w:r>
    </w:p>
    <w:p w14:paraId="5F1BD5AA" w14:textId="77777777" w:rsidR="00000000" w:rsidRDefault="001C3AAC">
      <w:pPr>
        <w:pStyle w:val="a"/>
        <w:rPr>
          <w:rtl/>
        </w:rPr>
      </w:pPr>
    </w:p>
    <w:p w14:paraId="49E0D08B" w14:textId="77777777" w:rsidR="00000000" w:rsidRDefault="001C3AAC">
      <w:pPr>
        <w:pStyle w:val="a"/>
        <w:rPr>
          <w:rFonts w:hint="cs"/>
          <w:rtl/>
        </w:rPr>
      </w:pPr>
      <w:r>
        <w:rPr>
          <w:rFonts w:hint="cs"/>
          <w:rtl/>
        </w:rPr>
        <w:t xml:space="preserve">חברת הכנסת גלאון, זה לא יכול להיות. קודם כול, לשבת בבקשה. </w:t>
      </w:r>
    </w:p>
    <w:p w14:paraId="50AD5304" w14:textId="77777777" w:rsidR="00000000" w:rsidRDefault="001C3AAC">
      <w:pPr>
        <w:pStyle w:val="a"/>
        <w:rPr>
          <w:rFonts w:hint="cs"/>
          <w:rtl/>
        </w:rPr>
      </w:pPr>
    </w:p>
    <w:p w14:paraId="24569739" w14:textId="77777777" w:rsidR="00000000" w:rsidRDefault="001C3AAC">
      <w:pPr>
        <w:pStyle w:val="SpeakerCon"/>
        <w:rPr>
          <w:rtl/>
        </w:rPr>
      </w:pPr>
      <w:bookmarkStart w:id="205" w:name="FS000001048T21_07_2003_18_41_27C"/>
      <w:bookmarkEnd w:id="205"/>
      <w:r>
        <w:rPr>
          <w:rtl/>
        </w:rPr>
        <w:t>רשף חן (שינו</w:t>
      </w:r>
      <w:r>
        <w:rPr>
          <w:rtl/>
        </w:rPr>
        <w:t>י):</w:t>
      </w:r>
    </w:p>
    <w:p w14:paraId="28F42639" w14:textId="77777777" w:rsidR="00000000" w:rsidRDefault="001C3AAC">
      <w:pPr>
        <w:pStyle w:val="a"/>
        <w:rPr>
          <w:rtl/>
        </w:rPr>
      </w:pPr>
    </w:p>
    <w:p w14:paraId="396B1B3E" w14:textId="77777777" w:rsidR="00000000" w:rsidRDefault="001C3AAC">
      <w:pPr>
        <w:pStyle w:val="a"/>
        <w:rPr>
          <w:rFonts w:hint="cs"/>
          <w:rtl/>
        </w:rPr>
      </w:pPr>
      <w:r>
        <w:rPr>
          <w:rFonts w:hint="cs"/>
          <w:rtl/>
        </w:rPr>
        <w:t>אדוני היושב-ראש, לעניין הצעת האי-אמון - -</w:t>
      </w:r>
    </w:p>
    <w:p w14:paraId="5D00FEC0" w14:textId="77777777" w:rsidR="00000000" w:rsidRDefault="001C3AAC">
      <w:pPr>
        <w:pStyle w:val="a"/>
        <w:rPr>
          <w:rFonts w:hint="cs"/>
          <w:rtl/>
        </w:rPr>
      </w:pPr>
    </w:p>
    <w:p w14:paraId="0A39F4CE" w14:textId="77777777" w:rsidR="00000000" w:rsidRDefault="001C3AAC">
      <w:pPr>
        <w:pStyle w:val="ad"/>
        <w:rPr>
          <w:rtl/>
        </w:rPr>
      </w:pPr>
      <w:r>
        <w:rPr>
          <w:rtl/>
        </w:rPr>
        <w:t>היו"ר מוחמד ברכה:</w:t>
      </w:r>
    </w:p>
    <w:p w14:paraId="6C712946" w14:textId="77777777" w:rsidR="00000000" w:rsidRDefault="001C3AAC">
      <w:pPr>
        <w:pStyle w:val="a"/>
        <w:rPr>
          <w:rtl/>
        </w:rPr>
      </w:pPr>
    </w:p>
    <w:p w14:paraId="4C49433D" w14:textId="77777777" w:rsidR="00000000" w:rsidRDefault="001C3AAC">
      <w:pPr>
        <w:pStyle w:val="a"/>
        <w:rPr>
          <w:rFonts w:hint="cs"/>
          <w:rtl/>
        </w:rPr>
      </w:pPr>
      <w:r>
        <w:rPr>
          <w:rFonts w:hint="cs"/>
          <w:rtl/>
        </w:rPr>
        <w:t xml:space="preserve">אוסיף לך דקה, אין מה לעשות. </w:t>
      </w:r>
    </w:p>
    <w:p w14:paraId="31A548B6" w14:textId="77777777" w:rsidR="00000000" w:rsidRDefault="001C3AAC">
      <w:pPr>
        <w:pStyle w:val="SpeakerCon"/>
        <w:rPr>
          <w:rtl/>
        </w:rPr>
      </w:pPr>
    </w:p>
    <w:p w14:paraId="2CE347E2" w14:textId="77777777" w:rsidR="00000000" w:rsidRDefault="001C3AAC">
      <w:pPr>
        <w:pStyle w:val="SpeakerCon"/>
        <w:rPr>
          <w:rtl/>
        </w:rPr>
      </w:pPr>
      <w:bookmarkStart w:id="206" w:name="FS000001048T21_07_2003_18_42_19C"/>
      <w:bookmarkStart w:id="207" w:name="FS000001048T21_07_2003_18_44_17C"/>
      <w:bookmarkEnd w:id="206"/>
      <w:bookmarkEnd w:id="207"/>
      <w:r>
        <w:rPr>
          <w:rtl/>
        </w:rPr>
        <w:t>רשף חן (שינוי):</w:t>
      </w:r>
    </w:p>
    <w:p w14:paraId="264973CF" w14:textId="77777777" w:rsidR="00000000" w:rsidRDefault="001C3AAC">
      <w:pPr>
        <w:pStyle w:val="a"/>
        <w:rPr>
          <w:rtl/>
        </w:rPr>
      </w:pPr>
    </w:p>
    <w:p w14:paraId="6AEC8358" w14:textId="77777777" w:rsidR="00000000" w:rsidRDefault="001C3AAC">
      <w:pPr>
        <w:pStyle w:val="a"/>
        <w:rPr>
          <w:rFonts w:hint="cs"/>
          <w:rtl/>
        </w:rPr>
      </w:pPr>
      <w:r>
        <w:rPr>
          <w:rFonts w:hint="cs"/>
          <w:rtl/>
        </w:rPr>
        <w:t>- - בעיקר זו שמתייחסת לשינוי, אני רוצה להבהיר נקודות מספר, מפני שהעובדות שנטענות על-ידי המציעים אינן נכונות.</w:t>
      </w:r>
    </w:p>
    <w:p w14:paraId="0E77BB30" w14:textId="77777777" w:rsidR="00000000" w:rsidRDefault="001C3AAC">
      <w:pPr>
        <w:pStyle w:val="a"/>
        <w:rPr>
          <w:rFonts w:hint="cs"/>
          <w:rtl/>
        </w:rPr>
      </w:pPr>
    </w:p>
    <w:p w14:paraId="2254C96D" w14:textId="77777777" w:rsidR="00000000" w:rsidRDefault="001C3AAC">
      <w:pPr>
        <w:pStyle w:val="a"/>
        <w:rPr>
          <w:rFonts w:hint="cs"/>
          <w:rtl/>
        </w:rPr>
      </w:pPr>
      <w:r>
        <w:rPr>
          <w:rFonts w:hint="cs"/>
          <w:rtl/>
        </w:rPr>
        <w:t>ראשית, השימוש בביטוי כספים ייחוד</w:t>
      </w:r>
      <w:r>
        <w:rPr>
          <w:rFonts w:hint="cs"/>
          <w:rtl/>
        </w:rPr>
        <w:t>יים אינו נכון. לא מדובר בכספים ייחודיים, לא מדובר בכספים שמיועדים לא לאדם ולא לגוף. רבותי,  מדובר בשינוי ולא במפלגה חרדית. אנחנו מתנגדים לרעיון של כספים ייחודיים - - -</w:t>
      </w:r>
    </w:p>
    <w:p w14:paraId="29C01BC9" w14:textId="77777777" w:rsidR="00000000" w:rsidRDefault="001C3AAC">
      <w:pPr>
        <w:pStyle w:val="a"/>
        <w:rPr>
          <w:rFonts w:hint="cs"/>
          <w:rtl/>
        </w:rPr>
      </w:pPr>
    </w:p>
    <w:p w14:paraId="49F6C8E8" w14:textId="77777777" w:rsidR="00000000" w:rsidRDefault="001C3AAC">
      <w:pPr>
        <w:pStyle w:val="ac"/>
        <w:rPr>
          <w:rtl/>
        </w:rPr>
      </w:pPr>
      <w:r>
        <w:rPr>
          <w:rFonts w:hint="eastAsia"/>
          <w:rtl/>
        </w:rPr>
        <w:t>דוד</w:t>
      </w:r>
      <w:r>
        <w:rPr>
          <w:rtl/>
        </w:rPr>
        <w:t xml:space="preserve"> אזולאי (ש"ס):</w:t>
      </w:r>
    </w:p>
    <w:p w14:paraId="1B8652C9" w14:textId="77777777" w:rsidR="00000000" w:rsidRDefault="001C3AAC">
      <w:pPr>
        <w:pStyle w:val="a"/>
        <w:rPr>
          <w:rFonts w:hint="cs"/>
          <w:rtl/>
        </w:rPr>
      </w:pPr>
    </w:p>
    <w:p w14:paraId="0B22AF15" w14:textId="77777777" w:rsidR="00000000" w:rsidRDefault="001C3AAC">
      <w:pPr>
        <w:pStyle w:val="a"/>
        <w:rPr>
          <w:rFonts w:hint="cs"/>
          <w:rtl/>
        </w:rPr>
      </w:pPr>
      <w:r>
        <w:rPr>
          <w:rFonts w:hint="cs"/>
          <w:rtl/>
        </w:rPr>
        <w:t>- - - ההסכמים הקואליציוניים שלא אמרתם שעשיתם הסכם מאחורי הגב - - -</w:t>
      </w:r>
    </w:p>
    <w:p w14:paraId="4CA365BC" w14:textId="77777777" w:rsidR="00000000" w:rsidRDefault="001C3AAC">
      <w:pPr>
        <w:pStyle w:val="a"/>
        <w:rPr>
          <w:rFonts w:hint="cs"/>
          <w:rtl/>
        </w:rPr>
      </w:pPr>
    </w:p>
    <w:p w14:paraId="3382C479" w14:textId="77777777" w:rsidR="00000000" w:rsidRDefault="001C3AAC">
      <w:pPr>
        <w:pStyle w:val="ac"/>
        <w:rPr>
          <w:rtl/>
        </w:rPr>
      </w:pPr>
      <w:r>
        <w:rPr>
          <w:rFonts w:hint="eastAsia"/>
          <w:rtl/>
        </w:rPr>
        <w:t>רומן</w:t>
      </w:r>
      <w:r>
        <w:rPr>
          <w:rtl/>
        </w:rPr>
        <w:t xml:space="preserve"> ברונפמן (מרצ):</w:t>
      </w:r>
    </w:p>
    <w:p w14:paraId="3AB8345E" w14:textId="77777777" w:rsidR="00000000" w:rsidRDefault="001C3AAC">
      <w:pPr>
        <w:pStyle w:val="a"/>
        <w:rPr>
          <w:rFonts w:hint="cs"/>
          <w:rtl/>
        </w:rPr>
      </w:pPr>
    </w:p>
    <w:p w14:paraId="47BDCEE4" w14:textId="77777777" w:rsidR="00000000" w:rsidRDefault="001C3AAC">
      <w:pPr>
        <w:pStyle w:val="a"/>
        <w:rPr>
          <w:rFonts w:hint="cs"/>
          <w:rtl/>
        </w:rPr>
      </w:pPr>
      <w:r>
        <w:rPr>
          <w:rFonts w:hint="cs"/>
          <w:rtl/>
        </w:rPr>
        <w:t>- - -</w:t>
      </w:r>
    </w:p>
    <w:p w14:paraId="57B6EB60" w14:textId="77777777" w:rsidR="00000000" w:rsidRDefault="001C3AAC">
      <w:pPr>
        <w:pStyle w:val="a"/>
        <w:rPr>
          <w:rFonts w:hint="cs"/>
          <w:rtl/>
        </w:rPr>
      </w:pPr>
    </w:p>
    <w:p w14:paraId="1F70A6F5" w14:textId="77777777" w:rsidR="00000000" w:rsidRDefault="001C3AAC">
      <w:pPr>
        <w:pStyle w:val="SpeakerCon"/>
        <w:rPr>
          <w:rtl/>
        </w:rPr>
      </w:pPr>
      <w:bookmarkStart w:id="208" w:name="FS000001048T21_07_2003_18_47_06C"/>
      <w:bookmarkEnd w:id="208"/>
      <w:r>
        <w:rPr>
          <w:rtl/>
        </w:rPr>
        <w:t>רשף חן (שינוי):</w:t>
      </w:r>
    </w:p>
    <w:p w14:paraId="3FC1B9C1" w14:textId="77777777" w:rsidR="00000000" w:rsidRDefault="001C3AAC">
      <w:pPr>
        <w:pStyle w:val="a"/>
        <w:rPr>
          <w:rtl/>
        </w:rPr>
      </w:pPr>
    </w:p>
    <w:p w14:paraId="05FFF629" w14:textId="77777777" w:rsidR="00000000" w:rsidRDefault="001C3AAC">
      <w:pPr>
        <w:pStyle w:val="a"/>
        <w:rPr>
          <w:rFonts w:hint="cs"/>
          <w:rtl/>
        </w:rPr>
      </w:pPr>
      <w:r>
        <w:rPr>
          <w:rFonts w:hint="cs"/>
          <w:rtl/>
        </w:rPr>
        <w:t xml:space="preserve">הדבר היחיד שנעשה הוא שהכספים שאנחנו חושבים שצריכים ללכת למשרדים השונים, אם  משרד החינוך והתרבות, אם </w:t>
      </w:r>
      <w:r>
        <w:rPr>
          <w:rtl/>
        </w:rPr>
        <w:t>–</w:t>
      </w:r>
      <w:r>
        <w:rPr>
          <w:rFonts w:hint="cs"/>
          <w:rtl/>
        </w:rPr>
        <w:t xml:space="preserve"> מייד אענה לך, חבר הכנסת ברונפמן </w:t>
      </w:r>
      <w:r>
        <w:rPr>
          <w:rtl/>
        </w:rPr>
        <w:t>–</w:t>
      </w:r>
      <w:r>
        <w:rPr>
          <w:rFonts w:hint="cs"/>
          <w:rtl/>
        </w:rPr>
        <w:t xml:space="preserve"> משרד המדע, אם לסטודנטים, הדברים הולכים אליהם, הם בפירוש לא ייחודיים.</w:t>
      </w:r>
    </w:p>
    <w:p w14:paraId="47933C97" w14:textId="77777777" w:rsidR="00000000" w:rsidRDefault="001C3AAC">
      <w:pPr>
        <w:pStyle w:val="a"/>
        <w:rPr>
          <w:rFonts w:hint="cs"/>
          <w:rtl/>
        </w:rPr>
      </w:pPr>
    </w:p>
    <w:p w14:paraId="76884172" w14:textId="77777777" w:rsidR="00000000" w:rsidRDefault="001C3AAC">
      <w:pPr>
        <w:pStyle w:val="a"/>
        <w:rPr>
          <w:rFonts w:hint="cs"/>
          <w:rtl/>
        </w:rPr>
      </w:pPr>
      <w:r>
        <w:rPr>
          <w:rFonts w:hint="cs"/>
          <w:rtl/>
        </w:rPr>
        <w:t>שנית,</w:t>
      </w:r>
      <w:r>
        <w:rPr>
          <w:rFonts w:hint="cs"/>
          <w:rtl/>
        </w:rPr>
        <w:t xml:space="preserve"> חבר הכנסת ברונפמן, לא פורסם הסכם כי לא היה הסכם. ההסכם שהיה, עמד כאן שר האוצר ואמר בדיוק מה ההסכם שהיה. אחרי התוכנית הכלכלית, לא לפני, עלה עניין חדש. שינוי באה בדרישה למשרד האוצר, התברר שיש עוד כספים שרצו להעביר לציבור החרדי, ואנחנו באנו ואמרנו למשרד האוצ</w:t>
      </w:r>
      <w:r>
        <w:rPr>
          <w:rFonts w:hint="cs"/>
          <w:rtl/>
        </w:rPr>
        <w:t>ר - באמת, על-פי אותו עיקרון, אדוני: או שלא תעביר את הכספים או שתעביר סכום זהה לציבור החילוני. ואני לא מתבייש בכך שעמדתנו היתה, גם לפני התוכנית, גם אחרי התוכנית, ותמיד תהיה, שלא יועבר כסף לציבור החרדי אלא אם כן - -</w:t>
      </w:r>
    </w:p>
    <w:p w14:paraId="6443B563" w14:textId="77777777" w:rsidR="00000000" w:rsidRDefault="001C3AAC">
      <w:pPr>
        <w:pStyle w:val="a"/>
        <w:rPr>
          <w:rFonts w:hint="cs"/>
          <w:rtl/>
        </w:rPr>
      </w:pPr>
    </w:p>
    <w:p w14:paraId="1492844A" w14:textId="77777777" w:rsidR="00000000" w:rsidRDefault="001C3AAC">
      <w:pPr>
        <w:pStyle w:val="ac"/>
        <w:rPr>
          <w:rtl/>
        </w:rPr>
      </w:pPr>
      <w:r>
        <w:rPr>
          <w:rFonts w:hint="eastAsia"/>
          <w:rtl/>
        </w:rPr>
        <w:t>ישראל</w:t>
      </w:r>
      <w:r>
        <w:rPr>
          <w:rtl/>
        </w:rPr>
        <w:t xml:space="preserve"> אייכלר (יהדות התורה):</w:t>
      </w:r>
    </w:p>
    <w:p w14:paraId="53E9BEE2" w14:textId="77777777" w:rsidR="00000000" w:rsidRDefault="001C3AAC">
      <w:pPr>
        <w:pStyle w:val="a"/>
        <w:rPr>
          <w:rFonts w:hint="cs"/>
          <w:rtl/>
        </w:rPr>
      </w:pPr>
    </w:p>
    <w:p w14:paraId="494CC030" w14:textId="77777777" w:rsidR="00000000" w:rsidRDefault="001C3AAC">
      <w:pPr>
        <w:pStyle w:val="a"/>
        <w:rPr>
          <w:rFonts w:hint="cs"/>
          <w:rtl/>
        </w:rPr>
      </w:pPr>
      <w:r>
        <w:rPr>
          <w:rFonts w:hint="cs"/>
          <w:rtl/>
        </w:rPr>
        <w:t xml:space="preserve">- - - הם לא </w:t>
      </w:r>
      <w:r>
        <w:rPr>
          <w:rFonts w:hint="cs"/>
          <w:rtl/>
        </w:rPr>
        <w:t>העבירו, הם שדדו - - -</w:t>
      </w:r>
    </w:p>
    <w:p w14:paraId="2075D458" w14:textId="77777777" w:rsidR="00000000" w:rsidRDefault="001C3AAC">
      <w:pPr>
        <w:pStyle w:val="a"/>
        <w:rPr>
          <w:rFonts w:hint="cs"/>
          <w:rtl/>
        </w:rPr>
      </w:pPr>
    </w:p>
    <w:p w14:paraId="636004D1" w14:textId="77777777" w:rsidR="00000000" w:rsidRDefault="001C3AAC">
      <w:pPr>
        <w:pStyle w:val="SpeakerCon"/>
        <w:rPr>
          <w:rtl/>
        </w:rPr>
      </w:pPr>
      <w:bookmarkStart w:id="209" w:name="FS000001048T21_07_2003_18_50_55C"/>
      <w:bookmarkEnd w:id="209"/>
      <w:r>
        <w:rPr>
          <w:rtl/>
        </w:rPr>
        <w:t>רשף חן (שינוי):</w:t>
      </w:r>
    </w:p>
    <w:p w14:paraId="75A59F63" w14:textId="77777777" w:rsidR="00000000" w:rsidRDefault="001C3AAC">
      <w:pPr>
        <w:pStyle w:val="a"/>
        <w:rPr>
          <w:rtl/>
        </w:rPr>
      </w:pPr>
    </w:p>
    <w:p w14:paraId="6DE09485" w14:textId="77777777" w:rsidR="00000000" w:rsidRDefault="001C3AAC">
      <w:pPr>
        <w:pStyle w:val="a"/>
        <w:rPr>
          <w:rFonts w:hint="cs"/>
          <w:rtl/>
        </w:rPr>
      </w:pPr>
      <w:r>
        <w:rPr>
          <w:rFonts w:hint="cs"/>
          <w:rtl/>
        </w:rPr>
        <w:t>- - יועבר סכום זהה לסטודנטים, לחיילים, לזוגות צעירים. בשביל זה אנחנו פה. זה לא כסף ייחודי, זה לא בניגוד לתקנון הכנסת, בשביל זה נבחרנו ועל זה נעמוד. אני הייתי מעדיף שהכסף הזה לא יועבר בכלל, וזו היתה עמדתה של שינוי. אב</w:t>
      </w:r>
      <w:r>
        <w:rPr>
          <w:rFonts w:hint="cs"/>
          <w:rtl/>
        </w:rPr>
        <w:t>ל ידעו החרדים ותדע הממשלה, שכל פעם - -</w:t>
      </w:r>
    </w:p>
    <w:p w14:paraId="5BAEA062" w14:textId="77777777" w:rsidR="00000000" w:rsidRDefault="001C3AAC">
      <w:pPr>
        <w:pStyle w:val="a"/>
        <w:rPr>
          <w:rFonts w:hint="cs"/>
          <w:rtl/>
        </w:rPr>
      </w:pPr>
    </w:p>
    <w:p w14:paraId="554BC95C" w14:textId="77777777" w:rsidR="00000000" w:rsidRDefault="001C3AAC">
      <w:pPr>
        <w:pStyle w:val="ac"/>
        <w:rPr>
          <w:rtl/>
        </w:rPr>
      </w:pPr>
      <w:r>
        <w:rPr>
          <w:rFonts w:hint="eastAsia"/>
          <w:rtl/>
        </w:rPr>
        <w:t>דוד</w:t>
      </w:r>
      <w:r>
        <w:rPr>
          <w:rtl/>
        </w:rPr>
        <w:t xml:space="preserve"> אזולאי (ש"ס):</w:t>
      </w:r>
    </w:p>
    <w:p w14:paraId="5778AEA1" w14:textId="77777777" w:rsidR="00000000" w:rsidRDefault="001C3AAC">
      <w:pPr>
        <w:pStyle w:val="a"/>
        <w:rPr>
          <w:rFonts w:hint="cs"/>
          <w:rtl/>
        </w:rPr>
      </w:pPr>
    </w:p>
    <w:p w14:paraId="4BD03905" w14:textId="77777777" w:rsidR="00000000" w:rsidRDefault="001C3AAC">
      <w:pPr>
        <w:pStyle w:val="a"/>
        <w:rPr>
          <w:rFonts w:hint="cs"/>
          <w:rtl/>
        </w:rPr>
      </w:pPr>
      <w:r>
        <w:rPr>
          <w:rFonts w:hint="cs"/>
          <w:rtl/>
        </w:rPr>
        <w:t>ומה רע לקבל - - -</w:t>
      </w:r>
    </w:p>
    <w:p w14:paraId="0E284930" w14:textId="77777777" w:rsidR="00000000" w:rsidRDefault="001C3AAC">
      <w:pPr>
        <w:pStyle w:val="a"/>
        <w:rPr>
          <w:rFonts w:hint="cs"/>
          <w:rtl/>
        </w:rPr>
      </w:pPr>
    </w:p>
    <w:p w14:paraId="3A8C7E25" w14:textId="77777777" w:rsidR="00000000" w:rsidRDefault="001C3AAC">
      <w:pPr>
        <w:pStyle w:val="ad"/>
        <w:rPr>
          <w:rtl/>
        </w:rPr>
      </w:pPr>
      <w:r>
        <w:rPr>
          <w:rtl/>
        </w:rPr>
        <w:t>היו"ר מוחמד ברכה:</w:t>
      </w:r>
    </w:p>
    <w:p w14:paraId="3AD024C3" w14:textId="77777777" w:rsidR="00000000" w:rsidRDefault="001C3AAC">
      <w:pPr>
        <w:pStyle w:val="a"/>
        <w:rPr>
          <w:rtl/>
        </w:rPr>
      </w:pPr>
    </w:p>
    <w:p w14:paraId="5E1F2614" w14:textId="77777777" w:rsidR="00000000" w:rsidRDefault="001C3AAC">
      <w:pPr>
        <w:pStyle w:val="a"/>
        <w:rPr>
          <w:rFonts w:hint="cs"/>
          <w:rtl/>
        </w:rPr>
      </w:pPr>
      <w:r>
        <w:rPr>
          <w:rFonts w:hint="cs"/>
          <w:rtl/>
        </w:rPr>
        <w:t xml:space="preserve">חבר הכנסת אזולאי, תאפשר לו לסיים, בבקשה. </w:t>
      </w:r>
    </w:p>
    <w:p w14:paraId="6C04B3EA" w14:textId="77777777" w:rsidR="00000000" w:rsidRDefault="001C3AAC">
      <w:pPr>
        <w:pStyle w:val="a"/>
        <w:rPr>
          <w:rFonts w:hint="cs"/>
          <w:rtl/>
        </w:rPr>
      </w:pPr>
    </w:p>
    <w:p w14:paraId="0B77125F" w14:textId="77777777" w:rsidR="00000000" w:rsidRDefault="001C3AAC">
      <w:pPr>
        <w:pStyle w:val="SpeakerCon"/>
        <w:rPr>
          <w:rtl/>
        </w:rPr>
      </w:pPr>
      <w:bookmarkStart w:id="210" w:name="FS000001048T21_07_2003_18_52_44C"/>
      <w:bookmarkEnd w:id="210"/>
      <w:r>
        <w:rPr>
          <w:rtl/>
        </w:rPr>
        <w:t>רשף חן (שינוי):</w:t>
      </w:r>
    </w:p>
    <w:p w14:paraId="72086B73" w14:textId="77777777" w:rsidR="00000000" w:rsidRDefault="001C3AAC">
      <w:pPr>
        <w:pStyle w:val="a"/>
        <w:rPr>
          <w:rtl/>
        </w:rPr>
      </w:pPr>
    </w:p>
    <w:p w14:paraId="480F09AC" w14:textId="77777777" w:rsidR="00000000" w:rsidRDefault="001C3AAC">
      <w:pPr>
        <w:pStyle w:val="a"/>
        <w:rPr>
          <w:rFonts w:hint="cs"/>
          <w:rtl/>
        </w:rPr>
      </w:pPr>
      <w:r>
        <w:rPr>
          <w:rFonts w:hint="cs"/>
          <w:rtl/>
        </w:rPr>
        <w:t>- - שהם יצליחו להשיג כספים שילכו לציבור החרדי, אותו סכום ילך לציבור החילוני, וזה תקין - -</w:t>
      </w:r>
    </w:p>
    <w:p w14:paraId="03F2DEBC" w14:textId="77777777" w:rsidR="00000000" w:rsidRDefault="001C3AAC">
      <w:pPr>
        <w:pStyle w:val="a"/>
        <w:rPr>
          <w:rFonts w:hint="cs"/>
          <w:rtl/>
        </w:rPr>
      </w:pPr>
    </w:p>
    <w:p w14:paraId="17577E35" w14:textId="77777777" w:rsidR="00000000" w:rsidRDefault="001C3AAC">
      <w:pPr>
        <w:pStyle w:val="ac"/>
        <w:rPr>
          <w:rtl/>
        </w:rPr>
      </w:pPr>
      <w:r>
        <w:rPr>
          <w:rFonts w:hint="eastAsia"/>
          <w:rtl/>
        </w:rPr>
        <w:t>ישראל</w:t>
      </w:r>
      <w:r>
        <w:rPr>
          <w:rtl/>
        </w:rPr>
        <w:t xml:space="preserve"> אי</w:t>
      </w:r>
      <w:r>
        <w:rPr>
          <w:rtl/>
        </w:rPr>
        <w:t>יכלר (יהדות התורה):</w:t>
      </w:r>
    </w:p>
    <w:p w14:paraId="12917BAB" w14:textId="77777777" w:rsidR="00000000" w:rsidRDefault="001C3AAC">
      <w:pPr>
        <w:pStyle w:val="a"/>
        <w:rPr>
          <w:rFonts w:hint="cs"/>
          <w:rtl/>
        </w:rPr>
      </w:pPr>
    </w:p>
    <w:p w14:paraId="7241FC60" w14:textId="77777777" w:rsidR="00000000" w:rsidRDefault="001C3AAC">
      <w:pPr>
        <w:pStyle w:val="a"/>
        <w:rPr>
          <w:rFonts w:hint="cs"/>
          <w:rtl/>
        </w:rPr>
      </w:pPr>
      <w:r>
        <w:rPr>
          <w:rFonts w:hint="cs"/>
          <w:rtl/>
        </w:rPr>
        <w:t>הם שודדים מהעניים - - -</w:t>
      </w:r>
    </w:p>
    <w:p w14:paraId="687BE3FC" w14:textId="77777777" w:rsidR="00000000" w:rsidRDefault="001C3AAC">
      <w:pPr>
        <w:pStyle w:val="a"/>
        <w:rPr>
          <w:rFonts w:hint="cs"/>
          <w:rtl/>
        </w:rPr>
      </w:pPr>
    </w:p>
    <w:p w14:paraId="73E63726" w14:textId="77777777" w:rsidR="00000000" w:rsidRDefault="001C3AAC">
      <w:pPr>
        <w:pStyle w:val="ad"/>
        <w:rPr>
          <w:rtl/>
        </w:rPr>
      </w:pPr>
      <w:r>
        <w:rPr>
          <w:rtl/>
        </w:rPr>
        <w:t>היו"ר מוחמד ברכה:</w:t>
      </w:r>
    </w:p>
    <w:p w14:paraId="61DEAFA1" w14:textId="77777777" w:rsidR="00000000" w:rsidRDefault="001C3AAC">
      <w:pPr>
        <w:pStyle w:val="a"/>
        <w:rPr>
          <w:rtl/>
        </w:rPr>
      </w:pPr>
    </w:p>
    <w:p w14:paraId="37049306" w14:textId="77777777" w:rsidR="00000000" w:rsidRDefault="001C3AAC">
      <w:pPr>
        <w:pStyle w:val="a"/>
        <w:rPr>
          <w:rFonts w:hint="cs"/>
          <w:rtl/>
        </w:rPr>
      </w:pPr>
      <w:r>
        <w:rPr>
          <w:rFonts w:hint="cs"/>
          <w:rtl/>
        </w:rPr>
        <w:t>חבר הכנסת אייכלר.</w:t>
      </w:r>
    </w:p>
    <w:p w14:paraId="4589175C" w14:textId="77777777" w:rsidR="00000000" w:rsidRDefault="001C3AAC">
      <w:pPr>
        <w:pStyle w:val="a"/>
        <w:rPr>
          <w:rFonts w:hint="cs"/>
          <w:rtl/>
        </w:rPr>
      </w:pPr>
    </w:p>
    <w:p w14:paraId="3751F785" w14:textId="77777777" w:rsidR="00000000" w:rsidRDefault="001C3AAC">
      <w:pPr>
        <w:pStyle w:val="SpeakerCon"/>
        <w:rPr>
          <w:rtl/>
        </w:rPr>
      </w:pPr>
      <w:bookmarkStart w:id="211" w:name="FS000001048T21_07_2003_18_54_20C"/>
      <w:bookmarkEnd w:id="211"/>
      <w:r>
        <w:rPr>
          <w:rtl/>
        </w:rPr>
        <w:t>רשף חן (שינוי):</w:t>
      </w:r>
    </w:p>
    <w:p w14:paraId="5E916DA6" w14:textId="77777777" w:rsidR="00000000" w:rsidRDefault="001C3AAC">
      <w:pPr>
        <w:pStyle w:val="a"/>
        <w:rPr>
          <w:rtl/>
        </w:rPr>
      </w:pPr>
    </w:p>
    <w:p w14:paraId="0C286C53" w14:textId="77777777" w:rsidR="00000000" w:rsidRDefault="001C3AAC">
      <w:pPr>
        <w:pStyle w:val="a"/>
        <w:rPr>
          <w:rFonts w:hint="cs"/>
          <w:rtl/>
        </w:rPr>
      </w:pPr>
      <w:r>
        <w:rPr>
          <w:rFonts w:hint="cs"/>
          <w:rtl/>
        </w:rPr>
        <w:t>- - ובשביל זה אנחנו פה, ואני לא מתנצל על זה, אני גאה בזה מאוד. תודה רבה, אדוני.</w:t>
      </w:r>
    </w:p>
    <w:p w14:paraId="05D058AA" w14:textId="77777777" w:rsidR="00000000" w:rsidRDefault="001C3AAC">
      <w:pPr>
        <w:pStyle w:val="a"/>
        <w:rPr>
          <w:rFonts w:hint="cs"/>
          <w:rtl/>
        </w:rPr>
      </w:pPr>
    </w:p>
    <w:p w14:paraId="24E62130" w14:textId="77777777" w:rsidR="00000000" w:rsidRDefault="001C3AAC">
      <w:pPr>
        <w:pStyle w:val="ad"/>
        <w:rPr>
          <w:rtl/>
        </w:rPr>
      </w:pPr>
      <w:r>
        <w:rPr>
          <w:rtl/>
        </w:rPr>
        <w:t>היו"ר מוחמד ברכה:</w:t>
      </w:r>
    </w:p>
    <w:p w14:paraId="2B940774" w14:textId="77777777" w:rsidR="00000000" w:rsidRDefault="001C3AAC">
      <w:pPr>
        <w:pStyle w:val="a"/>
        <w:rPr>
          <w:rtl/>
        </w:rPr>
      </w:pPr>
    </w:p>
    <w:p w14:paraId="68EEBEE3" w14:textId="77777777" w:rsidR="00000000" w:rsidRDefault="001C3AAC">
      <w:pPr>
        <w:pStyle w:val="a"/>
        <w:rPr>
          <w:rFonts w:hint="cs"/>
          <w:rtl/>
        </w:rPr>
      </w:pPr>
      <w:r>
        <w:rPr>
          <w:rFonts w:hint="cs"/>
          <w:rtl/>
        </w:rPr>
        <w:t>תודה לחבר הכנסת רשף חן. רשות הדיבור לחבר הכנסת נסים דהן</w:t>
      </w:r>
      <w:r>
        <w:rPr>
          <w:rFonts w:hint="cs"/>
          <w:rtl/>
        </w:rPr>
        <w:t xml:space="preserve">, סגן יושב-ראש הכנסת. אחריו </w:t>
      </w:r>
      <w:r>
        <w:rPr>
          <w:rtl/>
        </w:rPr>
        <w:t>–</w:t>
      </w:r>
      <w:r>
        <w:rPr>
          <w:rFonts w:hint="cs"/>
          <w:rtl/>
        </w:rPr>
        <w:t xml:space="preserve"> לחבר הכנסת צבי הנדל. </w:t>
      </w:r>
    </w:p>
    <w:p w14:paraId="2A1DEAD3" w14:textId="77777777" w:rsidR="00000000" w:rsidRDefault="001C3AAC">
      <w:pPr>
        <w:pStyle w:val="a"/>
        <w:rPr>
          <w:rFonts w:hint="cs"/>
          <w:rtl/>
        </w:rPr>
      </w:pPr>
    </w:p>
    <w:p w14:paraId="58C66AC1" w14:textId="77777777" w:rsidR="00000000" w:rsidRDefault="001C3AAC">
      <w:pPr>
        <w:pStyle w:val="Speaker"/>
        <w:rPr>
          <w:rtl/>
        </w:rPr>
      </w:pPr>
      <w:bookmarkStart w:id="212" w:name="FS000001048T21_07_2003_18_55_26"/>
      <w:bookmarkStart w:id="213" w:name="FS000000487T21_07_2003_18_55_35"/>
      <w:bookmarkStart w:id="214" w:name="_Toc46720097"/>
      <w:bookmarkStart w:id="215" w:name="_Toc50257080"/>
      <w:bookmarkEnd w:id="212"/>
      <w:bookmarkEnd w:id="213"/>
      <w:r>
        <w:rPr>
          <w:rFonts w:hint="eastAsia"/>
          <w:rtl/>
        </w:rPr>
        <w:t>נסים</w:t>
      </w:r>
      <w:r>
        <w:rPr>
          <w:rtl/>
        </w:rPr>
        <w:t xml:space="preserve"> דהן (ש"ס):</w:t>
      </w:r>
      <w:bookmarkEnd w:id="214"/>
      <w:bookmarkEnd w:id="215"/>
    </w:p>
    <w:p w14:paraId="4EFA609A" w14:textId="77777777" w:rsidR="00000000" w:rsidRDefault="001C3AAC">
      <w:pPr>
        <w:pStyle w:val="a"/>
        <w:rPr>
          <w:rFonts w:hint="cs"/>
          <w:rtl/>
        </w:rPr>
      </w:pPr>
    </w:p>
    <w:p w14:paraId="7658E2C3" w14:textId="77777777" w:rsidR="00000000" w:rsidRDefault="001C3AAC">
      <w:pPr>
        <w:pStyle w:val="a"/>
        <w:rPr>
          <w:rFonts w:hint="cs"/>
          <w:rtl/>
        </w:rPr>
      </w:pPr>
      <w:r>
        <w:rPr>
          <w:rFonts w:hint="cs"/>
          <w:rtl/>
        </w:rPr>
        <w:t>אדוני היושב בראש, כבוד שר התעשייה והמסחר, ידידי חברי הכנסת, הערה לחבר הכנסת רשף חן, ידידי לשולחן, גם הכספים שאתה קורא להם ייחודיים, אף פעם לא היו ייחודיים. מה לעשות? הם הועברו בדיוק באות</w:t>
      </w:r>
      <w:r>
        <w:rPr>
          <w:rFonts w:hint="cs"/>
          <w:rtl/>
        </w:rPr>
        <w:t>ה שיטה שמנית הרגע אצל שינוי, בדיוק באותה שיטה. ישבו אצל שר האוצר, סיכמו על העברת תקציבים למשרדי ממשלה מסוימים. משרדי הממשלה, על-פי קריטריונים ברורים וקבועים ומנויים בחוק, העבירו. כמו שאתה העברת לתרבות, זה יעבור מחר ל"הבימה" ול"האוהל" או מה שפעם קראו לו "הא</w:t>
      </w:r>
      <w:r>
        <w:rPr>
          <w:rFonts w:hint="cs"/>
          <w:rtl/>
        </w:rPr>
        <w:t xml:space="preserve">והל", או יעבור לכל מוסדות התרבות. היה בדיוק אותו דבר. </w:t>
      </w:r>
    </w:p>
    <w:p w14:paraId="4B00457B" w14:textId="77777777" w:rsidR="00000000" w:rsidRDefault="001C3AAC">
      <w:pPr>
        <w:pStyle w:val="a"/>
        <w:rPr>
          <w:rFonts w:hint="cs"/>
          <w:rtl/>
        </w:rPr>
      </w:pPr>
    </w:p>
    <w:p w14:paraId="64765639" w14:textId="77777777" w:rsidR="00000000" w:rsidRDefault="001C3AAC">
      <w:pPr>
        <w:pStyle w:val="ac"/>
        <w:rPr>
          <w:rtl/>
        </w:rPr>
      </w:pPr>
      <w:r>
        <w:rPr>
          <w:rFonts w:hint="eastAsia"/>
          <w:rtl/>
        </w:rPr>
        <w:t>רשף</w:t>
      </w:r>
      <w:r>
        <w:rPr>
          <w:rtl/>
        </w:rPr>
        <w:t xml:space="preserve"> חן (שינוי):</w:t>
      </w:r>
    </w:p>
    <w:p w14:paraId="2AD6C10B" w14:textId="77777777" w:rsidR="00000000" w:rsidRDefault="001C3AAC">
      <w:pPr>
        <w:pStyle w:val="a"/>
        <w:rPr>
          <w:rFonts w:hint="cs"/>
          <w:rtl/>
        </w:rPr>
      </w:pPr>
    </w:p>
    <w:p w14:paraId="0BB891E6" w14:textId="77777777" w:rsidR="00000000" w:rsidRDefault="001C3AAC">
      <w:pPr>
        <w:pStyle w:val="a"/>
        <w:rPr>
          <w:rFonts w:hint="cs"/>
          <w:rtl/>
        </w:rPr>
      </w:pPr>
      <w:r>
        <w:rPr>
          <w:rFonts w:hint="cs"/>
          <w:rtl/>
        </w:rPr>
        <w:t xml:space="preserve">אבל לי לא תהיה שום השפעה אם זה ילך ל"הבימה" או ל"קאמרי". </w:t>
      </w:r>
    </w:p>
    <w:p w14:paraId="42C1E24C" w14:textId="77777777" w:rsidR="00000000" w:rsidRDefault="001C3AAC">
      <w:pPr>
        <w:pStyle w:val="a"/>
        <w:rPr>
          <w:rFonts w:hint="cs"/>
          <w:rtl/>
        </w:rPr>
      </w:pPr>
    </w:p>
    <w:p w14:paraId="23134ADD" w14:textId="77777777" w:rsidR="00000000" w:rsidRDefault="001C3AAC">
      <w:pPr>
        <w:pStyle w:val="SpeakerCon"/>
        <w:rPr>
          <w:rtl/>
        </w:rPr>
      </w:pPr>
      <w:bookmarkStart w:id="216" w:name="FS000000487T21_07_2003_18_58_55C"/>
      <w:bookmarkEnd w:id="216"/>
      <w:r>
        <w:rPr>
          <w:rtl/>
        </w:rPr>
        <w:t>נסים דהן (ש"ס):</w:t>
      </w:r>
    </w:p>
    <w:p w14:paraId="362BBE2D" w14:textId="77777777" w:rsidR="00000000" w:rsidRDefault="001C3AAC">
      <w:pPr>
        <w:pStyle w:val="a"/>
        <w:rPr>
          <w:rtl/>
        </w:rPr>
      </w:pPr>
    </w:p>
    <w:p w14:paraId="472B9F89" w14:textId="77777777" w:rsidR="00000000" w:rsidRDefault="001C3AAC">
      <w:pPr>
        <w:pStyle w:val="a"/>
        <w:rPr>
          <w:rFonts w:hint="cs"/>
          <w:rtl/>
        </w:rPr>
      </w:pPr>
      <w:r>
        <w:rPr>
          <w:rFonts w:hint="cs"/>
          <w:rtl/>
        </w:rPr>
        <w:t xml:space="preserve">בדיוק כך קרה לגבי הכספים של החרדים. לחברי הכנסת לא היתה שום השפעה, למה אתה סתם משמיץ? </w:t>
      </w:r>
    </w:p>
    <w:p w14:paraId="6F9426C7" w14:textId="77777777" w:rsidR="00000000" w:rsidRDefault="001C3AAC">
      <w:pPr>
        <w:pStyle w:val="a"/>
        <w:rPr>
          <w:rFonts w:hint="cs"/>
          <w:rtl/>
        </w:rPr>
      </w:pPr>
    </w:p>
    <w:p w14:paraId="21A0A298" w14:textId="77777777" w:rsidR="00000000" w:rsidRDefault="001C3AAC">
      <w:pPr>
        <w:pStyle w:val="ac"/>
        <w:rPr>
          <w:rtl/>
        </w:rPr>
      </w:pPr>
      <w:r>
        <w:rPr>
          <w:rFonts w:hint="eastAsia"/>
          <w:rtl/>
        </w:rPr>
        <w:t>רשף</w:t>
      </w:r>
      <w:r>
        <w:rPr>
          <w:rtl/>
        </w:rPr>
        <w:t xml:space="preserve"> חן (שינוי):</w:t>
      </w:r>
    </w:p>
    <w:p w14:paraId="2A8A7644" w14:textId="77777777" w:rsidR="00000000" w:rsidRDefault="001C3AAC">
      <w:pPr>
        <w:pStyle w:val="a"/>
        <w:rPr>
          <w:rFonts w:hint="cs"/>
          <w:rtl/>
        </w:rPr>
      </w:pPr>
    </w:p>
    <w:p w14:paraId="1CE7C866" w14:textId="77777777" w:rsidR="00000000" w:rsidRDefault="001C3AAC">
      <w:pPr>
        <w:pStyle w:val="a"/>
        <w:rPr>
          <w:rFonts w:hint="cs"/>
          <w:rtl/>
        </w:rPr>
      </w:pPr>
      <w:r>
        <w:rPr>
          <w:rFonts w:hint="cs"/>
          <w:rtl/>
        </w:rPr>
        <w:t>אנ</w:t>
      </w:r>
      <w:r>
        <w:rPr>
          <w:rFonts w:hint="cs"/>
          <w:rtl/>
        </w:rPr>
        <w:t>י לא משמיץ.</w:t>
      </w:r>
    </w:p>
    <w:p w14:paraId="02FFC5A7" w14:textId="77777777" w:rsidR="00000000" w:rsidRDefault="001C3AAC">
      <w:pPr>
        <w:pStyle w:val="a"/>
        <w:rPr>
          <w:rFonts w:hint="cs"/>
          <w:rtl/>
        </w:rPr>
      </w:pPr>
    </w:p>
    <w:p w14:paraId="294E4DEB" w14:textId="77777777" w:rsidR="00000000" w:rsidRDefault="001C3AAC">
      <w:pPr>
        <w:pStyle w:val="SpeakerCon"/>
        <w:rPr>
          <w:rtl/>
        </w:rPr>
      </w:pPr>
      <w:bookmarkStart w:id="217" w:name="FS000000487T21_07_2003_19_00_07C"/>
      <w:bookmarkEnd w:id="217"/>
      <w:r>
        <w:rPr>
          <w:rtl/>
        </w:rPr>
        <w:t>נסים דהן (ש"ס):</w:t>
      </w:r>
    </w:p>
    <w:p w14:paraId="3C0FF755" w14:textId="77777777" w:rsidR="00000000" w:rsidRDefault="001C3AAC">
      <w:pPr>
        <w:pStyle w:val="a"/>
        <w:rPr>
          <w:rtl/>
        </w:rPr>
      </w:pPr>
    </w:p>
    <w:p w14:paraId="4B9042E2" w14:textId="77777777" w:rsidR="00000000" w:rsidRDefault="001C3AAC">
      <w:pPr>
        <w:pStyle w:val="a"/>
        <w:rPr>
          <w:rFonts w:hint="cs"/>
          <w:rtl/>
        </w:rPr>
      </w:pPr>
      <w:r>
        <w:rPr>
          <w:rFonts w:hint="cs"/>
          <w:rtl/>
        </w:rPr>
        <w:t>אתה משמיץ. אתם טענתם שהשיטה שבה השתמשנו היתה פסולה. אתם משתמשים באותה שיטה, אותה שיטה בדיוק, רק שבמקום שיהיה כתוב "הבימה" או כל מוסד תרבותי אחר שאתה, וגם אני תומך בו, אבל אנחנו חשבנו שמספיק שאתה תדאג לו, אני צריך לדאוג לבתי-כנ</w:t>
      </w:r>
      <w:r>
        <w:rPr>
          <w:rFonts w:hint="cs"/>
          <w:rtl/>
        </w:rPr>
        <w:t xml:space="preserve">סיות, למקוואות, שגם להם יש שמות </w:t>
      </w:r>
      <w:r>
        <w:rPr>
          <w:rtl/>
        </w:rPr>
        <w:t>–</w:t>
      </w:r>
      <w:r>
        <w:rPr>
          <w:rFonts w:hint="cs"/>
          <w:rtl/>
        </w:rPr>
        <w:t xml:space="preserve"> "אוהל רחל", "אוהל רבקה", "אוהל אברהם", "אוהל שרה". </w:t>
      </w:r>
    </w:p>
    <w:p w14:paraId="7862AB1E" w14:textId="77777777" w:rsidR="00000000" w:rsidRDefault="001C3AAC">
      <w:pPr>
        <w:pStyle w:val="a"/>
        <w:rPr>
          <w:rFonts w:hint="cs"/>
          <w:rtl/>
        </w:rPr>
      </w:pPr>
    </w:p>
    <w:p w14:paraId="7C4BA7FD" w14:textId="77777777" w:rsidR="00000000" w:rsidRDefault="001C3AAC">
      <w:pPr>
        <w:pStyle w:val="a"/>
        <w:rPr>
          <w:rFonts w:hint="cs"/>
          <w:rtl/>
        </w:rPr>
      </w:pPr>
      <w:r>
        <w:rPr>
          <w:rFonts w:hint="cs"/>
          <w:rtl/>
        </w:rPr>
        <w:t>אז, מה שאנחנו עשינו, הכו אותנו על ימין ועל שמאל - לא תקין, לא חוקי, לא מקובל, בניגוד לתקנון הכנסת. אותו דבר עשיתם, רק במקום "אוהל רחל" ו"אוהל שרה", קוראים לזה "הבימה" או</w:t>
      </w:r>
      <w:r>
        <w:rPr>
          <w:rFonts w:hint="cs"/>
          <w:rtl/>
        </w:rPr>
        <w:t xml:space="preserve"> "בת-שבע" או כל להקת מחול אחרת, שגם אני חושב שצריך לתת להם, אבל הייתי בטוח שאתה תדאג להם. אני צריך לדאוג למי שאתה לא דואג לו. </w:t>
      </w:r>
    </w:p>
    <w:p w14:paraId="7D788C1E" w14:textId="77777777" w:rsidR="00000000" w:rsidRDefault="001C3AAC">
      <w:pPr>
        <w:pStyle w:val="a"/>
        <w:rPr>
          <w:rFonts w:hint="cs"/>
          <w:rtl/>
        </w:rPr>
      </w:pPr>
    </w:p>
    <w:p w14:paraId="14A45ACE" w14:textId="77777777" w:rsidR="00000000" w:rsidRDefault="001C3AAC">
      <w:pPr>
        <w:pStyle w:val="ac"/>
        <w:rPr>
          <w:rtl/>
        </w:rPr>
      </w:pPr>
      <w:r>
        <w:rPr>
          <w:rFonts w:hint="eastAsia"/>
          <w:rtl/>
        </w:rPr>
        <w:t>רשף</w:t>
      </w:r>
      <w:r>
        <w:rPr>
          <w:rtl/>
        </w:rPr>
        <w:t xml:space="preserve"> חן (שינוי):</w:t>
      </w:r>
    </w:p>
    <w:p w14:paraId="003C46B7" w14:textId="77777777" w:rsidR="00000000" w:rsidRDefault="001C3AAC">
      <w:pPr>
        <w:pStyle w:val="a"/>
        <w:rPr>
          <w:rFonts w:hint="cs"/>
          <w:rtl/>
        </w:rPr>
      </w:pPr>
    </w:p>
    <w:p w14:paraId="23717E99" w14:textId="77777777" w:rsidR="00000000" w:rsidRDefault="001C3AAC">
      <w:pPr>
        <w:pStyle w:val="a"/>
        <w:rPr>
          <w:rFonts w:hint="cs"/>
          <w:rtl/>
        </w:rPr>
      </w:pPr>
      <w:r>
        <w:rPr>
          <w:rFonts w:hint="cs"/>
          <w:rtl/>
        </w:rPr>
        <w:t xml:space="preserve">אז אני דואג להם. </w:t>
      </w:r>
    </w:p>
    <w:p w14:paraId="54127C30" w14:textId="77777777" w:rsidR="00000000" w:rsidRDefault="001C3AAC">
      <w:pPr>
        <w:pStyle w:val="a"/>
        <w:rPr>
          <w:rFonts w:hint="cs"/>
          <w:rtl/>
        </w:rPr>
      </w:pPr>
    </w:p>
    <w:p w14:paraId="64332609" w14:textId="77777777" w:rsidR="00000000" w:rsidRDefault="001C3AAC">
      <w:pPr>
        <w:pStyle w:val="SpeakerCon"/>
        <w:rPr>
          <w:rtl/>
        </w:rPr>
      </w:pPr>
      <w:bookmarkStart w:id="218" w:name="FS000000487T21_07_2003_19_02_27C"/>
      <w:bookmarkEnd w:id="218"/>
      <w:r>
        <w:rPr>
          <w:rtl/>
        </w:rPr>
        <w:t>נסים דהן (ש"ס):</w:t>
      </w:r>
    </w:p>
    <w:p w14:paraId="194716FE" w14:textId="77777777" w:rsidR="00000000" w:rsidRDefault="001C3AAC">
      <w:pPr>
        <w:pStyle w:val="a"/>
        <w:rPr>
          <w:rtl/>
        </w:rPr>
      </w:pPr>
    </w:p>
    <w:p w14:paraId="5749BB14" w14:textId="77777777" w:rsidR="00000000" w:rsidRDefault="001C3AAC">
      <w:pPr>
        <w:pStyle w:val="a"/>
        <w:rPr>
          <w:rFonts w:hint="cs"/>
          <w:rtl/>
        </w:rPr>
      </w:pPr>
      <w:r>
        <w:rPr>
          <w:rFonts w:hint="cs"/>
          <w:rtl/>
        </w:rPr>
        <w:t xml:space="preserve">יפה. אבל למה כשאני עשיתי נקראתי אשם? </w:t>
      </w:r>
    </w:p>
    <w:p w14:paraId="429ADFEF" w14:textId="77777777" w:rsidR="00000000" w:rsidRDefault="001C3AAC">
      <w:pPr>
        <w:pStyle w:val="a"/>
        <w:rPr>
          <w:rFonts w:hint="cs"/>
          <w:rtl/>
        </w:rPr>
      </w:pPr>
    </w:p>
    <w:p w14:paraId="4A8D9C5B" w14:textId="77777777" w:rsidR="00000000" w:rsidRDefault="001C3AAC">
      <w:pPr>
        <w:pStyle w:val="a"/>
        <w:rPr>
          <w:rFonts w:hint="cs"/>
          <w:rtl/>
        </w:rPr>
      </w:pPr>
      <w:r>
        <w:rPr>
          <w:rFonts w:hint="cs"/>
          <w:rtl/>
        </w:rPr>
        <w:t>ועכשיו לאי-אמון - אדוני היושב-ראש, ת</w:t>
      </w:r>
      <w:r>
        <w:rPr>
          <w:rFonts w:hint="cs"/>
          <w:rtl/>
        </w:rPr>
        <w:t>ודה שנתתי לי רשות להגיב. רבותי, מהות הוויכוח בין הממשלה הנוכחית לממשלות אחרות היא בשאלה האם נגמרה במדינת ישראל הערבות ההדדית בין אדם לרעהו ובין תושב לרעהו.</w:t>
      </w:r>
    </w:p>
    <w:p w14:paraId="35B4224E" w14:textId="77777777" w:rsidR="00000000" w:rsidRDefault="001C3AAC">
      <w:pPr>
        <w:pStyle w:val="a"/>
        <w:rPr>
          <w:rFonts w:hint="cs"/>
          <w:rtl/>
        </w:rPr>
      </w:pPr>
    </w:p>
    <w:p w14:paraId="5A94DC9B" w14:textId="77777777" w:rsidR="00000000" w:rsidRDefault="001C3AAC">
      <w:pPr>
        <w:pStyle w:val="a"/>
        <w:rPr>
          <w:rFonts w:hint="cs"/>
          <w:rtl/>
        </w:rPr>
      </w:pPr>
      <w:r>
        <w:rPr>
          <w:rFonts w:hint="cs"/>
          <w:rtl/>
        </w:rPr>
        <w:t>אם יש ערבות הדדית, אז היום אני החלש ואתה תעזור, ומחר אתה יכול להיות החלש ואני אצטרך לעזור. אם יש ער</w:t>
      </w:r>
      <w:r>
        <w:rPr>
          <w:rFonts w:hint="cs"/>
          <w:rtl/>
        </w:rPr>
        <w:t xml:space="preserve">בות הדדית, אז היום אני משרת בצבא, מחר אתה משרת בצבא. אם יש ערבות הדדית, היום אתה זקן, מחר מישהו אחר יהיה הזקן שיצטרך את התמיכה. אם יש ערבות הדדית, היום אתה מובטל, מחר יכול להיות שאני אהיה מובטל. </w:t>
      </w:r>
    </w:p>
    <w:p w14:paraId="1BE01115" w14:textId="77777777" w:rsidR="00000000" w:rsidRDefault="001C3AAC">
      <w:pPr>
        <w:pStyle w:val="a"/>
        <w:rPr>
          <w:rFonts w:hint="cs"/>
          <w:rtl/>
        </w:rPr>
      </w:pPr>
    </w:p>
    <w:p w14:paraId="7DFC263F" w14:textId="77777777" w:rsidR="00000000" w:rsidRDefault="001C3AAC">
      <w:pPr>
        <w:pStyle w:val="a"/>
        <w:rPr>
          <w:rFonts w:hint="cs"/>
          <w:rtl/>
        </w:rPr>
      </w:pPr>
      <w:r>
        <w:rPr>
          <w:rFonts w:hint="cs"/>
          <w:rtl/>
        </w:rPr>
        <w:t>אבל, בתפיסה של אחוז כפי יכולתך היום, ומחר שיתהפך העולם - זו</w:t>
      </w:r>
      <w:r>
        <w:rPr>
          <w:rFonts w:hint="cs"/>
          <w:rtl/>
        </w:rPr>
        <w:t xml:space="preserve"> שיטה שרק הממשלה הנוכחית המציאה. הממשלה הזאת יוצאת מנקודת הנחה שהיא תישאר צעירה, בריאה, עם עיניים כחולות, אף פעם היא לא תהיה חולה. אם לא כן, אני לא מבין את ההיגיון של הממשלה הזאת, שביטלה את הערבות ואת הסיוע ההדדי בין כל תושבי המדינה.</w:t>
      </w:r>
    </w:p>
    <w:p w14:paraId="4D543400" w14:textId="77777777" w:rsidR="00000000" w:rsidRDefault="001C3AAC">
      <w:pPr>
        <w:pStyle w:val="a"/>
        <w:rPr>
          <w:rFonts w:hint="cs"/>
          <w:rtl/>
        </w:rPr>
      </w:pPr>
    </w:p>
    <w:p w14:paraId="325BBA3E" w14:textId="77777777" w:rsidR="00000000" w:rsidRDefault="001C3AAC">
      <w:pPr>
        <w:pStyle w:val="a"/>
        <w:rPr>
          <w:rFonts w:hint="cs"/>
          <w:rtl/>
        </w:rPr>
      </w:pPr>
      <w:r>
        <w:rPr>
          <w:rFonts w:hint="cs"/>
          <w:rtl/>
        </w:rPr>
        <w:t>הוויכוח במהותו הוא, ה</w:t>
      </w:r>
      <w:r>
        <w:rPr>
          <w:rFonts w:hint="cs"/>
          <w:rtl/>
        </w:rPr>
        <w:t>אם הוצאה לבריאות - ואני מגיע לבריאות כשר הבריאות לשעבר, אדוני היושב-ראש, במשפט, בדקה - היא הוצאה, או שהיא השקעה? החכם, עיניו בראשו, יודע שהוצאה לבריאות היא השקעה מצוינת בהון היחיד שיש למדינת ישראל והוא ההון האנושי. לצערנו הרב, אנחנו לא יכולים להשקיע במרבצי</w:t>
      </w:r>
      <w:r>
        <w:rPr>
          <w:rFonts w:hint="cs"/>
          <w:rtl/>
        </w:rPr>
        <w:t xml:space="preserve"> נפט, כי אין לנו. ואנחנו לא יכולים להשקיע במרבצי פחם, כי גם זה אין לנו. אין לנו לא זהב, לא נחושת - היתה קצת בתמנע וסגרו את זה מזמן. אין לנו הון, אין לנו תשתיות שאנחנו יכולים להשקיע בהן. </w:t>
      </w:r>
    </w:p>
    <w:p w14:paraId="0404B8FD" w14:textId="77777777" w:rsidR="00000000" w:rsidRDefault="001C3AAC">
      <w:pPr>
        <w:pStyle w:val="a"/>
        <w:rPr>
          <w:rFonts w:hint="cs"/>
          <w:rtl/>
        </w:rPr>
      </w:pPr>
    </w:p>
    <w:p w14:paraId="44397AEE" w14:textId="77777777" w:rsidR="00000000" w:rsidRDefault="001C3AAC">
      <w:pPr>
        <w:pStyle w:val="a"/>
        <w:rPr>
          <w:rFonts w:hint="cs"/>
          <w:rtl/>
        </w:rPr>
      </w:pPr>
      <w:r>
        <w:rPr>
          <w:rFonts w:hint="cs"/>
          <w:rtl/>
        </w:rPr>
        <w:t xml:space="preserve">אז איפה מדינת ישראל יכולה להשקיע? - בהון האנושי שלה. המדענים הטובים </w:t>
      </w:r>
      <w:r>
        <w:rPr>
          <w:rFonts w:hint="cs"/>
          <w:rtl/>
        </w:rPr>
        <w:t>ביותר נמצאים פה, וצריך להשקיע בהם, כי הם יכולים להיות מדענים עוד יותר טובים. והדור הצעיר יכול לגדול ולהיות המדען של הדור הבא. הרופאים הטובים ביותר יכולים להיות כאן. ההון האנושי שקיים בעם ישראל ובמדינת ישראל הוא ההון הטוב ביותר של המדינה להשקיע בו. איך משקי</w:t>
      </w:r>
      <w:r>
        <w:rPr>
          <w:rFonts w:hint="cs"/>
          <w:rtl/>
        </w:rPr>
        <w:t xml:space="preserve">עים בהון אנושי? </w:t>
      </w:r>
      <w:r>
        <w:rPr>
          <w:rtl/>
        </w:rPr>
        <w:t>–</w:t>
      </w:r>
      <w:r>
        <w:rPr>
          <w:rFonts w:hint="cs"/>
          <w:rtl/>
        </w:rPr>
        <w:t xml:space="preserve"> בחינוך; וכשהוא חולה, צריך לטפל בו. </w:t>
      </w:r>
    </w:p>
    <w:p w14:paraId="6C2DDF10" w14:textId="77777777" w:rsidR="00000000" w:rsidRDefault="001C3AAC">
      <w:pPr>
        <w:pStyle w:val="a"/>
        <w:rPr>
          <w:rFonts w:hint="cs"/>
          <w:rtl/>
        </w:rPr>
      </w:pPr>
    </w:p>
    <w:p w14:paraId="36D36A84" w14:textId="77777777" w:rsidR="00000000" w:rsidRDefault="001C3AAC">
      <w:pPr>
        <w:pStyle w:val="a"/>
        <w:rPr>
          <w:rFonts w:hint="cs"/>
          <w:rtl/>
        </w:rPr>
      </w:pPr>
      <w:r>
        <w:rPr>
          <w:rFonts w:hint="cs"/>
          <w:rtl/>
        </w:rPr>
        <w:t>מדינת ישראל והממשלה הזאת, האטומה, להשקעה בהון האנושי היא קוראת הוצאה, ומשתדלת לצמצם בה, זאת אומרת, שימשיכו להיות חולים. ואם יש חולים, שלא יקבלו תרופות, ואם כבר שוכבים, שישכבו במסדרון. עכשיו גם את המסדר</w:t>
      </w:r>
      <w:r>
        <w:rPr>
          <w:rFonts w:hint="cs"/>
          <w:rtl/>
        </w:rPr>
        <w:t xml:space="preserve">ון ביטלו כי הולכים לצמצם 300 מיטות. אז כבר אין זכות לתושב במדינת ישראל לשכב במסדרון של בית-חולים. </w:t>
      </w:r>
    </w:p>
    <w:p w14:paraId="67AA0D9C" w14:textId="77777777" w:rsidR="00000000" w:rsidRDefault="001C3AAC">
      <w:pPr>
        <w:pStyle w:val="a"/>
        <w:ind w:firstLine="0"/>
        <w:rPr>
          <w:rFonts w:hint="cs"/>
          <w:rtl/>
        </w:rPr>
      </w:pPr>
    </w:p>
    <w:p w14:paraId="01D91AB4" w14:textId="77777777" w:rsidR="00000000" w:rsidRDefault="001C3AAC">
      <w:pPr>
        <w:pStyle w:val="ad"/>
        <w:rPr>
          <w:rtl/>
        </w:rPr>
      </w:pPr>
      <w:r>
        <w:rPr>
          <w:rtl/>
        </w:rPr>
        <w:t>היו"ר מוחמד ברכה:</w:t>
      </w:r>
    </w:p>
    <w:p w14:paraId="00E216A1" w14:textId="77777777" w:rsidR="00000000" w:rsidRDefault="001C3AAC">
      <w:pPr>
        <w:pStyle w:val="a"/>
        <w:rPr>
          <w:rtl/>
        </w:rPr>
      </w:pPr>
    </w:p>
    <w:p w14:paraId="7C8ACA8C" w14:textId="77777777" w:rsidR="00000000" w:rsidRDefault="001C3AAC">
      <w:pPr>
        <w:pStyle w:val="a"/>
        <w:rPr>
          <w:rFonts w:hint="cs"/>
          <w:rtl/>
        </w:rPr>
      </w:pPr>
      <w:r>
        <w:rPr>
          <w:rFonts w:hint="cs"/>
          <w:rtl/>
        </w:rPr>
        <w:t>חבר הכנסת נסים דהן, בבקשה.</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p>
    <w:p w14:paraId="73894633" w14:textId="77777777" w:rsidR="00000000" w:rsidRDefault="001C3AAC">
      <w:pPr>
        <w:pStyle w:val="SpeakerCon"/>
        <w:rPr>
          <w:rFonts w:hint="cs"/>
          <w:rtl/>
        </w:rPr>
      </w:pPr>
    </w:p>
    <w:p w14:paraId="74570E88" w14:textId="77777777" w:rsidR="00000000" w:rsidRDefault="001C3AAC">
      <w:pPr>
        <w:pStyle w:val="SpeakerCon"/>
        <w:rPr>
          <w:rFonts w:hint="cs"/>
          <w:rtl/>
        </w:rPr>
      </w:pPr>
    </w:p>
    <w:p w14:paraId="4AD568EC" w14:textId="77777777" w:rsidR="00000000" w:rsidRDefault="001C3AAC">
      <w:pPr>
        <w:pStyle w:val="SpeakerCon"/>
        <w:rPr>
          <w:rtl/>
        </w:rPr>
      </w:pPr>
      <w:r>
        <w:rPr>
          <w:rtl/>
        </w:rPr>
        <w:t>נסים דהן (ש"ס):</w:t>
      </w:r>
    </w:p>
    <w:p w14:paraId="782706C3" w14:textId="77777777" w:rsidR="00000000" w:rsidRDefault="001C3AAC">
      <w:pPr>
        <w:pStyle w:val="a"/>
        <w:rPr>
          <w:rtl/>
        </w:rPr>
      </w:pPr>
    </w:p>
    <w:p w14:paraId="0C3B6FAA" w14:textId="77777777" w:rsidR="00000000" w:rsidRDefault="001C3AAC">
      <w:pPr>
        <w:pStyle w:val="a"/>
        <w:rPr>
          <w:rFonts w:hint="cs"/>
          <w:rtl/>
        </w:rPr>
      </w:pPr>
      <w:r>
        <w:rPr>
          <w:rFonts w:hint="cs"/>
          <w:rtl/>
        </w:rPr>
        <w:t>אדוני היושב-ראש, אני מקבל את דבריך ואני חייב לסיים. בממשלה כזאת, שביטלה את הערבות ה</w:t>
      </w:r>
      <w:r>
        <w:rPr>
          <w:rFonts w:hint="cs"/>
          <w:rtl/>
        </w:rPr>
        <w:t xml:space="preserve">הדדית בין אדם לאדם, בין יהודי ליהודי ובין תושב לתושב, ששלחה את האנשים להתמודד על הקיום שלהם זה מול זה, ממשלה כזאת שלא רוצה להשקיע בהון האנושי, אין אמון בה, ואנחנו מבקשים להצביע נגדה. </w:t>
      </w:r>
    </w:p>
    <w:p w14:paraId="5F3773F2" w14:textId="77777777" w:rsidR="00000000" w:rsidRDefault="001C3AAC">
      <w:pPr>
        <w:pStyle w:val="a"/>
        <w:rPr>
          <w:rFonts w:hint="cs"/>
          <w:rtl/>
        </w:rPr>
      </w:pPr>
    </w:p>
    <w:p w14:paraId="6D67E4AD" w14:textId="77777777" w:rsidR="00000000" w:rsidRDefault="001C3AAC">
      <w:pPr>
        <w:pStyle w:val="ad"/>
        <w:rPr>
          <w:rtl/>
        </w:rPr>
      </w:pPr>
      <w:r>
        <w:rPr>
          <w:rtl/>
        </w:rPr>
        <w:t>היו"ר מוחמד ברכה:</w:t>
      </w:r>
    </w:p>
    <w:p w14:paraId="45BCB1EA" w14:textId="77777777" w:rsidR="00000000" w:rsidRDefault="001C3AAC">
      <w:pPr>
        <w:pStyle w:val="a"/>
        <w:rPr>
          <w:rtl/>
        </w:rPr>
      </w:pPr>
    </w:p>
    <w:p w14:paraId="73023B97" w14:textId="77777777" w:rsidR="00000000" w:rsidRDefault="001C3AAC">
      <w:pPr>
        <w:pStyle w:val="a"/>
        <w:rPr>
          <w:rFonts w:hint="cs"/>
          <w:rtl/>
        </w:rPr>
      </w:pPr>
      <w:r>
        <w:rPr>
          <w:rFonts w:hint="cs"/>
          <w:rtl/>
        </w:rPr>
        <w:t>תודה לחבר הכנסת דהן. חבר הכנסת צבי הנדל, ואחריו - חב</w:t>
      </w:r>
      <w:r>
        <w:rPr>
          <w:rFonts w:hint="cs"/>
          <w:rtl/>
        </w:rPr>
        <w:t xml:space="preserve">ר הכנסת רומן ברונפמן. חברי הכנסת, הוקצו לכל סיעה שלוש דקות, שזה זמן מועט, ולכן - בלי קריאות ביניים. תנו לכל חבר כנסת לפתח לפחות רעיון אחד או רעיון וחצי אפילו. </w:t>
      </w:r>
    </w:p>
    <w:p w14:paraId="37B50B0A" w14:textId="77777777" w:rsidR="00000000" w:rsidRDefault="001C3AAC">
      <w:pPr>
        <w:pStyle w:val="a"/>
        <w:rPr>
          <w:rFonts w:hint="cs"/>
          <w:rtl/>
        </w:rPr>
      </w:pPr>
    </w:p>
    <w:p w14:paraId="377549C9" w14:textId="77777777" w:rsidR="00000000" w:rsidRDefault="001C3AAC">
      <w:pPr>
        <w:pStyle w:val="Speaker"/>
        <w:rPr>
          <w:rtl/>
        </w:rPr>
      </w:pPr>
      <w:bookmarkStart w:id="219" w:name="FS000000412T21_07_2003_18_44_18"/>
      <w:bookmarkStart w:id="220" w:name="_Toc46720098"/>
      <w:bookmarkStart w:id="221" w:name="_Toc50257081"/>
      <w:bookmarkEnd w:id="219"/>
      <w:r>
        <w:rPr>
          <w:rFonts w:hint="eastAsia"/>
          <w:rtl/>
        </w:rPr>
        <w:t>צבי</w:t>
      </w:r>
      <w:r>
        <w:rPr>
          <w:rtl/>
        </w:rPr>
        <w:t xml:space="preserve"> הנדל (האיחוד הלאומי - ישראל ביתנו):</w:t>
      </w:r>
      <w:bookmarkEnd w:id="220"/>
      <w:bookmarkEnd w:id="221"/>
    </w:p>
    <w:p w14:paraId="299C84FA" w14:textId="77777777" w:rsidR="00000000" w:rsidRDefault="001C3AAC">
      <w:pPr>
        <w:pStyle w:val="a"/>
        <w:rPr>
          <w:rFonts w:hint="cs"/>
          <w:rtl/>
        </w:rPr>
      </w:pPr>
    </w:p>
    <w:p w14:paraId="74A6464E" w14:textId="77777777" w:rsidR="00000000" w:rsidRDefault="001C3AAC">
      <w:pPr>
        <w:pStyle w:val="a"/>
        <w:rPr>
          <w:rFonts w:hint="cs"/>
          <w:rtl/>
        </w:rPr>
      </w:pPr>
      <w:r>
        <w:rPr>
          <w:rFonts w:hint="cs"/>
          <w:rtl/>
        </w:rPr>
        <w:t xml:space="preserve">אדוני היושב בראש, חברות וחברי הכנסת, אני מודה שבמערכת </w:t>
      </w:r>
      <w:r>
        <w:rPr>
          <w:rFonts w:hint="cs"/>
          <w:rtl/>
        </w:rPr>
        <w:t xml:space="preserve">הבריאות יש בעיה שלא נולדה היום, וקרוב לוודאי שהיא לא תיפתר היום. אני קצת כועס לפעמים כשאני רואה את חיים רמון מדבר בפתוס בנושא הזה ברוב חוצפתו, והוא מגדולי גורמי האסון הזה, בגלל חוק הבריאות שהוא הביא עלינו. המצב לא היה כל כך גרוע לפני החוק שלו. </w:t>
      </w:r>
    </w:p>
    <w:p w14:paraId="29E41639" w14:textId="77777777" w:rsidR="00000000" w:rsidRDefault="001C3AAC">
      <w:pPr>
        <w:pStyle w:val="a"/>
        <w:rPr>
          <w:rFonts w:hint="cs"/>
          <w:rtl/>
        </w:rPr>
      </w:pPr>
    </w:p>
    <w:p w14:paraId="2E355429" w14:textId="77777777" w:rsidR="00000000" w:rsidRDefault="001C3AAC">
      <w:pPr>
        <w:pStyle w:val="ac"/>
        <w:rPr>
          <w:rtl/>
        </w:rPr>
      </w:pPr>
      <w:r>
        <w:rPr>
          <w:rFonts w:hint="eastAsia"/>
          <w:rtl/>
        </w:rPr>
        <w:t>רוני</w:t>
      </w:r>
      <w:r>
        <w:rPr>
          <w:rtl/>
        </w:rPr>
        <w:t xml:space="preserve"> בר-או</w:t>
      </w:r>
      <w:r>
        <w:rPr>
          <w:rtl/>
        </w:rPr>
        <w:t>ן (הליכוד):</w:t>
      </w:r>
    </w:p>
    <w:p w14:paraId="4EEA7F5C" w14:textId="77777777" w:rsidR="00000000" w:rsidRDefault="001C3AAC">
      <w:pPr>
        <w:pStyle w:val="a"/>
        <w:rPr>
          <w:rFonts w:hint="cs"/>
          <w:rtl/>
        </w:rPr>
      </w:pPr>
    </w:p>
    <w:p w14:paraId="1524DDCB" w14:textId="77777777" w:rsidR="00000000" w:rsidRDefault="001C3AAC">
      <w:pPr>
        <w:pStyle w:val="a"/>
        <w:rPr>
          <w:rFonts w:hint="cs"/>
          <w:rtl/>
        </w:rPr>
      </w:pPr>
      <w:r>
        <w:rPr>
          <w:rFonts w:hint="cs"/>
          <w:rtl/>
        </w:rPr>
        <w:t>זה לא הנושא היחיד. שכחת שהוא היה יושב-ראש ההסתדרות?</w:t>
      </w:r>
    </w:p>
    <w:p w14:paraId="425D6167" w14:textId="77777777" w:rsidR="00000000" w:rsidRDefault="001C3AAC">
      <w:pPr>
        <w:pStyle w:val="a"/>
        <w:rPr>
          <w:rFonts w:hint="cs"/>
          <w:rtl/>
        </w:rPr>
      </w:pPr>
    </w:p>
    <w:p w14:paraId="136E9027" w14:textId="77777777" w:rsidR="00000000" w:rsidRDefault="001C3AAC">
      <w:pPr>
        <w:pStyle w:val="SpeakerCon"/>
        <w:rPr>
          <w:rtl/>
        </w:rPr>
      </w:pPr>
      <w:bookmarkStart w:id="222" w:name="FS000000412T21_07_2003_18_45_45C"/>
      <w:bookmarkEnd w:id="222"/>
      <w:r>
        <w:rPr>
          <w:rtl/>
        </w:rPr>
        <w:t>צבי הנדל (האיחוד הלאומי - ישראל ביתנו):</w:t>
      </w:r>
    </w:p>
    <w:p w14:paraId="139CD295" w14:textId="77777777" w:rsidR="00000000" w:rsidRDefault="001C3AAC">
      <w:pPr>
        <w:pStyle w:val="a"/>
        <w:rPr>
          <w:rtl/>
        </w:rPr>
      </w:pPr>
    </w:p>
    <w:p w14:paraId="02474A44" w14:textId="77777777" w:rsidR="00000000" w:rsidRDefault="001C3AAC">
      <w:pPr>
        <w:pStyle w:val="a"/>
        <w:rPr>
          <w:rFonts w:hint="cs"/>
          <w:rtl/>
        </w:rPr>
      </w:pPr>
      <w:r>
        <w:rPr>
          <w:rFonts w:hint="cs"/>
          <w:rtl/>
        </w:rPr>
        <w:t xml:space="preserve">כן, גם את ההסתדרות הוא הרס, אבל ההסתדרות שהוא הרס לא מעניינת אותי. </w:t>
      </w:r>
    </w:p>
    <w:p w14:paraId="03F8C5A9" w14:textId="77777777" w:rsidR="00000000" w:rsidRDefault="001C3AAC">
      <w:pPr>
        <w:pStyle w:val="a"/>
        <w:rPr>
          <w:rFonts w:hint="cs"/>
          <w:rtl/>
        </w:rPr>
      </w:pPr>
    </w:p>
    <w:p w14:paraId="79C3854A" w14:textId="77777777" w:rsidR="00000000" w:rsidRDefault="001C3AAC">
      <w:pPr>
        <w:pStyle w:val="ac"/>
        <w:rPr>
          <w:rtl/>
        </w:rPr>
      </w:pPr>
      <w:r>
        <w:rPr>
          <w:rFonts w:hint="eastAsia"/>
          <w:rtl/>
        </w:rPr>
        <w:t>רוני</w:t>
      </w:r>
      <w:r>
        <w:rPr>
          <w:rtl/>
        </w:rPr>
        <w:t xml:space="preserve"> בר-און (הליכוד):</w:t>
      </w:r>
    </w:p>
    <w:p w14:paraId="5CDD4EC0" w14:textId="77777777" w:rsidR="00000000" w:rsidRDefault="001C3AAC">
      <w:pPr>
        <w:pStyle w:val="a"/>
        <w:rPr>
          <w:rFonts w:hint="cs"/>
          <w:rtl/>
        </w:rPr>
      </w:pPr>
    </w:p>
    <w:p w14:paraId="3122F571" w14:textId="77777777" w:rsidR="00000000" w:rsidRDefault="001C3AAC">
      <w:pPr>
        <w:pStyle w:val="a"/>
        <w:ind w:firstLine="0"/>
        <w:rPr>
          <w:rFonts w:hint="cs"/>
          <w:rtl/>
        </w:rPr>
      </w:pPr>
      <w:r>
        <w:rPr>
          <w:rFonts w:hint="cs"/>
          <w:rtl/>
        </w:rPr>
        <w:tab/>
        <w:t>הוא הרס את ההסתדרות, אבל הוא הרס את המדינה דרך ההסתדרות.</w:t>
      </w:r>
      <w:r>
        <w:rPr>
          <w:rFonts w:hint="cs"/>
          <w:rtl/>
        </w:rPr>
        <w:t xml:space="preserve"> </w:t>
      </w:r>
    </w:p>
    <w:p w14:paraId="252EB3CA" w14:textId="77777777" w:rsidR="00000000" w:rsidRDefault="001C3AAC">
      <w:pPr>
        <w:pStyle w:val="a"/>
        <w:ind w:firstLine="0"/>
        <w:rPr>
          <w:rFonts w:hint="cs"/>
          <w:rtl/>
        </w:rPr>
      </w:pPr>
    </w:p>
    <w:p w14:paraId="0BB407A8" w14:textId="77777777" w:rsidR="00000000" w:rsidRDefault="001C3AAC">
      <w:pPr>
        <w:pStyle w:val="SpeakerCon"/>
        <w:rPr>
          <w:rtl/>
        </w:rPr>
      </w:pPr>
      <w:bookmarkStart w:id="223" w:name="FS000000412T21_07_2003_18_46_28C"/>
      <w:bookmarkEnd w:id="223"/>
      <w:r>
        <w:rPr>
          <w:rtl/>
        </w:rPr>
        <w:t>צבי הנדל (האיחוד הלאומי - ישראל ביתנו):</w:t>
      </w:r>
    </w:p>
    <w:p w14:paraId="14965F26" w14:textId="77777777" w:rsidR="00000000" w:rsidRDefault="001C3AAC">
      <w:pPr>
        <w:pStyle w:val="a"/>
        <w:rPr>
          <w:rtl/>
        </w:rPr>
      </w:pPr>
    </w:p>
    <w:p w14:paraId="67CCE13C" w14:textId="77777777" w:rsidR="00000000" w:rsidRDefault="001C3AAC">
      <w:pPr>
        <w:pStyle w:val="a"/>
        <w:rPr>
          <w:rFonts w:hint="cs"/>
          <w:rtl/>
        </w:rPr>
      </w:pPr>
      <w:r>
        <w:rPr>
          <w:rFonts w:hint="cs"/>
          <w:rtl/>
        </w:rPr>
        <w:t>אני רוצה לומר גם לחברי בליכוד, שדווקא נלחמו בעניין הזה שבוע-שבועיים, שאילו לא היינו שופכים על גדר המערכת כל כך הרבה, גם בזכות חיים רמון הגאון - אני אומר את זה באמת ובלי מרכאות - שהצליח לסובב ולטמטם מדינה שלמה, וע</w:t>
      </w:r>
      <w:r>
        <w:rPr>
          <w:rFonts w:hint="cs"/>
          <w:rtl/>
        </w:rPr>
        <w:t>ל גדר המערכת שופכים עכשיו עוד מיליארד שקל באיזה מין אמונה מטורפת שהגדר תפתור את הבעיה. הוא מביא כל הזמן כדוגמה את חבל-עזה, שם יש 40 קילומטרים של  גדר עם אוגדה. פה יש 400 קילומטר, ומה יהיו? עשר אוגדות? יש לנו דבר כזה בכלל? הכול שקר וכזב, אבל חלקלקות הלשון ה</w:t>
      </w:r>
      <w:r>
        <w:rPr>
          <w:rFonts w:hint="cs"/>
          <w:rtl/>
        </w:rPr>
        <w:t xml:space="preserve">זאת מאפשרת הכול. </w:t>
      </w:r>
    </w:p>
    <w:p w14:paraId="39E9AFFC" w14:textId="77777777" w:rsidR="00000000" w:rsidRDefault="001C3AAC">
      <w:pPr>
        <w:pStyle w:val="a"/>
        <w:rPr>
          <w:rFonts w:hint="cs"/>
          <w:rtl/>
        </w:rPr>
      </w:pPr>
    </w:p>
    <w:p w14:paraId="551133AF" w14:textId="77777777" w:rsidR="00000000" w:rsidRDefault="001C3AAC">
      <w:pPr>
        <w:pStyle w:val="ac"/>
        <w:rPr>
          <w:rtl/>
        </w:rPr>
      </w:pPr>
      <w:r>
        <w:rPr>
          <w:rFonts w:hint="eastAsia"/>
          <w:rtl/>
        </w:rPr>
        <w:t>ג</w:t>
      </w:r>
      <w:r>
        <w:rPr>
          <w:rtl/>
        </w:rPr>
        <w:t>'מאל זחאלקה (בל"ד):</w:t>
      </w:r>
    </w:p>
    <w:p w14:paraId="0FF891F3" w14:textId="77777777" w:rsidR="00000000" w:rsidRDefault="001C3AAC">
      <w:pPr>
        <w:pStyle w:val="a"/>
        <w:rPr>
          <w:rFonts w:hint="cs"/>
          <w:rtl/>
        </w:rPr>
      </w:pPr>
    </w:p>
    <w:p w14:paraId="4E03D4CB" w14:textId="77777777" w:rsidR="00000000" w:rsidRDefault="001C3AAC">
      <w:pPr>
        <w:pStyle w:val="a"/>
        <w:rPr>
          <w:rFonts w:hint="cs"/>
          <w:rtl/>
        </w:rPr>
      </w:pPr>
      <w:r>
        <w:rPr>
          <w:rFonts w:hint="cs"/>
          <w:rtl/>
        </w:rPr>
        <w:t>עד עכשיו אני מסכים אתך. עד עכשיו אני מסכים אתך.</w:t>
      </w:r>
    </w:p>
    <w:p w14:paraId="04074E76" w14:textId="77777777" w:rsidR="00000000" w:rsidRDefault="001C3AAC">
      <w:pPr>
        <w:pStyle w:val="a"/>
        <w:rPr>
          <w:rFonts w:hint="cs"/>
          <w:rtl/>
        </w:rPr>
      </w:pPr>
    </w:p>
    <w:p w14:paraId="2759A8C2" w14:textId="77777777" w:rsidR="00000000" w:rsidRDefault="001C3AAC">
      <w:pPr>
        <w:pStyle w:val="SpeakerCon"/>
        <w:rPr>
          <w:rtl/>
        </w:rPr>
      </w:pPr>
      <w:bookmarkStart w:id="224" w:name="FS000000412T21_07_2003_18_49_29C"/>
      <w:bookmarkEnd w:id="224"/>
      <w:r>
        <w:rPr>
          <w:rtl/>
        </w:rPr>
        <w:t>צבי הנדל (האיחוד הלאומי - ישראל ביתנו):</w:t>
      </w:r>
    </w:p>
    <w:p w14:paraId="35ABF48B" w14:textId="77777777" w:rsidR="00000000" w:rsidRDefault="001C3AAC">
      <w:pPr>
        <w:pStyle w:val="a"/>
        <w:rPr>
          <w:rtl/>
        </w:rPr>
      </w:pPr>
    </w:p>
    <w:p w14:paraId="20D138B6" w14:textId="77777777" w:rsidR="00000000" w:rsidRDefault="001C3AAC">
      <w:pPr>
        <w:pStyle w:val="a"/>
        <w:rPr>
          <w:rFonts w:hint="cs"/>
          <w:rtl/>
        </w:rPr>
      </w:pPr>
      <w:r>
        <w:rPr>
          <w:rFonts w:hint="cs"/>
          <w:rtl/>
        </w:rPr>
        <w:t xml:space="preserve">מאחר שאתה מסכים אתי, אני אבדוק את עצמי. </w:t>
      </w:r>
    </w:p>
    <w:p w14:paraId="15796B25" w14:textId="77777777" w:rsidR="00000000" w:rsidRDefault="001C3AAC">
      <w:pPr>
        <w:pStyle w:val="a"/>
        <w:rPr>
          <w:rFonts w:hint="cs"/>
          <w:rtl/>
        </w:rPr>
      </w:pPr>
    </w:p>
    <w:p w14:paraId="6E1039CA" w14:textId="77777777" w:rsidR="00000000" w:rsidRDefault="001C3AAC">
      <w:pPr>
        <w:pStyle w:val="ac"/>
        <w:rPr>
          <w:rtl/>
        </w:rPr>
      </w:pPr>
      <w:r>
        <w:rPr>
          <w:rFonts w:hint="eastAsia"/>
          <w:rtl/>
        </w:rPr>
        <w:t>יצחק</w:t>
      </w:r>
      <w:r>
        <w:rPr>
          <w:rtl/>
        </w:rPr>
        <w:t xml:space="preserve"> כהן (ש"ס):</w:t>
      </w:r>
    </w:p>
    <w:p w14:paraId="7F85E1EE" w14:textId="77777777" w:rsidR="00000000" w:rsidRDefault="001C3AAC">
      <w:pPr>
        <w:pStyle w:val="a"/>
        <w:rPr>
          <w:rFonts w:hint="cs"/>
          <w:rtl/>
        </w:rPr>
      </w:pPr>
    </w:p>
    <w:p w14:paraId="4E3968DD" w14:textId="77777777" w:rsidR="00000000" w:rsidRDefault="001C3AAC">
      <w:pPr>
        <w:pStyle w:val="a"/>
        <w:rPr>
          <w:rFonts w:hint="cs"/>
          <w:rtl/>
        </w:rPr>
      </w:pPr>
      <w:r>
        <w:rPr>
          <w:rFonts w:hint="cs"/>
          <w:rtl/>
        </w:rPr>
        <w:t xml:space="preserve">גם הם לא רוצים גדר. </w:t>
      </w:r>
    </w:p>
    <w:p w14:paraId="0B78B470" w14:textId="77777777" w:rsidR="00000000" w:rsidRDefault="001C3AAC">
      <w:pPr>
        <w:pStyle w:val="a"/>
        <w:rPr>
          <w:rFonts w:hint="cs"/>
          <w:rtl/>
        </w:rPr>
      </w:pPr>
    </w:p>
    <w:p w14:paraId="30AEF179" w14:textId="77777777" w:rsidR="00000000" w:rsidRDefault="001C3AAC">
      <w:pPr>
        <w:pStyle w:val="ac"/>
        <w:rPr>
          <w:rtl/>
        </w:rPr>
      </w:pPr>
      <w:r>
        <w:rPr>
          <w:rFonts w:hint="eastAsia"/>
          <w:rtl/>
        </w:rPr>
        <w:t>ג</w:t>
      </w:r>
      <w:r>
        <w:rPr>
          <w:rtl/>
        </w:rPr>
        <w:t>'מאל זחאלקה (בל"ד):</w:t>
      </w:r>
    </w:p>
    <w:p w14:paraId="42727F0E" w14:textId="77777777" w:rsidR="00000000" w:rsidRDefault="001C3AAC">
      <w:pPr>
        <w:pStyle w:val="a"/>
        <w:rPr>
          <w:rFonts w:hint="cs"/>
          <w:rtl/>
        </w:rPr>
      </w:pPr>
    </w:p>
    <w:p w14:paraId="3D811C98" w14:textId="77777777" w:rsidR="00000000" w:rsidRDefault="001C3AAC">
      <w:pPr>
        <w:pStyle w:val="a"/>
        <w:rPr>
          <w:rFonts w:hint="cs"/>
          <w:rtl/>
        </w:rPr>
      </w:pPr>
      <w:r>
        <w:rPr>
          <w:rFonts w:hint="cs"/>
          <w:rtl/>
        </w:rPr>
        <w:t>לא רוצים גדר. צריך להר</w:t>
      </w:r>
      <w:r>
        <w:rPr>
          <w:rFonts w:hint="cs"/>
          <w:rtl/>
        </w:rPr>
        <w:t xml:space="preserve">וס את הגדר. </w:t>
      </w:r>
    </w:p>
    <w:p w14:paraId="1D32CB43" w14:textId="77777777" w:rsidR="00000000" w:rsidRDefault="001C3AAC">
      <w:pPr>
        <w:pStyle w:val="a"/>
        <w:rPr>
          <w:rFonts w:hint="cs"/>
          <w:rtl/>
        </w:rPr>
      </w:pPr>
    </w:p>
    <w:p w14:paraId="40AC8D3A" w14:textId="77777777" w:rsidR="00000000" w:rsidRDefault="001C3AAC">
      <w:pPr>
        <w:pStyle w:val="ad"/>
        <w:rPr>
          <w:rtl/>
        </w:rPr>
      </w:pPr>
      <w:r>
        <w:rPr>
          <w:rtl/>
        </w:rPr>
        <w:t>היו"ר מוחמד ברכה:</w:t>
      </w:r>
    </w:p>
    <w:p w14:paraId="36B2B347" w14:textId="77777777" w:rsidR="00000000" w:rsidRDefault="001C3AAC">
      <w:pPr>
        <w:pStyle w:val="a"/>
        <w:rPr>
          <w:rtl/>
        </w:rPr>
      </w:pPr>
    </w:p>
    <w:p w14:paraId="00947008" w14:textId="77777777" w:rsidR="00000000" w:rsidRDefault="001C3AAC">
      <w:pPr>
        <w:pStyle w:val="a"/>
        <w:rPr>
          <w:rFonts w:hint="cs"/>
          <w:rtl/>
        </w:rPr>
      </w:pPr>
      <w:r>
        <w:rPr>
          <w:rFonts w:hint="cs"/>
          <w:rtl/>
        </w:rPr>
        <w:t xml:space="preserve">חבר הכנסת כהן, אני מדבר אליך כדי שתשתוק, לא שתענה לי. </w:t>
      </w:r>
    </w:p>
    <w:p w14:paraId="599A9016" w14:textId="77777777" w:rsidR="00000000" w:rsidRDefault="001C3AAC">
      <w:pPr>
        <w:pStyle w:val="a"/>
        <w:rPr>
          <w:rFonts w:hint="cs"/>
          <w:rtl/>
        </w:rPr>
      </w:pPr>
    </w:p>
    <w:p w14:paraId="19968A24" w14:textId="77777777" w:rsidR="00000000" w:rsidRDefault="001C3AAC">
      <w:pPr>
        <w:pStyle w:val="SpeakerCon"/>
        <w:rPr>
          <w:rtl/>
        </w:rPr>
      </w:pPr>
      <w:bookmarkStart w:id="225" w:name="FS000000412T21_07_2003_18_50_17C"/>
      <w:bookmarkEnd w:id="225"/>
      <w:r>
        <w:rPr>
          <w:rtl/>
        </w:rPr>
        <w:t>צבי הנדל (האיחוד הלאומי - ישראל ביתנו):</w:t>
      </w:r>
    </w:p>
    <w:p w14:paraId="3F3E4678" w14:textId="77777777" w:rsidR="00000000" w:rsidRDefault="001C3AAC">
      <w:pPr>
        <w:pStyle w:val="a"/>
        <w:rPr>
          <w:rtl/>
        </w:rPr>
      </w:pPr>
    </w:p>
    <w:p w14:paraId="532236B2" w14:textId="77777777" w:rsidR="00000000" w:rsidRDefault="001C3AAC">
      <w:pPr>
        <w:pStyle w:val="a"/>
        <w:rPr>
          <w:rFonts w:hint="cs"/>
          <w:rtl/>
        </w:rPr>
      </w:pPr>
      <w:r>
        <w:rPr>
          <w:rFonts w:hint="cs"/>
          <w:rtl/>
        </w:rPr>
        <w:t>אני רוצה להתייחס בעיקר למשפחות החד-הוריות, ואני שונא הכללות, כי אין דומה אשה זו לרעותה או גבר זה לאחר.</w:t>
      </w:r>
    </w:p>
    <w:p w14:paraId="629920FB" w14:textId="77777777" w:rsidR="00000000" w:rsidRDefault="001C3AAC">
      <w:pPr>
        <w:pStyle w:val="a"/>
        <w:rPr>
          <w:rFonts w:hint="cs"/>
          <w:rtl/>
        </w:rPr>
      </w:pPr>
    </w:p>
    <w:p w14:paraId="2793209E" w14:textId="77777777" w:rsidR="00000000" w:rsidRDefault="001C3AAC">
      <w:pPr>
        <w:pStyle w:val="ac"/>
        <w:rPr>
          <w:rtl/>
        </w:rPr>
      </w:pPr>
      <w:r>
        <w:rPr>
          <w:rFonts w:hint="eastAsia"/>
          <w:rtl/>
        </w:rPr>
        <w:t>רומן</w:t>
      </w:r>
      <w:r>
        <w:rPr>
          <w:rtl/>
        </w:rPr>
        <w:t xml:space="preserve"> ברונפמן (מרצ):</w:t>
      </w:r>
    </w:p>
    <w:p w14:paraId="5257024C" w14:textId="77777777" w:rsidR="00000000" w:rsidRDefault="001C3AAC">
      <w:pPr>
        <w:pStyle w:val="a"/>
        <w:rPr>
          <w:rFonts w:hint="cs"/>
          <w:rtl/>
        </w:rPr>
      </w:pPr>
    </w:p>
    <w:p w14:paraId="6F000096" w14:textId="77777777" w:rsidR="00000000" w:rsidRDefault="001C3AAC">
      <w:pPr>
        <w:pStyle w:val="a"/>
        <w:rPr>
          <w:rFonts w:hint="cs"/>
          <w:rtl/>
        </w:rPr>
      </w:pPr>
      <w:r>
        <w:rPr>
          <w:rFonts w:hint="cs"/>
          <w:rtl/>
        </w:rPr>
        <w:t>א</w:t>
      </w:r>
      <w:r>
        <w:rPr>
          <w:rFonts w:hint="cs"/>
          <w:rtl/>
        </w:rPr>
        <w:t>יך הצבעת בדצמבר 2002?</w:t>
      </w:r>
    </w:p>
    <w:p w14:paraId="6E2378AB" w14:textId="77777777" w:rsidR="00000000" w:rsidRDefault="001C3AAC">
      <w:pPr>
        <w:pStyle w:val="a"/>
        <w:rPr>
          <w:rFonts w:hint="cs"/>
          <w:rtl/>
        </w:rPr>
      </w:pPr>
    </w:p>
    <w:p w14:paraId="61D933D3" w14:textId="77777777" w:rsidR="00000000" w:rsidRDefault="001C3AAC">
      <w:pPr>
        <w:pStyle w:val="SpeakerCon"/>
        <w:rPr>
          <w:rtl/>
        </w:rPr>
      </w:pPr>
      <w:bookmarkStart w:id="226" w:name="FS000000412T21_07_2003_18_51_06C"/>
      <w:bookmarkEnd w:id="226"/>
      <w:r>
        <w:rPr>
          <w:rtl/>
        </w:rPr>
        <w:t>צבי הנדל (האיחוד הלאומי - ישראל ביתנו):</w:t>
      </w:r>
    </w:p>
    <w:p w14:paraId="64A621A8" w14:textId="77777777" w:rsidR="00000000" w:rsidRDefault="001C3AAC">
      <w:pPr>
        <w:pStyle w:val="a"/>
        <w:rPr>
          <w:rtl/>
        </w:rPr>
      </w:pPr>
    </w:p>
    <w:p w14:paraId="54661B79" w14:textId="77777777" w:rsidR="00000000" w:rsidRDefault="001C3AAC">
      <w:pPr>
        <w:pStyle w:val="a"/>
        <w:rPr>
          <w:rFonts w:hint="cs"/>
          <w:rtl/>
        </w:rPr>
      </w:pPr>
      <w:r>
        <w:rPr>
          <w:rFonts w:hint="cs"/>
          <w:rtl/>
        </w:rPr>
        <w:t>אבל הצליחו לעשות מזה מקשה אחת, משפחות חד-הוריות, כאילו הכול אותו דבר. אני מבקש לומר, וחבל שחבר הכנסת אלי ישי אינו פה, שמשפחות חד-הוריות הן דבר שהפך למחלה. יש גם בעיות, ואני לא מתעלם מהן, וגם ה</w:t>
      </w:r>
      <w:r>
        <w:rPr>
          <w:rFonts w:hint="cs"/>
          <w:rtl/>
        </w:rPr>
        <w:t xml:space="preserve">ממשלה לא מתעלמת. קל מאוד היום לכולם להשתלח בממשלה. בנקודה הזאת אני לא משתלח בממשלה. יש לי הרבה הערות, אבל בנקודה הזאת חשוב לדעת שנשתרשה נורמה חדשה. שלא יספרו לי סיפורים. אני מכיר משפחה אחת, משפחה אחת שבני-הזוג התגרשו </w:t>
      </w:r>
      <w:r>
        <w:rPr>
          <w:rtl/>
        </w:rPr>
        <w:t>–</w:t>
      </w:r>
      <w:r>
        <w:rPr>
          <w:rFonts w:hint="cs"/>
          <w:rtl/>
        </w:rPr>
        <w:t xml:space="preserve"> והם לא מתכוונים להתגרש - וממשיכים לחי</w:t>
      </w:r>
      <w:r>
        <w:rPr>
          <w:rFonts w:hint="cs"/>
          <w:rtl/>
        </w:rPr>
        <w:t>ות יחד, כי זה משתלם כלכלית. ריבונו של עולם, לאיזה שפל מדרגה מוסרי הגענו? כיוון שאפשר להרוויח קצת כסף מתגרשים?</w:t>
      </w:r>
    </w:p>
    <w:p w14:paraId="6C38CAF2" w14:textId="77777777" w:rsidR="00000000" w:rsidRDefault="001C3AAC">
      <w:pPr>
        <w:pStyle w:val="a"/>
        <w:rPr>
          <w:rFonts w:hint="cs"/>
          <w:rtl/>
        </w:rPr>
      </w:pPr>
    </w:p>
    <w:p w14:paraId="59CE8585" w14:textId="77777777" w:rsidR="00000000" w:rsidRDefault="001C3AAC">
      <w:pPr>
        <w:pStyle w:val="ad"/>
        <w:rPr>
          <w:rtl/>
        </w:rPr>
      </w:pPr>
      <w:r>
        <w:rPr>
          <w:rtl/>
        </w:rPr>
        <w:t>היו"ר מוחמד ברכה:</w:t>
      </w:r>
    </w:p>
    <w:p w14:paraId="62E536D3" w14:textId="77777777" w:rsidR="00000000" w:rsidRDefault="001C3AAC">
      <w:pPr>
        <w:pStyle w:val="a"/>
        <w:rPr>
          <w:rtl/>
        </w:rPr>
      </w:pPr>
    </w:p>
    <w:p w14:paraId="0E7531FE" w14:textId="77777777" w:rsidR="00000000" w:rsidRDefault="001C3AAC">
      <w:pPr>
        <w:pStyle w:val="a"/>
        <w:rPr>
          <w:rFonts w:hint="cs"/>
          <w:rtl/>
        </w:rPr>
      </w:pPr>
      <w:r>
        <w:rPr>
          <w:rFonts w:hint="cs"/>
          <w:rtl/>
        </w:rPr>
        <w:t xml:space="preserve">חבר הכנסת הנדל, אני מבין שאתה לא מטיל דופי בכל הציבור. אני חושב שאתה אומר דבר חמור. אתה גוזר מהדוגמה הזאת על הכלל. </w:t>
      </w:r>
    </w:p>
    <w:p w14:paraId="410BA1FC" w14:textId="77777777" w:rsidR="00000000" w:rsidRDefault="001C3AAC">
      <w:pPr>
        <w:pStyle w:val="a"/>
        <w:rPr>
          <w:rFonts w:hint="cs"/>
          <w:rtl/>
        </w:rPr>
      </w:pPr>
    </w:p>
    <w:p w14:paraId="765209AD" w14:textId="77777777" w:rsidR="00000000" w:rsidRDefault="001C3AAC">
      <w:pPr>
        <w:pStyle w:val="SpeakerCon"/>
        <w:rPr>
          <w:rtl/>
        </w:rPr>
      </w:pPr>
      <w:bookmarkStart w:id="227" w:name="FS000000412T21_07_2003_18_53_40C"/>
      <w:bookmarkEnd w:id="227"/>
      <w:r>
        <w:rPr>
          <w:rtl/>
        </w:rPr>
        <w:t xml:space="preserve">צבי הנדל </w:t>
      </w:r>
      <w:r>
        <w:rPr>
          <w:rtl/>
        </w:rPr>
        <w:t>(האיחוד הלאומי - ישראל ביתנו):</w:t>
      </w:r>
    </w:p>
    <w:p w14:paraId="444A167A" w14:textId="77777777" w:rsidR="00000000" w:rsidRDefault="001C3AAC">
      <w:pPr>
        <w:pStyle w:val="a"/>
        <w:rPr>
          <w:rtl/>
        </w:rPr>
      </w:pPr>
    </w:p>
    <w:p w14:paraId="694D1E0F" w14:textId="77777777" w:rsidR="00000000" w:rsidRDefault="001C3AAC">
      <w:pPr>
        <w:pStyle w:val="a"/>
        <w:rPr>
          <w:rFonts w:hint="cs"/>
          <w:rtl/>
        </w:rPr>
      </w:pPr>
      <w:r>
        <w:rPr>
          <w:rFonts w:hint="cs"/>
          <w:rtl/>
        </w:rPr>
        <w:t>לא, לא. אני שמח על ההערה שלך. אמרתי שאני לא עושה הכללות, אבל לכל אלה שכן עושים הכללות וצועקים כאילו בשם כל האמהות החד-הוריות - פעם היתה אידיאולוגיה לחמש נשים בישראל שאמרו: אני אלד ילדים ואהיה אמא בלי להתחתן, כי אני לא רוצה ל</w:t>
      </w:r>
      <w:r>
        <w:rPr>
          <w:rFonts w:hint="cs"/>
          <w:rtl/>
        </w:rPr>
        <w:t>התחתן. היום יש חמש, יש עשר, יש מאה, יש מאתיים, יש אלף. זה הפך להפקרות גמורה. לא מקימים משפחה והמדינה חייבת לשאת בעול.</w:t>
      </w:r>
      <w:r>
        <w:rPr>
          <w:rFonts w:hint="cs"/>
        </w:rPr>
        <w:t xml:space="preserve"> </w:t>
      </w:r>
      <w:r>
        <w:rPr>
          <w:rFonts w:hint="cs"/>
          <w:rtl/>
        </w:rPr>
        <w:t>בלי הכללות, יש בעיות אמיתיות של נשים שמתמודדות וצריכות עזרה והמדינה צריכה לעזור, אבל אני מדבר על הציניות הזאת של כל אלה שחוברים יחד בנקודו</w:t>
      </w:r>
      <w:r>
        <w:rPr>
          <w:rFonts w:hint="cs"/>
          <w:rtl/>
        </w:rPr>
        <w:t xml:space="preserve">ת רגישות ומתלהמים. </w:t>
      </w:r>
    </w:p>
    <w:p w14:paraId="4E871A30" w14:textId="77777777" w:rsidR="00000000" w:rsidRDefault="001C3AAC">
      <w:pPr>
        <w:pStyle w:val="a"/>
        <w:rPr>
          <w:rFonts w:hint="cs"/>
          <w:rtl/>
        </w:rPr>
      </w:pPr>
    </w:p>
    <w:p w14:paraId="30047D21" w14:textId="77777777" w:rsidR="00000000" w:rsidRDefault="001C3AAC">
      <w:pPr>
        <w:pStyle w:val="a"/>
        <w:rPr>
          <w:rFonts w:hint="cs"/>
          <w:rtl/>
        </w:rPr>
      </w:pPr>
      <w:r>
        <w:rPr>
          <w:rFonts w:hint="cs"/>
          <w:rtl/>
        </w:rPr>
        <w:t>פה מותר להגיד וצריך לדבר על התקשורת. אני שומע שמראיינים רק את מי שתוקף את הממשלה ומנגד רק את אנשי האוצר, על מנת שאפשר יהיה לתקוף אותם. אם יש מישהו שלא תוקף את הממשלה, הוא לא מתראיין בנושא הזה. אין אחד כזה, אלא אם כן הוא באוצר, ואז כל ה</w:t>
      </w:r>
      <w:r>
        <w:rPr>
          <w:rFonts w:hint="cs"/>
          <w:rtl/>
        </w:rPr>
        <w:t xml:space="preserve">קריינים וכל שואלי השאלות תוקפים גם אותו. ניצלתי את הבמה הזאת בשביל לומר, שאני לא מדבר רק בשמי אלא בשם הרבה מאוד אנשים, גם בבית הזה, שבשקט מאחור אומרים לי את האמת. צריך לפתור את הבעיה, וכל הכבוד לחבר הכנסת סילבן שלום, שר האוצר דאז, ולממשלה שהיו בה גם מפלגת </w:t>
      </w:r>
      <w:r>
        <w:rPr>
          <w:rFonts w:hint="cs"/>
          <w:rtl/>
        </w:rPr>
        <w:t xml:space="preserve">העבודה וגם ש"ס, שהצביעו בעד התקנה הנוגעת לאמהות חד-הוריות, כי זה תיקון לדורות. אנחנו הרגלנו שאפשר לקבל מהמדינה, ולצורך זה מותר אפילו להרוס משפחות. </w:t>
      </w:r>
    </w:p>
    <w:p w14:paraId="37411EB9" w14:textId="77777777" w:rsidR="00000000" w:rsidRDefault="001C3AAC">
      <w:pPr>
        <w:pStyle w:val="a"/>
        <w:rPr>
          <w:rFonts w:hint="cs"/>
          <w:rtl/>
        </w:rPr>
      </w:pPr>
    </w:p>
    <w:p w14:paraId="584480D6" w14:textId="77777777" w:rsidR="00000000" w:rsidRDefault="001C3AAC">
      <w:pPr>
        <w:pStyle w:val="ac"/>
        <w:rPr>
          <w:rtl/>
        </w:rPr>
      </w:pPr>
      <w:r>
        <w:rPr>
          <w:rFonts w:hint="eastAsia"/>
          <w:rtl/>
        </w:rPr>
        <w:t>ג</w:t>
      </w:r>
      <w:r>
        <w:rPr>
          <w:rtl/>
        </w:rPr>
        <w:t>'מאל זחאלקה (בל"ד):</w:t>
      </w:r>
    </w:p>
    <w:p w14:paraId="570F8595" w14:textId="77777777" w:rsidR="00000000" w:rsidRDefault="001C3AAC">
      <w:pPr>
        <w:pStyle w:val="a"/>
        <w:rPr>
          <w:rFonts w:hint="cs"/>
          <w:rtl/>
        </w:rPr>
      </w:pPr>
    </w:p>
    <w:p w14:paraId="098477EE" w14:textId="77777777" w:rsidR="00000000" w:rsidRDefault="001C3AAC">
      <w:pPr>
        <w:pStyle w:val="a"/>
        <w:rPr>
          <w:rFonts w:hint="cs"/>
          <w:rtl/>
        </w:rPr>
      </w:pPr>
      <w:r>
        <w:rPr>
          <w:rFonts w:hint="cs"/>
          <w:rtl/>
        </w:rPr>
        <w:t xml:space="preserve">המתנחלים מקבלים הכי הרבה. </w:t>
      </w:r>
    </w:p>
    <w:p w14:paraId="39F98DEC" w14:textId="77777777" w:rsidR="00000000" w:rsidRDefault="001C3AAC">
      <w:pPr>
        <w:pStyle w:val="a"/>
        <w:rPr>
          <w:rFonts w:hint="cs"/>
          <w:rtl/>
        </w:rPr>
      </w:pPr>
    </w:p>
    <w:p w14:paraId="35C673DF" w14:textId="77777777" w:rsidR="00000000" w:rsidRDefault="001C3AAC">
      <w:pPr>
        <w:pStyle w:val="ad"/>
        <w:rPr>
          <w:rtl/>
        </w:rPr>
      </w:pPr>
      <w:r>
        <w:rPr>
          <w:rtl/>
        </w:rPr>
        <w:t>היו"ר מוחמד ברכה:</w:t>
      </w:r>
    </w:p>
    <w:p w14:paraId="19580363" w14:textId="77777777" w:rsidR="00000000" w:rsidRDefault="001C3AAC">
      <w:pPr>
        <w:pStyle w:val="a"/>
        <w:rPr>
          <w:rtl/>
        </w:rPr>
      </w:pPr>
    </w:p>
    <w:p w14:paraId="6086AA7B" w14:textId="77777777" w:rsidR="00000000" w:rsidRDefault="001C3AAC">
      <w:pPr>
        <w:pStyle w:val="a"/>
        <w:rPr>
          <w:rFonts w:hint="cs"/>
          <w:rtl/>
        </w:rPr>
      </w:pPr>
      <w:r>
        <w:rPr>
          <w:rFonts w:hint="cs"/>
          <w:rtl/>
        </w:rPr>
        <w:t>תודה רבה. חבר הכנסת רומן ברונפמן, בבקש</w:t>
      </w:r>
      <w:r>
        <w:rPr>
          <w:rFonts w:hint="cs"/>
          <w:rtl/>
        </w:rPr>
        <w:t>ה. אחריו - חבר הכנסת ניסן סלומינסקי, ואחריו - חבר הכנסת אייכלר. אין לי שמות של בל"ד ושל רע"ם.</w:t>
      </w:r>
    </w:p>
    <w:p w14:paraId="29470F65" w14:textId="77777777" w:rsidR="00000000" w:rsidRDefault="001C3AAC">
      <w:pPr>
        <w:pStyle w:val="a"/>
        <w:rPr>
          <w:rFonts w:hint="cs"/>
          <w:rtl/>
        </w:rPr>
      </w:pPr>
    </w:p>
    <w:p w14:paraId="26265FF2" w14:textId="77777777" w:rsidR="00000000" w:rsidRDefault="001C3AAC">
      <w:pPr>
        <w:pStyle w:val="Speaker"/>
        <w:rPr>
          <w:rtl/>
        </w:rPr>
      </w:pPr>
      <w:bookmarkStart w:id="228" w:name="FS000000552T21_07_2003_18_58_39"/>
      <w:bookmarkStart w:id="229" w:name="_Toc46720099"/>
      <w:bookmarkStart w:id="230" w:name="_Toc50257082"/>
      <w:bookmarkEnd w:id="228"/>
      <w:r>
        <w:rPr>
          <w:rFonts w:hint="eastAsia"/>
          <w:rtl/>
        </w:rPr>
        <w:t>רומן</w:t>
      </w:r>
      <w:r>
        <w:rPr>
          <w:rtl/>
        </w:rPr>
        <w:t xml:space="preserve"> ברונפמן (מרצ):</w:t>
      </w:r>
      <w:bookmarkEnd w:id="229"/>
      <w:bookmarkEnd w:id="230"/>
    </w:p>
    <w:p w14:paraId="293BA0FB" w14:textId="77777777" w:rsidR="00000000" w:rsidRDefault="001C3AAC">
      <w:pPr>
        <w:pStyle w:val="a"/>
        <w:rPr>
          <w:rFonts w:hint="cs"/>
          <w:rtl/>
        </w:rPr>
      </w:pPr>
    </w:p>
    <w:p w14:paraId="6F9B7D65" w14:textId="77777777" w:rsidR="00000000" w:rsidRDefault="001C3AAC">
      <w:pPr>
        <w:pStyle w:val="a"/>
        <w:rPr>
          <w:rFonts w:hint="cs"/>
          <w:rtl/>
        </w:rPr>
      </w:pPr>
      <w:r>
        <w:rPr>
          <w:rFonts w:hint="cs"/>
          <w:rtl/>
        </w:rPr>
        <w:t xml:space="preserve">אדוני היושב-ראש, כנסת נכבדה, אני חושב שההכללות, הדוגמאות והרמיזות והדמגוגיה ששמענו כרגע, חבל להתייחס אליהן. </w:t>
      </w:r>
    </w:p>
    <w:p w14:paraId="3B267F15" w14:textId="77777777" w:rsidR="00000000" w:rsidRDefault="001C3AAC">
      <w:pPr>
        <w:pStyle w:val="a"/>
        <w:rPr>
          <w:rFonts w:hint="cs"/>
          <w:rtl/>
        </w:rPr>
      </w:pPr>
    </w:p>
    <w:p w14:paraId="4EE617FA" w14:textId="77777777" w:rsidR="00000000" w:rsidRDefault="001C3AAC">
      <w:pPr>
        <w:pStyle w:val="ac"/>
        <w:rPr>
          <w:rtl/>
        </w:rPr>
      </w:pPr>
      <w:r>
        <w:rPr>
          <w:rFonts w:hint="eastAsia"/>
          <w:rtl/>
        </w:rPr>
        <w:t>זאב</w:t>
      </w:r>
      <w:r>
        <w:rPr>
          <w:rtl/>
        </w:rPr>
        <w:t xml:space="preserve"> בוים (הליכוד):</w:t>
      </w:r>
    </w:p>
    <w:p w14:paraId="6C32B95E" w14:textId="77777777" w:rsidR="00000000" w:rsidRDefault="001C3AAC">
      <w:pPr>
        <w:pStyle w:val="a"/>
        <w:rPr>
          <w:rFonts w:hint="cs"/>
          <w:rtl/>
        </w:rPr>
      </w:pPr>
    </w:p>
    <w:p w14:paraId="70FE4C66" w14:textId="77777777" w:rsidR="00000000" w:rsidRDefault="001C3AAC">
      <w:pPr>
        <w:pStyle w:val="a"/>
        <w:rPr>
          <w:rFonts w:hint="cs"/>
          <w:rtl/>
        </w:rPr>
      </w:pPr>
      <w:r>
        <w:rPr>
          <w:rFonts w:hint="cs"/>
          <w:rtl/>
        </w:rPr>
        <w:t>למה זה דמג</w:t>
      </w:r>
      <w:r>
        <w:rPr>
          <w:rFonts w:hint="cs"/>
          <w:rtl/>
        </w:rPr>
        <w:t>וגיה?</w:t>
      </w:r>
    </w:p>
    <w:p w14:paraId="66C5CBA1" w14:textId="77777777" w:rsidR="00000000" w:rsidRDefault="001C3AAC">
      <w:pPr>
        <w:pStyle w:val="a"/>
        <w:rPr>
          <w:rFonts w:hint="cs"/>
          <w:rtl/>
        </w:rPr>
      </w:pPr>
    </w:p>
    <w:p w14:paraId="4D21D2F4" w14:textId="77777777" w:rsidR="00000000" w:rsidRDefault="001C3AAC">
      <w:pPr>
        <w:pStyle w:val="SpeakerCon"/>
        <w:rPr>
          <w:rtl/>
        </w:rPr>
      </w:pPr>
      <w:bookmarkStart w:id="231" w:name="FS000000552T21_07_2003_18_59_15C"/>
      <w:bookmarkEnd w:id="231"/>
      <w:r>
        <w:rPr>
          <w:rtl/>
        </w:rPr>
        <w:t>רומן ברונפמן (מרצ):</w:t>
      </w:r>
    </w:p>
    <w:p w14:paraId="25A6B0F6" w14:textId="77777777" w:rsidR="00000000" w:rsidRDefault="001C3AAC">
      <w:pPr>
        <w:pStyle w:val="a"/>
        <w:rPr>
          <w:rtl/>
        </w:rPr>
      </w:pPr>
    </w:p>
    <w:p w14:paraId="06DF8A70" w14:textId="77777777" w:rsidR="00000000" w:rsidRDefault="001C3AAC">
      <w:pPr>
        <w:pStyle w:val="a"/>
        <w:rPr>
          <w:rFonts w:hint="cs"/>
          <w:rtl/>
        </w:rPr>
      </w:pPr>
      <w:r>
        <w:rPr>
          <w:rFonts w:hint="cs"/>
          <w:rtl/>
        </w:rPr>
        <w:t xml:space="preserve">כי יש לממשלה טעות ביסודה, ואני אגיד לך מה הטעות ביסודה של הממשלה הנוכחית. אפילו אם אנחנו רוצים לשנות את הסדרי תקציבי ההעברה, צריך לעשות את זה במקביל לתוכנית. אתם אומרים שאמהות תלכנה לעבוד, אבל יש שתי הסתייגויות ממה שאתם אומרים: </w:t>
      </w:r>
      <w:r>
        <w:rPr>
          <w:rFonts w:hint="cs"/>
          <w:rtl/>
        </w:rPr>
        <w:t>ראשית, יש אמהות חד-הוריות שעובדות קשה מאוד ומפרנסות את המשפחה, וזה עדיין לא מספיק. הדבר השני הוא הכי גרוע, והוא  - איפה הן ילכו לעבוד? הממשלה הציעה תוכנית צמיחה ופתיחת מקומות עבודה חלופיים?</w:t>
      </w:r>
    </w:p>
    <w:p w14:paraId="48CE9F96" w14:textId="77777777" w:rsidR="00000000" w:rsidRDefault="001C3AAC">
      <w:pPr>
        <w:pStyle w:val="a"/>
        <w:rPr>
          <w:rFonts w:hint="cs"/>
          <w:rtl/>
        </w:rPr>
      </w:pPr>
    </w:p>
    <w:p w14:paraId="39CD2079" w14:textId="77777777" w:rsidR="00000000" w:rsidRDefault="001C3AAC">
      <w:pPr>
        <w:pStyle w:val="ac"/>
        <w:rPr>
          <w:rtl/>
        </w:rPr>
      </w:pPr>
      <w:r>
        <w:rPr>
          <w:rFonts w:hint="eastAsia"/>
          <w:rtl/>
        </w:rPr>
        <w:t>זאב</w:t>
      </w:r>
      <w:r>
        <w:rPr>
          <w:rtl/>
        </w:rPr>
        <w:t xml:space="preserve"> בוים (הליכוד):</w:t>
      </w:r>
    </w:p>
    <w:p w14:paraId="0D6399C7" w14:textId="77777777" w:rsidR="00000000" w:rsidRDefault="001C3AAC">
      <w:pPr>
        <w:pStyle w:val="a"/>
        <w:rPr>
          <w:rFonts w:hint="cs"/>
          <w:rtl/>
        </w:rPr>
      </w:pPr>
    </w:p>
    <w:p w14:paraId="410F1646" w14:textId="77777777" w:rsidR="00000000" w:rsidRDefault="001C3AAC">
      <w:pPr>
        <w:pStyle w:val="a"/>
        <w:rPr>
          <w:rFonts w:hint="cs"/>
          <w:rtl/>
        </w:rPr>
      </w:pPr>
      <w:r>
        <w:rPr>
          <w:rFonts w:hint="cs"/>
          <w:rtl/>
        </w:rPr>
        <w:t xml:space="preserve">יש מספיק מקומות עבודה. </w:t>
      </w:r>
    </w:p>
    <w:p w14:paraId="7AD650FF" w14:textId="77777777" w:rsidR="00000000" w:rsidRDefault="001C3AAC">
      <w:pPr>
        <w:pStyle w:val="a"/>
        <w:rPr>
          <w:rFonts w:hint="cs"/>
          <w:rtl/>
        </w:rPr>
      </w:pPr>
    </w:p>
    <w:p w14:paraId="0AEE311D" w14:textId="77777777" w:rsidR="00000000" w:rsidRDefault="001C3AAC">
      <w:pPr>
        <w:pStyle w:val="SpeakerCon"/>
        <w:rPr>
          <w:rtl/>
        </w:rPr>
      </w:pPr>
      <w:bookmarkStart w:id="232" w:name="FS000000552T21_07_2003_19_00_51C"/>
      <w:bookmarkEnd w:id="232"/>
      <w:r>
        <w:rPr>
          <w:rtl/>
        </w:rPr>
        <w:t>רומן ברונפמן (מרצ):</w:t>
      </w:r>
    </w:p>
    <w:p w14:paraId="6EDEDD5B" w14:textId="77777777" w:rsidR="00000000" w:rsidRDefault="001C3AAC">
      <w:pPr>
        <w:pStyle w:val="a"/>
        <w:rPr>
          <w:rtl/>
        </w:rPr>
      </w:pPr>
    </w:p>
    <w:p w14:paraId="76DED242" w14:textId="77777777" w:rsidR="00000000" w:rsidRDefault="001C3AAC">
      <w:pPr>
        <w:pStyle w:val="a"/>
        <w:rPr>
          <w:rFonts w:hint="cs"/>
          <w:rtl/>
        </w:rPr>
      </w:pPr>
      <w:r>
        <w:rPr>
          <w:rFonts w:hint="cs"/>
          <w:rtl/>
        </w:rPr>
        <w:t>על מה אתה מדבר? שירות התעסוקה אומר: יש לנו 5,000 מקומות עבודה ל-160,000 דורשים. 3% הם יכולים לספק. תקשיב טוב, ל-3% מדורשי מקומות העבודה הם יכולים לספק מקומות עבודה. מה יעשו 97%? מה יעשו 97%? לאן תשלח אותם? כשאתה נכנס לכנסת ויוצא ממנה, תראה איך שורת האוהלי</w:t>
      </w:r>
      <w:r>
        <w:rPr>
          <w:rFonts w:hint="cs"/>
          <w:rtl/>
        </w:rPr>
        <w:t xml:space="preserve">ם הולכת ומתרחבת. </w:t>
      </w:r>
    </w:p>
    <w:p w14:paraId="5D3524E3" w14:textId="77777777" w:rsidR="00000000" w:rsidRDefault="001C3AAC">
      <w:pPr>
        <w:pStyle w:val="a"/>
        <w:rPr>
          <w:rFonts w:hint="cs"/>
          <w:rtl/>
        </w:rPr>
      </w:pPr>
    </w:p>
    <w:p w14:paraId="5AD4FC7E" w14:textId="77777777" w:rsidR="00000000" w:rsidRDefault="001C3AAC">
      <w:pPr>
        <w:pStyle w:val="ac"/>
        <w:rPr>
          <w:rtl/>
        </w:rPr>
      </w:pPr>
      <w:r>
        <w:rPr>
          <w:rFonts w:hint="eastAsia"/>
          <w:rtl/>
        </w:rPr>
        <w:t>זאב</w:t>
      </w:r>
      <w:r>
        <w:rPr>
          <w:rtl/>
        </w:rPr>
        <w:t xml:space="preserve"> בוים (הליכוד):</w:t>
      </w:r>
    </w:p>
    <w:p w14:paraId="37E75A6C" w14:textId="77777777" w:rsidR="00000000" w:rsidRDefault="001C3AAC">
      <w:pPr>
        <w:pStyle w:val="a"/>
        <w:rPr>
          <w:rFonts w:hint="cs"/>
          <w:rtl/>
        </w:rPr>
      </w:pPr>
    </w:p>
    <w:p w14:paraId="4184A33F" w14:textId="77777777" w:rsidR="00000000" w:rsidRDefault="001C3AAC">
      <w:pPr>
        <w:pStyle w:val="a"/>
        <w:rPr>
          <w:rFonts w:hint="cs"/>
          <w:rtl/>
        </w:rPr>
      </w:pPr>
      <w:r>
        <w:rPr>
          <w:rFonts w:hint="cs"/>
          <w:rtl/>
        </w:rPr>
        <w:t xml:space="preserve">זה מה שאתה עושה. </w:t>
      </w:r>
    </w:p>
    <w:p w14:paraId="187782B4" w14:textId="77777777" w:rsidR="00000000" w:rsidRDefault="001C3AAC">
      <w:pPr>
        <w:pStyle w:val="a"/>
        <w:rPr>
          <w:rFonts w:hint="cs"/>
          <w:rtl/>
        </w:rPr>
      </w:pPr>
    </w:p>
    <w:p w14:paraId="3BDDEC90" w14:textId="77777777" w:rsidR="00000000" w:rsidRDefault="001C3AAC">
      <w:pPr>
        <w:pStyle w:val="SpeakerCon"/>
        <w:rPr>
          <w:rtl/>
        </w:rPr>
      </w:pPr>
      <w:bookmarkStart w:id="233" w:name="FS000000552T21_07_2003_19_02_13C"/>
      <w:bookmarkEnd w:id="233"/>
      <w:r>
        <w:rPr>
          <w:rtl/>
        </w:rPr>
        <w:t>רומן ברונפמן (מרצ):</w:t>
      </w:r>
    </w:p>
    <w:p w14:paraId="4BC91A7E" w14:textId="77777777" w:rsidR="00000000" w:rsidRDefault="001C3AAC">
      <w:pPr>
        <w:pStyle w:val="a"/>
        <w:rPr>
          <w:rtl/>
        </w:rPr>
      </w:pPr>
    </w:p>
    <w:p w14:paraId="7D0A26DE" w14:textId="77777777" w:rsidR="00000000" w:rsidRDefault="001C3AAC">
      <w:pPr>
        <w:pStyle w:val="a"/>
        <w:rPr>
          <w:rFonts w:hint="cs"/>
          <w:rtl/>
        </w:rPr>
      </w:pPr>
      <w:r>
        <w:rPr>
          <w:rFonts w:hint="cs"/>
          <w:rtl/>
        </w:rPr>
        <w:t xml:space="preserve">אני לא בממשלה, אני באופוזיציה. אם עושים פה משהו, זה אתם. אנחנו רק מבקרים ומסתכלים על מה שאתם עושים. אתם הכרזתם מלחמה לא רק על המשפחות החד-הוריות. אני אספר לך מה היה היום בוועדת </w:t>
      </w:r>
      <w:r>
        <w:rPr>
          <w:rFonts w:hint="cs"/>
          <w:rtl/>
        </w:rPr>
        <w:t>הכנסת, שם הפרצוף החברתי של הממשלה נראה באור אחר. ביקשתי פטור מחובת הנחה להצעת חוק הביטוח הלאומי - הכרה בעבודת המאבטחים כעבודה נדרשת. מאבטחים, שנמצאים בלב הקונסנזוס. זה עולה כסף? לא, הפטור בא עם החייל, אבל במקום שהוא יעבוד במלונאות, בבנייה או בתחנת דלק, ביק</w:t>
      </w:r>
      <w:r>
        <w:rPr>
          <w:rFonts w:hint="cs"/>
          <w:rtl/>
        </w:rPr>
        <w:t xml:space="preserve">שתי להרחיב את היריעה גם למאבטחים. המחנה הלאומי רוצה להיראות כמי שדואג לביטחון, אז כל הביטחוניסטים הגדולים, לרבות  הליכוד, חוץ מעורך-דין רוני בר-און, הצביעו נגד. למה? כי הכול פוליטי. </w:t>
      </w:r>
    </w:p>
    <w:p w14:paraId="0981FD5A" w14:textId="77777777" w:rsidR="00000000" w:rsidRDefault="001C3AAC">
      <w:pPr>
        <w:pStyle w:val="a"/>
        <w:rPr>
          <w:rFonts w:hint="cs"/>
          <w:rtl/>
        </w:rPr>
      </w:pPr>
    </w:p>
    <w:p w14:paraId="5AE10BFB" w14:textId="77777777" w:rsidR="00000000" w:rsidRDefault="001C3AAC">
      <w:pPr>
        <w:pStyle w:val="ac"/>
        <w:rPr>
          <w:rtl/>
        </w:rPr>
      </w:pPr>
      <w:r>
        <w:rPr>
          <w:rFonts w:hint="eastAsia"/>
          <w:rtl/>
        </w:rPr>
        <w:t>אהוד</w:t>
      </w:r>
      <w:r>
        <w:rPr>
          <w:rtl/>
        </w:rPr>
        <w:t xml:space="preserve"> יתום (הליכוד):</w:t>
      </w:r>
    </w:p>
    <w:p w14:paraId="0695956C" w14:textId="77777777" w:rsidR="00000000" w:rsidRDefault="001C3AAC">
      <w:pPr>
        <w:pStyle w:val="a"/>
        <w:rPr>
          <w:rFonts w:hint="cs"/>
          <w:rtl/>
        </w:rPr>
      </w:pPr>
    </w:p>
    <w:p w14:paraId="3391FFAA" w14:textId="77777777" w:rsidR="00000000" w:rsidRDefault="001C3AAC">
      <w:pPr>
        <w:pStyle w:val="a"/>
        <w:rPr>
          <w:rFonts w:hint="cs"/>
          <w:rtl/>
        </w:rPr>
      </w:pPr>
      <w:r>
        <w:rPr>
          <w:rFonts w:hint="cs"/>
          <w:rtl/>
        </w:rPr>
        <w:t xml:space="preserve">עבודה מועדפת למאבטחים? </w:t>
      </w:r>
    </w:p>
    <w:p w14:paraId="0309F5C7" w14:textId="77777777" w:rsidR="00000000" w:rsidRDefault="001C3AAC">
      <w:pPr>
        <w:pStyle w:val="a"/>
        <w:rPr>
          <w:rFonts w:hint="cs"/>
          <w:rtl/>
        </w:rPr>
      </w:pPr>
    </w:p>
    <w:p w14:paraId="30267EAE" w14:textId="77777777" w:rsidR="00000000" w:rsidRDefault="001C3AAC">
      <w:pPr>
        <w:pStyle w:val="SpeakerCon"/>
        <w:rPr>
          <w:rtl/>
        </w:rPr>
      </w:pPr>
      <w:bookmarkStart w:id="234" w:name="FS000000552T21_07_2003_19_04_46C"/>
      <w:bookmarkEnd w:id="234"/>
      <w:r>
        <w:rPr>
          <w:rtl/>
        </w:rPr>
        <w:t>רומן ברונפמן (מרצ):</w:t>
      </w:r>
    </w:p>
    <w:p w14:paraId="4FD69335" w14:textId="77777777" w:rsidR="00000000" w:rsidRDefault="001C3AAC">
      <w:pPr>
        <w:pStyle w:val="a"/>
        <w:rPr>
          <w:rtl/>
        </w:rPr>
      </w:pPr>
    </w:p>
    <w:p w14:paraId="75DA395C" w14:textId="77777777" w:rsidR="00000000" w:rsidRDefault="001C3AAC">
      <w:pPr>
        <w:pStyle w:val="a"/>
        <w:rPr>
          <w:rFonts w:hint="cs"/>
          <w:rtl/>
        </w:rPr>
      </w:pPr>
      <w:r>
        <w:rPr>
          <w:rFonts w:hint="cs"/>
          <w:rtl/>
        </w:rPr>
        <w:t xml:space="preserve">כן. </w:t>
      </w:r>
    </w:p>
    <w:p w14:paraId="4FD767D8" w14:textId="77777777" w:rsidR="00000000" w:rsidRDefault="001C3AAC">
      <w:pPr>
        <w:pStyle w:val="a"/>
        <w:rPr>
          <w:rFonts w:hint="cs"/>
          <w:rtl/>
        </w:rPr>
      </w:pPr>
    </w:p>
    <w:p w14:paraId="15B7B931" w14:textId="77777777" w:rsidR="00000000" w:rsidRDefault="001C3AAC">
      <w:pPr>
        <w:pStyle w:val="ac"/>
        <w:rPr>
          <w:rtl/>
        </w:rPr>
      </w:pPr>
      <w:r>
        <w:rPr>
          <w:rFonts w:hint="eastAsia"/>
          <w:rtl/>
        </w:rPr>
        <w:t>אהוד</w:t>
      </w:r>
      <w:r>
        <w:rPr>
          <w:rtl/>
        </w:rPr>
        <w:t xml:space="preserve"> יתום (הליכוד):</w:t>
      </w:r>
    </w:p>
    <w:p w14:paraId="4448399C" w14:textId="77777777" w:rsidR="00000000" w:rsidRDefault="001C3AAC">
      <w:pPr>
        <w:pStyle w:val="a"/>
        <w:rPr>
          <w:rFonts w:hint="cs"/>
          <w:rtl/>
        </w:rPr>
      </w:pPr>
    </w:p>
    <w:p w14:paraId="21D6E0FA" w14:textId="77777777" w:rsidR="00000000" w:rsidRDefault="001C3AAC">
      <w:pPr>
        <w:pStyle w:val="a"/>
        <w:rPr>
          <w:rFonts w:hint="cs"/>
          <w:rtl/>
        </w:rPr>
      </w:pPr>
      <w:r>
        <w:rPr>
          <w:rFonts w:hint="cs"/>
          <w:rtl/>
        </w:rPr>
        <w:t xml:space="preserve">אני אתך. </w:t>
      </w:r>
    </w:p>
    <w:p w14:paraId="4B819F5A" w14:textId="77777777" w:rsidR="00000000" w:rsidRDefault="001C3AAC">
      <w:pPr>
        <w:pStyle w:val="a"/>
        <w:rPr>
          <w:rFonts w:hint="cs"/>
          <w:rtl/>
        </w:rPr>
      </w:pPr>
    </w:p>
    <w:p w14:paraId="46CB12F1" w14:textId="77777777" w:rsidR="00000000" w:rsidRDefault="001C3AAC">
      <w:pPr>
        <w:pStyle w:val="SpeakerCon"/>
        <w:rPr>
          <w:rtl/>
        </w:rPr>
      </w:pPr>
      <w:bookmarkStart w:id="235" w:name="FS000000552T21_07_2003_19_05_01C"/>
      <w:bookmarkEnd w:id="235"/>
      <w:r>
        <w:rPr>
          <w:rtl/>
        </w:rPr>
        <w:t>רומן ברונפמן (מרצ):</w:t>
      </w:r>
    </w:p>
    <w:p w14:paraId="77A279D2" w14:textId="77777777" w:rsidR="00000000" w:rsidRDefault="001C3AAC">
      <w:pPr>
        <w:pStyle w:val="a"/>
        <w:rPr>
          <w:rtl/>
        </w:rPr>
      </w:pPr>
    </w:p>
    <w:p w14:paraId="2F285810" w14:textId="77777777" w:rsidR="00000000" w:rsidRDefault="001C3AAC">
      <w:pPr>
        <w:pStyle w:val="a"/>
        <w:rPr>
          <w:rFonts w:hint="cs"/>
          <w:rtl/>
        </w:rPr>
      </w:pPr>
      <w:r>
        <w:rPr>
          <w:rFonts w:hint="cs"/>
          <w:rtl/>
        </w:rPr>
        <w:t xml:space="preserve">איפה אתה היית? למה לא באת להחליף את החברים שלך בוועדה בכנסת? הבעיה היא שאצלנו הכול נהיה פוליטי, ושום דבר לא מהותי. אתה מדבר עלי? הממשלה איבדה צל אנוש ואת צל הפנים החברתיות שלה. </w:t>
      </w:r>
    </w:p>
    <w:p w14:paraId="39C73182" w14:textId="77777777" w:rsidR="00000000" w:rsidRDefault="001C3AAC">
      <w:pPr>
        <w:pStyle w:val="a"/>
        <w:rPr>
          <w:rFonts w:hint="cs"/>
          <w:rtl/>
        </w:rPr>
      </w:pPr>
    </w:p>
    <w:p w14:paraId="29C31DF2" w14:textId="77777777" w:rsidR="00000000" w:rsidRDefault="001C3AAC">
      <w:pPr>
        <w:pStyle w:val="ac"/>
        <w:rPr>
          <w:rtl/>
        </w:rPr>
      </w:pPr>
      <w:r>
        <w:rPr>
          <w:rFonts w:hint="eastAsia"/>
          <w:rtl/>
        </w:rPr>
        <w:t>שר</w:t>
      </w:r>
      <w:r>
        <w:rPr>
          <w:rtl/>
        </w:rPr>
        <w:t xml:space="preserve"> התעשייה, המסחר והתעס</w:t>
      </w:r>
      <w:r>
        <w:rPr>
          <w:rtl/>
        </w:rPr>
        <w:t>וקה אהוד אולמרט:</w:t>
      </w:r>
    </w:p>
    <w:p w14:paraId="3D609EF6" w14:textId="77777777" w:rsidR="00000000" w:rsidRDefault="001C3AAC">
      <w:pPr>
        <w:pStyle w:val="a"/>
        <w:rPr>
          <w:rFonts w:hint="cs"/>
          <w:rtl/>
        </w:rPr>
      </w:pPr>
    </w:p>
    <w:p w14:paraId="3EBF193C" w14:textId="77777777" w:rsidR="00000000" w:rsidRDefault="001C3AAC">
      <w:pPr>
        <w:pStyle w:val="a"/>
        <w:rPr>
          <w:rFonts w:hint="cs"/>
          <w:rtl/>
        </w:rPr>
      </w:pPr>
      <w:r>
        <w:rPr>
          <w:rFonts w:hint="cs"/>
          <w:rtl/>
        </w:rPr>
        <w:t xml:space="preserve">צלם אנוש, לא צל אנוש. </w:t>
      </w:r>
    </w:p>
    <w:p w14:paraId="4437F2C8" w14:textId="77777777" w:rsidR="00000000" w:rsidRDefault="001C3AAC">
      <w:pPr>
        <w:pStyle w:val="a"/>
        <w:rPr>
          <w:rFonts w:hint="cs"/>
          <w:rtl/>
        </w:rPr>
      </w:pPr>
    </w:p>
    <w:p w14:paraId="3169B048" w14:textId="77777777" w:rsidR="00000000" w:rsidRDefault="001C3AAC">
      <w:pPr>
        <w:pStyle w:val="SpeakerCon"/>
        <w:rPr>
          <w:rtl/>
        </w:rPr>
      </w:pPr>
      <w:bookmarkStart w:id="236" w:name="FS000000552T21_07_2003_19_06_09C"/>
      <w:bookmarkEnd w:id="236"/>
      <w:r>
        <w:rPr>
          <w:rtl/>
        </w:rPr>
        <w:t>רומן ברונפמן (מרצ):</w:t>
      </w:r>
    </w:p>
    <w:p w14:paraId="3E9C9AE4" w14:textId="77777777" w:rsidR="00000000" w:rsidRDefault="001C3AAC">
      <w:pPr>
        <w:pStyle w:val="a"/>
        <w:rPr>
          <w:rtl/>
        </w:rPr>
      </w:pPr>
    </w:p>
    <w:p w14:paraId="18EEE36A" w14:textId="77777777" w:rsidR="00000000" w:rsidRDefault="001C3AAC">
      <w:pPr>
        <w:pStyle w:val="a"/>
        <w:rPr>
          <w:rFonts w:hint="cs"/>
          <w:rtl/>
        </w:rPr>
      </w:pPr>
      <w:r>
        <w:rPr>
          <w:rFonts w:hint="cs"/>
          <w:rtl/>
        </w:rPr>
        <w:t xml:space="preserve">אדוני ממלא-מקום ראש הממשלה, רציתי רק לברך אותך, ואתה יצאת לדבר. זה שיעור בעברית ואני מקבל את זה. תראו רק את הרשימה הארוכה של הנפגעים המיידיים </w:t>
      </w:r>
      <w:r>
        <w:rPr>
          <w:rtl/>
        </w:rPr>
        <w:t>–</w:t>
      </w:r>
      <w:r>
        <w:rPr>
          <w:rFonts w:hint="cs"/>
          <w:rtl/>
        </w:rPr>
        <w:t xml:space="preserve"> מערכת הבריאות, משפחות חד-הוריות ועוד. אני מסיים ב</w:t>
      </w:r>
      <w:r>
        <w:rPr>
          <w:rFonts w:hint="cs"/>
          <w:rtl/>
        </w:rPr>
        <w:t xml:space="preserve">זה. </w:t>
      </w:r>
    </w:p>
    <w:p w14:paraId="1F971108" w14:textId="77777777" w:rsidR="00000000" w:rsidRDefault="001C3AAC">
      <w:pPr>
        <w:pStyle w:val="a"/>
        <w:rPr>
          <w:rFonts w:hint="cs"/>
          <w:rtl/>
        </w:rPr>
      </w:pPr>
    </w:p>
    <w:p w14:paraId="01752A3D" w14:textId="77777777" w:rsidR="00000000" w:rsidRDefault="001C3AAC">
      <w:pPr>
        <w:pStyle w:val="ad"/>
        <w:rPr>
          <w:rtl/>
        </w:rPr>
      </w:pPr>
      <w:r>
        <w:rPr>
          <w:rtl/>
        </w:rPr>
        <w:t>היו"ר מוחמד ברכה:</w:t>
      </w:r>
    </w:p>
    <w:p w14:paraId="06E220D5" w14:textId="77777777" w:rsidR="00000000" w:rsidRDefault="001C3AAC">
      <w:pPr>
        <w:pStyle w:val="a"/>
        <w:rPr>
          <w:rtl/>
        </w:rPr>
      </w:pPr>
    </w:p>
    <w:p w14:paraId="2C124779" w14:textId="77777777" w:rsidR="00000000" w:rsidRDefault="001C3AAC">
      <w:pPr>
        <w:pStyle w:val="a"/>
        <w:rPr>
          <w:rFonts w:hint="cs"/>
          <w:rtl/>
        </w:rPr>
      </w:pPr>
      <w:r>
        <w:rPr>
          <w:rFonts w:hint="cs"/>
          <w:rtl/>
        </w:rPr>
        <w:t>תודה, חבר הכנסת ברונפמן. חבר הכנסת ניסן סלומינסקי, ואחריו - חבר הכנסת ישראל אייכלר.</w:t>
      </w:r>
    </w:p>
    <w:p w14:paraId="544CC5DC" w14:textId="77777777" w:rsidR="00000000" w:rsidRDefault="001C3AAC">
      <w:pPr>
        <w:pStyle w:val="ac"/>
        <w:rPr>
          <w:rtl/>
        </w:rPr>
      </w:pPr>
      <w:r>
        <w:rPr>
          <w:rtl/>
        </w:rPr>
        <w:br/>
        <w:t>יצחק כהן (ש"ס):</w:t>
      </w:r>
    </w:p>
    <w:p w14:paraId="204F6366" w14:textId="77777777" w:rsidR="00000000" w:rsidRDefault="001C3AAC">
      <w:pPr>
        <w:pStyle w:val="a"/>
        <w:rPr>
          <w:rtl/>
        </w:rPr>
      </w:pPr>
    </w:p>
    <w:p w14:paraId="20A51361" w14:textId="77777777" w:rsidR="00000000" w:rsidRDefault="001C3AAC">
      <w:pPr>
        <w:pStyle w:val="a"/>
        <w:rPr>
          <w:rFonts w:hint="cs"/>
          <w:rtl/>
        </w:rPr>
      </w:pPr>
      <w:r>
        <w:rPr>
          <w:rFonts w:hint="cs"/>
          <w:rtl/>
        </w:rPr>
        <w:t>- - -</w:t>
      </w:r>
    </w:p>
    <w:p w14:paraId="77E5231D" w14:textId="77777777" w:rsidR="00000000" w:rsidRDefault="001C3AAC">
      <w:pPr>
        <w:pStyle w:val="Speaker"/>
        <w:rPr>
          <w:rtl/>
        </w:rPr>
      </w:pPr>
      <w:r>
        <w:rPr>
          <w:rtl/>
        </w:rPr>
        <w:br/>
      </w:r>
      <w:bookmarkStart w:id="237" w:name="FS000001068T21_07_2003_18_51_36"/>
      <w:bookmarkStart w:id="238" w:name="_Toc46720100"/>
      <w:bookmarkStart w:id="239" w:name="_Toc50257083"/>
      <w:bookmarkEnd w:id="237"/>
      <w:r>
        <w:rPr>
          <w:rtl/>
        </w:rPr>
        <w:t>ניסן סלומינסקי (מפד"ל):</w:t>
      </w:r>
      <w:bookmarkEnd w:id="238"/>
      <w:bookmarkEnd w:id="239"/>
    </w:p>
    <w:p w14:paraId="2C80F630" w14:textId="77777777" w:rsidR="00000000" w:rsidRDefault="001C3AAC">
      <w:pPr>
        <w:pStyle w:val="a"/>
        <w:rPr>
          <w:rtl/>
        </w:rPr>
      </w:pPr>
    </w:p>
    <w:p w14:paraId="6A716394" w14:textId="77777777" w:rsidR="00000000" w:rsidRDefault="001C3AAC">
      <w:pPr>
        <w:pStyle w:val="a"/>
        <w:rPr>
          <w:rFonts w:hint="cs"/>
          <w:rtl/>
        </w:rPr>
      </w:pPr>
      <w:r>
        <w:rPr>
          <w:rFonts w:hint="cs"/>
          <w:rtl/>
        </w:rPr>
        <w:t>תתחיל לצעוק, לא חשוב על מה אני אדבר, תתחיל כבר לצעוק.</w:t>
      </w:r>
    </w:p>
    <w:p w14:paraId="1B06244C" w14:textId="77777777" w:rsidR="00000000" w:rsidRDefault="001C3AAC">
      <w:pPr>
        <w:pStyle w:val="ad"/>
        <w:rPr>
          <w:rtl/>
        </w:rPr>
      </w:pPr>
      <w:r>
        <w:rPr>
          <w:rtl/>
        </w:rPr>
        <w:br/>
        <w:t>היו"ר מוחמד ברכה:</w:t>
      </w:r>
    </w:p>
    <w:p w14:paraId="55AB30EE" w14:textId="77777777" w:rsidR="00000000" w:rsidRDefault="001C3AAC">
      <w:pPr>
        <w:pStyle w:val="a"/>
        <w:rPr>
          <w:rtl/>
        </w:rPr>
      </w:pPr>
    </w:p>
    <w:p w14:paraId="2380F294" w14:textId="77777777" w:rsidR="00000000" w:rsidRDefault="001C3AAC">
      <w:pPr>
        <w:pStyle w:val="a"/>
        <w:rPr>
          <w:rFonts w:hint="cs"/>
          <w:rtl/>
        </w:rPr>
      </w:pPr>
      <w:r>
        <w:rPr>
          <w:rFonts w:hint="cs"/>
          <w:rtl/>
        </w:rPr>
        <w:t xml:space="preserve">שלוש דקות. </w:t>
      </w:r>
    </w:p>
    <w:p w14:paraId="24E6E29F" w14:textId="77777777" w:rsidR="00000000" w:rsidRDefault="001C3AAC">
      <w:pPr>
        <w:pStyle w:val="SpeakerCon"/>
        <w:rPr>
          <w:rtl/>
        </w:rPr>
      </w:pPr>
      <w:r>
        <w:rPr>
          <w:rtl/>
        </w:rPr>
        <w:br/>
      </w:r>
      <w:bookmarkStart w:id="240" w:name="FS000001068T21_07_2003_18_52_22C"/>
      <w:bookmarkEnd w:id="240"/>
      <w:r>
        <w:rPr>
          <w:rtl/>
        </w:rPr>
        <w:t>ניסן סלומי</w:t>
      </w:r>
      <w:r>
        <w:rPr>
          <w:rtl/>
        </w:rPr>
        <w:t>נסקי (מפד"ל):</w:t>
      </w:r>
    </w:p>
    <w:p w14:paraId="4890B2D8" w14:textId="77777777" w:rsidR="00000000" w:rsidRDefault="001C3AAC">
      <w:pPr>
        <w:pStyle w:val="a"/>
        <w:rPr>
          <w:rtl/>
        </w:rPr>
      </w:pPr>
    </w:p>
    <w:p w14:paraId="7229F470" w14:textId="77777777" w:rsidR="00000000" w:rsidRDefault="001C3AAC">
      <w:pPr>
        <w:pStyle w:val="a"/>
        <w:rPr>
          <w:rFonts w:hint="cs"/>
          <w:rtl/>
        </w:rPr>
      </w:pPr>
      <w:r>
        <w:rPr>
          <w:rFonts w:hint="cs"/>
          <w:rtl/>
        </w:rPr>
        <w:t xml:space="preserve">אדוני היושב-ראש, כבוד השר, ממלא-מקום ראש הממשלה וחברי חברי הכנסת, מאחר שכל הדוברים מדברים על הנושא הכלכלי, החלטתי דווקא לדבר על הנושא האחרון בהצעת האי-אמון -  הנושא של חוק האזרחות. </w:t>
      </w:r>
    </w:p>
    <w:p w14:paraId="4E936313" w14:textId="77777777" w:rsidR="00000000" w:rsidRDefault="001C3AAC">
      <w:pPr>
        <w:pStyle w:val="a"/>
        <w:rPr>
          <w:rFonts w:hint="cs"/>
          <w:rtl/>
        </w:rPr>
      </w:pPr>
    </w:p>
    <w:p w14:paraId="074CA972" w14:textId="77777777" w:rsidR="00000000" w:rsidRDefault="001C3AAC">
      <w:pPr>
        <w:pStyle w:val="a"/>
        <w:rPr>
          <w:rFonts w:hint="cs"/>
          <w:rtl/>
        </w:rPr>
      </w:pPr>
      <w:r>
        <w:rPr>
          <w:rFonts w:hint="cs"/>
          <w:rtl/>
        </w:rPr>
        <w:t>משמעותו ומהותו של חוק האזרחות שהממשלה הניחה לפתחנו והתקיים</w:t>
      </w:r>
      <w:r>
        <w:rPr>
          <w:rFonts w:hint="cs"/>
          <w:rtl/>
        </w:rPr>
        <w:t xml:space="preserve"> בו דיון מעמיק בוועדת הפנים,  הן שתושב ישראל שמתחתן, או רוצה להתחתן, במסגרת איחוד משפחות, עם תושב או תושבת - - -</w:t>
      </w:r>
    </w:p>
    <w:p w14:paraId="230D3037" w14:textId="77777777" w:rsidR="00000000" w:rsidRDefault="001C3AAC">
      <w:pPr>
        <w:pStyle w:val="ac"/>
        <w:rPr>
          <w:rtl/>
        </w:rPr>
      </w:pPr>
      <w:r>
        <w:rPr>
          <w:rtl/>
        </w:rPr>
        <w:br/>
        <w:t>ג'מאל זחאלקה (בל"ד):</w:t>
      </w:r>
    </w:p>
    <w:p w14:paraId="4BFF717E" w14:textId="77777777" w:rsidR="00000000" w:rsidRDefault="001C3AAC">
      <w:pPr>
        <w:pStyle w:val="a"/>
        <w:rPr>
          <w:rtl/>
        </w:rPr>
      </w:pPr>
    </w:p>
    <w:p w14:paraId="21B1BB81" w14:textId="77777777" w:rsidR="00000000" w:rsidRDefault="001C3AAC">
      <w:pPr>
        <w:pStyle w:val="a"/>
        <w:rPr>
          <w:rFonts w:hint="cs"/>
          <w:rtl/>
        </w:rPr>
      </w:pPr>
      <w:r>
        <w:rPr>
          <w:rFonts w:hint="cs"/>
          <w:rtl/>
        </w:rPr>
        <w:t>לא תושב ישראל. תגיד ערבי ישר. למה אתה מסתובב? למה אתה הולך סחור-סחור? תגיד ערבי שהתחתן, ערבי-פלסטיני שהתחתן, לא סתם תושב</w:t>
      </w:r>
      <w:r>
        <w:rPr>
          <w:rFonts w:hint="cs"/>
          <w:rtl/>
        </w:rPr>
        <w:t>.</w:t>
      </w:r>
    </w:p>
    <w:p w14:paraId="3A72F757" w14:textId="77777777" w:rsidR="00000000" w:rsidRDefault="001C3AAC">
      <w:pPr>
        <w:pStyle w:val="ad"/>
        <w:rPr>
          <w:rtl/>
        </w:rPr>
      </w:pPr>
      <w:r>
        <w:rPr>
          <w:rtl/>
        </w:rPr>
        <w:br/>
        <w:t>היו"ר מוחמד ברכה:</w:t>
      </w:r>
    </w:p>
    <w:p w14:paraId="67879646" w14:textId="77777777" w:rsidR="00000000" w:rsidRDefault="001C3AAC">
      <w:pPr>
        <w:pStyle w:val="a"/>
        <w:rPr>
          <w:rtl/>
        </w:rPr>
      </w:pPr>
    </w:p>
    <w:p w14:paraId="579CFB2E" w14:textId="77777777" w:rsidR="00000000" w:rsidRDefault="001C3AAC">
      <w:pPr>
        <w:pStyle w:val="a"/>
        <w:rPr>
          <w:rFonts w:hint="cs"/>
          <w:rtl/>
        </w:rPr>
      </w:pPr>
      <w:r>
        <w:rPr>
          <w:rFonts w:hint="cs"/>
          <w:rtl/>
        </w:rPr>
        <w:t>טוב, בסדר. ההערה נשמעה.</w:t>
      </w:r>
    </w:p>
    <w:p w14:paraId="3C5D084D" w14:textId="77777777" w:rsidR="00000000" w:rsidRDefault="001C3AAC">
      <w:pPr>
        <w:pStyle w:val="SpeakerCon"/>
        <w:rPr>
          <w:rtl/>
        </w:rPr>
      </w:pPr>
      <w:r>
        <w:rPr>
          <w:rtl/>
        </w:rPr>
        <w:br/>
      </w:r>
      <w:bookmarkStart w:id="241" w:name="FS000001068T21_07_2003_18_54_33C"/>
      <w:bookmarkEnd w:id="241"/>
      <w:r>
        <w:rPr>
          <w:rtl/>
        </w:rPr>
        <w:t>ניסן סלומינסקי (מפד"ל):</w:t>
      </w:r>
    </w:p>
    <w:p w14:paraId="58143DB9" w14:textId="77777777" w:rsidR="00000000" w:rsidRDefault="001C3AAC">
      <w:pPr>
        <w:pStyle w:val="a"/>
        <w:rPr>
          <w:rtl/>
        </w:rPr>
      </w:pPr>
    </w:p>
    <w:p w14:paraId="1B90D48D" w14:textId="77777777" w:rsidR="00000000" w:rsidRDefault="001C3AAC">
      <w:pPr>
        <w:pStyle w:val="a"/>
        <w:rPr>
          <w:rFonts w:hint="cs"/>
          <w:rtl/>
        </w:rPr>
      </w:pPr>
      <w:r>
        <w:rPr>
          <w:rFonts w:hint="cs"/>
          <w:rtl/>
        </w:rPr>
        <w:t>חכה, עוד יהיו לך עוד מעט מספיק הזדמנויות לצעוק, למה לך לתפוס משהו כשעוד אין מה לצעוק? עוד מעט יהיה לך, אל תדאג.</w:t>
      </w:r>
    </w:p>
    <w:p w14:paraId="1E36DFBE" w14:textId="77777777" w:rsidR="00000000" w:rsidRDefault="001C3AAC">
      <w:pPr>
        <w:pStyle w:val="a"/>
        <w:rPr>
          <w:rFonts w:hint="cs"/>
          <w:rtl/>
        </w:rPr>
      </w:pPr>
    </w:p>
    <w:p w14:paraId="3A32508B" w14:textId="77777777" w:rsidR="00000000" w:rsidRDefault="001C3AAC">
      <w:pPr>
        <w:pStyle w:val="a"/>
        <w:rPr>
          <w:rFonts w:hint="cs"/>
          <w:rtl/>
        </w:rPr>
      </w:pPr>
      <w:r>
        <w:rPr>
          <w:rFonts w:hint="cs"/>
          <w:rtl/>
        </w:rPr>
        <w:t>- - - עם תושב, או תושבת, מהרשות - ישראל לא תכיר בזה ולא תיתן לו אוטומטי</w:t>
      </w:r>
      <w:r>
        <w:rPr>
          <w:rFonts w:hint="cs"/>
          <w:rtl/>
        </w:rPr>
        <w:t>ת את האזרחות, כפי שהיה.</w:t>
      </w:r>
    </w:p>
    <w:p w14:paraId="3748BA24" w14:textId="77777777" w:rsidR="00000000" w:rsidRDefault="001C3AAC">
      <w:pPr>
        <w:pStyle w:val="a"/>
        <w:rPr>
          <w:rFonts w:hint="cs"/>
          <w:rtl/>
        </w:rPr>
      </w:pPr>
    </w:p>
    <w:p w14:paraId="7C19C227" w14:textId="77777777" w:rsidR="00000000" w:rsidRDefault="001C3AAC">
      <w:pPr>
        <w:pStyle w:val="ac"/>
        <w:rPr>
          <w:rtl/>
        </w:rPr>
      </w:pPr>
      <w:r>
        <w:rPr>
          <w:rFonts w:hint="eastAsia"/>
          <w:rtl/>
        </w:rPr>
        <w:t>ג</w:t>
      </w:r>
      <w:r>
        <w:rPr>
          <w:rtl/>
        </w:rPr>
        <w:t>'מאל זחאלקה (בל"ד):</w:t>
      </w:r>
    </w:p>
    <w:p w14:paraId="033A5286" w14:textId="77777777" w:rsidR="00000000" w:rsidRDefault="001C3AAC">
      <w:pPr>
        <w:pStyle w:val="a"/>
        <w:rPr>
          <w:rFonts w:hint="cs"/>
          <w:rtl/>
        </w:rPr>
      </w:pPr>
    </w:p>
    <w:p w14:paraId="6F7C97FF" w14:textId="77777777" w:rsidR="00000000" w:rsidRDefault="001C3AAC">
      <w:pPr>
        <w:pStyle w:val="a"/>
        <w:rPr>
          <w:rFonts w:hint="cs"/>
          <w:rtl/>
        </w:rPr>
      </w:pPr>
      <w:r>
        <w:rPr>
          <w:rFonts w:hint="cs"/>
          <w:rtl/>
        </w:rPr>
        <w:t>גם לא אוטומטית. למה אתה מטעה?</w:t>
      </w:r>
    </w:p>
    <w:p w14:paraId="19E0101F" w14:textId="77777777" w:rsidR="00000000" w:rsidRDefault="001C3AAC">
      <w:pPr>
        <w:pStyle w:val="ad"/>
        <w:rPr>
          <w:rtl/>
        </w:rPr>
      </w:pPr>
      <w:r>
        <w:rPr>
          <w:rtl/>
        </w:rPr>
        <w:br/>
        <w:t>היו"ר מוחמד ברכה:</w:t>
      </w:r>
    </w:p>
    <w:p w14:paraId="43D730D4" w14:textId="77777777" w:rsidR="00000000" w:rsidRDefault="001C3AAC">
      <w:pPr>
        <w:pStyle w:val="a"/>
        <w:rPr>
          <w:rtl/>
        </w:rPr>
      </w:pPr>
    </w:p>
    <w:p w14:paraId="31791E5E" w14:textId="77777777" w:rsidR="00000000" w:rsidRDefault="001C3AAC">
      <w:pPr>
        <w:pStyle w:val="a"/>
        <w:rPr>
          <w:rFonts w:hint="cs"/>
          <w:rtl/>
        </w:rPr>
      </w:pPr>
      <w:r>
        <w:rPr>
          <w:rFonts w:hint="cs"/>
          <w:rtl/>
        </w:rPr>
        <w:t>חבר הכנסת זחאלקה.</w:t>
      </w:r>
    </w:p>
    <w:p w14:paraId="0E8EBE77" w14:textId="77777777" w:rsidR="00000000" w:rsidRDefault="001C3AAC">
      <w:pPr>
        <w:pStyle w:val="ac"/>
        <w:rPr>
          <w:rtl/>
        </w:rPr>
      </w:pPr>
      <w:r>
        <w:rPr>
          <w:rtl/>
        </w:rPr>
        <w:br/>
        <w:t>ג'מאל זחאלקה (בל"ד):</w:t>
      </w:r>
    </w:p>
    <w:p w14:paraId="152D8531" w14:textId="77777777" w:rsidR="00000000" w:rsidRDefault="001C3AAC">
      <w:pPr>
        <w:pStyle w:val="a"/>
        <w:rPr>
          <w:rtl/>
        </w:rPr>
      </w:pPr>
    </w:p>
    <w:p w14:paraId="0E5B77DA" w14:textId="77777777" w:rsidR="00000000" w:rsidRDefault="001C3AAC">
      <w:pPr>
        <w:pStyle w:val="a"/>
        <w:rPr>
          <w:rFonts w:hint="cs"/>
          <w:rtl/>
        </w:rPr>
      </w:pPr>
      <w:r>
        <w:rPr>
          <w:rFonts w:hint="cs"/>
          <w:rtl/>
        </w:rPr>
        <w:t>הוא מטעה את הציבור.</w:t>
      </w:r>
    </w:p>
    <w:p w14:paraId="6611B1DF" w14:textId="77777777" w:rsidR="00000000" w:rsidRDefault="001C3AAC">
      <w:pPr>
        <w:pStyle w:val="ad"/>
        <w:rPr>
          <w:rtl/>
        </w:rPr>
      </w:pPr>
      <w:r>
        <w:rPr>
          <w:rtl/>
        </w:rPr>
        <w:br/>
        <w:t>היו"ר מוחמד ברכה:</w:t>
      </w:r>
    </w:p>
    <w:p w14:paraId="4FE1A362" w14:textId="77777777" w:rsidR="00000000" w:rsidRDefault="001C3AAC">
      <w:pPr>
        <w:pStyle w:val="a"/>
        <w:rPr>
          <w:rtl/>
        </w:rPr>
      </w:pPr>
    </w:p>
    <w:p w14:paraId="1E45CB9B" w14:textId="77777777" w:rsidR="00000000" w:rsidRDefault="001C3AAC">
      <w:pPr>
        <w:pStyle w:val="a"/>
        <w:rPr>
          <w:rFonts w:hint="cs"/>
          <w:rtl/>
        </w:rPr>
      </w:pPr>
      <w:r>
        <w:rPr>
          <w:rFonts w:hint="cs"/>
          <w:rtl/>
        </w:rPr>
        <w:t>אז תעלה עוד מעט ותתקן את הדברים. מה העניין, אתה מדבר אחריו, עוד מעט. בבקשה, אד</w:t>
      </w:r>
      <w:r>
        <w:rPr>
          <w:rFonts w:hint="cs"/>
          <w:rtl/>
        </w:rPr>
        <w:t>וני.</w:t>
      </w:r>
    </w:p>
    <w:p w14:paraId="76A0CD73" w14:textId="77777777" w:rsidR="00000000" w:rsidRDefault="001C3AAC">
      <w:pPr>
        <w:pStyle w:val="SpeakerCon"/>
        <w:rPr>
          <w:rtl/>
        </w:rPr>
      </w:pPr>
      <w:r>
        <w:rPr>
          <w:rtl/>
        </w:rPr>
        <w:br/>
      </w:r>
      <w:bookmarkStart w:id="242" w:name="FS000001068T21_07_2003_18_57_07C"/>
      <w:bookmarkEnd w:id="242"/>
      <w:r>
        <w:rPr>
          <w:rtl/>
        </w:rPr>
        <w:t>ניסן סלומינסקי (מפד"ל):</w:t>
      </w:r>
    </w:p>
    <w:p w14:paraId="11F6B44F" w14:textId="77777777" w:rsidR="00000000" w:rsidRDefault="001C3AAC">
      <w:pPr>
        <w:pStyle w:val="a"/>
        <w:rPr>
          <w:rtl/>
        </w:rPr>
      </w:pPr>
    </w:p>
    <w:p w14:paraId="406FF42B" w14:textId="77777777" w:rsidR="00000000" w:rsidRDefault="001C3AAC">
      <w:pPr>
        <w:pStyle w:val="a"/>
        <w:rPr>
          <w:rFonts w:hint="cs"/>
          <w:rtl/>
        </w:rPr>
      </w:pPr>
      <w:r>
        <w:rPr>
          <w:rFonts w:hint="cs"/>
          <w:rtl/>
        </w:rPr>
        <w:t>בהצעה מופיע שרשאי שר הפנים. אם הוא רוצה. אז יראה את ההצעה קודם ויבדוק אותה.</w:t>
      </w:r>
    </w:p>
    <w:p w14:paraId="21F6FBAD" w14:textId="77777777" w:rsidR="00000000" w:rsidRDefault="001C3AAC">
      <w:pPr>
        <w:pStyle w:val="a"/>
        <w:rPr>
          <w:rFonts w:hint="cs"/>
          <w:rtl/>
        </w:rPr>
      </w:pPr>
    </w:p>
    <w:p w14:paraId="1B21DE76" w14:textId="77777777" w:rsidR="00000000" w:rsidRDefault="001C3AAC">
      <w:pPr>
        <w:pStyle w:val="a"/>
        <w:rPr>
          <w:rFonts w:hint="cs"/>
          <w:rtl/>
        </w:rPr>
      </w:pPr>
      <w:r>
        <w:rPr>
          <w:rFonts w:hint="cs"/>
          <w:rtl/>
        </w:rPr>
        <w:t>בכל אופן, ודאי שהחוק הזה, בדרך כלל, זה חוק לא נעים, לא סביר ולא אנושי מבחינה זאת שאם בני-זוג רוצים להתחתן, ואחד מהם הוא אזרח ישראלי, איך נמנע מהשני?</w:t>
      </w:r>
      <w:r>
        <w:rPr>
          <w:rFonts w:hint="cs"/>
          <w:rtl/>
        </w:rPr>
        <w:t xml:space="preserve"> אבל אם באמת היה מדובר פה על איחוד משפחות ועל נישואים של משפחה אחת או שתיים, כמה שעושים את זה - מה שנקרא אצלנו, לשם שמים, כלומר באמת רוצים להתחתן, וזהו. אבל במקרה שלנו, לאור הצטברות מידע של כמה שנים, מתבררים שני דברים. הממשלה תפסה טיעון אחד, ואני חושב שהוא</w:t>
      </w:r>
      <w:r>
        <w:rPr>
          <w:rFonts w:hint="cs"/>
          <w:rtl/>
        </w:rPr>
        <w:t xml:space="preserve"> לא הטיעון המרכזי, אלא דווקא הטיעון השני הוא המרכזי.</w:t>
      </w:r>
    </w:p>
    <w:p w14:paraId="7D601AB2" w14:textId="77777777" w:rsidR="00000000" w:rsidRDefault="001C3AAC">
      <w:pPr>
        <w:pStyle w:val="a"/>
        <w:rPr>
          <w:rFonts w:hint="cs"/>
          <w:rtl/>
        </w:rPr>
      </w:pPr>
    </w:p>
    <w:p w14:paraId="6AED29F4" w14:textId="77777777" w:rsidR="00000000" w:rsidRDefault="001C3AAC">
      <w:pPr>
        <w:pStyle w:val="a"/>
        <w:rPr>
          <w:rFonts w:hint="cs"/>
          <w:rtl/>
        </w:rPr>
      </w:pPr>
      <w:r>
        <w:rPr>
          <w:rFonts w:hint="cs"/>
          <w:rtl/>
        </w:rPr>
        <w:t>הממשלה תפסה את הטיעון הביטחוני, והיא אומרת שמאחר שזו עילה, או דרך, לאנשים לקבל תעודת זהות כחולה - ובגין זה לקבל הקלות ותנועה קלה - כתוצאה מזה יכולים לבצע מעשי טרור, ולכן הממשלה החליטה לחסום את הדרך הזאת</w:t>
      </w:r>
      <w:r>
        <w:rPr>
          <w:rFonts w:hint="cs"/>
          <w:rtl/>
        </w:rPr>
        <w:t xml:space="preserve"> עד תום, ויש כנראה כמה וכמה מקרים שמוכיחים את הטיעון הזה. והוא במקומו מונח, וזה הטיעון של הממשלה. </w:t>
      </w:r>
    </w:p>
    <w:p w14:paraId="276F6942" w14:textId="77777777" w:rsidR="00000000" w:rsidRDefault="001C3AAC">
      <w:pPr>
        <w:pStyle w:val="a"/>
        <w:rPr>
          <w:rFonts w:hint="cs"/>
          <w:rtl/>
        </w:rPr>
      </w:pPr>
    </w:p>
    <w:p w14:paraId="7825C6F0" w14:textId="77777777" w:rsidR="00000000" w:rsidRDefault="001C3AAC">
      <w:pPr>
        <w:pStyle w:val="a"/>
        <w:rPr>
          <w:rFonts w:hint="cs"/>
          <w:rtl/>
        </w:rPr>
      </w:pPr>
      <w:r>
        <w:rPr>
          <w:rFonts w:hint="cs"/>
          <w:rtl/>
        </w:rPr>
        <w:t xml:space="preserve">אני חושב, אבל, שהסיבה היותר-חשובה שבגינה אני מצדד בהחלטת הממשלה - ולכן אצביע נגד האי-אמון - היא דווקא הטיעון השני. אנחנו יודעים שעיקרו של המשא-ומתן והנקודה </w:t>
      </w:r>
      <w:r>
        <w:rPr>
          <w:rFonts w:hint="cs"/>
          <w:rtl/>
        </w:rPr>
        <w:t>שבה התפוצץ או לא התפוצץ המשא-ומתן, בין כל ממשלה בישראל - לא משנה אם אהוד ברק עמד בראשה או מישהו אחר - לבין מישהו מהרשות - ולא חשוב מי יעמוד בראשה - יהיה הנושא של רצון השיבה; אני לא קורא לזה זכות השיבה, כי אני לא חושב שיש להם זכות שיבה, אלא רצון השיבה, כאשר</w:t>
      </w:r>
      <w:r>
        <w:rPr>
          <w:rFonts w:hint="cs"/>
          <w:rtl/>
        </w:rPr>
        <w:t xml:space="preserve"> אנשי הרשות, ולא חשוב מי יעמוד בראשם, יטענו ולא יוותרו על הרצון לשיבה של אנשים מהרשות לישראל, ובישראל עוד אין ממשלה ואין מפלגה ציונית שתסכים לכך.</w:t>
      </w:r>
    </w:p>
    <w:p w14:paraId="5C4DEDB5" w14:textId="77777777" w:rsidR="00000000" w:rsidRDefault="001C3AAC">
      <w:pPr>
        <w:pStyle w:val="a"/>
        <w:rPr>
          <w:rFonts w:hint="cs"/>
          <w:rtl/>
        </w:rPr>
      </w:pPr>
    </w:p>
    <w:p w14:paraId="34A510CC" w14:textId="77777777" w:rsidR="00000000" w:rsidRDefault="001C3AAC">
      <w:pPr>
        <w:pStyle w:val="a"/>
        <w:rPr>
          <w:rFonts w:hint="cs"/>
          <w:rtl/>
        </w:rPr>
      </w:pPr>
      <w:r>
        <w:rPr>
          <w:rFonts w:hint="cs"/>
          <w:rtl/>
        </w:rPr>
        <w:t>ומה שקורה בפועל, שכדי לעקוף את המכשול הזה וכדי להביא לפיצוץ, הולכים ובאופן מעשי, באופן שיטתי, בתוכנית מראש הו</w:t>
      </w:r>
      <w:r>
        <w:rPr>
          <w:rFonts w:hint="cs"/>
          <w:rtl/>
        </w:rPr>
        <w:t>לכים וקובעים עובדה של רצון השיבה הזה, מזרימים לישראל - ולפחות לפי הנתונים שנמסרו לנו, כבר יש כ-130,000 שבדרך הזאת, כדי לעקוף את הנושא הבעייתי, קובעים עובדות בשטח. ו-130,000 בדרך לא ליגלית נכנסו, ובדרך זו רוצים לקבוע עובדה.</w:t>
      </w:r>
    </w:p>
    <w:p w14:paraId="3B8225FF" w14:textId="77777777" w:rsidR="00000000" w:rsidRDefault="001C3AAC">
      <w:pPr>
        <w:pStyle w:val="ad"/>
        <w:rPr>
          <w:rtl/>
        </w:rPr>
      </w:pPr>
      <w:r>
        <w:rPr>
          <w:rtl/>
        </w:rPr>
        <w:br/>
        <w:t>היו"ר מוחמד ברכה:</w:t>
      </w:r>
    </w:p>
    <w:p w14:paraId="0AF870D8" w14:textId="77777777" w:rsidR="00000000" w:rsidRDefault="001C3AAC">
      <w:pPr>
        <w:pStyle w:val="a"/>
        <w:rPr>
          <w:rtl/>
        </w:rPr>
      </w:pPr>
    </w:p>
    <w:p w14:paraId="780DD3B3" w14:textId="77777777" w:rsidR="00000000" w:rsidRDefault="001C3AAC">
      <w:pPr>
        <w:pStyle w:val="a"/>
        <w:rPr>
          <w:rFonts w:hint="cs"/>
          <w:rtl/>
        </w:rPr>
      </w:pPr>
      <w:r>
        <w:rPr>
          <w:rFonts w:hint="cs"/>
          <w:rtl/>
        </w:rPr>
        <w:t>תודה רבה, אדו</w:t>
      </w:r>
      <w:r>
        <w:rPr>
          <w:rFonts w:hint="cs"/>
          <w:rtl/>
        </w:rPr>
        <w:t>ני.</w:t>
      </w:r>
    </w:p>
    <w:p w14:paraId="457F73F0" w14:textId="77777777" w:rsidR="00000000" w:rsidRDefault="001C3AAC">
      <w:pPr>
        <w:pStyle w:val="SpeakerCon"/>
        <w:rPr>
          <w:rtl/>
        </w:rPr>
      </w:pPr>
      <w:r>
        <w:rPr>
          <w:rtl/>
        </w:rPr>
        <w:br/>
      </w:r>
      <w:bookmarkStart w:id="243" w:name="FS000001068T21_07_2003_19_05_06C"/>
      <w:bookmarkEnd w:id="243"/>
      <w:r>
        <w:rPr>
          <w:rtl/>
        </w:rPr>
        <w:t>ניסן סלומינסקי (מפד"ל):</w:t>
      </w:r>
    </w:p>
    <w:p w14:paraId="458F860B" w14:textId="77777777" w:rsidR="00000000" w:rsidRDefault="001C3AAC">
      <w:pPr>
        <w:pStyle w:val="a"/>
        <w:rPr>
          <w:rtl/>
        </w:rPr>
      </w:pPr>
    </w:p>
    <w:p w14:paraId="2E163541" w14:textId="77777777" w:rsidR="00000000" w:rsidRDefault="001C3AAC">
      <w:pPr>
        <w:pStyle w:val="a"/>
        <w:rPr>
          <w:rFonts w:hint="cs"/>
          <w:rtl/>
        </w:rPr>
      </w:pPr>
      <w:r>
        <w:rPr>
          <w:rFonts w:hint="cs"/>
          <w:rtl/>
        </w:rPr>
        <w:t>ולכן, גם מהסיבה הביטחונית, אבל בעיקר מהסיבה הזאת - כדי לא לאפשר את רצון השיבה הזה ולשמור על המדינה כמדינה יהודית - אנחנו תומכים בממשלה ונתנגד להצעת האי-אמון. תודה.</w:t>
      </w:r>
    </w:p>
    <w:p w14:paraId="2505CF9D" w14:textId="77777777" w:rsidR="00000000" w:rsidRDefault="001C3AAC">
      <w:pPr>
        <w:pStyle w:val="ad"/>
        <w:rPr>
          <w:rtl/>
        </w:rPr>
      </w:pPr>
      <w:r>
        <w:rPr>
          <w:rtl/>
        </w:rPr>
        <w:br/>
        <w:t>היו"ר מוחמד ברכה:</w:t>
      </w:r>
    </w:p>
    <w:p w14:paraId="6AFA7B12" w14:textId="77777777" w:rsidR="00000000" w:rsidRDefault="001C3AAC">
      <w:pPr>
        <w:pStyle w:val="a"/>
        <w:rPr>
          <w:rtl/>
        </w:rPr>
      </w:pPr>
    </w:p>
    <w:p w14:paraId="265054DB" w14:textId="77777777" w:rsidR="00000000" w:rsidRDefault="001C3AAC">
      <w:pPr>
        <w:pStyle w:val="a"/>
        <w:rPr>
          <w:rFonts w:hint="cs"/>
          <w:rtl/>
        </w:rPr>
      </w:pPr>
      <w:r>
        <w:rPr>
          <w:rFonts w:hint="cs"/>
          <w:rtl/>
        </w:rPr>
        <w:t>תודה, חבר הכנסת סלומינסקי. אומנם אני - קשה</w:t>
      </w:r>
      <w:r>
        <w:rPr>
          <w:rFonts w:hint="cs"/>
          <w:rtl/>
        </w:rPr>
        <w:t xml:space="preserve"> לי לתפוס שאנשים מתחתנים ומולידים ילדים מתוך קונספירציה. זה דבר חמור, זה חמור, זה אפילו - - -</w:t>
      </w:r>
    </w:p>
    <w:p w14:paraId="72D41E03" w14:textId="77777777" w:rsidR="00000000" w:rsidRDefault="001C3AAC">
      <w:pPr>
        <w:pStyle w:val="ac"/>
        <w:rPr>
          <w:rtl/>
        </w:rPr>
      </w:pPr>
      <w:r>
        <w:rPr>
          <w:rtl/>
        </w:rPr>
        <w:br/>
        <w:t>ניסן סלומינסקי (מפד"ל):</w:t>
      </w:r>
    </w:p>
    <w:p w14:paraId="4E904BBB" w14:textId="77777777" w:rsidR="00000000" w:rsidRDefault="001C3AAC">
      <w:pPr>
        <w:pStyle w:val="a"/>
        <w:rPr>
          <w:rtl/>
        </w:rPr>
      </w:pPr>
    </w:p>
    <w:p w14:paraId="10B61B7B" w14:textId="77777777" w:rsidR="00000000" w:rsidRDefault="001C3AAC">
      <w:pPr>
        <w:pStyle w:val="a"/>
        <w:rPr>
          <w:rFonts w:hint="cs"/>
          <w:rtl/>
        </w:rPr>
      </w:pPr>
      <w:r>
        <w:rPr>
          <w:rFonts w:hint="cs"/>
          <w:rtl/>
        </w:rPr>
        <w:t>זאת עובדה. אתה צריך להגיד לאלה שעושים את זה.</w:t>
      </w:r>
    </w:p>
    <w:p w14:paraId="3548E94B" w14:textId="77777777" w:rsidR="00000000" w:rsidRDefault="001C3AAC">
      <w:pPr>
        <w:pStyle w:val="ad"/>
        <w:rPr>
          <w:rtl/>
        </w:rPr>
      </w:pPr>
      <w:r>
        <w:rPr>
          <w:rtl/>
        </w:rPr>
        <w:br/>
        <w:t>היו"ר מוחמד ברכה:</w:t>
      </w:r>
    </w:p>
    <w:p w14:paraId="492AB125" w14:textId="77777777" w:rsidR="00000000" w:rsidRDefault="001C3AAC">
      <w:pPr>
        <w:pStyle w:val="a"/>
        <w:rPr>
          <w:rtl/>
        </w:rPr>
      </w:pPr>
    </w:p>
    <w:p w14:paraId="05DABC8D" w14:textId="77777777" w:rsidR="00000000" w:rsidRDefault="001C3AAC">
      <w:pPr>
        <w:pStyle w:val="a"/>
        <w:rPr>
          <w:rFonts w:hint="cs"/>
          <w:rtl/>
        </w:rPr>
      </w:pPr>
      <w:r>
        <w:rPr>
          <w:rFonts w:hint="cs"/>
          <w:rtl/>
        </w:rPr>
        <w:t>זה חמור, זו האשמה חמורה והיא פשוט להיכנס - - -</w:t>
      </w:r>
    </w:p>
    <w:p w14:paraId="3380141D" w14:textId="77777777" w:rsidR="00000000" w:rsidRDefault="001C3AAC">
      <w:pPr>
        <w:pStyle w:val="ac"/>
        <w:rPr>
          <w:rtl/>
        </w:rPr>
      </w:pPr>
      <w:r>
        <w:rPr>
          <w:rtl/>
        </w:rPr>
        <w:br/>
        <w:t>יצחק כהן (ש"ס):</w:t>
      </w:r>
    </w:p>
    <w:p w14:paraId="53905A6D" w14:textId="77777777" w:rsidR="00000000" w:rsidRDefault="001C3AAC">
      <w:pPr>
        <w:pStyle w:val="a"/>
        <w:rPr>
          <w:rtl/>
        </w:rPr>
      </w:pPr>
    </w:p>
    <w:p w14:paraId="63E9E2C9" w14:textId="77777777" w:rsidR="00000000" w:rsidRDefault="001C3AAC">
      <w:pPr>
        <w:pStyle w:val="a"/>
        <w:rPr>
          <w:rFonts w:hint="cs"/>
          <w:rtl/>
        </w:rPr>
      </w:pPr>
      <w:r>
        <w:rPr>
          <w:rFonts w:hint="cs"/>
          <w:rtl/>
        </w:rPr>
        <w:t>לא חשו</w:t>
      </w:r>
      <w:r>
        <w:rPr>
          <w:rFonts w:hint="cs"/>
          <w:rtl/>
        </w:rPr>
        <w:t>ב, אדוני, זה המפד"ל.</w:t>
      </w:r>
    </w:p>
    <w:p w14:paraId="1EAE1509" w14:textId="77777777" w:rsidR="00000000" w:rsidRDefault="001C3AAC">
      <w:pPr>
        <w:pStyle w:val="ad"/>
        <w:rPr>
          <w:rtl/>
        </w:rPr>
      </w:pPr>
      <w:r>
        <w:rPr>
          <w:rtl/>
        </w:rPr>
        <w:br/>
        <w:t>היו"ר מוחמד ברכה:</w:t>
      </w:r>
    </w:p>
    <w:p w14:paraId="1769AFD9" w14:textId="77777777" w:rsidR="00000000" w:rsidRDefault="001C3AAC">
      <w:pPr>
        <w:pStyle w:val="a"/>
        <w:rPr>
          <w:rtl/>
        </w:rPr>
      </w:pPr>
    </w:p>
    <w:p w14:paraId="4C8BC670" w14:textId="77777777" w:rsidR="00000000" w:rsidRDefault="001C3AAC">
      <w:pPr>
        <w:pStyle w:val="a"/>
        <w:rPr>
          <w:rFonts w:hint="cs"/>
          <w:rtl/>
        </w:rPr>
      </w:pPr>
      <w:r>
        <w:rPr>
          <w:rFonts w:hint="cs"/>
          <w:rtl/>
        </w:rPr>
        <w:t xml:space="preserve">אז אתה אומר - מותר להם לעשות. </w:t>
      </w:r>
    </w:p>
    <w:p w14:paraId="29488FC7" w14:textId="77777777" w:rsidR="00000000" w:rsidRDefault="001C3AAC">
      <w:pPr>
        <w:pStyle w:val="a"/>
        <w:rPr>
          <w:rFonts w:hint="cs"/>
          <w:rtl/>
        </w:rPr>
      </w:pPr>
    </w:p>
    <w:p w14:paraId="5FC09E02" w14:textId="77777777" w:rsidR="00000000" w:rsidRDefault="001C3AAC">
      <w:pPr>
        <w:pStyle w:val="a"/>
        <w:rPr>
          <w:rFonts w:hint="cs"/>
          <w:rtl/>
        </w:rPr>
      </w:pPr>
      <w:r>
        <w:rPr>
          <w:rFonts w:hint="cs"/>
          <w:rtl/>
        </w:rPr>
        <w:t xml:space="preserve">חבר הכנסת ישראל אייכלר </w:t>
      </w:r>
      <w:r>
        <w:rPr>
          <w:rtl/>
        </w:rPr>
        <w:t>–</w:t>
      </w:r>
      <w:r>
        <w:rPr>
          <w:rFonts w:hint="cs"/>
          <w:rtl/>
        </w:rPr>
        <w:t xml:space="preserve"> בבקשה, אדוני. אחריו - חבר הכנסת ברכה, אם יימצא לי מחליף כמובן.</w:t>
      </w:r>
    </w:p>
    <w:p w14:paraId="7B7A8EF6" w14:textId="77777777" w:rsidR="00000000" w:rsidRDefault="001C3AAC">
      <w:pPr>
        <w:pStyle w:val="ac"/>
        <w:rPr>
          <w:rtl/>
        </w:rPr>
      </w:pPr>
      <w:r>
        <w:rPr>
          <w:rtl/>
        </w:rPr>
        <w:br/>
        <w:t>ניסן סלומינסקי (מפד"ל):</w:t>
      </w:r>
    </w:p>
    <w:p w14:paraId="27CB6436" w14:textId="77777777" w:rsidR="00000000" w:rsidRDefault="001C3AAC">
      <w:pPr>
        <w:pStyle w:val="a"/>
        <w:rPr>
          <w:rtl/>
        </w:rPr>
      </w:pPr>
    </w:p>
    <w:p w14:paraId="40D0345F" w14:textId="77777777" w:rsidR="00000000" w:rsidRDefault="001C3AAC">
      <w:pPr>
        <w:pStyle w:val="a"/>
        <w:rPr>
          <w:rFonts w:hint="cs"/>
          <w:rtl/>
        </w:rPr>
      </w:pPr>
      <w:r>
        <w:rPr>
          <w:rFonts w:hint="cs"/>
          <w:rtl/>
        </w:rPr>
        <w:t>- - -</w:t>
      </w:r>
    </w:p>
    <w:p w14:paraId="0E7608AA" w14:textId="77777777" w:rsidR="00000000" w:rsidRDefault="001C3AAC">
      <w:pPr>
        <w:pStyle w:val="ac"/>
        <w:rPr>
          <w:rtl/>
        </w:rPr>
      </w:pPr>
      <w:r>
        <w:rPr>
          <w:rtl/>
        </w:rPr>
        <w:br/>
        <w:t>יצחק כהן (ש"ס):</w:t>
      </w:r>
    </w:p>
    <w:p w14:paraId="613727AA" w14:textId="77777777" w:rsidR="00000000" w:rsidRDefault="001C3AAC">
      <w:pPr>
        <w:pStyle w:val="a"/>
        <w:rPr>
          <w:rtl/>
        </w:rPr>
      </w:pPr>
    </w:p>
    <w:p w14:paraId="1BF990A8" w14:textId="77777777" w:rsidR="00000000" w:rsidRDefault="001C3AAC">
      <w:pPr>
        <w:pStyle w:val="a"/>
        <w:rPr>
          <w:rFonts w:hint="cs"/>
          <w:rtl/>
        </w:rPr>
      </w:pPr>
      <w:r>
        <w:rPr>
          <w:rFonts w:hint="cs"/>
          <w:rtl/>
        </w:rPr>
        <w:t>- - - תפרוש מהממשלה - - -</w:t>
      </w:r>
    </w:p>
    <w:p w14:paraId="502F4616" w14:textId="77777777" w:rsidR="00000000" w:rsidRDefault="001C3AAC">
      <w:pPr>
        <w:pStyle w:val="ac"/>
        <w:rPr>
          <w:rtl/>
        </w:rPr>
      </w:pPr>
      <w:r>
        <w:rPr>
          <w:rtl/>
        </w:rPr>
        <w:br/>
        <w:t>קריאות:</w:t>
      </w:r>
    </w:p>
    <w:p w14:paraId="40A097A7" w14:textId="77777777" w:rsidR="00000000" w:rsidRDefault="001C3AAC">
      <w:pPr>
        <w:pStyle w:val="a"/>
        <w:rPr>
          <w:rtl/>
        </w:rPr>
      </w:pPr>
    </w:p>
    <w:p w14:paraId="6BE6BD74" w14:textId="77777777" w:rsidR="00000000" w:rsidRDefault="001C3AAC">
      <w:pPr>
        <w:pStyle w:val="a"/>
        <w:rPr>
          <w:rFonts w:hint="cs"/>
          <w:rtl/>
        </w:rPr>
      </w:pPr>
      <w:r>
        <w:rPr>
          <w:rFonts w:hint="cs"/>
          <w:rtl/>
        </w:rPr>
        <w:t>- - -</w:t>
      </w:r>
    </w:p>
    <w:p w14:paraId="0DFEF88A" w14:textId="77777777" w:rsidR="00000000" w:rsidRDefault="001C3AAC">
      <w:pPr>
        <w:pStyle w:val="ad"/>
        <w:rPr>
          <w:rtl/>
        </w:rPr>
      </w:pPr>
      <w:r>
        <w:rPr>
          <w:rtl/>
        </w:rPr>
        <w:br/>
        <w:t>הי</w:t>
      </w:r>
      <w:r>
        <w:rPr>
          <w:rtl/>
        </w:rPr>
        <w:t>ו"ר מוחמד ברכה:</w:t>
      </w:r>
    </w:p>
    <w:p w14:paraId="0991811B" w14:textId="77777777" w:rsidR="00000000" w:rsidRDefault="001C3AAC">
      <w:pPr>
        <w:pStyle w:val="a"/>
        <w:rPr>
          <w:rtl/>
        </w:rPr>
      </w:pPr>
    </w:p>
    <w:p w14:paraId="2E129A6A" w14:textId="77777777" w:rsidR="00000000" w:rsidRDefault="001C3AAC">
      <w:pPr>
        <w:pStyle w:val="a"/>
        <w:rPr>
          <w:rFonts w:hint="cs"/>
          <w:rtl/>
        </w:rPr>
      </w:pPr>
      <w:r>
        <w:rPr>
          <w:rFonts w:hint="cs"/>
          <w:rtl/>
        </w:rPr>
        <w:t>חבר הכנסת כהן. חבר הכנסת דורון. בבקשה, אדוני, חבר הכנסת אייכלר.</w:t>
      </w:r>
      <w:bookmarkStart w:id="244" w:name="FS000001057T21_07_2003_19_11_52C"/>
      <w:bookmarkEnd w:id="244"/>
    </w:p>
    <w:p w14:paraId="1ABA916D" w14:textId="77777777" w:rsidR="00000000" w:rsidRDefault="001C3AAC">
      <w:pPr>
        <w:pStyle w:val="Speaker"/>
        <w:rPr>
          <w:rFonts w:hint="cs"/>
          <w:rtl/>
        </w:rPr>
      </w:pPr>
      <w:r>
        <w:rPr>
          <w:rtl/>
        </w:rPr>
        <w:br/>
      </w:r>
      <w:bookmarkStart w:id="245" w:name="FS000001057T21_07_2003_19_11_05"/>
      <w:bookmarkStart w:id="246" w:name="_Toc46720101"/>
      <w:bookmarkStart w:id="247" w:name="_Toc50257084"/>
      <w:bookmarkEnd w:id="245"/>
      <w:r>
        <w:rPr>
          <w:rtl/>
        </w:rPr>
        <w:t>ישראל אייכלר (יהדות התורה):</w:t>
      </w:r>
      <w:bookmarkEnd w:id="246"/>
      <w:bookmarkEnd w:id="247"/>
    </w:p>
    <w:p w14:paraId="0269CFEE" w14:textId="77777777" w:rsidR="00000000" w:rsidRDefault="001C3AAC">
      <w:pPr>
        <w:pStyle w:val="a"/>
        <w:rPr>
          <w:rFonts w:hint="cs"/>
          <w:rtl/>
        </w:rPr>
      </w:pPr>
    </w:p>
    <w:p w14:paraId="305A7BF5" w14:textId="77777777" w:rsidR="00000000" w:rsidRDefault="001C3AAC">
      <w:pPr>
        <w:pStyle w:val="a"/>
        <w:rPr>
          <w:rFonts w:hint="cs"/>
          <w:rtl/>
        </w:rPr>
      </w:pPr>
      <w:r>
        <w:rPr>
          <w:rFonts w:hint="cs"/>
          <w:rtl/>
        </w:rPr>
        <w:t>אדוני היושב-ראש, חברי הכנסת, יש הרבה מה לדבר בנושאים הכלכליים. אנחנו - - -</w:t>
      </w:r>
    </w:p>
    <w:p w14:paraId="1A523D13" w14:textId="77777777" w:rsidR="00000000" w:rsidRDefault="001C3AAC">
      <w:pPr>
        <w:pStyle w:val="ad"/>
        <w:rPr>
          <w:rFonts w:hint="cs"/>
          <w:rtl/>
        </w:rPr>
      </w:pPr>
      <w:r>
        <w:rPr>
          <w:rtl/>
        </w:rPr>
        <w:br/>
      </w:r>
    </w:p>
    <w:p w14:paraId="5FFDCEED" w14:textId="77777777" w:rsidR="00000000" w:rsidRDefault="001C3AAC">
      <w:pPr>
        <w:pStyle w:val="ad"/>
        <w:rPr>
          <w:rFonts w:hint="cs"/>
          <w:rtl/>
        </w:rPr>
      </w:pPr>
    </w:p>
    <w:p w14:paraId="26F84FD0" w14:textId="77777777" w:rsidR="00000000" w:rsidRDefault="001C3AAC">
      <w:pPr>
        <w:pStyle w:val="ad"/>
        <w:rPr>
          <w:rFonts w:hint="cs"/>
          <w:rtl/>
        </w:rPr>
      </w:pPr>
    </w:p>
    <w:p w14:paraId="1F1A9FC1" w14:textId="77777777" w:rsidR="00000000" w:rsidRDefault="001C3AAC">
      <w:pPr>
        <w:pStyle w:val="ad"/>
        <w:rPr>
          <w:rFonts w:hint="cs"/>
          <w:rtl/>
        </w:rPr>
      </w:pPr>
    </w:p>
    <w:p w14:paraId="5B6F63A3" w14:textId="77777777" w:rsidR="00000000" w:rsidRDefault="001C3AAC">
      <w:pPr>
        <w:pStyle w:val="ad"/>
        <w:rPr>
          <w:rtl/>
        </w:rPr>
      </w:pPr>
      <w:r>
        <w:rPr>
          <w:rtl/>
        </w:rPr>
        <w:t>היו"ר מוחמד ברכה:</w:t>
      </w:r>
    </w:p>
    <w:p w14:paraId="5B4E4AB7" w14:textId="77777777" w:rsidR="00000000" w:rsidRDefault="001C3AAC">
      <w:pPr>
        <w:pStyle w:val="a"/>
        <w:rPr>
          <w:rtl/>
        </w:rPr>
      </w:pPr>
    </w:p>
    <w:p w14:paraId="65953AE6" w14:textId="77777777" w:rsidR="00000000" w:rsidRDefault="001C3AAC">
      <w:pPr>
        <w:pStyle w:val="a"/>
        <w:rPr>
          <w:rFonts w:hint="cs"/>
          <w:rtl/>
        </w:rPr>
      </w:pPr>
      <w:r>
        <w:rPr>
          <w:rFonts w:hint="cs"/>
          <w:rtl/>
        </w:rPr>
        <w:t>ברשותך - אם לא יימצא מחליף לניהול הישיבה, חברת</w:t>
      </w:r>
      <w:r>
        <w:rPr>
          <w:rFonts w:hint="cs"/>
          <w:rtl/>
        </w:rPr>
        <w:t xml:space="preserve"> הכנסת אילנה כהן תדבר אחריך. אם יימצא מחליף - אני אדבר אחריך. בבקשה.</w:t>
      </w:r>
    </w:p>
    <w:p w14:paraId="29018364" w14:textId="77777777" w:rsidR="00000000" w:rsidRDefault="001C3AAC">
      <w:pPr>
        <w:pStyle w:val="SpeakerCon"/>
        <w:rPr>
          <w:rtl/>
        </w:rPr>
      </w:pPr>
      <w:r>
        <w:rPr>
          <w:rtl/>
        </w:rPr>
        <w:br/>
      </w:r>
      <w:bookmarkStart w:id="248" w:name="FS000001057T21_07_2003_19_12_45C"/>
      <w:bookmarkEnd w:id="248"/>
      <w:r>
        <w:rPr>
          <w:rtl/>
        </w:rPr>
        <w:t>ישראל אייכלר (יהדות התורה):</w:t>
      </w:r>
    </w:p>
    <w:p w14:paraId="3A1A5424" w14:textId="77777777" w:rsidR="00000000" w:rsidRDefault="001C3AAC">
      <w:pPr>
        <w:pStyle w:val="a"/>
        <w:rPr>
          <w:rtl/>
        </w:rPr>
      </w:pPr>
    </w:p>
    <w:p w14:paraId="1F1AC77D" w14:textId="77777777" w:rsidR="00000000" w:rsidRDefault="001C3AAC">
      <w:pPr>
        <w:pStyle w:val="a"/>
        <w:rPr>
          <w:rFonts w:hint="cs"/>
          <w:rtl/>
        </w:rPr>
      </w:pPr>
      <w:r>
        <w:rPr>
          <w:rFonts w:hint="cs"/>
          <w:rtl/>
        </w:rPr>
        <w:t xml:space="preserve">אדוני היושב-ראש, חברי הכנסת, יש הרבה דברים לומר בנושאים הכלכליים, אבל היום נפתחה ישיבת הכנסת בגינוי - יושב-ראש הכנסת טרח לגנות את עיריית ירושלים, בראשות הרב </w:t>
      </w:r>
      <w:r>
        <w:rPr>
          <w:rFonts w:hint="cs"/>
          <w:rtl/>
        </w:rPr>
        <w:t xml:space="preserve">אורי לופוליאנסקי, על כי לא הונח זר העירייה על קברו של תיאודור הרצל במלאות 99 שנים למותו. </w:t>
      </w:r>
    </w:p>
    <w:p w14:paraId="6163DB27" w14:textId="77777777" w:rsidR="00000000" w:rsidRDefault="001C3AAC">
      <w:pPr>
        <w:pStyle w:val="a"/>
        <w:rPr>
          <w:rFonts w:hint="cs"/>
          <w:rtl/>
        </w:rPr>
      </w:pPr>
    </w:p>
    <w:p w14:paraId="4EDB51B7" w14:textId="77777777" w:rsidR="00000000" w:rsidRDefault="001C3AAC">
      <w:pPr>
        <w:pStyle w:val="a"/>
        <w:rPr>
          <w:rFonts w:hint="cs"/>
          <w:rtl/>
        </w:rPr>
      </w:pPr>
      <w:r>
        <w:rPr>
          <w:rFonts w:hint="cs"/>
          <w:rtl/>
        </w:rPr>
        <w:t>זכותו של חבר הכנסת ריבלין - שהוא ציוני - להביע את דעתו על עיריית ירושלים, אבל חובתו כיושב-ראש כנסת דמוקרטית, שבה מיוצגים חברי כנסת שאינם ציונים ואינם חברי התנועה הצי</w:t>
      </w:r>
      <w:r>
        <w:rPr>
          <w:rFonts w:hint="cs"/>
          <w:rtl/>
        </w:rPr>
        <w:t xml:space="preserve">ונית, לברר דברים עם ראש העיר לפני שהוא מגנה אותו כיושב-ראש הכנסת. </w:t>
      </w:r>
    </w:p>
    <w:p w14:paraId="4EDABE8F" w14:textId="77777777" w:rsidR="00000000" w:rsidRDefault="001C3AAC">
      <w:pPr>
        <w:pStyle w:val="a"/>
        <w:rPr>
          <w:rFonts w:hint="cs"/>
          <w:rtl/>
        </w:rPr>
      </w:pPr>
    </w:p>
    <w:p w14:paraId="38CD4F10" w14:textId="77777777" w:rsidR="00000000" w:rsidRDefault="001C3AAC">
      <w:pPr>
        <w:pStyle w:val="a"/>
        <w:rPr>
          <w:rFonts w:hint="cs"/>
          <w:rtl/>
        </w:rPr>
      </w:pPr>
      <w:r>
        <w:rPr>
          <w:rFonts w:hint="cs"/>
          <w:rtl/>
        </w:rPr>
        <w:t xml:space="preserve">גם השר גדעון עזרא שאל את חבר הכנסת הרב פרוש בהתרסה: איפה היה ראש העיר שלכם בטקס האזכרה להרצל? </w:t>
      </w:r>
    </w:p>
    <w:p w14:paraId="375EEDDB" w14:textId="77777777" w:rsidR="00000000" w:rsidRDefault="001C3AAC">
      <w:pPr>
        <w:pStyle w:val="a"/>
        <w:rPr>
          <w:rFonts w:hint="cs"/>
          <w:rtl/>
        </w:rPr>
      </w:pPr>
    </w:p>
    <w:p w14:paraId="4FD7CA9E" w14:textId="77777777" w:rsidR="00000000" w:rsidRDefault="001C3AAC">
      <w:pPr>
        <w:pStyle w:val="a"/>
        <w:rPr>
          <w:rFonts w:hint="cs"/>
          <w:rtl/>
        </w:rPr>
      </w:pPr>
      <w:r>
        <w:rPr>
          <w:rFonts w:hint="cs"/>
          <w:rtl/>
        </w:rPr>
        <w:t>וזה מחייב אותי להתייחס לדברים לנושא בשני רבדים. קודם כול, הרובד האישי של ראש העיר - צריך לשא</w:t>
      </w:r>
      <w:r>
        <w:rPr>
          <w:rFonts w:hint="cs"/>
          <w:rtl/>
        </w:rPr>
        <w:t xml:space="preserve">ול אותו, האם טדי קולק, האם ראש העיר אהוד אולמרט, היו נוהגים לפקוד מדי שנה בשנה את קברו של הרצל ב"יארצייט" שלו. ככל שידוע לי, הם לא הקפידו לעשות זאת כל שנה, ואני מעיד ששאלתי פה במליאה את אהוד אולמרט, האם כשהוא היה ראש עיריית ירושלים הוא הלך כל שנה לקברו של </w:t>
      </w:r>
      <w:r>
        <w:rPr>
          <w:rFonts w:hint="cs"/>
          <w:rtl/>
        </w:rPr>
        <w:t>הרצל, והוא אמר לי שהוא איננו זוכר דבר שכזה.</w:t>
      </w:r>
    </w:p>
    <w:p w14:paraId="2484E3FF" w14:textId="77777777" w:rsidR="00000000" w:rsidRDefault="001C3AAC">
      <w:pPr>
        <w:pStyle w:val="a"/>
        <w:rPr>
          <w:rFonts w:hint="cs"/>
          <w:rtl/>
        </w:rPr>
      </w:pPr>
    </w:p>
    <w:p w14:paraId="192B63E3" w14:textId="77777777" w:rsidR="00000000" w:rsidRDefault="001C3AAC">
      <w:pPr>
        <w:pStyle w:val="a"/>
        <w:rPr>
          <w:rFonts w:hint="cs"/>
          <w:rtl/>
        </w:rPr>
      </w:pPr>
      <w:r>
        <w:rPr>
          <w:rFonts w:hint="cs"/>
          <w:rtl/>
        </w:rPr>
        <w:t>אבל אני לא אסתפק בתשובה פורמלית ולא אתחמק. אני באמת רוצה לומר שהיהדות החרדית רואה בתרבות הווינאית האירופית, שעליה גדל תיאודור הרצל, אסון היסטורי ולאומי לא רק לו אלא לכל העם היהודי באירופה, וזה נמשך גם בארץ-ישראל</w:t>
      </w:r>
      <w:r>
        <w:rPr>
          <w:rFonts w:hint="cs"/>
          <w:rtl/>
        </w:rPr>
        <w:t xml:space="preserve"> היום.</w:t>
      </w:r>
    </w:p>
    <w:p w14:paraId="30A3C26C" w14:textId="77777777" w:rsidR="00000000" w:rsidRDefault="001C3AAC">
      <w:pPr>
        <w:pStyle w:val="ac"/>
        <w:rPr>
          <w:rtl/>
        </w:rPr>
      </w:pPr>
      <w:r>
        <w:rPr>
          <w:rtl/>
        </w:rPr>
        <w:br/>
        <w:t>זאב בוים (הליכוד):</w:t>
      </w:r>
    </w:p>
    <w:p w14:paraId="1566839A" w14:textId="77777777" w:rsidR="00000000" w:rsidRDefault="001C3AAC">
      <w:pPr>
        <w:pStyle w:val="a"/>
        <w:rPr>
          <w:rtl/>
        </w:rPr>
      </w:pPr>
    </w:p>
    <w:p w14:paraId="18D360AC" w14:textId="77777777" w:rsidR="00000000" w:rsidRDefault="001C3AAC">
      <w:pPr>
        <w:pStyle w:val="a"/>
        <w:rPr>
          <w:rFonts w:hint="cs"/>
          <w:rtl/>
        </w:rPr>
      </w:pPr>
      <w:r>
        <w:rPr>
          <w:rFonts w:hint="cs"/>
          <w:rtl/>
        </w:rPr>
        <w:t>אסון היסטורי זה הציונות?</w:t>
      </w:r>
    </w:p>
    <w:p w14:paraId="00306308" w14:textId="77777777" w:rsidR="00000000" w:rsidRDefault="001C3AAC">
      <w:pPr>
        <w:pStyle w:val="SpeakerCon"/>
        <w:rPr>
          <w:rtl/>
        </w:rPr>
      </w:pPr>
      <w:r>
        <w:rPr>
          <w:rtl/>
        </w:rPr>
        <w:br/>
      </w:r>
      <w:bookmarkStart w:id="249" w:name="FS000001057T21_07_2003_19_18_53C"/>
      <w:bookmarkEnd w:id="249"/>
      <w:r>
        <w:rPr>
          <w:rtl/>
        </w:rPr>
        <w:t>ישראל אייכלר (יהדות התורה):</w:t>
      </w:r>
    </w:p>
    <w:p w14:paraId="5B53D464" w14:textId="77777777" w:rsidR="00000000" w:rsidRDefault="001C3AAC">
      <w:pPr>
        <w:pStyle w:val="a"/>
        <w:rPr>
          <w:rtl/>
        </w:rPr>
      </w:pPr>
    </w:p>
    <w:p w14:paraId="3A07D9CB" w14:textId="77777777" w:rsidR="00000000" w:rsidRDefault="001C3AAC">
      <w:pPr>
        <w:pStyle w:val="a"/>
        <w:rPr>
          <w:rFonts w:hint="cs"/>
          <w:rtl/>
        </w:rPr>
      </w:pPr>
      <w:r>
        <w:rPr>
          <w:rFonts w:hint="cs"/>
          <w:rtl/>
        </w:rPr>
        <w:t>לא. התרבות הווינאית שעליה גדלה התנועה הציונית. על זה אני מדבר ואני רוצה להרחיב בזה.</w:t>
      </w:r>
    </w:p>
    <w:p w14:paraId="5A3B2453" w14:textId="77777777" w:rsidR="00000000" w:rsidRDefault="001C3AAC">
      <w:pPr>
        <w:pStyle w:val="a"/>
        <w:rPr>
          <w:rFonts w:hint="cs"/>
          <w:rtl/>
        </w:rPr>
      </w:pPr>
    </w:p>
    <w:p w14:paraId="29ED6D5A" w14:textId="77777777" w:rsidR="00000000" w:rsidRDefault="001C3AAC">
      <w:pPr>
        <w:pStyle w:val="a"/>
        <w:rPr>
          <w:rFonts w:hint="cs"/>
          <w:rtl/>
        </w:rPr>
      </w:pPr>
      <w:r>
        <w:rPr>
          <w:rFonts w:hint="cs"/>
          <w:rtl/>
        </w:rPr>
        <w:t xml:space="preserve">במבט לאחור על 100 שנות התנועה הציונית, אנחנו רואים שמי שהלך אחר התרבות של הרצל וחבריו,  </w:t>
      </w:r>
      <w:r>
        <w:rPr>
          <w:rFonts w:hint="cs"/>
          <w:rtl/>
        </w:rPr>
        <w:t>במציאות התרחק מבית-הכנסת, יצא מן הישיבה, הפסיק לשמור שבת ועזב את האמונה. אומנם, גם הקומוניזם, גם הליברליזם וגם האמריקניזציה הם אסונות לאומיים לעם ישראל, כי אנחנו מאמינים שיהודים שמאבדים את האמונה - בסופו של דבר, בתהליך של שני דורות מקסימום, נכדיהם לא יזכרו</w:t>
      </w:r>
      <w:r>
        <w:rPr>
          <w:rFonts w:hint="cs"/>
          <w:rtl/>
        </w:rPr>
        <w:t xml:space="preserve"> בכלל שהם יהודים. והרצל עצמו היה תינוק שנשבה, כי הוא גדל בדור של מתבוללים שביקשו להשתלב ככל הגויים באירופה. רבים מהם - - -</w:t>
      </w:r>
    </w:p>
    <w:p w14:paraId="1488F070" w14:textId="77777777" w:rsidR="00000000" w:rsidRDefault="001C3AAC">
      <w:pPr>
        <w:pStyle w:val="ac"/>
        <w:rPr>
          <w:rtl/>
        </w:rPr>
      </w:pPr>
      <w:r>
        <w:rPr>
          <w:rtl/>
        </w:rPr>
        <w:br/>
        <w:t>זאב בוים (הליכוד):</w:t>
      </w:r>
    </w:p>
    <w:p w14:paraId="647CAAE3" w14:textId="77777777" w:rsidR="00000000" w:rsidRDefault="001C3AAC">
      <w:pPr>
        <w:pStyle w:val="a"/>
        <w:rPr>
          <w:rtl/>
        </w:rPr>
      </w:pPr>
    </w:p>
    <w:p w14:paraId="1DB4BB21" w14:textId="77777777" w:rsidR="00000000" w:rsidRDefault="001C3AAC">
      <w:pPr>
        <w:pStyle w:val="a"/>
        <w:rPr>
          <w:rFonts w:hint="cs"/>
          <w:rtl/>
        </w:rPr>
      </w:pPr>
      <w:r>
        <w:rPr>
          <w:rFonts w:hint="cs"/>
          <w:rtl/>
        </w:rPr>
        <w:t>- - -  זכותו גדולה על אחת כמה וכמה - - -</w:t>
      </w:r>
    </w:p>
    <w:p w14:paraId="397BB3B6" w14:textId="77777777" w:rsidR="00000000" w:rsidRDefault="001C3AAC">
      <w:pPr>
        <w:pStyle w:val="SpeakerCon"/>
        <w:rPr>
          <w:rtl/>
        </w:rPr>
      </w:pPr>
      <w:r>
        <w:rPr>
          <w:rtl/>
        </w:rPr>
        <w:br/>
      </w:r>
      <w:bookmarkStart w:id="250" w:name="FS000001057T21_07_2003_19_23_30C"/>
      <w:bookmarkEnd w:id="250"/>
      <w:r>
        <w:rPr>
          <w:rtl/>
        </w:rPr>
        <w:t>ישראל אייכלר (יהדות התורה):</w:t>
      </w:r>
    </w:p>
    <w:p w14:paraId="59AA14F9" w14:textId="77777777" w:rsidR="00000000" w:rsidRDefault="001C3AAC">
      <w:pPr>
        <w:pStyle w:val="a"/>
        <w:rPr>
          <w:rtl/>
        </w:rPr>
      </w:pPr>
    </w:p>
    <w:p w14:paraId="6CF375B6" w14:textId="77777777" w:rsidR="00000000" w:rsidRDefault="001C3AAC">
      <w:pPr>
        <w:pStyle w:val="a"/>
        <w:rPr>
          <w:rFonts w:hint="cs"/>
          <w:rtl/>
        </w:rPr>
      </w:pPr>
      <w:r>
        <w:rPr>
          <w:rFonts w:hint="cs"/>
          <w:rtl/>
        </w:rPr>
        <w:t xml:space="preserve">אני לא מדבר על הצד הזה. אני רוצה לדבר על </w:t>
      </w:r>
      <w:r>
        <w:rPr>
          <w:rFonts w:hint="cs"/>
          <w:rtl/>
        </w:rPr>
        <w:t>השאלה, למה אנחנו מסתייגים מהתרבות של התנועה הציונית, ואת זה אני רוצה להסביר.</w:t>
      </w:r>
    </w:p>
    <w:p w14:paraId="52F7BE7A" w14:textId="77777777" w:rsidR="00000000" w:rsidRDefault="001C3AAC">
      <w:pPr>
        <w:pStyle w:val="ac"/>
        <w:rPr>
          <w:rtl/>
        </w:rPr>
      </w:pPr>
      <w:r>
        <w:rPr>
          <w:rtl/>
        </w:rPr>
        <w:br/>
        <w:t>זאב בוים (הליכוד):</w:t>
      </w:r>
    </w:p>
    <w:p w14:paraId="055335CD" w14:textId="77777777" w:rsidR="00000000" w:rsidRDefault="001C3AAC">
      <w:pPr>
        <w:pStyle w:val="a"/>
        <w:rPr>
          <w:rtl/>
        </w:rPr>
      </w:pPr>
    </w:p>
    <w:p w14:paraId="6443A707" w14:textId="77777777" w:rsidR="00000000" w:rsidRDefault="001C3AAC">
      <w:pPr>
        <w:pStyle w:val="a"/>
        <w:rPr>
          <w:rFonts w:hint="cs"/>
          <w:rtl/>
        </w:rPr>
      </w:pPr>
      <w:r>
        <w:rPr>
          <w:rFonts w:hint="cs"/>
          <w:rtl/>
        </w:rPr>
        <w:t>אני חושב - - - באירופה. צריך להכיר בזה.</w:t>
      </w:r>
    </w:p>
    <w:p w14:paraId="126BA22B" w14:textId="77777777" w:rsidR="00000000" w:rsidRDefault="001C3AAC">
      <w:pPr>
        <w:pStyle w:val="ad"/>
        <w:rPr>
          <w:rtl/>
        </w:rPr>
      </w:pPr>
      <w:r>
        <w:rPr>
          <w:rtl/>
        </w:rPr>
        <w:br/>
        <w:t>היו"ר יולי-יואל אדלשטיין:</w:t>
      </w:r>
    </w:p>
    <w:p w14:paraId="4639114E" w14:textId="77777777" w:rsidR="00000000" w:rsidRDefault="001C3AAC">
      <w:pPr>
        <w:pStyle w:val="a"/>
        <w:rPr>
          <w:rtl/>
        </w:rPr>
      </w:pPr>
    </w:p>
    <w:p w14:paraId="1659B455" w14:textId="77777777" w:rsidR="00000000" w:rsidRDefault="001C3AAC">
      <w:pPr>
        <w:pStyle w:val="a"/>
        <w:rPr>
          <w:rFonts w:hint="cs"/>
          <w:rtl/>
        </w:rPr>
      </w:pPr>
      <w:r>
        <w:rPr>
          <w:rFonts w:hint="cs"/>
          <w:rtl/>
        </w:rPr>
        <w:t xml:space="preserve">סגן השר בוים, חבר הכנסת אייכלר מסיים את זמנו ואתה מפריע לו. </w:t>
      </w:r>
    </w:p>
    <w:p w14:paraId="0A67CFF0" w14:textId="77777777" w:rsidR="00000000" w:rsidRDefault="001C3AAC">
      <w:pPr>
        <w:pStyle w:val="ac"/>
        <w:rPr>
          <w:rtl/>
        </w:rPr>
      </w:pPr>
      <w:r>
        <w:rPr>
          <w:rtl/>
        </w:rPr>
        <w:br/>
        <w:t>זאב בוים (הליכוד):</w:t>
      </w:r>
    </w:p>
    <w:p w14:paraId="4BA0E05C" w14:textId="77777777" w:rsidR="00000000" w:rsidRDefault="001C3AAC">
      <w:pPr>
        <w:pStyle w:val="a"/>
        <w:rPr>
          <w:rtl/>
        </w:rPr>
      </w:pPr>
    </w:p>
    <w:p w14:paraId="75CC0FC5" w14:textId="77777777" w:rsidR="00000000" w:rsidRDefault="001C3AAC">
      <w:pPr>
        <w:pStyle w:val="a"/>
        <w:rPr>
          <w:rFonts w:hint="cs"/>
          <w:rtl/>
        </w:rPr>
      </w:pPr>
      <w:r>
        <w:rPr>
          <w:rFonts w:hint="cs"/>
          <w:rtl/>
        </w:rPr>
        <w:t xml:space="preserve">הציונות </w:t>
      </w:r>
      <w:r>
        <w:rPr>
          <w:rFonts w:hint="cs"/>
          <w:rtl/>
        </w:rPr>
        <w:t>של הרצל הציגה - - -</w:t>
      </w:r>
    </w:p>
    <w:p w14:paraId="3085FD6A" w14:textId="77777777" w:rsidR="00000000" w:rsidRDefault="001C3AAC">
      <w:pPr>
        <w:pStyle w:val="ad"/>
        <w:rPr>
          <w:rtl/>
        </w:rPr>
      </w:pPr>
      <w:r>
        <w:rPr>
          <w:rtl/>
        </w:rPr>
        <w:br/>
        <w:t>היו"ר יולי-יואל אדלשטיין:</w:t>
      </w:r>
    </w:p>
    <w:p w14:paraId="1F57A74C" w14:textId="77777777" w:rsidR="00000000" w:rsidRDefault="001C3AAC">
      <w:pPr>
        <w:pStyle w:val="a"/>
        <w:rPr>
          <w:rtl/>
        </w:rPr>
      </w:pPr>
    </w:p>
    <w:p w14:paraId="00B9D5A5" w14:textId="77777777" w:rsidR="00000000" w:rsidRDefault="001C3AAC">
      <w:pPr>
        <w:pStyle w:val="a"/>
        <w:rPr>
          <w:rFonts w:hint="cs"/>
          <w:rtl/>
        </w:rPr>
      </w:pPr>
      <w:r>
        <w:rPr>
          <w:rFonts w:hint="cs"/>
          <w:rtl/>
        </w:rPr>
        <w:t>סגן השר בוים, תודה.</w:t>
      </w:r>
    </w:p>
    <w:p w14:paraId="7445D5E8" w14:textId="77777777" w:rsidR="00000000" w:rsidRDefault="001C3AAC">
      <w:pPr>
        <w:pStyle w:val="SpeakerCon"/>
        <w:rPr>
          <w:rtl/>
        </w:rPr>
      </w:pPr>
      <w:r>
        <w:rPr>
          <w:rtl/>
        </w:rPr>
        <w:br/>
      </w:r>
      <w:bookmarkStart w:id="251" w:name="FS000001057T21_07_2003_19_25_22C"/>
      <w:bookmarkEnd w:id="251"/>
      <w:r>
        <w:rPr>
          <w:rtl/>
        </w:rPr>
        <w:t>ישראל אייכלר (יהדות התורה):</w:t>
      </w:r>
    </w:p>
    <w:p w14:paraId="362C239D" w14:textId="77777777" w:rsidR="00000000" w:rsidRDefault="001C3AAC">
      <w:pPr>
        <w:pStyle w:val="a"/>
        <w:rPr>
          <w:rtl/>
        </w:rPr>
      </w:pPr>
    </w:p>
    <w:p w14:paraId="565F067D" w14:textId="77777777" w:rsidR="00000000" w:rsidRDefault="001C3AAC">
      <w:pPr>
        <w:pStyle w:val="a"/>
        <w:rPr>
          <w:rFonts w:hint="cs"/>
          <w:rtl/>
        </w:rPr>
      </w:pPr>
      <w:r>
        <w:rPr>
          <w:rFonts w:hint="cs"/>
          <w:rtl/>
        </w:rPr>
        <w:t>יהודים רבים התנצרו והתבוללו בתקופתו, והוא עצמו בשלב מסוים אפילו הגה את רעיון ההתנצרות ההמונית בכנסיית סטפן כדי לפתור את בעיית האנטישמיות. רק לאחר משפט דרייפוס</w:t>
      </w:r>
      <w:r>
        <w:rPr>
          <w:rFonts w:hint="cs"/>
          <w:rtl/>
        </w:rPr>
        <w:t xml:space="preserve"> הכיר הרצל עצמו כי הגויים לא מוכנים לסבול יהודים מתבוללים ויהודים בכלל, ולא יעזור ליהודי גם אם הוא יהפוך למתבולל, הגויים לא יאהבו אותו. לכן הוא הגה את רעיון ה"יודנשטאט", את מדינת היהודים, והוא כתב זאת בספריו, והוא גם אמר - מפני שהוא פשוט לא ידע מהי ארץ-ישר</w:t>
      </w:r>
      <w:r>
        <w:rPr>
          <w:rFonts w:hint="cs"/>
          <w:rtl/>
        </w:rPr>
        <w:t>אל - - -</w:t>
      </w:r>
    </w:p>
    <w:p w14:paraId="1688DC0E" w14:textId="77777777" w:rsidR="00000000" w:rsidRDefault="001C3AAC">
      <w:pPr>
        <w:pStyle w:val="ad"/>
        <w:rPr>
          <w:rtl/>
        </w:rPr>
      </w:pPr>
      <w:r>
        <w:rPr>
          <w:rtl/>
        </w:rPr>
        <w:br/>
        <w:t>היו"ר יולי-יואל אדלשטיין:</w:t>
      </w:r>
    </w:p>
    <w:p w14:paraId="1B6EB51E" w14:textId="77777777" w:rsidR="00000000" w:rsidRDefault="001C3AAC">
      <w:pPr>
        <w:pStyle w:val="a"/>
        <w:rPr>
          <w:rtl/>
        </w:rPr>
      </w:pPr>
    </w:p>
    <w:p w14:paraId="012703F0" w14:textId="77777777" w:rsidR="00000000" w:rsidRDefault="001C3AAC">
      <w:pPr>
        <w:pStyle w:val="a"/>
        <w:rPr>
          <w:rFonts w:hint="cs"/>
          <w:rtl/>
        </w:rPr>
      </w:pPr>
      <w:r>
        <w:rPr>
          <w:rFonts w:hint="cs"/>
          <w:rtl/>
        </w:rPr>
        <w:t>אבקש לסיים.</w:t>
      </w:r>
    </w:p>
    <w:p w14:paraId="50CEBEF7" w14:textId="77777777" w:rsidR="00000000" w:rsidRDefault="001C3AAC">
      <w:pPr>
        <w:pStyle w:val="SpeakerCon"/>
        <w:rPr>
          <w:rtl/>
        </w:rPr>
      </w:pPr>
      <w:r>
        <w:rPr>
          <w:rtl/>
        </w:rPr>
        <w:br/>
      </w:r>
      <w:bookmarkStart w:id="252" w:name="FS000001057T21_07_2003_19_30_31C"/>
      <w:bookmarkEnd w:id="252"/>
      <w:r>
        <w:rPr>
          <w:rtl/>
        </w:rPr>
        <w:t>ישראל אייכלר (יהדות התורה):</w:t>
      </w:r>
    </w:p>
    <w:p w14:paraId="2680ED17" w14:textId="77777777" w:rsidR="00000000" w:rsidRDefault="001C3AAC">
      <w:pPr>
        <w:pStyle w:val="a"/>
        <w:rPr>
          <w:rtl/>
        </w:rPr>
      </w:pPr>
    </w:p>
    <w:p w14:paraId="3B1444C0" w14:textId="77777777" w:rsidR="00000000" w:rsidRDefault="001C3AAC">
      <w:pPr>
        <w:pStyle w:val="a"/>
        <w:rPr>
          <w:rFonts w:hint="cs"/>
          <w:rtl/>
        </w:rPr>
      </w:pPr>
      <w:r>
        <w:rPr>
          <w:rFonts w:hint="cs"/>
          <w:rtl/>
        </w:rPr>
        <w:t>אני באמצע הרעיון, אני מסיים את הרעיון. הוא אמר: "פלשתינה וארגנטינה אחת היא לי", הוא רצה מדינה יהודית. רק "חובבי ציון" הרוסים התנגדו לתוכנית אוגנדה, כי הם ידעו שיהודים לא ילכו לש</w:t>
      </w:r>
      <w:r>
        <w:rPr>
          <w:rFonts w:hint="cs"/>
          <w:rtl/>
        </w:rPr>
        <w:t xml:space="preserve">ום מקום, רק לארץ-ישראל. </w:t>
      </w:r>
    </w:p>
    <w:p w14:paraId="139E58D6" w14:textId="77777777" w:rsidR="00000000" w:rsidRDefault="001C3AAC">
      <w:pPr>
        <w:pStyle w:val="a"/>
        <w:rPr>
          <w:rFonts w:hint="cs"/>
          <w:rtl/>
        </w:rPr>
      </w:pPr>
    </w:p>
    <w:p w14:paraId="3CC2D07A" w14:textId="77777777" w:rsidR="00000000" w:rsidRDefault="001C3AAC">
      <w:pPr>
        <w:pStyle w:val="a"/>
        <w:ind w:firstLine="0"/>
        <w:rPr>
          <w:rFonts w:hint="cs"/>
          <w:rtl/>
        </w:rPr>
      </w:pPr>
      <w:r>
        <w:rPr>
          <w:rFonts w:hint="cs"/>
          <w:rtl/>
        </w:rPr>
        <w:tab/>
        <w:t>בשני משפטים, שלושה משפטים, אני רוצה לומר מה הבעיה שלנו עם הציונות.</w:t>
      </w:r>
    </w:p>
    <w:p w14:paraId="18C49DC8" w14:textId="77777777" w:rsidR="00000000" w:rsidRDefault="001C3AAC">
      <w:pPr>
        <w:pStyle w:val="a"/>
        <w:ind w:firstLine="0"/>
        <w:rPr>
          <w:rFonts w:hint="cs"/>
          <w:rtl/>
        </w:rPr>
      </w:pPr>
    </w:p>
    <w:p w14:paraId="49E5C3BE" w14:textId="77777777" w:rsidR="00000000" w:rsidRDefault="001C3AAC">
      <w:pPr>
        <w:pStyle w:val="ad"/>
        <w:rPr>
          <w:rtl/>
        </w:rPr>
      </w:pPr>
      <w:r>
        <w:rPr>
          <w:rtl/>
        </w:rPr>
        <w:t>היו"ר יולי-יואל אדלשטיין:</w:t>
      </w:r>
    </w:p>
    <w:p w14:paraId="0E9331CF" w14:textId="77777777" w:rsidR="00000000" w:rsidRDefault="001C3AAC">
      <w:pPr>
        <w:pStyle w:val="a"/>
        <w:rPr>
          <w:rtl/>
        </w:rPr>
      </w:pPr>
    </w:p>
    <w:p w14:paraId="3FEA8740" w14:textId="77777777" w:rsidR="00000000" w:rsidRDefault="001C3AAC">
      <w:pPr>
        <w:pStyle w:val="a"/>
        <w:rPr>
          <w:rFonts w:hint="cs"/>
          <w:rtl/>
        </w:rPr>
      </w:pPr>
      <w:r>
        <w:rPr>
          <w:rFonts w:hint="cs"/>
          <w:rtl/>
        </w:rPr>
        <w:t>חבר הכנסת אייכלר, אתה יודע מה סדר-היום היום. אתה כבר ממש מעבר לזמן.</w:t>
      </w:r>
    </w:p>
    <w:p w14:paraId="23536CCE" w14:textId="77777777" w:rsidR="00000000" w:rsidRDefault="001C3AAC">
      <w:pPr>
        <w:pStyle w:val="a"/>
        <w:rPr>
          <w:rFonts w:hint="cs"/>
          <w:rtl/>
        </w:rPr>
      </w:pPr>
    </w:p>
    <w:p w14:paraId="5281EA69" w14:textId="77777777" w:rsidR="00000000" w:rsidRDefault="001C3AAC">
      <w:pPr>
        <w:pStyle w:val="SpeakerCon"/>
        <w:rPr>
          <w:rtl/>
        </w:rPr>
      </w:pPr>
      <w:bookmarkStart w:id="253" w:name="FS000001057T21_07_2003_19_01_14"/>
      <w:bookmarkStart w:id="254" w:name="FS000001057T21_07_2003_19_01_21C"/>
      <w:bookmarkEnd w:id="253"/>
      <w:bookmarkEnd w:id="254"/>
      <w:r>
        <w:rPr>
          <w:rtl/>
        </w:rPr>
        <w:t>ישראל אייכלר (יהדות התורה):</w:t>
      </w:r>
    </w:p>
    <w:p w14:paraId="5D0A943C" w14:textId="77777777" w:rsidR="00000000" w:rsidRDefault="001C3AAC">
      <w:pPr>
        <w:pStyle w:val="a"/>
        <w:rPr>
          <w:rtl/>
        </w:rPr>
      </w:pPr>
    </w:p>
    <w:p w14:paraId="79E5B6AF" w14:textId="77777777" w:rsidR="00000000" w:rsidRDefault="001C3AAC">
      <w:pPr>
        <w:pStyle w:val="a"/>
        <w:rPr>
          <w:rFonts w:hint="cs"/>
          <w:rtl/>
        </w:rPr>
      </w:pPr>
      <w:r>
        <w:rPr>
          <w:rFonts w:hint="cs"/>
          <w:rtl/>
        </w:rPr>
        <w:t>אני כבר מסיים. תן לי לסיים, הרגע התי</w:t>
      </w:r>
      <w:r>
        <w:rPr>
          <w:rFonts w:hint="cs"/>
          <w:rtl/>
        </w:rPr>
        <w:t>ישבת.</w:t>
      </w:r>
    </w:p>
    <w:p w14:paraId="7C9E3F32" w14:textId="77777777" w:rsidR="00000000" w:rsidRDefault="001C3AAC">
      <w:pPr>
        <w:pStyle w:val="a"/>
        <w:rPr>
          <w:rFonts w:hint="cs"/>
          <w:rtl/>
        </w:rPr>
      </w:pPr>
    </w:p>
    <w:p w14:paraId="5DEB6975" w14:textId="77777777" w:rsidR="00000000" w:rsidRDefault="001C3AAC">
      <w:pPr>
        <w:pStyle w:val="a"/>
        <w:rPr>
          <w:rFonts w:hint="cs"/>
          <w:rtl/>
        </w:rPr>
      </w:pPr>
      <w:r>
        <w:rPr>
          <w:rFonts w:hint="cs"/>
          <w:rtl/>
        </w:rPr>
        <w:t>הציונות ביקשה להפוך לחולין שלושה דברים קדושים: האחד, קדושת עם ישראל - להפוך אותו מעם השם לעם ככל העמים; השני, קדושת ארץ-ישראל - להפוך אותה למדינה חילונית ככל המדינות; השלישי, קדושת לשון הקודש, שהיא רצתה להפוך אותה לשפה העברית.</w:t>
      </w:r>
    </w:p>
    <w:p w14:paraId="2B3996EE" w14:textId="77777777" w:rsidR="00000000" w:rsidRDefault="001C3AAC">
      <w:pPr>
        <w:pStyle w:val="a"/>
        <w:rPr>
          <w:rFonts w:hint="cs"/>
          <w:rtl/>
        </w:rPr>
      </w:pPr>
    </w:p>
    <w:p w14:paraId="5B5FF1BD" w14:textId="77777777" w:rsidR="00000000" w:rsidRDefault="001C3AAC">
      <w:pPr>
        <w:pStyle w:val="a"/>
        <w:rPr>
          <w:rFonts w:hint="cs"/>
          <w:rtl/>
        </w:rPr>
      </w:pPr>
      <w:r>
        <w:rPr>
          <w:rFonts w:hint="cs"/>
          <w:rtl/>
        </w:rPr>
        <w:t>אנחנו, בני ציון, יהוד</w:t>
      </w:r>
      <w:r>
        <w:rPr>
          <w:rFonts w:hint="cs"/>
          <w:rtl/>
        </w:rPr>
        <w:t>י ארץ הקודש, ילדי ירושלים, אנחנו אוהבים כל אבן מאבניה, ומזילים דמעה בימי בין המצרים על חורבן דביריה והיכליה. כל יהודי שבא לארץ-ישראל יקר לנו, והוא מתנה לבת ציון האבלה, שרבים מבניה לא מכירים אותה, חלקם אפילו מתנכרים לה ושונאים את ילדיה המרובים והמבורכים.</w:t>
      </w:r>
    </w:p>
    <w:p w14:paraId="0AC9D23B" w14:textId="77777777" w:rsidR="00000000" w:rsidRDefault="001C3AAC">
      <w:pPr>
        <w:pStyle w:val="a"/>
        <w:rPr>
          <w:rFonts w:hint="cs"/>
          <w:rtl/>
        </w:rPr>
      </w:pPr>
    </w:p>
    <w:p w14:paraId="7B92CA7E" w14:textId="77777777" w:rsidR="00000000" w:rsidRDefault="001C3AAC">
      <w:pPr>
        <w:pStyle w:val="ad"/>
        <w:rPr>
          <w:rtl/>
        </w:rPr>
      </w:pPr>
      <w:r>
        <w:rPr>
          <w:rtl/>
        </w:rPr>
        <w:t>ה</w:t>
      </w:r>
      <w:r>
        <w:rPr>
          <w:rtl/>
        </w:rPr>
        <w:t>יו"ר יולי-יואל אדלשטיין:</w:t>
      </w:r>
    </w:p>
    <w:p w14:paraId="496F324B" w14:textId="77777777" w:rsidR="00000000" w:rsidRDefault="001C3AAC">
      <w:pPr>
        <w:pStyle w:val="a"/>
        <w:rPr>
          <w:rtl/>
        </w:rPr>
      </w:pPr>
    </w:p>
    <w:p w14:paraId="49E93E16" w14:textId="77777777" w:rsidR="00000000" w:rsidRDefault="001C3AAC">
      <w:pPr>
        <w:pStyle w:val="a"/>
        <w:rPr>
          <w:rFonts w:hint="cs"/>
          <w:rtl/>
        </w:rPr>
      </w:pPr>
      <w:r>
        <w:rPr>
          <w:rFonts w:hint="cs"/>
          <w:rtl/>
        </w:rPr>
        <w:t>חבר הכנסת אייכלר, לא ייתכן שלנאום של שלוש דקות, תכין נאום של עשר דקות. תודה רבה.</w:t>
      </w:r>
    </w:p>
    <w:p w14:paraId="13FFBFD7" w14:textId="77777777" w:rsidR="00000000" w:rsidRDefault="001C3AAC">
      <w:pPr>
        <w:pStyle w:val="a"/>
        <w:rPr>
          <w:rFonts w:hint="cs"/>
          <w:rtl/>
        </w:rPr>
      </w:pPr>
    </w:p>
    <w:p w14:paraId="556F5985" w14:textId="77777777" w:rsidR="00000000" w:rsidRDefault="001C3AAC">
      <w:pPr>
        <w:pStyle w:val="SpeakerCon"/>
        <w:rPr>
          <w:rtl/>
        </w:rPr>
      </w:pPr>
      <w:bookmarkStart w:id="255" w:name="FS000001057T21_07_2003_19_03_41C"/>
      <w:bookmarkEnd w:id="255"/>
      <w:r>
        <w:rPr>
          <w:rtl/>
        </w:rPr>
        <w:t>ישראל אייכלר (יהדות התורה):</w:t>
      </w:r>
    </w:p>
    <w:p w14:paraId="2BCA28EC" w14:textId="77777777" w:rsidR="00000000" w:rsidRDefault="001C3AAC">
      <w:pPr>
        <w:pStyle w:val="a"/>
        <w:rPr>
          <w:rtl/>
        </w:rPr>
      </w:pPr>
    </w:p>
    <w:p w14:paraId="0590A4E7" w14:textId="77777777" w:rsidR="00000000" w:rsidRDefault="001C3AAC">
      <w:pPr>
        <w:pStyle w:val="a"/>
        <w:rPr>
          <w:rFonts w:hint="cs"/>
          <w:rtl/>
        </w:rPr>
      </w:pPr>
      <w:r>
        <w:rPr>
          <w:rFonts w:hint="cs"/>
          <w:rtl/>
        </w:rPr>
        <w:t>תן לי משפט סיום.</w:t>
      </w:r>
    </w:p>
    <w:p w14:paraId="1912EA1E" w14:textId="77777777" w:rsidR="00000000" w:rsidRDefault="001C3AAC">
      <w:pPr>
        <w:pStyle w:val="a"/>
        <w:rPr>
          <w:rFonts w:hint="cs"/>
          <w:rtl/>
        </w:rPr>
      </w:pPr>
    </w:p>
    <w:p w14:paraId="05AC3D38" w14:textId="77777777" w:rsidR="00000000" w:rsidRDefault="001C3AAC">
      <w:pPr>
        <w:pStyle w:val="ad"/>
        <w:rPr>
          <w:rtl/>
        </w:rPr>
      </w:pPr>
      <w:r>
        <w:rPr>
          <w:rtl/>
        </w:rPr>
        <w:t>היו"ר יולי-יואל אדלשטיין:</w:t>
      </w:r>
    </w:p>
    <w:p w14:paraId="3BB54949" w14:textId="77777777" w:rsidR="00000000" w:rsidRDefault="001C3AAC">
      <w:pPr>
        <w:pStyle w:val="a"/>
        <w:rPr>
          <w:rtl/>
        </w:rPr>
      </w:pPr>
    </w:p>
    <w:p w14:paraId="34C95B59" w14:textId="77777777" w:rsidR="00000000" w:rsidRDefault="001C3AAC">
      <w:pPr>
        <w:pStyle w:val="a"/>
        <w:rPr>
          <w:rFonts w:hint="cs"/>
          <w:rtl/>
        </w:rPr>
      </w:pPr>
      <w:r>
        <w:rPr>
          <w:rFonts w:hint="cs"/>
          <w:rtl/>
        </w:rPr>
        <w:t>משפט סיום כבר מזמן עבר.</w:t>
      </w:r>
    </w:p>
    <w:p w14:paraId="2BC23967" w14:textId="77777777" w:rsidR="00000000" w:rsidRDefault="001C3AAC">
      <w:pPr>
        <w:pStyle w:val="a"/>
        <w:rPr>
          <w:rFonts w:hint="cs"/>
          <w:rtl/>
        </w:rPr>
      </w:pPr>
    </w:p>
    <w:p w14:paraId="5520F69D" w14:textId="77777777" w:rsidR="00000000" w:rsidRDefault="001C3AAC">
      <w:pPr>
        <w:pStyle w:val="SpeakerCon"/>
        <w:rPr>
          <w:rtl/>
        </w:rPr>
      </w:pPr>
      <w:bookmarkStart w:id="256" w:name="FS000001057T21_07_2003_19_03_58C"/>
      <w:bookmarkEnd w:id="256"/>
      <w:r>
        <w:rPr>
          <w:rtl/>
        </w:rPr>
        <w:t>ישראל אייכלר (יהדות התורה):</w:t>
      </w:r>
    </w:p>
    <w:p w14:paraId="6CA1C8D6" w14:textId="77777777" w:rsidR="00000000" w:rsidRDefault="001C3AAC">
      <w:pPr>
        <w:pStyle w:val="a"/>
        <w:rPr>
          <w:rtl/>
        </w:rPr>
      </w:pPr>
    </w:p>
    <w:p w14:paraId="15A2B7D9" w14:textId="77777777" w:rsidR="00000000" w:rsidRDefault="001C3AAC">
      <w:pPr>
        <w:pStyle w:val="a"/>
        <w:rPr>
          <w:rFonts w:hint="cs"/>
          <w:rtl/>
        </w:rPr>
      </w:pPr>
      <w:r>
        <w:rPr>
          <w:rFonts w:hint="cs"/>
          <w:rtl/>
        </w:rPr>
        <w:t>אנחנו משלמים מחיר כב</w:t>
      </w:r>
      <w:r>
        <w:rPr>
          <w:rFonts w:hint="cs"/>
          <w:rtl/>
        </w:rPr>
        <w:t>ד על מאבקנו, ואנחנו, בעזרת השם, נמשיך ונקרא לכל העם, ציונים ולא ציונים: למדו מן ההיסטוריה, בואו, שובו לציון, לציון האמיתית, לציון הקדושה, לציון המקודשת, וכך נזכה, ובא לציון גואל במהרה בימינו, אמן. תודה רבה.</w:t>
      </w:r>
    </w:p>
    <w:p w14:paraId="1E73CE49" w14:textId="77777777" w:rsidR="00000000" w:rsidRDefault="001C3AAC">
      <w:pPr>
        <w:pStyle w:val="ad"/>
        <w:rPr>
          <w:rtl/>
        </w:rPr>
      </w:pPr>
    </w:p>
    <w:p w14:paraId="5BBD80D0" w14:textId="77777777" w:rsidR="00000000" w:rsidRDefault="001C3AAC">
      <w:pPr>
        <w:pStyle w:val="ad"/>
        <w:rPr>
          <w:rtl/>
        </w:rPr>
      </w:pPr>
      <w:r>
        <w:rPr>
          <w:rtl/>
        </w:rPr>
        <w:t>היו"ר יולי-יואל אדלשטיין:</w:t>
      </w:r>
    </w:p>
    <w:p w14:paraId="1003918B" w14:textId="77777777" w:rsidR="00000000" w:rsidRDefault="001C3AAC">
      <w:pPr>
        <w:pStyle w:val="a"/>
        <w:rPr>
          <w:rtl/>
        </w:rPr>
      </w:pPr>
    </w:p>
    <w:p w14:paraId="73F33D23" w14:textId="77777777" w:rsidR="00000000" w:rsidRDefault="001C3AAC">
      <w:pPr>
        <w:pStyle w:val="a"/>
        <w:rPr>
          <w:rFonts w:hint="cs"/>
          <w:rtl/>
        </w:rPr>
      </w:pPr>
      <w:r>
        <w:rPr>
          <w:rFonts w:hint="cs"/>
          <w:rtl/>
        </w:rPr>
        <w:t>תודה רבה לחבר הכנסת י</w:t>
      </w:r>
      <w:r>
        <w:rPr>
          <w:rFonts w:hint="cs"/>
          <w:rtl/>
        </w:rPr>
        <w:t>שראל אייכלר. חבר הכנסת מוחמד ברכה, ואחריו - חברת הכנסת אילנה כהן.</w:t>
      </w:r>
    </w:p>
    <w:p w14:paraId="557D5808" w14:textId="77777777" w:rsidR="00000000" w:rsidRDefault="001C3AAC">
      <w:pPr>
        <w:pStyle w:val="a"/>
        <w:rPr>
          <w:rFonts w:hint="cs"/>
          <w:rtl/>
        </w:rPr>
      </w:pPr>
    </w:p>
    <w:p w14:paraId="44A70F89" w14:textId="77777777" w:rsidR="00000000" w:rsidRDefault="001C3AAC">
      <w:pPr>
        <w:pStyle w:val="Speaker"/>
        <w:rPr>
          <w:rtl/>
        </w:rPr>
      </w:pPr>
      <w:bookmarkStart w:id="257" w:name="FS000000540T21_07_2003_19_09_49"/>
      <w:bookmarkStart w:id="258" w:name="_Toc46720102"/>
      <w:bookmarkStart w:id="259" w:name="_Toc50257085"/>
      <w:bookmarkEnd w:id="257"/>
      <w:r>
        <w:rPr>
          <w:rFonts w:hint="eastAsia"/>
          <w:rtl/>
        </w:rPr>
        <w:t>מוחמד</w:t>
      </w:r>
      <w:r>
        <w:rPr>
          <w:rtl/>
        </w:rPr>
        <w:t xml:space="preserve"> ברכה (חד"ש-תע"ל):</w:t>
      </w:r>
      <w:bookmarkEnd w:id="258"/>
      <w:bookmarkEnd w:id="259"/>
    </w:p>
    <w:p w14:paraId="580BD26F" w14:textId="77777777" w:rsidR="00000000" w:rsidRDefault="001C3AAC">
      <w:pPr>
        <w:pStyle w:val="a"/>
        <w:rPr>
          <w:rFonts w:hint="cs"/>
          <w:rtl/>
        </w:rPr>
      </w:pPr>
    </w:p>
    <w:p w14:paraId="5894DA18" w14:textId="77777777" w:rsidR="00000000" w:rsidRDefault="001C3AAC">
      <w:pPr>
        <w:pStyle w:val="a"/>
        <w:rPr>
          <w:rFonts w:hint="cs"/>
          <w:rtl/>
        </w:rPr>
      </w:pPr>
      <w:r>
        <w:rPr>
          <w:rFonts w:hint="cs"/>
          <w:rtl/>
        </w:rPr>
        <w:t>אדוני היושב-ראש, כנסת נכבדה, כאשר אדם מזניח את ביתו ולא מקפיד לתחזקו כלל, סופו שביתו יקרוס עליו. תחילה הטיח ייפול, הקירות ייסדקו, הצנרת והתשתיות יירקבו, הביוב יעלה,</w:t>
      </w:r>
      <w:r>
        <w:rPr>
          <w:rFonts w:hint="cs"/>
          <w:rtl/>
        </w:rPr>
        <w:t xml:space="preserve"> ולבסוף כאמור הבית יתפרק. זה מה שקורה לחברה הישראלית, היא מתפרקת. הזנחה נפשעת שמקורה בשיטה כלכלית ברוטלית והתנערות הממשלה, אם תרצו הממשלות, מהאזרחים, נותנת את אותותיה.</w:t>
      </w:r>
    </w:p>
    <w:p w14:paraId="617FA887" w14:textId="77777777" w:rsidR="00000000" w:rsidRDefault="001C3AAC">
      <w:pPr>
        <w:pStyle w:val="a"/>
        <w:rPr>
          <w:rFonts w:hint="cs"/>
          <w:rtl/>
        </w:rPr>
      </w:pPr>
    </w:p>
    <w:p w14:paraId="79712CC3" w14:textId="77777777" w:rsidR="00000000" w:rsidRDefault="001C3AAC">
      <w:pPr>
        <w:pStyle w:val="a"/>
        <w:rPr>
          <w:rFonts w:hint="cs"/>
          <w:rtl/>
        </w:rPr>
      </w:pPr>
      <w:r>
        <w:rPr>
          <w:rFonts w:hint="cs"/>
          <w:rtl/>
        </w:rPr>
        <w:t>אנו רואים את הקריסה וההתפרקות בכל פינה, והתמונה הכללית עגומה ואכזרית - הנרקומנים עם כוס</w:t>
      </w:r>
      <w:r>
        <w:rPr>
          <w:rFonts w:hint="cs"/>
          <w:rtl/>
        </w:rPr>
        <w:t xml:space="preserve">ות הפלסטיק בצמתים, לצדם ילדי הפרברים המתנפלים על זגוגיות המכוניות עם מגבים מטונפים וסמרטוטים בלויים בניסיון "לקושש" כמה שקלים. אנחנו קוראים על מצעד המתאבדים, שאינם יכולים לשאת עוד בנטל החיים והחובות והבושה. </w:t>
      </w:r>
    </w:p>
    <w:p w14:paraId="05CF405C" w14:textId="77777777" w:rsidR="00000000" w:rsidRDefault="001C3AAC">
      <w:pPr>
        <w:pStyle w:val="a"/>
        <w:rPr>
          <w:rFonts w:hint="cs"/>
          <w:rtl/>
        </w:rPr>
      </w:pPr>
    </w:p>
    <w:p w14:paraId="7AE4C549" w14:textId="77777777" w:rsidR="00000000" w:rsidRDefault="001C3AAC">
      <w:pPr>
        <w:pStyle w:val="a"/>
        <w:rPr>
          <w:rFonts w:hint="cs"/>
          <w:rtl/>
        </w:rPr>
      </w:pPr>
      <w:r>
        <w:rPr>
          <w:rFonts w:hint="cs"/>
          <w:rtl/>
        </w:rPr>
        <w:t>כן, אנחנו גם רואים את האמהות שעלו לירושלים לצעו</w:t>
      </w:r>
      <w:r>
        <w:rPr>
          <w:rFonts w:hint="cs"/>
          <w:rtl/>
        </w:rPr>
        <w:t>ק את זעקתן. ויישר כוחן של הנשים האמיצות הללו.</w:t>
      </w:r>
    </w:p>
    <w:p w14:paraId="357186BE" w14:textId="77777777" w:rsidR="00000000" w:rsidRDefault="001C3AAC">
      <w:pPr>
        <w:pStyle w:val="a"/>
        <w:rPr>
          <w:rFonts w:hint="cs"/>
          <w:rtl/>
        </w:rPr>
      </w:pPr>
    </w:p>
    <w:p w14:paraId="5F4AFF5D" w14:textId="77777777" w:rsidR="00000000" w:rsidRDefault="001C3AAC">
      <w:pPr>
        <w:pStyle w:val="a"/>
        <w:rPr>
          <w:rFonts w:hint="cs"/>
          <w:rtl/>
        </w:rPr>
      </w:pPr>
      <w:r>
        <w:rPr>
          <w:rFonts w:hint="cs"/>
          <w:rtl/>
        </w:rPr>
        <w:t>אנו רואים גם את מאות אלפי המוחלשים, אם זה השכירים שאין שכר לעמלם, המובטלים, או כל אלה שכאילו לא די להם בחרפת עוניים, מוסיפה עליהם הממשלה את חטא האשמה באבטלתם. היא לא אחראית לכלום.</w:t>
      </w:r>
    </w:p>
    <w:p w14:paraId="5B33728B" w14:textId="77777777" w:rsidR="00000000" w:rsidRDefault="001C3AAC">
      <w:pPr>
        <w:pStyle w:val="a"/>
        <w:rPr>
          <w:rFonts w:hint="cs"/>
          <w:rtl/>
        </w:rPr>
      </w:pPr>
    </w:p>
    <w:p w14:paraId="5FBE1D94" w14:textId="77777777" w:rsidR="00000000" w:rsidRDefault="001C3AAC">
      <w:pPr>
        <w:pStyle w:val="a"/>
        <w:rPr>
          <w:rFonts w:hint="cs"/>
          <w:rtl/>
        </w:rPr>
      </w:pPr>
      <w:r>
        <w:rPr>
          <w:rFonts w:hint="cs"/>
          <w:rtl/>
        </w:rPr>
        <w:t>הנכים שהתגוללו כאן בכיסאותיה</w:t>
      </w:r>
      <w:r>
        <w:rPr>
          <w:rFonts w:hint="cs"/>
          <w:rtl/>
        </w:rPr>
        <w:t>ם ומאבקם העלה חרס ומצוקותיהם נתקלו באוזניים ערלות, הגמלאים שצריכים לבחור אילו תרופות לקחת ועל אילו לוותר - כל אלה ועוד שקועים עמוק בדלותם ועליבותם וייאושם, ודומה שכבר השלימו עם מר גורלם. אבל, אולי בימים אלה נופל דבר, ומשהו בכל זאת משתנה.</w:t>
      </w:r>
    </w:p>
    <w:p w14:paraId="1B81A3DD" w14:textId="77777777" w:rsidR="00000000" w:rsidRDefault="001C3AAC">
      <w:pPr>
        <w:pStyle w:val="a"/>
        <w:rPr>
          <w:rFonts w:hint="cs"/>
          <w:rtl/>
        </w:rPr>
      </w:pPr>
    </w:p>
    <w:p w14:paraId="57781ABE" w14:textId="77777777" w:rsidR="00000000" w:rsidRDefault="001C3AAC">
      <w:pPr>
        <w:pStyle w:val="a"/>
        <w:rPr>
          <w:rFonts w:hint="cs"/>
          <w:rtl/>
        </w:rPr>
      </w:pPr>
      <w:r>
        <w:rPr>
          <w:rFonts w:hint="cs"/>
          <w:rtl/>
        </w:rPr>
        <w:t>נשות הדרום קשות-ה</w:t>
      </w:r>
      <w:r>
        <w:rPr>
          <w:rFonts w:hint="cs"/>
          <w:rtl/>
        </w:rPr>
        <w:t>יום, המנהלות מלחמת קיום שרדנית ומבזה, יצאו למסע הירואי. אני שולח להן ברכה חמה מכאן ויוצא בקריאה לכל אלה שהמדינה התנערה מהם להצטרף למחאה, לעלות לירושלים, לסגור על קריית הממשלה והכנסת ולהפוך לכוח עצום ורב.</w:t>
      </w:r>
    </w:p>
    <w:p w14:paraId="35A6D379" w14:textId="77777777" w:rsidR="00000000" w:rsidRDefault="001C3AAC">
      <w:pPr>
        <w:pStyle w:val="a"/>
        <w:rPr>
          <w:rFonts w:hint="cs"/>
          <w:rtl/>
        </w:rPr>
      </w:pPr>
    </w:p>
    <w:p w14:paraId="5C0BAABD" w14:textId="77777777" w:rsidR="00000000" w:rsidRDefault="001C3AAC">
      <w:pPr>
        <w:pStyle w:val="a"/>
        <w:rPr>
          <w:rFonts w:hint="cs"/>
          <w:rtl/>
        </w:rPr>
      </w:pPr>
      <w:r>
        <w:rPr>
          <w:rFonts w:hint="cs"/>
          <w:rtl/>
        </w:rPr>
        <w:t>קורבנות הממשלה אינם מבקשים חסדים. הם מבקשים מה שמדי</w:t>
      </w:r>
      <w:r>
        <w:rPr>
          <w:rFonts w:hint="cs"/>
          <w:rtl/>
        </w:rPr>
        <w:t>נה מתוקנת מחויבת להעניק לאזרחיה - תעסוקה נאותה, פרנסה בכבוד, בריאות זמינה ושווה לכל נפש, חינוך נאות, רווחה ורשת ביטחון חברתית. אנחנו חוזרים מבחינה זו לבראשית. צריך לנהל כאן מאבק על הבסיס, על הרצפה, רצפת הקיום, שאותה צריך לייצב תחת רגלי האזרחים.</w:t>
      </w:r>
    </w:p>
    <w:p w14:paraId="46A1F013" w14:textId="77777777" w:rsidR="00000000" w:rsidRDefault="001C3AAC">
      <w:pPr>
        <w:pStyle w:val="a"/>
        <w:rPr>
          <w:rFonts w:hint="cs"/>
          <w:rtl/>
        </w:rPr>
      </w:pPr>
    </w:p>
    <w:p w14:paraId="4D83D375" w14:textId="77777777" w:rsidR="00000000" w:rsidRDefault="001C3AAC">
      <w:pPr>
        <w:pStyle w:val="a"/>
        <w:rPr>
          <w:rFonts w:hint="cs"/>
          <w:rtl/>
        </w:rPr>
      </w:pPr>
      <w:r>
        <w:rPr>
          <w:rFonts w:hint="cs"/>
          <w:rtl/>
        </w:rPr>
        <w:t>יש לנו עסק</w:t>
      </w:r>
      <w:r>
        <w:rPr>
          <w:rFonts w:hint="cs"/>
          <w:rtl/>
        </w:rPr>
        <w:t xml:space="preserve"> עם ממשלה ועם ראש ממשלה ועם משפחת מלוכה בעצם. אנו עדים לחגיגות של יחידים, מקורבים, על חשבונה של הקופה הציבורית, פרסומאי-בית שרואה מיליונים בשל קרבתו למלכות, קבלן שמסדרים לו איים ואגמים, תומך נלהב שמקבל פיס, והרשימה ארוכה וידועה.</w:t>
      </w:r>
    </w:p>
    <w:p w14:paraId="5553FF14" w14:textId="77777777" w:rsidR="00000000" w:rsidRDefault="001C3AAC">
      <w:pPr>
        <w:pStyle w:val="a"/>
        <w:rPr>
          <w:rFonts w:hint="cs"/>
          <w:rtl/>
        </w:rPr>
      </w:pPr>
    </w:p>
    <w:p w14:paraId="126D785D" w14:textId="77777777" w:rsidR="00000000" w:rsidRDefault="001C3AAC">
      <w:pPr>
        <w:pStyle w:val="a"/>
        <w:rPr>
          <w:rFonts w:hint="cs"/>
          <w:rtl/>
        </w:rPr>
      </w:pPr>
      <w:r>
        <w:rPr>
          <w:rFonts w:hint="cs"/>
          <w:rtl/>
        </w:rPr>
        <w:t>ומאידך גיסא, אשה קשת-יום צ</w:t>
      </w:r>
      <w:r>
        <w:rPr>
          <w:rFonts w:hint="cs"/>
          <w:rtl/>
        </w:rPr>
        <w:t xml:space="preserve">ריכה לסחוב את בנה המשותק בכיסא גלגלים ולזעוק ללחם. אזרח נתבע על גנבת חצי בקבוק מיץ, והתביעה דורשת להטיל עליו מאסר של שבע שנים. </w:t>
      </w:r>
    </w:p>
    <w:p w14:paraId="0CAF2FF3" w14:textId="77777777" w:rsidR="00000000" w:rsidRDefault="001C3AAC">
      <w:pPr>
        <w:pStyle w:val="a"/>
        <w:rPr>
          <w:rFonts w:hint="cs"/>
          <w:rtl/>
        </w:rPr>
      </w:pPr>
    </w:p>
    <w:p w14:paraId="37CF3E8A" w14:textId="77777777" w:rsidR="00000000" w:rsidRDefault="001C3AAC">
      <w:pPr>
        <w:pStyle w:val="a"/>
        <w:rPr>
          <w:rFonts w:hint="cs"/>
          <w:rtl/>
        </w:rPr>
      </w:pPr>
      <w:r>
        <w:rPr>
          <w:rFonts w:hint="cs"/>
          <w:rtl/>
        </w:rPr>
        <w:t>החברה, אדוני היושב-ראש, מאבדת צלם אנוש, הופכת אכזרית וקניבלית. יותר ויותר נאבקים כאן על פחות ופחות.</w:t>
      </w:r>
    </w:p>
    <w:p w14:paraId="249F15FE" w14:textId="77777777" w:rsidR="00000000" w:rsidRDefault="001C3AAC">
      <w:pPr>
        <w:pStyle w:val="a"/>
        <w:rPr>
          <w:rFonts w:hint="cs"/>
          <w:rtl/>
        </w:rPr>
      </w:pPr>
    </w:p>
    <w:p w14:paraId="061B6D4B" w14:textId="77777777" w:rsidR="00000000" w:rsidRDefault="001C3AAC">
      <w:pPr>
        <w:pStyle w:val="a"/>
        <w:rPr>
          <w:rFonts w:hint="cs"/>
          <w:rtl/>
        </w:rPr>
      </w:pPr>
      <w:r>
        <w:rPr>
          <w:rFonts w:hint="cs"/>
          <w:rtl/>
        </w:rPr>
        <w:t>הממשלה הזאת הפכה את הארץ ו</w:t>
      </w:r>
      <w:r>
        <w:rPr>
          <w:rFonts w:hint="cs"/>
          <w:rtl/>
        </w:rPr>
        <w:t>החברה לסדום, ועדיף שהיא תלך לפני שהכול ילך. תודה רבה.</w:t>
      </w:r>
    </w:p>
    <w:p w14:paraId="653C9CAD" w14:textId="77777777" w:rsidR="00000000" w:rsidRDefault="001C3AAC">
      <w:pPr>
        <w:pStyle w:val="a"/>
        <w:rPr>
          <w:rFonts w:hint="cs"/>
          <w:rtl/>
        </w:rPr>
      </w:pPr>
    </w:p>
    <w:p w14:paraId="61538F28" w14:textId="77777777" w:rsidR="00000000" w:rsidRDefault="001C3AAC">
      <w:pPr>
        <w:pStyle w:val="ad"/>
        <w:rPr>
          <w:rtl/>
        </w:rPr>
      </w:pPr>
      <w:r>
        <w:rPr>
          <w:rtl/>
        </w:rPr>
        <w:t>היו"ר יולי-יואל אדלשטיין:</w:t>
      </w:r>
    </w:p>
    <w:p w14:paraId="5DA7EA77" w14:textId="77777777" w:rsidR="00000000" w:rsidRDefault="001C3AAC">
      <w:pPr>
        <w:pStyle w:val="a"/>
        <w:rPr>
          <w:rtl/>
        </w:rPr>
      </w:pPr>
    </w:p>
    <w:p w14:paraId="0DDAB784" w14:textId="77777777" w:rsidR="00000000" w:rsidRDefault="001C3AAC">
      <w:pPr>
        <w:pStyle w:val="a"/>
        <w:rPr>
          <w:rFonts w:hint="cs"/>
          <w:rtl/>
        </w:rPr>
      </w:pPr>
      <w:r>
        <w:rPr>
          <w:rFonts w:hint="cs"/>
          <w:rtl/>
        </w:rPr>
        <w:t>תודה לחבר הכנסת מוחמד ברכה. חבר הכנסת טלב אלסאנע, אחריו - חברת הכנסת אילנה כהן, ולאחר מכן - חבר הכנסת זחאלקה.</w:t>
      </w:r>
    </w:p>
    <w:p w14:paraId="1ABF0617" w14:textId="77777777" w:rsidR="00000000" w:rsidRDefault="001C3AAC">
      <w:pPr>
        <w:pStyle w:val="a"/>
        <w:rPr>
          <w:rFonts w:hint="cs"/>
          <w:rtl/>
        </w:rPr>
      </w:pPr>
    </w:p>
    <w:p w14:paraId="2D59709B" w14:textId="77777777" w:rsidR="00000000" w:rsidRDefault="001C3AAC">
      <w:pPr>
        <w:pStyle w:val="Speaker"/>
        <w:rPr>
          <w:rtl/>
        </w:rPr>
      </w:pPr>
      <w:bookmarkStart w:id="260" w:name="FS000000549T21_07_2003_19_18_19"/>
      <w:bookmarkStart w:id="261" w:name="_Toc46720103"/>
      <w:bookmarkStart w:id="262" w:name="_Toc50257086"/>
      <w:bookmarkEnd w:id="260"/>
      <w:r>
        <w:rPr>
          <w:rFonts w:hint="eastAsia"/>
          <w:rtl/>
        </w:rPr>
        <w:t>טלב</w:t>
      </w:r>
      <w:r>
        <w:rPr>
          <w:rtl/>
        </w:rPr>
        <w:t xml:space="preserve"> אלסאנע (רע"ם):</w:t>
      </w:r>
      <w:bookmarkEnd w:id="261"/>
      <w:bookmarkEnd w:id="262"/>
    </w:p>
    <w:p w14:paraId="5B41B263" w14:textId="77777777" w:rsidR="00000000" w:rsidRDefault="001C3AAC">
      <w:pPr>
        <w:pStyle w:val="a"/>
        <w:rPr>
          <w:rFonts w:hint="cs"/>
          <w:rtl/>
        </w:rPr>
      </w:pPr>
    </w:p>
    <w:p w14:paraId="02657621" w14:textId="77777777" w:rsidR="00000000" w:rsidRDefault="001C3AAC">
      <w:pPr>
        <w:pStyle w:val="a"/>
        <w:rPr>
          <w:rFonts w:hint="cs"/>
          <w:rtl/>
        </w:rPr>
      </w:pPr>
      <w:r>
        <w:rPr>
          <w:rFonts w:hint="cs"/>
          <w:rtl/>
        </w:rPr>
        <w:t>אדוני היושב-ראש, חברי הכנסת, על-פי התפיסה ש</w:t>
      </w:r>
      <w:r>
        <w:rPr>
          <w:rFonts w:hint="cs"/>
          <w:rtl/>
        </w:rPr>
        <w:t>ל הממשלה הנוכחית, להיות ערבי כאן זה בגדר פשע, ולהתחתן זו עבירה או פשע שצריך להילחם בהם. ולכן יוזמים הצעת חוק אשר אמורה לקבוע לאזרחים הערבים עם מי להתחתן ואיך להקים את המשפחה.</w:t>
      </w:r>
    </w:p>
    <w:p w14:paraId="097194A0" w14:textId="77777777" w:rsidR="00000000" w:rsidRDefault="001C3AAC">
      <w:pPr>
        <w:pStyle w:val="a"/>
        <w:rPr>
          <w:rFonts w:hint="cs"/>
          <w:rtl/>
        </w:rPr>
      </w:pPr>
    </w:p>
    <w:p w14:paraId="655F8049" w14:textId="77777777" w:rsidR="00000000" w:rsidRDefault="001C3AAC">
      <w:pPr>
        <w:pStyle w:val="a"/>
        <w:rPr>
          <w:rFonts w:hint="cs"/>
          <w:rtl/>
        </w:rPr>
      </w:pPr>
      <w:r>
        <w:rPr>
          <w:rFonts w:hint="cs"/>
          <w:rtl/>
        </w:rPr>
        <w:t>על-פי התפיסה של הממשלה הזאת, להיות משפחה חד-הורית, גם זה פשע. ולכן כל הגזירות הכ</w:t>
      </w:r>
      <w:r>
        <w:rPr>
          <w:rFonts w:hint="cs"/>
          <w:rtl/>
        </w:rPr>
        <w:t>לכליות מכוונות נגד המשפחות החד-הוריות, נגד המשפחות העניות, נגד המובטלים, שהם תוצאה של אבטלה שגרמה המדיניות של הממשלה.</w:t>
      </w:r>
    </w:p>
    <w:p w14:paraId="1BC97044" w14:textId="77777777" w:rsidR="00000000" w:rsidRDefault="001C3AAC">
      <w:pPr>
        <w:pStyle w:val="a"/>
        <w:rPr>
          <w:rFonts w:hint="cs"/>
          <w:rtl/>
        </w:rPr>
      </w:pPr>
    </w:p>
    <w:p w14:paraId="19E49FA5" w14:textId="77777777" w:rsidR="00000000" w:rsidRDefault="001C3AAC">
      <w:pPr>
        <w:pStyle w:val="a"/>
        <w:rPr>
          <w:rFonts w:hint="cs"/>
          <w:rtl/>
        </w:rPr>
      </w:pPr>
      <w:r>
        <w:rPr>
          <w:rFonts w:hint="cs"/>
          <w:rtl/>
        </w:rPr>
        <w:t>רק לאחרונה פורסם דוח של עמותת "סיכוי", אשר משקף את היחס של הממשלה או בכלל ממשלות ישראל כלפי האוכלוסייה הערבית. על-פי הדוח הזה, בכל תחום ש</w:t>
      </w:r>
      <w:r>
        <w:rPr>
          <w:rFonts w:hint="cs"/>
          <w:rtl/>
        </w:rPr>
        <w:t>קיים, היכן שלא נוגעים, יש אפליה. אם בתחום החינוך - התלמיד הערבי מקבל פחות שעות לימוד מהתלמיד היהודי. אם זה מורים - המורה הערבי מקבל פחות תקציבים ופחות הכשרה והשתלמויות. אם זה על-פי תקציבים בתחום התשתיות או בתחומים אחרים - ההבחנה והאפליה חוגגות.</w:t>
      </w:r>
    </w:p>
    <w:p w14:paraId="72CD4698" w14:textId="77777777" w:rsidR="00000000" w:rsidRDefault="001C3AAC">
      <w:pPr>
        <w:pStyle w:val="a"/>
        <w:rPr>
          <w:rFonts w:hint="cs"/>
          <w:rtl/>
        </w:rPr>
      </w:pPr>
    </w:p>
    <w:p w14:paraId="481A2443" w14:textId="77777777" w:rsidR="00000000" w:rsidRDefault="001C3AAC">
      <w:pPr>
        <w:pStyle w:val="a"/>
        <w:rPr>
          <w:rFonts w:hint="cs"/>
          <w:rtl/>
        </w:rPr>
      </w:pPr>
      <w:r>
        <w:rPr>
          <w:rFonts w:hint="cs"/>
          <w:rtl/>
        </w:rPr>
        <w:t>כשאנחנו מד</w:t>
      </w:r>
      <w:r>
        <w:rPr>
          <w:rFonts w:hint="cs"/>
          <w:rtl/>
        </w:rPr>
        <w:t>ברים על שילוב אקדמאים או על ייצוג ערבי במשרדי הממשלה, משרד ממשלתי כמו משרד התקשורת, אין בו אפילו נציג ערבי אחד. במשרד התשתיות הלאומיות יש שני ערבים שעובדים במשרד, כשאנחנו מדברים על חוק שמחייב קליטה וייצוג הולמים.</w:t>
      </w:r>
    </w:p>
    <w:p w14:paraId="2DEDFFAC" w14:textId="77777777" w:rsidR="00000000" w:rsidRDefault="001C3AAC">
      <w:pPr>
        <w:pStyle w:val="a"/>
        <w:rPr>
          <w:rFonts w:hint="cs"/>
          <w:rtl/>
        </w:rPr>
      </w:pPr>
    </w:p>
    <w:p w14:paraId="1E764174" w14:textId="77777777" w:rsidR="00000000" w:rsidRDefault="001C3AAC">
      <w:pPr>
        <w:pStyle w:val="a"/>
        <w:rPr>
          <w:rFonts w:hint="cs"/>
          <w:rtl/>
        </w:rPr>
      </w:pPr>
      <w:r>
        <w:rPr>
          <w:rFonts w:hint="cs"/>
          <w:rtl/>
        </w:rPr>
        <w:t>הדוח הזה משקף את הפרצוף המכוער של המדיניות</w:t>
      </w:r>
      <w:r>
        <w:rPr>
          <w:rFonts w:hint="cs"/>
          <w:rtl/>
        </w:rPr>
        <w:t xml:space="preserve"> הממשלתית, שמאמצת באופן שיטתי את האפליה. זו לא אפליה מקרית, זו אפליה שיטתית, שהיא תוצאה מכוונת של מדיניות שאמורה להשיג את המטרה הזאת.</w:t>
      </w:r>
    </w:p>
    <w:p w14:paraId="39B9BC0F" w14:textId="77777777" w:rsidR="00000000" w:rsidRDefault="001C3AAC">
      <w:pPr>
        <w:pStyle w:val="a"/>
        <w:rPr>
          <w:rFonts w:hint="cs"/>
          <w:rtl/>
        </w:rPr>
      </w:pPr>
    </w:p>
    <w:p w14:paraId="257058C7" w14:textId="77777777" w:rsidR="00000000" w:rsidRDefault="001C3AAC">
      <w:pPr>
        <w:pStyle w:val="a"/>
        <w:rPr>
          <w:rFonts w:hint="cs"/>
          <w:rtl/>
        </w:rPr>
      </w:pPr>
      <w:r>
        <w:rPr>
          <w:rFonts w:hint="cs"/>
          <w:rtl/>
        </w:rPr>
        <w:t>ואני שואל, רבותי, איך יכול להיות שבתקופה הזאת של גזירות כלכליות ראש הממשלה מוצא כספים ותקציבים כדי להקים 30 התיישבויות, ש</w:t>
      </w:r>
      <w:r>
        <w:rPr>
          <w:rFonts w:hint="cs"/>
          <w:rtl/>
        </w:rPr>
        <w:t>נקראות נקודות, לאורך כל "הקו הירוק", שהמטרה שלהן היא למנוע רצף טריטוריאלי, למנוע רצף דמוגרפי בין האזרחים הערבים במדינה לתושבים הפלסטינים מחוץ למדינה?  מאיפה יש לו הכסף להקים עוד התנחלויות ועוד התיישבויות בודדים? מאיפה יש לו הכסף להקים את גדר ההפרדה?</w:t>
      </w:r>
    </w:p>
    <w:p w14:paraId="620A8F26" w14:textId="77777777" w:rsidR="00000000" w:rsidRDefault="001C3AAC">
      <w:pPr>
        <w:pStyle w:val="a"/>
        <w:rPr>
          <w:rFonts w:hint="cs"/>
          <w:rtl/>
        </w:rPr>
      </w:pPr>
    </w:p>
    <w:p w14:paraId="4A22A23C" w14:textId="77777777" w:rsidR="00000000" w:rsidRDefault="001C3AAC">
      <w:pPr>
        <w:pStyle w:val="a"/>
        <w:rPr>
          <w:rFonts w:hint="cs"/>
          <w:rtl/>
        </w:rPr>
      </w:pPr>
      <w:r>
        <w:rPr>
          <w:rFonts w:hint="cs"/>
          <w:rtl/>
        </w:rPr>
        <w:t>כל הע</w:t>
      </w:r>
      <w:r>
        <w:rPr>
          <w:rFonts w:hint="cs"/>
          <w:rtl/>
        </w:rPr>
        <w:t>ולם חגג את נפילת חומת ברלין, וכאן, במדינת ישראל, מקימים את החומה מחדש, תחת הססמה - כך משיגים את השלום. אין דבר יותר מעוות, הנוגד כל תפיסה של שלום, מאשר הקמת חומה וחומות. אם כבר רוצים להקים חומה, למה בשטחם של אחרים, למה על אדמתם של אחרים, למה לא על אדמתה של</w:t>
      </w:r>
      <w:r>
        <w:rPr>
          <w:rFonts w:hint="cs"/>
          <w:rtl/>
        </w:rPr>
        <w:t xml:space="preserve"> מדינת ישראל?</w:t>
      </w:r>
    </w:p>
    <w:p w14:paraId="2DB6B42F" w14:textId="77777777" w:rsidR="00000000" w:rsidRDefault="001C3AAC">
      <w:pPr>
        <w:pStyle w:val="a"/>
        <w:rPr>
          <w:rFonts w:hint="cs"/>
          <w:rtl/>
        </w:rPr>
      </w:pPr>
    </w:p>
    <w:p w14:paraId="552B477D" w14:textId="77777777" w:rsidR="00000000" w:rsidRDefault="001C3AAC">
      <w:pPr>
        <w:pStyle w:val="a"/>
        <w:rPr>
          <w:rFonts w:hint="cs"/>
          <w:rtl/>
        </w:rPr>
      </w:pPr>
      <w:r>
        <w:rPr>
          <w:rFonts w:hint="cs"/>
          <w:rtl/>
        </w:rPr>
        <w:t>ולכן, אין סיבה לחומה הזאת, שעולה מיליארדים, והיא על חשבון המשפחות החד-הוריות, על חשבון המובטלים והעניים במדינה, והיא גם מרחיקה את השלום ומגבירה את התסיסה והתסכול.</w:t>
      </w:r>
    </w:p>
    <w:p w14:paraId="78626D22" w14:textId="77777777" w:rsidR="00000000" w:rsidRDefault="001C3AAC">
      <w:pPr>
        <w:pStyle w:val="a"/>
        <w:rPr>
          <w:rFonts w:hint="cs"/>
          <w:rtl/>
        </w:rPr>
      </w:pPr>
    </w:p>
    <w:p w14:paraId="7301B2AD" w14:textId="77777777" w:rsidR="00000000" w:rsidRDefault="001C3AAC">
      <w:pPr>
        <w:pStyle w:val="a"/>
        <w:rPr>
          <w:rFonts w:hint="cs"/>
          <w:rtl/>
        </w:rPr>
      </w:pPr>
      <w:r>
        <w:rPr>
          <w:rFonts w:hint="cs"/>
          <w:rtl/>
        </w:rPr>
        <w:t>לאור כל המדיניות המטופשת, שרואה באזרחים אויב, אותם אזרחים עניים, אותם מובטלים</w:t>
      </w:r>
      <w:r>
        <w:rPr>
          <w:rFonts w:hint="cs"/>
          <w:rtl/>
        </w:rPr>
        <w:t>, משפחות חד-הוריות, ערבים - אין לנו אמון במדיניות הזאת, שמגדילה את האבטלה, שפוגעת בצמיחה, שמגדילה את הסכנה למלחמה ומרחיקה את השלום.</w:t>
      </w:r>
    </w:p>
    <w:p w14:paraId="23308478" w14:textId="77777777" w:rsidR="00000000" w:rsidRDefault="001C3AAC">
      <w:pPr>
        <w:pStyle w:val="a"/>
        <w:rPr>
          <w:rFonts w:hint="cs"/>
          <w:rtl/>
        </w:rPr>
      </w:pPr>
    </w:p>
    <w:p w14:paraId="1756BF8C" w14:textId="77777777" w:rsidR="00000000" w:rsidRDefault="001C3AAC">
      <w:pPr>
        <w:pStyle w:val="ad"/>
        <w:rPr>
          <w:rtl/>
        </w:rPr>
      </w:pPr>
      <w:r>
        <w:rPr>
          <w:rtl/>
        </w:rPr>
        <w:t>היו"ר מוחמד ברכה:</w:t>
      </w:r>
    </w:p>
    <w:p w14:paraId="75FF0A10" w14:textId="77777777" w:rsidR="00000000" w:rsidRDefault="001C3AAC">
      <w:pPr>
        <w:pStyle w:val="a"/>
        <w:rPr>
          <w:rtl/>
        </w:rPr>
      </w:pPr>
    </w:p>
    <w:p w14:paraId="54320E75" w14:textId="77777777" w:rsidR="00000000" w:rsidRDefault="001C3AAC">
      <w:pPr>
        <w:pStyle w:val="a"/>
        <w:rPr>
          <w:rFonts w:hint="cs"/>
          <w:rtl/>
        </w:rPr>
      </w:pPr>
      <w:r>
        <w:rPr>
          <w:rFonts w:hint="cs"/>
          <w:rtl/>
        </w:rPr>
        <w:t xml:space="preserve">תודה, חבר הכנסת טלב אלסאנע. חברת הכנסת אילנה כהן, בבקשה. אחריה </w:t>
      </w:r>
      <w:r>
        <w:rPr>
          <w:rtl/>
        </w:rPr>
        <w:t>–</w:t>
      </w:r>
      <w:r>
        <w:rPr>
          <w:rFonts w:hint="cs"/>
          <w:rtl/>
        </w:rPr>
        <w:t xml:space="preserve"> חבר הכנסת ג'מאל זחאלקה. </w:t>
      </w:r>
    </w:p>
    <w:p w14:paraId="1F618815" w14:textId="77777777" w:rsidR="00000000" w:rsidRDefault="001C3AAC">
      <w:pPr>
        <w:pStyle w:val="a"/>
        <w:rPr>
          <w:rFonts w:hint="cs"/>
          <w:rtl/>
        </w:rPr>
      </w:pPr>
    </w:p>
    <w:p w14:paraId="7BAE3E7B" w14:textId="77777777" w:rsidR="00000000" w:rsidRDefault="001C3AAC">
      <w:pPr>
        <w:pStyle w:val="Speaker"/>
        <w:rPr>
          <w:rtl/>
        </w:rPr>
      </w:pPr>
      <w:bookmarkStart w:id="263" w:name="FS000001063T21_07_2003_19_06_44"/>
      <w:bookmarkStart w:id="264" w:name="_Toc46720104"/>
      <w:bookmarkStart w:id="265" w:name="_Toc50257087"/>
      <w:bookmarkEnd w:id="263"/>
      <w:r>
        <w:rPr>
          <w:rFonts w:hint="eastAsia"/>
          <w:rtl/>
        </w:rPr>
        <w:t>אילנה</w:t>
      </w:r>
      <w:r>
        <w:rPr>
          <w:rtl/>
        </w:rPr>
        <w:t xml:space="preserve"> כהן (עם</w:t>
      </w:r>
      <w:r>
        <w:rPr>
          <w:rtl/>
        </w:rPr>
        <w:t xml:space="preserve"> אחד):</w:t>
      </w:r>
      <w:bookmarkEnd w:id="264"/>
      <w:bookmarkEnd w:id="265"/>
    </w:p>
    <w:p w14:paraId="669FDF01" w14:textId="77777777" w:rsidR="00000000" w:rsidRDefault="001C3AAC">
      <w:pPr>
        <w:pStyle w:val="a"/>
        <w:rPr>
          <w:rFonts w:hint="cs"/>
          <w:rtl/>
        </w:rPr>
      </w:pPr>
    </w:p>
    <w:p w14:paraId="1E3B1FFA" w14:textId="77777777" w:rsidR="00000000" w:rsidRDefault="001C3AAC">
      <w:pPr>
        <w:pStyle w:val="a"/>
        <w:rPr>
          <w:rFonts w:hint="cs"/>
          <w:rtl/>
        </w:rPr>
      </w:pPr>
      <w:r>
        <w:rPr>
          <w:rFonts w:hint="cs"/>
          <w:rtl/>
        </w:rPr>
        <w:t xml:space="preserve">אדוני היושב-ראש, חברי הכנסת, אני מתפלאת למה השולחן של השרים ריק, ואני מבקשת ששר יבוא לפה. </w:t>
      </w:r>
    </w:p>
    <w:p w14:paraId="5D4681E6" w14:textId="77777777" w:rsidR="00000000" w:rsidRDefault="001C3AAC">
      <w:pPr>
        <w:pStyle w:val="a"/>
        <w:rPr>
          <w:rFonts w:hint="cs"/>
          <w:rtl/>
        </w:rPr>
      </w:pPr>
    </w:p>
    <w:p w14:paraId="74F24AB7" w14:textId="77777777" w:rsidR="00000000" w:rsidRDefault="001C3AAC">
      <w:pPr>
        <w:pStyle w:val="ad"/>
        <w:rPr>
          <w:rtl/>
        </w:rPr>
      </w:pPr>
      <w:r>
        <w:rPr>
          <w:rtl/>
        </w:rPr>
        <w:t>היו"ר מוחמד ברכה:</w:t>
      </w:r>
    </w:p>
    <w:p w14:paraId="0E29397B" w14:textId="77777777" w:rsidR="00000000" w:rsidRDefault="001C3AAC">
      <w:pPr>
        <w:pStyle w:val="a"/>
        <w:rPr>
          <w:rtl/>
        </w:rPr>
      </w:pPr>
    </w:p>
    <w:p w14:paraId="5E8EE5D8" w14:textId="77777777" w:rsidR="00000000" w:rsidRDefault="001C3AAC">
      <w:pPr>
        <w:pStyle w:val="a"/>
        <w:rPr>
          <w:rFonts w:hint="cs"/>
          <w:rtl/>
        </w:rPr>
      </w:pPr>
      <w:r>
        <w:rPr>
          <w:rFonts w:hint="cs"/>
          <w:rtl/>
        </w:rPr>
        <w:t xml:space="preserve">השר צחי הנגבי נמצא. </w:t>
      </w:r>
    </w:p>
    <w:p w14:paraId="2B147838" w14:textId="77777777" w:rsidR="00000000" w:rsidRDefault="001C3AAC">
      <w:pPr>
        <w:pStyle w:val="a"/>
        <w:rPr>
          <w:rFonts w:hint="cs"/>
          <w:rtl/>
        </w:rPr>
      </w:pPr>
    </w:p>
    <w:p w14:paraId="4B54D3A3" w14:textId="77777777" w:rsidR="00000000" w:rsidRDefault="001C3AAC">
      <w:pPr>
        <w:pStyle w:val="SpeakerCon"/>
        <w:rPr>
          <w:rtl/>
        </w:rPr>
      </w:pPr>
      <w:bookmarkStart w:id="266" w:name="FS000001063T21_07_2003_19_07_59C"/>
      <w:bookmarkEnd w:id="266"/>
      <w:r>
        <w:rPr>
          <w:rtl/>
        </w:rPr>
        <w:t>אילנה כהן (עם אחד):</w:t>
      </w:r>
    </w:p>
    <w:p w14:paraId="1047DF25" w14:textId="77777777" w:rsidR="00000000" w:rsidRDefault="001C3AAC">
      <w:pPr>
        <w:pStyle w:val="a"/>
        <w:rPr>
          <w:rtl/>
        </w:rPr>
      </w:pPr>
    </w:p>
    <w:p w14:paraId="30485A7F" w14:textId="77777777" w:rsidR="00000000" w:rsidRDefault="001C3AAC">
      <w:pPr>
        <w:pStyle w:val="a"/>
        <w:rPr>
          <w:rFonts w:hint="cs"/>
          <w:rtl/>
        </w:rPr>
      </w:pPr>
      <w:r>
        <w:rPr>
          <w:rFonts w:hint="cs"/>
          <w:rtl/>
        </w:rPr>
        <w:t>אני רוצה לדבר על מערכת הבריאות. מדי שנה בשנה אנחנו חוזרים על אותו תסריט, כשמגדילים את תוחלת הח</w:t>
      </w:r>
      <w:r>
        <w:rPr>
          <w:rFonts w:hint="cs"/>
          <w:rtl/>
        </w:rPr>
        <w:t>יים. אם היו אומרים שסל הבריאות ויום האשפוז צמוד באחוז אחד או בחצי אחוז, או אפילו בפרומיל אחד, יכול להיות שהיו מונעים את כל המצב במערכת הבריאות. אבל, חברי הכנסת, הקשיבו לי כאזרחי המדינה, ואז יקשיבו לכם: מי שמחליט החלטות כאלה, שיורידו 300 מיטות פנימיות בבתי-</w:t>
      </w:r>
      <w:r>
        <w:rPr>
          <w:rFonts w:hint="cs"/>
          <w:rtl/>
        </w:rPr>
        <w:t xml:space="preserve">חולים כלליים, אסור לו לישון בלילה. מדברת אליכם אחות שבמשך 37 שנים היתה במחלקה פנימית. להגיד שמעבירים אותם לגריאטריה </w:t>
      </w:r>
      <w:r>
        <w:rPr>
          <w:rtl/>
        </w:rPr>
        <w:t>–</w:t>
      </w:r>
      <w:r>
        <w:rPr>
          <w:rFonts w:hint="cs"/>
          <w:rtl/>
        </w:rPr>
        <w:t xml:space="preserve"> הרי גם היום הפרוזדורים מלאים. אין כבוד לחולים ששוכבים בפרוזדור, הם מחוברים למוניטורים, עם מכונות הנשמה. אז מה אתם רוצים לקחת להם? </w:t>
      </w:r>
    </w:p>
    <w:p w14:paraId="62C47B9F" w14:textId="77777777" w:rsidR="00000000" w:rsidRDefault="001C3AAC">
      <w:pPr>
        <w:pStyle w:val="a"/>
        <w:rPr>
          <w:rFonts w:hint="cs"/>
          <w:rtl/>
        </w:rPr>
      </w:pPr>
    </w:p>
    <w:p w14:paraId="26C77986" w14:textId="77777777" w:rsidR="00000000" w:rsidRDefault="001C3AAC">
      <w:pPr>
        <w:pStyle w:val="a"/>
        <w:rPr>
          <w:rFonts w:hint="cs"/>
          <w:rtl/>
        </w:rPr>
      </w:pPr>
      <w:r>
        <w:rPr>
          <w:rFonts w:hint="cs"/>
          <w:rtl/>
        </w:rPr>
        <w:t>אני מצ</w:t>
      </w:r>
      <w:r>
        <w:rPr>
          <w:rFonts w:hint="cs"/>
          <w:rtl/>
        </w:rPr>
        <w:t xml:space="preserve">יעה שאגף התקציבים ירד לעם. בחיים שלו הוא לא ראה חולה כזה, כי אם הוא היה רואה חולה כזה, הוא לא היה מציע להטיל גזירות כאלה על החולים. ושוב אנחנו פוגעים בחלשים. </w:t>
      </w:r>
    </w:p>
    <w:p w14:paraId="4D8DDFB2" w14:textId="77777777" w:rsidR="00000000" w:rsidRDefault="001C3AAC">
      <w:pPr>
        <w:pStyle w:val="a"/>
        <w:rPr>
          <w:rFonts w:hint="cs"/>
          <w:rtl/>
        </w:rPr>
      </w:pPr>
    </w:p>
    <w:p w14:paraId="56CB9D95" w14:textId="77777777" w:rsidR="00000000" w:rsidRDefault="001C3AAC">
      <w:pPr>
        <w:pStyle w:val="a"/>
        <w:rPr>
          <w:rFonts w:hint="cs"/>
          <w:rtl/>
        </w:rPr>
      </w:pPr>
      <w:r>
        <w:rPr>
          <w:rFonts w:hint="cs"/>
          <w:rtl/>
        </w:rPr>
        <w:t xml:space="preserve">אני יודעת מה הכי זול, וזה לא יפה מה שאגיד לכם. אם חולה לא יקבל טיפול, האמינו לי שזה הזול ביותר. </w:t>
      </w:r>
      <w:r>
        <w:rPr>
          <w:rFonts w:hint="cs"/>
          <w:rtl/>
        </w:rPr>
        <w:t xml:space="preserve">אז לא תצטרכו לא מיטה בשבילו, לא תרופות, לא סל תרופות, לא שום דבר אחר. </w:t>
      </w:r>
    </w:p>
    <w:p w14:paraId="5C6948E0" w14:textId="77777777" w:rsidR="00000000" w:rsidRDefault="001C3AAC">
      <w:pPr>
        <w:pStyle w:val="a"/>
        <w:rPr>
          <w:rFonts w:hint="cs"/>
          <w:rtl/>
        </w:rPr>
      </w:pPr>
    </w:p>
    <w:p w14:paraId="4E1D9ADB" w14:textId="77777777" w:rsidR="00000000" w:rsidRDefault="001C3AAC">
      <w:pPr>
        <w:pStyle w:val="a"/>
        <w:rPr>
          <w:rFonts w:hint="cs"/>
          <w:rtl/>
        </w:rPr>
      </w:pPr>
      <w:r>
        <w:rPr>
          <w:rFonts w:hint="cs"/>
          <w:rtl/>
        </w:rPr>
        <w:t>אתם שוב פוגעים בזקנים. חברי הכנסת, לאף אחד כאן אין חסינות. במוקדם או במאוחר כולכם תגיעו לבתי-החולים, ואף אחד מכם לא ירצה לקבל טיפול כזה, כי לכל חברי הכנסת יש הורים. הייתי מבינה אתכם אם</w:t>
      </w:r>
      <w:r>
        <w:rPr>
          <w:rFonts w:hint="cs"/>
          <w:rtl/>
        </w:rPr>
        <w:t xml:space="preserve"> היה לכם האומץ הציבורי להגיד: לא עושים יותר ניתוחי מעקפים. מדוע? כי אתם מפחדים? היום כששואלים את חבר הכנסת מה שלומו, הוא מסמן באצבעות הידיים כמה ניתוחי מעקפים הוא עבר. תגידו שאתם לא עושים יותר דיאליזה. מותר לכם במדינת ישראל להגיד: יש לנו רפואה לתפארת במדינ</w:t>
      </w:r>
      <w:r>
        <w:rPr>
          <w:rFonts w:hint="cs"/>
          <w:rtl/>
        </w:rPr>
        <w:t xml:space="preserve">ת ישראל, אבל אנחנו ניתן דיאליזה עד גיל 40. אנחנו לא נמשיך עם תוחלת החיים. אבל כשאתם פוגעים דווקא בחלשים, אין לכם זכות. </w:t>
      </w:r>
    </w:p>
    <w:p w14:paraId="60CAA976" w14:textId="77777777" w:rsidR="00000000" w:rsidRDefault="001C3AAC">
      <w:pPr>
        <w:pStyle w:val="a"/>
        <w:rPr>
          <w:rFonts w:hint="cs"/>
          <w:rtl/>
        </w:rPr>
      </w:pPr>
    </w:p>
    <w:p w14:paraId="59D3EEE7" w14:textId="77777777" w:rsidR="00000000" w:rsidRDefault="001C3AAC">
      <w:pPr>
        <w:pStyle w:val="a"/>
        <w:rPr>
          <w:rFonts w:hint="cs"/>
          <w:rtl/>
        </w:rPr>
      </w:pPr>
      <w:r>
        <w:rPr>
          <w:rFonts w:hint="cs"/>
          <w:rtl/>
        </w:rPr>
        <w:t>אולי אני חברת כנסת חדשה, אבל אני מתביישת כשאני נמצאת פה ואני רואה שלכל האנשים לא חשוב, ואחר כך אני שומעת חברי כנסת שאומרים: לא ידעתי, ל</w:t>
      </w:r>
      <w:r>
        <w:rPr>
          <w:rFonts w:hint="cs"/>
          <w:rtl/>
        </w:rPr>
        <w:t xml:space="preserve">א הבנתי שזה כל כך חמור. אז אני אומרת לכם בתור אחות: האמינו לי שישבתי יותר מ-15 ימים פה בשביתת רעב כדי שיהיו תקנים וכדי שיהיו אחיות לטפל בחולים. אתם עושים נזק, אתם מתעללים באנשים זקנים בעצם זה שאתם מחליטים להוריד מיטות במחלקות הפנימיות, במקום להוסיף. </w:t>
      </w:r>
    </w:p>
    <w:p w14:paraId="3281085C" w14:textId="77777777" w:rsidR="00000000" w:rsidRDefault="001C3AAC">
      <w:pPr>
        <w:pStyle w:val="a"/>
        <w:rPr>
          <w:rFonts w:hint="cs"/>
          <w:rtl/>
        </w:rPr>
      </w:pPr>
    </w:p>
    <w:p w14:paraId="1B2A6F3E" w14:textId="77777777" w:rsidR="00000000" w:rsidRDefault="001C3AAC">
      <w:pPr>
        <w:pStyle w:val="a"/>
        <w:rPr>
          <w:rFonts w:hint="cs"/>
          <w:rtl/>
        </w:rPr>
      </w:pPr>
      <w:r>
        <w:rPr>
          <w:rFonts w:hint="cs"/>
          <w:rtl/>
        </w:rPr>
        <w:t xml:space="preserve">אני </w:t>
      </w:r>
      <w:r>
        <w:rPr>
          <w:rFonts w:hint="cs"/>
          <w:rtl/>
        </w:rPr>
        <w:t xml:space="preserve">יודעת ששר הבריאות עושה עבודה לתפארת במדינת ישראל, ואני רוצה לברך אותו על כך. אני מציעה לכם, ולכל אלה שמדברים שם בצד, שתחשבו היטב על מה שאתם עושים, כי אין דרך חזרה. כשאתם לא משלמים למישהו, אז כמו שאומר שר האוצר: בשנה הבאה נחזיר, המדינה תצמח. אפילו קקטוס לא </w:t>
      </w:r>
      <w:r>
        <w:rPr>
          <w:rFonts w:hint="cs"/>
          <w:rtl/>
        </w:rPr>
        <w:t xml:space="preserve">יצמח.  אבל כשלא נותנים טיפול לחולה, הוא הולך לפתולוגיה. אין דרך חזרה, ועל זה אין תשלום. אני מציעה לכם: קחו את עצמכם בידיים, כי אמרתי לכם את זה. </w:t>
      </w:r>
    </w:p>
    <w:p w14:paraId="45FA4B61" w14:textId="77777777" w:rsidR="00000000" w:rsidRDefault="001C3AAC">
      <w:pPr>
        <w:pStyle w:val="a"/>
        <w:rPr>
          <w:rFonts w:hint="cs"/>
          <w:rtl/>
        </w:rPr>
      </w:pPr>
    </w:p>
    <w:p w14:paraId="2E2AA85F" w14:textId="77777777" w:rsidR="00000000" w:rsidRDefault="001C3AAC">
      <w:pPr>
        <w:pStyle w:val="a"/>
        <w:rPr>
          <w:rFonts w:hint="cs"/>
          <w:rtl/>
        </w:rPr>
      </w:pPr>
      <w:r>
        <w:rPr>
          <w:rFonts w:hint="cs"/>
          <w:rtl/>
        </w:rPr>
        <w:t>האחיות לא יאפשרו לכם לעשות את זה. הרי אתם רוצים להפריט את בתי-החולים הגריאטריים. אז לאן אתם רוצים להעביר אותם?</w:t>
      </w:r>
      <w:r>
        <w:rPr>
          <w:rFonts w:hint="cs"/>
          <w:rtl/>
        </w:rPr>
        <w:t xml:space="preserve"> אתם רוצים שנחזור אחורה, ש-40 חולים קשים ומורכבים ומונשמים יטופלו על-ידי אחות אחת, וזה הטיפול שהם יקבלו. אני חושבת שזה חוסר אחריות, והגיע הזמן שתאמינו לי ושירד לכם האסימון. תודה רבה. </w:t>
      </w:r>
    </w:p>
    <w:p w14:paraId="358A2013" w14:textId="77777777" w:rsidR="00000000" w:rsidRDefault="001C3AAC">
      <w:pPr>
        <w:pStyle w:val="a"/>
        <w:rPr>
          <w:rFonts w:hint="cs"/>
          <w:rtl/>
        </w:rPr>
      </w:pPr>
    </w:p>
    <w:p w14:paraId="0EFD5165" w14:textId="77777777" w:rsidR="00000000" w:rsidRDefault="001C3AAC">
      <w:pPr>
        <w:pStyle w:val="ad"/>
        <w:rPr>
          <w:rtl/>
        </w:rPr>
      </w:pPr>
      <w:r>
        <w:rPr>
          <w:rtl/>
        </w:rPr>
        <w:t>היו"ר מוחמד ברכה:</w:t>
      </w:r>
    </w:p>
    <w:p w14:paraId="27285706" w14:textId="77777777" w:rsidR="00000000" w:rsidRDefault="001C3AAC">
      <w:pPr>
        <w:pStyle w:val="a"/>
        <w:rPr>
          <w:rtl/>
        </w:rPr>
      </w:pPr>
    </w:p>
    <w:p w14:paraId="519F5805" w14:textId="77777777" w:rsidR="00000000" w:rsidRDefault="001C3AAC">
      <w:pPr>
        <w:pStyle w:val="a"/>
        <w:rPr>
          <w:rFonts w:hint="cs"/>
          <w:rtl/>
        </w:rPr>
      </w:pPr>
      <w:r>
        <w:rPr>
          <w:rFonts w:hint="cs"/>
          <w:rtl/>
        </w:rPr>
        <w:t xml:space="preserve">תודה, חברת הכנסת אילנה כהן. חבר הכנסת ג'מאל זחאלקה, </w:t>
      </w:r>
      <w:r>
        <w:rPr>
          <w:rFonts w:hint="cs"/>
          <w:rtl/>
        </w:rPr>
        <w:t xml:space="preserve">ואחריו - אחרון הדוברים, חבר הכנסת אהוד יתום. בבקשה. </w:t>
      </w:r>
    </w:p>
    <w:p w14:paraId="6900A5A9" w14:textId="77777777" w:rsidR="00000000" w:rsidRDefault="001C3AAC">
      <w:pPr>
        <w:pStyle w:val="a"/>
        <w:rPr>
          <w:rFonts w:hint="cs"/>
          <w:rtl/>
        </w:rPr>
      </w:pPr>
    </w:p>
    <w:p w14:paraId="58E0292C" w14:textId="77777777" w:rsidR="00000000" w:rsidRDefault="001C3AAC">
      <w:pPr>
        <w:pStyle w:val="Speaker"/>
        <w:rPr>
          <w:rtl/>
        </w:rPr>
      </w:pPr>
      <w:bookmarkStart w:id="267" w:name="FS000001061T21_07_2003_19_23_59"/>
      <w:bookmarkStart w:id="268" w:name="_Toc46720105"/>
      <w:bookmarkStart w:id="269" w:name="_Toc50257088"/>
      <w:bookmarkEnd w:id="267"/>
      <w:r>
        <w:rPr>
          <w:rFonts w:hint="eastAsia"/>
          <w:rtl/>
        </w:rPr>
        <w:t>ג</w:t>
      </w:r>
      <w:r>
        <w:rPr>
          <w:rtl/>
        </w:rPr>
        <w:t>'מאל זחאלקה (בל"ד):</w:t>
      </w:r>
      <w:bookmarkEnd w:id="268"/>
      <w:bookmarkEnd w:id="269"/>
    </w:p>
    <w:p w14:paraId="2A986297" w14:textId="77777777" w:rsidR="00000000" w:rsidRDefault="001C3AAC">
      <w:pPr>
        <w:pStyle w:val="a"/>
        <w:rPr>
          <w:rFonts w:hint="cs"/>
          <w:rtl/>
        </w:rPr>
      </w:pPr>
    </w:p>
    <w:p w14:paraId="330AFA05" w14:textId="77777777" w:rsidR="00000000" w:rsidRDefault="001C3AAC">
      <w:pPr>
        <w:pStyle w:val="a"/>
        <w:rPr>
          <w:rFonts w:hint="cs"/>
          <w:rtl/>
        </w:rPr>
      </w:pPr>
      <w:r>
        <w:rPr>
          <w:rFonts w:hint="cs"/>
          <w:rtl/>
        </w:rPr>
        <w:t>אדוני היושב-ראש, רבותי חברי הכנסת, יש ויכוח בשנה האחרונה, האם ישראל היא במקום הראשון או במקום השני בעולם מבחינת האי-שוויון. אני יודע שהיושב-ראש חושב שהיא במקום הראשון, אבל יש אנשים</w:t>
      </w:r>
      <w:r>
        <w:rPr>
          <w:rFonts w:hint="cs"/>
          <w:rtl/>
        </w:rPr>
        <w:t xml:space="preserve"> שטוענים שהיא במקום השני.  </w:t>
      </w:r>
    </w:p>
    <w:p w14:paraId="47267060" w14:textId="77777777" w:rsidR="00000000" w:rsidRDefault="001C3AAC">
      <w:pPr>
        <w:pStyle w:val="a"/>
        <w:rPr>
          <w:rFonts w:hint="cs"/>
          <w:rtl/>
        </w:rPr>
      </w:pPr>
    </w:p>
    <w:p w14:paraId="28B1F58F" w14:textId="77777777" w:rsidR="00000000" w:rsidRDefault="001C3AAC">
      <w:pPr>
        <w:pStyle w:val="ad"/>
        <w:rPr>
          <w:rtl/>
        </w:rPr>
      </w:pPr>
      <w:r>
        <w:rPr>
          <w:rtl/>
        </w:rPr>
        <w:t>היו"ר מוחמד ברכה:</w:t>
      </w:r>
    </w:p>
    <w:p w14:paraId="4E262AE4" w14:textId="77777777" w:rsidR="00000000" w:rsidRDefault="001C3AAC">
      <w:pPr>
        <w:pStyle w:val="a"/>
        <w:rPr>
          <w:rtl/>
        </w:rPr>
      </w:pPr>
    </w:p>
    <w:p w14:paraId="294852A8" w14:textId="77777777" w:rsidR="00000000" w:rsidRDefault="001C3AAC">
      <w:pPr>
        <w:pStyle w:val="a"/>
        <w:rPr>
          <w:rFonts w:hint="cs"/>
          <w:rtl/>
        </w:rPr>
      </w:pPr>
      <w:r>
        <w:rPr>
          <w:rFonts w:hint="cs"/>
          <w:rtl/>
        </w:rPr>
        <w:t xml:space="preserve">יש נדנדה. </w:t>
      </w:r>
    </w:p>
    <w:p w14:paraId="5697CB1A" w14:textId="77777777" w:rsidR="00000000" w:rsidRDefault="001C3AAC">
      <w:pPr>
        <w:pStyle w:val="a"/>
        <w:rPr>
          <w:rFonts w:hint="cs"/>
          <w:rtl/>
        </w:rPr>
      </w:pPr>
    </w:p>
    <w:p w14:paraId="185776A5" w14:textId="77777777" w:rsidR="00000000" w:rsidRDefault="001C3AAC">
      <w:pPr>
        <w:pStyle w:val="SpeakerCon"/>
        <w:rPr>
          <w:rtl/>
        </w:rPr>
      </w:pPr>
      <w:bookmarkStart w:id="270" w:name="FS000001061T21_07_2003_19_25_37C"/>
      <w:bookmarkEnd w:id="270"/>
    </w:p>
    <w:p w14:paraId="6E6F5561" w14:textId="77777777" w:rsidR="00000000" w:rsidRDefault="001C3AAC">
      <w:pPr>
        <w:pStyle w:val="SpeakerCon"/>
        <w:rPr>
          <w:rtl/>
        </w:rPr>
      </w:pPr>
      <w:r>
        <w:rPr>
          <w:rtl/>
        </w:rPr>
        <w:t>ג'מאל זחאלקה (בל"ד):</w:t>
      </w:r>
    </w:p>
    <w:p w14:paraId="402B6858" w14:textId="77777777" w:rsidR="00000000" w:rsidRDefault="001C3AAC">
      <w:pPr>
        <w:pStyle w:val="a"/>
        <w:rPr>
          <w:rtl/>
        </w:rPr>
      </w:pPr>
    </w:p>
    <w:p w14:paraId="5C4EC66B" w14:textId="77777777" w:rsidR="00000000" w:rsidRDefault="001C3AAC">
      <w:pPr>
        <w:pStyle w:val="a"/>
        <w:rPr>
          <w:rFonts w:hint="cs"/>
          <w:rtl/>
        </w:rPr>
      </w:pPr>
      <w:r>
        <w:rPr>
          <w:rFonts w:hint="cs"/>
          <w:rtl/>
        </w:rPr>
        <w:t>יש נדנדה. לפני 20 או 30 שנה היא היתה במקומות האחרונים בעולם מבחינת אי-שוויון. המצב הגיע לכך שבשנה האחרונה תפסה ישראל את המקום הראשון או השני, לא אתווכח על כך, ובאה ממשלה ליש</w:t>
      </w:r>
      <w:r>
        <w:rPr>
          <w:rFonts w:hint="cs"/>
          <w:rtl/>
        </w:rPr>
        <w:t>ראל שרצתה לטפל בנושא. ומה עשתה הממשלה? היא הביאה תוכנית כלכלית שתגדיל את האי-שוויון הקיים עשרות מונים. העשירים יתעשרו, והעניים יהיו יותר עניים. הטענה היא, שאם העשירים יתעשרו יותר, מלמעלה יש חורים שמהם מטפטף משהו לאנשים שנמצאים למטה. והממשלה הזאת סוגרת את ה</w:t>
      </w:r>
      <w:r>
        <w:rPr>
          <w:rFonts w:hint="cs"/>
          <w:rtl/>
        </w:rPr>
        <w:t xml:space="preserve">חורים בזה אחר זה: הקלות במס לעשירים והחמרה עם העניים. </w:t>
      </w:r>
    </w:p>
    <w:p w14:paraId="551ED787" w14:textId="77777777" w:rsidR="00000000" w:rsidRDefault="001C3AAC">
      <w:pPr>
        <w:pStyle w:val="a"/>
        <w:rPr>
          <w:rFonts w:hint="cs"/>
          <w:rtl/>
        </w:rPr>
      </w:pPr>
    </w:p>
    <w:p w14:paraId="1B3F3C06" w14:textId="77777777" w:rsidR="00000000" w:rsidRDefault="001C3AAC">
      <w:pPr>
        <w:pStyle w:val="a"/>
        <w:rPr>
          <w:rFonts w:hint="cs"/>
          <w:rtl/>
        </w:rPr>
      </w:pPr>
      <w:r>
        <w:rPr>
          <w:rFonts w:hint="cs"/>
          <w:rtl/>
        </w:rPr>
        <w:t>היום התפרסמו נתוני האבטלה ודורשי העבודה והבטחת הכנסה. פתאום יש פחות דורשי הבטחת הכנסה. למה? כי שינו את השיטה. לפחות אנשים יש זכות לקבל הבטחת הכנסה, ולכן המספר עלה רק ב-2,000. אם היו עובדים לפי השיטה ה</w:t>
      </w:r>
      <w:r>
        <w:rPr>
          <w:rFonts w:hint="cs"/>
          <w:rtl/>
        </w:rPr>
        <w:t>ישנה, היו עשרות אלפים. אז משקרים לנו עכשיו בסטטיסטיקה. לפי נתוני האבטלה, 31 מוקדי אבטלה קיימים היום, במקום 28 בחודש שלפניו. רובם ככולם יישובים ערביים. בכסייפה, 25%; ברהט, 17.6%; בסח'נין, 15.3%; באום-אל-פחם, 13.4%. אדוני היושב-ראש, אני מכיר את המצב באום-אל-</w:t>
      </w:r>
      <w:r>
        <w:rPr>
          <w:rFonts w:hint="cs"/>
          <w:rtl/>
        </w:rPr>
        <w:t xml:space="preserve">פחם מקרוב, המספר 13.4 אינו נכון, המספר הרבה יותר גדול. </w:t>
      </w:r>
    </w:p>
    <w:p w14:paraId="63EE6DD2" w14:textId="77777777" w:rsidR="00000000" w:rsidRDefault="001C3AAC">
      <w:pPr>
        <w:pStyle w:val="a"/>
        <w:rPr>
          <w:rFonts w:hint="cs"/>
          <w:rtl/>
        </w:rPr>
      </w:pPr>
    </w:p>
    <w:p w14:paraId="4CF8019B" w14:textId="77777777" w:rsidR="00000000" w:rsidRDefault="001C3AAC">
      <w:pPr>
        <w:pStyle w:val="ad"/>
        <w:rPr>
          <w:rtl/>
        </w:rPr>
      </w:pPr>
      <w:r>
        <w:rPr>
          <w:rtl/>
        </w:rPr>
        <w:t>היו"ר מוחמד ברכה:</w:t>
      </w:r>
    </w:p>
    <w:p w14:paraId="61627BDC" w14:textId="77777777" w:rsidR="00000000" w:rsidRDefault="001C3AAC">
      <w:pPr>
        <w:pStyle w:val="a"/>
        <w:rPr>
          <w:rtl/>
        </w:rPr>
      </w:pPr>
    </w:p>
    <w:p w14:paraId="1A369DFC" w14:textId="77777777" w:rsidR="00000000" w:rsidRDefault="001C3AAC">
      <w:pPr>
        <w:pStyle w:val="a"/>
        <w:rPr>
          <w:rFonts w:hint="cs"/>
          <w:rtl/>
        </w:rPr>
      </w:pPr>
      <w:r>
        <w:rPr>
          <w:rFonts w:hint="cs"/>
          <w:rtl/>
        </w:rPr>
        <w:t xml:space="preserve">אבל אלה נתוני לשכת - - - </w:t>
      </w:r>
    </w:p>
    <w:p w14:paraId="3C579813" w14:textId="77777777" w:rsidR="00000000" w:rsidRDefault="001C3AAC">
      <w:pPr>
        <w:pStyle w:val="a"/>
        <w:rPr>
          <w:rFonts w:hint="cs"/>
          <w:rtl/>
        </w:rPr>
      </w:pPr>
    </w:p>
    <w:p w14:paraId="0771EE57" w14:textId="77777777" w:rsidR="00000000" w:rsidRDefault="001C3AAC">
      <w:pPr>
        <w:pStyle w:val="SpeakerCon"/>
        <w:rPr>
          <w:rtl/>
        </w:rPr>
      </w:pPr>
      <w:bookmarkStart w:id="271" w:name="FS000001061T21_07_2003_19_32_06C"/>
      <w:bookmarkEnd w:id="271"/>
      <w:r>
        <w:rPr>
          <w:rtl/>
        </w:rPr>
        <w:t>ג'מאל זחאלקה (בל"ד):</w:t>
      </w:r>
    </w:p>
    <w:p w14:paraId="38D1467D" w14:textId="77777777" w:rsidR="00000000" w:rsidRDefault="001C3AAC">
      <w:pPr>
        <w:pStyle w:val="a"/>
        <w:rPr>
          <w:rtl/>
        </w:rPr>
      </w:pPr>
    </w:p>
    <w:p w14:paraId="4F89FCCE" w14:textId="77777777" w:rsidR="00000000" w:rsidRDefault="001C3AAC">
      <w:pPr>
        <w:pStyle w:val="a"/>
        <w:rPr>
          <w:rFonts w:hint="cs"/>
          <w:rtl/>
        </w:rPr>
      </w:pPr>
      <w:r>
        <w:rPr>
          <w:rFonts w:hint="cs"/>
          <w:rtl/>
        </w:rPr>
        <w:t xml:space="preserve">אני לא יודע איך עובדים עם הסטטיסטיקה. אני יודע היום, שאפילו בלשכה המרכזית לסטטיסטיקה יש אנשים שמערערים על השיטה הזאת ואומרים, שלפי </w:t>
      </w:r>
      <w:r>
        <w:rPr>
          <w:rFonts w:hint="cs"/>
          <w:rtl/>
        </w:rPr>
        <w:t xml:space="preserve">שיטות חישוב מדויקות 60% מהאוכלוסייה הערבית נמצאים מתחת לקו העוני. אז אם מדובר באי-שוויון כללי, כשרוצים לבחון את מצבה של האוכלוסייה הערבית, האי-שוויון קופץ קפיצה אדירה. </w:t>
      </w:r>
    </w:p>
    <w:p w14:paraId="7BB44B0A" w14:textId="77777777" w:rsidR="00000000" w:rsidRDefault="001C3AAC">
      <w:pPr>
        <w:pStyle w:val="a"/>
        <w:rPr>
          <w:rFonts w:hint="cs"/>
          <w:rtl/>
        </w:rPr>
      </w:pPr>
    </w:p>
    <w:p w14:paraId="4EAFC787" w14:textId="77777777" w:rsidR="00000000" w:rsidRDefault="001C3AAC">
      <w:pPr>
        <w:pStyle w:val="a"/>
        <w:rPr>
          <w:rFonts w:hint="cs"/>
          <w:rtl/>
        </w:rPr>
      </w:pPr>
      <w:r>
        <w:rPr>
          <w:rFonts w:hint="cs"/>
          <w:rtl/>
        </w:rPr>
        <w:t>התוכנית הכלכלית של הממשלה שווקה במסע תעמולה חסר תקדים. השקר התחיל להתנדף והאמת טופחת ל</w:t>
      </w:r>
      <w:r>
        <w:rPr>
          <w:rFonts w:hint="cs"/>
          <w:rtl/>
        </w:rPr>
        <w:t xml:space="preserve">אנשים בפנים. אם התחיל גל המחאה, הוא רק יתגבר. הממשלה הזאת צריכה ללכת, ולכן אנחנו לא נותנים בה אמון ונצביע נגדה. תודה. </w:t>
      </w:r>
    </w:p>
    <w:p w14:paraId="48865A7D" w14:textId="77777777" w:rsidR="00000000" w:rsidRDefault="001C3AAC">
      <w:pPr>
        <w:pStyle w:val="a"/>
        <w:rPr>
          <w:rFonts w:hint="cs"/>
          <w:rtl/>
        </w:rPr>
      </w:pPr>
    </w:p>
    <w:p w14:paraId="654A3C15" w14:textId="77777777" w:rsidR="00000000" w:rsidRDefault="001C3AAC">
      <w:pPr>
        <w:pStyle w:val="ad"/>
        <w:rPr>
          <w:rtl/>
        </w:rPr>
      </w:pPr>
      <w:r>
        <w:rPr>
          <w:rtl/>
        </w:rPr>
        <w:t>היו"ר מוחמד ברכה:</w:t>
      </w:r>
    </w:p>
    <w:p w14:paraId="6BEFE730" w14:textId="77777777" w:rsidR="00000000" w:rsidRDefault="001C3AAC">
      <w:pPr>
        <w:pStyle w:val="a"/>
        <w:rPr>
          <w:rtl/>
        </w:rPr>
      </w:pPr>
    </w:p>
    <w:p w14:paraId="6D851C6A" w14:textId="77777777" w:rsidR="00000000" w:rsidRDefault="001C3AAC">
      <w:pPr>
        <w:pStyle w:val="a"/>
        <w:rPr>
          <w:color w:val="0000FF"/>
          <w:szCs w:val="28"/>
          <w:rtl/>
        </w:rPr>
      </w:pPr>
      <w:r>
        <w:rPr>
          <w:rFonts w:hint="cs"/>
          <w:rtl/>
        </w:rPr>
        <w:t xml:space="preserve">תודה. חבר הכנסת אהוד יתום, בבקשה, אחרון הדוברים. לאחר מכן ניגש להצבעה על הצעות האי-אמון.                             </w:t>
      </w:r>
      <w:r>
        <w:rPr>
          <w:rFonts w:hint="cs"/>
          <w:rtl/>
        </w:rPr>
        <w:t xml:space="preserve">                      </w:t>
      </w:r>
    </w:p>
    <w:p w14:paraId="269FF1A4" w14:textId="77777777" w:rsidR="00000000" w:rsidRDefault="001C3AAC">
      <w:pPr>
        <w:pStyle w:val="ac"/>
        <w:rPr>
          <w:rtl/>
        </w:rPr>
      </w:pPr>
      <w:r>
        <w:rPr>
          <w:rtl/>
        </w:rPr>
        <w:t>שמעון פרס (העבודה-מימד):</w:t>
      </w:r>
    </w:p>
    <w:p w14:paraId="6105E00A" w14:textId="77777777" w:rsidR="00000000" w:rsidRDefault="001C3AAC">
      <w:pPr>
        <w:pStyle w:val="a"/>
        <w:rPr>
          <w:rtl/>
        </w:rPr>
      </w:pPr>
    </w:p>
    <w:p w14:paraId="3970DA11" w14:textId="77777777" w:rsidR="00000000" w:rsidRDefault="001C3AAC">
      <w:pPr>
        <w:pStyle w:val="a"/>
        <w:rPr>
          <w:rFonts w:hint="cs"/>
          <w:rtl/>
        </w:rPr>
      </w:pPr>
      <w:r>
        <w:rPr>
          <w:rFonts w:hint="cs"/>
          <w:rtl/>
        </w:rPr>
        <w:t>תקצר.</w:t>
      </w:r>
    </w:p>
    <w:p w14:paraId="396A905F" w14:textId="77777777" w:rsidR="00000000" w:rsidRDefault="001C3AAC">
      <w:pPr>
        <w:pStyle w:val="a"/>
        <w:ind w:firstLine="0"/>
        <w:rPr>
          <w:rFonts w:hint="cs"/>
          <w:rtl/>
        </w:rPr>
      </w:pPr>
    </w:p>
    <w:p w14:paraId="48317051" w14:textId="77777777" w:rsidR="00000000" w:rsidRDefault="001C3AAC">
      <w:pPr>
        <w:pStyle w:val="Speaker"/>
        <w:rPr>
          <w:rtl/>
        </w:rPr>
      </w:pPr>
      <w:bookmarkStart w:id="272" w:name="FS000001032T21_07_2003_19_17_10"/>
      <w:bookmarkStart w:id="273" w:name="_Toc46720106"/>
      <w:bookmarkStart w:id="274" w:name="_Toc50257089"/>
      <w:bookmarkEnd w:id="272"/>
      <w:r>
        <w:rPr>
          <w:rFonts w:hint="eastAsia"/>
          <w:rtl/>
        </w:rPr>
        <w:t>אהוד</w:t>
      </w:r>
      <w:r>
        <w:rPr>
          <w:rtl/>
        </w:rPr>
        <w:t xml:space="preserve"> יתום (הליכוד):</w:t>
      </w:r>
      <w:bookmarkEnd w:id="273"/>
      <w:bookmarkEnd w:id="274"/>
    </w:p>
    <w:p w14:paraId="2BAEAB2B" w14:textId="77777777" w:rsidR="00000000" w:rsidRDefault="001C3AAC">
      <w:pPr>
        <w:pStyle w:val="a"/>
        <w:rPr>
          <w:rFonts w:hint="cs"/>
          <w:rtl/>
        </w:rPr>
      </w:pPr>
    </w:p>
    <w:p w14:paraId="66E95EFE" w14:textId="77777777" w:rsidR="00000000" w:rsidRDefault="001C3AAC">
      <w:pPr>
        <w:pStyle w:val="a"/>
        <w:rPr>
          <w:rFonts w:hint="cs"/>
          <w:rtl/>
        </w:rPr>
      </w:pPr>
      <w:r>
        <w:rPr>
          <w:rFonts w:hint="cs"/>
          <w:rtl/>
        </w:rPr>
        <w:t>תורידו את האי-אמון, אז אני אקצר. אני מתחייב.</w:t>
      </w:r>
    </w:p>
    <w:p w14:paraId="21EE3654" w14:textId="77777777" w:rsidR="00000000" w:rsidRDefault="001C3AAC">
      <w:pPr>
        <w:pStyle w:val="a"/>
        <w:ind w:firstLine="0"/>
        <w:rPr>
          <w:rFonts w:hint="cs"/>
          <w:rtl/>
        </w:rPr>
      </w:pPr>
    </w:p>
    <w:p w14:paraId="4AA6F840" w14:textId="77777777" w:rsidR="00000000" w:rsidRDefault="001C3AAC">
      <w:pPr>
        <w:pStyle w:val="ad"/>
        <w:rPr>
          <w:rtl/>
        </w:rPr>
      </w:pPr>
      <w:r>
        <w:rPr>
          <w:rtl/>
        </w:rPr>
        <w:t>היו"ר מוחמד ברכה:</w:t>
      </w:r>
    </w:p>
    <w:p w14:paraId="028E90E3" w14:textId="77777777" w:rsidR="00000000" w:rsidRDefault="001C3AAC">
      <w:pPr>
        <w:pStyle w:val="a"/>
        <w:rPr>
          <w:rtl/>
        </w:rPr>
      </w:pPr>
    </w:p>
    <w:p w14:paraId="3258FB94" w14:textId="77777777" w:rsidR="00000000" w:rsidRDefault="001C3AAC">
      <w:pPr>
        <w:pStyle w:val="a"/>
        <w:rPr>
          <w:rFonts w:hint="cs"/>
          <w:rtl/>
        </w:rPr>
      </w:pPr>
      <w:r>
        <w:rPr>
          <w:rFonts w:hint="cs"/>
          <w:rtl/>
        </w:rPr>
        <w:t xml:space="preserve">יש לו בסך הכול שלוש דקות. מה אפשר לקצר בשלוש דקות? </w:t>
      </w:r>
    </w:p>
    <w:p w14:paraId="1AB82F91" w14:textId="77777777" w:rsidR="00000000" w:rsidRDefault="001C3AAC">
      <w:pPr>
        <w:pStyle w:val="a"/>
        <w:ind w:firstLine="0"/>
        <w:rPr>
          <w:rFonts w:hint="cs"/>
          <w:rtl/>
        </w:rPr>
      </w:pPr>
    </w:p>
    <w:p w14:paraId="27058D24" w14:textId="77777777" w:rsidR="00000000" w:rsidRDefault="001C3AAC">
      <w:pPr>
        <w:pStyle w:val="SpeakerCon"/>
        <w:rPr>
          <w:rtl/>
        </w:rPr>
      </w:pPr>
      <w:bookmarkStart w:id="275" w:name="FS000001032T21_07_2003_19_17_42C"/>
      <w:bookmarkEnd w:id="275"/>
      <w:r>
        <w:rPr>
          <w:rtl/>
        </w:rPr>
        <w:t>אהוד יתום (הליכוד):</w:t>
      </w:r>
    </w:p>
    <w:p w14:paraId="1B047226" w14:textId="77777777" w:rsidR="00000000" w:rsidRDefault="001C3AAC">
      <w:pPr>
        <w:pStyle w:val="a"/>
        <w:rPr>
          <w:rtl/>
        </w:rPr>
      </w:pPr>
    </w:p>
    <w:p w14:paraId="149BEE01" w14:textId="77777777" w:rsidR="00000000" w:rsidRDefault="001C3AAC">
      <w:pPr>
        <w:pStyle w:val="a"/>
        <w:rPr>
          <w:rFonts w:hint="cs"/>
          <w:rtl/>
        </w:rPr>
      </w:pPr>
      <w:r>
        <w:rPr>
          <w:rFonts w:hint="cs"/>
          <w:rtl/>
        </w:rPr>
        <w:t>אדוני יושב-ראש הישיבה, אדוני ראש הממשלה,</w:t>
      </w:r>
      <w:r>
        <w:rPr>
          <w:rFonts w:hint="cs"/>
          <w:rtl/>
        </w:rPr>
        <w:t xml:space="preserve"> שרים, חברי חברי הכנסת, חמש הצעות אי-אמון. כדי להשיב על כל חמש הצעות האי-אמון, אדוני היושב-ראש, לא יספיקו שלוש הדקות. על כן נתייחס לכמה וכמה מהנושאים שעלו כאן במהלך הדיון הארוך והמלומד.</w:t>
      </w:r>
    </w:p>
    <w:p w14:paraId="3D0659CE" w14:textId="77777777" w:rsidR="00000000" w:rsidRDefault="001C3AAC">
      <w:pPr>
        <w:pStyle w:val="a"/>
        <w:rPr>
          <w:rFonts w:hint="cs"/>
          <w:rtl/>
        </w:rPr>
      </w:pPr>
    </w:p>
    <w:p w14:paraId="37B00B94" w14:textId="77777777" w:rsidR="00000000" w:rsidRDefault="001C3AAC">
      <w:pPr>
        <w:pStyle w:val="a"/>
        <w:rPr>
          <w:rFonts w:hint="cs"/>
          <w:rtl/>
        </w:rPr>
      </w:pPr>
      <w:r>
        <w:rPr>
          <w:rFonts w:hint="cs"/>
          <w:rtl/>
        </w:rPr>
        <w:t>נתחיל במחאה של החד-הוריות. היא אכן החלה כמחאה אותנטית. יזמה אותה גברת</w:t>
      </w:r>
      <w:r>
        <w:rPr>
          <w:rFonts w:hint="cs"/>
          <w:rtl/>
        </w:rPr>
        <w:t xml:space="preserve"> אמיצה, שעשתה דרך אמיצה, אבל מאז צעידתה ועד היום הזה, גורמים רבים עלו ו"התלבשו" על התופעה הזאת וגרמו להחרפה ולעינוי של אותן אמהות שיושבות כאן כבר כמה וכמה ימים ומשוועות למה שהאוצר למעשה נתן להן, וחבל. אני אומר לכם, חבל. כי האוצר עשה באמת עבודה מאוד חשובה ו</w:t>
      </w:r>
      <w:r>
        <w:rPr>
          <w:rFonts w:hint="cs"/>
          <w:rtl/>
        </w:rPr>
        <w:t>מאוד ברורה, ואציג לכם, ברשותכם, במעט הזמן שיש לי, את מעט הנתונים, ועם נתונים קשה, קשה מאוד להתווכח.</w:t>
      </w:r>
    </w:p>
    <w:p w14:paraId="77B8FB23" w14:textId="77777777" w:rsidR="00000000" w:rsidRDefault="001C3AAC">
      <w:pPr>
        <w:pStyle w:val="a"/>
        <w:rPr>
          <w:rFonts w:hint="cs"/>
          <w:rtl/>
        </w:rPr>
      </w:pPr>
    </w:p>
    <w:p w14:paraId="0E876DC5" w14:textId="77777777" w:rsidR="00000000" w:rsidRDefault="001C3AAC">
      <w:pPr>
        <w:pStyle w:val="a"/>
        <w:rPr>
          <w:rFonts w:hint="cs"/>
          <w:rtl/>
        </w:rPr>
      </w:pPr>
      <w:r>
        <w:rPr>
          <w:rFonts w:hint="cs"/>
          <w:rtl/>
        </w:rPr>
        <w:t>קודם כול, מבחינת ההכללה. מדובר ב-97,000 חד-הוריות עם ילדים מתחת לגיל 18, שמתוכן 80,000 זוכות להבטחת הכנסה או לדמי מזונות מהמדינה, ו-17,000 מתקיימות בזכות ע</w:t>
      </w:r>
      <w:r>
        <w:rPr>
          <w:rFonts w:hint="cs"/>
          <w:rtl/>
        </w:rPr>
        <w:t xml:space="preserve">צמן. דיברה חברת הכנסת אילנה כהן על חולים. אנחנו מדינה חולה מבחינה תקציבית, מה אפשר לעשות? ובגלל המחלה הזאת צריך להבריא אותה. יש נתון אחד, שלפחות אותי לימד רבות, ואתו יצאתי לדרך הזאת. לפי הנתון הזה, לאחר הקיצוץ של משרד האוצר, כאשר מדובר באם חד-הורית עם שני </w:t>
      </w:r>
      <w:r>
        <w:rPr>
          <w:rFonts w:hint="cs"/>
          <w:rtl/>
        </w:rPr>
        <w:t>ילדים, שעובדת שליש משרה, בסיכומו של דבר היא זוכה ל-4,500 שקל בחודש. זה נתון מהיום של משרד האוצר. וזה מול משפחה עם שני ילדים, שהבעל או האשה עובדים באופן מלא, וזוכה להכנסה של 4,320 שקל. אז על מה אנחנו באמת צריכים להלין?  אלה נתונים אמיתיים.</w:t>
      </w:r>
    </w:p>
    <w:p w14:paraId="7C8AE260" w14:textId="77777777" w:rsidR="00000000" w:rsidRDefault="001C3AAC">
      <w:pPr>
        <w:pStyle w:val="a"/>
        <w:rPr>
          <w:rFonts w:hint="cs"/>
          <w:rtl/>
        </w:rPr>
      </w:pPr>
    </w:p>
    <w:p w14:paraId="771B6579" w14:textId="77777777" w:rsidR="00000000" w:rsidRDefault="001C3AAC">
      <w:pPr>
        <w:pStyle w:val="a"/>
        <w:rPr>
          <w:rFonts w:hint="cs"/>
          <w:rtl/>
        </w:rPr>
      </w:pPr>
      <w:r>
        <w:rPr>
          <w:rFonts w:hint="cs"/>
          <w:rtl/>
        </w:rPr>
        <w:t xml:space="preserve">אתמול שמעתי אחד </w:t>
      </w:r>
      <w:r>
        <w:rPr>
          <w:rFonts w:hint="cs"/>
          <w:rtl/>
        </w:rPr>
        <w:t xml:space="preserve">מבעלי חברות כוח-אדם, שבא להציע עבודה לאותן נשים חד-הוריות, שבאמת  מתענות תחת הנטל הקשה של החום הירושלמי ביום והקור הירושלמי בלילה. אותו אדם אמר חד-משמעית: באתי עם הצעות רבות של עבודה. אז אולי, חבר הכנסת אורון, אין לכולם היום עבודה, אבל יש פה איזו תפנית של </w:t>
      </w:r>
      <w:r>
        <w:rPr>
          <w:rFonts w:hint="cs"/>
          <w:rtl/>
        </w:rPr>
        <w:t xml:space="preserve">השבוע-שבועיים האחרונים. </w:t>
      </w:r>
    </w:p>
    <w:p w14:paraId="7110C2AC" w14:textId="77777777" w:rsidR="00000000" w:rsidRDefault="001C3AAC">
      <w:pPr>
        <w:pStyle w:val="a"/>
        <w:ind w:firstLine="0"/>
        <w:rPr>
          <w:rFonts w:hint="cs"/>
          <w:rtl/>
        </w:rPr>
      </w:pPr>
    </w:p>
    <w:p w14:paraId="2B093A18" w14:textId="77777777" w:rsidR="00000000" w:rsidRDefault="001C3AAC">
      <w:pPr>
        <w:pStyle w:val="ac"/>
        <w:rPr>
          <w:rtl/>
        </w:rPr>
      </w:pPr>
      <w:r>
        <w:rPr>
          <w:rFonts w:hint="eastAsia"/>
          <w:rtl/>
        </w:rPr>
        <w:t>חיים</w:t>
      </w:r>
      <w:r>
        <w:rPr>
          <w:rtl/>
        </w:rPr>
        <w:t xml:space="preserve"> אורון (מרצ):</w:t>
      </w:r>
    </w:p>
    <w:p w14:paraId="1C067D11" w14:textId="77777777" w:rsidR="00000000" w:rsidRDefault="001C3AAC">
      <w:pPr>
        <w:pStyle w:val="a"/>
        <w:rPr>
          <w:rFonts w:hint="cs"/>
          <w:rtl/>
        </w:rPr>
      </w:pPr>
    </w:p>
    <w:p w14:paraId="3FF8C08E" w14:textId="77777777" w:rsidR="00000000" w:rsidRDefault="001C3AAC">
      <w:pPr>
        <w:pStyle w:val="a"/>
        <w:rPr>
          <w:rFonts w:hint="cs"/>
          <w:rtl/>
        </w:rPr>
      </w:pPr>
      <w:r>
        <w:rPr>
          <w:rFonts w:hint="cs"/>
          <w:rtl/>
        </w:rPr>
        <w:t>אתה שמעת שהחודש נוספו 10,000 מובטלים?</w:t>
      </w:r>
    </w:p>
    <w:p w14:paraId="44FFD716" w14:textId="77777777" w:rsidR="00000000" w:rsidRDefault="001C3AAC">
      <w:pPr>
        <w:pStyle w:val="a"/>
        <w:ind w:firstLine="0"/>
        <w:rPr>
          <w:rFonts w:hint="cs"/>
          <w:rtl/>
        </w:rPr>
      </w:pPr>
    </w:p>
    <w:p w14:paraId="25EB361E" w14:textId="77777777" w:rsidR="00000000" w:rsidRDefault="001C3AAC">
      <w:pPr>
        <w:pStyle w:val="SpeakerCon"/>
        <w:rPr>
          <w:rtl/>
        </w:rPr>
      </w:pPr>
      <w:bookmarkStart w:id="276" w:name="FS000001032T21_07_2003_19_27_31C"/>
      <w:bookmarkEnd w:id="276"/>
      <w:r>
        <w:rPr>
          <w:rtl/>
        </w:rPr>
        <w:t>אהוד יתום (הליכוד):</w:t>
      </w:r>
    </w:p>
    <w:p w14:paraId="4B87EF8B" w14:textId="77777777" w:rsidR="00000000" w:rsidRDefault="001C3AAC">
      <w:pPr>
        <w:pStyle w:val="a"/>
        <w:rPr>
          <w:rtl/>
        </w:rPr>
      </w:pPr>
    </w:p>
    <w:p w14:paraId="38FD8EBF" w14:textId="77777777" w:rsidR="00000000" w:rsidRDefault="001C3AAC">
      <w:pPr>
        <w:pStyle w:val="a"/>
        <w:rPr>
          <w:rFonts w:hint="cs"/>
          <w:rtl/>
        </w:rPr>
      </w:pPr>
      <w:r>
        <w:rPr>
          <w:rFonts w:hint="cs"/>
          <w:rtl/>
        </w:rPr>
        <w:t xml:space="preserve">אדוני חבר הכנסת אורון, יש תפנית מסוימת - - - </w:t>
      </w:r>
    </w:p>
    <w:p w14:paraId="725A1AC3" w14:textId="77777777" w:rsidR="00000000" w:rsidRDefault="001C3AAC">
      <w:pPr>
        <w:pStyle w:val="a"/>
        <w:ind w:firstLine="0"/>
        <w:rPr>
          <w:rFonts w:hint="cs"/>
          <w:rtl/>
        </w:rPr>
      </w:pPr>
    </w:p>
    <w:p w14:paraId="05C1A1D4" w14:textId="77777777" w:rsidR="00000000" w:rsidRDefault="001C3AAC">
      <w:pPr>
        <w:pStyle w:val="ac"/>
        <w:rPr>
          <w:rtl/>
        </w:rPr>
      </w:pPr>
      <w:r>
        <w:rPr>
          <w:rFonts w:hint="eastAsia"/>
          <w:rtl/>
        </w:rPr>
        <w:t>קריאה</w:t>
      </w:r>
      <w:r>
        <w:rPr>
          <w:rtl/>
        </w:rPr>
        <w:t>:</w:t>
      </w:r>
    </w:p>
    <w:p w14:paraId="706A0693" w14:textId="77777777" w:rsidR="00000000" w:rsidRDefault="001C3AAC">
      <w:pPr>
        <w:pStyle w:val="a"/>
        <w:rPr>
          <w:rFonts w:hint="cs"/>
          <w:rtl/>
        </w:rPr>
      </w:pPr>
    </w:p>
    <w:p w14:paraId="2E8B16F6" w14:textId="77777777" w:rsidR="00000000" w:rsidRDefault="001C3AAC">
      <w:pPr>
        <w:pStyle w:val="a"/>
        <w:rPr>
          <w:rFonts w:hint="cs"/>
          <w:rtl/>
        </w:rPr>
      </w:pPr>
      <w:r>
        <w:rPr>
          <w:rFonts w:hint="cs"/>
          <w:rtl/>
        </w:rPr>
        <w:t xml:space="preserve">- - - </w:t>
      </w:r>
    </w:p>
    <w:p w14:paraId="28FCA207" w14:textId="77777777" w:rsidR="00000000" w:rsidRDefault="001C3AAC">
      <w:pPr>
        <w:pStyle w:val="a"/>
        <w:ind w:firstLine="0"/>
        <w:rPr>
          <w:rFonts w:hint="cs"/>
          <w:rtl/>
        </w:rPr>
      </w:pPr>
    </w:p>
    <w:p w14:paraId="7EE0A508" w14:textId="77777777" w:rsidR="00000000" w:rsidRDefault="001C3AAC">
      <w:pPr>
        <w:pStyle w:val="SpeakerCon"/>
        <w:rPr>
          <w:rtl/>
        </w:rPr>
      </w:pPr>
      <w:bookmarkStart w:id="277" w:name="FS000001032T21_07_2003_19_27_54C"/>
      <w:bookmarkEnd w:id="277"/>
      <w:r>
        <w:rPr>
          <w:rtl/>
        </w:rPr>
        <w:t>אהוד יתום (הליכוד):</w:t>
      </w:r>
    </w:p>
    <w:p w14:paraId="0B28107B" w14:textId="77777777" w:rsidR="00000000" w:rsidRDefault="001C3AAC">
      <w:pPr>
        <w:pStyle w:val="a"/>
        <w:rPr>
          <w:rtl/>
        </w:rPr>
      </w:pPr>
    </w:p>
    <w:p w14:paraId="1B0CF9CE" w14:textId="77777777" w:rsidR="00000000" w:rsidRDefault="001C3AAC">
      <w:pPr>
        <w:pStyle w:val="a"/>
        <w:rPr>
          <w:rFonts w:hint="cs"/>
          <w:rtl/>
        </w:rPr>
      </w:pPr>
      <w:r>
        <w:rPr>
          <w:rFonts w:hint="cs"/>
          <w:rtl/>
        </w:rPr>
        <w:t xml:space="preserve">לא כל מי שצועק צודק. </w:t>
      </w:r>
    </w:p>
    <w:p w14:paraId="5BD81360" w14:textId="77777777" w:rsidR="00000000" w:rsidRDefault="001C3AAC">
      <w:pPr>
        <w:pStyle w:val="a"/>
        <w:ind w:firstLine="0"/>
        <w:rPr>
          <w:rFonts w:hint="cs"/>
          <w:rtl/>
        </w:rPr>
      </w:pPr>
    </w:p>
    <w:p w14:paraId="0B6C24EB" w14:textId="77777777" w:rsidR="00000000" w:rsidRDefault="001C3AAC">
      <w:pPr>
        <w:pStyle w:val="ac"/>
        <w:rPr>
          <w:rtl/>
        </w:rPr>
      </w:pPr>
      <w:r>
        <w:rPr>
          <w:rFonts w:hint="eastAsia"/>
          <w:rtl/>
        </w:rPr>
        <w:t>ג</w:t>
      </w:r>
      <w:r>
        <w:rPr>
          <w:rtl/>
        </w:rPr>
        <w:t>'מאל זחאלקה (בל"ד):</w:t>
      </w:r>
    </w:p>
    <w:p w14:paraId="4ED0F315" w14:textId="77777777" w:rsidR="00000000" w:rsidRDefault="001C3AAC">
      <w:pPr>
        <w:pStyle w:val="a"/>
        <w:rPr>
          <w:rFonts w:hint="cs"/>
          <w:rtl/>
        </w:rPr>
      </w:pPr>
    </w:p>
    <w:p w14:paraId="410A50CF" w14:textId="77777777" w:rsidR="00000000" w:rsidRDefault="001C3AAC">
      <w:pPr>
        <w:pStyle w:val="a"/>
        <w:rPr>
          <w:rFonts w:hint="cs"/>
          <w:rtl/>
        </w:rPr>
      </w:pPr>
      <w:r>
        <w:rPr>
          <w:rFonts w:hint="cs"/>
          <w:rtl/>
        </w:rPr>
        <w:t>אמרת נתונים לא נכונים.</w:t>
      </w:r>
    </w:p>
    <w:p w14:paraId="43CAE96B" w14:textId="77777777" w:rsidR="00000000" w:rsidRDefault="001C3AAC">
      <w:pPr>
        <w:pStyle w:val="a"/>
        <w:ind w:firstLine="0"/>
        <w:rPr>
          <w:rFonts w:hint="cs"/>
          <w:rtl/>
        </w:rPr>
      </w:pPr>
    </w:p>
    <w:p w14:paraId="5A698E01" w14:textId="77777777" w:rsidR="00000000" w:rsidRDefault="001C3AAC">
      <w:pPr>
        <w:pStyle w:val="SpeakerCon"/>
        <w:rPr>
          <w:rtl/>
        </w:rPr>
      </w:pPr>
      <w:bookmarkStart w:id="278" w:name="FS000001032T21_07_2003_19_28_13C"/>
      <w:bookmarkEnd w:id="278"/>
      <w:r>
        <w:rPr>
          <w:rtl/>
        </w:rPr>
        <w:t>אהוד יתום (הליכוד):</w:t>
      </w:r>
    </w:p>
    <w:p w14:paraId="1E7997EE" w14:textId="77777777" w:rsidR="00000000" w:rsidRDefault="001C3AAC">
      <w:pPr>
        <w:pStyle w:val="a"/>
        <w:rPr>
          <w:rtl/>
        </w:rPr>
      </w:pPr>
    </w:p>
    <w:p w14:paraId="39C63797" w14:textId="77777777" w:rsidR="00000000" w:rsidRDefault="001C3AAC">
      <w:pPr>
        <w:pStyle w:val="a"/>
        <w:rPr>
          <w:rFonts w:hint="cs"/>
          <w:rtl/>
        </w:rPr>
      </w:pPr>
      <w:r>
        <w:rPr>
          <w:rFonts w:hint="cs"/>
          <w:rtl/>
        </w:rPr>
        <w:t xml:space="preserve">לא כל מי שצועק צודק. </w:t>
      </w:r>
    </w:p>
    <w:p w14:paraId="044F6331" w14:textId="77777777" w:rsidR="00000000" w:rsidRDefault="001C3AAC">
      <w:pPr>
        <w:pStyle w:val="a"/>
        <w:ind w:firstLine="0"/>
        <w:rPr>
          <w:rFonts w:hint="cs"/>
          <w:rtl/>
        </w:rPr>
      </w:pPr>
    </w:p>
    <w:p w14:paraId="749CFF47" w14:textId="77777777" w:rsidR="00000000" w:rsidRDefault="001C3AAC">
      <w:pPr>
        <w:pStyle w:val="ac"/>
        <w:rPr>
          <w:rtl/>
        </w:rPr>
      </w:pPr>
      <w:r>
        <w:rPr>
          <w:rFonts w:hint="eastAsia"/>
          <w:rtl/>
        </w:rPr>
        <w:t>ג</w:t>
      </w:r>
      <w:r>
        <w:rPr>
          <w:rtl/>
        </w:rPr>
        <w:t>'מאל זחאלקה (בל"ד):</w:t>
      </w:r>
    </w:p>
    <w:p w14:paraId="45FA34A3" w14:textId="77777777" w:rsidR="00000000" w:rsidRDefault="001C3AAC">
      <w:pPr>
        <w:pStyle w:val="a"/>
        <w:rPr>
          <w:rFonts w:hint="cs"/>
          <w:rtl/>
        </w:rPr>
      </w:pPr>
    </w:p>
    <w:p w14:paraId="2AC23625" w14:textId="77777777" w:rsidR="00000000" w:rsidRDefault="001C3AAC">
      <w:pPr>
        <w:pStyle w:val="a"/>
        <w:rPr>
          <w:rFonts w:hint="cs"/>
          <w:rtl/>
        </w:rPr>
      </w:pPr>
      <w:r>
        <w:rPr>
          <w:rFonts w:hint="cs"/>
          <w:rtl/>
        </w:rPr>
        <w:t xml:space="preserve">- - - </w:t>
      </w:r>
    </w:p>
    <w:p w14:paraId="77A3F69D" w14:textId="77777777" w:rsidR="00000000" w:rsidRDefault="001C3AAC">
      <w:pPr>
        <w:pStyle w:val="a"/>
        <w:ind w:firstLine="0"/>
        <w:rPr>
          <w:rFonts w:hint="cs"/>
          <w:rtl/>
        </w:rPr>
      </w:pPr>
    </w:p>
    <w:p w14:paraId="6838E8AF" w14:textId="77777777" w:rsidR="00000000" w:rsidRDefault="001C3AAC">
      <w:pPr>
        <w:pStyle w:val="SpeakerCon"/>
        <w:rPr>
          <w:rtl/>
        </w:rPr>
      </w:pPr>
      <w:bookmarkStart w:id="279" w:name="FS000001032T21_07_2003_19_28_26C"/>
      <w:bookmarkEnd w:id="279"/>
      <w:r>
        <w:rPr>
          <w:rtl/>
        </w:rPr>
        <w:t>אהוד יתום (הליכוד):</w:t>
      </w:r>
    </w:p>
    <w:p w14:paraId="6A4360F5" w14:textId="77777777" w:rsidR="00000000" w:rsidRDefault="001C3AAC">
      <w:pPr>
        <w:pStyle w:val="a"/>
        <w:rPr>
          <w:rtl/>
        </w:rPr>
      </w:pPr>
    </w:p>
    <w:p w14:paraId="35EB799C" w14:textId="77777777" w:rsidR="00000000" w:rsidRDefault="001C3AAC">
      <w:pPr>
        <w:pStyle w:val="a"/>
        <w:rPr>
          <w:rFonts w:hint="cs"/>
          <w:rtl/>
        </w:rPr>
      </w:pPr>
      <w:r>
        <w:rPr>
          <w:rFonts w:hint="cs"/>
          <w:rtl/>
        </w:rPr>
        <w:t>לא כל מי שצועק צודק. יש תפנית מסוימת בכל הנוגע להצעות עבודה, שצריכה לחלחל ולחלחל ולהיתפס על-ידי אותם גורמים שאינם עובדים היום. אני חושב, בסיכומו של דבר, שאם אנ</w:t>
      </w:r>
      <w:r>
        <w:rPr>
          <w:rFonts w:hint="cs"/>
          <w:rtl/>
        </w:rPr>
        <w:t xml:space="preserve">חנו נטמיע פה תרבות של עבודה עברית וערבית, תקראו לזה איך שאתם רוצים - - </w:t>
      </w:r>
    </w:p>
    <w:p w14:paraId="25A53103" w14:textId="77777777" w:rsidR="00000000" w:rsidRDefault="001C3AAC">
      <w:pPr>
        <w:pStyle w:val="a"/>
        <w:ind w:firstLine="0"/>
        <w:rPr>
          <w:rFonts w:hint="cs"/>
          <w:rtl/>
        </w:rPr>
      </w:pPr>
    </w:p>
    <w:p w14:paraId="4D5603AD" w14:textId="77777777" w:rsidR="00000000" w:rsidRDefault="001C3AAC">
      <w:pPr>
        <w:pStyle w:val="ac"/>
        <w:rPr>
          <w:rtl/>
        </w:rPr>
      </w:pPr>
      <w:r>
        <w:rPr>
          <w:rFonts w:hint="eastAsia"/>
          <w:rtl/>
        </w:rPr>
        <w:t>ג</w:t>
      </w:r>
      <w:r>
        <w:rPr>
          <w:rtl/>
        </w:rPr>
        <w:t>'מאל זחאלקה (בל"ד):</w:t>
      </w:r>
    </w:p>
    <w:p w14:paraId="77D7D78A" w14:textId="77777777" w:rsidR="00000000" w:rsidRDefault="001C3AAC">
      <w:pPr>
        <w:pStyle w:val="a"/>
        <w:rPr>
          <w:rFonts w:hint="cs"/>
          <w:rtl/>
        </w:rPr>
      </w:pPr>
    </w:p>
    <w:p w14:paraId="2E74C537" w14:textId="77777777" w:rsidR="00000000" w:rsidRDefault="001C3AAC">
      <w:pPr>
        <w:pStyle w:val="a"/>
        <w:rPr>
          <w:rFonts w:hint="cs"/>
          <w:rtl/>
        </w:rPr>
      </w:pPr>
      <w:r>
        <w:rPr>
          <w:rFonts w:hint="cs"/>
          <w:rtl/>
        </w:rPr>
        <w:t xml:space="preserve">צריך מקומות עבודה, לא תרבות עבודה. צריך עבודה. </w:t>
      </w:r>
    </w:p>
    <w:p w14:paraId="50BEA107" w14:textId="77777777" w:rsidR="00000000" w:rsidRDefault="001C3AAC">
      <w:pPr>
        <w:pStyle w:val="a"/>
        <w:rPr>
          <w:rFonts w:hint="cs"/>
          <w:rtl/>
        </w:rPr>
      </w:pPr>
    </w:p>
    <w:p w14:paraId="3C345F69" w14:textId="77777777" w:rsidR="00000000" w:rsidRDefault="001C3AAC">
      <w:pPr>
        <w:pStyle w:val="SpeakerCon"/>
        <w:rPr>
          <w:rtl/>
        </w:rPr>
      </w:pPr>
      <w:bookmarkStart w:id="280" w:name="FS000001032T21_07_2003_19_29_32C"/>
      <w:bookmarkEnd w:id="280"/>
    </w:p>
    <w:p w14:paraId="403D1F21" w14:textId="77777777" w:rsidR="00000000" w:rsidRDefault="001C3AAC">
      <w:pPr>
        <w:pStyle w:val="SpeakerCon"/>
        <w:rPr>
          <w:rtl/>
        </w:rPr>
      </w:pPr>
      <w:r>
        <w:rPr>
          <w:rtl/>
        </w:rPr>
        <w:t>אהוד יתום (הליכוד):</w:t>
      </w:r>
    </w:p>
    <w:p w14:paraId="03E0029E" w14:textId="77777777" w:rsidR="00000000" w:rsidRDefault="001C3AAC">
      <w:pPr>
        <w:pStyle w:val="a"/>
        <w:rPr>
          <w:rtl/>
        </w:rPr>
      </w:pPr>
    </w:p>
    <w:p w14:paraId="43D121C5" w14:textId="77777777" w:rsidR="00000000" w:rsidRDefault="001C3AAC">
      <w:pPr>
        <w:pStyle w:val="a"/>
        <w:rPr>
          <w:rFonts w:hint="cs"/>
          <w:rtl/>
        </w:rPr>
      </w:pPr>
      <w:r>
        <w:rPr>
          <w:rFonts w:hint="cs"/>
          <w:rtl/>
        </w:rPr>
        <w:t>- - נשנה את פני הארץ הזאת לעתיד לבוא. שהרי אי-אפשר באמת לחיות ולזכות כל הזמן מחסדיה של המד</w:t>
      </w:r>
      <w:r>
        <w:rPr>
          <w:rFonts w:hint="cs"/>
          <w:rtl/>
        </w:rPr>
        <w:t xml:space="preserve">ינה שאין לה. אם היה לה, היינו נותנים, והיינו נותנים באמת ברצון. </w:t>
      </w:r>
    </w:p>
    <w:p w14:paraId="49094926" w14:textId="77777777" w:rsidR="00000000" w:rsidRDefault="001C3AAC">
      <w:pPr>
        <w:pStyle w:val="a"/>
        <w:rPr>
          <w:rFonts w:hint="cs"/>
          <w:rtl/>
        </w:rPr>
      </w:pPr>
    </w:p>
    <w:p w14:paraId="044814B2" w14:textId="77777777" w:rsidR="00000000" w:rsidRDefault="001C3AAC">
      <w:pPr>
        <w:pStyle w:val="a"/>
        <w:rPr>
          <w:rFonts w:hint="cs"/>
          <w:rtl/>
        </w:rPr>
      </w:pPr>
      <w:r>
        <w:rPr>
          <w:rFonts w:hint="cs"/>
          <w:rtl/>
        </w:rPr>
        <w:t>אני לא אומר שהתוכנית קלה. אני אומר שהתוכנית קשה. אני אומר שהתוכנית פוגעת באוכלוסיות כאלה ואחרות. אבל, בבקשה, ניסינו בשנים האחרונות באמת הרבה מאוד ניסיונות שלא צלחו. אז אולי ניתן פעם אחת צ'אנ</w:t>
      </w:r>
      <w:r>
        <w:rPr>
          <w:rFonts w:hint="cs"/>
          <w:rtl/>
        </w:rPr>
        <w:t>ס לתוכנית שהיא כואבת אומנם עכשיו, אבל היא תבריא אותנו בעוד חודשים מספר, אולי.</w:t>
      </w:r>
    </w:p>
    <w:p w14:paraId="5C4E94A1" w14:textId="77777777" w:rsidR="00000000" w:rsidRDefault="001C3AAC">
      <w:pPr>
        <w:pStyle w:val="a"/>
        <w:ind w:firstLine="0"/>
        <w:rPr>
          <w:rFonts w:hint="cs"/>
          <w:rtl/>
        </w:rPr>
      </w:pPr>
    </w:p>
    <w:p w14:paraId="4DA8C585" w14:textId="77777777" w:rsidR="00000000" w:rsidRDefault="001C3AAC">
      <w:pPr>
        <w:pStyle w:val="ad"/>
        <w:rPr>
          <w:rtl/>
        </w:rPr>
      </w:pPr>
      <w:r>
        <w:rPr>
          <w:rtl/>
        </w:rPr>
        <w:t>היו"ר ראובן ריבלין:</w:t>
      </w:r>
    </w:p>
    <w:p w14:paraId="5EAE61C5" w14:textId="77777777" w:rsidR="00000000" w:rsidRDefault="001C3AAC">
      <w:pPr>
        <w:pStyle w:val="a"/>
        <w:rPr>
          <w:rtl/>
        </w:rPr>
      </w:pPr>
    </w:p>
    <w:p w14:paraId="62E9B654" w14:textId="77777777" w:rsidR="00000000" w:rsidRDefault="001C3AAC">
      <w:pPr>
        <w:pStyle w:val="a"/>
        <w:rPr>
          <w:rFonts w:hint="cs"/>
          <w:rtl/>
        </w:rPr>
      </w:pPr>
      <w:r>
        <w:rPr>
          <w:rFonts w:hint="cs"/>
          <w:rtl/>
        </w:rPr>
        <w:t xml:space="preserve">רבותי חברי הכנסת הנמצאים בחדריהם ובכל מקום שבו יש כריזה, נמסר לי כרגע מהמזכירות שצלצול הפעמון לקראת הצבעה אינו נשמע היטב בכל הבניין. </w:t>
      </w:r>
    </w:p>
    <w:p w14:paraId="3B04A6B5" w14:textId="77777777" w:rsidR="00000000" w:rsidRDefault="001C3AAC">
      <w:pPr>
        <w:pStyle w:val="a"/>
        <w:ind w:firstLine="0"/>
        <w:rPr>
          <w:rFonts w:hint="cs"/>
          <w:rtl/>
        </w:rPr>
      </w:pPr>
    </w:p>
    <w:p w14:paraId="3C7C40B3" w14:textId="77777777" w:rsidR="00000000" w:rsidRDefault="001C3AAC">
      <w:pPr>
        <w:pStyle w:val="ac"/>
        <w:rPr>
          <w:rtl/>
        </w:rPr>
      </w:pPr>
      <w:r>
        <w:rPr>
          <w:rFonts w:hint="eastAsia"/>
          <w:rtl/>
        </w:rPr>
        <w:t>קריאה</w:t>
      </w:r>
      <w:r>
        <w:rPr>
          <w:rtl/>
        </w:rPr>
        <w:t>:</w:t>
      </w:r>
    </w:p>
    <w:p w14:paraId="05CAEFCB" w14:textId="77777777" w:rsidR="00000000" w:rsidRDefault="001C3AAC">
      <w:pPr>
        <w:pStyle w:val="a"/>
        <w:rPr>
          <w:rFonts w:hint="cs"/>
          <w:rtl/>
        </w:rPr>
      </w:pPr>
    </w:p>
    <w:p w14:paraId="555DED47" w14:textId="77777777" w:rsidR="00000000" w:rsidRDefault="001C3AAC">
      <w:pPr>
        <w:pStyle w:val="a"/>
        <w:rPr>
          <w:rFonts w:hint="cs"/>
          <w:rtl/>
        </w:rPr>
      </w:pPr>
      <w:r>
        <w:rPr>
          <w:rFonts w:hint="cs"/>
          <w:rtl/>
        </w:rPr>
        <w:t>עכשיו נשמע.</w:t>
      </w:r>
    </w:p>
    <w:p w14:paraId="0F648EEB" w14:textId="77777777" w:rsidR="00000000" w:rsidRDefault="001C3AAC">
      <w:pPr>
        <w:pStyle w:val="a"/>
        <w:ind w:firstLine="0"/>
        <w:rPr>
          <w:rFonts w:hint="cs"/>
          <w:rtl/>
        </w:rPr>
      </w:pPr>
    </w:p>
    <w:p w14:paraId="1FCB83D9" w14:textId="77777777" w:rsidR="00000000" w:rsidRDefault="001C3AAC">
      <w:pPr>
        <w:pStyle w:val="ad"/>
        <w:rPr>
          <w:rtl/>
        </w:rPr>
      </w:pPr>
      <w:r>
        <w:rPr>
          <w:rtl/>
        </w:rPr>
        <w:t>היו"ר ראובן ריבלין:</w:t>
      </w:r>
    </w:p>
    <w:p w14:paraId="5D8DD154" w14:textId="77777777" w:rsidR="00000000" w:rsidRDefault="001C3AAC">
      <w:pPr>
        <w:pStyle w:val="a"/>
        <w:rPr>
          <w:rtl/>
        </w:rPr>
      </w:pPr>
    </w:p>
    <w:p w14:paraId="24A477E2" w14:textId="77777777" w:rsidR="00000000" w:rsidRDefault="001C3AAC">
      <w:pPr>
        <w:pStyle w:val="a"/>
        <w:rPr>
          <w:rFonts w:hint="cs"/>
          <w:rtl/>
        </w:rPr>
      </w:pPr>
      <w:r>
        <w:rPr>
          <w:rFonts w:hint="cs"/>
          <w:rtl/>
        </w:rPr>
        <w:t>עכשיו נשמע? בסדר. לכן ההצבעה תתקיים בעוד רגעים מספר. השרה ציפי לבני תשיב בשם הממשלה, ולאחר מכן נעבור להצבעה. בבקשה, אדוני, נא לסיים. עומדת לרשותך עוד דקה.</w:t>
      </w:r>
    </w:p>
    <w:p w14:paraId="5497CFF3" w14:textId="77777777" w:rsidR="00000000" w:rsidRDefault="001C3AAC">
      <w:pPr>
        <w:pStyle w:val="a"/>
        <w:ind w:firstLine="0"/>
        <w:rPr>
          <w:rFonts w:hint="cs"/>
          <w:rtl/>
        </w:rPr>
      </w:pPr>
    </w:p>
    <w:p w14:paraId="5F11759E" w14:textId="77777777" w:rsidR="00000000" w:rsidRDefault="001C3AAC">
      <w:pPr>
        <w:pStyle w:val="SpeakerCon"/>
        <w:rPr>
          <w:rtl/>
        </w:rPr>
      </w:pPr>
      <w:bookmarkStart w:id="281" w:name="FS000001032T21_07_2003_19_32_20C"/>
      <w:bookmarkEnd w:id="281"/>
      <w:r>
        <w:rPr>
          <w:rtl/>
        </w:rPr>
        <w:t>אהוד יתום (הליכוד):</w:t>
      </w:r>
    </w:p>
    <w:p w14:paraId="3BDA0E28" w14:textId="77777777" w:rsidR="00000000" w:rsidRDefault="001C3AAC">
      <w:pPr>
        <w:pStyle w:val="a"/>
        <w:rPr>
          <w:rtl/>
        </w:rPr>
      </w:pPr>
    </w:p>
    <w:p w14:paraId="375DF39E" w14:textId="77777777" w:rsidR="00000000" w:rsidRDefault="001C3AAC">
      <w:pPr>
        <w:pStyle w:val="a"/>
        <w:rPr>
          <w:rFonts w:hint="cs"/>
          <w:rtl/>
        </w:rPr>
      </w:pPr>
      <w:r>
        <w:rPr>
          <w:rFonts w:hint="cs"/>
          <w:rtl/>
        </w:rPr>
        <w:t>עבודה מציעים, עבודה קיימת, ובאמת אנחנו צריכים כולנו להתאחד</w:t>
      </w:r>
      <w:r>
        <w:rPr>
          <w:rFonts w:hint="cs"/>
          <w:rtl/>
        </w:rPr>
        <w:t xml:space="preserve"> בבית הזה - - - </w:t>
      </w:r>
    </w:p>
    <w:p w14:paraId="2A57BB22" w14:textId="77777777" w:rsidR="00000000" w:rsidRDefault="001C3AAC">
      <w:pPr>
        <w:pStyle w:val="a"/>
        <w:ind w:firstLine="0"/>
        <w:rPr>
          <w:rFonts w:hint="cs"/>
          <w:rtl/>
        </w:rPr>
      </w:pPr>
    </w:p>
    <w:p w14:paraId="02B2CCD0" w14:textId="77777777" w:rsidR="00000000" w:rsidRDefault="001C3AAC">
      <w:pPr>
        <w:pStyle w:val="ac"/>
        <w:rPr>
          <w:rtl/>
        </w:rPr>
      </w:pPr>
      <w:r>
        <w:rPr>
          <w:rFonts w:hint="eastAsia"/>
          <w:rtl/>
        </w:rPr>
        <w:t>יוסי</w:t>
      </w:r>
      <w:r>
        <w:rPr>
          <w:rtl/>
        </w:rPr>
        <w:t xml:space="preserve"> שריד (מרצ):</w:t>
      </w:r>
    </w:p>
    <w:p w14:paraId="206809A7" w14:textId="77777777" w:rsidR="00000000" w:rsidRDefault="001C3AAC">
      <w:pPr>
        <w:pStyle w:val="a"/>
        <w:rPr>
          <w:rFonts w:hint="cs"/>
          <w:rtl/>
        </w:rPr>
      </w:pPr>
    </w:p>
    <w:p w14:paraId="52470716" w14:textId="77777777" w:rsidR="00000000" w:rsidRDefault="001C3AAC">
      <w:pPr>
        <w:pStyle w:val="a"/>
        <w:rPr>
          <w:rFonts w:hint="cs"/>
          <w:rtl/>
        </w:rPr>
      </w:pPr>
      <w:r>
        <w:rPr>
          <w:rFonts w:hint="cs"/>
          <w:rtl/>
        </w:rPr>
        <w:t>מה אתה מקשקש?</w:t>
      </w:r>
    </w:p>
    <w:p w14:paraId="09E7C969" w14:textId="77777777" w:rsidR="00000000" w:rsidRDefault="001C3AAC">
      <w:pPr>
        <w:pStyle w:val="a"/>
        <w:ind w:firstLine="0"/>
        <w:rPr>
          <w:rFonts w:hint="cs"/>
          <w:rtl/>
        </w:rPr>
      </w:pPr>
    </w:p>
    <w:p w14:paraId="1C2682A2" w14:textId="77777777" w:rsidR="00000000" w:rsidRDefault="001C3AAC">
      <w:pPr>
        <w:pStyle w:val="SpeakerCon"/>
        <w:rPr>
          <w:rtl/>
        </w:rPr>
      </w:pPr>
      <w:bookmarkStart w:id="282" w:name="FS000001032T21_07_2003_19_32_41C"/>
      <w:bookmarkEnd w:id="282"/>
      <w:r>
        <w:rPr>
          <w:rtl/>
        </w:rPr>
        <w:t>אהוד יתום (הליכוד):</w:t>
      </w:r>
    </w:p>
    <w:p w14:paraId="0C6E5141" w14:textId="77777777" w:rsidR="00000000" w:rsidRDefault="001C3AAC">
      <w:pPr>
        <w:pStyle w:val="a"/>
        <w:rPr>
          <w:rtl/>
        </w:rPr>
      </w:pPr>
    </w:p>
    <w:p w14:paraId="7F2FDA44" w14:textId="77777777" w:rsidR="00000000" w:rsidRDefault="001C3AAC">
      <w:pPr>
        <w:pStyle w:val="a"/>
        <w:rPr>
          <w:rFonts w:hint="cs"/>
          <w:rtl/>
        </w:rPr>
      </w:pPr>
      <w:r>
        <w:rPr>
          <w:rFonts w:hint="cs"/>
          <w:rtl/>
        </w:rPr>
        <w:t>אתה מקשקש, חבר הכנסת שריד, לא אני מקשקש, ואני מציע לך עם מעט המנדטים שלך להירגע שם. אני מציע לך הצעה ידידותית. תירגע, תירגע. שלא תגיד לי שאני מקשקש, כי אתה הקשקשן הכי גדול שיש בכנסת.</w:t>
      </w:r>
    </w:p>
    <w:p w14:paraId="69D5509F" w14:textId="77777777" w:rsidR="00000000" w:rsidRDefault="001C3AAC">
      <w:pPr>
        <w:pStyle w:val="a"/>
        <w:ind w:firstLine="0"/>
        <w:rPr>
          <w:rFonts w:hint="cs"/>
          <w:rtl/>
        </w:rPr>
      </w:pPr>
    </w:p>
    <w:p w14:paraId="3782CF96" w14:textId="77777777" w:rsidR="00000000" w:rsidRDefault="001C3AAC">
      <w:pPr>
        <w:pStyle w:val="ad"/>
        <w:rPr>
          <w:rtl/>
        </w:rPr>
      </w:pPr>
      <w:r>
        <w:rPr>
          <w:rtl/>
        </w:rPr>
        <w:t>היו"ר ראובן ריבלין:</w:t>
      </w:r>
    </w:p>
    <w:p w14:paraId="30626F95" w14:textId="77777777" w:rsidR="00000000" w:rsidRDefault="001C3AAC">
      <w:pPr>
        <w:pStyle w:val="a"/>
        <w:rPr>
          <w:rtl/>
        </w:rPr>
      </w:pPr>
    </w:p>
    <w:p w14:paraId="4B5F628C" w14:textId="77777777" w:rsidR="00000000" w:rsidRDefault="001C3AAC">
      <w:pPr>
        <w:pStyle w:val="a"/>
        <w:rPr>
          <w:rFonts w:hint="cs"/>
          <w:rtl/>
        </w:rPr>
      </w:pPr>
      <w:r>
        <w:rPr>
          <w:rFonts w:hint="cs"/>
          <w:rtl/>
        </w:rPr>
        <w:t xml:space="preserve">למה - - - </w:t>
      </w:r>
    </w:p>
    <w:p w14:paraId="25547046" w14:textId="77777777" w:rsidR="00000000" w:rsidRDefault="001C3AAC">
      <w:pPr>
        <w:pStyle w:val="a"/>
        <w:ind w:firstLine="0"/>
        <w:rPr>
          <w:rFonts w:hint="cs"/>
          <w:rtl/>
        </w:rPr>
      </w:pPr>
    </w:p>
    <w:p w14:paraId="3363F7FC" w14:textId="77777777" w:rsidR="00000000" w:rsidRDefault="001C3AAC">
      <w:pPr>
        <w:pStyle w:val="ac"/>
        <w:rPr>
          <w:rtl/>
        </w:rPr>
      </w:pPr>
      <w:r>
        <w:rPr>
          <w:rFonts w:hint="eastAsia"/>
          <w:rtl/>
        </w:rPr>
        <w:t>ג</w:t>
      </w:r>
      <w:r>
        <w:rPr>
          <w:rtl/>
        </w:rPr>
        <w:t>'מאל זחאלקה (בל"ד):</w:t>
      </w:r>
    </w:p>
    <w:p w14:paraId="1D2D4E20" w14:textId="77777777" w:rsidR="00000000" w:rsidRDefault="001C3AAC">
      <w:pPr>
        <w:pStyle w:val="a"/>
        <w:rPr>
          <w:rFonts w:hint="cs"/>
          <w:rtl/>
        </w:rPr>
      </w:pPr>
    </w:p>
    <w:p w14:paraId="6E1AD15A" w14:textId="77777777" w:rsidR="00000000" w:rsidRDefault="001C3AAC">
      <w:pPr>
        <w:pStyle w:val="a"/>
        <w:rPr>
          <w:rFonts w:hint="cs"/>
          <w:rtl/>
        </w:rPr>
      </w:pPr>
      <w:r>
        <w:rPr>
          <w:rFonts w:hint="cs"/>
          <w:rtl/>
        </w:rPr>
        <w:t xml:space="preserve">- - - </w:t>
      </w:r>
    </w:p>
    <w:p w14:paraId="15DE5E96" w14:textId="77777777" w:rsidR="00000000" w:rsidRDefault="001C3AAC">
      <w:pPr>
        <w:pStyle w:val="a"/>
        <w:ind w:firstLine="0"/>
        <w:rPr>
          <w:rFonts w:hint="cs"/>
          <w:rtl/>
        </w:rPr>
      </w:pPr>
    </w:p>
    <w:p w14:paraId="0EDF61C2" w14:textId="77777777" w:rsidR="00000000" w:rsidRDefault="001C3AAC">
      <w:pPr>
        <w:pStyle w:val="ac"/>
        <w:rPr>
          <w:rtl/>
        </w:rPr>
      </w:pPr>
      <w:r>
        <w:rPr>
          <w:rFonts w:hint="eastAsia"/>
          <w:rtl/>
        </w:rPr>
        <w:t>קריאות</w:t>
      </w:r>
      <w:r>
        <w:rPr>
          <w:rtl/>
        </w:rPr>
        <w:t>:</w:t>
      </w:r>
    </w:p>
    <w:p w14:paraId="2AB60AF9" w14:textId="77777777" w:rsidR="00000000" w:rsidRDefault="001C3AAC">
      <w:pPr>
        <w:pStyle w:val="a"/>
        <w:rPr>
          <w:rFonts w:hint="cs"/>
          <w:rtl/>
        </w:rPr>
      </w:pPr>
    </w:p>
    <w:p w14:paraId="24CFAE7A" w14:textId="77777777" w:rsidR="00000000" w:rsidRDefault="001C3AAC">
      <w:pPr>
        <w:pStyle w:val="a"/>
        <w:rPr>
          <w:rFonts w:hint="cs"/>
          <w:rtl/>
        </w:rPr>
      </w:pPr>
      <w:r>
        <w:rPr>
          <w:rFonts w:hint="cs"/>
          <w:rtl/>
        </w:rPr>
        <w:t xml:space="preserve">- - - </w:t>
      </w:r>
    </w:p>
    <w:p w14:paraId="4E6544C1" w14:textId="77777777" w:rsidR="00000000" w:rsidRDefault="001C3AAC">
      <w:pPr>
        <w:pStyle w:val="a"/>
        <w:ind w:firstLine="0"/>
        <w:rPr>
          <w:rFonts w:hint="cs"/>
          <w:rtl/>
        </w:rPr>
      </w:pPr>
    </w:p>
    <w:p w14:paraId="1E0B7010" w14:textId="77777777" w:rsidR="00000000" w:rsidRDefault="001C3AAC">
      <w:pPr>
        <w:pStyle w:val="SpeakerCon"/>
        <w:rPr>
          <w:rtl/>
        </w:rPr>
      </w:pPr>
      <w:bookmarkStart w:id="283" w:name="FS000001032T21_07_2003_19_34_05C"/>
      <w:bookmarkEnd w:id="283"/>
      <w:r>
        <w:rPr>
          <w:rtl/>
        </w:rPr>
        <w:t>אהוד יתום (הליכוד):</w:t>
      </w:r>
    </w:p>
    <w:p w14:paraId="37D6E862" w14:textId="77777777" w:rsidR="00000000" w:rsidRDefault="001C3AAC">
      <w:pPr>
        <w:pStyle w:val="a"/>
        <w:rPr>
          <w:rtl/>
        </w:rPr>
      </w:pPr>
    </w:p>
    <w:p w14:paraId="4A9DD7E2" w14:textId="77777777" w:rsidR="00000000" w:rsidRDefault="001C3AAC">
      <w:pPr>
        <w:pStyle w:val="a"/>
        <w:rPr>
          <w:rFonts w:hint="cs"/>
          <w:rtl/>
        </w:rPr>
      </w:pPr>
      <w:r>
        <w:rPr>
          <w:rFonts w:hint="cs"/>
          <w:rtl/>
        </w:rPr>
        <w:t>רבותי, יש עבודה, אנחנו מציעים עבודה וצריכים לקבל את העבודה.</w:t>
      </w:r>
    </w:p>
    <w:p w14:paraId="246FE29A" w14:textId="77777777" w:rsidR="00000000" w:rsidRDefault="001C3AAC">
      <w:pPr>
        <w:pStyle w:val="a"/>
        <w:ind w:firstLine="0"/>
        <w:rPr>
          <w:rFonts w:hint="cs"/>
          <w:rtl/>
        </w:rPr>
      </w:pPr>
    </w:p>
    <w:p w14:paraId="7354FE31" w14:textId="77777777" w:rsidR="00000000" w:rsidRDefault="001C3AAC">
      <w:pPr>
        <w:pStyle w:val="ad"/>
        <w:rPr>
          <w:rtl/>
        </w:rPr>
      </w:pPr>
      <w:r>
        <w:rPr>
          <w:rtl/>
        </w:rPr>
        <w:t>היו"ר ראובן ריבלין:</w:t>
      </w:r>
    </w:p>
    <w:p w14:paraId="1EA88C3F" w14:textId="77777777" w:rsidR="00000000" w:rsidRDefault="001C3AAC">
      <w:pPr>
        <w:pStyle w:val="a"/>
        <w:rPr>
          <w:rtl/>
        </w:rPr>
      </w:pPr>
    </w:p>
    <w:p w14:paraId="43191CD6" w14:textId="77777777" w:rsidR="00000000" w:rsidRDefault="001C3AAC">
      <w:pPr>
        <w:pStyle w:val="a"/>
        <w:rPr>
          <w:rFonts w:hint="cs"/>
          <w:rtl/>
        </w:rPr>
      </w:pPr>
      <w:r>
        <w:rPr>
          <w:rFonts w:hint="cs"/>
          <w:rtl/>
        </w:rPr>
        <w:t>חבר הכנסת יתום, המלה "לקשקש" היא מלה תקנית, אם כי לא נעימה. אדוני כמובן י</w:t>
      </w:r>
      <w:r>
        <w:rPr>
          <w:rFonts w:hint="cs"/>
          <w:rtl/>
        </w:rPr>
        <w:t>כול להשיב לשר לשעבר ולחבר הכנסת דהיום יוסי שריד בלשונו, אבל "לקשקש" זו מלה לגיטימית.</w:t>
      </w:r>
    </w:p>
    <w:p w14:paraId="35741050" w14:textId="77777777" w:rsidR="00000000" w:rsidRDefault="001C3AAC">
      <w:pPr>
        <w:pStyle w:val="a"/>
        <w:ind w:firstLine="0"/>
        <w:rPr>
          <w:rFonts w:hint="cs"/>
          <w:rtl/>
        </w:rPr>
      </w:pPr>
    </w:p>
    <w:p w14:paraId="40A2AD58" w14:textId="77777777" w:rsidR="00000000" w:rsidRDefault="001C3AAC">
      <w:pPr>
        <w:pStyle w:val="SpeakerCon"/>
        <w:rPr>
          <w:rtl/>
        </w:rPr>
      </w:pPr>
      <w:bookmarkStart w:id="284" w:name="FS000001032T21_07_2003_19_34_42C"/>
      <w:bookmarkEnd w:id="284"/>
      <w:r>
        <w:rPr>
          <w:rtl/>
        </w:rPr>
        <w:t>אהוד יתום (הליכוד):</w:t>
      </w:r>
    </w:p>
    <w:p w14:paraId="3BE0F278" w14:textId="77777777" w:rsidR="00000000" w:rsidRDefault="001C3AAC">
      <w:pPr>
        <w:pStyle w:val="a"/>
        <w:rPr>
          <w:rtl/>
        </w:rPr>
      </w:pPr>
    </w:p>
    <w:p w14:paraId="3FC2B5D8" w14:textId="77777777" w:rsidR="00000000" w:rsidRDefault="001C3AAC">
      <w:pPr>
        <w:pStyle w:val="a"/>
        <w:rPr>
          <w:rFonts w:hint="cs"/>
          <w:rtl/>
        </w:rPr>
      </w:pPr>
      <w:r>
        <w:rPr>
          <w:rFonts w:hint="cs"/>
          <w:rtl/>
        </w:rPr>
        <w:t xml:space="preserve">הערתי לו בלשונו. בדיוק באותה מטבע לשון. לא עברתי לפסים אחרים. </w:t>
      </w:r>
    </w:p>
    <w:p w14:paraId="2BC6E78D" w14:textId="77777777" w:rsidR="00000000" w:rsidRDefault="001C3AAC">
      <w:pPr>
        <w:pStyle w:val="a"/>
        <w:ind w:firstLine="0"/>
        <w:rPr>
          <w:rFonts w:hint="cs"/>
          <w:rtl/>
        </w:rPr>
      </w:pPr>
    </w:p>
    <w:p w14:paraId="08ADDC06" w14:textId="77777777" w:rsidR="00000000" w:rsidRDefault="001C3AAC">
      <w:pPr>
        <w:pStyle w:val="ad"/>
        <w:rPr>
          <w:rtl/>
        </w:rPr>
      </w:pPr>
      <w:r>
        <w:rPr>
          <w:rtl/>
        </w:rPr>
        <w:t>היו"ר ראובן ריבלין:</w:t>
      </w:r>
    </w:p>
    <w:p w14:paraId="10DE96D1" w14:textId="77777777" w:rsidR="00000000" w:rsidRDefault="001C3AAC">
      <w:pPr>
        <w:pStyle w:val="a"/>
        <w:rPr>
          <w:rtl/>
        </w:rPr>
      </w:pPr>
    </w:p>
    <w:p w14:paraId="464C9216" w14:textId="77777777" w:rsidR="00000000" w:rsidRDefault="001C3AAC">
      <w:pPr>
        <w:pStyle w:val="a"/>
        <w:rPr>
          <w:rFonts w:hint="cs"/>
          <w:rtl/>
        </w:rPr>
      </w:pPr>
      <w:r>
        <w:rPr>
          <w:rFonts w:hint="cs"/>
          <w:rtl/>
        </w:rPr>
        <w:t>בסדר.</w:t>
      </w:r>
    </w:p>
    <w:p w14:paraId="028D3EBF" w14:textId="77777777" w:rsidR="00000000" w:rsidRDefault="001C3AAC">
      <w:pPr>
        <w:pStyle w:val="a"/>
        <w:ind w:firstLine="0"/>
        <w:rPr>
          <w:rFonts w:hint="cs"/>
          <w:rtl/>
        </w:rPr>
      </w:pPr>
    </w:p>
    <w:p w14:paraId="7FACD650" w14:textId="77777777" w:rsidR="00000000" w:rsidRDefault="001C3AAC">
      <w:pPr>
        <w:pStyle w:val="SpeakerCon"/>
        <w:rPr>
          <w:rtl/>
        </w:rPr>
      </w:pPr>
      <w:bookmarkStart w:id="285" w:name="FS000001032T21_07_2003_19_35_01C"/>
      <w:bookmarkEnd w:id="285"/>
      <w:r>
        <w:rPr>
          <w:rtl/>
        </w:rPr>
        <w:t>אהוד יתום (הליכוד):</w:t>
      </w:r>
    </w:p>
    <w:p w14:paraId="24A6AC5C" w14:textId="77777777" w:rsidR="00000000" w:rsidRDefault="001C3AAC">
      <w:pPr>
        <w:pStyle w:val="a"/>
        <w:rPr>
          <w:rtl/>
        </w:rPr>
      </w:pPr>
    </w:p>
    <w:p w14:paraId="292F0231" w14:textId="77777777" w:rsidR="00000000" w:rsidRDefault="001C3AAC">
      <w:pPr>
        <w:pStyle w:val="a"/>
        <w:rPr>
          <w:rFonts w:hint="cs"/>
          <w:rtl/>
        </w:rPr>
      </w:pPr>
      <w:r>
        <w:rPr>
          <w:rFonts w:hint="cs"/>
          <w:rtl/>
        </w:rPr>
        <w:t xml:space="preserve">בפירוש לא עברתי לפסים אחרים. </w:t>
      </w:r>
    </w:p>
    <w:p w14:paraId="0B73D132" w14:textId="77777777" w:rsidR="00000000" w:rsidRDefault="001C3AAC">
      <w:pPr>
        <w:pStyle w:val="a"/>
        <w:ind w:firstLine="0"/>
        <w:rPr>
          <w:rFonts w:hint="cs"/>
          <w:rtl/>
        </w:rPr>
      </w:pPr>
    </w:p>
    <w:p w14:paraId="752D11E6" w14:textId="77777777" w:rsidR="00000000" w:rsidRDefault="001C3AAC">
      <w:pPr>
        <w:pStyle w:val="ad"/>
        <w:rPr>
          <w:rtl/>
        </w:rPr>
      </w:pPr>
      <w:r>
        <w:rPr>
          <w:rtl/>
        </w:rPr>
        <w:t>היו"ר</w:t>
      </w:r>
      <w:r>
        <w:rPr>
          <w:rtl/>
        </w:rPr>
        <w:t xml:space="preserve"> ראובן ריבלין:</w:t>
      </w:r>
    </w:p>
    <w:p w14:paraId="5D14A13C" w14:textId="77777777" w:rsidR="00000000" w:rsidRDefault="001C3AAC">
      <w:pPr>
        <w:pStyle w:val="a"/>
        <w:rPr>
          <w:rtl/>
        </w:rPr>
      </w:pPr>
    </w:p>
    <w:p w14:paraId="7B7A5E39" w14:textId="77777777" w:rsidR="00000000" w:rsidRDefault="001C3AAC">
      <w:pPr>
        <w:pStyle w:val="a"/>
        <w:rPr>
          <w:rFonts w:hint="cs"/>
          <w:rtl/>
        </w:rPr>
      </w:pPr>
      <w:r>
        <w:rPr>
          <w:rFonts w:hint="cs"/>
          <w:rtl/>
        </w:rPr>
        <w:t>הלוואי שאלה המלים היחידות שהיינו שומעים בבית, ובא לציון גואל.</w:t>
      </w:r>
    </w:p>
    <w:p w14:paraId="207DB256" w14:textId="77777777" w:rsidR="00000000" w:rsidRDefault="001C3AAC">
      <w:pPr>
        <w:pStyle w:val="a"/>
        <w:ind w:firstLine="0"/>
        <w:rPr>
          <w:rFonts w:hint="cs"/>
          <w:rtl/>
        </w:rPr>
      </w:pPr>
    </w:p>
    <w:p w14:paraId="112F4A03" w14:textId="77777777" w:rsidR="00000000" w:rsidRDefault="001C3AAC">
      <w:pPr>
        <w:pStyle w:val="SpeakerCon"/>
        <w:rPr>
          <w:rtl/>
        </w:rPr>
      </w:pPr>
      <w:bookmarkStart w:id="286" w:name="FS000001032T21_07_2003_19_35_24C"/>
      <w:bookmarkEnd w:id="286"/>
    </w:p>
    <w:p w14:paraId="5E37147A" w14:textId="77777777" w:rsidR="00000000" w:rsidRDefault="001C3AAC">
      <w:pPr>
        <w:pStyle w:val="SpeakerCon"/>
        <w:rPr>
          <w:rtl/>
        </w:rPr>
      </w:pPr>
      <w:r>
        <w:rPr>
          <w:rtl/>
        </w:rPr>
        <w:t>אהוד יתום (הליכוד):</w:t>
      </w:r>
    </w:p>
    <w:p w14:paraId="02197FCA" w14:textId="77777777" w:rsidR="00000000" w:rsidRDefault="001C3AAC">
      <w:pPr>
        <w:pStyle w:val="a"/>
        <w:rPr>
          <w:rtl/>
        </w:rPr>
      </w:pPr>
    </w:p>
    <w:p w14:paraId="27481857" w14:textId="77777777" w:rsidR="00000000" w:rsidRDefault="001C3AAC">
      <w:pPr>
        <w:pStyle w:val="a"/>
        <w:rPr>
          <w:rFonts w:hint="cs"/>
          <w:rtl/>
        </w:rPr>
      </w:pPr>
      <w:r>
        <w:rPr>
          <w:rFonts w:hint="cs"/>
          <w:rtl/>
        </w:rPr>
        <w:t>אני לא יודע. אני שומע אותו בוועדת החוץ והביטחון. הוא מתקן את העברית שלנו על כל צעד ושעל, והרי מכל מלמדי השכלתי. כשהוא אומר את המלה "קשקוש", אני משתמש באותו</w:t>
      </w:r>
      <w:r>
        <w:rPr>
          <w:rFonts w:hint="cs"/>
          <w:rtl/>
        </w:rPr>
        <w:t xml:space="preserve"> פועל, כדי לא לטעות, חס ושלום. </w:t>
      </w:r>
    </w:p>
    <w:p w14:paraId="13DA7EAD" w14:textId="77777777" w:rsidR="00000000" w:rsidRDefault="001C3AAC">
      <w:pPr>
        <w:pStyle w:val="a"/>
        <w:ind w:firstLine="0"/>
        <w:rPr>
          <w:rFonts w:hint="cs"/>
          <w:rtl/>
        </w:rPr>
      </w:pPr>
    </w:p>
    <w:p w14:paraId="403A7EC0" w14:textId="77777777" w:rsidR="00000000" w:rsidRDefault="001C3AAC">
      <w:pPr>
        <w:pStyle w:val="ac"/>
        <w:rPr>
          <w:rtl/>
        </w:rPr>
      </w:pPr>
      <w:r>
        <w:rPr>
          <w:rFonts w:hint="eastAsia"/>
          <w:rtl/>
        </w:rPr>
        <w:t>שמעון</w:t>
      </w:r>
      <w:r>
        <w:rPr>
          <w:rtl/>
        </w:rPr>
        <w:t xml:space="preserve"> פרס (העבודה-מימד):</w:t>
      </w:r>
    </w:p>
    <w:p w14:paraId="1F1D65AB" w14:textId="77777777" w:rsidR="00000000" w:rsidRDefault="001C3AAC">
      <w:pPr>
        <w:pStyle w:val="a"/>
        <w:rPr>
          <w:rFonts w:hint="cs"/>
          <w:rtl/>
        </w:rPr>
      </w:pPr>
    </w:p>
    <w:p w14:paraId="45D20366" w14:textId="77777777" w:rsidR="00000000" w:rsidRDefault="001C3AAC">
      <w:pPr>
        <w:pStyle w:val="a"/>
        <w:rPr>
          <w:rFonts w:hint="cs"/>
          <w:rtl/>
        </w:rPr>
      </w:pPr>
      <w:r>
        <w:rPr>
          <w:rFonts w:hint="cs"/>
          <w:rtl/>
        </w:rPr>
        <w:t xml:space="preserve">- - - </w:t>
      </w:r>
    </w:p>
    <w:p w14:paraId="24D93553" w14:textId="77777777" w:rsidR="00000000" w:rsidRDefault="001C3AAC">
      <w:pPr>
        <w:pStyle w:val="a"/>
        <w:ind w:firstLine="0"/>
        <w:rPr>
          <w:rFonts w:hint="cs"/>
          <w:rtl/>
        </w:rPr>
      </w:pPr>
    </w:p>
    <w:p w14:paraId="3BDF7FC1" w14:textId="77777777" w:rsidR="00000000" w:rsidRDefault="001C3AAC">
      <w:pPr>
        <w:pStyle w:val="SpeakerCon"/>
        <w:rPr>
          <w:rtl/>
        </w:rPr>
      </w:pPr>
      <w:bookmarkStart w:id="287" w:name="FS000001032T21_07_2003_19_36_15C"/>
      <w:bookmarkEnd w:id="287"/>
      <w:r>
        <w:rPr>
          <w:rtl/>
        </w:rPr>
        <w:t>אהוד יתום (הליכוד):</w:t>
      </w:r>
    </w:p>
    <w:p w14:paraId="0834D759" w14:textId="77777777" w:rsidR="00000000" w:rsidRDefault="001C3AAC">
      <w:pPr>
        <w:pStyle w:val="a"/>
        <w:rPr>
          <w:rtl/>
        </w:rPr>
      </w:pPr>
    </w:p>
    <w:p w14:paraId="6E3628B4" w14:textId="77777777" w:rsidR="00000000" w:rsidRDefault="001C3AAC">
      <w:pPr>
        <w:pStyle w:val="a"/>
        <w:rPr>
          <w:rFonts w:hint="cs"/>
          <w:rtl/>
        </w:rPr>
      </w:pPr>
      <w:r>
        <w:rPr>
          <w:rFonts w:hint="cs"/>
          <w:rtl/>
        </w:rPr>
        <w:t xml:space="preserve">תרגיע אותו, אז אני אפסיק. </w:t>
      </w:r>
    </w:p>
    <w:p w14:paraId="2EC46426" w14:textId="77777777" w:rsidR="00000000" w:rsidRDefault="001C3AAC">
      <w:pPr>
        <w:pStyle w:val="a"/>
        <w:rPr>
          <w:rFonts w:hint="cs"/>
          <w:rtl/>
        </w:rPr>
      </w:pPr>
    </w:p>
    <w:p w14:paraId="3F42C8DE" w14:textId="77777777" w:rsidR="00000000" w:rsidRDefault="001C3AAC">
      <w:pPr>
        <w:pStyle w:val="a"/>
        <w:rPr>
          <w:rFonts w:hint="cs"/>
          <w:rtl/>
        </w:rPr>
      </w:pPr>
      <w:r>
        <w:rPr>
          <w:rFonts w:hint="cs"/>
          <w:rtl/>
        </w:rPr>
        <w:t xml:space="preserve">על כן, גבירותי ורבותי, יש פה הזדמנות גם להיטיב, גם לשנות את התרבות וגם ללכת לאפיקים חדשים. אני מציע ללכת בכיוון הזה. </w:t>
      </w:r>
    </w:p>
    <w:p w14:paraId="0020B5EF" w14:textId="77777777" w:rsidR="00000000" w:rsidRDefault="001C3AAC">
      <w:pPr>
        <w:pStyle w:val="a"/>
        <w:ind w:firstLine="0"/>
        <w:rPr>
          <w:rFonts w:hint="cs"/>
          <w:rtl/>
        </w:rPr>
      </w:pPr>
    </w:p>
    <w:p w14:paraId="01F037AB" w14:textId="77777777" w:rsidR="00000000" w:rsidRDefault="001C3AAC">
      <w:pPr>
        <w:pStyle w:val="ad"/>
        <w:rPr>
          <w:rtl/>
        </w:rPr>
      </w:pPr>
      <w:r>
        <w:rPr>
          <w:rtl/>
        </w:rPr>
        <w:t>היו"ר ראובן ריבלין:</w:t>
      </w:r>
    </w:p>
    <w:p w14:paraId="7794442E" w14:textId="77777777" w:rsidR="00000000" w:rsidRDefault="001C3AAC">
      <w:pPr>
        <w:pStyle w:val="a"/>
        <w:rPr>
          <w:rtl/>
        </w:rPr>
      </w:pPr>
    </w:p>
    <w:p w14:paraId="0E08959C" w14:textId="77777777" w:rsidR="00000000" w:rsidRDefault="001C3AAC">
      <w:pPr>
        <w:pStyle w:val="a"/>
        <w:rPr>
          <w:rFonts w:hint="cs"/>
          <w:rtl/>
        </w:rPr>
      </w:pPr>
      <w:r>
        <w:rPr>
          <w:rFonts w:hint="cs"/>
          <w:rtl/>
        </w:rPr>
        <w:t>אני מאוד מודה לחבר הכנסת היקר יתום. בתור חבר הכנסת צריך בהחלט לשמור על תרבות דיבור, ולא צריך להיעלב כל כך מדברים שהם לגיטימיים.</w:t>
      </w:r>
    </w:p>
    <w:p w14:paraId="7A602D80" w14:textId="77777777" w:rsidR="00000000" w:rsidRDefault="001C3AAC">
      <w:pPr>
        <w:pStyle w:val="a"/>
        <w:ind w:firstLine="0"/>
        <w:rPr>
          <w:rFonts w:hint="cs"/>
          <w:rtl/>
        </w:rPr>
      </w:pPr>
    </w:p>
    <w:p w14:paraId="56BE91AB" w14:textId="77777777" w:rsidR="00000000" w:rsidRDefault="001C3AAC">
      <w:pPr>
        <w:pStyle w:val="ac"/>
        <w:rPr>
          <w:rtl/>
        </w:rPr>
      </w:pPr>
      <w:r>
        <w:rPr>
          <w:rFonts w:hint="eastAsia"/>
          <w:rtl/>
        </w:rPr>
        <w:t>אהוד</w:t>
      </w:r>
      <w:r>
        <w:rPr>
          <w:rtl/>
        </w:rPr>
        <w:t xml:space="preserve"> יתום (הליכוד):</w:t>
      </w:r>
    </w:p>
    <w:p w14:paraId="67E724DC" w14:textId="77777777" w:rsidR="00000000" w:rsidRDefault="001C3AAC">
      <w:pPr>
        <w:pStyle w:val="a"/>
        <w:rPr>
          <w:rFonts w:hint="cs"/>
          <w:rtl/>
        </w:rPr>
      </w:pPr>
    </w:p>
    <w:p w14:paraId="297E00A9" w14:textId="77777777" w:rsidR="00000000" w:rsidRDefault="001C3AAC">
      <w:pPr>
        <w:pStyle w:val="a"/>
        <w:rPr>
          <w:rFonts w:hint="cs"/>
          <w:rtl/>
        </w:rPr>
      </w:pPr>
      <w:r>
        <w:rPr>
          <w:rFonts w:hint="cs"/>
          <w:rtl/>
        </w:rPr>
        <w:t>לא נעלבתי.</w:t>
      </w:r>
    </w:p>
    <w:p w14:paraId="61EC2D15" w14:textId="77777777" w:rsidR="00000000" w:rsidRDefault="001C3AAC">
      <w:pPr>
        <w:pStyle w:val="a"/>
        <w:ind w:firstLine="0"/>
        <w:rPr>
          <w:rFonts w:hint="cs"/>
          <w:rtl/>
        </w:rPr>
      </w:pPr>
    </w:p>
    <w:p w14:paraId="3C8A68BA" w14:textId="77777777" w:rsidR="00000000" w:rsidRDefault="001C3AAC">
      <w:pPr>
        <w:pStyle w:val="ad"/>
        <w:rPr>
          <w:rtl/>
        </w:rPr>
      </w:pPr>
      <w:r>
        <w:rPr>
          <w:rtl/>
        </w:rPr>
        <w:t>היו"ר ראובן ריבלין:</w:t>
      </w:r>
    </w:p>
    <w:p w14:paraId="24E08934" w14:textId="77777777" w:rsidR="00000000" w:rsidRDefault="001C3AAC">
      <w:pPr>
        <w:pStyle w:val="a"/>
        <w:rPr>
          <w:rtl/>
        </w:rPr>
      </w:pPr>
    </w:p>
    <w:p w14:paraId="54FC5D5E" w14:textId="77777777" w:rsidR="00000000" w:rsidRDefault="001C3AAC">
      <w:pPr>
        <w:pStyle w:val="a"/>
        <w:rPr>
          <w:rFonts w:hint="cs"/>
          <w:rtl/>
        </w:rPr>
      </w:pPr>
      <w:r>
        <w:rPr>
          <w:rFonts w:hint="cs"/>
          <w:rtl/>
        </w:rPr>
        <w:t>אם למשל היו אומרים לי "לברבר", זה היה הרבה יותר כואב לי. "לברבר" זו מלה ה</w:t>
      </w:r>
      <w:r>
        <w:rPr>
          <w:rFonts w:hint="cs"/>
          <w:rtl/>
        </w:rPr>
        <w:t xml:space="preserve">רבה יותר קשה מ"לקשקש".  </w:t>
      </w:r>
    </w:p>
    <w:p w14:paraId="7096B1F1" w14:textId="77777777" w:rsidR="00000000" w:rsidRDefault="001C3AAC">
      <w:pPr>
        <w:pStyle w:val="a"/>
        <w:rPr>
          <w:rFonts w:hint="cs"/>
          <w:rtl/>
        </w:rPr>
      </w:pPr>
    </w:p>
    <w:p w14:paraId="60355FBD" w14:textId="77777777" w:rsidR="00000000" w:rsidRDefault="001C3AAC">
      <w:pPr>
        <w:pStyle w:val="a"/>
        <w:rPr>
          <w:rFonts w:hint="cs"/>
          <w:rtl/>
        </w:rPr>
      </w:pPr>
      <w:r>
        <w:rPr>
          <w:rFonts w:hint="cs"/>
          <w:rtl/>
        </w:rPr>
        <w:t xml:space="preserve">רבותי, שני הדוברים הראשונים שאני עוד הספקתי לשמוע שאלו את השר גדעון עזרא מדוע לא נמצאים פה שר הבריאות או שר האוצר או השר במשרד האוצר. השר מאיר שטרית ביקש להשיב לפני ההצבעה. בבקשה. </w:t>
      </w:r>
    </w:p>
    <w:p w14:paraId="7AA6B2CB" w14:textId="77777777" w:rsidR="00000000" w:rsidRDefault="001C3AAC">
      <w:pPr>
        <w:pStyle w:val="a"/>
        <w:ind w:firstLine="0"/>
        <w:rPr>
          <w:rFonts w:hint="cs"/>
          <w:rtl/>
        </w:rPr>
      </w:pPr>
    </w:p>
    <w:p w14:paraId="68260D7B" w14:textId="77777777" w:rsidR="00000000" w:rsidRDefault="001C3AAC">
      <w:pPr>
        <w:pStyle w:val="ac"/>
        <w:rPr>
          <w:rtl/>
        </w:rPr>
      </w:pPr>
      <w:r>
        <w:rPr>
          <w:rFonts w:hint="eastAsia"/>
          <w:rtl/>
        </w:rPr>
        <w:t>אברהם</w:t>
      </w:r>
      <w:r>
        <w:rPr>
          <w:rtl/>
        </w:rPr>
        <w:t xml:space="preserve"> בייגה שוחט (העבודה-מימד):</w:t>
      </w:r>
    </w:p>
    <w:p w14:paraId="16E00BB7" w14:textId="77777777" w:rsidR="00000000" w:rsidRDefault="001C3AAC">
      <w:pPr>
        <w:pStyle w:val="a"/>
        <w:rPr>
          <w:rFonts w:hint="cs"/>
          <w:rtl/>
        </w:rPr>
      </w:pPr>
    </w:p>
    <w:p w14:paraId="2C2E31C4" w14:textId="77777777" w:rsidR="00000000" w:rsidRDefault="001C3AAC">
      <w:pPr>
        <w:pStyle w:val="a"/>
        <w:rPr>
          <w:rFonts w:hint="cs"/>
          <w:rtl/>
        </w:rPr>
      </w:pPr>
      <w:r>
        <w:rPr>
          <w:rFonts w:hint="cs"/>
          <w:rtl/>
        </w:rPr>
        <w:t>מאיר, תעשה קצר.</w:t>
      </w:r>
      <w:r>
        <w:rPr>
          <w:rFonts w:hint="cs"/>
          <w:rtl/>
        </w:rPr>
        <w:t xml:space="preserve"> </w:t>
      </w:r>
    </w:p>
    <w:p w14:paraId="0337EE38" w14:textId="77777777" w:rsidR="00000000" w:rsidRDefault="001C3AAC">
      <w:pPr>
        <w:pStyle w:val="a"/>
        <w:ind w:firstLine="0"/>
        <w:rPr>
          <w:rFonts w:hint="cs"/>
          <w:rtl/>
        </w:rPr>
      </w:pPr>
    </w:p>
    <w:p w14:paraId="13BA8ECC" w14:textId="77777777" w:rsidR="00000000" w:rsidRDefault="001C3AAC">
      <w:pPr>
        <w:pStyle w:val="ad"/>
        <w:rPr>
          <w:rtl/>
        </w:rPr>
      </w:pPr>
    </w:p>
    <w:p w14:paraId="7704E147" w14:textId="77777777" w:rsidR="00000000" w:rsidRDefault="001C3AAC">
      <w:pPr>
        <w:pStyle w:val="ad"/>
        <w:rPr>
          <w:rtl/>
        </w:rPr>
      </w:pPr>
      <w:r>
        <w:rPr>
          <w:rtl/>
        </w:rPr>
        <w:t>היו"ר ראובן ריבלין:</w:t>
      </w:r>
    </w:p>
    <w:p w14:paraId="11436857" w14:textId="77777777" w:rsidR="00000000" w:rsidRDefault="001C3AAC">
      <w:pPr>
        <w:pStyle w:val="a"/>
        <w:rPr>
          <w:rtl/>
        </w:rPr>
      </w:pPr>
    </w:p>
    <w:p w14:paraId="62069BB5" w14:textId="77777777" w:rsidR="00000000" w:rsidRDefault="001C3AAC">
      <w:pPr>
        <w:pStyle w:val="a"/>
        <w:rPr>
          <w:rFonts w:hint="cs"/>
          <w:rtl/>
        </w:rPr>
      </w:pPr>
      <w:r>
        <w:rPr>
          <w:rFonts w:hint="cs"/>
          <w:rtl/>
        </w:rPr>
        <w:t>קשקוש זה מקשקשתא. בדרך כלל "קשקוש" לקוח מפעולת הציור. "לברבר" זה מדיבור. קשקוש זה מהקומקום? אה, לקשקש בקומקום.</w:t>
      </w:r>
    </w:p>
    <w:p w14:paraId="3290613F" w14:textId="77777777" w:rsidR="00000000" w:rsidRDefault="001C3AAC">
      <w:pPr>
        <w:pStyle w:val="a"/>
        <w:ind w:firstLine="0"/>
        <w:rPr>
          <w:rFonts w:hint="cs"/>
          <w:rtl/>
        </w:rPr>
      </w:pPr>
    </w:p>
    <w:p w14:paraId="67EF7657" w14:textId="77777777" w:rsidR="00000000" w:rsidRDefault="001C3AAC">
      <w:pPr>
        <w:pStyle w:val="ac"/>
        <w:rPr>
          <w:rtl/>
        </w:rPr>
      </w:pPr>
      <w:r>
        <w:rPr>
          <w:rFonts w:hint="eastAsia"/>
          <w:rtl/>
        </w:rPr>
        <w:t>ג</w:t>
      </w:r>
      <w:r>
        <w:rPr>
          <w:rtl/>
        </w:rPr>
        <w:t>'מאל זחאלקה (בל"ד):</w:t>
      </w:r>
    </w:p>
    <w:p w14:paraId="689BDA3E" w14:textId="77777777" w:rsidR="00000000" w:rsidRDefault="001C3AAC">
      <w:pPr>
        <w:pStyle w:val="a"/>
        <w:rPr>
          <w:rFonts w:hint="cs"/>
          <w:rtl/>
        </w:rPr>
      </w:pPr>
    </w:p>
    <w:p w14:paraId="3E107948" w14:textId="77777777" w:rsidR="00000000" w:rsidRDefault="001C3AAC">
      <w:pPr>
        <w:pStyle w:val="a"/>
        <w:rPr>
          <w:rFonts w:hint="cs"/>
          <w:rtl/>
        </w:rPr>
      </w:pPr>
      <w:r>
        <w:rPr>
          <w:rFonts w:hint="cs"/>
          <w:rtl/>
        </w:rPr>
        <w:t>קיש קיש קריא.</w:t>
      </w:r>
    </w:p>
    <w:p w14:paraId="19098332" w14:textId="77777777" w:rsidR="00000000" w:rsidRDefault="001C3AAC">
      <w:pPr>
        <w:pStyle w:val="a"/>
        <w:ind w:firstLine="0"/>
        <w:rPr>
          <w:rFonts w:hint="cs"/>
          <w:rtl/>
        </w:rPr>
      </w:pPr>
    </w:p>
    <w:p w14:paraId="1CFAC5F2" w14:textId="77777777" w:rsidR="00000000" w:rsidRDefault="001C3AAC">
      <w:pPr>
        <w:pStyle w:val="ad"/>
        <w:rPr>
          <w:rtl/>
        </w:rPr>
      </w:pPr>
      <w:r>
        <w:rPr>
          <w:rtl/>
        </w:rPr>
        <w:t>היו"ר ראובן ריבלין:</w:t>
      </w:r>
    </w:p>
    <w:p w14:paraId="5B8891E8" w14:textId="77777777" w:rsidR="00000000" w:rsidRDefault="001C3AAC">
      <w:pPr>
        <w:pStyle w:val="a"/>
        <w:rPr>
          <w:rtl/>
        </w:rPr>
      </w:pPr>
    </w:p>
    <w:p w14:paraId="21524594" w14:textId="77777777" w:rsidR="00000000" w:rsidRDefault="001C3AAC">
      <w:pPr>
        <w:pStyle w:val="a"/>
        <w:rPr>
          <w:rFonts w:hint="cs"/>
          <w:rtl/>
        </w:rPr>
      </w:pPr>
      <w:r>
        <w:rPr>
          <w:rFonts w:hint="cs"/>
          <w:rtl/>
        </w:rPr>
        <w:t>כן, זה מהמטבע. אסתרא בלגינא קיש קיש קריא.</w:t>
      </w:r>
    </w:p>
    <w:p w14:paraId="6C43FF80" w14:textId="77777777" w:rsidR="00000000" w:rsidRDefault="001C3AAC">
      <w:pPr>
        <w:pStyle w:val="a"/>
        <w:rPr>
          <w:rFonts w:hint="cs"/>
          <w:rtl/>
        </w:rPr>
      </w:pPr>
    </w:p>
    <w:p w14:paraId="07ADCF4F" w14:textId="77777777" w:rsidR="00000000" w:rsidRDefault="001C3AAC">
      <w:pPr>
        <w:pStyle w:val="a"/>
        <w:rPr>
          <w:rFonts w:hint="cs"/>
          <w:rtl/>
        </w:rPr>
      </w:pPr>
      <w:r>
        <w:rPr>
          <w:rFonts w:hint="cs"/>
          <w:rtl/>
        </w:rPr>
        <w:t>אדוני השר מאיר שטר</w:t>
      </w:r>
      <w:r>
        <w:rPr>
          <w:rFonts w:hint="cs"/>
          <w:rtl/>
        </w:rPr>
        <w:t>ית, בבקשה.</w:t>
      </w:r>
    </w:p>
    <w:p w14:paraId="31F6BC47" w14:textId="77777777" w:rsidR="00000000" w:rsidRDefault="001C3AAC">
      <w:pPr>
        <w:pStyle w:val="a"/>
        <w:ind w:firstLine="0"/>
        <w:rPr>
          <w:rFonts w:hint="cs"/>
          <w:rtl/>
        </w:rPr>
      </w:pPr>
    </w:p>
    <w:p w14:paraId="61A1BA92" w14:textId="77777777" w:rsidR="00000000" w:rsidRDefault="001C3AAC">
      <w:pPr>
        <w:pStyle w:val="Speaker"/>
        <w:rPr>
          <w:rtl/>
        </w:rPr>
      </w:pPr>
      <w:bookmarkStart w:id="288" w:name="FS000000478T21_07_2003_19_44_16"/>
      <w:bookmarkStart w:id="289" w:name="_Toc46720107"/>
      <w:bookmarkStart w:id="290" w:name="_Toc50257090"/>
      <w:bookmarkEnd w:id="288"/>
      <w:r>
        <w:rPr>
          <w:rFonts w:hint="eastAsia"/>
          <w:rtl/>
        </w:rPr>
        <w:t>השר</w:t>
      </w:r>
      <w:r>
        <w:rPr>
          <w:rtl/>
        </w:rPr>
        <w:t xml:space="preserve"> מאיר שטרית:</w:t>
      </w:r>
      <w:bookmarkEnd w:id="289"/>
      <w:bookmarkEnd w:id="290"/>
    </w:p>
    <w:p w14:paraId="147F5785" w14:textId="77777777" w:rsidR="00000000" w:rsidRDefault="001C3AAC">
      <w:pPr>
        <w:pStyle w:val="a"/>
        <w:rPr>
          <w:rFonts w:hint="cs"/>
          <w:rtl/>
        </w:rPr>
      </w:pPr>
    </w:p>
    <w:p w14:paraId="744D530B" w14:textId="77777777" w:rsidR="00000000" w:rsidRDefault="001C3AAC">
      <w:pPr>
        <w:pStyle w:val="a"/>
        <w:rPr>
          <w:rFonts w:hint="cs"/>
          <w:rtl/>
        </w:rPr>
      </w:pPr>
      <w:r>
        <w:rPr>
          <w:rFonts w:hint="cs"/>
          <w:rtl/>
        </w:rPr>
        <w:t xml:space="preserve">אדוני היושב-ראש, רבותי חברי הכנסת, זו הפעם השנייה שאני מתבקש לדבר בנושא הזה של אמהות חד-הוריות, הפעם בגין אי-אמון, ובשבוע שעבר בגין שמונה הצעות לסדר-היום על העניין הזה. </w:t>
      </w:r>
    </w:p>
    <w:p w14:paraId="5577C302" w14:textId="77777777" w:rsidR="00000000" w:rsidRDefault="001C3AAC">
      <w:pPr>
        <w:pStyle w:val="a"/>
        <w:rPr>
          <w:rFonts w:hint="cs"/>
          <w:rtl/>
        </w:rPr>
      </w:pPr>
    </w:p>
    <w:p w14:paraId="6E8100DC" w14:textId="77777777" w:rsidR="00000000" w:rsidRDefault="001C3AAC">
      <w:pPr>
        <w:pStyle w:val="a"/>
        <w:rPr>
          <w:rFonts w:hint="cs"/>
          <w:rtl/>
        </w:rPr>
      </w:pPr>
      <w:r>
        <w:rPr>
          <w:rFonts w:hint="cs"/>
          <w:rtl/>
        </w:rPr>
        <w:t>רבותי, אני רוצה לומר לכם, הרי אין פה אנשים שלבם יותר כוא</w:t>
      </w:r>
      <w:r>
        <w:rPr>
          <w:rFonts w:hint="cs"/>
          <w:rtl/>
        </w:rPr>
        <w:t>ב על הנשים החד-הוריות, ואין פה אנשים שהם נגד הנשים החד-הוריות. הבעיה היא לא מי בעד ומי נגד. הבעיה היא, האם יש למדינה האמצעים  להמשיך ברמת הקצבאות הקיימת היום. אני אומר לכם, אין למדינה האמצעים הללו להמשיך בזה. המשך מתן הקצבאות ברמה הקיימת היום לכלל האוכלוסי</w:t>
      </w:r>
      <w:r>
        <w:rPr>
          <w:rFonts w:hint="cs"/>
          <w:rtl/>
        </w:rPr>
        <w:t xml:space="preserve">ות שמקבלות קצבה - - - </w:t>
      </w:r>
    </w:p>
    <w:p w14:paraId="660AEFA8" w14:textId="77777777" w:rsidR="00000000" w:rsidRDefault="001C3AAC">
      <w:pPr>
        <w:pStyle w:val="a"/>
        <w:ind w:firstLine="0"/>
        <w:rPr>
          <w:rFonts w:hint="cs"/>
          <w:rtl/>
        </w:rPr>
      </w:pPr>
    </w:p>
    <w:p w14:paraId="4C98E40F" w14:textId="77777777" w:rsidR="00000000" w:rsidRDefault="001C3AAC">
      <w:pPr>
        <w:pStyle w:val="ac"/>
        <w:rPr>
          <w:rtl/>
        </w:rPr>
      </w:pPr>
      <w:r>
        <w:rPr>
          <w:rFonts w:hint="eastAsia"/>
          <w:rtl/>
        </w:rPr>
        <w:t>יצחק</w:t>
      </w:r>
      <w:r>
        <w:rPr>
          <w:rtl/>
        </w:rPr>
        <w:t xml:space="preserve"> כהן (ש"ס):</w:t>
      </w:r>
    </w:p>
    <w:p w14:paraId="20720019" w14:textId="77777777" w:rsidR="00000000" w:rsidRDefault="001C3AAC">
      <w:pPr>
        <w:pStyle w:val="a"/>
        <w:rPr>
          <w:rFonts w:hint="cs"/>
          <w:rtl/>
        </w:rPr>
      </w:pPr>
    </w:p>
    <w:p w14:paraId="507A8118" w14:textId="77777777" w:rsidR="00000000" w:rsidRDefault="001C3AAC">
      <w:pPr>
        <w:pStyle w:val="a"/>
        <w:rPr>
          <w:rFonts w:hint="cs"/>
          <w:rtl/>
        </w:rPr>
      </w:pPr>
      <w:r>
        <w:rPr>
          <w:rFonts w:hint="cs"/>
          <w:rtl/>
        </w:rPr>
        <w:t xml:space="preserve">יש כסף - - - </w:t>
      </w:r>
    </w:p>
    <w:p w14:paraId="06B75089" w14:textId="77777777" w:rsidR="00000000" w:rsidRDefault="001C3AAC">
      <w:pPr>
        <w:pStyle w:val="a"/>
        <w:ind w:firstLine="0"/>
        <w:rPr>
          <w:rFonts w:hint="cs"/>
          <w:rtl/>
        </w:rPr>
      </w:pPr>
    </w:p>
    <w:p w14:paraId="419950F1" w14:textId="77777777" w:rsidR="00000000" w:rsidRDefault="001C3AAC">
      <w:pPr>
        <w:pStyle w:val="SpeakerCon"/>
        <w:rPr>
          <w:rtl/>
        </w:rPr>
      </w:pPr>
      <w:bookmarkStart w:id="291" w:name="FS000000478T21_07_2003_19_46_40C"/>
      <w:bookmarkEnd w:id="291"/>
      <w:r>
        <w:rPr>
          <w:rtl/>
        </w:rPr>
        <w:t>השר מאיר שטרית:</w:t>
      </w:r>
    </w:p>
    <w:p w14:paraId="31C2F7BB" w14:textId="77777777" w:rsidR="00000000" w:rsidRDefault="001C3AAC">
      <w:pPr>
        <w:pStyle w:val="a"/>
        <w:rPr>
          <w:rtl/>
        </w:rPr>
      </w:pPr>
    </w:p>
    <w:p w14:paraId="1FA69408" w14:textId="77777777" w:rsidR="00000000" w:rsidRDefault="001C3AAC">
      <w:pPr>
        <w:pStyle w:val="a"/>
        <w:rPr>
          <w:rFonts w:hint="cs"/>
          <w:rtl/>
        </w:rPr>
      </w:pPr>
      <w:r>
        <w:rPr>
          <w:rFonts w:hint="cs"/>
          <w:rtl/>
        </w:rPr>
        <w:t xml:space="preserve">אתה בעד פגיעה בקצבאות? </w:t>
      </w:r>
    </w:p>
    <w:p w14:paraId="5489BB3D" w14:textId="77777777" w:rsidR="00000000" w:rsidRDefault="001C3AAC">
      <w:pPr>
        <w:pStyle w:val="a"/>
        <w:ind w:firstLine="0"/>
        <w:rPr>
          <w:rFonts w:hint="cs"/>
          <w:rtl/>
        </w:rPr>
      </w:pPr>
    </w:p>
    <w:p w14:paraId="42E1062D" w14:textId="77777777" w:rsidR="00000000" w:rsidRDefault="001C3AAC">
      <w:pPr>
        <w:pStyle w:val="ac"/>
        <w:rPr>
          <w:rtl/>
        </w:rPr>
      </w:pPr>
      <w:r>
        <w:rPr>
          <w:rFonts w:hint="eastAsia"/>
          <w:rtl/>
        </w:rPr>
        <w:t>יצחק</w:t>
      </w:r>
      <w:r>
        <w:rPr>
          <w:rtl/>
        </w:rPr>
        <w:t xml:space="preserve"> כהן (ש"ס):</w:t>
      </w:r>
    </w:p>
    <w:p w14:paraId="4DB6BF38" w14:textId="77777777" w:rsidR="00000000" w:rsidRDefault="001C3AAC">
      <w:pPr>
        <w:pStyle w:val="a"/>
        <w:rPr>
          <w:rFonts w:hint="cs"/>
          <w:rtl/>
        </w:rPr>
      </w:pPr>
    </w:p>
    <w:p w14:paraId="76D29D22" w14:textId="77777777" w:rsidR="00000000" w:rsidRDefault="001C3AAC">
      <w:pPr>
        <w:pStyle w:val="a"/>
        <w:rPr>
          <w:rFonts w:hint="cs"/>
          <w:rtl/>
        </w:rPr>
      </w:pPr>
      <w:r>
        <w:rPr>
          <w:rFonts w:hint="cs"/>
          <w:rtl/>
        </w:rPr>
        <w:t xml:space="preserve">לא. אין כסף לתרבות - - - </w:t>
      </w:r>
    </w:p>
    <w:p w14:paraId="08E320BC" w14:textId="77777777" w:rsidR="00000000" w:rsidRDefault="001C3AAC">
      <w:pPr>
        <w:pStyle w:val="a"/>
        <w:ind w:firstLine="0"/>
        <w:rPr>
          <w:rFonts w:hint="cs"/>
          <w:rtl/>
        </w:rPr>
      </w:pPr>
    </w:p>
    <w:p w14:paraId="0C6B77AF" w14:textId="77777777" w:rsidR="00000000" w:rsidRDefault="001C3AAC">
      <w:pPr>
        <w:pStyle w:val="a"/>
        <w:ind w:firstLine="0"/>
        <w:rPr>
          <w:rFonts w:hint="cs"/>
          <w:rtl/>
        </w:rPr>
      </w:pPr>
    </w:p>
    <w:p w14:paraId="11DB2E92" w14:textId="77777777" w:rsidR="00000000" w:rsidRDefault="001C3AAC">
      <w:pPr>
        <w:pStyle w:val="SpeakerCon"/>
        <w:rPr>
          <w:rtl/>
        </w:rPr>
      </w:pPr>
      <w:bookmarkStart w:id="292" w:name="FS000000478T21_07_2003_19_30_19"/>
      <w:bookmarkEnd w:id="292"/>
      <w:r>
        <w:rPr>
          <w:rtl/>
        </w:rPr>
        <w:t>השר מאיר שטרית:</w:t>
      </w:r>
    </w:p>
    <w:p w14:paraId="20966125" w14:textId="77777777" w:rsidR="00000000" w:rsidRDefault="001C3AAC">
      <w:pPr>
        <w:pStyle w:val="a"/>
        <w:rPr>
          <w:rtl/>
        </w:rPr>
      </w:pPr>
    </w:p>
    <w:p w14:paraId="44199492" w14:textId="77777777" w:rsidR="00000000" w:rsidRDefault="001C3AAC">
      <w:pPr>
        <w:pStyle w:val="a"/>
        <w:rPr>
          <w:rFonts w:hint="cs"/>
          <w:rtl/>
        </w:rPr>
      </w:pPr>
      <w:r>
        <w:rPr>
          <w:rFonts w:hint="cs"/>
          <w:rtl/>
        </w:rPr>
        <w:t xml:space="preserve">יש כסף גם לתת לחרדים. אז אם אתה רוצה, נוכל גם להוריד קצת מהתמיכה בחרדים וגם מהישיבות. אז אם אתה </w:t>
      </w:r>
      <w:r>
        <w:rPr>
          <w:rFonts w:hint="cs"/>
          <w:rtl/>
        </w:rPr>
        <w:t>תירגע, אני מציע לך - - -</w:t>
      </w:r>
    </w:p>
    <w:p w14:paraId="24656D7F" w14:textId="77777777" w:rsidR="00000000" w:rsidRDefault="001C3AAC">
      <w:pPr>
        <w:pStyle w:val="a"/>
        <w:rPr>
          <w:rFonts w:hint="cs"/>
          <w:rtl/>
        </w:rPr>
      </w:pPr>
    </w:p>
    <w:p w14:paraId="62266D69" w14:textId="77777777" w:rsidR="00000000" w:rsidRDefault="001C3AAC">
      <w:pPr>
        <w:pStyle w:val="ac"/>
        <w:rPr>
          <w:rtl/>
        </w:rPr>
      </w:pPr>
      <w:r>
        <w:rPr>
          <w:rFonts w:hint="eastAsia"/>
          <w:rtl/>
        </w:rPr>
        <w:t>יצחק</w:t>
      </w:r>
      <w:r>
        <w:rPr>
          <w:rtl/>
        </w:rPr>
        <w:t xml:space="preserve"> כהן (ש"ס):</w:t>
      </w:r>
    </w:p>
    <w:p w14:paraId="774051E6" w14:textId="77777777" w:rsidR="00000000" w:rsidRDefault="001C3AAC">
      <w:pPr>
        <w:pStyle w:val="a"/>
        <w:rPr>
          <w:rFonts w:hint="cs"/>
          <w:rtl/>
        </w:rPr>
      </w:pPr>
    </w:p>
    <w:p w14:paraId="7992CEF3" w14:textId="77777777" w:rsidR="00000000" w:rsidRDefault="001C3AAC">
      <w:pPr>
        <w:pStyle w:val="a"/>
        <w:rPr>
          <w:rFonts w:hint="cs"/>
          <w:rtl/>
        </w:rPr>
      </w:pPr>
      <w:r>
        <w:rPr>
          <w:rFonts w:hint="cs"/>
          <w:rtl/>
        </w:rPr>
        <w:t>- - -</w:t>
      </w:r>
    </w:p>
    <w:p w14:paraId="101A3DC9" w14:textId="77777777" w:rsidR="00000000" w:rsidRDefault="001C3AAC">
      <w:pPr>
        <w:pStyle w:val="a"/>
        <w:rPr>
          <w:rFonts w:hint="cs"/>
          <w:rtl/>
        </w:rPr>
      </w:pPr>
    </w:p>
    <w:p w14:paraId="59C10516" w14:textId="77777777" w:rsidR="00000000" w:rsidRDefault="001C3AAC">
      <w:pPr>
        <w:pStyle w:val="ad"/>
        <w:rPr>
          <w:rtl/>
        </w:rPr>
      </w:pPr>
      <w:r>
        <w:rPr>
          <w:rtl/>
        </w:rPr>
        <w:t>היו"ר ראובן ריבלין:</w:t>
      </w:r>
    </w:p>
    <w:p w14:paraId="5CECF841" w14:textId="77777777" w:rsidR="00000000" w:rsidRDefault="001C3AAC">
      <w:pPr>
        <w:pStyle w:val="a"/>
        <w:rPr>
          <w:rtl/>
        </w:rPr>
      </w:pPr>
    </w:p>
    <w:p w14:paraId="09FCB899" w14:textId="77777777" w:rsidR="00000000" w:rsidRDefault="001C3AAC">
      <w:pPr>
        <w:pStyle w:val="a"/>
        <w:rPr>
          <w:rFonts w:hint="cs"/>
          <w:rtl/>
        </w:rPr>
      </w:pPr>
      <w:r>
        <w:rPr>
          <w:rFonts w:hint="cs"/>
          <w:rtl/>
        </w:rPr>
        <w:t xml:space="preserve">חבר הכנסת כהן, שמענו. חבר הכנסת כהן, אדוני שאל שאלה, האם יש כסף. ענה לו השר מאיר שטרית. גם על זה  אתה מלין?  </w:t>
      </w:r>
    </w:p>
    <w:p w14:paraId="3F427709" w14:textId="77777777" w:rsidR="00000000" w:rsidRDefault="001C3AAC">
      <w:pPr>
        <w:pStyle w:val="a"/>
        <w:rPr>
          <w:rFonts w:hint="cs"/>
          <w:rtl/>
        </w:rPr>
      </w:pPr>
    </w:p>
    <w:p w14:paraId="73DD699C" w14:textId="77777777" w:rsidR="00000000" w:rsidRDefault="001C3AAC">
      <w:pPr>
        <w:pStyle w:val="ac"/>
        <w:rPr>
          <w:rtl/>
        </w:rPr>
      </w:pPr>
      <w:r>
        <w:rPr>
          <w:rFonts w:hint="eastAsia"/>
          <w:rtl/>
        </w:rPr>
        <w:t>יצחק</w:t>
      </w:r>
      <w:r>
        <w:rPr>
          <w:rtl/>
        </w:rPr>
        <w:t xml:space="preserve"> כהן (ש"ס):</w:t>
      </w:r>
    </w:p>
    <w:p w14:paraId="1029819B" w14:textId="77777777" w:rsidR="00000000" w:rsidRDefault="001C3AAC">
      <w:pPr>
        <w:pStyle w:val="a"/>
        <w:rPr>
          <w:rFonts w:hint="cs"/>
          <w:rtl/>
        </w:rPr>
      </w:pPr>
    </w:p>
    <w:p w14:paraId="235DDB92" w14:textId="77777777" w:rsidR="00000000" w:rsidRDefault="001C3AAC">
      <w:pPr>
        <w:pStyle w:val="a"/>
        <w:rPr>
          <w:rFonts w:hint="cs"/>
          <w:rtl/>
        </w:rPr>
      </w:pPr>
      <w:r>
        <w:rPr>
          <w:rFonts w:hint="cs"/>
          <w:rtl/>
        </w:rPr>
        <w:t>- - -</w:t>
      </w:r>
    </w:p>
    <w:p w14:paraId="62BD35B8" w14:textId="77777777" w:rsidR="00000000" w:rsidRDefault="001C3AAC">
      <w:pPr>
        <w:pStyle w:val="a"/>
        <w:rPr>
          <w:rFonts w:hint="cs"/>
          <w:rtl/>
        </w:rPr>
      </w:pPr>
    </w:p>
    <w:p w14:paraId="0FC2D134" w14:textId="77777777" w:rsidR="00000000" w:rsidRDefault="001C3AAC">
      <w:pPr>
        <w:pStyle w:val="ad"/>
        <w:rPr>
          <w:rtl/>
        </w:rPr>
      </w:pPr>
      <w:r>
        <w:rPr>
          <w:rtl/>
        </w:rPr>
        <w:t>היו"ר ראובן ריבלין:</w:t>
      </w:r>
    </w:p>
    <w:p w14:paraId="3FE066F2" w14:textId="77777777" w:rsidR="00000000" w:rsidRDefault="001C3AAC">
      <w:pPr>
        <w:pStyle w:val="a"/>
        <w:rPr>
          <w:rtl/>
        </w:rPr>
      </w:pPr>
    </w:p>
    <w:p w14:paraId="1EDA2E74" w14:textId="77777777" w:rsidR="00000000" w:rsidRDefault="001C3AAC">
      <w:pPr>
        <w:pStyle w:val="a"/>
        <w:rPr>
          <w:rFonts w:hint="cs"/>
          <w:rtl/>
        </w:rPr>
      </w:pPr>
      <w:r>
        <w:rPr>
          <w:rFonts w:hint="cs"/>
          <w:rtl/>
        </w:rPr>
        <w:t>אתה שאלת מספיק, אין לך יותר ש</w:t>
      </w:r>
      <w:r>
        <w:rPr>
          <w:rFonts w:hint="cs"/>
          <w:rtl/>
        </w:rPr>
        <w:t>אלות.</w:t>
      </w:r>
    </w:p>
    <w:p w14:paraId="3334D821" w14:textId="77777777" w:rsidR="00000000" w:rsidRDefault="001C3AAC">
      <w:pPr>
        <w:pStyle w:val="a"/>
        <w:rPr>
          <w:rFonts w:hint="cs"/>
          <w:rtl/>
        </w:rPr>
      </w:pPr>
    </w:p>
    <w:p w14:paraId="0D54487A" w14:textId="77777777" w:rsidR="00000000" w:rsidRDefault="001C3AAC">
      <w:pPr>
        <w:pStyle w:val="ac"/>
        <w:rPr>
          <w:rtl/>
        </w:rPr>
      </w:pPr>
      <w:r>
        <w:rPr>
          <w:rFonts w:hint="eastAsia"/>
          <w:rtl/>
        </w:rPr>
        <w:t>יצחק</w:t>
      </w:r>
      <w:r>
        <w:rPr>
          <w:rtl/>
        </w:rPr>
        <w:t xml:space="preserve"> כהן (ש"ס):</w:t>
      </w:r>
    </w:p>
    <w:p w14:paraId="756D25AB" w14:textId="77777777" w:rsidR="00000000" w:rsidRDefault="001C3AAC">
      <w:pPr>
        <w:pStyle w:val="a"/>
        <w:rPr>
          <w:rFonts w:hint="cs"/>
          <w:rtl/>
        </w:rPr>
      </w:pPr>
    </w:p>
    <w:p w14:paraId="774AF78C" w14:textId="77777777" w:rsidR="00000000" w:rsidRDefault="001C3AAC">
      <w:pPr>
        <w:pStyle w:val="a"/>
        <w:rPr>
          <w:rFonts w:hint="cs"/>
          <w:rtl/>
        </w:rPr>
      </w:pPr>
      <w:r>
        <w:rPr>
          <w:rFonts w:hint="cs"/>
          <w:rtl/>
        </w:rPr>
        <w:t>- - -</w:t>
      </w:r>
    </w:p>
    <w:p w14:paraId="12079B64" w14:textId="77777777" w:rsidR="00000000" w:rsidRDefault="001C3AAC">
      <w:pPr>
        <w:pStyle w:val="a"/>
        <w:rPr>
          <w:rFonts w:hint="cs"/>
          <w:rtl/>
        </w:rPr>
      </w:pPr>
    </w:p>
    <w:p w14:paraId="48E10399" w14:textId="77777777" w:rsidR="00000000" w:rsidRDefault="001C3AAC">
      <w:pPr>
        <w:pStyle w:val="ad"/>
        <w:rPr>
          <w:rtl/>
        </w:rPr>
      </w:pPr>
      <w:r>
        <w:rPr>
          <w:rtl/>
        </w:rPr>
        <w:t>היו"ר ראובן ריבלין:</w:t>
      </w:r>
    </w:p>
    <w:p w14:paraId="7B53EE3A" w14:textId="77777777" w:rsidR="00000000" w:rsidRDefault="001C3AAC">
      <w:pPr>
        <w:pStyle w:val="a"/>
        <w:rPr>
          <w:rtl/>
        </w:rPr>
      </w:pPr>
    </w:p>
    <w:p w14:paraId="5DE72B9E" w14:textId="77777777" w:rsidR="00000000" w:rsidRDefault="001C3AAC">
      <w:pPr>
        <w:pStyle w:val="a"/>
        <w:rPr>
          <w:rFonts w:hint="cs"/>
          <w:rtl/>
        </w:rPr>
      </w:pPr>
      <w:r>
        <w:rPr>
          <w:rFonts w:hint="cs"/>
          <w:rtl/>
        </w:rPr>
        <w:t>שמענו, תודה רבה.</w:t>
      </w:r>
    </w:p>
    <w:p w14:paraId="088132AE" w14:textId="77777777" w:rsidR="00000000" w:rsidRDefault="001C3AAC">
      <w:pPr>
        <w:pStyle w:val="a"/>
        <w:rPr>
          <w:rFonts w:hint="cs"/>
          <w:rtl/>
        </w:rPr>
      </w:pPr>
    </w:p>
    <w:p w14:paraId="5F81EE5D" w14:textId="77777777" w:rsidR="00000000" w:rsidRDefault="001C3AAC">
      <w:pPr>
        <w:pStyle w:val="ac"/>
        <w:rPr>
          <w:rtl/>
        </w:rPr>
      </w:pPr>
      <w:r>
        <w:rPr>
          <w:rFonts w:hint="eastAsia"/>
          <w:rtl/>
        </w:rPr>
        <w:t>יצחק</w:t>
      </w:r>
      <w:r>
        <w:rPr>
          <w:rtl/>
        </w:rPr>
        <w:t xml:space="preserve"> כהן (ש"ס):</w:t>
      </w:r>
    </w:p>
    <w:p w14:paraId="16A2459F" w14:textId="77777777" w:rsidR="00000000" w:rsidRDefault="001C3AAC">
      <w:pPr>
        <w:pStyle w:val="a"/>
        <w:rPr>
          <w:rFonts w:hint="cs"/>
          <w:rtl/>
        </w:rPr>
      </w:pPr>
    </w:p>
    <w:p w14:paraId="6A55A473" w14:textId="77777777" w:rsidR="00000000" w:rsidRDefault="001C3AAC">
      <w:pPr>
        <w:pStyle w:val="a"/>
        <w:rPr>
          <w:rFonts w:hint="cs"/>
          <w:rtl/>
        </w:rPr>
      </w:pPr>
      <w:r>
        <w:rPr>
          <w:rFonts w:hint="cs"/>
          <w:rtl/>
        </w:rPr>
        <w:t>- - -</w:t>
      </w:r>
    </w:p>
    <w:p w14:paraId="7292B8C0" w14:textId="77777777" w:rsidR="00000000" w:rsidRDefault="001C3AAC">
      <w:pPr>
        <w:pStyle w:val="a"/>
        <w:rPr>
          <w:rFonts w:hint="cs"/>
          <w:rtl/>
        </w:rPr>
      </w:pPr>
    </w:p>
    <w:p w14:paraId="01C689F3" w14:textId="77777777" w:rsidR="00000000" w:rsidRDefault="001C3AAC">
      <w:pPr>
        <w:pStyle w:val="SpeakerCon"/>
        <w:rPr>
          <w:rtl/>
        </w:rPr>
      </w:pPr>
      <w:r>
        <w:rPr>
          <w:rtl/>
        </w:rPr>
        <w:t>השר מאיר שטרית:</w:t>
      </w:r>
    </w:p>
    <w:p w14:paraId="38A6EDD8" w14:textId="77777777" w:rsidR="00000000" w:rsidRDefault="001C3AAC">
      <w:pPr>
        <w:pStyle w:val="a"/>
        <w:rPr>
          <w:rtl/>
        </w:rPr>
      </w:pPr>
    </w:p>
    <w:p w14:paraId="76FF44A5" w14:textId="77777777" w:rsidR="00000000" w:rsidRDefault="001C3AAC">
      <w:pPr>
        <w:pStyle w:val="a"/>
        <w:rPr>
          <w:rFonts w:hint="cs"/>
          <w:rtl/>
        </w:rPr>
      </w:pPr>
      <w:r>
        <w:rPr>
          <w:rFonts w:hint="cs"/>
          <w:rtl/>
        </w:rPr>
        <w:t>אדוני היושב-ראש, אני ממש לא מסוגל להבין מדוע חבר הכנסת כהן - - -</w:t>
      </w:r>
    </w:p>
    <w:p w14:paraId="39F9623B" w14:textId="77777777" w:rsidR="00000000" w:rsidRDefault="001C3AAC">
      <w:pPr>
        <w:pStyle w:val="a"/>
        <w:rPr>
          <w:rFonts w:hint="cs"/>
          <w:rtl/>
        </w:rPr>
      </w:pPr>
    </w:p>
    <w:p w14:paraId="2F3A47AD" w14:textId="77777777" w:rsidR="00000000" w:rsidRDefault="001C3AAC">
      <w:pPr>
        <w:pStyle w:val="a"/>
        <w:rPr>
          <w:rFonts w:hint="cs"/>
          <w:rtl/>
        </w:rPr>
      </w:pPr>
    </w:p>
    <w:p w14:paraId="69DC944F" w14:textId="77777777" w:rsidR="00000000" w:rsidRDefault="001C3AAC">
      <w:pPr>
        <w:pStyle w:val="ad"/>
        <w:rPr>
          <w:rtl/>
        </w:rPr>
      </w:pPr>
    </w:p>
    <w:p w14:paraId="4E327A15" w14:textId="77777777" w:rsidR="00000000" w:rsidRDefault="001C3AAC">
      <w:pPr>
        <w:pStyle w:val="ad"/>
        <w:rPr>
          <w:rtl/>
        </w:rPr>
      </w:pPr>
      <w:r>
        <w:rPr>
          <w:rtl/>
        </w:rPr>
        <w:t>היו"ר ראובן ריבלין:</w:t>
      </w:r>
    </w:p>
    <w:p w14:paraId="01825A3D" w14:textId="77777777" w:rsidR="00000000" w:rsidRDefault="001C3AAC">
      <w:pPr>
        <w:pStyle w:val="a"/>
        <w:rPr>
          <w:rtl/>
        </w:rPr>
      </w:pPr>
    </w:p>
    <w:p w14:paraId="00CC8B23" w14:textId="77777777" w:rsidR="00000000" w:rsidRDefault="001C3AAC">
      <w:pPr>
        <w:pStyle w:val="a"/>
        <w:rPr>
          <w:rFonts w:hint="cs"/>
          <w:rtl/>
        </w:rPr>
      </w:pPr>
      <w:r>
        <w:rPr>
          <w:rFonts w:hint="cs"/>
          <w:rtl/>
        </w:rPr>
        <w:t>יצחק כהן.</w:t>
      </w:r>
    </w:p>
    <w:p w14:paraId="4202814D" w14:textId="77777777" w:rsidR="00000000" w:rsidRDefault="001C3AAC">
      <w:pPr>
        <w:pStyle w:val="a"/>
        <w:rPr>
          <w:rFonts w:hint="cs"/>
          <w:rtl/>
        </w:rPr>
      </w:pPr>
    </w:p>
    <w:p w14:paraId="7527462A" w14:textId="77777777" w:rsidR="00000000" w:rsidRDefault="001C3AAC">
      <w:pPr>
        <w:pStyle w:val="SpeakerCon"/>
        <w:rPr>
          <w:rtl/>
        </w:rPr>
      </w:pPr>
      <w:r>
        <w:rPr>
          <w:rtl/>
        </w:rPr>
        <w:t>השר מאיר שטרית:</w:t>
      </w:r>
    </w:p>
    <w:p w14:paraId="7EBBAD05" w14:textId="77777777" w:rsidR="00000000" w:rsidRDefault="001C3AAC">
      <w:pPr>
        <w:pStyle w:val="a"/>
        <w:rPr>
          <w:rtl/>
        </w:rPr>
      </w:pPr>
    </w:p>
    <w:p w14:paraId="00E98B16" w14:textId="77777777" w:rsidR="00000000" w:rsidRDefault="001C3AAC">
      <w:pPr>
        <w:pStyle w:val="a"/>
        <w:rPr>
          <w:rFonts w:hint="cs"/>
          <w:rtl/>
        </w:rPr>
      </w:pPr>
      <w:r>
        <w:rPr>
          <w:rFonts w:hint="cs"/>
          <w:rtl/>
        </w:rPr>
        <w:t xml:space="preserve">יצחק כהן </w:t>
      </w:r>
      <w:r>
        <w:rPr>
          <w:rtl/>
        </w:rPr>
        <w:t>–</w:t>
      </w:r>
      <w:r>
        <w:rPr>
          <w:rFonts w:hint="cs"/>
          <w:rtl/>
        </w:rPr>
        <w:t xml:space="preserve"> נזעק. הרי הוא הצב</w:t>
      </w:r>
      <w:r>
        <w:rPr>
          <w:rFonts w:hint="cs"/>
          <w:rtl/>
        </w:rPr>
        <w:t xml:space="preserve">יע בעד הקיצוץ הזה. </w:t>
      </w:r>
    </w:p>
    <w:p w14:paraId="1A897E9F" w14:textId="77777777" w:rsidR="00000000" w:rsidRDefault="001C3AAC">
      <w:pPr>
        <w:pStyle w:val="a"/>
        <w:rPr>
          <w:rFonts w:hint="cs"/>
          <w:rtl/>
        </w:rPr>
      </w:pPr>
    </w:p>
    <w:p w14:paraId="27CB5303" w14:textId="77777777" w:rsidR="00000000" w:rsidRDefault="001C3AAC">
      <w:pPr>
        <w:pStyle w:val="ad"/>
        <w:rPr>
          <w:rtl/>
        </w:rPr>
      </w:pPr>
      <w:r>
        <w:rPr>
          <w:rtl/>
        </w:rPr>
        <w:t>היו"ר ראובן ריבלין:</w:t>
      </w:r>
    </w:p>
    <w:p w14:paraId="3E3C5060" w14:textId="77777777" w:rsidR="00000000" w:rsidRDefault="001C3AAC">
      <w:pPr>
        <w:pStyle w:val="a"/>
        <w:rPr>
          <w:rtl/>
        </w:rPr>
      </w:pPr>
    </w:p>
    <w:p w14:paraId="2AE45080" w14:textId="77777777" w:rsidR="00000000" w:rsidRDefault="001C3AAC">
      <w:pPr>
        <w:pStyle w:val="a"/>
        <w:rPr>
          <w:rFonts w:hint="cs"/>
          <w:rtl/>
        </w:rPr>
      </w:pPr>
      <w:r>
        <w:rPr>
          <w:rFonts w:hint="cs"/>
          <w:rtl/>
        </w:rPr>
        <w:t xml:space="preserve">חבר הכנסת אייכלר, לא להיכנס עם   טלפון  למליאה. </w:t>
      </w:r>
    </w:p>
    <w:p w14:paraId="13F10396" w14:textId="77777777" w:rsidR="00000000" w:rsidRDefault="001C3AAC">
      <w:pPr>
        <w:pStyle w:val="a"/>
        <w:rPr>
          <w:rFonts w:hint="cs"/>
          <w:rtl/>
        </w:rPr>
      </w:pPr>
    </w:p>
    <w:p w14:paraId="2023571A" w14:textId="77777777" w:rsidR="00000000" w:rsidRDefault="001C3AAC">
      <w:pPr>
        <w:pStyle w:val="ac"/>
        <w:rPr>
          <w:rtl/>
        </w:rPr>
      </w:pPr>
      <w:r>
        <w:rPr>
          <w:rFonts w:hint="eastAsia"/>
          <w:rtl/>
        </w:rPr>
        <w:t>יצחק</w:t>
      </w:r>
      <w:r>
        <w:rPr>
          <w:rtl/>
        </w:rPr>
        <w:t xml:space="preserve"> כהן (ש"ס):</w:t>
      </w:r>
    </w:p>
    <w:p w14:paraId="06D15079" w14:textId="77777777" w:rsidR="00000000" w:rsidRDefault="001C3AAC">
      <w:pPr>
        <w:pStyle w:val="a"/>
        <w:rPr>
          <w:rFonts w:hint="cs"/>
          <w:rtl/>
        </w:rPr>
      </w:pPr>
    </w:p>
    <w:p w14:paraId="2708E523" w14:textId="77777777" w:rsidR="00000000" w:rsidRDefault="001C3AAC">
      <w:pPr>
        <w:pStyle w:val="a"/>
        <w:rPr>
          <w:rFonts w:hint="cs"/>
          <w:rtl/>
        </w:rPr>
      </w:pPr>
      <w:r>
        <w:rPr>
          <w:rFonts w:hint="cs"/>
          <w:rtl/>
        </w:rPr>
        <w:t>- - -</w:t>
      </w:r>
    </w:p>
    <w:p w14:paraId="1B4B2584" w14:textId="77777777" w:rsidR="00000000" w:rsidRDefault="001C3AAC">
      <w:pPr>
        <w:pStyle w:val="a"/>
        <w:rPr>
          <w:rFonts w:hint="cs"/>
          <w:rtl/>
        </w:rPr>
      </w:pPr>
    </w:p>
    <w:p w14:paraId="2CEAFC77" w14:textId="77777777" w:rsidR="00000000" w:rsidRDefault="001C3AAC">
      <w:pPr>
        <w:pStyle w:val="SpeakerCon"/>
        <w:rPr>
          <w:rtl/>
        </w:rPr>
      </w:pPr>
      <w:r>
        <w:rPr>
          <w:rtl/>
        </w:rPr>
        <w:t>השר מאיר שטרית:</w:t>
      </w:r>
    </w:p>
    <w:p w14:paraId="4DE42DF5" w14:textId="77777777" w:rsidR="00000000" w:rsidRDefault="001C3AAC">
      <w:pPr>
        <w:pStyle w:val="a"/>
        <w:rPr>
          <w:rtl/>
        </w:rPr>
      </w:pPr>
    </w:p>
    <w:p w14:paraId="45C3E9D8" w14:textId="77777777" w:rsidR="00000000" w:rsidRDefault="001C3AAC">
      <w:pPr>
        <w:pStyle w:val="a"/>
        <w:rPr>
          <w:rFonts w:hint="cs"/>
          <w:rtl/>
        </w:rPr>
      </w:pPr>
      <w:r>
        <w:rPr>
          <w:rFonts w:hint="cs"/>
          <w:rtl/>
        </w:rPr>
        <w:t>חבר הכנסת כהן, הרי אתה הצבעת - - -</w:t>
      </w:r>
    </w:p>
    <w:p w14:paraId="07EED525" w14:textId="77777777" w:rsidR="00000000" w:rsidRDefault="001C3AAC">
      <w:pPr>
        <w:pStyle w:val="a"/>
        <w:rPr>
          <w:rFonts w:hint="cs"/>
          <w:rtl/>
        </w:rPr>
      </w:pPr>
    </w:p>
    <w:p w14:paraId="70739F77" w14:textId="77777777" w:rsidR="00000000" w:rsidRDefault="001C3AAC">
      <w:pPr>
        <w:pStyle w:val="ac"/>
        <w:rPr>
          <w:rtl/>
        </w:rPr>
      </w:pPr>
      <w:r>
        <w:rPr>
          <w:rFonts w:hint="eastAsia"/>
          <w:rtl/>
        </w:rPr>
        <w:t>יצחק</w:t>
      </w:r>
      <w:r>
        <w:rPr>
          <w:rtl/>
        </w:rPr>
        <w:t xml:space="preserve"> כהן (ש"ס):</w:t>
      </w:r>
    </w:p>
    <w:p w14:paraId="1EB98CD2" w14:textId="77777777" w:rsidR="00000000" w:rsidRDefault="001C3AAC">
      <w:pPr>
        <w:pStyle w:val="a"/>
        <w:rPr>
          <w:rFonts w:hint="cs"/>
          <w:rtl/>
        </w:rPr>
      </w:pPr>
    </w:p>
    <w:p w14:paraId="4F5C200A" w14:textId="77777777" w:rsidR="00000000" w:rsidRDefault="001C3AAC">
      <w:pPr>
        <w:pStyle w:val="a"/>
        <w:rPr>
          <w:rFonts w:hint="cs"/>
          <w:rtl/>
        </w:rPr>
      </w:pPr>
      <w:r>
        <w:rPr>
          <w:rFonts w:hint="cs"/>
          <w:rtl/>
        </w:rPr>
        <w:t>- - -</w:t>
      </w:r>
    </w:p>
    <w:p w14:paraId="1C4611FA" w14:textId="77777777" w:rsidR="00000000" w:rsidRDefault="001C3AAC">
      <w:pPr>
        <w:pStyle w:val="a"/>
        <w:rPr>
          <w:rFonts w:hint="cs"/>
          <w:rtl/>
        </w:rPr>
      </w:pPr>
    </w:p>
    <w:p w14:paraId="472C5E57" w14:textId="77777777" w:rsidR="00000000" w:rsidRDefault="001C3AAC">
      <w:pPr>
        <w:pStyle w:val="ad"/>
        <w:rPr>
          <w:rtl/>
        </w:rPr>
      </w:pPr>
      <w:r>
        <w:rPr>
          <w:rtl/>
        </w:rPr>
        <w:t>היו"ר ראובן ריבלין:</w:t>
      </w:r>
    </w:p>
    <w:p w14:paraId="0C2C0421" w14:textId="77777777" w:rsidR="00000000" w:rsidRDefault="001C3AAC">
      <w:pPr>
        <w:pStyle w:val="a"/>
        <w:rPr>
          <w:rtl/>
        </w:rPr>
      </w:pPr>
    </w:p>
    <w:p w14:paraId="0FA71545" w14:textId="77777777" w:rsidR="00000000" w:rsidRDefault="001C3AAC">
      <w:pPr>
        <w:pStyle w:val="a"/>
        <w:rPr>
          <w:rFonts w:hint="cs"/>
          <w:rtl/>
        </w:rPr>
      </w:pPr>
      <w:r>
        <w:rPr>
          <w:rFonts w:hint="cs"/>
          <w:rtl/>
        </w:rPr>
        <w:t>חבר הכנסת יצחק כהן, אני קורא אותך לסדר פעם</w:t>
      </w:r>
      <w:r>
        <w:rPr>
          <w:rFonts w:hint="cs"/>
          <w:rtl/>
        </w:rPr>
        <w:t xml:space="preserve"> ראשונה.  </w:t>
      </w:r>
    </w:p>
    <w:p w14:paraId="17E7C326" w14:textId="77777777" w:rsidR="00000000" w:rsidRDefault="001C3AAC">
      <w:pPr>
        <w:pStyle w:val="a"/>
        <w:rPr>
          <w:rFonts w:hint="cs"/>
          <w:rtl/>
        </w:rPr>
      </w:pPr>
    </w:p>
    <w:p w14:paraId="31363C6E" w14:textId="77777777" w:rsidR="00000000" w:rsidRDefault="001C3AAC">
      <w:pPr>
        <w:pStyle w:val="SpeakerCon"/>
        <w:rPr>
          <w:rtl/>
        </w:rPr>
      </w:pPr>
      <w:r>
        <w:rPr>
          <w:rtl/>
        </w:rPr>
        <w:t>השר מאיר שטרית:</w:t>
      </w:r>
    </w:p>
    <w:p w14:paraId="08B92793" w14:textId="77777777" w:rsidR="00000000" w:rsidRDefault="001C3AAC">
      <w:pPr>
        <w:pStyle w:val="a"/>
        <w:rPr>
          <w:rtl/>
        </w:rPr>
      </w:pPr>
    </w:p>
    <w:p w14:paraId="422FDD30" w14:textId="77777777" w:rsidR="00000000" w:rsidRDefault="001C3AAC">
      <w:pPr>
        <w:pStyle w:val="a"/>
        <w:rPr>
          <w:rFonts w:hint="cs"/>
          <w:rtl/>
        </w:rPr>
      </w:pPr>
      <w:r>
        <w:rPr>
          <w:rFonts w:hint="cs"/>
          <w:rtl/>
        </w:rPr>
        <w:t xml:space="preserve">אתה וחברי סיעתך הצבעתם בעד הקיצוץ הזה. שום דבר לא ימחק את זה, אתה הצבעת בעד זה. </w:t>
      </w:r>
    </w:p>
    <w:p w14:paraId="4145496A" w14:textId="77777777" w:rsidR="00000000" w:rsidRDefault="001C3AAC">
      <w:pPr>
        <w:pStyle w:val="a"/>
        <w:rPr>
          <w:rFonts w:hint="cs"/>
          <w:rtl/>
        </w:rPr>
      </w:pPr>
    </w:p>
    <w:p w14:paraId="1A1E2C38" w14:textId="77777777" w:rsidR="00000000" w:rsidRDefault="001C3AAC">
      <w:pPr>
        <w:pStyle w:val="ad"/>
        <w:rPr>
          <w:rtl/>
        </w:rPr>
      </w:pPr>
      <w:r>
        <w:rPr>
          <w:rtl/>
        </w:rPr>
        <w:t>היו"ר ראובן ריבלין:</w:t>
      </w:r>
    </w:p>
    <w:p w14:paraId="1293297A" w14:textId="77777777" w:rsidR="00000000" w:rsidRDefault="001C3AAC">
      <w:pPr>
        <w:pStyle w:val="a"/>
        <w:rPr>
          <w:rtl/>
        </w:rPr>
      </w:pPr>
    </w:p>
    <w:p w14:paraId="32AAEB96" w14:textId="77777777" w:rsidR="00000000" w:rsidRDefault="001C3AAC">
      <w:pPr>
        <w:pStyle w:val="a"/>
        <w:rPr>
          <w:rFonts w:hint="cs"/>
          <w:rtl/>
        </w:rPr>
      </w:pPr>
      <w:r>
        <w:rPr>
          <w:rFonts w:hint="cs"/>
          <w:rtl/>
        </w:rPr>
        <w:t xml:space="preserve">חבר הכנסת יצחק כהן, אני קורא אותך לסדר פעם שנייה. </w:t>
      </w:r>
    </w:p>
    <w:p w14:paraId="621CB128" w14:textId="77777777" w:rsidR="00000000" w:rsidRDefault="001C3AAC">
      <w:pPr>
        <w:pStyle w:val="a"/>
        <w:rPr>
          <w:rFonts w:hint="cs"/>
          <w:rtl/>
        </w:rPr>
      </w:pPr>
    </w:p>
    <w:p w14:paraId="01C5394E" w14:textId="77777777" w:rsidR="00000000" w:rsidRDefault="001C3AAC">
      <w:pPr>
        <w:pStyle w:val="SpeakerCon"/>
        <w:rPr>
          <w:rtl/>
        </w:rPr>
      </w:pPr>
      <w:r>
        <w:rPr>
          <w:rtl/>
        </w:rPr>
        <w:t>השר מאיר שטרית:</w:t>
      </w:r>
    </w:p>
    <w:p w14:paraId="06341CC9" w14:textId="77777777" w:rsidR="00000000" w:rsidRDefault="001C3AAC">
      <w:pPr>
        <w:pStyle w:val="a"/>
        <w:rPr>
          <w:rtl/>
        </w:rPr>
      </w:pPr>
    </w:p>
    <w:p w14:paraId="18410E63" w14:textId="77777777" w:rsidR="00000000" w:rsidRDefault="001C3AAC">
      <w:pPr>
        <w:pStyle w:val="a"/>
        <w:rPr>
          <w:rFonts w:hint="cs"/>
          <w:rtl/>
        </w:rPr>
      </w:pPr>
      <w:r>
        <w:rPr>
          <w:rFonts w:hint="cs"/>
          <w:rtl/>
        </w:rPr>
        <w:t xml:space="preserve">זה לא יעזור לך, כל הצביעות הזאת. </w:t>
      </w:r>
    </w:p>
    <w:p w14:paraId="12D19B63" w14:textId="77777777" w:rsidR="00000000" w:rsidRDefault="001C3AAC">
      <w:pPr>
        <w:pStyle w:val="ad"/>
        <w:rPr>
          <w:rFonts w:hint="cs"/>
          <w:rtl/>
        </w:rPr>
      </w:pPr>
    </w:p>
    <w:p w14:paraId="0E42EEBC" w14:textId="77777777" w:rsidR="00000000" w:rsidRDefault="001C3AAC">
      <w:pPr>
        <w:pStyle w:val="ad"/>
        <w:rPr>
          <w:rFonts w:hint="cs"/>
          <w:rtl/>
        </w:rPr>
      </w:pPr>
    </w:p>
    <w:p w14:paraId="38CD6240" w14:textId="77777777" w:rsidR="00000000" w:rsidRDefault="001C3AAC">
      <w:pPr>
        <w:pStyle w:val="ad"/>
        <w:rPr>
          <w:rtl/>
        </w:rPr>
      </w:pPr>
      <w:r>
        <w:rPr>
          <w:rtl/>
        </w:rPr>
        <w:t>היו"ר ראובן ריבלין:</w:t>
      </w:r>
    </w:p>
    <w:p w14:paraId="3A3EF912" w14:textId="77777777" w:rsidR="00000000" w:rsidRDefault="001C3AAC">
      <w:pPr>
        <w:pStyle w:val="a"/>
        <w:rPr>
          <w:rtl/>
        </w:rPr>
      </w:pPr>
    </w:p>
    <w:p w14:paraId="1CE5F22C" w14:textId="77777777" w:rsidR="00000000" w:rsidRDefault="001C3AAC">
      <w:pPr>
        <w:pStyle w:val="a"/>
        <w:rPr>
          <w:rFonts w:hint="cs"/>
          <w:rtl/>
        </w:rPr>
      </w:pPr>
      <w:r>
        <w:rPr>
          <w:rFonts w:hint="cs"/>
          <w:rtl/>
        </w:rPr>
        <w:t>פעם שנייה.</w:t>
      </w:r>
    </w:p>
    <w:p w14:paraId="3C88322A" w14:textId="77777777" w:rsidR="00000000" w:rsidRDefault="001C3AAC">
      <w:pPr>
        <w:pStyle w:val="a"/>
        <w:rPr>
          <w:rFonts w:hint="cs"/>
          <w:rtl/>
        </w:rPr>
      </w:pPr>
    </w:p>
    <w:p w14:paraId="4FF9473B" w14:textId="77777777" w:rsidR="00000000" w:rsidRDefault="001C3AAC">
      <w:pPr>
        <w:pStyle w:val="SpeakerCon"/>
        <w:rPr>
          <w:rtl/>
        </w:rPr>
      </w:pPr>
      <w:r>
        <w:rPr>
          <w:rtl/>
        </w:rPr>
        <w:t>השר מאיר שטרית:</w:t>
      </w:r>
    </w:p>
    <w:p w14:paraId="292E7156" w14:textId="77777777" w:rsidR="00000000" w:rsidRDefault="001C3AAC">
      <w:pPr>
        <w:pStyle w:val="a"/>
        <w:rPr>
          <w:rtl/>
        </w:rPr>
      </w:pPr>
    </w:p>
    <w:p w14:paraId="75BEADFB" w14:textId="77777777" w:rsidR="00000000" w:rsidRDefault="001C3AAC">
      <w:pPr>
        <w:pStyle w:val="a"/>
        <w:rPr>
          <w:rFonts w:hint="cs"/>
          <w:rtl/>
        </w:rPr>
      </w:pPr>
      <w:r>
        <w:rPr>
          <w:rFonts w:hint="cs"/>
          <w:rtl/>
        </w:rPr>
        <w:t xml:space="preserve">לכן, אתה יכול לעשות הצגה לנשים החד-הוריות, אתה יכול לעשות הצגה לנדכאים. אתה הצבעת בעד כל הקיצוצים. </w:t>
      </w:r>
    </w:p>
    <w:p w14:paraId="2F2569CD" w14:textId="77777777" w:rsidR="00000000" w:rsidRDefault="001C3AAC">
      <w:pPr>
        <w:pStyle w:val="a"/>
        <w:rPr>
          <w:rFonts w:hint="cs"/>
          <w:rtl/>
        </w:rPr>
      </w:pPr>
    </w:p>
    <w:p w14:paraId="49589B70" w14:textId="77777777" w:rsidR="00000000" w:rsidRDefault="001C3AAC">
      <w:pPr>
        <w:pStyle w:val="ac"/>
        <w:rPr>
          <w:rtl/>
        </w:rPr>
      </w:pPr>
      <w:r>
        <w:rPr>
          <w:rFonts w:hint="eastAsia"/>
          <w:rtl/>
        </w:rPr>
        <w:t>יצחק</w:t>
      </w:r>
      <w:r>
        <w:rPr>
          <w:rtl/>
        </w:rPr>
        <w:t xml:space="preserve"> כהן (ש"ס):</w:t>
      </w:r>
    </w:p>
    <w:p w14:paraId="674FF9D7" w14:textId="77777777" w:rsidR="00000000" w:rsidRDefault="001C3AAC">
      <w:pPr>
        <w:pStyle w:val="a"/>
        <w:rPr>
          <w:rFonts w:hint="cs"/>
          <w:rtl/>
        </w:rPr>
      </w:pPr>
    </w:p>
    <w:p w14:paraId="0230AB5D" w14:textId="77777777" w:rsidR="00000000" w:rsidRDefault="001C3AAC">
      <w:pPr>
        <w:pStyle w:val="a"/>
        <w:rPr>
          <w:rFonts w:hint="cs"/>
          <w:rtl/>
        </w:rPr>
      </w:pPr>
      <w:r>
        <w:rPr>
          <w:rFonts w:hint="cs"/>
          <w:rtl/>
        </w:rPr>
        <w:t>- - -</w:t>
      </w:r>
    </w:p>
    <w:p w14:paraId="202AC4BC" w14:textId="77777777" w:rsidR="00000000" w:rsidRDefault="001C3AAC">
      <w:pPr>
        <w:pStyle w:val="a"/>
        <w:rPr>
          <w:rFonts w:hint="cs"/>
          <w:rtl/>
        </w:rPr>
      </w:pPr>
    </w:p>
    <w:p w14:paraId="23CA31C0" w14:textId="77777777" w:rsidR="00000000" w:rsidRDefault="001C3AAC">
      <w:pPr>
        <w:pStyle w:val="ad"/>
        <w:rPr>
          <w:rtl/>
        </w:rPr>
      </w:pPr>
      <w:r>
        <w:rPr>
          <w:rtl/>
        </w:rPr>
        <w:t>היו"ר ראובן ריבלין:</w:t>
      </w:r>
    </w:p>
    <w:p w14:paraId="1EE347E0" w14:textId="77777777" w:rsidR="00000000" w:rsidRDefault="001C3AAC">
      <w:pPr>
        <w:pStyle w:val="a"/>
        <w:rPr>
          <w:rtl/>
        </w:rPr>
      </w:pPr>
    </w:p>
    <w:p w14:paraId="10492DE6" w14:textId="77777777" w:rsidR="00000000" w:rsidRDefault="001C3AAC">
      <w:pPr>
        <w:pStyle w:val="a"/>
        <w:rPr>
          <w:rFonts w:hint="cs"/>
          <w:rtl/>
        </w:rPr>
      </w:pPr>
      <w:r>
        <w:rPr>
          <w:rFonts w:hint="cs"/>
          <w:rtl/>
        </w:rPr>
        <w:t>אדוני, לא לפנות לחבר הכנסת יצחק כהן יותר, כי הזהרתי אותו פעמיים.</w:t>
      </w:r>
    </w:p>
    <w:p w14:paraId="62729C01" w14:textId="77777777" w:rsidR="00000000" w:rsidRDefault="001C3AAC">
      <w:pPr>
        <w:pStyle w:val="a"/>
        <w:rPr>
          <w:rFonts w:hint="cs"/>
          <w:rtl/>
        </w:rPr>
      </w:pPr>
    </w:p>
    <w:p w14:paraId="61D7CF31" w14:textId="77777777" w:rsidR="00000000" w:rsidRDefault="001C3AAC">
      <w:pPr>
        <w:pStyle w:val="ac"/>
        <w:rPr>
          <w:rtl/>
        </w:rPr>
      </w:pPr>
      <w:r>
        <w:rPr>
          <w:rFonts w:hint="eastAsia"/>
          <w:rtl/>
        </w:rPr>
        <w:t>יצחק</w:t>
      </w:r>
      <w:r>
        <w:rPr>
          <w:rtl/>
        </w:rPr>
        <w:t xml:space="preserve"> כהן (ש"ס</w:t>
      </w:r>
      <w:r>
        <w:rPr>
          <w:rtl/>
        </w:rPr>
        <w:t>):</w:t>
      </w:r>
    </w:p>
    <w:p w14:paraId="2F347C2B" w14:textId="77777777" w:rsidR="00000000" w:rsidRDefault="001C3AAC">
      <w:pPr>
        <w:pStyle w:val="a"/>
        <w:rPr>
          <w:rFonts w:hint="cs"/>
          <w:rtl/>
        </w:rPr>
      </w:pPr>
    </w:p>
    <w:p w14:paraId="0B8C50A5" w14:textId="77777777" w:rsidR="00000000" w:rsidRDefault="001C3AAC">
      <w:pPr>
        <w:pStyle w:val="a"/>
        <w:rPr>
          <w:rFonts w:hint="cs"/>
          <w:rtl/>
        </w:rPr>
      </w:pPr>
      <w:r>
        <w:rPr>
          <w:rFonts w:hint="cs"/>
          <w:rtl/>
        </w:rPr>
        <w:t>- - -</w:t>
      </w:r>
    </w:p>
    <w:p w14:paraId="20FE874F" w14:textId="77777777" w:rsidR="00000000" w:rsidRDefault="001C3AAC">
      <w:pPr>
        <w:pStyle w:val="a"/>
        <w:rPr>
          <w:rFonts w:hint="cs"/>
          <w:rtl/>
        </w:rPr>
      </w:pPr>
    </w:p>
    <w:p w14:paraId="5F99B278" w14:textId="77777777" w:rsidR="00000000" w:rsidRDefault="001C3AAC">
      <w:pPr>
        <w:pStyle w:val="ad"/>
        <w:rPr>
          <w:rtl/>
        </w:rPr>
      </w:pPr>
      <w:r>
        <w:rPr>
          <w:rtl/>
        </w:rPr>
        <w:t>היו"ר ראובן ריבלין:</w:t>
      </w:r>
    </w:p>
    <w:p w14:paraId="26609E74" w14:textId="77777777" w:rsidR="00000000" w:rsidRDefault="001C3AAC">
      <w:pPr>
        <w:pStyle w:val="a"/>
        <w:rPr>
          <w:rtl/>
        </w:rPr>
      </w:pPr>
    </w:p>
    <w:p w14:paraId="63ABA174" w14:textId="77777777" w:rsidR="00000000" w:rsidRDefault="001C3AAC">
      <w:pPr>
        <w:pStyle w:val="a"/>
        <w:rPr>
          <w:rFonts w:hint="cs"/>
          <w:rtl/>
        </w:rPr>
      </w:pPr>
      <w:r>
        <w:rPr>
          <w:rFonts w:hint="cs"/>
          <w:rtl/>
        </w:rPr>
        <w:t>הוא לא פונה אליך.</w:t>
      </w:r>
    </w:p>
    <w:p w14:paraId="4A5DCCC3" w14:textId="77777777" w:rsidR="00000000" w:rsidRDefault="001C3AAC">
      <w:pPr>
        <w:pStyle w:val="a"/>
        <w:rPr>
          <w:rFonts w:hint="cs"/>
          <w:rtl/>
        </w:rPr>
      </w:pPr>
    </w:p>
    <w:p w14:paraId="0B8524B8" w14:textId="77777777" w:rsidR="00000000" w:rsidRDefault="001C3AAC">
      <w:pPr>
        <w:pStyle w:val="SpeakerCon"/>
        <w:rPr>
          <w:rtl/>
        </w:rPr>
      </w:pPr>
      <w:r>
        <w:rPr>
          <w:rtl/>
        </w:rPr>
        <w:t>השר מאיר שטרית:</w:t>
      </w:r>
    </w:p>
    <w:p w14:paraId="0DDE4C16" w14:textId="77777777" w:rsidR="00000000" w:rsidRDefault="001C3AAC">
      <w:pPr>
        <w:pStyle w:val="a"/>
        <w:rPr>
          <w:rtl/>
        </w:rPr>
      </w:pPr>
    </w:p>
    <w:p w14:paraId="2419A609" w14:textId="77777777" w:rsidR="00000000" w:rsidRDefault="001C3AAC">
      <w:pPr>
        <w:pStyle w:val="a"/>
        <w:rPr>
          <w:rFonts w:hint="cs"/>
          <w:rtl/>
        </w:rPr>
      </w:pPr>
      <w:r>
        <w:rPr>
          <w:rFonts w:hint="cs"/>
          <w:rtl/>
        </w:rPr>
        <w:t>לעניין  הספציפי הזה - היתה הצבעה, הראיתי אותה בכנסת  בשבוע שעבר.</w:t>
      </w:r>
    </w:p>
    <w:p w14:paraId="07036A09" w14:textId="77777777" w:rsidR="00000000" w:rsidRDefault="001C3AAC">
      <w:pPr>
        <w:pStyle w:val="a"/>
        <w:rPr>
          <w:rFonts w:hint="cs"/>
          <w:rtl/>
        </w:rPr>
      </w:pPr>
    </w:p>
    <w:p w14:paraId="290788AE" w14:textId="77777777" w:rsidR="00000000" w:rsidRDefault="001C3AAC">
      <w:pPr>
        <w:pStyle w:val="a"/>
        <w:rPr>
          <w:rFonts w:hint="cs"/>
          <w:rtl/>
        </w:rPr>
      </w:pPr>
      <w:r>
        <w:rPr>
          <w:rFonts w:hint="cs"/>
          <w:rtl/>
        </w:rPr>
        <w:t>רבותי, המצב הוא שמדינת ישראל לא יכולה לשאת ברמת הקצבאות הקיימת היום, אלא אם רוצים להביא להתפוררות ולהתמוטטות פיננסית של המ</w:t>
      </w:r>
      <w:r>
        <w:rPr>
          <w:rFonts w:hint="cs"/>
          <w:rtl/>
        </w:rPr>
        <w:t xml:space="preserve">שק. אינני חושב שיושב כאן מישהו מהקואליציה או מהאופוזיציה שרוצה לראות את המדינה מגיעה למצב של התמוטטות פיננסית. לכן, זה לא עניין של רצון רע נגד מישהו, אלא האחריות של הממשלה מחייבת אותה לפעול כדי להביא לשינוי במגמת המשק, ולהביא לכך שנעבור מהתכווצות לצמיחה. </w:t>
      </w:r>
    </w:p>
    <w:p w14:paraId="21133189" w14:textId="77777777" w:rsidR="00000000" w:rsidRDefault="001C3AAC">
      <w:pPr>
        <w:pStyle w:val="a"/>
        <w:rPr>
          <w:rFonts w:hint="cs"/>
          <w:rtl/>
        </w:rPr>
      </w:pPr>
    </w:p>
    <w:p w14:paraId="786022B1" w14:textId="77777777" w:rsidR="00000000" w:rsidRDefault="001C3AAC">
      <w:pPr>
        <w:pStyle w:val="a"/>
        <w:rPr>
          <w:rFonts w:hint="cs"/>
          <w:rtl/>
        </w:rPr>
      </w:pPr>
      <w:r>
        <w:rPr>
          <w:rFonts w:hint="cs"/>
          <w:rtl/>
        </w:rPr>
        <w:t>ולכן, רבותי, אין מנוס, כל עוד מי שאיננו עובד יכול לקבל נטו יותר ממי שעובד, אנשים לא ילכו לעבודה. הדרך היחידה להביא לכך שאנשים יעבדו היא לגרום לכך שמי שעובד ירוויח הרבה יותר באופן משמעותי ממי שאיננו עובד. זה יהיה התמריץ הטוב ביותר, החזק ביותר, להביא לכך שא</w:t>
      </w:r>
      <w:r>
        <w:rPr>
          <w:rFonts w:hint="cs"/>
          <w:rtl/>
        </w:rPr>
        <w:t xml:space="preserve">נשים יעבדו. שום דרך אחרת  לא יכולה להביא לכך שאנשים יצאו ממעגל העוני. </w:t>
      </w:r>
    </w:p>
    <w:p w14:paraId="1B1FDCE9" w14:textId="77777777" w:rsidR="00000000" w:rsidRDefault="001C3AAC">
      <w:pPr>
        <w:pStyle w:val="a"/>
        <w:rPr>
          <w:rFonts w:hint="cs"/>
          <w:rtl/>
        </w:rPr>
      </w:pPr>
    </w:p>
    <w:p w14:paraId="306A8CD2" w14:textId="77777777" w:rsidR="00000000" w:rsidRDefault="001C3AAC">
      <w:pPr>
        <w:pStyle w:val="a"/>
        <w:rPr>
          <w:rFonts w:hint="cs"/>
          <w:rtl/>
        </w:rPr>
      </w:pPr>
      <w:r>
        <w:rPr>
          <w:rFonts w:hint="cs"/>
          <w:rtl/>
        </w:rPr>
        <w:t xml:space="preserve">אני מבקש להזכיר לחברי הכנסת, שעובדה היא שעד היום, ב-20 השנה האחרונות, מ-1980, גדלו תשלומי ההעברה ב-280%, ובכל זאת ממדי העוני גדלו והפערים החברתיים התרחבו. זאת אומרת,  חלוקת הקצבאות לא </w:t>
      </w:r>
      <w:r>
        <w:rPr>
          <w:rFonts w:hint="cs"/>
          <w:rtl/>
        </w:rPr>
        <w:t xml:space="preserve">תוציא אנשים ממעגל העוני. ולכן צריך לשנות כיוון, ואני מקווה שחברי הכנסת גם מבינים את זה, ולכן, אדוני היושב-ראש, אין  שום ספק שצריך להסיר את ההצעות הללו מסדר-היום. </w:t>
      </w:r>
    </w:p>
    <w:p w14:paraId="02A91448" w14:textId="77777777" w:rsidR="00000000" w:rsidRDefault="001C3AAC">
      <w:pPr>
        <w:pStyle w:val="a"/>
        <w:rPr>
          <w:rFonts w:hint="cs"/>
          <w:rtl/>
        </w:rPr>
      </w:pPr>
    </w:p>
    <w:p w14:paraId="2B7BC647" w14:textId="77777777" w:rsidR="00000000" w:rsidRDefault="001C3AAC">
      <w:pPr>
        <w:pStyle w:val="ad"/>
        <w:rPr>
          <w:rtl/>
        </w:rPr>
      </w:pPr>
      <w:r>
        <w:rPr>
          <w:rtl/>
        </w:rPr>
        <w:t>היו"ר ראובן ריבלין:</w:t>
      </w:r>
    </w:p>
    <w:p w14:paraId="46726D82" w14:textId="77777777" w:rsidR="00000000" w:rsidRDefault="001C3AAC">
      <w:pPr>
        <w:pStyle w:val="a"/>
        <w:rPr>
          <w:rtl/>
        </w:rPr>
      </w:pPr>
    </w:p>
    <w:p w14:paraId="2EDFEB4B" w14:textId="77777777" w:rsidR="00000000" w:rsidRDefault="001C3AAC">
      <w:pPr>
        <w:pStyle w:val="a"/>
        <w:rPr>
          <w:rFonts w:hint="cs"/>
          <w:rtl/>
        </w:rPr>
      </w:pPr>
      <w:r>
        <w:rPr>
          <w:rFonts w:hint="cs"/>
          <w:rtl/>
        </w:rPr>
        <w:t>רבותי חברי הכנסת,  נא לתפוס מקום. חבר הכנסת  גפני, האופוזיציה לא רוצה ל</w:t>
      </w:r>
      <w:r>
        <w:rPr>
          <w:rFonts w:hint="cs"/>
          <w:rtl/>
        </w:rPr>
        <w:t xml:space="preserve">אבד את קולך, נא לשבת.  חברי הכנסת, כל אחד יתפוס את מקומו על מנת שלא יטעה ממקום הצבעתו. </w:t>
      </w:r>
    </w:p>
    <w:p w14:paraId="5F5278A2" w14:textId="77777777" w:rsidR="00000000" w:rsidRDefault="001C3AAC">
      <w:pPr>
        <w:pStyle w:val="a"/>
        <w:rPr>
          <w:rFonts w:hint="cs"/>
          <w:rtl/>
        </w:rPr>
      </w:pPr>
    </w:p>
    <w:p w14:paraId="79EAB744" w14:textId="77777777" w:rsidR="00000000" w:rsidRDefault="001C3AAC">
      <w:pPr>
        <w:pStyle w:val="a"/>
        <w:rPr>
          <w:rFonts w:hint="cs"/>
          <w:rtl/>
        </w:rPr>
      </w:pPr>
      <w:r>
        <w:rPr>
          <w:rFonts w:hint="cs"/>
          <w:rtl/>
        </w:rPr>
        <w:t>אנחנו עוברים להצביע על הצעות האי-אמון.  אדוני יושב-ראש האופוזיציה, האם אנחנו יכולים להצביע על כל ההצעות כמקשה אחת? ובכן, רבותי חברי הכנסת, הואיל וכל ההצעות נוגעות באי-</w:t>
      </w:r>
      <w:r>
        <w:rPr>
          <w:rFonts w:hint="cs"/>
          <w:rtl/>
        </w:rPr>
        <w:t xml:space="preserve">אמון בממשלה, אנחנו  נצביע מי בעד אמון בממשלה ומי נגד. אומר לי יושב-ראש האופוזיציה להצביע כמקשה אחת. אנחנו נצביע הצבעה אחת על כל הצעות האי-אמון בהתאם לבקשת האופוזיציה. </w:t>
      </w:r>
    </w:p>
    <w:p w14:paraId="3C85926E" w14:textId="77777777" w:rsidR="00000000" w:rsidRDefault="001C3AAC">
      <w:pPr>
        <w:pStyle w:val="a"/>
        <w:rPr>
          <w:rFonts w:hint="cs"/>
          <w:rtl/>
        </w:rPr>
      </w:pPr>
    </w:p>
    <w:p w14:paraId="6B4F60FF" w14:textId="77777777" w:rsidR="00000000" w:rsidRDefault="001C3AAC">
      <w:pPr>
        <w:pStyle w:val="a"/>
        <w:rPr>
          <w:rFonts w:hint="cs"/>
          <w:rtl/>
        </w:rPr>
      </w:pPr>
      <w:r>
        <w:rPr>
          <w:rFonts w:hint="cs"/>
          <w:rtl/>
        </w:rPr>
        <w:t xml:space="preserve">אי-אמון זה בעד, נגד האי-אמון זה נגד.  נא להצביע </w:t>
      </w:r>
      <w:r>
        <w:rPr>
          <w:rtl/>
        </w:rPr>
        <w:t>–</w:t>
      </w:r>
      <w:r>
        <w:rPr>
          <w:rFonts w:hint="cs"/>
          <w:rtl/>
        </w:rPr>
        <w:t xml:space="preserve"> מי בעד האי-אמון ומי נגד.</w:t>
      </w:r>
    </w:p>
    <w:p w14:paraId="5F490B13" w14:textId="77777777" w:rsidR="00000000" w:rsidRDefault="001C3AAC">
      <w:pPr>
        <w:pStyle w:val="a"/>
        <w:rPr>
          <w:rFonts w:hint="cs"/>
          <w:rtl/>
        </w:rPr>
      </w:pPr>
    </w:p>
    <w:p w14:paraId="103ABC3C" w14:textId="77777777" w:rsidR="00000000" w:rsidRDefault="001C3AAC">
      <w:pPr>
        <w:pStyle w:val="a7"/>
        <w:bidi/>
        <w:rPr>
          <w:rFonts w:hint="cs"/>
          <w:rtl/>
        </w:rPr>
      </w:pPr>
      <w:r>
        <w:rPr>
          <w:rFonts w:hint="cs"/>
          <w:rtl/>
        </w:rPr>
        <w:t>הצבעה מס' 1</w:t>
      </w:r>
    </w:p>
    <w:p w14:paraId="38540597" w14:textId="77777777" w:rsidR="00000000" w:rsidRDefault="001C3AAC">
      <w:pPr>
        <w:pStyle w:val="a"/>
        <w:rPr>
          <w:rFonts w:hint="cs"/>
          <w:rtl/>
        </w:rPr>
      </w:pPr>
    </w:p>
    <w:p w14:paraId="0A6749C0" w14:textId="77777777" w:rsidR="00000000" w:rsidRDefault="001C3AAC">
      <w:pPr>
        <w:pStyle w:val="a8"/>
        <w:bidi/>
        <w:rPr>
          <w:rFonts w:hint="cs"/>
          <w:rtl/>
        </w:rPr>
      </w:pPr>
      <w:r>
        <w:rPr>
          <w:rFonts w:hint="cs"/>
          <w:rtl/>
        </w:rPr>
        <w:t xml:space="preserve">בעד  ההצעות להביע אי-אמון בממשלה </w:t>
      </w:r>
      <w:r>
        <w:rPr>
          <w:rtl/>
        </w:rPr>
        <w:t>–</w:t>
      </w:r>
      <w:r>
        <w:rPr>
          <w:rFonts w:hint="cs"/>
          <w:rtl/>
        </w:rPr>
        <w:t xml:space="preserve"> 44</w:t>
      </w:r>
    </w:p>
    <w:p w14:paraId="378500B3" w14:textId="77777777" w:rsidR="00000000" w:rsidRDefault="001C3AAC">
      <w:pPr>
        <w:pStyle w:val="a8"/>
        <w:bidi/>
        <w:rPr>
          <w:rFonts w:hint="cs"/>
          <w:rtl/>
        </w:rPr>
      </w:pPr>
      <w:r>
        <w:rPr>
          <w:rFonts w:hint="cs"/>
          <w:rtl/>
        </w:rPr>
        <w:t xml:space="preserve">נגד </w:t>
      </w:r>
      <w:r>
        <w:rPr>
          <w:rtl/>
        </w:rPr>
        <w:t>–</w:t>
      </w:r>
      <w:r>
        <w:rPr>
          <w:rFonts w:hint="cs"/>
          <w:rtl/>
        </w:rPr>
        <w:t xml:space="preserve"> 59</w:t>
      </w:r>
    </w:p>
    <w:p w14:paraId="0478A47A" w14:textId="77777777" w:rsidR="00000000" w:rsidRDefault="001C3AAC">
      <w:pPr>
        <w:pStyle w:val="a8"/>
        <w:bidi/>
        <w:rPr>
          <w:rFonts w:hint="cs"/>
          <w:rtl/>
        </w:rPr>
      </w:pPr>
      <w:r>
        <w:rPr>
          <w:rFonts w:hint="cs"/>
          <w:rtl/>
        </w:rPr>
        <w:t xml:space="preserve">נמנעים </w:t>
      </w:r>
      <w:r>
        <w:rPr>
          <w:rtl/>
        </w:rPr>
        <w:t>–</w:t>
      </w:r>
      <w:r>
        <w:rPr>
          <w:rFonts w:hint="cs"/>
          <w:rtl/>
        </w:rPr>
        <w:t xml:space="preserve"> אין</w:t>
      </w:r>
    </w:p>
    <w:p w14:paraId="234AA0CF" w14:textId="77777777" w:rsidR="00000000" w:rsidRDefault="001C3AAC">
      <w:pPr>
        <w:pStyle w:val="a9"/>
        <w:bidi/>
        <w:rPr>
          <w:rFonts w:hint="cs"/>
          <w:rtl/>
        </w:rPr>
      </w:pPr>
      <w:r>
        <w:rPr>
          <w:rFonts w:hint="cs"/>
          <w:rtl/>
        </w:rPr>
        <w:t xml:space="preserve">הצעות סיעות העבודה-מימד, ש"ס, מרצ--עם אחד--חד"ש-תע"ל, </w:t>
      </w:r>
      <w:r>
        <w:rPr>
          <w:rtl/>
        </w:rPr>
        <w:br/>
      </w:r>
      <w:r>
        <w:rPr>
          <w:rFonts w:hint="cs"/>
          <w:rtl/>
        </w:rPr>
        <w:t xml:space="preserve">יהדות התורה ורע"ם להביע אי-אמון בממשלה לא נתקבלו. </w:t>
      </w:r>
    </w:p>
    <w:p w14:paraId="0107D96E" w14:textId="77777777" w:rsidR="00000000" w:rsidRDefault="001C3AAC">
      <w:pPr>
        <w:pStyle w:val="a"/>
        <w:rPr>
          <w:rFonts w:hint="cs"/>
          <w:rtl/>
        </w:rPr>
      </w:pPr>
    </w:p>
    <w:p w14:paraId="252CF53A" w14:textId="77777777" w:rsidR="00000000" w:rsidRDefault="001C3AAC">
      <w:pPr>
        <w:pStyle w:val="ad"/>
        <w:rPr>
          <w:rtl/>
        </w:rPr>
      </w:pPr>
      <w:r>
        <w:rPr>
          <w:rFonts w:hint="eastAsia"/>
          <w:rtl/>
        </w:rPr>
        <w:t>היו</w:t>
      </w:r>
      <w:r>
        <w:rPr>
          <w:rtl/>
        </w:rPr>
        <w:t>"ר ראובן ריבלין:</w:t>
      </w:r>
    </w:p>
    <w:p w14:paraId="48C8889D" w14:textId="77777777" w:rsidR="00000000" w:rsidRDefault="001C3AAC">
      <w:pPr>
        <w:pStyle w:val="a"/>
        <w:rPr>
          <w:rtl/>
        </w:rPr>
      </w:pPr>
    </w:p>
    <w:p w14:paraId="502DCC82" w14:textId="77777777" w:rsidR="00000000" w:rsidRDefault="001C3AAC">
      <w:pPr>
        <w:pStyle w:val="a"/>
        <w:rPr>
          <w:rFonts w:hint="cs"/>
          <w:rtl/>
        </w:rPr>
      </w:pPr>
      <w:r>
        <w:rPr>
          <w:rFonts w:hint="cs"/>
          <w:rtl/>
        </w:rPr>
        <w:t xml:space="preserve">ובכן, 44 חברי כנסת הצביעו בעד הצעות האי-אמון, 59 התנגדו. אני קובע </w:t>
      </w:r>
      <w:r>
        <w:rPr>
          <w:rFonts w:hint="cs"/>
          <w:rtl/>
        </w:rPr>
        <w:t xml:space="preserve">שהצעות האי-אמון לא נתקבלו כולן, והממשלה ממשיכה למלא את תפקידה. </w:t>
      </w:r>
    </w:p>
    <w:p w14:paraId="080B74BE" w14:textId="77777777" w:rsidR="00000000" w:rsidRDefault="001C3AAC">
      <w:pPr>
        <w:pStyle w:val="a"/>
        <w:rPr>
          <w:rtl/>
        </w:rPr>
      </w:pPr>
    </w:p>
    <w:p w14:paraId="3A8A4483" w14:textId="77777777" w:rsidR="00000000" w:rsidRDefault="001C3AAC">
      <w:pPr>
        <w:pStyle w:val="a"/>
        <w:rPr>
          <w:rFonts w:hint="cs"/>
          <w:rtl/>
        </w:rPr>
      </w:pPr>
    </w:p>
    <w:p w14:paraId="657324DD" w14:textId="77777777" w:rsidR="00000000" w:rsidRDefault="001C3AAC">
      <w:pPr>
        <w:pStyle w:val="Subject"/>
        <w:rPr>
          <w:rFonts w:hint="cs"/>
          <w:rtl/>
        </w:rPr>
      </w:pPr>
      <w:bookmarkStart w:id="293" w:name="_Toc46720108"/>
      <w:bookmarkStart w:id="294" w:name="_Toc50257091"/>
      <w:r>
        <w:rPr>
          <w:rFonts w:hint="cs"/>
          <w:rtl/>
        </w:rPr>
        <w:t>מסמכים שהונחו על שולחן הכנסת</w:t>
      </w:r>
      <w:bookmarkEnd w:id="293"/>
      <w:bookmarkEnd w:id="294"/>
    </w:p>
    <w:p w14:paraId="0D5A12DF" w14:textId="77777777" w:rsidR="00000000" w:rsidRDefault="001C3AAC">
      <w:pPr>
        <w:pStyle w:val="a"/>
        <w:rPr>
          <w:rFonts w:hint="cs"/>
          <w:rtl/>
        </w:rPr>
      </w:pPr>
    </w:p>
    <w:p w14:paraId="5392ADA8" w14:textId="77777777" w:rsidR="00000000" w:rsidRDefault="001C3AAC">
      <w:pPr>
        <w:pStyle w:val="ad"/>
        <w:rPr>
          <w:rtl/>
        </w:rPr>
      </w:pPr>
      <w:r>
        <w:rPr>
          <w:rFonts w:hint="eastAsia"/>
          <w:rtl/>
        </w:rPr>
        <w:t>היו</w:t>
      </w:r>
      <w:r>
        <w:rPr>
          <w:rtl/>
        </w:rPr>
        <w:t>"ר ראובן ריבלין:</w:t>
      </w:r>
    </w:p>
    <w:p w14:paraId="3D1CEC29" w14:textId="77777777" w:rsidR="00000000" w:rsidRDefault="001C3AAC">
      <w:pPr>
        <w:pStyle w:val="a"/>
        <w:rPr>
          <w:rFonts w:hint="cs"/>
          <w:rtl/>
        </w:rPr>
      </w:pPr>
    </w:p>
    <w:p w14:paraId="199CAA7A" w14:textId="77777777" w:rsidR="00000000" w:rsidRDefault="001C3AAC">
      <w:pPr>
        <w:pStyle w:val="a"/>
        <w:rPr>
          <w:rFonts w:hint="cs"/>
          <w:rtl/>
        </w:rPr>
      </w:pPr>
      <w:r>
        <w:rPr>
          <w:rFonts w:hint="cs"/>
          <w:rtl/>
        </w:rPr>
        <w:t>הודעה לסגן מזכיר הכנסת.</w:t>
      </w:r>
    </w:p>
    <w:p w14:paraId="2A44CC09" w14:textId="77777777" w:rsidR="00000000" w:rsidRDefault="001C3AAC">
      <w:pPr>
        <w:pStyle w:val="a"/>
        <w:rPr>
          <w:rFonts w:hint="cs"/>
          <w:rtl/>
        </w:rPr>
      </w:pPr>
    </w:p>
    <w:p w14:paraId="2C543436" w14:textId="77777777" w:rsidR="00000000" w:rsidRDefault="001C3AAC">
      <w:pPr>
        <w:pStyle w:val="Speaker"/>
        <w:rPr>
          <w:rtl/>
        </w:rPr>
      </w:pPr>
      <w:bookmarkStart w:id="295" w:name="FS000000128T21_07_2003_19_50_24"/>
      <w:bookmarkStart w:id="296" w:name="_Toc46720109"/>
      <w:bookmarkStart w:id="297" w:name="_Toc50257092"/>
      <w:bookmarkEnd w:id="295"/>
      <w:r>
        <w:rPr>
          <w:rFonts w:hint="eastAsia"/>
          <w:rtl/>
        </w:rPr>
        <w:t>סגן</w:t>
      </w:r>
      <w:r>
        <w:rPr>
          <w:rtl/>
        </w:rPr>
        <w:t xml:space="preserve"> מזכיר הכנסת דוד לב:</w:t>
      </w:r>
      <w:bookmarkEnd w:id="296"/>
      <w:bookmarkEnd w:id="297"/>
    </w:p>
    <w:p w14:paraId="3563C546" w14:textId="77777777" w:rsidR="00000000" w:rsidRDefault="001C3AAC">
      <w:pPr>
        <w:pStyle w:val="a"/>
        <w:rPr>
          <w:rFonts w:hint="cs"/>
          <w:rtl/>
        </w:rPr>
      </w:pPr>
    </w:p>
    <w:p w14:paraId="4F93D71C" w14:textId="77777777" w:rsidR="00000000" w:rsidRDefault="001C3AAC">
      <w:pPr>
        <w:pStyle w:val="a"/>
        <w:rPr>
          <w:rFonts w:hint="cs"/>
          <w:rtl/>
        </w:rPr>
      </w:pPr>
      <w:r>
        <w:rPr>
          <w:rFonts w:hint="cs"/>
          <w:rtl/>
        </w:rPr>
        <w:t xml:space="preserve">ברשות יושב-ראש הכנסת, הנני מתכבד להודיע, כי הונחו על שולחן הכנסת </w:t>
      </w:r>
      <w:r>
        <w:rPr>
          <w:rtl/>
        </w:rPr>
        <w:t>–</w:t>
      </w:r>
      <w:r>
        <w:rPr>
          <w:rFonts w:hint="cs"/>
          <w:rtl/>
        </w:rPr>
        <w:t xml:space="preserve"> </w:t>
      </w:r>
    </w:p>
    <w:p w14:paraId="75B02E5A" w14:textId="77777777" w:rsidR="00000000" w:rsidRDefault="001C3AAC">
      <w:pPr>
        <w:pStyle w:val="a"/>
        <w:rPr>
          <w:rFonts w:hint="cs"/>
          <w:rtl/>
        </w:rPr>
      </w:pPr>
    </w:p>
    <w:p w14:paraId="02EF2318" w14:textId="77777777" w:rsidR="00000000" w:rsidRDefault="001C3AAC">
      <w:pPr>
        <w:pStyle w:val="a"/>
        <w:rPr>
          <w:rFonts w:hint="cs"/>
          <w:rtl/>
        </w:rPr>
      </w:pPr>
      <w:r>
        <w:rPr>
          <w:rFonts w:hint="cs"/>
          <w:rtl/>
        </w:rPr>
        <w:t xml:space="preserve">לקריאה ראשונה, מטעם </w:t>
      </w:r>
      <w:r>
        <w:rPr>
          <w:rFonts w:hint="cs"/>
          <w:rtl/>
        </w:rPr>
        <w:t>הממשלה: הצעת חוק חובת המכרזים (תיקון מס' 16), התשס"ג-2003; והצעת חוק איסור מימון טרור, התשס"ג-2003.</w:t>
      </w:r>
    </w:p>
    <w:p w14:paraId="2B21EE84" w14:textId="77777777" w:rsidR="00000000" w:rsidRDefault="001C3AAC">
      <w:pPr>
        <w:pStyle w:val="a"/>
        <w:rPr>
          <w:rFonts w:hint="cs"/>
          <w:rtl/>
        </w:rPr>
      </w:pPr>
    </w:p>
    <w:p w14:paraId="4FC80A88" w14:textId="77777777" w:rsidR="00000000" w:rsidRDefault="001C3AAC">
      <w:pPr>
        <w:pStyle w:val="a"/>
        <w:rPr>
          <w:rFonts w:hint="cs"/>
          <w:rtl/>
        </w:rPr>
      </w:pPr>
      <w:r>
        <w:rPr>
          <w:rFonts w:hint="cs"/>
          <w:rtl/>
        </w:rPr>
        <w:t xml:space="preserve">לקריאה שנייה ולקריאה שלישית: הצעת חוק שידורי טלוויזיה מהכנסת (הוראת שעה) (תיקון מס' 5), התשס"ג-2003, שהחזירה ועדת הכנסת; והצעת חוק לתיקון פקודת  בתי-הסוהר </w:t>
      </w:r>
      <w:r>
        <w:rPr>
          <w:rFonts w:hint="cs"/>
          <w:rtl/>
        </w:rPr>
        <w:t>(מס' 24), התשס"ג-2003, שהחזירה ועדת הפנים ואיכות הסביבה. תודה.</w:t>
      </w:r>
    </w:p>
    <w:p w14:paraId="4848E650" w14:textId="77777777" w:rsidR="00000000" w:rsidRDefault="001C3AAC">
      <w:pPr>
        <w:pStyle w:val="a"/>
        <w:rPr>
          <w:rtl/>
        </w:rPr>
      </w:pPr>
    </w:p>
    <w:p w14:paraId="2FB85BE9" w14:textId="77777777" w:rsidR="00000000" w:rsidRDefault="001C3AAC">
      <w:pPr>
        <w:pStyle w:val="a"/>
        <w:rPr>
          <w:rFonts w:hint="cs"/>
          <w:rtl/>
        </w:rPr>
      </w:pPr>
    </w:p>
    <w:p w14:paraId="4EAAD31C" w14:textId="77777777" w:rsidR="00000000" w:rsidRDefault="001C3AAC">
      <w:pPr>
        <w:pStyle w:val="Subject"/>
        <w:rPr>
          <w:rFonts w:hint="cs"/>
          <w:rtl/>
        </w:rPr>
      </w:pPr>
      <w:bookmarkStart w:id="298" w:name="_Toc46720110"/>
      <w:bookmarkStart w:id="299" w:name="_Toc50257093"/>
      <w:r>
        <w:rPr>
          <w:rFonts w:hint="cs"/>
          <w:rtl/>
        </w:rPr>
        <w:t>פינוי המאחזים וההתנחלויות</w:t>
      </w:r>
      <w:bookmarkEnd w:id="298"/>
      <w:bookmarkEnd w:id="299"/>
    </w:p>
    <w:p w14:paraId="0A71AE5E" w14:textId="77777777" w:rsidR="00000000" w:rsidRDefault="001C3AAC">
      <w:pPr>
        <w:pStyle w:val="a"/>
        <w:rPr>
          <w:rFonts w:hint="cs"/>
          <w:rtl/>
        </w:rPr>
      </w:pPr>
      <w:r>
        <w:rPr>
          <w:rtl/>
        </w:rPr>
        <w:t>[</w:t>
      </w:r>
      <w:r>
        <w:rPr>
          <w:rFonts w:hint="cs"/>
          <w:rtl/>
        </w:rPr>
        <w:t>לפי סעיף 42(ב) לחוק-יסוד: הממשלה.</w:t>
      </w:r>
      <w:r>
        <w:rPr>
          <w:rtl/>
        </w:rPr>
        <w:t>]</w:t>
      </w:r>
    </w:p>
    <w:p w14:paraId="463B13C8" w14:textId="77777777" w:rsidR="00000000" w:rsidRDefault="001C3AAC">
      <w:pPr>
        <w:pStyle w:val="a"/>
        <w:rPr>
          <w:rFonts w:hint="cs"/>
          <w:rtl/>
        </w:rPr>
      </w:pPr>
    </w:p>
    <w:p w14:paraId="6372AC02" w14:textId="77777777" w:rsidR="00000000" w:rsidRDefault="001C3AAC">
      <w:pPr>
        <w:pStyle w:val="ad"/>
        <w:rPr>
          <w:rtl/>
        </w:rPr>
      </w:pPr>
      <w:r>
        <w:rPr>
          <w:rtl/>
        </w:rPr>
        <w:t>היו"ר ראובן ריבלין:</w:t>
      </w:r>
    </w:p>
    <w:p w14:paraId="413DA616" w14:textId="77777777" w:rsidR="00000000" w:rsidRDefault="001C3AAC">
      <w:pPr>
        <w:pStyle w:val="a"/>
        <w:rPr>
          <w:rtl/>
        </w:rPr>
      </w:pPr>
    </w:p>
    <w:p w14:paraId="75198044" w14:textId="77777777" w:rsidR="00000000" w:rsidRDefault="001C3AAC">
      <w:pPr>
        <w:pStyle w:val="a"/>
        <w:rPr>
          <w:rFonts w:hint="cs"/>
          <w:rtl/>
        </w:rPr>
      </w:pPr>
      <w:r>
        <w:rPr>
          <w:rFonts w:hint="cs"/>
          <w:rtl/>
        </w:rPr>
        <w:t xml:space="preserve">רבותי חברי הכנסת, אנחנו ממשיכים בסדר-היום. על סדר-היום דרישת 40 מחברי הכנסת לקיים דיון בהשתתפות ראש הממשלה </w:t>
      </w:r>
      <w:r>
        <w:rPr>
          <w:rFonts w:hint="cs"/>
          <w:rtl/>
        </w:rPr>
        <w:t>בנושא פינוי המאחזים וההתנחלויות. רבותי, הדיון מתקיים בדרך זו - יפתח את הדיון נציגם של 40 חברי הכנסת, הפעם חבר הכנסת חיים רמון. ראש הממשלה יוכל להשיב מייד לאחר דברי חבר הכנסת חיים רמון, או לחכות לתום הדיון ולהשיב לכולם. על כל פנים, מייד לאחר שיחליט ראש הממש</w:t>
      </w:r>
      <w:r>
        <w:rPr>
          <w:rFonts w:hint="cs"/>
          <w:rtl/>
        </w:rPr>
        <w:t>לה, לאחר שיסיים חיים רמון את דבריו ואת הצגת הנושא שאליו הם מבקשים להתכוון, אנחנו  נקיים דיון סיעתי. לכל סיעה יש זמן על-פי מספר חבריה. חצי דקה לכל חבר סיעה, כך שלכל סיעה יש על-פי מספר חבריה כמה דקות בדיון, והדיון יימשך בערך שעה. כל סיעה לא יהיו לה פחות משלו</w:t>
      </w:r>
      <w:r>
        <w:rPr>
          <w:rFonts w:hint="cs"/>
          <w:rtl/>
        </w:rPr>
        <w:t xml:space="preserve">ש דקות. גם סיעות שמספר חבריהן אינו מאפשר להן שלוש דקות, המינימום יהיה שלוש דקות. משך הדיון אמור להיות שעה ו-16 דקות לפי הסדר כאן בכנסת. הדיון נערך לפי סעיף 42(ב) לחוק-יסוד: הממשלה. </w:t>
      </w:r>
    </w:p>
    <w:p w14:paraId="6E5AAE95" w14:textId="77777777" w:rsidR="00000000" w:rsidRDefault="001C3AAC">
      <w:pPr>
        <w:pStyle w:val="a"/>
        <w:rPr>
          <w:rFonts w:hint="cs"/>
          <w:rtl/>
        </w:rPr>
      </w:pPr>
    </w:p>
    <w:p w14:paraId="27E869F7" w14:textId="77777777" w:rsidR="00000000" w:rsidRDefault="001C3AAC">
      <w:pPr>
        <w:pStyle w:val="a"/>
        <w:rPr>
          <w:rFonts w:hint="cs"/>
          <w:rtl/>
        </w:rPr>
      </w:pPr>
      <w:r>
        <w:rPr>
          <w:rFonts w:hint="cs"/>
          <w:rtl/>
        </w:rPr>
        <w:t>יעלה ויבוא חבר הכנסת חיים רמון על מנת לנמק את הצעת 40 חברי הכנסת לשמוע מה</w:t>
      </w:r>
      <w:r>
        <w:rPr>
          <w:rFonts w:hint="cs"/>
          <w:rtl/>
        </w:rPr>
        <w:t xml:space="preserve"> היא עמדתו של ראש הממשלה. בתום הדיון נקיים הצבעה על עמדת ראש הממשלה. </w:t>
      </w:r>
    </w:p>
    <w:p w14:paraId="1A35E87F" w14:textId="77777777" w:rsidR="00000000" w:rsidRDefault="001C3AAC">
      <w:pPr>
        <w:pStyle w:val="a"/>
        <w:rPr>
          <w:rFonts w:hint="cs"/>
          <w:rtl/>
        </w:rPr>
      </w:pPr>
    </w:p>
    <w:p w14:paraId="212519B8" w14:textId="77777777" w:rsidR="00000000" w:rsidRDefault="001C3AAC">
      <w:pPr>
        <w:pStyle w:val="ac"/>
        <w:rPr>
          <w:rtl/>
        </w:rPr>
      </w:pPr>
      <w:r>
        <w:rPr>
          <w:rFonts w:hint="eastAsia"/>
          <w:rtl/>
        </w:rPr>
        <w:t>חיים</w:t>
      </w:r>
      <w:r>
        <w:rPr>
          <w:rtl/>
        </w:rPr>
        <w:t xml:space="preserve"> רמון (העבודה-מימד):</w:t>
      </w:r>
    </w:p>
    <w:p w14:paraId="2758698F" w14:textId="77777777" w:rsidR="00000000" w:rsidRDefault="001C3AAC">
      <w:pPr>
        <w:pStyle w:val="a"/>
        <w:rPr>
          <w:rFonts w:hint="cs"/>
          <w:rtl/>
        </w:rPr>
      </w:pPr>
    </w:p>
    <w:p w14:paraId="05D651E5" w14:textId="77777777" w:rsidR="00000000" w:rsidRDefault="001C3AAC">
      <w:pPr>
        <w:pStyle w:val="a"/>
        <w:rPr>
          <w:rFonts w:hint="cs"/>
          <w:rtl/>
        </w:rPr>
      </w:pPr>
      <w:r>
        <w:rPr>
          <w:rFonts w:hint="cs"/>
          <w:rtl/>
        </w:rPr>
        <w:t>- - -</w:t>
      </w:r>
    </w:p>
    <w:p w14:paraId="0A10617C" w14:textId="77777777" w:rsidR="00000000" w:rsidRDefault="001C3AAC">
      <w:pPr>
        <w:pStyle w:val="a"/>
        <w:rPr>
          <w:rFonts w:hint="cs"/>
          <w:rtl/>
        </w:rPr>
      </w:pPr>
    </w:p>
    <w:p w14:paraId="31789ABB" w14:textId="77777777" w:rsidR="00000000" w:rsidRDefault="001C3AAC">
      <w:pPr>
        <w:pStyle w:val="ad"/>
        <w:rPr>
          <w:rtl/>
        </w:rPr>
      </w:pPr>
      <w:r>
        <w:rPr>
          <w:rtl/>
        </w:rPr>
        <w:t>היו"ר ראובן ריבלין:</w:t>
      </w:r>
    </w:p>
    <w:p w14:paraId="7AD4B2C0" w14:textId="77777777" w:rsidR="00000000" w:rsidRDefault="001C3AAC">
      <w:pPr>
        <w:pStyle w:val="a"/>
        <w:rPr>
          <w:rtl/>
        </w:rPr>
      </w:pPr>
    </w:p>
    <w:p w14:paraId="4CDA6024" w14:textId="77777777" w:rsidR="00000000" w:rsidRDefault="001C3AAC">
      <w:pPr>
        <w:pStyle w:val="a"/>
        <w:rPr>
          <w:rFonts w:hint="cs"/>
          <w:rtl/>
        </w:rPr>
      </w:pPr>
      <w:r>
        <w:rPr>
          <w:rFonts w:hint="cs"/>
          <w:rtl/>
        </w:rPr>
        <w:t>חבר הכנסת רמון, מתוך תקווה שפעם יצביעו גם על עמדתך, הפעם יצביעו על עמדתו של ראש הממשלה אריאל שרון.</w:t>
      </w:r>
    </w:p>
    <w:p w14:paraId="70A73099" w14:textId="77777777" w:rsidR="00000000" w:rsidRDefault="001C3AAC">
      <w:pPr>
        <w:pStyle w:val="a"/>
        <w:rPr>
          <w:rFonts w:hint="cs"/>
          <w:rtl/>
        </w:rPr>
      </w:pPr>
    </w:p>
    <w:p w14:paraId="59005085" w14:textId="77777777" w:rsidR="00000000" w:rsidRDefault="001C3AAC">
      <w:pPr>
        <w:pStyle w:val="ac"/>
        <w:rPr>
          <w:rtl/>
        </w:rPr>
      </w:pPr>
      <w:r>
        <w:rPr>
          <w:rFonts w:hint="eastAsia"/>
          <w:rtl/>
        </w:rPr>
        <w:t>קריאה</w:t>
      </w:r>
      <w:r>
        <w:rPr>
          <w:rtl/>
        </w:rPr>
        <w:t>:</w:t>
      </w:r>
    </w:p>
    <w:p w14:paraId="7C1DF0BB" w14:textId="77777777" w:rsidR="00000000" w:rsidRDefault="001C3AAC">
      <w:pPr>
        <w:pStyle w:val="a"/>
        <w:rPr>
          <w:rFonts w:hint="cs"/>
          <w:rtl/>
        </w:rPr>
      </w:pPr>
    </w:p>
    <w:p w14:paraId="23A91DC9" w14:textId="77777777" w:rsidR="00000000" w:rsidRDefault="001C3AAC">
      <w:pPr>
        <w:pStyle w:val="a"/>
        <w:rPr>
          <w:rFonts w:hint="cs"/>
          <w:rtl/>
        </w:rPr>
      </w:pPr>
      <w:r>
        <w:rPr>
          <w:rFonts w:hint="cs"/>
          <w:rtl/>
        </w:rPr>
        <w:t>- - -</w:t>
      </w:r>
    </w:p>
    <w:p w14:paraId="29E87892" w14:textId="77777777" w:rsidR="00000000" w:rsidRDefault="001C3AAC">
      <w:pPr>
        <w:pStyle w:val="a"/>
        <w:rPr>
          <w:rFonts w:hint="cs"/>
          <w:rtl/>
        </w:rPr>
      </w:pPr>
    </w:p>
    <w:p w14:paraId="566636A1" w14:textId="77777777" w:rsidR="00000000" w:rsidRDefault="001C3AAC">
      <w:pPr>
        <w:pStyle w:val="ad"/>
        <w:rPr>
          <w:rtl/>
        </w:rPr>
      </w:pPr>
      <w:r>
        <w:rPr>
          <w:rtl/>
        </w:rPr>
        <w:t>היו"ר ראובן ריבל</w:t>
      </w:r>
      <w:r>
        <w:rPr>
          <w:rtl/>
        </w:rPr>
        <w:t>ין:</w:t>
      </w:r>
    </w:p>
    <w:p w14:paraId="2A4AA42B" w14:textId="77777777" w:rsidR="00000000" w:rsidRDefault="001C3AAC">
      <w:pPr>
        <w:pStyle w:val="a"/>
        <w:rPr>
          <w:rtl/>
        </w:rPr>
      </w:pPr>
    </w:p>
    <w:p w14:paraId="0C88CBC2" w14:textId="77777777" w:rsidR="00000000" w:rsidRDefault="001C3AAC">
      <w:pPr>
        <w:pStyle w:val="a"/>
        <w:rPr>
          <w:rFonts w:hint="cs"/>
          <w:rtl/>
        </w:rPr>
      </w:pPr>
      <w:r>
        <w:rPr>
          <w:rFonts w:hint="cs"/>
          <w:rtl/>
        </w:rPr>
        <w:t xml:space="preserve">לא. חבר הכנסת רמון, לשאלתך, אין  עמדה נוגדת. ההצבעה היא על עמדתו של ראש הממשלה </w:t>
      </w:r>
      <w:r>
        <w:rPr>
          <w:rtl/>
        </w:rPr>
        <w:t>–</w:t>
      </w:r>
      <w:r>
        <w:rPr>
          <w:rFonts w:hint="cs"/>
          <w:rtl/>
        </w:rPr>
        <w:t xml:space="preserve"> בעד או נגד ראש הממשלה.  אדוני הנכבד.</w:t>
      </w:r>
    </w:p>
    <w:p w14:paraId="76FD858C" w14:textId="77777777" w:rsidR="00000000" w:rsidRDefault="001C3AAC">
      <w:pPr>
        <w:pStyle w:val="a"/>
        <w:rPr>
          <w:rFonts w:hint="cs"/>
          <w:rtl/>
        </w:rPr>
      </w:pPr>
    </w:p>
    <w:p w14:paraId="76F95546" w14:textId="77777777" w:rsidR="00000000" w:rsidRDefault="001C3AAC">
      <w:pPr>
        <w:pStyle w:val="ac"/>
        <w:rPr>
          <w:rFonts w:hint="cs"/>
          <w:rtl/>
        </w:rPr>
      </w:pPr>
      <w:r>
        <w:rPr>
          <w:rFonts w:hint="eastAsia"/>
          <w:rtl/>
        </w:rPr>
        <w:t>אליעזר</w:t>
      </w:r>
      <w:r>
        <w:rPr>
          <w:rtl/>
        </w:rPr>
        <w:t xml:space="preserve"> כהן (האיחוד הלאומי - ישראל ביתנו):</w:t>
      </w:r>
    </w:p>
    <w:p w14:paraId="564963BA" w14:textId="77777777" w:rsidR="00000000" w:rsidRDefault="001C3AAC">
      <w:pPr>
        <w:pStyle w:val="ac"/>
        <w:rPr>
          <w:rFonts w:hint="cs"/>
          <w:rtl/>
        </w:rPr>
      </w:pPr>
    </w:p>
    <w:p w14:paraId="5883B5CE" w14:textId="77777777" w:rsidR="00000000" w:rsidRDefault="001C3AAC">
      <w:pPr>
        <w:pStyle w:val="a"/>
        <w:rPr>
          <w:rFonts w:hint="cs"/>
          <w:rtl/>
        </w:rPr>
      </w:pPr>
      <w:r>
        <w:rPr>
          <w:rFonts w:hint="cs"/>
          <w:rtl/>
        </w:rPr>
        <w:t>- - -</w:t>
      </w:r>
    </w:p>
    <w:p w14:paraId="4FE27481" w14:textId="77777777" w:rsidR="00000000" w:rsidRDefault="001C3AAC">
      <w:pPr>
        <w:pStyle w:val="a"/>
        <w:rPr>
          <w:rFonts w:hint="cs"/>
          <w:rtl/>
        </w:rPr>
      </w:pPr>
    </w:p>
    <w:p w14:paraId="3D9C5C72" w14:textId="77777777" w:rsidR="00000000" w:rsidRDefault="001C3AAC">
      <w:pPr>
        <w:pStyle w:val="ad"/>
        <w:rPr>
          <w:rtl/>
        </w:rPr>
      </w:pPr>
      <w:r>
        <w:rPr>
          <w:rtl/>
        </w:rPr>
        <w:t>היו"ר ראובן ריבלין:</w:t>
      </w:r>
    </w:p>
    <w:p w14:paraId="32934440" w14:textId="77777777" w:rsidR="00000000" w:rsidRDefault="001C3AAC">
      <w:pPr>
        <w:pStyle w:val="a"/>
        <w:rPr>
          <w:rtl/>
        </w:rPr>
      </w:pPr>
    </w:p>
    <w:p w14:paraId="56AE25FD" w14:textId="77777777" w:rsidR="00000000" w:rsidRDefault="001C3AAC">
      <w:pPr>
        <w:pStyle w:val="a"/>
        <w:rPr>
          <w:rFonts w:hint="cs"/>
          <w:rtl/>
        </w:rPr>
      </w:pPr>
      <w:r>
        <w:rPr>
          <w:rFonts w:hint="cs"/>
          <w:rtl/>
        </w:rPr>
        <w:t>חבר הכנסת אליעזר כהן, אני לא ראיתי 40 חברי כנסת שאתה היית שות</w:t>
      </w:r>
      <w:r>
        <w:rPr>
          <w:rFonts w:hint="cs"/>
          <w:rtl/>
        </w:rPr>
        <w:t xml:space="preserve">ף לחתימתם. בבקשה, חבר הכנסת רמון. עשר דקות עומדות לרשותך, אדוני. ראש הממשלה נמצא באולם  על מנת להאזין לדבריך. </w:t>
      </w:r>
    </w:p>
    <w:p w14:paraId="71F43379" w14:textId="77777777" w:rsidR="00000000" w:rsidRDefault="001C3AAC">
      <w:pPr>
        <w:pStyle w:val="a"/>
        <w:rPr>
          <w:rFonts w:hint="cs"/>
          <w:rtl/>
        </w:rPr>
      </w:pPr>
    </w:p>
    <w:p w14:paraId="40679D9F" w14:textId="77777777" w:rsidR="00000000" w:rsidRDefault="001C3AAC">
      <w:pPr>
        <w:pStyle w:val="Speaker"/>
        <w:rPr>
          <w:rtl/>
        </w:rPr>
      </w:pPr>
      <w:bookmarkStart w:id="300" w:name="FS000000458T21_07_2003_19_59_58"/>
      <w:bookmarkStart w:id="301" w:name="_Toc46720111"/>
      <w:bookmarkStart w:id="302" w:name="_Toc50257094"/>
      <w:bookmarkEnd w:id="300"/>
      <w:r>
        <w:rPr>
          <w:rFonts w:hint="eastAsia"/>
          <w:rtl/>
        </w:rPr>
        <w:t>חיים</w:t>
      </w:r>
      <w:r>
        <w:rPr>
          <w:rtl/>
        </w:rPr>
        <w:t xml:space="preserve"> רמון (העבודה-מימד):</w:t>
      </w:r>
      <w:bookmarkEnd w:id="301"/>
      <w:bookmarkEnd w:id="302"/>
    </w:p>
    <w:p w14:paraId="6216AF8E" w14:textId="77777777" w:rsidR="00000000" w:rsidRDefault="001C3AAC">
      <w:pPr>
        <w:pStyle w:val="a"/>
        <w:rPr>
          <w:rFonts w:hint="cs"/>
          <w:rtl/>
        </w:rPr>
      </w:pPr>
    </w:p>
    <w:p w14:paraId="1B59CFC7" w14:textId="77777777" w:rsidR="00000000" w:rsidRDefault="001C3AAC">
      <w:pPr>
        <w:pStyle w:val="a"/>
        <w:rPr>
          <w:rFonts w:hint="cs"/>
          <w:rtl/>
        </w:rPr>
      </w:pPr>
      <w:r>
        <w:rPr>
          <w:rFonts w:hint="cs"/>
          <w:rtl/>
        </w:rPr>
        <w:t>אדוני היושב-ראש, חברי הכנסת, אדוני ראש הממשלה, ב-1 באפריל, וזו לא בדיחה, התפרסמה ידיעה שראש הממשלה יבדוק הכיצד קרה ששי</w:t>
      </w:r>
      <w:r>
        <w:rPr>
          <w:rFonts w:hint="cs"/>
          <w:rtl/>
        </w:rPr>
        <w:t xml:space="preserve">שה חיילים שמרו על מתנחל בודד בהיאחזות. </w:t>
      </w:r>
    </w:p>
    <w:p w14:paraId="5F84BC10" w14:textId="77777777" w:rsidR="00000000" w:rsidRDefault="001C3AAC">
      <w:pPr>
        <w:pStyle w:val="a"/>
        <w:rPr>
          <w:rFonts w:hint="cs"/>
          <w:rtl/>
        </w:rPr>
      </w:pPr>
    </w:p>
    <w:p w14:paraId="022FA98D" w14:textId="77777777" w:rsidR="00000000" w:rsidRDefault="001C3AAC">
      <w:pPr>
        <w:pStyle w:val="ad"/>
        <w:rPr>
          <w:rtl/>
        </w:rPr>
      </w:pPr>
      <w:r>
        <w:rPr>
          <w:rtl/>
        </w:rPr>
        <w:t>היו"ר ראובן ריבלין:</w:t>
      </w:r>
    </w:p>
    <w:p w14:paraId="798843BC" w14:textId="77777777" w:rsidR="00000000" w:rsidRDefault="001C3AAC">
      <w:pPr>
        <w:pStyle w:val="a"/>
        <w:rPr>
          <w:rtl/>
        </w:rPr>
      </w:pPr>
    </w:p>
    <w:p w14:paraId="7B9B885E" w14:textId="77777777" w:rsidR="00000000" w:rsidRDefault="001C3AAC">
      <w:pPr>
        <w:pStyle w:val="a"/>
        <w:rPr>
          <w:rFonts w:hint="cs"/>
          <w:rtl/>
        </w:rPr>
      </w:pPr>
      <w:r>
        <w:rPr>
          <w:rFonts w:hint="cs"/>
          <w:rtl/>
        </w:rPr>
        <w:t>רבותי חברי הליכוד, כל הדיונים - לקיים מחוץ למליאה. הסדרנים, כל האנשים שעומדים בשולי המליאה ומדברים, כמו "יושבת-ראש סיעת הליכוד", הגברת  בראשי, שגם מדברת  עם סגן השר וגם בטלפון וחוזר חלילה, נא לצ</w:t>
      </w:r>
      <w:r>
        <w:rPr>
          <w:rFonts w:hint="cs"/>
          <w:rtl/>
        </w:rPr>
        <w:t>את. שום עוזר פרלמנטרי לא ידבר באולם.</w:t>
      </w:r>
    </w:p>
    <w:p w14:paraId="18CB85D9" w14:textId="77777777" w:rsidR="00000000" w:rsidRDefault="001C3AAC">
      <w:pPr>
        <w:pStyle w:val="a"/>
        <w:rPr>
          <w:rFonts w:hint="cs"/>
          <w:rtl/>
        </w:rPr>
      </w:pPr>
    </w:p>
    <w:p w14:paraId="52DA8782" w14:textId="77777777" w:rsidR="00000000" w:rsidRDefault="001C3AAC">
      <w:pPr>
        <w:pStyle w:val="SpeakerCon"/>
        <w:rPr>
          <w:rtl/>
        </w:rPr>
      </w:pPr>
      <w:bookmarkStart w:id="303" w:name="FS000000458T21_07_2003_19_47_14C"/>
      <w:bookmarkEnd w:id="303"/>
      <w:r>
        <w:rPr>
          <w:rtl/>
        </w:rPr>
        <w:t>חיים רמון (העבודה-מימד):</w:t>
      </w:r>
    </w:p>
    <w:p w14:paraId="248D707A" w14:textId="77777777" w:rsidR="00000000" w:rsidRDefault="001C3AAC">
      <w:pPr>
        <w:pStyle w:val="a"/>
        <w:rPr>
          <w:rtl/>
        </w:rPr>
      </w:pPr>
    </w:p>
    <w:p w14:paraId="6120C186" w14:textId="77777777" w:rsidR="00000000" w:rsidRDefault="001C3AAC">
      <w:pPr>
        <w:pStyle w:val="a"/>
        <w:rPr>
          <w:rFonts w:hint="cs"/>
          <w:rtl/>
        </w:rPr>
      </w:pPr>
      <w:r>
        <w:rPr>
          <w:rFonts w:hint="cs"/>
          <w:rtl/>
        </w:rPr>
        <w:t xml:space="preserve">אדוני ראש הממשלה, הבטחת לבדוק הכיצד קרה שיש היאחזות ושישה חיילים שומרים על מתנחל בודד. אותם שישה חיילים הציעו לאותו מתנחל להעביר אותו לבית-מלון, כדי שגם הם יוכלו ללכת הביתה. </w:t>
      </w:r>
    </w:p>
    <w:p w14:paraId="40AD1D47" w14:textId="77777777" w:rsidR="00000000" w:rsidRDefault="001C3AAC">
      <w:pPr>
        <w:pStyle w:val="a"/>
        <w:rPr>
          <w:rFonts w:hint="cs"/>
          <w:rtl/>
        </w:rPr>
      </w:pPr>
    </w:p>
    <w:p w14:paraId="4C490056" w14:textId="77777777" w:rsidR="00000000" w:rsidRDefault="001C3AAC">
      <w:pPr>
        <w:pStyle w:val="ac"/>
        <w:rPr>
          <w:rtl/>
        </w:rPr>
      </w:pPr>
      <w:r>
        <w:rPr>
          <w:rFonts w:hint="eastAsia"/>
          <w:rtl/>
        </w:rPr>
        <w:t>יחיאל</w:t>
      </w:r>
      <w:r>
        <w:rPr>
          <w:rtl/>
        </w:rPr>
        <w:t xml:space="preserve"> חזן (הליכו</w:t>
      </w:r>
      <w:r>
        <w:rPr>
          <w:rtl/>
        </w:rPr>
        <w:t>ד):</w:t>
      </w:r>
    </w:p>
    <w:p w14:paraId="279ED163" w14:textId="77777777" w:rsidR="00000000" w:rsidRDefault="001C3AAC">
      <w:pPr>
        <w:pStyle w:val="a"/>
        <w:rPr>
          <w:rFonts w:hint="cs"/>
          <w:rtl/>
        </w:rPr>
      </w:pPr>
    </w:p>
    <w:p w14:paraId="12D39D42" w14:textId="77777777" w:rsidR="00000000" w:rsidRDefault="001C3AAC">
      <w:pPr>
        <w:pStyle w:val="a"/>
        <w:rPr>
          <w:rFonts w:hint="cs"/>
          <w:rtl/>
        </w:rPr>
      </w:pPr>
      <w:r>
        <w:rPr>
          <w:rFonts w:hint="cs"/>
          <w:rtl/>
        </w:rPr>
        <w:t>משהו חדש.</w:t>
      </w:r>
    </w:p>
    <w:p w14:paraId="5B449BBB" w14:textId="77777777" w:rsidR="00000000" w:rsidRDefault="001C3AAC">
      <w:pPr>
        <w:pStyle w:val="a"/>
        <w:rPr>
          <w:rFonts w:hint="cs"/>
          <w:rtl/>
        </w:rPr>
      </w:pPr>
    </w:p>
    <w:p w14:paraId="72173BF5" w14:textId="77777777" w:rsidR="00000000" w:rsidRDefault="001C3AAC">
      <w:pPr>
        <w:pStyle w:val="SpeakerCon"/>
        <w:rPr>
          <w:rtl/>
        </w:rPr>
      </w:pPr>
      <w:bookmarkStart w:id="304" w:name="FS000000458T21_07_2003_19_49_17C"/>
      <w:bookmarkEnd w:id="304"/>
      <w:r>
        <w:rPr>
          <w:rtl/>
        </w:rPr>
        <w:t>חיים רמון (העבודה-מימד):</w:t>
      </w:r>
    </w:p>
    <w:p w14:paraId="00641CD8" w14:textId="77777777" w:rsidR="00000000" w:rsidRDefault="001C3AAC">
      <w:pPr>
        <w:pStyle w:val="a"/>
        <w:rPr>
          <w:rtl/>
        </w:rPr>
      </w:pPr>
    </w:p>
    <w:p w14:paraId="1BB3413E" w14:textId="77777777" w:rsidR="00000000" w:rsidRDefault="001C3AAC">
      <w:pPr>
        <w:pStyle w:val="a"/>
        <w:rPr>
          <w:rFonts w:hint="cs"/>
          <w:rtl/>
        </w:rPr>
      </w:pPr>
      <w:r>
        <w:rPr>
          <w:rFonts w:hint="cs"/>
          <w:rtl/>
        </w:rPr>
        <w:t xml:space="preserve">הבטחת לבדוק את זה. אני לא יודע מה היו תוצאות הבדיקה, אבל אני אשמח לשמוע בתשובתך את תוצאות הבדיקה. </w:t>
      </w:r>
    </w:p>
    <w:p w14:paraId="46DAB8E6" w14:textId="77777777" w:rsidR="00000000" w:rsidRDefault="001C3AAC">
      <w:pPr>
        <w:pStyle w:val="a"/>
        <w:rPr>
          <w:rFonts w:hint="cs"/>
          <w:rtl/>
        </w:rPr>
      </w:pPr>
    </w:p>
    <w:p w14:paraId="4FF41B75" w14:textId="77777777" w:rsidR="00000000" w:rsidRDefault="001C3AAC">
      <w:pPr>
        <w:pStyle w:val="ac"/>
        <w:rPr>
          <w:rtl/>
        </w:rPr>
      </w:pPr>
      <w:r>
        <w:rPr>
          <w:rFonts w:hint="eastAsia"/>
          <w:rtl/>
        </w:rPr>
        <w:t>קריאה</w:t>
      </w:r>
      <w:r>
        <w:rPr>
          <w:rtl/>
        </w:rPr>
        <w:t>:</w:t>
      </w:r>
    </w:p>
    <w:p w14:paraId="62CE316B" w14:textId="77777777" w:rsidR="00000000" w:rsidRDefault="001C3AAC">
      <w:pPr>
        <w:pStyle w:val="a"/>
        <w:rPr>
          <w:rFonts w:hint="cs"/>
          <w:rtl/>
        </w:rPr>
      </w:pPr>
    </w:p>
    <w:p w14:paraId="1B4AAE84" w14:textId="77777777" w:rsidR="00000000" w:rsidRDefault="001C3AAC">
      <w:pPr>
        <w:pStyle w:val="a"/>
        <w:rPr>
          <w:rFonts w:hint="cs"/>
          <w:rtl/>
        </w:rPr>
      </w:pPr>
      <w:r>
        <w:rPr>
          <w:rFonts w:hint="cs"/>
          <w:rtl/>
        </w:rPr>
        <w:t>- - -</w:t>
      </w:r>
    </w:p>
    <w:p w14:paraId="1B15ACDC" w14:textId="77777777" w:rsidR="00000000" w:rsidRDefault="001C3AAC">
      <w:pPr>
        <w:pStyle w:val="a"/>
        <w:rPr>
          <w:rFonts w:hint="cs"/>
          <w:rtl/>
        </w:rPr>
      </w:pPr>
    </w:p>
    <w:p w14:paraId="29954286" w14:textId="77777777" w:rsidR="00000000" w:rsidRDefault="001C3AAC">
      <w:pPr>
        <w:pStyle w:val="ad"/>
        <w:rPr>
          <w:rtl/>
        </w:rPr>
      </w:pPr>
      <w:r>
        <w:rPr>
          <w:rtl/>
        </w:rPr>
        <w:t>היו"ר ראובן ריבלין:</w:t>
      </w:r>
    </w:p>
    <w:p w14:paraId="5E25D6E9" w14:textId="77777777" w:rsidR="00000000" w:rsidRDefault="001C3AAC">
      <w:pPr>
        <w:pStyle w:val="a"/>
        <w:rPr>
          <w:rtl/>
        </w:rPr>
      </w:pPr>
    </w:p>
    <w:p w14:paraId="6CB28661" w14:textId="77777777" w:rsidR="00000000" w:rsidRDefault="001C3AAC">
      <w:pPr>
        <w:pStyle w:val="a"/>
        <w:rPr>
          <w:rFonts w:hint="cs"/>
          <w:rtl/>
        </w:rPr>
      </w:pPr>
      <w:r>
        <w:rPr>
          <w:rFonts w:hint="cs"/>
          <w:rtl/>
        </w:rPr>
        <w:t xml:space="preserve">כל הפרעה מהקואליציה </w:t>
      </w:r>
      <w:r>
        <w:rPr>
          <w:rtl/>
        </w:rPr>
        <w:t>–</w:t>
      </w:r>
      <w:r>
        <w:rPr>
          <w:rFonts w:hint="cs"/>
          <w:rtl/>
        </w:rPr>
        <w:t xml:space="preserve"> אני אשמור את הזמן לחבר הכנסת רמון. כל הפרעה מהאופוזיציה </w:t>
      </w:r>
      <w:r>
        <w:rPr>
          <w:rtl/>
        </w:rPr>
        <w:t>–</w:t>
      </w:r>
      <w:r>
        <w:rPr>
          <w:rFonts w:hint="cs"/>
          <w:rtl/>
        </w:rPr>
        <w:t xml:space="preserve"> אני לא אשמור דבר. </w:t>
      </w:r>
    </w:p>
    <w:p w14:paraId="17DA19FF" w14:textId="77777777" w:rsidR="00000000" w:rsidRDefault="001C3AAC">
      <w:pPr>
        <w:pStyle w:val="a"/>
        <w:rPr>
          <w:rFonts w:hint="cs"/>
          <w:rtl/>
        </w:rPr>
      </w:pPr>
    </w:p>
    <w:p w14:paraId="25240EB3" w14:textId="77777777" w:rsidR="00000000" w:rsidRDefault="001C3AAC">
      <w:pPr>
        <w:pStyle w:val="SpeakerCon"/>
        <w:rPr>
          <w:rtl/>
        </w:rPr>
      </w:pPr>
      <w:bookmarkStart w:id="305" w:name="FS000000458T21_07_2003_19_50_25C"/>
      <w:bookmarkEnd w:id="305"/>
      <w:r>
        <w:rPr>
          <w:rtl/>
        </w:rPr>
        <w:t>חיים רמון (העבודה-מימד):</w:t>
      </w:r>
    </w:p>
    <w:p w14:paraId="7354B24E" w14:textId="77777777" w:rsidR="00000000" w:rsidRDefault="001C3AAC">
      <w:pPr>
        <w:pStyle w:val="a"/>
        <w:rPr>
          <w:rtl/>
        </w:rPr>
      </w:pPr>
    </w:p>
    <w:p w14:paraId="13494CE8" w14:textId="77777777" w:rsidR="00000000" w:rsidRDefault="001C3AAC">
      <w:pPr>
        <w:pStyle w:val="a"/>
        <w:rPr>
          <w:rFonts w:hint="cs"/>
          <w:rtl/>
        </w:rPr>
      </w:pPr>
      <w:r>
        <w:rPr>
          <w:rFonts w:hint="cs"/>
          <w:rtl/>
        </w:rPr>
        <w:t xml:space="preserve">האירוע הזה היה טרגי-קומי. היה אירוע אחר, שבו מאבטחים שמרו על היאחזות-דמה, גם היא בלתי חוקית, והם נהרגו באש כוחותינו. זה היה רק טרגי. </w:t>
      </w:r>
    </w:p>
    <w:p w14:paraId="7E18096A" w14:textId="77777777" w:rsidR="00000000" w:rsidRDefault="001C3AAC">
      <w:pPr>
        <w:pStyle w:val="a"/>
        <w:rPr>
          <w:rFonts w:hint="cs"/>
          <w:rtl/>
        </w:rPr>
      </w:pPr>
    </w:p>
    <w:p w14:paraId="7B2E1CFE" w14:textId="77777777" w:rsidR="00000000" w:rsidRDefault="001C3AAC">
      <w:pPr>
        <w:pStyle w:val="a"/>
        <w:rPr>
          <w:rFonts w:hint="cs"/>
          <w:rtl/>
        </w:rPr>
      </w:pPr>
      <w:r>
        <w:rPr>
          <w:rFonts w:hint="cs"/>
          <w:rtl/>
        </w:rPr>
        <w:t>כל הפארסה הזאת, אדוני ראש הממשלה, שקרויה "מאחזים בלתי חוקיים", היא אחת הפ</w:t>
      </w:r>
      <w:r>
        <w:rPr>
          <w:rFonts w:hint="cs"/>
          <w:rtl/>
        </w:rPr>
        <w:t xml:space="preserve">ארסות הקשות שפוגעות לא בשלטון החוק, אלא בדרך שבה קבוצה קיצונית מאוד - ברובה "נוער הגבעות", שהיועץ המשפטי לממשלה, גורמי השב"כ וגורמי המשטרה הגדירו אותה כמסוכנת - יושבת כבר למעלה משנתיים, ואין דין ואין דיין לגביה. אתה, אדוני ראש הממשלה, בכל התקופה הזאת שאתה </w:t>
      </w:r>
      <w:r>
        <w:rPr>
          <w:rFonts w:hint="cs"/>
          <w:rtl/>
        </w:rPr>
        <w:t xml:space="preserve">מכהן כראש ממשלה ועד לעת האחרונה, אפילו לא העמדת פנים שאתה רוצה, שאתה מוכן להזיז אותה ממקומה. </w:t>
      </w:r>
    </w:p>
    <w:p w14:paraId="331B3549" w14:textId="77777777" w:rsidR="00000000" w:rsidRDefault="001C3AAC">
      <w:pPr>
        <w:pStyle w:val="a"/>
        <w:rPr>
          <w:rFonts w:hint="cs"/>
          <w:rtl/>
        </w:rPr>
      </w:pPr>
    </w:p>
    <w:p w14:paraId="35D7F27C" w14:textId="77777777" w:rsidR="00000000" w:rsidRDefault="001C3AAC">
      <w:pPr>
        <w:pStyle w:val="ac"/>
        <w:rPr>
          <w:rtl/>
        </w:rPr>
      </w:pPr>
      <w:r>
        <w:rPr>
          <w:rFonts w:hint="eastAsia"/>
          <w:rtl/>
        </w:rPr>
        <w:t>זאב</w:t>
      </w:r>
      <w:r>
        <w:rPr>
          <w:rtl/>
        </w:rPr>
        <w:t xml:space="preserve"> בוים (הליכוד):</w:t>
      </w:r>
    </w:p>
    <w:p w14:paraId="387E4508" w14:textId="77777777" w:rsidR="00000000" w:rsidRDefault="001C3AAC">
      <w:pPr>
        <w:pStyle w:val="a"/>
        <w:rPr>
          <w:rFonts w:hint="cs"/>
          <w:rtl/>
        </w:rPr>
      </w:pPr>
    </w:p>
    <w:p w14:paraId="5F2B1068" w14:textId="77777777" w:rsidR="00000000" w:rsidRDefault="001C3AAC">
      <w:pPr>
        <w:pStyle w:val="a"/>
        <w:rPr>
          <w:rFonts w:hint="cs"/>
          <w:rtl/>
        </w:rPr>
      </w:pPr>
      <w:r>
        <w:rPr>
          <w:rFonts w:hint="cs"/>
          <w:rtl/>
        </w:rPr>
        <w:t>מה זה "העת האחרונה"?</w:t>
      </w:r>
    </w:p>
    <w:p w14:paraId="12215115" w14:textId="77777777" w:rsidR="00000000" w:rsidRDefault="001C3AAC">
      <w:pPr>
        <w:pStyle w:val="a"/>
        <w:rPr>
          <w:rFonts w:hint="cs"/>
          <w:rtl/>
        </w:rPr>
      </w:pPr>
    </w:p>
    <w:p w14:paraId="23304A4D" w14:textId="77777777" w:rsidR="00000000" w:rsidRDefault="001C3AAC">
      <w:pPr>
        <w:pStyle w:val="SpeakerCon"/>
        <w:rPr>
          <w:rtl/>
        </w:rPr>
      </w:pPr>
      <w:bookmarkStart w:id="306" w:name="FS000000458T21_07_2003_19_53_02C"/>
      <w:bookmarkEnd w:id="306"/>
      <w:r>
        <w:rPr>
          <w:rtl/>
        </w:rPr>
        <w:t>חיים רמון (העבודה-מימד):</w:t>
      </w:r>
    </w:p>
    <w:p w14:paraId="0E9F443E" w14:textId="77777777" w:rsidR="00000000" w:rsidRDefault="001C3AAC">
      <w:pPr>
        <w:pStyle w:val="a"/>
        <w:rPr>
          <w:rtl/>
        </w:rPr>
      </w:pPr>
    </w:p>
    <w:p w14:paraId="0F09B0F4" w14:textId="77777777" w:rsidR="00000000" w:rsidRDefault="001C3AAC">
      <w:pPr>
        <w:pStyle w:val="a"/>
        <w:rPr>
          <w:rFonts w:hint="cs"/>
          <w:rtl/>
        </w:rPr>
      </w:pPr>
      <w:r>
        <w:rPr>
          <w:rFonts w:hint="cs"/>
          <w:rtl/>
        </w:rPr>
        <w:t xml:space="preserve">ולא את החוק הם פורעים, אלא הם רוצים </w:t>
      </w:r>
      <w:r>
        <w:rPr>
          <w:rtl/>
        </w:rPr>
        <w:t>–</w:t>
      </w:r>
      <w:r>
        <w:rPr>
          <w:rFonts w:hint="cs"/>
          <w:rtl/>
        </w:rPr>
        <w:t xml:space="preserve"> בניגוד אפילו לדעתך, אני מקווה שזה בניגוד לדעתך, אני מאו</w:t>
      </w:r>
      <w:r>
        <w:rPr>
          <w:rFonts w:hint="cs"/>
          <w:rtl/>
        </w:rPr>
        <w:t xml:space="preserve">ד לא בטוח </w:t>
      </w:r>
      <w:r>
        <w:rPr>
          <w:rtl/>
        </w:rPr>
        <w:t>–</w:t>
      </w:r>
      <w:r>
        <w:rPr>
          <w:rFonts w:hint="cs"/>
          <w:rtl/>
        </w:rPr>
        <w:t xml:space="preserve"> לקבוע את המפה העתידית של ארץ-ישראל, בלי שהם עמדו למבחן הבוחר, בלי שהם העמידו את השקפותיהם למבחן, כשכולם יודעים שהם מיעוט מבוטל בעם. </w:t>
      </w:r>
      <w:bookmarkStart w:id="307" w:name="FS000000458T21_07_2003_19_53_50C"/>
      <w:bookmarkEnd w:id="307"/>
      <w:r>
        <w:rPr>
          <w:rFonts w:hint="cs"/>
          <w:rtl/>
        </w:rPr>
        <w:t>והם רוצים להכתיב, אדוני ראש הממשלה, לכולנו, לכל הבית הזה, גם לאלה שבסכלותם מגינים עליהם, הם רוצים להכתיב, בניגוד</w:t>
      </w:r>
      <w:r>
        <w:rPr>
          <w:rFonts w:hint="cs"/>
          <w:rtl/>
        </w:rPr>
        <w:t xml:space="preserve"> לכל כללי הדמוקרטיה, איך תיראה מפת ארץ-ישראל. </w:t>
      </w:r>
    </w:p>
    <w:p w14:paraId="01D63D7D" w14:textId="77777777" w:rsidR="00000000" w:rsidRDefault="001C3AAC">
      <w:pPr>
        <w:pStyle w:val="a"/>
        <w:rPr>
          <w:rFonts w:hint="cs"/>
          <w:rtl/>
        </w:rPr>
      </w:pPr>
    </w:p>
    <w:p w14:paraId="13018468" w14:textId="77777777" w:rsidR="00000000" w:rsidRDefault="001C3AAC">
      <w:pPr>
        <w:pStyle w:val="ac"/>
        <w:rPr>
          <w:rtl/>
        </w:rPr>
      </w:pPr>
      <w:r>
        <w:rPr>
          <w:rFonts w:hint="eastAsia"/>
          <w:rtl/>
        </w:rPr>
        <w:t>זאב</w:t>
      </w:r>
      <w:r>
        <w:rPr>
          <w:rtl/>
        </w:rPr>
        <w:t xml:space="preserve"> בוים (הליכוד):</w:t>
      </w:r>
    </w:p>
    <w:p w14:paraId="3C4152C4" w14:textId="77777777" w:rsidR="00000000" w:rsidRDefault="001C3AAC">
      <w:pPr>
        <w:pStyle w:val="a"/>
        <w:rPr>
          <w:rFonts w:hint="cs"/>
          <w:rtl/>
        </w:rPr>
      </w:pPr>
    </w:p>
    <w:p w14:paraId="3110F089" w14:textId="77777777" w:rsidR="00000000" w:rsidRDefault="001C3AAC">
      <w:pPr>
        <w:pStyle w:val="a"/>
        <w:rPr>
          <w:rFonts w:hint="cs"/>
          <w:rtl/>
        </w:rPr>
      </w:pPr>
      <w:r>
        <w:rPr>
          <w:rFonts w:hint="cs"/>
          <w:rtl/>
        </w:rPr>
        <w:t>מה קרה בעת האחרונה?</w:t>
      </w:r>
    </w:p>
    <w:p w14:paraId="71E88E9C" w14:textId="77777777" w:rsidR="00000000" w:rsidRDefault="001C3AAC">
      <w:pPr>
        <w:pStyle w:val="a"/>
        <w:rPr>
          <w:rFonts w:hint="cs"/>
          <w:rtl/>
        </w:rPr>
      </w:pPr>
    </w:p>
    <w:p w14:paraId="01B3E485" w14:textId="77777777" w:rsidR="00000000" w:rsidRDefault="001C3AAC">
      <w:pPr>
        <w:pStyle w:val="SpeakerCon"/>
        <w:rPr>
          <w:rtl/>
        </w:rPr>
      </w:pPr>
      <w:bookmarkStart w:id="308" w:name="FS000000458T21_07_2003_19_54_58C"/>
      <w:bookmarkEnd w:id="308"/>
      <w:r>
        <w:rPr>
          <w:rtl/>
        </w:rPr>
        <w:t>חיים רמון (העבודה-מימד):</w:t>
      </w:r>
    </w:p>
    <w:p w14:paraId="6D5280E1" w14:textId="77777777" w:rsidR="00000000" w:rsidRDefault="001C3AAC">
      <w:pPr>
        <w:pStyle w:val="a"/>
        <w:rPr>
          <w:rtl/>
        </w:rPr>
      </w:pPr>
    </w:p>
    <w:p w14:paraId="11272B49" w14:textId="77777777" w:rsidR="00000000" w:rsidRDefault="001C3AAC">
      <w:pPr>
        <w:pStyle w:val="a"/>
        <w:rPr>
          <w:rFonts w:hint="cs"/>
          <w:rtl/>
        </w:rPr>
      </w:pPr>
      <w:r>
        <w:rPr>
          <w:rFonts w:hint="cs"/>
          <w:rtl/>
        </w:rPr>
        <w:t>אני  מצטער על כך צער רב, אבל אני רוצה לקבוע, אדוני ראש הממשלה, שהיית שותף מלא לכל מה שקרוי "מאחזים בלתי חוקיים". לפני פחות משנה, בחודש ספטמבר</w:t>
      </w:r>
      <w:r>
        <w:rPr>
          <w:rFonts w:hint="cs"/>
          <w:rtl/>
        </w:rPr>
        <w:t xml:space="preserve">, ניתן דוח על-ידי מערכת הביטחון. שר הביטחון דאז היה פואד בן-אליעזר - - - </w:t>
      </w:r>
    </w:p>
    <w:p w14:paraId="26B43729" w14:textId="77777777" w:rsidR="00000000" w:rsidRDefault="001C3AAC">
      <w:pPr>
        <w:pStyle w:val="a"/>
        <w:rPr>
          <w:rFonts w:hint="cs"/>
          <w:rtl/>
        </w:rPr>
      </w:pPr>
    </w:p>
    <w:p w14:paraId="6AB4D6BD" w14:textId="77777777" w:rsidR="00000000" w:rsidRDefault="001C3AAC">
      <w:pPr>
        <w:pStyle w:val="ac"/>
        <w:rPr>
          <w:rtl/>
        </w:rPr>
      </w:pPr>
      <w:r>
        <w:rPr>
          <w:rFonts w:hint="eastAsia"/>
          <w:rtl/>
        </w:rPr>
        <w:t>שר</w:t>
      </w:r>
      <w:r>
        <w:rPr>
          <w:rtl/>
        </w:rPr>
        <w:t xml:space="preserve"> המשפטים יוסף לפיד:</w:t>
      </w:r>
    </w:p>
    <w:p w14:paraId="369F0F5D" w14:textId="77777777" w:rsidR="00000000" w:rsidRDefault="001C3AAC">
      <w:pPr>
        <w:pStyle w:val="a"/>
        <w:rPr>
          <w:rFonts w:hint="cs"/>
          <w:rtl/>
        </w:rPr>
      </w:pPr>
    </w:p>
    <w:p w14:paraId="0F1D428C" w14:textId="77777777" w:rsidR="00000000" w:rsidRDefault="001C3AAC">
      <w:pPr>
        <w:pStyle w:val="a"/>
        <w:rPr>
          <w:rFonts w:hint="cs"/>
          <w:rtl/>
        </w:rPr>
      </w:pPr>
      <w:r>
        <w:rPr>
          <w:rFonts w:hint="cs"/>
          <w:rtl/>
        </w:rPr>
        <w:t>העבודה לא היתה שותפה?</w:t>
      </w:r>
    </w:p>
    <w:p w14:paraId="708EAD94" w14:textId="77777777" w:rsidR="00000000" w:rsidRDefault="001C3AAC">
      <w:pPr>
        <w:pStyle w:val="a"/>
        <w:rPr>
          <w:rFonts w:hint="cs"/>
          <w:rtl/>
        </w:rPr>
      </w:pPr>
    </w:p>
    <w:p w14:paraId="2CA5F3DD" w14:textId="77777777" w:rsidR="00000000" w:rsidRDefault="001C3AAC">
      <w:pPr>
        <w:pStyle w:val="SpeakerCon"/>
        <w:rPr>
          <w:rtl/>
        </w:rPr>
      </w:pPr>
      <w:bookmarkStart w:id="309" w:name="FS000000458T21_07_2003_19_57_38C"/>
      <w:bookmarkEnd w:id="309"/>
      <w:r>
        <w:rPr>
          <w:rtl/>
        </w:rPr>
        <w:t>חיים רמון (העבודה-מימד):</w:t>
      </w:r>
    </w:p>
    <w:p w14:paraId="75892ABE" w14:textId="77777777" w:rsidR="00000000" w:rsidRDefault="001C3AAC">
      <w:pPr>
        <w:pStyle w:val="a"/>
        <w:rPr>
          <w:rtl/>
        </w:rPr>
      </w:pPr>
    </w:p>
    <w:p w14:paraId="2A39A37A" w14:textId="77777777" w:rsidR="00000000" w:rsidRDefault="001C3AAC">
      <w:pPr>
        <w:pStyle w:val="a"/>
        <w:rPr>
          <w:rFonts w:hint="cs"/>
          <w:rtl/>
        </w:rPr>
      </w:pPr>
      <w:r>
        <w:rPr>
          <w:rFonts w:hint="cs"/>
          <w:rtl/>
        </w:rPr>
        <w:t>השר טומי לפיד, למה אתה מפריע? אל תהיה סנשו פנשה של ראש הממשלה, אני מבקש ממך. אני בדיוק מגיע לזה, אני אדבר ביו</w:t>
      </w:r>
      <w:r>
        <w:rPr>
          <w:rFonts w:hint="cs"/>
          <w:rtl/>
        </w:rPr>
        <w:t xml:space="preserve">שר. </w:t>
      </w:r>
    </w:p>
    <w:p w14:paraId="00413AE4" w14:textId="77777777" w:rsidR="00000000" w:rsidRDefault="001C3AAC">
      <w:pPr>
        <w:pStyle w:val="a"/>
        <w:rPr>
          <w:rFonts w:hint="cs"/>
          <w:rtl/>
        </w:rPr>
      </w:pPr>
    </w:p>
    <w:p w14:paraId="617CFFD0" w14:textId="77777777" w:rsidR="00000000" w:rsidRDefault="001C3AAC">
      <w:pPr>
        <w:pStyle w:val="ac"/>
        <w:rPr>
          <w:rtl/>
        </w:rPr>
      </w:pPr>
      <w:r>
        <w:rPr>
          <w:rFonts w:hint="eastAsia"/>
          <w:rtl/>
        </w:rPr>
        <w:t>שר</w:t>
      </w:r>
      <w:r>
        <w:rPr>
          <w:rtl/>
        </w:rPr>
        <w:t xml:space="preserve"> המשפטים יוסף לפיד:</w:t>
      </w:r>
    </w:p>
    <w:p w14:paraId="136EB73E" w14:textId="77777777" w:rsidR="00000000" w:rsidRDefault="001C3AAC">
      <w:pPr>
        <w:pStyle w:val="a"/>
        <w:rPr>
          <w:rFonts w:hint="cs"/>
          <w:rtl/>
        </w:rPr>
      </w:pPr>
    </w:p>
    <w:p w14:paraId="19787DDF" w14:textId="77777777" w:rsidR="00000000" w:rsidRDefault="001C3AAC">
      <w:pPr>
        <w:pStyle w:val="a"/>
        <w:rPr>
          <w:rFonts w:hint="cs"/>
          <w:rtl/>
        </w:rPr>
      </w:pPr>
      <w:r>
        <w:rPr>
          <w:rFonts w:hint="cs"/>
          <w:rtl/>
        </w:rPr>
        <w:t xml:space="preserve">אתם הייתם שותפים. </w:t>
      </w:r>
    </w:p>
    <w:p w14:paraId="3E819E44" w14:textId="77777777" w:rsidR="00000000" w:rsidRDefault="001C3AAC">
      <w:pPr>
        <w:pStyle w:val="a"/>
        <w:rPr>
          <w:rFonts w:hint="cs"/>
          <w:rtl/>
        </w:rPr>
      </w:pPr>
    </w:p>
    <w:p w14:paraId="0DA170C5" w14:textId="77777777" w:rsidR="00000000" w:rsidRDefault="001C3AAC">
      <w:pPr>
        <w:pStyle w:val="ad"/>
        <w:rPr>
          <w:rtl/>
        </w:rPr>
      </w:pPr>
      <w:r>
        <w:rPr>
          <w:rtl/>
        </w:rPr>
        <w:t>היו"ר ראובן ריבלין:</w:t>
      </w:r>
    </w:p>
    <w:p w14:paraId="056FF5C9" w14:textId="77777777" w:rsidR="00000000" w:rsidRDefault="001C3AAC">
      <w:pPr>
        <w:pStyle w:val="a"/>
        <w:rPr>
          <w:rtl/>
        </w:rPr>
      </w:pPr>
    </w:p>
    <w:p w14:paraId="3334C6AF" w14:textId="77777777" w:rsidR="00000000" w:rsidRDefault="001C3AAC">
      <w:pPr>
        <w:pStyle w:val="a"/>
        <w:rPr>
          <w:rFonts w:hint="cs"/>
          <w:rtl/>
        </w:rPr>
      </w:pPr>
      <w:r>
        <w:rPr>
          <w:rFonts w:hint="cs"/>
          <w:rtl/>
        </w:rPr>
        <w:t xml:space="preserve">כבוד שר המשפטים, בדרך כלל אין זה נהוג, אלא אם כן זה מכוון אליך, לקרוא קריאות ביניים מספסלי הממשלה  - אבל זה אפשרי. </w:t>
      </w:r>
    </w:p>
    <w:p w14:paraId="0AB6F6ED" w14:textId="77777777" w:rsidR="00000000" w:rsidRDefault="001C3AAC">
      <w:pPr>
        <w:pStyle w:val="a"/>
        <w:rPr>
          <w:rFonts w:hint="cs"/>
          <w:rtl/>
        </w:rPr>
      </w:pPr>
    </w:p>
    <w:p w14:paraId="282BA349" w14:textId="77777777" w:rsidR="00000000" w:rsidRDefault="001C3AAC">
      <w:pPr>
        <w:pStyle w:val="SpeakerCon"/>
        <w:rPr>
          <w:rtl/>
        </w:rPr>
      </w:pPr>
      <w:bookmarkStart w:id="310" w:name="FS000000458T21_07_2003_19_58_43C"/>
      <w:bookmarkEnd w:id="310"/>
    </w:p>
    <w:p w14:paraId="2D240269" w14:textId="77777777" w:rsidR="00000000" w:rsidRDefault="001C3AAC">
      <w:pPr>
        <w:pStyle w:val="SpeakerCon"/>
        <w:rPr>
          <w:rtl/>
        </w:rPr>
      </w:pPr>
      <w:r>
        <w:rPr>
          <w:rtl/>
        </w:rPr>
        <w:t>חיים רמון (העבודה-מימד):</w:t>
      </w:r>
    </w:p>
    <w:p w14:paraId="597D3648" w14:textId="77777777" w:rsidR="00000000" w:rsidRDefault="001C3AAC">
      <w:pPr>
        <w:pStyle w:val="a"/>
        <w:rPr>
          <w:rtl/>
        </w:rPr>
      </w:pPr>
    </w:p>
    <w:p w14:paraId="33985494" w14:textId="77777777" w:rsidR="00000000" w:rsidRDefault="001C3AAC">
      <w:pPr>
        <w:pStyle w:val="a"/>
        <w:rPr>
          <w:rFonts w:hint="cs"/>
          <w:rtl/>
        </w:rPr>
      </w:pPr>
      <w:r>
        <w:rPr>
          <w:rFonts w:hint="cs"/>
          <w:rtl/>
        </w:rPr>
        <w:t>- - - דוח שהוגש על-ידי מערכת הביטחון. כיהנ</w:t>
      </w:r>
      <w:r>
        <w:rPr>
          <w:rFonts w:hint="cs"/>
          <w:rtl/>
        </w:rPr>
        <w:t>תי אז כיושב-ראש ועדת החוץ והביטחון. ביקשתי את הדוח הזה. אמרו לי שאני יכול לראות אותו, בתנאי שהוא יישאר סודי. מאז, זאת המדיניות. למה זה צריך להיות סודי? למה הפרת חוק, שידועה למערכת, ידועה לך, צריכה להיות סודית? למה צריך להרים מטוסים של "שלום עכשיו", או לווי</w:t>
      </w:r>
      <w:r>
        <w:rPr>
          <w:rFonts w:hint="cs"/>
          <w:rtl/>
        </w:rPr>
        <w:t>ינים של האמריקנים, כדי לדעת מה חוקי ומה לא חוקי? למה אתה לא צריך למסור את זה לציבור?</w:t>
      </w:r>
    </w:p>
    <w:p w14:paraId="75F1853C" w14:textId="77777777" w:rsidR="00000000" w:rsidRDefault="001C3AAC">
      <w:pPr>
        <w:pStyle w:val="a"/>
        <w:rPr>
          <w:rFonts w:hint="cs"/>
          <w:rtl/>
        </w:rPr>
      </w:pPr>
    </w:p>
    <w:p w14:paraId="4D9135F9" w14:textId="77777777" w:rsidR="00000000" w:rsidRDefault="001C3AAC">
      <w:pPr>
        <w:pStyle w:val="ac"/>
        <w:rPr>
          <w:rtl/>
        </w:rPr>
      </w:pPr>
      <w:r>
        <w:rPr>
          <w:rFonts w:hint="eastAsia"/>
          <w:rtl/>
        </w:rPr>
        <w:t>צבי</w:t>
      </w:r>
      <w:r>
        <w:rPr>
          <w:rtl/>
        </w:rPr>
        <w:t xml:space="preserve"> הנדל (האיחוד הלאומי - ישראל ביתנו):</w:t>
      </w:r>
    </w:p>
    <w:p w14:paraId="56D06FF1" w14:textId="77777777" w:rsidR="00000000" w:rsidRDefault="001C3AAC">
      <w:pPr>
        <w:pStyle w:val="a"/>
        <w:rPr>
          <w:rFonts w:hint="cs"/>
          <w:rtl/>
        </w:rPr>
      </w:pPr>
    </w:p>
    <w:p w14:paraId="15634C44" w14:textId="77777777" w:rsidR="00000000" w:rsidRDefault="001C3AAC">
      <w:pPr>
        <w:pStyle w:val="a"/>
        <w:rPr>
          <w:rFonts w:hint="cs"/>
          <w:rtl/>
        </w:rPr>
      </w:pPr>
      <w:r>
        <w:rPr>
          <w:rFonts w:hint="cs"/>
          <w:rtl/>
        </w:rPr>
        <w:t xml:space="preserve">- - - </w:t>
      </w:r>
    </w:p>
    <w:p w14:paraId="1D718CC5" w14:textId="77777777" w:rsidR="00000000" w:rsidRDefault="001C3AAC">
      <w:pPr>
        <w:pStyle w:val="a"/>
        <w:rPr>
          <w:rFonts w:hint="cs"/>
          <w:rtl/>
        </w:rPr>
      </w:pPr>
    </w:p>
    <w:p w14:paraId="283220A8" w14:textId="77777777" w:rsidR="00000000" w:rsidRDefault="001C3AAC">
      <w:pPr>
        <w:pStyle w:val="SpeakerCon"/>
        <w:rPr>
          <w:rtl/>
        </w:rPr>
      </w:pPr>
      <w:bookmarkStart w:id="311" w:name="FS000000458T21_07_2003_20_00_57C"/>
      <w:bookmarkEnd w:id="311"/>
      <w:r>
        <w:rPr>
          <w:rtl/>
        </w:rPr>
        <w:t>חיים רמון (העבודה-מימד):</w:t>
      </w:r>
    </w:p>
    <w:p w14:paraId="261BA4A0" w14:textId="77777777" w:rsidR="00000000" w:rsidRDefault="001C3AAC">
      <w:pPr>
        <w:pStyle w:val="a"/>
        <w:rPr>
          <w:rtl/>
        </w:rPr>
      </w:pPr>
    </w:p>
    <w:p w14:paraId="0D874E91" w14:textId="77777777" w:rsidR="00000000" w:rsidRDefault="001C3AAC">
      <w:pPr>
        <w:pStyle w:val="a"/>
        <w:rPr>
          <w:rFonts w:hint="cs"/>
          <w:rtl/>
        </w:rPr>
      </w:pPr>
      <w:r>
        <w:rPr>
          <w:rFonts w:hint="cs"/>
          <w:rtl/>
        </w:rPr>
        <w:t>היה דוח. בדוח הזה, אדוני ראש הממשלה, היו כ-100 התנחלויות. בדקו 100 התנחלויות, שהיו חשודות כלא-ח</w:t>
      </w:r>
      <w:r>
        <w:rPr>
          <w:rFonts w:hint="cs"/>
          <w:rtl/>
        </w:rPr>
        <w:t>וקיות. על כ-30 וכמה אמרו שהן חוקיות, ואישרו אותן. לגבי 30 וכמה נוספות, שבהן גרים עד היום 3,000--4,000 נפש, כולן מופיעות בדוח, אמרו שלא יודעים וצריך עוד לבדוק. שאלתי אותם למה זה טעון בדיקה. ביקשתי דוגמה. אמרו לי שיש דוגמה, הדוגמה היא שאחרי שהקימו את המאחז ה</w:t>
      </w:r>
      <w:r>
        <w:rPr>
          <w:rFonts w:hint="cs"/>
          <w:rtl/>
        </w:rPr>
        <w:t xml:space="preserve">בלתי-חוקי, הגיע חבר כנסת, הגיע איזה שר, ואמר שהוא תומך במקום, שהוא תומך בהיאחזות הזאת. אמרו שזה נראה בסיס חוקי. זאת בדיחה. נדמה לי כי כל 33 ההיאחזויות הבלתי-חוקיות האלה היו צריכות לרדת, אבל כולן שם מאוישות. </w:t>
      </w:r>
    </w:p>
    <w:p w14:paraId="1ADDCC3F" w14:textId="77777777" w:rsidR="00000000" w:rsidRDefault="001C3AAC">
      <w:pPr>
        <w:pStyle w:val="a"/>
        <w:rPr>
          <w:rFonts w:hint="cs"/>
          <w:rtl/>
        </w:rPr>
      </w:pPr>
    </w:p>
    <w:p w14:paraId="49F14FDF" w14:textId="77777777" w:rsidR="00000000" w:rsidRDefault="001C3AAC">
      <w:pPr>
        <w:pStyle w:val="ac"/>
        <w:rPr>
          <w:rtl/>
        </w:rPr>
      </w:pPr>
      <w:r>
        <w:rPr>
          <w:rFonts w:hint="eastAsia"/>
          <w:rtl/>
        </w:rPr>
        <w:t>צבי</w:t>
      </w:r>
      <w:r>
        <w:rPr>
          <w:rtl/>
        </w:rPr>
        <w:t xml:space="preserve"> הנדל (האיחוד הלאומי - ישראל ביתנו):</w:t>
      </w:r>
    </w:p>
    <w:p w14:paraId="499206B0" w14:textId="77777777" w:rsidR="00000000" w:rsidRDefault="001C3AAC">
      <w:pPr>
        <w:pStyle w:val="a"/>
        <w:rPr>
          <w:rFonts w:hint="cs"/>
          <w:rtl/>
        </w:rPr>
      </w:pPr>
    </w:p>
    <w:p w14:paraId="02175E44" w14:textId="77777777" w:rsidR="00000000" w:rsidRDefault="001C3AAC">
      <w:pPr>
        <w:pStyle w:val="a"/>
        <w:rPr>
          <w:rFonts w:hint="cs"/>
          <w:rtl/>
        </w:rPr>
      </w:pPr>
      <w:r>
        <w:rPr>
          <w:rFonts w:hint="cs"/>
          <w:rtl/>
        </w:rPr>
        <w:t>- - -</w:t>
      </w:r>
    </w:p>
    <w:p w14:paraId="5587FF63" w14:textId="77777777" w:rsidR="00000000" w:rsidRDefault="001C3AAC">
      <w:pPr>
        <w:pStyle w:val="a"/>
        <w:rPr>
          <w:rFonts w:hint="cs"/>
          <w:rtl/>
        </w:rPr>
      </w:pPr>
    </w:p>
    <w:p w14:paraId="5D5D6B02" w14:textId="77777777" w:rsidR="00000000" w:rsidRDefault="001C3AAC">
      <w:pPr>
        <w:pStyle w:val="ac"/>
        <w:rPr>
          <w:rtl/>
        </w:rPr>
      </w:pPr>
      <w:r>
        <w:rPr>
          <w:rFonts w:hint="eastAsia"/>
          <w:rtl/>
        </w:rPr>
        <w:t>חיים</w:t>
      </w:r>
      <w:r>
        <w:rPr>
          <w:rtl/>
        </w:rPr>
        <w:t xml:space="preserve"> אורון (מרצ):</w:t>
      </w:r>
    </w:p>
    <w:p w14:paraId="63DF07BD" w14:textId="77777777" w:rsidR="00000000" w:rsidRDefault="001C3AAC">
      <w:pPr>
        <w:pStyle w:val="a"/>
        <w:rPr>
          <w:rFonts w:hint="cs"/>
          <w:rtl/>
        </w:rPr>
      </w:pPr>
    </w:p>
    <w:p w14:paraId="7E38B998" w14:textId="77777777" w:rsidR="00000000" w:rsidRDefault="001C3AAC">
      <w:pPr>
        <w:pStyle w:val="a"/>
        <w:rPr>
          <w:rFonts w:hint="cs"/>
          <w:rtl/>
        </w:rPr>
      </w:pPr>
      <w:r>
        <w:rPr>
          <w:rFonts w:hint="cs"/>
          <w:rtl/>
        </w:rPr>
        <w:t>- - -</w:t>
      </w:r>
    </w:p>
    <w:p w14:paraId="6134F78D" w14:textId="77777777" w:rsidR="00000000" w:rsidRDefault="001C3AAC">
      <w:pPr>
        <w:pStyle w:val="a"/>
        <w:rPr>
          <w:rFonts w:hint="cs"/>
          <w:rtl/>
        </w:rPr>
      </w:pPr>
    </w:p>
    <w:p w14:paraId="4809B576" w14:textId="77777777" w:rsidR="00000000" w:rsidRDefault="001C3AAC">
      <w:pPr>
        <w:pStyle w:val="SpeakerCon"/>
        <w:rPr>
          <w:rtl/>
        </w:rPr>
      </w:pPr>
      <w:bookmarkStart w:id="312" w:name="FS000000458T21_07_2003_20_02_57C"/>
      <w:bookmarkEnd w:id="312"/>
      <w:r>
        <w:rPr>
          <w:rtl/>
        </w:rPr>
        <w:t>חיים רמון (העבודה-מימד):</w:t>
      </w:r>
    </w:p>
    <w:p w14:paraId="37835685" w14:textId="77777777" w:rsidR="00000000" w:rsidRDefault="001C3AAC">
      <w:pPr>
        <w:pStyle w:val="a"/>
        <w:rPr>
          <w:rtl/>
        </w:rPr>
      </w:pPr>
    </w:p>
    <w:p w14:paraId="449B0050" w14:textId="77777777" w:rsidR="00000000" w:rsidRDefault="001C3AAC">
      <w:pPr>
        <w:pStyle w:val="a"/>
        <w:rPr>
          <w:rFonts w:hint="cs"/>
          <w:rtl/>
        </w:rPr>
      </w:pPr>
      <w:r>
        <w:rPr>
          <w:rFonts w:hint="cs"/>
          <w:rtl/>
        </w:rPr>
        <w:t xml:space="preserve">ולא הפשירו אותן, הן עדיין שם. </w:t>
      </w:r>
    </w:p>
    <w:p w14:paraId="0967C84B" w14:textId="77777777" w:rsidR="00000000" w:rsidRDefault="001C3AAC">
      <w:pPr>
        <w:pStyle w:val="a"/>
        <w:rPr>
          <w:rFonts w:hint="cs"/>
          <w:rtl/>
        </w:rPr>
      </w:pPr>
    </w:p>
    <w:p w14:paraId="6D7BA6CE" w14:textId="77777777" w:rsidR="00000000" w:rsidRDefault="001C3AAC">
      <w:pPr>
        <w:pStyle w:val="ac"/>
        <w:rPr>
          <w:rtl/>
        </w:rPr>
      </w:pPr>
      <w:r>
        <w:rPr>
          <w:rFonts w:hint="eastAsia"/>
          <w:rtl/>
        </w:rPr>
        <w:t>צבי</w:t>
      </w:r>
      <w:r>
        <w:rPr>
          <w:rtl/>
        </w:rPr>
        <w:t xml:space="preserve"> הנדל (האיחוד הלאומי - ישראל ביתנו):</w:t>
      </w:r>
    </w:p>
    <w:p w14:paraId="3BBB2A91" w14:textId="77777777" w:rsidR="00000000" w:rsidRDefault="001C3AAC">
      <w:pPr>
        <w:pStyle w:val="a"/>
        <w:rPr>
          <w:rFonts w:hint="cs"/>
          <w:rtl/>
        </w:rPr>
      </w:pPr>
    </w:p>
    <w:p w14:paraId="165CCEBA" w14:textId="77777777" w:rsidR="00000000" w:rsidRDefault="001C3AAC">
      <w:pPr>
        <w:pStyle w:val="a"/>
        <w:rPr>
          <w:rFonts w:hint="cs"/>
          <w:rtl/>
        </w:rPr>
      </w:pPr>
      <w:r>
        <w:rPr>
          <w:rFonts w:hint="cs"/>
          <w:rtl/>
        </w:rPr>
        <w:t xml:space="preserve">וזה אוכל אתכם, זה משגע אתכם. </w:t>
      </w:r>
    </w:p>
    <w:p w14:paraId="01736514" w14:textId="77777777" w:rsidR="00000000" w:rsidRDefault="001C3AAC">
      <w:pPr>
        <w:pStyle w:val="a"/>
        <w:rPr>
          <w:rFonts w:hint="cs"/>
          <w:rtl/>
        </w:rPr>
      </w:pPr>
    </w:p>
    <w:p w14:paraId="42F969E3" w14:textId="77777777" w:rsidR="00000000" w:rsidRDefault="001C3AAC">
      <w:pPr>
        <w:pStyle w:val="ad"/>
        <w:rPr>
          <w:rtl/>
        </w:rPr>
      </w:pPr>
    </w:p>
    <w:p w14:paraId="755FF717" w14:textId="77777777" w:rsidR="00000000" w:rsidRDefault="001C3AAC">
      <w:pPr>
        <w:pStyle w:val="ad"/>
        <w:rPr>
          <w:rtl/>
        </w:rPr>
      </w:pPr>
      <w:r>
        <w:rPr>
          <w:rtl/>
        </w:rPr>
        <w:t>היו"ר ראובן ריבלין:</w:t>
      </w:r>
    </w:p>
    <w:p w14:paraId="7D97198C" w14:textId="77777777" w:rsidR="00000000" w:rsidRDefault="001C3AAC">
      <w:pPr>
        <w:pStyle w:val="a"/>
        <w:rPr>
          <w:rtl/>
        </w:rPr>
      </w:pPr>
    </w:p>
    <w:p w14:paraId="28BC1B27" w14:textId="77777777" w:rsidR="00000000" w:rsidRDefault="001C3AAC">
      <w:pPr>
        <w:pStyle w:val="a"/>
        <w:rPr>
          <w:rFonts w:hint="cs"/>
          <w:rtl/>
        </w:rPr>
      </w:pPr>
      <w:r>
        <w:rPr>
          <w:rFonts w:hint="cs"/>
          <w:rtl/>
        </w:rPr>
        <w:t xml:space="preserve">סגן השר הנדל. </w:t>
      </w:r>
    </w:p>
    <w:p w14:paraId="536A746B" w14:textId="77777777" w:rsidR="00000000" w:rsidRDefault="001C3AAC">
      <w:pPr>
        <w:pStyle w:val="a"/>
        <w:rPr>
          <w:rtl/>
        </w:rPr>
      </w:pPr>
    </w:p>
    <w:p w14:paraId="36011120" w14:textId="77777777" w:rsidR="00000000" w:rsidRDefault="001C3AAC">
      <w:pPr>
        <w:pStyle w:val="ac"/>
        <w:rPr>
          <w:rtl/>
        </w:rPr>
      </w:pPr>
      <w:r>
        <w:rPr>
          <w:rtl/>
        </w:rPr>
        <w:t>דליה איציק (העבודה-מימד):</w:t>
      </w:r>
    </w:p>
    <w:p w14:paraId="61FAD3D0" w14:textId="77777777" w:rsidR="00000000" w:rsidRDefault="001C3AAC">
      <w:pPr>
        <w:pStyle w:val="a"/>
        <w:rPr>
          <w:rtl/>
        </w:rPr>
      </w:pPr>
    </w:p>
    <w:p w14:paraId="6E9CAE92" w14:textId="77777777" w:rsidR="00000000" w:rsidRDefault="001C3AAC">
      <w:pPr>
        <w:pStyle w:val="a"/>
        <w:rPr>
          <w:rFonts w:hint="cs"/>
          <w:rtl/>
        </w:rPr>
      </w:pPr>
      <w:r>
        <w:rPr>
          <w:rFonts w:hint="cs"/>
          <w:rtl/>
        </w:rPr>
        <w:t xml:space="preserve">זה לא אוכל אותנו, זה הורג אותנו. </w:t>
      </w:r>
    </w:p>
    <w:p w14:paraId="0BE21958" w14:textId="77777777" w:rsidR="00000000" w:rsidRDefault="001C3AAC">
      <w:pPr>
        <w:pStyle w:val="a"/>
        <w:rPr>
          <w:rFonts w:hint="cs"/>
          <w:rtl/>
        </w:rPr>
      </w:pPr>
    </w:p>
    <w:p w14:paraId="7BF2F3A5" w14:textId="77777777" w:rsidR="00000000" w:rsidRDefault="001C3AAC">
      <w:pPr>
        <w:pStyle w:val="ac"/>
        <w:rPr>
          <w:rtl/>
        </w:rPr>
      </w:pPr>
      <w:r>
        <w:rPr>
          <w:rFonts w:hint="eastAsia"/>
          <w:rtl/>
        </w:rPr>
        <w:t>רן</w:t>
      </w:r>
      <w:r>
        <w:rPr>
          <w:rtl/>
        </w:rPr>
        <w:t xml:space="preserve"> כהן (מרצ):</w:t>
      </w:r>
    </w:p>
    <w:p w14:paraId="327A075D" w14:textId="77777777" w:rsidR="00000000" w:rsidRDefault="001C3AAC">
      <w:pPr>
        <w:pStyle w:val="a"/>
        <w:rPr>
          <w:rFonts w:hint="cs"/>
          <w:rtl/>
        </w:rPr>
      </w:pPr>
    </w:p>
    <w:p w14:paraId="0E794F88" w14:textId="77777777" w:rsidR="00000000" w:rsidRDefault="001C3AAC">
      <w:pPr>
        <w:pStyle w:val="a"/>
        <w:rPr>
          <w:rFonts w:hint="cs"/>
          <w:rtl/>
        </w:rPr>
      </w:pPr>
      <w:r>
        <w:rPr>
          <w:rFonts w:hint="cs"/>
          <w:rtl/>
        </w:rPr>
        <w:t>- - -</w:t>
      </w:r>
    </w:p>
    <w:p w14:paraId="5EECD897" w14:textId="77777777" w:rsidR="00000000" w:rsidRDefault="001C3AAC">
      <w:pPr>
        <w:pStyle w:val="a"/>
        <w:rPr>
          <w:rFonts w:hint="cs"/>
          <w:rtl/>
        </w:rPr>
      </w:pPr>
    </w:p>
    <w:p w14:paraId="3F3DFDEF" w14:textId="77777777" w:rsidR="00000000" w:rsidRDefault="001C3AAC">
      <w:pPr>
        <w:pStyle w:val="ac"/>
        <w:rPr>
          <w:rtl/>
        </w:rPr>
      </w:pPr>
      <w:r>
        <w:rPr>
          <w:rFonts w:hint="eastAsia"/>
          <w:rtl/>
        </w:rPr>
        <w:t>אברהם</w:t>
      </w:r>
      <w:r>
        <w:rPr>
          <w:rtl/>
        </w:rPr>
        <w:t xml:space="preserve"> בורג (העבודה-מימד):</w:t>
      </w:r>
    </w:p>
    <w:p w14:paraId="484394F0" w14:textId="77777777" w:rsidR="00000000" w:rsidRDefault="001C3AAC">
      <w:pPr>
        <w:pStyle w:val="a"/>
        <w:rPr>
          <w:rFonts w:hint="cs"/>
          <w:rtl/>
        </w:rPr>
      </w:pPr>
    </w:p>
    <w:p w14:paraId="63B5903B" w14:textId="77777777" w:rsidR="00000000" w:rsidRDefault="001C3AAC">
      <w:pPr>
        <w:pStyle w:val="a"/>
        <w:rPr>
          <w:rFonts w:hint="cs"/>
          <w:rtl/>
        </w:rPr>
      </w:pPr>
      <w:r>
        <w:rPr>
          <w:rFonts w:hint="cs"/>
          <w:rtl/>
        </w:rPr>
        <w:t>- - -</w:t>
      </w:r>
    </w:p>
    <w:p w14:paraId="476B077E" w14:textId="77777777" w:rsidR="00000000" w:rsidRDefault="001C3AAC">
      <w:pPr>
        <w:pStyle w:val="a"/>
        <w:rPr>
          <w:rFonts w:hint="cs"/>
          <w:rtl/>
        </w:rPr>
      </w:pPr>
    </w:p>
    <w:p w14:paraId="700B415D" w14:textId="77777777" w:rsidR="00000000" w:rsidRDefault="001C3AAC">
      <w:pPr>
        <w:pStyle w:val="ac"/>
        <w:rPr>
          <w:rtl/>
        </w:rPr>
      </w:pPr>
      <w:r>
        <w:rPr>
          <w:rFonts w:hint="eastAsia"/>
          <w:rtl/>
        </w:rPr>
        <w:t>צבי</w:t>
      </w:r>
      <w:r>
        <w:rPr>
          <w:rtl/>
        </w:rPr>
        <w:t xml:space="preserve"> הנדל (האיחוד הלאומי - ישראל ביתנו):</w:t>
      </w:r>
    </w:p>
    <w:p w14:paraId="7AD78FC2" w14:textId="77777777" w:rsidR="00000000" w:rsidRDefault="001C3AAC">
      <w:pPr>
        <w:pStyle w:val="a"/>
        <w:rPr>
          <w:rFonts w:hint="cs"/>
          <w:rtl/>
        </w:rPr>
      </w:pPr>
    </w:p>
    <w:p w14:paraId="3AB2F2CC" w14:textId="77777777" w:rsidR="00000000" w:rsidRDefault="001C3AAC">
      <w:pPr>
        <w:pStyle w:val="a"/>
        <w:rPr>
          <w:rFonts w:hint="cs"/>
          <w:rtl/>
        </w:rPr>
      </w:pPr>
      <w:r>
        <w:rPr>
          <w:rFonts w:hint="cs"/>
          <w:rtl/>
        </w:rPr>
        <w:t>בושה וחרפה, בגללך, בורג - - -</w:t>
      </w:r>
    </w:p>
    <w:p w14:paraId="7E19568B" w14:textId="77777777" w:rsidR="00000000" w:rsidRDefault="001C3AAC">
      <w:pPr>
        <w:pStyle w:val="a"/>
        <w:rPr>
          <w:rFonts w:hint="cs"/>
          <w:rtl/>
        </w:rPr>
      </w:pPr>
    </w:p>
    <w:p w14:paraId="2D1A1BEB" w14:textId="77777777" w:rsidR="00000000" w:rsidRDefault="001C3AAC">
      <w:pPr>
        <w:pStyle w:val="ac"/>
        <w:rPr>
          <w:rtl/>
        </w:rPr>
      </w:pPr>
      <w:r>
        <w:rPr>
          <w:rFonts w:hint="eastAsia"/>
          <w:rtl/>
        </w:rPr>
        <w:t>אברהם</w:t>
      </w:r>
      <w:r>
        <w:rPr>
          <w:rtl/>
        </w:rPr>
        <w:t xml:space="preserve"> בורג (העבודה-מימד):</w:t>
      </w:r>
    </w:p>
    <w:p w14:paraId="5DADBEF1" w14:textId="77777777" w:rsidR="00000000" w:rsidRDefault="001C3AAC">
      <w:pPr>
        <w:pStyle w:val="a"/>
        <w:rPr>
          <w:rFonts w:hint="cs"/>
          <w:rtl/>
        </w:rPr>
      </w:pPr>
    </w:p>
    <w:p w14:paraId="6D8302B5" w14:textId="77777777" w:rsidR="00000000" w:rsidRDefault="001C3AAC">
      <w:pPr>
        <w:pStyle w:val="a"/>
        <w:rPr>
          <w:rFonts w:hint="cs"/>
          <w:rtl/>
        </w:rPr>
      </w:pPr>
      <w:r>
        <w:rPr>
          <w:rFonts w:hint="cs"/>
          <w:rtl/>
        </w:rPr>
        <w:t>- - -</w:t>
      </w:r>
    </w:p>
    <w:p w14:paraId="560BCDD1" w14:textId="77777777" w:rsidR="00000000" w:rsidRDefault="001C3AAC">
      <w:pPr>
        <w:pStyle w:val="a"/>
        <w:rPr>
          <w:rFonts w:hint="cs"/>
          <w:rtl/>
        </w:rPr>
      </w:pPr>
    </w:p>
    <w:p w14:paraId="1DE3B2B4" w14:textId="77777777" w:rsidR="00000000" w:rsidRDefault="001C3AAC">
      <w:pPr>
        <w:pStyle w:val="ac"/>
        <w:rPr>
          <w:rtl/>
        </w:rPr>
      </w:pPr>
      <w:r>
        <w:rPr>
          <w:rFonts w:hint="eastAsia"/>
          <w:rtl/>
        </w:rPr>
        <w:t>צבי</w:t>
      </w:r>
      <w:r>
        <w:rPr>
          <w:rtl/>
        </w:rPr>
        <w:t xml:space="preserve"> הנדל (האיחוד הלאומי - ישראל ביתנו):</w:t>
      </w:r>
    </w:p>
    <w:p w14:paraId="434B6CD2" w14:textId="77777777" w:rsidR="00000000" w:rsidRDefault="001C3AAC">
      <w:pPr>
        <w:pStyle w:val="a"/>
        <w:rPr>
          <w:rFonts w:hint="cs"/>
          <w:rtl/>
        </w:rPr>
      </w:pPr>
    </w:p>
    <w:p w14:paraId="3F9A8E6E" w14:textId="77777777" w:rsidR="00000000" w:rsidRDefault="001C3AAC">
      <w:pPr>
        <w:pStyle w:val="a"/>
        <w:rPr>
          <w:rFonts w:hint="cs"/>
          <w:rtl/>
        </w:rPr>
      </w:pPr>
      <w:r>
        <w:rPr>
          <w:rFonts w:hint="cs"/>
          <w:rtl/>
        </w:rPr>
        <w:t>עד שלא באת, לא היה - - -</w:t>
      </w:r>
    </w:p>
    <w:p w14:paraId="2756D925" w14:textId="77777777" w:rsidR="00000000" w:rsidRDefault="001C3AAC">
      <w:pPr>
        <w:pStyle w:val="a"/>
        <w:rPr>
          <w:rFonts w:hint="cs"/>
          <w:rtl/>
        </w:rPr>
      </w:pPr>
    </w:p>
    <w:p w14:paraId="49D52959" w14:textId="77777777" w:rsidR="00000000" w:rsidRDefault="001C3AAC">
      <w:pPr>
        <w:pStyle w:val="ac"/>
        <w:rPr>
          <w:rtl/>
        </w:rPr>
      </w:pPr>
      <w:r>
        <w:rPr>
          <w:rFonts w:hint="eastAsia"/>
          <w:rtl/>
        </w:rPr>
        <w:t>רן</w:t>
      </w:r>
      <w:r>
        <w:rPr>
          <w:rtl/>
        </w:rPr>
        <w:t xml:space="preserve"> כהן (מרצ):</w:t>
      </w:r>
    </w:p>
    <w:p w14:paraId="11A00B0F" w14:textId="77777777" w:rsidR="00000000" w:rsidRDefault="001C3AAC">
      <w:pPr>
        <w:pStyle w:val="a"/>
        <w:rPr>
          <w:rFonts w:hint="cs"/>
          <w:rtl/>
        </w:rPr>
      </w:pPr>
    </w:p>
    <w:p w14:paraId="43D4FC1E" w14:textId="77777777" w:rsidR="00000000" w:rsidRDefault="001C3AAC">
      <w:pPr>
        <w:pStyle w:val="a"/>
        <w:rPr>
          <w:rFonts w:hint="cs"/>
          <w:rtl/>
        </w:rPr>
      </w:pPr>
      <w:r>
        <w:rPr>
          <w:rFonts w:hint="cs"/>
          <w:rtl/>
        </w:rPr>
        <w:t>- - -</w:t>
      </w:r>
    </w:p>
    <w:p w14:paraId="5CD8D12E" w14:textId="77777777" w:rsidR="00000000" w:rsidRDefault="001C3AAC">
      <w:pPr>
        <w:pStyle w:val="a"/>
        <w:rPr>
          <w:rFonts w:hint="cs"/>
          <w:rtl/>
        </w:rPr>
      </w:pPr>
    </w:p>
    <w:p w14:paraId="04DDBA17" w14:textId="77777777" w:rsidR="00000000" w:rsidRDefault="001C3AAC">
      <w:pPr>
        <w:pStyle w:val="ad"/>
        <w:rPr>
          <w:rtl/>
        </w:rPr>
      </w:pPr>
      <w:r>
        <w:rPr>
          <w:rtl/>
        </w:rPr>
        <w:t>היו"</w:t>
      </w:r>
      <w:r>
        <w:rPr>
          <w:rtl/>
        </w:rPr>
        <w:t>ר ראובן ריבלין:</w:t>
      </w:r>
    </w:p>
    <w:p w14:paraId="4938B8CE" w14:textId="77777777" w:rsidR="00000000" w:rsidRDefault="001C3AAC">
      <w:pPr>
        <w:pStyle w:val="a"/>
        <w:rPr>
          <w:rtl/>
        </w:rPr>
      </w:pPr>
    </w:p>
    <w:p w14:paraId="2016965F" w14:textId="77777777" w:rsidR="00000000" w:rsidRDefault="001C3AAC">
      <w:pPr>
        <w:pStyle w:val="a"/>
        <w:rPr>
          <w:rFonts w:hint="cs"/>
          <w:rtl/>
        </w:rPr>
      </w:pPr>
      <w:r>
        <w:rPr>
          <w:rFonts w:hint="cs"/>
          <w:rtl/>
        </w:rPr>
        <w:t xml:space="preserve">סגן השר הנדל, חבר הכנסת רן כהן. </w:t>
      </w:r>
    </w:p>
    <w:p w14:paraId="1D9384B1" w14:textId="77777777" w:rsidR="00000000" w:rsidRDefault="001C3AAC">
      <w:pPr>
        <w:pStyle w:val="a"/>
        <w:rPr>
          <w:rFonts w:hint="cs"/>
          <w:rtl/>
        </w:rPr>
      </w:pPr>
    </w:p>
    <w:p w14:paraId="3F564D66" w14:textId="77777777" w:rsidR="00000000" w:rsidRDefault="001C3AAC">
      <w:pPr>
        <w:pStyle w:val="ac"/>
        <w:rPr>
          <w:rtl/>
        </w:rPr>
      </w:pPr>
      <w:r>
        <w:rPr>
          <w:rFonts w:hint="eastAsia"/>
          <w:rtl/>
        </w:rPr>
        <w:t>אברהם</w:t>
      </w:r>
      <w:r>
        <w:rPr>
          <w:rtl/>
        </w:rPr>
        <w:t xml:space="preserve"> בורג (העבודה-מימד):</w:t>
      </w:r>
    </w:p>
    <w:p w14:paraId="6CE40663" w14:textId="77777777" w:rsidR="00000000" w:rsidRDefault="001C3AAC">
      <w:pPr>
        <w:pStyle w:val="a"/>
        <w:rPr>
          <w:rFonts w:hint="cs"/>
          <w:rtl/>
        </w:rPr>
      </w:pPr>
    </w:p>
    <w:p w14:paraId="02D5F6FC" w14:textId="77777777" w:rsidR="00000000" w:rsidRDefault="001C3AAC">
      <w:pPr>
        <w:pStyle w:val="a"/>
        <w:rPr>
          <w:rFonts w:hint="cs"/>
          <w:rtl/>
        </w:rPr>
      </w:pPr>
      <w:r>
        <w:rPr>
          <w:rFonts w:hint="cs"/>
          <w:rtl/>
        </w:rPr>
        <w:t>- - -</w:t>
      </w:r>
    </w:p>
    <w:p w14:paraId="6570CE21" w14:textId="77777777" w:rsidR="00000000" w:rsidRDefault="001C3AAC">
      <w:pPr>
        <w:pStyle w:val="a"/>
        <w:rPr>
          <w:rFonts w:hint="cs"/>
          <w:rtl/>
        </w:rPr>
      </w:pPr>
    </w:p>
    <w:p w14:paraId="33A0A4C1" w14:textId="77777777" w:rsidR="00000000" w:rsidRDefault="001C3AAC">
      <w:pPr>
        <w:pStyle w:val="ac"/>
        <w:rPr>
          <w:rtl/>
        </w:rPr>
      </w:pPr>
      <w:r>
        <w:rPr>
          <w:rFonts w:hint="eastAsia"/>
          <w:rtl/>
        </w:rPr>
        <w:t>צבי</w:t>
      </w:r>
      <w:r>
        <w:rPr>
          <w:rtl/>
        </w:rPr>
        <w:t xml:space="preserve"> הנדל (האיחוד הלאומי - ישראל ביתנו):</w:t>
      </w:r>
    </w:p>
    <w:p w14:paraId="34DD45A6" w14:textId="77777777" w:rsidR="00000000" w:rsidRDefault="001C3AAC">
      <w:pPr>
        <w:pStyle w:val="a"/>
        <w:rPr>
          <w:rFonts w:hint="cs"/>
          <w:rtl/>
        </w:rPr>
      </w:pPr>
    </w:p>
    <w:p w14:paraId="27C5BA5D" w14:textId="77777777" w:rsidR="00000000" w:rsidRDefault="001C3AAC">
      <w:pPr>
        <w:pStyle w:val="a"/>
        <w:rPr>
          <w:rFonts w:hint="cs"/>
          <w:rtl/>
        </w:rPr>
      </w:pPr>
      <w:r>
        <w:rPr>
          <w:rFonts w:hint="cs"/>
          <w:rtl/>
        </w:rPr>
        <w:t>אתה, בורג - - -</w:t>
      </w:r>
    </w:p>
    <w:p w14:paraId="678B3915" w14:textId="77777777" w:rsidR="00000000" w:rsidRDefault="001C3AAC">
      <w:pPr>
        <w:pStyle w:val="a"/>
        <w:rPr>
          <w:rFonts w:hint="cs"/>
          <w:rtl/>
        </w:rPr>
      </w:pPr>
    </w:p>
    <w:p w14:paraId="6319B66A" w14:textId="77777777" w:rsidR="00000000" w:rsidRDefault="001C3AAC">
      <w:pPr>
        <w:pStyle w:val="ad"/>
        <w:rPr>
          <w:rtl/>
        </w:rPr>
      </w:pPr>
      <w:r>
        <w:rPr>
          <w:rtl/>
        </w:rPr>
        <w:t>היו"ר ראובן ריבלין:</w:t>
      </w:r>
    </w:p>
    <w:p w14:paraId="6C77EDE7" w14:textId="77777777" w:rsidR="00000000" w:rsidRDefault="001C3AAC">
      <w:pPr>
        <w:pStyle w:val="a"/>
        <w:rPr>
          <w:rtl/>
        </w:rPr>
      </w:pPr>
    </w:p>
    <w:p w14:paraId="4FEE9840" w14:textId="77777777" w:rsidR="00000000" w:rsidRDefault="001C3AAC">
      <w:pPr>
        <w:pStyle w:val="a"/>
        <w:rPr>
          <w:rFonts w:hint="cs"/>
          <w:rtl/>
        </w:rPr>
      </w:pPr>
      <w:r>
        <w:rPr>
          <w:rFonts w:hint="cs"/>
          <w:rtl/>
        </w:rPr>
        <w:t xml:space="preserve">חבר הכנסת סגן השר הנדל. </w:t>
      </w:r>
    </w:p>
    <w:p w14:paraId="0F53A74B" w14:textId="77777777" w:rsidR="00000000" w:rsidRDefault="001C3AAC">
      <w:pPr>
        <w:pStyle w:val="a"/>
        <w:rPr>
          <w:rFonts w:hint="cs"/>
          <w:rtl/>
        </w:rPr>
      </w:pPr>
    </w:p>
    <w:p w14:paraId="1745AC22" w14:textId="77777777" w:rsidR="00000000" w:rsidRDefault="001C3AAC">
      <w:pPr>
        <w:pStyle w:val="ac"/>
        <w:rPr>
          <w:rtl/>
        </w:rPr>
      </w:pPr>
      <w:r>
        <w:rPr>
          <w:rFonts w:hint="eastAsia"/>
          <w:rtl/>
        </w:rPr>
        <w:t>אברהם</w:t>
      </w:r>
      <w:r>
        <w:rPr>
          <w:rtl/>
        </w:rPr>
        <w:t xml:space="preserve"> בורג (העבודה-מימד):</w:t>
      </w:r>
    </w:p>
    <w:p w14:paraId="66E95D8E" w14:textId="77777777" w:rsidR="00000000" w:rsidRDefault="001C3AAC">
      <w:pPr>
        <w:pStyle w:val="a"/>
        <w:rPr>
          <w:rFonts w:hint="cs"/>
          <w:rtl/>
        </w:rPr>
      </w:pPr>
    </w:p>
    <w:p w14:paraId="21B6FC2F" w14:textId="77777777" w:rsidR="00000000" w:rsidRDefault="001C3AAC">
      <w:pPr>
        <w:pStyle w:val="a"/>
        <w:rPr>
          <w:rFonts w:hint="cs"/>
          <w:rtl/>
        </w:rPr>
      </w:pPr>
      <w:r>
        <w:rPr>
          <w:rFonts w:hint="cs"/>
          <w:rtl/>
        </w:rPr>
        <w:t>- - -</w:t>
      </w:r>
    </w:p>
    <w:p w14:paraId="03F56AA0" w14:textId="77777777" w:rsidR="00000000" w:rsidRDefault="001C3AAC">
      <w:pPr>
        <w:pStyle w:val="a"/>
        <w:rPr>
          <w:rFonts w:hint="cs"/>
          <w:rtl/>
        </w:rPr>
      </w:pPr>
    </w:p>
    <w:p w14:paraId="79081D8A" w14:textId="77777777" w:rsidR="00000000" w:rsidRDefault="001C3AAC">
      <w:pPr>
        <w:pStyle w:val="ad"/>
        <w:rPr>
          <w:rtl/>
        </w:rPr>
      </w:pPr>
      <w:r>
        <w:rPr>
          <w:rtl/>
        </w:rPr>
        <w:t>היו"ר ראובן ריבלין:</w:t>
      </w:r>
    </w:p>
    <w:p w14:paraId="476237C9" w14:textId="77777777" w:rsidR="00000000" w:rsidRDefault="001C3AAC">
      <w:pPr>
        <w:pStyle w:val="a"/>
        <w:rPr>
          <w:rtl/>
        </w:rPr>
      </w:pPr>
    </w:p>
    <w:p w14:paraId="1E02EF37" w14:textId="77777777" w:rsidR="00000000" w:rsidRDefault="001C3AAC">
      <w:pPr>
        <w:pStyle w:val="a"/>
        <w:rPr>
          <w:rFonts w:hint="cs"/>
          <w:rtl/>
        </w:rPr>
      </w:pPr>
      <w:r>
        <w:rPr>
          <w:rFonts w:hint="cs"/>
          <w:rtl/>
        </w:rPr>
        <w:t>חבר הכנסת ב</w:t>
      </w:r>
      <w:r>
        <w:rPr>
          <w:rFonts w:hint="cs"/>
          <w:rtl/>
        </w:rPr>
        <w:t xml:space="preserve">ורג, אני מבקש להפסיק. חבר הכנסת סגן השר הנדל, אדוני, אני מבין את סערת נפשו.  עם זאת, חבר הכנסת רמון ידבר ולא יפריעו לו. הוא ידבר, ולאחר מכן, כמובן חבר הכנסת הנדל יוכל לדבר. </w:t>
      </w:r>
    </w:p>
    <w:p w14:paraId="719FD89C" w14:textId="77777777" w:rsidR="00000000" w:rsidRDefault="001C3AAC">
      <w:pPr>
        <w:pStyle w:val="a"/>
        <w:rPr>
          <w:rFonts w:hint="cs"/>
          <w:rtl/>
        </w:rPr>
      </w:pPr>
    </w:p>
    <w:p w14:paraId="1C45CB64" w14:textId="77777777" w:rsidR="00000000" w:rsidRDefault="001C3AAC">
      <w:pPr>
        <w:pStyle w:val="ac"/>
        <w:rPr>
          <w:rtl/>
        </w:rPr>
      </w:pPr>
      <w:r>
        <w:rPr>
          <w:rFonts w:hint="eastAsia"/>
          <w:rtl/>
        </w:rPr>
        <w:t>אורי</w:t>
      </w:r>
      <w:r>
        <w:rPr>
          <w:rtl/>
        </w:rPr>
        <w:t xml:space="preserve"> יהודה אריאל (האיחוד הלאומי - ישראל ביתנו):</w:t>
      </w:r>
    </w:p>
    <w:p w14:paraId="3C987267" w14:textId="77777777" w:rsidR="00000000" w:rsidRDefault="001C3AAC">
      <w:pPr>
        <w:pStyle w:val="a"/>
        <w:rPr>
          <w:rFonts w:hint="cs"/>
          <w:rtl/>
        </w:rPr>
      </w:pPr>
    </w:p>
    <w:p w14:paraId="3F69A04D" w14:textId="77777777" w:rsidR="00000000" w:rsidRDefault="001C3AAC">
      <w:pPr>
        <w:pStyle w:val="a"/>
        <w:rPr>
          <w:rFonts w:hint="cs"/>
          <w:rtl/>
        </w:rPr>
      </w:pPr>
      <w:r>
        <w:rPr>
          <w:rFonts w:hint="cs"/>
          <w:rtl/>
        </w:rPr>
        <w:t>חיים רמון - - -</w:t>
      </w:r>
    </w:p>
    <w:p w14:paraId="52377D5E" w14:textId="77777777" w:rsidR="00000000" w:rsidRDefault="001C3AAC">
      <w:pPr>
        <w:pStyle w:val="a"/>
        <w:rPr>
          <w:rFonts w:hint="cs"/>
          <w:rtl/>
        </w:rPr>
      </w:pPr>
    </w:p>
    <w:p w14:paraId="35D15F5B" w14:textId="77777777" w:rsidR="00000000" w:rsidRDefault="001C3AAC">
      <w:pPr>
        <w:pStyle w:val="SpeakerCon"/>
        <w:rPr>
          <w:rtl/>
        </w:rPr>
      </w:pPr>
      <w:bookmarkStart w:id="313" w:name="FS000000458T21_07_2003_20_07_05C"/>
      <w:bookmarkEnd w:id="313"/>
      <w:r>
        <w:rPr>
          <w:rtl/>
        </w:rPr>
        <w:t>חיים רמון (העבו</w:t>
      </w:r>
      <w:r>
        <w:rPr>
          <w:rtl/>
        </w:rPr>
        <w:t>דה-מימד):</w:t>
      </w:r>
    </w:p>
    <w:p w14:paraId="3C440897" w14:textId="77777777" w:rsidR="00000000" w:rsidRDefault="001C3AAC">
      <w:pPr>
        <w:pStyle w:val="a"/>
        <w:rPr>
          <w:rtl/>
        </w:rPr>
      </w:pPr>
    </w:p>
    <w:p w14:paraId="190A5D3A" w14:textId="77777777" w:rsidR="00000000" w:rsidRDefault="001C3AAC">
      <w:pPr>
        <w:pStyle w:val="a"/>
        <w:rPr>
          <w:rFonts w:hint="cs"/>
          <w:rtl/>
        </w:rPr>
      </w:pPr>
      <w:r>
        <w:rPr>
          <w:rFonts w:hint="cs"/>
          <w:rtl/>
        </w:rPr>
        <w:t xml:space="preserve">- - - רק החוקית. </w:t>
      </w:r>
    </w:p>
    <w:p w14:paraId="3DA741C7" w14:textId="77777777" w:rsidR="00000000" w:rsidRDefault="001C3AAC">
      <w:pPr>
        <w:pStyle w:val="a"/>
        <w:rPr>
          <w:rFonts w:hint="cs"/>
          <w:rtl/>
        </w:rPr>
      </w:pPr>
    </w:p>
    <w:p w14:paraId="5493429D" w14:textId="77777777" w:rsidR="00000000" w:rsidRDefault="001C3AAC">
      <w:pPr>
        <w:pStyle w:val="ac"/>
        <w:rPr>
          <w:rtl/>
        </w:rPr>
      </w:pPr>
      <w:r>
        <w:rPr>
          <w:rFonts w:hint="eastAsia"/>
          <w:rtl/>
        </w:rPr>
        <w:t>אליעזר</w:t>
      </w:r>
      <w:r>
        <w:rPr>
          <w:rtl/>
        </w:rPr>
        <w:t xml:space="preserve"> כהן (האיחוד הלאומי - ישראל ביתנו):</w:t>
      </w:r>
    </w:p>
    <w:p w14:paraId="306F5A47" w14:textId="77777777" w:rsidR="00000000" w:rsidRDefault="001C3AAC">
      <w:pPr>
        <w:pStyle w:val="a"/>
        <w:rPr>
          <w:rFonts w:hint="cs"/>
          <w:rtl/>
        </w:rPr>
      </w:pPr>
    </w:p>
    <w:p w14:paraId="3AE71615" w14:textId="77777777" w:rsidR="00000000" w:rsidRDefault="001C3AAC">
      <w:pPr>
        <w:pStyle w:val="a"/>
        <w:rPr>
          <w:rFonts w:hint="cs"/>
          <w:rtl/>
        </w:rPr>
      </w:pPr>
      <w:r>
        <w:rPr>
          <w:rFonts w:hint="cs"/>
          <w:rtl/>
        </w:rPr>
        <w:t>יישובים יהודיים בארץ-ישראל - - -</w:t>
      </w:r>
    </w:p>
    <w:p w14:paraId="4E46F79F" w14:textId="77777777" w:rsidR="00000000" w:rsidRDefault="001C3AAC">
      <w:pPr>
        <w:pStyle w:val="a"/>
        <w:rPr>
          <w:rFonts w:hint="cs"/>
          <w:rtl/>
        </w:rPr>
      </w:pPr>
    </w:p>
    <w:p w14:paraId="1396805B" w14:textId="77777777" w:rsidR="00000000" w:rsidRDefault="001C3AAC">
      <w:pPr>
        <w:pStyle w:val="ad"/>
        <w:rPr>
          <w:rtl/>
        </w:rPr>
      </w:pPr>
      <w:r>
        <w:rPr>
          <w:rtl/>
        </w:rPr>
        <w:t>היו"ר ראובן ריבלין:</w:t>
      </w:r>
    </w:p>
    <w:p w14:paraId="0FC6E4A0" w14:textId="77777777" w:rsidR="00000000" w:rsidRDefault="001C3AAC">
      <w:pPr>
        <w:pStyle w:val="a"/>
        <w:rPr>
          <w:rtl/>
        </w:rPr>
      </w:pPr>
    </w:p>
    <w:p w14:paraId="5C3D7F20" w14:textId="77777777" w:rsidR="00000000" w:rsidRDefault="001C3AAC">
      <w:pPr>
        <w:pStyle w:val="a"/>
        <w:rPr>
          <w:rFonts w:hint="cs"/>
          <w:rtl/>
        </w:rPr>
      </w:pPr>
      <w:r>
        <w:rPr>
          <w:rFonts w:hint="cs"/>
          <w:rtl/>
        </w:rPr>
        <w:t xml:space="preserve">תודה רבה, אני נמצא פה והרבה יותר קרוב אליו, אני שומע מה הוא מדבר. יש כאלה שחושבים כך. </w:t>
      </w:r>
    </w:p>
    <w:p w14:paraId="3E42E6E3" w14:textId="77777777" w:rsidR="00000000" w:rsidRDefault="001C3AAC">
      <w:pPr>
        <w:pStyle w:val="a"/>
        <w:rPr>
          <w:rFonts w:hint="cs"/>
          <w:rtl/>
        </w:rPr>
      </w:pPr>
    </w:p>
    <w:p w14:paraId="27A05A66" w14:textId="77777777" w:rsidR="00000000" w:rsidRDefault="001C3AAC">
      <w:pPr>
        <w:pStyle w:val="ac"/>
        <w:rPr>
          <w:rtl/>
        </w:rPr>
      </w:pPr>
      <w:r>
        <w:rPr>
          <w:rFonts w:hint="eastAsia"/>
          <w:rtl/>
        </w:rPr>
        <w:t>דליה</w:t>
      </w:r>
      <w:r>
        <w:rPr>
          <w:rtl/>
        </w:rPr>
        <w:t xml:space="preserve"> איציק (העבודה-מימד):</w:t>
      </w:r>
    </w:p>
    <w:p w14:paraId="4DB8BCEB" w14:textId="77777777" w:rsidR="00000000" w:rsidRDefault="001C3AAC">
      <w:pPr>
        <w:pStyle w:val="a"/>
        <w:rPr>
          <w:rFonts w:hint="cs"/>
          <w:rtl/>
        </w:rPr>
      </w:pPr>
    </w:p>
    <w:p w14:paraId="4334503F" w14:textId="77777777" w:rsidR="00000000" w:rsidRDefault="001C3AAC">
      <w:pPr>
        <w:pStyle w:val="a"/>
        <w:rPr>
          <w:rFonts w:hint="cs"/>
          <w:rtl/>
        </w:rPr>
      </w:pPr>
      <w:r>
        <w:rPr>
          <w:rFonts w:hint="cs"/>
          <w:rtl/>
        </w:rPr>
        <w:t>על מה? על מאח</w:t>
      </w:r>
      <w:r>
        <w:rPr>
          <w:rFonts w:hint="cs"/>
          <w:rtl/>
        </w:rPr>
        <w:t xml:space="preserve">זים בלתי חוקיים? הוא מדבר על מאחזים בלתי חוקיים. </w:t>
      </w:r>
    </w:p>
    <w:p w14:paraId="48F768AA" w14:textId="77777777" w:rsidR="00000000" w:rsidRDefault="001C3AAC">
      <w:pPr>
        <w:pStyle w:val="a"/>
        <w:rPr>
          <w:rFonts w:hint="cs"/>
          <w:rtl/>
        </w:rPr>
      </w:pPr>
    </w:p>
    <w:p w14:paraId="56770B30" w14:textId="77777777" w:rsidR="00000000" w:rsidRDefault="001C3AAC">
      <w:pPr>
        <w:pStyle w:val="ac"/>
        <w:rPr>
          <w:rtl/>
        </w:rPr>
      </w:pPr>
    </w:p>
    <w:p w14:paraId="2FF50A94" w14:textId="77777777" w:rsidR="00000000" w:rsidRDefault="001C3AAC">
      <w:pPr>
        <w:pStyle w:val="ac"/>
        <w:rPr>
          <w:rtl/>
        </w:rPr>
      </w:pPr>
      <w:r>
        <w:rPr>
          <w:rFonts w:hint="eastAsia"/>
          <w:rtl/>
        </w:rPr>
        <w:t>רן</w:t>
      </w:r>
      <w:r>
        <w:rPr>
          <w:rtl/>
        </w:rPr>
        <w:t xml:space="preserve"> כהן (מרצ):</w:t>
      </w:r>
    </w:p>
    <w:p w14:paraId="66A396F2" w14:textId="77777777" w:rsidR="00000000" w:rsidRDefault="001C3AAC">
      <w:pPr>
        <w:pStyle w:val="a"/>
        <w:rPr>
          <w:rFonts w:hint="cs"/>
          <w:rtl/>
        </w:rPr>
      </w:pPr>
    </w:p>
    <w:p w14:paraId="2CE2B12F" w14:textId="77777777" w:rsidR="00000000" w:rsidRDefault="001C3AAC">
      <w:pPr>
        <w:pStyle w:val="a"/>
        <w:rPr>
          <w:rFonts w:hint="cs"/>
          <w:rtl/>
        </w:rPr>
      </w:pPr>
      <w:r>
        <w:rPr>
          <w:rFonts w:hint="cs"/>
          <w:rtl/>
        </w:rPr>
        <w:t xml:space="preserve">אדוני היושב-ראש, רוב הציבור הישראלי חושב כך, כמו רמון, ולא כמו הנדל. </w:t>
      </w:r>
    </w:p>
    <w:p w14:paraId="0FB427CD" w14:textId="77777777" w:rsidR="00000000" w:rsidRDefault="001C3AAC">
      <w:pPr>
        <w:pStyle w:val="a"/>
        <w:rPr>
          <w:rFonts w:hint="cs"/>
          <w:rtl/>
        </w:rPr>
      </w:pPr>
    </w:p>
    <w:p w14:paraId="0D67A124" w14:textId="77777777" w:rsidR="00000000" w:rsidRDefault="001C3AAC">
      <w:pPr>
        <w:pStyle w:val="ac"/>
        <w:rPr>
          <w:rtl/>
        </w:rPr>
      </w:pPr>
      <w:r>
        <w:rPr>
          <w:rFonts w:hint="eastAsia"/>
          <w:rtl/>
        </w:rPr>
        <w:t>גלעד</w:t>
      </w:r>
      <w:r>
        <w:rPr>
          <w:rtl/>
        </w:rPr>
        <w:t xml:space="preserve"> ארדן (הליכוד):</w:t>
      </w:r>
    </w:p>
    <w:p w14:paraId="5B9DA85C" w14:textId="77777777" w:rsidR="00000000" w:rsidRDefault="001C3AAC">
      <w:pPr>
        <w:pStyle w:val="a"/>
        <w:rPr>
          <w:rFonts w:hint="cs"/>
          <w:rtl/>
        </w:rPr>
      </w:pPr>
    </w:p>
    <w:p w14:paraId="4A50B9CC" w14:textId="77777777" w:rsidR="00000000" w:rsidRDefault="001C3AAC">
      <w:pPr>
        <w:pStyle w:val="a"/>
        <w:rPr>
          <w:rFonts w:hint="cs"/>
          <w:rtl/>
        </w:rPr>
      </w:pPr>
      <w:r>
        <w:rPr>
          <w:rFonts w:hint="cs"/>
          <w:rtl/>
        </w:rPr>
        <w:t xml:space="preserve">בגלל זה יש לכם שישה מנדטים. </w:t>
      </w:r>
    </w:p>
    <w:p w14:paraId="15F4A1ED" w14:textId="77777777" w:rsidR="00000000" w:rsidRDefault="001C3AAC">
      <w:pPr>
        <w:pStyle w:val="a"/>
        <w:rPr>
          <w:rFonts w:hint="cs"/>
          <w:rtl/>
        </w:rPr>
      </w:pPr>
    </w:p>
    <w:p w14:paraId="64F4BA44" w14:textId="77777777" w:rsidR="00000000" w:rsidRDefault="001C3AAC">
      <w:pPr>
        <w:pStyle w:val="ad"/>
        <w:rPr>
          <w:rtl/>
        </w:rPr>
      </w:pPr>
      <w:r>
        <w:rPr>
          <w:rtl/>
        </w:rPr>
        <w:t>היו"ר ראובן ריבלין:</w:t>
      </w:r>
    </w:p>
    <w:p w14:paraId="1B9AB33F" w14:textId="77777777" w:rsidR="00000000" w:rsidRDefault="001C3AAC">
      <w:pPr>
        <w:pStyle w:val="a"/>
        <w:rPr>
          <w:rtl/>
        </w:rPr>
      </w:pPr>
    </w:p>
    <w:p w14:paraId="18DB4AFC" w14:textId="77777777" w:rsidR="00000000" w:rsidRDefault="001C3AAC">
      <w:pPr>
        <w:pStyle w:val="a"/>
        <w:rPr>
          <w:rFonts w:hint="cs"/>
          <w:rtl/>
        </w:rPr>
      </w:pPr>
      <w:r>
        <w:rPr>
          <w:rFonts w:hint="cs"/>
          <w:rtl/>
        </w:rPr>
        <w:t>חבר הכנסת רן כהן, מי שאסף 40 חתימות זו חברת הכ</w:t>
      </w:r>
      <w:r>
        <w:rPr>
          <w:rFonts w:hint="cs"/>
          <w:rtl/>
        </w:rPr>
        <w:t xml:space="preserve">נסת דליה איציק. מדבר חבר הכנסת רמון, וכולכם רוצים לגנוב לו את ההצגה. </w:t>
      </w:r>
    </w:p>
    <w:p w14:paraId="2FD869E2" w14:textId="77777777" w:rsidR="00000000" w:rsidRDefault="001C3AAC">
      <w:pPr>
        <w:pStyle w:val="a"/>
        <w:rPr>
          <w:rFonts w:hint="cs"/>
          <w:rtl/>
        </w:rPr>
      </w:pPr>
    </w:p>
    <w:p w14:paraId="1C62CFC1" w14:textId="77777777" w:rsidR="00000000" w:rsidRDefault="001C3AAC">
      <w:pPr>
        <w:pStyle w:val="ac"/>
        <w:rPr>
          <w:rtl/>
        </w:rPr>
      </w:pPr>
      <w:r>
        <w:rPr>
          <w:rFonts w:hint="eastAsia"/>
          <w:rtl/>
        </w:rPr>
        <w:t>גלעד</w:t>
      </w:r>
      <w:r>
        <w:rPr>
          <w:rtl/>
        </w:rPr>
        <w:t xml:space="preserve"> ארדן (הליכוד):</w:t>
      </w:r>
    </w:p>
    <w:p w14:paraId="15C8F1FD" w14:textId="77777777" w:rsidR="00000000" w:rsidRDefault="001C3AAC">
      <w:pPr>
        <w:pStyle w:val="a"/>
        <w:rPr>
          <w:rFonts w:hint="cs"/>
          <w:rtl/>
        </w:rPr>
      </w:pPr>
    </w:p>
    <w:p w14:paraId="58F82657" w14:textId="77777777" w:rsidR="00000000" w:rsidRDefault="001C3AAC">
      <w:pPr>
        <w:pStyle w:val="a"/>
        <w:rPr>
          <w:rFonts w:hint="cs"/>
          <w:rtl/>
        </w:rPr>
      </w:pPr>
      <w:r>
        <w:rPr>
          <w:rFonts w:hint="cs"/>
          <w:rtl/>
        </w:rPr>
        <w:t xml:space="preserve">אתם תאהבו את העם השני. </w:t>
      </w:r>
    </w:p>
    <w:p w14:paraId="42E3B09F" w14:textId="77777777" w:rsidR="00000000" w:rsidRDefault="001C3AAC">
      <w:pPr>
        <w:pStyle w:val="a"/>
        <w:rPr>
          <w:rFonts w:hint="cs"/>
          <w:rtl/>
        </w:rPr>
      </w:pPr>
    </w:p>
    <w:p w14:paraId="33FB9582" w14:textId="77777777" w:rsidR="00000000" w:rsidRDefault="001C3AAC">
      <w:pPr>
        <w:pStyle w:val="ac"/>
        <w:rPr>
          <w:rtl/>
        </w:rPr>
      </w:pPr>
      <w:r>
        <w:rPr>
          <w:rFonts w:hint="eastAsia"/>
          <w:rtl/>
        </w:rPr>
        <w:t>רן</w:t>
      </w:r>
      <w:r>
        <w:rPr>
          <w:rtl/>
        </w:rPr>
        <w:t xml:space="preserve"> כהן (מרצ):</w:t>
      </w:r>
    </w:p>
    <w:p w14:paraId="55A37C95" w14:textId="77777777" w:rsidR="00000000" w:rsidRDefault="001C3AAC">
      <w:pPr>
        <w:pStyle w:val="a"/>
        <w:rPr>
          <w:rFonts w:hint="cs"/>
          <w:rtl/>
        </w:rPr>
      </w:pPr>
    </w:p>
    <w:p w14:paraId="7BEF5098" w14:textId="77777777" w:rsidR="00000000" w:rsidRDefault="001C3AAC">
      <w:pPr>
        <w:pStyle w:val="a"/>
        <w:rPr>
          <w:rFonts w:hint="cs"/>
          <w:rtl/>
        </w:rPr>
      </w:pPr>
      <w:r>
        <w:rPr>
          <w:rFonts w:hint="cs"/>
          <w:rtl/>
        </w:rPr>
        <w:t>- - -</w:t>
      </w:r>
    </w:p>
    <w:p w14:paraId="26F3C9B6" w14:textId="77777777" w:rsidR="00000000" w:rsidRDefault="001C3AAC">
      <w:pPr>
        <w:pStyle w:val="a"/>
        <w:rPr>
          <w:rFonts w:hint="cs"/>
          <w:rtl/>
        </w:rPr>
      </w:pPr>
    </w:p>
    <w:p w14:paraId="718E1392" w14:textId="77777777" w:rsidR="00000000" w:rsidRDefault="001C3AAC">
      <w:pPr>
        <w:pStyle w:val="ad"/>
        <w:rPr>
          <w:rtl/>
        </w:rPr>
      </w:pPr>
      <w:r>
        <w:rPr>
          <w:rtl/>
        </w:rPr>
        <w:t>היו"ר ראובן ריבלין:</w:t>
      </w:r>
    </w:p>
    <w:p w14:paraId="7291BAAD" w14:textId="77777777" w:rsidR="00000000" w:rsidRDefault="001C3AAC">
      <w:pPr>
        <w:pStyle w:val="a"/>
        <w:rPr>
          <w:rtl/>
        </w:rPr>
      </w:pPr>
    </w:p>
    <w:p w14:paraId="5BB37BC0" w14:textId="77777777" w:rsidR="00000000" w:rsidRDefault="001C3AAC">
      <w:pPr>
        <w:pStyle w:val="a"/>
        <w:rPr>
          <w:rFonts w:hint="cs"/>
          <w:rtl/>
        </w:rPr>
      </w:pPr>
      <w:r>
        <w:rPr>
          <w:rFonts w:hint="cs"/>
          <w:rtl/>
        </w:rPr>
        <w:t xml:space="preserve">חבר הכנסת ארדן. חבר הכנסת רן כהן, יש פה משהו שהוא לא הוגן בעליל כלפי חבר הכנסת רמון וחברת הכנסת </w:t>
      </w:r>
      <w:r>
        <w:rPr>
          <w:rFonts w:hint="cs"/>
          <w:rtl/>
        </w:rPr>
        <w:t xml:space="preserve">איציק. שמעתי אותם מאזינים ברוב קשב לזהבה גלאון לפני שבועיים, כשהיא אספה 40 חתימות. עכשיו אני מדבר אל אנשי הקואליציה - רבותי, יהיו הדברים קשים באוזניכם ככל שיהיו, חבר הכנסת רמון ידבר ויאמר כל מה שמותר לו לומר. </w:t>
      </w:r>
    </w:p>
    <w:p w14:paraId="0F9F6D2A" w14:textId="77777777" w:rsidR="00000000" w:rsidRDefault="001C3AAC">
      <w:pPr>
        <w:pStyle w:val="a"/>
        <w:rPr>
          <w:rFonts w:hint="cs"/>
          <w:rtl/>
        </w:rPr>
      </w:pPr>
    </w:p>
    <w:p w14:paraId="722B93C2" w14:textId="77777777" w:rsidR="00000000" w:rsidRDefault="001C3AAC">
      <w:pPr>
        <w:pStyle w:val="ac"/>
        <w:rPr>
          <w:rtl/>
        </w:rPr>
      </w:pPr>
      <w:r>
        <w:rPr>
          <w:rFonts w:hint="eastAsia"/>
          <w:rtl/>
        </w:rPr>
        <w:t>יצחק</w:t>
      </w:r>
      <w:r>
        <w:rPr>
          <w:rtl/>
        </w:rPr>
        <w:t xml:space="preserve"> הרצוג (העבודה-מימד):</w:t>
      </w:r>
    </w:p>
    <w:p w14:paraId="0CD07FD4" w14:textId="77777777" w:rsidR="00000000" w:rsidRDefault="001C3AAC">
      <w:pPr>
        <w:pStyle w:val="a"/>
        <w:rPr>
          <w:rFonts w:hint="cs"/>
          <w:rtl/>
        </w:rPr>
      </w:pPr>
    </w:p>
    <w:p w14:paraId="35C48F5B" w14:textId="77777777" w:rsidR="00000000" w:rsidRDefault="001C3AAC">
      <w:pPr>
        <w:pStyle w:val="a"/>
        <w:rPr>
          <w:rFonts w:hint="cs"/>
          <w:rtl/>
        </w:rPr>
      </w:pPr>
      <w:r>
        <w:rPr>
          <w:rFonts w:hint="cs"/>
          <w:rtl/>
        </w:rPr>
        <w:t>בשביל ויקי אין כסף</w:t>
      </w:r>
      <w:r>
        <w:rPr>
          <w:rFonts w:hint="cs"/>
          <w:rtl/>
        </w:rPr>
        <w:t xml:space="preserve">, לשטויות יש כסף. </w:t>
      </w:r>
    </w:p>
    <w:p w14:paraId="50BC5765" w14:textId="77777777" w:rsidR="00000000" w:rsidRDefault="001C3AAC">
      <w:pPr>
        <w:pStyle w:val="a"/>
        <w:rPr>
          <w:rFonts w:hint="cs"/>
          <w:rtl/>
        </w:rPr>
      </w:pPr>
    </w:p>
    <w:p w14:paraId="6471A684" w14:textId="77777777" w:rsidR="00000000" w:rsidRDefault="001C3AAC">
      <w:pPr>
        <w:pStyle w:val="ad"/>
        <w:rPr>
          <w:rtl/>
        </w:rPr>
      </w:pPr>
      <w:r>
        <w:rPr>
          <w:rtl/>
        </w:rPr>
        <w:t>היו"ר ראובן ריבלין:</w:t>
      </w:r>
    </w:p>
    <w:p w14:paraId="770DF436" w14:textId="77777777" w:rsidR="00000000" w:rsidRDefault="001C3AAC">
      <w:pPr>
        <w:pStyle w:val="a"/>
        <w:rPr>
          <w:rtl/>
        </w:rPr>
      </w:pPr>
    </w:p>
    <w:p w14:paraId="6D5EA8C9" w14:textId="77777777" w:rsidR="00000000" w:rsidRDefault="001C3AAC">
      <w:pPr>
        <w:pStyle w:val="a"/>
        <w:rPr>
          <w:rFonts w:hint="cs"/>
          <w:rtl/>
        </w:rPr>
      </w:pPr>
      <w:r>
        <w:rPr>
          <w:rFonts w:hint="cs"/>
          <w:rtl/>
        </w:rPr>
        <w:t>חבר הכנסת יצחק הרצוג, אתה עוזר לי להגן על רמון?</w:t>
      </w:r>
    </w:p>
    <w:p w14:paraId="637E19E2" w14:textId="77777777" w:rsidR="00000000" w:rsidRDefault="001C3AAC">
      <w:pPr>
        <w:pStyle w:val="a"/>
        <w:rPr>
          <w:rFonts w:hint="cs"/>
          <w:rtl/>
        </w:rPr>
      </w:pPr>
    </w:p>
    <w:p w14:paraId="77B3DE79" w14:textId="77777777" w:rsidR="00000000" w:rsidRDefault="001C3AAC">
      <w:pPr>
        <w:pStyle w:val="ac"/>
        <w:rPr>
          <w:rtl/>
        </w:rPr>
      </w:pPr>
      <w:r>
        <w:rPr>
          <w:rFonts w:hint="eastAsia"/>
          <w:rtl/>
        </w:rPr>
        <w:t>אלי</w:t>
      </w:r>
      <w:r>
        <w:rPr>
          <w:rtl/>
        </w:rPr>
        <w:t xml:space="preserve"> אפללו (הליכוד):</w:t>
      </w:r>
    </w:p>
    <w:p w14:paraId="4A6AACF6" w14:textId="77777777" w:rsidR="00000000" w:rsidRDefault="001C3AAC">
      <w:pPr>
        <w:pStyle w:val="a"/>
        <w:rPr>
          <w:rFonts w:hint="cs"/>
          <w:rtl/>
        </w:rPr>
      </w:pPr>
    </w:p>
    <w:p w14:paraId="797A2D82" w14:textId="77777777" w:rsidR="00000000" w:rsidRDefault="001C3AAC">
      <w:pPr>
        <w:pStyle w:val="a"/>
        <w:rPr>
          <w:rFonts w:hint="cs"/>
          <w:rtl/>
        </w:rPr>
      </w:pPr>
      <w:r>
        <w:rPr>
          <w:rFonts w:hint="cs"/>
          <w:rtl/>
        </w:rPr>
        <w:t xml:space="preserve">שמענו אותך. </w:t>
      </w:r>
    </w:p>
    <w:p w14:paraId="5F30D3C1" w14:textId="77777777" w:rsidR="00000000" w:rsidRDefault="001C3AAC">
      <w:pPr>
        <w:pStyle w:val="a"/>
        <w:rPr>
          <w:rFonts w:hint="cs"/>
          <w:rtl/>
        </w:rPr>
      </w:pPr>
    </w:p>
    <w:p w14:paraId="6F3872F2" w14:textId="77777777" w:rsidR="00000000" w:rsidRDefault="001C3AAC">
      <w:pPr>
        <w:pStyle w:val="ad"/>
        <w:rPr>
          <w:rtl/>
        </w:rPr>
      </w:pPr>
      <w:r>
        <w:rPr>
          <w:rtl/>
        </w:rPr>
        <w:t>היו"ר ראובן ריבלין:</w:t>
      </w:r>
    </w:p>
    <w:p w14:paraId="639E93F7" w14:textId="77777777" w:rsidR="00000000" w:rsidRDefault="001C3AAC">
      <w:pPr>
        <w:pStyle w:val="a"/>
        <w:rPr>
          <w:rtl/>
        </w:rPr>
      </w:pPr>
    </w:p>
    <w:p w14:paraId="559F53DB" w14:textId="77777777" w:rsidR="00000000" w:rsidRDefault="001C3AAC">
      <w:pPr>
        <w:pStyle w:val="a"/>
        <w:rPr>
          <w:rFonts w:hint="cs"/>
          <w:rtl/>
        </w:rPr>
      </w:pPr>
      <w:r>
        <w:rPr>
          <w:rFonts w:hint="cs"/>
          <w:rtl/>
        </w:rPr>
        <w:t xml:space="preserve">חבר הכנסת אפללו, שלום לאדוני. תודה רבה. </w:t>
      </w:r>
    </w:p>
    <w:p w14:paraId="5C60CC54" w14:textId="77777777" w:rsidR="00000000" w:rsidRDefault="001C3AAC">
      <w:pPr>
        <w:pStyle w:val="a"/>
        <w:rPr>
          <w:rFonts w:hint="cs"/>
          <w:rtl/>
        </w:rPr>
      </w:pPr>
    </w:p>
    <w:p w14:paraId="088B8F35" w14:textId="77777777" w:rsidR="00000000" w:rsidRDefault="001C3AAC">
      <w:pPr>
        <w:pStyle w:val="SpeakerCon"/>
        <w:rPr>
          <w:rtl/>
        </w:rPr>
      </w:pPr>
      <w:bookmarkStart w:id="314" w:name="FS000000458T21_07_2003_20_11_37C"/>
      <w:bookmarkEnd w:id="314"/>
      <w:r>
        <w:rPr>
          <w:rtl/>
        </w:rPr>
        <w:t>חיים רמון (העבודה-מימד):</w:t>
      </w:r>
    </w:p>
    <w:p w14:paraId="6D018BD0" w14:textId="77777777" w:rsidR="00000000" w:rsidRDefault="001C3AAC">
      <w:pPr>
        <w:pStyle w:val="a"/>
        <w:rPr>
          <w:rtl/>
        </w:rPr>
      </w:pPr>
    </w:p>
    <w:p w14:paraId="6F5DA72A" w14:textId="77777777" w:rsidR="00000000" w:rsidRDefault="001C3AAC">
      <w:pPr>
        <w:pStyle w:val="a"/>
        <w:rPr>
          <w:rFonts w:hint="cs"/>
          <w:rtl/>
        </w:rPr>
      </w:pPr>
      <w:r>
        <w:rPr>
          <w:rFonts w:hint="cs"/>
          <w:rtl/>
        </w:rPr>
        <w:t>באותו דוח הגיעו למסקנה, ש-32 היאחזויות בלת</w:t>
      </w:r>
      <w:r>
        <w:rPr>
          <w:rFonts w:hint="cs"/>
          <w:rtl/>
        </w:rPr>
        <w:t xml:space="preserve">י חוקיות הן אכן בלתי חוקיות. חלק קטן מהן הורידו, ועל כל אחת שירדה עלו שתיים חדשות. </w:t>
      </w:r>
    </w:p>
    <w:p w14:paraId="76E2F928" w14:textId="77777777" w:rsidR="00000000" w:rsidRDefault="001C3AAC">
      <w:pPr>
        <w:pStyle w:val="a"/>
        <w:rPr>
          <w:rFonts w:hint="cs"/>
          <w:rtl/>
        </w:rPr>
      </w:pPr>
    </w:p>
    <w:p w14:paraId="7C7D59F4" w14:textId="77777777" w:rsidR="00000000" w:rsidRDefault="001C3AAC">
      <w:pPr>
        <w:pStyle w:val="a"/>
        <w:rPr>
          <w:rFonts w:hint="cs"/>
          <w:rtl/>
        </w:rPr>
      </w:pPr>
      <w:r>
        <w:rPr>
          <w:rFonts w:hint="cs"/>
          <w:rtl/>
        </w:rPr>
        <w:t xml:space="preserve">עכשיו אני שואל שאלה תמימה - -  </w:t>
      </w:r>
    </w:p>
    <w:p w14:paraId="6FF0F187" w14:textId="77777777" w:rsidR="00000000" w:rsidRDefault="001C3AAC">
      <w:pPr>
        <w:pStyle w:val="a"/>
        <w:rPr>
          <w:rFonts w:hint="cs"/>
          <w:rtl/>
        </w:rPr>
      </w:pPr>
    </w:p>
    <w:p w14:paraId="096ECD0B" w14:textId="77777777" w:rsidR="00000000" w:rsidRDefault="001C3AAC">
      <w:pPr>
        <w:pStyle w:val="ac"/>
        <w:rPr>
          <w:rtl/>
        </w:rPr>
      </w:pPr>
      <w:r>
        <w:rPr>
          <w:rFonts w:hint="eastAsia"/>
          <w:rtl/>
        </w:rPr>
        <w:t>אילן</w:t>
      </w:r>
      <w:r>
        <w:rPr>
          <w:rtl/>
        </w:rPr>
        <w:t xml:space="preserve"> ליבוביץ (שינוי):</w:t>
      </w:r>
    </w:p>
    <w:p w14:paraId="7ABCE25A" w14:textId="77777777" w:rsidR="00000000" w:rsidRDefault="001C3AAC">
      <w:pPr>
        <w:pStyle w:val="a"/>
        <w:rPr>
          <w:rFonts w:hint="cs"/>
          <w:rtl/>
        </w:rPr>
      </w:pPr>
    </w:p>
    <w:p w14:paraId="3B44A236" w14:textId="77777777" w:rsidR="00000000" w:rsidRDefault="001C3AAC">
      <w:pPr>
        <w:pStyle w:val="a"/>
        <w:rPr>
          <w:rFonts w:hint="cs"/>
          <w:rtl/>
        </w:rPr>
      </w:pPr>
      <w:r>
        <w:rPr>
          <w:rFonts w:hint="cs"/>
          <w:rtl/>
        </w:rPr>
        <w:t>חיים, איפה פואד?</w:t>
      </w:r>
    </w:p>
    <w:p w14:paraId="530FD3D9" w14:textId="77777777" w:rsidR="00000000" w:rsidRDefault="001C3AAC">
      <w:pPr>
        <w:pStyle w:val="a"/>
        <w:rPr>
          <w:rFonts w:hint="cs"/>
          <w:rtl/>
        </w:rPr>
      </w:pPr>
    </w:p>
    <w:p w14:paraId="213F0AB2" w14:textId="77777777" w:rsidR="00000000" w:rsidRDefault="001C3AAC">
      <w:pPr>
        <w:pStyle w:val="SpeakerCon"/>
        <w:rPr>
          <w:rtl/>
        </w:rPr>
      </w:pPr>
      <w:bookmarkStart w:id="315" w:name="FS000000458T21_07_2003_20_12_16C"/>
      <w:bookmarkEnd w:id="315"/>
      <w:r>
        <w:rPr>
          <w:rtl/>
        </w:rPr>
        <w:t>חיים רמון (העבודה-מימד):</w:t>
      </w:r>
    </w:p>
    <w:p w14:paraId="0A8A007F" w14:textId="77777777" w:rsidR="00000000" w:rsidRDefault="001C3AAC">
      <w:pPr>
        <w:pStyle w:val="a"/>
        <w:rPr>
          <w:rtl/>
        </w:rPr>
      </w:pPr>
    </w:p>
    <w:p w14:paraId="6B41B398" w14:textId="77777777" w:rsidR="00000000" w:rsidRDefault="001C3AAC">
      <w:pPr>
        <w:pStyle w:val="a"/>
        <w:rPr>
          <w:rFonts w:hint="cs"/>
          <w:rtl/>
        </w:rPr>
      </w:pPr>
      <w:r>
        <w:rPr>
          <w:rFonts w:hint="cs"/>
          <w:rtl/>
        </w:rPr>
        <w:t>- - איך יכול להיות שבגדה, בשטחי יהודה ושומרון, כשכל תנועה מבוקרת שם וכש</w:t>
      </w:r>
      <w:r>
        <w:rPr>
          <w:rFonts w:hint="cs"/>
          <w:rtl/>
        </w:rPr>
        <w:t xml:space="preserve">אי-אפשר לזוז שם, קמות יום-יום שעה-שעה, כבר למעלה משלוש שנים, היאחזויות בלתי חוקיות? </w:t>
      </w:r>
    </w:p>
    <w:p w14:paraId="5293B58B" w14:textId="77777777" w:rsidR="00000000" w:rsidRDefault="001C3AAC">
      <w:pPr>
        <w:pStyle w:val="a"/>
        <w:rPr>
          <w:rFonts w:hint="cs"/>
          <w:rtl/>
        </w:rPr>
      </w:pPr>
    </w:p>
    <w:p w14:paraId="07A881EC" w14:textId="77777777" w:rsidR="00000000" w:rsidRDefault="001C3AAC">
      <w:pPr>
        <w:pStyle w:val="ac"/>
        <w:rPr>
          <w:rtl/>
        </w:rPr>
      </w:pPr>
      <w:r>
        <w:rPr>
          <w:rFonts w:hint="eastAsia"/>
          <w:rtl/>
        </w:rPr>
        <w:t>צבי</w:t>
      </w:r>
      <w:r>
        <w:rPr>
          <w:rtl/>
        </w:rPr>
        <w:t xml:space="preserve"> הנדל (האיחוד הלאומי - ישראל ביתנו):</w:t>
      </w:r>
    </w:p>
    <w:p w14:paraId="668CE7D7" w14:textId="77777777" w:rsidR="00000000" w:rsidRDefault="001C3AAC">
      <w:pPr>
        <w:pStyle w:val="a"/>
        <w:rPr>
          <w:rFonts w:hint="cs"/>
          <w:rtl/>
        </w:rPr>
      </w:pPr>
    </w:p>
    <w:p w14:paraId="46A70A48" w14:textId="77777777" w:rsidR="00000000" w:rsidRDefault="001C3AAC">
      <w:pPr>
        <w:pStyle w:val="a"/>
        <w:rPr>
          <w:rFonts w:hint="cs"/>
          <w:rtl/>
        </w:rPr>
      </w:pPr>
      <w:r>
        <w:rPr>
          <w:rFonts w:hint="cs"/>
          <w:rtl/>
        </w:rPr>
        <w:t>- - -</w:t>
      </w:r>
    </w:p>
    <w:p w14:paraId="11424A92" w14:textId="77777777" w:rsidR="00000000" w:rsidRDefault="001C3AAC">
      <w:pPr>
        <w:pStyle w:val="a"/>
        <w:rPr>
          <w:rFonts w:hint="cs"/>
          <w:rtl/>
        </w:rPr>
      </w:pPr>
    </w:p>
    <w:p w14:paraId="3733716C" w14:textId="77777777" w:rsidR="00000000" w:rsidRDefault="001C3AAC">
      <w:pPr>
        <w:pStyle w:val="ad"/>
        <w:rPr>
          <w:rtl/>
        </w:rPr>
      </w:pPr>
      <w:r>
        <w:rPr>
          <w:rtl/>
        </w:rPr>
        <w:t>היו"ר ראובן ריבלין:</w:t>
      </w:r>
    </w:p>
    <w:p w14:paraId="4B93006B" w14:textId="77777777" w:rsidR="00000000" w:rsidRDefault="001C3AAC">
      <w:pPr>
        <w:pStyle w:val="a"/>
        <w:rPr>
          <w:rtl/>
        </w:rPr>
      </w:pPr>
    </w:p>
    <w:p w14:paraId="6183EDF3" w14:textId="77777777" w:rsidR="00000000" w:rsidRDefault="001C3AAC">
      <w:pPr>
        <w:pStyle w:val="a"/>
        <w:rPr>
          <w:rFonts w:hint="cs"/>
          <w:rtl/>
        </w:rPr>
      </w:pPr>
      <w:r>
        <w:rPr>
          <w:rFonts w:hint="cs"/>
          <w:rtl/>
        </w:rPr>
        <w:t xml:space="preserve">חבר הכנסת הנדל, אל תאלץ אותי לקרוא לסדר סגן שר. </w:t>
      </w:r>
    </w:p>
    <w:p w14:paraId="1D4C5E65" w14:textId="77777777" w:rsidR="00000000" w:rsidRDefault="001C3AAC">
      <w:pPr>
        <w:pStyle w:val="a"/>
        <w:rPr>
          <w:rFonts w:hint="cs"/>
          <w:rtl/>
        </w:rPr>
      </w:pPr>
    </w:p>
    <w:p w14:paraId="15CDF760" w14:textId="77777777" w:rsidR="00000000" w:rsidRDefault="001C3AAC">
      <w:pPr>
        <w:pStyle w:val="SpeakerCon"/>
        <w:rPr>
          <w:rtl/>
        </w:rPr>
      </w:pPr>
      <w:bookmarkStart w:id="316" w:name="FS000000458T21_07_2003_20_13_12C"/>
      <w:bookmarkEnd w:id="316"/>
      <w:r>
        <w:rPr>
          <w:rtl/>
        </w:rPr>
        <w:t>חיים רמון (העבודה-מימד):</w:t>
      </w:r>
    </w:p>
    <w:p w14:paraId="1997D793" w14:textId="77777777" w:rsidR="00000000" w:rsidRDefault="001C3AAC">
      <w:pPr>
        <w:pStyle w:val="a"/>
        <w:rPr>
          <w:rtl/>
        </w:rPr>
      </w:pPr>
    </w:p>
    <w:p w14:paraId="7135D0A1" w14:textId="77777777" w:rsidR="00000000" w:rsidRDefault="001C3AAC">
      <w:pPr>
        <w:pStyle w:val="a"/>
        <w:rPr>
          <w:rFonts w:hint="cs"/>
          <w:rtl/>
        </w:rPr>
      </w:pPr>
      <w:r>
        <w:rPr>
          <w:rFonts w:hint="cs"/>
          <w:rtl/>
        </w:rPr>
        <w:t>איך זה יכול להיות? הרי לפ</w:t>
      </w:r>
      <w:r>
        <w:rPr>
          <w:rFonts w:hint="cs"/>
          <w:rtl/>
        </w:rPr>
        <w:t xml:space="preserve">ני שיודעים מי זז, אם הוא יהודי או ערבי, קודם יודעים שהוא זז, כלומר יודעים את זה. אני רוצה להסביר לכם איך זה קורה. </w:t>
      </w:r>
    </w:p>
    <w:p w14:paraId="3891B377" w14:textId="77777777" w:rsidR="00000000" w:rsidRDefault="001C3AAC">
      <w:pPr>
        <w:pStyle w:val="a"/>
        <w:rPr>
          <w:rFonts w:hint="cs"/>
          <w:rtl/>
        </w:rPr>
      </w:pPr>
    </w:p>
    <w:p w14:paraId="489EA330" w14:textId="77777777" w:rsidR="00000000" w:rsidRDefault="001C3AAC">
      <w:pPr>
        <w:pStyle w:val="a"/>
        <w:rPr>
          <w:rFonts w:hint="cs"/>
          <w:rtl/>
        </w:rPr>
      </w:pPr>
      <w:r>
        <w:rPr>
          <w:rFonts w:hint="cs"/>
          <w:rtl/>
        </w:rPr>
        <w:t xml:space="preserve">ביום שישי, בדרך כלל, יושב ראש הממשלה עם זאב חבר, הידוע בכינויו זמביש, ומתכנן אתו ביום שישי איפה זה יעלה. </w:t>
      </w:r>
    </w:p>
    <w:p w14:paraId="08E742CE" w14:textId="77777777" w:rsidR="00000000" w:rsidRDefault="001C3AAC">
      <w:pPr>
        <w:pStyle w:val="a"/>
        <w:rPr>
          <w:rFonts w:hint="cs"/>
          <w:rtl/>
        </w:rPr>
      </w:pPr>
    </w:p>
    <w:p w14:paraId="2AFA8E90" w14:textId="77777777" w:rsidR="00000000" w:rsidRDefault="001C3AAC">
      <w:pPr>
        <w:pStyle w:val="ac"/>
        <w:rPr>
          <w:rtl/>
        </w:rPr>
      </w:pPr>
      <w:r>
        <w:rPr>
          <w:rFonts w:hint="eastAsia"/>
          <w:rtl/>
        </w:rPr>
        <w:t>גלעד</w:t>
      </w:r>
      <w:r>
        <w:rPr>
          <w:rtl/>
        </w:rPr>
        <w:t xml:space="preserve"> ארדן (הליכוד):</w:t>
      </w:r>
    </w:p>
    <w:p w14:paraId="693BE6DA" w14:textId="77777777" w:rsidR="00000000" w:rsidRDefault="001C3AAC">
      <w:pPr>
        <w:pStyle w:val="a"/>
        <w:rPr>
          <w:rFonts w:hint="cs"/>
          <w:rtl/>
        </w:rPr>
      </w:pPr>
    </w:p>
    <w:p w14:paraId="3A143068" w14:textId="77777777" w:rsidR="00000000" w:rsidRDefault="001C3AAC">
      <w:pPr>
        <w:pStyle w:val="a"/>
        <w:rPr>
          <w:rFonts w:hint="cs"/>
          <w:rtl/>
        </w:rPr>
      </w:pPr>
      <w:r>
        <w:rPr>
          <w:rFonts w:hint="cs"/>
          <w:rtl/>
        </w:rPr>
        <w:t>באיזו שעה?</w:t>
      </w:r>
    </w:p>
    <w:p w14:paraId="3391DF3F" w14:textId="77777777" w:rsidR="00000000" w:rsidRDefault="001C3AAC">
      <w:pPr>
        <w:pStyle w:val="a"/>
        <w:rPr>
          <w:rFonts w:hint="cs"/>
          <w:rtl/>
        </w:rPr>
      </w:pPr>
    </w:p>
    <w:p w14:paraId="7E2E4914" w14:textId="77777777" w:rsidR="00000000" w:rsidRDefault="001C3AAC">
      <w:pPr>
        <w:pStyle w:val="SpeakerCon"/>
        <w:rPr>
          <w:rtl/>
        </w:rPr>
      </w:pPr>
      <w:bookmarkStart w:id="317" w:name="FS000000458T21_07_2003_20_14_17C"/>
      <w:bookmarkEnd w:id="317"/>
      <w:r>
        <w:rPr>
          <w:rtl/>
        </w:rPr>
        <w:t>חיים רמון (העבודה-מימד):</w:t>
      </w:r>
    </w:p>
    <w:p w14:paraId="50B67242" w14:textId="77777777" w:rsidR="00000000" w:rsidRDefault="001C3AAC">
      <w:pPr>
        <w:pStyle w:val="a"/>
        <w:rPr>
          <w:rtl/>
        </w:rPr>
      </w:pPr>
    </w:p>
    <w:p w14:paraId="024A40B2" w14:textId="77777777" w:rsidR="00000000" w:rsidRDefault="001C3AAC">
      <w:pPr>
        <w:pStyle w:val="a"/>
        <w:rPr>
          <w:rFonts w:hint="cs"/>
          <w:rtl/>
        </w:rPr>
      </w:pPr>
      <w:r>
        <w:rPr>
          <w:rFonts w:hint="cs"/>
          <w:rtl/>
        </w:rPr>
        <w:t xml:space="preserve">וביום ראשון אותו ראש ממשלה, גם כשפואד היה שר הביטחון וגם כשמופז היה שר הביטחון, יושב ואומר: פה תעלו ושם תעלו, והוא אבי ההתנחלויות, והוא גם אבי המאחזים הבלתי-חוקיים. </w:t>
      </w:r>
    </w:p>
    <w:p w14:paraId="75A0A3A9" w14:textId="77777777" w:rsidR="00000000" w:rsidRDefault="001C3AAC">
      <w:pPr>
        <w:pStyle w:val="a"/>
        <w:rPr>
          <w:rFonts w:hint="cs"/>
          <w:rtl/>
        </w:rPr>
      </w:pPr>
    </w:p>
    <w:p w14:paraId="2EB370AD" w14:textId="77777777" w:rsidR="00000000" w:rsidRDefault="001C3AAC">
      <w:pPr>
        <w:pStyle w:val="ac"/>
        <w:rPr>
          <w:rtl/>
        </w:rPr>
      </w:pPr>
      <w:r>
        <w:rPr>
          <w:rFonts w:hint="eastAsia"/>
          <w:rtl/>
        </w:rPr>
        <w:t>יחיאל</w:t>
      </w:r>
      <w:r>
        <w:rPr>
          <w:rtl/>
        </w:rPr>
        <w:t xml:space="preserve"> חזן (הליכוד):</w:t>
      </w:r>
    </w:p>
    <w:p w14:paraId="34F66501" w14:textId="77777777" w:rsidR="00000000" w:rsidRDefault="001C3AAC">
      <w:pPr>
        <w:pStyle w:val="a"/>
        <w:rPr>
          <w:rFonts w:hint="cs"/>
          <w:rtl/>
        </w:rPr>
      </w:pPr>
    </w:p>
    <w:p w14:paraId="6B8DAE21" w14:textId="77777777" w:rsidR="00000000" w:rsidRDefault="001C3AAC">
      <w:pPr>
        <w:pStyle w:val="a"/>
        <w:rPr>
          <w:rFonts w:hint="cs"/>
          <w:rtl/>
        </w:rPr>
      </w:pPr>
      <w:r>
        <w:rPr>
          <w:rFonts w:hint="cs"/>
          <w:rtl/>
        </w:rPr>
        <w:t>אם הוא לא היה - - -</w:t>
      </w:r>
    </w:p>
    <w:p w14:paraId="355E0EDE" w14:textId="77777777" w:rsidR="00000000" w:rsidRDefault="001C3AAC">
      <w:pPr>
        <w:pStyle w:val="a"/>
        <w:rPr>
          <w:rFonts w:hint="cs"/>
          <w:rtl/>
        </w:rPr>
      </w:pPr>
    </w:p>
    <w:p w14:paraId="746D1D42" w14:textId="77777777" w:rsidR="00000000" w:rsidRDefault="001C3AAC">
      <w:pPr>
        <w:pStyle w:val="ad"/>
        <w:rPr>
          <w:rtl/>
        </w:rPr>
      </w:pPr>
      <w:r>
        <w:rPr>
          <w:rFonts w:hint="eastAsia"/>
          <w:rtl/>
        </w:rPr>
        <w:t>היו</w:t>
      </w:r>
      <w:r>
        <w:rPr>
          <w:rtl/>
        </w:rPr>
        <w:t>"ר ראובן ריבלין:</w:t>
      </w:r>
    </w:p>
    <w:p w14:paraId="1908592D" w14:textId="77777777" w:rsidR="00000000" w:rsidRDefault="001C3AAC">
      <w:pPr>
        <w:pStyle w:val="a"/>
        <w:rPr>
          <w:rFonts w:hint="cs"/>
          <w:rtl/>
        </w:rPr>
      </w:pPr>
    </w:p>
    <w:p w14:paraId="7051D1E9" w14:textId="77777777" w:rsidR="00000000" w:rsidRDefault="001C3AAC">
      <w:pPr>
        <w:pStyle w:val="a"/>
        <w:rPr>
          <w:rFonts w:hint="cs"/>
          <w:rtl/>
        </w:rPr>
      </w:pPr>
      <w:r>
        <w:rPr>
          <w:rFonts w:hint="cs"/>
          <w:rtl/>
        </w:rPr>
        <w:t>שמעו, שמעו, חבר הכנסת חזן. בבהירות שמעו.</w:t>
      </w:r>
    </w:p>
    <w:p w14:paraId="0DEECB30" w14:textId="77777777" w:rsidR="00000000" w:rsidRDefault="001C3AAC">
      <w:pPr>
        <w:pStyle w:val="a"/>
        <w:rPr>
          <w:rFonts w:hint="cs"/>
          <w:rtl/>
        </w:rPr>
      </w:pPr>
    </w:p>
    <w:p w14:paraId="1CF5A783" w14:textId="77777777" w:rsidR="00000000" w:rsidRDefault="001C3AAC">
      <w:pPr>
        <w:pStyle w:val="SpeakerCon"/>
        <w:rPr>
          <w:rtl/>
        </w:rPr>
      </w:pPr>
      <w:bookmarkStart w:id="318" w:name="FS000000458T21_07_2003_19_53_21C"/>
      <w:bookmarkEnd w:id="318"/>
      <w:r>
        <w:rPr>
          <w:rtl/>
        </w:rPr>
        <w:t>חיים רמון (העבודה-מימד):</w:t>
      </w:r>
    </w:p>
    <w:p w14:paraId="1728137A" w14:textId="77777777" w:rsidR="00000000" w:rsidRDefault="001C3AAC">
      <w:pPr>
        <w:pStyle w:val="a"/>
        <w:rPr>
          <w:rtl/>
        </w:rPr>
      </w:pPr>
    </w:p>
    <w:p w14:paraId="777FDC59" w14:textId="77777777" w:rsidR="00000000" w:rsidRDefault="001C3AAC">
      <w:pPr>
        <w:pStyle w:val="a"/>
        <w:rPr>
          <w:rFonts w:hint="cs"/>
          <w:rtl/>
        </w:rPr>
      </w:pPr>
      <w:r>
        <w:rPr>
          <w:rFonts w:hint="cs"/>
          <w:rtl/>
        </w:rPr>
        <w:t>עכשיו שוכח ראש הממשלה שהוא ראש ממשלה. כשהוא היה שר, כך הוא נהג תמיד, כל השנים הוא נהג תמיד בניגוד לדעתם של ראשי ממשלה, בניגוד לדעת הממשלות, הוא חתר תחתם, הוא עשה את זה, כולנו יודעים את התר</w:t>
      </w:r>
      <w:r>
        <w:rPr>
          <w:rFonts w:hint="cs"/>
          <w:rtl/>
        </w:rPr>
        <w:t>גילים. עכשיו הוא ראש הממשלה, אבל כשהוא מגיע להתנחלויות הוא שוכח. אז ביום שישי הוא אריק, וביום ראשון הוא ראש הממשלה. ובא אליו, אני יודע - פואד בא אליו ואומר: צריך להוריד את המאחזים הבלתי-חוקיים, אז הוא אומר: כן, צריך, אבל יש עיכובים, לא רוצה להביא את זה ליש</w:t>
      </w:r>
      <w:r>
        <w:rPr>
          <w:rFonts w:hint="cs"/>
          <w:rtl/>
        </w:rPr>
        <w:t xml:space="preserve">יבות ממשלה.  </w:t>
      </w:r>
    </w:p>
    <w:p w14:paraId="7F3548E6" w14:textId="77777777" w:rsidR="00000000" w:rsidRDefault="001C3AAC">
      <w:pPr>
        <w:pStyle w:val="a"/>
        <w:rPr>
          <w:rFonts w:hint="cs"/>
          <w:rtl/>
        </w:rPr>
      </w:pPr>
    </w:p>
    <w:p w14:paraId="3A3AA873" w14:textId="77777777" w:rsidR="00000000" w:rsidRDefault="001C3AAC">
      <w:pPr>
        <w:pStyle w:val="a"/>
        <w:rPr>
          <w:rFonts w:hint="cs"/>
          <w:rtl/>
        </w:rPr>
      </w:pPr>
      <w:r>
        <w:rPr>
          <w:rFonts w:hint="cs"/>
          <w:rtl/>
        </w:rPr>
        <w:t xml:space="preserve">וכך, צמחו וגדלו המאחזים הבלתי-חוקיים, שנוסף על התנחלויות שבנו הממשלות, מה לעשות, בניגוד לדעתי, אבל זה מה שהממשלה החליטה - - - </w:t>
      </w:r>
    </w:p>
    <w:p w14:paraId="775D1838" w14:textId="77777777" w:rsidR="00000000" w:rsidRDefault="001C3AAC">
      <w:pPr>
        <w:pStyle w:val="a"/>
        <w:rPr>
          <w:rFonts w:hint="cs"/>
          <w:rtl/>
        </w:rPr>
      </w:pPr>
    </w:p>
    <w:p w14:paraId="49771162" w14:textId="77777777" w:rsidR="00000000" w:rsidRDefault="001C3AAC">
      <w:pPr>
        <w:pStyle w:val="ac"/>
        <w:rPr>
          <w:rtl/>
        </w:rPr>
      </w:pPr>
      <w:r>
        <w:rPr>
          <w:rFonts w:hint="eastAsia"/>
          <w:rtl/>
        </w:rPr>
        <w:t>יוסי</w:t>
      </w:r>
      <w:r>
        <w:rPr>
          <w:rtl/>
        </w:rPr>
        <w:t xml:space="preserve"> שריד (מרצ):</w:t>
      </w:r>
    </w:p>
    <w:p w14:paraId="77E2ABF3" w14:textId="77777777" w:rsidR="00000000" w:rsidRDefault="001C3AAC">
      <w:pPr>
        <w:pStyle w:val="a"/>
        <w:rPr>
          <w:rFonts w:hint="cs"/>
          <w:rtl/>
        </w:rPr>
      </w:pPr>
    </w:p>
    <w:p w14:paraId="4DEB70D4" w14:textId="77777777" w:rsidR="00000000" w:rsidRDefault="001C3AAC">
      <w:pPr>
        <w:pStyle w:val="a"/>
        <w:rPr>
          <w:rFonts w:hint="cs"/>
          <w:rtl/>
        </w:rPr>
      </w:pPr>
      <w:r>
        <w:rPr>
          <w:rFonts w:hint="cs"/>
          <w:rtl/>
        </w:rPr>
        <w:t>אתה יודע מה יהיה אחר כך? - - -</w:t>
      </w:r>
    </w:p>
    <w:p w14:paraId="5C54500D" w14:textId="77777777" w:rsidR="00000000" w:rsidRDefault="001C3AAC">
      <w:pPr>
        <w:pStyle w:val="a"/>
        <w:rPr>
          <w:rFonts w:hint="cs"/>
          <w:rtl/>
        </w:rPr>
      </w:pPr>
    </w:p>
    <w:p w14:paraId="298FF72A" w14:textId="77777777" w:rsidR="00000000" w:rsidRDefault="001C3AAC">
      <w:pPr>
        <w:pStyle w:val="ac"/>
        <w:rPr>
          <w:rtl/>
        </w:rPr>
      </w:pPr>
      <w:r>
        <w:rPr>
          <w:rFonts w:hint="eastAsia"/>
          <w:rtl/>
        </w:rPr>
        <w:t>צבי</w:t>
      </w:r>
      <w:r>
        <w:rPr>
          <w:rtl/>
        </w:rPr>
        <w:t xml:space="preserve"> הנדל (האיחוד הלאומי - ישראל ביתנו):</w:t>
      </w:r>
    </w:p>
    <w:p w14:paraId="1309C414" w14:textId="77777777" w:rsidR="00000000" w:rsidRDefault="001C3AAC">
      <w:pPr>
        <w:pStyle w:val="a"/>
        <w:rPr>
          <w:rFonts w:hint="cs"/>
          <w:rtl/>
        </w:rPr>
      </w:pPr>
    </w:p>
    <w:p w14:paraId="78B3E11E" w14:textId="77777777" w:rsidR="00000000" w:rsidRDefault="001C3AAC">
      <w:pPr>
        <w:pStyle w:val="a"/>
        <w:rPr>
          <w:rFonts w:hint="cs"/>
          <w:rtl/>
        </w:rPr>
      </w:pPr>
      <w:r>
        <w:rPr>
          <w:rFonts w:hint="cs"/>
          <w:rtl/>
        </w:rPr>
        <w:t>- - - נגד ערפאת - - -</w:t>
      </w:r>
    </w:p>
    <w:p w14:paraId="27D04266" w14:textId="77777777" w:rsidR="00000000" w:rsidRDefault="001C3AAC">
      <w:pPr>
        <w:pStyle w:val="a"/>
        <w:rPr>
          <w:rFonts w:hint="cs"/>
          <w:rtl/>
        </w:rPr>
      </w:pPr>
    </w:p>
    <w:p w14:paraId="7B8FF853" w14:textId="77777777" w:rsidR="00000000" w:rsidRDefault="001C3AAC">
      <w:pPr>
        <w:pStyle w:val="ad"/>
        <w:rPr>
          <w:rtl/>
        </w:rPr>
      </w:pPr>
      <w:r>
        <w:rPr>
          <w:rtl/>
        </w:rPr>
        <w:t>היו"ר ראובן ריבלין:</w:t>
      </w:r>
    </w:p>
    <w:p w14:paraId="5D368DF9" w14:textId="77777777" w:rsidR="00000000" w:rsidRDefault="001C3AAC">
      <w:pPr>
        <w:pStyle w:val="a"/>
        <w:rPr>
          <w:rtl/>
        </w:rPr>
      </w:pPr>
    </w:p>
    <w:p w14:paraId="10F1732F" w14:textId="77777777" w:rsidR="00000000" w:rsidRDefault="001C3AAC">
      <w:pPr>
        <w:pStyle w:val="a"/>
        <w:rPr>
          <w:rFonts w:hint="cs"/>
          <w:rtl/>
        </w:rPr>
      </w:pPr>
      <w:r>
        <w:rPr>
          <w:rFonts w:hint="cs"/>
          <w:rtl/>
        </w:rPr>
        <w:t>חבר הכנסת הנדל, חבר הכנסת הנדל.</w:t>
      </w:r>
    </w:p>
    <w:p w14:paraId="19DC90DE" w14:textId="77777777" w:rsidR="00000000" w:rsidRDefault="001C3AAC">
      <w:pPr>
        <w:pStyle w:val="a"/>
        <w:rPr>
          <w:rFonts w:hint="cs"/>
          <w:rtl/>
        </w:rPr>
      </w:pPr>
    </w:p>
    <w:p w14:paraId="3DAE505E" w14:textId="77777777" w:rsidR="00000000" w:rsidRDefault="001C3AAC">
      <w:pPr>
        <w:pStyle w:val="SpeakerCon"/>
        <w:rPr>
          <w:rtl/>
        </w:rPr>
      </w:pPr>
      <w:bookmarkStart w:id="319" w:name="FS000000458T21_07_2003_20_00_46C"/>
      <w:bookmarkEnd w:id="319"/>
      <w:r>
        <w:rPr>
          <w:rtl/>
        </w:rPr>
        <w:t>חיים רמון (העבודה-מימד):</w:t>
      </w:r>
    </w:p>
    <w:p w14:paraId="634DF712" w14:textId="77777777" w:rsidR="00000000" w:rsidRDefault="001C3AAC">
      <w:pPr>
        <w:pStyle w:val="a"/>
        <w:rPr>
          <w:rtl/>
        </w:rPr>
      </w:pPr>
    </w:p>
    <w:p w14:paraId="410C4DF9" w14:textId="77777777" w:rsidR="00000000" w:rsidRDefault="001C3AAC">
      <w:pPr>
        <w:pStyle w:val="a"/>
        <w:rPr>
          <w:rFonts w:hint="cs"/>
          <w:rtl/>
        </w:rPr>
      </w:pPr>
      <w:r>
        <w:rPr>
          <w:rFonts w:hint="cs"/>
          <w:rtl/>
        </w:rPr>
        <w:t>אבל, אדוני ראש הממשלה, כל עוד אלה היו משחקים בתוך הזירה הפנימית, שמעמידים, בעיני לפחות, בספק רב את מה שאתה טוען, שאתה רוצה להגיע לשלום, ויוצר יום-יום מכשולים בלתי חוקיים, במקו</w:t>
      </w:r>
      <w:r>
        <w:rPr>
          <w:rFonts w:hint="cs"/>
          <w:rtl/>
        </w:rPr>
        <w:t>מות בלתי אפשריים, שאינם נובעים מאיזו מצוקת דיור, כמו שאתה נוהג לומר; מה אם יש בקרב המתנחלים אשה בהיריון, לא יהיה לה איפה לגור? זה לא האנשים האלה, יש איפה לגור בהתנחלויות לאשה בהיריון בלי לבנות שום מאחז בלתי חוקי.</w:t>
      </w:r>
    </w:p>
    <w:p w14:paraId="10181A88" w14:textId="77777777" w:rsidR="00000000" w:rsidRDefault="001C3AAC">
      <w:pPr>
        <w:pStyle w:val="a"/>
        <w:rPr>
          <w:rFonts w:hint="cs"/>
          <w:rtl/>
        </w:rPr>
      </w:pPr>
    </w:p>
    <w:p w14:paraId="07BE9B6B" w14:textId="77777777" w:rsidR="00000000" w:rsidRDefault="001C3AAC">
      <w:pPr>
        <w:pStyle w:val="ac"/>
        <w:rPr>
          <w:rtl/>
        </w:rPr>
      </w:pPr>
      <w:r>
        <w:rPr>
          <w:rFonts w:hint="eastAsia"/>
          <w:rtl/>
        </w:rPr>
        <w:t>צבי</w:t>
      </w:r>
      <w:r>
        <w:rPr>
          <w:rtl/>
        </w:rPr>
        <w:t xml:space="preserve"> הנדל (האיחוד הלאומי - ישראל ביתנו):</w:t>
      </w:r>
    </w:p>
    <w:p w14:paraId="365CFA57" w14:textId="77777777" w:rsidR="00000000" w:rsidRDefault="001C3AAC">
      <w:pPr>
        <w:pStyle w:val="a"/>
        <w:rPr>
          <w:rFonts w:hint="cs"/>
          <w:rtl/>
        </w:rPr>
      </w:pPr>
    </w:p>
    <w:p w14:paraId="27FCA45D" w14:textId="77777777" w:rsidR="00000000" w:rsidRDefault="001C3AAC">
      <w:pPr>
        <w:pStyle w:val="a"/>
        <w:rPr>
          <w:rFonts w:hint="cs"/>
          <w:rtl/>
        </w:rPr>
      </w:pPr>
      <w:r>
        <w:rPr>
          <w:rFonts w:hint="cs"/>
          <w:rtl/>
        </w:rPr>
        <w:t>מ</w:t>
      </w:r>
      <w:r>
        <w:rPr>
          <w:rFonts w:hint="cs"/>
          <w:rtl/>
        </w:rPr>
        <w:t xml:space="preserve">איפה אתה יודע? </w:t>
      </w:r>
    </w:p>
    <w:p w14:paraId="223A4593" w14:textId="77777777" w:rsidR="00000000" w:rsidRDefault="001C3AAC">
      <w:pPr>
        <w:pStyle w:val="a"/>
        <w:rPr>
          <w:rFonts w:hint="cs"/>
          <w:rtl/>
        </w:rPr>
      </w:pPr>
    </w:p>
    <w:p w14:paraId="308BDE50" w14:textId="77777777" w:rsidR="00000000" w:rsidRDefault="001C3AAC">
      <w:pPr>
        <w:pStyle w:val="SpeakerCon"/>
        <w:rPr>
          <w:rtl/>
        </w:rPr>
      </w:pPr>
      <w:bookmarkStart w:id="320" w:name="FS000000458T21_07_2003_20_03_44C"/>
      <w:bookmarkEnd w:id="320"/>
      <w:r>
        <w:rPr>
          <w:rtl/>
        </w:rPr>
        <w:t>חיים רמון (העבודה-מימד):</w:t>
      </w:r>
    </w:p>
    <w:p w14:paraId="00DC689A" w14:textId="77777777" w:rsidR="00000000" w:rsidRDefault="001C3AAC">
      <w:pPr>
        <w:pStyle w:val="a"/>
        <w:rPr>
          <w:rtl/>
        </w:rPr>
      </w:pPr>
    </w:p>
    <w:p w14:paraId="22A57EA4" w14:textId="77777777" w:rsidR="00000000" w:rsidRDefault="001C3AAC">
      <w:pPr>
        <w:pStyle w:val="a"/>
        <w:rPr>
          <w:rFonts w:hint="cs"/>
          <w:rtl/>
        </w:rPr>
      </w:pPr>
      <w:r>
        <w:rPr>
          <w:rFonts w:hint="cs"/>
          <w:rtl/>
        </w:rPr>
        <w:t xml:space="preserve">בכל מקום יש, אפילו ביישוב של הנדל, שהוא השכן של מחנה הפליטים ח'אן-יונס, יש איפה לגור. </w:t>
      </w:r>
    </w:p>
    <w:p w14:paraId="41F810E0" w14:textId="77777777" w:rsidR="00000000" w:rsidRDefault="001C3AAC">
      <w:pPr>
        <w:pStyle w:val="ac"/>
        <w:rPr>
          <w:rFonts w:hint="cs"/>
          <w:rtl/>
        </w:rPr>
      </w:pPr>
    </w:p>
    <w:p w14:paraId="64AC48A9" w14:textId="77777777" w:rsidR="00000000" w:rsidRDefault="001C3AAC">
      <w:pPr>
        <w:pStyle w:val="ac"/>
        <w:rPr>
          <w:rtl/>
        </w:rPr>
      </w:pPr>
      <w:r>
        <w:rPr>
          <w:rFonts w:hint="eastAsia"/>
          <w:rtl/>
        </w:rPr>
        <w:t>אליעזר</w:t>
      </w:r>
      <w:r>
        <w:rPr>
          <w:rtl/>
        </w:rPr>
        <w:t xml:space="preserve"> כהן (האיחוד הלאומי - ישראל ביתנו):</w:t>
      </w:r>
    </w:p>
    <w:p w14:paraId="406C777A" w14:textId="77777777" w:rsidR="00000000" w:rsidRDefault="001C3AAC">
      <w:pPr>
        <w:pStyle w:val="a"/>
        <w:rPr>
          <w:rFonts w:hint="cs"/>
          <w:rtl/>
        </w:rPr>
      </w:pPr>
    </w:p>
    <w:p w14:paraId="1C30555F" w14:textId="77777777" w:rsidR="00000000" w:rsidRDefault="001C3AAC">
      <w:pPr>
        <w:pStyle w:val="a"/>
        <w:rPr>
          <w:rFonts w:hint="cs"/>
          <w:rtl/>
        </w:rPr>
      </w:pPr>
      <w:r>
        <w:rPr>
          <w:rFonts w:hint="cs"/>
          <w:rtl/>
        </w:rPr>
        <w:t>- - -</w:t>
      </w:r>
    </w:p>
    <w:p w14:paraId="0547CD05" w14:textId="77777777" w:rsidR="00000000" w:rsidRDefault="001C3AAC">
      <w:pPr>
        <w:pStyle w:val="a"/>
        <w:rPr>
          <w:rFonts w:hint="cs"/>
          <w:rtl/>
        </w:rPr>
      </w:pPr>
    </w:p>
    <w:p w14:paraId="2E90F270" w14:textId="77777777" w:rsidR="00000000" w:rsidRDefault="001C3AAC">
      <w:pPr>
        <w:pStyle w:val="ac"/>
        <w:rPr>
          <w:rtl/>
        </w:rPr>
      </w:pPr>
      <w:r>
        <w:rPr>
          <w:rFonts w:hint="eastAsia"/>
          <w:rtl/>
        </w:rPr>
        <w:t>זאב</w:t>
      </w:r>
      <w:r>
        <w:rPr>
          <w:rtl/>
        </w:rPr>
        <w:t xml:space="preserve"> בוים (הליכוד):</w:t>
      </w:r>
    </w:p>
    <w:p w14:paraId="09B18051" w14:textId="77777777" w:rsidR="00000000" w:rsidRDefault="001C3AAC">
      <w:pPr>
        <w:pStyle w:val="a"/>
        <w:rPr>
          <w:rFonts w:hint="cs"/>
          <w:rtl/>
        </w:rPr>
      </w:pPr>
    </w:p>
    <w:p w14:paraId="79945DCB" w14:textId="77777777" w:rsidR="00000000" w:rsidRDefault="001C3AAC">
      <w:pPr>
        <w:pStyle w:val="a"/>
        <w:rPr>
          <w:rFonts w:hint="cs"/>
          <w:rtl/>
        </w:rPr>
      </w:pPr>
      <w:r>
        <w:rPr>
          <w:rFonts w:hint="cs"/>
          <w:rtl/>
        </w:rPr>
        <w:t>- - - אתה רוצה להוריד את כולם - - -</w:t>
      </w:r>
    </w:p>
    <w:p w14:paraId="4BDF21B1" w14:textId="77777777" w:rsidR="00000000" w:rsidRDefault="001C3AAC">
      <w:pPr>
        <w:pStyle w:val="a"/>
        <w:rPr>
          <w:rFonts w:hint="cs"/>
          <w:rtl/>
        </w:rPr>
      </w:pPr>
    </w:p>
    <w:p w14:paraId="4A1C6156" w14:textId="77777777" w:rsidR="00000000" w:rsidRDefault="001C3AAC">
      <w:pPr>
        <w:pStyle w:val="ad"/>
        <w:rPr>
          <w:rtl/>
        </w:rPr>
      </w:pPr>
      <w:r>
        <w:rPr>
          <w:rtl/>
        </w:rPr>
        <w:t>היו"ר ראובן ריבלין</w:t>
      </w:r>
      <w:r>
        <w:rPr>
          <w:rtl/>
        </w:rPr>
        <w:t>:</w:t>
      </w:r>
    </w:p>
    <w:p w14:paraId="3DCEF882" w14:textId="77777777" w:rsidR="00000000" w:rsidRDefault="001C3AAC">
      <w:pPr>
        <w:pStyle w:val="a"/>
        <w:rPr>
          <w:rtl/>
        </w:rPr>
      </w:pPr>
    </w:p>
    <w:p w14:paraId="48206C04" w14:textId="77777777" w:rsidR="00000000" w:rsidRDefault="001C3AAC">
      <w:pPr>
        <w:pStyle w:val="a"/>
        <w:rPr>
          <w:rFonts w:hint="cs"/>
          <w:rtl/>
        </w:rPr>
      </w:pPr>
      <w:r>
        <w:rPr>
          <w:rFonts w:hint="cs"/>
          <w:rtl/>
        </w:rPr>
        <w:t>תודה לסגן השר בוים.</w:t>
      </w:r>
    </w:p>
    <w:p w14:paraId="1EDCB8A9" w14:textId="77777777" w:rsidR="00000000" w:rsidRDefault="001C3AAC">
      <w:pPr>
        <w:pStyle w:val="a"/>
        <w:rPr>
          <w:rFonts w:hint="cs"/>
          <w:rtl/>
        </w:rPr>
      </w:pPr>
    </w:p>
    <w:p w14:paraId="14A4F1C1" w14:textId="77777777" w:rsidR="00000000" w:rsidRDefault="001C3AAC">
      <w:pPr>
        <w:pStyle w:val="SpeakerCon"/>
        <w:rPr>
          <w:rtl/>
        </w:rPr>
      </w:pPr>
      <w:bookmarkStart w:id="321" w:name="FS000000458T21_07_2003_20_06_49C"/>
      <w:bookmarkEnd w:id="321"/>
      <w:r>
        <w:rPr>
          <w:rtl/>
        </w:rPr>
        <w:t>חיים רמון (העבודה-מימד):</w:t>
      </w:r>
    </w:p>
    <w:p w14:paraId="16DB4219" w14:textId="77777777" w:rsidR="00000000" w:rsidRDefault="001C3AAC">
      <w:pPr>
        <w:pStyle w:val="a"/>
        <w:rPr>
          <w:rtl/>
        </w:rPr>
      </w:pPr>
    </w:p>
    <w:p w14:paraId="74836968" w14:textId="77777777" w:rsidR="00000000" w:rsidRDefault="001C3AAC">
      <w:pPr>
        <w:pStyle w:val="a"/>
        <w:rPr>
          <w:rFonts w:hint="cs"/>
          <w:rtl/>
        </w:rPr>
      </w:pPr>
      <w:r>
        <w:rPr>
          <w:rFonts w:hint="cs"/>
          <w:rtl/>
        </w:rPr>
        <w:t xml:space="preserve">אדוני סגן שר הביטחון, למה אתה מגן על דברים בלתי חוקיים? </w:t>
      </w:r>
    </w:p>
    <w:p w14:paraId="706FC10D" w14:textId="77777777" w:rsidR="00000000" w:rsidRDefault="001C3AAC">
      <w:pPr>
        <w:pStyle w:val="a"/>
        <w:rPr>
          <w:rFonts w:hint="cs"/>
          <w:rtl/>
        </w:rPr>
      </w:pPr>
    </w:p>
    <w:p w14:paraId="0A4DFCBF" w14:textId="77777777" w:rsidR="00000000" w:rsidRDefault="001C3AAC">
      <w:pPr>
        <w:pStyle w:val="ac"/>
        <w:rPr>
          <w:rtl/>
        </w:rPr>
      </w:pPr>
      <w:r>
        <w:rPr>
          <w:rFonts w:hint="eastAsia"/>
          <w:rtl/>
        </w:rPr>
        <w:t>זאב</w:t>
      </w:r>
      <w:r>
        <w:rPr>
          <w:rtl/>
        </w:rPr>
        <w:t xml:space="preserve"> בוים (הליכוד):</w:t>
      </w:r>
    </w:p>
    <w:p w14:paraId="6CE5E9F3" w14:textId="77777777" w:rsidR="00000000" w:rsidRDefault="001C3AAC">
      <w:pPr>
        <w:pStyle w:val="a"/>
        <w:rPr>
          <w:rFonts w:hint="cs"/>
          <w:rtl/>
        </w:rPr>
      </w:pPr>
    </w:p>
    <w:p w14:paraId="4B4D02D1" w14:textId="77777777" w:rsidR="00000000" w:rsidRDefault="001C3AAC">
      <w:pPr>
        <w:pStyle w:val="a"/>
        <w:rPr>
          <w:rFonts w:hint="cs"/>
          <w:rtl/>
        </w:rPr>
      </w:pPr>
      <w:r>
        <w:rPr>
          <w:rFonts w:hint="cs"/>
          <w:rtl/>
        </w:rPr>
        <w:t>אבל אתה רוצה להוריד את כולם.</w:t>
      </w:r>
    </w:p>
    <w:p w14:paraId="6471E95C" w14:textId="77777777" w:rsidR="00000000" w:rsidRDefault="001C3AAC">
      <w:pPr>
        <w:pStyle w:val="a"/>
        <w:rPr>
          <w:rFonts w:hint="cs"/>
          <w:rtl/>
        </w:rPr>
      </w:pPr>
    </w:p>
    <w:p w14:paraId="01125BAC" w14:textId="77777777" w:rsidR="00000000" w:rsidRDefault="001C3AAC">
      <w:pPr>
        <w:pStyle w:val="SpeakerCon"/>
        <w:rPr>
          <w:rtl/>
        </w:rPr>
      </w:pPr>
      <w:bookmarkStart w:id="322" w:name="FS000000458T21_07_2003_20_08_31C"/>
      <w:bookmarkEnd w:id="322"/>
      <w:r>
        <w:rPr>
          <w:rtl/>
        </w:rPr>
        <w:t>חיים רמון (העבודה-מימד):</w:t>
      </w:r>
    </w:p>
    <w:p w14:paraId="38538284" w14:textId="77777777" w:rsidR="00000000" w:rsidRDefault="001C3AAC">
      <w:pPr>
        <w:pStyle w:val="a"/>
        <w:rPr>
          <w:rtl/>
        </w:rPr>
      </w:pPr>
    </w:p>
    <w:p w14:paraId="76C2E229" w14:textId="77777777" w:rsidR="00000000" w:rsidRDefault="001C3AAC">
      <w:pPr>
        <w:pStyle w:val="a"/>
        <w:rPr>
          <w:rFonts w:hint="cs"/>
          <w:rtl/>
        </w:rPr>
      </w:pPr>
      <w:r>
        <w:rPr>
          <w:rFonts w:hint="cs"/>
          <w:rtl/>
        </w:rPr>
        <w:t xml:space="preserve">אדוני, בוא נגיע להסכמה שרק מה שממשלה חוקית מעלה זה נכון. </w:t>
      </w:r>
    </w:p>
    <w:p w14:paraId="2D6B2CE4" w14:textId="77777777" w:rsidR="00000000" w:rsidRDefault="001C3AAC">
      <w:pPr>
        <w:pStyle w:val="a"/>
        <w:rPr>
          <w:rFonts w:hint="cs"/>
          <w:rtl/>
        </w:rPr>
      </w:pPr>
    </w:p>
    <w:p w14:paraId="03A5F32F" w14:textId="77777777" w:rsidR="00000000" w:rsidRDefault="001C3AAC">
      <w:pPr>
        <w:pStyle w:val="ac"/>
        <w:rPr>
          <w:rtl/>
        </w:rPr>
      </w:pPr>
      <w:r>
        <w:rPr>
          <w:rFonts w:hint="eastAsia"/>
          <w:rtl/>
        </w:rPr>
        <w:t>זאב</w:t>
      </w:r>
      <w:r>
        <w:rPr>
          <w:rtl/>
        </w:rPr>
        <w:t xml:space="preserve"> בוים (הלי</w:t>
      </w:r>
      <w:r>
        <w:rPr>
          <w:rtl/>
        </w:rPr>
        <w:t>כוד):</w:t>
      </w:r>
    </w:p>
    <w:p w14:paraId="106F0913" w14:textId="77777777" w:rsidR="00000000" w:rsidRDefault="001C3AAC">
      <w:pPr>
        <w:pStyle w:val="a"/>
        <w:rPr>
          <w:rFonts w:hint="cs"/>
          <w:rtl/>
        </w:rPr>
      </w:pPr>
    </w:p>
    <w:p w14:paraId="0EBBDDD2" w14:textId="77777777" w:rsidR="00000000" w:rsidRDefault="001C3AAC">
      <w:pPr>
        <w:pStyle w:val="a"/>
        <w:rPr>
          <w:rFonts w:hint="cs"/>
          <w:rtl/>
        </w:rPr>
      </w:pPr>
      <w:r>
        <w:rPr>
          <w:rFonts w:hint="cs"/>
          <w:rtl/>
        </w:rPr>
        <w:t>אז למה הוא - - -</w:t>
      </w:r>
    </w:p>
    <w:p w14:paraId="58397271" w14:textId="77777777" w:rsidR="00000000" w:rsidRDefault="001C3AAC">
      <w:pPr>
        <w:pStyle w:val="a"/>
        <w:rPr>
          <w:rFonts w:hint="cs"/>
          <w:rtl/>
        </w:rPr>
      </w:pPr>
    </w:p>
    <w:p w14:paraId="2EE838E3" w14:textId="77777777" w:rsidR="00000000" w:rsidRDefault="001C3AAC">
      <w:pPr>
        <w:pStyle w:val="SpeakerCon"/>
        <w:rPr>
          <w:rtl/>
        </w:rPr>
      </w:pPr>
      <w:bookmarkStart w:id="323" w:name="FS000000458T21_07_2003_20_09_23C"/>
      <w:bookmarkEnd w:id="323"/>
    </w:p>
    <w:p w14:paraId="1DDB1C28" w14:textId="77777777" w:rsidR="00000000" w:rsidRDefault="001C3AAC">
      <w:pPr>
        <w:pStyle w:val="SpeakerCon"/>
        <w:rPr>
          <w:rtl/>
        </w:rPr>
      </w:pPr>
      <w:r>
        <w:rPr>
          <w:rFonts w:hint="eastAsia"/>
          <w:rtl/>
        </w:rPr>
        <w:t>חיים</w:t>
      </w:r>
      <w:r>
        <w:rPr>
          <w:rtl/>
        </w:rPr>
        <w:t xml:space="preserve"> רמון (העבודה-מימד):</w:t>
      </w:r>
    </w:p>
    <w:p w14:paraId="79D3ED24" w14:textId="77777777" w:rsidR="00000000" w:rsidRDefault="001C3AAC">
      <w:pPr>
        <w:pStyle w:val="a"/>
        <w:rPr>
          <w:rFonts w:hint="cs"/>
          <w:rtl/>
        </w:rPr>
      </w:pPr>
    </w:p>
    <w:p w14:paraId="523D6A46" w14:textId="77777777" w:rsidR="00000000" w:rsidRDefault="001C3AAC">
      <w:pPr>
        <w:pStyle w:val="a"/>
        <w:rPr>
          <w:rFonts w:hint="cs"/>
          <w:rtl/>
        </w:rPr>
      </w:pPr>
      <w:r>
        <w:rPr>
          <w:rFonts w:hint="cs"/>
          <w:rtl/>
        </w:rPr>
        <w:t>סליחה, אני אומר את עמדתי, תגידו את עמדתכם. אם אתם רוצים להעלות את כל ההיאחזויות הבלתי-חוקיות, תעלו אותן. תעשו את זה. אבל אתם פוחדים. תבואו לעם ביושר ותגידו לו שאתם רוצים עוד 20 התנחלויות בלב עזה. תגידו את</w:t>
      </w:r>
      <w:r>
        <w:rPr>
          <w:rFonts w:hint="cs"/>
          <w:rtl/>
        </w:rPr>
        <w:t xml:space="preserve"> זה, אל תעבדו בשקר, אל תעבדו בכחש, אל תשחקו תפקיד של יום אחד מעודדים את המתנחלים, כאשר אתם בסניפי הליכוד ומבקשים את תמיכתם ביהודה ושומרון, וכשאתם באים לישיבות ממשלה אתם אומרים: לא, לא, אנחנו נגד המאחזים הבלתי-חוקיים, את זה אנחנו לא רוצים לעשות. </w:t>
      </w:r>
    </w:p>
    <w:p w14:paraId="1922E45C" w14:textId="77777777" w:rsidR="00000000" w:rsidRDefault="001C3AAC">
      <w:pPr>
        <w:pStyle w:val="a"/>
        <w:rPr>
          <w:rFonts w:hint="cs"/>
          <w:rtl/>
        </w:rPr>
      </w:pPr>
    </w:p>
    <w:p w14:paraId="6A9F6A99" w14:textId="77777777" w:rsidR="00000000" w:rsidRDefault="001C3AAC">
      <w:pPr>
        <w:pStyle w:val="a"/>
        <w:rPr>
          <w:rFonts w:hint="cs"/>
          <w:rtl/>
        </w:rPr>
      </w:pPr>
      <w:r>
        <w:rPr>
          <w:rFonts w:hint="cs"/>
          <w:rtl/>
        </w:rPr>
        <w:t>תבואו, תע</w:t>
      </w:r>
      <w:r>
        <w:rPr>
          <w:rFonts w:hint="cs"/>
          <w:rtl/>
        </w:rPr>
        <w:t>שו את זה, אני אומר ביושר - אני חושב שאת כל ההתנחלויות בעזה צריך להוריד, כולל את נצרים, המשקיפה על נמל עזה. אני יכול להציע לראש הממשלה אמצעים יותר משוכללים מאשר  40 משפחות עם ילדים שיעשו בקרה על נמל עזה שלא ייבנה. כבר המציאו דברים כאלה.</w:t>
      </w:r>
    </w:p>
    <w:p w14:paraId="00C94CDF" w14:textId="77777777" w:rsidR="00000000" w:rsidRDefault="001C3AAC">
      <w:pPr>
        <w:pStyle w:val="a"/>
        <w:rPr>
          <w:rFonts w:hint="cs"/>
          <w:rtl/>
        </w:rPr>
      </w:pPr>
    </w:p>
    <w:p w14:paraId="4596BFF5" w14:textId="77777777" w:rsidR="00000000" w:rsidRDefault="001C3AAC">
      <w:pPr>
        <w:pStyle w:val="ac"/>
        <w:rPr>
          <w:rtl/>
        </w:rPr>
      </w:pPr>
      <w:r>
        <w:rPr>
          <w:rFonts w:hint="eastAsia"/>
          <w:rtl/>
        </w:rPr>
        <w:t>יחיאל</w:t>
      </w:r>
      <w:r>
        <w:rPr>
          <w:rtl/>
        </w:rPr>
        <w:t xml:space="preserve"> חזן (הליכוד):</w:t>
      </w:r>
    </w:p>
    <w:p w14:paraId="434EF5A4" w14:textId="77777777" w:rsidR="00000000" w:rsidRDefault="001C3AAC">
      <w:pPr>
        <w:pStyle w:val="a"/>
        <w:rPr>
          <w:rFonts w:hint="cs"/>
          <w:rtl/>
        </w:rPr>
      </w:pPr>
    </w:p>
    <w:p w14:paraId="47327F80" w14:textId="77777777" w:rsidR="00000000" w:rsidRDefault="001C3AAC">
      <w:pPr>
        <w:pStyle w:val="a"/>
        <w:rPr>
          <w:rFonts w:hint="cs"/>
          <w:rtl/>
        </w:rPr>
      </w:pPr>
      <w:r>
        <w:rPr>
          <w:rFonts w:hint="cs"/>
          <w:rtl/>
        </w:rPr>
        <w:t>- - -</w:t>
      </w:r>
    </w:p>
    <w:p w14:paraId="7752330E" w14:textId="77777777" w:rsidR="00000000" w:rsidRDefault="001C3AAC">
      <w:pPr>
        <w:pStyle w:val="a"/>
        <w:rPr>
          <w:rFonts w:hint="cs"/>
          <w:rtl/>
        </w:rPr>
      </w:pPr>
    </w:p>
    <w:p w14:paraId="277D8CF5" w14:textId="77777777" w:rsidR="00000000" w:rsidRDefault="001C3AAC">
      <w:pPr>
        <w:pStyle w:val="ad"/>
        <w:rPr>
          <w:rtl/>
        </w:rPr>
      </w:pPr>
      <w:r>
        <w:rPr>
          <w:rtl/>
        </w:rPr>
        <w:t>היו"ר ראובן ריבלין:</w:t>
      </w:r>
    </w:p>
    <w:p w14:paraId="16956A00" w14:textId="77777777" w:rsidR="00000000" w:rsidRDefault="001C3AAC">
      <w:pPr>
        <w:pStyle w:val="a"/>
        <w:rPr>
          <w:rtl/>
        </w:rPr>
      </w:pPr>
    </w:p>
    <w:p w14:paraId="7D10310D" w14:textId="77777777" w:rsidR="00000000" w:rsidRDefault="001C3AAC">
      <w:pPr>
        <w:pStyle w:val="a"/>
        <w:rPr>
          <w:rFonts w:hint="cs"/>
          <w:rtl/>
        </w:rPr>
      </w:pPr>
      <w:r>
        <w:rPr>
          <w:rFonts w:hint="cs"/>
          <w:rtl/>
        </w:rPr>
        <w:t xml:space="preserve">לא להפריע, חבר הכנסת חזן, הוא עומד לסיים. </w:t>
      </w:r>
    </w:p>
    <w:p w14:paraId="7136C29F" w14:textId="77777777" w:rsidR="00000000" w:rsidRDefault="001C3AAC">
      <w:pPr>
        <w:pStyle w:val="a"/>
        <w:rPr>
          <w:rFonts w:hint="cs"/>
          <w:rtl/>
        </w:rPr>
      </w:pPr>
    </w:p>
    <w:p w14:paraId="5CD53430" w14:textId="77777777" w:rsidR="00000000" w:rsidRDefault="001C3AAC">
      <w:pPr>
        <w:pStyle w:val="SpeakerCon"/>
        <w:rPr>
          <w:rtl/>
        </w:rPr>
      </w:pPr>
      <w:bookmarkStart w:id="324" w:name="FS000000458T21_07_2003_20_13_18C"/>
      <w:bookmarkEnd w:id="324"/>
      <w:r>
        <w:rPr>
          <w:rtl/>
        </w:rPr>
        <w:t>חיים רמון (העבודה-מימד):</w:t>
      </w:r>
    </w:p>
    <w:p w14:paraId="7A3FFAF6" w14:textId="77777777" w:rsidR="00000000" w:rsidRDefault="001C3AAC">
      <w:pPr>
        <w:pStyle w:val="a"/>
        <w:rPr>
          <w:rtl/>
        </w:rPr>
      </w:pPr>
    </w:p>
    <w:p w14:paraId="038BB44B" w14:textId="77777777" w:rsidR="00000000" w:rsidRDefault="001C3AAC">
      <w:pPr>
        <w:pStyle w:val="a"/>
        <w:rPr>
          <w:rFonts w:hint="cs"/>
          <w:rtl/>
        </w:rPr>
      </w:pPr>
      <w:r>
        <w:rPr>
          <w:rFonts w:hint="cs"/>
          <w:rtl/>
        </w:rPr>
        <w:t>אדוני ראש הממשלה, אני רוצה להגיד לך, כל עוד המשחקים האלה היו משחקים בינינו - אתה שיחקת מול המתנחלים ומול שרי הביטחון שלך, ועבדת על הציבור, בסדר. הנזק היה גד</w:t>
      </w:r>
      <w:r>
        <w:rPr>
          <w:rFonts w:hint="cs"/>
          <w:rtl/>
        </w:rPr>
        <w:t xml:space="preserve">ול, אבל עברנו נזקים גדולים מזה. </w:t>
      </w:r>
    </w:p>
    <w:p w14:paraId="21905DB7" w14:textId="77777777" w:rsidR="00000000" w:rsidRDefault="001C3AAC">
      <w:pPr>
        <w:pStyle w:val="a"/>
        <w:rPr>
          <w:rFonts w:hint="cs"/>
          <w:rtl/>
        </w:rPr>
      </w:pPr>
    </w:p>
    <w:p w14:paraId="3A67FF5C" w14:textId="77777777" w:rsidR="00000000" w:rsidRDefault="001C3AAC">
      <w:pPr>
        <w:pStyle w:val="a"/>
        <w:rPr>
          <w:rFonts w:hint="cs"/>
          <w:rtl/>
        </w:rPr>
      </w:pPr>
      <w:r>
        <w:rPr>
          <w:rFonts w:hint="cs"/>
          <w:rtl/>
        </w:rPr>
        <w:t>אדוני ראש הממשלה, אחרי שנאמת נאום כל כך יפה בעקבה, אתה משחק באש. אתה מכיר את האמריקנים? הם מאוד נחמדים כל עוד מתנהגים אתם יפה, כל עוד לא משקרים להם, כל עוד לא מוליכים אותם שולל. אבל כשמשקרים להם, לא נעים להגיד, הם לפעמים מ</w:t>
      </w:r>
      <w:r>
        <w:rPr>
          <w:rFonts w:hint="cs"/>
          <w:rtl/>
        </w:rPr>
        <w:t xml:space="preserve">אבדים צלם אנוש. הם כועסים וזועמים, ומי שעשה את זה, מאבד את כל עולמו. אתה בטח זוכר את "קארין </w:t>
      </w:r>
      <w:r>
        <w:rPr>
          <w:rFonts w:hint="cs"/>
        </w:rPr>
        <w:t>A</w:t>
      </w:r>
      <w:r>
        <w:rPr>
          <w:rFonts w:hint="cs"/>
          <w:rtl/>
        </w:rPr>
        <w:t>".</w:t>
      </w:r>
    </w:p>
    <w:p w14:paraId="42BC4A02" w14:textId="77777777" w:rsidR="00000000" w:rsidRDefault="001C3AAC">
      <w:pPr>
        <w:pStyle w:val="a"/>
        <w:rPr>
          <w:rtl/>
        </w:rPr>
      </w:pPr>
    </w:p>
    <w:p w14:paraId="4C70038C" w14:textId="77777777" w:rsidR="00000000" w:rsidRDefault="001C3AAC">
      <w:pPr>
        <w:pStyle w:val="ac"/>
        <w:rPr>
          <w:rtl/>
        </w:rPr>
      </w:pPr>
      <w:r>
        <w:rPr>
          <w:rFonts w:hint="eastAsia"/>
          <w:rtl/>
        </w:rPr>
        <w:t>גלעד</w:t>
      </w:r>
      <w:r>
        <w:rPr>
          <w:rtl/>
        </w:rPr>
        <w:t xml:space="preserve"> ארדן (הליכוד):</w:t>
      </w:r>
    </w:p>
    <w:p w14:paraId="0044DD04" w14:textId="77777777" w:rsidR="00000000" w:rsidRDefault="001C3AAC">
      <w:pPr>
        <w:pStyle w:val="a"/>
        <w:rPr>
          <w:rFonts w:hint="cs"/>
          <w:rtl/>
        </w:rPr>
      </w:pPr>
    </w:p>
    <w:p w14:paraId="6CDF9D0B" w14:textId="77777777" w:rsidR="00000000" w:rsidRDefault="001C3AAC">
      <w:pPr>
        <w:pStyle w:val="a"/>
        <w:rPr>
          <w:rFonts w:hint="cs"/>
          <w:rtl/>
        </w:rPr>
      </w:pPr>
      <w:r>
        <w:rPr>
          <w:rFonts w:hint="cs"/>
          <w:rtl/>
        </w:rPr>
        <w:t>- - -</w:t>
      </w:r>
    </w:p>
    <w:p w14:paraId="5998B0D9" w14:textId="77777777" w:rsidR="00000000" w:rsidRDefault="001C3AAC">
      <w:pPr>
        <w:pStyle w:val="a"/>
        <w:rPr>
          <w:rFonts w:hint="cs"/>
          <w:rtl/>
        </w:rPr>
      </w:pPr>
    </w:p>
    <w:p w14:paraId="51C554D0" w14:textId="77777777" w:rsidR="00000000" w:rsidRDefault="001C3AAC">
      <w:pPr>
        <w:pStyle w:val="SpeakerCon"/>
        <w:rPr>
          <w:rtl/>
        </w:rPr>
      </w:pPr>
      <w:bookmarkStart w:id="325" w:name="FS000000458T21_07_2003_20_16_21C"/>
      <w:bookmarkEnd w:id="325"/>
      <w:r>
        <w:rPr>
          <w:rtl/>
        </w:rPr>
        <w:t>חיים רמון (העבודה-מימד):</w:t>
      </w:r>
    </w:p>
    <w:p w14:paraId="1A53A38E" w14:textId="77777777" w:rsidR="00000000" w:rsidRDefault="001C3AAC">
      <w:pPr>
        <w:pStyle w:val="a"/>
        <w:rPr>
          <w:rtl/>
        </w:rPr>
      </w:pPr>
    </w:p>
    <w:p w14:paraId="15B638F5" w14:textId="77777777" w:rsidR="00000000" w:rsidRDefault="001C3AAC">
      <w:pPr>
        <w:pStyle w:val="a"/>
        <w:rPr>
          <w:rFonts w:hint="cs"/>
          <w:rtl/>
        </w:rPr>
      </w:pPr>
      <w:r>
        <w:rPr>
          <w:rFonts w:hint="cs"/>
          <w:rtl/>
        </w:rPr>
        <w:t xml:space="preserve">מתי ערפאת גמר אצל בוש לנצח? כשהוא שיקר לו בעניין "קארין </w:t>
      </w:r>
      <w:r>
        <w:rPr>
          <w:rFonts w:hint="cs"/>
        </w:rPr>
        <w:t>A</w:t>
      </w:r>
      <w:r>
        <w:rPr>
          <w:rFonts w:hint="cs"/>
          <w:rtl/>
        </w:rPr>
        <w:t xml:space="preserve">". נגמר ערפאת. </w:t>
      </w:r>
    </w:p>
    <w:p w14:paraId="0AB3D597" w14:textId="77777777" w:rsidR="00000000" w:rsidRDefault="001C3AAC">
      <w:pPr>
        <w:pStyle w:val="a"/>
        <w:rPr>
          <w:rFonts w:hint="cs"/>
          <w:rtl/>
        </w:rPr>
      </w:pPr>
    </w:p>
    <w:p w14:paraId="3015B961" w14:textId="77777777" w:rsidR="00000000" w:rsidRDefault="001C3AAC">
      <w:pPr>
        <w:pStyle w:val="ac"/>
        <w:rPr>
          <w:rtl/>
        </w:rPr>
      </w:pPr>
      <w:r>
        <w:rPr>
          <w:rFonts w:hint="eastAsia"/>
          <w:rtl/>
        </w:rPr>
        <w:t>גלעד</w:t>
      </w:r>
      <w:r>
        <w:rPr>
          <w:rtl/>
        </w:rPr>
        <w:t xml:space="preserve"> ארדן (הליכוד):</w:t>
      </w:r>
    </w:p>
    <w:p w14:paraId="4C758891" w14:textId="77777777" w:rsidR="00000000" w:rsidRDefault="001C3AAC">
      <w:pPr>
        <w:pStyle w:val="a"/>
        <w:rPr>
          <w:rFonts w:hint="cs"/>
          <w:rtl/>
        </w:rPr>
      </w:pPr>
    </w:p>
    <w:p w14:paraId="540503B5" w14:textId="77777777" w:rsidR="00000000" w:rsidRDefault="001C3AAC">
      <w:pPr>
        <w:pStyle w:val="a"/>
        <w:rPr>
          <w:rFonts w:hint="cs"/>
          <w:rtl/>
        </w:rPr>
      </w:pPr>
      <w:r>
        <w:rPr>
          <w:rFonts w:hint="cs"/>
          <w:rtl/>
        </w:rPr>
        <w:t>אתה דואג ל</w:t>
      </w:r>
      <w:r>
        <w:rPr>
          <w:rFonts w:hint="cs"/>
          <w:rtl/>
        </w:rPr>
        <w:t>יחסים האישיים של ראש הממשלה?</w:t>
      </w:r>
    </w:p>
    <w:p w14:paraId="5F6C1935" w14:textId="77777777" w:rsidR="00000000" w:rsidRDefault="001C3AAC">
      <w:pPr>
        <w:pStyle w:val="a"/>
        <w:rPr>
          <w:rFonts w:hint="cs"/>
          <w:rtl/>
        </w:rPr>
      </w:pPr>
    </w:p>
    <w:p w14:paraId="510FFA04" w14:textId="77777777" w:rsidR="00000000" w:rsidRDefault="001C3AAC">
      <w:pPr>
        <w:pStyle w:val="SpeakerCon"/>
        <w:rPr>
          <w:rtl/>
        </w:rPr>
      </w:pPr>
      <w:bookmarkStart w:id="326" w:name="FS000000458T21_07_2003_20_17_14C"/>
      <w:bookmarkEnd w:id="326"/>
      <w:r>
        <w:rPr>
          <w:rtl/>
        </w:rPr>
        <w:t>חיים רמון (העבודה-מימד):</w:t>
      </w:r>
    </w:p>
    <w:p w14:paraId="6CF75DA4" w14:textId="77777777" w:rsidR="00000000" w:rsidRDefault="001C3AAC">
      <w:pPr>
        <w:pStyle w:val="a"/>
        <w:rPr>
          <w:rtl/>
        </w:rPr>
      </w:pPr>
    </w:p>
    <w:p w14:paraId="68D055E3" w14:textId="77777777" w:rsidR="00000000" w:rsidRDefault="001C3AAC">
      <w:pPr>
        <w:pStyle w:val="a"/>
        <w:rPr>
          <w:rFonts w:hint="cs"/>
          <w:rtl/>
        </w:rPr>
      </w:pPr>
      <w:r>
        <w:rPr>
          <w:rFonts w:hint="cs"/>
          <w:rtl/>
        </w:rPr>
        <w:t>לא, אני דואג ליחסים של מדינת ישראל.</w:t>
      </w:r>
    </w:p>
    <w:p w14:paraId="1B7BC24E" w14:textId="77777777" w:rsidR="00000000" w:rsidRDefault="001C3AAC">
      <w:pPr>
        <w:pStyle w:val="a"/>
        <w:rPr>
          <w:rFonts w:hint="cs"/>
          <w:rtl/>
        </w:rPr>
      </w:pPr>
    </w:p>
    <w:p w14:paraId="75D9DFD5" w14:textId="77777777" w:rsidR="00000000" w:rsidRDefault="001C3AAC">
      <w:pPr>
        <w:pStyle w:val="ad"/>
        <w:rPr>
          <w:rtl/>
        </w:rPr>
      </w:pPr>
      <w:r>
        <w:rPr>
          <w:rtl/>
        </w:rPr>
        <w:t>היו"ר ראובן ריבלין:</w:t>
      </w:r>
    </w:p>
    <w:p w14:paraId="426CE2BE" w14:textId="77777777" w:rsidR="00000000" w:rsidRDefault="001C3AAC">
      <w:pPr>
        <w:pStyle w:val="a"/>
        <w:rPr>
          <w:rtl/>
        </w:rPr>
      </w:pPr>
    </w:p>
    <w:p w14:paraId="6643704F" w14:textId="77777777" w:rsidR="00000000" w:rsidRDefault="001C3AAC">
      <w:pPr>
        <w:pStyle w:val="a"/>
        <w:rPr>
          <w:rFonts w:hint="cs"/>
          <w:rtl/>
        </w:rPr>
      </w:pPr>
      <w:r>
        <w:rPr>
          <w:rFonts w:hint="cs"/>
          <w:rtl/>
        </w:rPr>
        <w:t xml:space="preserve">רבותי, כבוד סגן שר הביטחון, הוא מסיים את דבריו, הוא לא יכול לדבר עד אין סוף. </w:t>
      </w:r>
    </w:p>
    <w:p w14:paraId="44386602" w14:textId="77777777" w:rsidR="00000000" w:rsidRDefault="001C3AAC">
      <w:pPr>
        <w:pStyle w:val="a"/>
        <w:rPr>
          <w:rFonts w:hint="cs"/>
          <w:rtl/>
        </w:rPr>
      </w:pPr>
    </w:p>
    <w:p w14:paraId="42AE365D" w14:textId="77777777" w:rsidR="00000000" w:rsidRDefault="001C3AAC">
      <w:pPr>
        <w:pStyle w:val="SpeakerCon"/>
        <w:rPr>
          <w:rtl/>
        </w:rPr>
      </w:pPr>
      <w:bookmarkStart w:id="327" w:name="FS000000458T21_07_2003_20_18_08C"/>
      <w:bookmarkEnd w:id="327"/>
      <w:r>
        <w:rPr>
          <w:rtl/>
        </w:rPr>
        <w:t>חיים רמון (העבודה-מימד):</w:t>
      </w:r>
    </w:p>
    <w:p w14:paraId="30686D3F" w14:textId="77777777" w:rsidR="00000000" w:rsidRDefault="001C3AAC">
      <w:pPr>
        <w:pStyle w:val="a"/>
        <w:rPr>
          <w:rtl/>
        </w:rPr>
      </w:pPr>
    </w:p>
    <w:p w14:paraId="3133CD19" w14:textId="77777777" w:rsidR="00000000" w:rsidRDefault="001C3AAC">
      <w:pPr>
        <w:pStyle w:val="a"/>
        <w:rPr>
          <w:rFonts w:hint="cs"/>
          <w:rtl/>
        </w:rPr>
      </w:pPr>
      <w:r>
        <w:rPr>
          <w:rFonts w:hint="cs"/>
          <w:rtl/>
        </w:rPr>
        <w:t>וראש הממשלה, שמעת מה אמר השגריר, שאתה</w:t>
      </w:r>
      <w:r>
        <w:rPr>
          <w:rFonts w:hint="cs"/>
          <w:rtl/>
        </w:rPr>
        <w:t xml:space="preserve"> התחייבת להוריד מאחזים, הורדת שמונה והעלית שבעה, כי אין דבר כזה שזה יעלה בלי ידיעתך. כלומר, הורדת רק אחד, מבחינת השגריר. תקשיב טוב, את זה השגריר אמר. זה כרטיס צהוב, את הכרטיס האדום יוציא הנשיא, וכשהנשיא יוציא, זה יהיה רע ומר.</w:t>
      </w:r>
    </w:p>
    <w:p w14:paraId="2B500F4D" w14:textId="77777777" w:rsidR="00000000" w:rsidRDefault="001C3AAC">
      <w:pPr>
        <w:pStyle w:val="a"/>
        <w:rPr>
          <w:rFonts w:hint="cs"/>
          <w:rtl/>
        </w:rPr>
      </w:pPr>
    </w:p>
    <w:p w14:paraId="3967C0EF" w14:textId="77777777" w:rsidR="00000000" w:rsidRDefault="001C3AAC">
      <w:pPr>
        <w:pStyle w:val="ac"/>
        <w:rPr>
          <w:rtl/>
        </w:rPr>
      </w:pPr>
      <w:r>
        <w:rPr>
          <w:rFonts w:hint="eastAsia"/>
          <w:rtl/>
        </w:rPr>
        <w:t>צבי</w:t>
      </w:r>
      <w:r>
        <w:rPr>
          <w:rtl/>
        </w:rPr>
        <w:t xml:space="preserve"> הנדל (האיחוד הלאומי - ישר</w:t>
      </w:r>
      <w:r>
        <w:rPr>
          <w:rtl/>
        </w:rPr>
        <w:t>אל ביתנו):</w:t>
      </w:r>
    </w:p>
    <w:p w14:paraId="5C6160FF" w14:textId="77777777" w:rsidR="00000000" w:rsidRDefault="001C3AAC">
      <w:pPr>
        <w:pStyle w:val="a"/>
        <w:rPr>
          <w:rFonts w:hint="cs"/>
          <w:rtl/>
        </w:rPr>
      </w:pPr>
    </w:p>
    <w:p w14:paraId="1ED2FE1D" w14:textId="77777777" w:rsidR="00000000" w:rsidRDefault="001C3AAC">
      <w:pPr>
        <w:pStyle w:val="a"/>
        <w:rPr>
          <w:rFonts w:hint="cs"/>
          <w:rtl/>
        </w:rPr>
      </w:pPr>
      <w:r>
        <w:rPr>
          <w:rFonts w:hint="cs"/>
          <w:rtl/>
        </w:rPr>
        <w:t>- - -</w:t>
      </w:r>
    </w:p>
    <w:p w14:paraId="1F6B7275" w14:textId="77777777" w:rsidR="00000000" w:rsidRDefault="001C3AAC">
      <w:pPr>
        <w:pStyle w:val="a"/>
        <w:rPr>
          <w:rFonts w:hint="cs"/>
          <w:rtl/>
        </w:rPr>
      </w:pPr>
    </w:p>
    <w:p w14:paraId="7812B6C3" w14:textId="77777777" w:rsidR="00000000" w:rsidRDefault="001C3AAC">
      <w:pPr>
        <w:pStyle w:val="ad"/>
        <w:rPr>
          <w:rtl/>
        </w:rPr>
      </w:pPr>
      <w:r>
        <w:rPr>
          <w:rtl/>
        </w:rPr>
        <w:t>היו"ר ראובן ריבלין:</w:t>
      </w:r>
    </w:p>
    <w:p w14:paraId="00FA42E4" w14:textId="77777777" w:rsidR="00000000" w:rsidRDefault="001C3AAC">
      <w:pPr>
        <w:pStyle w:val="a"/>
        <w:rPr>
          <w:rtl/>
        </w:rPr>
      </w:pPr>
    </w:p>
    <w:p w14:paraId="1BE4D59C" w14:textId="77777777" w:rsidR="00000000" w:rsidRDefault="001C3AAC">
      <w:pPr>
        <w:pStyle w:val="a"/>
        <w:rPr>
          <w:rFonts w:hint="cs"/>
          <w:rtl/>
        </w:rPr>
      </w:pPr>
      <w:r>
        <w:rPr>
          <w:rFonts w:hint="cs"/>
          <w:rtl/>
        </w:rPr>
        <w:t>חבר הכנסת הנדל, לשבת, לא לקרוא קריאות ביניים בעמידה.</w:t>
      </w:r>
    </w:p>
    <w:p w14:paraId="34E37EAA" w14:textId="77777777" w:rsidR="00000000" w:rsidRDefault="001C3AAC">
      <w:pPr>
        <w:pStyle w:val="a"/>
        <w:rPr>
          <w:rFonts w:hint="cs"/>
          <w:rtl/>
        </w:rPr>
      </w:pPr>
    </w:p>
    <w:p w14:paraId="167F1F8E" w14:textId="77777777" w:rsidR="00000000" w:rsidRDefault="001C3AAC">
      <w:pPr>
        <w:pStyle w:val="ac"/>
        <w:rPr>
          <w:rtl/>
        </w:rPr>
      </w:pPr>
      <w:r>
        <w:rPr>
          <w:rFonts w:hint="eastAsia"/>
          <w:rtl/>
        </w:rPr>
        <w:t>אבשלום</w:t>
      </w:r>
      <w:r>
        <w:rPr>
          <w:rtl/>
        </w:rPr>
        <w:t xml:space="preserve"> וילן (מרצ):</w:t>
      </w:r>
    </w:p>
    <w:p w14:paraId="25EA59F9" w14:textId="77777777" w:rsidR="00000000" w:rsidRDefault="001C3AAC">
      <w:pPr>
        <w:pStyle w:val="a"/>
        <w:rPr>
          <w:rFonts w:hint="cs"/>
          <w:rtl/>
        </w:rPr>
      </w:pPr>
    </w:p>
    <w:p w14:paraId="2A8A7D50" w14:textId="77777777" w:rsidR="00000000" w:rsidRDefault="001C3AAC">
      <w:pPr>
        <w:pStyle w:val="a"/>
        <w:rPr>
          <w:rFonts w:hint="cs"/>
          <w:rtl/>
        </w:rPr>
      </w:pPr>
      <w:r>
        <w:rPr>
          <w:rFonts w:hint="cs"/>
          <w:rtl/>
        </w:rPr>
        <w:t>- - - כבר אמרת את זה פעם אחת - - -</w:t>
      </w:r>
    </w:p>
    <w:p w14:paraId="1DF62BB6" w14:textId="77777777" w:rsidR="00000000" w:rsidRDefault="001C3AAC">
      <w:pPr>
        <w:pStyle w:val="a"/>
        <w:rPr>
          <w:rFonts w:hint="cs"/>
          <w:rtl/>
        </w:rPr>
      </w:pPr>
    </w:p>
    <w:p w14:paraId="07F7A572" w14:textId="77777777" w:rsidR="00000000" w:rsidRDefault="001C3AAC">
      <w:pPr>
        <w:pStyle w:val="ac"/>
        <w:rPr>
          <w:rtl/>
        </w:rPr>
      </w:pPr>
      <w:r>
        <w:rPr>
          <w:rFonts w:hint="eastAsia"/>
          <w:rtl/>
        </w:rPr>
        <w:t>רומן</w:t>
      </w:r>
      <w:r>
        <w:rPr>
          <w:rtl/>
        </w:rPr>
        <w:t xml:space="preserve"> ברונפמן (מרצ):</w:t>
      </w:r>
    </w:p>
    <w:p w14:paraId="4292CAB6" w14:textId="77777777" w:rsidR="00000000" w:rsidRDefault="001C3AAC">
      <w:pPr>
        <w:pStyle w:val="a"/>
        <w:rPr>
          <w:rFonts w:hint="cs"/>
          <w:rtl/>
        </w:rPr>
      </w:pPr>
    </w:p>
    <w:p w14:paraId="14778478" w14:textId="77777777" w:rsidR="00000000" w:rsidRDefault="001C3AAC">
      <w:pPr>
        <w:pStyle w:val="a"/>
        <w:rPr>
          <w:rFonts w:hint="cs"/>
          <w:rtl/>
        </w:rPr>
      </w:pPr>
      <w:r>
        <w:rPr>
          <w:rFonts w:hint="cs"/>
          <w:rtl/>
        </w:rPr>
        <w:t>- - -</w:t>
      </w:r>
    </w:p>
    <w:p w14:paraId="4821B161" w14:textId="77777777" w:rsidR="00000000" w:rsidRDefault="001C3AAC">
      <w:pPr>
        <w:pStyle w:val="a"/>
        <w:rPr>
          <w:rFonts w:hint="cs"/>
          <w:rtl/>
        </w:rPr>
      </w:pPr>
    </w:p>
    <w:p w14:paraId="4F9EC282" w14:textId="77777777" w:rsidR="00000000" w:rsidRDefault="001C3AAC">
      <w:pPr>
        <w:pStyle w:val="ad"/>
        <w:rPr>
          <w:rtl/>
        </w:rPr>
      </w:pPr>
      <w:r>
        <w:rPr>
          <w:rtl/>
        </w:rPr>
        <w:t>היו"ר ראובן ריבלין:</w:t>
      </w:r>
    </w:p>
    <w:p w14:paraId="1898E120" w14:textId="77777777" w:rsidR="00000000" w:rsidRDefault="001C3AAC">
      <w:pPr>
        <w:pStyle w:val="a"/>
        <w:rPr>
          <w:rtl/>
        </w:rPr>
      </w:pPr>
    </w:p>
    <w:p w14:paraId="3C0151AE" w14:textId="77777777" w:rsidR="00000000" w:rsidRDefault="001C3AAC">
      <w:pPr>
        <w:pStyle w:val="a"/>
        <w:rPr>
          <w:rFonts w:hint="cs"/>
          <w:rtl/>
        </w:rPr>
      </w:pPr>
      <w:r>
        <w:rPr>
          <w:rFonts w:hint="cs"/>
          <w:rtl/>
        </w:rPr>
        <w:t>חבר הכנסת הנדל, האם אדוני מציע שלא אתן לחבר הכנסת רמון לד</w:t>
      </w:r>
      <w:r>
        <w:rPr>
          <w:rFonts w:hint="cs"/>
          <w:rtl/>
        </w:rPr>
        <w:t xml:space="preserve">בר? חבר הכנסת הנדל, תנו לו לסיים. </w:t>
      </w:r>
    </w:p>
    <w:p w14:paraId="19A75DE0" w14:textId="77777777" w:rsidR="00000000" w:rsidRDefault="001C3AAC">
      <w:pPr>
        <w:pStyle w:val="a"/>
        <w:rPr>
          <w:rFonts w:hint="cs"/>
          <w:rtl/>
        </w:rPr>
      </w:pPr>
    </w:p>
    <w:p w14:paraId="44C90FCD" w14:textId="77777777" w:rsidR="00000000" w:rsidRDefault="001C3AAC">
      <w:pPr>
        <w:pStyle w:val="ac"/>
        <w:rPr>
          <w:rtl/>
        </w:rPr>
      </w:pPr>
      <w:r>
        <w:rPr>
          <w:rFonts w:hint="eastAsia"/>
          <w:rtl/>
        </w:rPr>
        <w:t>גלעד</w:t>
      </w:r>
      <w:r>
        <w:rPr>
          <w:rtl/>
        </w:rPr>
        <w:t xml:space="preserve"> ארדן (הליכוד):</w:t>
      </w:r>
    </w:p>
    <w:p w14:paraId="706FF281" w14:textId="77777777" w:rsidR="00000000" w:rsidRDefault="001C3AAC">
      <w:pPr>
        <w:pStyle w:val="a"/>
        <w:rPr>
          <w:rFonts w:hint="cs"/>
          <w:rtl/>
        </w:rPr>
      </w:pPr>
    </w:p>
    <w:p w14:paraId="11B72033" w14:textId="77777777" w:rsidR="00000000" w:rsidRDefault="001C3AAC">
      <w:pPr>
        <w:pStyle w:val="a"/>
        <w:rPr>
          <w:rFonts w:hint="cs"/>
          <w:rtl/>
        </w:rPr>
      </w:pPr>
      <w:r>
        <w:rPr>
          <w:rFonts w:hint="cs"/>
          <w:rtl/>
        </w:rPr>
        <w:t>- - -</w:t>
      </w:r>
    </w:p>
    <w:p w14:paraId="395AF635" w14:textId="77777777" w:rsidR="00000000" w:rsidRDefault="001C3AAC">
      <w:pPr>
        <w:pStyle w:val="a"/>
        <w:rPr>
          <w:rFonts w:hint="cs"/>
          <w:rtl/>
        </w:rPr>
      </w:pPr>
    </w:p>
    <w:p w14:paraId="71A41323" w14:textId="77777777" w:rsidR="00000000" w:rsidRDefault="001C3AAC">
      <w:pPr>
        <w:pStyle w:val="ad"/>
        <w:rPr>
          <w:rtl/>
        </w:rPr>
      </w:pPr>
      <w:r>
        <w:rPr>
          <w:rtl/>
        </w:rPr>
        <w:t>היו"ר ראובן ריבלין:</w:t>
      </w:r>
    </w:p>
    <w:p w14:paraId="3E7F1549" w14:textId="77777777" w:rsidR="00000000" w:rsidRDefault="001C3AAC">
      <w:pPr>
        <w:pStyle w:val="a"/>
        <w:rPr>
          <w:rtl/>
        </w:rPr>
      </w:pPr>
    </w:p>
    <w:p w14:paraId="2C6056D4" w14:textId="77777777" w:rsidR="00000000" w:rsidRDefault="001C3AAC">
      <w:pPr>
        <w:pStyle w:val="a"/>
        <w:rPr>
          <w:rFonts w:hint="cs"/>
          <w:rtl/>
        </w:rPr>
      </w:pPr>
      <w:r>
        <w:rPr>
          <w:rFonts w:hint="cs"/>
          <w:rtl/>
        </w:rPr>
        <w:t>חבר הכנסת ארדן. חבר הכנסת ארדן.</w:t>
      </w:r>
    </w:p>
    <w:p w14:paraId="06EFDD88" w14:textId="77777777" w:rsidR="00000000" w:rsidRDefault="001C3AAC">
      <w:pPr>
        <w:pStyle w:val="a"/>
        <w:rPr>
          <w:rFonts w:hint="cs"/>
          <w:rtl/>
        </w:rPr>
      </w:pPr>
    </w:p>
    <w:p w14:paraId="3B126E11" w14:textId="77777777" w:rsidR="00000000" w:rsidRDefault="001C3AAC">
      <w:pPr>
        <w:pStyle w:val="ac"/>
        <w:rPr>
          <w:rtl/>
        </w:rPr>
      </w:pPr>
      <w:r>
        <w:rPr>
          <w:rFonts w:hint="eastAsia"/>
          <w:rtl/>
        </w:rPr>
        <w:t>דליה</w:t>
      </w:r>
      <w:r>
        <w:rPr>
          <w:rtl/>
        </w:rPr>
        <w:t xml:space="preserve"> איציק (העבודה-מימד):</w:t>
      </w:r>
    </w:p>
    <w:p w14:paraId="4D155CD7" w14:textId="77777777" w:rsidR="00000000" w:rsidRDefault="001C3AAC">
      <w:pPr>
        <w:pStyle w:val="a"/>
        <w:rPr>
          <w:rFonts w:hint="cs"/>
          <w:rtl/>
        </w:rPr>
      </w:pPr>
    </w:p>
    <w:p w14:paraId="479775B4" w14:textId="77777777" w:rsidR="00000000" w:rsidRDefault="001C3AAC">
      <w:pPr>
        <w:pStyle w:val="a"/>
        <w:rPr>
          <w:rFonts w:hint="cs"/>
          <w:rtl/>
        </w:rPr>
      </w:pPr>
      <w:r>
        <w:rPr>
          <w:rFonts w:hint="cs"/>
          <w:rtl/>
        </w:rPr>
        <w:t>- - - הנדל, אתה חבר ממשלה - - -</w:t>
      </w:r>
    </w:p>
    <w:p w14:paraId="188B4CD1" w14:textId="77777777" w:rsidR="00000000" w:rsidRDefault="001C3AAC">
      <w:pPr>
        <w:pStyle w:val="SpeakerCon"/>
        <w:rPr>
          <w:rFonts w:hint="cs"/>
          <w:rtl/>
        </w:rPr>
      </w:pPr>
      <w:bookmarkStart w:id="328" w:name="FS000000458T21_07_2003_20_24_38C"/>
      <w:bookmarkEnd w:id="328"/>
    </w:p>
    <w:p w14:paraId="330E99E9" w14:textId="77777777" w:rsidR="00000000" w:rsidRDefault="001C3AAC">
      <w:pPr>
        <w:pStyle w:val="SpeakerCon"/>
        <w:rPr>
          <w:rtl/>
        </w:rPr>
      </w:pPr>
      <w:r>
        <w:rPr>
          <w:rtl/>
        </w:rPr>
        <w:t>חיים רמון (העבודה-מימד):</w:t>
      </w:r>
    </w:p>
    <w:p w14:paraId="52334B06" w14:textId="77777777" w:rsidR="00000000" w:rsidRDefault="001C3AAC">
      <w:pPr>
        <w:pStyle w:val="a"/>
        <w:rPr>
          <w:rtl/>
        </w:rPr>
      </w:pPr>
    </w:p>
    <w:p w14:paraId="14D1F4AE" w14:textId="77777777" w:rsidR="00000000" w:rsidRDefault="001C3AAC">
      <w:pPr>
        <w:pStyle w:val="a"/>
        <w:rPr>
          <w:rFonts w:hint="cs"/>
          <w:rtl/>
        </w:rPr>
      </w:pPr>
      <w:r>
        <w:rPr>
          <w:rFonts w:hint="cs"/>
          <w:rtl/>
        </w:rPr>
        <w:t>ולכן, אני מציע לך, אדוני ראש הממשלה, לא לשחק באש, וא</w:t>
      </w:r>
      <w:r>
        <w:rPr>
          <w:rFonts w:hint="cs"/>
          <w:rtl/>
        </w:rPr>
        <w:t xml:space="preserve">ם אינך מסוגל למלא התחייבות לבוחר, לממשלה, לשלטון החוק, תמלא אחר ההתחייבות שנתת לנשיא ארצות-הברית, כי כאשר מוליכים שולל את נשיא ארצות-הברית, גורג' וו. בוש, פגיעתו רעה. </w:t>
      </w:r>
    </w:p>
    <w:p w14:paraId="55A48656" w14:textId="77777777" w:rsidR="00000000" w:rsidRDefault="001C3AAC">
      <w:pPr>
        <w:pStyle w:val="a"/>
        <w:rPr>
          <w:rFonts w:hint="cs"/>
          <w:rtl/>
        </w:rPr>
      </w:pPr>
    </w:p>
    <w:p w14:paraId="23C263E4" w14:textId="77777777" w:rsidR="00000000" w:rsidRDefault="001C3AAC">
      <w:pPr>
        <w:pStyle w:val="a"/>
        <w:rPr>
          <w:rFonts w:hint="cs"/>
          <w:rtl/>
        </w:rPr>
      </w:pPr>
      <w:r>
        <w:rPr>
          <w:rFonts w:hint="cs"/>
          <w:rtl/>
        </w:rPr>
        <w:t>ומכיוון שיושב פה שר המשפטים, וכל מה שהיה לו להגיד על נושא שקשור לשלטון החוק, בין היתר -</w:t>
      </w:r>
      <w:r>
        <w:rPr>
          <w:rFonts w:hint="cs"/>
          <w:rtl/>
        </w:rPr>
        <w:t xml:space="preserve"> -</w:t>
      </w:r>
    </w:p>
    <w:p w14:paraId="737EE2B7" w14:textId="77777777" w:rsidR="00000000" w:rsidRDefault="001C3AAC">
      <w:pPr>
        <w:pStyle w:val="a"/>
        <w:rPr>
          <w:rFonts w:hint="cs"/>
          <w:rtl/>
        </w:rPr>
      </w:pPr>
    </w:p>
    <w:p w14:paraId="65CC6BDB" w14:textId="77777777" w:rsidR="00000000" w:rsidRDefault="001C3AAC">
      <w:pPr>
        <w:pStyle w:val="ad"/>
        <w:rPr>
          <w:rtl/>
        </w:rPr>
      </w:pPr>
      <w:r>
        <w:rPr>
          <w:rtl/>
        </w:rPr>
        <w:t>היו"ר ראובן ריבלין:</w:t>
      </w:r>
    </w:p>
    <w:p w14:paraId="6E52A79E" w14:textId="77777777" w:rsidR="00000000" w:rsidRDefault="001C3AAC">
      <w:pPr>
        <w:pStyle w:val="a"/>
        <w:rPr>
          <w:rtl/>
        </w:rPr>
      </w:pPr>
    </w:p>
    <w:p w14:paraId="73F54A49" w14:textId="77777777" w:rsidR="00000000" w:rsidRDefault="001C3AAC">
      <w:pPr>
        <w:pStyle w:val="a"/>
        <w:rPr>
          <w:rFonts w:hint="cs"/>
          <w:rtl/>
        </w:rPr>
      </w:pPr>
      <w:r>
        <w:rPr>
          <w:rFonts w:hint="cs"/>
          <w:rtl/>
        </w:rPr>
        <w:t>דקה לסיום.</w:t>
      </w:r>
    </w:p>
    <w:p w14:paraId="242FD652" w14:textId="77777777" w:rsidR="00000000" w:rsidRDefault="001C3AAC">
      <w:pPr>
        <w:pStyle w:val="a"/>
        <w:rPr>
          <w:rFonts w:hint="cs"/>
          <w:rtl/>
        </w:rPr>
      </w:pPr>
    </w:p>
    <w:p w14:paraId="5A3DCEBF" w14:textId="77777777" w:rsidR="00000000" w:rsidRDefault="001C3AAC">
      <w:pPr>
        <w:pStyle w:val="SpeakerCon"/>
        <w:rPr>
          <w:rtl/>
        </w:rPr>
      </w:pPr>
      <w:bookmarkStart w:id="329" w:name="FS000000458T21_07_2003_20_26_26C"/>
      <w:bookmarkEnd w:id="329"/>
      <w:r>
        <w:rPr>
          <w:rtl/>
        </w:rPr>
        <w:t>חיים רמון (העבודה-מימד):</w:t>
      </w:r>
    </w:p>
    <w:p w14:paraId="10314FC1" w14:textId="77777777" w:rsidR="00000000" w:rsidRDefault="001C3AAC">
      <w:pPr>
        <w:pStyle w:val="a"/>
        <w:rPr>
          <w:rtl/>
        </w:rPr>
      </w:pPr>
    </w:p>
    <w:p w14:paraId="4ECD54D6" w14:textId="77777777" w:rsidR="00000000" w:rsidRDefault="001C3AAC">
      <w:pPr>
        <w:pStyle w:val="a"/>
        <w:rPr>
          <w:rFonts w:hint="cs"/>
          <w:rtl/>
        </w:rPr>
      </w:pPr>
      <w:r>
        <w:rPr>
          <w:rFonts w:hint="cs"/>
          <w:rtl/>
        </w:rPr>
        <w:t xml:space="preserve">- - היה שפעם זה היה לא בסדר. אז בשביל מה בחרו אותך, טומי? נגיד שהיה לא בסדר, אבל אתה הגעת לממשלה - - - </w:t>
      </w:r>
    </w:p>
    <w:p w14:paraId="363C78A6" w14:textId="77777777" w:rsidR="00000000" w:rsidRDefault="001C3AAC">
      <w:pPr>
        <w:pStyle w:val="a"/>
        <w:rPr>
          <w:rFonts w:hint="cs"/>
          <w:rtl/>
        </w:rPr>
      </w:pPr>
    </w:p>
    <w:p w14:paraId="48ED4927" w14:textId="77777777" w:rsidR="00000000" w:rsidRDefault="001C3AAC">
      <w:pPr>
        <w:pStyle w:val="ac"/>
        <w:rPr>
          <w:rtl/>
        </w:rPr>
      </w:pPr>
      <w:r>
        <w:rPr>
          <w:rFonts w:hint="eastAsia"/>
          <w:rtl/>
        </w:rPr>
        <w:t>רומן</w:t>
      </w:r>
      <w:r>
        <w:rPr>
          <w:rtl/>
        </w:rPr>
        <w:t xml:space="preserve"> ברונפמן (מרצ):</w:t>
      </w:r>
    </w:p>
    <w:p w14:paraId="521C36A2" w14:textId="77777777" w:rsidR="00000000" w:rsidRDefault="001C3AAC">
      <w:pPr>
        <w:pStyle w:val="a"/>
        <w:rPr>
          <w:rFonts w:hint="cs"/>
          <w:rtl/>
        </w:rPr>
      </w:pPr>
    </w:p>
    <w:p w14:paraId="1F68BA0C" w14:textId="77777777" w:rsidR="00000000" w:rsidRDefault="001C3AAC">
      <w:pPr>
        <w:pStyle w:val="a"/>
        <w:rPr>
          <w:rFonts w:hint="cs"/>
          <w:rtl/>
        </w:rPr>
      </w:pPr>
      <w:r>
        <w:rPr>
          <w:rFonts w:hint="cs"/>
          <w:rtl/>
        </w:rPr>
        <w:t>- - - זה כל מה שאתם אומרים, שזה לא בסדר - - -</w:t>
      </w:r>
    </w:p>
    <w:p w14:paraId="0FB625FE" w14:textId="77777777" w:rsidR="00000000" w:rsidRDefault="001C3AAC">
      <w:pPr>
        <w:pStyle w:val="a"/>
        <w:rPr>
          <w:rFonts w:hint="cs"/>
          <w:rtl/>
        </w:rPr>
      </w:pPr>
    </w:p>
    <w:p w14:paraId="59DC4DA0" w14:textId="77777777" w:rsidR="00000000" w:rsidRDefault="001C3AAC">
      <w:pPr>
        <w:pStyle w:val="ad"/>
        <w:rPr>
          <w:rtl/>
        </w:rPr>
      </w:pPr>
      <w:r>
        <w:rPr>
          <w:rFonts w:hint="eastAsia"/>
          <w:rtl/>
        </w:rPr>
        <w:t>היו</w:t>
      </w:r>
      <w:r>
        <w:rPr>
          <w:rtl/>
        </w:rPr>
        <w:t>"ר ראובן ריבלין:</w:t>
      </w:r>
    </w:p>
    <w:p w14:paraId="739AD07C" w14:textId="77777777" w:rsidR="00000000" w:rsidRDefault="001C3AAC">
      <w:pPr>
        <w:pStyle w:val="a"/>
        <w:rPr>
          <w:rFonts w:hint="cs"/>
          <w:rtl/>
        </w:rPr>
      </w:pPr>
    </w:p>
    <w:p w14:paraId="153D0B54" w14:textId="77777777" w:rsidR="00000000" w:rsidRDefault="001C3AAC">
      <w:pPr>
        <w:pStyle w:val="a"/>
        <w:rPr>
          <w:rFonts w:hint="cs"/>
          <w:rtl/>
        </w:rPr>
      </w:pPr>
      <w:r>
        <w:rPr>
          <w:rFonts w:hint="cs"/>
          <w:rtl/>
        </w:rPr>
        <w:t>חבר הכנסת ברונפמן.</w:t>
      </w:r>
    </w:p>
    <w:p w14:paraId="61E846BE" w14:textId="77777777" w:rsidR="00000000" w:rsidRDefault="001C3AAC">
      <w:pPr>
        <w:pStyle w:val="SpeakerCon"/>
        <w:rPr>
          <w:rFonts w:hint="cs"/>
          <w:rtl/>
        </w:rPr>
      </w:pPr>
    </w:p>
    <w:p w14:paraId="26EECDD4" w14:textId="77777777" w:rsidR="00000000" w:rsidRDefault="001C3AAC">
      <w:pPr>
        <w:pStyle w:val="SpeakerCon"/>
        <w:rPr>
          <w:rFonts w:hint="cs"/>
          <w:rtl/>
        </w:rPr>
      </w:pPr>
    </w:p>
    <w:p w14:paraId="325AF996" w14:textId="77777777" w:rsidR="00000000" w:rsidRDefault="001C3AAC">
      <w:pPr>
        <w:pStyle w:val="SpeakerCon"/>
        <w:rPr>
          <w:rtl/>
        </w:rPr>
      </w:pPr>
      <w:bookmarkStart w:id="330" w:name="FS000000458T21_07_2003_20_28_29C"/>
      <w:bookmarkStart w:id="331" w:name="FS000000458T21_07_2003_20_29_21C"/>
      <w:bookmarkEnd w:id="330"/>
      <w:bookmarkEnd w:id="331"/>
      <w:r>
        <w:rPr>
          <w:rtl/>
        </w:rPr>
        <w:t>חיים רמון (העבודה-מימד):</w:t>
      </w:r>
    </w:p>
    <w:p w14:paraId="6725B27A" w14:textId="77777777" w:rsidR="00000000" w:rsidRDefault="001C3AAC">
      <w:pPr>
        <w:pStyle w:val="a"/>
        <w:rPr>
          <w:rFonts w:hint="eastAsia"/>
          <w:rtl/>
        </w:rPr>
      </w:pPr>
    </w:p>
    <w:p w14:paraId="2C3CDAFF" w14:textId="77777777" w:rsidR="00000000" w:rsidRDefault="001C3AAC">
      <w:pPr>
        <w:pStyle w:val="a"/>
        <w:rPr>
          <w:rFonts w:hint="cs"/>
          <w:rtl/>
        </w:rPr>
      </w:pPr>
      <w:r>
        <w:rPr>
          <w:rFonts w:hint="cs"/>
          <w:rtl/>
        </w:rPr>
        <w:t>חבר הכנסת ברונפמן, תן לי להסתדר עם טומי.</w:t>
      </w:r>
    </w:p>
    <w:p w14:paraId="35AA38F6" w14:textId="77777777" w:rsidR="00000000" w:rsidRDefault="001C3AAC">
      <w:pPr>
        <w:pStyle w:val="a"/>
        <w:rPr>
          <w:rFonts w:hint="cs"/>
          <w:rtl/>
        </w:rPr>
      </w:pPr>
    </w:p>
    <w:p w14:paraId="5E58046A" w14:textId="77777777" w:rsidR="00000000" w:rsidRDefault="001C3AAC">
      <w:pPr>
        <w:pStyle w:val="a"/>
        <w:rPr>
          <w:rFonts w:hint="cs"/>
          <w:rtl/>
        </w:rPr>
      </w:pPr>
      <w:r>
        <w:rPr>
          <w:rFonts w:hint="cs"/>
          <w:rtl/>
        </w:rPr>
        <w:t>היינו בטוחים, חבר הכנסת לפיד, שכשאתה תגיע, לא יקרו דברים כאלה. מילא ההיאחזויות הלא-חוקיות שהיו, אבל בתקופתך כשר המשפטים, כשאתה דואג לשלטון החוק, אתה, בתקופתך כשר המשפ</w:t>
      </w:r>
      <w:r>
        <w:rPr>
          <w:rFonts w:hint="cs"/>
          <w:rtl/>
        </w:rPr>
        <w:t>טים, עולים יותר מאחזים מאשר בתקופה של פואד - איך זה יכול להיות? אתה התחייבת, יש ממשלה שיהיה בה שלטון חוק, היא לא תהיה רעה כמו הממשלה הקודמת, שלא שמרה על שלטון החוק. ולכן, במקום לנהל חשבונות על מה שהיה בעבר, אני מציע לך, אדוני שר המשפטים, לפעול כגורם המרכזי</w:t>
      </w:r>
      <w:r>
        <w:rPr>
          <w:rFonts w:hint="cs"/>
          <w:rtl/>
        </w:rPr>
        <w:t xml:space="preserve"> בממשלה לכך שאף היאחזות בלתי חוקית לא תעלה, ואלה שישנן - לא יישארו.  תודה רבה. </w:t>
      </w:r>
    </w:p>
    <w:p w14:paraId="71AE488C" w14:textId="77777777" w:rsidR="00000000" w:rsidRDefault="001C3AAC">
      <w:pPr>
        <w:pStyle w:val="a"/>
        <w:rPr>
          <w:rFonts w:hint="cs"/>
          <w:rtl/>
        </w:rPr>
      </w:pPr>
    </w:p>
    <w:p w14:paraId="46220E3B" w14:textId="77777777" w:rsidR="00000000" w:rsidRDefault="001C3AAC">
      <w:pPr>
        <w:pStyle w:val="ad"/>
        <w:rPr>
          <w:rtl/>
        </w:rPr>
      </w:pPr>
      <w:r>
        <w:rPr>
          <w:rtl/>
        </w:rPr>
        <w:t>היו"ר ראובן ריבלין:</w:t>
      </w:r>
    </w:p>
    <w:p w14:paraId="2388D284" w14:textId="77777777" w:rsidR="00000000" w:rsidRDefault="001C3AAC">
      <w:pPr>
        <w:pStyle w:val="a"/>
        <w:rPr>
          <w:rtl/>
        </w:rPr>
      </w:pPr>
    </w:p>
    <w:p w14:paraId="5300C6B4" w14:textId="77777777" w:rsidR="00000000" w:rsidRDefault="001C3AAC">
      <w:pPr>
        <w:pStyle w:val="a"/>
        <w:rPr>
          <w:rFonts w:hint="cs"/>
          <w:rtl/>
        </w:rPr>
      </w:pPr>
      <w:r>
        <w:rPr>
          <w:rFonts w:hint="cs"/>
          <w:rtl/>
        </w:rPr>
        <w:t xml:space="preserve">תודה רבה לחבר הכנסת רמון, שסיים שלוש שניות לפני הזמן. </w:t>
      </w:r>
    </w:p>
    <w:p w14:paraId="5FD3BC6F" w14:textId="77777777" w:rsidR="00000000" w:rsidRDefault="001C3AAC">
      <w:pPr>
        <w:pStyle w:val="a"/>
        <w:rPr>
          <w:rFonts w:hint="cs"/>
          <w:rtl/>
        </w:rPr>
      </w:pPr>
    </w:p>
    <w:p w14:paraId="58F0CE62" w14:textId="77777777" w:rsidR="00000000" w:rsidRDefault="001C3AAC">
      <w:pPr>
        <w:pStyle w:val="ac"/>
        <w:rPr>
          <w:rtl/>
        </w:rPr>
      </w:pPr>
      <w:r>
        <w:rPr>
          <w:rFonts w:hint="eastAsia"/>
          <w:rtl/>
        </w:rPr>
        <w:t>קריאות</w:t>
      </w:r>
      <w:r>
        <w:rPr>
          <w:rtl/>
        </w:rPr>
        <w:t>:</w:t>
      </w:r>
    </w:p>
    <w:p w14:paraId="292A5A33" w14:textId="77777777" w:rsidR="00000000" w:rsidRDefault="001C3AAC">
      <w:pPr>
        <w:pStyle w:val="a"/>
        <w:rPr>
          <w:rFonts w:hint="cs"/>
          <w:rtl/>
        </w:rPr>
      </w:pPr>
    </w:p>
    <w:p w14:paraId="58D30CC6" w14:textId="77777777" w:rsidR="00000000" w:rsidRDefault="001C3AAC">
      <w:pPr>
        <w:pStyle w:val="a"/>
        <w:rPr>
          <w:rFonts w:hint="cs"/>
          <w:rtl/>
        </w:rPr>
      </w:pPr>
      <w:r>
        <w:rPr>
          <w:rFonts w:hint="cs"/>
          <w:rtl/>
        </w:rPr>
        <w:t>- - -</w:t>
      </w:r>
    </w:p>
    <w:p w14:paraId="339DF540" w14:textId="77777777" w:rsidR="00000000" w:rsidRDefault="001C3AAC">
      <w:pPr>
        <w:pStyle w:val="a"/>
        <w:rPr>
          <w:rFonts w:hint="cs"/>
          <w:rtl/>
        </w:rPr>
      </w:pPr>
    </w:p>
    <w:p w14:paraId="4DD6729D" w14:textId="77777777" w:rsidR="00000000" w:rsidRDefault="001C3AAC">
      <w:pPr>
        <w:pStyle w:val="ad"/>
        <w:rPr>
          <w:rtl/>
        </w:rPr>
      </w:pPr>
      <w:r>
        <w:rPr>
          <w:rtl/>
        </w:rPr>
        <w:t>היו"ר ראובן ריבלין:</w:t>
      </w:r>
    </w:p>
    <w:p w14:paraId="36F7CD1F" w14:textId="77777777" w:rsidR="00000000" w:rsidRDefault="001C3AAC">
      <w:pPr>
        <w:pStyle w:val="a"/>
        <w:rPr>
          <w:rtl/>
        </w:rPr>
      </w:pPr>
    </w:p>
    <w:p w14:paraId="5B85012A" w14:textId="77777777" w:rsidR="00000000" w:rsidRDefault="001C3AAC">
      <w:pPr>
        <w:pStyle w:val="a"/>
        <w:rPr>
          <w:rFonts w:hint="cs"/>
          <w:rtl/>
        </w:rPr>
      </w:pPr>
      <w:r>
        <w:rPr>
          <w:rFonts w:hint="cs"/>
          <w:rtl/>
        </w:rPr>
        <w:t>רבותי, הואיל וראש הממשלה מבקש לענות לכל הדוברים, אנחנו מתחילי</w:t>
      </w:r>
      <w:r>
        <w:rPr>
          <w:rFonts w:hint="cs"/>
          <w:rtl/>
        </w:rPr>
        <w:t xml:space="preserve">ם בדיון. חבר הכנסת אפללו. חבר הכנסת אפללו. חבר הכנסת רמון. חבר הכנסת אורון. תודה. </w:t>
      </w:r>
    </w:p>
    <w:p w14:paraId="188A9F79" w14:textId="77777777" w:rsidR="00000000" w:rsidRDefault="001C3AAC">
      <w:pPr>
        <w:pStyle w:val="a"/>
        <w:rPr>
          <w:rFonts w:hint="cs"/>
          <w:rtl/>
        </w:rPr>
      </w:pPr>
    </w:p>
    <w:p w14:paraId="19149810" w14:textId="77777777" w:rsidR="00000000" w:rsidRDefault="001C3AAC">
      <w:pPr>
        <w:pStyle w:val="a"/>
        <w:rPr>
          <w:rFonts w:hint="cs"/>
          <w:rtl/>
        </w:rPr>
      </w:pPr>
      <w:r>
        <w:rPr>
          <w:rFonts w:hint="cs"/>
          <w:rtl/>
        </w:rPr>
        <w:t xml:space="preserve">חברת הכנסת קולט אביטל, בבקשה, לרשותך חמש דקות. אקפיד קלה כחמורה על כל שנייה ושנייה, כי החוק מחייב אותנו על שעה דיון, אבל לא פחות משלוש דקות לכל סיעה. אחריה </w:t>
      </w:r>
      <w:r>
        <w:rPr>
          <w:rtl/>
        </w:rPr>
        <w:t>–</w:t>
      </w:r>
      <w:r>
        <w:rPr>
          <w:rFonts w:hint="cs"/>
          <w:rtl/>
        </w:rPr>
        <w:t xml:space="preserve"> חבר הכנסת רוני</w:t>
      </w:r>
      <w:r>
        <w:rPr>
          <w:rFonts w:hint="cs"/>
          <w:rtl/>
        </w:rPr>
        <w:t xml:space="preserve"> בר-און </w:t>
      </w:r>
      <w:r>
        <w:rPr>
          <w:rtl/>
        </w:rPr>
        <w:t>–</w:t>
      </w:r>
      <w:r>
        <w:rPr>
          <w:rFonts w:hint="cs"/>
          <w:rtl/>
        </w:rPr>
        <w:t xml:space="preserve"> חמש דקות.</w:t>
      </w:r>
    </w:p>
    <w:p w14:paraId="461A4CA5" w14:textId="77777777" w:rsidR="00000000" w:rsidRDefault="001C3AAC">
      <w:pPr>
        <w:pStyle w:val="a"/>
        <w:rPr>
          <w:rFonts w:hint="cs"/>
          <w:rtl/>
        </w:rPr>
      </w:pPr>
    </w:p>
    <w:p w14:paraId="79FB1D92" w14:textId="77777777" w:rsidR="00000000" w:rsidRDefault="001C3AAC">
      <w:pPr>
        <w:pStyle w:val="Speaker"/>
        <w:rPr>
          <w:rtl/>
        </w:rPr>
      </w:pPr>
      <w:bookmarkStart w:id="332" w:name="FS000000431T21_07_2003_20_35_28"/>
      <w:bookmarkStart w:id="333" w:name="_Toc46720112"/>
      <w:bookmarkStart w:id="334" w:name="_Toc50257095"/>
      <w:bookmarkEnd w:id="332"/>
      <w:r>
        <w:rPr>
          <w:rFonts w:hint="eastAsia"/>
          <w:rtl/>
        </w:rPr>
        <w:t>קולט</w:t>
      </w:r>
      <w:r>
        <w:rPr>
          <w:rtl/>
        </w:rPr>
        <w:t xml:space="preserve"> אביטל (העבודה-מימד):</w:t>
      </w:r>
      <w:bookmarkEnd w:id="333"/>
      <w:bookmarkEnd w:id="334"/>
    </w:p>
    <w:p w14:paraId="31AA5CC1" w14:textId="77777777" w:rsidR="00000000" w:rsidRDefault="001C3AAC">
      <w:pPr>
        <w:pStyle w:val="a"/>
        <w:rPr>
          <w:rFonts w:hint="cs"/>
          <w:rtl/>
        </w:rPr>
      </w:pPr>
    </w:p>
    <w:p w14:paraId="6FB5358C" w14:textId="77777777" w:rsidR="00000000" w:rsidRDefault="001C3AAC">
      <w:pPr>
        <w:pStyle w:val="a"/>
        <w:rPr>
          <w:rFonts w:hint="cs"/>
          <w:rtl/>
        </w:rPr>
      </w:pPr>
      <w:r>
        <w:rPr>
          <w:rFonts w:hint="cs"/>
          <w:rtl/>
        </w:rPr>
        <w:t>אדוני יושב-ראש הכנסת, אדוני ראש הממשלה - - -</w:t>
      </w:r>
    </w:p>
    <w:p w14:paraId="15D4291C" w14:textId="77777777" w:rsidR="00000000" w:rsidRDefault="001C3AAC">
      <w:pPr>
        <w:pStyle w:val="a"/>
        <w:rPr>
          <w:rFonts w:hint="cs"/>
          <w:rtl/>
        </w:rPr>
      </w:pPr>
    </w:p>
    <w:p w14:paraId="0739C45C" w14:textId="77777777" w:rsidR="00000000" w:rsidRDefault="001C3AAC">
      <w:pPr>
        <w:pStyle w:val="ad"/>
        <w:rPr>
          <w:rtl/>
        </w:rPr>
      </w:pPr>
    </w:p>
    <w:p w14:paraId="4E2E9ED7" w14:textId="77777777" w:rsidR="00000000" w:rsidRDefault="001C3AAC">
      <w:pPr>
        <w:pStyle w:val="ad"/>
        <w:rPr>
          <w:rtl/>
        </w:rPr>
      </w:pPr>
      <w:r>
        <w:rPr>
          <w:rtl/>
        </w:rPr>
        <w:t>היו"ר ראובן ריבלין:</w:t>
      </w:r>
    </w:p>
    <w:p w14:paraId="6D907864" w14:textId="77777777" w:rsidR="00000000" w:rsidRDefault="001C3AAC">
      <w:pPr>
        <w:pStyle w:val="a"/>
        <w:rPr>
          <w:rtl/>
        </w:rPr>
      </w:pPr>
    </w:p>
    <w:p w14:paraId="5A678FCF" w14:textId="77777777" w:rsidR="00000000" w:rsidRDefault="001C3AAC">
      <w:pPr>
        <w:pStyle w:val="a"/>
        <w:rPr>
          <w:rFonts w:hint="cs"/>
          <w:rtl/>
        </w:rPr>
      </w:pPr>
      <w:r>
        <w:rPr>
          <w:rFonts w:hint="cs"/>
          <w:rtl/>
        </w:rPr>
        <w:t>רבותי, חבר הכנסת רן כהן, חבר הכנסת בורג, אתם מפריעים לחברת הכנסת קולט אביטל. עכשיו אני לא מפסיק שום שעון, אלא אם כן הצעקות יהיו משם, דעו לכם</w:t>
      </w:r>
      <w:r>
        <w:rPr>
          <w:rFonts w:hint="cs"/>
          <w:rtl/>
        </w:rPr>
        <w:t xml:space="preserve">. בבקשה, גברתי. </w:t>
      </w:r>
    </w:p>
    <w:p w14:paraId="5204DF3A" w14:textId="77777777" w:rsidR="00000000" w:rsidRDefault="001C3AAC">
      <w:pPr>
        <w:pStyle w:val="SpeakerCon"/>
        <w:rPr>
          <w:rFonts w:hint="cs"/>
          <w:rtl/>
        </w:rPr>
      </w:pPr>
      <w:bookmarkStart w:id="335" w:name="FS000000431T21_07_2003_20_36_37C"/>
      <w:bookmarkEnd w:id="335"/>
    </w:p>
    <w:p w14:paraId="1FF4848C" w14:textId="77777777" w:rsidR="00000000" w:rsidRDefault="001C3AAC">
      <w:pPr>
        <w:pStyle w:val="SpeakerCon"/>
        <w:rPr>
          <w:rtl/>
        </w:rPr>
      </w:pPr>
      <w:r>
        <w:rPr>
          <w:rtl/>
        </w:rPr>
        <w:t>קולט אביטל (העבודה-מימד):</w:t>
      </w:r>
    </w:p>
    <w:p w14:paraId="028DA57C" w14:textId="77777777" w:rsidR="00000000" w:rsidRDefault="001C3AAC">
      <w:pPr>
        <w:pStyle w:val="a"/>
        <w:rPr>
          <w:rtl/>
        </w:rPr>
      </w:pPr>
    </w:p>
    <w:p w14:paraId="0F12497C" w14:textId="77777777" w:rsidR="00000000" w:rsidRDefault="001C3AAC">
      <w:pPr>
        <w:pStyle w:val="a"/>
        <w:rPr>
          <w:rFonts w:hint="cs"/>
          <w:rtl/>
        </w:rPr>
      </w:pPr>
      <w:r>
        <w:rPr>
          <w:rFonts w:hint="cs"/>
          <w:rtl/>
        </w:rPr>
        <w:t>אדוני היושב-ראש, אדוני ראש הממשלה, אילו נערך היום סקר דעת קהל בנושא המאחזים הבלתי-חוקיים, היינו מגלים ללא כל הפתעה, שרובו של הציבור הישראלי מתנגד להתנהגותם הפרועה של מי שלקחו את החוק לידיהם. רוב זה כולל גם חלק מ</w:t>
      </w:r>
      <w:r>
        <w:rPr>
          <w:rFonts w:hint="cs"/>
          <w:rtl/>
        </w:rPr>
        <w:t xml:space="preserve">ן המתנחלים עצמם. על דעת הקהל הזאת מצפצפים היום הממשלה והעומד בראשה. </w:t>
      </w:r>
    </w:p>
    <w:p w14:paraId="4B99DFCF" w14:textId="77777777" w:rsidR="00000000" w:rsidRDefault="001C3AAC">
      <w:pPr>
        <w:pStyle w:val="a"/>
        <w:rPr>
          <w:rFonts w:hint="cs"/>
          <w:rtl/>
        </w:rPr>
      </w:pPr>
    </w:p>
    <w:p w14:paraId="692BD6CC" w14:textId="77777777" w:rsidR="00000000" w:rsidRDefault="001C3AAC">
      <w:pPr>
        <w:pStyle w:val="a"/>
        <w:ind w:firstLine="0"/>
        <w:rPr>
          <w:rFonts w:hint="cs"/>
          <w:rtl/>
        </w:rPr>
      </w:pPr>
      <w:bookmarkStart w:id="336" w:name="FS000000458T21_07_2003_19_52_26C"/>
      <w:bookmarkEnd w:id="336"/>
      <w:r>
        <w:rPr>
          <w:rFonts w:hint="cs"/>
          <w:rtl/>
        </w:rPr>
        <w:tab/>
        <w:t>הטיפול המסודר בהורדת המאחזים הבלתי-חוקיים החל ב-2001, ואם זיכרוני אינו מטעה אותי, הוריד שר הביטחון הקודם, בנימין בן-אליעזר, כ-65 מאחזים ביולי 2001, ביולי 2002 ובאוקטובר 2002.  אך רק הור</w:t>
      </w:r>
      <w:r>
        <w:rPr>
          <w:rFonts w:hint="cs"/>
          <w:rtl/>
        </w:rPr>
        <w:t xml:space="preserve">דו המאחזים, והנה, מהיום שבו עזבה מפלגת העבודה את ממשלת האחדות קמו 103 היאחזויות חדשות.  כמו תאים סרטניים </w:t>
      </w:r>
      <w:r>
        <w:rPr>
          <w:rtl/>
        </w:rPr>
        <w:t>–</w:t>
      </w:r>
      <w:r>
        <w:rPr>
          <w:rFonts w:hint="cs"/>
          <w:rtl/>
        </w:rPr>
        <w:t xml:space="preserve"> אתה מוריד תא אחד, והנה, הפלא ופלא, הוא מתרבה ובמקומו צצים שניים-שלושה תאים חדשים.</w:t>
      </w:r>
    </w:p>
    <w:p w14:paraId="51DC3EB4" w14:textId="77777777" w:rsidR="00000000" w:rsidRDefault="001C3AAC">
      <w:pPr>
        <w:pStyle w:val="a"/>
        <w:ind w:firstLine="0"/>
        <w:rPr>
          <w:rFonts w:hint="cs"/>
          <w:rtl/>
        </w:rPr>
      </w:pPr>
    </w:p>
    <w:p w14:paraId="095E5D21" w14:textId="77777777" w:rsidR="00000000" w:rsidRDefault="001C3AAC">
      <w:pPr>
        <w:pStyle w:val="ac"/>
        <w:rPr>
          <w:rtl/>
        </w:rPr>
      </w:pPr>
      <w:r>
        <w:rPr>
          <w:rFonts w:hint="eastAsia"/>
          <w:rtl/>
        </w:rPr>
        <w:t>רוני</w:t>
      </w:r>
      <w:r>
        <w:rPr>
          <w:rtl/>
        </w:rPr>
        <w:t xml:space="preserve"> בר-און (הליכוד):</w:t>
      </w:r>
    </w:p>
    <w:p w14:paraId="04277762" w14:textId="77777777" w:rsidR="00000000" w:rsidRDefault="001C3AAC">
      <w:pPr>
        <w:pStyle w:val="a"/>
        <w:rPr>
          <w:rFonts w:hint="cs"/>
          <w:rtl/>
        </w:rPr>
      </w:pPr>
    </w:p>
    <w:p w14:paraId="791BAD82" w14:textId="77777777" w:rsidR="00000000" w:rsidRDefault="001C3AAC">
      <w:pPr>
        <w:pStyle w:val="a"/>
        <w:ind w:left="719" w:firstLine="0"/>
        <w:rPr>
          <w:rFonts w:hint="cs"/>
          <w:rtl/>
        </w:rPr>
      </w:pPr>
      <w:r>
        <w:rPr>
          <w:rFonts w:hint="cs"/>
          <w:rtl/>
        </w:rPr>
        <w:t>- - -</w:t>
      </w:r>
    </w:p>
    <w:p w14:paraId="35DC5C4C" w14:textId="77777777" w:rsidR="00000000" w:rsidRDefault="001C3AAC">
      <w:pPr>
        <w:pStyle w:val="a"/>
        <w:rPr>
          <w:rFonts w:hint="cs"/>
          <w:rtl/>
        </w:rPr>
      </w:pPr>
    </w:p>
    <w:p w14:paraId="61CDA40D" w14:textId="77777777" w:rsidR="00000000" w:rsidRDefault="001C3AAC">
      <w:pPr>
        <w:pStyle w:val="ad"/>
        <w:rPr>
          <w:rtl/>
        </w:rPr>
      </w:pPr>
      <w:r>
        <w:rPr>
          <w:rtl/>
        </w:rPr>
        <w:t>היו"ר ראובן ריבלין:</w:t>
      </w:r>
    </w:p>
    <w:p w14:paraId="291B7BC3" w14:textId="77777777" w:rsidR="00000000" w:rsidRDefault="001C3AAC">
      <w:pPr>
        <w:pStyle w:val="a"/>
        <w:rPr>
          <w:rtl/>
        </w:rPr>
      </w:pPr>
    </w:p>
    <w:p w14:paraId="1E67B70B" w14:textId="77777777" w:rsidR="00000000" w:rsidRDefault="001C3AAC">
      <w:pPr>
        <w:pStyle w:val="a"/>
        <w:rPr>
          <w:rFonts w:hint="cs"/>
          <w:rtl/>
        </w:rPr>
      </w:pPr>
      <w:r>
        <w:rPr>
          <w:rFonts w:hint="cs"/>
          <w:rtl/>
        </w:rPr>
        <w:t>חבר הכנסת בר-או</w:t>
      </w:r>
      <w:r>
        <w:rPr>
          <w:rFonts w:hint="cs"/>
          <w:rtl/>
        </w:rPr>
        <w:t>ן, אתה מדבר אחריה.</w:t>
      </w:r>
    </w:p>
    <w:p w14:paraId="0BE5D440" w14:textId="77777777" w:rsidR="00000000" w:rsidRDefault="001C3AAC">
      <w:pPr>
        <w:pStyle w:val="a"/>
        <w:rPr>
          <w:rFonts w:hint="cs"/>
          <w:rtl/>
        </w:rPr>
      </w:pPr>
    </w:p>
    <w:p w14:paraId="0B0C5805" w14:textId="77777777" w:rsidR="00000000" w:rsidRDefault="001C3AAC">
      <w:pPr>
        <w:pStyle w:val="SpeakerCon"/>
        <w:rPr>
          <w:rtl/>
        </w:rPr>
      </w:pPr>
      <w:bookmarkStart w:id="337" w:name="FS000000431T21_07_2003_20_04_17"/>
      <w:bookmarkEnd w:id="337"/>
      <w:r>
        <w:rPr>
          <w:rFonts w:hint="eastAsia"/>
          <w:rtl/>
        </w:rPr>
        <w:t>קולט</w:t>
      </w:r>
      <w:r>
        <w:rPr>
          <w:rtl/>
        </w:rPr>
        <w:t xml:space="preserve"> אביטל (העבודה-מימד):</w:t>
      </w:r>
    </w:p>
    <w:p w14:paraId="73997734" w14:textId="77777777" w:rsidR="00000000" w:rsidRDefault="001C3AAC">
      <w:pPr>
        <w:pStyle w:val="a"/>
        <w:rPr>
          <w:rFonts w:hint="cs"/>
          <w:rtl/>
        </w:rPr>
      </w:pPr>
    </w:p>
    <w:p w14:paraId="617EF95A" w14:textId="77777777" w:rsidR="00000000" w:rsidRDefault="001C3AAC">
      <w:pPr>
        <w:pStyle w:val="a"/>
        <w:rPr>
          <w:rFonts w:hint="cs"/>
          <w:rtl/>
        </w:rPr>
      </w:pPr>
      <w:r>
        <w:rPr>
          <w:rFonts w:hint="cs"/>
          <w:rtl/>
        </w:rPr>
        <w:t>ואני שואלת את ראש הממשלה: לפי איזה היגיון אתם פועלים?</w:t>
      </w:r>
    </w:p>
    <w:p w14:paraId="5F30EE73" w14:textId="77777777" w:rsidR="00000000" w:rsidRDefault="001C3AAC">
      <w:pPr>
        <w:pStyle w:val="a"/>
        <w:rPr>
          <w:rFonts w:hint="cs"/>
          <w:rtl/>
        </w:rPr>
      </w:pPr>
    </w:p>
    <w:p w14:paraId="73389C2C" w14:textId="77777777" w:rsidR="00000000" w:rsidRDefault="001C3AAC">
      <w:pPr>
        <w:pStyle w:val="ac"/>
        <w:rPr>
          <w:rtl/>
        </w:rPr>
      </w:pPr>
      <w:r>
        <w:rPr>
          <w:rFonts w:hint="eastAsia"/>
          <w:rtl/>
        </w:rPr>
        <w:t>קריאה</w:t>
      </w:r>
      <w:r>
        <w:rPr>
          <w:rtl/>
        </w:rPr>
        <w:t>:</w:t>
      </w:r>
    </w:p>
    <w:p w14:paraId="5DCC417D" w14:textId="77777777" w:rsidR="00000000" w:rsidRDefault="001C3AAC">
      <w:pPr>
        <w:pStyle w:val="a"/>
        <w:rPr>
          <w:rFonts w:hint="cs"/>
          <w:rtl/>
        </w:rPr>
      </w:pPr>
    </w:p>
    <w:p w14:paraId="7FF93BD6" w14:textId="77777777" w:rsidR="00000000" w:rsidRDefault="001C3AAC">
      <w:pPr>
        <w:pStyle w:val="a"/>
        <w:rPr>
          <w:rFonts w:hint="cs"/>
          <w:rtl/>
        </w:rPr>
      </w:pPr>
      <w:r>
        <w:rPr>
          <w:rFonts w:hint="cs"/>
          <w:rtl/>
        </w:rPr>
        <w:t>ועדת האתיקה.</w:t>
      </w:r>
    </w:p>
    <w:p w14:paraId="1779825F" w14:textId="77777777" w:rsidR="00000000" w:rsidRDefault="001C3AAC">
      <w:pPr>
        <w:pStyle w:val="a"/>
        <w:rPr>
          <w:rFonts w:hint="cs"/>
          <w:rtl/>
        </w:rPr>
      </w:pPr>
    </w:p>
    <w:p w14:paraId="2B8B3348" w14:textId="77777777" w:rsidR="00000000" w:rsidRDefault="001C3AAC">
      <w:pPr>
        <w:pStyle w:val="ac"/>
        <w:rPr>
          <w:rtl/>
        </w:rPr>
      </w:pPr>
      <w:r>
        <w:rPr>
          <w:rFonts w:hint="eastAsia"/>
          <w:rtl/>
        </w:rPr>
        <w:t>דליה</w:t>
      </w:r>
      <w:r>
        <w:rPr>
          <w:rtl/>
        </w:rPr>
        <w:t xml:space="preserve"> איציק (העבודה-מימד):</w:t>
      </w:r>
    </w:p>
    <w:p w14:paraId="163B108C" w14:textId="77777777" w:rsidR="00000000" w:rsidRDefault="001C3AAC">
      <w:pPr>
        <w:pStyle w:val="a"/>
        <w:rPr>
          <w:rFonts w:hint="cs"/>
          <w:rtl/>
        </w:rPr>
      </w:pPr>
    </w:p>
    <w:p w14:paraId="72F697F5" w14:textId="77777777" w:rsidR="00000000" w:rsidRDefault="001C3AAC">
      <w:pPr>
        <w:pStyle w:val="a"/>
        <w:rPr>
          <w:rFonts w:hint="cs"/>
          <w:rtl/>
        </w:rPr>
      </w:pPr>
      <w:r>
        <w:rPr>
          <w:rFonts w:hint="cs"/>
          <w:rtl/>
        </w:rPr>
        <w:t>איזו ועדת אתיקה, היא מדברת על משהו לא חוקי.</w:t>
      </w:r>
    </w:p>
    <w:p w14:paraId="79308EAE" w14:textId="77777777" w:rsidR="00000000" w:rsidRDefault="001C3AAC">
      <w:pPr>
        <w:pStyle w:val="a"/>
        <w:rPr>
          <w:rFonts w:hint="cs"/>
          <w:rtl/>
        </w:rPr>
      </w:pPr>
    </w:p>
    <w:p w14:paraId="56DEB301" w14:textId="77777777" w:rsidR="00000000" w:rsidRDefault="001C3AAC">
      <w:pPr>
        <w:pStyle w:val="ac"/>
        <w:rPr>
          <w:rtl/>
        </w:rPr>
      </w:pPr>
      <w:r>
        <w:rPr>
          <w:rFonts w:hint="eastAsia"/>
          <w:rtl/>
        </w:rPr>
        <w:t>גלעד</w:t>
      </w:r>
      <w:r>
        <w:rPr>
          <w:rtl/>
        </w:rPr>
        <w:t xml:space="preserve"> ארדן (הליכוד):</w:t>
      </w:r>
    </w:p>
    <w:p w14:paraId="388608B4" w14:textId="77777777" w:rsidR="00000000" w:rsidRDefault="001C3AAC">
      <w:pPr>
        <w:pStyle w:val="a"/>
        <w:rPr>
          <w:rFonts w:hint="cs"/>
          <w:rtl/>
        </w:rPr>
      </w:pPr>
    </w:p>
    <w:p w14:paraId="0908A4FB" w14:textId="77777777" w:rsidR="00000000" w:rsidRDefault="001C3AAC">
      <w:pPr>
        <w:pStyle w:val="a"/>
        <w:rPr>
          <w:rFonts w:hint="cs"/>
          <w:rtl/>
        </w:rPr>
      </w:pPr>
      <w:r>
        <w:rPr>
          <w:rFonts w:hint="cs"/>
          <w:rtl/>
        </w:rPr>
        <w:t>תאים סרטניים - - -</w:t>
      </w:r>
    </w:p>
    <w:p w14:paraId="2BADDE84" w14:textId="77777777" w:rsidR="00000000" w:rsidRDefault="001C3AAC">
      <w:pPr>
        <w:pStyle w:val="a"/>
        <w:rPr>
          <w:rFonts w:hint="cs"/>
          <w:rtl/>
        </w:rPr>
      </w:pPr>
    </w:p>
    <w:p w14:paraId="483E43AC" w14:textId="77777777" w:rsidR="00000000" w:rsidRDefault="001C3AAC">
      <w:pPr>
        <w:pStyle w:val="SpeakerCon"/>
        <w:rPr>
          <w:rtl/>
        </w:rPr>
      </w:pPr>
      <w:bookmarkStart w:id="338" w:name="FS000000431T21_07_2003_20_05_32C"/>
      <w:bookmarkEnd w:id="338"/>
      <w:r>
        <w:rPr>
          <w:rtl/>
        </w:rPr>
        <w:t>קולט אביטל (העבודה-</w:t>
      </w:r>
      <w:r>
        <w:rPr>
          <w:rtl/>
        </w:rPr>
        <w:t>מימד):</w:t>
      </w:r>
    </w:p>
    <w:p w14:paraId="17B6EF89" w14:textId="77777777" w:rsidR="00000000" w:rsidRDefault="001C3AAC">
      <w:pPr>
        <w:pStyle w:val="a"/>
        <w:rPr>
          <w:rtl/>
        </w:rPr>
      </w:pPr>
    </w:p>
    <w:p w14:paraId="60100A46" w14:textId="77777777" w:rsidR="00000000" w:rsidRDefault="001C3AAC">
      <w:pPr>
        <w:pStyle w:val="a"/>
        <w:rPr>
          <w:rFonts w:hint="cs"/>
          <w:rtl/>
        </w:rPr>
      </w:pPr>
      <w:r>
        <w:rPr>
          <w:rFonts w:hint="cs"/>
          <w:rtl/>
        </w:rPr>
        <w:t>בדיוק.</w:t>
      </w:r>
    </w:p>
    <w:p w14:paraId="6266FF69" w14:textId="77777777" w:rsidR="00000000" w:rsidRDefault="001C3AAC">
      <w:pPr>
        <w:pStyle w:val="a"/>
        <w:rPr>
          <w:rFonts w:hint="cs"/>
          <w:rtl/>
        </w:rPr>
      </w:pPr>
    </w:p>
    <w:p w14:paraId="24615323" w14:textId="77777777" w:rsidR="00000000" w:rsidRDefault="001C3AAC">
      <w:pPr>
        <w:pStyle w:val="ad"/>
        <w:rPr>
          <w:rtl/>
        </w:rPr>
      </w:pPr>
      <w:r>
        <w:rPr>
          <w:rtl/>
        </w:rPr>
        <w:t>היו"ר ראובן ריבלין:</w:t>
      </w:r>
    </w:p>
    <w:p w14:paraId="44BF2016" w14:textId="77777777" w:rsidR="00000000" w:rsidRDefault="001C3AAC">
      <w:pPr>
        <w:pStyle w:val="a"/>
        <w:rPr>
          <w:rtl/>
        </w:rPr>
      </w:pPr>
    </w:p>
    <w:p w14:paraId="733EB292" w14:textId="77777777" w:rsidR="00000000" w:rsidRDefault="001C3AAC">
      <w:pPr>
        <w:pStyle w:val="a"/>
        <w:rPr>
          <w:rFonts w:hint="cs"/>
          <w:rtl/>
        </w:rPr>
      </w:pPr>
      <w:r>
        <w:rPr>
          <w:rFonts w:hint="cs"/>
          <w:rtl/>
        </w:rPr>
        <w:t>חבר הכנסת ארדן, אתה לא תהיה פה הצנזור על דברים של אנשים. שמעתי אותך, הערתך לא מקובלת עלי.  אדוני יושב-ראש ועדת הכנסת, אתה מדבר אחריה, תענה לה מה שאתה רוצה.</w:t>
      </w:r>
    </w:p>
    <w:p w14:paraId="47558F4A" w14:textId="77777777" w:rsidR="00000000" w:rsidRDefault="001C3AAC">
      <w:pPr>
        <w:pStyle w:val="a"/>
        <w:rPr>
          <w:rFonts w:hint="cs"/>
          <w:rtl/>
        </w:rPr>
      </w:pPr>
    </w:p>
    <w:p w14:paraId="3866D44A" w14:textId="77777777" w:rsidR="00000000" w:rsidRDefault="001C3AAC">
      <w:pPr>
        <w:pStyle w:val="SpeakerCon"/>
        <w:rPr>
          <w:rtl/>
        </w:rPr>
      </w:pPr>
      <w:bookmarkStart w:id="339" w:name="FS000000431T21_07_2003_20_06_21C"/>
      <w:bookmarkEnd w:id="339"/>
      <w:r>
        <w:rPr>
          <w:rtl/>
        </w:rPr>
        <w:t>קולט אביטל (העבודה-מימד):</w:t>
      </w:r>
    </w:p>
    <w:p w14:paraId="5BEADC85" w14:textId="77777777" w:rsidR="00000000" w:rsidRDefault="001C3AAC">
      <w:pPr>
        <w:pStyle w:val="a"/>
        <w:rPr>
          <w:rtl/>
        </w:rPr>
      </w:pPr>
    </w:p>
    <w:p w14:paraId="5C1AB8A6" w14:textId="77777777" w:rsidR="00000000" w:rsidRDefault="001C3AAC">
      <w:pPr>
        <w:pStyle w:val="a"/>
        <w:rPr>
          <w:rFonts w:hint="cs"/>
          <w:rtl/>
        </w:rPr>
      </w:pPr>
      <w:r>
        <w:rPr>
          <w:rFonts w:hint="cs"/>
          <w:rtl/>
        </w:rPr>
        <w:t>במפת הדרכים של הנשיא בוש, שאותה קיב</w:t>
      </w:r>
      <w:r>
        <w:rPr>
          <w:rFonts w:hint="cs"/>
          <w:rtl/>
        </w:rPr>
        <w:t>לת, אדוני ראש הממשלה, התחייבת, נאמר, ואני מצטטת: "ממשלת ישראל תפרק לאלתר מאחזים שהוקמו מאז מרס 2001".  בהתאם לדוח-מיצ'ל, שאותו קיבלה  ממשלת ישראל, התחייבה הממשלה להקפיא כל פעילות בהתנחלויות, לרבות גידול טבעי.</w:t>
      </w:r>
    </w:p>
    <w:p w14:paraId="082AAC73" w14:textId="77777777" w:rsidR="00000000" w:rsidRDefault="001C3AAC">
      <w:pPr>
        <w:pStyle w:val="a"/>
        <w:rPr>
          <w:rFonts w:hint="cs"/>
          <w:rtl/>
        </w:rPr>
      </w:pPr>
    </w:p>
    <w:p w14:paraId="682659B8" w14:textId="77777777" w:rsidR="00000000" w:rsidRDefault="001C3AAC">
      <w:pPr>
        <w:pStyle w:val="a"/>
        <w:rPr>
          <w:rFonts w:hint="cs"/>
          <w:rtl/>
        </w:rPr>
      </w:pPr>
      <w:r>
        <w:rPr>
          <w:rFonts w:hint="cs"/>
          <w:rtl/>
        </w:rPr>
        <w:t>ומה קורה בפועל? הממשלה מאשרת 35 יישובים חדשים,</w:t>
      </w:r>
      <w:r>
        <w:rPr>
          <w:rFonts w:hint="cs"/>
          <w:rtl/>
        </w:rPr>
        <w:t xml:space="preserve"> בניגוד להתחייבויותיה הבין-לאומיות. גרוע מזה: יישובים אלה ועוד 35 יישובים אחרים "הולבנו" והם מוקמים שעה שהמשק מתמוטט, כאשר לעשרות אלפי אמהות בישראל אין היום במה להאכיל את ילדיהן, שעה שכל המערכות החשובות </w:t>
      </w:r>
      <w:r>
        <w:rPr>
          <w:rtl/>
        </w:rPr>
        <w:t>–</w:t>
      </w:r>
      <w:r>
        <w:rPr>
          <w:rFonts w:hint="cs"/>
          <w:rtl/>
        </w:rPr>
        <w:t xml:space="preserve"> הבריאותיות, החברתיות והחינוכיות קורסות. בעבור תרופו</w:t>
      </w:r>
      <w:r>
        <w:rPr>
          <w:rFonts w:hint="cs"/>
          <w:rtl/>
        </w:rPr>
        <w:t>ת אין עוד כסף, חולי הדיאליזה והלב לא יוכלו  עוד לקבל טיפול, היום אנחנו מתבשרים על ביטול 300 מיטות בבתי-חולים, אך הממשלה ממשיכה בדרכה לעודד את ההתנחלויות, לתת את ידה לדריסה גסה של החוק, מי בעצימת עיניים ומי בהלבנת ההיאחזויות.</w:t>
      </w:r>
    </w:p>
    <w:p w14:paraId="224CCC8D" w14:textId="77777777" w:rsidR="00000000" w:rsidRDefault="001C3AAC">
      <w:pPr>
        <w:pStyle w:val="a"/>
        <w:rPr>
          <w:rFonts w:hint="cs"/>
          <w:rtl/>
        </w:rPr>
      </w:pPr>
    </w:p>
    <w:p w14:paraId="774FF57E" w14:textId="77777777" w:rsidR="00000000" w:rsidRDefault="001C3AAC">
      <w:pPr>
        <w:pStyle w:val="a"/>
        <w:rPr>
          <w:rFonts w:hint="cs"/>
          <w:rtl/>
        </w:rPr>
      </w:pPr>
      <w:r>
        <w:rPr>
          <w:rFonts w:hint="cs"/>
          <w:rtl/>
        </w:rPr>
        <w:t xml:space="preserve">אם לא כן, כיצד ניתן להבין שעל </w:t>
      </w:r>
      <w:r>
        <w:rPr>
          <w:rFonts w:hint="cs"/>
          <w:rtl/>
        </w:rPr>
        <w:t>שתי נקודות שצה"ל מוריד קמות מייד שמונה נקודות חדשות? כיצד תסביר לציבור, אדוני ראש הממשלה, שמאז הוכרזה ה"הודנה" קמו שמונה מאחזים חדשים? הרי היום  לא ייתכן -  חברי חבר הכנסת רמון דיבר על זה -   להזיז ולו  קרוון אחד ולא  ניתן להקים תשתית ללא ידיעתו ואישורו של</w:t>
      </w:r>
      <w:r>
        <w:rPr>
          <w:rFonts w:hint="cs"/>
          <w:rtl/>
        </w:rPr>
        <w:t xml:space="preserve"> משרד הביטחון.</w:t>
      </w:r>
    </w:p>
    <w:p w14:paraId="5189CC6C" w14:textId="77777777" w:rsidR="00000000" w:rsidRDefault="001C3AAC">
      <w:pPr>
        <w:pStyle w:val="a"/>
        <w:rPr>
          <w:rFonts w:hint="cs"/>
          <w:rtl/>
        </w:rPr>
      </w:pPr>
    </w:p>
    <w:p w14:paraId="2E742992" w14:textId="77777777" w:rsidR="00000000" w:rsidRDefault="001C3AAC">
      <w:pPr>
        <w:pStyle w:val="a"/>
        <w:rPr>
          <w:rFonts w:hint="cs"/>
          <w:rtl/>
        </w:rPr>
      </w:pPr>
      <w:r>
        <w:rPr>
          <w:rFonts w:hint="cs"/>
          <w:rtl/>
        </w:rPr>
        <w:t>יתירה מזאת, הרי כולנו יודעים שאת החשמל לכל אותן נקודות בלתי חוקיות מספקים מחנות צה"ל, אותם מחנות שהוקמו בעבור אותן פלוגות שאנו מביאים אל המקום כדי לשמור על כמה משפחות ובודדים, בריוני הגבעות שהחליטו לקחת את החוק לידיהם ולהעמיד את כולנו מול ע</w:t>
      </w:r>
      <w:r>
        <w:rPr>
          <w:rFonts w:hint="cs"/>
          <w:rtl/>
        </w:rPr>
        <w:t xml:space="preserve">ובדות מוגמרות. אגב, את החשמל הזה הבטיח שר התשתיות הלאומיות להפסיק. ומה קרה מאז? את החשמל ממשיכים לספק בצורה מסודרת. </w:t>
      </w:r>
    </w:p>
    <w:p w14:paraId="396B93D1" w14:textId="77777777" w:rsidR="00000000" w:rsidRDefault="001C3AAC">
      <w:pPr>
        <w:pStyle w:val="a"/>
        <w:rPr>
          <w:rFonts w:hint="cs"/>
          <w:rtl/>
        </w:rPr>
      </w:pPr>
    </w:p>
    <w:p w14:paraId="6F12813B" w14:textId="77777777" w:rsidR="00000000" w:rsidRDefault="001C3AAC">
      <w:pPr>
        <w:pStyle w:val="a"/>
        <w:rPr>
          <w:rFonts w:hint="cs"/>
          <w:rtl/>
        </w:rPr>
      </w:pPr>
      <w:r>
        <w:rPr>
          <w:rFonts w:hint="cs"/>
          <w:rtl/>
        </w:rPr>
        <w:t>כדאי שהציבור בבית יכיר את המציאות כפי שהיא מצטיירת היום. המתנחלים ממשיכים לעצב היום מציאות שכולה על חשבון כיסו של משלם המסים. את המאחזים ה</w:t>
      </w:r>
      <w:r>
        <w:rPr>
          <w:rFonts w:hint="cs"/>
          <w:rtl/>
        </w:rPr>
        <w:t>בלתי-חוקיים ואת החשמל המסופק להם  על-ידי מחנות צה"ל משלמת ממשלת ישראל מכספי האמהות החד-הוריות, מכספי הפנסיונרים, מכספיהם של כל אלה שקצבאותיהם הדלות בוטלו או קוצצו. האמהות החד-הוריות הן אלה שמממנות היום את הבריונים המשתוללים על הגבעות - -</w:t>
      </w:r>
    </w:p>
    <w:p w14:paraId="33F49923" w14:textId="77777777" w:rsidR="00000000" w:rsidRDefault="001C3AAC">
      <w:pPr>
        <w:pStyle w:val="a"/>
        <w:rPr>
          <w:rFonts w:hint="cs"/>
          <w:rtl/>
        </w:rPr>
      </w:pPr>
    </w:p>
    <w:p w14:paraId="49A3B259" w14:textId="77777777" w:rsidR="00000000" w:rsidRDefault="001C3AAC">
      <w:pPr>
        <w:pStyle w:val="ac"/>
        <w:rPr>
          <w:rtl/>
        </w:rPr>
      </w:pPr>
      <w:r>
        <w:rPr>
          <w:rFonts w:hint="eastAsia"/>
          <w:rtl/>
        </w:rPr>
        <w:t>קריאה</w:t>
      </w:r>
      <w:r>
        <w:rPr>
          <w:rtl/>
        </w:rPr>
        <w:t>:</w:t>
      </w:r>
    </w:p>
    <w:p w14:paraId="27FDE9FC" w14:textId="77777777" w:rsidR="00000000" w:rsidRDefault="001C3AAC">
      <w:pPr>
        <w:pStyle w:val="a"/>
        <w:ind w:firstLine="0"/>
        <w:rPr>
          <w:rFonts w:hint="cs"/>
          <w:rtl/>
        </w:rPr>
      </w:pPr>
    </w:p>
    <w:p w14:paraId="5306205E" w14:textId="77777777" w:rsidR="00000000" w:rsidRDefault="001C3AAC">
      <w:pPr>
        <w:pStyle w:val="a"/>
        <w:rPr>
          <w:rFonts w:hint="cs"/>
          <w:rtl/>
        </w:rPr>
      </w:pPr>
      <w:r>
        <w:rPr>
          <w:rFonts w:hint="cs"/>
          <w:rtl/>
        </w:rPr>
        <w:t>נו, באמת.</w:t>
      </w:r>
    </w:p>
    <w:p w14:paraId="2D149C5A" w14:textId="77777777" w:rsidR="00000000" w:rsidRDefault="001C3AAC">
      <w:pPr>
        <w:pStyle w:val="a"/>
        <w:rPr>
          <w:rFonts w:hint="cs"/>
          <w:rtl/>
        </w:rPr>
      </w:pPr>
    </w:p>
    <w:p w14:paraId="0ABEF93F" w14:textId="77777777" w:rsidR="00000000" w:rsidRDefault="001C3AAC">
      <w:pPr>
        <w:pStyle w:val="SpeakerCon"/>
        <w:rPr>
          <w:rtl/>
        </w:rPr>
      </w:pPr>
      <w:bookmarkStart w:id="340" w:name="FS000000431T21_07_2003_20_18_26C"/>
      <w:bookmarkEnd w:id="340"/>
    </w:p>
    <w:p w14:paraId="5B6CA37A" w14:textId="77777777" w:rsidR="00000000" w:rsidRDefault="001C3AAC">
      <w:pPr>
        <w:pStyle w:val="SpeakerCon"/>
        <w:rPr>
          <w:rFonts w:hint="cs"/>
          <w:rtl/>
        </w:rPr>
      </w:pPr>
      <w:r>
        <w:rPr>
          <w:rtl/>
        </w:rPr>
        <w:t>קולט אביטל (העבודה-מימד):</w:t>
      </w:r>
    </w:p>
    <w:p w14:paraId="71C864FF" w14:textId="77777777" w:rsidR="00000000" w:rsidRDefault="001C3AAC">
      <w:pPr>
        <w:pStyle w:val="a"/>
        <w:rPr>
          <w:rFonts w:hint="cs"/>
          <w:rtl/>
        </w:rPr>
      </w:pPr>
    </w:p>
    <w:p w14:paraId="2FD77722" w14:textId="77777777" w:rsidR="00000000" w:rsidRDefault="001C3AAC">
      <w:pPr>
        <w:pStyle w:val="a"/>
        <w:rPr>
          <w:rFonts w:hint="cs"/>
          <w:rtl/>
        </w:rPr>
      </w:pPr>
      <w:r>
        <w:rPr>
          <w:rFonts w:hint="cs"/>
          <w:rtl/>
        </w:rPr>
        <w:t xml:space="preserve">- - ומצב מביש זה חייב להיפסק.   </w:t>
      </w:r>
    </w:p>
    <w:p w14:paraId="78022DC9" w14:textId="77777777" w:rsidR="00000000" w:rsidRDefault="001C3AAC">
      <w:pPr>
        <w:pStyle w:val="a"/>
        <w:rPr>
          <w:rFonts w:hint="cs"/>
          <w:rtl/>
        </w:rPr>
      </w:pPr>
    </w:p>
    <w:p w14:paraId="06A38171" w14:textId="77777777" w:rsidR="00000000" w:rsidRDefault="001C3AAC">
      <w:pPr>
        <w:pStyle w:val="ac"/>
        <w:rPr>
          <w:rtl/>
        </w:rPr>
      </w:pPr>
      <w:r>
        <w:rPr>
          <w:rFonts w:hint="eastAsia"/>
          <w:rtl/>
        </w:rPr>
        <w:t>אילן</w:t>
      </w:r>
      <w:r>
        <w:rPr>
          <w:rtl/>
        </w:rPr>
        <w:t xml:space="preserve"> ליבוביץ (שינוי):</w:t>
      </w:r>
    </w:p>
    <w:p w14:paraId="49A9849F" w14:textId="77777777" w:rsidR="00000000" w:rsidRDefault="001C3AAC">
      <w:pPr>
        <w:pStyle w:val="a"/>
        <w:rPr>
          <w:rFonts w:hint="cs"/>
          <w:rtl/>
        </w:rPr>
      </w:pPr>
    </w:p>
    <w:p w14:paraId="0751A6ED" w14:textId="77777777" w:rsidR="00000000" w:rsidRDefault="001C3AAC">
      <w:pPr>
        <w:pStyle w:val="a"/>
        <w:rPr>
          <w:rFonts w:hint="cs"/>
          <w:rtl/>
        </w:rPr>
      </w:pPr>
      <w:r>
        <w:rPr>
          <w:rFonts w:hint="cs"/>
          <w:rtl/>
        </w:rPr>
        <w:t>מאיפה פואד - - -</w:t>
      </w:r>
    </w:p>
    <w:p w14:paraId="627D796F" w14:textId="77777777" w:rsidR="00000000" w:rsidRDefault="001C3AAC">
      <w:pPr>
        <w:pStyle w:val="a"/>
        <w:rPr>
          <w:rFonts w:hint="cs"/>
          <w:rtl/>
        </w:rPr>
      </w:pPr>
    </w:p>
    <w:p w14:paraId="02A87F07" w14:textId="77777777" w:rsidR="00000000" w:rsidRDefault="001C3AAC">
      <w:pPr>
        <w:pStyle w:val="SpeakerCon"/>
        <w:rPr>
          <w:rtl/>
        </w:rPr>
      </w:pPr>
      <w:bookmarkStart w:id="341" w:name="FS000000431T21_07_2003_20_19_18C"/>
      <w:bookmarkEnd w:id="341"/>
      <w:r>
        <w:rPr>
          <w:rtl/>
        </w:rPr>
        <w:t>קולט אביטל (העבודה-מימד):</w:t>
      </w:r>
    </w:p>
    <w:p w14:paraId="151DF202" w14:textId="77777777" w:rsidR="00000000" w:rsidRDefault="001C3AAC">
      <w:pPr>
        <w:pStyle w:val="a"/>
        <w:rPr>
          <w:rtl/>
        </w:rPr>
      </w:pPr>
    </w:p>
    <w:p w14:paraId="38D9EEA0" w14:textId="77777777" w:rsidR="00000000" w:rsidRDefault="001C3AAC">
      <w:pPr>
        <w:pStyle w:val="a"/>
        <w:rPr>
          <w:rFonts w:hint="cs"/>
          <w:rtl/>
        </w:rPr>
      </w:pPr>
      <w:r>
        <w:rPr>
          <w:rFonts w:hint="cs"/>
          <w:rtl/>
        </w:rPr>
        <w:t>אנחנו מדברים על מאחזים בלתי חוקיים שפואד הוריד. זה בא על חשבון כולנו. מקסם השווא הזה מוקם על חשבון כיסנו אנו, על חשבון ביטחו</w:t>
      </w:r>
      <w:r>
        <w:rPr>
          <w:rFonts w:hint="cs"/>
          <w:rtl/>
        </w:rPr>
        <w:t xml:space="preserve">ננו היום ועל חשבון ילדינו מחר. הוא חייב להיפסק גם מכיוון ששום ממשלה שמכבדת את עצמה לא יכולה לקבל הפרות כה גסות. הוא חייב להיפסק משום שהוא מוביל אותנו אל עברי פי  פחת. </w:t>
      </w:r>
    </w:p>
    <w:p w14:paraId="1BA44DF0" w14:textId="77777777" w:rsidR="00000000" w:rsidRDefault="001C3AAC">
      <w:pPr>
        <w:pStyle w:val="a"/>
        <w:rPr>
          <w:rFonts w:hint="cs"/>
          <w:rtl/>
        </w:rPr>
      </w:pPr>
    </w:p>
    <w:p w14:paraId="094EB38D" w14:textId="77777777" w:rsidR="00000000" w:rsidRDefault="001C3AAC">
      <w:pPr>
        <w:pStyle w:val="a"/>
        <w:rPr>
          <w:rFonts w:hint="cs"/>
          <w:rtl/>
        </w:rPr>
      </w:pPr>
      <w:r>
        <w:rPr>
          <w:rFonts w:hint="cs"/>
          <w:rtl/>
        </w:rPr>
        <w:t>אני שואלת היום את ראש הממשלה: כיצד תשיב לידידך  הטוב על אי-מילוי התחייבויותיך, אדוני רא</w:t>
      </w:r>
      <w:r>
        <w:rPr>
          <w:rFonts w:hint="cs"/>
          <w:rtl/>
        </w:rPr>
        <w:t xml:space="preserve">ש הממשלה, כשתבקר אותו בבית הלבן בוושינגטון? תאמר: נסחפתי אל השרים מהימין הקיצוני, או פשוט,  החוק לא מעניין אותי וגם לא מפת הדרכים? תודה רבה. </w:t>
      </w:r>
    </w:p>
    <w:p w14:paraId="2B4AE704" w14:textId="77777777" w:rsidR="00000000" w:rsidRDefault="001C3AAC">
      <w:pPr>
        <w:pStyle w:val="a"/>
        <w:rPr>
          <w:rFonts w:hint="cs"/>
          <w:rtl/>
        </w:rPr>
      </w:pPr>
    </w:p>
    <w:p w14:paraId="738D402B" w14:textId="77777777" w:rsidR="00000000" w:rsidRDefault="001C3AAC">
      <w:pPr>
        <w:pStyle w:val="ad"/>
        <w:rPr>
          <w:rtl/>
        </w:rPr>
      </w:pPr>
      <w:r>
        <w:rPr>
          <w:rtl/>
        </w:rPr>
        <w:t>היו"ר ראובן ריבלין:</w:t>
      </w:r>
    </w:p>
    <w:p w14:paraId="0CE3A8E9" w14:textId="77777777" w:rsidR="00000000" w:rsidRDefault="001C3AAC">
      <w:pPr>
        <w:pStyle w:val="a"/>
        <w:rPr>
          <w:rtl/>
        </w:rPr>
      </w:pPr>
    </w:p>
    <w:p w14:paraId="14D3ACB8" w14:textId="77777777" w:rsidR="00000000" w:rsidRDefault="001C3AAC">
      <w:pPr>
        <w:pStyle w:val="a"/>
        <w:rPr>
          <w:rFonts w:hint="cs"/>
          <w:rtl/>
        </w:rPr>
      </w:pPr>
      <w:r>
        <w:rPr>
          <w:rFonts w:hint="cs"/>
          <w:rtl/>
        </w:rPr>
        <w:t>תודה רבה לחברת הכנסת אביטל, שגם עמדה בלוח הזמנים. חבר הכנסת בר-און. בהתאם להחלטת ועדת הכנסת,</w:t>
      </w:r>
      <w:r>
        <w:rPr>
          <w:rFonts w:hint="cs"/>
          <w:rtl/>
        </w:rPr>
        <w:t xml:space="preserve"> לרשות אדוני חמש דקות. לא, אתה לא יכול לשנות את ההחלטה, אולי לפעם הבאה. אנחנו נקפיד על הזמן, כדי שראש הממשלה יצטרך להיות פה רק לפי החוק. </w:t>
      </w:r>
    </w:p>
    <w:p w14:paraId="1795B98E" w14:textId="77777777" w:rsidR="00000000" w:rsidRDefault="001C3AAC">
      <w:pPr>
        <w:pStyle w:val="a"/>
        <w:rPr>
          <w:rFonts w:hint="cs"/>
          <w:rtl/>
        </w:rPr>
      </w:pPr>
    </w:p>
    <w:p w14:paraId="65FC4497" w14:textId="77777777" w:rsidR="00000000" w:rsidRDefault="001C3AAC">
      <w:pPr>
        <w:pStyle w:val="ac"/>
        <w:rPr>
          <w:rtl/>
        </w:rPr>
      </w:pPr>
      <w:r>
        <w:rPr>
          <w:rFonts w:hint="eastAsia"/>
          <w:rtl/>
        </w:rPr>
        <w:t>אליעזר</w:t>
      </w:r>
      <w:r>
        <w:rPr>
          <w:rtl/>
        </w:rPr>
        <w:t xml:space="preserve"> כהן (האיחוד הלאומי - ישראל ביתנו):</w:t>
      </w:r>
    </w:p>
    <w:p w14:paraId="19E0440D" w14:textId="77777777" w:rsidR="00000000" w:rsidRDefault="001C3AAC">
      <w:pPr>
        <w:pStyle w:val="a"/>
        <w:ind w:firstLine="0"/>
        <w:rPr>
          <w:rFonts w:hint="cs"/>
          <w:rtl/>
        </w:rPr>
      </w:pPr>
    </w:p>
    <w:p w14:paraId="4B9F6F7A" w14:textId="77777777" w:rsidR="00000000" w:rsidRDefault="001C3AAC">
      <w:pPr>
        <w:pStyle w:val="a"/>
        <w:ind w:firstLine="0"/>
        <w:rPr>
          <w:rFonts w:hint="cs"/>
          <w:rtl/>
        </w:rPr>
      </w:pPr>
      <w:r>
        <w:rPr>
          <w:rFonts w:hint="cs"/>
          <w:rtl/>
        </w:rPr>
        <w:tab/>
        <w:t>חברת הכנסת אביטל - - -</w:t>
      </w:r>
    </w:p>
    <w:p w14:paraId="3E848379" w14:textId="77777777" w:rsidR="00000000" w:rsidRDefault="001C3AAC">
      <w:pPr>
        <w:pStyle w:val="a"/>
        <w:rPr>
          <w:rFonts w:hint="cs"/>
          <w:rtl/>
        </w:rPr>
      </w:pPr>
    </w:p>
    <w:p w14:paraId="7CB47EDD" w14:textId="77777777" w:rsidR="00000000" w:rsidRDefault="001C3AAC">
      <w:pPr>
        <w:pStyle w:val="ac"/>
        <w:rPr>
          <w:rtl/>
        </w:rPr>
      </w:pPr>
      <w:r>
        <w:rPr>
          <w:rFonts w:hint="eastAsia"/>
          <w:rtl/>
        </w:rPr>
        <w:t>קולט</w:t>
      </w:r>
      <w:r>
        <w:rPr>
          <w:rtl/>
        </w:rPr>
        <w:t xml:space="preserve"> אביטל (העבודה-מימד):</w:t>
      </w:r>
    </w:p>
    <w:p w14:paraId="3373D02F" w14:textId="77777777" w:rsidR="00000000" w:rsidRDefault="001C3AAC">
      <w:pPr>
        <w:pStyle w:val="a"/>
        <w:rPr>
          <w:rFonts w:hint="cs"/>
          <w:rtl/>
        </w:rPr>
      </w:pPr>
    </w:p>
    <w:p w14:paraId="7D066420" w14:textId="77777777" w:rsidR="00000000" w:rsidRDefault="001C3AAC">
      <w:pPr>
        <w:pStyle w:val="a"/>
        <w:rPr>
          <w:rFonts w:hint="cs"/>
          <w:rtl/>
        </w:rPr>
      </w:pPr>
      <w:r>
        <w:rPr>
          <w:rFonts w:hint="cs"/>
          <w:rtl/>
        </w:rPr>
        <w:t xml:space="preserve">תכבד את החוק. </w:t>
      </w:r>
    </w:p>
    <w:p w14:paraId="793C23A5" w14:textId="77777777" w:rsidR="00000000" w:rsidRDefault="001C3AAC">
      <w:pPr>
        <w:pStyle w:val="a"/>
        <w:rPr>
          <w:rFonts w:hint="cs"/>
          <w:rtl/>
        </w:rPr>
      </w:pPr>
    </w:p>
    <w:p w14:paraId="1330733F" w14:textId="77777777" w:rsidR="00000000" w:rsidRDefault="001C3AAC">
      <w:pPr>
        <w:pStyle w:val="ad"/>
        <w:rPr>
          <w:rtl/>
        </w:rPr>
      </w:pPr>
      <w:r>
        <w:rPr>
          <w:rtl/>
        </w:rPr>
        <w:t xml:space="preserve">היו"ר </w:t>
      </w:r>
      <w:r>
        <w:rPr>
          <w:rtl/>
        </w:rPr>
        <w:t>ראובן ריבלין:</w:t>
      </w:r>
    </w:p>
    <w:p w14:paraId="44C1E691" w14:textId="77777777" w:rsidR="00000000" w:rsidRDefault="001C3AAC">
      <w:pPr>
        <w:pStyle w:val="a"/>
        <w:rPr>
          <w:rtl/>
        </w:rPr>
      </w:pPr>
    </w:p>
    <w:p w14:paraId="5DB728BB" w14:textId="77777777" w:rsidR="00000000" w:rsidRDefault="001C3AAC">
      <w:pPr>
        <w:pStyle w:val="a"/>
        <w:rPr>
          <w:rFonts w:hint="cs"/>
          <w:rtl/>
        </w:rPr>
      </w:pPr>
      <w:r>
        <w:rPr>
          <w:rFonts w:hint="cs"/>
          <w:rtl/>
        </w:rPr>
        <w:t>חבר הכנסת אליעזר כהן. חמש דקות לרשות יושב-ראש ועדת הכנסת, נא לדבר, בבקשה.</w:t>
      </w:r>
    </w:p>
    <w:p w14:paraId="56A288E4" w14:textId="77777777" w:rsidR="00000000" w:rsidRDefault="001C3AAC">
      <w:pPr>
        <w:pStyle w:val="a"/>
        <w:rPr>
          <w:rFonts w:hint="cs"/>
          <w:rtl/>
        </w:rPr>
      </w:pPr>
    </w:p>
    <w:p w14:paraId="346A6F71" w14:textId="77777777" w:rsidR="00000000" w:rsidRDefault="001C3AAC">
      <w:pPr>
        <w:pStyle w:val="Speaker"/>
        <w:rPr>
          <w:rtl/>
        </w:rPr>
      </w:pPr>
      <w:bookmarkStart w:id="342" w:name="FS000001038T21_07_2003_20_25_37"/>
      <w:bookmarkEnd w:id="342"/>
    </w:p>
    <w:p w14:paraId="72420901" w14:textId="77777777" w:rsidR="00000000" w:rsidRDefault="001C3AAC">
      <w:pPr>
        <w:pStyle w:val="Speaker"/>
        <w:rPr>
          <w:rtl/>
        </w:rPr>
      </w:pPr>
      <w:bookmarkStart w:id="343" w:name="_Toc46720113"/>
      <w:bookmarkStart w:id="344" w:name="_Toc50257096"/>
      <w:r>
        <w:rPr>
          <w:rFonts w:hint="eastAsia"/>
          <w:rtl/>
        </w:rPr>
        <w:t>רוני</w:t>
      </w:r>
      <w:r>
        <w:rPr>
          <w:rtl/>
        </w:rPr>
        <w:t xml:space="preserve"> בר-און (הליכוד):</w:t>
      </w:r>
      <w:bookmarkEnd w:id="343"/>
      <w:bookmarkEnd w:id="344"/>
    </w:p>
    <w:p w14:paraId="6A606C16" w14:textId="77777777" w:rsidR="00000000" w:rsidRDefault="001C3AAC">
      <w:pPr>
        <w:pStyle w:val="a"/>
        <w:rPr>
          <w:rFonts w:hint="cs"/>
          <w:rtl/>
        </w:rPr>
      </w:pPr>
    </w:p>
    <w:p w14:paraId="101F8A98" w14:textId="77777777" w:rsidR="00000000" w:rsidRDefault="001C3AAC">
      <w:pPr>
        <w:pStyle w:val="a"/>
        <w:rPr>
          <w:rFonts w:hint="cs"/>
          <w:rtl/>
        </w:rPr>
      </w:pPr>
      <w:r>
        <w:rPr>
          <w:rFonts w:hint="cs"/>
          <w:rtl/>
        </w:rPr>
        <w:t>אדוני היושב-ראש, אדוני ראש הממשלה, חברי חברי הכנסת, הדילמה הקשה, דילמת פינוי המאחזים שבפניה אנו ניצבים לעת הזאת, מגלמת בקליפת אגוז את כל מורכב</w:t>
      </w:r>
      <w:r>
        <w:rPr>
          <w:rFonts w:hint="cs"/>
          <w:rtl/>
        </w:rPr>
        <w:t xml:space="preserve">ות דרכו המדינית של הליכוד.  אם תרצו, צומת ההכרעה הנוכחי בעניין פינוי מאחזים הוא ביטוי מובהק לרוחבה ולעושרה של תפיסת העולם המדינית של הליכוד. </w:t>
      </w:r>
    </w:p>
    <w:p w14:paraId="2514B3B3" w14:textId="77777777" w:rsidR="00000000" w:rsidRDefault="001C3AAC">
      <w:pPr>
        <w:pStyle w:val="a"/>
        <w:rPr>
          <w:rFonts w:hint="cs"/>
          <w:rtl/>
        </w:rPr>
      </w:pPr>
    </w:p>
    <w:p w14:paraId="263EA2A2" w14:textId="77777777" w:rsidR="00000000" w:rsidRDefault="001C3AAC">
      <w:pPr>
        <w:pStyle w:val="a"/>
        <w:rPr>
          <w:rFonts w:hint="cs"/>
          <w:rtl/>
        </w:rPr>
      </w:pPr>
      <w:r>
        <w:rPr>
          <w:rFonts w:hint="cs"/>
          <w:rtl/>
        </w:rPr>
        <w:t>ראשית, חובה לחזור, להדגיש ולציין כי המתיישבים באזור יהודה, שומרון וחבל-עזה משלבים נאמנות לערכיו ההיסטוריים של העם</w:t>
      </w:r>
      <w:r>
        <w:rPr>
          <w:rFonts w:hint="cs"/>
          <w:rtl/>
        </w:rPr>
        <w:t xml:space="preserve"> היהודי מחד גיסא ונאמנות למדינת ישראל שאליה ייחלנו כל כך מאידך גיסא.  המתיישבים האלה הם הם הנדבך המחזק והמייצב של חוסנה של החברה הישראלית. אם תרצו, המתיישבים הם  "הרוח הגבית" של החברה הישראלית. </w:t>
      </w:r>
    </w:p>
    <w:p w14:paraId="4BF1FB11" w14:textId="77777777" w:rsidR="00000000" w:rsidRDefault="001C3AAC">
      <w:pPr>
        <w:pStyle w:val="a"/>
        <w:rPr>
          <w:rFonts w:hint="cs"/>
          <w:rtl/>
        </w:rPr>
      </w:pPr>
    </w:p>
    <w:p w14:paraId="1D398954" w14:textId="77777777" w:rsidR="00000000" w:rsidRDefault="001C3AAC">
      <w:pPr>
        <w:pStyle w:val="a"/>
        <w:rPr>
          <w:rFonts w:hint="cs"/>
          <w:rtl/>
        </w:rPr>
      </w:pPr>
      <w:r>
        <w:rPr>
          <w:rFonts w:hint="cs"/>
          <w:rtl/>
        </w:rPr>
        <w:t xml:space="preserve">ההתיישבות החוקית מהווה נכס לאומי ככלל ונכס אסטרטגי בהתקדמות </w:t>
      </w:r>
      <w:r>
        <w:rPr>
          <w:rFonts w:hint="cs"/>
          <w:rtl/>
        </w:rPr>
        <w:t xml:space="preserve">לקראת הסדר מדיני בפרט. </w:t>
      </w:r>
    </w:p>
    <w:p w14:paraId="4356204D" w14:textId="77777777" w:rsidR="00000000" w:rsidRDefault="001C3AAC">
      <w:pPr>
        <w:pStyle w:val="a"/>
        <w:rPr>
          <w:rFonts w:hint="cs"/>
          <w:rtl/>
        </w:rPr>
      </w:pPr>
    </w:p>
    <w:p w14:paraId="5A21FA12" w14:textId="77777777" w:rsidR="00000000" w:rsidRDefault="001C3AAC">
      <w:pPr>
        <w:pStyle w:val="a"/>
        <w:rPr>
          <w:rFonts w:hint="cs"/>
          <w:rtl/>
        </w:rPr>
      </w:pPr>
      <w:r>
        <w:rPr>
          <w:rFonts w:hint="cs"/>
          <w:rtl/>
        </w:rPr>
        <w:t xml:space="preserve">הצעד הראשון והבסיסי אשר ישמש נדבך לכל דרך מדינית שבה יבחר הליכוד לצעוד היא הדאגה הבלתי-מתפשרת לביטחון אזרחי מדינת ישראל. השמירה על ביטחון אזרחי ישראל היא העוגן הקשיח שעליו תושתת כל פעולה מדינית עתידית ביהודה, שומרון וחבל-עזה.  </w:t>
      </w:r>
    </w:p>
    <w:p w14:paraId="6483650B" w14:textId="77777777" w:rsidR="00000000" w:rsidRDefault="001C3AAC">
      <w:pPr>
        <w:pStyle w:val="a"/>
        <w:rPr>
          <w:rFonts w:hint="cs"/>
          <w:rtl/>
        </w:rPr>
      </w:pPr>
    </w:p>
    <w:p w14:paraId="1FC85567" w14:textId="77777777" w:rsidR="00000000" w:rsidRDefault="001C3AAC">
      <w:pPr>
        <w:pStyle w:val="a"/>
        <w:rPr>
          <w:rFonts w:hint="cs"/>
          <w:rtl/>
        </w:rPr>
      </w:pPr>
      <w:r>
        <w:rPr>
          <w:rFonts w:hint="cs"/>
          <w:rtl/>
        </w:rPr>
        <w:t>מצ</w:t>
      </w:r>
      <w:r>
        <w:rPr>
          <w:rFonts w:hint="cs"/>
          <w:rtl/>
        </w:rPr>
        <w:t>פן נוסף שידריך את הליכוד בניווט המדיני הוא הזיקה  והמחויבות ההיסטוריות לאדמת ארץ-ישראל ולמקומות הקדושים. חברי חברי הכנסת מהליכוד, המחויבות ההיסטורית לאדמת המולדת, לאדמת ארץ-ישראל, היא המבוא, היא המסגרת והיא לב-לבה של התנועה הציונית בארץ-ישראל. ללא הזיקה הה</w:t>
      </w:r>
      <w:r>
        <w:rPr>
          <w:rFonts w:hint="cs"/>
          <w:rtl/>
        </w:rPr>
        <w:t xml:space="preserve">דוקה הזאת, ההתנהלות המדינית הישראלית תהא בבחינת גוף ללא נשמה. להתנהלות שכזאת הליכוד לא יכול להסכים ולא יסכים. </w:t>
      </w:r>
    </w:p>
    <w:p w14:paraId="6381144D" w14:textId="77777777" w:rsidR="00000000" w:rsidRDefault="001C3AAC">
      <w:pPr>
        <w:pStyle w:val="a"/>
        <w:rPr>
          <w:rFonts w:hint="cs"/>
          <w:rtl/>
        </w:rPr>
      </w:pPr>
    </w:p>
    <w:p w14:paraId="69F4BD8A" w14:textId="77777777" w:rsidR="00000000" w:rsidRDefault="001C3AAC">
      <w:pPr>
        <w:pStyle w:val="a"/>
        <w:rPr>
          <w:rFonts w:hint="cs"/>
          <w:rtl/>
        </w:rPr>
      </w:pPr>
      <w:r>
        <w:rPr>
          <w:rFonts w:hint="cs"/>
          <w:rtl/>
        </w:rPr>
        <w:t xml:space="preserve">כלי נוסף באשפת החצים המדיניים של הליכוד הוא השאיפה העזה והכנה לשלום בר-קיימא באזור, שלום שיביא לשקט, ליציבות ולשגשוג כלכליים לעמנו, כמו גם לשאר </w:t>
      </w:r>
      <w:r>
        <w:rPr>
          <w:rFonts w:hint="cs"/>
          <w:rtl/>
        </w:rPr>
        <w:t xml:space="preserve">עמי האזור. על כן יש לדון בשאלת פינוי המאחזים גם ברגישות אבל גם בעת המתאימה, מתוך בחינה של כל שאלה גם לגופה וגם  לזמנה.  </w:t>
      </w:r>
    </w:p>
    <w:p w14:paraId="6D1842BA" w14:textId="77777777" w:rsidR="00000000" w:rsidRDefault="001C3AAC">
      <w:pPr>
        <w:pStyle w:val="a"/>
        <w:rPr>
          <w:rFonts w:hint="cs"/>
          <w:rtl/>
        </w:rPr>
      </w:pPr>
    </w:p>
    <w:p w14:paraId="56C4D37A" w14:textId="77777777" w:rsidR="00000000" w:rsidRDefault="001C3AAC">
      <w:pPr>
        <w:pStyle w:val="ad"/>
        <w:rPr>
          <w:rtl/>
        </w:rPr>
      </w:pPr>
      <w:r>
        <w:rPr>
          <w:rtl/>
        </w:rPr>
        <w:t>היו"ר ראובן ריבלין:</w:t>
      </w:r>
    </w:p>
    <w:p w14:paraId="57F1DD8A" w14:textId="77777777" w:rsidR="00000000" w:rsidRDefault="001C3AAC">
      <w:pPr>
        <w:pStyle w:val="a"/>
        <w:rPr>
          <w:rtl/>
        </w:rPr>
      </w:pPr>
    </w:p>
    <w:p w14:paraId="74CCD863" w14:textId="77777777" w:rsidR="00000000" w:rsidRDefault="001C3AAC">
      <w:pPr>
        <w:pStyle w:val="a"/>
        <w:rPr>
          <w:rFonts w:hint="cs"/>
          <w:rtl/>
        </w:rPr>
      </w:pPr>
      <w:r>
        <w:rPr>
          <w:rFonts w:hint="cs"/>
          <w:rtl/>
        </w:rPr>
        <w:t xml:space="preserve">חברת הכנסת דליה איציק, לחבר הכנסת בר-און קשה לדבר כשמדברים תחתיו. </w:t>
      </w:r>
    </w:p>
    <w:p w14:paraId="71964553" w14:textId="77777777" w:rsidR="00000000" w:rsidRDefault="001C3AAC">
      <w:pPr>
        <w:pStyle w:val="a"/>
        <w:rPr>
          <w:rFonts w:hint="cs"/>
          <w:rtl/>
        </w:rPr>
      </w:pPr>
    </w:p>
    <w:p w14:paraId="2CEE68A1" w14:textId="77777777" w:rsidR="00000000" w:rsidRDefault="001C3AAC">
      <w:pPr>
        <w:pStyle w:val="ac"/>
        <w:rPr>
          <w:rtl/>
        </w:rPr>
      </w:pPr>
      <w:r>
        <w:rPr>
          <w:rFonts w:hint="eastAsia"/>
          <w:rtl/>
        </w:rPr>
        <w:t>דליה</w:t>
      </w:r>
      <w:r>
        <w:rPr>
          <w:rtl/>
        </w:rPr>
        <w:t xml:space="preserve"> איציק (העבודה-מימד):</w:t>
      </w:r>
    </w:p>
    <w:p w14:paraId="5130BC7B" w14:textId="77777777" w:rsidR="00000000" w:rsidRDefault="001C3AAC">
      <w:pPr>
        <w:pStyle w:val="a"/>
        <w:rPr>
          <w:rFonts w:hint="cs"/>
          <w:rtl/>
        </w:rPr>
      </w:pPr>
    </w:p>
    <w:p w14:paraId="55BBAC46" w14:textId="77777777" w:rsidR="00000000" w:rsidRDefault="001C3AAC">
      <w:pPr>
        <w:pStyle w:val="a"/>
        <w:rPr>
          <w:rFonts w:hint="cs"/>
          <w:rtl/>
        </w:rPr>
      </w:pPr>
      <w:r>
        <w:rPr>
          <w:rFonts w:hint="cs"/>
          <w:rtl/>
        </w:rPr>
        <w:t xml:space="preserve">לחבר הכנסת בר-און </w:t>
      </w:r>
      <w:r>
        <w:rPr>
          <w:rFonts w:hint="cs"/>
          <w:rtl/>
        </w:rPr>
        <w:t>אני בעיקרון לא רוצה להפריע.</w:t>
      </w:r>
    </w:p>
    <w:p w14:paraId="1BCCE15C" w14:textId="77777777" w:rsidR="00000000" w:rsidRDefault="001C3AAC">
      <w:pPr>
        <w:pStyle w:val="a"/>
        <w:rPr>
          <w:rFonts w:hint="cs"/>
          <w:rtl/>
        </w:rPr>
      </w:pPr>
    </w:p>
    <w:p w14:paraId="1DEE376D" w14:textId="77777777" w:rsidR="00000000" w:rsidRDefault="001C3AAC">
      <w:pPr>
        <w:pStyle w:val="SpeakerCon"/>
        <w:rPr>
          <w:rtl/>
        </w:rPr>
      </w:pPr>
      <w:bookmarkStart w:id="345" w:name="FS000001038T21_07_2003_20_38_50C"/>
      <w:bookmarkEnd w:id="345"/>
    </w:p>
    <w:p w14:paraId="56D1227E" w14:textId="77777777" w:rsidR="00000000" w:rsidRDefault="001C3AAC">
      <w:pPr>
        <w:pStyle w:val="SpeakerCon"/>
        <w:rPr>
          <w:rtl/>
        </w:rPr>
      </w:pPr>
      <w:r>
        <w:rPr>
          <w:rtl/>
        </w:rPr>
        <w:t>רוני בר-און (הליכוד):</w:t>
      </w:r>
    </w:p>
    <w:p w14:paraId="30252A12" w14:textId="77777777" w:rsidR="00000000" w:rsidRDefault="001C3AAC">
      <w:pPr>
        <w:pStyle w:val="a"/>
        <w:rPr>
          <w:rtl/>
        </w:rPr>
      </w:pPr>
    </w:p>
    <w:p w14:paraId="1CCBB667" w14:textId="77777777" w:rsidR="00000000" w:rsidRDefault="001C3AAC">
      <w:pPr>
        <w:pStyle w:val="a"/>
        <w:rPr>
          <w:rFonts w:hint="cs"/>
          <w:rtl/>
        </w:rPr>
      </w:pPr>
      <w:r>
        <w:rPr>
          <w:rFonts w:hint="cs"/>
          <w:rtl/>
        </w:rPr>
        <w:t>אני מודה לך על כך.</w:t>
      </w:r>
    </w:p>
    <w:p w14:paraId="4E215A4B" w14:textId="77777777" w:rsidR="00000000" w:rsidRDefault="001C3AAC">
      <w:pPr>
        <w:pStyle w:val="a"/>
        <w:rPr>
          <w:rFonts w:hint="cs"/>
          <w:rtl/>
        </w:rPr>
      </w:pPr>
      <w:r>
        <w:rPr>
          <w:rFonts w:hint="cs"/>
          <w:rtl/>
        </w:rPr>
        <w:tab/>
      </w:r>
    </w:p>
    <w:p w14:paraId="7091D705" w14:textId="77777777" w:rsidR="00000000" w:rsidRDefault="001C3AAC">
      <w:pPr>
        <w:pStyle w:val="a"/>
        <w:rPr>
          <w:rFonts w:hint="cs"/>
          <w:rtl/>
        </w:rPr>
      </w:pPr>
      <w:r>
        <w:rPr>
          <w:rFonts w:hint="cs"/>
          <w:rtl/>
        </w:rPr>
        <w:t>תהליך מדיני ככלל, קל וחומר התהליך המדיני הישראלי-הפלסטיני, הוא תהליך רגיש מאין כמותו. יש להתקדם במשעול המדיני בזהירות ולהימנע מקביעת מסמרות שעלולים להיות לנו לרועץ בשלבים המתקדמים של</w:t>
      </w:r>
      <w:r>
        <w:rPr>
          <w:rFonts w:hint="cs"/>
          <w:rtl/>
        </w:rPr>
        <w:t xml:space="preserve"> המשא-ומתן. יש להיזהר מהכרעה בוסרית  לא בשלה, הכרעה טרם זמנה, הכרעה גורפת בנושא של פינוי המאחזים. נראה שטרם בשלה העת לדון בנושא, ויש לבחון את הסוגיה לכשתתעורר ולדון בה אז לגוף הדברים.</w:t>
      </w:r>
    </w:p>
    <w:p w14:paraId="25F2CA9D" w14:textId="77777777" w:rsidR="00000000" w:rsidRDefault="001C3AAC">
      <w:pPr>
        <w:pStyle w:val="a"/>
        <w:rPr>
          <w:rFonts w:hint="cs"/>
          <w:rtl/>
        </w:rPr>
      </w:pPr>
    </w:p>
    <w:p w14:paraId="6E539CCF" w14:textId="77777777" w:rsidR="00000000" w:rsidRDefault="001C3AAC">
      <w:pPr>
        <w:pStyle w:val="a"/>
        <w:rPr>
          <w:rFonts w:hint="cs"/>
          <w:rtl/>
        </w:rPr>
      </w:pPr>
      <w:r>
        <w:rPr>
          <w:rFonts w:hint="cs"/>
          <w:rtl/>
        </w:rPr>
        <w:t>יש לכוון ולהתאים את ההחלטות שלנו למתרחש בשטח ולהתנהגות של הרשות הפלסטינ</w:t>
      </w:r>
      <w:r>
        <w:rPr>
          <w:rFonts w:hint="cs"/>
          <w:rtl/>
        </w:rPr>
        <w:t xml:space="preserve">ית; לפעולותיה של הרשות הפלסטינית בשטח, ולא להצהרות שלה. הפעולות ולא ההצהרות הן אלה שצריכות להיות מגולמות במאזן השיקולים של מדינת ישראל בהכרעה בדבר פינוי המאחזים. </w:t>
      </w:r>
    </w:p>
    <w:p w14:paraId="18B39EBF" w14:textId="77777777" w:rsidR="00000000" w:rsidRDefault="001C3AAC">
      <w:pPr>
        <w:pStyle w:val="a"/>
        <w:rPr>
          <w:rFonts w:hint="cs"/>
          <w:rtl/>
        </w:rPr>
      </w:pPr>
    </w:p>
    <w:p w14:paraId="3DDDCE71" w14:textId="77777777" w:rsidR="00000000" w:rsidRDefault="001C3AAC">
      <w:pPr>
        <w:pStyle w:val="a"/>
        <w:rPr>
          <w:rFonts w:hint="cs"/>
          <w:rtl/>
        </w:rPr>
      </w:pPr>
      <w:r>
        <w:rPr>
          <w:rFonts w:hint="cs"/>
          <w:rtl/>
        </w:rPr>
        <w:t xml:space="preserve">בה בעת חשוב לזכור </w:t>
      </w:r>
      <w:r>
        <w:rPr>
          <w:rtl/>
        </w:rPr>
        <w:t>–</w:t>
      </w:r>
      <w:r>
        <w:rPr>
          <w:rFonts w:hint="cs"/>
          <w:rtl/>
        </w:rPr>
        <w:t xml:space="preserve"> חשוב שתשמעו את זה, חברי </w:t>
      </w:r>
      <w:r>
        <w:rPr>
          <w:rtl/>
        </w:rPr>
        <w:t>–</w:t>
      </w:r>
      <w:r>
        <w:rPr>
          <w:rFonts w:hint="cs"/>
          <w:rtl/>
        </w:rPr>
        <w:t xml:space="preserve"> כי לעת הזאת ההתלהמות וההיסחפות שלכם בכל מה שקש</w:t>
      </w:r>
      <w:r>
        <w:rPr>
          <w:rFonts w:hint="cs"/>
          <w:rtl/>
        </w:rPr>
        <w:t>ור לנושא ההתיישבות הבלתי-חוקית עלולות להבאיש את ריחן של כל אותן התיישבויות חוקיות ואת ריחם של כל אותם מתיישבים שנשלחו לגאול את שטחי המולדת על-ידי כל ממשלות ישראל לדורותיהן. הבאשת ריח זאת יכול שתהיה גם של המתיישבים החוקיים, אבל גם, למרבית הצער, בעיני כלל הח</w:t>
      </w:r>
      <w:r>
        <w:rPr>
          <w:rFonts w:hint="cs"/>
          <w:rtl/>
        </w:rPr>
        <w:t xml:space="preserve">ברה. </w:t>
      </w:r>
    </w:p>
    <w:p w14:paraId="0145A2B7" w14:textId="77777777" w:rsidR="00000000" w:rsidRDefault="001C3AAC">
      <w:pPr>
        <w:pStyle w:val="a"/>
        <w:rPr>
          <w:rFonts w:hint="cs"/>
          <w:rtl/>
        </w:rPr>
      </w:pPr>
    </w:p>
    <w:p w14:paraId="677FFBE7" w14:textId="77777777" w:rsidR="00000000" w:rsidRDefault="001C3AAC">
      <w:pPr>
        <w:pStyle w:val="a"/>
        <w:rPr>
          <w:rFonts w:hint="cs"/>
          <w:rtl/>
        </w:rPr>
      </w:pPr>
      <w:r>
        <w:rPr>
          <w:rFonts w:hint="cs"/>
          <w:rtl/>
        </w:rPr>
        <w:t xml:space="preserve">פגיעה בשלטון החוק, לבד מהפגיעה פנימה בתוך הבית, תגרום גם נזק תדמיתי כלפי חוץ, כלפי האמריקנים, כלפי הבריטים וכלפי האירופים, וישראל עלולה להיתפס כמי שמכשילה את עקרונות מפת הדרכים וכמי שאינה עומדת בהתחייבויות הבין-לאומיות שלה. </w:t>
      </w:r>
    </w:p>
    <w:p w14:paraId="33EFBA51" w14:textId="77777777" w:rsidR="00000000" w:rsidRDefault="001C3AAC">
      <w:pPr>
        <w:pStyle w:val="a"/>
        <w:rPr>
          <w:rFonts w:hint="cs"/>
          <w:rtl/>
        </w:rPr>
      </w:pPr>
    </w:p>
    <w:p w14:paraId="0ECB7BDD" w14:textId="77777777" w:rsidR="00000000" w:rsidRDefault="001C3AAC">
      <w:pPr>
        <w:pStyle w:val="a"/>
        <w:rPr>
          <w:rFonts w:hint="cs"/>
          <w:rtl/>
        </w:rPr>
      </w:pPr>
      <w:r>
        <w:rPr>
          <w:rFonts w:hint="cs"/>
          <w:rtl/>
        </w:rPr>
        <w:t>לסיום, אדוני היושב-ראש,</w:t>
      </w:r>
      <w:r>
        <w:rPr>
          <w:rFonts w:hint="cs"/>
          <w:rtl/>
        </w:rPr>
        <w:t xml:space="preserve"> אדוני ראש הממשלה, מה כן ברור ומוחלט כבר עכשיו ומה אפשר, נכון וצריך להבטיח כבר בשלב זה? צריך להבטיח ולשמור שהזיקה לארץ-ישראל והאידיאולוגיה של הליכוד ימשיכו להנחות את צעדינו גם בעתיד. צריך לזכור ולהבטיח, שמדינת ישראל תחת שלטון הליכוד צריכה לעמוד ותעמוד בהתח</w:t>
      </w:r>
      <w:r>
        <w:rPr>
          <w:rFonts w:hint="cs"/>
          <w:rtl/>
        </w:rPr>
        <w:t xml:space="preserve">ייבויות הבין-לאומיות והמדיניות. כך נהגה ישראל, למשל, בהסכם השלום עם מצרים, שחתם מורנו ורבנו מנחם בגין ז"ל, וכך תנהג ישראל גם בעתיד. בכל קונסטלציה מדינית שתהיה ובכל תרחיש אפשרי במשא-ומתן, אסור שמדינת ישראל תרשה פגיעה ולו הזעומה ביותר באחד מאזרחיה. את הראיה </w:t>
      </w:r>
      <w:r>
        <w:rPr>
          <w:rFonts w:hint="cs"/>
          <w:rtl/>
        </w:rPr>
        <w:t xml:space="preserve">המוחצת לתפיסה הזאת קיבלנו רק בשבוע שעבר, עת חדרו כוחות מובחרים של צה"ל אל תוככי השטח הפלסטיני במטרה לחלץ ללא פגע את אליהו גוראל. מחויבות בלתי מתפשרת זו לביטחון תושבינו חייבת להתלוות לכל אקט מדיני עתידי שתבצע מדינת ישראל. תודה רבה. </w:t>
      </w:r>
    </w:p>
    <w:p w14:paraId="2F5B76DF" w14:textId="77777777" w:rsidR="00000000" w:rsidRDefault="001C3AAC">
      <w:pPr>
        <w:pStyle w:val="a"/>
        <w:rPr>
          <w:rFonts w:hint="cs"/>
          <w:rtl/>
        </w:rPr>
      </w:pPr>
    </w:p>
    <w:p w14:paraId="62EC1B95" w14:textId="77777777" w:rsidR="00000000" w:rsidRDefault="001C3AAC">
      <w:pPr>
        <w:pStyle w:val="ad"/>
        <w:rPr>
          <w:rtl/>
        </w:rPr>
      </w:pPr>
      <w:r>
        <w:rPr>
          <w:rtl/>
        </w:rPr>
        <w:t>היו"ר ראובן ריבלין:</w:t>
      </w:r>
    </w:p>
    <w:p w14:paraId="16EB036A" w14:textId="77777777" w:rsidR="00000000" w:rsidRDefault="001C3AAC">
      <w:pPr>
        <w:pStyle w:val="a"/>
        <w:rPr>
          <w:rtl/>
        </w:rPr>
      </w:pPr>
    </w:p>
    <w:p w14:paraId="50EEBCA5" w14:textId="77777777" w:rsidR="00000000" w:rsidRDefault="001C3AAC">
      <w:pPr>
        <w:pStyle w:val="a"/>
        <w:rPr>
          <w:rFonts w:hint="cs"/>
          <w:rtl/>
        </w:rPr>
      </w:pPr>
      <w:r>
        <w:rPr>
          <w:rFonts w:hint="cs"/>
          <w:rtl/>
        </w:rPr>
        <w:t>תו</w:t>
      </w:r>
      <w:r>
        <w:rPr>
          <w:rFonts w:hint="cs"/>
          <w:rtl/>
        </w:rPr>
        <w:t xml:space="preserve">דה רבה לחבר הכנסת בר-און. חברת הכנסת מל בלוך-פולישוק, ואחריה - חבר הכנסת יצחק כהן. </w:t>
      </w:r>
    </w:p>
    <w:p w14:paraId="71C7D630" w14:textId="77777777" w:rsidR="00000000" w:rsidRDefault="001C3AAC">
      <w:pPr>
        <w:pStyle w:val="a"/>
        <w:rPr>
          <w:rFonts w:hint="cs"/>
          <w:rtl/>
        </w:rPr>
      </w:pPr>
    </w:p>
    <w:p w14:paraId="1A70DDE2" w14:textId="77777777" w:rsidR="00000000" w:rsidRDefault="001C3AAC">
      <w:pPr>
        <w:pStyle w:val="ac"/>
        <w:rPr>
          <w:rtl/>
        </w:rPr>
      </w:pPr>
      <w:r>
        <w:rPr>
          <w:rFonts w:hint="eastAsia"/>
          <w:rtl/>
        </w:rPr>
        <w:t>דוד</w:t>
      </w:r>
      <w:r>
        <w:rPr>
          <w:rtl/>
        </w:rPr>
        <w:t xml:space="preserve"> טל (עם אחד):</w:t>
      </w:r>
    </w:p>
    <w:p w14:paraId="76FCF70C" w14:textId="77777777" w:rsidR="00000000" w:rsidRDefault="001C3AAC">
      <w:pPr>
        <w:pStyle w:val="a"/>
        <w:rPr>
          <w:rFonts w:hint="cs"/>
          <w:rtl/>
        </w:rPr>
      </w:pPr>
    </w:p>
    <w:p w14:paraId="619E804B" w14:textId="77777777" w:rsidR="00000000" w:rsidRDefault="001C3AAC">
      <w:pPr>
        <w:pStyle w:val="a"/>
        <w:rPr>
          <w:rFonts w:hint="cs"/>
          <w:rtl/>
        </w:rPr>
      </w:pPr>
      <w:r>
        <w:rPr>
          <w:rFonts w:hint="cs"/>
          <w:rtl/>
        </w:rPr>
        <w:t xml:space="preserve">אני מבקש לקבל תוספת זמן, ארבע דקות מעבר לחמש הדקות. </w:t>
      </w:r>
    </w:p>
    <w:p w14:paraId="18AC9DAE" w14:textId="77777777" w:rsidR="00000000" w:rsidRDefault="001C3AAC">
      <w:pPr>
        <w:pStyle w:val="a"/>
        <w:rPr>
          <w:rFonts w:hint="cs"/>
          <w:rtl/>
        </w:rPr>
      </w:pPr>
    </w:p>
    <w:p w14:paraId="3129ED49" w14:textId="77777777" w:rsidR="00000000" w:rsidRDefault="001C3AAC">
      <w:pPr>
        <w:pStyle w:val="ad"/>
        <w:rPr>
          <w:rtl/>
        </w:rPr>
      </w:pPr>
      <w:r>
        <w:rPr>
          <w:rFonts w:hint="eastAsia"/>
          <w:rtl/>
        </w:rPr>
        <w:t>היו</w:t>
      </w:r>
      <w:r>
        <w:rPr>
          <w:rtl/>
        </w:rPr>
        <w:t>"ר ראובן ריבלין:</w:t>
      </w:r>
    </w:p>
    <w:p w14:paraId="3080D187" w14:textId="77777777" w:rsidR="00000000" w:rsidRDefault="001C3AAC">
      <w:pPr>
        <w:pStyle w:val="a"/>
        <w:rPr>
          <w:rFonts w:hint="cs"/>
          <w:rtl/>
        </w:rPr>
      </w:pPr>
    </w:p>
    <w:p w14:paraId="58F2F0DF" w14:textId="77777777" w:rsidR="00000000" w:rsidRDefault="001C3AAC">
      <w:pPr>
        <w:pStyle w:val="a"/>
        <w:rPr>
          <w:rFonts w:hint="cs"/>
          <w:rtl/>
        </w:rPr>
      </w:pPr>
      <w:r>
        <w:rPr>
          <w:rFonts w:hint="cs"/>
          <w:rtl/>
        </w:rPr>
        <w:t>אני מבקש לא להפריע. אולי אדוני, בתור סגן יושב-ראש הכנסת, לא זוכר שלא ייקראו קר</w:t>
      </w:r>
      <w:r>
        <w:rPr>
          <w:rFonts w:hint="cs"/>
          <w:rtl/>
        </w:rPr>
        <w:t xml:space="preserve">יאות ביניים בעמידה. עמידה היא צורה מאיימת. </w:t>
      </w:r>
    </w:p>
    <w:p w14:paraId="7B0F8A21" w14:textId="77777777" w:rsidR="00000000" w:rsidRDefault="001C3AAC">
      <w:pPr>
        <w:pStyle w:val="a"/>
        <w:rPr>
          <w:rFonts w:hint="cs"/>
          <w:rtl/>
        </w:rPr>
      </w:pPr>
    </w:p>
    <w:p w14:paraId="1E32FC24" w14:textId="77777777" w:rsidR="00000000" w:rsidRDefault="001C3AAC">
      <w:pPr>
        <w:pStyle w:val="ac"/>
        <w:rPr>
          <w:rtl/>
        </w:rPr>
      </w:pPr>
    </w:p>
    <w:p w14:paraId="24FFB723" w14:textId="77777777" w:rsidR="00000000" w:rsidRDefault="001C3AAC">
      <w:pPr>
        <w:pStyle w:val="ac"/>
        <w:rPr>
          <w:rtl/>
        </w:rPr>
      </w:pPr>
      <w:r>
        <w:rPr>
          <w:rFonts w:hint="eastAsia"/>
          <w:rtl/>
        </w:rPr>
        <w:t>דוד</w:t>
      </w:r>
      <w:r>
        <w:rPr>
          <w:rtl/>
        </w:rPr>
        <w:t xml:space="preserve"> טל (עם אחד):</w:t>
      </w:r>
    </w:p>
    <w:p w14:paraId="01218D30" w14:textId="77777777" w:rsidR="00000000" w:rsidRDefault="001C3AAC">
      <w:pPr>
        <w:pStyle w:val="a"/>
        <w:rPr>
          <w:rFonts w:hint="cs"/>
          <w:rtl/>
        </w:rPr>
      </w:pPr>
    </w:p>
    <w:p w14:paraId="7F322B3F" w14:textId="77777777" w:rsidR="00000000" w:rsidRDefault="001C3AAC">
      <w:pPr>
        <w:pStyle w:val="a"/>
        <w:rPr>
          <w:rFonts w:hint="cs"/>
          <w:rtl/>
        </w:rPr>
      </w:pPr>
      <w:r>
        <w:rPr>
          <w:rFonts w:hint="cs"/>
          <w:rtl/>
        </w:rPr>
        <w:t xml:space="preserve">אדוני היושב-ראש, אני מבקש ארבע דקות תמימות, משום שלא ייתכן שתעשה פה איפה ואיפה. </w:t>
      </w:r>
    </w:p>
    <w:p w14:paraId="42B214A9" w14:textId="77777777" w:rsidR="00000000" w:rsidRDefault="001C3AAC">
      <w:pPr>
        <w:pStyle w:val="a"/>
        <w:rPr>
          <w:rFonts w:hint="cs"/>
          <w:rtl/>
        </w:rPr>
      </w:pPr>
      <w:r>
        <w:rPr>
          <w:rFonts w:hint="cs"/>
          <w:rtl/>
        </w:rPr>
        <w:t xml:space="preserve"> </w:t>
      </w:r>
    </w:p>
    <w:p w14:paraId="44CF77AD" w14:textId="77777777" w:rsidR="00000000" w:rsidRDefault="001C3AAC">
      <w:pPr>
        <w:pStyle w:val="ad"/>
        <w:rPr>
          <w:rtl/>
        </w:rPr>
      </w:pPr>
      <w:r>
        <w:rPr>
          <w:rtl/>
        </w:rPr>
        <w:t>היו"ר ראובן ריבלין:</w:t>
      </w:r>
    </w:p>
    <w:p w14:paraId="662F1158" w14:textId="77777777" w:rsidR="00000000" w:rsidRDefault="001C3AAC">
      <w:pPr>
        <w:pStyle w:val="a"/>
        <w:rPr>
          <w:rtl/>
        </w:rPr>
      </w:pPr>
    </w:p>
    <w:p w14:paraId="36B95395" w14:textId="77777777" w:rsidR="00000000" w:rsidRDefault="001C3AAC">
      <w:pPr>
        <w:pStyle w:val="a"/>
        <w:rPr>
          <w:rFonts w:hint="cs"/>
          <w:rtl/>
        </w:rPr>
      </w:pPr>
      <w:r>
        <w:rPr>
          <w:rFonts w:hint="cs"/>
          <w:rtl/>
        </w:rPr>
        <w:t xml:space="preserve">כבר קיבלת עכשיו חמש דקות בקריאת הביניים הזאת, שמשכה היה שש דקות. </w:t>
      </w:r>
    </w:p>
    <w:p w14:paraId="7EC84335" w14:textId="77777777" w:rsidR="00000000" w:rsidRDefault="001C3AAC">
      <w:pPr>
        <w:pStyle w:val="a"/>
        <w:rPr>
          <w:rFonts w:hint="cs"/>
          <w:rtl/>
        </w:rPr>
      </w:pPr>
    </w:p>
    <w:p w14:paraId="63C73E6A" w14:textId="77777777" w:rsidR="00000000" w:rsidRDefault="001C3AAC">
      <w:pPr>
        <w:pStyle w:val="Speaker"/>
        <w:rPr>
          <w:rtl/>
        </w:rPr>
      </w:pPr>
      <w:bookmarkStart w:id="346" w:name="FS000001047T21_07_2003_20_19_33"/>
      <w:bookmarkStart w:id="347" w:name="_Toc46720114"/>
      <w:bookmarkStart w:id="348" w:name="_Toc50257097"/>
      <w:bookmarkEnd w:id="346"/>
      <w:r>
        <w:rPr>
          <w:rFonts w:hint="eastAsia"/>
          <w:rtl/>
        </w:rPr>
        <w:t>מל</w:t>
      </w:r>
      <w:r>
        <w:rPr>
          <w:rtl/>
        </w:rPr>
        <w:t xml:space="preserve"> פולישוק-בלוך (שינו</w:t>
      </w:r>
      <w:r>
        <w:rPr>
          <w:rtl/>
        </w:rPr>
        <w:t>י):</w:t>
      </w:r>
      <w:bookmarkEnd w:id="347"/>
      <w:bookmarkEnd w:id="348"/>
    </w:p>
    <w:p w14:paraId="6DB25394" w14:textId="77777777" w:rsidR="00000000" w:rsidRDefault="001C3AAC">
      <w:pPr>
        <w:pStyle w:val="a"/>
        <w:rPr>
          <w:rFonts w:hint="cs"/>
          <w:rtl/>
        </w:rPr>
      </w:pPr>
    </w:p>
    <w:p w14:paraId="6D3D4442" w14:textId="77777777" w:rsidR="00000000" w:rsidRDefault="001C3AAC">
      <w:pPr>
        <w:pStyle w:val="a"/>
        <w:rPr>
          <w:rFonts w:hint="cs"/>
          <w:rtl/>
        </w:rPr>
      </w:pPr>
      <w:r>
        <w:rPr>
          <w:rFonts w:hint="cs"/>
          <w:rtl/>
        </w:rPr>
        <w:t>אדוני היושב-ראש, כנסת נכבדה, כבוד ראש הממשלה, יש הרבה צביעות בדרישת האופוזיציה לדון בפינוי המאחזים. הרי אתם כולכם הייתם בממשלה, היה לכם ראש ממשלה, ולא ראיתי שעשיתם את זה אז. אני לא מבינה למה אתם מתלוננים עכשיו. יותר מזה, אפילו את הקבר של הקדוש-הרוצח ג</w:t>
      </w:r>
      <w:r>
        <w:rPr>
          <w:rFonts w:hint="cs"/>
          <w:rtl/>
        </w:rPr>
        <w:t xml:space="preserve">ולדשטיין לא הצלחתם לצמצם. </w:t>
      </w:r>
    </w:p>
    <w:p w14:paraId="62707C9A" w14:textId="77777777" w:rsidR="00000000" w:rsidRDefault="001C3AAC">
      <w:pPr>
        <w:pStyle w:val="a"/>
        <w:rPr>
          <w:rFonts w:hint="cs"/>
          <w:rtl/>
        </w:rPr>
      </w:pPr>
    </w:p>
    <w:p w14:paraId="10691E0E" w14:textId="77777777" w:rsidR="00000000" w:rsidRDefault="001C3AAC">
      <w:pPr>
        <w:pStyle w:val="ac"/>
        <w:rPr>
          <w:rtl/>
        </w:rPr>
      </w:pPr>
      <w:r>
        <w:rPr>
          <w:rFonts w:hint="eastAsia"/>
          <w:rtl/>
        </w:rPr>
        <w:t>חיים</w:t>
      </w:r>
      <w:r>
        <w:rPr>
          <w:rtl/>
        </w:rPr>
        <w:t xml:space="preserve"> רמון (העבודה-מימד):</w:t>
      </w:r>
    </w:p>
    <w:p w14:paraId="2BB2A719" w14:textId="77777777" w:rsidR="00000000" w:rsidRDefault="001C3AAC">
      <w:pPr>
        <w:pStyle w:val="a"/>
        <w:rPr>
          <w:rFonts w:hint="cs"/>
          <w:rtl/>
        </w:rPr>
      </w:pPr>
    </w:p>
    <w:p w14:paraId="7FC143C5" w14:textId="77777777" w:rsidR="00000000" w:rsidRDefault="001C3AAC">
      <w:pPr>
        <w:pStyle w:val="a"/>
        <w:rPr>
          <w:rFonts w:hint="cs"/>
          <w:rtl/>
        </w:rPr>
      </w:pPr>
      <w:r>
        <w:rPr>
          <w:rFonts w:hint="cs"/>
          <w:rtl/>
        </w:rPr>
        <w:t xml:space="preserve">בשביל זה אתם בשלטון. </w:t>
      </w:r>
    </w:p>
    <w:p w14:paraId="3451C6AA" w14:textId="77777777" w:rsidR="00000000" w:rsidRDefault="001C3AAC">
      <w:pPr>
        <w:pStyle w:val="a"/>
        <w:rPr>
          <w:rFonts w:hint="cs"/>
          <w:rtl/>
        </w:rPr>
      </w:pPr>
    </w:p>
    <w:p w14:paraId="403F4964" w14:textId="77777777" w:rsidR="00000000" w:rsidRDefault="001C3AAC">
      <w:pPr>
        <w:pStyle w:val="SpeakerCon"/>
        <w:rPr>
          <w:rtl/>
        </w:rPr>
      </w:pPr>
      <w:bookmarkStart w:id="349" w:name="FS000001047T21_07_2003_20_20_45C"/>
      <w:bookmarkEnd w:id="349"/>
      <w:r>
        <w:rPr>
          <w:rtl/>
        </w:rPr>
        <w:t>מל פולישוק-בלוך (שינוי):</w:t>
      </w:r>
    </w:p>
    <w:p w14:paraId="56EF4ECE" w14:textId="77777777" w:rsidR="00000000" w:rsidRDefault="001C3AAC">
      <w:pPr>
        <w:pStyle w:val="a"/>
        <w:rPr>
          <w:rtl/>
        </w:rPr>
      </w:pPr>
    </w:p>
    <w:p w14:paraId="35AF07A2" w14:textId="77777777" w:rsidR="00000000" w:rsidRDefault="001C3AAC">
      <w:pPr>
        <w:pStyle w:val="a"/>
        <w:rPr>
          <w:rFonts w:hint="cs"/>
          <w:rtl/>
        </w:rPr>
      </w:pPr>
      <w:r>
        <w:rPr>
          <w:rFonts w:hint="cs"/>
          <w:rtl/>
        </w:rPr>
        <w:t>אתם לא קניתם את הזכות לדבר.</w:t>
      </w:r>
    </w:p>
    <w:p w14:paraId="16C4A0AE" w14:textId="77777777" w:rsidR="00000000" w:rsidRDefault="001C3AAC">
      <w:pPr>
        <w:pStyle w:val="a"/>
        <w:rPr>
          <w:rFonts w:hint="cs"/>
          <w:rtl/>
        </w:rPr>
      </w:pPr>
    </w:p>
    <w:p w14:paraId="1054E9FD" w14:textId="77777777" w:rsidR="00000000" w:rsidRDefault="001C3AAC">
      <w:pPr>
        <w:pStyle w:val="ac"/>
        <w:rPr>
          <w:rtl/>
        </w:rPr>
      </w:pPr>
      <w:r>
        <w:rPr>
          <w:rtl/>
        </w:rPr>
        <w:t>חיים רמון (העבודה-מימד):</w:t>
      </w:r>
    </w:p>
    <w:p w14:paraId="24A139EC" w14:textId="77777777" w:rsidR="00000000" w:rsidRDefault="001C3AAC">
      <w:pPr>
        <w:pStyle w:val="a"/>
        <w:rPr>
          <w:rtl/>
        </w:rPr>
      </w:pPr>
    </w:p>
    <w:p w14:paraId="5837D040" w14:textId="77777777" w:rsidR="00000000" w:rsidRDefault="001C3AAC">
      <w:pPr>
        <w:pStyle w:val="a"/>
        <w:ind w:firstLine="0"/>
        <w:rPr>
          <w:rFonts w:hint="cs"/>
          <w:rtl/>
        </w:rPr>
      </w:pPr>
      <w:r>
        <w:rPr>
          <w:rFonts w:hint="cs"/>
          <w:rtl/>
        </w:rPr>
        <w:tab/>
        <w:t>איזה מין טיעון זה? אנחנו יושבים פה, אתם יושבים שם. אם אתם יותר גרועים מאתנו, מי צריך אתכם?</w:t>
      </w:r>
    </w:p>
    <w:p w14:paraId="703D05F5" w14:textId="77777777" w:rsidR="00000000" w:rsidRDefault="001C3AAC">
      <w:pPr>
        <w:pStyle w:val="a"/>
        <w:ind w:firstLine="0"/>
        <w:rPr>
          <w:rFonts w:hint="cs"/>
          <w:rtl/>
        </w:rPr>
      </w:pPr>
    </w:p>
    <w:p w14:paraId="701A789E" w14:textId="77777777" w:rsidR="00000000" w:rsidRDefault="001C3AAC">
      <w:pPr>
        <w:pStyle w:val="ad"/>
        <w:rPr>
          <w:rtl/>
        </w:rPr>
      </w:pPr>
      <w:r>
        <w:rPr>
          <w:rtl/>
        </w:rPr>
        <w:t>היו"ר</w:t>
      </w:r>
      <w:r>
        <w:rPr>
          <w:rtl/>
        </w:rPr>
        <w:t xml:space="preserve"> ראובן ריבלין:</w:t>
      </w:r>
    </w:p>
    <w:p w14:paraId="429245E7" w14:textId="77777777" w:rsidR="00000000" w:rsidRDefault="001C3AAC">
      <w:pPr>
        <w:pStyle w:val="a"/>
        <w:rPr>
          <w:rtl/>
        </w:rPr>
      </w:pPr>
    </w:p>
    <w:p w14:paraId="0090762E" w14:textId="77777777" w:rsidR="00000000" w:rsidRDefault="001C3AAC">
      <w:pPr>
        <w:pStyle w:val="a"/>
        <w:rPr>
          <w:rFonts w:hint="cs"/>
          <w:rtl/>
        </w:rPr>
      </w:pPr>
      <w:r>
        <w:rPr>
          <w:rFonts w:hint="cs"/>
          <w:rtl/>
        </w:rPr>
        <w:t xml:space="preserve">חבר הכנסת רמון, אני לא יכול להגן עליך, וברגע שאתה יורד - להגן מפניך. אני לא יכול, אי-אפשר. </w:t>
      </w:r>
    </w:p>
    <w:p w14:paraId="41126C39" w14:textId="77777777" w:rsidR="00000000" w:rsidRDefault="001C3AAC">
      <w:pPr>
        <w:pStyle w:val="a"/>
        <w:rPr>
          <w:rFonts w:hint="cs"/>
          <w:rtl/>
        </w:rPr>
      </w:pPr>
    </w:p>
    <w:p w14:paraId="7ACE924F" w14:textId="77777777" w:rsidR="00000000" w:rsidRDefault="001C3AAC">
      <w:pPr>
        <w:pStyle w:val="ac"/>
        <w:rPr>
          <w:rtl/>
        </w:rPr>
      </w:pPr>
      <w:r>
        <w:rPr>
          <w:rFonts w:hint="eastAsia"/>
          <w:rtl/>
        </w:rPr>
        <w:t>רומן</w:t>
      </w:r>
      <w:r>
        <w:rPr>
          <w:rtl/>
        </w:rPr>
        <w:t xml:space="preserve"> ברונפמן (מרצ):</w:t>
      </w:r>
    </w:p>
    <w:p w14:paraId="61CFD091" w14:textId="77777777" w:rsidR="00000000" w:rsidRDefault="001C3AAC">
      <w:pPr>
        <w:pStyle w:val="a"/>
        <w:rPr>
          <w:rFonts w:hint="cs"/>
          <w:rtl/>
        </w:rPr>
      </w:pPr>
    </w:p>
    <w:p w14:paraId="7C812BDB" w14:textId="77777777" w:rsidR="00000000" w:rsidRDefault="001C3AAC">
      <w:pPr>
        <w:pStyle w:val="a"/>
        <w:rPr>
          <w:rFonts w:hint="cs"/>
          <w:rtl/>
        </w:rPr>
      </w:pPr>
      <w:r>
        <w:rPr>
          <w:rFonts w:hint="cs"/>
          <w:rtl/>
        </w:rPr>
        <w:t xml:space="preserve">רק על מה שהיה, לעולם לא על מה שהיה. </w:t>
      </w:r>
    </w:p>
    <w:p w14:paraId="027C60F5" w14:textId="77777777" w:rsidR="00000000" w:rsidRDefault="001C3AAC">
      <w:pPr>
        <w:pStyle w:val="a"/>
        <w:rPr>
          <w:rtl/>
        </w:rPr>
      </w:pPr>
    </w:p>
    <w:p w14:paraId="78A035CC" w14:textId="77777777" w:rsidR="00000000" w:rsidRDefault="001C3AAC">
      <w:pPr>
        <w:pStyle w:val="ac"/>
        <w:rPr>
          <w:rtl/>
        </w:rPr>
      </w:pPr>
      <w:r>
        <w:rPr>
          <w:rFonts w:hint="eastAsia"/>
          <w:rtl/>
        </w:rPr>
        <w:t>דליה</w:t>
      </w:r>
      <w:r>
        <w:rPr>
          <w:rtl/>
        </w:rPr>
        <w:t xml:space="preserve"> איציק (העבודה-מימד):</w:t>
      </w:r>
    </w:p>
    <w:p w14:paraId="353CC60D" w14:textId="77777777" w:rsidR="00000000" w:rsidRDefault="001C3AAC">
      <w:pPr>
        <w:pStyle w:val="a"/>
        <w:rPr>
          <w:rFonts w:hint="cs"/>
          <w:rtl/>
        </w:rPr>
      </w:pPr>
    </w:p>
    <w:p w14:paraId="7786C3B3" w14:textId="77777777" w:rsidR="00000000" w:rsidRDefault="001C3AAC">
      <w:pPr>
        <w:pStyle w:val="a"/>
        <w:rPr>
          <w:rFonts w:hint="cs"/>
          <w:rtl/>
        </w:rPr>
      </w:pPr>
      <w:r>
        <w:rPr>
          <w:rFonts w:hint="cs"/>
          <w:rtl/>
        </w:rPr>
        <w:t xml:space="preserve">הביאו אותה בשביל שהיא תתקן את מה שאנחנו עשינו. </w:t>
      </w:r>
    </w:p>
    <w:p w14:paraId="080EA836" w14:textId="77777777" w:rsidR="00000000" w:rsidRDefault="001C3AAC">
      <w:pPr>
        <w:pStyle w:val="a"/>
        <w:rPr>
          <w:rFonts w:hint="cs"/>
          <w:rtl/>
        </w:rPr>
      </w:pPr>
    </w:p>
    <w:p w14:paraId="3557CE99" w14:textId="77777777" w:rsidR="00000000" w:rsidRDefault="001C3AAC">
      <w:pPr>
        <w:pStyle w:val="SpeakerCon"/>
        <w:rPr>
          <w:rtl/>
        </w:rPr>
      </w:pPr>
      <w:bookmarkStart w:id="350" w:name="FS000001047T21_07_2003_20_22_34C"/>
      <w:bookmarkEnd w:id="350"/>
      <w:r>
        <w:rPr>
          <w:rtl/>
        </w:rPr>
        <w:t>מל פולישוק-ב</w:t>
      </w:r>
      <w:r>
        <w:rPr>
          <w:rtl/>
        </w:rPr>
        <w:t>לוך (שינוי):</w:t>
      </w:r>
    </w:p>
    <w:p w14:paraId="049D9927" w14:textId="77777777" w:rsidR="00000000" w:rsidRDefault="001C3AAC">
      <w:pPr>
        <w:pStyle w:val="a"/>
        <w:rPr>
          <w:rtl/>
        </w:rPr>
      </w:pPr>
    </w:p>
    <w:p w14:paraId="2D093147" w14:textId="77777777" w:rsidR="00000000" w:rsidRDefault="001C3AAC">
      <w:pPr>
        <w:pStyle w:val="a"/>
        <w:rPr>
          <w:rFonts w:hint="cs"/>
          <w:rtl/>
        </w:rPr>
      </w:pPr>
      <w:r>
        <w:rPr>
          <w:rFonts w:hint="cs"/>
          <w:rtl/>
        </w:rPr>
        <w:t>זאת בדיוק המטרה שלי. יופי אמרת. אכן, נכון אמרת, וזה מה שאני רוצה לומר. אני רוצה להתייחס עניינית, כי אני חושבת שהנושא שהעליתם אכן ראוי וחשוב. אני אפתח באמירה חד-משמעית ובלתי מתפשרת, שמגנה את הטרור ואת ההתנהלות הבלתי-משביעה רצון, בלשון המעטה, ש</w:t>
      </w:r>
      <w:r>
        <w:rPr>
          <w:rFonts w:hint="cs"/>
          <w:rtl/>
        </w:rPr>
        <w:t>ל הפלסטינים בחיסול או לפחות בצמצום הטרור. אין סיבה בעולם שמצדיקה רצח תינוקת בת שנתיים, גם אם הוריה התיישבו בחברון; אין סיבה בעולם שיכולה לקבל רצח ילדה בת שבע, כשנסעה עם הוריה בכביש חוצה-ישראל, וכמובן שאין סיבה בעולם שתכשיר התאבדות רוצח בקרב בני נוער שיוצאי</w:t>
      </w:r>
      <w:r>
        <w:rPr>
          <w:rFonts w:hint="cs"/>
          <w:rtl/>
        </w:rPr>
        <w:t xml:space="preserve">ם לבלות בתל-אביב; אבל כל זה לא מפחית מהחובה המוטלת עלינו לנקוט צעדים ממשיים כדי לסיים את הסכסוך. </w:t>
      </w:r>
    </w:p>
    <w:p w14:paraId="54B44EE7" w14:textId="77777777" w:rsidR="00000000" w:rsidRDefault="001C3AAC">
      <w:pPr>
        <w:pStyle w:val="a"/>
        <w:rPr>
          <w:rFonts w:hint="cs"/>
          <w:rtl/>
        </w:rPr>
      </w:pPr>
    </w:p>
    <w:p w14:paraId="2443D327" w14:textId="77777777" w:rsidR="00000000" w:rsidRDefault="001C3AAC">
      <w:pPr>
        <w:pStyle w:val="a"/>
        <w:rPr>
          <w:rFonts w:hint="cs"/>
          <w:rtl/>
        </w:rPr>
      </w:pPr>
      <w:r>
        <w:rPr>
          <w:rFonts w:hint="cs"/>
          <w:rtl/>
        </w:rPr>
        <w:t>אני מברכת את ראש הממשלה על מאמציו המדיניים, ואני מצפה ממנו שלא יעשה שני צעדים אחורנית על כל צעד שהוא עושה קדימה. הכרזה של ראש הממשלה על רצונו בהסדר מדיני חיי</w:t>
      </w:r>
      <w:r>
        <w:rPr>
          <w:rFonts w:hint="cs"/>
          <w:rtl/>
        </w:rPr>
        <w:t>בת להיות משולבת במעשים אמיתיים. החלטתם על שחרור אסירים? תבצעו. החלטתם על פינוי מאחזים לא חוקיים? תעשו. לא די בדיבורים, יש צורך במעשים. ואם אני עדיין יכולה להבין את הקושי בשחרור אסירים, כי אני יודעת עד כמה קשה לתפוס אותם, אני לא מבינה את ההשתהות בפינוי מאחז</w:t>
      </w:r>
      <w:r>
        <w:rPr>
          <w:rFonts w:hint="cs"/>
          <w:rtl/>
        </w:rPr>
        <w:t xml:space="preserve">ים בלתי חוקיים. </w:t>
      </w:r>
    </w:p>
    <w:p w14:paraId="590853D6" w14:textId="77777777" w:rsidR="00000000" w:rsidRDefault="001C3AAC">
      <w:pPr>
        <w:pStyle w:val="a"/>
        <w:rPr>
          <w:rFonts w:hint="cs"/>
          <w:rtl/>
        </w:rPr>
      </w:pPr>
    </w:p>
    <w:p w14:paraId="2F851C53" w14:textId="77777777" w:rsidR="00000000" w:rsidRDefault="001C3AAC">
      <w:pPr>
        <w:pStyle w:val="a"/>
        <w:rPr>
          <w:rFonts w:hint="cs"/>
          <w:rtl/>
        </w:rPr>
      </w:pPr>
      <w:r>
        <w:rPr>
          <w:rFonts w:hint="cs"/>
          <w:rtl/>
        </w:rPr>
        <w:t>בהודעה רשמית שלך, חברי למקום, הודעה רשמית של מועצת יש"ע, נותנים לנו המתנחלים נימוקים להקמת המאחזים. נאמר: המאחזים נועדו לשמור על אדמות המדינה. מדינה של מי בדיוק? זאת המדינה שלנו? המאחזים נועדו ליצור רצף התיישבותי, נאמר שם. אכן, רצף להתייש</w:t>
      </w:r>
      <w:r>
        <w:rPr>
          <w:rFonts w:hint="cs"/>
          <w:rtl/>
        </w:rPr>
        <w:t>בות ערבית בשכם, בחברון. הרי רוב ההתנחלויות האלה הוקמו כעצם בגרונה של אוכלוסייה ערבית. איזה רצף יש כאן בדיוק? נצרים זה רצף התיישבותי? המאחזים הוקמו, נאמר שם, על גבעות אסטרטגיות. התוצאה: יצרו מצב אסטרטגי שלילי. גדודים שלמים של חיילי צה"ל חייבים לשמור על חמש-</w:t>
      </w:r>
      <w:r>
        <w:rPr>
          <w:rFonts w:hint="cs"/>
          <w:rtl/>
        </w:rPr>
        <w:t xml:space="preserve">שש משפחות. אנשים בעלי דעות קיצוניות - נאמרו כאן קודם דברים חריפים נגד חברת הכנסת שדיברה לפני </w:t>
      </w:r>
      <w:r>
        <w:rPr>
          <w:rtl/>
        </w:rPr>
        <w:t>–</w:t>
      </w:r>
      <w:r>
        <w:rPr>
          <w:rFonts w:hint="cs"/>
          <w:rtl/>
        </w:rPr>
        <w:t xml:space="preserve"> אבל בכל זאת הם פורעי חוק. הם תפסו גבעה שלא כדין. </w:t>
      </w:r>
    </w:p>
    <w:p w14:paraId="209C5EFE" w14:textId="77777777" w:rsidR="00000000" w:rsidRDefault="001C3AAC">
      <w:pPr>
        <w:pStyle w:val="a"/>
        <w:rPr>
          <w:rFonts w:hint="cs"/>
          <w:rtl/>
        </w:rPr>
      </w:pPr>
    </w:p>
    <w:p w14:paraId="29F4EAA6" w14:textId="77777777" w:rsidR="00000000" w:rsidRDefault="001C3AAC">
      <w:pPr>
        <w:pStyle w:val="ac"/>
        <w:rPr>
          <w:rtl/>
        </w:rPr>
      </w:pPr>
      <w:r>
        <w:rPr>
          <w:rFonts w:hint="eastAsia"/>
          <w:rtl/>
        </w:rPr>
        <w:t>קולט</w:t>
      </w:r>
      <w:r>
        <w:rPr>
          <w:rtl/>
        </w:rPr>
        <w:t xml:space="preserve"> אביטל (העבודה-מימד):</w:t>
      </w:r>
    </w:p>
    <w:p w14:paraId="33DABADF" w14:textId="77777777" w:rsidR="00000000" w:rsidRDefault="001C3AAC">
      <w:pPr>
        <w:pStyle w:val="a"/>
        <w:rPr>
          <w:rFonts w:hint="cs"/>
          <w:rtl/>
        </w:rPr>
      </w:pPr>
    </w:p>
    <w:p w14:paraId="693FCB4F" w14:textId="77777777" w:rsidR="00000000" w:rsidRDefault="001C3AAC">
      <w:pPr>
        <w:pStyle w:val="a"/>
        <w:rPr>
          <w:rFonts w:hint="cs"/>
          <w:rtl/>
        </w:rPr>
      </w:pPr>
      <w:r>
        <w:rPr>
          <w:rFonts w:hint="cs"/>
          <w:rtl/>
        </w:rPr>
        <w:t>סליחה, אין לה שם?</w:t>
      </w:r>
    </w:p>
    <w:p w14:paraId="4F678EC8" w14:textId="77777777" w:rsidR="00000000" w:rsidRDefault="001C3AAC">
      <w:pPr>
        <w:pStyle w:val="a"/>
        <w:rPr>
          <w:rFonts w:hint="cs"/>
          <w:rtl/>
        </w:rPr>
      </w:pPr>
    </w:p>
    <w:p w14:paraId="52DD7CE0" w14:textId="77777777" w:rsidR="00000000" w:rsidRDefault="001C3AAC">
      <w:pPr>
        <w:pStyle w:val="ad"/>
        <w:rPr>
          <w:rtl/>
        </w:rPr>
      </w:pPr>
      <w:r>
        <w:rPr>
          <w:rtl/>
        </w:rPr>
        <w:t>היו"ר ראובן ריבלין:</w:t>
      </w:r>
    </w:p>
    <w:p w14:paraId="160C7EA3" w14:textId="77777777" w:rsidR="00000000" w:rsidRDefault="001C3AAC">
      <w:pPr>
        <w:pStyle w:val="a"/>
        <w:rPr>
          <w:rtl/>
        </w:rPr>
      </w:pPr>
    </w:p>
    <w:p w14:paraId="7862DDD9" w14:textId="77777777" w:rsidR="00000000" w:rsidRDefault="001C3AAC">
      <w:pPr>
        <w:pStyle w:val="a"/>
        <w:rPr>
          <w:rFonts w:hint="cs"/>
          <w:rtl/>
        </w:rPr>
      </w:pPr>
      <w:r>
        <w:rPr>
          <w:rFonts w:hint="cs"/>
          <w:rtl/>
        </w:rPr>
        <w:t xml:space="preserve">חברת הכנסת קולט אביטל. </w:t>
      </w:r>
    </w:p>
    <w:p w14:paraId="03E5B53D" w14:textId="77777777" w:rsidR="00000000" w:rsidRDefault="001C3AAC">
      <w:pPr>
        <w:pStyle w:val="a"/>
        <w:rPr>
          <w:rFonts w:hint="cs"/>
          <w:rtl/>
        </w:rPr>
      </w:pPr>
    </w:p>
    <w:p w14:paraId="1E668BC0" w14:textId="77777777" w:rsidR="00000000" w:rsidRDefault="001C3AAC">
      <w:pPr>
        <w:pStyle w:val="SpeakerCon"/>
        <w:rPr>
          <w:rtl/>
        </w:rPr>
      </w:pPr>
      <w:bookmarkStart w:id="351" w:name="FS000001047T21_07_2003_20_30_23C"/>
      <w:bookmarkEnd w:id="351"/>
      <w:r>
        <w:rPr>
          <w:rtl/>
        </w:rPr>
        <w:t>מל פולישוק-בלוך (ש</w:t>
      </w:r>
      <w:r>
        <w:rPr>
          <w:rtl/>
        </w:rPr>
        <w:t>ינוי):</w:t>
      </w:r>
    </w:p>
    <w:p w14:paraId="5F0C0D21" w14:textId="77777777" w:rsidR="00000000" w:rsidRDefault="001C3AAC">
      <w:pPr>
        <w:pStyle w:val="a"/>
        <w:rPr>
          <w:rtl/>
        </w:rPr>
      </w:pPr>
    </w:p>
    <w:p w14:paraId="6C6096A8" w14:textId="77777777" w:rsidR="00000000" w:rsidRDefault="001C3AAC">
      <w:pPr>
        <w:pStyle w:val="a"/>
        <w:rPr>
          <w:rFonts w:hint="cs"/>
          <w:rtl/>
        </w:rPr>
      </w:pPr>
      <w:r>
        <w:rPr>
          <w:rFonts w:hint="cs"/>
          <w:rtl/>
        </w:rPr>
        <w:t xml:space="preserve">קולט אביטל, אני יודעת. </w:t>
      </w:r>
    </w:p>
    <w:p w14:paraId="5080ABE8" w14:textId="77777777" w:rsidR="00000000" w:rsidRDefault="001C3AAC">
      <w:pPr>
        <w:pStyle w:val="a"/>
        <w:rPr>
          <w:rFonts w:hint="cs"/>
          <w:rtl/>
        </w:rPr>
      </w:pPr>
    </w:p>
    <w:p w14:paraId="734FCD4D" w14:textId="77777777" w:rsidR="00000000" w:rsidRDefault="001C3AAC">
      <w:pPr>
        <w:pStyle w:val="a"/>
        <w:rPr>
          <w:rFonts w:hint="cs"/>
          <w:rtl/>
        </w:rPr>
      </w:pPr>
      <w:r>
        <w:rPr>
          <w:rFonts w:hint="cs"/>
          <w:rtl/>
        </w:rPr>
        <w:t xml:space="preserve">הם תפסו גבעה שלא כדין, ללא אישור. אני רוצה להגיד לכם שגם ליד הבית שלי יש גבעה. קוראים לה גבעת-חן. זו גבעה מאוד אסטרטגית. אני רואה אותה מביתי ומאוד כיף לתפוס אותה, אבל לא יעלה על דעתי לתפוס אותה. זה לא חוקי. </w:t>
      </w:r>
    </w:p>
    <w:p w14:paraId="57840400" w14:textId="77777777" w:rsidR="00000000" w:rsidRDefault="001C3AAC">
      <w:pPr>
        <w:pStyle w:val="a"/>
        <w:rPr>
          <w:rFonts w:hint="cs"/>
          <w:rtl/>
        </w:rPr>
      </w:pPr>
    </w:p>
    <w:p w14:paraId="7E9A45BE" w14:textId="77777777" w:rsidR="00000000" w:rsidRDefault="001C3AAC">
      <w:pPr>
        <w:pStyle w:val="a"/>
        <w:rPr>
          <w:rFonts w:hint="cs"/>
          <w:rtl/>
        </w:rPr>
      </w:pPr>
      <w:r>
        <w:rPr>
          <w:rFonts w:hint="cs"/>
          <w:rtl/>
        </w:rPr>
        <w:t xml:space="preserve">המאחזים הוקמו </w:t>
      </w:r>
      <w:r>
        <w:rPr>
          <w:rFonts w:hint="cs"/>
          <w:rtl/>
        </w:rPr>
        <w:t>בסמוך לצירי תנועה מרכזיים, כך נאמר בהודעת יש"ע, לשיפור הביטחון של הנוסעים. איזה ביטחון? העובדות מראות שאין שום ביטחון לנוסעים ביש"ע. להיפך. המאחזים יוצרים התגרות, לא ביטחון. מועצת יש"ע אומרת, שהדיבור על פינוי מאחזים יוצר קרע בעם. אכן, אני רואה את הקרע, אבל</w:t>
      </w:r>
      <w:r>
        <w:rPr>
          <w:rFonts w:hint="cs"/>
          <w:rtl/>
        </w:rPr>
        <w:t xml:space="preserve"> מהצד השני. אני רואה את המיליארדים שבוזבזו על התיישבות שתתפנה, אדוני, בהסדר מדיני. </w:t>
      </w:r>
    </w:p>
    <w:p w14:paraId="7F7290BE" w14:textId="77777777" w:rsidR="00000000" w:rsidRDefault="001C3AAC">
      <w:pPr>
        <w:pStyle w:val="a"/>
        <w:rPr>
          <w:rFonts w:hint="cs"/>
          <w:rtl/>
        </w:rPr>
      </w:pPr>
    </w:p>
    <w:p w14:paraId="6927B9A3" w14:textId="77777777" w:rsidR="00000000" w:rsidRDefault="001C3AAC">
      <w:pPr>
        <w:pStyle w:val="ac"/>
        <w:rPr>
          <w:rtl/>
        </w:rPr>
      </w:pPr>
      <w:r>
        <w:rPr>
          <w:rFonts w:hint="eastAsia"/>
          <w:rtl/>
        </w:rPr>
        <w:t>צבי</w:t>
      </w:r>
      <w:r>
        <w:rPr>
          <w:rtl/>
        </w:rPr>
        <w:t xml:space="preserve"> הנדל (האיחוד הלאומי - ישראל ביתנו):</w:t>
      </w:r>
    </w:p>
    <w:p w14:paraId="3409A2B8" w14:textId="77777777" w:rsidR="00000000" w:rsidRDefault="001C3AAC">
      <w:pPr>
        <w:pStyle w:val="a"/>
        <w:rPr>
          <w:rFonts w:hint="cs"/>
          <w:rtl/>
        </w:rPr>
      </w:pPr>
    </w:p>
    <w:p w14:paraId="70B43406" w14:textId="77777777" w:rsidR="00000000" w:rsidRDefault="001C3AAC">
      <w:pPr>
        <w:pStyle w:val="a"/>
        <w:rPr>
          <w:rFonts w:hint="cs"/>
          <w:rtl/>
        </w:rPr>
      </w:pPr>
      <w:r>
        <w:rPr>
          <w:rFonts w:hint="cs"/>
          <w:rtl/>
        </w:rPr>
        <w:t xml:space="preserve">בחיים לא. </w:t>
      </w:r>
    </w:p>
    <w:p w14:paraId="4C3CB973" w14:textId="77777777" w:rsidR="00000000" w:rsidRDefault="001C3AAC">
      <w:pPr>
        <w:pStyle w:val="a"/>
        <w:rPr>
          <w:rFonts w:hint="cs"/>
          <w:rtl/>
        </w:rPr>
      </w:pPr>
    </w:p>
    <w:p w14:paraId="50A34093" w14:textId="77777777" w:rsidR="00000000" w:rsidRDefault="001C3AAC">
      <w:pPr>
        <w:pStyle w:val="SpeakerCon"/>
        <w:rPr>
          <w:rtl/>
        </w:rPr>
      </w:pPr>
      <w:bookmarkStart w:id="352" w:name="FS000001047T21_07_2003_20_33_10C"/>
      <w:bookmarkEnd w:id="352"/>
      <w:r>
        <w:rPr>
          <w:rtl/>
        </w:rPr>
        <w:t>מל פולישוק-בלוך (שינוי):</w:t>
      </w:r>
    </w:p>
    <w:p w14:paraId="21F13267" w14:textId="77777777" w:rsidR="00000000" w:rsidRDefault="001C3AAC">
      <w:pPr>
        <w:pStyle w:val="a"/>
        <w:rPr>
          <w:rtl/>
        </w:rPr>
      </w:pPr>
    </w:p>
    <w:p w14:paraId="3D275B95" w14:textId="77777777" w:rsidR="00000000" w:rsidRDefault="001C3AAC">
      <w:pPr>
        <w:pStyle w:val="a"/>
        <w:rPr>
          <w:rFonts w:hint="cs"/>
          <w:rtl/>
        </w:rPr>
      </w:pPr>
      <w:r>
        <w:rPr>
          <w:rFonts w:hint="cs"/>
          <w:rtl/>
        </w:rPr>
        <w:t xml:space="preserve">אני רואה את המיליארדים שמושקעים לא במקום הנכון, על התיישבות בלתי חוקית, על שמירה על מאחזים, </w:t>
      </w:r>
      <w:r>
        <w:rPr>
          <w:rFonts w:hint="cs"/>
          <w:rtl/>
        </w:rPr>
        <w:t xml:space="preserve">על דרכי גישה וכבישים עוקפים רחבי ידיים. זה מונע מאתנו להשקיע יחד עם משקיעים בהקמת תעשיות בגליל ובנגב. זה במקום לסלול דרכים מהירות לתושבי רמת-הגולן והגליל. </w:t>
      </w:r>
    </w:p>
    <w:p w14:paraId="29F12584" w14:textId="77777777" w:rsidR="00000000" w:rsidRDefault="001C3AAC">
      <w:pPr>
        <w:pStyle w:val="a"/>
        <w:rPr>
          <w:rFonts w:hint="cs"/>
          <w:rtl/>
        </w:rPr>
      </w:pPr>
    </w:p>
    <w:p w14:paraId="2339103F" w14:textId="77777777" w:rsidR="00000000" w:rsidRDefault="001C3AAC">
      <w:pPr>
        <w:pStyle w:val="ac"/>
        <w:rPr>
          <w:rtl/>
        </w:rPr>
      </w:pPr>
      <w:r>
        <w:rPr>
          <w:rFonts w:hint="eastAsia"/>
          <w:rtl/>
        </w:rPr>
        <w:t>דליה</w:t>
      </w:r>
      <w:r>
        <w:rPr>
          <w:rtl/>
        </w:rPr>
        <w:t xml:space="preserve"> איציק (העבודה-מימד):</w:t>
      </w:r>
    </w:p>
    <w:p w14:paraId="5F310BD0" w14:textId="77777777" w:rsidR="00000000" w:rsidRDefault="001C3AAC">
      <w:pPr>
        <w:pStyle w:val="a"/>
        <w:rPr>
          <w:rFonts w:hint="cs"/>
          <w:rtl/>
        </w:rPr>
      </w:pPr>
    </w:p>
    <w:p w14:paraId="779F1CFA" w14:textId="77777777" w:rsidR="00000000" w:rsidRDefault="001C3AAC">
      <w:pPr>
        <w:pStyle w:val="a"/>
        <w:rPr>
          <w:rFonts w:hint="cs"/>
          <w:rtl/>
        </w:rPr>
      </w:pPr>
      <w:r>
        <w:rPr>
          <w:rFonts w:hint="cs"/>
          <w:rtl/>
        </w:rPr>
        <w:t>תוסיף לה עוד עשר דקות על חשבוננו.</w:t>
      </w:r>
    </w:p>
    <w:p w14:paraId="2E278AAC" w14:textId="77777777" w:rsidR="00000000" w:rsidRDefault="001C3AAC">
      <w:pPr>
        <w:pStyle w:val="a"/>
        <w:rPr>
          <w:rFonts w:hint="cs"/>
          <w:rtl/>
        </w:rPr>
      </w:pPr>
    </w:p>
    <w:p w14:paraId="3DFFB908" w14:textId="77777777" w:rsidR="00000000" w:rsidRDefault="001C3AAC">
      <w:pPr>
        <w:pStyle w:val="SpeakerCon"/>
        <w:rPr>
          <w:rtl/>
        </w:rPr>
      </w:pPr>
      <w:bookmarkStart w:id="353" w:name="FS000001047T21_07_2003_20_38_07C"/>
      <w:bookmarkEnd w:id="353"/>
      <w:r>
        <w:rPr>
          <w:rtl/>
        </w:rPr>
        <w:t>מל פולישוק-בלוך (שינוי):</w:t>
      </w:r>
    </w:p>
    <w:p w14:paraId="166A4BDD" w14:textId="77777777" w:rsidR="00000000" w:rsidRDefault="001C3AAC">
      <w:pPr>
        <w:pStyle w:val="a"/>
        <w:rPr>
          <w:rtl/>
        </w:rPr>
      </w:pPr>
    </w:p>
    <w:p w14:paraId="06ED1C9A" w14:textId="77777777" w:rsidR="00000000" w:rsidRDefault="001C3AAC">
      <w:pPr>
        <w:pStyle w:val="a"/>
        <w:rPr>
          <w:rFonts w:hint="cs"/>
          <w:rtl/>
        </w:rPr>
      </w:pPr>
      <w:r>
        <w:rPr>
          <w:rFonts w:hint="cs"/>
          <w:rtl/>
        </w:rPr>
        <w:t>זה במקום לס</w:t>
      </w:r>
      <w:r>
        <w:rPr>
          <w:rFonts w:hint="cs"/>
          <w:rtl/>
        </w:rPr>
        <w:t xml:space="preserve">לול רכבת מהירה לדימונה, לערבה ולאילת. אני רוצה לסיים, אבל הם מפריעים לי. </w:t>
      </w:r>
    </w:p>
    <w:p w14:paraId="516F0614" w14:textId="77777777" w:rsidR="00000000" w:rsidRDefault="001C3AAC">
      <w:pPr>
        <w:pStyle w:val="a"/>
        <w:rPr>
          <w:rFonts w:hint="cs"/>
          <w:rtl/>
        </w:rPr>
      </w:pPr>
    </w:p>
    <w:p w14:paraId="2B4907B5" w14:textId="77777777" w:rsidR="00000000" w:rsidRDefault="001C3AAC">
      <w:pPr>
        <w:pStyle w:val="a"/>
        <w:rPr>
          <w:rFonts w:hint="cs"/>
          <w:rtl/>
        </w:rPr>
      </w:pPr>
      <w:r>
        <w:rPr>
          <w:rFonts w:hint="cs"/>
          <w:rtl/>
        </w:rPr>
        <w:t xml:space="preserve">כל הסיבות שמציגים המתנחלים ומועצת יש"ע להקמת המאחזים הבלתי-חוקיים הן בדיוק הסיבות שאני רואה לכך שצריך לסלק אותם משם. אל תלמדו אותי ציונות, החבר'ה מימין, כי בעיני זאת לא ציונות. אני </w:t>
      </w:r>
      <w:r>
        <w:rPr>
          <w:rFonts w:hint="cs"/>
          <w:rtl/>
        </w:rPr>
        <w:t>קוראת לראש הממשלה לממש את המדיניות שלו עצמו; לצעוד קדימה לכיוון הסכם שלום למרות כל הקשיים, ואני יודעת שיש קשיים. אנחנו מדברים על משבר כלכלי, על מצוקת אמהות, על מצוקת ילדים. בואו נזכיר לך כל יום, אדוני ראש הממשלה, כי החלטה אמיצה וביצועה להשגת שלום יש לה השל</w:t>
      </w:r>
      <w:r>
        <w:rPr>
          <w:rFonts w:hint="cs"/>
          <w:rtl/>
        </w:rPr>
        <w:t xml:space="preserve">כות אדירות על מצב הרוח הלאומי, על הכלכלה, על החברה, על הצמיחה, על המשקיעים ועל התיירות, על כל מה שחשוב לנו בחיים. כל אלה צמאים לפתרון מדיני, ומשמעותו בשלב הראשון היא פינוי מאחזים בלתי חוקיים בבחינת צעד בונה-אמון. </w:t>
      </w:r>
    </w:p>
    <w:p w14:paraId="2BB96773" w14:textId="77777777" w:rsidR="00000000" w:rsidRDefault="001C3AAC">
      <w:pPr>
        <w:pStyle w:val="a"/>
        <w:rPr>
          <w:rFonts w:hint="cs"/>
          <w:rtl/>
        </w:rPr>
      </w:pPr>
    </w:p>
    <w:p w14:paraId="02C25F34" w14:textId="77777777" w:rsidR="00000000" w:rsidRDefault="001C3AAC">
      <w:pPr>
        <w:pStyle w:val="ac"/>
        <w:rPr>
          <w:rtl/>
        </w:rPr>
      </w:pPr>
      <w:r>
        <w:rPr>
          <w:rFonts w:hint="eastAsia"/>
          <w:rtl/>
        </w:rPr>
        <w:t>דוד</w:t>
      </w:r>
      <w:r>
        <w:rPr>
          <w:rtl/>
        </w:rPr>
        <w:t xml:space="preserve"> אזולאי (ש"ס):</w:t>
      </w:r>
    </w:p>
    <w:p w14:paraId="75CAF8BF" w14:textId="77777777" w:rsidR="00000000" w:rsidRDefault="001C3AAC">
      <w:pPr>
        <w:pStyle w:val="a"/>
        <w:rPr>
          <w:rFonts w:hint="cs"/>
          <w:rtl/>
        </w:rPr>
      </w:pPr>
    </w:p>
    <w:p w14:paraId="06B5B3B3" w14:textId="77777777" w:rsidR="00000000" w:rsidRDefault="001C3AAC">
      <w:pPr>
        <w:pStyle w:val="a"/>
        <w:rPr>
          <w:rFonts w:hint="cs"/>
          <w:rtl/>
        </w:rPr>
      </w:pPr>
      <w:r>
        <w:rPr>
          <w:rFonts w:hint="cs"/>
          <w:rtl/>
        </w:rPr>
        <w:t xml:space="preserve">את תוקפת את הימין, את </w:t>
      </w:r>
      <w:r>
        <w:rPr>
          <w:rFonts w:hint="cs"/>
          <w:rtl/>
        </w:rPr>
        <w:t>תוקפת את השמאל, תחליטי מה את רוצה. למי את שייכת?</w:t>
      </w:r>
    </w:p>
    <w:p w14:paraId="03BB8B42" w14:textId="77777777" w:rsidR="00000000" w:rsidRDefault="001C3AAC">
      <w:pPr>
        <w:pStyle w:val="a"/>
        <w:rPr>
          <w:rFonts w:hint="cs"/>
          <w:rtl/>
        </w:rPr>
      </w:pPr>
    </w:p>
    <w:p w14:paraId="4CDA236A" w14:textId="77777777" w:rsidR="00000000" w:rsidRDefault="001C3AAC">
      <w:pPr>
        <w:pStyle w:val="ad"/>
        <w:rPr>
          <w:rtl/>
        </w:rPr>
      </w:pPr>
      <w:r>
        <w:rPr>
          <w:rtl/>
        </w:rPr>
        <w:t>היו"ר ראובן ריבלין:</w:t>
      </w:r>
    </w:p>
    <w:p w14:paraId="678D7B70" w14:textId="77777777" w:rsidR="00000000" w:rsidRDefault="001C3AAC">
      <w:pPr>
        <w:pStyle w:val="a"/>
        <w:rPr>
          <w:rtl/>
        </w:rPr>
      </w:pPr>
    </w:p>
    <w:p w14:paraId="39C5610A" w14:textId="77777777" w:rsidR="00000000" w:rsidRDefault="001C3AAC">
      <w:pPr>
        <w:pStyle w:val="a"/>
        <w:rPr>
          <w:rFonts w:hint="cs"/>
          <w:rtl/>
        </w:rPr>
      </w:pPr>
      <w:r>
        <w:rPr>
          <w:rFonts w:hint="cs"/>
          <w:rtl/>
        </w:rPr>
        <w:t xml:space="preserve">חבר הכנסת אזולאי, אני קורא אותך לסדר פעם ראשונה. </w:t>
      </w:r>
    </w:p>
    <w:p w14:paraId="64287EF1" w14:textId="77777777" w:rsidR="00000000" w:rsidRDefault="001C3AAC">
      <w:pPr>
        <w:pStyle w:val="a"/>
        <w:rPr>
          <w:rFonts w:hint="cs"/>
          <w:rtl/>
        </w:rPr>
      </w:pPr>
    </w:p>
    <w:p w14:paraId="009ADA3E" w14:textId="77777777" w:rsidR="00000000" w:rsidRDefault="001C3AAC">
      <w:pPr>
        <w:pStyle w:val="ac"/>
        <w:rPr>
          <w:rtl/>
        </w:rPr>
      </w:pPr>
      <w:r>
        <w:rPr>
          <w:rFonts w:hint="eastAsia"/>
          <w:rtl/>
        </w:rPr>
        <w:t>אברהם</w:t>
      </w:r>
      <w:r>
        <w:rPr>
          <w:rtl/>
        </w:rPr>
        <w:t xml:space="preserve"> בורג (העבודה-מימד):</w:t>
      </w:r>
    </w:p>
    <w:p w14:paraId="4FB32535" w14:textId="77777777" w:rsidR="00000000" w:rsidRDefault="001C3AAC">
      <w:pPr>
        <w:pStyle w:val="a"/>
        <w:rPr>
          <w:rFonts w:hint="cs"/>
          <w:rtl/>
        </w:rPr>
      </w:pPr>
    </w:p>
    <w:p w14:paraId="26A7544C" w14:textId="77777777" w:rsidR="00000000" w:rsidRDefault="001C3AAC">
      <w:pPr>
        <w:pStyle w:val="a"/>
        <w:rPr>
          <w:rFonts w:hint="cs"/>
          <w:rtl/>
        </w:rPr>
      </w:pPr>
      <w:r>
        <w:rPr>
          <w:rFonts w:hint="cs"/>
          <w:rtl/>
        </w:rPr>
        <w:t xml:space="preserve">הוא צודק. </w:t>
      </w:r>
    </w:p>
    <w:p w14:paraId="7C59B814" w14:textId="77777777" w:rsidR="00000000" w:rsidRDefault="001C3AAC">
      <w:pPr>
        <w:pStyle w:val="a"/>
        <w:rPr>
          <w:rFonts w:hint="cs"/>
          <w:rtl/>
        </w:rPr>
      </w:pPr>
    </w:p>
    <w:p w14:paraId="18F7DA9E" w14:textId="77777777" w:rsidR="00000000" w:rsidRDefault="001C3AAC">
      <w:pPr>
        <w:pStyle w:val="SpeakerCon"/>
        <w:rPr>
          <w:rtl/>
        </w:rPr>
      </w:pPr>
      <w:bookmarkStart w:id="354" w:name="FS000001047T21_07_2003_20_41_58C"/>
      <w:bookmarkEnd w:id="354"/>
      <w:r>
        <w:rPr>
          <w:rtl/>
        </w:rPr>
        <w:t>מל פולישוק-בלוך (שינוי):</w:t>
      </w:r>
    </w:p>
    <w:p w14:paraId="778AA2E8" w14:textId="77777777" w:rsidR="00000000" w:rsidRDefault="001C3AAC">
      <w:pPr>
        <w:pStyle w:val="a"/>
        <w:rPr>
          <w:rFonts w:hint="cs"/>
          <w:rtl/>
        </w:rPr>
      </w:pPr>
    </w:p>
    <w:p w14:paraId="1C989160" w14:textId="77777777" w:rsidR="00000000" w:rsidRDefault="001C3AAC">
      <w:pPr>
        <w:pStyle w:val="a"/>
        <w:rPr>
          <w:rFonts w:hint="cs"/>
          <w:rtl/>
        </w:rPr>
      </w:pPr>
      <w:r>
        <w:rPr>
          <w:rFonts w:hint="cs"/>
          <w:rtl/>
        </w:rPr>
        <w:t xml:space="preserve">הוא לא צודק. אני שייכת לצד ההיגיון, חבר הכנסת בורג. זה צד ההיגיון. </w:t>
      </w:r>
    </w:p>
    <w:p w14:paraId="240DC35A" w14:textId="77777777" w:rsidR="00000000" w:rsidRDefault="001C3AAC">
      <w:pPr>
        <w:pStyle w:val="a"/>
        <w:rPr>
          <w:rFonts w:hint="cs"/>
          <w:rtl/>
        </w:rPr>
      </w:pPr>
    </w:p>
    <w:p w14:paraId="3F0C255E" w14:textId="77777777" w:rsidR="00000000" w:rsidRDefault="001C3AAC">
      <w:pPr>
        <w:pStyle w:val="ac"/>
        <w:rPr>
          <w:rtl/>
        </w:rPr>
      </w:pPr>
      <w:r>
        <w:rPr>
          <w:rFonts w:hint="eastAsia"/>
          <w:rtl/>
        </w:rPr>
        <w:t>דוד</w:t>
      </w:r>
      <w:r>
        <w:rPr>
          <w:rtl/>
        </w:rPr>
        <w:t xml:space="preserve"> אזולאי (ש"ס):</w:t>
      </w:r>
    </w:p>
    <w:p w14:paraId="5002608A" w14:textId="77777777" w:rsidR="00000000" w:rsidRDefault="001C3AAC">
      <w:pPr>
        <w:pStyle w:val="a"/>
        <w:rPr>
          <w:rFonts w:hint="cs"/>
          <w:rtl/>
        </w:rPr>
      </w:pPr>
    </w:p>
    <w:p w14:paraId="063E5C5D" w14:textId="77777777" w:rsidR="00000000" w:rsidRDefault="001C3AAC">
      <w:pPr>
        <w:pStyle w:val="a"/>
        <w:rPr>
          <w:rFonts w:hint="cs"/>
          <w:rtl/>
        </w:rPr>
      </w:pPr>
      <w:r>
        <w:rPr>
          <w:rFonts w:hint="cs"/>
          <w:rtl/>
        </w:rPr>
        <w:t xml:space="preserve">אני לא מבין. </w:t>
      </w:r>
    </w:p>
    <w:p w14:paraId="216A012D" w14:textId="77777777" w:rsidR="00000000" w:rsidRDefault="001C3AAC">
      <w:pPr>
        <w:pStyle w:val="a"/>
        <w:rPr>
          <w:rFonts w:hint="cs"/>
          <w:rtl/>
        </w:rPr>
      </w:pPr>
    </w:p>
    <w:p w14:paraId="7ABBE752" w14:textId="77777777" w:rsidR="00000000" w:rsidRDefault="001C3AAC">
      <w:pPr>
        <w:pStyle w:val="ad"/>
        <w:rPr>
          <w:rtl/>
        </w:rPr>
      </w:pPr>
      <w:r>
        <w:rPr>
          <w:rtl/>
        </w:rPr>
        <w:t>היו"ר ראובן ריבלין:</w:t>
      </w:r>
    </w:p>
    <w:p w14:paraId="15A63C0A" w14:textId="77777777" w:rsidR="00000000" w:rsidRDefault="001C3AAC">
      <w:pPr>
        <w:pStyle w:val="a"/>
        <w:rPr>
          <w:rtl/>
        </w:rPr>
      </w:pPr>
    </w:p>
    <w:p w14:paraId="2559F9DE" w14:textId="77777777" w:rsidR="00000000" w:rsidRDefault="001C3AAC">
      <w:pPr>
        <w:pStyle w:val="a"/>
        <w:rPr>
          <w:rFonts w:hint="cs"/>
          <w:rtl/>
        </w:rPr>
      </w:pPr>
      <w:r>
        <w:rPr>
          <w:rFonts w:hint="cs"/>
          <w:rtl/>
        </w:rPr>
        <w:t xml:space="preserve">חבר הכנסת אזולאי, אני קורא אותך לסדר פעם שנייה. חבר הכנסת אזולאי. </w:t>
      </w:r>
    </w:p>
    <w:p w14:paraId="07D36FE6" w14:textId="77777777" w:rsidR="00000000" w:rsidRDefault="001C3AAC">
      <w:pPr>
        <w:pStyle w:val="a"/>
        <w:rPr>
          <w:rFonts w:hint="cs"/>
          <w:rtl/>
        </w:rPr>
      </w:pPr>
    </w:p>
    <w:p w14:paraId="55789183" w14:textId="77777777" w:rsidR="00000000" w:rsidRDefault="001C3AAC">
      <w:pPr>
        <w:pStyle w:val="SpeakerCon"/>
        <w:rPr>
          <w:rtl/>
        </w:rPr>
      </w:pPr>
      <w:bookmarkStart w:id="355" w:name="FS000001047T21_07_2003_20_24_00C"/>
      <w:bookmarkEnd w:id="355"/>
      <w:r>
        <w:rPr>
          <w:rtl/>
        </w:rPr>
        <w:t>מל פולישוק-בלוך (שינוי):</w:t>
      </w:r>
    </w:p>
    <w:p w14:paraId="0D7328F5" w14:textId="77777777" w:rsidR="00000000" w:rsidRDefault="001C3AAC">
      <w:pPr>
        <w:pStyle w:val="a"/>
        <w:rPr>
          <w:rtl/>
        </w:rPr>
      </w:pPr>
    </w:p>
    <w:p w14:paraId="15F6F4BB" w14:textId="77777777" w:rsidR="00000000" w:rsidRDefault="001C3AAC">
      <w:pPr>
        <w:pStyle w:val="a"/>
        <w:rPr>
          <w:rFonts w:hint="cs"/>
          <w:rtl/>
        </w:rPr>
      </w:pPr>
      <w:r>
        <w:rPr>
          <w:rFonts w:hint="cs"/>
          <w:rtl/>
        </w:rPr>
        <w:t>אני רוצה לסיים במשפט האחרון ולומר - כי אני חושבת שזה הכי חשוב. אדוני ראש הממשלה, אנחנו כולנו צמאים לפתרון מ</w:t>
      </w:r>
      <w:r>
        <w:rPr>
          <w:rFonts w:hint="cs"/>
          <w:rtl/>
        </w:rPr>
        <w:t>דיני. משמעותו בשלב הראשון היא פינוי מאחזים בלתי חוקיים כצעד בונה-אמון, וזאת בצד הדרישה הבלתי-מתפשרת מהרשות הפלסטינית לנקוט צעדים נמרצים ומיידיים נגד ארגוני הטרור וחיסולם. תודה.</w:t>
      </w:r>
    </w:p>
    <w:p w14:paraId="3E17667A" w14:textId="77777777" w:rsidR="00000000" w:rsidRDefault="001C3AAC">
      <w:pPr>
        <w:pStyle w:val="ad"/>
        <w:rPr>
          <w:rtl/>
        </w:rPr>
      </w:pPr>
      <w:r>
        <w:rPr>
          <w:rtl/>
        </w:rPr>
        <w:br/>
        <w:t>היו"ר ראובן ריבלין:</w:t>
      </w:r>
    </w:p>
    <w:p w14:paraId="22C3272C" w14:textId="77777777" w:rsidR="00000000" w:rsidRDefault="001C3AAC">
      <w:pPr>
        <w:pStyle w:val="a"/>
        <w:rPr>
          <w:rtl/>
        </w:rPr>
      </w:pPr>
    </w:p>
    <w:p w14:paraId="33C27616" w14:textId="77777777" w:rsidR="00000000" w:rsidRDefault="001C3AAC">
      <w:pPr>
        <w:pStyle w:val="a"/>
        <w:rPr>
          <w:rFonts w:hint="cs"/>
          <w:rtl/>
        </w:rPr>
      </w:pPr>
      <w:r>
        <w:rPr>
          <w:rFonts w:hint="cs"/>
          <w:rtl/>
        </w:rPr>
        <w:t>גברתי יושבת-ראש הוועדה, אני כמובן לא רוצה להתערב - -</w:t>
      </w:r>
    </w:p>
    <w:p w14:paraId="4638FF30" w14:textId="77777777" w:rsidR="00000000" w:rsidRDefault="001C3AAC">
      <w:pPr>
        <w:pStyle w:val="SpeakerCon"/>
        <w:rPr>
          <w:rtl/>
        </w:rPr>
      </w:pPr>
      <w:r>
        <w:rPr>
          <w:rtl/>
        </w:rPr>
        <w:br/>
      </w:r>
      <w:bookmarkStart w:id="356" w:name="FS000001047T21_07_2003_20_26_55C"/>
      <w:bookmarkEnd w:id="356"/>
      <w:r>
        <w:rPr>
          <w:rtl/>
        </w:rPr>
        <w:t xml:space="preserve">מל </w:t>
      </w:r>
      <w:r>
        <w:rPr>
          <w:rtl/>
        </w:rPr>
        <w:t>פולישוק-בלוך (שינוי):</w:t>
      </w:r>
    </w:p>
    <w:p w14:paraId="13A29C12" w14:textId="77777777" w:rsidR="00000000" w:rsidRDefault="001C3AAC">
      <w:pPr>
        <w:pStyle w:val="a"/>
        <w:rPr>
          <w:rtl/>
        </w:rPr>
      </w:pPr>
    </w:p>
    <w:p w14:paraId="604A2AE4" w14:textId="77777777" w:rsidR="00000000" w:rsidRDefault="001C3AAC">
      <w:pPr>
        <w:pStyle w:val="a"/>
        <w:rPr>
          <w:rFonts w:hint="cs"/>
          <w:rtl/>
        </w:rPr>
      </w:pPr>
      <w:r>
        <w:rPr>
          <w:rFonts w:hint="cs"/>
          <w:rtl/>
        </w:rPr>
        <w:t>אתה לא חייב.</w:t>
      </w:r>
    </w:p>
    <w:p w14:paraId="185C4A31" w14:textId="77777777" w:rsidR="00000000" w:rsidRDefault="001C3AAC">
      <w:pPr>
        <w:pStyle w:val="ad"/>
        <w:rPr>
          <w:rtl/>
        </w:rPr>
      </w:pPr>
      <w:r>
        <w:rPr>
          <w:rtl/>
        </w:rPr>
        <w:br/>
        <w:t>היו"ר ראובן ריבלין:</w:t>
      </w:r>
    </w:p>
    <w:p w14:paraId="2796F9B7" w14:textId="77777777" w:rsidR="00000000" w:rsidRDefault="001C3AAC">
      <w:pPr>
        <w:pStyle w:val="a"/>
        <w:rPr>
          <w:rtl/>
        </w:rPr>
      </w:pPr>
    </w:p>
    <w:p w14:paraId="65F6B8FF" w14:textId="77777777" w:rsidR="00000000" w:rsidRDefault="001C3AAC">
      <w:pPr>
        <w:pStyle w:val="a"/>
        <w:rPr>
          <w:rFonts w:hint="cs"/>
          <w:rtl/>
        </w:rPr>
      </w:pPr>
      <w:r>
        <w:rPr>
          <w:rFonts w:hint="cs"/>
          <w:rtl/>
        </w:rPr>
        <w:t>- - רק רציתי מבחינה היסטורית לומר לך, שהציונים המתנחלים, הם כבר לקחו את גבעת-חן, ולכן באופן חוקי את לא יכולה לקחת את זה, כי הם כבר לקחו את זה.</w:t>
      </w:r>
    </w:p>
    <w:p w14:paraId="4523EE78" w14:textId="77777777" w:rsidR="00000000" w:rsidRDefault="001C3AAC">
      <w:pPr>
        <w:pStyle w:val="SpeakerCon"/>
        <w:rPr>
          <w:rtl/>
        </w:rPr>
      </w:pPr>
      <w:r>
        <w:rPr>
          <w:rtl/>
        </w:rPr>
        <w:br/>
      </w:r>
      <w:bookmarkStart w:id="357" w:name="FS000001047T21_07_2003_20_27_34C"/>
      <w:bookmarkEnd w:id="357"/>
      <w:r>
        <w:rPr>
          <w:rtl/>
        </w:rPr>
        <w:t>מל פולישוק-בלוך (שינוי):</w:t>
      </w:r>
    </w:p>
    <w:p w14:paraId="0E8057A6" w14:textId="77777777" w:rsidR="00000000" w:rsidRDefault="001C3AAC">
      <w:pPr>
        <w:pStyle w:val="a"/>
        <w:rPr>
          <w:rtl/>
        </w:rPr>
      </w:pPr>
    </w:p>
    <w:p w14:paraId="6CAF3DEA" w14:textId="77777777" w:rsidR="00000000" w:rsidRDefault="001C3AAC">
      <w:pPr>
        <w:pStyle w:val="a"/>
        <w:rPr>
          <w:rFonts w:hint="cs"/>
          <w:rtl/>
        </w:rPr>
      </w:pPr>
      <w:r>
        <w:rPr>
          <w:rFonts w:hint="cs"/>
          <w:rtl/>
        </w:rPr>
        <w:t>גם הם לא יכולים לקחת באופן ח</w:t>
      </w:r>
      <w:r>
        <w:rPr>
          <w:rFonts w:hint="cs"/>
          <w:rtl/>
        </w:rPr>
        <w:t>וקי.</w:t>
      </w:r>
    </w:p>
    <w:p w14:paraId="19E72635" w14:textId="77777777" w:rsidR="00000000" w:rsidRDefault="001C3AAC">
      <w:pPr>
        <w:pStyle w:val="ad"/>
        <w:rPr>
          <w:rtl/>
        </w:rPr>
      </w:pPr>
      <w:r>
        <w:rPr>
          <w:rtl/>
        </w:rPr>
        <w:br/>
        <w:t>היו"ר ראובן ריבלין:</w:t>
      </w:r>
    </w:p>
    <w:p w14:paraId="53B17DD1" w14:textId="77777777" w:rsidR="00000000" w:rsidRDefault="001C3AAC">
      <w:pPr>
        <w:pStyle w:val="a"/>
        <w:rPr>
          <w:rtl/>
        </w:rPr>
      </w:pPr>
    </w:p>
    <w:p w14:paraId="5B34AE77" w14:textId="77777777" w:rsidR="00000000" w:rsidRDefault="001C3AAC">
      <w:pPr>
        <w:pStyle w:val="a"/>
        <w:rPr>
          <w:rFonts w:hint="cs"/>
          <w:rtl/>
        </w:rPr>
      </w:pPr>
      <w:r>
        <w:rPr>
          <w:rFonts w:hint="cs"/>
          <w:rtl/>
        </w:rPr>
        <w:t>לא, לא. הציונים כבר לקחו את גבעת-חן. אני לא מתערב, רק מבחינה - - -</w:t>
      </w:r>
    </w:p>
    <w:p w14:paraId="0F15E885" w14:textId="77777777" w:rsidR="00000000" w:rsidRDefault="001C3AAC">
      <w:pPr>
        <w:pStyle w:val="a"/>
        <w:rPr>
          <w:rFonts w:hint="cs"/>
          <w:rtl/>
        </w:rPr>
      </w:pPr>
    </w:p>
    <w:p w14:paraId="5685EF43" w14:textId="77777777" w:rsidR="00000000" w:rsidRDefault="001C3AAC">
      <w:pPr>
        <w:pStyle w:val="ac"/>
        <w:rPr>
          <w:rtl/>
        </w:rPr>
      </w:pPr>
      <w:r>
        <w:rPr>
          <w:rtl/>
        </w:rPr>
        <w:br/>
        <w:t>צבי הנדל (האיחוד הלאומי - ישראל ביתנו):</w:t>
      </w:r>
    </w:p>
    <w:p w14:paraId="6B38B8FA" w14:textId="77777777" w:rsidR="00000000" w:rsidRDefault="001C3AAC">
      <w:pPr>
        <w:pStyle w:val="a"/>
        <w:rPr>
          <w:rtl/>
        </w:rPr>
      </w:pPr>
    </w:p>
    <w:p w14:paraId="7A1D2E47" w14:textId="77777777" w:rsidR="00000000" w:rsidRDefault="001C3AAC">
      <w:pPr>
        <w:pStyle w:val="a"/>
        <w:rPr>
          <w:rFonts w:hint="cs"/>
          <w:rtl/>
        </w:rPr>
      </w:pPr>
      <w:r>
        <w:rPr>
          <w:rFonts w:hint="cs"/>
          <w:rtl/>
        </w:rPr>
        <w:t>אדוני היושב-ראש, למרות מה שהיא אמרה לי, היא שכנה טובה.</w:t>
      </w:r>
    </w:p>
    <w:p w14:paraId="4C854384" w14:textId="77777777" w:rsidR="00000000" w:rsidRDefault="001C3AAC">
      <w:pPr>
        <w:pStyle w:val="a"/>
        <w:rPr>
          <w:rFonts w:hint="cs"/>
          <w:rtl/>
        </w:rPr>
      </w:pPr>
    </w:p>
    <w:p w14:paraId="2F7C042F" w14:textId="77777777" w:rsidR="00000000" w:rsidRDefault="001C3AAC">
      <w:pPr>
        <w:pStyle w:val="ad"/>
        <w:rPr>
          <w:rtl/>
        </w:rPr>
      </w:pPr>
      <w:r>
        <w:rPr>
          <w:rtl/>
        </w:rPr>
        <w:br/>
        <w:t>היו"ר ראובן ריבלין:</w:t>
      </w:r>
    </w:p>
    <w:p w14:paraId="43B941C3" w14:textId="77777777" w:rsidR="00000000" w:rsidRDefault="001C3AAC">
      <w:pPr>
        <w:pStyle w:val="a"/>
        <w:rPr>
          <w:rtl/>
        </w:rPr>
      </w:pPr>
    </w:p>
    <w:p w14:paraId="351CA2A4" w14:textId="77777777" w:rsidR="00000000" w:rsidRDefault="001C3AAC">
      <w:pPr>
        <w:pStyle w:val="a"/>
        <w:rPr>
          <w:rFonts w:hint="cs"/>
          <w:rtl/>
        </w:rPr>
      </w:pPr>
      <w:r>
        <w:rPr>
          <w:rFonts w:hint="cs"/>
          <w:rtl/>
        </w:rPr>
        <w:t>אני רציתי להזכיר לך, חבר הכנסת סגן השר הנ</w:t>
      </w:r>
      <w:r>
        <w:rPr>
          <w:rFonts w:hint="cs"/>
          <w:rtl/>
        </w:rPr>
        <w:t>דל, שהיא נמצאת אתך בקואליציה.</w:t>
      </w:r>
    </w:p>
    <w:p w14:paraId="26984E63" w14:textId="77777777" w:rsidR="00000000" w:rsidRDefault="001C3AAC">
      <w:pPr>
        <w:pStyle w:val="ac"/>
        <w:rPr>
          <w:rtl/>
        </w:rPr>
      </w:pPr>
      <w:r>
        <w:rPr>
          <w:rtl/>
        </w:rPr>
        <w:br/>
        <w:t>קריאות:</w:t>
      </w:r>
    </w:p>
    <w:p w14:paraId="3C03F984" w14:textId="77777777" w:rsidR="00000000" w:rsidRDefault="001C3AAC">
      <w:pPr>
        <w:pStyle w:val="a"/>
        <w:rPr>
          <w:rtl/>
        </w:rPr>
      </w:pPr>
    </w:p>
    <w:p w14:paraId="7F8816B7" w14:textId="77777777" w:rsidR="00000000" w:rsidRDefault="001C3AAC">
      <w:pPr>
        <w:pStyle w:val="a"/>
        <w:rPr>
          <w:rFonts w:hint="cs"/>
          <w:rtl/>
        </w:rPr>
      </w:pPr>
      <w:r>
        <w:rPr>
          <w:rFonts w:hint="cs"/>
          <w:rtl/>
        </w:rPr>
        <w:t>- - -</w:t>
      </w:r>
    </w:p>
    <w:p w14:paraId="22DC5B8D" w14:textId="77777777" w:rsidR="00000000" w:rsidRDefault="001C3AAC">
      <w:pPr>
        <w:pStyle w:val="ad"/>
        <w:rPr>
          <w:rtl/>
        </w:rPr>
      </w:pPr>
      <w:r>
        <w:rPr>
          <w:rtl/>
        </w:rPr>
        <w:br/>
      </w:r>
      <w:r>
        <w:rPr>
          <w:rFonts w:hint="cs"/>
          <w:rtl/>
        </w:rPr>
        <w:br/>
      </w:r>
      <w:r>
        <w:rPr>
          <w:rtl/>
        </w:rPr>
        <w:br/>
      </w:r>
      <w:r>
        <w:rPr>
          <w:rtl/>
        </w:rPr>
        <w:br/>
      </w:r>
      <w:r>
        <w:rPr>
          <w:rtl/>
        </w:rPr>
        <w:br/>
        <w:t>היו"ר ראובן ריבלין:</w:t>
      </w:r>
    </w:p>
    <w:p w14:paraId="7AB0E771" w14:textId="77777777" w:rsidR="00000000" w:rsidRDefault="001C3AAC">
      <w:pPr>
        <w:pStyle w:val="a"/>
        <w:rPr>
          <w:rtl/>
        </w:rPr>
      </w:pPr>
    </w:p>
    <w:p w14:paraId="6FABD53B" w14:textId="77777777" w:rsidR="00000000" w:rsidRDefault="001C3AAC">
      <w:pPr>
        <w:pStyle w:val="a"/>
        <w:rPr>
          <w:rFonts w:hint="cs"/>
          <w:rtl/>
        </w:rPr>
      </w:pPr>
      <w:r>
        <w:rPr>
          <w:rFonts w:hint="cs"/>
          <w:rtl/>
        </w:rPr>
        <w:t>רבותי חברי הכנסת. חבר הכנסת יצחק כהן, אני מבקש לא להפריע ליצחק כהן ולהתנהג כפי שהוא מתנהג כשאחרים מדברים.</w:t>
      </w:r>
    </w:p>
    <w:p w14:paraId="2E2029F4" w14:textId="77777777" w:rsidR="00000000" w:rsidRDefault="001C3AAC">
      <w:pPr>
        <w:pStyle w:val="ac"/>
        <w:rPr>
          <w:rtl/>
        </w:rPr>
      </w:pPr>
      <w:r>
        <w:rPr>
          <w:rtl/>
        </w:rPr>
        <w:br/>
        <w:t>משה גפני (יהדות התורה):</w:t>
      </w:r>
    </w:p>
    <w:p w14:paraId="22F63050" w14:textId="77777777" w:rsidR="00000000" w:rsidRDefault="001C3AAC">
      <w:pPr>
        <w:pStyle w:val="a"/>
        <w:rPr>
          <w:rtl/>
        </w:rPr>
      </w:pPr>
    </w:p>
    <w:p w14:paraId="59A82927" w14:textId="77777777" w:rsidR="00000000" w:rsidRDefault="001C3AAC">
      <w:pPr>
        <w:pStyle w:val="a"/>
        <w:rPr>
          <w:rFonts w:hint="cs"/>
          <w:rtl/>
        </w:rPr>
      </w:pPr>
      <w:r>
        <w:rPr>
          <w:rFonts w:hint="cs"/>
          <w:rtl/>
        </w:rPr>
        <w:t xml:space="preserve">אדוני היושב-ראש, חבל שלא שאלת - - - מהסיעה שלה. </w:t>
      </w:r>
    </w:p>
    <w:p w14:paraId="233FB0EF" w14:textId="77777777" w:rsidR="00000000" w:rsidRDefault="001C3AAC">
      <w:pPr>
        <w:pStyle w:val="ad"/>
        <w:rPr>
          <w:rtl/>
        </w:rPr>
      </w:pPr>
      <w:r>
        <w:rPr>
          <w:rtl/>
        </w:rPr>
        <w:br/>
        <w:t>הי</w:t>
      </w:r>
      <w:r>
        <w:rPr>
          <w:rtl/>
        </w:rPr>
        <w:t>ו"ר ראובן ריבלין:</w:t>
      </w:r>
    </w:p>
    <w:p w14:paraId="5D738CA6" w14:textId="77777777" w:rsidR="00000000" w:rsidRDefault="001C3AAC">
      <w:pPr>
        <w:pStyle w:val="a"/>
        <w:rPr>
          <w:rtl/>
        </w:rPr>
      </w:pPr>
    </w:p>
    <w:p w14:paraId="34E7B59D" w14:textId="77777777" w:rsidR="00000000" w:rsidRDefault="001C3AAC">
      <w:pPr>
        <w:pStyle w:val="a"/>
        <w:rPr>
          <w:rFonts w:hint="cs"/>
          <w:rtl/>
        </w:rPr>
      </w:pPr>
      <w:r>
        <w:rPr>
          <w:rFonts w:hint="cs"/>
          <w:rtl/>
        </w:rPr>
        <w:t>חבר הכנסת גפני, האם אדוני לא נמצא ברשימת הדוברים?</w:t>
      </w:r>
    </w:p>
    <w:p w14:paraId="382F24CC" w14:textId="77777777" w:rsidR="00000000" w:rsidRDefault="001C3AAC">
      <w:pPr>
        <w:pStyle w:val="ac"/>
        <w:rPr>
          <w:rtl/>
        </w:rPr>
      </w:pPr>
      <w:r>
        <w:rPr>
          <w:rtl/>
        </w:rPr>
        <w:br/>
        <w:t>יצחק הרצוג (העבודה-מימד):</w:t>
      </w:r>
    </w:p>
    <w:p w14:paraId="03A37B02" w14:textId="77777777" w:rsidR="00000000" w:rsidRDefault="001C3AAC">
      <w:pPr>
        <w:pStyle w:val="a"/>
        <w:rPr>
          <w:rtl/>
        </w:rPr>
      </w:pPr>
    </w:p>
    <w:p w14:paraId="31B2A77C" w14:textId="77777777" w:rsidR="00000000" w:rsidRDefault="001C3AAC">
      <w:pPr>
        <w:pStyle w:val="a"/>
        <w:rPr>
          <w:rFonts w:hint="cs"/>
          <w:rtl/>
        </w:rPr>
      </w:pPr>
      <w:r>
        <w:rPr>
          <w:rFonts w:hint="cs"/>
          <w:rtl/>
        </w:rPr>
        <w:t xml:space="preserve">יצחק, תגיד להם את האמת, מה שאמרת בוועדת הכספים. </w:t>
      </w:r>
    </w:p>
    <w:p w14:paraId="2DD01CE2" w14:textId="77777777" w:rsidR="00000000" w:rsidRDefault="001C3AAC">
      <w:pPr>
        <w:pStyle w:val="ad"/>
        <w:rPr>
          <w:rtl/>
        </w:rPr>
      </w:pPr>
      <w:r>
        <w:rPr>
          <w:rtl/>
        </w:rPr>
        <w:br/>
        <w:t>היו"ר ראובן ריבלין:</w:t>
      </w:r>
    </w:p>
    <w:p w14:paraId="23F0E5F7" w14:textId="77777777" w:rsidR="00000000" w:rsidRDefault="001C3AAC">
      <w:pPr>
        <w:pStyle w:val="a"/>
        <w:rPr>
          <w:rtl/>
        </w:rPr>
      </w:pPr>
    </w:p>
    <w:p w14:paraId="6BB302BA" w14:textId="77777777" w:rsidR="00000000" w:rsidRDefault="001C3AAC">
      <w:pPr>
        <w:pStyle w:val="a"/>
        <w:rPr>
          <w:rFonts w:hint="cs"/>
          <w:rtl/>
        </w:rPr>
      </w:pPr>
      <w:r>
        <w:rPr>
          <w:rFonts w:hint="cs"/>
          <w:rtl/>
        </w:rPr>
        <w:t>נא לא להפריע לחבר הכנסת יצחק כהן ולהתנהג כפי שהוא מתנהג, באופן שלא מפריע לאיש.</w:t>
      </w:r>
    </w:p>
    <w:p w14:paraId="4D7C9D25" w14:textId="77777777" w:rsidR="00000000" w:rsidRDefault="001C3AAC">
      <w:pPr>
        <w:pStyle w:val="Speaker"/>
        <w:rPr>
          <w:rtl/>
        </w:rPr>
      </w:pPr>
      <w:r>
        <w:rPr>
          <w:rtl/>
        </w:rPr>
        <w:br/>
      </w:r>
      <w:bookmarkStart w:id="358" w:name="FS000001047T21_07_2003_20_31_20C"/>
      <w:bookmarkStart w:id="359" w:name="FS000000580T21_07_2003_20_31_25"/>
      <w:bookmarkStart w:id="360" w:name="_Toc46720115"/>
      <w:bookmarkStart w:id="361" w:name="_Toc50257098"/>
      <w:bookmarkEnd w:id="358"/>
      <w:bookmarkEnd w:id="359"/>
      <w:r>
        <w:rPr>
          <w:rtl/>
        </w:rPr>
        <w:t>יצחק כהן</w:t>
      </w:r>
      <w:r>
        <w:rPr>
          <w:rtl/>
        </w:rPr>
        <w:t xml:space="preserve"> (ש"ס):</w:t>
      </w:r>
      <w:bookmarkEnd w:id="360"/>
      <w:bookmarkEnd w:id="361"/>
    </w:p>
    <w:p w14:paraId="40A56CC8" w14:textId="77777777" w:rsidR="00000000" w:rsidRDefault="001C3AAC">
      <w:pPr>
        <w:pStyle w:val="a"/>
        <w:rPr>
          <w:rFonts w:hint="cs"/>
          <w:rtl/>
        </w:rPr>
      </w:pPr>
    </w:p>
    <w:p w14:paraId="254B146B" w14:textId="77777777" w:rsidR="00000000" w:rsidRDefault="001C3AAC">
      <w:pPr>
        <w:pStyle w:val="a"/>
        <w:rPr>
          <w:rFonts w:hint="cs"/>
          <w:rtl/>
        </w:rPr>
      </w:pPr>
      <w:r>
        <w:rPr>
          <w:rFonts w:hint="cs"/>
          <w:rtl/>
        </w:rPr>
        <w:t xml:space="preserve">אדוני היושב-ראש, אדוני ראש הממשלה, חברי חברי הכנסת, במזרח התיכון, אדוני ראש הממשלה, יש איזו אקסיומה בסיסית, שהזמן פועל תמיד לרעתנו ולטובת הצד השני. </w:t>
      </w:r>
    </w:p>
    <w:p w14:paraId="4C5B0597" w14:textId="77777777" w:rsidR="00000000" w:rsidRDefault="001C3AAC">
      <w:pPr>
        <w:pStyle w:val="ac"/>
        <w:rPr>
          <w:rtl/>
        </w:rPr>
      </w:pPr>
      <w:r>
        <w:rPr>
          <w:rtl/>
        </w:rPr>
        <w:br/>
        <w:t>אליעזר כהן (האיחוד הלאומי - ישראל ביתנו):</w:t>
      </w:r>
    </w:p>
    <w:p w14:paraId="5AF25EF3" w14:textId="77777777" w:rsidR="00000000" w:rsidRDefault="001C3AAC">
      <w:pPr>
        <w:pStyle w:val="a"/>
        <w:rPr>
          <w:rtl/>
        </w:rPr>
      </w:pPr>
    </w:p>
    <w:p w14:paraId="1F317C1A" w14:textId="77777777" w:rsidR="00000000" w:rsidRDefault="001C3AAC">
      <w:pPr>
        <w:pStyle w:val="a"/>
        <w:rPr>
          <w:rFonts w:hint="cs"/>
          <w:rtl/>
        </w:rPr>
      </w:pPr>
      <w:r>
        <w:rPr>
          <w:rFonts w:hint="cs"/>
          <w:rtl/>
        </w:rPr>
        <w:t>מי אמר את זה?</w:t>
      </w:r>
    </w:p>
    <w:p w14:paraId="4872B388" w14:textId="77777777" w:rsidR="00000000" w:rsidRDefault="001C3AAC">
      <w:pPr>
        <w:pStyle w:val="SpeakerCon"/>
        <w:rPr>
          <w:rtl/>
        </w:rPr>
      </w:pPr>
      <w:r>
        <w:rPr>
          <w:rtl/>
        </w:rPr>
        <w:br/>
      </w:r>
      <w:bookmarkStart w:id="362" w:name="FS000000580T21_07_2003_20_32_27C"/>
      <w:bookmarkEnd w:id="362"/>
      <w:r>
        <w:rPr>
          <w:rtl/>
        </w:rPr>
        <w:t>יצחק כהן (ש"ס):</w:t>
      </w:r>
    </w:p>
    <w:p w14:paraId="735E4A2F" w14:textId="77777777" w:rsidR="00000000" w:rsidRDefault="001C3AAC">
      <w:pPr>
        <w:pStyle w:val="a"/>
        <w:rPr>
          <w:rtl/>
        </w:rPr>
      </w:pPr>
    </w:p>
    <w:p w14:paraId="0350EEDB" w14:textId="77777777" w:rsidR="00000000" w:rsidRDefault="001C3AAC">
      <w:pPr>
        <w:pStyle w:val="a"/>
        <w:rPr>
          <w:rFonts w:hint="cs"/>
          <w:rtl/>
        </w:rPr>
      </w:pPr>
      <w:r>
        <w:rPr>
          <w:rFonts w:hint="cs"/>
          <w:rtl/>
        </w:rPr>
        <w:t>המציאות. רק המציאות, א</w:t>
      </w:r>
      <w:r>
        <w:rPr>
          <w:rFonts w:hint="cs"/>
          <w:rtl/>
        </w:rPr>
        <w:t>דוני אלוף-משנה אליעזר צ'יטה.</w:t>
      </w:r>
    </w:p>
    <w:p w14:paraId="52E7EBC0" w14:textId="77777777" w:rsidR="00000000" w:rsidRDefault="001C3AAC">
      <w:pPr>
        <w:pStyle w:val="ac"/>
        <w:rPr>
          <w:rtl/>
        </w:rPr>
      </w:pPr>
      <w:r>
        <w:rPr>
          <w:rtl/>
        </w:rPr>
        <w:br/>
        <w:t>אליעזר כהן (האיחוד הלאומי - ישראל ביתנו):</w:t>
      </w:r>
    </w:p>
    <w:p w14:paraId="264BF454" w14:textId="77777777" w:rsidR="00000000" w:rsidRDefault="001C3AAC">
      <w:pPr>
        <w:pStyle w:val="a"/>
        <w:rPr>
          <w:rtl/>
        </w:rPr>
      </w:pPr>
    </w:p>
    <w:p w14:paraId="4AE9013F" w14:textId="77777777" w:rsidR="00000000" w:rsidRDefault="001C3AAC">
      <w:pPr>
        <w:pStyle w:val="a"/>
        <w:rPr>
          <w:rFonts w:hint="cs"/>
          <w:rtl/>
        </w:rPr>
      </w:pPr>
      <w:r>
        <w:rPr>
          <w:rFonts w:hint="cs"/>
          <w:rtl/>
        </w:rPr>
        <w:t xml:space="preserve">הצחקת אותי. </w:t>
      </w:r>
    </w:p>
    <w:p w14:paraId="67E1B9B5" w14:textId="77777777" w:rsidR="00000000" w:rsidRDefault="001C3AAC">
      <w:pPr>
        <w:pStyle w:val="ad"/>
        <w:rPr>
          <w:rtl/>
        </w:rPr>
      </w:pPr>
      <w:r>
        <w:rPr>
          <w:rtl/>
        </w:rPr>
        <w:br/>
        <w:t>היו"ר ראובן ריבלין:</w:t>
      </w:r>
    </w:p>
    <w:p w14:paraId="599E3D34" w14:textId="77777777" w:rsidR="00000000" w:rsidRDefault="001C3AAC">
      <w:pPr>
        <w:pStyle w:val="a"/>
        <w:rPr>
          <w:rtl/>
        </w:rPr>
      </w:pPr>
    </w:p>
    <w:p w14:paraId="269ED5AD" w14:textId="77777777" w:rsidR="00000000" w:rsidRDefault="001C3AAC">
      <w:pPr>
        <w:pStyle w:val="a"/>
        <w:rPr>
          <w:rFonts w:hint="cs"/>
          <w:rtl/>
        </w:rPr>
      </w:pPr>
      <w:r>
        <w:rPr>
          <w:rFonts w:hint="cs"/>
          <w:rtl/>
        </w:rPr>
        <w:t>חבר הכנסת כהן, אי-אפשר כך, כי אחרת לא נסיים לעולם את הדיון פה. מספיק. חבר הכנסת כהן, בבקשה.</w:t>
      </w:r>
    </w:p>
    <w:p w14:paraId="367802E6" w14:textId="77777777" w:rsidR="00000000" w:rsidRDefault="001C3AAC">
      <w:pPr>
        <w:pStyle w:val="SpeakerCon"/>
        <w:rPr>
          <w:rtl/>
        </w:rPr>
      </w:pPr>
      <w:r>
        <w:rPr>
          <w:rtl/>
        </w:rPr>
        <w:br/>
      </w:r>
      <w:bookmarkStart w:id="363" w:name="FS000000580T21_07_2003_20_32_59C"/>
      <w:bookmarkEnd w:id="363"/>
      <w:r>
        <w:rPr>
          <w:rtl/>
        </w:rPr>
        <w:t>יצחק כהן (ש"ס):</w:t>
      </w:r>
    </w:p>
    <w:p w14:paraId="3513FC1C" w14:textId="77777777" w:rsidR="00000000" w:rsidRDefault="001C3AAC">
      <w:pPr>
        <w:pStyle w:val="a"/>
        <w:rPr>
          <w:rtl/>
        </w:rPr>
      </w:pPr>
    </w:p>
    <w:p w14:paraId="5ABB8DBF" w14:textId="77777777" w:rsidR="00000000" w:rsidRDefault="001C3AAC">
      <w:pPr>
        <w:pStyle w:val="a"/>
        <w:rPr>
          <w:rFonts w:hint="cs"/>
          <w:rtl/>
        </w:rPr>
      </w:pPr>
      <w:r>
        <w:rPr>
          <w:rFonts w:hint="cs"/>
          <w:rtl/>
        </w:rPr>
        <w:t>ב-1972, אדוני ראש הממשלה, טייל פה וילי</w:t>
      </w:r>
      <w:r>
        <w:rPr>
          <w:rFonts w:hint="cs"/>
          <w:rtl/>
        </w:rPr>
        <w:t xml:space="preserve">אם רוג'רס - - </w:t>
      </w:r>
    </w:p>
    <w:p w14:paraId="6839AE7A" w14:textId="77777777" w:rsidR="00000000" w:rsidRDefault="001C3AAC">
      <w:pPr>
        <w:pStyle w:val="ac"/>
        <w:rPr>
          <w:rtl/>
        </w:rPr>
      </w:pPr>
      <w:r>
        <w:rPr>
          <w:rtl/>
        </w:rPr>
        <w:br/>
        <w:t>קריאות:</w:t>
      </w:r>
    </w:p>
    <w:p w14:paraId="07E77336" w14:textId="77777777" w:rsidR="00000000" w:rsidRDefault="001C3AAC">
      <w:pPr>
        <w:pStyle w:val="a"/>
        <w:rPr>
          <w:rtl/>
        </w:rPr>
      </w:pPr>
    </w:p>
    <w:p w14:paraId="553B9FE1" w14:textId="77777777" w:rsidR="00000000" w:rsidRDefault="001C3AAC">
      <w:pPr>
        <w:pStyle w:val="a"/>
        <w:rPr>
          <w:rFonts w:hint="cs"/>
          <w:rtl/>
        </w:rPr>
      </w:pPr>
      <w:r>
        <w:rPr>
          <w:rFonts w:hint="cs"/>
          <w:rtl/>
        </w:rPr>
        <w:t>- - -</w:t>
      </w:r>
    </w:p>
    <w:p w14:paraId="6B715C98" w14:textId="77777777" w:rsidR="00000000" w:rsidRDefault="001C3AAC">
      <w:pPr>
        <w:pStyle w:val="SpeakerCon"/>
        <w:rPr>
          <w:rtl/>
        </w:rPr>
      </w:pPr>
      <w:r>
        <w:rPr>
          <w:rtl/>
        </w:rPr>
        <w:br/>
      </w:r>
      <w:bookmarkStart w:id="364" w:name="FS000000580T21_07_2003_20_34_17C"/>
      <w:bookmarkEnd w:id="364"/>
      <w:r>
        <w:rPr>
          <w:rtl/>
        </w:rPr>
        <w:t>יצחק כהן (ש"ס):</w:t>
      </w:r>
    </w:p>
    <w:p w14:paraId="76FA1599" w14:textId="77777777" w:rsidR="00000000" w:rsidRDefault="001C3AAC">
      <w:pPr>
        <w:pStyle w:val="a"/>
        <w:rPr>
          <w:rtl/>
        </w:rPr>
      </w:pPr>
    </w:p>
    <w:p w14:paraId="731B7B73" w14:textId="77777777" w:rsidR="00000000" w:rsidRDefault="001C3AAC">
      <w:pPr>
        <w:pStyle w:val="a"/>
        <w:rPr>
          <w:rFonts w:hint="cs"/>
          <w:rtl/>
        </w:rPr>
      </w:pPr>
      <w:r>
        <w:rPr>
          <w:rFonts w:hint="cs"/>
          <w:rtl/>
        </w:rPr>
        <w:t>- - והוא התחנן בפני ראש הממשלה שהיתה אז ושרי הביטחון שהיו אז, הוא כמעט ירד על הברכיים, הוא ביקש שישראל תיסוג לקו המעברים - עד לגידי ולמיתלה, וסאדאת - שנחנק עם כל הפליטים מערי התעלה - יפתח את התעלה, יישב אותה</w:t>
      </w:r>
      <w:r>
        <w:rPr>
          <w:rFonts w:hint="cs"/>
          <w:rtl/>
        </w:rPr>
        <w:t xml:space="preserve"> מחדש, ואז אמרו לו: לא, לא ניסוג לקו המעברים. שנה אחרי זה, אדוני ראש הממשלה - מי כמוך יודע - פרצה מלחמת יום הכיפורים, ששינתה את כל המזרח התיכון מקצה לקצה </w:t>
      </w:r>
      <w:r>
        <w:rPr>
          <w:rtl/>
        </w:rPr>
        <w:t>–</w:t>
      </w:r>
      <w:r>
        <w:rPr>
          <w:rFonts w:hint="cs"/>
          <w:rtl/>
        </w:rPr>
        <w:t xml:space="preserve"> מ"כוחי ועוצם ידי" למציאות של כמעט 3,000 הרוגים - ואדוני לחם שם. </w:t>
      </w:r>
    </w:p>
    <w:p w14:paraId="005BE823" w14:textId="77777777" w:rsidR="00000000" w:rsidRDefault="001C3AAC">
      <w:pPr>
        <w:pStyle w:val="ad"/>
        <w:rPr>
          <w:rtl/>
        </w:rPr>
      </w:pPr>
      <w:r>
        <w:rPr>
          <w:rtl/>
        </w:rPr>
        <w:br/>
        <w:t>היו"ר ראובן ריבלין:</w:t>
      </w:r>
    </w:p>
    <w:p w14:paraId="60E535D8" w14:textId="77777777" w:rsidR="00000000" w:rsidRDefault="001C3AAC">
      <w:pPr>
        <w:pStyle w:val="a"/>
        <w:rPr>
          <w:rtl/>
        </w:rPr>
      </w:pPr>
    </w:p>
    <w:p w14:paraId="544F82F9" w14:textId="77777777" w:rsidR="00000000" w:rsidRDefault="001C3AAC">
      <w:pPr>
        <w:pStyle w:val="a"/>
        <w:rPr>
          <w:rFonts w:hint="cs"/>
          <w:rtl/>
        </w:rPr>
      </w:pPr>
      <w:r>
        <w:rPr>
          <w:rFonts w:hint="cs"/>
          <w:rtl/>
        </w:rPr>
        <w:t>חבר הכנסת הרצ</w:t>
      </w:r>
      <w:r>
        <w:rPr>
          <w:rFonts w:hint="cs"/>
          <w:rtl/>
        </w:rPr>
        <w:t xml:space="preserve">וג, זה פשוט בלתי אפשרי. </w:t>
      </w:r>
    </w:p>
    <w:p w14:paraId="09607B14" w14:textId="77777777" w:rsidR="00000000" w:rsidRDefault="001C3AAC">
      <w:pPr>
        <w:pStyle w:val="ac"/>
        <w:rPr>
          <w:rtl/>
        </w:rPr>
      </w:pPr>
      <w:r>
        <w:rPr>
          <w:rtl/>
        </w:rPr>
        <w:br/>
        <w:t>יצחק הרצוג (העבודה-מימד):</w:t>
      </w:r>
    </w:p>
    <w:p w14:paraId="555E61F7" w14:textId="77777777" w:rsidR="00000000" w:rsidRDefault="001C3AAC">
      <w:pPr>
        <w:pStyle w:val="a"/>
        <w:rPr>
          <w:rtl/>
        </w:rPr>
      </w:pPr>
    </w:p>
    <w:p w14:paraId="20E1274F" w14:textId="77777777" w:rsidR="00000000" w:rsidRDefault="001C3AAC">
      <w:pPr>
        <w:pStyle w:val="a"/>
        <w:rPr>
          <w:rFonts w:hint="cs"/>
          <w:rtl/>
        </w:rPr>
      </w:pPr>
      <w:r>
        <w:rPr>
          <w:rFonts w:hint="cs"/>
          <w:rtl/>
        </w:rPr>
        <w:t>סליחה.</w:t>
      </w:r>
    </w:p>
    <w:p w14:paraId="78ADCEB9" w14:textId="77777777" w:rsidR="00000000" w:rsidRDefault="001C3AAC">
      <w:pPr>
        <w:pStyle w:val="SpeakerCon"/>
        <w:rPr>
          <w:rtl/>
        </w:rPr>
      </w:pPr>
      <w:r>
        <w:rPr>
          <w:rtl/>
        </w:rPr>
        <w:br/>
      </w:r>
      <w:bookmarkStart w:id="365" w:name="FS000000580T21_07_2003_20_38_43C"/>
      <w:bookmarkEnd w:id="365"/>
      <w:r>
        <w:rPr>
          <w:rtl/>
        </w:rPr>
        <w:t>יצחק כהן (ש"ס):</w:t>
      </w:r>
    </w:p>
    <w:p w14:paraId="3EE084EB" w14:textId="77777777" w:rsidR="00000000" w:rsidRDefault="001C3AAC">
      <w:pPr>
        <w:pStyle w:val="a"/>
        <w:rPr>
          <w:rtl/>
        </w:rPr>
      </w:pPr>
    </w:p>
    <w:p w14:paraId="465812FF" w14:textId="77777777" w:rsidR="00000000" w:rsidRDefault="001C3AAC">
      <w:pPr>
        <w:pStyle w:val="a"/>
        <w:rPr>
          <w:rFonts w:hint="cs"/>
          <w:rtl/>
        </w:rPr>
      </w:pPr>
      <w:r>
        <w:rPr>
          <w:rFonts w:hint="cs"/>
          <w:rtl/>
        </w:rPr>
        <w:t>ב-1977, אדוני ראש הממשלה, נחת פה נשיא מצרים, סאדאת, והתחיל תהליך השלום עם מצרים - בממשלה שלא היתה ימנית כמוה. ראש הממשלה מנחם בגין המנוח, שר החוץ יצחק שמיר, הרמטכ"ל רפול, שר הביט</w:t>
      </w:r>
      <w:r>
        <w:rPr>
          <w:rFonts w:hint="cs"/>
          <w:rtl/>
        </w:rPr>
        <w:t>חון - כבודו.</w:t>
      </w:r>
    </w:p>
    <w:p w14:paraId="3BDDA27E" w14:textId="77777777" w:rsidR="00000000" w:rsidRDefault="001C3AAC">
      <w:pPr>
        <w:pStyle w:val="ac"/>
        <w:rPr>
          <w:rtl/>
        </w:rPr>
      </w:pPr>
      <w:r>
        <w:rPr>
          <w:rtl/>
        </w:rPr>
        <w:br/>
        <w:t>יוסי שריד (מרצ):</w:t>
      </w:r>
    </w:p>
    <w:p w14:paraId="40AF9E28" w14:textId="77777777" w:rsidR="00000000" w:rsidRDefault="001C3AAC">
      <w:pPr>
        <w:pStyle w:val="a"/>
        <w:rPr>
          <w:rtl/>
        </w:rPr>
      </w:pPr>
    </w:p>
    <w:p w14:paraId="2C532AF7" w14:textId="77777777" w:rsidR="00000000" w:rsidRDefault="001C3AAC">
      <w:pPr>
        <w:pStyle w:val="a"/>
        <w:rPr>
          <w:rFonts w:hint="cs"/>
          <w:rtl/>
        </w:rPr>
      </w:pPr>
      <w:r>
        <w:rPr>
          <w:rFonts w:hint="cs"/>
          <w:rtl/>
        </w:rPr>
        <w:t xml:space="preserve">לא, לא. עזר ויצמן. </w:t>
      </w:r>
    </w:p>
    <w:p w14:paraId="0DA415AF" w14:textId="77777777" w:rsidR="00000000" w:rsidRDefault="001C3AAC">
      <w:pPr>
        <w:pStyle w:val="ac"/>
        <w:rPr>
          <w:rtl/>
        </w:rPr>
      </w:pPr>
      <w:r>
        <w:rPr>
          <w:rtl/>
        </w:rPr>
        <w:br/>
        <w:t>מתן וילנאי (העבודה-מימד):</w:t>
      </w:r>
    </w:p>
    <w:p w14:paraId="6AE086C8" w14:textId="77777777" w:rsidR="00000000" w:rsidRDefault="001C3AAC">
      <w:pPr>
        <w:pStyle w:val="a"/>
        <w:rPr>
          <w:rtl/>
        </w:rPr>
      </w:pPr>
    </w:p>
    <w:p w14:paraId="429F86F0" w14:textId="77777777" w:rsidR="00000000" w:rsidRDefault="001C3AAC">
      <w:pPr>
        <w:pStyle w:val="a"/>
        <w:rPr>
          <w:rFonts w:hint="cs"/>
          <w:rtl/>
        </w:rPr>
      </w:pPr>
      <w:r>
        <w:rPr>
          <w:rFonts w:hint="cs"/>
          <w:rtl/>
        </w:rPr>
        <w:t xml:space="preserve">עזר ויצמן. </w:t>
      </w:r>
    </w:p>
    <w:p w14:paraId="7D088EC2" w14:textId="77777777" w:rsidR="00000000" w:rsidRDefault="001C3AAC">
      <w:pPr>
        <w:pStyle w:val="SpeakerCon"/>
        <w:rPr>
          <w:rtl/>
        </w:rPr>
      </w:pPr>
      <w:r>
        <w:rPr>
          <w:rtl/>
        </w:rPr>
        <w:br/>
      </w:r>
      <w:bookmarkStart w:id="366" w:name="FS000000580T21_07_2003_20_40_11C"/>
      <w:bookmarkEnd w:id="366"/>
      <w:r>
        <w:rPr>
          <w:rtl/>
        </w:rPr>
        <w:t>יצחק כהן (ש"ס):</w:t>
      </w:r>
    </w:p>
    <w:p w14:paraId="4C59A60E" w14:textId="77777777" w:rsidR="00000000" w:rsidRDefault="001C3AAC">
      <w:pPr>
        <w:pStyle w:val="a"/>
        <w:rPr>
          <w:rtl/>
        </w:rPr>
      </w:pPr>
    </w:p>
    <w:p w14:paraId="26445169" w14:textId="77777777" w:rsidR="00000000" w:rsidRDefault="001C3AAC">
      <w:pPr>
        <w:pStyle w:val="a"/>
        <w:rPr>
          <w:rFonts w:hint="cs"/>
          <w:rtl/>
        </w:rPr>
      </w:pPr>
      <w:r>
        <w:rPr>
          <w:rFonts w:hint="cs"/>
          <w:rtl/>
        </w:rPr>
        <w:t>עזר ויצמן.</w:t>
      </w:r>
    </w:p>
    <w:p w14:paraId="25F3F952" w14:textId="77777777" w:rsidR="00000000" w:rsidRDefault="001C3AAC">
      <w:pPr>
        <w:pStyle w:val="ac"/>
        <w:rPr>
          <w:rtl/>
        </w:rPr>
      </w:pPr>
      <w:r>
        <w:rPr>
          <w:rtl/>
        </w:rPr>
        <w:br/>
        <w:t>עזמי בשארה (בל"ד):</w:t>
      </w:r>
    </w:p>
    <w:p w14:paraId="1BB07FE7" w14:textId="77777777" w:rsidR="00000000" w:rsidRDefault="001C3AAC">
      <w:pPr>
        <w:pStyle w:val="a"/>
        <w:rPr>
          <w:rtl/>
        </w:rPr>
      </w:pPr>
    </w:p>
    <w:p w14:paraId="5D2794D6" w14:textId="77777777" w:rsidR="00000000" w:rsidRDefault="001C3AAC">
      <w:pPr>
        <w:pStyle w:val="a"/>
        <w:rPr>
          <w:rFonts w:hint="cs"/>
          <w:rtl/>
        </w:rPr>
      </w:pPr>
      <w:r>
        <w:rPr>
          <w:rFonts w:hint="cs"/>
          <w:rtl/>
        </w:rPr>
        <w:t>חקלאות - אחראי להתיישבות - - -</w:t>
      </w:r>
    </w:p>
    <w:p w14:paraId="5285C05D" w14:textId="77777777" w:rsidR="00000000" w:rsidRDefault="001C3AAC">
      <w:pPr>
        <w:pStyle w:val="SpeakerCon"/>
        <w:rPr>
          <w:rtl/>
        </w:rPr>
      </w:pPr>
      <w:r>
        <w:rPr>
          <w:rtl/>
        </w:rPr>
        <w:br/>
      </w:r>
      <w:bookmarkStart w:id="367" w:name="FS000000580T21_07_2003_20_40_55C"/>
      <w:bookmarkEnd w:id="367"/>
      <w:r>
        <w:rPr>
          <w:rtl/>
        </w:rPr>
        <w:t>יצחק כהן (ש"ס):</w:t>
      </w:r>
    </w:p>
    <w:p w14:paraId="70319BD4" w14:textId="77777777" w:rsidR="00000000" w:rsidRDefault="001C3AAC">
      <w:pPr>
        <w:pStyle w:val="a"/>
        <w:rPr>
          <w:rtl/>
        </w:rPr>
      </w:pPr>
    </w:p>
    <w:p w14:paraId="3A34115F" w14:textId="77777777" w:rsidR="00000000" w:rsidRDefault="001C3AAC">
      <w:pPr>
        <w:pStyle w:val="a"/>
        <w:rPr>
          <w:rFonts w:hint="cs"/>
          <w:rtl/>
        </w:rPr>
      </w:pPr>
      <w:r>
        <w:rPr>
          <w:rFonts w:hint="cs"/>
          <w:rtl/>
        </w:rPr>
        <w:t>מוחקים חבל ארץ שלם - את כל חבל ימית - מוחקים אותו עד היסוד, בשביל</w:t>
      </w:r>
      <w:r>
        <w:rPr>
          <w:rFonts w:hint="cs"/>
          <w:rtl/>
        </w:rPr>
        <w:t xml:space="preserve"> השלום - מטרה ראויה. </w:t>
      </w:r>
    </w:p>
    <w:p w14:paraId="7A8B3F00" w14:textId="77777777" w:rsidR="00000000" w:rsidRDefault="001C3AAC">
      <w:pPr>
        <w:pStyle w:val="ac"/>
        <w:rPr>
          <w:rtl/>
        </w:rPr>
      </w:pPr>
      <w:r>
        <w:rPr>
          <w:rtl/>
        </w:rPr>
        <w:br/>
        <w:t>יוסי שריד (מרצ):</w:t>
      </w:r>
    </w:p>
    <w:p w14:paraId="4AFCECDE" w14:textId="77777777" w:rsidR="00000000" w:rsidRDefault="001C3AAC">
      <w:pPr>
        <w:pStyle w:val="a"/>
        <w:rPr>
          <w:rtl/>
        </w:rPr>
      </w:pPr>
    </w:p>
    <w:p w14:paraId="6417E2E1" w14:textId="77777777" w:rsidR="00000000" w:rsidRDefault="001C3AAC">
      <w:pPr>
        <w:pStyle w:val="a"/>
        <w:rPr>
          <w:rFonts w:hint="cs"/>
          <w:rtl/>
        </w:rPr>
      </w:pPr>
      <w:r>
        <w:rPr>
          <w:rFonts w:hint="cs"/>
          <w:rtl/>
        </w:rPr>
        <w:t xml:space="preserve">זה דווקא שר החקלאות. </w:t>
      </w:r>
    </w:p>
    <w:p w14:paraId="0367B09A" w14:textId="77777777" w:rsidR="00000000" w:rsidRDefault="001C3AAC">
      <w:pPr>
        <w:pStyle w:val="SpeakerCon"/>
        <w:rPr>
          <w:rtl/>
        </w:rPr>
      </w:pPr>
      <w:r>
        <w:rPr>
          <w:rtl/>
        </w:rPr>
        <w:br/>
      </w:r>
      <w:bookmarkStart w:id="368" w:name="FS000000580T21_07_2003_20_41_39C"/>
      <w:bookmarkEnd w:id="368"/>
      <w:r>
        <w:rPr>
          <w:rtl/>
        </w:rPr>
        <w:t>יצחק כהן (ש"ס):</w:t>
      </w:r>
    </w:p>
    <w:p w14:paraId="3BEEB5C6" w14:textId="77777777" w:rsidR="00000000" w:rsidRDefault="001C3AAC">
      <w:pPr>
        <w:pStyle w:val="a"/>
        <w:rPr>
          <w:rtl/>
        </w:rPr>
      </w:pPr>
    </w:p>
    <w:p w14:paraId="4FC03EC0" w14:textId="77777777" w:rsidR="00000000" w:rsidRDefault="001C3AAC">
      <w:pPr>
        <w:pStyle w:val="a"/>
        <w:rPr>
          <w:rFonts w:hint="cs"/>
          <w:rtl/>
        </w:rPr>
      </w:pPr>
      <w:r>
        <w:rPr>
          <w:rFonts w:hint="cs"/>
          <w:rtl/>
        </w:rPr>
        <w:t>כן, שר החקלאות. וברוב איוולתנו, משאירים בידינו - חבל שאתה מפריע, עמרי, חבל שאתה מפריע לאבא שלך, עמרי. מה קרה, משהו סודי?</w:t>
      </w:r>
    </w:p>
    <w:p w14:paraId="1D343314" w14:textId="77777777" w:rsidR="00000000" w:rsidRDefault="001C3AAC">
      <w:pPr>
        <w:pStyle w:val="ad"/>
        <w:rPr>
          <w:rtl/>
        </w:rPr>
      </w:pPr>
      <w:r>
        <w:rPr>
          <w:rtl/>
        </w:rPr>
        <w:br/>
        <w:t>היו"ר ראובן ריבלין:</w:t>
      </w:r>
    </w:p>
    <w:p w14:paraId="76984C3F" w14:textId="77777777" w:rsidR="00000000" w:rsidRDefault="001C3AAC">
      <w:pPr>
        <w:pStyle w:val="a"/>
        <w:rPr>
          <w:rtl/>
        </w:rPr>
      </w:pPr>
    </w:p>
    <w:p w14:paraId="4BB1FFC0" w14:textId="77777777" w:rsidR="00000000" w:rsidRDefault="001C3AAC">
      <w:pPr>
        <w:pStyle w:val="a"/>
        <w:rPr>
          <w:rFonts w:hint="cs"/>
          <w:rtl/>
        </w:rPr>
      </w:pPr>
      <w:r>
        <w:rPr>
          <w:rFonts w:hint="cs"/>
          <w:rtl/>
        </w:rPr>
        <w:t xml:space="preserve">חבר הכנסת יצחק כהן, ימשיך אדוני </w:t>
      </w:r>
      <w:r>
        <w:rPr>
          <w:rFonts w:hint="cs"/>
          <w:rtl/>
        </w:rPr>
        <w:t>לדבר.</w:t>
      </w:r>
    </w:p>
    <w:p w14:paraId="06AD5420" w14:textId="77777777" w:rsidR="00000000" w:rsidRDefault="001C3AAC">
      <w:pPr>
        <w:pStyle w:val="SpeakerCon"/>
        <w:rPr>
          <w:rtl/>
        </w:rPr>
      </w:pPr>
      <w:r>
        <w:rPr>
          <w:rtl/>
        </w:rPr>
        <w:br/>
      </w:r>
      <w:bookmarkStart w:id="369" w:name="FS000000580T21_07_2003_20_42_55C"/>
      <w:bookmarkEnd w:id="369"/>
      <w:r>
        <w:rPr>
          <w:rtl/>
        </w:rPr>
        <w:t>יצחק כהן (ש"ס):</w:t>
      </w:r>
    </w:p>
    <w:p w14:paraId="42810E44" w14:textId="77777777" w:rsidR="00000000" w:rsidRDefault="001C3AAC">
      <w:pPr>
        <w:pStyle w:val="a"/>
        <w:rPr>
          <w:rtl/>
        </w:rPr>
      </w:pPr>
    </w:p>
    <w:p w14:paraId="6C0D1AD8" w14:textId="77777777" w:rsidR="00000000" w:rsidRDefault="001C3AAC">
      <w:pPr>
        <w:pStyle w:val="a"/>
        <w:rPr>
          <w:rFonts w:hint="cs"/>
          <w:rtl/>
        </w:rPr>
      </w:pPr>
      <w:r>
        <w:rPr>
          <w:rFonts w:hint="cs"/>
          <w:rtl/>
        </w:rPr>
        <w:t xml:space="preserve">אני מדבר עם ראש הממשלה. </w:t>
      </w:r>
    </w:p>
    <w:p w14:paraId="4DCBCFFF" w14:textId="77777777" w:rsidR="00000000" w:rsidRDefault="001C3AAC">
      <w:pPr>
        <w:pStyle w:val="ad"/>
        <w:rPr>
          <w:rtl/>
        </w:rPr>
      </w:pPr>
      <w:r>
        <w:rPr>
          <w:rtl/>
        </w:rPr>
        <w:br/>
        <w:t>היו"ר ראובן ריבלין:</w:t>
      </w:r>
    </w:p>
    <w:p w14:paraId="1EF74979" w14:textId="77777777" w:rsidR="00000000" w:rsidRDefault="001C3AAC">
      <w:pPr>
        <w:pStyle w:val="a"/>
        <w:rPr>
          <w:rtl/>
        </w:rPr>
      </w:pPr>
    </w:p>
    <w:p w14:paraId="0FCA66A6" w14:textId="77777777" w:rsidR="00000000" w:rsidRDefault="001C3AAC">
      <w:pPr>
        <w:pStyle w:val="a"/>
        <w:rPr>
          <w:rFonts w:hint="cs"/>
          <w:rtl/>
        </w:rPr>
      </w:pPr>
      <w:r>
        <w:rPr>
          <w:rFonts w:hint="cs"/>
          <w:rtl/>
        </w:rPr>
        <w:t xml:space="preserve">ראש הממשלה שומע אותך. </w:t>
      </w:r>
    </w:p>
    <w:p w14:paraId="62D0B0EA" w14:textId="77777777" w:rsidR="00000000" w:rsidRDefault="001C3AAC">
      <w:pPr>
        <w:pStyle w:val="ac"/>
        <w:rPr>
          <w:rtl/>
        </w:rPr>
      </w:pPr>
      <w:r>
        <w:rPr>
          <w:rtl/>
        </w:rPr>
        <w:br/>
        <w:t>יוסי שריד (מרצ):</w:t>
      </w:r>
    </w:p>
    <w:p w14:paraId="7B1FED33" w14:textId="77777777" w:rsidR="00000000" w:rsidRDefault="001C3AAC">
      <w:pPr>
        <w:pStyle w:val="a"/>
        <w:rPr>
          <w:rtl/>
        </w:rPr>
      </w:pPr>
    </w:p>
    <w:p w14:paraId="12DBC8D2" w14:textId="77777777" w:rsidR="00000000" w:rsidRDefault="001C3AAC">
      <w:pPr>
        <w:pStyle w:val="a"/>
        <w:rPr>
          <w:rFonts w:hint="cs"/>
          <w:rtl/>
        </w:rPr>
      </w:pPr>
      <w:r>
        <w:rPr>
          <w:rFonts w:hint="cs"/>
          <w:rtl/>
        </w:rPr>
        <w:t>זו התייעצות לקראת חקירה.</w:t>
      </w:r>
    </w:p>
    <w:p w14:paraId="14B3ED8B" w14:textId="77777777" w:rsidR="00000000" w:rsidRDefault="001C3AAC">
      <w:pPr>
        <w:pStyle w:val="SpeakerCon"/>
        <w:rPr>
          <w:rtl/>
        </w:rPr>
      </w:pPr>
      <w:r>
        <w:rPr>
          <w:rtl/>
        </w:rPr>
        <w:br/>
      </w:r>
      <w:bookmarkStart w:id="370" w:name="FS000000580T21_07_2003_20_43_19C"/>
      <w:bookmarkEnd w:id="370"/>
      <w:r>
        <w:rPr>
          <w:rtl/>
        </w:rPr>
        <w:t>יצחק כהן (ש"ס):</w:t>
      </w:r>
    </w:p>
    <w:p w14:paraId="55ACAB63" w14:textId="77777777" w:rsidR="00000000" w:rsidRDefault="001C3AAC">
      <w:pPr>
        <w:pStyle w:val="a"/>
        <w:rPr>
          <w:rtl/>
        </w:rPr>
      </w:pPr>
    </w:p>
    <w:p w14:paraId="5C37D027" w14:textId="77777777" w:rsidR="00000000" w:rsidRDefault="001C3AAC">
      <w:pPr>
        <w:pStyle w:val="a"/>
        <w:rPr>
          <w:rFonts w:hint="cs"/>
          <w:rtl/>
        </w:rPr>
      </w:pPr>
      <w:r>
        <w:rPr>
          <w:rFonts w:hint="cs"/>
          <w:rtl/>
        </w:rPr>
        <w:t xml:space="preserve">אין צורך, ממילא שותקים. </w:t>
      </w:r>
    </w:p>
    <w:p w14:paraId="6439442E" w14:textId="77777777" w:rsidR="00000000" w:rsidRDefault="001C3AAC">
      <w:pPr>
        <w:pStyle w:val="ad"/>
        <w:rPr>
          <w:rtl/>
        </w:rPr>
      </w:pPr>
      <w:r>
        <w:rPr>
          <w:rtl/>
        </w:rPr>
        <w:br/>
      </w:r>
      <w:r>
        <w:rPr>
          <w:rFonts w:hint="cs"/>
          <w:rtl/>
        </w:rPr>
        <w:br/>
      </w:r>
      <w:r>
        <w:rPr>
          <w:rtl/>
        </w:rPr>
        <w:t>היו"ר ראובן ריבלין:</w:t>
      </w:r>
    </w:p>
    <w:p w14:paraId="03F974A7" w14:textId="77777777" w:rsidR="00000000" w:rsidRDefault="001C3AAC">
      <w:pPr>
        <w:pStyle w:val="a"/>
        <w:rPr>
          <w:rtl/>
        </w:rPr>
      </w:pPr>
    </w:p>
    <w:p w14:paraId="13FCD947" w14:textId="77777777" w:rsidR="00000000" w:rsidRDefault="001C3AAC">
      <w:pPr>
        <w:pStyle w:val="a"/>
        <w:rPr>
          <w:rFonts w:hint="cs"/>
          <w:rtl/>
        </w:rPr>
      </w:pPr>
      <w:r>
        <w:rPr>
          <w:rFonts w:hint="cs"/>
          <w:rtl/>
        </w:rPr>
        <w:t>חבר כנסת כהן, זה על חשבונך. אתה יכול להמשיך לדבר, הו</w:t>
      </w:r>
      <w:r>
        <w:rPr>
          <w:rFonts w:hint="cs"/>
          <w:rtl/>
        </w:rPr>
        <w:t>א לא מחויב - - -</w:t>
      </w:r>
    </w:p>
    <w:p w14:paraId="66282B84" w14:textId="77777777" w:rsidR="00000000" w:rsidRDefault="001C3AAC">
      <w:pPr>
        <w:pStyle w:val="SpeakerCon"/>
        <w:rPr>
          <w:rtl/>
        </w:rPr>
      </w:pPr>
      <w:r>
        <w:rPr>
          <w:rtl/>
        </w:rPr>
        <w:br/>
      </w:r>
      <w:bookmarkStart w:id="371" w:name="FS000000580T21_07_2003_20_43_43C"/>
      <w:bookmarkEnd w:id="371"/>
      <w:r>
        <w:rPr>
          <w:rtl/>
        </w:rPr>
        <w:t>יצחק כהן (ש"ס):</w:t>
      </w:r>
    </w:p>
    <w:p w14:paraId="2E1A6608" w14:textId="77777777" w:rsidR="00000000" w:rsidRDefault="001C3AAC">
      <w:pPr>
        <w:pStyle w:val="a"/>
        <w:rPr>
          <w:rtl/>
        </w:rPr>
      </w:pPr>
    </w:p>
    <w:p w14:paraId="45C91D25" w14:textId="77777777" w:rsidR="00000000" w:rsidRDefault="001C3AAC">
      <w:pPr>
        <w:pStyle w:val="a"/>
        <w:rPr>
          <w:rFonts w:hint="cs"/>
          <w:rtl/>
        </w:rPr>
      </w:pPr>
      <w:r>
        <w:rPr>
          <w:rFonts w:hint="cs"/>
          <w:rtl/>
        </w:rPr>
        <w:t>ומוחקים חבל ארץ שלם ומקימים את חבל נווה-דקלים. ב-1982 פורצת מלחמת לבנון, שאדוני הגדיר אותה - מהמוצדקות שבמלחמות ישראל. 20 שנה אחרי זה, כמעט, בורחים מלבנון ומותירים מאחור מוצבים שלמים, ביזיונות. מפקירים ידידים, מפקירים לוח</w:t>
      </w:r>
      <w:r>
        <w:rPr>
          <w:rFonts w:hint="cs"/>
          <w:rtl/>
        </w:rPr>
        <w:t xml:space="preserve">מים שלחמו אתנו כתף אל כתף. </w:t>
      </w:r>
    </w:p>
    <w:p w14:paraId="4F6FDEEB" w14:textId="77777777" w:rsidR="00000000" w:rsidRDefault="001C3AAC">
      <w:pPr>
        <w:pStyle w:val="a"/>
        <w:rPr>
          <w:rFonts w:hint="cs"/>
          <w:rtl/>
        </w:rPr>
      </w:pPr>
    </w:p>
    <w:p w14:paraId="11C7CC58" w14:textId="77777777" w:rsidR="00000000" w:rsidRDefault="001C3AAC">
      <w:pPr>
        <w:pStyle w:val="a"/>
        <w:rPr>
          <w:rFonts w:hint="cs"/>
          <w:rtl/>
        </w:rPr>
      </w:pPr>
      <w:r>
        <w:rPr>
          <w:rFonts w:hint="cs"/>
          <w:rtl/>
        </w:rPr>
        <w:t>ב-2000 פורצת אינתיפאדה - אינתיפאדה קשה. אדוני ראש הממשלה מעודד ושולח - תכבשו את הגבעות. כל גבעה שתכבשו - שלכם היא. והם שומעים וכובשים את הגבעות. והנה, מתחממת הגזרה עם עירק, ונשיא ארצות-הברית וראש ממשלת בריטניה מנסים לשכנע את כל</w:t>
      </w:r>
      <w:r>
        <w:rPr>
          <w:rFonts w:hint="cs"/>
          <w:rtl/>
        </w:rPr>
        <w:t xml:space="preserve"> העולם - - -</w:t>
      </w:r>
    </w:p>
    <w:p w14:paraId="38F6FFD2" w14:textId="77777777" w:rsidR="00000000" w:rsidRDefault="001C3AAC">
      <w:pPr>
        <w:pStyle w:val="ac"/>
        <w:rPr>
          <w:rtl/>
        </w:rPr>
      </w:pPr>
      <w:r>
        <w:rPr>
          <w:rtl/>
        </w:rPr>
        <w:br/>
        <w:t>משה גפני (יהדות התורה):</w:t>
      </w:r>
    </w:p>
    <w:p w14:paraId="76C0E970" w14:textId="77777777" w:rsidR="00000000" w:rsidRDefault="001C3AAC">
      <w:pPr>
        <w:pStyle w:val="a"/>
        <w:rPr>
          <w:rtl/>
        </w:rPr>
      </w:pPr>
    </w:p>
    <w:p w14:paraId="61C858D5" w14:textId="77777777" w:rsidR="00000000" w:rsidRDefault="001C3AAC">
      <w:pPr>
        <w:pStyle w:val="a"/>
        <w:rPr>
          <w:rFonts w:hint="cs"/>
          <w:rtl/>
        </w:rPr>
      </w:pPr>
      <w:r>
        <w:rPr>
          <w:rFonts w:hint="cs"/>
          <w:rtl/>
        </w:rPr>
        <w:t>הרב כהן, לאן אתה הולך להגיע בסוף?</w:t>
      </w:r>
    </w:p>
    <w:p w14:paraId="5E04D9FD" w14:textId="77777777" w:rsidR="00000000" w:rsidRDefault="001C3AAC">
      <w:pPr>
        <w:pStyle w:val="SpeakerCon"/>
        <w:rPr>
          <w:rtl/>
        </w:rPr>
      </w:pPr>
      <w:r>
        <w:rPr>
          <w:rtl/>
        </w:rPr>
        <w:br/>
      </w:r>
      <w:bookmarkStart w:id="372" w:name="FS000000580T21_07_2003_20_47_40C"/>
      <w:bookmarkEnd w:id="372"/>
      <w:r>
        <w:rPr>
          <w:rtl/>
        </w:rPr>
        <w:t>יצחק כהן (ש"ס):</w:t>
      </w:r>
    </w:p>
    <w:p w14:paraId="7B2BAD5A" w14:textId="77777777" w:rsidR="00000000" w:rsidRDefault="001C3AAC">
      <w:pPr>
        <w:pStyle w:val="a"/>
        <w:rPr>
          <w:rtl/>
        </w:rPr>
      </w:pPr>
    </w:p>
    <w:p w14:paraId="55A64BDB" w14:textId="77777777" w:rsidR="00000000" w:rsidRDefault="001C3AAC">
      <w:pPr>
        <w:pStyle w:val="a"/>
        <w:rPr>
          <w:rFonts w:hint="cs"/>
          <w:rtl/>
        </w:rPr>
      </w:pPr>
      <w:r>
        <w:rPr>
          <w:rFonts w:hint="cs"/>
          <w:rtl/>
        </w:rPr>
        <w:t xml:space="preserve">תיכף. </w:t>
      </w:r>
    </w:p>
    <w:p w14:paraId="67B8FBA1" w14:textId="77777777" w:rsidR="00000000" w:rsidRDefault="001C3AAC">
      <w:pPr>
        <w:pStyle w:val="ad"/>
        <w:rPr>
          <w:rtl/>
        </w:rPr>
      </w:pPr>
      <w:r>
        <w:rPr>
          <w:rtl/>
        </w:rPr>
        <w:br/>
        <w:t>היו"ר ראובן ריבלין:</w:t>
      </w:r>
    </w:p>
    <w:p w14:paraId="3E9A3EFB" w14:textId="77777777" w:rsidR="00000000" w:rsidRDefault="001C3AAC">
      <w:pPr>
        <w:pStyle w:val="a"/>
        <w:rPr>
          <w:rtl/>
        </w:rPr>
      </w:pPr>
    </w:p>
    <w:p w14:paraId="3E6F07D0" w14:textId="77777777" w:rsidR="00000000" w:rsidRDefault="001C3AAC">
      <w:pPr>
        <w:pStyle w:val="a"/>
        <w:rPr>
          <w:rFonts w:hint="cs"/>
          <w:rtl/>
        </w:rPr>
      </w:pPr>
      <w:r>
        <w:rPr>
          <w:rFonts w:hint="cs"/>
          <w:rtl/>
        </w:rPr>
        <w:t xml:space="preserve">עוד מעט הוא מגיע לשש דקות. </w:t>
      </w:r>
    </w:p>
    <w:p w14:paraId="448B8E3B" w14:textId="77777777" w:rsidR="00000000" w:rsidRDefault="001C3AAC">
      <w:pPr>
        <w:pStyle w:val="SpeakerCon"/>
        <w:rPr>
          <w:rtl/>
        </w:rPr>
      </w:pPr>
      <w:r>
        <w:rPr>
          <w:rtl/>
        </w:rPr>
        <w:br/>
      </w:r>
      <w:bookmarkStart w:id="373" w:name="FS000000580T21_07_2003_20_47_55C"/>
      <w:bookmarkEnd w:id="373"/>
      <w:r>
        <w:rPr>
          <w:rtl/>
        </w:rPr>
        <w:t>יצחק כהן (ש"ס):</w:t>
      </w:r>
    </w:p>
    <w:p w14:paraId="38DC34D7" w14:textId="77777777" w:rsidR="00000000" w:rsidRDefault="001C3AAC">
      <w:pPr>
        <w:pStyle w:val="a"/>
        <w:rPr>
          <w:rtl/>
        </w:rPr>
      </w:pPr>
    </w:p>
    <w:p w14:paraId="72E3F9EA" w14:textId="77777777" w:rsidR="00000000" w:rsidRDefault="001C3AAC">
      <w:pPr>
        <w:pStyle w:val="a"/>
        <w:rPr>
          <w:rFonts w:hint="cs"/>
          <w:rtl/>
        </w:rPr>
      </w:pPr>
      <w:r>
        <w:rPr>
          <w:rFonts w:hint="cs"/>
          <w:rtl/>
        </w:rPr>
        <w:t xml:space="preserve">לאיוולת. לאיוולת של כל השנים. </w:t>
      </w:r>
    </w:p>
    <w:p w14:paraId="2EF76FBC" w14:textId="77777777" w:rsidR="00000000" w:rsidRDefault="001C3AAC">
      <w:pPr>
        <w:pStyle w:val="ad"/>
        <w:rPr>
          <w:rtl/>
        </w:rPr>
      </w:pPr>
      <w:r>
        <w:rPr>
          <w:rtl/>
        </w:rPr>
        <w:br/>
        <w:t>היו"ר ראובן ריבלין:</w:t>
      </w:r>
    </w:p>
    <w:p w14:paraId="65863E29" w14:textId="77777777" w:rsidR="00000000" w:rsidRDefault="001C3AAC">
      <w:pPr>
        <w:pStyle w:val="a"/>
        <w:rPr>
          <w:rtl/>
        </w:rPr>
      </w:pPr>
    </w:p>
    <w:p w14:paraId="6A0B93F1" w14:textId="77777777" w:rsidR="00000000" w:rsidRDefault="001C3AAC">
      <w:pPr>
        <w:pStyle w:val="a"/>
        <w:rPr>
          <w:rFonts w:hint="cs"/>
          <w:rtl/>
        </w:rPr>
      </w:pPr>
      <w:r>
        <w:rPr>
          <w:rFonts w:hint="cs"/>
          <w:rtl/>
        </w:rPr>
        <w:t xml:space="preserve">יש לך עוד שתי דקות ו-19 שניות. </w:t>
      </w:r>
    </w:p>
    <w:p w14:paraId="593777B7" w14:textId="77777777" w:rsidR="00000000" w:rsidRDefault="001C3AAC">
      <w:pPr>
        <w:pStyle w:val="ac"/>
        <w:rPr>
          <w:rtl/>
        </w:rPr>
      </w:pPr>
      <w:r>
        <w:rPr>
          <w:rtl/>
        </w:rPr>
        <w:br/>
      </w:r>
      <w:r>
        <w:rPr>
          <w:rFonts w:hint="cs"/>
          <w:rtl/>
        </w:rPr>
        <w:br/>
      </w:r>
      <w:r>
        <w:rPr>
          <w:rtl/>
        </w:rPr>
        <w:t>דוד</w:t>
      </w:r>
      <w:r>
        <w:rPr>
          <w:rtl/>
        </w:rPr>
        <w:t xml:space="preserve"> טל (עם אחד):</w:t>
      </w:r>
    </w:p>
    <w:p w14:paraId="3FF8884A" w14:textId="77777777" w:rsidR="00000000" w:rsidRDefault="001C3AAC">
      <w:pPr>
        <w:pStyle w:val="a"/>
        <w:rPr>
          <w:rtl/>
        </w:rPr>
      </w:pPr>
    </w:p>
    <w:p w14:paraId="3C914C6F" w14:textId="77777777" w:rsidR="00000000" w:rsidRDefault="001C3AAC">
      <w:pPr>
        <w:pStyle w:val="a"/>
        <w:rPr>
          <w:rFonts w:hint="cs"/>
          <w:rtl/>
        </w:rPr>
      </w:pPr>
      <w:r>
        <w:rPr>
          <w:rFonts w:hint="cs"/>
          <w:rtl/>
        </w:rPr>
        <w:t xml:space="preserve">אדוני, אתה בטח מוסיף לו עוד ארבע דקות. </w:t>
      </w:r>
    </w:p>
    <w:p w14:paraId="2D2E1817" w14:textId="77777777" w:rsidR="00000000" w:rsidRDefault="001C3AAC">
      <w:pPr>
        <w:pStyle w:val="ad"/>
        <w:rPr>
          <w:rtl/>
        </w:rPr>
      </w:pPr>
      <w:r>
        <w:rPr>
          <w:rtl/>
        </w:rPr>
        <w:br/>
        <w:t>היו"ר ראובן ריבלין:</w:t>
      </w:r>
    </w:p>
    <w:p w14:paraId="5C5EF50F" w14:textId="77777777" w:rsidR="00000000" w:rsidRDefault="001C3AAC">
      <w:pPr>
        <w:pStyle w:val="a"/>
        <w:rPr>
          <w:rtl/>
        </w:rPr>
      </w:pPr>
    </w:p>
    <w:p w14:paraId="41EC1DF6" w14:textId="77777777" w:rsidR="00000000" w:rsidRDefault="001C3AAC">
      <w:pPr>
        <w:pStyle w:val="a"/>
        <w:rPr>
          <w:rFonts w:hint="cs"/>
          <w:rtl/>
        </w:rPr>
      </w:pPr>
      <w:r>
        <w:rPr>
          <w:rFonts w:hint="cs"/>
          <w:rtl/>
        </w:rPr>
        <w:t xml:space="preserve">לא אוסיף לו אפילו ארבע שניות. </w:t>
      </w:r>
    </w:p>
    <w:p w14:paraId="1A463438" w14:textId="77777777" w:rsidR="00000000" w:rsidRDefault="001C3AAC">
      <w:pPr>
        <w:pStyle w:val="ac"/>
        <w:rPr>
          <w:rtl/>
        </w:rPr>
      </w:pPr>
      <w:r>
        <w:rPr>
          <w:rtl/>
        </w:rPr>
        <w:br/>
        <w:t>דוד טל (עם אחד):</w:t>
      </w:r>
    </w:p>
    <w:p w14:paraId="124E179F" w14:textId="77777777" w:rsidR="00000000" w:rsidRDefault="001C3AAC">
      <w:pPr>
        <w:pStyle w:val="a"/>
        <w:rPr>
          <w:rtl/>
        </w:rPr>
      </w:pPr>
    </w:p>
    <w:p w14:paraId="58ECE8FB" w14:textId="77777777" w:rsidR="00000000" w:rsidRDefault="001C3AAC">
      <w:pPr>
        <w:pStyle w:val="a"/>
        <w:rPr>
          <w:rFonts w:hint="cs"/>
          <w:rtl/>
        </w:rPr>
      </w:pPr>
      <w:r>
        <w:rPr>
          <w:rFonts w:hint="cs"/>
          <w:rtl/>
        </w:rPr>
        <w:t xml:space="preserve">למה איפה ואיפה? </w:t>
      </w:r>
    </w:p>
    <w:p w14:paraId="13B2C432" w14:textId="77777777" w:rsidR="00000000" w:rsidRDefault="001C3AAC">
      <w:pPr>
        <w:pStyle w:val="ad"/>
        <w:rPr>
          <w:rtl/>
        </w:rPr>
      </w:pPr>
      <w:r>
        <w:rPr>
          <w:rtl/>
        </w:rPr>
        <w:br/>
        <w:t>היו"ר ראובן ריבלין:</w:t>
      </w:r>
    </w:p>
    <w:p w14:paraId="4C1D71ED" w14:textId="77777777" w:rsidR="00000000" w:rsidRDefault="001C3AAC">
      <w:pPr>
        <w:pStyle w:val="a"/>
        <w:rPr>
          <w:rtl/>
        </w:rPr>
      </w:pPr>
    </w:p>
    <w:p w14:paraId="20A8810B" w14:textId="77777777" w:rsidR="00000000" w:rsidRDefault="001C3AAC">
      <w:pPr>
        <w:pStyle w:val="a"/>
        <w:rPr>
          <w:rFonts w:hint="cs"/>
          <w:rtl/>
        </w:rPr>
      </w:pPr>
      <w:r>
        <w:rPr>
          <w:rFonts w:hint="cs"/>
          <w:rtl/>
        </w:rPr>
        <w:t>לא הוספתי לאף אחד.</w:t>
      </w:r>
    </w:p>
    <w:p w14:paraId="7B6B44B4" w14:textId="77777777" w:rsidR="00000000" w:rsidRDefault="001C3AAC">
      <w:pPr>
        <w:pStyle w:val="SpeakerCon"/>
        <w:rPr>
          <w:rtl/>
        </w:rPr>
      </w:pPr>
      <w:r>
        <w:rPr>
          <w:rtl/>
        </w:rPr>
        <w:br/>
      </w:r>
      <w:bookmarkStart w:id="374" w:name="FS000000580T21_07_2003_20_49_01C"/>
      <w:bookmarkEnd w:id="374"/>
      <w:r>
        <w:rPr>
          <w:rtl/>
        </w:rPr>
        <w:t>יצחק כהן (ש"ס):</w:t>
      </w:r>
    </w:p>
    <w:p w14:paraId="5D37B90E" w14:textId="77777777" w:rsidR="00000000" w:rsidRDefault="001C3AAC">
      <w:pPr>
        <w:pStyle w:val="a"/>
        <w:rPr>
          <w:rtl/>
        </w:rPr>
      </w:pPr>
    </w:p>
    <w:p w14:paraId="3DC33E1B" w14:textId="77777777" w:rsidR="00000000" w:rsidRDefault="001C3AAC">
      <w:pPr>
        <w:pStyle w:val="a"/>
        <w:rPr>
          <w:rFonts w:hint="cs"/>
          <w:rtl/>
        </w:rPr>
      </w:pPr>
      <w:r>
        <w:rPr>
          <w:rFonts w:hint="cs"/>
          <w:rtl/>
        </w:rPr>
        <w:t xml:space="preserve">אתם מפריעים לי. תשים זמן פציעות. תן מה שנתת לכולם. </w:t>
      </w:r>
    </w:p>
    <w:p w14:paraId="06325A7E" w14:textId="77777777" w:rsidR="00000000" w:rsidRDefault="001C3AAC">
      <w:pPr>
        <w:pStyle w:val="a"/>
        <w:rPr>
          <w:rFonts w:hint="cs"/>
          <w:rtl/>
        </w:rPr>
      </w:pPr>
    </w:p>
    <w:p w14:paraId="54C64E97" w14:textId="77777777" w:rsidR="00000000" w:rsidRDefault="001C3AAC">
      <w:pPr>
        <w:pStyle w:val="a"/>
        <w:rPr>
          <w:rFonts w:hint="cs"/>
          <w:rtl/>
        </w:rPr>
      </w:pPr>
      <w:r>
        <w:rPr>
          <w:rFonts w:hint="cs"/>
          <w:rtl/>
        </w:rPr>
        <w:t>- - - מנסים לשכנע את כל העולם שבעירק יש מאגר נשק שמספיק בשביל להשמיד את כל העולם פעמיים - ופה נסחפים באווירה שאדוני ראש הממשלה יוצר - -</w:t>
      </w:r>
    </w:p>
    <w:p w14:paraId="56C1E73F" w14:textId="77777777" w:rsidR="00000000" w:rsidRDefault="001C3AAC">
      <w:pPr>
        <w:pStyle w:val="ac"/>
        <w:rPr>
          <w:rtl/>
        </w:rPr>
      </w:pPr>
      <w:r>
        <w:rPr>
          <w:rtl/>
        </w:rPr>
        <w:br/>
        <w:t>עזמי בשארה (בל"ד):</w:t>
      </w:r>
    </w:p>
    <w:p w14:paraId="67D14768" w14:textId="77777777" w:rsidR="00000000" w:rsidRDefault="001C3AAC">
      <w:pPr>
        <w:pStyle w:val="a"/>
        <w:rPr>
          <w:rtl/>
        </w:rPr>
      </w:pPr>
    </w:p>
    <w:p w14:paraId="62AD53B8" w14:textId="77777777" w:rsidR="00000000" w:rsidRDefault="001C3AAC">
      <w:pPr>
        <w:pStyle w:val="a"/>
        <w:rPr>
          <w:rFonts w:hint="cs"/>
          <w:rtl/>
        </w:rPr>
      </w:pPr>
      <w:r>
        <w:rPr>
          <w:rFonts w:hint="cs"/>
          <w:rtl/>
        </w:rPr>
        <w:t>- - - שבוש עצמו - - -</w:t>
      </w:r>
    </w:p>
    <w:p w14:paraId="2E71AC1C" w14:textId="77777777" w:rsidR="00000000" w:rsidRDefault="001C3AAC">
      <w:pPr>
        <w:pStyle w:val="SpeakerCon"/>
        <w:rPr>
          <w:rtl/>
        </w:rPr>
      </w:pPr>
      <w:r>
        <w:rPr>
          <w:rtl/>
        </w:rPr>
        <w:br/>
      </w:r>
      <w:bookmarkStart w:id="375" w:name="FS000000580T21_07_2003_20_51_09C"/>
      <w:bookmarkEnd w:id="375"/>
      <w:r>
        <w:rPr>
          <w:rtl/>
        </w:rPr>
        <w:t>יצחק כהן (ש"ס):</w:t>
      </w:r>
    </w:p>
    <w:p w14:paraId="59E48816" w14:textId="77777777" w:rsidR="00000000" w:rsidRDefault="001C3AAC">
      <w:pPr>
        <w:pStyle w:val="a"/>
        <w:rPr>
          <w:rtl/>
        </w:rPr>
      </w:pPr>
    </w:p>
    <w:p w14:paraId="2F458CA2" w14:textId="77777777" w:rsidR="00000000" w:rsidRDefault="001C3AAC">
      <w:pPr>
        <w:pStyle w:val="a"/>
        <w:rPr>
          <w:rFonts w:hint="cs"/>
          <w:rtl/>
        </w:rPr>
      </w:pPr>
      <w:r>
        <w:rPr>
          <w:rFonts w:hint="cs"/>
          <w:rtl/>
        </w:rPr>
        <w:t>- - והאלוף עמוס גלעד יוצא בכותרת ענקית - כשייחשף הנשק להשמד</w:t>
      </w:r>
      <w:r>
        <w:rPr>
          <w:rFonts w:hint="cs"/>
          <w:rtl/>
        </w:rPr>
        <w:t xml:space="preserve">ה המונית, כל העולם כולו יזדעזע. עד עכשיו, אדוני ראש הממשלה, מצאו שם כמה חביות עמבה, בקושי. </w:t>
      </w:r>
    </w:p>
    <w:p w14:paraId="1A30F81F" w14:textId="77777777" w:rsidR="00000000" w:rsidRDefault="001C3AAC">
      <w:pPr>
        <w:pStyle w:val="a"/>
        <w:rPr>
          <w:rFonts w:hint="cs"/>
          <w:rtl/>
        </w:rPr>
      </w:pPr>
    </w:p>
    <w:p w14:paraId="63AB8BDC" w14:textId="77777777" w:rsidR="00000000" w:rsidRDefault="001C3AAC">
      <w:pPr>
        <w:pStyle w:val="a"/>
        <w:rPr>
          <w:rFonts w:hint="cs"/>
          <w:rtl/>
        </w:rPr>
      </w:pPr>
      <w:r>
        <w:rPr>
          <w:rFonts w:hint="cs"/>
          <w:rtl/>
        </w:rPr>
        <w:t>והשטר מוגש לפירעון, וזה היה ברור. יוסי שריד, אתה זוכר - בוועדת חוץ וביטחון - אם מישהו העז לומר משהו נגד מה שהולך להתחולל בעירק, ישר תקפו אותו. אלי בא אביגדור יצחקי</w:t>
      </w:r>
      <w:r>
        <w:rPr>
          <w:rFonts w:hint="cs"/>
          <w:rtl/>
        </w:rPr>
        <w:t xml:space="preserve"> ואמר - - -</w:t>
      </w:r>
    </w:p>
    <w:p w14:paraId="47216584" w14:textId="77777777" w:rsidR="00000000" w:rsidRDefault="001C3AAC">
      <w:pPr>
        <w:pStyle w:val="ac"/>
        <w:rPr>
          <w:rtl/>
        </w:rPr>
      </w:pPr>
      <w:r>
        <w:rPr>
          <w:rtl/>
        </w:rPr>
        <w:br/>
        <w:t>יוסי שריד (מרצ):</w:t>
      </w:r>
    </w:p>
    <w:p w14:paraId="674056B0" w14:textId="77777777" w:rsidR="00000000" w:rsidRDefault="001C3AAC">
      <w:pPr>
        <w:pStyle w:val="a"/>
        <w:rPr>
          <w:rtl/>
        </w:rPr>
      </w:pPr>
    </w:p>
    <w:p w14:paraId="2A4A80B2" w14:textId="77777777" w:rsidR="00000000" w:rsidRDefault="001C3AAC">
      <w:pPr>
        <w:pStyle w:val="a"/>
        <w:rPr>
          <w:rFonts w:hint="cs"/>
          <w:rtl/>
        </w:rPr>
      </w:pPr>
      <w:r>
        <w:rPr>
          <w:rFonts w:hint="cs"/>
          <w:rtl/>
        </w:rPr>
        <w:t>אני הייתי היחיד במדינת ישראל שכתב שני מאמרים על סכלותו של נשיא ארצות-הברית - - -</w:t>
      </w:r>
    </w:p>
    <w:p w14:paraId="0737EF94" w14:textId="77777777" w:rsidR="00000000" w:rsidRDefault="001C3AAC">
      <w:pPr>
        <w:pStyle w:val="ad"/>
        <w:rPr>
          <w:rtl/>
        </w:rPr>
      </w:pPr>
      <w:r>
        <w:rPr>
          <w:rtl/>
        </w:rPr>
        <w:br/>
        <w:t>היו"ר ראובן ריבלין:</w:t>
      </w:r>
    </w:p>
    <w:p w14:paraId="07EEBC1D" w14:textId="77777777" w:rsidR="00000000" w:rsidRDefault="001C3AAC">
      <w:pPr>
        <w:pStyle w:val="a"/>
        <w:rPr>
          <w:rtl/>
        </w:rPr>
      </w:pPr>
    </w:p>
    <w:p w14:paraId="6CB3529D" w14:textId="77777777" w:rsidR="00000000" w:rsidRDefault="001C3AAC">
      <w:pPr>
        <w:pStyle w:val="a"/>
        <w:rPr>
          <w:rFonts w:hint="cs"/>
          <w:rtl/>
        </w:rPr>
      </w:pPr>
      <w:r>
        <w:rPr>
          <w:rFonts w:hint="cs"/>
          <w:rtl/>
        </w:rPr>
        <w:t xml:space="preserve">זה על חשבונך. </w:t>
      </w:r>
    </w:p>
    <w:p w14:paraId="36754613" w14:textId="77777777" w:rsidR="00000000" w:rsidRDefault="001C3AAC">
      <w:pPr>
        <w:pStyle w:val="SpeakerCon"/>
        <w:rPr>
          <w:rtl/>
        </w:rPr>
      </w:pPr>
      <w:r>
        <w:rPr>
          <w:rtl/>
        </w:rPr>
        <w:br/>
      </w:r>
      <w:bookmarkStart w:id="376" w:name="FS000000580T21_07_2003_20_54_54C"/>
      <w:bookmarkEnd w:id="376"/>
      <w:r>
        <w:rPr>
          <w:rtl/>
        </w:rPr>
        <w:t>יצחק כהן (ש"ס):</w:t>
      </w:r>
    </w:p>
    <w:p w14:paraId="4C0E1640" w14:textId="77777777" w:rsidR="00000000" w:rsidRDefault="001C3AAC">
      <w:pPr>
        <w:pStyle w:val="a"/>
        <w:rPr>
          <w:rtl/>
        </w:rPr>
      </w:pPr>
    </w:p>
    <w:p w14:paraId="53787CCD" w14:textId="77777777" w:rsidR="00000000" w:rsidRDefault="001C3AAC">
      <w:pPr>
        <w:pStyle w:val="a"/>
        <w:rPr>
          <w:rFonts w:hint="cs"/>
          <w:rtl/>
        </w:rPr>
      </w:pPr>
      <w:r>
        <w:rPr>
          <w:rFonts w:hint="cs"/>
          <w:rtl/>
        </w:rPr>
        <w:t xml:space="preserve">על חשבוני, יוסי. </w:t>
      </w:r>
    </w:p>
    <w:p w14:paraId="50589F5C" w14:textId="77777777" w:rsidR="00000000" w:rsidRDefault="001C3AAC">
      <w:pPr>
        <w:pStyle w:val="ad"/>
        <w:rPr>
          <w:rFonts w:hint="cs"/>
          <w:rtl/>
        </w:rPr>
      </w:pPr>
      <w:r>
        <w:rPr>
          <w:rtl/>
        </w:rPr>
        <w:br/>
        <w:t>היו"ר ראובן ריבלין:</w:t>
      </w:r>
    </w:p>
    <w:p w14:paraId="72E672EC" w14:textId="77777777" w:rsidR="00000000" w:rsidRDefault="001C3AAC">
      <w:pPr>
        <w:pStyle w:val="a"/>
        <w:rPr>
          <w:rFonts w:hint="cs"/>
          <w:rtl/>
        </w:rPr>
      </w:pPr>
    </w:p>
    <w:p w14:paraId="0DD3B429" w14:textId="77777777" w:rsidR="00000000" w:rsidRDefault="001C3AAC">
      <w:pPr>
        <w:pStyle w:val="a"/>
        <w:rPr>
          <w:rFonts w:hint="cs"/>
          <w:rtl/>
        </w:rPr>
      </w:pPr>
      <w:r>
        <w:rPr>
          <w:rFonts w:hint="cs"/>
          <w:rtl/>
        </w:rPr>
        <w:t>על חשבונך, אני מודיע לך. אתה שאלת אותו, הוא ענה ל</w:t>
      </w:r>
      <w:r>
        <w:rPr>
          <w:rFonts w:hint="cs"/>
          <w:rtl/>
        </w:rPr>
        <w:t xml:space="preserve">ך. </w:t>
      </w:r>
    </w:p>
    <w:p w14:paraId="0DB33614" w14:textId="77777777" w:rsidR="00000000" w:rsidRDefault="001C3AAC">
      <w:pPr>
        <w:pStyle w:val="SpeakerCon"/>
        <w:rPr>
          <w:rtl/>
        </w:rPr>
      </w:pPr>
      <w:r>
        <w:rPr>
          <w:rtl/>
        </w:rPr>
        <w:br/>
      </w:r>
      <w:bookmarkStart w:id="377" w:name="FS000000580T21_07_2003_20_55_18C"/>
      <w:bookmarkEnd w:id="377"/>
      <w:r>
        <w:rPr>
          <w:rtl/>
        </w:rPr>
        <w:t>יצחק כהן (ש"ס):</w:t>
      </w:r>
    </w:p>
    <w:p w14:paraId="2F2E650C" w14:textId="77777777" w:rsidR="00000000" w:rsidRDefault="001C3AAC">
      <w:pPr>
        <w:pStyle w:val="a"/>
        <w:rPr>
          <w:rtl/>
        </w:rPr>
      </w:pPr>
    </w:p>
    <w:p w14:paraId="21E757A6" w14:textId="77777777" w:rsidR="00000000" w:rsidRDefault="001C3AAC">
      <w:pPr>
        <w:pStyle w:val="a"/>
        <w:rPr>
          <w:rFonts w:hint="cs"/>
          <w:rtl/>
        </w:rPr>
      </w:pPr>
      <w:r>
        <w:rPr>
          <w:rFonts w:hint="cs"/>
          <w:rtl/>
        </w:rPr>
        <w:t>אני זוכר שאמרנו משהו בוועדת חוץ וביטחון, שזה משהו לא נראה, אם צוותי האו"ם מסתובבים שם באופן חופשי ולא מוצאים שום דבר - אז ניגש אלי אביגדור יצחקי אחרי זה: איך אתה מדבר, אתה קורא מסמכים? אתה רואה מסמכים? איך אתה מדבר? אמרתי: אני הקטן לא</w:t>
      </w:r>
      <w:r>
        <w:rPr>
          <w:rFonts w:hint="cs"/>
          <w:rtl/>
        </w:rPr>
        <w:t xml:space="preserve"> קורא מסמכים, סליחה. אבל המציאות טופחת על הפנים - כמו כל השנים, כמו כל ההיסטוריה.</w:t>
      </w:r>
    </w:p>
    <w:p w14:paraId="431A506C" w14:textId="77777777" w:rsidR="00000000" w:rsidRDefault="001C3AAC">
      <w:pPr>
        <w:pStyle w:val="a"/>
        <w:rPr>
          <w:rFonts w:hint="cs"/>
          <w:rtl/>
        </w:rPr>
      </w:pPr>
    </w:p>
    <w:p w14:paraId="638C2642" w14:textId="77777777" w:rsidR="00000000" w:rsidRDefault="001C3AAC">
      <w:pPr>
        <w:pStyle w:val="a"/>
        <w:rPr>
          <w:rFonts w:hint="cs"/>
          <w:rtl/>
        </w:rPr>
      </w:pPr>
      <w:r>
        <w:rPr>
          <w:rFonts w:hint="cs"/>
          <w:rtl/>
        </w:rPr>
        <w:t>והנה, נשיא ארצות-הברית וראש ממשלת בריטניה מגישים את השטר לפירעון, ואריאל שרון - ששולח את "נוער הגבעות" לכבוש את הגבעות - פתאום אומר: הכיבוש משחית. הכיבוש משחית. צריכים להקים</w:t>
      </w:r>
      <w:r>
        <w:rPr>
          <w:rFonts w:hint="cs"/>
          <w:rtl/>
        </w:rPr>
        <w:t xml:space="preserve"> מדינה פלסטינית, עם רצף טריטוריאלי. </w:t>
      </w:r>
    </w:p>
    <w:p w14:paraId="12A4A8D1" w14:textId="77777777" w:rsidR="00000000" w:rsidRDefault="001C3AAC">
      <w:pPr>
        <w:pStyle w:val="a"/>
        <w:rPr>
          <w:rFonts w:hint="cs"/>
          <w:rtl/>
        </w:rPr>
      </w:pPr>
    </w:p>
    <w:p w14:paraId="51ED108C" w14:textId="77777777" w:rsidR="00000000" w:rsidRDefault="001C3AAC">
      <w:pPr>
        <w:pStyle w:val="a"/>
        <w:rPr>
          <w:rFonts w:hint="cs"/>
          <w:rtl/>
        </w:rPr>
      </w:pPr>
      <w:r>
        <w:rPr>
          <w:rFonts w:hint="cs"/>
          <w:rtl/>
        </w:rPr>
        <w:t>דבר אחד אני לא מבין, איך אנשי המפד"ל והאיחוד הלאומי חיים עם הסתירה הזאת. הלוא אני מאמין באמונה שלמה שראש הממשלה לא משקר לבוש, וכשהוא אומר הוא מתכוון למה שהוא אומר. אני חולק על חיים רמון.</w:t>
      </w:r>
    </w:p>
    <w:p w14:paraId="0EA0B4A9" w14:textId="77777777" w:rsidR="00000000" w:rsidRDefault="001C3AAC">
      <w:pPr>
        <w:pStyle w:val="ad"/>
        <w:rPr>
          <w:rtl/>
        </w:rPr>
      </w:pPr>
      <w:r>
        <w:rPr>
          <w:rtl/>
        </w:rPr>
        <w:br/>
        <w:t>היו"ר ראובן ריבלין:</w:t>
      </w:r>
    </w:p>
    <w:p w14:paraId="463F7D27" w14:textId="77777777" w:rsidR="00000000" w:rsidRDefault="001C3AAC">
      <w:pPr>
        <w:pStyle w:val="a"/>
        <w:rPr>
          <w:rtl/>
        </w:rPr>
      </w:pPr>
    </w:p>
    <w:p w14:paraId="0CB11F22" w14:textId="77777777" w:rsidR="00000000" w:rsidRDefault="001C3AAC">
      <w:pPr>
        <w:pStyle w:val="a"/>
        <w:rPr>
          <w:rFonts w:hint="cs"/>
          <w:rtl/>
        </w:rPr>
      </w:pPr>
      <w:r>
        <w:rPr>
          <w:rFonts w:hint="cs"/>
          <w:rtl/>
        </w:rPr>
        <w:t xml:space="preserve">זמנך תם, </w:t>
      </w:r>
      <w:r>
        <w:rPr>
          <w:rFonts w:hint="cs"/>
          <w:rtl/>
        </w:rPr>
        <w:t>נא לסיים.</w:t>
      </w:r>
    </w:p>
    <w:p w14:paraId="0204064A" w14:textId="77777777" w:rsidR="00000000" w:rsidRDefault="001C3AAC">
      <w:pPr>
        <w:pStyle w:val="ac"/>
        <w:rPr>
          <w:rtl/>
        </w:rPr>
      </w:pPr>
      <w:r>
        <w:rPr>
          <w:rtl/>
        </w:rPr>
        <w:br/>
        <w:t>אליעזר כהן (האיחוד הלאומי - ישראל ביתנו):</w:t>
      </w:r>
    </w:p>
    <w:p w14:paraId="6F71FB6E" w14:textId="77777777" w:rsidR="00000000" w:rsidRDefault="001C3AAC">
      <w:pPr>
        <w:pStyle w:val="a"/>
        <w:rPr>
          <w:rtl/>
        </w:rPr>
      </w:pPr>
    </w:p>
    <w:p w14:paraId="02C78DCC" w14:textId="77777777" w:rsidR="00000000" w:rsidRDefault="001C3AAC">
      <w:pPr>
        <w:pStyle w:val="a"/>
        <w:rPr>
          <w:rFonts w:hint="cs"/>
          <w:rtl/>
        </w:rPr>
      </w:pPr>
      <w:r>
        <w:rPr>
          <w:rFonts w:hint="cs"/>
          <w:rtl/>
        </w:rPr>
        <w:t xml:space="preserve">חיים רמון הסביר לנו. </w:t>
      </w:r>
    </w:p>
    <w:p w14:paraId="3C9785A1" w14:textId="77777777" w:rsidR="00000000" w:rsidRDefault="001C3AAC">
      <w:pPr>
        <w:pStyle w:val="SpeakerCon"/>
        <w:rPr>
          <w:rtl/>
        </w:rPr>
      </w:pPr>
      <w:r>
        <w:rPr>
          <w:rtl/>
        </w:rPr>
        <w:br/>
      </w:r>
      <w:bookmarkStart w:id="378" w:name="FS000000580T21_07_2003_20_58_52C"/>
      <w:bookmarkEnd w:id="378"/>
      <w:r>
        <w:rPr>
          <w:rtl/>
        </w:rPr>
        <w:t>יצחק כהן (ש"ס):</w:t>
      </w:r>
    </w:p>
    <w:p w14:paraId="1BEE4603" w14:textId="77777777" w:rsidR="00000000" w:rsidRDefault="001C3AAC">
      <w:pPr>
        <w:pStyle w:val="a"/>
        <w:rPr>
          <w:rtl/>
        </w:rPr>
      </w:pPr>
    </w:p>
    <w:p w14:paraId="1F00A760" w14:textId="77777777" w:rsidR="00000000" w:rsidRDefault="001C3AAC">
      <w:pPr>
        <w:pStyle w:val="a"/>
        <w:rPr>
          <w:rFonts w:hint="cs"/>
          <w:rtl/>
        </w:rPr>
      </w:pPr>
      <w:r>
        <w:rPr>
          <w:rFonts w:hint="cs"/>
          <w:rtl/>
        </w:rPr>
        <w:t>אני חולק עליו, זה לא יכול להיות שהוא יושב עם זמביש בימי שישי ועובד על נשיא ארצות-הברית, אני לא מאמין. ראש הממשלה - כמו שהוא מחק את חבל ימית, הוא מתכוון שתקום מדינ</w:t>
      </w:r>
      <w:r>
        <w:rPr>
          <w:rFonts w:hint="cs"/>
          <w:rtl/>
        </w:rPr>
        <w:t>ה פלסטינית, עם רצף - - -</w:t>
      </w:r>
    </w:p>
    <w:p w14:paraId="7721CFE2" w14:textId="77777777" w:rsidR="00000000" w:rsidRDefault="001C3AAC">
      <w:pPr>
        <w:pStyle w:val="ac"/>
        <w:rPr>
          <w:rFonts w:hint="cs"/>
          <w:rtl/>
        </w:rPr>
      </w:pPr>
    </w:p>
    <w:p w14:paraId="67311247" w14:textId="77777777" w:rsidR="00000000" w:rsidRDefault="001C3AAC">
      <w:pPr>
        <w:pStyle w:val="ac"/>
        <w:rPr>
          <w:rtl/>
        </w:rPr>
      </w:pPr>
      <w:r>
        <w:rPr>
          <w:rtl/>
        </w:rPr>
        <w:br/>
        <w:t>יוסי שריד (מרצ):</w:t>
      </w:r>
    </w:p>
    <w:p w14:paraId="60970D53" w14:textId="77777777" w:rsidR="00000000" w:rsidRDefault="001C3AAC">
      <w:pPr>
        <w:pStyle w:val="a"/>
        <w:rPr>
          <w:rtl/>
        </w:rPr>
      </w:pPr>
    </w:p>
    <w:p w14:paraId="1DE719B2" w14:textId="77777777" w:rsidR="00000000" w:rsidRDefault="001C3AAC">
      <w:pPr>
        <w:pStyle w:val="a"/>
        <w:rPr>
          <w:rFonts w:hint="cs"/>
          <w:rtl/>
        </w:rPr>
      </w:pPr>
      <w:r>
        <w:rPr>
          <w:rFonts w:hint="cs"/>
          <w:rtl/>
        </w:rPr>
        <w:t>- - -</w:t>
      </w:r>
    </w:p>
    <w:p w14:paraId="45D194C2" w14:textId="77777777" w:rsidR="00000000" w:rsidRDefault="001C3AAC">
      <w:pPr>
        <w:pStyle w:val="SpeakerCon"/>
        <w:rPr>
          <w:rtl/>
        </w:rPr>
      </w:pPr>
      <w:r>
        <w:rPr>
          <w:rtl/>
        </w:rPr>
        <w:br/>
      </w:r>
      <w:bookmarkStart w:id="379" w:name="FS000000580T21_07_2003_21_00_05C"/>
      <w:bookmarkEnd w:id="379"/>
      <w:r>
        <w:rPr>
          <w:rtl/>
        </w:rPr>
        <w:t>יצחק כהן (ש"ס):</w:t>
      </w:r>
    </w:p>
    <w:p w14:paraId="1444C12D" w14:textId="77777777" w:rsidR="00000000" w:rsidRDefault="001C3AAC">
      <w:pPr>
        <w:pStyle w:val="a"/>
        <w:rPr>
          <w:rtl/>
        </w:rPr>
      </w:pPr>
    </w:p>
    <w:p w14:paraId="2CB3A800" w14:textId="77777777" w:rsidR="00000000" w:rsidRDefault="001C3AAC">
      <w:pPr>
        <w:pStyle w:val="a"/>
        <w:rPr>
          <w:rFonts w:hint="cs"/>
          <w:rtl/>
        </w:rPr>
      </w:pPr>
      <w:r>
        <w:rPr>
          <w:rFonts w:hint="cs"/>
          <w:rtl/>
        </w:rPr>
        <w:t>זה על חשבוני. דקה, אחרי זה.</w:t>
      </w:r>
    </w:p>
    <w:p w14:paraId="0340DAE0" w14:textId="77777777" w:rsidR="00000000" w:rsidRDefault="001C3AAC">
      <w:pPr>
        <w:pStyle w:val="ad"/>
        <w:rPr>
          <w:rtl/>
        </w:rPr>
      </w:pPr>
      <w:r>
        <w:rPr>
          <w:rtl/>
        </w:rPr>
        <w:br/>
        <w:t>היו"ר ראובן ריבלין:</w:t>
      </w:r>
    </w:p>
    <w:p w14:paraId="6A1972CD" w14:textId="77777777" w:rsidR="00000000" w:rsidRDefault="001C3AAC">
      <w:pPr>
        <w:pStyle w:val="a"/>
        <w:rPr>
          <w:rtl/>
        </w:rPr>
      </w:pPr>
    </w:p>
    <w:p w14:paraId="6D5621DA" w14:textId="77777777" w:rsidR="00000000" w:rsidRDefault="001C3AAC">
      <w:pPr>
        <w:pStyle w:val="a"/>
        <w:rPr>
          <w:rFonts w:hint="cs"/>
          <w:rtl/>
        </w:rPr>
      </w:pPr>
      <w:r>
        <w:rPr>
          <w:rFonts w:hint="cs"/>
          <w:rtl/>
        </w:rPr>
        <w:t xml:space="preserve">אני מאוד מצטער, אדוני. </w:t>
      </w:r>
    </w:p>
    <w:p w14:paraId="1C5D90F3" w14:textId="77777777" w:rsidR="00000000" w:rsidRDefault="001C3AAC">
      <w:pPr>
        <w:pStyle w:val="SpeakerCon"/>
        <w:rPr>
          <w:rtl/>
        </w:rPr>
      </w:pPr>
      <w:r>
        <w:rPr>
          <w:rtl/>
        </w:rPr>
        <w:br/>
      </w:r>
      <w:bookmarkStart w:id="380" w:name="FS000000580T21_07_2003_21_00_39C"/>
      <w:bookmarkEnd w:id="380"/>
      <w:r>
        <w:rPr>
          <w:rtl/>
        </w:rPr>
        <w:t>יצחק כהן (ש"ס):</w:t>
      </w:r>
    </w:p>
    <w:p w14:paraId="4C8E6B5B" w14:textId="77777777" w:rsidR="00000000" w:rsidRDefault="001C3AAC">
      <w:pPr>
        <w:pStyle w:val="a"/>
        <w:rPr>
          <w:rtl/>
        </w:rPr>
      </w:pPr>
    </w:p>
    <w:p w14:paraId="0EB95AED" w14:textId="77777777" w:rsidR="00000000" w:rsidRDefault="001C3AAC">
      <w:pPr>
        <w:pStyle w:val="a"/>
        <w:rPr>
          <w:rFonts w:hint="cs"/>
          <w:rtl/>
        </w:rPr>
      </w:pPr>
      <w:r>
        <w:rPr>
          <w:rFonts w:hint="cs"/>
          <w:rtl/>
        </w:rPr>
        <w:t>עם רצף טריטוריאלי ועם שחרור רוצחים עם דם על הידיים - איך אנשי המפד"ל והאיחוד הלאומי חיים עם הבל</w:t>
      </w:r>
      <w:r>
        <w:rPr>
          <w:rFonts w:hint="cs"/>
          <w:rtl/>
        </w:rPr>
        <w:t>וף הזה. זה בלוף שמלווה אותנו כמעט מ-1972 - -</w:t>
      </w:r>
    </w:p>
    <w:p w14:paraId="77E1F9E8" w14:textId="77777777" w:rsidR="00000000" w:rsidRDefault="001C3AAC">
      <w:pPr>
        <w:pStyle w:val="ad"/>
        <w:rPr>
          <w:rtl/>
        </w:rPr>
      </w:pPr>
      <w:r>
        <w:rPr>
          <w:rtl/>
        </w:rPr>
        <w:br/>
        <w:t>היו"ר ראובן ריבלין:</w:t>
      </w:r>
    </w:p>
    <w:p w14:paraId="333D21E2" w14:textId="77777777" w:rsidR="00000000" w:rsidRDefault="001C3AAC">
      <w:pPr>
        <w:pStyle w:val="a"/>
        <w:rPr>
          <w:rtl/>
        </w:rPr>
      </w:pPr>
    </w:p>
    <w:p w14:paraId="4B49A475" w14:textId="77777777" w:rsidR="00000000" w:rsidRDefault="001C3AAC">
      <w:pPr>
        <w:pStyle w:val="a"/>
        <w:rPr>
          <w:rFonts w:hint="cs"/>
          <w:rtl/>
        </w:rPr>
      </w:pPr>
      <w:r>
        <w:rPr>
          <w:rFonts w:hint="cs"/>
          <w:rtl/>
        </w:rPr>
        <w:t>תודה.</w:t>
      </w:r>
    </w:p>
    <w:p w14:paraId="6336EFAC" w14:textId="77777777" w:rsidR="00000000" w:rsidRDefault="001C3AAC">
      <w:pPr>
        <w:pStyle w:val="SpeakerCon"/>
        <w:rPr>
          <w:rtl/>
        </w:rPr>
      </w:pPr>
      <w:r>
        <w:rPr>
          <w:rtl/>
        </w:rPr>
        <w:br/>
      </w:r>
      <w:bookmarkStart w:id="381" w:name="FS000000580T21_07_2003_21_01_42C"/>
      <w:bookmarkEnd w:id="381"/>
      <w:r>
        <w:rPr>
          <w:rtl/>
        </w:rPr>
        <w:t>יצחק כהן (ש"ס):</w:t>
      </w:r>
    </w:p>
    <w:p w14:paraId="4D958B26" w14:textId="77777777" w:rsidR="00000000" w:rsidRDefault="001C3AAC">
      <w:pPr>
        <w:pStyle w:val="a"/>
        <w:rPr>
          <w:rtl/>
        </w:rPr>
      </w:pPr>
    </w:p>
    <w:p w14:paraId="7D081FB2" w14:textId="77777777" w:rsidR="00000000" w:rsidRDefault="001C3AAC">
      <w:pPr>
        <w:pStyle w:val="a"/>
        <w:rPr>
          <w:rFonts w:hint="cs"/>
          <w:rtl/>
        </w:rPr>
      </w:pPr>
      <w:r>
        <w:rPr>
          <w:rFonts w:hint="cs"/>
          <w:rtl/>
        </w:rPr>
        <w:t xml:space="preserve">- - וראש הממשלה מתכוון למה שהוא אומר, הוא מתכוון למדינה פלסטינית עם רצף טריטוריאלי ולשחרור אסירים עם דם על הידיים - איך אתם חיים עם זה, תסביר לי. </w:t>
      </w:r>
    </w:p>
    <w:p w14:paraId="3BB4E946" w14:textId="77777777" w:rsidR="00000000" w:rsidRDefault="001C3AAC">
      <w:pPr>
        <w:pStyle w:val="ad"/>
        <w:rPr>
          <w:rtl/>
        </w:rPr>
      </w:pPr>
      <w:r>
        <w:rPr>
          <w:rtl/>
        </w:rPr>
        <w:br/>
        <w:t>היו"ר ראובן ריבלי</w:t>
      </w:r>
      <w:r>
        <w:rPr>
          <w:rtl/>
        </w:rPr>
        <w:t>ן:</w:t>
      </w:r>
    </w:p>
    <w:p w14:paraId="2665F4C7" w14:textId="77777777" w:rsidR="00000000" w:rsidRDefault="001C3AAC">
      <w:pPr>
        <w:pStyle w:val="a"/>
        <w:rPr>
          <w:rtl/>
        </w:rPr>
      </w:pPr>
    </w:p>
    <w:p w14:paraId="306C41AC" w14:textId="77777777" w:rsidR="00000000" w:rsidRDefault="001C3AAC">
      <w:pPr>
        <w:pStyle w:val="a"/>
        <w:rPr>
          <w:rFonts w:hint="cs"/>
          <w:rtl/>
        </w:rPr>
      </w:pPr>
      <w:r>
        <w:rPr>
          <w:rFonts w:hint="cs"/>
          <w:rtl/>
        </w:rPr>
        <w:t xml:space="preserve">או.קיי., הוא יסביר לך. </w:t>
      </w:r>
    </w:p>
    <w:p w14:paraId="442032FC" w14:textId="77777777" w:rsidR="00000000" w:rsidRDefault="001C3AAC">
      <w:pPr>
        <w:pStyle w:val="ac"/>
        <w:rPr>
          <w:rtl/>
        </w:rPr>
      </w:pPr>
      <w:r>
        <w:rPr>
          <w:rtl/>
        </w:rPr>
        <w:br/>
        <w:t>רומן ברונפמן (מרצ):</w:t>
      </w:r>
    </w:p>
    <w:p w14:paraId="2250BCAC" w14:textId="77777777" w:rsidR="00000000" w:rsidRDefault="001C3AAC">
      <w:pPr>
        <w:pStyle w:val="a"/>
        <w:rPr>
          <w:rtl/>
        </w:rPr>
      </w:pPr>
    </w:p>
    <w:p w14:paraId="0E62E522" w14:textId="77777777" w:rsidR="00000000" w:rsidRDefault="001C3AAC">
      <w:pPr>
        <w:pStyle w:val="a"/>
        <w:rPr>
          <w:rFonts w:hint="cs"/>
          <w:rtl/>
        </w:rPr>
      </w:pPr>
      <w:r>
        <w:rPr>
          <w:rFonts w:hint="cs"/>
          <w:rtl/>
        </w:rPr>
        <w:t>משרדי הממשלה, זה נקרא. איציק. משרדי הממשלה.</w:t>
      </w:r>
    </w:p>
    <w:p w14:paraId="02FD0A3E" w14:textId="77777777" w:rsidR="00000000" w:rsidRDefault="001C3AAC">
      <w:pPr>
        <w:pStyle w:val="ad"/>
        <w:rPr>
          <w:rtl/>
        </w:rPr>
      </w:pPr>
      <w:r>
        <w:rPr>
          <w:rtl/>
        </w:rPr>
        <w:br/>
        <w:t>היו"ר ראובן ריבלין:</w:t>
      </w:r>
    </w:p>
    <w:p w14:paraId="407EAB8A" w14:textId="77777777" w:rsidR="00000000" w:rsidRDefault="001C3AAC">
      <w:pPr>
        <w:pStyle w:val="a"/>
        <w:rPr>
          <w:rtl/>
        </w:rPr>
      </w:pPr>
    </w:p>
    <w:p w14:paraId="56879DC2" w14:textId="77777777" w:rsidR="00000000" w:rsidRDefault="001C3AAC">
      <w:pPr>
        <w:pStyle w:val="a"/>
        <w:rPr>
          <w:rFonts w:hint="cs"/>
          <w:rtl/>
        </w:rPr>
      </w:pPr>
      <w:r>
        <w:rPr>
          <w:rFonts w:hint="cs"/>
          <w:rtl/>
        </w:rPr>
        <w:t xml:space="preserve">חבר הכנסת ברונפמן, אתה אולי לא יודע, חבר הכנסת יצחק כהן - - - </w:t>
      </w:r>
    </w:p>
    <w:p w14:paraId="2BBBF70A" w14:textId="77777777" w:rsidR="00000000" w:rsidRDefault="001C3AAC">
      <w:pPr>
        <w:pStyle w:val="SpeakerCon"/>
        <w:rPr>
          <w:rtl/>
        </w:rPr>
      </w:pPr>
      <w:r>
        <w:rPr>
          <w:rtl/>
        </w:rPr>
        <w:br/>
      </w:r>
      <w:bookmarkStart w:id="382" w:name="FS000000580T21_07_2003_21_03_26C"/>
      <w:bookmarkEnd w:id="382"/>
      <w:r>
        <w:rPr>
          <w:rtl/>
        </w:rPr>
        <w:t>יצחק כהן (ש"ס):</w:t>
      </w:r>
    </w:p>
    <w:p w14:paraId="6501131F" w14:textId="77777777" w:rsidR="00000000" w:rsidRDefault="001C3AAC">
      <w:pPr>
        <w:pStyle w:val="a"/>
        <w:rPr>
          <w:rtl/>
        </w:rPr>
      </w:pPr>
    </w:p>
    <w:p w14:paraId="754779F4" w14:textId="77777777" w:rsidR="00000000" w:rsidRDefault="001C3AAC">
      <w:pPr>
        <w:pStyle w:val="a"/>
        <w:rPr>
          <w:rFonts w:hint="cs"/>
          <w:rtl/>
        </w:rPr>
      </w:pPr>
      <w:r>
        <w:rPr>
          <w:rFonts w:hint="cs"/>
          <w:rtl/>
        </w:rPr>
        <w:t>משפט אחרון.</w:t>
      </w:r>
    </w:p>
    <w:p w14:paraId="521E82D8" w14:textId="77777777" w:rsidR="00000000" w:rsidRDefault="001C3AAC">
      <w:pPr>
        <w:pStyle w:val="ad"/>
        <w:rPr>
          <w:rtl/>
        </w:rPr>
      </w:pPr>
      <w:r>
        <w:rPr>
          <w:rtl/>
        </w:rPr>
        <w:br/>
      </w:r>
      <w:r>
        <w:rPr>
          <w:rFonts w:hint="cs"/>
          <w:rtl/>
        </w:rPr>
        <w:br/>
      </w:r>
      <w:r>
        <w:rPr>
          <w:rtl/>
        </w:rPr>
        <w:t>היו"ר ראובן ריבלין:</w:t>
      </w:r>
    </w:p>
    <w:p w14:paraId="778E8663" w14:textId="77777777" w:rsidR="00000000" w:rsidRDefault="001C3AAC">
      <w:pPr>
        <w:pStyle w:val="a"/>
        <w:rPr>
          <w:rtl/>
        </w:rPr>
      </w:pPr>
    </w:p>
    <w:p w14:paraId="31C66FB7" w14:textId="77777777" w:rsidR="00000000" w:rsidRDefault="001C3AAC">
      <w:pPr>
        <w:pStyle w:val="a"/>
        <w:rPr>
          <w:rFonts w:hint="cs"/>
          <w:rtl/>
        </w:rPr>
      </w:pPr>
      <w:r>
        <w:rPr>
          <w:rFonts w:hint="cs"/>
          <w:rtl/>
        </w:rPr>
        <w:t>משפט אחרון, בבקשה.</w:t>
      </w:r>
    </w:p>
    <w:p w14:paraId="24B87AC0" w14:textId="77777777" w:rsidR="00000000" w:rsidRDefault="001C3AAC">
      <w:pPr>
        <w:pStyle w:val="SpeakerCon"/>
        <w:rPr>
          <w:rtl/>
        </w:rPr>
      </w:pPr>
      <w:r>
        <w:rPr>
          <w:rtl/>
        </w:rPr>
        <w:br/>
      </w:r>
      <w:bookmarkStart w:id="383" w:name="FS000000580T21_07_2003_21_03_38C"/>
      <w:bookmarkEnd w:id="383"/>
      <w:r>
        <w:rPr>
          <w:rtl/>
        </w:rPr>
        <w:t>יצחק</w:t>
      </w:r>
      <w:r>
        <w:rPr>
          <w:rtl/>
        </w:rPr>
        <w:t xml:space="preserve"> כהן (ש"ס):</w:t>
      </w:r>
    </w:p>
    <w:p w14:paraId="5449E53A" w14:textId="77777777" w:rsidR="00000000" w:rsidRDefault="001C3AAC">
      <w:pPr>
        <w:pStyle w:val="a"/>
        <w:rPr>
          <w:rtl/>
        </w:rPr>
      </w:pPr>
    </w:p>
    <w:p w14:paraId="31EBB4DE" w14:textId="77777777" w:rsidR="00000000" w:rsidRDefault="001C3AAC">
      <w:pPr>
        <w:pStyle w:val="a"/>
        <w:rPr>
          <w:rFonts w:hint="cs"/>
          <w:rtl/>
        </w:rPr>
      </w:pPr>
      <w:r>
        <w:rPr>
          <w:rFonts w:hint="cs"/>
          <w:rtl/>
        </w:rPr>
        <w:t xml:space="preserve">אני רוצה לומר פה לחברי המפד"ל והאיחוד הלאומי:  גם ראש הממשלה מתכוון למה שהוא אומר, וגם אבו-מאזן, כשהוא אומר "ח'לי" מהתנחלויות, הוא מתכוון למה שהוא אומר. אז תחליטו - ותחליטו גם בשבילנו - איך אתם חיים עם הסתירה הזאת, עם הבלוף הזה. תודה, אדוני. </w:t>
      </w:r>
    </w:p>
    <w:p w14:paraId="3A867779" w14:textId="77777777" w:rsidR="00000000" w:rsidRDefault="001C3AAC">
      <w:pPr>
        <w:pStyle w:val="ad"/>
        <w:rPr>
          <w:rtl/>
        </w:rPr>
      </w:pPr>
      <w:r>
        <w:rPr>
          <w:rtl/>
        </w:rPr>
        <w:br/>
        <w:t>היו"ר ראובן ריבלין:</w:t>
      </w:r>
    </w:p>
    <w:p w14:paraId="53A23A18" w14:textId="77777777" w:rsidR="00000000" w:rsidRDefault="001C3AAC">
      <w:pPr>
        <w:pStyle w:val="a"/>
        <w:rPr>
          <w:rtl/>
        </w:rPr>
      </w:pPr>
    </w:p>
    <w:p w14:paraId="119B7C18" w14:textId="77777777" w:rsidR="00000000" w:rsidRDefault="001C3AAC">
      <w:pPr>
        <w:pStyle w:val="a"/>
        <w:rPr>
          <w:rFonts w:hint="cs"/>
          <w:rtl/>
        </w:rPr>
      </w:pPr>
      <w:r>
        <w:rPr>
          <w:rFonts w:hint="cs"/>
          <w:rtl/>
        </w:rPr>
        <w:t>תודה רבה לחבר הכנסת יצחק כהן. חבר כנסת יורי שטרן, בבקשה. לרשות אדוני עומדות ארבע דקות, ואחריו - חברת הכנסת זהבה גלאון.</w:t>
      </w:r>
    </w:p>
    <w:p w14:paraId="14F4623D" w14:textId="77777777" w:rsidR="00000000" w:rsidRDefault="001C3AAC">
      <w:pPr>
        <w:pStyle w:val="ac"/>
        <w:rPr>
          <w:rtl/>
        </w:rPr>
      </w:pPr>
      <w:r>
        <w:rPr>
          <w:rtl/>
        </w:rPr>
        <w:br/>
        <w:t>יוסי שריד (מרצ):</w:t>
      </w:r>
    </w:p>
    <w:p w14:paraId="7E697681" w14:textId="77777777" w:rsidR="00000000" w:rsidRDefault="001C3AAC">
      <w:pPr>
        <w:pStyle w:val="a"/>
        <w:rPr>
          <w:rtl/>
        </w:rPr>
      </w:pPr>
    </w:p>
    <w:p w14:paraId="2EF4237B" w14:textId="77777777" w:rsidR="00000000" w:rsidRDefault="001C3AAC">
      <w:pPr>
        <w:pStyle w:val="a"/>
        <w:rPr>
          <w:rFonts w:hint="cs"/>
          <w:rtl/>
        </w:rPr>
      </w:pPr>
      <w:r>
        <w:rPr>
          <w:rFonts w:hint="cs"/>
          <w:rtl/>
        </w:rPr>
        <w:t>אני יכול ליישב את הסתירה.</w:t>
      </w:r>
    </w:p>
    <w:p w14:paraId="6701FFD2" w14:textId="77777777" w:rsidR="00000000" w:rsidRDefault="001C3AAC">
      <w:pPr>
        <w:pStyle w:val="ad"/>
        <w:rPr>
          <w:rtl/>
        </w:rPr>
      </w:pPr>
      <w:r>
        <w:rPr>
          <w:rtl/>
        </w:rPr>
        <w:br/>
        <w:t>היו"ר ראובן ריבלין:</w:t>
      </w:r>
    </w:p>
    <w:p w14:paraId="52C008D5" w14:textId="77777777" w:rsidR="00000000" w:rsidRDefault="001C3AAC">
      <w:pPr>
        <w:pStyle w:val="a"/>
        <w:rPr>
          <w:rtl/>
        </w:rPr>
      </w:pPr>
    </w:p>
    <w:p w14:paraId="2C1FC2A6" w14:textId="77777777" w:rsidR="00000000" w:rsidRDefault="001C3AAC">
      <w:pPr>
        <w:pStyle w:val="a"/>
        <w:rPr>
          <w:rFonts w:hint="cs"/>
          <w:rtl/>
        </w:rPr>
      </w:pPr>
      <w:r>
        <w:rPr>
          <w:rFonts w:hint="cs"/>
          <w:rtl/>
        </w:rPr>
        <w:t>בבקשה, אדוני, אם אתה רוצה, עד שיעלה חבר כנסת שטר</w:t>
      </w:r>
      <w:r>
        <w:rPr>
          <w:rFonts w:hint="cs"/>
          <w:rtl/>
        </w:rPr>
        <w:t>ן.</w:t>
      </w:r>
    </w:p>
    <w:p w14:paraId="597B2A07" w14:textId="77777777" w:rsidR="00000000" w:rsidRDefault="001C3AAC">
      <w:pPr>
        <w:pStyle w:val="ac"/>
        <w:rPr>
          <w:rtl/>
        </w:rPr>
      </w:pPr>
      <w:r>
        <w:rPr>
          <w:rtl/>
        </w:rPr>
        <w:br/>
        <w:t>יוסי שריד (מרצ):</w:t>
      </w:r>
    </w:p>
    <w:p w14:paraId="65083292" w14:textId="77777777" w:rsidR="00000000" w:rsidRDefault="001C3AAC">
      <w:pPr>
        <w:pStyle w:val="a"/>
        <w:rPr>
          <w:rtl/>
        </w:rPr>
      </w:pPr>
    </w:p>
    <w:p w14:paraId="0688F7B0" w14:textId="77777777" w:rsidR="00000000" w:rsidRDefault="001C3AAC">
      <w:pPr>
        <w:pStyle w:val="a"/>
        <w:rPr>
          <w:rFonts w:hint="cs"/>
          <w:rtl/>
        </w:rPr>
      </w:pPr>
      <w:r>
        <w:rPr>
          <w:rFonts w:hint="cs"/>
          <w:rtl/>
        </w:rPr>
        <w:t>יש נשיא ארצות-הברית ויש זמביש. יחד זה זמבוש.</w:t>
      </w:r>
    </w:p>
    <w:p w14:paraId="4F92DCF3" w14:textId="77777777" w:rsidR="00000000" w:rsidRDefault="001C3AAC">
      <w:pPr>
        <w:pStyle w:val="ad"/>
        <w:rPr>
          <w:rtl/>
        </w:rPr>
      </w:pPr>
      <w:r>
        <w:rPr>
          <w:rtl/>
        </w:rPr>
        <w:br/>
        <w:t>היו"ר ראובן ריבלין:</w:t>
      </w:r>
    </w:p>
    <w:p w14:paraId="50333117" w14:textId="77777777" w:rsidR="00000000" w:rsidRDefault="001C3AAC">
      <w:pPr>
        <w:pStyle w:val="a"/>
        <w:rPr>
          <w:rtl/>
        </w:rPr>
      </w:pPr>
    </w:p>
    <w:p w14:paraId="56EF1EE3" w14:textId="77777777" w:rsidR="00000000" w:rsidRDefault="001C3AAC">
      <w:pPr>
        <w:pStyle w:val="a"/>
        <w:rPr>
          <w:rFonts w:hint="cs"/>
          <w:rtl/>
        </w:rPr>
      </w:pPr>
      <w:r>
        <w:rPr>
          <w:rFonts w:hint="cs"/>
          <w:rtl/>
        </w:rPr>
        <w:t xml:space="preserve">מייד לאחר חבר הכנסת שטרן - לסיעתך יש זמן לומר את דברה, והיא תאמר. בבקשה, חבר הכנסת יורי שטרן. </w:t>
      </w:r>
    </w:p>
    <w:p w14:paraId="2E80DB02" w14:textId="77777777" w:rsidR="00000000" w:rsidRDefault="001C3AAC">
      <w:pPr>
        <w:pStyle w:val="a"/>
        <w:rPr>
          <w:color w:val="0000FF"/>
          <w:szCs w:val="28"/>
          <w:rtl/>
        </w:rPr>
      </w:pPr>
    </w:p>
    <w:p w14:paraId="205EAED3" w14:textId="77777777" w:rsidR="00000000" w:rsidRDefault="001C3AAC">
      <w:pPr>
        <w:pStyle w:val="Speaker"/>
        <w:rPr>
          <w:rtl/>
        </w:rPr>
      </w:pPr>
      <w:bookmarkStart w:id="384" w:name="FS000000430T21_07_2003_20_39_12"/>
      <w:bookmarkStart w:id="385" w:name="_Toc46720116"/>
      <w:bookmarkStart w:id="386" w:name="_Toc50257099"/>
      <w:bookmarkEnd w:id="384"/>
      <w:r>
        <w:rPr>
          <w:rtl/>
        </w:rPr>
        <w:t>יורי שטרן (האיחוד הלאומי - ישראל ביתנו):</w:t>
      </w:r>
      <w:bookmarkEnd w:id="385"/>
      <w:bookmarkEnd w:id="386"/>
    </w:p>
    <w:p w14:paraId="6B6598FC" w14:textId="77777777" w:rsidR="00000000" w:rsidRDefault="001C3AAC">
      <w:pPr>
        <w:pStyle w:val="a"/>
        <w:rPr>
          <w:rtl/>
        </w:rPr>
      </w:pPr>
    </w:p>
    <w:p w14:paraId="33AAEE90" w14:textId="77777777" w:rsidR="00000000" w:rsidRDefault="001C3AAC">
      <w:pPr>
        <w:pStyle w:val="a"/>
        <w:rPr>
          <w:rFonts w:hint="cs"/>
          <w:rtl/>
        </w:rPr>
      </w:pPr>
      <w:r>
        <w:rPr>
          <w:rFonts w:hint="cs"/>
          <w:rtl/>
        </w:rPr>
        <w:t>כבוד היושב-ראש, כבוד ראש הממש</w:t>
      </w:r>
      <w:r>
        <w:rPr>
          <w:rFonts w:hint="cs"/>
          <w:rtl/>
        </w:rPr>
        <w:t>לה, שרי הממשלה, חברי הכנסת, דיברה לפני חברת הכנסת מלי פולישוק ואמרה שאנחנו צריכים להתחיל את התהליך המדיני ממחוות, מצעדים בוני-אמון; ואני אומר: מדינת ישראל לא חייבת שום צעדים בוני-אמון, מדינת ישראל הלכה דרך ארוכה ביותר בשביל לצבור וליצור אמון בצד השני. האמו</w:t>
      </w:r>
      <w:r>
        <w:rPr>
          <w:rFonts w:hint="cs"/>
          <w:rtl/>
        </w:rPr>
        <w:t>ן הזה נתקל בחומה של טרור. לכן, מדינת ישראל לא צריכה לעשות מחוות, היא לא חייבת להרוס שום יישוב בשביל להראות את הרצון הטוב שלה. הצד השני הוא זה שצריך לעשות צעדים אמיתיים, להילחם בטרור, לפרק את ארגוני הטרור, לפרק את הרשות הפלסטינית, זאת שארגנה את הטרור. אנחנו</w:t>
      </w:r>
      <w:r>
        <w:rPr>
          <w:rFonts w:hint="cs"/>
          <w:rtl/>
        </w:rPr>
        <w:t xml:space="preserve"> לוקחים את המתכון האמריקני בעירק, והוא זה שצריך להוביל אותנו לפתרון הנכון. </w:t>
      </w:r>
    </w:p>
    <w:p w14:paraId="3F8EDD42" w14:textId="77777777" w:rsidR="00000000" w:rsidRDefault="001C3AAC">
      <w:pPr>
        <w:pStyle w:val="a"/>
        <w:rPr>
          <w:rFonts w:hint="cs"/>
          <w:rtl/>
        </w:rPr>
      </w:pPr>
    </w:p>
    <w:p w14:paraId="66CB09BC" w14:textId="77777777" w:rsidR="00000000" w:rsidRDefault="001C3AAC">
      <w:pPr>
        <w:pStyle w:val="a"/>
        <w:rPr>
          <w:rFonts w:hint="cs"/>
          <w:rtl/>
        </w:rPr>
      </w:pPr>
      <w:r>
        <w:rPr>
          <w:rFonts w:hint="cs"/>
          <w:rtl/>
        </w:rPr>
        <w:t>לכן, כשמדובר במאחזים, מדובר ביישובים ביהודה ושומרון. אם אנחנו מדברים על שמירת החוק והסדר, יש 3,000 מבנים ברחבי יש"ע, כבוד ראש הממשלה, שנגדם הוצאו צווי הריסה, ושר הביטחון נתן הוראה</w:t>
      </w:r>
      <w:r>
        <w:rPr>
          <w:rFonts w:hint="cs"/>
          <w:rtl/>
        </w:rPr>
        <w:t xml:space="preserve"> שלא להרוס אותם. אם הולכים על אכיפת החוק בארץ, בשטחים השונים שלה, בלוד, ביש"ע, במקומות השונים, גם במגזר הערבי וגם במגזר היהודי, אין ספק שהמדינה צריכה להתנהג כמדינה שומרת חוק. אבל אם לוקחים נקודות ספציפיות שהמתיישבים בנו ואומרים, את זה אנחנו נהרוס בשביל להר</w:t>
      </w:r>
      <w:r>
        <w:rPr>
          <w:rFonts w:hint="cs"/>
          <w:rtl/>
        </w:rPr>
        <w:t>אות את הרצון הטוב שלנו -  אנחנו צריכים לשלול את הגישה הזאת שלילה מוחלטת, כמו שאנחנו לא צריכים להראות רצון טוב על-ידי שחרור המחבלים. לא מגיע לפלסטינים שחרור של אסירים, כי הם היו מעורבים בטרור. לא מגיע לאמריקנים שום צעד כזה מצדנו, כי הם בעצמם מעולם ולעולם לא</w:t>
      </w:r>
      <w:r>
        <w:rPr>
          <w:rFonts w:hint="cs"/>
          <w:rtl/>
        </w:rPr>
        <w:t xml:space="preserve"> היו עושים צעדים כאלה. ממשלת ארצות-הברית לא תשחרר אף אחד שמעורב בטרור, היא לא יכולה לבקש ולצפות מאתנו לעשות את זה. אין דבר אנטי-מוסרי גדול מזה. </w:t>
      </w:r>
    </w:p>
    <w:p w14:paraId="16416C8F" w14:textId="77777777" w:rsidR="00000000" w:rsidRDefault="001C3AAC">
      <w:pPr>
        <w:pStyle w:val="a"/>
        <w:rPr>
          <w:rFonts w:hint="cs"/>
          <w:rtl/>
        </w:rPr>
      </w:pPr>
    </w:p>
    <w:p w14:paraId="66EE55B5" w14:textId="77777777" w:rsidR="00000000" w:rsidRDefault="001C3AAC">
      <w:pPr>
        <w:pStyle w:val="a"/>
        <w:rPr>
          <w:rFonts w:hint="cs"/>
          <w:rtl/>
        </w:rPr>
      </w:pPr>
      <w:r>
        <w:rPr>
          <w:rFonts w:hint="cs"/>
          <w:rtl/>
        </w:rPr>
        <w:t>לכן, אם אנחנו הולכים בכיוון של תהליך מדיני כלשהו, התהליך המדיני מתחיל מהתפרקות חד-צדדית של כל המערכת הטרוריסטי</w:t>
      </w:r>
      <w:r>
        <w:rPr>
          <w:rFonts w:hint="cs"/>
          <w:rtl/>
        </w:rPr>
        <w:t xml:space="preserve">ת, אחר כך אפשר לדבר על הצעדים בצד שלנו, אבל לא הגענו לזה. </w:t>
      </w:r>
    </w:p>
    <w:p w14:paraId="605ADD97" w14:textId="77777777" w:rsidR="00000000" w:rsidRDefault="001C3AAC">
      <w:pPr>
        <w:pStyle w:val="a"/>
        <w:ind w:firstLine="0"/>
        <w:rPr>
          <w:rFonts w:hint="cs"/>
          <w:rtl/>
        </w:rPr>
      </w:pPr>
    </w:p>
    <w:p w14:paraId="18F3C5B8" w14:textId="77777777" w:rsidR="00000000" w:rsidRDefault="001C3AAC">
      <w:pPr>
        <w:pStyle w:val="a"/>
        <w:ind w:firstLine="0"/>
        <w:rPr>
          <w:rFonts w:hint="cs"/>
          <w:rtl/>
        </w:rPr>
      </w:pPr>
      <w:r>
        <w:rPr>
          <w:rFonts w:hint="cs"/>
          <w:rtl/>
        </w:rPr>
        <w:tab/>
        <w:t>כשאנחנו מסכמים את שלוש השנים הנוראיות של טרור ורצח ודם, באמת מגיע צל"ש לעם ישראל. מגיע צל"ש לכל ישראלי וישראלי שהחזיק מעמד, שלא נשבר, שלא ירד מהארץ, שלא סירב להתגייס לצבא, שממשיך את החיים שלו כפי</w:t>
      </w:r>
      <w:r>
        <w:rPr>
          <w:rFonts w:hint="cs"/>
          <w:rtl/>
        </w:rPr>
        <w:t xml:space="preserve"> שהם, מנסה לחיות במציאות שלא הרבה עמים היו עומדים בה זקופים כמו שאנחנו עומדים בה. לא מגיע לעם ישראל שום ויתור נוסף, ולא מגיע לו לסובב את הגלגל לאחור ולהתחיל מחדש את ההתפייסות עם המחבלים, לא על-ידי פירוק היישובים ולא על-ידי שחרור המחבלים. </w:t>
      </w:r>
    </w:p>
    <w:p w14:paraId="5AF4F1D8" w14:textId="77777777" w:rsidR="00000000" w:rsidRDefault="001C3AAC">
      <w:pPr>
        <w:pStyle w:val="a"/>
        <w:ind w:firstLine="0"/>
        <w:rPr>
          <w:rFonts w:hint="cs"/>
          <w:rtl/>
        </w:rPr>
      </w:pPr>
    </w:p>
    <w:p w14:paraId="01EEC8AF" w14:textId="77777777" w:rsidR="00000000" w:rsidRDefault="001C3AAC">
      <w:pPr>
        <w:pStyle w:val="ad"/>
        <w:rPr>
          <w:rtl/>
        </w:rPr>
      </w:pPr>
      <w:r>
        <w:rPr>
          <w:rtl/>
        </w:rPr>
        <w:t>היו"ר ראובן ריבל</w:t>
      </w:r>
      <w:r>
        <w:rPr>
          <w:rtl/>
        </w:rPr>
        <w:t>ין:</w:t>
      </w:r>
    </w:p>
    <w:p w14:paraId="4095938D" w14:textId="77777777" w:rsidR="00000000" w:rsidRDefault="001C3AAC">
      <w:pPr>
        <w:pStyle w:val="a"/>
        <w:rPr>
          <w:rtl/>
        </w:rPr>
      </w:pPr>
    </w:p>
    <w:p w14:paraId="454A67FC" w14:textId="77777777" w:rsidR="00000000" w:rsidRDefault="001C3AAC">
      <w:pPr>
        <w:pStyle w:val="a"/>
        <w:rPr>
          <w:rFonts w:hint="cs"/>
          <w:rtl/>
        </w:rPr>
      </w:pPr>
      <w:r>
        <w:rPr>
          <w:rFonts w:hint="cs"/>
          <w:rtl/>
        </w:rPr>
        <w:t xml:space="preserve">תודה לחבר הכנסת יורי שטרן. חברת הכנסת זהבה גלאון, הוא הותיר לך 37 שניות. </w:t>
      </w:r>
    </w:p>
    <w:p w14:paraId="5283FE45" w14:textId="77777777" w:rsidR="00000000" w:rsidRDefault="001C3AAC">
      <w:pPr>
        <w:pStyle w:val="a"/>
        <w:ind w:firstLine="0"/>
        <w:rPr>
          <w:rFonts w:hint="cs"/>
          <w:rtl/>
        </w:rPr>
      </w:pPr>
    </w:p>
    <w:p w14:paraId="2CBE8119" w14:textId="77777777" w:rsidR="00000000" w:rsidRDefault="001C3AAC">
      <w:pPr>
        <w:pStyle w:val="Speaker"/>
        <w:rPr>
          <w:rtl/>
        </w:rPr>
      </w:pPr>
      <w:bookmarkStart w:id="387" w:name="FS000000504T21_07_2003_20_48_06"/>
      <w:bookmarkStart w:id="388" w:name="_Toc46720117"/>
      <w:bookmarkStart w:id="389" w:name="_Toc50257100"/>
      <w:bookmarkEnd w:id="387"/>
      <w:r>
        <w:rPr>
          <w:rFonts w:hint="eastAsia"/>
          <w:rtl/>
        </w:rPr>
        <w:t>זהבה</w:t>
      </w:r>
      <w:r>
        <w:rPr>
          <w:rtl/>
        </w:rPr>
        <w:t xml:space="preserve"> גלאון (מרצ):</w:t>
      </w:r>
      <w:bookmarkEnd w:id="388"/>
      <w:bookmarkEnd w:id="389"/>
    </w:p>
    <w:p w14:paraId="236B625E" w14:textId="77777777" w:rsidR="00000000" w:rsidRDefault="001C3AAC">
      <w:pPr>
        <w:pStyle w:val="a"/>
        <w:rPr>
          <w:rFonts w:hint="cs"/>
          <w:rtl/>
        </w:rPr>
      </w:pPr>
    </w:p>
    <w:p w14:paraId="69A97228" w14:textId="77777777" w:rsidR="00000000" w:rsidRDefault="001C3AAC">
      <w:pPr>
        <w:pStyle w:val="a"/>
        <w:rPr>
          <w:rFonts w:hint="cs"/>
          <w:rtl/>
        </w:rPr>
      </w:pPr>
      <w:r>
        <w:rPr>
          <w:rFonts w:hint="cs"/>
          <w:rtl/>
        </w:rPr>
        <w:t xml:space="preserve">האיחוד הלאומי בעדי. </w:t>
      </w:r>
    </w:p>
    <w:p w14:paraId="248D69B6" w14:textId="77777777" w:rsidR="00000000" w:rsidRDefault="001C3AAC">
      <w:pPr>
        <w:pStyle w:val="a"/>
        <w:ind w:firstLine="0"/>
        <w:rPr>
          <w:rFonts w:hint="cs"/>
          <w:rtl/>
        </w:rPr>
      </w:pPr>
    </w:p>
    <w:p w14:paraId="601D2449" w14:textId="77777777" w:rsidR="00000000" w:rsidRDefault="001C3AAC">
      <w:pPr>
        <w:pStyle w:val="ad"/>
        <w:rPr>
          <w:rtl/>
        </w:rPr>
      </w:pPr>
      <w:r>
        <w:rPr>
          <w:rtl/>
        </w:rPr>
        <w:t>היו"ר ראובן ריבלין:</w:t>
      </w:r>
    </w:p>
    <w:p w14:paraId="5905F510" w14:textId="77777777" w:rsidR="00000000" w:rsidRDefault="001C3AAC">
      <w:pPr>
        <w:pStyle w:val="a"/>
        <w:rPr>
          <w:rtl/>
        </w:rPr>
      </w:pPr>
    </w:p>
    <w:p w14:paraId="549739E8" w14:textId="77777777" w:rsidR="00000000" w:rsidRDefault="001C3AAC">
      <w:pPr>
        <w:pStyle w:val="a"/>
        <w:rPr>
          <w:rFonts w:hint="cs"/>
          <w:rtl/>
        </w:rPr>
      </w:pPr>
      <w:r>
        <w:rPr>
          <w:rFonts w:hint="cs"/>
          <w:rtl/>
        </w:rPr>
        <w:t xml:space="preserve">אז יש לך שלוש דקות ו-37 שניות. </w:t>
      </w:r>
    </w:p>
    <w:p w14:paraId="489563FB" w14:textId="77777777" w:rsidR="00000000" w:rsidRDefault="001C3AAC">
      <w:pPr>
        <w:pStyle w:val="a"/>
        <w:ind w:firstLine="0"/>
        <w:rPr>
          <w:rFonts w:hint="cs"/>
          <w:rtl/>
        </w:rPr>
      </w:pPr>
    </w:p>
    <w:p w14:paraId="262960D6" w14:textId="77777777" w:rsidR="00000000" w:rsidRDefault="001C3AAC">
      <w:pPr>
        <w:pStyle w:val="SpeakerCon"/>
        <w:rPr>
          <w:rtl/>
        </w:rPr>
      </w:pPr>
      <w:bookmarkStart w:id="390" w:name="FS000000504T21_07_2003_20_48_33C"/>
      <w:bookmarkEnd w:id="390"/>
      <w:r>
        <w:rPr>
          <w:rtl/>
        </w:rPr>
        <w:t>זהבה גלאון (מרצ):</w:t>
      </w:r>
    </w:p>
    <w:p w14:paraId="1C74C49E" w14:textId="77777777" w:rsidR="00000000" w:rsidRDefault="001C3AAC">
      <w:pPr>
        <w:pStyle w:val="a"/>
        <w:rPr>
          <w:rtl/>
        </w:rPr>
      </w:pPr>
    </w:p>
    <w:p w14:paraId="46A790D4" w14:textId="77777777" w:rsidR="00000000" w:rsidRDefault="001C3AAC">
      <w:pPr>
        <w:pStyle w:val="a"/>
        <w:rPr>
          <w:rFonts w:hint="cs"/>
          <w:rtl/>
        </w:rPr>
      </w:pPr>
      <w:r>
        <w:rPr>
          <w:rFonts w:hint="cs"/>
          <w:rtl/>
        </w:rPr>
        <w:t>אדוני היושב-ראש, אדוני ראש הממשלה, חברי חברי הכנסת, כל הדיבורי</w:t>
      </w:r>
      <w:r>
        <w:rPr>
          <w:rFonts w:hint="cs"/>
          <w:rtl/>
        </w:rPr>
        <w:t xml:space="preserve">ם האלה על פינוי מאחזים, זה דיבור על פינוי "ישראבלוף". שיטה חדשה, מפנים מאחזים, והמאחזים לא מתפנים. </w:t>
      </w:r>
    </w:p>
    <w:p w14:paraId="256BEE08" w14:textId="77777777" w:rsidR="00000000" w:rsidRDefault="001C3AAC">
      <w:pPr>
        <w:pStyle w:val="a"/>
        <w:rPr>
          <w:rFonts w:hint="cs"/>
          <w:rtl/>
        </w:rPr>
      </w:pPr>
    </w:p>
    <w:p w14:paraId="38977AA7" w14:textId="77777777" w:rsidR="00000000" w:rsidRDefault="001C3AAC">
      <w:pPr>
        <w:pStyle w:val="a"/>
        <w:rPr>
          <w:rFonts w:hint="cs"/>
          <w:rtl/>
        </w:rPr>
      </w:pPr>
      <w:r>
        <w:rPr>
          <w:rFonts w:hint="cs"/>
          <w:rtl/>
        </w:rPr>
        <w:t>אתמול, חברי חברי הכנסת, סיירה סיעת מרצ בכמה מאחזים בלתי חוקיים. כשאנחנו מסתכלים על הכסף שנשפך שם על הגנתם של המאחזים, על אחזקתם, על מימונם, אני חושבת שאפשר</w:t>
      </w:r>
      <w:r>
        <w:rPr>
          <w:rFonts w:hint="cs"/>
          <w:rtl/>
        </w:rPr>
        <w:t xml:space="preserve"> להבין עכשיו למה ויקי קנפו וחברותיה הקימו את המאחזים החוקיים, הלגיטימיים מול משרד ראש הממשלה. איזה סדר עדיפויות מעוות, לאן נשפך הכסף במקום לשלוח אותו לאמהות החד-הוריות. </w:t>
      </w:r>
    </w:p>
    <w:p w14:paraId="26493907" w14:textId="77777777" w:rsidR="00000000" w:rsidRDefault="001C3AAC">
      <w:pPr>
        <w:pStyle w:val="a"/>
        <w:rPr>
          <w:rFonts w:hint="cs"/>
          <w:rtl/>
        </w:rPr>
      </w:pPr>
    </w:p>
    <w:p w14:paraId="621D8BA5" w14:textId="77777777" w:rsidR="00000000" w:rsidRDefault="001C3AAC">
      <w:pPr>
        <w:pStyle w:val="a"/>
        <w:rPr>
          <w:rFonts w:hint="cs"/>
          <w:rtl/>
        </w:rPr>
      </w:pPr>
      <w:r>
        <w:rPr>
          <w:rFonts w:hint="cs"/>
          <w:rtl/>
        </w:rPr>
        <w:t>אדוני ראש הממשלה, ממשלת ישראל בראשותך מממנת את המאחזים, ואתה יושב כאן ליד שולחן הממשל</w:t>
      </w:r>
      <w:r>
        <w:rPr>
          <w:rFonts w:hint="cs"/>
          <w:rtl/>
        </w:rPr>
        <w:t>ה, לבד, וממשיך לשטות בכולם. אתה ממשיך לסמא את עיני הציבור. אתה התחייבת שיפונו מאחזים בלתי חוקיים, וכל מה שעשית עד היום היתה הצגה לתקשורת. זה מצטלם היטב כשמפנים מאחז, אבל האם אמרת לציבור שמדובר במאחזי דמה? הכול בלוף. אתם המצאתם פה את שיטת פינוי ה"ישראבלוף".</w:t>
      </w:r>
      <w:r>
        <w:rPr>
          <w:rFonts w:hint="cs"/>
          <w:rtl/>
        </w:rPr>
        <w:t xml:space="preserve"> אתם מפנים מאחזים והם חוזרים, והכול בהסכמה שבשתיקה. השתיקה הזאת מהווה מתן לגיטימציה. </w:t>
      </w:r>
    </w:p>
    <w:p w14:paraId="22832B6F" w14:textId="77777777" w:rsidR="00000000" w:rsidRDefault="001C3AAC">
      <w:pPr>
        <w:pStyle w:val="a"/>
        <w:rPr>
          <w:rFonts w:hint="cs"/>
          <w:rtl/>
        </w:rPr>
      </w:pPr>
    </w:p>
    <w:p w14:paraId="1D2609C8" w14:textId="77777777" w:rsidR="00000000" w:rsidRDefault="001C3AAC">
      <w:pPr>
        <w:pStyle w:val="a"/>
        <w:rPr>
          <w:rFonts w:hint="cs"/>
          <w:rtl/>
        </w:rPr>
      </w:pPr>
      <w:r>
        <w:rPr>
          <w:rFonts w:hint="cs"/>
          <w:rtl/>
        </w:rPr>
        <w:t>ועכשיו אני שומעת, שלקראת נסיעתך לארצות-הברית, אלוף פיקוד המרכז מודיע שהם מתכוונים לפנות מאחזים. עוד פעם יעשו הצגה. למה עכשיו? כדי לרצות את הנשיא האמריקני. מדובר כאן, חבר</w:t>
      </w:r>
      <w:r>
        <w:rPr>
          <w:rFonts w:hint="cs"/>
          <w:rtl/>
        </w:rPr>
        <w:t xml:space="preserve">י חברי הכנסת, למי שקונה את זה, ביחסי ציבור, בהצגה אחת גדולה. </w:t>
      </w:r>
    </w:p>
    <w:p w14:paraId="575209EF" w14:textId="77777777" w:rsidR="00000000" w:rsidRDefault="001C3AAC">
      <w:pPr>
        <w:pStyle w:val="a"/>
        <w:rPr>
          <w:rFonts w:hint="cs"/>
          <w:rtl/>
        </w:rPr>
      </w:pPr>
    </w:p>
    <w:p w14:paraId="0153EC38" w14:textId="77777777" w:rsidR="00000000" w:rsidRDefault="001C3AAC">
      <w:pPr>
        <w:pStyle w:val="a"/>
        <w:rPr>
          <w:rFonts w:hint="cs"/>
          <w:rtl/>
        </w:rPr>
      </w:pPr>
      <w:r>
        <w:rPr>
          <w:rFonts w:hint="cs"/>
          <w:rtl/>
        </w:rPr>
        <w:t xml:space="preserve">ומה שהכי מקומם, אדוני ראש הממשלה - אתמול, בסיור שלנו, ראינו שאחרי ועידת עקבה, באותה ועידה שדיברתם בה על פינוי מאחזים ושהולכים למפת הדרכים, הוקמה גבעה חדשה, גבעה 804. מישהו היה פעם בגבעה 804? </w:t>
      </w:r>
    </w:p>
    <w:p w14:paraId="0B99E462" w14:textId="77777777" w:rsidR="00000000" w:rsidRDefault="001C3AAC">
      <w:pPr>
        <w:pStyle w:val="a"/>
        <w:ind w:firstLine="0"/>
        <w:rPr>
          <w:rFonts w:hint="cs"/>
          <w:rtl/>
        </w:rPr>
      </w:pPr>
    </w:p>
    <w:p w14:paraId="29DB3462" w14:textId="77777777" w:rsidR="00000000" w:rsidRDefault="001C3AAC">
      <w:pPr>
        <w:pStyle w:val="ac"/>
        <w:rPr>
          <w:rtl/>
        </w:rPr>
      </w:pPr>
      <w:r>
        <w:rPr>
          <w:rFonts w:hint="eastAsia"/>
          <w:rtl/>
        </w:rPr>
        <w:t>דניאל</w:t>
      </w:r>
      <w:r>
        <w:rPr>
          <w:rtl/>
        </w:rPr>
        <w:t xml:space="preserve"> בנלולו (הליכוד):</w:t>
      </w:r>
    </w:p>
    <w:p w14:paraId="59755C18" w14:textId="77777777" w:rsidR="00000000" w:rsidRDefault="001C3AAC">
      <w:pPr>
        <w:pStyle w:val="a"/>
        <w:rPr>
          <w:rFonts w:hint="cs"/>
          <w:rtl/>
        </w:rPr>
      </w:pPr>
    </w:p>
    <w:p w14:paraId="065AE7AA" w14:textId="77777777" w:rsidR="00000000" w:rsidRDefault="001C3AAC">
      <w:pPr>
        <w:pStyle w:val="a"/>
        <w:rPr>
          <w:rFonts w:hint="cs"/>
          <w:rtl/>
        </w:rPr>
      </w:pPr>
      <w:r>
        <w:rPr>
          <w:rFonts w:hint="cs"/>
          <w:rtl/>
        </w:rPr>
        <w:t xml:space="preserve">אני מוכן ללכת אתך. </w:t>
      </w:r>
    </w:p>
    <w:p w14:paraId="687625F1" w14:textId="77777777" w:rsidR="00000000" w:rsidRDefault="001C3AAC">
      <w:pPr>
        <w:pStyle w:val="a"/>
        <w:ind w:firstLine="0"/>
        <w:rPr>
          <w:rtl/>
        </w:rPr>
      </w:pPr>
    </w:p>
    <w:p w14:paraId="179A8FCE" w14:textId="77777777" w:rsidR="00000000" w:rsidRDefault="001C3AAC">
      <w:pPr>
        <w:pStyle w:val="a"/>
        <w:ind w:firstLine="0"/>
        <w:rPr>
          <w:rFonts w:hint="cs"/>
          <w:rtl/>
        </w:rPr>
      </w:pPr>
    </w:p>
    <w:p w14:paraId="1F8B91FA" w14:textId="77777777" w:rsidR="00000000" w:rsidRDefault="001C3AAC">
      <w:pPr>
        <w:pStyle w:val="SpeakerCon"/>
        <w:rPr>
          <w:rtl/>
        </w:rPr>
      </w:pPr>
      <w:bookmarkStart w:id="391" w:name="FS000000504T21_07_2003_20_54_19C"/>
      <w:bookmarkEnd w:id="391"/>
      <w:r>
        <w:rPr>
          <w:rtl/>
        </w:rPr>
        <w:t>זהבה גלאון (מרצ):</w:t>
      </w:r>
    </w:p>
    <w:p w14:paraId="486BE9E1" w14:textId="77777777" w:rsidR="00000000" w:rsidRDefault="001C3AAC">
      <w:pPr>
        <w:pStyle w:val="a"/>
        <w:rPr>
          <w:rtl/>
        </w:rPr>
      </w:pPr>
    </w:p>
    <w:p w14:paraId="6EF83035" w14:textId="77777777" w:rsidR="00000000" w:rsidRDefault="001C3AAC">
      <w:pPr>
        <w:pStyle w:val="a"/>
        <w:rPr>
          <w:rFonts w:hint="cs"/>
          <w:rtl/>
        </w:rPr>
      </w:pPr>
      <w:r>
        <w:rPr>
          <w:rFonts w:hint="cs"/>
          <w:rtl/>
        </w:rPr>
        <w:t xml:space="preserve">חמישה קרוונים ליד שבות-רחל, עזים, כמה משפחות עם תינוקות וצבא שלם שמגן עליהם. אני חושבת שצריך להגן עליהם, אני לא רוצה שהם ישבו שם, אני לא רוצה שהם ייפגעו. אחרי ועידת עקבה, ממשלה בראשותך נותנת </w:t>
      </w:r>
      <w:r>
        <w:rPr>
          <w:rFonts w:hint="cs"/>
          <w:rtl/>
        </w:rPr>
        <w:t xml:space="preserve">יד להקמת גבעה חדשה, מאחז בלתי חוקי חדש? וזה אחרי שהכרזת שיפונו המאחזים הבלתי-חוקיים. הם עולים על הקרקע ואין פוצה פה ואין מצפצף, והם מקבלים שירותים של מים וחשמל, והכול מהמועצות האזוריות, והכול על חשבוננו. ואנחנו מממנים אותם, ויש כאן בריונות לאור היום, מעשה </w:t>
      </w:r>
      <w:r>
        <w:rPr>
          <w:rFonts w:hint="cs"/>
          <w:rtl/>
        </w:rPr>
        <w:t xml:space="preserve">בלתי חוקי לאור היום, והכול בהסכמתך, והכול בהסכמת הממשלה שלך. </w:t>
      </w:r>
    </w:p>
    <w:p w14:paraId="425E486E" w14:textId="77777777" w:rsidR="00000000" w:rsidRDefault="001C3AAC">
      <w:pPr>
        <w:pStyle w:val="a"/>
        <w:rPr>
          <w:rFonts w:hint="cs"/>
          <w:rtl/>
        </w:rPr>
      </w:pPr>
    </w:p>
    <w:p w14:paraId="360D8272" w14:textId="77777777" w:rsidR="00000000" w:rsidRDefault="001C3AAC">
      <w:pPr>
        <w:pStyle w:val="a"/>
        <w:rPr>
          <w:rFonts w:hint="cs"/>
          <w:rtl/>
        </w:rPr>
      </w:pPr>
      <w:r>
        <w:rPr>
          <w:rFonts w:hint="cs"/>
          <w:rtl/>
        </w:rPr>
        <w:t>עולה חברת הכנסת מלי פולישוק, שהמפלגה שלה חברה נכבדת בממשלה שלך, והיא מדברת על פינוי מאחזים. הם יושבים בממשלה שלך, ואתה מדבר על פינוי מאחזים ואתה לא מפנה אותם, כי זה תואם את השקפת עולמך. ואתה יכ</w:t>
      </w:r>
      <w:r>
        <w:rPr>
          <w:rFonts w:hint="cs"/>
          <w:rtl/>
        </w:rPr>
        <w:t>ול לומר מהיום ועד מחר את מה שתאמר. הקמת המאחזים נועדה ליצור רצף טריטוריאלי בין ההתנחלויות, כדי להכניס מקלות בגלגלי מפת הדרכים. אתם זוכרים את מפת הדרכים? במאחזים האלה יש איזו חשיבות ביטחונית? למה הם צריכים להישאר שם? יש כאן כוונת מכוון, יש כאן אסטרטגיה ברור</w:t>
      </w:r>
      <w:r>
        <w:rPr>
          <w:rFonts w:hint="cs"/>
          <w:rtl/>
        </w:rPr>
        <w:t xml:space="preserve">ה, שבאה למנוע מהרשות הפלסטינית או מהישות הפלסטינית שתקום ליהנות מרציפות טריטוריאלית. </w:t>
      </w:r>
    </w:p>
    <w:p w14:paraId="3F522B20" w14:textId="77777777" w:rsidR="00000000" w:rsidRDefault="001C3AAC">
      <w:pPr>
        <w:pStyle w:val="a"/>
        <w:rPr>
          <w:rFonts w:hint="cs"/>
          <w:rtl/>
        </w:rPr>
      </w:pPr>
    </w:p>
    <w:p w14:paraId="4E4D510D" w14:textId="77777777" w:rsidR="00000000" w:rsidRDefault="001C3AAC">
      <w:pPr>
        <w:pStyle w:val="a"/>
        <w:rPr>
          <w:rFonts w:hint="cs"/>
          <w:rtl/>
        </w:rPr>
      </w:pPr>
      <w:r>
        <w:rPr>
          <w:rFonts w:hint="cs"/>
          <w:rtl/>
        </w:rPr>
        <w:t xml:space="preserve">יש מי שרוצה שהמדינה הפלסטינית שתקום תהיה עשויה טלאים טלאים. הרי זה היה כל רעיון ההתנחלויות. כל מעשה ההתנחלויות נועד להגשים ברבות השנים את רעיון ארץ-ישראל השלמה, לסכל כל </w:t>
      </w:r>
      <w:r>
        <w:rPr>
          <w:rFonts w:hint="cs"/>
          <w:rtl/>
        </w:rPr>
        <w:t>פשרה טריטוריאלית. כל המאחזים האלה באים לעשות את הרעיון הזה, לממש את הרעיון הזה. כל ההצהרות הנשגבות שלך, איפה הן ואיפה המציאות בשטח? אני שואלת, אדוני ראש הממשלה - - -</w:t>
      </w:r>
    </w:p>
    <w:p w14:paraId="072B452E" w14:textId="77777777" w:rsidR="00000000" w:rsidRDefault="001C3AAC">
      <w:pPr>
        <w:pStyle w:val="a"/>
        <w:ind w:firstLine="0"/>
        <w:rPr>
          <w:rFonts w:hint="cs"/>
          <w:rtl/>
        </w:rPr>
      </w:pPr>
    </w:p>
    <w:p w14:paraId="2209A6F1" w14:textId="77777777" w:rsidR="00000000" w:rsidRDefault="001C3AAC">
      <w:pPr>
        <w:pStyle w:val="ad"/>
        <w:rPr>
          <w:rtl/>
        </w:rPr>
      </w:pPr>
      <w:r>
        <w:rPr>
          <w:rtl/>
        </w:rPr>
        <w:t>היו"ר ראובן ריבלין:</w:t>
      </w:r>
    </w:p>
    <w:p w14:paraId="67562BFD" w14:textId="77777777" w:rsidR="00000000" w:rsidRDefault="001C3AAC">
      <w:pPr>
        <w:pStyle w:val="a"/>
        <w:rPr>
          <w:rtl/>
        </w:rPr>
      </w:pPr>
    </w:p>
    <w:p w14:paraId="6FE26AD7" w14:textId="77777777" w:rsidR="00000000" w:rsidRDefault="001C3AAC">
      <w:pPr>
        <w:pStyle w:val="a"/>
        <w:rPr>
          <w:rFonts w:hint="cs"/>
          <w:rtl/>
        </w:rPr>
      </w:pPr>
      <w:r>
        <w:rPr>
          <w:rFonts w:hint="cs"/>
          <w:rtl/>
        </w:rPr>
        <w:t xml:space="preserve">הוא יענה, כי זמנך תם. </w:t>
      </w:r>
    </w:p>
    <w:p w14:paraId="5C29A374" w14:textId="77777777" w:rsidR="00000000" w:rsidRDefault="001C3AAC">
      <w:pPr>
        <w:pStyle w:val="a"/>
        <w:ind w:firstLine="0"/>
        <w:rPr>
          <w:rFonts w:hint="cs"/>
          <w:rtl/>
        </w:rPr>
      </w:pPr>
    </w:p>
    <w:p w14:paraId="447081F7" w14:textId="77777777" w:rsidR="00000000" w:rsidRDefault="001C3AAC">
      <w:pPr>
        <w:pStyle w:val="SpeakerCon"/>
        <w:rPr>
          <w:rtl/>
        </w:rPr>
      </w:pPr>
      <w:bookmarkStart w:id="392" w:name="FS000000504T21_07_2003_21_00_11C"/>
      <w:bookmarkEnd w:id="392"/>
      <w:r>
        <w:rPr>
          <w:rtl/>
        </w:rPr>
        <w:t>זהבה גלאון (מרצ):</w:t>
      </w:r>
    </w:p>
    <w:p w14:paraId="2B36BEFE" w14:textId="77777777" w:rsidR="00000000" w:rsidRDefault="001C3AAC">
      <w:pPr>
        <w:pStyle w:val="a"/>
        <w:rPr>
          <w:rtl/>
        </w:rPr>
      </w:pPr>
    </w:p>
    <w:p w14:paraId="6E49DD14" w14:textId="77777777" w:rsidR="00000000" w:rsidRDefault="001C3AAC">
      <w:pPr>
        <w:pStyle w:val="a"/>
        <w:rPr>
          <w:rFonts w:hint="cs"/>
          <w:rtl/>
        </w:rPr>
      </w:pPr>
      <w:r>
        <w:rPr>
          <w:rFonts w:hint="cs"/>
          <w:rtl/>
        </w:rPr>
        <w:t>עוד שנייה אחת. כל השנים מ</w:t>
      </w:r>
      <w:r>
        <w:rPr>
          <w:rFonts w:hint="cs"/>
          <w:rtl/>
        </w:rPr>
        <w:t xml:space="preserve">משלות ישראל, צה"ל ומערכת הביטחון התעלמו מהפרות חוק של המתנחלים בשטחים. עכשיו הממשלה שלך נותנת פרס להתנהגות של כל דאלים גבר. זה פרס לאלה שעולים על הגבעות. אנחנו מממנים את הפינוי שלהם. הכסף הזה צריך ללכת לאמהות החד-הוריות, זה הכסף שצריך להיחסך. תודה רבה. </w:t>
      </w:r>
    </w:p>
    <w:p w14:paraId="22B33B0F" w14:textId="77777777" w:rsidR="00000000" w:rsidRDefault="001C3AAC">
      <w:pPr>
        <w:pStyle w:val="a"/>
        <w:ind w:firstLine="0"/>
        <w:rPr>
          <w:rtl/>
        </w:rPr>
      </w:pPr>
    </w:p>
    <w:p w14:paraId="50ED6C6A" w14:textId="77777777" w:rsidR="00000000" w:rsidRDefault="001C3AAC">
      <w:pPr>
        <w:pStyle w:val="a"/>
        <w:ind w:firstLine="0"/>
        <w:rPr>
          <w:rFonts w:hint="cs"/>
          <w:rtl/>
        </w:rPr>
      </w:pPr>
    </w:p>
    <w:p w14:paraId="3F6500AA" w14:textId="77777777" w:rsidR="00000000" w:rsidRDefault="001C3AAC">
      <w:pPr>
        <w:pStyle w:val="ad"/>
        <w:rPr>
          <w:rtl/>
        </w:rPr>
      </w:pPr>
      <w:r>
        <w:rPr>
          <w:rtl/>
        </w:rPr>
        <w:t>היו"ר ראובן ריבלין:</w:t>
      </w:r>
    </w:p>
    <w:p w14:paraId="20D751A7" w14:textId="77777777" w:rsidR="00000000" w:rsidRDefault="001C3AAC">
      <w:pPr>
        <w:pStyle w:val="a"/>
        <w:rPr>
          <w:rtl/>
        </w:rPr>
      </w:pPr>
    </w:p>
    <w:p w14:paraId="7F64299D" w14:textId="77777777" w:rsidR="00000000" w:rsidRDefault="001C3AAC">
      <w:pPr>
        <w:pStyle w:val="a"/>
        <w:rPr>
          <w:rFonts w:hint="cs"/>
          <w:rtl/>
        </w:rPr>
      </w:pPr>
      <w:r>
        <w:rPr>
          <w:rFonts w:hint="cs"/>
          <w:rtl/>
        </w:rPr>
        <w:t xml:space="preserve">תודה רבה לחברת הכנסת גלאון. חבר הכנסת יהלום. מגלאון ליהלום. שלוש דקות לאדוני. </w:t>
      </w:r>
    </w:p>
    <w:p w14:paraId="409D63D9" w14:textId="77777777" w:rsidR="00000000" w:rsidRDefault="001C3AAC">
      <w:pPr>
        <w:pStyle w:val="a"/>
        <w:ind w:firstLine="0"/>
        <w:rPr>
          <w:rFonts w:hint="cs"/>
          <w:rtl/>
        </w:rPr>
      </w:pPr>
    </w:p>
    <w:p w14:paraId="710C4064" w14:textId="77777777" w:rsidR="00000000" w:rsidRDefault="001C3AAC">
      <w:pPr>
        <w:pStyle w:val="ac"/>
        <w:rPr>
          <w:rtl/>
        </w:rPr>
      </w:pPr>
      <w:r>
        <w:rPr>
          <w:rFonts w:hint="eastAsia"/>
          <w:rtl/>
        </w:rPr>
        <w:t>דניאל</w:t>
      </w:r>
      <w:r>
        <w:rPr>
          <w:rtl/>
        </w:rPr>
        <w:t xml:space="preserve"> בנלולו (הליכוד):</w:t>
      </w:r>
    </w:p>
    <w:p w14:paraId="7E0F1DE2" w14:textId="77777777" w:rsidR="00000000" w:rsidRDefault="001C3AAC">
      <w:pPr>
        <w:pStyle w:val="a"/>
        <w:rPr>
          <w:rFonts w:hint="cs"/>
          <w:rtl/>
        </w:rPr>
      </w:pPr>
    </w:p>
    <w:p w14:paraId="24FA5420" w14:textId="77777777" w:rsidR="00000000" w:rsidRDefault="001C3AAC">
      <w:pPr>
        <w:pStyle w:val="a"/>
        <w:rPr>
          <w:rFonts w:hint="cs"/>
          <w:rtl/>
        </w:rPr>
      </w:pPr>
      <w:r>
        <w:rPr>
          <w:rFonts w:hint="cs"/>
          <w:rtl/>
        </w:rPr>
        <w:t xml:space="preserve">יהלום הולך לסדר את העניינים, לשמור לנו על מדינת ישראל. </w:t>
      </w:r>
    </w:p>
    <w:p w14:paraId="327A0E31" w14:textId="77777777" w:rsidR="00000000" w:rsidRDefault="001C3AAC">
      <w:pPr>
        <w:pStyle w:val="a"/>
        <w:ind w:firstLine="0"/>
        <w:rPr>
          <w:rFonts w:hint="cs"/>
          <w:rtl/>
        </w:rPr>
      </w:pPr>
    </w:p>
    <w:p w14:paraId="0F7F3AFB" w14:textId="77777777" w:rsidR="00000000" w:rsidRDefault="001C3AAC">
      <w:pPr>
        <w:pStyle w:val="ac"/>
        <w:rPr>
          <w:rtl/>
        </w:rPr>
      </w:pPr>
      <w:r>
        <w:rPr>
          <w:rFonts w:hint="eastAsia"/>
          <w:rtl/>
        </w:rPr>
        <w:t>יוסי</w:t>
      </w:r>
      <w:r>
        <w:rPr>
          <w:rtl/>
        </w:rPr>
        <w:t xml:space="preserve"> שריד (מרצ):</w:t>
      </w:r>
    </w:p>
    <w:p w14:paraId="1F06661C" w14:textId="77777777" w:rsidR="00000000" w:rsidRDefault="001C3AAC">
      <w:pPr>
        <w:pStyle w:val="a"/>
        <w:rPr>
          <w:rFonts w:hint="cs"/>
          <w:rtl/>
        </w:rPr>
      </w:pPr>
    </w:p>
    <w:p w14:paraId="5387F91E" w14:textId="77777777" w:rsidR="00000000" w:rsidRDefault="001C3AAC">
      <w:pPr>
        <w:pStyle w:val="a"/>
        <w:rPr>
          <w:rFonts w:hint="cs"/>
          <w:rtl/>
        </w:rPr>
      </w:pPr>
      <w:r>
        <w:rPr>
          <w:rFonts w:hint="cs"/>
          <w:rtl/>
        </w:rPr>
        <w:t xml:space="preserve">קיבלת אישור מראש הממשלה לדבר? </w:t>
      </w:r>
    </w:p>
    <w:p w14:paraId="226CCF8A" w14:textId="77777777" w:rsidR="00000000" w:rsidRDefault="001C3AAC">
      <w:pPr>
        <w:pStyle w:val="SpeakerCon"/>
        <w:rPr>
          <w:rFonts w:hint="cs"/>
          <w:b w:val="0"/>
          <w:bCs w:val="0"/>
          <w:u w:val="none"/>
          <w:rtl/>
        </w:rPr>
      </w:pPr>
      <w:bookmarkStart w:id="393" w:name="FS000000504T21_07_2003_21_03_24C"/>
      <w:bookmarkEnd w:id="393"/>
    </w:p>
    <w:p w14:paraId="43629A3A" w14:textId="77777777" w:rsidR="00000000" w:rsidRDefault="001C3AAC">
      <w:pPr>
        <w:pStyle w:val="Speaker"/>
        <w:rPr>
          <w:rtl/>
        </w:rPr>
      </w:pPr>
      <w:bookmarkStart w:id="394" w:name="FS000000524T21_07_2003_21_03_33"/>
      <w:bookmarkStart w:id="395" w:name="_Toc46720118"/>
      <w:bookmarkStart w:id="396" w:name="_Toc50257101"/>
      <w:bookmarkEnd w:id="394"/>
      <w:r>
        <w:rPr>
          <w:rFonts w:hint="eastAsia"/>
          <w:rtl/>
        </w:rPr>
        <w:t>שאול</w:t>
      </w:r>
      <w:r>
        <w:rPr>
          <w:rtl/>
        </w:rPr>
        <w:t xml:space="preserve"> יהלום (מפד"ל):</w:t>
      </w:r>
      <w:bookmarkEnd w:id="395"/>
      <w:bookmarkEnd w:id="396"/>
    </w:p>
    <w:p w14:paraId="38C38CA5" w14:textId="77777777" w:rsidR="00000000" w:rsidRDefault="001C3AAC">
      <w:pPr>
        <w:pStyle w:val="a"/>
        <w:rPr>
          <w:rFonts w:hint="cs"/>
          <w:rtl/>
        </w:rPr>
      </w:pPr>
    </w:p>
    <w:p w14:paraId="40F76D29" w14:textId="77777777" w:rsidR="00000000" w:rsidRDefault="001C3AAC">
      <w:pPr>
        <w:pStyle w:val="a"/>
        <w:rPr>
          <w:rFonts w:hint="cs"/>
          <w:rtl/>
        </w:rPr>
      </w:pPr>
      <w:r>
        <w:rPr>
          <w:rFonts w:hint="cs"/>
          <w:rtl/>
        </w:rPr>
        <w:t>למה</w:t>
      </w:r>
      <w:r>
        <w:rPr>
          <w:rFonts w:hint="cs"/>
          <w:rtl/>
        </w:rPr>
        <w:t xml:space="preserve">, הוא בדרך כלל נותן אישורים? </w:t>
      </w:r>
    </w:p>
    <w:p w14:paraId="6F2381DA" w14:textId="77777777" w:rsidR="00000000" w:rsidRDefault="001C3AAC">
      <w:pPr>
        <w:pStyle w:val="a"/>
        <w:ind w:firstLine="0"/>
        <w:rPr>
          <w:rFonts w:hint="cs"/>
          <w:rtl/>
        </w:rPr>
      </w:pPr>
    </w:p>
    <w:p w14:paraId="40397EBB" w14:textId="77777777" w:rsidR="00000000" w:rsidRDefault="001C3AAC">
      <w:pPr>
        <w:pStyle w:val="ac"/>
        <w:rPr>
          <w:rtl/>
        </w:rPr>
      </w:pPr>
      <w:r>
        <w:rPr>
          <w:rFonts w:hint="eastAsia"/>
          <w:rtl/>
        </w:rPr>
        <w:t>יוסי</w:t>
      </w:r>
      <w:r>
        <w:rPr>
          <w:rtl/>
        </w:rPr>
        <w:t xml:space="preserve"> שריד (מרצ):</w:t>
      </w:r>
    </w:p>
    <w:p w14:paraId="78BFB38E" w14:textId="77777777" w:rsidR="00000000" w:rsidRDefault="001C3AAC">
      <w:pPr>
        <w:pStyle w:val="a"/>
        <w:rPr>
          <w:rFonts w:hint="cs"/>
          <w:rtl/>
        </w:rPr>
      </w:pPr>
    </w:p>
    <w:p w14:paraId="6D5856CE" w14:textId="77777777" w:rsidR="00000000" w:rsidRDefault="001C3AAC">
      <w:pPr>
        <w:pStyle w:val="a"/>
        <w:rPr>
          <w:rFonts w:hint="cs"/>
          <w:rtl/>
        </w:rPr>
      </w:pPr>
      <w:r>
        <w:rPr>
          <w:rFonts w:hint="cs"/>
          <w:rtl/>
        </w:rPr>
        <w:t xml:space="preserve">הוא נתן אישור לשר העבודה והרווחה - - - </w:t>
      </w:r>
    </w:p>
    <w:p w14:paraId="7106FF5D" w14:textId="77777777" w:rsidR="00000000" w:rsidRDefault="001C3AAC">
      <w:pPr>
        <w:pStyle w:val="a"/>
        <w:ind w:firstLine="0"/>
        <w:rPr>
          <w:rFonts w:hint="cs"/>
          <w:rtl/>
        </w:rPr>
      </w:pPr>
    </w:p>
    <w:p w14:paraId="347F8D98" w14:textId="77777777" w:rsidR="00000000" w:rsidRDefault="001C3AAC">
      <w:pPr>
        <w:pStyle w:val="SpeakerCon"/>
        <w:rPr>
          <w:rtl/>
        </w:rPr>
      </w:pPr>
      <w:bookmarkStart w:id="397" w:name="FS000000524T21_07_2003_21_04_12C"/>
      <w:bookmarkEnd w:id="397"/>
      <w:r>
        <w:rPr>
          <w:rtl/>
        </w:rPr>
        <w:t>שאול יהלום (מפד"ל):</w:t>
      </w:r>
    </w:p>
    <w:p w14:paraId="1C67CEF9" w14:textId="77777777" w:rsidR="00000000" w:rsidRDefault="001C3AAC">
      <w:pPr>
        <w:pStyle w:val="a"/>
        <w:rPr>
          <w:rtl/>
        </w:rPr>
      </w:pPr>
    </w:p>
    <w:p w14:paraId="557BD643" w14:textId="77777777" w:rsidR="00000000" w:rsidRDefault="001C3AAC">
      <w:pPr>
        <w:pStyle w:val="a"/>
        <w:rPr>
          <w:rFonts w:hint="cs"/>
          <w:rtl/>
        </w:rPr>
      </w:pPr>
      <w:r>
        <w:rPr>
          <w:rFonts w:hint="cs"/>
          <w:rtl/>
        </w:rPr>
        <w:t xml:space="preserve">אה, למסיבת העיתונאים. </w:t>
      </w:r>
    </w:p>
    <w:p w14:paraId="0AD79DD6" w14:textId="77777777" w:rsidR="00000000" w:rsidRDefault="001C3AAC">
      <w:pPr>
        <w:pStyle w:val="a"/>
        <w:ind w:firstLine="0"/>
        <w:rPr>
          <w:rFonts w:hint="cs"/>
          <w:rtl/>
        </w:rPr>
      </w:pPr>
    </w:p>
    <w:p w14:paraId="0CCED7E3" w14:textId="77777777" w:rsidR="00000000" w:rsidRDefault="001C3AAC">
      <w:pPr>
        <w:pStyle w:val="ac"/>
        <w:rPr>
          <w:rtl/>
        </w:rPr>
      </w:pPr>
      <w:r>
        <w:rPr>
          <w:rFonts w:hint="eastAsia"/>
          <w:rtl/>
        </w:rPr>
        <w:t>אברהם</w:t>
      </w:r>
      <w:r>
        <w:rPr>
          <w:rtl/>
        </w:rPr>
        <w:t xml:space="preserve"> בורג (העבודה-מימד):</w:t>
      </w:r>
    </w:p>
    <w:p w14:paraId="763CDB54" w14:textId="77777777" w:rsidR="00000000" w:rsidRDefault="001C3AAC">
      <w:pPr>
        <w:pStyle w:val="a"/>
        <w:rPr>
          <w:rFonts w:hint="cs"/>
          <w:rtl/>
        </w:rPr>
      </w:pPr>
    </w:p>
    <w:p w14:paraId="17B72ABE" w14:textId="77777777" w:rsidR="00000000" w:rsidRDefault="001C3AAC">
      <w:pPr>
        <w:pStyle w:val="a"/>
        <w:rPr>
          <w:rFonts w:hint="cs"/>
          <w:rtl/>
        </w:rPr>
      </w:pPr>
      <w:r>
        <w:rPr>
          <w:rFonts w:hint="cs"/>
          <w:rtl/>
        </w:rPr>
        <w:t xml:space="preserve">הוא לא נתן לו אישור למסיבה, כי לא חוגגים בימים אלה. </w:t>
      </w:r>
    </w:p>
    <w:p w14:paraId="68EF6D00" w14:textId="77777777" w:rsidR="00000000" w:rsidRDefault="001C3AAC">
      <w:pPr>
        <w:pStyle w:val="a"/>
        <w:ind w:firstLine="0"/>
        <w:rPr>
          <w:rFonts w:hint="cs"/>
          <w:rtl/>
        </w:rPr>
      </w:pPr>
    </w:p>
    <w:p w14:paraId="443578C2" w14:textId="77777777" w:rsidR="00000000" w:rsidRDefault="001C3AAC">
      <w:pPr>
        <w:pStyle w:val="ad"/>
        <w:rPr>
          <w:rtl/>
        </w:rPr>
      </w:pPr>
      <w:r>
        <w:rPr>
          <w:rtl/>
        </w:rPr>
        <w:t>היו"ר ראובן ריבלין:</w:t>
      </w:r>
    </w:p>
    <w:p w14:paraId="5266898F" w14:textId="77777777" w:rsidR="00000000" w:rsidRDefault="001C3AAC">
      <w:pPr>
        <w:pStyle w:val="a"/>
        <w:rPr>
          <w:rtl/>
        </w:rPr>
      </w:pPr>
    </w:p>
    <w:p w14:paraId="42B8200C" w14:textId="77777777" w:rsidR="00000000" w:rsidRDefault="001C3AAC">
      <w:pPr>
        <w:pStyle w:val="a"/>
        <w:rPr>
          <w:rFonts w:hint="cs"/>
          <w:rtl/>
        </w:rPr>
      </w:pPr>
      <w:r>
        <w:rPr>
          <w:rFonts w:hint="cs"/>
          <w:rtl/>
        </w:rPr>
        <w:t>חבר הכנסת בורג. חבר</w:t>
      </w:r>
      <w:r>
        <w:rPr>
          <w:rFonts w:hint="cs"/>
          <w:rtl/>
        </w:rPr>
        <w:t xml:space="preserve"> הכנסת שריד. חברי הכנסת בורג ושריד, אתם יושבים כמו ה"חבובות", אבל הם על היציע. </w:t>
      </w:r>
    </w:p>
    <w:p w14:paraId="2CB231D2" w14:textId="77777777" w:rsidR="00000000" w:rsidRDefault="001C3AAC">
      <w:pPr>
        <w:pStyle w:val="a"/>
        <w:ind w:firstLine="0"/>
        <w:rPr>
          <w:rFonts w:hint="cs"/>
          <w:rtl/>
        </w:rPr>
      </w:pPr>
    </w:p>
    <w:p w14:paraId="4B2E0760" w14:textId="77777777" w:rsidR="00000000" w:rsidRDefault="001C3AAC">
      <w:pPr>
        <w:pStyle w:val="ac"/>
        <w:rPr>
          <w:rtl/>
        </w:rPr>
      </w:pPr>
      <w:r>
        <w:rPr>
          <w:rFonts w:hint="eastAsia"/>
          <w:rtl/>
        </w:rPr>
        <w:t>אברהם</w:t>
      </w:r>
      <w:r>
        <w:rPr>
          <w:rtl/>
        </w:rPr>
        <w:t xml:space="preserve"> בורג (העבודה-מימד):</w:t>
      </w:r>
    </w:p>
    <w:p w14:paraId="3FDDCFA8" w14:textId="77777777" w:rsidR="00000000" w:rsidRDefault="001C3AAC">
      <w:pPr>
        <w:pStyle w:val="a"/>
        <w:rPr>
          <w:rFonts w:hint="cs"/>
          <w:rtl/>
        </w:rPr>
      </w:pPr>
    </w:p>
    <w:p w14:paraId="3B743B72" w14:textId="77777777" w:rsidR="00000000" w:rsidRDefault="001C3AAC">
      <w:pPr>
        <w:pStyle w:val="a"/>
        <w:rPr>
          <w:rFonts w:hint="cs"/>
          <w:rtl/>
        </w:rPr>
      </w:pPr>
      <w:r>
        <w:rPr>
          <w:rFonts w:hint="cs"/>
          <w:rtl/>
        </w:rPr>
        <w:t xml:space="preserve">אדוני רוצה שנצא, שגם אנחנו לא נהיה פה? </w:t>
      </w:r>
    </w:p>
    <w:p w14:paraId="75194EF7" w14:textId="77777777" w:rsidR="00000000" w:rsidRDefault="001C3AAC">
      <w:pPr>
        <w:pStyle w:val="a"/>
        <w:ind w:firstLine="0"/>
        <w:rPr>
          <w:rFonts w:hint="cs"/>
          <w:rtl/>
        </w:rPr>
      </w:pPr>
    </w:p>
    <w:p w14:paraId="66F74FAA" w14:textId="77777777" w:rsidR="00000000" w:rsidRDefault="001C3AAC">
      <w:pPr>
        <w:pStyle w:val="ad"/>
        <w:rPr>
          <w:rtl/>
        </w:rPr>
      </w:pPr>
      <w:r>
        <w:rPr>
          <w:rtl/>
        </w:rPr>
        <w:t>היו"ר ראובן ריבלין:</w:t>
      </w:r>
    </w:p>
    <w:p w14:paraId="38B8295D" w14:textId="77777777" w:rsidR="00000000" w:rsidRDefault="001C3AAC">
      <w:pPr>
        <w:pStyle w:val="a"/>
        <w:rPr>
          <w:rtl/>
        </w:rPr>
      </w:pPr>
    </w:p>
    <w:p w14:paraId="0C17B140" w14:textId="77777777" w:rsidR="00000000" w:rsidRDefault="001C3AAC">
      <w:pPr>
        <w:pStyle w:val="a"/>
        <w:rPr>
          <w:rFonts w:hint="cs"/>
          <w:rtl/>
        </w:rPr>
      </w:pPr>
      <w:r>
        <w:rPr>
          <w:rFonts w:hint="cs"/>
          <w:rtl/>
        </w:rPr>
        <w:t xml:space="preserve">לא, חלילה, להיפך. </w:t>
      </w:r>
    </w:p>
    <w:p w14:paraId="03F79D46" w14:textId="77777777" w:rsidR="00000000" w:rsidRDefault="001C3AAC">
      <w:pPr>
        <w:pStyle w:val="a"/>
        <w:ind w:firstLine="0"/>
        <w:rPr>
          <w:rFonts w:hint="cs"/>
          <w:rtl/>
        </w:rPr>
      </w:pPr>
    </w:p>
    <w:p w14:paraId="4D5942AC" w14:textId="77777777" w:rsidR="00000000" w:rsidRDefault="001C3AAC">
      <w:pPr>
        <w:pStyle w:val="ac"/>
        <w:rPr>
          <w:rtl/>
        </w:rPr>
      </w:pPr>
      <w:r>
        <w:rPr>
          <w:rFonts w:hint="eastAsia"/>
          <w:rtl/>
        </w:rPr>
        <w:t>אברהם</w:t>
      </w:r>
      <w:r>
        <w:rPr>
          <w:rtl/>
        </w:rPr>
        <w:t xml:space="preserve"> בורג (העבודה-מימד):</w:t>
      </w:r>
    </w:p>
    <w:p w14:paraId="745F9BD2" w14:textId="77777777" w:rsidR="00000000" w:rsidRDefault="001C3AAC">
      <w:pPr>
        <w:pStyle w:val="a"/>
        <w:rPr>
          <w:rFonts w:hint="cs"/>
          <w:rtl/>
        </w:rPr>
      </w:pPr>
    </w:p>
    <w:p w14:paraId="12E9B13E" w14:textId="77777777" w:rsidR="00000000" w:rsidRDefault="001C3AAC">
      <w:pPr>
        <w:pStyle w:val="a"/>
        <w:rPr>
          <w:rFonts w:hint="cs"/>
          <w:rtl/>
        </w:rPr>
      </w:pPr>
      <w:r>
        <w:rPr>
          <w:rFonts w:hint="cs"/>
          <w:rtl/>
        </w:rPr>
        <w:t xml:space="preserve">אני רואה את זה כנזיפה. </w:t>
      </w:r>
    </w:p>
    <w:p w14:paraId="2A414502" w14:textId="77777777" w:rsidR="00000000" w:rsidRDefault="001C3AAC">
      <w:pPr>
        <w:pStyle w:val="a"/>
        <w:ind w:firstLine="0"/>
        <w:rPr>
          <w:rFonts w:hint="cs"/>
          <w:rtl/>
        </w:rPr>
      </w:pPr>
    </w:p>
    <w:p w14:paraId="25011B05" w14:textId="77777777" w:rsidR="00000000" w:rsidRDefault="001C3AAC">
      <w:pPr>
        <w:pStyle w:val="ad"/>
        <w:rPr>
          <w:rtl/>
        </w:rPr>
      </w:pPr>
      <w:r>
        <w:rPr>
          <w:rtl/>
        </w:rPr>
        <w:t>היו"ר ראובן רי</w:t>
      </w:r>
      <w:r>
        <w:rPr>
          <w:rtl/>
        </w:rPr>
        <w:t>בלין:</w:t>
      </w:r>
    </w:p>
    <w:p w14:paraId="3676589F" w14:textId="77777777" w:rsidR="00000000" w:rsidRDefault="001C3AAC">
      <w:pPr>
        <w:pStyle w:val="a"/>
        <w:rPr>
          <w:rtl/>
        </w:rPr>
      </w:pPr>
    </w:p>
    <w:p w14:paraId="7532A260" w14:textId="77777777" w:rsidR="00000000" w:rsidRDefault="001C3AAC">
      <w:pPr>
        <w:pStyle w:val="a"/>
        <w:rPr>
          <w:rFonts w:hint="cs"/>
          <w:rtl/>
        </w:rPr>
      </w:pPr>
      <w:r>
        <w:rPr>
          <w:rFonts w:hint="cs"/>
          <w:rtl/>
        </w:rPr>
        <w:t xml:space="preserve">אני נותן לכם כל פעם את הדקה שלכם, אבל צריך לאפשר - - - </w:t>
      </w:r>
    </w:p>
    <w:p w14:paraId="328C3C2E" w14:textId="77777777" w:rsidR="00000000" w:rsidRDefault="001C3AAC">
      <w:pPr>
        <w:pStyle w:val="a"/>
        <w:ind w:firstLine="0"/>
        <w:rPr>
          <w:rFonts w:hint="cs"/>
          <w:rtl/>
        </w:rPr>
      </w:pPr>
    </w:p>
    <w:p w14:paraId="48ED7B90" w14:textId="77777777" w:rsidR="00000000" w:rsidRDefault="001C3AAC">
      <w:pPr>
        <w:pStyle w:val="ac"/>
        <w:rPr>
          <w:rtl/>
        </w:rPr>
      </w:pPr>
      <w:r>
        <w:rPr>
          <w:rFonts w:hint="eastAsia"/>
          <w:rtl/>
        </w:rPr>
        <w:t>אברהם</w:t>
      </w:r>
      <w:r>
        <w:rPr>
          <w:rtl/>
        </w:rPr>
        <w:t xml:space="preserve"> בורג (העבודה-מימד):</w:t>
      </w:r>
    </w:p>
    <w:p w14:paraId="59AA2EC2" w14:textId="77777777" w:rsidR="00000000" w:rsidRDefault="001C3AAC">
      <w:pPr>
        <w:pStyle w:val="a"/>
        <w:rPr>
          <w:rFonts w:hint="cs"/>
          <w:rtl/>
        </w:rPr>
      </w:pPr>
    </w:p>
    <w:p w14:paraId="70D0B472" w14:textId="77777777" w:rsidR="00000000" w:rsidRDefault="001C3AAC">
      <w:pPr>
        <w:pStyle w:val="a"/>
        <w:rPr>
          <w:rFonts w:hint="cs"/>
          <w:rtl/>
        </w:rPr>
      </w:pPr>
      <w:r>
        <w:rPr>
          <w:rFonts w:hint="cs"/>
          <w:rtl/>
        </w:rPr>
        <w:t xml:space="preserve">אני אלך. </w:t>
      </w:r>
    </w:p>
    <w:p w14:paraId="11A76FCE" w14:textId="77777777" w:rsidR="00000000" w:rsidRDefault="001C3AAC">
      <w:pPr>
        <w:pStyle w:val="a"/>
        <w:ind w:firstLine="0"/>
        <w:rPr>
          <w:rFonts w:hint="cs"/>
          <w:rtl/>
        </w:rPr>
      </w:pPr>
    </w:p>
    <w:p w14:paraId="5F78E503" w14:textId="77777777" w:rsidR="00000000" w:rsidRDefault="001C3AAC">
      <w:pPr>
        <w:pStyle w:val="ad"/>
        <w:rPr>
          <w:rtl/>
        </w:rPr>
      </w:pPr>
      <w:r>
        <w:rPr>
          <w:rtl/>
        </w:rPr>
        <w:t>היו"ר ראובן ריבלין:</w:t>
      </w:r>
    </w:p>
    <w:p w14:paraId="3BF68041" w14:textId="77777777" w:rsidR="00000000" w:rsidRDefault="001C3AAC">
      <w:pPr>
        <w:pStyle w:val="a"/>
        <w:rPr>
          <w:rtl/>
        </w:rPr>
      </w:pPr>
    </w:p>
    <w:p w14:paraId="7AA3011F" w14:textId="77777777" w:rsidR="00000000" w:rsidRDefault="001C3AAC">
      <w:pPr>
        <w:pStyle w:val="a"/>
        <w:rPr>
          <w:rFonts w:hint="cs"/>
          <w:rtl/>
        </w:rPr>
      </w:pPr>
      <w:r>
        <w:rPr>
          <w:rFonts w:hint="cs"/>
          <w:rtl/>
        </w:rPr>
        <w:t xml:space="preserve">אנחנו שמחים על ההעשרה שאנחנו זוכים לה בערב זה, עם זאת, אי-אפשר להפריע לדיון. בבקשה, חבר הכנסת יהלום. </w:t>
      </w:r>
    </w:p>
    <w:p w14:paraId="5A6EF55A" w14:textId="77777777" w:rsidR="00000000" w:rsidRDefault="001C3AAC">
      <w:pPr>
        <w:pStyle w:val="a"/>
        <w:ind w:firstLine="0"/>
        <w:rPr>
          <w:rFonts w:hint="cs"/>
          <w:rtl/>
        </w:rPr>
      </w:pPr>
    </w:p>
    <w:p w14:paraId="6DC75788" w14:textId="77777777" w:rsidR="00000000" w:rsidRDefault="001C3AAC">
      <w:pPr>
        <w:pStyle w:val="SpeakerCon"/>
        <w:rPr>
          <w:rtl/>
        </w:rPr>
      </w:pPr>
      <w:bookmarkStart w:id="398" w:name="FS000000524T21_07_2003_21_06_21C"/>
      <w:bookmarkEnd w:id="398"/>
      <w:r>
        <w:rPr>
          <w:rtl/>
        </w:rPr>
        <w:t>שאול יהלום (מפד"ל):</w:t>
      </w:r>
    </w:p>
    <w:p w14:paraId="1375F472" w14:textId="77777777" w:rsidR="00000000" w:rsidRDefault="001C3AAC">
      <w:pPr>
        <w:pStyle w:val="a"/>
        <w:rPr>
          <w:rtl/>
        </w:rPr>
      </w:pPr>
    </w:p>
    <w:p w14:paraId="2F2F6C97" w14:textId="77777777" w:rsidR="00000000" w:rsidRDefault="001C3AAC">
      <w:pPr>
        <w:pStyle w:val="a"/>
        <w:rPr>
          <w:rFonts w:hint="cs"/>
          <w:rtl/>
        </w:rPr>
      </w:pPr>
      <w:r>
        <w:rPr>
          <w:rFonts w:hint="cs"/>
          <w:rtl/>
        </w:rPr>
        <w:t>אדוני היו</w:t>
      </w:r>
      <w:r>
        <w:rPr>
          <w:rFonts w:hint="cs"/>
          <w:rtl/>
        </w:rPr>
        <w:t xml:space="preserve">שב-ראש, אדוני ראש הממשלה, כנסת נכבדה, קודם כול, מכאן חייבת לצאת ברכת "יישר כוח" לכל המתיישבים החלוצים ביש"ע. יישר כוחכם, אתם נמצאים במצב של משימת ההתיישבות מחד גיסא, והמלחמה היומיומית מול הטרוריסטים מאידך גיסא - - </w:t>
      </w:r>
    </w:p>
    <w:p w14:paraId="4965B904" w14:textId="77777777" w:rsidR="00000000" w:rsidRDefault="001C3AAC">
      <w:pPr>
        <w:pStyle w:val="a"/>
        <w:ind w:firstLine="0"/>
        <w:rPr>
          <w:rFonts w:hint="cs"/>
          <w:rtl/>
        </w:rPr>
      </w:pPr>
    </w:p>
    <w:p w14:paraId="5E77B853" w14:textId="77777777" w:rsidR="00000000" w:rsidRDefault="001C3AAC">
      <w:pPr>
        <w:pStyle w:val="ac"/>
        <w:rPr>
          <w:rtl/>
        </w:rPr>
      </w:pPr>
      <w:r>
        <w:rPr>
          <w:rFonts w:hint="eastAsia"/>
          <w:rtl/>
        </w:rPr>
        <w:t>יצחק</w:t>
      </w:r>
      <w:r>
        <w:rPr>
          <w:rtl/>
        </w:rPr>
        <w:t xml:space="preserve"> כהן (ש"ס):</w:t>
      </w:r>
    </w:p>
    <w:p w14:paraId="31E73B3E" w14:textId="77777777" w:rsidR="00000000" w:rsidRDefault="001C3AAC">
      <w:pPr>
        <w:pStyle w:val="a"/>
        <w:rPr>
          <w:rFonts w:hint="cs"/>
          <w:rtl/>
        </w:rPr>
      </w:pPr>
    </w:p>
    <w:p w14:paraId="0ED8935E" w14:textId="77777777" w:rsidR="00000000" w:rsidRDefault="001C3AAC">
      <w:pPr>
        <w:pStyle w:val="a"/>
        <w:rPr>
          <w:rFonts w:hint="cs"/>
          <w:rtl/>
        </w:rPr>
      </w:pPr>
      <w:r>
        <w:rPr>
          <w:rFonts w:hint="cs"/>
          <w:rtl/>
        </w:rPr>
        <w:t xml:space="preserve">לא מאמינים לכם. </w:t>
      </w:r>
    </w:p>
    <w:p w14:paraId="259A2875" w14:textId="77777777" w:rsidR="00000000" w:rsidRDefault="001C3AAC">
      <w:pPr>
        <w:pStyle w:val="a"/>
        <w:ind w:firstLine="0"/>
        <w:rPr>
          <w:rFonts w:hint="cs"/>
          <w:rtl/>
        </w:rPr>
      </w:pPr>
    </w:p>
    <w:p w14:paraId="260EE9E5" w14:textId="77777777" w:rsidR="00000000" w:rsidRDefault="001C3AAC">
      <w:pPr>
        <w:pStyle w:val="SpeakerCon"/>
        <w:rPr>
          <w:rtl/>
        </w:rPr>
      </w:pPr>
      <w:bookmarkStart w:id="399" w:name="FS000000524T21_07_2003_21_07_12C"/>
      <w:bookmarkEnd w:id="399"/>
      <w:r>
        <w:rPr>
          <w:rtl/>
        </w:rPr>
        <w:t xml:space="preserve">שאול </w:t>
      </w:r>
      <w:r>
        <w:rPr>
          <w:rtl/>
        </w:rPr>
        <w:t>יהלום (מפד"ל):</w:t>
      </w:r>
    </w:p>
    <w:p w14:paraId="252FC46B" w14:textId="77777777" w:rsidR="00000000" w:rsidRDefault="001C3AAC">
      <w:pPr>
        <w:pStyle w:val="a"/>
        <w:rPr>
          <w:rtl/>
        </w:rPr>
      </w:pPr>
    </w:p>
    <w:p w14:paraId="348F08A0" w14:textId="77777777" w:rsidR="00000000" w:rsidRDefault="001C3AAC">
      <w:pPr>
        <w:pStyle w:val="a"/>
        <w:rPr>
          <w:rFonts w:hint="cs"/>
          <w:rtl/>
        </w:rPr>
      </w:pPr>
      <w:r>
        <w:rPr>
          <w:rFonts w:hint="cs"/>
          <w:rtl/>
        </w:rPr>
        <w:t xml:space="preserve">- - יחד עם האי-ודאות שהעלו כאן חברי הכנסת. ובכן, קודם כול, ברכת "יישר כוח". </w:t>
      </w:r>
    </w:p>
    <w:p w14:paraId="6E4AAE1A" w14:textId="77777777" w:rsidR="00000000" w:rsidRDefault="001C3AAC">
      <w:pPr>
        <w:pStyle w:val="a"/>
        <w:ind w:firstLine="0"/>
        <w:rPr>
          <w:rFonts w:hint="cs"/>
          <w:rtl/>
        </w:rPr>
      </w:pPr>
    </w:p>
    <w:p w14:paraId="4205FC54" w14:textId="77777777" w:rsidR="00000000" w:rsidRDefault="001C3AAC">
      <w:pPr>
        <w:pStyle w:val="ac"/>
        <w:rPr>
          <w:rtl/>
        </w:rPr>
      </w:pPr>
      <w:r>
        <w:rPr>
          <w:rFonts w:hint="eastAsia"/>
          <w:rtl/>
        </w:rPr>
        <w:t>יצחק</w:t>
      </w:r>
      <w:r>
        <w:rPr>
          <w:rtl/>
        </w:rPr>
        <w:t xml:space="preserve"> כהן (ש"ס):</w:t>
      </w:r>
    </w:p>
    <w:p w14:paraId="7AADF71B" w14:textId="77777777" w:rsidR="00000000" w:rsidRDefault="001C3AAC">
      <w:pPr>
        <w:pStyle w:val="a"/>
        <w:rPr>
          <w:rFonts w:hint="cs"/>
          <w:rtl/>
        </w:rPr>
      </w:pPr>
    </w:p>
    <w:p w14:paraId="7EEDC9C8" w14:textId="77777777" w:rsidR="00000000" w:rsidRDefault="001C3AAC">
      <w:pPr>
        <w:pStyle w:val="a"/>
        <w:rPr>
          <w:rFonts w:hint="cs"/>
          <w:rtl/>
        </w:rPr>
      </w:pPr>
      <w:r>
        <w:rPr>
          <w:rFonts w:hint="cs"/>
          <w:rtl/>
        </w:rPr>
        <w:t xml:space="preserve">הם לא מאמינים לכם. אתם יושבים בממשלה שרוצה לפנות מאחזים. </w:t>
      </w:r>
    </w:p>
    <w:p w14:paraId="0362EAFB" w14:textId="77777777" w:rsidR="00000000" w:rsidRDefault="001C3AAC">
      <w:pPr>
        <w:pStyle w:val="a"/>
        <w:ind w:firstLine="0"/>
        <w:rPr>
          <w:rFonts w:hint="cs"/>
          <w:rtl/>
        </w:rPr>
      </w:pPr>
    </w:p>
    <w:p w14:paraId="04DD5343" w14:textId="77777777" w:rsidR="00000000" w:rsidRDefault="001C3AAC">
      <w:pPr>
        <w:pStyle w:val="ad"/>
        <w:rPr>
          <w:rtl/>
        </w:rPr>
      </w:pPr>
      <w:r>
        <w:rPr>
          <w:rtl/>
        </w:rPr>
        <w:t>היו"ר ראובן ריבלין:</w:t>
      </w:r>
    </w:p>
    <w:p w14:paraId="39CFEE08" w14:textId="77777777" w:rsidR="00000000" w:rsidRDefault="001C3AAC">
      <w:pPr>
        <w:pStyle w:val="a"/>
        <w:rPr>
          <w:rtl/>
        </w:rPr>
      </w:pPr>
    </w:p>
    <w:p w14:paraId="78EB87B0" w14:textId="77777777" w:rsidR="00000000" w:rsidRDefault="001C3AAC">
      <w:pPr>
        <w:pStyle w:val="a"/>
        <w:rPr>
          <w:rFonts w:hint="cs"/>
          <w:rtl/>
        </w:rPr>
      </w:pPr>
      <w:r>
        <w:rPr>
          <w:rFonts w:hint="cs"/>
          <w:rtl/>
        </w:rPr>
        <w:t xml:space="preserve">חבר הכנסת כהן, יש לו שלוש דקות, לך היו שש דקות. </w:t>
      </w:r>
    </w:p>
    <w:p w14:paraId="7EC16285" w14:textId="77777777" w:rsidR="00000000" w:rsidRDefault="001C3AAC">
      <w:pPr>
        <w:pStyle w:val="a"/>
        <w:ind w:firstLine="0"/>
        <w:rPr>
          <w:rFonts w:hint="cs"/>
          <w:rtl/>
        </w:rPr>
      </w:pPr>
    </w:p>
    <w:p w14:paraId="5BED849F" w14:textId="77777777" w:rsidR="00000000" w:rsidRDefault="001C3AAC">
      <w:pPr>
        <w:pStyle w:val="ac"/>
        <w:rPr>
          <w:rtl/>
        </w:rPr>
      </w:pPr>
      <w:r>
        <w:rPr>
          <w:rFonts w:hint="eastAsia"/>
          <w:rtl/>
        </w:rPr>
        <w:t>יצחק</w:t>
      </w:r>
      <w:r>
        <w:rPr>
          <w:rtl/>
        </w:rPr>
        <w:t xml:space="preserve"> כהן (ש"ס):</w:t>
      </w:r>
    </w:p>
    <w:p w14:paraId="4205AECA" w14:textId="77777777" w:rsidR="00000000" w:rsidRDefault="001C3AAC">
      <w:pPr>
        <w:pStyle w:val="a"/>
        <w:rPr>
          <w:rFonts w:hint="cs"/>
          <w:rtl/>
        </w:rPr>
      </w:pPr>
    </w:p>
    <w:p w14:paraId="6F0F4BDA" w14:textId="77777777" w:rsidR="00000000" w:rsidRDefault="001C3AAC">
      <w:pPr>
        <w:pStyle w:val="a"/>
        <w:rPr>
          <w:rFonts w:hint="cs"/>
          <w:rtl/>
        </w:rPr>
      </w:pPr>
      <w:r>
        <w:rPr>
          <w:rFonts w:hint="cs"/>
          <w:rtl/>
        </w:rPr>
        <w:t xml:space="preserve">תגיד לו שהם לא מאמינים לו. </w:t>
      </w:r>
    </w:p>
    <w:p w14:paraId="38DDED8C" w14:textId="77777777" w:rsidR="00000000" w:rsidRDefault="001C3AAC">
      <w:pPr>
        <w:pStyle w:val="a"/>
        <w:ind w:firstLine="0"/>
        <w:rPr>
          <w:rFonts w:hint="cs"/>
          <w:rtl/>
        </w:rPr>
      </w:pPr>
    </w:p>
    <w:p w14:paraId="34EED75F" w14:textId="77777777" w:rsidR="00000000" w:rsidRDefault="001C3AAC">
      <w:pPr>
        <w:pStyle w:val="ad"/>
        <w:rPr>
          <w:rtl/>
        </w:rPr>
      </w:pPr>
      <w:r>
        <w:rPr>
          <w:rtl/>
        </w:rPr>
        <w:t>היו"ר ראובן ריבלין:</w:t>
      </w:r>
    </w:p>
    <w:p w14:paraId="49C9243D" w14:textId="77777777" w:rsidR="00000000" w:rsidRDefault="001C3AAC">
      <w:pPr>
        <w:pStyle w:val="a"/>
        <w:rPr>
          <w:rtl/>
        </w:rPr>
      </w:pPr>
    </w:p>
    <w:p w14:paraId="44801200" w14:textId="77777777" w:rsidR="00000000" w:rsidRDefault="001C3AAC">
      <w:pPr>
        <w:pStyle w:val="a"/>
        <w:rPr>
          <w:rFonts w:hint="cs"/>
          <w:rtl/>
        </w:rPr>
      </w:pPr>
      <w:r>
        <w:rPr>
          <w:rFonts w:hint="cs"/>
          <w:rtl/>
        </w:rPr>
        <w:t xml:space="preserve">לא רוצה להגיד לו דבר. תן לו לסיים את דבריו. הוא עוד לא מתחיל וכבר מסיים. זה לא "פייר". </w:t>
      </w:r>
    </w:p>
    <w:p w14:paraId="003F5BAD" w14:textId="77777777" w:rsidR="00000000" w:rsidRDefault="001C3AAC">
      <w:pPr>
        <w:pStyle w:val="a"/>
        <w:rPr>
          <w:rFonts w:hint="cs"/>
          <w:rtl/>
        </w:rPr>
      </w:pPr>
    </w:p>
    <w:p w14:paraId="19ACAEE0" w14:textId="77777777" w:rsidR="00000000" w:rsidRDefault="001C3AAC">
      <w:pPr>
        <w:pStyle w:val="SpeakerCon"/>
        <w:rPr>
          <w:rtl/>
        </w:rPr>
      </w:pPr>
      <w:bookmarkStart w:id="400" w:name="FS000000524T21_07_2003_20_39_02C"/>
      <w:bookmarkEnd w:id="400"/>
      <w:r>
        <w:rPr>
          <w:rtl/>
        </w:rPr>
        <w:t>שאול יהלום (מפד"ל):</w:t>
      </w:r>
    </w:p>
    <w:p w14:paraId="10BD959B" w14:textId="77777777" w:rsidR="00000000" w:rsidRDefault="001C3AAC">
      <w:pPr>
        <w:pStyle w:val="a"/>
        <w:rPr>
          <w:rtl/>
        </w:rPr>
      </w:pPr>
    </w:p>
    <w:p w14:paraId="54210F10" w14:textId="77777777" w:rsidR="00000000" w:rsidRDefault="001C3AAC">
      <w:pPr>
        <w:pStyle w:val="a"/>
        <w:rPr>
          <w:rFonts w:hint="cs"/>
          <w:rtl/>
        </w:rPr>
      </w:pPr>
      <w:r>
        <w:rPr>
          <w:rFonts w:hint="cs"/>
          <w:rtl/>
        </w:rPr>
        <w:t xml:space="preserve">חבר הכנסת כהן, יש שתי גישות בפוליטיקה הישראלית. האחת לא מתנגדת - לא הייתי אומר מחייבת - להקמת </w:t>
      </w:r>
      <w:r>
        <w:rPr>
          <w:rFonts w:hint="cs"/>
          <w:rtl/>
        </w:rPr>
        <w:t>מדינה פלסטינית, והשנייה מתנגדת וחושבת שמדינה פלסטינית, מדינה נוספת, ערבית, בין הים לירדן, תביא אסון, מי יודע לאיזה טווח, שלא נוכל לעמוד בו. רק ההתיישבות היא המונעת את הקמת המדינה הפלסטינית, ואתה, יצחק כהן, שחלק מהזמן היית שותף לממשלתו של יצחק רבין - -</w:t>
      </w:r>
    </w:p>
    <w:p w14:paraId="134BCE36" w14:textId="77777777" w:rsidR="00000000" w:rsidRDefault="001C3AAC">
      <w:pPr>
        <w:pStyle w:val="a"/>
        <w:rPr>
          <w:rFonts w:hint="cs"/>
          <w:rtl/>
        </w:rPr>
      </w:pPr>
    </w:p>
    <w:p w14:paraId="5E329ACC" w14:textId="77777777" w:rsidR="00000000" w:rsidRDefault="001C3AAC">
      <w:pPr>
        <w:pStyle w:val="ac"/>
        <w:rPr>
          <w:rtl/>
        </w:rPr>
      </w:pPr>
      <w:r>
        <w:rPr>
          <w:rFonts w:hint="eastAsia"/>
          <w:rtl/>
        </w:rPr>
        <w:t>יצח</w:t>
      </w:r>
      <w:r>
        <w:rPr>
          <w:rFonts w:hint="eastAsia"/>
          <w:rtl/>
        </w:rPr>
        <w:t>ק</w:t>
      </w:r>
      <w:r>
        <w:rPr>
          <w:rtl/>
        </w:rPr>
        <w:t xml:space="preserve"> כהן (ש"ס):</w:t>
      </w:r>
    </w:p>
    <w:p w14:paraId="56697241" w14:textId="77777777" w:rsidR="00000000" w:rsidRDefault="001C3AAC">
      <w:pPr>
        <w:pStyle w:val="a"/>
        <w:rPr>
          <w:rFonts w:hint="cs"/>
          <w:rtl/>
        </w:rPr>
      </w:pPr>
    </w:p>
    <w:p w14:paraId="265101E7" w14:textId="77777777" w:rsidR="00000000" w:rsidRDefault="001C3AAC">
      <w:pPr>
        <w:pStyle w:val="a"/>
        <w:rPr>
          <w:rFonts w:hint="cs"/>
          <w:rtl/>
        </w:rPr>
      </w:pPr>
      <w:r>
        <w:rPr>
          <w:rFonts w:hint="cs"/>
          <w:rtl/>
        </w:rPr>
        <w:t>המנוח.</w:t>
      </w:r>
    </w:p>
    <w:p w14:paraId="0CC2D00A" w14:textId="77777777" w:rsidR="00000000" w:rsidRDefault="001C3AAC">
      <w:pPr>
        <w:pStyle w:val="a"/>
        <w:rPr>
          <w:rFonts w:hint="cs"/>
          <w:rtl/>
        </w:rPr>
      </w:pPr>
    </w:p>
    <w:p w14:paraId="28B3D04C" w14:textId="77777777" w:rsidR="00000000" w:rsidRDefault="001C3AAC">
      <w:pPr>
        <w:pStyle w:val="SpeakerCon"/>
        <w:rPr>
          <w:rtl/>
        </w:rPr>
      </w:pPr>
      <w:bookmarkStart w:id="401" w:name="FS000000524T21_07_2003_20_41_20C"/>
      <w:bookmarkEnd w:id="401"/>
      <w:r>
        <w:rPr>
          <w:rtl/>
        </w:rPr>
        <w:t>שאול יהלום (מפד"ל):</w:t>
      </w:r>
    </w:p>
    <w:p w14:paraId="154AC416" w14:textId="77777777" w:rsidR="00000000" w:rsidRDefault="001C3AAC">
      <w:pPr>
        <w:pStyle w:val="a"/>
        <w:rPr>
          <w:rtl/>
        </w:rPr>
      </w:pPr>
    </w:p>
    <w:p w14:paraId="7051369D" w14:textId="77777777" w:rsidR="00000000" w:rsidRDefault="001C3AAC">
      <w:pPr>
        <w:pStyle w:val="a"/>
        <w:rPr>
          <w:rFonts w:hint="cs"/>
          <w:rtl/>
        </w:rPr>
      </w:pPr>
      <w:r>
        <w:rPr>
          <w:rFonts w:hint="cs"/>
          <w:rtl/>
        </w:rPr>
        <w:t>זיכרונו לברכה.</w:t>
      </w:r>
    </w:p>
    <w:p w14:paraId="76A90ED5" w14:textId="77777777" w:rsidR="00000000" w:rsidRDefault="001C3AAC">
      <w:pPr>
        <w:pStyle w:val="a"/>
        <w:rPr>
          <w:rFonts w:hint="cs"/>
          <w:rtl/>
        </w:rPr>
      </w:pPr>
    </w:p>
    <w:p w14:paraId="4EAAED80" w14:textId="77777777" w:rsidR="00000000" w:rsidRDefault="001C3AAC">
      <w:pPr>
        <w:pStyle w:val="a"/>
        <w:rPr>
          <w:rFonts w:hint="cs"/>
          <w:rtl/>
        </w:rPr>
      </w:pPr>
      <w:r>
        <w:rPr>
          <w:rFonts w:hint="cs"/>
          <w:rtl/>
        </w:rPr>
        <w:t>- - אתה יודע בוודאי עד כמה אתם הייתם כל כך קרובים לכך שהתהליך ימשיך ויגיע לידי מצב של הקמת מדינה פלסטינית נוספת.</w:t>
      </w:r>
    </w:p>
    <w:p w14:paraId="0E66258A" w14:textId="77777777" w:rsidR="00000000" w:rsidRDefault="001C3AAC">
      <w:pPr>
        <w:pStyle w:val="a"/>
        <w:rPr>
          <w:rFonts w:hint="cs"/>
          <w:rtl/>
        </w:rPr>
      </w:pPr>
    </w:p>
    <w:p w14:paraId="7FBAD108" w14:textId="77777777" w:rsidR="00000000" w:rsidRDefault="001C3AAC">
      <w:pPr>
        <w:pStyle w:val="ac"/>
        <w:rPr>
          <w:rtl/>
        </w:rPr>
      </w:pPr>
      <w:r>
        <w:rPr>
          <w:rFonts w:hint="eastAsia"/>
          <w:rtl/>
        </w:rPr>
        <w:t>יצחק</w:t>
      </w:r>
      <w:r>
        <w:rPr>
          <w:rtl/>
        </w:rPr>
        <w:t xml:space="preserve"> כהן (ש"ס):</w:t>
      </w:r>
    </w:p>
    <w:p w14:paraId="3CF21F0F" w14:textId="77777777" w:rsidR="00000000" w:rsidRDefault="001C3AAC">
      <w:pPr>
        <w:pStyle w:val="a"/>
        <w:rPr>
          <w:rFonts w:hint="cs"/>
          <w:rtl/>
        </w:rPr>
      </w:pPr>
    </w:p>
    <w:p w14:paraId="2F9E65BB" w14:textId="77777777" w:rsidR="00000000" w:rsidRDefault="001C3AAC">
      <w:pPr>
        <w:pStyle w:val="a"/>
        <w:rPr>
          <w:rFonts w:hint="cs"/>
          <w:rtl/>
        </w:rPr>
      </w:pPr>
      <w:r>
        <w:rPr>
          <w:rFonts w:hint="cs"/>
          <w:rtl/>
        </w:rPr>
        <w:t>אתם מקימים מדינה פלסטינית.</w:t>
      </w:r>
    </w:p>
    <w:p w14:paraId="6AB18442" w14:textId="77777777" w:rsidR="00000000" w:rsidRDefault="001C3AAC">
      <w:pPr>
        <w:pStyle w:val="a"/>
        <w:rPr>
          <w:rFonts w:hint="cs"/>
          <w:rtl/>
        </w:rPr>
      </w:pPr>
    </w:p>
    <w:p w14:paraId="372BC333" w14:textId="77777777" w:rsidR="00000000" w:rsidRDefault="001C3AAC">
      <w:pPr>
        <w:pStyle w:val="ad"/>
        <w:rPr>
          <w:rtl/>
        </w:rPr>
      </w:pPr>
      <w:r>
        <w:rPr>
          <w:rtl/>
        </w:rPr>
        <w:t>היו"ר ראובן ריבלין:</w:t>
      </w:r>
    </w:p>
    <w:p w14:paraId="24EC5299" w14:textId="77777777" w:rsidR="00000000" w:rsidRDefault="001C3AAC">
      <w:pPr>
        <w:pStyle w:val="a"/>
        <w:rPr>
          <w:rtl/>
        </w:rPr>
      </w:pPr>
    </w:p>
    <w:p w14:paraId="19296D9C" w14:textId="77777777" w:rsidR="00000000" w:rsidRDefault="001C3AAC">
      <w:pPr>
        <w:pStyle w:val="a"/>
        <w:rPr>
          <w:rFonts w:hint="cs"/>
          <w:rtl/>
        </w:rPr>
      </w:pPr>
      <w:r>
        <w:rPr>
          <w:rFonts w:hint="cs"/>
          <w:rtl/>
        </w:rPr>
        <w:t>חבר הכנסת כהן.</w:t>
      </w:r>
    </w:p>
    <w:p w14:paraId="655EABB9" w14:textId="77777777" w:rsidR="00000000" w:rsidRDefault="001C3AAC">
      <w:pPr>
        <w:pStyle w:val="a"/>
        <w:rPr>
          <w:rFonts w:hint="cs"/>
          <w:rtl/>
        </w:rPr>
      </w:pPr>
    </w:p>
    <w:p w14:paraId="7BEEBEEE" w14:textId="77777777" w:rsidR="00000000" w:rsidRDefault="001C3AAC">
      <w:pPr>
        <w:pStyle w:val="SpeakerCon"/>
        <w:rPr>
          <w:rtl/>
        </w:rPr>
      </w:pPr>
      <w:bookmarkStart w:id="402" w:name="FS000000524T21_07_2003_20_42_44C"/>
      <w:bookmarkEnd w:id="402"/>
      <w:r>
        <w:rPr>
          <w:rtl/>
        </w:rPr>
        <w:t>ש</w:t>
      </w:r>
      <w:r>
        <w:rPr>
          <w:rtl/>
        </w:rPr>
        <w:t>אול יהלום (מפד"ל):</w:t>
      </w:r>
    </w:p>
    <w:p w14:paraId="111FB1CA" w14:textId="77777777" w:rsidR="00000000" w:rsidRDefault="001C3AAC">
      <w:pPr>
        <w:pStyle w:val="a"/>
        <w:rPr>
          <w:rtl/>
        </w:rPr>
      </w:pPr>
    </w:p>
    <w:p w14:paraId="07F459A5" w14:textId="77777777" w:rsidR="00000000" w:rsidRDefault="001C3AAC">
      <w:pPr>
        <w:pStyle w:val="a"/>
        <w:rPr>
          <w:rFonts w:hint="cs"/>
          <w:rtl/>
        </w:rPr>
      </w:pPr>
      <w:r>
        <w:rPr>
          <w:rFonts w:hint="cs"/>
          <w:rtl/>
        </w:rPr>
        <w:t>ולכן כל אחד יודע, שרק ההתיישבות ביש"ע - - -</w:t>
      </w:r>
    </w:p>
    <w:p w14:paraId="441FB874" w14:textId="77777777" w:rsidR="00000000" w:rsidRDefault="001C3AAC">
      <w:pPr>
        <w:pStyle w:val="a"/>
        <w:rPr>
          <w:rFonts w:hint="cs"/>
          <w:rtl/>
        </w:rPr>
      </w:pPr>
    </w:p>
    <w:p w14:paraId="0FF405BF" w14:textId="77777777" w:rsidR="00000000" w:rsidRDefault="001C3AAC">
      <w:pPr>
        <w:pStyle w:val="ad"/>
        <w:rPr>
          <w:rtl/>
        </w:rPr>
      </w:pPr>
      <w:r>
        <w:rPr>
          <w:rtl/>
        </w:rPr>
        <w:t>היו"ר ראובן ריבלין:</w:t>
      </w:r>
    </w:p>
    <w:p w14:paraId="1F8D2E6E" w14:textId="77777777" w:rsidR="00000000" w:rsidRDefault="001C3AAC">
      <w:pPr>
        <w:pStyle w:val="a"/>
        <w:rPr>
          <w:rtl/>
        </w:rPr>
      </w:pPr>
    </w:p>
    <w:p w14:paraId="063AF4BA" w14:textId="77777777" w:rsidR="00000000" w:rsidRDefault="001C3AAC">
      <w:pPr>
        <w:pStyle w:val="a"/>
        <w:rPr>
          <w:rFonts w:hint="cs"/>
          <w:rtl/>
        </w:rPr>
      </w:pPr>
      <w:r>
        <w:rPr>
          <w:rFonts w:hint="cs"/>
          <w:rtl/>
        </w:rPr>
        <w:t>חבר הכנסת כהן, מספיק.</w:t>
      </w:r>
    </w:p>
    <w:p w14:paraId="1ECB30FB" w14:textId="77777777" w:rsidR="00000000" w:rsidRDefault="001C3AAC">
      <w:pPr>
        <w:pStyle w:val="a"/>
        <w:rPr>
          <w:rFonts w:hint="cs"/>
          <w:rtl/>
        </w:rPr>
      </w:pPr>
    </w:p>
    <w:p w14:paraId="7422C381" w14:textId="77777777" w:rsidR="00000000" w:rsidRDefault="001C3AAC">
      <w:pPr>
        <w:pStyle w:val="ac"/>
        <w:rPr>
          <w:rtl/>
        </w:rPr>
      </w:pPr>
      <w:r>
        <w:rPr>
          <w:rFonts w:hint="eastAsia"/>
          <w:rtl/>
        </w:rPr>
        <w:t>יצחק</w:t>
      </w:r>
      <w:r>
        <w:rPr>
          <w:rtl/>
        </w:rPr>
        <w:t xml:space="preserve"> כהן (ש"ס):</w:t>
      </w:r>
    </w:p>
    <w:p w14:paraId="74B32026" w14:textId="77777777" w:rsidR="00000000" w:rsidRDefault="001C3AAC">
      <w:pPr>
        <w:pStyle w:val="a"/>
        <w:rPr>
          <w:rFonts w:hint="cs"/>
          <w:rtl/>
        </w:rPr>
      </w:pPr>
    </w:p>
    <w:p w14:paraId="16E54E6A" w14:textId="77777777" w:rsidR="00000000" w:rsidRDefault="001C3AAC">
      <w:pPr>
        <w:pStyle w:val="a"/>
        <w:rPr>
          <w:rFonts w:hint="cs"/>
          <w:rtl/>
        </w:rPr>
      </w:pPr>
      <w:r>
        <w:rPr>
          <w:rFonts w:hint="cs"/>
          <w:rtl/>
        </w:rPr>
        <w:t>הוא מדבר אלי.</w:t>
      </w:r>
    </w:p>
    <w:p w14:paraId="75FDEEAE" w14:textId="77777777" w:rsidR="00000000" w:rsidRDefault="001C3AAC">
      <w:pPr>
        <w:pStyle w:val="a"/>
        <w:rPr>
          <w:rFonts w:hint="cs"/>
          <w:rtl/>
        </w:rPr>
      </w:pPr>
    </w:p>
    <w:p w14:paraId="29BA6F91" w14:textId="77777777" w:rsidR="00000000" w:rsidRDefault="001C3AAC">
      <w:pPr>
        <w:pStyle w:val="ad"/>
        <w:rPr>
          <w:rtl/>
        </w:rPr>
      </w:pPr>
      <w:r>
        <w:rPr>
          <w:rtl/>
        </w:rPr>
        <w:t>היו"ר ראובן ריבלין:</w:t>
      </w:r>
    </w:p>
    <w:p w14:paraId="7056C5F2" w14:textId="77777777" w:rsidR="00000000" w:rsidRDefault="001C3AAC">
      <w:pPr>
        <w:pStyle w:val="a"/>
        <w:rPr>
          <w:rtl/>
        </w:rPr>
      </w:pPr>
    </w:p>
    <w:p w14:paraId="4BF4BE90" w14:textId="77777777" w:rsidR="00000000" w:rsidRDefault="001C3AAC">
      <w:pPr>
        <w:pStyle w:val="a"/>
        <w:rPr>
          <w:rFonts w:hint="cs"/>
          <w:rtl/>
        </w:rPr>
      </w:pPr>
      <w:r>
        <w:rPr>
          <w:rFonts w:hint="cs"/>
          <w:rtl/>
        </w:rPr>
        <w:t>חבר הכנסת, אני קורא לך לסדר פעם ראשונה.</w:t>
      </w:r>
    </w:p>
    <w:p w14:paraId="073F78A7" w14:textId="77777777" w:rsidR="00000000" w:rsidRDefault="001C3AAC">
      <w:pPr>
        <w:pStyle w:val="a"/>
        <w:rPr>
          <w:rFonts w:hint="cs"/>
          <w:rtl/>
        </w:rPr>
      </w:pPr>
    </w:p>
    <w:p w14:paraId="29044615" w14:textId="77777777" w:rsidR="00000000" w:rsidRDefault="001C3AAC">
      <w:pPr>
        <w:pStyle w:val="ac"/>
        <w:rPr>
          <w:rtl/>
        </w:rPr>
      </w:pPr>
      <w:r>
        <w:rPr>
          <w:rFonts w:hint="eastAsia"/>
          <w:rtl/>
        </w:rPr>
        <w:t>יצחק</w:t>
      </w:r>
      <w:r>
        <w:rPr>
          <w:rtl/>
        </w:rPr>
        <w:t xml:space="preserve"> כהן (ש"ס):</w:t>
      </w:r>
    </w:p>
    <w:p w14:paraId="24015BF0" w14:textId="77777777" w:rsidR="00000000" w:rsidRDefault="001C3AAC">
      <w:pPr>
        <w:pStyle w:val="a"/>
        <w:rPr>
          <w:rFonts w:hint="cs"/>
          <w:rtl/>
        </w:rPr>
      </w:pPr>
    </w:p>
    <w:p w14:paraId="6330C487" w14:textId="77777777" w:rsidR="00000000" w:rsidRDefault="001C3AAC">
      <w:pPr>
        <w:pStyle w:val="a"/>
        <w:rPr>
          <w:rFonts w:hint="cs"/>
          <w:rtl/>
        </w:rPr>
      </w:pPr>
      <w:r>
        <w:rPr>
          <w:rFonts w:hint="cs"/>
          <w:rtl/>
        </w:rPr>
        <w:t>אתה, שאול יהלום, מקים מדינה פלסטינית</w:t>
      </w:r>
      <w:r>
        <w:rPr>
          <w:rFonts w:hint="cs"/>
          <w:rtl/>
        </w:rPr>
        <w:t>.</w:t>
      </w:r>
    </w:p>
    <w:p w14:paraId="60F04DAD" w14:textId="77777777" w:rsidR="00000000" w:rsidRDefault="001C3AAC">
      <w:pPr>
        <w:pStyle w:val="a"/>
        <w:rPr>
          <w:rFonts w:hint="cs"/>
          <w:rtl/>
        </w:rPr>
      </w:pPr>
    </w:p>
    <w:p w14:paraId="7DE0CF7E" w14:textId="77777777" w:rsidR="00000000" w:rsidRDefault="001C3AAC">
      <w:pPr>
        <w:pStyle w:val="ad"/>
        <w:rPr>
          <w:rtl/>
        </w:rPr>
      </w:pPr>
      <w:r>
        <w:rPr>
          <w:rtl/>
        </w:rPr>
        <w:t>היו"ר ראובן ריבלין:</w:t>
      </w:r>
    </w:p>
    <w:p w14:paraId="34851953" w14:textId="77777777" w:rsidR="00000000" w:rsidRDefault="001C3AAC">
      <w:pPr>
        <w:pStyle w:val="a"/>
        <w:rPr>
          <w:rtl/>
        </w:rPr>
      </w:pPr>
    </w:p>
    <w:p w14:paraId="71294510" w14:textId="77777777" w:rsidR="00000000" w:rsidRDefault="001C3AAC">
      <w:pPr>
        <w:pStyle w:val="a"/>
        <w:rPr>
          <w:rFonts w:hint="cs"/>
          <w:rtl/>
        </w:rPr>
      </w:pPr>
      <w:r>
        <w:rPr>
          <w:rFonts w:hint="cs"/>
          <w:rtl/>
        </w:rPr>
        <w:t>חבר הכנסת כהן, אני קורא אותך לסדר פעם שנייה.</w:t>
      </w:r>
    </w:p>
    <w:p w14:paraId="574B74B1" w14:textId="77777777" w:rsidR="00000000" w:rsidRDefault="001C3AAC">
      <w:pPr>
        <w:pStyle w:val="a"/>
        <w:rPr>
          <w:rFonts w:hint="cs"/>
          <w:rtl/>
        </w:rPr>
      </w:pPr>
    </w:p>
    <w:p w14:paraId="04C88A23" w14:textId="77777777" w:rsidR="00000000" w:rsidRDefault="001C3AAC">
      <w:pPr>
        <w:pStyle w:val="ac"/>
        <w:rPr>
          <w:rtl/>
        </w:rPr>
      </w:pPr>
      <w:r>
        <w:rPr>
          <w:rFonts w:hint="eastAsia"/>
          <w:rtl/>
        </w:rPr>
        <w:t>יצחק</w:t>
      </w:r>
      <w:r>
        <w:rPr>
          <w:rtl/>
        </w:rPr>
        <w:t xml:space="preserve"> כהן (ש"ס):</w:t>
      </w:r>
    </w:p>
    <w:p w14:paraId="1C682068" w14:textId="77777777" w:rsidR="00000000" w:rsidRDefault="001C3AAC">
      <w:pPr>
        <w:pStyle w:val="a"/>
        <w:rPr>
          <w:rFonts w:hint="cs"/>
          <w:rtl/>
        </w:rPr>
      </w:pPr>
    </w:p>
    <w:p w14:paraId="61AFF864" w14:textId="77777777" w:rsidR="00000000" w:rsidRDefault="001C3AAC">
      <w:pPr>
        <w:pStyle w:val="a"/>
        <w:rPr>
          <w:rFonts w:hint="cs"/>
          <w:rtl/>
        </w:rPr>
      </w:pPr>
      <w:r>
        <w:rPr>
          <w:rFonts w:hint="cs"/>
          <w:rtl/>
        </w:rPr>
        <w:t>הוא מקים מדינה פלסטינית.</w:t>
      </w:r>
    </w:p>
    <w:p w14:paraId="36D90087" w14:textId="77777777" w:rsidR="00000000" w:rsidRDefault="001C3AAC">
      <w:pPr>
        <w:pStyle w:val="a"/>
        <w:rPr>
          <w:rFonts w:hint="cs"/>
          <w:rtl/>
        </w:rPr>
      </w:pPr>
    </w:p>
    <w:p w14:paraId="3DF5F99C" w14:textId="77777777" w:rsidR="00000000" w:rsidRDefault="001C3AAC">
      <w:pPr>
        <w:pStyle w:val="ad"/>
        <w:rPr>
          <w:rtl/>
        </w:rPr>
      </w:pPr>
      <w:r>
        <w:rPr>
          <w:rtl/>
        </w:rPr>
        <w:t>היו"ר ראובן ריבלין:</w:t>
      </w:r>
    </w:p>
    <w:p w14:paraId="2075A2DA" w14:textId="77777777" w:rsidR="00000000" w:rsidRDefault="001C3AAC">
      <w:pPr>
        <w:pStyle w:val="a"/>
        <w:rPr>
          <w:rtl/>
        </w:rPr>
      </w:pPr>
    </w:p>
    <w:p w14:paraId="5BF53C1E" w14:textId="77777777" w:rsidR="00000000" w:rsidRDefault="001C3AAC">
      <w:pPr>
        <w:pStyle w:val="a"/>
        <w:rPr>
          <w:rFonts w:hint="cs"/>
          <w:rtl/>
        </w:rPr>
      </w:pPr>
      <w:r>
        <w:rPr>
          <w:rFonts w:hint="cs"/>
          <w:rtl/>
        </w:rPr>
        <w:t>חבר הכנסת כהן.</w:t>
      </w:r>
    </w:p>
    <w:p w14:paraId="6A102A34" w14:textId="77777777" w:rsidR="00000000" w:rsidRDefault="001C3AAC">
      <w:pPr>
        <w:pStyle w:val="a"/>
        <w:rPr>
          <w:rFonts w:hint="cs"/>
          <w:rtl/>
        </w:rPr>
      </w:pPr>
    </w:p>
    <w:p w14:paraId="09300EE5" w14:textId="77777777" w:rsidR="00000000" w:rsidRDefault="001C3AAC">
      <w:pPr>
        <w:pStyle w:val="ac"/>
        <w:rPr>
          <w:rtl/>
        </w:rPr>
      </w:pPr>
      <w:r>
        <w:rPr>
          <w:rFonts w:hint="eastAsia"/>
          <w:rtl/>
        </w:rPr>
        <w:t>דניאל</w:t>
      </w:r>
      <w:r>
        <w:rPr>
          <w:rtl/>
        </w:rPr>
        <w:t xml:space="preserve"> בנלולו (הליכוד):</w:t>
      </w:r>
    </w:p>
    <w:p w14:paraId="13B8204A" w14:textId="77777777" w:rsidR="00000000" w:rsidRDefault="001C3AAC">
      <w:pPr>
        <w:pStyle w:val="a"/>
        <w:rPr>
          <w:rFonts w:hint="cs"/>
          <w:rtl/>
        </w:rPr>
      </w:pPr>
    </w:p>
    <w:p w14:paraId="19BB7A19" w14:textId="77777777" w:rsidR="00000000" w:rsidRDefault="001C3AAC">
      <w:pPr>
        <w:pStyle w:val="a"/>
        <w:rPr>
          <w:rFonts w:hint="cs"/>
          <w:rtl/>
        </w:rPr>
      </w:pPr>
      <w:r>
        <w:rPr>
          <w:rFonts w:hint="cs"/>
          <w:rtl/>
        </w:rPr>
        <w:t>חבר הכנסת כהן, אתה יודע שהוא צודק.</w:t>
      </w:r>
    </w:p>
    <w:p w14:paraId="4847C1EF" w14:textId="77777777" w:rsidR="00000000" w:rsidRDefault="001C3AAC">
      <w:pPr>
        <w:pStyle w:val="a"/>
        <w:rPr>
          <w:rFonts w:hint="cs"/>
          <w:rtl/>
        </w:rPr>
      </w:pPr>
    </w:p>
    <w:p w14:paraId="03E7D827" w14:textId="77777777" w:rsidR="00000000" w:rsidRDefault="001C3AAC">
      <w:pPr>
        <w:pStyle w:val="ac"/>
        <w:rPr>
          <w:rtl/>
        </w:rPr>
      </w:pPr>
      <w:r>
        <w:rPr>
          <w:rFonts w:hint="eastAsia"/>
          <w:rtl/>
        </w:rPr>
        <w:t>יצחק</w:t>
      </w:r>
      <w:r>
        <w:rPr>
          <w:rtl/>
        </w:rPr>
        <w:t xml:space="preserve"> כהן (ש"ס):</w:t>
      </w:r>
    </w:p>
    <w:p w14:paraId="705BF9FA" w14:textId="77777777" w:rsidR="00000000" w:rsidRDefault="001C3AAC">
      <w:pPr>
        <w:pStyle w:val="a"/>
        <w:rPr>
          <w:rFonts w:hint="cs"/>
          <w:rtl/>
        </w:rPr>
      </w:pPr>
    </w:p>
    <w:p w14:paraId="1391D34D" w14:textId="77777777" w:rsidR="00000000" w:rsidRDefault="001C3AAC">
      <w:pPr>
        <w:pStyle w:val="a"/>
        <w:rPr>
          <w:rFonts w:hint="cs"/>
          <w:rtl/>
        </w:rPr>
      </w:pPr>
      <w:r>
        <w:rPr>
          <w:rFonts w:hint="cs"/>
          <w:rtl/>
        </w:rPr>
        <w:t>אתם מקימים מדינה פלסטינית.</w:t>
      </w:r>
    </w:p>
    <w:p w14:paraId="5C63DE9A" w14:textId="77777777" w:rsidR="00000000" w:rsidRDefault="001C3AAC">
      <w:pPr>
        <w:pStyle w:val="a"/>
        <w:rPr>
          <w:rFonts w:hint="cs"/>
          <w:rtl/>
        </w:rPr>
      </w:pPr>
    </w:p>
    <w:p w14:paraId="7E5FAB88" w14:textId="77777777" w:rsidR="00000000" w:rsidRDefault="001C3AAC">
      <w:pPr>
        <w:pStyle w:val="ad"/>
        <w:rPr>
          <w:rtl/>
        </w:rPr>
      </w:pPr>
      <w:r>
        <w:rPr>
          <w:rtl/>
        </w:rPr>
        <w:t>ה</w:t>
      </w:r>
      <w:r>
        <w:rPr>
          <w:rtl/>
        </w:rPr>
        <w:t>יו"ר ראובן ריבלין:</w:t>
      </w:r>
    </w:p>
    <w:p w14:paraId="37448EB2" w14:textId="77777777" w:rsidR="00000000" w:rsidRDefault="001C3AAC">
      <w:pPr>
        <w:pStyle w:val="a"/>
        <w:rPr>
          <w:rtl/>
        </w:rPr>
      </w:pPr>
    </w:p>
    <w:p w14:paraId="5C231A1B" w14:textId="77777777" w:rsidR="00000000" w:rsidRDefault="001C3AAC">
      <w:pPr>
        <w:pStyle w:val="a"/>
        <w:rPr>
          <w:rFonts w:hint="cs"/>
          <w:rtl/>
        </w:rPr>
      </w:pPr>
      <w:r>
        <w:rPr>
          <w:rFonts w:hint="cs"/>
          <w:rtl/>
        </w:rPr>
        <w:t>חבר הכנסת כהן. חבר הכנסת בנלולו. חבר הכנסת בנלולו, אתה מפריע לי. חבר הכנסת כהן, פעם שנייה.</w:t>
      </w:r>
    </w:p>
    <w:p w14:paraId="49AD56AC" w14:textId="77777777" w:rsidR="00000000" w:rsidRDefault="001C3AAC">
      <w:pPr>
        <w:pStyle w:val="a"/>
        <w:rPr>
          <w:rFonts w:hint="cs"/>
          <w:rtl/>
        </w:rPr>
      </w:pPr>
    </w:p>
    <w:p w14:paraId="19E2EEA9" w14:textId="77777777" w:rsidR="00000000" w:rsidRDefault="001C3AAC">
      <w:pPr>
        <w:pStyle w:val="SpeakerCon"/>
        <w:rPr>
          <w:rtl/>
        </w:rPr>
      </w:pPr>
      <w:bookmarkStart w:id="403" w:name="FS000000524T21_07_2003_20_45_34C"/>
      <w:bookmarkEnd w:id="403"/>
      <w:r>
        <w:rPr>
          <w:rtl/>
        </w:rPr>
        <w:t>שאול יהלום (מפד"ל):</w:t>
      </w:r>
    </w:p>
    <w:p w14:paraId="31EA8BA2" w14:textId="77777777" w:rsidR="00000000" w:rsidRDefault="001C3AAC">
      <w:pPr>
        <w:pStyle w:val="a"/>
        <w:rPr>
          <w:rtl/>
        </w:rPr>
      </w:pPr>
    </w:p>
    <w:p w14:paraId="0DFB8F36" w14:textId="77777777" w:rsidR="00000000" w:rsidRDefault="001C3AAC">
      <w:pPr>
        <w:pStyle w:val="a"/>
        <w:rPr>
          <w:rFonts w:hint="cs"/>
          <w:rtl/>
        </w:rPr>
      </w:pPr>
      <w:r>
        <w:rPr>
          <w:rFonts w:hint="cs"/>
          <w:rtl/>
        </w:rPr>
        <w:t>אין לי ספק, אדוני היושב-ראש, שהניציות הימנית של סיעת ש"ס ממש מרשימה.</w:t>
      </w:r>
    </w:p>
    <w:p w14:paraId="06B1B76E" w14:textId="77777777" w:rsidR="00000000" w:rsidRDefault="001C3AAC">
      <w:pPr>
        <w:pStyle w:val="a"/>
        <w:rPr>
          <w:rFonts w:hint="cs"/>
          <w:rtl/>
        </w:rPr>
      </w:pPr>
    </w:p>
    <w:p w14:paraId="6AD69BE6" w14:textId="77777777" w:rsidR="00000000" w:rsidRDefault="001C3AAC">
      <w:pPr>
        <w:pStyle w:val="ac"/>
        <w:rPr>
          <w:rtl/>
        </w:rPr>
      </w:pPr>
      <w:r>
        <w:rPr>
          <w:rFonts w:hint="eastAsia"/>
          <w:rtl/>
        </w:rPr>
        <w:t>יצחק</w:t>
      </w:r>
      <w:r>
        <w:rPr>
          <w:rtl/>
        </w:rPr>
        <w:t xml:space="preserve"> כהן (ש"ס):</w:t>
      </w:r>
    </w:p>
    <w:p w14:paraId="4627B573" w14:textId="77777777" w:rsidR="00000000" w:rsidRDefault="001C3AAC">
      <w:pPr>
        <w:pStyle w:val="a"/>
        <w:rPr>
          <w:rFonts w:hint="cs"/>
          <w:rtl/>
        </w:rPr>
      </w:pPr>
    </w:p>
    <w:p w14:paraId="7C68D005" w14:textId="77777777" w:rsidR="00000000" w:rsidRDefault="001C3AAC">
      <w:pPr>
        <w:pStyle w:val="a"/>
        <w:rPr>
          <w:rFonts w:hint="cs"/>
          <w:rtl/>
        </w:rPr>
      </w:pPr>
      <w:r>
        <w:rPr>
          <w:rFonts w:hint="cs"/>
          <w:rtl/>
        </w:rPr>
        <w:t>ממש לא.</w:t>
      </w:r>
    </w:p>
    <w:p w14:paraId="5C014873" w14:textId="77777777" w:rsidR="00000000" w:rsidRDefault="001C3AAC">
      <w:pPr>
        <w:pStyle w:val="a"/>
        <w:rPr>
          <w:rFonts w:hint="cs"/>
          <w:rtl/>
        </w:rPr>
      </w:pPr>
    </w:p>
    <w:p w14:paraId="38454EB3" w14:textId="77777777" w:rsidR="00000000" w:rsidRDefault="001C3AAC">
      <w:pPr>
        <w:pStyle w:val="SpeakerCon"/>
        <w:rPr>
          <w:rtl/>
        </w:rPr>
      </w:pPr>
      <w:bookmarkStart w:id="404" w:name="FS000000524T21_07_2003_20_46_17C"/>
      <w:bookmarkEnd w:id="404"/>
      <w:r>
        <w:rPr>
          <w:rtl/>
        </w:rPr>
        <w:t>שאול יהלום (מפד"ל):</w:t>
      </w:r>
    </w:p>
    <w:p w14:paraId="55E90A95" w14:textId="77777777" w:rsidR="00000000" w:rsidRDefault="001C3AAC">
      <w:pPr>
        <w:pStyle w:val="a"/>
        <w:rPr>
          <w:rtl/>
        </w:rPr>
      </w:pPr>
    </w:p>
    <w:p w14:paraId="6847E2FF" w14:textId="77777777" w:rsidR="00000000" w:rsidRDefault="001C3AAC">
      <w:pPr>
        <w:pStyle w:val="a"/>
        <w:rPr>
          <w:rFonts w:hint="cs"/>
          <w:rtl/>
        </w:rPr>
      </w:pPr>
      <w:r>
        <w:rPr>
          <w:rFonts w:hint="cs"/>
          <w:rtl/>
        </w:rPr>
        <w:t xml:space="preserve">אנחנו </w:t>
      </w:r>
      <w:r>
        <w:rPr>
          <w:rFonts w:hint="cs"/>
          <w:rtl/>
        </w:rPr>
        <w:t>מברכים ברכת שהחיינו, כל הכבוד.</w:t>
      </w:r>
    </w:p>
    <w:p w14:paraId="28DC4DEB" w14:textId="77777777" w:rsidR="00000000" w:rsidRDefault="001C3AAC">
      <w:pPr>
        <w:pStyle w:val="a"/>
        <w:rPr>
          <w:rFonts w:hint="cs"/>
          <w:rtl/>
        </w:rPr>
      </w:pPr>
    </w:p>
    <w:p w14:paraId="26A5FED3" w14:textId="77777777" w:rsidR="00000000" w:rsidRDefault="001C3AAC">
      <w:pPr>
        <w:pStyle w:val="a"/>
        <w:rPr>
          <w:rFonts w:hint="cs"/>
          <w:rtl/>
        </w:rPr>
      </w:pPr>
      <w:r>
        <w:rPr>
          <w:rFonts w:hint="cs"/>
          <w:rtl/>
        </w:rPr>
        <w:t>אדוני היקר, יצחק כהן, תושב אשקלון, מי כמוך יודע מה יכול להיות אם תהיה מדינה פלסטינית כל כך קרוב לאשקלון.</w:t>
      </w:r>
    </w:p>
    <w:p w14:paraId="492D9EF2" w14:textId="77777777" w:rsidR="00000000" w:rsidRDefault="001C3AAC">
      <w:pPr>
        <w:pStyle w:val="a"/>
        <w:rPr>
          <w:rFonts w:hint="cs"/>
          <w:rtl/>
        </w:rPr>
      </w:pPr>
    </w:p>
    <w:p w14:paraId="76378FE3" w14:textId="77777777" w:rsidR="00000000" w:rsidRDefault="001C3AAC">
      <w:pPr>
        <w:pStyle w:val="ac"/>
        <w:rPr>
          <w:rtl/>
        </w:rPr>
      </w:pPr>
      <w:r>
        <w:rPr>
          <w:rFonts w:hint="eastAsia"/>
          <w:rtl/>
        </w:rPr>
        <w:t>יצחק</w:t>
      </w:r>
      <w:r>
        <w:rPr>
          <w:rtl/>
        </w:rPr>
        <w:t xml:space="preserve"> כהן (ש"ס):</w:t>
      </w:r>
    </w:p>
    <w:p w14:paraId="4C97FFD5" w14:textId="77777777" w:rsidR="00000000" w:rsidRDefault="001C3AAC">
      <w:pPr>
        <w:pStyle w:val="a"/>
        <w:rPr>
          <w:rFonts w:hint="cs"/>
          <w:rtl/>
        </w:rPr>
      </w:pPr>
    </w:p>
    <w:p w14:paraId="7E3E7EB1" w14:textId="77777777" w:rsidR="00000000" w:rsidRDefault="001C3AAC">
      <w:pPr>
        <w:pStyle w:val="a"/>
        <w:rPr>
          <w:rFonts w:hint="cs"/>
          <w:rtl/>
        </w:rPr>
      </w:pPr>
      <w:r>
        <w:rPr>
          <w:rFonts w:hint="cs"/>
          <w:rtl/>
        </w:rPr>
        <w:t>למה אתה מקים אותה?</w:t>
      </w:r>
    </w:p>
    <w:p w14:paraId="3E8F5738" w14:textId="77777777" w:rsidR="00000000" w:rsidRDefault="001C3AAC">
      <w:pPr>
        <w:pStyle w:val="a"/>
        <w:rPr>
          <w:rFonts w:hint="cs"/>
          <w:rtl/>
        </w:rPr>
      </w:pPr>
    </w:p>
    <w:p w14:paraId="1C11D032" w14:textId="77777777" w:rsidR="00000000" w:rsidRDefault="001C3AAC">
      <w:pPr>
        <w:pStyle w:val="ad"/>
        <w:rPr>
          <w:rtl/>
        </w:rPr>
      </w:pPr>
      <w:r>
        <w:rPr>
          <w:rtl/>
        </w:rPr>
        <w:t>היו"ר ראובן ריבלין:</w:t>
      </w:r>
    </w:p>
    <w:p w14:paraId="726CC143" w14:textId="77777777" w:rsidR="00000000" w:rsidRDefault="001C3AAC">
      <w:pPr>
        <w:pStyle w:val="a"/>
        <w:rPr>
          <w:rtl/>
        </w:rPr>
      </w:pPr>
    </w:p>
    <w:p w14:paraId="513F22E5" w14:textId="77777777" w:rsidR="00000000" w:rsidRDefault="001C3AAC">
      <w:pPr>
        <w:pStyle w:val="a"/>
        <w:rPr>
          <w:rFonts w:hint="cs"/>
          <w:rtl/>
        </w:rPr>
      </w:pPr>
      <w:r>
        <w:rPr>
          <w:rFonts w:hint="cs"/>
          <w:rtl/>
        </w:rPr>
        <w:t>חבר הכנסת כהן.</w:t>
      </w:r>
    </w:p>
    <w:p w14:paraId="7E2A9942" w14:textId="77777777" w:rsidR="00000000" w:rsidRDefault="001C3AAC">
      <w:pPr>
        <w:pStyle w:val="a"/>
        <w:rPr>
          <w:rFonts w:hint="cs"/>
          <w:rtl/>
        </w:rPr>
      </w:pPr>
    </w:p>
    <w:p w14:paraId="434672A9" w14:textId="77777777" w:rsidR="00000000" w:rsidRDefault="001C3AAC">
      <w:pPr>
        <w:pStyle w:val="ac"/>
        <w:rPr>
          <w:rtl/>
        </w:rPr>
      </w:pPr>
      <w:r>
        <w:rPr>
          <w:rFonts w:hint="eastAsia"/>
          <w:rtl/>
        </w:rPr>
        <w:t>יצחק</w:t>
      </w:r>
      <w:r>
        <w:rPr>
          <w:rtl/>
        </w:rPr>
        <w:t xml:space="preserve"> כהן (ש"ס):</w:t>
      </w:r>
    </w:p>
    <w:p w14:paraId="00A996A3" w14:textId="77777777" w:rsidR="00000000" w:rsidRDefault="001C3AAC">
      <w:pPr>
        <w:pStyle w:val="a"/>
        <w:rPr>
          <w:rFonts w:hint="cs"/>
          <w:rtl/>
        </w:rPr>
      </w:pPr>
    </w:p>
    <w:p w14:paraId="0504AB82" w14:textId="77777777" w:rsidR="00000000" w:rsidRDefault="001C3AAC">
      <w:pPr>
        <w:pStyle w:val="a"/>
        <w:rPr>
          <w:rFonts w:hint="cs"/>
          <w:rtl/>
        </w:rPr>
      </w:pPr>
      <w:r>
        <w:rPr>
          <w:rFonts w:hint="cs"/>
          <w:rtl/>
        </w:rPr>
        <w:t>הוא פונה אלי.</w:t>
      </w:r>
    </w:p>
    <w:p w14:paraId="1F3447DD" w14:textId="77777777" w:rsidR="00000000" w:rsidRDefault="001C3AAC">
      <w:pPr>
        <w:pStyle w:val="a"/>
        <w:rPr>
          <w:rFonts w:hint="cs"/>
          <w:rtl/>
        </w:rPr>
      </w:pPr>
    </w:p>
    <w:p w14:paraId="33B599A6" w14:textId="77777777" w:rsidR="00000000" w:rsidRDefault="001C3AAC">
      <w:pPr>
        <w:pStyle w:val="SpeakerCon"/>
        <w:rPr>
          <w:rtl/>
        </w:rPr>
      </w:pPr>
      <w:bookmarkStart w:id="405" w:name="FS000000524T21_07_2003_20_48_52C"/>
      <w:bookmarkEnd w:id="405"/>
      <w:r>
        <w:rPr>
          <w:rtl/>
        </w:rPr>
        <w:t>שאול יהלום (</w:t>
      </w:r>
      <w:r>
        <w:rPr>
          <w:rtl/>
        </w:rPr>
        <w:t>מפד"ל):</w:t>
      </w:r>
    </w:p>
    <w:p w14:paraId="58D43DDF" w14:textId="77777777" w:rsidR="00000000" w:rsidRDefault="001C3AAC">
      <w:pPr>
        <w:pStyle w:val="a"/>
        <w:rPr>
          <w:rtl/>
        </w:rPr>
      </w:pPr>
    </w:p>
    <w:p w14:paraId="61567DEC" w14:textId="77777777" w:rsidR="00000000" w:rsidRDefault="001C3AAC">
      <w:pPr>
        <w:pStyle w:val="a"/>
        <w:rPr>
          <w:rFonts w:hint="cs"/>
          <w:rtl/>
        </w:rPr>
      </w:pPr>
      <w:r>
        <w:rPr>
          <w:rFonts w:hint="cs"/>
          <w:rtl/>
        </w:rPr>
        <w:t>הרי אתה יודע כמה הייתם קרובים בשותפות שלכם.</w:t>
      </w:r>
    </w:p>
    <w:p w14:paraId="4E29AA17" w14:textId="77777777" w:rsidR="00000000" w:rsidRDefault="001C3AAC">
      <w:pPr>
        <w:pStyle w:val="a"/>
        <w:rPr>
          <w:rFonts w:hint="cs"/>
          <w:rtl/>
        </w:rPr>
      </w:pPr>
    </w:p>
    <w:p w14:paraId="2F6F08A7" w14:textId="77777777" w:rsidR="00000000" w:rsidRDefault="001C3AAC">
      <w:pPr>
        <w:pStyle w:val="ac"/>
        <w:rPr>
          <w:rtl/>
        </w:rPr>
      </w:pPr>
      <w:r>
        <w:rPr>
          <w:rFonts w:hint="eastAsia"/>
          <w:rtl/>
        </w:rPr>
        <w:t>יצחק</w:t>
      </w:r>
      <w:r>
        <w:rPr>
          <w:rtl/>
        </w:rPr>
        <w:t xml:space="preserve"> כהן (ש"ס):</w:t>
      </w:r>
    </w:p>
    <w:p w14:paraId="51ABAF68" w14:textId="77777777" w:rsidR="00000000" w:rsidRDefault="001C3AAC">
      <w:pPr>
        <w:pStyle w:val="a"/>
        <w:rPr>
          <w:rFonts w:hint="cs"/>
          <w:rtl/>
        </w:rPr>
      </w:pPr>
    </w:p>
    <w:p w14:paraId="42750039" w14:textId="77777777" w:rsidR="00000000" w:rsidRDefault="001C3AAC">
      <w:pPr>
        <w:pStyle w:val="a"/>
        <w:rPr>
          <w:rFonts w:hint="cs"/>
          <w:rtl/>
        </w:rPr>
      </w:pPr>
      <w:r>
        <w:rPr>
          <w:rFonts w:hint="cs"/>
          <w:rtl/>
        </w:rPr>
        <w:t>אתה מקים אותה.</w:t>
      </w:r>
    </w:p>
    <w:p w14:paraId="1D966393" w14:textId="77777777" w:rsidR="00000000" w:rsidRDefault="001C3AAC">
      <w:pPr>
        <w:pStyle w:val="a"/>
        <w:rPr>
          <w:rFonts w:hint="cs"/>
          <w:rtl/>
        </w:rPr>
      </w:pPr>
    </w:p>
    <w:p w14:paraId="2D76C237" w14:textId="77777777" w:rsidR="00000000" w:rsidRDefault="001C3AAC">
      <w:pPr>
        <w:pStyle w:val="SpeakerCon"/>
        <w:rPr>
          <w:rtl/>
        </w:rPr>
      </w:pPr>
      <w:bookmarkStart w:id="406" w:name="FS000000524T21_07_2003_20_49_15C"/>
      <w:bookmarkEnd w:id="406"/>
      <w:r>
        <w:rPr>
          <w:rtl/>
        </w:rPr>
        <w:t>שאול יהלום (מפד"ל):</w:t>
      </w:r>
    </w:p>
    <w:p w14:paraId="40057A38" w14:textId="77777777" w:rsidR="00000000" w:rsidRDefault="001C3AAC">
      <w:pPr>
        <w:pStyle w:val="a"/>
        <w:rPr>
          <w:rtl/>
        </w:rPr>
      </w:pPr>
    </w:p>
    <w:p w14:paraId="2D2E7FB3" w14:textId="77777777" w:rsidR="00000000" w:rsidRDefault="001C3AAC">
      <w:pPr>
        <w:pStyle w:val="a"/>
        <w:rPr>
          <w:rFonts w:hint="cs"/>
          <w:rtl/>
        </w:rPr>
      </w:pPr>
      <w:r>
        <w:rPr>
          <w:rFonts w:hint="cs"/>
          <w:rtl/>
        </w:rPr>
        <w:t>אתה יכול להגיד אלף דברים בדמגוגיה שלך, אבל איפה האמת?</w:t>
      </w:r>
    </w:p>
    <w:p w14:paraId="6BE5C932" w14:textId="77777777" w:rsidR="00000000" w:rsidRDefault="001C3AAC">
      <w:pPr>
        <w:pStyle w:val="a"/>
        <w:rPr>
          <w:rFonts w:hint="cs"/>
          <w:rtl/>
        </w:rPr>
      </w:pPr>
    </w:p>
    <w:p w14:paraId="696474D4" w14:textId="77777777" w:rsidR="00000000" w:rsidRDefault="001C3AAC">
      <w:pPr>
        <w:pStyle w:val="ac"/>
        <w:rPr>
          <w:rtl/>
        </w:rPr>
      </w:pPr>
      <w:r>
        <w:rPr>
          <w:rFonts w:hint="eastAsia"/>
          <w:rtl/>
        </w:rPr>
        <w:t>יצחק</w:t>
      </w:r>
      <w:r>
        <w:rPr>
          <w:rtl/>
        </w:rPr>
        <w:t xml:space="preserve"> כהן (ש"ס):</w:t>
      </w:r>
    </w:p>
    <w:p w14:paraId="4DE2D7FC" w14:textId="77777777" w:rsidR="00000000" w:rsidRDefault="001C3AAC">
      <w:pPr>
        <w:pStyle w:val="a"/>
        <w:rPr>
          <w:rFonts w:hint="cs"/>
          <w:rtl/>
        </w:rPr>
      </w:pPr>
    </w:p>
    <w:p w14:paraId="1284B8C3" w14:textId="77777777" w:rsidR="00000000" w:rsidRDefault="001C3AAC">
      <w:pPr>
        <w:pStyle w:val="a"/>
        <w:rPr>
          <w:rFonts w:hint="cs"/>
          <w:rtl/>
        </w:rPr>
      </w:pPr>
      <w:r>
        <w:rPr>
          <w:rFonts w:hint="cs"/>
          <w:rtl/>
        </w:rPr>
        <w:t>האמת היא שאתה מקים אותה.</w:t>
      </w:r>
    </w:p>
    <w:p w14:paraId="08B0DEFE" w14:textId="77777777" w:rsidR="00000000" w:rsidRDefault="001C3AAC">
      <w:pPr>
        <w:pStyle w:val="a"/>
        <w:rPr>
          <w:rFonts w:hint="cs"/>
          <w:rtl/>
        </w:rPr>
      </w:pPr>
    </w:p>
    <w:p w14:paraId="04677B10" w14:textId="77777777" w:rsidR="00000000" w:rsidRDefault="001C3AAC">
      <w:pPr>
        <w:pStyle w:val="ad"/>
        <w:rPr>
          <w:rtl/>
        </w:rPr>
      </w:pPr>
      <w:r>
        <w:rPr>
          <w:rtl/>
        </w:rPr>
        <w:t>היו"ר ראובן ריבלין:</w:t>
      </w:r>
    </w:p>
    <w:p w14:paraId="10E8BE8D" w14:textId="77777777" w:rsidR="00000000" w:rsidRDefault="001C3AAC">
      <w:pPr>
        <w:pStyle w:val="a"/>
        <w:rPr>
          <w:rtl/>
        </w:rPr>
      </w:pPr>
    </w:p>
    <w:p w14:paraId="4BE2E15E" w14:textId="77777777" w:rsidR="00000000" w:rsidRDefault="001C3AAC">
      <w:pPr>
        <w:pStyle w:val="a"/>
        <w:rPr>
          <w:rFonts w:hint="cs"/>
          <w:rtl/>
        </w:rPr>
      </w:pPr>
      <w:r>
        <w:rPr>
          <w:rFonts w:hint="cs"/>
          <w:rtl/>
        </w:rPr>
        <w:t>חבר הכנסת כהן.</w:t>
      </w:r>
    </w:p>
    <w:p w14:paraId="59ECAB30" w14:textId="77777777" w:rsidR="00000000" w:rsidRDefault="001C3AAC">
      <w:pPr>
        <w:pStyle w:val="SpeakerCon"/>
        <w:rPr>
          <w:rtl/>
        </w:rPr>
      </w:pPr>
      <w:bookmarkStart w:id="407" w:name="FS000000524T21_07_2003_20_49_41C"/>
      <w:bookmarkEnd w:id="407"/>
    </w:p>
    <w:p w14:paraId="67703AAF" w14:textId="77777777" w:rsidR="00000000" w:rsidRDefault="001C3AAC">
      <w:pPr>
        <w:pStyle w:val="SpeakerCon"/>
        <w:rPr>
          <w:rtl/>
        </w:rPr>
      </w:pPr>
      <w:r>
        <w:rPr>
          <w:rtl/>
        </w:rPr>
        <w:t>שאול יהלום (מ</w:t>
      </w:r>
      <w:r>
        <w:rPr>
          <w:rtl/>
        </w:rPr>
        <w:t>פד"ל):</w:t>
      </w:r>
    </w:p>
    <w:p w14:paraId="57883B24" w14:textId="77777777" w:rsidR="00000000" w:rsidRDefault="001C3AAC">
      <w:pPr>
        <w:pStyle w:val="a"/>
        <w:rPr>
          <w:rtl/>
        </w:rPr>
      </w:pPr>
    </w:p>
    <w:p w14:paraId="2051BFAD" w14:textId="77777777" w:rsidR="00000000" w:rsidRDefault="001C3AAC">
      <w:pPr>
        <w:pStyle w:val="a"/>
        <w:rPr>
          <w:rFonts w:hint="cs"/>
          <w:rtl/>
        </w:rPr>
      </w:pPr>
      <w:r>
        <w:rPr>
          <w:rFonts w:hint="cs"/>
          <w:rtl/>
        </w:rPr>
        <w:t>אני קורא לך, אדוני ראש הממשלה, עוד מעט תעלה לדוכן ותאמר את הנאום המאוד חשוב, שכולנו נשמח לשמוע, אני פונה אליך ומבקש ממך: חזק את המתיישבים, תן את אישורך ואת עידודך לפיתוח ההתיישבות. לא רק ריבוי טבעי, אלא חיזוק ההתיישבות. אתה יודע שלא רק שהמקומות האל</w:t>
      </w:r>
      <w:r>
        <w:rPr>
          <w:rFonts w:hint="cs"/>
          <w:rtl/>
        </w:rPr>
        <w:t>ה שלנו, אלא הם המחסום למדינה פלסטינית.</w:t>
      </w:r>
    </w:p>
    <w:p w14:paraId="7B332364" w14:textId="77777777" w:rsidR="00000000" w:rsidRDefault="001C3AAC">
      <w:pPr>
        <w:pStyle w:val="a"/>
        <w:rPr>
          <w:rFonts w:hint="cs"/>
          <w:rtl/>
        </w:rPr>
      </w:pPr>
    </w:p>
    <w:p w14:paraId="73E1A178" w14:textId="77777777" w:rsidR="00000000" w:rsidRDefault="001C3AAC">
      <w:pPr>
        <w:pStyle w:val="ac"/>
        <w:rPr>
          <w:rtl/>
        </w:rPr>
      </w:pPr>
      <w:r>
        <w:rPr>
          <w:rFonts w:hint="eastAsia"/>
          <w:rtl/>
        </w:rPr>
        <w:t>ג</w:t>
      </w:r>
      <w:r>
        <w:rPr>
          <w:rtl/>
        </w:rPr>
        <w:t>'מאל זחאלקה (בל"ד):</w:t>
      </w:r>
    </w:p>
    <w:p w14:paraId="31FC7966" w14:textId="77777777" w:rsidR="00000000" w:rsidRDefault="001C3AAC">
      <w:pPr>
        <w:pStyle w:val="a"/>
        <w:rPr>
          <w:rFonts w:hint="cs"/>
          <w:rtl/>
        </w:rPr>
      </w:pPr>
    </w:p>
    <w:p w14:paraId="3DC9FAD2" w14:textId="77777777" w:rsidR="00000000" w:rsidRDefault="001C3AAC">
      <w:pPr>
        <w:pStyle w:val="a"/>
        <w:rPr>
          <w:rFonts w:hint="cs"/>
          <w:rtl/>
        </w:rPr>
      </w:pPr>
      <w:r>
        <w:rPr>
          <w:rFonts w:hint="cs"/>
          <w:rtl/>
        </w:rPr>
        <w:t>הם לא שלך. אתה  תומך בשוד לאור היום.</w:t>
      </w:r>
    </w:p>
    <w:p w14:paraId="08A8300C" w14:textId="77777777" w:rsidR="00000000" w:rsidRDefault="001C3AAC">
      <w:pPr>
        <w:pStyle w:val="a"/>
        <w:rPr>
          <w:rFonts w:hint="cs"/>
          <w:rtl/>
        </w:rPr>
      </w:pPr>
    </w:p>
    <w:p w14:paraId="3747E319" w14:textId="77777777" w:rsidR="00000000" w:rsidRDefault="001C3AAC">
      <w:pPr>
        <w:pStyle w:val="ad"/>
        <w:rPr>
          <w:rtl/>
        </w:rPr>
      </w:pPr>
      <w:r>
        <w:rPr>
          <w:rtl/>
        </w:rPr>
        <w:t>היו"ר ראובן ריבלין:</w:t>
      </w:r>
    </w:p>
    <w:p w14:paraId="5BE00C66" w14:textId="77777777" w:rsidR="00000000" w:rsidRDefault="001C3AAC">
      <w:pPr>
        <w:pStyle w:val="a"/>
        <w:rPr>
          <w:rtl/>
        </w:rPr>
      </w:pPr>
    </w:p>
    <w:p w14:paraId="3D48887C" w14:textId="77777777" w:rsidR="00000000" w:rsidRDefault="001C3AAC">
      <w:pPr>
        <w:pStyle w:val="a"/>
        <w:rPr>
          <w:rFonts w:hint="cs"/>
          <w:rtl/>
        </w:rPr>
      </w:pPr>
      <w:r>
        <w:rPr>
          <w:rFonts w:hint="cs"/>
          <w:rtl/>
        </w:rPr>
        <w:t>תודה רבה, חבר הכנסת זחאלקה.</w:t>
      </w:r>
    </w:p>
    <w:p w14:paraId="22A8D850" w14:textId="77777777" w:rsidR="00000000" w:rsidRDefault="001C3AAC">
      <w:pPr>
        <w:pStyle w:val="a"/>
        <w:rPr>
          <w:rFonts w:hint="cs"/>
          <w:rtl/>
        </w:rPr>
      </w:pPr>
    </w:p>
    <w:p w14:paraId="427F31AE" w14:textId="77777777" w:rsidR="00000000" w:rsidRDefault="001C3AAC">
      <w:pPr>
        <w:pStyle w:val="SpeakerCon"/>
        <w:rPr>
          <w:rtl/>
        </w:rPr>
      </w:pPr>
      <w:bookmarkStart w:id="408" w:name="FS000000524T21_07_2003_20_53_14C"/>
      <w:bookmarkEnd w:id="408"/>
      <w:r>
        <w:rPr>
          <w:rtl/>
        </w:rPr>
        <w:t>שאול יהלום (מפד"ל):</w:t>
      </w:r>
    </w:p>
    <w:p w14:paraId="24A1B807" w14:textId="77777777" w:rsidR="00000000" w:rsidRDefault="001C3AAC">
      <w:pPr>
        <w:pStyle w:val="a"/>
        <w:rPr>
          <w:rtl/>
        </w:rPr>
      </w:pPr>
    </w:p>
    <w:p w14:paraId="6B1DB9E2" w14:textId="77777777" w:rsidR="00000000" w:rsidRDefault="001C3AAC">
      <w:pPr>
        <w:pStyle w:val="a"/>
        <w:rPr>
          <w:rFonts w:hint="cs"/>
          <w:rtl/>
        </w:rPr>
      </w:pPr>
      <w:r>
        <w:rPr>
          <w:rFonts w:hint="cs"/>
          <w:rtl/>
        </w:rPr>
        <w:t>תסלח לי, חבר הכנסת זחאלקה.</w:t>
      </w:r>
    </w:p>
    <w:p w14:paraId="6E710F08" w14:textId="77777777" w:rsidR="00000000" w:rsidRDefault="001C3AAC">
      <w:pPr>
        <w:pStyle w:val="a"/>
        <w:rPr>
          <w:rFonts w:hint="cs"/>
          <w:rtl/>
        </w:rPr>
      </w:pPr>
    </w:p>
    <w:p w14:paraId="025A9089" w14:textId="77777777" w:rsidR="00000000" w:rsidRDefault="001C3AAC">
      <w:pPr>
        <w:pStyle w:val="ac"/>
        <w:rPr>
          <w:rtl/>
        </w:rPr>
      </w:pPr>
      <w:r>
        <w:rPr>
          <w:rFonts w:hint="eastAsia"/>
          <w:rtl/>
        </w:rPr>
        <w:t>ג</w:t>
      </w:r>
      <w:r>
        <w:rPr>
          <w:rtl/>
        </w:rPr>
        <w:t>'מאל זחאלקה (בל"ד):</w:t>
      </w:r>
    </w:p>
    <w:p w14:paraId="6767772A" w14:textId="77777777" w:rsidR="00000000" w:rsidRDefault="001C3AAC">
      <w:pPr>
        <w:pStyle w:val="a"/>
        <w:rPr>
          <w:rFonts w:hint="cs"/>
          <w:rtl/>
        </w:rPr>
      </w:pPr>
    </w:p>
    <w:p w14:paraId="07536439" w14:textId="77777777" w:rsidR="00000000" w:rsidRDefault="001C3AAC">
      <w:pPr>
        <w:pStyle w:val="a"/>
        <w:rPr>
          <w:rFonts w:hint="cs"/>
          <w:rtl/>
        </w:rPr>
      </w:pPr>
      <w:r>
        <w:rPr>
          <w:rFonts w:hint="cs"/>
          <w:rtl/>
        </w:rPr>
        <w:t>אין לך זכות עליהם.</w:t>
      </w:r>
    </w:p>
    <w:p w14:paraId="2538A0A5" w14:textId="77777777" w:rsidR="00000000" w:rsidRDefault="001C3AAC">
      <w:pPr>
        <w:pStyle w:val="a"/>
        <w:rPr>
          <w:rFonts w:hint="cs"/>
          <w:rtl/>
        </w:rPr>
      </w:pPr>
    </w:p>
    <w:p w14:paraId="0877ADCA" w14:textId="77777777" w:rsidR="00000000" w:rsidRDefault="001C3AAC">
      <w:pPr>
        <w:pStyle w:val="SpeakerCon"/>
        <w:rPr>
          <w:rtl/>
        </w:rPr>
      </w:pPr>
      <w:bookmarkStart w:id="409" w:name="FS000000524T21_07_2003_20_54_14C"/>
      <w:bookmarkEnd w:id="409"/>
      <w:r>
        <w:rPr>
          <w:rtl/>
        </w:rPr>
        <w:t>שאול יהלום (מפד</w:t>
      </w:r>
      <w:r>
        <w:rPr>
          <w:rtl/>
        </w:rPr>
        <w:t>"ל):</w:t>
      </w:r>
    </w:p>
    <w:p w14:paraId="7252DBAC" w14:textId="77777777" w:rsidR="00000000" w:rsidRDefault="001C3AAC">
      <w:pPr>
        <w:pStyle w:val="a"/>
        <w:rPr>
          <w:rtl/>
        </w:rPr>
      </w:pPr>
    </w:p>
    <w:p w14:paraId="6FC245A6" w14:textId="77777777" w:rsidR="00000000" w:rsidRDefault="001C3AAC">
      <w:pPr>
        <w:pStyle w:val="a"/>
        <w:rPr>
          <w:rFonts w:hint="cs"/>
          <w:rtl/>
        </w:rPr>
      </w:pPr>
      <w:r>
        <w:rPr>
          <w:rFonts w:hint="cs"/>
          <w:rtl/>
        </w:rPr>
        <w:t>חבר הכנסת זחאלקה, אתה לא מכיר את התנ"ך? אתה לא יודע מי קנה את מערת-המכפלה? אברהם אבינו קנה. זה שייך לנו.</w:t>
      </w:r>
    </w:p>
    <w:p w14:paraId="0AF6EE5D" w14:textId="77777777" w:rsidR="00000000" w:rsidRDefault="001C3AAC">
      <w:pPr>
        <w:pStyle w:val="a"/>
        <w:rPr>
          <w:rFonts w:hint="cs"/>
          <w:rtl/>
        </w:rPr>
      </w:pPr>
    </w:p>
    <w:p w14:paraId="3E231F68" w14:textId="77777777" w:rsidR="00000000" w:rsidRDefault="001C3AAC">
      <w:pPr>
        <w:pStyle w:val="ac"/>
        <w:rPr>
          <w:rtl/>
        </w:rPr>
      </w:pPr>
      <w:r>
        <w:rPr>
          <w:rFonts w:hint="eastAsia"/>
          <w:rtl/>
        </w:rPr>
        <w:t>ג</w:t>
      </w:r>
      <w:r>
        <w:rPr>
          <w:rtl/>
        </w:rPr>
        <w:t>'מאל זחאלקה (בל"ד):</w:t>
      </w:r>
    </w:p>
    <w:p w14:paraId="6478A668" w14:textId="77777777" w:rsidR="00000000" w:rsidRDefault="001C3AAC">
      <w:pPr>
        <w:pStyle w:val="a"/>
        <w:rPr>
          <w:rFonts w:hint="cs"/>
          <w:rtl/>
        </w:rPr>
      </w:pPr>
    </w:p>
    <w:p w14:paraId="0394C485" w14:textId="77777777" w:rsidR="00000000" w:rsidRDefault="001C3AAC">
      <w:pPr>
        <w:pStyle w:val="a"/>
        <w:rPr>
          <w:rFonts w:hint="cs"/>
          <w:rtl/>
        </w:rPr>
      </w:pPr>
      <w:r>
        <w:rPr>
          <w:rFonts w:hint="cs"/>
          <w:rtl/>
        </w:rPr>
        <w:t>זה לא שטח שלך.</w:t>
      </w:r>
    </w:p>
    <w:p w14:paraId="7D43C288" w14:textId="77777777" w:rsidR="00000000" w:rsidRDefault="001C3AAC">
      <w:pPr>
        <w:pStyle w:val="a"/>
        <w:rPr>
          <w:rFonts w:hint="cs"/>
          <w:rtl/>
        </w:rPr>
      </w:pPr>
    </w:p>
    <w:p w14:paraId="2B8ADFA8" w14:textId="77777777" w:rsidR="00000000" w:rsidRDefault="001C3AAC">
      <w:pPr>
        <w:pStyle w:val="SpeakerCon"/>
        <w:rPr>
          <w:rtl/>
        </w:rPr>
      </w:pPr>
      <w:bookmarkStart w:id="410" w:name="FS000000524T21_07_2003_20_54_55C"/>
      <w:bookmarkEnd w:id="410"/>
      <w:r>
        <w:rPr>
          <w:rtl/>
        </w:rPr>
        <w:t>שאול יהלום (מפד"ל):</w:t>
      </w:r>
    </w:p>
    <w:p w14:paraId="09B2FA70" w14:textId="77777777" w:rsidR="00000000" w:rsidRDefault="001C3AAC">
      <w:pPr>
        <w:pStyle w:val="a"/>
        <w:rPr>
          <w:rtl/>
        </w:rPr>
      </w:pPr>
    </w:p>
    <w:p w14:paraId="323E5C53" w14:textId="77777777" w:rsidR="00000000" w:rsidRDefault="001C3AAC">
      <w:pPr>
        <w:pStyle w:val="a"/>
        <w:rPr>
          <w:rFonts w:hint="cs"/>
          <w:rtl/>
        </w:rPr>
      </w:pPr>
      <w:r>
        <w:rPr>
          <w:rFonts w:hint="cs"/>
          <w:rtl/>
        </w:rPr>
        <w:t>זה שייך לנו, על מה אתה מדבר?</w:t>
      </w:r>
    </w:p>
    <w:p w14:paraId="1D68BA7D" w14:textId="77777777" w:rsidR="00000000" w:rsidRDefault="001C3AAC">
      <w:pPr>
        <w:pStyle w:val="a"/>
        <w:rPr>
          <w:rFonts w:hint="cs"/>
          <w:rtl/>
        </w:rPr>
      </w:pPr>
    </w:p>
    <w:p w14:paraId="55C71B2F" w14:textId="77777777" w:rsidR="00000000" w:rsidRDefault="001C3AAC">
      <w:pPr>
        <w:pStyle w:val="ac"/>
        <w:rPr>
          <w:rtl/>
        </w:rPr>
      </w:pPr>
      <w:r>
        <w:rPr>
          <w:rFonts w:hint="eastAsia"/>
          <w:rtl/>
        </w:rPr>
        <w:t>ג</w:t>
      </w:r>
      <w:r>
        <w:rPr>
          <w:rtl/>
        </w:rPr>
        <w:t>'מאל זחאלקה (בל"ד):</w:t>
      </w:r>
    </w:p>
    <w:p w14:paraId="526AC8BE" w14:textId="77777777" w:rsidR="00000000" w:rsidRDefault="001C3AAC">
      <w:pPr>
        <w:pStyle w:val="a"/>
        <w:rPr>
          <w:rFonts w:hint="cs"/>
          <w:rtl/>
        </w:rPr>
      </w:pPr>
    </w:p>
    <w:p w14:paraId="65A405BA" w14:textId="77777777" w:rsidR="00000000" w:rsidRDefault="001C3AAC">
      <w:pPr>
        <w:pStyle w:val="a"/>
        <w:rPr>
          <w:rFonts w:hint="cs"/>
          <w:rtl/>
        </w:rPr>
      </w:pPr>
      <w:r>
        <w:rPr>
          <w:rFonts w:hint="cs"/>
          <w:rtl/>
        </w:rPr>
        <w:t>זה שטח כבוש.</w:t>
      </w:r>
    </w:p>
    <w:p w14:paraId="607C8F34" w14:textId="77777777" w:rsidR="00000000" w:rsidRDefault="001C3AAC">
      <w:pPr>
        <w:pStyle w:val="a"/>
        <w:rPr>
          <w:rFonts w:hint="cs"/>
          <w:rtl/>
        </w:rPr>
      </w:pPr>
    </w:p>
    <w:p w14:paraId="258EA78B" w14:textId="77777777" w:rsidR="00000000" w:rsidRDefault="001C3AAC">
      <w:pPr>
        <w:pStyle w:val="SpeakerCon"/>
        <w:rPr>
          <w:rtl/>
        </w:rPr>
      </w:pPr>
      <w:bookmarkStart w:id="411" w:name="FS000000524T21_07_2003_20_55_08C"/>
      <w:bookmarkEnd w:id="411"/>
      <w:r>
        <w:rPr>
          <w:rtl/>
        </w:rPr>
        <w:t>שאול יהלום (מפד"ל):</w:t>
      </w:r>
    </w:p>
    <w:p w14:paraId="6CBE3751" w14:textId="77777777" w:rsidR="00000000" w:rsidRDefault="001C3AAC">
      <w:pPr>
        <w:pStyle w:val="a"/>
        <w:rPr>
          <w:rtl/>
        </w:rPr>
      </w:pPr>
    </w:p>
    <w:p w14:paraId="585D04A0" w14:textId="77777777" w:rsidR="00000000" w:rsidRDefault="001C3AAC">
      <w:pPr>
        <w:pStyle w:val="a"/>
        <w:rPr>
          <w:rFonts w:hint="cs"/>
          <w:rtl/>
        </w:rPr>
      </w:pPr>
      <w:r>
        <w:rPr>
          <w:rFonts w:hint="cs"/>
          <w:rtl/>
        </w:rPr>
        <w:t>מה פתאום כבוש? זה שטח משוחרר.</w:t>
      </w:r>
    </w:p>
    <w:p w14:paraId="0387650A" w14:textId="77777777" w:rsidR="00000000" w:rsidRDefault="001C3AAC">
      <w:pPr>
        <w:pStyle w:val="a"/>
        <w:rPr>
          <w:rFonts w:hint="cs"/>
          <w:rtl/>
        </w:rPr>
      </w:pPr>
    </w:p>
    <w:p w14:paraId="7C3BEE38" w14:textId="77777777" w:rsidR="00000000" w:rsidRDefault="001C3AAC">
      <w:pPr>
        <w:pStyle w:val="ac"/>
        <w:rPr>
          <w:rtl/>
        </w:rPr>
      </w:pPr>
      <w:r>
        <w:rPr>
          <w:rFonts w:hint="eastAsia"/>
          <w:rtl/>
        </w:rPr>
        <w:t>ג</w:t>
      </w:r>
      <w:r>
        <w:rPr>
          <w:rtl/>
        </w:rPr>
        <w:t>'מאל זחאלקה (בל"ד):</w:t>
      </w:r>
    </w:p>
    <w:p w14:paraId="222EE663" w14:textId="77777777" w:rsidR="00000000" w:rsidRDefault="001C3AAC">
      <w:pPr>
        <w:pStyle w:val="a"/>
        <w:rPr>
          <w:rFonts w:hint="cs"/>
          <w:rtl/>
        </w:rPr>
      </w:pPr>
    </w:p>
    <w:p w14:paraId="7C492A2B" w14:textId="77777777" w:rsidR="00000000" w:rsidRDefault="001C3AAC">
      <w:pPr>
        <w:pStyle w:val="a"/>
        <w:rPr>
          <w:rFonts w:hint="cs"/>
          <w:rtl/>
        </w:rPr>
      </w:pPr>
      <w:r>
        <w:rPr>
          <w:rFonts w:hint="cs"/>
          <w:rtl/>
        </w:rPr>
        <w:t>זה שטח כבוש.</w:t>
      </w:r>
    </w:p>
    <w:p w14:paraId="1DE3BB65" w14:textId="77777777" w:rsidR="00000000" w:rsidRDefault="001C3AAC">
      <w:pPr>
        <w:pStyle w:val="a"/>
        <w:rPr>
          <w:rFonts w:hint="cs"/>
          <w:rtl/>
        </w:rPr>
      </w:pPr>
    </w:p>
    <w:p w14:paraId="4498CA43" w14:textId="77777777" w:rsidR="00000000" w:rsidRDefault="001C3AAC">
      <w:pPr>
        <w:pStyle w:val="SpeakerCon"/>
        <w:rPr>
          <w:rtl/>
        </w:rPr>
      </w:pPr>
      <w:bookmarkStart w:id="412" w:name="FS000000524T21_07_2003_20_55_23C"/>
      <w:bookmarkEnd w:id="412"/>
      <w:r>
        <w:rPr>
          <w:rtl/>
        </w:rPr>
        <w:t>שאול יהלום (מפד"ל):</w:t>
      </w:r>
    </w:p>
    <w:p w14:paraId="34944B80" w14:textId="77777777" w:rsidR="00000000" w:rsidRDefault="001C3AAC">
      <w:pPr>
        <w:pStyle w:val="a"/>
        <w:rPr>
          <w:rtl/>
        </w:rPr>
      </w:pPr>
    </w:p>
    <w:p w14:paraId="38213B34" w14:textId="77777777" w:rsidR="00000000" w:rsidRDefault="001C3AAC">
      <w:pPr>
        <w:pStyle w:val="a"/>
        <w:rPr>
          <w:rFonts w:hint="cs"/>
          <w:rtl/>
        </w:rPr>
      </w:pPr>
      <w:r>
        <w:rPr>
          <w:rFonts w:hint="cs"/>
          <w:rtl/>
        </w:rPr>
        <w:t>זה שטח משוחרר. מי היה קודם, היהודים או הערבים? אנחנו גלינו מארצנו ואתם נכנסתם לכאן שלא בזכות.</w:t>
      </w:r>
    </w:p>
    <w:p w14:paraId="6DE8FB3A" w14:textId="77777777" w:rsidR="00000000" w:rsidRDefault="001C3AAC">
      <w:pPr>
        <w:pStyle w:val="a"/>
        <w:rPr>
          <w:rFonts w:hint="cs"/>
          <w:rtl/>
        </w:rPr>
      </w:pPr>
    </w:p>
    <w:p w14:paraId="1DFAC8E6" w14:textId="77777777" w:rsidR="00000000" w:rsidRDefault="001C3AAC">
      <w:pPr>
        <w:pStyle w:val="ad"/>
        <w:rPr>
          <w:rtl/>
        </w:rPr>
      </w:pPr>
      <w:r>
        <w:rPr>
          <w:rtl/>
        </w:rPr>
        <w:t>היו"ר ראובן ריבלין:</w:t>
      </w:r>
    </w:p>
    <w:p w14:paraId="38F9D787" w14:textId="77777777" w:rsidR="00000000" w:rsidRDefault="001C3AAC">
      <w:pPr>
        <w:pStyle w:val="a"/>
        <w:rPr>
          <w:rtl/>
        </w:rPr>
      </w:pPr>
    </w:p>
    <w:p w14:paraId="63CE23D1" w14:textId="77777777" w:rsidR="00000000" w:rsidRDefault="001C3AAC">
      <w:pPr>
        <w:pStyle w:val="a"/>
        <w:rPr>
          <w:rFonts w:hint="cs"/>
          <w:rtl/>
        </w:rPr>
      </w:pPr>
      <w:r>
        <w:rPr>
          <w:rFonts w:hint="cs"/>
          <w:rtl/>
        </w:rPr>
        <w:t>חבר הכנסת זחאלקה, הוא סיים את זמנו, לא לקרוא קריאו</w:t>
      </w:r>
      <w:r>
        <w:rPr>
          <w:rFonts w:hint="cs"/>
          <w:rtl/>
        </w:rPr>
        <w:t>ת ביניים. בבקשה, לסיים משפט אחרון.</w:t>
      </w:r>
    </w:p>
    <w:p w14:paraId="7640F798" w14:textId="77777777" w:rsidR="00000000" w:rsidRDefault="001C3AAC">
      <w:pPr>
        <w:pStyle w:val="a"/>
        <w:rPr>
          <w:rFonts w:hint="cs"/>
          <w:rtl/>
        </w:rPr>
      </w:pPr>
    </w:p>
    <w:p w14:paraId="356766EC" w14:textId="77777777" w:rsidR="00000000" w:rsidRDefault="001C3AAC">
      <w:pPr>
        <w:pStyle w:val="ac"/>
        <w:rPr>
          <w:rtl/>
        </w:rPr>
      </w:pPr>
      <w:r>
        <w:rPr>
          <w:rFonts w:hint="eastAsia"/>
          <w:rtl/>
        </w:rPr>
        <w:t>אבשלום</w:t>
      </w:r>
      <w:r>
        <w:rPr>
          <w:rtl/>
        </w:rPr>
        <w:t xml:space="preserve"> וילן (מרצ):</w:t>
      </w:r>
    </w:p>
    <w:p w14:paraId="5AE44A5E" w14:textId="77777777" w:rsidR="00000000" w:rsidRDefault="001C3AAC">
      <w:pPr>
        <w:pStyle w:val="a"/>
        <w:rPr>
          <w:rFonts w:hint="cs"/>
          <w:rtl/>
        </w:rPr>
      </w:pPr>
    </w:p>
    <w:p w14:paraId="0305E1CD" w14:textId="77777777" w:rsidR="00000000" w:rsidRDefault="001C3AAC">
      <w:pPr>
        <w:pStyle w:val="a"/>
        <w:rPr>
          <w:rFonts w:hint="cs"/>
          <w:rtl/>
        </w:rPr>
      </w:pPr>
      <w:r>
        <w:rPr>
          <w:rFonts w:hint="cs"/>
          <w:rtl/>
        </w:rPr>
        <w:t>מי ישב ראשון?</w:t>
      </w:r>
    </w:p>
    <w:p w14:paraId="13B42D4C" w14:textId="77777777" w:rsidR="00000000" w:rsidRDefault="001C3AAC">
      <w:pPr>
        <w:pStyle w:val="a"/>
        <w:rPr>
          <w:rFonts w:hint="cs"/>
          <w:rtl/>
        </w:rPr>
      </w:pPr>
    </w:p>
    <w:p w14:paraId="023A7C74" w14:textId="77777777" w:rsidR="00000000" w:rsidRDefault="001C3AAC">
      <w:pPr>
        <w:pStyle w:val="ad"/>
        <w:rPr>
          <w:rtl/>
        </w:rPr>
      </w:pPr>
      <w:r>
        <w:rPr>
          <w:rtl/>
        </w:rPr>
        <w:t>היו"ר ראובן ריבלין:</w:t>
      </w:r>
    </w:p>
    <w:p w14:paraId="18C52F55" w14:textId="77777777" w:rsidR="00000000" w:rsidRDefault="001C3AAC">
      <w:pPr>
        <w:pStyle w:val="a"/>
        <w:rPr>
          <w:rtl/>
        </w:rPr>
      </w:pPr>
    </w:p>
    <w:p w14:paraId="5FB58468" w14:textId="77777777" w:rsidR="00000000" w:rsidRDefault="001C3AAC">
      <w:pPr>
        <w:pStyle w:val="a"/>
        <w:rPr>
          <w:rFonts w:hint="cs"/>
          <w:rtl/>
        </w:rPr>
      </w:pPr>
      <w:r>
        <w:rPr>
          <w:rFonts w:hint="cs"/>
          <w:rtl/>
        </w:rPr>
        <w:t>חבר הכנסת וילן, הוא מסיים. הוא בזמן פציעות.</w:t>
      </w:r>
    </w:p>
    <w:p w14:paraId="51A560EC" w14:textId="77777777" w:rsidR="00000000" w:rsidRDefault="001C3AAC">
      <w:pPr>
        <w:pStyle w:val="a"/>
        <w:rPr>
          <w:rFonts w:hint="cs"/>
          <w:rtl/>
        </w:rPr>
      </w:pPr>
    </w:p>
    <w:p w14:paraId="50842117" w14:textId="77777777" w:rsidR="00000000" w:rsidRDefault="001C3AAC">
      <w:pPr>
        <w:pStyle w:val="SpeakerCon"/>
        <w:rPr>
          <w:rtl/>
        </w:rPr>
      </w:pPr>
      <w:bookmarkStart w:id="413" w:name="FS000000524T21_07_2003_20_56_53C"/>
      <w:bookmarkEnd w:id="413"/>
      <w:r>
        <w:rPr>
          <w:rtl/>
        </w:rPr>
        <w:t>שאול יהלום (מפד"ל):</w:t>
      </w:r>
    </w:p>
    <w:p w14:paraId="77F643A6" w14:textId="77777777" w:rsidR="00000000" w:rsidRDefault="001C3AAC">
      <w:pPr>
        <w:pStyle w:val="a"/>
        <w:rPr>
          <w:rtl/>
        </w:rPr>
      </w:pPr>
    </w:p>
    <w:p w14:paraId="3D8E1E68" w14:textId="77777777" w:rsidR="00000000" w:rsidRDefault="001C3AAC">
      <w:pPr>
        <w:pStyle w:val="a"/>
        <w:rPr>
          <w:rFonts w:hint="cs"/>
          <w:rtl/>
        </w:rPr>
      </w:pPr>
      <w:r>
        <w:rPr>
          <w:rFonts w:hint="cs"/>
          <w:rtl/>
        </w:rPr>
        <w:t>לכן, אדוני ראש הממשלה, אנו פונים אליך בשם כל סיעת המפד"ל ובשם כל המתיישבים: חזור לאותו אריק שרון ש</w:t>
      </w:r>
      <w:r>
        <w:rPr>
          <w:rFonts w:hint="cs"/>
          <w:rtl/>
        </w:rPr>
        <w:t>בנה את ההתיישבות, פיתח אותה, וכולנו כל כך מקווים שבנאומך תיתן לכך ביטוי. תודה.</w:t>
      </w:r>
    </w:p>
    <w:p w14:paraId="1031533A" w14:textId="77777777" w:rsidR="00000000" w:rsidRDefault="001C3AAC">
      <w:pPr>
        <w:pStyle w:val="a"/>
        <w:rPr>
          <w:rFonts w:hint="cs"/>
          <w:rtl/>
        </w:rPr>
      </w:pPr>
    </w:p>
    <w:p w14:paraId="4F528A92" w14:textId="77777777" w:rsidR="00000000" w:rsidRDefault="001C3AAC">
      <w:pPr>
        <w:pStyle w:val="ad"/>
        <w:rPr>
          <w:rtl/>
        </w:rPr>
      </w:pPr>
      <w:r>
        <w:rPr>
          <w:rtl/>
        </w:rPr>
        <w:t>היו"ר ראובן ריבלין:</w:t>
      </w:r>
    </w:p>
    <w:p w14:paraId="2C9AED37" w14:textId="77777777" w:rsidR="00000000" w:rsidRDefault="001C3AAC">
      <w:pPr>
        <w:pStyle w:val="a"/>
        <w:rPr>
          <w:rtl/>
        </w:rPr>
      </w:pPr>
    </w:p>
    <w:p w14:paraId="4E8B1937" w14:textId="77777777" w:rsidR="00000000" w:rsidRDefault="001C3AAC">
      <w:pPr>
        <w:pStyle w:val="a"/>
        <w:rPr>
          <w:rFonts w:hint="cs"/>
          <w:rtl/>
        </w:rPr>
      </w:pPr>
      <w:r>
        <w:rPr>
          <w:rFonts w:hint="cs"/>
          <w:rtl/>
        </w:rPr>
        <w:t>תודה לחבר הכנסת יהלום. יעלה חבר הכנסת אברהם רביץ, ואחריו - חבר הכנסת אחמד טיבי.</w:t>
      </w:r>
    </w:p>
    <w:p w14:paraId="495342B3" w14:textId="77777777" w:rsidR="00000000" w:rsidRDefault="001C3AAC">
      <w:pPr>
        <w:pStyle w:val="a"/>
        <w:rPr>
          <w:rFonts w:hint="cs"/>
          <w:rtl/>
        </w:rPr>
      </w:pPr>
    </w:p>
    <w:p w14:paraId="1A32A033" w14:textId="77777777" w:rsidR="00000000" w:rsidRDefault="001C3AAC">
      <w:pPr>
        <w:pStyle w:val="Speaker"/>
        <w:rPr>
          <w:rtl/>
        </w:rPr>
      </w:pPr>
      <w:bookmarkStart w:id="414" w:name="FS000000531T21_07_2003_20_58_04"/>
      <w:bookmarkEnd w:id="414"/>
    </w:p>
    <w:p w14:paraId="23388FD5" w14:textId="77777777" w:rsidR="00000000" w:rsidRDefault="001C3AAC">
      <w:pPr>
        <w:pStyle w:val="Speaker"/>
        <w:rPr>
          <w:rtl/>
        </w:rPr>
      </w:pPr>
      <w:bookmarkStart w:id="415" w:name="_Toc46720119"/>
      <w:bookmarkStart w:id="416" w:name="_Toc50257102"/>
      <w:r>
        <w:rPr>
          <w:rFonts w:hint="eastAsia"/>
          <w:rtl/>
        </w:rPr>
        <w:t>אברהם</w:t>
      </w:r>
      <w:r>
        <w:rPr>
          <w:rtl/>
        </w:rPr>
        <w:t xml:space="preserve"> רביץ (יהדות התורה):</w:t>
      </w:r>
      <w:bookmarkEnd w:id="415"/>
      <w:bookmarkEnd w:id="416"/>
    </w:p>
    <w:p w14:paraId="4BF2A6E9" w14:textId="77777777" w:rsidR="00000000" w:rsidRDefault="001C3AAC">
      <w:pPr>
        <w:pStyle w:val="a"/>
        <w:rPr>
          <w:rFonts w:hint="cs"/>
          <w:rtl/>
        </w:rPr>
      </w:pPr>
    </w:p>
    <w:p w14:paraId="36FA0BE4" w14:textId="77777777" w:rsidR="00000000" w:rsidRDefault="001C3AAC">
      <w:pPr>
        <w:pStyle w:val="a"/>
        <w:rPr>
          <w:rFonts w:hint="cs"/>
          <w:rtl/>
        </w:rPr>
      </w:pPr>
      <w:r>
        <w:rPr>
          <w:rFonts w:hint="cs"/>
          <w:rtl/>
        </w:rPr>
        <w:t>אדוני היושב-ראש, אדוני ראש הממשלה, חברי הכנסת,</w:t>
      </w:r>
      <w:r>
        <w:rPr>
          <w:rFonts w:hint="cs"/>
          <w:rtl/>
        </w:rPr>
        <w:t xml:space="preserve"> אני באמת לא חושב שהבעיה שלנו היא הבעיה של ההיאחזויות הבלתי-חוקיות. אני חושב שראוי, בתוך הבעיה שאנחנו חיים, ללמוד אותה מן היסוד, וגם לחפש ולהשתדל למצוא לה פתרונות.</w:t>
      </w:r>
    </w:p>
    <w:p w14:paraId="31A6FC1A" w14:textId="77777777" w:rsidR="00000000" w:rsidRDefault="001C3AAC">
      <w:pPr>
        <w:pStyle w:val="a"/>
        <w:rPr>
          <w:rFonts w:hint="cs"/>
          <w:rtl/>
        </w:rPr>
      </w:pPr>
    </w:p>
    <w:p w14:paraId="6E2235DA" w14:textId="77777777" w:rsidR="00000000" w:rsidRDefault="001C3AAC">
      <w:pPr>
        <w:pStyle w:val="a"/>
        <w:rPr>
          <w:rFonts w:hint="cs"/>
          <w:rtl/>
        </w:rPr>
      </w:pPr>
      <w:r>
        <w:rPr>
          <w:rFonts w:hint="cs"/>
          <w:rtl/>
        </w:rPr>
        <w:t>אני חוזר ואומר: זאת לא הפעם הראשונה שאני מביא לפני הכנסת את ההצעה אשר לפי דעתי היא היחידה ש</w:t>
      </w:r>
      <w:r>
        <w:rPr>
          <w:rFonts w:hint="cs"/>
          <w:rtl/>
        </w:rPr>
        <w:t>יכולה להוביל למשהו שיהיה מוסכם, מקובל, על כל חברי המין האנושי שגרים במרחב השמי.</w:t>
      </w:r>
    </w:p>
    <w:p w14:paraId="3178E62E" w14:textId="77777777" w:rsidR="00000000" w:rsidRDefault="001C3AAC">
      <w:pPr>
        <w:pStyle w:val="a"/>
        <w:rPr>
          <w:rFonts w:hint="cs"/>
          <w:rtl/>
        </w:rPr>
      </w:pPr>
    </w:p>
    <w:p w14:paraId="06234177" w14:textId="77777777" w:rsidR="00000000" w:rsidRDefault="001C3AAC">
      <w:pPr>
        <w:pStyle w:val="a"/>
        <w:rPr>
          <w:rFonts w:hint="cs"/>
          <w:rtl/>
        </w:rPr>
      </w:pPr>
      <w:r>
        <w:rPr>
          <w:rFonts w:hint="cs"/>
          <w:rtl/>
        </w:rPr>
        <w:t xml:space="preserve">ההצעה היא נורא פשוטה. הרי כולנו שמענו שכאשר מורידים היאחזויות - למחרת מעלים היאחזויות חדשות, וזה אומר לכולנו דורשני, שאכן יש כאן עם יהודי שמאמין באמונה שלמה שהוא קיבל את אדמת </w:t>
      </w:r>
      <w:r>
        <w:rPr>
          <w:rFonts w:hint="cs"/>
          <w:rtl/>
        </w:rPr>
        <w:t>ארץ-ישראל מהקדוש-ברוך-הוא, והוא למד במשך אלפי שנים לאהוב אותה ולרצות בה. והדין הזה אמור כמובן גם לגבי ההתנחלויות, ועל ההתנחלויות הרי בכלל אין מדברים שיש לפנותן.</w:t>
      </w:r>
    </w:p>
    <w:p w14:paraId="1193220A" w14:textId="77777777" w:rsidR="00000000" w:rsidRDefault="001C3AAC">
      <w:pPr>
        <w:pStyle w:val="a"/>
        <w:rPr>
          <w:rFonts w:hint="cs"/>
          <w:rtl/>
        </w:rPr>
      </w:pPr>
    </w:p>
    <w:p w14:paraId="548D88C3" w14:textId="77777777" w:rsidR="00000000" w:rsidRDefault="001C3AAC">
      <w:pPr>
        <w:pStyle w:val="ac"/>
        <w:rPr>
          <w:rtl/>
        </w:rPr>
      </w:pPr>
      <w:r>
        <w:rPr>
          <w:rFonts w:hint="eastAsia"/>
          <w:rtl/>
        </w:rPr>
        <w:t>יוסי</w:t>
      </w:r>
      <w:r>
        <w:rPr>
          <w:rtl/>
        </w:rPr>
        <w:t xml:space="preserve"> שריד (מרצ):</w:t>
      </w:r>
    </w:p>
    <w:p w14:paraId="54C48458" w14:textId="77777777" w:rsidR="00000000" w:rsidRDefault="001C3AAC">
      <w:pPr>
        <w:pStyle w:val="a"/>
        <w:rPr>
          <w:rFonts w:hint="cs"/>
          <w:rtl/>
        </w:rPr>
      </w:pPr>
    </w:p>
    <w:p w14:paraId="12160634" w14:textId="77777777" w:rsidR="00000000" w:rsidRDefault="001C3AAC">
      <w:pPr>
        <w:pStyle w:val="a"/>
        <w:rPr>
          <w:rFonts w:hint="cs"/>
          <w:rtl/>
        </w:rPr>
      </w:pPr>
      <w:r>
        <w:rPr>
          <w:rFonts w:hint="cs"/>
          <w:rtl/>
        </w:rPr>
        <w:t>מי לא מדבר?</w:t>
      </w:r>
    </w:p>
    <w:p w14:paraId="71F8B162" w14:textId="77777777" w:rsidR="00000000" w:rsidRDefault="001C3AAC">
      <w:pPr>
        <w:pStyle w:val="a"/>
        <w:rPr>
          <w:rFonts w:hint="cs"/>
          <w:rtl/>
        </w:rPr>
      </w:pPr>
    </w:p>
    <w:p w14:paraId="6CB9FB27" w14:textId="77777777" w:rsidR="00000000" w:rsidRDefault="001C3AAC">
      <w:pPr>
        <w:pStyle w:val="SpeakerCon"/>
        <w:rPr>
          <w:rtl/>
        </w:rPr>
      </w:pPr>
      <w:bookmarkStart w:id="417" w:name="FS000000531T21_07_2003_21_01_48C"/>
      <w:bookmarkEnd w:id="417"/>
      <w:r>
        <w:rPr>
          <w:rtl/>
        </w:rPr>
        <w:t>אברהם רביץ (יהדות התורה):</w:t>
      </w:r>
    </w:p>
    <w:p w14:paraId="35E4FF6E" w14:textId="77777777" w:rsidR="00000000" w:rsidRDefault="001C3AAC">
      <w:pPr>
        <w:pStyle w:val="a"/>
        <w:rPr>
          <w:rtl/>
        </w:rPr>
      </w:pPr>
    </w:p>
    <w:p w14:paraId="2D27E6F8" w14:textId="77777777" w:rsidR="00000000" w:rsidRDefault="001C3AAC">
      <w:pPr>
        <w:pStyle w:val="a"/>
        <w:rPr>
          <w:rFonts w:hint="cs"/>
          <w:rtl/>
        </w:rPr>
      </w:pPr>
      <w:r>
        <w:rPr>
          <w:rFonts w:hint="cs"/>
          <w:rtl/>
        </w:rPr>
        <w:t>אתה מדבר, אבל אני מדבר על ה-80% שאומ</w:t>
      </w:r>
      <w:r>
        <w:rPr>
          <w:rFonts w:hint="cs"/>
          <w:rtl/>
        </w:rPr>
        <w:t>רים שהם רוצים שיפנו משהו.</w:t>
      </w:r>
    </w:p>
    <w:p w14:paraId="6ED480EC" w14:textId="77777777" w:rsidR="00000000" w:rsidRDefault="001C3AAC">
      <w:pPr>
        <w:pStyle w:val="a"/>
        <w:rPr>
          <w:rFonts w:hint="cs"/>
          <w:rtl/>
        </w:rPr>
      </w:pPr>
    </w:p>
    <w:p w14:paraId="6962CCDA" w14:textId="77777777" w:rsidR="00000000" w:rsidRDefault="001C3AAC">
      <w:pPr>
        <w:pStyle w:val="ac"/>
        <w:rPr>
          <w:rtl/>
        </w:rPr>
      </w:pPr>
      <w:r>
        <w:rPr>
          <w:rFonts w:hint="eastAsia"/>
          <w:rtl/>
        </w:rPr>
        <w:t>יוסי</w:t>
      </w:r>
      <w:r>
        <w:rPr>
          <w:rtl/>
        </w:rPr>
        <w:t xml:space="preserve"> שריד (מרצ):</w:t>
      </w:r>
    </w:p>
    <w:p w14:paraId="0E59AF6D" w14:textId="77777777" w:rsidR="00000000" w:rsidRDefault="001C3AAC">
      <w:pPr>
        <w:pStyle w:val="a"/>
        <w:rPr>
          <w:rFonts w:hint="cs"/>
          <w:rtl/>
        </w:rPr>
      </w:pPr>
    </w:p>
    <w:p w14:paraId="21AB8F1D" w14:textId="77777777" w:rsidR="00000000" w:rsidRDefault="001C3AAC">
      <w:pPr>
        <w:pStyle w:val="a"/>
        <w:rPr>
          <w:rFonts w:hint="cs"/>
          <w:rtl/>
        </w:rPr>
      </w:pPr>
      <w:r>
        <w:rPr>
          <w:rFonts w:hint="cs"/>
          <w:rtl/>
        </w:rPr>
        <w:t>70% רוצים את פינוי ההתנחלויות.</w:t>
      </w:r>
    </w:p>
    <w:p w14:paraId="4D9E0CF2" w14:textId="77777777" w:rsidR="00000000" w:rsidRDefault="001C3AAC">
      <w:pPr>
        <w:pStyle w:val="a"/>
        <w:rPr>
          <w:rFonts w:hint="cs"/>
          <w:rtl/>
        </w:rPr>
      </w:pPr>
    </w:p>
    <w:p w14:paraId="43638FB5" w14:textId="77777777" w:rsidR="00000000" w:rsidRDefault="001C3AAC">
      <w:pPr>
        <w:pStyle w:val="SpeakerCon"/>
        <w:rPr>
          <w:rtl/>
        </w:rPr>
      </w:pPr>
      <w:bookmarkStart w:id="418" w:name="FS000000531T21_07_2003_21_03_09C"/>
      <w:bookmarkEnd w:id="418"/>
      <w:r>
        <w:rPr>
          <w:rtl/>
        </w:rPr>
        <w:t>אברהם רביץ (יהדות התורה):</w:t>
      </w:r>
    </w:p>
    <w:p w14:paraId="5D8CECE4" w14:textId="77777777" w:rsidR="00000000" w:rsidRDefault="001C3AAC">
      <w:pPr>
        <w:pStyle w:val="a"/>
        <w:rPr>
          <w:rtl/>
        </w:rPr>
      </w:pPr>
    </w:p>
    <w:p w14:paraId="0268D461" w14:textId="77777777" w:rsidR="00000000" w:rsidRDefault="001C3AAC">
      <w:pPr>
        <w:pStyle w:val="a"/>
        <w:rPr>
          <w:rFonts w:hint="cs"/>
          <w:rtl/>
        </w:rPr>
      </w:pPr>
      <w:r>
        <w:rPr>
          <w:rFonts w:hint="cs"/>
          <w:rtl/>
        </w:rPr>
        <w:t>אני לא בטוח. תרשה לי לכפור בכך. אבל לא זה העניין. העניין הוא שצריך לגשת בגישה ריאלית למצב שהתהווה כאן בארצנו. ההצעה היא פשוטה, וכבר אמרתי אותה פעם, ואני</w:t>
      </w:r>
      <w:r>
        <w:rPr>
          <w:rFonts w:hint="cs"/>
          <w:rtl/>
        </w:rPr>
        <w:t xml:space="preserve"> אחזור עליה. ההצעה היא שצריכה להיות הסכמה וצריכה לבוא הצעה מטעם ממשלת ישראל אל ממשלת ארצות-הברית, אל הפלסטינים, שלא ייתכן לבסס כאן איזה הסדר באופן שיהודים לא יוכלו לגור בכל חלקי ארץ-ישראל. איפה בדיוק? מובן שלא צריך להיות - - -</w:t>
      </w:r>
    </w:p>
    <w:p w14:paraId="0AA82FC9" w14:textId="77777777" w:rsidR="00000000" w:rsidRDefault="001C3AAC">
      <w:pPr>
        <w:pStyle w:val="a"/>
        <w:ind w:firstLine="0"/>
        <w:rPr>
          <w:rFonts w:hint="cs"/>
          <w:rtl/>
        </w:rPr>
      </w:pPr>
    </w:p>
    <w:p w14:paraId="713DDB61" w14:textId="77777777" w:rsidR="00000000" w:rsidRDefault="001C3AAC">
      <w:pPr>
        <w:pStyle w:val="ac"/>
        <w:rPr>
          <w:rtl/>
        </w:rPr>
      </w:pPr>
      <w:r>
        <w:rPr>
          <w:rFonts w:hint="eastAsia"/>
          <w:rtl/>
        </w:rPr>
        <w:t>יוסי</w:t>
      </w:r>
      <w:r>
        <w:rPr>
          <w:rtl/>
        </w:rPr>
        <w:t xml:space="preserve"> שריד (מרצ):</w:t>
      </w:r>
    </w:p>
    <w:p w14:paraId="6D161342" w14:textId="77777777" w:rsidR="00000000" w:rsidRDefault="001C3AAC">
      <w:pPr>
        <w:pStyle w:val="a"/>
        <w:rPr>
          <w:rFonts w:hint="cs"/>
          <w:rtl/>
        </w:rPr>
      </w:pPr>
    </w:p>
    <w:p w14:paraId="02EDC5CA" w14:textId="77777777" w:rsidR="00000000" w:rsidRDefault="001C3AAC">
      <w:pPr>
        <w:pStyle w:val="a"/>
        <w:rPr>
          <w:rFonts w:hint="cs"/>
          <w:rtl/>
        </w:rPr>
      </w:pPr>
      <w:r>
        <w:rPr>
          <w:rFonts w:hint="cs"/>
          <w:rtl/>
        </w:rPr>
        <w:t>תחת ריבונו</w:t>
      </w:r>
      <w:r>
        <w:rPr>
          <w:rFonts w:hint="cs"/>
          <w:rtl/>
        </w:rPr>
        <w:t>ת פלסטינית, אין התנגדות.</w:t>
      </w:r>
    </w:p>
    <w:p w14:paraId="76C97EC4" w14:textId="77777777" w:rsidR="00000000" w:rsidRDefault="001C3AAC">
      <w:pPr>
        <w:pStyle w:val="a"/>
        <w:rPr>
          <w:rFonts w:hint="cs"/>
          <w:rtl/>
        </w:rPr>
      </w:pPr>
    </w:p>
    <w:p w14:paraId="2B1121BD" w14:textId="77777777" w:rsidR="00000000" w:rsidRDefault="001C3AAC">
      <w:pPr>
        <w:pStyle w:val="SpeakerCon"/>
        <w:rPr>
          <w:rtl/>
        </w:rPr>
      </w:pPr>
      <w:bookmarkStart w:id="419" w:name="FS000000531T21_07_2003_21_10_33C"/>
      <w:bookmarkEnd w:id="419"/>
      <w:r>
        <w:rPr>
          <w:rtl/>
        </w:rPr>
        <w:t>אברהם רביץ (יהדות התורה):</w:t>
      </w:r>
    </w:p>
    <w:p w14:paraId="4B4815DE" w14:textId="77777777" w:rsidR="00000000" w:rsidRDefault="001C3AAC">
      <w:pPr>
        <w:pStyle w:val="a"/>
        <w:rPr>
          <w:rtl/>
        </w:rPr>
      </w:pPr>
    </w:p>
    <w:p w14:paraId="277BC70F" w14:textId="77777777" w:rsidR="00000000" w:rsidRDefault="001C3AAC">
      <w:pPr>
        <w:pStyle w:val="a"/>
        <w:rPr>
          <w:rFonts w:hint="cs"/>
          <w:rtl/>
        </w:rPr>
      </w:pPr>
      <w:r>
        <w:rPr>
          <w:rFonts w:hint="cs"/>
          <w:rtl/>
        </w:rPr>
        <w:t>יש התנגדות. אין בכלל תחילת דיבור על זה, לכן קשה לומר אם יש התנגדות או אין. אני מקווה שאין התנגדות.</w:t>
      </w:r>
    </w:p>
    <w:p w14:paraId="52904305" w14:textId="77777777" w:rsidR="00000000" w:rsidRDefault="001C3AAC">
      <w:pPr>
        <w:pStyle w:val="a"/>
        <w:rPr>
          <w:rFonts w:hint="cs"/>
          <w:rtl/>
        </w:rPr>
      </w:pPr>
    </w:p>
    <w:p w14:paraId="0367F5FB" w14:textId="77777777" w:rsidR="00000000" w:rsidRDefault="001C3AAC">
      <w:pPr>
        <w:pStyle w:val="ad"/>
        <w:rPr>
          <w:rtl/>
        </w:rPr>
      </w:pPr>
      <w:r>
        <w:rPr>
          <w:rtl/>
        </w:rPr>
        <w:t>היו"ר ראובן ריבלין:</w:t>
      </w:r>
    </w:p>
    <w:p w14:paraId="46544585" w14:textId="77777777" w:rsidR="00000000" w:rsidRDefault="001C3AAC">
      <w:pPr>
        <w:pStyle w:val="a"/>
        <w:rPr>
          <w:rtl/>
        </w:rPr>
      </w:pPr>
    </w:p>
    <w:p w14:paraId="29FBE705" w14:textId="77777777" w:rsidR="00000000" w:rsidRDefault="001C3AAC">
      <w:pPr>
        <w:pStyle w:val="a"/>
        <w:rPr>
          <w:rFonts w:hint="cs"/>
          <w:rtl/>
        </w:rPr>
      </w:pPr>
      <w:r>
        <w:rPr>
          <w:rFonts w:hint="cs"/>
          <w:rtl/>
        </w:rPr>
        <w:t>לצערי, הזמן הולך וחולף. חבר הכנסת שריד, אי-אפשר בשלוש דקות שגם אדם ינאם וגם יענה ת</w:t>
      </w:r>
      <w:r>
        <w:rPr>
          <w:rFonts w:hint="cs"/>
          <w:rtl/>
        </w:rPr>
        <w:t>שובות.</w:t>
      </w:r>
    </w:p>
    <w:p w14:paraId="3FDA6D47" w14:textId="77777777" w:rsidR="00000000" w:rsidRDefault="001C3AAC">
      <w:pPr>
        <w:pStyle w:val="ac"/>
        <w:rPr>
          <w:rFonts w:hint="cs"/>
          <w:rtl/>
        </w:rPr>
      </w:pPr>
    </w:p>
    <w:p w14:paraId="399F1B0E" w14:textId="77777777" w:rsidR="00000000" w:rsidRDefault="001C3AAC">
      <w:pPr>
        <w:pStyle w:val="SpeakerCon"/>
        <w:rPr>
          <w:rtl/>
        </w:rPr>
      </w:pPr>
      <w:r>
        <w:rPr>
          <w:rFonts w:hint="eastAsia"/>
          <w:rtl/>
        </w:rPr>
        <w:t>אברהם</w:t>
      </w:r>
      <w:r>
        <w:rPr>
          <w:rtl/>
        </w:rPr>
        <w:t xml:space="preserve"> רביץ (יהדות התורה):</w:t>
      </w:r>
    </w:p>
    <w:p w14:paraId="27DDAEE5" w14:textId="77777777" w:rsidR="00000000" w:rsidRDefault="001C3AAC">
      <w:pPr>
        <w:pStyle w:val="a"/>
        <w:rPr>
          <w:rFonts w:hint="cs"/>
          <w:rtl/>
        </w:rPr>
      </w:pPr>
    </w:p>
    <w:p w14:paraId="7E8B539D" w14:textId="77777777" w:rsidR="00000000" w:rsidRDefault="001C3AAC">
      <w:pPr>
        <w:pStyle w:val="a"/>
        <w:rPr>
          <w:rFonts w:hint="cs"/>
          <w:rtl/>
        </w:rPr>
      </w:pPr>
      <w:r>
        <w:rPr>
          <w:rFonts w:hint="cs"/>
          <w:rtl/>
        </w:rPr>
        <w:t>רבותי, לא אמרו את זה ולא ניסו את זה, והדבר הזה היה במדינות רבות, יהודים גרים בכל העולם, ולא ייתכן להגיש הצעה אשר מלכתחילה איננה מביאה בחשבון את האפשרות שאני אוכל לגור בשכם. אין הצעה כזאת, היא לא קיימת, היא לא נאמרת על-ידי</w:t>
      </w:r>
      <w:r>
        <w:rPr>
          <w:rFonts w:hint="cs"/>
          <w:rtl/>
        </w:rPr>
        <w:t xml:space="preserve"> אף אחד, היא לא נאמרת על-ידך אף פעם.</w:t>
      </w:r>
    </w:p>
    <w:p w14:paraId="4213B8BA" w14:textId="77777777" w:rsidR="00000000" w:rsidRDefault="001C3AAC">
      <w:pPr>
        <w:pStyle w:val="a"/>
        <w:rPr>
          <w:rFonts w:hint="cs"/>
          <w:rtl/>
        </w:rPr>
      </w:pPr>
    </w:p>
    <w:p w14:paraId="09A299CE" w14:textId="77777777" w:rsidR="00000000" w:rsidRDefault="001C3AAC">
      <w:pPr>
        <w:pStyle w:val="ac"/>
        <w:rPr>
          <w:rtl/>
        </w:rPr>
      </w:pPr>
      <w:r>
        <w:rPr>
          <w:rFonts w:hint="eastAsia"/>
          <w:rtl/>
        </w:rPr>
        <w:t>יוסי</w:t>
      </w:r>
      <w:r>
        <w:rPr>
          <w:rtl/>
        </w:rPr>
        <w:t xml:space="preserve"> שריד (מרצ):</w:t>
      </w:r>
    </w:p>
    <w:p w14:paraId="3DF32C55" w14:textId="77777777" w:rsidR="00000000" w:rsidRDefault="001C3AAC">
      <w:pPr>
        <w:pStyle w:val="a"/>
        <w:rPr>
          <w:rFonts w:hint="cs"/>
          <w:rtl/>
        </w:rPr>
      </w:pPr>
    </w:p>
    <w:p w14:paraId="34F89112" w14:textId="77777777" w:rsidR="00000000" w:rsidRDefault="001C3AAC">
      <w:pPr>
        <w:pStyle w:val="a"/>
        <w:rPr>
          <w:rFonts w:hint="cs"/>
          <w:rtl/>
        </w:rPr>
      </w:pPr>
      <w:r>
        <w:rPr>
          <w:rFonts w:hint="cs"/>
          <w:rtl/>
        </w:rPr>
        <w:t>למה?</w:t>
      </w:r>
    </w:p>
    <w:p w14:paraId="3EE2315C" w14:textId="77777777" w:rsidR="00000000" w:rsidRDefault="001C3AAC">
      <w:pPr>
        <w:pStyle w:val="a"/>
        <w:rPr>
          <w:rFonts w:hint="cs"/>
          <w:rtl/>
        </w:rPr>
      </w:pPr>
    </w:p>
    <w:p w14:paraId="068C7DC0" w14:textId="77777777" w:rsidR="00000000" w:rsidRDefault="001C3AAC">
      <w:pPr>
        <w:pStyle w:val="SpeakerCon"/>
        <w:rPr>
          <w:rtl/>
        </w:rPr>
      </w:pPr>
      <w:bookmarkStart w:id="420" w:name="FS000000531T21_07_2003_21_13_30C"/>
      <w:bookmarkEnd w:id="420"/>
      <w:r>
        <w:rPr>
          <w:rtl/>
        </w:rPr>
        <w:t>אברהם רביץ (יהדות התורה):</w:t>
      </w:r>
    </w:p>
    <w:p w14:paraId="56C0F4BB" w14:textId="77777777" w:rsidR="00000000" w:rsidRDefault="001C3AAC">
      <w:pPr>
        <w:pStyle w:val="a"/>
        <w:rPr>
          <w:rtl/>
        </w:rPr>
      </w:pPr>
    </w:p>
    <w:p w14:paraId="43799CCC" w14:textId="77777777" w:rsidR="00000000" w:rsidRDefault="001C3AAC">
      <w:pPr>
        <w:pStyle w:val="a"/>
        <w:rPr>
          <w:rFonts w:hint="cs"/>
          <w:rtl/>
        </w:rPr>
      </w:pPr>
      <w:r>
        <w:rPr>
          <w:rFonts w:hint="cs"/>
          <w:rtl/>
        </w:rPr>
        <w:t>אף פעם לא עמדת מעל במת הכנסת ואמרת שיהודים יגורו בכל מקום שהם נמצאים בו.</w:t>
      </w:r>
    </w:p>
    <w:p w14:paraId="2B812969" w14:textId="77777777" w:rsidR="00000000" w:rsidRDefault="001C3AAC">
      <w:pPr>
        <w:pStyle w:val="a"/>
        <w:rPr>
          <w:rFonts w:hint="cs"/>
          <w:rtl/>
        </w:rPr>
      </w:pPr>
    </w:p>
    <w:p w14:paraId="151E58D2" w14:textId="77777777" w:rsidR="00000000" w:rsidRDefault="001C3AAC">
      <w:pPr>
        <w:pStyle w:val="ac"/>
        <w:rPr>
          <w:rtl/>
        </w:rPr>
      </w:pPr>
      <w:r>
        <w:rPr>
          <w:rFonts w:hint="eastAsia"/>
          <w:rtl/>
        </w:rPr>
        <w:t>יוסי</w:t>
      </w:r>
      <w:r>
        <w:rPr>
          <w:rtl/>
        </w:rPr>
        <w:t xml:space="preserve"> שריד (מרצ):</w:t>
      </w:r>
    </w:p>
    <w:p w14:paraId="48422231" w14:textId="77777777" w:rsidR="00000000" w:rsidRDefault="001C3AAC">
      <w:pPr>
        <w:pStyle w:val="a"/>
        <w:rPr>
          <w:rFonts w:hint="cs"/>
          <w:rtl/>
        </w:rPr>
      </w:pPr>
    </w:p>
    <w:p w14:paraId="2C268A98" w14:textId="77777777" w:rsidR="00000000" w:rsidRDefault="001C3AAC">
      <w:pPr>
        <w:pStyle w:val="a"/>
        <w:rPr>
          <w:rFonts w:hint="cs"/>
          <w:rtl/>
        </w:rPr>
      </w:pPr>
      <w:r>
        <w:rPr>
          <w:rFonts w:hint="cs"/>
          <w:rtl/>
        </w:rPr>
        <w:t>חבר הכנסת רביץ, יהודים שאתה מדבר עליהם, שחיים בכל מקום בעולם - - -</w:t>
      </w:r>
    </w:p>
    <w:p w14:paraId="5D9FA60F" w14:textId="77777777" w:rsidR="00000000" w:rsidRDefault="001C3AAC">
      <w:pPr>
        <w:pStyle w:val="a"/>
        <w:rPr>
          <w:rFonts w:hint="cs"/>
          <w:rtl/>
        </w:rPr>
      </w:pPr>
    </w:p>
    <w:p w14:paraId="50B27A2B" w14:textId="77777777" w:rsidR="00000000" w:rsidRDefault="001C3AAC">
      <w:pPr>
        <w:pStyle w:val="SpeakerCon"/>
        <w:rPr>
          <w:rtl/>
        </w:rPr>
      </w:pPr>
      <w:bookmarkStart w:id="421" w:name="FS000000531T21_07_2003_21_14_10C"/>
      <w:bookmarkEnd w:id="421"/>
      <w:r>
        <w:rPr>
          <w:rtl/>
        </w:rPr>
        <w:t>אברהם ר</w:t>
      </w:r>
      <w:r>
        <w:rPr>
          <w:rtl/>
        </w:rPr>
        <w:t>ביץ (יהדות התורה):</w:t>
      </w:r>
    </w:p>
    <w:p w14:paraId="6A05B2F6" w14:textId="77777777" w:rsidR="00000000" w:rsidRDefault="001C3AAC">
      <w:pPr>
        <w:pStyle w:val="a"/>
        <w:rPr>
          <w:rtl/>
        </w:rPr>
      </w:pPr>
    </w:p>
    <w:p w14:paraId="77AF846B" w14:textId="77777777" w:rsidR="00000000" w:rsidRDefault="001C3AAC">
      <w:pPr>
        <w:pStyle w:val="a"/>
        <w:rPr>
          <w:rFonts w:hint="cs"/>
          <w:rtl/>
        </w:rPr>
      </w:pPr>
      <w:r>
        <w:rPr>
          <w:rFonts w:hint="cs"/>
          <w:rtl/>
        </w:rPr>
        <w:t>גם המתנחלים נלחמים משום שרוצים לזרוק אותם.</w:t>
      </w:r>
    </w:p>
    <w:p w14:paraId="23780325" w14:textId="77777777" w:rsidR="00000000" w:rsidRDefault="001C3AAC">
      <w:pPr>
        <w:pStyle w:val="a"/>
        <w:rPr>
          <w:rFonts w:hint="cs"/>
          <w:rtl/>
        </w:rPr>
      </w:pPr>
    </w:p>
    <w:p w14:paraId="4E1D6919" w14:textId="77777777" w:rsidR="00000000" w:rsidRDefault="001C3AAC">
      <w:pPr>
        <w:pStyle w:val="ac"/>
        <w:rPr>
          <w:rtl/>
        </w:rPr>
      </w:pPr>
      <w:r>
        <w:rPr>
          <w:rFonts w:hint="eastAsia"/>
          <w:rtl/>
        </w:rPr>
        <w:t>יוסי</w:t>
      </w:r>
      <w:r>
        <w:rPr>
          <w:rtl/>
        </w:rPr>
        <w:t xml:space="preserve"> שריד (מרצ):</w:t>
      </w:r>
    </w:p>
    <w:p w14:paraId="5955C8EF" w14:textId="77777777" w:rsidR="00000000" w:rsidRDefault="001C3AAC">
      <w:pPr>
        <w:pStyle w:val="a"/>
        <w:rPr>
          <w:rFonts w:hint="cs"/>
          <w:rtl/>
        </w:rPr>
      </w:pPr>
    </w:p>
    <w:p w14:paraId="4B0A6565" w14:textId="77777777" w:rsidR="00000000" w:rsidRDefault="001C3AAC">
      <w:pPr>
        <w:pStyle w:val="a"/>
        <w:rPr>
          <w:rFonts w:hint="cs"/>
          <w:rtl/>
        </w:rPr>
      </w:pPr>
      <w:r>
        <w:rPr>
          <w:rFonts w:hint="cs"/>
          <w:rtl/>
        </w:rPr>
        <w:t>אברהם רביץ, לא מתאים לך לדבר שטויות.</w:t>
      </w:r>
    </w:p>
    <w:p w14:paraId="68E0B519" w14:textId="77777777" w:rsidR="00000000" w:rsidRDefault="001C3AAC">
      <w:pPr>
        <w:pStyle w:val="a"/>
        <w:rPr>
          <w:rFonts w:hint="cs"/>
          <w:rtl/>
        </w:rPr>
      </w:pPr>
    </w:p>
    <w:p w14:paraId="0F905F05" w14:textId="77777777" w:rsidR="00000000" w:rsidRDefault="001C3AAC">
      <w:pPr>
        <w:pStyle w:val="ad"/>
        <w:rPr>
          <w:rtl/>
        </w:rPr>
      </w:pPr>
      <w:r>
        <w:rPr>
          <w:rtl/>
        </w:rPr>
        <w:t>היו"ר ראובן ריבלין:</w:t>
      </w:r>
    </w:p>
    <w:p w14:paraId="3099FB9D" w14:textId="77777777" w:rsidR="00000000" w:rsidRDefault="001C3AAC">
      <w:pPr>
        <w:pStyle w:val="a"/>
        <w:rPr>
          <w:rtl/>
        </w:rPr>
      </w:pPr>
    </w:p>
    <w:p w14:paraId="1E5683BD" w14:textId="77777777" w:rsidR="00000000" w:rsidRDefault="001C3AAC">
      <w:pPr>
        <w:pStyle w:val="a"/>
        <w:rPr>
          <w:rFonts w:hint="cs"/>
          <w:rtl/>
        </w:rPr>
      </w:pPr>
      <w:r>
        <w:rPr>
          <w:rFonts w:hint="cs"/>
          <w:rtl/>
        </w:rPr>
        <w:t>למה לומר כך? למה לתת ציונים?</w:t>
      </w:r>
    </w:p>
    <w:p w14:paraId="7808AAFF" w14:textId="77777777" w:rsidR="00000000" w:rsidRDefault="001C3AAC">
      <w:pPr>
        <w:pStyle w:val="a"/>
        <w:rPr>
          <w:rFonts w:hint="cs"/>
          <w:rtl/>
        </w:rPr>
      </w:pPr>
    </w:p>
    <w:p w14:paraId="7F94E175" w14:textId="77777777" w:rsidR="00000000" w:rsidRDefault="001C3AAC">
      <w:pPr>
        <w:pStyle w:val="ac"/>
        <w:rPr>
          <w:rtl/>
        </w:rPr>
      </w:pPr>
      <w:r>
        <w:rPr>
          <w:rFonts w:hint="eastAsia"/>
          <w:rtl/>
        </w:rPr>
        <w:t>צבי</w:t>
      </w:r>
      <w:r>
        <w:rPr>
          <w:rtl/>
        </w:rPr>
        <w:t xml:space="preserve"> הנדל (האיחוד הלאומי - ישראל ביתנו):</w:t>
      </w:r>
    </w:p>
    <w:p w14:paraId="0D9A4A35" w14:textId="77777777" w:rsidR="00000000" w:rsidRDefault="001C3AAC">
      <w:pPr>
        <w:pStyle w:val="a"/>
        <w:rPr>
          <w:rFonts w:hint="cs"/>
          <w:rtl/>
        </w:rPr>
      </w:pPr>
    </w:p>
    <w:p w14:paraId="731D7ABD" w14:textId="77777777" w:rsidR="00000000" w:rsidRDefault="001C3AAC">
      <w:pPr>
        <w:pStyle w:val="a"/>
        <w:rPr>
          <w:rFonts w:hint="cs"/>
          <w:rtl/>
        </w:rPr>
      </w:pPr>
      <w:r>
        <w:rPr>
          <w:rFonts w:hint="cs"/>
          <w:rtl/>
        </w:rPr>
        <w:t>עוד אחד.</w:t>
      </w:r>
    </w:p>
    <w:p w14:paraId="4CFA9A4C" w14:textId="77777777" w:rsidR="00000000" w:rsidRDefault="001C3AAC">
      <w:pPr>
        <w:pStyle w:val="a"/>
        <w:rPr>
          <w:rFonts w:hint="cs"/>
          <w:rtl/>
        </w:rPr>
      </w:pPr>
    </w:p>
    <w:p w14:paraId="44FE3658" w14:textId="77777777" w:rsidR="00000000" w:rsidRDefault="001C3AAC">
      <w:pPr>
        <w:pStyle w:val="ad"/>
        <w:rPr>
          <w:rtl/>
        </w:rPr>
      </w:pPr>
      <w:r>
        <w:rPr>
          <w:rtl/>
        </w:rPr>
        <w:t>היו"ר ראובן ריבלין:</w:t>
      </w:r>
    </w:p>
    <w:p w14:paraId="6777948D" w14:textId="77777777" w:rsidR="00000000" w:rsidRDefault="001C3AAC">
      <w:pPr>
        <w:pStyle w:val="a"/>
        <w:rPr>
          <w:rtl/>
        </w:rPr>
      </w:pPr>
    </w:p>
    <w:p w14:paraId="718AC31B" w14:textId="77777777" w:rsidR="00000000" w:rsidRDefault="001C3AAC">
      <w:pPr>
        <w:pStyle w:val="a"/>
        <w:rPr>
          <w:rFonts w:hint="cs"/>
          <w:rtl/>
        </w:rPr>
      </w:pPr>
      <w:r>
        <w:rPr>
          <w:rFonts w:hint="cs"/>
          <w:rtl/>
        </w:rPr>
        <w:t>אני לא יכול ל</w:t>
      </w:r>
      <w:r>
        <w:rPr>
          <w:rFonts w:hint="cs"/>
          <w:rtl/>
        </w:rPr>
        <w:t>אפשר זאת יותר.</w:t>
      </w:r>
    </w:p>
    <w:p w14:paraId="736BD37F" w14:textId="77777777" w:rsidR="00000000" w:rsidRDefault="001C3AAC">
      <w:pPr>
        <w:pStyle w:val="a"/>
        <w:rPr>
          <w:rFonts w:hint="cs"/>
          <w:rtl/>
        </w:rPr>
      </w:pPr>
    </w:p>
    <w:p w14:paraId="0A9DB689" w14:textId="77777777" w:rsidR="00000000" w:rsidRDefault="001C3AAC">
      <w:pPr>
        <w:pStyle w:val="ac"/>
        <w:rPr>
          <w:rtl/>
        </w:rPr>
      </w:pPr>
      <w:r>
        <w:rPr>
          <w:rFonts w:hint="eastAsia"/>
          <w:rtl/>
        </w:rPr>
        <w:t>יוסי</w:t>
      </w:r>
      <w:r>
        <w:rPr>
          <w:rtl/>
        </w:rPr>
        <w:t xml:space="preserve"> שריד (מרצ):</w:t>
      </w:r>
    </w:p>
    <w:p w14:paraId="5F7061EF" w14:textId="77777777" w:rsidR="00000000" w:rsidRDefault="001C3AAC">
      <w:pPr>
        <w:pStyle w:val="a"/>
        <w:rPr>
          <w:rFonts w:hint="cs"/>
          <w:rtl/>
        </w:rPr>
      </w:pPr>
    </w:p>
    <w:p w14:paraId="756A088E" w14:textId="77777777" w:rsidR="00000000" w:rsidRDefault="001C3AAC">
      <w:pPr>
        <w:pStyle w:val="a"/>
        <w:rPr>
          <w:rFonts w:hint="cs"/>
          <w:rtl/>
        </w:rPr>
      </w:pPr>
      <w:r>
        <w:rPr>
          <w:rFonts w:hint="cs"/>
          <w:rtl/>
        </w:rPr>
        <w:t>היהודים באמריקה הם בריבונות אמריקנית.</w:t>
      </w:r>
    </w:p>
    <w:p w14:paraId="7FD71DA7" w14:textId="77777777" w:rsidR="00000000" w:rsidRDefault="001C3AAC">
      <w:pPr>
        <w:pStyle w:val="a"/>
        <w:rPr>
          <w:rFonts w:hint="cs"/>
          <w:rtl/>
        </w:rPr>
      </w:pPr>
    </w:p>
    <w:p w14:paraId="7A99896C" w14:textId="77777777" w:rsidR="00000000" w:rsidRDefault="001C3AAC">
      <w:pPr>
        <w:pStyle w:val="SpeakerCon"/>
        <w:rPr>
          <w:rtl/>
        </w:rPr>
      </w:pPr>
      <w:bookmarkStart w:id="422" w:name="FS000000531T21_07_2003_21_15_19C"/>
      <w:bookmarkEnd w:id="422"/>
      <w:r>
        <w:rPr>
          <w:rtl/>
        </w:rPr>
        <w:t>אברהם רביץ (יהדות התורה):</w:t>
      </w:r>
    </w:p>
    <w:p w14:paraId="6F39FAE1" w14:textId="77777777" w:rsidR="00000000" w:rsidRDefault="001C3AAC">
      <w:pPr>
        <w:pStyle w:val="a"/>
        <w:rPr>
          <w:rtl/>
        </w:rPr>
      </w:pPr>
    </w:p>
    <w:p w14:paraId="1E5A7351" w14:textId="77777777" w:rsidR="00000000" w:rsidRDefault="001C3AAC">
      <w:pPr>
        <w:pStyle w:val="a"/>
        <w:rPr>
          <w:rFonts w:hint="cs"/>
          <w:rtl/>
        </w:rPr>
      </w:pPr>
      <w:r>
        <w:rPr>
          <w:rFonts w:hint="cs"/>
          <w:rtl/>
        </w:rPr>
        <w:t>אתה יודע מה, שתהיה הסכמה מפורשת, שיהודים שלא זורקים אבנים יגורו שם. בסדר? שתהיה הסכמה לכך. רבותי, הרי זה לא יעזור. הרי אמרת שלא כדאי לדבר שטויות - - -</w:t>
      </w:r>
    </w:p>
    <w:p w14:paraId="0F069B5B" w14:textId="77777777" w:rsidR="00000000" w:rsidRDefault="001C3AAC">
      <w:pPr>
        <w:pStyle w:val="a"/>
        <w:rPr>
          <w:rFonts w:hint="cs"/>
          <w:rtl/>
        </w:rPr>
      </w:pPr>
    </w:p>
    <w:p w14:paraId="0B82BCFE" w14:textId="77777777" w:rsidR="00000000" w:rsidRDefault="001C3AAC">
      <w:pPr>
        <w:pStyle w:val="ad"/>
        <w:rPr>
          <w:rtl/>
        </w:rPr>
      </w:pPr>
      <w:r>
        <w:rPr>
          <w:rtl/>
        </w:rPr>
        <w:t>היו"</w:t>
      </w:r>
      <w:r>
        <w:rPr>
          <w:rtl/>
        </w:rPr>
        <w:t>ר ראובן ריבלין:</w:t>
      </w:r>
    </w:p>
    <w:p w14:paraId="319901F7" w14:textId="77777777" w:rsidR="00000000" w:rsidRDefault="001C3AAC">
      <w:pPr>
        <w:pStyle w:val="a"/>
        <w:rPr>
          <w:rtl/>
        </w:rPr>
      </w:pPr>
    </w:p>
    <w:p w14:paraId="55ED2237" w14:textId="77777777" w:rsidR="00000000" w:rsidRDefault="001C3AAC">
      <w:pPr>
        <w:pStyle w:val="a"/>
        <w:rPr>
          <w:rFonts w:hint="cs"/>
          <w:rtl/>
        </w:rPr>
      </w:pPr>
      <w:r>
        <w:rPr>
          <w:rFonts w:hint="cs"/>
          <w:rtl/>
        </w:rPr>
        <w:t>חבר הכנסת רביץ, נא לסיים.</w:t>
      </w:r>
    </w:p>
    <w:p w14:paraId="05468EBF" w14:textId="77777777" w:rsidR="00000000" w:rsidRDefault="001C3AAC">
      <w:pPr>
        <w:pStyle w:val="a"/>
        <w:rPr>
          <w:rFonts w:hint="cs"/>
          <w:rtl/>
        </w:rPr>
      </w:pPr>
    </w:p>
    <w:p w14:paraId="7EDEE50A" w14:textId="77777777" w:rsidR="00000000" w:rsidRDefault="001C3AAC">
      <w:pPr>
        <w:pStyle w:val="SpeakerCon"/>
        <w:rPr>
          <w:rtl/>
        </w:rPr>
      </w:pPr>
      <w:bookmarkStart w:id="423" w:name="FS000000531T21_07_2003_21_15_59C"/>
      <w:bookmarkEnd w:id="423"/>
      <w:r>
        <w:rPr>
          <w:rtl/>
        </w:rPr>
        <w:t>אברהם רביץ (יהדות התורה):</w:t>
      </w:r>
    </w:p>
    <w:p w14:paraId="48059E8D" w14:textId="77777777" w:rsidR="00000000" w:rsidRDefault="001C3AAC">
      <w:pPr>
        <w:pStyle w:val="a"/>
        <w:rPr>
          <w:rtl/>
        </w:rPr>
      </w:pPr>
    </w:p>
    <w:p w14:paraId="1AA0730C" w14:textId="77777777" w:rsidR="00000000" w:rsidRDefault="001C3AAC">
      <w:pPr>
        <w:pStyle w:val="a"/>
        <w:rPr>
          <w:rFonts w:hint="cs"/>
          <w:rtl/>
        </w:rPr>
      </w:pPr>
      <w:r>
        <w:rPr>
          <w:rFonts w:hint="cs"/>
          <w:rtl/>
        </w:rPr>
        <w:t>אדוני היושב-ראש, אני רוצה רק לומר שלא כדאי לדבר שטויות. השטויות הן שמישהו חושב שיוכלו לפנות את המתנחלים. עזוב את ההיאחזויות או את היאחזויות-הדמה. מישהו חושב את זה? גם יאסר ערפאת, אתה יו</w:t>
      </w:r>
      <w:r>
        <w:rPr>
          <w:rFonts w:hint="cs"/>
          <w:rtl/>
        </w:rPr>
        <w:t>דע שבשתיקה הוא הסכים לגושי התנחלויות, אז למה לנו - - -</w:t>
      </w:r>
    </w:p>
    <w:p w14:paraId="186A5573" w14:textId="77777777" w:rsidR="00000000" w:rsidRDefault="001C3AAC">
      <w:pPr>
        <w:pStyle w:val="a"/>
        <w:rPr>
          <w:rFonts w:hint="cs"/>
          <w:rtl/>
        </w:rPr>
      </w:pPr>
    </w:p>
    <w:p w14:paraId="425CD832" w14:textId="77777777" w:rsidR="00000000" w:rsidRDefault="001C3AAC">
      <w:pPr>
        <w:pStyle w:val="ac"/>
        <w:rPr>
          <w:rtl/>
        </w:rPr>
      </w:pPr>
      <w:r>
        <w:rPr>
          <w:rFonts w:hint="eastAsia"/>
          <w:rtl/>
        </w:rPr>
        <w:t>גלעד</w:t>
      </w:r>
      <w:r>
        <w:rPr>
          <w:rtl/>
        </w:rPr>
        <w:t xml:space="preserve"> ארדן (הליכוד):</w:t>
      </w:r>
    </w:p>
    <w:p w14:paraId="7EDED193" w14:textId="77777777" w:rsidR="00000000" w:rsidRDefault="001C3AAC">
      <w:pPr>
        <w:pStyle w:val="a"/>
        <w:rPr>
          <w:rFonts w:hint="cs"/>
          <w:rtl/>
        </w:rPr>
      </w:pPr>
    </w:p>
    <w:p w14:paraId="451AE552" w14:textId="77777777" w:rsidR="00000000" w:rsidRDefault="001C3AAC">
      <w:pPr>
        <w:pStyle w:val="a"/>
        <w:rPr>
          <w:rFonts w:hint="cs"/>
          <w:rtl/>
        </w:rPr>
      </w:pPr>
      <w:r>
        <w:rPr>
          <w:rFonts w:hint="cs"/>
          <w:rtl/>
        </w:rPr>
        <w:t xml:space="preserve">אהוד ברק, שהוא היה שר בממשלתו - - - </w:t>
      </w:r>
    </w:p>
    <w:p w14:paraId="33DC4A70" w14:textId="77777777" w:rsidR="00000000" w:rsidRDefault="001C3AAC">
      <w:pPr>
        <w:pStyle w:val="a"/>
        <w:rPr>
          <w:rFonts w:hint="cs"/>
          <w:rtl/>
        </w:rPr>
      </w:pPr>
    </w:p>
    <w:p w14:paraId="252087C0" w14:textId="77777777" w:rsidR="00000000" w:rsidRDefault="001C3AAC">
      <w:pPr>
        <w:pStyle w:val="ad"/>
        <w:rPr>
          <w:rtl/>
        </w:rPr>
      </w:pPr>
      <w:r>
        <w:rPr>
          <w:rtl/>
        </w:rPr>
        <w:t>היו"ר ראובן ריבלין:</w:t>
      </w:r>
    </w:p>
    <w:p w14:paraId="6C049B27" w14:textId="77777777" w:rsidR="00000000" w:rsidRDefault="001C3AAC">
      <w:pPr>
        <w:pStyle w:val="a"/>
        <w:rPr>
          <w:rtl/>
        </w:rPr>
      </w:pPr>
    </w:p>
    <w:p w14:paraId="07C10F2C" w14:textId="77777777" w:rsidR="00000000" w:rsidRDefault="001C3AAC">
      <w:pPr>
        <w:pStyle w:val="a"/>
        <w:rPr>
          <w:rFonts w:hint="cs"/>
          <w:rtl/>
        </w:rPr>
      </w:pPr>
      <w:r>
        <w:rPr>
          <w:rFonts w:hint="cs"/>
          <w:rtl/>
        </w:rPr>
        <w:t>חבר הכנסת רביץ, אני ממש מתנצל.</w:t>
      </w:r>
    </w:p>
    <w:p w14:paraId="146FC2F5" w14:textId="77777777" w:rsidR="00000000" w:rsidRDefault="001C3AAC">
      <w:pPr>
        <w:pStyle w:val="a"/>
        <w:rPr>
          <w:rFonts w:hint="cs"/>
          <w:rtl/>
        </w:rPr>
      </w:pPr>
    </w:p>
    <w:p w14:paraId="1E96FEC8" w14:textId="77777777" w:rsidR="00000000" w:rsidRDefault="001C3AAC">
      <w:pPr>
        <w:pStyle w:val="SpeakerCon"/>
        <w:rPr>
          <w:rtl/>
        </w:rPr>
      </w:pPr>
      <w:r>
        <w:rPr>
          <w:rFonts w:hint="eastAsia"/>
          <w:rtl/>
        </w:rPr>
        <w:t>אברהם</w:t>
      </w:r>
      <w:r>
        <w:rPr>
          <w:rtl/>
        </w:rPr>
        <w:t xml:space="preserve"> רביץ (יהדות התורה):</w:t>
      </w:r>
    </w:p>
    <w:p w14:paraId="21B906F7" w14:textId="77777777" w:rsidR="00000000" w:rsidRDefault="001C3AAC">
      <w:pPr>
        <w:pStyle w:val="a"/>
        <w:rPr>
          <w:rFonts w:hint="cs"/>
          <w:rtl/>
        </w:rPr>
      </w:pPr>
    </w:p>
    <w:p w14:paraId="524CF012" w14:textId="77777777" w:rsidR="00000000" w:rsidRDefault="001C3AAC">
      <w:pPr>
        <w:pStyle w:val="a"/>
        <w:rPr>
          <w:rFonts w:hint="cs"/>
          <w:rtl/>
        </w:rPr>
      </w:pPr>
      <w:r>
        <w:rPr>
          <w:rFonts w:hint="cs"/>
          <w:rtl/>
        </w:rPr>
        <w:t>רבותי, תכננתי נאום לחמש דקות, ולצערי הרב היתה טעות כאן. אני ר</w:t>
      </w:r>
      <w:r>
        <w:rPr>
          <w:rFonts w:hint="cs"/>
          <w:rtl/>
        </w:rPr>
        <w:t>ק אומר שעלינו לחזור לשפיות ולמצוא תוכנית כזאת, ולא כל כך מעניינים אותי הצדדים המדיניים שבתוכנית. טוב לנו שיש לנו מדינת ישראל ריבונית. צריך למצוא תוכנית שיהודים יוכלו לתת תשובה למאוויים, לאהבת ישראל, לאהבת ארץ-ישראל, בכל מקום שהם נמצאים בו.</w:t>
      </w:r>
    </w:p>
    <w:p w14:paraId="6CA2C12C" w14:textId="77777777" w:rsidR="00000000" w:rsidRDefault="001C3AAC">
      <w:pPr>
        <w:pStyle w:val="a"/>
        <w:rPr>
          <w:rFonts w:hint="cs"/>
          <w:rtl/>
        </w:rPr>
      </w:pPr>
    </w:p>
    <w:p w14:paraId="3AD99EA2" w14:textId="77777777" w:rsidR="00000000" w:rsidRDefault="001C3AAC">
      <w:pPr>
        <w:pStyle w:val="ad"/>
        <w:rPr>
          <w:rtl/>
        </w:rPr>
      </w:pPr>
      <w:r>
        <w:rPr>
          <w:rtl/>
        </w:rPr>
        <w:t>היו"ר ראובן ריב</w:t>
      </w:r>
      <w:r>
        <w:rPr>
          <w:rtl/>
        </w:rPr>
        <w:t>לין:</w:t>
      </w:r>
    </w:p>
    <w:p w14:paraId="49A78B30" w14:textId="77777777" w:rsidR="00000000" w:rsidRDefault="001C3AAC">
      <w:pPr>
        <w:pStyle w:val="a"/>
        <w:rPr>
          <w:rtl/>
        </w:rPr>
      </w:pPr>
    </w:p>
    <w:p w14:paraId="3B937E37" w14:textId="77777777" w:rsidR="00000000" w:rsidRDefault="001C3AAC">
      <w:pPr>
        <w:pStyle w:val="a"/>
        <w:rPr>
          <w:rFonts w:hint="cs"/>
          <w:rtl/>
        </w:rPr>
      </w:pPr>
      <w:r>
        <w:rPr>
          <w:rFonts w:hint="cs"/>
          <w:rtl/>
        </w:rPr>
        <w:t xml:space="preserve">אני מאוד מודה לחבר הכנסת רביץ. חבר הכנסת אחמד טיבי, ואחריו - חבר הכנסת דוד טל. </w:t>
      </w:r>
    </w:p>
    <w:p w14:paraId="245DCC4A" w14:textId="77777777" w:rsidR="00000000" w:rsidRDefault="001C3AAC">
      <w:pPr>
        <w:pStyle w:val="a"/>
        <w:rPr>
          <w:rFonts w:hint="cs"/>
          <w:rtl/>
        </w:rPr>
      </w:pPr>
    </w:p>
    <w:p w14:paraId="3D72F139" w14:textId="77777777" w:rsidR="00000000" w:rsidRDefault="001C3AAC">
      <w:pPr>
        <w:pStyle w:val="Speaker"/>
        <w:rPr>
          <w:rtl/>
        </w:rPr>
      </w:pPr>
      <w:bookmarkStart w:id="424" w:name="FS000000560T21_07_2003_20_57_31"/>
      <w:bookmarkStart w:id="425" w:name="_Toc46720120"/>
      <w:bookmarkStart w:id="426" w:name="_Toc50257103"/>
      <w:bookmarkEnd w:id="424"/>
      <w:r>
        <w:rPr>
          <w:rtl/>
        </w:rPr>
        <w:t>אחמד טיבי (חד"ש-תע"ל):</w:t>
      </w:r>
      <w:bookmarkEnd w:id="425"/>
      <w:bookmarkEnd w:id="426"/>
    </w:p>
    <w:p w14:paraId="7D9CF657" w14:textId="77777777" w:rsidR="00000000" w:rsidRDefault="001C3AAC">
      <w:pPr>
        <w:pStyle w:val="a"/>
        <w:rPr>
          <w:rtl/>
        </w:rPr>
      </w:pPr>
    </w:p>
    <w:p w14:paraId="09A35142" w14:textId="77777777" w:rsidR="00000000" w:rsidRDefault="001C3AAC">
      <w:pPr>
        <w:pStyle w:val="a"/>
        <w:rPr>
          <w:rFonts w:hint="cs"/>
          <w:rtl/>
        </w:rPr>
      </w:pPr>
      <w:r>
        <w:rPr>
          <w:rFonts w:hint="cs"/>
          <w:rtl/>
        </w:rPr>
        <w:t>אדוני היושב-ראש, רבותי חברי הכנסת, נושא המאחזים לא קשור בשום תהליך מדיני. נושא המאחזים הוא נושא פנים-ישראלי. הוא עבירה על החוק, שצריכה להיות מתוק</w:t>
      </w:r>
      <w:r>
        <w:rPr>
          <w:rFonts w:hint="cs"/>
          <w:rtl/>
        </w:rPr>
        <w:t xml:space="preserve">נת על-ידי החוק הישראלי. זה מה שאמרו דוברי הממשלה הקודמת, וזה מה שאמרו דוברי הממשלה הנוכחית, ביותר מהזדמנות אחת. </w:t>
      </w:r>
    </w:p>
    <w:p w14:paraId="597108F2" w14:textId="77777777" w:rsidR="00000000" w:rsidRDefault="001C3AAC">
      <w:pPr>
        <w:pStyle w:val="a"/>
        <w:rPr>
          <w:rFonts w:hint="cs"/>
          <w:rtl/>
        </w:rPr>
      </w:pPr>
    </w:p>
    <w:p w14:paraId="6071200D" w14:textId="77777777" w:rsidR="00000000" w:rsidRDefault="001C3AAC">
      <w:pPr>
        <w:pStyle w:val="a"/>
        <w:rPr>
          <w:rFonts w:hint="cs"/>
          <w:rtl/>
        </w:rPr>
      </w:pPr>
      <w:r>
        <w:rPr>
          <w:rFonts w:hint="cs"/>
          <w:rtl/>
        </w:rPr>
        <w:t xml:space="preserve">הניסיון, אדוני היושב-ראש, להציג את נושא המאחזים כגמישות ישראלית מול הממשל בארצות-הברית, או כוויתור ישראלי מול הפלסטינים, הוא ניסיון שלא הצליח </w:t>
      </w:r>
      <w:r>
        <w:rPr>
          <w:rFonts w:hint="cs"/>
          <w:rtl/>
        </w:rPr>
        <w:t xml:space="preserve">לתפוס לו מקום של קבע בתודעה הבין-לאומית. אנשים יודעים שהבעיה העיקרית היא ההתנחלויות ולא המאחזים, שהם נושא זמני. </w:t>
      </w:r>
    </w:p>
    <w:p w14:paraId="6EE78164" w14:textId="77777777" w:rsidR="00000000" w:rsidRDefault="001C3AAC">
      <w:pPr>
        <w:pStyle w:val="a"/>
        <w:rPr>
          <w:rFonts w:hint="cs"/>
          <w:rtl/>
        </w:rPr>
      </w:pPr>
    </w:p>
    <w:p w14:paraId="425BBE08" w14:textId="77777777" w:rsidR="00000000" w:rsidRDefault="001C3AAC">
      <w:pPr>
        <w:pStyle w:val="a"/>
        <w:rPr>
          <w:rFonts w:hint="cs"/>
          <w:rtl/>
        </w:rPr>
      </w:pPr>
      <w:r>
        <w:rPr>
          <w:rFonts w:hint="cs"/>
          <w:rtl/>
        </w:rPr>
        <w:t>אם כבר מדברים על דברים שאפשר לפנות ויכולים לתרום  למפת הדרכים, למשל, או לאווירה, או לשינוי חיי היום-יום של האזרח הפלסטיני הפשוט, אדוני היושב-ר</w:t>
      </w:r>
      <w:r>
        <w:rPr>
          <w:rFonts w:hint="cs"/>
          <w:rtl/>
        </w:rPr>
        <w:t xml:space="preserve">אש, במקום לפנות מאחז, אני מסכים לפנות מחסום. תשאירו בשלב זה את המאחז ותפנו במקומו מחסום. יש 25 מחסומים קבועים, תפנו את המחסומים הקבועים. </w:t>
      </w:r>
    </w:p>
    <w:p w14:paraId="5496178A" w14:textId="77777777" w:rsidR="00000000" w:rsidRDefault="001C3AAC">
      <w:pPr>
        <w:pStyle w:val="a"/>
        <w:ind w:firstLine="0"/>
        <w:rPr>
          <w:rFonts w:hint="cs"/>
          <w:rtl/>
        </w:rPr>
      </w:pPr>
    </w:p>
    <w:p w14:paraId="1D11F2C9" w14:textId="77777777" w:rsidR="00000000" w:rsidRDefault="001C3AAC">
      <w:pPr>
        <w:pStyle w:val="ac"/>
        <w:rPr>
          <w:rtl/>
        </w:rPr>
      </w:pPr>
      <w:r>
        <w:rPr>
          <w:rFonts w:hint="eastAsia"/>
          <w:rtl/>
        </w:rPr>
        <w:t>גלעד</w:t>
      </w:r>
      <w:r>
        <w:rPr>
          <w:rtl/>
        </w:rPr>
        <w:t xml:space="preserve"> ארדן (הליכוד):</w:t>
      </w:r>
    </w:p>
    <w:p w14:paraId="549BC0D7" w14:textId="77777777" w:rsidR="00000000" w:rsidRDefault="001C3AAC">
      <w:pPr>
        <w:pStyle w:val="a"/>
        <w:rPr>
          <w:rFonts w:hint="cs"/>
          <w:rtl/>
        </w:rPr>
      </w:pPr>
    </w:p>
    <w:p w14:paraId="7641DE4E" w14:textId="77777777" w:rsidR="00000000" w:rsidRDefault="001C3AAC">
      <w:pPr>
        <w:pStyle w:val="a"/>
        <w:rPr>
          <w:rFonts w:hint="cs"/>
          <w:rtl/>
        </w:rPr>
      </w:pPr>
      <w:r>
        <w:rPr>
          <w:rFonts w:hint="cs"/>
          <w:rtl/>
        </w:rPr>
        <w:t xml:space="preserve">תעצרו את כל המחבלים - - - </w:t>
      </w:r>
    </w:p>
    <w:p w14:paraId="57FA4D3F" w14:textId="77777777" w:rsidR="00000000" w:rsidRDefault="001C3AAC">
      <w:pPr>
        <w:pStyle w:val="a"/>
        <w:ind w:firstLine="0"/>
        <w:rPr>
          <w:rFonts w:hint="cs"/>
          <w:rtl/>
        </w:rPr>
      </w:pPr>
    </w:p>
    <w:p w14:paraId="38724DEB" w14:textId="77777777" w:rsidR="00000000" w:rsidRDefault="001C3AAC">
      <w:pPr>
        <w:pStyle w:val="SpeakerCon"/>
        <w:rPr>
          <w:rtl/>
        </w:rPr>
      </w:pPr>
      <w:bookmarkStart w:id="427" w:name="FS000000560T21_07_2003_21_00_32C"/>
      <w:bookmarkEnd w:id="427"/>
      <w:r>
        <w:rPr>
          <w:rtl/>
        </w:rPr>
        <w:t>אחמד טיבי (חד"ש-תע"ל):</w:t>
      </w:r>
    </w:p>
    <w:p w14:paraId="1423F6A8" w14:textId="77777777" w:rsidR="00000000" w:rsidRDefault="001C3AAC">
      <w:pPr>
        <w:pStyle w:val="a"/>
        <w:rPr>
          <w:rtl/>
        </w:rPr>
      </w:pPr>
    </w:p>
    <w:p w14:paraId="42BA4D0B" w14:textId="77777777" w:rsidR="00000000" w:rsidRDefault="001C3AAC">
      <w:pPr>
        <w:pStyle w:val="a"/>
        <w:rPr>
          <w:rFonts w:hint="cs"/>
          <w:rtl/>
        </w:rPr>
      </w:pPr>
      <w:r>
        <w:rPr>
          <w:rFonts w:hint="cs"/>
          <w:rtl/>
        </w:rPr>
        <w:t>אני מעדיף פינוי מחסום על פינוי מאחז, על משהו</w:t>
      </w:r>
      <w:r>
        <w:rPr>
          <w:rFonts w:hint="cs"/>
          <w:rtl/>
        </w:rPr>
        <w:t xml:space="preserve"> תיאטרלי שראינו בטלוויזיה: מפנים קרוון ולאחר מכן מעלים כמה נוספים. פינוי מחסומים, אדוני ראש הממשלה, עולה בקנה אחד עם מפת הדרכים וגורם לשינוי מהותי בחיי היום-יום של האזרח הפלסטיני הפשוט.</w:t>
      </w:r>
    </w:p>
    <w:p w14:paraId="002A79D0" w14:textId="77777777" w:rsidR="00000000" w:rsidRDefault="001C3AAC">
      <w:pPr>
        <w:pStyle w:val="a"/>
        <w:rPr>
          <w:rFonts w:hint="cs"/>
          <w:rtl/>
        </w:rPr>
      </w:pPr>
    </w:p>
    <w:p w14:paraId="788FD9BB" w14:textId="77777777" w:rsidR="00000000" w:rsidRDefault="001C3AAC">
      <w:pPr>
        <w:pStyle w:val="a"/>
        <w:rPr>
          <w:rFonts w:hint="cs"/>
          <w:rtl/>
        </w:rPr>
      </w:pPr>
      <w:r>
        <w:rPr>
          <w:rFonts w:hint="cs"/>
          <w:rtl/>
        </w:rPr>
        <w:t xml:space="preserve"> לצערי הרב, אני שומע את כל דוברי ממשלת ישראל עולים להתראיין כדי לעזור</w:t>
      </w:r>
      <w:r>
        <w:rPr>
          <w:rFonts w:hint="cs"/>
          <w:rtl/>
        </w:rPr>
        <w:t xml:space="preserve"> לאבו-מאזן. אנחנו רוצים לעזור לאבו-מאזן - פעם הודעה משר זה, פעם הודעה משר אחר. הדברים האלה פוגעים באבו-מאזן, כי חיבוק דוב כזה אף אחד לא צריך. אבל אפילו מול חיבוק הדוב הפוגע הזה אין תמורה. לא רק שלא עוזרים לאבו-מאזן, פוגעים באבו-מאזן. עד לרגע זה, אדוני ראש </w:t>
      </w:r>
      <w:r>
        <w:rPr>
          <w:rFonts w:hint="cs"/>
          <w:rtl/>
        </w:rPr>
        <w:t xml:space="preserve">הממשלה, ממשלתו של אבו-מאזן לא הצליחה לפנות ולו מחסום אחד בשטחים. מחסום אחד. </w:t>
      </w:r>
    </w:p>
    <w:p w14:paraId="41A0CB7A" w14:textId="77777777" w:rsidR="00000000" w:rsidRDefault="001C3AAC">
      <w:pPr>
        <w:pStyle w:val="a"/>
        <w:rPr>
          <w:rFonts w:hint="cs"/>
          <w:rtl/>
        </w:rPr>
      </w:pPr>
    </w:p>
    <w:p w14:paraId="50AAE8CD" w14:textId="77777777" w:rsidR="00000000" w:rsidRDefault="001C3AAC">
      <w:pPr>
        <w:pStyle w:val="a"/>
        <w:rPr>
          <w:rFonts w:hint="cs"/>
          <w:rtl/>
        </w:rPr>
      </w:pPr>
      <w:r>
        <w:rPr>
          <w:rFonts w:hint="cs"/>
          <w:rtl/>
        </w:rPr>
        <w:t xml:space="preserve">הממשלה הזאת דווקא הצליחה להביא לשינוי, אתם מסכימים, באווירה. אתם מסכימים, בהתרעות. אלה דברים שאתם אומרים. תמורת זה, התחייבות ישראלית לפנות מחסומים שיכולים להשפיע על חיי היום-יום </w:t>
      </w:r>
      <w:r>
        <w:rPr>
          <w:rFonts w:hint="cs"/>
          <w:rtl/>
        </w:rPr>
        <w:t xml:space="preserve">של האזרח הפלסטיני </w:t>
      </w:r>
      <w:r>
        <w:rPr>
          <w:rtl/>
        </w:rPr>
        <w:t>–</w:t>
      </w:r>
      <w:r>
        <w:rPr>
          <w:rFonts w:hint="cs"/>
          <w:rtl/>
        </w:rPr>
        <w:t xml:space="preserve"> אין. </w:t>
      </w:r>
    </w:p>
    <w:p w14:paraId="47B1E660" w14:textId="77777777" w:rsidR="00000000" w:rsidRDefault="001C3AAC">
      <w:pPr>
        <w:pStyle w:val="a"/>
        <w:rPr>
          <w:rFonts w:hint="cs"/>
          <w:rtl/>
        </w:rPr>
      </w:pPr>
    </w:p>
    <w:p w14:paraId="0EDFCBEB" w14:textId="77777777" w:rsidR="00000000" w:rsidRDefault="001C3AAC">
      <w:pPr>
        <w:pStyle w:val="a"/>
        <w:rPr>
          <w:rFonts w:hint="cs"/>
          <w:rtl/>
        </w:rPr>
      </w:pPr>
      <w:r>
        <w:rPr>
          <w:rFonts w:hint="cs"/>
          <w:rtl/>
        </w:rPr>
        <w:t>לכן, אדוני ראש הממשלה, אם הדברים האלה לא יתבצעו, מפת הדרכים תישען על כרעי תרנגולת. לא רק מפת הדרכים. אני אומר לך, הממשלה הפלסטינית תישען על כרעי תרנגולת. אם הביקור של אבו-מאזן בארצות-הברית לא יצליח, ואדוני ראש הממשלה, אם ממשלת יש</w:t>
      </w:r>
      <w:r>
        <w:rPr>
          <w:rFonts w:hint="cs"/>
          <w:rtl/>
        </w:rPr>
        <w:t xml:space="preserve">ראל לא תיישם את ההתחייבויות שלה בנוגע למפת הדרכים, אני אומר לך, הממשלה הפלסטינית תיפול בתוך שבועות מספר. תודה רבה. </w:t>
      </w:r>
    </w:p>
    <w:p w14:paraId="3A9E9E15" w14:textId="77777777" w:rsidR="00000000" w:rsidRDefault="001C3AAC">
      <w:pPr>
        <w:pStyle w:val="a"/>
        <w:ind w:firstLine="0"/>
        <w:rPr>
          <w:rFonts w:hint="cs"/>
          <w:rtl/>
        </w:rPr>
      </w:pPr>
    </w:p>
    <w:p w14:paraId="72236FCE" w14:textId="77777777" w:rsidR="00000000" w:rsidRDefault="001C3AAC">
      <w:pPr>
        <w:pStyle w:val="ad"/>
        <w:rPr>
          <w:rtl/>
        </w:rPr>
      </w:pPr>
      <w:r>
        <w:rPr>
          <w:rtl/>
        </w:rPr>
        <w:t>היו"ר ראובן ריבלין:</w:t>
      </w:r>
    </w:p>
    <w:p w14:paraId="54852C6B" w14:textId="77777777" w:rsidR="00000000" w:rsidRDefault="001C3AAC">
      <w:pPr>
        <w:pStyle w:val="a"/>
        <w:rPr>
          <w:rtl/>
        </w:rPr>
      </w:pPr>
    </w:p>
    <w:p w14:paraId="1405E502" w14:textId="77777777" w:rsidR="00000000" w:rsidRDefault="001C3AAC">
      <w:pPr>
        <w:pStyle w:val="a"/>
        <w:rPr>
          <w:rFonts w:hint="cs"/>
          <w:rtl/>
        </w:rPr>
      </w:pPr>
      <w:r>
        <w:rPr>
          <w:rFonts w:hint="cs"/>
          <w:rtl/>
        </w:rPr>
        <w:t xml:space="preserve">תודה רבה לחבר הכנסת אחמד טיבי. חבר הכנסת דוד טל, קח דוגמה מחבר הכנסת טיבי, איך בשלוש דקות אומרים כל מה שיש לומר. </w:t>
      </w:r>
    </w:p>
    <w:p w14:paraId="412F32ED" w14:textId="77777777" w:rsidR="00000000" w:rsidRDefault="001C3AAC">
      <w:pPr>
        <w:pStyle w:val="a"/>
        <w:ind w:firstLine="0"/>
        <w:rPr>
          <w:rFonts w:hint="cs"/>
          <w:rtl/>
        </w:rPr>
      </w:pPr>
    </w:p>
    <w:p w14:paraId="4AC18696" w14:textId="77777777" w:rsidR="00000000" w:rsidRDefault="001C3AAC">
      <w:pPr>
        <w:pStyle w:val="Speaker"/>
        <w:rPr>
          <w:rtl/>
        </w:rPr>
      </w:pPr>
      <w:bookmarkStart w:id="428" w:name="FS000000493T21_07_2003_21_05_06"/>
      <w:bookmarkStart w:id="429" w:name="_Toc46720121"/>
      <w:bookmarkStart w:id="430" w:name="_Toc50257104"/>
      <w:bookmarkEnd w:id="428"/>
      <w:r>
        <w:rPr>
          <w:rFonts w:hint="eastAsia"/>
          <w:rtl/>
        </w:rPr>
        <w:t>דוד</w:t>
      </w:r>
      <w:r>
        <w:rPr>
          <w:rtl/>
        </w:rPr>
        <w:t xml:space="preserve"> טל (עם אחד):</w:t>
      </w:r>
      <w:bookmarkEnd w:id="429"/>
      <w:bookmarkEnd w:id="430"/>
    </w:p>
    <w:p w14:paraId="7D55162F" w14:textId="77777777" w:rsidR="00000000" w:rsidRDefault="001C3AAC">
      <w:pPr>
        <w:pStyle w:val="a"/>
        <w:rPr>
          <w:rFonts w:hint="cs"/>
          <w:rtl/>
        </w:rPr>
      </w:pPr>
    </w:p>
    <w:p w14:paraId="44410648" w14:textId="77777777" w:rsidR="00000000" w:rsidRDefault="001C3AAC">
      <w:pPr>
        <w:pStyle w:val="a"/>
        <w:rPr>
          <w:rFonts w:hint="cs"/>
          <w:rtl/>
        </w:rPr>
      </w:pPr>
      <w:r>
        <w:rPr>
          <w:rFonts w:hint="cs"/>
          <w:rtl/>
        </w:rPr>
        <w:t xml:space="preserve">אדוני היושב-ראש, מכובדי חברי הכנסת, מכובדי ראש הממשלה, נתבקשתי על-ידי סיעתי היום בישיבת הסיעה לדבר על המאחזים הבלתי-חוקיים. </w:t>
      </w:r>
    </w:p>
    <w:p w14:paraId="0D9ABFB7" w14:textId="77777777" w:rsidR="00000000" w:rsidRDefault="001C3AAC">
      <w:pPr>
        <w:pStyle w:val="a"/>
        <w:rPr>
          <w:rFonts w:hint="cs"/>
          <w:rtl/>
        </w:rPr>
      </w:pPr>
    </w:p>
    <w:p w14:paraId="04B994DE" w14:textId="77777777" w:rsidR="00000000" w:rsidRDefault="001C3AAC">
      <w:pPr>
        <w:pStyle w:val="a"/>
        <w:rPr>
          <w:rFonts w:hint="cs"/>
          <w:rtl/>
        </w:rPr>
      </w:pPr>
      <w:r>
        <w:rPr>
          <w:rFonts w:hint="cs"/>
          <w:rtl/>
        </w:rPr>
        <w:t xml:space="preserve">אני חושב, אדוני היושב-ראש, שבהגדרה, מה שהוא בלתי חוקי, אף לא אחד מאתנו יכול להסכים לו. לא מהימין ולא מהשמאל. אם זה </w:t>
      </w:r>
      <w:r>
        <w:rPr>
          <w:rFonts w:hint="cs"/>
          <w:rtl/>
        </w:rPr>
        <w:t xml:space="preserve">בלתי חוקי, אי-אפשר להסכים לזה. ודאי אדוני מסכים אתי, נכון? </w:t>
      </w:r>
    </w:p>
    <w:p w14:paraId="5E90C3C4" w14:textId="77777777" w:rsidR="00000000" w:rsidRDefault="001C3AAC">
      <w:pPr>
        <w:pStyle w:val="a"/>
        <w:ind w:firstLine="0"/>
        <w:rPr>
          <w:rFonts w:hint="cs"/>
          <w:rtl/>
        </w:rPr>
      </w:pPr>
    </w:p>
    <w:p w14:paraId="72B31C1A" w14:textId="77777777" w:rsidR="00000000" w:rsidRDefault="001C3AAC">
      <w:pPr>
        <w:pStyle w:val="ad"/>
        <w:rPr>
          <w:rtl/>
        </w:rPr>
      </w:pPr>
      <w:r>
        <w:rPr>
          <w:rtl/>
        </w:rPr>
        <w:t>היו"ר ראובן ריבלין:</w:t>
      </w:r>
    </w:p>
    <w:p w14:paraId="5C4A12D8" w14:textId="77777777" w:rsidR="00000000" w:rsidRDefault="001C3AAC">
      <w:pPr>
        <w:pStyle w:val="a"/>
        <w:rPr>
          <w:rtl/>
        </w:rPr>
      </w:pPr>
    </w:p>
    <w:p w14:paraId="20C1DCFC" w14:textId="77777777" w:rsidR="00000000" w:rsidRDefault="001C3AAC">
      <w:pPr>
        <w:pStyle w:val="a"/>
        <w:rPr>
          <w:rFonts w:hint="cs"/>
          <w:rtl/>
        </w:rPr>
      </w:pPr>
      <w:r>
        <w:rPr>
          <w:rFonts w:hint="cs"/>
          <w:rtl/>
        </w:rPr>
        <w:t>מובן מאליו.</w:t>
      </w:r>
    </w:p>
    <w:p w14:paraId="48477455" w14:textId="77777777" w:rsidR="00000000" w:rsidRDefault="001C3AAC">
      <w:pPr>
        <w:pStyle w:val="a"/>
        <w:ind w:firstLine="0"/>
        <w:rPr>
          <w:rFonts w:hint="cs"/>
          <w:rtl/>
        </w:rPr>
      </w:pPr>
    </w:p>
    <w:p w14:paraId="7846B0F9" w14:textId="77777777" w:rsidR="00000000" w:rsidRDefault="001C3AAC">
      <w:pPr>
        <w:pStyle w:val="SpeakerCon"/>
        <w:rPr>
          <w:rtl/>
        </w:rPr>
      </w:pPr>
      <w:bookmarkStart w:id="431" w:name="FS000000493T21_07_2003_21_06_53C"/>
      <w:bookmarkEnd w:id="431"/>
      <w:r>
        <w:rPr>
          <w:rtl/>
        </w:rPr>
        <w:t>דוד טל (עם אחד):</w:t>
      </w:r>
    </w:p>
    <w:p w14:paraId="4B004754" w14:textId="77777777" w:rsidR="00000000" w:rsidRDefault="001C3AAC">
      <w:pPr>
        <w:pStyle w:val="a"/>
        <w:rPr>
          <w:rtl/>
        </w:rPr>
      </w:pPr>
    </w:p>
    <w:p w14:paraId="64BD398E" w14:textId="77777777" w:rsidR="00000000" w:rsidRDefault="001C3AAC">
      <w:pPr>
        <w:pStyle w:val="a"/>
        <w:rPr>
          <w:rFonts w:hint="cs"/>
          <w:rtl/>
        </w:rPr>
      </w:pPr>
      <w:r>
        <w:rPr>
          <w:rFonts w:hint="cs"/>
          <w:rtl/>
        </w:rPr>
        <w:t xml:space="preserve">אם כך, אני חושב שכל מה שבלתי חוקי אנחנו צריכים לעשות הכול </w:t>
      </w:r>
      <w:r>
        <w:rPr>
          <w:rtl/>
        </w:rPr>
        <w:t>–</w:t>
      </w:r>
      <w:r>
        <w:rPr>
          <w:rFonts w:hint="cs"/>
          <w:rtl/>
        </w:rPr>
        <w:t xml:space="preserve"> אם יש אפשרות לעשותן חוקי, על-פי החוק, בבקשה. אבל אם זה סותר את החוק, אף לא אחד מהאנ</w:t>
      </w:r>
      <w:r>
        <w:rPr>
          <w:rFonts w:hint="cs"/>
          <w:rtl/>
        </w:rPr>
        <w:t>שים פה ייתן לזה יד. אני סבור שמי שעולה למאחזים בלתי חוקיים, יכול וכדאי לו יותר לעבור למאחזים או להתנחלויות חוקיות, ואם זה בגדר חוקי, זה אולי בסדר.</w:t>
      </w:r>
    </w:p>
    <w:p w14:paraId="4A55E6D5" w14:textId="77777777" w:rsidR="00000000" w:rsidRDefault="001C3AAC">
      <w:pPr>
        <w:pStyle w:val="a"/>
        <w:rPr>
          <w:rFonts w:hint="cs"/>
          <w:rtl/>
        </w:rPr>
      </w:pPr>
    </w:p>
    <w:p w14:paraId="5C8568F2" w14:textId="77777777" w:rsidR="00000000" w:rsidRDefault="001C3AAC">
      <w:pPr>
        <w:pStyle w:val="a"/>
        <w:rPr>
          <w:rFonts w:hint="cs"/>
          <w:rtl/>
        </w:rPr>
      </w:pPr>
      <w:r>
        <w:rPr>
          <w:rFonts w:hint="cs"/>
          <w:rtl/>
        </w:rPr>
        <w:t>אני רוצה להמשיך, אדוני היושב-ראש, ולומר שיש לנו בעיה מאוד רצינית במערכת הבריאות, מאוד מאוד קשה. עד כדי כך שכ</w:t>
      </w:r>
      <w:r>
        <w:rPr>
          <w:rFonts w:hint="cs"/>
          <w:rtl/>
        </w:rPr>
        <w:t xml:space="preserve">בר אמר אחד משרי הבריאות הקודמים, שאנשים מתים בגלל חוסר תרופות. קראתי השבוע משהו בנוסח הזה שאמרו השר נוה ועוד כמה אנשים אחרים, ולכן אני נדרש לנושא הזה, ואני לא יכול לדלג עליו, משום שהאוצר פעם אחר פעם צוחק כאן על בית-המחוקקים. אני שואל מדוע הוא צוחק עליו. </w:t>
      </w:r>
    </w:p>
    <w:p w14:paraId="0517F784" w14:textId="77777777" w:rsidR="00000000" w:rsidRDefault="001C3AAC">
      <w:pPr>
        <w:pStyle w:val="a"/>
        <w:rPr>
          <w:rFonts w:hint="cs"/>
          <w:rtl/>
        </w:rPr>
      </w:pPr>
    </w:p>
    <w:p w14:paraId="037F3024" w14:textId="77777777" w:rsidR="00000000" w:rsidRDefault="001C3AAC">
      <w:pPr>
        <w:pStyle w:val="a"/>
        <w:rPr>
          <w:rFonts w:hint="cs"/>
          <w:rtl/>
        </w:rPr>
      </w:pPr>
      <w:r>
        <w:rPr>
          <w:rFonts w:hint="cs"/>
          <w:rtl/>
        </w:rPr>
        <w:t>בית-המחוקקים הזה חוקק, כמדומני ב-1994, חוק ביטוח בריאות ממלכתי, שבו הוא העניק אפשרות לכל אחד במדינת ישראל לזכות בבריאות. גם אם ישלם וגם אם לא ישלם מס בריאות, קודם כול הוא מקבל את הבריאות, ואחר כך יתווכחו אתו מה הוא צריך לשלם. ותראה, אדוני היושב-ראש, היה מי</w:t>
      </w:r>
      <w:r>
        <w:rPr>
          <w:rFonts w:hint="cs"/>
          <w:rtl/>
        </w:rPr>
        <w:t xml:space="preserve">ן מצב כזה, שבעצם היו שלושה גורמים - בזמנו היה מס אחיד, או לימים מס בריאות, היה המס המקביל והיתה ההשתתפות של הממשלה. וראה זה פלא, המס המקביל עלה בצורה כזאת, וכך גם המס האחיד או מס הבריאות, ואילו ההשתתפות של הממשלה הלכה עם הזמן וירדה, הלכה וירדה. </w:t>
      </w:r>
    </w:p>
    <w:p w14:paraId="4166767F" w14:textId="77777777" w:rsidR="00000000" w:rsidRDefault="001C3AAC">
      <w:pPr>
        <w:pStyle w:val="a"/>
        <w:rPr>
          <w:rFonts w:hint="cs"/>
          <w:rtl/>
        </w:rPr>
      </w:pPr>
    </w:p>
    <w:p w14:paraId="12DCC06E" w14:textId="77777777" w:rsidR="00000000" w:rsidRDefault="001C3AAC">
      <w:pPr>
        <w:pStyle w:val="a"/>
        <w:rPr>
          <w:rFonts w:hint="cs"/>
          <w:rtl/>
        </w:rPr>
      </w:pPr>
      <w:r>
        <w:rPr>
          <w:rFonts w:hint="cs"/>
          <w:rtl/>
        </w:rPr>
        <w:t xml:space="preserve">ראו חכמי </w:t>
      </w:r>
      <w:r>
        <w:rPr>
          <w:rFonts w:hint="cs"/>
          <w:rtl/>
        </w:rPr>
        <w:t>האוצר שהנה בשנת 2000/01 ייווצר מצב שהממשלה לא תשתתף עוד בנושא הבריאות. לכן טיכסו עצה, אדוני ראש הממשלה, ואמרו, מצב כזה היה לא יהיה. לא ייתכן שנשאיר בתוך מערכת הבריאות כל כך הרבה כספים. והרי  הבית הזה חוקק את חוק ביטוח בריאות ממלכתי כדי לצבוע את הכסף הזה של</w:t>
      </w:r>
      <w:r>
        <w:rPr>
          <w:rFonts w:hint="cs"/>
          <w:rtl/>
        </w:rPr>
        <w:t xml:space="preserve"> הבריאות, כדי שהכסף הזה ילך רק לבריאות ולא לדברים אחרים. יש דברים אחרים, מכובדים, חשובים מאוד </w:t>
      </w:r>
      <w:r>
        <w:rPr>
          <w:rtl/>
        </w:rPr>
        <w:t>–</w:t>
      </w:r>
      <w:r>
        <w:rPr>
          <w:rFonts w:hint="cs"/>
          <w:rtl/>
        </w:rPr>
        <w:t xml:space="preserve"> חינוך, ביטחון, איכות סביבה. הכול חשוב. אבל לכן גובים מס בריאות; לא מס ביטחון, לא מס חינוך, לא מס אחר. ואנשי האוצר, כפי שאמרו שני שרי בריאות לשעבר, השר סנה והשר </w:t>
      </w:r>
      <w:r>
        <w:rPr>
          <w:rFonts w:hint="cs"/>
          <w:rtl/>
        </w:rPr>
        <w:t xml:space="preserve">רמון, ברגל גסה </w:t>
      </w:r>
      <w:r>
        <w:rPr>
          <w:rtl/>
        </w:rPr>
        <w:t>–</w:t>
      </w:r>
      <w:r>
        <w:rPr>
          <w:rFonts w:hint="cs"/>
          <w:rtl/>
        </w:rPr>
        <w:t xml:space="preserve"> אפילו הגדיל רמון לומר, שביריקה על הדמוקרטיה במדינת ישראל, והשר סנה דיבר על סירוס החוק ועיקורו - - - </w:t>
      </w:r>
    </w:p>
    <w:p w14:paraId="39CEEAB8" w14:textId="77777777" w:rsidR="00000000" w:rsidRDefault="001C3AAC">
      <w:pPr>
        <w:pStyle w:val="a"/>
        <w:ind w:firstLine="0"/>
        <w:rPr>
          <w:rFonts w:hint="cs"/>
          <w:rtl/>
        </w:rPr>
      </w:pPr>
    </w:p>
    <w:p w14:paraId="520F5582" w14:textId="77777777" w:rsidR="00000000" w:rsidRDefault="001C3AAC">
      <w:pPr>
        <w:pStyle w:val="ad"/>
        <w:rPr>
          <w:rtl/>
        </w:rPr>
      </w:pPr>
      <w:r>
        <w:rPr>
          <w:rtl/>
        </w:rPr>
        <w:t>היו"ר ראובן ריבלין:</w:t>
      </w:r>
    </w:p>
    <w:p w14:paraId="31502CB3" w14:textId="77777777" w:rsidR="00000000" w:rsidRDefault="001C3AAC">
      <w:pPr>
        <w:pStyle w:val="a"/>
        <w:rPr>
          <w:rtl/>
        </w:rPr>
      </w:pPr>
    </w:p>
    <w:p w14:paraId="6BCFAC03" w14:textId="77777777" w:rsidR="00000000" w:rsidRDefault="001C3AAC">
      <w:pPr>
        <w:pStyle w:val="a"/>
        <w:rPr>
          <w:rFonts w:hint="cs"/>
          <w:rtl/>
        </w:rPr>
      </w:pPr>
      <w:r>
        <w:rPr>
          <w:rFonts w:hint="cs"/>
          <w:rtl/>
        </w:rPr>
        <w:t>תמו שלוש הדקות.</w:t>
      </w:r>
    </w:p>
    <w:p w14:paraId="1906D8E4" w14:textId="77777777" w:rsidR="00000000" w:rsidRDefault="001C3AAC">
      <w:pPr>
        <w:pStyle w:val="a"/>
        <w:ind w:firstLine="0"/>
        <w:rPr>
          <w:rFonts w:hint="cs"/>
          <w:rtl/>
        </w:rPr>
      </w:pPr>
    </w:p>
    <w:p w14:paraId="36BB6896" w14:textId="77777777" w:rsidR="00000000" w:rsidRDefault="001C3AAC">
      <w:pPr>
        <w:pStyle w:val="SpeakerCon"/>
        <w:rPr>
          <w:rtl/>
        </w:rPr>
      </w:pPr>
      <w:bookmarkStart w:id="432" w:name="FS000000493T21_07_2003_21_21_11C"/>
      <w:bookmarkEnd w:id="432"/>
      <w:r>
        <w:rPr>
          <w:rtl/>
        </w:rPr>
        <w:t>דוד טל (עם אחד):</w:t>
      </w:r>
    </w:p>
    <w:p w14:paraId="4EA82074" w14:textId="77777777" w:rsidR="00000000" w:rsidRDefault="001C3AAC">
      <w:pPr>
        <w:pStyle w:val="a"/>
        <w:rPr>
          <w:rtl/>
        </w:rPr>
      </w:pPr>
    </w:p>
    <w:p w14:paraId="22F1D371" w14:textId="77777777" w:rsidR="00000000" w:rsidRDefault="001C3AAC">
      <w:pPr>
        <w:pStyle w:val="a"/>
        <w:rPr>
          <w:rFonts w:hint="cs"/>
          <w:rtl/>
        </w:rPr>
      </w:pPr>
      <w:r>
        <w:rPr>
          <w:rFonts w:hint="cs"/>
          <w:rtl/>
        </w:rPr>
        <w:t xml:space="preserve">אני אשתדל לסיים. </w:t>
      </w:r>
    </w:p>
    <w:p w14:paraId="32494C9A" w14:textId="77777777" w:rsidR="00000000" w:rsidRDefault="001C3AAC">
      <w:pPr>
        <w:pStyle w:val="a"/>
        <w:rPr>
          <w:rFonts w:hint="cs"/>
          <w:rtl/>
        </w:rPr>
      </w:pPr>
    </w:p>
    <w:p w14:paraId="410C6C6A" w14:textId="77777777" w:rsidR="00000000" w:rsidRDefault="001C3AAC">
      <w:pPr>
        <w:pStyle w:val="a"/>
        <w:rPr>
          <w:rFonts w:hint="cs"/>
          <w:rtl/>
        </w:rPr>
      </w:pPr>
      <w:r>
        <w:rPr>
          <w:rFonts w:hint="cs"/>
          <w:rtl/>
        </w:rPr>
        <w:t>ואכן, אדוני ראש הממשלה, אנשי האוצר סירסו את החוק הזה. היום היו</w:t>
      </w:r>
      <w:r>
        <w:rPr>
          <w:rFonts w:hint="cs"/>
          <w:rtl/>
        </w:rPr>
        <w:t xml:space="preserve"> צריכים להיות יותר משאבים לחוק הזה. לבריאות היה צריך להיות הרבה יותר כסף. למעלה מ-2 מיליארדי שקלים היו צריכים להיות היום, בלי טובות, נומינלית, ואת זה אנשי האוצר כרסמו וכרסמו וכרסמו. אני אומר לך, כל שנה נגיע למשבר, מפני שמתעלמים. אין שום יד מכוונת בנושא הזה</w:t>
      </w:r>
      <w:r>
        <w:rPr>
          <w:rFonts w:hint="cs"/>
          <w:rtl/>
        </w:rPr>
        <w:t xml:space="preserve">. הם רק מנסים כמו אותו סיפור עם החציר של הסוס, שכל פעם הקטינו והקטינו את החבילה של החציר, עד שהסוס מת. מה שקורה היום, לצערי, זה לא סוס, זה בני-אדם, זה אזרחי מדינת ישראל ששלחו אותנו. אנחנו חייבים להקים קול מחאה - - </w:t>
      </w:r>
    </w:p>
    <w:p w14:paraId="14A7E864" w14:textId="77777777" w:rsidR="00000000" w:rsidRDefault="001C3AAC">
      <w:pPr>
        <w:pStyle w:val="a"/>
        <w:ind w:firstLine="0"/>
        <w:rPr>
          <w:rFonts w:hint="cs"/>
          <w:rtl/>
        </w:rPr>
      </w:pPr>
    </w:p>
    <w:p w14:paraId="088AFB8E" w14:textId="77777777" w:rsidR="00000000" w:rsidRDefault="001C3AAC">
      <w:pPr>
        <w:pStyle w:val="ad"/>
        <w:rPr>
          <w:rtl/>
        </w:rPr>
      </w:pPr>
      <w:r>
        <w:rPr>
          <w:rtl/>
        </w:rPr>
        <w:t>היו"ר ראובן ריבלין:</w:t>
      </w:r>
    </w:p>
    <w:p w14:paraId="56E1250A" w14:textId="77777777" w:rsidR="00000000" w:rsidRDefault="001C3AAC">
      <w:pPr>
        <w:pStyle w:val="a"/>
        <w:rPr>
          <w:rtl/>
        </w:rPr>
      </w:pPr>
    </w:p>
    <w:p w14:paraId="1656E227" w14:textId="77777777" w:rsidR="00000000" w:rsidRDefault="001C3AAC">
      <w:pPr>
        <w:pStyle w:val="a"/>
        <w:rPr>
          <w:rFonts w:hint="cs"/>
          <w:rtl/>
        </w:rPr>
      </w:pPr>
      <w:r>
        <w:rPr>
          <w:rFonts w:hint="cs"/>
          <w:rtl/>
        </w:rPr>
        <w:t xml:space="preserve">תודה רבה. </w:t>
      </w:r>
    </w:p>
    <w:p w14:paraId="1E2EACC4" w14:textId="77777777" w:rsidR="00000000" w:rsidRDefault="001C3AAC">
      <w:pPr>
        <w:pStyle w:val="a"/>
        <w:ind w:firstLine="0"/>
        <w:rPr>
          <w:rFonts w:hint="cs"/>
          <w:rtl/>
        </w:rPr>
      </w:pPr>
    </w:p>
    <w:p w14:paraId="7FA69053" w14:textId="77777777" w:rsidR="00000000" w:rsidRDefault="001C3AAC">
      <w:pPr>
        <w:pStyle w:val="SpeakerCon"/>
        <w:rPr>
          <w:rtl/>
        </w:rPr>
      </w:pPr>
      <w:bookmarkStart w:id="433" w:name="FS000000493T21_07_2003_21_22_46C"/>
      <w:bookmarkEnd w:id="433"/>
      <w:r>
        <w:rPr>
          <w:rtl/>
        </w:rPr>
        <w:t xml:space="preserve">דוד טל </w:t>
      </w:r>
      <w:r>
        <w:rPr>
          <w:rtl/>
        </w:rPr>
        <w:t>(עם אחד):</w:t>
      </w:r>
    </w:p>
    <w:p w14:paraId="33FBB80A" w14:textId="77777777" w:rsidR="00000000" w:rsidRDefault="001C3AAC">
      <w:pPr>
        <w:pStyle w:val="a"/>
        <w:rPr>
          <w:rtl/>
        </w:rPr>
      </w:pPr>
    </w:p>
    <w:p w14:paraId="5AD02316" w14:textId="77777777" w:rsidR="00000000" w:rsidRDefault="001C3AAC">
      <w:pPr>
        <w:pStyle w:val="a"/>
        <w:rPr>
          <w:rFonts w:hint="cs"/>
          <w:rtl/>
        </w:rPr>
      </w:pPr>
      <w:r>
        <w:rPr>
          <w:rFonts w:hint="cs"/>
          <w:rtl/>
        </w:rPr>
        <w:t xml:space="preserve">- - ואתם בממשלה, אדוני, מכובדי ראש הממשלה, צריכים לעשות - - - </w:t>
      </w:r>
    </w:p>
    <w:p w14:paraId="7DDED975" w14:textId="77777777" w:rsidR="00000000" w:rsidRDefault="001C3AAC">
      <w:pPr>
        <w:pStyle w:val="a"/>
        <w:ind w:firstLine="0"/>
        <w:rPr>
          <w:rFonts w:hint="cs"/>
          <w:rtl/>
        </w:rPr>
      </w:pPr>
    </w:p>
    <w:p w14:paraId="69494EDE" w14:textId="77777777" w:rsidR="00000000" w:rsidRDefault="001C3AAC">
      <w:pPr>
        <w:pStyle w:val="ad"/>
        <w:rPr>
          <w:rtl/>
        </w:rPr>
      </w:pPr>
      <w:r>
        <w:rPr>
          <w:rtl/>
        </w:rPr>
        <w:t>היו"ר ראובן ריבלין:</w:t>
      </w:r>
    </w:p>
    <w:p w14:paraId="3C63941C" w14:textId="77777777" w:rsidR="00000000" w:rsidRDefault="001C3AAC">
      <w:pPr>
        <w:pStyle w:val="a"/>
        <w:rPr>
          <w:rtl/>
        </w:rPr>
      </w:pPr>
    </w:p>
    <w:p w14:paraId="5335BA81" w14:textId="77777777" w:rsidR="00000000" w:rsidRDefault="001C3AAC">
      <w:pPr>
        <w:pStyle w:val="a"/>
        <w:rPr>
          <w:rFonts w:hint="cs"/>
          <w:rtl/>
        </w:rPr>
      </w:pPr>
      <w:r>
        <w:rPr>
          <w:rFonts w:hint="cs"/>
          <w:rtl/>
        </w:rPr>
        <w:t>כבר היתה הצבעת אי-אמון על עניין זה.</w:t>
      </w:r>
    </w:p>
    <w:p w14:paraId="4F40D9E1" w14:textId="77777777" w:rsidR="00000000" w:rsidRDefault="001C3AAC">
      <w:pPr>
        <w:pStyle w:val="a"/>
        <w:ind w:firstLine="0"/>
        <w:rPr>
          <w:rFonts w:hint="cs"/>
          <w:rtl/>
        </w:rPr>
      </w:pPr>
    </w:p>
    <w:p w14:paraId="05F35F9D" w14:textId="77777777" w:rsidR="00000000" w:rsidRDefault="001C3AAC">
      <w:pPr>
        <w:pStyle w:val="SpeakerCon"/>
        <w:rPr>
          <w:rtl/>
        </w:rPr>
      </w:pPr>
      <w:bookmarkStart w:id="434" w:name="FS000000493T21_07_2003_21_23_44C"/>
      <w:bookmarkEnd w:id="434"/>
      <w:r>
        <w:rPr>
          <w:rtl/>
        </w:rPr>
        <w:t>דוד טל (עם אחד):</w:t>
      </w:r>
    </w:p>
    <w:p w14:paraId="64A7B976" w14:textId="77777777" w:rsidR="00000000" w:rsidRDefault="001C3AAC">
      <w:pPr>
        <w:pStyle w:val="a"/>
        <w:rPr>
          <w:rtl/>
        </w:rPr>
      </w:pPr>
    </w:p>
    <w:p w14:paraId="1182E340" w14:textId="77777777" w:rsidR="00000000" w:rsidRDefault="001C3AAC">
      <w:pPr>
        <w:pStyle w:val="a"/>
        <w:rPr>
          <w:rFonts w:hint="cs"/>
          <w:rtl/>
        </w:rPr>
      </w:pPr>
      <w:r>
        <w:rPr>
          <w:rFonts w:hint="cs"/>
          <w:rtl/>
        </w:rPr>
        <w:t>משפט אחרון. תיכף אני אקשור את זה למאחזים.</w:t>
      </w:r>
    </w:p>
    <w:p w14:paraId="6554B9A2" w14:textId="77777777" w:rsidR="00000000" w:rsidRDefault="001C3AAC">
      <w:pPr>
        <w:pStyle w:val="a"/>
        <w:ind w:firstLine="0"/>
        <w:rPr>
          <w:rFonts w:hint="cs"/>
          <w:rtl/>
        </w:rPr>
      </w:pPr>
    </w:p>
    <w:p w14:paraId="7E625C35" w14:textId="77777777" w:rsidR="00000000" w:rsidRDefault="001C3AAC">
      <w:pPr>
        <w:pStyle w:val="ad"/>
        <w:rPr>
          <w:rtl/>
        </w:rPr>
      </w:pPr>
      <w:r>
        <w:rPr>
          <w:rtl/>
        </w:rPr>
        <w:t>היו"ר ראובן ריבלין:</w:t>
      </w:r>
    </w:p>
    <w:p w14:paraId="1E784DB9" w14:textId="77777777" w:rsidR="00000000" w:rsidRDefault="001C3AAC">
      <w:pPr>
        <w:pStyle w:val="a"/>
        <w:rPr>
          <w:rtl/>
        </w:rPr>
      </w:pPr>
    </w:p>
    <w:p w14:paraId="084A7E6A" w14:textId="77777777" w:rsidR="00000000" w:rsidRDefault="001C3AAC">
      <w:pPr>
        <w:pStyle w:val="a"/>
        <w:rPr>
          <w:rFonts w:hint="cs"/>
          <w:rtl/>
        </w:rPr>
      </w:pPr>
      <w:r>
        <w:rPr>
          <w:rFonts w:hint="cs"/>
          <w:rtl/>
        </w:rPr>
        <w:t>אתה לא יכול לקשור את זה. אתה סיימת את זמנ</w:t>
      </w:r>
      <w:r>
        <w:rPr>
          <w:rFonts w:hint="cs"/>
          <w:rtl/>
        </w:rPr>
        <w:t xml:space="preserve">ך. </w:t>
      </w:r>
    </w:p>
    <w:p w14:paraId="2CE05192" w14:textId="77777777" w:rsidR="00000000" w:rsidRDefault="001C3AAC">
      <w:pPr>
        <w:pStyle w:val="a"/>
        <w:ind w:firstLine="0"/>
        <w:rPr>
          <w:rFonts w:hint="cs"/>
          <w:rtl/>
        </w:rPr>
      </w:pPr>
    </w:p>
    <w:p w14:paraId="34A61632" w14:textId="77777777" w:rsidR="00000000" w:rsidRDefault="001C3AAC">
      <w:pPr>
        <w:pStyle w:val="SpeakerCon"/>
        <w:rPr>
          <w:rtl/>
        </w:rPr>
      </w:pPr>
      <w:bookmarkStart w:id="435" w:name="FS000000493T21_07_2003_21_24_02C"/>
      <w:bookmarkEnd w:id="435"/>
      <w:r>
        <w:rPr>
          <w:rtl/>
        </w:rPr>
        <w:t>דוד טל (עם אחד):</w:t>
      </w:r>
    </w:p>
    <w:p w14:paraId="62AE52EE" w14:textId="77777777" w:rsidR="00000000" w:rsidRDefault="001C3AAC">
      <w:pPr>
        <w:pStyle w:val="a"/>
        <w:rPr>
          <w:rtl/>
        </w:rPr>
      </w:pPr>
    </w:p>
    <w:p w14:paraId="54B05B56" w14:textId="77777777" w:rsidR="00000000" w:rsidRDefault="001C3AAC">
      <w:pPr>
        <w:pStyle w:val="a"/>
        <w:rPr>
          <w:rFonts w:hint="cs"/>
          <w:rtl/>
        </w:rPr>
      </w:pPr>
      <w:r>
        <w:rPr>
          <w:rFonts w:hint="cs"/>
          <w:rtl/>
        </w:rPr>
        <w:t>אבל תרשה לי עוד משפט.</w:t>
      </w:r>
    </w:p>
    <w:p w14:paraId="0CACDB25" w14:textId="77777777" w:rsidR="00000000" w:rsidRDefault="001C3AAC">
      <w:pPr>
        <w:pStyle w:val="a"/>
        <w:ind w:firstLine="0"/>
        <w:rPr>
          <w:rFonts w:hint="cs"/>
          <w:rtl/>
        </w:rPr>
      </w:pPr>
    </w:p>
    <w:p w14:paraId="5E5FD94E" w14:textId="77777777" w:rsidR="00000000" w:rsidRDefault="001C3AAC">
      <w:pPr>
        <w:pStyle w:val="ad"/>
        <w:rPr>
          <w:rtl/>
        </w:rPr>
      </w:pPr>
      <w:r>
        <w:rPr>
          <w:rtl/>
        </w:rPr>
        <w:t>היו"ר ראובן ריבלין:</w:t>
      </w:r>
    </w:p>
    <w:p w14:paraId="1E206E63" w14:textId="77777777" w:rsidR="00000000" w:rsidRDefault="001C3AAC">
      <w:pPr>
        <w:pStyle w:val="a"/>
        <w:rPr>
          <w:rtl/>
        </w:rPr>
      </w:pPr>
    </w:p>
    <w:p w14:paraId="5D3798C4" w14:textId="77777777" w:rsidR="00000000" w:rsidRDefault="001C3AAC">
      <w:pPr>
        <w:pStyle w:val="a"/>
        <w:rPr>
          <w:rFonts w:hint="cs"/>
          <w:rtl/>
        </w:rPr>
      </w:pPr>
      <w:r>
        <w:rPr>
          <w:rFonts w:hint="cs"/>
          <w:rtl/>
        </w:rPr>
        <w:t xml:space="preserve">אישרתי לך יותר מדקה - - - </w:t>
      </w:r>
    </w:p>
    <w:p w14:paraId="38EC7803" w14:textId="77777777" w:rsidR="00000000" w:rsidRDefault="001C3AAC">
      <w:pPr>
        <w:pStyle w:val="a"/>
        <w:ind w:firstLine="0"/>
        <w:rPr>
          <w:rFonts w:hint="cs"/>
          <w:rtl/>
        </w:rPr>
      </w:pPr>
    </w:p>
    <w:p w14:paraId="62C4D8A4" w14:textId="77777777" w:rsidR="00000000" w:rsidRDefault="001C3AAC">
      <w:pPr>
        <w:pStyle w:val="SpeakerCon"/>
        <w:rPr>
          <w:rtl/>
        </w:rPr>
      </w:pPr>
      <w:bookmarkStart w:id="436" w:name="FS000000493T21_07_2003_21_24_18C"/>
      <w:bookmarkEnd w:id="436"/>
      <w:r>
        <w:rPr>
          <w:rtl/>
        </w:rPr>
        <w:t>דוד טל (עם אחד):</w:t>
      </w:r>
    </w:p>
    <w:p w14:paraId="34B7E558" w14:textId="77777777" w:rsidR="00000000" w:rsidRDefault="001C3AAC">
      <w:pPr>
        <w:pStyle w:val="a"/>
        <w:rPr>
          <w:rtl/>
        </w:rPr>
      </w:pPr>
    </w:p>
    <w:p w14:paraId="0DE62BAD" w14:textId="77777777" w:rsidR="00000000" w:rsidRDefault="001C3AAC">
      <w:pPr>
        <w:pStyle w:val="a"/>
        <w:rPr>
          <w:rFonts w:hint="cs"/>
          <w:rtl/>
        </w:rPr>
      </w:pPr>
      <w:r>
        <w:rPr>
          <w:rFonts w:hint="cs"/>
          <w:rtl/>
        </w:rPr>
        <w:t>הרשית לחברי בר-און ארבע דקות נוספות.</w:t>
      </w:r>
    </w:p>
    <w:p w14:paraId="522642FE" w14:textId="77777777" w:rsidR="00000000" w:rsidRDefault="001C3AAC">
      <w:pPr>
        <w:pStyle w:val="a"/>
        <w:ind w:firstLine="0"/>
        <w:rPr>
          <w:rFonts w:hint="cs"/>
          <w:rtl/>
        </w:rPr>
      </w:pPr>
    </w:p>
    <w:p w14:paraId="20E4FE7D" w14:textId="77777777" w:rsidR="00000000" w:rsidRDefault="001C3AAC">
      <w:pPr>
        <w:pStyle w:val="ad"/>
        <w:rPr>
          <w:rtl/>
        </w:rPr>
      </w:pPr>
      <w:r>
        <w:rPr>
          <w:rtl/>
        </w:rPr>
        <w:t>היו"ר ראובן ריבלין:</w:t>
      </w:r>
    </w:p>
    <w:p w14:paraId="0C03D0B0" w14:textId="77777777" w:rsidR="00000000" w:rsidRDefault="001C3AAC">
      <w:pPr>
        <w:pStyle w:val="a"/>
        <w:rPr>
          <w:rtl/>
        </w:rPr>
      </w:pPr>
    </w:p>
    <w:p w14:paraId="0969AA29" w14:textId="77777777" w:rsidR="00000000" w:rsidRDefault="001C3AAC">
      <w:pPr>
        <w:pStyle w:val="a"/>
        <w:rPr>
          <w:rFonts w:hint="cs"/>
          <w:rtl/>
        </w:rPr>
      </w:pPr>
      <w:r>
        <w:rPr>
          <w:rFonts w:hint="cs"/>
          <w:rtl/>
        </w:rPr>
        <w:t>תודה רבה. תודה רבה. אני מאוד מודה לאדוני, נא לרדת. אדוני לא יעשה לי חשבון. חבר הכנסת</w:t>
      </w:r>
      <w:r>
        <w:rPr>
          <w:rFonts w:hint="cs"/>
          <w:rtl/>
        </w:rPr>
        <w:t xml:space="preserve"> בשארה, נא לעלות.</w:t>
      </w:r>
    </w:p>
    <w:p w14:paraId="35B19F8B" w14:textId="77777777" w:rsidR="00000000" w:rsidRDefault="001C3AAC">
      <w:pPr>
        <w:pStyle w:val="a"/>
        <w:ind w:firstLine="0"/>
        <w:rPr>
          <w:rFonts w:hint="cs"/>
          <w:rtl/>
        </w:rPr>
      </w:pPr>
    </w:p>
    <w:p w14:paraId="7A425742" w14:textId="77777777" w:rsidR="00000000" w:rsidRDefault="001C3AAC">
      <w:pPr>
        <w:pStyle w:val="SpeakerCon"/>
        <w:rPr>
          <w:rtl/>
        </w:rPr>
      </w:pPr>
      <w:bookmarkStart w:id="437" w:name="FS000000493T21_07_2003_21_24_46C"/>
      <w:bookmarkEnd w:id="437"/>
      <w:r>
        <w:rPr>
          <w:rtl/>
        </w:rPr>
        <w:t>דוד טל (עם אחד):</w:t>
      </w:r>
    </w:p>
    <w:p w14:paraId="5E1A6EEB" w14:textId="77777777" w:rsidR="00000000" w:rsidRDefault="001C3AAC">
      <w:pPr>
        <w:pStyle w:val="a"/>
        <w:rPr>
          <w:rtl/>
        </w:rPr>
      </w:pPr>
    </w:p>
    <w:p w14:paraId="371E1599" w14:textId="77777777" w:rsidR="00000000" w:rsidRDefault="001C3AAC">
      <w:pPr>
        <w:pStyle w:val="a"/>
        <w:rPr>
          <w:rFonts w:hint="cs"/>
          <w:rtl/>
        </w:rPr>
      </w:pPr>
      <w:r>
        <w:rPr>
          <w:rFonts w:hint="cs"/>
          <w:rtl/>
        </w:rPr>
        <w:t>אני מבקש לסיים במשפט.</w:t>
      </w:r>
    </w:p>
    <w:p w14:paraId="182F5B76" w14:textId="77777777" w:rsidR="00000000" w:rsidRDefault="001C3AAC">
      <w:pPr>
        <w:pStyle w:val="a"/>
        <w:ind w:firstLine="0"/>
        <w:rPr>
          <w:rFonts w:hint="cs"/>
          <w:rtl/>
        </w:rPr>
      </w:pPr>
    </w:p>
    <w:p w14:paraId="6BD47F47" w14:textId="77777777" w:rsidR="00000000" w:rsidRDefault="001C3AAC">
      <w:pPr>
        <w:pStyle w:val="ad"/>
        <w:rPr>
          <w:rtl/>
        </w:rPr>
      </w:pPr>
      <w:r>
        <w:rPr>
          <w:rtl/>
        </w:rPr>
        <w:t>היו"ר ראובן ריבלין:</w:t>
      </w:r>
    </w:p>
    <w:p w14:paraId="5223B696" w14:textId="77777777" w:rsidR="00000000" w:rsidRDefault="001C3AAC">
      <w:pPr>
        <w:pStyle w:val="a"/>
        <w:rPr>
          <w:rtl/>
        </w:rPr>
      </w:pPr>
    </w:p>
    <w:p w14:paraId="3F2072A2" w14:textId="77777777" w:rsidR="00000000" w:rsidRDefault="001C3AAC">
      <w:pPr>
        <w:pStyle w:val="a"/>
        <w:rPr>
          <w:rFonts w:hint="cs"/>
          <w:rtl/>
        </w:rPr>
      </w:pPr>
      <w:r>
        <w:rPr>
          <w:rFonts w:hint="cs"/>
          <w:rtl/>
        </w:rPr>
        <w:t>במשפט, בבקשה.</w:t>
      </w:r>
    </w:p>
    <w:p w14:paraId="5ADA7808" w14:textId="77777777" w:rsidR="00000000" w:rsidRDefault="001C3AAC">
      <w:pPr>
        <w:pStyle w:val="a"/>
        <w:ind w:firstLine="0"/>
        <w:rPr>
          <w:rFonts w:hint="cs"/>
          <w:rtl/>
        </w:rPr>
      </w:pPr>
    </w:p>
    <w:p w14:paraId="0A3BBA2E" w14:textId="77777777" w:rsidR="00000000" w:rsidRDefault="001C3AAC">
      <w:pPr>
        <w:pStyle w:val="SpeakerCon"/>
        <w:rPr>
          <w:rtl/>
        </w:rPr>
      </w:pPr>
      <w:bookmarkStart w:id="438" w:name="FS000000493T21_07_2003_21_24_53C"/>
      <w:bookmarkEnd w:id="438"/>
      <w:r>
        <w:rPr>
          <w:rtl/>
        </w:rPr>
        <w:t>דוד טל (עם אחד):</w:t>
      </w:r>
    </w:p>
    <w:p w14:paraId="30622013" w14:textId="77777777" w:rsidR="00000000" w:rsidRDefault="001C3AAC">
      <w:pPr>
        <w:pStyle w:val="a"/>
        <w:rPr>
          <w:rtl/>
        </w:rPr>
      </w:pPr>
    </w:p>
    <w:p w14:paraId="3F753692" w14:textId="77777777" w:rsidR="00000000" w:rsidRDefault="001C3AAC">
      <w:pPr>
        <w:pStyle w:val="a"/>
        <w:rPr>
          <w:rFonts w:hint="cs"/>
          <w:rtl/>
        </w:rPr>
      </w:pPr>
      <w:r>
        <w:rPr>
          <w:rFonts w:hint="cs"/>
          <w:rtl/>
        </w:rPr>
        <w:t xml:space="preserve">אדוני ראש הממשלה, אני פונה אליך מקירות לבי, שבו על הנושא הזה של הבריאות ואל תתעלמו ממנו, אל תדחקו אותו לקרן זווית, כי זה יחזור אלינו כבומרנג. </w:t>
      </w:r>
      <w:r>
        <w:rPr>
          <w:rFonts w:hint="cs"/>
          <w:rtl/>
        </w:rPr>
        <w:t>אנשים במדינת ישראל מתים. מתי נתעורר? כשיעלו לכאן אנשים חולים? חולי סרטן, חולה גושה וחולים אחרים? התעוררו, שימו סוף לדבר הזה ומצאו את המשאבים המתאימים למערכת הבריאות. תודה רבה, אדוני, אני מעריך מאוד את הזמן שנתת לי.</w:t>
      </w:r>
    </w:p>
    <w:p w14:paraId="0EBB4553" w14:textId="77777777" w:rsidR="00000000" w:rsidRDefault="001C3AAC">
      <w:pPr>
        <w:pStyle w:val="a"/>
        <w:ind w:firstLine="0"/>
        <w:rPr>
          <w:rFonts w:hint="cs"/>
          <w:rtl/>
        </w:rPr>
      </w:pPr>
    </w:p>
    <w:p w14:paraId="415F432A" w14:textId="77777777" w:rsidR="00000000" w:rsidRDefault="001C3AAC">
      <w:pPr>
        <w:pStyle w:val="ad"/>
        <w:rPr>
          <w:rtl/>
        </w:rPr>
      </w:pPr>
      <w:r>
        <w:rPr>
          <w:rtl/>
        </w:rPr>
        <w:t>היו"ר ראובן ריבלין:</w:t>
      </w:r>
    </w:p>
    <w:p w14:paraId="7EA07D11" w14:textId="77777777" w:rsidR="00000000" w:rsidRDefault="001C3AAC">
      <w:pPr>
        <w:pStyle w:val="a"/>
        <w:rPr>
          <w:rtl/>
        </w:rPr>
      </w:pPr>
    </w:p>
    <w:p w14:paraId="6DEAFB12" w14:textId="77777777" w:rsidR="00000000" w:rsidRDefault="001C3AAC">
      <w:pPr>
        <w:pStyle w:val="a"/>
        <w:rPr>
          <w:rFonts w:hint="cs"/>
          <w:rtl/>
        </w:rPr>
      </w:pPr>
      <w:r>
        <w:rPr>
          <w:rFonts w:hint="cs"/>
          <w:rtl/>
        </w:rPr>
        <w:t>תודה לחבר הכנסת טל.</w:t>
      </w:r>
      <w:r>
        <w:rPr>
          <w:rFonts w:hint="cs"/>
          <w:rtl/>
        </w:rPr>
        <w:t xml:space="preserve"> חבר הכנסת עזמי בשארה, ואחריו </w:t>
      </w:r>
      <w:r>
        <w:rPr>
          <w:rtl/>
        </w:rPr>
        <w:t>–</w:t>
      </w:r>
      <w:r>
        <w:rPr>
          <w:rFonts w:hint="cs"/>
          <w:rtl/>
        </w:rPr>
        <w:t xml:space="preserve"> חבר הכנסת טלב אלסאנע. אחריו </w:t>
      </w:r>
      <w:r>
        <w:rPr>
          <w:rtl/>
        </w:rPr>
        <w:t>–</w:t>
      </w:r>
      <w:r>
        <w:rPr>
          <w:rFonts w:hint="cs"/>
          <w:rtl/>
        </w:rPr>
        <w:t xml:space="preserve"> חבר הכנסת מגלי והבה, אחריו </w:t>
      </w:r>
      <w:r>
        <w:rPr>
          <w:rtl/>
        </w:rPr>
        <w:t>–</w:t>
      </w:r>
      <w:r>
        <w:rPr>
          <w:rFonts w:hint="cs"/>
          <w:rtl/>
        </w:rPr>
        <w:t xml:space="preserve"> חבר הכנסת אילן ליבוביץ, אחריו </w:t>
      </w:r>
      <w:r>
        <w:rPr>
          <w:rtl/>
        </w:rPr>
        <w:t>–</w:t>
      </w:r>
      <w:r>
        <w:rPr>
          <w:rFonts w:hint="cs"/>
          <w:rtl/>
        </w:rPr>
        <w:t xml:space="preserve"> חבר הכנסת שלום שמחון, אחריו </w:t>
      </w:r>
      <w:r>
        <w:rPr>
          <w:rtl/>
        </w:rPr>
        <w:t>–</w:t>
      </w:r>
      <w:r>
        <w:rPr>
          <w:rFonts w:hint="cs"/>
          <w:rtl/>
        </w:rPr>
        <w:t xml:space="preserve"> חבר הכנסת מיכאל איתן, ואחריו </w:t>
      </w:r>
      <w:r>
        <w:rPr>
          <w:rtl/>
        </w:rPr>
        <w:t>–</w:t>
      </w:r>
      <w:r>
        <w:rPr>
          <w:rFonts w:hint="cs"/>
          <w:rtl/>
        </w:rPr>
        <w:t xml:space="preserve"> חבר הכנסת גדעון סער,  אלא אם כן מישהו יוותר, וראש הממשלה יוכל להשיב.</w:t>
      </w:r>
    </w:p>
    <w:p w14:paraId="6AAED227" w14:textId="77777777" w:rsidR="00000000" w:rsidRDefault="001C3AAC">
      <w:pPr>
        <w:pStyle w:val="a"/>
        <w:ind w:firstLine="0"/>
        <w:rPr>
          <w:rFonts w:hint="cs"/>
          <w:rtl/>
        </w:rPr>
      </w:pPr>
    </w:p>
    <w:p w14:paraId="4FC122AB" w14:textId="77777777" w:rsidR="00000000" w:rsidRDefault="001C3AAC">
      <w:pPr>
        <w:pStyle w:val="Speaker"/>
        <w:rPr>
          <w:rtl/>
        </w:rPr>
      </w:pPr>
      <w:bookmarkStart w:id="439" w:name="FS000000558T21_07_2003_21_27_28"/>
      <w:bookmarkStart w:id="440" w:name="_Toc46720122"/>
      <w:bookmarkStart w:id="441" w:name="_Toc50257105"/>
      <w:bookmarkEnd w:id="439"/>
      <w:r>
        <w:rPr>
          <w:rFonts w:hint="eastAsia"/>
          <w:rtl/>
        </w:rPr>
        <w:t>עז</w:t>
      </w:r>
      <w:r>
        <w:rPr>
          <w:rFonts w:hint="eastAsia"/>
          <w:rtl/>
        </w:rPr>
        <w:t>מי</w:t>
      </w:r>
      <w:r>
        <w:rPr>
          <w:rtl/>
        </w:rPr>
        <w:t xml:space="preserve"> בשארה (בל"ד):</w:t>
      </w:r>
      <w:bookmarkEnd w:id="440"/>
      <w:bookmarkEnd w:id="441"/>
    </w:p>
    <w:p w14:paraId="3F5BE7AB" w14:textId="77777777" w:rsidR="00000000" w:rsidRDefault="001C3AAC">
      <w:pPr>
        <w:pStyle w:val="a"/>
        <w:rPr>
          <w:rFonts w:hint="cs"/>
          <w:rtl/>
        </w:rPr>
      </w:pPr>
    </w:p>
    <w:p w14:paraId="43D35407" w14:textId="77777777" w:rsidR="00000000" w:rsidRDefault="001C3AAC">
      <w:pPr>
        <w:pStyle w:val="a"/>
        <w:rPr>
          <w:rFonts w:hint="cs"/>
          <w:rtl/>
        </w:rPr>
      </w:pPr>
      <w:r>
        <w:rPr>
          <w:rFonts w:hint="cs"/>
          <w:rtl/>
        </w:rPr>
        <w:t>אדוני היושב-ראש, חברי הכנסת, מההצהרות שאני שומע וממה שאני קורא אצל ראש הממשלה, מתברר שהוא חושב שיש שני דברים שמפריעים לפלסטינים, ושבהם צריך לטפל: המחסומים, הוא אומר, בכמה מקומות, והעניין שהשטחים משוסעים, שצריך להבטיח איזו המשכיות טריטוריא</w:t>
      </w:r>
      <w:r>
        <w:rPr>
          <w:rFonts w:hint="cs"/>
          <w:rtl/>
        </w:rPr>
        <w:t xml:space="preserve">לית. ולכן הוא מדבר על </w:t>
      </w:r>
      <w:r>
        <w:t>territorial continuity</w:t>
      </w:r>
      <w:r>
        <w:rPr>
          <w:rFonts w:hint="cs"/>
          <w:rtl/>
        </w:rPr>
        <w:t xml:space="preserve"> ועל מדינה פלסטינית על 40% מהשטח, אבל שטח איכותי. </w:t>
      </w:r>
    </w:p>
    <w:p w14:paraId="1D4B6045" w14:textId="77777777" w:rsidR="00000000" w:rsidRDefault="001C3AAC">
      <w:pPr>
        <w:pStyle w:val="a"/>
        <w:rPr>
          <w:rFonts w:hint="cs"/>
          <w:rtl/>
        </w:rPr>
      </w:pPr>
    </w:p>
    <w:p w14:paraId="6FB8F4BB" w14:textId="77777777" w:rsidR="00000000" w:rsidRDefault="001C3AAC">
      <w:pPr>
        <w:pStyle w:val="a"/>
        <w:rPr>
          <w:rFonts w:hint="cs"/>
          <w:rtl/>
        </w:rPr>
      </w:pPr>
      <w:r>
        <w:rPr>
          <w:rFonts w:hint="cs"/>
          <w:rtl/>
        </w:rPr>
        <w:t>אבל, אדוני היושב-ראש, העניין העיקרי שמפריע לפלסטינים, לדעתי,  והוא מסמל את הכיבוש הישראלי יותר מכל דבר אחר, הוא ההתיישבות, הוא ההתנחלויות. זה גם מה שמבדיל את הכ</w:t>
      </w:r>
      <w:r>
        <w:rPr>
          <w:rFonts w:hint="cs"/>
          <w:rtl/>
        </w:rPr>
        <w:t xml:space="preserve">יבוש הישראלי מכל כיבוש אחר שעומד לעזוב, המנדט הבריטי למשל, קולוניאליזמים אחרים בעולם שבאו וחלפו כאשר העם תחת כיבוש יודע שבתוך 20 שנה, 30 שנה </w:t>
      </w:r>
      <w:r>
        <w:rPr>
          <w:rtl/>
        </w:rPr>
        <w:t>–</w:t>
      </w:r>
      <w:r>
        <w:rPr>
          <w:rFonts w:hint="cs"/>
          <w:rtl/>
        </w:rPr>
        <w:t xml:space="preserve"> אגב, זה גם  שסתום ביטחון, זה גם מה שמוריד אלימות במאבקים של שחרור לאומי, הידיעה שהקולוניאליזם הזה יחלוף. </w:t>
      </w:r>
    </w:p>
    <w:p w14:paraId="25919695" w14:textId="77777777" w:rsidR="00000000" w:rsidRDefault="001C3AAC">
      <w:pPr>
        <w:pStyle w:val="a"/>
        <w:rPr>
          <w:rFonts w:hint="cs"/>
          <w:rtl/>
        </w:rPr>
      </w:pPr>
    </w:p>
    <w:p w14:paraId="5D4A944A" w14:textId="77777777" w:rsidR="00000000" w:rsidRDefault="001C3AAC">
      <w:pPr>
        <w:pStyle w:val="a"/>
        <w:rPr>
          <w:rFonts w:hint="cs"/>
          <w:rtl/>
        </w:rPr>
      </w:pPr>
      <w:r>
        <w:rPr>
          <w:rFonts w:hint="cs"/>
          <w:rtl/>
        </w:rPr>
        <w:t>ההתייש</w:t>
      </w:r>
      <w:r>
        <w:rPr>
          <w:rFonts w:hint="cs"/>
          <w:rtl/>
        </w:rPr>
        <w:t>בות, ההתנחלות, מזכירה לתושבים תחת כיבוש כל רגע שהיא באה כדי להישאר, שהכיבוש הזה הוא לנצח. וזה מה שנותן ממד מאוד קשה ומאוד אלים למאבקים נגד קולוניאליזם התיישבותי, למשל הצרפתי באלג'יריה, למשל בדרום-אפריקה. אני לא מכיר קולוניאליזם התיישבותי אחד ללא אלימות, כי</w:t>
      </w:r>
      <w:r>
        <w:rPr>
          <w:rFonts w:hint="cs"/>
          <w:rtl/>
        </w:rPr>
        <w:t xml:space="preserve"> התושבים תחת הכיבוש מרגישים שזה בא כדי להישאר, שזה לא חולף. זה לא מין מנדט לתקופה, וזה ילך. </w:t>
      </w:r>
    </w:p>
    <w:p w14:paraId="1127C3A3" w14:textId="77777777" w:rsidR="00000000" w:rsidRDefault="001C3AAC">
      <w:pPr>
        <w:pStyle w:val="a"/>
        <w:rPr>
          <w:rFonts w:hint="cs"/>
          <w:rtl/>
        </w:rPr>
      </w:pPr>
    </w:p>
    <w:p w14:paraId="3D88F525" w14:textId="77777777" w:rsidR="00000000" w:rsidRDefault="001C3AAC">
      <w:pPr>
        <w:pStyle w:val="a"/>
        <w:rPr>
          <w:rFonts w:hint="cs"/>
          <w:rtl/>
        </w:rPr>
      </w:pPr>
      <w:r>
        <w:rPr>
          <w:rFonts w:hint="cs"/>
          <w:rtl/>
        </w:rPr>
        <w:t>ואדוני ראש הממשלה, מאז היה שר החקלאות - אנשים אומרים, אני אומר לכם, מאז היה יועץ פוליטי בממשלת רבין הראשונה, והוא יעץ להשאיר את אלון-מורה, והיה לו תפקיד בסבסטיה ד</w:t>
      </w:r>
      <w:r>
        <w:rPr>
          <w:rFonts w:hint="cs"/>
          <w:rtl/>
        </w:rPr>
        <w:t xml:space="preserve">רך משרד החקלאות, כאשר באמצע הסכמי קמפ-דייוויד הוא הציע 23 התנחלויות בפתחת-רפיח, אחרי שהוא הסכים לקמפ-דייוויד ואחרי שהוא הצביע בממשלה בעד קמפ-דייוויד. אפילו אז הוא דיבר על 23 התנחלויות בפתחת-רפיח, ומכרו את זה לממשלה כאילו זה פיתוח היישובים הקיימים, וזה גרם </w:t>
      </w:r>
      <w:r>
        <w:rPr>
          <w:rFonts w:hint="cs"/>
          <w:rtl/>
        </w:rPr>
        <w:t xml:space="preserve">למשבר עם עזר ויצמן, ואנחנו מכירים את הסיפור. ואחריו, ואחריו, ואחריו, דרך תקופת ברק, שלדעתי בתפיסתו המדינית הוא יותר קרוב לשרון מאשר למפלגת העבודה, כאשר בתקופתו היו היאחזויות, מאחזים בלתי חוקיים, בתקופת ברק.  </w:t>
      </w:r>
    </w:p>
    <w:p w14:paraId="4A31575F" w14:textId="77777777" w:rsidR="00000000" w:rsidRDefault="001C3AAC">
      <w:pPr>
        <w:pStyle w:val="a"/>
        <w:rPr>
          <w:rFonts w:hint="cs"/>
          <w:rtl/>
        </w:rPr>
      </w:pPr>
    </w:p>
    <w:p w14:paraId="61F1A390" w14:textId="77777777" w:rsidR="00000000" w:rsidRDefault="001C3AAC">
      <w:pPr>
        <w:pStyle w:val="a"/>
        <w:rPr>
          <w:rFonts w:hint="cs"/>
          <w:rtl/>
        </w:rPr>
      </w:pPr>
      <w:r>
        <w:rPr>
          <w:rFonts w:hint="cs"/>
          <w:rtl/>
        </w:rPr>
        <w:t>ושרון העכשווי, שמדבר על מדינת חוק, שלא תרשה מא</w:t>
      </w:r>
      <w:r>
        <w:rPr>
          <w:rFonts w:hint="cs"/>
          <w:rtl/>
        </w:rPr>
        <w:t>חזים בלתי חוקיים -  מה זה מאחזים בלתי חוקיים? שלא קיבלו את אישור הממשלה. זה כל החוק בעניין. עכשיו הוא יכול למשל רטרואקטיבית לעשות את כולם חוקיים, אם בא לו. ואני לא רואה כאן שום דבר רציני בעניין. כל מפעל ההתנחלויות וההתיישבות הוא בלתי חוקי מנקודת ראותו של ה</w:t>
      </w:r>
      <w:r>
        <w:rPr>
          <w:rFonts w:hint="cs"/>
          <w:rtl/>
        </w:rPr>
        <w:t xml:space="preserve">עם הפלסטיני, הקהילה הבין-לאומית וארצות-הברית. </w:t>
      </w:r>
    </w:p>
    <w:p w14:paraId="0E1CB32B" w14:textId="77777777" w:rsidR="00000000" w:rsidRDefault="001C3AAC">
      <w:pPr>
        <w:pStyle w:val="a"/>
        <w:rPr>
          <w:rFonts w:hint="cs"/>
          <w:rtl/>
        </w:rPr>
      </w:pPr>
    </w:p>
    <w:p w14:paraId="7E1222A7" w14:textId="77777777" w:rsidR="00000000" w:rsidRDefault="001C3AAC">
      <w:pPr>
        <w:pStyle w:val="a"/>
        <w:rPr>
          <w:rFonts w:hint="cs"/>
          <w:rtl/>
        </w:rPr>
      </w:pPr>
      <w:r>
        <w:rPr>
          <w:rFonts w:hint="cs"/>
          <w:rtl/>
        </w:rPr>
        <w:t xml:space="preserve">אגב, אני לא כל כך סומך על האמינות של ארצות-הברית. חבר הכנסת רמון הזהיר פה את ראש הממשלה שלא ישקר לבוש. בוש עצמו משקר כל היום. הוא מואשם בשקר עכשיו. אין לי בעיה עם היושר של בוש והיושר של בלייר. זה לא העניין - </w:t>
      </w:r>
      <w:r>
        <w:rPr>
          <w:rFonts w:hint="cs"/>
          <w:rtl/>
        </w:rPr>
        <w:t>לשקר או לא לשקר לבוש. העניין הוא לשקר לעצמך או לא. איך אפשר לעשות שלום עם העם הפלסטיני ולדבר על מדינה פלסטינית מתוך מחשבה עמוקה בתוך-תוכי ראש הממשלה שזה אפשרי עם התיישבות. הוא אומר את זה, הוא אומר: אם אין שלום לא צריך לפנות שום יישובים, ואם יש שלום, למה צר</w:t>
      </w:r>
      <w:r>
        <w:rPr>
          <w:rFonts w:hint="cs"/>
          <w:rtl/>
        </w:rPr>
        <w:t xml:space="preserve">יך לפנות יישובים?  הרי בשלום אפשר לחיות ביחד.  </w:t>
      </w:r>
    </w:p>
    <w:p w14:paraId="18C85D0D" w14:textId="77777777" w:rsidR="00000000" w:rsidRDefault="001C3AAC">
      <w:pPr>
        <w:pStyle w:val="a"/>
        <w:rPr>
          <w:rFonts w:hint="cs"/>
          <w:rtl/>
        </w:rPr>
      </w:pPr>
    </w:p>
    <w:p w14:paraId="59A68347" w14:textId="77777777" w:rsidR="00000000" w:rsidRDefault="001C3AAC">
      <w:pPr>
        <w:pStyle w:val="ad"/>
        <w:rPr>
          <w:rtl/>
        </w:rPr>
      </w:pPr>
    </w:p>
    <w:p w14:paraId="6407268A" w14:textId="77777777" w:rsidR="00000000" w:rsidRDefault="001C3AAC">
      <w:pPr>
        <w:pStyle w:val="ad"/>
        <w:rPr>
          <w:rtl/>
        </w:rPr>
      </w:pPr>
      <w:r>
        <w:rPr>
          <w:rtl/>
        </w:rPr>
        <w:t>היו"ר ראובן ריבלין:</w:t>
      </w:r>
    </w:p>
    <w:p w14:paraId="015E5D9E" w14:textId="77777777" w:rsidR="00000000" w:rsidRDefault="001C3AAC">
      <w:pPr>
        <w:pStyle w:val="a"/>
        <w:rPr>
          <w:rtl/>
        </w:rPr>
      </w:pPr>
    </w:p>
    <w:p w14:paraId="1C3A35F1" w14:textId="77777777" w:rsidR="00000000" w:rsidRDefault="001C3AAC">
      <w:pPr>
        <w:pStyle w:val="a"/>
        <w:rPr>
          <w:rFonts w:hint="cs"/>
          <w:rtl/>
        </w:rPr>
      </w:pPr>
      <w:r>
        <w:rPr>
          <w:rFonts w:hint="cs"/>
          <w:rtl/>
        </w:rPr>
        <w:t>תם הזמן. נא לסיים.</w:t>
      </w:r>
    </w:p>
    <w:p w14:paraId="0034133B" w14:textId="77777777" w:rsidR="00000000" w:rsidRDefault="001C3AAC">
      <w:pPr>
        <w:pStyle w:val="a"/>
        <w:rPr>
          <w:rFonts w:hint="cs"/>
          <w:rtl/>
        </w:rPr>
      </w:pPr>
    </w:p>
    <w:p w14:paraId="68D271A5" w14:textId="77777777" w:rsidR="00000000" w:rsidRDefault="001C3AAC">
      <w:pPr>
        <w:pStyle w:val="SpeakerCon"/>
        <w:rPr>
          <w:rtl/>
        </w:rPr>
      </w:pPr>
      <w:bookmarkStart w:id="442" w:name="FS000000558T21_07_2003_21_10_36"/>
      <w:bookmarkStart w:id="443" w:name="FS000000558T21_07_2003_21_10_57"/>
      <w:bookmarkEnd w:id="442"/>
      <w:bookmarkEnd w:id="443"/>
      <w:r>
        <w:rPr>
          <w:rFonts w:hint="eastAsia"/>
          <w:rtl/>
        </w:rPr>
        <w:t>עזמי</w:t>
      </w:r>
      <w:r>
        <w:rPr>
          <w:rtl/>
        </w:rPr>
        <w:t xml:space="preserve"> בשארה (בל"ד):</w:t>
      </w:r>
    </w:p>
    <w:p w14:paraId="6C5EB9C5" w14:textId="77777777" w:rsidR="00000000" w:rsidRDefault="001C3AAC">
      <w:pPr>
        <w:pStyle w:val="a"/>
        <w:rPr>
          <w:rFonts w:hint="cs"/>
          <w:rtl/>
        </w:rPr>
      </w:pPr>
    </w:p>
    <w:p w14:paraId="09099D8D" w14:textId="77777777" w:rsidR="00000000" w:rsidRDefault="001C3AAC">
      <w:pPr>
        <w:pStyle w:val="a"/>
        <w:rPr>
          <w:rFonts w:hint="cs"/>
          <w:rtl/>
        </w:rPr>
      </w:pPr>
      <w:r>
        <w:rPr>
          <w:rFonts w:hint="cs"/>
          <w:rtl/>
        </w:rPr>
        <w:t>משפט סיום, אדוני היושב-ראש. כאן ההבדל בינך, חבר הכנסת רביץ, הרב רביץ, לבין ראש הממשלה, שהוא בתפיסתו המדינית הולך לבנות שם לדעתי מין משטר אפרטהייד</w:t>
      </w:r>
      <w:r>
        <w:rPr>
          <w:rFonts w:hint="cs"/>
          <w:rtl/>
        </w:rPr>
        <w:t xml:space="preserve"> עם היישובים, שלא יתיישב עם שום דבר פלסטיני.</w:t>
      </w:r>
    </w:p>
    <w:p w14:paraId="50EDDBC0" w14:textId="77777777" w:rsidR="00000000" w:rsidRDefault="001C3AAC">
      <w:pPr>
        <w:pStyle w:val="a"/>
        <w:rPr>
          <w:rFonts w:hint="cs"/>
          <w:rtl/>
        </w:rPr>
      </w:pPr>
    </w:p>
    <w:p w14:paraId="50143110" w14:textId="77777777" w:rsidR="00000000" w:rsidRDefault="001C3AAC">
      <w:pPr>
        <w:pStyle w:val="a"/>
        <w:rPr>
          <w:rFonts w:hint="cs"/>
          <w:rtl/>
        </w:rPr>
      </w:pPr>
      <w:r>
        <w:rPr>
          <w:rFonts w:hint="cs"/>
          <w:rtl/>
        </w:rPr>
        <w:t>אתה מדבר על לגור ליד קברי אבות. יהודים יגורו ליד קברי אבות, גם הם גרו ליד קברי אבות, איפה שהיה חשוב להם מסיבות דתיות. אבל מפעל ההתיישבות הוא מפעל קולוניאליסטי. אין לנו שום בעיה עם יהודים שיגורו מסיבות דתיות תחת</w:t>
      </w:r>
      <w:r>
        <w:rPr>
          <w:rFonts w:hint="cs"/>
          <w:rtl/>
        </w:rPr>
        <w:t xml:space="preserve"> ריבונות פלסטינית. זו לא הבעיה.</w:t>
      </w:r>
    </w:p>
    <w:p w14:paraId="31AB0443" w14:textId="77777777" w:rsidR="00000000" w:rsidRDefault="001C3AAC">
      <w:pPr>
        <w:pStyle w:val="a"/>
        <w:rPr>
          <w:rFonts w:hint="cs"/>
          <w:rtl/>
        </w:rPr>
      </w:pPr>
    </w:p>
    <w:p w14:paraId="08CF42D4" w14:textId="77777777" w:rsidR="00000000" w:rsidRDefault="001C3AAC">
      <w:pPr>
        <w:pStyle w:val="ad"/>
        <w:rPr>
          <w:rtl/>
        </w:rPr>
      </w:pPr>
      <w:r>
        <w:rPr>
          <w:rtl/>
        </w:rPr>
        <w:t>היו"ר ראובן ריבלין:</w:t>
      </w:r>
    </w:p>
    <w:p w14:paraId="1243733E" w14:textId="77777777" w:rsidR="00000000" w:rsidRDefault="001C3AAC">
      <w:pPr>
        <w:pStyle w:val="a"/>
        <w:rPr>
          <w:rtl/>
        </w:rPr>
      </w:pPr>
    </w:p>
    <w:p w14:paraId="40A8DC27" w14:textId="77777777" w:rsidR="00000000" w:rsidRDefault="001C3AAC">
      <w:pPr>
        <w:pStyle w:val="a"/>
        <w:rPr>
          <w:rFonts w:hint="cs"/>
          <w:rtl/>
        </w:rPr>
      </w:pPr>
      <w:r>
        <w:rPr>
          <w:rFonts w:hint="cs"/>
          <w:rtl/>
        </w:rPr>
        <w:t>חבר הכנסת בשארה, נא לסיים. ראש הממשלה  לא יכול לענות על מה שאתה שואל את רביץ.</w:t>
      </w:r>
    </w:p>
    <w:p w14:paraId="29129AB6" w14:textId="77777777" w:rsidR="00000000" w:rsidRDefault="001C3AAC">
      <w:pPr>
        <w:pStyle w:val="a"/>
        <w:rPr>
          <w:rFonts w:hint="cs"/>
          <w:rtl/>
        </w:rPr>
      </w:pPr>
    </w:p>
    <w:p w14:paraId="49C60A17" w14:textId="77777777" w:rsidR="00000000" w:rsidRDefault="001C3AAC">
      <w:pPr>
        <w:pStyle w:val="SpeakerCon"/>
        <w:rPr>
          <w:rtl/>
        </w:rPr>
      </w:pPr>
      <w:bookmarkStart w:id="444" w:name="FS000000558T21_07_2003_21_13_48"/>
      <w:bookmarkEnd w:id="444"/>
      <w:r>
        <w:rPr>
          <w:rFonts w:hint="eastAsia"/>
          <w:rtl/>
        </w:rPr>
        <w:t>עזמי</w:t>
      </w:r>
      <w:r>
        <w:rPr>
          <w:rtl/>
        </w:rPr>
        <w:t xml:space="preserve"> בש</w:t>
      </w:r>
      <w:bookmarkStart w:id="445" w:name="FS000000549T21_07_2003_21_51_58C"/>
      <w:bookmarkEnd w:id="445"/>
      <w:r>
        <w:rPr>
          <w:rtl/>
        </w:rPr>
        <w:t>ארה (בל"ד):</w:t>
      </w:r>
    </w:p>
    <w:p w14:paraId="4D7DE341" w14:textId="77777777" w:rsidR="00000000" w:rsidRDefault="001C3AAC">
      <w:pPr>
        <w:pStyle w:val="a"/>
        <w:rPr>
          <w:rFonts w:hint="cs"/>
          <w:rtl/>
        </w:rPr>
      </w:pPr>
    </w:p>
    <w:p w14:paraId="718418B7" w14:textId="77777777" w:rsidR="00000000" w:rsidRDefault="001C3AAC">
      <w:pPr>
        <w:pStyle w:val="a"/>
        <w:rPr>
          <w:rFonts w:hint="cs"/>
          <w:rtl/>
        </w:rPr>
      </w:pPr>
      <w:r>
        <w:rPr>
          <w:rFonts w:hint="cs"/>
          <w:rtl/>
        </w:rPr>
        <w:t>אני לא רואה כאן שום דבר רציני במה שעושה ראש הממשלה. אני גם לא חושב שזה נכון שיש כאן איזה שינוי פוליטי ב</w:t>
      </w:r>
      <w:r>
        <w:rPr>
          <w:rFonts w:hint="cs"/>
          <w:rtl/>
        </w:rPr>
        <w:t>עמדותיו. תודה רבה.</w:t>
      </w:r>
    </w:p>
    <w:p w14:paraId="73B51818" w14:textId="77777777" w:rsidR="00000000" w:rsidRDefault="001C3AAC">
      <w:pPr>
        <w:pStyle w:val="a"/>
        <w:rPr>
          <w:rFonts w:hint="cs"/>
          <w:rtl/>
        </w:rPr>
      </w:pPr>
    </w:p>
    <w:p w14:paraId="056A350D" w14:textId="77777777" w:rsidR="00000000" w:rsidRDefault="001C3AAC">
      <w:pPr>
        <w:pStyle w:val="ad"/>
        <w:rPr>
          <w:rtl/>
        </w:rPr>
      </w:pPr>
      <w:r>
        <w:rPr>
          <w:rtl/>
        </w:rPr>
        <w:t>היו"ר ראובן ריבלין:</w:t>
      </w:r>
    </w:p>
    <w:p w14:paraId="5681EF97" w14:textId="77777777" w:rsidR="00000000" w:rsidRDefault="001C3AAC">
      <w:pPr>
        <w:pStyle w:val="a"/>
        <w:rPr>
          <w:rtl/>
        </w:rPr>
      </w:pPr>
    </w:p>
    <w:p w14:paraId="51D152B7" w14:textId="77777777" w:rsidR="00000000" w:rsidRDefault="001C3AAC">
      <w:pPr>
        <w:pStyle w:val="a"/>
        <w:rPr>
          <w:rFonts w:hint="cs"/>
          <w:rtl/>
        </w:rPr>
      </w:pPr>
      <w:r>
        <w:rPr>
          <w:rFonts w:hint="cs"/>
          <w:rtl/>
        </w:rPr>
        <w:t>תודה רבה. רבותי, אתם מנצלים את סעיף 42(ב). נא לנצל אותו כפי שכתוב בחוק.  בבקשה, שלוש דקות לחבר הכנסת טלב אלסאנע. אני מאוד מודה לחבר הכנסת עזמי בשארה, שפחות או יותר  עמד בלוח הזמנים. בבקשה.</w:t>
      </w:r>
    </w:p>
    <w:p w14:paraId="665F0EAB" w14:textId="77777777" w:rsidR="00000000" w:rsidRDefault="001C3AAC">
      <w:pPr>
        <w:pStyle w:val="a"/>
        <w:rPr>
          <w:rFonts w:hint="cs"/>
          <w:rtl/>
        </w:rPr>
      </w:pPr>
    </w:p>
    <w:p w14:paraId="67C2AE4E" w14:textId="77777777" w:rsidR="00000000" w:rsidRDefault="001C3AAC">
      <w:pPr>
        <w:pStyle w:val="Speaker"/>
        <w:rPr>
          <w:rtl/>
        </w:rPr>
      </w:pPr>
      <w:bookmarkStart w:id="446" w:name="FS000000549T21_07_2003_21_15_06"/>
      <w:bookmarkStart w:id="447" w:name="_Toc46720123"/>
      <w:bookmarkStart w:id="448" w:name="_Toc50257106"/>
      <w:bookmarkEnd w:id="446"/>
      <w:r>
        <w:rPr>
          <w:rFonts w:hint="eastAsia"/>
          <w:rtl/>
        </w:rPr>
        <w:t>טלב</w:t>
      </w:r>
      <w:r>
        <w:rPr>
          <w:rtl/>
        </w:rPr>
        <w:t xml:space="preserve"> אלסאנע (רע"ם):</w:t>
      </w:r>
      <w:bookmarkEnd w:id="447"/>
      <w:bookmarkEnd w:id="448"/>
    </w:p>
    <w:p w14:paraId="32A5CDAA" w14:textId="77777777" w:rsidR="00000000" w:rsidRDefault="001C3AAC">
      <w:pPr>
        <w:pStyle w:val="a"/>
        <w:rPr>
          <w:rFonts w:hint="cs"/>
          <w:rtl/>
        </w:rPr>
      </w:pPr>
    </w:p>
    <w:p w14:paraId="1DCFB8BE" w14:textId="77777777" w:rsidR="00000000" w:rsidRDefault="001C3AAC">
      <w:pPr>
        <w:pStyle w:val="a"/>
        <w:rPr>
          <w:rFonts w:hint="cs"/>
          <w:rtl/>
        </w:rPr>
      </w:pPr>
      <w:r>
        <w:rPr>
          <w:rFonts w:hint="cs"/>
          <w:rtl/>
        </w:rPr>
        <w:t>אדוני</w:t>
      </w:r>
      <w:r>
        <w:rPr>
          <w:rFonts w:hint="cs"/>
          <w:rtl/>
        </w:rPr>
        <w:t xml:space="preserve"> היושב-ראש, חברי הכנסת, במשך 30 החודשים מאז נבחר ראש הממשלה, הוא עשה כל שביכולתו, לא בחל בשום אמצעי כדי לדכא את רצונו של העם הפלסטיני. ובסוף הדבר רק הכניס את כל האזור כולו למערבולת של שפיכות דמים. אבל במשך החודש האחרון אנחנו רואים ששני העמים מצליחים לצאת מ</w:t>
      </w:r>
      <w:r>
        <w:rPr>
          <w:rFonts w:hint="cs"/>
          <w:rtl/>
        </w:rPr>
        <w:t xml:space="preserve">המערבולת הזאת, ובמשך 30 חודשים לא היו ימים שקטים כמו  30 או פחות הימים האחרונים, אשר הושגו לא בכוח הטנקים ולא בכוח המטוסים ולא בכוח ה"אפאצ'י", אלא בכוח ההידברות. </w:t>
      </w:r>
    </w:p>
    <w:p w14:paraId="44EF1D86" w14:textId="77777777" w:rsidR="00000000" w:rsidRDefault="001C3AAC">
      <w:pPr>
        <w:pStyle w:val="a"/>
        <w:rPr>
          <w:rFonts w:hint="cs"/>
          <w:rtl/>
        </w:rPr>
      </w:pPr>
    </w:p>
    <w:p w14:paraId="244C88FB" w14:textId="77777777" w:rsidR="00000000" w:rsidRDefault="001C3AAC">
      <w:pPr>
        <w:pStyle w:val="ac"/>
        <w:rPr>
          <w:rtl/>
        </w:rPr>
      </w:pPr>
    </w:p>
    <w:p w14:paraId="272FBCDB" w14:textId="77777777" w:rsidR="00000000" w:rsidRDefault="001C3AAC">
      <w:pPr>
        <w:pStyle w:val="ac"/>
        <w:rPr>
          <w:rtl/>
        </w:rPr>
      </w:pPr>
      <w:r>
        <w:rPr>
          <w:rFonts w:hint="eastAsia"/>
          <w:rtl/>
        </w:rPr>
        <w:t>שאול</w:t>
      </w:r>
      <w:r>
        <w:rPr>
          <w:rtl/>
        </w:rPr>
        <w:t xml:space="preserve"> יהלום (מפד"ל):</w:t>
      </w:r>
    </w:p>
    <w:p w14:paraId="6D6CF5D2" w14:textId="77777777" w:rsidR="00000000" w:rsidRDefault="001C3AAC">
      <w:pPr>
        <w:pStyle w:val="a"/>
        <w:rPr>
          <w:rFonts w:hint="cs"/>
          <w:rtl/>
        </w:rPr>
      </w:pPr>
    </w:p>
    <w:p w14:paraId="081F7872" w14:textId="77777777" w:rsidR="00000000" w:rsidRDefault="001C3AAC">
      <w:pPr>
        <w:pStyle w:val="a"/>
        <w:rPr>
          <w:rFonts w:hint="cs"/>
          <w:rtl/>
        </w:rPr>
      </w:pPr>
      <w:r>
        <w:rPr>
          <w:rFonts w:hint="cs"/>
          <w:rtl/>
        </w:rPr>
        <w:t>מה עם ימין-משה?</w:t>
      </w:r>
    </w:p>
    <w:p w14:paraId="3A5C6A55" w14:textId="77777777" w:rsidR="00000000" w:rsidRDefault="001C3AAC">
      <w:pPr>
        <w:pStyle w:val="a"/>
        <w:rPr>
          <w:rFonts w:hint="cs"/>
          <w:rtl/>
        </w:rPr>
      </w:pPr>
    </w:p>
    <w:p w14:paraId="06680C35" w14:textId="77777777" w:rsidR="00000000" w:rsidRDefault="001C3AAC">
      <w:pPr>
        <w:pStyle w:val="SpeakerCon"/>
        <w:rPr>
          <w:rtl/>
        </w:rPr>
      </w:pPr>
      <w:bookmarkStart w:id="449" w:name="FS000000549T21_07_2003_21_46_33"/>
      <w:bookmarkEnd w:id="449"/>
      <w:r>
        <w:rPr>
          <w:rFonts w:hint="eastAsia"/>
          <w:rtl/>
        </w:rPr>
        <w:t>טלב</w:t>
      </w:r>
      <w:r>
        <w:rPr>
          <w:rtl/>
        </w:rPr>
        <w:t xml:space="preserve"> אלסאנע (רע"ם):</w:t>
      </w:r>
    </w:p>
    <w:p w14:paraId="60A9121D" w14:textId="77777777" w:rsidR="00000000" w:rsidRDefault="001C3AAC">
      <w:pPr>
        <w:pStyle w:val="a"/>
        <w:rPr>
          <w:rFonts w:hint="cs"/>
          <w:rtl/>
        </w:rPr>
      </w:pPr>
    </w:p>
    <w:p w14:paraId="5128B99A" w14:textId="77777777" w:rsidR="00000000" w:rsidRDefault="001C3AAC">
      <w:pPr>
        <w:pStyle w:val="a"/>
        <w:rPr>
          <w:rFonts w:hint="cs"/>
          <w:rtl/>
        </w:rPr>
      </w:pPr>
      <w:r>
        <w:rPr>
          <w:rFonts w:hint="cs"/>
          <w:rtl/>
        </w:rPr>
        <w:t>ומדוע? לא מפני שהעם הפלסטיני מפחד</w:t>
      </w:r>
      <w:r>
        <w:rPr>
          <w:rFonts w:hint="cs"/>
          <w:rtl/>
        </w:rPr>
        <w:t xml:space="preserve"> מאבו-מאזן, או שהעם הפלסטיני מפחד מראש הממשלה, אלא מפני שלעם הפלסטיני יש סוף-סוף איזו תקווה. והחשש הוא שהתקווה הזאת תיכזב, והם לאחר תקופה של המתנה ינסו לבחון את אבו-מאזן לא על-פי מה שכתוב בעיתונות הישראלית, שם קוראים על ויתורים מפליגים, מדברים על מחוות, כא</w:t>
      </w:r>
      <w:r>
        <w:rPr>
          <w:rFonts w:hint="cs"/>
          <w:rtl/>
        </w:rPr>
        <w:t xml:space="preserve">ילו כל הדרישה והבקשה של העם הפלסטיני היא למחוות ולא לעצמאות ולחירות. הממשלה הזאת תיבחן  במעשיה - מה היא עושה לאותו תושב פלסטיני בשכם, או  לאותו תושב פלסטיני בג'נין או בטול-כרם. אפילו לא חשוב מה היא עושה לאבו-מאזן. </w:t>
      </w:r>
    </w:p>
    <w:p w14:paraId="22652556" w14:textId="77777777" w:rsidR="00000000" w:rsidRDefault="001C3AAC">
      <w:pPr>
        <w:pStyle w:val="a"/>
        <w:rPr>
          <w:rFonts w:hint="cs"/>
          <w:rtl/>
        </w:rPr>
      </w:pPr>
    </w:p>
    <w:p w14:paraId="1D56064C" w14:textId="77777777" w:rsidR="00000000" w:rsidRDefault="001C3AAC">
      <w:pPr>
        <w:pStyle w:val="ad"/>
        <w:rPr>
          <w:rtl/>
        </w:rPr>
      </w:pPr>
      <w:r>
        <w:rPr>
          <w:rtl/>
        </w:rPr>
        <w:t>היו"ר ראובן ריבלין:</w:t>
      </w:r>
    </w:p>
    <w:p w14:paraId="083C51FA" w14:textId="77777777" w:rsidR="00000000" w:rsidRDefault="001C3AAC">
      <w:pPr>
        <w:pStyle w:val="a"/>
        <w:rPr>
          <w:rtl/>
        </w:rPr>
      </w:pPr>
    </w:p>
    <w:p w14:paraId="0D21986C" w14:textId="77777777" w:rsidR="00000000" w:rsidRDefault="001C3AAC">
      <w:pPr>
        <w:pStyle w:val="a"/>
        <w:rPr>
          <w:rFonts w:hint="cs"/>
          <w:rtl/>
        </w:rPr>
      </w:pPr>
      <w:r>
        <w:rPr>
          <w:rFonts w:hint="cs"/>
          <w:rtl/>
        </w:rPr>
        <w:t xml:space="preserve">נא לצאת  עם הטלפון </w:t>
      </w:r>
      <w:r>
        <w:rPr>
          <w:rFonts w:hint="cs"/>
          <w:rtl/>
        </w:rPr>
        <w:t>מהאולם.</w:t>
      </w:r>
    </w:p>
    <w:p w14:paraId="5CE12E57" w14:textId="77777777" w:rsidR="00000000" w:rsidRDefault="001C3AAC">
      <w:pPr>
        <w:pStyle w:val="a"/>
        <w:rPr>
          <w:rFonts w:hint="cs"/>
          <w:rtl/>
        </w:rPr>
      </w:pPr>
    </w:p>
    <w:p w14:paraId="45BBA7E8" w14:textId="77777777" w:rsidR="00000000" w:rsidRDefault="001C3AAC">
      <w:pPr>
        <w:pStyle w:val="SpeakerCon"/>
        <w:rPr>
          <w:rtl/>
        </w:rPr>
      </w:pPr>
      <w:bookmarkStart w:id="450" w:name="FS000000549T21_07_2003_21_19_40"/>
      <w:bookmarkEnd w:id="450"/>
      <w:r>
        <w:rPr>
          <w:rFonts w:hint="eastAsia"/>
          <w:rtl/>
        </w:rPr>
        <w:t>טלב</w:t>
      </w:r>
      <w:r>
        <w:rPr>
          <w:rtl/>
        </w:rPr>
        <w:t xml:space="preserve"> אלסאנע (רע"ם):</w:t>
      </w:r>
    </w:p>
    <w:p w14:paraId="4B254320" w14:textId="77777777" w:rsidR="00000000" w:rsidRDefault="001C3AAC">
      <w:pPr>
        <w:pStyle w:val="a"/>
        <w:rPr>
          <w:rFonts w:hint="cs"/>
          <w:rtl/>
        </w:rPr>
      </w:pPr>
    </w:p>
    <w:p w14:paraId="6F8D0647" w14:textId="77777777" w:rsidR="00000000" w:rsidRDefault="001C3AAC">
      <w:pPr>
        <w:pStyle w:val="a"/>
        <w:rPr>
          <w:rFonts w:hint="cs"/>
          <w:rtl/>
        </w:rPr>
      </w:pPr>
      <w:r>
        <w:rPr>
          <w:rFonts w:hint="cs"/>
          <w:rtl/>
        </w:rPr>
        <w:t>החשוב הוא מה מרגיש העם הפלסטיני. והשאלה, אדוני ראש הממשלה, מה העם הפלסטיני קיבל מאז תחילת ה"הודנה". מה אתה יכול לומר לו שהם קיבלו? מה השתנה בחיי היום-יום שלהם? אילו הקלות הם קיבלו? זה שיש ויכוחים בתוך הממשלה, זה שמכריזים בכותרו</w:t>
      </w:r>
      <w:r>
        <w:rPr>
          <w:rFonts w:hint="cs"/>
          <w:rtl/>
        </w:rPr>
        <w:t xml:space="preserve">ת העיתונים - זה  דבר טוב ויפה, זה שראש הממשלה נתקל בקשיים בתוך הליכוד, זה טוב לבוש אולי, אבל זה לא משכנע את הפלסטינים. הם רוצים להרגיש שהם יכולים להגיע לבית-חולים, לאוניברסיטאות, לבתי-ספר, למקומות העבודה שלהם, כדי לפרנס את המשפחות שלהם. </w:t>
      </w:r>
    </w:p>
    <w:p w14:paraId="1036C1F7" w14:textId="77777777" w:rsidR="00000000" w:rsidRDefault="001C3AAC">
      <w:pPr>
        <w:pStyle w:val="a"/>
        <w:rPr>
          <w:rFonts w:hint="cs"/>
          <w:rtl/>
        </w:rPr>
      </w:pPr>
    </w:p>
    <w:p w14:paraId="1FBBD110" w14:textId="77777777" w:rsidR="00000000" w:rsidRDefault="001C3AAC">
      <w:pPr>
        <w:pStyle w:val="a"/>
        <w:rPr>
          <w:rFonts w:hint="cs"/>
          <w:rtl/>
        </w:rPr>
      </w:pPr>
      <w:r>
        <w:rPr>
          <w:rFonts w:hint="cs"/>
          <w:rtl/>
        </w:rPr>
        <w:t xml:space="preserve">הדבר האחד והיחיד </w:t>
      </w:r>
      <w:r>
        <w:rPr>
          <w:rFonts w:hint="cs"/>
          <w:rtl/>
        </w:rPr>
        <w:t>שאתה יכול לומר להם הוא, שגדר ההפרדה ממשיכה להיות, כשאתה חקלאי, ואתה יודע מה חשיבות החקלאות לאותו חקלאי פלסטיני  שזה מקור פרנסתו האחרון.  באים ומעבירים את גדר ההפרדה, שמפרידה בין האדם לבין הפרנסה שלו, ומדברים על שלום. ממתי חומה היתה סמל של שלום?  מתי חומה ה</w:t>
      </w:r>
      <w:r>
        <w:rPr>
          <w:rFonts w:hint="cs"/>
          <w:rtl/>
        </w:rPr>
        <w:t xml:space="preserve">יתה מסר של  שלום?  </w:t>
      </w:r>
    </w:p>
    <w:p w14:paraId="03500C5D" w14:textId="77777777" w:rsidR="00000000" w:rsidRDefault="001C3AAC">
      <w:pPr>
        <w:pStyle w:val="a"/>
        <w:rPr>
          <w:rFonts w:hint="cs"/>
          <w:rtl/>
        </w:rPr>
      </w:pPr>
    </w:p>
    <w:p w14:paraId="30F6EC15" w14:textId="77777777" w:rsidR="00000000" w:rsidRDefault="001C3AAC">
      <w:pPr>
        <w:pStyle w:val="ac"/>
        <w:rPr>
          <w:rtl/>
        </w:rPr>
      </w:pPr>
      <w:r>
        <w:rPr>
          <w:rFonts w:hint="eastAsia"/>
          <w:rtl/>
        </w:rPr>
        <w:t>אלי</w:t>
      </w:r>
      <w:r>
        <w:rPr>
          <w:rtl/>
        </w:rPr>
        <w:t xml:space="preserve"> אפללו (הליכוד):</w:t>
      </w:r>
    </w:p>
    <w:p w14:paraId="0BCBA020" w14:textId="77777777" w:rsidR="00000000" w:rsidRDefault="001C3AAC">
      <w:pPr>
        <w:pStyle w:val="a"/>
        <w:rPr>
          <w:rFonts w:hint="cs"/>
          <w:rtl/>
        </w:rPr>
      </w:pPr>
    </w:p>
    <w:p w14:paraId="1DCAA27A" w14:textId="77777777" w:rsidR="00000000" w:rsidRDefault="001C3AAC">
      <w:pPr>
        <w:pStyle w:val="a"/>
        <w:rPr>
          <w:rFonts w:hint="cs"/>
          <w:rtl/>
        </w:rPr>
      </w:pPr>
      <w:r>
        <w:rPr>
          <w:rFonts w:hint="cs"/>
          <w:rtl/>
        </w:rPr>
        <w:t>זה נגד טרור.</w:t>
      </w:r>
    </w:p>
    <w:p w14:paraId="01C7D44D" w14:textId="77777777" w:rsidR="00000000" w:rsidRDefault="001C3AAC">
      <w:pPr>
        <w:pStyle w:val="a"/>
        <w:rPr>
          <w:rFonts w:hint="cs"/>
          <w:rtl/>
        </w:rPr>
      </w:pPr>
    </w:p>
    <w:p w14:paraId="6A28475E" w14:textId="77777777" w:rsidR="00000000" w:rsidRDefault="001C3AAC">
      <w:pPr>
        <w:pStyle w:val="SpeakerCon"/>
        <w:rPr>
          <w:rtl/>
        </w:rPr>
      </w:pPr>
      <w:bookmarkStart w:id="451" w:name="FS000000549T21_07_2003_21_23_25"/>
      <w:bookmarkEnd w:id="451"/>
    </w:p>
    <w:p w14:paraId="2646C03D" w14:textId="77777777" w:rsidR="00000000" w:rsidRDefault="001C3AAC">
      <w:pPr>
        <w:pStyle w:val="SpeakerCon"/>
        <w:rPr>
          <w:rtl/>
        </w:rPr>
      </w:pPr>
      <w:r>
        <w:rPr>
          <w:rFonts w:hint="eastAsia"/>
          <w:rtl/>
        </w:rPr>
        <w:t>טלב</w:t>
      </w:r>
      <w:r>
        <w:rPr>
          <w:rtl/>
        </w:rPr>
        <w:t xml:space="preserve"> אלסאנע (רע"ם):</w:t>
      </w:r>
    </w:p>
    <w:p w14:paraId="03499B89" w14:textId="77777777" w:rsidR="00000000" w:rsidRDefault="001C3AAC">
      <w:pPr>
        <w:pStyle w:val="a"/>
        <w:rPr>
          <w:rFonts w:hint="cs"/>
          <w:rtl/>
        </w:rPr>
      </w:pPr>
    </w:p>
    <w:p w14:paraId="39E0932A" w14:textId="77777777" w:rsidR="00000000" w:rsidRDefault="001C3AAC">
      <w:pPr>
        <w:pStyle w:val="a"/>
        <w:rPr>
          <w:rFonts w:hint="cs"/>
          <w:rtl/>
        </w:rPr>
      </w:pPr>
      <w:r>
        <w:rPr>
          <w:rFonts w:hint="cs"/>
          <w:rtl/>
        </w:rPr>
        <w:t xml:space="preserve">ולכן, אם אתה באמת וברצון רוצה לחזק את אבו-מאזן, וזה דבר טוב מאוד, צריך לחזק אותו דרך העם שלו, לתת לעם שלו מה שהעם מרגיש שהוא מצליח לקבל, שיש שינוי היום לעומת מה שהיה לפני 30 יום, </w:t>
      </w:r>
      <w:r>
        <w:rPr>
          <w:rFonts w:hint="cs"/>
          <w:rtl/>
        </w:rPr>
        <w:t xml:space="preserve">אחרת כל העמים ישלמו מחיר כבד. </w:t>
      </w:r>
    </w:p>
    <w:p w14:paraId="777A752B" w14:textId="77777777" w:rsidR="00000000" w:rsidRDefault="001C3AAC">
      <w:pPr>
        <w:pStyle w:val="a"/>
        <w:rPr>
          <w:rFonts w:hint="cs"/>
          <w:rtl/>
        </w:rPr>
      </w:pPr>
    </w:p>
    <w:p w14:paraId="2FEDEB55" w14:textId="77777777" w:rsidR="00000000" w:rsidRDefault="001C3AAC">
      <w:pPr>
        <w:pStyle w:val="a"/>
        <w:rPr>
          <w:rFonts w:hint="cs"/>
          <w:rtl/>
        </w:rPr>
      </w:pPr>
      <w:r>
        <w:rPr>
          <w:rFonts w:hint="cs"/>
          <w:rtl/>
        </w:rPr>
        <w:t xml:space="preserve">מאשימים את הפלסטינים בכל דבר שקורה אצל הפלסטינים. אז אני שואל: איך אתה יכול לדרוש מאבו-מאזן שליטה מוחלטת כשאתה לא מצליח לשלוט בקומץ קטן של מתנחלים? </w:t>
      </w:r>
    </w:p>
    <w:p w14:paraId="5569E755" w14:textId="77777777" w:rsidR="00000000" w:rsidRDefault="001C3AAC">
      <w:pPr>
        <w:pStyle w:val="a"/>
        <w:rPr>
          <w:rFonts w:hint="cs"/>
          <w:rtl/>
        </w:rPr>
      </w:pPr>
    </w:p>
    <w:p w14:paraId="5ADC7E58" w14:textId="77777777" w:rsidR="00000000" w:rsidRDefault="001C3AAC">
      <w:pPr>
        <w:pStyle w:val="ad"/>
        <w:rPr>
          <w:rtl/>
        </w:rPr>
      </w:pPr>
      <w:r>
        <w:rPr>
          <w:rtl/>
        </w:rPr>
        <w:t>היו"ר ראובן ריבלין:</w:t>
      </w:r>
    </w:p>
    <w:p w14:paraId="57E7E756" w14:textId="77777777" w:rsidR="00000000" w:rsidRDefault="001C3AAC">
      <w:pPr>
        <w:pStyle w:val="a"/>
        <w:rPr>
          <w:rtl/>
        </w:rPr>
      </w:pPr>
    </w:p>
    <w:p w14:paraId="76A2A142" w14:textId="77777777" w:rsidR="00000000" w:rsidRDefault="001C3AAC">
      <w:pPr>
        <w:pStyle w:val="a"/>
        <w:rPr>
          <w:rFonts w:hint="cs"/>
          <w:rtl/>
        </w:rPr>
      </w:pPr>
      <w:r>
        <w:rPr>
          <w:rFonts w:hint="cs"/>
          <w:rtl/>
        </w:rPr>
        <w:t>השאלה הובנה.</w:t>
      </w:r>
    </w:p>
    <w:p w14:paraId="58116B11" w14:textId="77777777" w:rsidR="00000000" w:rsidRDefault="001C3AAC">
      <w:pPr>
        <w:pStyle w:val="Speaker"/>
        <w:rPr>
          <w:rFonts w:hint="cs"/>
          <w:rtl/>
        </w:rPr>
      </w:pPr>
      <w:bookmarkStart w:id="452" w:name="FS000000549T21_07_2003_21_25_18"/>
      <w:bookmarkEnd w:id="452"/>
    </w:p>
    <w:p w14:paraId="2F456263" w14:textId="77777777" w:rsidR="00000000" w:rsidRDefault="001C3AAC">
      <w:pPr>
        <w:pStyle w:val="ac"/>
        <w:rPr>
          <w:rtl/>
        </w:rPr>
      </w:pPr>
      <w:r>
        <w:rPr>
          <w:rFonts w:hint="eastAsia"/>
          <w:rtl/>
        </w:rPr>
        <w:t>צבי</w:t>
      </w:r>
      <w:r>
        <w:rPr>
          <w:rtl/>
        </w:rPr>
        <w:t xml:space="preserve"> הנדל (האיחוד הלאומי - ישראל ביתנו):</w:t>
      </w:r>
    </w:p>
    <w:p w14:paraId="13DC496F" w14:textId="77777777" w:rsidR="00000000" w:rsidRDefault="001C3AAC">
      <w:pPr>
        <w:pStyle w:val="a"/>
        <w:rPr>
          <w:rFonts w:hint="cs"/>
          <w:rtl/>
        </w:rPr>
      </w:pPr>
    </w:p>
    <w:p w14:paraId="04F9D629" w14:textId="77777777" w:rsidR="00000000" w:rsidRDefault="001C3AAC">
      <w:pPr>
        <w:pStyle w:val="a"/>
        <w:rPr>
          <w:rFonts w:hint="cs"/>
          <w:rtl/>
        </w:rPr>
      </w:pPr>
      <w:r>
        <w:rPr>
          <w:rFonts w:hint="cs"/>
          <w:rtl/>
        </w:rPr>
        <w:t>- - - הבלתי-חוקי שלך.</w:t>
      </w:r>
    </w:p>
    <w:p w14:paraId="7F998429" w14:textId="77777777" w:rsidR="00000000" w:rsidRDefault="001C3AAC">
      <w:pPr>
        <w:pStyle w:val="Speaker"/>
        <w:rPr>
          <w:rFonts w:hint="cs"/>
          <w:rtl/>
        </w:rPr>
      </w:pPr>
    </w:p>
    <w:p w14:paraId="3F700B9C" w14:textId="77777777" w:rsidR="00000000" w:rsidRDefault="001C3AAC">
      <w:pPr>
        <w:pStyle w:val="SpeakerCon"/>
        <w:rPr>
          <w:rtl/>
        </w:rPr>
      </w:pPr>
      <w:r>
        <w:rPr>
          <w:rFonts w:hint="eastAsia"/>
          <w:rtl/>
        </w:rPr>
        <w:t>טלב</w:t>
      </w:r>
      <w:r>
        <w:rPr>
          <w:rtl/>
        </w:rPr>
        <w:t xml:space="preserve"> אלסאנע (רע"ם):</w:t>
      </w:r>
    </w:p>
    <w:p w14:paraId="487A3D1B" w14:textId="77777777" w:rsidR="00000000" w:rsidRDefault="001C3AAC">
      <w:pPr>
        <w:pStyle w:val="a"/>
        <w:rPr>
          <w:rFonts w:hint="cs"/>
          <w:rtl/>
        </w:rPr>
      </w:pPr>
    </w:p>
    <w:p w14:paraId="1487220F" w14:textId="77777777" w:rsidR="00000000" w:rsidRDefault="001C3AAC">
      <w:pPr>
        <w:pStyle w:val="a"/>
        <w:rPr>
          <w:rFonts w:hint="cs"/>
          <w:rtl/>
        </w:rPr>
      </w:pPr>
      <w:r>
        <w:rPr>
          <w:rFonts w:hint="cs"/>
          <w:rtl/>
        </w:rPr>
        <w:t xml:space="preserve">חבר הכנסת הנדל, שתי אפשרויות, או שראש הממשלה לא שולט והממשלה חלשה, או שראש הממשלה לא רוצה לשלוט, ואז הוא לא יכול לבוא בטענות אל הפלסטינים. יש החלטה, יש חשיבות למלה, צריך לכבד אותה, והמבחן הוא המבחן המעשי. </w:t>
      </w:r>
    </w:p>
    <w:p w14:paraId="1F32467C" w14:textId="77777777" w:rsidR="00000000" w:rsidRDefault="001C3AAC">
      <w:pPr>
        <w:pStyle w:val="a"/>
        <w:rPr>
          <w:rFonts w:hint="cs"/>
          <w:rtl/>
        </w:rPr>
      </w:pPr>
    </w:p>
    <w:p w14:paraId="66C6BCE4" w14:textId="77777777" w:rsidR="00000000" w:rsidRDefault="001C3AAC">
      <w:pPr>
        <w:pStyle w:val="ad"/>
        <w:rPr>
          <w:rtl/>
        </w:rPr>
      </w:pPr>
      <w:r>
        <w:rPr>
          <w:rtl/>
        </w:rPr>
        <w:t>היו"</w:t>
      </w:r>
      <w:r>
        <w:rPr>
          <w:rtl/>
        </w:rPr>
        <w:t>ר ראובן ריבלין:</w:t>
      </w:r>
    </w:p>
    <w:p w14:paraId="7149595B" w14:textId="77777777" w:rsidR="00000000" w:rsidRDefault="001C3AAC">
      <w:pPr>
        <w:pStyle w:val="a"/>
        <w:rPr>
          <w:rtl/>
        </w:rPr>
      </w:pPr>
    </w:p>
    <w:p w14:paraId="25F5F2CB" w14:textId="77777777" w:rsidR="00000000" w:rsidRDefault="001C3AAC">
      <w:pPr>
        <w:pStyle w:val="a"/>
        <w:rPr>
          <w:rFonts w:hint="cs"/>
          <w:rtl/>
        </w:rPr>
      </w:pPr>
      <w:r>
        <w:rPr>
          <w:rFonts w:hint="cs"/>
          <w:rtl/>
        </w:rPr>
        <w:t xml:space="preserve">תודה רבה. למה המשפטים האחרונים שלכם כל כך ארוכים? חבר הכנסת  מגלי והבה, לרשותך חמש דקות, מאוד נעריך אם תקצר. </w:t>
      </w:r>
    </w:p>
    <w:p w14:paraId="67701D9A" w14:textId="77777777" w:rsidR="00000000" w:rsidRDefault="001C3AAC">
      <w:pPr>
        <w:pStyle w:val="a"/>
        <w:rPr>
          <w:rFonts w:hint="cs"/>
          <w:rtl/>
        </w:rPr>
      </w:pPr>
    </w:p>
    <w:p w14:paraId="532C7E34" w14:textId="77777777" w:rsidR="00000000" w:rsidRDefault="001C3AAC">
      <w:pPr>
        <w:pStyle w:val="Speaker"/>
        <w:rPr>
          <w:rtl/>
        </w:rPr>
      </w:pPr>
      <w:bookmarkStart w:id="453" w:name="FS000001030T21_07_2003_21_27_31"/>
      <w:bookmarkStart w:id="454" w:name="_Toc46720124"/>
      <w:bookmarkStart w:id="455" w:name="_Toc50257107"/>
      <w:bookmarkEnd w:id="453"/>
      <w:r>
        <w:rPr>
          <w:rFonts w:hint="eastAsia"/>
          <w:rtl/>
        </w:rPr>
        <w:t>מגלי</w:t>
      </w:r>
      <w:r>
        <w:rPr>
          <w:rtl/>
        </w:rPr>
        <w:t xml:space="preserve"> והבה (הליכוד):</w:t>
      </w:r>
      <w:bookmarkEnd w:id="454"/>
      <w:bookmarkEnd w:id="455"/>
    </w:p>
    <w:p w14:paraId="6CF261E3" w14:textId="77777777" w:rsidR="00000000" w:rsidRDefault="001C3AAC">
      <w:pPr>
        <w:pStyle w:val="a"/>
        <w:rPr>
          <w:rFonts w:hint="cs"/>
          <w:rtl/>
        </w:rPr>
      </w:pPr>
    </w:p>
    <w:p w14:paraId="29A228DE" w14:textId="77777777" w:rsidR="00000000" w:rsidRDefault="001C3AAC">
      <w:pPr>
        <w:pStyle w:val="a"/>
        <w:rPr>
          <w:rFonts w:hint="cs"/>
          <w:rtl/>
        </w:rPr>
      </w:pPr>
      <w:r>
        <w:rPr>
          <w:rFonts w:hint="cs"/>
          <w:rtl/>
        </w:rPr>
        <w:t>אדוני היושב-ראש, מכובדי ראש הממשלה, חברי חברי הכנסת, הדיון כפי שנקבע היום, פינוי המאחזים וההתנחלויות - לטעמ</w:t>
      </w:r>
      <w:r>
        <w:rPr>
          <w:rFonts w:hint="cs"/>
          <w:rtl/>
        </w:rPr>
        <w:t>י זה איננו הנושא. לדעתי צריך לשים את הדברים בצורה ברורה וגלויה על השולחן, בלי העמדת פנים. אנחנו מדברים על תהליך מדיני, ליתר דיוק: כיצד נפעל להגיע לתהליך מדיני שיביא אותנו בסופו לפתרון הסכסוך הישראלי-הפלסטיני אחת ולתמיד.</w:t>
      </w:r>
    </w:p>
    <w:p w14:paraId="4D069999" w14:textId="77777777" w:rsidR="00000000" w:rsidRDefault="001C3AAC">
      <w:pPr>
        <w:pStyle w:val="a"/>
        <w:rPr>
          <w:rFonts w:hint="cs"/>
          <w:rtl/>
        </w:rPr>
      </w:pPr>
    </w:p>
    <w:p w14:paraId="113F7154" w14:textId="77777777" w:rsidR="00000000" w:rsidRDefault="001C3AAC">
      <w:pPr>
        <w:pStyle w:val="a"/>
        <w:rPr>
          <w:rFonts w:hint="cs"/>
          <w:rtl/>
        </w:rPr>
      </w:pPr>
      <w:r>
        <w:rPr>
          <w:rFonts w:hint="cs"/>
          <w:rtl/>
        </w:rPr>
        <w:t>אסור לנו להיתמם כאשר אנחנו מדברים ע</w:t>
      </w:r>
      <w:r>
        <w:rPr>
          <w:rFonts w:hint="cs"/>
          <w:rtl/>
        </w:rPr>
        <w:t>ל תהליך מדיני ועל סיום הסכסוך. אכן, אנו מדברים על ויתורים כואבים, כלשונך, אדוני ראש הממשלה. ואכן, אני ממליץ לחברי בבית זה שיעיינו וילמדו את מפת הדרכים, המבוססת על ביצועים חשובים, שיביאו בסוף לפתרון קבע שכולם מקווים להגיע אליו.</w:t>
      </w:r>
    </w:p>
    <w:p w14:paraId="49EB68D3" w14:textId="77777777" w:rsidR="00000000" w:rsidRDefault="001C3AAC">
      <w:pPr>
        <w:pStyle w:val="a"/>
        <w:rPr>
          <w:rFonts w:hint="cs"/>
          <w:rtl/>
        </w:rPr>
      </w:pPr>
    </w:p>
    <w:p w14:paraId="6721412A" w14:textId="77777777" w:rsidR="00000000" w:rsidRDefault="001C3AAC">
      <w:pPr>
        <w:pStyle w:val="a"/>
        <w:rPr>
          <w:rFonts w:hint="cs"/>
          <w:rtl/>
        </w:rPr>
      </w:pPr>
      <w:r>
        <w:rPr>
          <w:rFonts w:hint="cs"/>
          <w:rtl/>
        </w:rPr>
        <w:t>אחד המושגים  הראשונים שלמדתי</w:t>
      </w:r>
      <w:r>
        <w:rPr>
          <w:rFonts w:hint="cs"/>
          <w:rtl/>
        </w:rPr>
        <w:t xml:space="preserve"> ממך, אדוני ראש הממשלה, היה אחריות הדדית לביצוע, ובאנגלית - </w:t>
      </w:r>
      <w:r>
        <w:t>mutual responsibility</w:t>
      </w:r>
      <w:r>
        <w:rPr>
          <w:rFonts w:hint="cs"/>
          <w:rtl/>
        </w:rPr>
        <w:t>. זהו הבסיס. כאשר כל הנאמר מסוכם בין הצדדים בכל השלבים הברורים והמוסכמים, חייב להתבצע באמצעות צעדים הדדיים אחד לאחד, צעדים בוני-אמון בתחום הביטחוני, הכלכלי וההומניטרי ובתחומים</w:t>
      </w:r>
      <w:r>
        <w:rPr>
          <w:rFonts w:hint="cs"/>
          <w:rtl/>
        </w:rPr>
        <w:t xml:space="preserve"> אחרים.</w:t>
      </w:r>
    </w:p>
    <w:p w14:paraId="01CDD249" w14:textId="77777777" w:rsidR="00000000" w:rsidRDefault="001C3AAC">
      <w:pPr>
        <w:pStyle w:val="a"/>
        <w:rPr>
          <w:rFonts w:hint="cs"/>
          <w:rtl/>
        </w:rPr>
      </w:pPr>
    </w:p>
    <w:p w14:paraId="5008EED2" w14:textId="77777777" w:rsidR="00000000" w:rsidRDefault="001C3AAC">
      <w:pPr>
        <w:pStyle w:val="a"/>
        <w:rPr>
          <w:rFonts w:hint="cs"/>
          <w:rtl/>
        </w:rPr>
      </w:pPr>
      <w:r>
        <w:rPr>
          <w:rFonts w:hint="cs"/>
          <w:rtl/>
        </w:rPr>
        <w:t xml:space="preserve">אפשר בכל זאת להצביע על כך שבזמן האחרון הטרור וההסתה פחתו, וניכר כי אבו-מאזן ואנשיו משקיעים מאמץ בעניין זה. אבל, אי-אפשר במקביל להתעלם מהארגונים האחרים, ה"חמאס" ו"הג'יהאד", שמתחזקים ומאיימים כל הזמן להפסיק את ה"הודנה" ולהרוס את מה שסוכם. </w:t>
      </w:r>
    </w:p>
    <w:p w14:paraId="01BEBFE4" w14:textId="77777777" w:rsidR="00000000" w:rsidRDefault="001C3AAC">
      <w:pPr>
        <w:pStyle w:val="a"/>
        <w:rPr>
          <w:rFonts w:hint="cs"/>
          <w:rtl/>
        </w:rPr>
      </w:pPr>
    </w:p>
    <w:p w14:paraId="0DD450E4" w14:textId="77777777" w:rsidR="00000000" w:rsidRDefault="001C3AAC">
      <w:pPr>
        <w:pStyle w:val="a"/>
        <w:rPr>
          <w:rFonts w:hint="cs"/>
          <w:rtl/>
        </w:rPr>
      </w:pPr>
      <w:r>
        <w:rPr>
          <w:rFonts w:hint="cs"/>
          <w:rtl/>
        </w:rPr>
        <w:t>אדוני הי</w:t>
      </w:r>
      <w:r>
        <w:rPr>
          <w:rFonts w:hint="cs"/>
          <w:rtl/>
        </w:rPr>
        <w:t xml:space="preserve">ושב-ראש, חברי חברי הכנסת, כאשר תהיה לעם הפלסטיני מנהיגות פוליטית נחרצת, שתפעל נגד הטרור והאלימות ונגד ההסתה ותבצע רפורמה פוליטית מקיפה ברשות הפלסטינית, שמטרתה להחזירנו לשולחן המשא-ומתן </w:t>
      </w:r>
      <w:r>
        <w:rPr>
          <w:rtl/>
        </w:rPr>
        <w:t>–</w:t>
      </w:r>
      <w:r>
        <w:rPr>
          <w:rFonts w:hint="cs"/>
          <w:rtl/>
        </w:rPr>
        <w:t xml:space="preserve"> ואני אישית נותן קרדיט לאבו-מאזן שיפעל בהתאם לשלבים שנקבעו והוסכם עליה</w:t>
      </w:r>
      <w:r>
        <w:rPr>
          <w:rFonts w:hint="cs"/>
          <w:rtl/>
        </w:rPr>
        <w:t xml:space="preserve">ם </w:t>
      </w:r>
      <w:r>
        <w:rPr>
          <w:rtl/>
        </w:rPr>
        <w:t>–</w:t>
      </w:r>
      <w:r>
        <w:rPr>
          <w:rFonts w:hint="cs"/>
          <w:rtl/>
        </w:rPr>
        <w:t xml:space="preserve"> אז תידרש ישראל לפעול בנושאים שעליהם התחייבה. ואם הפלסטינים יקיימו </w:t>
      </w:r>
      <w:r>
        <w:rPr>
          <w:rtl/>
        </w:rPr>
        <w:t>–</w:t>
      </w:r>
      <w:r>
        <w:rPr>
          <w:rFonts w:hint="cs"/>
          <w:rtl/>
        </w:rPr>
        <w:t xml:space="preserve"> אנחנו נקיים לפי השלבים שנקבעו במפת הדרכים, לרבות פירוק מאחזים בלתי חוקיים. העיקרון המנחה: אין ביטחון </w:t>
      </w:r>
      <w:r>
        <w:rPr>
          <w:rtl/>
        </w:rPr>
        <w:t>–</w:t>
      </w:r>
      <w:r>
        <w:rPr>
          <w:rFonts w:hint="cs"/>
          <w:rtl/>
        </w:rPr>
        <w:t xml:space="preserve"> אין שלום. המשוואה ידועה ומבוססת על הדדיות. </w:t>
      </w:r>
    </w:p>
    <w:p w14:paraId="2530041D" w14:textId="77777777" w:rsidR="00000000" w:rsidRDefault="001C3AAC">
      <w:pPr>
        <w:pStyle w:val="a"/>
        <w:rPr>
          <w:rFonts w:hint="cs"/>
          <w:rtl/>
        </w:rPr>
      </w:pPr>
    </w:p>
    <w:p w14:paraId="3E1A8961" w14:textId="77777777" w:rsidR="00000000" w:rsidRDefault="001C3AAC">
      <w:pPr>
        <w:pStyle w:val="a"/>
        <w:rPr>
          <w:rFonts w:hint="cs"/>
          <w:rtl/>
        </w:rPr>
      </w:pPr>
      <w:r>
        <w:rPr>
          <w:rFonts w:hint="cs"/>
          <w:rtl/>
        </w:rPr>
        <w:t>ואיך אפשר לבודד את ההדדיות הזאת ממצב</w:t>
      </w:r>
      <w:r>
        <w:rPr>
          <w:rFonts w:hint="cs"/>
          <w:rtl/>
        </w:rPr>
        <w:t xml:space="preserve"> החברה שלנו, מאותו משולש קבוע של ביטחון, כלכלה וחברה? כל אלה ששואלים את עצמם עד כמה הגאוניות הכלכלית תצליח, צריכים גם לשאול את עצמם, אם אותה גאוניות לא קשורה בטבור לאלמנטים אחרים. לדעתי כן, התהליך המדיני ישפיע על התהליך הכלכלי, וכולנו צריכים לשאוף לחזור לש</w:t>
      </w:r>
      <w:r>
        <w:rPr>
          <w:rFonts w:hint="cs"/>
          <w:rtl/>
        </w:rPr>
        <w:t xml:space="preserve">ולחן המשא-ומתן. היום מה שאנו עושים הוא שילוב התקווה עם הניסיון לשלום. בואו ננסה את השלום, בואו ננסה לתת תקווה אמיתית לאזור. </w:t>
      </w:r>
    </w:p>
    <w:p w14:paraId="1B151499" w14:textId="77777777" w:rsidR="00000000" w:rsidRDefault="001C3AAC">
      <w:pPr>
        <w:pStyle w:val="a"/>
        <w:rPr>
          <w:rFonts w:hint="cs"/>
          <w:rtl/>
        </w:rPr>
      </w:pPr>
    </w:p>
    <w:p w14:paraId="12C3FA91" w14:textId="77777777" w:rsidR="00000000" w:rsidRDefault="001C3AAC">
      <w:pPr>
        <w:pStyle w:val="a"/>
        <w:rPr>
          <w:rFonts w:hint="cs"/>
          <w:rtl/>
        </w:rPr>
      </w:pPr>
      <w:r>
        <w:rPr>
          <w:rFonts w:hint="cs"/>
          <w:rtl/>
        </w:rPr>
        <w:t xml:space="preserve">נכון, חברים, יש הבדל בין הרצוי למצוי. אף אחד לא משלה את עצמו שהכול ינוע כמו שאנחנו רוצים, או כמו שמדינה מתוקנת דורשת. הרי עסק לנו </w:t>
      </w:r>
      <w:r>
        <w:rPr>
          <w:rFonts w:hint="cs"/>
          <w:rtl/>
        </w:rPr>
        <w:t>לא עם מדינה דמוקרטית, אלא עם רשות ועם מערכת שממנה נדרשת העמידה בתנאים קשים. על כן לא נוותר עד שאחרון התנאים יתמלא. אבל בואו לא נשכח, שיש ראש ממשלה ויש ממשלה, וצריך לתת להם גיבוי. צריך להפגין אחדות, ולבסוף נגיע להסכמה כואבת, אומנם שנויה במחלוקת, לכאן או לכא</w:t>
      </w:r>
      <w:r>
        <w:rPr>
          <w:rFonts w:hint="cs"/>
          <w:rtl/>
        </w:rPr>
        <w:t xml:space="preserve">ן. זו  תהיה הסכמה שתוביל אותנו הלאה. </w:t>
      </w:r>
    </w:p>
    <w:p w14:paraId="03703D02" w14:textId="77777777" w:rsidR="00000000" w:rsidRDefault="001C3AAC">
      <w:pPr>
        <w:pStyle w:val="a"/>
        <w:rPr>
          <w:rFonts w:hint="cs"/>
          <w:rtl/>
        </w:rPr>
      </w:pPr>
    </w:p>
    <w:p w14:paraId="03E12F47" w14:textId="77777777" w:rsidR="00000000" w:rsidRDefault="001C3AAC">
      <w:pPr>
        <w:pStyle w:val="a"/>
        <w:rPr>
          <w:rFonts w:hint="cs"/>
          <w:rtl/>
        </w:rPr>
      </w:pPr>
      <w:r>
        <w:rPr>
          <w:rFonts w:hint="cs"/>
          <w:rtl/>
        </w:rPr>
        <w:t>יש לי הערה, שאני חוזר עליה, לחברי חברי הכנסת הערבים ולחברי מצד שמאל. תמיד אתם אומרים לנו מה לעשות. אני רוצה לשמוע אתכם, מה אתם אומרים לצד השני, מה עליו לעשות ובאילו תנאים. כשאני אשמע אותם, אולי אני אאמין בכנות דבריהם.</w:t>
      </w:r>
      <w:r>
        <w:rPr>
          <w:rFonts w:hint="cs"/>
          <w:rtl/>
        </w:rPr>
        <w:t xml:space="preserve"> </w:t>
      </w:r>
    </w:p>
    <w:p w14:paraId="70DF5716" w14:textId="77777777" w:rsidR="00000000" w:rsidRDefault="001C3AAC">
      <w:pPr>
        <w:pStyle w:val="a"/>
        <w:rPr>
          <w:rFonts w:hint="cs"/>
          <w:rtl/>
        </w:rPr>
      </w:pPr>
    </w:p>
    <w:p w14:paraId="431CCBD9" w14:textId="77777777" w:rsidR="00000000" w:rsidRDefault="001C3AAC">
      <w:pPr>
        <w:pStyle w:val="ad"/>
        <w:rPr>
          <w:rtl/>
        </w:rPr>
      </w:pPr>
      <w:r>
        <w:rPr>
          <w:rtl/>
        </w:rPr>
        <w:t>היו"ר ראובן ריבלין:</w:t>
      </w:r>
    </w:p>
    <w:p w14:paraId="42C50A31" w14:textId="77777777" w:rsidR="00000000" w:rsidRDefault="001C3AAC">
      <w:pPr>
        <w:pStyle w:val="a"/>
        <w:rPr>
          <w:rtl/>
        </w:rPr>
      </w:pPr>
    </w:p>
    <w:p w14:paraId="1C24C2C9" w14:textId="77777777" w:rsidR="00000000" w:rsidRDefault="001C3AAC">
      <w:pPr>
        <w:pStyle w:val="a"/>
        <w:rPr>
          <w:rFonts w:hint="cs"/>
          <w:rtl/>
        </w:rPr>
      </w:pPr>
      <w:r>
        <w:rPr>
          <w:rFonts w:hint="cs"/>
          <w:rtl/>
        </w:rPr>
        <w:t xml:space="preserve">אני מודה מאוד לחבר הכנסת מגלי והבה. חבר הכנסת אילן ליבוביץ, בבקשה. אחריו </w:t>
      </w:r>
      <w:r>
        <w:rPr>
          <w:rtl/>
        </w:rPr>
        <w:t>–</w:t>
      </w:r>
      <w:r>
        <w:rPr>
          <w:rFonts w:hint="cs"/>
          <w:rtl/>
        </w:rPr>
        <w:t xml:space="preserve"> חבר הכנסת שלום שמחון, אחריו </w:t>
      </w:r>
      <w:r>
        <w:rPr>
          <w:rtl/>
        </w:rPr>
        <w:t>–</w:t>
      </w:r>
      <w:r>
        <w:rPr>
          <w:rFonts w:hint="cs"/>
          <w:rtl/>
        </w:rPr>
        <w:t xml:space="preserve"> חבר הכנסת מיכאל איתן, אחריו </w:t>
      </w:r>
      <w:r>
        <w:rPr>
          <w:rtl/>
        </w:rPr>
        <w:t>–</w:t>
      </w:r>
      <w:r>
        <w:rPr>
          <w:rFonts w:hint="cs"/>
          <w:rtl/>
        </w:rPr>
        <w:t xml:space="preserve"> חבר הכנסת גדעון סער, ואחריו - ראש הממשלה יביע את עמדתו. </w:t>
      </w:r>
    </w:p>
    <w:p w14:paraId="49514959" w14:textId="77777777" w:rsidR="00000000" w:rsidRDefault="001C3AAC">
      <w:pPr>
        <w:pStyle w:val="a"/>
        <w:rPr>
          <w:rFonts w:hint="cs"/>
          <w:rtl/>
        </w:rPr>
      </w:pPr>
    </w:p>
    <w:p w14:paraId="4E77BB3D" w14:textId="77777777" w:rsidR="00000000" w:rsidRDefault="001C3AAC">
      <w:pPr>
        <w:pStyle w:val="Speaker"/>
        <w:rPr>
          <w:rtl/>
        </w:rPr>
      </w:pPr>
      <w:bookmarkStart w:id="456" w:name="FS000001052T21_07_2003_21_30_46"/>
      <w:bookmarkEnd w:id="456"/>
    </w:p>
    <w:p w14:paraId="6257002E" w14:textId="77777777" w:rsidR="00000000" w:rsidRDefault="001C3AAC">
      <w:pPr>
        <w:pStyle w:val="Speaker"/>
        <w:rPr>
          <w:rtl/>
        </w:rPr>
      </w:pPr>
      <w:bookmarkStart w:id="457" w:name="_Toc46720125"/>
      <w:bookmarkStart w:id="458" w:name="_Toc50257108"/>
      <w:r>
        <w:rPr>
          <w:rFonts w:hint="eastAsia"/>
          <w:rtl/>
        </w:rPr>
        <w:t>אילן</w:t>
      </w:r>
      <w:r>
        <w:rPr>
          <w:rtl/>
        </w:rPr>
        <w:t xml:space="preserve"> ליבוביץ (שינוי):</w:t>
      </w:r>
      <w:bookmarkEnd w:id="457"/>
      <w:bookmarkEnd w:id="458"/>
    </w:p>
    <w:p w14:paraId="3EAEC991" w14:textId="77777777" w:rsidR="00000000" w:rsidRDefault="001C3AAC">
      <w:pPr>
        <w:pStyle w:val="a"/>
        <w:rPr>
          <w:rFonts w:hint="cs"/>
          <w:rtl/>
        </w:rPr>
      </w:pPr>
    </w:p>
    <w:p w14:paraId="527785E2" w14:textId="77777777" w:rsidR="00000000" w:rsidRDefault="001C3AAC">
      <w:pPr>
        <w:pStyle w:val="a"/>
        <w:rPr>
          <w:rFonts w:hint="cs"/>
          <w:rtl/>
        </w:rPr>
      </w:pPr>
      <w:r>
        <w:rPr>
          <w:rFonts w:hint="cs"/>
          <w:rtl/>
        </w:rPr>
        <w:t>אדוני היושב-ראש</w:t>
      </w:r>
      <w:r>
        <w:rPr>
          <w:rFonts w:hint="cs"/>
          <w:rtl/>
        </w:rPr>
        <w:t>, אדוני ראש הממשלה, חברי הכנסת וחברותיה, אני מניח שאף אחד מחברי הבית הזה לא מוכן לתת את ידו למעשה שהוא בלתי חוקי, ולכן כל אחד מחברי הבית יכול להסכים, שמה שהוא בלתי חוקי הוא בלתי חוקי, ואנחנו צריכים לטפל בעניין הזה כמו שאנחנו מטפלים בכל עבירה על החוק בכל מק</w:t>
      </w:r>
      <w:r>
        <w:rPr>
          <w:rFonts w:hint="cs"/>
          <w:rtl/>
        </w:rPr>
        <w:t xml:space="preserve">ום אחר בארץ. לכן אנחנו בשינוי מחזקים את ידי ראש הממשלה ושר הביטחון כאשר הם אומרים: אנחנו הולכים לפנות את המאחזים הבלתי-חוקיים. </w:t>
      </w:r>
    </w:p>
    <w:p w14:paraId="4E581082" w14:textId="77777777" w:rsidR="00000000" w:rsidRDefault="001C3AAC">
      <w:pPr>
        <w:pStyle w:val="a"/>
        <w:rPr>
          <w:rFonts w:hint="cs"/>
          <w:rtl/>
        </w:rPr>
      </w:pPr>
    </w:p>
    <w:p w14:paraId="237E2A2A" w14:textId="77777777" w:rsidR="00000000" w:rsidRDefault="001C3AAC">
      <w:pPr>
        <w:pStyle w:val="a"/>
        <w:rPr>
          <w:rFonts w:hint="cs"/>
          <w:rtl/>
        </w:rPr>
      </w:pPr>
      <w:r>
        <w:rPr>
          <w:rFonts w:hint="cs"/>
          <w:rtl/>
        </w:rPr>
        <w:t>אני רוצה להזכיר, חברי הכנסת, במיוחד לחברי הכנסת מהעבודה וממרצ, שבסיכומו של דבר ממשלת ברק, שחבר הכנסת שריד היה שר בה, אפילו הכשי</w:t>
      </w:r>
      <w:r>
        <w:rPr>
          <w:rFonts w:hint="cs"/>
          <w:rtl/>
        </w:rPr>
        <w:t>רה בתקופתה מאחזים בלתי חוקיים. למעלה מ-30 מאחזים בלתי חוקיים הוכשרו על-ידי ממשלת ברק ויוסי שריד. מי שהתמודד על ראשות מפלגת העבודה, חבר הכנסת בן-אליעזר, כאשר היה שר הביטחון, בקושי הצליח לפנות מאחז אחד, וגם זה היה כאשר מצנע נשף בעורפו ערב הפריימריס, והוא היה</w:t>
      </w:r>
      <w:r>
        <w:rPr>
          <w:rFonts w:hint="cs"/>
          <w:rtl/>
        </w:rPr>
        <w:t xml:space="preserve"> צריך להראות לחברי מפלגת העבודה שהוא עושה משהו, אז הוא רץ מהר לפנות את חוות-גלעד, שכבר למחרת עלתה על הקרקע. אז לצעוק פה יפה הם יודעים, אבל בסיכומו של דבר לא היה שר ביטחון עד לשר הביטחון הנוכחי שהצליח להוריד כל כך הרבה מאחזים בלתי חוקיים. </w:t>
      </w:r>
    </w:p>
    <w:p w14:paraId="3A24460E" w14:textId="77777777" w:rsidR="00000000" w:rsidRDefault="001C3AAC">
      <w:pPr>
        <w:pStyle w:val="a"/>
        <w:rPr>
          <w:rFonts w:hint="cs"/>
          <w:rtl/>
        </w:rPr>
      </w:pPr>
    </w:p>
    <w:p w14:paraId="1CA054CA" w14:textId="77777777" w:rsidR="00000000" w:rsidRDefault="001C3AAC">
      <w:pPr>
        <w:pStyle w:val="a"/>
        <w:rPr>
          <w:rFonts w:hint="cs"/>
          <w:rtl/>
        </w:rPr>
      </w:pPr>
      <w:r>
        <w:rPr>
          <w:rFonts w:hint="cs"/>
          <w:rtl/>
        </w:rPr>
        <w:t>עם המספרים אי-אפ</w:t>
      </w:r>
      <w:r>
        <w:rPr>
          <w:rFonts w:hint="cs"/>
          <w:rtl/>
        </w:rPr>
        <w:t>שר להתווכח, עם כל הכבוד לחברי ממפלגת העבודה וממרצ, ולכן צריכים להיות כנים ולומר: נכון, אולי לא פונו כל המאחזים הבלתי-חוקיים, אולי עוד הדרך ארוכה, אבל ההתחלה נעשתה ושר הביטחון הזה הצליח להוריד יותר ממה שהורד לפני כן, ואנחנו עדיין צריכים, אדוני ראש הממשלה, ל</w:t>
      </w:r>
      <w:r>
        <w:rPr>
          <w:rFonts w:hint="cs"/>
          <w:rtl/>
        </w:rPr>
        <w:t xml:space="preserve">א להסכים לכך שעל כל דבר שיורד גם עולה משהו אחר בחזרה. כי כמו שאנחנו מורידים משהו שהוא בלתי חוקי, אסור לנו להסכים שיעלה משהו בלתי חוקי חדש על הקרקע. </w:t>
      </w:r>
    </w:p>
    <w:p w14:paraId="4DE18AB8" w14:textId="77777777" w:rsidR="00000000" w:rsidRDefault="001C3AAC">
      <w:pPr>
        <w:pStyle w:val="a"/>
        <w:rPr>
          <w:rFonts w:hint="cs"/>
          <w:rtl/>
        </w:rPr>
      </w:pPr>
    </w:p>
    <w:p w14:paraId="60939DAB" w14:textId="77777777" w:rsidR="00000000" w:rsidRDefault="001C3AAC">
      <w:pPr>
        <w:pStyle w:val="a"/>
        <w:rPr>
          <w:rFonts w:hint="cs"/>
          <w:rtl/>
        </w:rPr>
      </w:pPr>
      <w:r>
        <w:rPr>
          <w:rFonts w:hint="cs"/>
          <w:rtl/>
        </w:rPr>
        <w:t xml:space="preserve">אני חושב שהדרך שבה התחלנו, שבה הממשלה הזאת התחילה, היא הדרך הנכונה. ואם אנחנו נמשיך בדרך הזאת, ואם הממשלה </w:t>
      </w:r>
      <w:r>
        <w:rPr>
          <w:rFonts w:hint="cs"/>
          <w:rtl/>
        </w:rPr>
        <w:t>הזאת תמשיך בכיוון שבה היא הולכת, ויחד עם שיתוף פעולה מהצד השני - נוכל גם להתקדם ולהתחיל ליישם את מפת הדרכים הלכה למעשה, ואולי בסיכומו של דבר להגיע לשלב הבא. אבל אי-אפשר, אדוני ראש הממשלה, להסכים לכך שמצד אחד אנחנו מפנים מאחזים בלתי חוקיים, ומצד שני עולים ע</w:t>
      </w:r>
      <w:r>
        <w:rPr>
          <w:rFonts w:hint="cs"/>
          <w:rtl/>
        </w:rPr>
        <w:t xml:space="preserve">ל הקרקע מאחזים חדשים. לכן, אדוני ראש הממשלה, אנחנו לפחות מחזקים את ידיך ואת ידיו של שר הביטחון בהורדה של המאחזים הבלתי-חוקיים, ואנחנו עומדים על כך שימשיכו להוריד את אותם מאחזים בלתי חוקיים, אלה שעולים ואלה שימשיכו לעלות. תודה רבה, אדוני. </w:t>
      </w:r>
    </w:p>
    <w:p w14:paraId="1A148762" w14:textId="77777777" w:rsidR="00000000" w:rsidRDefault="001C3AAC">
      <w:pPr>
        <w:pStyle w:val="a"/>
        <w:rPr>
          <w:rFonts w:hint="cs"/>
          <w:rtl/>
        </w:rPr>
      </w:pPr>
    </w:p>
    <w:p w14:paraId="209A8169" w14:textId="77777777" w:rsidR="00000000" w:rsidRDefault="001C3AAC">
      <w:pPr>
        <w:pStyle w:val="ad"/>
        <w:rPr>
          <w:rtl/>
        </w:rPr>
      </w:pPr>
      <w:r>
        <w:rPr>
          <w:rtl/>
        </w:rPr>
        <w:t>היו"ר ראובן ריבל</w:t>
      </w:r>
      <w:r>
        <w:rPr>
          <w:rtl/>
        </w:rPr>
        <w:t>ין:</w:t>
      </w:r>
    </w:p>
    <w:p w14:paraId="62636592" w14:textId="77777777" w:rsidR="00000000" w:rsidRDefault="001C3AAC">
      <w:pPr>
        <w:pStyle w:val="a"/>
        <w:rPr>
          <w:rtl/>
        </w:rPr>
      </w:pPr>
    </w:p>
    <w:p w14:paraId="1A3C765F" w14:textId="77777777" w:rsidR="00000000" w:rsidRDefault="001C3AAC">
      <w:pPr>
        <w:pStyle w:val="a"/>
        <w:rPr>
          <w:rFonts w:hint="cs"/>
          <w:rtl/>
        </w:rPr>
      </w:pPr>
      <w:r>
        <w:rPr>
          <w:rFonts w:hint="cs"/>
          <w:rtl/>
        </w:rPr>
        <w:t xml:space="preserve">אני מודה מאוד לחבר הכנסת אילן ליבוביץ.  חבר הכנסת שלום שמחון, בבקשה. </w:t>
      </w:r>
    </w:p>
    <w:p w14:paraId="1C95D64F" w14:textId="77777777" w:rsidR="00000000" w:rsidRDefault="001C3AAC">
      <w:pPr>
        <w:pStyle w:val="a"/>
        <w:rPr>
          <w:rFonts w:hint="cs"/>
          <w:rtl/>
        </w:rPr>
      </w:pPr>
    </w:p>
    <w:p w14:paraId="3B4B463A" w14:textId="77777777" w:rsidR="00000000" w:rsidRDefault="001C3AAC">
      <w:pPr>
        <w:pStyle w:val="Speaker"/>
        <w:rPr>
          <w:rtl/>
        </w:rPr>
      </w:pPr>
      <w:bookmarkStart w:id="459" w:name="FS000000461T21_07_2003_21_43_03"/>
      <w:bookmarkEnd w:id="459"/>
    </w:p>
    <w:p w14:paraId="51D1FB62" w14:textId="77777777" w:rsidR="00000000" w:rsidRDefault="001C3AAC">
      <w:pPr>
        <w:pStyle w:val="Speaker"/>
        <w:rPr>
          <w:rtl/>
        </w:rPr>
      </w:pPr>
      <w:bookmarkStart w:id="460" w:name="_Toc46720126"/>
      <w:bookmarkStart w:id="461" w:name="_Toc50257109"/>
      <w:r>
        <w:rPr>
          <w:rFonts w:hint="eastAsia"/>
          <w:rtl/>
        </w:rPr>
        <w:t>שלום</w:t>
      </w:r>
      <w:r>
        <w:rPr>
          <w:rtl/>
        </w:rPr>
        <w:t xml:space="preserve"> שמחון (העבודה-מימד):</w:t>
      </w:r>
      <w:bookmarkEnd w:id="460"/>
      <w:bookmarkEnd w:id="461"/>
    </w:p>
    <w:p w14:paraId="7FA5B00C" w14:textId="77777777" w:rsidR="00000000" w:rsidRDefault="001C3AAC">
      <w:pPr>
        <w:pStyle w:val="a"/>
        <w:rPr>
          <w:rFonts w:hint="cs"/>
          <w:rtl/>
        </w:rPr>
      </w:pPr>
    </w:p>
    <w:p w14:paraId="125FA736" w14:textId="77777777" w:rsidR="00000000" w:rsidRDefault="001C3AAC">
      <w:pPr>
        <w:pStyle w:val="a"/>
        <w:rPr>
          <w:rFonts w:hint="cs"/>
          <w:rtl/>
        </w:rPr>
      </w:pPr>
      <w:r>
        <w:rPr>
          <w:rFonts w:hint="cs"/>
          <w:rtl/>
        </w:rPr>
        <w:t xml:space="preserve">אדוני היושב-ראש, חברי חברי הכנסת, אדוני ראש הממשלה, גברתי השרה לקליטת עלייה, ראיתי הבוקר בעיתונים, אדוני ראש הממשלה, את מפת - - - </w:t>
      </w:r>
    </w:p>
    <w:p w14:paraId="7A9E76FD" w14:textId="77777777" w:rsidR="00000000" w:rsidRDefault="001C3AAC">
      <w:pPr>
        <w:pStyle w:val="a"/>
        <w:rPr>
          <w:rFonts w:hint="cs"/>
          <w:rtl/>
        </w:rPr>
      </w:pPr>
    </w:p>
    <w:p w14:paraId="2C47C6D7" w14:textId="77777777" w:rsidR="00000000" w:rsidRDefault="001C3AAC">
      <w:pPr>
        <w:pStyle w:val="ac"/>
        <w:rPr>
          <w:rFonts w:hint="cs"/>
          <w:rtl/>
        </w:rPr>
      </w:pPr>
      <w:r>
        <w:rPr>
          <w:rFonts w:hint="cs"/>
          <w:rtl/>
        </w:rPr>
        <w:t>קריאה:</w:t>
      </w:r>
    </w:p>
    <w:p w14:paraId="58A3F48E" w14:textId="77777777" w:rsidR="00000000" w:rsidRDefault="001C3AAC">
      <w:pPr>
        <w:pStyle w:val="ac"/>
        <w:rPr>
          <w:rFonts w:hint="cs"/>
          <w:rtl/>
        </w:rPr>
      </w:pPr>
    </w:p>
    <w:p w14:paraId="24E9CC3F" w14:textId="77777777" w:rsidR="00000000" w:rsidRDefault="001C3AAC">
      <w:pPr>
        <w:pStyle w:val="a"/>
        <w:rPr>
          <w:rFonts w:hint="cs"/>
          <w:rtl/>
        </w:rPr>
      </w:pPr>
      <w:r>
        <w:rPr>
          <w:rFonts w:hint="cs"/>
          <w:rtl/>
        </w:rPr>
        <w:t>יש כאן עוד ש</w:t>
      </w:r>
      <w:r>
        <w:rPr>
          <w:rFonts w:hint="cs"/>
          <w:rtl/>
        </w:rPr>
        <w:t xml:space="preserve">רים. </w:t>
      </w:r>
    </w:p>
    <w:p w14:paraId="384D4C80" w14:textId="77777777" w:rsidR="00000000" w:rsidRDefault="001C3AAC">
      <w:pPr>
        <w:pStyle w:val="a"/>
        <w:rPr>
          <w:rFonts w:hint="cs"/>
          <w:rtl/>
        </w:rPr>
      </w:pPr>
    </w:p>
    <w:p w14:paraId="087CAC83" w14:textId="77777777" w:rsidR="00000000" w:rsidRDefault="001C3AAC">
      <w:pPr>
        <w:pStyle w:val="SpeakerCon"/>
        <w:rPr>
          <w:rtl/>
        </w:rPr>
      </w:pPr>
      <w:bookmarkStart w:id="462" w:name="FS000000461T21_07_2003_21_44_55C"/>
      <w:bookmarkEnd w:id="462"/>
      <w:r>
        <w:rPr>
          <w:rtl/>
        </w:rPr>
        <w:t>שלום שמחון (העבודה-מימד):</w:t>
      </w:r>
    </w:p>
    <w:p w14:paraId="31F2C12F" w14:textId="77777777" w:rsidR="00000000" w:rsidRDefault="001C3AAC">
      <w:pPr>
        <w:pStyle w:val="a"/>
        <w:rPr>
          <w:rtl/>
        </w:rPr>
      </w:pPr>
    </w:p>
    <w:p w14:paraId="48E9E644" w14:textId="77777777" w:rsidR="00000000" w:rsidRDefault="001C3AAC">
      <w:pPr>
        <w:pStyle w:val="a"/>
        <w:rPr>
          <w:rFonts w:hint="cs"/>
          <w:rtl/>
        </w:rPr>
      </w:pPr>
      <w:r>
        <w:rPr>
          <w:rFonts w:hint="cs"/>
          <w:rtl/>
        </w:rPr>
        <w:t xml:space="preserve">סליחה, השר צחי הנגבי, השר גדעון עזרא - - - </w:t>
      </w:r>
    </w:p>
    <w:p w14:paraId="50338F66" w14:textId="77777777" w:rsidR="00000000" w:rsidRDefault="001C3AAC">
      <w:pPr>
        <w:pStyle w:val="a"/>
        <w:rPr>
          <w:rFonts w:hint="cs"/>
          <w:rtl/>
        </w:rPr>
      </w:pPr>
    </w:p>
    <w:p w14:paraId="65112DF2" w14:textId="77777777" w:rsidR="00000000" w:rsidRDefault="001C3AAC">
      <w:pPr>
        <w:pStyle w:val="ac"/>
        <w:rPr>
          <w:rtl/>
        </w:rPr>
      </w:pPr>
      <w:r>
        <w:rPr>
          <w:rFonts w:hint="eastAsia"/>
          <w:rtl/>
        </w:rPr>
        <w:t>השרה</w:t>
      </w:r>
      <w:r>
        <w:rPr>
          <w:rtl/>
        </w:rPr>
        <w:t xml:space="preserve"> לקליטת העלייה ציפי לבני:</w:t>
      </w:r>
    </w:p>
    <w:p w14:paraId="5F1C7A59" w14:textId="77777777" w:rsidR="00000000" w:rsidRDefault="001C3AAC">
      <w:pPr>
        <w:pStyle w:val="a"/>
        <w:rPr>
          <w:rFonts w:hint="cs"/>
          <w:rtl/>
        </w:rPr>
      </w:pPr>
    </w:p>
    <w:p w14:paraId="628E9593" w14:textId="77777777" w:rsidR="00000000" w:rsidRDefault="001C3AAC">
      <w:pPr>
        <w:pStyle w:val="a"/>
        <w:rPr>
          <w:rFonts w:hint="cs"/>
          <w:rtl/>
        </w:rPr>
      </w:pPr>
      <w:r>
        <w:rPr>
          <w:rFonts w:hint="cs"/>
          <w:rtl/>
        </w:rPr>
        <w:t xml:space="preserve">הוא בירך את כל השרות שנמצאות כאן. </w:t>
      </w:r>
    </w:p>
    <w:p w14:paraId="130D222A" w14:textId="77777777" w:rsidR="00000000" w:rsidRDefault="001C3AAC">
      <w:pPr>
        <w:pStyle w:val="a"/>
        <w:rPr>
          <w:rFonts w:hint="cs"/>
          <w:rtl/>
        </w:rPr>
      </w:pPr>
    </w:p>
    <w:p w14:paraId="79E45F19" w14:textId="77777777" w:rsidR="00000000" w:rsidRDefault="001C3AAC">
      <w:pPr>
        <w:pStyle w:val="SpeakerCon"/>
        <w:rPr>
          <w:rtl/>
        </w:rPr>
      </w:pPr>
      <w:bookmarkStart w:id="463" w:name="FS000000461T21_07_2003_21_45_33C"/>
      <w:bookmarkEnd w:id="463"/>
      <w:r>
        <w:rPr>
          <w:rtl/>
        </w:rPr>
        <w:t>שלום שמחון (העבודה-מימד):</w:t>
      </w:r>
    </w:p>
    <w:p w14:paraId="49214AFA" w14:textId="77777777" w:rsidR="00000000" w:rsidRDefault="001C3AAC">
      <w:pPr>
        <w:pStyle w:val="a"/>
        <w:rPr>
          <w:rtl/>
        </w:rPr>
      </w:pPr>
    </w:p>
    <w:p w14:paraId="1D462D44" w14:textId="77777777" w:rsidR="00000000" w:rsidRDefault="001C3AAC">
      <w:pPr>
        <w:pStyle w:val="a"/>
        <w:rPr>
          <w:rFonts w:hint="cs"/>
          <w:rtl/>
        </w:rPr>
      </w:pPr>
      <w:r>
        <w:rPr>
          <w:rFonts w:hint="cs"/>
          <w:rtl/>
        </w:rPr>
        <w:t xml:space="preserve">את כולם. </w:t>
      </w:r>
    </w:p>
    <w:p w14:paraId="28435861" w14:textId="77777777" w:rsidR="00000000" w:rsidRDefault="001C3AAC">
      <w:pPr>
        <w:pStyle w:val="a"/>
        <w:rPr>
          <w:rFonts w:hint="cs"/>
          <w:rtl/>
        </w:rPr>
      </w:pPr>
    </w:p>
    <w:p w14:paraId="3AA25070" w14:textId="77777777" w:rsidR="00000000" w:rsidRDefault="001C3AAC">
      <w:pPr>
        <w:pStyle w:val="a"/>
        <w:rPr>
          <w:rFonts w:hint="cs"/>
          <w:rtl/>
        </w:rPr>
      </w:pPr>
      <w:r>
        <w:rPr>
          <w:rFonts w:hint="cs"/>
          <w:rtl/>
        </w:rPr>
        <w:t>אדוני ראש הממשלה, ראיתי הבוקר בעיתונים את מפת הדרכים לגליל ולנגב, וראיתי</w:t>
      </w:r>
      <w:r>
        <w:rPr>
          <w:rFonts w:hint="cs"/>
          <w:rtl/>
        </w:rPr>
        <w:t xml:space="preserve"> את שורת היישובים החדשים שהממשלה שלך מתכוונת להקים. מתוך היכרות </w:t>
      </w:r>
      <w:r>
        <w:rPr>
          <w:rtl/>
        </w:rPr>
        <w:t>–</w:t>
      </w:r>
      <w:r>
        <w:rPr>
          <w:rFonts w:hint="cs"/>
          <w:rtl/>
        </w:rPr>
        <w:t xml:space="preserve"> לא כמו שלך </w:t>
      </w:r>
      <w:r>
        <w:rPr>
          <w:rtl/>
        </w:rPr>
        <w:t>–</w:t>
      </w:r>
      <w:r>
        <w:rPr>
          <w:rFonts w:hint="cs"/>
          <w:rtl/>
        </w:rPr>
        <w:t xml:space="preserve"> אבל מתוך היכרות עם הגליל והנגב, אני יודע שיש שם הרבה מאוד מקום גם ליישובים חדשים וגם למתיישבים חדשים. אני גם יודע, אדוני ראש הממשלה, שגם הממשלה שאני ישבתי בה, ממשלה בראשותך, קיב</w:t>
      </w:r>
      <w:r>
        <w:rPr>
          <w:rFonts w:hint="cs"/>
          <w:rtl/>
        </w:rPr>
        <w:t>לה החלטה דומה. שאלתי את עצמי לרגע, האם הכוונה היא למחזר החלטות, או יש כוונה אמיתית, באמת, להקים יישובים חדשים בגליל ובנגב, ובעצם מה המטרה בהקמת היישובים האלה? האם הכוונה היא להציב חזון חדש בפני הנוער הישראלי, ליישב את הגליל ואת הנגב, כמו חזונו של דוד בן-גו</w:t>
      </w:r>
      <w:r>
        <w:rPr>
          <w:rFonts w:hint="cs"/>
          <w:rtl/>
        </w:rPr>
        <w:t xml:space="preserve">ריון, או הכוונה היא להצהרה בלבד? </w:t>
      </w:r>
    </w:p>
    <w:p w14:paraId="7FF4B24C" w14:textId="77777777" w:rsidR="00000000" w:rsidRDefault="001C3AAC">
      <w:pPr>
        <w:pStyle w:val="a"/>
        <w:rPr>
          <w:rFonts w:hint="cs"/>
          <w:rtl/>
        </w:rPr>
      </w:pPr>
    </w:p>
    <w:p w14:paraId="6969171A" w14:textId="77777777" w:rsidR="00000000" w:rsidRDefault="001C3AAC">
      <w:pPr>
        <w:pStyle w:val="a"/>
        <w:rPr>
          <w:rFonts w:hint="cs"/>
          <w:rtl/>
        </w:rPr>
      </w:pPr>
      <w:r>
        <w:rPr>
          <w:rFonts w:hint="cs"/>
          <w:rtl/>
        </w:rPr>
        <w:t xml:space="preserve">אני אומר את הדברים, אדוני ראש הממשלה, כיוון שאני יודע שגם ממשלות קודמות חשבו ליישב את הגליל ואת הנגב, אבל במקום זה הם עסקו בדברים אחרים ולא במעשה האמיתי. לדעתי, אדוני ראש הממשלה, הנושא של המאחזים אינו המעשה האמיתי שממשלה </w:t>
      </w:r>
      <w:r>
        <w:rPr>
          <w:rFonts w:hint="cs"/>
          <w:rtl/>
        </w:rPr>
        <w:t xml:space="preserve">בישראל צריכה לעשות. המעשה האמיתי הוא יישוב הגליל והנגב. </w:t>
      </w:r>
    </w:p>
    <w:p w14:paraId="7FA82645" w14:textId="77777777" w:rsidR="00000000" w:rsidRDefault="001C3AAC">
      <w:pPr>
        <w:pStyle w:val="a"/>
        <w:rPr>
          <w:rFonts w:hint="cs"/>
          <w:rtl/>
        </w:rPr>
      </w:pPr>
    </w:p>
    <w:p w14:paraId="70D11F7F" w14:textId="77777777" w:rsidR="00000000" w:rsidRDefault="001C3AAC">
      <w:pPr>
        <w:pStyle w:val="ac"/>
        <w:rPr>
          <w:rtl/>
        </w:rPr>
      </w:pPr>
      <w:r>
        <w:rPr>
          <w:rFonts w:hint="eastAsia"/>
          <w:rtl/>
        </w:rPr>
        <w:t>אלי</w:t>
      </w:r>
      <w:r>
        <w:rPr>
          <w:rtl/>
        </w:rPr>
        <w:t xml:space="preserve"> אפללו (הליכוד):</w:t>
      </w:r>
    </w:p>
    <w:p w14:paraId="21B243D9" w14:textId="77777777" w:rsidR="00000000" w:rsidRDefault="001C3AAC">
      <w:pPr>
        <w:pStyle w:val="a"/>
        <w:rPr>
          <w:rFonts w:hint="cs"/>
          <w:rtl/>
        </w:rPr>
      </w:pPr>
    </w:p>
    <w:p w14:paraId="4EE1A749" w14:textId="77777777" w:rsidR="00000000" w:rsidRDefault="001C3AAC">
      <w:pPr>
        <w:pStyle w:val="a"/>
        <w:rPr>
          <w:rFonts w:hint="cs"/>
          <w:rtl/>
        </w:rPr>
      </w:pPr>
      <w:r>
        <w:rPr>
          <w:rFonts w:hint="cs"/>
          <w:rtl/>
        </w:rPr>
        <w:t xml:space="preserve">הוא עושה את זה. </w:t>
      </w:r>
    </w:p>
    <w:p w14:paraId="41DB71FD" w14:textId="77777777" w:rsidR="00000000" w:rsidRDefault="001C3AAC">
      <w:pPr>
        <w:pStyle w:val="a"/>
        <w:rPr>
          <w:rFonts w:hint="cs"/>
          <w:rtl/>
        </w:rPr>
      </w:pPr>
    </w:p>
    <w:p w14:paraId="1AB0C1EA" w14:textId="77777777" w:rsidR="00000000" w:rsidRDefault="001C3AAC">
      <w:pPr>
        <w:pStyle w:val="SpeakerCon"/>
        <w:rPr>
          <w:rtl/>
        </w:rPr>
      </w:pPr>
      <w:bookmarkStart w:id="464" w:name="FS000000461T21_07_2003_21_51_59C"/>
      <w:bookmarkEnd w:id="464"/>
    </w:p>
    <w:p w14:paraId="0A0C0108" w14:textId="77777777" w:rsidR="00000000" w:rsidRDefault="001C3AAC">
      <w:pPr>
        <w:pStyle w:val="SpeakerCon"/>
        <w:rPr>
          <w:rtl/>
        </w:rPr>
      </w:pPr>
      <w:r>
        <w:rPr>
          <w:rtl/>
        </w:rPr>
        <w:t>שלום שמחון (העבודה-מימד):</w:t>
      </w:r>
    </w:p>
    <w:p w14:paraId="09904D47" w14:textId="77777777" w:rsidR="00000000" w:rsidRDefault="001C3AAC">
      <w:pPr>
        <w:pStyle w:val="a"/>
        <w:rPr>
          <w:rtl/>
        </w:rPr>
      </w:pPr>
    </w:p>
    <w:p w14:paraId="7FF14733" w14:textId="77777777" w:rsidR="00000000" w:rsidRDefault="001C3AAC">
      <w:pPr>
        <w:pStyle w:val="a"/>
        <w:rPr>
          <w:rFonts w:hint="cs"/>
          <w:rtl/>
        </w:rPr>
      </w:pPr>
      <w:r>
        <w:rPr>
          <w:rFonts w:hint="cs"/>
          <w:rtl/>
        </w:rPr>
        <w:t xml:space="preserve">אני מודה לך, חבר הכנסת אפללו. </w:t>
      </w:r>
    </w:p>
    <w:p w14:paraId="66456862" w14:textId="77777777" w:rsidR="00000000" w:rsidRDefault="001C3AAC">
      <w:pPr>
        <w:pStyle w:val="a"/>
        <w:rPr>
          <w:rFonts w:hint="cs"/>
          <w:rtl/>
        </w:rPr>
      </w:pPr>
    </w:p>
    <w:p w14:paraId="0FC2775C" w14:textId="77777777" w:rsidR="00000000" w:rsidRDefault="001C3AAC">
      <w:pPr>
        <w:pStyle w:val="a"/>
        <w:rPr>
          <w:rFonts w:hint="cs"/>
          <w:rtl/>
        </w:rPr>
      </w:pPr>
      <w:r>
        <w:rPr>
          <w:rFonts w:hint="cs"/>
          <w:rtl/>
        </w:rPr>
        <w:t>אני אומר את הדברים, מכיוון שמנתון שהתפרסם בסוף השבוע שעבר - מאז הקפאת ההתנחלויות על-ידי ממשלת רבין,</w:t>
      </w:r>
      <w:r>
        <w:rPr>
          <w:rFonts w:hint="cs"/>
          <w:rtl/>
        </w:rPr>
        <w:t xml:space="preserve"> נבנו בשטחים כ-30,000 יחידות. אני שואל את עצמי, האם 30,000 היחידות האלה הן 30,000 יחידות שהתמלאו במתיישבים חדשים? האם כל היישובים או ההתנחלויות ביהודה, בשומרון ובחבל-עזה הם יישובים מלאים במתיישבים, הם יישובים מלאים באנשים שרוצים לבוא ולגור שם?</w:t>
      </w:r>
    </w:p>
    <w:p w14:paraId="3269AC49" w14:textId="77777777" w:rsidR="00000000" w:rsidRDefault="001C3AAC">
      <w:pPr>
        <w:pStyle w:val="a"/>
        <w:rPr>
          <w:rFonts w:hint="cs"/>
          <w:rtl/>
        </w:rPr>
      </w:pPr>
    </w:p>
    <w:p w14:paraId="1B033846" w14:textId="77777777" w:rsidR="00000000" w:rsidRDefault="001C3AAC">
      <w:pPr>
        <w:pStyle w:val="ac"/>
        <w:rPr>
          <w:rtl/>
        </w:rPr>
      </w:pPr>
      <w:r>
        <w:rPr>
          <w:rFonts w:hint="eastAsia"/>
          <w:rtl/>
        </w:rPr>
        <w:t>צבי</w:t>
      </w:r>
      <w:r>
        <w:rPr>
          <w:rtl/>
        </w:rPr>
        <w:t xml:space="preserve"> הנדל (ה</w:t>
      </w:r>
      <w:r>
        <w:rPr>
          <w:rtl/>
        </w:rPr>
        <w:t>איחוד הלאומי - ישראל ביתנו):</w:t>
      </w:r>
    </w:p>
    <w:p w14:paraId="6592A168" w14:textId="77777777" w:rsidR="00000000" w:rsidRDefault="001C3AAC">
      <w:pPr>
        <w:pStyle w:val="a"/>
        <w:rPr>
          <w:rFonts w:hint="cs"/>
          <w:rtl/>
        </w:rPr>
      </w:pPr>
    </w:p>
    <w:p w14:paraId="4546F3AA" w14:textId="77777777" w:rsidR="00000000" w:rsidRDefault="001C3AAC">
      <w:pPr>
        <w:pStyle w:val="a"/>
        <w:rPr>
          <w:rFonts w:hint="cs"/>
          <w:rtl/>
        </w:rPr>
      </w:pPr>
      <w:r>
        <w:rPr>
          <w:rFonts w:hint="cs"/>
          <w:rtl/>
        </w:rPr>
        <w:t xml:space="preserve">הרבה יותר. </w:t>
      </w:r>
    </w:p>
    <w:p w14:paraId="4DFE9547" w14:textId="77777777" w:rsidR="00000000" w:rsidRDefault="001C3AAC">
      <w:pPr>
        <w:pStyle w:val="Speaker"/>
        <w:rPr>
          <w:rFonts w:hint="cs"/>
          <w:rtl/>
        </w:rPr>
      </w:pPr>
      <w:bookmarkStart w:id="465" w:name="FS000000461T21_07_2003_21_17_04"/>
      <w:bookmarkEnd w:id="465"/>
    </w:p>
    <w:p w14:paraId="3AB19A70" w14:textId="77777777" w:rsidR="00000000" w:rsidRDefault="001C3AAC">
      <w:pPr>
        <w:pStyle w:val="SpeakerCon"/>
        <w:rPr>
          <w:rtl/>
        </w:rPr>
      </w:pPr>
      <w:bookmarkStart w:id="466" w:name="FS000000461T21_07_2003_21_17_10C"/>
      <w:bookmarkEnd w:id="466"/>
      <w:r>
        <w:rPr>
          <w:rtl/>
        </w:rPr>
        <w:t>שלום שמחון (העבודה-מימד):</w:t>
      </w:r>
    </w:p>
    <w:p w14:paraId="4A7E85C4" w14:textId="77777777" w:rsidR="00000000" w:rsidRDefault="001C3AAC">
      <w:pPr>
        <w:pStyle w:val="a"/>
        <w:rPr>
          <w:rtl/>
        </w:rPr>
      </w:pPr>
    </w:p>
    <w:p w14:paraId="72DE8A30" w14:textId="77777777" w:rsidR="00000000" w:rsidRDefault="001C3AAC">
      <w:pPr>
        <w:pStyle w:val="a"/>
        <w:rPr>
          <w:rFonts w:hint="cs"/>
          <w:rtl/>
        </w:rPr>
      </w:pPr>
      <w:r>
        <w:rPr>
          <w:rFonts w:hint="cs"/>
          <w:rtl/>
        </w:rPr>
        <w:t>או שהבנייה שם נועדה, בסופו של דבר, בעיקר לגרות את אלה שאנחנו מתכוונים לעשות אתם שלום?</w:t>
      </w:r>
    </w:p>
    <w:p w14:paraId="5E685968" w14:textId="77777777" w:rsidR="00000000" w:rsidRDefault="001C3AAC">
      <w:pPr>
        <w:pStyle w:val="a"/>
        <w:rPr>
          <w:rFonts w:hint="cs"/>
          <w:rtl/>
        </w:rPr>
      </w:pPr>
    </w:p>
    <w:p w14:paraId="643AE24A" w14:textId="77777777" w:rsidR="00000000" w:rsidRDefault="001C3AAC">
      <w:pPr>
        <w:pStyle w:val="a"/>
        <w:rPr>
          <w:rFonts w:hint="cs"/>
          <w:rtl/>
        </w:rPr>
      </w:pPr>
      <w:r>
        <w:rPr>
          <w:rFonts w:hint="cs"/>
          <w:rtl/>
        </w:rPr>
        <w:t xml:space="preserve">אדוני ראש הממשלה, אני הייתי שר חקלאות בממשלתך. במסגרת הזאת ביקרתי במועצה האזורית דרום הר-חברון. שם </w:t>
      </w:r>
      <w:r>
        <w:rPr>
          <w:rFonts w:hint="cs"/>
          <w:rtl/>
        </w:rPr>
        <w:t>לקח אותי ראש המועצה לאחד המאחזים. שאלתי אותו איך התהליך מתרחש. הוא אמר: אנחנו נצמדים לדופן של היישוב, ואנחנו מציבים שם קרוון. לדופן של היישוב - יש גם שתי אפשרויות: או להרחיב את הגדר או להחליט שבסופו של דבר מקימים שם מאחז, שהכוונה שלו לא יותר מאשר לגרות, כי</w:t>
      </w:r>
      <w:r>
        <w:rPr>
          <w:rFonts w:hint="cs"/>
          <w:rtl/>
        </w:rPr>
        <w:t>וון שהוא לא נותן דבר. לא על כל גבעה שלטת קם מאחז חדש. אני מציין את זה, כיוון ששאלתי אותו אחרי שהציבו את הקרוון במקום הזה, מה המטרה שלו, כי בסמוך עמד גדוד חי"ר, שבעצם הגן על אותה התנחלות באותו מקום שבו אני הייתי. שאלתי אותו ממה מתפרנס המאחז הזה שהיה בו קרוו</w:t>
      </w:r>
      <w:r>
        <w:rPr>
          <w:rFonts w:hint="cs"/>
          <w:rtl/>
        </w:rPr>
        <w:t xml:space="preserve">ן אחד ואולי עוד שני אנשים. הוא אמר שיש שם איזו חלקה, שייתנו להם איזו מכסת מים קטנה וייתנו להם לעבוד קצת בחקלאות. </w:t>
      </w:r>
    </w:p>
    <w:p w14:paraId="42082639" w14:textId="77777777" w:rsidR="00000000" w:rsidRDefault="001C3AAC">
      <w:pPr>
        <w:pStyle w:val="a"/>
        <w:rPr>
          <w:rFonts w:hint="cs"/>
          <w:rtl/>
        </w:rPr>
      </w:pPr>
    </w:p>
    <w:p w14:paraId="4DAF1D6A" w14:textId="77777777" w:rsidR="00000000" w:rsidRDefault="001C3AAC">
      <w:pPr>
        <w:pStyle w:val="a"/>
        <w:rPr>
          <w:rFonts w:hint="cs"/>
          <w:rtl/>
        </w:rPr>
      </w:pPr>
      <w:r>
        <w:rPr>
          <w:rFonts w:hint="cs"/>
          <w:rtl/>
        </w:rPr>
        <w:t>בסופו של דבר, האם זה משיג את המטרה האמיתית שלשמה זה נועד, או שאנחנו ממשיכים לעסוק כבר שנים, אדוני ראש הממשלה, בהקמה של מאחזים שבסופו של דבר כ</w:t>
      </w:r>
      <w:r>
        <w:rPr>
          <w:rFonts w:hint="cs"/>
          <w:rtl/>
        </w:rPr>
        <w:t>ולנו מבינים שגם הם יפונו? האם לא כדאי לנו להשקיע את  מירב האנרגיה שלנו בהפניית המשאבים ליישובי הגליל והנגב, שזו מטרה אמיתית וראויה לשמה? גם כאשר הסתכלתי באותה מפה בגליל, אני משוכנע, אדוני ראש הממשלה, כמי שעמד בראש מפעל ההתיישבות של המצפים בגליל, שיש עוד הר</w:t>
      </w:r>
      <w:r>
        <w:rPr>
          <w:rFonts w:hint="cs"/>
          <w:rtl/>
        </w:rPr>
        <w:t xml:space="preserve">בה מאוד מקום ליישב בגליל, להקים הרבה יותר יישובים משיש באותה מפה שפורסמה היום. </w:t>
      </w:r>
    </w:p>
    <w:p w14:paraId="52085B00" w14:textId="77777777" w:rsidR="00000000" w:rsidRDefault="001C3AAC">
      <w:pPr>
        <w:pStyle w:val="a"/>
        <w:rPr>
          <w:rFonts w:hint="cs"/>
          <w:rtl/>
        </w:rPr>
      </w:pPr>
    </w:p>
    <w:p w14:paraId="2597F3A1" w14:textId="77777777" w:rsidR="00000000" w:rsidRDefault="001C3AAC">
      <w:pPr>
        <w:pStyle w:val="a"/>
        <w:rPr>
          <w:rFonts w:hint="cs"/>
          <w:rtl/>
        </w:rPr>
      </w:pPr>
      <w:r>
        <w:rPr>
          <w:rFonts w:hint="cs"/>
          <w:rtl/>
        </w:rPr>
        <w:t>אני חושב שנכון יעשו ממשלות ישראל אם ישקיעו את מירב האנרגיה ואת מירב המאמצים שעומדים לרשותנו בהפניית מתיישבים חדשים לגליל ולנגב. זה המקום שצריך להיות בו. כי אם בסופו של דבר לעת</w:t>
      </w:r>
      <w:r>
        <w:rPr>
          <w:rFonts w:hint="cs"/>
          <w:rtl/>
        </w:rPr>
        <w:t xml:space="preserve"> שלום, אדוני ראש הממשלה, יש כוונה לפנות, השאלה המרכזית היא בעצם למה הקמנו את אותם מאחזים ועל מה הם שולטים. אם מראש הדבר הזה נועד לפינוי ומראש בסופו של דבר הוא תוקצב </w:t>
      </w:r>
      <w:r>
        <w:rPr>
          <w:rtl/>
        </w:rPr>
        <w:t>–</w:t>
      </w:r>
      <w:r>
        <w:rPr>
          <w:rFonts w:hint="cs"/>
          <w:rtl/>
        </w:rPr>
        <w:t xml:space="preserve"> אני, אגב, גם לא יודע על-ידי איזה משרד ממשלתי מתוקצבת הקמת המאחזים החדשים, כי מי שמשלם את </w:t>
      </w:r>
      <w:r>
        <w:rPr>
          <w:rFonts w:hint="cs"/>
          <w:rtl/>
        </w:rPr>
        <w:t>העניין בסופו של דבר - - -</w:t>
      </w:r>
    </w:p>
    <w:p w14:paraId="516A3F27" w14:textId="77777777" w:rsidR="00000000" w:rsidRDefault="001C3AAC">
      <w:pPr>
        <w:pStyle w:val="a"/>
        <w:rPr>
          <w:rFonts w:hint="cs"/>
          <w:rtl/>
        </w:rPr>
      </w:pPr>
    </w:p>
    <w:p w14:paraId="7405A8EF" w14:textId="77777777" w:rsidR="00000000" w:rsidRDefault="001C3AAC">
      <w:pPr>
        <w:pStyle w:val="ac"/>
        <w:rPr>
          <w:rtl/>
        </w:rPr>
      </w:pPr>
    </w:p>
    <w:p w14:paraId="182EDD00" w14:textId="77777777" w:rsidR="00000000" w:rsidRDefault="001C3AAC">
      <w:pPr>
        <w:pStyle w:val="ac"/>
        <w:rPr>
          <w:rtl/>
        </w:rPr>
      </w:pPr>
      <w:r>
        <w:rPr>
          <w:rFonts w:hint="eastAsia"/>
          <w:rtl/>
        </w:rPr>
        <w:t>אברהם</w:t>
      </w:r>
      <w:r>
        <w:rPr>
          <w:rtl/>
        </w:rPr>
        <w:t xml:space="preserve"> בורג (העבודה-מימד):</w:t>
      </w:r>
    </w:p>
    <w:p w14:paraId="58E10C5C" w14:textId="77777777" w:rsidR="00000000" w:rsidRDefault="001C3AAC">
      <w:pPr>
        <w:pStyle w:val="a"/>
        <w:rPr>
          <w:rFonts w:hint="cs"/>
          <w:rtl/>
        </w:rPr>
      </w:pPr>
    </w:p>
    <w:p w14:paraId="4CA40A93" w14:textId="77777777" w:rsidR="00000000" w:rsidRDefault="001C3AAC">
      <w:pPr>
        <w:pStyle w:val="a"/>
        <w:rPr>
          <w:rFonts w:hint="cs"/>
          <w:rtl/>
        </w:rPr>
      </w:pPr>
      <w:r>
        <w:rPr>
          <w:rFonts w:hint="cs"/>
          <w:rtl/>
        </w:rPr>
        <w:t xml:space="preserve">החטיבה להתיישבות. </w:t>
      </w:r>
    </w:p>
    <w:p w14:paraId="4C368B7C" w14:textId="77777777" w:rsidR="00000000" w:rsidRDefault="001C3AAC">
      <w:pPr>
        <w:pStyle w:val="a"/>
        <w:rPr>
          <w:rFonts w:hint="cs"/>
          <w:rtl/>
        </w:rPr>
      </w:pPr>
    </w:p>
    <w:p w14:paraId="6391E4F8" w14:textId="77777777" w:rsidR="00000000" w:rsidRDefault="001C3AAC">
      <w:pPr>
        <w:pStyle w:val="SpeakerCon"/>
        <w:rPr>
          <w:rtl/>
        </w:rPr>
      </w:pPr>
      <w:bookmarkStart w:id="467" w:name="FS000000461T21_07_2003_21_22_32C"/>
      <w:bookmarkEnd w:id="467"/>
      <w:r>
        <w:rPr>
          <w:rtl/>
        </w:rPr>
        <w:t>שלום שמחון (העבודה-מימד):</w:t>
      </w:r>
    </w:p>
    <w:p w14:paraId="6F09DE86" w14:textId="77777777" w:rsidR="00000000" w:rsidRDefault="001C3AAC">
      <w:pPr>
        <w:pStyle w:val="a"/>
        <w:rPr>
          <w:rtl/>
        </w:rPr>
      </w:pPr>
    </w:p>
    <w:p w14:paraId="68AAB21D" w14:textId="77777777" w:rsidR="00000000" w:rsidRDefault="001C3AAC">
      <w:pPr>
        <w:pStyle w:val="a"/>
        <w:rPr>
          <w:rFonts w:hint="cs"/>
          <w:rtl/>
        </w:rPr>
      </w:pPr>
      <w:r>
        <w:rPr>
          <w:rFonts w:hint="cs"/>
          <w:rtl/>
        </w:rPr>
        <w:t>אתה אומר שזה מתקציב החטיבה להתיישבות? זה דבר מעניין, ששווה שפעם ייבדק על-ידי גורמים מוסכמים, כדי להבין איך יכול להיות שמקימים כל כך הרבה מאחזים ושום  משרד</w:t>
      </w:r>
      <w:r>
        <w:rPr>
          <w:rFonts w:hint="cs"/>
          <w:rtl/>
        </w:rPr>
        <w:t xml:space="preserve"> ממשלתי לא יודע שהוא אכן מממן את זה. תודה, אדוני היושב-ראש. </w:t>
      </w:r>
    </w:p>
    <w:p w14:paraId="777FF10D" w14:textId="77777777" w:rsidR="00000000" w:rsidRDefault="001C3AAC">
      <w:pPr>
        <w:pStyle w:val="a"/>
        <w:rPr>
          <w:rFonts w:hint="cs"/>
          <w:rtl/>
        </w:rPr>
      </w:pPr>
    </w:p>
    <w:p w14:paraId="024F7CDB" w14:textId="77777777" w:rsidR="00000000" w:rsidRDefault="001C3AAC">
      <w:pPr>
        <w:pStyle w:val="ad"/>
        <w:rPr>
          <w:rtl/>
        </w:rPr>
      </w:pPr>
      <w:r>
        <w:rPr>
          <w:rtl/>
        </w:rPr>
        <w:t>היו"ר ראובן ריבלין:</w:t>
      </w:r>
    </w:p>
    <w:p w14:paraId="3E759E39" w14:textId="77777777" w:rsidR="00000000" w:rsidRDefault="001C3AAC">
      <w:pPr>
        <w:pStyle w:val="a"/>
        <w:rPr>
          <w:rtl/>
        </w:rPr>
      </w:pPr>
    </w:p>
    <w:p w14:paraId="4143C12F" w14:textId="77777777" w:rsidR="00000000" w:rsidRDefault="001C3AAC">
      <w:pPr>
        <w:pStyle w:val="a"/>
        <w:rPr>
          <w:rtl/>
        </w:rPr>
      </w:pPr>
      <w:r>
        <w:rPr>
          <w:rFonts w:hint="cs"/>
          <w:rtl/>
        </w:rPr>
        <w:t>צר לי, אחי היקר, חבר הכנסת שמחון. רבותי חברי הכנסת, חבר הכנסת גדעון סער. לרשות אדוני חמש דקות, כי חבר הכנסת איתן אינו נמצא כאן. אדוני יכול לנצל את כל זמן סיעתו, אבל אני בטוח</w:t>
      </w:r>
      <w:r>
        <w:rPr>
          <w:rFonts w:hint="cs"/>
          <w:rtl/>
        </w:rPr>
        <w:t xml:space="preserve"> שאין צורך בזה. לאחר חבר הכנסת גדעון סער ישיב ראש הממשלה לכל הדוברים. נא לצלצל, על מנת להודיע שראש הממשלה מדבר. </w:t>
      </w:r>
    </w:p>
    <w:p w14:paraId="5F56F5B3" w14:textId="77777777" w:rsidR="00000000" w:rsidRDefault="001C3AAC">
      <w:pPr>
        <w:pStyle w:val="Speaker"/>
        <w:rPr>
          <w:rFonts w:hint="cs"/>
          <w:rtl/>
        </w:rPr>
      </w:pPr>
    </w:p>
    <w:p w14:paraId="261CB4C3" w14:textId="77777777" w:rsidR="00000000" w:rsidRDefault="001C3AAC">
      <w:pPr>
        <w:pStyle w:val="Speaker"/>
        <w:rPr>
          <w:rtl/>
        </w:rPr>
      </w:pPr>
      <w:bookmarkStart w:id="468" w:name="FS000001027T21_07_2003_21_24_03"/>
      <w:bookmarkStart w:id="469" w:name="_Toc46720127"/>
      <w:bookmarkStart w:id="470" w:name="_Toc50257110"/>
      <w:bookmarkEnd w:id="468"/>
      <w:r>
        <w:rPr>
          <w:rtl/>
        </w:rPr>
        <w:t>גדעון סער (הליכוד):</w:t>
      </w:r>
      <w:bookmarkEnd w:id="469"/>
      <w:bookmarkEnd w:id="470"/>
    </w:p>
    <w:p w14:paraId="364F636C" w14:textId="77777777" w:rsidR="00000000" w:rsidRDefault="001C3AAC">
      <w:pPr>
        <w:pStyle w:val="a"/>
        <w:rPr>
          <w:rFonts w:hint="cs"/>
          <w:rtl/>
        </w:rPr>
      </w:pPr>
    </w:p>
    <w:p w14:paraId="1EA6041F" w14:textId="77777777" w:rsidR="00000000" w:rsidRDefault="001C3AAC">
      <w:pPr>
        <w:pStyle w:val="a"/>
        <w:rPr>
          <w:rFonts w:hint="cs"/>
          <w:rtl/>
        </w:rPr>
      </w:pPr>
      <w:r>
        <w:rPr>
          <w:rFonts w:hint="cs"/>
          <w:rtl/>
        </w:rPr>
        <w:t>אדוני ראש הממשלה, כנסת נכבדה, כותרת הדיון היום היא: פינוי המאחזים וההתנחלויות. אני יכול להבין גורמים מסוימים באופוזיציה ש</w:t>
      </w:r>
      <w:r>
        <w:rPr>
          <w:rFonts w:hint="cs"/>
          <w:rtl/>
        </w:rPr>
        <w:t xml:space="preserve">יש להם תשוקה בעניין הזה של פינוי מאחזים, אבל איך הכנסתם התנחלויות? מה הקשר עכשיו? אתם לא מכירים את ההסכמים שאתם הבאתם לבית הזה, שלפיהם כל נושא ההתיישבות הוא נושא רלוונטי - - - </w:t>
      </w:r>
    </w:p>
    <w:p w14:paraId="61F8E397" w14:textId="77777777" w:rsidR="00000000" w:rsidRDefault="001C3AAC">
      <w:pPr>
        <w:pStyle w:val="a"/>
        <w:rPr>
          <w:rFonts w:hint="cs"/>
          <w:rtl/>
        </w:rPr>
      </w:pPr>
    </w:p>
    <w:p w14:paraId="243FF8E4" w14:textId="77777777" w:rsidR="00000000" w:rsidRDefault="001C3AAC">
      <w:pPr>
        <w:pStyle w:val="ac"/>
        <w:rPr>
          <w:rtl/>
        </w:rPr>
      </w:pPr>
      <w:r>
        <w:rPr>
          <w:rFonts w:hint="eastAsia"/>
          <w:rtl/>
        </w:rPr>
        <w:t>אבשלום</w:t>
      </w:r>
      <w:r>
        <w:rPr>
          <w:rtl/>
        </w:rPr>
        <w:t xml:space="preserve"> וילן (מרצ):</w:t>
      </w:r>
    </w:p>
    <w:p w14:paraId="453BFEEC" w14:textId="77777777" w:rsidR="00000000" w:rsidRDefault="001C3AAC">
      <w:pPr>
        <w:pStyle w:val="a"/>
        <w:rPr>
          <w:rFonts w:hint="cs"/>
          <w:rtl/>
        </w:rPr>
      </w:pPr>
    </w:p>
    <w:p w14:paraId="29AF7123" w14:textId="77777777" w:rsidR="00000000" w:rsidRDefault="001C3AAC">
      <w:pPr>
        <w:pStyle w:val="a"/>
        <w:rPr>
          <w:rFonts w:hint="cs"/>
          <w:rtl/>
        </w:rPr>
      </w:pPr>
      <w:r>
        <w:rPr>
          <w:rFonts w:hint="cs"/>
          <w:rtl/>
        </w:rPr>
        <w:t>איך אתה הבאת לפני שבוע הצעת החלטה כשראש הממשלה היה בנורבגי</w:t>
      </w:r>
      <w:r>
        <w:rPr>
          <w:rFonts w:hint="cs"/>
          <w:rtl/>
        </w:rPr>
        <w:t xml:space="preserve">ה, ואותי באו לשאול חברי פרלמנט נורבגים, מי זה גדעון סער שמוציא החלטות נגד ראש הממשלה. </w:t>
      </w:r>
    </w:p>
    <w:p w14:paraId="4A94178B" w14:textId="77777777" w:rsidR="00000000" w:rsidRDefault="001C3AAC">
      <w:pPr>
        <w:pStyle w:val="a"/>
        <w:rPr>
          <w:rFonts w:hint="cs"/>
          <w:rtl/>
        </w:rPr>
      </w:pPr>
    </w:p>
    <w:p w14:paraId="2E580271" w14:textId="77777777" w:rsidR="00000000" w:rsidRDefault="001C3AAC">
      <w:pPr>
        <w:pStyle w:val="ac"/>
        <w:rPr>
          <w:rtl/>
        </w:rPr>
      </w:pPr>
      <w:r>
        <w:rPr>
          <w:rFonts w:hint="eastAsia"/>
          <w:rtl/>
        </w:rPr>
        <w:t>ג</w:t>
      </w:r>
      <w:r>
        <w:rPr>
          <w:rtl/>
        </w:rPr>
        <w:t>'מאל זחאלקה (בל"ד):</w:t>
      </w:r>
    </w:p>
    <w:p w14:paraId="016285D1" w14:textId="77777777" w:rsidR="00000000" w:rsidRDefault="001C3AAC">
      <w:pPr>
        <w:pStyle w:val="a"/>
        <w:rPr>
          <w:rFonts w:hint="cs"/>
          <w:rtl/>
        </w:rPr>
      </w:pPr>
    </w:p>
    <w:p w14:paraId="3BB45175" w14:textId="77777777" w:rsidR="00000000" w:rsidRDefault="001C3AAC">
      <w:pPr>
        <w:pStyle w:val="a"/>
        <w:rPr>
          <w:rFonts w:hint="cs"/>
          <w:rtl/>
        </w:rPr>
      </w:pPr>
      <w:r>
        <w:rPr>
          <w:rFonts w:hint="cs"/>
          <w:rtl/>
        </w:rPr>
        <w:t>- - -</w:t>
      </w:r>
    </w:p>
    <w:p w14:paraId="0FA5C7A1" w14:textId="77777777" w:rsidR="00000000" w:rsidRDefault="001C3AAC">
      <w:pPr>
        <w:pStyle w:val="a"/>
        <w:rPr>
          <w:rFonts w:hint="cs"/>
          <w:rtl/>
        </w:rPr>
      </w:pPr>
    </w:p>
    <w:p w14:paraId="65E82D6C" w14:textId="77777777" w:rsidR="00000000" w:rsidRDefault="001C3AAC">
      <w:pPr>
        <w:pStyle w:val="ac"/>
        <w:rPr>
          <w:rtl/>
        </w:rPr>
      </w:pPr>
      <w:r>
        <w:rPr>
          <w:rFonts w:hint="eastAsia"/>
          <w:rtl/>
        </w:rPr>
        <w:t>טלב</w:t>
      </w:r>
      <w:r>
        <w:rPr>
          <w:rtl/>
        </w:rPr>
        <w:t xml:space="preserve"> אלסאנע (רע"ם):</w:t>
      </w:r>
    </w:p>
    <w:p w14:paraId="17238272" w14:textId="77777777" w:rsidR="00000000" w:rsidRDefault="001C3AAC">
      <w:pPr>
        <w:pStyle w:val="a"/>
        <w:rPr>
          <w:rFonts w:hint="cs"/>
          <w:rtl/>
        </w:rPr>
      </w:pPr>
    </w:p>
    <w:p w14:paraId="48500CB5" w14:textId="77777777" w:rsidR="00000000" w:rsidRDefault="001C3AAC">
      <w:pPr>
        <w:pStyle w:val="a"/>
        <w:rPr>
          <w:rFonts w:hint="cs"/>
          <w:rtl/>
        </w:rPr>
      </w:pPr>
      <w:r>
        <w:rPr>
          <w:rFonts w:hint="cs"/>
          <w:rtl/>
        </w:rPr>
        <w:t>- - -</w:t>
      </w:r>
    </w:p>
    <w:p w14:paraId="4204458F" w14:textId="77777777" w:rsidR="00000000" w:rsidRDefault="001C3AAC">
      <w:pPr>
        <w:pStyle w:val="a"/>
        <w:rPr>
          <w:rtl/>
        </w:rPr>
      </w:pPr>
    </w:p>
    <w:p w14:paraId="38ED5591" w14:textId="77777777" w:rsidR="00000000" w:rsidRDefault="001C3AAC">
      <w:pPr>
        <w:pStyle w:val="SpeakerCon"/>
        <w:rPr>
          <w:rtl/>
        </w:rPr>
      </w:pPr>
      <w:bookmarkStart w:id="471" w:name="FS000001027T21_07_2003_21_27_26C"/>
      <w:bookmarkEnd w:id="471"/>
      <w:r>
        <w:rPr>
          <w:rtl/>
        </w:rPr>
        <w:t>גדעון סער (הליכוד):</w:t>
      </w:r>
    </w:p>
    <w:p w14:paraId="03F8749F" w14:textId="77777777" w:rsidR="00000000" w:rsidRDefault="001C3AAC">
      <w:pPr>
        <w:pStyle w:val="a"/>
        <w:rPr>
          <w:rtl/>
        </w:rPr>
      </w:pPr>
    </w:p>
    <w:p w14:paraId="6D9E9C2D" w14:textId="77777777" w:rsidR="00000000" w:rsidRDefault="001C3AAC">
      <w:pPr>
        <w:pStyle w:val="a"/>
        <w:rPr>
          <w:rFonts w:hint="cs"/>
          <w:rtl/>
        </w:rPr>
      </w:pPr>
      <w:r>
        <w:rPr>
          <w:rFonts w:hint="cs"/>
          <w:rtl/>
        </w:rPr>
        <w:t xml:space="preserve">אני אענה לך על זה פעמיים. </w:t>
      </w:r>
    </w:p>
    <w:p w14:paraId="78DA4ED3" w14:textId="77777777" w:rsidR="00000000" w:rsidRDefault="001C3AAC">
      <w:pPr>
        <w:pStyle w:val="a"/>
        <w:rPr>
          <w:rFonts w:hint="cs"/>
          <w:rtl/>
        </w:rPr>
      </w:pPr>
    </w:p>
    <w:p w14:paraId="6A0EE4D1" w14:textId="77777777" w:rsidR="00000000" w:rsidRDefault="001C3AAC">
      <w:pPr>
        <w:pStyle w:val="ac"/>
        <w:rPr>
          <w:rtl/>
        </w:rPr>
      </w:pPr>
      <w:r>
        <w:rPr>
          <w:rFonts w:hint="eastAsia"/>
          <w:rtl/>
        </w:rPr>
        <w:t>ג</w:t>
      </w:r>
      <w:r>
        <w:rPr>
          <w:rtl/>
        </w:rPr>
        <w:t>'מאל זחאלקה (בל"ד):</w:t>
      </w:r>
    </w:p>
    <w:p w14:paraId="586D22FB" w14:textId="77777777" w:rsidR="00000000" w:rsidRDefault="001C3AAC">
      <w:pPr>
        <w:pStyle w:val="a"/>
        <w:rPr>
          <w:rFonts w:hint="cs"/>
          <w:rtl/>
        </w:rPr>
      </w:pPr>
    </w:p>
    <w:p w14:paraId="6DE3D717" w14:textId="77777777" w:rsidR="00000000" w:rsidRDefault="001C3AAC">
      <w:pPr>
        <w:pStyle w:val="a"/>
        <w:rPr>
          <w:rFonts w:hint="cs"/>
          <w:rtl/>
        </w:rPr>
      </w:pPr>
      <w:r>
        <w:rPr>
          <w:rFonts w:hint="cs"/>
          <w:rtl/>
        </w:rPr>
        <w:t xml:space="preserve">יש חלוקת עבודה. </w:t>
      </w:r>
    </w:p>
    <w:p w14:paraId="58BF7A60" w14:textId="77777777" w:rsidR="00000000" w:rsidRDefault="001C3AAC">
      <w:pPr>
        <w:pStyle w:val="a"/>
        <w:rPr>
          <w:rFonts w:hint="cs"/>
          <w:rtl/>
        </w:rPr>
      </w:pPr>
    </w:p>
    <w:p w14:paraId="44C699CE" w14:textId="77777777" w:rsidR="00000000" w:rsidRDefault="001C3AAC">
      <w:pPr>
        <w:pStyle w:val="SpeakerCon"/>
        <w:rPr>
          <w:rtl/>
        </w:rPr>
      </w:pPr>
      <w:bookmarkStart w:id="472" w:name="FS000001027T21_07_2003_21_27_51C"/>
      <w:bookmarkEnd w:id="472"/>
      <w:r>
        <w:rPr>
          <w:rtl/>
        </w:rPr>
        <w:t>גדעון סער (הליכוד):</w:t>
      </w:r>
    </w:p>
    <w:p w14:paraId="12074104" w14:textId="77777777" w:rsidR="00000000" w:rsidRDefault="001C3AAC">
      <w:pPr>
        <w:pStyle w:val="a"/>
        <w:rPr>
          <w:rtl/>
        </w:rPr>
      </w:pPr>
    </w:p>
    <w:p w14:paraId="3B55ED60" w14:textId="77777777" w:rsidR="00000000" w:rsidRDefault="001C3AAC">
      <w:pPr>
        <w:pStyle w:val="a"/>
        <w:rPr>
          <w:rFonts w:hint="cs"/>
          <w:rtl/>
        </w:rPr>
      </w:pPr>
      <w:r>
        <w:rPr>
          <w:rFonts w:hint="cs"/>
          <w:rtl/>
        </w:rPr>
        <w:t>פע</w:t>
      </w:r>
      <w:r>
        <w:rPr>
          <w:rFonts w:hint="cs"/>
          <w:rtl/>
        </w:rPr>
        <w:t xml:space="preserve">ם אחת חשוב שגם בנורבגיה, גם אצל חברי הפרלמנט הנורבגים, תופנם הזכות של העם היהודי על ארץ-ישראל, מה גם שזאת התורה שלמדנו תמיד מראש הממשלה. </w:t>
      </w:r>
    </w:p>
    <w:p w14:paraId="6A805B2E" w14:textId="77777777" w:rsidR="00000000" w:rsidRDefault="001C3AAC">
      <w:pPr>
        <w:pStyle w:val="a"/>
        <w:rPr>
          <w:rFonts w:hint="cs"/>
          <w:rtl/>
        </w:rPr>
      </w:pPr>
    </w:p>
    <w:p w14:paraId="5936F5B6" w14:textId="77777777" w:rsidR="00000000" w:rsidRDefault="001C3AAC">
      <w:pPr>
        <w:pStyle w:val="ac"/>
        <w:rPr>
          <w:rtl/>
        </w:rPr>
      </w:pPr>
      <w:r>
        <w:rPr>
          <w:rFonts w:hint="eastAsia"/>
          <w:rtl/>
        </w:rPr>
        <w:t>אליעזר</w:t>
      </w:r>
      <w:r>
        <w:rPr>
          <w:rtl/>
        </w:rPr>
        <w:t xml:space="preserve"> כהן (האיחוד הלאומי - ישראל ביתנו):</w:t>
      </w:r>
    </w:p>
    <w:p w14:paraId="2C7D2694" w14:textId="77777777" w:rsidR="00000000" w:rsidRDefault="001C3AAC">
      <w:pPr>
        <w:pStyle w:val="a"/>
        <w:rPr>
          <w:rFonts w:hint="cs"/>
          <w:rtl/>
        </w:rPr>
      </w:pPr>
    </w:p>
    <w:p w14:paraId="583DBEFA" w14:textId="77777777" w:rsidR="00000000" w:rsidRDefault="001C3AAC">
      <w:pPr>
        <w:pStyle w:val="a"/>
        <w:rPr>
          <w:rFonts w:hint="cs"/>
          <w:rtl/>
        </w:rPr>
      </w:pPr>
      <w:r>
        <w:rPr>
          <w:rFonts w:hint="cs"/>
          <w:rtl/>
        </w:rPr>
        <w:t>למה זה חשוב לנורבגים?</w:t>
      </w:r>
    </w:p>
    <w:p w14:paraId="53D45409" w14:textId="77777777" w:rsidR="00000000" w:rsidRDefault="001C3AAC">
      <w:pPr>
        <w:pStyle w:val="a"/>
        <w:rPr>
          <w:rFonts w:hint="cs"/>
          <w:rtl/>
        </w:rPr>
      </w:pPr>
    </w:p>
    <w:p w14:paraId="13A8C799" w14:textId="77777777" w:rsidR="00000000" w:rsidRDefault="001C3AAC">
      <w:pPr>
        <w:pStyle w:val="SpeakerCon"/>
        <w:rPr>
          <w:rtl/>
        </w:rPr>
      </w:pPr>
      <w:bookmarkStart w:id="473" w:name="FS000001027T21_07_2003_21_28_27C"/>
      <w:bookmarkEnd w:id="473"/>
      <w:r>
        <w:rPr>
          <w:rtl/>
        </w:rPr>
        <w:t>גדעון סער (הליכוד):</w:t>
      </w:r>
    </w:p>
    <w:p w14:paraId="4CFDE264" w14:textId="77777777" w:rsidR="00000000" w:rsidRDefault="001C3AAC">
      <w:pPr>
        <w:pStyle w:val="a"/>
        <w:rPr>
          <w:rtl/>
        </w:rPr>
      </w:pPr>
    </w:p>
    <w:p w14:paraId="42E2FDCE" w14:textId="77777777" w:rsidR="00000000" w:rsidRDefault="001C3AAC">
      <w:pPr>
        <w:pStyle w:val="a"/>
        <w:rPr>
          <w:rFonts w:hint="cs"/>
          <w:rtl/>
        </w:rPr>
      </w:pPr>
      <w:r>
        <w:rPr>
          <w:rFonts w:hint="cs"/>
          <w:rtl/>
        </w:rPr>
        <w:t>דרך אגב, בנורבגיה יש חוגים נוצ</w:t>
      </w:r>
      <w:r>
        <w:rPr>
          <w:rFonts w:hint="cs"/>
          <w:rtl/>
        </w:rPr>
        <w:t xml:space="preserve">ריים רחבים שהתמיכה שלהם במדינת ישראל היא תמיכה בלתי רגילה. </w:t>
      </w:r>
    </w:p>
    <w:p w14:paraId="192F9BC2" w14:textId="77777777" w:rsidR="00000000" w:rsidRDefault="001C3AAC">
      <w:pPr>
        <w:pStyle w:val="a"/>
        <w:rPr>
          <w:rFonts w:hint="cs"/>
          <w:rtl/>
        </w:rPr>
      </w:pPr>
    </w:p>
    <w:p w14:paraId="527725BC" w14:textId="77777777" w:rsidR="00000000" w:rsidRDefault="001C3AAC">
      <w:pPr>
        <w:pStyle w:val="a"/>
        <w:rPr>
          <w:rFonts w:hint="cs"/>
          <w:rtl/>
        </w:rPr>
      </w:pPr>
      <w:r>
        <w:rPr>
          <w:rFonts w:hint="cs"/>
          <w:rtl/>
        </w:rPr>
        <w:t>אבל, כאשר אתם מכתירים את נושא הדיון בשם "פינוי המאחזים וההתנחלויות", אתם כבר רוצים לראות אולי בפינוי ההתנחלויות. אני מתפלא, דרך אגב, על חברים בסיעות מסוימות, לא אלה שיושבות פה, אלא נגיד כמה שיושב</w:t>
      </w:r>
      <w:r>
        <w:rPr>
          <w:rFonts w:hint="cs"/>
          <w:rtl/>
        </w:rPr>
        <w:t xml:space="preserve">ים שם, איך הם חתמו על זה. </w:t>
      </w:r>
    </w:p>
    <w:p w14:paraId="3FEF8958" w14:textId="77777777" w:rsidR="00000000" w:rsidRDefault="001C3AAC">
      <w:pPr>
        <w:pStyle w:val="a"/>
        <w:rPr>
          <w:rFonts w:hint="cs"/>
          <w:rtl/>
        </w:rPr>
      </w:pPr>
    </w:p>
    <w:p w14:paraId="6374CBF5" w14:textId="77777777" w:rsidR="00000000" w:rsidRDefault="001C3AAC">
      <w:pPr>
        <w:pStyle w:val="a"/>
        <w:rPr>
          <w:rFonts w:hint="cs"/>
          <w:rtl/>
        </w:rPr>
      </w:pPr>
      <w:r>
        <w:rPr>
          <w:rFonts w:hint="cs"/>
          <w:rtl/>
        </w:rPr>
        <w:t xml:space="preserve">זה רק מעיד על עומק האיבה להתיישבות. גם ראינו את זה היום. שמענו את חברת הכנסת קולט אביטל מדברת על גידולים סרטניים, כל מיני מינוחים שלא מתאימים. </w:t>
      </w:r>
    </w:p>
    <w:p w14:paraId="12C171CA" w14:textId="77777777" w:rsidR="00000000" w:rsidRDefault="001C3AAC">
      <w:pPr>
        <w:pStyle w:val="a"/>
        <w:rPr>
          <w:rFonts w:hint="cs"/>
          <w:rtl/>
        </w:rPr>
      </w:pPr>
    </w:p>
    <w:p w14:paraId="2237088F" w14:textId="77777777" w:rsidR="00000000" w:rsidRDefault="001C3AAC">
      <w:pPr>
        <w:pStyle w:val="ac"/>
        <w:rPr>
          <w:rtl/>
        </w:rPr>
      </w:pPr>
      <w:r>
        <w:rPr>
          <w:rFonts w:hint="eastAsia"/>
          <w:rtl/>
        </w:rPr>
        <w:t>עסאם</w:t>
      </w:r>
      <w:r>
        <w:rPr>
          <w:rtl/>
        </w:rPr>
        <w:t xml:space="preserve"> מח'ול (חד"ש-תע"ל):</w:t>
      </w:r>
    </w:p>
    <w:p w14:paraId="345015F0" w14:textId="77777777" w:rsidR="00000000" w:rsidRDefault="001C3AAC">
      <w:pPr>
        <w:pStyle w:val="a"/>
        <w:rPr>
          <w:rFonts w:hint="cs"/>
          <w:rtl/>
        </w:rPr>
      </w:pPr>
    </w:p>
    <w:p w14:paraId="7F6676AB" w14:textId="77777777" w:rsidR="00000000" w:rsidRDefault="001C3AAC">
      <w:pPr>
        <w:pStyle w:val="a"/>
        <w:rPr>
          <w:rFonts w:hint="cs"/>
          <w:rtl/>
        </w:rPr>
      </w:pPr>
      <w:r>
        <w:rPr>
          <w:rFonts w:hint="cs"/>
          <w:rtl/>
        </w:rPr>
        <w:t>- - -</w:t>
      </w:r>
    </w:p>
    <w:p w14:paraId="18E38033" w14:textId="77777777" w:rsidR="00000000" w:rsidRDefault="001C3AAC">
      <w:pPr>
        <w:pStyle w:val="a"/>
        <w:rPr>
          <w:rFonts w:hint="cs"/>
          <w:rtl/>
        </w:rPr>
      </w:pPr>
    </w:p>
    <w:p w14:paraId="6AB9E497" w14:textId="77777777" w:rsidR="00000000" w:rsidRDefault="001C3AAC">
      <w:pPr>
        <w:pStyle w:val="ac"/>
        <w:rPr>
          <w:rtl/>
        </w:rPr>
      </w:pPr>
      <w:r>
        <w:rPr>
          <w:rFonts w:hint="eastAsia"/>
          <w:rtl/>
        </w:rPr>
        <w:t>צבי</w:t>
      </w:r>
      <w:r>
        <w:rPr>
          <w:rtl/>
        </w:rPr>
        <w:t xml:space="preserve"> הנדל (האיחוד הלאומי - ישראל ביתנו):</w:t>
      </w:r>
    </w:p>
    <w:p w14:paraId="78835A4E" w14:textId="77777777" w:rsidR="00000000" w:rsidRDefault="001C3AAC">
      <w:pPr>
        <w:pStyle w:val="a"/>
        <w:rPr>
          <w:rFonts w:hint="cs"/>
          <w:rtl/>
        </w:rPr>
      </w:pPr>
    </w:p>
    <w:p w14:paraId="622C604A" w14:textId="77777777" w:rsidR="00000000" w:rsidRDefault="001C3AAC">
      <w:pPr>
        <w:pStyle w:val="a"/>
        <w:rPr>
          <w:rFonts w:hint="cs"/>
          <w:rtl/>
        </w:rPr>
      </w:pPr>
      <w:r>
        <w:rPr>
          <w:rFonts w:hint="cs"/>
          <w:rtl/>
        </w:rPr>
        <w:t>"כיבוש", "</w:t>
      </w:r>
      <w:r>
        <w:rPr>
          <w:rFonts w:hint="cs"/>
          <w:rtl/>
        </w:rPr>
        <w:t>כיבוש".</w:t>
      </w:r>
    </w:p>
    <w:p w14:paraId="5B76DDC2" w14:textId="77777777" w:rsidR="00000000" w:rsidRDefault="001C3AAC">
      <w:pPr>
        <w:pStyle w:val="a"/>
        <w:rPr>
          <w:rFonts w:hint="cs"/>
          <w:rtl/>
        </w:rPr>
      </w:pPr>
    </w:p>
    <w:p w14:paraId="7A26445F" w14:textId="77777777" w:rsidR="00000000" w:rsidRDefault="001C3AAC">
      <w:pPr>
        <w:pStyle w:val="SpeakerCon"/>
        <w:rPr>
          <w:rtl/>
        </w:rPr>
      </w:pPr>
      <w:bookmarkStart w:id="474" w:name="FS000001027T21_07_2003_21_31_11C"/>
      <w:bookmarkEnd w:id="474"/>
      <w:r>
        <w:rPr>
          <w:rtl/>
        </w:rPr>
        <w:t>גדעון סער (הליכוד):</w:t>
      </w:r>
    </w:p>
    <w:p w14:paraId="2919FC1B" w14:textId="77777777" w:rsidR="00000000" w:rsidRDefault="001C3AAC">
      <w:pPr>
        <w:pStyle w:val="a"/>
        <w:rPr>
          <w:rtl/>
        </w:rPr>
      </w:pPr>
    </w:p>
    <w:p w14:paraId="64E95A91" w14:textId="77777777" w:rsidR="00000000" w:rsidRDefault="001C3AAC">
      <w:pPr>
        <w:pStyle w:val="a"/>
        <w:rPr>
          <w:rFonts w:hint="cs"/>
          <w:rtl/>
        </w:rPr>
      </w:pPr>
      <w:r>
        <w:rPr>
          <w:rFonts w:hint="cs"/>
          <w:rtl/>
        </w:rPr>
        <w:t xml:space="preserve">אני אגיד לך, אני מברך על סיום הכיבוש הסורי בלבנון. חבר הכנסת בשארה, שדיבר פה, לא הזכיר את הנושא הזה במלה אחת. זאת התקפלות תחת לחץ אמריקני. </w:t>
      </w:r>
    </w:p>
    <w:p w14:paraId="674466CF" w14:textId="77777777" w:rsidR="00000000" w:rsidRDefault="001C3AAC">
      <w:pPr>
        <w:pStyle w:val="a"/>
        <w:rPr>
          <w:rFonts w:hint="cs"/>
          <w:rtl/>
        </w:rPr>
      </w:pPr>
    </w:p>
    <w:p w14:paraId="4628EFE3" w14:textId="77777777" w:rsidR="00000000" w:rsidRDefault="001C3AAC">
      <w:pPr>
        <w:pStyle w:val="ac"/>
        <w:rPr>
          <w:rtl/>
        </w:rPr>
      </w:pPr>
      <w:r>
        <w:rPr>
          <w:rFonts w:hint="eastAsia"/>
          <w:rtl/>
        </w:rPr>
        <w:t>עסאם</w:t>
      </w:r>
      <w:r>
        <w:rPr>
          <w:rtl/>
        </w:rPr>
        <w:t xml:space="preserve"> מח'ול (חד"ש-תע"ל):</w:t>
      </w:r>
    </w:p>
    <w:p w14:paraId="2B87A564" w14:textId="77777777" w:rsidR="00000000" w:rsidRDefault="001C3AAC">
      <w:pPr>
        <w:pStyle w:val="a"/>
        <w:rPr>
          <w:rFonts w:hint="cs"/>
          <w:rtl/>
        </w:rPr>
      </w:pPr>
    </w:p>
    <w:p w14:paraId="0DE0C393" w14:textId="77777777" w:rsidR="00000000" w:rsidRDefault="001C3AAC">
      <w:pPr>
        <w:pStyle w:val="a"/>
        <w:rPr>
          <w:rFonts w:hint="cs"/>
          <w:rtl/>
        </w:rPr>
      </w:pPr>
      <w:r>
        <w:rPr>
          <w:rFonts w:hint="cs"/>
          <w:rtl/>
        </w:rPr>
        <w:t>נגד הכיבוש - - -</w:t>
      </w:r>
    </w:p>
    <w:p w14:paraId="02BB9481" w14:textId="77777777" w:rsidR="00000000" w:rsidRDefault="001C3AAC">
      <w:pPr>
        <w:pStyle w:val="a"/>
        <w:rPr>
          <w:rFonts w:hint="cs"/>
          <w:rtl/>
        </w:rPr>
      </w:pPr>
    </w:p>
    <w:p w14:paraId="713CD1E2" w14:textId="77777777" w:rsidR="00000000" w:rsidRDefault="001C3AAC">
      <w:pPr>
        <w:pStyle w:val="ac"/>
        <w:rPr>
          <w:rtl/>
        </w:rPr>
      </w:pPr>
      <w:r>
        <w:rPr>
          <w:rFonts w:hint="eastAsia"/>
          <w:rtl/>
        </w:rPr>
        <w:t>אחמד</w:t>
      </w:r>
      <w:r>
        <w:rPr>
          <w:rtl/>
        </w:rPr>
        <w:t xml:space="preserve"> טיבי (חד"ש-תע"ל):</w:t>
      </w:r>
    </w:p>
    <w:p w14:paraId="454CADB6" w14:textId="77777777" w:rsidR="00000000" w:rsidRDefault="001C3AAC">
      <w:pPr>
        <w:pStyle w:val="a"/>
        <w:rPr>
          <w:rFonts w:hint="cs"/>
          <w:rtl/>
        </w:rPr>
      </w:pPr>
    </w:p>
    <w:p w14:paraId="29B0EB2C" w14:textId="77777777" w:rsidR="00000000" w:rsidRDefault="001C3AAC">
      <w:pPr>
        <w:pStyle w:val="a"/>
        <w:rPr>
          <w:rFonts w:hint="cs"/>
          <w:rtl/>
        </w:rPr>
      </w:pPr>
      <w:r>
        <w:rPr>
          <w:rFonts w:hint="cs"/>
          <w:rtl/>
        </w:rPr>
        <w:t>- - -</w:t>
      </w:r>
    </w:p>
    <w:p w14:paraId="033AB87A" w14:textId="77777777" w:rsidR="00000000" w:rsidRDefault="001C3AAC">
      <w:pPr>
        <w:pStyle w:val="a"/>
        <w:rPr>
          <w:rFonts w:hint="cs"/>
          <w:rtl/>
        </w:rPr>
      </w:pPr>
    </w:p>
    <w:p w14:paraId="7EC3CA5A" w14:textId="77777777" w:rsidR="00000000" w:rsidRDefault="001C3AAC">
      <w:pPr>
        <w:pStyle w:val="SpeakerCon"/>
        <w:rPr>
          <w:rtl/>
        </w:rPr>
      </w:pPr>
      <w:bookmarkStart w:id="475" w:name="FS000001027T21_07_2003_21_34_18C"/>
      <w:bookmarkEnd w:id="475"/>
      <w:r>
        <w:rPr>
          <w:rtl/>
        </w:rPr>
        <w:t>גדעון סער (</w:t>
      </w:r>
      <w:r>
        <w:rPr>
          <w:rtl/>
        </w:rPr>
        <w:t>הליכוד):</w:t>
      </w:r>
    </w:p>
    <w:p w14:paraId="3836DB14" w14:textId="77777777" w:rsidR="00000000" w:rsidRDefault="001C3AAC">
      <w:pPr>
        <w:pStyle w:val="a"/>
        <w:rPr>
          <w:rtl/>
        </w:rPr>
      </w:pPr>
    </w:p>
    <w:p w14:paraId="2B7F6CE7" w14:textId="77777777" w:rsidR="00000000" w:rsidRDefault="001C3AAC">
      <w:pPr>
        <w:pStyle w:val="a"/>
        <w:rPr>
          <w:rFonts w:hint="cs"/>
          <w:rtl/>
        </w:rPr>
      </w:pPr>
      <w:r>
        <w:rPr>
          <w:rFonts w:hint="cs"/>
          <w:rtl/>
        </w:rPr>
        <w:t xml:space="preserve">אני נגד הכיבוש הסורי בלבנון, אבל כשעם ישראל נמצא בארצו, הוא לא כובש בארצו. </w:t>
      </w:r>
    </w:p>
    <w:p w14:paraId="52819D34" w14:textId="77777777" w:rsidR="00000000" w:rsidRDefault="001C3AAC">
      <w:pPr>
        <w:pStyle w:val="a"/>
        <w:rPr>
          <w:rFonts w:hint="cs"/>
          <w:rtl/>
        </w:rPr>
      </w:pPr>
    </w:p>
    <w:p w14:paraId="5178B213" w14:textId="77777777" w:rsidR="00000000" w:rsidRDefault="001C3AAC">
      <w:pPr>
        <w:pStyle w:val="ad"/>
        <w:rPr>
          <w:rtl/>
        </w:rPr>
      </w:pPr>
      <w:r>
        <w:rPr>
          <w:rtl/>
        </w:rPr>
        <w:t>היו"ר ראובן ריבלין:</w:t>
      </w:r>
    </w:p>
    <w:p w14:paraId="1E54691B" w14:textId="77777777" w:rsidR="00000000" w:rsidRDefault="001C3AAC">
      <w:pPr>
        <w:pStyle w:val="a"/>
        <w:rPr>
          <w:rtl/>
        </w:rPr>
      </w:pPr>
    </w:p>
    <w:p w14:paraId="2751015C" w14:textId="77777777" w:rsidR="00000000" w:rsidRDefault="001C3AAC">
      <w:pPr>
        <w:pStyle w:val="a"/>
        <w:rPr>
          <w:rFonts w:hint="cs"/>
          <w:rtl/>
        </w:rPr>
      </w:pPr>
      <w:r>
        <w:rPr>
          <w:rFonts w:hint="cs"/>
          <w:rtl/>
        </w:rPr>
        <w:t xml:space="preserve">שאלתם הובנה. </w:t>
      </w:r>
    </w:p>
    <w:p w14:paraId="69ADE403" w14:textId="77777777" w:rsidR="00000000" w:rsidRDefault="001C3AAC">
      <w:pPr>
        <w:pStyle w:val="a"/>
        <w:rPr>
          <w:rFonts w:hint="cs"/>
          <w:rtl/>
        </w:rPr>
      </w:pPr>
    </w:p>
    <w:p w14:paraId="4F112CC4" w14:textId="77777777" w:rsidR="00000000" w:rsidRDefault="001C3AAC">
      <w:pPr>
        <w:pStyle w:val="SpeakerCon"/>
        <w:rPr>
          <w:rtl/>
        </w:rPr>
      </w:pPr>
      <w:bookmarkStart w:id="476" w:name="FS000001027T21_07_2003_21_34_34C"/>
      <w:bookmarkEnd w:id="476"/>
      <w:r>
        <w:rPr>
          <w:rtl/>
        </w:rPr>
        <w:t>גדעון סער (הליכוד):</w:t>
      </w:r>
    </w:p>
    <w:p w14:paraId="60EF47B3" w14:textId="77777777" w:rsidR="00000000" w:rsidRDefault="001C3AAC">
      <w:pPr>
        <w:pStyle w:val="a"/>
        <w:rPr>
          <w:rtl/>
        </w:rPr>
      </w:pPr>
    </w:p>
    <w:p w14:paraId="569E7877" w14:textId="77777777" w:rsidR="00000000" w:rsidRDefault="001C3AAC">
      <w:pPr>
        <w:pStyle w:val="a"/>
        <w:rPr>
          <w:rFonts w:hint="cs"/>
          <w:rtl/>
        </w:rPr>
      </w:pPr>
      <w:r>
        <w:rPr>
          <w:rFonts w:hint="cs"/>
          <w:rtl/>
        </w:rPr>
        <w:t>הדבר המוזר הוא, שתנועה עם עבר כל כך מפואר בנושא ההתיישבות, חבר הכנסת רמון, תנועה עם עבר אדיר בנושא ההתיישבות, מג</w:t>
      </w:r>
      <w:r>
        <w:rPr>
          <w:rFonts w:hint="cs"/>
          <w:rtl/>
        </w:rPr>
        <w:t xml:space="preserve">לה איבה כזאת להתיישבות, וזה מעורר הרבה סימני שאלה, וזה מטריד. מילא, נגיד שזו  תנועה שיישבה רק בנגב, אבל אתם הרי הקמתם את נצרים, את עופרה, את חברון. </w:t>
      </w:r>
    </w:p>
    <w:p w14:paraId="1880504A" w14:textId="77777777" w:rsidR="00000000" w:rsidRDefault="001C3AAC">
      <w:pPr>
        <w:pStyle w:val="a"/>
        <w:rPr>
          <w:rFonts w:hint="cs"/>
          <w:rtl/>
        </w:rPr>
      </w:pPr>
    </w:p>
    <w:p w14:paraId="0D94DF4F" w14:textId="77777777" w:rsidR="00000000" w:rsidRDefault="001C3AAC">
      <w:pPr>
        <w:pStyle w:val="ac"/>
        <w:rPr>
          <w:rtl/>
        </w:rPr>
      </w:pPr>
      <w:r>
        <w:rPr>
          <w:rFonts w:hint="eastAsia"/>
          <w:rtl/>
        </w:rPr>
        <w:t>דני</w:t>
      </w:r>
      <w:r>
        <w:rPr>
          <w:rtl/>
        </w:rPr>
        <w:t xml:space="preserve"> יתום (העבודה-מימד):</w:t>
      </w:r>
    </w:p>
    <w:p w14:paraId="2347848F" w14:textId="77777777" w:rsidR="00000000" w:rsidRDefault="001C3AAC">
      <w:pPr>
        <w:pStyle w:val="a"/>
        <w:rPr>
          <w:rFonts w:hint="cs"/>
          <w:rtl/>
        </w:rPr>
      </w:pPr>
    </w:p>
    <w:p w14:paraId="09B537E5" w14:textId="77777777" w:rsidR="00000000" w:rsidRDefault="001C3AAC">
      <w:pPr>
        <w:pStyle w:val="a"/>
        <w:rPr>
          <w:rFonts w:hint="cs"/>
          <w:rtl/>
        </w:rPr>
      </w:pPr>
      <w:r>
        <w:rPr>
          <w:rFonts w:hint="cs"/>
          <w:rtl/>
        </w:rPr>
        <w:t xml:space="preserve">גדעון, באופן חוקי. </w:t>
      </w:r>
    </w:p>
    <w:p w14:paraId="082E0CC9" w14:textId="77777777" w:rsidR="00000000" w:rsidRDefault="001C3AAC">
      <w:pPr>
        <w:pStyle w:val="a"/>
        <w:rPr>
          <w:rFonts w:hint="cs"/>
          <w:rtl/>
        </w:rPr>
      </w:pPr>
    </w:p>
    <w:p w14:paraId="69AD1E29" w14:textId="77777777" w:rsidR="00000000" w:rsidRDefault="001C3AAC">
      <w:pPr>
        <w:pStyle w:val="SpeakerCon"/>
        <w:rPr>
          <w:rtl/>
        </w:rPr>
      </w:pPr>
      <w:bookmarkStart w:id="477" w:name="FS000001027T21_07_2003_21_35_38C"/>
      <w:bookmarkEnd w:id="477"/>
      <w:r>
        <w:rPr>
          <w:rtl/>
        </w:rPr>
        <w:t>גדעון סער (הליכוד):</w:t>
      </w:r>
    </w:p>
    <w:p w14:paraId="316AEC01" w14:textId="77777777" w:rsidR="00000000" w:rsidRDefault="001C3AAC">
      <w:pPr>
        <w:pStyle w:val="a"/>
        <w:rPr>
          <w:rtl/>
        </w:rPr>
      </w:pPr>
    </w:p>
    <w:p w14:paraId="6DECA56C" w14:textId="77777777" w:rsidR="00000000" w:rsidRDefault="001C3AAC">
      <w:pPr>
        <w:pStyle w:val="a"/>
        <w:rPr>
          <w:rFonts w:hint="cs"/>
          <w:rtl/>
        </w:rPr>
      </w:pPr>
      <w:r>
        <w:rPr>
          <w:rFonts w:hint="cs"/>
          <w:rtl/>
        </w:rPr>
        <w:t xml:space="preserve">אני אמרתי שכותרת הדיון היא לא רק פינוי </w:t>
      </w:r>
      <w:r>
        <w:rPr>
          <w:rFonts w:hint="cs"/>
          <w:rtl/>
        </w:rPr>
        <w:t>מאחזים. לא יכולתם להתאפק, כתבתם: פינוי המאחזים וההתנחלויות. אתם, היתה לכם הזכות בתקופה שעדיין הייתם בשלטון, ועדיין הייתם תנועה דומיננטית באותה עת בישראל, להתחיל את מפעל ההתיישבות ביהודה ושומרון, אז מה הלהט הזה? איך אתם מסבירים את זה? למה השתניתם?</w:t>
      </w:r>
    </w:p>
    <w:p w14:paraId="2A930FE1" w14:textId="77777777" w:rsidR="00000000" w:rsidRDefault="001C3AAC">
      <w:pPr>
        <w:pStyle w:val="a"/>
        <w:rPr>
          <w:rFonts w:hint="cs"/>
          <w:rtl/>
        </w:rPr>
      </w:pPr>
    </w:p>
    <w:p w14:paraId="66D4F717" w14:textId="77777777" w:rsidR="00000000" w:rsidRDefault="001C3AAC">
      <w:pPr>
        <w:pStyle w:val="ac"/>
        <w:rPr>
          <w:rtl/>
        </w:rPr>
      </w:pPr>
      <w:r>
        <w:rPr>
          <w:rFonts w:hint="eastAsia"/>
          <w:rtl/>
        </w:rPr>
        <w:t>חיים</w:t>
      </w:r>
      <w:r>
        <w:rPr>
          <w:rtl/>
        </w:rPr>
        <w:t xml:space="preserve"> רמו</w:t>
      </w:r>
      <w:r>
        <w:rPr>
          <w:rtl/>
        </w:rPr>
        <w:t>ן (העבודה-מימד):</w:t>
      </w:r>
    </w:p>
    <w:p w14:paraId="13180AB8" w14:textId="77777777" w:rsidR="00000000" w:rsidRDefault="001C3AAC">
      <w:pPr>
        <w:pStyle w:val="a"/>
        <w:rPr>
          <w:rFonts w:hint="cs"/>
          <w:rtl/>
        </w:rPr>
      </w:pPr>
    </w:p>
    <w:p w14:paraId="1C5FF4C3" w14:textId="77777777" w:rsidR="00000000" w:rsidRDefault="001C3AAC">
      <w:pPr>
        <w:pStyle w:val="a"/>
        <w:rPr>
          <w:rFonts w:hint="cs"/>
          <w:rtl/>
        </w:rPr>
      </w:pPr>
      <w:r>
        <w:rPr>
          <w:rFonts w:hint="cs"/>
          <w:rtl/>
        </w:rPr>
        <w:t xml:space="preserve">אם לא היינו עושים את זה, לא הייתם בחיים בשלטון. </w:t>
      </w:r>
    </w:p>
    <w:p w14:paraId="283D8DFF" w14:textId="77777777" w:rsidR="00000000" w:rsidRDefault="001C3AAC">
      <w:pPr>
        <w:pStyle w:val="a"/>
        <w:rPr>
          <w:rFonts w:hint="cs"/>
          <w:rtl/>
        </w:rPr>
      </w:pPr>
    </w:p>
    <w:p w14:paraId="5C7D291B" w14:textId="77777777" w:rsidR="00000000" w:rsidRDefault="001C3AAC">
      <w:pPr>
        <w:pStyle w:val="SpeakerCon"/>
        <w:rPr>
          <w:rtl/>
        </w:rPr>
      </w:pPr>
      <w:bookmarkStart w:id="478" w:name="FS000001027T21_07_2003_21_36_38C"/>
      <w:bookmarkEnd w:id="478"/>
      <w:r>
        <w:rPr>
          <w:rtl/>
        </w:rPr>
        <w:t>גדעון סער (הליכוד):</w:t>
      </w:r>
    </w:p>
    <w:p w14:paraId="489ED6DC" w14:textId="77777777" w:rsidR="00000000" w:rsidRDefault="001C3AAC">
      <w:pPr>
        <w:pStyle w:val="a"/>
        <w:rPr>
          <w:rtl/>
        </w:rPr>
      </w:pPr>
    </w:p>
    <w:p w14:paraId="10A59EE6" w14:textId="77777777" w:rsidR="00000000" w:rsidRDefault="001C3AAC">
      <w:pPr>
        <w:pStyle w:val="a"/>
        <w:rPr>
          <w:rFonts w:hint="cs"/>
          <w:rtl/>
        </w:rPr>
      </w:pPr>
      <w:r>
        <w:rPr>
          <w:rFonts w:hint="cs"/>
          <w:rtl/>
        </w:rPr>
        <w:t>אבל, חבר הכנסת חיים רמון, אתה באמת התעלית על עצמך, במה התעלית על עצמך?</w:t>
      </w:r>
    </w:p>
    <w:p w14:paraId="3CCDA363" w14:textId="77777777" w:rsidR="00000000" w:rsidRDefault="001C3AAC">
      <w:pPr>
        <w:pStyle w:val="a"/>
        <w:rPr>
          <w:rFonts w:hint="cs"/>
          <w:rtl/>
        </w:rPr>
      </w:pPr>
    </w:p>
    <w:p w14:paraId="3801F1E5" w14:textId="77777777" w:rsidR="00000000" w:rsidRDefault="001C3AAC">
      <w:pPr>
        <w:pStyle w:val="ac"/>
        <w:rPr>
          <w:rtl/>
        </w:rPr>
      </w:pPr>
      <w:r>
        <w:rPr>
          <w:rFonts w:hint="eastAsia"/>
          <w:rtl/>
        </w:rPr>
        <w:t>חיים</w:t>
      </w:r>
      <w:r>
        <w:rPr>
          <w:rtl/>
        </w:rPr>
        <w:t xml:space="preserve"> רמון (העבודה-מימד):</w:t>
      </w:r>
    </w:p>
    <w:p w14:paraId="3DA9AB5E" w14:textId="77777777" w:rsidR="00000000" w:rsidRDefault="001C3AAC">
      <w:pPr>
        <w:pStyle w:val="a"/>
        <w:rPr>
          <w:rFonts w:hint="cs"/>
          <w:rtl/>
        </w:rPr>
      </w:pPr>
    </w:p>
    <w:p w14:paraId="3120126F" w14:textId="77777777" w:rsidR="00000000" w:rsidRDefault="001C3AAC">
      <w:pPr>
        <w:pStyle w:val="a"/>
        <w:rPr>
          <w:rFonts w:hint="cs"/>
          <w:rtl/>
        </w:rPr>
      </w:pPr>
      <w:r>
        <w:rPr>
          <w:rFonts w:hint="cs"/>
          <w:rtl/>
        </w:rPr>
        <w:t xml:space="preserve">אנחנו מתקנים טעויות קשות, שאתם דבקים בהן. </w:t>
      </w:r>
    </w:p>
    <w:p w14:paraId="36700BA2" w14:textId="77777777" w:rsidR="00000000" w:rsidRDefault="001C3AAC">
      <w:pPr>
        <w:pStyle w:val="a"/>
        <w:rPr>
          <w:rFonts w:hint="cs"/>
          <w:rtl/>
        </w:rPr>
      </w:pPr>
    </w:p>
    <w:p w14:paraId="037B217E" w14:textId="77777777" w:rsidR="00000000" w:rsidRDefault="001C3AAC">
      <w:pPr>
        <w:pStyle w:val="SpeakerCon"/>
        <w:rPr>
          <w:rtl/>
        </w:rPr>
      </w:pPr>
      <w:bookmarkStart w:id="479" w:name="FS000001027T21_07_2003_21_37_13C"/>
      <w:bookmarkEnd w:id="479"/>
      <w:r>
        <w:rPr>
          <w:rtl/>
        </w:rPr>
        <w:t>גדעון סער (הליכוד):</w:t>
      </w:r>
    </w:p>
    <w:p w14:paraId="25C097DF" w14:textId="77777777" w:rsidR="00000000" w:rsidRDefault="001C3AAC">
      <w:pPr>
        <w:pStyle w:val="a"/>
        <w:rPr>
          <w:rtl/>
        </w:rPr>
      </w:pPr>
    </w:p>
    <w:p w14:paraId="688F0938" w14:textId="77777777" w:rsidR="00000000" w:rsidRDefault="001C3AAC">
      <w:pPr>
        <w:pStyle w:val="a"/>
        <w:rPr>
          <w:rFonts w:hint="cs"/>
          <w:rtl/>
        </w:rPr>
      </w:pPr>
      <w:r>
        <w:rPr>
          <w:rFonts w:hint="cs"/>
          <w:rtl/>
        </w:rPr>
        <w:t>כשדי</w:t>
      </w:r>
      <w:r>
        <w:rPr>
          <w:rFonts w:hint="cs"/>
          <w:rtl/>
        </w:rPr>
        <w:t xml:space="preserve">ברת על כך </w:t>
      </w:r>
      <w:r>
        <w:rPr>
          <w:rtl/>
        </w:rPr>
        <w:t>–</w:t>
      </w:r>
      <w:r>
        <w:rPr>
          <w:rFonts w:hint="cs"/>
          <w:rtl/>
        </w:rPr>
        <w:t xml:space="preserve"> או רמזת על כך, ואתה תגדיר את זה אולי יותר טוב </w:t>
      </w:r>
      <w:r>
        <w:rPr>
          <w:rtl/>
        </w:rPr>
        <w:t>–</w:t>
      </w:r>
      <w:r>
        <w:rPr>
          <w:rFonts w:hint="cs"/>
          <w:rtl/>
        </w:rPr>
        <w:t xml:space="preserve"> שאנחנו משקרים לאמריקנים. אמרת את זה. </w:t>
      </w:r>
    </w:p>
    <w:p w14:paraId="5261A6EC" w14:textId="77777777" w:rsidR="00000000" w:rsidRDefault="001C3AAC">
      <w:pPr>
        <w:pStyle w:val="a"/>
        <w:rPr>
          <w:rFonts w:hint="cs"/>
          <w:rtl/>
        </w:rPr>
      </w:pPr>
    </w:p>
    <w:p w14:paraId="074D9610" w14:textId="77777777" w:rsidR="00000000" w:rsidRDefault="001C3AAC">
      <w:pPr>
        <w:pStyle w:val="ac"/>
        <w:rPr>
          <w:rtl/>
        </w:rPr>
      </w:pPr>
      <w:r>
        <w:rPr>
          <w:rFonts w:hint="eastAsia"/>
          <w:rtl/>
        </w:rPr>
        <w:t>חיים</w:t>
      </w:r>
      <w:r>
        <w:rPr>
          <w:rtl/>
        </w:rPr>
        <w:t xml:space="preserve"> רמון (העבודה-מימד):</w:t>
      </w:r>
    </w:p>
    <w:p w14:paraId="46828D9F" w14:textId="77777777" w:rsidR="00000000" w:rsidRDefault="001C3AAC">
      <w:pPr>
        <w:pStyle w:val="a"/>
        <w:rPr>
          <w:rFonts w:hint="cs"/>
          <w:rtl/>
        </w:rPr>
      </w:pPr>
    </w:p>
    <w:p w14:paraId="197FF43E" w14:textId="77777777" w:rsidR="00000000" w:rsidRDefault="001C3AAC">
      <w:pPr>
        <w:pStyle w:val="a"/>
        <w:rPr>
          <w:rFonts w:hint="cs"/>
          <w:rtl/>
        </w:rPr>
      </w:pPr>
      <w:r>
        <w:rPr>
          <w:rFonts w:hint="cs"/>
          <w:rtl/>
        </w:rPr>
        <w:t xml:space="preserve">אני אמרתי? אני ציטטתי את השגריר, שאמר שהורדתם שמונה יישובים והקמתם שבעה.  </w:t>
      </w:r>
    </w:p>
    <w:p w14:paraId="5CC99C14" w14:textId="77777777" w:rsidR="00000000" w:rsidRDefault="001C3AAC">
      <w:pPr>
        <w:pStyle w:val="a"/>
        <w:rPr>
          <w:rFonts w:hint="cs"/>
          <w:rtl/>
        </w:rPr>
      </w:pPr>
    </w:p>
    <w:p w14:paraId="3D7595E4" w14:textId="77777777" w:rsidR="00000000" w:rsidRDefault="001C3AAC">
      <w:pPr>
        <w:pStyle w:val="SpeakerCon"/>
        <w:rPr>
          <w:rtl/>
        </w:rPr>
      </w:pPr>
      <w:bookmarkStart w:id="480" w:name="FS000001027T21_07_2003_21_38_03C"/>
      <w:bookmarkEnd w:id="480"/>
      <w:r>
        <w:rPr>
          <w:rtl/>
        </w:rPr>
        <w:t>גדעון סער (הליכוד):</w:t>
      </w:r>
    </w:p>
    <w:p w14:paraId="63041182" w14:textId="77777777" w:rsidR="00000000" w:rsidRDefault="001C3AAC">
      <w:pPr>
        <w:pStyle w:val="a"/>
        <w:rPr>
          <w:rtl/>
        </w:rPr>
      </w:pPr>
    </w:p>
    <w:p w14:paraId="2E20A595" w14:textId="77777777" w:rsidR="00000000" w:rsidRDefault="001C3AAC">
      <w:pPr>
        <w:pStyle w:val="a"/>
        <w:rPr>
          <w:rFonts w:hint="cs"/>
          <w:rtl/>
        </w:rPr>
      </w:pPr>
      <w:r>
        <w:rPr>
          <w:rFonts w:hint="cs"/>
          <w:rtl/>
        </w:rPr>
        <w:t xml:space="preserve">השגריר קרצר? אני אגיד לך מה מוציא </w:t>
      </w:r>
      <w:r>
        <w:rPr>
          <w:rFonts w:hint="cs"/>
          <w:rtl/>
        </w:rPr>
        <w:t>אותך מדעתך. אתם, שהלכתם לבחירות ב-2001 וניסיתם להסביר לעם בישראל מדוע זה יהיה אסון נוראי אם ראש הממשלה אריאל שרון ייבחר, הסברתם לאיזה בידוד בין-לאומי ניקלע, כיצד היחסים עם ארצות-הברית יידרדרו, מה מוציא אתכם מדעתכם? - שאתם יודעים שהיחסים עם הממשל האמריקני מ</w:t>
      </w:r>
      <w:r>
        <w:rPr>
          <w:rFonts w:hint="cs"/>
          <w:rtl/>
        </w:rPr>
        <w:t xml:space="preserve">עולם לא היו יותר טובים, ואתם גם יודעים שהם מתבססים על אמינות. </w:t>
      </w:r>
    </w:p>
    <w:p w14:paraId="357D1A8C" w14:textId="77777777" w:rsidR="00000000" w:rsidRDefault="001C3AAC">
      <w:pPr>
        <w:pStyle w:val="a"/>
        <w:rPr>
          <w:rFonts w:hint="cs"/>
          <w:rtl/>
        </w:rPr>
      </w:pPr>
    </w:p>
    <w:p w14:paraId="1B704966" w14:textId="77777777" w:rsidR="00000000" w:rsidRDefault="001C3AAC">
      <w:pPr>
        <w:pStyle w:val="ac"/>
        <w:rPr>
          <w:rtl/>
        </w:rPr>
      </w:pPr>
      <w:r>
        <w:rPr>
          <w:rFonts w:hint="eastAsia"/>
          <w:rtl/>
        </w:rPr>
        <w:t>חיים</w:t>
      </w:r>
      <w:r>
        <w:rPr>
          <w:rtl/>
        </w:rPr>
        <w:t xml:space="preserve"> רמון (העבודה-מימד):</w:t>
      </w:r>
    </w:p>
    <w:p w14:paraId="3DBC8E0B" w14:textId="77777777" w:rsidR="00000000" w:rsidRDefault="001C3AAC">
      <w:pPr>
        <w:pStyle w:val="a"/>
        <w:rPr>
          <w:rFonts w:hint="cs"/>
          <w:rtl/>
        </w:rPr>
      </w:pPr>
    </w:p>
    <w:p w14:paraId="05A21A7C" w14:textId="77777777" w:rsidR="00000000" w:rsidRDefault="001C3AAC">
      <w:pPr>
        <w:pStyle w:val="a"/>
        <w:rPr>
          <w:rFonts w:hint="cs"/>
          <w:rtl/>
        </w:rPr>
      </w:pPr>
      <w:r>
        <w:rPr>
          <w:rFonts w:hint="cs"/>
          <w:rtl/>
        </w:rPr>
        <w:t xml:space="preserve">הבעתי את דעתי. </w:t>
      </w:r>
    </w:p>
    <w:p w14:paraId="36DEBC66" w14:textId="77777777" w:rsidR="00000000" w:rsidRDefault="001C3AAC">
      <w:pPr>
        <w:pStyle w:val="a"/>
        <w:rPr>
          <w:rFonts w:hint="cs"/>
          <w:rtl/>
        </w:rPr>
      </w:pPr>
    </w:p>
    <w:p w14:paraId="19EE551F" w14:textId="77777777" w:rsidR="00000000" w:rsidRDefault="001C3AAC">
      <w:pPr>
        <w:pStyle w:val="SpeakerCon"/>
        <w:rPr>
          <w:rtl/>
        </w:rPr>
      </w:pPr>
      <w:bookmarkStart w:id="481" w:name="FS000001027T21_07_2003_21_39_15C"/>
      <w:bookmarkEnd w:id="481"/>
      <w:r>
        <w:rPr>
          <w:rtl/>
        </w:rPr>
        <w:t>גדעון סער (הליכוד):</w:t>
      </w:r>
    </w:p>
    <w:p w14:paraId="67444559" w14:textId="77777777" w:rsidR="00000000" w:rsidRDefault="001C3AAC">
      <w:pPr>
        <w:pStyle w:val="a"/>
        <w:rPr>
          <w:rtl/>
        </w:rPr>
      </w:pPr>
    </w:p>
    <w:p w14:paraId="41256549" w14:textId="77777777" w:rsidR="00000000" w:rsidRDefault="001C3AAC">
      <w:pPr>
        <w:pStyle w:val="a"/>
        <w:rPr>
          <w:rFonts w:hint="cs"/>
          <w:rtl/>
        </w:rPr>
      </w:pPr>
      <w:r>
        <w:rPr>
          <w:rFonts w:hint="cs"/>
          <w:rtl/>
        </w:rPr>
        <w:t xml:space="preserve">הרי אני שמעתי אותך וכולם שמעו אותך, חבר הכנסת רמון. </w:t>
      </w:r>
    </w:p>
    <w:p w14:paraId="52AB8852" w14:textId="77777777" w:rsidR="00000000" w:rsidRDefault="001C3AAC">
      <w:pPr>
        <w:pStyle w:val="a"/>
        <w:rPr>
          <w:rFonts w:hint="cs"/>
          <w:rtl/>
        </w:rPr>
      </w:pPr>
    </w:p>
    <w:p w14:paraId="199993B9" w14:textId="77777777" w:rsidR="00000000" w:rsidRDefault="001C3AAC">
      <w:pPr>
        <w:pStyle w:val="ac"/>
        <w:rPr>
          <w:rtl/>
        </w:rPr>
      </w:pPr>
      <w:r>
        <w:rPr>
          <w:rFonts w:hint="eastAsia"/>
          <w:rtl/>
        </w:rPr>
        <w:t>חיים</w:t>
      </w:r>
      <w:r>
        <w:rPr>
          <w:rtl/>
        </w:rPr>
        <w:t xml:space="preserve"> רמון (העבודה-מימד):</w:t>
      </w:r>
    </w:p>
    <w:p w14:paraId="33C4E332" w14:textId="77777777" w:rsidR="00000000" w:rsidRDefault="001C3AAC">
      <w:pPr>
        <w:pStyle w:val="a"/>
        <w:rPr>
          <w:rFonts w:hint="cs"/>
          <w:rtl/>
        </w:rPr>
      </w:pPr>
    </w:p>
    <w:p w14:paraId="234CB77A" w14:textId="77777777" w:rsidR="00000000" w:rsidRDefault="001C3AAC">
      <w:pPr>
        <w:pStyle w:val="a"/>
        <w:rPr>
          <w:rFonts w:hint="cs"/>
          <w:rtl/>
        </w:rPr>
      </w:pPr>
      <w:r>
        <w:rPr>
          <w:rFonts w:hint="cs"/>
          <w:rtl/>
        </w:rPr>
        <w:t>- - -</w:t>
      </w:r>
    </w:p>
    <w:p w14:paraId="512793A5" w14:textId="77777777" w:rsidR="00000000" w:rsidRDefault="001C3AAC">
      <w:pPr>
        <w:pStyle w:val="a"/>
        <w:rPr>
          <w:rFonts w:hint="cs"/>
          <w:rtl/>
        </w:rPr>
      </w:pPr>
    </w:p>
    <w:p w14:paraId="7657EFFD" w14:textId="77777777" w:rsidR="00000000" w:rsidRDefault="001C3AAC">
      <w:pPr>
        <w:pStyle w:val="ad"/>
        <w:rPr>
          <w:rtl/>
        </w:rPr>
      </w:pPr>
      <w:r>
        <w:rPr>
          <w:rtl/>
        </w:rPr>
        <w:t>היו"ר ראובן ריבלין:</w:t>
      </w:r>
    </w:p>
    <w:p w14:paraId="269EAEF4" w14:textId="77777777" w:rsidR="00000000" w:rsidRDefault="001C3AAC">
      <w:pPr>
        <w:pStyle w:val="a"/>
        <w:rPr>
          <w:rtl/>
        </w:rPr>
      </w:pPr>
    </w:p>
    <w:p w14:paraId="30AA8BCD" w14:textId="77777777" w:rsidR="00000000" w:rsidRDefault="001C3AAC">
      <w:pPr>
        <w:pStyle w:val="a"/>
        <w:rPr>
          <w:rFonts w:hint="cs"/>
          <w:rtl/>
        </w:rPr>
      </w:pPr>
      <w:r>
        <w:rPr>
          <w:rFonts w:hint="cs"/>
          <w:rtl/>
        </w:rPr>
        <w:t xml:space="preserve">חבר הכנסת רמון, חבר </w:t>
      </w:r>
      <w:r>
        <w:rPr>
          <w:rFonts w:hint="cs"/>
          <w:rtl/>
        </w:rPr>
        <w:t xml:space="preserve">הכנסת סער לא הפריע לך. </w:t>
      </w:r>
    </w:p>
    <w:p w14:paraId="19C2040D" w14:textId="77777777" w:rsidR="00000000" w:rsidRDefault="001C3AAC">
      <w:pPr>
        <w:pStyle w:val="a"/>
        <w:rPr>
          <w:rFonts w:hint="cs"/>
          <w:rtl/>
        </w:rPr>
      </w:pPr>
    </w:p>
    <w:p w14:paraId="432232A0" w14:textId="77777777" w:rsidR="00000000" w:rsidRDefault="001C3AAC">
      <w:pPr>
        <w:pStyle w:val="ac"/>
        <w:rPr>
          <w:rtl/>
        </w:rPr>
      </w:pPr>
      <w:r>
        <w:rPr>
          <w:rFonts w:hint="eastAsia"/>
          <w:rtl/>
        </w:rPr>
        <w:t>חיים</w:t>
      </w:r>
      <w:r>
        <w:rPr>
          <w:rtl/>
        </w:rPr>
        <w:t xml:space="preserve"> אורון (מרצ):</w:t>
      </w:r>
    </w:p>
    <w:p w14:paraId="11FCFE0B" w14:textId="77777777" w:rsidR="00000000" w:rsidRDefault="001C3AAC">
      <w:pPr>
        <w:pStyle w:val="a"/>
        <w:rPr>
          <w:rFonts w:hint="cs"/>
          <w:rtl/>
        </w:rPr>
      </w:pPr>
    </w:p>
    <w:p w14:paraId="31AA9E46" w14:textId="77777777" w:rsidR="00000000" w:rsidRDefault="001C3AAC">
      <w:pPr>
        <w:pStyle w:val="a"/>
        <w:rPr>
          <w:rFonts w:hint="cs"/>
          <w:rtl/>
        </w:rPr>
      </w:pPr>
      <w:r>
        <w:rPr>
          <w:rFonts w:hint="cs"/>
          <w:rtl/>
        </w:rPr>
        <w:t>חבר הכנסת סער, מה דעתך על המאחזים הלא-חוקיים?</w:t>
      </w:r>
    </w:p>
    <w:p w14:paraId="7986B8B2" w14:textId="77777777" w:rsidR="00000000" w:rsidRDefault="001C3AAC">
      <w:pPr>
        <w:pStyle w:val="a"/>
        <w:rPr>
          <w:rFonts w:hint="cs"/>
          <w:rtl/>
        </w:rPr>
      </w:pPr>
    </w:p>
    <w:p w14:paraId="406879A1" w14:textId="77777777" w:rsidR="00000000" w:rsidRDefault="001C3AAC">
      <w:pPr>
        <w:pStyle w:val="ad"/>
        <w:rPr>
          <w:rtl/>
        </w:rPr>
      </w:pPr>
      <w:r>
        <w:rPr>
          <w:rtl/>
        </w:rPr>
        <w:t>היו"ר ראובן ריבלין:</w:t>
      </w:r>
    </w:p>
    <w:p w14:paraId="030EDDCC" w14:textId="77777777" w:rsidR="00000000" w:rsidRDefault="001C3AAC">
      <w:pPr>
        <w:pStyle w:val="a"/>
        <w:rPr>
          <w:rtl/>
        </w:rPr>
      </w:pPr>
    </w:p>
    <w:p w14:paraId="6C5F9973" w14:textId="77777777" w:rsidR="00000000" w:rsidRDefault="001C3AAC">
      <w:pPr>
        <w:pStyle w:val="a"/>
        <w:rPr>
          <w:rFonts w:hint="cs"/>
          <w:rtl/>
        </w:rPr>
      </w:pPr>
      <w:r>
        <w:rPr>
          <w:rFonts w:hint="cs"/>
          <w:rtl/>
        </w:rPr>
        <w:t xml:space="preserve">אבל אתם דיברתם גם על ההתנחלויות, חבר הכנסת אורון. </w:t>
      </w:r>
    </w:p>
    <w:p w14:paraId="2A8EAF6A" w14:textId="77777777" w:rsidR="00000000" w:rsidRDefault="001C3AAC">
      <w:pPr>
        <w:pStyle w:val="a"/>
        <w:rPr>
          <w:rFonts w:hint="cs"/>
          <w:rtl/>
        </w:rPr>
      </w:pPr>
    </w:p>
    <w:p w14:paraId="3EEC4FCC" w14:textId="77777777" w:rsidR="00000000" w:rsidRDefault="001C3AAC">
      <w:pPr>
        <w:pStyle w:val="ac"/>
        <w:rPr>
          <w:rtl/>
        </w:rPr>
      </w:pPr>
      <w:r>
        <w:rPr>
          <w:rFonts w:hint="eastAsia"/>
          <w:rtl/>
        </w:rPr>
        <w:t>חיים</w:t>
      </w:r>
      <w:r>
        <w:rPr>
          <w:rtl/>
        </w:rPr>
        <w:t xml:space="preserve"> אורון (מרצ):</w:t>
      </w:r>
    </w:p>
    <w:p w14:paraId="0ABE1A3B" w14:textId="77777777" w:rsidR="00000000" w:rsidRDefault="001C3AAC">
      <w:pPr>
        <w:pStyle w:val="a"/>
        <w:rPr>
          <w:rFonts w:hint="cs"/>
          <w:rtl/>
        </w:rPr>
      </w:pPr>
    </w:p>
    <w:p w14:paraId="3A010A19" w14:textId="77777777" w:rsidR="00000000" w:rsidRDefault="001C3AAC">
      <w:pPr>
        <w:pStyle w:val="a"/>
        <w:rPr>
          <w:rFonts w:hint="cs"/>
          <w:rtl/>
        </w:rPr>
      </w:pPr>
      <w:r>
        <w:rPr>
          <w:rFonts w:hint="cs"/>
          <w:rtl/>
        </w:rPr>
        <w:t xml:space="preserve">אני שואל אותו על המאחזים הלא-חוקיים. </w:t>
      </w:r>
    </w:p>
    <w:p w14:paraId="54ED318E" w14:textId="77777777" w:rsidR="00000000" w:rsidRDefault="001C3AAC">
      <w:pPr>
        <w:pStyle w:val="a"/>
        <w:rPr>
          <w:rFonts w:hint="cs"/>
          <w:rtl/>
        </w:rPr>
      </w:pPr>
    </w:p>
    <w:p w14:paraId="2A92F193" w14:textId="77777777" w:rsidR="00000000" w:rsidRDefault="001C3AAC">
      <w:pPr>
        <w:pStyle w:val="ad"/>
        <w:rPr>
          <w:rtl/>
        </w:rPr>
      </w:pPr>
      <w:r>
        <w:rPr>
          <w:rtl/>
        </w:rPr>
        <w:t>היו"ר ראובן ריבלין:</w:t>
      </w:r>
    </w:p>
    <w:p w14:paraId="624A57D6" w14:textId="77777777" w:rsidR="00000000" w:rsidRDefault="001C3AAC">
      <w:pPr>
        <w:pStyle w:val="a"/>
        <w:rPr>
          <w:rtl/>
        </w:rPr>
      </w:pPr>
    </w:p>
    <w:p w14:paraId="591898DD" w14:textId="77777777" w:rsidR="00000000" w:rsidRDefault="001C3AAC">
      <w:pPr>
        <w:pStyle w:val="a"/>
        <w:rPr>
          <w:rFonts w:hint="cs"/>
          <w:rtl/>
        </w:rPr>
      </w:pPr>
      <w:r>
        <w:rPr>
          <w:rFonts w:hint="cs"/>
          <w:rtl/>
        </w:rPr>
        <w:t xml:space="preserve">דעתו היא שזה </w:t>
      </w:r>
      <w:r>
        <w:rPr>
          <w:rFonts w:hint="cs"/>
          <w:rtl/>
        </w:rPr>
        <w:t xml:space="preserve">דבר לא חוקי. </w:t>
      </w:r>
    </w:p>
    <w:p w14:paraId="1FAD343F" w14:textId="77777777" w:rsidR="00000000" w:rsidRDefault="001C3AAC">
      <w:pPr>
        <w:pStyle w:val="a"/>
        <w:rPr>
          <w:rFonts w:hint="cs"/>
          <w:rtl/>
        </w:rPr>
      </w:pPr>
    </w:p>
    <w:p w14:paraId="52BA262F" w14:textId="77777777" w:rsidR="00000000" w:rsidRDefault="001C3AAC">
      <w:pPr>
        <w:pStyle w:val="SpeakerCon"/>
        <w:rPr>
          <w:rtl/>
        </w:rPr>
      </w:pPr>
      <w:bookmarkStart w:id="482" w:name="FS000001027T21_07_2003_21_40_39C"/>
      <w:bookmarkEnd w:id="482"/>
      <w:r>
        <w:rPr>
          <w:rtl/>
        </w:rPr>
        <w:t>גדעון סער (הליכוד):</w:t>
      </w:r>
    </w:p>
    <w:p w14:paraId="4A57B5FC" w14:textId="77777777" w:rsidR="00000000" w:rsidRDefault="001C3AAC">
      <w:pPr>
        <w:pStyle w:val="a"/>
        <w:rPr>
          <w:rtl/>
        </w:rPr>
      </w:pPr>
    </w:p>
    <w:p w14:paraId="21ED6761" w14:textId="77777777" w:rsidR="00000000" w:rsidRDefault="001C3AAC">
      <w:pPr>
        <w:pStyle w:val="a"/>
        <w:rPr>
          <w:rFonts w:hint="cs"/>
          <w:rtl/>
        </w:rPr>
      </w:pPr>
      <w:r>
        <w:rPr>
          <w:rFonts w:hint="cs"/>
          <w:rtl/>
        </w:rPr>
        <w:t xml:space="preserve">אני חושב, חבר הכנסת רמון, שהאחריות הלאומית מחייבת אותך כאשר אתה עולה על הדוכן הזה, לא לומר את הדברים האלה, אפילו לא ברמזים, כי אתה הרי לא רוצה להזיק למדינת ישראל. </w:t>
      </w:r>
    </w:p>
    <w:p w14:paraId="2BA3BE1F" w14:textId="77777777" w:rsidR="00000000" w:rsidRDefault="001C3AAC">
      <w:pPr>
        <w:pStyle w:val="a"/>
        <w:rPr>
          <w:rFonts w:hint="cs"/>
          <w:rtl/>
        </w:rPr>
      </w:pPr>
    </w:p>
    <w:p w14:paraId="43C1627C" w14:textId="77777777" w:rsidR="00000000" w:rsidRDefault="001C3AAC">
      <w:pPr>
        <w:pStyle w:val="a"/>
        <w:rPr>
          <w:rFonts w:hint="cs"/>
          <w:rtl/>
        </w:rPr>
      </w:pPr>
    </w:p>
    <w:p w14:paraId="6CEC03DD" w14:textId="77777777" w:rsidR="00000000" w:rsidRDefault="001C3AAC">
      <w:pPr>
        <w:pStyle w:val="ac"/>
        <w:rPr>
          <w:rtl/>
        </w:rPr>
      </w:pPr>
      <w:r>
        <w:rPr>
          <w:rFonts w:hint="eastAsia"/>
          <w:rtl/>
        </w:rPr>
        <w:t>חיים</w:t>
      </w:r>
      <w:r>
        <w:rPr>
          <w:rtl/>
        </w:rPr>
        <w:t xml:space="preserve"> רמון (העבודה-מימד):</w:t>
      </w:r>
    </w:p>
    <w:p w14:paraId="355D26CD" w14:textId="77777777" w:rsidR="00000000" w:rsidRDefault="001C3AAC">
      <w:pPr>
        <w:pStyle w:val="a"/>
        <w:rPr>
          <w:rFonts w:hint="cs"/>
          <w:rtl/>
        </w:rPr>
      </w:pPr>
    </w:p>
    <w:p w14:paraId="51A66781" w14:textId="77777777" w:rsidR="00000000" w:rsidRDefault="001C3AAC">
      <w:pPr>
        <w:pStyle w:val="a"/>
        <w:rPr>
          <w:rFonts w:hint="cs"/>
          <w:rtl/>
        </w:rPr>
      </w:pPr>
      <w:r>
        <w:rPr>
          <w:rFonts w:hint="cs"/>
          <w:rtl/>
        </w:rPr>
        <w:t>- - -</w:t>
      </w:r>
    </w:p>
    <w:p w14:paraId="77DDA251" w14:textId="77777777" w:rsidR="00000000" w:rsidRDefault="001C3AAC">
      <w:pPr>
        <w:pStyle w:val="a"/>
        <w:rPr>
          <w:rFonts w:hint="cs"/>
          <w:rtl/>
        </w:rPr>
      </w:pPr>
    </w:p>
    <w:p w14:paraId="0CA8F132" w14:textId="77777777" w:rsidR="00000000" w:rsidRDefault="001C3AAC">
      <w:pPr>
        <w:pStyle w:val="ad"/>
        <w:rPr>
          <w:rtl/>
        </w:rPr>
      </w:pPr>
      <w:r>
        <w:rPr>
          <w:rtl/>
        </w:rPr>
        <w:t>היו"ר ראובן ריבלין:</w:t>
      </w:r>
    </w:p>
    <w:p w14:paraId="4839B0B4" w14:textId="77777777" w:rsidR="00000000" w:rsidRDefault="001C3AAC">
      <w:pPr>
        <w:pStyle w:val="a"/>
        <w:rPr>
          <w:rtl/>
        </w:rPr>
      </w:pPr>
    </w:p>
    <w:p w14:paraId="683CC34D" w14:textId="77777777" w:rsidR="00000000" w:rsidRDefault="001C3AAC">
      <w:pPr>
        <w:pStyle w:val="a"/>
        <w:rPr>
          <w:rFonts w:hint="cs"/>
          <w:rtl/>
        </w:rPr>
      </w:pPr>
      <w:r>
        <w:rPr>
          <w:rFonts w:hint="cs"/>
          <w:rtl/>
        </w:rPr>
        <w:t xml:space="preserve">חבר הכנסת רמון, זה לא יכול להימשך כך. </w:t>
      </w:r>
    </w:p>
    <w:p w14:paraId="7E1D5FF9" w14:textId="77777777" w:rsidR="00000000" w:rsidRDefault="001C3AAC">
      <w:pPr>
        <w:pStyle w:val="a"/>
        <w:rPr>
          <w:rFonts w:hint="cs"/>
          <w:rtl/>
        </w:rPr>
      </w:pPr>
    </w:p>
    <w:p w14:paraId="47F7CF17" w14:textId="77777777" w:rsidR="00000000" w:rsidRDefault="001C3AAC">
      <w:pPr>
        <w:pStyle w:val="SpeakerCon"/>
        <w:rPr>
          <w:rtl/>
        </w:rPr>
      </w:pPr>
      <w:bookmarkStart w:id="483" w:name="FS000001027T21_07_2003_21_41_25C"/>
      <w:bookmarkEnd w:id="483"/>
      <w:r>
        <w:rPr>
          <w:rtl/>
        </w:rPr>
        <w:t>גדעון סער (הליכוד):</w:t>
      </w:r>
    </w:p>
    <w:p w14:paraId="08D0741C" w14:textId="77777777" w:rsidR="00000000" w:rsidRDefault="001C3AAC">
      <w:pPr>
        <w:pStyle w:val="a"/>
        <w:rPr>
          <w:rtl/>
        </w:rPr>
      </w:pPr>
    </w:p>
    <w:p w14:paraId="400305FA" w14:textId="77777777" w:rsidR="00000000" w:rsidRDefault="001C3AAC">
      <w:pPr>
        <w:pStyle w:val="a"/>
        <w:rPr>
          <w:rFonts w:hint="cs"/>
          <w:rtl/>
        </w:rPr>
      </w:pPr>
      <w:r>
        <w:rPr>
          <w:rFonts w:hint="cs"/>
          <w:rtl/>
        </w:rPr>
        <w:t>אני חושב, שמאחר שאנחנו גם נמצאים בתקופה קשה, תקופה שבה יהיו הכרעות לא פשוטות, שהן קשות לכל אחד מאתנו, צריך בהחלט, כאשר אנחנו רואים תופעות של קריאה לסירוב פקודה ושל עבריינות אידיאולוגית מסוגים שונ</w:t>
      </w:r>
      <w:r>
        <w:rPr>
          <w:rFonts w:hint="cs"/>
          <w:rtl/>
        </w:rPr>
        <w:t>ים - ואני בעניין הזה הייתי עקבי, שאם התופעות הללו יהיו בקצה הזה של המפה הפוליטית או בקצה אחר, להזהיר את כל מי שחושב ללכת בדרך הזאת של עבריינות אידיאולוגית וחציית קווים אדומים, שאנחנו לא נקבל התנהגות כזאת. אנחנו נעמוד על כך ששלטון החוק ייאכף, ולא נקבל סרבנו</w:t>
      </w:r>
      <w:r>
        <w:rPr>
          <w:rFonts w:hint="cs"/>
          <w:rtl/>
        </w:rPr>
        <w:t xml:space="preserve">ת מכל סוג שהוא, ולא נקבל עבריינות אידיאולוגית מכל סוג שהוא. </w:t>
      </w:r>
    </w:p>
    <w:p w14:paraId="4F091D50" w14:textId="77777777" w:rsidR="00000000" w:rsidRDefault="001C3AAC">
      <w:pPr>
        <w:pStyle w:val="a"/>
        <w:rPr>
          <w:rFonts w:hint="cs"/>
          <w:rtl/>
        </w:rPr>
      </w:pPr>
    </w:p>
    <w:p w14:paraId="2BB66992" w14:textId="77777777" w:rsidR="00000000" w:rsidRDefault="001C3AAC">
      <w:pPr>
        <w:pStyle w:val="ad"/>
        <w:rPr>
          <w:rtl/>
        </w:rPr>
      </w:pPr>
      <w:r>
        <w:rPr>
          <w:rtl/>
        </w:rPr>
        <w:t>היו"ר ראובן ריבלין:</w:t>
      </w:r>
    </w:p>
    <w:p w14:paraId="0FFCC1E9" w14:textId="77777777" w:rsidR="00000000" w:rsidRDefault="001C3AAC">
      <w:pPr>
        <w:pStyle w:val="a"/>
        <w:rPr>
          <w:rtl/>
        </w:rPr>
      </w:pPr>
    </w:p>
    <w:p w14:paraId="6EA7C023" w14:textId="77777777" w:rsidR="00000000" w:rsidRDefault="001C3AAC">
      <w:pPr>
        <w:pStyle w:val="a"/>
        <w:rPr>
          <w:rFonts w:hint="cs"/>
          <w:rtl/>
        </w:rPr>
      </w:pPr>
      <w:r>
        <w:rPr>
          <w:rFonts w:hint="cs"/>
          <w:rtl/>
        </w:rPr>
        <w:t>תודה רבה, כי זמנך תם, אדוני.</w:t>
      </w:r>
    </w:p>
    <w:p w14:paraId="3482FD45" w14:textId="77777777" w:rsidR="00000000" w:rsidRDefault="001C3AAC">
      <w:pPr>
        <w:pStyle w:val="a"/>
        <w:rPr>
          <w:rFonts w:hint="cs"/>
          <w:rtl/>
        </w:rPr>
      </w:pPr>
    </w:p>
    <w:p w14:paraId="203B11F7" w14:textId="77777777" w:rsidR="00000000" w:rsidRDefault="001C3AAC">
      <w:pPr>
        <w:pStyle w:val="SpeakerCon"/>
        <w:rPr>
          <w:rtl/>
        </w:rPr>
      </w:pPr>
      <w:bookmarkStart w:id="484" w:name="FS000001027T21_07_2003_21_29_52C"/>
      <w:bookmarkEnd w:id="484"/>
      <w:r>
        <w:rPr>
          <w:rtl/>
        </w:rPr>
        <w:t>גדעון סער (הליכוד):</w:t>
      </w:r>
    </w:p>
    <w:p w14:paraId="152CF8AA" w14:textId="77777777" w:rsidR="00000000" w:rsidRDefault="001C3AAC">
      <w:pPr>
        <w:pStyle w:val="a"/>
        <w:rPr>
          <w:rtl/>
        </w:rPr>
      </w:pPr>
    </w:p>
    <w:p w14:paraId="794C539E" w14:textId="77777777" w:rsidR="00000000" w:rsidRDefault="001C3AAC">
      <w:pPr>
        <w:pStyle w:val="a"/>
        <w:rPr>
          <w:rFonts w:hint="cs"/>
          <w:rtl/>
        </w:rPr>
      </w:pPr>
      <w:r>
        <w:rPr>
          <w:rFonts w:hint="cs"/>
          <w:rtl/>
        </w:rPr>
        <w:t>אני מסיים, אדוני היושב-ראש. אני חושב שחשוב שכולנו, ערב צאתו של ראש הממשלה לוושינגטון, נאחל לו דרך צלחה - -</w:t>
      </w:r>
    </w:p>
    <w:p w14:paraId="0030C7A4" w14:textId="77777777" w:rsidR="00000000" w:rsidRDefault="001C3AAC">
      <w:pPr>
        <w:pStyle w:val="a"/>
        <w:rPr>
          <w:rFonts w:hint="cs"/>
          <w:rtl/>
        </w:rPr>
      </w:pPr>
    </w:p>
    <w:p w14:paraId="6A67A023" w14:textId="77777777" w:rsidR="00000000" w:rsidRDefault="001C3AAC">
      <w:pPr>
        <w:pStyle w:val="ad"/>
        <w:rPr>
          <w:rtl/>
        </w:rPr>
      </w:pPr>
      <w:r>
        <w:rPr>
          <w:rtl/>
        </w:rPr>
        <w:t>היו"ר ראובן רי</w:t>
      </w:r>
      <w:r>
        <w:rPr>
          <w:rtl/>
        </w:rPr>
        <w:t>בלין:</w:t>
      </w:r>
    </w:p>
    <w:p w14:paraId="24775C73" w14:textId="77777777" w:rsidR="00000000" w:rsidRDefault="001C3AAC">
      <w:pPr>
        <w:pStyle w:val="a"/>
        <w:rPr>
          <w:rtl/>
        </w:rPr>
      </w:pPr>
    </w:p>
    <w:p w14:paraId="122261B3" w14:textId="77777777" w:rsidR="00000000" w:rsidRDefault="001C3AAC">
      <w:pPr>
        <w:pStyle w:val="a"/>
        <w:rPr>
          <w:rFonts w:hint="cs"/>
          <w:rtl/>
        </w:rPr>
      </w:pPr>
      <w:r>
        <w:rPr>
          <w:rFonts w:hint="cs"/>
          <w:rtl/>
        </w:rPr>
        <w:t xml:space="preserve">להוציא את העוזרים הפרלמנטריים שם; להוציא את כל העוזרים הפרלמנטריים, את כולם, את כולם. </w:t>
      </w:r>
    </w:p>
    <w:p w14:paraId="4C0AD32A" w14:textId="77777777" w:rsidR="00000000" w:rsidRDefault="001C3AAC">
      <w:pPr>
        <w:pStyle w:val="a"/>
        <w:rPr>
          <w:rFonts w:hint="cs"/>
          <w:rtl/>
        </w:rPr>
      </w:pPr>
    </w:p>
    <w:p w14:paraId="5653C281" w14:textId="77777777" w:rsidR="00000000" w:rsidRDefault="001C3AAC">
      <w:pPr>
        <w:pStyle w:val="SpeakerCon"/>
        <w:rPr>
          <w:rtl/>
        </w:rPr>
      </w:pPr>
      <w:bookmarkStart w:id="485" w:name="FS000001027T21_07_2003_21_34_31C"/>
      <w:bookmarkEnd w:id="485"/>
      <w:r>
        <w:rPr>
          <w:rtl/>
        </w:rPr>
        <w:t>גדעון סער (הליכוד):</w:t>
      </w:r>
    </w:p>
    <w:p w14:paraId="6659BD4E" w14:textId="77777777" w:rsidR="00000000" w:rsidRDefault="001C3AAC">
      <w:pPr>
        <w:pStyle w:val="a"/>
        <w:rPr>
          <w:rtl/>
        </w:rPr>
      </w:pPr>
    </w:p>
    <w:p w14:paraId="1BC04F80" w14:textId="77777777" w:rsidR="00000000" w:rsidRDefault="001C3AAC">
      <w:pPr>
        <w:pStyle w:val="a"/>
        <w:rPr>
          <w:rFonts w:hint="cs"/>
          <w:rtl/>
        </w:rPr>
      </w:pPr>
      <w:r>
        <w:rPr>
          <w:rFonts w:hint="cs"/>
          <w:rtl/>
        </w:rPr>
        <w:t>- - ואני מציע לחברי באופוזיציה, אני יודע שזה קשה, תתעלו פעם אחת, תתעלו פעם אחת, ותעשו זאת בדרך כזאת שתצביעו היום בעד הודעתו של ראש הממשלה, ו</w:t>
      </w:r>
      <w:r>
        <w:rPr>
          <w:rFonts w:hint="cs"/>
          <w:rtl/>
        </w:rPr>
        <w:t>כך נאחל כולנו דרך צלחה לראש הממשלה, שיוצא לשליחות מדינית חשובה בוושינגטון. תודה.</w:t>
      </w:r>
    </w:p>
    <w:p w14:paraId="3BB6A623" w14:textId="77777777" w:rsidR="00000000" w:rsidRDefault="001C3AAC">
      <w:pPr>
        <w:pStyle w:val="a"/>
        <w:rPr>
          <w:rFonts w:hint="cs"/>
          <w:rtl/>
        </w:rPr>
      </w:pPr>
    </w:p>
    <w:p w14:paraId="69104EE0" w14:textId="77777777" w:rsidR="00000000" w:rsidRDefault="001C3AAC">
      <w:pPr>
        <w:pStyle w:val="a"/>
        <w:rPr>
          <w:rFonts w:hint="cs"/>
          <w:rtl/>
        </w:rPr>
      </w:pPr>
    </w:p>
    <w:p w14:paraId="31AED020" w14:textId="77777777" w:rsidR="00000000" w:rsidRDefault="001C3AAC">
      <w:pPr>
        <w:pStyle w:val="ad"/>
        <w:rPr>
          <w:rtl/>
        </w:rPr>
      </w:pPr>
      <w:r>
        <w:rPr>
          <w:rtl/>
        </w:rPr>
        <w:t>היו"ר ראובן ריבלין:</w:t>
      </w:r>
    </w:p>
    <w:p w14:paraId="1A7332EB" w14:textId="77777777" w:rsidR="00000000" w:rsidRDefault="001C3AAC">
      <w:pPr>
        <w:pStyle w:val="a"/>
        <w:rPr>
          <w:rtl/>
        </w:rPr>
      </w:pPr>
    </w:p>
    <w:p w14:paraId="50752C4C" w14:textId="77777777" w:rsidR="00000000" w:rsidRDefault="001C3AAC">
      <w:pPr>
        <w:pStyle w:val="a"/>
        <w:rPr>
          <w:rFonts w:hint="cs"/>
          <w:rtl/>
        </w:rPr>
      </w:pPr>
      <w:r>
        <w:rPr>
          <w:rFonts w:hint="cs"/>
          <w:rtl/>
        </w:rPr>
        <w:t>תודה לחבר הכנסת גדעון סער. יעלה ויבוא כבוד ראש הממשלה וישיב על הצעת 40 החותמים ולדוברים שדיברו אחריהם. בבקשה, אדוני ראש הממשלה.</w:t>
      </w:r>
    </w:p>
    <w:p w14:paraId="3A315207" w14:textId="77777777" w:rsidR="00000000" w:rsidRDefault="001C3AAC">
      <w:pPr>
        <w:pStyle w:val="a"/>
        <w:rPr>
          <w:rFonts w:hint="cs"/>
          <w:rtl/>
        </w:rPr>
      </w:pPr>
    </w:p>
    <w:p w14:paraId="11249809" w14:textId="77777777" w:rsidR="00000000" w:rsidRDefault="001C3AAC">
      <w:pPr>
        <w:pStyle w:val="a"/>
        <w:rPr>
          <w:rFonts w:hint="cs"/>
          <w:rtl/>
        </w:rPr>
      </w:pPr>
      <w:r>
        <w:rPr>
          <w:rFonts w:hint="cs"/>
          <w:rtl/>
        </w:rPr>
        <w:t xml:space="preserve">רבותי חברי האופוזיציה, </w:t>
      </w:r>
      <w:r>
        <w:rPr>
          <w:rFonts w:hint="cs"/>
          <w:rtl/>
        </w:rPr>
        <w:t xml:space="preserve">הקפדתי עם חברי הקואליציה כשאתם דיברתם, אקפיד אתכם כאשר ראש הממשלה מדבר. אבקש להשתמש במשורה בזכות הזעקה. </w:t>
      </w:r>
    </w:p>
    <w:p w14:paraId="43E93B4E" w14:textId="77777777" w:rsidR="00000000" w:rsidRDefault="001C3AAC">
      <w:pPr>
        <w:pStyle w:val="a"/>
        <w:rPr>
          <w:rFonts w:hint="cs"/>
          <w:rtl/>
        </w:rPr>
      </w:pPr>
    </w:p>
    <w:p w14:paraId="6594F55A" w14:textId="77777777" w:rsidR="00000000" w:rsidRDefault="001C3AAC">
      <w:pPr>
        <w:pStyle w:val="Speaker"/>
        <w:rPr>
          <w:rFonts w:hint="cs"/>
          <w:rtl/>
        </w:rPr>
      </w:pPr>
      <w:bookmarkStart w:id="486" w:name="FS000000482T21_07_2003_21_45_29"/>
      <w:bookmarkStart w:id="487" w:name="_Toc46720128"/>
      <w:bookmarkStart w:id="488" w:name="_Toc50257111"/>
      <w:bookmarkEnd w:id="486"/>
      <w:r>
        <w:rPr>
          <w:rFonts w:hint="cs"/>
          <w:rtl/>
        </w:rPr>
        <w:t>ראש הממשלה אריאל שרון:</w:t>
      </w:r>
      <w:bookmarkEnd w:id="487"/>
      <w:bookmarkEnd w:id="488"/>
    </w:p>
    <w:p w14:paraId="1E956B9E" w14:textId="77777777" w:rsidR="00000000" w:rsidRDefault="001C3AAC">
      <w:pPr>
        <w:pStyle w:val="a"/>
        <w:rPr>
          <w:rFonts w:hint="cs"/>
          <w:rtl/>
        </w:rPr>
      </w:pPr>
    </w:p>
    <w:p w14:paraId="654E51C8" w14:textId="77777777" w:rsidR="00000000" w:rsidRDefault="001C3AAC">
      <w:pPr>
        <w:pStyle w:val="a"/>
        <w:rPr>
          <w:rFonts w:hint="cs"/>
          <w:rtl/>
        </w:rPr>
      </w:pPr>
      <w:r>
        <w:rPr>
          <w:rFonts w:hint="cs"/>
          <w:rtl/>
        </w:rPr>
        <w:t xml:space="preserve">אדוני היושב-ראש, חברי הכנסת, שמעתי בקשב רב את דבריכם, וברצוני להתייחס לנושא בקצרה. </w:t>
      </w:r>
    </w:p>
    <w:p w14:paraId="08A44724" w14:textId="77777777" w:rsidR="00000000" w:rsidRDefault="001C3AAC">
      <w:pPr>
        <w:pStyle w:val="a"/>
        <w:rPr>
          <w:rFonts w:hint="cs"/>
          <w:rtl/>
        </w:rPr>
      </w:pPr>
    </w:p>
    <w:p w14:paraId="2149EF9F" w14:textId="77777777" w:rsidR="00000000" w:rsidRDefault="001C3AAC">
      <w:pPr>
        <w:pStyle w:val="a"/>
        <w:rPr>
          <w:rFonts w:hint="cs"/>
          <w:rtl/>
        </w:rPr>
      </w:pPr>
      <w:r>
        <w:rPr>
          <w:rFonts w:hint="cs"/>
          <w:rtl/>
        </w:rPr>
        <w:t>כבר שלוש שנים אנו מתמודדים נגד מתקפת טרור</w:t>
      </w:r>
      <w:r>
        <w:rPr>
          <w:rFonts w:hint="cs"/>
          <w:rtl/>
        </w:rPr>
        <w:t xml:space="preserve"> פלסטינית אכזרית, ששמה לה למטרה לשבור את רוחה של החברה הישראלית. בשלוש שנים אלה עמדו בגבורה בחזית המאבק נגד הטרור כוחות הביטחון של מדינת ישראל, אזרחי ישראל כולם, ובתוכם מתיישבי יהודה, שומרון וחבל-עזה, שנאלצו להתמודד יום-יום עם התקפות רצחניות נגדם ונגד בני </w:t>
      </w:r>
      <w:r>
        <w:rPr>
          <w:rFonts w:hint="cs"/>
          <w:rtl/>
        </w:rPr>
        <w:t xml:space="preserve">משפחותיהם. </w:t>
      </w:r>
    </w:p>
    <w:p w14:paraId="2C7A5B70" w14:textId="77777777" w:rsidR="00000000" w:rsidRDefault="001C3AAC">
      <w:pPr>
        <w:pStyle w:val="a"/>
        <w:rPr>
          <w:rFonts w:hint="cs"/>
          <w:rtl/>
        </w:rPr>
      </w:pPr>
    </w:p>
    <w:p w14:paraId="6D12A5C3" w14:textId="77777777" w:rsidR="00000000" w:rsidRDefault="001C3AAC">
      <w:pPr>
        <w:pStyle w:val="a"/>
        <w:rPr>
          <w:rFonts w:hint="cs"/>
          <w:rtl/>
        </w:rPr>
      </w:pPr>
      <w:r>
        <w:rPr>
          <w:rFonts w:hint="cs"/>
          <w:rtl/>
        </w:rPr>
        <w:t>במקביל, בעוד המערכה נמשכת, נערך ניסיון של רבים בישראל ובעולם להשחיר את פניהם של המתיישבים, ניסיון אשר קיבל לעתים, למרבה הצער,</w:t>
      </w:r>
      <w:r>
        <w:rPr>
          <w:rtl/>
        </w:rPr>
        <w:t xml:space="preserve"> </w:t>
      </w:r>
      <w:r>
        <w:rPr>
          <w:rFonts w:hint="cs"/>
          <w:rtl/>
        </w:rPr>
        <w:t>גיבוי גם מחברי בתוך הבית הזה. לצערי, גם היום ניצלו כמה מחברי הכנסת את הבמה שניתנה להם - -</w:t>
      </w:r>
    </w:p>
    <w:p w14:paraId="7F6E0E04" w14:textId="77777777" w:rsidR="00000000" w:rsidRDefault="001C3AAC">
      <w:pPr>
        <w:pStyle w:val="a"/>
        <w:rPr>
          <w:rFonts w:hint="cs"/>
          <w:rtl/>
        </w:rPr>
      </w:pPr>
    </w:p>
    <w:p w14:paraId="3C1CAA1C" w14:textId="77777777" w:rsidR="00000000" w:rsidRDefault="001C3AAC">
      <w:pPr>
        <w:pStyle w:val="ac"/>
        <w:rPr>
          <w:rtl/>
        </w:rPr>
      </w:pPr>
      <w:r>
        <w:rPr>
          <w:rFonts w:hint="eastAsia"/>
          <w:rtl/>
        </w:rPr>
        <w:t>עסאם</w:t>
      </w:r>
      <w:r>
        <w:rPr>
          <w:rtl/>
        </w:rPr>
        <w:t xml:space="preserve"> מח'ול (חד"ש-תע"ל):</w:t>
      </w:r>
    </w:p>
    <w:p w14:paraId="32B6DB59" w14:textId="77777777" w:rsidR="00000000" w:rsidRDefault="001C3AAC">
      <w:pPr>
        <w:pStyle w:val="a"/>
        <w:rPr>
          <w:rFonts w:hint="cs"/>
          <w:rtl/>
        </w:rPr>
      </w:pPr>
    </w:p>
    <w:p w14:paraId="2C09C3BE" w14:textId="77777777" w:rsidR="00000000" w:rsidRDefault="001C3AAC">
      <w:pPr>
        <w:pStyle w:val="a"/>
        <w:rPr>
          <w:rFonts w:hint="cs"/>
          <w:rtl/>
        </w:rPr>
      </w:pPr>
      <w:r>
        <w:rPr>
          <w:rFonts w:hint="cs"/>
          <w:rtl/>
        </w:rPr>
        <w:t>-</w:t>
      </w:r>
      <w:r>
        <w:rPr>
          <w:rFonts w:hint="cs"/>
          <w:rtl/>
        </w:rPr>
        <w:t xml:space="preserve"> - - המתנחלים.</w:t>
      </w:r>
    </w:p>
    <w:p w14:paraId="0DA724C5" w14:textId="77777777" w:rsidR="00000000" w:rsidRDefault="001C3AAC">
      <w:pPr>
        <w:pStyle w:val="a"/>
        <w:rPr>
          <w:rFonts w:hint="cs"/>
          <w:rtl/>
        </w:rPr>
      </w:pPr>
    </w:p>
    <w:p w14:paraId="603A5DC0" w14:textId="77777777" w:rsidR="00000000" w:rsidRDefault="001C3AAC">
      <w:pPr>
        <w:pStyle w:val="ad"/>
        <w:rPr>
          <w:rtl/>
        </w:rPr>
      </w:pPr>
      <w:r>
        <w:rPr>
          <w:rtl/>
        </w:rPr>
        <w:t>היו"ר ראובן ריבלין:</w:t>
      </w:r>
    </w:p>
    <w:p w14:paraId="3A2B73D4" w14:textId="77777777" w:rsidR="00000000" w:rsidRDefault="001C3AAC">
      <w:pPr>
        <w:pStyle w:val="a"/>
        <w:rPr>
          <w:rtl/>
        </w:rPr>
      </w:pPr>
    </w:p>
    <w:p w14:paraId="30076721" w14:textId="77777777" w:rsidR="00000000" w:rsidRDefault="001C3AAC">
      <w:pPr>
        <w:pStyle w:val="a"/>
        <w:rPr>
          <w:rFonts w:hint="cs"/>
          <w:rtl/>
        </w:rPr>
      </w:pPr>
      <w:r>
        <w:rPr>
          <w:rFonts w:hint="cs"/>
          <w:rtl/>
        </w:rPr>
        <w:t xml:space="preserve">תודה, חבר הכנסת מח'ול. </w:t>
      </w:r>
    </w:p>
    <w:p w14:paraId="270C3209" w14:textId="77777777" w:rsidR="00000000" w:rsidRDefault="001C3AAC">
      <w:pPr>
        <w:pStyle w:val="a"/>
        <w:rPr>
          <w:rFonts w:hint="cs"/>
          <w:rtl/>
        </w:rPr>
      </w:pPr>
    </w:p>
    <w:p w14:paraId="19E83CF8" w14:textId="77777777" w:rsidR="00000000" w:rsidRDefault="001C3AAC">
      <w:pPr>
        <w:pStyle w:val="SpeakerCon"/>
        <w:rPr>
          <w:rFonts w:hint="cs"/>
          <w:rtl/>
        </w:rPr>
      </w:pPr>
      <w:bookmarkStart w:id="489" w:name="FS000000482T21_07_2003_21_54_54C"/>
      <w:bookmarkEnd w:id="489"/>
      <w:r>
        <w:rPr>
          <w:rFonts w:hint="cs"/>
          <w:rtl/>
        </w:rPr>
        <w:t>ראש הממשלה אריאל שרון:</w:t>
      </w:r>
    </w:p>
    <w:p w14:paraId="7D77A452" w14:textId="77777777" w:rsidR="00000000" w:rsidRDefault="001C3AAC">
      <w:pPr>
        <w:pStyle w:val="SpeakerCon"/>
        <w:rPr>
          <w:rFonts w:hint="cs"/>
          <w:rtl/>
        </w:rPr>
      </w:pPr>
    </w:p>
    <w:p w14:paraId="71E7E0C3" w14:textId="77777777" w:rsidR="00000000" w:rsidRDefault="001C3AAC">
      <w:pPr>
        <w:pStyle w:val="a"/>
        <w:rPr>
          <w:rFonts w:hint="cs"/>
          <w:rtl/>
        </w:rPr>
      </w:pPr>
      <w:r>
        <w:rPr>
          <w:rFonts w:hint="cs"/>
          <w:rtl/>
        </w:rPr>
        <w:t>- - בדיון בנושא המאחזים הבלתי-מורשים על מנת להשמיץ את ציבור המתיישבים שעמד במשך שנים במערכה קשה.</w:t>
      </w:r>
    </w:p>
    <w:p w14:paraId="67A68628" w14:textId="77777777" w:rsidR="00000000" w:rsidRDefault="001C3AAC">
      <w:pPr>
        <w:pStyle w:val="a"/>
        <w:rPr>
          <w:rFonts w:hint="cs"/>
          <w:rtl/>
        </w:rPr>
      </w:pPr>
    </w:p>
    <w:p w14:paraId="7A75AD54" w14:textId="77777777" w:rsidR="00000000" w:rsidRDefault="001C3AAC">
      <w:pPr>
        <w:pStyle w:val="ac"/>
        <w:rPr>
          <w:rtl/>
        </w:rPr>
      </w:pPr>
      <w:r>
        <w:rPr>
          <w:rFonts w:hint="eastAsia"/>
          <w:rtl/>
        </w:rPr>
        <w:t>רן</w:t>
      </w:r>
      <w:r>
        <w:rPr>
          <w:rtl/>
        </w:rPr>
        <w:t xml:space="preserve"> כהן (מרצ):</w:t>
      </w:r>
    </w:p>
    <w:p w14:paraId="0F8778F0" w14:textId="77777777" w:rsidR="00000000" w:rsidRDefault="001C3AAC">
      <w:pPr>
        <w:pStyle w:val="a"/>
        <w:rPr>
          <w:rFonts w:hint="cs"/>
          <w:rtl/>
        </w:rPr>
      </w:pPr>
    </w:p>
    <w:p w14:paraId="5B3747C2" w14:textId="77777777" w:rsidR="00000000" w:rsidRDefault="001C3AAC">
      <w:pPr>
        <w:pStyle w:val="a"/>
        <w:rPr>
          <w:rFonts w:hint="cs"/>
          <w:rtl/>
        </w:rPr>
      </w:pPr>
      <w:r>
        <w:rPr>
          <w:rFonts w:hint="cs"/>
          <w:rtl/>
        </w:rPr>
        <w:t>- - - אדוני ראש הממשלה, בלתי חוקיים, לא רק שהם בלתי חוקיי</w:t>
      </w:r>
      <w:r>
        <w:rPr>
          <w:rFonts w:hint="cs"/>
          <w:rtl/>
        </w:rPr>
        <w:t>ם, הם אנטי-חוקיים.</w:t>
      </w:r>
    </w:p>
    <w:p w14:paraId="72C8BCA2" w14:textId="77777777" w:rsidR="00000000" w:rsidRDefault="001C3AAC">
      <w:pPr>
        <w:pStyle w:val="a"/>
        <w:rPr>
          <w:rFonts w:hint="cs"/>
          <w:rtl/>
        </w:rPr>
      </w:pPr>
    </w:p>
    <w:p w14:paraId="19F986EB" w14:textId="77777777" w:rsidR="00000000" w:rsidRDefault="001C3AAC">
      <w:pPr>
        <w:pStyle w:val="ac"/>
        <w:rPr>
          <w:rtl/>
        </w:rPr>
      </w:pPr>
      <w:r>
        <w:rPr>
          <w:rFonts w:hint="eastAsia"/>
          <w:rtl/>
        </w:rPr>
        <w:t>טלב</w:t>
      </w:r>
      <w:r>
        <w:rPr>
          <w:rtl/>
        </w:rPr>
        <w:t xml:space="preserve"> אלסאנע (רע"ם):</w:t>
      </w:r>
    </w:p>
    <w:p w14:paraId="14B9A6C9" w14:textId="77777777" w:rsidR="00000000" w:rsidRDefault="001C3AAC">
      <w:pPr>
        <w:pStyle w:val="a"/>
        <w:rPr>
          <w:rFonts w:hint="cs"/>
          <w:rtl/>
        </w:rPr>
      </w:pPr>
    </w:p>
    <w:p w14:paraId="31403673" w14:textId="77777777" w:rsidR="00000000" w:rsidRDefault="001C3AAC">
      <w:pPr>
        <w:pStyle w:val="a"/>
        <w:rPr>
          <w:rFonts w:hint="cs"/>
          <w:rtl/>
        </w:rPr>
      </w:pPr>
      <w:r>
        <w:rPr>
          <w:rFonts w:hint="cs"/>
          <w:rtl/>
        </w:rPr>
        <w:t>- - -</w:t>
      </w:r>
    </w:p>
    <w:p w14:paraId="0775B3EB" w14:textId="77777777" w:rsidR="00000000" w:rsidRDefault="001C3AAC">
      <w:pPr>
        <w:pStyle w:val="a"/>
        <w:rPr>
          <w:rFonts w:hint="cs"/>
          <w:rtl/>
        </w:rPr>
      </w:pPr>
    </w:p>
    <w:p w14:paraId="4984058D" w14:textId="77777777" w:rsidR="00000000" w:rsidRDefault="001C3AAC">
      <w:pPr>
        <w:pStyle w:val="ad"/>
        <w:rPr>
          <w:rtl/>
        </w:rPr>
      </w:pPr>
      <w:r>
        <w:rPr>
          <w:rtl/>
        </w:rPr>
        <w:t>היו"ר ראובן ריבלין:</w:t>
      </w:r>
    </w:p>
    <w:p w14:paraId="68D5E17D" w14:textId="77777777" w:rsidR="00000000" w:rsidRDefault="001C3AAC">
      <w:pPr>
        <w:pStyle w:val="a"/>
        <w:rPr>
          <w:rtl/>
        </w:rPr>
      </w:pPr>
    </w:p>
    <w:p w14:paraId="70386E7F" w14:textId="77777777" w:rsidR="00000000" w:rsidRDefault="001C3AAC">
      <w:pPr>
        <w:pStyle w:val="a"/>
        <w:rPr>
          <w:rFonts w:hint="cs"/>
          <w:rtl/>
        </w:rPr>
      </w:pPr>
      <w:r>
        <w:rPr>
          <w:rFonts w:hint="cs"/>
          <w:rtl/>
        </w:rPr>
        <w:t>חבר הכנסת רן כהן, תודה רבה. חבר הכנסת טלב אלסאנע, אל תתפרץ. חבר הכנסת רן כהן, שמעו אותו עד שהתחלתם גם אתם לצעוק.</w:t>
      </w:r>
    </w:p>
    <w:p w14:paraId="3FF3E22B" w14:textId="77777777" w:rsidR="00000000" w:rsidRDefault="001C3AAC">
      <w:pPr>
        <w:pStyle w:val="a"/>
        <w:rPr>
          <w:rFonts w:hint="cs"/>
          <w:rtl/>
        </w:rPr>
      </w:pPr>
    </w:p>
    <w:p w14:paraId="0A3851FB" w14:textId="77777777" w:rsidR="00000000" w:rsidRDefault="001C3AAC">
      <w:pPr>
        <w:pStyle w:val="ac"/>
        <w:rPr>
          <w:rtl/>
        </w:rPr>
      </w:pPr>
      <w:r>
        <w:rPr>
          <w:rFonts w:hint="eastAsia"/>
          <w:rtl/>
        </w:rPr>
        <w:t>רן</w:t>
      </w:r>
      <w:r>
        <w:rPr>
          <w:rtl/>
        </w:rPr>
        <w:t xml:space="preserve"> כהן (מרצ):</w:t>
      </w:r>
    </w:p>
    <w:p w14:paraId="2DADD32A" w14:textId="77777777" w:rsidR="00000000" w:rsidRDefault="001C3AAC">
      <w:pPr>
        <w:pStyle w:val="a"/>
        <w:rPr>
          <w:rFonts w:hint="cs"/>
          <w:rtl/>
        </w:rPr>
      </w:pPr>
    </w:p>
    <w:p w14:paraId="008AC8F4" w14:textId="77777777" w:rsidR="00000000" w:rsidRDefault="001C3AAC">
      <w:pPr>
        <w:pStyle w:val="a"/>
        <w:rPr>
          <w:rFonts w:hint="cs"/>
          <w:rtl/>
        </w:rPr>
      </w:pPr>
      <w:r>
        <w:rPr>
          <w:rFonts w:hint="cs"/>
          <w:rtl/>
        </w:rPr>
        <w:t>אדוני היושב-ראש, עם כל הכבוד - - -</w:t>
      </w:r>
    </w:p>
    <w:p w14:paraId="674BF22F" w14:textId="77777777" w:rsidR="00000000" w:rsidRDefault="001C3AAC">
      <w:pPr>
        <w:pStyle w:val="a"/>
        <w:rPr>
          <w:rFonts w:hint="cs"/>
          <w:rtl/>
        </w:rPr>
      </w:pPr>
    </w:p>
    <w:p w14:paraId="6796E218" w14:textId="77777777" w:rsidR="00000000" w:rsidRDefault="001C3AAC">
      <w:pPr>
        <w:pStyle w:val="ac"/>
        <w:rPr>
          <w:rtl/>
        </w:rPr>
      </w:pPr>
      <w:r>
        <w:rPr>
          <w:rFonts w:hint="eastAsia"/>
          <w:rtl/>
        </w:rPr>
        <w:t>עסאם</w:t>
      </w:r>
      <w:r>
        <w:rPr>
          <w:rtl/>
        </w:rPr>
        <w:t xml:space="preserve"> מח'ול (חד"ש-תע"ל):</w:t>
      </w:r>
    </w:p>
    <w:p w14:paraId="226CA30A" w14:textId="77777777" w:rsidR="00000000" w:rsidRDefault="001C3AAC">
      <w:pPr>
        <w:pStyle w:val="a"/>
        <w:rPr>
          <w:rFonts w:hint="cs"/>
          <w:rtl/>
        </w:rPr>
      </w:pPr>
    </w:p>
    <w:p w14:paraId="3CB774D3" w14:textId="77777777" w:rsidR="00000000" w:rsidRDefault="001C3AAC">
      <w:pPr>
        <w:pStyle w:val="a"/>
        <w:rPr>
          <w:rFonts w:hint="cs"/>
          <w:rtl/>
        </w:rPr>
      </w:pPr>
      <w:r>
        <w:rPr>
          <w:rFonts w:hint="cs"/>
          <w:rtl/>
        </w:rPr>
        <w:t>- - -</w:t>
      </w:r>
    </w:p>
    <w:p w14:paraId="65099359" w14:textId="77777777" w:rsidR="00000000" w:rsidRDefault="001C3AAC">
      <w:pPr>
        <w:pStyle w:val="ac"/>
        <w:rPr>
          <w:rtl/>
        </w:rPr>
      </w:pPr>
    </w:p>
    <w:p w14:paraId="3B66AF39" w14:textId="77777777" w:rsidR="00000000" w:rsidRDefault="001C3AAC">
      <w:pPr>
        <w:pStyle w:val="ac"/>
        <w:rPr>
          <w:rtl/>
        </w:rPr>
      </w:pPr>
      <w:r>
        <w:rPr>
          <w:rtl/>
        </w:rPr>
        <w:t>זאב בוים (הליכוד):</w:t>
      </w:r>
    </w:p>
    <w:p w14:paraId="6D5CFB24" w14:textId="77777777" w:rsidR="00000000" w:rsidRDefault="001C3AAC">
      <w:pPr>
        <w:pStyle w:val="a"/>
        <w:rPr>
          <w:rFonts w:hint="eastAsia"/>
          <w:rtl/>
        </w:rPr>
      </w:pPr>
    </w:p>
    <w:p w14:paraId="231B8153" w14:textId="77777777" w:rsidR="00000000" w:rsidRDefault="001C3AAC">
      <w:pPr>
        <w:pStyle w:val="a"/>
        <w:rPr>
          <w:rFonts w:hint="cs"/>
          <w:rtl/>
        </w:rPr>
      </w:pPr>
      <w:r>
        <w:rPr>
          <w:rFonts w:hint="cs"/>
          <w:rtl/>
        </w:rPr>
        <w:t>- - -</w:t>
      </w:r>
    </w:p>
    <w:p w14:paraId="713D20B2" w14:textId="77777777" w:rsidR="00000000" w:rsidRDefault="001C3AAC">
      <w:pPr>
        <w:pStyle w:val="a"/>
        <w:rPr>
          <w:rFonts w:hint="cs"/>
          <w:rtl/>
        </w:rPr>
      </w:pPr>
    </w:p>
    <w:p w14:paraId="511C3ACF" w14:textId="77777777" w:rsidR="00000000" w:rsidRDefault="001C3AAC">
      <w:pPr>
        <w:pStyle w:val="ad"/>
        <w:rPr>
          <w:rtl/>
        </w:rPr>
      </w:pPr>
      <w:r>
        <w:rPr>
          <w:rtl/>
        </w:rPr>
        <w:t>היו"ר ראובן ריבלין:</w:t>
      </w:r>
    </w:p>
    <w:p w14:paraId="4308F1A3" w14:textId="77777777" w:rsidR="00000000" w:rsidRDefault="001C3AAC">
      <w:pPr>
        <w:pStyle w:val="a"/>
        <w:rPr>
          <w:rtl/>
        </w:rPr>
      </w:pPr>
    </w:p>
    <w:p w14:paraId="492ADD45" w14:textId="77777777" w:rsidR="00000000" w:rsidRDefault="001C3AAC">
      <w:pPr>
        <w:pStyle w:val="a"/>
        <w:rPr>
          <w:rFonts w:hint="cs"/>
          <w:rtl/>
        </w:rPr>
      </w:pPr>
      <w:r>
        <w:rPr>
          <w:rFonts w:hint="cs"/>
          <w:rtl/>
        </w:rPr>
        <w:t xml:space="preserve">חבר הכנסת רן כהן, אתה תעלה לבמה, תאמר מה שאתה רוצה. חבר הכנסת בוים, אתה לא עוזר לי. חבר הכנסת בוים, אתה לא עוזר לי ולא עוזר לראש הממשלה. </w:t>
      </w:r>
    </w:p>
    <w:p w14:paraId="0C777EDB" w14:textId="77777777" w:rsidR="00000000" w:rsidRDefault="001C3AAC">
      <w:pPr>
        <w:pStyle w:val="ac"/>
        <w:rPr>
          <w:rFonts w:hint="cs"/>
          <w:rtl/>
        </w:rPr>
      </w:pPr>
    </w:p>
    <w:p w14:paraId="5F4A426A" w14:textId="77777777" w:rsidR="00000000" w:rsidRDefault="001C3AAC">
      <w:pPr>
        <w:pStyle w:val="ac"/>
        <w:rPr>
          <w:rtl/>
        </w:rPr>
      </w:pPr>
      <w:r>
        <w:rPr>
          <w:rFonts w:hint="eastAsia"/>
          <w:rtl/>
        </w:rPr>
        <w:t>רן</w:t>
      </w:r>
      <w:r>
        <w:rPr>
          <w:rtl/>
        </w:rPr>
        <w:t xml:space="preserve"> כהן (מרצ):</w:t>
      </w:r>
    </w:p>
    <w:p w14:paraId="3EE2D8D0" w14:textId="77777777" w:rsidR="00000000" w:rsidRDefault="001C3AAC">
      <w:pPr>
        <w:pStyle w:val="a"/>
        <w:rPr>
          <w:rFonts w:hint="cs"/>
          <w:rtl/>
        </w:rPr>
      </w:pPr>
    </w:p>
    <w:p w14:paraId="1FA48A84" w14:textId="77777777" w:rsidR="00000000" w:rsidRDefault="001C3AAC">
      <w:pPr>
        <w:pStyle w:val="a"/>
        <w:rPr>
          <w:rFonts w:hint="cs"/>
          <w:rtl/>
        </w:rPr>
      </w:pPr>
      <w:r>
        <w:rPr>
          <w:rFonts w:hint="cs"/>
          <w:rtl/>
        </w:rPr>
        <w:t>- - -</w:t>
      </w:r>
    </w:p>
    <w:p w14:paraId="0662B376" w14:textId="77777777" w:rsidR="00000000" w:rsidRDefault="001C3AAC">
      <w:pPr>
        <w:pStyle w:val="a"/>
        <w:rPr>
          <w:rFonts w:hint="cs"/>
          <w:rtl/>
        </w:rPr>
      </w:pPr>
    </w:p>
    <w:p w14:paraId="138B709D" w14:textId="77777777" w:rsidR="00000000" w:rsidRDefault="001C3AAC">
      <w:pPr>
        <w:pStyle w:val="ac"/>
        <w:rPr>
          <w:rtl/>
        </w:rPr>
      </w:pPr>
      <w:r>
        <w:rPr>
          <w:rFonts w:hint="eastAsia"/>
          <w:rtl/>
        </w:rPr>
        <w:t>עסאם</w:t>
      </w:r>
      <w:r>
        <w:rPr>
          <w:rtl/>
        </w:rPr>
        <w:t xml:space="preserve"> מח'ול (חד"ש-תע"ל):</w:t>
      </w:r>
    </w:p>
    <w:p w14:paraId="676BFA18" w14:textId="77777777" w:rsidR="00000000" w:rsidRDefault="001C3AAC">
      <w:pPr>
        <w:pStyle w:val="a"/>
        <w:rPr>
          <w:rFonts w:hint="cs"/>
          <w:rtl/>
        </w:rPr>
      </w:pPr>
    </w:p>
    <w:p w14:paraId="34665A5D" w14:textId="77777777" w:rsidR="00000000" w:rsidRDefault="001C3AAC">
      <w:pPr>
        <w:pStyle w:val="a"/>
        <w:rPr>
          <w:rFonts w:hint="cs"/>
          <w:rtl/>
        </w:rPr>
      </w:pPr>
      <w:r>
        <w:rPr>
          <w:rFonts w:hint="cs"/>
          <w:rtl/>
        </w:rPr>
        <w:t>הכובש - - -</w:t>
      </w:r>
    </w:p>
    <w:p w14:paraId="55A56DFC" w14:textId="77777777" w:rsidR="00000000" w:rsidRDefault="001C3AAC">
      <w:pPr>
        <w:pStyle w:val="a"/>
        <w:rPr>
          <w:rFonts w:hint="cs"/>
          <w:rtl/>
        </w:rPr>
      </w:pPr>
    </w:p>
    <w:p w14:paraId="46795256" w14:textId="77777777" w:rsidR="00000000" w:rsidRDefault="001C3AAC">
      <w:pPr>
        <w:pStyle w:val="ad"/>
        <w:rPr>
          <w:rtl/>
        </w:rPr>
      </w:pPr>
      <w:r>
        <w:rPr>
          <w:rFonts w:hint="eastAsia"/>
          <w:rtl/>
        </w:rPr>
        <w:t>היו</w:t>
      </w:r>
      <w:r>
        <w:rPr>
          <w:rtl/>
        </w:rPr>
        <w:t>"ר ראובן ריבלין:</w:t>
      </w:r>
    </w:p>
    <w:p w14:paraId="37587566" w14:textId="77777777" w:rsidR="00000000" w:rsidRDefault="001C3AAC">
      <w:pPr>
        <w:pStyle w:val="a"/>
        <w:rPr>
          <w:rFonts w:hint="cs"/>
          <w:rtl/>
        </w:rPr>
      </w:pPr>
    </w:p>
    <w:p w14:paraId="579CA0D2" w14:textId="77777777" w:rsidR="00000000" w:rsidRDefault="001C3AAC">
      <w:pPr>
        <w:pStyle w:val="a"/>
        <w:rPr>
          <w:rFonts w:hint="cs"/>
          <w:rtl/>
        </w:rPr>
      </w:pPr>
      <w:r>
        <w:rPr>
          <w:rFonts w:hint="cs"/>
          <w:rtl/>
        </w:rPr>
        <w:t xml:space="preserve">חבר הכנסת רן כהן. תודה רבה, חבר הכנסת מח'ול, שמעו אותך קודם, לא צריך כל רגע. </w:t>
      </w:r>
    </w:p>
    <w:p w14:paraId="2ED27F2B" w14:textId="77777777" w:rsidR="00000000" w:rsidRDefault="001C3AAC">
      <w:pPr>
        <w:pStyle w:val="a"/>
        <w:rPr>
          <w:rFonts w:hint="cs"/>
          <w:rtl/>
        </w:rPr>
      </w:pPr>
    </w:p>
    <w:p w14:paraId="5C655728" w14:textId="77777777" w:rsidR="00000000" w:rsidRDefault="001C3AAC">
      <w:pPr>
        <w:pStyle w:val="ac"/>
        <w:rPr>
          <w:rtl/>
        </w:rPr>
      </w:pPr>
      <w:r>
        <w:rPr>
          <w:rFonts w:hint="eastAsia"/>
          <w:rtl/>
        </w:rPr>
        <w:t>עסאם</w:t>
      </w:r>
      <w:r>
        <w:rPr>
          <w:rtl/>
        </w:rPr>
        <w:t xml:space="preserve"> מח'ול (חד"ש-תע"ל):</w:t>
      </w:r>
    </w:p>
    <w:p w14:paraId="36CD7EC3" w14:textId="77777777" w:rsidR="00000000" w:rsidRDefault="001C3AAC">
      <w:pPr>
        <w:pStyle w:val="a"/>
        <w:rPr>
          <w:rFonts w:hint="cs"/>
          <w:rtl/>
        </w:rPr>
      </w:pPr>
    </w:p>
    <w:p w14:paraId="0484C188" w14:textId="77777777" w:rsidR="00000000" w:rsidRDefault="001C3AAC">
      <w:pPr>
        <w:pStyle w:val="a"/>
        <w:rPr>
          <w:rFonts w:hint="cs"/>
          <w:rtl/>
        </w:rPr>
      </w:pPr>
      <w:r>
        <w:rPr>
          <w:rFonts w:hint="cs"/>
          <w:rtl/>
        </w:rPr>
        <w:t>- - -</w:t>
      </w:r>
    </w:p>
    <w:p w14:paraId="740124D7" w14:textId="77777777" w:rsidR="00000000" w:rsidRDefault="001C3AAC">
      <w:pPr>
        <w:pStyle w:val="a"/>
        <w:rPr>
          <w:rFonts w:hint="cs"/>
          <w:rtl/>
        </w:rPr>
      </w:pPr>
    </w:p>
    <w:p w14:paraId="6AEF5346" w14:textId="77777777" w:rsidR="00000000" w:rsidRDefault="001C3AAC">
      <w:pPr>
        <w:pStyle w:val="ac"/>
        <w:rPr>
          <w:rtl/>
        </w:rPr>
      </w:pPr>
      <w:r>
        <w:rPr>
          <w:rFonts w:hint="eastAsia"/>
          <w:rtl/>
        </w:rPr>
        <w:t>קריאות</w:t>
      </w:r>
      <w:r>
        <w:rPr>
          <w:rtl/>
        </w:rPr>
        <w:t>:</w:t>
      </w:r>
    </w:p>
    <w:p w14:paraId="7A5A9857" w14:textId="77777777" w:rsidR="00000000" w:rsidRDefault="001C3AAC">
      <w:pPr>
        <w:pStyle w:val="a"/>
        <w:rPr>
          <w:rFonts w:hint="cs"/>
          <w:rtl/>
        </w:rPr>
      </w:pPr>
    </w:p>
    <w:p w14:paraId="009341D0" w14:textId="77777777" w:rsidR="00000000" w:rsidRDefault="001C3AAC">
      <w:pPr>
        <w:pStyle w:val="a"/>
        <w:rPr>
          <w:rFonts w:hint="cs"/>
          <w:rtl/>
        </w:rPr>
      </w:pPr>
      <w:r>
        <w:rPr>
          <w:rFonts w:hint="cs"/>
          <w:rtl/>
        </w:rPr>
        <w:t>- - -</w:t>
      </w:r>
    </w:p>
    <w:p w14:paraId="2C5073F3" w14:textId="77777777" w:rsidR="00000000" w:rsidRDefault="001C3AAC">
      <w:pPr>
        <w:pStyle w:val="a"/>
        <w:rPr>
          <w:rFonts w:hint="cs"/>
          <w:rtl/>
        </w:rPr>
      </w:pPr>
    </w:p>
    <w:p w14:paraId="257CEB46" w14:textId="77777777" w:rsidR="00000000" w:rsidRDefault="001C3AAC">
      <w:pPr>
        <w:pStyle w:val="ad"/>
        <w:rPr>
          <w:rtl/>
        </w:rPr>
      </w:pPr>
      <w:r>
        <w:rPr>
          <w:rFonts w:hint="eastAsia"/>
          <w:rtl/>
        </w:rPr>
        <w:t>היו</w:t>
      </w:r>
      <w:r>
        <w:rPr>
          <w:rtl/>
        </w:rPr>
        <w:t>"ר ראובן ריבלין:</w:t>
      </w:r>
    </w:p>
    <w:p w14:paraId="445AB209" w14:textId="77777777" w:rsidR="00000000" w:rsidRDefault="001C3AAC">
      <w:pPr>
        <w:pStyle w:val="a"/>
        <w:rPr>
          <w:rFonts w:hint="cs"/>
          <w:rtl/>
        </w:rPr>
      </w:pPr>
    </w:p>
    <w:p w14:paraId="666CDE0B" w14:textId="77777777" w:rsidR="00000000" w:rsidRDefault="001C3AAC">
      <w:pPr>
        <w:pStyle w:val="a"/>
        <w:rPr>
          <w:rFonts w:hint="cs"/>
          <w:rtl/>
        </w:rPr>
      </w:pPr>
      <w:r>
        <w:rPr>
          <w:rFonts w:hint="cs"/>
          <w:rtl/>
        </w:rPr>
        <w:t xml:space="preserve">עכשיו ראש הממשלה בדיבור, ואדוני יכול אחר כך להיפגש אתו ולומר לו את מה שהוא רוצה. </w:t>
      </w:r>
    </w:p>
    <w:p w14:paraId="798F3B30" w14:textId="77777777" w:rsidR="00000000" w:rsidRDefault="001C3AAC">
      <w:pPr>
        <w:pStyle w:val="a"/>
        <w:rPr>
          <w:rFonts w:hint="cs"/>
          <w:rtl/>
        </w:rPr>
      </w:pPr>
    </w:p>
    <w:p w14:paraId="06DE8F8F" w14:textId="77777777" w:rsidR="00000000" w:rsidRDefault="001C3AAC">
      <w:pPr>
        <w:pStyle w:val="ac"/>
        <w:rPr>
          <w:rtl/>
        </w:rPr>
      </w:pPr>
      <w:r>
        <w:rPr>
          <w:rFonts w:hint="eastAsia"/>
          <w:rtl/>
        </w:rPr>
        <w:t>עסאם</w:t>
      </w:r>
      <w:r>
        <w:rPr>
          <w:rtl/>
        </w:rPr>
        <w:t xml:space="preserve"> מח'ול (חד"ש-תע"ל):</w:t>
      </w:r>
    </w:p>
    <w:p w14:paraId="233622D0" w14:textId="77777777" w:rsidR="00000000" w:rsidRDefault="001C3AAC">
      <w:pPr>
        <w:pStyle w:val="a"/>
        <w:rPr>
          <w:rFonts w:hint="cs"/>
          <w:rtl/>
        </w:rPr>
      </w:pPr>
    </w:p>
    <w:p w14:paraId="6EE25270" w14:textId="77777777" w:rsidR="00000000" w:rsidRDefault="001C3AAC">
      <w:pPr>
        <w:pStyle w:val="a"/>
        <w:rPr>
          <w:rFonts w:hint="cs"/>
          <w:rtl/>
        </w:rPr>
      </w:pPr>
      <w:r>
        <w:rPr>
          <w:rFonts w:hint="cs"/>
          <w:rtl/>
        </w:rPr>
        <w:t>- - -</w:t>
      </w:r>
    </w:p>
    <w:p w14:paraId="7B817A76" w14:textId="77777777" w:rsidR="00000000" w:rsidRDefault="001C3AAC">
      <w:pPr>
        <w:pStyle w:val="ad"/>
        <w:rPr>
          <w:rtl/>
        </w:rPr>
      </w:pPr>
    </w:p>
    <w:p w14:paraId="3143F0BD" w14:textId="77777777" w:rsidR="00000000" w:rsidRDefault="001C3AAC">
      <w:pPr>
        <w:pStyle w:val="ad"/>
        <w:rPr>
          <w:rtl/>
        </w:rPr>
      </w:pPr>
      <w:r>
        <w:rPr>
          <w:rtl/>
        </w:rPr>
        <w:t>היו"ר ראובן ריבלין:</w:t>
      </w:r>
    </w:p>
    <w:p w14:paraId="16773D7B" w14:textId="77777777" w:rsidR="00000000" w:rsidRDefault="001C3AAC">
      <w:pPr>
        <w:pStyle w:val="a"/>
        <w:rPr>
          <w:rFonts w:hint="eastAsia"/>
          <w:rtl/>
        </w:rPr>
      </w:pPr>
    </w:p>
    <w:p w14:paraId="777E61B6" w14:textId="77777777" w:rsidR="00000000" w:rsidRDefault="001C3AAC">
      <w:pPr>
        <w:pStyle w:val="a"/>
        <w:rPr>
          <w:rFonts w:hint="cs"/>
          <w:rtl/>
        </w:rPr>
      </w:pPr>
      <w:r>
        <w:rPr>
          <w:rFonts w:hint="cs"/>
          <w:rtl/>
        </w:rPr>
        <w:t xml:space="preserve">חבר הכנסת מח'ול, חבר הכנסת מח'ול. רבותי, עכשיו ראש הממשלה ידבר. </w:t>
      </w:r>
    </w:p>
    <w:p w14:paraId="46776EA4" w14:textId="77777777" w:rsidR="00000000" w:rsidRDefault="001C3AAC">
      <w:pPr>
        <w:pStyle w:val="a"/>
        <w:rPr>
          <w:rFonts w:hint="cs"/>
          <w:rtl/>
        </w:rPr>
      </w:pPr>
    </w:p>
    <w:p w14:paraId="6EDC563A" w14:textId="77777777" w:rsidR="00000000" w:rsidRDefault="001C3AAC">
      <w:pPr>
        <w:pStyle w:val="ac"/>
        <w:rPr>
          <w:rtl/>
        </w:rPr>
      </w:pPr>
      <w:r>
        <w:rPr>
          <w:rFonts w:hint="eastAsia"/>
          <w:rtl/>
        </w:rPr>
        <w:t>טלב</w:t>
      </w:r>
      <w:r>
        <w:rPr>
          <w:rtl/>
        </w:rPr>
        <w:t xml:space="preserve"> אלסאנע (רע"ם):</w:t>
      </w:r>
    </w:p>
    <w:p w14:paraId="15E4E84F" w14:textId="77777777" w:rsidR="00000000" w:rsidRDefault="001C3AAC">
      <w:pPr>
        <w:pStyle w:val="a"/>
        <w:rPr>
          <w:rFonts w:hint="cs"/>
          <w:rtl/>
        </w:rPr>
      </w:pPr>
    </w:p>
    <w:p w14:paraId="09B0CE48" w14:textId="77777777" w:rsidR="00000000" w:rsidRDefault="001C3AAC">
      <w:pPr>
        <w:pStyle w:val="a"/>
        <w:rPr>
          <w:rFonts w:hint="cs"/>
          <w:rtl/>
        </w:rPr>
      </w:pPr>
      <w:r>
        <w:rPr>
          <w:rFonts w:hint="cs"/>
          <w:rtl/>
        </w:rPr>
        <w:t>נאום כזה הוא אור ירוק.</w:t>
      </w:r>
    </w:p>
    <w:p w14:paraId="5EE660BE" w14:textId="77777777" w:rsidR="00000000" w:rsidRDefault="001C3AAC">
      <w:pPr>
        <w:pStyle w:val="a"/>
        <w:rPr>
          <w:rFonts w:hint="cs"/>
          <w:rtl/>
        </w:rPr>
      </w:pPr>
    </w:p>
    <w:p w14:paraId="471A48E4" w14:textId="77777777" w:rsidR="00000000" w:rsidRDefault="001C3AAC">
      <w:pPr>
        <w:pStyle w:val="ac"/>
        <w:rPr>
          <w:rtl/>
        </w:rPr>
      </w:pPr>
      <w:r>
        <w:rPr>
          <w:rFonts w:hint="eastAsia"/>
          <w:rtl/>
        </w:rPr>
        <w:t>יחיאל</w:t>
      </w:r>
      <w:r>
        <w:rPr>
          <w:rtl/>
        </w:rPr>
        <w:t xml:space="preserve"> חזן (הליכוד):</w:t>
      </w:r>
    </w:p>
    <w:p w14:paraId="566B33EF" w14:textId="77777777" w:rsidR="00000000" w:rsidRDefault="001C3AAC">
      <w:pPr>
        <w:pStyle w:val="a"/>
        <w:rPr>
          <w:rFonts w:hint="cs"/>
          <w:rtl/>
        </w:rPr>
      </w:pPr>
    </w:p>
    <w:p w14:paraId="69B4413F" w14:textId="77777777" w:rsidR="00000000" w:rsidRDefault="001C3AAC">
      <w:pPr>
        <w:pStyle w:val="a"/>
        <w:rPr>
          <w:rFonts w:hint="cs"/>
          <w:rtl/>
        </w:rPr>
      </w:pPr>
      <w:r>
        <w:rPr>
          <w:rFonts w:hint="cs"/>
          <w:rtl/>
        </w:rPr>
        <w:t>- - -</w:t>
      </w:r>
    </w:p>
    <w:p w14:paraId="4337FD88" w14:textId="77777777" w:rsidR="00000000" w:rsidRDefault="001C3AAC">
      <w:pPr>
        <w:pStyle w:val="a"/>
        <w:rPr>
          <w:rFonts w:hint="cs"/>
          <w:rtl/>
        </w:rPr>
      </w:pPr>
    </w:p>
    <w:p w14:paraId="5606169B" w14:textId="77777777" w:rsidR="00000000" w:rsidRDefault="001C3AAC">
      <w:pPr>
        <w:pStyle w:val="ad"/>
        <w:rPr>
          <w:rtl/>
        </w:rPr>
      </w:pPr>
      <w:r>
        <w:rPr>
          <w:rtl/>
        </w:rPr>
        <w:t>היו"ר ראובן ריבלין:</w:t>
      </w:r>
    </w:p>
    <w:p w14:paraId="429E2E19" w14:textId="77777777" w:rsidR="00000000" w:rsidRDefault="001C3AAC">
      <w:pPr>
        <w:pStyle w:val="a"/>
        <w:rPr>
          <w:rtl/>
        </w:rPr>
      </w:pPr>
    </w:p>
    <w:p w14:paraId="495B3D3D" w14:textId="77777777" w:rsidR="00000000" w:rsidRDefault="001C3AAC">
      <w:pPr>
        <w:pStyle w:val="a"/>
        <w:rPr>
          <w:rFonts w:hint="cs"/>
          <w:rtl/>
        </w:rPr>
      </w:pPr>
      <w:r>
        <w:rPr>
          <w:rFonts w:hint="cs"/>
          <w:rtl/>
        </w:rPr>
        <w:t xml:space="preserve">אתה לא עוזר לי, חבר הכנסת חזן. חבר הכנסת אפללו. </w:t>
      </w:r>
      <w:r>
        <w:rPr>
          <w:rFonts w:hint="cs"/>
          <w:rtl/>
        </w:rPr>
        <w:t xml:space="preserve">חברי הכנסת, אתם לא עוזרים לי. חבר הכנסת טלב אלסאנע, אתה סיימת את זכותך לצעוק. חבר הכנסת רן כהן. חבר הכנסת מח'ול, אני מבקש לא לצעוק, תודה רבה. ראש הממשלה מדבר עכשיו, אני מבקש לשבת. </w:t>
      </w:r>
    </w:p>
    <w:p w14:paraId="4C4923ED" w14:textId="77777777" w:rsidR="00000000" w:rsidRDefault="001C3AAC">
      <w:pPr>
        <w:pStyle w:val="a"/>
        <w:ind w:firstLine="0"/>
        <w:rPr>
          <w:rFonts w:hint="cs"/>
          <w:rtl/>
        </w:rPr>
      </w:pPr>
    </w:p>
    <w:p w14:paraId="2CF421FA" w14:textId="77777777" w:rsidR="00000000" w:rsidRDefault="001C3AAC">
      <w:pPr>
        <w:pStyle w:val="SpeakerCon"/>
        <w:rPr>
          <w:rFonts w:hint="cs"/>
          <w:rtl/>
        </w:rPr>
      </w:pPr>
      <w:r>
        <w:rPr>
          <w:rFonts w:hint="cs"/>
          <w:rtl/>
        </w:rPr>
        <w:t>ראש הממשלה אריאל שרון:</w:t>
      </w:r>
    </w:p>
    <w:p w14:paraId="2CC8365C" w14:textId="77777777" w:rsidR="00000000" w:rsidRDefault="001C3AAC">
      <w:pPr>
        <w:pStyle w:val="a"/>
        <w:ind w:firstLine="0"/>
        <w:rPr>
          <w:rFonts w:hint="cs"/>
          <w:b/>
          <w:bCs/>
          <w:rtl/>
        </w:rPr>
      </w:pPr>
    </w:p>
    <w:p w14:paraId="17DA264A" w14:textId="77777777" w:rsidR="00000000" w:rsidRDefault="001C3AAC">
      <w:pPr>
        <w:pStyle w:val="a"/>
        <w:ind w:firstLine="0"/>
        <w:rPr>
          <w:rFonts w:hint="cs"/>
          <w:rtl/>
        </w:rPr>
      </w:pPr>
      <w:r>
        <w:rPr>
          <w:rFonts w:hint="cs"/>
          <w:b/>
          <w:bCs/>
          <w:rtl/>
        </w:rPr>
        <w:tab/>
      </w:r>
      <w:r>
        <w:rPr>
          <w:rFonts w:hint="cs"/>
          <w:rtl/>
        </w:rPr>
        <w:t>השמצות אלה על ציבור המתיישבים אינן מקובלות עלי, ו</w:t>
      </w:r>
      <w:r>
        <w:rPr>
          <w:rFonts w:hint="cs"/>
          <w:rtl/>
        </w:rPr>
        <w:t xml:space="preserve">לדעתי אין להן מקום בשיח הציבורי בישראל. </w:t>
      </w:r>
    </w:p>
    <w:p w14:paraId="26FBA792" w14:textId="77777777" w:rsidR="00000000" w:rsidRDefault="001C3AAC">
      <w:pPr>
        <w:pStyle w:val="a"/>
        <w:rPr>
          <w:rFonts w:hint="cs"/>
          <w:rtl/>
        </w:rPr>
      </w:pPr>
    </w:p>
    <w:p w14:paraId="1F5858D8" w14:textId="77777777" w:rsidR="00000000" w:rsidRDefault="001C3AAC">
      <w:pPr>
        <w:pStyle w:val="a"/>
        <w:rPr>
          <w:rFonts w:hint="cs"/>
          <w:rtl/>
        </w:rPr>
      </w:pPr>
      <w:r>
        <w:rPr>
          <w:rFonts w:hint="cs"/>
          <w:rtl/>
        </w:rPr>
        <w:t xml:space="preserve">אני חושב שטעות חמורה  עושים אלו בתוכנו </w:t>
      </w:r>
      <w:r>
        <w:rPr>
          <w:rtl/>
        </w:rPr>
        <w:t>–</w:t>
      </w:r>
      <w:r>
        <w:rPr>
          <w:rFonts w:hint="cs"/>
          <w:rtl/>
        </w:rPr>
        <w:t xml:space="preserve"> מימין ומשמאל </w:t>
      </w:r>
      <w:r>
        <w:rPr>
          <w:rtl/>
        </w:rPr>
        <w:t>–</w:t>
      </w:r>
      <w:r>
        <w:rPr>
          <w:rFonts w:hint="cs"/>
          <w:rtl/>
        </w:rPr>
        <w:t xml:space="preserve"> הקושרים את סוגיית המאחזים הבלתי-מורשים להתיישבות, ובכך משחקים לידי אויבינו.</w:t>
      </w:r>
    </w:p>
    <w:p w14:paraId="1B5510EA" w14:textId="77777777" w:rsidR="00000000" w:rsidRDefault="001C3AAC">
      <w:pPr>
        <w:pStyle w:val="a"/>
        <w:rPr>
          <w:rFonts w:hint="cs"/>
          <w:rtl/>
        </w:rPr>
      </w:pPr>
    </w:p>
    <w:p w14:paraId="2976AE8F" w14:textId="77777777" w:rsidR="00000000" w:rsidRDefault="001C3AAC">
      <w:pPr>
        <w:pStyle w:val="ac"/>
        <w:rPr>
          <w:rtl/>
        </w:rPr>
      </w:pPr>
      <w:r>
        <w:rPr>
          <w:rFonts w:hint="eastAsia"/>
          <w:rtl/>
        </w:rPr>
        <w:t>זהבה</w:t>
      </w:r>
      <w:r>
        <w:rPr>
          <w:rtl/>
        </w:rPr>
        <w:t xml:space="preserve"> גלאון (מרצ):</w:t>
      </w:r>
    </w:p>
    <w:p w14:paraId="49137DB7" w14:textId="77777777" w:rsidR="00000000" w:rsidRDefault="001C3AAC">
      <w:pPr>
        <w:pStyle w:val="a"/>
        <w:rPr>
          <w:rFonts w:hint="cs"/>
          <w:rtl/>
        </w:rPr>
      </w:pPr>
    </w:p>
    <w:p w14:paraId="0BCAA030" w14:textId="77777777" w:rsidR="00000000" w:rsidRDefault="001C3AAC">
      <w:pPr>
        <w:pStyle w:val="a"/>
        <w:rPr>
          <w:rFonts w:hint="cs"/>
          <w:rtl/>
        </w:rPr>
      </w:pPr>
      <w:r>
        <w:rPr>
          <w:rFonts w:hint="cs"/>
          <w:rtl/>
        </w:rPr>
        <w:t>- - - אתה עושה צחוק מהכנסת.</w:t>
      </w:r>
    </w:p>
    <w:p w14:paraId="77700895" w14:textId="77777777" w:rsidR="00000000" w:rsidRDefault="001C3AAC">
      <w:pPr>
        <w:pStyle w:val="a"/>
        <w:rPr>
          <w:rFonts w:hint="cs"/>
          <w:rtl/>
        </w:rPr>
      </w:pPr>
    </w:p>
    <w:p w14:paraId="20063058" w14:textId="77777777" w:rsidR="00000000" w:rsidRDefault="001C3AAC">
      <w:pPr>
        <w:pStyle w:val="ad"/>
        <w:rPr>
          <w:rtl/>
        </w:rPr>
      </w:pPr>
      <w:r>
        <w:rPr>
          <w:rtl/>
        </w:rPr>
        <w:t>היו"ר ראובן ריבלין:</w:t>
      </w:r>
    </w:p>
    <w:p w14:paraId="28796F52" w14:textId="77777777" w:rsidR="00000000" w:rsidRDefault="001C3AAC">
      <w:pPr>
        <w:pStyle w:val="a"/>
        <w:rPr>
          <w:rtl/>
        </w:rPr>
      </w:pPr>
    </w:p>
    <w:p w14:paraId="55B05DFA" w14:textId="77777777" w:rsidR="00000000" w:rsidRDefault="001C3AAC">
      <w:pPr>
        <w:pStyle w:val="a"/>
        <w:rPr>
          <w:rFonts w:hint="cs"/>
          <w:rtl/>
        </w:rPr>
      </w:pPr>
      <w:r>
        <w:rPr>
          <w:rFonts w:hint="cs"/>
          <w:rtl/>
        </w:rPr>
        <w:t>תודה רבה, חב</w:t>
      </w:r>
      <w:r>
        <w:rPr>
          <w:rFonts w:hint="cs"/>
          <w:rtl/>
        </w:rPr>
        <w:t xml:space="preserve">רת הכנסת גלאון, הוא עונה לך בדיוק על הדברים הקשים שאמרת על המתנחלים. את אמרת דברים קשים על המתנחלים. </w:t>
      </w:r>
    </w:p>
    <w:p w14:paraId="6A121AB5" w14:textId="77777777" w:rsidR="00000000" w:rsidRDefault="001C3AAC">
      <w:pPr>
        <w:pStyle w:val="a"/>
        <w:rPr>
          <w:rFonts w:hint="cs"/>
          <w:rtl/>
        </w:rPr>
      </w:pPr>
    </w:p>
    <w:p w14:paraId="53977841" w14:textId="77777777" w:rsidR="00000000" w:rsidRDefault="001C3AAC">
      <w:pPr>
        <w:pStyle w:val="ac"/>
        <w:rPr>
          <w:rtl/>
        </w:rPr>
      </w:pPr>
      <w:r>
        <w:rPr>
          <w:rFonts w:hint="eastAsia"/>
          <w:rtl/>
        </w:rPr>
        <w:t>זהבה</w:t>
      </w:r>
      <w:r>
        <w:rPr>
          <w:rtl/>
        </w:rPr>
        <w:t xml:space="preserve"> גלאון (מרצ):</w:t>
      </w:r>
    </w:p>
    <w:p w14:paraId="74ED4208" w14:textId="77777777" w:rsidR="00000000" w:rsidRDefault="001C3AAC">
      <w:pPr>
        <w:pStyle w:val="a"/>
        <w:rPr>
          <w:rFonts w:hint="cs"/>
          <w:rtl/>
        </w:rPr>
      </w:pPr>
    </w:p>
    <w:p w14:paraId="4D0B26BD" w14:textId="77777777" w:rsidR="00000000" w:rsidRDefault="001C3AAC">
      <w:pPr>
        <w:pStyle w:val="a"/>
        <w:rPr>
          <w:rFonts w:hint="cs"/>
          <w:rtl/>
        </w:rPr>
      </w:pPr>
      <w:r>
        <w:rPr>
          <w:rFonts w:hint="cs"/>
          <w:rtl/>
        </w:rPr>
        <w:t xml:space="preserve">אני אמרתי דברים קשים? הממשלה עושה דברים קשים. </w:t>
      </w:r>
    </w:p>
    <w:p w14:paraId="3FDA07FD" w14:textId="77777777" w:rsidR="00000000" w:rsidRDefault="001C3AAC">
      <w:pPr>
        <w:pStyle w:val="a"/>
        <w:rPr>
          <w:rFonts w:hint="cs"/>
          <w:rtl/>
        </w:rPr>
      </w:pPr>
    </w:p>
    <w:p w14:paraId="2A713AE5" w14:textId="77777777" w:rsidR="00000000" w:rsidRDefault="001C3AAC">
      <w:pPr>
        <w:pStyle w:val="ac"/>
        <w:rPr>
          <w:rtl/>
        </w:rPr>
      </w:pPr>
      <w:r>
        <w:rPr>
          <w:rFonts w:hint="eastAsia"/>
          <w:rtl/>
        </w:rPr>
        <w:t>טלב</w:t>
      </w:r>
      <w:r>
        <w:rPr>
          <w:rtl/>
        </w:rPr>
        <w:t xml:space="preserve"> אלסאנע (רע"ם):</w:t>
      </w:r>
    </w:p>
    <w:p w14:paraId="54ED2FB1" w14:textId="77777777" w:rsidR="00000000" w:rsidRDefault="001C3AAC">
      <w:pPr>
        <w:pStyle w:val="a"/>
        <w:rPr>
          <w:rFonts w:hint="cs"/>
          <w:rtl/>
        </w:rPr>
      </w:pPr>
    </w:p>
    <w:p w14:paraId="2A4B849A" w14:textId="77777777" w:rsidR="00000000" w:rsidRDefault="001C3AAC">
      <w:pPr>
        <w:pStyle w:val="a"/>
        <w:rPr>
          <w:rFonts w:hint="cs"/>
          <w:rtl/>
        </w:rPr>
      </w:pPr>
      <w:r>
        <w:rPr>
          <w:rFonts w:hint="cs"/>
          <w:rtl/>
        </w:rPr>
        <w:t>- - -</w:t>
      </w:r>
    </w:p>
    <w:p w14:paraId="2E2ABF9E" w14:textId="77777777" w:rsidR="00000000" w:rsidRDefault="001C3AAC">
      <w:pPr>
        <w:pStyle w:val="a"/>
        <w:rPr>
          <w:rFonts w:hint="cs"/>
          <w:rtl/>
        </w:rPr>
      </w:pPr>
    </w:p>
    <w:p w14:paraId="3905E8AA" w14:textId="77777777" w:rsidR="00000000" w:rsidRDefault="001C3AAC">
      <w:pPr>
        <w:pStyle w:val="ad"/>
        <w:rPr>
          <w:rtl/>
        </w:rPr>
      </w:pPr>
      <w:r>
        <w:rPr>
          <w:rtl/>
        </w:rPr>
        <w:t>היו"ר ראובן ריבלין:</w:t>
      </w:r>
    </w:p>
    <w:p w14:paraId="32BB9A8D" w14:textId="77777777" w:rsidR="00000000" w:rsidRDefault="001C3AAC">
      <w:pPr>
        <w:pStyle w:val="a"/>
        <w:rPr>
          <w:rtl/>
        </w:rPr>
      </w:pPr>
    </w:p>
    <w:p w14:paraId="6224D010" w14:textId="77777777" w:rsidR="00000000" w:rsidRDefault="001C3AAC">
      <w:pPr>
        <w:pStyle w:val="a"/>
        <w:rPr>
          <w:rFonts w:hint="cs"/>
          <w:rtl/>
        </w:rPr>
      </w:pPr>
      <w:r>
        <w:rPr>
          <w:rFonts w:hint="cs"/>
          <w:rtl/>
        </w:rPr>
        <w:t>הוא עונה לך, מספיק, תודה רבה. חבר הכנס</w:t>
      </w:r>
      <w:r>
        <w:rPr>
          <w:rFonts w:hint="cs"/>
          <w:rtl/>
        </w:rPr>
        <w:t xml:space="preserve">ת טלב אלסאנע, אף אחד לא שומע אותך. חבר הכנסת וילן, אתם ביקשתם, 40 חברי הכנסת, לשמוע את עמדתו של ראש הממשלה, ואתם לא מאפשרים לקיים את התקנון שעל-פיו ביקשתם לשמוע את ראש הממשלה. ראש הממשלה לא ידבר אם כל הזמן את תצעקי פה. </w:t>
      </w:r>
    </w:p>
    <w:p w14:paraId="394EE289" w14:textId="77777777" w:rsidR="00000000" w:rsidRDefault="001C3AAC">
      <w:pPr>
        <w:pStyle w:val="a"/>
        <w:rPr>
          <w:rFonts w:hint="cs"/>
          <w:rtl/>
        </w:rPr>
      </w:pPr>
    </w:p>
    <w:p w14:paraId="22556AC0" w14:textId="77777777" w:rsidR="00000000" w:rsidRDefault="001C3AAC">
      <w:pPr>
        <w:pStyle w:val="ac"/>
        <w:rPr>
          <w:rtl/>
        </w:rPr>
      </w:pPr>
      <w:r>
        <w:rPr>
          <w:rFonts w:hint="eastAsia"/>
          <w:rtl/>
        </w:rPr>
        <w:t>זהבה</w:t>
      </w:r>
      <w:r>
        <w:rPr>
          <w:rtl/>
        </w:rPr>
        <w:t xml:space="preserve"> גלאון (מרצ):</w:t>
      </w:r>
    </w:p>
    <w:p w14:paraId="41ED1E71" w14:textId="77777777" w:rsidR="00000000" w:rsidRDefault="001C3AAC">
      <w:pPr>
        <w:pStyle w:val="a"/>
        <w:rPr>
          <w:rFonts w:hint="cs"/>
          <w:rtl/>
        </w:rPr>
      </w:pPr>
    </w:p>
    <w:p w14:paraId="40B5B4F6" w14:textId="77777777" w:rsidR="00000000" w:rsidRDefault="001C3AAC">
      <w:pPr>
        <w:pStyle w:val="a"/>
        <w:rPr>
          <w:rFonts w:hint="cs"/>
          <w:rtl/>
        </w:rPr>
      </w:pPr>
      <w:r>
        <w:rPr>
          <w:rFonts w:hint="cs"/>
          <w:rtl/>
        </w:rPr>
        <w:t>ראש הממשלה מזלזל</w:t>
      </w:r>
      <w:r>
        <w:rPr>
          <w:rFonts w:hint="cs"/>
          <w:rtl/>
        </w:rPr>
        <w:t xml:space="preserve"> בכנסת.</w:t>
      </w:r>
    </w:p>
    <w:p w14:paraId="15EC0807" w14:textId="77777777" w:rsidR="00000000" w:rsidRDefault="001C3AAC">
      <w:pPr>
        <w:pStyle w:val="a"/>
        <w:rPr>
          <w:rFonts w:hint="cs"/>
          <w:rtl/>
        </w:rPr>
      </w:pPr>
    </w:p>
    <w:p w14:paraId="1AFCB309" w14:textId="77777777" w:rsidR="00000000" w:rsidRDefault="001C3AAC">
      <w:pPr>
        <w:pStyle w:val="ad"/>
        <w:rPr>
          <w:rtl/>
        </w:rPr>
      </w:pPr>
      <w:r>
        <w:rPr>
          <w:rtl/>
        </w:rPr>
        <w:t>היו"ר ראובן ריבלין:</w:t>
      </w:r>
    </w:p>
    <w:p w14:paraId="6B6D267A" w14:textId="77777777" w:rsidR="00000000" w:rsidRDefault="001C3AAC">
      <w:pPr>
        <w:pStyle w:val="a"/>
        <w:rPr>
          <w:rtl/>
        </w:rPr>
      </w:pPr>
    </w:p>
    <w:p w14:paraId="5569F7BA" w14:textId="77777777" w:rsidR="00000000" w:rsidRDefault="001C3AAC">
      <w:pPr>
        <w:pStyle w:val="a"/>
        <w:rPr>
          <w:rFonts w:hint="cs"/>
          <w:rtl/>
        </w:rPr>
      </w:pPr>
      <w:r>
        <w:rPr>
          <w:rFonts w:hint="cs"/>
          <w:rtl/>
        </w:rPr>
        <w:t>חברת הכנסת גלאון, אני אשמור על כבוד הכנסת, את תשבי עכשיו ותשמעי את ראש הממשלה כי את חתמת על מכתב ה-40. חבר הכנסת רן כהן, יש פריימריס במרצ, מה קורה פה? מספיק. חברי הכנסת, אתם ביקשתם שראש הממשלה יבוא לפני הכנסת, על-פי בקשת חתימת</w:t>
      </w:r>
      <w:r>
        <w:rPr>
          <w:rFonts w:hint="cs"/>
          <w:rtl/>
        </w:rPr>
        <w:t xml:space="preserve"> 40 חברי הכנסת, הוא יאמר את דברו, כי הכנסת תצביע על דברו בסיום דבריו. תודה רבה. חבר הכנסת רן כהן, אתה מגדיש את הסאה. </w:t>
      </w:r>
    </w:p>
    <w:p w14:paraId="5D517981" w14:textId="77777777" w:rsidR="00000000" w:rsidRDefault="001C3AAC">
      <w:pPr>
        <w:pStyle w:val="a"/>
        <w:rPr>
          <w:rFonts w:hint="cs"/>
          <w:rtl/>
        </w:rPr>
      </w:pPr>
    </w:p>
    <w:p w14:paraId="19AF2906" w14:textId="77777777" w:rsidR="00000000" w:rsidRDefault="001C3AAC">
      <w:pPr>
        <w:pStyle w:val="SpeakerCon"/>
        <w:rPr>
          <w:rFonts w:hint="cs"/>
          <w:rtl/>
        </w:rPr>
      </w:pPr>
      <w:r>
        <w:rPr>
          <w:rFonts w:hint="cs"/>
          <w:rtl/>
        </w:rPr>
        <w:t>ראש הממשלה אריאל שרון:</w:t>
      </w:r>
    </w:p>
    <w:p w14:paraId="6FC598E1" w14:textId="77777777" w:rsidR="00000000" w:rsidRDefault="001C3AAC">
      <w:pPr>
        <w:pStyle w:val="a"/>
        <w:ind w:firstLine="0"/>
        <w:rPr>
          <w:rFonts w:hint="cs"/>
          <w:rtl/>
        </w:rPr>
      </w:pPr>
    </w:p>
    <w:p w14:paraId="0A86D771" w14:textId="77777777" w:rsidR="00000000" w:rsidRDefault="001C3AAC">
      <w:pPr>
        <w:pStyle w:val="a"/>
        <w:ind w:firstLine="0"/>
        <w:rPr>
          <w:rFonts w:hint="cs"/>
          <w:rtl/>
        </w:rPr>
      </w:pPr>
      <w:r>
        <w:rPr>
          <w:rFonts w:hint="cs"/>
          <w:rtl/>
        </w:rPr>
        <w:tab/>
        <w:t>חשוב להבהיר, עתידה של ההתיישבות היהודית ביהודה, בשומרון ובחבל-עזה ייקבע אך ורק כאשר נגיע לדון בהסדרי הקבע, שיובי</w:t>
      </w:r>
      <w:r>
        <w:rPr>
          <w:rFonts w:hint="cs"/>
          <w:rtl/>
        </w:rPr>
        <w:t>לו, בעזרת השם, לשלום בין ישראל לפלסטינים. אין לנו שום כוונה לעסוק בכך עכשיו, יהיה זה לא נכון מבחינת האינטרסים של ישראל לעסוק בכך כרגע.</w:t>
      </w:r>
    </w:p>
    <w:p w14:paraId="7203CC82" w14:textId="77777777" w:rsidR="00000000" w:rsidRDefault="001C3AAC">
      <w:pPr>
        <w:pStyle w:val="a"/>
        <w:ind w:firstLine="0"/>
        <w:rPr>
          <w:rFonts w:hint="cs"/>
          <w:rtl/>
        </w:rPr>
      </w:pPr>
    </w:p>
    <w:p w14:paraId="16C99BDA" w14:textId="77777777" w:rsidR="00000000" w:rsidRDefault="001C3AAC">
      <w:pPr>
        <w:pStyle w:val="a"/>
        <w:ind w:firstLine="720"/>
        <w:rPr>
          <w:rFonts w:hint="cs"/>
          <w:rtl/>
        </w:rPr>
      </w:pPr>
      <w:r>
        <w:rPr>
          <w:rFonts w:hint="cs"/>
          <w:rtl/>
        </w:rPr>
        <w:t xml:space="preserve">שאלת המאחזים הבלתי-מורשים היא שאלה ישראלית פנימית מחד גיסא, אך בעלת רגישות בין-לאומית רבה, מאידך גיסא. מנהיגים רבים בכל </w:t>
      </w:r>
      <w:r>
        <w:rPr>
          <w:rFonts w:hint="cs"/>
          <w:rtl/>
        </w:rPr>
        <w:t>רחבי העולם, לרבות ידידינו הטובים ביותר, חזרו והביעו בפני ובפני רבים משרי הממשלה מחאה על כך. לכולם הבהרתי כי המאחזים הבלתי-מורשים נבנו ללא היתר. ישראל, כמדינת חוק, תסדיר עניין זה על-ידי הרשויות המוסמכות שלה, על-פי יכולתן ושיקול דעתן, כפי שהיא פועלת ותפעל נג</w:t>
      </w:r>
      <w:r>
        <w:rPr>
          <w:rFonts w:hint="cs"/>
          <w:rtl/>
        </w:rPr>
        <w:t>ד בנייה בלתי חוקית בכל מקום אחר. הודעתי זאת בכמה ישיבות ממשלה וחזרתי על דברי בהודעתי בפסגת עקבה. הודעתי כי מאחזים בלתי מורשים יפונו. כך פעלנו בממשלה הקודמת ובממשלה הנוכחית, וכך בכוונתנו להמשיך ולפעול.</w:t>
      </w:r>
    </w:p>
    <w:p w14:paraId="4F6CC127" w14:textId="77777777" w:rsidR="00000000" w:rsidRDefault="001C3AAC">
      <w:pPr>
        <w:pStyle w:val="a"/>
        <w:rPr>
          <w:rFonts w:hint="cs"/>
          <w:rtl/>
        </w:rPr>
      </w:pPr>
    </w:p>
    <w:p w14:paraId="1A3ACF89" w14:textId="77777777" w:rsidR="00000000" w:rsidRDefault="001C3AAC">
      <w:pPr>
        <w:pStyle w:val="ac"/>
        <w:rPr>
          <w:rtl/>
        </w:rPr>
      </w:pPr>
      <w:r>
        <w:rPr>
          <w:rFonts w:hint="eastAsia"/>
          <w:rtl/>
        </w:rPr>
        <w:t>יוסי</w:t>
      </w:r>
      <w:r>
        <w:rPr>
          <w:rtl/>
        </w:rPr>
        <w:t xml:space="preserve"> שריד (מרצ):</w:t>
      </w:r>
    </w:p>
    <w:p w14:paraId="5D38707E" w14:textId="77777777" w:rsidR="00000000" w:rsidRDefault="001C3AAC">
      <w:pPr>
        <w:pStyle w:val="a"/>
        <w:rPr>
          <w:rFonts w:hint="cs"/>
          <w:rtl/>
        </w:rPr>
      </w:pPr>
    </w:p>
    <w:p w14:paraId="594074AD" w14:textId="77777777" w:rsidR="00000000" w:rsidRDefault="001C3AAC">
      <w:pPr>
        <w:pStyle w:val="a"/>
        <w:rPr>
          <w:rFonts w:hint="cs"/>
          <w:rtl/>
        </w:rPr>
      </w:pPr>
      <w:r>
        <w:rPr>
          <w:rFonts w:hint="cs"/>
          <w:rtl/>
        </w:rPr>
        <w:t>שקר וכזב.</w:t>
      </w:r>
    </w:p>
    <w:p w14:paraId="18C90810" w14:textId="77777777" w:rsidR="00000000" w:rsidRDefault="001C3AAC">
      <w:pPr>
        <w:pStyle w:val="a"/>
        <w:rPr>
          <w:rFonts w:hint="cs"/>
          <w:rtl/>
        </w:rPr>
      </w:pPr>
    </w:p>
    <w:p w14:paraId="734700E9" w14:textId="77777777" w:rsidR="00000000" w:rsidRDefault="001C3AAC">
      <w:pPr>
        <w:pStyle w:val="ac"/>
        <w:rPr>
          <w:rtl/>
        </w:rPr>
      </w:pPr>
      <w:r>
        <w:rPr>
          <w:rFonts w:hint="eastAsia"/>
          <w:rtl/>
        </w:rPr>
        <w:t>זהבה</w:t>
      </w:r>
      <w:r>
        <w:rPr>
          <w:rtl/>
        </w:rPr>
        <w:t xml:space="preserve"> גלאון (מרצ):</w:t>
      </w:r>
    </w:p>
    <w:p w14:paraId="05FAE635" w14:textId="77777777" w:rsidR="00000000" w:rsidRDefault="001C3AAC">
      <w:pPr>
        <w:pStyle w:val="a"/>
        <w:rPr>
          <w:rFonts w:hint="cs"/>
          <w:rtl/>
        </w:rPr>
      </w:pPr>
    </w:p>
    <w:p w14:paraId="055E209A" w14:textId="77777777" w:rsidR="00000000" w:rsidRDefault="001C3AAC">
      <w:pPr>
        <w:pStyle w:val="a"/>
        <w:ind w:left="719" w:firstLine="0"/>
        <w:rPr>
          <w:rFonts w:hint="cs"/>
          <w:rtl/>
        </w:rPr>
      </w:pPr>
      <w:r>
        <w:rPr>
          <w:rFonts w:hint="cs"/>
          <w:rtl/>
        </w:rPr>
        <w:t xml:space="preserve">- - - </w:t>
      </w:r>
      <w:r>
        <w:rPr>
          <w:rFonts w:hint="cs"/>
          <w:rtl/>
        </w:rPr>
        <w:t>המאחזים הבלתי-מורשים.</w:t>
      </w:r>
    </w:p>
    <w:p w14:paraId="071560E8" w14:textId="77777777" w:rsidR="00000000" w:rsidRDefault="001C3AAC">
      <w:pPr>
        <w:pStyle w:val="a"/>
        <w:rPr>
          <w:rFonts w:hint="cs"/>
          <w:rtl/>
        </w:rPr>
      </w:pPr>
    </w:p>
    <w:p w14:paraId="5A335728" w14:textId="77777777" w:rsidR="00000000" w:rsidRDefault="001C3AAC">
      <w:pPr>
        <w:pStyle w:val="ad"/>
        <w:rPr>
          <w:rtl/>
        </w:rPr>
      </w:pPr>
      <w:r>
        <w:rPr>
          <w:rtl/>
        </w:rPr>
        <w:t>היו"ר ראובן ריבלין:</w:t>
      </w:r>
    </w:p>
    <w:p w14:paraId="7EA3802E" w14:textId="77777777" w:rsidR="00000000" w:rsidRDefault="001C3AAC">
      <w:pPr>
        <w:pStyle w:val="a"/>
        <w:rPr>
          <w:rtl/>
        </w:rPr>
      </w:pPr>
    </w:p>
    <w:p w14:paraId="61795F11" w14:textId="77777777" w:rsidR="00000000" w:rsidRDefault="001C3AAC">
      <w:pPr>
        <w:pStyle w:val="a"/>
        <w:rPr>
          <w:rFonts w:hint="cs"/>
          <w:rtl/>
        </w:rPr>
      </w:pPr>
      <w:r>
        <w:rPr>
          <w:rFonts w:hint="cs"/>
          <w:rtl/>
        </w:rPr>
        <w:t>תודה. אמר יוסי שריד, נשמע ונכתב בפרוטוקול. נשמע מה שאמרת, חברת הכנסת גלאון.</w:t>
      </w:r>
    </w:p>
    <w:p w14:paraId="084100D9" w14:textId="77777777" w:rsidR="00000000" w:rsidRDefault="001C3AAC">
      <w:pPr>
        <w:pStyle w:val="a"/>
        <w:rPr>
          <w:rFonts w:hint="cs"/>
          <w:rtl/>
        </w:rPr>
      </w:pPr>
    </w:p>
    <w:p w14:paraId="40CA2700" w14:textId="77777777" w:rsidR="00000000" w:rsidRDefault="001C3AAC">
      <w:pPr>
        <w:pStyle w:val="ac"/>
        <w:rPr>
          <w:rtl/>
        </w:rPr>
      </w:pPr>
      <w:r>
        <w:rPr>
          <w:rFonts w:hint="eastAsia"/>
          <w:rtl/>
        </w:rPr>
        <w:t>יוסי</w:t>
      </w:r>
      <w:r>
        <w:rPr>
          <w:rtl/>
        </w:rPr>
        <w:t xml:space="preserve"> שריד (מרצ):</w:t>
      </w:r>
    </w:p>
    <w:p w14:paraId="2646FE3F" w14:textId="77777777" w:rsidR="00000000" w:rsidRDefault="001C3AAC">
      <w:pPr>
        <w:pStyle w:val="a"/>
        <w:rPr>
          <w:rFonts w:hint="cs"/>
          <w:rtl/>
        </w:rPr>
      </w:pPr>
    </w:p>
    <w:p w14:paraId="0C948929" w14:textId="77777777" w:rsidR="00000000" w:rsidRDefault="001C3AAC">
      <w:pPr>
        <w:pStyle w:val="a"/>
        <w:rPr>
          <w:rFonts w:hint="cs"/>
          <w:rtl/>
        </w:rPr>
      </w:pPr>
      <w:r>
        <w:rPr>
          <w:rFonts w:hint="cs"/>
          <w:rtl/>
        </w:rPr>
        <w:t>תסתבך בשקרים, אז אולי גם אתה - - -</w:t>
      </w:r>
    </w:p>
    <w:p w14:paraId="395EAE4E" w14:textId="77777777" w:rsidR="00000000" w:rsidRDefault="001C3AAC">
      <w:pPr>
        <w:pStyle w:val="a"/>
        <w:rPr>
          <w:rFonts w:hint="cs"/>
          <w:rtl/>
        </w:rPr>
      </w:pPr>
    </w:p>
    <w:p w14:paraId="0051B9F6" w14:textId="77777777" w:rsidR="00000000" w:rsidRDefault="001C3AAC">
      <w:pPr>
        <w:pStyle w:val="ac"/>
        <w:rPr>
          <w:rtl/>
        </w:rPr>
      </w:pPr>
      <w:r>
        <w:rPr>
          <w:rFonts w:hint="eastAsia"/>
          <w:rtl/>
        </w:rPr>
        <w:t>קריאות</w:t>
      </w:r>
      <w:r>
        <w:rPr>
          <w:rtl/>
        </w:rPr>
        <w:t>:</w:t>
      </w:r>
    </w:p>
    <w:p w14:paraId="5A57BAC1" w14:textId="77777777" w:rsidR="00000000" w:rsidRDefault="001C3AAC">
      <w:pPr>
        <w:pStyle w:val="a"/>
        <w:rPr>
          <w:rFonts w:hint="cs"/>
          <w:rtl/>
        </w:rPr>
      </w:pPr>
    </w:p>
    <w:p w14:paraId="72A45448" w14:textId="77777777" w:rsidR="00000000" w:rsidRDefault="001C3AAC">
      <w:pPr>
        <w:pStyle w:val="a"/>
        <w:ind w:left="719" w:firstLine="0"/>
        <w:rPr>
          <w:rFonts w:hint="cs"/>
          <w:rtl/>
        </w:rPr>
      </w:pPr>
      <w:r>
        <w:rPr>
          <w:rFonts w:hint="cs"/>
          <w:rtl/>
        </w:rPr>
        <w:t>- - -</w:t>
      </w:r>
    </w:p>
    <w:p w14:paraId="2542320A" w14:textId="77777777" w:rsidR="00000000" w:rsidRDefault="001C3AAC">
      <w:pPr>
        <w:pStyle w:val="a"/>
        <w:rPr>
          <w:rFonts w:hint="cs"/>
          <w:rtl/>
        </w:rPr>
      </w:pPr>
    </w:p>
    <w:p w14:paraId="7786620D" w14:textId="77777777" w:rsidR="00000000" w:rsidRDefault="001C3AAC">
      <w:pPr>
        <w:pStyle w:val="ad"/>
        <w:rPr>
          <w:rtl/>
        </w:rPr>
      </w:pPr>
      <w:r>
        <w:rPr>
          <w:rtl/>
        </w:rPr>
        <w:t>היו"ר ראובן ריבלין:</w:t>
      </w:r>
    </w:p>
    <w:p w14:paraId="796C844E" w14:textId="77777777" w:rsidR="00000000" w:rsidRDefault="001C3AAC">
      <w:pPr>
        <w:pStyle w:val="a"/>
        <w:rPr>
          <w:rtl/>
        </w:rPr>
      </w:pPr>
    </w:p>
    <w:p w14:paraId="531CA0A4" w14:textId="77777777" w:rsidR="00000000" w:rsidRDefault="001C3AAC">
      <w:pPr>
        <w:pStyle w:val="a"/>
        <w:rPr>
          <w:rFonts w:hint="cs"/>
          <w:rtl/>
        </w:rPr>
      </w:pPr>
      <w:r>
        <w:rPr>
          <w:rFonts w:hint="cs"/>
          <w:rtl/>
        </w:rPr>
        <w:t xml:space="preserve">אתם לא עוזרים לי. </w:t>
      </w:r>
    </w:p>
    <w:p w14:paraId="0C4B9A9C" w14:textId="77777777" w:rsidR="00000000" w:rsidRDefault="001C3AAC">
      <w:pPr>
        <w:pStyle w:val="a"/>
        <w:rPr>
          <w:rFonts w:hint="cs"/>
          <w:rtl/>
        </w:rPr>
      </w:pPr>
    </w:p>
    <w:p w14:paraId="4B76FCC8" w14:textId="77777777" w:rsidR="00000000" w:rsidRDefault="001C3AAC">
      <w:pPr>
        <w:pStyle w:val="ac"/>
        <w:rPr>
          <w:rtl/>
        </w:rPr>
      </w:pPr>
      <w:r>
        <w:rPr>
          <w:rFonts w:hint="eastAsia"/>
          <w:rtl/>
        </w:rPr>
        <w:t>גלעד</w:t>
      </w:r>
      <w:r>
        <w:rPr>
          <w:rtl/>
        </w:rPr>
        <w:t xml:space="preserve"> ארדן (הליכוד):</w:t>
      </w:r>
    </w:p>
    <w:p w14:paraId="2ECC61A5" w14:textId="77777777" w:rsidR="00000000" w:rsidRDefault="001C3AAC">
      <w:pPr>
        <w:pStyle w:val="a"/>
        <w:rPr>
          <w:rFonts w:hint="cs"/>
          <w:rtl/>
        </w:rPr>
      </w:pPr>
    </w:p>
    <w:p w14:paraId="71CABA60" w14:textId="77777777" w:rsidR="00000000" w:rsidRDefault="001C3AAC">
      <w:pPr>
        <w:pStyle w:val="a"/>
        <w:ind w:left="719" w:firstLine="0"/>
        <w:rPr>
          <w:rFonts w:hint="cs"/>
          <w:rtl/>
        </w:rPr>
      </w:pPr>
      <w:r>
        <w:rPr>
          <w:rFonts w:hint="cs"/>
          <w:rtl/>
        </w:rPr>
        <w:t>- -</w:t>
      </w:r>
      <w:r>
        <w:rPr>
          <w:rFonts w:hint="cs"/>
          <w:rtl/>
        </w:rPr>
        <w:t xml:space="preserve"> - שולמית אלוני אולי?</w:t>
      </w:r>
    </w:p>
    <w:p w14:paraId="095CE100" w14:textId="77777777" w:rsidR="00000000" w:rsidRDefault="001C3AAC">
      <w:pPr>
        <w:pStyle w:val="a"/>
        <w:rPr>
          <w:rFonts w:hint="cs"/>
          <w:rtl/>
        </w:rPr>
      </w:pPr>
    </w:p>
    <w:p w14:paraId="4B3074AC" w14:textId="77777777" w:rsidR="00000000" w:rsidRDefault="001C3AAC">
      <w:pPr>
        <w:pStyle w:val="ad"/>
        <w:rPr>
          <w:rtl/>
        </w:rPr>
      </w:pPr>
      <w:r>
        <w:rPr>
          <w:rtl/>
        </w:rPr>
        <w:t>היו"ר ראובן ריבלין:</w:t>
      </w:r>
    </w:p>
    <w:p w14:paraId="1CF8C2C1" w14:textId="77777777" w:rsidR="00000000" w:rsidRDefault="001C3AAC">
      <w:pPr>
        <w:pStyle w:val="a"/>
        <w:rPr>
          <w:rtl/>
        </w:rPr>
      </w:pPr>
    </w:p>
    <w:p w14:paraId="0E54188B" w14:textId="77777777" w:rsidR="00000000" w:rsidRDefault="001C3AAC">
      <w:pPr>
        <w:pStyle w:val="a"/>
        <w:rPr>
          <w:rFonts w:hint="cs"/>
          <w:rtl/>
        </w:rPr>
      </w:pPr>
      <w:r>
        <w:rPr>
          <w:rFonts w:hint="cs"/>
          <w:rtl/>
        </w:rPr>
        <w:t xml:space="preserve">אתם לא עוזרים לראש הממשלה, חבר הכנסת ארדן. </w:t>
      </w:r>
    </w:p>
    <w:p w14:paraId="4B3E4956" w14:textId="77777777" w:rsidR="00000000" w:rsidRDefault="001C3AAC">
      <w:pPr>
        <w:pStyle w:val="a"/>
        <w:rPr>
          <w:rFonts w:hint="cs"/>
          <w:rtl/>
        </w:rPr>
      </w:pPr>
    </w:p>
    <w:p w14:paraId="2F9054F7" w14:textId="77777777" w:rsidR="00000000" w:rsidRDefault="001C3AAC">
      <w:pPr>
        <w:pStyle w:val="ac"/>
        <w:rPr>
          <w:rtl/>
        </w:rPr>
      </w:pPr>
      <w:r>
        <w:rPr>
          <w:rFonts w:hint="eastAsia"/>
          <w:rtl/>
        </w:rPr>
        <w:t>יחיאל</w:t>
      </w:r>
      <w:r>
        <w:rPr>
          <w:rtl/>
        </w:rPr>
        <w:t xml:space="preserve"> חזן (הליכוד):</w:t>
      </w:r>
    </w:p>
    <w:p w14:paraId="4F1850B6" w14:textId="77777777" w:rsidR="00000000" w:rsidRDefault="001C3AAC">
      <w:pPr>
        <w:pStyle w:val="a"/>
        <w:rPr>
          <w:rFonts w:hint="cs"/>
          <w:rtl/>
        </w:rPr>
      </w:pPr>
    </w:p>
    <w:p w14:paraId="72DD2CCE" w14:textId="77777777" w:rsidR="00000000" w:rsidRDefault="001C3AAC">
      <w:pPr>
        <w:pStyle w:val="a"/>
        <w:rPr>
          <w:rFonts w:hint="cs"/>
          <w:rtl/>
        </w:rPr>
      </w:pPr>
      <w:r>
        <w:rPr>
          <w:rFonts w:hint="cs"/>
          <w:rtl/>
        </w:rPr>
        <w:t>אתה עדיין יושב-ראש מרצ?</w:t>
      </w:r>
    </w:p>
    <w:p w14:paraId="2A0CE11C" w14:textId="77777777" w:rsidR="00000000" w:rsidRDefault="001C3AAC">
      <w:pPr>
        <w:pStyle w:val="a"/>
        <w:rPr>
          <w:rFonts w:hint="cs"/>
          <w:rtl/>
        </w:rPr>
      </w:pPr>
    </w:p>
    <w:p w14:paraId="4B24B5D4" w14:textId="77777777" w:rsidR="00000000" w:rsidRDefault="001C3AAC">
      <w:pPr>
        <w:pStyle w:val="ad"/>
        <w:rPr>
          <w:rtl/>
        </w:rPr>
      </w:pPr>
    </w:p>
    <w:p w14:paraId="5A606ADE" w14:textId="77777777" w:rsidR="00000000" w:rsidRDefault="001C3AAC">
      <w:pPr>
        <w:pStyle w:val="ad"/>
        <w:rPr>
          <w:rtl/>
        </w:rPr>
      </w:pPr>
      <w:r>
        <w:rPr>
          <w:rtl/>
        </w:rPr>
        <w:t>היו"ר ראובן ריבלין:</w:t>
      </w:r>
    </w:p>
    <w:p w14:paraId="3FF0B338" w14:textId="77777777" w:rsidR="00000000" w:rsidRDefault="001C3AAC">
      <w:pPr>
        <w:pStyle w:val="a"/>
        <w:rPr>
          <w:rtl/>
        </w:rPr>
      </w:pPr>
    </w:p>
    <w:p w14:paraId="10184CC1" w14:textId="77777777" w:rsidR="00000000" w:rsidRDefault="001C3AAC">
      <w:pPr>
        <w:pStyle w:val="a"/>
        <w:rPr>
          <w:rFonts w:hint="cs"/>
          <w:rtl/>
        </w:rPr>
      </w:pPr>
      <w:r>
        <w:rPr>
          <w:rFonts w:hint="cs"/>
          <w:rtl/>
        </w:rPr>
        <w:t>אני בתוך הממשלה לא אעשה סדר, אדוני ממלא-מקום ראש הממשלה. ראש הממשלה פה, הוא יכול.</w:t>
      </w:r>
    </w:p>
    <w:p w14:paraId="0F4540B0" w14:textId="77777777" w:rsidR="00000000" w:rsidRDefault="001C3AAC">
      <w:pPr>
        <w:pStyle w:val="a"/>
        <w:rPr>
          <w:rFonts w:hint="cs"/>
          <w:rtl/>
        </w:rPr>
      </w:pPr>
    </w:p>
    <w:p w14:paraId="6ECF58BB" w14:textId="77777777" w:rsidR="00000000" w:rsidRDefault="001C3AAC">
      <w:pPr>
        <w:pStyle w:val="ac"/>
        <w:rPr>
          <w:rtl/>
        </w:rPr>
      </w:pPr>
      <w:r>
        <w:rPr>
          <w:rFonts w:hint="eastAsia"/>
          <w:rtl/>
        </w:rPr>
        <w:t>שר</w:t>
      </w:r>
      <w:r>
        <w:rPr>
          <w:rtl/>
        </w:rPr>
        <w:t xml:space="preserve"> התעשייה, המסח</w:t>
      </w:r>
      <w:r>
        <w:rPr>
          <w:rtl/>
        </w:rPr>
        <w:t>ר והתעסוקה אהוד אולמרט:</w:t>
      </w:r>
    </w:p>
    <w:p w14:paraId="238BF200" w14:textId="77777777" w:rsidR="00000000" w:rsidRDefault="001C3AAC">
      <w:pPr>
        <w:pStyle w:val="a"/>
        <w:rPr>
          <w:rFonts w:hint="cs"/>
          <w:rtl/>
        </w:rPr>
      </w:pPr>
    </w:p>
    <w:p w14:paraId="4ACFAB69" w14:textId="77777777" w:rsidR="00000000" w:rsidRDefault="001C3AAC">
      <w:pPr>
        <w:pStyle w:val="a"/>
        <w:rPr>
          <w:rFonts w:hint="cs"/>
          <w:rtl/>
        </w:rPr>
      </w:pPr>
      <w:r>
        <w:rPr>
          <w:rFonts w:hint="cs"/>
          <w:rtl/>
        </w:rPr>
        <w:t>אני חייב להגן על ראש הממשלה.</w:t>
      </w:r>
    </w:p>
    <w:p w14:paraId="1BEFCAF1" w14:textId="77777777" w:rsidR="00000000" w:rsidRDefault="001C3AAC">
      <w:pPr>
        <w:pStyle w:val="a"/>
        <w:rPr>
          <w:rFonts w:hint="cs"/>
          <w:rtl/>
        </w:rPr>
      </w:pPr>
    </w:p>
    <w:p w14:paraId="59493353" w14:textId="77777777" w:rsidR="00000000" w:rsidRDefault="001C3AAC">
      <w:pPr>
        <w:pStyle w:val="ad"/>
        <w:rPr>
          <w:rtl/>
        </w:rPr>
      </w:pPr>
      <w:r>
        <w:rPr>
          <w:rtl/>
        </w:rPr>
        <w:t>היו"ר ראובן ריבלין:</w:t>
      </w:r>
    </w:p>
    <w:p w14:paraId="6842E4B2" w14:textId="77777777" w:rsidR="00000000" w:rsidRDefault="001C3AAC">
      <w:pPr>
        <w:pStyle w:val="a"/>
        <w:rPr>
          <w:rtl/>
        </w:rPr>
      </w:pPr>
    </w:p>
    <w:p w14:paraId="694C6FEE" w14:textId="77777777" w:rsidR="00000000" w:rsidRDefault="001C3AAC">
      <w:pPr>
        <w:pStyle w:val="a"/>
        <w:rPr>
          <w:rFonts w:hint="cs"/>
          <w:rtl/>
        </w:rPr>
      </w:pPr>
      <w:r>
        <w:rPr>
          <w:rFonts w:hint="cs"/>
          <w:rtl/>
        </w:rPr>
        <w:t>בהחלט, שמענו, אבל מעכשיו תיתן לראש הממשלה להגן על עצמו. בבקשה, אדוני.</w:t>
      </w:r>
    </w:p>
    <w:p w14:paraId="346EF38D" w14:textId="77777777" w:rsidR="00000000" w:rsidRDefault="001C3AAC">
      <w:pPr>
        <w:pStyle w:val="a"/>
        <w:rPr>
          <w:rFonts w:hint="cs"/>
          <w:rtl/>
        </w:rPr>
      </w:pPr>
    </w:p>
    <w:p w14:paraId="1F8225E4" w14:textId="77777777" w:rsidR="00000000" w:rsidRDefault="001C3AAC">
      <w:pPr>
        <w:pStyle w:val="Speaker"/>
        <w:rPr>
          <w:rtl/>
        </w:rPr>
      </w:pPr>
      <w:bookmarkStart w:id="490" w:name="FS000000482T21_07_2003_21_52_27"/>
      <w:bookmarkStart w:id="491" w:name="_Toc46720129"/>
      <w:bookmarkStart w:id="492" w:name="_Toc50257112"/>
      <w:bookmarkEnd w:id="490"/>
      <w:r>
        <w:rPr>
          <w:rFonts w:hint="eastAsia"/>
          <w:rtl/>
        </w:rPr>
        <w:t>ראש</w:t>
      </w:r>
      <w:r>
        <w:rPr>
          <w:rtl/>
        </w:rPr>
        <w:t xml:space="preserve"> הממשלה אריאל שרון:</w:t>
      </w:r>
      <w:bookmarkEnd w:id="491"/>
      <w:bookmarkEnd w:id="492"/>
    </w:p>
    <w:p w14:paraId="5EF4621C" w14:textId="77777777" w:rsidR="00000000" w:rsidRDefault="001C3AAC">
      <w:pPr>
        <w:pStyle w:val="a"/>
        <w:rPr>
          <w:rFonts w:hint="cs"/>
          <w:rtl/>
        </w:rPr>
      </w:pPr>
    </w:p>
    <w:p w14:paraId="6064B48C" w14:textId="77777777" w:rsidR="00000000" w:rsidRDefault="001C3AAC">
      <w:pPr>
        <w:pStyle w:val="a"/>
        <w:rPr>
          <w:rFonts w:hint="cs"/>
          <w:rtl/>
        </w:rPr>
      </w:pPr>
      <w:r>
        <w:rPr>
          <w:rFonts w:hint="cs"/>
          <w:rtl/>
        </w:rPr>
        <w:t>אדוני היושב-ראש, ההצבעה היום היא על ההודעה שמסרתי כאן. אני מבקש מחברי הכנסת להצביע בע</w:t>
      </w:r>
      <w:r>
        <w:rPr>
          <w:rFonts w:hint="cs"/>
          <w:rtl/>
        </w:rPr>
        <w:t xml:space="preserve">ד הודעתי. תודה רבה.  </w:t>
      </w:r>
    </w:p>
    <w:p w14:paraId="126F39AD" w14:textId="77777777" w:rsidR="00000000" w:rsidRDefault="001C3AAC">
      <w:pPr>
        <w:pStyle w:val="a"/>
        <w:rPr>
          <w:rFonts w:hint="cs"/>
          <w:rtl/>
        </w:rPr>
      </w:pPr>
    </w:p>
    <w:p w14:paraId="50045B04" w14:textId="77777777" w:rsidR="00000000" w:rsidRDefault="001C3AAC">
      <w:pPr>
        <w:pStyle w:val="ac"/>
        <w:rPr>
          <w:rtl/>
        </w:rPr>
      </w:pPr>
      <w:r>
        <w:rPr>
          <w:rFonts w:hint="eastAsia"/>
          <w:rtl/>
        </w:rPr>
        <w:t>קריאות</w:t>
      </w:r>
      <w:r>
        <w:rPr>
          <w:rtl/>
        </w:rPr>
        <w:t>:</w:t>
      </w:r>
    </w:p>
    <w:p w14:paraId="522498FF" w14:textId="77777777" w:rsidR="00000000" w:rsidRDefault="001C3AAC">
      <w:pPr>
        <w:pStyle w:val="a"/>
        <w:rPr>
          <w:rFonts w:hint="cs"/>
          <w:rtl/>
        </w:rPr>
      </w:pPr>
    </w:p>
    <w:p w14:paraId="610E41BB" w14:textId="77777777" w:rsidR="00000000" w:rsidRDefault="001C3AAC">
      <w:pPr>
        <w:pStyle w:val="a"/>
        <w:ind w:left="720" w:firstLine="0"/>
        <w:rPr>
          <w:rFonts w:hint="cs"/>
          <w:rtl/>
        </w:rPr>
      </w:pPr>
      <w:r>
        <w:rPr>
          <w:rFonts w:hint="cs"/>
          <w:rtl/>
        </w:rPr>
        <w:t xml:space="preserve">- - -    </w:t>
      </w:r>
    </w:p>
    <w:p w14:paraId="7AFC8DA1" w14:textId="77777777" w:rsidR="00000000" w:rsidRDefault="001C3AAC">
      <w:pPr>
        <w:pStyle w:val="a"/>
        <w:ind w:left="720" w:firstLine="0"/>
        <w:rPr>
          <w:rFonts w:hint="cs"/>
          <w:rtl/>
        </w:rPr>
      </w:pPr>
    </w:p>
    <w:p w14:paraId="45D24C81" w14:textId="77777777" w:rsidR="00000000" w:rsidRDefault="001C3AAC">
      <w:pPr>
        <w:pStyle w:val="ad"/>
        <w:rPr>
          <w:rtl/>
        </w:rPr>
      </w:pPr>
      <w:r>
        <w:rPr>
          <w:rtl/>
        </w:rPr>
        <w:t>היו"ר ראובן ריבלין:</w:t>
      </w:r>
    </w:p>
    <w:p w14:paraId="2FCDC3CF" w14:textId="77777777" w:rsidR="00000000" w:rsidRDefault="001C3AAC">
      <w:pPr>
        <w:pStyle w:val="a"/>
        <w:rPr>
          <w:rtl/>
        </w:rPr>
      </w:pPr>
    </w:p>
    <w:p w14:paraId="03DDB8F7" w14:textId="77777777" w:rsidR="00000000" w:rsidRDefault="001C3AAC">
      <w:pPr>
        <w:pStyle w:val="a"/>
        <w:rPr>
          <w:rFonts w:hint="cs"/>
          <w:rtl/>
        </w:rPr>
      </w:pPr>
      <w:r>
        <w:rPr>
          <w:rFonts w:hint="cs"/>
          <w:rtl/>
        </w:rPr>
        <w:t>רבותי חברי הכנסת.</w:t>
      </w:r>
    </w:p>
    <w:p w14:paraId="6C0D8A42" w14:textId="77777777" w:rsidR="00000000" w:rsidRDefault="001C3AAC">
      <w:pPr>
        <w:pStyle w:val="a"/>
        <w:rPr>
          <w:rFonts w:hint="cs"/>
          <w:rtl/>
        </w:rPr>
      </w:pPr>
    </w:p>
    <w:p w14:paraId="5E7DFE76" w14:textId="77777777" w:rsidR="00000000" w:rsidRDefault="001C3AAC">
      <w:pPr>
        <w:pStyle w:val="ac"/>
        <w:rPr>
          <w:rtl/>
        </w:rPr>
      </w:pPr>
      <w:r>
        <w:rPr>
          <w:rFonts w:hint="eastAsia"/>
          <w:rtl/>
        </w:rPr>
        <w:t>רן</w:t>
      </w:r>
      <w:r>
        <w:rPr>
          <w:rtl/>
        </w:rPr>
        <w:t xml:space="preserve"> כהן (מרצ):</w:t>
      </w:r>
    </w:p>
    <w:p w14:paraId="2297D1B5" w14:textId="77777777" w:rsidR="00000000" w:rsidRDefault="001C3AAC">
      <w:pPr>
        <w:pStyle w:val="a"/>
        <w:rPr>
          <w:rFonts w:hint="cs"/>
          <w:rtl/>
        </w:rPr>
      </w:pPr>
    </w:p>
    <w:p w14:paraId="3554C241" w14:textId="77777777" w:rsidR="00000000" w:rsidRDefault="001C3AAC">
      <w:pPr>
        <w:pStyle w:val="a"/>
        <w:rPr>
          <w:rFonts w:hint="cs"/>
          <w:rtl/>
        </w:rPr>
      </w:pPr>
      <w:r>
        <w:rPr>
          <w:rFonts w:hint="cs"/>
          <w:rtl/>
        </w:rPr>
        <w:t>- - -</w:t>
      </w:r>
    </w:p>
    <w:p w14:paraId="0FAD059E" w14:textId="77777777" w:rsidR="00000000" w:rsidRDefault="001C3AAC">
      <w:pPr>
        <w:pStyle w:val="a"/>
        <w:rPr>
          <w:rFonts w:hint="cs"/>
          <w:rtl/>
        </w:rPr>
      </w:pPr>
    </w:p>
    <w:p w14:paraId="7BBD353E" w14:textId="77777777" w:rsidR="00000000" w:rsidRDefault="001C3AAC">
      <w:pPr>
        <w:pStyle w:val="ad"/>
        <w:rPr>
          <w:rtl/>
        </w:rPr>
      </w:pPr>
      <w:r>
        <w:rPr>
          <w:rtl/>
        </w:rPr>
        <w:t>היו"ר ראובן ריבלין:</w:t>
      </w:r>
    </w:p>
    <w:p w14:paraId="24B08A3B" w14:textId="77777777" w:rsidR="00000000" w:rsidRDefault="001C3AAC">
      <w:pPr>
        <w:pStyle w:val="a"/>
        <w:rPr>
          <w:rtl/>
        </w:rPr>
      </w:pPr>
    </w:p>
    <w:p w14:paraId="23B3B2E8" w14:textId="77777777" w:rsidR="00000000" w:rsidRDefault="001C3AAC">
      <w:pPr>
        <w:pStyle w:val="a"/>
        <w:rPr>
          <w:rFonts w:hint="cs"/>
          <w:rtl/>
        </w:rPr>
      </w:pPr>
      <w:r>
        <w:rPr>
          <w:rFonts w:hint="cs"/>
          <w:rtl/>
        </w:rPr>
        <w:t>חבר הכנסת רן כהן.</w:t>
      </w:r>
    </w:p>
    <w:p w14:paraId="3FE32DF8" w14:textId="77777777" w:rsidR="00000000" w:rsidRDefault="001C3AAC">
      <w:pPr>
        <w:pStyle w:val="a"/>
        <w:rPr>
          <w:rFonts w:hint="cs"/>
          <w:rtl/>
        </w:rPr>
      </w:pPr>
    </w:p>
    <w:p w14:paraId="09676C12" w14:textId="77777777" w:rsidR="00000000" w:rsidRDefault="001C3AAC">
      <w:pPr>
        <w:pStyle w:val="ac"/>
        <w:rPr>
          <w:rtl/>
        </w:rPr>
      </w:pPr>
      <w:r>
        <w:rPr>
          <w:rFonts w:hint="eastAsia"/>
          <w:rtl/>
        </w:rPr>
        <w:t>אופיר</w:t>
      </w:r>
      <w:r>
        <w:rPr>
          <w:rtl/>
        </w:rPr>
        <w:t xml:space="preserve"> פינס-פז (העבודה-מימד):</w:t>
      </w:r>
    </w:p>
    <w:p w14:paraId="5FA9B45F" w14:textId="77777777" w:rsidR="00000000" w:rsidRDefault="001C3AAC">
      <w:pPr>
        <w:pStyle w:val="a"/>
        <w:rPr>
          <w:rFonts w:hint="cs"/>
          <w:rtl/>
        </w:rPr>
      </w:pPr>
    </w:p>
    <w:p w14:paraId="0C798572" w14:textId="77777777" w:rsidR="00000000" w:rsidRDefault="001C3AAC">
      <w:pPr>
        <w:pStyle w:val="a"/>
        <w:rPr>
          <w:rFonts w:hint="cs"/>
          <w:rtl/>
        </w:rPr>
      </w:pPr>
      <w:r>
        <w:rPr>
          <w:rFonts w:hint="cs"/>
          <w:rtl/>
        </w:rPr>
        <w:t>תשאל אותו.</w:t>
      </w:r>
    </w:p>
    <w:p w14:paraId="2D010D3A" w14:textId="77777777" w:rsidR="00000000" w:rsidRDefault="001C3AAC">
      <w:pPr>
        <w:pStyle w:val="a"/>
        <w:rPr>
          <w:rFonts w:hint="cs"/>
          <w:rtl/>
        </w:rPr>
      </w:pPr>
    </w:p>
    <w:p w14:paraId="1C65475C" w14:textId="77777777" w:rsidR="00000000" w:rsidRDefault="001C3AAC">
      <w:pPr>
        <w:pStyle w:val="ad"/>
        <w:rPr>
          <w:rtl/>
        </w:rPr>
      </w:pPr>
    </w:p>
    <w:p w14:paraId="746F4D5D" w14:textId="77777777" w:rsidR="00000000" w:rsidRDefault="001C3AAC">
      <w:pPr>
        <w:pStyle w:val="ad"/>
        <w:rPr>
          <w:rtl/>
        </w:rPr>
      </w:pPr>
      <w:r>
        <w:rPr>
          <w:rtl/>
        </w:rPr>
        <w:t>היו"ר ראובן ריבלין:</w:t>
      </w:r>
    </w:p>
    <w:p w14:paraId="6CF7EAC9" w14:textId="77777777" w:rsidR="00000000" w:rsidRDefault="001C3AAC">
      <w:pPr>
        <w:pStyle w:val="a"/>
        <w:rPr>
          <w:rtl/>
        </w:rPr>
      </w:pPr>
    </w:p>
    <w:p w14:paraId="7DF7008D" w14:textId="77777777" w:rsidR="00000000" w:rsidRDefault="001C3AAC">
      <w:pPr>
        <w:pStyle w:val="a"/>
        <w:rPr>
          <w:rFonts w:hint="cs"/>
          <w:rtl/>
        </w:rPr>
      </w:pPr>
      <w:r>
        <w:rPr>
          <w:rFonts w:hint="cs"/>
          <w:rtl/>
        </w:rPr>
        <w:t xml:space="preserve">רבותי, שר הביטחון, שאינו נמצא פה, והשר לביטחון </w:t>
      </w:r>
      <w:r>
        <w:rPr>
          <w:rFonts w:hint="cs"/>
          <w:rtl/>
        </w:rPr>
        <w:t>פנים  ביקשו, עקב תיקיהם בממשלה, להתערב בדיון על-פי הסמכות הנתונה להם.  כבוד השר הנגבי, בבקשה.</w:t>
      </w:r>
    </w:p>
    <w:p w14:paraId="07DD11D8" w14:textId="77777777" w:rsidR="00000000" w:rsidRDefault="001C3AAC">
      <w:pPr>
        <w:pStyle w:val="a"/>
        <w:rPr>
          <w:rFonts w:hint="cs"/>
          <w:rtl/>
        </w:rPr>
      </w:pPr>
    </w:p>
    <w:p w14:paraId="47023F3E" w14:textId="77777777" w:rsidR="00000000" w:rsidRDefault="001C3AAC">
      <w:pPr>
        <w:pStyle w:val="ac"/>
        <w:rPr>
          <w:rtl/>
        </w:rPr>
      </w:pPr>
      <w:r>
        <w:rPr>
          <w:rFonts w:hint="eastAsia"/>
          <w:rtl/>
        </w:rPr>
        <w:t>קריאות</w:t>
      </w:r>
      <w:r>
        <w:rPr>
          <w:rtl/>
        </w:rPr>
        <w:t>:</w:t>
      </w:r>
    </w:p>
    <w:p w14:paraId="3C411B12" w14:textId="77777777" w:rsidR="00000000" w:rsidRDefault="001C3AAC">
      <w:pPr>
        <w:pStyle w:val="a"/>
        <w:ind w:left="719" w:firstLine="0"/>
        <w:rPr>
          <w:rFonts w:hint="cs"/>
          <w:rtl/>
        </w:rPr>
      </w:pPr>
    </w:p>
    <w:p w14:paraId="28B84A72" w14:textId="77777777" w:rsidR="00000000" w:rsidRDefault="001C3AAC">
      <w:pPr>
        <w:pStyle w:val="a"/>
        <w:ind w:left="719" w:firstLine="0"/>
        <w:rPr>
          <w:rFonts w:hint="cs"/>
          <w:rtl/>
        </w:rPr>
      </w:pPr>
      <w:r>
        <w:rPr>
          <w:rFonts w:hint="cs"/>
          <w:rtl/>
        </w:rPr>
        <w:t>- - -</w:t>
      </w:r>
    </w:p>
    <w:p w14:paraId="410CC723" w14:textId="77777777" w:rsidR="00000000" w:rsidRDefault="001C3AAC">
      <w:pPr>
        <w:pStyle w:val="a"/>
        <w:rPr>
          <w:rFonts w:hint="cs"/>
          <w:rtl/>
        </w:rPr>
      </w:pPr>
    </w:p>
    <w:p w14:paraId="22406DBF" w14:textId="77777777" w:rsidR="00000000" w:rsidRDefault="001C3AAC">
      <w:pPr>
        <w:pStyle w:val="ac"/>
        <w:rPr>
          <w:rtl/>
        </w:rPr>
      </w:pPr>
      <w:r>
        <w:rPr>
          <w:rFonts w:hint="eastAsia"/>
          <w:rtl/>
        </w:rPr>
        <w:t>שר</w:t>
      </w:r>
      <w:r>
        <w:rPr>
          <w:rtl/>
        </w:rPr>
        <w:t xml:space="preserve"> התשתיות הלאומיות יוסף פריצקי:</w:t>
      </w:r>
    </w:p>
    <w:p w14:paraId="1CBEFEAC" w14:textId="77777777" w:rsidR="00000000" w:rsidRDefault="001C3AAC">
      <w:pPr>
        <w:pStyle w:val="a"/>
        <w:rPr>
          <w:rFonts w:hint="cs"/>
          <w:rtl/>
        </w:rPr>
      </w:pPr>
    </w:p>
    <w:p w14:paraId="663CCE7F" w14:textId="77777777" w:rsidR="00000000" w:rsidRDefault="001C3AAC">
      <w:pPr>
        <w:pStyle w:val="a"/>
        <w:ind w:left="719" w:firstLine="0"/>
        <w:rPr>
          <w:rFonts w:hint="cs"/>
          <w:rtl/>
        </w:rPr>
      </w:pPr>
      <w:r>
        <w:rPr>
          <w:rFonts w:hint="cs"/>
          <w:rtl/>
        </w:rPr>
        <w:t>- - -</w:t>
      </w:r>
    </w:p>
    <w:p w14:paraId="45CAB8F3" w14:textId="77777777" w:rsidR="00000000" w:rsidRDefault="001C3AAC">
      <w:pPr>
        <w:pStyle w:val="a"/>
        <w:rPr>
          <w:rFonts w:hint="cs"/>
          <w:rtl/>
        </w:rPr>
      </w:pPr>
    </w:p>
    <w:p w14:paraId="0D2621D0" w14:textId="77777777" w:rsidR="00000000" w:rsidRDefault="001C3AAC">
      <w:pPr>
        <w:pStyle w:val="ac"/>
        <w:rPr>
          <w:rtl/>
        </w:rPr>
      </w:pPr>
      <w:r>
        <w:rPr>
          <w:rFonts w:hint="eastAsia"/>
          <w:rtl/>
        </w:rPr>
        <w:t>דליה</w:t>
      </w:r>
      <w:r>
        <w:rPr>
          <w:rtl/>
        </w:rPr>
        <w:t xml:space="preserve"> איציק (העבודה-מימד):</w:t>
      </w:r>
    </w:p>
    <w:p w14:paraId="0AEBF2BF" w14:textId="77777777" w:rsidR="00000000" w:rsidRDefault="001C3AAC">
      <w:pPr>
        <w:pStyle w:val="a"/>
        <w:rPr>
          <w:rFonts w:hint="cs"/>
          <w:rtl/>
        </w:rPr>
      </w:pPr>
    </w:p>
    <w:p w14:paraId="18CC361F" w14:textId="77777777" w:rsidR="00000000" w:rsidRDefault="001C3AAC">
      <w:pPr>
        <w:pStyle w:val="a"/>
        <w:rPr>
          <w:rFonts w:hint="cs"/>
          <w:rtl/>
        </w:rPr>
      </w:pPr>
      <w:r>
        <w:rPr>
          <w:rFonts w:hint="cs"/>
          <w:rtl/>
        </w:rPr>
        <w:t xml:space="preserve">אבל אתה באת לתקן, השר פריצקי. </w:t>
      </w:r>
    </w:p>
    <w:p w14:paraId="6D450798" w14:textId="77777777" w:rsidR="00000000" w:rsidRDefault="001C3AAC">
      <w:pPr>
        <w:pStyle w:val="a"/>
        <w:rPr>
          <w:rFonts w:hint="cs"/>
          <w:rtl/>
        </w:rPr>
      </w:pPr>
    </w:p>
    <w:p w14:paraId="0C41453D" w14:textId="77777777" w:rsidR="00000000" w:rsidRDefault="001C3AAC">
      <w:pPr>
        <w:pStyle w:val="ad"/>
        <w:rPr>
          <w:rtl/>
        </w:rPr>
      </w:pPr>
      <w:r>
        <w:rPr>
          <w:rtl/>
        </w:rPr>
        <w:t>היו"ר ראובן ריבלין:</w:t>
      </w:r>
    </w:p>
    <w:p w14:paraId="3F09E1BE" w14:textId="77777777" w:rsidR="00000000" w:rsidRDefault="001C3AAC">
      <w:pPr>
        <w:pStyle w:val="a"/>
        <w:rPr>
          <w:rtl/>
        </w:rPr>
      </w:pPr>
    </w:p>
    <w:p w14:paraId="792612C8" w14:textId="77777777" w:rsidR="00000000" w:rsidRDefault="001C3AAC">
      <w:pPr>
        <w:pStyle w:val="a"/>
        <w:rPr>
          <w:rFonts w:hint="cs"/>
          <w:rtl/>
        </w:rPr>
      </w:pPr>
      <w:r>
        <w:rPr>
          <w:rFonts w:hint="cs"/>
          <w:rtl/>
        </w:rPr>
        <w:t>רבותי חברי הכנסת.</w:t>
      </w:r>
    </w:p>
    <w:p w14:paraId="44AB7DEA" w14:textId="77777777" w:rsidR="00000000" w:rsidRDefault="001C3AAC">
      <w:pPr>
        <w:pStyle w:val="a"/>
        <w:rPr>
          <w:rFonts w:hint="cs"/>
          <w:rtl/>
        </w:rPr>
      </w:pPr>
    </w:p>
    <w:p w14:paraId="020A4C35" w14:textId="77777777" w:rsidR="00000000" w:rsidRDefault="001C3AAC">
      <w:pPr>
        <w:pStyle w:val="ac"/>
        <w:rPr>
          <w:rtl/>
        </w:rPr>
      </w:pPr>
      <w:r>
        <w:rPr>
          <w:rFonts w:hint="eastAsia"/>
          <w:rtl/>
        </w:rPr>
        <w:t>קריאה</w:t>
      </w:r>
      <w:r>
        <w:rPr>
          <w:rtl/>
        </w:rPr>
        <w:t>:</w:t>
      </w:r>
    </w:p>
    <w:p w14:paraId="601A4AB2" w14:textId="77777777" w:rsidR="00000000" w:rsidRDefault="001C3AAC">
      <w:pPr>
        <w:pStyle w:val="a"/>
        <w:rPr>
          <w:rFonts w:hint="cs"/>
          <w:rtl/>
        </w:rPr>
      </w:pPr>
    </w:p>
    <w:p w14:paraId="6BB06668" w14:textId="77777777" w:rsidR="00000000" w:rsidRDefault="001C3AAC">
      <w:pPr>
        <w:pStyle w:val="a"/>
        <w:rPr>
          <w:rFonts w:hint="cs"/>
          <w:rtl/>
        </w:rPr>
      </w:pPr>
      <w:r>
        <w:rPr>
          <w:rFonts w:hint="cs"/>
          <w:rtl/>
        </w:rPr>
        <w:t>מאיפה באת ולאן אתה הולך? מה קרה לך?</w:t>
      </w:r>
    </w:p>
    <w:p w14:paraId="69558928" w14:textId="77777777" w:rsidR="00000000" w:rsidRDefault="001C3AAC">
      <w:pPr>
        <w:pStyle w:val="a"/>
        <w:rPr>
          <w:rFonts w:hint="cs"/>
          <w:rtl/>
        </w:rPr>
      </w:pPr>
    </w:p>
    <w:p w14:paraId="117BBA98" w14:textId="77777777" w:rsidR="00000000" w:rsidRDefault="001C3AAC">
      <w:pPr>
        <w:pStyle w:val="ad"/>
        <w:rPr>
          <w:rtl/>
        </w:rPr>
      </w:pPr>
      <w:r>
        <w:rPr>
          <w:rtl/>
        </w:rPr>
        <w:t>היו"ר ראובן ריבלין:</w:t>
      </w:r>
    </w:p>
    <w:p w14:paraId="52B224BF" w14:textId="77777777" w:rsidR="00000000" w:rsidRDefault="001C3AAC">
      <w:pPr>
        <w:pStyle w:val="a"/>
        <w:rPr>
          <w:rtl/>
        </w:rPr>
      </w:pPr>
    </w:p>
    <w:p w14:paraId="173890D3" w14:textId="77777777" w:rsidR="00000000" w:rsidRDefault="001C3AAC">
      <w:pPr>
        <w:pStyle w:val="a"/>
        <w:rPr>
          <w:rFonts w:hint="cs"/>
          <w:rtl/>
        </w:rPr>
      </w:pPr>
      <w:r>
        <w:rPr>
          <w:rFonts w:hint="cs"/>
          <w:rtl/>
        </w:rPr>
        <w:t>הוא השר שיש לו נגיעה, באישור ראש הממשלה. לא ייעשה פה שום דבר מחוץ לתקנון. גם שר הביטחון וגם השר לביטחון פנים היו אחראים על פינוי היאחזויות.</w:t>
      </w:r>
    </w:p>
    <w:p w14:paraId="7018B588" w14:textId="77777777" w:rsidR="00000000" w:rsidRDefault="001C3AAC">
      <w:pPr>
        <w:pStyle w:val="a"/>
        <w:rPr>
          <w:rFonts w:hint="cs"/>
          <w:rtl/>
        </w:rPr>
      </w:pPr>
    </w:p>
    <w:p w14:paraId="7EF91C29" w14:textId="77777777" w:rsidR="00000000" w:rsidRDefault="001C3AAC">
      <w:pPr>
        <w:pStyle w:val="ac"/>
        <w:rPr>
          <w:rtl/>
        </w:rPr>
      </w:pPr>
      <w:r>
        <w:rPr>
          <w:rFonts w:hint="eastAsia"/>
          <w:rtl/>
        </w:rPr>
        <w:t>חיים</w:t>
      </w:r>
      <w:r>
        <w:rPr>
          <w:rtl/>
        </w:rPr>
        <w:t xml:space="preserve"> אורון (מרצ):</w:t>
      </w:r>
    </w:p>
    <w:p w14:paraId="35BA578B" w14:textId="77777777" w:rsidR="00000000" w:rsidRDefault="001C3AAC">
      <w:pPr>
        <w:pStyle w:val="a"/>
        <w:rPr>
          <w:rFonts w:hint="cs"/>
          <w:rtl/>
        </w:rPr>
      </w:pPr>
    </w:p>
    <w:p w14:paraId="48BD32B5" w14:textId="77777777" w:rsidR="00000000" w:rsidRDefault="001C3AAC">
      <w:pPr>
        <w:pStyle w:val="a"/>
        <w:rPr>
          <w:rFonts w:hint="cs"/>
          <w:rtl/>
        </w:rPr>
      </w:pPr>
      <w:r>
        <w:rPr>
          <w:rFonts w:hint="cs"/>
          <w:rtl/>
        </w:rPr>
        <w:t>בלתי מורשה הוא מורשה חתימה?</w:t>
      </w:r>
    </w:p>
    <w:p w14:paraId="1D4F20F9" w14:textId="77777777" w:rsidR="00000000" w:rsidRDefault="001C3AAC">
      <w:pPr>
        <w:pStyle w:val="a"/>
        <w:rPr>
          <w:rFonts w:hint="cs"/>
          <w:rtl/>
        </w:rPr>
      </w:pPr>
    </w:p>
    <w:p w14:paraId="7FB0B46A" w14:textId="77777777" w:rsidR="00000000" w:rsidRDefault="001C3AAC">
      <w:pPr>
        <w:pStyle w:val="ad"/>
        <w:rPr>
          <w:rtl/>
        </w:rPr>
      </w:pPr>
      <w:r>
        <w:rPr>
          <w:rtl/>
        </w:rPr>
        <w:t xml:space="preserve">היו"ר </w:t>
      </w:r>
      <w:r>
        <w:rPr>
          <w:rtl/>
        </w:rPr>
        <w:t>ראובן ריבלין:</w:t>
      </w:r>
    </w:p>
    <w:p w14:paraId="39063D0C" w14:textId="77777777" w:rsidR="00000000" w:rsidRDefault="001C3AAC">
      <w:pPr>
        <w:pStyle w:val="a"/>
        <w:rPr>
          <w:rtl/>
        </w:rPr>
      </w:pPr>
    </w:p>
    <w:p w14:paraId="3F60B69F" w14:textId="77777777" w:rsidR="00000000" w:rsidRDefault="001C3AAC">
      <w:pPr>
        <w:pStyle w:val="a"/>
        <w:rPr>
          <w:rFonts w:hint="cs"/>
          <w:rtl/>
        </w:rPr>
      </w:pPr>
      <w:r>
        <w:rPr>
          <w:rFonts w:hint="cs"/>
          <w:rtl/>
        </w:rPr>
        <w:t xml:space="preserve">אדוני השר  לשעבר יודע היטב, שאם ראש הממשלה היה מדבר בענייני חקלאות, גם שר החקלאות היה יכול להתערב  בדיון. אם אדוני רוצה, הוא יכול לראות את התקנון.  </w:t>
      </w:r>
    </w:p>
    <w:p w14:paraId="7C4AD39D" w14:textId="77777777" w:rsidR="00000000" w:rsidRDefault="001C3AAC">
      <w:pPr>
        <w:pStyle w:val="a"/>
        <w:rPr>
          <w:rFonts w:hint="cs"/>
          <w:rtl/>
        </w:rPr>
      </w:pPr>
    </w:p>
    <w:p w14:paraId="5DA536C7" w14:textId="77777777" w:rsidR="00000000" w:rsidRDefault="001C3AAC">
      <w:pPr>
        <w:pStyle w:val="ac"/>
        <w:rPr>
          <w:rtl/>
        </w:rPr>
      </w:pPr>
    </w:p>
    <w:p w14:paraId="26335D2A" w14:textId="77777777" w:rsidR="00000000" w:rsidRDefault="001C3AAC">
      <w:pPr>
        <w:pStyle w:val="ac"/>
        <w:rPr>
          <w:rtl/>
        </w:rPr>
      </w:pPr>
      <w:r>
        <w:rPr>
          <w:rFonts w:hint="eastAsia"/>
          <w:rtl/>
        </w:rPr>
        <w:t>רן</w:t>
      </w:r>
      <w:r>
        <w:rPr>
          <w:rtl/>
        </w:rPr>
        <w:t xml:space="preserve"> כהן (מרצ):</w:t>
      </w:r>
    </w:p>
    <w:p w14:paraId="1B89EB2D" w14:textId="77777777" w:rsidR="00000000" w:rsidRDefault="001C3AAC">
      <w:pPr>
        <w:pStyle w:val="a"/>
        <w:rPr>
          <w:rFonts w:hint="cs"/>
          <w:rtl/>
        </w:rPr>
      </w:pPr>
    </w:p>
    <w:p w14:paraId="150FEBCD" w14:textId="77777777" w:rsidR="00000000" w:rsidRDefault="001C3AAC">
      <w:pPr>
        <w:pStyle w:val="a"/>
        <w:rPr>
          <w:rFonts w:hint="cs"/>
          <w:rtl/>
        </w:rPr>
      </w:pPr>
      <w:r>
        <w:rPr>
          <w:rFonts w:hint="cs"/>
          <w:rtl/>
        </w:rPr>
        <w:t>אפשר להסביר את זה לראש הממשלה.</w:t>
      </w:r>
    </w:p>
    <w:p w14:paraId="1ED5D1C5" w14:textId="77777777" w:rsidR="00000000" w:rsidRDefault="001C3AAC">
      <w:pPr>
        <w:pStyle w:val="a"/>
        <w:rPr>
          <w:rFonts w:hint="cs"/>
          <w:rtl/>
        </w:rPr>
      </w:pPr>
    </w:p>
    <w:p w14:paraId="0BDD322F" w14:textId="77777777" w:rsidR="00000000" w:rsidRDefault="001C3AAC">
      <w:pPr>
        <w:pStyle w:val="Speaker"/>
        <w:rPr>
          <w:rtl/>
        </w:rPr>
      </w:pPr>
      <w:bookmarkStart w:id="493" w:name="FS000000467T21_07_2003_22_02_02"/>
      <w:bookmarkStart w:id="494" w:name="_Toc46720130"/>
      <w:bookmarkStart w:id="495" w:name="_Toc50257113"/>
      <w:bookmarkEnd w:id="493"/>
      <w:r>
        <w:rPr>
          <w:rFonts w:hint="eastAsia"/>
          <w:rtl/>
        </w:rPr>
        <w:t>השר</w:t>
      </w:r>
      <w:r>
        <w:rPr>
          <w:rtl/>
        </w:rPr>
        <w:t xml:space="preserve"> לביטחון פנים צחי הנגבי:</w:t>
      </w:r>
      <w:bookmarkEnd w:id="494"/>
      <w:bookmarkEnd w:id="495"/>
    </w:p>
    <w:p w14:paraId="3FDAF0B8" w14:textId="77777777" w:rsidR="00000000" w:rsidRDefault="001C3AAC">
      <w:pPr>
        <w:pStyle w:val="a"/>
        <w:rPr>
          <w:rFonts w:hint="cs"/>
          <w:rtl/>
        </w:rPr>
      </w:pPr>
    </w:p>
    <w:p w14:paraId="4D518CCC" w14:textId="77777777" w:rsidR="00000000" w:rsidRDefault="001C3AAC">
      <w:pPr>
        <w:pStyle w:val="a"/>
        <w:rPr>
          <w:rFonts w:hint="cs"/>
          <w:rtl/>
        </w:rPr>
      </w:pPr>
      <w:r>
        <w:rPr>
          <w:rFonts w:hint="cs"/>
          <w:rtl/>
        </w:rPr>
        <w:t>אדוני היושב-רא</w:t>
      </w:r>
      <w:r>
        <w:rPr>
          <w:rFonts w:hint="cs"/>
          <w:rtl/>
        </w:rPr>
        <w:t xml:space="preserve">ש, אדוני ראש הממשלה - - - </w:t>
      </w:r>
    </w:p>
    <w:p w14:paraId="4C9352AA" w14:textId="77777777" w:rsidR="00000000" w:rsidRDefault="001C3AAC">
      <w:pPr>
        <w:pStyle w:val="a"/>
        <w:rPr>
          <w:rFonts w:hint="cs"/>
          <w:rtl/>
        </w:rPr>
      </w:pPr>
    </w:p>
    <w:p w14:paraId="4AD71475" w14:textId="77777777" w:rsidR="00000000" w:rsidRDefault="001C3AAC">
      <w:pPr>
        <w:pStyle w:val="ad"/>
        <w:rPr>
          <w:rtl/>
        </w:rPr>
      </w:pPr>
      <w:r>
        <w:rPr>
          <w:rtl/>
        </w:rPr>
        <w:t>היו"ר ראובן ריבלין:</w:t>
      </w:r>
    </w:p>
    <w:p w14:paraId="38389808" w14:textId="77777777" w:rsidR="00000000" w:rsidRDefault="001C3AAC">
      <w:pPr>
        <w:pStyle w:val="a"/>
        <w:rPr>
          <w:rtl/>
        </w:rPr>
      </w:pPr>
    </w:p>
    <w:p w14:paraId="6E2D4857" w14:textId="77777777" w:rsidR="00000000" w:rsidRDefault="001C3AAC">
      <w:pPr>
        <w:pStyle w:val="a"/>
        <w:rPr>
          <w:rFonts w:hint="cs"/>
          <w:rtl/>
        </w:rPr>
      </w:pPr>
      <w:r>
        <w:rPr>
          <w:rFonts w:hint="cs"/>
          <w:rtl/>
        </w:rPr>
        <w:t>אני לא יכול לשמש לכם לא כמתורגמן ולא כיוצר של  תבניות מלים. תפקידי לנהל פה את הדיון ואני אנהל אותו. השר צחי הנגבי, בבקשה.</w:t>
      </w:r>
    </w:p>
    <w:p w14:paraId="5A3D1EDA" w14:textId="77777777" w:rsidR="00000000" w:rsidRDefault="001C3AAC">
      <w:pPr>
        <w:pStyle w:val="a"/>
        <w:rPr>
          <w:rFonts w:hint="cs"/>
          <w:rtl/>
        </w:rPr>
      </w:pPr>
    </w:p>
    <w:p w14:paraId="75D564BD" w14:textId="77777777" w:rsidR="00000000" w:rsidRDefault="001C3AAC">
      <w:pPr>
        <w:pStyle w:val="SpeakerCon"/>
        <w:rPr>
          <w:rtl/>
        </w:rPr>
      </w:pPr>
      <w:bookmarkStart w:id="496" w:name="FS000000467T21_07_2003_22_02_46C"/>
      <w:bookmarkEnd w:id="496"/>
      <w:r>
        <w:rPr>
          <w:rtl/>
        </w:rPr>
        <w:t>השר לביטחון פנים צחי הנגבי:</w:t>
      </w:r>
    </w:p>
    <w:p w14:paraId="168694CF" w14:textId="77777777" w:rsidR="00000000" w:rsidRDefault="001C3AAC">
      <w:pPr>
        <w:pStyle w:val="a"/>
        <w:rPr>
          <w:rtl/>
        </w:rPr>
      </w:pPr>
    </w:p>
    <w:p w14:paraId="44077D46" w14:textId="77777777" w:rsidR="00000000" w:rsidRDefault="001C3AAC">
      <w:pPr>
        <w:pStyle w:val="a"/>
        <w:rPr>
          <w:rFonts w:hint="cs"/>
          <w:rtl/>
        </w:rPr>
      </w:pPr>
      <w:r>
        <w:rPr>
          <w:rFonts w:hint="cs"/>
          <w:rtl/>
        </w:rPr>
        <w:t>לאור הערות שהיו בדיון, התבקשתי להבהיר את ההבדל שבין פעי</w:t>
      </w:r>
      <w:r>
        <w:rPr>
          <w:rFonts w:hint="cs"/>
          <w:rtl/>
        </w:rPr>
        <w:t>לות כוחות הביטחון בכל הנוגע לפינוי מאחזים בלתי מורשים, לבין פעילותם של שוטרים ממחוז ש"י.</w:t>
      </w:r>
    </w:p>
    <w:p w14:paraId="6E5DC97B" w14:textId="77777777" w:rsidR="00000000" w:rsidRDefault="001C3AAC">
      <w:pPr>
        <w:pStyle w:val="a"/>
        <w:rPr>
          <w:rFonts w:hint="cs"/>
          <w:rtl/>
        </w:rPr>
      </w:pPr>
    </w:p>
    <w:p w14:paraId="1F0778D5" w14:textId="77777777" w:rsidR="00000000" w:rsidRDefault="001C3AAC">
      <w:pPr>
        <w:pStyle w:val="ac"/>
        <w:rPr>
          <w:rtl/>
        </w:rPr>
      </w:pPr>
      <w:r>
        <w:rPr>
          <w:rFonts w:hint="eastAsia"/>
          <w:rtl/>
        </w:rPr>
        <w:t>חיים</w:t>
      </w:r>
      <w:r>
        <w:rPr>
          <w:rtl/>
        </w:rPr>
        <w:t xml:space="preserve"> רמון (העבודה-מימד):</w:t>
      </w:r>
    </w:p>
    <w:p w14:paraId="7CB354AC" w14:textId="77777777" w:rsidR="00000000" w:rsidRDefault="001C3AAC">
      <w:pPr>
        <w:pStyle w:val="a"/>
        <w:rPr>
          <w:rFonts w:hint="cs"/>
          <w:rtl/>
        </w:rPr>
      </w:pPr>
    </w:p>
    <w:p w14:paraId="06C44DC3" w14:textId="77777777" w:rsidR="00000000" w:rsidRDefault="001C3AAC">
      <w:pPr>
        <w:pStyle w:val="a"/>
        <w:rPr>
          <w:rFonts w:hint="cs"/>
          <w:rtl/>
        </w:rPr>
      </w:pPr>
      <w:r>
        <w:rPr>
          <w:rFonts w:hint="cs"/>
          <w:rtl/>
        </w:rPr>
        <w:t>מה זה?</w:t>
      </w:r>
    </w:p>
    <w:p w14:paraId="33E7EE4F" w14:textId="77777777" w:rsidR="00000000" w:rsidRDefault="001C3AAC">
      <w:pPr>
        <w:pStyle w:val="a"/>
        <w:rPr>
          <w:rFonts w:hint="cs"/>
          <w:rtl/>
        </w:rPr>
      </w:pPr>
    </w:p>
    <w:p w14:paraId="63AE1694" w14:textId="77777777" w:rsidR="00000000" w:rsidRDefault="001C3AAC">
      <w:pPr>
        <w:pStyle w:val="ac"/>
        <w:rPr>
          <w:rtl/>
        </w:rPr>
      </w:pPr>
      <w:r>
        <w:rPr>
          <w:rFonts w:hint="eastAsia"/>
          <w:rtl/>
        </w:rPr>
        <w:t>אברהם</w:t>
      </w:r>
      <w:r>
        <w:rPr>
          <w:rtl/>
        </w:rPr>
        <w:t xml:space="preserve"> בורג (העבודה-מימד):</w:t>
      </w:r>
    </w:p>
    <w:p w14:paraId="28A5095A" w14:textId="77777777" w:rsidR="00000000" w:rsidRDefault="001C3AAC">
      <w:pPr>
        <w:pStyle w:val="a"/>
        <w:rPr>
          <w:rFonts w:hint="cs"/>
          <w:rtl/>
        </w:rPr>
      </w:pPr>
    </w:p>
    <w:p w14:paraId="5E649683" w14:textId="77777777" w:rsidR="00000000" w:rsidRDefault="001C3AAC">
      <w:pPr>
        <w:pStyle w:val="a"/>
        <w:rPr>
          <w:rFonts w:hint="cs"/>
          <w:rtl/>
        </w:rPr>
      </w:pPr>
      <w:r>
        <w:rPr>
          <w:rFonts w:hint="cs"/>
          <w:rtl/>
        </w:rPr>
        <w:t>מה זה בדיוק?</w:t>
      </w:r>
    </w:p>
    <w:p w14:paraId="53EF111B" w14:textId="77777777" w:rsidR="00000000" w:rsidRDefault="001C3AAC">
      <w:pPr>
        <w:pStyle w:val="a"/>
        <w:rPr>
          <w:rFonts w:hint="cs"/>
          <w:rtl/>
        </w:rPr>
      </w:pPr>
    </w:p>
    <w:p w14:paraId="157019C5" w14:textId="77777777" w:rsidR="00000000" w:rsidRDefault="001C3AAC">
      <w:pPr>
        <w:pStyle w:val="SpeakerCon"/>
        <w:rPr>
          <w:rtl/>
        </w:rPr>
      </w:pPr>
      <w:bookmarkStart w:id="497" w:name="FS000000467T21_07_2003_22_04_31C"/>
      <w:bookmarkEnd w:id="497"/>
      <w:r>
        <w:rPr>
          <w:rtl/>
        </w:rPr>
        <w:t>השר לביטחון פנים צחי הנגבי:</w:t>
      </w:r>
    </w:p>
    <w:p w14:paraId="08994FB2" w14:textId="77777777" w:rsidR="00000000" w:rsidRDefault="001C3AAC">
      <w:pPr>
        <w:pStyle w:val="a"/>
        <w:rPr>
          <w:rtl/>
        </w:rPr>
      </w:pPr>
    </w:p>
    <w:p w14:paraId="7C930AD2" w14:textId="77777777" w:rsidR="00000000" w:rsidRDefault="001C3AAC">
      <w:pPr>
        <w:pStyle w:val="a"/>
        <w:rPr>
          <w:rFonts w:hint="cs"/>
          <w:rtl/>
        </w:rPr>
      </w:pPr>
      <w:r>
        <w:rPr>
          <w:rFonts w:hint="cs"/>
          <w:rtl/>
        </w:rPr>
        <w:t xml:space="preserve">לדעתי זה מהביטוי </w:t>
      </w:r>
      <w:r>
        <w:t xml:space="preserve">unauthorized outpost </w:t>
      </w:r>
      <w:r>
        <w:rPr>
          <w:rFonts w:hint="cs"/>
          <w:rtl/>
        </w:rPr>
        <w:t>. מזה זה נהיה.</w:t>
      </w:r>
    </w:p>
    <w:p w14:paraId="30130C1B" w14:textId="77777777" w:rsidR="00000000" w:rsidRDefault="001C3AAC">
      <w:pPr>
        <w:pStyle w:val="a"/>
        <w:rPr>
          <w:rtl/>
        </w:rPr>
      </w:pPr>
    </w:p>
    <w:p w14:paraId="65C43E59" w14:textId="77777777" w:rsidR="00000000" w:rsidRDefault="001C3AAC">
      <w:pPr>
        <w:pStyle w:val="ac"/>
        <w:rPr>
          <w:rtl/>
        </w:rPr>
      </w:pPr>
      <w:r>
        <w:rPr>
          <w:rFonts w:hint="eastAsia"/>
          <w:rtl/>
        </w:rPr>
        <w:t>אופיר</w:t>
      </w:r>
      <w:r>
        <w:rPr>
          <w:rtl/>
        </w:rPr>
        <w:t xml:space="preserve"> פי</w:t>
      </w:r>
      <w:r>
        <w:rPr>
          <w:rtl/>
        </w:rPr>
        <w:t>נס-פז (העבודה-מימד):</w:t>
      </w:r>
    </w:p>
    <w:p w14:paraId="3498D4AB" w14:textId="77777777" w:rsidR="00000000" w:rsidRDefault="001C3AAC">
      <w:pPr>
        <w:pStyle w:val="a"/>
        <w:rPr>
          <w:rFonts w:hint="cs"/>
          <w:rtl/>
        </w:rPr>
      </w:pPr>
    </w:p>
    <w:p w14:paraId="66237305" w14:textId="77777777" w:rsidR="00000000" w:rsidRDefault="001C3AAC">
      <w:pPr>
        <w:pStyle w:val="a"/>
        <w:rPr>
          <w:rFonts w:hint="cs"/>
          <w:rtl/>
        </w:rPr>
      </w:pPr>
      <w:r>
        <w:rPr>
          <w:rFonts w:hint="cs"/>
          <w:rtl/>
        </w:rPr>
        <w:t xml:space="preserve">הכול לא חוקי. </w:t>
      </w:r>
    </w:p>
    <w:p w14:paraId="79006AEB" w14:textId="77777777" w:rsidR="00000000" w:rsidRDefault="001C3AAC">
      <w:pPr>
        <w:pStyle w:val="a"/>
        <w:rPr>
          <w:rFonts w:hint="cs"/>
          <w:rtl/>
        </w:rPr>
      </w:pPr>
    </w:p>
    <w:p w14:paraId="2012ACFD" w14:textId="77777777" w:rsidR="00000000" w:rsidRDefault="001C3AAC">
      <w:pPr>
        <w:pStyle w:val="ac"/>
        <w:rPr>
          <w:rtl/>
        </w:rPr>
      </w:pPr>
      <w:r>
        <w:rPr>
          <w:rFonts w:hint="eastAsia"/>
          <w:rtl/>
        </w:rPr>
        <w:t>קריאה</w:t>
      </w:r>
      <w:r>
        <w:rPr>
          <w:rtl/>
        </w:rPr>
        <w:t>:</w:t>
      </w:r>
    </w:p>
    <w:p w14:paraId="078323E1" w14:textId="77777777" w:rsidR="00000000" w:rsidRDefault="001C3AAC">
      <w:pPr>
        <w:pStyle w:val="a"/>
        <w:rPr>
          <w:rFonts w:hint="cs"/>
          <w:rtl/>
        </w:rPr>
      </w:pPr>
    </w:p>
    <w:p w14:paraId="4D042A88" w14:textId="77777777" w:rsidR="00000000" w:rsidRDefault="001C3AAC">
      <w:pPr>
        <w:pStyle w:val="a"/>
        <w:rPr>
          <w:rFonts w:hint="cs"/>
          <w:rtl/>
        </w:rPr>
      </w:pPr>
      <w:r>
        <w:rPr>
          <w:rFonts w:hint="cs"/>
          <w:rtl/>
        </w:rPr>
        <w:t>מאחזים לא חוקיים.</w:t>
      </w:r>
    </w:p>
    <w:p w14:paraId="33E07B4C" w14:textId="77777777" w:rsidR="00000000" w:rsidRDefault="001C3AAC">
      <w:pPr>
        <w:pStyle w:val="SpeakerCon"/>
        <w:rPr>
          <w:rFonts w:hint="cs"/>
          <w:rtl/>
        </w:rPr>
      </w:pPr>
      <w:bookmarkStart w:id="498" w:name="FS000000467T21_07_2003_22_10_22C"/>
      <w:bookmarkEnd w:id="498"/>
    </w:p>
    <w:p w14:paraId="45E6EEEC" w14:textId="77777777" w:rsidR="00000000" w:rsidRDefault="001C3AAC">
      <w:pPr>
        <w:pStyle w:val="SpeakerCon"/>
        <w:rPr>
          <w:rtl/>
        </w:rPr>
      </w:pPr>
    </w:p>
    <w:p w14:paraId="4768A52E" w14:textId="77777777" w:rsidR="00000000" w:rsidRDefault="001C3AAC">
      <w:pPr>
        <w:pStyle w:val="SpeakerCon"/>
        <w:rPr>
          <w:rtl/>
        </w:rPr>
      </w:pPr>
      <w:r>
        <w:rPr>
          <w:rtl/>
        </w:rPr>
        <w:t>השר לביטחון פנים צחי הנגבי:</w:t>
      </w:r>
    </w:p>
    <w:p w14:paraId="1495C090" w14:textId="77777777" w:rsidR="00000000" w:rsidRDefault="001C3AAC">
      <w:pPr>
        <w:pStyle w:val="a"/>
        <w:rPr>
          <w:rtl/>
        </w:rPr>
      </w:pPr>
    </w:p>
    <w:p w14:paraId="50090889" w14:textId="77777777" w:rsidR="00000000" w:rsidRDefault="001C3AAC">
      <w:pPr>
        <w:pStyle w:val="a"/>
        <w:rPr>
          <w:rFonts w:hint="cs"/>
          <w:rtl/>
        </w:rPr>
      </w:pPr>
      <w:r>
        <w:rPr>
          <w:rFonts w:hint="cs"/>
          <w:rtl/>
        </w:rPr>
        <w:t xml:space="preserve">אתה מאשים את הממשלות בראשות מפלגתך שהן עשו מעשים בלתי חוקיים? לא. אתה יכול להגיד שהן עשו מעשים מוטעים. </w:t>
      </w:r>
    </w:p>
    <w:p w14:paraId="059960C4" w14:textId="77777777" w:rsidR="00000000" w:rsidRDefault="001C3AAC">
      <w:pPr>
        <w:pStyle w:val="a"/>
        <w:rPr>
          <w:rFonts w:hint="cs"/>
          <w:rtl/>
        </w:rPr>
      </w:pPr>
    </w:p>
    <w:p w14:paraId="6821EF61" w14:textId="77777777" w:rsidR="00000000" w:rsidRDefault="001C3AAC">
      <w:pPr>
        <w:pStyle w:val="ac"/>
        <w:rPr>
          <w:rtl/>
        </w:rPr>
      </w:pPr>
      <w:r>
        <w:rPr>
          <w:rFonts w:hint="eastAsia"/>
          <w:rtl/>
        </w:rPr>
        <w:t>חיים</w:t>
      </w:r>
      <w:r>
        <w:rPr>
          <w:rtl/>
        </w:rPr>
        <w:t xml:space="preserve"> רמון (העבודה-מימד):</w:t>
      </w:r>
    </w:p>
    <w:p w14:paraId="78E95492" w14:textId="77777777" w:rsidR="00000000" w:rsidRDefault="001C3AAC">
      <w:pPr>
        <w:pStyle w:val="a"/>
        <w:rPr>
          <w:rFonts w:hint="cs"/>
          <w:rtl/>
        </w:rPr>
      </w:pPr>
    </w:p>
    <w:p w14:paraId="2A5E5A4E" w14:textId="77777777" w:rsidR="00000000" w:rsidRDefault="001C3AAC">
      <w:pPr>
        <w:pStyle w:val="a"/>
        <w:rPr>
          <w:rFonts w:hint="cs"/>
          <w:rtl/>
        </w:rPr>
      </w:pPr>
      <w:r>
        <w:rPr>
          <w:rFonts w:hint="cs"/>
          <w:rtl/>
        </w:rPr>
        <w:t>אני מאשים שהם עשו מעשים טיפשיי</w:t>
      </w:r>
      <w:r>
        <w:rPr>
          <w:rFonts w:hint="cs"/>
          <w:rtl/>
        </w:rPr>
        <w:t>ם.</w:t>
      </w:r>
    </w:p>
    <w:p w14:paraId="00BB2028" w14:textId="77777777" w:rsidR="00000000" w:rsidRDefault="001C3AAC">
      <w:pPr>
        <w:pStyle w:val="a"/>
        <w:rPr>
          <w:rFonts w:hint="cs"/>
          <w:rtl/>
        </w:rPr>
      </w:pPr>
    </w:p>
    <w:p w14:paraId="25CD4C64" w14:textId="77777777" w:rsidR="00000000" w:rsidRDefault="001C3AAC">
      <w:pPr>
        <w:pStyle w:val="SpeakerCon"/>
        <w:rPr>
          <w:rtl/>
        </w:rPr>
      </w:pPr>
      <w:bookmarkStart w:id="499" w:name="FS000000467T21_07_2003_22_11_27C"/>
      <w:bookmarkEnd w:id="499"/>
      <w:r>
        <w:rPr>
          <w:rtl/>
        </w:rPr>
        <w:t>השר לביטחון פנים צחי הנגבי:</w:t>
      </w:r>
    </w:p>
    <w:p w14:paraId="4FF85219" w14:textId="77777777" w:rsidR="00000000" w:rsidRDefault="001C3AAC">
      <w:pPr>
        <w:pStyle w:val="a"/>
        <w:rPr>
          <w:rtl/>
        </w:rPr>
      </w:pPr>
    </w:p>
    <w:p w14:paraId="04727026" w14:textId="77777777" w:rsidR="00000000" w:rsidRDefault="001C3AAC">
      <w:pPr>
        <w:pStyle w:val="a"/>
        <w:rPr>
          <w:rFonts w:hint="cs"/>
          <w:rtl/>
        </w:rPr>
      </w:pPr>
      <w:r>
        <w:rPr>
          <w:rFonts w:hint="cs"/>
          <w:rtl/>
        </w:rPr>
        <w:t>זה בסדר.</w:t>
      </w:r>
    </w:p>
    <w:p w14:paraId="3545228B" w14:textId="77777777" w:rsidR="00000000" w:rsidRDefault="001C3AAC">
      <w:pPr>
        <w:pStyle w:val="a"/>
        <w:rPr>
          <w:rFonts w:hint="cs"/>
          <w:rtl/>
        </w:rPr>
      </w:pPr>
    </w:p>
    <w:p w14:paraId="384B05F0" w14:textId="77777777" w:rsidR="00000000" w:rsidRDefault="001C3AAC">
      <w:pPr>
        <w:pStyle w:val="ac"/>
        <w:rPr>
          <w:rtl/>
        </w:rPr>
      </w:pPr>
      <w:r>
        <w:rPr>
          <w:rFonts w:hint="eastAsia"/>
          <w:rtl/>
        </w:rPr>
        <w:t>חיים</w:t>
      </w:r>
      <w:r>
        <w:rPr>
          <w:rtl/>
        </w:rPr>
        <w:t xml:space="preserve"> רמון (העבודה-מימד):</w:t>
      </w:r>
    </w:p>
    <w:p w14:paraId="312FA10E" w14:textId="77777777" w:rsidR="00000000" w:rsidRDefault="001C3AAC">
      <w:pPr>
        <w:pStyle w:val="a"/>
        <w:rPr>
          <w:rFonts w:hint="cs"/>
          <w:rtl/>
        </w:rPr>
      </w:pPr>
    </w:p>
    <w:p w14:paraId="0B4259E6" w14:textId="77777777" w:rsidR="00000000" w:rsidRDefault="001C3AAC">
      <w:pPr>
        <w:pStyle w:val="a"/>
        <w:rPr>
          <w:rFonts w:hint="cs"/>
          <w:rtl/>
        </w:rPr>
      </w:pPr>
      <w:r>
        <w:rPr>
          <w:rFonts w:hint="cs"/>
          <w:rtl/>
        </w:rPr>
        <w:t xml:space="preserve">אני לא יודע אם  לא חוקיים, אבל טיפשיים. </w:t>
      </w:r>
    </w:p>
    <w:p w14:paraId="0B7F8ECB" w14:textId="77777777" w:rsidR="00000000" w:rsidRDefault="001C3AAC">
      <w:pPr>
        <w:pStyle w:val="a"/>
        <w:rPr>
          <w:rFonts w:hint="cs"/>
          <w:rtl/>
        </w:rPr>
      </w:pPr>
    </w:p>
    <w:p w14:paraId="3795CB1A" w14:textId="77777777" w:rsidR="00000000" w:rsidRDefault="001C3AAC">
      <w:pPr>
        <w:pStyle w:val="SpeakerCon"/>
        <w:rPr>
          <w:rtl/>
        </w:rPr>
      </w:pPr>
      <w:bookmarkStart w:id="500" w:name="FS000000467T21_07_2003_22_11_48C"/>
      <w:bookmarkEnd w:id="500"/>
      <w:r>
        <w:rPr>
          <w:rtl/>
        </w:rPr>
        <w:t>השר לביטחון פנים צחי הנגבי:</w:t>
      </w:r>
    </w:p>
    <w:p w14:paraId="089D779F" w14:textId="77777777" w:rsidR="00000000" w:rsidRDefault="001C3AAC">
      <w:pPr>
        <w:pStyle w:val="a"/>
        <w:rPr>
          <w:rtl/>
        </w:rPr>
      </w:pPr>
    </w:p>
    <w:p w14:paraId="1C02B3B4" w14:textId="77777777" w:rsidR="00000000" w:rsidRDefault="001C3AAC">
      <w:pPr>
        <w:pStyle w:val="a"/>
        <w:rPr>
          <w:rFonts w:hint="cs"/>
          <w:rtl/>
        </w:rPr>
      </w:pPr>
      <w:r>
        <w:rPr>
          <w:rFonts w:hint="cs"/>
          <w:rtl/>
        </w:rPr>
        <w:t xml:space="preserve">יושבים פה עדיין שרים ממפלגת העבודה שאישרו הרבה התיישבויות בנערותם, לפחות אחד כזה היה פה. </w:t>
      </w:r>
    </w:p>
    <w:p w14:paraId="2EB4C8EC" w14:textId="77777777" w:rsidR="00000000" w:rsidRDefault="001C3AAC">
      <w:pPr>
        <w:pStyle w:val="a"/>
        <w:rPr>
          <w:rFonts w:hint="cs"/>
          <w:rtl/>
        </w:rPr>
      </w:pPr>
    </w:p>
    <w:p w14:paraId="688CD8FA" w14:textId="77777777" w:rsidR="00000000" w:rsidRDefault="001C3AAC">
      <w:pPr>
        <w:pStyle w:val="a"/>
        <w:rPr>
          <w:rFonts w:hint="cs"/>
          <w:rtl/>
        </w:rPr>
      </w:pPr>
      <w:r>
        <w:rPr>
          <w:rFonts w:hint="cs"/>
          <w:rtl/>
        </w:rPr>
        <w:t>לגופו של עניין,  מחוז שומ</w:t>
      </w:r>
      <w:r>
        <w:rPr>
          <w:rFonts w:hint="cs"/>
          <w:rtl/>
        </w:rPr>
        <w:t xml:space="preserve">רון ויהודה, מחוז ש"י, פועל בכפוף לכך שהפקודות באזורים </w:t>
      </w:r>
      <w:r>
        <w:rPr>
          <w:rtl/>
        </w:rPr>
        <w:t>–</w:t>
      </w:r>
      <w:r>
        <w:rPr>
          <w:rFonts w:hint="cs"/>
          <w:rtl/>
        </w:rPr>
        <w:t xml:space="preserve"> כך זה נקרא בהקשר זה איו"ש, אזור יהודה ושומרון - מתקבלות על בסיס של סמכות של אלוף הפיקוד, הוא המושל הצבאי. כאשר מגיעים לביצוע של פעילות שתכליתה הורדת מאחז, למשטרה אין שום עילה להתערב אלא כאשר יש התנגדו</w:t>
      </w:r>
      <w:r>
        <w:rPr>
          <w:rFonts w:hint="cs"/>
          <w:rtl/>
        </w:rPr>
        <w:t>ת, בין שזו התנגדות פעילה ובין שזו התנגדות פסיבית. כאשר יש התנגדות, יש עימות, וכאשר יש עימות, הממשלות בעבר וגם הממשלה הנוכחית העדיפו תמיד שהעימות הזה לא יתנהל בין חיילים לבין מתיישבים, או בין חיילות לבין מתיישבות. רק אז נכנסת לפעולה התגבורת המשטרתית.</w:t>
      </w:r>
    </w:p>
    <w:p w14:paraId="7E6CE774" w14:textId="77777777" w:rsidR="00000000" w:rsidRDefault="001C3AAC">
      <w:pPr>
        <w:pStyle w:val="a"/>
        <w:rPr>
          <w:rFonts w:hint="cs"/>
          <w:rtl/>
        </w:rPr>
      </w:pPr>
    </w:p>
    <w:p w14:paraId="32F837EA" w14:textId="77777777" w:rsidR="00000000" w:rsidRDefault="001C3AAC">
      <w:pPr>
        <w:pStyle w:val="ac"/>
        <w:rPr>
          <w:rtl/>
        </w:rPr>
      </w:pPr>
      <w:r>
        <w:rPr>
          <w:rFonts w:hint="eastAsia"/>
          <w:rtl/>
        </w:rPr>
        <w:t>זהבה</w:t>
      </w:r>
      <w:r>
        <w:rPr>
          <w:rtl/>
        </w:rPr>
        <w:t xml:space="preserve"> </w:t>
      </w:r>
      <w:r>
        <w:rPr>
          <w:rtl/>
        </w:rPr>
        <w:t>גלאון (מרצ):</w:t>
      </w:r>
    </w:p>
    <w:p w14:paraId="7785DFB3" w14:textId="77777777" w:rsidR="00000000" w:rsidRDefault="001C3AAC">
      <w:pPr>
        <w:pStyle w:val="a"/>
        <w:rPr>
          <w:rFonts w:hint="cs"/>
          <w:rtl/>
        </w:rPr>
      </w:pPr>
    </w:p>
    <w:p w14:paraId="65E3D21B" w14:textId="77777777" w:rsidR="00000000" w:rsidRDefault="001C3AAC">
      <w:pPr>
        <w:pStyle w:val="a"/>
        <w:rPr>
          <w:rFonts w:hint="cs"/>
          <w:rtl/>
        </w:rPr>
      </w:pPr>
      <w:r>
        <w:rPr>
          <w:rFonts w:hint="cs"/>
          <w:rtl/>
        </w:rPr>
        <w:t>- - - אם מורשים או לא.</w:t>
      </w:r>
    </w:p>
    <w:p w14:paraId="70004E37" w14:textId="77777777" w:rsidR="00000000" w:rsidRDefault="001C3AAC">
      <w:pPr>
        <w:pStyle w:val="SpeakerCon"/>
        <w:rPr>
          <w:rFonts w:hint="cs"/>
          <w:rtl/>
        </w:rPr>
      </w:pPr>
      <w:bookmarkStart w:id="501" w:name="FS000000467T21_07_2003_22_03_37C"/>
      <w:bookmarkEnd w:id="501"/>
    </w:p>
    <w:p w14:paraId="56C59036" w14:textId="77777777" w:rsidR="00000000" w:rsidRDefault="001C3AAC">
      <w:pPr>
        <w:pStyle w:val="ac"/>
        <w:rPr>
          <w:rtl/>
        </w:rPr>
      </w:pPr>
      <w:r>
        <w:rPr>
          <w:rFonts w:hint="eastAsia"/>
          <w:rtl/>
        </w:rPr>
        <w:t>אברהם</w:t>
      </w:r>
      <w:r>
        <w:rPr>
          <w:rtl/>
        </w:rPr>
        <w:t xml:space="preserve"> בורג (העבודה-מימד):</w:t>
      </w:r>
    </w:p>
    <w:p w14:paraId="743A47BF" w14:textId="77777777" w:rsidR="00000000" w:rsidRDefault="001C3AAC">
      <w:pPr>
        <w:pStyle w:val="a"/>
        <w:rPr>
          <w:rFonts w:hint="cs"/>
          <w:rtl/>
        </w:rPr>
      </w:pPr>
    </w:p>
    <w:p w14:paraId="7ADF6C4F" w14:textId="77777777" w:rsidR="00000000" w:rsidRDefault="001C3AAC">
      <w:pPr>
        <w:pStyle w:val="a"/>
        <w:rPr>
          <w:rFonts w:hint="cs"/>
          <w:rtl/>
        </w:rPr>
      </w:pPr>
      <w:r>
        <w:rPr>
          <w:rFonts w:hint="cs"/>
          <w:rtl/>
        </w:rPr>
        <w:t>אם יפנו - - -</w:t>
      </w:r>
    </w:p>
    <w:p w14:paraId="684B11B3" w14:textId="77777777" w:rsidR="00000000" w:rsidRDefault="001C3AAC">
      <w:pPr>
        <w:pStyle w:val="SpeakerCon"/>
        <w:rPr>
          <w:rFonts w:hint="cs"/>
          <w:rtl/>
        </w:rPr>
      </w:pPr>
    </w:p>
    <w:p w14:paraId="22F2FBBC" w14:textId="77777777" w:rsidR="00000000" w:rsidRDefault="001C3AAC">
      <w:pPr>
        <w:pStyle w:val="SpeakerCon"/>
        <w:rPr>
          <w:rtl/>
        </w:rPr>
      </w:pPr>
      <w:bookmarkStart w:id="502" w:name="FS000000467T21_07_2003_22_16_26C"/>
      <w:bookmarkEnd w:id="502"/>
    </w:p>
    <w:p w14:paraId="5EB030DD" w14:textId="77777777" w:rsidR="00000000" w:rsidRDefault="001C3AAC">
      <w:pPr>
        <w:pStyle w:val="SpeakerCon"/>
        <w:rPr>
          <w:rtl/>
        </w:rPr>
      </w:pPr>
      <w:r>
        <w:rPr>
          <w:rtl/>
        </w:rPr>
        <w:t>השר לביטחון פנים צחי הנגבי:</w:t>
      </w:r>
    </w:p>
    <w:p w14:paraId="284F78C3" w14:textId="77777777" w:rsidR="00000000" w:rsidRDefault="001C3AAC">
      <w:pPr>
        <w:pStyle w:val="a"/>
        <w:rPr>
          <w:rtl/>
        </w:rPr>
      </w:pPr>
    </w:p>
    <w:p w14:paraId="0BD88897" w14:textId="77777777" w:rsidR="00000000" w:rsidRDefault="001C3AAC">
      <w:pPr>
        <w:pStyle w:val="a"/>
        <w:rPr>
          <w:rFonts w:hint="cs"/>
          <w:rtl/>
        </w:rPr>
      </w:pPr>
      <w:r>
        <w:rPr>
          <w:rFonts w:hint="cs"/>
          <w:rtl/>
        </w:rPr>
        <w:t xml:space="preserve">כן, כאשר בעתיד יהיה פינוי נוסף -  פינויים כבר נעשו ופינויים של מאחזים בלתי מורשים צפויים בעתיד וגם בקרוב.  </w:t>
      </w:r>
    </w:p>
    <w:p w14:paraId="0CFCC1BB" w14:textId="77777777" w:rsidR="00000000" w:rsidRDefault="001C3AAC">
      <w:pPr>
        <w:pStyle w:val="a"/>
        <w:rPr>
          <w:rFonts w:hint="cs"/>
          <w:rtl/>
        </w:rPr>
      </w:pPr>
    </w:p>
    <w:p w14:paraId="57A0D13D" w14:textId="77777777" w:rsidR="00000000" w:rsidRDefault="001C3AAC">
      <w:pPr>
        <w:pStyle w:val="a"/>
        <w:rPr>
          <w:rFonts w:hint="cs"/>
          <w:rtl/>
        </w:rPr>
      </w:pPr>
      <w:r>
        <w:rPr>
          <w:rFonts w:hint="cs"/>
          <w:rtl/>
        </w:rPr>
        <w:t>אני רוצה לסיים בכך שאעלה פרק נוסטלגיה</w:t>
      </w:r>
      <w:r>
        <w:rPr>
          <w:rFonts w:hint="cs"/>
          <w:rtl/>
        </w:rPr>
        <w:t xml:space="preserve"> עבור חברי הצעירים.  אברום בורג,  אנחנו נכנסנו יחד לכנסת, נדמה לי שב-1988, אבל כמה שנים קודם, כאשר אתה הפגנת  מהעבר הזה של הכביש, אני הפגנתי נגד מנחם בגין במצודת-זאב. נדמה לי שזה היה ב-1978-1979.  היתה החלטה של ממשלת בגין להקפיא את ההתיישבות לשלושה חודשים.</w:t>
      </w:r>
      <w:r>
        <w:rPr>
          <w:rFonts w:hint="cs"/>
          <w:rtl/>
        </w:rPr>
        <w:t xml:space="preserve"> החברים שלי ואני היינו אז בתנועה מאוד פופולרית, שנקראה "שלום אכזב". היו בה בערך  שבעה חברים. </w:t>
      </w:r>
    </w:p>
    <w:p w14:paraId="4F87F4BD" w14:textId="77777777" w:rsidR="00000000" w:rsidRDefault="001C3AAC">
      <w:pPr>
        <w:pStyle w:val="a"/>
        <w:rPr>
          <w:rFonts w:hint="cs"/>
          <w:rtl/>
        </w:rPr>
      </w:pPr>
    </w:p>
    <w:p w14:paraId="2DC4DFDC" w14:textId="77777777" w:rsidR="00000000" w:rsidRDefault="001C3AAC">
      <w:pPr>
        <w:pStyle w:val="ac"/>
        <w:rPr>
          <w:rtl/>
        </w:rPr>
      </w:pPr>
      <w:r>
        <w:rPr>
          <w:rFonts w:hint="eastAsia"/>
          <w:rtl/>
        </w:rPr>
        <w:t>יצחק</w:t>
      </w:r>
      <w:r>
        <w:rPr>
          <w:rtl/>
        </w:rPr>
        <w:t xml:space="preserve"> הרצוג (העבודה-מימד):</w:t>
      </w:r>
    </w:p>
    <w:p w14:paraId="74CCD5A8" w14:textId="77777777" w:rsidR="00000000" w:rsidRDefault="001C3AAC">
      <w:pPr>
        <w:pStyle w:val="a"/>
        <w:rPr>
          <w:rFonts w:hint="cs"/>
          <w:rtl/>
        </w:rPr>
      </w:pPr>
    </w:p>
    <w:p w14:paraId="712D8CF5" w14:textId="77777777" w:rsidR="00000000" w:rsidRDefault="001C3AAC">
      <w:pPr>
        <w:pStyle w:val="a"/>
        <w:rPr>
          <w:rFonts w:hint="cs"/>
          <w:rtl/>
        </w:rPr>
      </w:pPr>
      <w:r>
        <w:rPr>
          <w:rFonts w:hint="cs"/>
          <w:rtl/>
        </w:rPr>
        <w:t>מה זה - היסטוריה עכשיו?</w:t>
      </w:r>
    </w:p>
    <w:p w14:paraId="7B8587D0" w14:textId="77777777" w:rsidR="00000000" w:rsidRDefault="001C3AAC">
      <w:pPr>
        <w:pStyle w:val="a"/>
        <w:rPr>
          <w:rFonts w:hint="cs"/>
          <w:rtl/>
        </w:rPr>
      </w:pPr>
    </w:p>
    <w:p w14:paraId="4CB83DA8" w14:textId="77777777" w:rsidR="00000000" w:rsidRDefault="001C3AAC">
      <w:pPr>
        <w:pStyle w:val="ad"/>
        <w:rPr>
          <w:rtl/>
        </w:rPr>
      </w:pPr>
      <w:r>
        <w:rPr>
          <w:rtl/>
        </w:rPr>
        <w:t>היו"ר ראובן ריבלין:</w:t>
      </w:r>
    </w:p>
    <w:p w14:paraId="5322430D" w14:textId="77777777" w:rsidR="00000000" w:rsidRDefault="001C3AAC">
      <w:pPr>
        <w:pStyle w:val="a"/>
        <w:rPr>
          <w:rtl/>
        </w:rPr>
      </w:pPr>
    </w:p>
    <w:p w14:paraId="64732E93" w14:textId="77777777" w:rsidR="00000000" w:rsidRDefault="001C3AAC">
      <w:pPr>
        <w:pStyle w:val="a"/>
        <w:rPr>
          <w:rFonts w:hint="cs"/>
          <w:rtl/>
        </w:rPr>
      </w:pPr>
      <w:r>
        <w:rPr>
          <w:rFonts w:hint="cs"/>
          <w:rtl/>
        </w:rPr>
        <w:t>נהייתם צנזורים, חבר הכנסת הרצוג, מה זה היסטוריה. אתה  יש לך עוד סיכוי רב להיות שר פעם.</w:t>
      </w:r>
    </w:p>
    <w:p w14:paraId="31CEA9FA" w14:textId="77777777" w:rsidR="00000000" w:rsidRDefault="001C3AAC">
      <w:pPr>
        <w:pStyle w:val="a"/>
        <w:rPr>
          <w:rFonts w:hint="cs"/>
          <w:rtl/>
        </w:rPr>
      </w:pPr>
    </w:p>
    <w:p w14:paraId="605B96DD" w14:textId="77777777" w:rsidR="00000000" w:rsidRDefault="001C3AAC">
      <w:pPr>
        <w:pStyle w:val="ac"/>
        <w:rPr>
          <w:rtl/>
        </w:rPr>
      </w:pPr>
      <w:r>
        <w:rPr>
          <w:rFonts w:hint="eastAsia"/>
          <w:rtl/>
        </w:rPr>
        <w:t>יצחק</w:t>
      </w:r>
      <w:r>
        <w:rPr>
          <w:rtl/>
        </w:rPr>
        <w:t xml:space="preserve"> הרצוג (העבודה-מימד):</w:t>
      </w:r>
    </w:p>
    <w:p w14:paraId="34B77B38" w14:textId="77777777" w:rsidR="00000000" w:rsidRDefault="001C3AAC">
      <w:pPr>
        <w:pStyle w:val="a"/>
        <w:rPr>
          <w:rFonts w:hint="cs"/>
          <w:rtl/>
        </w:rPr>
      </w:pPr>
    </w:p>
    <w:p w14:paraId="7DFEF280" w14:textId="77777777" w:rsidR="00000000" w:rsidRDefault="001C3AAC">
      <w:pPr>
        <w:pStyle w:val="a"/>
        <w:rPr>
          <w:rFonts w:hint="cs"/>
          <w:rtl/>
        </w:rPr>
      </w:pPr>
      <w:r>
        <w:rPr>
          <w:rFonts w:hint="cs"/>
          <w:rtl/>
        </w:rPr>
        <w:t>מה זה לא מורשה?</w:t>
      </w:r>
    </w:p>
    <w:p w14:paraId="38AA0C91" w14:textId="77777777" w:rsidR="00000000" w:rsidRDefault="001C3AAC">
      <w:pPr>
        <w:pStyle w:val="a"/>
        <w:rPr>
          <w:rFonts w:hint="cs"/>
          <w:rtl/>
        </w:rPr>
      </w:pPr>
    </w:p>
    <w:p w14:paraId="6EB0D816" w14:textId="77777777" w:rsidR="00000000" w:rsidRDefault="001C3AAC">
      <w:pPr>
        <w:pStyle w:val="ac"/>
        <w:rPr>
          <w:rtl/>
        </w:rPr>
      </w:pPr>
      <w:r>
        <w:rPr>
          <w:rFonts w:hint="eastAsia"/>
          <w:rtl/>
        </w:rPr>
        <w:t>חיים</w:t>
      </w:r>
      <w:r>
        <w:rPr>
          <w:rtl/>
        </w:rPr>
        <w:t xml:space="preserve"> אורון (מרצ):</w:t>
      </w:r>
    </w:p>
    <w:p w14:paraId="115EB3CA" w14:textId="77777777" w:rsidR="00000000" w:rsidRDefault="001C3AAC">
      <w:pPr>
        <w:pStyle w:val="a"/>
        <w:rPr>
          <w:rFonts w:hint="cs"/>
          <w:rtl/>
        </w:rPr>
      </w:pPr>
    </w:p>
    <w:p w14:paraId="79240028" w14:textId="77777777" w:rsidR="00000000" w:rsidRDefault="001C3AAC">
      <w:pPr>
        <w:pStyle w:val="a"/>
        <w:rPr>
          <w:rFonts w:hint="cs"/>
          <w:rtl/>
        </w:rPr>
      </w:pPr>
      <w:r>
        <w:rPr>
          <w:rFonts w:hint="cs"/>
          <w:rtl/>
        </w:rPr>
        <w:t xml:space="preserve">אם שוטר יעצור אותי, אדוני השר,  הוא יגיד לי: אתה עובר במהירות לא מורשה, או במהירות לא חוקית? </w:t>
      </w:r>
    </w:p>
    <w:p w14:paraId="7526EC13" w14:textId="77777777" w:rsidR="00000000" w:rsidRDefault="001C3AAC">
      <w:pPr>
        <w:pStyle w:val="a"/>
        <w:rPr>
          <w:rFonts w:hint="cs"/>
          <w:rtl/>
        </w:rPr>
      </w:pPr>
    </w:p>
    <w:p w14:paraId="713B8451" w14:textId="77777777" w:rsidR="00000000" w:rsidRDefault="001C3AAC">
      <w:pPr>
        <w:pStyle w:val="SpeakerCon"/>
        <w:rPr>
          <w:rtl/>
        </w:rPr>
      </w:pPr>
      <w:bookmarkStart w:id="503" w:name="FS000000467T21_07_2003_22_21_20C"/>
      <w:bookmarkEnd w:id="503"/>
      <w:r>
        <w:rPr>
          <w:rtl/>
        </w:rPr>
        <w:t>השר לביטחון פנים צחי הנגבי:</w:t>
      </w:r>
    </w:p>
    <w:p w14:paraId="13501B87" w14:textId="77777777" w:rsidR="00000000" w:rsidRDefault="001C3AAC">
      <w:pPr>
        <w:pStyle w:val="a"/>
        <w:rPr>
          <w:rtl/>
        </w:rPr>
      </w:pPr>
    </w:p>
    <w:p w14:paraId="033CC684" w14:textId="77777777" w:rsidR="00000000" w:rsidRDefault="001C3AAC">
      <w:pPr>
        <w:pStyle w:val="a"/>
        <w:rPr>
          <w:rFonts w:hint="cs"/>
          <w:rtl/>
        </w:rPr>
      </w:pPr>
      <w:r>
        <w:rPr>
          <w:rFonts w:hint="cs"/>
          <w:rtl/>
        </w:rPr>
        <w:t>כיוון שמתי מעט השתתפו - - - הם לא רוצים ללכת הביתה? חיים, אתה לא ממהר</w:t>
      </w:r>
      <w:r>
        <w:rPr>
          <w:rFonts w:hint="cs"/>
          <w:rtl/>
        </w:rPr>
        <w:t xml:space="preserve">? אמרת שאתה ממהר. </w:t>
      </w:r>
    </w:p>
    <w:p w14:paraId="4D985978" w14:textId="77777777" w:rsidR="00000000" w:rsidRDefault="001C3AAC">
      <w:pPr>
        <w:pStyle w:val="a"/>
        <w:rPr>
          <w:rFonts w:hint="cs"/>
          <w:rtl/>
        </w:rPr>
      </w:pPr>
    </w:p>
    <w:p w14:paraId="68AD2E2E" w14:textId="77777777" w:rsidR="00000000" w:rsidRDefault="001C3AAC">
      <w:pPr>
        <w:pStyle w:val="ac"/>
        <w:rPr>
          <w:rtl/>
        </w:rPr>
      </w:pPr>
      <w:r>
        <w:rPr>
          <w:rFonts w:hint="eastAsia"/>
          <w:rtl/>
        </w:rPr>
        <w:t>חיים</w:t>
      </w:r>
      <w:r>
        <w:rPr>
          <w:rtl/>
        </w:rPr>
        <w:t xml:space="preserve"> רמון (העבודה-מימד):</w:t>
      </w:r>
    </w:p>
    <w:p w14:paraId="56D18688" w14:textId="77777777" w:rsidR="00000000" w:rsidRDefault="001C3AAC">
      <w:pPr>
        <w:pStyle w:val="a"/>
        <w:rPr>
          <w:rFonts w:hint="cs"/>
          <w:rtl/>
        </w:rPr>
      </w:pPr>
    </w:p>
    <w:p w14:paraId="3F22F7DB" w14:textId="77777777" w:rsidR="00000000" w:rsidRDefault="001C3AAC">
      <w:pPr>
        <w:pStyle w:val="a"/>
        <w:rPr>
          <w:rFonts w:hint="cs"/>
          <w:rtl/>
        </w:rPr>
      </w:pPr>
      <w:r>
        <w:rPr>
          <w:rFonts w:hint="cs"/>
          <w:rtl/>
        </w:rPr>
        <w:t xml:space="preserve">הבתים של הבדואים, שאתה טוען שהם לא חוקיים, הם לא מורשים? </w:t>
      </w:r>
    </w:p>
    <w:p w14:paraId="3B8B6E57" w14:textId="77777777" w:rsidR="00000000" w:rsidRDefault="001C3AAC">
      <w:pPr>
        <w:pStyle w:val="ad"/>
        <w:rPr>
          <w:rtl/>
        </w:rPr>
      </w:pPr>
    </w:p>
    <w:p w14:paraId="6F14DB04" w14:textId="77777777" w:rsidR="00000000" w:rsidRDefault="001C3AAC">
      <w:pPr>
        <w:pStyle w:val="ad"/>
        <w:rPr>
          <w:rtl/>
        </w:rPr>
      </w:pPr>
      <w:r>
        <w:rPr>
          <w:rtl/>
        </w:rPr>
        <w:t>היו"ר ראובן ריבלין:</w:t>
      </w:r>
    </w:p>
    <w:p w14:paraId="0E231960" w14:textId="77777777" w:rsidR="00000000" w:rsidRDefault="001C3AAC">
      <w:pPr>
        <w:pStyle w:val="a"/>
        <w:rPr>
          <w:rtl/>
        </w:rPr>
      </w:pPr>
    </w:p>
    <w:p w14:paraId="73912128" w14:textId="77777777" w:rsidR="00000000" w:rsidRDefault="001C3AAC">
      <w:pPr>
        <w:pStyle w:val="a"/>
        <w:rPr>
          <w:rFonts w:hint="cs"/>
          <w:rtl/>
        </w:rPr>
      </w:pPr>
      <w:r>
        <w:rPr>
          <w:rFonts w:hint="cs"/>
          <w:rtl/>
        </w:rPr>
        <w:t xml:space="preserve">רבותי חברי הכנסת. </w:t>
      </w:r>
    </w:p>
    <w:p w14:paraId="21B1FEF5" w14:textId="77777777" w:rsidR="00000000" w:rsidRDefault="001C3AAC">
      <w:pPr>
        <w:pStyle w:val="a"/>
        <w:rPr>
          <w:rFonts w:hint="cs"/>
          <w:rtl/>
        </w:rPr>
      </w:pPr>
    </w:p>
    <w:p w14:paraId="448EC78F" w14:textId="77777777" w:rsidR="00000000" w:rsidRDefault="001C3AAC">
      <w:pPr>
        <w:pStyle w:val="ac"/>
        <w:rPr>
          <w:rtl/>
        </w:rPr>
      </w:pPr>
      <w:r>
        <w:rPr>
          <w:rFonts w:hint="eastAsia"/>
          <w:rtl/>
        </w:rPr>
        <w:t>זהבה</w:t>
      </w:r>
      <w:r>
        <w:rPr>
          <w:rtl/>
        </w:rPr>
        <w:t xml:space="preserve"> גלאון (מרצ):</w:t>
      </w:r>
    </w:p>
    <w:p w14:paraId="348A8886" w14:textId="77777777" w:rsidR="00000000" w:rsidRDefault="001C3AAC">
      <w:pPr>
        <w:pStyle w:val="a"/>
        <w:rPr>
          <w:rFonts w:hint="cs"/>
          <w:rtl/>
        </w:rPr>
      </w:pPr>
    </w:p>
    <w:p w14:paraId="41A452C6" w14:textId="77777777" w:rsidR="00000000" w:rsidRDefault="001C3AAC">
      <w:pPr>
        <w:pStyle w:val="a"/>
        <w:rPr>
          <w:rFonts w:hint="cs"/>
          <w:rtl/>
        </w:rPr>
      </w:pPr>
      <w:r>
        <w:rPr>
          <w:rFonts w:hint="cs"/>
          <w:rtl/>
        </w:rPr>
        <w:t>אתה לא חייב למשוך זמן.</w:t>
      </w:r>
    </w:p>
    <w:p w14:paraId="58084474" w14:textId="77777777" w:rsidR="00000000" w:rsidRDefault="001C3AAC">
      <w:pPr>
        <w:pStyle w:val="a"/>
        <w:rPr>
          <w:rFonts w:hint="cs"/>
          <w:rtl/>
        </w:rPr>
      </w:pPr>
    </w:p>
    <w:p w14:paraId="5036FDC4" w14:textId="77777777" w:rsidR="00000000" w:rsidRDefault="001C3AAC">
      <w:pPr>
        <w:pStyle w:val="SpeakerCon"/>
        <w:rPr>
          <w:rtl/>
        </w:rPr>
      </w:pPr>
      <w:bookmarkStart w:id="504" w:name="FS000000467T21_07_2003_22_22_55C"/>
      <w:bookmarkEnd w:id="504"/>
      <w:r>
        <w:rPr>
          <w:rtl/>
        </w:rPr>
        <w:t>השר לביטחון פנים צחי הנגבי:</w:t>
      </w:r>
    </w:p>
    <w:p w14:paraId="68B22A0F" w14:textId="77777777" w:rsidR="00000000" w:rsidRDefault="001C3AAC">
      <w:pPr>
        <w:pStyle w:val="a"/>
        <w:rPr>
          <w:rtl/>
        </w:rPr>
      </w:pPr>
    </w:p>
    <w:p w14:paraId="160463D5" w14:textId="77777777" w:rsidR="00000000" w:rsidRDefault="001C3AAC">
      <w:pPr>
        <w:pStyle w:val="a"/>
        <w:rPr>
          <w:rFonts w:hint="cs"/>
          <w:rtl/>
        </w:rPr>
      </w:pPr>
      <w:r>
        <w:rPr>
          <w:rFonts w:hint="cs"/>
          <w:rtl/>
        </w:rPr>
        <w:t>אבל אתם מפריעים לי למשוך זמן.</w:t>
      </w:r>
    </w:p>
    <w:p w14:paraId="4176A8D0" w14:textId="77777777" w:rsidR="00000000" w:rsidRDefault="001C3AAC">
      <w:pPr>
        <w:pStyle w:val="a"/>
        <w:rPr>
          <w:rFonts w:hint="cs"/>
          <w:rtl/>
        </w:rPr>
      </w:pPr>
    </w:p>
    <w:p w14:paraId="00370384" w14:textId="77777777" w:rsidR="00000000" w:rsidRDefault="001C3AAC">
      <w:pPr>
        <w:pStyle w:val="a"/>
        <w:rPr>
          <w:rFonts w:hint="cs"/>
          <w:rtl/>
        </w:rPr>
      </w:pPr>
      <w:r>
        <w:rPr>
          <w:rFonts w:hint="cs"/>
          <w:rtl/>
        </w:rPr>
        <w:t>חבר הכנ</w:t>
      </w:r>
      <w:r>
        <w:rPr>
          <w:rFonts w:hint="cs"/>
          <w:rtl/>
        </w:rPr>
        <w:t>סת רמון, אני אדבר רק אתך. ההפגנה ההיא היתה ההפגנה הראשונה שלי, רצינו להפגין נגד הקפאת ההתיישבות. אז הלכנו אל יגאל הורביץ, זיכרונו לברכה, הוא היה בעל מפעל לגלידות, והוא עשה לנו מפה של יהודה ושומרון  מקרח. באנו והפגנו מול מצודת-זאב במחאה על הקפאת ההתיישבויות</w:t>
      </w:r>
      <w:r>
        <w:rPr>
          <w:rFonts w:hint="cs"/>
          <w:rtl/>
        </w:rPr>
        <w:t>. היו אז בערך 10,000 תושבים ביהודה ובשומרון, וחרדנו שמא ההקפאה הזאת תימשך לפרק זמן של יותר משלושה חודשים. לשמחתי התבדינו. עברו מאז 25 שנה, היתוספו עוד 250,000 תושבים, וכבר אין שום משמעות לכל ההפגנות האלה. גם לאחר שהמאחזים הבלתי-מורשים יוסרו מעל המפה, עדיין</w:t>
      </w:r>
      <w:r>
        <w:rPr>
          <w:rFonts w:hint="cs"/>
          <w:rtl/>
        </w:rPr>
        <w:t xml:space="preserve"> יישארו רבע מיליון תושבים ביהודה ושומרון. זה הגיוני לא להתנכר להם אלא לחזק אותם, וזה גם מה שראש הממשלה אמר בדברו. תודה.</w:t>
      </w:r>
    </w:p>
    <w:p w14:paraId="598E8B29" w14:textId="77777777" w:rsidR="00000000" w:rsidRDefault="001C3AAC">
      <w:pPr>
        <w:pStyle w:val="a"/>
        <w:rPr>
          <w:rFonts w:hint="cs"/>
          <w:rtl/>
        </w:rPr>
      </w:pPr>
    </w:p>
    <w:p w14:paraId="4C7D842E" w14:textId="77777777" w:rsidR="00000000" w:rsidRDefault="001C3AAC">
      <w:pPr>
        <w:pStyle w:val="ac"/>
        <w:rPr>
          <w:rtl/>
        </w:rPr>
      </w:pPr>
      <w:r>
        <w:rPr>
          <w:rFonts w:hint="eastAsia"/>
          <w:rtl/>
        </w:rPr>
        <w:t>יצחק</w:t>
      </w:r>
      <w:r>
        <w:rPr>
          <w:rtl/>
        </w:rPr>
        <w:t xml:space="preserve"> הרצוג (העבודה-מימד):</w:t>
      </w:r>
    </w:p>
    <w:p w14:paraId="0644AA3D" w14:textId="77777777" w:rsidR="00000000" w:rsidRDefault="001C3AAC">
      <w:pPr>
        <w:pStyle w:val="a"/>
        <w:rPr>
          <w:rFonts w:hint="cs"/>
          <w:rtl/>
        </w:rPr>
      </w:pPr>
    </w:p>
    <w:p w14:paraId="13438B41" w14:textId="77777777" w:rsidR="00000000" w:rsidRDefault="001C3AAC">
      <w:pPr>
        <w:pStyle w:val="a"/>
        <w:rPr>
          <w:rFonts w:hint="cs"/>
          <w:rtl/>
        </w:rPr>
      </w:pPr>
      <w:r>
        <w:rPr>
          <w:rFonts w:hint="cs"/>
          <w:rtl/>
        </w:rPr>
        <w:t>ראש הממשלה אמר שזה כיבוש.</w:t>
      </w:r>
    </w:p>
    <w:p w14:paraId="2141ECB8" w14:textId="77777777" w:rsidR="00000000" w:rsidRDefault="001C3AAC">
      <w:pPr>
        <w:pStyle w:val="a"/>
        <w:rPr>
          <w:rFonts w:hint="cs"/>
          <w:rtl/>
        </w:rPr>
      </w:pPr>
    </w:p>
    <w:p w14:paraId="792319D8" w14:textId="77777777" w:rsidR="00000000" w:rsidRDefault="001C3AAC">
      <w:pPr>
        <w:pStyle w:val="ac"/>
        <w:rPr>
          <w:rtl/>
        </w:rPr>
      </w:pPr>
      <w:r>
        <w:rPr>
          <w:rFonts w:hint="eastAsia"/>
          <w:rtl/>
        </w:rPr>
        <w:t>חיים</w:t>
      </w:r>
      <w:r>
        <w:rPr>
          <w:rtl/>
        </w:rPr>
        <w:t xml:space="preserve"> רמון (העבודה-מימד):</w:t>
      </w:r>
    </w:p>
    <w:p w14:paraId="52A36CDA" w14:textId="77777777" w:rsidR="00000000" w:rsidRDefault="001C3AAC">
      <w:pPr>
        <w:pStyle w:val="a"/>
        <w:rPr>
          <w:rFonts w:hint="cs"/>
          <w:rtl/>
        </w:rPr>
      </w:pPr>
    </w:p>
    <w:p w14:paraId="6293CAEC" w14:textId="77777777" w:rsidR="00000000" w:rsidRDefault="001C3AAC">
      <w:pPr>
        <w:pStyle w:val="a"/>
        <w:rPr>
          <w:rFonts w:hint="cs"/>
          <w:rtl/>
        </w:rPr>
      </w:pPr>
      <w:r>
        <w:rPr>
          <w:rFonts w:hint="cs"/>
          <w:rtl/>
        </w:rPr>
        <w:t>מה עם הבדואים בנגב? הם לא מורשים או לא חוקיים?</w:t>
      </w:r>
    </w:p>
    <w:p w14:paraId="5ADCB6DE" w14:textId="77777777" w:rsidR="00000000" w:rsidRDefault="001C3AAC">
      <w:pPr>
        <w:pStyle w:val="a"/>
        <w:rPr>
          <w:rFonts w:hint="cs"/>
          <w:rtl/>
        </w:rPr>
      </w:pPr>
    </w:p>
    <w:p w14:paraId="60605B82" w14:textId="77777777" w:rsidR="00000000" w:rsidRDefault="001C3AAC">
      <w:pPr>
        <w:pStyle w:val="ad"/>
        <w:rPr>
          <w:rtl/>
        </w:rPr>
      </w:pPr>
      <w:r>
        <w:rPr>
          <w:rtl/>
        </w:rPr>
        <w:t>היו"ר ר</w:t>
      </w:r>
      <w:r>
        <w:rPr>
          <w:rtl/>
        </w:rPr>
        <w:t>אובן ריבלין:</w:t>
      </w:r>
    </w:p>
    <w:p w14:paraId="6BA3638A" w14:textId="77777777" w:rsidR="00000000" w:rsidRDefault="001C3AAC">
      <w:pPr>
        <w:pStyle w:val="a"/>
        <w:rPr>
          <w:rtl/>
        </w:rPr>
      </w:pPr>
    </w:p>
    <w:p w14:paraId="762E92C0" w14:textId="77777777" w:rsidR="00000000" w:rsidRDefault="001C3AAC">
      <w:pPr>
        <w:pStyle w:val="a"/>
        <w:rPr>
          <w:rFonts w:hint="cs"/>
          <w:rtl/>
        </w:rPr>
      </w:pPr>
      <w:r>
        <w:rPr>
          <w:rFonts w:hint="cs"/>
          <w:rtl/>
        </w:rPr>
        <w:t>תודה לשר לביטחון פנים. חבר הכנסת רמון, על-פי בקשתך התקיים דיון שבו שמענו את ראש הממשלה, ועכשיו ראש הממשלה בוודאי שכנע אותך, ולכן אני נותן לך הזדמנות להצביע.</w:t>
      </w:r>
    </w:p>
    <w:p w14:paraId="73C0C60F" w14:textId="77777777" w:rsidR="00000000" w:rsidRDefault="001C3AAC">
      <w:pPr>
        <w:pStyle w:val="a"/>
        <w:rPr>
          <w:rFonts w:hint="cs"/>
          <w:rtl/>
        </w:rPr>
      </w:pPr>
    </w:p>
    <w:p w14:paraId="457B2675" w14:textId="77777777" w:rsidR="00000000" w:rsidRDefault="001C3AAC">
      <w:pPr>
        <w:pStyle w:val="ac"/>
        <w:rPr>
          <w:rtl/>
        </w:rPr>
      </w:pPr>
      <w:r>
        <w:rPr>
          <w:rFonts w:hint="eastAsia"/>
          <w:rtl/>
        </w:rPr>
        <w:t>חיים</w:t>
      </w:r>
      <w:r>
        <w:rPr>
          <w:rtl/>
        </w:rPr>
        <w:t xml:space="preserve"> רמון (העבודה-מימד):</w:t>
      </w:r>
    </w:p>
    <w:p w14:paraId="207F3DD5" w14:textId="77777777" w:rsidR="00000000" w:rsidRDefault="001C3AAC">
      <w:pPr>
        <w:pStyle w:val="a"/>
        <w:rPr>
          <w:rFonts w:hint="cs"/>
          <w:rtl/>
        </w:rPr>
      </w:pPr>
    </w:p>
    <w:p w14:paraId="4C73DA5D" w14:textId="77777777" w:rsidR="00000000" w:rsidRDefault="001C3AAC">
      <w:pPr>
        <w:pStyle w:val="a"/>
        <w:rPr>
          <w:rFonts w:hint="cs"/>
          <w:rtl/>
        </w:rPr>
      </w:pPr>
      <w:r>
        <w:rPr>
          <w:rFonts w:hint="cs"/>
          <w:rtl/>
        </w:rPr>
        <w:t>חשבתי שהדיון הזה יסביר לי. אחרי הדיון אני פחות - - -</w:t>
      </w:r>
    </w:p>
    <w:p w14:paraId="138CEE4A" w14:textId="77777777" w:rsidR="00000000" w:rsidRDefault="001C3AAC">
      <w:pPr>
        <w:pStyle w:val="a"/>
        <w:rPr>
          <w:rFonts w:hint="cs"/>
          <w:rtl/>
        </w:rPr>
      </w:pPr>
    </w:p>
    <w:p w14:paraId="209E51D2" w14:textId="77777777" w:rsidR="00000000" w:rsidRDefault="001C3AAC">
      <w:pPr>
        <w:pStyle w:val="ad"/>
        <w:rPr>
          <w:rtl/>
        </w:rPr>
      </w:pPr>
    </w:p>
    <w:p w14:paraId="74B59CF5" w14:textId="77777777" w:rsidR="00000000" w:rsidRDefault="001C3AAC">
      <w:pPr>
        <w:pStyle w:val="ad"/>
        <w:rPr>
          <w:rtl/>
        </w:rPr>
      </w:pPr>
      <w:r>
        <w:rPr>
          <w:rtl/>
        </w:rPr>
        <w:t>היו</w:t>
      </w:r>
      <w:r>
        <w:rPr>
          <w:rtl/>
        </w:rPr>
        <w:t>"ר ראובן ריבלין:</w:t>
      </w:r>
    </w:p>
    <w:p w14:paraId="765361A1" w14:textId="77777777" w:rsidR="00000000" w:rsidRDefault="001C3AAC">
      <w:pPr>
        <w:pStyle w:val="a"/>
        <w:rPr>
          <w:rtl/>
        </w:rPr>
      </w:pPr>
    </w:p>
    <w:p w14:paraId="77D55CCA" w14:textId="77777777" w:rsidR="00000000" w:rsidRDefault="001C3AAC">
      <w:pPr>
        <w:pStyle w:val="a"/>
        <w:rPr>
          <w:rFonts w:hint="cs"/>
          <w:rtl/>
        </w:rPr>
      </w:pPr>
      <w:r>
        <w:rPr>
          <w:rFonts w:hint="cs"/>
          <w:rtl/>
        </w:rPr>
        <w:t>רבותי חברי הכנסת,  תם הדיון בנושא התנחלויות והיאחזויות על-פי בקשת 40 חברי הכנסת. עכשיו אנחנו מצביעים. ראו נא, חברים, אנחנו מצביעים על הודעת ראש הממשלה. מי שהוא בעד הודעת ראש הממשלה מצביע בעד, מי שהוא נגד הודעת ראש הממשלה מצביע נגד.  הנמנע</w:t>
      </w:r>
      <w:r>
        <w:rPr>
          <w:rFonts w:hint="cs"/>
          <w:rtl/>
        </w:rPr>
        <w:t xml:space="preserve">ים יכולים להימנע. נא לשבת. כולכם מורשים להצביע במקומותיכם ופעם אחת. </w:t>
      </w:r>
    </w:p>
    <w:p w14:paraId="4F55A299" w14:textId="77777777" w:rsidR="00000000" w:rsidRDefault="001C3AAC">
      <w:pPr>
        <w:pStyle w:val="a"/>
        <w:rPr>
          <w:rFonts w:hint="cs"/>
          <w:rtl/>
        </w:rPr>
      </w:pPr>
    </w:p>
    <w:p w14:paraId="234BB31B" w14:textId="77777777" w:rsidR="00000000" w:rsidRDefault="001C3AAC">
      <w:pPr>
        <w:pStyle w:val="ac"/>
        <w:rPr>
          <w:rtl/>
        </w:rPr>
      </w:pPr>
      <w:r>
        <w:rPr>
          <w:rFonts w:hint="eastAsia"/>
          <w:rtl/>
        </w:rPr>
        <w:t>דליה</w:t>
      </w:r>
      <w:r>
        <w:rPr>
          <w:rtl/>
        </w:rPr>
        <w:t xml:space="preserve"> איציק (העבודה-מימד):</w:t>
      </w:r>
    </w:p>
    <w:p w14:paraId="2A22DF63" w14:textId="77777777" w:rsidR="00000000" w:rsidRDefault="001C3AAC">
      <w:pPr>
        <w:pStyle w:val="a"/>
        <w:rPr>
          <w:rFonts w:hint="cs"/>
          <w:rtl/>
        </w:rPr>
      </w:pPr>
    </w:p>
    <w:p w14:paraId="16E0A4DF" w14:textId="77777777" w:rsidR="00000000" w:rsidRDefault="001C3AAC">
      <w:pPr>
        <w:pStyle w:val="a"/>
        <w:rPr>
          <w:rFonts w:hint="cs"/>
          <w:rtl/>
        </w:rPr>
      </w:pPr>
      <w:r>
        <w:rPr>
          <w:rFonts w:hint="cs"/>
          <w:rtl/>
        </w:rPr>
        <w:t>אבל זה לא חוקי.</w:t>
      </w:r>
    </w:p>
    <w:p w14:paraId="4321B290" w14:textId="77777777" w:rsidR="00000000" w:rsidRDefault="001C3AAC">
      <w:pPr>
        <w:pStyle w:val="a"/>
        <w:rPr>
          <w:rFonts w:hint="cs"/>
          <w:rtl/>
        </w:rPr>
      </w:pPr>
    </w:p>
    <w:p w14:paraId="7ECC16F3" w14:textId="77777777" w:rsidR="00000000" w:rsidRDefault="001C3AAC">
      <w:pPr>
        <w:pStyle w:val="ad"/>
        <w:rPr>
          <w:rtl/>
        </w:rPr>
      </w:pPr>
      <w:r>
        <w:rPr>
          <w:rtl/>
        </w:rPr>
        <w:t>היו"ר ראובן ריבלין:</w:t>
      </w:r>
    </w:p>
    <w:p w14:paraId="769963E8" w14:textId="77777777" w:rsidR="00000000" w:rsidRDefault="001C3AAC">
      <w:pPr>
        <w:pStyle w:val="a"/>
        <w:rPr>
          <w:rtl/>
        </w:rPr>
      </w:pPr>
    </w:p>
    <w:p w14:paraId="759AB064" w14:textId="77777777" w:rsidR="00000000" w:rsidRDefault="001C3AAC">
      <w:pPr>
        <w:pStyle w:val="a"/>
        <w:rPr>
          <w:rFonts w:hint="cs"/>
          <w:rtl/>
        </w:rPr>
      </w:pPr>
      <w:r>
        <w:rPr>
          <w:rFonts w:hint="cs"/>
          <w:rtl/>
        </w:rPr>
        <w:t>בבקשה, רבותי חברי הכנסת.</w:t>
      </w:r>
    </w:p>
    <w:p w14:paraId="4A6DE8EF" w14:textId="77777777" w:rsidR="00000000" w:rsidRDefault="001C3AAC">
      <w:pPr>
        <w:pStyle w:val="a"/>
        <w:rPr>
          <w:rFonts w:hint="cs"/>
          <w:rtl/>
        </w:rPr>
      </w:pPr>
    </w:p>
    <w:p w14:paraId="758DF55C" w14:textId="77777777" w:rsidR="00000000" w:rsidRDefault="001C3AAC">
      <w:pPr>
        <w:pStyle w:val="ac"/>
        <w:rPr>
          <w:rtl/>
        </w:rPr>
      </w:pPr>
      <w:r>
        <w:rPr>
          <w:rFonts w:hint="eastAsia"/>
          <w:rtl/>
        </w:rPr>
        <w:t>קריאה</w:t>
      </w:r>
      <w:r>
        <w:rPr>
          <w:rtl/>
        </w:rPr>
        <w:t>:</w:t>
      </w:r>
    </w:p>
    <w:p w14:paraId="620AB0C6" w14:textId="77777777" w:rsidR="00000000" w:rsidRDefault="001C3AAC">
      <w:pPr>
        <w:pStyle w:val="a"/>
        <w:rPr>
          <w:rFonts w:hint="cs"/>
          <w:rtl/>
        </w:rPr>
      </w:pPr>
    </w:p>
    <w:p w14:paraId="4F2C7A90" w14:textId="77777777" w:rsidR="00000000" w:rsidRDefault="001C3AAC">
      <w:pPr>
        <w:pStyle w:val="a"/>
        <w:rPr>
          <w:rFonts w:hint="cs"/>
          <w:rtl/>
        </w:rPr>
      </w:pPr>
      <w:r>
        <w:rPr>
          <w:rFonts w:hint="cs"/>
          <w:rtl/>
        </w:rPr>
        <w:t>- - - שהצביעו פעמיים.</w:t>
      </w:r>
    </w:p>
    <w:p w14:paraId="7866CFF5" w14:textId="77777777" w:rsidR="00000000" w:rsidRDefault="001C3AAC">
      <w:pPr>
        <w:pStyle w:val="a"/>
        <w:rPr>
          <w:rFonts w:hint="cs"/>
          <w:rtl/>
        </w:rPr>
      </w:pPr>
    </w:p>
    <w:p w14:paraId="1B44EE8E" w14:textId="77777777" w:rsidR="00000000" w:rsidRDefault="001C3AAC">
      <w:pPr>
        <w:pStyle w:val="ad"/>
        <w:rPr>
          <w:rtl/>
        </w:rPr>
      </w:pPr>
      <w:r>
        <w:rPr>
          <w:rtl/>
        </w:rPr>
        <w:t>היו"ר ראובן ריבלין:</w:t>
      </w:r>
    </w:p>
    <w:p w14:paraId="3E807D80" w14:textId="77777777" w:rsidR="00000000" w:rsidRDefault="001C3AAC">
      <w:pPr>
        <w:pStyle w:val="a"/>
        <w:rPr>
          <w:rtl/>
        </w:rPr>
      </w:pPr>
    </w:p>
    <w:p w14:paraId="625B6F04" w14:textId="77777777" w:rsidR="00000000" w:rsidRDefault="001C3AAC">
      <w:pPr>
        <w:pStyle w:val="a"/>
        <w:rPr>
          <w:rFonts w:hint="cs"/>
          <w:rtl/>
        </w:rPr>
      </w:pPr>
      <w:r>
        <w:rPr>
          <w:rFonts w:hint="cs"/>
          <w:rtl/>
        </w:rPr>
        <w:t>אפילו בצחוק לא צריך להגיד את זה.</w:t>
      </w:r>
    </w:p>
    <w:p w14:paraId="68BECC49" w14:textId="77777777" w:rsidR="00000000" w:rsidRDefault="001C3AAC">
      <w:pPr>
        <w:pStyle w:val="a"/>
        <w:rPr>
          <w:rFonts w:hint="cs"/>
          <w:rtl/>
        </w:rPr>
      </w:pPr>
    </w:p>
    <w:p w14:paraId="7AAFF292" w14:textId="77777777" w:rsidR="00000000" w:rsidRDefault="001C3AAC">
      <w:pPr>
        <w:pStyle w:val="a7"/>
        <w:bidi/>
        <w:rPr>
          <w:rFonts w:hint="cs"/>
          <w:rtl/>
        </w:rPr>
      </w:pPr>
      <w:r>
        <w:rPr>
          <w:rFonts w:hint="cs"/>
          <w:rtl/>
        </w:rPr>
        <w:t>הצבעה מס'</w:t>
      </w:r>
      <w:r>
        <w:rPr>
          <w:rFonts w:hint="cs"/>
          <w:rtl/>
        </w:rPr>
        <w:t xml:space="preserve"> 2</w:t>
      </w:r>
    </w:p>
    <w:p w14:paraId="4AF9B403" w14:textId="77777777" w:rsidR="00000000" w:rsidRDefault="001C3AAC">
      <w:pPr>
        <w:pStyle w:val="a"/>
        <w:jc w:val="center"/>
        <w:rPr>
          <w:rFonts w:hint="cs"/>
          <w:b/>
          <w:bCs/>
          <w:rtl/>
        </w:rPr>
      </w:pPr>
    </w:p>
    <w:p w14:paraId="687BC35C" w14:textId="77777777" w:rsidR="00000000" w:rsidRDefault="001C3AAC">
      <w:pPr>
        <w:pStyle w:val="a8"/>
        <w:bidi/>
        <w:rPr>
          <w:rFonts w:hint="cs"/>
          <w:rtl/>
        </w:rPr>
      </w:pPr>
      <w:r>
        <w:rPr>
          <w:rFonts w:hint="cs"/>
          <w:rtl/>
        </w:rPr>
        <w:t xml:space="preserve">בעד הודעת ראש הממשלה </w:t>
      </w:r>
      <w:r>
        <w:rPr>
          <w:rtl/>
        </w:rPr>
        <w:t>–</w:t>
      </w:r>
      <w:r>
        <w:rPr>
          <w:rFonts w:hint="cs"/>
          <w:rtl/>
        </w:rPr>
        <w:t xml:space="preserve"> 47</w:t>
      </w:r>
    </w:p>
    <w:p w14:paraId="6F028C51" w14:textId="77777777" w:rsidR="00000000" w:rsidRDefault="001C3AAC">
      <w:pPr>
        <w:pStyle w:val="a8"/>
        <w:bidi/>
        <w:rPr>
          <w:rFonts w:hint="cs"/>
          <w:rtl/>
        </w:rPr>
      </w:pPr>
      <w:r>
        <w:rPr>
          <w:rFonts w:hint="cs"/>
          <w:rtl/>
        </w:rPr>
        <w:t xml:space="preserve">נגד </w:t>
      </w:r>
      <w:r>
        <w:rPr>
          <w:rtl/>
        </w:rPr>
        <w:t>–</w:t>
      </w:r>
      <w:r>
        <w:rPr>
          <w:rFonts w:hint="cs"/>
          <w:rtl/>
        </w:rPr>
        <w:t xml:space="preserve"> 27</w:t>
      </w:r>
    </w:p>
    <w:p w14:paraId="4FCDEED8" w14:textId="77777777" w:rsidR="00000000" w:rsidRDefault="001C3AAC">
      <w:pPr>
        <w:pStyle w:val="a8"/>
        <w:bidi/>
        <w:rPr>
          <w:rFonts w:hint="cs"/>
          <w:rtl/>
        </w:rPr>
      </w:pPr>
      <w:r>
        <w:rPr>
          <w:rFonts w:hint="cs"/>
          <w:rtl/>
        </w:rPr>
        <w:t xml:space="preserve">נמנעים </w:t>
      </w:r>
      <w:r>
        <w:rPr>
          <w:rtl/>
        </w:rPr>
        <w:t>–</w:t>
      </w:r>
      <w:r>
        <w:rPr>
          <w:rFonts w:hint="cs"/>
          <w:rtl/>
        </w:rPr>
        <w:t xml:space="preserve"> 1</w:t>
      </w:r>
    </w:p>
    <w:p w14:paraId="2A50B235" w14:textId="77777777" w:rsidR="00000000" w:rsidRDefault="001C3AAC">
      <w:pPr>
        <w:pStyle w:val="a9"/>
        <w:bidi/>
        <w:rPr>
          <w:rFonts w:hint="cs"/>
          <w:rtl/>
        </w:rPr>
      </w:pPr>
      <w:r>
        <w:rPr>
          <w:rFonts w:hint="cs"/>
          <w:rtl/>
        </w:rPr>
        <w:t>הודעת ראש הממשלה נתקבלה.</w:t>
      </w:r>
    </w:p>
    <w:p w14:paraId="74D157A5" w14:textId="77777777" w:rsidR="00000000" w:rsidRDefault="001C3AAC">
      <w:pPr>
        <w:pStyle w:val="a"/>
        <w:rPr>
          <w:rFonts w:hint="cs"/>
          <w:rtl/>
        </w:rPr>
      </w:pPr>
    </w:p>
    <w:p w14:paraId="1E1C3E38" w14:textId="77777777" w:rsidR="00000000" w:rsidRDefault="001C3AAC">
      <w:pPr>
        <w:pStyle w:val="ad"/>
        <w:rPr>
          <w:rtl/>
        </w:rPr>
      </w:pPr>
      <w:r>
        <w:rPr>
          <w:rtl/>
        </w:rPr>
        <w:t>היו"ר ראובן ריבלין:</w:t>
      </w:r>
    </w:p>
    <w:p w14:paraId="3C8BA5C3" w14:textId="77777777" w:rsidR="00000000" w:rsidRDefault="001C3AAC">
      <w:pPr>
        <w:pStyle w:val="a"/>
        <w:rPr>
          <w:rtl/>
        </w:rPr>
      </w:pPr>
    </w:p>
    <w:p w14:paraId="54630540" w14:textId="77777777" w:rsidR="00000000" w:rsidRDefault="001C3AAC">
      <w:pPr>
        <w:pStyle w:val="a"/>
        <w:rPr>
          <w:rFonts w:hint="cs"/>
          <w:rtl/>
        </w:rPr>
      </w:pPr>
      <w:r>
        <w:rPr>
          <w:rFonts w:hint="cs"/>
          <w:rtl/>
        </w:rPr>
        <w:t xml:space="preserve">רבותי, 47 חברי הכנסת תמכו בהודעת ראש הממשלה, 27 היו נגד הודעת ראש הממשלה ואחד נמנע. לפיכך, הודעת ראש הממשלה נתקבלה. </w:t>
      </w:r>
    </w:p>
    <w:p w14:paraId="75CD592A" w14:textId="77777777" w:rsidR="00000000" w:rsidRDefault="001C3AAC">
      <w:pPr>
        <w:pStyle w:val="a"/>
        <w:rPr>
          <w:rFonts w:hint="cs"/>
          <w:rtl/>
        </w:rPr>
      </w:pPr>
    </w:p>
    <w:p w14:paraId="61E29631" w14:textId="77777777" w:rsidR="00000000" w:rsidRDefault="001C3AAC">
      <w:pPr>
        <w:pStyle w:val="ac"/>
        <w:rPr>
          <w:rtl/>
        </w:rPr>
      </w:pPr>
      <w:r>
        <w:rPr>
          <w:rFonts w:hint="eastAsia"/>
          <w:rtl/>
        </w:rPr>
        <w:t>זהבה</w:t>
      </w:r>
      <w:r>
        <w:rPr>
          <w:rtl/>
        </w:rPr>
        <w:t xml:space="preserve"> גלאון (מרצ):</w:t>
      </w:r>
    </w:p>
    <w:p w14:paraId="4CA8D268" w14:textId="77777777" w:rsidR="00000000" w:rsidRDefault="001C3AAC">
      <w:pPr>
        <w:pStyle w:val="a"/>
        <w:rPr>
          <w:rFonts w:hint="cs"/>
          <w:rtl/>
        </w:rPr>
      </w:pPr>
    </w:p>
    <w:p w14:paraId="039CBC3F" w14:textId="77777777" w:rsidR="00000000" w:rsidRDefault="001C3AAC">
      <w:pPr>
        <w:pStyle w:val="a"/>
        <w:rPr>
          <w:rFonts w:hint="cs"/>
          <w:rtl/>
        </w:rPr>
      </w:pPr>
      <w:r>
        <w:rPr>
          <w:rFonts w:hint="cs"/>
          <w:rtl/>
        </w:rPr>
        <w:t xml:space="preserve">סליחה, שכחתי להצביע. </w:t>
      </w:r>
    </w:p>
    <w:p w14:paraId="2EEE75E9" w14:textId="77777777" w:rsidR="00000000" w:rsidRDefault="001C3AAC">
      <w:pPr>
        <w:pStyle w:val="a"/>
        <w:rPr>
          <w:rFonts w:hint="cs"/>
          <w:rtl/>
        </w:rPr>
      </w:pPr>
    </w:p>
    <w:p w14:paraId="0D2E27E4" w14:textId="77777777" w:rsidR="00000000" w:rsidRDefault="001C3AAC">
      <w:pPr>
        <w:pStyle w:val="ad"/>
        <w:rPr>
          <w:rtl/>
        </w:rPr>
      </w:pPr>
      <w:r>
        <w:rPr>
          <w:rtl/>
        </w:rPr>
        <w:t>היו"ר ראובן ריבלין:</w:t>
      </w:r>
    </w:p>
    <w:p w14:paraId="3EBD0ACE" w14:textId="77777777" w:rsidR="00000000" w:rsidRDefault="001C3AAC">
      <w:pPr>
        <w:pStyle w:val="a"/>
        <w:rPr>
          <w:rtl/>
        </w:rPr>
      </w:pPr>
    </w:p>
    <w:p w14:paraId="7554446B" w14:textId="77777777" w:rsidR="00000000" w:rsidRDefault="001C3AAC">
      <w:pPr>
        <w:pStyle w:val="a"/>
        <w:rPr>
          <w:rFonts w:hint="cs"/>
          <w:rtl/>
        </w:rPr>
      </w:pPr>
      <w:r>
        <w:rPr>
          <w:rFonts w:hint="cs"/>
          <w:rtl/>
        </w:rPr>
        <w:t xml:space="preserve">אין דבר, בפעם הבאה אל תשכחי. הכנתי אתכם הרבה זמן. אני לא מוסיף להצבעה כדי שלא לגרום לתקדים. תודה רבה לכם. </w:t>
      </w:r>
    </w:p>
    <w:p w14:paraId="3CD1B6EE" w14:textId="77777777" w:rsidR="00000000" w:rsidRDefault="001C3AAC">
      <w:pPr>
        <w:pStyle w:val="a"/>
        <w:rPr>
          <w:rFonts w:hint="cs"/>
          <w:rtl/>
        </w:rPr>
      </w:pPr>
    </w:p>
    <w:p w14:paraId="54639E41" w14:textId="77777777" w:rsidR="00000000" w:rsidRDefault="001C3AAC">
      <w:pPr>
        <w:pStyle w:val="Subject"/>
        <w:rPr>
          <w:rFonts w:hint="cs"/>
          <w:rtl/>
        </w:rPr>
      </w:pPr>
    </w:p>
    <w:p w14:paraId="0CBAFCA2" w14:textId="77777777" w:rsidR="00000000" w:rsidRDefault="001C3AAC">
      <w:pPr>
        <w:pStyle w:val="a"/>
        <w:rPr>
          <w:rFonts w:hint="cs"/>
          <w:rtl/>
        </w:rPr>
      </w:pPr>
    </w:p>
    <w:p w14:paraId="7C7A7E3B" w14:textId="77777777" w:rsidR="00000000" w:rsidRDefault="001C3AAC">
      <w:pPr>
        <w:pStyle w:val="Subject"/>
        <w:rPr>
          <w:rFonts w:hint="cs"/>
          <w:rtl/>
        </w:rPr>
      </w:pPr>
      <w:bookmarkStart w:id="505" w:name="_Toc46720131"/>
      <w:bookmarkStart w:id="506" w:name="_Toc50257114"/>
      <w:r>
        <w:rPr>
          <w:rFonts w:hint="cs"/>
          <w:rtl/>
        </w:rPr>
        <w:t xml:space="preserve">הודעת ועדת העבודה, הרווחה והבריאות על רצונה </w:t>
      </w:r>
      <w:r>
        <w:rPr>
          <w:rtl/>
        </w:rPr>
        <w:br/>
      </w:r>
      <w:r>
        <w:rPr>
          <w:rFonts w:hint="cs"/>
          <w:rtl/>
        </w:rPr>
        <w:t>להחיל דין רציפות על הצעת חוק</w:t>
      </w:r>
      <w:bookmarkEnd w:id="505"/>
      <w:bookmarkEnd w:id="506"/>
      <w:r>
        <w:rPr>
          <w:rFonts w:hint="cs"/>
          <w:rtl/>
        </w:rPr>
        <w:t xml:space="preserve"> </w:t>
      </w:r>
    </w:p>
    <w:p w14:paraId="0249A429" w14:textId="77777777" w:rsidR="00000000" w:rsidRDefault="001C3AAC">
      <w:pPr>
        <w:pStyle w:val="a"/>
        <w:rPr>
          <w:rFonts w:hint="cs"/>
          <w:rtl/>
        </w:rPr>
      </w:pPr>
      <w:r>
        <w:rPr>
          <w:rtl/>
        </w:rPr>
        <w:t xml:space="preserve">["דברי הכנסת", </w:t>
      </w:r>
      <w:r>
        <w:rPr>
          <w:rFonts w:hint="cs"/>
          <w:rtl/>
        </w:rPr>
        <w:t>כרך 198</w:t>
      </w:r>
      <w:r>
        <w:rPr>
          <w:rtl/>
        </w:rPr>
        <w:t>, עמ'</w:t>
      </w:r>
      <w:r>
        <w:rPr>
          <w:rFonts w:hint="cs"/>
          <w:rtl/>
        </w:rPr>
        <w:t xml:space="preserve"> 8811.</w:t>
      </w:r>
      <w:r>
        <w:rPr>
          <w:rtl/>
        </w:rPr>
        <w:t>]</w:t>
      </w:r>
    </w:p>
    <w:p w14:paraId="5E2B5CC9" w14:textId="77777777" w:rsidR="00000000" w:rsidRDefault="001C3AAC">
      <w:pPr>
        <w:pStyle w:val="a"/>
        <w:rPr>
          <w:rFonts w:hint="cs"/>
          <w:rtl/>
        </w:rPr>
      </w:pPr>
    </w:p>
    <w:p w14:paraId="40936516" w14:textId="77777777" w:rsidR="00000000" w:rsidRDefault="001C3AAC">
      <w:pPr>
        <w:pStyle w:val="ad"/>
        <w:rPr>
          <w:rtl/>
        </w:rPr>
      </w:pPr>
      <w:r>
        <w:rPr>
          <w:rtl/>
        </w:rPr>
        <w:t>היו"ר ראובן ר</w:t>
      </w:r>
      <w:r>
        <w:rPr>
          <w:rtl/>
        </w:rPr>
        <w:t>יבלין:</w:t>
      </w:r>
    </w:p>
    <w:p w14:paraId="7199D435" w14:textId="77777777" w:rsidR="00000000" w:rsidRDefault="001C3AAC">
      <w:pPr>
        <w:pStyle w:val="a"/>
        <w:rPr>
          <w:rtl/>
        </w:rPr>
      </w:pPr>
    </w:p>
    <w:p w14:paraId="356EDF94" w14:textId="77777777" w:rsidR="00000000" w:rsidRDefault="001C3AAC">
      <w:pPr>
        <w:pStyle w:val="a"/>
        <w:rPr>
          <w:rFonts w:hint="cs"/>
          <w:rtl/>
        </w:rPr>
      </w:pPr>
      <w:r>
        <w:rPr>
          <w:rFonts w:hint="cs"/>
          <w:rtl/>
        </w:rPr>
        <w:t xml:space="preserve">הודעת יושב-ראש ועדת העבודה והרווחה בדבר כוונה להחיל דין רציפות. </w:t>
      </w:r>
    </w:p>
    <w:p w14:paraId="79840103" w14:textId="77777777" w:rsidR="00000000" w:rsidRDefault="001C3AAC">
      <w:pPr>
        <w:pStyle w:val="a"/>
        <w:rPr>
          <w:rFonts w:hint="cs"/>
          <w:rtl/>
        </w:rPr>
      </w:pPr>
    </w:p>
    <w:p w14:paraId="5827BE88" w14:textId="77777777" w:rsidR="00000000" w:rsidRDefault="001C3AAC">
      <w:pPr>
        <w:pStyle w:val="Speaker"/>
        <w:rPr>
          <w:rtl/>
        </w:rPr>
      </w:pPr>
      <w:bookmarkStart w:id="507" w:name="FS000000524T21_07_2003_21_53_50"/>
      <w:bookmarkStart w:id="508" w:name="FS000000524T21_07_2003_21_54_34"/>
      <w:bookmarkStart w:id="509" w:name="_Toc46720132"/>
      <w:bookmarkStart w:id="510" w:name="_Toc50257115"/>
      <w:bookmarkEnd w:id="507"/>
      <w:bookmarkEnd w:id="508"/>
      <w:r>
        <w:rPr>
          <w:rFonts w:hint="eastAsia"/>
          <w:rtl/>
        </w:rPr>
        <w:t>שאול</w:t>
      </w:r>
      <w:r>
        <w:rPr>
          <w:rtl/>
        </w:rPr>
        <w:t xml:space="preserve"> יהלום (יו"ר </w:t>
      </w:r>
      <w:r>
        <w:rPr>
          <w:rFonts w:hint="cs"/>
          <w:rtl/>
        </w:rPr>
        <w:t xml:space="preserve">ועדת </w:t>
      </w:r>
      <w:r>
        <w:rPr>
          <w:rtl/>
        </w:rPr>
        <w:t>העבודה, הרווחה והבריאות):</w:t>
      </w:r>
      <w:bookmarkEnd w:id="509"/>
      <w:bookmarkEnd w:id="510"/>
    </w:p>
    <w:p w14:paraId="07C55DB9" w14:textId="77777777" w:rsidR="00000000" w:rsidRDefault="001C3AAC">
      <w:pPr>
        <w:pStyle w:val="a"/>
        <w:rPr>
          <w:rFonts w:hint="cs"/>
          <w:rtl/>
        </w:rPr>
      </w:pPr>
    </w:p>
    <w:p w14:paraId="39A92E6A" w14:textId="77777777" w:rsidR="00000000" w:rsidRDefault="001C3AAC">
      <w:pPr>
        <w:pStyle w:val="a"/>
        <w:rPr>
          <w:rFonts w:hint="cs"/>
          <w:rtl/>
        </w:rPr>
      </w:pPr>
      <w:r>
        <w:rPr>
          <w:rFonts w:hint="cs"/>
          <w:rtl/>
        </w:rPr>
        <w:t>אדוני היושב-ראש, חברי הכנסת, על-פי חוק רציפות הדיון בהצעות חוק, התשנ"ג-1993, אני מתכבד להודיע במליאת הכנסת על רצונה של ועדת העבודה, ה</w:t>
      </w:r>
      <w:r>
        <w:rPr>
          <w:rFonts w:hint="cs"/>
          <w:rtl/>
        </w:rPr>
        <w:t xml:space="preserve">רווחה והבריאות להחיל על הצעת חוק כתוביות ושפת סימנים בשידורי טלוויזיה, התשס"ב-2002, הצעות חוק מס' 3182, את דין הרציפות. </w:t>
      </w:r>
    </w:p>
    <w:p w14:paraId="2A6678CB" w14:textId="77777777" w:rsidR="00000000" w:rsidRDefault="001C3AAC">
      <w:pPr>
        <w:pStyle w:val="a"/>
        <w:rPr>
          <w:rFonts w:hint="cs"/>
          <w:rtl/>
        </w:rPr>
      </w:pPr>
    </w:p>
    <w:p w14:paraId="3834C6E2" w14:textId="77777777" w:rsidR="00000000" w:rsidRDefault="001C3AAC">
      <w:pPr>
        <w:pStyle w:val="a"/>
        <w:rPr>
          <w:rFonts w:hint="cs"/>
          <w:rtl/>
        </w:rPr>
      </w:pPr>
      <w:r>
        <w:rPr>
          <w:rFonts w:hint="cs"/>
          <w:rtl/>
        </w:rPr>
        <w:t>על-פי הוראות החוק האמור, רשאית כל סיעה הרוצה בכך, או הממשלה, להציע בתוך שבועיים שדין רציפות לא יחול על הצעת החוק. אם תוגש הצעה כזאת, ת</w:t>
      </w:r>
      <w:r>
        <w:rPr>
          <w:rFonts w:hint="cs"/>
          <w:rtl/>
        </w:rPr>
        <w:t xml:space="preserve">חליט הכנסת בעניין. אם לא תוגש הצעה כזאת, או אם תוגש ותידחה, תמשיך ועדת העבודה, הרווחה והבריאות לדון בהצעת החוק, ורשאית היא לנהוג בדיונים שנתקיימו בכנסת הקודמת כאילו היו דיונים שלה. תודה רבה. </w:t>
      </w:r>
    </w:p>
    <w:p w14:paraId="5BBE9C59" w14:textId="77777777" w:rsidR="00000000" w:rsidRDefault="001C3AAC">
      <w:pPr>
        <w:pStyle w:val="a"/>
        <w:rPr>
          <w:rFonts w:hint="cs"/>
          <w:rtl/>
        </w:rPr>
      </w:pPr>
    </w:p>
    <w:p w14:paraId="3A80F0C7" w14:textId="77777777" w:rsidR="00000000" w:rsidRDefault="001C3AAC">
      <w:pPr>
        <w:pStyle w:val="ad"/>
        <w:rPr>
          <w:rtl/>
        </w:rPr>
      </w:pPr>
      <w:r>
        <w:rPr>
          <w:rtl/>
        </w:rPr>
        <w:t>היו"ר יולי-יואל אדלשטיין:</w:t>
      </w:r>
    </w:p>
    <w:p w14:paraId="7FA1D217" w14:textId="77777777" w:rsidR="00000000" w:rsidRDefault="001C3AAC">
      <w:pPr>
        <w:pStyle w:val="a"/>
        <w:rPr>
          <w:rtl/>
        </w:rPr>
      </w:pPr>
    </w:p>
    <w:p w14:paraId="7E05A759" w14:textId="77777777" w:rsidR="00000000" w:rsidRDefault="001C3AAC">
      <w:pPr>
        <w:pStyle w:val="a"/>
        <w:rPr>
          <w:rtl/>
        </w:rPr>
      </w:pPr>
      <w:r>
        <w:rPr>
          <w:rFonts w:hint="cs"/>
          <w:rtl/>
        </w:rPr>
        <w:t>תודה ליושב-ראש ועדת העבודה, הרווחה ו</w:t>
      </w:r>
      <w:r>
        <w:rPr>
          <w:rFonts w:hint="cs"/>
          <w:rtl/>
        </w:rPr>
        <w:t xml:space="preserve">הבריאות. כאמור, בתוך שבועיים יכולות הסיעות להגיש את התנגדותן להחלת דין הרציפות. </w:t>
      </w:r>
    </w:p>
    <w:p w14:paraId="39F21039" w14:textId="77777777" w:rsidR="00000000" w:rsidRDefault="001C3AAC">
      <w:pPr>
        <w:pStyle w:val="Subject"/>
        <w:rPr>
          <w:rtl/>
        </w:rPr>
      </w:pPr>
    </w:p>
    <w:p w14:paraId="16651D2C" w14:textId="77777777" w:rsidR="00000000" w:rsidRDefault="001C3AAC">
      <w:pPr>
        <w:pStyle w:val="Subject"/>
        <w:rPr>
          <w:rFonts w:hint="cs"/>
          <w:rtl/>
        </w:rPr>
      </w:pPr>
      <w:bookmarkStart w:id="511" w:name="_Toc46720133"/>
      <w:bookmarkStart w:id="512" w:name="_Toc50257116"/>
      <w:r>
        <w:rPr>
          <w:rFonts w:hint="cs"/>
          <w:rtl/>
        </w:rPr>
        <w:t>הצעת חוק הרשות השנייה לטלוויזיה ורדיו (תיקון מס' 19), התשס"ג-2003</w:t>
      </w:r>
      <w:bookmarkEnd w:id="511"/>
      <w:bookmarkEnd w:id="512"/>
      <w:r>
        <w:rPr>
          <w:rFonts w:hint="cs"/>
          <w:rtl/>
        </w:rPr>
        <w:t xml:space="preserve"> </w:t>
      </w:r>
    </w:p>
    <w:p w14:paraId="401CD8E2" w14:textId="77777777" w:rsidR="00000000" w:rsidRDefault="001C3AAC">
      <w:pPr>
        <w:pStyle w:val="a"/>
        <w:rPr>
          <w:rFonts w:hint="cs"/>
          <w:rtl/>
        </w:rPr>
      </w:pPr>
      <w:r>
        <w:rPr>
          <w:rtl/>
        </w:rPr>
        <w:t xml:space="preserve">[רשומות (הצעות חוק, חוב' </w:t>
      </w:r>
      <w:r>
        <w:rPr>
          <w:rFonts w:hint="cs"/>
          <w:rtl/>
        </w:rPr>
        <w:t>מ/42</w:t>
      </w:r>
      <w:r>
        <w:rPr>
          <w:rtl/>
        </w:rPr>
        <w:t>)</w:t>
      </w:r>
      <w:r>
        <w:rPr>
          <w:rFonts w:hint="cs"/>
          <w:rtl/>
        </w:rPr>
        <w:t>.</w:t>
      </w:r>
      <w:r>
        <w:rPr>
          <w:rtl/>
        </w:rPr>
        <w:t>]</w:t>
      </w:r>
    </w:p>
    <w:p w14:paraId="2DB91CE9" w14:textId="77777777" w:rsidR="00000000" w:rsidRDefault="001C3AAC">
      <w:pPr>
        <w:pStyle w:val="SubjectSub"/>
        <w:rPr>
          <w:rFonts w:hint="cs"/>
          <w:rtl/>
        </w:rPr>
      </w:pPr>
      <w:r>
        <w:rPr>
          <w:rFonts w:hint="cs"/>
          <w:rtl/>
        </w:rPr>
        <w:t>(קריאה ראשונה)</w:t>
      </w:r>
    </w:p>
    <w:p w14:paraId="3196E313" w14:textId="77777777" w:rsidR="00000000" w:rsidRDefault="001C3AAC">
      <w:pPr>
        <w:pStyle w:val="a"/>
        <w:rPr>
          <w:rFonts w:hint="cs"/>
          <w:b/>
          <w:bCs/>
          <w:rtl/>
        </w:rPr>
      </w:pPr>
    </w:p>
    <w:p w14:paraId="04920DDF" w14:textId="77777777" w:rsidR="00000000" w:rsidRDefault="001C3AAC">
      <w:pPr>
        <w:pStyle w:val="ad"/>
        <w:rPr>
          <w:rtl/>
        </w:rPr>
      </w:pPr>
      <w:r>
        <w:rPr>
          <w:rtl/>
        </w:rPr>
        <w:t>היו"ר יולי-יואל אדלשטיין:</w:t>
      </w:r>
    </w:p>
    <w:p w14:paraId="722ADFCD" w14:textId="77777777" w:rsidR="00000000" w:rsidRDefault="001C3AAC">
      <w:pPr>
        <w:pStyle w:val="a"/>
        <w:rPr>
          <w:rtl/>
        </w:rPr>
      </w:pPr>
    </w:p>
    <w:p w14:paraId="71D8B9B9" w14:textId="77777777" w:rsidR="00000000" w:rsidRDefault="001C3AAC">
      <w:pPr>
        <w:pStyle w:val="a"/>
        <w:rPr>
          <w:rFonts w:hint="cs"/>
          <w:rtl/>
        </w:rPr>
      </w:pPr>
      <w:r>
        <w:rPr>
          <w:rFonts w:hint="cs"/>
          <w:rtl/>
        </w:rPr>
        <w:t>הנושא הבא הוא: הצעת חוק הרשות ה</w:t>
      </w:r>
      <w:r>
        <w:rPr>
          <w:rFonts w:hint="cs"/>
          <w:rtl/>
        </w:rPr>
        <w:t xml:space="preserve">שנייה לטלוויזיה ורדיו (תיקון מס' 19), התשס"ג-2003, קריאה ראשונה. יציג את הצעת החוק שר המשפטים טומי לפיד, בבקשה. </w:t>
      </w:r>
    </w:p>
    <w:p w14:paraId="2259F0F6" w14:textId="77777777" w:rsidR="00000000" w:rsidRDefault="001C3AAC">
      <w:pPr>
        <w:pStyle w:val="a"/>
        <w:rPr>
          <w:rFonts w:hint="cs"/>
          <w:rtl/>
        </w:rPr>
      </w:pPr>
    </w:p>
    <w:p w14:paraId="6F7DBF7E" w14:textId="77777777" w:rsidR="00000000" w:rsidRDefault="001C3AAC">
      <w:pPr>
        <w:pStyle w:val="Speaker"/>
        <w:rPr>
          <w:rtl/>
        </w:rPr>
      </w:pPr>
      <w:bookmarkStart w:id="513" w:name="FS000000517T21_07_2003_21_59_48"/>
      <w:bookmarkStart w:id="514" w:name="_Toc46720134"/>
      <w:bookmarkStart w:id="515" w:name="_Toc50257117"/>
      <w:bookmarkEnd w:id="513"/>
      <w:r>
        <w:rPr>
          <w:rFonts w:hint="eastAsia"/>
          <w:rtl/>
        </w:rPr>
        <w:t>שר</w:t>
      </w:r>
      <w:r>
        <w:rPr>
          <w:rtl/>
        </w:rPr>
        <w:t xml:space="preserve"> המשפטים יוסף לפיד:</w:t>
      </w:r>
      <w:bookmarkEnd w:id="514"/>
      <w:bookmarkEnd w:id="515"/>
    </w:p>
    <w:p w14:paraId="46283278" w14:textId="77777777" w:rsidR="00000000" w:rsidRDefault="001C3AAC">
      <w:pPr>
        <w:pStyle w:val="a"/>
        <w:rPr>
          <w:rFonts w:hint="cs"/>
          <w:rtl/>
        </w:rPr>
      </w:pPr>
    </w:p>
    <w:p w14:paraId="0F24FC70" w14:textId="77777777" w:rsidR="00000000" w:rsidRDefault="001C3AAC">
      <w:pPr>
        <w:pStyle w:val="a"/>
        <w:rPr>
          <w:rFonts w:hint="cs"/>
          <w:rtl/>
        </w:rPr>
      </w:pPr>
      <w:r>
        <w:rPr>
          <w:rFonts w:hint="cs"/>
          <w:rtl/>
        </w:rPr>
        <w:t xml:space="preserve">אדוני היושב-ראש, אני מצטער שהמליאה די התרוקנה כי מדובר בחוק די חשוב. </w:t>
      </w:r>
    </w:p>
    <w:p w14:paraId="18F51C2C" w14:textId="77777777" w:rsidR="00000000" w:rsidRDefault="001C3AAC">
      <w:pPr>
        <w:pStyle w:val="a"/>
        <w:rPr>
          <w:rFonts w:hint="cs"/>
          <w:rtl/>
        </w:rPr>
      </w:pPr>
    </w:p>
    <w:p w14:paraId="0E468267" w14:textId="77777777" w:rsidR="00000000" w:rsidRDefault="001C3AAC">
      <w:pPr>
        <w:pStyle w:val="a"/>
        <w:rPr>
          <w:rFonts w:hint="cs"/>
          <w:rtl/>
        </w:rPr>
      </w:pPr>
      <w:r>
        <w:rPr>
          <w:rFonts w:hint="cs"/>
          <w:rtl/>
        </w:rPr>
        <w:t>בעקבות המשבר בערוץ השלישי, הוא ערוץ-10, החליטה ה</w:t>
      </w:r>
      <w:r>
        <w:rPr>
          <w:rFonts w:hint="cs"/>
          <w:rtl/>
        </w:rPr>
        <w:t xml:space="preserve">ממשלה למנות ועדת שרים מיוחדת בראשותי על מנת לבחון את הדרכים להסדרת הנושא ולהבטחת האינטרסים הציבוריים, הכלכליים והתרבותיים, מתוך מגמה לשמור על פלורליזם בתקשורת. </w:t>
      </w:r>
    </w:p>
    <w:p w14:paraId="420568A8" w14:textId="77777777" w:rsidR="00000000" w:rsidRDefault="001C3AAC">
      <w:pPr>
        <w:pStyle w:val="a"/>
        <w:rPr>
          <w:rFonts w:hint="cs"/>
          <w:rtl/>
        </w:rPr>
      </w:pPr>
    </w:p>
    <w:p w14:paraId="648CDA8F" w14:textId="77777777" w:rsidR="00000000" w:rsidRDefault="001C3AAC">
      <w:pPr>
        <w:pStyle w:val="a"/>
        <w:rPr>
          <w:rFonts w:hint="cs"/>
          <w:rtl/>
        </w:rPr>
      </w:pPr>
      <w:r>
        <w:rPr>
          <w:rFonts w:hint="cs"/>
          <w:rtl/>
        </w:rPr>
        <w:t xml:space="preserve">הוועדה, בעזרת צוות בין-משרדי בראשות מנכ"ל משרד ראש הממשלה אביגדור יצחקי, בחנה את שוק השידורים </w:t>
      </w:r>
      <w:r>
        <w:rPr>
          <w:rFonts w:hint="cs"/>
          <w:rtl/>
        </w:rPr>
        <w:t>המסחריים ומצאה כי ההתפתחויות שחלו בו מחייבות התאמה של הדרישות הקיימות בחוק כרגע, וכי יש לשנות חלקים מהחוק כדי לאפשר את תפקודם של שני הערוצים. נדרשה זיקה חזקה יותר בין הכנסות הזכיינים לבין ההוצאות הנדרשות מהם. דהיינו, הדרישות של הרגולציה היו כאלה, שלאור ההת</w:t>
      </w:r>
      <w:r>
        <w:rPr>
          <w:rFonts w:hint="cs"/>
          <w:rtl/>
        </w:rPr>
        <w:t xml:space="preserve">רסקות בשוק הפרסומת, ערוץ-10 לא יכול היה לעמוד בהן, וגם ערוץ-2 מצא את עצמו בקשיים כלכליים. </w:t>
      </w:r>
    </w:p>
    <w:p w14:paraId="0AA97E83" w14:textId="77777777" w:rsidR="00000000" w:rsidRDefault="001C3AAC">
      <w:pPr>
        <w:pStyle w:val="a"/>
        <w:rPr>
          <w:rFonts w:hint="cs"/>
          <w:rtl/>
        </w:rPr>
      </w:pPr>
    </w:p>
    <w:p w14:paraId="236723E9" w14:textId="77777777" w:rsidR="00000000" w:rsidRDefault="001C3AAC">
      <w:pPr>
        <w:pStyle w:val="a"/>
        <w:rPr>
          <w:rFonts w:hint="cs"/>
          <w:rtl/>
        </w:rPr>
      </w:pPr>
      <w:r>
        <w:rPr>
          <w:rFonts w:hint="cs"/>
          <w:rtl/>
        </w:rPr>
        <w:t>בהצעת החוק שאני מתכבד להביא בפניכם, יש קביעה מתוקנת של תנאי הרגולציה של ערוץ מסחרי, וביניהם: תיקון סכום ההוצאה השנתית הכוללת, מסגרת ההוצאה על תוכניות מסוגה עילית ומ</w:t>
      </w:r>
      <w:r>
        <w:rPr>
          <w:rFonts w:hint="cs"/>
          <w:rtl/>
        </w:rPr>
        <w:t xml:space="preserve">סגרת ההוצאה על חדשות. שינוי הכללים נכון לגבי כל הזכיינים בשוק השידור, כלומר גם ערוץ-10 וגם ערוץ-2. </w:t>
      </w:r>
    </w:p>
    <w:p w14:paraId="46D95D96" w14:textId="77777777" w:rsidR="00000000" w:rsidRDefault="001C3AAC">
      <w:pPr>
        <w:pStyle w:val="a"/>
        <w:rPr>
          <w:rFonts w:hint="cs"/>
          <w:rtl/>
        </w:rPr>
      </w:pPr>
    </w:p>
    <w:p w14:paraId="1BE82952" w14:textId="77777777" w:rsidR="00000000" w:rsidRDefault="001C3AAC">
      <w:pPr>
        <w:pStyle w:val="a"/>
        <w:rPr>
          <w:rFonts w:hint="cs"/>
          <w:rtl/>
        </w:rPr>
      </w:pPr>
      <w:r>
        <w:rPr>
          <w:rFonts w:hint="cs"/>
          <w:rtl/>
        </w:rPr>
        <w:t>ההורדה של המחויבות ברגולציה עוררה דאגה בציבור המפיקים, האמנים, אנשים יצירתיים, שמא מספר ההפקות הישראליות ירד על חשבון טלנובלות, אבל אנחנו מצאנו שגם אם אנחנ</w:t>
      </w:r>
      <w:r>
        <w:rPr>
          <w:rFonts w:hint="cs"/>
          <w:rtl/>
        </w:rPr>
        <w:t xml:space="preserve">ו מפחיתים את כמות ההפקות פר-ערוץ, עדיין שני הערוצים ביחד יבטיחו ליוצרים הישראלים יותר פרנסה מאשר ערוץ אחד לפי הרגולציה הישנה. </w:t>
      </w:r>
    </w:p>
    <w:p w14:paraId="348602DC" w14:textId="77777777" w:rsidR="00000000" w:rsidRDefault="001C3AAC">
      <w:pPr>
        <w:pStyle w:val="a"/>
        <w:rPr>
          <w:rFonts w:hint="cs"/>
          <w:rtl/>
        </w:rPr>
      </w:pPr>
    </w:p>
    <w:p w14:paraId="1428841F" w14:textId="77777777" w:rsidR="00000000" w:rsidRDefault="001C3AAC">
      <w:pPr>
        <w:pStyle w:val="a"/>
        <w:rPr>
          <w:rFonts w:hint="cs"/>
          <w:rtl/>
        </w:rPr>
      </w:pPr>
      <w:r>
        <w:rPr>
          <w:rFonts w:hint="cs"/>
          <w:rtl/>
        </w:rPr>
        <w:t>דאגנו במסגרת החוק הזה גם לחזק את מעמדו של המנכ"ל כעורך ראשי, כדי למנוע התערבות פוליטית אפשרית של הבעלים. היו לנו סיבות טובות לעש</w:t>
      </w:r>
      <w:r>
        <w:rPr>
          <w:rFonts w:hint="cs"/>
          <w:rtl/>
        </w:rPr>
        <w:t xml:space="preserve">ות זאת, ולא אפרט. </w:t>
      </w:r>
    </w:p>
    <w:p w14:paraId="716156B3" w14:textId="77777777" w:rsidR="00000000" w:rsidRDefault="001C3AAC">
      <w:pPr>
        <w:pStyle w:val="a"/>
        <w:rPr>
          <w:rFonts w:hint="cs"/>
          <w:rtl/>
        </w:rPr>
      </w:pPr>
    </w:p>
    <w:p w14:paraId="3E480F22" w14:textId="77777777" w:rsidR="00000000" w:rsidRDefault="001C3AAC">
      <w:pPr>
        <w:pStyle w:val="ac"/>
        <w:rPr>
          <w:rtl/>
        </w:rPr>
      </w:pPr>
      <w:r>
        <w:rPr>
          <w:rFonts w:hint="eastAsia"/>
          <w:rtl/>
        </w:rPr>
        <w:t>אבשלום</w:t>
      </w:r>
      <w:r>
        <w:rPr>
          <w:rtl/>
        </w:rPr>
        <w:t xml:space="preserve"> וילן (מרצ):</w:t>
      </w:r>
    </w:p>
    <w:p w14:paraId="6D7959CD" w14:textId="77777777" w:rsidR="00000000" w:rsidRDefault="001C3AAC">
      <w:pPr>
        <w:pStyle w:val="a"/>
        <w:rPr>
          <w:rFonts w:hint="cs"/>
          <w:rtl/>
        </w:rPr>
      </w:pPr>
    </w:p>
    <w:p w14:paraId="6376EE21" w14:textId="77777777" w:rsidR="00000000" w:rsidRDefault="001C3AAC">
      <w:pPr>
        <w:pStyle w:val="a"/>
        <w:rPr>
          <w:rFonts w:hint="cs"/>
          <w:rtl/>
        </w:rPr>
      </w:pPr>
      <w:r>
        <w:rPr>
          <w:rFonts w:hint="cs"/>
          <w:rtl/>
        </w:rPr>
        <w:t>זה נקרא סיפורי סאבא?</w:t>
      </w:r>
    </w:p>
    <w:p w14:paraId="649A4E1D" w14:textId="77777777" w:rsidR="00000000" w:rsidRDefault="001C3AAC">
      <w:pPr>
        <w:pStyle w:val="a"/>
        <w:rPr>
          <w:rFonts w:hint="cs"/>
          <w:rtl/>
        </w:rPr>
      </w:pPr>
    </w:p>
    <w:p w14:paraId="0EB39E7B" w14:textId="77777777" w:rsidR="00000000" w:rsidRDefault="001C3AAC">
      <w:pPr>
        <w:pStyle w:val="SpeakerCon"/>
        <w:rPr>
          <w:rtl/>
        </w:rPr>
      </w:pPr>
      <w:bookmarkStart w:id="516" w:name="FS000000517T21_07_2003_22_05_31C"/>
      <w:bookmarkEnd w:id="516"/>
      <w:r>
        <w:rPr>
          <w:rtl/>
        </w:rPr>
        <w:t>שר המשפטים יוסף לפיד:</w:t>
      </w:r>
    </w:p>
    <w:p w14:paraId="1BD39666" w14:textId="77777777" w:rsidR="00000000" w:rsidRDefault="001C3AAC">
      <w:pPr>
        <w:pStyle w:val="a"/>
        <w:rPr>
          <w:rtl/>
        </w:rPr>
      </w:pPr>
    </w:p>
    <w:p w14:paraId="1F3D85FF" w14:textId="77777777" w:rsidR="00000000" w:rsidRDefault="001C3AAC">
      <w:pPr>
        <w:pStyle w:val="a"/>
        <w:rPr>
          <w:rFonts w:hint="cs"/>
          <w:rtl/>
        </w:rPr>
      </w:pPr>
      <w:r>
        <w:rPr>
          <w:rFonts w:hint="cs"/>
          <w:rtl/>
        </w:rPr>
        <w:t>על מנת להפיג את חוסר הוודאות, ומכיוון שבמצב השוק הנוכחי אין יכולת קיום ליותר משני ערוצים מסחריים מרכזיים, הוחלט שלא לעבור לעת עתה לשיטה של רשיונות, ובזה יש הרעה של הבטחה ש</w:t>
      </w:r>
      <w:r>
        <w:rPr>
          <w:rFonts w:hint="cs"/>
          <w:rtl/>
        </w:rPr>
        <w:t>ניתנה לערוץ-2, אבל מצאנו שאין כל סיכוי לקיים את ערוץ-10 אם לערוץ השני יינתנו רשיונות. לכן חזרנו וחייבנו אותם ללכת למכרז. עם זאת החלטנו, שאם ערוץ-10 יוכיח שהוא בר-קיימא, נאפשר, אם ירצו, לשלוש החברות של הערוץ השני להתאחד לערוץ אחד, ומי שיקבע הוא הממונה על הה</w:t>
      </w:r>
      <w:r>
        <w:rPr>
          <w:rFonts w:hint="cs"/>
          <w:rtl/>
        </w:rPr>
        <w:t xml:space="preserve">גבלים העסקיים, שימצא אם לערוץ-10 יש בסביבות 30% פרסומת, דבר שיאפשר לשלוש החברות של ערוץ-2 להתאחד. אם לא יהיה בר-קיימא, יהיו שני ערוצים של ערוץ-2 שיוכלו להתאחד. </w:t>
      </w:r>
    </w:p>
    <w:p w14:paraId="164A514B" w14:textId="77777777" w:rsidR="00000000" w:rsidRDefault="001C3AAC">
      <w:pPr>
        <w:pStyle w:val="a"/>
        <w:rPr>
          <w:rFonts w:hint="cs"/>
          <w:rtl/>
        </w:rPr>
      </w:pPr>
    </w:p>
    <w:p w14:paraId="3C1D72ED" w14:textId="77777777" w:rsidR="00000000" w:rsidRDefault="001C3AAC">
      <w:pPr>
        <w:pStyle w:val="a"/>
        <w:rPr>
          <w:rFonts w:hint="cs"/>
          <w:rtl/>
        </w:rPr>
      </w:pPr>
      <w:r>
        <w:rPr>
          <w:rFonts w:hint="cs"/>
          <w:rtl/>
        </w:rPr>
        <w:t xml:space="preserve">נקבע גם, כי הוצאת המכרז להפעלה על-ידי זכיין אחד או שניים תיקבע לפי הערכת כושר התחרות. </w:t>
      </w:r>
    </w:p>
    <w:p w14:paraId="50CECF47" w14:textId="77777777" w:rsidR="00000000" w:rsidRDefault="001C3AAC">
      <w:pPr>
        <w:pStyle w:val="a"/>
        <w:rPr>
          <w:rFonts w:hint="cs"/>
          <w:rtl/>
        </w:rPr>
      </w:pPr>
    </w:p>
    <w:p w14:paraId="28F2C730" w14:textId="77777777" w:rsidR="00000000" w:rsidRDefault="001C3AAC">
      <w:pPr>
        <w:pStyle w:val="a"/>
        <w:rPr>
          <w:rFonts w:hint="cs"/>
          <w:rtl/>
        </w:rPr>
      </w:pPr>
      <w:r>
        <w:rPr>
          <w:rFonts w:hint="cs"/>
          <w:rtl/>
        </w:rPr>
        <w:t xml:space="preserve">ההצעה </w:t>
      </w:r>
      <w:r>
        <w:rPr>
          <w:rFonts w:hint="cs"/>
          <w:rtl/>
        </w:rPr>
        <w:t>משקפת את החלטות הממשלה ואת רצונה לשמור על תחרות יחד עם רמת שידורים גבוהה. אני קורא לחברי הכנסת לאשר את הצעת החוק הזאת, כי היא הדרך היחידה להציל את ערוץ-10, ויש אינטרס ציבורי בכך שיהיו שני ערוצים מסחריים ולא ערוץ מסחרי בלבדי, ששולט לבדו בשוק. אילו השארנו ער</w:t>
      </w:r>
      <w:r>
        <w:rPr>
          <w:rFonts w:hint="cs"/>
          <w:rtl/>
        </w:rPr>
        <w:t>וץ מסחרי אחד ששולט בכל שוק הפרסום, היינו צריכים להתיר פרסומת בכבלים ובלוויין, כי אנחנו לא יכולים להשאיר רק לערוץ אחד את כל שוק הפרסומת. כבר הוכח שכאשר יש תחרות מחירי הפרסומת יורדים. מכל הבחינות האפשריות, אדוני היושב-ראש, זאת הצעת חוק שבאה לשפר את המצב ובאה</w:t>
      </w:r>
      <w:r>
        <w:rPr>
          <w:rFonts w:hint="cs"/>
          <w:rtl/>
        </w:rPr>
        <w:t xml:space="preserve"> להציל ערוץ טלוויזיה בישראל, ועל כן אני מבקש לאשרה. </w:t>
      </w:r>
    </w:p>
    <w:p w14:paraId="04D0419A" w14:textId="77777777" w:rsidR="00000000" w:rsidRDefault="001C3AAC">
      <w:pPr>
        <w:pStyle w:val="a"/>
        <w:rPr>
          <w:rFonts w:hint="cs"/>
          <w:rtl/>
        </w:rPr>
      </w:pPr>
    </w:p>
    <w:p w14:paraId="44715729" w14:textId="77777777" w:rsidR="00000000" w:rsidRDefault="001C3AAC">
      <w:pPr>
        <w:pStyle w:val="ad"/>
        <w:rPr>
          <w:rtl/>
        </w:rPr>
      </w:pPr>
      <w:r>
        <w:rPr>
          <w:rtl/>
        </w:rPr>
        <w:t>היו"ר יולי-יואל אדלשטיין:</w:t>
      </w:r>
    </w:p>
    <w:p w14:paraId="4B298BCC" w14:textId="77777777" w:rsidR="00000000" w:rsidRDefault="001C3AAC">
      <w:pPr>
        <w:pStyle w:val="a"/>
        <w:rPr>
          <w:rtl/>
        </w:rPr>
      </w:pPr>
    </w:p>
    <w:p w14:paraId="13E4EB07" w14:textId="77777777" w:rsidR="00000000" w:rsidRDefault="001C3AAC">
      <w:pPr>
        <w:pStyle w:val="a"/>
        <w:rPr>
          <w:rFonts w:hint="cs"/>
          <w:rtl/>
        </w:rPr>
      </w:pPr>
      <w:r>
        <w:rPr>
          <w:rFonts w:hint="cs"/>
          <w:rtl/>
        </w:rPr>
        <w:t>אני מודה מאוד לשר המשפטים. כאמור, הצעת החוק נדונה היום בקריאה ראשונה, ולכן, כפי שהתקנון מאפשר, יש לנו רשימת דוברים. חבר הכנסת אברהם רביץ - אינו נוכח. חבר הכנסת מוחמד ברכה, בבק</w:t>
      </w:r>
      <w:r>
        <w:rPr>
          <w:rFonts w:hint="cs"/>
          <w:rtl/>
        </w:rPr>
        <w:t xml:space="preserve">שה. אחריו - חברי הכנסת עסאם מח'ול, אחמד טיבי וישראל אייכלר. בבקשה, חבר הכנסת ברכה, שלוש דקות לרשותך. </w:t>
      </w:r>
    </w:p>
    <w:p w14:paraId="50191DD2" w14:textId="77777777" w:rsidR="00000000" w:rsidRDefault="001C3AAC">
      <w:pPr>
        <w:pStyle w:val="a"/>
        <w:rPr>
          <w:rFonts w:hint="cs"/>
          <w:rtl/>
        </w:rPr>
      </w:pPr>
    </w:p>
    <w:p w14:paraId="6E99D68E" w14:textId="77777777" w:rsidR="00000000" w:rsidRDefault="001C3AAC">
      <w:pPr>
        <w:pStyle w:val="Speaker"/>
        <w:rPr>
          <w:rtl/>
        </w:rPr>
      </w:pPr>
      <w:bookmarkStart w:id="517" w:name="_Toc46720135"/>
      <w:bookmarkStart w:id="518" w:name="_Toc50257118"/>
      <w:r>
        <w:rPr>
          <w:rFonts w:hint="eastAsia"/>
          <w:rtl/>
        </w:rPr>
        <w:t>מוחמד</w:t>
      </w:r>
      <w:r>
        <w:rPr>
          <w:rtl/>
        </w:rPr>
        <w:t xml:space="preserve"> ברכה (חד"ש-תע"ל):</w:t>
      </w:r>
      <w:bookmarkEnd w:id="517"/>
      <w:bookmarkEnd w:id="518"/>
    </w:p>
    <w:p w14:paraId="1EC8FA8D" w14:textId="77777777" w:rsidR="00000000" w:rsidRDefault="001C3AAC">
      <w:pPr>
        <w:pStyle w:val="a"/>
        <w:rPr>
          <w:rFonts w:hint="cs"/>
          <w:rtl/>
        </w:rPr>
      </w:pPr>
    </w:p>
    <w:p w14:paraId="1F40BB88" w14:textId="77777777" w:rsidR="00000000" w:rsidRDefault="001C3AAC">
      <w:pPr>
        <w:pStyle w:val="a"/>
        <w:rPr>
          <w:rFonts w:hint="cs"/>
          <w:rtl/>
        </w:rPr>
      </w:pPr>
      <w:r>
        <w:rPr>
          <w:rFonts w:hint="cs"/>
          <w:rtl/>
        </w:rPr>
        <w:t>אדוני היושב-ראש, רבותי חברי הכנסת, אין ספק שיש מקום לחזק את האינטרס הציבורי בשידור של הטלוויזיה. רק לא מזמן היה דיון בוועדת החינ</w:t>
      </w:r>
      <w:r>
        <w:rPr>
          <w:rFonts w:hint="cs"/>
          <w:rtl/>
        </w:rPr>
        <w:t>וך והתרבות על תקנות שמחייבות את הרשות השנייה בכל מה שנוגע לזכויות החירשים. כמובן, אני לא הולך לדבר על זה, הצעת החוק כבודה במקומה מונח, אבל אני חושב שהעיקרון של תחרותיות הוא טוב ככל שהוא יכול לשמש לשירות האינטרס הציבורי, ולא אינטרסים של קרטלים כלכליים, תקשו</w:t>
      </w:r>
      <w:r>
        <w:rPr>
          <w:rFonts w:hint="cs"/>
          <w:rtl/>
        </w:rPr>
        <w:t xml:space="preserve">רתיים וכו'. </w:t>
      </w:r>
    </w:p>
    <w:p w14:paraId="11670EC0" w14:textId="77777777" w:rsidR="00000000" w:rsidRDefault="001C3AAC">
      <w:pPr>
        <w:pStyle w:val="a"/>
        <w:rPr>
          <w:rFonts w:hint="cs"/>
          <w:rtl/>
        </w:rPr>
      </w:pPr>
    </w:p>
    <w:p w14:paraId="39AD9406" w14:textId="77777777" w:rsidR="00000000" w:rsidRDefault="001C3AAC">
      <w:pPr>
        <w:pStyle w:val="a"/>
        <w:rPr>
          <w:rFonts w:hint="cs"/>
          <w:rtl/>
        </w:rPr>
      </w:pPr>
      <w:r>
        <w:rPr>
          <w:rFonts w:hint="cs"/>
          <w:rtl/>
        </w:rPr>
        <w:t>בשתי הדקות שנותרו לי אני רוצה דווקא להתייחס לנאומו של ראש הממשלה ולשיר ההלל שהוא הרעיף על המתנחלים. דווקא בימים אלה, שבהם נתפסת חוליית טרור של מתנחלים, קבוצת טרור של מתנחלים, ואנשים נמצאים במעצר, במקום להסתייג מההתנהגות הברוטלית הנפשעת של המת</w:t>
      </w:r>
      <w:r>
        <w:rPr>
          <w:rFonts w:hint="cs"/>
          <w:rtl/>
        </w:rPr>
        <w:t xml:space="preserve">נחלים בעצם התנחלותם ובעצם התנהגותם, הוא בוחר להלל אותם כדי לצאת לוושינגטון עם ברכת הדרך. </w:t>
      </w:r>
    </w:p>
    <w:p w14:paraId="53146D77" w14:textId="77777777" w:rsidR="00000000" w:rsidRDefault="001C3AAC">
      <w:pPr>
        <w:pStyle w:val="a"/>
        <w:ind w:firstLine="0"/>
        <w:rPr>
          <w:rFonts w:hint="cs"/>
          <w:rtl/>
        </w:rPr>
      </w:pPr>
    </w:p>
    <w:p w14:paraId="51B84C6A" w14:textId="77777777" w:rsidR="00000000" w:rsidRDefault="001C3AAC">
      <w:pPr>
        <w:pStyle w:val="ac"/>
        <w:rPr>
          <w:rtl/>
        </w:rPr>
      </w:pPr>
      <w:r>
        <w:rPr>
          <w:rFonts w:hint="eastAsia"/>
          <w:rtl/>
        </w:rPr>
        <w:t>יחיאל</w:t>
      </w:r>
      <w:r>
        <w:rPr>
          <w:rtl/>
        </w:rPr>
        <w:t xml:space="preserve"> חזן (הליכוד):</w:t>
      </w:r>
    </w:p>
    <w:p w14:paraId="265864B6" w14:textId="77777777" w:rsidR="00000000" w:rsidRDefault="001C3AAC">
      <w:pPr>
        <w:pStyle w:val="a"/>
        <w:rPr>
          <w:rFonts w:hint="cs"/>
          <w:rtl/>
        </w:rPr>
      </w:pPr>
    </w:p>
    <w:p w14:paraId="281C6AAB" w14:textId="77777777" w:rsidR="00000000" w:rsidRDefault="001C3AAC">
      <w:pPr>
        <w:pStyle w:val="a"/>
        <w:rPr>
          <w:rFonts w:hint="cs"/>
          <w:rtl/>
        </w:rPr>
      </w:pPr>
      <w:r>
        <w:rPr>
          <w:rFonts w:hint="cs"/>
          <w:rtl/>
        </w:rPr>
        <w:t xml:space="preserve">לא שמעתי אותך מסתייג מעצם התנהגותם של הטרוריסטים - - - </w:t>
      </w:r>
    </w:p>
    <w:p w14:paraId="6534DFB6" w14:textId="77777777" w:rsidR="00000000" w:rsidRDefault="001C3AAC">
      <w:pPr>
        <w:pStyle w:val="a"/>
        <w:ind w:firstLine="0"/>
        <w:rPr>
          <w:rFonts w:hint="cs"/>
          <w:rtl/>
        </w:rPr>
      </w:pPr>
    </w:p>
    <w:p w14:paraId="38772ECC" w14:textId="77777777" w:rsidR="00000000" w:rsidRDefault="001C3AAC">
      <w:pPr>
        <w:pStyle w:val="SpeakerCon"/>
        <w:rPr>
          <w:rtl/>
        </w:rPr>
      </w:pPr>
      <w:bookmarkStart w:id="519" w:name="FS000000540T21_07_2003_22_20_34C"/>
      <w:bookmarkEnd w:id="519"/>
      <w:r>
        <w:rPr>
          <w:rtl/>
        </w:rPr>
        <w:t>מוחמד ברכה (חד"ש-תע"ל):</w:t>
      </w:r>
    </w:p>
    <w:p w14:paraId="4F4B0E3E" w14:textId="77777777" w:rsidR="00000000" w:rsidRDefault="001C3AAC">
      <w:pPr>
        <w:pStyle w:val="a"/>
        <w:rPr>
          <w:rtl/>
        </w:rPr>
      </w:pPr>
    </w:p>
    <w:p w14:paraId="0D6E3AF7" w14:textId="77777777" w:rsidR="00000000" w:rsidRDefault="001C3AAC">
      <w:pPr>
        <w:pStyle w:val="a"/>
        <w:rPr>
          <w:rFonts w:hint="cs"/>
          <w:rtl/>
        </w:rPr>
      </w:pPr>
      <w:r>
        <w:rPr>
          <w:rFonts w:hint="cs"/>
          <w:rtl/>
        </w:rPr>
        <w:t>דווקא שמעת אותי. אתה אומר דבר לא נכון, דווקא שמעת אותי, מה אתה</w:t>
      </w:r>
      <w:r>
        <w:rPr>
          <w:rFonts w:hint="cs"/>
          <w:rtl/>
        </w:rPr>
        <w:t xml:space="preserve"> צריך את זה? שמעת אותי כמה פעמים. אני לפחות לא צבוע, לא דו-לשוני, אני אומר את הדברים, אני נגד פגיעה בחפים מפשע ישראלים, נגד פגיעה בחפים מפשע פלסטינים ונגד הכיבוש. הדבר הזה טבוע בעצם הווייתי הפוליטית, אני לא מחדש שום דבר. אבל אלה שמגמגמים ולא יוצא להם אפילו</w:t>
      </w:r>
      <w:r>
        <w:rPr>
          <w:rFonts w:hint="cs"/>
          <w:rtl/>
        </w:rPr>
        <w:t xml:space="preserve"> הביטוי של התנצלות על הריגתם של ילד פלסטיני או אשה פלסטינית - אני חושב שצריך לבדוק את מערכת הערכים שלהם. מובן שאני לא אבקש את זה ממתנחלים, שעצם קיומם הפיזי על קרקע לא שלהם, זה דבר שמנוגד לכל ערך תקין. </w:t>
      </w:r>
    </w:p>
    <w:p w14:paraId="58D8D26C" w14:textId="77777777" w:rsidR="00000000" w:rsidRDefault="001C3AAC">
      <w:pPr>
        <w:pStyle w:val="a"/>
        <w:ind w:firstLine="0"/>
        <w:rPr>
          <w:rFonts w:hint="cs"/>
          <w:rtl/>
        </w:rPr>
      </w:pPr>
    </w:p>
    <w:p w14:paraId="110D5806" w14:textId="77777777" w:rsidR="00000000" w:rsidRDefault="001C3AAC">
      <w:pPr>
        <w:pStyle w:val="a"/>
        <w:ind w:firstLine="0"/>
        <w:rPr>
          <w:rFonts w:hint="cs"/>
          <w:rtl/>
        </w:rPr>
      </w:pPr>
      <w:r>
        <w:rPr>
          <w:rFonts w:hint="cs"/>
          <w:rtl/>
        </w:rPr>
        <w:tab/>
        <w:t>דווקא בימים אלה, שיש ארגון טרור יהודי, המתנחלים זוכי</w:t>
      </w:r>
      <w:r>
        <w:rPr>
          <w:rFonts w:hint="cs"/>
          <w:rtl/>
        </w:rPr>
        <w:t xml:space="preserve">ם לשבחים. לדעתי ההתנהלות הזאת של מתנחלים כנגד הפלסטינים היא פועל יוצא מעצם העובדה שהם יושבים על אדמה לא להם. הם לא מסתפקים במבצעים, במרכאות או בלי מרכאות, שעושה הצבא, צבא הכיבוש כנגד העם הפלסטיני. הם חושבים שזה אפילו לא מספיק. וההתנהלות דווקא של הקבוצה של </w:t>
      </w:r>
      <w:r>
        <w:rPr>
          <w:rFonts w:hint="cs"/>
          <w:rtl/>
        </w:rPr>
        <w:t xml:space="preserve">המתנחלים הקיצונים ביותר בחברון היא התנהלות שעלולה להמיט אסון על שני העמים. </w:t>
      </w:r>
    </w:p>
    <w:p w14:paraId="47F6890A" w14:textId="77777777" w:rsidR="00000000" w:rsidRDefault="001C3AAC">
      <w:pPr>
        <w:pStyle w:val="a"/>
        <w:rPr>
          <w:rtl/>
        </w:rPr>
      </w:pPr>
    </w:p>
    <w:p w14:paraId="57F41A93" w14:textId="77777777" w:rsidR="00000000" w:rsidRDefault="001C3AAC">
      <w:pPr>
        <w:pStyle w:val="a"/>
        <w:rPr>
          <w:rtl/>
        </w:rPr>
      </w:pPr>
    </w:p>
    <w:p w14:paraId="4AAC605A" w14:textId="77777777" w:rsidR="00000000" w:rsidRDefault="001C3AAC">
      <w:pPr>
        <w:pStyle w:val="ad"/>
        <w:rPr>
          <w:rtl/>
        </w:rPr>
      </w:pPr>
      <w:r>
        <w:rPr>
          <w:rtl/>
        </w:rPr>
        <w:t>היו"ר יולי-יואל אדלשטיין:</w:t>
      </w:r>
    </w:p>
    <w:p w14:paraId="51F94C90" w14:textId="77777777" w:rsidR="00000000" w:rsidRDefault="001C3AAC">
      <w:pPr>
        <w:pStyle w:val="a"/>
        <w:rPr>
          <w:rtl/>
        </w:rPr>
      </w:pPr>
    </w:p>
    <w:p w14:paraId="63FB116B" w14:textId="77777777" w:rsidR="00000000" w:rsidRDefault="001C3AAC">
      <w:pPr>
        <w:pStyle w:val="a"/>
        <w:rPr>
          <w:rFonts w:hint="cs"/>
          <w:rtl/>
        </w:rPr>
      </w:pPr>
      <w:r>
        <w:rPr>
          <w:rFonts w:hint="cs"/>
          <w:rtl/>
        </w:rPr>
        <w:t xml:space="preserve">תודה. </w:t>
      </w:r>
    </w:p>
    <w:p w14:paraId="31D81F4C" w14:textId="77777777" w:rsidR="00000000" w:rsidRDefault="001C3AAC">
      <w:pPr>
        <w:pStyle w:val="a"/>
        <w:ind w:firstLine="0"/>
        <w:rPr>
          <w:rFonts w:hint="cs"/>
          <w:rtl/>
        </w:rPr>
      </w:pPr>
    </w:p>
    <w:p w14:paraId="4B356FE4" w14:textId="77777777" w:rsidR="00000000" w:rsidRDefault="001C3AAC">
      <w:pPr>
        <w:pStyle w:val="SpeakerCon"/>
        <w:rPr>
          <w:rtl/>
        </w:rPr>
      </w:pPr>
      <w:bookmarkStart w:id="520" w:name="FS000000540T21_07_2003_22_25_01C"/>
      <w:bookmarkEnd w:id="520"/>
      <w:r>
        <w:rPr>
          <w:rtl/>
        </w:rPr>
        <w:t>מוחמד ברכה (חד"ש-תע"ל):</w:t>
      </w:r>
    </w:p>
    <w:p w14:paraId="5C124A07" w14:textId="77777777" w:rsidR="00000000" w:rsidRDefault="001C3AAC">
      <w:pPr>
        <w:pStyle w:val="a"/>
        <w:rPr>
          <w:rtl/>
        </w:rPr>
      </w:pPr>
    </w:p>
    <w:p w14:paraId="44AEE455" w14:textId="77777777" w:rsidR="00000000" w:rsidRDefault="001C3AAC">
      <w:pPr>
        <w:pStyle w:val="a"/>
        <w:rPr>
          <w:rFonts w:hint="cs"/>
          <w:rtl/>
        </w:rPr>
      </w:pPr>
      <w:r>
        <w:rPr>
          <w:rFonts w:hint="cs"/>
          <w:rtl/>
        </w:rPr>
        <w:t>אני מסיים. הדברים האלה באים לידי ביטוי מדי פעם, אבל אין ספק שחומר הנפץ שיש בחברון הוא חומר נפץ המכוון על-ידי החיכוך הי</w:t>
      </w:r>
      <w:r>
        <w:rPr>
          <w:rFonts w:hint="cs"/>
          <w:rtl/>
        </w:rPr>
        <w:t xml:space="preserve">ומיומי של 200-300 מתנחלים מול 130,000 פלסטינים בחברון. זה חומר נפיץ, ואני חושב שטוב היה אילו ראש הממשלה היה מדבר על כך שבסופו של דבר מי שרוצה להתקדם לתהליך שלום צריך לפרק התנחלויות - לא מאחזים בלתי חוקיים, אלא את כל ההתנחלויות. תודה רבה. </w:t>
      </w:r>
    </w:p>
    <w:p w14:paraId="047A590A" w14:textId="77777777" w:rsidR="00000000" w:rsidRDefault="001C3AAC">
      <w:pPr>
        <w:pStyle w:val="a"/>
        <w:ind w:firstLine="0"/>
        <w:rPr>
          <w:rFonts w:hint="cs"/>
          <w:rtl/>
        </w:rPr>
      </w:pPr>
    </w:p>
    <w:p w14:paraId="64B68509" w14:textId="77777777" w:rsidR="00000000" w:rsidRDefault="001C3AAC">
      <w:pPr>
        <w:pStyle w:val="ad"/>
        <w:rPr>
          <w:rtl/>
        </w:rPr>
      </w:pPr>
      <w:r>
        <w:rPr>
          <w:rtl/>
        </w:rPr>
        <w:t xml:space="preserve">היו"ר יולי-יואל </w:t>
      </w:r>
      <w:r>
        <w:rPr>
          <w:rtl/>
        </w:rPr>
        <w:t>אדלשטיין:</w:t>
      </w:r>
    </w:p>
    <w:p w14:paraId="491A9125" w14:textId="77777777" w:rsidR="00000000" w:rsidRDefault="001C3AAC">
      <w:pPr>
        <w:pStyle w:val="a"/>
        <w:rPr>
          <w:rtl/>
        </w:rPr>
      </w:pPr>
    </w:p>
    <w:p w14:paraId="1B3F2158" w14:textId="77777777" w:rsidR="00000000" w:rsidRDefault="001C3AAC">
      <w:pPr>
        <w:pStyle w:val="a"/>
        <w:rPr>
          <w:rFonts w:hint="cs"/>
          <w:rtl/>
        </w:rPr>
      </w:pPr>
      <w:r>
        <w:rPr>
          <w:rFonts w:hint="cs"/>
          <w:rtl/>
        </w:rPr>
        <w:t xml:space="preserve">תודה לחבר הכנסת ברכה. חבר הכנסת עסאם מח'ול. אחריו - חבר הכנסת אחמד טיבי. אחרי חבר הכנסת אחמד טיבי ידבר חבר הכנסת ישראל אייכלר. בבקשה, חבר הכנסת מח'ול, שלוש דקות, כידוע, לרשותך. </w:t>
      </w:r>
    </w:p>
    <w:p w14:paraId="5FEEEBD5" w14:textId="77777777" w:rsidR="00000000" w:rsidRDefault="001C3AAC">
      <w:pPr>
        <w:pStyle w:val="a"/>
        <w:ind w:firstLine="0"/>
        <w:rPr>
          <w:rFonts w:hint="cs"/>
          <w:rtl/>
        </w:rPr>
      </w:pPr>
    </w:p>
    <w:p w14:paraId="6BDA336D" w14:textId="77777777" w:rsidR="00000000" w:rsidRDefault="001C3AAC">
      <w:pPr>
        <w:pStyle w:val="Speaker"/>
        <w:rPr>
          <w:rtl/>
        </w:rPr>
      </w:pPr>
      <w:bookmarkStart w:id="521" w:name="FS000000542T21_07_2003_22_27_19"/>
      <w:bookmarkStart w:id="522" w:name="_Toc46720136"/>
      <w:bookmarkStart w:id="523" w:name="_Toc50257119"/>
      <w:bookmarkEnd w:id="521"/>
      <w:r>
        <w:rPr>
          <w:rFonts w:hint="eastAsia"/>
          <w:rtl/>
        </w:rPr>
        <w:t>עסאם</w:t>
      </w:r>
      <w:r>
        <w:rPr>
          <w:rtl/>
        </w:rPr>
        <w:t xml:space="preserve"> מח'ול (חד"ש-תע"ל):</w:t>
      </w:r>
      <w:bookmarkEnd w:id="522"/>
      <w:bookmarkEnd w:id="523"/>
    </w:p>
    <w:p w14:paraId="2CF3CFC4" w14:textId="77777777" w:rsidR="00000000" w:rsidRDefault="001C3AAC">
      <w:pPr>
        <w:pStyle w:val="a"/>
        <w:rPr>
          <w:rFonts w:hint="cs"/>
          <w:rtl/>
        </w:rPr>
      </w:pPr>
    </w:p>
    <w:p w14:paraId="20764CB9" w14:textId="77777777" w:rsidR="00000000" w:rsidRDefault="001C3AAC">
      <w:pPr>
        <w:pStyle w:val="a"/>
        <w:rPr>
          <w:rFonts w:hint="cs"/>
          <w:rtl/>
        </w:rPr>
      </w:pPr>
      <w:r>
        <w:rPr>
          <w:rFonts w:hint="cs"/>
          <w:rtl/>
        </w:rPr>
        <w:t xml:space="preserve">אדוני היושב-ראש, חברי הכנסת, הדבר המרכזי </w:t>
      </w:r>
      <w:r>
        <w:rPr>
          <w:rFonts w:hint="cs"/>
          <w:rtl/>
        </w:rPr>
        <w:t>שצריך להדאיג את הציבור בישראל בענייני ערוצי הטלוויזיה הוא, איך לחזק מצד אחד את הערוץ הציבורי ואיך להגביר את היכולת שלו לספק ולענות על הצרכים של הציבור כולו. אני אומר את הדברים האלה מכיוון שאני מרגיש, חש ושומע כמעט בכל יום, שמתנהל ציד מכשפות בטלוויזיה הציבו</w:t>
      </w:r>
      <w:r>
        <w:rPr>
          <w:rFonts w:hint="cs"/>
          <w:rtl/>
        </w:rPr>
        <w:t xml:space="preserve">רית הישראלית נגד ההתייחסות לציבור הערבי בישראל, וכמעט שמתבצע סיכול ממוקד של התשדירים הטלוויזיוניים בערבית. </w:t>
      </w:r>
    </w:p>
    <w:p w14:paraId="756A29B9" w14:textId="77777777" w:rsidR="00000000" w:rsidRDefault="001C3AAC">
      <w:pPr>
        <w:pStyle w:val="a"/>
        <w:rPr>
          <w:rFonts w:hint="cs"/>
          <w:rtl/>
        </w:rPr>
      </w:pPr>
    </w:p>
    <w:p w14:paraId="04CF9A38" w14:textId="77777777" w:rsidR="00000000" w:rsidRDefault="001C3AAC">
      <w:pPr>
        <w:pStyle w:val="a"/>
        <w:rPr>
          <w:rFonts w:hint="cs"/>
          <w:rtl/>
        </w:rPr>
      </w:pPr>
      <w:r>
        <w:rPr>
          <w:rFonts w:hint="cs"/>
          <w:rtl/>
        </w:rPr>
        <w:t xml:space="preserve">אני מדבר על הערוץ הציבורי, אני מדבר על הערוץ של הטלוויזיה הישראלית, שעבורו אנשים משלמים מסים ועבורו אנשים מתחייבים למדינה. מהכסף שלהם הם לא נהנים. </w:t>
      </w:r>
      <w:r>
        <w:rPr>
          <w:rFonts w:hint="cs"/>
          <w:rtl/>
        </w:rPr>
        <w:t xml:space="preserve">לא רק זאת שמספר שעות השידור בשפה הערבית בטלוויזיה הישראלית הולך ומתמעט משנה לשנה, ממנכ"ל למנכ"ל, אנחנו עדים בימים אלה לתקופה שחורה של הטלוויזיה הישראלית ביחס שלה לציבור הערבי. </w:t>
      </w:r>
    </w:p>
    <w:p w14:paraId="2B5BFB23" w14:textId="77777777" w:rsidR="00000000" w:rsidRDefault="001C3AAC">
      <w:pPr>
        <w:pStyle w:val="a"/>
        <w:rPr>
          <w:rFonts w:hint="cs"/>
          <w:rtl/>
        </w:rPr>
      </w:pPr>
    </w:p>
    <w:p w14:paraId="02BE2850" w14:textId="77777777" w:rsidR="00000000" w:rsidRDefault="001C3AAC">
      <w:pPr>
        <w:pStyle w:val="a"/>
        <w:rPr>
          <w:rFonts w:hint="cs"/>
          <w:rtl/>
        </w:rPr>
      </w:pPr>
      <w:r>
        <w:rPr>
          <w:rFonts w:hint="cs"/>
          <w:rtl/>
        </w:rPr>
        <w:t>הסימן הראשון היה בהעברת השידורים לשידורים דיגיטליים, שאי-אפשר לקלוט אותם במקלט</w:t>
      </w:r>
      <w:r>
        <w:rPr>
          <w:rFonts w:hint="cs"/>
          <w:rtl/>
        </w:rPr>
        <w:t xml:space="preserve">ים הרגילים, בהתחברות הרגילה של התושבים ביישובים, אלא צריך כבלים או צלחת והכול כרוך בעלויות נוספות. </w:t>
      </w:r>
    </w:p>
    <w:p w14:paraId="541D3A30" w14:textId="77777777" w:rsidR="00000000" w:rsidRDefault="001C3AAC">
      <w:pPr>
        <w:pStyle w:val="a"/>
        <w:rPr>
          <w:rFonts w:hint="cs"/>
          <w:rtl/>
        </w:rPr>
      </w:pPr>
    </w:p>
    <w:p w14:paraId="004E14F7" w14:textId="77777777" w:rsidR="00000000" w:rsidRDefault="001C3AAC">
      <w:pPr>
        <w:pStyle w:val="a"/>
        <w:rPr>
          <w:rFonts w:hint="cs"/>
          <w:rtl/>
        </w:rPr>
      </w:pPr>
      <w:r>
        <w:rPr>
          <w:rFonts w:hint="cs"/>
          <w:rtl/>
        </w:rPr>
        <w:t>אני מדבר על כך לא מכיוון שאני חושב שהתוכניות היו מהממות, שאנשים לא היו יכולים בלעדיהן, אבל לפעמים אנשים לא יכולים בלעדיהן מכיוון שבכל זאת את הרע הזה רצו לה</w:t>
      </w:r>
      <w:r>
        <w:rPr>
          <w:rFonts w:hint="cs"/>
          <w:rtl/>
        </w:rPr>
        <w:t>יות זכאים לראות ולקלוט אצלם בבית. אני חושב שזאת שערורייה שלא היתה כמותה.</w:t>
      </w:r>
    </w:p>
    <w:p w14:paraId="4E8703D3" w14:textId="77777777" w:rsidR="00000000" w:rsidRDefault="001C3AAC">
      <w:pPr>
        <w:pStyle w:val="a"/>
        <w:rPr>
          <w:rFonts w:hint="cs"/>
          <w:rtl/>
        </w:rPr>
      </w:pPr>
    </w:p>
    <w:p w14:paraId="2CAA830E" w14:textId="77777777" w:rsidR="00000000" w:rsidRDefault="001C3AAC">
      <w:pPr>
        <w:pStyle w:val="a"/>
        <w:rPr>
          <w:rFonts w:hint="cs"/>
          <w:rtl/>
        </w:rPr>
      </w:pPr>
      <w:r>
        <w:rPr>
          <w:rFonts w:hint="cs"/>
          <w:rtl/>
        </w:rPr>
        <w:t>אני זוכר שיושב-ראש הכנסת היום, השר ריבלין, שר התקשורת בזמנו, כבר התחייב כמה פעמים מעל הבמה הזאת שהוא יטפל בבעיה הזאת, שמשרד התקשורת או-טו-טו מטפל ונותן מענה, וגם הם רואים את העוולה ב</w:t>
      </w:r>
      <w:r>
        <w:rPr>
          <w:rFonts w:hint="cs"/>
          <w:rtl/>
        </w:rPr>
        <w:t xml:space="preserve">זה שהשידורים נגנבו מהערוץ הרגיל והועברו לערוץ הדיגיטלי.  אני חושב שהדבר הזה אינו סובל דיחוי. האזרחים הערבים במדינת ישראל, 20% מתושבי המדינה הם אזרחי המדינה, שמשלמים עבור הזכות הזאת והזכות הזאת מגיעה להם וצריך לבצע אותה ולמלא אותה. </w:t>
      </w:r>
    </w:p>
    <w:p w14:paraId="24728A4D" w14:textId="77777777" w:rsidR="00000000" w:rsidRDefault="001C3AAC">
      <w:pPr>
        <w:pStyle w:val="a"/>
        <w:ind w:firstLine="0"/>
        <w:rPr>
          <w:rFonts w:hint="cs"/>
          <w:rtl/>
        </w:rPr>
      </w:pPr>
    </w:p>
    <w:p w14:paraId="59307A1F" w14:textId="77777777" w:rsidR="00000000" w:rsidRDefault="001C3AAC">
      <w:pPr>
        <w:pStyle w:val="ac"/>
        <w:rPr>
          <w:rtl/>
        </w:rPr>
      </w:pPr>
      <w:r>
        <w:rPr>
          <w:rFonts w:hint="eastAsia"/>
          <w:rtl/>
        </w:rPr>
        <w:t>יחיאל</w:t>
      </w:r>
      <w:r>
        <w:rPr>
          <w:rtl/>
        </w:rPr>
        <w:t xml:space="preserve"> חזן (הליכוד):</w:t>
      </w:r>
    </w:p>
    <w:p w14:paraId="33C9E269" w14:textId="77777777" w:rsidR="00000000" w:rsidRDefault="001C3AAC">
      <w:pPr>
        <w:pStyle w:val="a"/>
        <w:rPr>
          <w:rFonts w:hint="cs"/>
          <w:rtl/>
        </w:rPr>
      </w:pPr>
    </w:p>
    <w:p w14:paraId="62FFA63E" w14:textId="77777777" w:rsidR="00000000" w:rsidRDefault="001C3AAC">
      <w:pPr>
        <w:pStyle w:val="a"/>
        <w:rPr>
          <w:rFonts w:hint="cs"/>
          <w:rtl/>
        </w:rPr>
      </w:pPr>
      <w:r>
        <w:rPr>
          <w:rFonts w:hint="cs"/>
          <w:rtl/>
        </w:rPr>
        <w:t>רק</w:t>
      </w:r>
      <w:r>
        <w:rPr>
          <w:rFonts w:hint="cs"/>
          <w:rtl/>
        </w:rPr>
        <w:t xml:space="preserve"> 5%. </w:t>
      </w:r>
    </w:p>
    <w:p w14:paraId="04997909" w14:textId="77777777" w:rsidR="00000000" w:rsidRDefault="001C3AAC">
      <w:pPr>
        <w:pStyle w:val="a"/>
        <w:ind w:firstLine="0"/>
        <w:rPr>
          <w:rFonts w:hint="cs"/>
          <w:rtl/>
        </w:rPr>
      </w:pPr>
    </w:p>
    <w:p w14:paraId="0EC4FFF3" w14:textId="77777777" w:rsidR="00000000" w:rsidRDefault="001C3AAC">
      <w:pPr>
        <w:pStyle w:val="ad"/>
        <w:rPr>
          <w:rtl/>
        </w:rPr>
      </w:pPr>
      <w:r>
        <w:rPr>
          <w:rtl/>
        </w:rPr>
        <w:t>היו"ר יולי-יואל אדלשטיין:</w:t>
      </w:r>
    </w:p>
    <w:p w14:paraId="369BD12A" w14:textId="77777777" w:rsidR="00000000" w:rsidRDefault="001C3AAC">
      <w:pPr>
        <w:pStyle w:val="a"/>
        <w:rPr>
          <w:rtl/>
        </w:rPr>
      </w:pPr>
    </w:p>
    <w:p w14:paraId="12B40177" w14:textId="77777777" w:rsidR="00000000" w:rsidRDefault="001C3AAC">
      <w:pPr>
        <w:pStyle w:val="a"/>
        <w:rPr>
          <w:rFonts w:hint="cs"/>
          <w:rtl/>
        </w:rPr>
      </w:pPr>
      <w:r>
        <w:rPr>
          <w:rFonts w:hint="cs"/>
          <w:rtl/>
        </w:rPr>
        <w:t xml:space="preserve">לא, לא, חבר הכנסת חזן, אין זמן לענות. חבר הכנסת מח'ול, אם ירצה לענות לך באופן פרטי, יענה לך אחר כך. </w:t>
      </w:r>
    </w:p>
    <w:p w14:paraId="1EA8F777" w14:textId="77777777" w:rsidR="00000000" w:rsidRDefault="001C3AAC">
      <w:pPr>
        <w:pStyle w:val="a"/>
        <w:ind w:firstLine="0"/>
        <w:rPr>
          <w:rFonts w:hint="cs"/>
          <w:rtl/>
        </w:rPr>
      </w:pPr>
    </w:p>
    <w:p w14:paraId="532A63C6" w14:textId="77777777" w:rsidR="00000000" w:rsidRDefault="001C3AAC">
      <w:pPr>
        <w:pStyle w:val="SpeakerCon"/>
        <w:rPr>
          <w:rtl/>
        </w:rPr>
      </w:pPr>
      <w:bookmarkStart w:id="524" w:name="FS000000542T21_07_2003_22_34_53C"/>
      <w:bookmarkEnd w:id="524"/>
      <w:r>
        <w:rPr>
          <w:rtl/>
        </w:rPr>
        <w:t>עסאם מח'ול (חד"ש-תע"ל):</w:t>
      </w:r>
    </w:p>
    <w:p w14:paraId="1C429114" w14:textId="77777777" w:rsidR="00000000" w:rsidRDefault="001C3AAC">
      <w:pPr>
        <w:pStyle w:val="a"/>
        <w:rPr>
          <w:rtl/>
        </w:rPr>
      </w:pPr>
    </w:p>
    <w:p w14:paraId="40C46031" w14:textId="77777777" w:rsidR="00000000" w:rsidRDefault="001C3AAC">
      <w:pPr>
        <w:pStyle w:val="a"/>
        <w:rPr>
          <w:rFonts w:hint="cs"/>
          <w:rtl/>
        </w:rPr>
      </w:pPr>
      <w:r>
        <w:rPr>
          <w:rFonts w:hint="cs"/>
          <w:rtl/>
        </w:rPr>
        <w:t xml:space="preserve">אני לא שומע אותך. אולי אתה לא מדבר מהמקום שלך. </w:t>
      </w:r>
    </w:p>
    <w:p w14:paraId="48AB0CEB" w14:textId="77777777" w:rsidR="00000000" w:rsidRDefault="001C3AAC">
      <w:pPr>
        <w:pStyle w:val="a"/>
        <w:ind w:firstLine="0"/>
        <w:rPr>
          <w:rFonts w:hint="cs"/>
          <w:rtl/>
        </w:rPr>
      </w:pPr>
    </w:p>
    <w:p w14:paraId="651B7A65" w14:textId="77777777" w:rsidR="00000000" w:rsidRDefault="001C3AAC">
      <w:pPr>
        <w:pStyle w:val="ad"/>
        <w:rPr>
          <w:rtl/>
        </w:rPr>
      </w:pPr>
      <w:r>
        <w:rPr>
          <w:rtl/>
        </w:rPr>
        <w:t>היו"ר יולי-יואל אדלשטיין:</w:t>
      </w:r>
    </w:p>
    <w:p w14:paraId="6A336B87" w14:textId="77777777" w:rsidR="00000000" w:rsidRDefault="001C3AAC">
      <w:pPr>
        <w:pStyle w:val="a"/>
        <w:rPr>
          <w:rtl/>
        </w:rPr>
      </w:pPr>
    </w:p>
    <w:p w14:paraId="51B0F707" w14:textId="77777777" w:rsidR="00000000" w:rsidRDefault="001C3AAC">
      <w:pPr>
        <w:pStyle w:val="a"/>
        <w:rPr>
          <w:rFonts w:hint="cs"/>
          <w:rtl/>
        </w:rPr>
      </w:pPr>
      <w:r>
        <w:rPr>
          <w:rFonts w:hint="cs"/>
          <w:rtl/>
        </w:rPr>
        <w:t>תודה, חבר הכנסת מח'</w:t>
      </w:r>
      <w:r>
        <w:rPr>
          <w:rFonts w:hint="cs"/>
          <w:rtl/>
        </w:rPr>
        <w:t>ול. חבר הכנסת אחמד טיבי. אחריו - חבר הכנסת ישראל אייכלר, ואחריו - חבר הכנסת אורי אריאל.</w:t>
      </w:r>
    </w:p>
    <w:p w14:paraId="0D01B158" w14:textId="77777777" w:rsidR="00000000" w:rsidRDefault="001C3AAC">
      <w:pPr>
        <w:pStyle w:val="a"/>
        <w:ind w:firstLine="0"/>
        <w:rPr>
          <w:rFonts w:hint="cs"/>
          <w:rtl/>
        </w:rPr>
      </w:pPr>
    </w:p>
    <w:p w14:paraId="14FD42BB" w14:textId="77777777" w:rsidR="00000000" w:rsidRDefault="001C3AAC">
      <w:pPr>
        <w:pStyle w:val="Speaker"/>
        <w:rPr>
          <w:rtl/>
        </w:rPr>
      </w:pPr>
      <w:bookmarkStart w:id="525" w:name="FS000000560T21_07_2003_22_35_27"/>
      <w:bookmarkStart w:id="526" w:name="_Toc46720137"/>
      <w:bookmarkStart w:id="527" w:name="_Toc50257120"/>
      <w:bookmarkEnd w:id="525"/>
      <w:r>
        <w:rPr>
          <w:rFonts w:hint="eastAsia"/>
          <w:rtl/>
        </w:rPr>
        <w:t>אחמד</w:t>
      </w:r>
      <w:r>
        <w:rPr>
          <w:rtl/>
        </w:rPr>
        <w:t xml:space="preserve"> טיבי (חד"ש-תע"ל):</w:t>
      </w:r>
      <w:bookmarkEnd w:id="526"/>
      <w:bookmarkEnd w:id="527"/>
    </w:p>
    <w:p w14:paraId="52F5B788" w14:textId="77777777" w:rsidR="00000000" w:rsidRDefault="001C3AAC">
      <w:pPr>
        <w:pStyle w:val="a"/>
        <w:rPr>
          <w:rFonts w:hint="cs"/>
          <w:rtl/>
        </w:rPr>
      </w:pPr>
    </w:p>
    <w:p w14:paraId="378EADB4" w14:textId="77777777" w:rsidR="00000000" w:rsidRDefault="001C3AAC">
      <w:pPr>
        <w:pStyle w:val="a"/>
        <w:rPr>
          <w:rFonts w:hint="cs"/>
          <w:rtl/>
        </w:rPr>
      </w:pPr>
      <w:r>
        <w:rPr>
          <w:rFonts w:hint="cs"/>
          <w:rtl/>
        </w:rPr>
        <w:t>אדוני היושב-ראש, אין ספק שמדובר בחוק חשוב, חוק שמטרתו תחרות בין ערוצים מסחריים. עמדתי כחבר ועדת הכלכלה היא שיש להציל את ערוץ-10 ולחזק אותו. כמו</w:t>
      </w:r>
      <w:r>
        <w:rPr>
          <w:rFonts w:hint="cs"/>
          <w:rtl/>
        </w:rPr>
        <w:t xml:space="preserve">בן, בלי לפגוע בערוץ-2. אבל התחרות רק תוסיף לצרכן השידורים. מכאן אני רוצה לדבר על השידור הציבורי. יש לחזק את השידור הציבורי. </w:t>
      </w:r>
    </w:p>
    <w:p w14:paraId="77AAAF4C" w14:textId="77777777" w:rsidR="00000000" w:rsidRDefault="001C3AAC">
      <w:pPr>
        <w:pStyle w:val="a"/>
        <w:rPr>
          <w:rFonts w:hint="cs"/>
          <w:rtl/>
        </w:rPr>
      </w:pPr>
    </w:p>
    <w:p w14:paraId="6A13FFCD" w14:textId="77777777" w:rsidR="00000000" w:rsidRDefault="001C3AAC">
      <w:pPr>
        <w:pStyle w:val="a"/>
        <w:rPr>
          <w:rFonts w:hint="cs"/>
          <w:rtl/>
        </w:rPr>
      </w:pPr>
      <w:r>
        <w:rPr>
          <w:rFonts w:hint="cs"/>
          <w:rtl/>
        </w:rPr>
        <w:t xml:space="preserve">יש לי הרבה ביקורת על השידורים בעברית, למשל, על ערוץ-1, על רשת ב', אבל הדברים הם הרבה יותר חמורים, עד כדי עבירה על החוק, במה שקשור </w:t>
      </w:r>
      <w:r>
        <w:rPr>
          <w:rFonts w:hint="cs"/>
          <w:rtl/>
        </w:rPr>
        <w:t xml:space="preserve">לשידורים בערבית, הרדיו בערבית, הטלוויזיה בערבית. אתם יודעים, רבותי חברי הכנסת, שזה שנתיים אף לא חבר כנסת ערבי אחד רואיין בשידור ישיר, לא בטלוויזיה בערבית ולא ברדיו בערבית. והדברים האלה עוברים ככה. </w:t>
      </w:r>
    </w:p>
    <w:p w14:paraId="1C494BCB" w14:textId="77777777" w:rsidR="00000000" w:rsidRDefault="001C3AAC">
      <w:pPr>
        <w:pStyle w:val="a"/>
        <w:rPr>
          <w:rFonts w:hint="cs"/>
          <w:rtl/>
        </w:rPr>
      </w:pPr>
      <w:r>
        <w:rPr>
          <w:rFonts w:hint="cs"/>
          <w:rtl/>
        </w:rPr>
        <w:t xml:space="preserve"> </w:t>
      </w:r>
    </w:p>
    <w:p w14:paraId="42ED68F0" w14:textId="77777777" w:rsidR="00000000" w:rsidRDefault="001C3AAC">
      <w:pPr>
        <w:pStyle w:val="a"/>
        <w:rPr>
          <w:rFonts w:hint="cs"/>
          <w:b/>
          <w:bCs/>
          <w:rtl/>
        </w:rPr>
      </w:pPr>
      <w:r>
        <w:rPr>
          <w:rFonts w:hint="cs"/>
          <w:b/>
          <w:bCs/>
          <w:rtl/>
        </w:rPr>
        <w:tab/>
      </w:r>
      <w:bookmarkStart w:id="528" w:name="_Toc46720138"/>
      <w:bookmarkStart w:id="529" w:name="_Toc50257121"/>
      <w:r>
        <w:rPr>
          <w:rFonts w:hint="cs"/>
          <w:rtl/>
        </w:rPr>
        <w:t>אני חושב שמדובר בעבירה על החוק.</w:t>
      </w:r>
      <w:bookmarkEnd w:id="528"/>
      <w:bookmarkEnd w:id="529"/>
    </w:p>
    <w:p w14:paraId="28DF8FE3" w14:textId="77777777" w:rsidR="00000000" w:rsidRDefault="001C3AAC">
      <w:pPr>
        <w:pStyle w:val="a"/>
        <w:rPr>
          <w:rFonts w:hint="cs"/>
          <w:rtl/>
        </w:rPr>
      </w:pPr>
    </w:p>
    <w:p w14:paraId="239FC2FF" w14:textId="77777777" w:rsidR="00000000" w:rsidRDefault="001C3AAC">
      <w:pPr>
        <w:pStyle w:val="ac"/>
        <w:rPr>
          <w:rtl/>
        </w:rPr>
      </w:pPr>
      <w:r>
        <w:rPr>
          <w:rtl/>
        </w:rPr>
        <w:t>יוסי שריד (מרצ):</w:t>
      </w:r>
    </w:p>
    <w:p w14:paraId="430867B6" w14:textId="77777777" w:rsidR="00000000" w:rsidRDefault="001C3AAC">
      <w:pPr>
        <w:pStyle w:val="a"/>
        <w:rPr>
          <w:rtl/>
        </w:rPr>
      </w:pPr>
    </w:p>
    <w:p w14:paraId="347F7800" w14:textId="77777777" w:rsidR="00000000" w:rsidRDefault="001C3AAC">
      <w:pPr>
        <w:pStyle w:val="a"/>
        <w:rPr>
          <w:rFonts w:hint="cs"/>
          <w:rtl/>
        </w:rPr>
      </w:pPr>
      <w:r>
        <w:rPr>
          <w:rFonts w:hint="cs"/>
          <w:rtl/>
        </w:rPr>
        <w:t>גם ל</w:t>
      </w:r>
      <w:r>
        <w:rPr>
          <w:rFonts w:hint="cs"/>
          <w:rtl/>
        </w:rPr>
        <w:t>א חברי כנסת יהודים.</w:t>
      </w:r>
    </w:p>
    <w:p w14:paraId="192B6B66" w14:textId="77777777" w:rsidR="00000000" w:rsidRDefault="001C3AAC">
      <w:pPr>
        <w:pStyle w:val="a"/>
        <w:rPr>
          <w:rFonts w:hint="cs"/>
          <w:rtl/>
        </w:rPr>
      </w:pPr>
    </w:p>
    <w:p w14:paraId="31C3E1E7" w14:textId="77777777" w:rsidR="00000000" w:rsidRDefault="001C3AAC">
      <w:pPr>
        <w:pStyle w:val="SpeakerCon"/>
        <w:rPr>
          <w:rtl/>
        </w:rPr>
      </w:pPr>
      <w:bookmarkStart w:id="530" w:name="FS000000560T21_07_2003_22_14_11C"/>
      <w:bookmarkEnd w:id="530"/>
      <w:r>
        <w:rPr>
          <w:rtl/>
        </w:rPr>
        <w:t>אחמד טיבי (חד"ש-תע"ל):</w:t>
      </w:r>
    </w:p>
    <w:p w14:paraId="42BE1716" w14:textId="77777777" w:rsidR="00000000" w:rsidRDefault="001C3AAC">
      <w:pPr>
        <w:pStyle w:val="a"/>
        <w:rPr>
          <w:rtl/>
        </w:rPr>
      </w:pPr>
    </w:p>
    <w:p w14:paraId="11887B5D" w14:textId="77777777" w:rsidR="00000000" w:rsidRDefault="001C3AAC">
      <w:pPr>
        <w:pStyle w:val="a"/>
        <w:rPr>
          <w:rFonts w:hint="cs"/>
          <w:rtl/>
        </w:rPr>
      </w:pPr>
      <w:r>
        <w:rPr>
          <w:rFonts w:hint="cs"/>
          <w:rtl/>
        </w:rPr>
        <w:t>האמת היא - לומר לך את האמת - חברי הכנסת הערבים יכולים לחיות בלי השידורים האלה, אבל אני מדבר אפילו על מראית עין של כבוד לחוק, למסמך-נקדי. מפחדים לראיין את חברי הכנסת הערבים בשידור ישיר, אבל אני פותח את "אל-ג'זירה</w:t>
      </w:r>
      <w:r>
        <w:rPr>
          <w:rFonts w:hint="cs"/>
          <w:rtl/>
        </w:rPr>
        <w:t xml:space="preserve">", רואה את גדעון עזרא; עובר ל"אבו-דאבי", רואה את מגלי והבה; עובר ל"אל-ערביה", שוב גדעון עזרא - כולם בשידור ישיר. עובר </w:t>
      </w:r>
      <w:r>
        <w:rPr>
          <w:rtl/>
        </w:rPr>
        <w:br/>
      </w:r>
      <w:r>
        <w:rPr>
          <w:rFonts w:hint="cs"/>
          <w:rtl/>
        </w:rPr>
        <w:t>ל-</w:t>
      </w:r>
      <w:r>
        <w:rPr>
          <w:rFonts w:hint="cs"/>
        </w:rPr>
        <w:t>ANN</w:t>
      </w:r>
      <w:r>
        <w:rPr>
          <w:rFonts w:hint="cs"/>
          <w:rtl/>
        </w:rPr>
        <w:t>, אומרים: עוד לא השגנו את גדעון עזרא.</w:t>
      </w:r>
    </w:p>
    <w:p w14:paraId="3BF1667E" w14:textId="77777777" w:rsidR="00000000" w:rsidRDefault="001C3AAC">
      <w:pPr>
        <w:pStyle w:val="ac"/>
        <w:rPr>
          <w:rtl/>
        </w:rPr>
      </w:pPr>
      <w:r>
        <w:rPr>
          <w:rtl/>
        </w:rPr>
        <w:br/>
        <w:t>מגלי והבה (הליכוד):</w:t>
      </w:r>
    </w:p>
    <w:p w14:paraId="36F5C318" w14:textId="77777777" w:rsidR="00000000" w:rsidRDefault="001C3AAC">
      <w:pPr>
        <w:pStyle w:val="a"/>
        <w:rPr>
          <w:rtl/>
        </w:rPr>
      </w:pPr>
    </w:p>
    <w:p w14:paraId="0D4A48F6" w14:textId="77777777" w:rsidR="00000000" w:rsidRDefault="001C3AAC">
      <w:pPr>
        <w:pStyle w:val="a"/>
        <w:rPr>
          <w:rFonts w:hint="cs"/>
          <w:rtl/>
        </w:rPr>
      </w:pPr>
      <w:r>
        <w:rPr>
          <w:rFonts w:hint="cs"/>
          <w:rtl/>
        </w:rPr>
        <w:t xml:space="preserve">לא רוצים לראיין אותך. </w:t>
      </w:r>
    </w:p>
    <w:p w14:paraId="75DDC5A7" w14:textId="77777777" w:rsidR="00000000" w:rsidRDefault="001C3AAC">
      <w:pPr>
        <w:pStyle w:val="SpeakerCon"/>
        <w:rPr>
          <w:rtl/>
        </w:rPr>
      </w:pPr>
      <w:r>
        <w:rPr>
          <w:rtl/>
        </w:rPr>
        <w:br/>
      </w:r>
      <w:bookmarkStart w:id="531" w:name="FS000000560T21_07_2003_22_27_39C"/>
      <w:bookmarkEnd w:id="531"/>
      <w:r>
        <w:rPr>
          <w:rtl/>
        </w:rPr>
        <w:t>אחמד טיבי (חד"ש-תע"ל):</w:t>
      </w:r>
    </w:p>
    <w:p w14:paraId="57F49206" w14:textId="77777777" w:rsidR="00000000" w:rsidRDefault="001C3AAC">
      <w:pPr>
        <w:pStyle w:val="a"/>
        <w:rPr>
          <w:rtl/>
        </w:rPr>
      </w:pPr>
    </w:p>
    <w:p w14:paraId="5C92E1D8" w14:textId="77777777" w:rsidR="00000000" w:rsidRDefault="001C3AAC">
      <w:pPr>
        <w:pStyle w:val="a"/>
        <w:rPr>
          <w:rFonts w:hint="cs"/>
          <w:rtl/>
        </w:rPr>
      </w:pPr>
      <w:r>
        <w:rPr>
          <w:rFonts w:hint="cs"/>
          <w:rtl/>
        </w:rPr>
        <w:t>לא, לא. ב"אל-ג'זירה", "א</w:t>
      </w:r>
      <w:r>
        <w:rPr>
          <w:rFonts w:hint="cs"/>
          <w:rtl/>
        </w:rPr>
        <w:t xml:space="preserve">בו-דאבי", תודה לאל - בגלל זה אני יכול לשבת בשקט </w:t>
      </w:r>
      <w:r>
        <w:rPr>
          <w:rtl/>
        </w:rPr>
        <w:t>–</w:t>
      </w:r>
      <w:r>
        <w:rPr>
          <w:rFonts w:hint="cs"/>
          <w:rtl/>
        </w:rPr>
        <w:t xml:space="preserve"> חברי הכנסת הערבים - טוב שיש התחנות הערביות. </w:t>
      </w:r>
    </w:p>
    <w:p w14:paraId="09EF0A5E" w14:textId="77777777" w:rsidR="00000000" w:rsidRDefault="001C3AAC">
      <w:pPr>
        <w:pStyle w:val="ad"/>
        <w:rPr>
          <w:rtl/>
        </w:rPr>
      </w:pPr>
      <w:r>
        <w:rPr>
          <w:rtl/>
        </w:rPr>
        <w:br/>
        <w:t>היו"ר יולי-יואל אדלשטיין:</w:t>
      </w:r>
    </w:p>
    <w:p w14:paraId="326D6508" w14:textId="77777777" w:rsidR="00000000" w:rsidRDefault="001C3AAC">
      <w:pPr>
        <w:pStyle w:val="a"/>
        <w:rPr>
          <w:rtl/>
        </w:rPr>
      </w:pPr>
    </w:p>
    <w:p w14:paraId="29C9B62E" w14:textId="77777777" w:rsidR="00000000" w:rsidRDefault="001C3AAC">
      <w:pPr>
        <w:pStyle w:val="a"/>
        <w:rPr>
          <w:rFonts w:hint="cs"/>
          <w:rtl/>
        </w:rPr>
      </w:pPr>
      <w:r>
        <w:rPr>
          <w:rFonts w:hint="cs"/>
          <w:rtl/>
        </w:rPr>
        <w:t>חבר הכנסת טיבי.</w:t>
      </w:r>
    </w:p>
    <w:p w14:paraId="3A5EC71F" w14:textId="77777777" w:rsidR="00000000" w:rsidRDefault="001C3AAC">
      <w:pPr>
        <w:pStyle w:val="SpeakerCon"/>
        <w:rPr>
          <w:rtl/>
        </w:rPr>
      </w:pPr>
      <w:r>
        <w:rPr>
          <w:rtl/>
        </w:rPr>
        <w:br/>
      </w:r>
      <w:bookmarkStart w:id="532" w:name="FS000000560T21_07_2003_22_28_35C"/>
      <w:bookmarkEnd w:id="532"/>
      <w:r>
        <w:rPr>
          <w:rtl/>
        </w:rPr>
        <w:t>אחמד טיבי (חד"ש-תע"ל):</w:t>
      </w:r>
    </w:p>
    <w:p w14:paraId="6109C3E1" w14:textId="77777777" w:rsidR="00000000" w:rsidRDefault="001C3AAC">
      <w:pPr>
        <w:pStyle w:val="a"/>
        <w:rPr>
          <w:rtl/>
        </w:rPr>
      </w:pPr>
    </w:p>
    <w:p w14:paraId="4EAC83DA" w14:textId="77777777" w:rsidR="00000000" w:rsidRDefault="001C3AAC">
      <w:pPr>
        <w:pStyle w:val="a"/>
        <w:rPr>
          <w:rFonts w:hint="cs"/>
          <w:rtl/>
        </w:rPr>
      </w:pPr>
      <w:r>
        <w:rPr>
          <w:rFonts w:hint="cs"/>
          <w:rtl/>
        </w:rPr>
        <w:t>הן מסייעות לחברי הכנסת הערבים ליצור קשר עם הציבור שלנו כאן בתוך מדינת ישראל, כאשר האמצעי הזה</w:t>
      </w:r>
      <w:r>
        <w:rPr>
          <w:rFonts w:hint="cs"/>
          <w:rtl/>
        </w:rPr>
        <w:t xml:space="preserve"> נמנע מחברי הכנסת הערבים בשידור הציבורי - בניגוד לחוק. בניגוד לחוק. </w:t>
      </w:r>
    </w:p>
    <w:p w14:paraId="4B4B185D" w14:textId="77777777" w:rsidR="00000000" w:rsidRDefault="001C3AAC">
      <w:pPr>
        <w:pStyle w:val="a"/>
        <w:rPr>
          <w:rFonts w:hint="cs"/>
          <w:rtl/>
        </w:rPr>
      </w:pPr>
    </w:p>
    <w:p w14:paraId="1AF27D48" w14:textId="77777777" w:rsidR="00000000" w:rsidRDefault="001C3AAC">
      <w:pPr>
        <w:pStyle w:val="a"/>
        <w:rPr>
          <w:rFonts w:hint="cs"/>
          <w:rtl/>
        </w:rPr>
      </w:pPr>
      <w:r>
        <w:rPr>
          <w:rFonts w:hint="cs"/>
          <w:rtl/>
        </w:rPr>
        <w:t xml:space="preserve">אני יודע על עורך אחד שננזף מפני שהוא אירח אותי באולפן. ננזף. חייך, איוב. ננזף. אני יודע על מגישת חדשות בעברית שגם כן ננזפה לפני שנה וחצי מפני שאירחה אותי במהדורת הצהריים - בעברית. </w:t>
      </w:r>
    </w:p>
    <w:p w14:paraId="63BCF04C" w14:textId="77777777" w:rsidR="00000000" w:rsidRDefault="001C3AAC">
      <w:pPr>
        <w:pStyle w:val="ac"/>
        <w:rPr>
          <w:rtl/>
        </w:rPr>
      </w:pPr>
      <w:r>
        <w:rPr>
          <w:rtl/>
        </w:rPr>
        <w:br/>
        <w:t>יחיא</w:t>
      </w:r>
      <w:r>
        <w:rPr>
          <w:rtl/>
        </w:rPr>
        <w:t>ל חזן (הליכוד):</w:t>
      </w:r>
    </w:p>
    <w:p w14:paraId="625B75D7" w14:textId="77777777" w:rsidR="00000000" w:rsidRDefault="001C3AAC">
      <w:pPr>
        <w:pStyle w:val="a"/>
        <w:rPr>
          <w:rtl/>
        </w:rPr>
      </w:pPr>
    </w:p>
    <w:p w14:paraId="69C497F6" w14:textId="77777777" w:rsidR="00000000" w:rsidRDefault="001C3AAC">
      <w:pPr>
        <w:pStyle w:val="a"/>
        <w:rPr>
          <w:rFonts w:hint="cs"/>
          <w:rtl/>
        </w:rPr>
      </w:pPr>
      <w:r>
        <w:rPr>
          <w:rFonts w:hint="cs"/>
          <w:rtl/>
        </w:rPr>
        <w:t>- - -</w:t>
      </w:r>
    </w:p>
    <w:p w14:paraId="3606B6EC" w14:textId="77777777" w:rsidR="00000000" w:rsidRDefault="001C3AAC">
      <w:pPr>
        <w:pStyle w:val="ad"/>
        <w:rPr>
          <w:rtl/>
        </w:rPr>
      </w:pPr>
      <w:r>
        <w:rPr>
          <w:rtl/>
        </w:rPr>
        <w:br/>
      </w:r>
      <w:r>
        <w:rPr>
          <w:rFonts w:hint="cs"/>
          <w:rtl/>
        </w:rPr>
        <w:br/>
      </w:r>
      <w:r>
        <w:rPr>
          <w:rtl/>
        </w:rPr>
        <w:br/>
        <w:t>היו"ר יולי-יואל אדלשטיין:</w:t>
      </w:r>
    </w:p>
    <w:p w14:paraId="3AA44D8F" w14:textId="77777777" w:rsidR="00000000" w:rsidRDefault="001C3AAC">
      <w:pPr>
        <w:pStyle w:val="a"/>
        <w:rPr>
          <w:rtl/>
        </w:rPr>
      </w:pPr>
    </w:p>
    <w:p w14:paraId="4C4027E9" w14:textId="77777777" w:rsidR="00000000" w:rsidRDefault="001C3AAC">
      <w:pPr>
        <w:pStyle w:val="a"/>
        <w:rPr>
          <w:rFonts w:hint="cs"/>
          <w:rtl/>
        </w:rPr>
      </w:pPr>
      <w:r>
        <w:rPr>
          <w:rFonts w:hint="cs"/>
          <w:rtl/>
        </w:rPr>
        <w:t>אבקש לסיים.</w:t>
      </w:r>
    </w:p>
    <w:p w14:paraId="544801FD" w14:textId="77777777" w:rsidR="00000000" w:rsidRDefault="001C3AAC">
      <w:pPr>
        <w:pStyle w:val="SpeakerCon"/>
        <w:rPr>
          <w:rtl/>
        </w:rPr>
      </w:pPr>
      <w:r>
        <w:rPr>
          <w:rtl/>
        </w:rPr>
        <w:br/>
      </w:r>
      <w:bookmarkStart w:id="533" w:name="FS000000560T21_07_2003_22_30_24C"/>
      <w:bookmarkEnd w:id="533"/>
      <w:r>
        <w:rPr>
          <w:rtl/>
        </w:rPr>
        <w:t>אחמד טיבי (חד"ש-תע"ל):</w:t>
      </w:r>
    </w:p>
    <w:p w14:paraId="698139C6" w14:textId="77777777" w:rsidR="00000000" w:rsidRDefault="001C3AAC">
      <w:pPr>
        <w:pStyle w:val="a"/>
        <w:rPr>
          <w:rtl/>
        </w:rPr>
      </w:pPr>
    </w:p>
    <w:p w14:paraId="1D924C3B" w14:textId="77777777" w:rsidR="00000000" w:rsidRDefault="001C3AAC">
      <w:pPr>
        <w:pStyle w:val="a"/>
        <w:rPr>
          <w:rFonts w:hint="cs"/>
          <w:rtl/>
        </w:rPr>
      </w:pPr>
      <w:r>
        <w:rPr>
          <w:rFonts w:hint="cs"/>
          <w:rtl/>
        </w:rPr>
        <w:t xml:space="preserve">אבל, אני שייך לאלה שלא מבקשים להתראיין. רוצים לראיין אותי - מה טוב; לא רוצים - הם מפסידים. </w:t>
      </w:r>
    </w:p>
    <w:p w14:paraId="10832B1C" w14:textId="77777777" w:rsidR="00000000" w:rsidRDefault="001C3AAC">
      <w:pPr>
        <w:pStyle w:val="a"/>
        <w:rPr>
          <w:rFonts w:hint="cs"/>
          <w:rtl/>
        </w:rPr>
      </w:pPr>
    </w:p>
    <w:p w14:paraId="13198314" w14:textId="77777777" w:rsidR="00000000" w:rsidRDefault="001C3AAC">
      <w:pPr>
        <w:pStyle w:val="a"/>
        <w:rPr>
          <w:rFonts w:hint="cs"/>
          <w:rtl/>
        </w:rPr>
      </w:pPr>
      <w:r>
        <w:rPr>
          <w:rFonts w:hint="cs"/>
          <w:rtl/>
        </w:rPr>
        <w:t>ולכן, יש כאן עבירה על החוק, אפילו זה לא עניין של חלוקה בין ימין ושמאל. זה</w:t>
      </w:r>
      <w:r>
        <w:rPr>
          <w:rFonts w:hint="cs"/>
          <w:rtl/>
        </w:rPr>
        <w:t xml:space="preserve"> בניגוד למסמך-נקדי. יש מסמך-נקדי - - -</w:t>
      </w:r>
    </w:p>
    <w:p w14:paraId="54C648B1" w14:textId="77777777" w:rsidR="00000000" w:rsidRDefault="001C3AAC">
      <w:pPr>
        <w:pStyle w:val="ad"/>
        <w:rPr>
          <w:rtl/>
        </w:rPr>
      </w:pPr>
      <w:r>
        <w:rPr>
          <w:rtl/>
        </w:rPr>
        <w:br/>
        <w:t>היו"ר יולי-יואל אדלשטיין:</w:t>
      </w:r>
    </w:p>
    <w:p w14:paraId="55DF9181" w14:textId="77777777" w:rsidR="00000000" w:rsidRDefault="001C3AAC">
      <w:pPr>
        <w:pStyle w:val="a"/>
        <w:rPr>
          <w:rtl/>
        </w:rPr>
      </w:pPr>
    </w:p>
    <w:p w14:paraId="7CDDEE95" w14:textId="77777777" w:rsidR="00000000" w:rsidRDefault="001C3AAC">
      <w:pPr>
        <w:pStyle w:val="a"/>
        <w:rPr>
          <w:rFonts w:hint="cs"/>
          <w:rtl/>
        </w:rPr>
      </w:pPr>
      <w:r>
        <w:rPr>
          <w:rFonts w:hint="cs"/>
          <w:rtl/>
        </w:rPr>
        <w:t>תודה.</w:t>
      </w:r>
    </w:p>
    <w:p w14:paraId="6916B978" w14:textId="77777777" w:rsidR="00000000" w:rsidRDefault="001C3AAC">
      <w:pPr>
        <w:pStyle w:val="SpeakerCon"/>
        <w:rPr>
          <w:rtl/>
        </w:rPr>
      </w:pPr>
      <w:r>
        <w:rPr>
          <w:rtl/>
        </w:rPr>
        <w:br/>
      </w:r>
      <w:bookmarkStart w:id="534" w:name="FS000000560T21_07_2003_22_31_27C"/>
      <w:bookmarkEnd w:id="534"/>
      <w:r>
        <w:rPr>
          <w:rtl/>
        </w:rPr>
        <w:t>אחמד טיבי (חד"ש-תע"ל):</w:t>
      </w:r>
    </w:p>
    <w:p w14:paraId="27D62DCD" w14:textId="77777777" w:rsidR="00000000" w:rsidRDefault="001C3AAC">
      <w:pPr>
        <w:pStyle w:val="a"/>
        <w:rPr>
          <w:rtl/>
        </w:rPr>
      </w:pPr>
    </w:p>
    <w:p w14:paraId="5EA7D8F4" w14:textId="77777777" w:rsidR="00000000" w:rsidRDefault="001C3AAC">
      <w:pPr>
        <w:pStyle w:val="a"/>
        <w:rPr>
          <w:rFonts w:hint="cs"/>
          <w:rtl/>
        </w:rPr>
      </w:pPr>
      <w:r>
        <w:rPr>
          <w:rFonts w:hint="cs"/>
          <w:rtl/>
        </w:rPr>
        <w:t xml:space="preserve">- - - אפילו איזונים אין. האיזון הקדוש. אין קדוש ואין כלום. </w:t>
      </w:r>
    </w:p>
    <w:p w14:paraId="683AED6B" w14:textId="77777777" w:rsidR="00000000" w:rsidRDefault="001C3AAC">
      <w:pPr>
        <w:pStyle w:val="ad"/>
        <w:rPr>
          <w:rtl/>
        </w:rPr>
      </w:pPr>
      <w:r>
        <w:rPr>
          <w:rtl/>
        </w:rPr>
        <w:br/>
        <w:t>היו"ר יולי-יואל אדלשטיין:</w:t>
      </w:r>
    </w:p>
    <w:p w14:paraId="37B3077A" w14:textId="77777777" w:rsidR="00000000" w:rsidRDefault="001C3AAC">
      <w:pPr>
        <w:pStyle w:val="a"/>
        <w:rPr>
          <w:rtl/>
        </w:rPr>
      </w:pPr>
    </w:p>
    <w:p w14:paraId="6A32927C" w14:textId="77777777" w:rsidR="00000000" w:rsidRDefault="001C3AAC">
      <w:pPr>
        <w:pStyle w:val="a"/>
        <w:rPr>
          <w:rFonts w:hint="cs"/>
          <w:rtl/>
        </w:rPr>
      </w:pPr>
      <w:r>
        <w:rPr>
          <w:rFonts w:hint="cs"/>
          <w:rtl/>
        </w:rPr>
        <w:t xml:space="preserve">תודה רבה, חבר הכנסת טיבי. </w:t>
      </w:r>
    </w:p>
    <w:p w14:paraId="312A7D9C" w14:textId="77777777" w:rsidR="00000000" w:rsidRDefault="001C3AAC">
      <w:pPr>
        <w:pStyle w:val="ac"/>
        <w:rPr>
          <w:rtl/>
        </w:rPr>
      </w:pPr>
      <w:r>
        <w:rPr>
          <w:rtl/>
        </w:rPr>
        <w:br/>
        <w:t>אבשלום וילן (מרצ):</w:t>
      </w:r>
    </w:p>
    <w:p w14:paraId="462185FD" w14:textId="77777777" w:rsidR="00000000" w:rsidRDefault="001C3AAC">
      <w:pPr>
        <w:pStyle w:val="a"/>
        <w:rPr>
          <w:rtl/>
        </w:rPr>
      </w:pPr>
    </w:p>
    <w:p w14:paraId="0F1E1D38" w14:textId="77777777" w:rsidR="00000000" w:rsidRDefault="001C3AAC">
      <w:pPr>
        <w:pStyle w:val="a"/>
        <w:rPr>
          <w:rFonts w:hint="cs"/>
          <w:rtl/>
        </w:rPr>
      </w:pPr>
      <w:r>
        <w:rPr>
          <w:rFonts w:hint="cs"/>
          <w:rtl/>
        </w:rPr>
        <w:t xml:space="preserve">יש גדעון עזרא. </w:t>
      </w:r>
    </w:p>
    <w:p w14:paraId="1153ACD0" w14:textId="77777777" w:rsidR="00000000" w:rsidRDefault="001C3AAC">
      <w:pPr>
        <w:pStyle w:val="SpeakerCon"/>
        <w:rPr>
          <w:rtl/>
        </w:rPr>
      </w:pPr>
      <w:r>
        <w:rPr>
          <w:rtl/>
        </w:rPr>
        <w:br/>
      </w:r>
      <w:bookmarkStart w:id="535" w:name="FS000000560T21_07_2003_22_32_15C"/>
      <w:bookmarkEnd w:id="535"/>
      <w:r>
        <w:rPr>
          <w:rtl/>
        </w:rPr>
        <w:t xml:space="preserve">אחמד </w:t>
      </w:r>
      <w:r>
        <w:rPr>
          <w:rtl/>
        </w:rPr>
        <w:t>טיבי (חד"ש-תע"ל):</w:t>
      </w:r>
    </w:p>
    <w:p w14:paraId="52195545" w14:textId="77777777" w:rsidR="00000000" w:rsidRDefault="001C3AAC">
      <w:pPr>
        <w:pStyle w:val="a"/>
        <w:rPr>
          <w:rtl/>
        </w:rPr>
      </w:pPr>
    </w:p>
    <w:p w14:paraId="30E90A44" w14:textId="77777777" w:rsidR="00000000" w:rsidRDefault="001C3AAC">
      <w:pPr>
        <w:pStyle w:val="a"/>
        <w:rPr>
          <w:rFonts w:hint="cs"/>
          <w:rtl/>
        </w:rPr>
      </w:pPr>
      <w:r>
        <w:rPr>
          <w:rFonts w:hint="cs"/>
          <w:rtl/>
        </w:rPr>
        <w:t>ו"אל-ג'זירה" ממשיכה לראיין את גדעון עזרא - -</w:t>
      </w:r>
    </w:p>
    <w:p w14:paraId="773B9024" w14:textId="77777777" w:rsidR="00000000" w:rsidRDefault="001C3AAC">
      <w:pPr>
        <w:pStyle w:val="ad"/>
        <w:rPr>
          <w:rtl/>
        </w:rPr>
      </w:pPr>
      <w:r>
        <w:rPr>
          <w:rtl/>
        </w:rPr>
        <w:br/>
        <w:t>היו"ר יולי-יואל אדלשטיין:</w:t>
      </w:r>
    </w:p>
    <w:p w14:paraId="4315B32F" w14:textId="77777777" w:rsidR="00000000" w:rsidRDefault="001C3AAC">
      <w:pPr>
        <w:pStyle w:val="a"/>
        <w:rPr>
          <w:rtl/>
        </w:rPr>
      </w:pPr>
    </w:p>
    <w:p w14:paraId="3287E086" w14:textId="77777777" w:rsidR="00000000" w:rsidRDefault="001C3AAC">
      <w:pPr>
        <w:pStyle w:val="a"/>
        <w:rPr>
          <w:rFonts w:hint="cs"/>
          <w:rtl/>
        </w:rPr>
      </w:pPr>
      <w:r>
        <w:rPr>
          <w:rFonts w:hint="cs"/>
          <w:rtl/>
        </w:rPr>
        <w:t xml:space="preserve">תודה רבה, חבר הכנסת טיבי. </w:t>
      </w:r>
    </w:p>
    <w:p w14:paraId="21BD5557" w14:textId="77777777" w:rsidR="00000000" w:rsidRDefault="001C3AAC">
      <w:pPr>
        <w:pStyle w:val="SpeakerCon"/>
        <w:rPr>
          <w:rtl/>
        </w:rPr>
      </w:pPr>
      <w:r>
        <w:rPr>
          <w:rtl/>
        </w:rPr>
        <w:br/>
      </w:r>
      <w:bookmarkStart w:id="536" w:name="FS000000560T21_07_2003_22_32_43C"/>
      <w:bookmarkEnd w:id="536"/>
      <w:r>
        <w:rPr>
          <w:rtl/>
        </w:rPr>
        <w:t>אחמד טיבי (חד"ש-תע"ל):</w:t>
      </w:r>
    </w:p>
    <w:p w14:paraId="777FAA37" w14:textId="77777777" w:rsidR="00000000" w:rsidRDefault="001C3AAC">
      <w:pPr>
        <w:pStyle w:val="a"/>
        <w:rPr>
          <w:rtl/>
        </w:rPr>
      </w:pPr>
    </w:p>
    <w:p w14:paraId="77B20859" w14:textId="77777777" w:rsidR="00000000" w:rsidRDefault="001C3AAC">
      <w:pPr>
        <w:pStyle w:val="a"/>
        <w:rPr>
          <w:rFonts w:hint="cs"/>
          <w:rtl/>
        </w:rPr>
      </w:pPr>
      <w:r>
        <w:rPr>
          <w:rFonts w:hint="cs"/>
          <w:rtl/>
        </w:rPr>
        <w:t>- -  וממשיכה לראיין לא רק את גדעון עזרא - ובנושא הזה אני מסיים - מראיינת את כל ה"ערביסטים" של הרדיו בערבית והטלו</w:t>
      </w:r>
      <w:r>
        <w:rPr>
          <w:rFonts w:hint="cs"/>
          <w:rtl/>
        </w:rPr>
        <w:t>ויזיה בערבית. כולם עולים, כל הכתבים לענייני ערבים הפכו להיות פרשנים - פעם של החברה הישראלית, פעם של החברה הפלסטינית - והחגיגה התקשורתית בעולם הערבי ממשיכה - אגב, משטרי מדינות ערב לא נפלו בגלל הראיונות, לא עם גדעון עזרא ולא עם ה"ערביסטים" של רשות השידור.</w:t>
      </w:r>
    </w:p>
    <w:p w14:paraId="03F72EA7" w14:textId="77777777" w:rsidR="00000000" w:rsidRDefault="001C3AAC">
      <w:pPr>
        <w:pStyle w:val="ad"/>
        <w:rPr>
          <w:rtl/>
        </w:rPr>
      </w:pPr>
      <w:r>
        <w:rPr>
          <w:rtl/>
        </w:rPr>
        <w:br/>
        <w:t>ה</w:t>
      </w:r>
      <w:r>
        <w:rPr>
          <w:rtl/>
        </w:rPr>
        <w:t>יו"ר יולי-יואל אדלשטיין:</w:t>
      </w:r>
    </w:p>
    <w:p w14:paraId="3CC57AEF" w14:textId="77777777" w:rsidR="00000000" w:rsidRDefault="001C3AAC">
      <w:pPr>
        <w:pStyle w:val="a"/>
        <w:rPr>
          <w:rtl/>
        </w:rPr>
      </w:pPr>
    </w:p>
    <w:p w14:paraId="7F09FA7D" w14:textId="77777777" w:rsidR="00000000" w:rsidRDefault="001C3AAC">
      <w:pPr>
        <w:pStyle w:val="a"/>
        <w:rPr>
          <w:rFonts w:hint="cs"/>
          <w:rtl/>
        </w:rPr>
      </w:pPr>
      <w:r>
        <w:rPr>
          <w:rFonts w:hint="cs"/>
          <w:rtl/>
        </w:rPr>
        <w:t>תודה רבה לחבר הכנסת אחמד טיבי. אני חושב שהאיזונים - פשוט מראיינים אותך, חבר הכנסת טיבי,  כל כך הרבה בעברית - -</w:t>
      </w:r>
    </w:p>
    <w:p w14:paraId="3CDB7B2E" w14:textId="77777777" w:rsidR="00000000" w:rsidRDefault="001C3AAC">
      <w:pPr>
        <w:pStyle w:val="ac"/>
        <w:rPr>
          <w:rtl/>
        </w:rPr>
      </w:pPr>
      <w:r>
        <w:rPr>
          <w:rtl/>
        </w:rPr>
        <w:br/>
        <w:t>אחמד טיבי (חד"ש-תע"ל):</w:t>
      </w:r>
    </w:p>
    <w:p w14:paraId="4B117199" w14:textId="77777777" w:rsidR="00000000" w:rsidRDefault="001C3AAC">
      <w:pPr>
        <w:pStyle w:val="a"/>
        <w:rPr>
          <w:rtl/>
        </w:rPr>
      </w:pPr>
    </w:p>
    <w:p w14:paraId="773FC4E8" w14:textId="77777777" w:rsidR="00000000" w:rsidRDefault="001C3AAC">
      <w:pPr>
        <w:pStyle w:val="a"/>
        <w:rPr>
          <w:rFonts w:hint="cs"/>
          <w:rtl/>
        </w:rPr>
      </w:pPr>
      <w:r>
        <w:rPr>
          <w:rFonts w:hint="cs"/>
          <w:rtl/>
        </w:rPr>
        <w:t>אין לי טענות נגד "גלי צה"ל".</w:t>
      </w:r>
    </w:p>
    <w:p w14:paraId="6471FFAD" w14:textId="77777777" w:rsidR="00000000" w:rsidRDefault="001C3AAC">
      <w:pPr>
        <w:pStyle w:val="ad"/>
        <w:rPr>
          <w:rtl/>
        </w:rPr>
      </w:pPr>
      <w:r>
        <w:rPr>
          <w:rtl/>
        </w:rPr>
        <w:br/>
        <w:t>היו"ר יולי-יואל אדלשטיין:</w:t>
      </w:r>
    </w:p>
    <w:p w14:paraId="046A7262" w14:textId="77777777" w:rsidR="00000000" w:rsidRDefault="001C3AAC">
      <w:pPr>
        <w:pStyle w:val="a"/>
        <w:rPr>
          <w:rtl/>
        </w:rPr>
      </w:pPr>
    </w:p>
    <w:p w14:paraId="02B2C79D" w14:textId="77777777" w:rsidR="00000000" w:rsidRDefault="001C3AAC">
      <w:pPr>
        <w:pStyle w:val="a"/>
        <w:ind w:left="719" w:firstLine="0"/>
        <w:rPr>
          <w:rFonts w:hint="cs"/>
          <w:rtl/>
        </w:rPr>
      </w:pPr>
      <w:r>
        <w:rPr>
          <w:rFonts w:hint="cs"/>
          <w:rtl/>
        </w:rPr>
        <w:t>- - ש"אל-ג'זירה" מנסים ליצור איזון ול</w:t>
      </w:r>
      <w:r>
        <w:rPr>
          <w:rFonts w:hint="cs"/>
          <w:rtl/>
        </w:rPr>
        <w:t xml:space="preserve">ראיין אחרים בערבית. </w:t>
      </w:r>
    </w:p>
    <w:p w14:paraId="1FA07361" w14:textId="77777777" w:rsidR="00000000" w:rsidRDefault="001C3AAC">
      <w:pPr>
        <w:pStyle w:val="a"/>
        <w:ind w:left="719" w:firstLine="0"/>
        <w:rPr>
          <w:rFonts w:hint="cs"/>
          <w:rtl/>
        </w:rPr>
      </w:pPr>
    </w:p>
    <w:p w14:paraId="6977238F" w14:textId="77777777" w:rsidR="00000000" w:rsidRDefault="001C3AAC">
      <w:pPr>
        <w:pStyle w:val="a"/>
        <w:rPr>
          <w:rFonts w:hint="cs"/>
          <w:rtl/>
        </w:rPr>
      </w:pPr>
      <w:r>
        <w:rPr>
          <w:rFonts w:hint="cs"/>
          <w:rtl/>
        </w:rPr>
        <w:t>חבר הכנסת ישראל אייכלר, בבקשה.</w:t>
      </w:r>
    </w:p>
    <w:p w14:paraId="1A9C1532" w14:textId="77777777" w:rsidR="00000000" w:rsidRDefault="001C3AAC">
      <w:pPr>
        <w:pStyle w:val="ac"/>
        <w:rPr>
          <w:rtl/>
        </w:rPr>
      </w:pPr>
      <w:r>
        <w:rPr>
          <w:rtl/>
        </w:rPr>
        <w:br/>
      </w:r>
      <w:r>
        <w:rPr>
          <w:rFonts w:hint="cs"/>
          <w:rtl/>
        </w:rPr>
        <w:t>ה</w:t>
      </w:r>
      <w:r>
        <w:rPr>
          <w:rtl/>
        </w:rPr>
        <w:t xml:space="preserve">יו"ר </w:t>
      </w:r>
      <w:r>
        <w:rPr>
          <w:rFonts w:hint="cs"/>
          <w:rtl/>
        </w:rPr>
        <w:t>ר</w:t>
      </w:r>
      <w:r>
        <w:rPr>
          <w:rtl/>
        </w:rPr>
        <w:t>אובן ריבלין:</w:t>
      </w:r>
    </w:p>
    <w:p w14:paraId="70E5D662" w14:textId="77777777" w:rsidR="00000000" w:rsidRDefault="001C3AAC">
      <w:pPr>
        <w:pStyle w:val="a"/>
        <w:rPr>
          <w:rtl/>
        </w:rPr>
      </w:pPr>
    </w:p>
    <w:p w14:paraId="3C5E68C9" w14:textId="77777777" w:rsidR="00000000" w:rsidRDefault="001C3AAC">
      <w:pPr>
        <w:pStyle w:val="a"/>
        <w:rPr>
          <w:rFonts w:hint="cs"/>
          <w:rtl/>
        </w:rPr>
      </w:pPr>
      <w:r>
        <w:rPr>
          <w:rFonts w:hint="cs"/>
          <w:rtl/>
        </w:rPr>
        <w:t>קיפחו אותך - - -</w:t>
      </w:r>
    </w:p>
    <w:p w14:paraId="0CE6B22D" w14:textId="77777777" w:rsidR="00000000" w:rsidRDefault="001C3AAC">
      <w:pPr>
        <w:pStyle w:val="ac"/>
        <w:rPr>
          <w:rtl/>
        </w:rPr>
      </w:pPr>
      <w:r>
        <w:rPr>
          <w:rtl/>
        </w:rPr>
        <w:br/>
        <w:t>אחמד טיבי (חד"ש-תע"ל):</w:t>
      </w:r>
    </w:p>
    <w:p w14:paraId="094E22F2" w14:textId="77777777" w:rsidR="00000000" w:rsidRDefault="001C3AAC">
      <w:pPr>
        <w:pStyle w:val="a"/>
        <w:rPr>
          <w:rtl/>
        </w:rPr>
      </w:pPr>
    </w:p>
    <w:p w14:paraId="159F530B" w14:textId="77777777" w:rsidR="00000000" w:rsidRDefault="001C3AAC">
      <w:pPr>
        <w:pStyle w:val="a"/>
        <w:rPr>
          <w:rFonts w:hint="cs"/>
          <w:rtl/>
        </w:rPr>
      </w:pPr>
      <w:r>
        <w:rPr>
          <w:rFonts w:hint="cs"/>
          <w:rtl/>
        </w:rPr>
        <w:t>לא, לא - - -</w:t>
      </w:r>
    </w:p>
    <w:p w14:paraId="1C417828" w14:textId="77777777" w:rsidR="00000000" w:rsidRDefault="001C3AAC">
      <w:pPr>
        <w:pStyle w:val="ad"/>
        <w:rPr>
          <w:rtl/>
        </w:rPr>
      </w:pPr>
      <w:r>
        <w:rPr>
          <w:rtl/>
        </w:rPr>
        <w:br/>
        <w:t>היו"ר יולי-יואל אדלשטיין:</w:t>
      </w:r>
    </w:p>
    <w:p w14:paraId="16AB61FD" w14:textId="77777777" w:rsidR="00000000" w:rsidRDefault="001C3AAC">
      <w:pPr>
        <w:pStyle w:val="a"/>
        <w:rPr>
          <w:rtl/>
        </w:rPr>
      </w:pPr>
    </w:p>
    <w:p w14:paraId="47DAD704" w14:textId="77777777" w:rsidR="00000000" w:rsidRDefault="001C3AAC">
      <w:pPr>
        <w:pStyle w:val="a"/>
        <w:rPr>
          <w:rFonts w:hint="cs"/>
          <w:rtl/>
        </w:rPr>
      </w:pPr>
      <w:r>
        <w:rPr>
          <w:rFonts w:hint="cs"/>
          <w:rtl/>
        </w:rPr>
        <w:t xml:space="preserve">חבר הכנסת אורי אריאל אחריו. אם לא יהיה כאן - חבר הכנסת עזמי בשארה, ואם גם הוא לא יהיה - חבר הכנסת </w:t>
      </w:r>
      <w:r>
        <w:rPr>
          <w:rFonts w:hint="cs"/>
          <w:rtl/>
        </w:rPr>
        <w:t xml:space="preserve">אבשלום וילן. בבקשה, חבר הכנסת אייכלר. כידוע, שלוש דקות לרשותך. </w:t>
      </w:r>
    </w:p>
    <w:p w14:paraId="31777F75" w14:textId="77777777" w:rsidR="00000000" w:rsidRDefault="001C3AAC">
      <w:pPr>
        <w:pStyle w:val="Speaker"/>
        <w:rPr>
          <w:rtl/>
        </w:rPr>
      </w:pPr>
      <w:r>
        <w:rPr>
          <w:rtl/>
        </w:rPr>
        <w:br/>
      </w:r>
      <w:bookmarkStart w:id="537" w:name="FS000001057T21_07_2003_22_37_16"/>
      <w:bookmarkStart w:id="538" w:name="_Toc46720139"/>
      <w:bookmarkStart w:id="539" w:name="_Toc50257122"/>
      <w:bookmarkEnd w:id="537"/>
      <w:r>
        <w:rPr>
          <w:rtl/>
        </w:rPr>
        <w:t>ישראל אייכלר (יהדות התורה):</w:t>
      </w:r>
      <w:bookmarkEnd w:id="538"/>
      <w:bookmarkEnd w:id="539"/>
    </w:p>
    <w:p w14:paraId="50617E86" w14:textId="77777777" w:rsidR="00000000" w:rsidRDefault="001C3AAC">
      <w:pPr>
        <w:pStyle w:val="a"/>
        <w:rPr>
          <w:rtl/>
        </w:rPr>
      </w:pPr>
    </w:p>
    <w:p w14:paraId="473FBE69" w14:textId="77777777" w:rsidR="00000000" w:rsidRDefault="001C3AAC">
      <w:pPr>
        <w:pStyle w:val="a"/>
        <w:rPr>
          <w:rFonts w:hint="cs"/>
          <w:rtl/>
        </w:rPr>
      </w:pPr>
      <w:r>
        <w:rPr>
          <w:rFonts w:hint="cs"/>
          <w:rtl/>
        </w:rPr>
        <w:t xml:space="preserve">תודה. </w:t>
      </w:r>
    </w:p>
    <w:p w14:paraId="737892EA" w14:textId="77777777" w:rsidR="00000000" w:rsidRDefault="001C3AAC">
      <w:pPr>
        <w:pStyle w:val="a"/>
        <w:rPr>
          <w:rFonts w:hint="cs"/>
          <w:rtl/>
        </w:rPr>
      </w:pPr>
    </w:p>
    <w:p w14:paraId="73A913DD" w14:textId="77777777" w:rsidR="00000000" w:rsidRDefault="001C3AAC">
      <w:pPr>
        <w:pStyle w:val="a"/>
        <w:rPr>
          <w:rFonts w:hint="cs"/>
          <w:rtl/>
        </w:rPr>
      </w:pPr>
      <w:r>
        <w:rPr>
          <w:rFonts w:hint="cs"/>
          <w:rtl/>
        </w:rPr>
        <w:t>אדוני היושב-ראש, חברי הכנסת, אני רק רוצה לומר לחבר הכנסת טיבי - אני חשבתי שיש לך מקום פתוח בכל תוכניות הרדיו והטלוויזיה, פגשתי אותך לא פעם אחת שם. חבר הכנ</w:t>
      </w:r>
      <w:r>
        <w:rPr>
          <w:rFonts w:hint="cs"/>
          <w:rtl/>
        </w:rPr>
        <w:t>סת טיבי, פגשתי אותך לא פעם אחת בטלוויזיה וברדיו, וחשבתי - - -</w:t>
      </w:r>
    </w:p>
    <w:p w14:paraId="386C050A" w14:textId="77777777" w:rsidR="00000000" w:rsidRDefault="001C3AAC">
      <w:pPr>
        <w:pStyle w:val="ac"/>
        <w:rPr>
          <w:rtl/>
        </w:rPr>
      </w:pPr>
      <w:r>
        <w:rPr>
          <w:rtl/>
        </w:rPr>
        <w:br/>
        <w:t>אחמד טיבי (חד"ש-תע"ל):</w:t>
      </w:r>
    </w:p>
    <w:p w14:paraId="230A1EEF" w14:textId="77777777" w:rsidR="00000000" w:rsidRDefault="001C3AAC">
      <w:pPr>
        <w:pStyle w:val="a"/>
        <w:rPr>
          <w:rtl/>
        </w:rPr>
      </w:pPr>
    </w:p>
    <w:p w14:paraId="5651898B" w14:textId="77777777" w:rsidR="00000000" w:rsidRDefault="001C3AAC">
      <w:pPr>
        <w:pStyle w:val="a"/>
        <w:rPr>
          <w:rFonts w:hint="cs"/>
          <w:rtl/>
        </w:rPr>
      </w:pPr>
      <w:r>
        <w:rPr>
          <w:rFonts w:hint="cs"/>
          <w:rtl/>
        </w:rPr>
        <w:t>בעברית.</w:t>
      </w:r>
    </w:p>
    <w:p w14:paraId="111687B8" w14:textId="77777777" w:rsidR="00000000" w:rsidRDefault="001C3AAC">
      <w:pPr>
        <w:pStyle w:val="a"/>
        <w:rPr>
          <w:rFonts w:hint="cs"/>
          <w:rtl/>
        </w:rPr>
      </w:pPr>
    </w:p>
    <w:p w14:paraId="286158BD" w14:textId="77777777" w:rsidR="00000000" w:rsidRDefault="001C3AAC">
      <w:pPr>
        <w:pStyle w:val="SpeakerCon"/>
        <w:rPr>
          <w:rtl/>
        </w:rPr>
      </w:pPr>
      <w:bookmarkStart w:id="540" w:name="FS000001057T21_07_2003_22_38_41C"/>
      <w:bookmarkEnd w:id="540"/>
      <w:r>
        <w:rPr>
          <w:rtl/>
        </w:rPr>
        <w:t>ישראל אייכלר (יהדות התורה):</w:t>
      </w:r>
    </w:p>
    <w:p w14:paraId="39961BA9" w14:textId="77777777" w:rsidR="00000000" w:rsidRDefault="001C3AAC">
      <w:pPr>
        <w:pStyle w:val="a"/>
        <w:rPr>
          <w:rtl/>
        </w:rPr>
      </w:pPr>
    </w:p>
    <w:p w14:paraId="4EAFE36F" w14:textId="77777777" w:rsidR="00000000" w:rsidRDefault="001C3AAC">
      <w:pPr>
        <w:pStyle w:val="a"/>
        <w:rPr>
          <w:rFonts w:hint="cs"/>
          <w:rtl/>
        </w:rPr>
      </w:pPr>
      <w:r>
        <w:rPr>
          <w:rFonts w:hint="cs"/>
          <w:rtl/>
        </w:rPr>
        <w:t>אה, רק בערבית לא נותנים לך?</w:t>
      </w:r>
    </w:p>
    <w:p w14:paraId="4CB4E646" w14:textId="77777777" w:rsidR="00000000" w:rsidRDefault="001C3AAC">
      <w:pPr>
        <w:pStyle w:val="ac"/>
        <w:rPr>
          <w:rtl/>
        </w:rPr>
      </w:pPr>
      <w:r>
        <w:rPr>
          <w:rtl/>
        </w:rPr>
        <w:br/>
        <w:t>אחמד טיבי (חד"ש-תע"ל):</w:t>
      </w:r>
    </w:p>
    <w:p w14:paraId="52F2FA2C" w14:textId="77777777" w:rsidR="00000000" w:rsidRDefault="001C3AAC">
      <w:pPr>
        <w:pStyle w:val="a"/>
        <w:rPr>
          <w:rtl/>
        </w:rPr>
      </w:pPr>
    </w:p>
    <w:p w14:paraId="4E7455A8" w14:textId="77777777" w:rsidR="00000000" w:rsidRDefault="001C3AAC">
      <w:pPr>
        <w:pStyle w:val="a"/>
        <w:rPr>
          <w:rFonts w:hint="cs"/>
          <w:rtl/>
        </w:rPr>
      </w:pPr>
      <w:r>
        <w:rPr>
          <w:rFonts w:hint="cs"/>
          <w:rtl/>
        </w:rPr>
        <w:t>בערבית, הם נגד ערבים - - -</w:t>
      </w:r>
    </w:p>
    <w:p w14:paraId="6006E88B" w14:textId="77777777" w:rsidR="00000000" w:rsidRDefault="001C3AAC">
      <w:pPr>
        <w:pStyle w:val="ad"/>
        <w:rPr>
          <w:rtl/>
        </w:rPr>
      </w:pPr>
      <w:r>
        <w:rPr>
          <w:rtl/>
        </w:rPr>
        <w:br/>
        <w:t>היו"ר יולי-יואל אדלשטיין:</w:t>
      </w:r>
    </w:p>
    <w:p w14:paraId="04140686" w14:textId="77777777" w:rsidR="00000000" w:rsidRDefault="001C3AAC">
      <w:pPr>
        <w:pStyle w:val="a"/>
        <w:rPr>
          <w:rtl/>
        </w:rPr>
      </w:pPr>
    </w:p>
    <w:p w14:paraId="0F4AF6FC" w14:textId="77777777" w:rsidR="00000000" w:rsidRDefault="001C3AAC">
      <w:pPr>
        <w:pStyle w:val="a"/>
        <w:rPr>
          <w:rFonts w:hint="cs"/>
          <w:rtl/>
        </w:rPr>
      </w:pPr>
      <w:r>
        <w:rPr>
          <w:rFonts w:hint="cs"/>
          <w:rtl/>
        </w:rPr>
        <w:t>האיזון, שלא נותנים לו ב</w:t>
      </w:r>
      <w:r>
        <w:rPr>
          <w:rFonts w:hint="cs"/>
          <w:rtl/>
        </w:rPr>
        <w:t xml:space="preserve">ערבית. </w:t>
      </w:r>
    </w:p>
    <w:p w14:paraId="49F1CCC8" w14:textId="77777777" w:rsidR="00000000" w:rsidRDefault="001C3AAC">
      <w:pPr>
        <w:pStyle w:val="SpeakerCon"/>
        <w:rPr>
          <w:rtl/>
        </w:rPr>
      </w:pPr>
      <w:r>
        <w:rPr>
          <w:rtl/>
        </w:rPr>
        <w:br/>
      </w:r>
      <w:bookmarkStart w:id="541" w:name="FS000001057T21_07_2003_22_39_10C"/>
      <w:bookmarkEnd w:id="541"/>
      <w:r>
        <w:rPr>
          <w:rtl/>
        </w:rPr>
        <w:t>ישראל אייכלר (יהדות התורה):</w:t>
      </w:r>
    </w:p>
    <w:p w14:paraId="5C49E713" w14:textId="77777777" w:rsidR="00000000" w:rsidRDefault="001C3AAC">
      <w:pPr>
        <w:pStyle w:val="a"/>
        <w:rPr>
          <w:rtl/>
        </w:rPr>
      </w:pPr>
    </w:p>
    <w:p w14:paraId="1A32BC9D" w14:textId="77777777" w:rsidR="00000000" w:rsidRDefault="001C3AAC">
      <w:pPr>
        <w:pStyle w:val="a"/>
        <w:rPr>
          <w:rFonts w:hint="cs"/>
          <w:rtl/>
        </w:rPr>
      </w:pPr>
      <w:r>
        <w:rPr>
          <w:rFonts w:hint="cs"/>
          <w:rtl/>
        </w:rPr>
        <w:t>יכול להיות שבעברית אתה מדבר - - -</w:t>
      </w:r>
    </w:p>
    <w:p w14:paraId="277A9E6A" w14:textId="77777777" w:rsidR="00000000" w:rsidRDefault="001C3AAC">
      <w:pPr>
        <w:pStyle w:val="ac"/>
        <w:rPr>
          <w:rtl/>
        </w:rPr>
      </w:pPr>
      <w:r>
        <w:rPr>
          <w:rFonts w:hint="cs"/>
          <w:rtl/>
        </w:rPr>
        <w:br/>
      </w:r>
      <w:bookmarkStart w:id="542" w:name="FS000001057T21_07_2003_22_39_39C"/>
      <w:bookmarkEnd w:id="542"/>
      <w:r>
        <w:rPr>
          <w:rFonts w:hint="cs"/>
          <w:rtl/>
        </w:rPr>
        <w:t>אחמד טיבי (חד"ש-תע"ל)</w:t>
      </w:r>
      <w:r>
        <w:rPr>
          <w:rtl/>
        </w:rPr>
        <w:t>:</w:t>
      </w:r>
    </w:p>
    <w:p w14:paraId="261C1802" w14:textId="77777777" w:rsidR="00000000" w:rsidRDefault="001C3AAC">
      <w:pPr>
        <w:pStyle w:val="a"/>
        <w:rPr>
          <w:rtl/>
        </w:rPr>
      </w:pPr>
    </w:p>
    <w:p w14:paraId="1ED1D3DA" w14:textId="77777777" w:rsidR="00000000" w:rsidRDefault="001C3AAC">
      <w:pPr>
        <w:pStyle w:val="a"/>
        <w:rPr>
          <w:rFonts w:hint="cs"/>
          <w:rtl/>
        </w:rPr>
      </w:pPr>
      <w:r>
        <w:rPr>
          <w:rFonts w:hint="cs"/>
          <w:rtl/>
        </w:rPr>
        <w:t xml:space="preserve">- - - כי זה מופנה לתימן וללוב. </w:t>
      </w:r>
    </w:p>
    <w:p w14:paraId="72B924D7" w14:textId="77777777" w:rsidR="00000000" w:rsidRDefault="001C3AAC">
      <w:pPr>
        <w:pStyle w:val="SpeakerCon"/>
        <w:rPr>
          <w:rtl/>
        </w:rPr>
      </w:pPr>
      <w:r>
        <w:rPr>
          <w:rtl/>
        </w:rPr>
        <w:br/>
      </w:r>
      <w:bookmarkStart w:id="543" w:name="FS000001057T21_07_2003_22_40_14C"/>
      <w:bookmarkEnd w:id="543"/>
      <w:r>
        <w:rPr>
          <w:rtl/>
        </w:rPr>
        <w:t>ישראל אייכלר (יהדות התורה):</w:t>
      </w:r>
    </w:p>
    <w:p w14:paraId="43C7335B" w14:textId="77777777" w:rsidR="00000000" w:rsidRDefault="001C3AAC">
      <w:pPr>
        <w:pStyle w:val="a"/>
        <w:rPr>
          <w:rFonts w:hint="cs"/>
          <w:rtl/>
        </w:rPr>
      </w:pPr>
    </w:p>
    <w:p w14:paraId="4C0A0F96" w14:textId="77777777" w:rsidR="00000000" w:rsidRDefault="001C3AAC">
      <w:pPr>
        <w:pStyle w:val="a"/>
        <w:rPr>
          <w:rFonts w:hint="cs"/>
          <w:rtl/>
        </w:rPr>
      </w:pPr>
      <w:r>
        <w:rPr>
          <w:rFonts w:hint="cs"/>
          <w:rtl/>
        </w:rPr>
        <w:t>יכול להיות שבעברית אתה מדבר יותר יפה מאשר בערבית.</w:t>
      </w:r>
    </w:p>
    <w:p w14:paraId="3904CC0D" w14:textId="77777777" w:rsidR="00000000" w:rsidRDefault="001C3AAC">
      <w:pPr>
        <w:pStyle w:val="ac"/>
        <w:rPr>
          <w:rtl/>
        </w:rPr>
      </w:pPr>
      <w:r>
        <w:rPr>
          <w:rtl/>
        </w:rPr>
        <w:br/>
        <w:t>אחמד טיבי (חד"ש-תע"ל):</w:t>
      </w:r>
    </w:p>
    <w:p w14:paraId="0814F168" w14:textId="77777777" w:rsidR="00000000" w:rsidRDefault="001C3AAC">
      <w:pPr>
        <w:pStyle w:val="a"/>
        <w:rPr>
          <w:rtl/>
        </w:rPr>
      </w:pPr>
    </w:p>
    <w:p w14:paraId="267DDEBA" w14:textId="77777777" w:rsidR="00000000" w:rsidRDefault="001C3AAC">
      <w:pPr>
        <w:pStyle w:val="a"/>
        <w:rPr>
          <w:rFonts w:hint="cs"/>
          <w:rtl/>
        </w:rPr>
      </w:pPr>
      <w:r>
        <w:rPr>
          <w:rFonts w:hint="cs"/>
          <w:rtl/>
        </w:rPr>
        <w:t>אה, אני אשם בזה.</w:t>
      </w:r>
    </w:p>
    <w:p w14:paraId="45D64509" w14:textId="77777777" w:rsidR="00000000" w:rsidRDefault="001C3AAC">
      <w:pPr>
        <w:pStyle w:val="SpeakerCon"/>
        <w:rPr>
          <w:rtl/>
        </w:rPr>
      </w:pPr>
      <w:r>
        <w:rPr>
          <w:rtl/>
        </w:rPr>
        <w:br/>
      </w:r>
      <w:bookmarkStart w:id="544" w:name="FS000001057T21_07_2003_22_40_29C"/>
      <w:bookmarkEnd w:id="544"/>
      <w:r>
        <w:rPr>
          <w:rtl/>
        </w:rPr>
        <w:t>ישרא</w:t>
      </w:r>
      <w:r>
        <w:rPr>
          <w:rtl/>
        </w:rPr>
        <w:t>ל אייכלר (יהדות התורה):</w:t>
      </w:r>
    </w:p>
    <w:p w14:paraId="48233E57" w14:textId="77777777" w:rsidR="00000000" w:rsidRDefault="001C3AAC">
      <w:pPr>
        <w:pStyle w:val="a"/>
        <w:ind w:firstLine="0"/>
        <w:rPr>
          <w:rFonts w:hint="cs"/>
          <w:rtl/>
        </w:rPr>
      </w:pPr>
    </w:p>
    <w:p w14:paraId="0B1B61CE" w14:textId="77777777" w:rsidR="00000000" w:rsidRDefault="001C3AAC">
      <w:pPr>
        <w:pStyle w:val="a"/>
        <w:ind w:firstLine="0"/>
        <w:rPr>
          <w:rFonts w:hint="cs"/>
          <w:rtl/>
        </w:rPr>
      </w:pPr>
      <w:r>
        <w:rPr>
          <w:rFonts w:hint="cs"/>
          <w:rtl/>
        </w:rPr>
        <w:tab/>
        <w:t xml:space="preserve">רבותי, העניין הזה הוא מאוד-מאוד רציני, כי העניין של התקשורת זה לא איזה "שואו", איזה משחק. אנחנו יודעים שהתקשורת, יש לה תפקיד אדיר ב-2003. במאה ה-21 התקשורת בעצם מכתיבה לממשלה ולעם מה לחשוב, מה לומר ואיך לדבר. </w:t>
      </w:r>
    </w:p>
    <w:p w14:paraId="3483D947" w14:textId="77777777" w:rsidR="00000000" w:rsidRDefault="001C3AAC">
      <w:pPr>
        <w:pStyle w:val="a"/>
        <w:ind w:firstLine="0"/>
        <w:rPr>
          <w:rFonts w:hint="cs"/>
          <w:rtl/>
        </w:rPr>
      </w:pPr>
    </w:p>
    <w:p w14:paraId="41335089" w14:textId="77777777" w:rsidR="00000000" w:rsidRDefault="001C3AAC">
      <w:pPr>
        <w:pStyle w:val="a"/>
        <w:ind w:firstLine="720"/>
        <w:rPr>
          <w:rFonts w:hint="cs"/>
          <w:rtl/>
        </w:rPr>
      </w:pPr>
      <w:r>
        <w:rPr>
          <w:rFonts w:hint="cs"/>
          <w:rtl/>
        </w:rPr>
        <w:t xml:space="preserve">לא יאומן כי יסופר, </w:t>
      </w:r>
      <w:r>
        <w:rPr>
          <w:rFonts w:hint="cs"/>
          <w:rtl/>
        </w:rPr>
        <w:t>אבל יש עיתונאי מוכשר בשם איתן הבר - פעם הוא היה מנהל לשכתו של ראש הממשלה יצחק רבין, זיכרונו לברכה - והוא כתב פעם על המפיקות היורדות לחיינו. זו היתה הכותרת, והוא צייר בכשרון בלתי רגיל איך מפיקות תוכניות הבוקר קוראות את עיתוני הערב שיוצאים בבוקר, ומתחילה התר</w:t>
      </w:r>
      <w:r>
        <w:rPr>
          <w:rFonts w:hint="cs"/>
          <w:rtl/>
        </w:rPr>
        <w:t xml:space="preserve">וצצות, ומתחילים לחפש את האנשים - אותם אנשים, אתה שומע אותם בתחנה אחת, שתיים, שלוש, וכל היום התקשורת עוסקת באותם שלושה נושאים שבחרו אותן מפיקות, ואחר כך הטלוויזיה משלימה. מדינה שלמה עוסקת בדרך כלל בשלושה-ארבעה נושאים שנבחרו כמעט באקראי. </w:t>
      </w:r>
    </w:p>
    <w:p w14:paraId="68A56624" w14:textId="77777777" w:rsidR="00000000" w:rsidRDefault="001C3AAC">
      <w:pPr>
        <w:pStyle w:val="a"/>
        <w:ind w:firstLine="720"/>
        <w:rPr>
          <w:rFonts w:hint="cs"/>
          <w:rtl/>
        </w:rPr>
      </w:pPr>
    </w:p>
    <w:p w14:paraId="2C4C7322" w14:textId="77777777" w:rsidR="00000000" w:rsidRDefault="001C3AAC">
      <w:pPr>
        <w:pStyle w:val="a"/>
        <w:ind w:firstLine="720"/>
        <w:rPr>
          <w:rFonts w:hint="cs"/>
          <w:rtl/>
        </w:rPr>
      </w:pPr>
      <w:r>
        <w:rPr>
          <w:rFonts w:hint="cs"/>
          <w:rtl/>
        </w:rPr>
        <w:t>הסכנה שבדבר היא, ש</w:t>
      </w:r>
      <w:r>
        <w:rPr>
          <w:rFonts w:hint="cs"/>
          <w:rtl/>
        </w:rPr>
        <w:t>יש הרבה בעיות במדינה, וטוב  היה אילו היה יותר פלורליזם בתקשורת, אם תוכניות רדיו, תוכניות טלוויזיה ועיתונים היו בוחרים כל אחד נושא אחר להתמקד בו - לא כולם שבוע אחד ויקי קנפו, שבוע שני גדר, שבוע שלישי בר-אילן. פשוט כל התקשורת משדרת בסגנון אחד, בכיוון אחד, גם</w:t>
      </w:r>
      <w:r>
        <w:rPr>
          <w:rFonts w:hint="cs"/>
          <w:rtl/>
        </w:rPr>
        <w:t xml:space="preserve"> בדעה כמעט אחידה, ובעיקר רוב הבעיות של העם לא נשמעות בתקשורת.</w:t>
      </w:r>
    </w:p>
    <w:p w14:paraId="0BE9A317" w14:textId="77777777" w:rsidR="00000000" w:rsidRDefault="001C3AAC">
      <w:pPr>
        <w:pStyle w:val="a"/>
        <w:ind w:firstLine="720"/>
        <w:rPr>
          <w:rFonts w:hint="cs"/>
          <w:rtl/>
        </w:rPr>
      </w:pPr>
    </w:p>
    <w:p w14:paraId="1D2264A0" w14:textId="77777777" w:rsidR="00000000" w:rsidRDefault="001C3AAC">
      <w:pPr>
        <w:pStyle w:val="a"/>
        <w:ind w:firstLine="720"/>
        <w:rPr>
          <w:rFonts w:hint="cs"/>
          <w:rtl/>
        </w:rPr>
      </w:pPr>
      <w:r>
        <w:rPr>
          <w:rFonts w:hint="cs"/>
          <w:rtl/>
        </w:rPr>
        <w:t xml:space="preserve">ואנחנו יודעים שתקשורת מקשרת בין אנשים, ותקשורת גם מפלגת בין אנשים. ותקשורת שמקשרת איננה משקרת, ותקשורת שמשקרת איננה מקשרת. </w:t>
      </w:r>
    </w:p>
    <w:p w14:paraId="4B7B1B9A" w14:textId="77777777" w:rsidR="00000000" w:rsidRDefault="001C3AAC">
      <w:pPr>
        <w:pStyle w:val="a"/>
        <w:ind w:firstLine="720"/>
        <w:rPr>
          <w:rFonts w:hint="cs"/>
          <w:rtl/>
        </w:rPr>
      </w:pPr>
    </w:p>
    <w:p w14:paraId="4CDEB5BE" w14:textId="77777777" w:rsidR="00000000" w:rsidRDefault="001C3AAC">
      <w:pPr>
        <w:pStyle w:val="a"/>
        <w:ind w:firstLine="720"/>
        <w:rPr>
          <w:rFonts w:hint="cs"/>
          <w:rtl/>
        </w:rPr>
      </w:pPr>
      <w:r>
        <w:rPr>
          <w:rFonts w:hint="cs"/>
          <w:rtl/>
        </w:rPr>
        <w:t>ולכן, התפקיד החשוב ביותר שיש לתקשורת דווקא בתקופה הזאת ודווקא בקרב ע</w:t>
      </w:r>
      <w:r>
        <w:rPr>
          <w:rFonts w:hint="cs"/>
          <w:rtl/>
        </w:rPr>
        <w:t>ם שהוא כל כך מפוצל, מחייב אותנו לחשוב טוב איך אפשר להוסיף כמה שיותר תחרות בתקשורת, להכשיר את כל תחנות הרדיו שיעמדו במינימום - כמו תחנות הטלפון והסלולרי, שכל אדם יכול לדבר איך שהוא רוצה - כך מי שרוצה יוכל לשדר, כמו שמי שרוצה יוכל להדפיס עיתון, ובעיקר צריך ל</w:t>
      </w:r>
      <w:r>
        <w:rPr>
          <w:rFonts w:hint="cs"/>
          <w:rtl/>
        </w:rPr>
        <w:t>היזהר מההסתה שיש בתקשורת.</w:t>
      </w:r>
    </w:p>
    <w:p w14:paraId="16EF08DA" w14:textId="77777777" w:rsidR="00000000" w:rsidRDefault="001C3AAC">
      <w:pPr>
        <w:pStyle w:val="a"/>
        <w:rPr>
          <w:rFonts w:hint="cs"/>
          <w:rtl/>
        </w:rPr>
      </w:pPr>
    </w:p>
    <w:p w14:paraId="6B3349F7" w14:textId="77777777" w:rsidR="00000000" w:rsidRDefault="001C3AAC">
      <w:pPr>
        <w:pStyle w:val="a"/>
        <w:rPr>
          <w:rFonts w:hint="cs"/>
          <w:rtl/>
        </w:rPr>
      </w:pPr>
      <w:r>
        <w:rPr>
          <w:rFonts w:hint="cs"/>
          <w:rtl/>
        </w:rPr>
        <w:t xml:space="preserve">ראיתי קריקטורה אנטישמית, ובה רואים אשה חרדית בהיריון ולידה בעלה, בסגנון ממש "שטירמרי", שהתפרסמה בעיתון ישראלי פה בארץ - אם זה היה מתפרסם בשכם, היינו באים ליאסר ערפאת שמייד יפסיק את ההסתה נגד יהודים. אתן לכם דוגמה לתוצאה של הדבר. </w:t>
      </w:r>
    </w:p>
    <w:p w14:paraId="29A98078" w14:textId="77777777" w:rsidR="00000000" w:rsidRDefault="001C3AAC">
      <w:pPr>
        <w:pStyle w:val="ad"/>
        <w:rPr>
          <w:rtl/>
        </w:rPr>
      </w:pPr>
      <w:r>
        <w:rPr>
          <w:rtl/>
        </w:rPr>
        <w:br/>
        <w:t>היו"ר יולי-יואל אדלשטיין:</w:t>
      </w:r>
    </w:p>
    <w:p w14:paraId="66B23942" w14:textId="77777777" w:rsidR="00000000" w:rsidRDefault="001C3AAC">
      <w:pPr>
        <w:pStyle w:val="a"/>
        <w:rPr>
          <w:rtl/>
        </w:rPr>
      </w:pPr>
    </w:p>
    <w:p w14:paraId="5E4B859F" w14:textId="77777777" w:rsidR="00000000" w:rsidRDefault="001C3AAC">
      <w:pPr>
        <w:pStyle w:val="a"/>
        <w:rPr>
          <w:rFonts w:hint="cs"/>
          <w:rtl/>
        </w:rPr>
      </w:pPr>
      <w:r>
        <w:rPr>
          <w:rFonts w:hint="cs"/>
          <w:rtl/>
        </w:rPr>
        <w:t>וזאת תהיה הדוגמה האחרונה.</w:t>
      </w:r>
    </w:p>
    <w:p w14:paraId="12520D24" w14:textId="77777777" w:rsidR="00000000" w:rsidRDefault="001C3AAC">
      <w:pPr>
        <w:pStyle w:val="SpeakerCon"/>
        <w:rPr>
          <w:rtl/>
        </w:rPr>
      </w:pPr>
      <w:r>
        <w:rPr>
          <w:rtl/>
        </w:rPr>
        <w:br/>
      </w:r>
      <w:bookmarkStart w:id="545" w:name="FS000001057T21_07_2003_22_50_08C"/>
      <w:bookmarkEnd w:id="545"/>
      <w:r>
        <w:rPr>
          <w:rtl/>
        </w:rPr>
        <w:t>ישראל אייכלר (יהדות התורה):</w:t>
      </w:r>
    </w:p>
    <w:p w14:paraId="70CED286" w14:textId="77777777" w:rsidR="00000000" w:rsidRDefault="001C3AAC">
      <w:pPr>
        <w:pStyle w:val="a"/>
        <w:rPr>
          <w:rtl/>
        </w:rPr>
      </w:pPr>
    </w:p>
    <w:p w14:paraId="496F6494" w14:textId="77777777" w:rsidR="00000000" w:rsidRDefault="001C3AAC">
      <w:pPr>
        <w:pStyle w:val="a"/>
        <w:rPr>
          <w:rFonts w:hint="cs"/>
          <w:rtl/>
        </w:rPr>
      </w:pPr>
      <w:r>
        <w:rPr>
          <w:rFonts w:hint="cs"/>
          <w:rtl/>
        </w:rPr>
        <w:t xml:space="preserve">כבר עברו שלוש דקות?  </w:t>
      </w:r>
    </w:p>
    <w:p w14:paraId="51724C05" w14:textId="77777777" w:rsidR="00000000" w:rsidRDefault="001C3AAC">
      <w:pPr>
        <w:pStyle w:val="a"/>
        <w:rPr>
          <w:rFonts w:hint="cs"/>
          <w:rtl/>
        </w:rPr>
      </w:pPr>
    </w:p>
    <w:p w14:paraId="28DB35E2" w14:textId="77777777" w:rsidR="00000000" w:rsidRDefault="001C3AAC">
      <w:pPr>
        <w:pStyle w:val="a"/>
        <w:rPr>
          <w:rFonts w:hint="cs"/>
          <w:rtl/>
        </w:rPr>
      </w:pPr>
      <w:r>
        <w:rPr>
          <w:rFonts w:hint="cs"/>
          <w:rtl/>
        </w:rPr>
        <w:t>אומר חבר עירייה באשדוד: אני רוצה להפסיק את ההגירה של חרדים לעיר, העיר לא יכולה לקלוט יותר אוכלוסייה חלשה וענייה. ואותו אדם עלה לארץ רק ב-1990, וגר ב</w:t>
      </w:r>
      <w:r>
        <w:rPr>
          <w:rFonts w:hint="cs"/>
          <w:rtl/>
        </w:rPr>
        <w:t>אשדוד רק מ-1990, ואני כבר גרתי באשדוד לפני 25 שנה. תארו לעצמכם שאיש חרדי של ש"ס או של יהדות התורה היה אומר שהוא רוצה להפסיק את ההגירה של הזקנים והחלשים מהעלייה לעיר אשדוד - זה לא היה עובר, ובצדק. אבל כשמגיע לחרדים - זה עובר. למה? כי המסר הכללי בתקשורת הוא,</w:t>
      </w:r>
      <w:r>
        <w:rPr>
          <w:rFonts w:hint="cs"/>
          <w:rtl/>
        </w:rPr>
        <w:t xml:space="preserve"> שעל חרדים מותר להגיד כל דבר. </w:t>
      </w:r>
    </w:p>
    <w:p w14:paraId="7CAEDF50" w14:textId="77777777" w:rsidR="00000000" w:rsidRDefault="001C3AAC">
      <w:pPr>
        <w:pStyle w:val="ad"/>
        <w:rPr>
          <w:rtl/>
        </w:rPr>
      </w:pPr>
      <w:r>
        <w:rPr>
          <w:rtl/>
        </w:rPr>
        <w:br/>
        <w:t>היו"ר יולי-יואל אדלשטיין:</w:t>
      </w:r>
    </w:p>
    <w:p w14:paraId="5BB9F373" w14:textId="77777777" w:rsidR="00000000" w:rsidRDefault="001C3AAC">
      <w:pPr>
        <w:pStyle w:val="a"/>
        <w:rPr>
          <w:rtl/>
        </w:rPr>
      </w:pPr>
    </w:p>
    <w:p w14:paraId="07BD787E" w14:textId="77777777" w:rsidR="00000000" w:rsidRDefault="001C3AAC">
      <w:pPr>
        <w:pStyle w:val="a"/>
        <w:rPr>
          <w:rFonts w:hint="cs"/>
          <w:rtl/>
        </w:rPr>
      </w:pPr>
      <w:r>
        <w:rPr>
          <w:rFonts w:hint="cs"/>
          <w:rtl/>
        </w:rPr>
        <w:t>תודה.</w:t>
      </w:r>
    </w:p>
    <w:p w14:paraId="0AC43AF7" w14:textId="77777777" w:rsidR="00000000" w:rsidRDefault="001C3AAC">
      <w:pPr>
        <w:pStyle w:val="SpeakerCon"/>
        <w:rPr>
          <w:rtl/>
        </w:rPr>
      </w:pPr>
      <w:r>
        <w:rPr>
          <w:rtl/>
        </w:rPr>
        <w:br/>
      </w:r>
      <w:r>
        <w:rPr>
          <w:rFonts w:hint="cs"/>
          <w:rtl/>
        </w:rPr>
        <w:br/>
      </w:r>
      <w:bookmarkStart w:id="546" w:name="FS000001057T21_07_2003_22_52_30C"/>
      <w:bookmarkEnd w:id="546"/>
      <w:r>
        <w:rPr>
          <w:rtl/>
        </w:rPr>
        <w:t>ישראל אייכלר (יהדות התורה):</w:t>
      </w:r>
    </w:p>
    <w:p w14:paraId="2516CA42" w14:textId="77777777" w:rsidR="00000000" w:rsidRDefault="001C3AAC">
      <w:pPr>
        <w:pStyle w:val="a"/>
        <w:rPr>
          <w:rtl/>
        </w:rPr>
      </w:pPr>
    </w:p>
    <w:p w14:paraId="765A061D" w14:textId="77777777" w:rsidR="00000000" w:rsidRDefault="001C3AAC">
      <w:pPr>
        <w:pStyle w:val="a"/>
        <w:rPr>
          <w:rFonts w:hint="cs"/>
          <w:rtl/>
        </w:rPr>
      </w:pPr>
      <w:r>
        <w:rPr>
          <w:rFonts w:hint="cs"/>
          <w:rtl/>
        </w:rPr>
        <w:t xml:space="preserve">לכן, אני מבקש מכל מי שיש לו השפעה לאפשר קודם כול לעיתונאים - אני יודע שיש הרבה עיתונאים שלא רוצים ללכת דווקא בתלם הזה; אבל הם יודעים שהם לא יוכלו להתקדם במערכת </w:t>
      </w:r>
      <w:r>
        <w:rPr>
          <w:rFonts w:hint="cs"/>
          <w:rtl/>
        </w:rPr>
        <w:t xml:space="preserve">אם הם לא יביא לעורכת את ליטרת הבשר האנטי-חרדית והאנטי-יהודית. </w:t>
      </w:r>
    </w:p>
    <w:p w14:paraId="76A972F4" w14:textId="77777777" w:rsidR="00000000" w:rsidRDefault="001C3AAC">
      <w:pPr>
        <w:pStyle w:val="a"/>
        <w:rPr>
          <w:rFonts w:hint="cs"/>
          <w:rtl/>
        </w:rPr>
      </w:pPr>
    </w:p>
    <w:p w14:paraId="5DABF48C" w14:textId="77777777" w:rsidR="00000000" w:rsidRDefault="001C3AAC">
      <w:pPr>
        <w:pStyle w:val="a"/>
        <w:rPr>
          <w:rFonts w:hint="cs"/>
          <w:rtl/>
        </w:rPr>
      </w:pPr>
      <w:r>
        <w:rPr>
          <w:rFonts w:hint="cs"/>
          <w:rtl/>
        </w:rPr>
        <w:t>לכן, אנחנו צריכים לאפשר כמה שיותר כלי תקשורת, כמה שיותר פלורליזם בתקשורת, ולאפשר לכל עיתונאי להביע את דעתו כפי שהוא רוצה, וגם להביא מהצד השני עיתונאי שיביע דעה בכיוון ההפוך. תודה רבה לכם.</w:t>
      </w:r>
    </w:p>
    <w:p w14:paraId="28D18D15" w14:textId="77777777" w:rsidR="00000000" w:rsidRDefault="001C3AAC">
      <w:pPr>
        <w:pStyle w:val="ad"/>
        <w:rPr>
          <w:rtl/>
        </w:rPr>
      </w:pPr>
      <w:r>
        <w:rPr>
          <w:rtl/>
        </w:rPr>
        <w:br/>
        <w:t>היו</w:t>
      </w:r>
      <w:r>
        <w:rPr>
          <w:rtl/>
        </w:rPr>
        <w:t>"ר יולי-יואל אדלשטיין:</w:t>
      </w:r>
    </w:p>
    <w:p w14:paraId="0A1E1987" w14:textId="77777777" w:rsidR="00000000" w:rsidRDefault="001C3AAC">
      <w:pPr>
        <w:pStyle w:val="a"/>
        <w:rPr>
          <w:rtl/>
        </w:rPr>
      </w:pPr>
    </w:p>
    <w:p w14:paraId="3FC5FAAD" w14:textId="77777777" w:rsidR="00000000" w:rsidRDefault="001C3AAC">
      <w:pPr>
        <w:pStyle w:val="a"/>
        <w:rPr>
          <w:rFonts w:hint="cs"/>
          <w:rtl/>
        </w:rPr>
      </w:pPr>
      <w:r>
        <w:rPr>
          <w:rFonts w:hint="cs"/>
          <w:rtl/>
        </w:rPr>
        <w:t>תודה לחבר הכנסת אייכלר. חבר הכנסת אורי אריאל - ראיתי אותו לפני שנייה. חבר הכנסת עזמי בשארה. חבר הכנסת אבשלום וילן - בבקשה, אדוני. אחריו - חבר הכנסת איוב קרא, מכיר אותו? אחריו - חבר הכנסת אברהם בייגה שוחט, ואחריו - חבר הכנסת ג'מאל זח</w:t>
      </w:r>
      <w:r>
        <w:rPr>
          <w:rFonts w:hint="cs"/>
          <w:rtl/>
        </w:rPr>
        <w:t>אלקה. בבקשה, חבר הכנסת וילן, שלוש דקות.</w:t>
      </w:r>
    </w:p>
    <w:p w14:paraId="292EA640" w14:textId="77777777" w:rsidR="00000000" w:rsidRDefault="001C3AAC">
      <w:pPr>
        <w:pStyle w:val="Speaker"/>
        <w:rPr>
          <w:rtl/>
        </w:rPr>
      </w:pPr>
      <w:r>
        <w:rPr>
          <w:rtl/>
        </w:rPr>
        <w:br/>
      </w:r>
      <w:bookmarkStart w:id="547" w:name="FS000001057T21_07_2003_22_56_09C"/>
      <w:bookmarkStart w:id="548" w:name="FS000000505T21_07_2003_22_56_18"/>
      <w:bookmarkStart w:id="549" w:name="_Toc46720140"/>
      <w:bookmarkStart w:id="550" w:name="_Toc50257123"/>
      <w:bookmarkEnd w:id="547"/>
      <w:bookmarkEnd w:id="548"/>
      <w:r>
        <w:rPr>
          <w:rtl/>
        </w:rPr>
        <w:t>אבשלום וילן (מרצ):</w:t>
      </w:r>
      <w:bookmarkEnd w:id="549"/>
      <w:bookmarkEnd w:id="550"/>
    </w:p>
    <w:p w14:paraId="7DACB233" w14:textId="77777777" w:rsidR="00000000" w:rsidRDefault="001C3AAC">
      <w:pPr>
        <w:pStyle w:val="a"/>
        <w:rPr>
          <w:rFonts w:hint="cs"/>
          <w:rtl/>
        </w:rPr>
      </w:pPr>
    </w:p>
    <w:p w14:paraId="653D3D45" w14:textId="77777777" w:rsidR="00000000" w:rsidRDefault="001C3AAC">
      <w:pPr>
        <w:pStyle w:val="a"/>
        <w:rPr>
          <w:rFonts w:hint="cs"/>
          <w:rtl/>
        </w:rPr>
      </w:pPr>
      <w:r>
        <w:rPr>
          <w:rFonts w:hint="cs"/>
          <w:rtl/>
        </w:rPr>
        <w:t xml:space="preserve">אדוני היושב-ראש, רבותי חברי הכנסת, שר המשפטים שנמצא שם במסדרון, אני לשם שינוי רוצה לדבר לנושא עצמו. </w:t>
      </w:r>
    </w:p>
    <w:p w14:paraId="79646BE3" w14:textId="77777777" w:rsidR="00000000" w:rsidRDefault="001C3AAC">
      <w:pPr>
        <w:pStyle w:val="a"/>
        <w:rPr>
          <w:rFonts w:hint="cs"/>
          <w:rtl/>
        </w:rPr>
      </w:pPr>
    </w:p>
    <w:p w14:paraId="1C8BCBEB" w14:textId="77777777" w:rsidR="00000000" w:rsidRDefault="001C3AAC">
      <w:pPr>
        <w:pStyle w:val="a"/>
        <w:rPr>
          <w:rFonts w:hint="cs"/>
          <w:rtl/>
        </w:rPr>
      </w:pPr>
      <w:r>
        <w:rPr>
          <w:rFonts w:hint="cs"/>
          <w:rtl/>
        </w:rPr>
        <w:t>אני חושב שצריך להציל את ערוץ-10, וצריך בהחלט לקיים תחרות בשוק התקשורת, אבל השאלה היא, אם הצעת</w:t>
      </w:r>
      <w:r>
        <w:rPr>
          <w:rFonts w:hint="cs"/>
          <w:rtl/>
        </w:rPr>
        <w:t xml:space="preserve"> החוק הנוכחית פותרת את הבעיה - אני לחלוטין לא משוכנע.</w:t>
      </w:r>
    </w:p>
    <w:p w14:paraId="3A1AB1F1" w14:textId="77777777" w:rsidR="00000000" w:rsidRDefault="001C3AAC">
      <w:pPr>
        <w:pStyle w:val="a"/>
        <w:rPr>
          <w:rFonts w:hint="cs"/>
          <w:rtl/>
        </w:rPr>
      </w:pPr>
    </w:p>
    <w:p w14:paraId="2D292D8A" w14:textId="77777777" w:rsidR="00000000" w:rsidRDefault="001C3AAC">
      <w:pPr>
        <w:pStyle w:val="a"/>
        <w:rPr>
          <w:rFonts w:hint="cs"/>
          <w:rtl/>
        </w:rPr>
      </w:pPr>
      <w:r>
        <w:rPr>
          <w:rFonts w:hint="cs"/>
          <w:rtl/>
        </w:rPr>
        <w:t>אתן לך רק דוגמה אחת, אדוני השר. אתה כותב פה בסעיף 10 - סעיף 62ב: "המנהל הכללי של בעל הזיכיון יהיה העורך הראשי של השידורים בבעל זיכיון, ותהא נתונה לו הסמכות להכריע בכל עניין הנוגע לתוכנם".</w:t>
      </w:r>
    </w:p>
    <w:p w14:paraId="1FC4C972" w14:textId="77777777" w:rsidR="00000000" w:rsidRDefault="001C3AAC">
      <w:pPr>
        <w:pStyle w:val="a"/>
        <w:rPr>
          <w:rFonts w:hint="cs"/>
          <w:rtl/>
        </w:rPr>
      </w:pPr>
    </w:p>
    <w:p w14:paraId="5B70EABC" w14:textId="77777777" w:rsidR="00000000" w:rsidRDefault="001C3AAC">
      <w:pPr>
        <w:pStyle w:val="a"/>
        <w:rPr>
          <w:rFonts w:hint="cs"/>
          <w:rtl/>
        </w:rPr>
      </w:pPr>
      <w:r>
        <w:rPr>
          <w:rFonts w:hint="cs"/>
          <w:rtl/>
        </w:rPr>
        <w:t>הרי כולנו יו</w:t>
      </w:r>
      <w:r>
        <w:rPr>
          <w:rFonts w:hint="cs"/>
          <w:rtl/>
        </w:rPr>
        <w:t>דעים שכאשר בעל הבית לא יהיה מרוצה מהמנכ"ל - הוא פשוט יחליפו, ובא לציון גואל. כלומר, אנחנו רואים את ההתרוצצות עכשיו סביב ערוץ-10  - סיפורי סאבא, סיפורים אחרים - אני עדיין, אגב, לא רואה שנגמר עם המשקיעים; אני עוד לא יודע אם הגילוי הנאות של כל הנתונים אכן קיי</w:t>
      </w:r>
      <w:r>
        <w:rPr>
          <w:rFonts w:hint="cs"/>
          <w:rtl/>
        </w:rPr>
        <w:t>ם.</w:t>
      </w:r>
    </w:p>
    <w:p w14:paraId="15EA23B6" w14:textId="77777777" w:rsidR="00000000" w:rsidRDefault="001C3AAC">
      <w:pPr>
        <w:pStyle w:val="a"/>
        <w:rPr>
          <w:rFonts w:hint="cs"/>
          <w:rtl/>
        </w:rPr>
      </w:pPr>
    </w:p>
    <w:p w14:paraId="5268C8CB" w14:textId="77777777" w:rsidR="00000000" w:rsidRDefault="001C3AAC">
      <w:pPr>
        <w:pStyle w:val="a"/>
        <w:rPr>
          <w:rFonts w:hint="cs"/>
          <w:rtl/>
        </w:rPr>
      </w:pPr>
      <w:r>
        <w:rPr>
          <w:rFonts w:hint="cs"/>
          <w:rtl/>
        </w:rPr>
        <w:t xml:space="preserve">אמר היום בוועדת הכלכלה הממונה על ההגבלים העסקיים, דרור שטרום: תראו, שתי השיטות במצב הנתון של ישראל, אם הולכים למכרז או הולכים לשיטת הרשיונות - שהממשלה החליטה עליה קודם, והיום נסוגה ממנה - שתיהן פחות או יותר, בנתונים של היום - זה הוא לא אמר, זה בעצם מה </w:t>
      </w:r>
      <w:r>
        <w:rPr>
          <w:rFonts w:hint="cs"/>
          <w:rtl/>
        </w:rPr>
        <w:t>שעלה בדיון - יביאו לאותה תוצאה. אותם זכיינים ייגשו גם למכרז וגם לרשיונות. אבל, אם רוצים לעשות את המכרז מיידית, כרגע, על-פי הצעת הממשלה בהצעת החוק הזאת, במרס 2004, פירושו של דבר שהזכיינים הנוכחיים של ערוץ-2 לא יהיו מוכנים, ואז הוא הציע הצעה הגיונית, אדוני ה</w:t>
      </w:r>
      <w:r>
        <w:rPr>
          <w:rFonts w:hint="cs"/>
          <w:rtl/>
        </w:rPr>
        <w:t xml:space="preserve">שר, יושב-ראש סיעת שינוי. רשף, אתה לא נותן לו להקשיב, אני מדבר אליו. </w:t>
      </w:r>
    </w:p>
    <w:p w14:paraId="18EBFF1F" w14:textId="77777777" w:rsidR="00000000" w:rsidRDefault="001C3AAC">
      <w:pPr>
        <w:pStyle w:val="a"/>
        <w:rPr>
          <w:rFonts w:hint="cs"/>
          <w:rtl/>
        </w:rPr>
      </w:pPr>
      <w:r>
        <w:rPr>
          <w:rtl/>
        </w:rPr>
        <w:br/>
      </w:r>
      <w:r>
        <w:rPr>
          <w:rFonts w:hint="cs"/>
          <w:rtl/>
        </w:rPr>
        <w:t xml:space="preserve">          אמר דרור שטרום: אם יהיה מכרז בעוד שמונה חודשים, הזכיינים של ערוץ-2 לא יספיקו להתכונן. אחת משתיים, או שעושים את המכרז מיידית, עכשיו, כאשר ערוץ-10 מקבל את התנאים החדשים, או שעושי</w:t>
      </w:r>
      <w:r>
        <w:rPr>
          <w:rFonts w:hint="cs"/>
          <w:rtl/>
        </w:rPr>
        <w:t xml:space="preserve">ם אותו בטווח של שנה וחצי-שנתיים. </w:t>
      </w:r>
    </w:p>
    <w:p w14:paraId="30A706E7" w14:textId="77777777" w:rsidR="00000000" w:rsidRDefault="001C3AAC">
      <w:pPr>
        <w:pStyle w:val="a"/>
        <w:ind w:firstLine="0"/>
        <w:rPr>
          <w:rFonts w:hint="cs"/>
          <w:rtl/>
        </w:rPr>
      </w:pPr>
    </w:p>
    <w:p w14:paraId="12C0A011" w14:textId="77777777" w:rsidR="00000000" w:rsidRDefault="001C3AAC">
      <w:pPr>
        <w:pStyle w:val="a"/>
        <w:ind w:firstLine="0"/>
        <w:rPr>
          <w:rFonts w:hint="cs"/>
          <w:rtl/>
        </w:rPr>
      </w:pPr>
      <w:r>
        <w:rPr>
          <w:rFonts w:hint="cs"/>
          <w:rtl/>
        </w:rPr>
        <w:tab/>
        <w:t>לכן, לפי הערכתי, גם אם הצעת החוק הזאת תגיע בשבוע הבא לקריאה שנייה ושלישית, המציאות בסופו של דבר תכתיב מהלכים אחרים, ולצערי אני אומר את זה, כי הממשלה פה מזגזגת שלא לצורך.</w:t>
      </w:r>
    </w:p>
    <w:p w14:paraId="02C95EFB" w14:textId="77777777" w:rsidR="00000000" w:rsidRDefault="001C3AAC">
      <w:pPr>
        <w:pStyle w:val="a"/>
        <w:rPr>
          <w:rFonts w:hint="cs"/>
          <w:rtl/>
        </w:rPr>
      </w:pPr>
    </w:p>
    <w:p w14:paraId="024D7C82" w14:textId="77777777" w:rsidR="00000000" w:rsidRDefault="001C3AAC">
      <w:pPr>
        <w:pStyle w:val="a"/>
        <w:rPr>
          <w:rFonts w:hint="cs"/>
          <w:rtl/>
        </w:rPr>
      </w:pPr>
      <w:r>
        <w:rPr>
          <w:rFonts w:hint="cs"/>
          <w:rtl/>
        </w:rPr>
        <w:t>המהלך הראשון יהיה, אם אכן תהיה הצלה של ערוץ-10. א</w:t>
      </w:r>
      <w:r>
        <w:rPr>
          <w:rFonts w:hint="cs"/>
          <w:rtl/>
        </w:rPr>
        <w:t xml:space="preserve">ם לא תהיה הצלה, סביר להניח, מה שגם אתם כותבים בחוק, שאחת הזכייניות של ערוץ-2 תתחבר אל ערוץ-10, וייווצר לנו פה דואופול, ואז הממשלה תצטרך להשלים את הזיגזג הנוסף, ובמקרה דנן, להעביר לנו השלמה להצעת חוק, כדי שהדואופול הזה באמת יתחרה ולא יביא בפני הציבור דברים </w:t>
      </w:r>
      <w:r>
        <w:rPr>
          <w:rFonts w:hint="cs"/>
          <w:rtl/>
        </w:rPr>
        <w:t>שהוא לא יכול היה לעמוד בהם.</w:t>
      </w:r>
    </w:p>
    <w:p w14:paraId="71AE38FB" w14:textId="77777777" w:rsidR="00000000" w:rsidRDefault="001C3AAC">
      <w:pPr>
        <w:pStyle w:val="a"/>
        <w:rPr>
          <w:rFonts w:hint="cs"/>
          <w:rtl/>
        </w:rPr>
      </w:pPr>
    </w:p>
    <w:p w14:paraId="43CCD709" w14:textId="77777777" w:rsidR="00000000" w:rsidRDefault="001C3AAC">
      <w:pPr>
        <w:pStyle w:val="a"/>
        <w:rPr>
          <w:rFonts w:hint="cs"/>
          <w:rtl/>
        </w:rPr>
      </w:pPr>
      <w:r>
        <w:rPr>
          <w:rFonts w:hint="cs"/>
          <w:rtl/>
        </w:rPr>
        <w:t>הנקודה האחרונה, אדוני היושב-ראש. אדוני שר המשפטים, דיברת על החרדה בקרב אנשי ההפקה הישראלית המקורית. השאלה היא אם ברף ששמתם, 60% של ההפקה מההכנסה הכוללת - - -</w:t>
      </w:r>
    </w:p>
    <w:p w14:paraId="24624F29" w14:textId="77777777" w:rsidR="00000000" w:rsidRDefault="001C3AAC">
      <w:pPr>
        <w:pStyle w:val="a"/>
        <w:rPr>
          <w:rFonts w:hint="cs"/>
          <w:rtl/>
        </w:rPr>
      </w:pPr>
    </w:p>
    <w:p w14:paraId="6A839808" w14:textId="77777777" w:rsidR="00000000" w:rsidRDefault="001C3AAC">
      <w:pPr>
        <w:pStyle w:val="ac"/>
        <w:rPr>
          <w:rtl/>
        </w:rPr>
      </w:pPr>
      <w:r>
        <w:rPr>
          <w:rFonts w:hint="eastAsia"/>
          <w:rtl/>
        </w:rPr>
        <w:t>שר</w:t>
      </w:r>
      <w:r>
        <w:rPr>
          <w:rtl/>
        </w:rPr>
        <w:t xml:space="preserve"> המשפטים יוסף לפיד:</w:t>
      </w:r>
    </w:p>
    <w:p w14:paraId="556C5754" w14:textId="77777777" w:rsidR="00000000" w:rsidRDefault="001C3AAC">
      <w:pPr>
        <w:pStyle w:val="a"/>
        <w:rPr>
          <w:rFonts w:hint="cs"/>
          <w:rtl/>
        </w:rPr>
      </w:pPr>
    </w:p>
    <w:p w14:paraId="385F04FD" w14:textId="77777777" w:rsidR="00000000" w:rsidRDefault="001C3AAC">
      <w:pPr>
        <w:pStyle w:val="a"/>
        <w:rPr>
          <w:rFonts w:hint="cs"/>
          <w:rtl/>
        </w:rPr>
      </w:pPr>
      <w:r>
        <w:rPr>
          <w:rFonts w:hint="cs"/>
          <w:rtl/>
        </w:rPr>
        <w:t>זה שלוש דקות, אדוני היושב-ראש?</w:t>
      </w:r>
    </w:p>
    <w:p w14:paraId="304F1EB9" w14:textId="77777777" w:rsidR="00000000" w:rsidRDefault="001C3AAC">
      <w:pPr>
        <w:pStyle w:val="a"/>
        <w:rPr>
          <w:rFonts w:hint="cs"/>
          <w:rtl/>
        </w:rPr>
      </w:pPr>
    </w:p>
    <w:p w14:paraId="665A7D9D" w14:textId="77777777" w:rsidR="00000000" w:rsidRDefault="001C3AAC">
      <w:pPr>
        <w:pStyle w:val="SpeakerCon"/>
        <w:rPr>
          <w:rtl/>
        </w:rPr>
      </w:pPr>
      <w:bookmarkStart w:id="551" w:name="FS000000531T21_07_2003_22_26_48C"/>
      <w:bookmarkStart w:id="552" w:name="FS000000505T21_07_2003_22_26_58"/>
      <w:bookmarkStart w:id="553" w:name="FS000000505T21_07_2003_22_27_01C"/>
      <w:bookmarkEnd w:id="551"/>
      <w:bookmarkEnd w:id="552"/>
      <w:bookmarkEnd w:id="553"/>
      <w:r>
        <w:rPr>
          <w:rtl/>
        </w:rPr>
        <w:t>אבשלום וילן (</w:t>
      </w:r>
      <w:r>
        <w:rPr>
          <w:rtl/>
        </w:rPr>
        <w:t>מרצ):</w:t>
      </w:r>
    </w:p>
    <w:p w14:paraId="3891EB25" w14:textId="77777777" w:rsidR="00000000" w:rsidRDefault="001C3AAC">
      <w:pPr>
        <w:pStyle w:val="a"/>
        <w:rPr>
          <w:rtl/>
        </w:rPr>
      </w:pPr>
    </w:p>
    <w:p w14:paraId="50F6AEA0" w14:textId="77777777" w:rsidR="00000000" w:rsidRDefault="001C3AAC">
      <w:pPr>
        <w:pStyle w:val="a"/>
        <w:rPr>
          <w:rFonts w:hint="cs"/>
          <w:rtl/>
        </w:rPr>
      </w:pPr>
      <w:r>
        <w:rPr>
          <w:rFonts w:hint="cs"/>
          <w:rtl/>
        </w:rPr>
        <w:t>אם היית מקשיב לכל דברי, הייתי מקצר.</w:t>
      </w:r>
    </w:p>
    <w:p w14:paraId="22961535" w14:textId="77777777" w:rsidR="00000000" w:rsidRDefault="001C3AAC">
      <w:pPr>
        <w:pStyle w:val="a"/>
        <w:rPr>
          <w:rFonts w:hint="cs"/>
          <w:rtl/>
        </w:rPr>
      </w:pPr>
    </w:p>
    <w:p w14:paraId="72B84700" w14:textId="77777777" w:rsidR="00000000" w:rsidRDefault="001C3AAC">
      <w:pPr>
        <w:pStyle w:val="ac"/>
        <w:rPr>
          <w:rtl/>
        </w:rPr>
      </w:pPr>
      <w:r>
        <w:rPr>
          <w:rFonts w:hint="eastAsia"/>
          <w:rtl/>
        </w:rPr>
        <w:t>שר</w:t>
      </w:r>
      <w:r>
        <w:rPr>
          <w:rtl/>
        </w:rPr>
        <w:t xml:space="preserve"> המשפטים יוסף לפיד:</w:t>
      </w:r>
    </w:p>
    <w:p w14:paraId="2288C669" w14:textId="77777777" w:rsidR="00000000" w:rsidRDefault="001C3AAC">
      <w:pPr>
        <w:pStyle w:val="a"/>
        <w:rPr>
          <w:rFonts w:hint="cs"/>
          <w:rtl/>
        </w:rPr>
      </w:pPr>
    </w:p>
    <w:p w14:paraId="743063E9" w14:textId="77777777" w:rsidR="00000000" w:rsidRDefault="001C3AAC">
      <w:pPr>
        <w:pStyle w:val="a"/>
        <w:rPr>
          <w:rFonts w:hint="cs"/>
          <w:rtl/>
        </w:rPr>
      </w:pPr>
      <w:r>
        <w:rPr>
          <w:rFonts w:hint="cs"/>
          <w:rtl/>
        </w:rPr>
        <w:t>זה שלוש דקות או 30 דקות?</w:t>
      </w:r>
    </w:p>
    <w:p w14:paraId="7F75E391" w14:textId="77777777" w:rsidR="00000000" w:rsidRDefault="001C3AAC">
      <w:pPr>
        <w:pStyle w:val="a"/>
        <w:rPr>
          <w:rFonts w:hint="cs"/>
          <w:rtl/>
        </w:rPr>
      </w:pPr>
    </w:p>
    <w:p w14:paraId="68A830AD" w14:textId="77777777" w:rsidR="00000000" w:rsidRDefault="001C3AAC">
      <w:pPr>
        <w:pStyle w:val="ad"/>
        <w:rPr>
          <w:rtl/>
        </w:rPr>
      </w:pPr>
      <w:r>
        <w:rPr>
          <w:rtl/>
        </w:rPr>
        <w:t>היו"ר יולי-יואל אדלשטיין:</w:t>
      </w:r>
    </w:p>
    <w:p w14:paraId="1760588F" w14:textId="77777777" w:rsidR="00000000" w:rsidRDefault="001C3AAC">
      <w:pPr>
        <w:pStyle w:val="a"/>
        <w:rPr>
          <w:rtl/>
        </w:rPr>
      </w:pPr>
    </w:p>
    <w:p w14:paraId="66321527" w14:textId="77777777" w:rsidR="00000000" w:rsidRDefault="001C3AAC">
      <w:pPr>
        <w:pStyle w:val="a"/>
        <w:rPr>
          <w:rFonts w:hint="cs"/>
          <w:rtl/>
        </w:rPr>
      </w:pPr>
      <w:r>
        <w:rPr>
          <w:rFonts w:hint="cs"/>
          <w:rtl/>
        </w:rPr>
        <w:t>שלוש דקות, אדוני.</w:t>
      </w:r>
    </w:p>
    <w:p w14:paraId="2A6263A5" w14:textId="77777777" w:rsidR="00000000" w:rsidRDefault="001C3AAC">
      <w:pPr>
        <w:pStyle w:val="a"/>
        <w:rPr>
          <w:rFonts w:hint="cs"/>
          <w:rtl/>
        </w:rPr>
      </w:pPr>
    </w:p>
    <w:p w14:paraId="1B9568B1" w14:textId="77777777" w:rsidR="00000000" w:rsidRDefault="001C3AAC">
      <w:pPr>
        <w:pStyle w:val="SpeakerCon"/>
        <w:rPr>
          <w:rtl/>
        </w:rPr>
      </w:pPr>
      <w:bookmarkStart w:id="554" w:name="FS000000505T21_07_2003_22_28_07C"/>
      <w:bookmarkEnd w:id="554"/>
      <w:r>
        <w:rPr>
          <w:rtl/>
        </w:rPr>
        <w:t>אבשלום וילן (מרצ):</w:t>
      </w:r>
    </w:p>
    <w:p w14:paraId="4DDE072C" w14:textId="77777777" w:rsidR="00000000" w:rsidRDefault="001C3AAC">
      <w:pPr>
        <w:pStyle w:val="a"/>
        <w:rPr>
          <w:rtl/>
        </w:rPr>
      </w:pPr>
    </w:p>
    <w:p w14:paraId="59C5F7A7" w14:textId="77777777" w:rsidR="00000000" w:rsidRDefault="001C3AAC">
      <w:pPr>
        <w:pStyle w:val="a"/>
        <w:rPr>
          <w:rFonts w:hint="cs"/>
          <w:rtl/>
        </w:rPr>
      </w:pPr>
      <w:r>
        <w:rPr>
          <w:rFonts w:hint="cs"/>
          <w:rtl/>
        </w:rPr>
        <w:t>שלוש דקות מלאות.</w:t>
      </w:r>
    </w:p>
    <w:p w14:paraId="1ABAA540" w14:textId="77777777" w:rsidR="00000000" w:rsidRDefault="001C3AAC">
      <w:pPr>
        <w:pStyle w:val="ac"/>
        <w:rPr>
          <w:rtl/>
        </w:rPr>
      </w:pPr>
    </w:p>
    <w:p w14:paraId="05624B17" w14:textId="77777777" w:rsidR="00000000" w:rsidRDefault="001C3AAC">
      <w:pPr>
        <w:pStyle w:val="ac"/>
        <w:rPr>
          <w:rtl/>
        </w:rPr>
      </w:pPr>
      <w:r>
        <w:rPr>
          <w:rFonts w:hint="eastAsia"/>
          <w:rtl/>
        </w:rPr>
        <w:t>שר</w:t>
      </w:r>
      <w:r>
        <w:rPr>
          <w:rtl/>
        </w:rPr>
        <w:t xml:space="preserve"> המשפטים יוסף לפיד:</w:t>
      </w:r>
    </w:p>
    <w:p w14:paraId="26E765BB" w14:textId="77777777" w:rsidR="00000000" w:rsidRDefault="001C3AAC">
      <w:pPr>
        <w:pStyle w:val="a"/>
        <w:rPr>
          <w:rFonts w:hint="cs"/>
          <w:rtl/>
        </w:rPr>
      </w:pPr>
    </w:p>
    <w:p w14:paraId="16368F80" w14:textId="77777777" w:rsidR="00000000" w:rsidRDefault="001C3AAC">
      <w:pPr>
        <w:pStyle w:val="a"/>
        <w:rPr>
          <w:rFonts w:hint="cs"/>
          <w:rtl/>
        </w:rPr>
      </w:pPr>
      <w:r>
        <w:rPr>
          <w:rFonts w:hint="cs"/>
          <w:rtl/>
        </w:rPr>
        <w:t xml:space="preserve">יש לי עוד שלושה חוקים להעביר. אתה רוצה לחסל את ערוץ-10, </w:t>
      </w:r>
      <w:r>
        <w:rPr>
          <w:rFonts w:hint="cs"/>
          <w:rtl/>
        </w:rPr>
        <w:t>תגיד.</w:t>
      </w:r>
    </w:p>
    <w:p w14:paraId="462BEFCD" w14:textId="77777777" w:rsidR="00000000" w:rsidRDefault="001C3AAC">
      <w:pPr>
        <w:pStyle w:val="a"/>
        <w:rPr>
          <w:rFonts w:hint="cs"/>
          <w:rtl/>
        </w:rPr>
      </w:pPr>
    </w:p>
    <w:p w14:paraId="1E9B5E32" w14:textId="77777777" w:rsidR="00000000" w:rsidRDefault="001C3AAC">
      <w:pPr>
        <w:pStyle w:val="SpeakerCon"/>
        <w:rPr>
          <w:rtl/>
        </w:rPr>
      </w:pPr>
      <w:bookmarkStart w:id="555" w:name="FS000000505T21_07_2003_22_28_45C"/>
      <w:bookmarkEnd w:id="555"/>
      <w:r>
        <w:rPr>
          <w:rtl/>
        </w:rPr>
        <w:t>אבשלום וילן (מרצ):</w:t>
      </w:r>
    </w:p>
    <w:p w14:paraId="49796C05" w14:textId="77777777" w:rsidR="00000000" w:rsidRDefault="001C3AAC">
      <w:pPr>
        <w:pStyle w:val="a"/>
        <w:rPr>
          <w:rtl/>
        </w:rPr>
      </w:pPr>
    </w:p>
    <w:p w14:paraId="5231DD13" w14:textId="77777777" w:rsidR="00000000" w:rsidRDefault="001C3AAC">
      <w:pPr>
        <w:pStyle w:val="a"/>
        <w:rPr>
          <w:rFonts w:hint="cs"/>
          <w:rtl/>
        </w:rPr>
      </w:pPr>
      <w:r>
        <w:rPr>
          <w:rFonts w:hint="cs"/>
          <w:rtl/>
        </w:rPr>
        <w:t>בדיוק להיפך, אמרתי שאני בעד. לא דיברתי נגד ערוץ-10, אתה לא הקשבת לי.</w:t>
      </w:r>
    </w:p>
    <w:p w14:paraId="5DFAF2E6" w14:textId="77777777" w:rsidR="00000000" w:rsidRDefault="001C3AAC">
      <w:pPr>
        <w:pStyle w:val="a"/>
        <w:rPr>
          <w:rFonts w:hint="cs"/>
          <w:rtl/>
        </w:rPr>
      </w:pPr>
    </w:p>
    <w:p w14:paraId="7F4548F4" w14:textId="77777777" w:rsidR="00000000" w:rsidRDefault="001C3AAC">
      <w:pPr>
        <w:pStyle w:val="ad"/>
        <w:rPr>
          <w:rtl/>
        </w:rPr>
      </w:pPr>
      <w:r>
        <w:rPr>
          <w:rtl/>
        </w:rPr>
        <w:t>היו"ר יולי-יואל אדלשטיין:</w:t>
      </w:r>
    </w:p>
    <w:p w14:paraId="200CABF5" w14:textId="77777777" w:rsidR="00000000" w:rsidRDefault="001C3AAC">
      <w:pPr>
        <w:pStyle w:val="a"/>
        <w:rPr>
          <w:rtl/>
        </w:rPr>
      </w:pPr>
    </w:p>
    <w:p w14:paraId="212D9E76" w14:textId="77777777" w:rsidR="00000000" w:rsidRDefault="001C3AAC">
      <w:pPr>
        <w:pStyle w:val="a"/>
        <w:rPr>
          <w:rFonts w:hint="cs"/>
          <w:rtl/>
        </w:rPr>
      </w:pPr>
      <w:r>
        <w:rPr>
          <w:rFonts w:hint="cs"/>
          <w:rtl/>
        </w:rPr>
        <w:t>חבר הכנסת וילן, אתה צריך לסיים, ולא להיכנס לדו-שיח עם שר המשפטים.</w:t>
      </w:r>
    </w:p>
    <w:p w14:paraId="6E24E124" w14:textId="77777777" w:rsidR="00000000" w:rsidRDefault="001C3AAC">
      <w:pPr>
        <w:pStyle w:val="a"/>
        <w:rPr>
          <w:rFonts w:hint="cs"/>
          <w:rtl/>
        </w:rPr>
      </w:pPr>
    </w:p>
    <w:p w14:paraId="17DE1ED6" w14:textId="77777777" w:rsidR="00000000" w:rsidRDefault="001C3AAC">
      <w:pPr>
        <w:pStyle w:val="SpeakerCon"/>
        <w:rPr>
          <w:rtl/>
        </w:rPr>
      </w:pPr>
      <w:bookmarkStart w:id="556" w:name="FS000000505T21_07_2003_22_29_17C"/>
      <w:bookmarkEnd w:id="556"/>
      <w:r>
        <w:rPr>
          <w:rtl/>
        </w:rPr>
        <w:t>אבשלום וילן (מרצ):</w:t>
      </w:r>
    </w:p>
    <w:p w14:paraId="3F51BBDA" w14:textId="77777777" w:rsidR="00000000" w:rsidRDefault="001C3AAC">
      <w:pPr>
        <w:pStyle w:val="a"/>
        <w:rPr>
          <w:rtl/>
        </w:rPr>
      </w:pPr>
    </w:p>
    <w:p w14:paraId="3DA0784E" w14:textId="77777777" w:rsidR="00000000" w:rsidRDefault="001C3AAC">
      <w:pPr>
        <w:pStyle w:val="a"/>
        <w:rPr>
          <w:rFonts w:hint="cs"/>
          <w:rtl/>
        </w:rPr>
      </w:pPr>
      <w:r>
        <w:rPr>
          <w:rFonts w:hint="cs"/>
          <w:rtl/>
        </w:rPr>
        <w:t>הסברתי שהחוק הזה לא פותר את הבעיה, ולצערי, קר</w:t>
      </w:r>
      <w:r>
        <w:rPr>
          <w:rFonts w:hint="cs"/>
          <w:rtl/>
        </w:rPr>
        <w:t>וב לוודאי שתצטרכו לבוא גם עם תיקונים. לכן אני מעלה פה את הנקודות שצריך יהיה להתייחס אליהן בהמשך החקיקה, כדי להמשיך ולטפל בהן. אני גם לא בטוח ש-220 מיליון שקל או 60% להפקה המקורית הכללית, כל מה שכתבתם כאן על הסוגה העליונה, זה אכן מספיק. נראה בהמשך הדרך מי צ</w:t>
      </w:r>
      <w:r>
        <w:rPr>
          <w:rFonts w:hint="cs"/>
          <w:rtl/>
        </w:rPr>
        <w:t xml:space="preserve">דק, מי טעה. </w:t>
      </w:r>
    </w:p>
    <w:p w14:paraId="50342792" w14:textId="77777777" w:rsidR="00000000" w:rsidRDefault="001C3AAC">
      <w:pPr>
        <w:pStyle w:val="a"/>
        <w:ind w:firstLine="0"/>
        <w:rPr>
          <w:rFonts w:hint="cs"/>
          <w:rtl/>
        </w:rPr>
      </w:pPr>
    </w:p>
    <w:p w14:paraId="7BDEE0B4" w14:textId="77777777" w:rsidR="00000000" w:rsidRDefault="001C3AAC">
      <w:pPr>
        <w:pStyle w:val="a"/>
        <w:ind w:firstLine="0"/>
        <w:rPr>
          <w:rFonts w:hint="cs"/>
          <w:rtl/>
        </w:rPr>
      </w:pPr>
      <w:r>
        <w:rPr>
          <w:rFonts w:hint="cs"/>
          <w:rtl/>
        </w:rPr>
        <w:tab/>
        <w:t>צר לי רק לומר לך, אדוני היושב-ראש, שכאשר הביאו את נושא ערוץ-10, עמדו נציגי האוצר ואמרו: שוק פרסום של 800 מיליון דולר, שיגיע למיליארד. הייתי היחיד בוועדת הכספים שאמר שאין לזה שום התחייבות, שום הוכחה, זה לא עובר את 800 המיליון, וראה מה שקרה. ג</w:t>
      </w:r>
      <w:r>
        <w:rPr>
          <w:rFonts w:hint="cs"/>
          <w:rtl/>
        </w:rPr>
        <w:t>ם הפעם אני קצת נביא זעם, ואני מציע שניקח את המספרים הרעים ונראה מה ניתן לעשות. תודה, אדוני היושב-ראש.</w:t>
      </w:r>
    </w:p>
    <w:p w14:paraId="305F6356" w14:textId="77777777" w:rsidR="00000000" w:rsidRDefault="001C3AAC">
      <w:pPr>
        <w:pStyle w:val="a"/>
        <w:rPr>
          <w:rFonts w:hint="cs"/>
          <w:rtl/>
        </w:rPr>
      </w:pPr>
    </w:p>
    <w:p w14:paraId="56729D27" w14:textId="77777777" w:rsidR="00000000" w:rsidRDefault="001C3AAC">
      <w:pPr>
        <w:pStyle w:val="ad"/>
        <w:rPr>
          <w:rtl/>
        </w:rPr>
      </w:pPr>
      <w:r>
        <w:rPr>
          <w:rtl/>
        </w:rPr>
        <w:t>היו"ר יולי-יואל אדלשטיין:</w:t>
      </w:r>
    </w:p>
    <w:p w14:paraId="0603C2E1" w14:textId="77777777" w:rsidR="00000000" w:rsidRDefault="001C3AAC">
      <w:pPr>
        <w:pStyle w:val="a"/>
        <w:rPr>
          <w:rtl/>
        </w:rPr>
      </w:pPr>
    </w:p>
    <w:p w14:paraId="5957DFD1" w14:textId="77777777" w:rsidR="00000000" w:rsidRDefault="001C3AAC">
      <w:pPr>
        <w:pStyle w:val="a"/>
        <w:rPr>
          <w:rFonts w:hint="cs"/>
          <w:rtl/>
        </w:rPr>
      </w:pPr>
      <w:r>
        <w:rPr>
          <w:rFonts w:hint="cs"/>
          <w:rtl/>
        </w:rPr>
        <w:t>תודה לחבר הכנסת וילן. חבר הכנסת איוב קרא. אחריו - חבר הכנסת אברהם בייגה שוחט. אם הוא לא יהיה כאן - חבר הכנסת ג'מאל זחאלקה.</w:t>
      </w:r>
    </w:p>
    <w:p w14:paraId="1B3249F7" w14:textId="77777777" w:rsidR="00000000" w:rsidRDefault="001C3AAC">
      <w:pPr>
        <w:pStyle w:val="a"/>
        <w:rPr>
          <w:rFonts w:hint="cs"/>
          <w:rtl/>
        </w:rPr>
      </w:pPr>
    </w:p>
    <w:p w14:paraId="734C57ED" w14:textId="77777777" w:rsidR="00000000" w:rsidRDefault="001C3AAC">
      <w:pPr>
        <w:pStyle w:val="ac"/>
        <w:rPr>
          <w:rtl/>
        </w:rPr>
      </w:pPr>
      <w:r>
        <w:rPr>
          <w:rFonts w:hint="eastAsia"/>
          <w:rtl/>
        </w:rPr>
        <w:t>שר</w:t>
      </w:r>
      <w:r>
        <w:rPr>
          <w:rtl/>
        </w:rPr>
        <w:t xml:space="preserve"> המשפטים יוסף לפיד:</w:t>
      </w:r>
    </w:p>
    <w:p w14:paraId="52D61F13" w14:textId="77777777" w:rsidR="00000000" w:rsidRDefault="001C3AAC">
      <w:pPr>
        <w:pStyle w:val="a"/>
        <w:rPr>
          <w:rFonts w:hint="cs"/>
          <w:rtl/>
        </w:rPr>
      </w:pPr>
    </w:p>
    <w:p w14:paraId="7B72FF07" w14:textId="77777777" w:rsidR="00000000" w:rsidRDefault="001C3AAC">
      <w:pPr>
        <w:pStyle w:val="a"/>
        <w:rPr>
          <w:rFonts w:hint="cs"/>
          <w:rtl/>
        </w:rPr>
      </w:pPr>
      <w:r>
        <w:rPr>
          <w:rFonts w:hint="cs"/>
          <w:rtl/>
        </w:rPr>
        <w:t>איוב קרא, תהיה קצר, בחייך. ממילא לא תדבר על הטלוויזיה, אלא על הדרוזים, אז מה זה משנה?</w:t>
      </w:r>
    </w:p>
    <w:p w14:paraId="05AEBBAA" w14:textId="77777777" w:rsidR="00000000" w:rsidRDefault="001C3AAC">
      <w:pPr>
        <w:pStyle w:val="a"/>
        <w:rPr>
          <w:rFonts w:hint="cs"/>
          <w:rtl/>
        </w:rPr>
      </w:pPr>
    </w:p>
    <w:p w14:paraId="1B620FA6" w14:textId="77777777" w:rsidR="00000000" w:rsidRDefault="001C3AAC">
      <w:pPr>
        <w:pStyle w:val="ad"/>
        <w:rPr>
          <w:rtl/>
        </w:rPr>
      </w:pPr>
      <w:r>
        <w:rPr>
          <w:rtl/>
        </w:rPr>
        <w:t>היו"ר יולי-יואל אדלשטיין:</w:t>
      </w:r>
    </w:p>
    <w:p w14:paraId="1BFF1133" w14:textId="77777777" w:rsidR="00000000" w:rsidRDefault="001C3AAC">
      <w:pPr>
        <w:pStyle w:val="a"/>
        <w:rPr>
          <w:rtl/>
        </w:rPr>
      </w:pPr>
    </w:p>
    <w:p w14:paraId="2343865B" w14:textId="77777777" w:rsidR="00000000" w:rsidRDefault="001C3AAC">
      <w:pPr>
        <w:pStyle w:val="a"/>
        <w:rPr>
          <w:rFonts w:hint="cs"/>
          <w:rtl/>
        </w:rPr>
      </w:pPr>
      <w:r>
        <w:rPr>
          <w:rFonts w:hint="cs"/>
          <w:rtl/>
        </w:rPr>
        <w:t>דרוזים גם רואים טלוויזיה, אדוני שר המשפטים.</w:t>
      </w:r>
    </w:p>
    <w:p w14:paraId="708606B4" w14:textId="77777777" w:rsidR="00000000" w:rsidRDefault="001C3AAC">
      <w:pPr>
        <w:pStyle w:val="Speaker"/>
        <w:rPr>
          <w:rtl/>
        </w:rPr>
      </w:pPr>
      <w:bookmarkStart w:id="557" w:name="FS000000475T21_07_2003_22_33_10"/>
      <w:bookmarkEnd w:id="557"/>
      <w:r>
        <w:rPr>
          <w:rFonts w:hint="cs"/>
          <w:rtl/>
        </w:rPr>
        <w:br/>
      </w:r>
      <w:r>
        <w:rPr>
          <w:rtl/>
        </w:rPr>
        <w:br/>
      </w:r>
      <w:bookmarkStart w:id="558" w:name="_Toc46720141"/>
      <w:bookmarkStart w:id="559" w:name="_Toc50257124"/>
      <w:r>
        <w:rPr>
          <w:rFonts w:hint="eastAsia"/>
          <w:rtl/>
        </w:rPr>
        <w:t>איוב</w:t>
      </w:r>
      <w:r>
        <w:rPr>
          <w:rtl/>
        </w:rPr>
        <w:t xml:space="preserve"> קרא (הליכוד):</w:t>
      </w:r>
      <w:bookmarkEnd w:id="558"/>
      <w:bookmarkEnd w:id="559"/>
    </w:p>
    <w:p w14:paraId="60BC29B0" w14:textId="77777777" w:rsidR="00000000" w:rsidRDefault="001C3AAC">
      <w:pPr>
        <w:pStyle w:val="a"/>
        <w:rPr>
          <w:rFonts w:hint="cs"/>
          <w:rtl/>
        </w:rPr>
      </w:pPr>
    </w:p>
    <w:p w14:paraId="2D984059" w14:textId="77777777" w:rsidR="00000000" w:rsidRDefault="001C3AAC">
      <w:pPr>
        <w:pStyle w:val="a"/>
        <w:rPr>
          <w:rFonts w:hint="cs"/>
          <w:rtl/>
        </w:rPr>
      </w:pPr>
      <w:r>
        <w:rPr>
          <w:rFonts w:hint="cs"/>
          <w:rtl/>
        </w:rPr>
        <w:t xml:space="preserve">אדוני היושב-ראש, כנסת נכבדה, השר טומי לפיד כבר לא צריך </w:t>
      </w:r>
      <w:r>
        <w:rPr>
          <w:rFonts w:hint="cs"/>
          <w:rtl/>
        </w:rPr>
        <w:t>את הטלוויזיה, ולא את "פופוליטיקה", כי מה שהוא עשה שם ומה שהוא אמר שם הביא אותו עד הלום, ולכן הוא משאיר לנו את הרחבה הזאת, אולי אנו, הצעירים יותר, אולי נצליח להגשים ציפיות, ומלא-כלום להגיע למעמד רם המעלה שאתה הגעת אליו ושאתה ראוי לו, אין ויכוח על זה.</w:t>
      </w:r>
    </w:p>
    <w:p w14:paraId="44E95007" w14:textId="77777777" w:rsidR="00000000" w:rsidRDefault="001C3AAC">
      <w:pPr>
        <w:pStyle w:val="a"/>
        <w:rPr>
          <w:rFonts w:hint="cs"/>
          <w:rtl/>
        </w:rPr>
      </w:pPr>
    </w:p>
    <w:p w14:paraId="45AFF123" w14:textId="77777777" w:rsidR="00000000" w:rsidRDefault="001C3AAC">
      <w:pPr>
        <w:pStyle w:val="a"/>
        <w:rPr>
          <w:rFonts w:hint="cs"/>
          <w:rtl/>
        </w:rPr>
      </w:pPr>
      <w:r>
        <w:rPr>
          <w:rFonts w:hint="cs"/>
          <w:rtl/>
        </w:rPr>
        <w:t>בניגו</w:t>
      </w:r>
      <w:r>
        <w:rPr>
          <w:rFonts w:hint="cs"/>
          <w:rtl/>
        </w:rPr>
        <w:t>ד למה שאמרת, אני רוצה דווקא לדבר על הנושא של השידורים וריבוי הערוצים. אני תומך בכל מאודי בריבוי הערוצים. אני חושב שערוץ-10 נותן שירות מצוין, אבל צריך לעשות בדק-בית בכל הסוגיה הזאת. מאידך גיסא, השידור הציבורי היום עולה לאט-לאט על דרך המלך, וגם רואים שיש שלי</w:t>
      </w:r>
      <w:r>
        <w:rPr>
          <w:rFonts w:hint="cs"/>
          <w:rtl/>
        </w:rPr>
        <w:t xml:space="preserve">טה אובייקטיבית על השידורים הללו, בניגוד לעבר, שהיה תוהו ובוהו, מבחינתי לפחות. </w:t>
      </w:r>
    </w:p>
    <w:p w14:paraId="09C2A854" w14:textId="77777777" w:rsidR="00000000" w:rsidRDefault="001C3AAC">
      <w:pPr>
        <w:pStyle w:val="a"/>
        <w:rPr>
          <w:rFonts w:hint="cs"/>
          <w:rtl/>
        </w:rPr>
      </w:pPr>
    </w:p>
    <w:p w14:paraId="0BC0657A" w14:textId="77777777" w:rsidR="00000000" w:rsidRDefault="001C3AAC">
      <w:pPr>
        <w:pStyle w:val="a"/>
        <w:rPr>
          <w:rFonts w:hint="cs"/>
          <w:rtl/>
        </w:rPr>
      </w:pPr>
      <w:r>
        <w:rPr>
          <w:rFonts w:hint="cs"/>
          <w:rtl/>
        </w:rPr>
        <w:t>ישבתי כחבר במליאת רשות השידור בשתי קדנציות, וכמו שנראה לי, כרגע לפחות, למעט חריקות כאלה ואחרות, הדברים מתנהלים, לטעמי לפחות, כפי שצריך להתנהל שידור ציבורי במדינה דמוקרטית שרוצה</w:t>
      </w:r>
      <w:r>
        <w:rPr>
          <w:rFonts w:hint="cs"/>
          <w:rtl/>
        </w:rPr>
        <w:t xml:space="preserve"> לשמור על האינטרסים שלה. עם כל הכבוד, לא באנו לבנות רק דמוקרטיה, אלא באנו לבנות מדינה דמוקרטית, שזה לפני דמוקרטיה, וצריך לראות את הדברים בראייה הכוללת.</w:t>
      </w:r>
    </w:p>
    <w:p w14:paraId="6F01AD51" w14:textId="77777777" w:rsidR="00000000" w:rsidRDefault="001C3AAC">
      <w:pPr>
        <w:pStyle w:val="a"/>
        <w:rPr>
          <w:rFonts w:hint="cs"/>
          <w:rtl/>
        </w:rPr>
      </w:pPr>
    </w:p>
    <w:p w14:paraId="2E62FEE1" w14:textId="77777777" w:rsidR="00000000" w:rsidRDefault="001C3AAC">
      <w:pPr>
        <w:pStyle w:val="a"/>
        <w:rPr>
          <w:rFonts w:hint="cs"/>
          <w:rtl/>
        </w:rPr>
      </w:pPr>
      <w:r>
        <w:rPr>
          <w:rFonts w:hint="cs"/>
          <w:rtl/>
        </w:rPr>
        <w:t>אני שמח שיש היום כוונה להוריד את האגרה, את אגרת רשות השידור, לאט-לאט, במשך כמה שנים. לא תהיה אגרה ויצטר</w:t>
      </w:r>
      <w:r>
        <w:rPr>
          <w:rFonts w:hint="cs"/>
          <w:rtl/>
        </w:rPr>
        <w:t xml:space="preserve">כו לממן את השידורים הציבוריים מכספים מפרסום וכן הלאה, וזה יקל על הציבור. זו אולי אחת הבשורות הטובות של התוכנית הכלכלית מבחינת השכבות החלשות. </w:t>
      </w:r>
    </w:p>
    <w:p w14:paraId="26D8BA5B" w14:textId="77777777" w:rsidR="00000000" w:rsidRDefault="001C3AAC">
      <w:pPr>
        <w:pStyle w:val="a"/>
        <w:rPr>
          <w:rFonts w:hint="cs"/>
          <w:rtl/>
        </w:rPr>
      </w:pPr>
    </w:p>
    <w:p w14:paraId="63720CDF" w14:textId="77777777" w:rsidR="00000000" w:rsidRDefault="001C3AAC">
      <w:pPr>
        <w:pStyle w:val="a"/>
        <w:rPr>
          <w:rFonts w:hint="cs"/>
          <w:rtl/>
        </w:rPr>
      </w:pPr>
      <w:r>
        <w:rPr>
          <w:rFonts w:hint="cs"/>
          <w:rtl/>
        </w:rPr>
        <w:t xml:space="preserve">אני שמח שהדברים משתנים במדינת ישראל. פעם הכול היה מונופולים, עד 1977, עד עליית בגין לשלטון, החליפה התאימה רק למי </w:t>
      </w:r>
      <w:r>
        <w:rPr>
          <w:rFonts w:hint="cs"/>
          <w:rtl/>
        </w:rPr>
        <w:t>שהיה לו פנקס אדום, וצריך לזכור את זה, לרבות השידורים הציבוריים. מי יכול היה להיכנס לטלוויזיה או לרדיו או לחברת החשמל, אם לא היה לו פנקס אדום? כל המונופולים הללו קרסו ויקרסו, ואין להם מקום בעולם ליברלי, אין להם מקום בעולם מתקדם.</w:t>
      </w:r>
    </w:p>
    <w:p w14:paraId="2964C2B8" w14:textId="77777777" w:rsidR="00000000" w:rsidRDefault="001C3AAC">
      <w:pPr>
        <w:pStyle w:val="a"/>
        <w:rPr>
          <w:rFonts w:hint="cs"/>
          <w:rtl/>
        </w:rPr>
      </w:pPr>
    </w:p>
    <w:p w14:paraId="198EE26A" w14:textId="77777777" w:rsidR="00000000" w:rsidRDefault="001C3AAC">
      <w:pPr>
        <w:pStyle w:val="a"/>
        <w:rPr>
          <w:rFonts w:hint="cs"/>
          <w:rtl/>
        </w:rPr>
      </w:pPr>
      <w:r>
        <w:rPr>
          <w:rFonts w:hint="cs"/>
          <w:rtl/>
        </w:rPr>
        <w:t>לכן, אנחנו תומכים בתוכנית ש</w:t>
      </w:r>
      <w:r>
        <w:rPr>
          <w:rFonts w:hint="cs"/>
          <w:rtl/>
        </w:rPr>
        <w:t>לך, אדוני השר, גם בלי פוליטיקה. אנחנו תומכים בה בכל מאודנו, כי אנחנו חושבים שנכון לעשות מה שאתה עושה; יישר כוח.</w:t>
      </w:r>
    </w:p>
    <w:p w14:paraId="1990C09F" w14:textId="77777777" w:rsidR="00000000" w:rsidRDefault="001C3AAC">
      <w:pPr>
        <w:pStyle w:val="a"/>
        <w:rPr>
          <w:rFonts w:hint="cs"/>
          <w:rtl/>
        </w:rPr>
      </w:pPr>
    </w:p>
    <w:p w14:paraId="613A4B82" w14:textId="77777777" w:rsidR="00000000" w:rsidRDefault="001C3AAC">
      <w:pPr>
        <w:pStyle w:val="ad"/>
        <w:rPr>
          <w:rtl/>
        </w:rPr>
      </w:pPr>
      <w:r>
        <w:rPr>
          <w:rtl/>
        </w:rPr>
        <w:t>היו"ר יולי-יואל אדלשטיין:</w:t>
      </w:r>
    </w:p>
    <w:p w14:paraId="146F9977" w14:textId="77777777" w:rsidR="00000000" w:rsidRDefault="001C3AAC">
      <w:pPr>
        <w:pStyle w:val="a"/>
        <w:rPr>
          <w:rtl/>
        </w:rPr>
      </w:pPr>
    </w:p>
    <w:p w14:paraId="185F188A" w14:textId="77777777" w:rsidR="00000000" w:rsidRDefault="001C3AAC">
      <w:pPr>
        <w:pStyle w:val="a"/>
        <w:rPr>
          <w:rFonts w:hint="cs"/>
          <w:rtl/>
        </w:rPr>
      </w:pPr>
      <w:r>
        <w:rPr>
          <w:rFonts w:hint="cs"/>
          <w:rtl/>
        </w:rPr>
        <w:t>תודה לחבר הכנסת קרא. חבר הכנסת אברהם שוחט. חבר הכנסת ג'מאל זחאלקה. חבר הכנסת עבד-אלמאלכ דהאמשה. חבר הכנסת אריה אלדד,</w:t>
      </w:r>
      <w:r>
        <w:rPr>
          <w:rFonts w:hint="cs"/>
          <w:rtl/>
        </w:rPr>
        <w:t xml:space="preserve"> בבקשה. אתה אחרון הדוברים בנושא הזה.</w:t>
      </w:r>
    </w:p>
    <w:p w14:paraId="133D235A" w14:textId="77777777" w:rsidR="00000000" w:rsidRDefault="001C3AAC">
      <w:pPr>
        <w:pStyle w:val="a"/>
        <w:rPr>
          <w:rFonts w:hint="cs"/>
          <w:rtl/>
        </w:rPr>
      </w:pPr>
    </w:p>
    <w:p w14:paraId="2B81F688" w14:textId="77777777" w:rsidR="00000000" w:rsidRDefault="001C3AAC">
      <w:pPr>
        <w:pStyle w:val="Speaker"/>
        <w:rPr>
          <w:rtl/>
        </w:rPr>
      </w:pPr>
      <w:bookmarkStart w:id="560" w:name="FS000001055T21_07_2003_22_39_57"/>
      <w:bookmarkEnd w:id="560"/>
    </w:p>
    <w:p w14:paraId="33DB9A25" w14:textId="77777777" w:rsidR="00000000" w:rsidRDefault="001C3AAC">
      <w:pPr>
        <w:pStyle w:val="Speaker"/>
        <w:rPr>
          <w:rtl/>
        </w:rPr>
      </w:pPr>
      <w:bookmarkStart w:id="561" w:name="_Toc46720142"/>
      <w:bookmarkStart w:id="562" w:name="_Toc50257125"/>
      <w:r>
        <w:rPr>
          <w:rFonts w:hint="eastAsia"/>
          <w:rtl/>
        </w:rPr>
        <w:t>אריה</w:t>
      </w:r>
      <w:r>
        <w:rPr>
          <w:rtl/>
        </w:rPr>
        <w:t xml:space="preserve"> אלדד (האיחוד הלאומי - ישראל ביתנו):</w:t>
      </w:r>
      <w:bookmarkEnd w:id="561"/>
      <w:bookmarkEnd w:id="562"/>
    </w:p>
    <w:p w14:paraId="0AB55603" w14:textId="77777777" w:rsidR="00000000" w:rsidRDefault="001C3AAC">
      <w:pPr>
        <w:pStyle w:val="a"/>
        <w:rPr>
          <w:rFonts w:hint="cs"/>
          <w:rtl/>
        </w:rPr>
      </w:pPr>
    </w:p>
    <w:p w14:paraId="69B15906" w14:textId="77777777" w:rsidR="00000000" w:rsidRDefault="001C3AAC">
      <w:pPr>
        <w:pStyle w:val="a"/>
        <w:rPr>
          <w:rFonts w:hint="cs"/>
          <w:rtl/>
        </w:rPr>
      </w:pPr>
      <w:r>
        <w:rPr>
          <w:rFonts w:hint="cs"/>
          <w:rtl/>
        </w:rPr>
        <w:t>אדוני היושב-ראש, אדוני השר, חברי חברי הכנסת, שנים התרגלנו לערוץ הראשון, לחד-צדדיות הפוליטית שלו, והוא היה בלעדי. אני עוד זוכר את ההבטחות שנלוו להקמת הערוץ השני. אמרו שתהיה תחר</w:t>
      </w:r>
      <w:r>
        <w:rPr>
          <w:rFonts w:hint="cs"/>
          <w:rtl/>
        </w:rPr>
        <w:t>ות, יהיה ביטוי ליצירה הישראלית, נקבל שיקוף טוב יותר של הלכי הרוח בחברה הישראלית - וקיבלנו עוד ערוץ שמאלני, נוסף על הערוץ הראשון, הממלכתי. ההבטחות שנלוו להקמת ערוץ-10 היו דומות, וקיבלנו משהו די דומה, ברייטינג יותר נמוך ובהפסדים יותר גדולים.</w:t>
      </w:r>
    </w:p>
    <w:p w14:paraId="53B13443" w14:textId="77777777" w:rsidR="00000000" w:rsidRDefault="001C3AAC">
      <w:pPr>
        <w:pStyle w:val="a"/>
        <w:rPr>
          <w:rFonts w:hint="cs"/>
          <w:rtl/>
        </w:rPr>
      </w:pPr>
    </w:p>
    <w:p w14:paraId="502EDC8F" w14:textId="77777777" w:rsidR="00000000" w:rsidRDefault="001C3AAC">
      <w:pPr>
        <w:pStyle w:val="a"/>
        <w:rPr>
          <w:rFonts w:hint="cs"/>
          <w:rtl/>
        </w:rPr>
      </w:pPr>
      <w:r>
        <w:rPr>
          <w:rFonts w:hint="cs"/>
          <w:rtl/>
        </w:rPr>
        <w:t>אם הערוצים הללו</w:t>
      </w:r>
      <w:r>
        <w:rPr>
          <w:rFonts w:hint="cs"/>
          <w:rtl/>
        </w:rPr>
        <w:t xml:space="preserve"> היו משקפים באמת את השקפות העם, את נטיותיו החברתיות והפוליטיות, מילא. אבל למה שאנחנו ניחלץ לעזרת תקשורת שגם יוצריה מעידים עליה שהיא מורכבת ברובה מאנשים שבאים מהשקפת עולם שמאלנית?</w:t>
      </w:r>
    </w:p>
    <w:p w14:paraId="30D03B35" w14:textId="77777777" w:rsidR="00000000" w:rsidRDefault="001C3AAC">
      <w:pPr>
        <w:pStyle w:val="a"/>
        <w:rPr>
          <w:rFonts w:hint="cs"/>
          <w:rtl/>
        </w:rPr>
      </w:pPr>
    </w:p>
    <w:p w14:paraId="3F7C3140" w14:textId="77777777" w:rsidR="00000000" w:rsidRDefault="001C3AAC">
      <w:pPr>
        <w:pStyle w:val="a"/>
        <w:rPr>
          <w:rFonts w:hint="cs"/>
          <w:rtl/>
        </w:rPr>
      </w:pPr>
      <w:r>
        <w:rPr>
          <w:rFonts w:hint="cs"/>
          <w:rtl/>
        </w:rPr>
        <w:t>רשתות התקשורת הללו משרתות, בין השאר, נושא שדיברנו עליו הערב, את רדיפת ההתייש</w:t>
      </w:r>
      <w:r>
        <w:rPr>
          <w:rFonts w:hint="cs"/>
          <w:rtl/>
        </w:rPr>
        <w:t>בות, המפעל הציוני היחיד שמבטיח את אחיזתנו בארץ. כמה פעמים ראינו בערוץ-1, בערוץ-2 או בערוץ-10 יישובים פורחים ביהודה ובשומרון? בדרך כלל מראים לנו גבעה חשופה ושני קרוונים ותימהוני מזוקן וחמוש, שקל לכולם לשנוא. כשהם מצלמים בגבעה-26 ליד חברון, הם לא ירחיבו טיפה</w:t>
      </w:r>
      <w:r>
        <w:rPr>
          <w:rFonts w:hint="cs"/>
          <w:rtl/>
        </w:rPr>
        <w:t xml:space="preserve"> את זווית העדשה, כדי שהעדשה תקלוט גם את הבתים הערביים הלא-חוקיים שנבנים בסמוך לאותה חלקה, וכשבאים להרוס את גבעה-26 - אף אחד לא בא להרוס אותם.</w:t>
      </w:r>
    </w:p>
    <w:p w14:paraId="1A7A4BA7" w14:textId="77777777" w:rsidR="00000000" w:rsidRDefault="001C3AAC">
      <w:pPr>
        <w:pStyle w:val="a"/>
        <w:rPr>
          <w:rFonts w:hint="cs"/>
          <w:rtl/>
        </w:rPr>
      </w:pPr>
    </w:p>
    <w:p w14:paraId="60B5129E" w14:textId="77777777" w:rsidR="00000000" w:rsidRDefault="001C3AAC">
      <w:pPr>
        <w:pStyle w:val="a"/>
        <w:rPr>
          <w:rFonts w:hint="cs"/>
          <w:rtl/>
        </w:rPr>
      </w:pPr>
      <w:r>
        <w:rPr>
          <w:rFonts w:hint="cs"/>
          <w:rtl/>
        </w:rPr>
        <w:t>למה שמישהו מאתנו, שסובל מההטיה הפוליטית הבוטה הזאת בערוצי התקשורת, יתמוך בערוצים הכושלים וינסה לעודד את המשך קיומ</w:t>
      </w:r>
      <w:r>
        <w:rPr>
          <w:rFonts w:hint="cs"/>
          <w:rtl/>
        </w:rPr>
        <w:t>ם?</w:t>
      </w:r>
    </w:p>
    <w:p w14:paraId="1D982625" w14:textId="77777777" w:rsidR="00000000" w:rsidRDefault="001C3AAC">
      <w:pPr>
        <w:pStyle w:val="a"/>
        <w:rPr>
          <w:rFonts w:hint="cs"/>
          <w:rtl/>
        </w:rPr>
      </w:pPr>
    </w:p>
    <w:p w14:paraId="70FC1EBF" w14:textId="77777777" w:rsidR="00000000" w:rsidRDefault="001C3AAC">
      <w:pPr>
        <w:pStyle w:val="ad"/>
        <w:rPr>
          <w:rtl/>
        </w:rPr>
      </w:pPr>
      <w:r>
        <w:rPr>
          <w:rtl/>
        </w:rPr>
        <w:t>היו"ר יולי-יואל אדלשטיין:</w:t>
      </w:r>
    </w:p>
    <w:p w14:paraId="13348644" w14:textId="77777777" w:rsidR="00000000" w:rsidRDefault="001C3AAC">
      <w:pPr>
        <w:pStyle w:val="a"/>
        <w:rPr>
          <w:rtl/>
        </w:rPr>
      </w:pPr>
    </w:p>
    <w:p w14:paraId="610FA25D" w14:textId="77777777" w:rsidR="00000000" w:rsidRDefault="001C3AAC">
      <w:pPr>
        <w:pStyle w:val="a"/>
        <w:rPr>
          <w:rFonts w:hint="cs"/>
          <w:rtl/>
        </w:rPr>
      </w:pPr>
      <w:r>
        <w:rPr>
          <w:rFonts w:hint="cs"/>
          <w:rtl/>
        </w:rPr>
        <w:t xml:space="preserve">תודה לחבר הכנסת אלדד. </w:t>
      </w:r>
    </w:p>
    <w:p w14:paraId="2FD4A473" w14:textId="77777777" w:rsidR="00000000" w:rsidRDefault="001C3AAC">
      <w:pPr>
        <w:pStyle w:val="a"/>
        <w:rPr>
          <w:rFonts w:hint="cs"/>
          <w:rtl/>
        </w:rPr>
      </w:pPr>
    </w:p>
    <w:p w14:paraId="0BB5A161" w14:textId="77777777" w:rsidR="00000000" w:rsidRDefault="001C3AAC">
      <w:pPr>
        <w:pStyle w:val="a"/>
        <w:rPr>
          <w:rFonts w:hint="cs"/>
          <w:rtl/>
        </w:rPr>
      </w:pPr>
      <w:r>
        <w:rPr>
          <w:rFonts w:hint="cs"/>
          <w:rtl/>
        </w:rPr>
        <w:t>חברי הכנסת, אנחנו נעבור להצבעה. ההצבעה היא על הצעת חוק הרשות השנייה לטלוויזיה ורדיו (תיקון מס' 19), התשס"ג-2003. חברי הכנסת, ההצבעה בקריאה ראשונה החלה. מי בעד? מי נגד? נא להצביע.</w:t>
      </w:r>
    </w:p>
    <w:p w14:paraId="51FCB24C" w14:textId="77777777" w:rsidR="00000000" w:rsidRDefault="001C3AAC">
      <w:pPr>
        <w:pStyle w:val="a7"/>
        <w:bidi/>
        <w:rPr>
          <w:rtl/>
        </w:rPr>
      </w:pPr>
    </w:p>
    <w:p w14:paraId="6650DFF4" w14:textId="77777777" w:rsidR="00000000" w:rsidRDefault="001C3AAC">
      <w:pPr>
        <w:pStyle w:val="a7"/>
        <w:bidi/>
        <w:rPr>
          <w:rFonts w:hint="cs"/>
          <w:rtl/>
        </w:rPr>
      </w:pPr>
      <w:r>
        <w:rPr>
          <w:rFonts w:hint="cs"/>
          <w:rtl/>
        </w:rPr>
        <w:t>הצבעה מס' 3</w:t>
      </w:r>
    </w:p>
    <w:p w14:paraId="47AC8562" w14:textId="77777777" w:rsidR="00000000" w:rsidRDefault="001C3AAC">
      <w:pPr>
        <w:pStyle w:val="a"/>
        <w:rPr>
          <w:rFonts w:hint="cs"/>
          <w:rtl/>
        </w:rPr>
      </w:pPr>
    </w:p>
    <w:p w14:paraId="4085D01A" w14:textId="77777777" w:rsidR="00000000" w:rsidRDefault="001C3AAC">
      <w:pPr>
        <w:pStyle w:val="a8"/>
        <w:bidi/>
        <w:rPr>
          <w:rFonts w:hint="cs"/>
          <w:rtl/>
        </w:rPr>
      </w:pPr>
      <w:r>
        <w:rPr>
          <w:rFonts w:hint="cs"/>
          <w:rtl/>
        </w:rPr>
        <w:t>בעד ההצע</w:t>
      </w:r>
      <w:r>
        <w:rPr>
          <w:rFonts w:hint="cs"/>
          <w:rtl/>
        </w:rPr>
        <w:t>ה להעביר את הצעת החוק לוועדה - 21</w:t>
      </w:r>
    </w:p>
    <w:p w14:paraId="688D4491" w14:textId="77777777" w:rsidR="00000000" w:rsidRDefault="001C3AAC">
      <w:pPr>
        <w:pStyle w:val="a8"/>
        <w:bidi/>
        <w:rPr>
          <w:rFonts w:hint="cs"/>
          <w:rtl/>
        </w:rPr>
      </w:pPr>
      <w:r>
        <w:rPr>
          <w:rFonts w:hint="cs"/>
          <w:rtl/>
        </w:rPr>
        <w:t>נגד - אין</w:t>
      </w:r>
    </w:p>
    <w:p w14:paraId="0E8C67B0" w14:textId="77777777" w:rsidR="00000000" w:rsidRDefault="001C3AAC">
      <w:pPr>
        <w:pStyle w:val="a8"/>
        <w:bidi/>
        <w:rPr>
          <w:rFonts w:hint="cs"/>
          <w:rtl/>
        </w:rPr>
      </w:pPr>
      <w:r>
        <w:rPr>
          <w:rFonts w:hint="cs"/>
          <w:rtl/>
        </w:rPr>
        <w:t>נמנעים - אין</w:t>
      </w:r>
    </w:p>
    <w:p w14:paraId="3B728BD3" w14:textId="77777777" w:rsidR="00000000" w:rsidRDefault="001C3AAC">
      <w:pPr>
        <w:pStyle w:val="a9"/>
        <w:bidi/>
        <w:rPr>
          <w:rFonts w:hint="cs"/>
          <w:rtl/>
        </w:rPr>
      </w:pPr>
      <w:r>
        <w:rPr>
          <w:rFonts w:hint="cs"/>
          <w:rtl/>
        </w:rPr>
        <w:t>ההצעה להעביר את הצעת חוק הרשות השנייה לטלוויזיה ורדיו (תיקון מס' 19), התשס"ג-2003, לוועדה שתקבע ועדת הכנסת נתקבלה.</w:t>
      </w:r>
    </w:p>
    <w:p w14:paraId="346B0308" w14:textId="77777777" w:rsidR="00000000" w:rsidRDefault="001C3AAC">
      <w:pPr>
        <w:pStyle w:val="a"/>
        <w:rPr>
          <w:rFonts w:hint="cs"/>
          <w:rtl/>
        </w:rPr>
      </w:pPr>
    </w:p>
    <w:p w14:paraId="08601A88" w14:textId="77777777" w:rsidR="00000000" w:rsidRDefault="001C3AAC">
      <w:pPr>
        <w:pStyle w:val="ac"/>
        <w:rPr>
          <w:rtl/>
        </w:rPr>
      </w:pPr>
      <w:r>
        <w:rPr>
          <w:rFonts w:hint="eastAsia"/>
          <w:rtl/>
        </w:rPr>
        <w:t>קריאות</w:t>
      </w:r>
      <w:r>
        <w:rPr>
          <w:rtl/>
        </w:rPr>
        <w:t>:</w:t>
      </w:r>
    </w:p>
    <w:p w14:paraId="69E697F7" w14:textId="77777777" w:rsidR="00000000" w:rsidRDefault="001C3AAC">
      <w:pPr>
        <w:pStyle w:val="a"/>
        <w:rPr>
          <w:rFonts w:hint="cs"/>
          <w:rtl/>
        </w:rPr>
      </w:pPr>
    </w:p>
    <w:p w14:paraId="4E60C049" w14:textId="77777777" w:rsidR="00000000" w:rsidRDefault="001C3AAC">
      <w:pPr>
        <w:pStyle w:val="a"/>
        <w:rPr>
          <w:rFonts w:hint="cs"/>
          <w:rtl/>
        </w:rPr>
      </w:pPr>
      <w:r>
        <w:rPr>
          <w:rFonts w:hint="cs"/>
          <w:rtl/>
        </w:rPr>
        <w:t>ועדת הכלכלה.</w:t>
      </w:r>
    </w:p>
    <w:p w14:paraId="70BD9D63" w14:textId="77777777" w:rsidR="00000000" w:rsidRDefault="001C3AAC">
      <w:pPr>
        <w:pStyle w:val="ad"/>
        <w:rPr>
          <w:rFonts w:hint="cs"/>
          <w:rtl/>
        </w:rPr>
      </w:pPr>
    </w:p>
    <w:p w14:paraId="354BDC3F" w14:textId="77777777" w:rsidR="00000000" w:rsidRDefault="001C3AAC">
      <w:pPr>
        <w:pStyle w:val="ad"/>
        <w:rPr>
          <w:rtl/>
        </w:rPr>
      </w:pPr>
      <w:r>
        <w:rPr>
          <w:rtl/>
        </w:rPr>
        <w:t>היו"ר יולי-יואל אדלשטיין:</w:t>
      </w:r>
    </w:p>
    <w:p w14:paraId="3A4D2B56" w14:textId="77777777" w:rsidR="00000000" w:rsidRDefault="001C3AAC">
      <w:pPr>
        <w:pStyle w:val="a"/>
        <w:rPr>
          <w:rtl/>
        </w:rPr>
      </w:pPr>
    </w:p>
    <w:p w14:paraId="3D8462E6" w14:textId="77777777" w:rsidR="00000000" w:rsidRDefault="001C3AAC">
      <w:pPr>
        <w:pStyle w:val="a"/>
        <w:rPr>
          <w:rFonts w:hint="cs"/>
          <w:rtl/>
        </w:rPr>
      </w:pPr>
      <w:r>
        <w:rPr>
          <w:rFonts w:hint="cs"/>
          <w:rtl/>
        </w:rPr>
        <w:t>בעד - 21, אין מתנגדים, אין נמנעים</w:t>
      </w:r>
      <w:r>
        <w:rPr>
          <w:rFonts w:hint="cs"/>
          <w:rtl/>
        </w:rPr>
        <w:t>. הוועדה היא ועדה משותפת לוועדת הכלכלה ולוועדת החינוך.</w:t>
      </w:r>
    </w:p>
    <w:p w14:paraId="1AD2F789" w14:textId="77777777" w:rsidR="00000000" w:rsidRDefault="001C3AAC">
      <w:pPr>
        <w:pStyle w:val="a"/>
        <w:rPr>
          <w:rFonts w:hint="cs"/>
          <w:rtl/>
        </w:rPr>
      </w:pPr>
    </w:p>
    <w:p w14:paraId="2A6EFE6A" w14:textId="77777777" w:rsidR="00000000" w:rsidRDefault="001C3AAC">
      <w:pPr>
        <w:pStyle w:val="ac"/>
        <w:rPr>
          <w:rtl/>
        </w:rPr>
      </w:pPr>
      <w:r>
        <w:rPr>
          <w:rFonts w:hint="eastAsia"/>
          <w:rtl/>
        </w:rPr>
        <w:t>שלום</w:t>
      </w:r>
      <w:r>
        <w:rPr>
          <w:rtl/>
        </w:rPr>
        <w:t xml:space="preserve"> שמחון (העבודה-מימד):</w:t>
      </w:r>
    </w:p>
    <w:p w14:paraId="7F22F275" w14:textId="77777777" w:rsidR="00000000" w:rsidRDefault="001C3AAC">
      <w:pPr>
        <w:pStyle w:val="a"/>
        <w:rPr>
          <w:rFonts w:hint="cs"/>
          <w:rtl/>
        </w:rPr>
      </w:pPr>
    </w:p>
    <w:p w14:paraId="7ABC7D6B" w14:textId="77777777" w:rsidR="00000000" w:rsidRDefault="001C3AAC">
      <w:pPr>
        <w:pStyle w:val="a"/>
        <w:rPr>
          <w:rFonts w:hint="cs"/>
          <w:rtl/>
        </w:rPr>
      </w:pPr>
      <w:r>
        <w:rPr>
          <w:rFonts w:hint="cs"/>
          <w:rtl/>
        </w:rPr>
        <w:t>החוק הקודם עבר לוועדת הכלכלה.</w:t>
      </w:r>
    </w:p>
    <w:p w14:paraId="2C246915" w14:textId="77777777" w:rsidR="00000000" w:rsidRDefault="001C3AAC">
      <w:pPr>
        <w:pStyle w:val="a"/>
        <w:rPr>
          <w:rFonts w:hint="cs"/>
          <w:rtl/>
        </w:rPr>
      </w:pPr>
    </w:p>
    <w:p w14:paraId="0BE0242C" w14:textId="77777777" w:rsidR="00000000" w:rsidRDefault="001C3AAC">
      <w:pPr>
        <w:pStyle w:val="ad"/>
        <w:rPr>
          <w:rtl/>
        </w:rPr>
      </w:pPr>
      <w:r>
        <w:rPr>
          <w:rtl/>
        </w:rPr>
        <w:t>היו"ר יולי-יואל אדלשטיין:</w:t>
      </w:r>
    </w:p>
    <w:p w14:paraId="30D861C9" w14:textId="77777777" w:rsidR="00000000" w:rsidRDefault="001C3AAC">
      <w:pPr>
        <w:pStyle w:val="a"/>
        <w:rPr>
          <w:rtl/>
        </w:rPr>
      </w:pPr>
    </w:p>
    <w:p w14:paraId="782C1F87" w14:textId="77777777" w:rsidR="00000000" w:rsidRDefault="001C3AAC">
      <w:pPr>
        <w:pStyle w:val="a"/>
        <w:rPr>
          <w:rFonts w:hint="cs"/>
          <w:rtl/>
        </w:rPr>
      </w:pPr>
      <w:r>
        <w:rPr>
          <w:rFonts w:hint="cs"/>
          <w:rtl/>
        </w:rPr>
        <w:t>היועצת המשפטית רשמה לי כאן, ש"הוועדה המוסמכת לדון בהצעת חוק לפי תקנון הכנסת היא הוועדה המשותפת לוועדת הכלכלה ולוועד</w:t>
      </w:r>
      <w:r>
        <w:rPr>
          <w:rFonts w:hint="cs"/>
          <w:rtl/>
        </w:rPr>
        <w:t>ת החינוך והתרבות".</w:t>
      </w:r>
    </w:p>
    <w:p w14:paraId="4FC27122" w14:textId="77777777" w:rsidR="00000000" w:rsidRDefault="001C3AAC">
      <w:pPr>
        <w:pStyle w:val="a"/>
        <w:rPr>
          <w:rFonts w:hint="cs"/>
          <w:rtl/>
        </w:rPr>
      </w:pPr>
    </w:p>
    <w:p w14:paraId="717AFF30" w14:textId="77777777" w:rsidR="00000000" w:rsidRDefault="001C3AAC">
      <w:pPr>
        <w:pStyle w:val="ac"/>
        <w:rPr>
          <w:rtl/>
        </w:rPr>
      </w:pPr>
      <w:r>
        <w:rPr>
          <w:rtl/>
        </w:rPr>
        <w:t>שלום שמחון (העבודה-מימד):</w:t>
      </w:r>
    </w:p>
    <w:p w14:paraId="169CCC7A" w14:textId="77777777" w:rsidR="00000000" w:rsidRDefault="001C3AAC">
      <w:pPr>
        <w:pStyle w:val="a"/>
        <w:rPr>
          <w:rtl/>
        </w:rPr>
      </w:pPr>
    </w:p>
    <w:p w14:paraId="185D1780" w14:textId="77777777" w:rsidR="00000000" w:rsidRDefault="001C3AAC">
      <w:pPr>
        <w:pStyle w:val="a"/>
        <w:rPr>
          <w:rFonts w:hint="cs"/>
          <w:rtl/>
        </w:rPr>
      </w:pPr>
      <w:r>
        <w:rPr>
          <w:rFonts w:hint="cs"/>
          <w:rtl/>
        </w:rPr>
        <w:t xml:space="preserve">אנו מבקשים לוועדת הכלכלה. </w:t>
      </w:r>
    </w:p>
    <w:p w14:paraId="465B3F4C" w14:textId="77777777" w:rsidR="00000000" w:rsidRDefault="001C3AAC">
      <w:pPr>
        <w:pStyle w:val="a"/>
        <w:ind w:firstLine="0"/>
        <w:rPr>
          <w:rFonts w:hint="cs"/>
          <w:rtl/>
        </w:rPr>
      </w:pPr>
    </w:p>
    <w:p w14:paraId="3598307C" w14:textId="77777777" w:rsidR="00000000" w:rsidRDefault="001C3AAC">
      <w:pPr>
        <w:pStyle w:val="ad"/>
        <w:rPr>
          <w:rtl/>
        </w:rPr>
      </w:pPr>
      <w:r>
        <w:rPr>
          <w:rtl/>
        </w:rPr>
        <w:t>היו"ר יולי-יואל אדלשטיין:</w:t>
      </w:r>
    </w:p>
    <w:p w14:paraId="2A88D1C6" w14:textId="77777777" w:rsidR="00000000" w:rsidRDefault="001C3AAC">
      <w:pPr>
        <w:pStyle w:val="a"/>
        <w:rPr>
          <w:rtl/>
        </w:rPr>
      </w:pPr>
    </w:p>
    <w:p w14:paraId="5DE472C4" w14:textId="77777777" w:rsidR="00000000" w:rsidRDefault="001C3AAC">
      <w:pPr>
        <w:pStyle w:val="a"/>
        <w:rPr>
          <w:rFonts w:hint="cs"/>
          <w:rtl/>
        </w:rPr>
      </w:pPr>
      <w:r>
        <w:rPr>
          <w:rFonts w:hint="cs"/>
          <w:rtl/>
        </w:rPr>
        <w:t xml:space="preserve">אם כן, ועדת הכנסת תחליט בנדון. </w:t>
      </w:r>
    </w:p>
    <w:p w14:paraId="2013C13E" w14:textId="77777777" w:rsidR="00000000" w:rsidRDefault="001C3AAC">
      <w:pPr>
        <w:pStyle w:val="a"/>
        <w:ind w:firstLine="0"/>
        <w:rPr>
          <w:rFonts w:hint="cs"/>
          <w:rtl/>
        </w:rPr>
      </w:pPr>
    </w:p>
    <w:p w14:paraId="30E91A8D" w14:textId="77777777" w:rsidR="00000000" w:rsidRDefault="001C3AAC">
      <w:pPr>
        <w:pStyle w:val="ac"/>
        <w:rPr>
          <w:rtl/>
        </w:rPr>
      </w:pPr>
      <w:r>
        <w:rPr>
          <w:rFonts w:hint="eastAsia"/>
          <w:rtl/>
        </w:rPr>
        <w:t>שלום</w:t>
      </w:r>
      <w:r>
        <w:rPr>
          <w:rtl/>
        </w:rPr>
        <w:t xml:space="preserve"> שמחון (העבודה-מימד):</w:t>
      </w:r>
    </w:p>
    <w:p w14:paraId="79AC6172" w14:textId="77777777" w:rsidR="00000000" w:rsidRDefault="001C3AAC">
      <w:pPr>
        <w:pStyle w:val="a"/>
        <w:rPr>
          <w:rFonts w:hint="cs"/>
          <w:rtl/>
        </w:rPr>
      </w:pPr>
    </w:p>
    <w:p w14:paraId="65234487" w14:textId="77777777" w:rsidR="00000000" w:rsidRDefault="001C3AAC">
      <w:pPr>
        <w:pStyle w:val="a"/>
        <w:rPr>
          <w:rFonts w:hint="cs"/>
          <w:rtl/>
        </w:rPr>
      </w:pPr>
      <w:r>
        <w:rPr>
          <w:rFonts w:hint="cs"/>
          <w:rtl/>
        </w:rPr>
        <w:t xml:space="preserve">החוק הקודם, הפרטי, עבר לוועדת הכלכלה. </w:t>
      </w:r>
    </w:p>
    <w:p w14:paraId="1508E176" w14:textId="77777777" w:rsidR="00000000" w:rsidRDefault="001C3AAC">
      <w:pPr>
        <w:pStyle w:val="a"/>
        <w:ind w:firstLine="0"/>
        <w:rPr>
          <w:rFonts w:hint="cs"/>
          <w:rtl/>
        </w:rPr>
      </w:pPr>
    </w:p>
    <w:p w14:paraId="10BE2D5C" w14:textId="77777777" w:rsidR="00000000" w:rsidRDefault="001C3AAC">
      <w:pPr>
        <w:pStyle w:val="ac"/>
        <w:rPr>
          <w:rtl/>
        </w:rPr>
      </w:pPr>
      <w:r>
        <w:rPr>
          <w:rFonts w:hint="eastAsia"/>
          <w:rtl/>
        </w:rPr>
        <w:t>גדעון</w:t>
      </w:r>
      <w:r>
        <w:rPr>
          <w:rtl/>
        </w:rPr>
        <w:t xml:space="preserve"> סער (הליכוד):</w:t>
      </w:r>
    </w:p>
    <w:p w14:paraId="6ADECC74" w14:textId="77777777" w:rsidR="00000000" w:rsidRDefault="001C3AAC">
      <w:pPr>
        <w:pStyle w:val="a"/>
        <w:rPr>
          <w:rFonts w:hint="cs"/>
          <w:rtl/>
        </w:rPr>
      </w:pPr>
    </w:p>
    <w:p w14:paraId="00567A87" w14:textId="77777777" w:rsidR="00000000" w:rsidRDefault="001C3AAC">
      <w:pPr>
        <w:pStyle w:val="a"/>
        <w:rPr>
          <w:rFonts w:hint="cs"/>
          <w:rtl/>
        </w:rPr>
      </w:pPr>
      <w:r>
        <w:rPr>
          <w:rFonts w:hint="cs"/>
          <w:rtl/>
        </w:rPr>
        <w:t>אדוני היושב-ראש, מאחר שאין הצעה א</w:t>
      </w:r>
      <w:r>
        <w:rPr>
          <w:rFonts w:hint="cs"/>
          <w:rtl/>
        </w:rPr>
        <w:t>חרת פה זולת ועדת הכלכלה, אני מציע להעביר  לוועדת הכלכלה.</w:t>
      </w:r>
    </w:p>
    <w:p w14:paraId="10A72E3D" w14:textId="77777777" w:rsidR="00000000" w:rsidRDefault="001C3AAC">
      <w:pPr>
        <w:pStyle w:val="a"/>
        <w:ind w:firstLine="0"/>
        <w:rPr>
          <w:rFonts w:hint="cs"/>
          <w:rtl/>
        </w:rPr>
      </w:pPr>
    </w:p>
    <w:p w14:paraId="78A59F8B" w14:textId="77777777" w:rsidR="00000000" w:rsidRDefault="001C3AAC">
      <w:pPr>
        <w:pStyle w:val="ad"/>
        <w:rPr>
          <w:rtl/>
        </w:rPr>
      </w:pPr>
      <w:r>
        <w:rPr>
          <w:rtl/>
        </w:rPr>
        <w:t>היו"ר יולי-יואל אדלשטיין:</w:t>
      </w:r>
    </w:p>
    <w:p w14:paraId="04E68759" w14:textId="77777777" w:rsidR="00000000" w:rsidRDefault="001C3AAC">
      <w:pPr>
        <w:pStyle w:val="a"/>
        <w:rPr>
          <w:rtl/>
        </w:rPr>
      </w:pPr>
    </w:p>
    <w:p w14:paraId="1AE323F2" w14:textId="77777777" w:rsidR="00000000" w:rsidRDefault="001C3AAC">
      <w:pPr>
        <w:pStyle w:val="a"/>
        <w:rPr>
          <w:rtl/>
        </w:rPr>
      </w:pPr>
      <w:r>
        <w:rPr>
          <w:rFonts w:hint="cs"/>
          <w:rtl/>
        </w:rPr>
        <w:t>לא אוכל, אדוני, להסכים לזה, כי, כפי שאמרתי, ביקשנו בנשיאות שיצוין איזו ועדה מוסמכת לדון. זאת העמדה.</w:t>
      </w:r>
    </w:p>
    <w:p w14:paraId="16E6C0C0" w14:textId="77777777" w:rsidR="00000000" w:rsidRDefault="001C3AAC">
      <w:pPr>
        <w:pStyle w:val="Subject"/>
        <w:rPr>
          <w:rtl/>
        </w:rPr>
      </w:pPr>
    </w:p>
    <w:p w14:paraId="2D7D4451" w14:textId="77777777" w:rsidR="00000000" w:rsidRDefault="001C3AAC">
      <w:pPr>
        <w:pStyle w:val="Subject"/>
        <w:rPr>
          <w:rFonts w:hint="cs"/>
          <w:rtl/>
        </w:rPr>
      </w:pPr>
      <w:bookmarkStart w:id="563" w:name="_Toc46720143"/>
      <w:bookmarkStart w:id="564" w:name="_Toc50257126"/>
      <w:r>
        <w:rPr>
          <w:rFonts w:hint="cs"/>
          <w:rtl/>
        </w:rPr>
        <w:t>הצעה לסדר-היום</w:t>
      </w:r>
      <w:bookmarkEnd w:id="563"/>
      <w:bookmarkEnd w:id="564"/>
    </w:p>
    <w:p w14:paraId="39B2A49A" w14:textId="77777777" w:rsidR="00000000" w:rsidRDefault="001C3AAC">
      <w:pPr>
        <w:pStyle w:val="Subject"/>
        <w:rPr>
          <w:rFonts w:hint="cs"/>
          <w:rtl/>
        </w:rPr>
      </w:pPr>
      <w:bookmarkStart w:id="565" w:name="_Toc46720144"/>
      <w:bookmarkStart w:id="566" w:name="_Toc50257127"/>
      <w:r>
        <w:rPr>
          <w:rFonts w:hint="cs"/>
          <w:rtl/>
        </w:rPr>
        <w:t>דבריו של ראש מינהל התעופה האזרחית המתפטר כי</w:t>
      </w:r>
      <w:r>
        <w:rPr>
          <w:rtl/>
        </w:rPr>
        <w:br/>
      </w:r>
      <w:r>
        <w:rPr>
          <w:rFonts w:hint="cs"/>
          <w:rtl/>
        </w:rPr>
        <w:t xml:space="preserve"> "המתרחש הי</w:t>
      </w:r>
      <w:r>
        <w:rPr>
          <w:rFonts w:hint="cs"/>
          <w:rtl/>
        </w:rPr>
        <w:t>ום בתחום בטיחות הטיסה הוא פצצת זמן מתקתקת</w:t>
      </w:r>
      <w:bookmarkEnd w:id="565"/>
      <w:r>
        <w:rPr>
          <w:rFonts w:hint="cs"/>
          <w:rtl/>
        </w:rPr>
        <w:t>"</w:t>
      </w:r>
      <w:bookmarkEnd w:id="566"/>
      <w:r>
        <w:rPr>
          <w:rFonts w:hint="cs"/>
          <w:rtl/>
        </w:rPr>
        <w:t xml:space="preserve"> </w:t>
      </w:r>
    </w:p>
    <w:p w14:paraId="1561853C" w14:textId="77777777" w:rsidR="00000000" w:rsidRDefault="001C3AAC">
      <w:pPr>
        <w:pStyle w:val="a"/>
        <w:ind w:firstLine="0"/>
        <w:rPr>
          <w:rFonts w:hint="cs"/>
          <w:rtl/>
        </w:rPr>
      </w:pPr>
    </w:p>
    <w:p w14:paraId="594107BE" w14:textId="77777777" w:rsidR="00000000" w:rsidRDefault="001C3AAC">
      <w:pPr>
        <w:pStyle w:val="ad"/>
        <w:rPr>
          <w:rtl/>
        </w:rPr>
      </w:pPr>
      <w:r>
        <w:rPr>
          <w:rtl/>
        </w:rPr>
        <w:t>היו"ר יולי-יואל אדלשטיין:</w:t>
      </w:r>
    </w:p>
    <w:p w14:paraId="2ED2DFAA" w14:textId="77777777" w:rsidR="00000000" w:rsidRDefault="001C3AAC">
      <w:pPr>
        <w:pStyle w:val="a"/>
        <w:rPr>
          <w:rtl/>
        </w:rPr>
      </w:pPr>
    </w:p>
    <w:p w14:paraId="6ADB35DA" w14:textId="77777777" w:rsidR="00000000" w:rsidRDefault="001C3AAC">
      <w:pPr>
        <w:pStyle w:val="a"/>
        <w:rPr>
          <w:rFonts w:hint="cs"/>
          <w:rtl/>
        </w:rPr>
      </w:pPr>
      <w:r>
        <w:rPr>
          <w:rFonts w:hint="cs"/>
          <w:rtl/>
        </w:rPr>
        <w:t>חברי הכנסת, אנו עוברים לנושא הבא - הצעה לסדר-היום של חבר הכנסת יצחק הרצוג, שמספרה 1077: דבריו של ראש מינהל התעופה האזרחית המתפטר כי "המתרחש היום בתחום בטיחות הטיסה הוא פצצת זמן מתקתקת"</w:t>
      </w:r>
      <w:r>
        <w:rPr>
          <w:rFonts w:hint="cs"/>
          <w:rtl/>
        </w:rPr>
        <w:t>. חבר הכנסת הרצוג, זו הצעה דחופה. לרשותך שלוש דקות.</w:t>
      </w:r>
    </w:p>
    <w:p w14:paraId="76ADD5C4" w14:textId="77777777" w:rsidR="00000000" w:rsidRDefault="001C3AAC">
      <w:pPr>
        <w:pStyle w:val="a"/>
        <w:ind w:firstLine="0"/>
        <w:rPr>
          <w:rFonts w:hint="cs"/>
          <w:rtl/>
        </w:rPr>
      </w:pPr>
    </w:p>
    <w:p w14:paraId="05EEBDDD" w14:textId="77777777" w:rsidR="00000000" w:rsidRDefault="001C3AAC">
      <w:pPr>
        <w:pStyle w:val="Speaker"/>
        <w:rPr>
          <w:rtl/>
        </w:rPr>
      </w:pPr>
      <w:bookmarkStart w:id="567" w:name="FS000001044T21_07_2003_22_33_48"/>
      <w:bookmarkStart w:id="568" w:name="_Toc46720145"/>
      <w:bookmarkStart w:id="569" w:name="_Toc50257128"/>
      <w:bookmarkEnd w:id="567"/>
      <w:r>
        <w:rPr>
          <w:rFonts w:hint="eastAsia"/>
          <w:rtl/>
        </w:rPr>
        <w:t>יצחק</w:t>
      </w:r>
      <w:r>
        <w:rPr>
          <w:rtl/>
        </w:rPr>
        <w:t xml:space="preserve"> הרצוג (העבודה-מימד):</w:t>
      </w:r>
      <w:bookmarkEnd w:id="568"/>
      <w:bookmarkEnd w:id="569"/>
    </w:p>
    <w:p w14:paraId="32F66BED" w14:textId="77777777" w:rsidR="00000000" w:rsidRDefault="001C3AAC">
      <w:pPr>
        <w:pStyle w:val="a"/>
        <w:rPr>
          <w:rFonts w:hint="cs"/>
          <w:rtl/>
        </w:rPr>
      </w:pPr>
    </w:p>
    <w:p w14:paraId="3297361F" w14:textId="77777777" w:rsidR="00000000" w:rsidRDefault="001C3AAC">
      <w:pPr>
        <w:pStyle w:val="a"/>
        <w:rPr>
          <w:rFonts w:hint="cs"/>
          <w:rtl/>
        </w:rPr>
      </w:pPr>
      <w:r>
        <w:rPr>
          <w:rFonts w:hint="cs"/>
          <w:rtl/>
        </w:rPr>
        <w:t>אדוני היושב-ראש, חברי הכנסת, אדוני שר התחבורה, במאמר בעיתון "ידיעות אחרונות" מהשבוע שעבר, מאת העיתונאי אריה אגוזי, התבטא ראש מינהל התעופה הפורש, עמוס עמיר, בכותרות הבאות: "מה ש</w:t>
      </w:r>
      <w:r>
        <w:rPr>
          <w:rFonts w:hint="cs"/>
          <w:rtl/>
        </w:rPr>
        <w:t>קורה היום בשמי המדינה בתחום בטיחות הטיסה הוא פצצת זמן מתקתקת - - - זה ייגמר באסון - - - ישראל היא ג'ונגל תעופתי".</w:t>
      </w:r>
    </w:p>
    <w:p w14:paraId="6E0400A0" w14:textId="77777777" w:rsidR="00000000" w:rsidRDefault="001C3AAC">
      <w:pPr>
        <w:pStyle w:val="a"/>
        <w:rPr>
          <w:rFonts w:hint="cs"/>
          <w:rtl/>
        </w:rPr>
      </w:pPr>
    </w:p>
    <w:p w14:paraId="2A98F143" w14:textId="77777777" w:rsidR="00000000" w:rsidRDefault="001C3AAC">
      <w:pPr>
        <w:pStyle w:val="a"/>
        <w:rPr>
          <w:rFonts w:hint="cs"/>
          <w:rtl/>
        </w:rPr>
      </w:pPr>
      <w:r>
        <w:rPr>
          <w:rFonts w:hint="cs"/>
          <w:rtl/>
        </w:rPr>
        <w:t xml:space="preserve">אין מדובר באדם מן היישוב שאינו מבין בתחום. עמוס עמיר - ואני לא מכיר אותו, אדוני השר, באופן אישי - הוא ראש מינהל התעופה. הוא טייס קרב מצטיין, </w:t>
      </w:r>
      <w:r>
        <w:rPr>
          <w:rFonts w:hint="cs"/>
          <w:rtl/>
        </w:rPr>
        <w:t>סגן מפקד חיל האוויר לשעבר, תת-אלוף במילואים. 11 שנה שירת כסמנכ"ל המבצעים ב"אל על". נחשב אדם משכמו ומעלה. הוא מומחה מספר אחת לתעופה אזרחית בישראל. הוא הודיע על התפטרותו, וזה תמרור אדום. אדוני השר, שלא יקרה פה חלילה</w:t>
      </w:r>
      <w:r>
        <w:rPr>
          <w:rtl/>
        </w:rPr>
        <w:t xml:space="preserve"> </w:t>
      </w:r>
      <w:r>
        <w:rPr>
          <w:rFonts w:hint="cs"/>
          <w:rtl/>
        </w:rPr>
        <w:t>אסון תעופתי, שמאות בני-אדם, או אלפים, ייהר</w:t>
      </w:r>
      <w:r>
        <w:rPr>
          <w:rFonts w:hint="cs"/>
          <w:rtl/>
        </w:rPr>
        <w:t>גו. ומה נאמר אז?</w:t>
      </w:r>
    </w:p>
    <w:p w14:paraId="486C69FC" w14:textId="77777777" w:rsidR="00000000" w:rsidRDefault="001C3AAC">
      <w:pPr>
        <w:pStyle w:val="a"/>
        <w:rPr>
          <w:rFonts w:hint="cs"/>
          <w:rtl/>
        </w:rPr>
      </w:pPr>
    </w:p>
    <w:p w14:paraId="022ACFCD" w14:textId="77777777" w:rsidR="00000000" w:rsidRDefault="001C3AAC">
      <w:pPr>
        <w:pStyle w:val="a"/>
        <w:rPr>
          <w:rFonts w:hint="cs"/>
          <w:rtl/>
        </w:rPr>
      </w:pPr>
      <w:r>
        <w:rPr>
          <w:rFonts w:hint="cs"/>
          <w:rtl/>
        </w:rPr>
        <w:t>הוא מדבר במאמר על הצורך בחקיקת חוק טיס חדש, שמאז הוצע, ב-1996, לא חוקק. הוא מדבר על מעמד המינהל כגוף סטטוטורי. הוא מדבר על ההתנכלות של רשות שדות התעופה למינהל התעופה האזרחית וההעדפה של רשות שדות התעופה. הוא מדבר על אובדן כללי משחק, על קוו</w:t>
      </w:r>
      <w:r>
        <w:rPr>
          <w:rFonts w:hint="cs"/>
          <w:rtl/>
        </w:rPr>
        <w:t>ים צפופים, על טייסים ממזרח-אירופה שבנס לא קרה אתם אסון, כי הם אינם מבינים את הנהלים. הוא מדבר על הצפיפות של חיל האוויר, על תחנות פיראטיות, על ציפורים. בקיצור, מצב תעופתי בלתי נסבל.</w:t>
      </w:r>
    </w:p>
    <w:p w14:paraId="3F72AA7D" w14:textId="77777777" w:rsidR="00000000" w:rsidRDefault="001C3AAC">
      <w:pPr>
        <w:pStyle w:val="a"/>
        <w:rPr>
          <w:rFonts w:hint="cs"/>
          <w:rtl/>
        </w:rPr>
      </w:pPr>
    </w:p>
    <w:p w14:paraId="2D034E09" w14:textId="77777777" w:rsidR="00000000" w:rsidRDefault="001C3AAC">
      <w:pPr>
        <w:pStyle w:val="a"/>
        <w:rPr>
          <w:rFonts w:hint="cs"/>
          <w:rtl/>
        </w:rPr>
      </w:pPr>
      <w:r>
        <w:rPr>
          <w:rFonts w:hint="cs"/>
          <w:rtl/>
        </w:rPr>
        <w:t>אדוני השר, מדובר בעצם בזלזול בלתי פוסק במעמד הנדרש של מינהל התעופה האזרחית</w:t>
      </w:r>
      <w:r>
        <w:rPr>
          <w:rFonts w:hint="cs"/>
          <w:rtl/>
        </w:rPr>
        <w:t xml:space="preserve">. אני מאוד מוטרד, אדוני השר, מכיוון שעמיר מתאר שהוא נפגש אתך רק פעם אחת מאז נכנסת לתפקידך, לפני קרוב לחצי שנה, בפגישה רבת משתתפים. הוא אומר: "מאז ניסיתי להיפגש עם השר ולא זכיתי לתשובה עניינית".  אדוני השר, איך תסביר, חלילה, אם יקרה אסון תעופה? מה תגיד אז? </w:t>
      </w:r>
      <w:r>
        <w:rPr>
          <w:rFonts w:hint="cs"/>
          <w:rtl/>
        </w:rPr>
        <w:t xml:space="preserve">שהלשכה שלך לא יכלה לתאם פגישה אתו? </w:t>
      </w:r>
    </w:p>
    <w:p w14:paraId="72D58AD4" w14:textId="77777777" w:rsidR="00000000" w:rsidRDefault="001C3AAC">
      <w:pPr>
        <w:pStyle w:val="a"/>
        <w:rPr>
          <w:rFonts w:hint="cs"/>
          <w:rtl/>
        </w:rPr>
      </w:pPr>
    </w:p>
    <w:p w14:paraId="053BE5E0" w14:textId="77777777" w:rsidR="00000000" w:rsidRDefault="001C3AAC">
      <w:pPr>
        <w:pStyle w:val="a"/>
        <w:rPr>
          <w:rFonts w:hint="cs"/>
          <w:rtl/>
        </w:rPr>
      </w:pPr>
      <w:r>
        <w:rPr>
          <w:rFonts w:hint="cs"/>
          <w:rtl/>
        </w:rPr>
        <w:t>את מי אתה מייעד לתפקיד כה רגיש? הרי מדובר בתפקיד רגיש מאין כמוהו. זה צריך להיות אדם ללא רבב, שמבין בתחום. מה אתה רוצה, שיחשבו, חלילה, שאם חבר מפלגתך היה מבקש את הפגישה, הוא היה נפגש? ואם ראש מינהל התעופה מבקש פגישה, אין</w:t>
      </w:r>
      <w:r>
        <w:rPr>
          <w:rFonts w:hint="cs"/>
          <w:rtl/>
        </w:rPr>
        <w:t xml:space="preserve"> נפגשים אתו? הרי מדובר בתפקיד שיש בו אחריות אדירה לגורלם של בני-אדם ולמעמדה הבין-לאומי של ישראל. האחריות מונחת על כתפיה של הממשלה, ועל כתפיך, אדוני שר התחבורה. הציבור מצפה לתשובתך, לדעת אם הוא בטוח בטיסה מישראל ואליה או לא.  תודה רבה.</w:t>
      </w:r>
    </w:p>
    <w:p w14:paraId="65EE636B" w14:textId="77777777" w:rsidR="00000000" w:rsidRDefault="001C3AAC">
      <w:pPr>
        <w:pStyle w:val="a"/>
        <w:ind w:firstLine="0"/>
        <w:rPr>
          <w:rFonts w:hint="cs"/>
          <w:rtl/>
        </w:rPr>
      </w:pPr>
    </w:p>
    <w:p w14:paraId="0568DDAF" w14:textId="77777777" w:rsidR="00000000" w:rsidRDefault="001C3AAC">
      <w:pPr>
        <w:pStyle w:val="ad"/>
        <w:rPr>
          <w:rtl/>
        </w:rPr>
      </w:pPr>
      <w:r>
        <w:rPr>
          <w:rtl/>
        </w:rPr>
        <w:t>היו"ר יולי-יואל אדלש</w:t>
      </w:r>
      <w:r>
        <w:rPr>
          <w:rtl/>
        </w:rPr>
        <w:t>טיין:</w:t>
      </w:r>
    </w:p>
    <w:p w14:paraId="230D45F0" w14:textId="77777777" w:rsidR="00000000" w:rsidRDefault="001C3AAC">
      <w:pPr>
        <w:pStyle w:val="a"/>
        <w:rPr>
          <w:rtl/>
        </w:rPr>
      </w:pPr>
    </w:p>
    <w:p w14:paraId="4F40C6FA" w14:textId="77777777" w:rsidR="00000000" w:rsidRDefault="001C3AAC">
      <w:pPr>
        <w:pStyle w:val="a"/>
        <w:rPr>
          <w:rFonts w:hint="cs"/>
          <w:rtl/>
        </w:rPr>
      </w:pPr>
      <w:r>
        <w:rPr>
          <w:rFonts w:hint="cs"/>
          <w:rtl/>
        </w:rPr>
        <w:t>תודה לחבר הכנסת הרצוג. ישיב כבוד שר התחבורה אביגדור ליברמן. בבקשה.</w:t>
      </w:r>
    </w:p>
    <w:p w14:paraId="031E46E8" w14:textId="77777777" w:rsidR="00000000" w:rsidRDefault="001C3AAC">
      <w:pPr>
        <w:pStyle w:val="a"/>
        <w:ind w:firstLine="0"/>
        <w:rPr>
          <w:rFonts w:hint="cs"/>
          <w:rtl/>
        </w:rPr>
      </w:pPr>
    </w:p>
    <w:p w14:paraId="3B92DCD7" w14:textId="77777777" w:rsidR="00000000" w:rsidRDefault="001C3AAC">
      <w:pPr>
        <w:pStyle w:val="Speaker"/>
        <w:rPr>
          <w:rFonts w:hint="cs"/>
          <w:rtl/>
        </w:rPr>
      </w:pPr>
      <w:bookmarkStart w:id="570" w:name="FS000000427T21_07_2003_22_40_55"/>
      <w:bookmarkStart w:id="571" w:name="_Toc46720146"/>
      <w:bookmarkStart w:id="572" w:name="_Toc50257129"/>
      <w:bookmarkEnd w:id="570"/>
      <w:r>
        <w:rPr>
          <w:rFonts w:hint="eastAsia"/>
          <w:rtl/>
        </w:rPr>
        <w:t>שר</w:t>
      </w:r>
      <w:r>
        <w:rPr>
          <w:rtl/>
        </w:rPr>
        <w:t xml:space="preserve"> התחבורה אביגדור ליברמן:</w:t>
      </w:r>
      <w:bookmarkEnd w:id="571"/>
      <w:bookmarkEnd w:id="572"/>
    </w:p>
    <w:p w14:paraId="0C2F048B" w14:textId="77777777" w:rsidR="00000000" w:rsidRDefault="001C3AAC">
      <w:pPr>
        <w:pStyle w:val="a"/>
        <w:rPr>
          <w:rFonts w:hint="cs"/>
          <w:rtl/>
        </w:rPr>
      </w:pPr>
    </w:p>
    <w:p w14:paraId="02CE0A36" w14:textId="77777777" w:rsidR="00000000" w:rsidRDefault="001C3AAC">
      <w:pPr>
        <w:pStyle w:val="a"/>
        <w:rPr>
          <w:rFonts w:hint="cs"/>
          <w:rtl/>
        </w:rPr>
      </w:pPr>
      <w:r>
        <w:rPr>
          <w:rFonts w:hint="cs"/>
          <w:rtl/>
        </w:rPr>
        <w:t>אדוני היושב-ראש, אדוני שר המשפטים, כנסת נכבדה, אני קודם כול רוצה לפנות לחברי בוז'י הרצוג. כשמדברים בלהט כזה, צריך לוודא שמדברים אמת ולא מדברים שטויות. דו</w:t>
      </w:r>
      <w:r>
        <w:rPr>
          <w:rFonts w:hint="cs"/>
          <w:rtl/>
        </w:rPr>
        <w:t>וקא אתה מוכר כאיש רציני. הייתי מציע שבאמת תעשה קצת בדיקה של כל העובדות וכל הנושאים. מי כמוך יודע שלא כל מה שכתוב הוא תמיד אמת לאמיתה. לו היית רוצה לקבל  פרטים, אני מניח שאם היית מרים טלפון למשרדי, אולי היית רואה תמונה קצת אחרת. אבל מכיוון שאתה רוצה להפוך א</w:t>
      </w:r>
      <w:r>
        <w:rPr>
          <w:rFonts w:hint="cs"/>
          <w:rtl/>
        </w:rPr>
        <w:t>ת זה ל-</w:t>
      </w:r>
      <w:r>
        <w:t>issue</w:t>
      </w:r>
      <w:r>
        <w:rPr>
          <w:rFonts w:hint="cs"/>
          <w:rtl/>
        </w:rPr>
        <w:t xml:space="preserve">, מטבע הדברים, כאיש אופוזיציה וכדי לנגח את הממשלה, אני מתייחס לזה רק ברובד הזה. קשה לי לראות פה התייחסות עניינית. </w:t>
      </w:r>
    </w:p>
    <w:p w14:paraId="356A788F" w14:textId="77777777" w:rsidR="00000000" w:rsidRDefault="001C3AAC">
      <w:pPr>
        <w:pStyle w:val="a"/>
        <w:ind w:firstLine="0"/>
        <w:rPr>
          <w:rFonts w:hint="cs"/>
          <w:rtl/>
        </w:rPr>
      </w:pPr>
    </w:p>
    <w:p w14:paraId="509FCF9B" w14:textId="77777777" w:rsidR="00000000" w:rsidRDefault="001C3AAC">
      <w:pPr>
        <w:pStyle w:val="ac"/>
        <w:rPr>
          <w:rtl/>
        </w:rPr>
      </w:pPr>
      <w:r>
        <w:rPr>
          <w:rFonts w:hint="eastAsia"/>
          <w:rtl/>
        </w:rPr>
        <w:t>יצחק</w:t>
      </w:r>
      <w:r>
        <w:rPr>
          <w:rtl/>
        </w:rPr>
        <w:t xml:space="preserve"> הרצוג (העבודה-מימד):</w:t>
      </w:r>
    </w:p>
    <w:p w14:paraId="1DEC4CFF" w14:textId="77777777" w:rsidR="00000000" w:rsidRDefault="001C3AAC">
      <w:pPr>
        <w:pStyle w:val="a"/>
        <w:rPr>
          <w:rFonts w:hint="cs"/>
          <w:rtl/>
        </w:rPr>
      </w:pPr>
    </w:p>
    <w:p w14:paraId="0D528464" w14:textId="77777777" w:rsidR="00000000" w:rsidRDefault="001C3AAC">
      <w:pPr>
        <w:pStyle w:val="a"/>
        <w:rPr>
          <w:rFonts w:hint="cs"/>
          <w:rtl/>
        </w:rPr>
      </w:pPr>
      <w:r>
        <w:rPr>
          <w:rFonts w:hint="cs"/>
          <w:rtl/>
        </w:rPr>
        <w:t xml:space="preserve">לא, אני מודאג. </w:t>
      </w:r>
    </w:p>
    <w:p w14:paraId="31ADBB2F" w14:textId="77777777" w:rsidR="00000000" w:rsidRDefault="001C3AAC">
      <w:pPr>
        <w:pStyle w:val="a"/>
        <w:rPr>
          <w:rFonts w:hint="cs"/>
          <w:rtl/>
        </w:rPr>
      </w:pPr>
    </w:p>
    <w:p w14:paraId="70F2BF28" w14:textId="77777777" w:rsidR="00000000" w:rsidRDefault="001C3AAC">
      <w:pPr>
        <w:pStyle w:val="SpeakerCon"/>
        <w:rPr>
          <w:rtl/>
        </w:rPr>
      </w:pPr>
      <w:bookmarkStart w:id="573" w:name="FS000000427T21_07_2003_22_44_10C"/>
      <w:bookmarkEnd w:id="573"/>
      <w:r>
        <w:rPr>
          <w:rtl/>
        </w:rPr>
        <w:t>שר התחבורה אביגדור ליברמן:</w:t>
      </w:r>
    </w:p>
    <w:p w14:paraId="2B9C4D81" w14:textId="77777777" w:rsidR="00000000" w:rsidRDefault="001C3AAC">
      <w:pPr>
        <w:pStyle w:val="a"/>
        <w:ind w:firstLine="0"/>
        <w:rPr>
          <w:rFonts w:hint="cs"/>
          <w:rtl/>
        </w:rPr>
      </w:pPr>
    </w:p>
    <w:p w14:paraId="26561DF7" w14:textId="77777777" w:rsidR="00000000" w:rsidRDefault="001C3AAC">
      <w:pPr>
        <w:pStyle w:val="a"/>
        <w:rPr>
          <w:rFonts w:hint="cs"/>
          <w:rtl/>
        </w:rPr>
      </w:pPr>
      <w:r>
        <w:rPr>
          <w:rFonts w:hint="cs"/>
          <w:rtl/>
        </w:rPr>
        <w:t>אבל קודם כול, באותו מאמר על עמוס עמיר, חשוב לראות מה האי</w:t>
      </w:r>
      <w:r>
        <w:rPr>
          <w:rFonts w:hint="cs"/>
          <w:rtl/>
        </w:rPr>
        <w:t>ש עשה בשנה וחצי. לא מצאתי שורה אחת שבה הוא אמר "אני עשיתי". האיש היה שנה-וחצי בתפקיד, שיצביע על דבר אחד שהוא עשה. אגב, גם המינוי שלו, כמו שאתה זוכר, אף שהיה של מפלגת החוק הדגולה, מפלגת העבודה, לווה בסקנדל מאוד לא פשוט.</w:t>
      </w:r>
    </w:p>
    <w:p w14:paraId="50C846E0" w14:textId="77777777" w:rsidR="00000000" w:rsidRDefault="001C3AAC">
      <w:pPr>
        <w:pStyle w:val="a"/>
        <w:ind w:firstLine="0"/>
        <w:rPr>
          <w:rFonts w:hint="cs"/>
          <w:rtl/>
        </w:rPr>
      </w:pPr>
    </w:p>
    <w:p w14:paraId="2E53D76B" w14:textId="77777777" w:rsidR="00000000" w:rsidRDefault="001C3AAC">
      <w:pPr>
        <w:pStyle w:val="ac"/>
        <w:rPr>
          <w:rtl/>
        </w:rPr>
      </w:pPr>
      <w:r>
        <w:rPr>
          <w:rFonts w:hint="eastAsia"/>
          <w:rtl/>
        </w:rPr>
        <w:t>יצחק</w:t>
      </w:r>
      <w:r>
        <w:rPr>
          <w:rtl/>
        </w:rPr>
        <w:t xml:space="preserve"> הרצוג (העבודה-מימד):</w:t>
      </w:r>
    </w:p>
    <w:p w14:paraId="617BE7C1" w14:textId="77777777" w:rsidR="00000000" w:rsidRDefault="001C3AAC">
      <w:pPr>
        <w:pStyle w:val="a"/>
        <w:rPr>
          <w:rFonts w:hint="cs"/>
          <w:rtl/>
        </w:rPr>
      </w:pPr>
    </w:p>
    <w:p w14:paraId="6976C6AE" w14:textId="77777777" w:rsidR="00000000" w:rsidRDefault="001C3AAC">
      <w:pPr>
        <w:pStyle w:val="a"/>
        <w:rPr>
          <w:rFonts w:hint="cs"/>
          <w:rtl/>
        </w:rPr>
      </w:pPr>
      <w:r>
        <w:rPr>
          <w:rFonts w:hint="cs"/>
          <w:rtl/>
        </w:rPr>
        <w:t>בגלל הגיל</w:t>
      </w:r>
      <w:r>
        <w:rPr>
          <w:rFonts w:hint="cs"/>
          <w:rtl/>
        </w:rPr>
        <w:t xml:space="preserve"> שלו. אבל מדובר במומחה תעופה.</w:t>
      </w:r>
    </w:p>
    <w:p w14:paraId="0CB0ECD0" w14:textId="77777777" w:rsidR="00000000" w:rsidRDefault="001C3AAC">
      <w:pPr>
        <w:pStyle w:val="a"/>
        <w:ind w:firstLine="0"/>
        <w:rPr>
          <w:rFonts w:hint="cs"/>
          <w:rtl/>
        </w:rPr>
      </w:pPr>
    </w:p>
    <w:p w14:paraId="7A7994BE" w14:textId="77777777" w:rsidR="00000000" w:rsidRDefault="001C3AAC">
      <w:pPr>
        <w:pStyle w:val="SpeakerCon"/>
        <w:rPr>
          <w:rtl/>
        </w:rPr>
      </w:pPr>
      <w:bookmarkStart w:id="574" w:name="FS000000427T21_07_2003_22_44_37C"/>
      <w:bookmarkEnd w:id="574"/>
    </w:p>
    <w:p w14:paraId="254C2B2C" w14:textId="77777777" w:rsidR="00000000" w:rsidRDefault="001C3AAC">
      <w:pPr>
        <w:pStyle w:val="SpeakerCon"/>
        <w:rPr>
          <w:rtl/>
        </w:rPr>
      </w:pPr>
      <w:r>
        <w:rPr>
          <w:rtl/>
        </w:rPr>
        <w:t>שר התחבורה אביגדור ליברמן:</w:t>
      </w:r>
    </w:p>
    <w:p w14:paraId="7620EB0E" w14:textId="77777777" w:rsidR="00000000" w:rsidRDefault="001C3AAC">
      <w:pPr>
        <w:pStyle w:val="a"/>
        <w:rPr>
          <w:rtl/>
        </w:rPr>
      </w:pPr>
    </w:p>
    <w:p w14:paraId="67E68181" w14:textId="77777777" w:rsidR="00000000" w:rsidRDefault="001C3AAC">
      <w:pPr>
        <w:pStyle w:val="a"/>
        <w:rPr>
          <w:rFonts w:hint="cs"/>
          <w:rtl/>
        </w:rPr>
      </w:pPr>
      <w:r>
        <w:rPr>
          <w:rFonts w:hint="cs"/>
          <w:rtl/>
        </w:rPr>
        <w:t xml:space="preserve">לא רק בגלל הגיל. מדובר בהליך לא תקין. אני מניח שלו היה מדובר בחבר מפלגתי, מפלגת העבודה כולה היתה קמה על רגליה האחוריות והיתה אומרת: רומסים את החוק ועושים דברים בלתי תקינים בעליל. </w:t>
      </w:r>
    </w:p>
    <w:p w14:paraId="110310CD" w14:textId="77777777" w:rsidR="00000000" w:rsidRDefault="001C3AAC">
      <w:pPr>
        <w:pStyle w:val="a"/>
        <w:rPr>
          <w:rFonts w:hint="cs"/>
          <w:rtl/>
        </w:rPr>
      </w:pPr>
    </w:p>
    <w:p w14:paraId="3DA84145" w14:textId="77777777" w:rsidR="00000000" w:rsidRDefault="001C3AAC">
      <w:pPr>
        <w:pStyle w:val="ac"/>
        <w:rPr>
          <w:rtl/>
        </w:rPr>
      </w:pPr>
      <w:r>
        <w:rPr>
          <w:rFonts w:hint="eastAsia"/>
          <w:rtl/>
        </w:rPr>
        <w:t>אבשלום</w:t>
      </w:r>
      <w:r>
        <w:rPr>
          <w:rtl/>
        </w:rPr>
        <w:t xml:space="preserve"> וילן (מר</w:t>
      </w:r>
      <w:r>
        <w:rPr>
          <w:rtl/>
        </w:rPr>
        <w:t>צ):</w:t>
      </w:r>
    </w:p>
    <w:p w14:paraId="7ADCC1C4" w14:textId="77777777" w:rsidR="00000000" w:rsidRDefault="001C3AAC">
      <w:pPr>
        <w:pStyle w:val="a"/>
        <w:rPr>
          <w:rFonts w:hint="cs"/>
          <w:rtl/>
        </w:rPr>
      </w:pPr>
    </w:p>
    <w:p w14:paraId="020263E8" w14:textId="77777777" w:rsidR="00000000" w:rsidRDefault="001C3AAC">
      <w:pPr>
        <w:pStyle w:val="a"/>
        <w:rPr>
          <w:rFonts w:hint="cs"/>
          <w:rtl/>
        </w:rPr>
      </w:pPr>
      <w:r>
        <w:rPr>
          <w:rFonts w:hint="cs"/>
          <w:rtl/>
        </w:rPr>
        <w:t xml:space="preserve">למה? צ'יטה עזר לו. </w:t>
      </w:r>
    </w:p>
    <w:p w14:paraId="30BF7DBE" w14:textId="77777777" w:rsidR="00000000" w:rsidRDefault="001C3AAC">
      <w:pPr>
        <w:pStyle w:val="a"/>
        <w:ind w:firstLine="0"/>
        <w:rPr>
          <w:rFonts w:hint="cs"/>
          <w:rtl/>
        </w:rPr>
      </w:pPr>
    </w:p>
    <w:p w14:paraId="3D47C049" w14:textId="77777777" w:rsidR="00000000" w:rsidRDefault="001C3AAC">
      <w:pPr>
        <w:pStyle w:val="SpeakerCon"/>
        <w:rPr>
          <w:rtl/>
        </w:rPr>
      </w:pPr>
      <w:bookmarkStart w:id="575" w:name="FS000000427T21_07_2003_22_45_24C"/>
      <w:bookmarkEnd w:id="575"/>
      <w:r>
        <w:rPr>
          <w:rtl/>
        </w:rPr>
        <w:t>שר התחבורה אביגדור ליברמן:</w:t>
      </w:r>
    </w:p>
    <w:p w14:paraId="04A88E55" w14:textId="77777777" w:rsidR="00000000" w:rsidRDefault="001C3AAC">
      <w:pPr>
        <w:pStyle w:val="a"/>
        <w:rPr>
          <w:rtl/>
        </w:rPr>
      </w:pPr>
    </w:p>
    <w:p w14:paraId="5169163D" w14:textId="77777777" w:rsidR="00000000" w:rsidRDefault="001C3AAC">
      <w:pPr>
        <w:pStyle w:val="a"/>
        <w:rPr>
          <w:rFonts w:hint="cs"/>
          <w:rtl/>
        </w:rPr>
      </w:pPr>
      <w:r>
        <w:rPr>
          <w:rFonts w:hint="cs"/>
          <w:rtl/>
        </w:rPr>
        <w:t xml:space="preserve">אני מציע שתבדוק גם אתה את כל דרך המינוי. אבל עזוב את דרך המינוי. הבן-אדם ישב שנה-וחצי, שיגיד דבר אחד שהוא עשה. </w:t>
      </w:r>
    </w:p>
    <w:p w14:paraId="47870750" w14:textId="77777777" w:rsidR="00000000" w:rsidRDefault="001C3AAC">
      <w:pPr>
        <w:pStyle w:val="a"/>
        <w:ind w:firstLine="0"/>
        <w:rPr>
          <w:rFonts w:hint="cs"/>
          <w:rtl/>
        </w:rPr>
      </w:pPr>
    </w:p>
    <w:p w14:paraId="22306A25" w14:textId="77777777" w:rsidR="00000000" w:rsidRDefault="001C3AAC">
      <w:pPr>
        <w:pStyle w:val="ac"/>
        <w:rPr>
          <w:rtl/>
        </w:rPr>
      </w:pPr>
      <w:r>
        <w:rPr>
          <w:rFonts w:hint="eastAsia"/>
          <w:rtl/>
        </w:rPr>
        <w:t>יצחק</w:t>
      </w:r>
      <w:r>
        <w:rPr>
          <w:rtl/>
        </w:rPr>
        <w:t xml:space="preserve"> הרצוג (העבודה-מימד):</w:t>
      </w:r>
    </w:p>
    <w:p w14:paraId="3664DE5D" w14:textId="77777777" w:rsidR="00000000" w:rsidRDefault="001C3AAC">
      <w:pPr>
        <w:pStyle w:val="a"/>
        <w:rPr>
          <w:rFonts w:hint="cs"/>
          <w:rtl/>
        </w:rPr>
      </w:pPr>
    </w:p>
    <w:p w14:paraId="56B37638" w14:textId="77777777" w:rsidR="00000000" w:rsidRDefault="001C3AAC">
      <w:pPr>
        <w:pStyle w:val="a"/>
        <w:rPr>
          <w:rFonts w:hint="cs"/>
          <w:rtl/>
        </w:rPr>
      </w:pPr>
      <w:r>
        <w:rPr>
          <w:rFonts w:hint="cs"/>
          <w:rtl/>
        </w:rPr>
        <w:t>אולי לא נתנו לו לעבוד?</w:t>
      </w:r>
    </w:p>
    <w:p w14:paraId="3DCB136B" w14:textId="77777777" w:rsidR="00000000" w:rsidRDefault="001C3AAC">
      <w:pPr>
        <w:pStyle w:val="a"/>
        <w:ind w:firstLine="0"/>
        <w:rPr>
          <w:rFonts w:hint="cs"/>
          <w:rtl/>
        </w:rPr>
      </w:pPr>
    </w:p>
    <w:p w14:paraId="32B4B7E1" w14:textId="77777777" w:rsidR="00000000" w:rsidRDefault="001C3AAC">
      <w:pPr>
        <w:pStyle w:val="SpeakerCon"/>
        <w:rPr>
          <w:rtl/>
        </w:rPr>
      </w:pPr>
      <w:bookmarkStart w:id="576" w:name="FS000000427T21_07_2003_22_45_54C"/>
      <w:bookmarkEnd w:id="576"/>
      <w:r>
        <w:rPr>
          <w:rtl/>
        </w:rPr>
        <w:t>שר התחבורה אביגדור ליברמן:</w:t>
      </w:r>
    </w:p>
    <w:p w14:paraId="59FEFB91" w14:textId="77777777" w:rsidR="00000000" w:rsidRDefault="001C3AAC">
      <w:pPr>
        <w:pStyle w:val="a"/>
        <w:rPr>
          <w:rtl/>
        </w:rPr>
      </w:pPr>
    </w:p>
    <w:p w14:paraId="2605D8CC" w14:textId="77777777" w:rsidR="00000000" w:rsidRDefault="001C3AAC">
      <w:pPr>
        <w:pStyle w:val="a"/>
        <w:rPr>
          <w:rFonts w:hint="cs"/>
          <w:rtl/>
        </w:rPr>
      </w:pPr>
      <w:r>
        <w:rPr>
          <w:rFonts w:hint="cs"/>
          <w:rtl/>
        </w:rPr>
        <w:t>הוא היה שנ</w:t>
      </w:r>
      <w:r>
        <w:rPr>
          <w:rFonts w:hint="cs"/>
          <w:rtl/>
        </w:rPr>
        <w:t>ה-וחצי תחת השר שמינה אותו, לא תחתי. הוא היה אצלי רק שלושה חודשים. כשבן-אדם רק מאשים, בלי יכולת להסביר מה הוא עשה, קח את זה בעירבון מוגבל.</w:t>
      </w:r>
    </w:p>
    <w:p w14:paraId="495ACBE5" w14:textId="77777777" w:rsidR="00000000" w:rsidRDefault="001C3AAC">
      <w:pPr>
        <w:pStyle w:val="a"/>
        <w:rPr>
          <w:rFonts w:hint="cs"/>
          <w:rtl/>
        </w:rPr>
      </w:pPr>
    </w:p>
    <w:p w14:paraId="3B4CFC77" w14:textId="77777777" w:rsidR="00000000" w:rsidRDefault="001C3AAC">
      <w:pPr>
        <w:pStyle w:val="a"/>
        <w:rPr>
          <w:rFonts w:hint="cs"/>
          <w:rtl/>
        </w:rPr>
      </w:pPr>
      <w:r>
        <w:rPr>
          <w:rFonts w:hint="cs"/>
          <w:rtl/>
        </w:rPr>
        <w:t xml:space="preserve">אני רוצה לתקן כמה עובדות. קודם כול, חוק הטיס התקבל בשנת 1927. צריך להגיד תודה למנדט הבריטי על שהם קיבלו את חוק הטיס. </w:t>
      </w:r>
      <w:r>
        <w:rPr>
          <w:rFonts w:hint="cs"/>
          <w:rtl/>
        </w:rPr>
        <w:t>אנחנו עדיין פועלים תחת חוק הטיס משנת 1927.</w:t>
      </w:r>
    </w:p>
    <w:p w14:paraId="137E26C4" w14:textId="77777777" w:rsidR="00000000" w:rsidRDefault="001C3AAC">
      <w:pPr>
        <w:pStyle w:val="a"/>
        <w:ind w:firstLine="0"/>
        <w:rPr>
          <w:rFonts w:hint="cs"/>
          <w:rtl/>
        </w:rPr>
      </w:pPr>
    </w:p>
    <w:p w14:paraId="69A1F642" w14:textId="77777777" w:rsidR="00000000" w:rsidRDefault="001C3AAC">
      <w:pPr>
        <w:pStyle w:val="ac"/>
        <w:rPr>
          <w:rtl/>
        </w:rPr>
      </w:pPr>
      <w:r>
        <w:rPr>
          <w:rFonts w:hint="eastAsia"/>
          <w:rtl/>
        </w:rPr>
        <w:t>אבשלום</w:t>
      </w:r>
      <w:r>
        <w:rPr>
          <w:rtl/>
        </w:rPr>
        <w:t xml:space="preserve"> וילן (מרצ):</w:t>
      </w:r>
    </w:p>
    <w:p w14:paraId="05711FA4" w14:textId="77777777" w:rsidR="00000000" w:rsidRDefault="001C3AAC">
      <w:pPr>
        <w:pStyle w:val="a"/>
        <w:rPr>
          <w:rFonts w:hint="cs"/>
          <w:rtl/>
        </w:rPr>
      </w:pPr>
    </w:p>
    <w:p w14:paraId="5FD78C00" w14:textId="77777777" w:rsidR="00000000" w:rsidRDefault="001C3AAC">
      <w:pPr>
        <w:pStyle w:val="a"/>
        <w:rPr>
          <w:rFonts w:hint="cs"/>
          <w:rtl/>
        </w:rPr>
      </w:pPr>
      <w:r>
        <w:rPr>
          <w:rFonts w:hint="cs"/>
          <w:rtl/>
        </w:rPr>
        <w:t>היו כדורים פורחים?</w:t>
      </w:r>
    </w:p>
    <w:p w14:paraId="6B22C965" w14:textId="77777777" w:rsidR="00000000" w:rsidRDefault="001C3AAC">
      <w:pPr>
        <w:pStyle w:val="a"/>
        <w:ind w:firstLine="0"/>
        <w:rPr>
          <w:rFonts w:hint="cs"/>
          <w:rtl/>
        </w:rPr>
      </w:pPr>
    </w:p>
    <w:p w14:paraId="30950906" w14:textId="77777777" w:rsidR="00000000" w:rsidRDefault="001C3AAC">
      <w:pPr>
        <w:pStyle w:val="SpeakerCon"/>
        <w:rPr>
          <w:rtl/>
        </w:rPr>
      </w:pPr>
      <w:bookmarkStart w:id="577" w:name="FS000000427T21_07_2003_22_47_02C"/>
      <w:bookmarkEnd w:id="577"/>
      <w:r>
        <w:rPr>
          <w:rtl/>
        </w:rPr>
        <w:t>שר התחבורה אביגדור ליברמן:</w:t>
      </w:r>
    </w:p>
    <w:p w14:paraId="60880338" w14:textId="77777777" w:rsidR="00000000" w:rsidRDefault="001C3AAC">
      <w:pPr>
        <w:pStyle w:val="a"/>
        <w:rPr>
          <w:rtl/>
        </w:rPr>
      </w:pPr>
    </w:p>
    <w:p w14:paraId="5CF06597" w14:textId="77777777" w:rsidR="00000000" w:rsidRDefault="001C3AAC">
      <w:pPr>
        <w:pStyle w:val="a"/>
        <w:rPr>
          <w:rFonts w:hint="cs"/>
          <w:rtl/>
        </w:rPr>
      </w:pPr>
      <w:r>
        <w:rPr>
          <w:rFonts w:hint="cs"/>
          <w:rtl/>
        </w:rPr>
        <w:t>לא, כבר היו אז כל מיני מטוסים.</w:t>
      </w:r>
    </w:p>
    <w:p w14:paraId="0D76416D" w14:textId="77777777" w:rsidR="00000000" w:rsidRDefault="001C3AAC">
      <w:pPr>
        <w:pStyle w:val="a"/>
        <w:ind w:firstLine="0"/>
        <w:rPr>
          <w:rFonts w:hint="cs"/>
          <w:rtl/>
        </w:rPr>
      </w:pPr>
    </w:p>
    <w:p w14:paraId="0CB8B7D6" w14:textId="77777777" w:rsidR="00000000" w:rsidRDefault="001C3AAC">
      <w:pPr>
        <w:pStyle w:val="ad"/>
        <w:rPr>
          <w:rtl/>
        </w:rPr>
      </w:pPr>
      <w:r>
        <w:rPr>
          <w:rtl/>
        </w:rPr>
        <w:t>היו"ר יולי-יואל אדלשטיין:</w:t>
      </w:r>
    </w:p>
    <w:p w14:paraId="257139ED" w14:textId="77777777" w:rsidR="00000000" w:rsidRDefault="001C3AAC">
      <w:pPr>
        <w:pStyle w:val="a"/>
        <w:rPr>
          <w:rtl/>
        </w:rPr>
      </w:pPr>
    </w:p>
    <w:p w14:paraId="03C800E2" w14:textId="77777777" w:rsidR="00000000" w:rsidRDefault="001C3AAC">
      <w:pPr>
        <w:pStyle w:val="a"/>
        <w:rPr>
          <w:rFonts w:hint="cs"/>
          <w:rtl/>
        </w:rPr>
      </w:pPr>
      <w:r>
        <w:rPr>
          <w:rFonts w:hint="cs"/>
          <w:rtl/>
        </w:rPr>
        <w:t>"פייפרים".</w:t>
      </w:r>
    </w:p>
    <w:p w14:paraId="2AD69207" w14:textId="77777777" w:rsidR="00000000" w:rsidRDefault="001C3AAC">
      <w:pPr>
        <w:pStyle w:val="a"/>
        <w:ind w:firstLine="0"/>
        <w:rPr>
          <w:rFonts w:hint="cs"/>
          <w:rtl/>
        </w:rPr>
      </w:pPr>
    </w:p>
    <w:p w14:paraId="04ACEBAA" w14:textId="77777777" w:rsidR="00000000" w:rsidRDefault="001C3AAC">
      <w:pPr>
        <w:pStyle w:val="SpeakerCon"/>
        <w:rPr>
          <w:rtl/>
        </w:rPr>
      </w:pPr>
      <w:bookmarkStart w:id="578" w:name="FS000000427T21_07_2003_22_47_13C"/>
      <w:bookmarkEnd w:id="578"/>
      <w:r>
        <w:rPr>
          <w:rtl/>
        </w:rPr>
        <w:t>שר התחבורה אביגדור ליברמן:</w:t>
      </w:r>
    </w:p>
    <w:p w14:paraId="78D9996B" w14:textId="77777777" w:rsidR="00000000" w:rsidRDefault="001C3AAC">
      <w:pPr>
        <w:pStyle w:val="a"/>
        <w:rPr>
          <w:rtl/>
        </w:rPr>
      </w:pPr>
    </w:p>
    <w:p w14:paraId="4EDF94B5" w14:textId="77777777" w:rsidR="00000000" w:rsidRDefault="001C3AAC">
      <w:pPr>
        <w:pStyle w:val="a"/>
        <w:rPr>
          <w:rFonts w:hint="cs"/>
          <w:rtl/>
        </w:rPr>
      </w:pPr>
      <w:r>
        <w:rPr>
          <w:rFonts w:hint="cs"/>
          <w:rtl/>
        </w:rPr>
        <w:t xml:space="preserve">אבל היו כל מיני תיקונים במשך השנים. החוק הזה </w:t>
      </w:r>
      <w:r>
        <w:rPr>
          <w:rFonts w:hint="cs"/>
          <w:rtl/>
        </w:rPr>
        <w:t>תקוע ארבע שנים בגלל ההתנגדות של משרד הביטחון. הגשתי אותו לממשלה. אני מקווה שוועדת השרים לענייני חקיקה עם שר המשפטים תתמוך בעמדתי, ואנחנו נעביר את חוק הטיס. בכל מקרה, אני מתחייב פה בכנסת, שעד סוף השנה אני מעביר את חוק הטיס.</w:t>
      </w:r>
    </w:p>
    <w:p w14:paraId="7258C0E3" w14:textId="77777777" w:rsidR="00000000" w:rsidRDefault="001C3AAC">
      <w:pPr>
        <w:pStyle w:val="a"/>
        <w:rPr>
          <w:rFonts w:hint="cs"/>
          <w:rtl/>
        </w:rPr>
      </w:pPr>
    </w:p>
    <w:p w14:paraId="51ECBC33" w14:textId="77777777" w:rsidR="00000000" w:rsidRDefault="001C3AAC">
      <w:pPr>
        <w:pStyle w:val="a"/>
        <w:rPr>
          <w:rFonts w:hint="cs"/>
          <w:rtl/>
        </w:rPr>
      </w:pPr>
      <w:r>
        <w:rPr>
          <w:rFonts w:hint="cs"/>
          <w:rtl/>
        </w:rPr>
        <w:t>אגב, באותה הזדמנות, יש עוד דבר ש</w:t>
      </w:r>
      <w:r>
        <w:rPr>
          <w:rFonts w:hint="cs"/>
          <w:rtl/>
        </w:rPr>
        <w:t xml:space="preserve">תקוע שנים, שלא ברור לי למה הוא לא טופל, וזה מוביל נקוב. גם את זה צריך להוביל. אני בטוח בחברי שלום שמחון, שהוא יעזור לי להמשיך עם החוק שיזם בזמנו נחום לנגנטל. אני מקווה שנמשיך. פנינו אליך בכתב - אני מקווה שהמכתב הגיע אליך </w:t>
      </w:r>
      <w:r>
        <w:rPr>
          <w:rtl/>
        </w:rPr>
        <w:t>–</w:t>
      </w:r>
      <w:r>
        <w:rPr>
          <w:rFonts w:hint="cs"/>
          <w:rtl/>
        </w:rPr>
        <w:t xml:space="preserve"> להמשיך עם החקיקה של המוביל הנקוב.</w:t>
      </w:r>
    </w:p>
    <w:p w14:paraId="01FCD490" w14:textId="77777777" w:rsidR="00000000" w:rsidRDefault="001C3AAC">
      <w:pPr>
        <w:pStyle w:val="a"/>
        <w:rPr>
          <w:rFonts w:hint="cs"/>
          <w:rtl/>
        </w:rPr>
      </w:pPr>
    </w:p>
    <w:p w14:paraId="5B73383B" w14:textId="77777777" w:rsidR="00000000" w:rsidRDefault="001C3AAC">
      <w:pPr>
        <w:pStyle w:val="a"/>
        <w:rPr>
          <w:rFonts w:hint="cs"/>
          <w:rtl/>
        </w:rPr>
      </w:pPr>
      <w:r>
        <w:rPr>
          <w:rFonts w:hint="cs"/>
          <w:rtl/>
        </w:rPr>
        <w:t xml:space="preserve">מעבר לזה, צריך להבין, היו פה שתי ביקורות קטלניות של שני גופים בין-לאומיים מן החשובים שיש בתחום התעופה: 1. </w:t>
      </w:r>
      <w:r>
        <w:rPr>
          <w:rFonts w:hint="cs"/>
        </w:rPr>
        <w:t>I</w:t>
      </w:r>
      <w:r>
        <w:t>C</w:t>
      </w:r>
      <w:r>
        <w:rPr>
          <w:rFonts w:hint="cs"/>
        </w:rPr>
        <w:t>AO</w:t>
      </w:r>
      <w:r>
        <w:rPr>
          <w:rFonts w:hint="cs"/>
          <w:rtl/>
        </w:rPr>
        <w:t>, מינהל התעופה הבין-לאומי, ועדת ביקורת, דומני, בשנת 1995; 2. ה-</w:t>
      </w:r>
      <w:r>
        <w:t>Federal Aviation</w:t>
      </w:r>
      <w:r>
        <w:rPr>
          <w:rFonts w:hint="cs"/>
          <w:rtl/>
        </w:rPr>
        <w:t>, ה-</w:t>
      </w:r>
      <w:r>
        <w:rPr>
          <w:rFonts w:hint="cs"/>
        </w:rPr>
        <w:t>FAA</w:t>
      </w:r>
      <w:r>
        <w:rPr>
          <w:rFonts w:hint="cs"/>
          <w:rtl/>
        </w:rPr>
        <w:t>, בשנת 2001. קיבלנו כרטיס, אפילו לא הייתי אומר צהוב, צהוב-</w:t>
      </w:r>
      <w:r>
        <w:rPr>
          <w:rFonts w:hint="cs"/>
          <w:rtl/>
        </w:rPr>
        <w:t xml:space="preserve">אדמדם, לפני אדום. חבר הכנסת יולי אדלשטיין קצת מכיר את הנושא מהבית, אז הוא מחייך. </w:t>
      </w:r>
    </w:p>
    <w:p w14:paraId="6E4117CF" w14:textId="77777777" w:rsidR="00000000" w:rsidRDefault="001C3AAC">
      <w:pPr>
        <w:pStyle w:val="a"/>
        <w:rPr>
          <w:rFonts w:hint="cs"/>
          <w:rtl/>
        </w:rPr>
      </w:pPr>
    </w:p>
    <w:p w14:paraId="523B5204" w14:textId="77777777" w:rsidR="00000000" w:rsidRDefault="001C3AAC">
      <w:pPr>
        <w:pStyle w:val="a"/>
        <w:rPr>
          <w:rFonts w:hint="cs"/>
          <w:rtl/>
        </w:rPr>
      </w:pPr>
      <w:r>
        <w:rPr>
          <w:rFonts w:hint="cs"/>
          <w:rtl/>
        </w:rPr>
        <w:t>אם לא נתקן את המצב במהרה, ארגון התעופה הבין-לאומי יוציא את ישראל מרשימת המדינות שניתן לטוס אליהן ולהמריא מהן. זה שמאז הביקורת  גם ב-2001, ולא אני הייתי אז שר התחבורה, לא נעש</w:t>
      </w:r>
      <w:r>
        <w:rPr>
          <w:rFonts w:hint="cs"/>
          <w:rtl/>
        </w:rPr>
        <w:t xml:space="preserve">ה כלום כדי לקדם ולתקן את כל הליקויים, גם זו "פאשלה" נוראית. </w:t>
      </w:r>
    </w:p>
    <w:p w14:paraId="48C639FF" w14:textId="77777777" w:rsidR="00000000" w:rsidRDefault="001C3AAC">
      <w:pPr>
        <w:pStyle w:val="a"/>
        <w:rPr>
          <w:rFonts w:hint="cs"/>
          <w:rtl/>
        </w:rPr>
      </w:pPr>
    </w:p>
    <w:p w14:paraId="77ABBD9B" w14:textId="77777777" w:rsidR="00000000" w:rsidRDefault="001C3AAC">
      <w:pPr>
        <w:pStyle w:val="a"/>
        <w:rPr>
          <w:rFonts w:hint="cs"/>
          <w:rtl/>
        </w:rPr>
      </w:pPr>
      <w:r>
        <w:rPr>
          <w:rFonts w:hint="cs"/>
          <w:rtl/>
        </w:rPr>
        <w:t>אנחנו מגישים ביום ראשון הקרוב הצעת החלטה לממשלה בנדון. אני מקווה שעד 15 בספטמבר נגיע לסיכומים עם משרד האוצר ועם נציבות שירות המדינה להפוך את מינהל התעופה לרשות. הדרך שבה מינהל התעופה הוביל את הנ</w:t>
      </w:r>
      <w:r>
        <w:rPr>
          <w:rFonts w:hint="cs"/>
          <w:rtl/>
        </w:rPr>
        <w:t xml:space="preserve">ושא הזה, רק עליה היו צריכים לפטר שם את כל הצמרת. לא רק את עמוס עמיר. אני חייב לציין, שבדרך שבה הובל הנושא של הפיכת מינהל התעופה לרשות, יש פשוט כישלון שהוא כישלון מערכתי של כל המערכת הזאת. </w:t>
      </w:r>
    </w:p>
    <w:p w14:paraId="1295D893" w14:textId="77777777" w:rsidR="00000000" w:rsidRDefault="001C3AAC">
      <w:pPr>
        <w:pStyle w:val="a"/>
        <w:ind w:firstLine="0"/>
        <w:rPr>
          <w:rFonts w:hint="cs"/>
          <w:rtl/>
        </w:rPr>
      </w:pPr>
    </w:p>
    <w:p w14:paraId="19A23D39" w14:textId="77777777" w:rsidR="00000000" w:rsidRDefault="001C3AAC">
      <w:pPr>
        <w:pStyle w:val="a"/>
        <w:rPr>
          <w:rFonts w:hint="cs"/>
          <w:rtl/>
        </w:rPr>
      </w:pPr>
      <w:r>
        <w:rPr>
          <w:rFonts w:hint="cs"/>
          <w:rtl/>
        </w:rPr>
        <w:t xml:space="preserve">תסמוך עלי, אני מבטיח לך חגיגית שאנחנו נסיים את הפיכת מינהל התעופה </w:t>
      </w:r>
      <w:r>
        <w:rPr>
          <w:rFonts w:hint="cs"/>
          <w:rtl/>
        </w:rPr>
        <w:t>לרשות וגם נעביר את חוק הטיס.</w:t>
      </w:r>
    </w:p>
    <w:p w14:paraId="00136191" w14:textId="77777777" w:rsidR="00000000" w:rsidRDefault="001C3AAC">
      <w:pPr>
        <w:pStyle w:val="a"/>
        <w:rPr>
          <w:rFonts w:hint="cs"/>
          <w:rtl/>
        </w:rPr>
      </w:pPr>
    </w:p>
    <w:p w14:paraId="0292B173" w14:textId="77777777" w:rsidR="00000000" w:rsidRDefault="001C3AAC">
      <w:pPr>
        <w:pStyle w:val="ac"/>
        <w:rPr>
          <w:rtl/>
        </w:rPr>
      </w:pPr>
      <w:r>
        <w:rPr>
          <w:rFonts w:hint="eastAsia"/>
          <w:rtl/>
        </w:rPr>
        <w:t>שלום</w:t>
      </w:r>
      <w:r>
        <w:rPr>
          <w:rtl/>
        </w:rPr>
        <w:t xml:space="preserve"> שמחון (העבודה-מימד):</w:t>
      </w:r>
    </w:p>
    <w:p w14:paraId="50AE3DFA" w14:textId="77777777" w:rsidR="00000000" w:rsidRDefault="001C3AAC">
      <w:pPr>
        <w:pStyle w:val="a"/>
        <w:rPr>
          <w:rFonts w:hint="cs"/>
          <w:rtl/>
        </w:rPr>
      </w:pPr>
    </w:p>
    <w:p w14:paraId="478C85F7" w14:textId="77777777" w:rsidR="00000000" w:rsidRDefault="001C3AAC">
      <w:pPr>
        <w:pStyle w:val="a"/>
        <w:rPr>
          <w:rFonts w:hint="cs"/>
          <w:rtl/>
        </w:rPr>
      </w:pPr>
      <w:r>
        <w:rPr>
          <w:rFonts w:hint="cs"/>
          <w:rtl/>
        </w:rPr>
        <w:t xml:space="preserve">לפי זה אתה הולך להיות בממשלה הזאת הרבה זמן. </w:t>
      </w:r>
    </w:p>
    <w:p w14:paraId="74FC3CCE" w14:textId="77777777" w:rsidR="00000000" w:rsidRDefault="001C3AAC">
      <w:pPr>
        <w:pStyle w:val="a"/>
        <w:rPr>
          <w:rFonts w:hint="cs"/>
          <w:rtl/>
        </w:rPr>
      </w:pPr>
    </w:p>
    <w:p w14:paraId="0BB59024" w14:textId="77777777" w:rsidR="00000000" w:rsidRDefault="001C3AAC">
      <w:pPr>
        <w:pStyle w:val="SpeakerCon"/>
        <w:rPr>
          <w:rtl/>
        </w:rPr>
      </w:pPr>
      <w:bookmarkStart w:id="579" w:name="FS000000427T21_07_2003_22_39_56"/>
      <w:bookmarkEnd w:id="579"/>
      <w:r>
        <w:rPr>
          <w:rFonts w:hint="eastAsia"/>
          <w:rtl/>
        </w:rPr>
        <w:t>שר</w:t>
      </w:r>
      <w:r>
        <w:rPr>
          <w:rtl/>
        </w:rPr>
        <w:t xml:space="preserve"> התחבורה אביגדור ליברמן:</w:t>
      </w:r>
    </w:p>
    <w:p w14:paraId="4F677EBB" w14:textId="77777777" w:rsidR="00000000" w:rsidRDefault="001C3AAC">
      <w:pPr>
        <w:pStyle w:val="a"/>
        <w:rPr>
          <w:rFonts w:hint="cs"/>
          <w:rtl/>
        </w:rPr>
      </w:pPr>
    </w:p>
    <w:p w14:paraId="5075BAFA" w14:textId="77777777" w:rsidR="00000000" w:rsidRDefault="001C3AAC">
      <w:pPr>
        <w:pStyle w:val="a"/>
        <w:rPr>
          <w:rFonts w:hint="cs"/>
          <w:rtl/>
        </w:rPr>
      </w:pPr>
      <w:r>
        <w:rPr>
          <w:rFonts w:hint="cs"/>
          <w:rtl/>
        </w:rPr>
        <w:t xml:space="preserve">אל תקוו. אני אמרתי שלשמעון פרס אין תקווה שייכנס כשר לממשלה הזאת. תתכוננו להרבה שנים באופוזיציה. </w:t>
      </w:r>
    </w:p>
    <w:p w14:paraId="4F92EA00" w14:textId="77777777" w:rsidR="00000000" w:rsidRDefault="001C3AAC">
      <w:pPr>
        <w:pStyle w:val="a"/>
        <w:rPr>
          <w:rFonts w:hint="cs"/>
          <w:rtl/>
        </w:rPr>
      </w:pPr>
    </w:p>
    <w:p w14:paraId="5227F264" w14:textId="77777777" w:rsidR="00000000" w:rsidRDefault="001C3AAC">
      <w:pPr>
        <w:pStyle w:val="ac"/>
        <w:rPr>
          <w:rtl/>
        </w:rPr>
      </w:pPr>
      <w:r>
        <w:rPr>
          <w:rFonts w:hint="eastAsia"/>
          <w:rtl/>
        </w:rPr>
        <w:t>אבשלום</w:t>
      </w:r>
      <w:r>
        <w:rPr>
          <w:rtl/>
        </w:rPr>
        <w:t xml:space="preserve"> וילן (מרצ):</w:t>
      </w:r>
    </w:p>
    <w:p w14:paraId="618AD1D9" w14:textId="77777777" w:rsidR="00000000" w:rsidRDefault="001C3AAC">
      <w:pPr>
        <w:pStyle w:val="a"/>
        <w:rPr>
          <w:rFonts w:hint="cs"/>
          <w:rtl/>
        </w:rPr>
      </w:pPr>
    </w:p>
    <w:p w14:paraId="25A164C6" w14:textId="77777777" w:rsidR="00000000" w:rsidRDefault="001C3AAC">
      <w:pPr>
        <w:pStyle w:val="a"/>
        <w:rPr>
          <w:rFonts w:hint="cs"/>
          <w:rtl/>
        </w:rPr>
      </w:pPr>
      <w:r>
        <w:rPr>
          <w:rFonts w:hint="cs"/>
          <w:rtl/>
        </w:rPr>
        <w:t xml:space="preserve">- - - </w:t>
      </w:r>
    </w:p>
    <w:p w14:paraId="3BA3CBD5" w14:textId="77777777" w:rsidR="00000000" w:rsidRDefault="001C3AAC">
      <w:pPr>
        <w:pStyle w:val="a"/>
        <w:rPr>
          <w:rFonts w:hint="cs"/>
          <w:rtl/>
        </w:rPr>
      </w:pPr>
    </w:p>
    <w:p w14:paraId="15CF844C" w14:textId="77777777" w:rsidR="00000000" w:rsidRDefault="001C3AAC">
      <w:pPr>
        <w:pStyle w:val="SpeakerCon"/>
        <w:rPr>
          <w:rtl/>
        </w:rPr>
      </w:pPr>
      <w:bookmarkStart w:id="580" w:name="FS000000427T21_07_2003_22_40_43"/>
      <w:bookmarkEnd w:id="580"/>
      <w:r>
        <w:rPr>
          <w:rFonts w:hint="eastAsia"/>
          <w:rtl/>
        </w:rPr>
        <w:t>שר</w:t>
      </w:r>
      <w:r>
        <w:rPr>
          <w:rtl/>
        </w:rPr>
        <w:t xml:space="preserve"> התחבורה אביגדור ליברמן:</w:t>
      </w:r>
    </w:p>
    <w:p w14:paraId="551309E3" w14:textId="77777777" w:rsidR="00000000" w:rsidRDefault="001C3AAC">
      <w:pPr>
        <w:pStyle w:val="a"/>
        <w:rPr>
          <w:rFonts w:hint="cs"/>
          <w:rtl/>
        </w:rPr>
      </w:pPr>
    </w:p>
    <w:p w14:paraId="566F1EBB" w14:textId="77777777" w:rsidR="00000000" w:rsidRDefault="001C3AAC">
      <w:pPr>
        <w:pStyle w:val="a"/>
        <w:rPr>
          <w:rFonts w:hint="cs"/>
          <w:rtl/>
        </w:rPr>
      </w:pPr>
      <w:r>
        <w:rPr>
          <w:rFonts w:hint="cs"/>
          <w:rtl/>
        </w:rPr>
        <w:t xml:space="preserve">אני גם מרגיע אותך, גם לא יצא שום דבר ממפת הדרכים. אנחנו נדאג למפת הכבישים, וגם נדאג שממפת הדרכים לא יצא שום דבר. </w:t>
      </w:r>
    </w:p>
    <w:p w14:paraId="7FFAE0E5" w14:textId="77777777" w:rsidR="00000000" w:rsidRDefault="001C3AAC">
      <w:pPr>
        <w:pStyle w:val="a"/>
        <w:rPr>
          <w:rFonts w:hint="cs"/>
          <w:rtl/>
        </w:rPr>
      </w:pPr>
    </w:p>
    <w:p w14:paraId="56929FC9" w14:textId="77777777" w:rsidR="00000000" w:rsidRDefault="001C3AAC">
      <w:pPr>
        <w:pStyle w:val="ad"/>
        <w:rPr>
          <w:rtl/>
        </w:rPr>
      </w:pPr>
      <w:r>
        <w:rPr>
          <w:rtl/>
        </w:rPr>
        <w:t>היו"ר יולי-יואל אדלשטיין:</w:t>
      </w:r>
    </w:p>
    <w:p w14:paraId="5208BFC1" w14:textId="77777777" w:rsidR="00000000" w:rsidRDefault="001C3AAC">
      <w:pPr>
        <w:pStyle w:val="a"/>
        <w:rPr>
          <w:rtl/>
        </w:rPr>
      </w:pPr>
    </w:p>
    <w:p w14:paraId="34B131DF" w14:textId="77777777" w:rsidR="00000000" w:rsidRDefault="001C3AAC">
      <w:pPr>
        <w:pStyle w:val="a"/>
        <w:rPr>
          <w:rFonts w:hint="cs"/>
          <w:rtl/>
        </w:rPr>
      </w:pPr>
      <w:r>
        <w:rPr>
          <w:rFonts w:hint="cs"/>
          <w:rtl/>
        </w:rPr>
        <w:t>מה מציע כבוד השר לעשות עם ההצעה?</w:t>
      </w:r>
    </w:p>
    <w:p w14:paraId="0CD2FAED" w14:textId="77777777" w:rsidR="00000000" w:rsidRDefault="001C3AAC">
      <w:pPr>
        <w:pStyle w:val="a"/>
        <w:rPr>
          <w:rFonts w:hint="cs"/>
          <w:rtl/>
        </w:rPr>
      </w:pPr>
    </w:p>
    <w:p w14:paraId="14F11172" w14:textId="77777777" w:rsidR="00000000" w:rsidRDefault="001C3AAC">
      <w:pPr>
        <w:pStyle w:val="ac"/>
        <w:rPr>
          <w:rtl/>
        </w:rPr>
      </w:pPr>
      <w:r>
        <w:rPr>
          <w:rFonts w:hint="eastAsia"/>
          <w:rtl/>
        </w:rPr>
        <w:t>יצחק</w:t>
      </w:r>
      <w:r>
        <w:rPr>
          <w:rtl/>
        </w:rPr>
        <w:t xml:space="preserve"> הרצוג (העבודה-מימד):</w:t>
      </w:r>
    </w:p>
    <w:p w14:paraId="7F36F07E" w14:textId="77777777" w:rsidR="00000000" w:rsidRDefault="001C3AAC">
      <w:pPr>
        <w:pStyle w:val="a"/>
        <w:rPr>
          <w:rFonts w:hint="cs"/>
          <w:rtl/>
        </w:rPr>
      </w:pPr>
    </w:p>
    <w:p w14:paraId="79B506CF" w14:textId="77777777" w:rsidR="00000000" w:rsidRDefault="001C3AAC">
      <w:pPr>
        <w:pStyle w:val="a"/>
        <w:rPr>
          <w:rFonts w:hint="cs"/>
          <w:rtl/>
        </w:rPr>
      </w:pPr>
      <w:r>
        <w:rPr>
          <w:rFonts w:hint="cs"/>
          <w:rtl/>
        </w:rPr>
        <w:t>האם אתם מספיק מודאגים מה</w:t>
      </w:r>
      <w:r>
        <w:rPr>
          <w:rFonts w:hint="cs"/>
          <w:rtl/>
        </w:rPr>
        <w:t>מצב?</w:t>
      </w:r>
    </w:p>
    <w:p w14:paraId="30D328EA" w14:textId="77777777" w:rsidR="00000000" w:rsidRDefault="001C3AAC">
      <w:pPr>
        <w:pStyle w:val="a"/>
        <w:rPr>
          <w:rFonts w:hint="cs"/>
          <w:rtl/>
        </w:rPr>
      </w:pPr>
    </w:p>
    <w:p w14:paraId="2FD55A46" w14:textId="77777777" w:rsidR="00000000" w:rsidRDefault="001C3AAC">
      <w:pPr>
        <w:pStyle w:val="SpeakerCon"/>
        <w:rPr>
          <w:rtl/>
        </w:rPr>
      </w:pPr>
      <w:bookmarkStart w:id="581" w:name="FS000000427T21_07_2003_22_41_46"/>
      <w:bookmarkEnd w:id="581"/>
      <w:r>
        <w:rPr>
          <w:rFonts w:hint="eastAsia"/>
          <w:rtl/>
        </w:rPr>
        <w:t>שר</w:t>
      </w:r>
      <w:r>
        <w:rPr>
          <w:rtl/>
        </w:rPr>
        <w:t xml:space="preserve"> התחבורה אביגדור ליברמן:</w:t>
      </w:r>
    </w:p>
    <w:p w14:paraId="26F4EAED" w14:textId="77777777" w:rsidR="00000000" w:rsidRDefault="001C3AAC">
      <w:pPr>
        <w:pStyle w:val="a"/>
        <w:rPr>
          <w:rFonts w:hint="cs"/>
          <w:rtl/>
        </w:rPr>
      </w:pPr>
    </w:p>
    <w:p w14:paraId="1CE5421E" w14:textId="77777777" w:rsidR="00000000" w:rsidRDefault="001C3AAC">
      <w:pPr>
        <w:pStyle w:val="a"/>
        <w:rPr>
          <w:rFonts w:hint="cs"/>
          <w:rtl/>
        </w:rPr>
      </w:pPr>
      <w:r>
        <w:rPr>
          <w:rFonts w:hint="cs"/>
          <w:rtl/>
        </w:rPr>
        <w:t xml:space="preserve">המצב חמור, הוא תוצאה של הזנחה של שנים. מעבר למה שאמרתי </w:t>
      </w:r>
      <w:r>
        <w:rPr>
          <w:rtl/>
        </w:rPr>
        <w:t>–</w:t>
      </w:r>
      <w:r>
        <w:rPr>
          <w:rFonts w:hint="cs"/>
          <w:rtl/>
        </w:rPr>
        <w:t xml:space="preserve"> שני דוחות, יש עוד שני דברים שאנחנו משתדלים לטפל בהם. ועוד פעם, לצערי, כל נושא התעופה האזרחית במדינת ישראל הוא בן ערובה בידי חיל האוויר, ואי-אפשר להזיז שום דבר שם. שו</w:t>
      </w:r>
      <w:r>
        <w:rPr>
          <w:rFonts w:hint="cs"/>
          <w:rtl/>
        </w:rPr>
        <w:t xml:space="preserve">ם גרוטאה באוויר אי-אפשר להזיז, או שום נתיב או גובה טיסות. אנחנו בכל דבר למעשה מתואמים עם חיל האוויר ומשועבדים לו. </w:t>
      </w:r>
    </w:p>
    <w:p w14:paraId="22263F55" w14:textId="77777777" w:rsidR="00000000" w:rsidRDefault="001C3AAC">
      <w:pPr>
        <w:pStyle w:val="a"/>
        <w:rPr>
          <w:rFonts w:hint="cs"/>
          <w:rtl/>
        </w:rPr>
      </w:pPr>
    </w:p>
    <w:p w14:paraId="30586FD4" w14:textId="77777777" w:rsidR="00000000" w:rsidRDefault="001C3AAC">
      <w:pPr>
        <w:pStyle w:val="a"/>
        <w:rPr>
          <w:rFonts w:hint="cs"/>
          <w:rtl/>
        </w:rPr>
      </w:pPr>
      <w:r>
        <w:rPr>
          <w:rFonts w:hint="cs"/>
          <w:rtl/>
        </w:rPr>
        <w:t xml:space="preserve">שני דברים שכרגע אנחנו מטפלים בהם הם שדה התעופה בהרצלייה </w:t>
      </w:r>
      <w:r>
        <w:rPr>
          <w:rtl/>
        </w:rPr>
        <w:t>–</w:t>
      </w:r>
      <w:r>
        <w:rPr>
          <w:rFonts w:hint="cs"/>
          <w:rtl/>
        </w:rPr>
        <w:t xml:space="preserve"> עקרונית הגעתי לסיכום להעביר אותו לשדה-תימן, לנגב, ואנחנו גם מנסים להפוך את שדה-תימ</w:t>
      </w:r>
      <w:r>
        <w:rPr>
          <w:rFonts w:hint="cs"/>
          <w:rtl/>
        </w:rPr>
        <w:t xml:space="preserve">ן לשדה תעופה משלים. ודבר אחרון, הכי חמור, זה שדה התעופה באילת. המצב שם בימי חמישי ובמוצאי שבת הוא לא תקין מבחינת הצפיפות האווירית. גם זה, אם נעמוד בתוכניות, בחודש נובמבר, נוציא את זה למכרז חיצוני. </w:t>
      </w:r>
    </w:p>
    <w:p w14:paraId="4BC6EA96" w14:textId="77777777" w:rsidR="00000000" w:rsidRDefault="001C3AAC">
      <w:pPr>
        <w:pStyle w:val="a"/>
        <w:rPr>
          <w:rFonts w:hint="cs"/>
          <w:rtl/>
        </w:rPr>
      </w:pPr>
    </w:p>
    <w:p w14:paraId="29225CC7" w14:textId="77777777" w:rsidR="00000000" w:rsidRDefault="001C3AAC">
      <w:pPr>
        <w:pStyle w:val="ad"/>
        <w:rPr>
          <w:rtl/>
        </w:rPr>
      </w:pPr>
      <w:r>
        <w:rPr>
          <w:rtl/>
        </w:rPr>
        <w:t>היו"ר יולי-יואל אדלשטיין:</w:t>
      </w:r>
    </w:p>
    <w:p w14:paraId="264E016E" w14:textId="77777777" w:rsidR="00000000" w:rsidRDefault="001C3AAC">
      <w:pPr>
        <w:pStyle w:val="a"/>
        <w:rPr>
          <w:rtl/>
        </w:rPr>
      </w:pPr>
    </w:p>
    <w:p w14:paraId="1999A936" w14:textId="77777777" w:rsidR="00000000" w:rsidRDefault="001C3AAC">
      <w:pPr>
        <w:pStyle w:val="a"/>
        <w:rPr>
          <w:rFonts w:hint="cs"/>
          <w:rtl/>
        </w:rPr>
      </w:pPr>
      <w:r>
        <w:rPr>
          <w:rFonts w:hint="cs"/>
          <w:rtl/>
        </w:rPr>
        <w:t>מה אדוני מציע?</w:t>
      </w:r>
    </w:p>
    <w:p w14:paraId="36FD44B3" w14:textId="77777777" w:rsidR="00000000" w:rsidRDefault="001C3AAC">
      <w:pPr>
        <w:pStyle w:val="a"/>
        <w:rPr>
          <w:rFonts w:hint="cs"/>
          <w:rtl/>
        </w:rPr>
      </w:pPr>
    </w:p>
    <w:p w14:paraId="2D4156D4" w14:textId="77777777" w:rsidR="00000000" w:rsidRDefault="001C3AAC">
      <w:pPr>
        <w:pStyle w:val="SpeakerCon"/>
        <w:rPr>
          <w:rtl/>
        </w:rPr>
      </w:pPr>
      <w:bookmarkStart w:id="582" w:name="FS000000427T21_07_2003_22_44_41"/>
      <w:bookmarkEnd w:id="582"/>
      <w:r>
        <w:rPr>
          <w:rFonts w:hint="eastAsia"/>
          <w:rtl/>
        </w:rPr>
        <w:t>שר</w:t>
      </w:r>
      <w:r>
        <w:rPr>
          <w:rtl/>
        </w:rPr>
        <w:t xml:space="preserve"> התחבורה אבי</w:t>
      </w:r>
      <w:r>
        <w:rPr>
          <w:rtl/>
        </w:rPr>
        <w:t>גדור ליברמן:</w:t>
      </w:r>
    </w:p>
    <w:p w14:paraId="3EACC7A6" w14:textId="77777777" w:rsidR="00000000" w:rsidRDefault="001C3AAC">
      <w:pPr>
        <w:pStyle w:val="a"/>
        <w:rPr>
          <w:rFonts w:hint="cs"/>
          <w:rtl/>
        </w:rPr>
      </w:pPr>
    </w:p>
    <w:p w14:paraId="057413D5" w14:textId="77777777" w:rsidR="00000000" w:rsidRDefault="001C3AAC">
      <w:pPr>
        <w:pStyle w:val="a"/>
        <w:rPr>
          <w:rFonts w:hint="cs"/>
          <w:rtl/>
        </w:rPr>
      </w:pPr>
      <w:r>
        <w:rPr>
          <w:rFonts w:hint="cs"/>
          <w:rtl/>
        </w:rPr>
        <w:t xml:space="preserve">אני מבקש להסיר את ההצעה מסדר-היום ולחזור באמת לבדוק את הדברים באמצע חודש נובמבר, בכנס החורף. אנחנו בלאו הכי אצלך שם כל החורף. </w:t>
      </w:r>
    </w:p>
    <w:p w14:paraId="512994C4" w14:textId="77777777" w:rsidR="00000000" w:rsidRDefault="001C3AAC">
      <w:pPr>
        <w:pStyle w:val="a"/>
        <w:rPr>
          <w:rFonts w:hint="cs"/>
          <w:rtl/>
        </w:rPr>
      </w:pPr>
    </w:p>
    <w:p w14:paraId="433CFA7F" w14:textId="77777777" w:rsidR="00000000" w:rsidRDefault="001C3AAC">
      <w:pPr>
        <w:pStyle w:val="ad"/>
        <w:rPr>
          <w:rtl/>
        </w:rPr>
      </w:pPr>
      <w:r>
        <w:rPr>
          <w:rtl/>
        </w:rPr>
        <w:t>היו"ר יולי-יואל אדלשטיין:</w:t>
      </w:r>
    </w:p>
    <w:p w14:paraId="1562A511" w14:textId="77777777" w:rsidR="00000000" w:rsidRDefault="001C3AAC">
      <w:pPr>
        <w:pStyle w:val="a"/>
        <w:rPr>
          <w:rtl/>
        </w:rPr>
      </w:pPr>
    </w:p>
    <w:p w14:paraId="0463493B" w14:textId="77777777" w:rsidR="00000000" w:rsidRDefault="001C3AAC">
      <w:pPr>
        <w:pStyle w:val="a"/>
        <w:rPr>
          <w:rFonts w:hint="cs"/>
          <w:rtl/>
        </w:rPr>
      </w:pPr>
      <w:r>
        <w:rPr>
          <w:rFonts w:hint="cs"/>
          <w:rtl/>
        </w:rPr>
        <w:t xml:space="preserve">תודה, אדוני השר. אם כן, יש הצעה אחרת לחבר הכנסת יורי שטרן, בבקשה. </w:t>
      </w:r>
    </w:p>
    <w:p w14:paraId="6FFD1DEB" w14:textId="77777777" w:rsidR="00000000" w:rsidRDefault="001C3AAC">
      <w:pPr>
        <w:pStyle w:val="a"/>
        <w:rPr>
          <w:rFonts w:hint="cs"/>
          <w:rtl/>
        </w:rPr>
      </w:pPr>
    </w:p>
    <w:p w14:paraId="5C71B722" w14:textId="77777777" w:rsidR="00000000" w:rsidRDefault="001C3AAC">
      <w:pPr>
        <w:pStyle w:val="Speaker"/>
        <w:rPr>
          <w:rtl/>
        </w:rPr>
      </w:pPr>
      <w:bookmarkStart w:id="583" w:name="FS000000430T21_07_2003_22_45_48"/>
      <w:bookmarkStart w:id="584" w:name="_Toc46720147"/>
      <w:bookmarkStart w:id="585" w:name="_Toc50257130"/>
      <w:bookmarkEnd w:id="583"/>
      <w:r>
        <w:rPr>
          <w:rFonts w:hint="eastAsia"/>
          <w:rtl/>
        </w:rPr>
        <w:t>יורי</w:t>
      </w:r>
      <w:r>
        <w:rPr>
          <w:rtl/>
        </w:rPr>
        <w:t xml:space="preserve"> שטרן (האיחוד ה</w:t>
      </w:r>
      <w:r>
        <w:rPr>
          <w:rtl/>
        </w:rPr>
        <w:t>לאומי - ישראל ביתנו):</w:t>
      </w:r>
      <w:bookmarkEnd w:id="584"/>
      <w:bookmarkEnd w:id="585"/>
    </w:p>
    <w:p w14:paraId="118B6973" w14:textId="77777777" w:rsidR="00000000" w:rsidRDefault="001C3AAC">
      <w:pPr>
        <w:pStyle w:val="a"/>
        <w:rPr>
          <w:rFonts w:hint="cs"/>
          <w:rtl/>
        </w:rPr>
      </w:pPr>
    </w:p>
    <w:p w14:paraId="2C5908F1" w14:textId="77777777" w:rsidR="00000000" w:rsidRDefault="001C3AAC">
      <w:pPr>
        <w:pStyle w:val="a"/>
        <w:rPr>
          <w:rFonts w:hint="cs"/>
          <w:rtl/>
        </w:rPr>
      </w:pPr>
      <w:r>
        <w:rPr>
          <w:rFonts w:hint="cs"/>
          <w:rtl/>
        </w:rPr>
        <w:t xml:space="preserve">כבוד היושב-ראש, כבוד השר, אני מציע לחברי ולחברי בוז'י הרצוג, יצחק, מדובר פה בנושא שהוא באמת נושא מאוד חשוב. השר תיאר מצב שאי-אפשר לסבול אותו לאורך ימים. חבל  לערבב את זה בפולמוס פוליטי. אין בזה פוליטיקה. את העניינים האישיים כדאי לנו </w:t>
      </w:r>
      <w:r>
        <w:rPr>
          <w:rFonts w:hint="cs"/>
          <w:rtl/>
        </w:rPr>
        <w:t>להשאיר בצד. יש פה בעיה אמיתית, ואם הכנסת תסייע למשרד התחבורה להתמודד עם הפלונטרים הביורוקרטיים השונים, זה תפקידנו, ולא להכניס לזה את הוויכוחים הבין-מפלגתיים שלנו.</w:t>
      </w:r>
    </w:p>
    <w:p w14:paraId="6EB8C6D0" w14:textId="77777777" w:rsidR="00000000" w:rsidRDefault="001C3AAC">
      <w:pPr>
        <w:pStyle w:val="a"/>
        <w:rPr>
          <w:rFonts w:hint="cs"/>
          <w:rtl/>
        </w:rPr>
      </w:pPr>
    </w:p>
    <w:p w14:paraId="41AFFB6B" w14:textId="77777777" w:rsidR="00000000" w:rsidRDefault="001C3AAC">
      <w:pPr>
        <w:pStyle w:val="a"/>
        <w:rPr>
          <w:rFonts w:hint="cs"/>
          <w:rtl/>
        </w:rPr>
      </w:pPr>
      <w:r>
        <w:rPr>
          <w:rFonts w:hint="cs"/>
          <w:rtl/>
        </w:rPr>
        <w:t>לכן, רציתי להציע להעביר, חשבתי שהשר יפנה את זה לוועדה, אבל היות שהשר גם מבקש להסיר, אז אין ל</w:t>
      </w:r>
      <w:r>
        <w:rPr>
          <w:rFonts w:hint="cs"/>
          <w:rtl/>
        </w:rPr>
        <w:t xml:space="preserve">י  דעה אחרת  אלא לתמוך בהצעה של השר. </w:t>
      </w:r>
    </w:p>
    <w:p w14:paraId="174D1A68" w14:textId="77777777" w:rsidR="00000000" w:rsidRDefault="001C3AAC">
      <w:pPr>
        <w:pStyle w:val="a"/>
        <w:rPr>
          <w:rFonts w:hint="cs"/>
          <w:rtl/>
        </w:rPr>
      </w:pPr>
    </w:p>
    <w:p w14:paraId="03FAB5CB" w14:textId="77777777" w:rsidR="00000000" w:rsidRDefault="001C3AAC">
      <w:pPr>
        <w:pStyle w:val="ad"/>
        <w:rPr>
          <w:rtl/>
        </w:rPr>
      </w:pPr>
      <w:r>
        <w:rPr>
          <w:rtl/>
        </w:rPr>
        <w:t>היו"ר יולי-יואל אדלשטיין:</w:t>
      </w:r>
    </w:p>
    <w:p w14:paraId="441CCE17" w14:textId="77777777" w:rsidR="00000000" w:rsidRDefault="001C3AAC">
      <w:pPr>
        <w:pStyle w:val="a"/>
        <w:rPr>
          <w:rtl/>
        </w:rPr>
      </w:pPr>
    </w:p>
    <w:p w14:paraId="201B1BAE" w14:textId="77777777" w:rsidR="00000000" w:rsidRDefault="001C3AAC">
      <w:pPr>
        <w:pStyle w:val="a"/>
        <w:rPr>
          <w:rFonts w:hint="cs"/>
          <w:rtl/>
        </w:rPr>
      </w:pPr>
      <w:r>
        <w:rPr>
          <w:rFonts w:hint="cs"/>
          <w:rtl/>
        </w:rPr>
        <w:t>חברי הכנסת, אם כן, אנחנו נעבור להצבעה. לפנינו האופציה להעביר את הנושא לדיון או להסיר אותו מסדר-היום. ההצבעה היא בעד המשך טיפול. אם זה יעבור, אנחנו נחליט אם הדיון יתקיים במליאה או בוועדה. הצב</w:t>
      </w:r>
      <w:r>
        <w:rPr>
          <w:rFonts w:hint="cs"/>
          <w:rtl/>
        </w:rPr>
        <w:t>עה נגד היא להסיר. ההצבעה החלה. מי בעד? מי נגד? נא להצביע.</w:t>
      </w:r>
    </w:p>
    <w:p w14:paraId="4B019516" w14:textId="77777777" w:rsidR="00000000" w:rsidRDefault="001C3AAC">
      <w:pPr>
        <w:pStyle w:val="a"/>
        <w:rPr>
          <w:rtl/>
        </w:rPr>
      </w:pPr>
    </w:p>
    <w:p w14:paraId="16C153A6" w14:textId="77777777" w:rsidR="00000000" w:rsidRDefault="001C3AAC">
      <w:pPr>
        <w:pStyle w:val="a"/>
        <w:rPr>
          <w:rFonts w:hint="cs"/>
          <w:rtl/>
        </w:rPr>
      </w:pPr>
    </w:p>
    <w:p w14:paraId="11B2B4F0" w14:textId="77777777" w:rsidR="00000000" w:rsidRDefault="001C3AAC">
      <w:pPr>
        <w:pStyle w:val="a7"/>
        <w:bidi/>
        <w:rPr>
          <w:rFonts w:hint="cs"/>
          <w:rtl/>
        </w:rPr>
      </w:pPr>
      <w:r>
        <w:rPr>
          <w:rFonts w:hint="cs"/>
          <w:rtl/>
        </w:rPr>
        <w:t>הצבעה מס' 4</w:t>
      </w:r>
    </w:p>
    <w:p w14:paraId="0FD4266B" w14:textId="77777777" w:rsidR="00000000" w:rsidRDefault="001C3AAC">
      <w:pPr>
        <w:pStyle w:val="a"/>
        <w:rPr>
          <w:rFonts w:hint="cs"/>
          <w:rtl/>
        </w:rPr>
      </w:pPr>
    </w:p>
    <w:p w14:paraId="58D2986F" w14:textId="77777777" w:rsidR="00000000" w:rsidRDefault="001C3AAC">
      <w:pPr>
        <w:pStyle w:val="a8"/>
        <w:bidi/>
        <w:rPr>
          <w:rFonts w:hint="cs"/>
          <w:rtl/>
        </w:rPr>
      </w:pPr>
      <w:r>
        <w:rPr>
          <w:rFonts w:hint="cs"/>
          <w:rtl/>
        </w:rPr>
        <w:t xml:space="preserve">בעד ההצעה לכלול את הנושא בסדר-היום </w:t>
      </w:r>
      <w:r>
        <w:rPr>
          <w:rtl/>
        </w:rPr>
        <w:t>–</w:t>
      </w:r>
      <w:r>
        <w:rPr>
          <w:rFonts w:hint="cs"/>
          <w:rtl/>
        </w:rPr>
        <w:t xml:space="preserve"> 4</w:t>
      </w:r>
    </w:p>
    <w:p w14:paraId="222EB1B1" w14:textId="77777777" w:rsidR="00000000" w:rsidRDefault="001C3AAC">
      <w:pPr>
        <w:pStyle w:val="a8"/>
        <w:bidi/>
        <w:rPr>
          <w:rFonts w:hint="cs"/>
          <w:rtl/>
        </w:rPr>
      </w:pPr>
      <w:r>
        <w:rPr>
          <w:rFonts w:hint="cs"/>
          <w:rtl/>
        </w:rPr>
        <w:t xml:space="preserve">בעד ההצעה שלא לכלול את הנושא בסדר-היום </w:t>
      </w:r>
      <w:r>
        <w:rPr>
          <w:rtl/>
        </w:rPr>
        <w:t>–</w:t>
      </w:r>
      <w:r>
        <w:rPr>
          <w:rFonts w:hint="cs"/>
          <w:rtl/>
        </w:rPr>
        <w:t xml:space="preserve"> 17</w:t>
      </w:r>
    </w:p>
    <w:p w14:paraId="7463A532" w14:textId="77777777" w:rsidR="00000000" w:rsidRDefault="001C3AAC">
      <w:pPr>
        <w:pStyle w:val="a8"/>
        <w:bidi/>
        <w:rPr>
          <w:rFonts w:hint="cs"/>
          <w:rtl/>
        </w:rPr>
      </w:pPr>
      <w:r>
        <w:rPr>
          <w:rFonts w:hint="cs"/>
          <w:rtl/>
        </w:rPr>
        <w:t xml:space="preserve">נמנעים </w:t>
      </w:r>
      <w:r>
        <w:rPr>
          <w:rtl/>
        </w:rPr>
        <w:t>–</w:t>
      </w:r>
      <w:r>
        <w:rPr>
          <w:rFonts w:hint="cs"/>
          <w:rtl/>
        </w:rPr>
        <w:t xml:space="preserve"> אין</w:t>
      </w:r>
    </w:p>
    <w:p w14:paraId="2DC55D76" w14:textId="77777777" w:rsidR="00000000" w:rsidRDefault="001C3AAC">
      <w:pPr>
        <w:pStyle w:val="a9"/>
        <w:bidi/>
        <w:rPr>
          <w:rFonts w:hint="cs"/>
          <w:rtl/>
        </w:rPr>
      </w:pPr>
      <w:r>
        <w:rPr>
          <w:rFonts w:hint="cs"/>
          <w:rtl/>
        </w:rPr>
        <w:t>ההצעה שלא לכלול את הנושא בסדר-היום של הכנסת נתקבלה.</w:t>
      </w:r>
    </w:p>
    <w:p w14:paraId="079F39BC" w14:textId="77777777" w:rsidR="00000000" w:rsidRDefault="001C3AAC">
      <w:pPr>
        <w:pStyle w:val="a"/>
        <w:rPr>
          <w:rFonts w:hint="cs"/>
          <w:rtl/>
        </w:rPr>
      </w:pPr>
    </w:p>
    <w:p w14:paraId="027687D0" w14:textId="77777777" w:rsidR="00000000" w:rsidRDefault="001C3AAC">
      <w:pPr>
        <w:pStyle w:val="ad"/>
        <w:rPr>
          <w:rtl/>
        </w:rPr>
      </w:pPr>
      <w:r>
        <w:rPr>
          <w:rtl/>
        </w:rPr>
        <w:t>היו"ר יולי-יואל אדלשטיין:</w:t>
      </w:r>
    </w:p>
    <w:p w14:paraId="1844F7FA" w14:textId="77777777" w:rsidR="00000000" w:rsidRDefault="001C3AAC">
      <w:pPr>
        <w:pStyle w:val="a"/>
        <w:rPr>
          <w:rtl/>
        </w:rPr>
      </w:pPr>
    </w:p>
    <w:p w14:paraId="28E9FB41" w14:textId="77777777" w:rsidR="00000000" w:rsidRDefault="001C3AAC">
      <w:pPr>
        <w:pStyle w:val="a"/>
        <w:rPr>
          <w:rFonts w:hint="cs"/>
          <w:rtl/>
        </w:rPr>
      </w:pPr>
      <w:r>
        <w:rPr>
          <w:rFonts w:hint="cs"/>
          <w:rtl/>
        </w:rPr>
        <w:t>חברי הכ</w:t>
      </w:r>
      <w:r>
        <w:rPr>
          <w:rFonts w:hint="cs"/>
          <w:rtl/>
        </w:rPr>
        <w:t xml:space="preserve">נסת, בעד </w:t>
      </w:r>
      <w:r>
        <w:rPr>
          <w:rtl/>
        </w:rPr>
        <w:t>–</w:t>
      </w:r>
      <w:r>
        <w:rPr>
          <w:rFonts w:hint="cs"/>
          <w:rtl/>
        </w:rPr>
        <w:t xml:space="preserve"> 4, נגד </w:t>
      </w:r>
      <w:r>
        <w:rPr>
          <w:rtl/>
        </w:rPr>
        <w:t>–</w:t>
      </w:r>
      <w:r>
        <w:rPr>
          <w:rFonts w:hint="cs"/>
          <w:rtl/>
        </w:rPr>
        <w:t xml:space="preserve"> 17, אין נמנעים. הנושא, אם כן, הוסר מסדר-היום.</w:t>
      </w:r>
    </w:p>
    <w:p w14:paraId="3358B765" w14:textId="77777777" w:rsidR="00000000" w:rsidRDefault="001C3AAC">
      <w:pPr>
        <w:pStyle w:val="a"/>
        <w:rPr>
          <w:rtl/>
        </w:rPr>
      </w:pPr>
    </w:p>
    <w:p w14:paraId="6D805BCE" w14:textId="77777777" w:rsidR="00000000" w:rsidRDefault="001C3AAC">
      <w:pPr>
        <w:pStyle w:val="a"/>
        <w:rPr>
          <w:rFonts w:hint="cs"/>
          <w:rtl/>
        </w:rPr>
      </w:pPr>
    </w:p>
    <w:p w14:paraId="704EDDED" w14:textId="77777777" w:rsidR="00000000" w:rsidRDefault="001C3AAC">
      <w:pPr>
        <w:pStyle w:val="Subject"/>
        <w:rPr>
          <w:rFonts w:hint="cs"/>
          <w:rtl/>
        </w:rPr>
      </w:pPr>
      <w:bookmarkStart w:id="586" w:name="_Toc46720148"/>
      <w:bookmarkStart w:id="587" w:name="_Toc50257131"/>
      <w:r>
        <w:rPr>
          <w:rFonts w:hint="cs"/>
          <w:rtl/>
        </w:rPr>
        <w:t xml:space="preserve">הצעת חוק מימון מפלגות (תיקון מס' 25) (מימון לפעילות הסיעות בכנסת), </w:t>
      </w:r>
      <w:r>
        <w:rPr>
          <w:rtl/>
        </w:rPr>
        <w:br/>
      </w:r>
      <w:r>
        <w:rPr>
          <w:rFonts w:hint="cs"/>
          <w:rtl/>
        </w:rPr>
        <w:t>התשס"ג-‏2003</w:t>
      </w:r>
      <w:bookmarkEnd w:id="586"/>
      <w:bookmarkEnd w:id="587"/>
    </w:p>
    <w:p w14:paraId="1CA4C31D" w14:textId="77777777" w:rsidR="00000000" w:rsidRDefault="001C3AAC">
      <w:pPr>
        <w:pStyle w:val="a"/>
        <w:rPr>
          <w:rFonts w:hint="cs"/>
          <w:rtl/>
        </w:rPr>
      </w:pPr>
      <w:r>
        <w:rPr>
          <w:rtl/>
        </w:rPr>
        <w:t xml:space="preserve">[רשומות (הצעות חוק, חוב' </w:t>
      </w:r>
      <w:r>
        <w:rPr>
          <w:rFonts w:hint="cs"/>
          <w:rtl/>
        </w:rPr>
        <w:t>כ/25</w:t>
      </w:r>
      <w:r>
        <w:rPr>
          <w:rtl/>
        </w:rPr>
        <w:t>)</w:t>
      </w:r>
      <w:r>
        <w:rPr>
          <w:rFonts w:hint="cs"/>
          <w:rtl/>
        </w:rPr>
        <w:t>.</w:t>
      </w:r>
      <w:r>
        <w:rPr>
          <w:rtl/>
        </w:rPr>
        <w:t>]</w:t>
      </w:r>
    </w:p>
    <w:p w14:paraId="77DDE64E" w14:textId="77777777" w:rsidR="00000000" w:rsidRDefault="001C3AAC">
      <w:pPr>
        <w:pStyle w:val="SubjectSub"/>
        <w:rPr>
          <w:rFonts w:hint="cs"/>
          <w:rtl/>
        </w:rPr>
      </w:pPr>
      <w:r>
        <w:rPr>
          <w:rFonts w:hint="cs"/>
          <w:rtl/>
        </w:rPr>
        <w:t xml:space="preserve">(קריאה ראשונה) </w:t>
      </w:r>
    </w:p>
    <w:p w14:paraId="16D93613" w14:textId="77777777" w:rsidR="00000000" w:rsidRDefault="001C3AAC">
      <w:pPr>
        <w:pStyle w:val="a"/>
        <w:rPr>
          <w:rFonts w:hint="cs"/>
          <w:rtl/>
        </w:rPr>
      </w:pPr>
    </w:p>
    <w:p w14:paraId="25FC3492" w14:textId="77777777" w:rsidR="00000000" w:rsidRDefault="001C3AAC">
      <w:pPr>
        <w:pStyle w:val="ad"/>
        <w:rPr>
          <w:rtl/>
        </w:rPr>
      </w:pPr>
      <w:r>
        <w:rPr>
          <w:rtl/>
        </w:rPr>
        <w:t>היו"ר יולי-יואל אדלשטיין:</w:t>
      </w:r>
    </w:p>
    <w:p w14:paraId="57798B52" w14:textId="77777777" w:rsidR="00000000" w:rsidRDefault="001C3AAC">
      <w:pPr>
        <w:pStyle w:val="a"/>
        <w:rPr>
          <w:rtl/>
        </w:rPr>
      </w:pPr>
    </w:p>
    <w:p w14:paraId="6CE2B129" w14:textId="77777777" w:rsidR="00000000" w:rsidRDefault="001C3AAC">
      <w:pPr>
        <w:pStyle w:val="a"/>
        <w:rPr>
          <w:rFonts w:hint="cs"/>
          <w:rtl/>
        </w:rPr>
      </w:pPr>
      <w:r>
        <w:rPr>
          <w:rFonts w:hint="cs"/>
          <w:rtl/>
        </w:rPr>
        <w:t>הנושא האחרון בסדר-היום הוא הצע</w:t>
      </w:r>
      <w:r>
        <w:rPr>
          <w:rFonts w:hint="cs"/>
          <w:rtl/>
        </w:rPr>
        <w:t>ת חוק מימון מפלגות (תיקון מס' 25) (מימון לפעילות הסיעות בכנסת), התשס"ג-2003,  מטעם ועדת הכספים - קריאה ראשונה.</w:t>
      </w:r>
      <w:r>
        <w:rPr>
          <w:rtl/>
        </w:rPr>
        <w:t xml:space="preserve"> </w:t>
      </w:r>
      <w:r>
        <w:rPr>
          <w:rFonts w:hint="cs"/>
          <w:rtl/>
        </w:rPr>
        <w:t xml:space="preserve">מטעמים אישיים פרוצדורליים יש בקשה בהסכמה כללית להקדים את הנושא הזה ולדון בו עכשיו. לי ודאי אין כל התנגדות אם יש הסכמה כללית. אנחנו שמחים שגם השר </w:t>
      </w:r>
      <w:r>
        <w:rPr>
          <w:rFonts w:hint="cs"/>
          <w:rtl/>
        </w:rPr>
        <w:t>לביטחון פנים מסכים, ולכן, חבר הכנסת ניסן סלומינסקי מטעם ועדת הכספים יציג את הנושא - הצעת חוק מימון מפלגות (תיקון מס' 25) (מימון  לפעילות הסיעות בכנסת). בבקשה.</w:t>
      </w:r>
    </w:p>
    <w:p w14:paraId="4FB37312" w14:textId="77777777" w:rsidR="00000000" w:rsidRDefault="001C3AAC">
      <w:pPr>
        <w:pStyle w:val="a"/>
        <w:rPr>
          <w:rFonts w:hint="cs"/>
          <w:rtl/>
        </w:rPr>
      </w:pPr>
    </w:p>
    <w:p w14:paraId="32525913" w14:textId="77777777" w:rsidR="00000000" w:rsidRDefault="001C3AAC">
      <w:pPr>
        <w:pStyle w:val="Speaker"/>
        <w:rPr>
          <w:rtl/>
        </w:rPr>
      </w:pPr>
      <w:bookmarkStart w:id="588" w:name="FS000001068T21_07_2003_22_55_30"/>
      <w:bookmarkStart w:id="589" w:name="_Toc46720149"/>
      <w:bookmarkStart w:id="590" w:name="_Toc50257132"/>
      <w:bookmarkEnd w:id="588"/>
      <w:r>
        <w:rPr>
          <w:rFonts w:hint="eastAsia"/>
          <w:rtl/>
        </w:rPr>
        <w:t>ניסן</w:t>
      </w:r>
      <w:r>
        <w:rPr>
          <w:rtl/>
        </w:rPr>
        <w:t xml:space="preserve"> סלומינסקי (</w:t>
      </w:r>
      <w:r>
        <w:rPr>
          <w:rFonts w:hint="cs"/>
          <w:rtl/>
        </w:rPr>
        <w:t>בשם ועדת הכספים</w:t>
      </w:r>
      <w:r>
        <w:rPr>
          <w:rtl/>
        </w:rPr>
        <w:t>):</w:t>
      </w:r>
      <w:bookmarkEnd w:id="589"/>
      <w:bookmarkEnd w:id="590"/>
    </w:p>
    <w:p w14:paraId="1C2FF815" w14:textId="77777777" w:rsidR="00000000" w:rsidRDefault="001C3AAC">
      <w:pPr>
        <w:pStyle w:val="a"/>
        <w:rPr>
          <w:rFonts w:hint="cs"/>
          <w:rtl/>
        </w:rPr>
      </w:pPr>
    </w:p>
    <w:p w14:paraId="774D10B9" w14:textId="77777777" w:rsidR="00000000" w:rsidRDefault="001C3AAC">
      <w:pPr>
        <w:pStyle w:val="a"/>
        <w:rPr>
          <w:rFonts w:hint="cs"/>
          <w:rtl/>
        </w:rPr>
      </w:pPr>
      <w:r>
        <w:rPr>
          <w:rFonts w:hint="cs"/>
          <w:rtl/>
        </w:rPr>
        <w:t>אדוני  היושב-ראש, השרים, חברי חברי הכנסת, אבקש להביא לפניכם ל</w:t>
      </w:r>
      <w:r>
        <w:rPr>
          <w:rFonts w:hint="cs"/>
          <w:rtl/>
        </w:rPr>
        <w:t xml:space="preserve">קריאה ראשונה את הצעת חוק מימון מפלגות (תיקון מס' 25) (מימון לפעילות הסיעות בכנסת), מטעם ועדת הכספים. </w:t>
      </w:r>
    </w:p>
    <w:p w14:paraId="628773E7" w14:textId="77777777" w:rsidR="00000000" w:rsidRDefault="001C3AAC">
      <w:pPr>
        <w:pStyle w:val="a"/>
        <w:rPr>
          <w:rFonts w:hint="cs"/>
          <w:rtl/>
        </w:rPr>
      </w:pPr>
    </w:p>
    <w:p w14:paraId="017657F0" w14:textId="77777777" w:rsidR="00000000" w:rsidRDefault="001C3AAC">
      <w:pPr>
        <w:pStyle w:val="a"/>
        <w:rPr>
          <w:rFonts w:hint="cs"/>
          <w:rtl/>
        </w:rPr>
      </w:pPr>
      <w:r>
        <w:rPr>
          <w:rFonts w:hint="cs"/>
          <w:rtl/>
        </w:rPr>
        <w:t>סיעות הכנסת מקבלות מתוך תקציב הכנסת ובנפרד ממימון המפלגות השוטף מימון חודשי לפעילותן בכנסת, המשמש לתשלום משכורות לעובדי הסיעה בכנסת וליתר פעולות הסיעה. מ</w:t>
      </w:r>
      <w:r>
        <w:rPr>
          <w:rFonts w:hint="cs"/>
          <w:rtl/>
        </w:rPr>
        <w:t xml:space="preserve">קורו של תקציב זה, המכונה תקציב השירותים הטכניים, בהחלטה  של ועדת הכנסת משנת 1966, והוא אינו מעוגן עד היום בחיקוק. </w:t>
      </w:r>
    </w:p>
    <w:p w14:paraId="34183EB2" w14:textId="77777777" w:rsidR="00000000" w:rsidRDefault="001C3AAC">
      <w:pPr>
        <w:pStyle w:val="a"/>
        <w:rPr>
          <w:rFonts w:hint="cs"/>
          <w:rtl/>
        </w:rPr>
      </w:pPr>
    </w:p>
    <w:p w14:paraId="212A0876" w14:textId="77777777" w:rsidR="00000000" w:rsidRDefault="001C3AAC">
      <w:pPr>
        <w:pStyle w:val="a"/>
        <w:rPr>
          <w:rFonts w:hint="cs"/>
          <w:rtl/>
        </w:rPr>
      </w:pPr>
      <w:r>
        <w:rPr>
          <w:rFonts w:hint="cs"/>
          <w:rtl/>
        </w:rPr>
        <w:t>מוצע לעגן את התקציב המשולם לסיעות לפעילותן בכנסת בחוק מימון מפלגות, התשל"ג-1973, ולקבוע כי מימון זה, אשר יכלול גם תשלומים למנהלי הסיעות,  יש</w:t>
      </w:r>
      <w:r>
        <w:rPr>
          <w:rFonts w:hint="cs"/>
          <w:rtl/>
        </w:rPr>
        <w:t>ולם לסיעות מדי חודש מתוך תקציב הכנסת, בסכום שתקבע ועדת הכנסת, זאת בשונה מהמימון השוטף המשולם מהמפלגות ואשר נקבע על-ידי ועדה ציבורית בראשות שופט.  לאחר אישור החוק יחולו על התקציב המשולם לסיעות הוראות דומות לאלה החלות על המימון השוטף, דהיינו, הוא יהיה נתון ל</w:t>
      </w:r>
      <w:r>
        <w:rPr>
          <w:rFonts w:hint="cs"/>
          <w:rtl/>
        </w:rPr>
        <w:t xml:space="preserve">ביקורת מבקר המדינה, ולא ניתן יהיה לשעבדו או לעקלו, כאמור בחוק מימון מפלגות. </w:t>
      </w:r>
    </w:p>
    <w:p w14:paraId="64935505" w14:textId="77777777" w:rsidR="00000000" w:rsidRDefault="001C3AAC">
      <w:pPr>
        <w:pStyle w:val="a"/>
        <w:rPr>
          <w:rFonts w:hint="cs"/>
          <w:rtl/>
        </w:rPr>
      </w:pPr>
    </w:p>
    <w:p w14:paraId="03318137" w14:textId="77777777" w:rsidR="00000000" w:rsidRDefault="001C3AAC">
      <w:pPr>
        <w:pStyle w:val="a"/>
        <w:rPr>
          <w:rFonts w:hint="cs"/>
          <w:rtl/>
        </w:rPr>
      </w:pPr>
      <w:r>
        <w:rPr>
          <w:rFonts w:hint="cs"/>
          <w:rtl/>
        </w:rPr>
        <w:t>אבקשכם לאשר את הצעת החוק שמטעם הוועדה בקריאה ראשונה ולהחזירה לוועדת הכספים לצורך הכנתה לקריאה השנייה והשלישית. תודה רבה.</w:t>
      </w:r>
    </w:p>
    <w:p w14:paraId="1D36D56D" w14:textId="77777777" w:rsidR="00000000" w:rsidRDefault="001C3AAC">
      <w:pPr>
        <w:pStyle w:val="a"/>
        <w:rPr>
          <w:rtl/>
        </w:rPr>
      </w:pPr>
    </w:p>
    <w:p w14:paraId="5BA68426" w14:textId="77777777" w:rsidR="00000000" w:rsidRDefault="001C3AAC">
      <w:pPr>
        <w:pStyle w:val="a"/>
        <w:rPr>
          <w:rFonts w:hint="cs"/>
          <w:rtl/>
        </w:rPr>
      </w:pPr>
    </w:p>
    <w:p w14:paraId="1E289693" w14:textId="77777777" w:rsidR="00000000" w:rsidRDefault="001C3AAC">
      <w:pPr>
        <w:pStyle w:val="ad"/>
        <w:rPr>
          <w:rtl/>
        </w:rPr>
      </w:pPr>
      <w:r>
        <w:rPr>
          <w:rtl/>
        </w:rPr>
        <w:t>היו"ר יולי-יואל אדלשטיין:</w:t>
      </w:r>
    </w:p>
    <w:p w14:paraId="1625470B" w14:textId="77777777" w:rsidR="00000000" w:rsidRDefault="001C3AAC">
      <w:pPr>
        <w:pStyle w:val="a"/>
        <w:rPr>
          <w:rtl/>
        </w:rPr>
      </w:pPr>
    </w:p>
    <w:p w14:paraId="2F2328F8" w14:textId="77777777" w:rsidR="00000000" w:rsidRDefault="001C3AAC">
      <w:pPr>
        <w:pStyle w:val="a"/>
        <w:rPr>
          <w:rFonts w:hint="cs"/>
          <w:rtl/>
        </w:rPr>
      </w:pPr>
      <w:r>
        <w:rPr>
          <w:rFonts w:hint="cs"/>
          <w:rtl/>
        </w:rPr>
        <w:t>תודה לחבר הכנסת סלומינסקי, א</w:t>
      </w:r>
      <w:r>
        <w:rPr>
          <w:rFonts w:hint="cs"/>
          <w:rtl/>
        </w:rPr>
        <w:t>שר הציג את הנושא מטעם ועדת הכספים. יש רשימת דוברים בנושא, אני מניח שהדוברים יתחשבו, כפי שהיושב-ראש התחשב, בסדר-היום העמוס. ולכן, חובתי היא לקרוא בשמות כל הדוברים. מי שירצה לבטל את זכות הדיבור שלו בהצעה הספציפית הזאת, יבורך.</w:t>
      </w:r>
    </w:p>
    <w:p w14:paraId="72E77FDE" w14:textId="77777777" w:rsidR="00000000" w:rsidRDefault="001C3AAC">
      <w:pPr>
        <w:pStyle w:val="a"/>
        <w:rPr>
          <w:rFonts w:hint="cs"/>
          <w:rtl/>
        </w:rPr>
      </w:pPr>
    </w:p>
    <w:p w14:paraId="36215652" w14:textId="77777777" w:rsidR="00000000" w:rsidRDefault="001C3AAC">
      <w:pPr>
        <w:pStyle w:val="a"/>
        <w:rPr>
          <w:rFonts w:hint="cs"/>
          <w:rtl/>
        </w:rPr>
      </w:pPr>
      <w:r>
        <w:rPr>
          <w:rFonts w:hint="cs"/>
          <w:rtl/>
        </w:rPr>
        <w:t>חבר הכנסת אברהם רביץ - לא נוכח.</w:t>
      </w:r>
      <w:r>
        <w:rPr>
          <w:rFonts w:hint="cs"/>
          <w:rtl/>
        </w:rPr>
        <w:t xml:space="preserve"> חבר הכנסת מוחמד ברכה - מוותר. חבר הכנסת עסאם מח'ול - כנ"ל. חבר הכנסת אחמד טיבי - לא נמצא. חבר הכנסת ישראל אייכלר - לא נמצא. חבר הכנסת אורי אריאל -מוותר. חבר הכנסת עזמי בשארה - לא אתנו. חבר הכנסת אבשלום וילן - מוותר. חבר הכנסת איוב קרא - לא אתנו. חבר הכנסת</w:t>
      </w:r>
      <w:r>
        <w:rPr>
          <w:rFonts w:hint="cs"/>
          <w:rtl/>
        </w:rPr>
        <w:t xml:space="preserve"> אברהם בייגה שוחט - לא נמצא. חבר הכנסת ג'מאל זחאלקה - לא נמצא. חבר הכנסת עבד-אלמאלכ דהאמשה - לא נמצא. חברת הכנסת גילה פינקלשטיין  - גם כן לא  כאן. </w:t>
      </w:r>
    </w:p>
    <w:p w14:paraId="37F94635" w14:textId="77777777" w:rsidR="00000000" w:rsidRDefault="001C3AAC">
      <w:pPr>
        <w:pStyle w:val="a"/>
        <w:rPr>
          <w:rFonts w:hint="cs"/>
          <w:rtl/>
        </w:rPr>
      </w:pPr>
    </w:p>
    <w:p w14:paraId="71071E7E" w14:textId="77777777" w:rsidR="00000000" w:rsidRDefault="001C3AAC">
      <w:pPr>
        <w:pStyle w:val="a"/>
        <w:rPr>
          <w:rFonts w:hint="cs"/>
          <w:rtl/>
        </w:rPr>
      </w:pPr>
      <w:r>
        <w:rPr>
          <w:rFonts w:hint="cs"/>
          <w:rtl/>
        </w:rPr>
        <w:t>לכן, אנחנו נוכל לעבור מייד להצבעה בקריאה ראשונה בהצעת חוק חשובה זו.  אני חוזר, הצעת חוק מימון מפלגות (תיקון</w:t>
      </w:r>
      <w:r>
        <w:rPr>
          <w:rFonts w:hint="cs"/>
          <w:rtl/>
        </w:rPr>
        <w:t xml:space="preserve"> מס' 25) (מימון לפעילות  הסיעות בכנסת), התשס"ג-2003, מטעם ועדת הכספים. מי בעד? מי נגד? ההצבעה החלה.</w:t>
      </w:r>
    </w:p>
    <w:p w14:paraId="3929AD4D" w14:textId="77777777" w:rsidR="00000000" w:rsidRDefault="001C3AAC">
      <w:pPr>
        <w:pStyle w:val="a"/>
        <w:rPr>
          <w:rFonts w:hint="cs"/>
          <w:rtl/>
        </w:rPr>
      </w:pPr>
    </w:p>
    <w:p w14:paraId="0EEA419C" w14:textId="77777777" w:rsidR="00000000" w:rsidRDefault="001C3AAC">
      <w:pPr>
        <w:pStyle w:val="a7"/>
        <w:bidi/>
        <w:rPr>
          <w:rFonts w:hint="cs"/>
          <w:rtl/>
        </w:rPr>
      </w:pPr>
      <w:r>
        <w:rPr>
          <w:rFonts w:hint="cs"/>
          <w:rtl/>
        </w:rPr>
        <w:t>הצבעה מס' 5</w:t>
      </w:r>
    </w:p>
    <w:p w14:paraId="4BE3C0F5" w14:textId="77777777" w:rsidR="00000000" w:rsidRDefault="001C3AAC">
      <w:pPr>
        <w:pStyle w:val="a"/>
        <w:rPr>
          <w:rFonts w:hint="cs"/>
          <w:rtl/>
        </w:rPr>
      </w:pPr>
    </w:p>
    <w:p w14:paraId="7B6E552F" w14:textId="77777777" w:rsidR="00000000" w:rsidRDefault="001C3AAC">
      <w:pPr>
        <w:pStyle w:val="a8"/>
        <w:bidi/>
        <w:rPr>
          <w:rFonts w:hint="cs"/>
          <w:rtl/>
        </w:rPr>
      </w:pPr>
      <w:r>
        <w:rPr>
          <w:rFonts w:hint="cs"/>
          <w:rtl/>
        </w:rPr>
        <w:t xml:space="preserve">בעד ההצעה להעביר את הצעת החוק לוועדה </w:t>
      </w:r>
      <w:r>
        <w:rPr>
          <w:rtl/>
        </w:rPr>
        <w:t>–</w:t>
      </w:r>
      <w:r>
        <w:rPr>
          <w:rFonts w:hint="cs"/>
          <w:rtl/>
        </w:rPr>
        <w:t xml:space="preserve"> 16</w:t>
      </w:r>
    </w:p>
    <w:p w14:paraId="52C6F8A4" w14:textId="77777777" w:rsidR="00000000" w:rsidRDefault="001C3AAC">
      <w:pPr>
        <w:pStyle w:val="a8"/>
        <w:bidi/>
        <w:rPr>
          <w:rFonts w:hint="cs"/>
          <w:rtl/>
        </w:rPr>
      </w:pPr>
      <w:r>
        <w:rPr>
          <w:rFonts w:hint="cs"/>
          <w:rtl/>
        </w:rPr>
        <w:t xml:space="preserve">נגד </w:t>
      </w:r>
      <w:r>
        <w:rPr>
          <w:rtl/>
        </w:rPr>
        <w:t>–</w:t>
      </w:r>
      <w:r>
        <w:rPr>
          <w:rFonts w:hint="cs"/>
          <w:rtl/>
        </w:rPr>
        <w:t xml:space="preserve"> אין</w:t>
      </w:r>
    </w:p>
    <w:p w14:paraId="363D7C21" w14:textId="77777777" w:rsidR="00000000" w:rsidRDefault="001C3AAC">
      <w:pPr>
        <w:pStyle w:val="a8"/>
        <w:bidi/>
        <w:rPr>
          <w:rFonts w:hint="cs"/>
          <w:rtl/>
        </w:rPr>
      </w:pPr>
      <w:r>
        <w:rPr>
          <w:rFonts w:hint="cs"/>
          <w:rtl/>
        </w:rPr>
        <w:t xml:space="preserve">נמנעים </w:t>
      </w:r>
      <w:r>
        <w:rPr>
          <w:rtl/>
        </w:rPr>
        <w:t>–</w:t>
      </w:r>
      <w:r>
        <w:rPr>
          <w:rFonts w:hint="cs"/>
          <w:rtl/>
        </w:rPr>
        <w:t xml:space="preserve"> 1</w:t>
      </w:r>
    </w:p>
    <w:p w14:paraId="6FCFBB94" w14:textId="77777777" w:rsidR="00000000" w:rsidRDefault="001C3AAC">
      <w:pPr>
        <w:pStyle w:val="a9"/>
        <w:bidi/>
        <w:rPr>
          <w:rFonts w:hint="cs"/>
          <w:rtl/>
        </w:rPr>
      </w:pPr>
      <w:r>
        <w:rPr>
          <w:rFonts w:hint="cs"/>
          <w:rtl/>
        </w:rPr>
        <w:t>ההצעה להעביר את הצעת חוק מימון מפלגות (תיקון מס' 25) (מימון לפעילות הסיעות בכנס</w:t>
      </w:r>
      <w:r>
        <w:rPr>
          <w:rFonts w:hint="cs"/>
          <w:rtl/>
        </w:rPr>
        <w:t xml:space="preserve">ת), התשס"ג-‏2003, לוועדת הכספים נתקבלה.  </w:t>
      </w:r>
    </w:p>
    <w:p w14:paraId="0F5C0272" w14:textId="77777777" w:rsidR="00000000" w:rsidRDefault="001C3AAC">
      <w:pPr>
        <w:pStyle w:val="a"/>
        <w:rPr>
          <w:rFonts w:hint="cs"/>
          <w:rtl/>
        </w:rPr>
      </w:pPr>
    </w:p>
    <w:p w14:paraId="57D6959F" w14:textId="77777777" w:rsidR="00000000" w:rsidRDefault="001C3AAC">
      <w:pPr>
        <w:pStyle w:val="ad"/>
        <w:rPr>
          <w:rtl/>
        </w:rPr>
      </w:pPr>
      <w:r>
        <w:rPr>
          <w:rtl/>
        </w:rPr>
        <w:t>היו"ר יולי-יואל אדלשטיין:</w:t>
      </w:r>
    </w:p>
    <w:p w14:paraId="5E36D62B" w14:textId="77777777" w:rsidR="00000000" w:rsidRDefault="001C3AAC">
      <w:pPr>
        <w:pStyle w:val="a"/>
        <w:rPr>
          <w:rtl/>
        </w:rPr>
      </w:pPr>
    </w:p>
    <w:p w14:paraId="78C30E8D" w14:textId="77777777" w:rsidR="00000000" w:rsidRDefault="001C3AAC">
      <w:pPr>
        <w:pStyle w:val="a"/>
        <w:rPr>
          <w:rFonts w:hint="cs"/>
          <w:rtl/>
        </w:rPr>
      </w:pPr>
      <w:r>
        <w:rPr>
          <w:rFonts w:hint="cs"/>
          <w:rtl/>
        </w:rPr>
        <w:t>חברי הבית, בעד - 16, נגד אין, נמנע אחד. הוועדה המוסמכת לדון בנושא הזה היא ועדת הכספים. יש הצעות אחרות? אין הצעות אחרות. הצעת החוק תעבור להכנה לקריאה שנייה ושלישית במסגרת ועדת הכספים.</w:t>
      </w:r>
    </w:p>
    <w:p w14:paraId="6E123CBE" w14:textId="77777777" w:rsidR="00000000" w:rsidRDefault="001C3AAC">
      <w:pPr>
        <w:pStyle w:val="a"/>
        <w:rPr>
          <w:rFonts w:hint="cs"/>
          <w:rtl/>
        </w:rPr>
      </w:pPr>
    </w:p>
    <w:p w14:paraId="4CB1393D" w14:textId="77777777" w:rsidR="00000000" w:rsidRDefault="001C3AAC">
      <w:pPr>
        <w:pStyle w:val="a"/>
        <w:rPr>
          <w:rFonts w:hint="cs"/>
          <w:rtl/>
        </w:rPr>
      </w:pPr>
    </w:p>
    <w:p w14:paraId="45EDA882" w14:textId="77777777" w:rsidR="00000000" w:rsidRDefault="001C3AAC">
      <w:pPr>
        <w:pStyle w:val="Subject"/>
        <w:rPr>
          <w:rFonts w:hint="cs"/>
          <w:rtl/>
        </w:rPr>
      </w:pPr>
      <w:bookmarkStart w:id="591" w:name="_Toc46720150"/>
      <w:bookmarkStart w:id="592" w:name="_Toc50257133"/>
      <w:r>
        <w:rPr>
          <w:rFonts w:hint="cs"/>
          <w:rtl/>
        </w:rPr>
        <w:t>ה</w:t>
      </w:r>
      <w:r>
        <w:rPr>
          <w:rFonts w:hint="cs"/>
          <w:rtl/>
        </w:rPr>
        <w:t>צעת חוק זכויות מבצעים ומשדרים (תיקון מס' 5), התשס"ג-‏2003</w:t>
      </w:r>
      <w:bookmarkEnd w:id="591"/>
      <w:bookmarkEnd w:id="592"/>
    </w:p>
    <w:p w14:paraId="49666AC7" w14:textId="77777777" w:rsidR="00000000" w:rsidRDefault="001C3AAC">
      <w:pPr>
        <w:pStyle w:val="a"/>
        <w:rPr>
          <w:rFonts w:hint="cs"/>
          <w:rtl/>
        </w:rPr>
      </w:pPr>
      <w:r>
        <w:rPr>
          <w:rtl/>
        </w:rPr>
        <w:t xml:space="preserve">[רשומות (הצעות חוק, חוב' </w:t>
      </w:r>
      <w:r>
        <w:rPr>
          <w:rFonts w:hint="cs"/>
          <w:rtl/>
        </w:rPr>
        <w:t>מ/39</w:t>
      </w:r>
      <w:r>
        <w:rPr>
          <w:rtl/>
        </w:rPr>
        <w:t>)</w:t>
      </w:r>
      <w:r>
        <w:rPr>
          <w:rFonts w:hint="cs"/>
          <w:rtl/>
        </w:rPr>
        <w:t>.</w:t>
      </w:r>
      <w:r>
        <w:rPr>
          <w:rtl/>
        </w:rPr>
        <w:t>]</w:t>
      </w:r>
    </w:p>
    <w:p w14:paraId="791B2F2E" w14:textId="77777777" w:rsidR="00000000" w:rsidRDefault="001C3AAC">
      <w:pPr>
        <w:pStyle w:val="SubjectSub"/>
        <w:rPr>
          <w:rFonts w:hint="cs"/>
          <w:rtl/>
        </w:rPr>
      </w:pPr>
      <w:r>
        <w:rPr>
          <w:rFonts w:hint="cs"/>
          <w:rtl/>
        </w:rPr>
        <w:t>(קריאה ראשונה)</w:t>
      </w:r>
    </w:p>
    <w:p w14:paraId="22EDDE37" w14:textId="77777777" w:rsidR="00000000" w:rsidRDefault="001C3AAC">
      <w:pPr>
        <w:pStyle w:val="a"/>
        <w:rPr>
          <w:rFonts w:hint="cs"/>
          <w:rtl/>
        </w:rPr>
      </w:pPr>
    </w:p>
    <w:p w14:paraId="1A72AA0B" w14:textId="77777777" w:rsidR="00000000" w:rsidRDefault="001C3AAC">
      <w:pPr>
        <w:pStyle w:val="ad"/>
        <w:rPr>
          <w:rtl/>
        </w:rPr>
      </w:pPr>
      <w:r>
        <w:rPr>
          <w:rtl/>
        </w:rPr>
        <w:t>היו"ר יולי-יואל אדלשטיין:</w:t>
      </w:r>
    </w:p>
    <w:p w14:paraId="3BF2151A" w14:textId="77777777" w:rsidR="00000000" w:rsidRDefault="001C3AAC">
      <w:pPr>
        <w:pStyle w:val="a"/>
        <w:rPr>
          <w:rtl/>
        </w:rPr>
      </w:pPr>
    </w:p>
    <w:p w14:paraId="51206D9F" w14:textId="77777777" w:rsidR="00000000" w:rsidRDefault="001C3AAC">
      <w:pPr>
        <w:pStyle w:val="a"/>
        <w:rPr>
          <w:rFonts w:hint="cs"/>
          <w:rtl/>
        </w:rPr>
      </w:pPr>
      <w:r>
        <w:rPr>
          <w:rFonts w:hint="cs"/>
          <w:rtl/>
        </w:rPr>
        <w:t>אני מזמין את שר המשפטים להציג לקריאה ראשונה את הצעת חוק זכויות מבצעים ומשדרים (תיקון מס' 5), התשס"ג-2003. אדוני שר המשפטים</w:t>
      </w:r>
      <w:r>
        <w:rPr>
          <w:rFonts w:hint="cs"/>
          <w:rtl/>
        </w:rPr>
        <w:t xml:space="preserve">, בבקשה. </w:t>
      </w:r>
    </w:p>
    <w:p w14:paraId="641A4B2B" w14:textId="77777777" w:rsidR="00000000" w:rsidRDefault="001C3AAC">
      <w:pPr>
        <w:pStyle w:val="a"/>
        <w:rPr>
          <w:rFonts w:hint="cs"/>
          <w:rtl/>
        </w:rPr>
      </w:pPr>
    </w:p>
    <w:p w14:paraId="5FC2ABBA" w14:textId="77777777" w:rsidR="00000000" w:rsidRDefault="001C3AAC">
      <w:pPr>
        <w:pStyle w:val="Speaker"/>
        <w:rPr>
          <w:rtl/>
        </w:rPr>
      </w:pPr>
      <w:bookmarkStart w:id="593" w:name="FS000000517T21_07_2003_22_50_39"/>
      <w:bookmarkStart w:id="594" w:name="_Toc46720151"/>
      <w:bookmarkStart w:id="595" w:name="_Toc50257134"/>
      <w:bookmarkEnd w:id="593"/>
      <w:r>
        <w:rPr>
          <w:rFonts w:hint="eastAsia"/>
          <w:rtl/>
        </w:rPr>
        <w:t>שר</w:t>
      </w:r>
      <w:r>
        <w:rPr>
          <w:rtl/>
        </w:rPr>
        <w:t xml:space="preserve"> המשפטים יוסף לפיד:</w:t>
      </w:r>
      <w:bookmarkEnd w:id="594"/>
      <w:bookmarkEnd w:id="595"/>
    </w:p>
    <w:p w14:paraId="4A42E91E" w14:textId="77777777" w:rsidR="00000000" w:rsidRDefault="001C3AAC">
      <w:pPr>
        <w:pStyle w:val="a"/>
        <w:rPr>
          <w:rFonts w:hint="cs"/>
          <w:rtl/>
        </w:rPr>
      </w:pPr>
    </w:p>
    <w:p w14:paraId="03F608FB" w14:textId="77777777" w:rsidR="00000000" w:rsidRDefault="001C3AAC">
      <w:pPr>
        <w:pStyle w:val="a"/>
        <w:rPr>
          <w:rFonts w:hint="cs"/>
          <w:rtl/>
        </w:rPr>
      </w:pPr>
      <w:r>
        <w:rPr>
          <w:rFonts w:hint="cs"/>
          <w:rtl/>
        </w:rPr>
        <w:t xml:space="preserve">אדוני היושב-ראש, בהסכם ההתאגדות בין ישראל לאיחוד האירופי משנת 1995, התחייבה ישראל כי תצטרף לאמנת רומא להגנה על מבצעים, מפיקי תקליטים וארגוני שידור. בהמשך לאשרור האמנה, נדרשת ישראל להתאים את החקיקה שלה לאמנה. </w:t>
      </w:r>
    </w:p>
    <w:p w14:paraId="10C339F0" w14:textId="77777777" w:rsidR="00000000" w:rsidRDefault="001C3AAC">
      <w:pPr>
        <w:pStyle w:val="a"/>
        <w:rPr>
          <w:rFonts w:hint="cs"/>
          <w:rtl/>
        </w:rPr>
      </w:pPr>
    </w:p>
    <w:p w14:paraId="2C925ADF" w14:textId="77777777" w:rsidR="00000000" w:rsidRDefault="001C3AAC">
      <w:pPr>
        <w:pStyle w:val="a"/>
        <w:rPr>
          <w:rFonts w:hint="cs"/>
          <w:rtl/>
        </w:rPr>
      </w:pPr>
      <w:r>
        <w:rPr>
          <w:rFonts w:hint="cs"/>
          <w:rtl/>
        </w:rPr>
        <w:t>בסך הכול, מד</w:t>
      </w:r>
      <w:r>
        <w:rPr>
          <w:rFonts w:hint="cs"/>
          <w:rtl/>
        </w:rPr>
        <w:t xml:space="preserve">ובר בכמה תיקונים טכניים, שבאים להתאים את החקיקה הישראלית בענייני זכויות מבצעים לחקיקה בין-לאומית שהצטרפנו אליה. אני מבקש מהבית לאשר. </w:t>
      </w:r>
    </w:p>
    <w:p w14:paraId="05B4D6B6" w14:textId="77777777" w:rsidR="00000000" w:rsidRDefault="001C3AAC">
      <w:pPr>
        <w:pStyle w:val="a"/>
        <w:rPr>
          <w:rFonts w:hint="cs"/>
          <w:rtl/>
        </w:rPr>
      </w:pPr>
    </w:p>
    <w:p w14:paraId="059DB25A" w14:textId="77777777" w:rsidR="00000000" w:rsidRDefault="001C3AAC">
      <w:pPr>
        <w:pStyle w:val="ad"/>
        <w:rPr>
          <w:rtl/>
        </w:rPr>
      </w:pPr>
      <w:r>
        <w:rPr>
          <w:rtl/>
        </w:rPr>
        <w:t>היו"ר יולי-יואל אדלשטיין:</w:t>
      </w:r>
    </w:p>
    <w:p w14:paraId="0DCFDCF2" w14:textId="77777777" w:rsidR="00000000" w:rsidRDefault="001C3AAC">
      <w:pPr>
        <w:pStyle w:val="a"/>
        <w:rPr>
          <w:rtl/>
        </w:rPr>
      </w:pPr>
    </w:p>
    <w:p w14:paraId="7A5BF6DE" w14:textId="77777777" w:rsidR="00000000" w:rsidRDefault="001C3AAC">
      <w:pPr>
        <w:pStyle w:val="a"/>
        <w:rPr>
          <w:rFonts w:hint="cs"/>
          <w:rtl/>
        </w:rPr>
      </w:pPr>
      <w:r>
        <w:rPr>
          <w:rFonts w:hint="cs"/>
          <w:rtl/>
        </w:rPr>
        <w:t xml:space="preserve">תודה רבה לשר המשפטים, גם על הקיצור הנמרץ בדבריו. </w:t>
      </w:r>
    </w:p>
    <w:p w14:paraId="351AA360" w14:textId="77777777" w:rsidR="00000000" w:rsidRDefault="001C3AAC">
      <w:pPr>
        <w:pStyle w:val="a"/>
        <w:rPr>
          <w:rFonts w:hint="cs"/>
          <w:rtl/>
        </w:rPr>
      </w:pPr>
    </w:p>
    <w:p w14:paraId="59FA761C" w14:textId="77777777" w:rsidR="00000000" w:rsidRDefault="001C3AAC">
      <w:pPr>
        <w:pStyle w:val="a"/>
        <w:rPr>
          <w:rFonts w:hint="cs"/>
          <w:rtl/>
        </w:rPr>
      </w:pPr>
      <w:r>
        <w:rPr>
          <w:rFonts w:hint="cs"/>
          <w:rtl/>
        </w:rPr>
        <w:t>רשימת הדוברים בהצעת חוק זכויות מבצעים ומשדר</w:t>
      </w:r>
      <w:r>
        <w:rPr>
          <w:rFonts w:hint="cs"/>
          <w:rtl/>
        </w:rPr>
        <w:t>ים: חברי הכנסת אברהם רביץ, מוחמד ברכה, עסאם מח'ול, אחמד טיבי, ישראל אייכלר, אורי אריאל.</w:t>
      </w:r>
    </w:p>
    <w:p w14:paraId="78920103" w14:textId="77777777" w:rsidR="00000000" w:rsidRDefault="001C3AAC">
      <w:pPr>
        <w:pStyle w:val="a"/>
        <w:rPr>
          <w:rFonts w:hint="cs"/>
          <w:rtl/>
        </w:rPr>
      </w:pPr>
    </w:p>
    <w:p w14:paraId="143DBF10" w14:textId="77777777" w:rsidR="00000000" w:rsidRDefault="001C3AAC">
      <w:pPr>
        <w:pStyle w:val="ac"/>
        <w:rPr>
          <w:rtl/>
        </w:rPr>
      </w:pPr>
      <w:r>
        <w:rPr>
          <w:rFonts w:hint="eastAsia"/>
          <w:rtl/>
        </w:rPr>
        <w:t>אורי</w:t>
      </w:r>
      <w:r>
        <w:rPr>
          <w:rtl/>
        </w:rPr>
        <w:t xml:space="preserve"> יהודה אריאל (האיחוד הלאומי - ישראל ביתנו):</w:t>
      </w:r>
    </w:p>
    <w:p w14:paraId="1FD77CBD" w14:textId="77777777" w:rsidR="00000000" w:rsidRDefault="001C3AAC">
      <w:pPr>
        <w:pStyle w:val="a"/>
        <w:rPr>
          <w:rFonts w:hint="cs"/>
          <w:rtl/>
        </w:rPr>
      </w:pPr>
    </w:p>
    <w:p w14:paraId="28D933C8" w14:textId="77777777" w:rsidR="00000000" w:rsidRDefault="001C3AAC">
      <w:pPr>
        <w:pStyle w:val="a"/>
        <w:rPr>
          <w:rFonts w:hint="cs"/>
          <w:rtl/>
        </w:rPr>
      </w:pPr>
      <w:r>
        <w:rPr>
          <w:rFonts w:hint="cs"/>
          <w:rtl/>
        </w:rPr>
        <w:t xml:space="preserve">מוותר. </w:t>
      </w:r>
    </w:p>
    <w:p w14:paraId="2FA44052" w14:textId="77777777" w:rsidR="00000000" w:rsidRDefault="001C3AAC">
      <w:pPr>
        <w:pStyle w:val="a"/>
        <w:rPr>
          <w:rFonts w:hint="cs"/>
          <w:rtl/>
        </w:rPr>
      </w:pPr>
    </w:p>
    <w:p w14:paraId="4B445A43" w14:textId="77777777" w:rsidR="00000000" w:rsidRDefault="001C3AAC">
      <w:pPr>
        <w:pStyle w:val="ad"/>
        <w:rPr>
          <w:rtl/>
        </w:rPr>
      </w:pPr>
      <w:r>
        <w:rPr>
          <w:rtl/>
        </w:rPr>
        <w:t>היו"ר יולי-יואל אדלשטיין:</w:t>
      </w:r>
    </w:p>
    <w:p w14:paraId="18479954" w14:textId="77777777" w:rsidR="00000000" w:rsidRDefault="001C3AAC">
      <w:pPr>
        <w:pStyle w:val="a"/>
        <w:rPr>
          <w:rtl/>
        </w:rPr>
      </w:pPr>
    </w:p>
    <w:p w14:paraId="0DD1EEF4" w14:textId="77777777" w:rsidR="00000000" w:rsidRDefault="001C3AAC">
      <w:pPr>
        <w:pStyle w:val="a"/>
        <w:rPr>
          <w:rFonts w:hint="cs"/>
          <w:rtl/>
        </w:rPr>
      </w:pPr>
      <w:r>
        <w:rPr>
          <w:rFonts w:hint="cs"/>
          <w:rtl/>
        </w:rPr>
        <w:t xml:space="preserve">תודה לאורי אריאל. חברי הכנסת עזמי בשארה, אבשלום וילן, איוב קרא, אברהם שוחט, ג'מאל </w:t>
      </w:r>
      <w:r>
        <w:rPr>
          <w:rFonts w:hint="cs"/>
          <w:rtl/>
        </w:rPr>
        <w:t xml:space="preserve">זחאלקה, עבד-אלמאלכ דהאמשה. </w:t>
      </w:r>
    </w:p>
    <w:p w14:paraId="49C8CC66" w14:textId="77777777" w:rsidR="00000000" w:rsidRDefault="001C3AAC">
      <w:pPr>
        <w:pStyle w:val="a"/>
        <w:rPr>
          <w:rFonts w:hint="cs"/>
          <w:rtl/>
        </w:rPr>
      </w:pPr>
    </w:p>
    <w:p w14:paraId="37564304" w14:textId="77777777" w:rsidR="00000000" w:rsidRDefault="001C3AAC">
      <w:pPr>
        <w:pStyle w:val="a"/>
        <w:rPr>
          <w:rFonts w:hint="cs"/>
          <w:rtl/>
        </w:rPr>
      </w:pPr>
      <w:r>
        <w:rPr>
          <w:rFonts w:hint="cs"/>
          <w:rtl/>
        </w:rPr>
        <w:t xml:space="preserve">אם כן, נוכל להצביע בקריאה ראשונה על הצעת חוק זכויות מבצעים ומשדרים (תיקון מס' 5), התשס"ג-2003, כפי שהוצגה על-ידי שר המשפטים. חברי הכנסת, אנחנו עוברים להצבעה. מי בעד? מי נגד? נא להצביע. </w:t>
      </w:r>
    </w:p>
    <w:p w14:paraId="0355C1C1" w14:textId="77777777" w:rsidR="00000000" w:rsidRDefault="001C3AAC">
      <w:pPr>
        <w:pStyle w:val="a"/>
        <w:rPr>
          <w:rFonts w:hint="cs"/>
          <w:rtl/>
        </w:rPr>
      </w:pPr>
    </w:p>
    <w:p w14:paraId="0BF6BFAA" w14:textId="77777777" w:rsidR="00000000" w:rsidRDefault="001C3AAC">
      <w:pPr>
        <w:pStyle w:val="a"/>
        <w:rPr>
          <w:rFonts w:hint="cs"/>
          <w:rtl/>
        </w:rPr>
      </w:pPr>
    </w:p>
    <w:p w14:paraId="1423993A" w14:textId="77777777" w:rsidR="00000000" w:rsidRDefault="001C3AAC">
      <w:pPr>
        <w:pStyle w:val="a7"/>
        <w:bidi/>
        <w:rPr>
          <w:rFonts w:hint="cs"/>
          <w:rtl/>
        </w:rPr>
      </w:pPr>
      <w:r>
        <w:rPr>
          <w:rFonts w:hint="cs"/>
          <w:rtl/>
        </w:rPr>
        <w:t>הצבעה מס' 6</w:t>
      </w:r>
    </w:p>
    <w:p w14:paraId="34BA0FF3" w14:textId="77777777" w:rsidR="00000000" w:rsidRDefault="001C3AAC">
      <w:pPr>
        <w:pStyle w:val="a"/>
        <w:rPr>
          <w:rFonts w:hint="cs"/>
          <w:rtl/>
        </w:rPr>
      </w:pPr>
    </w:p>
    <w:p w14:paraId="6102BADC" w14:textId="77777777" w:rsidR="00000000" w:rsidRDefault="001C3AAC">
      <w:pPr>
        <w:pStyle w:val="a8"/>
        <w:bidi/>
        <w:rPr>
          <w:rFonts w:hint="cs"/>
          <w:rtl/>
        </w:rPr>
      </w:pPr>
      <w:r>
        <w:rPr>
          <w:rFonts w:hint="cs"/>
          <w:rtl/>
        </w:rPr>
        <w:t>בעד ההצעה להעביר את הצעת ה</w:t>
      </w:r>
      <w:r>
        <w:rPr>
          <w:rFonts w:hint="cs"/>
          <w:rtl/>
        </w:rPr>
        <w:t xml:space="preserve">חוק לוועדה </w:t>
      </w:r>
      <w:r>
        <w:rPr>
          <w:rtl/>
        </w:rPr>
        <w:t>–</w:t>
      </w:r>
      <w:r>
        <w:rPr>
          <w:rFonts w:hint="cs"/>
          <w:rtl/>
        </w:rPr>
        <w:t xml:space="preserve"> 11</w:t>
      </w:r>
    </w:p>
    <w:p w14:paraId="40C7851B" w14:textId="77777777" w:rsidR="00000000" w:rsidRDefault="001C3AAC">
      <w:pPr>
        <w:pStyle w:val="a8"/>
        <w:bidi/>
        <w:rPr>
          <w:rFonts w:hint="cs"/>
          <w:rtl/>
        </w:rPr>
      </w:pPr>
      <w:r>
        <w:rPr>
          <w:rFonts w:hint="cs"/>
          <w:rtl/>
        </w:rPr>
        <w:t xml:space="preserve">נגד </w:t>
      </w:r>
      <w:r>
        <w:rPr>
          <w:rtl/>
        </w:rPr>
        <w:t>–</w:t>
      </w:r>
      <w:r>
        <w:rPr>
          <w:rFonts w:hint="cs"/>
          <w:rtl/>
        </w:rPr>
        <w:t xml:space="preserve"> אין</w:t>
      </w:r>
    </w:p>
    <w:p w14:paraId="414A27F6" w14:textId="77777777" w:rsidR="00000000" w:rsidRDefault="001C3AAC">
      <w:pPr>
        <w:pStyle w:val="a8"/>
        <w:bidi/>
        <w:rPr>
          <w:rFonts w:hint="cs"/>
          <w:rtl/>
        </w:rPr>
      </w:pPr>
      <w:r>
        <w:rPr>
          <w:rFonts w:hint="cs"/>
          <w:rtl/>
        </w:rPr>
        <w:t xml:space="preserve">נמנעים </w:t>
      </w:r>
      <w:r>
        <w:rPr>
          <w:rtl/>
        </w:rPr>
        <w:t>–</w:t>
      </w:r>
      <w:r>
        <w:rPr>
          <w:rFonts w:hint="cs"/>
          <w:rtl/>
        </w:rPr>
        <w:t xml:space="preserve"> אין</w:t>
      </w:r>
    </w:p>
    <w:p w14:paraId="54EBE953" w14:textId="77777777" w:rsidR="00000000" w:rsidRDefault="001C3AAC">
      <w:pPr>
        <w:pStyle w:val="a9"/>
        <w:bidi/>
        <w:rPr>
          <w:rFonts w:hint="cs"/>
          <w:rtl/>
        </w:rPr>
      </w:pPr>
      <w:r>
        <w:rPr>
          <w:rFonts w:hint="cs"/>
          <w:rtl/>
        </w:rPr>
        <w:t xml:space="preserve">ההצעה להעביר את הצעת חוק זכויות מבצעים ומשדרים (תיקון מס' 5), התשס"ג-2003, לוועדת החוקה, חוק ומשפט נתקבלה. </w:t>
      </w:r>
    </w:p>
    <w:p w14:paraId="7962F0A3" w14:textId="77777777" w:rsidR="00000000" w:rsidRDefault="001C3AAC">
      <w:pPr>
        <w:pStyle w:val="a"/>
        <w:rPr>
          <w:rFonts w:hint="cs"/>
          <w:rtl/>
        </w:rPr>
      </w:pPr>
    </w:p>
    <w:p w14:paraId="63B69519" w14:textId="77777777" w:rsidR="00000000" w:rsidRDefault="001C3AAC">
      <w:pPr>
        <w:pStyle w:val="ad"/>
        <w:rPr>
          <w:rtl/>
        </w:rPr>
      </w:pPr>
      <w:r>
        <w:rPr>
          <w:rtl/>
        </w:rPr>
        <w:t>היו"ר יולי-יואל אדלשטיין:</w:t>
      </w:r>
    </w:p>
    <w:p w14:paraId="6E82D1E5" w14:textId="77777777" w:rsidR="00000000" w:rsidRDefault="001C3AAC">
      <w:pPr>
        <w:pStyle w:val="a"/>
        <w:rPr>
          <w:rtl/>
        </w:rPr>
      </w:pPr>
    </w:p>
    <w:p w14:paraId="2BBB3B06" w14:textId="77777777" w:rsidR="00000000" w:rsidRDefault="001C3AAC">
      <w:pPr>
        <w:pStyle w:val="a"/>
        <w:rPr>
          <w:rFonts w:hint="cs"/>
          <w:rtl/>
        </w:rPr>
      </w:pPr>
      <w:r>
        <w:rPr>
          <w:rFonts w:hint="cs"/>
          <w:rtl/>
        </w:rPr>
        <w:t>11 בעד, אין מתנגדים ואין נמנעים. הצעת החוק תעבור לוועדת החוקה, חוק ומשפט להכנה לק</w:t>
      </w:r>
      <w:r>
        <w:rPr>
          <w:rFonts w:hint="cs"/>
          <w:rtl/>
        </w:rPr>
        <w:t>ריאה שנייה ולקריאה שלישית.</w:t>
      </w:r>
    </w:p>
    <w:p w14:paraId="48D42055" w14:textId="77777777" w:rsidR="00000000" w:rsidRDefault="001C3AAC">
      <w:pPr>
        <w:pStyle w:val="a"/>
        <w:rPr>
          <w:rFonts w:hint="cs"/>
          <w:rtl/>
        </w:rPr>
      </w:pPr>
    </w:p>
    <w:p w14:paraId="0CE93DD7" w14:textId="77777777" w:rsidR="00000000" w:rsidRDefault="001C3AAC">
      <w:pPr>
        <w:pStyle w:val="a"/>
        <w:rPr>
          <w:rFonts w:hint="cs"/>
          <w:rtl/>
        </w:rPr>
      </w:pPr>
    </w:p>
    <w:p w14:paraId="6AF6163A" w14:textId="77777777" w:rsidR="00000000" w:rsidRDefault="001C3AAC">
      <w:pPr>
        <w:pStyle w:val="a"/>
        <w:rPr>
          <w:rFonts w:hint="cs"/>
          <w:rtl/>
        </w:rPr>
      </w:pPr>
    </w:p>
    <w:p w14:paraId="7DBFA6F4" w14:textId="77777777" w:rsidR="00000000" w:rsidRDefault="001C3AAC">
      <w:pPr>
        <w:pStyle w:val="Subject"/>
        <w:rPr>
          <w:rFonts w:hint="cs"/>
          <w:rtl/>
        </w:rPr>
      </w:pPr>
      <w:bookmarkStart w:id="596" w:name="_Toc46720152"/>
      <w:bookmarkStart w:id="597" w:name="_Toc50257135"/>
      <w:r>
        <w:rPr>
          <w:rFonts w:hint="cs"/>
          <w:rtl/>
        </w:rPr>
        <w:t>הצעת חוק סדר הדין הפלילי (תיקון מס' 26 והוראת שעה) (תיקון), התשס"ג-2003</w:t>
      </w:r>
      <w:bookmarkEnd w:id="596"/>
      <w:bookmarkEnd w:id="597"/>
    </w:p>
    <w:p w14:paraId="3C74D075" w14:textId="77777777" w:rsidR="00000000" w:rsidRDefault="001C3AAC">
      <w:pPr>
        <w:pStyle w:val="a"/>
        <w:rPr>
          <w:rFonts w:hint="cs"/>
          <w:rtl/>
        </w:rPr>
      </w:pPr>
      <w:r>
        <w:rPr>
          <w:rtl/>
        </w:rPr>
        <w:t xml:space="preserve">[רשומות (הצעות חוק, חוב' </w:t>
      </w:r>
      <w:r>
        <w:rPr>
          <w:rFonts w:hint="cs"/>
          <w:rtl/>
        </w:rPr>
        <w:t>מ/39</w:t>
      </w:r>
      <w:r>
        <w:rPr>
          <w:rtl/>
        </w:rPr>
        <w:t>)</w:t>
      </w:r>
      <w:r>
        <w:rPr>
          <w:rFonts w:hint="cs"/>
          <w:rtl/>
        </w:rPr>
        <w:t>.</w:t>
      </w:r>
      <w:r>
        <w:rPr>
          <w:rtl/>
        </w:rPr>
        <w:t>]</w:t>
      </w:r>
    </w:p>
    <w:p w14:paraId="686DEF0B" w14:textId="77777777" w:rsidR="00000000" w:rsidRDefault="001C3AAC">
      <w:pPr>
        <w:pStyle w:val="SubjectSub"/>
        <w:rPr>
          <w:rFonts w:hint="cs"/>
          <w:rtl/>
        </w:rPr>
      </w:pPr>
      <w:r>
        <w:rPr>
          <w:rFonts w:hint="cs"/>
          <w:rtl/>
        </w:rPr>
        <w:t>(קריאה ראשונה)</w:t>
      </w:r>
    </w:p>
    <w:p w14:paraId="5C787154" w14:textId="77777777" w:rsidR="00000000" w:rsidRDefault="001C3AAC">
      <w:pPr>
        <w:pStyle w:val="a"/>
        <w:rPr>
          <w:rFonts w:hint="cs"/>
          <w:rtl/>
        </w:rPr>
      </w:pPr>
    </w:p>
    <w:p w14:paraId="13A098C8" w14:textId="77777777" w:rsidR="00000000" w:rsidRDefault="001C3AAC">
      <w:pPr>
        <w:pStyle w:val="ad"/>
        <w:rPr>
          <w:rtl/>
        </w:rPr>
      </w:pPr>
      <w:r>
        <w:rPr>
          <w:rtl/>
        </w:rPr>
        <w:t>היו"ר יולי-יואל אדלשטיין:</w:t>
      </w:r>
    </w:p>
    <w:p w14:paraId="1311EE66" w14:textId="77777777" w:rsidR="00000000" w:rsidRDefault="001C3AAC">
      <w:pPr>
        <w:pStyle w:val="a"/>
        <w:rPr>
          <w:rtl/>
        </w:rPr>
      </w:pPr>
    </w:p>
    <w:p w14:paraId="31F38C4F" w14:textId="77777777" w:rsidR="00000000" w:rsidRDefault="001C3AAC">
      <w:pPr>
        <w:pStyle w:val="a"/>
        <w:rPr>
          <w:rFonts w:hint="cs"/>
          <w:rtl/>
        </w:rPr>
      </w:pPr>
      <w:r>
        <w:rPr>
          <w:rFonts w:hint="cs"/>
          <w:rtl/>
        </w:rPr>
        <w:t>אני מזמין את שר המשפטים להציג לקריאה ראשונה את הצעת חוק סדר הדין הפלילי (תיקון</w:t>
      </w:r>
      <w:r>
        <w:rPr>
          <w:rFonts w:hint="cs"/>
          <w:rtl/>
        </w:rPr>
        <w:t xml:space="preserve"> מס' 26 והוראת שעה) (תיקון), התשס"ג-2003. בבקשה, אדוני. </w:t>
      </w:r>
    </w:p>
    <w:p w14:paraId="675A7097" w14:textId="77777777" w:rsidR="00000000" w:rsidRDefault="001C3AAC">
      <w:pPr>
        <w:pStyle w:val="a"/>
        <w:rPr>
          <w:rFonts w:hint="cs"/>
          <w:rtl/>
        </w:rPr>
      </w:pPr>
    </w:p>
    <w:p w14:paraId="139E2C0C" w14:textId="77777777" w:rsidR="00000000" w:rsidRDefault="001C3AAC">
      <w:pPr>
        <w:pStyle w:val="a"/>
        <w:rPr>
          <w:rFonts w:hint="cs"/>
          <w:rtl/>
        </w:rPr>
      </w:pPr>
    </w:p>
    <w:p w14:paraId="360C7E02" w14:textId="77777777" w:rsidR="00000000" w:rsidRDefault="001C3AAC">
      <w:pPr>
        <w:pStyle w:val="Speaker"/>
        <w:rPr>
          <w:rtl/>
        </w:rPr>
      </w:pPr>
      <w:bookmarkStart w:id="598" w:name="FS000000517T21_07_2003_23_08_56"/>
      <w:bookmarkStart w:id="599" w:name="_Toc46720153"/>
      <w:bookmarkStart w:id="600" w:name="_Toc50257136"/>
      <w:bookmarkEnd w:id="598"/>
      <w:r>
        <w:rPr>
          <w:rFonts w:hint="eastAsia"/>
          <w:rtl/>
        </w:rPr>
        <w:t>שר</w:t>
      </w:r>
      <w:r>
        <w:rPr>
          <w:rtl/>
        </w:rPr>
        <w:t xml:space="preserve"> המשפטים יוסף לפיד:</w:t>
      </w:r>
      <w:bookmarkEnd w:id="599"/>
      <w:bookmarkEnd w:id="600"/>
    </w:p>
    <w:p w14:paraId="184AEEAB" w14:textId="77777777" w:rsidR="00000000" w:rsidRDefault="001C3AAC">
      <w:pPr>
        <w:pStyle w:val="a"/>
        <w:rPr>
          <w:rFonts w:hint="cs"/>
          <w:rtl/>
        </w:rPr>
      </w:pPr>
    </w:p>
    <w:p w14:paraId="0DB2C4BB" w14:textId="77777777" w:rsidR="00000000" w:rsidRDefault="001C3AAC">
      <w:pPr>
        <w:pStyle w:val="a"/>
        <w:rPr>
          <w:rFonts w:hint="cs"/>
          <w:rtl/>
        </w:rPr>
      </w:pPr>
      <w:r>
        <w:rPr>
          <w:rFonts w:hint="cs"/>
          <w:rtl/>
        </w:rPr>
        <w:t xml:space="preserve">אדוני היושב-ראש, בחוק העונשין ובחוק סדר הדין הפלילי קבוע הכלל, שלפיו לא יוטל על נאשם עונש מאסר בהיעדרו. הניסיון הראה, שהרחבת העיקרון הזה גם לגבי מאסר במקום קנס הביאה לסרבול, </w:t>
      </w:r>
      <w:r>
        <w:rPr>
          <w:rFonts w:hint="cs"/>
          <w:rtl/>
        </w:rPr>
        <w:t xml:space="preserve">לשיתוק המערכות ולזלזול במערכת אכיפת החוק. מה שקרה הוא, שאנשים לא באו לפי הזמנת בית-המשפט, כי הם הבינו שאז אי-אפשר להטיל עליהם מאסר, וגרמו לאנרכיה בנושאים שלגביהם הסדר הטוב של סדר הדין הפלילי דורש הפשטה בפרוצדורה. </w:t>
      </w:r>
    </w:p>
    <w:p w14:paraId="1E31ECAA" w14:textId="77777777" w:rsidR="00000000" w:rsidRDefault="001C3AAC">
      <w:pPr>
        <w:pStyle w:val="a"/>
        <w:rPr>
          <w:rFonts w:hint="cs"/>
          <w:rtl/>
        </w:rPr>
      </w:pPr>
    </w:p>
    <w:p w14:paraId="7C50E81B" w14:textId="77777777" w:rsidR="00000000" w:rsidRDefault="001C3AAC">
      <w:pPr>
        <w:pStyle w:val="ad"/>
        <w:rPr>
          <w:rtl/>
        </w:rPr>
      </w:pPr>
      <w:r>
        <w:rPr>
          <w:rtl/>
        </w:rPr>
        <w:t>היו"ר יולי-יואל אדלשטיין:</w:t>
      </w:r>
    </w:p>
    <w:p w14:paraId="46E55669" w14:textId="77777777" w:rsidR="00000000" w:rsidRDefault="001C3AAC">
      <w:pPr>
        <w:pStyle w:val="a"/>
        <w:rPr>
          <w:rtl/>
        </w:rPr>
      </w:pPr>
    </w:p>
    <w:p w14:paraId="6730C4B2" w14:textId="77777777" w:rsidR="00000000" w:rsidRDefault="001C3AAC">
      <w:pPr>
        <w:pStyle w:val="a"/>
        <w:rPr>
          <w:rFonts w:hint="cs"/>
          <w:rtl/>
        </w:rPr>
      </w:pPr>
      <w:r>
        <w:rPr>
          <w:rFonts w:hint="cs"/>
          <w:rtl/>
        </w:rPr>
        <w:t>לא חבל לבטל את</w:t>
      </w:r>
      <w:r>
        <w:rPr>
          <w:rFonts w:hint="cs"/>
          <w:rtl/>
        </w:rPr>
        <w:t xml:space="preserve"> זה, אדוני?</w:t>
      </w:r>
    </w:p>
    <w:p w14:paraId="54F6D69A" w14:textId="77777777" w:rsidR="00000000" w:rsidRDefault="001C3AAC">
      <w:pPr>
        <w:pStyle w:val="a"/>
        <w:rPr>
          <w:rFonts w:hint="cs"/>
          <w:rtl/>
        </w:rPr>
      </w:pPr>
    </w:p>
    <w:p w14:paraId="1C93A80A" w14:textId="77777777" w:rsidR="00000000" w:rsidRDefault="001C3AAC">
      <w:pPr>
        <w:pStyle w:val="SpeakerCon"/>
        <w:rPr>
          <w:rtl/>
        </w:rPr>
      </w:pPr>
      <w:bookmarkStart w:id="601" w:name="FS000000517T21_07_2003_23_11_25C"/>
      <w:bookmarkEnd w:id="601"/>
      <w:r>
        <w:rPr>
          <w:rtl/>
        </w:rPr>
        <w:t>שר המשפטים יוסף לפיד:</w:t>
      </w:r>
    </w:p>
    <w:p w14:paraId="67A25628" w14:textId="77777777" w:rsidR="00000000" w:rsidRDefault="001C3AAC">
      <w:pPr>
        <w:pStyle w:val="a"/>
        <w:rPr>
          <w:rtl/>
        </w:rPr>
      </w:pPr>
    </w:p>
    <w:p w14:paraId="59D02428" w14:textId="77777777" w:rsidR="00000000" w:rsidRDefault="001C3AAC">
      <w:pPr>
        <w:pStyle w:val="a"/>
        <w:rPr>
          <w:rFonts w:hint="cs"/>
          <w:rtl/>
        </w:rPr>
      </w:pPr>
      <w:r>
        <w:rPr>
          <w:rFonts w:hint="cs"/>
          <w:rtl/>
        </w:rPr>
        <w:t xml:space="preserve">החוק הזה היה ניסיון של שלוש שנים, אבל באמצע היה המבצע של גביית קנסות של השר שטרית, ולכן הניסיון לא התבצע, כי היה משהו אחר. על כן אנחנו מבקשים להאריך את תוקף החוק הנוכחי בשלוש שנים נוספות. תודה רבה. </w:t>
      </w:r>
    </w:p>
    <w:p w14:paraId="2107F464" w14:textId="77777777" w:rsidR="00000000" w:rsidRDefault="001C3AAC">
      <w:pPr>
        <w:pStyle w:val="a"/>
        <w:rPr>
          <w:rFonts w:hint="cs"/>
          <w:rtl/>
        </w:rPr>
      </w:pPr>
    </w:p>
    <w:p w14:paraId="49375C58" w14:textId="77777777" w:rsidR="00000000" w:rsidRDefault="001C3AAC">
      <w:pPr>
        <w:pStyle w:val="ad"/>
        <w:rPr>
          <w:rtl/>
        </w:rPr>
      </w:pPr>
      <w:r>
        <w:rPr>
          <w:rtl/>
        </w:rPr>
        <w:t>היו"ר יולי-יואל אדלש</w:t>
      </w:r>
      <w:r>
        <w:rPr>
          <w:rtl/>
        </w:rPr>
        <w:t>טיין:</w:t>
      </w:r>
    </w:p>
    <w:p w14:paraId="6BDE88C3" w14:textId="77777777" w:rsidR="00000000" w:rsidRDefault="001C3AAC">
      <w:pPr>
        <w:pStyle w:val="a"/>
        <w:rPr>
          <w:rtl/>
        </w:rPr>
      </w:pPr>
    </w:p>
    <w:p w14:paraId="53319727" w14:textId="77777777" w:rsidR="00000000" w:rsidRDefault="001C3AAC">
      <w:pPr>
        <w:pStyle w:val="a"/>
        <w:rPr>
          <w:rFonts w:hint="cs"/>
          <w:rtl/>
        </w:rPr>
      </w:pPr>
      <w:r>
        <w:rPr>
          <w:rFonts w:hint="cs"/>
          <w:rtl/>
        </w:rPr>
        <w:t xml:space="preserve">תודה לשר המשפטים. רשימת הדוברים: חברי הכנסת אברהם רביץ, מוחמד ברכה, עסאם מח'ול, אחמד טיבי, ישראל אייכלר, אורי אריאל, עזמי בשארה, אבשלום וילן, איוב קרא, אברהם שוחט, ג'מאל זחאלקה, עבד-אלמאלכ דהאמשה וגילה פינקלשטיין. תודה רבה. </w:t>
      </w:r>
    </w:p>
    <w:p w14:paraId="308085D1" w14:textId="77777777" w:rsidR="00000000" w:rsidRDefault="001C3AAC">
      <w:pPr>
        <w:pStyle w:val="a"/>
        <w:rPr>
          <w:rFonts w:hint="cs"/>
          <w:rtl/>
        </w:rPr>
      </w:pPr>
    </w:p>
    <w:p w14:paraId="4D9A63D0" w14:textId="77777777" w:rsidR="00000000" w:rsidRDefault="001C3AAC">
      <w:pPr>
        <w:pStyle w:val="ac"/>
        <w:rPr>
          <w:rtl/>
        </w:rPr>
      </w:pPr>
      <w:r>
        <w:rPr>
          <w:rFonts w:hint="eastAsia"/>
          <w:rtl/>
        </w:rPr>
        <w:t>גדעון</w:t>
      </w:r>
      <w:r>
        <w:rPr>
          <w:rtl/>
        </w:rPr>
        <w:t xml:space="preserve"> סער (הליכוד):</w:t>
      </w:r>
    </w:p>
    <w:p w14:paraId="36F407F1" w14:textId="77777777" w:rsidR="00000000" w:rsidRDefault="001C3AAC">
      <w:pPr>
        <w:pStyle w:val="a"/>
        <w:rPr>
          <w:rFonts w:hint="cs"/>
          <w:rtl/>
        </w:rPr>
      </w:pPr>
    </w:p>
    <w:p w14:paraId="4AE1792C" w14:textId="77777777" w:rsidR="00000000" w:rsidRDefault="001C3AAC">
      <w:pPr>
        <w:pStyle w:val="a"/>
        <w:rPr>
          <w:rFonts w:hint="cs"/>
          <w:rtl/>
        </w:rPr>
      </w:pPr>
      <w:r>
        <w:rPr>
          <w:rFonts w:hint="cs"/>
          <w:rtl/>
        </w:rPr>
        <w:t>אנ</w:t>
      </w:r>
      <w:r>
        <w:rPr>
          <w:rFonts w:hint="cs"/>
          <w:rtl/>
        </w:rPr>
        <w:t xml:space="preserve">י מוחה על כך שאין אף אחד מהאופוזיציה. זאת שערורייה. </w:t>
      </w:r>
    </w:p>
    <w:p w14:paraId="46F277E8" w14:textId="77777777" w:rsidR="00000000" w:rsidRDefault="001C3AAC">
      <w:pPr>
        <w:pStyle w:val="a"/>
        <w:rPr>
          <w:rFonts w:hint="cs"/>
          <w:rtl/>
        </w:rPr>
      </w:pPr>
    </w:p>
    <w:p w14:paraId="5EEEE0D6" w14:textId="77777777" w:rsidR="00000000" w:rsidRDefault="001C3AAC">
      <w:pPr>
        <w:pStyle w:val="ad"/>
        <w:rPr>
          <w:rtl/>
        </w:rPr>
      </w:pPr>
      <w:r>
        <w:rPr>
          <w:rtl/>
        </w:rPr>
        <w:t>היו"ר יולי-יואל אדלשטיין:</w:t>
      </w:r>
    </w:p>
    <w:p w14:paraId="0D345E9E" w14:textId="77777777" w:rsidR="00000000" w:rsidRDefault="001C3AAC">
      <w:pPr>
        <w:pStyle w:val="a"/>
        <w:rPr>
          <w:rtl/>
        </w:rPr>
      </w:pPr>
    </w:p>
    <w:p w14:paraId="2D1E83F4" w14:textId="77777777" w:rsidR="00000000" w:rsidRDefault="001C3AAC">
      <w:pPr>
        <w:pStyle w:val="a"/>
        <w:rPr>
          <w:rFonts w:hint="cs"/>
          <w:rtl/>
        </w:rPr>
      </w:pPr>
      <w:r>
        <w:rPr>
          <w:rFonts w:hint="cs"/>
          <w:rtl/>
        </w:rPr>
        <w:t xml:space="preserve">חברי הקואליציה, תפסיקו עם העניין הפוליטי במליאה. </w:t>
      </w:r>
    </w:p>
    <w:p w14:paraId="06B8F618" w14:textId="77777777" w:rsidR="00000000" w:rsidRDefault="001C3AAC">
      <w:pPr>
        <w:pStyle w:val="a"/>
        <w:rPr>
          <w:rFonts w:hint="cs"/>
          <w:rtl/>
        </w:rPr>
      </w:pPr>
    </w:p>
    <w:p w14:paraId="00C5B104" w14:textId="77777777" w:rsidR="00000000" w:rsidRDefault="001C3AAC">
      <w:pPr>
        <w:pStyle w:val="a"/>
        <w:rPr>
          <w:rFonts w:hint="cs"/>
          <w:rtl/>
        </w:rPr>
      </w:pPr>
      <w:r>
        <w:rPr>
          <w:rFonts w:hint="cs"/>
          <w:rtl/>
        </w:rPr>
        <w:t>חברי הבית, אנחנו מצביעים. הצעת חוק סדר הדין הפלילי (תיקון מס' 26 והוראת שעה) (תיקון), התשס"ג-2003, קריאה ראשונה. ההצבעה החלה</w:t>
      </w:r>
      <w:r>
        <w:rPr>
          <w:rFonts w:hint="cs"/>
          <w:rtl/>
        </w:rPr>
        <w:t xml:space="preserve">. מי בעד? מי נגד? נא להצביע. </w:t>
      </w:r>
    </w:p>
    <w:p w14:paraId="3B24A611" w14:textId="77777777" w:rsidR="00000000" w:rsidRDefault="001C3AAC">
      <w:pPr>
        <w:pStyle w:val="a"/>
        <w:rPr>
          <w:rFonts w:hint="cs"/>
          <w:rtl/>
        </w:rPr>
      </w:pPr>
    </w:p>
    <w:p w14:paraId="0803BC30" w14:textId="77777777" w:rsidR="00000000" w:rsidRDefault="001C3AAC">
      <w:pPr>
        <w:pStyle w:val="a7"/>
        <w:bidi/>
        <w:rPr>
          <w:rFonts w:hint="cs"/>
          <w:rtl/>
        </w:rPr>
      </w:pPr>
      <w:r>
        <w:rPr>
          <w:rFonts w:hint="cs"/>
          <w:rtl/>
        </w:rPr>
        <w:t>הצבעה מס' 7</w:t>
      </w:r>
    </w:p>
    <w:p w14:paraId="12572C7F" w14:textId="77777777" w:rsidR="00000000" w:rsidRDefault="001C3AAC">
      <w:pPr>
        <w:pStyle w:val="a"/>
        <w:rPr>
          <w:rFonts w:hint="cs"/>
          <w:rtl/>
        </w:rPr>
      </w:pPr>
    </w:p>
    <w:p w14:paraId="3552BA50" w14:textId="77777777" w:rsidR="00000000" w:rsidRDefault="001C3AAC">
      <w:pPr>
        <w:pStyle w:val="a8"/>
        <w:bidi/>
        <w:rPr>
          <w:rFonts w:hint="cs"/>
          <w:rtl/>
        </w:rPr>
      </w:pPr>
      <w:r>
        <w:rPr>
          <w:rFonts w:hint="cs"/>
          <w:rtl/>
        </w:rPr>
        <w:t xml:space="preserve">בעד ההצעה להעביר את הצעת החוק לוועדה </w:t>
      </w:r>
      <w:r>
        <w:rPr>
          <w:rtl/>
        </w:rPr>
        <w:t>–</w:t>
      </w:r>
      <w:r>
        <w:rPr>
          <w:rFonts w:hint="cs"/>
          <w:rtl/>
        </w:rPr>
        <w:t xml:space="preserve"> 11</w:t>
      </w:r>
    </w:p>
    <w:p w14:paraId="41C24F0D" w14:textId="77777777" w:rsidR="00000000" w:rsidRDefault="001C3AAC">
      <w:pPr>
        <w:pStyle w:val="a8"/>
        <w:bidi/>
        <w:rPr>
          <w:rFonts w:hint="cs"/>
          <w:rtl/>
        </w:rPr>
      </w:pPr>
      <w:r>
        <w:rPr>
          <w:rFonts w:hint="cs"/>
          <w:rtl/>
        </w:rPr>
        <w:t xml:space="preserve">נגד </w:t>
      </w:r>
      <w:r>
        <w:rPr>
          <w:rtl/>
        </w:rPr>
        <w:t>–</w:t>
      </w:r>
      <w:r>
        <w:rPr>
          <w:rFonts w:hint="cs"/>
          <w:rtl/>
        </w:rPr>
        <w:t xml:space="preserve"> אין</w:t>
      </w:r>
    </w:p>
    <w:p w14:paraId="565F8435" w14:textId="77777777" w:rsidR="00000000" w:rsidRDefault="001C3AAC">
      <w:pPr>
        <w:pStyle w:val="a8"/>
        <w:bidi/>
        <w:rPr>
          <w:rFonts w:hint="cs"/>
          <w:rtl/>
        </w:rPr>
      </w:pPr>
      <w:r>
        <w:rPr>
          <w:rFonts w:hint="cs"/>
          <w:rtl/>
        </w:rPr>
        <w:t xml:space="preserve">נמנעים </w:t>
      </w:r>
      <w:r>
        <w:rPr>
          <w:rtl/>
        </w:rPr>
        <w:t>–</w:t>
      </w:r>
      <w:r>
        <w:rPr>
          <w:rFonts w:hint="cs"/>
          <w:rtl/>
        </w:rPr>
        <w:t xml:space="preserve"> אין</w:t>
      </w:r>
    </w:p>
    <w:p w14:paraId="295FC0F8" w14:textId="77777777" w:rsidR="00000000" w:rsidRDefault="001C3AAC">
      <w:pPr>
        <w:pStyle w:val="a9"/>
        <w:bidi/>
        <w:rPr>
          <w:rFonts w:hint="cs"/>
          <w:rtl/>
        </w:rPr>
      </w:pPr>
      <w:r>
        <w:rPr>
          <w:rFonts w:hint="cs"/>
          <w:rtl/>
        </w:rPr>
        <w:t xml:space="preserve">ההצעה להעביר את הצעת חוק סדר הדין הפלילי (תיקון מס' 26 והוראת שעה) (תיקון), התשס"ג-2003, לוועדת החוקה, חוק ומשפט נתקבלה. </w:t>
      </w:r>
    </w:p>
    <w:p w14:paraId="597AAA28" w14:textId="77777777" w:rsidR="00000000" w:rsidRDefault="001C3AAC">
      <w:pPr>
        <w:pStyle w:val="a"/>
        <w:rPr>
          <w:rFonts w:hint="cs"/>
          <w:rtl/>
        </w:rPr>
      </w:pPr>
    </w:p>
    <w:p w14:paraId="51DEA5FC" w14:textId="77777777" w:rsidR="00000000" w:rsidRDefault="001C3AAC">
      <w:pPr>
        <w:pStyle w:val="ad"/>
        <w:rPr>
          <w:rtl/>
        </w:rPr>
      </w:pPr>
      <w:r>
        <w:rPr>
          <w:rtl/>
        </w:rPr>
        <w:t>היו"ר יולי-יואל אדלשטיין</w:t>
      </w:r>
      <w:r>
        <w:rPr>
          <w:rtl/>
        </w:rPr>
        <w:t>:</w:t>
      </w:r>
    </w:p>
    <w:p w14:paraId="65928C23" w14:textId="77777777" w:rsidR="00000000" w:rsidRDefault="001C3AAC">
      <w:pPr>
        <w:pStyle w:val="a"/>
        <w:rPr>
          <w:rtl/>
        </w:rPr>
      </w:pPr>
    </w:p>
    <w:p w14:paraId="42170184" w14:textId="77777777" w:rsidR="00000000" w:rsidRDefault="001C3AAC">
      <w:pPr>
        <w:pStyle w:val="a"/>
        <w:rPr>
          <w:rFonts w:hint="cs"/>
          <w:rtl/>
        </w:rPr>
      </w:pPr>
      <w:r>
        <w:rPr>
          <w:rFonts w:hint="cs"/>
          <w:rtl/>
        </w:rPr>
        <w:t>11 בעד, אין מתנגדים ואין נמנעים. הצעת החוק הזאת תעבור לוועדת החוקה,  חוק ומשפט.</w:t>
      </w:r>
    </w:p>
    <w:p w14:paraId="07A206E3" w14:textId="77777777" w:rsidR="00000000" w:rsidRDefault="001C3AAC">
      <w:pPr>
        <w:pStyle w:val="a"/>
        <w:rPr>
          <w:rFonts w:hint="cs"/>
          <w:rtl/>
        </w:rPr>
      </w:pPr>
    </w:p>
    <w:p w14:paraId="6DEEF573" w14:textId="77777777" w:rsidR="00000000" w:rsidRDefault="001C3AAC">
      <w:pPr>
        <w:pStyle w:val="ac"/>
        <w:rPr>
          <w:rtl/>
        </w:rPr>
      </w:pPr>
      <w:r>
        <w:rPr>
          <w:rFonts w:hint="eastAsia"/>
          <w:rtl/>
        </w:rPr>
        <w:t>מיכאל</w:t>
      </w:r>
      <w:r>
        <w:rPr>
          <w:rtl/>
        </w:rPr>
        <w:t xml:space="preserve"> איתן (הליכוד):</w:t>
      </w:r>
    </w:p>
    <w:p w14:paraId="034B2575" w14:textId="77777777" w:rsidR="00000000" w:rsidRDefault="001C3AAC">
      <w:pPr>
        <w:pStyle w:val="a"/>
        <w:rPr>
          <w:rFonts w:hint="cs"/>
          <w:rtl/>
        </w:rPr>
      </w:pPr>
    </w:p>
    <w:p w14:paraId="74E8A389" w14:textId="77777777" w:rsidR="00000000" w:rsidRDefault="001C3AAC">
      <w:pPr>
        <w:pStyle w:val="a"/>
        <w:rPr>
          <w:rFonts w:hint="cs"/>
          <w:rtl/>
        </w:rPr>
      </w:pPr>
      <w:r>
        <w:rPr>
          <w:rFonts w:hint="cs"/>
          <w:rtl/>
        </w:rPr>
        <w:t xml:space="preserve">כדי שאפשר יהיה להעביר עליה ביקורת בוועדת החוקה, חוק ומשפט. </w:t>
      </w:r>
    </w:p>
    <w:p w14:paraId="1BD6BB28" w14:textId="77777777" w:rsidR="00000000" w:rsidRDefault="001C3AAC">
      <w:pPr>
        <w:pStyle w:val="a"/>
        <w:rPr>
          <w:rFonts w:hint="cs"/>
          <w:rtl/>
        </w:rPr>
      </w:pPr>
    </w:p>
    <w:p w14:paraId="17D6A5CE" w14:textId="77777777" w:rsidR="00000000" w:rsidRDefault="001C3AAC">
      <w:pPr>
        <w:pStyle w:val="a"/>
        <w:rPr>
          <w:rFonts w:hint="cs"/>
          <w:rtl/>
        </w:rPr>
      </w:pPr>
    </w:p>
    <w:p w14:paraId="20A39320" w14:textId="77777777" w:rsidR="00000000" w:rsidRDefault="001C3AAC">
      <w:pPr>
        <w:pStyle w:val="Subject"/>
        <w:rPr>
          <w:rFonts w:hint="cs"/>
          <w:rtl/>
        </w:rPr>
      </w:pPr>
    </w:p>
    <w:p w14:paraId="3E4FEA72" w14:textId="77777777" w:rsidR="00000000" w:rsidRDefault="001C3AAC">
      <w:pPr>
        <w:pStyle w:val="Subject"/>
        <w:rPr>
          <w:rFonts w:hint="cs"/>
          <w:rtl/>
        </w:rPr>
      </w:pPr>
      <w:bookmarkStart w:id="602" w:name="_Toc46720154"/>
      <w:bookmarkStart w:id="603" w:name="_Toc50257137"/>
      <w:r>
        <w:rPr>
          <w:rFonts w:hint="cs"/>
          <w:rtl/>
        </w:rPr>
        <w:t xml:space="preserve">הצעת חוק שירות נתוני אשראי (תיקון מס' 2) </w:t>
      </w:r>
      <w:r>
        <w:rPr>
          <w:rtl/>
        </w:rPr>
        <w:br/>
      </w:r>
      <w:r>
        <w:rPr>
          <w:rFonts w:hint="cs"/>
          <w:rtl/>
        </w:rPr>
        <w:t>(דחיית תחילה), התשס"ג-‏2003</w:t>
      </w:r>
      <w:bookmarkEnd w:id="602"/>
      <w:bookmarkEnd w:id="603"/>
    </w:p>
    <w:p w14:paraId="1AE1FD9E" w14:textId="77777777" w:rsidR="00000000" w:rsidRDefault="001C3AAC">
      <w:pPr>
        <w:pStyle w:val="a"/>
        <w:rPr>
          <w:rFonts w:hint="cs"/>
          <w:rtl/>
        </w:rPr>
      </w:pPr>
      <w:r>
        <w:rPr>
          <w:rtl/>
        </w:rPr>
        <w:t>[רשומות (הצעות חו</w:t>
      </w:r>
      <w:r>
        <w:rPr>
          <w:rtl/>
        </w:rPr>
        <w:t xml:space="preserve">ק, חוב' </w:t>
      </w:r>
      <w:r>
        <w:rPr>
          <w:rFonts w:hint="cs"/>
          <w:rtl/>
        </w:rPr>
        <w:t>מ/44</w:t>
      </w:r>
      <w:r>
        <w:rPr>
          <w:rtl/>
        </w:rPr>
        <w:t>)</w:t>
      </w:r>
      <w:r>
        <w:rPr>
          <w:rFonts w:hint="cs"/>
          <w:rtl/>
        </w:rPr>
        <w:t>.</w:t>
      </w:r>
      <w:r>
        <w:rPr>
          <w:rtl/>
        </w:rPr>
        <w:t>]</w:t>
      </w:r>
    </w:p>
    <w:p w14:paraId="6ACB66F2" w14:textId="77777777" w:rsidR="00000000" w:rsidRDefault="001C3AAC">
      <w:pPr>
        <w:pStyle w:val="SubjectSub"/>
        <w:rPr>
          <w:rFonts w:hint="cs"/>
          <w:rtl/>
        </w:rPr>
      </w:pPr>
      <w:r>
        <w:rPr>
          <w:rFonts w:hint="cs"/>
          <w:rtl/>
        </w:rPr>
        <w:t>(קריאה ראשונה)</w:t>
      </w:r>
    </w:p>
    <w:p w14:paraId="183935DF" w14:textId="77777777" w:rsidR="00000000" w:rsidRDefault="001C3AAC">
      <w:pPr>
        <w:pStyle w:val="a"/>
        <w:rPr>
          <w:rFonts w:hint="cs"/>
          <w:rtl/>
        </w:rPr>
      </w:pPr>
    </w:p>
    <w:p w14:paraId="65D46B79" w14:textId="77777777" w:rsidR="00000000" w:rsidRDefault="001C3AAC">
      <w:pPr>
        <w:pStyle w:val="ad"/>
        <w:rPr>
          <w:rtl/>
        </w:rPr>
      </w:pPr>
      <w:r>
        <w:rPr>
          <w:rtl/>
        </w:rPr>
        <w:t>היו"ר יולי-יואל אדלשטיין:</w:t>
      </w:r>
    </w:p>
    <w:p w14:paraId="212BFB64" w14:textId="77777777" w:rsidR="00000000" w:rsidRDefault="001C3AAC">
      <w:pPr>
        <w:pStyle w:val="a"/>
        <w:rPr>
          <w:rtl/>
        </w:rPr>
      </w:pPr>
    </w:p>
    <w:p w14:paraId="2F57FD87" w14:textId="77777777" w:rsidR="00000000" w:rsidRDefault="001C3AAC">
      <w:pPr>
        <w:pStyle w:val="a"/>
        <w:rPr>
          <w:rFonts w:hint="cs"/>
          <w:rtl/>
        </w:rPr>
      </w:pPr>
      <w:r>
        <w:rPr>
          <w:rFonts w:hint="cs"/>
          <w:rtl/>
        </w:rPr>
        <w:t xml:space="preserve">הצעת החוק הבאה היא הצעת חוק שירות נתוני אשראי (תיקון מס' 2) (דחיית תחילה), התשס"ג-2003, קריאה ראשונה. כבוד שר המשפטים. </w:t>
      </w:r>
    </w:p>
    <w:p w14:paraId="5DA5E17C" w14:textId="77777777" w:rsidR="00000000" w:rsidRDefault="001C3AAC">
      <w:pPr>
        <w:pStyle w:val="a"/>
        <w:rPr>
          <w:rFonts w:hint="cs"/>
          <w:rtl/>
        </w:rPr>
      </w:pPr>
    </w:p>
    <w:p w14:paraId="3FC829CA" w14:textId="77777777" w:rsidR="00000000" w:rsidRDefault="001C3AAC">
      <w:pPr>
        <w:pStyle w:val="Speaker"/>
        <w:rPr>
          <w:rtl/>
        </w:rPr>
      </w:pPr>
      <w:bookmarkStart w:id="604" w:name="FS000000517T21_07_2003_23_19_51"/>
      <w:bookmarkStart w:id="605" w:name="_Toc46720155"/>
      <w:bookmarkStart w:id="606" w:name="_Toc50257138"/>
      <w:bookmarkEnd w:id="604"/>
      <w:r>
        <w:rPr>
          <w:rFonts w:hint="eastAsia"/>
          <w:rtl/>
        </w:rPr>
        <w:t>שר</w:t>
      </w:r>
      <w:r>
        <w:rPr>
          <w:rtl/>
        </w:rPr>
        <w:t xml:space="preserve"> המשפטים יוסף לפיד:</w:t>
      </w:r>
      <w:bookmarkEnd w:id="605"/>
      <w:bookmarkEnd w:id="606"/>
    </w:p>
    <w:p w14:paraId="7CF7F8C1" w14:textId="77777777" w:rsidR="00000000" w:rsidRDefault="001C3AAC">
      <w:pPr>
        <w:pStyle w:val="a"/>
        <w:rPr>
          <w:rFonts w:hint="cs"/>
          <w:rtl/>
        </w:rPr>
      </w:pPr>
    </w:p>
    <w:p w14:paraId="500F042A" w14:textId="77777777" w:rsidR="00000000" w:rsidRDefault="001C3AAC">
      <w:pPr>
        <w:pStyle w:val="a"/>
        <w:rPr>
          <w:rFonts w:hint="cs"/>
          <w:rtl/>
        </w:rPr>
      </w:pPr>
      <w:r>
        <w:rPr>
          <w:rFonts w:hint="cs"/>
          <w:rtl/>
        </w:rPr>
        <w:t>אדוני היושב-ראש, בחוק שירות נתוני אשראי נקבע, כי מועד</w:t>
      </w:r>
      <w:r>
        <w:rPr>
          <w:rFonts w:hint="cs"/>
          <w:rtl/>
        </w:rPr>
        <w:t xml:space="preserve"> תחילתו של החוק הוא 31 ביולי 2003. סעיף 60 לחוק קובע, כי יש להעביר לוועדה המשותפת לוועדת הכלכלה ולוועדת החוקה, חוק ומשפט, שישה חודשים לפני מועד תחילת החוק, תקנות הדרושות להפעלת החוק. זמן זה נועד על מנת לאפשר לגופים הממשלתיים והציבוריים, אשר אמורים להעביר א</w:t>
      </w:r>
      <w:r>
        <w:rPr>
          <w:rFonts w:hint="cs"/>
          <w:rtl/>
        </w:rPr>
        <w:t xml:space="preserve">ת המידע, להיערך לכך בהתאם לתקנות. </w:t>
      </w:r>
    </w:p>
    <w:p w14:paraId="6B1FA96E" w14:textId="77777777" w:rsidR="00000000" w:rsidRDefault="001C3AAC">
      <w:pPr>
        <w:pStyle w:val="a"/>
        <w:rPr>
          <w:rFonts w:hint="cs"/>
          <w:rtl/>
        </w:rPr>
      </w:pPr>
    </w:p>
    <w:p w14:paraId="38B3C990" w14:textId="77777777" w:rsidR="00000000" w:rsidRDefault="001C3AAC">
      <w:pPr>
        <w:pStyle w:val="a"/>
        <w:rPr>
          <w:rFonts w:hint="cs"/>
          <w:rtl/>
        </w:rPr>
      </w:pPr>
      <w:r>
        <w:rPr>
          <w:rFonts w:hint="cs"/>
          <w:rtl/>
        </w:rPr>
        <w:t xml:space="preserve">בשל התפזרות הכנסת הקודמת לא התאפשר הדבר הזה ולא יצא אל הפועל. על מנת שניתן יהיה לסיים את הליך התקנת התקנות ולהשלים את ההיערכות הנדרשת ליישומן, מוצע לדחות את מועד תחילת החוק בשישה חודשים נוספים. </w:t>
      </w:r>
    </w:p>
    <w:p w14:paraId="644862AA" w14:textId="77777777" w:rsidR="00000000" w:rsidRDefault="001C3AAC">
      <w:pPr>
        <w:pStyle w:val="a"/>
        <w:rPr>
          <w:rFonts w:hint="cs"/>
          <w:rtl/>
        </w:rPr>
      </w:pPr>
    </w:p>
    <w:p w14:paraId="47FE0D4B" w14:textId="77777777" w:rsidR="00000000" w:rsidRDefault="001C3AAC">
      <w:pPr>
        <w:pStyle w:val="a"/>
        <w:rPr>
          <w:rFonts w:hint="cs"/>
          <w:rtl/>
        </w:rPr>
      </w:pPr>
      <w:r>
        <w:rPr>
          <w:rFonts w:hint="cs"/>
          <w:rtl/>
        </w:rPr>
        <w:t>אני מבקש מחברי הכנסת להע</w:t>
      </w:r>
      <w:r>
        <w:rPr>
          <w:rFonts w:hint="cs"/>
          <w:rtl/>
        </w:rPr>
        <w:t xml:space="preserve">ביר את ההצעה לוועדה המשותפת להכנה לקריאה שנייה ולקריאה שלישית. תודה רבה. </w:t>
      </w:r>
    </w:p>
    <w:p w14:paraId="7850C18C" w14:textId="77777777" w:rsidR="00000000" w:rsidRDefault="001C3AAC">
      <w:pPr>
        <w:pStyle w:val="a"/>
        <w:rPr>
          <w:rFonts w:hint="cs"/>
          <w:rtl/>
        </w:rPr>
      </w:pPr>
    </w:p>
    <w:p w14:paraId="4D1E06C1" w14:textId="77777777" w:rsidR="00000000" w:rsidRDefault="001C3AAC">
      <w:pPr>
        <w:pStyle w:val="ad"/>
        <w:rPr>
          <w:rtl/>
        </w:rPr>
      </w:pPr>
      <w:r>
        <w:rPr>
          <w:rtl/>
        </w:rPr>
        <w:t>היו"ר יולי-יואל אדלשטיין:</w:t>
      </w:r>
    </w:p>
    <w:p w14:paraId="13F5ED5D" w14:textId="77777777" w:rsidR="00000000" w:rsidRDefault="001C3AAC">
      <w:pPr>
        <w:pStyle w:val="a"/>
        <w:rPr>
          <w:rtl/>
        </w:rPr>
      </w:pPr>
    </w:p>
    <w:p w14:paraId="5C9FB4B1" w14:textId="77777777" w:rsidR="00000000" w:rsidRDefault="001C3AAC">
      <w:pPr>
        <w:pStyle w:val="a"/>
        <w:rPr>
          <w:rFonts w:hint="cs"/>
          <w:rtl/>
        </w:rPr>
      </w:pPr>
      <w:r>
        <w:rPr>
          <w:rFonts w:hint="cs"/>
          <w:rtl/>
        </w:rPr>
        <w:t xml:space="preserve">תודה, כבוד שר המשפטים. אכן הוקמה ועדה משותפת שתדון בהצעת החוק, אם היא תעבור כאן. </w:t>
      </w:r>
    </w:p>
    <w:p w14:paraId="75E3D512" w14:textId="77777777" w:rsidR="00000000" w:rsidRDefault="001C3AAC">
      <w:pPr>
        <w:pStyle w:val="a"/>
        <w:rPr>
          <w:rFonts w:hint="cs"/>
          <w:rtl/>
        </w:rPr>
      </w:pPr>
    </w:p>
    <w:p w14:paraId="40720D86" w14:textId="77777777" w:rsidR="00000000" w:rsidRDefault="001C3AAC">
      <w:pPr>
        <w:pStyle w:val="a"/>
        <w:rPr>
          <w:rFonts w:hint="cs"/>
          <w:rtl/>
        </w:rPr>
      </w:pPr>
      <w:r>
        <w:rPr>
          <w:rFonts w:hint="cs"/>
          <w:rtl/>
        </w:rPr>
        <w:t>רשימת הדוברים: חברי הכנסת אברהם רביץ, מוחמד ברכה, עסאם מח'ול, אחמד טיבי</w:t>
      </w:r>
      <w:r>
        <w:rPr>
          <w:rFonts w:hint="cs"/>
          <w:rtl/>
        </w:rPr>
        <w:t xml:space="preserve">, ישראל אייכלר, אורי אריאל, עזמי בשארה, אבשלום וילן, איוב קרא, אברהם שוחט, ג'מאל זחאלקה, עבד-אלמאלכ דהאמשה, מיכאל איתן. בבקשה, אדוני. </w:t>
      </w:r>
    </w:p>
    <w:p w14:paraId="727D9C6D" w14:textId="77777777" w:rsidR="00000000" w:rsidRDefault="001C3AAC">
      <w:pPr>
        <w:pStyle w:val="a"/>
        <w:rPr>
          <w:rFonts w:hint="cs"/>
          <w:rtl/>
        </w:rPr>
      </w:pPr>
    </w:p>
    <w:p w14:paraId="57E6FE21" w14:textId="77777777" w:rsidR="00000000" w:rsidRDefault="001C3AAC">
      <w:pPr>
        <w:pStyle w:val="ac"/>
        <w:rPr>
          <w:rtl/>
        </w:rPr>
      </w:pPr>
      <w:r>
        <w:rPr>
          <w:rFonts w:hint="eastAsia"/>
          <w:rtl/>
        </w:rPr>
        <w:t>שר</w:t>
      </w:r>
      <w:r>
        <w:rPr>
          <w:rtl/>
        </w:rPr>
        <w:t xml:space="preserve"> המשפטים יוסף לפיד:</w:t>
      </w:r>
    </w:p>
    <w:p w14:paraId="53B00DA1" w14:textId="77777777" w:rsidR="00000000" w:rsidRDefault="001C3AAC">
      <w:pPr>
        <w:pStyle w:val="a"/>
        <w:rPr>
          <w:rFonts w:hint="cs"/>
          <w:rtl/>
        </w:rPr>
      </w:pPr>
    </w:p>
    <w:p w14:paraId="2407CAEF" w14:textId="77777777" w:rsidR="00000000" w:rsidRDefault="001C3AAC">
      <w:pPr>
        <w:pStyle w:val="a"/>
        <w:rPr>
          <w:rFonts w:hint="cs"/>
          <w:rtl/>
        </w:rPr>
      </w:pPr>
      <w:r>
        <w:rPr>
          <w:rFonts w:hint="cs"/>
          <w:rtl/>
        </w:rPr>
        <w:t xml:space="preserve">אוי ואבוי, חשבתי שגמרנו. </w:t>
      </w:r>
    </w:p>
    <w:p w14:paraId="5A00E673" w14:textId="77777777" w:rsidR="00000000" w:rsidRDefault="001C3AAC">
      <w:pPr>
        <w:pStyle w:val="a"/>
        <w:rPr>
          <w:rFonts w:hint="cs"/>
          <w:rtl/>
        </w:rPr>
      </w:pPr>
    </w:p>
    <w:p w14:paraId="6F95A962" w14:textId="77777777" w:rsidR="00000000" w:rsidRDefault="001C3AAC">
      <w:pPr>
        <w:pStyle w:val="Speaker"/>
        <w:rPr>
          <w:rtl/>
        </w:rPr>
      </w:pPr>
      <w:bookmarkStart w:id="607" w:name="FS000000462T21_07_2003_23_25_25"/>
      <w:bookmarkEnd w:id="607"/>
    </w:p>
    <w:p w14:paraId="5B900C1C" w14:textId="77777777" w:rsidR="00000000" w:rsidRDefault="001C3AAC">
      <w:pPr>
        <w:pStyle w:val="Speaker"/>
        <w:rPr>
          <w:rtl/>
        </w:rPr>
      </w:pPr>
      <w:bookmarkStart w:id="608" w:name="_Toc46720156"/>
      <w:bookmarkStart w:id="609" w:name="_Toc50257139"/>
      <w:r>
        <w:rPr>
          <w:rFonts w:hint="eastAsia"/>
          <w:rtl/>
        </w:rPr>
        <w:t>מיכאל</w:t>
      </w:r>
      <w:r>
        <w:rPr>
          <w:rtl/>
        </w:rPr>
        <w:t xml:space="preserve"> איתן (הליכוד):</w:t>
      </w:r>
      <w:bookmarkEnd w:id="608"/>
      <w:bookmarkEnd w:id="609"/>
    </w:p>
    <w:p w14:paraId="402D8396" w14:textId="77777777" w:rsidR="00000000" w:rsidRDefault="001C3AAC">
      <w:pPr>
        <w:pStyle w:val="a"/>
        <w:rPr>
          <w:rFonts w:hint="cs"/>
          <w:rtl/>
        </w:rPr>
      </w:pPr>
    </w:p>
    <w:p w14:paraId="2D1DDD2C" w14:textId="77777777" w:rsidR="00000000" w:rsidRDefault="001C3AAC">
      <w:pPr>
        <w:pStyle w:val="a"/>
        <w:rPr>
          <w:rFonts w:hint="cs"/>
          <w:rtl/>
        </w:rPr>
      </w:pPr>
      <w:r>
        <w:rPr>
          <w:rFonts w:hint="cs"/>
          <w:rtl/>
        </w:rPr>
        <w:t xml:space="preserve">לא רק שלא גמרנו, אלא שאתה תשמע עכשיו מלים קשות </w:t>
      </w:r>
      <w:r>
        <w:rPr>
          <w:rFonts w:hint="cs"/>
          <w:rtl/>
        </w:rPr>
        <w:t xml:space="preserve">מאוד. הן לא מכוונות אליך בהכרח. </w:t>
      </w:r>
    </w:p>
    <w:p w14:paraId="6DBAA5FE" w14:textId="77777777" w:rsidR="00000000" w:rsidRDefault="001C3AAC">
      <w:pPr>
        <w:pStyle w:val="a"/>
        <w:rPr>
          <w:rFonts w:hint="cs"/>
          <w:rtl/>
        </w:rPr>
      </w:pPr>
    </w:p>
    <w:p w14:paraId="2C7EE647" w14:textId="77777777" w:rsidR="00000000" w:rsidRDefault="001C3AAC">
      <w:pPr>
        <w:pStyle w:val="a"/>
        <w:rPr>
          <w:rFonts w:hint="cs"/>
          <w:rtl/>
        </w:rPr>
      </w:pPr>
      <w:r>
        <w:rPr>
          <w:rFonts w:hint="cs"/>
          <w:rtl/>
        </w:rPr>
        <w:t xml:space="preserve">אני יושב כאן וממתין לחוק, שאני חושב שהוא חוק שערורייתי שאין כדוגמתו. פשוט גנבה במחשכים. הצעת חוק מימון מפלגות, מטעם ועדת הכספים. </w:t>
      </w:r>
    </w:p>
    <w:p w14:paraId="1B5505F1" w14:textId="77777777" w:rsidR="00000000" w:rsidRDefault="001C3AAC">
      <w:pPr>
        <w:pStyle w:val="a"/>
        <w:rPr>
          <w:rFonts w:hint="cs"/>
          <w:rtl/>
        </w:rPr>
      </w:pPr>
    </w:p>
    <w:p w14:paraId="27D1A15B" w14:textId="77777777" w:rsidR="00000000" w:rsidRDefault="001C3AAC">
      <w:pPr>
        <w:pStyle w:val="ac"/>
        <w:rPr>
          <w:rtl/>
        </w:rPr>
      </w:pPr>
      <w:r>
        <w:rPr>
          <w:rFonts w:hint="eastAsia"/>
          <w:rtl/>
        </w:rPr>
        <w:t>שר</w:t>
      </w:r>
      <w:r>
        <w:rPr>
          <w:rtl/>
        </w:rPr>
        <w:t xml:space="preserve"> המשפטים יוסף לפיד:</w:t>
      </w:r>
    </w:p>
    <w:p w14:paraId="3027D961" w14:textId="77777777" w:rsidR="00000000" w:rsidRDefault="001C3AAC">
      <w:pPr>
        <w:pStyle w:val="a"/>
        <w:rPr>
          <w:rFonts w:hint="cs"/>
          <w:rtl/>
        </w:rPr>
      </w:pPr>
    </w:p>
    <w:p w14:paraId="03CB365C" w14:textId="77777777" w:rsidR="00000000" w:rsidRDefault="001C3AAC">
      <w:pPr>
        <w:pStyle w:val="a"/>
        <w:rPr>
          <w:rFonts w:hint="cs"/>
          <w:rtl/>
        </w:rPr>
      </w:pPr>
      <w:r>
        <w:rPr>
          <w:rFonts w:hint="cs"/>
          <w:rtl/>
        </w:rPr>
        <w:t xml:space="preserve">זה עבר. </w:t>
      </w:r>
    </w:p>
    <w:p w14:paraId="25F10BEA" w14:textId="77777777" w:rsidR="00000000" w:rsidRDefault="001C3AAC">
      <w:pPr>
        <w:pStyle w:val="a"/>
        <w:rPr>
          <w:rFonts w:hint="cs"/>
          <w:rtl/>
        </w:rPr>
      </w:pPr>
    </w:p>
    <w:p w14:paraId="2B62D518" w14:textId="77777777" w:rsidR="00000000" w:rsidRDefault="001C3AAC">
      <w:pPr>
        <w:pStyle w:val="SpeakerCon"/>
        <w:rPr>
          <w:rtl/>
        </w:rPr>
      </w:pPr>
      <w:bookmarkStart w:id="610" w:name="FS000000462T21_07_2003_23_27_19C"/>
      <w:bookmarkEnd w:id="610"/>
      <w:r>
        <w:rPr>
          <w:rtl/>
        </w:rPr>
        <w:t>מיכאל איתן (הליכוד):</w:t>
      </w:r>
    </w:p>
    <w:p w14:paraId="0995BF55" w14:textId="77777777" w:rsidR="00000000" w:rsidRDefault="001C3AAC">
      <w:pPr>
        <w:pStyle w:val="a"/>
        <w:rPr>
          <w:rtl/>
        </w:rPr>
      </w:pPr>
    </w:p>
    <w:p w14:paraId="50D9C98A" w14:textId="77777777" w:rsidR="00000000" w:rsidRDefault="001C3AAC">
      <w:pPr>
        <w:pStyle w:val="a"/>
        <w:rPr>
          <w:rFonts w:hint="cs"/>
          <w:rtl/>
        </w:rPr>
      </w:pPr>
      <w:r>
        <w:rPr>
          <w:rFonts w:hint="cs"/>
          <w:rtl/>
        </w:rPr>
        <w:t>שמעתי. אז הבנתי שהקדימו אותו, אבל אנ</w:t>
      </w:r>
      <w:r>
        <w:rPr>
          <w:rFonts w:hint="cs"/>
          <w:rtl/>
        </w:rPr>
        <w:t>י מנצל עכשיו את ההזדמנות הזאת כדי לשאול אתכם: אין בושה? נגמרה הבושה במדינה? אתם יודעים על מה אתם הצבעתם? איך הגנבה מתבצעת?</w:t>
      </w:r>
    </w:p>
    <w:p w14:paraId="4E158CAC" w14:textId="77777777" w:rsidR="00000000" w:rsidRDefault="001C3AAC">
      <w:pPr>
        <w:pStyle w:val="a"/>
        <w:rPr>
          <w:rFonts w:hint="cs"/>
          <w:rtl/>
        </w:rPr>
      </w:pPr>
    </w:p>
    <w:p w14:paraId="2BC27EA6" w14:textId="77777777" w:rsidR="00000000" w:rsidRDefault="001C3AAC">
      <w:pPr>
        <w:pStyle w:val="a"/>
        <w:rPr>
          <w:rFonts w:hint="cs"/>
          <w:rtl/>
        </w:rPr>
      </w:pPr>
      <w:r>
        <w:rPr>
          <w:rFonts w:hint="cs"/>
          <w:rtl/>
        </w:rPr>
        <w:t xml:space="preserve">ראשית, פתאום ועדת הכספים מגישה הצעת חוק. לא חבר כנסת מגיש בקריאה טרומית, אלא ועדת הכספים, על מנת שיהיה אפשר להעביר את זה מהר. </w:t>
      </w:r>
    </w:p>
    <w:p w14:paraId="5F8169D0" w14:textId="77777777" w:rsidR="00000000" w:rsidRDefault="001C3AAC">
      <w:pPr>
        <w:pStyle w:val="a"/>
        <w:rPr>
          <w:rFonts w:hint="cs"/>
          <w:rtl/>
        </w:rPr>
      </w:pPr>
    </w:p>
    <w:p w14:paraId="02C543A8" w14:textId="77777777" w:rsidR="00000000" w:rsidRDefault="001C3AAC">
      <w:pPr>
        <w:pStyle w:val="a"/>
        <w:rPr>
          <w:rFonts w:hint="cs"/>
          <w:rtl/>
        </w:rPr>
      </w:pPr>
      <w:r>
        <w:rPr>
          <w:rFonts w:hint="cs"/>
          <w:rtl/>
        </w:rPr>
        <w:t>שנית</w:t>
      </w:r>
      <w:r>
        <w:rPr>
          <w:rFonts w:hint="cs"/>
          <w:rtl/>
        </w:rPr>
        <w:t>, ועדת הכספים מציעה הצעת חוק תמימה, וכתוב בדברי ההסבר: לעגן את התקציב המשולם לסיעות לפעילותן בכנסת בחוק מימון מפלגות, ולקבוע כי מימון זה, אשר יכלול גם תשלומים למנהלי הסיעות ולעובדיהן, ישולם לסיעות מדי חודש מתוך תקציב הכנסת בסכום שתקבע ועדת הכספים.</w:t>
      </w:r>
    </w:p>
    <w:p w14:paraId="64C13781" w14:textId="77777777" w:rsidR="00000000" w:rsidRDefault="001C3AAC">
      <w:pPr>
        <w:pStyle w:val="a"/>
        <w:rPr>
          <w:rFonts w:hint="cs"/>
          <w:rtl/>
        </w:rPr>
      </w:pPr>
    </w:p>
    <w:p w14:paraId="637B47E6" w14:textId="77777777" w:rsidR="00000000" w:rsidRDefault="001C3AAC">
      <w:pPr>
        <w:pStyle w:val="a"/>
        <w:rPr>
          <w:rFonts w:hint="cs"/>
          <w:rtl/>
        </w:rPr>
      </w:pPr>
      <w:r>
        <w:rPr>
          <w:rFonts w:hint="cs"/>
          <w:rtl/>
        </w:rPr>
        <w:t>אדוני ש</w:t>
      </w:r>
      <w:r>
        <w:rPr>
          <w:rFonts w:hint="cs"/>
          <w:rtl/>
        </w:rPr>
        <w:t>ר המשפטים, אין לך כל קשר אישי לעניין, אבל אני רוצה שתדע: אני נלחמתי בשנת 1994, ועמיתך פורז סייע לי אז, להגדיל בשיעור של 33% את מימון המפלגות, בזמן שלמפלגות היה קשה, והתחייבנו אז שלא נשים יותר יד בקופה הציבורית. ואם יהיה צורך להעלות, אנחנו נפנה אל ועדה ציבו</w:t>
      </w:r>
      <w:r>
        <w:rPr>
          <w:rFonts w:hint="cs"/>
          <w:rtl/>
        </w:rPr>
        <w:t>רית שהוקמה, והיא זאת שתקבע. עכשיו תראה מה עושים כאן. מביאים לכאן הצעה, בזמנים הכי קשים למדינה, כשצועקים שאין גרוש לשלם לאנשים שלבנו נכמר עליהם, והמפלגות באות ומגישות הצעת חוק תמימה, שעל-פיה ועדת הכספים תקבע שכר ומימון של עובדי הסיעות בכנסת. מי אלה עובדי הס</w:t>
      </w:r>
      <w:r>
        <w:rPr>
          <w:rFonts w:hint="cs"/>
          <w:rtl/>
        </w:rPr>
        <w:t xml:space="preserve">יעות בכנסת? הם לא נציגים של המפלגות? כמה פעמים הציבור צריך לשלם את מימון המפלגות? למה עושים את זה? אין טיפה של יושרה, שאפשר יהיה להיות נאמנים להתחייבויות? מה קורה פה? למה אנחנו עושים את זה? </w:t>
      </w:r>
    </w:p>
    <w:p w14:paraId="0B8232F3" w14:textId="77777777" w:rsidR="00000000" w:rsidRDefault="001C3AAC">
      <w:pPr>
        <w:pStyle w:val="a"/>
        <w:rPr>
          <w:rFonts w:hint="cs"/>
          <w:rtl/>
        </w:rPr>
      </w:pPr>
    </w:p>
    <w:p w14:paraId="1CE95970" w14:textId="77777777" w:rsidR="00000000" w:rsidRDefault="001C3AAC">
      <w:pPr>
        <w:pStyle w:val="a"/>
        <w:rPr>
          <w:rFonts w:hint="cs"/>
          <w:rtl/>
        </w:rPr>
      </w:pPr>
      <w:r>
        <w:rPr>
          <w:rFonts w:hint="cs"/>
          <w:rtl/>
        </w:rPr>
        <w:t>חיכיתי ואולי לא שמתי לב, אולי נרדמתי בשמירה ואני מתנצל על שלא די</w:t>
      </w:r>
      <w:r>
        <w:rPr>
          <w:rFonts w:hint="cs"/>
          <w:rtl/>
        </w:rPr>
        <w:t xml:space="preserve">ברתי בזמן הצעת החוק, אבל אני קורא מכאן לחברי הכנסת לפנות לוועדת הכספים ולומר להם שלא יביאו את החוק הזה לקריאה שנייה ולקריאה שלישית. </w:t>
      </w:r>
    </w:p>
    <w:p w14:paraId="3F18EA44" w14:textId="77777777" w:rsidR="00000000" w:rsidRDefault="001C3AAC">
      <w:pPr>
        <w:pStyle w:val="a"/>
        <w:rPr>
          <w:rFonts w:hint="cs"/>
          <w:rtl/>
        </w:rPr>
      </w:pPr>
    </w:p>
    <w:p w14:paraId="39DFFE9B" w14:textId="77777777" w:rsidR="00000000" w:rsidRDefault="001C3AAC">
      <w:pPr>
        <w:pStyle w:val="a"/>
        <w:ind w:firstLine="0"/>
        <w:rPr>
          <w:rFonts w:hint="cs"/>
          <w:rtl/>
        </w:rPr>
      </w:pPr>
      <w:r>
        <w:rPr>
          <w:rFonts w:hint="cs"/>
          <w:rtl/>
        </w:rPr>
        <w:t xml:space="preserve">           כי כמו שאני  מכיר כאן את אלה שרקחו את העניין הזה, זה יגיע לכאן באיזה יום כשאף אחד לא ידע בדיוק מתי, שלושה אנשים</w:t>
      </w:r>
      <w:r>
        <w:rPr>
          <w:rFonts w:hint="cs"/>
          <w:rtl/>
        </w:rPr>
        <w:t xml:space="preserve"> יהיו במשכן, וזה יעבור. </w:t>
      </w:r>
    </w:p>
    <w:p w14:paraId="61375A39" w14:textId="77777777" w:rsidR="00000000" w:rsidRDefault="001C3AAC">
      <w:pPr>
        <w:pStyle w:val="a"/>
        <w:ind w:firstLine="0"/>
        <w:rPr>
          <w:rFonts w:hint="cs"/>
          <w:rtl/>
        </w:rPr>
      </w:pPr>
    </w:p>
    <w:p w14:paraId="238D1559" w14:textId="77777777" w:rsidR="00000000" w:rsidRDefault="001C3AAC">
      <w:pPr>
        <w:pStyle w:val="ac"/>
        <w:rPr>
          <w:rtl/>
        </w:rPr>
      </w:pPr>
      <w:r>
        <w:rPr>
          <w:rFonts w:hint="eastAsia"/>
          <w:rtl/>
        </w:rPr>
        <w:t>אורי</w:t>
      </w:r>
      <w:r>
        <w:rPr>
          <w:rtl/>
        </w:rPr>
        <w:t xml:space="preserve"> יהודה אריאל (האיחוד הלאומי - ישראל ביתנו):</w:t>
      </w:r>
    </w:p>
    <w:p w14:paraId="7678CC99" w14:textId="77777777" w:rsidR="00000000" w:rsidRDefault="001C3AAC">
      <w:pPr>
        <w:pStyle w:val="a"/>
        <w:rPr>
          <w:rFonts w:hint="cs"/>
          <w:rtl/>
        </w:rPr>
      </w:pPr>
    </w:p>
    <w:p w14:paraId="134DFE8C" w14:textId="77777777" w:rsidR="00000000" w:rsidRDefault="001C3AAC">
      <w:pPr>
        <w:pStyle w:val="a"/>
        <w:rPr>
          <w:rFonts w:hint="cs"/>
          <w:rtl/>
        </w:rPr>
      </w:pPr>
      <w:r>
        <w:rPr>
          <w:rFonts w:hint="cs"/>
          <w:rtl/>
        </w:rPr>
        <w:t xml:space="preserve">זה יהיה מחר, הם לא מחכים. </w:t>
      </w:r>
    </w:p>
    <w:p w14:paraId="322B092B" w14:textId="77777777" w:rsidR="00000000" w:rsidRDefault="001C3AAC">
      <w:pPr>
        <w:pStyle w:val="a"/>
        <w:rPr>
          <w:rFonts w:hint="cs"/>
          <w:rtl/>
        </w:rPr>
      </w:pPr>
    </w:p>
    <w:p w14:paraId="380B74F6" w14:textId="77777777" w:rsidR="00000000" w:rsidRDefault="001C3AAC">
      <w:pPr>
        <w:pStyle w:val="SpeakerCon"/>
        <w:rPr>
          <w:rtl/>
        </w:rPr>
      </w:pPr>
      <w:bookmarkStart w:id="611" w:name="FS000000462T21_07_2003_22_58_02"/>
      <w:bookmarkStart w:id="612" w:name="FS000000462T21_07_2003_22_58_06C"/>
      <w:bookmarkEnd w:id="611"/>
      <w:bookmarkEnd w:id="612"/>
      <w:r>
        <w:rPr>
          <w:rtl/>
        </w:rPr>
        <w:t>מיכאל איתן (הליכוד):</w:t>
      </w:r>
    </w:p>
    <w:p w14:paraId="2A92E001" w14:textId="77777777" w:rsidR="00000000" w:rsidRDefault="001C3AAC">
      <w:pPr>
        <w:pStyle w:val="a"/>
        <w:rPr>
          <w:rtl/>
        </w:rPr>
      </w:pPr>
    </w:p>
    <w:p w14:paraId="5FA849A6" w14:textId="77777777" w:rsidR="00000000" w:rsidRDefault="001C3AAC">
      <w:pPr>
        <w:pStyle w:val="a"/>
        <w:rPr>
          <w:rFonts w:hint="cs"/>
          <w:rtl/>
        </w:rPr>
      </w:pPr>
      <w:r>
        <w:rPr>
          <w:rFonts w:hint="cs"/>
          <w:rtl/>
        </w:rPr>
        <w:t>הם לא יכולים להמתין לכסף. הכול כבר מוכן, לא יהיה דיון - - -</w:t>
      </w:r>
    </w:p>
    <w:p w14:paraId="561E437D" w14:textId="77777777" w:rsidR="00000000" w:rsidRDefault="001C3AAC">
      <w:pPr>
        <w:pStyle w:val="a"/>
        <w:rPr>
          <w:rFonts w:hint="cs"/>
          <w:rtl/>
        </w:rPr>
      </w:pPr>
    </w:p>
    <w:p w14:paraId="620FF89C" w14:textId="77777777" w:rsidR="00000000" w:rsidRDefault="001C3AAC">
      <w:pPr>
        <w:pStyle w:val="ad"/>
        <w:rPr>
          <w:rtl/>
        </w:rPr>
      </w:pPr>
      <w:r>
        <w:rPr>
          <w:rtl/>
        </w:rPr>
        <w:t>היו"ר יולי-יואל אדלשטיין:</w:t>
      </w:r>
    </w:p>
    <w:p w14:paraId="19C16F96" w14:textId="77777777" w:rsidR="00000000" w:rsidRDefault="001C3AAC">
      <w:pPr>
        <w:pStyle w:val="a"/>
        <w:rPr>
          <w:rtl/>
        </w:rPr>
      </w:pPr>
    </w:p>
    <w:p w14:paraId="2CE28B16" w14:textId="77777777" w:rsidR="00000000" w:rsidRDefault="001C3AAC">
      <w:pPr>
        <w:pStyle w:val="a"/>
        <w:rPr>
          <w:rFonts w:hint="cs"/>
          <w:rtl/>
        </w:rPr>
      </w:pPr>
      <w:r>
        <w:rPr>
          <w:rFonts w:hint="cs"/>
          <w:rtl/>
        </w:rPr>
        <w:t xml:space="preserve">תודה לחבר הכנסת מיכאל איתן. </w:t>
      </w:r>
    </w:p>
    <w:p w14:paraId="09FE8A4F" w14:textId="77777777" w:rsidR="00000000" w:rsidRDefault="001C3AAC">
      <w:pPr>
        <w:pStyle w:val="a"/>
        <w:rPr>
          <w:rFonts w:hint="cs"/>
          <w:rtl/>
        </w:rPr>
      </w:pPr>
    </w:p>
    <w:p w14:paraId="050CBED6" w14:textId="77777777" w:rsidR="00000000" w:rsidRDefault="001C3AAC">
      <w:pPr>
        <w:pStyle w:val="ac"/>
        <w:rPr>
          <w:rtl/>
        </w:rPr>
      </w:pPr>
      <w:r>
        <w:rPr>
          <w:rFonts w:hint="eastAsia"/>
          <w:rtl/>
        </w:rPr>
        <w:t>שר</w:t>
      </w:r>
      <w:r>
        <w:rPr>
          <w:rtl/>
        </w:rPr>
        <w:t xml:space="preserve"> המשפטים יו</w:t>
      </w:r>
      <w:r>
        <w:rPr>
          <w:rtl/>
        </w:rPr>
        <w:t>סף לפיד:</w:t>
      </w:r>
    </w:p>
    <w:p w14:paraId="5501CBD1" w14:textId="77777777" w:rsidR="00000000" w:rsidRDefault="001C3AAC">
      <w:pPr>
        <w:pStyle w:val="a"/>
        <w:rPr>
          <w:rFonts w:hint="cs"/>
          <w:rtl/>
        </w:rPr>
      </w:pPr>
    </w:p>
    <w:p w14:paraId="40F4F3FB" w14:textId="77777777" w:rsidR="00000000" w:rsidRDefault="001C3AAC">
      <w:pPr>
        <w:pStyle w:val="a"/>
        <w:rPr>
          <w:rFonts w:hint="cs"/>
          <w:rtl/>
        </w:rPr>
      </w:pPr>
      <w:r>
        <w:rPr>
          <w:rFonts w:hint="cs"/>
          <w:rtl/>
        </w:rPr>
        <w:t xml:space="preserve">אני רוצה להשיב תשובה מהמקום. אתה הרי לקחת טרמפ על הצעת חוק שלי, שאין לה שום קשר לזה. </w:t>
      </w:r>
    </w:p>
    <w:p w14:paraId="1040C2F9" w14:textId="77777777" w:rsidR="00000000" w:rsidRDefault="001C3AAC">
      <w:pPr>
        <w:pStyle w:val="a"/>
        <w:rPr>
          <w:rFonts w:hint="cs"/>
          <w:rtl/>
        </w:rPr>
      </w:pPr>
    </w:p>
    <w:p w14:paraId="1F847551" w14:textId="77777777" w:rsidR="00000000" w:rsidRDefault="001C3AAC">
      <w:pPr>
        <w:pStyle w:val="ad"/>
        <w:rPr>
          <w:rtl/>
        </w:rPr>
      </w:pPr>
      <w:r>
        <w:rPr>
          <w:rtl/>
        </w:rPr>
        <w:t>היו"ר יולי-יואל אדלשטיין:</w:t>
      </w:r>
    </w:p>
    <w:p w14:paraId="37957A5F" w14:textId="77777777" w:rsidR="00000000" w:rsidRDefault="001C3AAC">
      <w:pPr>
        <w:pStyle w:val="a"/>
        <w:rPr>
          <w:rtl/>
        </w:rPr>
      </w:pPr>
    </w:p>
    <w:p w14:paraId="7C844F19" w14:textId="77777777" w:rsidR="00000000" w:rsidRDefault="001C3AAC">
      <w:pPr>
        <w:pStyle w:val="a"/>
        <w:rPr>
          <w:rFonts w:hint="cs"/>
          <w:rtl/>
        </w:rPr>
      </w:pPr>
      <w:r>
        <w:rPr>
          <w:rFonts w:hint="cs"/>
          <w:rtl/>
        </w:rPr>
        <w:t xml:space="preserve">אני אחזור על זה. </w:t>
      </w:r>
    </w:p>
    <w:p w14:paraId="7ADB61F2" w14:textId="77777777" w:rsidR="00000000" w:rsidRDefault="001C3AAC">
      <w:pPr>
        <w:pStyle w:val="a"/>
        <w:rPr>
          <w:rFonts w:hint="cs"/>
          <w:rtl/>
        </w:rPr>
      </w:pPr>
    </w:p>
    <w:p w14:paraId="4D498875" w14:textId="77777777" w:rsidR="00000000" w:rsidRDefault="001C3AAC">
      <w:pPr>
        <w:pStyle w:val="ac"/>
        <w:rPr>
          <w:rtl/>
        </w:rPr>
      </w:pPr>
      <w:r>
        <w:rPr>
          <w:rFonts w:hint="eastAsia"/>
          <w:rtl/>
        </w:rPr>
        <w:t>שר</w:t>
      </w:r>
      <w:r>
        <w:rPr>
          <w:rtl/>
        </w:rPr>
        <w:t xml:space="preserve"> המשפטים יוסף לפיד:</w:t>
      </w:r>
    </w:p>
    <w:p w14:paraId="1904E0F9" w14:textId="77777777" w:rsidR="00000000" w:rsidRDefault="001C3AAC">
      <w:pPr>
        <w:pStyle w:val="a"/>
        <w:rPr>
          <w:rFonts w:hint="cs"/>
          <w:rtl/>
        </w:rPr>
      </w:pPr>
    </w:p>
    <w:p w14:paraId="6B377C95" w14:textId="77777777" w:rsidR="00000000" w:rsidRDefault="001C3AAC">
      <w:pPr>
        <w:pStyle w:val="a"/>
        <w:rPr>
          <w:rFonts w:hint="cs"/>
          <w:rtl/>
        </w:rPr>
      </w:pPr>
      <w:r>
        <w:rPr>
          <w:rFonts w:hint="cs"/>
          <w:rtl/>
        </w:rPr>
        <w:t xml:space="preserve">יושב-ראש הכנסת, חבר סיעתך, בא לוועדת הכספים וביקש זאת. </w:t>
      </w:r>
    </w:p>
    <w:p w14:paraId="4AB34EF3" w14:textId="77777777" w:rsidR="00000000" w:rsidRDefault="001C3AAC">
      <w:pPr>
        <w:pStyle w:val="a"/>
        <w:rPr>
          <w:rFonts w:hint="cs"/>
          <w:rtl/>
        </w:rPr>
      </w:pPr>
    </w:p>
    <w:p w14:paraId="5BE88CA1" w14:textId="77777777" w:rsidR="00000000" w:rsidRDefault="001C3AAC">
      <w:pPr>
        <w:pStyle w:val="ac"/>
        <w:rPr>
          <w:rtl/>
        </w:rPr>
      </w:pPr>
      <w:r>
        <w:rPr>
          <w:rFonts w:hint="eastAsia"/>
          <w:rtl/>
        </w:rPr>
        <w:t>אורי</w:t>
      </w:r>
      <w:r>
        <w:rPr>
          <w:rtl/>
        </w:rPr>
        <w:t xml:space="preserve"> יהודה אריאל (האיחוד הלאומי -</w:t>
      </w:r>
      <w:r>
        <w:rPr>
          <w:rtl/>
        </w:rPr>
        <w:t xml:space="preserve"> ישראל ביתנו):</w:t>
      </w:r>
    </w:p>
    <w:p w14:paraId="0367D9DA" w14:textId="77777777" w:rsidR="00000000" w:rsidRDefault="001C3AAC">
      <w:pPr>
        <w:pStyle w:val="a"/>
        <w:rPr>
          <w:rFonts w:hint="cs"/>
          <w:rtl/>
        </w:rPr>
      </w:pPr>
    </w:p>
    <w:p w14:paraId="421D401C" w14:textId="77777777" w:rsidR="00000000" w:rsidRDefault="001C3AAC">
      <w:pPr>
        <w:pStyle w:val="a"/>
        <w:rPr>
          <w:rFonts w:hint="cs"/>
          <w:rtl/>
        </w:rPr>
      </w:pPr>
      <w:r>
        <w:rPr>
          <w:rFonts w:hint="cs"/>
          <w:rtl/>
        </w:rPr>
        <w:t xml:space="preserve">זה לא עושה את זה יותר כשר. </w:t>
      </w:r>
    </w:p>
    <w:p w14:paraId="773149AF" w14:textId="77777777" w:rsidR="00000000" w:rsidRDefault="001C3AAC">
      <w:pPr>
        <w:pStyle w:val="a"/>
        <w:rPr>
          <w:rFonts w:hint="cs"/>
          <w:rtl/>
        </w:rPr>
      </w:pPr>
    </w:p>
    <w:p w14:paraId="38E4C4C6" w14:textId="77777777" w:rsidR="00000000" w:rsidRDefault="001C3AAC">
      <w:pPr>
        <w:pStyle w:val="ad"/>
        <w:rPr>
          <w:rtl/>
        </w:rPr>
      </w:pPr>
      <w:r>
        <w:rPr>
          <w:rtl/>
        </w:rPr>
        <w:t>היו"ר יולי-יואל אדלשטיין:</w:t>
      </w:r>
    </w:p>
    <w:p w14:paraId="3B5D9FB2" w14:textId="77777777" w:rsidR="00000000" w:rsidRDefault="001C3AAC">
      <w:pPr>
        <w:pStyle w:val="a"/>
        <w:rPr>
          <w:rtl/>
        </w:rPr>
      </w:pPr>
    </w:p>
    <w:p w14:paraId="11C4393F" w14:textId="77777777" w:rsidR="00000000" w:rsidRDefault="001C3AAC">
      <w:pPr>
        <w:pStyle w:val="a"/>
        <w:rPr>
          <w:rFonts w:hint="cs"/>
          <w:rtl/>
        </w:rPr>
      </w:pPr>
      <w:r>
        <w:rPr>
          <w:rFonts w:hint="cs"/>
          <w:rtl/>
        </w:rPr>
        <w:t xml:space="preserve">חברי הבית, אני מזכיר לכם שהנושא שדיבר עליו מיכאל איתן כבר עבר בסדר-היום. </w:t>
      </w:r>
    </w:p>
    <w:p w14:paraId="2FD4E79A" w14:textId="77777777" w:rsidR="00000000" w:rsidRDefault="001C3AAC">
      <w:pPr>
        <w:pStyle w:val="a"/>
        <w:rPr>
          <w:rFonts w:hint="cs"/>
          <w:rtl/>
        </w:rPr>
      </w:pPr>
    </w:p>
    <w:p w14:paraId="15C5BDE3" w14:textId="77777777" w:rsidR="00000000" w:rsidRDefault="001C3AAC">
      <w:pPr>
        <w:pStyle w:val="a"/>
        <w:rPr>
          <w:rFonts w:hint="cs"/>
          <w:rtl/>
        </w:rPr>
      </w:pPr>
      <w:r>
        <w:rPr>
          <w:rFonts w:hint="cs"/>
          <w:rtl/>
        </w:rPr>
        <w:t>הצעת חוק שירות נתוני אשראי (תיקון מס' 2) (דחיית תחילה), התשס"ג-2003, קריאה ראשונה - עבור להצעה כפי שהוצגה על-</w:t>
      </w:r>
      <w:r>
        <w:rPr>
          <w:rFonts w:hint="cs"/>
          <w:rtl/>
        </w:rPr>
        <w:t xml:space="preserve">ידי שר המשפטים. מי בעד? מי נגד? ההצבעה החלה. נא להצביע. </w:t>
      </w:r>
    </w:p>
    <w:p w14:paraId="5E12771E" w14:textId="77777777" w:rsidR="00000000" w:rsidRDefault="001C3AAC">
      <w:pPr>
        <w:pStyle w:val="a7"/>
        <w:bidi/>
        <w:rPr>
          <w:rtl/>
        </w:rPr>
      </w:pPr>
      <w:r>
        <w:rPr>
          <w:rtl/>
        </w:rPr>
        <w:br w:type="page"/>
      </w:r>
    </w:p>
    <w:p w14:paraId="0570A8F2" w14:textId="77777777" w:rsidR="00000000" w:rsidRDefault="001C3AAC">
      <w:pPr>
        <w:pStyle w:val="a7"/>
        <w:bidi/>
        <w:rPr>
          <w:rFonts w:hint="cs"/>
          <w:rtl/>
        </w:rPr>
      </w:pPr>
      <w:r>
        <w:rPr>
          <w:rFonts w:hint="cs"/>
          <w:rtl/>
        </w:rPr>
        <w:t>הצבעה מס' 8</w:t>
      </w:r>
    </w:p>
    <w:p w14:paraId="4E0E06BB" w14:textId="77777777" w:rsidR="00000000" w:rsidRDefault="001C3AAC">
      <w:pPr>
        <w:pStyle w:val="a"/>
        <w:rPr>
          <w:rFonts w:hint="cs"/>
          <w:b/>
          <w:bCs/>
          <w:rtl/>
        </w:rPr>
      </w:pPr>
    </w:p>
    <w:p w14:paraId="0B252454" w14:textId="77777777" w:rsidR="00000000" w:rsidRDefault="001C3AAC">
      <w:pPr>
        <w:pStyle w:val="a8"/>
        <w:bidi/>
        <w:rPr>
          <w:rFonts w:hint="cs"/>
          <w:rtl/>
        </w:rPr>
      </w:pPr>
      <w:r>
        <w:rPr>
          <w:rFonts w:hint="cs"/>
          <w:rtl/>
        </w:rPr>
        <w:t xml:space="preserve">בעד ההצעה להעביר את הצעת החוק לוועדה </w:t>
      </w:r>
      <w:r>
        <w:rPr>
          <w:rtl/>
        </w:rPr>
        <w:t>–</w:t>
      </w:r>
      <w:r>
        <w:rPr>
          <w:rFonts w:hint="cs"/>
          <w:rtl/>
        </w:rPr>
        <w:t xml:space="preserve"> 13</w:t>
      </w:r>
    </w:p>
    <w:p w14:paraId="2AEF6FAD" w14:textId="77777777" w:rsidR="00000000" w:rsidRDefault="001C3AAC">
      <w:pPr>
        <w:pStyle w:val="a8"/>
        <w:bidi/>
        <w:rPr>
          <w:rFonts w:hint="cs"/>
          <w:rtl/>
        </w:rPr>
      </w:pPr>
      <w:r>
        <w:rPr>
          <w:rFonts w:hint="cs"/>
          <w:rtl/>
        </w:rPr>
        <w:t xml:space="preserve">נגד </w:t>
      </w:r>
      <w:r>
        <w:rPr>
          <w:rtl/>
        </w:rPr>
        <w:t>–</w:t>
      </w:r>
      <w:r>
        <w:rPr>
          <w:rFonts w:hint="cs"/>
          <w:rtl/>
        </w:rPr>
        <w:t xml:space="preserve"> אין</w:t>
      </w:r>
    </w:p>
    <w:p w14:paraId="3E9C0C6D" w14:textId="77777777" w:rsidR="00000000" w:rsidRDefault="001C3AAC">
      <w:pPr>
        <w:pStyle w:val="a8"/>
        <w:bidi/>
        <w:rPr>
          <w:rFonts w:hint="cs"/>
          <w:rtl/>
        </w:rPr>
      </w:pPr>
      <w:r>
        <w:rPr>
          <w:rFonts w:hint="cs"/>
          <w:rtl/>
        </w:rPr>
        <w:t xml:space="preserve">נמנעים </w:t>
      </w:r>
      <w:r>
        <w:rPr>
          <w:rtl/>
        </w:rPr>
        <w:t>–</w:t>
      </w:r>
      <w:r>
        <w:rPr>
          <w:rFonts w:hint="cs"/>
          <w:rtl/>
        </w:rPr>
        <w:t xml:space="preserve"> אין </w:t>
      </w:r>
    </w:p>
    <w:p w14:paraId="03957D81" w14:textId="77777777" w:rsidR="00000000" w:rsidRDefault="001C3AAC">
      <w:pPr>
        <w:pStyle w:val="a9"/>
        <w:bidi/>
        <w:rPr>
          <w:rFonts w:hint="cs"/>
          <w:rtl/>
        </w:rPr>
      </w:pPr>
      <w:r>
        <w:rPr>
          <w:rFonts w:hint="cs"/>
          <w:rtl/>
        </w:rPr>
        <w:t>ההצעה להעביר את הצעת חוק שירות נתוני אשראי (תיקון מס' 2) (דחיית תחילה), התשס"ג-2003, לוועדה המשותפת לוועדת הכלכלה ולוו</w:t>
      </w:r>
      <w:r>
        <w:rPr>
          <w:rFonts w:hint="cs"/>
          <w:rtl/>
        </w:rPr>
        <w:t xml:space="preserve">עדת החוקה, חוק ומשפט נתקבלה. </w:t>
      </w:r>
    </w:p>
    <w:p w14:paraId="18FC716B" w14:textId="77777777" w:rsidR="00000000" w:rsidRDefault="001C3AAC">
      <w:pPr>
        <w:pStyle w:val="a"/>
        <w:rPr>
          <w:rFonts w:hint="cs"/>
          <w:rtl/>
        </w:rPr>
      </w:pPr>
    </w:p>
    <w:p w14:paraId="2797C826" w14:textId="77777777" w:rsidR="00000000" w:rsidRDefault="001C3AAC">
      <w:pPr>
        <w:pStyle w:val="ad"/>
        <w:rPr>
          <w:rtl/>
        </w:rPr>
      </w:pPr>
      <w:r>
        <w:rPr>
          <w:rtl/>
        </w:rPr>
        <w:t>היו"ר יולי-יואל אדלשטיין:</w:t>
      </w:r>
    </w:p>
    <w:p w14:paraId="04E62F14" w14:textId="77777777" w:rsidR="00000000" w:rsidRDefault="001C3AAC">
      <w:pPr>
        <w:pStyle w:val="a"/>
        <w:rPr>
          <w:rtl/>
        </w:rPr>
      </w:pPr>
    </w:p>
    <w:p w14:paraId="0DA8BA81" w14:textId="77777777" w:rsidR="00000000" w:rsidRDefault="001C3AAC">
      <w:pPr>
        <w:pStyle w:val="a"/>
        <w:rPr>
          <w:rFonts w:hint="cs"/>
          <w:rtl/>
        </w:rPr>
      </w:pPr>
      <w:r>
        <w:rPr>
          <w:rFonts w:hint="cs"/>
          <w:rtl/>
        </w:rPr>
        <w:t xml:space="preserve">בעד </w:t>
      </w:r>
      <w:r>
        <w:rPr>
          <w:rtl/>
        </w:rPr>
        <w:t>–</w:t>
      </w:r>
      <w:r>
        <w:rPr>
          <w:rFonts w:hint="cs"/>
          <w:rtl/>
        </w:rPr>
        <w:t xml:space="preserve"> 13, אין מתנגדים או נמנעים. הצעת החוק שירות נתוני אשראי  (תיקון מס' 2) (דחיית תחילה) תידון בוועדה המשותפת של ועדת הכלכלה וועדת החוקה, חוק ומשפט, כפי שהוצגה כאן במליאת הכנסת. תודה רבה. </w:t>
      </w:r>
    </w:p>
    <w:p w14:paraId="1D07AF19" w14:textId="77777777" w:rsidR="00000000" w:rsidRDefault="001C3AAC">
      <w:pPr>
        <w:pStyle w:val="a"/>
        <w:rPr>
          <w:rFonts w:hint="cs"/>
          <w:rtl/>
        </w:rPr>
      </w:pPr>
    </w:p>
    <w:p w14:paraId="4AD50974" w14:textId="77777777" w:rsidR="00000000" w:rsidRDefault="001C3AAC">
      <w:pPr>
        <w:pStyle w:val="ac"/>
        <w:rPr>
          <w:rtl/>
        </w:rPr>
      </w:pPr>
      <w:r>
        <w:rPr>
          <w:rFonts w:hint="eastAsia"/>
          <w:rtl/>
        </w:rPr>
        <w:t>מיכאל</w:t>
      </w:r>
      <w:r>
        <w:rPr>
          <w:rtl/>
        </w:rPr>
        <w:t xml:space="preserve"> א</w:t>
      </w:r>
      <w:r>
        <w:rPr>
          <w:rtl/>
        </w:rPr>
        <w:t>יתן (הליכוד):</w:t>
      </w:r>
    </w:p>
    <w:p w14:paraId="69D889E5" w14:textId="77777777" w:rsidR="00000000" w:rsidRDefault="001C3AAC">
      <w:pPr>
        <w:pStyle w:val="a"/>
        <w:rPr>
          <w:rFonts w:hint="cs"/>
          <w:rtl/>
        </w:rPr>
      </w:pPr>
    </w:p>
    <w:p w14:paraId="332EFF77" w14:textId="77777777" w:rsidR="00000000" w:rsidRDefault="001C3AAC">
      <w:pPr>
        <w:pStyle w:val="a"/>
        <w:rPr>
          <w:rFonts w:hint="cs"/>
          <w:rtl/>
        </w:rPr>
      </w:pPr>
      <w:r>
        <w:rPr>
          <w:rFonts w:hint="cs"/>
          <w:rtl/>
        </w:rPr>
        <w:t xml:space="preserve">חשב הכנסת קובע 4 מיליוני שקלים. ועדת הכספים תחליט מה יהיו העלויות. כל שנה יעלו את זה, כולכם יודעים את זה. </w:t>
      </w:r>
    </w:p>
    <w:p w14:paraId="2D0B59F0" w14:textId="77777777" w:rsidR="00000000" w:rsidRDefault="001C3AAC">
      <w:pPr>
        <w:pStyle w:val="a"/>
        <w:rPr>
          <w:rFonts w:hint="cs"/>
          <w:rtl/>
        </w:rPr>
      </w:pPr>
    </w:p>
    <w:p w14:paraId="278620A2" w14:textId="77777777" w:rsidR="00000000" w:rsidRDefault="001C3AAC">
      <w:pPr>
        <w:pStyle w:val="Subject"/>
        <w:rPr>
          <w:rtl/>
        </w:rPr>
      </w:pPr>
    </w:p>
    <w:p w14:paraId="5F9EB586" w14:textId="77777777" w:rsidR="00000000" w:rsidRDefault="001C3AAC">
      <w:pPr>
        <w:pStyle w:val="Subject"/>
        <w:rPr>
          <w:rFonts w:hint="cs"/>
          <w:rtl/>
        </w:rPr>
      </w:pPr>
      <w:bookmarkStart w:id="613" w:name="_Toc46720157"/>
      <w:bookmarkStart w:id="614" w:name="_Toc50257140"/>
      <w:r>
        <w:rPr>
          <w:rFonts w:hint="cs"/>
          <w:rtl/>
        </w:rPr>
        <w:t>הצעת חוק לתיקון פקודת בתי-הסוהר (מס' 24), התשס"ג-‏2003</w:t>
      </w:r>
      <w:bookmarkEnd w:id="613"/>
      <w:bookmarkEnd w:id="614"/>
    </w:p>
    <w:p w14:paraId="66A6CB3D" w14:textId="77777777" w:rsidR="00000000" w:rsidRDefault="001C3AAC">
      <w:pPr>
        <w:pStyle w:val="a"/>
        <w:rPr>
          <w:rFonts w:hint="cs"/>
          <w:rtl/>
        </w:rPr>
      </w:pPr>
      <w:r>
        <w:rPr>
          <w:rtl/>
        </w:rPr>
        <w:t xml:space="preserve">[רשומות (הצעות חוק, חוב' </w:t>
      </w:r>
      <w:r>
        <w:rPr>
          <w:rFonts w:hint="cs"/>
          <w:rtl/>
        </w:rPr>
        <w:t>מ/37</w:t>
      </w:r>
      <w:r>
        <w:rPr>
          <w:rtl/>
        </w:rPr>
        <w:t>)</w:t>
      </w:r>
      <w:r>
        <w:rPr>
          <w:rFonts w:hint="cs"/>
          <w:rtl/>
        </w:rPr>
        <w:t>.</w:t>
      </w:r>
      <w:r>
        <w:rPr>
          <w:rtl/>
        </w:rPr>
        <w:t>]</w:t>
      </w:r>
    </w:p>
    <w:p w14:paraId="27CFE324" w14:textId="77777777" w:rsidR="00000000" w:rsidRDefault="001C3AAC">
      <w:pPr>
        <w:pStyle w:val="SubjectSub"/>
        <w:rPr>
          <w:rFonts w:hint="cs"/>
          <w:rtl/>
        </w:rPr>
      </w:pPr>
      <w:r>
        <w:rPr>
          <w:rFonts w:hint="cs"/>
          <w:rtl/>
        </w:rPr>
        <w:t>(קריאה ראשונה)</w:t>
      </w:r>
    </w:p>
    <w:p w14:paraId="6D4998D8" w14:textId="77777777" w:rsidR="00000000" w:rsidRDefault="001C3AAC">
      <w:pPr>
        <w:pStyle w:val="ad"/>
        <w:rPr>
          <w:rFonts w:hint="cs"/>
          <w:rtl/>
        </w:rPr>
      </w:pPr>
    </w:p>
    <w:p w14:paraId="3B797C39" w14:textId="77777777" w:rsidR="00000000" w:rsidRDefault="001C3AAC">
      <w:pPr>
        <w:pStyle w:val="ad"/>
        <w:rPr>
          <w:rtl/>
        </w:rPr>
      </w:pPr>
      <w:r>
        <w:rPr>
          <w:rtl/>
        </w:rPr>
        <w:t>היו"ר יולי-יואל אדלשטיין:</w:t>
      </w:r>
    </w:p>
    <w:p w14:paraId="3E9F63F5" w14:textId="77777777" w:rsidR="00000000" w:rsidRDefault="001C3AAC">
      <w:pPr>
        <w:pStyle w:val="a"/>
        <w:rPr>
          <w:rFonts w:hint="cs"/>
          <w:rtl/>
        </w:rPr>
      </w:pPr>
    </w:p>
    <w:p w14:paraId="03CA9243" w14:textId="77777777" w:rsidR="00000000" w:rsidRDefault="001C3AAC">
      <w:pPr>
        <w:pStyle w:val="a"/>
        <w:rPr>
          <w:rFonts w:hint="cs"/>
          <w:rtl/>
        </w:rPr>
      </w:pPr>
      <w:r>
        <w:rPr>
          <w:rFonts w:hint="cs"/>
          <w:rtl/>
        </w:rPr>
        <w:t>ח</w:t>
      </w:r>
      <w:r>
        <w:rPr>
          <w:rFonts w:hint="cs"/>
          <w:rtl/>
        </w:rPr>
        <w:t xml:space="preserve">ברי הבית, אנחנו נעבור לנושא שהוא מספר 7 בסדר-היום: הצעת חוק לתיקון פקודת בתי- הסוהר (מס' 24), התשס"ג-2003, קריאה ראשונה. השר לביטחון פנים שוב אתנו, ואנחנו שמחים מאוד על כך ומבקשים ממנו להציג לפנינו את הצעת החוק. </w:t>
      </w:r>
    </w:p>
    <w:p w14:paraId="0D59C92B" w14:textId="77777777" w:rsidR="00000000" w:rsidRDefault="001C3AAC">
      <w:pPr>
        <w:pStyle w:val="a"/>
        <w:rPr>
          <w:rFonts w:hint="cs"/>
          <w:rtl/>
        </w:rPr>
      </w:pPr>
    </w:p>
    <w:p w14:paraId="48872C45" w14:textId="77777777" w:rsidR="00000000" w:rsidRDefault="001C3AAC">
      <w:pPr>
        <w:pStyle w:val="Speaker"/>
        <w:rPr>
          <w:rtl/>
        </w:rPr>
      </w:pPr>
      <w:bookmarkStart w:id="615" w:name="FS000000467T21_07_2003_23_09_22"/>
      <w:bookmarkStart w:id="616" w:name="_Toc46720158"/>
      <w:bookmarkStart w:id="617" w:name="_Toc50257141"/>
      <w:bookmarkEnd w:id="615"/>
      <w:r>
        <w:rPr>
          <w:rFonts w:hint="eastAsia"/>
          <w:rtl/>
        </w:rPr>
        <w:t>השר</w:t>
      </w:r>
      <w:r>
        <w:rPr>
          <w:rtl/>
        </w:rPr>
        <w:t xml:space="preserve"> לביטחון פנים צחי הנגבי:</w:t>
      </w:r>
      <w:bookmarkEnd w:id="616"/>
      <w:bookmarkEnd w:id="617"/>
    </w:p>
    <w:p w14:paraId="04BA2F02" w14:textId="77777777" w:rsidR="00000000" w:rsidRDefault="001C3AAC">
      <w:pPr>
        <w:pStyle w:val="a"/>
        <w:rPr>
          <w:rFonts w:hint="cs"/>
          <w:rtl/>
        </w:rPr>
      </w:pPr>
    </w:p>
    <w:p w14:paraId="75AA0E54" w14:textId="77777777" w:rsidR="00000000" w:rsidRDefault="001C3AAC">
      <w:pPr>
        <w:pStyle w:val="a"/>
        <w:rPr>
          <w:rFonts w:hint="cs"/>
          <w:rtl/>
        </w:rPr>
      </w:pPr>
      <w:r>
        <w:rPr>
          <w:rFonts w:hint="cs"/>
          <w:rtl/>
        </w:rPr>
        <w:t>אדוני היושב-ר</w:t>
      </w:r>
      <w:r>
        <w:rPr>
          <w:rFonts w:hint="cs"/>
          <w:rtl/>
        </w:rPr>
        <w:t>אש, הצעת החוק</w:t>
      </w:r>
      <w:r>
        <w:rPr>
          <w:rtl/>
        </w:rPr>
        <w:t xml:space="preserve"> </w:t>
      </w:r>
      <w:r>
        <w:rPr>
          <w:rFonts w:hint="cs"/>
          <w:rtl/>
        </w:rPr>
        <w:t xml:space="preserve">המונחת בפנינו עניינה הגבלת זכות ההתארגנות של סוהרים. היא אוסרת על ציבור הסוהרים בשירות בתי-הסוהר ליטול חלק בפעילות להקמה, לקיום או לניהול של ארגון סוהרים. זאת, בדומה למצב הנוהג בפקודת המשטרה לגבי המשרתים בחיל המשטרה, או למצב הנוהג בחוק שירות </w:t>
      </w:r>
      <w:r>
        <w:rPr>
          <w:rFonts w:hint="cs"/>
          <w:rtl/>
        </w:rPr>
        <w:t xml:space="preserve">הביטחון הכללי לגבי עובדים בגוף זה, וכן למצב הנוהג לגבי משרתי הקבע בצה"ל. </w:t>
      </w:r>
    </w:p>
    <w:p w14:paraId="17F4ABF9" w14:textId="77777777" w:rsidR="00000000" w:rsidRDefault="001C3AAC">
      <w:pPr>
        <w:pStyle w:val="a"/>
        <w:rPr>
          <w:rFonts w:hint="cs"/>
          <w:rtl/>
        </w:rPr>
      </w:pPr>
    </w:p>
    <w:p w14:paraId="207621E3" w14:textId="77777777" w:rsidR="00000000" w:rsidRDefault="001C3AAC">
      <w:pPr>
        <w:pStyle w:val="a"/>
        <w:rPr>
          <w:rFonts w:hint="cs"/>
          <w:rtl/>
        </w:rPr>
      </w:pPr>
      <w:r>
        <w:rPr>
          <w:rFonts w:hint="cs"/>
          <w:rtl/>
        </w:rPr>
        <w:t xml:space="preserve">למעשה, הנושא כבר מוסדר כמובן זה שנים, אין פה שום דבר חדש בהיבט המהותי. הוא מוסדר בהוראות פנימיות של שירות בתי-הסוהר. מצאנו לנכון שהנושא יוסדר, כראוי לחשיבותו, גם בחקיקה ראשית. </w:t>
      </w:r>
    </w:p>
    <w:p w14:paraId="6EFEBE4E" w14:textId="77777777" w:rsidR="00000000" w:rsidRDefault="001C3AAC">
      <w:pPr>
        <w:pStyle w:val="a"/>
        <w:rPr>
          <w:rFonts w:hint="cs"/>
          <w:rtl/>
        </w:rPr>
      </w:pPr>
    </w:p>
    <w:p w14:paraId="3DD7A30F" w14:textId="77777777" w:rsidR="00000000" w:rsidRDefault="001C3AAC">
      <w:pPr>
        <w:pStyle w:val="ac"/>
        <w:rPr>
          <w:rtl/>
        </w:rPr>
      </w:pPr>
      <w:r>
        <w:rPr>
          <w:rFonts w:hint="eastAsia"/>
          <w:rtl/>
        </w:rPr>
        <w:t>זהב</w:t>
      </w:r>
      <w:r>
        <w:rPr>
          <w:rFonts w:hint="eastAsia"/>
          <w:rtl/>
        </w:rPr>
        <w:t>ה</w:t>
      </w:r>
      <w:r>
        <w:rPr>
          <w:rtl/>
        </w:rPr>
        <w:t xml:space="preserve"> גלאון (מרצ):</w:t>
      </w:r>
    </w:p>
    <w:p w14:paraId="14973F82" w14:textId="77777777" w:rsidR="00000000" w:rsidRDefault="001C3AAC">
      <w:pPr>
        <w:pStyle w:val="a"/>
        <w:rPr>
          <w:rFonts w:hint="cs"/>
          <w:rtl/>
        </w:rPr>
      </w:pPr>
    </w:p>
    <w:p w14:paraId="096C1587" w14:textId="77777777" w:rsidR="00000000" w:rsidRDefault="001C3AAC">
      <w:pPr>
        <w:pStyle w:val="a"/>
        <w:rPr>
          <w:rFonts w:hint="cs"/>
          <w:rtl/>
        </w:rPr>
      </w:pPr>
      <w:r>
        <w:rPr>
          <w:rFonts w:hint="cs"/>
          <w:rtl/>
        </w:rPr>
        <w:t xml:space="preserve">למה אתם מונעים את זכות השביתה? אני לא מבינה. אתה, השר, היית צריך לבוא ולומר, שמה שהוכרע במשטרה, בדומה לצה"ל, הוא מעוות ולא נכון. </w:t>
      </w:r>
    </w:p>
    <w:p w14:paraId="12829178" w14:textId="77777777" w:rsidR="00000000" w:rsidRDefault="001C3AAC">
      <w:pPr>
        <w:pStyle w:val="a"/>
        <w:rPr>
          <w:rFonts w:hint="cs"/>
          <w:rtl/>
        </w:rPr>
      </w:pPr>
    </w:p>
    <w:p w14:paraId="36136FA0" w14:textId="77777777" w:rsidR="00000000" w:rsidRDefault="001C3AAC">
      <w:pPr>
        <w:pStyle w:val="ac"/>
        <w:rPr>
          <w:rtl/>
        </w:rPr>
      </w:pPr>
      <w:r>
        <w:rPr>
          <w:rFonts w:hint="eastAsia"/>
          <w:rtl/>
        </w:rPr>
        <w:t>זאב</w:t>
      </w:r>
      <w:r>
        <w:rPr>
          <w:rtl/>
        </w:rPr>
        <w:t xml:space="preserve"> בוים (הליכוד):</w:t>
      </w:r>
    </w:p>
    <w:p w14:paraId="22AE2E75" w14:textId="77777777" w:rsidR="00000000" w:rsidRDefault="001C3AAC">
      <w:pPr>
        <w:pStyle w:val="a"/>
        <w:rPr>
          <w:rFonts w:hint="cs"/>
          <w:rtl/>
        </w:rPr>
      </w:pPr>
    </w:p>
    <w:p w14:paraId="0F391679" w14:textId="77777777" w:rsidR="00000000" w:rsidRDefault="001C3AAC">
      <w:pPr>
        <w:pStyle w:val="a"/>
        <w:rPr>
          <w:rFonts w:hint="cs"/>
          <w:rtl/>
        </w:rPr>
      </w:pPr>
      <w:r>
        <w:rPr>
          <w:rFonts w:hint="cs"/>
          <w:rtl/>
        </w:rPr>
        <w:t xml:space="preserve">חכי רגע. </w:t>
      </w:r>
    </w:p>
    <w:p w14:paraId="1C1FDCE0" w14:textId="77777777" w:rsidR="00000000" w:rsidRDefault="001C3AAC">
      <w:pPr>
        <w:pStyle w:val="a"/>
        <w:rPr>
          <w:rFonts w:hint="cs"/>
          <w:rtl/>
        </w:rPr>
      </w:pPr>
    </w:p>
    <w:p w14:paraId="0D694AB4" w14:textId="77777777" w:rsidR="00000000" w:rsidRDefault="001C3AAC">
      <w:pPr>
        <w:pStyle w:val="ac"/>
        <w:rPr>
          <w:rtl/>
        </w:rPr>
      </w:pPr>
      <w:r>
        <w:rPr>
          <w:rFonts w:hint="eastAsia"/>
          <w:rtl/>
        </w:rPr>
        <w:t>זהבה</w:t>
      </w:r>
      <w:r>
        <w:rPr>
          <w:rtl/>
        </w:rPr>
        <w:t xml:space="preserve"> גלאון (מרצ):</w:t>
      </w:r>
    </w:p>
    <w:p w14:paraId="1B63A041" w14:textId="77777777" w:rsidR="00000000" w:rsidRDefault="001C3AAC">
      <w:pPr>
        <w:pStyle w:val="a"/>
        <w:rPr>
          <w:rFonts w:hint="cs"/>
          <w:rtl/>
        </w:rPr>
      </w:pPr>
    </w:p>
    <w:p w14:paraId="58078E51" w14:textId="77777777" w:rsidR="00000000" w:rsidRDefault="001C3AAC">
      <w:pPr>
        <w:pStyle w:val="a"/>
        <w:rPr>
          <w:rFonts w:hint="cs"/>
          <w:rtl/>
        </w:rPr>
      </w:pPr>
      <w:r>
        <w:rPr>
          <w:rFonts w:hint="cs"/>
          <w:rtl/>
        </w:rPr>
        <w:t>- - -</w:t>
      </w:r>
    </w:p>
    <w:p w14:paraId="34EB95D0" w14:textId="77777777" w:rsidR="00000000" w:rsidRDefault="001C3AAC">
      <w:pPr>
        <w:pStyle w:val="a"/>
        <w:rPr>
          <w:rFonts w:hint="cs"/>
          <w:rtl/>
        </w:rPr>
      </w:pPr>
    </w:p>
    <w:p w14:paraId="4CDF24FA" w14:textId="77777777" w:rsidR="00000000" w:rsidRDefault="001C3AAC">
      <w:pPr>
        <w:pStyle w:val="ad"/>
        <w:rPr>
          <w:rtl/>
        </w:rPr>
      </w:pPr>
      <w:r>
        <w:rPr>
          <w:rtl/>
        </w:rPr>
        <w:t>היו"ר יולי-יואל אדלשטיין:</w:t>
      </w:r>
    </w:p>
    <w:p w14:paraId="279A718C" w14:textId="77777777" w:rsidR="00000000" w:rsidRDefault="001C3AAC">
      <w:pPr>
        <w:pStyle w:val="a"/>
        <w:rPr>
          <w:rtl/>
        </w:rPr>
      </w:pPr>
    </w:p>
    <w:p w14:paraId="6B02E2D2" w14:textId="77777777" w:rsidR="00000000" w:rsidRDefault="001C3AAC">
      <w:pPr>
        <w:pStyle w:val="a"/>
        <w:rPr>
          <w:rFonts w:hint="cs"/>
          <w:rtl/>
        </w:rPr>
      </w:pPr>
      <w:r>
        <w:rPr>
          <w:rFonts w:hint="cs"/>
          <w:rtl/>
        </w:rPr>
        <w:t>השאלה נשאלה, חברת הכנסת ג</w:t>
      </w:r>
      <w:r>
        <w:rPr>
          <w:rFonts w:hint="cs"/>
          <w:rtl/>
        </w:rPr>
        <w:t xml:space="preserve">לאון, תודה. </w:t>
      </w:r>
    </w:p>
    <w:p w14:paraId="68C47FC2" w14:textId="77777777" w:rsidR="00000000" w:rsidRDefault="001C3AAC">
      <w:pPr>
        <w:pStyle w:val="a"/>
        <w:rPr>
          <w:rFonts w:hint="cs"/>
          <w:rtl/>
        </w:rPr>
      </w:pPr>
    </w:p>
    <w:p w14:paraId="55661DDA" w14:textId="77777777" w:rsidR="00000000" w:rsidRDefault="001C3AAC">
      <w:pPr>
        <w:pStyle w:val="ac"/>
        <w:rPr>
          <w:rtl/>
        </w:rPr>
      </w:pPr>
      <w:r>
        <w:rPr>
          <w:rFonts w:hint="eastAsia"/>
          <w:rtl/>
        </w:rPr>
        <w:t>גדעון</w:t>
      </w:r>
      <w:r>
        <w:rPr>
          <w:rtl/>
        </w:rPr>
        <w:t xml:space="preserve"> סער (הליכוד):</w:t>
      </w:r>
    </w:p>
    <w:p w14:paraId="49940F02" w14:textId="77777777" w:rsidR="00000000" w:rsidRDefault="001C3AAC">
      <w:pPr>
        <w:pStyle w:val="a"/>
        <w:rPr>
          <w:rFonts w:hint="cs"/>
          <w:rtl/>
        </w:rPr>
      </w:pPr>
    </w:p>
    <w:p w14:paraId="50109F42" w14:textId="77777777" w:rsidR="00000000" w:rsidRDefault="001C3AAC">
      <w:pPr>
        <w:pStyle w:val="a"/>
        <w:rPr>
          <w:rFonts w:hint="cs"/>
          <w:rtl/>
        </w:rPr>
      </w:pPr>
      <w:r>
        <w:rPr>
          <w:rFonts w:hint="cs"/>
          <w:rtl/>
        </w:rPr>
        <w:t xml:space="preserve">סוף-סוף הגיע מישהו מהאופוזיציה. לא ייתכן שרק הקואליציה תעבוד פה בבית הזה. </w:t>
      </w:r>
    </w:p>
    <w:p w14:paraId="28BA9785" w14:textId="77777777" w:rsidR="00000000" w:rsidRDefault="001C3AAC">
      <w:pPr>
        <w:pStyle w:val="a"/>
        <w:rPr>
          <w:rFonts w:hint="cs"/>
          <w:rtl/>
        </w:rPr>
      </w:pPr>
    </w:p>
    <w:p w14:paraId="19539C6A" w14:textId="77777777" w:rsidR="00000000" w:rsidRDefault="001C3AAC">
      <w:pPr>
        <w:pStyle w:val="ad"/>
        <w:rPr>
          <w:rtl/>
        </w:rPr>
      </w:pPr>
      <w:r>
        <w:rPr>
          <w:rtl/>
        </w:rPr>
        <w:t>היו"ר יולי-יואל אדלשטיין:</w:t>
      </w:r>
    </w:p>
    <w:p w14:paraId="37A452D8" w14:textId="77777777" w:rsidR="00000000" w:rsidRDefault="001C3AAC">
      <w:pPr>
        <w:pStyle w:val="a"/>
        <w:rPr>
          <w:rtl/>
        </w:rPr>
      </w:pPr>
    </w:p>
    <w:p w14:paraId="360AF51F" w14:textId="77777777" w:rsidR="00000000" w:rsidRDefault="001C3AAC">
      <w:pPr>
        <w:pStyle w:val="a"/>
        <w:rPr>
          <w:rFonts w:hint="cs"/>
          <w:rtl/>
        </w:rPr>
      </w:pPr>
      <w:r>
        <w:rPr>
          <w:rFonts w:hint="cs"/>
          <w:rtl/>
        </w:rPr>
        <w:t>חבר הכנסת סער, הרי הקואליציה היתה כאן כל הזמן, אז עכשיו תתאפק, בבקשה. חברת הכנסת גלאון, הוא שמע את מה שאמרת. אם הוא יר</w:t>
      </w:r>
      <w:r>
        <w:rPr>
          <w:rFonts w:hint="cs"/>
          <w:rtl/>
        </w:rPr>
        <w:t xml:space="preserve">צה להשיב, אני בטוח שהוא ישיב. </w:t>
      </w:r>
    </w:p>
    <w:p w14:paraId="5D6A7922" w14:textId="77777777" w:rsidR="00000000" w:rsidRDefault="001C3AAC">
      <w:pPr>
        <w:pStyle w:val="a"/>
        <w:rPr>
          <w:rFonts w:hint="cs"/>
          <w:rtl/>
        </w:rPr>
      </w:pPr>
    </w:p>
    <w:p w14:paraId="58B5E325" w14:textId="77777777" w:rsidR="00000000" w:rsidRDefault="001C3AAC">
      <w:pPr>
        <w:pStyle w:val="SpeakerCon"/>
        <w:rPr>
          <w:rtl/>
        </w:rPr>
      </w:pPr>
      <w:bookmarkStart w:id="618" w:name="FS000000467T21_07_2003_23_13_21C"/>
      <w:bookmarkEnd w:id="618"/>
      <w:r>
        <w:rPr>
          <w:rtl/>
        </w:rPr>
        <w:t>השר לביטחון פנים צחי הנגבי:</w:t>
      </w:r>
    </w:p>
    <w:p w14:paraId="54D7DB75" w14:textId="77777777" w:rsidR="00000000" w:rsidRDefault="001C3AAC">
      <w:pPr>
        <w:pStyle w:val="a"/>
        <w:rPr>
          <w:rtl/>
        </w:rPr>
      </w:pPr>
    </w:p>
    <w:p w14:paraId="780AE93F" w14:textId="77777777" w:rsidR="00000000" w:rsidRDefault="001C3AAC">
      <w:pPr>
        <w:pStyle w:val="a"/>
        <w:rPr>
          <w:rFonts w:hint="cs"/>
          <w:rtl/>
        </w:rPr>
      </w:pPr>
      <w:r>
        <w:rPr>
          <w:rFonts w:hint="cs"/>
          <w:rtl/>
        </w:rPr>
        <w:t>גברתי, היתה לך אפשרות להירשם. אני לא מכיר נוהל כזה שיש קריאות ביניים בקצב של הכתבה בנאום להצגת חוק, עם כל הכבוד. אומנם השעה רק 23:00...</w:t>
      </w:r>
    </w:p>
    <w:p w14:paraId="55A31C9B" w14:textId="77777777" w:rsidR="00000000" w:rsidRDefault="001C3AAC">
      <w:pPr>
        <w:pStyle w:val="a"/>
        <w:rPr>
          <w:rFonts w:hint="cs"/>
          <w:rtl/>
        </w:rPr>
      </w:pPr>
    </w:p>
    <w:p w14:paraId="6D8D56EC" w14:textId="77777777" w:rsidR="00000000" w:rsidRDefault="001C3AAC">
      <w:pPr>
        <w:pStyle w:val="ac"/>
        <w:rPr>
          <w:rtl/>
        </w:rPr>
      </w:pPr>
      <w:r>
        <w:rPr>
          <w:rFonts w:hint="eastAsia"/>
          <w:rtl/>
        </w:rPr>
        <w:t>זהבה</w:t>
      </w:r>
      <w:r>
        <w:rPr>
          <w:rtl/>
        </w:rPr>
        <w:t xml:space="preserve"> גלאון (מרצ):</w:t>
      </w:r>
    </w:p>
    <w:p w14:paraId="624C9C29" w14:textId="77777777" w:rsidR="00000000" w:rsidRDefault="001C3AAC">
      <w:pPr>
        <w:pStyle w:val="a"/>
        <w:rPr>
          <w:rFonts w:hint="cs"/>
          <w:rtl/>
        </w:rPr>
      </w:pPr>
    </w:p>
    <w:p w14:paraId="300FB79F" w14:textId="77777777" w:rsidR="00000000" w:rsidRDefault="001C3AAC">
      <w:pPr>
        <w:pStyle w:val="a"/>
        <w:rPr>
          <w:rFonts w:hint="cs"/>
          <w:rtl/>
        </w:rPr>
      </w:pPr>
      <w:r>
        <w:rPr>
          <w:rFonts w:hint="cs"/>
          <w:rtl/>
        </w:rPr>
        <w:t xml:space="preserve">רק התחלנו. </w:t>
      </w:r>
    </w:p>
    <w:p w14:paraId="660429B9" w14:textId="77777777" w:rsidR="00000000" w:rsidRDefault="001C3AAC">
      <w:pPr>
        <w:pStyle w:val="a"/>
        <w:rPr>
          <w:rFonts w:hint="cs"/>
          <w:rtl/>
        </w:rPr>
      </w:pPr>
    </w:p>
    <w:p w14:paraId="48C18BAD" w14:textId="77777777" w:rsidR="00000000" w:rsidRDefault="001C3AAC">
      <w:pPr>
        <w:pStyle w:val="SpeakerCon"/>
        <w:rPr>
          <w:rtl/>
        </w:rPr>
      </w:pPr>
      <w:bookmarkStart w:id="619" w:name="FS000000467T21_07_2003_23_15_50C"/>
      <w:bookmarkEnd w:id="619"/>
      <w:r>
        <w:rPr>
          <w:rtl/>
        </w:rPr>
        <w:t>השר לביטחון פנים צחי הנגבי</w:t>
      </w:r>
      <w:r>
        <w:rPr>
          <w:rtl/>
        </w:rPr>
        <w:t>:</w:t>
      </w:r>
    </w:p>
    <w:p w14:paraId="44185426" w14:textId="77777777" w:rsidR="00000000" w:rsidRDefault="001C3AAC">
      <w:pPr>
        <w:pStyle w:val="a"/>
        <w:rPr>
          <w:rtl/>
        </w:rPr>
      </w:pPr>
    </w:p>
    <w:p w14:paraId="746109A6" w14:textId="77777777" w:rsidR="00000000" w:rsidRDefault="001C3AAC">
      <w:pPr>
        <w:pStyle w:val="a"/>
        <w:rPr>
          <w:rFonts w:hint="cs"/>
          <w:rtl/>
        </w:rPr>
      </w:pPr>
      <w:r>
        <w:rPr>
          <w:rFonts w:hint="cs"/>
          <w:rtl/>
        </w:rPr>
        <w:t>אני לא רוצה להיכנס פה אפילו לוויכוח על העניין הזה, ומי היה מעוניין שיהיו שביתות בצה"ל, בשב"כ ובמוסד או בשירות בתי-הסוהר, ומי לא היה מעוניין. אני מקווה שלא ניקלע פה לוויכוח פוליטי, אבל שירות בתי-הסוהר הוא מערכת ביטחונית לכל דבר ועניין.</w:t>
      </w:r>
    </w:p>
    <w:p w14:paraId="49BC08F6" w14:textId="77777777" w:rsidR="00000000" w:rsidRDefault="001C3AAC">
      <w:pPr>
        <w:pStyle w:val="a"/>
        <w:rPr>
          <w:rFonts w:hint="cs"/>
          <w:rtl/>
        </w:rPr>
      </w:pPr>
    </w:p>
    <w:p w14:paraId="4DB08F52" w14:textId="77777777" w:rsidR="00000000" w:rsidRDefault="001C3AAC">
      <w:pPr>
        <w:pStyle w:val="ac"/>
        <w:rPr>
          <w:rtl/>
        </w:rPr>
      </w:pPr>
      <w:r>
        <w:rPr>
          <w:rFonts w:hint="eastAsia"/>
          <w:rtl/>
        </w:rPr>
        <w:t>השר</w:t>
      </w:r>
      <w:r>
        <w:rPr>
          <w:rtl/>
        </w:rPr>
        <w:t xml:space="preserve"> גדעון עזרא:</w:t>
      </w:r>
    </w:p>
    <w:p w14:paraId="09772159" w14:textId="77777777" w:rsidR="00000000" w:rsidRDefault="001C3AAC">
      <w:pPr>
        <w:pStyle w:val="a"/>
        <w:rPr>
          <w:rFonts w:hint="cs"/>
          <w:rtl/>
        </w:rPr>
      </w:pPr>
    </w:p>
    <w:p w14:paraId="3A46FDAB" w14:textId="77777777" w:rsidR="00000000" w:rsidRDefault="001C3AAC">
      <w:pPr>
        <w:pStyle w:val="a"/>
        <w:rPr>
          <w:rFonts w:hint="cs"/>
          <w:rtl/>
        </w:rPr>
      </w:pPr>
      <w:r>
        <w:rPr>
          <w:rFonts w:hint="cs"/>
          <w:rtl/>
        </w:rPr>
        <w:t xml:space="preserve">אם יעשו שביתה, מה יקרה - - - </w:t>
      </w:r>
    </w:p>
    <w:p w14:paraId="507E54A6" w14:textId="77777777" w:rsidR="00000000" w:rsidRDefault="001C3AAC">
      <w:pPr>
        <w:pStyle w:val="a"/>
        <w:rPr>
          <w:rFonts w:hint="cs"/>
          <w:rtl/>
        </w:rPr>
      </w:pPr>
    </w:p>
    <w:p w14:paraId="198241BE" w14:textId="77777777" w:rsidR="00000000" w:rsidRDefault="001C3AAC">
      <w:pPr>
        <w:pStyle w:val="SpeakerCon"/>
        <w:rPr>
          <w:rtl/>
        </w:rPr>
      </w:pPr>
      <w:bookmarkStart w:id="620" w:name="FS000000467T21_07_2003_23_16_41C"/>
      <w:bookmarkEnd w:id="620"/>
      <w:r>
        <w:rPr>
          <w:rtl/>
        </w:rPr>
        <w:t>השר לביטחון פנים צחי הנגבי:</w:t>
      </w:r>
    </w:p>
    <w:p w14:paraId="3520DCE8" w14:textId="77777777" w:rsidR="00000000" w:rsidRDefault="001C3AAC">
      <w:pPr>
        <w:pStyle w:val="a"/>
        <w:rPr>
          <w:rtl/>
        </w:rPr>
      </w:pPr>
    </w:p>
    <w:p w14:paraId="48C783AD" w14:textId="77777777" w:rsidR="00000000" w:rsidRDefault="001C3AAC">
      <w:pPr>
        <w:pStyle w:val="a"/>
        <w:rPr>
          <w:rFonts w:hint="cs"/>
          <w:rtl/>
        </w:rPr>
      </w:pPr>
      <w:r>
        <w:rPr>
          <w:rFonts w:hint="cs"/>
          <w:rtl/>
        </w:rPr>
        <w:t>מה אכפת לה אם תהיה שביתה? בסך הכול יפסיקו הקלגסים לכבוש ברגל גסה.</w:t>
      </w:r>
    </w:p>
    <w:p w14:paraId="2913640F" w14:textId="77777777" w:rsidR="00000000" w:rsidRDefault="001C3AAC">
      <w:pPr>
        <w:pStyle w:val="a"/>
        <w:rPr>
          <w:rFonts w:hint="cs"/>
          <w:rtl/>
        </w:rPr>
      </w:pPr>
    </w:p>
    <w:p w14:paraId="67F24F9D" w14:textId="77777777" w:rsidR="00000000" w:rsidRDefault="001C3AAC">
      <w:pPr>
        <w:pStyle w:val="ac"/>
        <w:rPr>
          <w:rtl/>
        </w:rPr>
      </w:pPr>
      <w:r>
        <w:rPr>
          <w:rFonts w:hint="eastAsia"/>
          <w:rtl/>
        </w:rPr>
        <w:t>זהבה</w:t>
      </w:r>
      <w:r>
        <w:rPr>
          <w:rtl/>
        </w:rPr>
        <w:t xml:space="preserve"> גלאון (מרצ):</w:t>
      </w:r>
    </w:p>
    <w:p w14:paraId="55E534C4" w14:textId="77777777" w:rsidR="00000000" w:rsidRDefault="001C3AAC">
      <w:pPr>
        <w:pStyle w:val="a"/>
        <w:rPr>
          <w:rFonts w:hint="cs"/>
          <w:rtl/>
        </w:rPr>
      </w:pPr>
    </w:p>
    <w:p w14:paraId="55263146" w14:textId="77777777" w:rsidR="00000000" w:rsidRDefault="001C3AAC">
      <w:pPr>
        <w:pStyle w:val="a"/>
        <w:rPr>
          <w:rFonts w:hint="cs"/>
          <w:rtl/>
        </w:rPr>
      </w:pPr>
      <w:r>
        <w:rPr>
          <w:rFonts w:hint="cs"/>
          <w:rtl/>
        </w:rPr>
        <w:t xml:space="preserve">את זה אתה אמרת. אתה צריך להגן על השוטרים ועל הסוהרים. </w:t>
      </w:r>
    </w:p>
    <w:p w14:paraId="353D1DC0" w14:textId="77777777" w:rsidR="00000000" w:rsidRDefault="001C3AAC">
      <w:pPr>
        <w:pStyle w:val="a"/>
        <w:rPr>
          <w:rtl/>
        </w:rPr>
      </w:pPr>
    </w:p>
    <w:p w14:paraId="04AB27FE" w14:textId="77777777" w:rsidR="00000000" w:rsidRDefault="001C3AAC">
      <w:pPr>
        <w:pStyle w:val="ad"/>
        <w:rPr>
          <w:rtl/>
        </w:rPr>
      </w:pPr>
      <w:r>
        <w:rPr>
          <w:rtl/>
        </w:rPr>
        <w:t>היו"ר יולי-יואל אדלשטיין:</w:t>
      </w:r>
    </w:p>
    <w:p w14:paraId="3529FB90" w14:textId="77777777" w:rsidR="00000000" w:rsidRDefault="001C3AAC">
      <w:pPr>
        <w:pStyle w:val="a"/>
        <w:rPr>
          <w:rtl/>
        </w:rPr>
      </w:pPr>
    </w:p>
    <w:p w14:paraId="26A4974F" w14:textId="77777777" w:rsidR="00000000" w:rsidRDefault="001C3AAC">
      <w:pPr>
        <w:pStyle w:val="a"/>
        <w:rPr>
          <w:rFonts w:hint="cs"/>
          <w:rtl/>
        </w:rPr>
      </w:pPr>
      <w:r>
        <w:rPr>
          <w:rFonts w:hint="cs"/>
          <w:rtl/>
        </w:rPr>
        <w:t>חברת הכנסת גלאון, אל תתפרצי</w:t>
      </w:r>
      <w:r>
        <w:rPr>
          <w:rFonts w:hint="cs"/>
          <w:rtl/>
        </w:rPr>
        <w:t xml:space="preserve"> אחרי כל משפט שלו. תני לשר לביטחון פנים להמשיך ברצף. </w:t>
      </w:r>
    </w:p>
    <w:p w14:paraId="134D7CEE" w14:textId="77777777" w:rsidR="00000000" w:rsidRDefault="001C3AAC">
      <w:pPr>
        <w:pStyle w:val="a"/>
        <w:rPr>
          <w:rFonts w:hint="cs"/>
          <w:rtl/>
        </w:rPr>
      </w:pPr>
    </w:p>
    <w:p w14:paraId="1EBE7807" w14:textId="77777777" w:rsidR="00000000" w:rsidRDefault="001C3AAC">
      <w:pPr>
        <w:pStyle w:val="SpeakerCon"/>
        <w:rPr>
          <w:rtl/>
        </w:rPr>
      </w:pPr>
      <w:bookmarkStart w:id="621" w:name="FS000000467T21_07_2003_23_17_47C"/>
      <w:bookmarkEnd w:id="621"/>
      <w:r>
        <w:rPr>
          <w:rtl/>
        </w:rPr>
        <w:t>השר לביטחון פנים צחי הנגבי:</w:t>
      </w:r>
    </w:p>
    <w:p w14:paraId="0C0F558D" w14:textId="77777777" w:rsidR="00000000" w:rsidRDefault="001C3AAC">
      <w:pPr>
        <w:pStyle w:val="a"/>
        <w:rPr>
          <w:rtl/>
        </w:rPr>
      </w:pPr>
    </w:p>
    <w:p w14:paraId="4351ADC2" w14:textId="77777777" w:rsidR="00000000" w:rsidRDefault="001C3AAC">
      <w:pPr>
        <w:pStyle w:val="a"/>
        <w:rPr>
          <w:rFonts w:hint="cs"/>
          <w:rtl/>
        </w:rPr>
      </w:pPr>
      <w:r>
        <w:rPr>
          <w:rFonts w:hint="cs"/>
          <w:rtl/>
        </w:rPr>
        <w:t xml:space="preserve">מי ימנע מהאסירים להמשיך לכיוון פח"ע מתוך הכלא? מה זה חשוב? העיקר שישבתו, זכות השביתה... </w:t>
      </w:r>
    </w:p>
    <w:p w14:paraId="2F83B369" w14:textId="77777777" w:rsidR="00000000" w:rsidRDefault="001C3AAC">
      <w:pPr>
        <w:pStyle w:val="a"/>
        <w:rPr>
          <w:rFonts w:hint="cs"/>
          <w:rtl/>
        </w:rPr>
      </w:pPr>
    </w:p>
    <w:p w14:paraId="6A868501" w14:textId="77777777" w:rsidR="00000000" w:rsidRDefault="001C3AAC">
      <w:pPr>
        <w:pStyle w:val="a"/>
        <w:rPr>
          <w:rFonts w:hint="cs"/>
          <w:rtl/>
        </w:rPr>
      </w:pPr>
      <w:r>
        <w:rPr>
          <w:rFonts w:hint="cs"/>
          <w:rtl/>
        </w:rPr>
        <w:t>שירות בתי-הסוהר, אדוני היושב-ראש, הוא חלק בלתי נפרד ממערכת הביטחון, הן בשים לב למט</w:t>
      </w:r>
      <w:r>
        <w:rPr>
          <w:rFonts w:hint="cs"/>
          <w:rtl/>
        </w:rPr>
        <w:t xml:space="preserve">לות שהוא ממלא </w:t>
      </w:r>
      <w:r>
        <w:rPr>
          <w:rtl/>
        </w:rPr>
        <w:t>–</w:t>
      </w:r>
      <w:r>
        <w:rPr>
          <w:rFonts w:hint="cs"/>
          <w:rtl/>
        </w:rPr>
        <w:t xml:space="preserve"> אם אלה כליאתם של אסירים ביטחוניים, הבטחת המשמעת והסדר במתקני הכליאה לשם הבטחת ביטחון הציבור, שלומו והסדר החברתי - וכמובן בהקשר המבני-ארגוני. מדובר בגוף הייררכי פיקודי, שמהווה יחד עם המשטרה זרוע ביצועית של המשרד לביטחון הפנים, ובו הפעולה מתב</w:t>
      </w:r>
      <w:r>
        <w:rPr>
          <w:rFonts w:hint="cs"/>
          <w:rtl/>
        </w:rPr>
        <w:t xml:space="preserve">צעת על בסיס דרגות. יש תנאי שכר ותנאי שירות, שמושווים לאלה של המשרתים בצה"ל. נציין כמובן ששוטרים, כמו סוהרים, מנועים מלפנות לבית-הדין לעבודה בתובענה בכל עניין הנוגע לתנאי שירותם, פיטוריהם, שיבוצם לתפקיד, קידומם וכו'. </w:t>
      </w:r>
    </w:p>
    <w:p w14:paraId="45A96A9A" w14:textId="77777777" w:rsidR="00000000" w:rsidRDefault="001C3AAC">
      <w:pPr>
        <w:pStyle w:val="a"/>
        <w:rPr>
          <w:rFonts w:hint="cs"/>
          <w:rtl/>
        </w:rPr>
      </w:pPr>
    </w:p>
    <w:p w14:paraId="0F6B7DB9" w14:textId="77777777" w:rsidR="00000000" w:rsidRDefault="001C3AAC">
      <w:pPr>
        <w:pStyle w:val="a"/>
        <w:rPr>
          <w:rFonts w:hint="cs"/>
          <w:rtl/>
        </w:rPr>
      </w:pPr>
      <w:r>
        <w:rPr>
          <w:rFonts w:hint="cs"/>
          <w:rtl/>
        </w:rPr>
        <w:t>אנחנו מעוניינים לפעול להשלמת החסר ולהג</w:t>
      </w:r>
      <w:r>
        <w:rPr>
          <w:rFonts w:hint="cs"/>
          <w:rtl/>
        </w:rPr>
        <w:t xml:space="preserve">ביל בחקיקה הראשית את זכות הסוהרים להתאגד, כפי שהיא קבועה ומקובלת למעשה גם על שירות בתי-הסוהר, כמובן, זה שנים רבות, כדי להשוות את המצב המשפטי לזה הנוהג בכלל הגופים הנמנים עם מערכת הביטחון. </w:t>
      </w:r>
    </w:p>
    <w:p w14:paraId="29C2EBA3" w14:textId="77777777" w:rsidR="00000000" w:rsidRDefault="001C3AAC">
      <w:pPr>
        <w:pStyle w:val="a"/>
        <w:rPr>
          <w:rFonts w:hint="cs"/>
          <w:rtl/>
        </w:rPr>
      </w:pPr>
    </w:p>
    <w:p w14:paraId="35D6A65B" w14:textId="77777777" w:rsidR="00000000" w:rsidRDefault="001C3AAC">
      <w:pPr>
        <w:pStyle w:val="a"/>
        <w:rPr>
          <w:rFonts w:hint="cs"/>
          <w:rtl/>
        </w:rPr>
      </w:pPr>
      <w:r>
        <w:rPr>
          <w:rFonts w:hint="cs"/>
          <w:rtl/>
        </w:rPr>
        <w:t xml:space="preserve">אדוני היושב-ראש, אודה אם הצעה זו תאושר בקריאה ראשונה ותובא לוועדת </w:t>
      </w:r>
      <w:r>
        <w:rPr>
          <w:rFonts w:hint="cs"/>
          <w:rtl/>
        </w:rPr>
        <w:t xml:space="preserve">הפנים ואיכות הסביבה לשם הכנתה לקריאה שנייה ושלישית. תודה. </w:t>
      </w:r>
    </w:p>
    <w:p w14:paraId="06B8B83F" w14:textId="77777777" w:rsidR="00000000" w:rsidRDefault="001C3AAC">
      <w:pPr>
        <w:pStyle w:val="a"/>
        <w:rPr>
          <w:rFonts w:hint="cs"/>
          <w:rtl/>
        </w:rPr>
      </w:pPr>
    </w:p>
    <w:p w14:paraId="7780EB6D" w14:textId="77777777" w:rsidR="00000000" w:rsidRDefault="001C3AAC">
      <w:pPr>
        <w:pStyle w:val="ad"/>
        <w:rPr>
          <w:rtl/>
        </w:rPr>
      </w:pPr>
      <w:r>
        <w:rPr>
          <w:rtl/>
        </w:rPr>
        <w:t>היו"ר יולי-יואל אדלשטיין:</w:t>
      </w:r>
    </w:p>
    <w:p w14:paraId="27D4AAB0" w14:textId="77777777" w:rsidR="00000000" w:rsidRDefault="001C3AAC">
      <w:pPr>
        <w:pStyle w:val="a"/>
        <w:rPr>
          <w:rtl/>
        </w:rPr>
      </w:pPr>
    </w:p>
    <w:p w14:paraId="24A4DF9B" w14:textId="77777777" w:rsidR="00000000" w:rsidRDefault="001C3AAC">
      <w:pPr>
        <w:pStyle w:val="a"/>
        <w:rPr>
          <w:rFonts w:hint="cs"/>
          <w:rtl/>
        </w:rPr>
      </w:pPr>
      <w:r>
        <w:rPr>
          <w:rFonts w:hint="cs"/>
          <w:rtl/>
        </w:rPr>
        <w:t xml:space="preserve">אני  מודה מאוד לשר לביטחון פנים, חבר הכנסת צחי הנגבי. אם כן, רשימת הדוברים בהצעה זו: חברי הכנסת אברהם רביץ, מוחמד ברכה, עסאם מח'ול, אחמד טיבי, ישראל אייכלר, אורי אריאל, </w:t>
      </w:r>
      <w:r>
        <w:rPr>
          <w:rFonts w:hint="cs"/>
          <w:rtl/>
        </w:rPr>
        <w:t xml:space="preserve">עזמי בשארה, אבשלום וילן, איוב קרא, אברהם שוחט, ג'מאל זחאלקה, עבד-אלמלאכ דהאמשה, אריה אלדד, טלב אלסאנע, מאיר פרוש. זה מאפשר לנו לעבור להצבעה בקריאה  ראשונה. </w:t>
      </w:r>
    </w:p>
    <w:p w14:paraId="64230397" w14:textId="77777777" w:rsidR="00000000" w:rsidRDefault="001C3AAC">
      <w:pPr>
        <w:pStyle w:val="a"/>
        <w:rPr>
          <w:rFonts w:hint="cs"/>
          <w:rtl/>
        </w:rPr>
      </w:pPr>
    </w:p>
    <w:p w14:paraId="2E4DA03B" w14:textId="77777777" w:rsidR="00000000" w:rsidRDefault="001C3AAC">
      <w:pPr>
        <w:pStyle w:val="a"/>
        <w:rPr>
          <w:rFonts w:hint="cs"/>
          <w:rtl/>
        </w:rPr>
      </w:pPr>
      <w:r>
        <w:rPr>
          <w:rFonts w:hint="cs"/>
          <w:rtl/>
        </w:rPr>
        <w:t>חברי הבית, אני מזכיר לכם שאנחנו מצביעים בקריאה ראשונה על הצעת חוק לתיקון פקודת בתי-הסוהר (מס' 24),</w:t>
      </w:r>
      <w:r>
        <w:rPr>
          <w:rFonts w:hint="cs"/>
          <w:rtl/>
        </w:rPr>
        <w:t xml:space="preserve"> התשס"ג-2003, כפי שהוצגה על-ידי השר לביטחון פנים. ההצבעה החלה. מי בעד? מי נגד? נא להצביע. </w:t>
      </w:r>
    </w:p>
    <w:p w14:paraId="7308D23E" w14:textId="77777777" w:rsidR="00000000" w:rsidRDefault="001C3AAC">
      <w:pPr>
        <w:pStyle w:val="a"/>
        <w:rPr>
          <w:rFonts w:hint="cs"/>
          <w:rtl/>
        </w:rPr>
      </w:pPr>
    </w:p>
    <w:p w14:paraId="34769A6C" w14:textId="77777777" w:rsidR="00000000" w:rsidRDefault="001C3AAC">
      <w:pPr>
        <w:pStyle w:val="ac"/>
        <w:rPr>
          <w:rtl/>
        </w:rPr>
      </w:pPr>
      <w:r>
        <w:rPr>
          <w:rFonts w:hint="eastAsia"/>
          <w:rtl/>
        </w:rPr>
        <w:t>זהבה</w:t>
      </w:r>
      <w:r>
        <w:rPr>
          <w:rtl/>
        </w:rPr>
        <w:t xml:space="preserve"> גלאון (מרצ):</w:t>
      </w:r>
    </w:p>
    <w:p w14:paraId="450EEB7D" w14:textId="77777777" w:rsidR="00000000" w:rsidRDefault="001C3AAC">
      <w:pPr>
        <w:pStyle w:val="a"/>
        <w:rPr>
          <w:rFonts w:hint="cs"/>
          <w:rtl/>
        </w:rPr>
      </w:pPr>
    </w:p>
    <w:p w14:paraId="686CF479" w14:textId="77777777" w:rsidR="00000000" w:rsidRDefault="001C3AAC">
      <w:pPr>
        <w:pStyle w:val="a"/>
        <w:rPr>
          <w:rFonts w:hint="cs"/>
          <w:rtl/>
        </w:rPr>
      </w:pPr>
      <w:r>
        <w:rPr>
          <w:rFonts w:hint="cs"/>
          <w:rtl/>
        </w:rPr>
        <w:t xml:space="preserve">רגע, יש פה רשומים לדיבור. </w:t>
      </w:r>
    </w:p>
    <w:p w14:paraId="36EBAC89" w14:textId="77777777" w:rsidR="00000000" w:rsidRDefault="001C3AAC">
      <w:pPr>
        <w:pStyle w:val="a"/>
        <w:rPr>
          <w:rFonts w:hint="cs"/>
          <w:rtl/>
        </w:rPr>
      </w:pPr>
    </w:p>
    <w:p w14:paraId="0A46D0CD" w14:textId="77777777" w:rsidR="00000000" w:rsidRDefault="001C3AAC">
      <w:pPr>
        <w:pStyle w:val="ad"/>
        <w:rPr>
          <w:rtl/>
        </w:rPr>
      </w:pPr>
      <w:r>
        <w:rPr>
          <w:rtl/>
        </w:rPr>
        <w:t>היו"ר יולי-יואל אדלשטיין:</w:t>
      </w:r>
    </w:p>
    <w:p w14:paraId="59C4F175" w14:textId="77777777" w:rsidR="00000000" w:rsidRDefault="001C3AAC">
      <w:pPr>
        <w:pStyle w:val="a"/>
        <w:rPr>
          <w:rtl/>
        </w:rPr>
      </w:pPr>
    </w:p>
    <w:p w14:paraId="736FFD0D" w14:textId="77777777" w:rsidR="00000000" w:rsidRDefault="001C3AAC">
      <w:pPr>
        <w:pStyle w:val="a"/>
        <w:rPr>
          <w:rFonts w:hint="cs"/>
          <w:rtl/>
        </w:rPr>
      </w:pPr>
      <w:r>
        <w:rPr>
          <w:rFonts w:hint="cs"/>
          <w:rtl/>
        </w:rPr>
        <w:t xml:space="preserve">כן, קראתי לכל הרשומים לדיבור. </w:t>
      </w:r>
    </w:p>
    <w:p w14:paraId="2A4BDCFA" w14:textId="77777777" w:rsidR="00000000" w:rsidRDefault="001C3AAC">
      <w:pPr>
        <w:pStyle w:val="a"/>
        <w:rPr>
          <w:rFonts w:hint="cs"/>
          <w:rtl/>
        </w:rPr>
      </w:pPr>
    </w:p>
    <w:p w14:paraId="3B692309" w14:textId="77777777" w:rsidR="00000000" w:rsidRDefault="001C3AAC">
      <w:pPr>
        <w:pStyle w:val="ac"/>
        <w:rPr>
          <w:rtl/>
        </w:rPr>
      </w:pPr>
      <w:r>
        <w:rPr>
          <w:rFonts w:hint="eastAsia"/>
          <w:rtl/>
        </w:rPr>
        <w:t>גדעון</w:t>
      </w:r>
      <w:r>
        <w:rPr>
          <w:rtl/>
        </w:rPr>
        <w:t xml:space="preserve"> סער (הליכוד):</w:t>
      </w:r>
    </w:p>
    <w:p w14:paraId="4B71DD4C" w14:textId="77777777" w:rsidR="00000000" w:rsidRDefault="001C3AAC">
      <w:pPr>
        <w:pStyle w:val="a"/>
        <w:rPr>
          <w:rFonts w:hint="cs"/>
          <w:rtl/>
        </w:rPr>
      </w:pPr>
    </w:p>
    <w:p w14:paraId="6A437BF5" w14:textId="77777777" w:rsidR="00000000" w:rsidRDefault="001C3AAC">
      <w:pPr>
        <w:pStyle w:val="a"/>
        <w:rPr>
          <w:rFonts w:hint="cs"/>
          <w:rtl/>
        </w:rPr>
      </w:pPr>
      <w:r>
        <w:rPr>
          <w:rFonts w:hint="cs"/>
          <w:rtl/>
        </w:rPr>
        <w:t xml:space="preserve">הם לא נמצאים. </w:t>
      </w:r>
    </w:p>
    <w:p w14:paraId="39F74D8E" w14:textId="77777777" w:rsidR="00000000" w:rsidRDefault="001C3AAC">
      <w:pPr>
        <w:pStyle w:val="a"/>
        <w:rPr>
          <w:rFonts w:hint="cs"/>
          <w:rtl/>
        </w:rPr>
      </w:pPr>
    </w:p>
    <w:p w14:paraId="5F671B79" w14:textId="77777777" w:rsidR="00000000" w:rsidRDefault="001C3AAC">
      <w:pPr>
        <w:pStyle w:val="ac"/>
        <w:rPr>
          <w:rtl/>
        </w:rPr>
      </w:pPr>
      <w:r>
        <w:rPr>
          <w:rFonts w:hint="eastAsia"/>
          <w:rtl/>
        </w:rPr>
        <w:t>זאב</w:t>
      </w:r>
      <w:r>
        <w:rPr>
          <w:rtl/>
        </w:rPr>
        <w:t xml:space="preserve"> בוים (הליכוד):</w:t>
      </w:r>
    </w:p>
    <w:p w14:paraId="1195D776" w14:textId="77777777" w:rsidR="00000000" w:rsidRDefault="001C3AAC">
      <w:pPr>
        <w:pStyle w:val="a"/>
        <w:rPr>
          <w:rFonts w:hint="cs"/>
          <w:rtl/>
        </w:rPr>
      </w:pPr>
    </w:p>
    <w:p w14:paraId="3C778FED" w14:textId="77777777" w:rsidR="00000000" w:rsidRDefault="001C3AAC">
      <w:pPr>
        <w:pStyle w:val="a"/>
        <w:rPr>
          <w:rFonts w:hint="cs"/>
          <w:rtl/>
        </w:rPr>
      </w:pPr>
      <w:r>
        <w:rPr>
          <w:rFonts w:hint="cs"/>
          <w:rtl/>
        </w:rPr>
        <w:t>מ</w:t>
      </w:r>
      <w:r>
        <w:rPr>
          <w:rFonts w:hint="cs"/>
          <w:rtl/>
        </w:rPr>
        <w:t xml:space="preserve">האופוזיציה. </w:t>
      </w:r>
    </w:p>
    <w:p w14:paraId="51D94A91" w14:textId="77777777" w:rsidR="00000000" w:rsidRDefault="001C3AAC">
      <w:pPr>
        <w:pStyle w:val="a"/>
        <w:rPr>
          <w:rFonts w:hint="cs"/>
          <w:rtl/>
        </w:rPr>
      </w:pPr>
    </w:p>
    <w:p w14:paraId="180E83DB" w14:textId="77777777" w:rsidR="00000000" w:rsidRDefault="001C3AAC">
      <w:pPr>
        <w:pStyle w:val="a7"/>
        <w:bidi/>
        <w:rPr>
          <w:rFonts w:hint="cs"/>
          <w:rtl/>
        </w:rPr>
      </w:pPr>
      <w:r>
        <w:rPr>
          <w:rFonts w:hint="cs"/>
          <w:rtl/>
        </w:rPr>
        <w:t>הצבעה מס' 9</w:t>
      </w:r>
    </w:p>
    <w:p w14:paraId="7FE5209A" w14:textId="77777777" w:rsidR="00000000" w:rsidRDefault="001C3AAC">
      <w:pPr>
        <w:pStyle w:val="a"/>
        <w:rPr>
          <w:rFonts w:hint="cs"/>
          <w:b/>
          <w:bCs/>
          <w:rtl/>
        </w:rPr>
      </w:pPr>
    </w:p>
    <w:p w14:paraId="1420AF0E" w14:textId="77777777" w:rsidR="00000000" w:rsidRDefault="001C3AAC">
      <w:pPr>
        <w:pStyle w:val="a8"/>
        <w:bidi/>
        <w:rPr>
          <w:rFonts w:hint="cs"/>
          <w:rtl/>
        </w:rPr>
      </w:pPr>
      <w:r>
        <w:rPr>
          <w:rFonts w:hint="cs"/>
          <w:rtl/>
        </w:rPr>
        <w:t xml:space="preserve">בעד ההצעה להעביר את הצעת החוק לוועדה </w:t>
      </w:r>
      <w:r>
        <w:rPr>
          <w:rtl/>
        </w:rPr>
        <w:t>–</w:t>
      </w:r>
      <w:r>
        <w:rPr>
          <w:rFonts w:hint="cs"/>
          <w:rtl/>
        </w:rPr>
        <w:t xml:space="preserve"> 7</w:t>
      </w:r>
    </w:p>
    <w:p w14:paraId="44E87058" w14:textId="77777777" w:rsidR="00000000" w:rsidRDefault="001C3AAC">
      <w:pPr>
        <w:pStyle w:val="a8"/>
        <w:bidi/>
        <w:rPr>
          <w:rFonts w:hint="cs"/>
          <w:rtl/>
        </w:rPr>
      </w:pPr>
      <w:r>
        <w:rPr>
          <w:rFonts w:hint="cs"/>
          <w:rtl/>
        </w:rPr>
        <w:t xml:space="preserve">נגד </w:t>
      </w:r>
      <w:r>
        <w:rPr>
          <w:rtl/>
        </w:rPr>
        <w:t>–</w:t>
      </w:r>
      <w:r>
        <w:rPr>
          <w:rFonts w:hint="cs"/>
          <w:rtl/>
        </w:rPr>
        <w:t xml:space="preserve"> אין</w:t>
      </w:r>
    </w:p>
    <w:p w14:paraId="242ACC04" w14:textId="77777777" w:rsidR="00000000" w:rsidRDefault="001C3AAC">
      <w:pPr>
        <w:pStyle w:val="a8"/>
        <w:bidi/>
        <w:rPr>
          <w:rFonts w:hint="cs"/>
          <w:rtl/>
        </w:rPr>
      </w:pPr>
      <w:r>
        <w:rPr>
          <w:rFonts w:hint="cs"/>
          <w:rtl/>
        </w:rPr>
        <w:t xml:space="preserve">נמנעים </w:t>
      </w:r>
      <w:r>
        <w:rPr>
          <w:rtl/>
        </w:rPr>
        <w:t>–</w:t>
      </w:r>
      <w:r>
        <w:rPr>
          <w:rFonts w:hint="cs"/>
          <w:rtl/>
        </w:rPr>
        <w:t xml:space="preserve"> 1</w:t>
      </w:r>
    </w:p>
    <w:p w14:paraId="18E18C73" w14:textId="77777777" w:rsidR="00000000" w:rsidRDefault="001C3AAC">
      <w:pPr>
        <w:pStyle w:val="a9"/>
        <w:bidi/>
        <w:rPr>
          <w:rFonts w:hint="cs"/>
          <w:rtl/>
        </w:rPr>
      </w:pPr>
      <w:r>
        <w:rPr>
          <w:rFonts w:hint="cs"/>
          <w:rtl/>
        </w:rPr>
        <w:t xml:space="preserve">ההצעה להעביר את הצעת חוק לתיקון פקודת בתי-הסוהר (מס' 24), התשס"ג-2003, לוועדת הפנים ואיכות הסביבה נתקבלה. </w:t>
      </w:r>
    </w:p>
    <w:p w14:paraId="1FD5C6D6" w14:textId="77777777" w:rsidR="00000000" w:rsidRDefault="001C3AAC">
      <w:pPr>
        <w:pStyle w:val="a"/>
        <w:ind w:firstLine="0"/>
        <w:rPr>
          <w:rFonts w:hint="cs"/>
          <w:rtl/>
        </w:rPr>
      </w:pPr>
    </w:p>
    <w:p w14:paraId="6739B5EA" w14:textId="77777777" w:rsidR="00000000" w:rsidRDefault="001C3AAC">
      <w:pPr>
        <w:pStyle w:val="ad"/>
        <w:rPr>
          <w:rtl/>
        </w:rPr>
      </w:pPr>
      <w:r>
        <w:rPr>
          <w:rtl/>
        </w:rPr>
        <w:t>היו"ר יולי-יואל אדלשטיין:</w:t>
      </w:r>
    </w:p>
    <w:p w14:paraId="2C04B85D" w14:textId="77777777" w:rsidR="00000000" w:rsidRDefault="001C3AAC">
      <w:pPr>
        <w:pStyle w:val="a"/>
        <w:rPr>
          <w:rtl/>
        </w:rPr>
      </w:pPr>
    </w:p>
    <w:p w14:paraId="4C217FE8" w14:textId="77777777" w:rsidR="00000000" w:rsidRDefault="001C3AAC">
      <w:pPr>
        <w:pStyle w:val="a"/>
        <w:rPr>
          <w:rFonts w:hint="cs"/>
          <w:rtl/>
        </w:rPr>
      </w:pPr>
      <w:r>
        <w:rPr>
          <w:rFonts w:hint="cs"/>
          <w:rtl/>
        </w:rPr>
        <w:t>חברי הבית, בעד - 7, נגד אין, נמנ</w:t>
      </w:r>
      <w:r>
        <w:rPr>
          <w:rFonts w:hint="cs"/>
          <w:rtl/>
        </w:rPr>
        <w:t xml:space="preserve">ע אחד. לכן הצעת חוק זו תעבור להכנה לקריאה שנייה ושלישית בוועדת הפנים ואיכות הסביבה, אדוני השר. </w:t>
      </w:r>
    </w:p>
    <w:p w14:paraId="3C34C2FE" w14:textId="77777777" w:rsidR="00000000" w:rsidRDefault="001C3AAC">
      <w:pPr>
        <w:pStyle w:val="a"/>
        <w:rPr>
          <w:rFonts w:hint="cs"/>
          <w:rtl/>
        </w:rPr>
      </w:pPr>
    </w:p>
    <w:p w14:paraId="4F2970B3" w14:textId="77777777" w:rsidR="00000000" w:rsidRDefault="001C3AAC">
      <w:pPr>
        <w:pStyle w:val="ac"/>
        <w:rPr>
          <w:rtl/>
        </w:rPr>
      </w:pPr>
      <w:r>
        <w:rPr>
          <w:rFonts w:hint="eastAsia"/>
          <w:rtl/>
        </w:rPr>
        <w:t>זהבה</w:t>
      </w:r>
      <w:r>
        <w:rPr>
          <w:rtl/>
        </w:rPr>
        <w:t xml:space="preserve"> גלאון (מרצ):</w:t>
      </w:r>
    </w:p>
    <w:p w14:paraId="03D5687C" w14:textId="77777777" w:rsidR="00000000" w:rsidRDefault="001C3AAC">
      <w:pPr>
        <w:pStyle w:val="a"/>
        <w:rPr>
          <w:rFonts w:hint="cs"/>
          <w:rtl/>
        </w:rPr>
      </w:pPr>
    </w:p>
    <w:p w14:paraId="2D160E47" w14:textId="77777777" w:rsidR="00000000" w:rsidRDefault="001C3AAC">
      <w:pPr>
        <w:pStyle w:val="a"/>
        <w:rPr>
          <w:rFonts w:hint="cs"/>
          <w:rtl/>
        </w:rPr>
      </w:pPr>
      <w:r>
        <w:rPr>
          <w:rFonts w:hint="cs"/>
          <w:rtl/>
        </w:rPr>
        <w:t xml:space="preserve">אני רוצה שיירשם בפרוטוקול שהיה פה מחטף. </w:t>
      </w:r>
    </w:p>
    <w:p w14:paraId="422E7A3B" w14:textId="77777777" w:rsidR="00000000" w:rsidRDefault="001C3AAC">
      <w:pPr>
        <w:pStyle w:val="a"/>
        <w:rPr>
          <w:rFonts w:hint="cs"/>
          <w:rtl/>
        </w:rPr>
      </w:pPr>
    </w:p>
    <w:p w14:paraId="0C140B5E" w14:textId="77777777" w:rsidR="00000000" w:rsidRDefault="001C3AAC">
      <w:pPr>
        <w:pStyle w:val="a"/>
        <w:rPr>
          <w:rFonts w:hint="cs"/>
          <w:rtl/>
        </w:rPr>
      </w:pPr>
    </w:p>
    <w:p w14:paraId="7804D822" w14:textId="77777777" w:rsidR="00000000" w:rsidRDefault="001C3AAC">
      <w:pPr>
        <w:pStyle w:val="Subject"/>
        <w:rPr>
          <w:rtl/>
        </w:rPr>
      </w:pPr>
    </w:p>
    <w:p w14:paraId="6CE47906" w14:textId="77777777" w:rsidR="00000000" w:rsidRDefault="001C3AAC">
      <w:pPr>
        <w:pStyle w:val="Subject"/>
        <w:rPr>
          <w:rFonts w:hint="cs"/>
          <w:rtl/>
        </w:rPr>
      </w:pPr>
      <w:bookmarkStart w:id="622" w:name="_Toc46720159"/>
      <w:bookmarkStart w:id="623" w:name="_Toc50257142"/>
      <w:r>
        <w:rPr>
          <w:rFonts w:hint="cs"/>
          <w:rtl/>
        </w:rPr>
        <w:t>הצעת חוק חובת המכרזים (תיקון מס' 16), התשס"ג-‏2003</w:t>
      </w:r>
      <w:bookmarkEnd w:id="622"/>
      <w:bookmarkEnd w:id="623"/>
    </w:p>
    <w:p w14:paraId="1403D1F2" w14:textId="77777777" w:rsidR="00000000" w:rsidRDefault="001C3AAC">
      <w:pPr>
        <w:pStyle w:val="a"/>
        <w:rPr>
          <w:rFonts w:hint="cs"/>
          <w:rtl/>
        </w:rPr>
      </w:pPr>
      <w:r>
        <w:rPr>
          <w:rtl/>
        </w:rPr>
        <w:t xml:space="preserve">[רשומות (הצעות חוק, חוב' </w:t>
      </w:r>
      <w:r>
        <w:rPr>
          <w:rFonts w:hint="cs"/>
          <w:rtl/>
        </w:rPr>
        <w:t>מ/45</w:t>
      </w:r>
      <w:r>
        <w:rPr>
          <w:rtl/>
        </w:rPr>
        <w:t>)</w:t>
      </w:r>
      <w:r>
        <w:rPr>
          <w:rFonts w:hint="cs"/>
          <w:rtl/>
        </w:rPr>
        <w:t>.</w:t>
      </w:r>
      <w:r>
        <w:rPr>
          <w:rtl/>
        </w:rPr>
        <w:t>]</w:t>
      </w:r>
    </w:p>
    <w:p w14:paraId="7199E0A4" w14:textId="77777777" w:rsidR="00000000" w:rsidRDefault="001C3AAC">
      <w:pPr>
        <w:pStyle w:val="Subject"/>
        <w:rPr>
          <w:rFonts w:hint="cs"/>
          <w:u w:val="none"/>
          <w:rtl/>
        </w:rPr>
      </w:pPr>
      <w:bookmarkStart w:id="624" w:name="_Toc46720160"/>
      <w:bookmarkStart w:id="625" w:name="_Toc50257143"/>
      <w:r>
        <w:rPr>
          <w:rFonts w:hint="cs"/>
          <w:u w:val="none"/>
          <w:rtl/>
        </w:rPr>
        <w:t>(קריאה ראשונ</w:t>
      </w:r>
      <w:r>
        <w:rPr>
          <w:rFonts w:hint="cs"/>
          <w:u w:val="none"/>
          <w:rtl/>
        </w:rPr>
        <w:t>ה)</w:t>
      </w:r>
      <w:bookmarkEnd w:id="624"/>
      <w:bookmarkEnd w:id="625"/>
    </w:p>
    <w:p w14:paraId="374BE878" w14:textId="77777777" w:rsidR="00000000" w:rsidRDefault="001C3AAC">
      <w:pPr>
        <w:pStyle w:val="a"/>
        <w:rPr>
          <w:rFonts w:hint="cs"/>
          <w:rtl/>
        </w:rPr>
      </w:pPr>
    </w:p>
    <w:p w14:paraId="762204DA" w14:textId="77777777" w:rsidR="00000000" w:rsidRDefault="001C3AAC">
      <w:pPr>
        <w:pStyle w:val="ad"/>
        <w:rPr>
          <w:rtl/>
        </w:rPr>
      </w:pPr>
      <w:r>
        <w:rPr>
          <w:rtl/>
        </w:rPr>
        <w:t>היו"ר יולי-יואל אדלשטיין:</w:t>
      </w:r>
    </w:p>
    <w:p w14:paraId="1221276B" w14:textId="77777777" w:rsidR="00000000" w:rsidRDefault="001C3AAC">
      <w:pPr>
        <w:pStyle w:val="a"/>
        <w:rPr>
          <w:rFonts w:hint="cs"/>
          <w:rtl/>
        </w:rPr>
      </w:pPr>
    </w:p>
    <w:p w14:paraId="1CF1F00A" w14:textId="77777777" w:rsidR="00000000" w:rsidRDefault="001C3AAC">
      <w:pPr>
        <w:pStyle w:val="a"/>
        <w:rPr>
          <w:rFonts w:hint="cs"/>
          <w:rtl/>
        </w:rPr>
      </w:pPr>
      <w:r>
        <w:rPr>
          <w:rFonts w:hint="cs"/>
          <w:rtl/>
        </w:rPr>
        <w:t xml:space="preserve">חברי הכנסת, קשה להאמין, אבל הנושא האחרון שעל סדר-היום הוא הצעת חוק חובת המכרזים (תיקון מס' 16), התשס"ג-2003, קריאה ראשונה. יציג את הנושא סגן שר הביטחון, חבר הכנסת זאב בוים. בבקשה. </w:t>
      </w:r>
    </w:p>
    <w:p w14:paraId="08928401" w14:textId="77777777" w:rsidR="00000000" w:rsidRDefault="001C3AAC">
      <w:pPr>
        <w:pStyle w:val="a"/>
        <w:rPr>
          <w:rFonts w:hint="cs"/>
          <w:rtl/>
        </w:rPr>
      </w:pPr>
    </w:p>
    <w:p w14:paraId="77DEE211" w14:textId="77777777" w:rsidR="00000000" w:rsidRDefault="001C3AAC">
      <w:pPr>
        <w:pStyle w:val="Speaker"/>
        <w:rPr>
          <w:rFonts w:hint="cs"/>
          <w:rtl/>
        </w:rPr>
      </w:pPr>
      <w:bookmarkStart w:id="626" w:name="FS000000464T21_07_2003_23_28_16"/>
      <w:bookmarkStart w:id="627" w:name="_Toc46720161"/>
      <w:bookmarkStart w:id="628" w:name="_Toc50257144"/>
      <w:bookmarkEnd w:id="626"/>
      <w:r>
        <w:rPr>
          <w:rFonts w:hint="cs"/>
          <w:rtl/>
        </w:rPr>
        <w:t>סגן שר הביטחון זאב בוים:</w:t>
      </w:r>
      <w:bookmarkEnd w:id="627"/>
      <w:bookmarkEnd w:id="628"/>
    </w:p>
    <w:p w14:paraId="3C939FDC" w14:textId="77777777" w:rsidR="00000000" w:rsidRDefault="001C3AAC">
      <w:pPr>
        <w:pStyle w:val="a"/>
        <w:rPr>
          <w:rFonts w:hint="cs"/>
          <w:rtl/>
        </w:rPr>
      </w:pPr>
    </w:p>
    <w:p w14:paraId="0668942A" w14:textId="77777777" w:rsidR="00000000" w:rsidRDefault="001C3AAC">
      <w:pPr>
        <w:pStyle w:val="a"/>
        <w:rPr>
          <w:rFonts w:hint="cs"/>
          <w:rtl/>
        </w:rPr>
      </w:pPr>
      <w:r>
        <w:rPr>
          <w:rFonts w:hint="cs"/>
          <w:rtl/>
        </w:rPr>
        <w:t xml:space="preserve">אדוני היושב-ראש, </w:t>
      </w:r>
      <w:r>
        <w:rPr>
          <w:rFonts w:hint="cs"/>
          <w:rtl/>
        </w:rPr>
        <w:t xml:space="preserve">חברי הכנסת, אני מתכבד להביא לאישור מליאת הכנסת בקריאה ראשונה את הצעת חוק חובת המכרזים (תיקון מס' 16), התשס"ג-2003. החוק המוצע נועד להאריך את תוקפן של ההוראות בעניין העדפת התוצרת מאזורי עדיפות לאומית, הקבועות לפי חוק חובת המכרזים, התשנ"ב-1992. </w:t>
      </w:r>
    </w:p>
    <w:p w14:paraId="7508CF8B" w14:textId="77777777" w:rsidR="00000000" w:rsidRDefault="001C3AAC">
      <w:pPr>
        <w:pStyle w:val="a"/>
        <w:rPr>
          <w:rFonts w:hint="cs"/>
          <w:rtl/>
        </w:rPr>
      </w:pPr>
    </w:p>
    <w:p w14:paraId="6E0F01DA" w14:textId="77777777" w:rsidR="00000000" w:rsidRDefault="001C3AAC">
      <w:pPr>
        <w:pStyle w:val="a"/>
        <w:rPr>
          <w:rFonts w:hint="cs"/>
          <w:rtl/>
        </w:rPr>
      </w:pPr>
      <w:r>
        <w:rPr>
          <w:rFonts w:hint="cs"/>
          <w:rtl/>
        </w:rPr>
        <w:t>מכוח הסמכות</w:t>
      </w:r>
      <w:r>
        <w:rPr>
          <w:rFonts w:hint="cs"/>
          <w:rtl/>
        </w:rPr>
        <w:t xml:space="preserve"> הקבועה בסעיף 3א(א1) לחוק חובת המכרזים, הותקנו תקנות בעניין העדפת תוצרת מאזורי עדיפות לאומית בהתקשרויות של מערכת הביטחון </w:t>
      </w:r>
      <w:r>
        <w:rPr>
          <w:rtl/>
        </w:rPr>
        <w:t>–</w:t>
      </w:r>
      <w:r>
        <w:rPr>
          <w:rFonts w:hint="cs"/>
          <w:rtl/>
        </w:rPr>
        <w:t xml:space="preserve"> תקנות חובת המכרזים. על-פי התקנות האמורות, במכרזים של משרד הביטחון בלבד ניתנת לספקים באזור קו העימות עדיפות במכרזים, באופן שגם אם ההצע</w:t>
      </w:r>
      <w:r>
        <w:rPr>
          <w:rFonts w:hint="cs"/>
          <w:rtl/>
        </w:rPr>
        <w:t>ות גבוהות בשיעור של עד 15% מהצעת ספק במרכז הארץ או ספק באזור עדיפות לאומית, יזכה הספק באזור קו העימות במכרז. לספקים באזור עדיפות לאומית ניתנת עדיפות באופן שאם הצעותיהם גבוהות בשיעור של עד 15% לעומת ספק במרכז הארץ, הם יזכו במכרז, אם תושווה הצעתם להצעה הגבוה</w:t>
      </w:r>
      <w:r>
        <w:rPr>
          <w:rFonts w:hint="cs"/>
          <w:rtl/>
        </w:rPr>
        <w:t xml:space="preserve">ה ביותר של ספק ממרכז הארץ או של אזור אחר שאינו בגדר אזור עדיפות לאומית. </w:t>
      </w:r>
    </w:p>
    <w:p w14:paraId="50C6F9DC" w14:textId="77777777" w:rsidR="00000000" w:rsidRDefault="001C3AAC">
      <w:pPr>
        <w:pStyle w:val="a"/>
        <w:rPr>
          <w:rFonts w:hint="cs"/>
          <w:rtl/>
        </w:rPr>
      </w:pPr>
    </w:p>
    <w:p w14:paraId="7C6C5BE3" w14:textId="77777777" w:rsidR="00000000" w:rsidRDefault="001C3AAC">
      <w:pPr>
        <w:pStyle w:val="a"/>
        <w:rPr>
          <w:rFonts w:hint="cs"/>
          <w:rtl/>
        </w:rPr>
      </w:pPr>
      <w:r>
        <w:rPr>
          <w:rFonts w:hint="cs"/>
          <w:rtl/>
        </w:rPr>
        <w:t xml:space="preserve">סעיף 9(ג) לחוק חובת המכרזים קובע, כי תוקפה של ההוראה המסמיכה הקבועה בסעיף </w:t>
      </w:r>
      <w:r>
        <w:rPr>
          <w:rtl/>
        </w:rPr>
        <w:br/>
      </w:r>
      <w:r>
        <w:rPr>
          <w:rFonts w:hint="cs"/>
          <w:rtl/>
        </w:rPr>
        <w:t>3א(א1) האמור יפקע ביום ב' באב התשס"ג, 31 ביולי 2003, ולכן באותו מועד יפקעו גם תקנות חובת המכרזים בעניין אזו</w:t>
      </w:r>
      <w:r>
        <w:rPr>
          <w:rFonts w:hint="cs"/>
          <w:rtl/>
        </w:rPr>
        <w:t>רי העדיפות הלאומית האמורות. מכאן הדחיפות בקידום הליך החקיקה עד תום מושב זה של הכנסת.</w:t>
      </w:r>
    </w:p>
    <w:p w14:paraId="640E140A" w14:textId="77777777" w:rsidR="00000000" w:rsidRDefault="001C3AAC">
      <w:pPr>
        <w:pStyle w:val="a"/>
        <w:rPr>
          <w:rFonts w:hint="cs"/>
          <w:rtl/>
        </w:rPr>
      </w:pPr>
    </w:p>
    <w:p w14:paraId="0B23B826" w14:textId="77777777" w:rsidR="00000000" w:rsidRDefault="001C3AAC">
      <w:pPr>
        <w:pStyle w:val="a"/>
        <w:rPr>
          <w:rFonts w:hint="cs"/>
          <w:rtl/>
        </w:rPr>
      </w:pPr>
      <w:r>
        <w:rPr>
          <w:rFonts w:hint="cs"/>
          <w:rtl/>
        </w:rPr>
        <w:t xml:space="preserve">מוצע לקבוע, כי ההוראה האמורה והתקנות שהותקנו מכוחה יעמדו בתוקפן במשך שנתיים נוספות, שתחילתן ביום 1 באוגוסט 2003, הוא יום פקיעת ההוראה. </w:t>
      </w:r>
    </w:p>
    <w:p w14:paraId="745C4E96" w14:textId="77777777" w:rsidR="00000000" w:rsidRDefault="001C3AAC">
      <w:pPr>
        <w:pStyle w:val="a"/>
        <w:rPr>
          <w:rFonts w:hint="cs"/>
          <w:rtl/>
        </w:rPr>
      </w:pPr>
    </w:p>
    <w:p w14:paraId="143FC6F5" w14:textId="77777777" w:rsidR="00000000" w:rsidRDefault="001C3AAC">
      <w:pPr>
        <w:pStyle w:val="a"/>
        <w:rPr>
          <w:rFonts w:hint="cs"/>
          <w:rtl/>
        </w:rPr>
      </w:pPr>
      <w:r>
        <w:rPr>
          <w:rFonts w:hint="cs"/>
          <w:rtl/>
        </w:rPr>
        <w:t>אבקש מן הכנסת להצביע בעד ההצעה ול</w:t>
      </w:r>
      <w:r>
        <w:rPr>
          <w:rFonts w:hint="cs"/>
          <w:rtl/>
        </w:rPr>
        <w:t xml:space="preserve">העבירה לוועדת החוקה, חוק ומשפט של הכנסת, לשם הכנתה לקריאה שנייה ושלישית. </w:t>
      </w:r>
    </w:p>
    <w:p w14:paraId="6DC05F39" w14:textId="77777777" w:rsidR="00000000" w:rsidRDefault="001C3AAC">
      <w:pPr>
        <w:pStyle w:val="a"/>
        <w:rPr>
          <w:rFonts w:hint="cs"/>
          <w:color w:val="0000FF"/>
          <w:szCs w:val="28"/>
          <w:rtl/>
        </w:rPr>
      </w:pPr>
    </w:p>
    <w:p w14:paraId="0811ECB8" w14:textId="77777777" w:rsidR="00000000" w:rsidRDefault="001C3AAC">
      <w:pPr>
        <w:pStyle w:val="ad"/>
        <w:rPr>
          <w:rtl/>
        </w:rPr>
      </w:pPr>
      <w:r>
        <w:rPr>
          <w:rtl/>
        </w:rPr>
        <w:t>היו"ר יולי-יואל אדלשטיין:</w:t>
      </w:r>
    </w:p>
    <w:p w14:paraId="32B30E9C" w14:textId="77777777" w:rsidR="00000000" w:rsidRDefault="001C3AAC">
      <w:pPr>
        <w:pStyle w:val="a"/>
        <w:rPr>
          <w:rtl/>
        </w:rPr>
      </w:pPr>
    </w:p>
    <w:p w14:paraId="1A444041" w14:textId="77777777" w:rsidR="00000000" w:rsidRDefault="001C3AAC">
      <w:pPr>
        <w:pStyle w:val="a"/>
        <w:rPr>
          <w:rFonts w:hint="cs"/>
          <w:rtl/>
        </w:rPr>
      </w:pPr>
      <w:r>
        <w:rPr>
          <w:rFonts w:hint="cs"/>
          <w:rtl/>
        </w:rPr>
        <w:t>אני מודה מאוד לסגן שר הביטחון. חברי הבית, לא הונחה לפני רשימה מסודרת של הדוברים. אם יש חברי כנסת שמעוניינים להשתתף בדיון, זכותם עומדת להם. אני לא רואה שיש</w:t>
      </w:r>
      <w:r>
        <w:rPr>
          <w:rFonts w:hint="cs"/>
          <w:rtl/>
        </w:rPr>
        <w:t xml:space="preserve"> חברי כנסת שמעוניינים להשתתף בדיון על הצעת חוק זו - - - </w:t>
      </w:r>
    </w:p>
    <w:p w14:paraId="4761BF53" w14:textId="77777777" w:rsidR="00000000" w:rsidRDefault="001C3AAC">
      <w:pPr>
        <w:pStyle w:val="a"/>
        <w:ind w:firstLine="0"/>
        <w:rPr>
          <w:rFonts w:hint="cs"/>
          <w:rtl/>
        </w:rPr>
      </w:pPr>
    </w:p>
    <w:p w14:paraId="0BF5B875" w14:textId="77777777" w:rsidR="00000000" w:rsidRDefault="001C3AAC">
      <w:pPr>
        <w:pStyle w:val="ac"/>
        <w:rPr>
          <w:rtl/>
        </w:rPr>
      </w:pPr>
      <w:r>
        <w:rPr>
          <w:rFonts w:hint="eastAsia"/>
          <w:rtl/>
        </w:rPr>
        <w:t>גדעון</w:t>
      </w:r>
      <w:r>
        <w:rPr>
          <w:rtl/>
        </w:rPr>
        <w:t xml:space="preserve"> סער (הליכוד):</w:t>
      </w:r>
    </w:p>
    <w:p w14:paraId="6CB22A28" w14:textId="77777777" w:rsidR="00000000" w:rsidRDefault="001C3AAC">
      <w:pPr>
        <w:pStyle w:val="a"/>
        <w:rPr>
          <w:rFonts w:hint="cs"/>
          <w:rtl/>
        </w:rPr>
      </w:pPr>
    </w:p>
    <w:p w14:paraId="0A082F94" w14:textId="77777777" w:rsidR="00000000" w:rsidRDefault="001C3AAC">
      <w:pPr>
        <w:pStyle w:val="a"/>
        <w:rPr>
          <w:rFonts w:hint="cs"/>
          <w:rtl/>
        </w:rPr>
      </w:pPr>
      <w:r>
        <w:rPr>
          <w:rFonts w:hint="cs"/>
          <w:rtl/>
        </w:rPr>
        <w:t xml:space="preserve">אני רוצה למחות מהמקום על היעדרות נציג כלשהו מהאופוזיציה. דנים בכמה הצעות חוק - - - </w:t>
      </w:r>
    </w:p>
    <w:p w14:paraId="7715FBBB" w14:textId="77777777" w:rsidR="00000000" w:rsidRDefault="001C3AAC">
      <w:pPr>
        <w:pStyle w:val="a"/>
        <w:ind w:firstLine="0"/>
        <w:rPr>
          <w:rFonts w:hint="cs"/>
          <w:rtl/>
        </w:rPr>
      </w:pPr>
    </w:p>
    <w:p w14:paraId="21673344" w14:textId="77777777" w:rsidR="00000000" w:rsidRDefault="001C3AAC">
      <w:pPr>
        <w:pStyle w:val="ad"/>
        <w:rPr>
          <w:rtl/>
        </w:rPr>
      </w:pPr>
      <w:r>
        <w:rPr>
          <w:rtl/>
        </w:rPr>
        <w:t>היו"ר יולי-יואל אדלשטיין:</w:t>
      </w:r>
    </w:p>
    <w:p w14:paraId="0F2674C6" w14:textId="77777777" w:rsidR="00000000" w:rsidRDefault="001C3AAC">
      <w:pPr>
        <w:pStyle w:val="a"/>
        <w:rPr>
          <w:rtl/>
        </w:rPr>
      </w:pPr>
    </w:p>
    <w:p w14:paraId="515A84D4" w14:textId="77777777" w:rsidR="00000000" w:rsidRDefault="001C3AAC">
      <w:pPr>
        <w:pStyle w:val="a"/>
        <w:rPr>
          <w:rFonts w:hint="cs"/>
          <w:rtl/>
        </w:rPr>
      </w:pPr>
      <w:r>
        <w:rPr>
          <w:rFonts w:hint="cs"/>
          <w:rtl/>
        </w:rPr>
        <w:t xml:space="preserve">המחאה הקולנית שלך, אדוני יושב-ראש הקואליציה, נרשמה. </w:t>
      </w:r>
    </w:p>
    <w:p w14:paraId="18A69C00" w14:textId="77777777" w:rsidR="00000000" w:rsidRDefault="001C3AAC">
      <w:pPr>
        <w:pStyle w:val="a"/>
        <w:ind w:firstLine="0"/>
        <w:rPr>
          <w:rFonts w:hint="cs"/>
          <w:rtl/>
        </w:rPr>
      </w:pPr>
    </w:p>
    <w:p w14:paraId="4ABB5D74" w14:textId="77777777" w:rsidR="00000000" w:rsidRDefault="001C3AAC">
      <w:pPr>
        <w:pStyle w:val="ac"/>
        <w:rPr>
          <w:rtl/>
        </w:rPr>
      </w:pPr>
      <w:r>
        <w:rPr>
          <w:rFonts w:hint="eastAsia"/>
          <w:rtl/>
        </w:rPr>
        <w:t>גדעון</w:t>
      </w:r>
      <w:r>
        <w:rPr>
          <w:rtl/>
        </w:rPr>
        <w:t xml:space="preserve"> סער (</w:t>
      </w:r>
      <w:r>
        <w:rPr>
          <w:rtl/>
        </w:rPr>
        <w:t>הליכוד):</w:t>
      </w:r>
    </w:p>
    <w:p w14:paraId="10FD007D" w14:textId="77777777" w:rsidR="00000000" w:rsidRDefault="001C3AAC">
      <w:pPr>
        <w:pStyle w:val="a"/>
        <w:rPr>
          <w:rFonts w:hint="cs"/>
          <w:rtl/>
        </w:rPr>
      </w:pPr>
    </w:p>
    <w:p w14:paraId="55086A9D" w14:textId="77777777" w:rsidR="00000000" w:rsidRDefault="001C3AAC">
      <w:pPr>
        <w:pStyle w:val="a"/>
        <w:rPr>
          <w:rFonts w:hint="cs"/>
          <w:rtl/>
        </w:rPr>
      </w:pPr>
      <w:r>
        <w:rPr>
          <w:rFonts w:hint="cs"/>
          <w:rtl/>
        </w:rPr>
        <w:t xml:space="preserve">חברי כנסת נואמים בנושאי סרק במשך שעות ארוכות, ועכשיו כשהגענו לתכלית האחריות הפרלמנטרית, דהיינו לעבודת החקיקה, את כולם נשאה הרוח. </w:t>
      </w:r>
    </w:p>
    <w:p w14:paraId="3EEEF382" w14:textId="77777777" w:rsidR="00000000" w:rsidRDefault="001C3AAC">
      <w:pPr>
        <w:pStyle w:val="a"/>
        <w:ind w:firstLine="0"/>
        <w:rPr>
          <w:rFonts w:hint="cs"/>
          <w:rtl/>
        </w:rPr>
      </w:pPr>
    </w:p>
    <w:p w14:paraId="7000A055" w14:textId="77777777" w:rsidR="00000000" w:rsidRDefault="001C3AAC">
      <w:pPr>
        <w:pStyle w:val="ad"/>
        <w:rPr>
          <w:rtl/>
        </w:rPr>
      </w:pPr>
      <w:r>
        <w:rPr>
          <w:rtl/>
        </w:rPr>
        <w:t>היו"ר יולי-יואל אדלשטיין:</w:t>
      </w:r>
    </w:p>
    <w:p w14:paraId="6313E279" w14:textId="77777777" w:rsidR="00000000" w:rsidRDefault="001C3AAC">
      <w:pPr>
        <w:pStyle w:val="a"/>
        <w:rPr>
          <w:rtl/>
        </w:rPr>
      </w:pPr>
    </w:p>
    <w:p w14:paraId="0CE43711" w14:textId="77777777" w:rsidR="00000000" w:rsidRDefault="001C3AAC">
      <w:pPr>
        <w:pStyle w:val="a"/>
        <w:rPr>
          <w:rFonts w:hint="cs"/>
          <w:rtl/>
        </w:rPr>
      </w:pPr>
      <w:r>
        <w:rPr>
          <w:rFonts w:hint="cs"/>
          <w:rtl/>
        </w:rPr>
        <w:t>הצעת חוק חובת המכרזים (תיקון מס' 16), התשס"ג-2003, קריאה ראשונה, כפי שהציגה סגן שר הביטח</w:t>
      </w:r>
      <w:r>
        <w:rPr>
          <w:rFonts w:hint="cs"/>
          <w:rtl/>
        </w:rPr>
        <w:t xml:space="preserve">ון. חברי הבית, אנחנו נצביע - מי בעד ומי נגד. נא להצביע. ההצבעה החלה. </w:t>
      </w:r>
    </w:p>
    <w:p w14:paraId="2A214B5D" w14:textId="77777777" w:rsidR="00000000" w:rsidRDefault="001C3AAC">
      <w:pPr>
        <w:pStyle w:val="a"/>
        <w:rPr>
          <w:rFonts w:hint="cs"/>
          <w:rtl/>
        </w:rPr>
      </w:pPr>
    </w:p>
    <w:p w14:paraId="5A54ED80" w14:textId="77777777" w:rsidR="00000000" w:rsidRDefault="001C3AAC">
      <w:pPr>
        <w:pStyle w:val="a7"/>
        <w:bidi/>
        <w:rPr>
          <w:rFonts w:hint="cs"/>
          <w:rtl/>
        </w:rPr>
      </w:pPr>
      <w:r>
        <w:rPr>
          <w:rFonts w:hint="cs"/>
          <w:rtl/>
        </w:rPr>
        <w:t>הצבעה מס' 10</w:t>
      </w:r>
    </w:p>
    <w:p w14:paraId="0728229E" w14:textId="77777777" w:rsidR="00000000" w:rsidRDefault="001C3AAC">
      <w:pPr>
        <w:pStyle w:val="a"/>
        <w:rPr>
          <w:rFonts w:hint="cs"/>
          <w:rtl/>
        </w:rPr>
      </w:pPr>
    </w:p>
    <w:p w14:paraId="29C4B615" w14:textId="77777777" w:rsidR="00000000" w:rsidRDefault="001C3AAC">
      <w:pPr>
        <w:pStyle w:val="a8"/>
        <w:bidi/>
        <w:rPr>
          <w:rFonts w:hint="cs"/>
          <w:rtl/>
        </w:rPr>
      </w:pPr>
      <w:r>
        <w:rPr>
          <w:rFonts w:hint="cs"/>
          <w:rtl/>
        </w:rPr>
        <w:t>בעד ההצעה להעביר את הצעת החוק לוועדה - 7</w:t>
      </w:r>
    </w:p>
    <w:p w14:paraId="7A89FD52" w14:textId="77777777" w:rsidR="00000000" w:rsidRDefault="001C3AAC">
      <w:pPr>
        <w:pStyle w:val="a8"/>
        <w:bidi/>
        <w:rPr>
          <w:rFonts w:hint="cs"/>
          <w:rtl/>
        </w:rPr>
      </w:pPr>
      <w:r>
        <w:rPr>
          <w:rFonts w:hint="cs"/>
          <w:rtl/>
        </w:rPr>
        <w:t>נגד - אין</w:t>
      </w:r>
    </w:p>
    <w:p w14:paraId="1AC82DC0" w14:textId="77777777" w:rsidR="00000000" w:rsidRDefault="001C3AAC">
      <w:pPr>
        <w:pStyle w:val="a8"/>
        <w:bidi/>
        <w:rPr>
          <w:rFonts w:hint="cs"/>
          <w:rtl/>
        </w:rPr>
      </w:pPr>
      <w:r>
        <w:rPr>
          <w:rFonts w:hint="cs"/>
          <w:rtl/>
        </w:rPr>
        <w:t>נמנעים - אין</w:t>
      </w:r>
    </w:p>
    <w:p w14:paraId="0C8FD514" w14:textId="77777777" w:rsidR="00000000" w:rsidRDefault="001C3AAC">
      <w:pPr>
        <w:pStyle w:val="a9"/>
        <w:bidi/>
        <w:rPr>
          <w:rFonts w:hint="cs"/>
          <w:rtl/>
        </w:rPr>
      </w:pPr>
      <w:r>
        <w:rPr>
          <w:rFonts w:hint="cs"/>
          <w:rtl/>
        </w:rPr>
        <w:t>ההצעה להעביר את הצעת חוק חובת המכרזים (תיקון מס' 16), התשס"ג-2003, לוועדת החוקה, חוק ומשפט נתקבלה.</w:t>
      </w:r>
    </w:p>
    <w:p w14:paraId="04EE07D5" w14:textId="77777777" w:rsidR="00000000" w:rsidRDefault="001C3AAC">
      <w:pPr>
        <w:pStyle w:val="a"/>
        <w:ind w:firstLine="0"/>
        <w:rPr>
          <w:rFonts w:hint="cs"/>
          <w:rtl/>
        </w:rPr>
      </w:pPr>
    </w:p>
    <w:p w14:paraId="3AAF2642" w14:textId="77777777" w:rsidR="00000000" w:rsidRDefault="001C3AAC">
      <w:pPr>
        <w:pStyle w:val="ad"/>
        <w:rPr>
          <w:rtl/>
        </w:rPr>
      </w:pPr>
    </w:p>
    <w:p w14:paraId="6C5B8E70" w14:textId="77777777" w:rsidR="00000000" w:rsidRDefault="001C3AAC">
      <w:pPr>
        <w:pStyle w:val="ad"/>
        <w:rPr>
          <w:rtl/>
        </w:rPr>
      </w:pPr>
      <w:r>
        <w:rPr>
          <w:rtl/>
        </w:rPr>
        <w:t xml:space="preserve">היו"ר </w:t>
      </w:r>
      <w:r>
        <w:rPr>
          <w:rtl/>
        </w:rPr>
        <w:t>יולי-יואל אדלשטיין:</w:t>
      </w:r>
    </w:p>
    <w:p w14:paraId="0F743E13" w14:textId="77777777" w:rsidR="00000000" w:rsidRDefault="001C3AAC">
      <w:pPr>
        <w:pStyle w:val="a"/>
        <w:rPr>
          <w:rtl/>
        </w:rPr>
      </w:pPr>
    </w:p>
    <w:p w14:paraId="797E1B37" w14:textId="77777777" w:rsidR="00000000" w:rsidRDefault="001C3AAC">
      <w:pPr>
        <w:pStyle w:val="a"/>
        <w:rPr>
          <w:rFonts w:hint="cs"/>
          <w:rtl/>
        </w:rPr>
      </w:pPr>
      <w:r>
        <w:rPr>
          <w:rFonts w:hint="cs"/>
          <w:rtl/>
        </w:rPr>
        <w:t xml:space="preserve">בעד - 7, אין מתנגדים, אין נמנעים. אני קובע, אם כן, שהצעת חוק חובת המכרזים (תיקון מס' 16) תעבור להכנה לקריאה שנייה ושלישית בוועדת החוקה, חוק ומשפט של הכנסת. </w:t>
      </w:r>
    </w:p>
    <w:p w14:paraId="75E715A6" w14:textId="77777777" w:rsidR="00000000" w:rsidRDefault="001C3AAC">
      <w:pPr>
        <w:pStyle w:val="a"/>
        <w:rPr>
          <w:rFonts w:hint="cs"/>
          <w:rtl/>
        </w:rPr>
      </w:pPr>
    </w:p>
    <w:p w14:paraId="3D366722" w14:textId="77777777" w:rsidR="00000000" w:rsidRDefault="001C3AAC">
      <w:pPr>
        <w:pStyle w:val="a"/>
        <w:rPr>
          <w:rFonts w:hint="cs"/>
          <w:rtl/>
        </w:rPr>
      </w:pPr>
      <w:r>
        <w:rPr>
          <w:rFonts w:hint="cs"/>
          <w:rtl/>
        </w:rPr>
        <w:t>חברי הכנסת, תם סדר-היום. הישיבה הבאה - מחר, יום שלישי, כ"ב בתמוז התשס"ג, 22 ב</w:t>
      </w:r>
      <w:r>
        <w:rPr>
          <w:rFonts w:hint="cs"/>
          <w:rtl/>
        </w:rPr>
        <w:t xml:space="preserve">יולי 2003, בשעה 16:00. ישיבה זו נעולה. </w:t>
      </w:r>
    </w:p>
    <w:p w14:paraId="6B1F577E" w14:textId="77777777" w:rsidR="00000000" w:rsidRDefault="001C3AAC">
      <w:pPr>
        <w:pStyle w:val="a"/>
        <w:ind w:firstLine="0"/>
        <w:rPr>
          <w:rFonts w:hint="cs"/>
          <w:b/>
          <w:bCs/>
          <w:u w:val="single"/>
          <w:rtl/>
        </w:rPr>
      </w:pPr>
    </w:p>
    <w:p w14:paraId="2C6C7C4E" w14:textId="77777777" w:rsidR="00000000" w:rsidRDefault="001C3AAC">
      <w:pPr>
        <w:pStyle w:val="a"/>
        <w:ind w:firstLine="0"/>
        <w:rPr>
          <w:rFonts w:hint="cs"/>
          <w:b/>
          <w:bCs/>
          <w:u w:val="single"/>
          <w:rtl/>
        </w:rPr>
      </w:pPr>
    </w:p>
    <w:p w14:paraId="58E975CE" w14:textId="77777777" w:rsidR="00000000" w:rsidRDefault="001C3AAC">
      <w:pPr>
        <w:pStyle w:val="a"/>
        <w:ind w:firstLine="0"/>
        <w:jc w:val="center"/>
        <w:rPr>
          <w:rFonts w:hint="cs"/>
          <w:rtl/>
        </w:rPr>
      </w:pPr>
      <w:r>
        <w:rPr>
          <w:rFonts w:hint="cs"/>
          <w:rtl/>
        </w:rPr>
        <w:t>הישיבה ננעלה בשעה 22:52.</w:t>
      </w:r>
    </w:p>
    <w:p w14:paraId="0F5945E4" w14:textId="77777777" w:rsidR="00000000" w:rsidRDefault="001C3AAC">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3FFEA" w14:textId="77777777" w:rsidR="00000000" w:rsidRDefault="001C3AAC">
      <w:r>
        <w:separator/>
      </w:r>
    </w:p>
  </w:endnote>
  <w:endnote w:type="continuationSeparator" w:id="0">
    <w:p w14:paraId="7B89660F" w14:textId="77777777" w:rsidR="00000000" w:rsidRDefault="001C3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067CA" w14:textId="77777777" w:rsidR="00000000" w:rsidRDefault="001C3AAC">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191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212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AFE70" w14:textId="77777777" w:rsidR="00000000" w:rsidRDefault="001C3AAC">
      <w:r>
        <w:separator/>
      </w:r>
    </w:p>
  </w:footnote>
  <w:footnote w:type="continuationSeparator" w:id="0">
    <w:p w14:paraId="17289508" w14:textId="77777777" w:rsidR="00000000" w:rsidRDefault="001C3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2372581"/>
    <w:multiLevelType w:val="hybridMultilevel"/>
    <w:tmpl w:val="D72AF32C"/>
    <w:lvl w:ilvl="0" w:tplc="A1B2A50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0A4827C2"/>
    <w:multiLevelType w:val="hybridMultilevel"/>
    <w:tmpl w:val="A8229F76"/>
    <w:lvl w:ilvl="0" w:tplc="DFF43B0C">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149B2C98"/>
    <w:multiLevelType w:val="hybridMultilevel"/>
    <w:tmpl w:val="C3EA5EE0"/>
    <w:lvl w:ilvl="0" w:tplc="EC5627F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172172C1"/>
    <w:multiLevelType w:val="hybridMultilevel"/>
    <w:tmpl w:val="78FA6FDE"/>
    <w:lvl w:ilvl="0" w:tplc="FE3619DC">
      <w:numFmt w:val="bullet"/>
      <w:lvlText w:val="-"/>
      <w:lvlJc w:val="left"/>
      <w:pPr>
        <w:tabs>
          <w:tab w:val="num" w:pos="1080"/>
        </w:tabs>
        <w:ind w:left="1080" w:right="1080" w:hanging="360"/>
      </w:pPr>
      <w:rPr>
        <w:rFonts w:ascii="Times New Roman" w:eastAsia="Times New Roman" w:hAnsi="Times New Roman" w:cs="Times New Roman"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5" w15:restartNumberingAfterBreak="0">
    <w:nsid w:val="18633895"/>
    <w:multiLevelType w:val="hybridMultilevel"/>
    <w:tmpl w:val="3898A274"/>
    <w:lvl w:ilvl="0" w:tplc="C31462BC">
      <w:numFmt w:val="bullet"/>
      <w:lvlText w:val="-"/>
      <w:lvlJc w:val="left"/>
      <w:pPr>
        <w:tabs>
          <w:tab w:val="num" w:pos="1095"/>
        </w:tabs>
        <w:ind w:left="1095" w:right="1095" w:hanging="360"/>
      </w:pPr>
      <w:rPr>
        <w:rFonts w:ascii="Times New Roman" w:eastAsia="Times New Roman" w:hAnsi="Times New Roman" w:cs="Times New Roman" w:hint="default"/>
      </w:rPr>
    </w:lvl>
    <w:lvl w:ilvl="1" w:tplc="040D0003" w:tentative="1">
      <w:start w:val="1"/>
      <w:numFmt w:val="bullet"/>
      <w:lvlText w:val="o"/>
      <w:lvlJc w:val="left"/>
      <w:pPr>
        <w:tabs>
          <w:tab w:val="num" w:pos="1815"/>
        </w:tabs>
        <w:ind w:left="1815" w:right="1815" w:hanging="360"/>
      </w:pPr>
      <w:rPr>
        <w:rFonts w:ascii="Courier New" w:hAnsi="Courier New" w:hint="default"/>
      </w:rPr>
    </w:lvl>
    <w:lvl w:ilvl="2" w:tplc="040D0005" w:tentative="1">
      <w:start w:val="1"/>
      <w:numFmt w:val="bullet"/>
      <w:lvlText w:val=""/>
      <w:lvlJc w:val="left"/>
      <w:pPr>
        <w:tabs>
          <w:tab w:val="num" w:pos="2535"/>
        </w:tabs>
        <w:ind w:left="2535" w:right="2535" w:hanging="360"/>
      </w:pPr>
      <w:rPr>
        <w:rFonts w:ascii="Wingdings" w:hAnsi="Wingdings" w:hint="default"/>
      </w:rPr>
    </w:lvl>
    <w:lvl w:ilvl="3" w:tplc="040D0001" w:tentative="1">
      <w:start w:val="1"/>
      <w:numFmt w:val="bullet"/>
      <w:lvlText w:val=""/>
      <w:lvlJc w:val="left"/>
      <w:pPr>
        <w:tabs>
          <w:tab w:val="num" w:pos="3255"/>
        </w:tabs>
        <w:ind w:left="3255" w:right="3255" w:hanging="360"/>
      </w:pPr>
      <w:rPr>
        <w:rFonts w:ascii="Symbol" w:hAnsi="Symbol" w:hint="default"/>
      </w:rPr>
    </w:lvl>
    <w:lvl w:ilvl="4" w:tplc="040D0003" w:tentative="1">
      <w:start w:val="1"/>
      <w:numFmt w:val="bullet"/>
      <w:lvlText w:val="o"/>
      <w:lvlJc w:val="left"/>
      <w:pPr>
        <w:tabs>
          <w:tab w:val="num" w:pos="3975"/>
        </w:tabs>
        <w:ind w:left="3975" w:right="3975" w:hanging="360"/>
      </w:pPr>
      <w:rPr>
        <w:rFonts w:ascii="Courier New" w:hAnsi="Courier New" w:hint="default"/>
      </w:rPr>
    </w:lvl>
    <w:lvl w:ilvl="5" w:tplc="040D0005" w:tentative="1">
      <w:start w:val="1"/>
      <w:numFmt w:val="bullet"/>
      <w:lvlText w:val=""/>
      <w:lvlJc w:val="left"/>
      <w:pPr>
        <w:tabs>
          <w:tab w:val="num" w:pos="4695"/>
        </w:tabs>
        <w:ind w:left="4695" w:right="4695" w:hanging="360"/>
      </w:pPr>
      <w:rPr>
        <w:rFonts w:ascii="Wingdings" w:hAnsi="Wingdings" w:hint="default"/>
      </w:rPr>
    </w:lvl>
    <w:lvl w:ilvl="6" w:tplc="040D0001" w:tentative="1">
      <w:start w:val="1"/>
      <w:numFmt w:val="bullet"/>
      <w:lvlText w:val=""/>
      <w:lvlJc w:val="left"/>
      <w:pPr>
        <w:tabs>
          <w:tab w:val="num" w:pos="5415"/>
        </w:tabs>
        <w:ind w:left="5415" w:right="5415" w:hanging="360"/>
      </w:pPr>
      <w:rPr>
        <w:rFonts w:ascii="Symbol" w:hAnsi="Symbol" w:hint="default"/>
      </w:rPr>
    </w:lvl>
    <w:lvl w:ilvl="7" w:tplc="040D0003" w:tentative="1">
      <w:start w:val="1"/>
      <w:numFmt w:val="bullet"/>
      <w:lvlText w:val="o"/>
      <w:lvlJc w:val="left"/>
      <w:pPr>
        <w:tabs>
          <w:tab w:val="num" w:pos="6135"/>
        </w:tabs>
        <w:ind w:left="6135" w:right="6135" w:hanging="360"/>
      </w:pPr>
      <w:rPr>
        <w:rFonts w:ascii="Courier New" w:hAnsi="Courier New" w:hint="default"/>
      </w:rPr>
    </w:lvl>
    <w:lvl w:ilvl="8" w:tplc="040D0005" w:tentative="1">
      <w:start w:val="1"/>
      <w:numFmt w:val="bullet"/>
      <w:lvlText w:val=""/>
      <w:lvlJc w:val="left"/>
      <w:pPr>
        <w:tabs>
          <w:tab w:val="num" w:pos="6855"/>
        </w:tabs>
        <w:ind w:left="6855" w:right="6855" w:hanging="360"/>
      </w:pPr>
      <w:rPr>
        <w:rFonts w:ascii="Wingdings" w:hAnsi="Wingdings" w:hint="default"/>
      </w:rPr>
    </w:lvl>
  </w:abstractNum>
  <w:abstractNum w:abstractNumId="6" w15:restartNumberingAfterBreak="0">
    <w:nsid w:val="396F271B"/>
    <w:multiLevelType w:val="hybridMultilevel"/>
    <w:tmpl w:val="DA5EE53E"/>
    <w:lvl w:ilvl="0" w:tplc="096A9B5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7" w15:restartNumberingAfterBreak="0">
    <w:nsid w:val="45B1569F"/>
    <w:multiLevelType w:val="hybridMultilevel"/>
    <w:tmpl w:val="5DCCBBC8"/>
    <w:lvl w:ilvl="0" w:tplc="B5D0897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8" w15:restartNumberingAfterBreak="0">
    <w:nsid w:val="591A7413"/>
    <w:multiLevelType w:val="hybridMultilevel"/>
    <w:tmpl w:val="ED8EDE22"/>
    <w:lvl w:ilvl="0" w:tplc="E2800AC8">
      <w:numFmt w:val="bullet"/>
      <w:lvlText w:val="-"/>
      <w:lvlJc w:val="left"/>
      <w:pPr>
        <w:tabs>
          <w:tab w:val="num" w:pos="1095"/>
        </w:tabs>
        <w:ind w:left="1095" w:right="1095" w:hanging="360"/>
      </w:pPr>
      <w:rPr>
        <w:rFonts w:ascii="Times New Roman" w:eastAsia="Times New Roman" w:hAnsi="Times New Roman" w:cs="Times New Roman" w:hint="default"/>
      </w:rPr>
    </w:lvl>
    <w:lvl w:ilvl="1" w:tplc="040D0003" w:tentative="1">
      <w:start w:val="1"/>
      <w:numFmt w:val="bullet"/>
      <w:lvlText w:val="o"/>
      <w:lvlJc w:val="left"/>
      <w:pPr>
        <w:tabs>
          <w:tab w:val="num" w:pos="1815"/>
        </w:tabs>
        <w:ind w:left="1815" w:right="1815" w:hanging="360"/>
      </w:pPr>
      <w:rPr>
        <w:rFonts w:ascii="Courier New" w:hAnsi="Courier New" w:hint="default"/>
      </w:rPr>
    </w:lvl>
    <w:lvl w:ilvl="2" w:tplc="040D0005" w:tentative="1">
      <w:start w:val="1"/>
      <w:numFmt w:val="bullet"/>
      <w:lvlText w:val=""/>
      <w:lvlJc w:val="left"/>
      <w:pPr>
        <w:tabs>
          <w:tab w:val="num" w:pos="2535"/>
        </w:tabs>
        <w:ind w:left="2535" w:right="2535" w:hanging="360"/>
      </w:pPr>
      <w:rPr>
        <w:rFonts w:ascii="Wingdings" w:hAnsi="Wingdings" w:hint="default"/>
      </w:rPr>
    </w:lvl>
    <w:lvl w:ilvl="3" w:tplc="040D0001" w:tentative="1">
      <w:start w:val="1"/>
      <w:numFmt w:val="bullet"/>
      <w:lvlText w:val=""/>
      <w:lvlJc w:val="left"/>
      <w:pPr>
        <w:tabs>
          <w:tab w:val="num" w:pos="3255"/>
        </w:tabs>
        <w:ind w:left="3255" w:right="3255" w:hanging="360"/>
      </w:pPr>
      <w:rPr>
        <w:rFonts w:ascii="Symbol" w:hAnsi="Symbol" w:hint="default"/>
      </w:rPr>
    </w:lvl>
    <w:lvl w:ilvl="4" w:tplc="040D0003" w:tentative="1">
      <w:start w:val="1"/>
      <w:numFmt w:val="bullet"/>
      <w:lvlText w:val="o"/>
      <w:lvlJc w:val="left"/>
      <w:pPr>
        <w:tabs>
          <w:tab w:val="num" w:pos="3975"/>
        </w:tabs>
        <w:ind w:left="3975" w:right="3975" w:hanging="360"/>
      </w:pPr>
      <w:rPr>
        <w:rFonts w:ascii="Courier New" w:hAnsi="Courier New" w:hint="default"/>
      </w:rPr>
    </w:lvl>
    <w:lvl w:ilvl="5" w:tplc="040D0005" w:tentative="1">
      <w:start w:val="1"/>
      <w:numFmt w:val="bullet"/>
      <w:lvlText w:val=""/>
      <w:lvlJc w:val="left"/>
      <w:pPr>
        <w:tabs>
          <w:tab w:val="num" w:pos="4695"/>
        </w:tabs>
        <w:ind w:left="4695" w:right="4695" w:hanging="360"/>
      </w:pPr>
      <w:rPr>
        <w:rFonts w:ascii="Wingdings" w:hAnsi="Wingdings" w:hint="default"/>
      </w:rPr>
    </w:lvl>
    <w:lvl w:ilvl="6" w:tplc="040D0001" w:tentative="1">
      <w:start w:val="1"/>
      <w:numFmt w:val="bullet"/>
      <w:lvlText w:val=""/>
      <w:lvlJc w:val="left"/>
      <w:pPr>
        <w:tabs>
          <w:tab w:val="num" w:pos="5415"/>
        </w:tabs>
        <w:ind w:left="5415" w:right="5415" w:hanging="360"/>
      </w:pPr>
      <w:rPr>
        <w:rFonts w:ascii="Symbol" w:hAnsi="Symbol" w:hint="default"/>
      </w:rPr>
    </w:lvl>
    <w:lvl w:ilvl="7" w:tplc="040D0003" w:tentative="1">
      <w:start w:val="1"/>
      <w:numFmt w:val="bullet"/>
      <w:lvlText w:val="o"/>
      <w:lvlJc w:val="left"/>
      <w:pPr>
        <w:tabs>
          <w:tab w:val="num" w:pos="6135"/>
        </w:tabs>
        <w:ind w:left="6135" w:right="6135" w:hanging="360"/>
      </w:pPr>
      <w:rPr>
        <w:rFonts w:ascii="Courier New" w:hAnsi="Courier New" w:hint="default"/>
      </w:rPr>
    </w:lvl>
    <w:lvl w:ilvl="8" w:tplc="040D0005" w:tentative="1">
      <w:start w:val="1"/>
      <w:numFmt w:val="bullet"/>
      <w:lvlText w:val=""/>
      <w:lvlJc w:val="left"/>
      <w:pPr>
        <w:tabs>
          <w:tab w:val="num" w:pos="6855"/>
        </w:tabs>
        <w:ind w:left="6855" w:right="6855"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4"/>
  </w:num>
  <w:num w:numId="6">
    <w:abstractNumId w:val="2"/>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4536_1-42.doc"/>
    <w:docVar w:name="Position" w:val="Merged1-42"/>
    <w:docVar w:name="Queue" w:val="1-42"/>
    <w:docVar w:name="SaveYN" w:val="N"/>
    <w:docVar w:name="Session" w:val="14536"/>
    <w:docVar w:name="SessionDate" w:val="21/07/03"/>
    <w:docVar w:name="SpeakersNum" w:val="0"/>
    <w:docVar w:name="StartMode" w:val="4"/>
  </w:docVars>
  <w:rsids>
    <w:rsidRoot w:val="001C3AAC"/>
    <w:rsid w:val="001C3A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CC555"/>
  <w15:chartTrackingRefBased/>
  <w15:docId w15:val="{72034594-87BC-4726-8AF7-9B7EDE503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40473</Words>
  <Characters>230699</Characters>
  <Application>Microsoft Office Word</Application>
  <DocSecurity>0</DocSecurity>
  <Lines>1922</Lines>
  <Paragraphs>541</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270631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47 מתאריך 21/07/2003</dc:title>
  <dc:subject/>
  <dc:creator>דבורה אביבי</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47.0000000000000</vt:lpwstr>
  </property>
  <property fmtid="{D5CDD505-2E9C-101B-9397-08002B2CF9AE}" pid="4" name="Nose">
    <vt:lpwstr>_x000d_
</vt:lpwstr>
  </property>
  <property fmtid="{D5CDD505-2E9C-101B-9397-08002B2CF9AE}" pid="5" name="TaarichYeshiva">
    <vt:lpwstr>2003-07-21T00:00:00Z</vt:lpwstr>
  </property>
  <property fmtid="{D5CDD505-2E9C-101B-9397-08002B2CF9AE}" pid="6" name="Tor">
    <vt:lpwstr>1-42</vt:lpwstr>
  </property>
  <property fmtid="{D5CDD505-2E9C-101B-9397-08002B2CF9AE}" pid="7" name="סימוכין">
    <vt:i4>2649204</vt:i4>
  </property>
  <property fmtid="{D5CDD505-2E9C-101B-9397-08002B2CF9AE}" pid="8" name="תאריך המסמך">
    <vt:filetime>2005-03-07T00:00:00Z</vt:filetime>
  </property>
  <property fmtid="{D5CDD505-2E9C-101B-9397-08002B2CF9AE}" pid="9" name="CodeProfile">
    <vt:lpwstr>136.000000000000</vt:lpwstr>
  </property>
  <property fmtid="{D5CDD505-2E9C-101B-9397-08002B2CF9AE}" pid="10" name="AutoNumber">
    <vt:lpwstr>2649204</vt:lpwstr>
  </property>
  <property fmtid="{D5CDD505-2E9C-101B-9397-08002B2CF9AE}" pid="11" name="SDDocDate">
    <vt:lpwstr>2005-03-07T00:00:00Z</vt:lpwstr>
  </property>
  <property fmtid="{D5CDD505-2E9C-101B-9397-08002B2CF9AE}" pid="12" name="SDHebDate">
    <vt:lpwstr>כ"ו באדר א',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