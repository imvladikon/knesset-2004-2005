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916BB" w14:textId="77777777" w:rsidR="00000000" w:rsidRDefault="007A214F">
      <w:pPr>
        <w:pStyle w:val="a"/>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2349AC66" w14:textId="77777777" w:rsidR="00000000" w:rsidRDefault="007A214F">
      <w:pPr>
        <w:pStyle w:val="TOC1"/>
        <w:tabs>
          <w:tab w:val="right" w:leader="dot" w:pos="8296"/>
        </w:tabs>
        <w:rPr>
          <w:rFonts w:ascii="Times New Roman" w:hAnsi="Times New Roman" w:cs="Times New Roman"/>
          <w:sz w:val="24"/>
          <w:szCs w:val="24"/>
        </w:rPr>
      </w:pPr>
      <w:r>
        <w:rPr>
          <w:rtl/>
        </w:rPr>
        <w:t>כנס מיוחד</w:t>
      </w:r>
      <w:r>
        <w:tab/>
      </w:r>
      <w:r>
        <w:fldChar w:fldCharType="begin"/>
      </w:r>
      <w:r>
        <w:instrText xml:space="preserve"> PAGEREF _Toc65926979 \h </w:instrText>
      </w:r>
      <w:r>
        <w:fldChar w:fldCharType="separate"/>
      </w:r>
      <w:r>
        <w:t>4</w:t>
      </w:r>
      <w:r>
        <w:fldChar w:fldCharType="end"/>
      </w:r>
    </w:p>
    <w:p w14:paraId="5C677BD4" w14:textId="77777777" w:rsidR="00000000" w:rsidRDefault="007A214F">
      <w:pPr>
        <w:pStyle w:val="TOC1"/>
        <w:tabs>
          <w:tab w:val="right" w:leader="dot" w:pos="8296"/>
        </w:tabs>
        <w:rPr>
          <w:rFonts w:ascii="Times New Roman" w:hAnsi="Times New Roman" w:cs="Times New Roman"/>
          <w:sz w:val="24"/>
          <w:szCs w:val="24"/>
        </w:rPr>
      </w:pPr>
      <w:r>
        <w:rPr>
          <w:rtl/>
        </w:rPr>
        <w:t>דברי יושב-ראש הכנסת לזכרו של חבר הכנסת לשעבר משה כרמל, זיכרונו לברכה</w:t>
      </w:r>
      <w:r>
        <w:tab/>
      </w:r>
      <w:r>
        <w:fldChar w:fldCharType="begin"/>
      </w:r>
      <w:r>
        <w:instrText xml:space="preserve"> PAGEREF _Toc65926980 \h </w:instrText>
      </w:r>
      <w:r>
        <w:fldChar w:fldCharType="separate"/>
      </w:r>
      <w:r>
        <w:t>4</w:t>
      </w:r>
      <w:r>
        <w:fldChar w:fldCharType="end"/>
      </w:r>
    </w:p>
    <w:p w14:paraId="090650E5" w14:textId="77777777" w:rsidR="00000000" w:rsidRDefault="007A214F">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_Toc65926981 \h </w:instrText>
      </w:r>
      <w:r>
        <w:fldChar w:fldCharType="separate"/>
      </w:r>
      <w:r>
        <w:t>4</w:t>
      </w:r>
      <w:r>
        <w:fldChar w:fldCharType="end"/>
      </w:r>
    </w:p>
    <w:p w14:paraId="525A06F4" w14:textId="77777777" w:rsidR="00000000" w:rsidRDefault="007A214F">
      <w:pPr>
        <w:pStyle w:val="TOC1"/>
        <w:tabs>
          <w:tab w:val="right" w:leader="dot" w:pos="8296"/>
        </w:tabs>
        <w:rPr>
          <w:rFonts w:ascii="Times New Roman" w:hAnsi="Times New Roman" w:cs="Times New Roman"/>
          <w:sz w:val="24"/>
          <w:szCs w:val="24"/>
        </w:rPr>
      </w:pPr>
      <w:r>
        <w:rPr>
          <w:rtl/>
        </w:rPr>
        <w:t>מ</w:t>
      </w:r>
      <w:r>
        <w:rPr>
          <w:rtl/>
        </w:rPr>
        <w:t>סמכים שהונחו על שולחן הכנסת</w:t>
      </w:r>
      <w:r>
        <w:tab/>
      </w:r>
      <w:r>
        <w:fldChar w:fldCharType="begin"/>
      </w:r>
      <w:r>
        <w:instrText xml:space="preserve"> PAGEREF _Toc65926982 \h </w:instrText>
      </w:r>
      <w:r>
        <w:fldChar w:fldCharType="separate"/>
      </w:r>
      <w:r>
        <w:t>5</w:t>
      </w:r>
      <w:r>
        <w:fldChar w:fldCharType="end"/>
      </w:r>
    </w:p>
    <w:p w14:paraId="62C9AD75" w14:textId="77777777" w:rsidR="00000000" w:rsidRDefault="007A214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_Toc65926983 \h </w:instrText>
      </w:r>
      <w:r>
        <w:fldChar w:fldCharType="separate"/>
      </w:r>
      <w:r>
        <w:t>5</w:t>
      </w:r>
      <w:r>
        <w:fldChar w:fldCharType="end"/>
      </w:r>
    </w:p>
    <w:p w14:paraId="6E105424" w14:textId="77777777" w:rsidR="00000000" w:rsidRDefault="007A214F">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_Toc65926984 \h </w:instrText>
      </w:r>
      <w:r>
        <w:fldChar w:fldCharType="separate"/>
      </w:r>
      <w:r>
        <w:t>6</w:t>
      </w:r>
      <w:r>
        <w:fldChar w:fldCharType="end"/>
      </w:r>
    </w:p>
    <w:p w14:paraId="0378E5D6" w14:textId="77777777" w:rsidR="00000000" w:rsidRDefault="007A214F">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_Toc65926985 \h </w:instrText>
      </w:r>
      <w:r>
        <w:fldChar w:fldCharType="separate"/>
      </w:r>
      <w:r>
        <w:t>6</w:t>
      </w:r>
      <w:r>
        <w:fldChar w:fldCharType="end"/>
      </w:r>
    </w:p>
    <w:p w14:paraId="501606DA" w14:textId="77777777" w:rsidR="00000000" w:rsidRDefault="007A214F">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_Toc65926986 \h </w:instrText>
      </w:r>
      <w:r>
        <w:fldChar w:fldCharType="separate"/>
      </w:r>
      <w:r>
        <w:t>7</w:t>
      </w:r>
      <w:r>
        <w:fldChar w:fldCharType="end"/>
      </w:r>
    </w:p>
    <w:p w14:paraId="7811B74D" w14:textId="77777777" w:rsidR="00000000" w:rsidRDefault="007A214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_Toc65926987 \h </w:instrText>
      </w:r>
      <w:r>
        <w:fldChar w:fldCharType="separate"/>
      </w:r>
      <w:r>
        <w:t>7</w:t>
      </w:r>
      <w:r>
        <w:fldChar w:fldCharType="end"/>
      </w:r>
    </w:p>
    <w:p w14:paraId="5AB20A92" w14:textId="77777777" w:rsidR="00000000" w:rsidRDefault="007A214F">
      <w:pPr>
        <w:pStyle w:val="TOC1"/>
        <w:tabs>
          <w:tab w:val="right" w:leader="dot" w:pos="8296"/>
        </w:tabs>
        <w:rPr>
          <w:rFonts w:ascii="Times New Roman" w:hAnsi="Times New Roman" w:cs="Times New Roman"/>
          <w:sz w:val="24"/>
          <w:szCs w:val="24"/>
        </w:rPr>
      </w:pPr>
      <w:r>
        <w:rPr>
          <w:rtl/>
        </w:rPr>
        <w:t xml:space="preserve">הצעת חוק הביטוח הלאומי (תיקון </w:t>
      </w:r>
      <w:r>
        <w:t xml:space="preserve">– </w:t>
      </w:r>
      <w:r>
        <w:rPr>
          <w:rtl/>
        </w:rPr>
        <w:t>עבודה מועדפת באבטחה),</w:t>
      </w:r>
      <w:r>
        <w:tab/>
      </w:r>
      <w:r>
        <w:fldChar w:fldCharType="begin"/>
      </w:r>
      <w:r>
        <w:instrText xml:space="preserve"> PAGEREF _Toc65926988 \h </w:instrText>
      </w:r>
      <w:r>
        <w:fldChar w:fldCharType="separate"/>
      </w:r>
      <w:r>
        <w:t>8</w:t>
      </w:r>
      <w:r>
        <w:fldChar w:fldCharType="end"/>
      </w:r>
    </w:p>
    <w:p w14:paraId="7B4C57C8" w14:textId="77777777" w:rsidR="00000000" w:rsidRDefault="007A214F">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_Toc65926989 \h </w:instrText>
      </w:r>
      <w:r>
        <w:fldChar w:fldCharType="separate"/>
      </w:r>
      <w:r>
        <w:t>8</w:t>
      </w:r>
      <w:r>
        <w:fldChar w:fldCharType="end"/>
      </w:r>
    </w:p>
    <w:p w14:paraId="3AD07E34" w14:textId="77777777" w:rsidR="00000000" w:rsidRDefault="007A214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_Toc65926990 \h </w:instrText>
      </w:r>
      <w:r>
        <w:fldChar w:fldCharType="separate"/>
      </w:r>
      <w:r>
        <w:t>9</w:t>
      </w:r>
      <w:r>
        <w:fldChar w:fldCharType="end"/>
      </w:r>
    </w:p>
    <w:p w14:paraId="6B86761E" w14:textId="77777777" w:rsidR="00000000" w:rsidRDefault="007A214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w:t>
      </w:r>
      <w:r>
        <w:rPr>
          <w:rtl/>
        </w:rPr>
        <w:t>ימד):</w:t>
      </w:r>
      <w:r>
        <w:tab/>
      </w:r>
      <w:r>
        <w:fldChar w:fldCharType="begin"/>
      </w:r>
      <w:r>
        <w:instrText xml:space="preserve"> PAGEREF _Toc65926991 \h </w:instrText>
      </w:r>
      <w:r>
        <w:fldChar w:fldCharType="separate"/>
      </w:r>
      <w:r>
        <w:t>11</w:t>
      </w:r>
      <w:r>
        <w:fldChar w:fldCharType="end"/>
      </w:r>
    </w:p>
    <w:p w14:paraId="206E45F3" w14:textId="77777777" w:rsidR="00000000" w:rsidRDefault="007A214F">
      <w:pPr>
        <w:pStyle w:val="TOC1"/>
        <w:tabs>
          <w:tab w:val="right" w:leader="dot" w:pos="8296"/>
        </w:tabs>
        <w:rPr>
          <w:rFonts w:ascii="Times New Roman" w:hAnsi="Times New Roman" w:cs="Times New Roman"/>
          <w:sz w:val="24"/>
          <w:szCs w:val="24"/>
        </w:rPr>
      </w:pPr>
      <w:r>
        <w:rPr>
          <w:rtl/>
        </w:rPr>
        <w:t xml:space="preserve">הצעת חוק הביטוח הלאומי (תיקון מס' 55 </w:t>
      </w:r>
      <w:r>
        <w:t xml:space="preserve">– </w:t>
      </w:r>
      <w:r>
        <w:rPr>
          <w:rtl/>
        </w:rPr>
        <w:t>הוראת שעה) (תיקון מס' 2),</w:t>
      </w:r>
      <w:r>
        <w:tab/>
      </w:r>
      <w:r>
        <w:fldChar w:fldCharType="begin"/>
      </w:r>
      <w:r>
        <w:instrText xml:space="preserve"> PAGEREF _Toc65926992 \h </w:instrText>
      </w:r>
      <w:r>
        <w:fldChar w:fldCharType="separate"/>
      </w:r>
      <w:r>
        <w:t>12</w:t>
      </w:r>
      <w:r>
        <w:fldChar w:fldCharType="end"/>
      </w:r>
    </w:p>
    <w:p w14:paraId="417E483B" w14:textId="77777777" w:rsidR="00000000" w:rsidRDefault="007A214F">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_Toc65926993 \h </w:instrText>
      </w:r>
      <w:r>
        <w:fldChar w:fldCharType="separate"/>
      </w:r>
      <w:r>
        <w:t>12</w:t>
      </w:r>
      <w:r>
        <w:fldChar w:fldCharType="end"/>
      </w:r>
    </w:p>
    <w:p w14:paraId="24A5C7D1" w14:textId="77777777" w:rsidR="00000000" w:rsidRDefault="007A214F">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_Toc65926994 \h </w:instrText>
      </w:r>
      <w:r>
        <w:fldChar w:fldCharType="separate"/>
      </w:r>
      <w:r>
        <w:t>13</w:t>
      </w:r>
      <w:r>
        <w:fldChar w:fldCharType="end"/>
      </w:r>
    </w:p>
    <w:p w14:paraId="06EF623D" w14:textId="77777777" w:rsidR="00000000" w:rsidRDefault="007A214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w:t>
      </w:r>
      <w:r>
        <w:rPr>
          <w:rtl/>
        </w:rPr>
        <w:t>רה):</w:t>
      </w:r>
      <w:r>
        <w:tab/>
      </w:r>
      <w:r>
        <w:fldChar w:fldCharType="begin"/>
      </w:r>
      <w:r>
        <w:instrText xml:space="preserve"> PAGEREF _Toc65926995 \h </w:instrText>
      </w:r>
      <w:r>
        <w:fldChar w:fldCharType="separate"/>
      </w:r>
      <w:r>
        <w:t>14</w:t>
      </w:r>
      <w:r>
        <w:fldChar w:fldCharType="end"/>
      </w:r>
    </w:p>
    <w:p w14:paraId="28987250" w14:textId="77777777" w:rsidR="00000000" w:rsidRDefault="007A214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_Toc65926996 \h </w:instrText>
      </w:r>
      <w:r>
        <w:fldChar w:fldCharType="separate"/>
      </w:r>
      <w:r>
        <w:t>16</w:t>
      </w:r>
      <w:r>
        <w:fldChar w:fldCharType="end"/>
      </w:r>
    </w:p>
    <w:p w14:paraId="7B662AB8" w14:textId="77777777" w:rsidR="00000000" w:rsidRDefault="007A214F">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_Toc65926997 \h </w:instrText>
      </w:r>
      <w:r>
        <w:fldChar w:fldCharType="separate"/>
      </w:r>
      <w:r>
        <w:t>17</w:t>
      </w:r>
      <w:r>
        <w:fldChar w:fldCharType="end"/>
      </w:r>
    </w:p>
    <w:p w14:paraId="1981D5DF" w14:textId="77777777" w:rsidR="00000000" w:rsidRDefault="007A214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_Toc65926998 \h </w:instrText>
      </w:r>
      <w:r>
        <w:fldChar w:fldCharType="separate"/>
      </w:r>
      <w:r>
        <w:t>19</w:t>
      </w:r>
      <w:r>
        <w:fldChar w:fldCharType="end"/>
      </w:r>
    </w:p>
    <w:p w14:paraId="24F69DC3" w14:textId="77777777" w:rsidR="00000000" w:rsidRDefault="007A214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_Toc65926999 \h </w:instrText>
      </w:r>
      <w:r>
        <w:fldChar w:fldCharType="separate"/>
      </w:r>
      <w:r>
        <w:t>22</w:t>
      </w:r>
      <w:r>
        <w:fldChar w:fldCharType="end"/>
      </w:r>
    </w:p>
    <w:p w14:paraId="240EFBD6" w14:textId="77777777" w:rsidR="00000000" w:rsidRDefault="007A214F">
      <w:pPr>
        <w:pStyle w:val="TOC2"/>
        <w:tabs>
          <w:tab w:val="right" w:leader="dot" w:pos="8296"/>
        </w:tabs>
        <w:ind w:right="0"/>
        <w:rPr>
          <w:rFonts w:ascii="Times New Roman" w:hAnsi="Times New Roman" w:cs="Times New Roman"/>
          <w:sz w:val="24"/>
          <w:szCs w:val="24"/>
        </w:rPr>
      </w:pPr>
      <w:r>
        <w:rPr>
          <w:rtl/>
        </w:rPr>
        <w:t>חיים</w:t>
      </w:r>
      <w:r>
        <w:t xml:space="preserve"> </w:t>
      </w:r>
      <w:r>
        <w:rPr>
          <w:rtl/>
        </w:rPr>
        <w:t>א</w:t>
      </w:r>
      <w:r>
        <w:rPr>
          <w:rtl/>
        </w:rPr>
        <w:t>ורון (מרצ):</w:t>
      </w:r>
      <w:r>
        <w:tab/>
      </w:r>
      <w:r>
        <w:fldChar w:fldCharType="begin"/>
      </w:r>
      <w:r>
        <w:instrText xml:space="preserve"> PAGEREF _Toc65927000 \h </w:instrText>
      </w:r>
      <w:r>
        <w:fldChar w:fldCharType="separate"/>
      </w:r>
      <w:r>
        <w:t>24</w:t>
      </w:r>
      <w:r>
        <w:fldChar w:fldCharType="end"/>
      </w:r>
    </w:p>
    <w:p w14:paraId="6DE00AD8" w14:textId="77777777" w:rsidR="00000000" w:rsidRDefault="007A214F">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_Toc65927001 \h </w:instrText>
      </w:r>
      <w:r>
        <w:fldChar w:fldCharType="separate"/>
      </w:r>
      <w:r>
        <w:t>27</w:t>
      </w:r>
      <w:r>
        <w:fldChar w:fldCharType="end"/>
      </w:r>
    </w:p>
    <w:p w14:paraId="470CF2F6" w14:textId="77777777" w:rsidR="00000000" w:rsidRDefault="007A214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_Toc65927002 \h </w:instrText>
      </w:r>
      <w:r>
        <w:fldChar w:fldCharType="separate"/>
      </w:r>
      <w:r>
        <w:t>27</w:t>
      </w:r>
      <w:r>
        <w:fldChar w:fldCharType="end"/>
      </w:r>
    </w:p>
    <w:p w14:paraId="56D18FD2" w14:textId="77777777" w:rsidR="00000000" w:rsidRDefault="007A214F">
      <w:pPr>
        <w:pStyle w:val="TOC1"/>
        <w:tabs>
          <w:tab w:val="right" w:leader="dot" w:pos="8296"/>
        </w:tabs>
        <w:rPr>
          <w:rFonts w:ascii="Times New Roman" w:hAnsi="Times New Roman" w:cs="Times New Roman"/>
          <w:sz w:val="24"/>
          <w:szCs w:val="24"/>
        </w:rPr>
      </w:pPr>
      <w:r>
        <w:rPr>
          <w:rtl/>
        </w:rPr>
        <w:t>הצעת חוק</w:t>
      </w:r>
      <w:r>
        <w:t xml:space="preserve"> </w:t>
      </w:r>
      <w:r>
        <w:rPr>
          <w:rtl/>
        </w:rPr>
        <w:t>הביטוח הלאומי (תיקון מס' 55 - הוראת שעה) (תיקון מס' 2),</w:t>
      </w:r>
      <w:r>
        <w:tab/>
      </w:r>
      <w:r>
        <w:fldChar w:fldCharType="begin"/>
      </w:r>
      <w:r>
        <w:instrText xml:space="preserve"> PAGEREF _Toc65927003 \h </w:instrText>
      </w:r>
      <w:r>
        <w:fldChar w:fldCharType="separate"/>
      </w:r>
      <w:r>
        <w:t>28</w:t>
      </w:r>
      <w:r>
        <w:fldChar w:fldCharType="end"/>
      </w:r>
    </w:p>
    <w:p w14:paraId="40875DEE" w14:textId="77777777" w:rsidR="00000000" w:rsidRDefault="007A214F">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_Toc65927004 \h </w:instrText>
      </w:r>
      <w:r>
        <w:fldChar w:fldCharType="separate"/>
      </w:r>
      <w:r>
        <w:t>28</w:t>
      </w:r>
      <w:r>
        <w:fldChar w:fldCharType="end"/>
      </w:r>
    </w:p>
    <w:p w14:paraId="242B49DB" w14:textId="77777777" w:rsidR="00000000" w:rsidRDefault="007A214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_Toc65927005 \h </w:instrText>
      </w:r>
      <w:r>
        <w:fldChar w:fldCharType="separate"/>
      </w:r>
      <w:r>
        <w:t>28</w:t>
      </w:r>
      <w:r>
        <w:fldChar w:fldCharType="end"/>
      </w:r>
    </w:p>
    <w:p w14:paraId="2BBD1A98" w14:textId="77777777" w:rsidR="00000000" w:rsidRDefault="007A214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_Toc65927006 \h </w:instrText>
      </w:r>
      <w:r>
        <w:fldChar w:fldCharType="separate"/>
      </w:r>
      <w:r>
        <w:t>29</w:t>
      </w:r>
      <w:r>
        <w:fldChar w:fldCharType="end"/>
      </w:r>
    </w:p>
    <w:p w14:paraId="10B2105D" w14:textId="77777777" w:rsidR="00000000" w:rsidRDefault="007A214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_Toc65927007 \h </w:instrText>
      </w:r>
      <w:r>
        <w:fldChar w:fldCharType="separate"/>
      </w:r>
      <w:r>
        <w:t>30</w:t>
      </w:r>
      <w:r>
        <w:fldChar w:fldCharType="end"/>
      </w:r>
    </w:p>
    <w:p w14:paraId="1A2A7CC8" w14:textId="77777777" w:rsidR="00000000" w:rsidRDefault="007A214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w:t>
      </w:r>
      <w:r>
        <w:rPr>
          <w:rtl/>
        </w:rPr>
        <w:t xml:space="preserve"> (מפד"ל):</w:t>
      </w:r>
      <w:r>
        <w:tab/>
      </w:r>
      <w:r>
        <w:fldChar w:fldCharType="begin"/>
      </w:r>
      <w:r>
        <w:instrText xml:space="preserve"> PAGEREF _Toc65927008 \h </w:instrText>
      </w:r>
      <w:r>
        <w:fldChar w:fldCharType="separate"/>
      </w:r>
      <w:r>
        <w:t>33</w:t>
      </w:r>
      <w:r>
        <w:fldChar w:fldCharType="end"/>
      </w:r>
    </w:p>
    <w:p w14:paraId="6B01B296" w14:textId="77777777" w:rsidR="00000000" w:rsidRDefault="007A214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_Toc65927009 \h </w:instrText>
      </w:r>
      <w:r>
        <w:fldChar w:fldCharType="separate"/>
      </w:r>
      <w:r>
        <w:t>35</w:t>
      </w:r>
      <w:r>
        <w:fldChar w:fldCharType="end"/>
      </w:r>
    </w:p>
    <w:p w14:paraId="3B2D0B98" w14:textId="77777777" w:rsidR="00000000" w:rsidRDefault="007A214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_Toc65927010 \h </w:instrText>
      </w:r>
      <w:r>
        <w:fldChar w:fldCharType="separate"/>
      </w:r>
      <w:r>
        <w:t>36</w:t>
      </w:r>
      <w:r>
        <w:fldChar w:fldCharType="end"/>
      </w:r>
    </w:p>
    <w:p w14:paraId="4A229DA9" w14:textId="77777777" w:rsidR="00000000" w:rsidRDefault="007A214F">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_Toc65927011 \h </w:instrText>
      </w:r>
      <w:r>
        <w:fldChar w:fldCharType="separate"/>
      </w:r>
      <w:r>
        <w:t>39</w:t>
      </w:r>
      <w:r>
        <w:fldChar w:fldCharType="end"/>
      </w:r>
    </w:p>
    <w:p w14:paraId="2D073543" w14:textId="77777777" w:rsidR="00000000" w:rsidRDefault="007A214F">
      <w:pPr>
        <w:pStyle w:val="TOC1"/>
        <w:tabs>
          <w:tab w:val="right" w:leader="dot" w:pos="8296"/>
        </w:tabs>
        <w:rPr>
          <w:rFonts w:ascii="Times New Roman" w:hAnsi="Times New Roman" w:cs="Times New Roman"/>
          <w:sz w:val="24"/>
          <w:szCs w:val="24"/>
        </w:rPr>
      </w:pPr>
      <w:r>
        <w:rPr>
          <w:rtl/>
        </w:rPr>
        <w:lastRenderedPageBreak/>
        <w:t>עשור להסכמי אוסלו - הפקת לקחים;</w:t>
      </w:r>
      <w:r>
        <w:t xml:space="preserve"> </w:t>
      </w:r>
      <w:r>
        <w:rPr>
          <w:rtl/>
        </w:rPr>
        <w:t>הצורך בפיר</w:t>
      </w:r>
      <w:r>
        <w:rPr>
          <w:rtl/>
        </w:rPr>
        <w:t>וק תשתיות הטרור;</w:t>
      </w:r>
      <w:r>
        <w:t xml:space="preserve"> </w:t>
      </w:r>
      <w:r>
        <w:rPr>
          <w:rtl/>
        </w:rPr>
        <w:t>התנהלות ראש הממשלה והממשלה כולה בכל התחומים;</w:t>
      </w:r>
      <w:r>
        <w:t xml:space="preserve"> </w:t>
      </w:r>
      <w:r>
        <w:rPr>
          <w:rtl/>
        </w:rPr>
        <w:t>התנהלות ראש הממשלה בזירה המדינית-הביטחונית ובתחום טוהר המידות</w:t>
      </w:r>
      <w:r>
        <w:tab/>
      </w:r>
      <w:r>
        <w:fldChar w:fldCharType="begin"/>
      </w:r>
      <w:r>
        <w:instrText xml:space="preserve"> PAGEREF _Toc65927012 \h </w:instrText>
      </w:r>
      <w:r>
        <w:fldChar w:fldCharType="separate"/>
      </w:r>
      <w:r>
        <w:t>43</w:t>
      </w:r>
      <w:r>
        <w:fldChar w:fldCharType="end"/>
      </w:r>
    </w:p>
    <w:p w14:paraId="08930F27" w14:textId="77777777" w:rsidR="00000000" w:rsidRDefault="007A214F">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_Toc65927013 \h </w:instrText>
      </w:r>
      <w:r>
        <w:fldChar w:fldCharType="separate"/>
      </w:r>
      <w:r>
        <w:t>44</w:t>
      </w:r>
      <w:r>
        <w:fldChar w:fldCharType="end"/>
      </w:r>
    </w:p>
    <w:p w14:paraId="0CB90D68" w14:textId="77777777" w:rsidR="00000000" w:rsidRDefault="007A214F">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w:instrText>
      </w:r>
      <w:r>
        <w:instrText xml:space="preserve">65927014 \h </w:instrText>
      </w:r>
      <w:r>
        <w:fldChar w:fldCharType="separate"/>
      </w:r>
      <w:r>
        <w:t>52</w:t>
      </w:r>
      <w:r>
        <w:fldChar w:fldCharType="end"/>
      </w:r>
    </w:p>
    <w:p w14:paraId="32441823" w14:textId="77777777" w:rsidR="00000000" w:rsidRDefault="007A214F">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_Toc65927015 \h </w:instrText>
      </w:r>
      <w:r>
        <w:fldChar w:fldCharType="separate"/>
      </w:r>
      <w:r>
        <w:t>54</w:t>
      </w:r>
      <w:r>
        <w:fldChar w:fldCharType="end"/>
      </w:r>
    </w:p>
    <w:p w14:paraId="795EC9E2" w14:textId="77777777" w:rsidR="00000000" w:rsidRDefault="007A214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_Toc65927016 \h </w:instrText>
      </w:r>
      <w:r>
        <w:fldChar w:fldCharType="separate"/>
      </w:r>
      <w:r>
        <w:t>68</w:t>
      </w:r>
      <w:r>
        <w:fldChar w:fldCharType="end"/>
      </w:r>
    </w:p>
    <w:p w14:paraId="4473D4C5" w14:textId="77777777" w:rsidR="00000000" w:rsidRDefault="007A214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_Toc65927017 \h </w:instrText>
      </w:r>
      <w:r>
        <w:fldChar w:fldCharType="separate"/>
      </w:r>
      <w:r>
        <w:t>74</w:t>
      </w:r>
      <w:r>
        <w:fldChar w:fldCharType="end"/>
      </w:r>
    </w:p>
    <w:p w14:paraId="2AB6522C" w14:textId="77777777" w:rsidR="00000000" w:rsidRDefault="007A214F">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_Toc65927018 \h </w:instrText>
      </w:r>
      <w:r>
        <w:fldChar w:fldCharType="separate"/>
      </w:r>
      <w:r>
        <w:t>76</w:t>
      </w:r>
      <w:r>
        <w:fldChar w:fldCharType="end"/>
      </w:r>
    </w:p>
    <w:p w14:paraId="2F7B3C33" w14:textId="77777777" w:rsidR="00000000" w:rsidRDefault="007A214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w:t>
      </w:r>
      <w:r>
        <w:rPr>
          <w:rtl/>
        </w:rPr>
        <w:t>טרית:</w:t>
      </w:r>
      <w:r>
        <w:tab/>
      </w:r>
      <w:r>
        <w:fldChar w:fldCharType="begin"/>
      </w:r>
      <w:r>
        <w:instrText xml:space="preserve"> PAGEREF _Toc65927019 \h </w:instrText>
      </w:r>
      <w:r>
        <w:fldChar w:fldCharType="separate"/>
      </w:r>
      <w:r>
        <w:t>78</w:t>
      </w:r>
      <w:r>
        <w:fldChar w:fldCharType="end"/>
      </w:r>
    </w:p>
    <w:p w14:paraId="25C13EAE" w14:textId="77777777" w:rsidR="00000000" w:rsidRDefault="007A214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_Toc65927020 \h </w:instrText>
      </w:r>
      <w:r>
        <w:fldChar w:fldCharType="separate"/>
      </w:r>
      <w:r>
        <w:t>86</w:t>
      </w:r>
      <w:r>
        <w:fldChar w:fldCharType="end"/>
      </w:r>
    </w:p>
    <w:p w14:paraId="018E5E00" w14:textId="77777777" w:rsidR="00000000" w:rsidRDefault="007A214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_Toc65927021 \h </w:instrText>
      </w:r>
      <w:r>
        <w:fldChar w:fldCharType="separate"/>
      </w:r>
      <w:r>
        <w:t>87</w:t>
      </w:r>
      <w:r>
        <w:fldChar w:fldCharType="end"/>
      </w:r>
    </w:p>
    <w:p w14:paraId="4DB8CFBC" w14:textId="77777777" w:rsidR="00000000" w:rsidRDefault="007A214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_Toc65927022 \h </w:instrText>
      </w:r>
      <w:r>
        <w:fldChar w:fldCharType="separate"/>
      </w:r>
      <w:r>
        <w:t>88</w:t>
      </w:r>
      <w:r>
        <w:fldChar w:fldCharType="end"/>
      </w:r>
    </w:p>
    <w:p w14:paraId="46063FCE" w14:textId="77777777" w:rsidR="00000000" w:rsidRDefault="007A214F">
      <w:pPr>
        <w:pStyle w:val="TOC1"/>
        <w:tabs>
          <w:tab w:val="right" w:leader="dot" w:pos="8296"/>
        </w:tabs>
        <w:rPr>
          <w:rFonts w:ascii="Times New Roman" w:hAnsi="Times New Roman" w:cs="Times New Roman"/>
          <w:sz w:val="24"/>
          <w:szCs w:val="24"/>
        </w:rPr>
      </w:pPr>
      <w:r>
        <w:rPr>
          <w:rtl/>
        </w:rPr>
        <w:t>מסקנות ועדת</w:t>
      </w:r>
      <w:r>
        <w:t>-</w:t>
      </w:r>
      <w:r>
        <w:rPr>
          <w:rtl/>
        </w:rPr>
        <w:t>אור</w:t>
      </w:r>
      <w:r>
        <w:tab/>
      </w:r>
      <w:r>
        <w:fldChar w:fldCharType="begin"/>
      </w:r>
      <w:r>
        <w:instrText xml:space="preserve"> PAGEREF _Toc65927023 \h </w:instrText>
      </w:r>
      <w:r>
        <w:fldChar w:fldCharType="separate"/>
      </w:r>
      <w:r>
        <w:t>91</w:t>
      </w:r>
      <w:r>
        <w:fldChar w:fldCharType="end"/>
      </w:r>
    </w:p>
    <w:p w14:paraId="78CAA556" w14:textId="77777777" w:rsidR="00000000" w:rsidRDefault="007A214F">
      <w:pPr>
        <w:pStyle w:val="TOC2"/>
        <w:tabs>
          <w:tab w:val="right" w:leader="dot" w:pos="8296"/>
        </w:tabs>
        <w:ind w:right="0"/>
        <w:rPr>
          <w:rFonts w:ascii="Times New Roman" w:hAnsi="Times New Roman" w:cs="Times New Roman"/>
          <w:sz w:val="24"/>
          <w:szCs w:val="24"/>
        </w:rPr>
      </w:pPr>
      <w:r>
        <w:rPr>
          <w:rtl/>
        </w:rPr>
        <w:t>ע</w:t>
      </w:r>
      <w:r>
        <w:rPr>
          <w:rtl/>
        </w:rPr>
        <w:t>זמי</w:t>
      </w:r>
      <w:r>
        <w:t xml:space="preserve"> </w:t>
      </w:r>
      <w:r>
        <w:rPr>
          <w:rtl/>
        </w:rPr>
        <w:t>בשארה (בל"ד):</w:t>
      </w:r>
      <w:r>
        <w:tab/>
      </w:r>
      <w:r>
        <w:fldChar w:fldCharType="begin"/>
      </w:r>
      <w:r>
        <w:instrText xml:space="preserve"> PAGEREF _Toc65927024 \h </w:instrText>
      </w:r>
      <w:r>
        <w:fldChar w:fldCharType="separate"/>
      </w:r>
      <w:r>
        <w:t>91</w:t>
      </w:r>
      <w:r>
        <w:fldChar w:fldCharType="end"/>
      </w:r>
    </w:p>
    <w:p w14:paraId="1135DCD7" w14:textId="77777777" w:rsidR="00000000" w:rsidRDefault="007A214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_Toc65927025 \h </w:instrText>
      </w:r>
      <w:r>
        <w:fldChar w:fldCharType="separate"/>
      </w:r>
      <w:r>
        <w:t>103</w:t>
      </w:r>
      <w:r>
        <w:fldChar w:fldCharType="end"/>
      </w:r>
    </w:p>
    <w:p w14:paraId="5A65DCAD" w14:textId="77777777" w:rsidR="00000000" w:rsidRDefault="007A214F">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_Toc65927026 \h </w:instrText>
      </w:r>
      <w:r>
        <w:fldChar w:fldCharType="separate"/>
      </w:r>
      <w:r>
        <w:t>107</w:t>
      </w:r>
      <w:r>
        <w:fldChar w:fldCharType="end"/>
      </w:r>
    </w:p>
    <w:p w14:paraId="10CFB803" w14:textId="77777777" w:rsidR="00000000" w:rsidRDefault="007A214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_Toc65927027 \h </w:instrText>
      </w:r>
      <w:r>
        <w:fldChar w:fldCharType="separate"/>
      </w:r>
      <w:r>
        <w:t>110</w:t>
      </w:r>
      <w:r>
        <w:fldChar w:fldCharType="end"/>
      </w:r>
    </w:p>
    <w:p w14:paraId="0BD2F26E" w14:textId="77777777" w:rsidR="00000000" w:rsidRDefault="007A214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_Toc65927028</w:instrText>
      </w:r>
      <w:r>
        <w:instrText xml:space="preserve"> \h </w:instrText>
      </w:r>
      <w:r>
        <w:fldChar w:fldCharType="separate"/>
      </w:r>
      <w:r>
        <w:t>111</w:t>
      </w:r>
      <w:r>
        <w:fldChar w:fldCharType="end"/>
      </w:r>
    </w:p>
    <w:p w14:paraId="36AB274D" w14:textId="77777777" w:rsidR="00000000" w:rsidRDefault="007A214F">
      <w:pPr>
        <w:pStyle w:val="TOC1"/>
        <w:tabs>
          <w:tab w:val="right" w:leader="dot" w:pos="8296"/>
        </w:tabs>
        <w:rPr>
          <w:rFonts w:ascii="Times New Roman" w:hAnsi="Times New Roman" w:cs="Times New Roman"/>
          <w:sz w:val="24"/>
          <w:szCs w:val="24"/>
        </w:rPr>
      </w:pPr>
      <w:r>
        <w:rPr>
          <w:rtl/>
        </w:rPr>
        <w:t>ממצאי ועדת</w:t>
      </w:r>
      <w:r>
        <w:t>-</w:t>
      </w:r>
      <w:r>
        <w:rPr>
          <w:rtl/>
        </w:rPr>
        <w:t xml:space="preserve">גילת בעניין התנהלות שירותי הרווחה בכל הנוגע </w:t>
      </w:r>
      <w:r>
        <w:t xml:space="preserve"> </w:t>
      </w:r>
      <w:r>
        <w:rPr>
          <w:rtl/>
        </w:rPr>
        <w:t>להוצאת ילדים מחיק משפחותיהם</w:t>
      </w:r>
      <w:r>
        <w:tab/>
      </w:r>
      <w:r>
        <w:fldChar w:fldCharType="begin"/>
      </w:r>
      <w:r>
        <w:instrText xml:space="preserve"> PAGEREF _Toc65927029 \h </w:instrText>
      </w:r>
      <w:r>
        <w:fldChar w:fldCharType="separate"/>
      </w:r>
      <w:r>
        <w:t>112</w:t>
      </w:r>
      <w:r>
        <w:fldChar w:fldCharType="end"/>
      </w:r>
    </w:p>
    <w:p w14:paraId="5F0F776F" w14:textId="77777777" w:rsidR="00000000" w:rsidRDefault="007A214F">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_Toc65927030 \h </w:instrText>
      </w:r>
      <w:r>
        <w:fldChar w:fldCharType="separate"/>
      </w:r>
      <w:r>
        <w:t>112</w:t>
      </w:r>
      <w:r>
        <w:fldChar w:fldCharType="end"/>
      </w:r>
    </w:p>
    <w:p w14:paraId="6F65BB95" w14:textId="77777777" w:rsidR="00000000" w:rsidRDefault="007A214F">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_Toc65927031 \h </w:instrText>
      </w:r>
      <w:r>
        <w:fldChar w:fldCharType="separate"/>
      </w:r>
      <w:r>
        <w:t>118</w:t>
      </w:r>
      <w:r>
        <w:fldChar w:fldCharType="end"/>
      </w:r>
    </w:p>
    <w:p w14:paraId="2CDA304D" w14:textId="77777777" w:rsidR="00000000" w:rsidRDefault="007A214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w:t>
      </w:r>
      <w:r>
        <w:rPr>
          <w:rtl/>
        </w:rPr>
        <w:t>רע"ם):</w:t>
      </w:r>
      <w:r>
        <w:tab/>
      </w:r>
      <w:r>
        <w:fldChar w:fldCharType="begin"/>
      </w:r>
      <w:r>
        <w:instrText xml:space="preserve"> PAGEREF _Toc65927032 \h </w:instrText>
      </w:r>
      <w:r>
        <w:fldChar w:fldCharType="separate"/>
      </w:r>
      <w:r>
        <w:t>139</w:t>
      </w:r>
      <w:r>
        <w:fldChar w:fldCharType="end"/>
      </w:r>
    </w:p>
    <w:p w14:paraId="497BC679" w14:textId="77777777" w:rsidR="00000000" w:rsidRDefault="007A214F">
      <w:pPr>
        <w:pStyle w:val="TOC1"/>
        <w:tabs>
          <w:tab w:val="right" w:leader="dot" w:pos="8296"/>
        </w:tabs>
        <w:rPr>
          <w:rFonts w:ascii="Times New Roman" w:hAnsi="Times New Roman" w:cs="Times New Roman"/>
          <w:sz w:val="24"/>
          <w:szCs w:val="24"/>
        </w:rPr>
      </w:pPr>
      <w:r>
        <w:rPr>
          <w:rtl/>
        </w:rPr>
        <w:t>הודעת הממשלה על החלטתה לשנות את חלוקת התפקידים בין השרים</w:t>
      </w:r>
      <w:r>
        <w:tab/>
      </w:r>
      <w:r>
        <w:fldChar w:fldCharType="begin"/>
      </w:r>
      <w:r>
        <w:instrText xml:space="preserve"> PAGEREF _Toc65927033 \h </w:instrText>
      </w:r>
      <w:r>
        <w:fldChar w:fldCharType="separate"/>
      </w:r>
      <w:r>
        <w:t>142</w:t>
      </w:r>
      <w:r>
        <w:fldChar w:fldCharType="end"/>
      </w:r>
    </w:p>
    <w:p w14:paraId="2C79FB42" w14:textId="77777777" w:rsidR="00000000" w:rsidRDefault="007A214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_Toc65927034 \h </w:instrText>
      </w:r>
      <w:r>
        <w:fldChar w:fldCharType="separate"/>
      </w:r>
      <w:r>
        <w:t>143</w:t>
      </w:r>
      <w:r>
        <w:fldChar w:fldCharType="end"/>
      </w:r>
    </w:p>
    <w:p w14:paraId="5EA8CAA6" w14:textId="77777777" w:rsidR="00000000" w:rsidRDefault="007A214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_Toc65927035 \h </w:instrText>
      </w:r>
      <w:r>
        <w:fldChar w:fldCharType="separate"/>
      </w:r>
      <w:r>
        <w:t>144</w:t>
      </w:r>
      <w:r>
        <w:fldChar w:fldCharType="end"/>
      </w:r>
    </w:p>
    <w:p w14:paraId="0C731A93" w14:textId="77777777" w:rsidR="00000000" w:rsidRDefault="007A214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w:instrText>
      </w:r>
      <w:r>
        <w:instrText xml:space="preserve">GEREF _Toc65927036 \h </w:instrText>
      </w:r>
      <w:r>
        <w:fldChar w:fldCharType="separate"/>
      </w:r>
      <w:r>
        <w:t>145</w:t>
      </w:r>
      <w:r>
        <w:fldChar w:fldCharType="end"/>
      </w:r>
    </w:p>
    <w:p w14:paraId="36CF2BD4" w14:textId="77777777" w:rsidR="00000000" w:rsidRDefault="007A214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_Toc65927037 \h </w:instrText>
      </w:r>
      <w:r>
        <w:fldChar w:fldCharType="separate"/>
      </w:r>
      <w:r>
        <w:t>148</w:t>
      </w:r>
      <w:r>
        <w:fldChar w:fldCharType="end"/>
      </w:r>
    </w:p>
    <w:p w14:paraId="44D14739" w14:textId="77777777" w:rsidR="00000000" w:rsidRDefault="007A214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t>"</w:t>
      </w:r>
      <w:r>
        <w:rPr>
          <w:rtl/>
        </w:rPr>
        <w:t>ש-תע"ל):</w:t>
      </w:r>
      <w:r>
        <w:tab/>
      </w:r>
      <w:r>
        <w:fldChar w:fldCharType="begin"/>
      </w:r>
      <w:r>
        <w:instrText xml:space="preserve"> PAGEREF _Toc65927038 \h </w:instrText>
      </w:r>
      <w:r>
        <w:fldChar w:fldCharType="separate"/>
      </w:r>
      <w:r>
        <w:t>149</w:t>
      </w:r>
      <w:r>
        <w:fldChar w:fldCharType="end"/>
      </w:r>
    </w:p>
    <w:p w14:paraId="2BA61C11" w14:textId="77777777" w:rsidR="00000000" w:rsidRDefault="007A214F">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_Toc65927039 \h </w:instrText>
      </w:r>
      <w:r>
        <w:fldChar w:fldCharType="separate"/>
      </w:r>
      <w:r>
        <w:t>150</w:t>
      </w:r>
      <w:r>
        <w:fldChar w:fldCharType="end"/>
      </w:r>
    </w:p>
    <w:p w14:paraId="1E8F8129" w14:textId="77777777" w:rsidR="00000000" w:rsidRDefault="007A214F">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_Toc65927040 \h </w:instrText>
      </w:r>
      <w:r>
        <w:fldChar w:fldCharType="separate"/>
      </w:r>
      <w:r>
        <w:t>153</w:t>
      </w:r>
      <w:r>
        <w:fldChar w:fldCharType="end"/>
      </w:r>
    </w:p>
    <w:p w14:paraId="025AB23A" w14:textId="77777777" w:rsidR="00000000" w:rsidRDefault="007A214F">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w:t>
      </w:r>
      <w:r>
        <w:rPr>
          <w:rtl/>
        </w:rPr>
        <w:t>יר הכנסת דוד לב:</w:t>
      </w:r>
      <w:r>
        <w:tab/>
      </w:r>
      <w:r>
        <w:fldChar w:fldCharType="begin"/>
      </w:r>
      <w:r>
        <w:instrText xml:space="preserve"> PAGEREF _Toc65927041 \h </w:instrText>
      </w:r>
      <w:r>
        <w:fldChar w:fldCharType="separate"/>
      </w:r>
      <w:r>
        <w:t>153</w:t>
      </w:r>
      <w:r>
        <w:fldChar w:fldCharType="end"/>
      </w:r>
    </w:p>
    <w:p w14:paraId="6C74149D" w14:textId="77777777" w:rsidR="00000000" w:rsidRDefault="007A214F">
      <w:pPr>
        <w:pStyle w:val="TOC1"/>
        <w:tabs>
          <w:tab w:val="right" w:leader="dot" w:pos="8296"/>
        </w:tabs>
        <w:rPr>
          <w:rFonts w:ascii="Times New Roman" w:hAnsi="Times New Roman" w:cs="Times New Roman"/>
          <w:sz w:val="24"/>
          <w:szCs w:val="24"/>
        </w:rPr>
      </w:pPr>
      <w:r>
        <w:rPr>
          <w:rtl/>
        </w:rPr>
        <w:t>הצעת חוק הביטוח הלאומי (תיקוני חקיקה), התשס"ג-2003</w:t>
      </w:r>
      <w:r>
        <w:tab/>
      </w:r>
      <w:r>
        <w:fldChar w:fldCharType="begin"/>
      </w:r>
      <w:r>
        <w:instrText xml:space="preserve"> PAGEREF _Toc65927042 \h </w:instrText>
      </w:r>
      <w:r>
        <w:fldChar w:fldCharType="separate"/>
      </w:r>
      <w:r>
        <w:t>153</w:t>
      </w:r>
      <w:r>
        <w:fldChar w:fldCharType="end"/>
      </w:r>
    </w:p>
    <w:p w14:paraId="3C47B80F" w14:textId="77777777" w:rsidR="00000000" w:rsidRDefault="007A214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_Toc65927043 \h </w:instrText>
      </w:r>
      <w:r>
        <w:fldChar w:fldCharType="separate"/>
      </w:r>
      <w:r>
        <w:t>153</w:t>
      </w:r>
      <w:r>
        <w:fldChar w:fldCharType="end"/>
      </w:r>
    </w:p>
    <w:p w14:paraId="266CECF2" w14:textId="77777777" w:rsidR="00000000" w:rsidRDefault="007A214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_Toc659</w:instrText>
      </w:r>
      <w:r>
        <w:instrText xml:space="preserve">27044 \h </w:instrText>
      </w:r>
      <w:r>
        <w:fldChar w:fldCharType="separate"/>
      </w:r>
      <w:r>
        <w:t>155</w:t>
      </w:r>
      <w:r>
        <w:fldChar w:fldCharType="end"/>
      </w:r>
    </w:p>
    <w:p w14:paraId="3BCABD0E" w14:textId="77777777" w:rsidR="00000000" w:rsidRDefault="007A214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_Toc65927045 \h </w:instrText>
      </w:r>
      <w:r>
        <w:fldChar w:fldCharType="separate"/>
      </w:r>
      <w:r>
        <w:t>157</w:t>
      </w:r>
      <w:r>
        <w:fldChar w:fldCharType="end"/>
      </w:r>
    </w:p>
    <w:p w14:paraId="6BC3A451" w14:textId="77777777" w:rsidR="00000000" w:rsidRDefault="007A214F">
      <w:pPr>
        <w:pStyle w:val="a"/>
        <w:jc w:val="center"/>
        <w:rPr>
          <w:rtl/>
        </w:rPr>
      </w:pPr>
      <w:r>
        <w:rPr>
          <w:bCs/>
          <w:szCs w:val="36"/>
          <w:u w:val="single"/>
          <w:rtl/>
        </w:rPr>
        <w:fldChar w:fldCharType="end"/>
      </w:r>
    </w:p>
    <w:p w14:paraId="4B839649" w14:textId="77777777" w:rsidR="00000000" w:rsidRDefault="007A214F">
      <w:pPr>
        <w:pStyle w:val="a"/>
      </w:pPr>
      <w:r>
        <w:rPr>
          <w:rtl/>
        </w:rPr>
        <w:br w:type="page"/>
        <w:t>"</w:t>
      </w:r>
      <w:r>
        <w:rPr>
          <w:rFonts w:hint="eastAsia"/>
          <w:rtl/>
        </w:rPr>
        <w:t>דברי</w:t>
      </w:r>
      <w:r>
        <w:rPr>
          <w:rtl/>
        </w:rPr>
        <w:t xml:space="preserve"> </w:t>
      </w:r>
      <w:r>
        <w:rPr>
          <w:rFonts w:hint="eastAsia"/>
          <w:rtl/>
        </w:rPr>
        <w:t>הכנסת</w:t>
      </w:r>
      <w:r>
        <w:rPr>
          <w:rtl/>
        </w:rPr>
        <w:t xml:space="preserve">" </w:t>
      </w:r>
    </w:p>
    <w:p w14:paraId="122946DD" w14:textId="77777777" w:rsidR="00000000" w:rsidRDefault="007A214F">
      <w:pPr>
        <w:pStyle w:val="a"/>
        <w:rPr>
          <w:rFonts w:hint="cs"/>
          <w:rtl/>
        </w:rPr>
      </w:pPr>
      <w:r>
        <w:rPr>
          <w:rFonts w:hint="eastAsia"/>
          <w:rtl/>
        </w:rPr>
        <w:t>כ</w:t>
      </w:r>
      <w:r>
        <w:rPr>
          <w:rtl/>
        </w:rPr>
        <w:t xml:space="preserve"> / מושב ראשון / ישיבה נ"</w:t>
      </w:r>
      <w:r>
        <w:rPr>
          <w:rFonts w:hint="cs"/>
          <w:rtl/>
        </w:rPr>
        <w:t>ה</w:t>
      </w:r>
    </w:p>
    <w:p w14:paraId="549045AE" w14:textId="77777777" w:rsidR="00000000" w:rsidRDefault="007A214F">
      <w:pPr>
        <w:pStyle w:val="a"/>
        <w:rPr>
          <w:rtl/>
        </w:rPr>
      </w:pPr>
      <w:r>
        <w:rPr>
          <w:rFonts w:hint="cs"/>
          <w:rtl/>
        </w:rPr>
        <w:t>י</w:t>
      </w:r>
      <w:r>
        <w:rPr>
          <w:rtl/>
        </w:rPr>
        <w:t>"</w:t>
      </w:r>
      <w:r>
        <w:rPr>
          <w:rFonts w:hint="cs"/>
          <w:rtl/>
        </w:rPr>
        <w:t>ג</w:t>
      </w:r>
      <w:r>
        <w:rPr>
          <w:rtl/>
        </w:rPr>
        <w:t xml:space="preserve"> בא</w:t>
      </w:r>
      <w:r>
        <w:rPr>
          <w:rFonts w:hint="cs"/>
          <w:rtl/>
        </w:rPr>
        <w:t>לול</w:t>
      </w:r>
      <w:r>
        <w:rPr>
          <w:rtl/>
        </w:rPr>
        <w:t xml:space="preserve"> התשס"</w:t>
      </w:r>
      <w:r>
        <w:rPr>
          <w:rFonts w:hint="eastAsia"/>
          <w:rtl/>
        </w:rPr>
        <w:t>ג</w:t>
      </w:r>
      <w:r>
        <w:rPr>
          <w:rtl/>
        </w:rPr>
        <w:t xml:space="preserve"> / 1</w:t>
      </w:r>
      <w:r>
        <w:rPr>
          <w:rFonts w:hint="cs"/>
          <w:rtl/>
        </w:rPr>
        <w:t>0</w:t>
      </w:r>
      <w:r>
        <w:rPr>
          <w:rtl/>
        </w:rPr>
        <w:t xml:space="preserve"> ב</w:t>
      </w:r>
      <w:r>
        <w:rPr>
          <w:rFonts w:hint="cs"/>
          <w:rtl/>
        </w:rPr>
        <w:t>ספ</w:t>
      </w:r>
      <w:r>
        <w:rPr>
          <w:rtl/>
        </w:rPr>
        <w:t>ט</w:t>
      </w:r>
      <w:r>
        <w:rPr>
          <w:rFonts w:hint="cs"/>
          <w:rtl/>
        </w:rPr>
        <w:t>מבר</w:t>
      </w:r>
      <w:r>
        <w:rPr>
          <w:rtl/>
        </w:rPr>
        <w:t xml:space="preserve"> 2003 / 20</w:t>
      </w:r>
    </w:p>
    <w:p w14:paraId="3DCE034C" w14:textId="77777777" w:rsidR="00000000" w:rsidRDefault="007A214F">
      <w:pPr>
        <w:pStyle w:val="a"/>
        <w:rPr>
          <w:rFonts w:hint="cs"/>
          <w:rtl/>
        </w:rPr>
      </w:pPr>
      <w:r>
        <w:rPr>
          <w:rFonts w:hint="cs"/>
          <w:rtl/>
        </w:rPr>
        <w:t>חוברת כ"א</w:t>
      </w:r>
    </w:p>
    <w:p w14:paraId="23614158" w14:textId="77777777" w:rsidR="00000000" w:rsidRDefault="007A214F">
      <w:pPr>
        <w:pStyle w:val="a"/>
        <w:rPr>
          <w:rFonts w:hint="cs"/>
          <w:rtl/>
        </w:rPr>
      </w:pPr>
      <w:r>
        <w:rPr>
          <w:rFonts w:hint="cs"/>
          <w:rtl/>
        </w:rPr>
        <w:t>ישיבה נ"ה</w:t>
      </w:r>
    </w:p>
    <w:p w14:paraId="6514926D" w14:textId="77777777" w:rsidR="00000000" w:rsidRDefault="007A214F">
      <w:pPr>
        <w:pStyle w:val="a"/>
        <w:rPr>
          <w:rFonts w:hint="cs"/>
          <w:rtl/>
        </w:rPr>
      </w:pPr>
    </w:p>
    <w:p w14:paraId="6142480C" w14:textId="77777777" w:rsidR="00000000" w:rsidRDefault="007A214F">
      <w:pPr>
        <w:pStyle w:val="Subject"/>
        <w:rPr>
          <w:rFonts w:hint="cs"/>
          <w:rtl/>
        </w:rPr>
      </w:pPr>
      <w:bookmarkStart w:id="0" w:name="_Toc65926979"/>
      <w:r>
        <w:rPr>
          <w:rFonts w:hint="cs"/>
          <w:rtl/>
        </w:rPr>
        <w:t>כנס מיוחד</w:t>
      </w:r>
      <w:bookmarkEnd w:id="0"/>
    </w:p>
    <w:p w14:paraId="46D2D624" w14:textId="77777777" w:rsidR="00000000" w:rsidRDefault="007A214F">
      <w:pPr>
        <w:pStyle w:val="a"/>
        <w:rPr>
          <w:rFonts w:hint="cs"/>
          <w:rtl/>
        </w:rPr>
      </w:pPr>
    </w:p>
    <w:p w14:paraId="216DFE7E" w14:textId="77777777" w:rsidR="00000000" w:rsidRDefault="007A214F">
      <w:pPr>
        <w:pStyle w:val="a"/>
        <w:rPr>
          <w:rFonts w:hint="cs"/>
          <w:rtl/>
        </w:rPr>
      </w:pPr>
    </w:p>
    <w:p w14:paraId="13C8F255" w14:textId="77777777" w:rsidR="00000000" w:rsidRDefault="007A214F">
      <w:pPr>
        <w:pStyle w:val="a1"/>
        <w:bidi/>
        <w:rPr>
          <w:rFonts w:hint="cs"/>
          <w:rtl/>
        </w:rPr>
      </w:pPr>
      <w:r>
        <w:rPr>
          <w:rtl/>
        </w:rPr>
        <w:t>הישיבה ה</w:t>
      </w:r>
      <w:r>
        <w:rPr>
          <w:rFonts w:hint="cs"/>
          <w:rtl/>
        </w:rPr>
        <w:t>חמישים-וחמש</w:t>
      </w:r>
      <w:r>
        <w:rPr>
          <w:rtl/>
        </w:rPr>
        <w:t xml:space="preserve"> של הכנסת ה</w:t>
      </w:r>
      <w:r>
        <w:rPr>
          <w:rFonts w:hint="cs"/>
          <w:rtl/>
        </w:rPr>
        <w:t>שש-עשרה</w:t>
      </w:r>
    </w:p>
    <w:p w14:paraId="1F055018" w14:textId="77777777" w:rsidR="00000000" w:rsidRDefault="007A214F">
      <w:pPr>
        <w:pStyle w:val="a2"/>
        <w:bidi/>
        <w:rPr>
          <w:rFonts w:hint="cs"/>
          <w:rtl/>
        </w:rPr>
      </w:pPr>
      <w:r>
        <w:rPr>
          <w:rtl/>
        </w:rPr>
        <w:t xml:space="preserve">יום </w:t>
      </w:r>
      <w:r>
        <w:rPr>
          <w:rtl/>
        </w:rPr>
        <w:t xml:space="preserve">רביעי ,י"ג באלול </w:t>
      </w:r>
      <w:r>
        <w:rPr>
          <w:rFonts w:hint="cs"/>
          <w:rtl/>
        </w:rPr>
        <w:t>ה</w:t>
      </w:r>
      <w:r>
        <w:rPr>
          <w:rtl/>
        </w:rPr>
        <w:t>תשס"ג (10 בספטמבר 2003)</w:t>
      </w:r>
    </w:p>
    <w:p w14:paraId="29DE5873" w14:textId="77777777" w:rsidR="00000000" w:rsidRDefault="007A214F">
      <w:pPr>
        <w:pStyle w:val="a3"/>
        <w:bidi/>
        <w:rPr>
          <w:rFonts w:hint="cs"/>
          <w:rtl/>
        </w:rPr>
      </w:pPr>
      <w:r>
        <w:rPr>
          <w:rtl/>
        </w:rPr>
        <w:t>ירושלים, הכנסת, שעה 10:0</w:t>
      </w:r>
      <w:r>
        <w:rPr>
          <w:rFonts w:hint="cs"/>
          <w:rtl/>
        </w:rPr>
        <w:t>1</w:t>
      </w:r>
    </w:p>
    <w:p w14:paraId="51F4024D" w14:textId="77777777" w:rsidR="00000000" w:rsidRDefault="007A214F">
      <w:pPr>
        <w:pStyle w:val="Manager"/>
        <w:rPr>
          <w:rFonts w:hint="cs"/>
          <w:rtl/>
        </w:rPr>
      </w:pPr>
    </w:p>
    <w:p w14:paraId="19092B9A" w14:textId="77777777" w:rsidR="00000000" w:rsidRDefault="007A214F">
      <w:pPr>
        <w:pStyle w:val="Subject"/>
        <w:rPr>
          <w:rtl/>
        </w:rPr>
      </w:pPr>
    </w:p>
    <w:p w14:paraId="0FDA6E71" w14:textId="77777777" w:rsidR="00000000" w:rsidRDefault="007A214F">
      <w:pPr>
        <w:pStyle w:val="Subject"/>
        <w:rPr>
          <w:rFonts w:hint="cs"/>
          <w:rtl/>
        </w:rPr>
      </w:pPr>
      <w:bookmarkStart w:id="1" w:name="_Toc65926980"/>
      <w:r>
        <w:rPr>
          <w:rFonts w:hint="cs"/>
          <w:rtl/>
        </w:rPr>
        <w:t xml:space="preserve">דברי יושב-ראש הכנסת לזכרו של חבר הכנסת לשעבר </w:t>
      </w:r>
      <w:r>
        <w:rPr>
          <w:rtl/>
        </w:rPr>
        <w:br/>
      </w:r>
      <w:r>
        <w:rPr>
          <w:rFonts w:hint="cs"/>
          <w:rtl/>
        </w:rPr>
        <w:t>משה כרמל, זיכרונו לברכה</w:t>
      </w:r>
      <w:bookmarkEnd w:id="1"/>
    </w:p>
    <w:p w14:paraId="49CBA111" w14:textId="77777777" w:rsidR="00000000" w:rsidRDefault="007A214F">
      <w:pPr>
        <w:pStyle w:val="ad"/>
        <w:rPr>
          <w:rFonts w:hint="cs"/>
          <w:rtl/>
        </w:rPr>
      </w:pPr>
    </w:p>
    <w:p w14:paraId="23EEF5F9" w14:textId="77777777" w:rsidR="00000000" w:rsidRDefault="007A214F">
      <w:pPr>
        <w:pStyle w:val="ad"/>
        <w:rPr>
          <w:rFonts w:hint="cs"/>
          <w:rtl/>
        </w:rPr>
      </w:pPr>
    </w:p>
    <w:p w14:paraId="215F2168" w14:textId="77777777" w:rsidR="00000000" w:rsidRDefault="007A214F">
      <w:pPr>
        <w:pStyle w:val="Speaker"/>
        <w:rPr>
          <w:rtl/>
        </w:rPr>
      </w:pPr>
      <w:bookmarkStart w:id="2" w:name="_Toc65926981"/>
      <w:r>
        <w:rPr>
          <w:rtl/>
        </w:rPr>
        <w:t>היו"ר ראובן ריבלין:</w:t>
      </w:r>
      <w:bookmarkEnd w:id="2"/>
    </w:p>
    <w:p w14:paraId="5991655A" w14:textId="77777777" w:rsidR="00000000" w:rsidRDefault="007A214F">
      <w:pPr>
        <w:pStyle w:val="a"/>
        <w:rPr>
          <w:rtl/>
        </w:rPr>
      </w:pPr>
    </w:p>
    <w:p w14:paraId="39EA0DFB" w14:textId="77777777" w:rsidR="00000000" w:rsidRDefault="007A214F">
      <w:pPr>
        <w:pStyle w:val="a"/>
        <w:rPr>
          <w:rFonts w:hint="cs"/>
          <w:rtl/>
        </w:rPr>
      </w:pPr>
      <w:r>
        <w:rPr>
          <w:rFonts w:hint="cs"/>
          <w:rtl/>
        </w:rPr>
        <w:t xml:space="preserve">רבותי חברי הכנסת, היום יום רביעי, י"ג באלול התשס"ג, 10 בחודש ספטמבר 2003. אני מתכבד לפתוח את </w:t>
      </w:r>
      <w:r>
        <w:rPr>
          <w:rFonts w:hint="cs"/>
          <w:rtl/>
        </w:rPr>
        <w:t xml:space="preserve">ישיבת הכנסת. </w:t>
      </w:r>
    </w:p>
    <w:p w14:paraId="63271951" w14:textId="77777777" w:rsidR="00000000" w:rsidRDefault="007A214F">
      <w:pPr>
        <w:pStyle w:val="a"/>
        <w:rPr>
          <w:rFonts w:hint="cs"/>
          <w:rtl/>
        </w:rPr>
      </w:pPr>
    </w:p>
    <w:p w14:paraId="6E032F09" w14:textId="77777777" w:rsidR="00000000" w:rsidRDefault="007A214F">
      <w:pPr>
        <w:pStyle w:val="a"/>
        <w:rPr>
          <w:rFonts w:hint="cs"/>
          <w:rtl/>
        </w:rPr>
      </w:pPr>
      <w:r>
        <w:rPr>
          <w:rFonts w:hint="cs"/>
          <w:rtl/>
        </w:rPr>
        <w:t>לא ידענו שהישיבה תתקיים אחרי יום דמים אכזרי כמו זה שהיה אתמול.</w:t>
      </w:r>
    </w:p>
    <w:p w14:paraId="0B305AB8" w14:textId="77777777" w:rsidR="00000000" w:rsidRDefault="007A214F">
      <w:pPr>
        <w:pStyle w:val="a"/>
        <w:rPr>
          <w:rFonts w:hint="cs"/>
          <w:rtl/>
        </w:rPr>
      </w:pPr>
    </w:p>
    <w:p w14:paraId="5914EE6E" w14:textId="77777777" w:rsidR="00000000" w:rsidRDefault="007A214F">
      <w:pPr>
        <w:pStyle w:val="a"/>
        <w:rPr>
          <w:rFonts w:hint="cs"/>
          <w:rtl/>
        </w:rPr>
      </w:pPr>
      <w:r>
        <w:rPr>
          <w:rFonts w:hint="cs"/>
          <w:rtl/>
        </w:rPr>
        <w:t>חברי הכנסת, בתקופת פגרת הקיץ הלך לעולמו האלוף במילואים משה כרמל, זיכרונו לברכה. משה כרמל כיהן כשר התחבורה בממשלות ישראל והיה חבר בכנסת השלישית, הרביעית, החמישית,  השישית, השביעי</w:t>
      </w:r>
      <w:r>
        <w:rPr>
          <w:rFonts w:hint="cs"/>
          <w:rtl/>
        </w:rPr>
        <w:t xml:space="preserve">ת והשמינית. הוא כיהן בכנסת תחילה מטעם אחדות העבודה, ולימים המערך. נכבד את זכרו בקימה. </w:t>
      </w:r>
    </w:p>
    <w:p w14:paraId="130BC489" w14:textId="77777777" w:rsidR="00000000" w:rsidRDefault="007A214F">
      <w:pPr>
        <w:pStyle w:val="a"/>
        <w:rPr>
          <w:rFonts w:hint="cs"/>
          <w:rtl/>
        </w:rPr>
      </w:pPr>
    </w:p>
    <w:p w14:paraId="457F75B0" w14:textId="77777777" w:rsidR="00000000" w:rsidRDefault="007A214F">
      <w:pPr>
        <w:pStyle w:val="a"/>
        <w:jc w:val="center"/>
        <w:rPr>
          <w:rFonts w:hint="cs"/>
          <w:rtl/>
        </w:rPr>
      </w:pPr>
      <w:r>
        <w:rPr>
          <w:rFonts w:hint="cs"/>
          <w:rtl/>
        </w:rPr>
        <w:t>(חברי הכנסת מכבדים בקימה את זכרו של המנוח.)</w:t>
      </w:r>
    </w:p>
    <w:p w14:paraId="45D2CA70" w14:textId="77777777" w:rsidR="00000000" w:rsidRDefault="007A214F">
      <w:pPr>
        <w:pStyle w:val="a"/>
        <w:jc w:val="center"/>
        <w:rPr>
          <w:rFonts w:hint="cs"/>
          <w:rtl/>
        </w:rPr>
      </w:pPr>
    </w:p>
    <w:p w14:paraId="42ACFAF0" w14:textId="77777777" w:rsidR="00000000" w:rsidRDefault="007A214F">
      <w:pPr>
        <w:pStyle w:val="ad"/>
        <w:rPr>
          <w:rtl/>
        </w:rPr>
      </w:pPr>
      <w:r>
        <w:rPr>
          <w:rtl/>
        </w:rPr>
        <w:t>היו"ר ראובן ריבלין:</w:t>
      </w:r>
    </w:p>
    <w:p w14:paraId="01239146" w14:textId="77777777" w:rsidR="00000000" w:rsidRDefault="007A214F">
      <w:pPr>
        <w:pStyle w:val="a"/>
        <w:rPr>
          <w:rtl/>
        </w:rPr>
      </w:pPr>
    </w:p>
    <w:p w14:paraId="4C88D3DD" w14:textId="77777777" w:rsidR="00000000" w:rsidRDefault="007A214F">
      <w:pPr>
        <w:pStyle w:val="a"/>
        <w:rPr>
          <w:rFonts w:hint="cs"/>
          <w:rtl/>
        </w:rPr>
      </w:pPr>
      <w:r>
        <w:rPr>
          <w:rFonts w:hint="cs"/>
          <w:rtl/>
        </w:rPr>
        <w:t>תודה רבה, נא לשבת.</w:t>
      </w:r>
    </w:p>
    <w:p w14:paraId="3834B049" w14:textId="77777777" w:rsidR="00000000" w:rsidRDefault="007A214F">
      <w:pPr>
        <w:pStyle w:val="a"/>
        <w:rPr>
          <w:rFonts w:hint="cs"/>
          <w:rtl/>
        </w:rPr>
      </w:pPr>
    </w:p>
    <w:p w14:paraId="585BAE25" w14:textId="77777777" w:rsidR="00000000" w:rsidRDefault="007A214F">
      <w:pPr>
        <w:pStyle w:val="a"/>
        <w:rPr>
          <w:rFonts w:hint="cs"/>
          <w:rtl/>
        </w:rPr>
      </w:pPr>
      <w:r>
        <w:rPr>
          <w:rFonts w:hint="cs"/>
          <w:rtl/>
        </w:rPr>
        <w:t>אדוני השר, רבותי סגני השרים, חברי הכנסת, שנים רבות מחייו הקדיש משה כרמל למען ביטחו</w:t>
      </w:r>
      <w:r>
        <w:rPr>
          <w:rFonts w:hint="cs"/>
          <w:rtl/>
        </w:rPr>
        <w:t>ן ישראל. בשנות הסער של ערב הקמת המדינה, הצטרף משה כרמל לארגון "ההגנה", ועד מהרה היה למפקד על פקודיו ולמנהיג על אנשיו. כרמל נמנה עם מ"ג משתתפי הקורס הארצי למפקדי מחלקות, אשר נלכדו על-ידי הצבא הבריטי, שפעל כדי למנוע מהיישוב את זכותו להתגונן ולהגן על חייו. כר</w:t>
      </w:r>
      <w:r>
        <w:rPr>
          <w:rFonts w:hint="cs"/>
          <w:rtl/>
        </w:rPr>
        <w:t xml:space="preserve">מל וחבריו נידונו לחמש שנות מאסר בכלא עכו, שמתוכן ריצו שנתיים. </w:t>
      </w:r>
    </w:p>
    <w:p w14:paraId="5034A22C" w14:textId="77777777" w:rsidR="00000000" w:rsidRDefault="007A214F">
      <w:pPr>
        <w:pStyle w:val="a"/>
        <w:rPr>
          <w:rFonts w:hint="cs"/>
          <w:rtl/>
        </w:rPr>
      </w:pPr>
    </w:p>
    <w:p w14:paraId="0E3E5EEF" w14:textId="77777777" w:rsidR="00000000" w:rsidRDefault="007A214F">
      <w:pPr>
        <w:pStyle w:val="a"/>
        <w:rPr>
          <w:rFonts w:hint="cs"/>
          <w:rtl/>
        </w:rPr>
      </w:pPr>
      <w:r>
        <w:rPr>
          <w:rFonts w:hint="cs"/>
          <w:rtl/>
        </w:rPr>
        <w:t>עם ראשית קרבות מלחמת העצמאות, היה כרמל למפקד חזית הצפון. תחת פיקודו שוחררה חיפה, בפעולה שהיתה הפעולה הצבאית הראשונה, הגדולה והיזומה בקנה מידה רחב. מצבא מחתרת הצטרף משה כרמל לצה"ל ונמנה עם הבכי</w:t>
      </w:r>
      <w:r>
        <w:rPr>
          <w:rFonts w:hint="cs"/>
          <w:rtl/>
        </w:rPr>
        <w:t>רים שבמפקדיו. תשע שנים לאחר מעצרו נכנס אסיר כלא עכו לשעבר, בראש חיילי צה"ל, בשערי בית-הסוהר ככובש ומשחרר העיר עכו.</w:t>
      </w:r>
    </w:p>
    <w:p w14:paraId="09CCAE5A" w14:textId="77777777" w:rsidR="00000000" w:rsidRDefault="007A214F">
      <w:pPr>
        <w:pStyle w:val="a"/>
        <w:rPr>
          <w:rFonts w:hint="cs"/>
          <w:rtl/>
        </w:rPr>
      </w:pPr>
    </w:p>
    <w:p w14:paraId="0C4956AA" w14:textId="77777777" w:rsidR="00000000" w:rsidRDefault="007A214F">
      <w:pPr>
        <w:pStyle w:val="a"/>
        <w:rPr>
          <w:rFonts w:hint="cs"/>
          <w:rtl/>
        </w:rPr>
      </w:pPr>
      <w:r>
        <w:rPr>
          <w:rFonts w:hint="cs"/>
          <w:rtl/>
        </w:rPr>
        <w:t>כמפקד חזית הצפון פיקד משה כרמל על "מבצע חירם", שהביא להשתלטות על הגליל עד לגבול הצפוני המנדטורי. כוחות צה"ל אף כבשו מובלעת בדרום-לבנון, שממנ</w:t>
      </w:r>
      <w:r>
        <w:rPr>
          <w:rFonts w:hint="cs"/>
          <w:rtl/>
        </w:rPr>
        <w:t>ה נסוגו בהתאם להסכם שביתת הנשק. לכנסת הגיע מצולק ולמוד קרבות.</w:t>
      </w:r>
    </w:p>
    <w:p w14:paraId="748E726C" w14:textId="77777777" w:rsidR="00000000" w:rsidRDefault="007A214F">
      <w:pPr>
        <w:pStyle w:val="a"/>
        <w:rPr>
          <w:rFonts w:hint="cs"/>
          <w:rtl/>
        </w:rPr>
      </w:pPr>
    </w:p>
    <w:p w14:paraId="17C8A20E" w14:textId="77777777" w:rsidR="00000000" w:rsidRDefault="007A214F">
      <w:pPr>
        <w:pStyle w:val="a"/>
        <w:rPr>
          <w:rFonts w:hint="cs"/>
          <w:rtl/>
        </w:rPr>
      </w:pPr>
      <w:r>
        <w:rPr>
          <w:rFonts w:hint="cs"/>
          <w:rtl/>
        </w:rPr>
        <w:t xml:space="preserve">שנת תש"ח, שנת הקמת המדינה, לימדה  אותו כי הקמתה עוד לא תמה וטרם הובטחה. משה כרמל האמין בעוצמתה של הדמוקרטיה הישראלית וראה במדינת ישראל ערובה לקיום העם היהודי בתפוצות. את רעיונותיו ביטא במאמרים </w:t>
      </w:r>
      <w:r>
        <w:rPr>
          <w:rFonts w:hint="cs"/>
          <w:rtl/>
        </w:rPr>
        <w:t>הרבים שפרסם בעיתונות. לאחר מלחמת ששת הימים תמך בהתיישבות מעבר ל"קו הירוק". הוא ראה את ההיאחזות היהודית ביהודה ובשומרון חיונית לעתיד המדינה ולביטחונה.</w:t>
      </w:r>
    </w:p>
    <w:p w14:paraId="06FDC0A4" w14:textId="77777777" w:rsidR="00000000" w:rsidRDefault="007A214F">
      <w:pPr>
        <w:pStyle w:val="a"/>
        <w:rPr>
          <w:rFonts w:hint="cs"/>
          <w:rtl/>
        </w:rPr>
      </w:pPr>
    </w:p>
    <w:p w14:paraId="4FD406FA" w14:textId="77777777" w:rsidR="00000000" w:rsidRDefault="007A214F">
      <w:pPr>
        <w:pStyle w:val="a"/>
        <w:rPr>
          <w:rFonts w:hint="cs"/>
          <w:rtl/>
        </w:rPr>
      </w:pPr>
      <w:r>
        <w:rPr>
          <w:rFonts w:hint="cs"/>
          <w:rtl/>
        </w:rPr>
        <w:t>משה כרמל היה איש של אהבת העם והארץ. הוא היה אדם בעל מצפון ומצפן, אדם רגיש לזולת, יצירתי ופתוח. משה כרמל ה</w:t>
      </w:r>
      <w:r>
        <w:rPr>
          <w:rFonts w:hint="cs"/>
          <w:rtl/>
        </w:rPr>
        <w:t>סתלק מאתנו שבע ימים ופעלים והוא בן 92.</w:t>
      </w:r>
    </w:p>
    <w:p w14:paraId="141C95E4" w14:textId="77777777" w:rsidR="00000000" w:rsidRDefault="007A214F">
      <w:pPr>
        <w:pStyle w:val="a"/>
        <w:rPr>
          <w:rFonts w:hint="cs"/>
          <w:rtl/>
        </w:rPr>
      </w:pPr>
    </w:p>
    <w:p w14:paraId="27AF02FA" w14:textId="77777777" w:rsidR="00000000" w:rsidRDefault="007A214F">
      <w:pPr>
        <w:pStyle w:val="a"/>
        <w:rPr>
          <w:rFonts w:hint="cs"/>
          <w:rtl/>
        </w:rPr>
      </w:pPr>
      <w:r>
        <w:rPr>
          <w:rFonts w:hint="cs"/>
          <w:rtl/>
        </w:rPr>
        <w:t xml:space="preserve">אני  שולח מכאן את תנחומי ותנחומי הכנסת לבני המשפחה. </w:t>
      </w:r>
    </w:p>
    <w:p w14:paraId="0011FEAD" w14:textId="77777777" w:rsidR="00000000" w:rsidRDefault="007A214F">
      <w:pPr>
        <w:pStyle w:val="a"/>
        <w:rPr>
          <w:rFonts w:hint="cs"/>
          <w:rtl/>
        </w:rPr>
      </w:pPr>
    </w:p>
    <w:p w14:paraId="4D63DBC2" w14:textId="77777777" w:rsidR="00000000" w:rsidRDefault="007A214F">
      <w:pPr>
        <w:pStyle w:val="a"/>
        <w:rPr>
          <w:rFonts w:hint="cs"/>
          <w:rtl/>
        </w:rPr>
      </w:pPr>
      <w:r>
        <w:rPr>
          <w:rFonts w:hint="cs"/>
          <w:rtl/>
        </w:rPr>
        <w:t>יהי זכרו ברוך.</w:t>
      </w:r>
    </w:p>
    <w:p w14:paraId="0AF28210" w14:textId="77777777" w:rsidR="00000000" w:rsidRDefault="007A214F">
      <w:pPr>
        <w:pStyle w:val="a"/>
        <w:rPr>
          <w:rFonts w:hint="cs"/>
          <w:rtl/>
        </w:rPr>
      </w:pPr>
    </w:p>
    <w:p w14:paraId="14746619" w14:textId="77777777" w:rsidR="00000000" w:rsidRDefault="007A214F">
      <w:pPr>
        <w:pStyle w:val="Subject"/>
        <w:rPr>
          <w:rtl/>
        </w:rPr>
      </w:pPr>
    </w:p>
    <w:p w14:paraId="507D8F18" w14:textId="77777777" w:rsidR="00000000" w:rsidRDefault="007A214F">
      <w:pPr>
        <w:pStyle w:val="Subject"/>
        <w:rPr>
          <w:rFonts w:hint="cs"/>
          <w:rtl/>
        </w:rPr>
      </w:pPr>
      <w:bookmarkStart w:id="3" w:name="_Toc65926982"/>
      <w:r>
        <w:rPr>
          <w:rFonts w:hint="cs"/>
          <w:rtl/>
        </w:rPr>
        <w:t>מסמכים שהונחו על שולחן הכנסת</w:t>
      </w:r>
      <w:bookmarkEnd w:id="3"/>
    </w:p>
    <w:p w14:paraId="7BE76687" w14:textId="77777777" w:rsidR="00000000" w:rsidRDefault="007A214F">
      <w:pPr>
        <w:pStyle w:val="a"/>
        <w:rPr>
          <w:rFonts w:hint="cs"/>
          <w:rtl/>
        </w:rPr>
      </w:pPr>
    </w:p>
    <w:p w14:paraId="77554EF0" w14:textId="77777777" w:rsidR="00000000" w:rsidRDefault="007A214F">
      <w:pPr>
        <w:pStyle w:val="ad"/>
        <w:rPr>
          <w:rtl/>
        </w:rPr>
      </w:pPr>
      <w:r>
        <w:rPr>
          <w:rtl/>
        </w:rPr>
        <w:t>היו"ר ראובן ריבלין:</w:t>
      </w:r>
    </w:p>
    <w:p w14:paraId="1EC23DCF" w14:textId="77777777" w:rsidR="00000000" w:rsidRDefault="007A214F">
      <w:pPr>
        <w:pStyle w:val="a"/>
        <w:rPr>
          <w:rtl/>
        </w:rPr>
      </w:pPr>
    </w:p>
    <w:p w14:paraId="1CC9E1FA" w14:textId="77777777" w:rsidR="00000000" w:rsidRDefault="007A214F">
      <w:pPr>
        <w:pStyle w:val="a"/>
        <w:rPr>
          <w:rFonts w:hint="cs"/>
          <w:rtl/>
        </w:rPr>
      </w:pPr>
      <w:r>
        <w:rPr>
          <w:rFonts w:hint="cs"/>
          <w:rtl/>
        </w:rPr>
        <w:t xml:space="preserve">רבותי חברי הכנסת, הודעה למזכיר הכנסת. </w:t>
      </w:r>
    </w:p>
    <w:p w14:paraId="07EEFB02" w14:textId="77777777" w:rsidR="00000000" w:rsidRDefault="007A214F">
      <w:pPr>
        <w:pStyle w:val="a"/>
        <w:rPr>
          <w:rFonts w:hint="cs"/>
          <w:rtl/>
        </w:rPr>
      </w:pPr>
    </w:p>
    <w:p w14:paraId="76201E44" w14:textId="77777777" w:rsidR="00000000" w:rsidRDefault="007A214F">
      <w:pPr>
        <w:pStyle w:val="Speaker"/>
        <w:rPr>
          <w:rtl/>
        </w:rPr>
      </w:pPr>
      <w:bookmarkStart w:id="4" w:name="FS000000661T10_09_2003_10_56_58"/>
      <w:bookmarkStart w:id="5" w:name="_Toc65926983"/>
      <w:bookmarkEnd w:id="4"/>
      <w:r>
        <w:rPr>
          <w:rFonts w:hint="eastAsia"/>
          <w:rtl/>
        </w:rPr>
        <w:t>מזכיר</w:t>
      </w:r>
      <w:r>
        <w:rPr>
          <w:rtl/>
        </w:rPr>
        <w:t xml:space="preserve"> הכנסת אריה האן:</w:t>
      </w:r>
      <w:bookmarkEnd w:id="5"/>
    </w:p>
    <w:p w14:paraId="49360CCA" w14:textId="77777777" w:rsidR="00000000" w:rsidRDefault="007A214F">
      <w:pPr>
        <w:pStyle w:val="a"/>
        <w:rPr>
          <w:rFonts w:hint="cs"/>
          <w:rtl/>
        </w:rPr>
      </w:pPr>
    </w:p>
    <w:p w14:paraId="3995856A" w14:textId="77777777" w:rsidR="00000000" w:rsidRDefault="007A214F">
      <w:pPr>
        <w:pStyle w:val="a"/>
        <w:rPr>
          <w:rFonts w:hint="cs"/>
          <w:rtl/>
        </w:rPr>
      </w:pPr>
      <w:r>
        <w:rPr>
          <w:rFonts w:hint="cs"/>
          <w:rtl/>
        </w:rPr>
        <w:t>ברשות יושב-ראש הכנסת, הנני מתכב</w:t>
      </w:r>
      <w:r>
        <w:rPr>
          <w:rFonts w:hint="cs"/>
          <w:rtl/>
        </w:rPr>
        <w:t xml:space="preserve">ד להודיעכם, כי הונחה היום על שולחן הכנסת, לקריאה ראשונה, מטעם הממשלה - הצעת חוק הביטוח הלאומי (תיקון מס' 55 - הוראת שעה) (תיקון מס' 2), התשס"ג-2003.  תודה רבה. </w:t>
      </w:r>
    </w:p>
    <w:p w14:paraId="382BF9CB" w14:textId="77777777" w:rsidR="00000000" w:rsidRDefault="007A214F">
      <w:pPr>
        <w:pStyle w:val="Subject"/>
        <w:rPr>
          <w:rtl/>
        </w:rPr>
      </w:pPr>
    </w:p>
    <w:p w14:paraId="0A1AA2C3" w14:textId="77777777" w:rsidR="00000000" w:rsidRDefault="007A214F">
      <w:pPr>
        <w:pStyle w:val="Subject"/>
        <w:rPr>
          <w:rFonts w:hint="cs"/>
          <w:rtl/>
        </w:rPr>
      </w:pPr>
      <w:bookmarkStart w:id="6" w:name="_Toc65926984"/>
      <w:r>
        <w:rPr>
          <w:rFonts w:hint="cs"/>
          <w:rtl/>
        </w:rPr>
        <w:t>הודעת יושב-ראש הכנסת</w:t>
      </w:r>
      <w:bookmarkEnd w:id="6"/>
    </w:p>
    <w:p w14:paraId="3AE2C74A" w14:textId="77777777" w:rsidR="00000000" w:rsidRDefault="007A214F">
      <w:pPr>
        <w:pStyle w:val="ad"/>
        <w:rPr>
          <w:rFonts w:hint="cs"/>
          <w:rtl/>
        </w:rPr>
      </w:pPr>
    </w:p>
    <w:p w14:paraId="2904416B" w14:textId="77777777" w:rsidR="00000000" w:rsidRDefault="007A214F">
      <w:pPr>
        <w:pStyle w:val="Speaker"/>
        <w:rPr>
          <w:rtl/>
        </w:rPr>
      </w:pPr>
      <w:bookmarkStart w:id="7" w:name="_Toc65926985"/>
      <w:r>
        <w:rPr>
          <w:rtl/>
        </w:rPr>
        <w:t>היו"ר ראובן ריבלין:</w:t>
      </w:r>
      <w:bookmarkEnd w:id="7"/>
    </w:p>
    <w:p w14:paraId="234E700D" w14:textId="77777777" w:rsidR="00000000" w:rsidRDefault="007A214F">
      <w:pPr>
        <w:pStyle w:val="a"/>
        <w:rPr>
          <w:rtl/>
        </w:rPr>
      </w:pPr>
    </w:p>
    <w:p w14:paraId="132D75D2" w14:textId="77777777" w:rsidR="00000000" w:rsidRDefault="007A214F">
      <w:pPr>
        <w:pStyle w:val="a"/>
        <w:rPr>
          <w:rFonts w:hint="cs"/>
          <w:rtl/>
        </w:rPr>
      </w:pPr>
      <w:r>
        <w:rPr>
          <w:rFonts w:hint="cs"/>
          <w:rtl/>
        </w:rPr>
        <w:t>ראש הממשלה ביקשני להודיע, על-פי סעיף 24(א) לחוק-יסו</w:t>
      </w:r>
      <w:r>
        <w:rPr>
          <w:rFonts w:hint="cs"/>
          <w:rtl/>
        </w:rPr>
        <w:t>ד: הממשלה - 1. השר אברהם פורז ימלא את מקום שר המשפטים בעת היעדרו מהארץ, מיום ה' באב התשס"ג, 3 באוגוסט 2003 למניינם, עד יום י"ב באב התשס"ג, 10 באוגוסט 2003, ועד בכלל,  והשר מאיר שטרית ימלא את מקומו מיום י"ג באב התשס"ג, 11 באוגוסט 2003, עד יום כ' באב התשס"ג,</w:t>
      </w:r>
      <w:r>
        <w:rPr>
          <w:rFonts w:hint="cs"/>
          <w:rtl/>
        </w:rPr>
        <w:t xml:space="preserve"> 18 באוגוסט 2003 למניינם. מובן שההודעות הן בדיעבד; 2. שר המשפטים שב ארצה ביום י"ט באב התשס"ג, 17 באוגוסט 2003 למניינם; 3. השר אפי איתם ימלא את מקום שר הרווחה </w:t>
      </w:r>
      <w:r>
        <w:rPr>
          <w:rtl/>
        </w:rPr>
        <w:t>–</w:t>
      </w:r>
      <w:r>
        <w:rPr>
          <w:rFonts w:hint="cs"/>
          <w:rtl/>
        </w:rPr>
        <w:t xml:space="preserve"> הנמצא כאן אתנו, ברוך הבא - בעת היעדרו מהארץ, מיום כ"ז באב התשס"ג, 25 באוגוסט 2003 למניינם, עד יו</w:t>
      </w:r>
      <w:r>
        <w:rPr>
          <w:rFonts w:hint="cs"/>
          <w:rtl/>
        </w:rPr>
        <w:t xml:space="preserve">ם ל' באב התשס"ג, 28 באוגוסט 2003 למניינם; 4. שר הרווחה, כפי שאנחנו רואים, שב ארצה ביום א' באלול התשס"ג, 29 באוגוסט 2003. ברוך שובך, אדוני השר. </w:t>
      </w:r>
    </w:p>
    <w:p w14:paraId="520DBD9F" w14:textId="77777777" w:rsidR="00000000" w:rsidRDefault="007A214F">
      <w:pPr>
        <w:pStyle w:val="a"/>
        <w:rPr>
          <w:rFonts w:hint="cs"/>
          <w:rtl/>
        </w:rPr>
      </w:pPr>
    </w:p>
    <w:p w14:paraId="74306FC6" w14:textId="77777777" w:rsidR="00000000" w:rsidRDefault="007A214F">
      <w:pPr>
        <w:pStyle w:val="a"/>
        <w:rPr>
          <w:rFonts w:hint="cs"/>
          <w:rtl/>
        </w:rPr>
      </w:pPr>
      <w:r>
        <w:rPr>
          <w:rFonts w:hint="cs"/>
          <w:rtl/>
        </w:rPr>
        <w:t>רבותי חברי הכנסת, ייתכן שצריך לבקש לשנות את החוק, על מנת שלא נצטרך לעסוק בהודעות כאלה שבדרך כלל הן גם הודעות בד</w:t>
      </w:r>
      <w:r>
        <w:rPr>
          <w:rFonts w:hint="cs"/>
          <w:rtl/>
        </w:rPr>
        <w:t xml:space="preserve">יעבד. </w:t>
      </w:r>
    </w:p>
    <w:p w14:paraId="013CF82B" w14:textId="77777777" w:rsidR="00000000" w:rsidRDefault="007A214F">
      <w:pPr>
        <w:pStyle w:val="a"/>
        <w:rPr>
          <w:rFonts w:hint="cs"/>
          <w:rtl/>
        </w:rPr>
      </w:pPr>
    </w:p>
    <w:p w14:paraId="1B093934" w14:textId="77777777" w:rsidR="00000000" w:rsidRDefault="007A214F">
      <w:pPr>
        <w:pStyle w:val="ac"/>
        <w:rPr>
          <w:rtl/>
        </w:rPr>
      </w:pPr>
      <w:r>
        <w:rPr>
          <w:rFonts w:hint="eastAsia"/>
          <w:rtl/>
        </w:rPr>
        <w:t>יוסי</w:t>
      </w:r>
      <w:r>
        <w:rPr>
          <w:rtl/>
        </w:rPr>
        <w:t xml:space="preserve"> שריד (מרצ):</w:t>
      </w:r>
    </w:p>
    <w:p w14:paraId="4BE4407B" w14:textId="77777777" w:rsidR="00000000" w:rsidRDefault="007A214F">
      <w:pPr>
        <w:pStyle w:val="a"/>
        <w:rPr>
          <w:rFonts w:hint="cs"/>
          <w:rtl/>
        </w:rPr>
      </w:pPr>
    </w:p>
    <w:p w14:paraId="0E8A83B1" w14:textId="77777777" w:rsidR="00000000" w:rsidRDefault="007A214F">
      <w:pPr>
        <w:pStyle w:val="a"/>
        <w:rPr>
          <w:rFonts w:hint="cs"/>
          <w:rtl/>
        </w:rPr>
      </w:pPr>
      <w:r>
        <w:rPr>
          <w:rFonts w:hint="cs"/>
          <w:rtl/>
        </w:rPr>
        <w:t xml:space="preserve">לא, זה דווקא מעניין וחשוב. חשוב לדעת איפה הממשלה ומה היא עושה. </w:t>
      </w:r>
    </w:p>
    <w:p w14:paraId="72EAE6BA" w14:textId="77777777" w:rsidR="00000000" w:rsidRDefault="007A214F">
      <w:pPr>
        <w:pStyle w:val="a"/>
        <w:rPr>
          <w:rFonts w:hint="cs"/>
          <w:rtl/>
        </w:rPr>
      </w:pPr>
    </w:p>
    <w:p w14:paraId="38A26E13" w14:textId="77777777" w:rsidR="00000000" w:rsidRDefault="007A214F">
      <w:pPr>
        <w:pStyle w:val="ac"/>
        <w:rPr>
          <w:rtl/>
        </w:rPr>
      </w:pPr>
      <w:r>
        <w:rPr>
          <w:rFonts w:hint="eastAsia"/>
          <w:rtl/>
        </w:rPr>
        <w:t>רוני</w:t>
      </w:r>
      <w:r>
        <w:rPr>
          <w:rtl/>
        </w:rPr>
        <w:t xml:space="preserve"> בר-און (הליכוד):</w:t>
      </w:r>
    </w:p>
    <w:p w14:paraId="4A659629" w14:textId="77777777" w:rsidR="00000000" w:rsidRDefault="007A214F">
      <w:pPr>
        <w:pStyle w:val="a"/>
        <w:rPr>
          <w:rFonts w:hint="cs"/>
          <w:rtl/>
        </w:rPr>
      </w:pPr>
    </w:p>
    <w:p w14:paraId="363E72C5" w14:textId="77777777" w:rsidR="00000000" w:rsidRDefault="007A214F">
      <w:pPr>
        <w:pStyle w:val="a"/>
        <w:rPr>
          <w:rFonts w:hint="cs"/>
          <w:rtl/>
        </w:rPr>
      </w:pPr>
      <w:r>
        <w:rPr>
          <w:rFonts w:hint="cs"/>
          <w:rtl/>
        </w:rPr>
        <w:t>אבל לא באיחור של חודשיים.</w:t>
      </w:r>
    </w:p>
    <w:p w14:paraId="14C5BB2C" w14:textId="77777777" w:rsidR="00000000" w:rsidRDefault="007A214F">
      <w:pPr>
        <w:pStyle w:val="a"/>
        <w:rPr>
          <w:rFonts w:hint="cs"/>
          <w:rtl/>
        </w:rPr>
      </w:pPr>
    </w:p>
    <w:p w14:paraId="00AA4507" w14:textId="77777777" w:rsidR="00000000" w:rsidRDefault="007A214F">
      <w:pPr>
        <w:pStyle w:val="ad"/>
        <w:rPr>
          <w:rtl/>
        </w:rPr>
      </w:pPr>
      <w:r>
        <w:rPr>
          <w:rtl/>
        </w:rPr>
        <w:t>היו"ר ראובן ריבלין:</w:t>
      </w:r>
    </w:p>
    <w:p w14:paraId="1F26E04E" w14:textId="77777777" w:rsidR="00000000" w:rsidRDefault="007A214F">
      <w:pPr>
        <w:pStyle w:val="a"/>
        <w:rPr>
          <w:rtl/>
        </w:rPr>
      </w:pPr>
    </w:p>
    <w:p w14:paraId="3177E41C" w14:textId="77777777" w:rsidR="00000000" w:rsidRDefault="007A214F">
      <w:pPr>
        <w:pStyle w:val="a"/>
        <w:rPr>
          <w:rFonts w:hint="cs"/>
          <w:rtl/>
        </w:rPr>
      </w:pPr>
      <w:r>
        <w:rPr>
          <w:rFonts w:hint="cs"/>
          <w:rtl/>
        </w:rPr>
        <w:t>מכל מלמדי השכלתי, ואם הדבר מעניין בעיניך, נפלאה היא בעיני. אבל אתה יודע, ייתכן מאוד שאני הוא ה</w:t>
      </w:r>
      <w:r>
        <w:rPr>
          <w:rFonts w:hint="cs"/>
          <w:rtl/>
        </w:rPr>
        <w:t xml:space="preserve">מוזר. יש מוזר, כפי שאדוני היה אומר פעמים רבות, ויש מוזר מאוד. </w:t>
      </w:r>
    </w:p>
    <w:p w14:paraId="5F76C7FF" w14:textId="77777777" w:rsidR="00000000" w:rsidRDefault="007A214F">
      <w:pPr>
        <w:pStyle w:val="a"/>
        <w:rPr>
          <w:rFonts w:hint="cs"/>
          <w:rtl/>
        </w:rPr>
      </w:pPr>
    </w:p>
    <w:p w14:paraId="6AE35E35" w14:textId="77777777" w:rsidR="00000000" w:rsidRDefault="007A214F">
      <w:pPr>
        <w:pStyle w:val="ac"/>
        <w:rPr>
          <w:rtl/>
        </w:rPr>
      </w:pPr>
      <w:r>
        <w:rPr>
          <w:rFonts w:hint="eastAsia"/>
          <w:rtl/>
        </w:rPr>
        <w:t>יוסי</w:t>
      </w:r>
      <w:r>
        <w:rPr>
          <w:rtl/>
        </w:rPr>
        <w:t xml:space="preserve"> שריד (מרצ):</w:t>
      </w:r>
    </w:p>
    <w:p w14:paraId="2FA2143C" w14:textId="77777777" w:rsidR="00000000" w:rsidRDefault="007A214F">
      <w:pPr>
        <w:pStyle w:val="a"/>
        <w:rPr>
          <w:rFonts w:hint="cs"/>
          <w:rtl/>
        </w:rPr>
      </w:pPr>
    </w:p>
    <w:p w14:paraId="77EF1ABC" w14:textId="77777777" w:rsidR="00000000" w:rsidRDefault="007A214F">
      <w:pPr>
        <w:pStyle w:val="a"/>
        <w:rPr>
          <w:rFonts w:hint="cs"/>
          <w:rtl/>
        </w:rPr>
      </w:pPr>
      <w:r>
        <w:rPr>
          <w:rFonts w:hint="cs"/>
          <w:rtl/>
        </w:rPr>
        <w:t xml:space="preserve">ויש מוסר כליות. </w:t>
      </w:r>
    </w:p>
    <w:p w14:paraId="2AE18F71" w14:textId="77777777" w:rsidR="00000000" w:rsidRDefault="007A214F">
      <w:pPr>
        <w:pStyle w:val="a"/>
        <w:rPr>
          <w:rFonts w:hint="cs"/>
          <w:rtl/>
        </w:rPr>
      </w:pPr>
    </w:p>
    <w:p w14:paraId="2A48A051" w14:textId="77777777" w:rsidR="00000000" w:rsidRDefault="007A214F">
      <w:pPr>
        <w:pStyle w:val="Subject"/>
        <w:rPr>
          <w:rFonts w:hint="cs"/>
          <w:rtl/>
        </w:rPr>
      </w:pPr>
      <w:bookmarkStart w:id="8" w:name="_Toc65926986"/>
      <w:r>
        <w:rPr>
          <w:rFonts w:hint="cs"/>
          <w:rtl/>
        </w:rPr>
        <w:t>הצעה לסדר</w:t>
      </w:r>
      <w:bookmarkEnd w:id="8"/>
    </w:p>
    <w:p w14:paraId="3F3B1B18" w14:textId="77777777" w:rsidR="00000000" w:rsidRDefault="007A214F">
      <w:pPr>
        <w:pStyle w:val="a"/>
        <w:rPr>
          <w:rFonts w:hint="cs"/>
          <w:rtl/>
        </w:rPr>
      </w:pPr>
    </w:p>
    <w:p w14:paraId="598B2F20" w14:textId="77777777" w:rsidR="00000000" w:rsidRDefault="007A214F">
      <w:pPr>
        <w:pStyle w:val="ad"/>
        <w:rPr>
          <w:rtl/>
        </w:rPr>
      </w:pPr>
      <w:r>
        <w:rPr>
          <w:rtl/>
        </w:rPr>
        <w:t>היו"ר ראובן ריבלין:</w:t>
      </w:r>
    </w:p>
    <w:p w14:paraId="4B9BBC6F" w14:textId="77777777" w:rsidR="00000000" w:rsidRDefault="007A214F">
      <w:pPr>
        <w:pStyle w:val="a"/>
        <w:rPr>
          <w:rtl/>
        </w:rPr>
      </w:pPr>
    </w:p>
    <w:p w14:paraId="3098D80D" w14:textId="77777777" w:rsidR="00000000" w:rsidRDefault="007A214F">
      <w:pPr>
        <w:pStyle w:val="a"/>
        <w:rPr>
          <w:rFonts w:hint="cs"/>
          <w:rtl/>
        </w:rPr>
      </w:pPr>
      <w:r>
        <w:rPr>
          <w:rFonts w:hint="cs"/>
          <w:rtl/>
        </w:rPr>
        <w:t xml:space="preserve">הצעה לסדר, חבר הכנסת אברהם רביץ. </w:t>
      </w:r>
      <w:bookmarkStart w:id="9" w:name="FS000000512T10_09_2003_11_10_20"/>
      <w:bookmarkEnd w:id="9"/>
    </w:p>
    <w:p w14:paraId="72A52983" w14:textId="77777777" w:rsidR="00000000" w:rsidRDefault="007A214F">
      <w:pPr>
        <w:pStyle w:val="a"/>
        <w:rPr>
          <w:rFonts w:hint="cs"/>
          <w:rtl/>
        </w:rPr>
      </w:pPr>
    </w:p>
    <w:p w14:paraId="453668AC" w14:textId="77777777" w:rsidR="00000000" w:rsidRDefault="007A214F">
      <w:pPr>
        <w:pStyle w:val="Speaker"/>
        <w:rPr>
          <w:rtl/>
        </w:rPr>
      </w:pPr>
      <w:bookmarkStart w:id="10" w:name="FS000000531T10_09_2003_11_10_44"/>
      <w:bookmarkStart w:id="11" w:name="_Toc65926987"/>
      <w:bookmarkEnd w:id="10"/>
      <w:r>
        <w:rPr>
          <w:rFonts w:hint="eastAsia"/>
          <w:rtl/>
        </w:rPr>
        <w:t>אברהם</w:t>
      </w:r>
      <w:r>
        <w:rPr>
          <w:rtl/>
        </w:rPr>
        <w:t xml:space="preserve"> רביץ (יהדות התורה):</w:t>
      </w:r>
      <w:bookmarkEnd w:id="11"/>
    </w:p>
    <w:p w14:paraId="535A5F7B" w14:textId="77777777" w:rsidR="00000000" w:rsidRDefault="007A214F">
      <w:pPr>
        <w:pStyle w:val="a"/>
        <w:rPr>
          <w:rFonts w:hint="cs"/>
          <w:rtl/>
        </w:rPr>
      </w:pPr>
    </w:p>
    <w:p w14:paraId="4D0DD916" w14:textId="77777777" w:rsidR="00000000" w:rsidRDefault="007A214F">
      <w:pPr>
        <w:pStyle w:val="a"/>
        <w:rPr>
          <w:rFonts w:hint="cs"/>
          <w:rtl/>
        </w:rPr>
      </w:pPr>
      <w:r>
        <w:rPr>
          <w:rFonts w:hint="cs"/>
          <w:rtl/>
        </w:rPr>
        <w:t>אדוני היושב-ראש, אני הייתי מציע לפניך להעלות ביוזמתך הצעה לסדר</w:t>
      </w:r>
      <w:r>
        <w:rPr>
          <w:rFonts w:hint="cs"/>
          <w:rtl/>
        </w:rPr>
        <w:t xml:space="preserve"> דחופה ביותר. הבוקר הודיע שר האוצר ברדיו לעם ישראל במלים אלה ואחרות - - -</w:t>
      </w:r>
    </w:p>
    <w:p w14:paraId="274DEDF2" w14:textId="77777777" w:rsidR="00000000" w:rsidRDefault="007A214F">
      <w:pPr>
        <w:pStyle w:val="a"/>
        <w:rPr>
          <w:rFonts w:hint="cs"/>
          <w:rtl/>
        </w:rPr>
      </w:pPr>
    </w:p>
    <w:p w14:paraId="73AE254B" w14:textId="77777777" w:rsidR="00000000" w:rsidRDefault="007A214F">
      <w:pPr>
        <w:pStyle w:val="ac"/>
        <w:rPr>
          <w:rtl/>
        </w:rPr>
      </w:pPr>
      <w:r>
        <w:rPr>
          <w:rFonts w:hint="eastAsia"/>
          <w:rtl/>
        </w:rPr>
        <w:t>חיים</w:t>
      </w:r>
      <w:r>
        <w:rPr>
          <w:rtl/>
        </w:rPr>
        <w:t xml:space="preserve"> אורון (מרצ):</w:t>
      </w:r>
    </w:p>
    <w:p w14:paraId="7AD999EA" w14:textId="77777777" w:rsidR="00000000" w:rsidRDefault="007A214F">
      <w:pPr>
        <w:pStyle w:val="a"/>
        <w:rPr>
          <w:rFonts w:hint="cs"/>
          <w:rtl/>
        </w:rPr>
      </w:pPr>
    </w:p>
    <w:p w14:paraId="08F2A6F7" w14:textId="77777777" w:rsidR="00000000" w:rsidRDefault="007A214F">
      <w:pPr>
        <w:pStyle w:val="a"/>
        <w:rPr>
          <w:rFonts w:hint="cs"/>
          <w:rtl/>
        </w:rPr>
      </w:pPr>
      <w:r>
        <w:rPr>
          <w:rFonts w:hint="cs"/>
          <w:rtl/>
        </w:rPr>
        <w:t>לא, במלים אלה.</w:t>
      </w:r>
    </w:p>
    <w:p w14:paraId="5FFBF612" w14:textId="77777777" w:rsidR="00000000" w:rsidRDefault="007A214F">
      <w:pPr>
        <w:pStyle w:val="a"/>
        <w:rPr>
          <w:rFonts w:hint="cs"/>
          <w:rtl/>
        </w:rPr>
      </w:pPr>
    </w:p>
    <w:p w14:paraId="601BEE0C" w14:textId="77777777" w:rsidR="00000000" w:rsidRDefault="007A214F">
      <w:pPr>
        <w:pStyle w:val="SpeakerCon"/>
        <w:rPr>
          <w:rtl/>
        </w:rPr>
      </w:pPr>
      <w:bookmarkStart w:id="12" w:name="FS000000531T10_09_2003_11_11_49C"/>
      <w:bookmarkEnd w:id="12"/>
      <w:r>
        <w:rPr>
          <w:rtl/>
        </w:rPr>
        <w:t>אברהם רביץ (יהדות התורה):</w:t>
      </w:r>
    </w:p>
    <w:p w14:paraId="2A883693" w14:textId="77777777" w:rsidR="00000000" w:rsidRDefault="007A214F">
      <w:pPr>
        <w:pStyle w:val="a"/>
        <w:rPr>
          <w:rtl/>
        </w:rPr>
      </w:pPr>
    </w:p>
    <w:p w14:paraId="46A274AD" w14:textId="77777777" w:rsidR="00000000" w:rsidRDefault="007A214F">
      <w:pPr>
        <w:pStyle w:val="a"/>
        <w:rPr>
          <w:rFonts w:hint="cs"/>
          <w:rtl/>
        </w:rPr>
      </w:pPr>
      <w:r>
        <w:rPr>
          <w:rFonts w:hint="cs"/>
          <w:rtl/>
        </w:rPr>
        <w:t xml:space="preserve">כן, אני אומר גם "ואחרות". </w:t>
      </w:r>
    </w:p>
    <w:p w14:paraId="6162F16E" w14:textId="77777777" w:rsidR="00000000" w:rsidRDefault="007A214F">
      <w:pPr>
        <w:pStyle w:val="a"/>
        <w:rPr>
          <w:rFonts w:hint="cs"/>
          <w:rtl/>
        </w:rPr>
      </w:pPr>
    </w:p>
    <w:p w14:paraId="2BD4E7F9" w14:textId="77777777" w:rsidR="00000000" w:rsidRDefault="007A214F">
      <w:pPr>
        <w:pStyle w:val="a"/>
        <w:rPr>
          <w:rFonts w:hint="cs"/>
          <w:rtl/>
        </w:rPr>
      </w:pPr>
      <w:r>
        <w:rPr>
          <w:rFonts w:hint="cs"/>
          <w:rtl/>
        </w:rPr>
        <w:t>הוא הודיע, שכל אחד שרוצה להביא עוד ילד בישראל, בעצם צריך לעשות חשבון איפה שהוא - אני חושב ש</w:t>
      </w:r>
      <w:r>
        <w:rPr>
          <w:rFonts w:hint="cs"/>
          <w:rtl/>
        </w:rPr>
        <w:t>במשרד האוצר יודעים לעשות חשבונות - אחרת הוא פשוט גזלן של הציבור. אם הוא מביא עוד ילד ולא עשה חשבון עם עצמו, עם אשתו, עם המדינה, על עלות הילד הזה, אסור שהוא יביא את הילד אם הוא איש מוסרי. לכן, אני חושב שהיה ראוי שהכנסת תיתן את דעתה על כך. שר האוצר הוא שר בכ</w:t>
      </w:r>
      <w:r>
        <w:rPr>
          <w:rFonts w:hint="cs"/>
          <w:rtl/>
        </w:rPr>
        <w:t xml:space="preserve">יר. </w:t>
      </w:r>
    </w:p>
    <w:p w14:paraId="21D3FB39" w14:textId="77777777" w:rsidR="00000000" w:rsidRDefault="007A214F">
      <w:pPr>
        <w:pStyle w:val="a"/>
        <w:rPr>
          <w:rFonts w:hint="cs"/>
          <w:rtl/>
        </w:rPr>
      </w:pPr>
    </w:p>
    <w:p w14:paraId="5C598349" w14:textId="77777777" w:rsidR="00000000" w:rsidRDefault="007A214F">
      <w:pPr>
        <w:pStyle w:val="a"/>
        <w:rPr>
          <w:rFonts w:hint="cs"/>
          <w:rtl/>
        </w:rPr>
      </w:pPr>
      <w:r>
        <w:rPr>
          <w:rFonts w:hint="cs"/>
          <w:rtl/>
        </w:rPr>
        <w:t xml:space="preserve">אני רוצה לומר לך, אם מותר לי בנימה אישית, שיש לי 12 ילדים ו-64 נכדים, שיחיו. </w:t>
      </w:r>
    </w:p>
    <w:p w14:paraId="710E6F98" w14:textId="77777777" w:rsidR="00000000" w:rsidRDefault="007A214F">
      <w:pPr>
        <w:pStyle w:val="a"/>
        <w:rPr>
          <w:rFonts w:hint="cs"/>
          <w:rtl/>
        </w:rPr>
      </w:pPr>
    </w:p>
    <w:p w14:paraId="51DBFF85" w14:textId="77777777" w:rsidR="00000000" w:rsidRDefault="007A214F">
      <w:pPr>
        <w:pStyle w:val="ad"/>
        <w:rPr>
          <w:rtl/>
        </w:rPr>
      </w:pPr>
      <w:r>
        <w:rPr>
          <w:rtl/>
        </w:rPr>
        <w:t>היו"ר ראובן ריבלין:</w:t>
      </w:r>
    </w:p>
    <w:p w14:paraId="7FE68155" w14:textId="77777777" w:rsidR="00000000" w:rsidRDefault="007A214F">
      <w:pPr>
        <w:pStyle w:val="a"/>
        <w:rPr>
          <w:rtl/>
        </w:rPr>
      </w:pPr>
    </w:p>
    <w:p w14:paraId="48FC88EC" w14:textId="77777777" w:rsidR="00000000" w:rsidRDefault="007A214F">
      <w:pPr>
        <w:pStyle w:val="a"/>
        <w:rPr>
          <w:rFonts w:hint="cs"/>
          <w:rtl/>
        </w:rPr>
      </w:pPr>
      <w:r>
        <w:rPr>
          <w:rFonts w:hint="cs"/>
          <w:rtl/>
        </w:rPr>
        <w:t xml:space="preserve">כן ירבו. </w:t>
      </w:r>
    </w:p>
    <w:p w14:paraId="1B1DA712" w14:textId="77777777" w:rsidR="00000000" w:rsidRDefault="007A214F">
      <w:pPr>
        <w:pStyle w:val="a"/>
        <w:rPr>
          <w:rFonts w:hint="cs"/>
          <w:rtl/>
        </w:rPr>
      </w:pPr>
    </w:p>
    <w:p w14:paraId="5B9F0F24" w14:textId="77777777" w:rsidR="00000000" w:rsidRDefault="007A214F">
      <w:pPr>
        <w:pStyle w:val="SpeakerCon"/>
        <w:rPr>
          <w:rtl/>
        </w:rPr>
      </w:pPr>
      <w:bookmarkStart w:id="13" w:name="FS000000531T10_09_2003_11_15_07C"/>
      <w:bookmarkEnd w:id="13"/>
      <w:r>
        <w:rPr>
          <w:rtl/>
        </w:rPr>
        <w:t>אברהם רביץ (יהדות התורה):</w:t>
      </w:r>
    </w:p>
    <w:p w14:paraId="0014BB5D" w14:textId="77777777" w:rsidR="00000000" w:rsidRDefault="007A214F">
      <w:pPr>
        <w:pStyle w:val="a"/>
        <w:rPr>
          <w:rtl/>
        </w:rPr>
      </w:pPr>
    </w:p>
    <w:p w14:paraId="366485C0" w14:textId="77777777" w:rsidR="00000000" w:rsidRDefault="007A214F">
      <w:pPr>
        <w:pStyle w:val="a"/>
        <w:rPr>
          <w:rFonts w:hint="cs"/>
          <w:rtl/>
        </w:rPr>
      </w:pPr>
      <w:r>
        <w:rPr>
          <w:rFonts w:hint="cs"/>
          <w:rtl/>
        </w:rPr>
        <w:t>כן ירבו, ועכשיו אני לא יודע מה לעשות אתם, כי לא עשיתי חשבון. אולי הממשלה תעשה פעם אחת חשבון, תסתום את הפיות שלהם</w:t>
      </w:r>
      <w:r>
        <w:rPr>
          <w:rFonts w:hint="cs"/>
          <w:rtl/>
        </w:rPr>
        <w:t xml:space="preserve">. </w:t>
      </w:r>
    </w:p>
    <w:p w14:paraId="496BDB9C" w14:textId="77777777" w:rsidR="00000000" w:rsidRDefault="007A214F">
      <w:pPr>
        <w:pStyle w:val="a"/>
        <w:rPr>
          <w:rFonts w:hint="cs"/>
          <w:rtl/>
        </w:rPr>
      </w:pPr>
    </w:p>
    <w:p w14:paraId="49D4D460" w14:textId="77777777" w:rsidR="00000000" w:rsidRDefault="007A214F">
      <w:pPr>
        <w:pStyle w:val="ad"/>
        <w:rPr>
          <w:rtl/>
        </w:rPr>
      </w:pPr>
      <w:r>
        <w:rPr>
          <w:rtl/>
        </w:rPr>
        <w:t>היו"ר ראובן ריבלין:</w:t>
      </w:r>
    </w:p>
    <w:p w14:paraId="04E44583" w14:textId="77777777" w:rsidR="00000000" w:rsidRDefault="007A214F">
      <w:pPr>
        <w:pStyle w:val="a"/>
        <w:rPr>
          <w:rtl/>
        </w:rPr>
      </w:pPr>
    </w:p>
    <w:p w14:paraId="444B75E0" w14:textId="77777777" w:rsidR="00000000" w:rsidRDefault="007A214F">
      <w:pPr>
        <w:pStyle w:val="a"/>
        <w:rPr>
          <w:rFonts w:hint="cs"/>
          <w:rtl/>
        </w:rPr>
      </w:pPr>
      <w:r>
        <w:rPr>
          <w:rFonts w:hint="cs"/>
          <w:rtl/>
        </w:rPr>
        <w:t>תודה רבה, חבר הכנסת רביץ. אדוני העלה הצעה לסדר. התקנון מאפשר לי מה שמאפשר. אדוני הביע את עמדתו. אני חושב שהוא הביע את דעתו, כמובן היא גם מקובלת על רבים, ויש לאחרים ביקורת עליה. על כל פנים, אפשרתי לאדוני להביע את מחאתו ואת הצעתו.</w:t>
      </w:r>
    </w:p>
    <w:p w14:paraId="1DF5F090" w14:textId="77777777" w:rsidR="00000000" w:rsidRDefault="007A214F">
      <w:pPr>
        <w:pStyle w:val="a"/>
        <w:rPr>
          <w:rFonts w:hint="cs"/>
          <w:rtl/>
        </w:rPr>
      </w:pPr>
    </w:p>
    <w:p w14:paraId="7F1A8426" w14:textId="77777777" w:rsidR="00000000" w:rsidRDefault="007A214F">
      <w:pPr>
        <w:pStyle w:val="a"/>
      </w:pPr>
    </w:p>
    <w:p w14:paraId="374C9CB7" w14:textId="77777777" w:rsidR="00000000" w:rsidRDefault="007A214F">
      <w:pPr>
        <w:pStyle w:val="Subject"/>
        <w:rPr>
          <w:rtl/>
        </w:rPr>
      </w:pPr>
    </w:p>
    <w:p w14:paraId="1124FC83" w14:textId="77777777" w:rsidR="00000000" w:rsidRDefault="007A214F">
      <w:pPr>
        <w:pStyle w:val="Subject"/>
        <w:rPr>
          <w:rFonts w:hint="cs"/>
          <w:rtl/>
        </w:rPr>
      </w:pPr>
      <w:bookmarkStart w:id="14" w:name="_Toc65926988"/>
      <w:r>
        <w:rPr>
          <w:rFonts w:hint="cs"/>
          <w:rtl/>
        </w:rPr>
        <w:t xml:space="preserve">הצעת חוק הביטוח הלאומי (תיקון </w:t>
      </w:r>
      <w:r>
        <w:rPr>
          <w:rtl/>
        </w:rPr>
        <w:t>–</w:t>
      </w:r>
      <w:r>
        <w:rPr>
          <w:rFonts w:hint="cs"/>
          <w:rtl/>
        </w:rPr>
        <w:t xml:space="preserve"> עבודה מועדפת באבטחה),</w:t>
      </w:r>
      <w:bookmarkEnd w:id="14"/>
      <w:r>
        <w:rPr>
          <w:rFonts w:hint="cs"/>
          <w:rtl/>
        </w:rPr>
        <w:t xml:space="preserve"> </w:t>
      </w:r>
    </w:p>
    <w:p w14:paraId="52F7F3DF" w14:textId="77777777" w:rsidR="00000000" w:rsidRDefault="007A214F">
      <w:pPr>
        <w:pStyle w:val="Subject"/>
        <w:rPr>
          <w:rFonts w:hint="cs"/>
          <w:rtl/>
        </w:rPr>
      </w:pPr>
      <w:bookmarkStart w:id="15" w:name="_Toc65926989"/>
      <w:r>
        <w:rPr>
          <w:rFonts w:hint="cs"/>
          <w:rtl/>
        </w:rPr>
        <w:t>התשס"ג-2003</w:t>
      </w:r>
      <w:bookmarkEnd w:id="15"/>
    </w:p>
    <w:p w14:paraId="0D539A64" w14:textId="77777777" w:rsidR="00000000" w:rsidRDefault="007A214F">
      <w:pPr>
        <w:pStyle w:val="a"/>
        <w:rPr>
          <w:rFonts w:hint="cs"/>
          <w:rtl/>
        </w:rPr>
      </w:pPr>
      <w:r>
        <w:rPr>
          <w:rFonts w:hint="cs"/>
          <w:rtl/>
        </w:rPr>
        <w:t>[נספחות.]</w:t>
      </w:r>
    </w:p>
    <w:p w14:paraId="5B56A2C7" w14:textId="77777777" w:rsidR="00000000" w:rsidRDefault="007A214F">
      <w:pPr>
        <w:pStyle w:val="SubjectSub"/>
        <w:rPr>
          <w:rFonts w:hint="cs"/>
          <w:u w:val="none"/>
          <w:rtl/>
        </w:rPr>
      </w:pPr>
      <w:r>
        <w:rPr>
          <w:rFonts w:hint="cs"/>
          <w:u w:val="none"/>
          <w:rtl/>
        </w:rPr>
        <w:t>(הצעת חבר הכנסת שאול יהלום)</w:t>
      </w:r>
    </w:p>
    <w:p w14:paraId="25AF8BD4" w14:textId="77777777" w:rsidR="00000000" w:rsidRDefault="007A214F">
      <w:pPr>
        <w:pStyle w:val="a"/>
        <w:ind w:firstLine="0"/>
        <w:rPr>
          <w:rFonts w:hint="cs"/>
          <w:rtl/>
        </w:rPr>
      </w:pPr>
    </w:p>
    <w:p w14:paraId="5A940E31" w14:textId="77777777" w:rsidR="00000000" w:rsidRDefault="007A214F">
      <w:pPr>
        <w:pStyle w:val="ad"/>
        <w:rPr>
          <w:rtl/>
        </w:rPr>
      </w:pPr>
      <w:r>
        <w:rPr>
          <w:rFonts w:hint="eastAsia"/>
          <w:rtl/>
        </w:rPr>
        <w:t>היו</w:t>
      </w:r>
      <w:r>
        <w:rPr>
          <w:rtl/>
        </w:rPr>
        <w:t>"ר ראובן ריבלין:</w:t>
      </w:r>
    </w:p>
    <w:p w14:paraId="7CF16742" w14:textId="77777777" w:rsidR="00000000" w:rsidRDefault="007A214F">
      <w:pPr>
        <w:pStyle w:val="a"/>
        <w:rPr>
          <w:rFonts w:hint="cs"/>
          <w:rtl/>
        </w:rPr>
      </w:pPr>
    </w:p>
    <w:p w14:paraId="541339AC" w14:textId="77777777" w:rsidR="00000000" w:rsidRDefault="007A214F">
      <w:pPr>
        <w:pStyle w:val="a"/>
        <w:rPr>
          <w:rFonts w:hint="cs"/>
          <w:rtl/>
        </w:rPr>
      </w:pPr>
      <w:r>
        <w:rPr>
          <w:rFonts w:hint="cs"/>
          <w:rtl/>
        </w:rPr>
        <w:t xml:space="preserve">רבותי חברי הכנסת, על-פי בקשת הממשלה אנחנו נדון קודם כול בדיון מוקדם בהצעת חוק הביטוח הלאומי (תיקון </w:t>
      </w:r>
      <w:r>
        <w:rPr>
          <w:rtl/>
        </w:rPr>
        <w:t>–</w:t>
      </w:r>
      <w:r>
        <w:rPr>
          <w:rFonts w:hint="cs"/>
          <w:rtl/>
        </w:rPr>
        <w:t xml:space="preserve"> עבודה מועדפת באבטחה), התשס"</w:t>
      </w:r>
      <w:r>
        <w:rPr>
          <w:rFonts w:hint="cs"/>
          <w:rtl/>
        </w:rPr>
        <w:t xml:space="preserve">ג-2003, של חבר הכנסת יהלום, שמספרה פ/1285. הצעה מהמקום, כי הממשלה מסכימה. הדבר לא נהוג בדרך כלל, אלא אם כן הממשלה מבקשת זאת. בבקשה, חבר הכנסת יהלום. רק אם יש מישהו שמתנגד, יודיע לי עכשיו. </w:t>
      </w:r>
    </w:p>
    <w:p w14:paraId="00986E81" w14:textId="77777777" w:rsidR="00000000" w:rsidRDefault="007A214F">
      <w:pPr>
        <w:pStyle w:val="a"/>
        <w:rPr>
          <w:rFonts w:hint="cs"/>
          <w:rtl/>
        </w:rPr>
      </w:pPr>
    </w:p>
    <w:p w14:paraId="72D3F75E" w14:textId="77777777" w:rsidR="00000000" w:rsidRDefault="007A214F">
      <w:pPr>
        <w:pStyle w:val="a"/>
        <w:rPr>
          <w:rFonts w:hint="cs"/>
          <w:rtl/>
        </w:rPr>
      </w:pPr>
      <w:r>
        <w:rPr>
          <w:rFonts w:hint="cs"/>
          <w:rtl/>
        </w:rPr>
        <w:t>חבר הכנסת בורג, חברת הכנסת איציק וחבר הכנסת רמון, אנחנו נמצאים באו</w:t>
      </w:r>
      <w:r>
        <w:rPr>
          <w:rFonts w:hint="cs"/>
          <w:rtl/>
        </w:rPr>
        <w:t>לם עם תהודה רבה כשאין הרבה משתתפים. כל מלה שאתם מדברים שם בתת-ישיבה שאתם עורכים - - -</w:t>
      </w:r>
    </w:p>
    <w:p w14:paraId="48C5CD4E" w14:textId="77777777" w:rsidR="00000000" w:rsidRDefault="007A214F">
      <w:pPr>
        <w:pStyle w:val="a"/>
        <w:rPr>
          <w:rFonts w:hint="cs"/>
          <w:rtl/>
        </w:rPr>
      </w:pPr>
    </w:p>
    <w:p w14:paraId="67620DF6" w14:textId="77777777" w:rsidR="00000000" w:rsidRDefault="007A214F">
      <w:pPr>
        <w:pStyle w:val="ac"/>
        <w:rPr>
          <w:rtl/>
        </w:rPr>
      </w:pPr>
      <w:r>
        <w:rPr>
          <w:rFonts w:hint="eastAsia"/>
          <w:rtl/>
        </w:rPr>
        <w:t>חיים</w:t>
      </w:r>
      <w:r>
        <w:rPr>
          <w:rtl/>
        </w:rPr>
        <w:t xml:space="preserve"> רמון (העבודה-מימד):</w:t>
      </w:r>
    </w:p>
    <w:p w14:paraId="37BE9466" w14:textId="77777777" w:rsidR="00000000" w:rsidRDefault="007A214F">
      <w:pPr>
        <w:pStyle w:val="a"/>
        <w:rPr>
          <w:rFonts w:hint="cs"/>
          <w:rtl/>
        </w:rPr>
      </w:pPr>
    </w:p>
    <w:p w14:paraId="254FD477" w14:textId="77777777" w:rsidR="00000000" w:rsidRDefault="007A214F">
      <w:pPr>
        <w:pStyle w:val="a"/>
        <w:rPr>
          <w:rFonts w:hint="cs"/>
          <w:rtl/>
        </w:rPr>
      </w:pPr>
      <w:r>
        <w:rPr>
          <w:rFonts w:hint="cs"/>
          <w:rtl/>
        </w:rPr>
        <w:t>רציתי להגיד לחבר הכנסת רביץ, שלא חשוב מה הוא יגיד על נתניהו, אני אתו.</w:t>
      </w:r>
    </w:p>
    <w:p w14:paraId="029690AE" w14:textId="77777777" w:rsidR="00000000" w:rsidRDefault="007A214F">
      <w:pPr>
        <w:pStyle w:val="a"/>
        <w:rPr>
          <w:rFonts w:hint="cs"/>
          <w:rtl/>
        </w:rPr>
      </w:pPr>
    </w:p>
    <w:p w14:paraId="65392692" w14:textId="77777777" w:rsidR="00000000" w:rsidRDefault="007A214F">
      <w:pPr>
        <w:pStyle w:val="ac"/>
        <w:rPr>
          <w:rtl/>
        </w:rPr>
      </w:pPr>
      <w:r>
        <w:rPr>
          <w:rFonts w:hint="eastAsia"/>
          <w:rtl/>
        </w:rPr>
        <w:t>אברהם</w:t>
      </w:r>
      <w:r>
        <w:rPr>
          <w:rtl/>
        </w:rPr>
        <w:t xml:space="preserve"> בורג (העבודה-מימד):</w:t>
      </w:r>
    </w:p>
    <w:p w14:paraId="5C899431" w14:textId="77777777" w:rsidR="00000000" w:rsidRDefault="007A214F">
      <w:pPr>
        <w:pStyle w:val="a"/>
        <w:rPr>
          <w:rFonts w:hint="cs"/>
          <w:rtl/>
        </w:rPr>
      </w:pPr>
    </w:p>
    <w:p w14:paraId="250714E3" w14:textId="77777777" w:rsidR="00000000" w:rsidRDefault="007A214F">
      <w:pPr>
        <w:pStyle w:val="a"/>
        <w:rPr>
          <w:rFonts w:hint="cs"/>
          <w:rtl/>
        </w:rPr>
      </w:pPr>
      <w:r>
        <w:rPr>
          <w:rFonts w:hint="cs"/>
          <w:rtl/>
        </w:rPr>
        <w:t>- - -</w:t>
      </w:r>
    </w:p>
    <w:p w14:paraId="1BB91053" w14:textId="77777777" w:rsidR="00000000" w:rsidRDefault="007A214F">
      <w:pPr>
        <w:pStyle w:val="a"/>
        <w:rPr>
          <w:rFonts w:hint="cs"/>
          <w:rtl/>
        </w:rPr>
      </w:pPr>
    </w:p>
    <w:p w14:paraId="25B3FB0C" w14:textId="77777777" w:rsidR="00000000" w:rsidRDefault="007A214F">
      <w:pPr>
        <w:pStyle w:val="ad"/>
        <w:rPr>
          <w:rtl/>
        </w:rPr>
      </w:pPr>
      <w:r>
        <w:rPr>
          <w:rFonts w:hint="eastAsia"/>
          <w:rtl/>
        </w:rPr>
        <w:t>היו</w:t>
      </w:r>
      <w:r>
        <w:rPr>
          <w:rtl/>
        </w:rPr>
        <w:t>"ר ראובן ריבלין:</w:t>
      </w:r>
    </w:p>
    <w:p w14:paraId="04B2CC5C" w14:textId="77777777" w:rsidR="00000000" w:rsidRDefault="007A214F">
      <w:pPr>
        <w:pStyle w:val="a"/>
        <w:rPr>
          <w:rFonts w:hint="cs"/>
          <w:rtl/>
        </w:rPr>
      </w:pPr>
    </w:p>
    <w:p w14:paraId="5A56A675" w14:textId="77777777" w:rsidR="00000000" w:rsidRDefault="007A214F">
      <w:pPr>
        <w:pStyle w:val="a"/>
        <w:rPr>
          <w:rFonts w:hint="cs"/>
          <w:rtl/>
        </w:rPr>
      </w:pPr>
      <w:r>
        <w:rPr>
          <w:rFonts w:hint="cs"/>
          <w:rtl/>
        </w:rPr>
        <w:t>הפרשנות שלכם לפני</w:t>
      </w:r>
      <w:r>
        <w:rPr>
          <w:rFonts w:hint="cs"/>
          <w:rtl/>
        </w:rPr>
        <w:t xml:space="preserve">יתי אליכם היא מרחיקת לכת, כי אני ביקשתי מכם להנמיך קצת את קולכם ואתם ראיתם זאת כהוראה מצדי להגביר את קולכם. </w:t>
      </w:r>
    </w:p>
    <w:p w14:paraId="493CC9D1" w14:textId="77777777" w:rsidR="00000000" w:rsidRDefault="007A214F">
      <w:pPr>
        <w:pStyle w:val="a"/>
        <w:rPr>
          <w:rFonts w:hint="cs"/>
          <w:rtl/>
        </w:rPr>
      </w:pPr>
    </w:p>
    <w:p w14:paraId="3C1745AC" w14:textId="77777777" w:rsidR="00000000" w:rsidRDefault="007A214F">
      <w:pPr>
        <w:pStyle w:val="ac"/>
        <w:rPr>
          <w:rtl/>
        </w:rPr>
      </w:pPr>
      <w:r>
        <w:rPr>
          <w:rFonts w:hint="eastAsia"/>
          <w:rtl/>
        </w:rPr>
        <w:t>חיים</w:t>
      </w:r>
      <w:r>
        <w:rPr>
          <w:rtl/>
        </w:rPr>
        <w:t xml:space="preserve"> רמון (העבודה-מימד):</w:t>
      </w:r>
    </w:p>
    <w:p w14:paraId="63D89CCB" w14:textId="77777777" w:rsidR="00000000" w:rsidRDefault="007A214F">
      <w:pPr>
        <w:pStyle w:val="a"/>
        <w:rPr>
          <w:rFonts w:hint="cs"/>
          <w:rtl/>
        </w:rPr>
      </w:pPr>
    </w:p>
    <w:p w14:paraId="0803F243" w14:textId="77777777" w:rsidR="00000000" w:rsidRDefault="007A214F">
      <w:pPr>
        <w:pStyle w:val="a"/>
        <w:rPr>
          <w:rFonts w:hint="cs"/>
          <w:rtl/>
        </w:rPr>
      </w:pPr>
      <w:r>
        <w:rPr>
          <w:rFonts w:hint="cs"/>
          <w:rtl/>
        </w:rPr>
        <w:t>רציתי לשתף את היושב-ראש במה שדיברנו.</w:t>
      </w:r>
    </w:p>
    <w:p w14:paraId="1A71B801" w14:textId="77777777" w:rsidR="00000000" w:rsidRDefault="007A214F">
      <w:pPr>
        <w:pStyle w:val="a"/>
        <w:rPr>
          <w:rFonts w:hint="cs"/>
          <w:rtl/>
        </w:rPr>
      </w:pPr>
    </w:p>
    <w:p w14:paraId="17ACB2AB" w14:textId="77777777" w:rsidR="00000000" w:rsidRDefault="007A214F">
      <w:pPr>
        <w:pStyle w:val="ad"/>
        <w:rPr>
          <w:rtl/>
        </w:rPr>
      </w:pPr>
      <w:r>
        <w:rPr>
          <w:rFonts w:hint="eastAsia"/>
          <w:rtl/>
        </w:rPr>
        <w:t>היו</w:t>
      </w:r>
      <w:r>
        <w:rPr>
          <w:rtl/>
        </w:rPr>
        <w:t>"ר ראובן ריבלין:</w:t>
      </w:r>
    </w:p>
    <w:p w14:paraId="574EF55B" w14:textId="77777777" w:rsidR="00000000" w:rsidRDefault="007A214F">
      <w:pPr>
        <w:pStyle w:val="a"/>
        <w:rPr>
          <w:rFonts w:hint="cs"/>
          <w:rtl/>
        </w:rPr>
      </w:pPr>
    </w:p>
    <w:p w14:paraId="0B27767C" w14:textId="77777777" w:rsidR="00000000" w:rsidRDefault="007A214F">
      <w:pPr>
        <w:pStyle w:val="a"/>
        <w:rPr>
          <w:rFonts w:hint="cs"/>
          <w:rtl/>
        </w:rPr>
      </w:pPr>
      <w:r>
        <w:rPr>
          <w:rFonts w:hint="cs"/>
          <w:rtl/>
        </w:rPr>
        <w:t>לכן אני מסיר את בקשתי. אתה יודע מה, לא ביקשתי כלום. בבקשה, חב</w:t>
      </w:r>
      <w:r>
        <w:rPr>
          <w:rFonts w:hint="cs"/>
          <w:rtl/>
        </w:rPr>
        <w:t>ר הכנסת יהלום.</w:t>
      </w:r>
    </w:p>
    <w:p w14:paraId="03F91F09" w14:textId="77777777" w:rsidR="00000000" w:rsidRDefault="007A214F">
      <w:pPr>
        <w:pStyle w:val="a"/>
        <w:rPr>
          <w:rFonts w:hint="cs"/>
          <w:rtl/>
        </w:rPr>
      </w:pPr>
    </w:p>
    <w:p w14:paraId="0728414A" w14:textId="77777777" w:rsidR="00000000" w:rsidRDefault="007A214F">
      <w:pPr>
        <w:pStyle w:val="Speaker"/>
        <w:rPr>
          <w:rtl/>
        </w:rPr>
      </w:pPr>
      <w:bookmarkStart w:id="16" w:name="FS000000524T10_09_2003_11_10_56"/>
      <w:bookmarkEnd w:id="16"/>
    </w:p>
    <w:p w14:paraId="2E5D5D05" w14:textId="77777777" w:rsidR="00000000" w:rsidRDefault="007A214F">
      <w:pPr>
        <w:pStyle w:val="Speaker"/>
        <w:rPr>
          <w:rtl/>
        </w:rPr>
      </w:pPr>
      <w:bookmarkStart w:id="17" w:name="_Toc65926990"/>
      <w:r>
        <w:rPr>
          <w:rFonts w:hint="eastAsia"/>
          <w:rtl/>
        </w:rPr>
        <w:t>שאול</w:t>
      </w:r>
      <w:r>
        <w:rPr>
          <w:rtl/>
        </w:rPr>
        <w:t xml:space="preserve"> יהלום (מפד"ל):</w:t>
      </w:r>
      <w:bookmarkEnd w:id="17"/>
    </w:p>
    <w:p w14:paraId="4EC657F1" w14:textId="77777777" w:rsidR="00000000" w:rsidRDefault="007A214F">
      <w:pPr>
        <w:pStyle w:val="a"/>
        <w:rPr>
          <w:rFonts w:hint="cs"/>
          <w:rtl/>
        </w:rPr>
      </w:pPr>
    </w:p>
    <w:p w14:paraId="2A288B33" w14:textId="77777777" w:rsidR="00000000" w:rsidRDefault="007A214F">
      <w:pPr>
        <w:pStyle w:val="a"/>
        <w:rPr>
          <w:rFonts w:hint="cs"/>
          <w:rtl/>
        </w:rPr>
      </w:pPr>
      <w:r>
        <w:rPr>
          <w:rFonts w:hint="cs"/>
          <w:rtl/>
        </w:rPr>
        <w:t xml:space="preserve">אדוני היושב-ראש, כנסת נכבדה, אתכבד להביא לקריאה טרומית את הצעת חוק הביטוח הלאומי (תיקון </w:t>
      </w:r>
      <w:r>
        <w:rPr>
          <w:rtl/>
        </w:rPr>
        <w:t>–</w:t>
      </w:r>
      <w:r>
        <w:rPr>
          <w:rFonts w:hint="cs"/>
          <w:rtl/>
        </w:rPr>
        <w:t xml:space="preserve"> עבודה מועדפת באבטחה), התשס"ג-2003. הצעת החוק קובעת, כי עבודה באבטחה של מוסדות חינוך תיחשב עבודה מועדפת, המזכה חייל משוחרר במענק.</w:t>
      </w:r>
      <w:r>
        <w:rPr>
          <w:rFonts w:hint="cs"/>
          <w:rtl/>
        </w:rPr>
        <w:t xml:space="preserve"> המענק ניתן לחייל שעבד בעבודה מועדפת במשך שישה חודשים בתוך שנתיים ממועד שחרורו משירות סדיר.</w:t>
      </w:r>
    </w:p>
    <w:p w14:paraId="7070E46A" w14:textId="77777777" w:rsidR="00000000" w:rsidRDefault="007A214F">
      <w:pPr>
        <w:pStyle w:val="a"/>
        <w:rPr>
          <w:rFonts w:hint="cs"/>
          <w:rtl/>
        </w:rPr>
      </w:pPr>
    </w:p>
    <w:p w14:paraId="35F79BE3" w14:textId="77777777" w:rsidR="00000000" w:rsidRDefault="007A214F">
      <w:pPr>
        <w:pStyle w:val="a"/>
        <w:rPr>
          <w:rFonts w:hint="cs"/>
          <w:rtl/>
        </w:rPr>
      </w:pPr>
      <w:r>
        <w:rPr>
          <w:rFonts w:hint="cs"/>
          <w:rtl/>
        </w:rPr>
        <w:t>עד לאחרונה, מרס 2003, היתה הוראת שעה אשר הכירה בעבודה באבטחה כעבודה מועדפת. הצעת חוק זו מתקנת את חוק הביטוח הלאומי ומוסיפה לרשימת העבודות המועדפות המצויות בה - עבו</w:t>
      </w:r>
      <w:r>
        <w:rPr>
          <w:rFonts w:hint="cs"/>
          <w:rtl/>
        </w:rPr>
        <w:t>דה בתחנות דלק, עבודה בבתי-מלון ועבודה בבניין - גם עבודת אבטחה במוסדות חינוך, שהיא כה חיונית וכה נדרשת בימים קשים אלה.</w:t>
      </w:r>
    </w:p>
    <w:p w14:paraId="77242429" w14:textId="77777777" w:rsidR="00000000" w:rsidRDefault="007A214F">
      <w:pPr>
        <w:pStyle w:val="a"/>
        <w:rPr>
          <w:rFonts w:hint="cs"/>
          <w:rtl/>
        </w:rPr>
      </w:pPr>
    </w:p>
    <w:p w14:paraId="408C2AC9" w14:textId="77777777" w:rsidR="00000000" w:rsidRDefault="007A214F">
      <w:pPr>
        <w:pStyle w:val="a"/>
        <w:rPr>
          <w:rFonts w:hint="cs"/>
          <w:rtl/>
        </w:rPr>
      </w:pPr>
      <w:r>
        <w:rPr>
          <w:rFonts w:hint="cs"/>
          <w:rtl/>
        </w:rPr>
        <w:t xml:space="preserve">הבעתי את הסכמתי בפני הממשלה, ואני חוזר עליה כאן במליאת הכנסת, שהצעתי תמוזג עם הצעת החוק הממשלתית לקראת הקריאה השנייה והשלישית. מדובר בכך </w:t>
      </w:r>
      <w:r>
        <w:rPr>
          <w:rFonts w:hint="cs"/>
          <w:rtl/>
        </w:rPr>
        <w:t>שאני גם מסכים, אם יהיו שינויים, להתאים את הצעתי להצעת הממשלה.</w:t>
      </w:r>
    </w:p>
    <w:p w14:paraId="5C523E74" w14:textId="77777777" w:rsidR="00000000" w:rsidRDefault="007A214F">
      <w:pPr>
        <w:pStyle w:val="a"/>
        <w:rPr>
          <w:rFonts w:hint="cs"/>
          <w:rtl/>
        </w:rPr>
      </w:pPr>
    </w:p>
    <w:p w14:paraId="5A32D563" w14:textId="77777777" w:rsidR="00000000" w:rsidRDefault="007A214F">
      <w:pPr>
        <w:pStyle w:val="a"/>
        <w:rPr>
          <w:rFonts w:hint="cs"/>
          <w:rtl/>
        </w:rPr>
      </w:pPr>
      <w:r>
        <w:rPr>
          <w:rFonts w:hint="cs"/>
          <w:rtl/>
        </w:rPr>
        <w:t>אני מבקש מחברי הכנסת לאשר את הצעת החוק שלי בקריאה טרומית. תודה.</w:t>
      </w:r>
    </w:p>
    <w:p w14:paraId="6B310A5C" w14:textId="77777777" w:rsidR="00000000" w:rsidRDefault="007A214F">
      <w:pPr>
        <w:pStyle w:val="a"/>
        <w:rPr>
          <w:rFonts w:hint="cs"/>
          <w:rtl/>
        </w:rPr>
      </w:pPr>
    </w:p>
    <w:p w14:paraId="53674BA1" w14:textId="77777777" w:rsidR="00000000" w:rsidRDefault="007A214F">
      <w:pPr>
        <w:pStyle w:val="ad"/>
        <w:rPr>
          <w:rtl/>
        </w:rPr>
      </w:pPr>
      <w:r>
        <w:rPr>
          <w:rtl/>
        </w:rPr>
        <w:t>היו"ר ראובן ריבלין:</w:t>
      </w:r>
    </w:p>
    <w:p w14:paraId="3CCD4205" w14:textId="77777777" w:rsidR="00000000" w:rsidRDefault="007A214F">
      <w:pPr>
        <w:pStyle w:val="a"/>
        <w:rPr>
          <w:rtl/>
        </w:rPr>
      </w:pPr>
    </w:p>
    <w:p w14:paraId="296A8E30" w14:textId="77777777" w:rsidR="00000000" w:rsidRDefault="007A214F">
      <w:pPr>
        <w:pStyle w:val="a"/>
        <w:rPr>
          <w:rFonts w:hint="cs"/>
          <w:rtl/>
        </w:rPr>
      </w:pPr>
      <w:r>
        <w:rPr>
          <w:rFonts w:hint="cs"/>
          <w:rtl/>
        </w:rPr>
        <w:t>אדוני שר הרווחה, האם אתה מסכים להצעת החוק?</w:t>
      </w:r>
    </w:p>
    <w:p w14:paraId="77DD8F24" w14:textId="77777777" w:rsidR="00000000" w:rsidRDefault="007A214F">
      <w:pPr>
        <w:pStyle w:val="a"/>
        <w:rPr>
          <w:rFonts w:hint="cs"/>
          <w:rtl/>
        </w:rPr>
      </w:pPr>
    </w:p>
    <w:p w14:paraId="09C951C4" w14:textId="77777777" w:rsidR="00000000" w:rsidRDefault="007A214F">
      <w:pPr>
        <w:pStyle w:val="ac"/>
        <w:rPr>
          <w:rtl/>
        </w:rPr>
      </w:pPr>
      <w:r>
        <w:rPr>
          <w:rFonts w:hint="eastAsia"/>
          <w:rtl/>
        </w:rPr>
        <w:t>שר</w:t>
      </w:r>
      <w:r>
        <w:rPr>
          <w:rtl/>
        </w:rPr>
        <w:t xml:space="preserve"> הרווחה זבולון אורלב:</w:t>
      </w:r>
    </w:p>
    <w:p w14:paraId="0B527F15" w14:textId="77777777" w:rsidR="00000000" w:rsidRDefault="007A214F">
      <w:pPr>
        <w:pStyle w:val="a"/>
        <w:rPr>
          <w:rFonts w:hint="cs"/>
          <w:rtl/>
        </w:rPr>
      </w:pPr>
    </w:p>
    <w:p w14:paraId="76E208EA" w14:textId="77777777" w:rsidR="00000000" w:rsidRDefault="007A214F">
      <w:pPr>
        <w:pStyle w:val="a"/>
        <w:rPr>
          <w:rFonts w:hint="cs"/>
          <w:rtl/>
        </w:rPr>
      </w:pPr>
      <w:r>
        <w:rPr>
          <w:rFonts w:hint="cs"/>
          <w:rtl/>
        </w:rPr>
        <w:t>מסכים.</w:t>
      </w:r>
    </w:p>
    <w:p w14:paraId="587CF35D" w14:textId="77777777" w:rsidR="00000000" w:rsidRDefault="007A214F">
      <w:pPr>
        <w:pStyle w:val="a"/>
        <w:rPr>
          <w:rFonts w:hint="cs"/>
          <w:rtl/>
        </w:rPr>
      </w:pPr>
    </w:p>
    <w:p w14:paraId="4C912873" w14:textId="77777777" w:rsidR="00000000" w:rsidRDefault="007A214F">
      <w:pPr>
        <w:pStyle w:val="ad"/>
        <w:rPr>
          <w:rtl/>
        </w:rPr>
      </w:pPr>
      <w:r>
        <w:rPr>
          <w:rtl/>
        </w:rPr>
        <w:t>היו"ר ראובן ריבלין:</w:t>
      </w:r>
    </w:p>
    <w:p w14:paraId="77C9B2AB" w14:textId="77777777" w:rsidR="00000000" w:rsidRDefault="007A214F">
      <w:pPr>
        <w:pStyle w:val="a"/>
        <w:rPr>
          <w:rtl/>
        </w:rPr>
      </w:pPr>
    </w:p>
    <w:p w14:paraId="0FD843BC" w14:textId="77777777" w:rsidR="00000000" w:rsidRDefault="007A214F">
      <w:pPr>
        <w:pStyle w:val="a"/>
        <w:rPr>
          <w:rFonts w:hint="cs"/>
          <w:rtl/>
        </w:rPr>
      </w:pPr>
      <w:r>
        <w:rPr>
          <w:rFonts w:hint="cs"/>
          <w:rtl/>
        </w:rPr>
        <w:t>הוא מסכים</w:t>
      </w:r>
      <w:r>
        <w:rPr>
          <w:rFonts w:hint="cs"/>
          <w:rtl/>
        </w:rPr>
        <w:t xml:space="preserve">. </w:t>
      </w:r>
    </w:p>
    <w:p w14:paraId="76AB2F47" w14:textId="77777777" w:rsidR="00000000" w:rsidRDefault="007A214F">
      <w:pPr>
        <w:pStyle w:val="a"/>
        <w:rPr>
          <w:rFonts w:hint="cs"/>
          <w:rtl/>
        </w:rPr>
      </w:pPr>
    </w:p>
    <w:p w14:paraId="2041A889" w14:textId="77777777" w:rsidR="00000000" w:rsidRDefault="007A214F">
      <w:pPr>
        <w:pStyle w:val="ac"/>
        <w:rPr>
          <w:rtl/>
        </w:rPr>
      </w:pPr>
      <w:r>
        <w:rPr>
          <w:rtl/>
        </w:rPr>
        <w:t>רוני בר-און (</w:t>
      </w:r>
      <w:r>
        <w:rPr>
          <w:rFonts w:hint="cs"/>
          <w:rtl/>
        </w:rPr>
        <w:t>הליכוד</w:t>
      </w:r>
      <w:r>
        <w:rPr>
          <w:rtl/>
        </w:rPr>
        <w:t>):</w:t>
      </w:r>
    </w:p>
    <w:p w14:paraId="11EB5F6C" w14:textId="77777777" w:rsidR="00000000" w:rsidRDefault="007A214F">
      <w:pPr>
        <w:pStyle w:val="a"/>
        <w:rPr>
          <w:rtl/>
        </w:rPr>
      </w:pPr>
    </w:p>
    <w:p w14:paraId="0DB868EF" w14:textId="77777777" w:rsidR="00000000" w:rsidRDefault="007A214F">
      <w:pPr>
        <w:pStyle w:val="a"/>
        <w:rPr>
          <w:rFonts w:hint="cs"/>
          <w:rtl/>
        </w:rPr>
      </w:pPr>
      <w:r>
        <w:rPr>
          <w:rFonts w:hint="cs"/>
          <w:rtl/>
        </w:rPr>
        <w:t>הוא צריך לאשר, שככל שהצעתו תסתור את הצעת הממשלה, בקריאה השנייה והשלישית הוא יתאים אותה להצעה הממשלתית.</w:t>
      </w:r>
    </w:p>
    <w:p w14:paraId="769E633A" w14:textId="77777777" w:rsidR="00000000" w:rsidRDefault="007A214F">
      <w:pPr>
        <w:pStyle w:val="a"/>
        <w:rPr>
          <w:rFonts w:hint="cs"/>
          <w:rtl/>
        </w:rPr>
      </w:pPr>
    </w:p>
    <w:p w14:paraId="35519012" w14:textId="77777777" w:rsidR="00000000" w:rsidRDefault="007A214F">
      <w:pPr>
        <w:pStyle w:val="SpeakerCon"/>
        <w:rPr>
          <w:rtl/>
        </w:rPr>
      </w:pPr>
      <w:bookmarkStart w:id="18" w:name="FS000000524T10_09_2003_11_17_48C"/>
      <w:bookmarkEnd w:id="18"/>
    </w:p>
    <w:p w14:paraId="1510E0E0" w14:textId="77777777" w:rsidR="00000000" w:rsidRDefault="007A214F">
      <w:pPr>
        <w:pStyle w:val="SpeakerCon"/>
        <w:rPr>
          <w:rtl/>
        </w:rPr>
      </w:pPr>
      <w:r>
        <w:rPr>
          <w:rFonts w:hint="eastAsia"/>
          <w:rtl/>
        </w:rPr>
        <w:t>שאול</w:t>
      </w:r>
      <w:r>
        <w:rPr>
          <w:rtl/>
        </w:rPr>
        <w:t xml:space="preserve"> יהלום (מפד"ל):</w:t>
      </w:r>
    </w:p>
    <w:p w14:paraId="438FBF27" w14:textId="77777777" w:rsidR="00000000" w:rsidRDefault="007A214F">
      <w:pPr>
        <w:pStyle w:val="a"/>
        <w:rPr>
          <w:rFonts w:hint="cs"/>
          <w:rtl/>
        </w:rPr>
      </w:pPr>
    </w:p>
    <w:p w14:paraId="7CA50378" w14:textId="77777777" w:rsidR="00000000" w:rsidRDefault="007A214F">
      <w:pPr>
        <w:pStyle w:val="a"/>
        <w:rPr>
          <w:rFonts w:hint="cs"/>
          <w:rtl/>
        </w:rPr>
      </w:pPr>
      <w:r>
        <w:rPr>
          <w:rFonts w:hint="cs"/>
          <w:rtl/>
        </w:rPr>
        <w:t>אמרתי זאת.</w:t>
      </w:r>
    </w:p>
    <w:p w14:paraId="61831DA9" w14:textId="77777777" w:rsidR="00000000" w:rsidRDefault="007A214F">
      <w:pPr>
        <w:pStyle w:val="ad"/>
        <w:rPr>
          <w:rFonts w:hint="cs"/>
          <w:rtl/>
        </w:rPr>
      </w:pPr>
    </w:p>
    <w:p w14:paraId="7E15BB07" w14:textId="77777777" w:rsidR="00000000" w:rsidRDefault="007A214F">
      <w:pPr>
        <w:pStyle w:val="ad"/>
        <w:rPr>
          <w:rtl/>
        </w:rPr>
      </w:pPr>
      <w:r>
        <w:rPr>
          <w:rtl/>
        </w:rPr>
        <w:t>היו"ר ראובן ריבלין:</w:t>
      </w:r>
    </w:p>
    <w:p w14:paraId="22B4E532" w14:textId="77777777" w:rsidR="00000000" w:rsidRDefault="007A214F">
      <w:pPr>
        <w:pStyle w:val="a"/>
        <w:rPr>
          <w:rtl/>
        </w:rPr>
      </w:pPr>
    </w:p>
    <w:p w14:paraId="10C96724" w14:textId="77777777" w:rsidR="00000000" w:rsidRDefault="007A214F">
      <w:pPr>
        <w:pStyle w:val="a"/>
        <w:rPr>
          <w:rFonts w:hint="cs"/>
          <w:rtl/>
        </w:rPr>
      </w:pPr>
      <w:r>
        <w:rPr>
          <w:rFonts w:hint="cs"/>
          <w:rtl/>
        </w:rPr>
        <w:t xml:space="preserve">כבוד יושב-ראש ועדת הכנסת, השר נמצא פה, הוא הממשלה. </w:t>
      </w:r>
    </w:p>
    <w:p w14:paraId="1986777E" w14:textId="77777777" w:rsidR="00000000" w:rsidRDefault="007A214F">
      <w:pPr>
        <w:pStyle w:val="a"/>
        <w:rPr>
          <w:rFonts w:hint="cs"/>
          <w:rtl/>
        </w:rPr>
      </w:pPr>
    </w:p>
    <w:p w14:paraId="56A2E514" w14:textId="77777777" w:rsidR="00000000" w:rsidRDefault="007A214F">
      <w:pPr>
        <w:pStyle w:val="ac"/>
        <w:rPr>
          <w:rtl/>
        </w:rPr>
      </w:pPr>
      <w:r>
        <w:rPr>
          <w:rFonts w:hint="eastAsia"/>
          <w:rtl/>
        </w:rPr>
        <w:t>רוני</w:t>
      </w:r>
      <w:r>
        <w:rPr>
          <w:rtl/>
        </w:rPr>
        <w:t xml:space="preserve"> בר-און (</w:t>
      </w:r>
      <w:r>
        <w:rPr>
          <w:rFonts w:hint="cs"/>
          <w:rtl/>
        </w:rPr>
        <w:t>הליכ</w:t>
      </w:r>
      <w:r>
        <w:rPr>
          <w:rFonts w:hint="cs"/>
          <w:rtl/>
        </w:rPr>
        <w:t>וד</w:t>
      </w:r>
      <w:r>
        <w:rPr>
          <w:rtl/>
        </w:rPr>
        <w:t>):</w:t>
      </w:r>
    </w:p>
    <w:p w14:paraId="423B14F8" w14:textId="77777777" w:rsidR="00000000" w:rsidRDefault="007A214F">
      <w:pPr>
        <w:pStyle w:val="a"/>
        <w:rPr>
          <w:rFonts w:hint="cs"/>
          <w:rtl/>
        </w:rPr>
      </w:pPr>
    </w:p>
    <w:p w14:paraId="6FA04CBA" w14:textId="77777777" w:rsidR="00000000" w:rsidRDefault="007A214F">
      <w:pPr>
        <w:pStyle w:val="a"/>
        <w:rPr>
          <w:rFonts w:hint="cs"/>
          <w:rtl/>
        </w:rPr>
      </w:pPr>
      <w:r>
        <w:rPr>
          <w:rFonts w:hint="cs"/>
          <w:rtl/>
        </w:rPr>
        <w:t>על בסיס זה פטרנו אותו מחובת הנחה.</w:t>
      </w:r>
    </w:p>
    <w:p w14:paraId="73AC6537" w14:textId="77777777" w:rsidR="00000000" w:rsidRDefault="007A214F">
      <w:pPr>
        <w:pStyle w:val="a"/>
        <w:rPr>
          <w:rFonts w:hint="cs"/>
          <w:rtl/>
        </w:rPr>
      </w:pPr>
    </w:p>
    <w:p w14:paraId="37B3F3AE" w14:textId="77777777" w:rsidR="00000000" w:rsidRDefault="007A214F">
      <w:pPr>
        <w:pStyle w:val="ad"/>
        <w:rPr>
          <w:rtl/>
        </w:rPr>
      </w:pPr>
      <w:r>
        <w:rPr>
          <w:rtl/>
        </w:rPr>
        <w:t>היו"ר ראובן ריבלין:</w:t>
      </w:r>
    </w:p>
    <w:p w14:paraId="0D982811" w14:textId="77777777" w:rsidR="00000000" w:rsidRDefault="007A214F">
      <w:pPr>
        <w:pStyle w:val="a"/>
        <w:rPr>
          <w:rtl/>
        </w:rPr>
      </w:pPr>
    </w:p>
    <w:p w14:paraId="2145BD17" w14:textId="77777777" w:rsidR="00000000" w:rsidRDefault="007A214F">
      <w:pPr>
        <w:pStyle w:val="a"/>
        <w:rPr>
          <w:rFonts w:hint="cs"/>
          <w:rtl/>
        </w:rPr>
      </w:pPr>
      <w:r>
        <w:rPr>
          <w:rFonts w:hint="cs"/>
          <w:rtl/>
        </w:rPr>
        <w:t>בסדר. יאמר אדוני את הדברים.</w:t>
      </w:r>
    </w:p>
    <w:p w14:paraId="0B73D594" w14:textId="77777777" w:rsidR="00000000" w:rsidRDefault="007A214F">
      <w:pPr>
        <w:pStyle w:val="a"/>
        <w:rPr>
          <w:rFonts w:hint="cs"/>
          <w:rtl/>
        </w:rPr>
      </w:pPr>
    </w:p>
    <w:p w14:paraId="75D54769" w14:textId="77777777" w:rsidR="00000000" w:rsidRDefault="007A214F">
      <w:pPr>
        <w:pStyle w:val="SpeakerCon"/>
        <w:rPr>
          <w:rtl/>
        </w:rPr>
      </w:pPr>
      <w:bookmarkStart w:id="19" w:name="FS000000524T10_09_2003_11_19_24C"/>
      <w:bookmarkEnd w:id="19"/>
      <w:r>
        <w:rPr>
          <w:rFonts w:hint="eastAsia"/>
          <w:rtl/>
        </w:rPr>
        <w:t>שאול</w:t>
      </w:r>
      <w:r>
        <w:rPr>
          <w:rtl/>
        </w:rPr>
        <w:t xml:space="preserve"> יהלום (מפד"ל):</w:t>
      </w:r>
    </w:p>
    <w:p w14:paraId="12216D46" w14:textId="77777777" w:rsidR="00000000" w:rsidRDefault="007A214F">
      <w:pPr>
        <w:pStyle w:val="a"/>
        <w:rPr>
          <w:rFonts w:hint="cs"/>
          <w:rtl/>
        </w:rPr>
      </w:pPr>
    </w:p>
    <w:p w14:paraId="2769E016" w14:textId="77777777" w:rsidR="00000000" w:rsidRDefault="007A214F">
      <w:pPr>
        <w:pStyle w:val="a"/>
        <w:rPr>
          <w:rFonts w:hint="cs"/>
          <w:rtl/>
        </w:rPr>
      </w:pPr>
      <w:r>
        <w:rPr>
          <w:rFonts w:hint="cs"/>
          <w:rtl/>
        </w:rPr>
        <w:t>אמרתי זאת. ככל שהצעתי תסטה במשהו מהצעת הממשלה, היא תותאם להצעת הממשלה בקריאה השנייה והשלישית.</w:t>
      </w:r>
    </w:p>
    <w:p w14:paraId="23C674AD" w14:textId="77777777" w:rsidR="00000000" w:rsidRDefault="007A214F">
      <w:pPr>
        <w:pStyle w:val="a"/>
        <w:rPr>
          <w:rFonts w:hint="cs"/>
          <w:rtl/>
        </w:rPr>
      </w:pPr>
    </w:p>
    <w:p w14:paraId="0F76CBAB" w14:textId="77777777" w:rsidR="00000000" w:rsidRDefault="007A214F">
      <w:pPr>
        <w:pStyle w:val="ad"/>
        <w:rPr>
          <w:rtl/>
        </w:rPr>
      </w:pPr>
      <w:r>
        <w:rPr>
          <w:rtl/>
        </w:rPr>
        <w:t>היו"ר ראובן ריבלין:</w:t>
      </w:r>
    </w:p>
    <w:p w14:paraId="5B702926" w14:textId="77777777" w:rsidR="00000000" w:rsidRDefault="007A214F">
      <w:pPr>
        <w:pStyle w:val="a"/>
        <w:rPr>
          <w:rFonts w:hint="cs"/>
          <w:rtl/>
        </w:rPr>
      </w:pPr>
    </w:p>
    <w:p w14:paraId="78E78253" w14:textId="77777777" w:rsidR="00000000" w:rsidRDefault="007A214F">
      <w:pPr>
        <w:pStyle w:val="a"/>
        <w:rPr>
          <w:rFonts w:hint="cs"/>
          <w:rtl/>
        </w:rPr>
      </w:pPr>
      <w:r>
        <w:rPr>
          <w:rFonts w:hint="cs"/>
          <w:rtl/>
        </w:rPr>
        <w:t>תודה רבה. השר מסכים. אם יש מ</w:t>
      </w:r>
      <w:r>
        <w:rPr>
          <w:rFonts w:hint="cs"/>
          <w:rtl/>
        </w:rPr>
        <w:t xml:space="preserve">ישהו שמתנגד, זה הזמן להתנגד. אין מתנגדים. </w:t>
      </w:r>
    </w:p>
    <w:p w14:paraId="647F9D17" w14:textId="77777777" w:rsidR="00000000" w:rsidRDefault="007A214F">
      <w:pPr>
        <w:pStyle w:val="a"/>
        <w:rPr>
          <w:rFonts w:hint="cs"/>
          <w:rtl/>
        </w:rPr>
      </w:pPr>
    </w:p>
    <w:p w14:paraId="0EBA6DC6" w14:textId="77777777" w:rsidR="00000000" w:rsidRDefault="007A214F">
      <w:pPr>
        <w:pStyle w:val="a"/>
        <w:rPr>
          <w:rFonts w:hint="cs"/>
          <w:rtl/>
        </w:rPr>
      </w:pPr>
      <w:r>
        <w:rPr>
          <w:rFonts w:hint="cs"/>
          <w:rtl/>
        </w:rPr>
        <w:t>אנחנו עוברים להצבעה, רבותי חברי הכנסת. מי בעד? מי נגד? נא להצביע. דרך אגב, זו  ההצבעה האחרונה בשיטה הזאת.</w:t>
      </w:r>
    </w:p>
    <w:p w14:paraId="2112066B" w14:textId="77777777" w:rsidR="00000000" w:rsidRDefault="007A214F">
      <w:pPr>
        <w:pStyle w:val="a"/>
        <w:rPr>
          <w:rFonts w:hint="cs"/>
          <w:rtl/>
        </w:rPr>
      </w:pPr>
    </w:p>
    <w:p w14:paraId="4B8D0745" w14:textId="77777777" w:rsidR="00000000" w:rsidRDefault="007A214F">
      <w:pPr>
        <w:pStyle w:val="ac"/>
        <w:rPr>
          <w:rtl/>
        </w:rPr>
      </w:pPr>
      <w:r>
        <w:rPr>
          <w:rFonts w:hint="eastAsia"/>
          <w:rtl/>
        </w:rPr>
        <w:t>רוני</w:t>
      </w:r>
      <w:r>
        <w:rPr>
          <w:rtl/>
        </w:rPr>
        <w:t xml:space="preserve"> בר-און (</w:t>
      </w:r>
      <w:r>
        <w:rPr>
          <w:rFonts w:hint="cs"/>
          <w:rtl/>
        </w:rPr>
        <w:t>הליכוד</w:t>
      </w:r>
      <w:r>
        <w:rPr>
          <w:rtl/>
        </w:rPr>
        <w:t>):</w:t>
      </w:r>
    </w:p>
    <w:p w14:paraId="7C5CB815" w14:textId="77777777" w:rsidR="00000000" w:rsidRDefault="007A214F">
      <w:pPr>
        <w:pStyle w:val="a"/>
        <w:rPr>
          <w:rFonts w:hint="cs"/>
          <w:rtl/>
        </w:rPr>
      </w:pPr>
    </w:p>
    <w:p w14:paraId="0C0EEB8D" w14:textId="77777777" w:rsidR="00000000" w:rsidRDefault="007A214F">
      <w:pPr>
        <w:pStyle w:val="a"/>
        <w:rPr>
          <w:rFonts w:hint="cs"/>
          <w:rtl/>
        </w:rPr>
      </w:pPr>
      <w:r>
        <w:rPr>
          <w:rFonts w:hint="cs"/>
          <w:rtl/>
        </w:rPr>
        <w:t xml:space="preserve">לא, לא. יש עוד הצבעה בעניין הממשלה. </w:t>
      </w:r>
    </w:p>
    <w:p w14:paraId="336F45AF" w14:textId="77777777" w:rsidR="00000000" w:rsidRDefault="007A214F">
      <w:pPr>
        <w:pStyle w:val="a"/>
        <w:rPr>
          <w:rFonts w:hint="cs"/>
          <w:rtl/>
        </w:rPr>
      </w:pPr>
    </w:p>
    <w:p w14:paraId="4ED10CA9" w14:textId="77777777" w:rsidR="00000000" w:rsidRDefault="007A214F">
      <w:pPr>
        <w:pStyle w:val="ad"/>
        <w:rPr>
          <w:rtl/>
        </w:rPr>
      </w:pPr>
      <w:r>
        <w:rPr>
          <w:rtl/>
        </w:rPr>
        <w:t>היו"ר ראובן ריבלין:</w:t>
      </w:r>
    </w:p>
    <w:p w14:paraId="44DF912D" w14:textId="77777777" w:rsidR="00000000" w:rsidRDefault="007A214F">
      <w:pPr>
        <w:pStyle w:val="a"/>
        <w:rPr>
          <w:rtl/>
        </w:rPr>
      </w:pPr>
    </w:p>
    <w:p w14:paraId="4FD146C2" w14:textId="77777777" w:rsidR="00000000" w:rsidRDefault="007A214F">
      <w:pPr>
        <w:pStyle w:val="a"/>
        <w:rPr>
          <w:rFonts w:hint="cs"/>
          <w:rtl/>
        </w:rPr>
      </w:pPr>
      <w:r>
        <w:rPr>
          <w:rFonts w:hint="cs"/>
          <w:rtl/>
        </w:rPr>
        <w:t>אתה צודק. היום אנחנו עו</w:t>
      </w:r>
      <w:r>
        <w:rPr>
          <w:rFonts w:hint="cs"/>
          <w:rtl/>
        </w:rPr>
        <w:t xml:space="preserve">רכים את ההצבעות האחרונות במתקן שעומד לרשותנו. </w:t>
      </w:r>
    </w:p>
    <w:p w14:paraId="2A947165" w14:textId="77777777" w:rsidR="00000000" w:rsidRDefault="007A214F">
      <w:pPr>
        <w:pStyle w:val="a"/>
        <w:rPr>
          <w:rtl/>
        </w:rPr>
      </w:pPr>
    </w:p>
    <w:p w14:paraId="1BCEFF45" w14:textId="77777777" w:rsidR="00000000" w:rsidRDefault="007A214F">
      <w:pPr>
        <w:pStyle w:val="a"/>
        <w:rPr>
          <w:rFonts w:hint="cs"/>
          <w:rtl/>
        </w:rPr>
      </w:pPr>
    </w:p>
    <w:p w14:paraId="6F23A9CB" w14:textId="77777777" w:rsidR="00000000" w:rsidRDefault="007A214F">
      <w:pPr>
        <w:pStyle w:val="a7"/>
        <w:bidi/>
        <w:rPr>
          <w:rFonts w:hint="cs"/>
          <w:rtl/>
        </w:rPr>
      </w:pPr>
      <w:r>
        <w:rPr>
          <w:rFonts w:hint="cs"/>
          <w:rtl/>
        </w:rPr>
        <w:t>הצבעה מס' 1</w:t>
      </w:r>
    </w:p>
    <w:p w14:paraId="4635C5A2" w14:textId="77777777" w:rsidR="00000000" w:rsidRDefault="007A214F">
      <w:pPr>
        <w:pStyle w:val="a"/>
        <w:rPr>
          <w:rFonts w:hint="cs"/>
          <w:rtl/>
        </w:rPr>
      </w:pPr>
    </w:p>
    <w:p w14:paraId="17EBBF7B" w14:textId="77777777" w:rsidR="00000000" w:rsidRDefault="007A214F">
      <w:pPr>
        <w:pStyle w:val="a8"/>
        <w:bidi/>
        <w:rPr>
          <w:rFonts w:hint="cs"/>
          <w:rtl/>
        </w:rPr>
      </w:pPr>
      <w:r>
        <w:rPr>
          <w:rFonts w:hint="cs"/>
          <w:rtl/>
        </w:rPr>
        <w:t xml:space="preserve"> בעד ההצעה להעביר את הצעת החוק לדיון מוקדם בוועדה </w:t>
      </w:r>
      <w:r>
        <w:rPr>
          <w:rtl/>
        </w:rPr>
        <w:t>–</w:t>
      </w:r>
      <w:r>
        <w:rPr>
          <w:rFonts w:hint="cs"/>
          <w:rtl/>
        </w:rPr>
        <w:t xml:space="preserve"> 18</w:t>
      </w:r>
    </w:p>
    <w:p w14:paraId="4A1D8D2D" w14:textId="77777777" w:rsidR="00000000" w:rsidRDefault="007A214F">
      <w:pPr>
        <w:pStyle w:val="a8"/>
        <w:bidi/>
        <w:rPr>
          <w:rFonts w:hint="cs"/>
          <w:rtl/>
        </w:rPr>
      </w:pPr>
      <w:r>
        <w:rPr>
          <w:rFonts w:hint="cs"/>
          <w:rtl/>
        </w:rPr>
        <w:t xml:space="preserve">נגד </w:t>
      </w:r>
      <w:r>
        <w:rPr>
          <w:rtl/>
        </w:rPr>
        <w:t>–</w:t>
      </w:r>
      <w:r>
        <w:rPr>
          <w:rFonts w:hint="cs"/>
          <w:rtl/>
        </w:rPr>
        <w:t xml:space="preserve"> אין</w:t>
      </w:r>
    </w:p>
    <w:p w14:paraId="6ABDD9BA" w14:textId="77777777" w:rsidR="00000000" w:rsidRDefault="007A214F">
      <w:pPr>
        <w:pStyle w:val="a8"/>
        <w:bidi/>
        <w:rPr>
          <w:rFonts w:hint="cs"/>
          <w:rtl/>
        </w:rPr>
      </w:pPr>
      <w:r>
        <w:rPr>
          <w:rFonts w:hint="cs"/>
          <w:rtl/>
        </w:rPr>
        <w:t>נמנעים - 1</w:t>
      </w:r>
    </w:p>
    <w:p w14:paraId="1056A15F" w14:textId="77777777" w:rsidR="00000000" w:rsidRDefault="007A214F">
      <w:pPr>
        <w:pStyle w:val="a9"/>
        <w:bidi/>
        <w:rPr>
          <w:rFonts w:hint="cs"/>
          <w:rtl/>
        </w:rPr>
      </w:pPr>
      <w:r>
        <w:rPr>
          <w:rFonts w:hint="cs"/>
          <w:rtl/>
        </w:rPr>
        <w:t xml:space="preserve">  ההצעה להעביר את הצעת חוק הביטוח הלאומי (תיקון </w:t>
      </w:r>
      <w:r>
        <w:rPr>
          <w:rtl/>
        </w:rPr>
        <w:t>–</w:t>
      </w:r>
      <w:r>
        <w:rPr>
          <w:rFonts w:hint="cs"/>
          <w:rtl/>
        </w:rPr>
        <w:t xml:space="preserve"> עבודה מועדפת באבטחה), התשס"ג-2003, לדיון מוקדם בוועדת העבודה, הרווחה</w:t>
      </w:r>
      <w:r>
        <w:rPr>
          <w:rFonts w:hint="cs"/>
          <w:rtl/>
        </w:rPr>
        <w:t xml:space="preserve"> והבריאות נתקבלה.</w:t>
      </w:r>
    </w:p>
    <w:p w14:paraId="66796318" w14:textId="77777777" w:rsidR="00000000" w:rsidRDefault="007A214F">
      <w:pPr>
        <w:pStyle w:val="a"/>
        <w:ind w:firstLine="0"/>
        <w:rPr>
          <w:rFonts w:hint="cs"/>
          <w:rtl/>
        </w:rPr>
      </w:pPr>
    </w:p>
    <w:p w14:paraId="59DB88A7" w14:textId="77777777" w:rsidR="00000000" w:rsidRDefault="007A214F">
      <w:pPr>
        <w:pStyle w:val="ad"/>
        <w:rPr>
          <w:rtl/>
        </w:rPr>
      </w:pPr>
      <w:r>
        <w:rPr>
          <w:rtl/>
        </w:rPr>
        <w:t>היו"ר ראובן ריבלין:</w:t>
      </w:r>
    </w:p>
    <w:p w14:paraId="56164EF3" w14:textId="77777777" w:rsidR="00000000" w:rsidRDefault="007A214F">
      <w:pPr>
        <w:pStyle w:val="a"/>
        <w:rPr>
          <w:rtl/>
        </w:rPr>
      </w:pPr>
    </w:p>
    <w:p w14:paraId="30DFA9C7" w14:textId="77777777" w:rsidR="00000000" w:rsidRDefault="007A214F">
      <w:pPr>
        <w:pStyle w:val="a"/>
        <w:rPr>
          <w:rFonts w:hint="cs"/>
          <w:rtl/>
        </w:rPr>
      </w:pPr>
      <w:r>
        <w:rPr>
          <w:rFonts w:hint="cs"/>
          <w:rtl/>
        </w:rPr>
        <w:t>בקולותיהם של 18 חברי כנסת ונמנע אחד - אני קובע שהצעת החוק של חבר הכנסת שאול יהלום עברה בקריאה טרומית, והיא תועבר לוועדת העבודה והרווחה על מנת להידון בה. היא יכולה כבר היום להיות מצורפת להצעת הממשלה ולהתמזג בה ככל שהי</w:t>
      </w:r>
      <w:r>
        <w:rPr>
          <w:rFonts w:hint="cs"/>
          <w:rtl/>
        </w:rPr>
        <w:t>א תתאים להצעת הממשלה.</w:t>
      </w:r>
    </w:p>
    <w:p w14:paraId="0F81078B" w14:textId="77777777" w:rsidR="00000000" w:rsidRDefault="007A214F">
      <w:pPr>
        <w:pStyle w:val="a"/>
        <w:rPr>
          <w:rFonts w:hint="cs"/>
          <w:rtl/>
        </w:rPr>
      </w:pPr>
    </w:p>
    <w:p w14:paraId="640B2793" w14:textId="77777777" w:rsidR="00000000" w:rsidRDefault="007A214F">
      <w:pPr>
        <w:pStyle w:val="ac"/>
        <w:rPr>
          <w:rtl/>
        </w:rPr>
      </w:pPr>
      <w:r>
        <w:rPr>
          <w:rFonts w:hint="eastAsia"/>
          <w:rtl/>
        </w:rPr>
        <w:t>אברהם</w:t>
      </w:r>
      <w:r>
        <w:rPr>
          <w:rtl/>
        </w:rPr>
        <w:t xml:space="preserve"> בורג (העבודה-מימד):</w:t>
      </w:r>
    </w:p>
    <w:p w14:paraId="1AFA2891" w14:textId="77777777" w:rsidR="00000000" w:rsidRDefault="007A214F">
      <w:pPr>
        <w:pStyle w:val="a"/>
        <w:rPr>
          <w:rFonts w:hint="cs"/>
          <w:rtl/>
        </w:rPr>
      </w:pPr>
    </w:p>
    <w:p w14:paraId="09F30750" w14:textId="77777777" w:rsidR="00000000" w:rsidRDefault="007A214F">
      <w:pPr>
        <w:pStyle w:val="a"/>
        <w:rPr>
          <w:rFonts w:hint="cs"/>
          <w:rtl/>
        </w:rPr>
      </w:pPr>
      <w:r>
        <w:rPr>
          <w:rFonts w:hint="cs"/>
          <w:rtl/>
        </w:rPr>
        <w:t>אדוני היושב-ראש, אפשר להעיר הערה לסדר?</w:t>
      </w:r>
    </w:p>
    <w:p w14:paraId="4B6C4A39" w14:textId="77777777" w:rsidR="00000000" w:rsidRDefault="007A214F">
      <w:pPr>
        <w:pStyle w:val="a"/>
        <w:rPr>
          <w:rFonts w:hint="cs"/>
          <w:rtl/>
        </w:rPr>
      </w:pPr>
    </w:p>
    <w:p w14:paraId="14685576" w14:textId="77777777" w:rsidR="00000000" w:rsidRDefault="007A214F">
      <w:pPr>
        <w:pStyle w:val="ad"/>
        <w:rPr>
          <w:rtl/>
        </w:rPr>
      </w:pPr>
      <w:r>
        <w:rPr>
          <w:rtl/>
        </w:rPr>
        <w:t>היו"ר ראובן ריבלין:</w:t>
      </w:r>
    </w:p>
    <w:p w14:paraId="01A340CD" w14:textId="77777777" w:rsidR="00000000" w:rsidRDefault="007A214F">
      <w:pPr>
        <w:pStyle w:val="a"/>
        <w:rPr>
          <w:rtl/>
        </w:rPr>
      </w:pPr>
    </w:p>
    <w:p w14:paraId="6EF99D09" w14:textId="77777777" w:rsidR="00000000" w:rsidRDefault="007A214F">
      <w:pPr>
        <w:pStyle w:val="a"/>
        <w:rPr>
          <w:rFonts w:hint="cs"/>
          <w:rtl/>
        </w:rPr>
      </w:pPr>
      <w:r>
        <w:rPr>
          <w:rFonts w:hint="cs"/>
          <w:rtl/>
        </w:rPr>
        <w:t>בבקשה.</w:t>
      </w:r>
    </w:p>
    <w:p w14:paraId="790A54AF" w14:textId="77777777" w:rsidR="00000000" w:rsidRDefault="007A214F">
      <w:pPr>
        <w:pStyle w:val="a"/>
        <w:rPr>
          <w:rFonts w:hint="cs"/>
          <w:rtl/>
        </w:rPr>
      </w:pPr>
    </w:p>
    <w:p w14:paraId="1C5FB10B" w14:textId="77777777" w:rsidR="00000000" w:rsidRDefault="007A214F">
      <w:pPr>
        <w:pStyle w:val="Speaker"/>
        <w:rPr>
          <w:rtl/>
        </w:rPr>
      </w:pPr>
      <w:bookmarkStart w:id="20" w:name="FS000000434T10_09_2003_11_28_40"/>
      <w:bookmarkStart w:id="21" w:name="_Toc65926991"/>
      <w:bookmarkEnd w:id="20"/>
      <w:r>
        <w:rPr>
          <w:rFonts w:hint="eastAsia"/>
          <w:rtl/>
        </w:rPr>
        <w:t>אברהם</w:t>
      </w:r>
      <w:r>
        <w:rPr>
          <w:rtl/>
        </w:rPr>
        <w:t xml:space="preserve"> בורג (העבודה-מימד):</w:t>
      </w:r>
      <w:bookmarkEnd w:id="21"/>
    </w:p>
    <w:p w14:paraId="1E17A307" w14:textId="77777777" w:rsidR="00000000" w:rsidRDefault="007A214F">
      <w:pPr>
        <w:pStyle w:val="a"/>
        <w:rPr>
          <w:rFonts w:hint="cs"/>
          <w:rtl/>
        </w:rPr>
      </w:pPr>
    </w:p>
    <w:p w14:paraId="0BD60795" w14:textId="77777777" w:rsidR="00000000" w:rsidRDefault="007A214F">
      <w:pPr>
        <w:pStyle w:val="a"/>
        <w:rPr>
          <w:rFonts w:hint="cs"/>
          <w:rtl/>
        </w:rPr>
      </w:pPr>
      <w:r>
        <w:rPr>
          <w:rFonts w:hint="cs"/>
          <w:rtl/>
        </w:rPr>
        <w:t>אדוני היושב-ראש, הייתי מבקש ממך לשקול. נעשתה כאן הצבעה. זה תקדים לא טוב שעוברת חקיקה פרטית בפגרה. אני חושב שזה</w:t>
      </w:r>
      <w:r>
        <w:rPr>
          <w:rFonts w:hint="cs"/>
          <w:rtl/>
        </w:rPr>
        <w:t xml:space="preserve"> דבר שלא כדאי למסד אותו. אני מבקש שתהיה פגישה של ועדת פירושים - החוק שעבר, עבר, וועדת פירושים היא מכאן ולהבא </w:t>
      </w:r>
      <w:r>
        <w:rPr>
          <w:rtl/>
        </w:rPr>
        <w:t>–</w:t>
      </w:r>
      <w:r>
        <w:rPr>
          <w:rFonts w:hint="cs"/>
          <w:rtl/>
        </w:rPr>
        <w:t xml:space="preserve"> כדי לבדוק אם אנחנו רוצים שהתקדים הזה יהפוך לנוהל.</w:t>
      </w:r>
    </w:p>
    <w:p w14:paraId="2CED8FE9" w14:textId="77777777" w:rsidR="00000000" w:rsidRDefault="007A214F">
      <w:pPr>
        <w:pStyle w:val="a"/>
        <w:rPr>
          <w:rFonts w:hint="cs"/>
          <w:rtl/>
        </w:rPr>
      </w:pPr>
    </w:p>
    <w:p w14:paraId="30B69AA3" w14:textId="77777777" w:rsidR="00000000" w:rsidRDefault="007A214F">
      <w:pPr>
        <w:pStyle w:val="ad"/>
        <w:rPr>
          <w:rtl/>
        </w:rPr>
      </w:pPr>
      <w:r>
        <w:rPr>
          <w:rFonts w:hint="eastAsia"/>
          <w:rtl/>
        </w:rPr>
        <w:t>היו</w:t>
      </w:r>
      <w:r>
        <w:rPr>
          <w:rtl/>
        </w:rPr>
        <w:t>"ר ראובן ריבלין:</w:t>
      </w:r>
    </w:p>
    <w:p w14:paraId="68573382" w14:textId="77777777" w:rsidR="00000000" w:rsidRDefault="007A214F">
      <w:pPr>
        <w:pStyle w:val="a"/>
        <w:rPr>
          <w:rFonts w:hint="cs"/>
          <w:rtl/>
        </w:rPr>
      </w:pPr>
    </w:p>
    <w:p w14:paraId="745FE953" w14:textId="77777777" w:rsidR="00000000" w:rsidRDefault="007A214F">
      <w:pPr>
        <w:pStyle w:val="a"/>
        <w:rPr>
          <w:rFonts w:hint="cs"/>
          <w:rtl/>
        </w:rPr>
      </w:pPr>
      <w:r>
        <w:rPr>
          <w:rFonts w:hint="cs"/>
          <w:rtl/>
        </w:rPr>
        <w:t xml:space="preserve">תודה רבה, חבר הכנסת בורג. רוצה אני לומר לאדוני, התייעצתי בעניין זה עם כל </w:t>
      </w:r>
      <w:r>
        <w:rPr>
          <w:rFonts w:hint="cs"/>
          <w:rtl/>
        </w:rPr>
        <w:t>המערכת ועם הייעוץ המשפטי. הבקשה של חבר הכנסת יהלום נעשתה על-ידי הממשלה ולא על-ידי חבר הכנסת יהלום.</w:t>
      </w:r>
    </w:p>
    <w:p w14:paraId="1E8712F6" w14:textId="77777777" w:rsidR="00000000" w:rsidRDefault="007A214F">
      <w:pPr>
        <w:pStyle w:val="a"/>
        <w:rPr>
          <w:rFonts w:hint="cs"/>
          <w:rtl/>
        </w:rPr>
      </w:pPr>
    </w:p>
    <w:p w14:paraId="3EEF19F2" w14:textId="77777777" w:rsidR="00000000" w:rsidRDefault="007A214F">
      <w:pPr>
        <w:pStyle w:val="SpeakerCon"/>
        <w:rPr>
          <w:rtl/>
        </w:rPr>
      </w:pPr>
      <w:bookmarkStart w:id="22" w:name="FS000000434T10_09_2003_11_31_19C"/>
      <w:bookmarkEnd w:id="22"/>
      <w:r>
        <w:rPr>
          <w:rFonts w:hint="eastAsia"/>
          <w:rtl/>
        </w:rPr>
        <w:t>אברהם</w:t>
      </w:r>
      <w:r>
        <w:rPr>
          <w:rtl/>
        </w:rPr>
        <w:t xml:space="preserve"> בורג (העבודה-מימד):</w:t>
      </w:r>
    </w:p>
    <w:p w14:paraId="75C323B1" w14:textId="77777777" w:rsidR="00000000" w:rsidRDefault="007A214F">
      <w:pPr>
        <w:pStyle w:val="a"/>
        <w:rPr>
          <w:rFonts w:hint="cs"/>
          <w:rtl/>
        </w:rPr>
      </w:pPr>
    </w:p>
    <w:p w14:paraId="5A3D21C7" w14:textId="77777777" w:rsidR="00000000" w:rsidRDefault="007A214F">
      <w:pPr>
        <w:pStyle w:val="a"/>
        <w:rPr>
          <w:rFonts w:hint="cs"/>
          <w:rtl/>
        </w:rPr>
      </w:pPr>
      <w:r>
        <w:rPr>
          <w:rFonts w:hint="cs"/>
          <w:rtl/>
        </w:rPr>
        <w:t>זו עדיין  הצעת חוק פרטית.</w:t>
      </w:r>
    </w:p>
    <w:p w14:paraId="7645BF75" w14:textId="77777777" w:rsidR="00000000" w:rsidRDefault="007A214F">
      <w:pPr>
        <w:pStyle w:val="a"/>
        <w:rPr>
          <w:rFonts w:hint="cs"/>
          <w:rtl/>
        </w:rPr>
      </w:pPr>
    </w:p>
    <w:p w14:paraId="6CCEE87B" w14:textId="77777777" w:rsidR="00000000" w:rsidRDefault="007A214F">
      <w:pPr>
        <w:pStyle w:val="ad"/>
        <w:rPr>
          <w:rtl/>
        </w:rPr>
      </w:pPr>
      <w:r>
        <w:rPr>
          <w:rFonts w:hint="eastAsia"/>
          <w:rtl/>
        </w:rPr>
        <w:t>היו</w:t>
      </w:r>
      <w:r>
        <w:rPr>
          <w:rtl/>
        </w:rPr>
        <w:t>"ר ראובן ריבלין:</w:t>
      </w:r>
    </w:p>
    <w:p w14:paraId="58B9B5FC" w14:textId="77777777" w:rsidR="00000000" w:rsidRDefault="007A214F">
      <w:pPr>
        <w:pStyle w:val="a"/>
        <w:rPr>
          <w:rFonts w:hint="cs"/>
          <w:rtl/>
        </w:rPr>
      </w:pPr>
    </w:p>
    <w:p w14:paraId="678775C3" w14:textId="77777777" w:rsidR="00000000" w:rsidRDefault="007A214F">
      <w:pPr>
        <w:pStyle w:val="a"/>
        <w:rPr>
          <w:rFonts w:hint="cs"/>
          <w:rtl/>
        </w:rPr>
      </w:pPr>
      <w:r>
        <w:rPr>
          <w:rFonts w:hint="cs"/>
          <w:rtl/>
        </w:rPr>
        <w:t>הצעת חוק פרטית על-פי בקשת הממשלה. אדוני עם ניסיונו ודאי יבדוק.</w:t>
      </w:r>
    </w:p>
    <w:p w14:paraId="52BDA549" w14:textId="77777777" w:rsidR="00000000" w:rsidRDefault="007A214F">
      <w:pPr>
        <w:pStyle w:val="a"/>
        <w:rPr>
          <w:rFonts w:hint="cs"/>
          <w:rtl/>
        </w:rPr>
      </w:pPr>
    </w:p>
    <w:p w14:paraId="507ACD7E" w14:textId="77777777" w:rsidR="00000000" w:rsidRDefault="007A214F">
      <w:pPr>
        <w:pStyle w:val="SpeakerCon"/>
        <w:rPr>
          <w:rtl/>
        </w:rPr>
      </w:pPr>
      <w:bookmarkStart w:id="23" w:name="FS000000434T10_09_2003_11_31_52C"/>
      <w:bookmarkEnd w:id="23"/>
      <w:r>
        <w:rPr>
          <w:rFonts w:hint="eastAsia"/>
          <w:rtl/>
        </w:rPr>
        <w:t>אברהם</w:t>
      </w:r>
      <w:r>
        <w:rPr>
          <w:rtl/>
        </w:rPr>
        <w:t xml:space="preserve"> בורג (העבוד</w:t>
      </w:r>
      <w:r>
        <w:rPr>
          <w:rtl/>
        </w:rPr>
        <w:t>ה-מימד):</w:t>
      </w:r>
    </w:p>
    <w:p w14:paraId="122A2ACD" w14:textId="77777777" w:rsidR="00000000" w:rsidRDefault="007A214F">
      <w:pPr>
        <w:pStyle w:val="a"/>
        <w:rPr>
          <w:rFonts w:hint="cs"/>
          <w:rtl/>
        </w:rPr>
      </w:pPr>
    </w:p>
    <w:p w14:paraId="76B8ADA5" w14:textId="77777777" w:rsidR="00000000" w:rsidRDefault="007A214F">
      <w:pPr>
        <w:pStyle w:val="a"/>
        <w:rPr>
          <w:rFonts w:hint="cs"/>
          <w:rtl/>
        </w:rPr>
      </w:pPr>
      <w:r>
        <w:rPr>
          <w:rFonts w:hint="cs"/>
          <w:rtl/>
        </w:rPr>
        <w:t>אני מבקש ועדת פירושים. מה שעבר, עבר; מכאן ולהבא. אני אשלח הודעה.</w:t>
      </w:r>
    </w:p>
    <w:p w14:paraId="25EA9578" w14:textId="77777777" w:rsidR="00000000" w:rsidRDefault="007A214F">
      <w:pPr>
        <w:pStyle w:val="a"/>
        <w:rPr>
          <w:rFonts w:hint="cs"/>
          <w:rtl/>
        </w:rPr>
      </w:pPr>
    </w:p>
    <w:p w14:paraId="3374E041" w14:textId="77777777" w:rsidR="00000000" w:rsidRDefault="007A214F">
      <w:pPr>
        <w:pStyle w:val="ad"/>
        <w:rPr>
          <w:rtl/>
        </w:rPr>
      </w:pPr>
      <w:r>
        <w:rPr>
          <w:rFonts w:hint="eastAsia"/>
          <w:rtl/>
        </w:rPr>
        <w:t>היו</w:t>
      </w:r>
      <w:r>
        <w:rPr>
          <w:rtl/>
        </w:rPr>
        <w:t>"ר ראובן ריבלין:</w:t>
      </w:r>
    </w:p>
    <w:p w14:paraId="25CBF847" w14:textId="77777777" w:rsidR="00000000" w:rsidRDefault="007A214F">
      <w:pPr>
        <w:pStyle w:val="a"/>
        <w:rPr>
          <w:rFonts w:hint="cs"/>
          <w:rtl/>
        </w:rPr>
      </w:pPr>
    </w:p>
    <w:p w14:paraId="1D008D64" w14:textId="77777777" w:rsidR="00000000" w:rsidRDefault="007A214F">
      <w:pPr>
        <w:pStyle w:val="a"/>
        <w:rPr>
          <w:rFonts w:hint="cs"/>
          <w:rtl/>
        </w:rPr>
      </w:pPr>
      <w:r>
        <w:rPr>
          <w:rFonts w:hint="cs"/>
          <w:rtl/>
        </w:rPr>
        <w:t xml:space="preserve">ברצון רב, אין שום בעיה. </w:t>
      </w:r>
    </w:p>
    <w:p w14:paraId="393D07C0" w14:textId="77777777" w:rsidR="00000000" w:rsidRDefault="007A214F">
      <w:pPr>
        <w:pStyle w:val="a"/>
        <w:rPr>
          <w:rFonts w:hint="cs"/>
          <w:rtl/>
        </w:rPr>
      </w:pPr>
    </w:p>
    <w:p w14:paraId="755F2318" w14:textId="77777777" w:rsidR="00000000" w:rsidRDefault="007A214F">
      <w:pPr>
        <w:pStyle w:val="Subject"/>
        <w:rPr>
          <w:rtl/>
        </w:rPr>
      </w:pPr>
    </w:p>
    <w:p w14:paraId="5DD24175" w14:textId="77777777" w:rsidR="00000000" w:rsidRDefault="007A214F">
      <w:pPr>
        <w:pStyle w:val="Subject"/>
        <w:rPr>
          <w:rFonts w:hint="cs"/>
          <w:rtl/>
        </w:rPr>
      </w:pPr>
      <w:bookmarkStart w:id="24" w:name="_Toc65926992"/>
      <w:r>
        <w:rPr>
          <w:rFonts w:hint="cs"/>
          <w:rtl/>
        </w:rPr>
        <w:t xml:space="preserve">הצעת חוק הביטוח הלאומי (תיקון מס' 55 </w:t>
      </w:r>
      <w:r>
        <w:rPr>
          <w:rtl/>
        </w:rPr>
        <w:t>–</w:t>
      </w:r>
      <w:r>
        <w:rPr>
          <w:rFonts w:hint="cs"/>
          <w:rtl/>
        </w:rPr>
        <w:t xml:space="preserve"> הוראת שעה) (תיקון מס' 2),</w:t>
      </w:r>
      <w:bookmarkEnd w:id="24"/>
      <w:r>
        <w:rPr>
          <w:rFonts w:hint="cs"/>
          <w:rtl/>
        </w:rPr>
        <w:t xml:space="preserve"> </w:t>
      </w:r>
    </w:p>
    <w:p w14:paraId="66261B84" w14:textId="77777777" w:rsidR="00000000" w:rsidRDefault="007A214F">
      <w:pPr>
        <w:pStyle w:val="Subject"/>
        <w:rPr>
          <w:rFonts w:hint="cs"/>
          <w:rtl/>
        </w:rPr>
      </w:pPr>
      <w:bookmarkStart w:id="25" w:name="_Toc65926993"/>
      <w:r>
        <w:rPr>
          <w:rFonts w:hint="cs"/>
          <w:rtl/>
        </w:rPr>
        <w:t>התשס"ג-2003</w:t>
      </w:r>
      <w:bookmarkEnd w:id="25"/>
      <w:r>
        <w:rPr>
          <w:rFonts w:hint="cs"/>
          <w:rtl/>
        </w:rPr>
        <w:t xml:space="preserve"> </w:t>
      </w:r>
    </w:p>
    <w:p w14:paraId="5EFA7403" w14:textId="77777777" w:rsidR="00000000" w:rsidRDefault="007A214F">
      <w:pPr>
        <w:pStyle w:val="a"/>
        <w:rPr>
          <w:rFonts w:hint="cs"/>
          <w:rtl/>
        </w:rPr>
      </w:pPr>
      <w:r>
        <w:rPr>
          <w:rtl/>
        </w:rPr>
        <w:t xml:space="preserve">[רשומות (הצעות חוק, חוב' </w:t>
      </w:r>
      <w:r>
        <w:rPr>
          <w:rFonts w:hint="cs"/>
          <w:rtl/>
        </w:rPr>
        <w:t>מ/57</w:t>
      </w:r>
      <w:r>
        <w:rPr>
          <w:rtl/>
        </w:rPr>
        <w:t>)</w:t>
      </w:r>
      <w:r>
        <w:rPr>
          <w:rFonts w:hint="cs"/>
          <w:rtl/>
        </w:rPr>
        <w:t>.</w:t>
      </w:r>
      <w:r>
        <w:rPr>
          <w:rtl/>
        </w:rPr>
        <w:t>]</w:t>
      </w:r>
      <w:r>
        <w:rPr>
          <w:rFonts w:hint="cs"/>
          <w:rtl/>
        </w:rPr>
        <w:t xml:space="preserve"> </w:t>
      </w:r>
    </w:p>
    <w:p w14:paraId="494187DB" w14:textId="77777777" w:rsidR="00000000" w:rsidRDefault="007A214F">
      <w:pPr>
        <w:pStyle w:val="SubjectSub"/>
        <w:rPr>
          <w:rFonts w:hint="cs"/>
          <w:rtl/>
        </w:rPr>
      </w:pPr>
      <w:r>
        <w:rPr>
          <w:rFonts w:hint="cs"/>
          <w:rtl/>
        </w:rPr>
        <w:t xml:space="preserve">(קריאה ראשונה) </w:t>
      </w:r>
    </w:p>
    <w:p w14:paraId="7205C48E" w14:textId="77777777" w:rsidR="00000000" w:rsidRDefault="007A214F">
      <w:pPr>
        <w:pStyle w:val="SubjectSub"/>
        <w:rPr>
          <w:rFonts w:hint="cs"/>
          <w:rtl/>
        </w:rPr>
      </w:pPr>
    </w:p>
    <w:p w14:paraId="62528048" w14:textId="77777777" w:rsidR="00000000" w:rsidRDefault="007A214F">
      <w:pPr>
        <w:pStyle w:val="ad"/>
        <w:rPr>
          <w:rtl/>
        </w:rPr>
      </w:pPr>
      <w:r>
        <w:rPr>
          <w:rtl/>
        </w:rPr>
        <w:t>הי</w:t>
      </w:r>
      <w:r>
        <w:rPr>
          <w:rtl/>
        </w:rPr>
        <w:t>ו"ר ראובן ריבלין:</w:t>
      </w:r>
    </w:p>
    <w:p w14:paraId="12103E60" w14:textId="77777777" w:rsidR="00000000" w:rsidRDefault="007A214F">
      <w:pPr>
        <w:pStyle w:val="a"/>
        <w:rPr>
          <w:rtl/>
        </w:rPr>
      </w:pPr>
    </w:p>
    <w:p w14:paraId="143591CA" w14:textId="77777777" w:rsidR="00000000" w:rsidRDefault="007A214F">
      <w:pPr>
        <w:pStyle w:val="a"/>
        <w:rPr>
          <w:rFonts w:hint="cs"/>
          <w:rtl/>
        </w:rPr>
      </w:pPr>
      <w:r>
        <w:rPr>
          <w:rFonts w:hint="cs"/>
          <w:rtl/>
        </w:rPr>
        <w:t xml:space="preserve">רבותי חברי הכנסת, אני מזמין את שר העבודה והרווחה לעלות ולהציג את הצעת חוק הביטוח הלאומי (תיקון מס' 55 </w:t>
      </w:r>
      <w:r>
        <w:rPr>
          <w:rtl/>
        </w:rPr>
        <w:t>–</w:t>
      </w:r>
      <w:r>
        <w:rPr>
          <w:rFonts w:hint="cs"/>
          <w:rtl/>
        </w:rPr>
        <w:t xml:space="preserve"> הוראת שעה) (תיקון מס' 2), התשס"ג-2003, קריאה ראשונה.</w:t>
      </w:r>
    </w:p>
    <w:p w14:paraId="6626AC9A" w14:textId="77777777" w:rsidR="00000000" w:rsidRDefault="007A214F">
      <w:pPr>
        <w:pStyle w:val="a"/>
        <w:rPr>
          <w:rFonts w:hint="cs"/>
          <w:rtl/>
        </w:rPr>
      </w:pPr>
    </w:p>
    <w:p w14:paraId="74B86EF4" w14:textId="77777777" w:rsidR="00000000" w:rsidRDefault="007A214F">
      <w:pPr>
        <w:pStyle w:val="ac"/>
        <w:rPr>
          <w:rtl/>
        </w:rPr>
      </w:pPr>
      <w:r>
        <w:rPr>
          <w:rFonts w:hint="eastAsia"/>
          <w:rtl/>
        </w:rPr>
        <w:t>משה</w:t>
      </w:r>
      <w:r>
        <w:rPr>
          <w:rtl/>
        </w:rPr>
        <w:t xml:space="preserve"> גפני (יהדות התורה):</w:t>
      </w:r>
    </w:p>
    <w:p w14:paraId="62856CC4" w14:textId="77777777" w:rsidR="00000000" w:rsidRDefault="007A214F">
      <w:pPr>
        <w:pStyle w:val="a"/>
        <w:rPr>
          <w:rFonts w:hint="cs"/>
          <w:rtl/>
        </w:rPr>
      </w:pPr>
    </w:p>
    <w:p w14:paraId="33AA8B39" w14:textId="77777777" w:rsidR="00000000" w:rsidRDefault="007A214F">
      <w:pPr>
        <w:pStyle w:val="a"/>
        <w:rPr>
          <w:rFonts w:hint="cs"/>
          <w:rtl/>
        </w:rPr>
      </w:pPr>
      <w:r>
        <w:rPr>
          <w:rFonts w:hint="cs"/>
          <w:rtl/>
        </w:rPr>
        <w:t>אדוני היושב-ראש טעה. הוא לא שר העבודה והרווחה. שר העבו</w:t>
      </w:r>
      <w:r>
        <w:rPr>
          <w:rFonts w:hint="cs"/>
          <w:rtl/>
        </w:rPr>
        <w:t>דה נמצא במקסיקו.</w:t>
      </w:r>
    </w:p>
    <w:p w14:paraId="30ABD264" w14:textId="77777777" w:rsidR="00000000" w:rsidRDefault="007A214F">
      <w:pPr>
        <w:pStyle w:val="a"/>
        <w:rPr>
          <w:rFonts w:hint="cs"/>
          <w:rtl/>
        </w:rPr>
      </w:pPr>
    </w:p>
    <w:p w14:paraId="4AB30126" w14:textId="77777777" w:rsidR="00000000" w:rsidRDefault="007A214F">
      <w:pPr>
        <w:pStyle w:val="ad"/>
        <w:rPr>
          <w:rtl/>
        </w:rPr>
      </w:pPr>
      <w:r>
        <w:rPr>
          <w:rtl/>
        </w:rPr>
        <w:t>היו"ר ראובן ריבלין:</w:t>
      </w:r>
    </w:p>
    <w:p w14:paraId="503FD8D5" w14:textId="77777777" w:rsidR="00000000" w:rsidRDefault="007A214F">
      <w:pPr>
        <w:pStyle w:val="a"/>
        <w:rPr>
          <w:rtl/>
        </w:rPr>
      </w:pPr>
    </w:p>
    <w:p w14:paraId="3C6E4EE7" w14:textId="77777777" w:rsidR="00000000" w:rsidRDefault="007A214F">
      <w:pPr>
        <w:pStyle w:val="a"/>
        <w:rPr>
          <w:rFonts w:hint="cs"/>
          <w:rtl/>
        </w:rPr>
      </w:pPr>
      <w:r>
        <w:rPr>
          <w:rFonts w:hint="cs"/>
          <w:rtl/>
        </w:rPr>
        <w:t xml:space="preserve">שר הרווחה. אני שמעתי אותו הבוקר. </w:t>
      </w:r>
    </w:p>
    <w:p w14:paraId="6ED5C07E" w14:textId="77777777" w:rsidR="00000000" w:rsidRDefault="007A214F">
      <w:pPr>
        <w:pStyle w:val="a"/>
        <w:rPr>
          <w:rFonts w:hint="cs"/>
          <w:rtl/>
        </w:rPr>
      </w:pPr>
    </w:p>
    <w:p w14:paraId="1946940B" w14:textId="77777777" w:rsidR="00000000" w:rsidRDefault="007A214F">
      <w:pPr>
        <w:pStyle w:val="a"/>
        <w:rPr>
          <w:rFonts w:hint="cs"/>
          <w:rtl/>
        </w:rPr>
      </w:pPr>
      <w:r>
        <w:rPr>
          <w:rFonts w:hint="cs"/>
          <w:rtl/>
        </w:rPr>
        <w:t>רבותי, בשל הנסיבות  שאנחנו נמצאים בהן, כשמתינו מובלים לקבורה, אני מבקש לשמור קצת על איפוק בישיבת כנסת זו.</w:t>
      </w:r>
    </w:p>
    <w:p w14:paraId="43AA1D9F" w14:textId="77777777" w:rsidR="00000000" w:rsidRDefault="007A214F">
      <w:pPr>
        <w:pStyle w:val="a"/>
        <w:rPr>
          <w:rFonts w:hint="cs"/>
          <w:rtl/>
        </w:rPr>
      </w:pPr>
    </w:p>
    <w:p w14:paraId="703F3C5E" w14:textId="77777777" w:rsidR="00000000" w:rsidRDefault="007A214F">
      <w:pPr>
        <w:pStyle w:val="a"/>
        <w:rPr>
          <w:rFonts w:hint="cs"/>
          <w:rtl/>
        </w:rPr>
      </w:pPr>
      <w:r>
        <w:rPr>
          <w:rFonts w:hint="cs"/>
          <w:rtl/>
        </w:rPr>
        <w:t xml:space="preserve"> אדוני שר הרווחה, לפני כן, ברשותך. רבותי חברי הכנסת ואדוני השר, אני מתכבד ל</w:t>
      </w:r>
      <w:r>
        <w:rPr>
          <w:rFonts w:hint="cs"/>
          <w:rtl/>
        </w:rPr>
        <w:t xml:space="preserve">קדם בברכה את אורחי הכנסת היושבים ביציע המיוחד: מר פיטר קינשטטר, מזכיר הפרלמנט הצ'כי </w:t>
      </w:r>
      <w:r>
        <w:rPr>
          <w:rtl/>
        </w:rPr>
        <w:t>–</w:t>
      </w:r>
      <w:r>
        <w:rPr>
          <w:rFonts w:hint="cs"/>
          <w:rtl/>
        </w:rPr>
        <w:t xml:space="preserve"> ברוך הבא. גברת ראדנה יורנקובה, מנהלת מחלקת הארגון של הפרלמנט הצ'כי - ברוכה הבאה, גברתי. ומר פיטר קימליצ'קה, מנהל מחלקת החקיקה </w:t>
      </w:r>
      <w:r>
        <w:rPr>
          <w:rtl/>
        </w:rPr>
        <w:t>–</w:t>
      </w:r>
      <w:r>
        <w:rPr>
          <w:rFonts w:hint="cs"/>
          <w:rtl/>
        </w:rPr>
        <w:t xml:space="preserve"> ברוך הבא. ברוכים הבאים אתם לכנסת ישראל, בי</w:t>
      </w:r>
      <w:r>
        <w:rPr>
          <w:rFonts w:hint="cs"/>
          <w:rtl/>
        </w:rPr>
        <w:t>ת-המחוקקים של מדינת ישראל.</w:t>
      </w:r>
    </w:p>
    <w:p w14:paraId="44FBD9A9" w14:textId="77777777" w:rsidR="00000000" w:rsidRDefault="007A214F">
      <w:pPr>
        <w:pStyle w:val="a"/>
        <w:rPr>
          <w:rFonts w:hint="cs"/>
          <w:rtl/>
        </w:rPr>
      </w:pPr>
    </w:p>
    <w:p w14:paraId="0CD9F773" w14:textId="77777777" w:rsidR="00000000" w:rsidRDefault="007A214F">
      <w:pPr>
        <w:pStyle w:val="a"/>
        <w:rPr>
          <w:rFonts w:hint="cs"/>
          <w:rtl/>
        </w:rPr>
      </w:pPr>
      <w:r>
        <w:rPr>
          <w:rFonts w:hint="cs"/>
          <w:rtl/>
        </w:rPr>
        <w:t>אדוני השר, בבקשה.</w:t>
      </w:r>
    </w:p>
    <w:p w14:paraId="20F69C18" w14:textId="77777777" w:rsidR="00000000" w:rsidRDefault="007A214F">
      <w:pPr>
        <w:pStyle w:val="a"/>
        <w:rPr>
          <w:rFonts w:hint="cs"/>
          <w:rtl/>
        </w:rPr>
      </w:pPr>
    </w:p>
    <w:p w14:paraId="2FCF09BB" w14:textId="77777777" w:rsidR="00000000" w:rsidRDefault="007A214F">
      <w:pPr>
        <w:pStyle w:val="Speaker"/>
        <w:rPr>
          <w:rtl/>
        </w:rPr>
      </w:pPr>
      <w:bookmarkStart w:id="26" w:name="FS000000521T10_09_2003_11_41_06"/>
      <w:bookmarkStart w:id="27" w:name="_Toc65926994"/>
      <w:bookmarkEnd w:id="26"/>
      <w:r>
        <w:rPr>
          <w:rFonts w:hint="eastAsia"/>
          <w:rtl/>
        </w:rPr>
        <w:t>שר</w:t>
      </w:r>
      <w:r>
        <w:rPr>
          <w:rtl/>
        </w:rPr>
        <w:t xml:space="preserve"> הרווחה זבולון אורלב:</w:t>
      </w:r>
      <w:bookmarkEnd w:id="27"/>
    </w:p>
    <w:p w14:paraId="34B50993" w14:textId="77777777" w:rsidR="00000000" w:rsidRDefault="007A214F">
      <w:pPr>
        <w:pStyle w:val="a"/>
        <w:rPr>
          <w:rFonts w:hint="cs"/>
          <w:rtl/>
        </w:rPr>
      </w:pPr>
    </w:p>
    <w:p w14:paraId="203D208D" w14:textId="77777777" w:rsidR="00000000" w:rsidRDefault="007A214F">
      <w:pPr>
        <w:pStyle w:val="a"/>
        <w:rPr>
          <w:rFonts w:hint="cs"/>
          <w:rtl/>
        </w:rPr>
      </w:pPr>
      <w:r>
        <w:rPr>
          <w:rFonts w:hint="cs"/>
          <w:rtl/>
        </w:rPr>
        <w:t xml:space="preserve">אדוני היושב-ראש, חברי חברי הכנסת, הצעת חוק הביטוח הלאומי (תיקון מס 55 </w:t>
      </w:r>
      <w:r>
        <w:rPr>
          <w:rtl/>
        </w:rPr>
        <w:t>–</w:t>
      </w:r>
      <w:r>
        <w:rPr>
          <w:rFonts w:hint="cs"/>
          <w:rtl/>
        </w:rPr>
        <w:t xml:space="preserve"> הוראת שעה) (תיקון מס' 2) (עבודה מועדפת למאבטח מוסדות חינוך), התשס"ג-2003, באה לתת תמריץ ולעודד חיילים משוחררים א</w:t>
      </w:r>
      <w:r>
        <w:rPr>
          <w:rFonts w:hint="cs"/>
          <w:rtl/>
        </w:rPr>
        <w:t>שר שירתו כלוחמים להשתלב בעבודת אבטחה במוסדות חינוך. אבטחת בתי-הספר וגני-הילדים הוכרה כעבודה מועדפת, המזכה חייל משוחרר במענק בשנת הלימודים התשס"ג, וכ-800 חיילים משוחררים נמצאו זכאים למענק ששיעורו היום הוא כ-7,300 שקלים בשנה. כל זאת בעקבות הצעת חוק פרטית שלי</w:t>
      </w:r>
      <w:r>
        <w:rPr>
          <w:rFonts w:hint="cs"/>
          <w:rtl/>
        </w:rPr>
        <w:t xml:space="preserve">, שהוגשה על-ידי לכנסת הקודמת. לצערי, הוראת שעה זו בוטלה במסגרת הוראות חוק ההסדרים לשנת 2003. </w:t>
      </w:r>
    </w:p>
    <w:p w14:paraId="64167406" w14:textId="77777777" w:rsidR="00000000" w:rsidRDefault="007A214F">
      <w:pPr>
        <w:pStyle w:val="a"/>
        <w:rPr>
          <w:rFonts w:hint="cs"/>
          <w:rtl/>
        </w:rPr>
      </w:pPr>
    </w:p>
    <w:p w14:paraId="4C6DE9DD" w14:textId="77777777" w:rsidR="00000000" w:rsidRDefault="007A214F">
      <w:pPr>
        <w:pStyle w:val="a"/>
        <w:rPr>
          <w:rFonts w:hint="cs"/>
          <w:rtl/>
        </w:rPr>
      </w:pPr>
      <w:r>
        <w:rPr>
          <w:rFonts w:hint="cs"/>
          <w:rtl/>
        </w:rPr>
        <w:t xml:space="preserve">אולם, לנוכח המצב הביטחוני ופעולות האיבה והטרור הפוגעות ללא הבחנה גם בפעוטות מחד גיסא, והמחסור במאבטחים איכותיים הדרושים למוסדות החינוך מאידך גיסא, לנוכח האיומים </w:t>
      </w:r>
      <w:r>
        <w:rPr>
          <w:rFonts w:hint="cs"/>
          <w:rtl/>
        </w:rPr>
        <w:t>הקיימים גם על מוסדות חינוך, מוצע לשוב ולהכיר בעבודה זו של אבטחה במוסדות חינוך כמזכה את מי ששירתו כלוחמים במענק המיוחד.</w:t>
      </w:r>
    </w:p>
    <w:p w14:paraId="2FB19B67" w14:textId="77777777" w:rsidR="00000000" w:rsidRDefault="007A214F">
      <w:pPr>
        <w:pStyle w:val="a"/>
        <w:rPr>
          <w:rFonts w:hint="cs"/>
          <w:rtl/>
        </w:rPr>
      </w:pPr>
    </w:p>
    <w:p w14:paraId="4BA38945" w14:textId="77777777" w:rsidR="00000000" w:rsidRDefault="007A214F">
      <w:pPr>
        <w:pStyle w:val="a"/>
        <w:rPr>
          <w:rFonts w:hint="cs"/>
          <w:rtl/>
        </w:rPr>
      </w:pPr>
      <w:r>
        <w:rPr>
          <w:rFonts w:hint="cs"/>
          <w:rtl/>
        </w:rPr>
        <w:t>לצערנו, גם אתמול היתה לנו תזכורת מאוד כואבת בצריפין ובקפה "הלל", וזאת הזדמנות לשלוח מכאן תנחומים למשפחות השכולות ולשלוח ברכת החלמה מהירה</w:t>
      </w:r>
      <w:r>
        <w:rPr>
          <w:rFonts w:hint="cs"/>
          <w:rtl/>
        </w:rPr>
        <w:t xml:space="preserve"> לפצועים.</w:t>
      </w:r>
    </w:p>
    <w:p w14:paraId="5BD60783" w14:textId="77777777" w:rsidR="00000000" w:rsidRDefault="007A214F">
      <w:pPr>
        <w:pStyle w:val="a"/>
        <w:rPr>
          <w:rFonts w:hint="cs"/>
          <w:rtl/>
        </w:rPr>
      </w:pPr>
    </w:p>
    <w:p w14:paraId="3CEB1890" w14:textId="77777777" w:rsidR="00000000" w:rsidRDefault="007A214F">
      <w:pPr>
        <w:pStyle w:val="a"/>
        <w:rPr>
          <w:rFonts w:hint="cs"/>
          <w:rtl/>
        </w:rPr>
      </w:pPr>
      <w:r>
        <w:rPr>
          <w:rFonts w:hint="cs"/>
          <w:rtl/>
        </w:rPr>
        <w:t xml:space="preserve">עוד מוצע לקבוע בתיקון לחוק, כי הוא יחול לתקופה של שישה חודשים, שתחילתם בראשית שנת הלימודים הנוכחית, ותחולת החוק תהיה מיום פתיחת שנת הלימודים </w:t>
      </w:r>
      <w:r>
        <w:rPr>
          <w:rtl/>
        </w:rPr>
        <w:t>–</w:t>
      </w:r>
      <w:r>
        <w:rPr>
          <w:rFonts w:hint="cs"/>
          <w:rtl/>
        </w:rPr>
        <w:t xml:space="preserve"> 31 באוגוסט 2003, וכי לשר הרווחה, בהסכמת השר לביטחון פנים ושר האוצר, תינתן הסמכות להאריכה בשנה נוספת. ת</w:t>
      </w:r>
      <w:r>
        <w:rPr>
          <w:rFonts w:hint="cs"/>
          <w:rtl/>
        </w:rPr>
        <w:t xml:space="preserve">יקון זה מכסה למעשה את שנת הלימודים תשס"ד במלואה.   </w:t>
      </w:r>
    </w:p>
    <w:p w14:paraId="221A1C57" w14:textId="77777777" w:rsidR="00000000" w:rsidRDefault="007A214F">
      <w:pPr>
        <w:pStyle w:val="a"/>
        <w:rPr>
          <w:rFonts w:hint="cs"/>
          <w:rtl/>
        </w:rPr>
      </w:pPr>
    </w:p>
    <w:p w14:paraId="5EBDE8C8" w14:textId="77777777" w:rsidR="00000000" w:rsidRDefault="007A214F">
      <w:pPr>
        <w:pStyle w:val="a"/>
        <w:rPr>
          <w:rFonts w:hint="cs"/>
          <w:rtl/>
        </w:rPr>
      </w:pPr>
      <w:r>
        <w:rPr>
          <w:rFonts w:hint="cs"/>
          <w:rtl/>
        </w:rPr>
        <w:t>הואיל ושנת הלימודים כבר החלה, מובאת ההצעה לדיון במהלך פגרת הכנסת, ויושב-ראש ועדת העבודה, הרווחה והבריאות של הכנסת נענה לבקשתי ויקיים עוד היום את הדיון הדרוש בוועדה לצורך הכנת הצעת החוק, כך שניתן יהיה להב</w:t>
      </w:r>
      <w:r>
        <w:rPr>
          <w:rFonts w:hint="cs"/>
          <w:rtl/>
        </w:rPr>
        <w:t>יאה עוד היום לקריאה שנייה ושלישית.</w:t>
      </w:r>
    </w:p>
    <w:p w14:paraId="36981CD2" w14:textId="77777777" w:rsidR="00000000" w:rsidRDefault="007A214F">
      <w:pPr>
        <w:pStyle w:val="a"/>
        <w:rPr>
          <w:rFonts w:hint="cs"/>
          <w:rtl/>
        </w:rPr>
      </w:pPr>
    </w:p>
    <w:p w14:paraId="049667CE" w14:textId="77777777" w:rsidR="00000000" w:rsidRDefault="007A214F">
      <w:pPr>
        <w:pStyle w:val="a"/>
        <w:rPr>
          <w:rFonts w:hint="cs"/>
          <w:rtl/>
        </w:rPr>
      </w:pPr>
      <w:r>
        <w:rPr>
          <w:rFonts w:hint="cs"/>
          <w:rtl/>
        </w:rPr>
        <w:t>כאמור, הצעת החוק הפרטית של חבר הכנסת שאול יהלום, יושב-ראש הוועדה, תשתלב בהצעת החוק הממשלתית, והוא יתאים אותה לנוסח הממשלתי.</w:t>
      </w:r>
    </w:p>
    <w:p w14:paraId="1918F034" w14:textId="77777777" w:rsidR="00000000" w:rsidRDefault="007A214F">
      <w:pPr>
        <w:pStyle w:val="a"/>
        <w:rPr>
          <w:rFonts w:hint="cs"/>
          <w:rtl/>
        </w:rPr>
      </w:pPr>
    </w:p>
    <w:p w14:paraId="6CC3AE5D" w14:textId="77777777" w:rsidR="00000000" w:rsidRDefault="007A214F">
      <w:pPr>
        <w:pStyle w:val="a"/>
        <w:rPr>
          <w:rFonts w:hint="cs"/>
          <w:rtl/>
        </w:rPr>
      </w:pPr>
      <w:r>
        <w:rPr>
          <w:rFonts w:hint="cs"/>
          <w:rtl/>
        </w:rPr>
        <w:t>לפיכך אני מבקש מהכנסת לאשר את הצעת החוק ולהעבירה לוועדת העבודה, הרווחה והבריאות להכנתה לקריאה ש</w:t>
      </w:r>
      <w:r>
        <w:rPr>
          <w:rFonts w:hint="cs"/>
          <w:rtl/>
        </w:rPr>
        <w:t>נייה ושלישית.</w:t>
      </w:r>
    </w:p>
    <w:p w14:paraId="2A051DD2" w14:textId="77777777" w:rsidR="00000000" w:rsidRDefault="007A214F">
      <w:pPr>
        <w:pStyle w:val="a"/>
        <w:ind w:firstLine="0"/>
        <w:rPr>
          <w:rFonts w:hint="cs"/>
          <w:rtl/>
        </w:rPr>
      </w:pPr>
    </w:p>
    <w:p w14:paraId="2155DAD5" w14:textId="77777777" w:rsidR="00000000" w:rsidRDefault="007A214F">
      <w:pPr>
        <w:pStyle w:val="SubjectSub"/>
        <w:rPr>
          <w:rFonts w:hint="cs"/>
          <w:rtl/>
        </w:rPr>
      </w:pPr>
      <w:r>
        <w:rPr>
          <w:rFonts w:hint="cs"/>
          <w:rtl/>
        </w:rPr>
        <w:t xml:space="preserve">  </w:t>
      </w:r>
    </w:p>
    <w:p w14:paraId="75B8D32D" w14:textId="77777777" w:rsidR="00000000" w:rsidRDefault="007A214F">
      <w:pPr>
        <w:pStyle w:val="a"/>
        <w:rPr>
          <w:rFonts w:hint="cs"/>
          <w:rtl/>
        </w:rPr>
      </w:pPr>
    </w:p>
    <w:p w14:paraId="4E8A4F39" w14:textId="77777777" w:rsidR="00000000" w:rsidRDefault="007A214F">
      <w:pPr>
        <w:pStyle w:val="a"/>
        <w:rPr>
          <w:rFonts w:hint="cs"/>
          <w:color w:val="0000FF"/>
          <w:szCs w:val="28"/>
          <w:rtl/>
        </w:rPr>
      </w:pPr>
    </w:p>
    <w:p w14:paraId="2B0E0A83" w14:textId="77777777" w:rsidR="00000000" w:rsidRDefault="007A214F">
      <w:pPr>
        <w:pStyle w:val="ad"/>
        <w:rPr>
          <w:rtl/>
        </w:rPr>
      </w:pPr>
      <w:r>
        <w:rPr>
          <w:rtl/>
        </w:rPr>
        <w:t>היו"ר ראובן ריבלין:</w:t>
      </w:r>
    </w:p>
    <w:p w14:paraId="54B5FE08" w14:textId="77777777" w:rsidR="00000000" w:rsidRDefault="007A214F">
      <w:pPr>
        <w:pStyle w:val="a"/>
        <w:rPr>
          <w:rtl/>
        </w:rPr>
      </w:pPr>
    </w:p>
    <w:p w14:paraId="64DF6CD2" w14:textId="77777777" w:rsidR="00000000" w:rsidRDefault="007A214F">
      <w:pPr>
        <w:pStyle w:val="a"/>
        <w:rPr>
          <w:rFonts w:hint="cs"/>
          <w:rtl/>
        </w:rPr>
      </w:pPr>
      <w:r>
        <w:rPr>
          <w:rFonts w:hint="cs"/>
          <w:rtl/>
        </w:rPr>
        <w:t xml:space="preserve">אני מודה מאוד לשר הרווחה על הצגת החוק. רבותי חברי הכנסת, הדיון הוא דיון בקריאה ראשונה.  שלוש דקות לכל חבר הכנסת המבקש להשתתף. ראשון הדוברים </w:t>
      </w:r>
      <w:r>
        <w:rPr>
          <w:rtl/>
        </w:rPr>
        <w:t>–</w:t>
      </w:r>
      <w:r>
        <w:rPr>
          <w:rFonts w:hint="cs"/>
          <w:rtl/>
        </w:rPr>
        <w:t xml:space="preserve"> חבר הכנסת הרב אברהם רביץ, בבקשה. אחריו </w:t>
      </w:r>
      <w:r>
        <w:rPr>
          <w:rtl/>
        </w:rPr>
        <w:t>–</w:t>
      </w:r>
      <w:r>
        <w:rPr>
          <w:rFonts w:hint="cs"/>
          <w:rtl/>
        </w:rPr>
        <w:t xml:space="preserve"> חברת הכנסת קולט אביטל, ואחריה </w:t>
      </w:r>
      <w:r>
        <w:rPr>
          <w:rtl/>
        </w:rPr>
        <w:t>–</w:t>
      </w:r>
      <w:r>
        <w:rPr>
          <w:rFonts w:hint="cs"/>
          <w:rtl/>
        </w:rPr>
        <w:t xml:space="preserve"> </w:t>
      </w:r>
      <w:r>
        <w:rPr>
          <w:rFonts w:hint="cs"/>
          <w:rtl/>
        </w:rPr>
        <w:t xml:space="preserve">חבר הכנסת יחיאל חזן. חברי הכנסת, אם מישהו לא נמצא, הבא אחריו צריך להיות כבר באולם. </w:t>
      </w:r>
    </w:p>
    <w:p w14:paraId="6A5E8E0D" w14:textId="77777777" w:rsidR="00000000" w:rsidRDefault="007A214F">
      <w:pPr>
        <w:pStyle w:val="a"/>
        <w:rPr>
          <w:rFonts w:hint="cs"/>
          <w:rtl/>
        </w:rPr>
      </w:pPr>
    </w:p>
    <w:p w14:paraId="487C79CA" w14:textId="77777777" w:rsidR="00000000" w:rsidRDefault="007A214F">
      <w:pPr>
        <w:pStyle w:val="Speaker"/>
        <w:rPr>
          <w:rtl/>
        </w:rPr>
      </w:pPr>
      <w:bookmarkStart w:id="28" w:name="FS000000531T10_09_2003_10_57_06"/>
      <w:bookmarkStart w:id="29" w:name="_Toc65926995"/>
      <w:bookmarkEnd w:id="28"/>
      <w:r>
        <w:rPr>
          <w:rFonts w:hint="eastAsia"/>
          <w:rtl/>
        </w:rPr>
        <w:t>אברהם</w:t>
      </w:r>
      <w:r>
        <w:rPr>
          <w:rtl/>
        </w:rPr>
        <w:t xml:space="preserve"> רביץ (יהדות התורה):</w:t>
      </w:r>
      <w:bookmarkEnd w:id="29"/>
    </w:p>
    <w:p w14:paraId="6A5917E4" w14:textId="77777777" w:rsidR="00000000" w:rsidRDefault="007A214F">
      <w:pPr>
        <w:pStyle w:val="a"/>
        <w:rPr>
          <w:rFonts w:hint="cs"/>
          <w:rtl/>
        </w:rPr>
      </w:pPr>
    </w:p>
    <w:p w14:paraId="76F67A0A" w14:textId="77777777" w:rsidR="00000000" w:rsidRDefault="007A214F">
      <w:pPr>
        <w:pStyle w:val="a"/>
        <w:rPr>
          <w:rFonts w:hint="cs"/>
          <w:rtl/>
        </w:rPr>
      </w:pPr>
      <w:r>
        <w:rPr>
          <w:rFonts w:hint="cs"/>
          <w:rtl/>
        </w:rPr>
        <w:t xml:space="preserve">אדוני היושב-ראש, חברי הכנסת, אנחנו נצביע בעד החוק. אנחנו חושבים שהחוק הזה, הוראת השעה, נחוץ עד למאוד, גם כדי לאפשר לאנשים שאין להם עבודה, אנשים </w:t>
      </w:r>
      <w:r>
        <w:rPr>
          <w:rFonts w:hint="cs"/>
          <w:rtl/>
        </w:rPr>
        <w:t xml:space="preserve">טובים, להיכנס למעגל העבודה, וגם לצורך העניין עצמו, לשמור על בתי-ספר. אני יודע שבירושלים, למשל, יש בתי-ספר רבים, בפרט במגזר שאני מכיר אותו וקרוב אליו, שאין בהם שמירה כלל וכלל. אין. והקדוש-ברוך-הוא שומר ישראל כנראה. </w:t>
      </w:r>
    </w:p>
    <w:p w14:paraId="68B4C745" w14:textId="77777777" w:rsidR="00000000" w:rsidRDefault="007A214F">
      <w:pPr>
        <w:pStyle w:val="a"/>
        <w:rPr>
          <w:rFonts w:hint="cs"/>
          <w:rtl/>
        </w:rPr>
      </w:pPr>
    </w:p>
    <w:p w14:paraId="7A4D82CC" w14:textId="77777777" w:rsidR="00000000" w:rsidRDefault="007A214F">
      <w:pPr>
        <w:pStyle w:val="a"/>
        <w:rPr>
          <w:rFonts w:hint="cs"/>
          <w:rtl/>
        </w:rPr>
      </w:pPr>
      <w:r>
        <w:rPr>
          <w:rFonts w:hint="cs"/>
          <w:rtl/>
        </w:rPr>
        <w:t>אז אנחנו בעד החוק, אבל, אדוני היושב-ראש,</w:t>
      </w:r>
      <w:r>
        <w:rPr>
          <w:rFonts w:hint="cs"/>
          <w:rtl/>
        </w:rPr>
        <w:t xml:space="preserve"> ברשותך, אני מוכרח שוב להעלות במסגרת הזאת - -  -</w:t>
      </w:r>
    </w:p>
    <w:p w14:paraId="0A9FB90F" w14:textId="77777777" w:rsidR="00000000" w:rsidRDefault="007A214F">
      <w:pPr>
        <w:pStyle w:val="a"/>
        <w:rPr>
          <w:rFonts w:hint="cs"/>
          <w:rtl/>
        </w:rPr>
      </w:pPr>
    </w:p>
    <w:p w14:paraId="2C8B2C1F" w14:textId="77777777" w:rsidR="00000000" w:rsidRDefault="007A214F">
      <w:pPr>
        <w:pStyle w:val="ad"/>
        <w:rPr>
          <w:rtl/>
        </w:rPr>
      </w:pPr>
      <w:r>
        <w:rPr>
          <w:rtl/>
        </w:rPr>
        <w:t>היו"ר ראובן ריבלין:</w:t>
      </w:r>
    </w:p>
    <w:p w14:paraId="72287986" w14:textId="77777777" w:rsidR="00000000" w:rsidRDefault="007A214F">
      <w:pPr>
        <w:pStyle w:val="a"/>
        <w:rPr>
          <w:rtl/>
        </w:rPr>
      </w:pPr>
    </w:p>
    <w:p w14:paraId="15CB08D6" w14:textId="77777777" w:rsidR="00000000" w:rsidRDefault="007A214F">
      <w:pPr>
        <w:pStyle w:val="a"/>
        <w:rPr>
          <w:rFonts w:hint="cs"/>
          <w:rtl/>
        </w:rPr>
      </w:pPr>
      <w:r>
        <w:rPr>
          <w:rFonts w:hint="cs"/>
          <w:rtl/>
        </w:rPr>
        <w:t xml:space="preserve">ובמסגרת הזמן, כמובן. </w:t>
      </w:r>
    </w:p>
    <w:p w14:paraId="291EB6A9" w14:textId="77777777" w:rsidR="00000000" w:rsidRDefault="007A214F">
      <w:pPr>
        <w:pStyle w:val="a"/>
        <w:rPr>
          <w:rFonts w:hint="cs"/>
          <w:rtl/>
        </w:rPr>
      </w:pPr>
    </w:p>
    <w:p w14:paraId="1A523EB9" w14:textId="77777777" w:rsidR="00000000" w:rsidRDefault="007A214F">
      <w:pPr>
        <w:pStyle w:val="SpeakerCon"/>
        <w:rPr>
          <w:rtl/>
        </w:rPr>
      </w:pPr>
      <w:bookmarkStart w:id="30" w:name="FS000000531T10_09_2003_10_59_29C"/>
      <w:bookmarkEnd w:id="30"/>
      <w:r>
        <w:rPr>
          <w:rtl/>
        </w:rPr>
        <w:t>אברהם רביץ (יהדות התורה):</w:t>
      </w:r>
    </w:p>
    <w:p w14:paraId="603D0411" w14:textId="77777777" w:rsidR="00000000" w:rsidRDefault="007A214F">
      <w:pPr>
        <w:pStyle w:val="a"/>
        <w:rPr>
          <w:rtl/>
        </w:rPr>
      </w:pPr>
    </w:p>
    <w:p w14:paraId="1FD1D73F" w14:textId="77777777" w:rsidR="00000000" w:rsidRDefault="007A214F">
      <w:pPr>
        <w:pStyle w:val="a"/>
        <w:rPr>
          <w:rFonts w:hint="cs"/>
          <w:rtl/>
        </w:rPr>
      </w:pPr>
      <w:r>
        <w:rPr>
          <w:rFonts w:hint="cs"/>
          <w:rtl/>
        </w:rPr>
        <w:t xml:space="preserve">ובמסגרת הזמן, ואתה תעיר לי. ברגע שתעיר לי אני אפסיק. </w:t>
      </w:r>
    </w:p>
    <w:p w14:paraId="503B41E9" w14:textId="77777777" w:rsidR="00000000" w:rsidRDefault="007A214F">
      <w:pPr>
        <w:pStyle w:val="a"/>
        <w:rPr>
          <w:rFonts w:hint="cs"/>
          <w:rtl/>
        </w:rPr>
      </w:pPr>
    </w:p>
    <w:p w14:paraId="0C5C6010" w14:textId="77777777" w:rsidR="00000000" w:rsidRDefault="007A214F">
      <w:pPr>
        <w:pStyle w:val="ad"/>
        <w:rPr>
          <w:rtl/>
        </w:rPr>
      </w:pPr>
      <w:r>
        <w:rPr>
          <w:rtl/>
        </w:rPr>
        <w:t>היו"ר ראובן ריבלין:</w:t>
      </w:r>
    </w:p>
    <w:p w14:paraId="4EDE062D" w14:textId="77777777" w:rsidR="00000000" w:rsidRDefault="007A214F">
      <w:pPr>
        <w:pStyle w:val="a"/>
        <w:rPr>
          <w:rtl/>
        </w:rPr>
      </w:pPr>
    </w:p>
    <w:p w14:paraId="369FC750" w14:textId="77777777" w:rsidR="00000000" w:rsidRDefault="007A214F">
      <w:pPr>
        <w:pStyle w:val="a"/>
        <w:rPr>
          <w:rFonts w:hint="cs"/>
          <w:rtl/>
        </w:rPr>
      </w:pPr>
      <w:r>
        <w:rPr>
          <w:rFonts w:hint="cs"/>
          <w:rtl/>
        </w:rPr>
        <w:t xml:space="preserve">השעון מולך, מול עיניך. </w:t>
      </w:r>
    </w:p>
    <w:p w14:paraId="2AAE0F2C" w14:textId="77777777" w:rsidR="00000000" w:rsidRDefault="007A214F">
      <w:pPr>
        <w:pStyle w:val="a"/>
        <w:rPr>
          <w:rFonts w:hint="cs"/>
          <w:rtl/>
        </w:rPr>
      </w:pPr>
    </w:p>
    <w:p w14:paraId="7288CCEB" w14:textId="77777777" w:rsidR="00000000" w:rsidRDefault="007A214F">
      <w:pPr>
        <w:pStyle w:val="SpeakerCon"/>
        <w:rPr>
          <w:rtl/>
        </w:rPr>
      </w:pPr>
      <w:bookmarkStart w:id="31" w:name="FS000000531T10_09_2003_11_00_02C"/>
      <w:bookmarkEnd w:id="31"/>
      <w:r>
        <w:rPr>
          <w:rtl/>
        </w:rPr>
        <w:t>אברהם רביץ (יהדות התורה):</w:t>
      </w:r>
    </w:p>
    <w:p w14:paraId="052A4D95" w14:textId="77777777" w:rsidR="00000000" w:rsidRDefault="007A214F">
      <w:pPr>
        <w:pStyle w:val="a"/>
        <w:rPr>
          <w:rtl/>
        </w:rPr>
      </w:pPr>
    </w:p>
    <w:p w14:paraId="42EF0A7F" w14:textId="77777777" w:rsidR="00000000" w:rsidRDefault="007A214F">
      <w:pPr>
        <w:pStyle w:val="a"/>
        <w:rPr>
          <w:rFonts w:hint="cs"/>
          <w:rtl/>
        </w:rPr>
      </w:pPr>
      <w:r>
        <w:rPr>
          <w:rFonts w:hint="cs"/>
          <w:rtl/>
        </w:rPr>
        <w:t>אה, הוא</w:t>
      </w:r>
      <w:r>
        <w:rPr>
          <w:rFonts w:hint="cs"/>
          <w:rtl/>
        </w:rPr>
        <w:t xml:space="preserve"> עובד? </w:t>
      </w:r>
    </w:p>
    <w:p w14:paraId="67727AE8" w14:textId="77777777" w:rsidR="00000000" w:rsidRDefault="007A214F">
      <w:pPr>
        <w:pStyle w:val="a"/>
        <w:rPr>
          <w:rFonts w:hint="cs"/>
          <w:rtl/>
        </w:rPr>
      </w:pPr>
    </w:p>
    <w:p w14:paraId="2DE20F24" w14:textId="77777777" w:rsidR="00000000" w:rsidRDefault="007A214F">
      <w:pPr>
        <w:pStyle w:val="ad"/>
        <w:rPr>
          <w:rtl/>
        </w:rPr>
      </w:pPr>
      <w:r>
        <w:rPr>
          <w:rtl/>
        </w:rPr>
        <w:t>היו"ר ראובן ריבלין:</w:t>
      </w:r>
    </w:p>
    <w:p w14:paraId="546BB164" w14:textId="77777777" w:rsidR="00000000" w:rsidRDefault="007A214F">
      <w:pPr>
        <w:pStyle w:val="a"/>
        <w:rPr>
          <w:rtl/>
        </w:rPr>
      </w:pPr>
    </w:p>
    <w:p w14:paraId="428136F3" w14:textId="77777777" w:rsidR="00000000" w:rsidRDefault="007A214F">
      <w:pPr>
        <w:pStyle w:val="a"/>
        <w:rPr>
          <w:rFonts w:hint="cs"/>
          <w:rtl/>
        </w:rPr>
      </w:pPr>
      <w:r>
        <w:rPr>
          <w:rFonts w:hint="cs"/>
          <w:rtl/>
        </w:rPr>
        <w:t xml:space="preserve">עובד, עובד. </w:t>
      </w:r>
    </w:p>
    <w:p w14:paraId="7225D826" w14:textId="77777777" w:rsidR="00000000" w:rsidRDefault="007A214F">
      <w:pPr>
        <w:pStyle w:val="a"/>
        <w:rPr>
          <w:rFonts w:hint="cs"/>
          <w:rtl/>
        </w:rPr>
      </w:pPr>
    </w:p>
    <w:p w14:paraId="30E21BC6" w14:textId="77777777" w:rsidR="00000000" w:rsidRDefault="007A214F">
      <w:pPr>
        <w:pStyle w:val="a"/>
        <w:rPr>
          <w:rFonts w:hint="cs"/>
          <w:rtl/>
        </w:rPr>
      </w:pPr>
    </w:p>
    <w:p w14:paraId="6D50390B" w14:textId="77777777" w:rsidR="00000000" w:rsidRDefault="007A214F">
      <w:pPr>
        <w:pStyle w:val="SpeakerCon"/>
        <w:rPr>
          <w:rtl/>
        </w:rPr>
      </w:pPr>
      <w:bookmarkStart w:id="32" w:name="FS000000531T10_09_2003_11_00_29C"/>
      <w:bookmarkEnd w:id="32"/>
      <w:r>
        <w:rPr>
          <w:rtl/>
        </w:rPr>
        <w:t>אברהם רביץ (יהדות התורה):</w:t>
      </w:r>
    </w:p>
    <w:p w14:paraId="39A94B17" w14:textId="77777777" w:rsidR="00000000" w:rsidRDefault="007A214F">
      <w:pPr>
        <w:pStyle w:val="a"/>
        <w:rPr>
          <w:rtl/>
        </w:rPr>
      </w:pPr>
    </w:p>
    <w:p w14:paraId="2EB28101" w14:textId="77777777" w:rsidR="00000000" w:rsidRDefault="007A214F">
      <w:pPr>
        <w:pStyle w:val="a"/>
        <w:rPr>
          <w:rFonts w:hint="cs"/>
          <w:rtl/>
        </w:rPr>
      </w:pPr>
      <w:r>
        <w:rPr>
          <w:rFonts w:hint="cs"/>
          <w:rtl/>
        </w:rPr>
        <w:t>אני התייחסתי אליו  כאל שעון מקולקל של שעון הזמן. עכשיו אני רואה שזה זמן לסיום.</w:t>
      </w:r>
    </w:p>
    <w:p w14:paraId="110BE06D" w14:textId="77777777" w:rsidR="00000000" w:rsidRDefault="007A214F">
      <w:pPr>
        <w:pStyle w:val="a"/>
        <w:rPr>
          <w:rFonts w:hint="cs"/>
          <w:rtl/>
        </w:rPr>
      </w:pPr>
      <w:r>
        <w:rPr>
          <w:rFonts w:hint="cs"/>
          <w:rtl/>
        </w:rPr>
        <w:t xml:space="preserve"> </w:t>
      </w:r>
    </w:p>
    <w:p w14:paraId="0FAD8001" w14:textId="77777777" w:rsidR="00000000" w:rsidRDefault="007A214F">
      <w:pPr>
        <w:pStyle w:val="a"/>
        <w:rPr>
          <w:rFonts w:hint="cs"/>
          <w:rtl/>
        </w:rPr>
      </w:pPr>
      <w:r>
        <w:rPr>
          <w:rFonts w:hint="cs"/>
          <w:rtl/>
        </w:rPr>
        <w:t>אני רוצה שוב לומר: מאחר שקודם אולי דיברתי ביתר התרגשות, אני רוצה לדבר עכשיו בנחת, עד כמה שניתן לדבר בנח</w:t>
      </w:r>
      <w:r>
        <w:rPr>
          <w:rFonts w:hint="cs"/>
          <w:rtl/>
        </w:rPr>
        <w:t xml:space="preserve">ת על העניין הזה. אני זוכר שהיה נוהג כזה במסגרת הקיבוצים, בשעתם, שהקיבוץ החליט כמה ילדים יביא כל אחד. היתה הקצבה של ילדים. </w:t>
      </w:r>
    </w:p>
    <w:p w14:paraId="0E146801" w14:textId="77777777" w:rsidR="00000000" w:rsidRDefault="007A214F">
      <w:pPr>
        <w:pStyle w:val="a"/>
        <w:rPr>
          <w:rFonts w:hint="cs"/>
          <w:rtl/>
        </w:rPr>
      </w:pPr>
    </w:p>
    <w:p w14:paraId="3FE6A656" w14:textId="77777777" w:rsidR="00000000" w:rsidRDefault="007A214F">
      <w:pPr>
        <w:pStyle w:val="ac"/>
        <w:rPr>
          <w:rtl/>
        </w:rPr>
      </w:pPr>
      <w:r>
        <w:rPr>
          <w:rFonts w:hint="eastAsia"/>
          <w:rtl/>
        </w:rPr>
        <w:t>חיים</w:t>
      </w:r>
      <w:r>
        <w:rPr>
          <w:rtl/>
        </w:rPr>
        <w:t xml:space="preserve"> אורון (מרצ):</w:t>
      </w:r>
    </w:p>
    <w:p w14:paraId="0E87FF05" w14:textId="77777777" w:rsidR="00000000" w:rsidRDefault="007A214F">
      <w:pPr>
        <w:pStyle w:val="a"/>
        <w:rPr>
          <w:rFonts w:hint="cs"/>
          <w:rtl/>
        </w:rPr>
      </w:pPr>
    </w:p>
    <w:p w14:paraId="124F2B20" w14:textId="77777777" w:rsidR="00000000" w:rsidRDefault="007A214F">
      <w:pPr>
        <w:pStyle w:val="a"/>
        <w:rPr>
          <w:rFonts w:hint="cs"/>
          <w:rtl/>
        </w:rPr>
      </w:pPr>
      <w:r>
        <w:rPr>
          <w:rFonts w:hint="cs"/>
          <w:rtl/>
        </w:rPr>
        <w:t xml:space="preserve">עזוב את האגדות האלה. </w:t>
      </w:r>
    </w:p>
    <w:p w14:paraId="023628F8" w14:textId="77777777" w:rsidR="00000000" w:rsidRDefault="007A214F">
      <w:pPr>
        <w:pStyle w:val="a"/>
        <w:rPr>
          <w:rFonts w:hint="cs"/>
          <w:rtl/>
        </w:rPr>
      </w:pPr>
    </w:p>
    <w:p w14:paraId="72CE6A5D" w14:textId="77777777" w:rsidR="00000000" w:rsidRDefault="007A214F">
      <w:pPr>
        <w:pStyle w:val="SpeakerCon"/>
        <w:rPr>
          <w:rtl/>
        </w:rPr>
      </w:pPr>
      <w:bookmarkStart w:id="33" w:name="FS000000531T10_09_2003_11_02_15C"/>
      <w:bookmarkEnd w:id="33"/>
      <w:r>
        <w:rPr>
          <w:rtl/>
        </w:rPr>
        <w:t>אברהם רביץ (יהדות התורה):</w:t>
      </w:r>
    </w:p>
    <w:p w14:paraId="73D35B6F" w14:textId="77777777" w:rsidR="00000000" w:rsidRDefault="007A214F">
      <w:pPr>
        <w:pStyle w:val="a"/>
        <w:rPr>
          <w:rtl/>
        </w:rPr>
      </w:pPr>
    </w:p>
    <w:p w14:paraId="0E67A697" w14:textId="77777777" w:rsidR="00000000" w:rsidRDefault="007A214F">
      <w:pPr>
        <w:pStyle w:val="a"/>
        <w:rPr>
          <w:rFonts w:hint="cs"/>
          <w:rtl/>
        </w:rPr>
      </w:pPr>
      <w:r>
        <w:rPr>
          <w:rFonts w:hint="cs"/>
          <w:rtl/>
        </w:rPr>
        <w:t>אני דווקא מביא אותה לתנא דמסייע. אני אומר - - -</w:t>
      </w:r>
    </w:p>
    <w:p w14:paraId="396EACAC" w14:textId="77777777" w:rsidR="00000000" w:rsidRDefault="007A214F">
      <w:pPr>
        <w:pStyle w:val="a"/>
        <w:rPr>
          <w:rFonts w:hint="cs"/>
          <w:rtl/>
        </w:rPr>
      </w:pPr>
    </w:p>
    <w:p w14:paraId="65E316B4" w14:textId="77777777" w:rsidR="00000000" w:rsidRDefault="007A214F">
      <w:pPr>
        <w:pStyle w:val="ac"/>
        <w:rPr>
          <w:rtl/>
        </w:rPr>
      </w:pPr>
      <w:r>
        <w:rPr>
          <w:rFonts w:hint="eastAsia"/>
          <w:rtl/>
        </w:rPr>
        <w:t>קריאה</w:t>
      </w:r>
      <w:r>
        <w:rPr>
          <w:rtl/>
        </w:rPr>
        <w:t>:</w:t>
      </w:r>
    </w:p>
    <w:p w14:paraId="53EAD786" w14:textId="77777777" w:rsidR="00000000" w:rsidRDefault="007A214F">
      <w:pPr>
        <w:pStyle w:val="a"/>
        <w:rPr>
          <w:rFonts w:hint="cs"/>
          <w:rtl/>
        </w:rPr>
      </w:pPr>
    </w:p>
    <w:p w14:paraId="735B0B3D" w14:textId="77777777" w:rsidR="00000000" w:rsidRDefault="007A214F">
      <w:pPr>
        <w:pStyle w:val="a"/>
        <w:rPr>
          <w:rFonts w:hint="cs"/>
          <w:rtl/>
        </w:rPr>
      </w:pPr>
      <w:r>
        <w:rPr>
          <w:rFonts w:hint="cs"/>
          <w:rtl/>
        </w:rPr>
        <w:t>- - -</w:t>
      </w:r>
    </w:p>
    <w:p w14:paraId="06CB2204" w14:textId="77777777" w:rsidR="00000000" w:rsidRDefault="007A214F">
      <w:pPr>
        <w:pStyle w:val="a"/>
        <w:rPr>
          <w:rFonts w:hint="cs"/>
          <w:rtl/>
        </w:rPr>
      </w:pPr>
    </w:p>
    <w:p w14:paraId="39E4BADC" w14:textId="77777777" w:rsidR="00000000" w:rsidRDefault="007A214F">
      <w:pPr>
        <w:pStyle w:val="SpeakerCon"/>
        <w:rPr>
          <w:rtl/>
        </w:rPr>
      </w:pPr>
      <w:bookmarkStart w:id="34" w:name="FS000000531T10_09_2003_11_02_50C"/>
      <w:bookmarkEnd w:id="34"/>
      <w:r>
        <w:rPr>
          <w:rtl/>
        </w:rPr>
        <w:t>אברהם רביץ (יהדות התורה):</w:t>
      </w:r>
    </w:p>
    <w:p w14:paraId="16E167BC" w14:textId="77777777" w:rsidR="00000000" w:rsidRDefault="007A214F">
      <w:pPr>
        <w:pStyle w:val="a"/>
        <w:rPr>
          <w:rtl/>
        </w:rPr>
      </w:pPr>
    </w:p>
    <w:p w14:paraId="60555AA8" w14:textId="77777777" w:rsidR="00000000" w:rsidRDefault="007A214F">
      <w:pPr>
        <w:pStyle w:val="a"/>
        <w:rPr>
          <w:rFonts w:hint="cs"/>
          <w:rtl/>
        </w:rPr>
      </w:pPr>
      <w:r>
        <w:rPr>
          <w:rFonts w:hint="cs"/>
          <w:rtl/>
        </w:rPr>
        <w:t xml:space="preserve">לא, להיפך, אני רוצה לשבח את מה שקרה בקיבוצים. הקיבוץ התעשת, ובסופו של דבר הוא באמת ראה שזה דבר לא אנושי. הרי זה יסוד מוסד. הרי העולם נברא בשביל בני-אדם. הוא נברא בשביל בני-אדם, יש בני-אדם והם צריכים לחיות בעולם. </w:t>
      </w:r>
    </w:p>
    <w:p w14:paraId="4583C42F" w14:textId="77777777" w:rsidR="00000000" w:rsidRDefault="007A214F">
      <w:pPr>
        <w:pStyle w:val="a"/>
        <w:rPr>
          <w:rFonts w:hint="cs"/>
          <w:rtl/>
        </w:rPr>
      </w:pPr>
    </w:p>
    <w:p w14:paraId="6B0A2127" w14:textId="77777777" w:rsidR="00000000" w:rsidRDefault="007A214F">
      <w:pPr>
        <w:pStyle w:val="a"/>
        <w:rPr>
          <w:rFonts w:hint="cs"/>
          <w:rtl/>
        </w:rPr>
      </w:pPr>
      <w:r>
        <w:rPr>
          <w:rFonts w:hint="cs"/>
          <w:rtl/>
        </w:rPr>
        <w:t>עכשיו, השאלה ה</w:t>
      </w:r>
      <w:r>
        <w:rPr>
          <w:rFonts w:hint="cs"/>
          <w:rtl/>
        </w:rPr>
        <w:t>יא יסודית מאוד: איזו חברה אנחנו רוצים להיות. האם אנחנו חברה שרואה  את החלשים, את אלה שזקוקים יותר, ומתגאה בכך, ורואה את זה כאחריות של החברה כולה, ובזה היא מתהדרת? או שזו חברה של בעלי-חיים, שכל אחד לעצמו. הרי בכך השתנה האדם מן החיה, אם אפשר לומר, שאצל החיה,</w:t>
      </w:r>
      <w:r>
        <w:rPr>
          <w:rFonts w:hint="cs"/>
          <w:rtl/>
        </w:rPr>
        <w:t xml:space="preserve"> כל חיה דואגת לעצמה, ובני-אדם, בראש ובראשונה דואגים לזולת, ביהדות במיוחד. כל תפיסת היהדות - והקמנו מדינה יהודית ודמוקרטית כאן </w:t>
      </w:r>
      <w:r>
        <w:rPr>
          <w:rtl/>
        </w:rPr>
        <w:t>–</w:t>
      </w:r>
      <w:r>
        <w:rPr>
          <w:rFonts w:hint="cs"/>
          <w:rtl/>
        </w:rPr>
        <w:t xml:space="preserve"> כל התפיסה הבסיסית היא שאנחנו חיים כחברה. חברה זה דבר אחד שלם, וככזאת אנחנו צריכים לראות את השקפת עולמנו בחיים עצמם - לדאוג זה לז</w:t>
      </w:r>
      <w:r>
        <w:rPr>
          <w:rFonts w:hint="cs"/>
          <w:rtl/>
        </w:rPr>
        <w:t xml:space="preserve">ה, גם אם יש חלשים, ויש גם משפחות ברוכות ילדים שהן לא חלשות. גם זה קורה. </w:t>
      </w:r>
    </w:p>
    <w:p w14:paraId="7EA6CC73" w14:textId="77777777" w:rsidR="00000000" w:rsidRDefault="007A214F">
      <w:pPr>
        <w:pStyle w:val="a"/>
        <w:rPr>
          <w:rFonts w:hint="cs"/>
          <w:rtl/>
        </w:rPr>
      </w:pPr>
    </w:p>
    <w:p w14:paraId="5FFE5E92" w14:textId="77777777" w:rsidR="00000000" w:rsidRDefault="007A214F">
      <w:pPr>
        <w:pStyle w:val="a"/>
        <w:rPr>
          <w:rFonts w:hint="cs"/>
          <w:rtl/>
        </w:rPr>
      </w:pPr>
      <w:r>
        <w:rPr>
          <w:rFonts w:hint="cs"/>
          <w:rtl/>
        </w:rPr>
        <w:t xml:space="preserve">ולכן, אדוני היושב-ראש - אני צמוד לשעון - אני רוצה לסיים בזה: יש לפתוח את העיניים, לראות את המהות הקיומית שלנו כבני-אדם, ואם מותר לי לומר </w:t>
      </w:r>
      <w:r>
        <w:rPr>
          <w:rtl/>
        </w:rPr>
        <w:t>–</w:t>
      </w:r>
      <w:r>
        <w:rPr>
          <w:rFonts w:hint="cs"/>
          <w:rtl/>
        </w:rPr>
        <w:t xml:space="preserve"> גם כיהודים. תודה, אדוני. </w:t>
      </w:r>
    </w:p>
    <w:p w14:paraId="3C7EFE8D" w14:textId="77777777" w:rsidR="00000000" w:rsidRDefault="007A214F">
      <w:pPr>
        <w:pStyle w:val="a"/>
        <w:rPr>
          <w:rFonts w:hint="cs"/>
          <w:rtl/>
        </w:rPr>
      </w:pPr>
    </w:p>
    <w:p w14:paraId="6EF83632" w14:textId="77777777" w:rsidR="00000000" w:rsidRDefault="007A214F">
      <w:pPr>
        <w:pStyle w:val="ad"/>
        <w:rPr>
          <w:rtl/>
        </w:rPr>
      </w:pPr>
      <w:r>
        <w:rPr>
          <w:rtl/>
        </w:rPr>
        <w:t>היו"ר ראובן ריבל</w:t>
      </w:r>
      <w:r>
        <w:rPr>
          <w:rtl/>
        </w:rPr>
        <w:t>ין:</w:t>
      </w:r>
    </w:p>
    <w:p w14:paraId="4344073D" w14:textId="77777777" w:rsidR="00000000" w:rsidRDefault="007A214F">
      <w:pPr>
        <w:pStyle w:val="a"/>
        <w:rPr>
          <w:rtl/>
        </w:rPr>
      </w:pPr>
    </w:p>
    <w:p w14:paraId="23D6785E" w14:textId="77777777" w:rsidR="00000000" w:rsidRDefault="007A214F">
      <w:pPr>
        <w:pStyle w:val="a"/>
        <w:rPr>
          <w:rFonts w:hint="cs"/>
          <w:rtl/>
        </w:rPr>
      </w:pPr>
      <w:r>
        <w:rPr>
          <w:rFonts w:hint="cs"/>
          <w:rtl/>
        </w:rPr>
        <w:t xml:space="preserve">אני מאוד מודה לחבר הכנסת אברהם רביץ. רבותי חברי הכנסת, חברת הכנסת קולט אביטל, גם לך עומדות שלוש דקות. אחריה </w:t>
      </w:r>
      <w:r>
        <w:rPr>
          <w:rtl/>
        </w:rPr>
        <w:t>–</w:t>
      </w:r>
      <w:r>
        <w:rPr>
          <w:rFonts w:hint="cs"/>
          <w:rtl/>
        </w:rPr>
        <w:t xml:space="preserve"> חבר הכנסת יחיאל חזן.</w:t>
      </w:r>
    </w:p>
    <w:p w14:paraId="75D47361" w14:textId="77777777" w:rsidR="00000000" w:rsidRDefault="007A214F">
      <w:pPr>
        <w:pStyle w:val="a"/>
        <w:rPr>
          <w:rFonts w:hint="cs"/>
          <w:rtl/>
        </w:rPr>
      </w:pPr>
      <w:r>
        <w:rPr>
          <w:rFonts w:hint="cs"/>
          <w:rtl/>
        </w:rPr>
        <w:t xml:space="preserve"> </w:t>
      </w:r>
    </w:p>
    <w:p w14:paraId="725B4A25" w14:textId="77777777" w:rsidR="00000000" w:rsidRDefault="007A214F">
      <w:pPr>
        <w:pStyle w:val="Speaker"/>
        <w:rPr>
          <w:rtl/>
        </w:rPr>
      </w:pPr>
      <w:bookmarkStart w:id="35" w:name="FS000000431T10_09_2003_11_08_32"/>
      <w:bookmarkStart w:id="36" w:name="_Toc65926996"/>
      <w:bookmarkEnd w:id="35"/>
      <w:r>
        <w:rPr>
          <w:rFonts w:hint="eastAsia"/>
          <w:rtl/>
        </w:rPr>
        <w:t>קולט</w:t>
      </w:r>
      <w:r>
        <w:rPr>
          <w:rtl/>
        </w:rPr>
        <w:t xml:space="preserve"> אביטל (העבודה-מימד):</w:t>
      </w:r>
      <w:bookmarkEnd w:id="36"/>
    </w:p>
    <w:p w14:paraId="33385BA9" w14:textId="77777777" w:rsidR="00000000" w:rsidRDefault="007A214F">
      <w:pPr>
        <w:pStyle w:val="a"/>
        <w:rPr>
          <w:rFonts w:hint="cs"/>
          <w:rtl/>
        </w:rPr>
      </w:pPr>
    </w:p>
    <w:p w14:paraId="142143BB" w14:textId="77777777" w:rsidR="00000000" w:rsidRDefault="007A214F">
      <w:pPr>
        <w:pStyle w:val="a"/>
        <w:rPr>
          <w:rFonts w:hint="cs"/>
          <w:rtl/>
        </w:rPr>
      </w:pPr>
      <w:r>
        <w:rPr>
          <w:rFonts w:hint="cs"/>
          <w:rtl/>
        </w:rPr>
        <w:t xml:space="preserve">אדוני היושב-ראש, חברי חברי הכנסת, אני מברכת על קיום הדיון הזה ורוצה להצטרף לחבר הכנסת רביץ </w:t>
      </w:r>
      <w:r>
        <w:rPr>
          <w:rFonts w:hint="cs"/>
          <w:rtl/>
        </w:rPr>
        <w:t>ולומר שאכן, מה שעומד לנגד עינינו, וצריך לעמוד לנגד עינינו למרות הפיגועים הקשים שבהם כולנו נתנסינו בימים האחרונים, זו מהות החברה, באיזו חברה אנחנו רוצים לחיות בישראל. אכן, הנושאים החברתיים הם מקשה אחת, ולכן אני מרשה לעצמי לנצל את שלוש הדקות שעומדות לרשותי ה</w:t>
      </w:r>
      <w:r>
        <w:rPr>
          <w:rFonts w:hint="cs"/>
          <w:rtl/>
        </w:rPr>
        <w:t>יום כדי להעלות שאלה קשה הנוגעת לאותה חברה - ואני שמחה ששר הרווחה כאן -  אותם קשישים שהיום נותרים ללא מזור כאשר מקצצים בקצבאות הזיקנה שלהם.</w:t>
      </w:r>
    </w:p>
    <w:p w14:paraId="5B300E89" w14:textId="77777777" w:rsidR="00000000" w:rsidRDefault="007A214F">
      <w:pPr>
        <w:pStyle w:val="a"/>
        <w:rPr>
          <w:rFonts w:hint="cs"/>
          <w:rtl/>
        </w:rPr>
      </w:pPr>
    </w:p>
    <w:p w14:paraId="5DAA810C" w14:textId="77777777" w:rsidR="00000000" w:rsidRDefault="007A214F">
      <w:pPr>
        <w:pStyle w:val="a"/>
        <w:rPr>
          <w:rFonts w:hint="cs"/>
          <w:rtl/>
        </w:rPr>
      </w:pPr>
      <w:r>
        <w:rPr>
          <w:rFonts w:hint="cs"/>
          <w:rtl/>
        </w:rPr>
        <w:t xml:space="preserve"> לא רק זאת, אלא שהיום אנחנו רואים פשוט מבצע אדיר של גירוש עובדים זרים. אנחנו רואים המון קשישים שנשארים לבד בבתים, בל</w:t>
      </w:r>
      <w:r>
        <w:rPr>
          <w:rFonts w:hint="cs"/>
          <w:rtl/>
        </w:rPr>
        <w:t xml:space="preserve">י שום עזרה. אנחנו הולכים ומגרשים עובדים זרים. אני לא באה לגרוס שצריכים להיות פה אנשים ללא אשרות עבודה, שמעמדם החוקי איננו מוסדר, אבל כאשר אדם קשיש, מעל גיל 85, נמצא לבד בבית, אין לו שום יכולת </w:t>
      </w:r>
      <w:r>
        <w:rPr>
          <w:rtl/>
        </w:rPr>
        <w:t>–</w:t>
      </w:r>
      <w:r>
        <w:rPr>
          <w:rFonts w:hint="cs"/>
          <w:rtl/>
        </w:rPr>
        <w:t xml:space="preserve"> לא להתלבש, לא להתרחץ, לא לצאת החוצה, וקרן האור היחידה שנותרה ל</w:t>
      </w:r>
      <w:r>
        <w:rPr>
          <w:rFonts w:hint="cs"/>
          <w:rtl/>
        </w:rPr>
        <w:t>ו זה אדם שיטפל בו, והוא עושה את זה בכספו שלו, מה עושה המדינה? לוקחת אותו עובד זר שאליו הוא התרגל, זורקת אותו, צדה אותו. אני לא מתייחסת אפילו לדרכים שבהן אנחנו עושים את זה. בכל חברה אנושית, בכל חברה מתורבתת אסור שזה יקרה. אנחנו משאירים אותם זקנים ללא שום עז</w:t>
      </w:r>
      <w:r>
        <w:rPr>
          <w:rFonts w:hint="cs"/>
          <w:rtl/>
        </w:rPr>
        <w:t xml:space="preserve">רה, ללא פתרון חלופי. אלה אנשים שאינם יכולים להגיע </w:t>
      </w:r>
      <w:r>
        <w:rPr>
          <w:rtl/>
        </w:rPr>
        <w:t>–</w:t>
      </w:r>
      <w:r>
        <w:rPr>
          <w:rFonts w:hint="cs"/>
          <w:rtl/>
        </w:rPr>
        <w:t xml:space="preserve"> לא לבתי-אבות, לא למיטות סיעודיות, שכידוע אינן קיימות, כי סוגרים היום בתי-חולים ומסגרות סיעודיות. </w:t>
      </w:r>
    </w:p>
    <w:p w14:paraId="71259D0C" w14:textId="77777777" w:rsidR="00000000" w:rsidRDefault="007A214F">
      <w:pPr>
        <w:pStyle w:val="a"/>
        <w:rPr>
          <w:rFonts w:hint="cs"/>
          <w:rtl/>
        </w:rPr>
      </w:pPr>
    </w:p>
    <w:p w14:paraId="4B06C095" w14:textId="77777777" w:rsidR="00000000" w:rsidRDefault="007A214F">
      <w:pPr>
        <w:pStyle w:val="a"/>
        <w:rPr>
          <w:rFonts w:hint="cs"/>
          <w:rtl/>
        </w:rPr>
      </w:pPr>
      <w:r>
        <w:rPr>
          <w:rFonts w:hint="cs"/>
          <w:rtl/>
        </w:rPr>
        <w:t>אדוני שר הרווחה. אני פונה אליך, כפי שפניתי אתמול במכתב רשמי לשר הפנים: עצרו את כל הגל הזה של הגירושים לפח</w:t>
      </w:r>
      <w:r>
        <w:rPr>
          <w:rFonts w:hint="cs"/>
          <w:rtl/>
        </w:rPr>
        <w:t xml:space="preserve">ות לגבי המטפלים של אותם זקנים שנשארים ללא שום עזרה בבית. </w:t>
      </w:r>
    </w:p>
    <w:p w14:paraId="5D16EB45" w14:textId="77777777" w:rsidR="00000000" w:rsidRDefault="007A214F">
      <w:pPr>
        <w:pStyle w:val="a"/>
        <w:rPr>
          <w:rFonts w:hint="cs"/>
          <w:rtl/>
        </w:rPr>
      </w:pPr>
    </w:p>
    <w:p w14:paraId="534C996C" w14:textId="77777777" w:rsidR="00000000" w:rsidRDefault="007A214F">
      <w:pPr>
        <w:pStyle w:val="ac"/>
        <w:rPr>
          <w:rtl/>
        </w:rPr>
      </w:pPr>
      <w:r>
        <w:rPr>
          <w:rFonts w:hint="eastAsia"/>
          <w:rtl/>
        </w:rPr>
        <w:t>רוני</w:t>
      </w:r>
      <w:r>
        <w:rPr>
          <w:rtl/>
        </w:rPr>
        <w:t xml:space="preserve"> בר-און (הליכוד):</w:t>
      </w:r>
    </w:p>
    <w:p w14:paraId="3CA69887" w14:textId="77777777" w:rsidR="00000000" w:rsidRDefault="007A214F">
      <w:pPr>
        <w:pStyle w:val="a"/>
        <w:rPr>
          <w:rFonts w:hint="cs"/>
          <w:rtl/>
        </w:rPr>
      </w:pPr>
    </w:p>
    <w:p w14:paraId="5E365A25" w14:textId="77777777" w:rsidR="00000000" w:rsidRDefault="007A214F">
      <w:pPr>
        <w:pStyle w:val="a"/>
        <w:rPr>
          <w:rFonts w:hint="cs"/>
          <w:rtl/>
        </w:rPr>
      </w:pPr>
      <w:r>
        <w:rPr>
          <w:rFonts w:hint="cs"/>
          <w:rtl/>
        </w:rPr>
        <w:t xml:space="preserve">ואז אתם תגישו אי-אמון על האבטלה במדינת ישראל. </w:t>
      </w:r>
    </w:p>
    <w:p w14:paraId="662D14E1" w14:textId="77777777" w:rsidR="00000000" w:rsidRDefault="007A214F">
      <w:pPr>
        <w:pStyle w:val="a"/>
        <w:rPr>
          <w:rFonts w:hint="cs"/>
          <w:rtl/>
        </w:rPr>
      </w:pPr>
    </w:p>
    <w:p w14:paraId="6A86FAF7" w14:textId="77777777" w:rsidR="00000000" w:rsidRDefault="007A214F">
      <w:pPr>
        <w:pStyle w:val="SpeakerCon"/>
        <w:rPr>
          <w:rtl/>
        </w:rPr>
      </w:pPr>
      <w:bookmarkStart w:id="37" w:name="FS000000431T10_09_2003_11_16_17C"/>
      <w:bookmarkEnd w:id="37"/>
      <w:r>
        <w:rPr>
          <w:rtl/>
        </w:rPr>
        <w:t>קולט אביטל (העבודה-מימד):</w:t>
      </w:r>
    </w:p>
    <w:p w14:paraId="5756BFE7" w14:textId="77777777" w:rsidR="00000000" w:rsidRDefault="007A214F">
      <w:pPr>
        <w:pStyle w:val="a"/>
        <w:rPr>
          <w:rtl/>
        </w:rPr>
      </w:pPr>
    </w:p>
    <w:p w14:paraId="360CE985" w14:textId="77777777" w:rsidR="00000000" w:rsidRDefault="007A214F">
      <w:pPr>
        <w:pStyle w:val="a"/>
        <w:rPr>
          <w:rFonts w:hint="cs"/>
          <w:rtl/>
        </w:rPr>
      </w:pPr>
      <w:r>
        <w:rPr>
          <w:rFonts w:hint="cs"/>
          <w:rtl/>
        </w:rPr>
        <w:t>יפה מאוד. אם תמצא עובדים ישראלים שיהיו מוכנים להיכנס לבתים ולסעוד את הזקנים, אני אשמח. בינתיים  - -</w:t>
      </w:r>
      <w:r>
        <w:rPr>
          <w:rFonts w:hint="cs"/>
          <w:rtl/>
        </w:rPr>
        <w:t xml:space="preserve"> -</w:t>
      </w:r>
    </w:p>
    <w:p w14:paraId="28675CAC" w14:textId="77777777" w:rsidR="00000000" w:rsidRDefault="007A214F">
      <w:pPr>
        <w:pStyle w:val="a"/>
        <w:rPr>
          <w:rFonts w:hint="cs"/>
          <w:rtl/>
        </w:rPr>
      </w:pPr>
    </w:p>
    <w:p w14:paraId="205B05A8" w14:textId="77777777" w:rsidR="00000000" w:rsidRDefault="007A214F">
      <w:pPr>
        <w:pStyle w:val="ac"/>
        <w:rPr>
          <w:rtl/>
        </w:rPr>
      </w:pPr>
      <w:r>
        <w:rPr>
          <w:rFonts w:hint="eastAsia"/>
          <w:rtl/>
        </w:rPr>
        <w:t>רוני</w:t>
      </w:r>
      <w:r>
        <w:rPr>
          <w:rtl/>
        </w:rPr>
        <w:t xml:space="preserve"> בר-און (הליכוד):</w:t>
      </w:r>
    </w:p>
    <w:p w14:paraId="5EF4C955" w14:textId="77777777" w:rsidR="00000000" w:rsidRDefault="007A214F">
      <w:pPr>
        <w:pStyle w:val="a"/>
        <w:rPr>
          <w:rFonts w:hint="cs"/>
          <w:rtl/>
        </w:rPr>
      </w:pPr>
    </w:p>
    <w:p w14:paraId="6FDCB0C5" w14:textId="77777777" w:rsidR="00000000" w:rsidRDefault="007A214F">
      <w:pPr>
        <w:pStyle w:val="a"/>
        <w:rPr>
          <w:rFonts w:hint="cs"/>
          <w:rtl/>
        </w:rPr>
      </w:pPr>
      <w:r>
        <w:rPr>
          <w:rFonts w:hint="cs"/>
          <w:rtl/>
        </w:rPr>
        <w:t>- - - 300,000  מורשים ועוד 300,000 - - -</w:t>
      </w:r>
    </w:p>
    <w:p w14:paraId="00766F2E" w14:textId="77777777" w:rsidR="00000000" w:rsidRDefault="007A214F">
      <w:pPr>
        <w:pStyle w:val="a"/>
        <w:rPr>
          <w:rFonts w:hint="cs"/>
          <w:rtl/>
        </w:rPr>
      </w:pPr>
    </w:p>
    <w:p w14:paraId="5A93E3B1" w14:textId="77777777" w:rsidR="00000000" w:rsidRDefault="007A214F">
      <w:pPr>
        <w:pStyle w:val="a"/>
        <w:rPr>
          <w:rFonts w:hint="cs"/>
          <w:rtl/>
        </w:rPr>
      </w:pPr>
    </w:p>
    <w:p w14:paraId="7692EF0A" w14:textId="77777777" w:rsidR="00000000" w:rsidRDefault="007A214F">
      <w:pPr>
        <w:pStyle w:val="a"/>
        <w:rPr>
          <w:rFonts w:hint="cs"/>
          <w:rtl/>
        </w:rPr>
      </w:pPr>
    </w:p>
    <w:p w14:paraId="7DE953F5" w14:textId="77777777" w:rsidR="00000000" w:rsidRDefault="007A214F">
      <w:pPr>
        <w:pStyle w:val="ad"/>
        <w:rPr>
          <w:rtl/>
        </w:rPr>
      </w:pPr>
      <w:r>
        <w:rPr>
          <w:rtl/>
        </w:rPr>
        <w:t>היו"ר ראובן ריבלין:</w:t>
      </w:r>
    </w:p>
    <w:p w14:paraId="7B46CB9F" w14:textId="77777777" w:rsidR="00000000" w:rsidRDefault="007A214F">
      <w:pPr>
        <w:pStyle w:val="a"/>
        <w:rPr>
          <w:rtl/>
        </w:rPr>
      </w:pPr>
    </w:p>
    <w:p w14:paraId="65FE8912" w14:textId="77777777" w:rsidR="00000000" w:rsidRDefault="007A214F">
      <w:pPr>
        <w:pStyle w:val="a"/>
        <w:rPr>
          <w:rFonts w:hint="cs"/>
          <w:rtl/>
        </w:rPr>
      </w:pPr>
      <w:r>
        <w:rPr>
          <w:rFonts w:hint="cs"/>
          <w:rtl/>
        </w:rPr>
        <w:t xml:space="preserve">חבר הכנסת בר-און, אדוני </w:t>
      </w:r>
      <w:r>
        <w:rPr>
          <w:rtl/>
        </w:rPr>
        <w:t>–</w:t>
      </w:r>
      <w:r>
        <w:rPr>
          <w:rFonts w:hint="cs"/>
          <w:rtl/>
        </w:rPr>
        <w:t xml:space="preserve"> השר נמצא פה. </w:t>
      </w:r>
    </w:p>
    <w:p w14:paraId="70DD708C" w14:textId="77777777" w:rsidR="00000000" w:rsidRDefault="007A214F">
      <w:pPr>
        <w:pStyle w:val="a"/>
        <w:rPr>
          <w:rFonts w:hint="cs"/>
          <w:rtl/>
        </w:rPr>
      </w:pPr>
    </w:p>
    <w:p w14:paraId="7A33921B" w14:textId="77777777" w:rsidR="00000000" w:rsidRDefault="007A214F">
      <w:pPr>
        <w:pStyle w:val="SpeakerCon"/>
        <w:rPr>
          <w:rtl/>
        </w:rPr>
      </w:pPr>
      <w:bookmarkStart w:id="38" w:name="FS000000431T10_09_2003_11_18_27C"/>
      <w:bookmarkEnd w:id="38"/>
      <w:r>
        <w:rPr>
          <w:rtl/>
        </w:rPr>
        <w:t>קולט אביטל (העבודה-מימד):</w:t>
      </w:r>
    </w:p>
    <w:p w14:paraId="277921B4" w14:textId="77777777" w:rsidR="00000000" w:rsidRDefault="007A214F">
      <w:pPr>
        <w:pStyle w:val="a"/>
        <w:rPr>
          <w:rtl/>
        </w:rPr>
      </w:pPr>
    </w:p>
    <w:p w14:paraId="6D0EAEA9" w14:textId="77777777" w:rsidR="00000000" w:rsidRDefault="007A214F">
      <w:pPr>
        <w:pStyle w:val="a"/>
        <w:rPr>
          <w:rFonts w:hint="cs"/>
          <w:rtl/>
        </w:rPr>
      </w:pPr>
      <w:bookmarkStart w:id="39" w:name="FS000000431T10_09_2003_11_17_54C"/>
      <w:bookmarkEnd w:id="39"/>
      <w:r>
        <w:rPr>
          <w:rFonts w:hint="cs"/>
          <w:rtl/>
        </w:rPr>
        <w:t xml:space="preserve">תודה רבה לך, תמצא אתה את הפתרון ההולם. בינתיים אני צריכה לדאוג לאותם זקנים. </w:t>
      </w:r>
    </w:p>
    <w:p w14:paraId="674F730B" w14:textId="77777777" w:rsidR="00000000" w:rsidRDefault="007A214F">
      <w:pPr>
        <w:pStyle w:val="a"/>
        <w:rPr>
          <w:rFonts w:hint="cs"/>
          <w:rtl/>
        </w:rPr>
      </w:pPr>
    </w:p>
    <w:p w14:paraId="6DFD4B54" w14:textId="77777777" w:rsidR="00000000" w:rsidRDefault="007A214F">
      <w:pPr>
        <w:pStyle w:val="ad"/>
        <w:rPr>
          <w:rtl/>
        </w:rPr>
      </w:pPr>
      <w:r>
        <w:rPr>
          <w:rtl/>
        </w:rPr>
        <w:t>היו"ר ראובן ריבלין</w:t>
      </w:r>
      <w:r>
        <w:rPr>
          <w:rtl/>
        </w:rPr>
        <w:t>:</w:t>
      </w:r>
    </w:p>
    <w:p w14:paraId="293FC9A8" w14:textId="77777777" w:rsidR="00000000" w:rsidRDefault="007A214F">
      <w:pPr>
        <w:pStyle w:val="a"/>
        <w:rPr>
          <w:rtl/>
        </w:rPr>
      </w:pPr>
    </w:p>
    <w:p w14:paraId="0F27FA7D" w14:textId="77777777" w:rsidR="00000000" w:rsidRDefault="007A214F">
      <w:pPr>
        <w:pStyle w:val="a"/>
        <w:rPr>
          <w:rFonts w:hint="cs"/>
          <w:rtl/>
        </w:rPr>
      </w:pPr>
      <w:r>
        <w:rPr>
          <w:rFonts w:hint="cs"/>
          <w:rtl/>
        </w:rPr>
        <w:t xml:space="preserve">אני מאוד מודה לחברת הכנסת קולט אביטל. חבר הכנסת יחיאל חזן, ואחריו </w:t>
      </w:r>
      <w:r>
        <w:rPr>
          <w:rtl/>
        </w:rPr>
        <w:t>–</w:t>
      </w:r>
      <w:r>
        <w:rPr>
          <w:rFonts w:hint="cs"/>
          <w:rtl/>
        </w:rPr>
        <w:t xml:space="preserve"> חבר הכנסת עזמי בשארה. רבותי, הרשימה סגורה, כמובן. </w:t>
      </w:r>
    </w:p>
    <w:p w14:paraId="0BC159B1" w14:textId="77777777" w:rsidR="00000000" w:rsidRDefault="007A214F">
      <w:pPr>
        <w:pStyle w:val="a"/>
        <w:rPr>
          <w:rFonts w:hint="cs"/>
          <w:rtl/>
        </w:rPr>
      </w:pPr>
    </w:p>
    <w:p w14:paraId="139A8B55" w14:textId="77777777" w:rsidR="00000000" w:rsidRDefault="007A214F">
      <w:pPr>
        <w:pStyle w:val="ac"/>
        <w:rPr>
          <w:rtl/>
        </w:rPr>
      </w:pPr>
      <w:r>
        <w:rPr>
          <w:rFonts w:hint="eastAsia"/>
          <w:rtl/>
        </w:rPr>
        <w:t>דניאל</w:t>
      </w:r>
      <w:r>
        <w:rPr>
          <w:rtl/>
        </w:rPr>
        <w:t xml:space="preserve"> בנלולו (הליכוד):</w:t>
      </w:r>
    </w:p>
    <w:p w14:paraId="2ADFFFEA" w14:textId="77777777" w:rsidR="00000000" w:rsidRDefault="007A214F">
      <w:pPr>
        <w:pStyle w:val="a"/>
        <w:rPr>
          <w:rFonts w:hint="cs"/>
          <w:rtl/>
        </w:rPr>
      </w:pPr>
    </w:p>
    <w:p w14:paraId="6E698B26" w14:textId="77777777" w:rsidR="00000000" w:rsidRDefault="007A214F">
      <w:pPr>
        <w:pStyle w:val="a"/>
        <w:rPr>
          <w:rFonts w:hint="cs"/>
          <w:rtl/>
        </w:rPr>
      </w:pPr>
      <w:r>
        <w:rPr>
          <w:rFonts w:hint="cs"/>
          <w:rtl/>
        </w:rPr>
        <w:t>- - -</w:t>
      </w:r>
    </w:p>
    <w:p w14:paraId="620C1428" w14:textId="77777777" w:rsidR="00000000" w:rsidRDefault="007A214F">
      <w:pPr>
        <w:pStyle w:val="a"/>
        <w:rPr>
          <w:rFonts w:hint="cs"/>
          <w:rtl/>
        </w:rPr>
      </w:pPr>
    </w:p>
    <w:p w14:paraId="046E3D58" w14:textId="77777777" w:rsidR="00000000" w:rsidRDefault="007A214F">
      <w:pPr>
        <w:pStyle w:val="ad"/>
        <w:rPr>
          <w:rtl/>
        </w:rPr>
      </w:pPr>
      <w:r>
        <w:rPr>
          <w:rtl/>
        </w:rPr>
        <w:t>היו"ר ראובן ריבלין:</w:t>
      </w:r>
    </w:p>
    <w:p w14:paraId="14340148" w14:textId="77777777" w:rsidR="00000000" w:rsidRDefault="007A214F">
      <w:pPr>
        <w:pStyle w:val="a"/>
        <w:rPr>
          <w:rtl/>
        </w:rPr>
      </w:pPr>
    </w:p>
    <w:p w14:paraId="2A21F65B" w14:textId="77777777" w:rsidR="00000000" w:rsidRDefault="007A214F">
      <w:pPr>
        <w:pStyle w:val="a"/>
        <w:rPr>
          <w:rFonts w:hint="cs"/>
          <w:rtl/>
        </w:rPr>
      </w:pPr>
      <w:r>
        <w:rPr>
          <w:rFonts w:hint="cs"/>
          <w:rtl/>
        </w:rPr>
        <w:t xml:space="preserve">הנה, עכשיו זה הזמן לקרוא קריאת ביניים. זה טוב, בזמן שעוברים. </w:t>
      </w:r>
    </w:p>
    <w:p w14:paraId="73F4DAAC" w14:textId="77777777" w:rsidR="00000000" w:rsidRDefault="007A214F">
      <w:pPr>
        <w:pStyle w:val="a"/>
        <w:rPr>
          <w:rFonts w:hint="cs"/>
          <w:rtl/>
        </w:rPr>
      </w:pPr>
    </w:p>
    <w:p w14:paraId="1375DB9E" w14:textId="77777777" w:rsidR="00000000" w:rsidRDefault="007A214F">
      <w:pPr>
        <w:pStyle w:val="ac"/>
        <w:rPr>
          <w:rtl/>
        </w:rPr>
      </w:pPr>
      <w:r>
        <w:rPr>
          <w:rFonts w:hint="eastAsia"/>
          <w:rtl/>
        </w:rPr>
        <w:t>קולט</w:t>
      </w:r>
      <w:r>
        <w:rPr>
          <w:rtl/>
        </w:rPr>
        <w:t xml:space="preserve"> אביטל (העבודה</w:t>
      </w:r>
      <w:r>
        <w:rPr>
          <w:rtl/>
        </w:rPr>
        <w:t>-מימד):</w:t>
      </w:r>
    </w:p>
    <w:p w14:paraId="2B76FBDD" w14:textId="77777777" w:rsidR="00000000" w:rsidRDefault="007A214F">
      <w:pPr>
        <w:pStyle w:val="a"/>
        <w:rPr>
          <w:rFonts w:hint="cs"/>
          <w:rtl/>
        </w:rPr>
      </w:pPr>
    </w:p>
    <w:p w14:paraId="0EA9215C" w14:textId="77777777" w:rsidR="00000000" w:rsidRDefault="007A214F">
      <w:pPr>
        <w:pStyle w:val="a"/>
        <w:rPr>
          <w:rFonts w:hint="cs"/>
          <w:rtl/>
        </w:rPr>
      </w:pPr>
      <w:r>
        <w:rPr>
          <w:rFonts w:hint="cs"/>
          <w:rtl/>
        </w:rPr>
        <w:t>- - -</w:t>
      </w:r>
    </w:p>
    <w:p w14:paraId="09717242" w14:textId="77777777" w:rsidR="00000000" w:rsidRDefault="007A214F">
      <w:pPr>
        <w:pStyle w:val="a"/>
        <w:rPr>
          <w:rFonts w:hint="cs"/>
          <w:rtl/>
        </w:rPr>
      </w:pPr>
    </w:p>
    <w:p w14:paraId="60390B6B" w14:textId="77777777" w:rsidR="00000000" w:rsidRDefault="007A214F">
      <w:pPr>
        <w:pStyle w:val="ac"/>
        <w:rPr>
          <w:rtl/>
        </w:rPr>
      </w:pPr>
      <w:r>
        <w:rPr>
          <w:rFonts w:hint="eastAsia"/>
          <w:rtl/>
        </w:rPr>
        <w:t>דניאל</w:t>
      </w:r>
      <w:r>
        <w:rPr>
          <w:rtl/>
        </w:rPr>
        <w:t xml:space="preserve"> בנלולו (הליכוד):</w:t>
      </w:r>
    </w:p>
    <w:p w14:paraId="0777DF9E" w14:textId="77777777" w:rsidR="00000000" w:rsidRDefault="007A214F">
      <w:pPr>
        <w:pStyle w:val="a"/>
        <w:rPr>
          <w:rFonts w:hint="cs"/>
          <w:rtl/>
        </w:rPr>
      </w:pPr>
    </w:p>
    <w:p w14:paraId="1CCA586A" w14:textId="77777777" w:rsidR="00000000" w:rsidRDefault="007A214F">
      <w:pPr>
        <w:pStyle w:val="a"/>
        <w:rPr>
          <w:rFonts w:hint="cs"/>
          <w:rtl/>
        </w:rPr>
      </w:pPr>
      <w:r>
        <w:rPr>
          <w:rFonts w:hint="cs"/>
          <w:rtl/>
        </w:rPr>
        <w:t>אבל אף אחד לא פגע בעובדים סיעודיים - - -</w:t>
      </w:r>
    </w:p>
    <w:p w14:paraId="19AE8DD6" w14:textId="77777777" w:rsidR="00000000" w:rsidRDefault="007A214F">
      <w:pPr>
        <w:pStyle w:val="a"/>
        <w:rPr>
          <w:rFonts w:hint="cs"/>
          <w:rtl/>
        </w:rPr>
      </w:pPr>
    </w:p>
    <w:p w14:paraId="58840E7A" w14:textId="77777777" w:rsidR="00000000" w:rsidRDefault="007A214F">
      <w:pPr>
        <w:pStyle w:val="Speaker"/>
        <w:rPr>
          <w:rtl/>
        </w:rPr>
      </w:pPr>
      <w:bookmarkStart w:id="40" w:name="FS000001040T10_09_2003_11_26_42"/>
      <w:bookmarkStart w:id="41" w:name="_Toc65926997"/>
      <w:bookmarkEnd w:id="40"/>
      <w:r>
        <w:rPr>
          <w:rFonts w:hint="eastAsia"/>
          <w:rtl/>
        </w:rPr>
        <w:t>יחיאל</w:t>
      </w:r>
      <w:r>
        <w:rPr>
          <w:rtl/>
        </w:rPr>
        <w:t xml:space="preserve"> חזן (הליכוד):</w:t>
      </w:r>
      <w:bookmarkEnd w:id="41"/>
    </w:p>
    <w:p w14:paraId="5D2C3FF3" w14:textId="77777777" w:rsidR="00000000" w:rsidRDefault="007A214F">
      <w:pPr>
        <w:pStyle w:val="a"/>
        <w:rPr>
          <w:rFonts w:hint="cs"/>
          <w:rtl/>
        </w:rPr>
      </w:pPr>
    </w:p>
    <w:p w14:paraId="059E411F" w14:textId="77777777" w:rsidR="00000000" w:rsidRDefault="007A214F">
      <w:pPr>
        <w:pStyle w:val="a"/>
        <w:rPr>
          <w:rFonts w:hint="cs"/>
          <w:rtl/>
        </w:rPr>
      </w:pPr>
      <w:r>
        <w:rPr>
          <w:rFonts w:hint="cs"/>
          <w:rtl/>
        </w:rPr>
        <w:t xml:space="preserve">אדוני היושב-ראש, כנסת נכבדה - - - </w:t>
      </w:r>
    </w:p>
    <w:p w14:paraId="2334EEB2" w14:textId="77777777" w:rsidR="00000000" w:rsidRDefault="007A214F">
      <w:pPr>
        <w:pStyle w:val="a"/>
        <w:rPr>
          <w:rFonts w:hint="cs"/>
          <w:rtl/>
        </w:rPr>
      </w:pPr>
    </w:p>
    <w:p w14:paraId="40B5F17D" w14:textId="77777777" w:rsidR="00000000" w:rsidRDefault="007A214F">
      <w:pPr>
        <w:pStyle w:val="ad"/>
        <w:rPr>
          <w:rtl/>
        </w:rPr>
      </w:pPr>
      <w:r>
        <w:rPr>
          <w:rtl/>
        </w:rPr>
        <w:t>היו"ר ראובן ריבלין:</w:t>
      </w:r>
    </w:p>
    <w:p w14:paraId="1EFE258C" w14:textId="77777777" w:rsidR="00000000" w:rsidRDefault="007A214F">
      <w:pPr>
        <w:pStyle w:val="a"/>
        <w:rPr>
          <w:rtl/>
        </w:rPr>
      </w:pPr>
    </w:p>
    <w:p w14:paraId="16F33D3C" w14:textId="77777777" w:rsidR="00000000" w:rsidRDefault="007A214F">
      <w:pPr>
        <w:pStyle w:val="a"/>
        <w:rPr>
          <w:rFonts w:hint="cs"/>
          <w:rtl/>
        </w:rPr>
      </w:pPr>
      <w:r>
        <w:rPr>
          <w:rFonts w:hint="cs"/>
          <w:rtl/>
        </w:rPr>
        <w:t xml:space="preserve">חבר הכנסת בנלולו, אתה אמרת את דבריך. </w:t>
      </w:r>
    </w:p>
    <w:p w14:paraId="0C80E451" w14:textId="77777777" w:rsidR="00000000" w:rsidRDefault="007A214F">
      <w:pPr>
        <w:pStyle w:val="a"/>
        <w:rPr>
          <w:rFonts w:hint="cs"/>
          <w:rtl/>
        </w:rPr>
      </w:pPr>
    </w:p>
    <w:p w14:paraId="47C3AFC6" w14:textId="77777777" w:rsidR="00000000" w:rsidRDefault="007A214F">
      <w:pPr>
        <w:pStyle w:val="a"/>
        <w:rPr>
          <w:rFonts w:hint="cs"/>
          <w:rtl/>
        </w:rPr>
      </w:pPr>
    </w:p>
    <w:p w14:paraId="393B092F" w14:textId="77777777" w:rsidR="00000000" w:rsidRDefault="007A214F">
      <w:pPr>
        <w:pStyle w:val="a"/>
        <w:rPr>
          <w:rFonts w:hint="cs"/>
          <w:rtl/>
        </w:rPr>
      </w:pPr>
    </w:p>
    <w:p w14:paraId="28DC2A24" w14:textId="77777777" w:rsidR="00000000" w:rsidRDefault="007A214F">
      <w:pPr>
        <w:pStyle w:val="a"/>
        <w:rPr>
          <w:rFonts w:hint="cs"/>
          <w:rtl/>
        </w:rPr>
      </w:pPr>
    </w:p>
    <w:p w14:paraId="2149674B" w14:textId="77777777" w:rsidR="00000000" w:rsidRDefault="007A214F">
      <w:pPr>
        <w:pStyle w:val="SpeakerCon"/>
        <w:rPr>
          <w:rtl/>
        </w:rPr>
      </w:pPr>
      <w:bookmarkStart w:id="42" w:name="FS000001040T10_09_2003_11_27_06C"/>
      <w:bookmarkEnd w:id="42"/>
      <w:r>
        <w:rPr>
          <w:rtl/>
        </w:rPr>
        <w:t>יחיאל חזן (הליכוד):</w:t>
      </w:r>
    </w:p>
    <w:p w14:paraId="180C7546" w14:textId="77777777" w:rsidR="00000000" w:rsidRDefault="007A214F">
      <w:pPr>
        <w:pStyle w:val="a"/>
        <w:rPr>
          <w:rtl/>
        </w:rPr>
      </w:pPr>
    </w:p>
    <w:p w14:paraId="30FBCDC8" w14:textId="77777777" w:rsidR="00000000" w:rsidRDefault="007A214F">
      <w:pPr>
        <w:pStyle w:val="a"/>
        <w:rPr>
          <w:rFonts w:hint="cs"/>
          <w:rtl/>
        </w:rPr>
      </w:pPr>
      <w:r>
        <w:rPr>
          <w:rFonts w:hint="cs"/>
          <w:rtl/>
        </w:rPr>
        <w:t>אדוני היושב-ראש, כנסת נכבדה, ראשי</w:t>
      </w:r>
      <w:r>
        <w:rPr>
          <w:rFonts w:hint="cs"/>
          <w:rtl/>
        </w:rPr>
        <w:t xml:space="preserve">ת, אני משתתף בצער משפחות הנופלים ומאחל החלמה לכל הפצועים. </w:t>
      </w:r>
    </w:p>
    <w:p w14:paraId="471232D8" w14:textId="77777777" w:rsidR="00000000" w:rsidRDefault="007A214F">
      <w:pPr>
        <w:pStyle w:val="a"/>
        <w:rPr>
          <w:rFonts w:hint="cs"/>
          <w:rtl/>
        </w:rPr>
      </w:pPr>
    </w:p>
    <w:p w14:paraId="2035635C" w14:textId="77777777" w:rsidR="00000000" w:rsidRDefault="007A214F">
      <w:pPr>
        <w:pStyle w:val="a"/>
        <w:rPr>
          <w:rFonts w:hint="cs"/>
          <w:rtl/>
        </w:rPr>
      </w:pPr>
      <w:r>
        <w:rPr>
          <w:rFonts w:hint="cs"/>
          <w:rtl/>
        </w:rPr>
        <w:t>היום, יותר מתמיד, אנחנו רואים שעבודת האבטחה צריכה להיות מועדפת. לצערי הרב, כל יום שעובר במדינת ישראל בלי לרסק את הטרור, בלי שיהיה מצב שלא רק שלא נפסיק להם את המים שהם שותים, לאותם טרוריסטים, ולא נ</w:t>
      </w:r>
      <w:r>
        <w:rPr>
          <w:rFonts w:hint="cs"/>
          <w:rtl/>
        </w:rPr>
        <w:t xml:space="preserve">פסיק להזרים להם כסף </w:t>
      </w:r>
      <w:r>
        <w:rPr>
          <w:rtl/>
        </w:rPr>
        <w:t>–</w:t>
      </w:r>
      <w:r>
        <w:rPr>
          <w:rFonts w:hint="cs"/>
          <w:rtl/>
        </w:rPr>
        <w:t xml:space="preserve"> לא יהיה לנו פה שקט. אני מצטער ש-50 שנה לאחר שקמה המדינה אנחנו ממשיכים להתנהג כאילו אנחנו בגלות: מה יאמרו הגויים, כיצד יסתכל עלינו העולם. ואנחנו ממשיכים לשלם את המחיר הכבד של אותו הסכם אומלל, הסכם אוסלו. </w:t>
      </w:r>
    </w:p>
    <w:p w14:paraId="3B318090" w14:textId="77777777" w:rsidR="00000000" w:rsidRDefault="007A214F">
      <w:pPr>
        <w:pStyle w:val="a"/>
        <w:rPr>
          <w:rFonts w:hint="cs"/>
          <w:rtl/>
        </w:rPr>
      </w:pPr>
    </w:p>
    <w:p w14:paraId="751DDA5E" w14:textId="77777777" w:rsidR="00000000" w:rsidRDefault="007A214F">
      <w:pPr>
        <w:pStyle w:val="ac"/>
        <w:rPr>
          <w:rtl/>
        </w:rPr>
      </w:pPr>
      <w:r>
        <w:rPr>
          <w:rFonts w:hint="eastAsia"/>
          <w:rtl/>
        </w:rPr>
        <w:t>דני</w:t>
      </w:r>
      <w:r>
        <w:rPr>
          <w:rtl/>
        </w:rPr>
        <w:t xml:space="preserve"> יתום (העבודה-מימד):</w:t>
      </w:r>
    </w:p>
    <w:p w14:paraId="154F41FC" w14:textId="77777777" w:rsidR="00000000" w:rsidRDefault="007A214F">
      <w:pPr>
        <w:pStyle w:val="a"/>
        <w:rPr>
          <w:rFonts w:hint="cs"/>
          <w:rtl/>
        </w:rPr>
      </w:pPr>
    </w:p>
    <w:p w14:paraId="1CA32183" w14:textId="77777777" w:rsidR="00000000" w:rsidRDefault="007A214F">
      <w:pPr>
        <w:pStyle w:val="a"/>
        <w:rPr>
          <w:rFonts w:hint="cs"/>
          <w:rtl/>
        </w:rPr>
      </w:pPr>
      <w:r>
        <w:rPr>
          <w:rFonts w:hint="cs"/>
          <w:rtl/>
        </w:rPr>
        <w:t>יש ל</w:t>
      </w:r>
      <w:r>
        <w:rPr>
          <w:rFonts w:hint="cs"/>
          <w:rtl/>
        </w:rPr>
        <w:t xml:space="preserve">ך הסכם טוב יותר? </w:t>
      </w:r>
    </w:p>
    <w:p w14:paraId="39496493" w14:textId="77777777" w:rsidR="00000000" w:rsidRDefault="007A214F">
      <w:pPr>
        <w:pStyle w:val="a"/>
        <w:rPr>
          <w:rFonts w:hint="cs"/>
          <w:rtl/>
        </w:rPr>
      </w:pPr>
    </w:p>
    <w:p w14:paraId="4FA427E7" w14:textId="77777777" w:rsidR="00000000" w:rsidRDefault="007A214F">
      <w:pPr>
        <w:pStyle w:val="SpeakerCon"/>
        <w:rPr>
          <w:rtl/>
        </w:rPr>
      </w:pPr>
      <w:bookmarkStart w:id="43" w:name="FS000001040T10_09_2003_11_29_40C"/>
      <w:bookmarkEnd w:id="43"/>
      <w:r>
        <w:rPr>
          <w:rtl/>
        </w:rPr>
        <w:t>יחיאל חזן (הליכוד):</w:t>
      </w:r>
    </w:p>
    <w:p w14:paraId="679BB437" w14:textId="77777777" w:rsidR="00000000" w:rsidRDefault="007A214F">
      <w:pPr>
        <w:pStyle w:val="a"/>
        <w:rPr>
          <w:rtl/>
        </w:rPr>
      </w:pPr>
    </w:p>
    <w:p w14:paraId="5B5D8004" w14:textId="77777777" w:rsidR="00000000" w:rsidRDefault="007A214F">
      <w:pPr>
        <w:pStyle w:val="a"/>
        <w:rPr>
          <w:rFonts w:hint="cs"/>
          <w:rtl/>
        </w:rPr>
      </w:pPr>
      <w:r>
        <w:rPr>
          <w:rFonts w:hint="cs"/>
          <w:rtl/>
        </w:rPr>
        <w:t>כולי תקווה שהממשלה תתעשת ותפסיק לעשות חשבון, כי עם לבדד ישכון ובגויים לא יתחשב. אנו צריכים להכות בהם בכל מקום ובכל דרך ובלי חשבון, כי כאשר אנחנו נכה בהם, אולי הם יבינו. אם נמשיך להוריד את הראש - - -</w:t>
      </w:r>
    </w:p>
    <w:p w14:paraId="2D04F1B8" w14:textId="77777777" w:rsidR="00000000" w:rsidRDefault="007A214F">
      <w:pPr>
        <w:pStyle w:val="a"/>
        <w:rPr>
          <w:rFonts w:hint="cs"/>
          <w:rtl/>
        </w:rPr>
      </w:pPr>
    </w:p>
    <w:p w14:paraId="31B9F8A3" w14:textId="77777777" w:rsidR="00000000" w:rsidRDefault="007A214F">
      <w:pPr>
        <w:pStyle w:val="a"/>
        <w:rPr>
          <w:rFonts w:hint="cs"/>
          <w:rtl/>
        </w:rPr>
      </w:pPr>
      <w:r>
        <w:rPr>
          <w:rFonts w:hint="cs"/>
          <w:rtl/>
        </w:rPr>
        <w:t>אני קורא לראש המ</w:t>
      </w:r>
      <w:r>
        <w:rPr>
          <w:rFonts w:hint="cs"/>
          <w:rtl/>
        </w:rPr>
        <w:t>משלה ולממשלה לשנות את הדרך ולהפסיק לחכות בסבלנות שיבוא מנהיג אחר, כי כל המנהיגות של העם הפלסטיני זו מנהיגות שלא צמחה פה. זו מנהיגות שצמחה בתוניס, והיא יודעת רק דרך אחת - טרור. אם תקום מנהיגות מקומית, אולי אפשר ויהיה עם מי לדבר.</w:t>
      </w:r>
    </w:p>
    <w:p w14:paraId="4684420E" w14:textId="77777777" w:rsidR="00000000" w:rsidRDefault="007A214F">
      <w:pPr>
        <w:pStyle w:val="a"/>
        <w:rPr>
          <w:rFonts w:hint="cs"/>
          <w:rtl/>
        </w:rPr>
      </w:pPr>
    </w:p>
    <w:p w14:paraId="5AE6FFCE" w14:textId="77777777" w:rsidR="00000000" w:rsidRDefault="007A214F">
      <w:pPr>
        <w:pStyle w:val="a"/>
        <w:rPr>
          <w:rFonts w:hint="cs"/>
          <w:rtl/>
        </w:rPr>
      </w:pPr>
      <w:r>
        <w:rPr>
          <w:rFonts w:hint="cs"/>
          <w:rtl/>
        </w:rPr>
        <w:t>כולי תקווה שאותם עובדים באב</w:t>
      </w:r>
      <w:r>
        <w:rPr>
          <w:rFonts w:hint="cs"/>
          <w:rtl/>
        </w:rPr>
        <w:t>טחה באמת יקבלו משכורת טובה יותר ויוכלו לאפשר לעם ישראל ביטחון טוב יותר, כי אני משוכנע שלא יספיק מאבטח בכל מקום. אני משוכנע שפשוט צריך לרסק את הטרור. תודה רבה.</w:t>
      </w:r>
    </w:p>
    <w:p w14:paraId="6AF0712D" w14:textId="77777777" w:rsidR="00000000" w:rsidRDefault="007A214F">
      <w:pPr>
        <w:pStyle w:val="a"/>
        <w:rPr>
          <w:rFonts w:hint="cs"/>
          <w:rtl/>
        </w:rPr>
      </w:pPr>
    </w:p>
    <w:p w14:paraId="2532C868" w14:textId="77777777" w:rsidR="00000000" w:rsidRDefault="007A214F">
      <w:pPr>
        <w:pStyle w:val="ad"/>
        <w:rPr>
          <w:rtl/>
        </w:rPr>
      </w:pPr>
      <w:r>
        <w:rPr>
          <w:rtl/>
        </w:rPr>
        <w:t>היו"ר ראובן ריבלין:</w:t>
      </w:r>
    </w:p>
    <w:p w14:paraId="283EF767" w14:textId="77777777" w:rsidR="00000000" w:rsidRDefault="007A214F">
      <w:pPr>
        <w:pStyle w:val="a"/>
        <w:rPr>
          <w:rtl/>
        </w:rPr>
      </w:pPr>
    </w:p>
    <w:p w14:paraId="12A5F80C" w14:textId="77777777" w:rsidR="00000000" w:rsidRDefault="007A214F">
      <w:pPr>
        <w:pStyle w:val="a"/>
        <w:rPr>
          <w:rFonts w:hint="cs"/>
          <w:rtl/>
        </w:rPr>
      </w:pPr>
      <w:r>
        <w:rPr>
          <w:rFonts w:hint="cs"/>
          <w:rtl/>
        </w:rPr>
        <w:t xml:space="preserve">תודה לחבר הכנסת יחיאל חזן. אדוני חבר הכנסת עזמי בשארה, בבקשה. אחריו - חברי </w:t>
      </w:r>
      <w:r>
        <w:rPr>
          <w:rFonts w:hint="cs"/>
          <w:rtl/>
        </w:rPr>
        <w:t>הכנסת אהוד יתום ועסאם מח'ול, ואם לא יימצא - חבר הכנסת חיים אורון.</w:t>
      </w:r>
    </w:p>
    <w:p w14:paraId="04299EBC" w14:textId="77777777" w:rsidR="00000000" w:rsidRDefault="007A214F">
      <w:pPr>
        <w:pStyle w:val="a"/>
        <w:rPr>
          <w:rFonts w:hint="cs"/>
          <w:rtl/>
        </w:rPr>
      </w:pPr>
    </w:p>
    <w:p w14:paraId="4BBB3284" w14:textId="77777777" w:rsidR="00000000" w:rsidRDefault="007A214F">
      <w:pPr>
        <w:pStyle w:val="a"/>
        <w:rPr>
          <w:rFonts w:hint="cs"/>
          <w:rtl/>
        </w:rPr>
      </w:pPr>
      <w:r>
        <w:rPr>
          <w:rFonts w:hint="cs"/>
          <w:rtl/>
        </w:rPr>
        <w:t>רבותי, אני מבקש לכבות מייד. לא יהיה עוד מצב שפה, בתוך המליאה, שומעים את צלצול הטלפון. חברי הכנסת יואילו לכבות את הטלפון שלהם, או לפחות להעבירו למצב של השתקה או רעידה. לא להיכנס למליאה עם טל</w:t>
      </w:r>
      <w:r>
        <w:rPr>
          <w:rFonts w:hint="cs"/>
          <w:rtl/>
        </w:rPr>
        <w:t>פון מצלצל ומבשר. לא אות מבשר הוא. חבר הכנסת בשארה, אני מתנצל בפני אדוני.</w:t>
      </w:r>
    </w:p>
    <w:p w14:paraId="678DCFD6" w14:textId="77777777" w:rsidR="00000000" w:rsidRDefault="007A214F">
      <w:pPr>
        <w:pStyle w:val="a"/>
        <w:rPr>
          <w:rFonts w:hint="cs"/>
          <w:rtl/>
        </w:rPr>
      </w:pPr>
    </w:p>
    <w:p w14:paraId="466B356F" w14:textId="77777777" w:rsidR="00000000" w:rsidRDefault="007A214F">
      <w:pPr>
        <w:pStyle w:val="Speaker"/>
        <w:rPr>
          <w:rtl/>
        </w:rPr>
      </w:pPr>
      <w:bookmarkStart w:id="44" w:name="FS000000558T10_09_2003_11_05_31"/>
      <w:bookmarkStart w:id="45" w:name="_Toc65926998"/>
      <w:bookmarkEnd w:id="44"/>
      <w:r>
        <w:rPr>
          <w:rFonts w:hint="eastAsia"/>
          <w:rtl/>
        </w:rPr>
        <w:t>עזמי</w:t>
      </w:r>
      <w:r>
        <w:rPr>
          <w:rtl/>
        </w:rPr>
        <w:t xml:space="preserve"> בשארה (בל"ד):</w:t>
      </w:r>
      <w:bookmarkEnd w:id="45"/>
    </w:p>
    <w:p w14:paraId="19EDC45C" w14:textId="77777777" w:rsidR="00000000" w:rsidRDefault="007A214F">
      <w:pPr>
        <w:pStyle w:val="a"/>
        <w:rPr>
          <w:rFonts w:hint="cs"/>
          <w:rtl/>
        </w:rPr>
      </w:pPr>
    </w:p>
    <w:p w14:paraId="5192B983" w14:textId="77777777" w:rsidR="00000000" w:rsidRDefault="007A214F">
      <w:pPr>
        <w:pStyle w:val="a"/>
        <w:rPr>
          <w:rFonts w:hint="cs"/>
          <w:rtl/>
        </w:rPr>
      </w:pPr>
      <w:r>
        <w:rPr>
          <w:rFonts w:hint="cs"/>
          <w:rtl/>
        </w:rPr>
        <w:t>אדוני היושב-ראש, חברי הכנסת, אומנם הדיון הזה על איכות החיים מקבל משמעות אחרת לגמרי אחרי הלילה הנורא של אתמול והיום הנורא של אתמול, וברור שאיכות חיים כבר לא משמעות</w:t>
      </w:r>
      <w:r>
        <w:rPr>
          <w:rFonts w:hint="cs"/>
          <w:rtl/>
        </w:rPr>
        <w:t xml:space="preserve">ה האם אנחנו רוצים לחיות בנורבגיה, במדיניות של סקנדינביה, ברווחה, או לפי נתניהו, שחולם שהארץ הזאת תהיה כמו ארצות-הברית. </w:t>
      </w:r>
    </w:p>
    <w:p w14:paraId="04E3CA5C" w14:textId="77777777" w:rsidR="00000000" w:rsidRDefault="007A214F">
      <w:pPr>
        <w:pStyle w:val="a"/>
        <w:rPr>
          <w:rFonts w:hint="cs"/>
          <w:rtl/>
        </w:rPr>
      </w:pPr>
    </w:p>
    <w:p w14:paraId="31D6D0E3" w14:textId="77777777" w:rsidR="00000000" w:rsidRDefault="007A214F">
      <w:pPr>
        <w:pStyle w:val="a"/>
        <w:rPr>
          <w:rFonts w:hint="cs"/>
          <w:rtl/>
        </w:rPr>
      </w:pPr>
      <w:r>
        <w:rPr>
          <w:rFonts w:hint="cs"/>
          <w:rtl/>
        </w:rPr>
        <w:t xml:space="preserve">אני חושב שהוא חולם. היא תהיה בסוף כמו הודו ולא כמו ארצות-הברית. אין פה וריאציות: או מדינה סקנדינבית או מדינה בארצות-הברית. זה לא זה או </w:t>
      </w:r>
      <w:r>
        <w:rPr>
          <w:rFonts w:hint="cs"/>
          <w:rtl/>
        </w:rPr>
        <w:t xml:space="preserve">זה. אני חושב שאלו חלומות באספמיה. </w:t>
      </w:r>
    </w:p>
    <w:p w14:paraId="1918676A" w14:textId="77777777" w:rsidR="00000000" w:rsidRDefault="007A214F">
      <w:pPr>
        <w:pStyle w:val="a"/>
        <w:rPr>
          <w:rFonts w:hint="cs"/>
          <w:rtl/>
        </w:rPr>
      </w:pPr>
    </w:p>
    <w:p w14:paraId="584403E8" w14:textId="77777777" w:rsidR="00000000" w:rsidRDefault="007A214F">
      <w:pPr>
        <w:pStyle w:val="a"/>
        <w:rPr>
          <w:rFonts w:hint="cs"/>
          <w:rtl/>
        </w:rPr>
      </w:pPr>
      <w:r>
        <w:rPr>
          <w:rFonts w:hint="cs"/>
          <w:rtl/>
        </w:rPr>
        <w:t>אנשים יושבים באגף התקציבים וחושבים שמדיניות הרווחה והקשישים הללו זה מה שמעכב את הצמיחה, ההוצאות האדירות של הסקטור של המדינה, זה מה שמעכב את הצמיחה. אנו נראה אותם בתיאוריות הגדולות שלהם, כאילו לא נוסו במקומות אחרים. לפעמי</w:t>
      </w:r>
      <w:r>
        <w:rPr>
          <w:rFonts w:hint="cs"/>
          <w:rtl/>
        </w:rPr>
        <w:t>ם, אני חושב שיש אנשים שממש נשבים, שפוטים, של תיאוריות כמו תאצ'ריזם ורייגניזם בלי להבין כלום ממה שקורה ואת המבנה המיוחד של מדינת ישראל כמדינה שהוקמה לפני שהוקמה הכלכלה שלה. היא הקימה את הכלכלה, ולא הכלכלה הקימה את המדינה. זה סיפור אחר לגמרי. אלה אידיאולוגיו</w:t>
      </w:r>
      <w:r>
        <w:rPr>
          <w:rFonts w:hint="cs"/>
          <w:rtl/>
        </w:rPr>
        <w:t>ת אחרות ואלה זרמים אחרים לגמרי במדינה הזאת. זו מדינה קולטת עלייה. אתה קולט עלייה של קשישים ולא-קשישים. איך תצמצם הוצאות מדינה? אני לא יודע על מה אנשים חולמים כשהם מדברים בתיאוריות כמו רייגן. בתיאוריות כמו של רייגן לא היו מקימים שום מדינה, וכך גם לא עם תאצ'</w:t>
      </w:r>
      <w:r>
        <w:rPr>
          <w:rFonts w:hint="cs"/>
          <w:rtl/>
        </w:rPr>
        <w:t>ריזם ולא כלום.</w:t>
      </w:r>
    </w:p>
    <w:p w14:paraId="4456B02D" w14:textId="77777777" w:rsidR="00000000" w:rsidRDefault="007A214F">
      <w:pPr>
        <w:pStyle w:val="a"/>
        <w:rPr>
          <w:rFonts w:hint="cs"/>
          <w:rtl/>
        </w:rPr>
      </w:pPr>
    </w:p>
    <w:p w14:paraId="4CB18078" w14:textId="77777777" w:rsidR="00000000" w:rsidRDefault="007A214F">
      <w:pPr>
        <w:pStyle w:val="a"/>
        <w:rPr>
          <w:rFonts w:hint="cs"/>
          <w:rtl/>
        </w:rPr>
      </w:pPr>
      <w:r>
        <w:rPr>
          <w:rFonts w:hint="cs"/>
          <w:rtl/>
        </w:rPr>
        <w:t>על כל פנים, שיימשך הוויכוח הזה. לדעתי, קודם כול, איכות חיים עכשיו זה שלום. איכות חיים - שלא ייהרגו אנשים בבתי-קפה. זה כנראה הדבר העיקרי עכשיו, וזה יעסיק את כולנו. זה הנושא העיקרי של איכות חיים. אני חושב, שעם תיאוריות כמו ששמעתי עכשיו - מנהי</w:t>
      </w:r>
      <w:r>
        <w:rPr>
          <w:rFonts w:hint="cs"/>
          <w:rtl/>
        </w:rPr>
        <w:t xml:space="preserve">גות של חו"ל היא קיצונית ומנהיגות שצמחה בפנים, יעני רנתיסי - הוא לא צמח בפנים. אלה שמפוצצים את עצמם - גם הם נולדו בפנים. זה העניין עכשיו: צמחו בפנים או צמחו בחוץ? בסדר, רנתיסי וזהאר ומרואן ברגותי - כל אלה צמחו בפנים וצמחו בצלו של הכיבוש הישראלי. זו המפלצת. </w:t>
      </w:r>
      <w:r>
        <w:rPr>
          <w:rFonts w:hint="cs"/>
          <w:rtl/>
        </w:rPr>
        <w:t>זה מה שיצא מתחת לכיבוש הישראלי. לכן, אני חושב שהתיאוריות האלה - - -</w:t>
      </w:r>
    </w:p>
    <w:p w14:paraId="509A586E" w14:textId="77777777" w:rsidR="00000000" w:rsidRDefault="007A214F">
      <w:pPr>
        <w:pStyle w:val="a"/>
        <w:rPr>
          <w:rFonts w:hint="cs"/>
          <w:rtl/>
        </w:rPr>
      </w:pPr>
    </w:p>
    <w:p w14:paraId="4C3F4FD3" w14:textId="77777777" w:rsidR="00000000" w:rsidRDefault="007A214F">
      <w:pPr>
        <w:pStyle w:val="ac"/>
        <w:rPr>
          <w:rtl/>
        </w:rPr>
      </w:pPr>
      <w:r>
        <w:rPr>
          <w:rFonts w:hint="eastAsia"/>
          <w:rtl/>
        </w:rPr>
        <w:t>דניאל</w:t>
      </w:r>
      <w:r>
        <w:rPr>
          <w:rtl/>
        </w:rPr>
        <w:t xml:space="preserve"> בנלולו (הליכוד):</w:t>
      </w:r>
    </w:p>
    <w:p w14:paraId="33E61FA7" w14:textId="77777777" w:rsidR="00000000" w:rsidRDefault="007A214F">
      <w:pPr>
        <w:pStyle w:val="a"/>
        <w:rPr>
          <w:rFonts w:hint="cs"/>
          <w:rtl/>
        </w:rPr>
      </w:pPr>
    </w:p>
    <w:p w14:paraId="1E5926E2" w14:textId="77777777" w:rsidR="00000000" w:rsidRDefault="007A214F">
      <w:pPr>
        <w:pStyle w:val="a"/>
        <w:rPr>
          <w:rFonts w:hint="cs"/>
          <w:rtl/>
        </w:rPr>
      </w:pPr>
      <w:r>
        <w:rPr>
          <w:rFonts w:hint="cs"/>
          <w:rtl/>
        </w:rPr>
        <w:t>אני ציפיתי שתתחיל בדבר אחד: שתגנה את מה שהיה אתמול.</w:t>
      </w:r>
    </w:p>
    <w:p w14:paraId="5D355E14" w14:textId="77777777" w:rsidR="00000000" w:rsidRDefault="007A214F">
      <w:pPr>
        <w:pStyle w:val="a"/>
        <w:rPr>
          <w:rFonts w:hint="cs"/>
          <w:rtl/>
        </w:rPr>
      </w:pPr>
    </w:p>
    <w:p w14:paraId="63670506" w14:textId="77777777" w:rsidR="00000000" w:rsidRDefault="007A214F">
      <w:pPr>
        <w:pStyle w:val="ad"/>
        <w:rPr>
          <w:rtl/>
        </w:rPr>
      </w:pPr>
      <w:r>
        <w:rPr>
          <w:rtl/>
        </w:rPr>
        <w:t>היו"ר ראובן ריבלין:</w:t>
      </w:r>
    </w:p>
    <w:p w14:paraId="02389645" w14:textId="77777777" w:rsidR="00000000" w:rsidRDefault="007A214F">
      <w:pPr>
        <w:pStyle w:val="a"/>
        <w:rPr>
          <w:rtl/>
        </w:rPr>
      </w:pPr>
    </w:p>
    <w:p w14:paraId="4FE9756F" w14:textId="77777777" w:rsidR="00000000" w:rsidRDefault="007A214F">
      <w:pPr>
        <w:pStyle w:val="a"/>
        <w:rPr>
          <w:rFonts w:hint="cs"/>
          <w:rtl/>
        </w:rPr>
      </w:pPr>
      <w:r>
        <w:rPr>
          <w:rFonts w:hint="cs"/>
          <w:rtl/>
        </w:rPr>
        <w:t>חבר הכנסת בנלולו.</w:t>
      </w:r>
    </w:p>
    <w:p w14:paraId="4A4B0F26" w14:textId="77777777" w:rsidR="00000000" w:rsidRDefault="007A214F">
      <w:pPr>
        <w:pStyle w:val="a"/>
        <w:rPr>
          <w:rFonts w:hint="cs"/>
          <w:rtl/>
        </w:rPr>
      </w:pPr>
    </w:p>
    <w:p w14:paraId="3C90FDE5" w14:textId="77777777" w:rsidR="00000000" w:rsidRDefault="007A214F">
      <w:pPr>
        <w:pStyle w:val="SpeakerCon"/>
        <w:rPr>
          <w:rtl/>
        </w:rPr>
      </w:pPr>
      <w:bookmarkStart w:id="46" w:name="FS000000558T10_09_2003_11_05_35C"/>
      <w:bookmarkEnd w:id="46"/>
      <w:r>
        <w:rPr>
          <w:rtl/>
        </w:rPr>
        <w:t>עזמי בשארה (בל"ד):</w:t>
      </w:r>
    </w:p>
    <w:p w14:paraId="216912E9" w14:textId="77777777" w:rsidR="00000000" w:rsidRDefault="007A214F">
      <w:pPr>
        <w:pStyle w:val="a"/>
        <w:rPr>
          <w:rFonts w:hint="cs"/>
          <w:rtl/>
        </w:rPr>
      </w:pPr>
    </w:p>
    <w:p w14:paraId="57072A84" w14:textId="77777777" w:rsidR="00000000" w:rsidRDefault="007A214F">
      <w:pPr>
        <w:pStyle w:val="a"/>
        <w:rPr>
          <w:rFonts w:hint="cs"/>
          <w:rtl/>
        </w:rPr>
      </w:pPr>
      <w:r>
        <w:rPr>
          <w:rFonts w:hint="cs"/>
          <w:rtl/>
        </w:rPr>
        <w:t>אני לא רוצה להתווכח.</w:t>
      </w:r>
    </w:p>
    <w:p w14:paraId="48F6FACB" w14:textId="77777777" w:rsidR="00000000" w:rsidRDefault="007A214F">
      <w:pPr>
        <w:pStyle w:val="a"/>
        <w:rPr>
          <w:rFonts w:hint="cs"/>
          <w:rtl/>
        </w:rPr>
      </w:pPr>
    </w:p>
    <w:p w14:paraId="46002CB7" w14:textId="77777777" w:rsidR="00000000" w:rsidRDefault="007A214F">
      <w:pPr>
        <w:pStyle w:val="ac"/>
        <w:rPr>
          <w:rtl/>
        </w:rPr>
      </w:pPr>
      <w:r>
        <w:rPr>
          <w:rFonts w:hint="eastAsia"/>
          <w:rtl/>
        </w:rPr>
        <w:t>דניאל</w:t>
      </w:r>
      <w:r>
        <w:rPr>
          <w:rtl/>
        </w:rPr>
        <w:t xml:space="preserve"> בנלולו (הליכוד):</w:t>
      </w:r>
    </w:p>
    <w:p w14:paraId="0FC042B3" w14:textId="77777777" w:rsidR="00000000" w:rsidRDefault="007A214F">
      <w:pPr>
        <w:pStyle w:val="a"/>
        <w:rPr>
          <w:rFonts w:hint="cs"/>
          <w:rtl/>
        </w:rPr>
      </w:pPr>
    </w:p>
    <w:p w14:paraId="5DCB74D0" w14:textId="77777777" w:rsidR="00000000" w:rsidRDefault="007A214F">
      <w:pPr>
        <w:pStyle w:val="a"/>
        <w:rPr>
          <w:rFonts w:hint="cs"/>
          <w:rtl/>
        </w:rPr>
      </w:pPr>
      <w:r>
        <w:rPr>
          <w:rFonts w:hint="cs"/>
          <w:rtl/>
        </w:rPr>
        <w:t xml:space="preserve">אני </w:t>
      </w:r>
      <w:r>
        <w:rPr>
          <w:rFonts w:hint="cs"/>
          <w:rtl/>
        </w:rPr>
        <w:t>מבקש ממך. תגנה את מה שהיה אתמול.</w:t>
      </w:r>
    </w:p>
    <w:p w14:paraId="614D3AB5" w14:textId="77777777" w:rsidR="00000000" w:rsidRDefault="007A214F">
      <w:pPr>
        <w:pStyle w:val="a"/>
        <w:rPr>
          <w:rFonts w:hint="cs"/>
          <w:rtl/>
        </w:rPr>
      </w:pPr>
    </w:p>
    <w:p w14:paraId="6AD22837" w14:textId="77777777" w:rsidR="00000000" w:rsidRDefault="007A214F">
      <w:pPr>
        <w:pStyle w:val="SpeakerCon"/>
        <w:rPr>
          <w:rtl/>
        </w:rPr>
      </w:pPr>
      <w:bookmarkStart w:id="47" w:name="FS000000558T10_09_2003_11_15_10C"/>
      <w:bookmarkEnd w:id="47"/>
      <w:r>
        <w:rPr>
          <w:rtl/>
        </w:rPr>
        <w:t>עזמי בשארה (בל"ד):</w:t>
      </w:r>
    </w:p>
    <w:p w14:paraId="1B5DA67E" w14:textId="77777777" w:rsidR="00000000" w:rsidRDefault="007A214F">
      <w:pPr>
        <w:pStyle w:val="a"/>
        <w:rPr>
          <w:rtl/>
        </w:rPr>
      </w:pPr>
    </w:p>
    <w:p w14:paraId="72C8E173" w14:textId="77777777" w:rsidR="00000000" w:rsidRDefault="007A214F">
      <w:pPr>
        <w:pStyle w:val="a"/>
        <w:rPr>
          <w:rFonts w:hint="cs"/>
          <w:rtl/>
        </w:rPr>
      </w:pPr>
      <w:r>
        <w:rPr>
          <w:rFonts w:hint="cs"/>
          <w:rtl/>
        </w:rPr>
        <w:t>חד-משמעית ובלי אבל. אני פתחתי בזה.</w:t>
      </w:r>
    </w:p>
    <w:p w14:paraId="1F7DE307" w14:textId="77777777" w:rsidR="00000000" w:rsidRDefault="007A214F">
      <w:pPr>
        <w:pStyle w:val="a"/>
        <w:rPr>
          <w:rFonts w:hint="cs"/>
          <w:rtl/>
        </w:rPr>
      </w:pPr>
    </w:p>
    <w:p w14:paraId="3B7B4CE6" w14:textId="77777777" w:rsidR="00000000" w:rsidRDefault="007A214F">
      <w:pPr>
        <w:pStyle w:val="ad"/>
        <w:rPr>
          <w:rtl/>
        </w:rPr>
      </w:pPr>
      <w:r>
        <w:rPr>
          <w:rtl/>
        </w:rPr>
        <w:t>היו"ר ראובן ריבלין:</w:t>
      </w:r>
    </w:p>
    <w:p w14:paraId="0441E6BB" w14:textId="77777777" w:rsidR="00000000" w:rsidRDefault="007A214F">
      <w:pPr>
        <w:pStyle w:val="a"/>
        <w:rPr>
          <w:rtl/>
        </w:rPr>
      </w:pPr>
    </w:p>
    <w:p w14:paraId="6F3D38DF" w14:textId="77777777" w:rsidR="00000000" w:rsidRDefault="007A214F">
      <w:pPr>
        <w:pStyle w:val="a"/>
        <w:rPr>
          <w:rFonts w:hint="cs"/>
          <w:rtl/>
        </w:rPr>
      </w:pPr>
      <w:r>
        <w:rPr>
          <w:rFonts w:hint="cs"/>
          <w:rtl/>
        </w:rPr>
        <w:t>הוא פתח את דבריו בזה.</w:t>
      </w:r>
    </w:p>
    <w:p w14:paraId="1ABBB1E8" w14:textId="77777777" w:rsidR="00000000" w:rsidRDefault="007A214F">
      <w:pPr>
        <w:pStyle w:val="a"/>
        <w:rPr>
          <w:rtl/>
        </w:rPr>
      </w:pPr>
    </w:p>
    <w:p w14:paraId="2DA4E487" w14:textId="77777777" w:rsidR="00000000" w:rsidRDefault="007A214F">
      <w:pPr>
        <w:pStyle w:val="a"/>
        <w:rPr>
          <w:rFonts w:hint="cs"/>
          <w:rtl/>
        </w:rPr>
      </w:pPr>
    </w:p>
    <w:p w14:paraId="29DFE151" w14:textId="77777777" w:rsidR="00000000" w:rsidRDefault="007A214F">
      <w:pPr>
        <w:pStyle w:val="SpeakerCon"/>
        <w:rPr>
          <w:rtl/>
        </w:rPr>
      </w:pPr>
      <w:bookmarkStart w:id="48" w:name="FS000000558T10_09_2003_11_15_29C"/>
      <w:bookmarkEnd w:id="48"/>
      <w:r>
        <w:rPr>
          <w:rtl/>
        </w:rPr>
        <w:t>עזמי בשארה (בל"ד):</w:t>
      </w:r>
    </w:p>
    <w:p w14:paraId="0CD3A4D7" w14:textId="77777777" w:rsidR="00000000" w:rsidRDefault="007A214F">
      <w:pPr>
        <w:pStyle w:val="a"/>
        <w:rPr>
          <w:rtl/>
        </w:rPr>
      </w:pPr>
    </w:p>
    <w:p w14:paraId="2E67795D" w14:textId="77777777" w:rsidR="00000000" w:rsidRDefault="007A214F">
      <w:pPr>
        <w:pStyle w:val="a"/>
        <w:rPr>
          <w:rFonts w:hint="cs"/>
          <w:rtl/>
        </w:rPr>
      </w:pPr>
      <w:r>
        <w:rPr>
          <w:rFonts w:hint="cs"/>
          <w:rtl/>
        </w:rPr>
        <w:t>אני פתחתי בזה.</w:t>
      </w:r>
    </w:p>
    <w:p w14:paraId="52A7B389" w14:textId="77777777" w:rsidR="00000000" w:rsidRDefault="007A214F">
      <w:pPr>
        <w:pStyle w:val="a"/>
        <w:rPr>
          <w:rFonts w:hint="cs"/>
          <w:rtl/>
        </w:rPr>
      </w:pPr>
    </w:p>
    <w:p w14:paraId="069F64F1" w14:textId="77777777" w:rsidR="00000000" w:rsidRDefault="007A214F">
      <w:pPr>
        <w:pStyle w:val="ac"/>
        <w:rPr>
          <w:rtl/>
        </w:rPr>
      </w:pPr>
      <w:r>
        <w:rPr>
          <w:rFonts w:hint="eastAsia"/>
          <w:rtl/>
        </w:rPr>
        <w:t>דניאל</w:t>
      </w:r>
      <w:r>
        <w:rPr>
          <w:rtl/>
        </w:rPr>
        <w:t xml:space="preserve"> בנלולו (הליכוד):</w:t>
      </w:r>
    </w:p>
    <w:p w14:paraId="2BF020AF" w14:textId="77777777" w:rsidR="00000000" w:rsidRDefault="007A214F">
      <w:pPr>
        <w:pStyle w:val="a"/>
        <w:rPr>
          <w:rFonts w:hint="cs"/>
          <w:rtl/>
        </w:rPr>
      </w:pPr>
    </w:p>
    <w:p w14:paraId="362296B7" w14:textId="77777777" w:rsidR="00000000" w:rsidRDefault="007A214F">
      <w:pPr>
        <w:pStyle w:val="a"/>
        <w:rPr>
          <w:rFonts w:hint="cs"/>
          <w:rtl/>
        </w:rPr>
      </w:pPr>
      <w:r>
        <w:rPr>
          <w:rFonts w:hint="cs"/>
          <w:rtl/>
        </w:rPr>
        <w:t>סליחה.</w:t>
      </w:r>
    </w:p>
    <w:p w14:paraId="67FCCCB6" w14:textId="77777777" w:rsidR="00000000" w:rsidRDefault="007A214F">
      <w:pPr>
        <w:pStyle w:val="a"/>
        <w:rPr>
          <w:rFonts w:hint="cs"/>
          <w:rtl/>
        </w:rPr>
      </w:pPr>
    </w:p>
    <w:p w14:paraId="684640F9" w14:textId="77777777" w:rsidR="00000000" w:rsidRDefault="007A214F">
      <w:pPr>
        <w:pStyle w:val="SpeakerCon"/>
        <w:rPr>
          <w:rtl/>
        </w:rPr>
      </w:pPr>
      <w:bookmarkStart w:id="49" w:name="FS000000558T10_09_2003_11_15_45C"/>
      <w:bookmarkEnd w:id="49"/>
      <w:r>
        <w:rPr>
          <w:rtl/>
        </w:rPr>
        <w:t>עזמי בשארה (בל"ד):</w:t>
      </w:r>
    </w:p>
    <w:p w14:paraId="6A378F02" w14:textId="77777777" w:rsidR="00000000" w:rsidRDefault="007A214F">
      <w:pPr>
        <w:pStyle w:val="a"/>
        <w:rPr>
          <w:rtl/>
        </w:rPr>
      </w:pPr>
    </w:p>
    <w:p w14:paraId="707637E9" w14:textId="77777777" w:rsidR="00000000" w:rsidRDefault="007A214F">
      <w:pPr>
        <w:pStyle w:val="a"/>
        <w:rPr>
          <w:rFonts w:hint="cs"/>
          <w:rtl/>
        </w:rPr>
      </w:pPr>
      <w:r>
        <w:rPr>
          <w:rFonts w:hint="cs"/>
          <w:rtl/>
        </w:rPr>
        <w:t>זה ברור לגמרי. יש לנו עמדה מפורשת</w:t>
      </w:r>
      <w:r>
        <w:rPr>
          <w:rFonts w:hint="cs"/>
          <w:rtl/>
        </w:rPr>
        <w:t>.</w:t>
      </w:r>
    </w:p>
    <w:p w14:paraId="024BCCFA" w14:textId="77777777" w:rsidR="00000000" w:rsidRDefault="007A214F">
      <w:pPr>
        <w:pStyle w:val="a"/>
        <w:rPr>
          <w:rFonts w:hint="cs"/>
          <w:rtl/>
        </w:rPr>
      </w:pPr>
    </w:p>
    <w:p w14:paraId="31033284" w14:textId="77777777" w:rsidR="00000000" w:rsidRDefault="007A214F">
      <w:pPr>
        <w:pStyle w:val="a"/>
        <w:rPr>
          <w:rFonts w:hint="cs"/>
          <w:rtl/>
        </w:rPr>
      </w:pPr>
      <w:r>
        <w:rPr>
          <w:rFonts w:hint="cs"/>
          <w:rtl/>
        </w:rPr>
        <w:t>אני רק רוצה שכולנו בבית הזה נבין. עכשיו זה מייתר את כל הדיונים האחרים על איכות החיים. זו איכות החיים העיקרית. זה לחיות בשלום, שאנשים יוכלו ללכת לבית-קפה, ולא חשוב באיזו תיאוריה כלכלית הם דוגלים. על זה לא מתים, ולא צריך למות על זה שהולכים לבית-קפה. השאלה</w:t>
      </w:r>
      <w:r>
        <w:rPr>
          <w:rFonts w:hint="cs"/>
          <w:rtl/>
        </w:rPr>
        <w:t xml:space="preserve"> היא: כולנו צריכים להיות מעוניינים - אני מסיים, נכון?</w:t>
      </w:r>
    </w:p>
    <w:p w14:paraId="62B5C56C" w14:textId="77777777" w:rsidR="00000000" w:rsidRDefault="007A214F">
      <w:pPr>
        <w:pStyle w:val="a"/>
        <w:rPr>
          <w:rFonts w:hint="cs"/>
          <w:rtl/>
        </w:rPr>
      </w:pPr>
    </w:p>
    <w:p w14:paraId="7263BE69" w14:textId="77777777" w:rsidR="00000000" w:rsidRDefault="007A214F">
      <w:pPr>
        <w:pStyle w:val="ad"/>
        <w:rPr>
          <w:rtl/>
        </w:rPr>
      </w:pPr>
      <w:r>
        <w:rPr>
          <w:rtl/>
        </w:rPr>
        <w:t>היו"ר ראובן ריבלין:</w:t>
      </w:r>
    </w:p>
    <w:p w14:paraId="778CBDD9" w14:textId="77777777" w:rsidR="00000000" w:rsidRDefault="007A214F">
      <w:pPr>
        <w:pStyle w:val="a"/>
        <w:rPr>
          <w:rtl/>
        </w:rPr>
      </w:pPr>
    </w:p>
    <w:p w14:paraId="6D5C29D6" w14:textId="77777777" w:rsidR="00000000" w:rsidRDefault="007A214F">
      <w:pPr>
        <w:pStyle w:val="a"/>
        <w:rPr>
          <w:rFonts w:hint="cs"/>
          <w:rtl/>
        </w:rPr>
      </w:pPr>
      <w:r>
        <w:rPr>
          <w:rFonts w:hint="cs"/>
          <w:rtl/>
        </w:rPr>
        <w:t>לא. יש לך עוד דקה.</w:t>
      </w:r>
    </w:p>
    <w:p w14:paraId="03BDE843" w14:textId="77777777" w:rsidR="00000000" w:rsidRDefault="007A214F">
      <w:pPr>
        <w:pStyle w:val="a"/>
        <w:rPr>
          <w:rFonts w:hint="cs"/>
          <w:rtl/>
        </w:rPr>
      </w:pPr>
    </w:p>
    <w:p w14:paraId="27840D03" w14:textId="77777777" w:rsidR="00000000" w:rsidRDefault="007A214F">
      <w:pPr>
        <w:pStyle w:val="a"/>
        <w:rPr>
          <w:rFonts w:hint="cs"/>
          <w:rtl/>
        </w:rPr>
      </w:pPr>
      <w:r>
        <w:rPr>
          <w:rFonts w:hint="cs"/>
          <w:rtl/>
        </w:rPr>
        <w:t>הולכים למות בבית-קפה - זה ברור שזה בכל העולם. זה סטודנטים, אנשים מלומדים, שחושבים שאפשר להרוג אנשים בבית-קפה.</w:t>
      </w:r>
    </w:p>
    <w:p w14:paraId="0FF3E830" w14:textId="77777777" w:rsidR="00000000" w:rsidRDefault="007A214F">
      <w:pPr>
        <w:pStyle w:val="a"/>
        <w:rPr>
          <w:rFonts w:hint="cs"/>
          <w:rtl/>
        </w:rPr>
      </w:pPr>
    </w:p>
    <w:p w14:paraId="1B1F207A" w14:textId="77777777" w:rsidR="00000000" w:rsidRDefault="007A214F">
      <w:pPr>
        <w:pStyle w:val="SpeakerCon"/>
        <w:rPr>
          <w:rtl/>
        </w:rPr>
      </w:pPr>
      <w:bookmarkStart w:id="50" w:name="FS000000558T10_09_2003_11_11_35C"/>
      <w:bookmarkEnd w:id="50"/>
      <w:r>
        <w:rPr>
          <w:rtl/>
        </w:rPr>
        <w:t>עזמי בשארה (בל"ד):</w:t>
      </w:r>
    </w:p>
    <w:p w14:paraId="142DB427" w14:textId="77777777" w:rsidR="00000000" w:rsidRDefault="007A214F">
      <w:pPr>
        <w:pStyle w:val="a"/>
        <w:rPr>
          <w:rtl/>
        </w:rPr>
      </w:pPr>
    </w:p>
    <w:p w14:paraId="3864E8C0" w14:textId="77777777" w:rsidR="00000000" w:rsidRDefault="007A214F">
      <w:pPr>
        <w:pStyle w:val="a"/>
        <w:rPr>
          <w:rFonts w:hint="cs"/>
          <w:rtl/>
        </w:rPr>
      </w:pPr>
      <w:r>
        <w:rPr>
          <w:rFonts w:hint="cs"/>
          <w:rtl/>
        </w:rPr>
        <w:t>זה ברור.</w:t>
      </w:r>
    </w:p>
    <w:p w14:paraId="1241EA84" w14:textId="77777777" w:rsidR="00000000" w:rsidRDefault="007A214F">
      <w:pPr>
        <w:pStyle w:val="a"/>
        <w:rPr>
          <w:rFonts w:hint="cs"/>
          <w:rtl/>
        </w:rPr>
      </w:pPr>
    </w:p>
    <w:p w14:paraId="05CE787D" w14:textId="77777777" w:rsidR="00000000" w:rsidRDefault="007A214F">
      <w:pPr>
        <w:pStyle w:val="ad"/>
        <w:rPr>
          <w:rtl/>
        </w:rPr>
      </w:pPr>
      <w:r>
        <w:rPr>
          <w:rtl/>
        </w:rPr>
        <w:t>היו"ר ראובן ריבלין:</w:t>
      </w:r>
    </w:p>
    <w:p w14:paraId="5CF0FF2B" w14:textId="77777777" w:rsidR="00000000" w:rsidRDefault="007A214F">
      <w:pPr>
        <w:pStyle w:val="a"/>
        <w:rPr>
          <w:rtl/>
        </w:rPr>
      </w:pPr>
    </w:p>
    <w:p w14:paraId="2479F176" w14:textId="77777777" w:rsidR="00000000" w:rsidRDefault="007A214F">
      <w:pPr>
        <w:pStyle w:val="a"/>
        <w:rPr>
          <w:rFonts w:hint="cs"/>
          <w:rtl/>
        </w:rPr>
      </w:pPr>
      <w:r>
        <w:rPr>
          <w:rFonts w:hint="cs"/>
          <w:rtl/>
        </w:rPr>
        <w:t>סטודנטים.</w:t>
      </w:r>
    </w:p>
    <w:p w14:paraId="7530F15D" w14:textId="77777777" w:rsidR="00000000" w:rsidRDefault="007A214F">
      <w:pPr>
        <w:pStyle w:val="a"/>
        <w:rPr>
          <w:rFonts w:hint="cs"/>
          <w:rtl/>
        </w:rPr>
      </w:pPr>
    </w:p>
    <w:p w14:paraId="71A87125" w14:textId="77777777" w:rsidR="00000000" w:rsidRDefault="007A214F">
      <w:pPr>
        <w:pStyle w:val="SpeakerCon"/>
        <w:rPr>
          <w:rtl/>
        </w:rPr>
      </w:pPr>
      <w:bookmarkStart w:id="51" w:name="FS000000558T10_09_2003_11_18_14C"/>
      <w:bookmarkEnd w:id="51"/>
    </w:p>
    <w:p w14:paraId="66099C17" w14:textId="77777777" w:rsidR="00000000" w:rsidRDefault="007A214F">
      <w:pPr>
        <w:pStyle w:val="SpeakerCon"/>
        <w:rPr>
          <w:rtl/>
        </w:rPr>
      </w:pPr>
      <w:r>
        <w:rPr>
          <w:rtl/>
        </w:rPr>
        <w:t>עזמי בשארה (בל"ד):</w:t>
      </w:r>
    </w:p>
    <w:p w14:paraId="19B5FDBE" w14:textId="77777777" w:rsidR="00000000" w:rsidRDefault="007A214F">
      <w:pPr>
        <w:pStyle w:val="a"/>
        <w:rPr>
          <w:rtl/>
        </w:rPr>
      </w:pPr>
    </w:p>
    <w:p w14:paraId="75D41E43" w14:textId="77777777" w:rsidR="00000000" w:rsidRDefault="007A214F">
      <w:pPr>
        <w:pStyle w:val="a"/>
        <w:rPr>
          <w:rFonts w:hint="cs"/>
          <w:rtl/>
        </w:rPr>
      </w:pPr>
      <w:r>
        <w:rPr>
          <w:rFonts w:hint="cs"/>
          <w:rtl/>
        </w:rPr>
        <w:t>אתמול גם היה מעגל אבסורדי, שנסגר בצורה הכי מכוערת שיש. ברור שלכל אחד שנהרג יש ערך והוא עולם במלואו, אבל בי נחרת ממש העניין הזה שהאיש שטיפל אולי עד לפני כמה ימים בפצועים, כשניהל את חדר המיון, הוא עצמו נהרג. אין שום אדם חסין</w:t>
      </w:r>
      <w:r>
        <w:rPr>
          <w:rFonts w:hint="cs"/>
          <w:rtl/>
        </w:rPr>
        <w:t>. זה מעגל. מהבחינה הזאת, אלה שמטפלים בפצועים גם נהרגים במצב הקיים עכשיו. בלי להפחית בערכו של אף אחד אחר, אבל זה ממש הדגיש את העניין הזה, כי הוא ניהל חדר מיון, כלומר הוא בילה את שלוש השנים האחרונות בקבלת פצועים.</w:t>
      </w:r>
    </w:p>
    <w:p w14:paraId="6599F20A" w14:textId="77777777" w:rsidR="00000000" w:rsidRDefault="007A214F">
      <w:pPr>
        <w:pStyle w:val="a"/>
        <w:rPr>
          <w:rFonts w:hint="cs"/>
          <w:rtl/>
        </w:rPr>
      </w:pPr>
    </w:p>
    <w:p w14:paraId="5DE753A8" w14:textId="77777777" w:rsidR="00000000" w:rsidRDefault="007A214F">
      <w:pPr>
        <w:pStyle w:val="a"/>
        <w:rPr>
          <w:rFonts w:hint="cs"/>
          <w:rtl/>
        </w:rPr>
      </w:pPr>
      <w:r>
        <w:rPr>
          <w:rFonts w:hint="cs"/>
          <w:rtl/>
        </w:rPr>
        <w:t>אנו רוצים לפתור את העניין הזה ולא לעשות פואנ</w:t>
      </w:r>
      <w:r>
        <w:rPr>
          <w:rFonts w:hint="cs"/>
          <w:rtl/>
        </w:rPr>
        <w:t>טות אידיאולוגיות זה נגד זה. איננו באים פה לרשום נקודות בוויכוח זה מול זה. הרי אלה לא פריימריס. מדובר בחיי בני-אדם. אני חושב שאין פתרון ואין מרשם - לא חיסולים, מה שנקרא חיסולים בעגה הישראלית הפוליטית, ולא "זבנג וגמרנו. ניכנס בהם". כמה פעמים כבר נכנסנו בפלסט</w:t>
      </w:r>
      <w:r>
        <w:rPr>
          <w:rFonts w:hint="cs"/>
          <w:rtl/>
        </w:rPr>
        <w:t>ינים? מ-1948 נכנסים בעם הפלסטיני? בלבנון לא נכנסו בהם? כל מה שהיה הוא שהביאו את הבעיה לתוך השטחים.</w:t>
      </w:r>
    </w:p>
    <w:p w14:paraId="0E812EB3" w14:textId="77777777" w:rsidR="00000000" w:rsidRDefault="007A214F">
      <w:pPr>
        <w:pStyle w:val="a"/>
        <w:rPr>
          <w:rFonts w:hint="cs"/>
          <w:rtl/>
        </w:rPr>
      </w:pPr>
    </w:p>
    <w:p w14:paraId="0CE93444" w14:textId="77777777" w:rsidR="00000000" w:rsidRDefault="007A214F">
      <w:pPr>
        <w:pStyle w:val="ad"/>
        <w:rPr>
          <w:rtl/>
        </w:rPr>
      </w:pPr>
      <w:r>
        <w:rPr>
          <w:rFonts w:hint="eastAsia"/>
          <w:rtl/>
        </w:rPr>
        <w:t>היו</w:t>
      </w:r>
      <w:r>
        <w:rPr>
          <w:rtl/>
        </w:rPr>
        <w:t>"ר ראובן ריבלין:</w:t>
      </w:r>
    </w:p>
    <w:p w14:paraId="6986C0C2" w14:textId="77777777" w:rsidR="00000000" w:rsidRDefault="007A214F">
      <w:pPr>
        <w:pStyle w:val="a"/>
        <w:rPr>
          <w:rFonts w:hint="cs"/>
          <w:rtl/>
        </w:rPr>
      </w:pPr>
    </w:p>
    <w:p w14:paraId="719DCB2F" w14:textId="77777777" w:rsidR="00000000" w:rsidRDefault="007A214F">
      <w:pPr>
        <w:pStyle w:val="a"/>
        <w:rPr>
          <w:rFonts w:hint="cs"/>
          <w:rtl/>
        </w:rPr>
      </w:pPr>
      <w:r>
        <w:rPr>
          <w:rFonts w:hint="cs"/>
          <w:rtl/>
        </w:rPr>
        <w:t>נא לסיים.</w:t>
      </w:r>
    </w:p>
    <w:p w14:paraId="4D88BBD1" w14:textId="77777777" w:rsidR="00000000" w:rsidRDefault="007A214F">
      <w:pPr>
        <w:pStyle w:val="a"/>
        <w:rPr>
          <w:rFonts w:hint="cs"/>
          <w:rtl/>
        </w:rPr>
      </w:pPr>
    </w:p>
    <w:p w14:paraId="119A1094" w14:textId="77777777" w:rsidR="00000000" w:rsidRDefault="007A214F">
      <w:pPr>
        <w:pStyle w:val="SpeakerCon"/>
        <w:rPr>
          <w:rtl/>
        </w:rPr>
      </w:pPr>
      <w:bookmarkStart w:id="52" w:name="FS000000558T10_09_2003_11_22_07C"/>
      <w:bookmarkEnd w:id="52"/>
      <w:r>
        <w:rPr>
          <w:rFonts w:hint="eastAsia"/>
          <w:rtl/>
        </w:rPr>
        <w:t>עזמי</w:t>
      </w:r>
      <w:r>
        <w:rPr>
          <w:rtl/>
        </w:rPr>
        <w:t xml:space="preserve"> בשארה (בל"ד):</w:t>
      </w:r>
    </w:p>
    <w:p w14:paraId="5E7AB476" w14:textId="77777777" w:rsidR="00000000" w:rsidRDefault="007A214F">
      <w:pPr>
        <w:pStyle w:val="a"/>
        <w:rPr>
          <w:rFonts w:hint="cs"/>
          <w:rtl/>
        </w:rPr>
      </w:pPr>
    </w:p>
    <w:p w14:paraId="246A03A3" w14:textId="77777777" w:rsidR="00000000" w:rsidRDefault="007A214F">
      <w:pPr>
        <w:pStyle w:val="a"/>
        <w:rPr>
          <w:rFonts w:hint="cs"/>
          <w:rtl/>
        </w:rPr>
      </w:pPr>
      <w:r>
        <w:rPr>
          <w:rFonts w:hint="cs"/>
          <w:rtl/>
        </w:rPr>
        <w:t xml:space="preserve"> אז מה, ניכנס בהם וכו'? אין פתרון חוץ מאשר לשבת ולקבוע אסטרטגיה של שלום, אסטרטגיה מדינית. מבחינה הגותית </w:t>
      </w:r>
      <w:r>
        <w:rPr>
          <w:rFonts w:hint="cs"/>
          <w:rtl/>
        </w:rPr>
        <w:t>לפחות, מבחינה מחשבתית, אנחנו מוכנים בזה להיות לעזרה. אנחנו יושבים פה, בפרלמנט הזה, כדי לדון בדיאלוג איך להגיע לזה. מהבחינה הזאת, אנחנו חושבים:  אפילו אם תיקחו את זה מהפרספקטיבה של איך לסיים את הקטל הזה, אני אומר שאין סיום לקטל הזה חוץ מאשר בפתרון צודק לשאל</w:t>
      </w:r>
      <w:r>
        <w:rPr>
          <w:rFonts w:hint="cs"/>
          <w:rtl/>
        </w:rPr>
        <w:t>ה הפלסטינית. תודה רבה.</w:t>
      </w:r>
    </w:p>
    <w:p w14:paraId="121A45DB" w14:textId="77777777" w:rsidR="00000000" w:rsidRDefault="007A214F">
      <w:pPr>
        <w:pStyle w:val="a"/>
        <w:rPr>
          <w:rFonts w:hint="cs"/>
          <w:rtl/>
        </w:rPr>
      </w:pPr>
    </w:p>
    <w:p w14:paraId="14F69A88" w14:textId="77777777" w:rsidR="00000000" w:rsidRDefault="007A214F">
      <w:pPr>
        <w:pStyle w:val="ad"/>
        <w:rPr>
          <w:rtl/>
        </w:rPr>
      </w:pPr>
      <w:r>
        <w:rPr>
          <w:rtl/>
        </w:rPr>
        <w:t>היו"ר ראובן ריבלין:</w:t>
      </w:r>
    </w:p>
    <w:p w14:paraId="5393212E" w14:textId="77777777" w:rsidR="00000000" w:rsidRDefault="007A214F">
      <w:pPr>
        <w:pStyle w:val="a"/>
        <w:rPr>
          <w:rtl/>
        </w:rPr>
      </w:pPr>
    </w:p>
    <w:p w14:paraId="4E6CD061" w14:textId="77777777" w:rsidR="00000000" w:rsidRDefault="007A214F">
      <w:pPr>
        <w:pStyle w:val="a"/>
        <w:rPr>
          <w:rFonts w:hint="cs"/>
          <w:rtl/>
        </w:rPr>
      </w:pPr>
      <w:r>
        <w:rPr>
          <w:rFonts w:hint="cs"/>
          <w:rtl/>
        </w:rPr>
        <w:t xml:space="preserve">אני מאוד מודה לחבר הכנסת בשארה. </w:t>
      </w:r>
      <w:bookmarkStart w:id="53" w:name="FS000000558T10_09_2003_11_24_05C"/>
      <w:bookmarkEnd w:id="53"/>
      <w:r>
        <w:rPr>
          <w:rFonts w:hint="cs"/>
          <w:rtl/>
        </w:rPr>
        <w:t>חבר הכנסת אהוד יתום, בבקשה.</w:t>
      </w:r>
    </w:p>
    <w:p w14:paraId="3F82FDF1" w14:textId="77777777" w:rsidR="00000000" w:rsidRDefault="007A214F">
      <w:pPr>
        <w:pStyle w:val="a"/>
        <w:rPr>
          <w:rFonts w:hint="cs"/>
          <w:rtl/>
        </w:rPr>
      </w:pPr>
    </w:p>
    <w:p w14:paraId="1F54E530" w14:textId="77777777" w:rsidR="00000000" w:rsidRDefault="007A214F">
      <w:pPr>
        <w:pStyle w:val="Speaker"/>
        <w:rPr>
          <w:rtl/>
        </w:rPr>
      </w:pPr>
      <w:bookmarkStart w:id="54" w:name="FS000001032T10_09_2003_11_24_19"/>
      <w:bookmarkStart w:id="55" w:name="_Toc65926999"/>
      <w:bookmarkEnd w:id="54"/>
      <w:r>
        <w:rPr>
          <w:rFonts w:hint="eastAsia"/>
          <w:rtl/>
        </w:rPr>
        <w:t>אהוד</w:t>
      </w:r>
      <w:r>
        <w:rPr>
          <w:rtl/>
        </w:rPr>
        <w:t xml:space="preserve"> יתום (הליכוד):</w:t>
      </w:r>
      <w:bookmarkEnd w:id="55"/>
    </w:p>
    <w:p w14:paraId="16E925BA" w14:textId="77777777" w:rsidR="00000000" w:rsidRDefault="007A214F">
      <w:pPr>
        <w:pStyle w:val="a"/>
        <w:rPr>
          <w:rFonts w:hint="cs"/>
          <w:rtl/>
        </w:rPr>
      </w:pPr>
    </w:p>
    <w:p w14:paraId="09590865" w14:textId="77777777" w:rsidR="00000000" w:rsidRDefault="007A214F">
      <w:pPr>
        <w:pStyle w:val="a"/>
        <w:rPr>
          <w:rFonts w:hint="cs"/>
          <w:rtl/>
        </w:rPr>
      </w:pPr>
      <w:r>
        <w:rPr>
          <w:rFonts w:hint="cs"/>
          <w:rtl/>
        </w:rPr>
        <w:t>אדוני היושב-ראש, אדוני השר, חברי חברי הכנסת, חברי שאול יהלום, חברי השר, אני רוצה לברך אתכם על החוק הזה, שהוא חשוב מאין כמוהו, ואו</w:t>
      </w:r>
      <w:r>
        <w:rPr>
          <w:rFonts w:hint="cs"/>
          <w:rtl/>
        </w:rPr>
        <w:t xml:space="preserve">לי יהווה סנונית ראשונה לחקיקה נרחבת, שמובילים אותה כמה חברי כנסת ובתוכם אני, הקשורה לאבטחה בכלל. חבל באמת שביום זה אנחנו לא יכולים להכיר בכל מאבטחי ישראל, המאבטחים האזרחיים של ישראל, כמי שראויים לקבל את ההכרה של עבודה מועדפת, שהרי עבודה מועדפת לבוגרי צה"ל </w:t>
      </w:r>
      <w:r>
        <w:rPr>
          <w:rFonts w:hint="cs"/>
          <w:rtl/>
        </w:rPr>
        <w:t>בשנתיים הראשונות לשחרורם בעבור חצי שנת עבודה מקנה להם במהלך שנה בונוס בסכום של 6,000-7,000 שקל.</w:t>
      </w:r>
    </w:p>
    <w:p w14:paraId="37A3CA88" w14:textId="77777777" w:rsidR="00000000" w:rsidRDefault="007A214F">
      <w:pPr>
        <w:pStyle w:val="a"/>
        <w:rPr>
          <w:rFonts w:hint="cs"/>
          <w:rtl/>
        </w:rPr>
      </w:pPr>
    </w:p>
    <w:p w14:paraId="219D93F5" w14:textId="77777777" w:rsidR="00000000" w:rsidRDefault="007A214F">
      <w:pPr>
        <w:pStyle w:val="ac"/>
        <w:rPr>
          <w:rtl/>
        </w:rPr>
      </w:pPr>
      <w:r>
        <w:rPr>
          <w:rFonts w:hint="eastAsia"/>
          <w:rtl/>
        </w:rPr>
        <w:t>שאול</w:t>
      </w:r>
      <w:r>
        <w:rPr>
          <w:rtl/>
        </w:rPr>
        <w:t xml:space="preserve"> יהלום (מפד"ל):</w:t>
      </w:r>
    </w:p>
    <w:p w14:paraId="3541DB99" w14:textId="77777777" w:rsidR="00000000" w:rsidRDefault="007A214F">
      <w:pPr>
        <w:pStyle w:val="a"/>
        <w:rPr>
          <w:rFonts w:hint="cs"/>
          <w:rtl/>
        </w:rPr>
      </w:pPr>
    </w:p>
    <w:p w14:paraId="3A923BE6" w14:textId="77777777" w:rsidR="00000000" w:rsidRDefault="007A214F">
      <w:pPr>
        <w:pStyle w:val="a"/>
        <w:rPr>
          <w:rFonts w:hint="cs"/>
          <w:rtl/>
        </w:rPr>
      </w:pPr>
      <w:r>
        <w:rPr>
          <w:rFonts w:hint="cs"/>
          <w:rtl/>
        </w:rPr>
        <w:t>7,300 שקל.</w:t>
      </w:r>
    </w:p>
    <w:p w14:paraId="1710ACB1" w14:textId="77777777" w:rsidR="00000000" w:rsidRDefault="007A214F">
      <w:pPr>
        <w:pStyle w:val="a"/>
        <w:rPr>
          <w:rFonts w:hint="cs"/>
          <w:rtl/>
        </w:rPr>
      </w:pPr>
    </w:p>
    <w:p w14:paraId="75BDB65F" w14:textId="77777777" w:rsidR="00000000" w:rsidRDefault="007A214F">
      <w:pPr>
        <w:pStyle w:val="SpeakerCon"/>
        <w:rPr>
          <w:rtl/>
        </w:rPr>
      </w:pPr>
      <w:bookmarkStart w:id="56" w:name="FS000001032T10_09_2003_11_24_28C"/>
      <w:bookmarkEnd w:id="56"/>
      <w:r>
        <w:rPr>
          <w:rtl/>
        </w:rPr>
        <w:t>אהוד יתום (הליכוד):</w:t>
      </w:r>
    </w:p>
    <w:p w14:paraId="0A0A63EF" w14:textId="77777777" w:rsidR="00000000" w:rsidRDefault="007A214F">
      <w:pPr>
        <w:pStyle w:val="a"/>
        <w:rPr>
          <w:rtl/>
        </w:rPr>
      </w:pPr>
    </w:p>
    <w:p w14:paraId="4BA88065" w14:textId="77777777" w:rsidR="00000000" w:rsidRDefault="007A214F">
      <w:pPr>
        <w:pStyle w:val="a"/>
        <w:rPr>
          <w:rFonts w:hint="cs"/>
          <w:rtl/>
        </w:rPr>
      </w:pPr>
      <w:r>
        <w:rPr>
          <w:rFonts w:hint="cs"/>
          <w:rtl/>
        </w:rPr>
        <w:t>7,300 שקל. זה בהחלט תמורה ניכרת לבחור צעיר שמשתחרר ומחפש עבודה. אני חושב שאנחנו צריכים, יחד עם ממשלת ישרא</w:t>
      </w:r>
      <w:r>
        <w:rPr>
          <w:rFonts w:hint="cs"/>
          <w:rtl/>
        </w:rPr>
        <w:t xml:space="preserve">ל, לקדם את העניין הזה כמה שיותר מהר. ואין להפלות בין מאבטחי בתי-ספר למאבטחי תחבורה ציבורית שעומדים בפרץ ומהווים חומת מגן, לבין מאבטחי בתי-הקפה שרק אתמול ראינו שאולי פעולתם מזערה נזק נורא ואיום, שישה-שבעה הרוגים בכל פיגוע, וייתכן שהיו יותר אם לא היו עומדים </w:t>
      </w:r>
      <w:r>
        <w:rPr>
          <w:rFonts w:hint="cs"/>
          <w:rtl/>
        </w:rPr>
        <w:t xml:space="preserve">וחוסמים בגופם. אנחנו רואים את כל המאבטחים בקניונים - בנתניה, בעפולה וגם במקומות אחרים - עולים חדשים וותיקים, אשר חסמו בגופם את המחבלים המתאבדים שאתמול יצאו במקרה מרנתיס ושלשום יצאו ממקומות אחרים, וממש מתוך הקרבה עצמית ומתוך ידיעה ברורה שבוקר-בוקר, כאשר הם </w:t>
      </w:r>
      <w:r>
        <w:rPr>
          <w:rFonts w:hint="cs"/>
          <w:rtl/>
        </w:rPr>
        <w:t>יוצאים למקום העבודה, הם ניצבים בפני סכנה מוחשית וממשית. על כן, צריך להרחיב את החוק הזה ולהקנות אותו לכל מאבטח ומאבטח באשר הוא, בלי מתן עדיפות למאבטחי בתי-הספר שעושים עבודת קודש, למאבטחי תחבורה ציבורית, למאבטחי קניונים, למאבטחי בתי-קפה וכן הלאה.</w:t>
      </w:r>
    </w:p>
    <w:p w14:paraId="1A5281DA" w14:textId="77777777" w:rsidR="00000000" w:rsidRDefault="007A214F">
      <w:pPr>
        <w:pStyle w:val="a"/>
        <w:rPr>
          <w:rFonts w:hint="cs"/>
          <w:rtl/>
        </w:rPr>
      </w:pPr>
    </w:p>
    <w:p w14:paraId="6A4C55E5" w14:textId="77777777" w:rsidR="00000000" w:rsidRDefault="007A214F">
      <w:pPr>
        <w:pStyle w:val="a"/>
        <w:rPr>
          <w:rFonts w:hint="cs"/>
          <w:rtl/>
        </w:rPr>
      </w:pPr>
      <w:r>
        <w:rPr>
          <w:rFonts w:hint="cs"/>
          <w:rtl/>
        </w:rPr>
        <w:t>אני חושב ש</w:t>
      </w:r>
      <w:r>
        <w:rPr>
          <w:rFonts w:hint="cs"/>
          <w:rtl/>
        </w:rPr>
        <w:t xml:space="preserve">דבר כזה ישדר, בהחלט, הכרה אמיתית בכוחות ביטחון כאלה, שעומדים למעשה בקו המגן האחרון. הרי קו המגן הראשון שלנו הוא קו המגן של היוזמות המבצעיות, קו המגן השני הוא הסיכולים של שירות הביטחון הכללי וצה"ל, וקו המגן השלישי הוא משטרת ישראל ומשמר הגבול. דרך אגב, כולם </w:t>
      </w:r>
      <w:r>
        <w:rPr>
          <w:rFonts w:hint="cs"/>
          <w:rtl/>
        </w:rPr>
        <w:t>זוכים להטבה כספית ניכרת, ובצדק, על פעולתם זו. היחידים - - -</w:t>
      </w:r>
    </w:p>
    <w:p w14:paraId="0D8819E5" w14:textId="77777777" w:rsidR="00000000" w:rsidRDefault="007A214F">
      <w:pPr>
        <w:pStyle w:val="a"/>
        <w:ind w:firstLine="0"/>
        <w:rPr>
          <w:rFonts w:hint="cs"/>
          <w:rtl/>
        </w:rPr>
      </w:pPr>
    </w:p>
    <w:p w14:paraId="395628A7" w14:textId="77777777" w:rsidR="00000000" w:rsidRDefault="007A214F">
      <w:pPr>
        <w:pStyle w:val="ad"/>
        <w:rPr>
          <w:rtl/>
        </w:rPr>
      </w:pPr>
      <w:r>
        <w:rPr>
          <w:rtl/>
        </w:rPr>
        <w:t>היו"ר ראובן ריבלין:</w:t>
      </w:r>
    </w:p>
    <w:p w14:paraId="39626CEE" w14:textId="77777777" w:rsidR="00000000" w:rsidRDefault="007A214F">
      <w:pPr>
        <w:pStyle w:val="a"/>
        <w:ind w:firstLine="0"/>
        <w:rPr>
          <w:rFonts w:hint="cs"/>
          <w:rtl/>
        </w:rPr>
      </w:pPr>
    </w:p>
    <w:p w14:paraId="0FF9AD45" w14:textId="77777777" w:rsidR="00000000" w:rsidRDefault="007A214F">
      <w:pPr>
        <w:pStyle w:val="a"/>
        <w:ind w:firstLine="0"/>
        <w:rPr>
          <w:rFonts w:hint="cs"/>
          <w:rtl/>
        </w:rPr>
      </w:pPr>
      <w:r>
        <w:rPr>
          <w:rFonts w:hint="cs"/>
          <w:rtl/>
        </w:rPr>
        <w:tab/>
        <w:t>רגע, אני מבקש ממך שם לצאת מהאולם. אתה עוד מדבר בטלפון. רבותי, יש פה טלפון אחד שעובד כל הזמן. אני לא יודע אם הוא ביציע האורחים.</w:t>
      </w:r>
    </w:p>
    <w:p w14:paraId="7878FC7D" w14:textId="77777777" w:rsidR="00000000" w:rsidRDefault="007A214F">
      <w:pPr>
        <w:pStyle w:val="a"/>
        <w:ind w:firstLine="0"/>
        <w:rPr>
          <w:rFonts w:hint="cs"/>
          <w:rtl/>
        </w:rPr>
      </w:pPr>
    </w:p>
    <w:p w14:paraId="547B521A" w14:textId="77777777" w:rsidR="00000000" w:rsidRDefault="007A214F">
      <w:pPr>
        <w:pStyle w:val="ac"/>
        <w:rPr>
          <w:rtl/>
        </w:rPr>
      </w:pPr>
      <w:r>
        <w:rPr>
          <w:rFonts w:hint="eastAsia"/>
          <w:rtl/>
        </w:rPr>
        <w:t>חיים</w:t>
      </w:r>
      <w:r>
        <w:rPr>
          <w:rtl/>
        </w:rPr>
        <w:t xml:space="preserve"> אורון (מרצ):</w:t>
      </w:r>
    </w:p>
    <w:p w14:paraId="1A0991AE" w14:textId="77777777" w:rsidR="00000000" w:rsidRDefault="007A214F">
      <w:pPr>
        <w:pStyle w:val="a"/>
        <w:rPr>
          <w:rFonts w:hint="cs"/>
          <w:rtl/>
        </w:rPr>
      </w:pPr>
    </w:p>
    <w:p w14:paraId="7C2678B4" w14:textId="77777777" w:rsidR="00000000" w:rsidRDefault="007A214F">
      <w:pPr>
        <w:pStyle w:val="a"/>
        <w:rPr>
          <w:rFonts w:hint="cs"/>
          <w:rtl/>
        </w:rPr>
      </w:pPr>
      <w:r>
        <w:rPr>
          <w:rFonts w:hint="cs"/>
          <w:rtl/>
        </w:rPr>
        <w:t>לפי דעתי, מקליטים את השידו</w:t>
      </w:r>
      <w:r>
        <w:rPr>
          <w:rFonts w:hint="cs"/>
          <w:rtl/>
        </w:rPr>
        <w:t xml:space="preserve">ר מכאן. </w:t>
      </w:r>
    </w:p>
    <w:p w14:paraId="6AF18FF1" w14:textId="77777777" w:rsidR="00000000" w:rsidRDefault="007A214F">
      <w:pPr>
        <w:pStyle w:val="a"/>
        <w:rPr>
          <w:rFonts w:hint="cs"/>
          <w:rtl/>
        </w:rPr>
      </w:pPr>
    </w:p>
    <w:p w14:paraId="502C08CF" w14:textId="77777777" w:rsidR="00000000" w:rsidRDefault="007A214F">
      <w:pPr>
        <w:pStyle w:val="ad"/>
        <w:rPr>
          <w:rtl/>
        </w:rPr>
      </w:pPr>
      <w:r>
        <w:rPr>
          <w:rtl/>
        </w:rPr>
        <w:t>היו"ר ראובן ריבלין:</w:t>
      </w:r>
    </w:p>
    <w:p w14:paraId="445ADB92" w14:textId="77777777" w:rsidR="00000000" w:rsidRDefault="007A214F">
      <w:pPr>
        <w:pStyle w:val="a"/>
        <w:rPr>
          <w:rtl/>
        </w:rPr>
      </w:pPr>
    </w:p>
    <w:p w14:paraId="6CA638DE" w14:textId="77777777" w:rsidR="00000000" w:rsidRDefault="007A214F">
      <w:pPr>
        <w:pStyle w:val="a"/>
        <w:rPr>
          <w:rFonts w:hint="cs"/>
          <w:rtl/>
        </w:rPr>
      </w:pPr>
      <w:r>
        <w:rPr>
          <w:rFonts w:hint="cs"/>
          <w:rtl/>
        </w:rPr>
        <w:t>אדוני, אנחנו הוצאנו את ההקלטות מפה. רבותי, אני שומע את הטלפון עד לרגע זה. בבקשה.</w:t>
      </w:r>
    </w:p>
    <w:p w14:paraId="3FE08BC4" w14:textId="77777777" w:rsidR="00000000" w:rsidRDefault="007A214F">
      <w:pPr>
        <w:pStyle w:val="a"/>
        <w:rPr>
          <w:rFonts w:hint="cs"/>
          <w:rtl/>
        </w:rPr>
      </w:pPr>
    </w:p>
    <w:p w14:paraId="245EC66E" w14:textId="77777777" w:rsidR="00000000" w:rsidRDefault="007A214F">
      <w:pPr>
        <w:pStyle w:val="SpeakerCon"/>
        <w:rPr>
          <w:rtl/>
        </w:rPr>
      </w:pPr>
      <w:bookmarkStart w:id="57" w:name="FS000001032T10_09_2003_11_08_25"/>
      <w:bookmarkStart w:id="58" w:name="FS000001032T10_09_2003_11_08_33C"/>
      <w:bookmarkEnd w:id="57"/>
      <w:bookmarkEnd w:id="58"/>
      <w:r>
        <w:rPr>
          <w:rtl/>
        </w:rPr>
        <w:t>אהוד יתום (הליכוד):</w:t>
      </w:r>
    </w:p>
    <w:p w14:paraId="62EF36D6" w14:textId="77777777" w:rsidR="00000000" w:rsidRDefault="007A214F">
      <w:pPr>
        <w:pStyle w:val="a"/>
        <w:ind w:firstLine="0"/>
        <w:rPr>
          <w:rFonts w:hint="cs"/>
          <w:rtl/>
        </w:rPr>
      </w:pPr>
    </w:p>
    <w:p w14:paraId="0E179785" w14:textId="77777777" w:rsidR="00000000" w:rsidRDefault="007A214F">
      <w:pPr>
        <w:pStyle w:val="a"/>
        <w:ind w:firstLine="0"/>
        <w:rPr>
          <w:rFonts w:hint="cs"/>
          <w:rtl/>
        </w:rPr>
      </w:pPr>
      <w:r>
        <w:rPr>
          <w:rFonts w:hint="cs"/>
          <w:rtl/>
        </w:rPr>
        <w:tab/>
        <w:t xml:space="preserve">למעשה, היחידים שמופלים לרעה ומשמשים חומת מגן כשם שאחרים משמשים חומת מגן </w:t>
      </w:r>
      <w:r>
        <w:rPr>
          <w:rtl/>
        </w:rPr>
        <w:t>–</w:t>
      </w:r>
      <w:r>
        <w:rPr>
          <w:rFonts w:hint="cs"/>
          <w:rtl/>
        </w:rPr>
        <w:t xml:space="preserve"> אלה המאבטחים, ואני בהחלט חושב שצריך בעניין הזה </w:t>
      </w:r>
      <w:r>
        <w:rPr>
          <w:rFonts w:hint="cs"/>
          <w:rtl/>
        </w:rPr>
        <w:t xml:space="preserve">להרחיב את היריעה כמה שיותר. </w:t>
      </w:r>
    </w:p>
    <w:p w14:paraId="3A1C92BF" w14:textId="77777777" w:rsidR="00000000" w:rsidRDefault="007A214F">
      <w:pPr>
        <w:pStyle w:val="a"/>
        <w:ind w:firstLine="0"/>
        <w:rPr>
          <w:rFonts w:hint="cs"/>
          <w:rtl/>
        </w:rPr>
      </w:pPr>
    </w:p>
    <w:p w14:paraId="75368386" w14:textId="77777777" w:rsidR="00000000" w:rsidRDefault="007A214F">
      <w:pPr>
        <w:pStyle w:val="a"/>
        <w:ind w:firstLine="0"/>
        <w:rPr>
          <w:rFonts w:hint="cs"/>
          <w:rtl/>
        </w:rPr>
      </w:pPr>
      <w:r>
        <w:rPr>
          <w:rFonts w:hint="cs"/>
          <w:rtl/>
        </w:rPr>
        <w:tab/>
        <w:t>ועוד הערה קטנה, ברשותך, אדוני היושב-ראש, בזמן שנותר לי, לגבי האקטואליה. כאשר שני עמים חיים כאן יחדיו, הייתי בהחלט מצפה מערביי ישראל הצעירים שיירתמו גם הם לפעולות האבטחה, שהרי פעולות האבטחה האלה גם מגינות למעשה על חייהם של רבי</w:t>
      </w:r>
      <w:r>
        <w:rPr>
          <w:rFonts w:hint="cs"/>
          <w:rtl/>
        </w:rPr>
        <w:t>ם מתושבי ישראל הערבים שמסתובבים במחוזותינו יום-יום, שעה-שעה, ולא עלינו, גם ערבים ישראלים נפגעו בפעולות הטרור של הפלסטינים מארגוני הסירוב.</w:t>
      </w:r>
    </w:p>
    <w:p w14:paraId="4760993A" w14:textId="77777777" w:rsidR="00000000" w:rsidRDefault="007A214F">
      <w:pPr>
        <w:pStyle w:val="a"/>
        <w:ind w:firstLine="0"/>
        <w:rPr>
          <w:rFonts w:hint="cs"/>
          <w:rtl/>
        </w:rPr>
      </w:pPr>
    </w:p>
    <w:p w14:paraId="5FE30F20" w14:textId="77777777" w:rsidR="00000000" w:rsidRDefault="007A214F">
      <w:pPr>
        <w:pStyle w:val="a"/>
        <w:ind w:firstLine="0"/>
        <w:rPr>
          <w:rFonts w:hint="cs"/>
          <w:rtl/>
        </w:rPr>
      </w:pPr>
      <w:r>
        <w:rPr>
          <w:rFonts w:hint="cs"/>
          <w:rtl/>
        </w:rPr>
        <w:tab/>
        <w:t>והערה אחרונה לגבי ההצעה האופרטיבית, שהרי שני המחבלים האחרונים יצאו מרנתיס, ובתקופה - - -</w:t>
      </w:r>
    </w:p>
    <w:p w14:paraId="24C81C4A" w14:textId="77777777" w:rsidR="00000000" w:rsidRDefault="007A214F">
      <w:pPr>
        <w:pStyle w:val="a"/>
        <w:ind w:firstLine="0"/>
        <w:rPr>
          <w:rFonts w:hint="cs"/>
          <w:rtl/>
        </w:rPr>
      </w:pPr>
    </w:p>
    <w:p w14:paraId="2BF1F84F" w14:textId="77777777" w:rsidR="00000000" w:rsidRDefault="007A214F">
      <w:pPr>
        <w:pStyle w:val="ac"/>
        <w:rPr>
          <w:rtl/>
        </w:rPr>
      </w:pPr>
      <w:r>
        <w:rPr>
          <w:rFonts w:hint="eastAsia"/>
          <w:rtl/>
        </w:rPr>
        <w:t>רוני</w:t>
      </w:r>
      <w:r>
        <w:rPr>
          <w:rtl/>
        </w:rPr>
        <w:t xml:space="preserve"> בר-און (הליכוד):</w:t>
      </w:r>
    </w:p>
    <w:p w14:paraId="7CCFB5BA" w14:textId="77777777" w:rsidR="00000000" w:rsidRDefault="007A214F">
      <w:pPr>
        <w:pStyle w:val="a"/>
        <w:rPr>
          <w:rFonts w:hint="cs"/>
          <w:rtl/>
        </w:rPr>
      </w:pPr>
    </w:p>
    <w:p w14:paraId="477BA844" w14:textId="77777777" w:rsidR="00000000" w:rsidRDefault="007A214F">
      <w:pPr>
        <w:pStyle w:val="a"/>
        <w:rPr>
          <w:rFonts w:hint="cs"/>
          <w:rtl/>
        </w:rPr>
      </w:pPr>
      <w:r>
        <w:rPr>
          <w:rFonts w:hint="cs"/>
          <w:rtl/>
        </w:rPr>
        <w:t>אחד</w:t>
      </w:r>
      <w:r>
        <w:rPr>
          <w:rFonts w:hint="cs"/>
          <w:rtl/>
        </w:rPr>
        <w:t xml:space="preserve"> - - -</w:t>
      </w:r>
    </w:p>
    <w:p w14:paraId="6DF310BE" w14:textId="77777777" w:rsidR="00000000" w:rsidRDefault="007A214F">
      <w:pPr>
        <w:pStyle w:val="a"/>
        <w:rPr>
          <w:rFonts w:hint="cs"/>
          <w:rtl/>
        </w:rPr>
      </w:pPr>
    </w:p>
    <w:p w14:paraId="20D63346" w14:textId="77777777" w:rsidR="00000000" w:rsidRDefault="007A214F">
      <w:pPr>
        <w:pStyle w:val="SpeakerCon"/>
        <w:rPr>
          <w:rtl/>
        </w:rPr>
      </w:pPr>
      <w:bookmarkStart w:id="59" w:name="FS000001032T10_09_2003_11_13_18C"/>
      <w:bookmarkEnd w:id="59"/>
    </w:p>
    <w:p w14:paraId="5479CDC9" w14:textId="77777777" w:rsidR="00000000" w:rsidRDefault="007A214F">
      <w:pPr>
        <w:pStyle w:val="SpeakerCon"/>
        <w:rPr>
          <w:rtl/>
        </w:rPr>
      </w:pPr>
      <w:r>
        <w:rPr>
          <w:rtl/>
        </w:rPr>
        <w:t>אהוד יתום (הליכוד):</w:t>
      </w:r>
    </w:p>
    <w:p w14:paraId="5FD86B30" w14:textId="77777777" w:rsidR="00000000" w:rsidRDefault="007A214F">
      <w:pPr>
        <w:pStyle w:val="a"/>
        <w:rPr>
          <w:rtl/>
        </w:rPr>
      </w:pPr>
    </w:p>
    <w:p w14:paraId="0C95021B" w14:textId="77777777" w:rsidR="00000000" w:rsidRDefault="007A214F">
      <w:pPr>
        <w:pStyle w:val="a"/>
        <w:rPr>
          <w:rFonts w:hint="cs"/>
          <w:rtl/>
        </w:rPr>
      </w:pPr>
      <w:r>
        <w:rPr>
          <w:rFonts w:hint="cs"/>
          <w:rtl/>
        </w:rPr>
        <w:t>הרי הכפר הזה הוא כפר שחינך את בניו לטרור, ואני חושב שבני המשפחות של הרוצחים הללו שיצאו מרנתיס לא יכולים לצאת נקיים מהעניין.</w:t>
      </w:r>
    </w:p>
    <w:p w14:paraId="4B7E8E57" w14:textId="77777777" w:rsidR="00000000" w:rsidRDefault="007A214F">
      <w:pPr>
        <w:pStyle w:val="a"/>
        <w:rPr>
          <w:rFonts w:hint="cs"/>
          <w:rtl/>
        </w:rPr>
      </w:pPr>
    </w:p>
    <w:p w14:paraId="512772DA" w14:textId="77777777" w:rsidR="00000000" w:rsidRDefault="007A214F">
      <w:pPr>
        <w:pStyle w:val="ad"/>
        <w:rPr>
          <w:rtl/>
        </w:rPr>
      </w:pPr>
      <w:r>
        <w:rPr>
          <w:rtl/>
        </w:rPr>
        <w:t>היו"ר ראובן ריבלין:</w:t>
      </w:r>
    </w:p>
    <w:p w14:paraId="716DE777" w14:textId="77777777" w:rsidR="00000000" w:rsidRDefault="007A214F">
      <w:pPr>
        <w:pStyle w:val="a"/>
        <w:rPr>
          <w:rtl/>
        </w:rPr>
      </w:pPr>
    </w:p>
    <w:p w14:paraId="2055AB01" w14:textId="77777777" w:rsidR="00000000" w:rsidRDefault="007A214F">
      <w:pPr>
        <w:pStyle w:val="a"/>
        <w:rPr>
          <w:rFonts w:hint="cs"/>
          <w:rtl/>
        </w:rPr>
      </w:pPr>
      <w:r>
        <w:rPr>
          <w:rFonts w:hint="cs"/>
          <w:rtl/>
        </w:rPr>
        <w:t>נא לסיים.</w:t>
      </w:r>
    </w:p>
    <w:p w14:paraId="118E1910" w14:textId="77777777" w:rsidR="00000000" w:rsidRDefault="007A214F">
      <w:pPr>
        <w:pStyle w:val="a"/>
        <w:rPr>
          <w:rFonts w:hint="cs"/>
          <w:rtl/>
        </w:rPr>
      </w:pPr>
    </w:p>
    <w:p w14:paraId="13642A2C" w14:textId="77777777" w:rsidR="00000000" w:rsidRDefault="007A214F">
      <w:pPr>
        <w:pStyle w:val="SpeakerCon"/>
        <w:rPr>
          <w:rtl/>
        </w:rPr>
      </w:pPr>
      <w:bookmarkStart w:id="60" w:name="FS000001032T10_09_2003_11_14_30C"/>
      <w:bookmarkEnd w:id="60"/>
      <w:r>
        <w:rPr>
          <w:rtl/>
        </w:rPr>
        <w:t>אהוד יתום (הליכוד):</w:t>
      </w:r>
    </w:p>
    <w:p w14:paraId="04B285AC" w14:textId="77777777" w:rsidR="00000000" w:rsidRDefault="007A214F">
      <w:pPr>
        <w:pStyle w:val="a"/>
        <w:rPr>
          <w:rtl/>
        </w:rPr>
      </w:pPr>
    </w:p>
    <w:p w14:paraId="4FBEC6FD" w14:textId="77777777" w:rsidR="00000000" w:rsidRDefault="007A214F">
      <w:pPr>
        <w:pStyle w:val="a"/>
        <w:rPr>
          <w:rFonts w:hint="cs"/>
          <w:rtl/>
        </w:rPr>
      </w:pPr>
      <w:r>
        <w:rPr>
          <w:rFonts w:hint="cs"/>
          <w:rtl/>
        </w:rPr>
        <w:t>אני רוצה לחזור על הצעה ישנה שבאיזה מקום נשכחה. ל</w:t>
      </w:r>
      <w:r>
        <w:rPr>
          <w:rFonts w:hint="cs"/>
          <w:rtl/>
        </w:rPr>
        <w:t>א ייתכן מצב שהורים יחנכו את בניהם לטרור ויצאו נקיים. צריך פשוט לעקור אותם מאדמתם ולסלקם מבתיהם, ואני מציע להמשיך וליזום מצבים כאלה גם בעתיד. תודה.</w:t>
      </w:r>
    </w:p>
    <w:p w14:paraId="64E4B7E4" w14:textId="77777777" w:rsidR="00000000" w:rsidRDefault="007A214F">
      <w:pPr>
        <w:pStyle w:val="a"/>
        <w:rPr>
          <w:rFonts w:hint="cs"/>
          <w:rtl/>
        </w:rPr>
      </w:pPr>
    </w:p>
    <w:p w14:paraId="356F99D1" w14:textId="77777777" w:rsidR="00000000" w:rsidRDefault="007A214F">
      <w:pPr>
        <w:pStyle w:val="ad"/>
        <w:rPr>
          <w:rtl/>
        </w:rPr>
      </w:pPr>
      <w:r>
        <w:rPr>
          <w:rtl/>
        </w:rPr>
        <w:t>היו"ר ראובן ריבלין:</w:t>
      </w:r>
    </w:p>
    <w:p w14:paraId="156CC7A9" w14:textId="77777777" w:rsidR="00000000" w:rsidRDefault="007A214F">
      <w:pPr>
        <w:pStyle w:val="a"/>
        <w:rPr>
          <w:rtl/>
        </w:rPr>
      </w:pPr>
    </w:p>
    <w:p w14:paraId="093464FB" w14:textId="77777777" w:rsidR="00000000" w:rsidRDefault="007A214F">
      <w:pPr>
        <w:pStyle w:val="a"/>
        <w:rPr>
          <w:rFonts w:hint="cs"/>
          <w:rtl/>
        </w:rPr>
      </w:pPr>
      <w:r>
        <w:rPr>
          <w:rFonts w:hint="cs"/>
          <w:rtl/>
        </w:rPr>
        <w:t>תודה, חבר הכנסת יתום. חבר הכנסת עסאם מח'ול - אינו נוכח. חבר הכנסת חיים אורון, בבקשה. אח</w:t>
      </w:r>
      <w:r>
        <w:rPr>
          <w:rFonts w:hint="cs"/>
          <w:rtl/>
        </w:rPr>
        <w:t xml:space="preserve">ריו </w:t>
      </w:r>
      <w:r>
        <w:rPr>
          <w:rtl/>
        </w:rPr>
        <w:t>–</w:t>
      </w:r>
      <w:r>
        <w:rPr>
          <w:rFonts w:hint="cs"/>
          <w:rtl/>
        </w:rPr>
        <w:t xml:space="preserve"> חבר הכנסת יורי שטרן, ואם הוא לא יהיה כאן </w:t>
      </w:r>
      <w:r>
        <w:rPr>
          <w:rtl/>
        </w:rPr>
        <w:t>–</w:t>
      </w:r>
      <w:r>
        <w:rPr>
          <w:rFonts w:hint="cs"/>
          <w:rtl/>
        </w:rPr>
        <w:t xml:space="preserve"> חבר הכנסת אריה אלדד, שנמצא כאן. אחריו </w:t>
      </w:r>
      <w:r>
        <w:rPr>
          <w:rtl/>
        </w:rPr>
        <w:t>–</w:t>
      </w:r>
      <w:r>
        <w:rPr>
          <w:rFonts w:hint="cs"/>
          <w:rtl/>
        </w:rPr>
        <w:t xml:space="preserve"> חבר הכנסת משה גפני, ואחריו </w:t>
      </w:r>
      <w:r>
        <w:rPr>
          <w:rtl/>
        </w:rPr>
        <w:t>–</w:t>
      </w:r>
      <w:r>
        <w:rPr>
          <w:rFonts w:hint="cs"/>
          <w:rtl/>
        </w:rPr>
        <w:t xml:space="preserve"> חבר הכנסת שאול יהלום. </w:t>
      </w:r>
    </w:p>
    <w:p w14:paraId="3A12A8B5" w14:textId="77777777" w:rsidR="00000000" w:rsidRDefault="007A214F">
      <w:pPr>
        <w:pStyle w:val="a"/>
        <w:ind w:firstLine="0"/>
        <w:rPr>
          <w:rFonts w:hint="cs"/>
          <w:rtl/>
        </w:rPr>
      </w:pPr>
    </w:p>
    <w:p w14:paraId="78DEF214" w14:textId="77777777" w:rsidR="00000000" w:rsidRDefault="007A214F">
      <w:pPr>
        <w:pStyle w:val="Speaker"/>
        <w:rPr>
          <w:rtl/>
        </w:rPr>
      </w:pPr>
      <w:bookmarkStart w:id="61" w:name="FS000001065T10_09_2003_11_16_51"/>
      <w:bookmarkStart w:id="62" w:name="_Toc65927000"/>
      <w:bookmarkEnd w:id="61"/>
      <w:r>
        <w:rPr>
          <w:rFonts w:hint="eastAsia"/>
          <w:rtl/>
        </w:rPr>
        <w:t>חיים</w:t>
      </w:r>
      <w:r>
        <w:rPr>
          <w:rtl/>
        </w:rPr>
        <w:t xml:space="preserve"> אורון (מרצ):</w:t>
      </w:r>
      <w:bookmarkEnd w:id="62"/>
    </w:p>
    <w:p w14:paraId="1BF9F0AA" w14:textId="77777777" w:rsidR="00000000" w:rsidRDefault="007A214F">
      <w:pPr>
        <w:pStyle w:val="a"/>
        <w:rPr>
          <w:rFonts w:hint="cs"/>
          <w:rtl/>
        </w:rPr>
      </w:pPr>
    </w:p>
    <w:p w14:paraId="5E9265EC" w14:textId="77777777" w:rsidR="00000000" w:rsidRDefault="007A214F">
      <w:pPr>
        <w:pStyle w:val="a"/>
        <w:rPr>
          <w:rFonts w:hint="cs"/>
          <w:rtl/>
        </w:rPr>
      </w:pPr>
      <w:r>
        <w:rPr>
          <w:rFonts w:hint="cs"/>
          <w:rtl/>
        </w:rPr>
        <w:t>אדוני היושב-ראש, חברי הכנסת, אנחנו נתמוך בהצעת החוק הזאת, אבל אני רוצה להגיד לחבר הכנסת יתום, ש</w:t>
      </w:r>
      <w:r>
        <w:rPr>
          <w:rFonts w:hint="cs"/>
          <w:rtl/>
        </w:rPr>
        <w:t>היתה הצעת חוק כזאת. הדבר שעומד לזכותך הוא, שכאשר היא בוטלה אתה לא היית פה; גם אני לא, במקרה, אבל בחוק ההסדרים בשנת 2003, לא לפני אוסלו - -</w:t>
      </w:r>
    </w:p>
    <w:p w14:paraId="315D0978" w14:textId="77777777" w:rsidR="00000000" w:rsidRDefault="007A214F">
      <w:pPr>
        <w:pStyle w:val="a"/>
        <w:rPr>
          <w:rFonts w:hint="cs"/>
          <w:rtl/>
        </w:rPr>
      </w:pPr>
    </w:p>
    <w:p w14:paraId="5941084D" w14:textId="77777777" w:rsidR="00000000" w:rsidRDefault="007A214F">
      <w:pPr>
        <w:pStyle w:val="ac"/>
        <w:rPr>
          <w:rtl/>
        </w:rPr>
      </w:pPr>
      <w:r>
        <w:rPr>
          <w:rFonts w:hint="eastAsia"/>
          <w:rtl/>
        </w:rPr>
        <w:t>שר</w:t>
      </w:r>
      <w:r>
        <w:rPr>
          <w:rtl/>
        </w:rPr>
        <w:t xml:space="preserve"> הרווחה זבולון אורלב:</w:t>
      </w:r>
    </w:p>
    <w:p w14:paraId="2EE8454B" w14:textId="77777777" w:rsidR="00000000" w:rsidRDefault="007A214F">
      <w:pPr>
        <w:pStyle w:val="a"/>
        <w:rPr>
          <w:rFonts w:hint="cs"/>
          <w:rtl/>
        </w:rPr>
      </w:pPr>
    </w:p>
    <w:p w14:paraId="1FB7277D" w14:textId="77777777" w:rsidR="00000000" w:rsidRDefault="007A214F">
      <w:pPr>
        <w:pStyle w:val="a"/>
        <w:ind w:firstLine="0"/>
        <w:rPr>
          <w:rFonts w:hint="cs"/>
          <w:rtl/>
        </w:rPr>
      </w:pPr>
      <w:r>
        <w:rPr>
          <w:rFonts w:hint="cs"/>
          <w:rtl/>
        </w:rPr>
        <w:tab/>
        <w:t>- - -</w:t>
      </w:r>
    </w:p>
    <w:p w14:paraId="5072A6B3" w14:textId="77777777" w:rsidR="00000000" w:rsidRDefault="007A214F">
      <w:pPr>
        <w:pStyle w:val="a"/>
        <w:ind w:firstLine="0"/>
        <w:rPr>
          <w:rFonts w:hint="cs"/>
          <w:rtl/>
        </w:rPr>
      </w:pPr>
    </w:p>
    <w:p w14:paraId="5971F505" w14:textId="77777777" w:rsidR="00000000" w:rsidRDefault="007A214F">
      <w:pPr>
        <w:pStyle w:val="SpeakerCon"/>
        <w:rPr>
          <w:rtl/>
        </w:rPr>
      </w:pPr>
      <w:bookmarkStart w:id="63" w:name="FS000001065T10_09_2003_11_18_57C"/>
      <w:bookmarkEnd w:id="63"/>
      <w:r>
        <w:rPr>
          <w:rtl/>
        </w:rPr>
        <w:t>חיים אורון (מרצ):</w:t>
      </w:r>
    </w:p>
    <w:p w14:paraId="03D1B269" w14:textId="77777777" w:rsidR="00000000" w:rsidRDefault="007A214F">
      <w:pPr>
        <w:pStyle w:val="a"/>
        <w:rPr>
          <w:rtl/>
        </w:rPr>
      </w:pPr>
    </w:p>
    <w:p w14:paraId="1EB627B6" w14:textId="77777777" w:rsidR="00000000" w:rsidRDefault="007A214F">
      <w:pPr>
        <w:pStyle w:val="a"/>
        <w:rPr>
          <w:rFonts w:hint="cs"/>
          <w:rtl/>
        </w:rPr>
      </w:pPr>
      <w:r>
        <w:rPr>
          <w:rFonts w:hint="cs"/>
          <w:rtl/>
        </w:rPr>
        <w:t xml:space="preserve">אני יודע. </w:t>
      </w:r>
    </w:p>
    <w:p w14:paraId="4D1E221F" w14:textId="77777777" w:rsidR="00000000" w:rsidRDefault="007A214F">
      <w:pPr>
        <w:pStyle w:val="a"/>
        <w:rPr>
          <w:rFonts w:hint="cs"/>
          <w:rtl/>
        </w:rPr>
      </w:pPr>
    </w:p>
    <w:p w14:paraId="180FD129" w14:textId="77777777" w:rsidR="00000000" w:rsidRDefault="007A214F">
      <w:pPr>
        <w:pStyle w:val="a"/>
        <w:rPr>
          <w:rFonts w:hint="cs"/>
          <w:rtl/>
        </w:rPr>
      </w:pPr>
      <w:r>
        <w:rPr>
          <w:rFonts w:hint="cs"/>
          <w:rtl/>
        </w:rPr>
        <w:t>- - ביטלו אותה. למה ביטלו אותה? עכשיו אני רוצה להגיד</w:t>
      </w:r>
      <w:r>
        <w:rPr>
          <w:rFonts w:hint="cs"/>
          <w:rtl/>
        </w:rPr>
        <w:t xml:space="preserve"> לך בדיוק למה. אני מחזיק עכשיו בידי </w:t>
      </w:r>
      <w:r>
        <w:rPr>
          <w:rtl/>
        </w:rPr>
        <w:t>–</w:t>
      </w:r>
      <w:r>
        <w:rPr>
          <w:rFonts w:hint="cs"/>
          <w:rtl/>
        </w:rPr>
        <w:t xml:space="preserve"> ועדיין לא סיימתי לקרוא, ואגב, אדוני היושב-ראש, אני חושש מאוד שאני אחד היחידים שקוראים את זה, כי למדתי ששרי הממשלה לא קוראים - - -</w:t>
      </w:r>
    </w:p>
    <w:p w14:paraId="31D7D9D4" w14:textId="77777777" w:rsidR="00000000" w:rsidRDefault="007A214F">
      <w:pPr>
        <w:pStyle w:val="a"/>
        <w:rPr>
          <w:rtl/>
        </w:rPr>
      </w:pPr>
    </w:p>
    <w:p w14:paraId="40CC5BE1" w14:textId="77777777" w:rsidR="00000000" w:rsidRDefault="007A214F">
      <w:pPr>
        <w:pStyle w:val="a"/>
        <w:rPr>
          <w:rFonts w:hint="cs"/>
          <w:rtl/>
        </w:rPr>
      </w:pPr>
    </w:p>
    <w:p w14:paraId="7AED939D" w14:textId="77777777" w:rsidR="00000000" w:rsidRDefault="007A214F">
      <w:pPr>
        <w:pStyle w:val="ac"/>
        <w:rPr>
          <w:rtl/>
        </w:rPr>
      </w:pPr>
      <w:r>
        <w:rPr>
          <w:rFonts w:hint="eastAsia"/>
          <w:rtl/>
        </w:rPr>
        <w:t>שר</w:t>
      </w:r>
      <w:r>
        <w:rPr>
          <w:rtl/>
        </w:rPr>
        <w:t xml:space="preserve"> הרווחה זבולון אורלב:</w:t>
      </w:r>
    </w:p>
    <w:p w14:paraId="0744D5D1" w14:textId="77777777" w:rsidR="00000000" w:rsidRDefault="007A214F">
      <w:pPr>
        <w:pStyle w:val="a"/>
        <w:rPr>
          <w:rFonts w:hint="cs"/>
          <w:rtl/>
        </w:rPr>
      </w:pPr>
    </w:p>
    <w:p w14:paraId="76CB5610" w14:textId="77777777" w:rsidR="00000000" w:rsidRDefault="007A214F">
      <w:pPr>
        <w:pStyle w:val="a"/>
        <w:rPr>
          <w:rFonts w:hint="cs"/>
          <w:rtl/>
        </w:rPr>
      </w:pPr>
      <w:r>
        <w:rPr>
          <w:rFonts w:hint="cs"/>
          <w:rtl/>
        </w:rPr>
        <w:t>לא כל - - -</w:t>
      </w:r>
    </w:p>
    <w:p w14:paraId="71B1AB48" w14:textId="77777777" w:rsidR="00000000" w:rsidRDefault="007A214F">
      <w:pPr>
        <w:pStyle w:val="a"/>
        <w:rPr>
          <w:rFonts w:hint="cs"/>
          <w:rtl/>
        </w:rPr>
      </w:pPr>
    </w:p>
    <w:p w14:paraId="4804D295" w14:textId="77777777" w:rsidR="00000000" w:rsidRDefault="007A214F">
      <w:pPr>
        <w:pStyle w:val="SpeakerCon"/>
        <w:rPr>
          <w:rtl/>
        </w:rPr>
      </w:pPr>
      <w:bookmarkStart w:id="64" w:name="FS000001065T10_09_2003_11_22_44C"/>
      <w:bookmarkEnd w:id="64"/>
      <w:r>
        <w:rPr>
          <w:rtl/>
        </w:rPr>
        <w:t>חיים אורון (מרצ):</w:t>
      </w:r>
    </w:p>
    <w:p w14:paraId="7C0F677B" w14:textId="77777777" w:rsidR="00000000" w:rsidRDefault="007A214F">
      <w:pPr>
        <w:pStyle w:val="a"/>
        <w:rPr>
          <w:rtl/>
        </w:rPr>
      </w:pPr>
    </w:p>
    <w:p w14:paraId="7601D337" w14:textId="77777777" w:rsidR="00000000" w:rsidRDefault="007A214F">
      <w:pPr>
        <w:pStyle w:val="a"/>
        <w:rPr>
          <w:rFonts w:hint="cs"/>
          <w:rtl/>
        </w:rPr>
      </w:pPr>
      <w:r>
        <w:rPr>
          <w:rFonts w:hint="cs"/>
          <w:rtl/>
        </w:rPr>
        <w:t>זבולון אורלב, על זה אתם הולכי</w:t>
      </w:r>
      <w:r>
        <w:rPr>
          <w:rFonts w:hint="cs"/>
          <w:rtl/>
        </w:rPr>
        <w:t>ם להחליט ביום שני.</w:t>
      </w:r>
    </w:p>
    <w:p w14:paraId="3F10D6CC" w14:textId="77777777" w:rsidR="00000000" w:rsidRDefault="007A214F">
      <w:pPr>
        <w:pStyle w:val="a"/>
        <w:rPr>
          <w:rFonts w:hint="cs"/>
          <w:rtl/>
        </w:rPr>
      </w:pPr>
    </w:p>
    <w:p w14:paraId="040D26A8" w14:textId="77777777" w:rsidR="00000000" w:rsidRDefault="007A214F">
      <w:pPr>
        <w:pStyle w:val="ad"/>
        <w:rPr>
          <w:rtl/>
        </w:rPr>
      </w:pPr>
      <w:r>
        <w:rPr>
          <w:rtl/>
        </w:rPr>
        <w:t>היו"ר ראובן ריבלין:</w:t>
      </w:r>
    </w:p>
    <w:p w14:paraId="0790A6A5" w14:textId="77777777" w:rsidR="00000000" w:rsidRDefault="007A214F">
      <w:pPr>
        <w:pStyle w:val="a"/>
        <w:rPr>
          <w:rtl/>
        </w:rPr>
      </w:pPr>
    </w:p>
    <w:p w14:paraId="5355B07A" w14:textId="77777777" w:rsidR="00000000" w:rsidRDefault="007A214F">
      <w:pPr>
        <w:pStyle w:val="a"/>
        <w:rPr>
          <w:rFonts w:hint="cs"/>
          <w:rtl/>
        </w:rPr>
      </w:pPr>
      <w:r>
        <w:rPr>
          <w:rFonts w:hint="cs"/>
          <w:rtl/>
        </w:rPr>
        <w:t>נא לא להציג מסמכים.</w:t>
      </w:r>
    </w:p>
    <w:p w14:paraId="19601C6D" w14:textId="77777777" w:rsidR="00000000" w:rsidRDefault="007A214F">
      <w:pPr>
        <w:pStyle w:val="a"/>
        <w:rPr>
          <w:rFonts w:hint="cs"/>
          <w:rtl/>
        </w:rPr>
      </w:pPr>
    </w:p>
    <w:p w14:paraId="172F4EDA" w14:textId="77777777" w:rsidR="00000000" w:rsidRDefault="007A214F">
      <w:pPr>
        <w:pStyle w:val="SpeakerCon"/>
        <w:rPr>
          <w:rtl/>
        </w:rPr>
      </w:pPr>
      <w:bookmarkStart w:id="65" w:name="FS000001065T10_09_2003_11_23_24C"/>
      <w:bookmarkEnd w:id="65"/>
      <w:r>
        <w:rPr>
          <w:rtl/>
        </w:rPr>
        <w:t>חיים אורון (מרצ):</w:t>
      </w:r>
    </w:p>
    <w:p w14:paraId="0CF0BF17" w14:textId="77777777" w:rsidR="00000000" w:rsidRDefault="007A214F">
      <w:pPr>
        <w:pStyle w:val="a"/>
        <w:rPr>
          <w:rtl/>
        </w:rPr>
      </w:pPr>
    </w:p>
    <w:p w14:paraId="0ADF8A2F" w14:textId="77777777" w:rsidR="00000000" w:rsidRDefault="007A214F">
      <w:pPr>
        <w:pStyle w:val="a"/>
        <w:rPr>
          <w:rFonts w:hint="cs"/>
          <w:rtl/>
        </w:rPr>
      </w:pPr>
      <w:r>
        <w:rPr>
          <w:rFonts w:hint="cs"/>
          <w:rtl/>
        </w:rPr>
        <w:t xml:space="preserve">סליחה. על זה אתם הולכים להחליט ביום שני, על 176 עמודים. ואני אומר לך כבר עכשיו, שאתם מבטלים פה מה שהחלטתם לפני חצי שנה, ואתם תבטלו מה שהחליטו עכשיו. למה? כי אם הדבר היחיד ששר </w:t>
      </w:r>
      <w:r>
        <w:rPr>
          <w:rFonts w:hint="cs"/>
          <w:rtl/>
        </w:rPr>
        <w:t>האוצר יודע להגיד לך כשהמשק נמצא במצב שבו הוא נמצא הוא "תעזוב את הקצבאות, תשלח אותם לעבודה", ואין פה אפילו מקום עבודה אחד - ככה זה נראה. עד מתי אתם תשבו ותשתקו? מה הדיבור הזה על משפחות ברוכות ילדים?</w:t>
      </w:r>
    </w:p>
    <w:p w14:paraId="3CC4E2B9" w14:textId="77777777" w:rsidR="00000000" w:rsidRDefault="007A214F">
      <w:pPr>
        <w:pStyle w:val="a"/>
        <w:rPr>
          <w:rFonts w:hint="cs"/>
          <w:rtl/>
        </w:rPr>
      </w:pPr>
    </w:p>
    <w:p w14:paraId="683AAF24" w14:textId="77777777" w:rsidR="00000000" w:rsidRDefault="007A214F">
      <w:pPr>
        <w:pStyle w:val="a"/>
        <w:rPr>
          <w:rFonts w:hint="cs"/>
          <w:rtl/>
        </w:rPr>
      </w:pPr>
      <w:r>
        <w:rPr>
          <w:rFonts w:hint="cs"/>
          <w:rtl/>
        </w:rPr>
        <w:t>אני רוצה להרגיע אותך. הראש העקום הזה גם אומר, שהמדינה תצמ</w:t>
      </w:r>
      <w:r>
        <w:rPr>
          <w:rFonts w:hint="cs"/>
          <w:rtl/>
        </w:rPr>
        <w:t>צם את מימון טיפולי ההפריה למי שלא מסוגלת ללדת, כי זה לא חשוב. זה אותו ראש. ועשה לי טובה, אל תדחף את האנשים האלה לצד שלנו. אני לא שם. בשום פנים ואופן אני לא שם. יש לי עמדה לגבי השאלה של ריבוי ילדים, יש לי עמדה לגבי היכולת לחנך ולתת רמת חיים, אבל לא בכלים הא</w:t>
      </w:r>
      <w:r>
        <w:rPr>
          <w:rFonts w:hint="cs"/>
          <w:rtl/>
        </w:rPr>
        <w:t xml:space="preserve">לה. זה לא בתרבות שלי. זה לא בתפיסת העולם שלי. </w:t>
      </w:r>
    </w:p>
    <w:p w14:paraId="2E5DF369" w14:textId="77777777" w:rsidR="00000000" w:rsidRDefault="007A214F">
      <w:pPr>
        <w:pStyle w:val="a"/>
        <w:rPr>
          <w:rFonts w:hint="cs"/>
          <w:rtl/>
        </w:rPr>
      </w:pPr>
    </w:p>
    <w:p w14:paraId="654FDC3B" w14:textId="77777777" w:rsidR="00000000" w:rsidRDefault="007A214F">
      <w:pPr>
        <w:pStyle w:val="a"/>
        <w:rPr>
          <w:rFonts w:hint="cs"/>
          <w:rtl/>
        </w:rPr>
      </w:pPr>
      <w:r>
        <w:rPr>
          <w:rFonts w:hint="cs"/>
          <w:rtl/>
        </w:rPr>
        <w:t xml:space="preserve">ולא במקרה עולים פה הדברים בצורה כזאת כל פעם מחדש. המובטל הוא האשם בעובדה שהוא מובטל. אלה שנעשו מובטלים החודש </w:t>
      </w:r>
      <w:r>
        <w:rPr>
          <w:rtl/>
        </w:rPr>
        <w:t>–</w:t>
      </w:r>
      <w:r>
        <w:rPr>
          <w:rFonts w:hint="cs"/>
          <w:rtl/>
        </w:rPr>
        <w:t xml:space="preserve"> עד עכשיו הם היו בתרבות של עבודה, ומהחודש הם בתרבות של עוני, כי שר האוצר הביא להם קצבה. זה מה שכתו</w:t>
      </w:r>
      <w:r>
        <w:rPr>
          <w:rFonts w:hint="cs"/>
          <w:rtl/>
        </w:rPr>
        <w:t>ב פה, זה מה שאומרים.</w:t>
      </w:r>
    </w:p>
    <w:p w14:paraId="43C0C283" w14:textId="77777777" w:rsidR="00000000" w:rsidRDefault="007A214F">
      <w:pPr>
        <w:pStyle w:val="a"/>
        <w:rPr>
          <w:rFonts w:hint="cs"/>
          <w:rtl/>
        </w:rPr>
      </w:pPr>
    </w:p>
    <w:p w14:paraId="54F2F7D3" w14:textId="77777777" w:rsidR="00000000" w:rsidRDefault="007A214F">
      <w:pPr>
        <w:pStyle w:val="a"/>
        <w:rPr>
          <w:rFonts w:hint="cs"/>
          <w:rtl/>
        </w:rPr>
      </w:pPr>
      <w:r>
        <w:rPr>
          <w:rFonts w:hint="cs"/>
          <w:rtl/>
        </w:rPr>
        <w:t xml:space="preserve">האמן לי, אני יודע, אדוני שר הרווחה, יש רמאות גם בנושא הקצבאות. זה מוצג פה כאחד היעדים המרכזיים, כאחד הכלים העיקריים: נתפוס את הגנבים בין מקבלי הקצבאות ונהפוך את כל הציבור הקשה הזה,  שהוא במצב כל כך חמור, לעתים במצוקה נוראה </w:t>
      </w:r>
      <w:r>
        <w:rPr>
          <w:rtl/>
        </w:rPr>
        <w:t>–</w:t>
      </w:r>
      <w:r>
        <w:rPr>
          <w:rFonts w:hint="cs"/>
          <w:rtl/>
        </w:rPr>
        <w:t xml:space="preserve"> נהפוך את </w:t>
      </w:r>
      <w:r>
        <w:rPr>
          <w:rFonts w:hint="cs"/>
          <w:rtl/>
        </w:rPr>
        <w:t xml:space="preserve">כולם לגנבים פוטנציאליים, כמו שהפכנו את כל המובטלים לבטלנים ואת החד-הוריות לפרזיטיות. מה זה? ואתם שותקים ונותנים להם עוד פעם ועוד פעם, וזה יעבור ביום שני. אל תבנה על זה, זה יעבור ביום שני </w:t>
      </w:r>
      <w:r>
        <w:rPr>
          <w:rtl/>
        </w:rPr>
        <w:t>–</w:t>
      </w:r>
      <w:r>
        <w:rPr>
          <w:rFonts w:hint="cs"/>
          <w:rtl/>
        </w:rPr>
        <w:t xml:space="preserve"> כן יקראו, לא יקראו. אין פה שום דבר. יש פה רפורמה ויש פה עשרה עמודים</w:t>
      </w:r>
      <w:r>
        <w:rPr>
          <w:rFonts w:hint="cs"/>
          <w:rtl/>
        </w:rPr>
        <w:t xml:space="preserve"> על "תנובה". על זה עומד העניין,  יעשו עכשיו רפורמה במשק החלב, כי שר החקלאות מנהל מלחמה נגד החקלאים.</w:t>
      </w:r>
    </w:p>
    <w:p w14:paraId="081A4A80" w14:textId="77777777" w:rsidR="00000000" w:rsidRDefault="007A214F">
      <w:pPr>
        <w:pStyle w:val="a"/>
        <w:rPr>
          <w:rFonts w:hint="cs"/>
          <w:rtl/>
        </w:rPr>
      </w:pPr>
    </w:p>
    <w:p w14:paraId="73A8B2BD" w14:textId="77777777" w:rsidR="00000000" w:rsidRDefault="007A214F">
      <w:pPr>
        <w:pStyle w:val="ac"/>
        <w:rPr>
          <w:rtl/>
        </w:rPr>
      </w:pPr>
      <w:r>
        <w:rPr>
          <w:rFonts w:hint="eastAsia"/>
          <w:rtl/>
        </w:rPr>
        <w:t>יחיאל</w:t>
      </w:r>
      <w:r>
        <w:rPr>
          <w:rtl/>
        </w:rPr>
        <w:t xml:space="preserve"> חזן (הליכוד):</w:t>
      </w:r>
    </w:p>
    <w:p w14:paraId="29DDFD3D" w14:textId="77777777" w:rsidR="00000000" w:rsidRDefault="007A214F">
      <w:pPr>
        <w:pStyle w:val="a"/>
        <w:rPr>
          <w:rFonts w:hint="cs"/>
          <w:rtl/>
        </w:rPr>
      </w:pPr>
    </w:p>
    <w:p w14:paraId="4448DB4F" w14:textId="77777777" w:rsidR="00000000" w:rsidRDefault="007A214F">
      <w:pPr>
        <w:pStyle w:val="a"/>
        <w:rPr>
          <w:rFonts w:hint="cs"/>
          <w:rtl/>
        </w:rPr>
      </w:pPr>
      <w:r>
        <w:rPr>
          <w:rFonts w:hint="cs"/>
          <w:rtl/>
        </w:rPr>
        <w:t>- - - שפיים.</w:t>
      </w:r>
    </w:p>
    <w:p w14:paraId="3A1250D9" w14:textId="77777777" w:rsidR="00000000" w:rsidRDefault="007A214F">
      <w:pPr>
        <w:pStyle w:val="a"/>
        <w:rPr>
          <w:rFonts w:hint="cs"/>
          <w:rtl/>
        </w:rPr>
      </w:pPr>
    </w:p>
    <w:p w14:paraId="6BB464EE" w14:textId="77777777" w:rsidR="00000000" w:rsidRDefault="007A214F">
      <w:pPr>
        <w:pStyle w:val="SpeakerCon"/>
        <w:rPr>
          <w:rtl/>
        </w:rPr>
      </w:pPr>
      <w:bookmarkStart w:id="66" w:name="FS000001065T10_09_2003_11_36_01C"/>
      <w:bookmarkEnd w:id="66"/>
      <w:r>
        <w:rPr>
          <w:rtl/>
        </w:rPr>
        <w:t>חיים אורון (מרצ):</w:t>
      </w:r>
    </w:p>
    <w:p w14:paraId="0290DEF9" w14:textId="77777777" w:rsidR="00000000" w:rsidRDefault="007A214F">
      <w:pPr>
        <w:pStyle w:val="a"/>
        <w:rPr>
          <w:rtl/>
        </w:rPr>
      </w:pPr>
    </w:p>
    <w:p w14:paraId="0AC6A823" w14:textId="77777777" w:rsidR="00000000" w:rsidRDefault="007A214F">
      <w:pPr>
        <w:pStyle w:val="a"/>
        <w:rPr>
          <w:rFonts w:hint="cs"/>
          <w:rtl/>
        </w:rPr>
      </w:pPr>
      <w:r>
        <w:rPr>
          <w:rFonts w:hint="cs"/>
          <w:rtl/>
        </w:rPr>
        <w:t>על-יד הגזבר של הליכוד, תשתוק עכשיו. סליחה, אל תעיר לי. יש רשימה ארוכה אצלך. אל תדביק לי את שפיים, ואנ</w:t>
      </w:r>
      <w:r>
        <w:rPr>
          <w:rFonts w:hint="cs"/>
          <w:rtl/>
        </w:rPr>
        <w:t xml:space="preserve">י לא אדביק לך את מה שאני רוצה להדביק לך. כל פעם שאני עולה לפה, אתה מדביק לי את שפיים. אני לא הדבקתי לך את כל הטור של אנשי המפלגה שלך שהיו בבית-משפט. </w:t>
      </w:r>
    </w:p>
    <w:p w14:paraId="022D0A9B" w14:textId="77777777" w:rsidR="00000000" w:rsidRDefault="007A214F">
      <w:pPr>
        <w:pStyle w:val="a"/>
        <w:rPr>
          <w:rFonts w:hint="cs"/>
          <w:rtl/>
        </w:rPr>
      </w:pPr>
    </w:p>
    <w:p w14:paraId="14FC9626" w14:textId="77777777" w:rsidR="00000000" w:rsidRDefault="007A214F">
      <w:pPr>
        <w:pStyle w:val="a"/>
        <w:rPr>
          <w:rFonts w:hint="cs"/>
          <w:rtl/>
        </w:rPr>
      </w:pPr>
      <w:r>
        <w:rPr>
          <w:rFonts w:hint="cs"/>
          <w:rtl/>
        </w:rPr>
        <w:t xml:space="preserve">ואז אני אומר לך, אדוני שר הרווחה, נאשר את הדבר זה, ואני בעד שנאשר אותו. אין כבר זמן להיכנס עכשיו לנושאים </w:t>
      </w:r>
      <w:r>
        <w:rPr>
          <w:rFonts w:hint="cs"/>
          <w:rtl/>
        </w:rPr>
        <w:t xml:space="preserve">האמיתיים. </w:t>
      </w:r>
    </w:p>
    <w:p w14:paraId="3918DCB8" w14:textId="77777777" w:rsidR="00000000" w:rsidRDefault="007A214F">
      <w:pPr>
        <w:pStyle w:val="a"/>
        <w:rPr>
          <w:rFonts w:hint="cs"/>
          <w:rtl/>
        </w:rPr>
      </w:pPr>
    </w:p>
    <w:p w14:paraId="09D84928" w14:textId="77777777" w:rsidR="00000000" w:rsidRDefault="007A214F">
      <w:pPr>
        <w:pStyle w:val="ad"/>
        <w:rPr>
          <w:rtl/>
        </w:rPr>
      </w:pPr>
      <w:r>
        <w:rPr>
          <w:rtl/>
        </w:rPr>
        <w:t>היו"ר ראובן ריבלין:</w:t>
      </w:r>
    </w:p>
    <w:p w14:paraId="497B4611" w14:textId="77777777" w:rsidR="00000000" w:rsidRDefault="007A214F">
      <w:pPr>
        <w:pStyle w:val="a"/>
        <w:rPr>
          <w:rtl/>
        </w:rPr>
      </w:pPr>
    </w:p>
    <w:p w14:paraId="193BDF68" w14:textId="77777777" w:rsidR="00000000" w:rsidRDefault="007A214F">
      <w:pPr>
        <w:pStyle w:val="a"/>
        <w:rPr>
          <w:rFonts w:hint="cs"/>
          <w:rtl/>
        </w:rPr>
      </w:pPr>
      <w:r>
        <w:rPr>
          <w:rFonts w:hint="cs"/>
          <w:rtl/>
        </w:rPr>
        <w:t>אדוני צריך להתחיל לסיים. אומנם יש לו עוד 21 שניות, אבל משום-מה - - -</w:t>
      </w:r>
    </w:p>
    <w:p w14:paraId="28F65B78" w14:textId="77777777" w:rsidR="00000000" w:rsidRDefault="007A214F">
      <w:pPr>
        <w:pStyle w:val="a"/>
        <w:rPr>
          <w:rFonts w:hint="cs"/>
          <w:rtl/>
        </w:rPr>
      </w:pPr>
    </w:p>
    <w:p w14:paraId="0E1FD766" w14:textId="77777777" w:rsidR="00000000" w:rsidRDefault="007A214F">
      <w:pPr>
        <w:pStyle w:val="SpeakerCon"/>
        <w:rPr>
          <w:rtl/>
        </w:rPr>
      </w:pPr>
      <w:bookmarkStart w:id="67" w:name="FS000001065T10_09_2003_11_39_14C"/>
      <w:bookmarkEnd w:id="67"/>
      <w:r>
        <w:rPr>
          <w:rtl/>
        </w:rPr>
        <w:t>חיים אורון (מרצ):</w:t>
      </w:r>
    </w:p>
    <w:p w14:paraId="76971E7F" w14:textId="77777777" w:rsidR="00000000" w:rsidRDefault="007A214F">
      <w:pPr>
        <w:pStyle w:val="a"/>
        <w:rPr>
          <w:rtl/>
        </w:rPr>
      </w:pPr>
    </w:p>
    <w:p w14:paraId="1E79E20E" w14:textId="77777777" w:rsidR="00000000" w:rsidRDefault="007A214F">
      <w:pPr>
        <w:pStyle w:val="a"/>
        <w:rPr>
          <w:rFonts w:hint="cs"/>
          <w:rtl/>
        </w:rPr>
      </w:pPr>
      <w:r>
        <w:rPr>
          <w:rFonts w:hint="cs"/>
          <w:rtl/>
        </w:rPr>
        <w:t>אדוני היושב-ראש, צריך לאשר את החוק וצריך לתת עבודה מועדפת למאבטחים, וצריך מהכנסת לומר יישר כוח לכל אותם אנשים, שאגב, לפעמים בשכר מינימ</w:t>
      </w:r>
      <w:r>
        <w:rPr>
          <w:rFonts w:hint="cs"/>
          <w:rtl/>
        </w:rPr>
        <w:t xml:space="preserve">ום או מתחת לשכר מינימום עושים את העבודה ומצילים חיי אנוש, ואני יודע שאתה לא מסכים לזה, אבל אני אומר לך שאין לכם פתרון. תשבו בלילה בקבינט, תשבו מחר בבוקר בקבינט, ויורידו עוד שלושת-רבעי טונה ויורידו עוד פצצה של טונה, אבל אין לכם פתרון, כי הפתרון היה באוסלו </w:t>
      </w:r>
      <w:r>
        <w:rPr>
          <w:rtl/>
        </w:rPr>
        <w:t>–</w:t>
      </w:r>
      <w:r>
        <w:rPr>
          <w:rFonts w:hint="cs"/>
          <w:rtl/>
        </w:rPr>
        <w:t xml:space="preserve"> שתי מדינות לשני העמים; לחלק את הארץ ולצאת מהשטחים. אין פתרון אחר. גם אם נעמיד שני שומרים על כל אזרח ישראלי </w:t>
      </w:r>
      <w:r>
        <w:rPr>
          <w:rtl/>
        </w:rPr>
        <w:t>–</w:t>
      </w:r>
      <w:r>
        <w:rPr>
          <w:rFonts w:hint="cs"/>
          <w:rtl/>
        </w:rPr>
        <w:t xml:space="preserve"> אין פתרון. וכל זמן שתמשיכו בדרך הזאת, יהיה עוד דיון ועוד דיון ועוד דיון, ונימצא באותו מקום. </w:t>
      </w:r>
    </w:p>
    <w:p w14:paraId="44E1E690" w14:textId="77777777" w:rsidR="00000000" w:rsidRDefault="007A214F">
      <w:pPr>
        <w:pStyle w:val="a"/>
        <w:rPr>
          <w:rFonts w:hint="cs"/>
          <w:rtl/>
        </w:rPr>
      </w:pPr>
    </w:p>
    <w:p w14:paraId="2956F3FC" w14:textId="77777777" w:rsidR="00000000" w:rsidRDefault="007A214F">
      <w:pPr>
        <w:pStyle w:val="ad"/>
        <w:rPr>
          <w:rtl/>
        </w:rPr>
      </w:pPr>
      <w:r>
        <w:rPr>
          <w:rtl/>
        </w:rPr>
        <w:t>היו"ר ראובן ריבלין:</w:t>
      </w:r>
    </w:p>
    <w:p w14:paraId="07DAE3F1" w14:textId="77777777" w:rsidR="00000000" w:rsidRDefault="007A214F">
      <w:pPr>
        <w:pStyle w:val="a"/>
        <w:rPr>
          <w:rtl/>
        </w:rPr>
      </w:pPr>
    </w:p>
    <w:p w14:paraId="73673C69" w14:textId="77777777" w:rsidR="00000000" w:rsidRDefault="007A214F">
      <w:pPr>
        <w:pStyle w:val="a"/>
        <w:rPr>
          <w:rFonts w:hint="cs"/>
          <w:rtl/>
        </w:rPr>
      </w:pPr>
      <w:r>
        <w:rPr>
          <w:rFonts w:hint="cs"/>
          <w:rtl/>
        </w:rPr>
        <w:t>תודה רבה. אני מאוד מודה לחבר הכ</w:t>
      </w:r>
      <w:r>
        <w:rPr>
          <w:rFonts w:hint="cs"/>
          <w:rtl/>
        </w:rPr>
        <w:t>נסת אורון. כנראה לא הבינו את בשורת אוסלו באיזה מקום.</w:t>
      </w:r>
    </w:p>
    <w:p w14:paraId="5A857A42" w14:textId="77777777" w:rsidR="00000000" w:rsidRDefault="007A214F">
      <w:pPr>
        <w:pStyle w:val="a"/>
        <w:rPr>
          <w:rFonts w:hint="cs"/>
          <w:rtl/>
        </w:rPr>
      </w:pPr>
    </w:p>
    <w:p w14:paraId="4DB02864" w14:textId="77777777" w:rsidR="00000000" w:rsidRDefault="007A214F">
      <w:pPr>
        <w:pStyle w:val="ac"/>
        <w:rPr>
          <w:rtl/>
        </w:rPr>
      </w:pPr>
      <w:r>
        <w:rPr>
          <w:rFonts w:hint="eastAsia"/>
          <w:rtl/>
        </w:rPr>
        <w:t>חיים</w:t>
      </w:r>
      <w:r>
        <w:rPr>
          <w:rtl/>
        </w:rPr>
        <w:t xml:space="preserve"> אורון (מרצ):</w:t>
      </w:r>
    </w:p>
    <w:p w14:paraId="7A0A6C2D" w14:textId="77777777" w:rsidR="00000000" w:rsidRDefault="007A214F">
      <w:pPr>
        <w:pStyle w:val="a"/>
        <w:rPr>
          <w:rFonts w:hint="cs"/>
          <w:rtl/>
        </w:rPr>
      </w:pPr>
    </w:p>
    <w:p w14:paraId="7CE4F11B" w14:textId="77777777" w:rsidR="00000000" w:rsidRDefault="007A214F">
      <w:pPr>
        <w:pStyle w:val="a"/>
        <w:rPr>
          <w:rFonts w:hint="cs"/>
          <w:rtl/>
        </w:rPr>
      </w:pPr>
      <w:r>
        <w:rPr>
          <w:rFonts w:hint="cs"/>
          <w:rtl/>
        </w:rPr>
        <w:t xml:space="preserve">אתה צודק. גם פה וגם שם. </w:t>
      </w:r>
    </w:p>
    <w:p w14:paraId="76029543" w14:textId="77777777" w:rsidR="00000000" w:rsidRDefault="007A214F">
      <w:pPr>
        <w:pStyle w:val="a"/>
        <w:rPr>
          <w:rtl/>
        </w:rPr>
      </w:pPr>
    </w:p>
    <w:p w14:paraId="5C25204D" w14:textId="77777777" w:rsidR="00000000" w:rsidRDefault="007A214F">
      <w:pPr>
        <w:pStyle w:val="a"/>
        <w:rPr>
          <w:rFonts w:hint="cs"/>
          <w:rtl/>
        </w:rPr>
      </w:pPr>
    </w:p>
    <w:p w14:paraId="175518A5" w14:textId="77777777" w:rsidR="00000000" w:rsidRDefault="007A214F">
      <w:pPr>
        <w:pStyle w:val="ad"/>
        <w:rPr>
          <w:rtl/>
        </w:rPr>
      </w:pPr>
      <w:r>
        <w:rPr>
          <w:rtl/>
        </w:rPr>
        <w:t>היו"ר ראובן ריבלין:</w:t>
      </w:r>
    </w:p>
    <w:p w14:paraId="369F3048" w14:textId="77777777" w:rsidR="00000000" w:rsidRDefault="007A214F">
      <w:pPr>
        <w:pStyle w:val="a"/>
        <w:rPr>
          <w:rtl/>
        </w:rPr>
      </w:pPr>
    </w:p>
    <w:p w14:paraId="140C18CB" w14:textId="77777777" w:rsidR="00000000" w:rsidRDefault="007A214F">
      <w:pPr>
        <w:pStyle w:val="a"/>
        <w:rPr>
          <w:rFonts w:hint="cs"/>
          <w:rtl/>
        </w:rPr>
      </w:pPr>
      <w:r>
        <w:rPr>
          <w:rFonts w:hint="cs"/>
          <w:rtl/>
        </w:rPr>
        <w:t>זאת אומרת שלא היתה בשורה. אם לא הבינו אותה גם פה וגם שם, סימן - - -</w:t>
      </w:r>
    </w:p>
    <w:p w14:paraId="2F1FE708" w14:textId="77777777" w:rsidR="00000000" w:rsidRDefault="007A214F">
      <w:pPr>
        <w:pStyle w:val="a"/>
        <w:rPr>
          <w:rFonts w:hint="cs"/>
          <w:rtl/>
        </w:rPr>
      </w:pPr>
    </w:p>
    <w:p w14:paraId="75EEFC17" w14:textId="77777777" w:rsidR="00000000" w:rsidRDefault="007A214F">
      <w:pPr>
        <w:pStyle w:val="ac"/>
        <w:rPr>
          <w:rtl/>
        </w:rPr>
      </w:pPr>
      <w:r>
        <w:rPr>
          <w:rFonts w:hint="eastAsia"/>
          <w:rtl/>
        </w:rPr>
        <w:t>חיים</w:t>
      </w:r>
      <w:r>
        <w:rPr>
          <w:rtl/>
        </w:rPr>
        <w:t xml:space="preserve"> אורון (מרצ):</w:t>
      </w:r>
    </w:p>
    <w:p w14:paraId="6C49E48E" w14:textId="77777777" w:rsidR="00000000" w:rsidRDefault="007A214F">
      <w:pPr>
        <w:pStyle w:val="a"/>
        <w:rPr>
          <w:rFonts w:hint="cs"/>
          <w:rtl/>
        </w:rPr>
      </w:pPr>
    </w:p>
    <w:p w14:paraId="69D2127F" w14:textId="77777777" w:rsidR="00000000" w:rsidRDefault="007A214F">
      <w:pPr>
        <w:pStyle w:val="a"/>
        <w:rPr>
          <w:rFonts w:hint="cs"/>
          <w:rtl/>
        </w:rPr>
      </w:pPr>
      <w:r>
        <w:rPr>
          <w:rFonts w:hint="cs"/>
          <w:rtl/>
        </w:rPr>
        <w:t>פעמי המבשר, אתה יודע - - -</w:t>
      </w:r>
    </w:p>
    <w:p w14:paraId="3B1C762B" w14:textId="77777777" w:rsidR="00000000" w:rsidRDefault="007A214F">
      <w:pPr>
        <w:pStyle w:val="a"/>
        <w:rPr>
          <w:rFonts w:hint="cs"/>
          <w:rtl/>
        </w:rPr>
      </w:pPr>
    </w:p>
    <w:p w14:paraId="4DEE15E7" w14:textId="77777777" w:rsidR="00000000" w:rsidRDefault="007A214F">
      <w:pPr>
        <w:pStyle w:val="ad"/>
        <w:rPr>
          <w:rtl/>
        </w:rPr>
      </w:pPr>
      <w:r>
        <w:rPr>
          <w:rtl/>
        </w:rPr>
        <w:t>היו"ר ראובן ריבלין:</w:t>
      </w:r>
    </w:p>
    <w:p w14:paraId="41CB274B" w14:textId="77777777" w:rsidR="00000000" w:rsidRDefault="007A214F">
      <w:pPr>
        <w:pStyle w:val="a"/>
        <w:rPr>
          <w:rtl/>
        </w:rPr>
      </w:pPr>
    </w:p>
    <w:p w14:paraId="29AF4310" w14:textId="77777777" w:rsidR="00000000" w:rsidRDefault="007A214F">
      <w:pPr>
        <w:pStyle w:val="a"/>
        <w:rPr>
          <w:rFonts w:hint="cs"/>
          <w:rtl/>
        </w:rPr>
      </w:pPr>
      <w:r>
        <w:rPr>
          <w:rFonts w:hint="cs"/>
          <w:rtl/>
        </w:rPr>
        <w:t xml:space="preserve">דו-שיח של חירשים הוא דו-שיח של חירשים. היו לנו תקוות, והתקוות התנפצו, אז למה להאשים רק אותנו או בכלל אותנו? אולי יש פתרונות אחרים. על כל פנים, אלה הן השאלות שעומדות לדיון, כמובן. </w:t>
      </w:r>
    </w:p>
    <w:p w14:paraId="43AC75FC" w14:textId="77777777" w:rsidR="00000000" w:rsidRDefault="007A214F">
      <w:pPr>
        <w:pStyle w:val="a"/>
        <w:rPr>
          <w:rFonts w:hint="cs"/>
          <w:rtl/>
        </w:rPr>
      </w:pPr>
    </w:p>
    <w:p w14:paraId="4A370EBA" w14:textId="77777777" w:rsidR="00000000" w:rsidRDefault="007A214F">
      <w:pPr>
        <w:pStyle w:val="Subject"/>
        <w:rPr>
          <w:rtl/>
        </w:rPr>
      </w:pPr>
    </w:p>
    <w:p w14:paraId="3D3CC8AB" w14:textId="77777777" w:rsidR="00000000" w:rsidRDefault="007A214F">
      <w:pPr>
        <w:pStyle w:val="Subject"/>
        <w:rPr>
          <w:rFonts w:hint="cs"/>
          <w:rtl/>
        </w:rPr>
      </w:pPr>
      <w:bookmarkStart w:id="68" w:name="_Toc65927001"/>
      <w:r>
        <w:rPr>
          <w:rFonts w:hint="cs"/>
          <w:rtl/>
        </w:rPr>
        <w:t>מסמכים שהונחו על שולחן הכנסת</w:t>
      </w:r>
      <w:bookmarkEnd w:id="68"/>
    </w:p>
    <w:p w14:paraId="5FEB0C74" w14:textId="77777777" w:rsidR="00000000" w:rsidRDefault="007A214F">
      <w:pPr>
        <w:pStyle w:val="a"/>
        <w:rPr>
          <w:rFonts w:hint="cs"/>
          <w:rtl/>
        </w:rPr>
      </w:pPr>
    </w:p>
    <w:p w14:paraId="5749B128" w14:textId="77777777" w:rsidR="00000000" w:rsidRDefault="007A214F">
      <w:pPr>
        <w:pStyle w:val="ad"/>
        <w:rPr>
          <w:rtl/>
        </w:rPr>
      </w:pPr>
      <w:r>
        <w:rPr>
          <w:rtl/>
        </w:rPr>
        <w:t>היו"ר ראובן ריבלין:</w:t>
      </w:r>
    </w:p>
    <w:p w14:paraId="411E1E67" w14:textId="77777777" w:rsidR="00000000" w:rsidRDefault="007A214F">
      <w:pPr>
        <w:pStyle w:val="a"/>
        <w:rPr>
          <w:rtl/>
        </w:rPr>
      </w:pPr>
    </w:p>
    <w:p w14:paraId="3B812B36" w14:textId="77777777" w:rsidR="00000000" w:rsidRDefault="007A214F">
      <w:pPr>
        <w:pStyle w:val="a"/>
        <w:rPr>
          <w:rFonts w:hint="cs"/>
          <w:rtl/>
        </w:rPr>
      </w:pPr>
      <w:r>
        <w:rPr>
          <w:rFonts w:hint="cs"/>
          <w:rtl/>
        </w:rPr>
        <w:t>הודעה למזכיר הכנסת.</w:t>
      </w:r>
    </w:p>
    <w:p w14:paraId="65638FA1" w14:textId="77777777" w:rsidR="00000000" w:rsidRDefault="007A214F">
      <w:pPr>
        <w:pStyle w:val="a"/>
        <w:rPr>
          <w:rFonts w:hint="cs"/>
          <w:rtl/>
        </w:rPr>
      </w:pPr>
    </w:p>
    <w:p w14:paraId="378A0B99" w14:textId="77777777" w:rsidR="00000000" w:rsidRDefault="007A214F">
      <w:pPr>
        <w:pStyle w:val="Speaker"/>
        <w:rPr>
          <w:rtl/>
        </w:rPr>
      </w:pPr>
      <w:bookmarkStart w:id="69" w:name="_Toc65927002"/>
      <w:r>
        <w:rPr>
          <w:rFonts w:hint="eastAsia"/>
          <w:rtl/>
        </w:rPr>
        <w:t>מזכיר</w:t>
      </w:r>
      <w:r>
        <w:rPr>
          <w:rtl/>
        </w:rPr>
        <w:t xml:space="preserve"> הכנסת אריה האן:</w:t>
      </w:r>
      <w:bookmarkEnd w:id="69"/>
    </w:p>
    <w:p w14:paraId="45EBCCF1" w14:textId="77777777" w:rsidR="00000000" w:rsidRDefault="007A214F">
      <w:pPr>
        <w:pStyle w:val="a"/>
        <w:rPr>
          <w:rFonts w:hint="cs"/>
          <w:rtl/>
        </w:rPr>
      </w:pPr>
    </w:p>
    <w:p w14:paraId="022203A9" w14:textId="77777777" w:rsidR="00000000" w:rsidRDefault="007A214F">
      <w:pPr>
        <w:pStyle w:val="a"/>
        <w:rPr>
          <w:rFonts w:hint="cs"/>
          <w:rtl/>
        </w:rPr>
      </w:pPr>
      <w:r>
        <w:rPr>
          <w:rFonts w:hint="cs"/>
          <w:rtl/>
        </w:rPr>
        <w:t>ברשות יושב-ראש הכנסת, הנני מתכבד להודיע, כי הונחו היום על שולחן הכנסת -</w:t>
      </w:r>
    </w:p>
    <w:p w14:paraId="6DF31028" w14:textId="77777777" w:rsidR="00000000" w:rsidRDefault="007A214F">
      <w:pPr>
        <w:pStyle w:val="a"/>
        <w:rPr>
          <w:rFonts w:hint="cs"/>
          <w:rtl/>
        </w:rPr>
      </w:pPr>
    </w:p>
    <w:p w14:paraId="20BFBD5B" w14:textId="77777777" w:rsidR="00000000" w:rsidRDefault="007A214F">
      <w:pPr>
        <w:pStyle w:val="a"/>
        <w:rPr>
          <w:rFonts w:hint="cs"/>
          <w:rtl/>
        </w:rPr>
      </w:pPr>
      <w:r>
        <w:rPr>
          <w:rFonts w:hint="cs"/>
          <w:rtl/>
        </w:rPr>
        <w:t>מסקנות ועדת החינוך והתרבות בנושאים: א. התפשטות תופעת השימוש בסמים בקרב בני הנוער; ב. מצוקת החינוך הערבי והיערכות לפתיחת שנת הלימודים במגזרי המיעוטים.</w:t>
      </w:r>
    </w:p>
    <w:p w14:paraId="76D008F9" w14:textId="77777777" w:rsidR="00000000" w:rsidRDefault="007A214F">
      <w:pPr>
        <w:pStyle w:val="a"/>
        <w:rPr>
          <w:rFonts w:hint="cs"/>
          <w:rtl/>
        </w:rPr>
      </w:pPr>
    </w:p>
    <w:p w14:paraId="25F52C26" w14:textId="77777777" w:rsidR="00000000" w:rsidRDefault="007A214F">
      <w:pPr>
        <w:pStyle w:val="a"/>
        <w:rPr>
          <w:rFonts w:hint="cs"/>
          <w:rtl/>
        </w:rPr>
      </w:pPr>
      <w:r>
        <w:rPr>
          <w:rFonts w:hint="cs"/>
          <w:rtl/>
        </w:rPr>
        <w:t>החלטות וע</w:t>
      </w:r>
      <w:r>
        <w:rPr>
          <w:rFonts w:hint="cs"/>
          <w:rtl/>
        </w:rPr>
        <w:t>דת הכספים לגבי הצווים הבאים: א. צו הבלו על דלק (הטלת בלו) (תיקון מס' 2), התשס"ג-2003; ב. צו תעריף המכס והפטורים ומס קנייה על טובין (תיקון מס' 125), התשס"ג-2003. תודה רבה.</w:t>
      </w:r>
    </w:p>
    <w:p w14:paraId="49AB72AA" w14:textId="77777777" w:rsidR="00000000" w:rsidRDefault="007A214F">
      <w:pPr>
        <w:pStyle w:val="a"/>
        <w:rPr>
          <w:rFonts w:hint="cs"/>
          <w:rtl/>
        </w:rPr>
      </w:pPr>
    </w:p>
    <w:p w14:paraId="515ABAD3" w14:textId="77777777" w:rsidR="00000000" w:rsidRDefault="007A214F">
      <w:pPr>
        <w:pStyle w:val="ad"/>
        <w:rPr>
          <w:rtl/>
        </w:rPr>
      </w:pPr>
      <w:r>
        <w:rPr>
          <w:rtl/>
        </w:rPr>
        <w:t>היו"ר ראובן ריבלין:</w:t>
      </w:r>
    </w:p>
    <w:p w14:paraId="20BE0D0B" w14:textId="77777777" w:rsidR="00000000" w:rsidRDefault="007A214F">
      <w:pPr>
        <w:pStyle w:val="a"/>
        <w:rPr>
          <w:rtl/>
        </w:rPr>
      </w:pPr>
    </w:p>
    <w:p w14:paraId="3607110D" w14:textId="77777777" w:rsidR="00000000" w:rsidRDefault="007A214F">
      <w:pPr>
        <w:pStyle w:val="a"/>
        <w:rPr>
          <w:rFonts w:hint="cs"/>
          <w:rtl/>
        </w:rPr>
      </w:pPr>
      <w:r>
        <w:rPr>
          <w:rFonts w:hint="cs"/>
          <w:rtl/>
        </w:rPr>
        <w:t>תודה למזכיר הכנסת.</w:t>
      </w:r>
    </w:p>
    <w:p w14:paraId="4825E016" w14:textId="77777777" w:rsidR="00000000" w:rsidRDefault="007A214F">
      <w:pPr>
        <w:pStyle w:val="Subject"/>
        <w:rPr>
          <w:rtl/>
        </w:rPr>
      </w:pPr>
    </w:p>
    <w:p w14:paraId="701286F4" w14:textId="77777777" w:rsidR="00000000" w:rsidRDefault="007A214F">
      <w:pPr>
        <w:pStyle w:val="Subject"/>
        <w:rPr>
          <w:rFonts w:hint="cs"/>
          <w:rtl/>
        </w:rPr>
      </w:pPr>
      <w:bookmarkStart w:id="70" w:name="CS15454FI0015454T10_09_2003_11_50_27"/>
      <w:bookmarkEnd w:id="70"/>
    </w:p>
    <w:p w14:paraId="11D02C1D" w14:textId="77777777" w:rsidR="00000000" w:rsidRDefault="007A214F">
      <w:pPr>
        <w:pStyle w:val="Subject"/>
        <w:rPr>
          <w:rFonts w:hint="cs"/>
          <w:rtl/>
        </w:rPr>
      </w:pPr>
      <w:bookmarkStart w:id="71" w:name="_Toc65927003"/>
      <w:r>
        <w:rPr>
          <w:rFonts w:hint="cs"/>
          <w:rtl/>
        </w:rPr>
        <w:t>ה</w:t>
      </w:r>
      <w:r>
        <w:rPr>
          <w:rtl/>
        </w:rPr>
        <w:t>צ</w:t>
      </w:r>
      <w:r>
        <w:rPr>
          <w:rFonts w:hint="cs"/>
          <w:rtl/>
        </w:rPr>
        <w:t>עת חוק</w:t>
      </w:r>
      <w:r>
        <w:rPr>
          <w:rtl/>
        </w:rPr>
        <w:t xml:space="preserve"> הביטוח הלאומי (תיקון מס' 55 - הור</w:t>
      </w:r>
      <w:r>
        <w:rPr>
          <w:rtl/>
        </w:rPr>
        <w:t>את שעה) (תיקון מס' 2),</w:t>
      </w:r>
      <w:bookmarkEnd w:id="71"/>
      <w:r>
        <w:rPr>
          <w:rtl/>
        </w:rPr>
        <w:t xml:space="preserve"> </w:t>
      </w:r>
    </w:p>
    <w:p w14:paraId="7A39168B" w14:textId="77777777" w:rsidR="00000000" w:rsidRDefault="007A214F">
      <w:pPr>
        <w:pStyle w:val="Subject"/>
        <w:rPr>
          <w:rFonts w:hint="cs"/>
          <w:rtl/>
        </w:rPr>
      </w:pPr>
      <w:bookmarkStart w:id="72" w:name="_Toc65927004"/>
      <w:r>
        <w:rPr>
          <w:rtl/>
        </w:rPr>
        <w:t>התשס"ג-2003</w:t>
      </w:r>
      <w:bookmarkEnd w:id="72"/>
      <w:r>
        <w:rPr>
          <w:rtl/>
        </w:rPr>
        <w:t xml:space="preserve"> </w:t>
      </w:r>
    </w:p>
    <w:p w14:paraId="7B22D3AB" w14:textId="77777777" w:rsidR="00000000" w:rsidRDefault="007A214F">
      <w:pPr>
        <w:pStyle w:val="SubjectSub"/>
        <w:rPr>
          <w:rFonts w:hint="cs"/>
          <w:rtl/>
        </w:rPr>
      </w:pPr>
      <w:r>
        <w:rPr>
          <w:rtl/>
        </w:rPr>
        <w:t>(קריאה ראשונה)</w:t>
      </w:r>
    </w:p>
    <w:p w14:paraId="021F4D06" w14:textId="77777777" w:rsidR="00000000" w:rsidRDefault="007A214F">
      <w:pPr>
        <w:pStyle w:val="a"/>
        <w:rPr>
          <w:rFonts w:hint="cs"/>
          <w:rtl/>
        </w:rPr>
      </w:pPr>
    </w:p>
    <w:p w14:paraId="05DA8313" w14:textId="77777777" w:rsidR="00000000" w:rsidRDefault="007A214F">
      <w:pPr>
        <w:pStyle w:val="ad"/>
        <w:rPr>
          <w:rtl/>
        </w:rPr>
      </w:pPr>
      <w:r>
        <w:rPr>
          <w:rtl/>
        </w:rPr>
        <w:t>היו"ר ראובן ריבלין:</w:t>
      </w:r>
    </w:p>
    <w:p w14:paraId="2AE3239B" w14:textId="77777777" w:rsidR="00000000" w:rsidRDefault="007A214F">
      <w:pPr>
        <w:pStyle w:val="a"/>
        <w:rPr>
          <w:rtl/>
        </w:rPr>
      </w:pPr>
    </w:p>
    <w:p w14:paraId="66D9C884" w14:textId="77777777" w:rsidR="00000000" w:rsidRDefault="007A214F">
      <w:pPr>
        <w:pStyle w:val="a"/>
        <w:rPr>
          <w:rFonts w:hint="cs"/>
          <w:rtl/>
        </w:rPr>
      </w:pPr>
      <w:r>
        <w:rPr>
          <w:rFonts w:hint="cs"/>
          <w:rtl/>
        </w:rPr>
        <w:t>חבר הכנסת יורי שטרן, לרשותך שלוש דקות. בבקשה, אדוני.</w:t>
      </w:r>
    </w:p>
    <w:p w14:paraId="4BEE4B07" w14:textId="77777777" w:rsidR="00000000" w:rsidRDefault="007A214F">
      <w:pPr>
        <w:pStyle w:val="a"/>
        <w:rPr>
          <w:rFonts w:hint="cs"/>
          <w:rtl/>
        </w:rPr>
      </w:pPr>
    </w:p>
    <w:p w14:paraId="0FC13040" w14:textId="77777777" w:rsidR="00000000" w:rsidRDefault="007A214F">
      <w:pPr>
        <w:pStyle w:val="Speaker"/>
        <w:rPr>
          <w:rtl/>
        </w:rPr>
      </w:pPr>
      <w:bookmarkStart w:id="73" w:name="FS000000430T10_09_2003_11_52_23"/>
      <w:bookmarkStart w:id="74" w:name="_Toc65927005"/>
      <w:bookmarkEnd w:id="73"/>
      <w:r>
        <w:rPr>
          <w:rFonts w:hint="eastAsia"/>
          <w:rtl/>
        </w:rPr>
        <w:t>יורי</w:t>
      </w:r>
      <w:r>
        <w:rPr>
          <w:rtl/>
        </w:rPr>
        <w:t xml:space="preserve"> שטרן (האיחוד הלאומי - ישראל ביתנו):</w:t>
      </w:r>
      <w:bookmarkEnd w:id="74"/>
    </w:p>
    <w:p w14:paraId="0164BF86" w14:textId="77777777" w:rsidR="00000000" w:rsidRDefault="007A214F">
      <w:pPr>
        <w:pStyle w:val="a"/>
        <w:rPr>
          <w:rFonts w:hint="cs"/>
          <w:rtl/>
        </w:rPr>
      </w:pPr>
    </w:p>
    <w:p w14:paraId="11143AF8" w14:textId="77777777" w:rsidR="00000000" w:rsidRDefault="007A214F">
      <w:pPr>
        <w:pStyle w:val="a"/>
        <w:rPr>
          <w:rFonts w:hint="cs"/>
          <w:rtl/>
        </w:rPr>
      </w:pPr>
      <w:r>
        <w:rPr>
          <w:rFonts w:hint="cs"/>
          <w:rtl/>
        </w:rPr>
        <w:t xml:space="preserve">תודה. </w:t>
      </w:r>
    </w:p>
    <w:p w14:paraId="5026F3EA" w14:textId="77777777" w:rsidR="00000000" w:rsidRDefault="007A214F">
      <w:pPr>
        <w:pStyle w:val="a"/>
        <w:rPr>
          <w:rFonts w:hint="cs"/>
          <w:rtl/>
        </w:rPr>
      </w:pPr>
    </w:p>
    <w:p w14:paraId="016849B7" w14:textId="77777777" w:rsidR="00000000" w:rsidRDefault="007A214F">
      <w:pPr>
        <w:pStyle w:val="a"/>
        <w:rPr>
          <w:rFonts w:hint="cs"/>
          <w:rtl/>
        </w:rPr>
      </w:pPr>
      <w:r>
        <w:rPr>
          <w:rFonts w:hint="cs"/>
          <w:rtl/>
        </w:rPr>
        <w:t>כבוד היושב-ראש, חברי הכנסת, כבוד השר, הצעת החוק הזאת היא בהחלט הצעה מבורכת, הי</w:t>
      </w:r>
      <w:r>
        <w:rPr>
          <w:rFonts w:hint="cs"/>
          <w:rtl/>
        </w:rPr>
        <w:t>א טובה, היא דוגמה למה שצריך להיות. אני מצטער על שכל ההחלטות הנכונות האלה מתקבלות כתוצאה ממאבקים מיותרים לגמרי.</w:t>
      </w:r>
    </w:p>
    <w:p w14:paraId="18E0AA47" w14:textId="77777777" w:rsidR="00000000" w:rsidRDefault="007A214F">
      <w:pPr>
        <w:pStyle w:val="a"/>
        <w:ind w:firstLine="0"/>
        <w:rPr>
          <w:rFonts w:hint="cs"/>
          <w:rtl/>
        </w:rPr>
      </w:pPr>
    </w:p>
    <w:p w14:paraId="7DF1337E" w14:textId="77777777" w:rsidR="00000000" w:rsidRDefault="007A214F">
      <w:pPr>
        <w:pStyle w:val="a"/>
        <w:rPr>
          <w:rFonts w:hint="cs"/>
          <w:rtl/>
        </w:rPr>
      </w:pPr>
      <w:r>
        <w:rPr>
          <w:rFonts w:hint="cs"/>
          <w:rtl/>
        </w:rPr>
        <w:t>כל פעם כשאנחנו באים עם שורה של צעדים שמתחייבים מן המציאות, שהמציאות מחייבת לנקוט, והמביאים לכך שאנחנו חוסכים בכך חיי אדם, חוסכים הרבה מאוד כסף ו</w:t>
      </w:r>
      <w:r>
        <w:rPr>
          <w:rFonts w:hint="cs"/>
          <w:rtl/>
        </w:rPr>
        <w:t>מונעים נזקים כלכליים, כל פעם אנחנו נתקלים בגישה ילדותית של אנשי משרד האוצר. זאת כי יש להם תיאוריה שלפיה המדינה לא צריכה לעודד, לא צריכה להתערב, לא צריכה לעשות דבר זה או אחר. כתוצאה מהמדיניות הזאת הביורוקרטיה רק גדלה. אין שום צמצום בביורוקרטיה, בפקידות, בדר</w:t>
      </w:r>
      <w:r>
        <w:rPr>
          <w:rFonts w:hint="cs"/>
          <w:rtl/>
        </w:rPr>
        <w:t>גים המיותרים לחלוטין של קבלת ההחלטות. אלא מה? כשמדובר בנושאים שבסך הכול הם נכונים, אולם בחשבונאות הצרה יש אתם בעיה - החשבונאות הצרה כל פעם מנצחת. בסוף אנחנו משלמים ביוקר על החסכונות המטופשים האלה.</w:t>
      </w:r>
    </w:p>
    <w:p w14:paraId="29515BFA" w14:textId="77777777" w:rsidR="00000000" w:rsidRDefault="007A214F">
      <w:pPr>
        <w:pStyle w:val="a"/>
        <w:rPr>
          <w:rFonts w:hint="cs"/>
          <w:rtl/>
        </w:rPr>
      </w:pPr>
    </w:p>
    <w:p w14:paraId="314256F8" w14:textId="77777777" w:rsidR="00000000" w:rsidRDefault="007A214F">
      <w:pPr>
        <w:pStyle w:val="a"/>
        <w:rPr>
          <w:rFonts w:hint="cs"/>
          <w:rtl/>
        </w:rPr>
      </w:pPr>
      <w:r>
        <w:rPr>
          <w:rFonts w:hint="cs"/>
          <w:rtl/>
        </w:rPr>
        <w:t>דוגמה מתחום אחר היא מה שקרה עם צבא דרום-לבנון, עם החוב המו</w:t>
      </w:r>
      <w:r>
        <w:rPr>
          <w:rFonts w:hint="cs"/>
          <w:rtl/>
        </w:rPr>
        <w:t>סרי הגדול שאי-אפשר לשלם אותו, שנשאר לנו כלפי האנשים האלה. כאן משרד האוצר טרטר את כל המערכות עד שנתקבלה החלטה נכונה באיחור, שעולה לנו פוליטית, מדינית, ובסופו של דבר גם כלכלית, מחיר יקר מאוד.</w:t>
      </w:r>
    </w:p>
    <w:p w14:paraId="590F3711" w14:textId="77777777" w:rsidR="00000000" w:rsidRDefault="007A214F">
      <w:pPr>
        <w:pStyle w:val="a"/>
        <w:rPr>
          <w:rFonts w:hint="cs"/>
          <w:rtl/>
        </w:rPr>
      </w:pPr>
    </w:p>
    <w:p w14:paraId="37C07240" w14:textId="77777777" w:rsidR="00000000" w:rsidRDefault="007A214F">
      <w:pPr>
        <w:pStyle w:val="a"/>
        <w:rPr>
          <w:rFonts w:hint="cs"/>
          <w:rtl/>
        </w:rPr>
      </w:pPr>
      <w:r>
        <w:rPr>
          <w:rFonts w:hint="cs"/>
          <w:rtl/>
        </w:rPr>
        <w:t>אני מקווה שעל-ידי זה אנחנו נחזק את מערך האבטחה בארץ. אנחנו עוסקים</w:t>
      </w:r>
      <w:r>
        <w:rPr>
          <w:rFonts w:hint="cs"/>
          <w:rtl/>
        </w:rPr>
        <w:t xml:space="preserve"> היום בוועדת הפנים בבניית מערכת כוללת, שתכלול גם את המגזר הציבורי וגם את המגזר הפרטי, כדי שבאמת האבטחה בארץ תתפקד כמערכת אחת, מתוזמנת ומתואמת. מעמד המאבטחים יהיה מעמד מוגן. לא יכול להיות שרוב האנשים במדינת ישראל מאובטחים על-ידי אנשים מסכנים, שעובדים לפעמים</w:t>
      </w:r>
      <w:r>
        <w:rPr>
          <w:rFonts w:hint="cs"/>
          <w:rtl/>
        </w:rPr>
        <w:t xml:space="preserve"> 12 שעות ביום, אין להם שבתות ואין להם חגים, בהפרה מוחלטת של חוקי העבודה. הם מקבלים הרבה פחות משכר מינימום. אלה המאבטחים בארץ, רוב רובם. לכן, מדובר במעמד המאבטחים, במעמד חברות האבטחה. </w:t>
      </w:r>
    </w:p>
    <w:p w14:paraId="6CEBCA61" w14:textId="77777777" w:rsidR="00000000" w:rsidRDefault="007A214F">
      <w:pPr>
        <w:pStyle w:val="a"/>
        <w:rPr>
          <w:rFonts w:hint="cs"/>
          <w:rtl/>
        </w:rPr>
      </w:pPr>
    </w:p>
    <w:p w14:paraId="2CBFCFDE" w14:textId="77777777" w:rsidR="00000000" w:rsidRDefault="007A214F">
      <w:pPr>
        <w:pStyle w:val="a"/>
        <w:rPr>
          <w:rFonts w:hint="cs"/>
          <w:rtl/>
        </w:rPr>
      </w:pPr>
      <w:r>
        <w:rPr>
          <w:rFonts w:hint="cs"/>
          <w:rtl/>
        </w:rPr>
        <w:t>היום כל אחד יכול לפתוח חברת אבטחה. אין שום דרישות, לא מקצועיות ולא אחרו</w:t>
      </w:r>
      <w:r>
        <w:rPr>
          <w:rFonts w:hint="cs"/>
          <w:rtl/>
        </w:rPr>
        <w:t>ת, ממי שפותח חברת אבטחה. הוא יכול להפר את כל החוקים ולהמשיך לתפקד כחברת אבטחה. זה לא ייתכן. אנחנו נצמצם את מספר החברות עד למינימום הנדרש על-ידי הקפדה על תנאים חדשים לחלוטין לקבלת הרשיון לפתיחת חברת האבטחה. וכל אחד שהפר, בין היתר, חוקי עבודה - ואני מקווה שנ</w:t>
      </w:r>
      <w:r>
        <w:rPr>
          <w:rFonts w:hint="cs"/>
          <w:rtl/>
        </w:rPr>
        <w:t>גיע לחקיקה בנושא - יבוטל הרשיון שלו באופן אוטומטי, אפילו ללא דיון נוסף.</w:t>
      </w:r>
    </w:p>
    <w:p w14:paraId="55964F63" w14:textId="77777777" w:rsidR="00000000" w:rsidRDefault="007A214F">
      <w:pPr>
        <w:pStyle w:val="a"/>
        <w:ind w:firstLine="0"/>
        <w:rPr>
          <w:rFonts w:hint="cs"/>
          <w:rtl/>
        </w:rPr>
      </w:pPr>
    </w:p>
    <w:p w14:paraId="02707DB5" w14:textId="77777777" w:rsidR="00000000" w:rsidRDefault="007A214F">
      <w:pPr>
        <w:pStyle w:val="ad"/>
        <w:rPr>
          <w:rtl/>
        </w:rPr>
      </w:pPr>
      <w:r>
        <w:rPr>
          <w:rtl/>
        </w:rPr>
        <w:t>היו"ר ראובן ריבלין:</w:t>
      </w:r>
    </w:p>
    <w:p w14:paraId="30933C15" w14:textId="77777777" w:rsidR="00000000" w:rsidRDefault="007A214F">
      <w:pPr>
        <w:pStyle w:val="a"/>
        <w:rPr>
          <w:rtl/>
        </w:rPr>
      </w:pPr>
    </w:p>
    <w:p w14:paraId="1B74B55E" w14:textId="77777777" w:rsidR="00000000" w:rsidRDefault="007A214F">
      <w:pPr>
        <w:pStyle w:val="a"/>
        <w:rPr>
          <w:rFonts w:hint="cs"/>
          <w:rtl/>
        </w:rPr>
      </w:pPr>
      <w:r>
        <w:rPr>
          <w:rFonts w:hint="cs"/>
          <w:rtl/>
        </w:rPr>
        <w:t>נא לסיים.</w:t>
      </w:r>
    </w:p>
    <w:p w14:paraId="675EA96B" w14:textId="77777777" w:rsidR="00000000" w:rsidRDefault="007A214F">
      <w:pPr>
        <w:pStyle w:val="a"/>
        <w:ind w:firstLine="0"/>
        <w:rPr>
          <w:rFonts w:hint="cs"/>
          <w:rtl/>
        </w:rPr>
      </w:pPr>
    </w:p>
    <w:p w14:paraId="359658A5" w14:textId="77777777" w:rsidR="00000000" w:rsidRDefault="007A214F">
      <w:pPr>
        <w:pStyle w:val="SpeakerCon"/>
        <w:rPr>
          <w:rtl/>
        </w:rPr>
      </w:pPr>
      <w:bookmarkStart w:id="75" w:name="FS000000430T10_09_2003_11_42_01"/>
      <w:bookmarkEnd w:id="75"/>
      <w:r>
        <w:rPr>
          <w:rFonts w:hint="eastAsia"/>
          <w:rtl/>
        </w:rPr>
        <w:t>יורי</w:t>
      </w:r>
      <w:r>
        <w:rPr>
          <w:rtl/>
        </w:rPr>
        <w:t xml:space="preserve"> שטרן (האיחוד הלאומי - ישראל ביתנו):</w:t>
      </w:r>
    </w:p>
    <w:p w14:paraId="63D3858F" w14:textId="77777777" w:rsidR="00000000" w:rsidRDefault="007A214F">
      <w:pPr>
        <w:pStyle w:val="a"/>
        <w:rPr>
          <w:rFonts w:hint="cs"/>
          <w:rtl/>
        </w:rPr>
      </w:pPr>
    </w:p>
    <w:p w14:paraId="44B7B410" w14:textId="77777777" w:rsidR="00000000" w:rsidRDefault="007A214F">
      <w:pPr>
        <w:pStyle w:val="a"/>
        <w:rPr>
          <w:rFonts w:hint="cs"/>
          <w:rtl/>
        </w:rPr>
      </w:pPr>
      <w:r>
        <w:rPr>
          <w:rFonts w:hint="cs"/>
          <w:rtl/>
        </w:rPr>
        <w:t>החקיקה הזאת היא רק צעד אחד בכיוון הנכון. אני מקווה שבהמשך הדרך אנחנו לא ניתקל כל פעם בהתנגדות מיותרת, בהתנגדו</w:t>
      </w:r>
      <w:r>
        <w:rPr>
          <w:rFonts w:hint="cs"/>
          <w:rtl/>
        </w:rPr>
        <w:t>ת כזאת שהיא לא במקום מצד הגורמים השונים.</w:t>
      </w:r>
    </w:p>
    <w:p w14:paraId="56839FFB" w14:textId="77777777" w:rsidR="00000000" w:rsidRDefault="007A214F">
      <w:pPr>
        <w:pStyle w:val="a"/>
        <w:ind w:firstLine="0"/>
        <w:rPr>
          <w:rtl/>
        </w:rPr>
      </w:pPr>
    </w:p>
    <w:p w14:paraId="129D35AE" w14:textId="77777777" w:rsidR="00000000" w:rsidRDefault="007A214F">
      <w:pPr>
        <w:pStyle w:val="a"/>
        <w:ind w:firstLine="0"/>
        <w:rPr>
          <w:rFonts w:hint="cs"/>
          <w:rtl/>
        </w:rPr>
      </w:pPr>
    </w:p>
    <w:p w14:paraId="3421115A" w14:textId="77777777" w:rsidR="00000000" w:rsidRDefault="007A214F">
      <w:pPr>
        <w:pStyle w:val="ad"/>
        <w:rPr>
          <w:rtl/>
        </w:rPr>
      </w:pPr>
      <w:r>
        <w:rPr>
          <w:rtl/>
        </w:rPr>
        <w:t>היו"ר ראובן ריבלין:</w:t>
      </w:r>
    </w:p>
    <w:p w14:paraId="73A38BEC" w14:textId="77777777" w:rsidR="00000000" w:rsidRDefault="007A214F">
      <w:pPr>
        <w:pStyle w:val="a"/>
        <w:rPr>
          <w:rtl/>
        </w:rPr>
      </w:pPr>
    </w:p>
    <w:p w14:paraId="643BE1F4" w14:textId="77777777" w:rsidR="00000000" w:rsidRDefault="007A214F">
      <w:pPr>
        <w:pStyle w:val="a"/>
        <w:rPr>
          <w:rFonts w:hint="cs"/>
          <w:rtl/>
        </w:rPr>
      </w:pPr>
      <w:r>
        <w:rPr>
          <w:rFonts w:hint="cs"/>
          <w:rtl/>
        </w:rPr>
        <w:t>אני מאוד מודה לחבר הכנסת יורי שטרן. חבר הכנסת אריה אלדד, בבקשה. אחריו - חבר הכנסת משה גפני.</w:t>
      </w:r>
    </w:p>
    <w:p w14:paraId="68584C58" w14:textId="77777777" w:rsidR="00000000" w:rsidRDefault="007A214F">
      <w:pPr>
        <w:pStyle w:val="a"/>
        <w:ind w:firstLine="0"/>
        <w:rPr>
          <w:rFonts w:hint="cs"/>
          <w:rtl/>
        </w:rPr>
      </w:pPr>
    </w:p>
    <w:p w14:paraId="1E75ABBB" w14:textId="77777777" w:rsidR="00000000" w:rsidRDefault="007A214F">
      <w:pPr>
        <w:pStyle w:val="Speaker"/>
        <w:rPr>
          <w:rtl/>
        </w:rPr>
      </w:pPr>
      <w:bookmarkStart w:id="76" w:name="FS000001055T10_09_2003_11_43_10"/>
      <w:bookmarkStart w:id="77" w:name="_Toc65927006"/>
      <w:bookmarkEnd w:id="76"/>
      <w:r>
        <w:rPr>
          <w:rFonts w:hint="eastAsia"/>
          <w:rtl/>
        </w:rPr>
        <w:t>אריה</w:t>
      </w:r>
      <w:r>
        <w:rPr>
          <w:rtl/>
        </w:rPr>
        <w:t xml:space="preserve"> אלדד (האיחוד הלאומי - ישראל ביתנו):</w:t>
      </w:r>
      <w:bookmarkEnd w:id="77"/>
    </w:p>
    <w:p w14:paraId="2349DDA8" w14:textId="77777777" w:rsidR="00000000" w:rsidRDefault="007A214F">
      <w:pPr>
        <w:pStyle w:val="a"/>
        <w:rPr>
          <w:rFonts w:hint="cs"/>
          <w:rtl/>
        </w:rPr>
      </w:pPr>
    </w:p>
    <w:p w14:paraId="63C93CC3" w14:textId="77777777" w:rsidR="00000000" w:rsidRDefault="007A214F">
      <w:pPr>
        <w:pStyle w:val="a"/>
        <w:rPr>
          <w:rFonts w:hint="cs"/>
          <w:rtl/>
        </w:rPr>
      </w:pPr>
      <w:r>
        <w:rPr>
          <w:rFonts w:hint="cs"/>
          <w:rtl/>
        </w:rPr>
        <w:t>אדוני היושב-ראש, חברי חברי הכנסת, הצעת החוק הזאת באה להסד</w:t>
      </w:r>
      <w:r>
        <w:rPr>
          <w:rFonts w:hint="cs"/>
          <w:rtl/>
        </w:rPr>
        <w:t>יר את עבודתם של החיילים המשוחררים באבטחת מוסדות החינוך, והיא בוודאי דרושה וראויה.</w:t>
      </w:r>
    </w:p>
    <w:p w14:paraId="3A2CF0AA" w14:textId="77777777" w:rsidR="00000000" w:rsidRDefault="007A214F">
      <w:pPr>
        <w:pStyle w:val="a"/>
        <w:rPr>
          <w:rFonts w:hint="cs"/>
          <w:rtl/>
        </w:rPr>
      </w:pPr>
    </w:p>
    <w:p w14:paraId="69196BD8" w14:textId="77777777" w:rsidR="00000000" w:rsidRDefault="007A214F">
      <w:pPr>
        <w:pStyle w:val="a"/>
        <w:rPr>
          <w:rFonts w:hint="cs"/>
          <w:rtl/>
        </w:rPr>
      </w:pPr>
      <w:r>
        <w:rPr>
          <w:rFonts w:hint="cs"/>
          <w:rtl/>
        </w:rPr>
        <w:t>לפני חודשים מספר שמענו, כי בית-דין לעבודה במדינת ישראל קבע, כי אסור לפרסם במודעה שלעבודה מסוימת מבוקשים יוצאי צבא. באמת נכון, לא היה מדובר בעבודת אבטחה הדורשת כישורים מבצעיי</w:t>
      </w:r>
      <w:r>
        <w:rPr>
          <w:rFonts w:hint="cs"/>
          <w:rtl/>
        </w:rPr>
        <w:t>ם מיוחדים, אלא רק בהעדפה לחיילים. לעניין הזה היתה אמורה להיות העדפה לכל חייל, ולא רק לאותם חיילים קרביים, שמסכנים את נפשם יום-יום במלחמה. הם רצו סתם חיילים, סתם יוצאי צבא, ובית-הדין קבע שזה לא ראוי, זה לא בסדר, זה מפלה את אותם אנשים שאינם משרתים בצבא.</w:t>
      </w:r>
    </w:p>
    <w:p w14:paraId="0F4B1F41" w14:textId="77777777" w:rsidR="00000000" w:rsidRDefault="007A214F">
      <w:pPr>
        <w:pStyle w:val="a"/>
        <w:rPr>
          <w:rFonts w:hint="cs"/>
          <w:rtl/>
        </w:rPr>
      </w:pPr>
    </w:p>
    <w:p w14:paraId="4FFAB5A9" w14:textId="77777777" w:rsidR="00000000" w:rsidRDefault="007A214F">
      <w:pPr>
        <w:pStyle w:val="a"/>
        <w:rPr>
          <w:rFonts w:hint="cs"/>
          <w:rtl/>
        </w:rPr>
      </w:pPr>
      <w:r>
        <w:rPr>
          <w:rFonts w:hint="cs"/>
          <w:rtl/>
        </w:rPr>
        <w:t>אתמ</w:t>
      </w:r>
      <w:r>
        <w:rPr>
          <w:rFonts w:hint="cs"/>
          <w:rtl/>
        </w:rPr>
        <w:t xml:space="preserve">ול ראינו שוב, כי גם חיילים עורפיים מהווים מעצם שירותם בצה"ל יעד מועדף לאויב. היום אנחנו קוברים שבעה מהחללים הללו, שנרצחו אתמול בצריפין. </w:t>
      </w:r>
    </w:p>
    <w:p w14:paraId="6018054F" w14:textId="77777777" w:rsidR="00000000" w:rsidRDefault="007A214F">
      <w:pPr>
        <w:pStyle w:val="a"/>
        <w:rPr>
          <w:rFonts w:hint="cs"/>
          <w:rtl/>
        </w:rPr>
      </w:pPr>
    </w:p>
    <w:p w14:paraId="14909DA4" w14:textId="77777777" w:rsidR="00000000" w:rsidRDefault="007A214F">
      <w:pPr>
        <w:pStyle w:val="a"/>
        <w:rPr>
          <w:rFonts w:hint="cs"/>
          <w:rtl/>
        </w:rPr>
      </w:pPr>
      <w:r>
        <w:rPr>
          <w:rFonts w:hint="cs"/>
          <w:rtl/>
        </w:rPr>
        <w:t>המדינה, במצב שבו היא נתונה, כשהיא אינה יודעת להעדיף ולתעדף חיילים, היא מדינה אובדת דרך. ושופטים שכך חורצים משפט בשם ער</w:t>
      </w:r>
      <w:r>
        <w:rPr>
          <w:rFonts w:hint="cs"/>
          <w:rtl/>
        </w:rPr>
        <w:t>כים מופשטים, נעלים ותלושים מקרקע המציאות שלנו, סופם שהם מערערים את עצם יכולתה של המדינה להגן על עצמה.</w:t>
      </w:r>
    </w:p>
    <w:p w14:paraId="0AFC4C50" w14:textId="77777777" w:rsidR="00000000" w:rsidRDefault="007A214F">
      <w:pPr>
        <w:pStyle w:val="a"/>
        <w:rPr>
          <w:rFonts w:hint="cs"/>
          <w:rtl/>
        </w:rPr>
      </w:pPr>
    </w:p>
    <w:p w14:paraId="0C08413A" w14:textId="77777777" w:rsidR="00000000" w:rsidRDefault="007A214F">
      <w:pPr>
        <w:pStyle w:val="a"/>
        <w:rPr>
          <w:rFonts w:hint="cs"/>
          <w:rtl/>
        </w:rPr>
      </w:pPr>
      <w:r>
        <w:rPr>
          <w:rFonts w:hint="cs"/>
          <w:rtl/>
        </w:rPr>
        <w:t xml:space="preserve">ההסתייגות היחידה שלי מהחוק יכולה להיות בפילוסופיה הדפנסיבית שלו, כשאנחנו נמצאים במצב שבו אנחנו מוסיפים עוד ועוד ועוד מאבטחים בכל בית-קפה, בכל קניון, בכל </w:t>
      </w:r>
      <w:r>
        <w:rPr>
          <w:rFonts w:hint="cs"/>
          <w:rtl/>
        </w:rPr>
        <w:t>גן-ילדים, בכל אוטובוס, ואין לדבר סוף. יש גם היעילות של השיטה, שהיא מוגבלת מאוד. צריך להבין שאנחנו במלחמה, ולא מנצחים מלחמה בהגנה. עוד לא המציאו מלחמה כזאת שאפשר לנצח אותה בהגנה. אבל מכיוון שאין רוצים להכריע את המלחמה הזאת, צריך לפחות להגן על הילדים עד שירח</w:t>
      </w:r>
      <w:r>
        <w:rPr>
          <w:rFonts w:hint="cs"/>
          <w:rtl/>
        </w:rPr>
        <w:t xml:space="preserve">ם השם ויאיר את מוחם של הקברניטים. </w:t>
      </w:r>
    </w:p>
    <w:p w14:paraId="33BB0F55" w14:textId="77777777" w:rsidR="00000000" w:rsidRDefault="007A214F">
      <w:pPr>
        <w:pStyle w:val="a"/>
        <w:ind w:firstLine="0"/>
        <w:rPr>
          <w:rFonts w:hint="cs"/>
          <w:rtl/>
        </w:rPr>
      </w:pPr>
    </w:p>
    <w:p w14:paraId="2A4811BD" w14:textId="77777777" w:rsidR="00000000" w:rsidRDefault="007A214F">
      <w:pPr>
        <w:pStyle w:val="ad"/>
        <w:rPr>
          <w:rtl/>
        </w:rPr>
      </w:pPr>
      <w:r>
        <w:rPr>
          <w:rtl/>
        </w:rPr>
        <w:t>היו"ר ראובן ריבלין:</w:t>
      </w:r>
    </w:p>
    <w:p w14:paraId="29DD3BAE" w14:textId="77777777" w:rsidR="00000000" w:rsidRDefault="007A214F">
      <w:pPr>
        <w:pStyle w:val="a"/>
        <w:rPr>
          <w:rtl/>
        </w:rPr>
      </w:pPr>
    </w:p>
    <w:p w14:paraId="274748A5" w14:textId="77777777" w:rsidR="00000000" w:rsidRDefault="007A214F">
      <w:pPr>
        <w:pStyle w:val="a"/>
        <w:rPr>
          <w:rFonts w:hint="cs"/>
          <w:rtl/>
        </w:rPr>
      </w:pPr>
      <w:r>
        <w:rPr>
          <w:rFonts w:hint="cs"/>
          <w:rtl/>
        </w:rPr>
        <w:t>תודה לחבר הכנסת אלדד. חבר הכנסת משה גפני, בבקשה.</w:t>
      </w:r>
    </w:p>
    <w:p w14:paraId="74BAB1E3" w14:textId="77777777" w:rsidR="00000000" w:rsidRDefault="007A214F">
      <w:pPr>
        <w:pStyle w:val="a"/>
        <w:ind w:firstLine="0"/>
        <w:rPr>
          <w:rtl/>
        </w:rPr>
      </w:pPr>
    </w:p>
    <w:p w14:paraId="39474A66" w14:textId="77777777" w:rsidR="00000000" w:rsidRDefault="007A214F">
      <w:pPr>
        <w:pStyle w:val="a"/>
        <w:ind w:firstLine="0"/>
        <w:rPr>
          <w:rFonts w:hint="cs"/>
          <w:rtl/>
        </w:rPr>
      </w:pPr>
    </w:p>
    <w:p w14:paraId="7EFE0B7C" w14:textId="77777777" w:rsidR="00000000" w:rsidRDefault="007A214F">
      <w:pPr>
        <w:pStyle w:val="Speaker"/>
        <w:rPr>
          <w:rtl/>
        </w:rPr>
      </w:pPr>
      <w:bookmarkStart w:id="78" w:name="FS000000526T10_09_2003_11_47_27"/>
      <w:bookmarkStart w:id="79" w:name="_Toc65927007"/>
      <w:bookmarkEnd w:id="78"/>
      <w:r>
        <w:rPr>
          <w:rFonts w:hint="eastAsia"/>
          <w:rtl/>
        </w:rPr>
        <w:t>משה</w:t>
      </w:r>
      <w:r>
        <w:rPr>
          <w:rtl/>
        </w:rPr>
        <w:t xml:space="preserve"> גפני (יהדות התורה):</w:t>
      </w:r>
      <w:bookmarkEnd w:id="79"/>
    </w:p>
    <w:p w14:paraId="730B8B7B" w14:textId="77777777" w:rsidR="00000000" w:rsidRDefault="007A214F">
      <w:pPr>
        <w:pStyle w:val="a"/>
        <w:rPr>
          <w:rFonts w:hint="cs"/>
          <w:rtl/>
        </w:rPr>
      </w:pPr>
    </w:p>
    <w:p w14:paraId="1CF2DC35" w14:textId="77777777" w:rsidR="00000000" w:rsidRDefault="007A214F">
      <w:pPr>
        <w:pStyle w:val="a"/>
        <w:rPr>
          <w:rFonts w:hint="cs"/>
          <w:rtl/>
        </w:rPr>
      </w:pPr>
      <w:r>
        <w:rPr>
          <w:rFonts w:hint="cs"/>
          <w:rtl/>
        </w:rPr>
        <w:t>אדוני היושב-ראש, רבותי חברי הכנסת, אדוני השר, יום קשה לעם ישראל כאן בארץ. שני פיגועים קשים - - -</w:t>
      </w:r>
    </w:p>
    <w:p w14:paraId="2BF68DBC" w14:textId="77777777" w:rsidR="00000000" w:rsidRDefault="007A214F">
      <w:pPr>
        <w:pStyle w:val="a"/>
        <w:ind w:firstLine="0"/>
        <w:rPr>
          <w:rFonts w:hint="cs"/>
          <w:rtl/>
        </w:rPr>
      </w:pPr>
    </w:p>
    <w:p w14:paraId="2CA82CC8" w14:textId="77777777" w:rsidR="00000000" w:rsidRDefault="007A214F">
      <w:pPr>
        <w:pStyle w:val="ad"/>
        <w:rPr>
          <w:rtl/>
        </w:rPr>
      </w:pPr>
      <w:r>
        <w:rPr>
          <w:rtl/>
        </w:rPr>
        <w:t>היו"ר ראובן ריבלין:</w:t>
      </w:r>
    </w:p>
    <w:p w14:paraId="4ACAB312" w14:textId="77777777" w:rsidR="00000000" w:rsidRDefault="007A214F">
      <w:pPr>
        <w:pStyle w:val="a"/>
        <w:rPr>
          <w:rtl/>
        </w:rPr>
      </w:pPr>
    </w:p>
    <w:p w14:paraId="5D449F24" w14:textId="77777777" w:rsidR="00000000" w:rsidRDefault="007A214F">
      <w:pPr>
        <w:pStyle w:val="a"/>
        <w:rPr>
          <w:rFonts w:hint="cs"/>
          <w:rtl/>
        </w:rPr>
      </w:pPr>
      <w:r>
        <w:rPr>
          <w:rFonts w:hint="cs"/>
          <w:rtl/>
        </w:rPr>
        <w:t xml:space="preserve">חבר </w:t>
      </w:r>
      <w:r>
        <w:rPr>
          <w:rFonts w:hint="cs"/>
          <w:rtl/>
        </w:rPr>
        <w:t>הכנסת רמון, קולך רם ונישא.</w:t>
      </w:r>
    </w:p>
    <w:p w14:paraId="2C9A0D9C" w14:textId="77777777" w:rsidR="00000000" w:rsidRDefault="007A214F">
      <w:pPr>
        <w:pStyle w:val="a"/>
        <w:ind w:firstLine="0"/>
        <w:rPr>
          <w:rFonts w:hint="cs"/>
          <w:rtl/>
        </w:rPr>
      </w:pPr>
    </w:p>
    <w:p w14:paraId="2D08D1DF" w14:textId="77777777" w:rsidR="00000000" w:rsidRDefault="007A214F">
      <w:pPr>
        <w:pStyle w:val="ac"/>
        <w:rPr>
          <w:rtl/>
        </w:rPr>
      </w:pPr>
      <w:r>
        <w:rPr>
          <w:rFonts w:hint="eastAsia"/>
          <w:rtl/>
        </w:rPr>
        <w:t>חיים</w:t>
      </w:r>
      <w:r>
        <w:rPr>
          <w:rtl/>
        </w:rPr>
        <w:t xml:space="preserve"> רמון (העבודה-מימד):</w:t>
      </w:r>
    </w:p>
    <w:p w14:paraId="46681454" w14:textId="77777777" w:rsidR="00000000" w:rsidRDefault="007A214F">
      <w:pPr>
        <w:pStyle w:val="a"/>
        <w:rPr>
          <w:rFonts w:hint="cs"/>
          <w:rtl/>
        </w:rPr>
      </w:pPr>
    </w:p>
    <w:p w14:paraId="21E0BCD3" w14:textId="77777777" w:rsidR="00000000" w:rsidRDefault="007A214F">
      <w:pPr>
        <w:pStyle w:val="a"/>
        <w:rPr>
          <w:rFonts w:hint="cs"/>
          <w:rtl/>
        </w:rPr>
      </w:pPr>
      <w:r>
        <w:rPr>
          <w:rFonts w:hint="cs"/>
          <w:rtl/>
        </w:rPr>
        <w:t>רציתי לעדכן את חבר הכנסת ליצמן, גם הוא בוודאי שמע על כך שזרקו את הילדים ליאור - - -</w:t>
      </w:r>
    </w:p>
    <w:p w14:paraId="45B8AA1E" w14:textId="77777777" w:rsidR="00000000" w:rsidRDefault="007A214F">
      <w:pPr>
        <w:pStyle w:val="a"/>
        <w:ind w:firstLine="0"/>
        <w:rPr>
          <w:rFonts w:hint="cs"/>
          <w:rtl/>
        </w:rPr>
      </w:pPr>
    </w:p>
    <w:p w14:paraId="586314F8" w14:textId="77777777" w:rsidR="00000000" w:rsidRDefault="007A214F">
      <w:pPr>
        <w:pStyle w:val="ad"/>
        <w:rPr>
          <w:rtl/>
        </w:rPr>
      </w:pPr>
      <w:r>
        <w:rPr>
          <w:rtl/>
        </w:rPr>
        <w:t>היו"ר ראובן ריבלין:</w:t>
      </w:r>
    </w:p>
    <w:p w14:paraId="6C28404A" w14:textId="77777777" w:rsidR="00000000" w:rsidRDefault="007A214F">
      <w:pPr>
        <w:pStyle w:val="a"/>
        <w:rPr>
          <w:rtl/>
        </w:rPr>
      </w:pPr>
    </w:p>
    <w:p w14:paraId="5F373AB0" w14:textId="77777777" w:rsidR="00000000" w:rsidRDefault="007A214F">
      <w:pPr>
        <w:pStyle w:val="a"/>
        <w:rPr>
          <w:rFonts w:hint="cs"/>
          <w:rtl/>
        </w:rPr>
      </w:pPr>
      <w:r>
        <w:rPr>
          <w:rFonts w:hint="cs"/>
          <w:rtl/>
        </w:rPr>
        <w:t>אני רק רציתי לעדכן את ליצמן ואת רביץ שחברם לסיעה נואם.</w:t>
      </w:r>
    </w:p>
    <w:p w14:paraId="64D349AD" w14:textId="77777777" w:rsidR="00000000" w:rsidRDefault="007A214F">
      <w:pPr>
        <w:pStyle w:val="a"/>
        <w:ind w:firstLine="0"/>
        <w:rPr>
          <w:rFonts w:hint="cs"/>
          <w:rtl/>
        </w:rPr>
      </w:pPr>
    </w:p>
    <w:p w14:paraId="18BE6697" w14:textId="77777777" w:rsidR="00000000" w:rsidRDefault="007A214F">
      <w:pPr>
        <w:pStyle w:val="ac"/>
        <w:rPr>
          <w:rtl/>
        </w:rPr>
      </w:pPr>
      <w:r>
        <w:rPr>
          <w:rFonts w:hint="eastAsia"/>
          <w:rtl/>
        </w:rPr>
        <w:t>יעקב</w:t>
      </w:r>
      <w:r>
        <w:rPr>
          <w:rtl/>
        </w:rPr>
        <w:t xml:space="preserve"> ליצמן (יהדות התורה):</w:t>
      </w:r>
    </w:p>
    <w:p w14:paraId="5B72622E" w14:textId="77777777" w:rsidR="00000000" w:rsidRDefault="007A214F">
      <w:pPr>
        <w:pStyle w:val="a"/>
        <w:rPr>
          <w:rFonts w:hint="cs"/>
          <w:rtl/>
        </w:rPr>
      </w:pPr>
    </w:p>
    <w:p w14:paraId="4E2D68CF" w14:textId="77777777" w:rsidR="00000000" w:rsidRDefault="007A214F">
      <w:pPr>
        <w:pStyle w:val="a"/>
        <w:rPr>
          <w:rFonts w:hint="cs"/>
          <w:rtl/>
        </w:rPr>
      </w:pPr>
      <w:r>
        <w:rPr>
          <w:rFonts w:hint="cs"/>
          <w:rtl/>
        </w:rPr>
        <w:t>על מה הוא הול</w:t>
      </w:r>
      <w:r>
        <w:rPr>
          <w:rFonts w:hint="cs"/>
          <w:rtl/>
        </w:rPr>
        <w:t>ך לדבר?</w:t>
      </w:r>
    </w:p>
    <w:p w14:paraId="3F1AAED5" w14:textId="77777777" w:rsidR="00000000" w:rsidRDefault="007A214F">
      <w:pPr>
        <w:pStyle w:val="a"/>
        <w:ind w:firstLine="0"/>
        <w:rPr>
          <w:rFonts w:hint="cs"/>
          <w:rtl/>
        </w:rPr>
      </w:pPr>
    </w:p>
    <w:p w14:paraId="7DB1EEDA" w14:textId="77777777" w:rsidR="00000000" w:rsidRDefault="007A214F">
      <w:pPr>
        <w:pStyle w:val="ad"/>
        <w:rPr>
          <w:rtl/>
        </w:rPr>
      </w:pPr>
      <w:r>
        <w:rPr>
          <w:rtl/>
        </w:rPr>
        <w:t>היו"ר ראובן ריבלין:</w:t>
      </w:r>
    </w:p>
    <w:p w14:paraId="2E251A5B" w14:textId="77777777" w:rsidR="00000000" w:rsidRDefault="007A214F">
      <w:pPr>
        <w:pStyle w:val="a"/>
        <w:rPr>
          <w:rtl/>
        </w:rPr>
      </w:pPr>
    </w:p>
    <w:p w14:paraId="6070E3F5" w14:textId="77777777" w:rsidR="00000000" w:rsidRDefault="007A214F">
      <w:pPr>
        <w:pStyle w:val="a"/>
        <w:rPr>
          <w:rFonts w:hint="cs"/>
          <w:rtl/>
        </w:rPr>
      </w:pPr>
      <w:r>
        <w:rPr>
          <w:rFonts w:hint="cs"/>
          <w:rtl/>
        </w:rPr>
        <w:t>תשמע, אני לא יכול לצנזר אותו. את חבר הכנסת גפני אני לא יכול לצנזר. את זה אתם צריכים לעשות בישיבות סיעה. חבר הכנסת גפני, אתה יכול לומר כל מה שעולה על רוחך, ובלבד שתשמור על אותם דברים שהם מחויבים. בבקשה, אדוני.</w:t>
      </w:r>
    </w:p>
    <w:p w14:paraId="65E6121B" w14:textId="77777777" w:rsidR="00000000" w:rsidRDefault="007A214F">
      <w:pPr>
        <w:pStyle w:val="a"/>
        <w:ind w:firstLine="0"/>
        <w:rPr>
          <w:rFonts w:hint="cs"/>
          <w:rtl/>
        </w:rPr>
      </w:pPr>
    </w:p>
    <w:p w14:paraId="4651896C" w14:textId="77777777" w:rsidR="00000000" w:rsidRDefault="007A214F">
      <w:pPr>
        <w:pStyle w:val="SpeakerCon"/>
        <w:rPr>
          <w:rtl/>
        </w:rPr>
      </w:pPr>
      <w:bookmarkStart w:id="80" w:name="FS000000526T10_09_2003_11_50_47"/>
      <w:bookmarkEnd w:id="80"/>
      <w:r>
        <w:rPr>
          <w:rFonts w:hint="eastAsia"/>
          <w:rtl/>
        </w:rPr>
        <w:t>משה</w:t>
      </w:r>
      <w:r>
        <w:rPr>
          <w:rtl/>
        </w:rPr>
        <w:t xml:space="preserve"> גפני (יהדות </w:t>
      </w:r>
      <w:r>
        <w:rPr>
          <w:rtl/>
        </w:rPr>
        <w:t>התורה):</w:t>
      </w:r>
    </w:p>
    <w:p w14:paraId="4111D87D" w14:textId="77777777" w:rsidR="00000000" w:rsidRDefault="007A214F">
      <w:pPr>
        <w:pStyle w:val="a"/>
        <w:rPr>
          <w:rFonts w:hint="cs"/>
          <w:rtl/>
        </w:rPr>
      </w:pPr>
    </w:p>
    <w:p w14:paraId="64AB0E99" w14:textId="77777777" w:rsidR="00000000" w:rsidRDefault="007A214F">
      <w:pPr>
        <w:pStyle w:val="a"/>
        <w:rPr>
          <w:rFonts w:hint="cs"/>
          <w:rtl/>
        </w:rPr>
      </w:pPr>
      <w:r>
        <w:rPr>
          <w:rFonts w:hint="cs"/>
          <w:rtl/>
        </w:rPr>
        <w:t xml:space="preserve">רבותי, אני מבקש לשלוח את תנחומי למשפחות השכולות ואיחולי החלמה מהירה לפצועים. </w:t>
      </w:r>
    </w:p>
    <w:p w14:paraId="115BDF99" w14:textId="77777777" w:rsidR="00000000" w:rsidRDefault="007A214F">
      <w:pPr>
        <w:pStyle w:val="a"/>
        <w:rPr>
          <w:rFonts w:hint="cs"/>
          <w:rtl/>
        </w:rPr>
      </w:pPr>
    </w:p>
    <w:p w14:paraId="0C9DA629" w14:textId="77777777" w:rsidR="00000000" w:rsidRDefault="007A214F">
      <w:pPr>
        <w:pStyle w:val="a"/>
        <w:rPr>
          <w:rFonts w:hint="cs"/>
          <w:rtl/>
        </w:rPr>
      </w:pPr>
      <w:r>
        <w:rPr>
          <w:rFonts w:hint="cs"/>
          <w:rtl/>
        </w:rPr>
        <w:t>אני, כמובן, תומך בחוק הזה. לצערי, גם העיתוי הוא עיתוי נכון. אבל העיתוי בזמן האחרון, או בשנים האחרונות, תמיד נכון, לצער כולנו. מעבר לחוק עצמו, שהוא ראוי, יש בו גם מסר, ש</w:t>
      </w:r>
      <w:r>
        <w:rPr>
          <w:rFonts w:hint="cs"/>
          <w:rtl/>
        </w:rPr>
        <w:t xml:space="preserve">אנחנו, הכנסת, מביעים תמיכה במאבטחים שמסכנים את חייהם יום-יום בעבודה הקשה והנוראה הזאת. גם החוק עצמו הוא ראוי וצריך לתמוך בו. אני מעריך שהכנסת אכן תאשר אותו. </w:t>
      </w:r>
    </w:p>
    <w:p w14:paraId="16FC2181" w14:textId="77777777" w:rsidR="00000000" w:rsidRDefault="007A214F">
      <w:pPr>
        <w:pStyle w:val="a"/>
        <w:rPr>
          <w:rFonts w:hint="cs"/>
          <w:rtl/>
        </w:rPr>
      </w:pPr>
    </w:p>
    <w:p w14:paraId="619E0497" w14:textId="77777777" w:rsidR="00000000" w:rsidRDefault="007A214F">
      <w:pPr>
        <w:pStyle w:val="a"/>
        <w:rPr>
          <w:rFonts w:hint="cs"/>
          <w:rtl/>
        </w:rPr>
      </w:pPr>
      <w:r>
        <w:rPr>
          <w:rFonts w:hint="cs"/>
          <w:rtl/>
        </w:rPr>
        <w:t xml:space="preserve">אדוני היושב-ראש, אני מבקש, בלי קשר לדברים הללו - ואולי יש קשר במכלול של הנושאים </w:t>
      </w:r>
      <w:r>
        <w:rPr>
          <w:rtl/>
        </w:rPr>
        <w:t>–</w:t>
      </w:r>
      <w:r>
        <w:rPr>
          <w:rFonts w:hint="cs"/>
          <w:rtl/>
        </w:rPr>
        <w:t xml:space="preserve"> לומר, שאין דבר </w:t>
      </w:r>
      <w:r>
        <w:rPr>
          <w:rFonts w:hint="cs"/>
          <w:rtl/>
        </w:rPr>
        <w:t>אחד, דבר אחד, שראש הממשלה הנוכחי עשה והצליח. אין דבר אחד שאזרחי מדינת ישראל, שחלק גדול מהם גם בחרו בו, יכולים לומר לגביו: עשו לנו פעולה שהיא פעולה ראויה, טובה ונכונה, לא בתחום המדיני - ואף אחד לא יודע לאן הולך ראש הממשלה, האם הוא מנתק - - -</w:t>
      </w:r>
    </w:p>
    <w:p w14:paraId="0622ED93" w14:textId="77777777" w:rsidR="00000000" w:rsidRDefault="007A214F">
      <w:pPr>
        <w:pStyle w:val="a"/>
        <w:ind w:firstLine="0"/>
        <w:rPr>
          <w:rFonts w:hint="cs"/>
          <w:rtl/>
        </w:rPr>
      </w:pPr>
    </w:p>
    <w:p w14:paraId="0500D648" w14:textId="77777777" w:rsidR="00000000" w:rsidRDefault="007A214F">
      <w:pPr>
        <w:pStyle w:val="ac"/>
        <w:rPr>
          <w:rtl/>
        </w:rPr>
      </w:pPr>
      <w:r>
        <w:rPr>
          <w:rFonts w:hint="eastAsia"/>
          <w:rtl/>
        </w:rPr>
        <w:t>חיים</w:t>
      </w:r>
      <w:r>
        <w:rPr>
          <w:rtl/>
        </w:rPr>
        <w:t xml:space="preserve"> רמון (העב</w:t>
      </w:r>
      <w:r>
        <w:rPr>
          <w:rtl/>
        </w:rPr>
        <w:t>ודה-מימד):</w:t>
      </w:r>
    </w:p>
    <w:p w14:paraId="0C292C46" w14:textId="77777777" w:rsidR="00000000" w:rsidRDefault="007A214F">
      <w:pPr>
        <w:pStyle w:val="a"/>
        <w:rPr>
          <w:rFonts w:hint="cs"/>
          <w:rtl/>
        </w:rPr>
      </w:pPr>
    </w:p>
    <w:p w14:paraId="2294420A" w14:textId="77777777" w:rsidR="00000000" w:rsidRDefault="007A214F">
      <w:pPr>
        <w:pStyle w:val="a"/>
        <w:rPr>
          <w:rFonts w:hint="cs"/>
          <w:rtl/>
        </w:rPr>
      </w:pPr>
      <w:r>
        <w:rPr>
          <w:rFonts w:hint="cs"/>
          <w:rtl/>
        </w:rPr>
        <w:t>הוא שוקע, הוא לא הולך.</w:t>
      </w:r>
    </w:p>
    <w:p w14:paraId="2CB62D7C" w14:textId="77777777" w:rsidR="00000000" w:rsidRDefault="007A214F">
      <w:pPr>
        <w:pStyle w:val="a"/>
        <w:ind w:firstLine="0"/>
        <w:rPr>
          <w:rFonts w:hint="cs"/>
          <w:rtl/>
        </w:rPr>
      </w:pPr>
    </w:p>
    <w:p w14:paraId="63FBBC32" w14:textId="77777777" w:rsidR="00000000" w:rsidRDefault="007A214F">
      <w:pPr>
        <w:pStyle w:val="SpeakerCon"/>
        <w:rPr>
          <w:rtl/>
        </w:rPr>
      </w:pPr>
      <w:bookmarkStart w:id="81" w:name="FS000000526T10_09_2003_12_07_30C"/>
      <w:bookmarkEnd w:id="81"/>
      <w:r>
        <w:rPr>
          <w:rtl/>
        </w:rPr>
        <w:t>משה גפני (יהדות התורה):</w:t>
      </w:r>
    </w:p>
    <w:p w14:paraId="4B6FB550" w14:textId="77777777" w:rsidR="00000000" w:rsidRDefault="007A214F">
      <w:pPr>
        <w:pStyle w:val="a"/>
        <w:rPr>
          <w:rtl/>
        </w:rPr>
      </w:pPr>
    </w:p>
    <w:p w14:paraId="178B8E2A" w14:textId="77777777" w:rsidR="00000000" w:rsidRDefault="007A214F">
      <w:pPr>
        <w:pStyle w:val="a"/>
        <w:rPr>
          <w:rFonts w:hint="cs"/>
          <w:rtl/>
        </w:rPr>
      </w:pPr>
      <w:r>
        <w:rPr>
          <w:rFonts w:hint="cs"/>
          <w:rtl/>
        </w:rPr>
        <w:t>- - - האם הוא מנתק את המגעים והוא לא מנהל משא-ומתן מדיני?</w:t>
      </w:r>
    </w:p>
    <w:p w14:paraId="5FD99B67" w14:textId="77777777" w:rsidR="00000000" w:rsidRDefault="007A214F">
      <w:pPr>
        <w:pStyle w:val="a"/>
        <w:ind w:firstLine="0"/>
        <w:rPr>
          <w:rFonts w:hint="cs"/>
          <w:rtl/>
        </w:rPr>
      </w:pPr>
    </w:p>
    <w:p w14:paraId="3A2B9676" w14:textId="77777777" w:rsidR="00000000" w:rsidRDefault="007A214F">
      <w:pPr>
        <w:pStyle w:val="ac"/>
        <w:rPr>
          <w:rtl/>
        </w:rPr>
      </w:pPr>
      <w:r>
        <w:rPr>
          <w:rFonts w:hint="eastAsia"/>
          <w:rtl/>
        </w:rPr>
        <w:t>אברהם</w:t>
      </w:r>
      <w:r>
        <w:rPr>
          <w:rtl/>
        </w:rPr>
        <w:t xml:space="preserve"> בורג (העבודה-מימד):</w:t>
      </w:r>
    </w:p>
    <w:p w14:paraId="3537F0C1" w14:textId="77777777" w:rsidR="00000000" w:rsidRDefault="007A214F">
      <w:pPr>
        <w:pStyle w:val="a"/>
        <w:rPr>
          <w:rFonts w:hint="cs"/>
          <w:rtl/>
        </w:rPr>
      </w:pPr>
    </w:p>
    <w:p w14:paraId="3E1BE552" w14:textId="77777777" w:rsidR="00000000" w:rsidRDefault="007A214F">
      <w:pPr>
        <w:pStyle w:val="a"/>
        <w:rPr>
          <w:rFonts w:hint="cs"/>
          <w:rtl/>
        </w:rPr>
      </w:pPr>
      <w:r>
        <w:rPr>
          <w:rFonts w:hint="cs"/>
          <w:rtl/>
        </w:rPr>
        <w:t>שמעתי שהוא מלמד במנזר בהודו את ענייני השתיקה.</w:t>
      </w:r>
    </w:p>
    <w:p w14:paraId="4F394006" w14:textId="77777777" w:rsidR="00000000" w:rsidRDefault="007A214F">
      <w:pPr>
        <w:pStyle w:val="a"/>
        <w:ind w:firstLine="0"/>
        <w:rPr>
          <w:rFonts w:hint="cs"/>
          <w:rtl/>
        </w:rPr>
      </w:pPr>
    </w:p>
    <w:p w14:paraId="6259F9B9" w14:textId="77777777" w:rsidR="00000000" w:rsidRDefault="007A214F">
      <w:pPr>
        <w:pStyle w:val="SpeakerCon"/>
        <w:rPr>
          <w:rtl/>
        </w:rPr>
      </w:pPr>
      <w:bookmarkStart w:id="82" w:name="FS000000526T10_09_2003_12_08_12C"/>
      <w:bookmarkEnd w:id="82"/>
      <w:r>
        <w:rPr>
          <w:rtl/>
        </w:rPr>
        <w:t>משה גפני (יהדות התורה):</w:t>
      </w:r>
    </w:p>
    <w:p w14:paraId="30CE1C5A" w14:textId="77777777" w:rsidR="00000000" w:rsidRDefault="007A214F">
      <w:pPr>
        <w:pStyle w:val="a"/>
        <w:rPr>
          <w:rtl/>
        </w:rPr>
      </w:pPr>
    </w:p>
    <w:p w14:paraId="6E2282FB" w14:textId="77777777" w:rsidR="00000000" w:rsidRDefault="007A214F">
      <w:pPr>
        <w:pStyle w:val="a"/>
        <w:rPr>
          <w:rFonts w:hint="cs"/>
          <w:rtl/>
        </w:rPr>
      </w:pPr>
      <w:r>
        <w:rPr>
          <w:rFonts w:hint="cs"/>
          <w:rtl/>
        </w:rPr>
        <w:t>האם הוא כן מקדם את התהליך המדיני? האם</w:t>
      </w:r>
      <w:r>
        <w:rPr>
          <w:rFonts w:hint="cs"/>
          <w:rtl/>
        </w:rPr>
        <w:t xml:space="preserve"> הוא כן מנהל משא-ומתן או לא מנהל משא-ומתן? </w:t>
      </w:r>
    </w:p>
    <w:p w14:paraId="3D07D2AA" w14:textId="77777777" w:rsidR="00000000" w:rsidRDefault="007A214F">
      <w:pPr>
        <w:pStyle w:val="a"/>
        <w:ind w:firstLine="0"/>
        <w:rPr>
          <w:rFonts w:hint="cs"/>
          <w:rtl/>
        </w:rPr>
      </w:pPr>
    </w:p>
    <w:p w14:paraId="7029AAC8" w14:textId="77777777" w:rsidR="00000000" w:rsidRDefault="007A214F">
      <w:pPr>
        <w:pStyle w:val="ac"/>
        <w:rPr>
          <w:rtl/>
        </w:rPr>
      </w:pPr>
      <w:r>
        <w:rPr>
          <w:rFonts w:hint="eastAsia"/>
          <w:rtl/>
        </w:rPr>
        <w:t>עזמי</w:t>
      </w:r>
      <w:r>
        <w:rPr>
          <w:rtl/>
        </w:rPr>
        <w:t xml:space="preserve"> בשארה (בל"ד):</w:t>
      </w:r>
    </w:p>
    <w:p w14:paraId="0989B17F" w14:textId="77777777" w:rsidR="00000000" w:rsidRDefault="007A214F">
      <w:pPr>
        <w:pStyle w:val="a"/>
        <w:rPr>
          <w:rFonts w:hint="cs"/>
          <w:rtl/>
        </w:rPr>
      </w:pPr>
    </w:p>
    <w:p w14:paraId="026B0BEA" w14:textId="77777777" w:rsidR="00000000" w:rsidRDefault="007A214F">
      <w:pPr>
        <w:pStyle w:val="a"/>
        <w:rPr>
          <w:rFonts w:hint="cs"/>
          <w:rtl/>
        </w:rPr>
      </w:pPr>
      <w:r>
        <w:rPr>
          <w:rFonts w:hint="cs"/>
          <w:rtl/>
        </w:rPr>
        <w:t>לא מנהל, לא מנהל.</w:t>
      </w:r>
    </w:p>
    <w:p w14:paraId="5FB4BB04" w14:textId="77777777" w:rsidR="00000000" w:rsidRDefault="007A214F">
      <w:pPr>
        <w:pStyle w:val="a"/>
        <w:ind w:firstLine="0"/>
        <w:rPr>
          <w:rFonts w:hint="cs"/>
          <w:rtl/>
        </w:rPr>
      </w:pPr>
    </w:p>
    <w:p w14:paraId="33776C56" w14:textId="77777777" w:rsidR="00000000" w:rsidRDefault="007A214F">
      <w:pPr>
        <w:pStyle w:val="SpeakerCon"/>
        <w:rPr>
          <w:rtl/>
        </w:rPr>
      </w:pPr>
      <w:bookmarkStart w:id="83" w:name="FS000000526T10_09_2003_12_09_06C"/>
      <w:bookmarkEnd w:id="83"/>
      <w:r>
        <w:rPr>
          <w:rtl/>
        </w:rPr>
        <w:t>משה גפני (יהדות התורה):</w:t>
      </w:r>
    </w:p>
    <w:p w14:paraId="0783EE98" w14:textId="77777777" w:rsidR="00000000" w:rsidRDefault="007A214F">
      <w:pPr>
        <w:pStyle w:val="a"/>
        <w:rPr>
          <w:rtl/>
        </w:rPr>
      </w:pPr>
    </w:p>
    <w:p w14:paraId="6B64FE67" w14:textId="77777777" w:rsidR="00000000" w:rsidRDefault="007A214F">
      <w:pPr>
        <w:pStyle w:val="a"/>
        <w:rPr>
          <w:rFonts w:hint="cs"/>
          <w:rtl/>
        </w:rPr>
      </w:pPr>
      <w:r>
        <w:rPr>
          <w:rFonts w:hint="cs"/>
          <w:rtl/>
        </w:rPr>
        <w:t>- - - לא בתחום הביטחוני, לא בתחום מניעת הפיגועים, לא בשום תחום שקשור לעניין של חיי התושבים כאן, לא בתחום הכלכלי. אין שום נושא בתחום הכלכלי, שום נוש</w:t>
      </w:r>
      <w:r>
        <w:rPr>
          <w:rFonts w:hint="cs"/>
          <w:rtl/>
        </w:rPr>
        <w:t>א, שראש הממשלה הזה יכול לבוא ולהגיד לגביו: נבחרתי על-ידי הציבור, יש לי קואליציה גדולה, חזקה, יציבה, אני יכול לעשות מה שאני רוצה. לא יכול לבוא מישהו לגבי שום נושא, בכלכלה, בחינוך, ברווחה, בבריאות, בדברים שנוגעים לכל אחד ואחד מאתנו, למשפחות, למעמד הביניים, ל</w:t>
      </w:r>
      <w:r>
        <w:rPr>
          <w:rFonts w:hint="cs"/>
          <w:rtl/>
        </w:rPr>
        <w:t xml:space="preserve">חד-הוריות, לנכים, לקשישים, למוגבלים, לילדים, סתם לאזרחים, בלי שום צביון כזה או אחר - הם תושבים במדינת ישראל, במדינה דמוקרטית. יש להם ממשלה. אין נושא אחד שלגביו אפשר לבוא ולהגיד: עשינו טוב. </w:t>
      </w:r>
    </w:p>
    <w:p w14:paraId="1C80B6AC" w14:textId="77777777" w:rsidR="00000000" w:rsidRDefault="007A214F">
      <w:pPr>
        <w:pStyle w:val="a"/>
        <w:rPr>
          <w:rFonts w:hint="cs"/>
          <w:rtl/>
        </w:rPr>
      </w:pPr>
    </w:p>
    <w:p w14:paraId="10ECA4B3" w14:textId="77777777" w:rsidR="00000000" w:rsidRDefault="007A214F">
      <w:pPr>
        <w:pStyle w:val="a"/>
        <w:rPr>
          <w:rFonts w:hint="cs"/>
          <w:rtl/>
        </w:rPr>
      </w:pPr>
      <w:r>
        <w:rPr>
          <w:rFonts w:hint="cs"/>
          <w:rtl/>
        </w:rPr>
        <w:t>אין נושא אחד שראש הממשלה יכול לומר לגביו מה התוכניות שלו, או לספר</w:t>
      </w:r>
      <w:r>
        <w:rPr>
          <w:rFonts w:hint="cs"/>
          <w:rtl/>
        </w:rPr>
        <w:t xml:space="preserve"> לנו מה המצב של מדינת ישראל. אנחנו יודעים זאת כמוהו, ואפילו טוב ממנו. אין נושא שהוא יכול לבוא לכאן לגביו עם דין-וחשבון. הוא כבר ראש ממשלה כמה שנים. עכשיו הוא כבר חצי שנה עם ממשלה מאוד חזקה, מאוד יציבה.</w:t>
      </w:r>
    </w:p>
    <w:p w14:paraId="6177340D" w14:textId="77777777" w:rsidR="00000000" w:rsidRDefault="007A214F">
      <w:pPr>
        <w:pStyle w:val="a"/>
        <w:rPr>
          <w:rFonts w:hint="cs"/>
          <w:rtl/>
        </w:rPr>
      </w:pPr>
    </w:p>
    <w:p w14:paraId="3514CC70" w14:textId="77777777" w:rsidR="00000000" w:rsidRDefault="007A214F">
      <w:pPr>
        <w:pStyle w:val="ad"/>
        <w:rPr>
          <w:rtl/>
        </w:rPr>
      </w:pPr>
      <w:bookmarkStart w:id="84" w:name="FS000000526T10_09_2003_12_08_40C"/>
      <w:bookmarkEnd w:id="84"/>
      <w:r>
        <w:rPr>
          <w:rtl/>
        </w:rPr>
        <w:t>היו"ר ראובן ריבלין:</w:t>
      </w:r>
    </w:p>
    <w:p w14:paraId="79F3A5DF" w14:textId="77777777" w:rsidR="00000000" w:rsidRDefault="007A214F">
      <w:pPr>
        <w:pStyle w:val="a"/>
        <w:rPr>
          <w:rtl/>
        </w:rPr>
      </w:pPr>
    </w:p>
    <w:p w14:paraId="132F5D44" w14:textId="77777777" w:rsidR="00000000" w:rsidRDefault="007A214F">
      <w:pPr>
        <w:pStyle w:val="a"/>
        <w:rPr>
          <w:rFonts w:hint="cs"/>
          <w:rtl/>
        </w:rPr>
      </w:pPr>
      <w:r>
        <w:rPr>
          <w:rFonts w:hint="cs"/>
          <w:rtl/>
        </w:rPr>
        <w:t>תודה רבה.</w:t>
      </w:r>
    </w:p>
    <w:p w14:paraId="1B19B9EB" w14:textId="77777777" w:rsidR="00000000" w:rsidRDefault="007A214F">
      <w:pPr>
        <w:pStyle w:val="a"/>
        <w:ind w:firstLine="0"/>
        <w:rPr>
          <w:rFonts w:hint="cs"/>
          <w:rtl/>
        </w:rPr>
      </w:pPr>
    </w:p>
    <w:p w14:paraId="44FE3966" w14:textId="77777777" w:rsidR="00000000" w:rsidRDefault="007A214F">
      <w:pPr>
        <w:pStyle w:val="SpeakerCon"/>
        <w:rPr>
          <w:rtl/>
        </w:rPr>
      </w:pPr>
      <w:bookmarkStart w:id="85" w:name="FS000000526T10_09_2003_11_43_43"/>
      <w:bookmarkEnd w:id="85"/>
      <w:r>
        <w:rPr>
          <w:rFonts w:hint="eastAsia"/>
          <w:rtl/>
        </w:rPr>
        <w:t>משה</w:t>
      </w:r>
      <w:r>
        <w:rPr>
          <w:rtl/>
        </w:rPr>
        <w:t xml:space="preserve"> גפני (יהדות התורה</w:t>
      </w:r>
      <w:r>
        <w:rPr>
          <w:rtl/>
        </w:rPr>
        <w:t>):</w:t>
      </w:r>
    </w:p>
    <w:p w14:paraId="67ECCD67" w14:textId="77777777" w:rsidR="00000000" w:rsidRDefault="007A214F">
      <w:pPr>
        <w:pStyle w:val="a"/>
        <w:rPr>
          <w:rFonts w:hint="cs"/>
          <w:rtl/>
        </w:rPr>
      </w:pPr>
    </w:p>
    <w:p w14:paraId="0290CFF9" w14:textId="77777777" w:rsidR="00000000" w:rsidRDefault="007A214F">
      <w:pPr>
        <w:pStyle w:val="a"/>
        <w:rPr>
          <w:rFonts w:hint="cs"/>
          <w:rtl/>
        </w:rPr>
      </w:pPr>
      <w:r>
        <w:rPr>
          <w:rFonts w:hint="cs"/>
          <w:rtl/>
        </w:rPr>
        <w:t>כבר עבר הזמן?</w:t>
      </w:r>
    </w:p>
    <w:p w14:paraId="088737FC" w14:textId="77777777" w:rsidR="00000000" w:rsidRDefault="007A214F">
      <w:pPr>
        <w:pStyle w:val="a"/>
        <w:ind w:firstLine="0"/>
        <w:rPr>
          <w:rFonts w:hint="cs"/>
          <w:rtl/>
        </w:rPr>
      </w:pPr>
    </w:p>
    <w:p w14:paraId="467B7EB0" w14:textId="77777777" w:rsidR="00000000" w:rsidRDefault="007A214F">
      <w:pPr>
        <w:pStyle w:val="ad"/>
        <w:rPr>
          <w:rtl/>
        </w:rPr>
      </w:pPr>
      <w:r>
        <w:rPr>
          <w:rtl/>
        </w:rPr>
        <w:t>היו"ר ראובן ריבלין:</w:t>
      </w:r>
    </w:p>
    <w:p w14:paraId="0AB802FE" w14:textId="77777777" w:rsidR="00000000" w:rsidRDefault="007A214F">
      <w:pPr>
        <w:pStyle w:val="a"/>
        <w:rPr>
          <w:rtl/>
        </w:rPr>
      </w:pPr>
    </w:p>
    <w:p w14:paraId="50578564" w14:textId="77777777" w:rsidR="00000000" w:rsidRDefault="007A214F">
      <w:pPr>
        <w:pStyle w:val="a"/>
        <w:rPr>
          <w:rFonts w:hint="cs"/>
          <w:rtl/>
        </w:rPr>
      </w:pPr>
      <w:r>
        <w:rPr>
          <w:rFonts w:hint="cs"/>
          <w:rtl/>
        </w:rPr>
        <w:t>מזמן. אני גם התחלתי להפעיל את השעון מאוחר - - -</w:t>
      </w:r>
    </w:p>
    <w:p w14:paraId="48A5333B" w14:textId="77777777" w:rsidR="00000000" w:rsidRDefault="007A214F">
      <w:pPr>
        <w:pStyle w:val="a"/>
        <w:ind w:firstLine="0"/>
        <w:rPr>
          <w:rFonts w:hint="cs"/>
          <w:rtl/>
        </w:rPr>
      </w:pPr>
    </w:p>
    <w:p w14:paraId="04AB397A" w14:textId="77777777" w:rsidR="00000000" w:rsidRDefault="007A214F">
      <w:pPr>
        <w:pStyle w:val="SpeakerCon"/>
        <w:rPr>
          <w:rtl/>
        </w:rPr>
      </w:pPr>
      <w:bookmarkStart w:id="86" w:name="FS000000526T10_09_2003_11_44_05C"/>
      <w:bookmarkEnd w:id="86"/>
      <w:r>
        <w:rPr>
          <w:rtl/>
        </w:rPr>
        <w:t>משה גפני (יהדות התורה):</w:t>
      </w:r>
    </w:p>
    <w:p w14:paraId="37C8A508" w14:textId="77777777" w:rsidR="00000000" w:rsidRDefault="007A214F">
      <w:pPr>
        <w:pStyle w:val="a"/>
        <w:rPr>
          <w:rtl/>
        </w:rPr>
      </w:pPr>
    </w:p>
    <w:p w14:paraId="27700816" w14:textId="77777777" w:rsidR="00000000" w:rsidRDefault="007A214F">
      <w:pPr>
        <w:pStyle w:val="a"/>
        <w:rPr>
          <w:rFonts w:hint="cs"/>
          <w:rtl/>
        </w:rPr>
      </w:pPr>
      <w:r>
        <w:rPr>
          <w:rFonts w:hint="cs"/>
          <w:rtl/>
        </w:rPr>
        <w:t>לכן, אני קורא לראש הממשלה. אגב, יש עליו גם עננה של חקירות משטרתיות. אין שום מדינה מתוקנת בעולם - - -</w:t>
      </w:r>
    </w:p>
    <w:p w14:paraId="0FF30837" w14:textId="77777777" w:rsidR="00000000" w:rsidRDefault="007A214F">
      <w:pPr>
        <w:pStyle w:val="a"/>
        <w:ind w:firstLine="0"/>
        <w:rPr>
          <w:rFonts w:hint="cs"/>
          <w:rtl/>
        </w:rPr>
      </w:pPr>
    </w:p>
    <w:p w14:paraId="798EDFBF" w14:textId="77777777" w:rsidR="00000000" w:rsidRDefault="007A214F">
      <w:pPr>
        <w:pStyle w:val="ad"/>
        <w:rPr>
          <w:rtl/>
        </w:rPr>
      </w:pPr>
      <w:r>
        <w:rPr>
          <w:rtl/>
        </w:rPr>
        <w:t>היו"ר ראובן ריבלין:</w:t>
      </w:r>
    </w:p>
    <w:p w14:paraId="792AA44F" w14:textId="77777777" w:rsidR="00000000" w:rsidRDefault="007A214F">
      <w:pPr>
        <w:pStyle w:val="a"/>
        <w:rPr>
          <w:rFonts w:hint="cs"/>
          <w:rtl/>
        </w:rPr>
      </w:pPr>
    </w:p>
    <w:p w14:paraId="73EE69B3" w14:textId="77777777" w:rsidR="00000000" w:rsidRDefault="007A214F">
      <w:pPr>
        <w:pStyle w:val="a"/>
        <w:rPr>
          <w:rFonts w:hint="cs"/>
          <w:rtl/>
        </w:rPr>
      </w:pPr>
      <w:r>
        <w:rPr>
          <w:rFonts w:hint="cs"/>
          <w:rtl/>
        </w:rPr>
        <w:t>חבר הכנסת גפני, אדו</w:t>
      </w:r>
      <w:r>
        <w:rPr>
          <w:rFonts w:hint="cs"/>
          <w:rtl/>
        </w:rPr>
        <w:t>ני לא שם לב שהוא רצה לסכם ופתאום חזר לראשית דבריו.</w:t>
      </w:r>
    </w:p>
    <w:p w14:paraId="1C59F3BD" w14:textId="77777777" w:rsidR="00000000" w:rsidRDefault="007A214F">
      <w:pPr>
        <w:pStyle w:val="a"/>
        <w:ind w:firstLine="0"/>
        <w:rPr>
          <w:rFonts w:hint="cs"/>
          <w:rtl/>
        </w:rPr>
      </w:pPr>
    </w:p>
    <w:p w14:paraId="41E848F1" w14:textId="77777777" w:rsidR="00000000" w:rsidRDefault="007A214F">
      <w:pPr>
        <w:pStyle w:val="SpeakerCon"/>
        <w:rPr>
          <w:rtl/>
        </w:rPr>
      </w:pPr>
      <w:bookmarkStart w:id="87" w:name="FS000000526T10_09_2003_11_44_55C"/>
      <w:bookmarkEnd w:id="87"/>
      <w:r>
        <w:rPr>
          <w:rtl/>
        </w:rPr>
        <w:t>משה גפני (יהדות התורה):</w:t>
      </w:r>
    </w:p>
    <w:p w14:paraId="074310A2" w14:textId="77777777" w:rsidR="00000000" w:rsidRDefault="007A214F">
      <w:pPr>
        <w:pStyle w:val="a"/>
        <w:rPr>
          <w:rtl/>
        </w:rPr>
      </w:pPr>
    </w:p>
    <w:p w14:paraId="32E1CA7A" w14:textId="77777777" w:rsidR="00000000" w:rsidRDefault="007A214F">
      <w:pPr>
        <w:pStyle w:val="a"/>
        <w:rPr>
          <w:rFonts w:hint="cs"/>
          <w:rtl/>
        </w:rPr>
      </w:pPr>
      <w:r>
        <w:rPr>
          <w:rFonts w:hint="cs"/>
          <w:rtl/>
        </w:rPr>
        <w:t>אני מסכם: אין שום תחום שראש הממשלה הצליח בו. לכן, כמו בכל מדינה מתוקנת בעולם, על חלק קטן מהכישלונות הללו ראש ממשלה מתפטר והולך לעם. אני קורא לראש הממשלה לנהוג באחריות, ביושר ציבור</w:t>
      </w:r>
      <w:r>
        <w:rPr>
          <w:rFonts w:hint="cs"/>
          <w:rtl/>
        </w:rPr>
        <w:t>י, לאחר כל הכישלונות, ללא שום הצלחה, להתפטר היום מתפקידו, עוד לפני שהוא חוזר מהודו.</w:t>
      </w:r>
    </w:p>
    <w:p w14:paraId="1B2189EE" w14:textId="77777777" w:rsidR="00000000" w:rsidRDefault="007A214F">
      <w:pPr>
        <w:pStyle w:val="a"/>
        <w:ind w:firstLine="0"/>
        <w:rPr>
          <w:rFonts w:hint="cs"/>
          <w:rtl/>
        </w:rPr>
      </w:pPr>
    </w:p>
    <w:p w14:paraId="70B5409B" w14:textId="77777777" w:rsidR="00000000" w:rsidRDefault="007A214F">
      <w:pPr>
        <w:pStyle w:val="ad"/>
        <w:rPr>
          <w:rtl/>
        </w:rPr>
      </w:pPr>
      <w:r>
        <w:rPr>
          <w:rtl/>
        </w:rPr>
        <w:t>היו"ר ראובן ריבלין:</w:t>
      </w:r>
    </w:p>
    <w:p w14:paraId="747C6FA5" w14:textId="77777777" w:rsidR="00000000" w:rsidRDefault="007A214F">
      <w:pPr>
        <w:pStyle w:val="a"/>
        <w:rPr>
          <w:rtl/>
        </w:rPr>
      </w:pPr>
    </w:p>
    <w:p w14:paraId="64D3F829" w14:textId="77777777" w:rsidR="00000000" w:rsidRDefault="007A214F">
      <w:pPr>
        <w:pStyle w:val="a"/>
        <w:rPr>
          <w:rFonts w:hint="cs"/>
          <w:rtl/>
        </w:rPr>
      </w:pPr>
      <w:r>
        <w:rPr>
          <w:rFonts w:hint="cs"/>
          <w:rtl/>
        </w:rPr>
        <w:t>תודה. חבר הכנסת שאול יהלום.</w:t>
      </w:r>
    </w:p>
    <w:p w14:paraId="32E43A67" w14:textId="77777777" w:rsidR="00000000" w:rsidRDefault="007A214F">
      <w:pPr>
        <w:pStyle w:val="a"/>
        <w:ind w:firstLine="0"/>
        <w:rPr>
          <w:rFonts w:hint="cs"/>
          <w:rtl/>
        </w:rPr>
      </w:pPr>
    </w:p>
    <w:p w14:paraId="78A13E68" w14:textId="77777777" w:rsidR="00000000" w:rsidRDefault="007A214F">
      <w:pPr>
        <w:pStyle w:val="Speaker"/>
        <w:rPr>
          <w:rtl/>
        </w:rPr>
      </w:pPr>
      <w:bookmarkStart w:id="88" w:name="FS000000524T10_09_2003_11_46_15"/>
      <w:bookmarkEnd w:id="88"/>
    </w:p>
    <w:p w14:paraId="5CE41670" w14:textId="77777777" w:rsidR="00000000" w:rsidRDefault="007A214F">
      <w:pPr>
        <w:pStyle w:val="Speaker"/>
        <w:rPr>
          <w:rtl/>
        </w:rPr>
      </w:pPr>
      <w:bookmarkStart w:id="89" w:name="_Toc65927008"/>
      <w:r>
        <w:rPr>
          <w:rFonts w:hint="eastAsia"/>
          <w:rtl/>
        </w:rPr>
        <w:t>שאול</w:t>
      </w:r>
      <w:r>
        <w:rPr>
          <w:rtl/>
        </w:rPr>
        <w:t xml:space="preserve"> יהלום (מפד"ל):</w:t>
      </w:r>
      <w:bookmarkEnd w:id="89"/>
    </w:p>
    <w:p w14:paraId="353DADDD" w14:textId="77777777" w:rsidR="00000000" w:rsidRDefault="007A214F">
      <w:pPr>
        <w:pStyle w:val="a"/>
        <w:rPr>
          <w:rFonts w:hint="cs"/>
          <w:rtl/>
        </w:rPr>
      </w:pPr>
    </w:p>
    <w:p w14:paraId="1A43D5B3" w14:textId="77777777" w:rsidR="00000000" w:rsidRDefault="007A214F">
      <w:pPr>
        <w:pStyle w:val="a"/>
        <w:rPr>
          <w:rFonts w:hint="cs"/>
          <w:rtl/>
        </w:rPr>
      </w:pPr>
      <w:r>
        <w:rPr>
          <w:rFonts w:hint="cs"/>
          <w:rtl/>
        </w:rPr>
        <w:t>אדוני היושב-ראש, אדוני השר, כנסת נכבדה, הועלו כאן כל כך הרבה דברים ביום נורא כל כך, כשמובלים מתינו,</w:t>
      </w:r>
      <w:r>
        <w:rPr>
          <w:rFonts w:hint="cs"/>
          <w:rtl/>
        </w:rPr>
        <w:t xml:space="preserve"> נרצחינו, השם ייקום דמם, לקבורה, ויש רצון להתייחס לכל נושא. אבל הזמן קצר, ותרשה לי, אדוני היושב-ראש, להתייחס אך ורק להצעת החוק.</w:t>
      </w:r>
    </w:p>
    <w:p w14:paraId="3769E269" w14:textId="77777777" w:rsidR="00000000" w:rsidRDefault="007A214F">
      <w:pPr>
        <w:pStyle w:val="a"/>
        <w:rPr>
          <w:rFonts w:hint="cs"/>
          <w:rtl/>
        </w:rPr>
      </w:pPr>
    </w:p>
    <w:p w14:paraId="741F9A54" w14:textId="77777777" w:rsidR="00000000" w:rsidRDefault="007A214F">
      <w:pPr>
        <w:pStyle w:val="a"/>
        <w:rPr>
          <w:rFonts w:hint="cs"/>
          <w:rtl/>
        </w:rPr>
      </w:pPr>
      <w:r>
        <w:rPr>
          <w:rFonts w:hint="cs"/>
          <w:rtl/>
        </w:rPr>
        <w:t xml:space="preserve">אדוני השר, אבקש את תשומת לבך, כי אבקש את הנחייתך לאנשי משרדך, לומר את הדברים בוועדה שתתכנס בעוד פחות משעה. </w:t>
      </w:r>
    </w:p>
    <w:p w14:paraId="7B706D97" w14:textId="77777777" w:rsidR="00000000" w:rsidRDefault="007A214F">
      <w:pPr>
        <w:pStyle w:val="a"/>
        <w:rPr>
          <w:rFonts w:hint="cs"/>
          <w:rtl/>
        </w:rPr>
      </w:pPr>
    </w:p>
    <w:p w14:paraId="23293B69" w14:textId="77777777" w:rsidR="00000000" w:rsidRDefault="007A214F">
      <w:pPr>
        <w:pStyle w:val="a"/>
        <w:rPr>
          <w:rFonts w:hint="cs"/>
          <w:rtl/>
        </w:rPr>
      </w:pPr>
      <w:r>
        <w:rPr>
          <w:rFonts w:hint="cs"/>
          <w:rtl/>
        </w:rPr>
        <w:t>אדוני היושב-ראש, א</w:t>
      </w:r>
      <w:r>
        <w:rPr>
          <w:rFonts w:hint="cs"/>
          <w:rtl/>
        </w:rPr>
        <w:t>נחנו מחוקקים חוק, וצריך להיות איזה היגיון פנימי בחקיקה. אי-אפשר לבוא ולומר: חוק זה משהו מהשרוול. אני רוצה לשאול, אדוני השר, האם אנחנו משווים את הנושא של אבטחת בתי-הספר - והשמירה על ילדינו, מן המעונות ועד התיכון, היא אולי הדבר החשוב ביותר, שכל אבא וכל אמא ו</w:t>
      </w:r>
      <w:r>
        <w:rPr>
          <w:rFonts w:hint="cs"/>
          <w:rtl/>
        </w:rPr>
        <w:t>כל אח ואחות, בימים טרופים אלה, כשהם שולחים את ילדיהם לבית-הספר, רוצים שהם יישמרו. לכן, יש כאן איזו גישה שאומרת, בואו נוריד את הגיל. לא ניקח, כפי שאומר מרכז השלטון המקומי, שומרים פנסיונרים - עם כל הכבוד, פנסיונר הוא פנסיונר - אלא חיילים.</w:t>
      </w:r>
    </w:p>
    <w:p w14:paraId="7FD8E0DD" w14:textId="77777777" w:rsidR="00000000" w:rsidRDefault="007A214F">
      <w:pPr>
        <w:pStyle w:val="a"/>
        <w:rPr>
          <w:rFonts w:hint="cs"/>
          <w:rtl/>
        </w:rPr>
      </w:pPr>
    </w:p>
    <w:p w14:paraId="3E37878E" w14:textId="77777777" w:rsidR="00000000" w:rsidRDefault="007A214F">
      <w:pPr>
        <w:pStyle w:val="a"/>
        <w:rPr>
          <w:rFonts w:hint="cs"/>
          <w:rtl/>
        </w:rPr>
      </w:pPr>
      <w:r>
        <w:rPr>
          <w:rFonts w:hint="cs"/>
          <w:rtl/>
        </w:rPr>
        <w:t>יגיד לי, אדוני השר</w:t>
      </w:r>
      <w:r>
        <w:rPr>
          <w:rFonts w:hint="cs"/>
          <w:rtl/>
        </w:rPr>
        <w:t>, מדוע אם חייל בוחר לעבוד כמתדלק בתחנת דלק - אני אומר: כל חייל יקבל את המענק. אם הוא בוחר להיות מלצר בבית-מלון, אני אומר: כל חייל יקבל את המענק. אם הוא בוחר לעבוד בבניין, אני אומר: כל חייל יקבל את המענק. אבל אם הוא בוחר לשמור על בית-ספר, אני אומר: רק לוחם,</w:t>
      </w:r>
      <w:r>
        <w:rPr>
          <w:rFonts w:hint="cs"/>
          <w:rtl/>
        </w:rPr>
        <w:t xml:space="preserve"> לא כל חייל. </w:t>
      </w:r>
    </w:p>
    <w:p w14:paraId="7358236E" w14:textId="77777777" w:rsidR="00000000" w:rsidRDefault="007A214F">
      <w:pPr>
        <w:pStyle w:val="a"/>
        <w:rPr>
          <w:rFonts w:hint="cs"/>
          <w:rtl/>
        </w:rPr>
      </w:pPr>
    </w:p>
    <w:p w14:paraId="175432CB" w14:textId="77777777" w:rsidR="00000000" w:rsidRDefault="007A214F">
      <w:pPr>
        <w:pStyle w:val="a"/>
        <w:rPr>
          <w:rFonts w:hint="cs"/>
          <w:rtl/>
        </w:rPr>
      </w:pPr>
      <w:r>
        <w:rPr>
          <w:rFonts w:hint="cs"/>
          <w:rtl/>
        </w:rPr>
        <w:t xml:space="preserve">אני רוצה לתת דוגמה ולהזכיר, שאתמול, בצריפין, היו שלושה מאבטחים. נניח שהם היו צריכים להיות הקרביים, הם לא עצרו את המחבל. אז אומרים שהיה נס בכל זאת, עד כמה שאפשר שיהיו נסים באסון כזה, שהפיגוע היה ליד בית-חולים ובתוך דקה הם נכנסו לחדר מיון. אז </w:t>
      </w:r>
      <w:r>
        <w:rPr>
          <w:rFonts w:hint="cs"/>
          <w:rtl/>
        </w:rPr>
        <w:t>אני שואל, האם אני רוצה שחיילים שהם חובשים לא קרביים, אבל חובשים, ילכו למקצוע הזה, אם חס וחלילה קורה אסון? בוודאי. אבל אם הוא לא חובש קרבי, או אפילו הוא חובש קרבי אבל לא שירת מסיבה מסוימת ביחידה קרבית והוא כבר לא לוחם, אז אני לא אתן לו את המענק? ואם נניח שא</w:t>
      </w:r>
      <w:r>
        <w:rPr>
          <w:rFonts w:hint="cs"/>
          <w:rtl/>
        </w:rPr>
        <w:t>חד הכשיר את עצמו להיות מזרחן. חיל המודיעין "חוטף" אותו ונותן לו את כל השירות ואומר: כל הכבוד לך. אז כשהוא משתחרר אני לא אתן לו את המענק כי הוא לא שירת ביחידה קרבית?</w:t>
      </w:r>
    </w:p>
    <w:p w14:paraId="142D44BB" w14:textId="77777777" w:rsidR="00000000" w:rsidRDefault="007A214F">
      <w:pPr>
        <w:pStyle w:val="a"/>
        <w:rPr>
          <w:rFonts w:hint="cs"/>
          <w:rtl/>
        </w:rPr>
      </w:pPr>
    </w:p>
    <w:p w14:paraId="27B26924" w14:textId="77777777" w:rsidR="00000000" w:rsidRDefault="007A214F">
      <w:pPr>
        <w:pStyle w:val="a"/>
        <w:rPr>
          <w:rFonts w:hint="cs"/>
          <w:rtl/>
        </w:rPr>
      </w:pPr>
      <w:r>
        <w:rPr>
          <w:rFonts w:hint="cs"/>
          <w:rtl/>
        </w:rPr>
        <w:t xml:space="preserve">מה הנתונים? הרי הצעת החוק הזאת היתה בפועל. היום יש 4,500 מאבטחים במוסדות חינוך. כאשר הצעת </w:t>
      </w:r>
      <w:r>
        <w:rPr>
          <w:rFonts w:hint="cs"/>
          <w:rtl/>
        </w:rPr>
        <w:t xml:space="preserve">החוק היתה בפועל, עד לביטולה, 800 חיילים באו לשרת - מתוך 4,500. לא 4,000 ולא 3,000, רק 800. יושבים כאן אלופים ואנשים שיודעים מה זה לוחמים לעומת הכול, זה בערך 10%, 20%. אז אני לא רוצה לתת לאותם 800 אלא רק ל-100 מתוכם? רק ל-200 מתוכם? מה ההיגיון הפנימי בכך? </w:t>
      </w:r>
    </w:p>
    <w:p w14:paraId="02784E31" w14:textId="77777777" w:rsidR="00000000" w:rsidRDefault="007A214F">
      <w:pPr>
        <w:pStyle w:val="a"/>
        <w:rPr>
          <w:rFonts w:hint="cs"/>
          <w:rtl/>
        </w:rPr>
      </w:pPr>
    </w:p>
    <w:p w14:paraId="5C5C658C" w14:textId="77777777" w:rsidR="00000000" w:rsidRDefault="007A214F">
      <w:pPr>
        <w:pStyle w:val="a"/>
        <w:rPr>
          <w:rFonts w:hint="cs"/>
          <w:rtl/>
        </w:rPr>
      </w:pPr>
      <w:r>
        <w:rPr>
          <w:rFonts w:hint="cs"/>
          <w:rtl/>
        </w:rPr>
        <w:t>אני שואל גם מה ההיגיון בכך שזו רק הוראת שעה וצריכים שלושה שרים, שלושה שרים צריכים להסכים, לא בהתייעצות, אדוני היושב-ראש - - -</w:t>
      </w:r>
    </w:p>
    <w:p w14:paraId="5FB08B18" w14:textId="77777777" w:rsidR="00000000" w:rsidRDefault="007A214F">
      <w:pPr>
        <w:pStyle w:val="a"/>
        <w:ind w:firstLine="0"/>
        <w:rPr>
          <w:rFonts w:hint="cs"/>
          <w:rtl/>
        </w:rPr>
      </w:pPr>
    </w:p>
    <w:p w14:paraId="12D50365" w14:textId="77777777" w:rsidR="00000000" w:rsidRDefault="007A214F">
      <w:pPr>
        <w:pStyle w:val="ad"/>
        <w:rPr>
          <w:rtl/>
        </w:rPr>
      </w:pPr>
    </w:p>
    <w:p w14:paraId="10EFEDD8" w14:textId="77777777" w:rsidR="00000000" w:rsidRDefault="007A214F">
      <w:pPr>
        <w:pStyle w:val="ad"/>
        <w:rPr>
          <w:rtl/>
        </w:rPr>
      </w:pPr>
      <w:r>
        <w:rPr>
          <w:rtl/>
        </w:rPr>
        <w:t>היו"ר ראובן ריבלין:</w:t>
      </w:r>
    </w:p>
    <w:p w14:paraId="5F843B21" w14:textId="77777777" w:rsidR="00000000" w:rsidRDefault="007A214F">
      <w:pPr>
        <w:pStyle w:val="a"/>
        <w:rPr>
          <w:rtl/>
        </w:rPr>
      </w:pPr>
    </w:p>
    <w:p w14:paraId="6EDD3BA6" w14:textId="77777777" w:rsidR="00000000" w:rsidRDefault="007A214F">
      <w:pPr>
        <w:pStyle w:val="a"/>
        <w:rPr>
          <w:rFonts w:hint="cs"/>
          <w:rtl/>
        </w:rPr>
      </w:pPr>
      <w:r>
        <w:rPr>
          <w:rFonts w:hint="cs"/>
          <w:rtl/>
        </w:rPr>
        <w:t>אני מאוד מודה לך.</w:t>
      </w:r>
    </w:p>
    <w:p w14:paraId="38464744" w14:textId="77777777" w:rsidR="00000000" w:rsidRDefault="007A214F">
      <w:pPr>
        <w:pStyle w:val="a"/>
        <w:ind w:firstLine="0"/>
        <w:rPr>
          <w:rFonts w:hint="cs"/>
          <w:rtl/>
        </w:rPr>
      </w:pPr>
    </w:p>
    <w:p w14:paraId="7B28CE32" w14:textId="77777777" w:rsidR="00000000" w:rsidRDefault="007A214F">
      <w:pPr>
        <w:pStyle w:val="SpeakerCon"/>
        <w:rPr>
          <w:rtl/>
        </w:rPr>
      </w:pPr>
      <w:bookmarkStart w:id="90" w:name="FS000000524T10_09_2003_11_56_27C"/>
      <w:bookmarkEnd w:id="90"/>
      <w:r>
        <w:rPr>
          <w:rtl/>
        </w:rPr>
        <w:t>שאול יהלום (מפד"ל):</w:t>
      </w:r>
    </w:p>
    <w:p w14:paraId="677B53D7" w14:textId="77777777" w:rsidR="00000000" w:rsidRDefault="007A214F">
      <w:pPr>
        <w:pStyle w:val="a"/>
        <w:rPr>
          <w:rtl/>
        </w:rPr>
      </w:pPr>
    </w:p>
    <w:p w14:paraId="014C4CBB" w14:textId="77777777" w:rsidR="00000000" w:rsidRDefault="007A214F">
      <w:pPr>
        <w:pStyle w:val="a"/>
        <w:rPr>
          <w:rFonts w:hint="cs"/>
          <w:rtl/>
        </w:rPr>
      </w:pPr>
      <w:r>
        <w:rPr>
          <w:rFonts w:hint="cs"/>
          <w:rtl/>
        </w:rPr>
        <w:t xml:space="preserve"> - - - שלושה שרים, גם שר האוצר וגם שר הרווחה וגם השר לביטחון פנים,</w:t>
      </w:r>
      <w:r>
        <w:rPr>
          <w:rFonts w:hint="cs"/>
          <w:rtl/>
        </w:rPr>
        <w:t xml:space="preserve"> צריכים להסכים להאריך בשנה נוספת, או אפילו לא כל שנה. בסך הכול אם הם יסכימו - - -</w:t>
      </w:r>
    </w:p>
    <w:p w14:paraId="67284B71" w14:textId="77777777" w:rsidR="00000000" w:rsidRDefault="007A214F">
      <w:pPr>
        <w:pStyle w:val="a"/>
        <w:ind w:firstLine="0"/>
        <w:rPr>
          <w:rFonts w:hint="cs"/>
          <w:rtl/>
        </w:rPr>
      </w:pPr>
    </w:p>
    <w:p w14:paraId="0FE32005" w14:textId="77777777" w:rsidR="00000000" w:rsidRDefault="007A214F">
      <w:pPr>
        <w:pStyle w:val="ad"/>
        <w:rPr>
          <w:rtl/>
        </w:rPr>
      </w:pPr>
      <w:r>
        <w:rPr>
          <w:rtl/>
        </w:rPr>
        <w:t>היו"ר ראובן ריבלין:</w:t>
      </w:r>
    </w:p>
    <w:p w14:paraId="17502953" w14:textId="77777777" w:rsidR="00000000" w:rsidRDefault="007A214F">
      <w:pPr>
        <w:pStyle w:val="a"/>
        <w:rPr>
          <w:rtl/>
        </w:rPr>
      </w:pPr>
    </w:p>
    <w:p w14:paraId="794E0FE5" w14:textId="77777777" w:rsidR="00000000" w:rsidRDefault="007A214F">
      <w:pPr>
        <w:pStyle w:val="a"/>
        <w:rPr>
          <w:rFonts w:hint="cs"/>
          <w:rtl/>
        </w:rPr>
      </w:pPr>
      <w:r>
        <w:rPr>
          <w:rFonts w:hint="cs"/>
          <w:rtl/>
        </w:rPr>
        <w:t>חבר הכנסת יהלום, אולי אדוני לא שם לב אבל כל הדברים האלה ימשיכו להיות נדונים בוועדה המכובדת, ועדת העבודה והרווחה בכנסת, בראשותו של היושב-ראש.</w:t>
      </w:r>
    </w:p>
    <w:p w14:paraId="42C4AD9E" w14:textId="77777777" w:rsidR="00000000" w:rsidRDefault="007A214F">
      <w:pPr>
        <w:pStyle w:val="a"/>
        <w:ind w:firstLine="0"/>
        <w:rPr>
          <w:rFonts w:hint="cs"/>
          <w:rtl/>
        </w:rPr>
      </w:pPr>
    </w:p>
    <w:p w14:paraId="0E454FC2" w14:textId="77777777" w:rsidR="00000000" w:rsidRDefault="007A214F">
      <w:pPr>
        <w:pStyle w:val="SpeakerCon"/>
        <w:rPr>
          <w:rtl/>
        </w:rPr>
      </w:pPr>
      <w:bookmarkStart w:id="91" w:name="FS000000524T10_09_2003_11_57_49C"/>
      <w:bookmarkEnd w:id="91"/>
      <w:r>
        <w:rPr>
          <w:rFonts w:hint="eastAsia"/>
          <w:rtl/>
        </w:rPr>
        <w:t>שאול</w:t>
      </w:r>
      <w:r>
        <w:rPr>
          <w:rtl/>
        </w:rPr>
        <w:t xml:space="preserve"> יהלום</w:t>
      </w:r>
      <w:r>
        <w:rPr>
          <w:rtl/>
        </w:rPr>
        <w:t xml:space="preserve"> (מפד"ל):</w:t>
      </w:r>
    </w:p>
    <w:p w14:paraId="14117249" w14:textId="77777777" w:rsidR="00000000" w:rsidRDefault="007A214F">
      <w:pPr>
        <w:pStyle w:val="a"/>
        <w:rPr>
          <w:rFonts w:hint="cs"/>
          <w:rtl/>
        </w:rPr>
      </w:pPr>
    </w:p>
    <w:p w14:paraId="7C5A25D2" w14:textId="77777777" w:rsidR="00000000" w:rsidRDefault="007A214F">
      <w:pPr>
        <w:pStyle w:val="a"/>
        <w:rPr>
          <w:rFonts w:hint="cs"/>
          <w:rtl/>
        </w:rPr>
      </w:pPr>
      <w:r>
        <w:rPr>
          <w:rFonts w:hint="cs"/>
          <w:rtl/>
        </w:rPr>
        <w:t xml:space="preserve"> ולכן, אדוני רומז שאני צריך לסיים - -</w:t>
      </w:r>
    </w:p>
    <w:p w14:paraId="2969D82F" w14:textId="77777777" w:rsidR="00000000" w:rsidRDefault="007A214F">
      <w:pPr>
        <w:pStyle w:val="a"/>
        <w:ind w:firstLine="0"/>
        <w:rPr>
          <w:rFonts w:hint="cs"/>
          <w:rtl/>
        </w:rPr>
      </w:pPr>
    </w:p>
    <w:p w14:paraId="5C975651" w14:textId="77777777" w:rsidR="00000000" w:rsidRDefault="007A214F">
      <w:pPr>
        <w:pStyle w:val="ad"/>
        <w:rPr>
          <w:rtl/>
        </w:rPr>
      </w:pPr>
      <w:r>
        <w:rPr>
          <w:rFonts w:hint="eastAsia"/>
          <w:rtl/>
        </w:rPr>
        <w:t>היו</w:t>
      </w:r>
      <w:r>
        <w:rPr>
          <w:rtl/>
        </w:rPr>
        <w:t>"ר ראובן ריבלין:</w:t>
      </w:r>
    </w:p>
    <w:p w14:paraId="34D75A10" w14:textId="77777777" w:rsidR="00000000" w:rsidRDefault="007A214F">
      <w:pPr>
        <w:pStyle w:val="a"/>
        <w:rPr>
          <w:rFonts w:hint="cs"/>
          <w:rtl/>
        </w:rPr>
      </w:pPr>
    </w:p>
    <w:p w14:paraId="44A6DC39" w14:textId="77777777" w:rsidR="00000000" w:rsidRDefault="007A214F">
      <w:pPr>
        <w:pStyle w:val="a"/>
        <w:rPr>
          <w:rFonts w:hint="cs"/>
          <w:rtl/>
        </w:rPr>
      </w:pPr>
      <w:r>
        <w:rPr>
          <w:rFonts w:hint="cs"/>
          <w:rtl/>
        </w:rPr>
        <w:t>אני לא רומז, אני אומר.</w:t>
      </w:r>
    </w:p>
    <w:p w14:paraId="505B4A54" w14:textId="77777777" w:rsidR="00000000" w:rsidRDefault="007A214F">
      <w:pPr>
        <w:pStyle w:val="a"/>
        <w:ind w:firstLine="0"/>
        <w:rPr>
          <w:rFonts w:hint="cs"/>
          <w:rtl/>
        </w:rPr>
      </w:pPr>
    </w:p>
    <w:p w14:paraId="593F4744" w14:textId="77777777" w:rsidR="00000000" w:rsidRDefault="007A214F">
      <w:pPr>
        <w:pStyle w:val="SpeakerCon"/>
        <w:rPr>
          <w:rtl/>
        </w:rPr>
      </w:pPr>
      <w:bookmarkStart w:id="92" w:name="FS000000524T10_09_2003_11_58_18C"/>
      <w:bookmarkEnd w:id="92"/>
      <w:r>
        <w:rPr>
          <w:rFonts w:hint="eastAsia"/>
          <w:rtl/>
        </w:rPr>
        <w:t>שאול</w:t>
      </w:r>
      <w:r>
        <w:rPr>
          <w:rtl/>
        </w:rPr>
        <w:t xml:space="preserve"> יהלום (מפד"ל):</w:t>
      </w:r>
    </w:p>
    <w:p w14:paraId="6B9DD1DE" w14:textId="77777777" w:rsidR="00000000" w:rsidRDefault="007A214F">
      <w:pPr>
        <w:pStyle w:val="a"/>
        <w:rPr>
          <w:rFonts w:hint="cs"/>
          <w:rtl/>
        </w:rPr>
      </w:pPr>
    </w:p>
    <w:p w14:paraId="20892D82" w14:textId="77777777" w:rsidR="00000000" w:rsidRDefault="007A214F">
      <w:pPr>
        <w:pStyle w:val="a"/>
        <w:rPr>
          <w:rFonts w:hint="cs"/>
          <w:rtl/>
        </w:rPr>
      </w:pPr>
      <w:r>
        <w:rPr>
          <w:rFonts w:hint="cs"/>
          <w:rtl/>
        </w:rPr>
        <w:t xml:space="preserve"> - - אז אני פונה בזה לשר, ומבקש מאוד שכפי שאמר היושב-ראש - בעוד פחות משעה יידונו הדברים בוועדת העבודה והרווחה - להנחות את אנשיו, למצוא היגיו</w:t>
      </w:r>
      <w:r>
        <w:rPr>
          <w:rFonts w:hint="cs"/>
          <w:rtl/>
        </w:rPr>
        <w:t>ן פנימי שישכנע אותנו לאחד הכיוונים. תודה רבה.</w:t>
      </w:r>
    </w:p>
    <w:p w14:paraId="49A39171" w14:textId="77777777" w:rsidR="00000000" w:rsidRDefault="007A214F">
      <w:pPr>
        <w:pStyle w:val="a"/>
        <w:ind w:firstLine="0"/>
        <w:rPr>
          <w:rFonts w:hint="cs"/>
          <w:rtl/>
        </w:rPr>
      </w:pPr>
    </w:p>
    <w:p w14:paraId="230F8541" w14:textId="77777777" w:rsidR="00000000" w:rsidRDefault="007A214F">
      <w:pPr>
        <w:pStyle w:val="ad"/>
        <w:rPr>
          <w:rtl/>
        </w:rPr>
      </w:pPr>
      <w:r>
        <w:rPr>
          <w:rFonts w:hint="eastAsia"/>
          <w:rtl/>
        </w:rPr>
        <w:t>היו</w:t>
      </w:r>
      <w:r>
        <w:rPr>
          <w:rtl/>
        </w:rPr>
        <w:t>"ר ראובן ריבלין:</w:t>
      </w:r>
    </w:p>
    <w:p w14:paraId="2577C2FD" w14:textId="77777777" w:rsidR="00000000" w:rsidRDefault="007A214F">
      <w:pPr>
        <w:pStyle w:val="a"/>
        <w:rPr>
          <w:rFonts w:hint="cs"/>
          <w:rtl/>
        </w:rPr>
      </w:pPr>
    </w:p>
    <w:p w14:paraId="7E803C79" w14:textId="77777777" w:rsidR="00000000" w:rsidRDefault="007A214F">
      <w:pPr>
        <w:pStyle w:val="a"/>
        <w:rPr>
          <w:rFonts w:hint="cs"/>
          <w:rtl/>
        </w:rPr>
      </w:pPr>
      <w:r>
        <w:rPr>
          <w:rFonts w:hint="cs"/>
          <w:rtl/>
        </w:rPr>
        <w:t xml:space="preserve">אני מאוד מודה לחבר הכנסת שאול יהלום. אחרון הדוברים, חבר הכנסת עבד-אלמאלכ דהאמשה. </w:t>
      </w:r>
    </w:p>
    <w:p w14:paraId="189CE2A0" w14:textId="77777777" w:rsidR="00000000" w:rsidRDefault="007A214F">
      <w:pPr>
        <w:pStyle w:val="a"/>
        <w:rPr>
          <w:rFonts w:hint="cs"/>
          <w:rtl/>
        </w:rPr>
      </w:pPr>
    </w:p>
    <w:p w14:paraId="55AEC08E" w14:textId="77777777" w:rsidR="00000000" w:rsidRDefault="007A214F">
      <w:pPr>
        <w:pStyle w:val="a"/>
        <w:rPr>
          <w:rFonts w:hint="cs"/>
          <w:rtl/>
        </w:rPr>
      </w:pPr>
      <w:r>
        <w:rPr>
          <w:rFonts w:hint="cs"/>
          <w:rtl/>
        </w:rPr>
        <w:t>חבר הכנסת בשארה, אני מבקש שאדוני ידריך את החברים החדשים בסיעתו, שהרשימה שנמצאת אצל היושב-ראש גם תלויה במב</w:t>
      </w:r>
      <w:r>
        <w:rPr>
          <w:rFonts w:hint="cs"/>
          <w:rtl/>
        </w:rPr>
        <w:t>ואות הכניסה לאולם. לבוא ולומר לי: נרשמנו, אבל לא נרשמים אצלך, אין זכר לכך. יכול להיות שזה דבר נכון, אבל הפרוצדורה היא כזאת שיש פרסום וכל מי שרוצה לקרוא תיגר על הפרסום, יכול בעוד מועד. לכן אנחנו אומרים שהרשימה נסגרה עשר דקות לאחר תחילת הדיון. משום כך, חבר ה</w:t>
      </w:r>
      <w:r>
        <w:rPr>
          <w:rFonts w:hint="cs"/>
          <w:rtl/>
        </w:rPr>
        <w:t>כנסת זחאלקה, שביקש רשות לדבר, מהטעם שהוא נרשם אבל לנו אין על כך סימנים, צריך להבין שכל הדברים האלה צריכים בדיקה גם על-ידי חבר הכנסת. חבר הכנסת בשארה אכן נרשם, והוא דיבר בדיוק בזמן שהוא נרשם וכן כל החברים האחרים. היו חברים מספר שנרשמו כאן או ביקשו להירשם, מ</w:t>
      </w:r>
      <w:r>
        <w:rPr>
          <w:rFonts w:hint="cs"/>
          <w:rtl/>
        </w:rPr>
        <w:t>ייד כשנסגרה הרשימה. חבר הכנסת טיבי, למשל, שהוא חבר כנסת ותיק, הבין שאחרי שנסגרת הרשימה לא תמיד היושב-ראש יכול להיענות לבקשות שבאות חדשות לבקרים.</w:t>
      </w:r>
    </w:p>
    <w:p w14:paraId="2C1DFCC6" w14:textId="77777777" w:rsidR="00000000" w:rsidRDefault="007A214F">
      <w:pPr>
        <w:pStyle w:val="a"/>
        <w:rPr>
          <w:rFonts w:hint="cs"/>
          <w:rtl/>
        </w:rPr>
      </w:pPr>
    </w:p>
    <w:p w14:paraId="15771512" w14:textId="77777777" w:rsidR="00000000" w:rsidRDefault="007A214F">
      <w:pPr>
        <w:pStyle w:val="a"/>
        <w:rPr>
          <w:rFonts w:hint="cs"/>
          <w:rtl/>
        </w:rPr>
      </w:pPr>
      <w:r>
        <w:rPr>
          <w:rFonts w:hint="cs"/>
          <w:rtl/>
        </w:rPr>
        <w:t>בבקשה, חבר הכנסת עבד-אלמאלכ דהאמשה, אחרון הדוברים. תודה.</w:t>
      </w:r>
    </w:p>
    <w:p w14:paraId="146FFE8D" w14:textId="77777777" w:rsidR="00000000" w:rsidRDefault="007A214F">
      <w:pPr>
        <w:pStyle w:val="a"/>
        <w:ind w:firstLine="0"/>
        <w:rPr>
          <w:rFonts w:hint="cs"/>
          <w:rtl/>
        </w:rPr>
      </w:pPr>
    </w:p>
    <w:p w14:paraId="278524BE" w14:textId="77777777" w:rsidR="00000000" w:rsidRDefault="007A214F">
      <w:pPr>
        <w:pStyle w:val="Speaker"/>
        <w:rPr>
          <w:rFonts w:hint="cs"/>
          <w:rtl/>
        </w:rPr>
      </w:pPr>
      <w:bookmarkStart w:id="93" w:name="FS000000550T10_09_2003_12_02_38"/>
      <w:bookmarkStart w:id="94" w:name="_Toc65927009"/>
      <w:bookmarkEnd w:id="93"/>
      <w:r>
        <w:rPr>
          <w:rFonts w:hint="eastAsia"/>
          <w:rtl/>
        </w:rPr>
        <w:t>עבד</w:t>
      </w:r>
      <w:r>
        <w:rPr>
          <w:rtl/>
        </w:rPr>
        <w:t>-אלמאלכ דהאמשה (רע"ם):</w:t>
      </w:r>
      <w:bookmarkEnd w:id="94"/>
    </w:p>
    <w:p w14:paraId="39DF455F" w14:textId="77777777" w:rsidR="00000000" w:rsidRDefault="007A214F">
      <w:pPr>
        <w:pStyle w:val="a"/>
        <w:rPr>
          <w:rFonts w:hint="cs"/>
          <w:rtl/>
        </w:rPr>
      </w:pPr>
    </w:p>
    <w:p w14:paraId="457517C4" w14:textId="77777777" w:rsidR="00000000" w:rsidRDefault="007A214F">
      <w:pPr>
        <w:pStyle w:val="a"/>
        <w:rPr>
          <w:rFonts w:hint="cs"/>
          <w:rtl/>
        </w:rPr>
      </w:pPr>
      <w:r>
        <w:rPr>
          <w:rFonts w:hint="cs"/>
          <w:rtl/>
        </w:rPr>
        <w:t>כבוד היושב-ראש, מכובדי הש</w:t>
      </w:r>
      <w:r>
        <w:rPr>
          <w:rFonts w:hint="cs"/>
          <w:rtl/>
        </w:rPr>
        <w:t xml:space="preserve">רים, חברי חברי הכנסת, קשה ביום כזה שלא לדבר על הדברים שכאש בוערים בעצמות כולנו. המצב המצער והמביך הזה איננו דבר שאי-אפשר בלעדיו. שפיכות הדמים הנמשכת משני צדי "הקו הירוק" איננה גזירה מהשמים, איננה דבר שאיננו בר-פתרון. אבל מה, אנחנו קובעים לנו ממשלה, בוחרים </w:t>
      </w:r>
      <w:r>
        <w:rPr>
          <w:rFonts w:hint="cs"/>
          <w:rtl/>
        </w:rPr>
        <w:t>לנו ממשלה, והממשלה בוחרת לה מדיניות, והמדיניות הזאת מניבה תוצאות. לא צריך להיות גאון כדי להבין זאת. כאשר המדיניות היא שלא מוכנים לראות בצד האחר לא פרטנר לשלום בלבד, אלא בכלל, הם לא בני-קיימא וצריך לרסק אותם - זו הכותרת הראשית היום, כאילו לא ריסקנו אותם ולא</w:t>
      </w:r>
      <w:r>
        <w:rPr>
          <w:rFonts w:hint="cs"/>
          <w:rtl/>
        </w:rPr>
        <w:t xml:space="preserve"> ריסקו אותם כל הזמן ולא נתנו לצה"ל לנצח, וכאילו לכוח הישראלי היו מגבלות בשנתיים האחרונות במיוחד. </w:t>
      </w:r>
    </w:p>
    <w:p w14:paraId="381D9445" w14:textId="77777777" w:rsidR="00000000" w:rsidRDefault="007A214F">
      <w:pPr>
        <w:pStyle w:val="a"/>
        <w:rPr>
          <w:rFonts w:hint="cs"/>
          <w:rtl/>
        </w:rPr>
      </w:pPr>
    </w:p>
    <w:p w14:paraId="61CDDB47" w14:textId="77777777" w:rsidR="00000000" w:rsidRDefault="007A214F">
      <w:pPr>
        <w:pStyle w:val="a"/>
        <w:rPr>
          <w:rFonts w:hint="cs"/>
          <w:rtl/>
        </w:rPr>
      </w:pPr>
      <w:r>
        <w:rPr>
          <w:rFonts w:hint="cs"/>
          <w:rtl/>
        </w:rPr>
        <w:t>לא היו מגבלות. אין שום מגבלות. אפילו דעת הקהל בעולם, שלפעמים התריעה פה ושם, או עמדתה של ארצות-הברית, ועכשיו גם אירופה, בכלל, אין גבולות לשימוש בכוח, וכנראה א</w:t>
      </w:r>
      <w:r>
        <w:rPr>
          <w:rFonts w:hint="cs"/>
          <w:rtl/>
        </w:rPr>
        <w:t>ין גם תוצאות. אין התוצאות המיוחלות. ומר שרון וממשלתו ימשיכו להגיד לנו: אנחנו נביא פתרון. שלוש שנים במדיניות הזאת, בדרך הזאת, לא הביאו את הפתרון. כנראה הדרך הזאת אינה מביאה פתרון.</w:t>
      </w:r>
    </w:p>
    <w:p w14:paraId="3162262F" w14:textId="77777777" w:rsidR="00000000" w:rsidRDefault="007A214F">
      <w:pPr>
        <w:pStyle w:val="a"/>
        <w:rPr>
          <w:rFonts w:hint="cs"/>
          <w:rtl/>
        </w:rPr>
      </w:pPr>
    </w:p>
    <w:p w14:paraId="1D5FA86D" w14:textId="77777777" w:rsidR="00000000" w:rsidRDefault="007A214F">
      <w:pPr>
        <w:pStyle w:val="a"/>
        <w:rPr>
          <w:rFonts w:hint="cs"/>
          <w:rtl/>
        </w:rPr>
      </w:pPr>
      <w:r>
        <w:rPr>
          <w:rFonts w:hint="cs"/>
          <w:rtl/>
        </w:rPr>
        <w:t>אני שמעתי הבוקר את חבר הכנסת מצנע. שמעתי דברים הגיוניים. יש פה למעשה שתי דרכ</w:t>
      </w:r>
      <w:r>
        <w:rPr>
          <w:rFonts w:hint="cs"/>
          <w:rtl/>
        </w:rPr>
        <w:t xml:space="preserve">ים, שתי גישות. גישה אחת אומרת: נכחיד אותם בצורה זו או אחרת ונכלה אותם, ולא מכלים ולא מכחידים וזה לא ייגמר. </w:t>
      </w:r>
    </w:p>
    <w:p w14:paraId="79CD1EC8" w14:textId="77777777" w:rsidR="00000000" w:rsidRDefault="007A214F">
      <w:pPr>
        <w:pStyle w:val="a"/>
        <w:ind w:firstLine="0"/>
        <w:rPr>
          <w:rFonts w:hint="cs"/>
          <w:rtl/>
        </w:rPr>
      </w:pPr>
    </w:p>
    <w:p w14:paraId="4D22DFE8" w14:textId="77777777" w:rsidR="00000000" w:rsidRDefault="007A214F">
      <w:pPr>
        <w:pStyle w:val="ac"/>
        <w:rPr>
          <w:rtl/>
        </w:rPr>
      </w:pPr>
      <w:r>
        <w:rPr>
          <w:rFonts w:hint="eastAsia"/>
          <w:rtl/>
        </w:rPr>
        <w:t>גדעון</w:t>
      </w:r>
      <w:r>
        <w:rPr>
          <w:rtl/>
        </w:rPr>
        <w:t xml:space="preserve"> סער (הליכוד):</w:t>
      </w:r>
    </w:p>
    <w:p w14:paraId="4DF4ADDC" w14:textId="77777777" w:rsidR="00000000" w:rsidRDefault="007A214F">
      <w:pPr>
        <w:pStyle w:val="a"/>
        <w:rPr>
          <w:rFonts w:hint="cs"/>
          <w:rtl/>
        </w:rPr>
      </w:pPr>
    </w:p>
    <w:p w14:paraId="3EBE9DF3" w14:textId="77777777" w:rsidR="00000000" w:rsidRDefault="007A214F">
      <w:pPr>
        <w:pStyle w:val="a"/>
        <w:rPr>
          <w:rFonts w:hint="cs"/>
          <w:rtl/>
        </w:rPr>
      </w:pPr>
      <w:r>
        <w:rPr>
          <w:rFonts w:hint="cs"/>
          <w:rtl/>
        </w:rPr>
        <w:t>אתה זוכר מה ועדת-אור אמרה לך? אתה במסיתים - -</w:t>
      </w:r>
    </w:p>
    <w:p w14:paraId="31BE42A1" w14:textId="77777777" w:rsidR="00000000" w:rsidRDefault="007A214F">
      <w:pPr>
        <w:pStyle w:val="a"/>
        <w:ind w:firstLine="0"/>
        <w:rPr>
          <w:rFonts w:hint="cs"/>
          <w:rtl/>
        </w:rPr>
      </w:pPr>
    </w:p>
    <w:p w14:paraId="6B0EDBAC" w14:textId="77777777" w:rsidR="00000000" w:rsidRDefault="007A214F">
      <w:pPr>
        <w:pStyle w:val="Speaker"/>
        <w:rPr>
          <w:rtl/>
        </w:rPr>
      </w:pPr>
      <w:bookmarkStart w:id="95" w:name="FS000000550T10_09_2003_11_37_54"/>
      <w:bookmarkStart w:id="96" w:name="_Toc65927010"/>
      <w:bookmarkEnd w:id="95"/>
      <w:r>
        <w:rPr>
          <w:rtl/>
        </w:rPr>
        <w:t>עבד-אלמאלכ דהאמשה (רע"ם):</w:t>
      </w:r>
      <w:bookmarkEnd w:id="96"/>
    </w:p>
    <w:p w14:paraId="340E56BD" w14:textId="77777777" w:rsidR="00000000" w:rsidRDefault="007A214F">
      <w:pPr>
        <w:pStyle w:val="a"/>
        <w:rPr>
          <w:rtl/>
        </w:rPr>
      </w:pPr>
    </w:p>
    <w:p w14:paraId="252250E0" w14:textId="77777777" w:rsidR="00000000" w:rsidRDefault="007A214F">
      <w:pPr>
        <w:pStyle w:val="a"/>
        <w:rPr>
          <w:rFonts w:hint="cs"/>
          <w:rtl/>
        </w:rPr>
      </w:pPr>
      <w:r>
        <w:rPr>
          <w:rFonts w:hint="cs"/>
          <w:rtl/>
        </w:rPr>
        <w:t>גדעון סער, אתה חייב להצטער, גם על זה שאתה מזכיר הממש</w:t>
      </w:r>
      <w:r>
        <w:rPr>
          <w:rFonts w:hint="cs"/>
          <w:rtl/>
        </w:rPr>
        <w:t xml:space="preserve">לה של נתניהו, שקטלה את אוסלו ושקטלה את תהליך השלום. </w:t>
      </w:r>
    </w:p>
    <w:p w14:paraId="30856E67" w14:textId="77777777" w:rsidR="00000000" w:rsidRDefault="007A214F">
      <w:pPr>
        <w:pStyle w:val="a"/>
        <w:rPr>
          <w:rFonts w:hint="cs"/>
          <w:rtl/>
        </w:rPr>
      </w:pPr>
    </w:p>
    <w:p w14:paraId="09E934C5" w14:textId="77777777" w:rsidR="00000000" w:rsidRDefault="007A214F">
      <w:pPr>
        <w:pStyle w:val="ac"/>
        <w:rPr>
          <w:rtl/>
        </w:rPr>
      </w:pPr>
      <w:r>
        <w:rPr>
          <w:rFonts w:hint="eastAsia"/>
          <w:rtl/>
        </w:rPr>
        <w:t>גדעון</w:t>
      </w:r>
      <w:r>
        <w:rPr>
          <w:rtl/>
        </w:rPr>
        <w:t xml:space="preserve"> סער (הליכוד):</w:t>
      </w:r>
    </w:p>
    <w:p w14:paraId="529A2AC1" w14:textId="77777777" w:rsidR="00000000" w:rsidRDefault="007A214F">
      <w:pPr>
        <w:pStyle w:val="a"/>
        <w:rPr>
          <w:rFonts w:hint="cs"/>
          <w:rtl/>
        </w:rPr>
      </w:pPr>
    </w:p>
    <w:p w14:paraId="7F6708FF" w14:textId="77777777" w:rsidR="00000000" w:rsidRDefault="007A214F">
      <w:pPr>
        <w:pStyle w:val="a"/>
        <w:rPr>
          <w:rFonts w:hint="cs"/>
          <w:rtl/>
        </w:rPr>
      </w:pPr>
      <w:r>
        <w:rPr>
          <w:rFonts w:hint="cs"/>
          <w:rtl/>
        </w:rPr>
        <w:t>- -  "סייע לשלהוב יצרים".</w:t>
      </w:r>
    </w:p>
    <w:p w14:paraId="2ED12B81" w14:textId="77777777" w:rsidR="00000000" w:rsidRDefault="007A214F">
      <w:pPr>
        <w:pStyle w:val="a"/>
        <w:rPr>
          <w:rFonts w:hint="cs"/>
          <w:rtl/>
        </w:rPr>
      </w:pPr>
    </w:p>
    <w:p w14:paraId="297EB9EC" w14:textId="77777777" w:rsidR="00000000" w:rsidRDefault="007A214F">
      <w:pPr>
        <w:pStyle w:val="SpeakerCon"/>
        <w:rPr>
          <w:rtl/>
        </w:rPr>
      </w:pPr>
      <w:bookmarkStart w:id="97" w:name="FS000000550T10_09_2003_11_37_59C"/>
      <w:bookmarkEnd w:id="97"/>
      <w:r>
        <w:rPr>
          <w:rtl/>
        </w:rPr>
        <w:t>עבד-אלמאלכ דהאמשה (רע"ם):</w:t>
      </w:r>
    </w:p>
    <w:p w14:paraId="7DAF6633" w14:textId="77777777" w:rsidR="00000000" w:rsidRDefault="007A214F">
      <w:pPr>
        <w:pStyle w:val="a"/>
        <w:rPr>
          <w:rtl/>
        </w:rPr>
      </w:pPr>
    </w:p>
    <w:p w14:paraId="4CF0C011" w14:textId="77777777" w:rsidR="00000000" w:rsidRDefault="007A214F">
      <w:pPr>
        <w:pStyle w:val="a"/>
        <w:rPr>
          <w:rFonts w:hint="cs"/>
          <w:rtl/>
        </w:rPr>
      </w:pPr>
      <w:r>
        <w:rPr>
          <w:rFonts w:hint="cs"/>
          <w:rtl/>
        </w:rPr>
        <w:t>מה שאומרים עלי אני יודע. אני גם עושה את זה, אל תדאג.</w:t>
      </w:r>
    </w:p>
    <w:p w14:paraId="4B052AA9" w14:textId="77777777" w:rsidR="00000000" w:rsidRDefault="007A214F">
      <w:pPr>
        <w:pStyle w:val="a"/>
        <w:rPr>
          <w:rFonts w:hint="cs"/>
          <w:rtl/>
        </w:rPr>
      </w:pPr>
    </w:p>
    <w:p w14:paraId="2042711C" w14:textId="77777777" w:rsidR="00000000" w:rsidRDefault="007A214F">
      <w:pPr>
        <w:pStyle w:val="ad"/>
        <w:rPr>
          <w:rtl/>
        </w:rPr>
      </w:pPr>
      <w:r>
        <w:rPr>
          <w:rtl/>
        </w:rPr>
        <w:t>היו"ר ראובן ריבלין:</w:t>
      </w:r>
    </w:p>
    <w:p w14:paraId="2FF9FF3D" w14:textId="77777777" w:rsidR="00000000" w:rsidRDefault="007A214F">
      <w:pPr>
        <w:pStyle w:val="a"/>
        <w:rPr>
          <w:rtl/>
        </w:rPr>
      </w:pPr>
    </w:p>
    <w:p w14:paraId="24C18640" w14:textId="77777777" w:rsidR="00000000" w:rsidRDefault="007A214F">
      <w:pPr>
        <w:pStyle w:val="a"/>
        <w:rPr>
          <w:rFonts w:hint="cs"/>
          <w:rtl/>
        </w:rPr>
      </w:pPr>
      <w:r>
        <w:rPr>
          <w:rFonts w:hint="cs"/>
          <w:rtl/>
        </w:rPr>
        <w:t>חבר הכנסת דהאמשה, סליחה. חבר הכנסת סער, אדוני קרא קר</w:t>
      </w:r>
      <w:r>
        <w:rPr>
          <w:rFonts w:hint="cs"/>
          <w:rtl/>
        </w:rPr>
        <w:t>יאת ביניים - - -</w:t>
      </w:r>
    </w:p>
    <w:p w14:paraId="2F481CD8" w14:textId="77777777" w:rsidR="00000000" w:rsidRDefault="007A214F">
      <w:pPr>
        <w:pStyle w:val="a"/>
        <w:rPr>
          <w:rFonts w:hint="cs"/>
          <w:rtl/>
        </w:rPr>
      </w:pPr>
    </w:p>
    <w:p w14:paraId="7C874AE7" w14:textId="77777777" w:rsidR="00000000" w:rsidRDefault="007A214F">
      <w:pPr>
        <w:pStyle w:val="ac"/>
        <w:rPr>
          <w:rtl/>
        </w:rPr>
      </w:pPr>
      <w:r>
        <w:rPr>
          <w:rFonts w:hint="eastAsia"/>
          <w:rtl/>
        </w:rPr>
        <w:t>גדעון</w:t>
      </w:r>
      <w:r>
        <w:rPr>
          <w:rtl/>
        </w:rPr>
        <w:t xml:space="preserve"> סער (הליכוד):</w:t>
      </w:r>
    </w:p>
    <w:p w14:paraId="6D518836" w14:textId="77777777" w:rsidR="00000000" w:rsidRDefault="007A214F">
      <w:pPr>
        <w:pStyle w:val="a"/>
        <w:rPr>
          <w:rFonts w:hint="cs"/>
          <w:rtl/>
        </w:rPr>
      </w:pPr>
    </w:p>
    <w:p w14:paraId="6BE3690A" w14:textId="77777777" w:rsidR="00000000" w:rsidRDefault="007A214F">
      <w:pPr>
        <w:pStyle w:val="a"/>
        <w:rPr>
          <w:rFonts w:hint="cs"/>
          <w:rtl/>
        </w:rPr>
      </w:pPr>
      <w:r>
        <w:rPr>
          <w:rFonts w:hint="cs"/>
          <w:rtl/>
        </w:rPr>
        <w:t>אתה מטיף מוסר?</w:t>
      </w:r>
    </w:p>
    <w:p w14:paraId="0E41945B" w14:textId="77777777" w:rsidR="00000000" w:rsidRDefault="007A214F">
      <w:pPr>
        <w:pStyle w:val="a"/>
        <w:rPr>
          <w:rFonts w:hint="cs"/>
          <w:rtl/>
        </w:rPr>
      </w:pPr>
    </w:p>
    <w:p w14:paraId="04E513F2" w14:textId="77777777" w:rsidR="00000000" w:rsidRDefault="007A214F">
      <w:pPr>
        <w:pStyle w:val="SpeakerCon"/>
        <w:rPr>
          <w:rtl/>
        </w:rPr>
      </w:pPr>
      <w:bookmarkStart w:id="98" w:name="FS000000550T10_09_2003_11_40_05C"/>
      <w:bookmarkEnd w:id="98"/>
      <w:r>
        <w:rPr>
          <w:rtl/>
        </w:rPr>
        <w:t>עבד-אלמאלכ דהאמשה (רע"ם):</w:t>
      </w:r>
    </w:p>
    <w:p w14:paraId="633AD6D2" w14:textId="77777777" w:rsidR="00000000" w:rsidRDefault="007A214F">
      <w:pPr>
        <w:pStyle w:val="a"/>
        <w:rPr>
          <w:rtl/>
        </w:rPr>
      </w:pPr>
    </w:p>
    <w:p w14:paraId="6350210F" w14:textId="77777777" w:rsidR="00000000" w:rsidRDefault="007A214F">
      <w:pPr>
        <w:pStyle w:val="a"/>
        <w:rPr>
          <w:rFonts w:hint="cs"/>
          <w:rtl/>
        </w:rPr>
      </w:pPr>
      <w:r>
        <w:rPr>
          <w:rFonts w:hint="cs"/>
          <w:rtl/>
        </w:rPr>
        <w:t>בוודאי. זו זכותי וחובתי - -</w:t>
      </w:r>
    </w:p>
    <w:p w14:paraId="1411366F" w14:textId="77777777" w:rsidR="00000000" w:rsidRDefault="007A214F">
      <w:pPr>
        <w:pStyle w:val="a"/>
        <w:rPr>
          <w:rFonts w:hint="cs"/>
          <w:rtl/>
        </w:rPr>
      </w:pPr>
    </w:p>
    <w:p w14:paraId="73620F12" w14:textId="77777777" w:rsidR="00000000" w:rsidRDefault="007A214F">
      <w:pPr>
        <w:pStyle w:val="ad"/>
        <w:rPr>
          <w:rtl/>
        </w:rPr>
      </w:pPr>
      <w:r>
        <w:rPr>
          <w:rtl/>
        </w:rPr>
        <w:t>היו"ר ראובן ריבלין:</w:t>
      </w:r>
    </w:p>
    <w:p w14:paraId="13E92213" w14:textId="77777777" w:rsidR="00000000" w:rsidRDefault="007A214F">
      <w:pPr>
        <w:pStyle w:val="a"/>
        <w:rPr>
          <w:rtl/>
        </w:rPr>
      </w:pPr>
    </w:p>
    <w:p w14:paraId="71CCE22E" w14:textId="77777777" w:rsidR="00000000" w:rsidRDefault="007A214F">
      <w:pPr>
        <w:pStyle w:val="a"/>
        <w:rPr>
          <w:rFonts w:hint="cs"/>
          <w:rtl/>
        </w:rPr>
      </w:pPr>
      <w:r>
        <w:rPr>
          <w:rFonts w:hint="cs"/>
          <w:rtl/>
        </w:rPr>
        <w:t>אדוני יוכל לומר - - -</w:t>
      </w:r>
    </w:p>
    <w:p w14:paraId="5C0DF027" w14:textId="77777777" w:rsidR="00000000" w:rsidRDefault="007A214F">
      <w:pPr>
        <w:pStyle w:val="a"/>
        <w:rPr>
          <w:rFonts w:hint="cs"/>
          <w:rtl/>
        </w:rPr>
      </w:pPr>
    </w:p>
    <w:p w14:paraId="1DC2E24F" w14:textId="77777777" w:rsidR="00000000" w:rsidRDefault="007A214F">
      <w:pPr>
        <w:pStyle w:val="SpeakerCon"/>
        <w:rPr>
          <w:rtl/>
        </w:rPr>
      </w:pPr>
      <w:bookmarkStart w:id="99" w:name="FS000000550T10_09_2003_11_40_25C"/>
      <w:bookmarkEnd w:id="99"/>
      <w:r>
        <w:rPr>
          <w:rtl/>
        </w:rPr>
        <w:t>עבד-אלמאלכ דהאמשה (רע"ם):</w:t>
      </w:r>
    </w:p>
    <w:p w14:paraId="5870B7E1" w14:textId="77777777" w:rsidR="00000000" w:rsidRDefault="007A214F">
      <w:pPr>
        <w:pStyle w:val="a"/>
        <w:rPr>
          <w:rtl/>
        </w:rPr>
      </w:pPr>
    </w:p>
    <w:p w14:paraId="774B2201" w14:textId="77777777" w:rsidR="00000000" w:rsidRDefault="007A214F">
      <w:pPr>
        <w:pStyle w:val="a"/>
        <w:rPr>
          <w:rFonts w:hint="cs"/>
          <w:rtl/>
        </w:rPr>
      </w:pPr>
      <w:r>
        <w:rPr>
          <w:rFonts w:hint="cs"/>
          <w:rtl/>
        </w:rPr>
        <w:t>- - להטיף לאנשים כמוך מוסר, לאלה שעושים ממשלה ורוצים בדרך הזאת של שפיכות ה</w:t>
      </w:r>
      <w:r>
        <w:rPr>
          <w:rFonts w:hint="cs"/>
          <w:rtl/>
        </w:rPr>
        <w:t>דמים, והם לא מוכנים לשנות מאום, והם לא מוכנים ללמוד לקח. זה מה שאני יכול לעשות.</w:t>
      </w:r>
    </w:p>
    <w:p w14:paraId="18647674" w14:textId="77777777" w:rsidR="00000000" w:rsidRDefault="007A214F">
      <w:pPr>
        <w:pStyle w:val="a"/>
        <w:rPr>
          <w:rFonts w:hint="cs"/>
          <w:rtl/>
        </w:rPr>
      </w:pPr>
    </w:p>
    <w:p w14:paraId="6120FDCE" w14:textId="77777777" w:rsidR="00000000" w:rsidRDefault="007A214F">
      <w:pPr>
        <w:pStyle w:val="ad"/>
        <w:rPr>
          <w:rtl/>
        </w:rPr>
      </w:pPr>
      <w:r>
        <w:rPr>
          <w:rtl/>
        </w:rPr>
        <w:t>היו"ר ראובן ריבלין:</w:t>
      </w:r>
    </w:p>
    <w:p w14:paraId="49B5B47B" w14:textId="77777777" w:rsidR="00000000" w:rsidRDefault="007A214F">
      <w:pPr>
        <w:pStyle w:val="a"/>
        <w:rPr>
          <w:rtl/>
        </w:rPr>
      </w:pPr>
    </w:p>
    <w:p w14:paraId="5AD9BB0F" w14:textId="77777777" w:rsidR="00000000" w:rsidRDefault="007A214F">
      <w:pPr>
        <w:pStyle w:val="a"/>
        <w:rPr>
          <w:rFonts w:hint="cs"/>
          <w:rtl/>
        </w:rPr>
      </w:pPr>
      <w:r>
        <w:rPr>
          <w:rFonts w:hint="cs"/>
          <w:rtl/>
        </w:rPr>
        <w:t>אדוני יכול לסכם את כל הפרשה בעוד דקות מספר. הרי אנחנו לא מסכימים, ואנחנו גם מסכימים שאנחנו לא מסכימים.</w:t>
      </w:r>
    </w:p>
    <w:p w14:paraId="6DEA0943" w14:textId="77777777" w:rsidR="00000000" w:rsidRDefault="007A214F">
      <w:pPr>
        <w:pStyle w:val="SpeakerCon"/>
        <w:rPr>
          <w:rtl/>
        </w:rPr>
      </w:pPr>
      <w:bookmarkStart w:id="100" w:name="FS000000550T10_09_2003_11_42_04C"/>
      <w:bookmarkEnd w:id="100"/>
    </w:p>
    <w:p w14:paraId="46722EE0" w14:textId="77777777" w:rsidR="00000000" w:rsidRDefault="007A214F">
      <w:pPr>
        <w:pStyle w:val="SpeakerCon"/>
        <w:rPr>
          <w:rtl/>
        </w:rPr>
      </w:pPr>
      <w:r>
        <w:rPr>
          <w:rtl/>
        </w:rPr>
        <w:t>עבד-אלמאלכ דהאמשה (רע"ם):</w:t>
      </w:r>
    </w:p>
    <w:p w14:paraId="257D11A2" w14:textId="77777777" w:rsidR="00000000" w:rsidRDefault="007A214F">
      <w:pPr>
        <w:pStyle w:val="a"/>
        <w:rPr>
          <w:rtl/>
        </w:rPr>
      </w:pPr>
    </w:p>
    <w:p w14:paraId="4A1A278D" w14:textId="77777777" w:rsidR="00000000" w:rsidRDefault="007A214F">
      <w:pPr>
        <w:pStyle w:val="a"/>
        <w:rPr>
          <w:rFonts w:hint="cs"/>
          <w:rtl/>
        </w:rPr>
      </w:pPr>
      <w:r>
        <w:rPr>
          <w:rFonts w:hint="cs"/>
          <w:rtl/>
        </w:rPr>
        <w:t>אדוני היושב-ראש, אני יו</w:t>
      </w:r>
      <w:r>
        <w:rPr>
          <w:rFonts w:hint="cs"/>
          <w:rtl/>
        </w:rPr>
        <w:t>דע שהדברים קשים, הם לא קלים - -</w:t>
      </w:r>
    </w:p>
    <w:p w14:paraId="686C32CC" w14:textId="77777777" w:rsidR="00000000" w:rsidRDefault="007A214F">
      <w:pPr>
        <w:pStyle w:val="a"/>
        <w:rPr>
          <w:rFonts w:hint="cs"/>
          <w:rtl/>
        </w:rPr>
      </w:pPr>
    </w:p>
    <w:p w14:paraId="19E5AF80" w14:textId="77777777" w:rsidR="00000000" w:rsidRDefault="007A214F">
      <w:pPr>
        <w:pStyle w:val="ad"/>
        <w:rPr>
          <w:rtl/>
        </w:rPr>
      </w:pPr>
      <w:r>
        <w:rPr>
          <w:rtl/>
        </w:rPr>
        <w:t>היו"ר ראובן ריבלין:</w:t>
      </w:r>
    </w:p>
    <w:p w14:paraId="1B8A90DA" w14:textId="77777777" w:rsidR="00000000" w:rsidRDefault="007A214F">
      <w:pPr>
        <w:pStyle w:val="a"/>
        <w:rPr>
          <w:rtl/>
        </w:rPr>
      </w:pPr>
    </w:p>
    <w:p w14:paraId="2DE3BC62" w14:textId="77777777" w:rsidR="00000000" w:rsidRDefault="007A214F">
      <w:pPr>
        <w:pStyle w:val="a"/>
        <w:rPr>
          <w:rFonts w:hint="cs"/>
          <w:rtl/>
        </w:rPr>
      </w:pPr>
      <w:r>
        <w:rPr>
          <w:rFonts w:hint="cs"/>
          <w:rtl/>
        </w:rPr>
        <w:t>נכון. לא אמרתי לך, הערתי לחבר הכנסת סער.</w:t>
      </w:r>
    </w:p>
    <w:p w14:paraId="14BED67E" w14:textId="77777777" w:rsidR="00000000" w:rsidRDefault="007A214F">
      <w:pPr>
        <w:pStyle w:val="a"/>
        <w:rPr>
          <w:rFonts w:hint="cs"/>
          <w:rtl/>
        </w:rPr>
      </w:pPr>
    </w:p>
    <w:p w14:paraId="78375FE9" w14:textId="77777777" w:rsidR="00000000" w:rsidRDefault="007A214F">
      <w:pPr>
        <w:pStyle w:val="SpeakerCon"/>
        <w:rPr>
          <w:rtl/>
        </w:rPr>
      </w:pPr>
      <w:bookmarkStart w:id="101" w:name="FS000000550T10_09_2003_11_42_42C"/>
      <w:bookmarkEnd w:id="101"/>
      <w:r>
        <w:rPr>
          <w:rtl/>
        </w:rPr>
        <w:t>עבד-אלמאלכ דהאמשה (רע"ם):</w:t>
      </w:r>
    </w:p>
    <w:p w14:paraId="7F675A10" w14:textId="77777777" w:rsidR="00000000" w:rsidRDefault="007A214F">
      <w:pPr>
        <w:pStyle w:val="a"/>
        <w:rPr>
          <w:rtl/>
        </w:rPr>
      </w:pPr>
    </w:p>
    <w:p w14:paraId="3AF711B9" w14:textId="77777777" w:rsidR="00000000" w:rsidRDefault="007A214F">
      <w:pPr>
        <w:pStyle w:val="a"/>
        <w:rPr>
          <w:rFonts w:hint="cs"/>
          <w:rtl/>
        </w:rPr>
      </w:pPr>
      <w:r>
        <w:rPr>
          <w:rFonts w:hint="cs"/>
          <w:rtl/>
        </w:rPr>
        <w:t>- - אבל המציאות היא הרבה יותר קשה. חייבים לדבר. המציאות קשה מאוד. אין דרך אחרת. אני לא יכול לשקר לעצמי, גם לא לעם, גם לא לאף אחד, וחי</w:t>
      </w:r>
      <w:r>
        <w:rPr>
          <w:rFonts w:hint="cs"/>
          <w:rtl/>
        </w:rPr>
        <w:t>יבים לומר את הדברים בשיא הכנות ובשיא הבוטות ובשיא הנכונות. כך אני מאמין, כך חלק גדול מהעם מאמין. רוב העם מאמין, הממשלה לא מאמינה, המושלים לא מאמינים - בסדר. לכן, הגיע הזמן שהממשלה הזאת, לפני שיהיה מאוחר ולפני שהיא תטופל בידי העם, תגיד: רגע, אני מוכנה לעשות</w:t>
      </w:r>
      <w:r>
        <w:rPr>
          <w:rFonts w:hint="cs"/>
          <w:rtl/>
        </w:rPr>
        <w:t xml:space="preserve"> תפנית. רגע חושבים. </w:t>
      </w:r>
    </w:p>
    <w:p w14:paraId="336FAE10" w14:textId="77777777" w:rsidR="00000000" w:rsidRDefault="007A214F">
      <w:pPr>
        <w:pStyle w:val="a"/>
        <w:rPr>
          <w:rFonts w:hint="cs"/>
          <w:rtl/>
        </w:rPr>
      </w:pPr>
    </w:p>
    <w:p w14:paraId="5E757D11" w14:textId="77777777" w:rsidR="00000000" w:rsidRDefault="007A214F">
      <w:pPr>
        <w:pStyle w:val="ac"/>
        <w:rPr>
          <w:rtl/>
        </w:rPr>
      </w:pPr>
      <w:r>
        <w:rPr>
          <w:rFonts w:hint="eastAsia"/>
          <w:rtl/>
        </w:rPr>
        <w:t>גדעון</w:t>
      </w:r>
      <w:r>
        <w:rPr>
          <w:rtl/>
        </w:rPr>
        <w:t xml:space="preserve"> סער (הליכוד):</w:t>
      </w:r>
    </w:p>
    <w:p w14:paraId="5C4BEC89" w14:textId="77777777" w:rsidR="00000000" w:rsidRDefault="007A214F">
      <w:pPr>
        <w:pStyle w:val="a"/>
        <w:rPr>
          <w:rFonts w:hint="cs"/>
          <w:rtl/>
        </w:rPr>
      </w:pPr>
    </w:p>
    <w:p w14:paraId="67BE2B2B" w14:textId="77777777" w:rsidR="00000000" w:rsidRDefault="007A214F">
      <w:pPr>
        <w:pStyle w:val="a"/>
        <w:rPr>
          <w:rFonts w:hint="cs"/>
          <w:rtl/>
        </w:rPr>
      </w:pPr>
      <w:r>
        <w:rPr>
          <w:rFonts w:hint="cs"/>
          <w:rtl/>
        </w:rPr>
        <w:t>אתה דובר העם?</w:t>
      </w:r>
    </w:p>
    <w:p w14:paraId="058B03F1" w14:textId="77777777" w:rsidR="00000000" w:rsidRDefault="007A214F">
      <w:pPr>
        <w:pStyle w:val="a"/>
        <w:rPr>
          <w:rFonts w:hint="cs"/>
          <w:rtl/>
        </w:rPr>
      </w:pPr>
    </w:p>
    <w:p w14:paraId="4122D692" w14:textId="77777777" w:rsidR="00000000" w:rsidRDefault="007A214F">
      <w:pPr>
        <w:pStyle w:val="SpeakerCon"/>
        <w:rPr>
          <w:rtl/>
        </w:rPr>
      </w:pPr>
      <w:bookmarkStart w:id="102" w:name="FS000000550T10_09_2003_11_44_28C"/>
      <w:bookmarkEnd w:id="102"/>
      <w:r>
        <w:rPr>
          <w:rtl/>
        </w:rPr>
        <w:t>עבד-אלמאלכ דהאמשה (רע"ם):</w:t>
      </w:r>
    </w:p>
    <w:p w14:paraId="708E6458" w14:textId="77777777" w:rsidR="00000000" w:rsidRDefault="007A214F">
      <w:pPr>
        <w:pStyle w:val="a"/>
        <w:rPr>
          <w:rtl/>
        </w:rPr>
      </w:pPr>
    </w:p>
    <w:p w14:paraId="21AC84D9" w14:textId="77777777" w:rsidR="00000000" w:rsidRDefault="007A214F">
      <w:pPr>
        <w:pStyle w:val="a"/>
        <w:rPr>
          <w:rFonts w:hint="cs"/>
          <w:rtl/>
        </w:rPr>
      </w:pPr>
      <w:r>
        <w:rPr>
          <w:rFonts w:hint="cs"/>
          <w:rtl/>
        </w:rPr>
        <w:t>- - - תטופל בידי העם, כן. אני אומר לך שתטופל, גם אם זה יהיה מחר. תאמין לי. זה ייקח עוד חודשיים-שלושה, ובמו עיניך תראה איך מר שרון וממשלתו נופלים פעם אחת ולתמיד; לא רק הם נ</w:t>
      </w:r>
      <w:r>
        <w:rPr>
          <w:rFonts w:hint="cs"/>
          <w:rtl/>
        </w:rPr>
        <w:t xml:space="preserve">ופלים, אלא דרך החיים שלהם נופלת. </w:t>
      </w:r>
    </w:p>
    <w:p w14:paraId="72713C7D" w14:textId="77777777" w:rsidR="00000000" w:rsidRDefault="007A214F">
      <w:pPr>
        <w:pStyle w:val="a"/>
        <w:rPr>
          <w:rFonts w:hint="cs"/>
          <w:rtl/>
        </w:rPr>
      </w:pPr>
    </w:p>
    <w:p w14:paraId="7D2A886F" w14:textId="77777777" w:rsidR="00000000" w:rsidRDefault="007A214F">
      <w:pPr>
        <w:pStyle w:val="a"/>
        <w:rPr>
          <w:rFonts w:hint="cs"/>
          <w:rtl/>
        </w:rPr>
      </w:pPr>
      <w:r>
        <w:rPr>
          <w:rFonts w:hint="cs"/>
          <w:rtl/>
        </w:rPr>
        <w:t>ההשקפה הזאת של התנכרות לשלום והתכחשות לכל אפשרות של דו-קיום עם העם הפלסטיני ועם זכויותיו, הדרך הזאת תיפול פעם אחת ולתמיד. חבל שהיא תיפול בדרך הקשה ביותר, לאחר שכל כך הרבה דם נשפך.</w:t>
      </w:r>
    </w:p>
    <w:p w14:paraId="63C1026F" w14:textId="77777777" w:rsidR="00000000" w:rsidRDefault="007A214F">
      <w:pPr>
        <w:pStyle w:val="a"/>
        <w:rPr>
          <w:rFonts w:hint="cs"/>
          <w:rtl/>
        </w:rPr>
      </w:pPr>
    </w:p>
    <w:p w14:paraId="7E873CC1" w14:textId="77777777" w:rsidR="00000000" w:rsidRDefault="007A214F">
      <w:pPr>
        <w:pStyle w:val="ad"/>
        <w:rPr>
          <w:rtl/>
        </w:rPr>
      </w:pPr>
      <w:r>
        <w:rPr>
          <w:rtl/>
        </w:rPr>
        <w:t>היו"ר ראובן ריבלין:</w:t>
      </w:r>
    </w:p>
    <w:p w14:paraId="2532AF8D" w14:textId="77777777" w:rsidR="00000000" w:rsidRDefault="007A214F">
      <w:pPr>
        <w:pStyle w:val="a"/>
        <w:rPr>
          <w:rtl/>
        </w:rPr>
      </w:pPr>
    </w:p>
    <w:p w14:paraId="24857C61" w14:textId="77777777" w:rsidR="00000000" w:rsidRDefault="007A214F">
      <w:pPr>
        <w:pStyle w:val="a"/>
        <w:rPr>
          <w:rFonts w:hint="cs"/>
          <w:rtl/>
        </w:rPr>
      </w:pPr>
      <w:r>
        <w:rPr>
          <w:rFonts w:hint="cs"/>
          <w:rtl/>
        </w:rPr>
        <w:t>מה שחבר הכנסת סער א</w:t>
      </w:r>
      <w:r>
        <w:rPr>
          <w:rFonts w:hint="cs"/>
          <w:rtl/>
        </w:rPr>
        <w:t>מר, שפעמים הזכויות הנדרשות, פירושן חוסר זכויות לצד השני. זה מה שחבר הכנסת סער אמר.</w:t>
      </w:r>
    </w:p>
    <w:p w14:paraId="30016C02" w14:textId="77777777" w:rsidR="00000000" w:rsidRDefault="007A214F">
      <w:pPr>
        <w:pStyle w:val="a"/>
        <w:rPr>
          <w:rFonts w:hint="cs"/>
          <w:rtl/>
        </w:rPr>
      </w:pPr>
    </w:p>
    <w:p w14:paraId="4199493D" w14:textId="77777777" w:rsidR="00000000" w:rsidRDefault="007A214F">
      <w:pPr>
        <w:pStyle w:val="ac"/>
        <w:rPr>
          <w:rtl/>
        </w:rPr>
      </w:pPr>
      <w:r>
        <w:rPr>
          <w:rFonts w:hint="eastAsia"/>
          <w:rtl/>
        </w:rPr>
        <w:t>עזמי</w:t>
      </w:r>
      <w:r>
        <w:rPr>
          <w:rtl/>
        </w:rPr>
        <w:t xml:space="preserve"> בשארה (בל"ד):</w:t>
      </w:r>
    </w:p>
    <w:p w14:paraId="309B9210" w14:textId="77777777" w:rsidR="00000000" w:rsidRDefault="007A214F">
      <w:pPr>
        <w:pStyle w:val="a"/>
        <w:rPr>
          <w:rFonts w:hint="cs"/>
          <w:rtl/>
        </w:rPr>
      </w:pPr>
    </w:p>
    <w:p w14:paraId="5B3F2EAD" w14:textId="77777777" w:rsidR="00000000" w:rsidRDefault="007A214F">
      <w:pPr>
        <w:pStyle w:val="a"/>
        <w:rPr>
          <w:rFonts w:hint="cs"/>
          <w:rtl/>
        </w:rPr>
      </w:pPr>
      <w:r>
        <w:rPr>
          <w:rFonts w:hint="cs"/>
          <w:rtl/>
        </w:rPr>
        <w:t>זה המצב הקיים עכשיו.</w:t>
      </w:r>
    </w:p>
    <w:p w14:paraId="21EE8BE6" w14:textId="77777777" w:rsidR="00000000" w:rsidRDefault="007A214F">
      <w:pPr>
        <w:pStyle w:val="a"/>
        <w:rPr>
          <w:rFonts w:hint="cs"/>
          <w:rtl/>
        </w:rPr>
      </w:pPr>
    </w:p>
    <w:p w14:paraId="5779C35B" w14:textId="77777777" w:rsidR="00000000" w:rsidRDefault="007A214F">
      <w:pPr>
        <w:pStyle w:val="ad"/>
        <w:rPr>
          <w:rtl/>
        </w:rPr>
      </w:pPr>
      <w:r>
        <w:rPr>
          <w:rtl/>
        </w:rPr>
        <w:t>היו"ר ראובן ריבלין:</w:t>
      </w:r>
    </w:p>
    <w:p w14:paraId="75485ADD" w14:textId="77777777" w:rsidR="00000000" w:rsidRDefault="007A214F">
      <w:pPr>
        <w:pStyle w:val="a"/>
        <w:rPr>
          <w:rtl/>
        </w:rPr>
      </w:pPr>
    </w:p>
    <w:p w14:paraId="73D2C432" w14:textId="77777777" w:rsidR="00000000" w:rsidRDefault="007A214F">
      <w:pPr>
        <w:pStyle w:val="a"/>
        <w:rPr>
          <w:rFonts w:hint="cs"/>
          <w:rtl/>
        </w:rPr>
      </w:pPr>
      <w:r>
        <w:rPr>
          <w:rFonts w:hint="cs"/>
          <w:rtl/>
        </w:rPr>
        <w:t>כאשר אדם אומר שהוא רוצה את זכות השיבה, זאת אומרת שהוא לא רוצה את זכות הישיבה.</w:t>
      </w:r>
    </w:p>
    <w:p w14:paraId="77BDB25D" w14:textId="77777777" w:rsidR="00000000" w:rsidRDefault="007A214F">
      <w:pPr>
        <w:pStyle w:val="a"/>
        <w:rPr>
          <w:rFonts w:hint="cs"/>
          <w:rtl/>
        </w:rPr>
      </w:pPr>
    </w:p>
    <w:p w14:paraId="437091E5" w14:textId="77777777" w:rsidR="00000000" w:rsidRDefault="007A214F">
      <w:pPr>
        <w:pStyle w:val="SpeakerCon"/>
        <w:rPr>
          <w:rtl/>
        </w:rPr>
      </w:pPr>
      <w:bookmarkStart w:id="103" w:name="FS000000550T10_09_2003_11_55_19C"/>
      <w:bookmarkEnd w:id="103"/>
      <w:r>
        <w:rPr>
          <w:rtl/>
        </w:rPr>
        <w:t>עבד-אלמאלכ דהאמשה (רע"ם):</w:t>
      </w:r>
    </w:p>
    <w:p w14:paraId="5099DEA0" w14:textId="77777777" w:rsidR="00000000" w:rsidRDefault="007A214F">
      <w:pPr>
        <w:pStyle w:val="a"/>
        <w:rPr>
          <w:rtl/>
        </w:rPr>
      </w:pPr>
    </w:p>
    <w:p w14:paraId="39FE7133" w14:textId="77777777" w:rsidR="00000000" w:rsidRDefault="007A214F">
      <w:pPr>
        <w:pStyle w:val="a"/>
        <w:rPr>
          <w:rFonts w:hint="cs"/>
          <w:rtl/>
        </w:rPr>
      </w:pPr>
      <w:r>
        <w:rPr>
          <w:rFonts w:hint="cs"/>
          <w:rtl/>
        </w:rPr>
        <w:t>העמ</w:t>
      </w:r>
      <w:r>
        <w:rPr>
          <w:rFonts w:hint="cs"/>
          <w:rtl/>
        </w:rPr>
        <w:t xml:space="preserve">דות לא רחוקות בתהליך השלום, כמעט היה פה הסכם והיו פה דברים. על דברים פה ושם זה לא נגמר, אבל הדרך הישרה, דרך הביניים, ברורה. העם הפלסטיני, אדוני היושב-ראש, מסתפק במדינה על 21%-22% משטח המריבה, והוא עשה את זה, הוא חתם על זה, והוא מוכן לחתום על זה. יישארו פה </w:t>
      </w:r>
      <w:r>
        <w:rPr>
          <w:rFonts w:hint="cs"/>
          <w:rtl/>
        </w:rPr>
        <w:t>ושם דברים שאפשר יהיה להתגבר עליהם. אבל לא יכול להיות שמכיוון שיש מחלוקת בנושא אחד או שניים, את כל ה-99% של ההסכמות נשים בצד - - -</w:t>
      </w:r>
    </w:p>
    <w:p w14:paraId="71497988" w14:textId="77777777" w:rsidR="00000000" w:rsidRDefault="007A214F">
      <w:pPr>
        <w:pStyle w:val="a"/>
        <w:rPr>
          <w:rFonts w:hint="cs"/>
          <w:rtl/>
        </w:rPr>
      </w:pPr>
    </w:p>
    <w:p w14:paraId="2AC8459A" w14:textId="77777777" w:rsidR="00000000" w:rsidRDefault="007A214F">
      <w:pPr>
        <w:pStyle w:val="ad"/>
        <w:rPr>
          <w:rtl/>
        </w:rPr>
      </w:pPr>
      <w:r>
        <w:rPr>
          <w:rtl/>
        </w:rPr>
        <w:t>היו"ר ראובן ריבלין:</w:t>
      </w:r>
    </w:p>
    <w:p w14:paraId="6022EDB3" w14:textId="77777777" w:rsidR="00000000" w:rsidRDefault="007A214F">
      <w:pPr>
        <w:pStyle w:val="a"/>
        <w:rPr>
          <w:rtl/>
        </w:rPr>
      </w:pPr>
    </w:p>
    <w:p w14:paraId="3705D42E" w14:textId="77777777" w:rsidR="00000000" w:rsidRDefault="007A214F">
      <w:pPr>
        <w:pStyle w:val="a"/>
        <w:rPr>
          <w:rFonts w:hint="cs"/>
          <w:rtl/>
        </w:rPr>
      </w:pPr>
      <w:r>
        <w:rPr>
          <w:rFonts w:hint="cs"/>
          <w:rtl/>
        </w:rPr>
        <w:t>רוב העם הפלסטיני לא מסכים לזה.</w:t>
      </w:r>
    </w:p>
    <w:p w14:paraId="75A9AE9E" w14:textId="77777777" w:rsidR="00000000" w:rsidRDefault="007A214F">
      <w:pPr>
        <w:pStyle w:val="a"/>
        <w:rPr>
          <w:rFonts w:hint="cs"/>
          <w:rtl/>
        </w:rPr>
      </w:pPr>
    </w:p>
    <w:p w14:paraId="099CCF4C" w14:textId="77777777" w:rsidR="00000000" w:rsidRDefault="007A214F">
      <w:pPr>
        <w:pStyle w:val="SpeakerCon"/>
        <w:rPr>
          <w:rtl/>
        </w:rPr>
      </w:pPr>
      <w:bookmarkStart w:id="104" w:name="FS000000550T10_09_2003_11_57_58C"/>
      <w:bookmarkEnd w:id="104"/>
      <w:r>
        <w:rPr>
          <w:rtl/>
        </w:rPr>
        <w:t>עבד-אלמאלכ דהאמשה (רע"ם):</w:t>
      </w:r>
    </w:p>
    <w:p w14:paraId="5FC95FAA" w14:textId="77777777" w:rsidR="00000000" w:rsidRDefault="007A214F">
      <w:pPr>
        <w:pStyle w:val="a"/>
        <w:rPr>
          <w:rtl/>
        </w:rPr>
      </w:pPr>
    </w:p>
    <w:p w14:paraId="4B67DA6B" w14:textId="77777777" w:rsidR="00000000" w:rsidRDefault="007A214F">
      <w:pPr>
        <w:pStyle w:val="a"/>
        <w:rPr>
          <w:rFonts w:hint="cs"/>
          <w:rtl/>
        </w:rPr>
      </w:pPr>
      <w:r>
        <w:rPr>
          <w:rFonts w:hint="cs"/>
          <w:rtl/>
        </w:rPr>
        <w:t>- - - על זה כולם מדברים, וזה גם ידוע לכולם.</w:t>
      </w:r>
    </w:p>
    <w:p w14:paraId="6A3316A8" w14:textId="77777777" w:rsidR="00000000" w:rsidRDefault="007A214F">
      <w:pPr>
        <w:pStyle w:val="a"/>
        <w:rPr>
          <w:rFonts w:hint="cs"/>
          <w:rtl/>
        </w:rPr>
      </w:pPr>
    </w:p>
    <w:p w14:paraId="44F9186D" w14:textId="77777777" w:rsidR="00000000" w:rsidRDefault="007A214F">
      <w:pPr>
        <w:pStyle w:val="a"/>
        <w:rPr>
          <w:rFonts w:hint="cs"/>
          <w:rtl/>
        </w:rPr>
      </w:pPr>
      <w:r>
        <w:rPr>
          <w:rFonts w:hint="cs"/>
          <w:rtl/>
        </w:rPr>
        <w:t>אני רק רוצה לקוות שהדרך הזאת של הממשלה תשתנה לפני שיישפך עוד הרבה דם. נגמור מה שהיה, מספיק מה שסבלנו. מספיק שסובלים ממה שהיה עד עכשיו. תודה רבה.</w:t>
      </w:r>
    </w:p>
    <w:p w14:paraId="232AEEEE" w14:textId="77777777" w:rsidR="00000000" w:rsidRDefault="007A214F">
      <w:pPr>
        <w:pStyle w:val="a"/>
        <w:rPr>
          <w:rFonts w:hint="cs"/>
          <w:rtl/>
        </w:rPr>
      </w:pPr>
    </w:p>
    <w:p w14:paraId="411CF86D" w14:textId="77777777" w:rsidR="00000000" w:rsidRDefault="007A214F">
      <w:pPr>
        <w:pStyle w:val="ad"/>
        <w:rPr>
          <w:rtl/>
        </w:rPr>
      </w:pPr>
      <w:r>
        <w:rPr>
          <w:rtl/>
        </w:rPr>
        <w:t>היו"ר ראובן ריבלין:</w:t>
      </w:r>
    </w:p>
    <w:p w14:paraId="0F7350E2" w14:textId="77777777" w:rsidR="00000000" w:rsidRDefault="007A214F">
      <w:pPr>
        <w:pStyle w:val="a"/>
        <w:rPr>
          <w:rtl/>
        </w:rPr>
      </w:pPr>
    </w:p>
    <w:p w14:paraId="55F29510" w14:textId="77777777" w:rsidR="00000000" w:rsidRDefault="007A214F">
      <w:pPr>
        <w:pStyle w:val="a"/>
        <w:rPr>
          <w:rFonts w:hint="cs"/>
          <w:rtl/>
        </w:rPr>
      </w:pPr>
      <w:r>
        <w:rPr>
          <w:rFonts w:hint="cs"/>
          <w:rtl/>
        </w:rPr>
        <w:t>אני מאוד מודה לחבר הכנסת עבד-אלמאלכ דהאמשה. תם הדיון, רבותי חברי הכנסת.</w:t>
      </w:r>
    </w:p>
    <w:p w14:paraId="564D7209" w14:textId="77777777" w:rsidR="00000000" w:rsidRDefault="007A214F">
      <w:pPr>
        <w:pStyle w:val="a"/>
        <w:rPr>
          <w:rFonts w:hint="cs"/>
          <w:rtl/>
        </w:rPr>
      </w:pPr>
    </w:p>
    <w:p w14:paraId="741C9A55" w14:textId="77777777" w:rsidR="00000000" w:rsidRDefault="007A214F">
      <w:pPr>
        <w:pStyle w:val="ac"/>
        <w:rPr>
          <w:rtl/>
        </w:rPr>
      </w:pPr>
      <w:r>
        <w:rPr>
          <w:rFonts w:hint="eastAsia"/>
          <w:rtl/>
        </w:rPr>
        <w:t>דניאל</w:t>
      </w:r>
      <w:r>
        <w:rPr>
          <w:rtl/>
        </w:rPr>
        <w:t xml:space="preserve"> בנלולו (הל</w:t>
      </w:r>
      <w:r>
        <w:rPr>
          <w:rtl/>
        </w:rPr>
        <w:t>יכוד):</w:t>
      </w:r>
    </w:p>
    <w:p w14:paraId="0859B1A2" w14:textId="77777777" w:rsidR="00000000" w:rsidRDefault="007A214F">
      <w:pPr>
        <w:pStyle w:val="a"/>
        <w:rPr>
          <w:rFonts w:hint="cs"/>
          <w:rtl/>
        </w:rPr>
      </w:pPr>
    </w:p>
    <w:p w14:paraId="740045FA" w14:textId="77777777" w:rsidR="00000000" w:rsidRDefault="007A214F">
      <w:pPr>
        <w:pStyle w:val="a"/>
        <w:rPr>
          <w:rFonts w:hint="cs"/>
          <w:rtl/>
        </w:rPr>
      </w:pPr>
      <w:r>
        <w:rPr>
          <w:rFonts w:hint="cs"/>
          <w:rtl/>
        </w:rPr>
        <w:t>מי שמנהל את חברי הכנסת הערבים זה ה"חמאס".</w:t>
      </w:r>
    </w:p>
    <w:p w14:paraId="49897584" w14:textId="77777777" w:rsidR="00000000" w:rsidRDefault="007A214F">
      <w:pPr>
        <w:pStyle w:val="a"/>
        <w:rPr>
          <w:rFonts w:hint="cs"/>
          <w:rtl/>
        </w:rPr>
      </w:pPr>
    </w:p>
    <w:p w14:paraId="396E1FCC" w14:textId="77777777" w:rsidR="00000000" w:rsidRDefault="007A214F">
      <w:pPr>
        <w:pStyle w:val="ad"/>
        <w:rPr>
          <w:rtl/>
        </w:rPr>
      </w:pPr>
      <w:r>
        <w:rPr>
          <w:rtl/>
        </w:rPr>
        <w:t>היו"ר ראובן ריבלין:</w:t>
      </w:r>
    </w:p>
    <w:p w14:paraId="50C69C97" w14:textId="77777777" w:rsidR="00000000" w:rsidRDefault="007A214F">
      <w:pPr>
        <w:pStyle w:val="a"/>
        <w:rPr>
          <w:rtl/>
        </w:rPr>
      </w:pPr>
    </w:p>
    <w:p w14:paraId="6E7231A2" w14:textId="77777777" w:rsidR="00000000" w:rsidRDefault="007A214F">
      <w:pPr>
        <w:pStyle w:val="a"/>
        <w:rPr>
          <w:rFonts w:hint="cs"/>
          <w:rtl/>
        </w:rPr>
      </w:pPr>
      <w:r>
        <w:rPr>
          <w:rFonts w:hint="cs"/>
          <w:rtl/>
        </w:rPr>
        <w:t xml:space="preserve">חברי הכנסת, אנחנו דנים בחוק חשוב. עוד מעט ניכנס לנושאים הפוליטיים על-פי הצעת 50 חברי הכנסת. חבר הכנסת בנלולו, אם סיעתך תאפשר לך, תוכל לדבר על אוסלו. </w:t>
      </w:r>
    </w:p>
    <w:p w14:paraId="2DE6F975" w14:textId="77777777" w:rsidR="00000000" w:rsidRDefault="007A214F">
      <w:pPr>
        <w:pStyle w:val="a"/>
        <w:rPr>
          <w:rFonts w:hint="cs"/>
          <w:rtl/>
        </w:rPr>
      </w:pPr>
    </w:p>
    <w:p w14:paraId="10FCBCAC" w14:textId="77777777" w:rsidR="00000000" w:rsidRDefault="007A214F">
      <w:pPr>
        <w:pStyle w:val="a"/>
        <w:rPr>
          <w:rFonts w:hint="cs"/>
          <w:rtl/>
        </w:rPr>
      </w:pPr>
      <w:r>
        <w:rPr>
          <w:rFonts w:hint="cs"/>
          <w:rtl/>
        </w:rPr>
        <w:t>אדוני השר, בבקשה.</w:t>
      </w:r>
    </w:p>
    <w:p w14:paraId="4ADECAAE" w14:textId="77777777" w:rsidR="00000000" w:rsidRDefault="007A214F">
      <w:pPr>
        <w:pStyle w:val="a"/>
        <w:rPr>
          <w:rFonts w:hint="cs"/>
          <w:rtl/>
        </w:rPr>
      </w:pPr>
    </w:p>
    <w:p w14:paraId="601257E4" w14:textId="77777777" w:rsidR="00000000" w:rsidRDefault="007A214F">
      <w:pPr>
        <w:pStyle w:val="Speaker"/>
        <w:rPr>
          <w:rtl/>
        </w:rPr>
      </w:pPr>
      <w:bookmarkStart w:id="105" w:name="FS000000521T10_09_2003_12_02_51"/>
      <w:bookmarkStart w:id="106" w:name="_Toc65927011"/>
      <w:bookmarkEnd w:id="105"/>
      <w:r>
        <w:rPr>
          <w:rFonts w:hint="eastAsia"/>
          <w:rtl/>
        </w:rPr>
        <w:t>שר</w:t>
      </w:r>
      <w:r>
        <w:rPr>
          <w:rtl/>
        </w:rPr>
        <w:t xml:space="preserve"> הרווחה זבול</w:t>
      </w:r>
      <w:r>
        <w:rPr>
          <w:rtl/>
        </w:rPr>
        <w:t>ון אורלב:</w:t>
      </w:r>
      <w:bookmarkEnd w:id="106"/>
    </w:p>
    <w:p w14:paraId="3AC2A822" w14:textId="77777777" w:rsidR="00000000" w:rsidRDefault="007A214F">
      <w:pPr>
        <w:pStyle w:val="a"/>
        <w:rPr>
          <w:rFonts w:hint="cs"/>
          <w:rtl/>
        </w:rPr>
      </w:pPr>
    </w:p>
    <w:p w14:paraId="58B9062E" w14:textId="77777777" w:rsidR="00000000" w:rsidRDefault="007A214F">
      <w:pPr>
        <w:pStyle w:val="a"/>
        <w:rPr>
          <w:rFonts w:hint="cs"/>
          <w:rtl/>
        </w:rPr>
      </w:pPr>
      <w:r>
        <w:rPr>
          <w:rFonts w:hint="cs"/>
          <w:rtl/>
        </w:rPr>
        <w:t>אדוני היושב-ראש, חברי חברי הכנסת, במהלך הדיון כאן הודיעו לי, שבעוד כשעתיים וחצי אני צריך לייצג את הממשלה בהלווייתו של המאבטח מקפה "הלל" במושבה הגרמנית בירושלים, אלון מזרחי, השם ייקום דמו. והואיל ואנחנו עוסקים בחוק המאבטחים, חשבתי שמן הראוי שאקדי</w:t>
      </w:r>
      <w:r>
        <w:rPr>
          <w:rFonts w:hint="cs"/>
          <w:rtl/>
        </w:rPr>
        <w:t xml:space="preserve">ש את הדיון הזה לזכרו ולעילוי נשמתו, וצריך לזכור שהמאבטח שנהרג בקפה "הלל" הוא לא המאבטח הראשון שנהרג. לצערנו, נפצעו ונהרגו מאבטחים נוספים, שמילאו את תפקידם בגבורה. </w:t>
      </w:r>
    </w:p>
    <w:p w14:paraId="4D2EE6C8" w14:textId="77777777" w:rsidR="00000000" w:rsidRDefault="007A214F">
      <w:pPr>
        <w:pStyle w:val="a"/>
        <w:rPr>
          <w:rFonts w:hint="cs"/>
          <w:rtl/>
        </w:rPr>
      </w:pPr>
    </w:p>
    <w:p w14:paraId="1B5858DB" w14:textId="77777777" w:rsidR="00000000" w:rsidRDefault="007A214F">
      <w:pPr>
        <w:pStyle w:val="a"/>
        <w:rPr>
          <w:rFonts w:hint="cs"/>
          <w:rtl/>
        </w:rPr>
      </w:pPr>
      <w:r>
        <w:rPr>
          <w:rFonts w:hint="cs"/>
          <w:rtl/>
        </w:rPr>
        <w:t>המאבטחים היום הם מהשומרים החשובים על שלומם וחייהם של אזרחי ישראל, ובשם הממשלה, ואני בטוח גם</w:t>
      </w:r>
      <w:r>
        <w:rPr>
          <w:rFonts w:hint="cs"/>
          <w:rtl/>
        </w:rPr>
        <w:t xml:space="preserve"> בשם הכנסת - כולנו מביעים הוקרה עמוקה לעבודתם של המאבטחים בכל תחומי החיים במדינת ישראל.</w:t>
      </w:r>
    </w:p>
    <w:p w14:paraId="27558700" w14:textId="77777777" w:rsidR="00000000" w:rsidRDefault="007A214F">
      <w:pPr>
        <w:pStyle w:val="a"/>
        <w:rPr>
          <w:rFonts w:hint="cs"/>
          <w:rtl/>
        </w:rPr>
      </w:pPr>
    </w:p>
    <w:p w14:paraId="1728E2BE" w14:textId="77777777" w:rsidR="00000000" w:rsidRDefault="007A214F">
      <w:pPr>
        <w:pStyle w:val="a"/>
        <w:rPr>
          <w:rFonts w:hint="cs"/>
          <w:rtl/>
        </w:rPr>
      </w:pPr>
      <w:r>
        <w:rPr>
          <w:rFonts w:hint="cs"/>
          <w:rtl/>
        </w:rPr>
        <w:t xml:space="preserve">ראשית, אני רוצה להתייחס לדברים, גם של חבר הכנסת יהלום וגם של חבר הכנסת יתום. הרעיון של החוק הזה הוא לתת עדיפות למאבטח של מוסדות החינוך, מפני שהמאבטחים ביתר המגזרים הם </w:t>
      </w:r>
      <w:r>
        <w:rPr>
          <w:rFonts w:hint="cs"/>
          <w:rtl/>
        </w:rPr>
        <w:t>בדרך כלל של השוק הפרטי, שמשלם יותר לאותם מאבטחים, וכדי לוודא שהמאבטחים הטובים ביותר יגיעו לילדים, שכלפיהם יש לנו החוב העמוק ביותר, כי הם חסרי ישע. החוק הזה בא  לתת עדיפות למי שיבוא לשמור במוסד חינוך. אם חייל לוחם משוחרר צריך להתלבט אם לשמור בקניון או בגן-י</w:t>
      </w:r>
      <w:r>
        <w:rPr>
          <w:rFonts w:hint="cs"/>
          <w:rtl/>
        </w:rPr>
        <w:t>לדים, הכנסת צריכה לתת עדיפות, קודם כול, לשמירה על חיי ילדינו, וזה חלק ממטרת החוק הזה.</w:t>
      </w:r>
    </w:p>
    <w:p w14:paraId="168F6167" w14:textId="77777777" w:rsidR="00000000" w:rsidRDefault="007A214F">
      <w:pPr>
        <w:pStyle w:val="a"/>
        <w:rPr>
          <w:rFonts w:hint="cs"/>
          <w:rtl/>
        </w:rPr>
      </w:pPr>
    </w:p>
    <w:p w14:paraId="15985FBF" w14:textId="77777777" w:rsidR="00000000" w:rsidRDefault="007A214F">
      <w:pPr>
        <w:pStyle w:val="a"/>
        <w:rPr>
          <w:rFonts w:hint="cs"/>
          <w:rtl/>
        </w:rPr>
      </w:pPr>
      <w:r>
        <w:rPr>
          <w:rFonts w:hint="cs"/>
          <w:rtl/>
        </w:rPr>
        <w:t>עם זאת, אני בהחלט סבור, ואני שותף לדבריו של חבר הכנסת יורי שטרן, שצריך לעשות סדר בכל נושא המאבטחים.</w:t>
      </w:r>
    </w:p>
    <w:p w14:paraId="119DE620" w14:textId="77777777" w:rsidR="00000000" w:rsidRDefault="007A214F">
      <w:pPr>
        <w:pStyle w:val="a"/>
        <w:rPr>
          <w:rFonts w:hint="cs"/>
          <w:rtl/>
        </w:rPr>
      </w:pPr>
    </w:p>
    <w:p w14:paraId="719214E4" w14:textId="77777777" w:rsidR="00000000" w:rsidRDefault="007A214F">
      <w:pPr>
        <w:pStyle w:val="ad"/>
        <w:rPr>
          <w:rtl/>
        </w:rPr>
      </w:pPr>
      <w:r>
        <w:rPr>
          <w:rtl/>
        </w:rPr>
        <w:t>היו"ר ראובן ריבלין:</w:t>
      </w:r>
    </w:p>
    <w:p w14:paraId="0C3862AC" w14:textId="77777777" w:rsidR="00000000" w:rsidRDefault="007A214F">
      <w:pPr>
        <w:pStyle w:val="a"/>
        <w:rPr>
          <w:rtl/>
        </w:rPr>
      </w:pPr>
    </w:p>
    <w:p w14:paraId="6A2E0D11" w14:textId="77777777" w:rsidR="00000000" w:rsidRDefault="007A214F">
      <w:pPr>
        <w:pStyle w:val="a"/>
        <w:rPr>
          <w:rFonts w:hint="cs"/>
          <w:rtl/>
        </w:rPr>
      </w:pPr>
      <w:r>
        <w:rPr>
          <w:rFonts w:hint="cs"/>
          <w:rtl/>
        </w:rPr>
        <w:t>האם אדוני מוכן להשיב על שאלה של חבר הכנסת דניאל</w:t>
      </w:r>
      <w:r>
        <w:rPr>
          <w:rFonts w:hint="cs"/>
          <w:rtl/>
        </w:rPr>
        <w:t xml:space="preserve"> בנלולו?</w:t>
      </w:r>
    </w:p>
    <w:p w14:paraId="03B821F1" w14:textId="77777777" w:rsidR="00000000" w:rsidRDefault="007A214F">
      <w:pPr>
        <w:pStyle w:val="a"/>
        <w:rPr>
          <w:rFonts w:hint="cs"/>
          <w:rtl/>
        </w:rPr>
      </w:pPr>
    </w:p>
    <w:p w14:paraId="49FAC915" w14:textId="77777777" w:rsidR="00000000" w:rsidRDefault="007A214F">
      <w:pPr>
        <w:pStyle w:val="SpeakerCon"/>
        <w:rPr>
          <w:rtl/>
        </w:rPr>
      </w:pPr>
      <w:bookmarkStart w:id="107" w:name="FS000000521T10_09_2003_12_08_06C"/>
      <w:bookmarkEnd w:id="107"/>
      <w:r>
        <w:rPr>
          <w:rtl/>
        </w:rPr>
        <w:t>שר הרווחה זבולון אורלב:</w:t>
      </w:r>
    </w:p>
    <w:p w14:paraId="3500FCC0" w14:textId="77777777" w:rsidR="00000000" w:rsidRDefault="007A214F">
      <w:pPr>
        <w:pStyle w:val="a"/>
        <w:rPr>
          <w:rtl/>
        </w:rPr>
      </w:pPr>
    </w:p>
    <w:p w14:paraId="01ED2E97" w14:textId="77777777" w:rsidR="00000000" w:rsidRDefault="007A214F">
      <w:pPr>
        <w:pStyle w:val="a"/>
        <w:rPr>
          <w:rFonts w:hint="cs"/>
          <w:rtl/>
        </w:rPr>
      </w:pPr>
      <w:r>
        <w:rPr>
          <w:rFonts w:hint="cs"/>
          <w:rtl/>
        </w:rPr>
        <w:t>בהחלט.</w:t>
      </w:r>
    </w:p>
    <w:p w14:paraId="03210C5C" w14:textId="77777777" w:rsidR="00000000" w:rsidRDefault="007A214F">
      <w:pPr>
        <w:pStyle w:val="a"/>
        <w:rPr>
          <w:rFonts w:hint="cs"/>
          <w:rtl/>
        </w:rPr>
      </w:pPr>
    </w:p>
    <w:p w14:paraId="25E3CD10" w14:textId="77777777" w:rsidR="00000000" w:rsidRDefault="007A214F">
      <w:pPr>
        <w:pStyle w:val="ac"/>
        <w:rPr>
          <w:rtl/>
        </w:rPr>
      </w:pPr>
      <w:r>
        <w:rPr>
          <w:rFonts w:hint="eastAsia"/>
          <w:rtl/>
        </w:rPr>
        <w:t>דניאל</w:t>
      </w:r>
      <w:r>
        <w:rPr>
          <w:rtl/>
        </w:rPr>
        <w:t xml:space="preserve"> בנלולו (הליכוד):</w:t>
      </w:r>
    </w:p>
    <w:p w14:paraId="2F3EACA9" w14:textId="77777777" w:rsidR="00000000" w:rsidRDefault="007A214F">
      <w:pPr>
        <w:pStyle w:val="a"/>
        <w:rPr>
          <w:rFonts w:hint="cs"/>
          <w:rtl/>
        </w:rPr>
      </w:pPr>
    </w:p>
    <w:p w14:paraId="12729707" w14:textId="77777777" w:rsidR="00000000" w:rsidRDefault="007A214F">
      <w:pPr>
        <w:pStyle w:val="a"/>
        <w:rPr>
          <w:rFonts w:hint="cs"/>
          <w:rtl/>
        </w:rPr>
      </w:pPr>
      <w:r>
        <w:rPr>
          <w:rFonts w:hint="cs"/>
          <w:rtl/>
        </w:rPr>
        <w:t>אדוני השר, האם אני מבין שאתה רוצה לעשות הבחנה ולתת קודם כול רק לחינוך, או לכל מאבטח?</w:t>
      </w:r>
    </w:p>
    <w:p w14:paraId="5118B3E5" w14:textId="77777777" w:rsidR="00000000" w:rsidRDefault="007A214F">
      <w:pPr>
        <w:pStyle w:val="SpeakerCon"/>
        <w:rPr>
          <w:rtl/>
        </w:rPr>
      </w:pPr>
      <w:bookmarkStart w:id="108" w:name="FS000000521T10_09_2003_12_08_47C"/>
      <w:bookmarkEnd w:id="108"/>
    </w:p>
    <w:p w14:paraId="3BBA358D" w14:textId="77777777" w:rsidR="00000000" w:rsidRDefault="007A214F">
      <w:pPr>
        <w:pStyle w:val="SpeakerCon"/>
        <w:rPr>
          <w:rtl/>
        </w:rPr>
      </w:pPr>
      <w:r>
        <w:rPr>
          <w:rtl/>
        </w:rPr>
        <w:t>שר הרווחה זבולון אורלב:</w:t>
      </w:r>
    </w:p>
    <w:p w14:paraId="71A5487F" w14:textId="77777777" w:rsidR="00000000" w:rsidRDefault="007A214F">
      <w:pPr>
        <w:pStyle w:val="a"/>
        <w:rPr>
          <w:rtl/>
        </w:rPr>
      </w:pPr>
    </w:p>
    <w:p w14:paraId="6CDB2E04" w14:textId="77777777" w:rsidR="00000000" w:rsidRDefault="007A214F">
      <w:pPr>
        <w:pStyle w:val="a"/>
        <w:rPr>
          <w:rFonts w:hint="cs"/>
          <w:rtl/>
        </w:rPr>
      </w:pPr>
      <w:r>
        <w:rPr>
          <w:rFonts w:hint="cs"/>
          <w:rtl/>
        </w:rPr>
        <w:t>לא, החוק הזה נותן את המענק רק למאבטחי מוסדות חינוך.</w:t>
      </w:r>
    </w:p>
    <w:p w14:paraId="2F812F4A" w14:textId="77777777" w:rsidR="00000000" w:rsidRDefault="007A214F">
      <w:pPr>
        <w:pStyle w:val="a"/>
        <w:rPr>
          <w:rFonts w:hint="cs"/>
          <w:rtl/>
        </w:rPr>
      </w:pPr>
    </w:p>
    <w:p w14:paraId="09FFE9A7" w14:textId="77777777" w:rsidR="00000000" w:rsidRDefault="007A214F">
      <w:pPr>
        <w:pStyle w:val="ad"/>
        <w:rPr>
          <w:rtl/>
        </w:rPr>
      </w:pPr>
      <w:r>
        <w:rPr>
          <w:rtl/>
        </w:rPr>
        <w:t>היו"ר ראובן ריבלין:</w:t>
      </w:r>
    </w:p>
    <w:p w14:paraId="39B34EE3" w14:textId="77777777" w:rsidR="00000000" w:rsidRDefault="007A214F">
      <w:pPr>
        <w:pStyle w:val="a"/>
        <w:rPr>
          <w:rtl/>
        </w:rPr>
      </w:pPr>
    </w:p>
    <w:p w14:paraId="2EE61C2E" w14:textId="77777777" w:rsidR="00000000" w:rsidRDefault="007A214F">
      <w:pPr>
        <w:pStyle w:val="a"/>
        <w:rPr>
          <w:rFonts w:hint="cs"/>
          <w:rtl/>
        </w:rPr>
      </w:pPr>
      <w:r>
        <w:rPr>
          <w:rFonts w:hint="cs"/>
          <w:rtl/>
        </w:rPr>
        <w:t>ישתת</w:t>
      </w:r>
      <w:r>
        <w:rPr>
          <w:rFonts w:hint="cs"/>
          <w:rtl/>
        </w:rPr>
        <w:t>ף אדוני מעתה בדיוני ועדת העבודה והרווחה ויוכל לשאול שם כל שאלה.</w:t>
      </w:r>
    </w:p>
    <w:p w14:paraId="4CD3CFA6" w14:textId="77777777" w:rsidR="00000000" w:rsidRDefault="007A214F">
      <w:pPr>
        <w:pStyle w:val="ac"/>
        <w:rPr>
          <w:rFonts w:hint="cs"/>
          <w:rtl/>
        </w:rPr>
      </w:pPr>
    </w:p>
    <w:p w14:paraId="74D20352" w14:textId="77777777" w:rsidR="00000000" w:rsidRDefault="007A214F">
      <w:pPr>
        <w:pStyle w:val="ac"/>
        <w:rPr>
          <w:rtl/>
        </w:rPr>
      </w:pPr>
      <w:r>
        <w:rPr>
          <w:rFonts w:hint="eastAsia"/>
          <w:rtl/>
        </w:rPr>
        <w:t>דניאל</w:t>
      </w:r>
      <w:r>
        <w:rPr>
          <w:rtl/>
        </w:rPr>
        <w:t xml:space="preserve"> בנלולו (הליכוד):</w:t>
      </w:r>
    </w:p>
    <w:p w14:paraId="37D64FD5" w14:textId="77777777" w:rsidR="00000000" w:rsidRDefault="007A214F">
      <w:pPr>
        <w:pStyle w:val="a"/>
        <w:rPr>
          <w:rFonts w:hint="cs"/>
          <w:rtl/>
        </w:rPr>
      </w:pPr>
    </w:p>
    <w:p w14:paraId="33C17FB6" w14:textId="77777777" w:rsidR="00000000" w:rsidRDefault="007A214F">
      <w:pPr>
        <w:pStyle w:val="a"/>
        <w:rPr>
          <w:rFonts w:hint="cs"/>
          <w:rtl/>
        </w:rPr>
      </w:pPr>
      <w:r>
        <w:rPr>
          <w:rFonts w:hint="cs"/>
          <w:rtl/>
        </w:rPr>
        <w:t>זאת לא כוונת החוק.</w:t>
      </w:r>
    </w:p>
    <w:p w14:paraId="214D4116" w14:textId="77777777" w:rsidR="00000000" w:rsidRDefault="007A214F">
      <w:pPr>
        <w:pStyle w:val="ac"/>
        <w:rPr>
          <w:rFonts w:hint="cs"/>
          <w:rtl/>
        </w:rPr>
      </w:pPr>
    </w:p>
    <w:p w14:paraId="2BC6A5E9" w14:textId="77777777" w:rsidR="00000000" w:rsidRDefault="007A214F">
      <w:pPr>
        <w:pStyle w:val="SpeakerCon"/>
        <w:rPr>
          <w:rFonts w:hint="cs"/>
          <w:rtl/>
        </w:rPr>
      </w:pPr>
      <w:bookmarkStart w:id="109" w:name="FS000000521T10_09_2003_12_09_48C"/>
      <w:bookmarkEnd w:id="109"/>
      <w:r>
        <w:rPr>
          <w:rtl/>
        </w:rPr>
        <w:t>שר הרווחה זבולון אורלב:</w:t>
      </w:r>
    </w:p>
    <w:p w14:paraId="7ED7A8F8" w14:textId="77777777" w:rsidR="00000000" w:rsidRDefault="007A214F">
      <w:pPr>
        <w:pStyle w:val="a"/>
        <w:rPr>
          <w:rtl/>
        </w:rPr>
      </w:pPr>
    </w:p>
    <w:p w14:paraId="327A1D51" w14:textId="77777777" w:rsidR="00000000" w:rsidRDefault="007A214F">
      <w:pPr>
        <w:pStyle w:val="a"/>
        <w:rPr>
          <w:rFonts w:hint="cs"/>
          <w:rtl/>
        </w:rPr>
      </w:pPr>
      <w:r>
        <w:rPr>
          <w:rFonts w:hint="cs"/>
          <w:rtl/>
        </w:rPr>
        <w:t xml:space="preserve">החוק הזה נותן את המענק למאבטחים רק במוסדות חינוך, גני-ילדים, מעונות-יום - היכן שנמצאים ילדינו. כך גם היה החוק הקודם - זאת </w:t>
      </w:r>
      <w:r>
        <w:rPr>
          <w:rFonts w:hint="cs"/>
          <w:rtl/>
        </w:rPr>
        <w:t>היתה הצעת חוק פרטית שלי בכנסת הקודמת - וזאת במטרה שמוסדות החינוך יוכלו לתת פתרונות מול השוק הפרטי. בית-קפה יכול להעלות את השכר - - -</w:t>
      </w:r>
    </w:p>
    <w:p w14:paraId="11C38392" w14:textId="77777777" w:rsidR="00000000" w:rsidRDefault="007A214F">
      <w:pPr>
        <w:pStyle w:val="a"/>
        <w:rPr>
          <w:rFonts w:hint="cs"/>
          <w:rtl/>
        </w:rPr>
      </w:pPr>
    </w:p>
    <w:p w14:paraId="149B3509" w14:textId="77777777" w:rsidR="00000000" w:rsidRDefault="007A214F">
      <w:pPr>
        <w:pStyle w:val="ad"/>
        <w:rPr>
          <w:rtl/>
        </w:rPr>
      </w:pPr>
      <w:r>
        <w:rPr>
          <w:rtl/>
        </w:rPr>
        <w:t>היו"ר ראובן ריבלין:</w:t>
      </w:r>
    </w:p>
    <w:p w14:paraId="214E4834" w14:textId="77777777" w:rsidR="00000000" w:rsidRDefault="007A214F">
      <w:pPr>
        <w:pStyle w:val="a"/>
        <w:rPr>
          <w:rtl/>
        </w:rPr>
      </w:pPr>
    </w:p>
    <w:p w14:paraId="5334B3A1" w14:textId="77777777" w:rsidR="00000000" w:rsidRDefault="007A214F">
      <w:pPr>
        <w:pStyle w:val="a"/>
        <w:rPr>
          <w:rFonts w:hint="cs"/>
          <w:rtl/>
        </w:rPr>
      </w:pPr>
      <w:r>
        <w:rPr>
          <w:rFonts w:hint="cs"/>
          <w:rtl/>
        </w:rPr>
        <w:t>חבר הכנסת בנלולו, כמרכז הליכוד בוועדת הכספים, מבין שאין כסף מעבר לנושא של מוסדות החינוך.</w:t>
      </w:r>
    </w:p>
    <w:p w14:paraId="27DBFEEE" w14:textId="77777777" w:rsidR="00000000" w:rsidRDefault="007A214F">
      <w:pPr>
        <w:pStyle w:val="a"/>
        <w:rPr>
          <w:rFonts w:hint="cs"/>
          <w:rtl/>
        </w:rPr>
      </w:pPr>
    </w:p>
    <w:p w14:paraId="3DCFC954" w14:textId="77777777" w:rsidR="00000000" w:rsidRDefault="007A214F">
      <w:pPr>
        <w:pStyle w:val="ac"/>
        <w:rPr>
          <w:rtl/>
        </w:rPr>
      </w:pPr>
      <w:r>
        <w:rPr>
          <w:rFonts w:hint="eastAsia"/>
          <w:rtl/>
        </w:rPr>
        <w:t>דניאל</w:t>
      </w:r>
      <w:r>
        <w:rPr>
          <w:rtl/>
        </w:rPr>
        <w:t xml:space="preserve"> בנלול</w:t>
      </w:r>
      <w:r>
        <w:rPr>
          <w:rtl/>
        </w:rPr>
        <w:t>ו (הליכוד):</w:t>
      </w:r>
    </w:p>
    <w:p w14:paraId="676B5F53" w14:textId="77777777" w:rsidR="00000000" w:rsidRDefault="007A214F">
      <w:pPr>
        <w:pStyle w:val="a"/>
        <w:rPr>
          <w:rFonts w:hint="cs"/>
          <w:rtl/>
        </w:rPr>
      </w:pPr>
    </w:p>
    <w:p w14:paraId="1D34DBC1" w14:textId="77777777" w:rsidR="00000000" w:rsidRDefault="007A214F">
      <w:pPr>
        <w:pStyle w:val="a"/>
        <w:rPr>
          <w:rFonts w:hint="cs"/>
          <w:rtl/>
        </w:rPr>
      </w:pPr>
      <w:r>
        <w:rPr>
          <w:rFonts w:hint="cs"/>
          <w:rtl/>
        </w:rPr>
        <w:t>למשל, בית-חולים. מה יעשו? זה לא חשוב?</w:t>
      </w:r>
    </w:p>
    <w:p w14:paraId="0FDF4479" w14:textId="77777777" w:rsidR="00000000" w:rsidRDefault="007A214F">
      <w:pPr>
        <w:pStyle w:val="a"/>
        <w:rPr>
          <w:rFonts w:hint="cs"/>
          <w:rtl/>
        </w:rPr>
      </w:pPr>
    </w:p>
    <w:p w14:paraId="035282C5" w14:textId="77777777" w:rsidR="00000000" w:rsidRDefault="007A214F">
      <w:pPr>
        <w:pStyle w:val="SpeakerCon"/>
        <w:rPr>
          <w:rtl/>
        </w:rPr>
      </w:pPr>
      <w:bookmarkStart w:id="110" w:name="FS000000521T10_09_2003_12_11_51C"/>
      <w:bookmarkEnd w:id="110"/>
      <w:r>
        <w:rPr>
          <w:rtl/>
        </w:rPr>
        <w:t>שר הרווחה זבולון אורלב:</w:t>
      </w:r>
    </w:p>
    <w:p w14:paraId="0F6F6482" w14:textId="77777777" w:rsidR="00000000" w:rsidRDefault="007A214F">
      <w:pPr>
        <w:pStyle w:val="a"/>
        <w:rPr>
          <w:rtl/>
        </w:rPr>
      </w:pPr>
    </w:p>
    <w:p w14:paraId="3F6F97C3" w14:textId="77777777" w:rsidR="00000000" w:rsidRDefault="007A214F">
      <w:pPr>
        <w:pStyle w:val="a"/>
        <w:rPr>
          <w:rFonts w:hint="cs"/>
          <w:rtl/>
        </w:rPr>
      </w:pPr>
      <w:r>
        <w:rPr>
          <w:rFonts w:hint="cs"/>
          <w:rtl/>
        </w:rPr>
        <w:t>בית-חולים זה בהחלט חשוב, אבל, לצערנו, ויגיד לך גם חבר הכנסת יתום, שהוא מומחה גדול ממני, האיומים על בתי-ספר הם חמורים, ואין זה סוד.</w:t>
      </w:r>
    </w:p>
    <w:p w14:paraId="371DD7BA" w14:textId="77777777" w:rsidR="00000000" w:rsidRDefault="007A214F">
      <w:pPr>
        <w:pStyle w:val="a"/>
        <w:rPr>
          <w:rFonts w:hint="cs"/>
          <w:rtl/>
        </w:rPr>
      </w:pPr>
    </w:p>
    <w:p w14:paraId="0EE9C3C7" w14:textId="77777777" w:rsidR="00000000" w:rsidRDefault="007A214F">
      <w:pPr>
        <w:pStyle w:val="ac"/>
        <w:rPr>
          <w:rtl/>
        </w:rPr>
      </w:pPr>
      <w:r>
        <w:rPr>
          <w:rFonts w:hint="eastAsia"/>
          <w:rtl/>
        </w:rPr>
        <w:t>דניאל</w:t>
      </w:r>
      <w:r>
        <w:rPr>
          <w:rtl/>
        </w:rPr>
        <w:t xml:space="preserve"> בנלולו (הליכוד):</w:t>
      </w:r>
    </w:p>
    <w:p w14:paraId="39086E87" w14:textId="77777777" w:rsidR="00000000" w:rsidRDefault="007A214F">
      <w:pPr>
        <w:pStyle w:val="a"/>
        <w:rPr>
          <w:rFonts w:hint="cs"/>
          <w:rtl/>
        </w:rPr>
      </w:pPr>
    </w:p>
    <w:p w14:paraId="13850497" w14:textId="77777777" w:rsidR="00000000" w:rsidRDefault="007A214F">
      <w:pPr>
        <w:pStyle w:val="a"/>
        <w:rPr>
          <w:rFonts w:hint="cs"/>
          <w:rtl/>
        </w:rPr>
      </w:pPr>
      <w:r>
        <w:rPr>
          <w:rFonts w:hint="cs"/>
          <w:rtl/>
        </w:rPr>
        <w:t>מה לגבי קניונים?</w:t>
      </w:r>
    </w:p>
    <w:p w14:paraId="710DDCA2" w14:textId="77777777" w:rsidR="00000000" w:rsidRDefault="007A214F">
      <w:pPr>
        <w:pStyle w:val="a"/>
        <w:rPr>
          <w:rFonts w:hint="cs"/>
          <w:rtl/>
        </w:rPr>
      </w:pPr>
    </w:p>
    <w:p w14:paraId="3BD63381" w14:textId="77777777" w:rsidR="00000000" w:rsidRDefault="007A214F">
      <w:pPr>
        <w:pStyle w:val="ad"/>
        <w:rPr>
          <w:rtl/>
        </w:rPr>
      </w:pPr>
      <w:r>
        <w:rPr>
          <w:rtl/>
        </w:rPr>
        <w:t>היו"ר</w:t>
      </w:r>
      <w:r>
        <w:rPr>
          <w:rtl/>
        </w:rPr>
        <w:t xml:space="preserve"> ראובן ריבלין:</w:t>
      </w:r>
    </w:p>
    <w:p w14:paraId="2382B10F" w14:textId="77777777" w:rsidR="00000000" w:rsidRDefault="007A214F">
      <w:pPr>
        <w:pStyle w:val="a"/>
        <w:rPr>
          <w:rtl/>
        </w:rPr>
      </w:pPr>
    </w:p>
    <w:p w14:paraId="67CF5414" w14:textId="77777777" w:rsidR="00000000" w:rsidRDefault="007A214F">
      <w:pPr>
        <w:pStyle w:val="a"/>
        <w:rPr>
          <w:rFonts w:hint="cs"/>
          <w:rtl/>
        </w:rPr>
      </w:pPr>
      <w:r>
        <w:rPr>
          <w:rFonts w:hint="cs"/>
          <w:rtl/>
        </w:rPr>
        <w:t>רבותי, למה להיתמם. ברור שהאידיאל הוא שזה יהיה בכל מקום, אבל יש סדרי עדיפויות.</w:t>
      </w:r>
    </w:p>
    <w:p w14:paraId="17D975FC" w14:textId="77777777" w:rsidR="00000000" w:rsidRDefault="007A214F">
      <w:pPr>
        <w:pStyle w:val="a"/>
        <w:rPr>
          <w:rFonts w:hint="cs"/>
          <w:rtl/>
        </w:rPr>
      </w:pPr>
    </w:p>
    <w:p w14:paraId="0C8FFB8C" w14:textId="77777777" w:rsidR="00000000" w:rsidRDefault="007A214F">
      <w:pPr>
        <w:pStyle w:val="SpeakerCon"/>
        <w:rPr>
          <w:rtl/>
        </w:rPr>
      </w:pPr>
      <w:bookmarkStart w:id="111" w:name="FS000000521T10_09_2003_12_12_43C"/>
      <w:bookmarkEnd w:id="111"/>
      <w:r>
        <w:rPr>
          <w:rtl/>
        </w:rPr>
        <w:t>שר הרווחה זבולון אורלב:</w:t>
      </w:r>
    </w:p>
    <w:p w14:paraId="0AB1E9C7" w14:textId="77777777" w:rsidR="00000000" w:rsidRDefault="007A214F">
      <w:pPr>
        <w:pStyle w:val="a"/>
        <w:rPr>
          <w:rtl/>
        </w:rPr>
      </w:pPr>
    </w:p>
    <w:p w14:paraId="66622872" w14:textId="77777777" w:rsidR="00000000" w:rsidRDefault="007A214F">
      <w:pPr>
        <w:pStyle w:val="a"/>
        <w:rPr>
          <w:rFonts w:hint="cs"/>
          <w:rtl/>
        </w:rPr>
      </w:pPr>
      <w:r>
        <w:rPr>
          <w:rFonts w:hint="cs"/>
          <w:rtl/>
        </w:rPr>
        <w:t>אתם מוזמנים להגיש הצעות חוק, אבל החוק מדבר על העדפה מכוונת להגנה על חסרי ישע, שהם ילדים. המחויבות שלנו כלפי ילדים היא קודמת בסדרי העדיפו</w:t>
      </w:r>
      <w:r>
        <w:rPr>
          <w:rFonts w:hint="cs"/>
          <w:rtl/>
        </w:rPr>
        <w:t>יות, ויש לתת את העדיפות למאבטחי מוסדות חינוך.</w:t>
      </w:r>
    </w:p>
    <w:p w14:paraId="5EB67D3F" w14:textId="77777777" w:rsidR="00000000" w:rsidRDefault="007A214F">
      <w:pPr>
        <w:pStyle w:val="a"/>
        <w:rPr>
          <w:rFonts w:hint="cs"/>
          <w:rtl/>
        </w:rPr>
      </w:pPr>
    </w:p>
    <w:p w14:paraId="19EFBFF1" w14:textId="77777777" w:rsidR="00000000" w:rsidRDefault="007A214F">
      <w:pPr>
        <w:pStyle w:val="a"/>
        <w:rPr>
          <w:rFonts w:hint="cs"/>
          <w:rtl/>
        </w:rPr>
      </w:pPr>
      <w:r>
        <w:rPr>
          <w:rFonts w:hint="cs"/>
          <w:rtl/>
        </w:rPr>
        <w:t>מלכתחילה גם אני חשבתי שראוי לתת את זה לכל חייל, חבר הכנסת יהלום, אבל בממשלה יש פשרות, והפשרה בממשלה היתה: "לוחמים" ו"תומכי לחימה". הופתעתי להיווכח שוועדת השרים לחקיקה הורידה את "תומכי לחימה". עד לדיון הוועדה א</w:t>
      </w:r>
      <w:r>
        <w:rPr>
          <w:rFonts w:hint="cs"/>
          <w:rtl/>
        </w:rPr>
        <w:t>ני אעשה בדיקה אם ניתן לכלול בחוק לא רק את הלוחמים אלא גם את תומכי הלחימה, וכך נרחיב את המעגל. זאת הפשרה שהתקבלה בממשלה, וקיבלת על עצמך שהצעת החוק הפרטית שלך לא תחרוג מהצעת החוק הממשלתית.</w:t>
      </w:r>
    </w:p>
    <w:p w14:paraId="1DA3432A" w14:textId="77777777" w:rsidR="00000000" w:rsidRDefault="007A214F">
      <w:pPr>
        <w:pStyle w:val="a"/>
        <w:rPr>
          <w:rFonts w:hint="cs"/>
          <w:rtl/>
        </w:rPr>
      </w:pPr>
    </w:p>
    <w:p w14:paraId="1B546818" w14:textId="77777777" w:rsidR="00000000" w:rsidRDefault="007A214F">
      <w:pPr>
        <w:pStyle w:val="ac"/>
        <w:rPr>
          <w:rtl/>
        </w:rPr>
      </w:pPr>
      <w:r>
        <w:rPr>
          <w:rFonts w:hint="eastAsia"/>
          <w:rtl/>
        </w:rPr>
        <w:t>שאול</w:t>
      </w:r>
      <w:r>
        <w:rPr>
          <w:rtl/>
        </w:rPr>
        <w:t xml:space="preserve"> יהלום (מפד"ל):</w:t>
      </w:r>
    </w:p>
    <w:p w14:paraId="102A1F4A" w14:textId="77777777" w:rsidR="00000000" w:rsidRDefault="007A214F">
      <w:pPr>
        <w:pStyle w:val="a"/>
        <w:rPr>
          <w:rFonts w:hint="cs"/>
          <w:rtl/>
        </w:rPr>
      </w:pPr>
    </w:p>
    <w:p w14:paraId="3AFF00B2" w14:textId="77777777" w:rsidR="00000000" w:rsidRDefault="007A214F">
      <w:pPr>
        <w:pStyle w:val="a"/>
        <w:rPr>
          <w:rFonts w:hint="cs"/>
          <w:rtl/>
        </w:rPr>
      </w:pPr>
      <w:r>
        <w:rPr>
          <w:rFonts w:hint="cs"/>
          <w:rtl/>
        </w:rPr>
        <w:t>אני רוצה להרחיב את הצעת החוק הממשלתית.</w:t>
      </w:r>
    </w:p>
    <w:p w14:paraId="63CA89F3" w14:textId="77777777" w:rsidR="00000000" w:rsidRDefault="007A214F">
      <w:pPr>
        <w:pStyle w:val="a"/>
        <w:rPr>
          <w:rFonts w:hint="cs"/>
          <w:rtl/>
        </w:rPr>
      </w:pPr>
    </w:p>
    <w:p w14:paraId="6C1B0E95" w14:textId="77777777" w:rsidR="00000000" w:rsidRDefault="007A214F">
      <w:pPr>
        <w:pStyle w:val="ad"/>
        <w:rPr>
          <w:rtl/>
        </w:rPr>
      </w:pPr>
      <w:r>
        <w:rPr>
          <w:rtl/>
        </w:rPr>
        <w:t>היו"ר ר</w:t>
      </w:r>
      <w:r>
        <w:rPr>
          <w:rtl/>
        </w:rPr>
        <w:t>אובן ריבלין:</w:t>
      </w:r>
    </w:p>
    <w:p w14:paraId="650B6C21" w14:textId="77777777" w:rsidR="00000000" w:rsidRDefault="007A214F">
      <w:pPr>
        <w:pStyle w:val="a"/>
        <w:rPr>
          <w:rtl/>
        </w:rPr>
      </w:pPr>
    </w:p>
    <w:p w14:paraId="02400D87" w14:textId="77777777" w:rsidR="00000000" w:rsidRDefault="007A214F">
      <w:pPr>
        <w:pStyle w:val="a"/>
        <w:rPr>
          <w:rFonts w:hint="cs"/>
          <w:rtl/>
        </w:rPr>
      </w:pPr>
      <w:r>
        <w:rPr>
          <w:rFonts w:hint="cs"/>
          <w:rtl/>
        </w:rPr>
        <w:t>נדמה לי שכרגע אנחנו נכנסים לפרטים שראוי שיידונו בוועדה.</w:t>
      </w:r>
    </w:p>
    <w:p w14:paraId="6E5397DB" w14:textId="77777777" w:rsidR="00000000" w:rsidRDefault="007A214F">
      <w:pPr>
        <w:pStyle w:val="a"/>
        <w:rPr>
          <w:rFonts w:hint="cs"/>
          <w:rtl/>
        </w:rPr>
      </w:pPr>
    </w:p>
    <w:p w14:paraId="17F5A606" w14:textId="77777777" w:rsidR="00000000" w:rsidRDefault="007A214F">
      <w:pPr>
        <w:pStyle w:val="SpeakerCon"/>
        <w:rPr>
          <w:rtl/>
        </w:rPr>
      </w:pPr>
      <w:bookmarkStart w:id="112" w:name="FS000000521T10_09_2003_12_15_29C"/>
      <w:bookmarkEnd w:id="112"/>
      <w:r>
        <w:rPr>
          <w:rtl/>
        </w:rPr>
        <w:t>שר הרווחה זבולון אורלב:</w:t>
      </w:r>
    </w:p>
    <w:p w14:paraId="45EEE927" w14:textId="77777777" w:rsidR="00000000" w:rsidRDefault="007A214F">
      <w:pPr>
        <w:pStyle w:val="a"/>
        <w:rPr>
          <w:rtl/>
        </w:rPr>
      </w:pPr>
    </w:p>
    <w:p w14:paraId="7973671D" w14:textId="77777777" w:rsidR="00000000" w:rsidRDefault="007A214F">
      <w:pPr>
        <w:pStyle w:val="a"/>
        <w:rPr>
          <w:rFonts w:hint="cs"/>
          <w:rtl/>
        </w:rPr>
      </w:pPr>
      <w:r>
        <w:rPr>
          <w:rFonts w:hint="cs"/>
          <w:rtl/>
        </w:rPr>
        <w:t>מה שחשוב לומר לכנסת הוא, שהיום אנחנו נאבקים עם טרוריסטים חסרי לב, אכזריים, שמסמנים גם את מוסדות החינוך שלנו. יש למדינת ישראל ולשירותי הביטחון ידיעות מדאיגות, הן</w:t>
      </w:r>
      <w:r>
        <w:rPr>
          <w:rFonts w:hint="cs"/>
          <w:rtl/>
        </w:rPr>
        <w:t xml:space="preserve"> פורסמו, ואינני מגלה כאן סודות. ולכן יש חשיבות לכך שהחוק הזה יושלם היום, כדי שנוכל לגייס את מיטב הלוחמים שלנו, לאחר שהם משתחררים, להגן על מוסדות החינוך.</w:t>
      </w:r>
    </w:p>
    <w:p w14:paraId="5B47BD98" w14:textId="77777777" w:rsidR="00000000" w:rsidRDefault="007A214F">
      <w:pPr>
        <w:pStyle w:val="a"/>
        <w:rPr>
          <w:rFonts w:hint="cs"/>
          <w:rtl/>
        </w:rPr>
      </w:pPr>
    </w:p>
    <w:p w14:paraId="6A414602" w14:textId="77777777" w:rsidR="00000000" w:rsidRDefault="007A214F">
      <w:pPr>
        <w:pStyle w:val="a"/>
        <w:rPr>
          <w:rFonts w:hint="cs"/>
          <w:rtl/>
        </w:rPr>
      </w:pPr>
      <w:r>
        <w:rPr>
          <w:rFonts w:hint="cs"/>
          <w:rtl/>
        </w:rPr>
        <w:t>לחברת הכנסת קולט אביטל - ואני מוקיר אותך - אני רוצה לומר לך שלא מגרשים שום עובד זר חוקי משום קשיש. הדב</w:t>
      </w:r>
      <w:r>
        <w:rPr>
          <w:rFonts w:hint="cs"/>
          <w:rtl/>
        </w:rPr>
        <w:t>רים מאוד פשוטים, מגרשים עובדים בלתי חוקיים.</w:t>
      </w:r>
    </w:p>
    <w:p w14:paraId="6527BA1A" w14:textId="77777777" w:rsidR="00000000" w:rsidRDefault="007A214F">
      <w:pPr>
        <w:pStyle w:val="a"/>
        <w:rPr>
          <w:rFonts w:hint="cs"/>
          <w:rtl/>
        </w:rPr>
      </w:pPr>
    </w:p>
    <w:p w14:paraId="401B6F8E" w14:textId="77777777" w:rsidR="00000000" w:rsidRDefault="007A214F">
      <w:pPr>
        <w:pStyle w:val="ac"/>
        <w:rPr>
          <w:rtl/>
        </w:rPr>
      </w:pPr>
      <w:r>
        <w:rPr>
          <w:rFonts w:hint="eastAsia"/>
          <w:rtl/>
        </w:rPr>
        <w:t>קולט</w:t>
      </w:r>
      <w:r>
        <w:rPr>
          <w:rtl/>
        </w:rPr>
        <w:t xml:space="preserve"> אביטל (העבודה-מימד):</w:t>
      </w:r>
    </w:p>
    <w:p w14:paraId="77937AF1" w14:textId="77777777" w:rsidR="00000000" w:rsidRDefault="007A214F">
      <w:pPr>
        <w:pStyle w:val="a"/>
        <w:rPr>
          <w:rFonts w:hint="cs"/>
          <w:rtl/>
        </w:rPr>
      </w:pPr>
    </w:p>
    <w:p w14:paraId="6FE06004" w14:textId="77777777" w:rsidR="00000000" w:rsidRDefault="007A214F">
      <w:pPr>
        <w:pStyle w:val="a"/>
        <w:rPr>
          <w:rFonts w:hint="cs"/>
          <w:rtl/>
        </w:rPr>
      </w:pPr>
      <w:r>
        <w:rPr>
          <w:rFonts w:hint="cs"/>
          <w:rtl/>
        </w:rPr>
        <w:t>אבל אין אחרים במקומם.</w:t>
      </w:r>
    </w:p>
    <w:p w14:paraId="0DD06C06" w14:textId="77777777" w:rsidR="00000000" w:rsidRDefault="007A214F">
      <w:pPr>
        <w:pStyle w:val="SpeakerCon"/>
        <w:rPr>
          <w:rtl/>
        </w:rPr>
      </w:pPr>
      <w:bookmarkStart w:id="113" w:name="FS000000521T10_09_2003_12_17_06C"/>
      <w:bookmarkEnd w:id="113"/>
    </w:p>
    <w:p w14:paraId="0FCCCB52" w14:textId="77777777" w:rsidR="00000000" w:rsidRDefault="007A214F">
      <w:pPr>
        <w:pStyle w:val="SpeakerCon"/>
        <w:rPr>
          <w:rtl/>
        </w:rPr>
      </w:pPr>
      <w:r>
        <w:rPr>
          <w:rtl/>
        </w:rPr>
        <w:t>שר הרווחה זבולון אורלב:</w:t>
      </w:r>
    </w:p>
    <w:p w14:paraId="3EA0B18D" w14:textId="77777777" w:rsidR="00000000" w:rsidRDefault="007A214F">
      <w:pPr>
        <w:pStyle w:val="a"/>
        <w:rPr>
          <w:rtl/>
        </w:rPr>
      </w:pPr>
    </w:p>
    <w:p w14:paraId="35C840DF" w14:textId="77777777" w:rsidR="00000000" w:rsidRDefault="007A214F">
      <w:pPr>
        <w:pStyle w:val="a"/>
        <w:rPr>
          <w:rFonts w:hint="cs"/>
          <w:rtl/>
        </w:rPr>
      </w:pPr>
      <w:r>
        <w:rPr>
          <w:rFonts w:hint="cs"/>
          <w:rtl/>
        </w:rPr>
        <w:t xml:space="preserve">אני מוכרח לומר לך, שהממשלה אישרה הצעת חוק, כדי שעובד זר שעובד בסיעוד יוכל להאריך את שהותו בישראל, במקום חמש שנים - שבע שנים, בגלל עניין </w:t>
      </w:r>
      <w:r>
        <w:rPr>
          <w:rFonts w:hint="cs"/>
          <w:rtl/>
        </w:rPr>
        <w:t>הקשר. ואת זה אנחנו עושים מתוך דאגה לזקנים.</w:t>
      </w:r>
    </w:p>
    <w:p w14:paraId="5E6D6BE6" w14:textId="77777777" w:rsidR="00000000" w:rsidRDefault="007A214F">
      <w:pPr>
        <w:pStyle w:val="a"/>
        <w:rPr>
          <w:rFonts w:hint="cs"/>
          <w:rtl/>
        </w:rPr>
      </w:pPr>
    </w:p>
    <w:p w14:paraId="26D13BEF" w14:textId="77777777" w:rsidR="00000000" w:rsidRDefault="007A214F">
      <w:pPr>
        <w:pStyle w:val="a"/>
        <w:ind w:firstLine="0"/>
        <w:rPr>
          <w:rFonts w:hint="cs"/>
          <w:rtl/>
        </w:rPr>
      </w:pPr>
      <w:r>
        <w:rPr>
          <w:rFonts w:hint="cs"/>
          <w:rtl/>
        </w:rPr>
        <w:tab/>
        <w:t>אבל, אני מצפה שתהיי שותפה יחד אתנו לכך שעובדים זרים בלתי חוקיים לא יהיו במדינת ישראל. אני מוכרח לומר שעד 1994 לא היה אף עובד זר בסיעוד, ואזרחי מדינת ישראל, יהודים כערבים, יכולים לעשות גם עבודת סיעוד, אגב, הם עוש</w:t>
      </w:r>
      <w:r>
        <w:rPr>
          <w:rFonts w:hint="cs"/>
          <w:rtl/>
        </w:rPr>
        <w:t>ים את זה בבתי-החולים. וכמו שבבתי-חולים סיעודיים אפשר לעשות משמרת אחת ושתי משמרות, אפשר גם לעשות זאת אצל זקנים סיעודיים בבתים. איש לא אמר שצריך עובד אחד במשך 24 שעות. אשר על כן, אני מציע שנהיה שותפים בעניין הזה, שעובדים זרים בלתי חוקיים מקומם לא יהיה במדינת</w:t>
      </w:r>
      <w:r>
        <w:rPr>
          <w:rFonts w:hint="cs"/>
          <w:rtl/>
        </w:rPr>
        <w:t xml:space="preserve"> ישראל.</w:t>
      </w:r>
    </w:p>
    <w:p w14:paraId="43F51072" w14:textId="77777777" w:rsidR="00000000" w:rsidRDefault="007A214F">
      <w:pPr>
        <w:pStyle w:val="a"/>
        <w:ind w:firstLine="0"/>
        <w:rPr>
          <w:rFonts w:hint="cs"/>
          <w:rtl/>
        </w:rPr>
      </w:pPr>
    </w:p>
    <w:p w14:paraId="2B84D057" w14:textId="77777777" w:rsidR="00000000" w:rsidRDefault="007A214F">
      <w:pPr>
        <w:pStyle w:val="a"/>
        <w:ind w:firstLine="720"/>
        <w:rPr>
          <w:rFonts w:hint="cs"/>
          <w:rtl/>
        </w:rPr>
      </w:pPr>
      <w:r>
        <w:rPr>
          <w:rFonts w:hint="cs"/>
          <w:rtl/>
        </w:rPr>
        <w:t xml:space="preserve">אני מבקש מהכנסת לאשר את הצעת החוק בקריאה ראשונה, וכאמור, להשתדל להביאה ליושב-ראש היעיל שלנו עוד היום לקריאה שנייה ושלישית. </w:t>
      </w:r>
    </w:p>
    <w:p w14:paraId="213954CD" w14:textId="77777777" w:rsidR="00000000" w:rsidRDefault="007A214F">
      <w:pPr>
        <w:pStyle w:val="a"/>
        <w:ind w:firstLine="0"/>
        <w:rPr>
          <w:rFonts w:hint="cs"/>
          <w:rtl/>
        </w:rPr>
      </w:pPr>
    </w:p>
    <w:p w14:paraId="2F7702FB" w14:textId="77777777" w:rsidR="00000000" w:rsidRDefault="007A214F">
      <w:pPr>
        <w:pStyle w:val="ad"/>
        <w:rPr>
          <w:rtl/>
        </w:rPr>
      </w:pPr>
      <w:r>
        <w:rPr>
          <w:rtl/>
        </w:rPr>
        <w:t>היו"ר ראובן ריבלין:</w:t>
      </w:r>
    </w:p>
    <w:p w14:paraId="03BA2E1B" w14:textId="77777777" w:rsidR="00000000" w:rsidRDefault="007A214F">
      <w:pPr>
        <w:pStyle w:val="a"/>
        <w:rPr>
          <w:rtl/>
        </w:rPr>
      </w:pPr>
    </w:p>
    <w:p w14:paraId="188769E6" w14:textId="77777777" w:rsidR="00000000" w:rsidRDefault="007A214F">
      <w:pPr>
        <w:pStyle w:val="a"/>
        <w:rPr>
          <w:rFonts w:hint="cs"/>
          <w:rtl/>
        </w:rPr>
      </w:pPr>
      <w:r>
        <w:rPr>
          <w:rFonts w:hint="cs"/>
          <w:rtl/>
        </w:rPr>
        <w:t xml:space="preserve">תודה רבה לכבוד השר. רבותי חברי הכנסת, אני מבקש לפני שאנחנו מצביעים, בשם הנהלת הכנסת, להתנצל בפני חבר </w:t>
      </w:r>
      <w:r>
        <w:rPr>
          <w:rFonts w:hint="cs"/>
          <w:rtl/>
        </w:rPr>
        <w:t xml:space="preserve">הכנסת זחאלקה. הוא אכן נרשם בזמן, אני רק מבקש ממנו ומכל חבר כנסת אחר לבוא ולבחון אם רישומו נכנס לסדר-היום, על מנת שהוא יקבל את זכותו. לצערי הרב, צדקת, אתה נרשמת, ונפלה טעות במזכירות. אבל טוב היה אילו בדקת את זה - - - </w:t>
      </w:r>
    </w:p>
    <w:p w14:paraId="1DF656DA" w14:textId="77777777" w:rsidR="00000000" w:rsidRDefault="007A214F">
      <w:pPr>
        <w:pStyle w:val="a"/>
        <w:ind w:firstLine="0"/>
        <w:rPr>
          <w:rFonts w:hint="cs"/>
          <w:rtl/>
        </w:rPr>
      </w:pPr>
    </w:p>
    <w:p w14:paraId="0E6EA8D0" w14:textId="77777777" w:rsidR="00000000" w:rsidRDefault="007A214F">
      <w:pPr>
        <w:pStyle w:val="ac"/>
        <w:rPr>
          <w:rtl/>
        </w:rPr>
      </w:pPr>
      <w:r>
        <w:rPr>
          <w:rFonts w:hint="eastAsia"/>
          <w:rtl/>
        </w:rPr>
        <w:t>ג</w:t>
      </w:r>
      <w:r>
        <w:rPr>
          <w:rtl/>
        </w:rPr>
        <w:t>'מאל זחאלקה (בל"ד):</w:t>
      </w:r>
    </w:p>
    <w:p w14:paraId="464EEF35" w14:textId="77777777" w:rsidR="00000000" w:rsidRDefault="007A214F">
      <w:pPr>
        <w:pStyle w:val="a"/>
        <w:rPr>
          <w:rFonts w:hint="cs"/>
          <w:rtl/>
        </w:rPr>
      </w:pPr>
    </w:p>
    <w:p w14:paraId="5D3B8E35" w14:textId="77777777" w:rsidR="00000000" w:rsidRDefault="007A214F">
      <w:pPr>
        <w:pStyle w:val="a"/>
        <w:rPr>
          <w:rFonts w:hint="cs"/>
          <w:rtl/>
        </w:rPr>
      </w:pPr>
      <w:r>
        <w:rPr>
          <w:rFonts w:hint="cs"/>
          <w:rtl/>
        </w:rPr>
        <w:t xml:space="preserve">- - - </w:t>
      </w:r>
    </w:p>
    <w:p w14:paraId="50CB6BCF" w14:textId="77777777" w:rsidR="00000000" w:rsidRDefault="007A214F">
      <w:pPr>
        <w:pStyle w:val="ad"/>
        <w:rPr>
          <w:rFonts w:hint="cs"/>
          <w:rtl/>
        </w:rPr>
      </w:pPr>
    </w:p>
    <w:p w14:paraId="26F3B4E6" w14:textId="77777777" w:rsidR="00000000" w:rsidRDefault="007A214F">
      <w:pPr>
        <w:pStyle w:val="ad"/>
        <w:rPr>
          <w:rFonts w:hint="cs"/>
          <w:rtl/>
        </w:rPr>
      </w:pPr>
      <w:r>
        <w:rPr>
          <w:rtl/>
        </w:rPr>
        <w:t>היו"ר רא</w:t>
      </w:r>
      <w:r>
        <w:rPr>
          <w:rtl/>
        </w:rPr>
        <w:t>ובן ריבלין:</w:t>
      </w:r>
    </w:p>
    <w:p w14:paraId="6E6FA714" w14:textId="77777777" w:rsidR="00000000" w:rsidRDefault="007A214F">
      <w:pPr>
        <w:pStyle w:val="a"/>
        <w:ind w:firstLine="0"/>
        <w:rPr>
          <w:rFonts w:hint="cs"/>
          <w:rtl/>
        </w:rPr>
      </w:pPr>
    </w:p>
    <w:p w14:paraId="4C69AE10" w14:textId="77777777" w:rsidR="00000000" w:rsidRDefault="007A214F">
      <w:pPr>
        <w:pStyle w:val="a"/>
        <w:rPr>
          <w:rFonts w:hint="cs"/>
          <w:rtl/>
        </w:rPr>
      </w:pPr>
      <w:r>
        <w:rPr>
          <w:rFonts w:hint="cs"/>
          <w:rtl/>
        </w:rPr>
        <w:t xml:space="preserve">אני לא יכול ברגע האחרון, אחרי שסגרתי רשימה, לפתוח אותה, אבל אני בהחלט מודה שהטעות היתה מטעם מזכירות הכנסת. שלוש הדקות רשומות לזכותך לפעם הבאה שתעלה לדיון ואני אנהל את הישיבה. </w:t>
      </w:r>
    </w:p>
    <w:p w14:paraId="0D478923" w14:textId="77777777" w:rsidR="00000000" w:rsidRDefault="007A214F">
      <w:pPr>
        <w:pStyle w:val="a"/>
        <w:rPr>
          <w:rFonts w:hint="cs"/>
          <w:rtl/>
        </w:rPr>
      </w:pPr>
    </w:p>
    <w:p w14:paraId="0C64B7B8" w14:textId="77777777" w:rsidR="00000000" w:rsidRDefault="007A214F">
      <w:pPr>
        <w:pStyle w:val="a"/>
        <w:rPr>
          <w:rFonts w:hint="cs"/>
          <w:rtl/>
        </w:rPr>
      </w:pPr>
      <w:r>
        <w:rPr>
          <w:rFonts w:hint="cs"/>
          <w:rtl/>
        </w:rPr>
        <w:t>רבותי חברי הכנסת, אנחנו עוברים להצבעה. אנחנו עוברים להצבעה על הצעת</w:t>
      </w:r>
      <w:r>
        <w:rPr>
          <w:rFonts w:hint="cs"/>
          <w:rtl/>
        </w:rPr>
        <w:t xml:space="preserve"> חוק הביטוח הלאומי (תיקון  מס' 55 - הוראת שעה) (תיקון מס' 2), התשס"ג-2003, קריאה ראשונה. נא להצביע - מי בעד, מי נגד. </w:t>
      </w:r>
    </w:p>
    <w:p w14:paraId="0EE8C392" w14:textId="77777777" w:rsidR="00000000" w:rsidRDefault="007A214F">
      <w:pPr>
        <w:pStyle w:val="a"/>
        <w:rPr>
          <w:rFonts w:hint="cs"/>
          <w:rtl/>
        </w:rPr>
      </w:pPr>
    </w:p>
    <w:p w14:paraId="12A37496" w14:textId="77777777" w:rsidR="00000000" w:rsidRDefault="007A214F">
      <w:pPr>
        <w:pStyle w:val="a"/>
        <w:rPr>
          <w:rFonts w:hint="cs"/>
          <w:rtl/>
        </w:rPr>
      </w:pPr>
      <w:r>
        <w:rPr>
          <w:rFonts w:hint="cs"/>
          <w:rtl/>
        </w:rPr>
        <w:t>רבותי חברי הכנסת, זה היום האחרון שאנחנו משתמשים במתקני ההצבעה האלה. אני מבקש להודיעכם, כי עקב התקנת מערכת ההצבעה האלקטרונית, לא ניתן יהיה</w:t>
      </w:r>
      <w:r>
        <w:rPr>
          <w:rFonts w:hint="cs"/>
          <w:rtl/>
        </w:rPr>
        <w:t xml:space="preserve"> לקיים ישיבות מליאה באולם המליאה עד חזרתה של הכנסת למושב הבא. אם יידרשו חברי הכנסת - וידרשו זאת - לקיים ישיבה, היא תתקיים באודיטוריום. </w:t>
      </w:r>
    </w:p>
    <w:p w14:paraId="23BC48FB" w14:textId="77777777" w:rsidR="00000000" w:rsidRDefault="007A214F">
      <w:pPr>
        <w:pStyle w:val="a"/>
        <w:rPr>
          <w:rtl/>
        </w:rPr>
      </w:pPr>
    </w:p>
    <w:p w14:paraId="0948784A" w14:textId="77777777" w:rsidR="00000000" w:rsidRDefault="007A214F">
      <w:pPr>
        <w:pStyle w:val="a"/>
        <w:rPr>
          <w:rFonts w:hint="cs"/>
          <w:rtl/>
        </w:rPr>
      </w:pPr>
    </w:p>
    <w:p w14:paraId="3C3B5DB7" w14:textId="77777777" w:rsidR="00000000" w:rsidRDefault="007A214F">
      <w:pPr>
        <w:pStyle w:val="a7"/>
        <w:bidi/>
        <w:rPr>
          <w:rFonts w:hint="cs"/>
          <w:rtl/>
        </w:rPr>
      </w:pPr>
      <w:r>
        <w:rPr>
          <w:rFonts w:hint="cs"/>
          <w:rtl/>
        </w:rPr>
        <w:t>הצבעה מס' 2</w:t>
      </w:r>
    </w:p>
    <w:p w14:paraId="4C86FD1D" w14:textId="77777777" w:rsidR="00000000" w:rsidRDefault="007A214F">
      <w:pPr>
        <w:pStyle w:val="a"/>
        <w:rPr>
          <w:rFonts w:hint="cs"/>
          <w:rtl/>
        </w:rPr>
      </w:pPr>
    </w:p>
    <w:p w14:paraId="71A90DE2" w14:textId="77777777" w:rsidR="00000000" w:rsidRDefault="007A214F">
      <w:pPr>
        <w:pStyle w:val="a8"/>
        <w:bidi/>
        <w:rPr>
          <w:rFonts w:hint="cs"/>
          <w:rtl/>
        </w:rPr>
      </w:pPr>
      <w:r>
        <w:rPr>
          <w:rFonts w:hint="cs"/>
          <w:rtl/>
        </w:rPr>
        <w:t>בעד ההצעה להעביר את הצעת החוק לוועדה - 29</w:t>
      </w:r>
    </w:p>
    <w:p w14:paraId="7D869AD2" w14:textId="77777777" w:rsidR="00000000" w:rsidRDefault="007A214F">
      <w:pPr>
        <w:pStyle w:val="a8"/>
        <w:bidi/>
        <w:rPr>
          <w:rFonts w:hint="cs"/>
          <w:rtl/>
        </w:rPr>
      </w:pPr>
      <w:r>
        <w:rPr>
          <w:rFonts w:hint="cs"/>
          <w:rtl/>
        </w:rPr>
        <w:t>נגד - אין</w:t>
      </w:r>
    </w:p>
    <w:p w14:paraId="2FEE7715" w14:textId="77777777" w:rsidR="00000000" w:rsidRDefault="007A214F">
      <w:pPr>
        <w:pStyle w:val="a8"/>
        <w:bidi/>
        <w:rPr>
          <w:rFonts w:hint="cs"/>
          <w:rtl/>
        </w:rPr>
      </w:pPr>
      <w:r>
        <w:rPr>
          <w:rFonts w:hint="cs"/>
          <w:rtl/>
        </w:rPr>
        <w:t>נמנעים - 3</w:t>
      </w:r>
    </w:p>
    <w:p w14:paraId="6A5B1FCB" w14:textId="77777777" w:rsidR="00000000" w:rsidRDefault="007A214F">
      <w:pPr>
        <w:pStyle w:val="a9"/>
        <w:bidi/>
        <w:rPr>
          <w:rFonts w:hint="cs"/>
          <w:rtl/>
        </w:rPr>
      </w:pPr>
      <w:r>
        <w:rPr>
          <w:rFonts w:hint="cs"/>
          <w:rtl/>
        </w:rPr>
        <w:t>ההצעה להעביר את הצעת חוק הביטוח הלאומי (תי</w:t>
      </w:r>
      <w:r>
        <w:rPr>
          <w:rFonts w:hint="cs"/>
          <w:rtl/>
        </w:rPr>
        <w:t>קון מס' 55 - הוראת שעה) (תיקון מס' 2), התשס"ג-2003, לוועדת העבודה, הרווחה והבריאות נתקבלה.</w:t>
      </w:r>
    </w:p>
    <w:p w14:paraId="44DF8D4E" w14:textId="77777777" w:rsidR="00000000" w:rsidRDefault="007A214F">
      <w:pPr>
        <w:pStyle w:val="a"/>
        <w:ind w:firstLine="0"/>
        <w:rPr>
          <w:rFonts w:hint="cs"/>
          <w:rtl/>
        </w:rPr>
      </w:pPr>
    </w:p>
    <w:p w14:paraId="4F3CCC04" w14:textId="77777777" w:rsidR="00000000" w:rsidRDefault="007A214F">
      <w:pPr>
        <w:pStyle w:val="ad"/>
        <w:rPr>
          <w:rtl/>
        </w:rPr>
      </w:pPr>
      <w:r>
        <w:rPr>
          <w:rtl/>
        </w:rPr>
        <w:t>היו"ר ראובן ריבלין:</w:t>
      </w:r>
    </w:p>
    <w:p w14:paraId="6A6B97C2" w14:textId="77777777" w:rsidR="00000000" w:rsidRDefault="007A214F">
      <w:pPr>
        <w:pStyle w:val="a"/>
        <w:rPr>
          <w:rtl/>
        </w:rPr>
      </w:pPr>
    </w:p>
    <w:p w14:paraId="3CA9D34E" w14:textId="77777777" w:rsidR="00000000" w:rsidRDefault="007A214F">
      <w:pPr>
        <w:pStyle w:val="a"/>
        <w:rPr>
          <w:rFonts w:hint="cs"/>
          <w:rtl/>
        </w:rPr>
      </w:pPr>
      <w:r>
        <w:rPr>
          <w:rFonts w:hint="cs"/>
          <w:rtl/>
        </w:rPr>
        <w:t>רבותי חברי הכנסת, 29 בעד, אין מתנגדים, שלושה נמנעים. אני קובע שהצעת החוק עברה בקריאה ראשונה, והיא תועבר מייד לוועדת העבודה והרווחה על מנת להכינ</w:t>
      </w:r>
      <w:r>
        <w:rPr>
          <w:rFonts w:hint="cs"/>
          <w:rtl/>
        </w:rPr>
        <w:t xml:space="preserve">ה לקריאה שנייה ושלישית. ניתן אישור לוועדה לקיים את ישיבותיה בזמן הדיון במליאה, ואני מאחל לכם עבודה פורייה. תודה רבה. </w:t>
      </w:r>
    </w:p>
    <w:p w14:paraId="5A1C2B67" w14:textId="77777777" w:rsidR="00000000" w:rsidRDefault="007A214F">
      <w:pPr>
        <w:pStyle w:val="a"/>
        <w:rPr>
          <w:rFonts w:hint="cs"/>
          <w:rtl/>
        </w:rPr>
      </w:pPr>
    </w:p>
    <w:p w14:paraId="05BA06FB" w14:textId="77777777" w:rsidR="00000000" w:rsidRDefault="007A214F">
      <w:pPr>
        <w:pStyle w:val="a"/>
        <w:ind w:firstLine="0"/>
        <w:rPr>
          <w:rFonts w:hint="cs"/>
          <w:rtl/>
        </w:rPr>
      </w:pPr>
    </w:p>
    <w:p w14:paraId="4CAA88A0" w14:textId="77777777" w:rsidR="00000000" w:rsidRDefault="007A214F">
      <w:pPr>
        <w:pStyle w:val="Subject"/>
        <w:rPr>
          <w:rtl/>
        </w:rPr>
      </w:pPr>
    </w:p>
    <w:p w14:paraId="454839DE" w14:textId="77777777" w:rsidR="00000000" w:rsidRDefault="007A214F">
      <w:pPr>
        <w:pStyle w:val="Subject"/>
        <w:rPr>
          <w:rFonts w:hint="cs"/>
          <w:rtl/>
        </w:rPr>
      </w:pPr>
      <w:bookmarkStart w:id="114" w:name="_Toc65927012"/>
      <w:r>
        <w:rPr>
          <w:rFonts w:hint="cs"/>
          <w:rtl/>
        </w:rPr>
        <w:t>עשור להסכמי אוסלו - הפקת לקחים;</w:t>
      </w:r>
      <w:r>
        <w:rPr>
          <w:rtl/>
        </w:rPr>
        <w:br/>
      </w:r>
      <w:r>
        <w:rPr>
          <w:rFonts w:hint="cs"/>
          <w:rtl/>
        </w:rPr>
        <w:t>הצורך בפירוק תשתיות הטרור;</w:t>
      </w:r>
      <w:r>
        <w:rPr>
          <w:rtl/>
        </w:rPr>
        <w:br/>
      </w:r>
      <w:r>
        <w:rPr>
          <w:rFonts w:hint="cs"/>
          <w:rtl/>
        </w:rPr>
        <w:t>התנהלות ראש הממשלה והממשלה כולה בכל התחומים;</w:t>
      </w:r>
      <w:r>
        <w:rPr>
          <w:rtl/>
        </w:rPr>
        <w:br/>
      </w:r>
      <w:r>
        <w:rPr>
          <w:rFonts w:hint="cs"/>
          <w:rtl/>
        </w:rPr>
        <w:t>התנהלות ראש הממשלה בזירה המדיני</w:t>
      </w:r>
      <w:r>
        <w:rPr>
          <w:rFonts w:hint="cs"/>
          <w:rtl/>
        </w:rPr>
        <w:t>ת-הביטחונית ובתחום טוהר המידות</w:t>
      </w:r>
      <w:bookmarkEnd w:id="114"/>
      <w:r>
        <w:rPr>
          <w:rFonts w:hint="cs"/>
          <w:rtl/>
        </w:rPr>
        <w:t xml:space="preserve">  </w:t>
      </w:r>
    </w:p>
    <w:p w14:paraId="7EE0C805" w14:textId="77777777" w:rsidR="00000000" w:rsidRDefault="007A214F">
      <w:pPr>
        <w:pStyle w:val="a"/>
        <w:ind w:firstLine="0"/>
        <w:jc w:val="left"/>
        <w:rPr>
          <w:rFonts w:hint="cs"/>
          <w:rtl/>
        </w:rPr>
      </w:pPr>
    </w:p>
    <w:p w14:paraId="106667DF" w14:textId="77777777" w:rsidR="00000000" w:rsidRDefault="007A214F">
      <w:pPr>
        <w:pStyle w:val="ad"/>
        <w:rPr>
          <w:rtl/>
        </w:rPr>
      </w:pPr>
      <w:r>
        <w:rPr>
          <w:rtl/>
        </w:rPr>
        <w:t>היו"ר ראובן ריבלין:</w:t>
      </w:r>
    </w:p>
    <w:p w14:paraId="43AB99D2" w14:textId="77777777" w:rsidR="00000000" w:rsidRDefault="007A214F">
      <w:pPr>
        <w:pStyle w:val="a"/>
        <w:rPr>
          <w:rtl/>
        </w:rPr>
      </w:pPr>
    </w:p>
    <w:p w14:paraId="2938F5E4" w14:textId="77777777" w:rsidR="00000000" w:rsidRDefault="007A214F">
      <w:pPr>
        <w:pStyle w:val="a"/>
        <w:rPr>
          <w:rFonts w:hint="cs"/>
          <w:rtl/>
        </w:rPr>
      </w:pPr>
      <w:r>
        <w:rPr>
          <w:rFonts w:hint="cs"/>
          <w:rtl/>
        </w:rPr>
        <w:t>רבותי, אנחנו ממשיכים בסדר-היום. על-פי בקשת יותר מ-50 חברי הכנסת אנחנו נעסוק בשישה נושאים. הנושא הראשון: עשור להסכמי אוסלו - הפקת לקחים, מטעם סיעת הליכוד. יציג את ההצעה חבר הכנסת יולי אדלשטיין, בבקשה, א</w:t>
      </w:r>
      <w:r>
        <w:rPr>
          <w:rFonts w:hint="cs"/>
          <w:rtl/>
        </w:rPr>
        <w:t xml:space="preserve">דוני. ישיב על ההצעה השר מאיר שטרית. </w:t>
      </w:r>
    </w:p>
    <w:p w14:paraId="093DF530" w14:textId="77777777" w:rsidR="00000000" w:rsidRDefault="007A214F">
      <w:pPr>
        <w:pStyle w:val="ac"/>
        <w:rPr>
          <w:rFonts w:hint="cs"/>
          <w:rtl/>
        </w:rPr>
      </w:pPr>
    </w:p>
    <w:p w14:paraId="28F3DF3F" w14:textId="77777777" w:rsidR="00000000" w:rsidRDefault="007A214F">
      <w:pPr>
        <w:pStyle w:val="ac"/>
        <w:rPr>
          <w:rtl/>
        </w:rPr>
      </w:pPr>
      <w:r>
        <w:rPr>
          <w:rFonts w:hint="eastAsia"/>
          <w:rtl/>
        </w:rPr>
        <w:t>יוסי</w:t>
      </w:r>
      <w:r>
        <w:rPr>
          <w:rtl/>
        </w:rPr>
        <w:t xml:space="preserve"> שריד (מרצ):</w:t>
      </w:r>
    </w:p>
    <w:p w14:paraId="2EC83F31" w14:textId="77777777" w:rsidR="00000000" w:rsidRDefault="007A214F">
      <w:pPr>
        <w:pStyle w:val="a"/>
        <w:rPr>
          <w:rFonts w:hint="cs"/>
          <w:rtl/>
        </w:rPr>
      </w:pPr>
    </w:p>
    <w:p w14:paraId="532D0355" w14:textId="77777777" w:rsidR="00000000" w:rsidRDefault="007A214F">
      <w:pPr>
        <w:pStyle w:val="a"/>
        <w:rPr>
          <w:rFonts w:hint="cs"/>
          <w:rtl/>
        </w:rPr>
      </w:pPr>
      <w:r>
        <w:rPr>
          <w:rFonts w:hint="cs"/>
          <w:rtl/>
        </w:rPr>
        <w:t xml:space="preserve">אדוני היושב-ראש, השר ישיב על כל הצעה בנפרד? </w:t>
      </w:r>
    </w:p>
    <w:p w14:paraId="00E5A721" w14:textId="77777777" w:rsidR="00000000" w:rsidRDefault="007A214F">
      <w:pPr>
        <w:pStyle w:val="a"/>
        <w:ind w:firstLine="0"/>
        <w:rPr>
          <w:rFonts w:hint="cs"/>
          <w:rtl/>
        </w:rPr>
      </w:pPr>
    </w:p>
    <w:p w14:paraId="054948E6" w14:textId="77777777" w:rsidR="00000000" w:rsidRDefault="007A214F">
      <w:pPr>
        <w:pStyle w:val="ad"/>
        <w:rPr>
          <w:rtl/>
        </w:rPr>
      </w:pPr>
      <w:r>
        <w:rPr>
          <w:rtl/>
        </w:rPr>
        <w:t>היו"ר ראובן ריבלין:</w:t>
      </w:r>
    </w:p>
    <w:p w14:paraId="677E63F7" w14:textId="77777777" w:rsidR="00000000" w:rsidRDefault="007A214F">
      <w:pPr>
        <w:pStyle w:val="a"/>
        <w:rPr>
          <w:rtl/>
        </w:rPr>
      </w:pPr>
    </w:p>
    <w:p w14:paraId="76CDD9D8" w14:textId="77777777" w:rsidR="00000000" w:rsidRDefault="007A214F">
      <w:pPr>
        <w:pStyle w:val="a"/>
        <w:rPr>
          <w:rFonts w:hint="cs"/>
          <w:rtl/>
        </w:rPr>
      </w:pPr>
      <w:r>
        <w:rPr>
          <w:rFonts w:hint="cs"/>
          <w:rtl/>
        </w:rPr>
        <w:t xml:space="preserve">השר ישיב על כל הצעה בנפרד, כן. </w:t>
      </w:r>
    </w:p>
    <w:p w14:paraId="522B2FA0" w14:textId="77777777" w:rsidR="00000000" w:rsidRDefault="007A214F">
      <w:pPr>
        <w:pStyle w:val="a"/>
        <w:ind w:firstLine="0"/>
        <w:rPr>
          <w:rFonts w:hint="cs"/>
          <w:rtl/>
        </w:rPr>
      </w:pPr>
    </w:p>
    <w:p w14:paraId="5DCEE637" w14:textId="77777777" w:rsidR="00000000" w:rsidRDefault="007A214F">
      <w:pPr>
        <w:pStyle w:val="ac"/>
        <w:rPr>
          <w:rtl/>
        </w:rPr>
      </w:pPr>
      <w:r>
        <w:rPr>
          <w:rFonts w:hint="eastAsia"/>
          <w:rtl/>
        </w:rPr>
        <w:t>יוסי</w:t>
      </w:r>
      <w:r>
        <w:rPr>
          <w:rtl/>
        </w:rPr>
        <w:t xml:space="preserve"> שריד (מרצ):</w:t>
      </w:r>
    </w:p>
    <w:p w14:paraId="6562A4B2" w14:textId="77777777" w:rsidR="00000000" w:rsidRDefault="007A214F">
      <w:pPr>
        <w:pStyle w:val="a"/>
        <w:rPr>
          <w:rFonts w:hint="cs"/>
          <w:rtl/>
        </w:rPr>
      </w:pPr>
    </w:p>
    <w:p w14:paraId="14551CE7" w14:textId="77777777" w:rsidR="00000000" w:rsidRDefault="007A214F">
      <w:pPr>
        <w:pStyle w:val="a"/>
        <w:rPr>
          <w:rFonts w:hint="cs"/>
          <w:rtl/>
        </w:rPr>
      </w:pPr>
      <w:r>
        <w:rPr>
          <w:rFonts w:hint="cs"/>
          <w:rtl/>
        </w:rPr>
        <w:t xml:space="preserve">מה הטעם? </w:t>
      </w:r>
    </w:p>
    <w:p w14:paraId="20429466" w14:textId="77777777" w:rsidR="00000000" w:rsidRDefault="007A214F">
      <w:pPr>
        <w:pStyle w:val="a"/>
        <w:ind w:firstLine="0"/>
        <w:rPr>
          <w:rFonts w:hint="cs"/>
          <w:rtl/>
        </w:rPr>
      </w:pPr>
    </w:p>
    <w:p w14:paraId="3543D5A9" w14:textId="77777777" w:rsidR="00000000" w:rsidRDefault="007A214F">
      <w:pPr>
        <w:pStyle w:val="ad"/>
        <w:rPr>
          <w:rtl/>
        </w:rPr>
      </w:pPr>
      <w:r>
        <w:rPr>
          <w:rtl/>
        </w:rPr>
        <w:t>היו"ר ראובן ריבלין:</w:t>
      </w:r>
    </w:p>
    <w:p w14:paraId="06688E9D" w14:textId="77777777" w:rsidR="00000000" w:rsidRDefault="007A214F">
      <w:pPr>
        <w:pStyle w:val="a"/>
        <w:rPr>
          <w:rtl/>
        </w:rPr>
      </w:pPr>
    </w:p>
    <w:p w14:paraId="7433C4D2" w14:textId="77777777" w:rsidR="00000000" w:rsidRDefault="007A214F">
      <w:pPr>
        <w:pStyle w:val="a"/>
        <w:rPr>
          <w:rFonts w:hint="cs"/>
          <w:rtl/>
        </w:rPr>
      </w:pPr>
      <w:r>
        <w:rPr>
          <w:rFonts w:hint="cs"/>
          <w:rtl/>
        </w:rPr>
        <w:t xml:space="preserve">האם אדוני מציע שהשר יענה על כל - - - </w:t>
      </w:r>
    </w:p>
    <w:p w14:paraId="01129771" w14:textId="77777777" w:rsidR="00000000" w:rsidRDefault="007A214F">
      <w:pPr>
        <w:pStyle w:val="a"/>
        <w:ind w:firstLine="0"/>
        <w:rPr>
          <w:rFonts w:hint="cs"/>
          <w:rtl/>
        </w:rPr>
      </w:pPr>
    </w:p>
    <w:p w14:paraId="414873F0" w14:textId="77777777" w:rsidR="00000000" w:rsidRDefault="007A214F">
      <w:pPr>
        <w:pStyle w:val="ac"/>
        <w:rPr>
          <w:rtl/>
        </w:rPr>
      </w:pPr>
      <w:r>
        <w:rPr>
          <w:rFonts w:hint="eastAsia"/>
          <w:rtl/>
        </w:rPr>
        <w:t>יוסי</w:t>
      </w:r>
      <w:r>
        <w:rPr>
          <w:rtl/>
        </w:rPr>
        <w:t xml:space="preserve"> שריד (</w:t>
      </w:r>
      <w:r>
        <w:rPr>
          <w:rtl/>
        </w:rPr>
        <w:t>מרצ):</w:t>
      </w:r>
    </w:p>
    <w:p w14:paraId="13948646" w14:textId="77777777" w:rsidR="00000000" w:rsidRDefault="007A214F">
      <w:pPr>
        <w:pStyle w:val="a"/>
        <w:rPr>
          <w:rFonts w:hint="cs"/>
          <w:rtl/>
        </w:rPr>
      </w:pPr>
    </w:p>
    <w:p w14:paraId="43EFE054" w14:textId="77777777" w:rsidR="00000000" w:rsidRDefault="007A214F">
      <w:pPr>
        <w:pStyle w:val="a"/>
        <w:rPr>
          <w:rFonts w:hint="cs"/>
          <w:rtl/>
        </w:rPr>
      </w:pPr>
      <w:r>
        <w:rPr>
          <w:rFonts w:hint="cs"/>
          <w:rtl/>
        </w:rPr>
        <w:t xml:space="preserve">אני מניח שגם שלוש ההצעות האחרות יתייחסו לנושא הזה. </w:t>
      </w:r>
    </w:p>
    <w:p w14:paraId="647DD97E" w14:textId="77777777" w:rsidR="00000000" w:rsidRDefault="007A214F">
      <w:pPr>
        <w:pStyle w:val="a"/>
        <w:ind w:firstLine="0"/>
        <w:rPr>
          <w:rFonts w:hint="cs"/>
          <w:rtl/>
        </w:rPr>
      </w:pPr>
    </w:p>
    <w:p w14:paraId="4B0DB4F4" w14:textId="77777777" w:rsidR="00000000" w:rsidRDefault="007A214F">
      <w:pPr>
        <w:pStyle w:val="ad"/>
        <w:rPr>
          <w:rtl/>
        </w:rPr>
      </w:pPr>
      <w:r>
        <w:rPr>
          <w:rtl/>
        </w:rPr>
        <w:t>היו"ר ראובן ריבלין:</w:t>
      </w:r>
    </w:p>
    <w:p w14:paraId="67E3C9FB" w14:textId="77777777" w:rsidR="00000000" w:rsidRDefault="007A214F">
      <w:pPr>
        <w:pStyle w:val="a"/>
        <w:rPr>
          <w:rtl/>
        </w:rPr>
      </w:pPr>
    </w:p>
    <w:p w14:paraId="28C89E1E" w14:textId="77777777" w:rsidR="00000000" w:rsidRDefault="007A214F">
      <w:pPr>
        <w:pStyle w:val="a"/>
        <w:rPr>
          <w:rFonts w:hint="cs"/>
          <w:rtl/>
        </w:rPr>
      </w:pPr>
      <w:r>
        <w:rPr>
          <w:rFonts w:hint="cs"/>
          <w:rtl/>
        </w:rPr>
        <w:t xml:space="preserve">אני חושב שארבע ההצעות הראשונות יכולות להידון יחד. ובכן, רבותי, לכל אחד מחברי הכנסת עשר דקות. לכל אחד מארבעת הדוברים בארבע ההצעות הראשונות עשר דקות, ולאחר מכן ישיב השר. אחר כך </w:t>
      </w:r>
      <w:r>
        <w:rPr>
          <w:rFonts w:hint="cs"/>
          <w:rtl/>
        </w:rPr>
        <w:t xml:space="preserve">גם נקיים הצעות אחרות באותה מסגרת. אדוני, נא להתחיל. עשר דקות לרשות אדוני. </w:t>
      </w:r>
    </w:p>
    <w:p w14:paraId="3366A902" w14:textId="77777777" w:rsidR="00000000" w:rsidRDefault="007A214F">
      <w:pPr>
        <w:pStyle w:val="a"/>
        <w:ind w:firstLine="0"/>
        <w:rPr>
          <w:rtl/>
        </w:rPr>
      </w:pPr>
    </w:p>
    <w:p w14:paraId="046E8FD7" w14:textId="77777777" w:rsidR="00000000" w:rsidRDefault="007A214F">
      <w:pPr>
        <w:pStyle w:val="a"/>
        <w:ind w:firstLine="0"/>
        <w:rPr>
          <w:rFonts w:hint="cs"/>
          <w:rtl/>
        </w:rPr>
      </w:pPr>
    </w:p>
    <w:p w14:paraId="2090E3FA" w14:textId="77777777" w:rsidR="00000000" w:rsidRDefault="007A214F">
      <w:pPr>
        <w:pStyle w:val="Speaker"/>
        <w:rPr>
          <w:rtl/>
        </w:rPr>
      </w:pPr>
      <w:bookmarkStart w:id="115" w:name="FS000000532T10_09_2003_12_21_02"/>
      <w:bookmarkStart w:id="116" w:name="_Toc65927013"/>
      <w:bookmarkEnd w:id="115"/>
      <w:r>
        <w:rPr>
          <w:rFonts w:hint="eastAsia"/>
          <w:rtl/>
        </w:rPr>
        <w:t>יולי</w:t>
      </w:r>
      <w:r>
        <w:rPr>
          <w:rtl/>
        </w:rPr>
        <w:t>-יואל אדלשטיין (הליכוד):</w:t>
      </w:r>
      <w:bookmarkEnd w:id="116"/>
    </w:p>
    <w:p w14:paraId="7186C27D" w14:textId="77777777" w:rsidR="00000000" w:rsidRDefault="007A214F">
      <w:pPr>
        <w:pStyle w:val="a"/>
        <w:rPr>
          <w:rFonts w:hint="cs"/>
          <w:rtl/>
        </w:rPr>
      </w:pPr>
    </w:p>
    <w:p w14:paraId="59E018FD" w14:textId="77777777" w:rsidR="00000000" w:rsidRDefault="007A214F">
      <w:pPr>
        <w:pStyle w:val="a"/>
        <w:rPr>
          <w:rFonts w:hint="cs"/>
          <w:rtl/>
        </w:rPr>
      </w:pPr>
      <w:r>
        <w:rPr>
          <w:rFonts w:hint="cs"/>
          <w:rtl/>
        </w:rPr>
        <w:t>אדוני היושב-ראש, חברי חברי הכנסת, רבותי השרים, יום קשה עובר על כולנו, בוודאי אי-אפשר שלא להתחיל בהבעת תנחומים, תנחומי כולנו לכל ההרוגים בפיגועים, ובא</w:t>
      </w:r>
      <w:r>
        <w:rPr>
          <w:rFonts w:hint="cs"/>
          <w:rtl/>
        </w:rPr>
        <w:t>יחולי החלמה מהירה לכל הפצועים.</w:t>
      </w:r>
    </w:p>
    <w:p w14:paraId="052B8B30" w14:textId="77777777" w:rsidR="00000000" w:rsidRDefault="007A214F">
      <w:pPr>
        <w:pStyle w:val="a"/>
        <w:rPr>
          <w:rFonts w:hint="cs"/>
          <w:rtl/>
        </w:rPr>
      </w:pPr>
    </w:p>
    <w:p w14:paraId="72876BC7" w14:textId="77777777" w:rsidR="00000000" w:rsidRDefault="007A214F">
      <w:pPr>
        <w:pStyle w:val="a"/>
        <w:rPr>
          <w:rFonts w:hint="cs"/>
          <w:rtl/>
        </w:rPr>
      </w:pPr>
      <w:r>
        <w:rPr>
          <w:rFonts w:hint="cs"/>
          <w:rtl/>
        </w:rPr>
        <w:t xml:space="preserve"> נשאלת השאלה, האם ביום כזה צריך להעלות נושא שהוא ודאי רחוק מהקונסנזוס והוא שנוי במחלוקת. התשובה שלי לפחות על השאלה הזאת היא חד-משמעית: כן. </w:t>
      </w:r>
    </w:p>
    <w:p w14:paraId="503EAC1A" w14:textId="77777777" w:rsidR="00000000" w:rsidRDefault="007A214F">
      <w:pPr>
        <w:pStyle w:val="a"/>
        <w:rPr>
          <w:rFonts w:hint="cs"/>
          <w:rtl/>
        </w:rPr>
      </w:pPr>
    </w:p>
    <w:p w14:paraId="0F5D3033" w14:textId="77777777" w:rsidR="00000000" w:rsidRDefault="007A214F">
      <w:pPr>
        <w:pStyle w:val="a"/>
        <w:rPr>
          <w:rFonts w:hint="cs"/>
          <w:rtl/>
        </w:rPr>
      </w:pPr>
      <w:r>
        <w:rPr>
          <w:rFonts w:hint="cs"/>
          <w:rtl/>
        </w:rPr>
        <w:t>חודש אלול ביהדות הוא חודש של חזרה בתשובה. חודש מיוחד. בדרך כלל אומרים שיש כמה שלבים</w:t>
      </w:r>
      <w:r>
        <w:rPr>
          <w:rFonts w:hint="cs"/>
          <w:rtl/>
        </w:rPr>
        <w:t xml:space="preserve"> בחזרה בתשובה: הכרה בחטא, חרטה על החטא וקבלה לעתיד. לכן, לצערי, אין כמו החודש הזה, ובעצם אין כמו היום שאנחנו עוברים על מנת לראות מה הלקחים של עשור הדמים שעבר עלינו - - -</w:t>
      </w:r>
    </w:p>
    <w:p w14:paraId="050EC456" w14:textId="77777777" w:rsidR="00000000" w:rsidRDefault="007A214F">
      <w:pPr>
        <w:pStyle w:val="a"/>
        <w:ind w:firstLine="0"/>
        <w:rPr>
          <w:rFonts w:hint="cs"/>
          <w:rtl/>
        </w:rPr>
      </w:pPr>
    </w:p>
    <w:p w14:paraId="228EC660" w14:textId="77777777" w:rsidR="00000000" w:rsidRDefault="007A214F">
      <w:pPr>
        <w:pStyle w:val="ad"/>
        <w:rPr>
          <w:rtl/>
        </w:rPr>
      </w:pPr>
      <w:r>
        <w:rPr>
          <w:rtl/>
        </w:rPr>
        <w:t>היו"ר ראובן ריבלין:</w:t>
      </w:r>
    </w:p>
    <w:p w14:paraId="5A5D0E04" w14:textId="77777777" w:rsidR="00000000" w:rsidRDefault="007A214F">
      <w:pPr>
        <w:pStyle w:val="a"/>
        <w:rPr>
          <w:rtl/>
        </w:rPr>
      </w:pPr>
    </w:p>
    <w:p w14:paraId="3EEF91AF" w14:textId="77777777" w:rsidR="00000000" w:rsidRDefault="007A214F">
      <w:pPr>
        <w:pStyle w:val="a"/>
        <w:rPr>
          <w:rFonts w:hint="cs"/>
          <w:rtl/>
        </w:rPr>
      </w:pPr>
      <w:r>
        <w:rPr>
          <w:rFonts w:hint="cs"/>
          <w:rtl/>
        </w:rPr>
        <w:t>סליחה. חבר הכנסת אורון וחבר הכנסת בשארה, כבוד חבר הכנסת הנואם בא</w:t>
      </w:r>
      <w:r>
        <w:rPr>
          <w:rFonts w:hint="cs"/>
          <w:rtl/>
        </w:rPr>
        <w:t xml:space="preserve">ולם מחייב. או מדברים בחוץ או יושבים.  בבקשה. </w:t>
      </w:r>
    </w:p>
    <w:p w14:paraId="07B4C570" w14:textId="77777777" w:rsidR="00000000" w:rsidRDefault="007A214F">
      <w:pPr>
        <w:pStyle w:val="a"/>
        <w:ind w:firstLine="0"/>
        <w:rPr>
          <w:rFonts w:hint="cs"/>
          <w:rtl/>
        </w:rPr>
      </w:pPr>
    </w:p>
    <w:p w14:paraId="3D070B84" w14:textId="77777777" w:rsidR="00000000" w:rsidRDefault="007A214F">
      <w:pPr>
        <w:pStyle w:val="SpeakerCon"/>
        <w:rPr>
          <w:rtl/>
        </w:rPr>
      </w:pPr>
      <w:bookmarkStart w:id="117" w:name="FS000000532T10_09_2003_12_24_18C"/>
      <w:bookmarkEnd w:id="117"/>
      <w:r>
        <w:rPr>
          <w:rtl/>
        </w:rPr>
        <w:t>יולי-יואל אדלשטיין (הליכוד):</w:t>
      </w:r>
    </w:p>
    <w:p w14:paraId="525198C6" w14:textId="77777777" w:rsidR="00000000" w:rsidRDefault="007A214F">
      <w:pPr>
        <w:pStyle w:val="a"/>
        <w:rPr>
          <w:rtl/>
        </w:rPr>
      </w:pPr>
    </w:p>
    <w:p w14:paraId="1F5ECB42" w14:textId="77777777" w:rsidR="00000000" w:rsidRDefault="007A214F">
      <w:pPr>
        <w:pStyle w:val="a"/>
        <w:rPr>
          <w:rFonts w:hint="cs"/>
          <w:rtl/>
        </w:rPr>
      </w:pPr>
      <w:r>
        <w:rPr>
          <w:rFonts w:hint="cs"/>
          <w:rtl/>
        </w:rPr>
        <w:t xml:space="preserve">- - - עשור הדמים שעבר עלינו, וגם הקורבנות שעדיין מונחים לפנינו, מחייבים אותנו לא רק להשמצות הדדיות ולא להצגות הרגילות באולם הזה, אלא לניתוח קר של המציאות של העשור האחרון ולניסיון </w:t>
      </w:r>
      <w:r>
        <w:rPr>
          <w:rFonts w:hint="cs"/>
          <w:rtl/>
        </w:rPr>
        <w:t xml:space="preserve">לפחות להבין מה אנחנו כן יכולים ללמוד מן האסון הזה. </w:t>
      </w:r>
    </w:p>
    <w:p w14:paraId="12A868F6" w14:textId="77777777" w:rsidR="00000000" w:rsidRDefault="007A214F">
      <w:pPr>
        <w:pStyle w:val="a"/>
        <w:rPr>
          <w:rFonts w:hint="cs"/>
          <w:rtl/>
        </w:rPr>
      </w:pPr>
    </w:p>
    <w:p w14:paraId="61CF71DE" w14:textId="77777777" w:rsidR="00000000" w:rsidRDefault="007A214F">
      <w:pPr>
        <w:pStyle w:val="a"/>
        <w:rPr>
          <w:rFonts w:hint="cs"/>
          <w:rtl/>
        </w:rPr>
      </w:pPr>
      <w:r>
        <w:rPr>
          <w:rFonts w:hint="cs"/>
          <w:rtl/>
        </w:rPr>
        <w:t>על חטאים רבים עלינו להכות. על חטא קבלת ההחלטות בסתר ובהיסח דעת - הרי כולנו זוכרים איך זה התחיל. כמה צעירים שאף אחד לא הסמיך אותם ואף אחד לא בחר בהם, והם לא נבחרו לשום תפקיד ואף אחד לא ידע בהתחלה על שליחו</w:t>
      </w:r>
      <w:r>
        <w:rPr>
          <w:rFonts w:hint="cs"/>
          <w:rtl/>
        </w:rPr>
        <w:t>תם, והם עצמם - ואת זה אני אומר על סמך דברים ששמעתי מהם - לא כל כך היו בטוחים שהם מייצגים אותנו כאזרחי מדינת ישראל, הם רצו להשליט שלום במזרח התיכון. שני הצדדים במזרח התיכון הם רשעים, אמר לי אחד מאדריכלי הסכם אוסלו, אין פה טובים ורעים. ואותם צעירים יצאו לשלי</w:t>
      </w:r>
      <w:r>
        <w:rPr>
          <w:rFonts w:hint="cs"/>
          <w:rtl/>
        </w:rPr>
        <w:t xml:space="preserve">חויות סודיות - במדינה מתוקנת, במדינה דמוקרטית - בלי שאפילו ראש הממשלה הנבחר ידע על זה בהתחלה, וגררו אומה שלמה לאותו עשור דמים שעליו אנחנו מדברים. </w:t>
      </w:r>
    </w:p>
    <w:p w14:paraId="6E503CF1" w14:textId="77777777" w:rsidR="00000000" w:rsidRDefault="007A214F">
      <w:pPr>
        <w:pStyle w:val="a"/>
        <w:rPr>
          <w:rFonts w:hint="cs"/>
          <w:rtl/>
        </w:rPr>
      </w:pPr>
    </w:p>
    <w:p w14:paraId="173EEDF4" w14:textId="77777777" w:rsidR="00000000" w:rsidRDefault="007A214F">
      <w:pPr>
        <w:pStyle w:val="a"/>
        <w:rPr>
          <w:rFonts w:hint="cs"/>
          <w:rtl/>
        </w:rPr>
      </w:pPr>
      <w:r>
        <w:rPr>
          <w:rFonts w:hint="cs"/>
          <w:rtl/>
        </w:rPr>
        <w:t>אבל בואו לא ננפנף את האחריות החוצה מהבניין הזה. בבניין הזה אנחנו לא זוכרים איך עברו ההסכמים ואיך התנהלו התהל</w:t>
      </w:r>
      <w:r>
        <w:rPr>
          <w:rFonts w:hint="cs"/>
          <w:rtl/>
        </w:rPr>
        <w:t>יכים תוך כדי השחתת מוסר השלטון לרמות שאפילו עם הנורמות הלא-מי-יודע גבוהות שלנו הצלחנו להוריד אותו? אנחנו לא זוכרים, שעל מנת שיהיה רוב להסכם אוסלו ב' היתה נחוצה רכישת "מיצובישי"? ביום כזה אנחנו צריכים אולי, במסגרת ההכאה על חטא, לדעת שגם אלה שקנו את ה"מיצובי</w:t>
      </w:r>
      <w:r>
        <w:rPr>
          <w:rFonts w:hint="cs"/>
          <w:rtl/>
        </w:rPr>
        <w:t xml:space="preserve">שי" וגם אלה שקיבלו את ה"מיצובישי", לא יכולים להתנער מן האחריות לסבל הנורא מכול שסבלו  מאות ואלפים כתוצאה מהעברת הרכב מגורם לגורם. </w:t>
      </w:r>
    </w:p>
    <w:p w14:paraId="643B5B9E" w14:textId="77777777" w:rsidR="00000000" w:rsidRDefault="007A214F">
      <w:pPr>
        <w:pStyle w:val="a"/>
        <w:rPr>
          <w:rFonts w:hint="cs"/>
          <w:rtl/>
        </w:rPr>
      </w:pPr>
    </w:p>
    <w:p w14:paraId="54369C28" w14:textId="77777777" w:rsidR="00000000" w:rsidRDefault="007A214F">
      <w:pPr>
        <w:pStyle w:val="a"/>
        <w:rPr>
          <w:rFonts w:hint="cs"/>
          <w:rtl/>
        </w:rPr>
      </w:pPr>
      <w:r>
        <w:rPr>
          <w:rFonts w:hint="cs"/>
          <w:rtl/>
        </w:rPr>
        <w:t xml:space="preserve">המטרה, חברים - במסגרת ההכאה על החטא הזה - לא מקדשת את האמצעים, בשום דבר, בשום שלטון, בשום משטר ובשום מדינה. </w:t>
      </w:r>
    </w:p>
    <w:p w14:paraId="4E11899D" w14:textId="77777777" w:rsidR="00000000" w:rsidRDefault="007A214F">
      <w:pPr>
        <w:pStyle w:val="a"/>
        <w:rPr>
          <w:rFonts w:hint="cs"/>
          <w:rtl/>
        </w:rPr>
      </w:pPr>
    </w:p>
    <w:p w14:paraId="11D93922" w14:textId="77777777" w:rsidR="00000000" w:rsidRDefault="007A214F">
      <w:pPr>
        <w:pStyle w:val="a"/>
        <w:rPr>
          <w:rFonts w:hint="cs"/>
          <w:rtl/>
        </w:rPr>
      </w:pPr>
      <w:r>
        <w:rPr>
          <w:rFonts w:hint="cs"/>
          <w:rtl/>
        </w:rPr>
        <w:t xml:space="preserve">על חטא הבריחה </w:t>
      </w:r>
      <w:r>
        <w:rPr>
          <w:rFonts w:hint="cs"/>
          <w:rtl/>
        </w:rPr>
        <w:t>מהאחריות - כן זה נוח מאוד לומר, מישהו אחר יעשה לנו את העבודה במלחמה בטרור. לא, זה לא נוח להתייצב מול המשפחות ששואלות ושואלות ושואלות: האם אין פתרון אחר חוץ מאשר הבנים שלנו, שהסתובבו בקסבה זו או אחרת. הרבה יותר נוח לחלום על אחד שיבוא מתוניס בראש כנופיה, ובל</w:t>
      </w:r>
      <w:r>
        <w:rPr>
          <w:rFonts w:hint="cs"/>
          <w:rtl/>
        </w:rPr>
        <w:t>שונו של אחד מהמנהיגים מאז, ישבור להם את הרגליים והידיים כי אין לו בג"ץ ואין לו "בצלם". זה לא קורה במציאות.  אני כבר לא מתייחס לצד המוסרי של הרצון הזה, שמישהו אחר, בעם אחר, יבוא עם כנופיה וישבור למישהו ידיים ורגליים. לא בזה אנחנו עוסקים אלא בפוליטיקה ריאלית</w:t>
      </w:r>
      <w:r>
        <w:rPr>
          <w:rFonts w:hint="cs"/>
          <w:rtl/>
        </w:rPr>
        <w:t xml:space="preserve">. זה לא עובד במציאות. אחד הלקחים הוא, שלצערי הרב אין מישהו אחר שיעשה לנו את העבודה. עם כל הקושי והאי- נעימות, אנחנו והילדים שלנו צריכים עדיין לעשות את העבודה. </w:t>
      </w:r>
    </w:p>
    <w:p w14:paraId="557192CF" w14:textId="77777777" w:rsidR="00000000" w:rsidRDefault="007A214F">
      <w:pPr>
        <w:pStyle w:val="a"/>
        <w:rPr>
          <w:rFonts w:hint="cs"/>
          <w:rtl/>
        </w:rPr>
      </w:pPr>
    </w:p>
    <w:p w14:paraId="0119F7A7" w14:textId="77777777" w:rsidR="00000000" w:rsidRDefault="007A214F">
      <w:pPr>
        <w:pStyle w:val="a"/>
        <w:rPr>
          <w:rFonts w:hint="cs"/>
          <w:rtl/>
        </w:rPr>
      </w:pPr>
      <w:r>
        <w:rPr>
          <w:rFonts w:hint="cs"/>
          <w:rtl/>
        </w:rPr>
        <w:t>על חטא השתיקה, סתימת הפיות ותרבות העדר - הרי את הדברים שאני אומר עכשיו אמרו רבים, לרבות אני, גם</w:t>
      </w:r>
      <w:r>
        <w:rPr>
          <w:rFonts w:hint="cs"/>
          <w:rtl/>
        </w:rPr>
        <w:t xml:space="preserve"> לפני עשר שנים. אנחנו לא זוכרים את החיוך המתנשא כלפי כל אחד שניסה איכשהו לנתח, איכשהו לשאול שאלה, שאולי לא הכול טלית שכולה תכלת? אולי הקונספציה לא נכונה? אולי, דרך אגב, אין קונספציה? יכול להיות שאין קונספציה, יכול להיות שכששני מנהיגים באותו יום אומרים דברי</w:t>
      </w:r>
      <w:r>
        <w:rPr>
          <w:rFonts w:hint="cs"/>
          <w:rtl/>
        </w:rPr>
        <w:t>ם, האחד אומר  שישברו להם את הידיים, כי אין לו "בצלם" ובג"ץ, והשני מדבר על מזרח תיכון חדש ופרוספריטי, אולי זה מעיד על כך שאין קונספציה? אבל אנחנו זוכרים את החיוכים של אלה שישבו מולנו, של אלה שראיינו אותנו - אם בכלל - בריאיון זה או אחר, שאמרו: מה אתה מבין. ז</w:t>
      </w:r>
      <w:r>
        <w:rPr>
          <w:rFonts w:hint="cs"/>
          <w:rtl/>
        </w:rPr>
        <w:t xml:space="preserve">ה היה במקרה הטוב. במקרה הגרוע אמרו: פאשיסט, אויב השלום, איפה אתה חי ומה האלטרנטיבה, וכן הלאה וכן הלאה. עכשיו כולנו משלמים את המחיר של תרבות העדר. </w:t>
      </w:r>
    </w:p>
    <w:p w14:paraId="5C3E7D16" w14:textId="77777777" w:rsidR="00000000" w:rsidRDefault="007A214F">
      <w:pPr>
        <w:pStyle w:val="a"/>
        <w:rPr>
          <w:rFonts w:hint="cs"/>
          <w:rtl/>
        </w:rPr>
      </w:pPr>
    </w:p>
    <w:p w14:paraId="64519067" w14:textId="77777777" w:rsidR="00000000" w:rsidRDefault="007A214F">
      <w:pPr>
        <w:pStyle w:val="a"/>
        <w:rPr>
          <w:rFonts w:hint="cs"/>
          <w:rtl/>
        </w:rPr>
      </w:pPr>
      <w:r>
        <w:rPr>
          <w:rFonts w:hint="cs"/>
          <w:rtl/>
        </w:rPr>
        <w:t>אתמול והבוקר, חברי - אני לא יכול להתעלם  מזה - בדרך לכאן אני שומע את הפרשנים הבכירים והעיתונאים הבכירים - אנ</w:t>
      </w:r>
      <w:r>
        <w:rPr>
          <w:rFonts w:hint="cs"/>
          <w:rtl/>
        </w:rPr>
        <w:t>י לא יודע מי נתן להם את התואר הזה "בכירים", אבל איכשהו הם זכו לתואר הזה - מנתחים את המצב, ועוד הפעם מטיפים לי מוסר מה לעשות ואיך לעשות. קשה לי לחיות, אין לי זיכרון קצר. אני זוכר אותם ב-1993, 1994, 1995, מסבירים בדיוק איך אוסלו יצליח, ומחייכים אותו חיוך שטנ</w:t>
      </w:r>
      <w:r>
        <w:rPr>
          <w:rFonts w:hint="cs"/>
          <w:rtl/>
        </w:rPr>
        <w:t xml:space="preserve">י ומתנשא כלפי כל אחד שאיכשהו ניסה להעמיד סימן שאלה. </w:t>
      </w:r>
    </w:p>
    <w:p w14:paraId="281DBBCD" w14:textId="77777777" w:rsidR="00000000" w:rsidRDefault="007A214F">
      <w:pPr>
        <w:pStyle w:val="a"/>
        <w:rPr>
          <w:rFonts w:hint="cs"/>
          <w:rtl/>
        </w:rPr>
      </w:pPr>
    </w:p>
    <w:p w14:paraId="17BA6F08" w14:textId="77777777" w:rsidR="00000000" w:rsidRDefault="007A214F">
      <w:pPr>
        <w:pStyle w:val="a"/>
        <w:rPr>
          <w:rFonts w:hint="cs"/>
          <w:rtl/>
        </w:rPr>
      </w:pPr>
      <w:r>
        <w:rPr>
          <w:rFonts w:hint="cs"/>
          <w:rtl/>
        </w:rPr>
        <w:t>על חטא הזלזול בקיום הסכמים -  זה אולי אחד החטאים הנוראים. הרי הכתובת היתה על הקיר, כבר מההתחלה. היום זה כבר לא סוד שלמחרת החתימה על ההסכמים בבית הלבן כבר התחילו הברחות הנשק. ההסתה בבתי-הספר. כן, כן, אות</w:t>
      </w:r>
      <w:r>
        <w:rPr>
          <w:rFonts w:hint="cs"/>
          <w:rtl/>
        </w:rPr>
        <w:t xml:space="preserve">ם ילדים שהיום מוכנים ללכת ולהתאבד אלה אותם ילדים שהיו אז בכיתות הנמוכות של בתי-הספר. ההסתה הזאת לא עצרה לרגע. היו סרטים, היה תיעוד, היו ספרים. אף אחד לא היה מוכן להסתכן ולהוציא את זה לאור, להראות את זה לאומה הזאת ולעמים האחרים. </w:t>
      </w:r>
    </w:p>
    <w:p w14:paraId="66424B4A" w14:textId="77777777" w:rsidR="00000000" w:rsidRDefault="007A214F">
      <w:pPr>
        <w:pStyle w:val="a"/>
        <w:ind w:firstLine="0"/>
        <w:rPr>
          <w:rFonts w:hint="cs"/>
          <w:rtl/>
        </w:rPr>
      </w:pPr>
    </w:p>
    <w:p w14:paraId="184F375E" w14:textId="77777777" w:rsidR="00000000" w:rsidRDefault="007A214F">
      <w:pPr>
        <w:pStyle w:val="ac"/>
        <w:rPr>
          <w:rtl/>
        </w:rPr>
      </w:pPr>
      <w:r>
        <w:rPr>
          <w:rFonts w:hint="eastAsia"/>
          <w:rtl/>
        </w:rPr>
        <w:t>שר</w:t>
      </w:r>
      <w:r>
        <w:rPr>
          <w:rtl/>
        </w:rPr>
        <w:t xml:space="preserve"> הפנים אברהם פורז:</w:t>
      </w:r>
    </w:p>
    <w:p w14:paraId="320BD0B0" w14:textId="77777777" w:rsidR="00000000" w:rsidRDefault="007A214F">
      <w:pPr>
        <w:pStyle w:val="a"/>
        <w:rPr>
          <w:rFonts w:hint="cs"/>
          <w:rtl/>
        </w:rPr>
      </w:pPr>
    </w:p>
    <w:p w14:paraId="0A51CAFB" w14:textId="77777777" w:rsidR="00000000" w:rsidRDefault="007A214F">
      <w:pPr>
        <w:pStyle w:val="a"/>
        <w:rPr>
          <w:rFonts w:hint="cs"/>
          <w:rtl/>
        </w:rPr>
      </w:pPr>
      <w:r>
        <w:rPr>
          <w:rFonts w:hint="cs"/>
          <w:rtl/>
        </w:rPr>
        <w:t xml:space="preserve">אתה </w:t>
      </w:r>
      <w:r>
        <w:rPr>
          <w:rFonts w:hint="cs"/>
          <w:rtl/>
        </w:rPr>
        <w:t>יודע שיש כאלה שגם התנגדו להסכם השלום עם מצרים.</w:t>
      </w:r>
    </w:p>
    <w:p w14:paraId="7EE4A6E4" w14:textId="77777777" w:rsidR="00000000" w:rsidRDefault="007A214F">
      <w:pPr>
        <w:pStyle w:val="a"/>
        <w:ind w:firstLine="0"/>
        <w:rPr>
          <w:rFonts w:hint="cs"/>
          <w:rtl/>
        </w:rPr>
      </w:pPr>
    </w:p>
    <w:p w14:paraId="24E3835F" w14:textId="77777777" w:rsidR="00000000" w:rsidRDefault="007A214F">
      <w:pPr>
        <w:pStyle w:val="SpeakerCon"/>
        <w:rPr>
          <w:rtl/>
        </w:rPr>
      </w:pPr>
      <w:bookmarkStart w:id="118" w:name="FS000000532T10_09_2003_12_06_10"/>
      <w:bookmarkStart w:id="119" w:name="FS000000532T10_09_2003_12_06_14C"/>
      <w:bookmarkEnd w:id="118"/>
      <w:bookmarkEnd w:id="119"/>
      <w:r>
        <w:rPr>
          <w:rtl/>
        </w:rPr>
        <w:t>יולי-יואל אדלשטיין (הליכוד):</w:t>
      </w:r>
    </w:p>
    <w:p w14:paraId="4733A7CE" w14:textId="77777777" w:rsidR="00000000" w:rsidRDefault="007A214F">
      <w:pPr>
        <w:pStyle w:val="a"/>
        <w:rPr>
          <w:rtl/>
        </w:rPr>
      </w:pPr>
    </w:p>
    <w:p w14:paraId="23B970F0" w14:textId="77777777" w:rsidR="00000000" w:rsidRDefault="007A214F">
      <w:pPr>
        <w:pStyle w:val="a"/>
        <w:rPr>
          <w:rFonts w:hint="cs"/>
          <w:rtl/>
        </w:rPr>
      </w:pPr>
      <w:r>
        <w:rPr>
          <w:rFonts w:hint="cs"/>
          <w:rtl/>
        </w:rPr>
        <w:t>אנחנו עוד לא יודעים מה יהיו התוצאות גם שם.</w:t>
      </w:r>
    </w:p>
    <w:p w14:paraId="1C2E7EA2" w14:textId="77777777" w:rsidR="00000000" w:rsidRDefault="007A214F">
      <w:pPr>
        <w:pStyle w:val="a"/>
        <w:rPr>
          <w:rtl/>
        </w:rPr>
      </w:pPr>
    </w:p>
    <w:p w14:paraId="3EBCBF5B" w14:textId="77777777" w:rsidR="00000000" w:rsidRDefault="007A214F">
      <w:pPr>
        <w:pStyle w:val="ad"/>
        <w:rPr>
          <w:rtl/>
        </w:rPr>
      </w:pPr>
      <w:bookmarkStart w:id="120" w:name="FS000000532T10_09_2003_12_06_40C"/>
      <w:bookmarkEnd w:id="120"/>
      <w:r>
        <w:rPr>
          <w:rtl/>
        </w:rPr>
        <w:t>היו"ר ראובן ריבלין:</w:t>
      </w:r>
    </w:p>
    <w:p w14:paraId="6A05C9DE" w14:textId="77777777" w:rsidR="00000000" w:rsidRDefault="007A214F">
      <w:pPr>
        <w:pStyle w:val="a"/>
        <w:ind w:firstLine="0"/>
        <w:rPr>
          <w:rFonts w:hint="cs"/>
          <w:rtl/>
        </w:rPr>
      </w:pPr>
    </w:p>
    <w:p w14:paraId="7B1E323F" w14:textId="77777777" w:rsidR="00000000" w:rsidRDefault="007A214F">
      <w:pPr>
        <w:pStyle w:val="a"/>
        <w:rPr>
          <w:rFonts w:hint="cs"/>
          <w:rtl/>
        </w:rPr>
      </w:pPr>
      <w:r>
        <w:rPr>
          <w:rFonts w:hint="cs"/>
          <w:rtl/>
        </w:rPr>
        <w:t>כבוד השר פורז, אם אדוני זוכר - אני פשוט משתמש בדבריך - כל אדריכלי אוסלו, לרבות אנשים שאתה היית במפלגתם אז, אמרו ב</w:t>
      </w:r>
      <w:r>
        <w:rPr>
          <w:rFonts w:hint="cs"/>
          <w:rtl/>
        </w:rPr>
        <w:t>כלל שירושלים לא תהיה נושא לדיון. אמרו שאם מישהו מהצד האחר יעלה את ירושלים כנושא לדיון, נקום ולא נדון אתם. כך אמרו. מובן שהיו חברי כנסת כאן, כמו חבר הכנסת אורון - - -</w:t>
      </w:r>
    </w:p>
    <w:p w14:paraId="507A8A9B" w14:textId="77777777" w:rsidR="00000000" w:rsidRDefault="007A214F">
      <w:pPr>
        <w:pStyle w:val="a"/>
        <w:rPr>
          <w:rFonts w:hint="cs"/>
          <w:rtl/>
        </w:rPr>
      </w:pPr>
    </w:p>
    <w:p w14:paraId="08242F8F" w14:textId="77777777" w:rsidR="00000000" w:rsidRDefault="007A214F">
      <w:pPr>
        <w:pStyle w:val="ac"/>
        <w:rPr>
          <w:rtl/>
        </w:rPr>
      </w:pPr>
      <w:r>
        <w:rPr>
          <w:rFonts w:hint="eastAsia"/>
          <w:rtl/>
        </w:rPr>
        <w:t>חיים</w:t>
      </w:r>
      <w:r>
        <w:rPr>
          <w:rtl/>
        </w:rPr>
        <w:t xml:space="preserve"> אורון (מרצ):</w:t>
      </w:r>
    </w:p>
    <w:p w14:paraId="6F412CDB" w14:textId="77777777" w:rsidR="00000000" w:rsidRDefault="007A214F">
      <w:pPr>
        <w:pStyle w:val="a"/>
        <w:rPr>
          <w:rFonts w:hint="cs"/>
          <w:rtl/>
        </w:rPr>
      </w:pPr>
    </w:p>
    <w:p w14:paraId="3262B855" w14:textId="77777777" w:rsidR="00000000" w:rsidRDefault="007A214F">
      <w:pPr>
        <w:pStyle w:val="a"/>
        <w:rPr>
          <w:rFonts w:hint="cs"/>
          <w:rtl/>
        </w:rPr>
      </w:pPr>
      <w:r>
        <w:rPr>
          <w:rFonts w:hint="cs"/>
          <w:rtl/>
        </w:rPr>
        <w:t>לא נכון.</w:t>
      </w:r>
    </w:p>
    <w:p w14:paraId="10466894" w14:textId="77777777" w:rsidR="00000000" w:rsidRDefault="007A214F">
      <w:pPr>
        <w:pStyle w:val="a"/>
        <w:rPr>
          <w:rFonts w:hint="cs"/>
          <w:rtl/>
        </w:rPr>
      </w:pPr>
    </w:p>
    <w:p w14:paraId="7826A51E" w14:textId="77777777" w:rsidR="00000000" w:rsidRDefault="007A214F">
      <w:pPr>
        <w:pStyle w:val="ad"/>
        <w:rPr>
          <w:rtl/>
        </w:rPr>
      </w:pPr>
      <w:r>
        <w:rPr>
          <w:rtl/>
        </w:rPr>
        <w:t>היו"ר ראובן ריבלין:</w:t>
      </w:r>
    </w:p>
    <w:p w14:paraId="7D99684E" w14:textId="77777777" w:rsidR="00000000" w:rsidRDefault="007A214F">
      <w:pPr>
        <w:pStyle w:val="a"/>
        <w:rPr>
          <w:rtl/>
        </w:rPr>
      </w:pPr>
    </w:p>
    <w:p w14:paraId="014374A5" w14:textId="77777777" w:rsidR="00000000" w:rsidRDefault="007A214F">
      <w:pPr>
        <w:pStyle w:val="a"/>
        <w:rPr>
          <w:rFonts w:hint="cs"/>
          <w:rtl/>
        </w:rPr>
      </w:pPr>
      <w:r>
        <w:rPr>
          <w:rFonts w:hint="cs"/>
          <w:rtl/>
        </w:rPr>
        <w:t>נדמה לי שבמצע המפלגה שלך ירושלים היתה -</w:t>
      </w:r>
      <w:r>
        <w:rPr>
          <w:rFonts w:hint="cs"/>
          <w:rtl/>
        </w:rPr>
        <w:t xml:space="preserve"> - -</w:t>
      </w:r>
    </w:p>
    <w:p w14:paraId="13DE9E9C" w14:textId="77777777" w:rsidR="00000000" w:rsidRDefault="007A214F">
      <w:pPr>
        <w:pStyle w:val="a"/>
        <w:rPr>
          <w:rFonts w:hint="cs"/>
          <w:rtl/>
        </w:rPr>
      </w:pPr>
    </w:p>
    <w:p w14:paraId="5E7770C8" w14:textId="77777777" w:rsidR="00000000" w:rsidRDefault="007A214F">
      <w:pPr>
        <w:pStyle w:val="ac"/>
        <w:rPr>
          <w:rtl/>
        </w:rPr>
      </w:pPr>
      <w:r>
        <w:rPr>
          <w:rFonts w:hint="eastAsia"/>
          <w:rtl/>
        </w:rPr>
        <w:t>חיים</w:t>
      </w:r>
      <w:r>
        <w:rPr>
          <w:rtl/>
        </w:rPr>
        <w:t xml:space="preserve"> אורון (מרצ):</w:t>
      </w:r>
    </w:p>
    <w:p w14:paraId="272E9125" w14:textId="77777777" w:rsidR="00000000" w:rsidRDefault="007A214F">
      <w:pPr>
        <w:pStyle w:val="a"/>
        <w:rPr>
          <w:rFonts w:hint="cs"/>
          <w:rtl/>
        </w:rPr>
      </w:pPr>
    </w:p>
    <w:p w14:paraId="40830A90" w14:textId="77777777" w:rsidR="00000000" w:rsidRDefault="007A214F">
      <w:pPr>
        <w:pStyle w:val="a"/>
        <w:rPr>
          <w:rFonts w:hint="cs"/>
          <w:rtl/>
        </w:rPr>
      </w:pPr>
      <w:r>
        <w:rPr>
          <w:rFonts w:hint="cs"/>
          <w:rtl/>
        </w:rPr>
        <w:t xml:space="preserve">לא נכון. </w:t>
      </w:r>
    </w:p>
    <w:p w14:paraId="7E391325" w14:textId="77777777" w:rsidR="00000000" w:rsidRDefault="007A214F">
      <w:pPr>
        <w:pStyle w:val="a"/>
        <w:rPr>
          <w:rFonts w:hint="cs"/>
          <w:rtl/>
        </w:rPr>
      </w:pPr>
    </w:p>
    <w:p w14:paraId="6EA074AA" w14:textId="77777777" w:rsidR="00000000" w:rsidRDefault="007A214F">
      <w:pPr>
        <w:pStyle w:val="ad"/>
        <w:rPr>
          <w:rtl/>
        </w:rPr>
      </w:pPr>
      <w:r>
        <w:rPr>
          <w:rtl/>
        </w:rPr>
        <w:t>היו"ר ראובן ריבלין:</w:t>
      </w:r>
    </w:p>
    <w:p w14:paraId="1CA89246" w14:textId="77777777" w:rsidR="00000000" w:rsidRDefault="007A214F">
      <w:pPr>
        <w:pStyle w:val="a"/>
        <w:rPr>
          <w:rtl/>
        </w:rPr>
      </w:pPr>
    </w:p>
    <w:p w14:paraId="0A004C4B" w14:textId="77777777" w:rsidR="00000000" w:rsidRDefault="007A214F">
      <w:pPr>
        <w:pStyle w:val="a"/>
        <w:rPr>
          <w:rFonts w:hint="cs"/>
          <w:rtl/>
        </w:rPr>
      </w:pPr>
      <w:r>
        <w:rPr>
          <w:rFonts w:hint="cs"/>
          <w:rtl/>
        </w:rPr>
        <w:t xml:space="preserve">נדמה לי. אמרתי את זה רק לצורך הפרוטוקול ולא לוויכוח. חבר הכנסת שריד, לי אסור להתווכח. נדמה לי שחבר הכנסת אורון היה היחיד. חבר הכנסת פורז היה אתי אז בשיחה - נתבקשתי על-ידי חבר הכנסת והשר של אז ביילין </w:t>
      </w:r>
      <w:r>
        <w:rPr>
          <w:rFonts w:hint="cs"/>
          <w:rtl/>
        </w:rPr>
        <w:t>להצטרף ליוזמת אבו-מאזן. שאלתי אז מה יהיה עם ירושלים. הוא אמר: מה פירוש? אם הם יעלו את ירושלים נקום משולחן הדיונים. חבר הכנסת אורון מחייך, כי הוא יודע שאני צודק.</w:t>
      </w:r>
    </w:p>
    <w:p w14:paraId="487B89F3" w14:textId="77777777" w:rsidR="00000000" w:rsidRDefault="007A214F">
      <w:pPr>
        <w:pStyle w:val="a"/>
        <w:rPr>
          <w:rFonts w:hint="cs"/>
          <w:rtl/>
        </w:rPr>
      </w:pPr>
    </w:p>
    <w:p w14:paraId="46680BAA" w14:textId="77777777" w:rsidR="00000000" w:rsidRDefault="007A214F">
      <w:pPr>
        <w:pStyle w:val="ac"/>
        <w:rPr>
          <w:rtl/>
        </w:rPr>
      </w:pPr>
      <w:r>
        <w:rPr>
          <w:rFonts w:hint="eastAsia"/>
          <w:rtl/>
        </w:rPr>
        <w:t>יוסי</w:t>
      </w:r>
      <w:r>
        <w:rPr>
          <w:rtl/>
        </w:rPr>
        <w:t xml:space="preserve"> שריד (מרצ):</w:t>
      </w:r>
    </w:p>
    <w:p w14:paraId="2094512D" w14:textId="77777777" w:rsidR="00000000" w:rsidRDefault="007A214F">
      <w:pPr>
        <w:pStyle w:val="a"/>
        <w:rPr>
          <w:rFonts w:hint="cs"/>
          <w:rtl/>
        </w:rPr>
      </w:pPr>
    </w:p>
    <w:p w14:paraId="74FAEBB5" w14:textId="77777777" w:rsidR="00000000" w:rsidRDefault="007A214F">
      <w:pPr>
        <w:pStyle w:val="a"/>
        <w:rPr>
          <w:rFonts w:hint="cs"/>
          <w:rtl/>
        </w:rPr>
      </w:pPr>
      <w:r>
        <w:rPr>
          <w:rFonts w:hint="cs"/>
          <w:rtl/>
        </w:rPr>
        <w:t>אדוני היושב-ראש, גם אנחנו עשינו טעויות.</w:t>
      </w:r>
    </w:p>
    <w:p w14:paraId="59318014" w14:textId="77777777" w:rsidR="00000000" w:rsidRDefault="007A214F">
      <w:pPr>
        <w:pStyle w:val="a"/>
        <w:rPr>
          <w:rFonts w:hint="cs"/>
          <w:rtl/>
        </w:rPr>
      </w:pPr>
    </w:p>
    <w:p w14:paraId="5B0B6CE2" w14:textId="77777777" w:rsidR="00000000" w:rsidRDefault="007A214F">
      <w:pPr>
        <w:pStyle w:val="ad"/>
        <w:rPr>
          <w:rtl/>
        </w:rPr>
      </w:pPr>
      <w:r>
        <w:rPr>
          <w:rtl/>
        </w:rPr>
        <w:t>היו"ר ראובן ריבלין:</w:t>
      </w:r>
    </w:p>
    <w:p w14:paraId="605D1056" w14:textId="77777777" w:rsidR="00000000" w:rsidRDefault="007A214F">
      <w:pPr>
        <w:pStyle w:val="a"/>
        <w:rPr>
          <w:rtl/>
        </w:rPr>
      </w:pPr>
    </w:p>
    <w:p w14:paraId="6D48A535" w14:textId="77777777" w:rsidR="00000000" w:rsidRDefault="007A214F">
      <w:pPr>
        <w:pStyle w:val="a"/>
        <w:rPr>
          <w:rFonts w:hint="cs"/>
          <w:rtl/>
        </w:rPr>
      </w:pPr>
      <w:r>
        <w:rPr>
          <w:rFonts w:hint="cs"/>
          <w:rtl/>
        </w:rPr>
        <w:t>אה, זה בסדר. א</w:t>
      </w:r>
      <w:r>
        <w:rPr>
          <w:rFonts w:hint="cs"/>
          <w:rtl/>
        </w:rPr>
        <w:t xml:space="preserve">ני למשל כזה טיפש שאני חושב שלא טעיתי אף פעם. </w:t>
      </w:r>
    </w:p>
    <w:p w14:paraId="16F6C6A9" w14:textId="77777777" w:rsidR="00000000" w:rsidRDefault="007A214F">
      <w:pPr>
        <w:pStyle w:val="a"/>
        <w:rPr>
          <w:rtl/>
        </w:rPr>
      </w:pPr>
    </w:p>
    <w:p w14:paraId="14300429" w14:textId="77777777" w:rsidR="00000000" w:rsidRDefault="007A214F">
      <w:pPr>
        <w:pStyle w:val="ac"/>
        <w:rPr>
          <w:rtl/>
        </w:rPr>
      </w:pPr>
      <w:r>
        <w:rPr>
          <w:rFonts w:hint="eastAsia"/>
          <w:rtl/>
        </w:rPr>
        <w:t>יוסי</w:t>
      </w:r>
      <w:r>
        <w:rPr>
          <w:rtl/>
        </w:rPr>
        <w:t xml:space="preserve"> שריד (מרצ):</w:t>
      </w:r>
    </w:p>
    <w:p w14:paraId="111C464E" w14:textId="77777777" w:rsidR="00000000" w:rsidRDefault="007A214F">
      <w:pPr>
        <w:pStyle w:val="a"/>
        <w:rPr>
          <w:rFonts w:hint="cs"/>
          <w:rtl/>
        </w:rPr>
      </w:pPr>
    </w:p>
    <w:p w14:paraId="04C1D4AA" w14:textId="77777777" w:rsidR="00000000" w:rsidRDefault="007A214F">
      <w:pPr>
        <w:pStyle w:val="a"/>
        <w:rPr>
          <w:rFonts w:hint="cs"/>
          <w:rtl/>
        </w:rPr>
      </w:pPr>
      <w:r>
        <w:rPr>
          <w:rFonts w:hint="cs"/>
          <w:rtl/>
        </w:rPr>
        <w:t xml:space="preserve">הפרשנות שלך לא נכונה. מי שחשב שניתן יהיה להגיע להסכם בלי חלוקת ירושלים, טעה. </w:t>
      </w:r>
    </w:p>
    <w:p w14:paraId="1B082553" w14:textId="77777777" w:rsidR="00000000" w:rsidRDefault="007A214F">
      <w:pPr>
        <w:pStyle w:val="a"/>
        <w:rPr>
          <w:rFonts w:hint="cs"/>
          <w:rtl/>
        </w:rPr>
      </w:pPr>
    </w:p>
    <w:p w14:paraId="228C9109" w14:textId="77777777" w:rsidR="00000000" w:rsidRDefault="007A214F">
      <w:pPr>
        <w:pStyle w:val="ad"/>
        <w:rPr>
          <w:rtl/>
        </w:rPr>
      </w:pPr>
      <w:r>
        <w:rPr>
          <w:rtl/>
        </w:rPr>
        <w:t>היו"ר ראובן ריבלין:</w:t>
      </w:r>
    </w:p>
    <w:p w14:paraId="05A4BC5F" w14:textId="77777777" w:rsidR="00000000" w:rsidRDefault="007A214F">
      <w:pPr>
        <w:pStyle w:val="a"/>
        <w:rPr>
          <w:rtl/>
        </w:rPr>
      </w:pPr>
    </w:p>
    <w:p w14:paraId="1BDB4189" w14:textId="77777777" w:rsidR="00000000" w:rsidRDefault="007A214F">
      <w:pPr>
        <w:pStyle w:val="a"/>
        <w:rPr>
          <w:rFonts w:hint="cs"/>
          <w:rtl/>
        </w:rPr>
      </w:pPr>
      <w:r>
        <w:rPr>
          <w:rFonts w:hint="cs"/>
          <w:rtl/>
        </w:rPr>
        <w:t xml:space="preserve">או.קיי., אז עשיתם אז טעות. אני ידעתי שלא יהיה אפשר, ולכן חשבתי אז שההסכם לא טוב. עכשיו אין </w:t>
      </w:r>
      <w:r>
        <w:rPr>
          <w:rFonts w:hint="cs"/>
          <w:rtl/>
        </w:rPr>
        <w:t>לי דעה כמובן, כי אני יושב-ראש של כולם. רק רציתי להעיר לחבר הכנסת פורז, ואני מודה לו על שאפשר לי.</w:t>
      </w:r>
    </w:p>
    <w:p w14:paraId="456DE103" w14:textId="77777777" w:rsidR="00000000" w:rsidRDefault="007A214F">
      <w:pPr>
        <w:pStyle w:val="a"/>
        <w:rPr>
          <w:rFonts w:hint="cs"/>
          <w:rtl/>
        </w:rPr>
      </w:pPr>
    </w:p>
    <w:p w14:paraId="235E0B6E" w14:textId="77777777" w:rsidR="00000000" w:rsidRDefault="007A214F">
      <w:pPr>
        <w:pStyle w:val="SpeakerCon"/>
        <w:rPr>
          <w:rFonts w:hint="cs"/>
          <w:rtl/>
        </w:rPr>
      </w:pPr>
      <w:bookmarkStart w:id="121" w:name="FS000000532T10_09_2003_12_19_32C"/>
      <w:bookmarkEnd w:id="121"/>
    </w:p>
    <w:p w14:paraId="69E93E8B" w14:textId="77777777" w:rsidR="00000000" w:rsidRDefault="007A214F">
      <w:pPr>
        <w:pStyle w:val="SpeakerCon"/>
        <w:rPr>
          <w:rtl/>
        </w:rPr>
      </w:pPr>
      <w:r>
        <w:rPr>
          <w:rFonts w:hint="cs"/>
          <w:rtl/>
        </w:rPr>
        <w:t>י</w:t>
      </w:r>
      <w:r>
        <w:rPr>
          <w:rtl/>
        </w:rPr>
        <w:t>ולי-יואל אדלשטיין (הליכוד):</w:t>
      </w:r>
    </w:p>
    <w:p w14:paraId="3411548E" w14:textId="77777777" w:rsidR="00000000" w:rsidRDefault="007A214F">
      <w:pPr>
        <w:pStyle w:val="a"/>
        <w:rPr>
          <w:rtl/>
        </w:rPr>
      </w:pPr>
    </w:p>
    <w:p w14:paraId="17E5A14F" w14:textId="77777777" w:rsidR="00000000" w:rsidRDefault="007A214F">
      <w:pPr>
        <w:pStyle w:val="a"/>
        <w:rPr>
          <w:rFonts w:hint="cs"/>
          <w:rtl/>
        </w:rPr>
      </w:pPr>
      <w:r>
        <w:rPr>
          <w:rFonts w:hint="cs"/>
          <w:rtl/>
        </w:rPr>
        <w:t xml:space="preserve">אדוני היושב-ראש, ההערה שלך - - - </w:t>
      </w:r>
    </w:p>
    <w:p w14:paraId="5F69FF61" w14:textId="77777777" w:rsidR="00000000" w:rsidRDefault="007A214F">
      <w:pPr>
        <w:pStyle w:val="a"/>
        <w:rPr>
          <w:rFonts w:hint="cs"/>
          <w:rtl/>
        </w:rPr>
      </w:pPr>
    </w:p>
    <w:p w14:paraId="00772879" w14:textId="77777777" w:rsidR="00000000" w:rsidRDefault="007A214F">
      <w:pPr>
        <w:pStyle w:val="ac"/>
        <w:rPr>
          <w:rtl/>
        </w:rPr>
      </w:pPr>
      <w:r>
        <w:rPr>
          <w:rFonts w:hint="eastAsia"/>
          <w:rtl/>
        </w:rPr>
        <w:t>שר</w:t>
      </w:r>
      <w:r>
        <w:rPr>
          <w:rtl/>
        </w:rPr>
        <w:t xml:space="preserve"> הפנים אברהם פורז:</w:t>
      </w:r>
    </w:p>
    <w:p w14:paraId="76586393" w14:textId="77777777" w:rsidR="00000000" w:rsidRDefault="007A214F">
      <w:pPr>
        <w:pStyle w:val="a"/>
        <w:rPr>
          <w:rFonts w:hint="cs"/>
          <w:rtl/>
        </w:rPr>
      </w:pPr>
    </w:p>
    <w:p w14:paraId="37F0F265" w14:textId="77777777" w:rsidR="00000000" w:rsidRDefault="007A214F">
      <w:pPr>
        <w:pStyle w:val="a"/>
        <w:rPr>
          <w:rFonts w:hint="cs"/>
          <w:rtl/>
        </w:rPr>
      </w:pPr>
      <w:r>
        <w:rPr>
          <w:rFonts w:hint="cs"/>
          <w:rtl/>
        </w:rPr>
        <w:t xml:space="preserve">אני הערתי רק דבר אחד  - אני חושב שזו לא חוכמה לבוא בדיעבד, אחרי שנים, </w:t>
      </w:r>
      <w:r>
        <w:rPr>
          <w:rFonts w:hint="cs"/>
          <w:rtl/>
        </w:rPr>
        <w:t xml:space="preserve">ולשפוט. מובן שאף פעם לא חוכמה לדון בדיעבד. </w:t>
      </w:r>
    </w:p>
    <w:p w14:paraId="318FD29A" w14:textId="77777777" w:rsidR="00000000" w:rsidRDefault="007A214F">
      <w:pPr>
        <w:pStyle w:val="a"/>
        <w:rPr>
          <w:rFonts w:hint="cs"/>
          <w:rtl/>
        </w:rPr>
      </w:pPr>
    </w:p>
    <w:p w14:paraId="758F237A" w14:textId="77777777" w:rsidR="00000000" w:rsidRDefault="007A214F">
      <w:pPr>
        <w:pStyle w:val="ad"/>
        <w:rPr>
          <w:rtl/>
        </w:rPr>
      </w:pPr>
      <w:r>
        <w:rPr>
          <w:rtl/>
        </w:rPr>
        <w:t>היו"ר ראובן ריבלין:</w:t>
      </w:r>
    </w:p>
    <w:p w14:paraId="0F50EEBE" w14:textId="77777777" w:rsidR="00000000" w:rsidRDefault="007A214F">
      <w:pPr>
        <w:pStyle w:val="a"/>
        <w:rPr>
          <w:rtl/>
        </w:rPr>
      </w:pPr>
    </w:p>
    <w:p w14:paraId="2EE3A666" w14:textId="77777777" w:rsidR="00000000" w:rsidRDefault="007A214F">
      <w:pPr>
        <w:pStyle w:val="a"/>
        <w:rPr>
          <w:rFonts w:hint="cs"/>
          <w:rtl/>
        </w:rPr>
      </w:pPr>
      <w:r>
        <w:rPr>
          <w:rFonts w:hint="cs"/>
          <w:rtl/>
        </w:rPr>
        <w:t>החוכמה האמיתית היא של "סוף מעשה במחשבה תחילה".</w:t>
      </w:r>
    </w:p>
    <w:p w14:paraId="6E735372" w14:textId="77777777" w:rsidR="00000000" w:rsidRDefault="007A214F">
      <w:pPr>
        <w:pStyle w:val="a"/>
        <w:rPr>
          <w:rFonts w:hint="cs"/>
          <w:rtl/>
        </w:rPr>
      </w:pPr>
    </w:p>
    <w:p w14:paraId="595525B0" w14:textId="77777777" w:rsidR="00000000" w:rsidRDefault="007A214F">
      <w:pPr>
        <w:pStyle w:val="ac"/>
        <w:rPr>
          <w:rtl/>
        </w:rPr>
      </w:pPr>
      <w:r>
        <w:rPr>
          <w:rFonts w:hint="eastAsia"/>
          <w:rtl/>
        </w:rPr>
        <w:t>שר</w:t>
      </w:r>
      <w:r>
        <w:rPr>
          <w:rtl/>
        </w:rPr>
        <w:t xml:space="preserve"> הפנים אברהם פורז:</w:t>
      </w:r>
    </w:p>
    <w:p w14:paraId="3293B2B8" w14:textId="77777777" w:rsidR="00000000" w:rsidRDefault="007A214F">
      <w:pPr>
        <w:pStyle w:val="a"/>
        <w:rPr>
          <w:rFonts w:hint="cs"/>
          <w:rtl/>
        </w:rPr>
      </w:pPr>
    </w:p>
    <w:p w14:paraId="673C1841" w14:textId="77777777" w:rsidR="00000000" w:rsidRDefault="007A214F">
      <w:pPr>
        <w:pStyle w:val="a"/>
        <w:rPr>
          <w:rFonts w:hint="cs"/>
          <w:rtl/>
        </w:rPr>
      </w:pPr>
      <w:r>
        <w:rPr>
          <w:rFonts w:hint="cs"/>
          <w:rtl/>
        </w:rPr>
        <w:t xml:space="preserve">היתה תקווה שיהיה דבר אחר - - - </w:t>
      </w:r>
    </w:p>
    <w:p w14:paraId="077B6689" w14:textId="77777777" w:rsidR="00000000" w:rsidRDefault="007A214F">
      <w:pPr>
        <w:pStyle w:val="a"/>
        <w:rPr>
          <w:rFonts w:hint="cs"/>
          <w:rtl/>
        </w:rPr>
      </w:pPr>
    </w:p>
    <w:p w14:paraId="24193EFB" w14:textId="77777777" w:rsidR="00000000" w:rsidRDefault="007A214F">
      <w:pPr>
        <w:pStyle w:val="ac"/>
        <w:rPr>
          <w:rtl/>
        </w:rPr>
      </w:pPr>
      <w:r>
        <w:rPr>
          <w:rFonts w:hint="eastAsia"/>
          <w:rtl/>
        </w:rPr>
        <w:t>חיים</w:t>
      </w:r>
      <w:r>
        <w:rPr>
          <w:rtl/>
        </w:rPr>
        <w:t xml:space="preserve"> רמון (העבודה-מימד):</w:t>
      </w:r>
    </w:p>
    <w:p w14:paraId="7791F946" w14:textId="77777777" w:rsidR="00000000" w:rsidRDefault="007A214F">
      <w:pPr>
        <w:pStyle w:val="a"/>
        <w:rPr>
          <w:rFonts w:hint="cs"/>
          <w:rtl/>
        </w:rPr>
      </w:pPr>
    </w:p>
    <w:p w14:paraId="3614E752" w14:textId="77777777" w:rsidR="00000000" w:rsidRDefault="007A214F">
      <w:pPr>
        <w:pStyle w:val="a"/>
        <w:rPr>
          <w:rFonts w:hint="cs"/>
          <w:rtl/>
        </w:rPr>
      </w:pPr>
      <w:r>
        <w:rPr>
          <w:rFonts w:hint="cs"/>
          <w:rtl/>
        </w:rPr>
        <w:t xml:space="preserve">אני מציע שהשר פורז יענה בשם הממשלה במקום השר שטרית. </w:t>
      </w:r>
    </w:p>
    <w:p w14:paraId="5AFAF60D" w14:textId="77777777" w:rsidR="00000000" w:rsidRDefault="007A214F">
      <w:pPr>
        <w:pStyle w:val="a"/>
        <w:rPr>
          <w:rFonts w:hint="cs"/>
          <w:rtl/>
        </w:rPr>
      </w:pPr>
    </w:p>
    <w:p w14:paraId="68BE3294" w14:textId="77777777" w:rsidR="00000000" w:rsidRDefault="007A214F">
      <w:pPr>
        <w:pStyle w:val="ad"/>
        <w:rPr>
          <w:rtl/>
        </w:rPr>
      </w:pPr>
      <w:r>
        <w:rPr>
          <w:rtl/>
        </w:rPr>
        <w:t>היו"ר ר</w:t>
      </w:r>
      <w:r>
        <w:rPr>
          <w:rtl/>
        </w:rPr>
        <w:t>אובן ריבלין:</w:t>
      </w:r>
    </w:p>
    <w:p w14:paraId="63A73A25" w14:textId="77777777" w:rsidR="00000000" w:rsidRDefault="007A214F">
      <w:pPr>
        <w:pStyle w:val="a"/>
        <w:rPr>
          <w:rtl/>
        </w:rPr>
      </w:pPr>
    </w:p>
    <w:p w14:paraId="216E8A3D" w14:textId="77777777" w:rsidR="00000000" w:rsidRDefault="007A214F">
      <w:pPr>
        <w:pStyle w:val="a"/>
        <w:rPr>
          <w:rFonts w:hint="cs"/>
          <w:rtl/>
        </w:rPr>
      </w:pPr>
      <w:r>
        <w:rPr>
          <w:rFonts w:hint="cs"/>
          <w:rtl/>
        </w:rPr>
        <w:t>אני לא בטוח שהשר פורז והשר שטרית רחוקים כל כך בעמדותיהם.</w:t>
      </w:r>
    </w:p>
    <w:p w14:paraId="28BA161C" w14:textId="77777777" w:rsidR="00000000" w:rsidRDefault="007A214F">
      <w:pPr>
        <w:pStyle w:val="a"/>
        <w:rPr>
          <w:rFonts w:hint="cs"/>
          <w:rtl/>
        </w:rPr>
      </w:pPr>
    </w:p>
    <w:p w14:paraId="05EF02BF" w14:textId="77777777" w:rsidR="00000000" w:rsidRDefault="007A214F">
      <w:pPr>
        <w:pStyle w:val="ac"/>
        <w:rPr>
          <w:rtl/>
        </w:rPr>
      </w:pPr>
      <w:r>
        <w:rPr>
          <w:rFonts w:hint="eastAsia"/>
          <w:rtl/>
        </w:rPr>
        <w:t>חיים</w:t>
      </w:r>
      <w:r>
        <w:rPr>
          <w:rtl/>
        </w:rPr>
        <w:t xml:space="preserve"> רמון (העבודה-מימד):</w:t>
      </w:r>
    </w:p>
    <w:p w14:paraId="3D49134F" w14:textId="77777777" w:rsidR="00000000" w:rsidRDefault="007A214F">
      <w:pPr>
        <w:pStyle w:val="a"/>
        <w:rPr>
          <w:rFonts w:hint="cs"/>
          <w:rtl/>
        </w:rPr>
      </w:pPr>
    </w:p>
    <w:p w14:paraId="377680D6" w14:textId="77777777" w:rsidR="00000000" w:rsidRDefault="007A214F">
      <w:pPr>
        <w:pStyle w:val="a"/>
        <w:rPr>
          <w:rFonts w:hint="cs"/>
          <w:rtl/>
        </w:rPr>
      </w:pPr>
      <w:r>
        <w:rPr>
          <w:rFonts w:hint="cs"/>
          <w:rtl/>
        </w:rPr>
        <w:t xml:space="preserve">אז תיתן לשר פורז. אם הם לא רחוקים בעמדותיהם, אז אדרבה ואדרבה. </w:t>
      </w:r>
    </w:p>
    <w:p w14:paraId="583961FD" w14:textId="77777777" w:rsidR="00000000" w:rsidRDefault="007A214F">
      <w:pPr>
        <w:pStyle w:val="a"/>
        <w:rPr>
          <w:rFonts w:hint="cs"/>
          <w:rtl/>
        </w:rPr>
      </w:pPr>
    </w:p>
    <w:p w14:paraId="2C71155B" w14:textId="77777777" w:rsidR="00000000" w:rsidRDefault="007A214F">
      <w:pPr>
        <w:pStyle w:val="ac"/>
        <w:rPr>
          <w:rtl/>
        </w:rPr>
      </w:pPr>
      <w:r>
        <w:rPr>
          <w:rFonts w:hint="eastAsia"/>
          <w:rtl/>
        </w:rPr>
        <w:t>שר</w:t>
      </w:r>
      <w:r>
        <w:rPr>
          <w:rtl/>
        </w:rPr>
        <w:t xml:space="preserve"> הפנים אברהם פורז:</w:t>
      </w:r>
    </w:p>
    <w:p w14:paraId="094D13DC" w14:textId="77777777" w:rsidR="00000000" w:rsidRDefault="007A214F">
      <w:pPr>
        <w:pStyle w:val="a"/>
        <w:rPr>
          <w:rFonts w:hint="cs"/>
          <w:rtl/>
        </w:rPr>
      </w:pPr>
    </w:p>
    <w:p w14:paraId="6CFFA38E" w14:textId="77777777" w:rsidR="00000000" w:rsidRDefault="007A214F">
      <w:pPr>
        <w:pStyle w:val="a"/>
        <w:rPr>
          <w:rFonts w:hint="cs"/>
          <w:rtl/>
        </w:rPr>
      </w:pPr>
      <w:r>
        <w:rPr>
          <w:rFonts w:hint="cs"/>
          <w:rtl/>
        </w:rPr>
        <w:t xml:space="preserve">- - - </w:t>
      </w:r>
    </w:p>
    <w:p w14:paraId="2632671D" w14:textId="77777777" w:rsidR="00000000" w:rsidRDefault="007A214F">
      <w:pPr>
        <w:pStyle w:val="ad"/>
        <w:rPr>
          <w:rFonts w:hint="cs"/>
          <w:rtl/>
        </w:rPr>
      </w:pPr>
    </w:p>
    <w:p w14:paraId="76AA85FE" w14:textId="77777777" w:rsidR="00000000" w:rsidRDefault="007A214F">
      <w:pPr>
        <w:pStyle w:val="ad"/>
        <w:rPr>
          <w:rtl/>
        </w:rPr>
      </w:pPr>
      <w:r>
        <w:rPr>
          <w:rtl/>
        </w:rPr>
        <w:t>היו"ר ראובן ריבלין:</w:t>
      </w:r>
    </w:p>
    <w:p w14:paraId="06E365E6" w14:textId="77777777" w:rsidR="00000000" w:rsidRDefault="007A214F">
      <w:pPr>
        <w:pStyle w:val="a"/>
        <w:rPr>
          <w:rtl/>
        </w:rPr>
      </w:pPr>
    </w:p>
    <w:p w14:paraId="5CC8EF83" w14:textId="77777777" w:rsidR="00000000" w:rsidRDefault="007A214F">
      <w:pPr>
        <w:pStyle w:val="a"/>
        <w:rPr>
          <w:rFonts w:hint="cs"/>
          <w:rtl/>
        </w:rPr>
      </w:pPr>
      <w:r>
        <w:rPr>
          <w:rFonts w:hint="cs"/>
          <w:rtl/>
        </w:rPr>
        <w:t>אני לא באתי להתווכח. אדוני מתווכח עם חבר הכ</w:t>
      </w:r>
      <w:r>
        <w:rPr>
          <w:rFonts w:hint="cs"/>
          <w:rtl/>
        </w:rPr>
        <w:t xml:space="preserve">נסת אדלשטיין, אבל אתי אין לו ויכוח, כי אני לא מתווכח פה. </w:t>
      </w:r>
    </w:p>
    <w:p w14:paraId="23994EF5" w14:textId="77777777" w:rsidR="00000000" w:rsidRDefault="007A214F">
      <w:pPr>
        <w:pStyle w:val="a"/>
        <w:rPr>
          <w:rFonts w:hint="cs"/>
          <w:rtl/>
        </w:rPr>
      </w:pPr>
    </w:p>
    <w:p w14:paraId="4B76C2BA" w14:textId="77777777" w:rsidR="00000000" w:rsidRDefault="007A214F">
      <w:pPr>
        <w:pStyle w:val="ac"/>
        <w:rPr>
          <w:rtl/>
        </w:rPr>
      </w:pPr>
      <w:r>
        <w:rPr>
          <w:rFonts w:hint="eastAsia"/>
          <w:rtl/>
        </w:rPr>
        <w:t>יובל</w:t>
      </w:r>
      <w:r>
        <w:rPr>
          <w:rtl/>
        </w:rPr>
        <w:t xml:space="preserve"> שטייניץ (הליכוד):</w:t>
      </w:r>
    </w:p>
    <w:p w14:paraId="26193C7A" w14:textId="77777777" w:rsidR="00000000" w:rsidRDefault="007A214F">
      <w:pPr>
        <w:pStyle w:val="a"/>
        <w:rPr>
          <w:rFonts w:hint="cs"/>
          <w:rtl/>
        </w:rPr>
      </w:pPr>
    </w:p>
    <w:p w14:paraId="3131E52B" w14:textId="77777777" w:rsidR="00000000" w:rsidRDefault="007A214F">
      <w:pPr>
        <w:pStyle w:val="a"/>
        <w:rPr>
          <w:rFonts w:hint="cs"/>
          <w:rtl/>
        </w:rPr>
      </w:pPr>
      <w:r>
        <w:rPr>
          <w:rFonts w:hint="cs"/>
          <w:rtl/>
        </w:rPr>
        <w:t xml:space="preserve">אדוני היושב-ראש, אני רק רוצה להבין - כבוד השר פורז אומר שאין ללמוד מההיסטוריה. כל לימוד מההיסטוריה הוא לימוד בדיעבד מהעבר. </w:t>
      </w:r>
    </w:p>
    <w:p w14:paraId="62317C15" w14:textId="77777777" w:rsidR="00000000" w:rsidRDefault="007A214F">
      <w:pPr>
        <w:pStyle w:val="a"/>
        <w:rPr>
          <w:rFonts w:hint="cs"/>
          <w:rtl/>
        </w:rPr>
      </w:pPr>
    </w:p>
    <w:p w14:paraId="1F722D30" w14:textId="77777777" w:rsidR="00000000" w:rsidRDefault="007A214F">
      <w:pPr>
        <w:pStyle w:val="ad"/>
        <w:rPr>
          <w:rtl/>
        </w:rPr>
      </w:pPr>
      <w:r>
        <w:rPr>
          <w:rtl/>
        </w:rPr>
        <w:t>היו"ר ראובן ריבלין:</w:t>
      </w:r>
    </w:p>
    <w:p w14:paraId="7A3C5211" w14:textId="77777777" w:rsidR="00000000" w:rsidRDefault="007A214F">
      <w:pPr>
        <w:pStyle w:val="a"/>
        <w:rPr>
          <w:rtl/>
        </w:rPr>
      </w:pPr>
    </w:p>
    <w:p w14:paraId="772548E3" w14:textId="77777777" w:rsidR="00000000" w:rsidRDefault="007A214F">
      <w:pPr>
        <w:pStyle w:val="a"/>
        <w:rPr>
          <w:rFonts w:hint="cs"/>
          <w:rtl/>
        </w:rPr>
      </w:pPr>
      <w:r>
        <w:rPr>
          <w:rFonts w:hint="cs"/>
          <w:rtl/>
        </w:rPr>
        <w:t xml:space="preserve">הערתך חשובה ונרשמה. </w:t>
      </w:r>
    </w:p>
    <w:p w14:paraId="6C6A3043" w14:textId="77777777" w:rsidR="00000000" w:rsidRDefault="007A214F">
      <w:pPr>
        <w:pStyle w:val="a"/>
        <w:rPr>
          <w:rFonts w:hint="cs"/>
          <w:rtl/>
        </w:rPr>
      </w:pPr>
    </w:p>
    <w:p w14:paraId="40CA67A9" w14:textId="77777777" w:rsidR="00000000" w:rsidRDefault="007A214F">
      <w:pPr>
        <w:pStyle w:val="ac"/>
        <w:rPr>
          <w:rtl/>
        </w:rPr>
      </w:pPr>
      <w:r>
        <w:rPr>
          <w:rFonts w:hint="eastAsia"/>
          <w:rtl/>
        </w:rPr>
        <w:t>יוסי</w:t>
      </w:r>
      <w:r>
        <w:rPr>
          <w:rtl/>
        </w:rPr>
        <w:t xml:space="preserve"> </w:t>
      </w:r>
      <w:r>
        <w:rPr>
          <w:rtl/>
        </w:rPr>
        <w:t>שריד (מרצ):</w:t>
      </w:r>
    </w:p>
    <w:p w14:paraId="2FF798D6" w14:textId="77777777" w:rsidR="00000000" w:rsidRDefault="007A214F">
      <w:pPr>
        <w:pStyle w:val="a"/>
        <w:rPr>
          <w:rFonts w:hint="cs"/>
          <w:rtl/>
        </w:rPr>
      </w:pPr>
    </w:p>
    <w:p w14:paraId="48AF066F" w14:textId="77777777" w:rsidR="00000000" w:rsidRDefault="007A214F">
      <w:pPr>
        <w:pStyle w:val="a"/>
        <w:rPr>
          <w:rFonts w:hint="cs"/>
          <w:rtl/>
        </w:rPr>
      </w:pPr>
      <w:r>
        <w:rPr>
          <w:rFonts w:hint="cs"/>
          <w:rtl/>
        </w:rPr>
        <w:t>שטייניץ תמך באוסלו.</w:t>
      </w:r>
    </w:p>
    <w:p w14:paraId="7D96AF1B" w14:textId="77777777" w:rsidR="00000000" w:rsidRDefault="007A214F">
      <w:pPr>
        <w:pStyle w:val="a"/>
        <w:rPr>
          <w:rFonts w:hint="cs"/>
          <w:rtl/>
        </w:rPr>
      </w:pPr>
    </w:p>
    <w:p w14:paraId="18C89666" w14:textId="77777777" w:rsidR="00000000" w:rsidRDefault="007A214F">
      <w:pPr>
        <w:pStyle w:val="ac"/>
        <w:rPr>
          <w:rtl/>
        </w:rPr>
      </w:pPr>
      <w:r>
        <w:rPr>
          <w:rFonts w:hint="eastAsia"/>
          <w:rtl/>
        </w:rPr>
        <w:t>יובל</w:t>
      </w:r>
      <w:r>
        <w:rPr>
          <w:rtl/>
        </w:rPr>
        <w:t xml:space="preserve"> שטייניץ (הליכוד):</w:t>
      </w:r>
    </w:p>
    <w:p w14:paraId="623E76A2" w14:textId="77777777" w:rsidR="00000000" w:rsidRDefault="007A214F">
      <w:pPr>
        <w:pStyle w:val="a"/>
        <w:rPr>
          <w:rFonts w:hint="cs"/>
          <w:rtl/>
        </w:rPr>
      </w:pPr>
    </w:p>
    <w:p w14:paraId="115A0BCE" w14:textId="77777777" w:rsidR="00000000" w:rsidRDefault="007A214F">
      <w:pPr>
        <w:pStyle w:val="a"/>
        <w:rPr>
          <w:rFonts w:hint="cs"/>
          <w:rtl/>
        </w:rPr>
      </w:pPr>
      <w:r>
        <w:rPr>
          <w:rFonts w:hint="cs"/>
          <w:rtl/>
        </w:rPr>
        <w:t>נכון.</w:t>
      </w:r>
    </w:p>
    <w:p w14:paraId="4683A757" w14:textId="77777777" w:rsidR="00000000" w:rsidRDefault="007A214F">
      <w:pPr>
        <w:pStyle w:val="a"/>
        <w:rPr>
          <w:rFonts w:hint="cs"/>
          <w:rtl/>
        </w:rPr>
      </w:pPr>
    </w:p>
    <w:p w14:paraId="43B795B6" w14:textId="77777777" w:rsidR="00000000" w:rsidRDefault="007A214F">
      <w:pPr>
        <w:pStyle w:val="ad"/>
        <w:rPr>
          <w:rtl/>
        </w:rPr>
      </w:pPr>
      <w:r>
        <w:rPr>
          <w:rtl/>
        </w:rPr>
        <w:t>היו"ר ראובן ריבלין:</w:t>
      </w:r>
    </w:p>
    <w:p w14:paraId="74F7508A" w14:textId="77777777" w:rsidR="00000000" w:rsidRDefault="007A214F">
      <w:pPr>
        <w:pStyle w:val="a"/>
        <w:rPr>
          <w:rtl/>
        </w:rPr>
      </w:pPr>
    </w:p>
    <w:p w14:paraId="4ED9ADC7" w14:textId="77777777" w:rsidR="00000000" w:rsidRDefault="007A214F">
      <w:pPr>
        <w:pStyle w:val="a"/>
        <w:rPr>
          <w:rFonts w:hint="cs"/>
          <w:rtl/>
        </w:rPr>
      </w:pPr>
      <w:r>
        <w:rPr>
          <w:rFonts w:hint="cs"/>
          <w:rtl/>
        </w:rPr>
        <w:t xml:space="preserve">גם הוא טעה. אתה רואה, כל אחד טועה בזמנו. אתה טעית והוא טעה. אני לא טעיתי, כי אני מהטיפשים שלא טועים. </w:t>
      </w:r>
    </w:p>
    <w:p w14:paraId="0FEC77A6" w14:textId="77777777" w:rsidR="00000000" w:rsidRDefault="007A214F">
      <w:pPr>
        <w:pStyle w:val="a"/>
        <w:rPr>
          <w:rFonts w:hint="cs"/>
          <w:rtl/>
        </w:rPr>
      </w:pPr>
    </w:p>
    <w:p w14:paraId="7DB6D24C" w14:textId="77777777" w:rsidR="00000000" w:rsidRDefault="007A214F">
      <w:pPr>
        <w:pStyle w:val="ac"/>
        <w:rPr>
          <w:rtl/>
        </w:rPr>
      </w:pPr>
      <w:r>
        <w:rPr>
          <w:rFonts w:hint="eastAsia"/>
          <w:rtl/>
        </w:rPr>
        <w:t>חיים</w:t>
      </w:r>
      <w:r>
        <w:rPr>
          <w:rtl/>
        </w:rPr>
        <w:t xml:space="preserve"> רמון (העבודה-מימד):</w:t>
      </w:r>
    </w:p>
    <w:p w14:paraId="69AEBA3F" w14:textId="77777777" w:rsidR="00000000" w:rsidRDefault="007A214F">
      <w:pPr>
        <w:pStyle w:val="a"/>
        <w:rPr>
          <w:rFonts w:hint="cs"/>
          <w:rtl/>
        </w:rPr>
      </w:pPr>
    </w:p>
    <w:p w14:paraId="6F2C00D7" w14:textId="77777777" w:rsidR="00000000" w:rsidRDefault="007A214F">
      <w:pPr>
        <w:pStyle w:val="a"/>
        <w:rPr>
          <w:rFonts w:hint="cs"/>
          <w:rtl/>
        </w:rPr>
      </w:pPr>
      <w:r>
        <w:rPr>
          <w:rFonts w:hint="cs"/>
          <w:rtl/>
        </w:rPr>
        <w:t xml:space="preserve">כי אתה לא היית מספיק זמן בממשלה. אם היית </w:t>
      </w:r>
      <w:r>
        <w:rPr>
          <w:rFonts w:hint="cs"/>
          <w:rtl/>
        </w:rPr>
        <w:t xml:space="preserve">מספיק זמן בממשלה - - - </w:t>
      </w:r>
    </w:p>
    <w:p w14:paraId="06291EE9" w14:textId="77777777" w:rsidR="00000000" w:rsidRDefault="007A214F">
      <w:pPr>
        <w:pStyle w:val="a"/>
        <w:rPr>
          <w:rFonts w:hint="cs"/>
          <w:rtl/>
        </w:rPr>
      </w:pPr>
    </w:p>
    <w:p w14:paraId="72938C36" w14:textId="77777777" w:rsidR="00000000" w:rsidRDefault="007A214F">
      <w:pPr>
        <w:pStyle w:val="ad"/>
        <w:rPr>
          <w:rtl/>
        </w:rPr>
      </w:pPr>
      <w:r>
        <w:rPr>
          <w:rtl/>
        </w:rPr>
        <w:t>היו"ר ראובן ריבלין:</w:t>
      </w:r>
    </w:p>
    <w:p w14:paraId="2176DCF8" w14:textId="77777777" w:rsidR="00000000" w:rsidRDefault="007A214F">
      <w:pPr>
        <w:pStyle w:val="a"/>
        <w:rPr>
          <w:rtl/>
        </w:rPr>
      </w:pPr>
    </w:p>
    <w:p w14:paraId="6807D88E" w14:textId="77777777" w:rsidR="00000000" w:rsidRDefault="007A214F">
      <w:pPr>
        <w:pStyle w:val="a"/>
        <w:rPr>
          <w:rFonts w:hint="cs"/>
          <w:rtl/>
        </w:rPr>
      </w:pPr>
      <w:r>
        <w:rPr>
          <w:rFonts w:hint="cs"/>
          <w:rtl/>
        </w:rPr>
        <w:t>הבנתי. אני  מאוד מודה לך. חבר הכנסת אלדד לא טעה, אני לא טעיתי. אנחנו לא טועים, אנחנו טיפשים.</w:t>
      </w:r>
    </w:p>
    <w:p w14:paraId="100B9DD9" w14:textId="77777777" w:rsidR="00000000" w:rsidRDefault="007A214F">
      <w:pPr>
        <w:pStyle w:val="a"/>
        <w:rPr>
          <w:rFonts w:hint="cs"/>
          <w:rtl/>
        </w:rPr>
      </w:pPr>
    </w:p>
    <w:p w14:paraId="28B354A4" w14:textId="77777777" w:rsidR="00000000" w:rsidRDefault="007A214F">
      <w:pPr>
        <w:pStyle w:val="a"/>
        <w:rPr>
          <w:rFonts w:hint="cs"/>
          <w:rtl/>
        </w:rPr>
      </w:pPr>
      <w:r>
        <w:rPr>
          <w:rFonts w:hint="cs"/>
          <w:rtl/>
        </w:rPr>
        <w:t>עכשיו זכות הדיבור לחבר הכנסת אדלשטיין ואני מתנצל בפניו התנצלות רבה. אדוני, השעון עומד כמובן.</w:t>
      </w:r>
    </w:p>
    <w:p w14:paraId="02C2E402" w14:textId="77777777" w:rsidR="00000000" w:rsidRDefault="007A214F">
      <w:pPr>
        <w:pStyle w:val="a"/>
        <w:rPr>
          <w:rFonts w:hint="cs"/>
          <w:rtl/>
        </w:rPr>
      </w:pPr>
    </w:p>
    <w:p w14:paraId="09B1DEB2" w14:textId="77777777" w:rsidR="00000000" w:rsidRDefault="007A214F">
      <w:pPr>
        <w:pStyle w:val="SpeakerCon"/>
        <w:rPr>
          <w:rtl/>
        </w:rPr>
      </w:pPr>
      <w:bookmarkStart w:id="122" w:name="FS000000532T10_09_2003_12_26_38C"/>
      <w:bookmarkEnd w:id="122"/>
      <w:r>
        <w:rPr>
          <w:rtl/>
        </w:rPr>
        <w:t>יולי-יואל אדלשטיין (הל</w:t>
      </w:r>
      <w:r>
        <w:rPr>
          <w:rtl/>
        </w:rPr>
        <w:t>יכוד):</w:t>
      </w:r>
    </w:p>
    <w:p w14:paraId="07B90E77" w14:textId="77777777" w:rsidR="00000000" w:rsidRDefault="007A214F">
      <w:pPr>
        <w:pStyle w:val="a"/>
        <w:rPr>
          <w:rtl/>
        </w:rPr>
      </w:pPr>
    </w:p>
    <w:p w14:paraId="616C8D63" w14:textId="77777777" w:rsidR="00000000" w:rsidRDefault="007A214F">
      <w:pPr>
        <w:pStyle w:val="a"/>
        <w:rPr>
          <w:rFonts w:hint="cs"/>
          <w:rtl/>
        </w:rPr>
      </w:pPr>
      <w:r>
        <w:rPr>
          <w:rFonts w:hint="cs"/>
          <w:rtl/>
        </w:rPr>
        <w:t>אתה לא צריך להתנצל, אדוני היושב-ראש, כי הרי ההערה שלך מובילה אותי בדיוק לנקודה הבאה, רק שלשר פורז אני רוצה לומר - והבטחתי לא להתנצח ולא להשמיץ - שלא הייתי מוצא, אני מבטיח לך, שום חוצפה שבעולם, אלמלא אמרתי ב-1993-1994 את כל הדברים שאני אומר עכשיו, ל</w:t>
      </w:r>
      <w:r>
        <w:rPr>
          <w:rFonts w:hint="cs"/>
          <w:rtl/>
        </w:rPr>
        <w:t xml:space="preserve">עלות כאן עכשיו בדיעבד ולנתח את הדברים בדיעבד. הרי, כפי שחזרתי ואמרתי, הכתובת היתה על הקיר. </w:t>
      </w:r>
    </w:p>
    <w:p w14:paraId="1C78F952" w14:textId="77777777" w:rsidR="00000000" w:rsidRDefault="007A214F">
      <w:pPr>
        <w:pStyle w:val="a"/>
        <w:rPr>
          <w:rFonts w:hint="cs"/>
          <w:rtl/>
        </w:rPr>
      </w:pPr>
    </w:p>
    <w:p w14:paraId="68017004" w14:textId="77777777" w:rsidR="00000000" w:rsidRDefault="007A214F">
      <w:pPr>
        <w:pStyle w:val="a"/>
        <w:rPr>
          <w:rtl/>
        </w:rPr>
      </w:pPr>
      <w:r>
        <w:rPr>
          <w:rFonts w:hint="cs"/>
          <w:rtl/>
        </w:rPr>
        <w:t>אדוני היושב-ראש, לגבי השאלה שלך על ירושלים וביחס לשאלות רבות אחרות, אני מכה על חטא המחשבה הנמהרת, הפזיזה וקצרת הטווח. הרי מה שמדהים אותי, וניסיתי להבין את זה עם כמ</w:t>
      </w:r>
      <w:r>
        <w:rPr>
          <w:rFonts w:hint="cs"/>
          <w:rtl/>
        </w:rPr>
        <w:t>ה וכמה אנשים, שכשהיינו בכיתה ב' או ג' וסיפרנו האחד לשני את הבדיחה הידועה והנשחקת כבר על אותו אחד שקופץ מקומה 30 וכשהוא עובר על פני הקומה העשירית שואלים אותו: איך אתה? הוא אומר: בינתיים הכול בסדר - התגלגלנו מצחוק בכיתה ב'. בתהליך מדיני רציני, שכביכול כל העו</w:t>
      </w:r>
      <w:r>
        <w:rPr>
          <w:rFonts w:hint="cs"/>
          <w:rtl/>
        </w:rPr>
        <w:t>לם מסתובב סביבו ועוד מעניקים עליו פרס נובל לשלום - אנחנו כבר שכחנו, אבל אותו ערפאת שבו מדובר הוא חתן פרס נובל לשלום. כבר שכחנו את זה לרגע קט. מהבדיחה ההיא צחקנו. עכשיו כשאמרו לנו שעזה תחילה, יריחו תחילה, ומה, לירושלים לא נגיע? לפליטים לא נגיע? מה קרה, אחרי</w:t>
      </w:r>
      <w:r>
        <w:rPr>
          <w:rFonts w:hint="cs"/>
          <w:rtl/>
        </w:rPr>
        <w:t xml:space="preserve"> קומה עשר לא תהיה שום מציאות אחרת? כולנו התעלמנו ואמרנו: לא, לא, נראה שלא. בינתיים </w:t>
      </w:r>
      <w:r>
        <w:t>so far so good</w:t>
      </w:r>
      <w:r>
        <w:rPr>
          <w:rFonts w:hint="cs"/>
          <w:rtl/>
        </w:rPr>
        <w:t xml:space="preserve"> - בינתיים הכול בסדר. חברים, על הבינתיים הזה אנחנו כולנו משלמים את המחיר. </w:t>
      </w:r>
    </w:p>
    <w:p w14:paraId="1A333042" w14:textId="77777777" w:rsidR="00000000" w:rsidRDefault="007A214F">
      <w:pPr>
        <w:pStyle w:val="a"/>
        <w:rPr>
          <w:rFonts w:hint="cs"/>
          <w:rtl/>
        </w:rPr>
      </w:pPr>
    </w:p>
    <w:p w14:paraId="38CF0F8C" w14:textId="77777777" w:rsidR="00000000" w:rsidRDefault="007A214F">
      <w:pPr>
        <w:pStyle w:val="a"/>
        <w:rPr>
          <w:rFonts w:hint="cs"/>
          <w:rtl/>
        </w:rPr>
      </w:pPr>
      <w:r>
        <w:rPr>
          <w:rFonts w:hint="cs"/>
          <w:rtl/>
        </w:rPr>
        <w:t>חברי הכנסת, לא פשוט ללמוד מן ההיסטוריה - אני לא יודע אם כאנקדוטה או לא, אבל שאלתי פ</w:t>
      </w:r>
      <w:r>
        <w:rPr>
          <w:rFonts w:hint="cs"/>
          <w:rtl/>
        </w:rPr>
        <w:t>עם, לפני שמונה-תשע שנים, בעימות פומבי</w:t>
      </w:r>
      <w:r>
        <w:rPr>
          <w:rtl/>
        </w:rPr>
        <w:t xml:space="preserve"> </w:t>
      </w:r>
      <w:r>
        <w:rPr>
          <w:rFonts w:hint="cs"/>
          <w:rtl/>
        </w:rPr>
        <w:t>את ד"ר רון פונדק אם הוא לא חושב שהיה צריך ללמוד מן ההיסטוריה. הוא אמר לי בפה מלא - - -</w:t>
      </w:r>
    </w:p>
    <w:p w14:paraId="7A9430D8" w14:textId="77777777" w:rsidR="00000000" w:rsidRDefault="007A214F">
      <w:pPr>
        <w:pStyle w:val="a"/>
        <w:rPr>
          <w:rFonts w:hint="cs"/>
          <w:rtl/>
        </w:rPr>
      </w:pPr>
    </w:p>
    <w:p w14:paraId="2222B725" w14:textId="77777777" w:rsidR="00000000" w:rsidRDefault="007A214F">
      <w:pPr>
        <w:pStyle w:val="ad"/>
        <w:rPr>
          <w:rtl/>
        </w:rPr>
      </w:pPr>
      <w:r>
        <w:rPr>
          <w:rtl/>
        </w:rPr>
        <w:t>היו"ר ראובן ריבלין:</w:t>
      </w:r>
    </w:p>
    <w:p w14:paraId="28D8D6D7" w14:textId="77777777" w:rsidR="00000000" w:rsidRDefault="007A214F">
      <w:pPr>
        <w:pStyle w:val="a"/>
        <w:rPr>
          <w:rtl/>
        </w:rPr>
      </w:pPr>
    </w:p>
    <w:p w14:paraId="21B6CC20" w14:textId="77777777" w:rsidR="00000000" w:rsidRDefault="007A214F">
      <w:pPr>
        <w:pStyle w:val="a"/>
        <w:rPr>
          <w:rFonts w:hint="cs"/>
          <w:rtl/>
        </w:rPr>
      </w:pPr>
      <w:r>
        <w:rPr>
          <w:rFonts w:hint="cs"/>
          <w:rtl/>
        </w:rPr>
        <w:t xml:space="preserve">אני מבקש לכבות את הפלאפונים או לשים אותם על מצב רוטט. רבותי, זה בלתי אפשרי. </w:t>
      </w:r>
    </w:p>
    <w:p w14:paraId="7CC1AF2E" w14:textId="77777777" w:rsidR="00000000" w:rsidRDefault="007A214F">
      <w:pPr>
        <w:pStyle w:val="a"/>
        <w:rPr>
          <w:rFonts w:hint="cs"/>
          <w:rtl/>
        </w:rPr>
      </w:pPr>
    </w:p>
    <w:p w14:paraId="2D6A6376" w14:textId="77777777" w:rsidR="00000000" w:rsidRDefault="007A214F">
      <w:pPr>
        <w:pStyle w:val="SpeakerCon"/>
        <w:rPr>
          <w:rtl/>
        </w:rPr>
      </w:pPr>
      <w:bookmarkStart w:id="123" w:name="FS000000532T10_09_2003_12_34_14C"/>
      <w:bookmarkEnd w:id="123"/>
      <w:r>
        <w:rPr>
          <w:rtl/>
        </w:rPr>
        <w:t>יולי-יואל אדלשטיין (הליכוד):</w:t>
      </w:r>
    </w:p>
    <w:p w14:paraId="65766122" w14:textId="77777777" w:rsidR="00000000" w:rsidRDefault="007A214F">
      <w:pPr>
        <w:pStyle w:val="a"/>
        <w:rPr>
          <w:rtl/>
        </w:rPr>
      </w:pPr>
    </w:p>
    <w:p w14:paraId="09794932" w14:textId="77777777" w:rsidR="00000000" w:rsidRDefault="007A214F">
      <w:pPr>
        <w:pStyle w:val="a"/>
        <w:rPr>
          <w:rFonts w:hint="cs"/>
          <w:rtl/>
        </w:rPr>
      </w:pPr>
      <w:r>
        <w:rPr>
          <w:rFonts w:hint="cs"/>
          <w:rtl/>
        </w:rPr>
        <w:t>-</w:t>
      </w:r>
      <w:r>
        <w:rPr>
          <w:rFonts w:hint="cs"/>
          <w:rtl/>
        </w:rPr>
        <w:t xml:space="preserve"> - - אמר לי ד"ר פונדק בפה מלא - דרך אגב, הוא היסטוריון: לא, אני אף פעם לא לומד מההיסטוריה ולא צריך ללמוד מההיסטוריה. היה שם קהל של 400 איש, כך שאני לא מסגיר כאן איזו שיחה אישית בינינו. </w:t>
      </w:r>
    </w:p>
    <w:p w14:paraId="0CF9AF9A" w14:textId="77777777" w:rsidR="00000000" w:rsidRDefault="007A214F">
      <w:pPr>
        <w:pStyle w:val="a"/>
        <w:rPr>
          <w:rtl/>
        </w:rPr>
      </w:pPr>
    </w:p>
    <w:p w14:paraId="61D24F68" w14:textId="77777777" w:rsidR="00000000" w:rsidRDefault="007A214F">
      <w:pPr>
        <w:pStyle w:val="a"/>
        <w:rPr>
          <w:rFonts w:hint="cs"/>
          <w:rtl/>
        </w:rPr>
      </w:pPr>
      <w:r>
        <w:rPr>
          <w:rFonts w:hint="cs"/>
          <w:rtl/>
        </w:rPr>
        <w:t>חברים, אני חושב שהמסקנות ברורות, אבל מאוד לא פשוטות. אחת המסקנות, כפי</w:t>
      </w:r>
      <w:r>
        <w:rPr>
          <w:rFonts w:hint="cs"/>
          <w:rtl/>
        </w:rPr>
        <w:t xml:space="preserve"> שאמרתי בהתחלה - אם אתה רוצה באמת להתחרט על חטא, צריך קבלה לעתיד. גם עשור הדמים עצמו וגם הקורבנות הרבים מחייבים אותנו לקביעה ברורה, ובעיני לפחות, הגיונית ביותר: אין שום דרך המשך לאוסלו. לא מפה כזאת ולא דרכים אחרות לא יובילו אותנו לשום מקום. אנחנו, מבחינת ה</w:t>
      </w:r>
      <w:r>
        <w:rPr>
          <w:rFonts w:hint="cs"/>
          <w:rtl/>
        </w:rPr>
        <w:t xml:space="preserve">מציאות, במשבצת הפתיחה. בואו גם כולנו, מנטלית, נחזור למשבצת הפתיחה. לזה לא יהיה המשך. ואם אנחנו רוצים לצאת מהביצה המדממת של אוסלו ולהגיע לדרכים אחרות, שונות, חלופיות, שאולי במרוצת שנים יובילו אותנו לאותו מקום נכסף, שכולנו רוצים להגיע אליו - לא לשלום עם אלה </w:t>
      </w:r>
      <w:r>
        <w:rPr>
          <w:rFonts w:hint="cs"/>
          <w:rtl/>
        </w:rPr>
        <w:t xml:space="preserve">שאף פעם לא יהיה להם שלום, והם ההנהגה הנוכחית; לא בדרך שאנחנו כבר יודעים שהיא לא הדרך, אלא בדרך האמיתית - אנחנו צריכים לומר חד-משמעית, כולנו, בצורה מאוחדת: אנחנו פותחים דף חדש. אוסלו, אסון אוסלו, עשור הדמים של אוסלו מת. </w:t>
      </w:r>
    </w:p>
    <w:p w14:paraId="5C3D25EA" w14:textId="77777777" w:rsidR="00000000" w:rsidRDefault="007A214F">
      <w:pPr>
        <w:pStyle w:val="a"/>
        <w:rPr>
          <w:rFonts w:hint="cs"/>
          <w:rtl/>
        </w:rPr>
      </w:pPr>
    </w:p>
    <w:p w14:paraId="30E479BF" w14:textId="77777777" w:rsidR="00000000" w:rsidRDefault="007A214F">
      <w:pPr>
        <w:pStyle w:val="a"/>
        <w:rPr>
          <w:rFonts w:hint="cs"/>
          <w:rtl/>
        </w:rPr>
      </w:pPr>
    </w:p>
    <w:p w14:paraId="481F51E7" w14:textId="77777777" w:rsidR="00000000" w:rsidRDefault="007A214F">
      <w:pPr>
        <w:pStyle w:val="ad"/>
        <w:rPr>
          <w:rFonts w:hint="cs"/>
          <w:rtl/>
        </w:rPr>
      </w:pPr>
    </w:p>
    <w:p w14:paraId="7495E9A0" w14:textId="77777777" w:rsidR="00000000" w:rsidRDefault="007A214F">
      <w:pPr>
        <w:pStyle w:val="ad"/>
        <w:rPr>
          <w:rtl/>
        </w:rPr>
      </w:pPr>
      <w:r>
        <w:rPr>
          <w:rtl/>
        </w:rPr>
        <w:t>היו"ר ראובן ריבלין:</w:t>
      </w:r>
    </w:p>
    <w:p w14:paraId="36308FBE" w14:textId="77777777" w:rsidR="00000000" w:rsidRDefault="007A214F">
      <w:pPr>
        <w:pStyle w:val="a"/>
        <w:rPr>
          <w:rtl/>
        </w:rPr>
      </w:pPr>
    </w:p>
    <w:p w14:paraId="0007462B" w14:textId="77777777" w:rsidR="00000000" w:rsidRDefault="007A214F">
      <w:pPr>
        <w:pStyle w:val="a"/>
        <w:rPr>
          <w:rFonts w:hint="cs"/>
          <w:rtl/>
        </w:rPr>
      </w:pPr>
      <w:r>
        <w:rPr>
          <w:rFonts w:hint="cs"/>
          <w:rtl/>
        </w:rPr>
        <w:t>אני מאד מודה</w:t>
      </w:r>
      <w:r>
        <w:rPr>
          <w:rFonts w:hint="cs"/>
          <w:rtl/>
        </w:rPr>
        <w:t xml:space="preserve"> לחבר הכנסת יולי אדלשטיין. </w:t>
      </w:r>
    </w:p>
    <w:p w14:paraId="321B8071" w14:textId="77777777" w:rsidR="00000000" w:rsidRDefault="007A214F">
      <w:pPr>
        <w:pStyle w:val="a"/>
        <w:rPr>
          <w:rFonts w:hint="cs"/>
          <w:rtl/>
        </w:rPr>
      </w:pPr>
    </w:p>
    <w:p w14:paraId="641B37F5" w14:textId="77777777" w:rsidR="00000000" w:rsidRDefault="007A214F">
      <w:pPr>
        <w:pStyle w:val="a"/>
        <w:rPr>
          <w:rFonts w:hint="cs"/>
          <w:rtl/>
        </w:rPr>
      </w:pPr>
      <w:r>
        <w:rPr>
          <w:rFonts w:hint="cs"/>
          <w:rtl/>
        </w:rPr>
        <w:t>רבותי חברי הכנסת, אני רוצה להפנות את תשומת לבכם. סיעות הליכוד, שינוי, האיחוד הלאומי ומפד"ל הגישו לי 50 חתימות וביקשו ממני ארבע הצעות לסדר-היום. הואיל וזה היה כבר מאוחר מדי, הסכמתי אתם שבהצעה לסדר-היום הבאה, כל אחד מנציגי הסיעות</w:t>
      </w:r>
      <w:r>
        <w:rPr>
          <w:rFonts w:hint="cs"/>
          <w:rtl/>
        </w:rPr>
        <w:t xml:space="preserve"> יקבל חמש דקות, ועל-ידי כך נחסוך את כל הנושא הבא - בעצה אחת עם יושב-ראש הקואליציה, ולכן הוא ויתר על נושא שלם שהוא יכול היה להעלותאותו, כפי שעשו סיעות האופוזיציה, שלהן יש ארבע הצעות. </w:t>
      </w:r>
    </w:p>
    <w:p w14:paraId="033E8F5E" w14:textId="77777777" w:rsidR="00000000" w:rsidRDefault="007A214F">
      <w:pPr>
        <w:pStyle w:val="ac"/>
        <w:rPr>
          <w:rtl/>
        </w:rPr>
      </w:pPr>
      <w:r>
        <w:rPr>
          <w:rtl/>
        </w:rPr>
        <w:br/>
        <w:t>יוסי שריד (מרצ):</w:t>
      </w:r>
    </w:p>
    <w:p w14:paraId="120EC911" w14:textId="77777777" w:rsidR="00000000" w:rsidRDefault="007A214F">
      <w:pPr>
        <w:pStyle w:val="a"/>
        <w:rPr>
          <w:rtl/>
        </w:rPr>
      </w:pPr>
    </w:p>
    <w:p w14:paraId="5C444254" w14:textId="77777777" w:rsidR="00000000" w:rsidRDefault="007A214F">
      <w:pPr>
        <w:pStyle w:val="a"/>
        <w:rPr>
          <w:rFonts w:hint="cs"/>
          <w:rtl/>
        </w:rPr>
      </w:pPr>
      <w:r>
        <w:rPr>
          <w:rFonts w:hint="cs"/>
          <w:rtl/>
        </w:rPr>
        <w:t xml:space="preserve">אני מבקש אם אפשר לעשות את זה לאחר שסדר-היום - - - אני </w:t>
      </w:r>
      <w:r>
        <w:rPr>
          <w:rFonts w:hint="cs"/>
          <w:rtl/>
        </w:rPr>
        <w:t>לא מתנגד, אבל - - -</w:t>
      </w:r>
    </w:p>
    <w:p w14:paraId="41B1875A" w14:textId="77777777" w:rsidR="00000000" w:rsidRDefault="007A214F">
      <w:pPr>
        <w:pStyle w:val="ad"/>
        <w:rPr>
          <w:rtl/>
        </w:rPr>
      </w:pPr>
      <w:r>
        <w:rPr>
          <w:rtl/>
        </w:rPr>
        <w:br/>
        <w:t>היו"ר ראובן ריבלין:</w:t>
      </w:r>
    </w:p>
    <w:p w14:paraId="52A264AE" w14:textId="77777777" w:rsidR="00000000" w:rsidRDefault="007A214F">
      <w:pPr>
        <w:pStyle w:val="a"/>
        <w:rPr>
          <w:rtl/>
        </w:rPr>
      </w:pPr>
    </w:p>
    <w:p w14:paraId="3AFD5103" w14:textId="77777777" w:rsidR="00000000" w:rsidRDefault="007A214F">
      <w:pPr>
        <w:pStyle w:val="a"/>
        <w:rPr>
          <w:rFonts w:hint="cs"/>
          <w:rtl/>
        </w:rPr>
      </w:pPr>
      <w:r>
        <w:rPr>
          <w:rFonts w:hint="cs"/>
          <w:rtl/>
        </w:rPr>
        <w:t xml:space="preserve">הבנתי. שניתן לחיים רמון ולך, ואחר כך להם. </w:t>
      </w:r>
    </w:p>
    <w:p w14:paraId="2319A5DA" w14:textId="77777777" w:rsidR="00000000" w:rsidRDefault="007A214F">
      <w:pPr>
        <w:pStyle w:val="ac"/>
        <w:rPr>
          <w:rtl/>
        </w:rPr>
      </w:pPr>
      <w:r>
        <w:rPr>
          <w:rtl/>
        </w:rPr>
        <w:br/>
        <w:t>יוסי שריד (מרצ):</w:t>
      </w:r>
    </w:p>
    <w:p w14:paraId="29FC53CB" w14:textId="77777777" w:rsidR="00000000" w:rsidRDefault="007A214F">
      <w:pPr>
        <w:pStyle w:val="a"/>
        <w:rPr>
          <w:rtl/>
        </w:rPr>
      </w:pPr>
    </w:p>
    <w:p w14:paraId="5027640B" w14:textId="77777777" w:rsidR="00000000" w:rsidRDefault="007A214F">
      <w:pPr>
        <w:pStyle w:val="a"/>
        <w:rPr>
          <w:rFonts w:hint="cs"/>
          <w:rtl/>
        </w:rPr>
      </w:pPr>
      <w:r>
        <w:rPr>
          <w:rFonts w:hint="cs"/>
          <w:rtl/>
        </w:rPr>
        <w:t>נכון.</w:t>
      </w:r>
    </w:p>
    <w:p w14:paraId="1235D6E9" w14:textId="77777777" w:rsidR="00000000" w:rsidRDefault="007A214F">
      <w:pPr>
        <w:pStyle w:val="ad"/>
        <w:rPr>
          <w:rtl/>
        </w:rPr>
      </w:pPr>
      <w:r>
        <w:rPr>
          <w:rtl/>
        </w:rPr>
        <w:br/>
        <w:t>היו"ר ראובן ריבלין:</w:t>
      </w:r>
    </w:p>
    <w:p w14:paraId="3682651D" w14:textId="77777777" w:rsidR="00000000" w:rsidRDefault="007A214F">
      <w:pPr>
        <w:pStyle w:val="a"/>
        <w:rPr>
          <w:rtl/>
        </w:rPr>
      </w:pPr>
    </w:p>
    <w:p w14:paraId="436DD36A" w14:textId="77777777" w:rsidR="00000000" w:rsidRDefault="007A214F">
      <w:pPr>
        <w:pStyle w:val="a"/>
        <w:rPr>
          <w:rFonts w:hint="cs"/>
          <w:rtl/>
        </w:rPr>
      </w:pPr>
      <w:r>
        <w:rPr>
          <w:rFonts w:hint="cs"/>
          <w:rtl/>
        </w:rPr>
        <w:t>האם אדוני מתנגד? באותה מערכת דיבר עכשיו חבר הכנסת מהקואליציה, ידברו עכשיו שניים מהאופוזיציה, יסיימו השלושה, ואחר כך נעבור לה</w:t>
      </w:r>
      <w:r>
        <w:rPr>
          <w:rFonts w:hint="cs"/>
          <w:rtl/>
        </w:rPr>
        <w:t>צעות לסדר-היום.</w:t>
      </w:r>
    </w:p>
    <w:p w14:paraId="67546717" w14:textId="77777777" w:rsidR="00000000" w:rsidRDefault="007A214F">
      <w:pPr>
        <w:pStyle w:val="ac"/>
        <w:rPr>
          <w:rtl/>
        </w:rPr>
      </w:pPr>
      <w:r>
        <w:rPr>
          <w:rtl/>
        </w:rPr>
        <w:br/>
        <w:t>גדעון סער (הליכוד):</w:t>
      </w:r>
    </w:p>
    <w:p w14:paraId="2C03D88A" w14:textId="77777777" w:rsidR="00000000" w:rsidRDefault="007A214F">
      <w:pPr>
        <w:pStyle w:val="a"/>
        <w:rPr>
          <w:rtl/>
        </w:rPr>
      </w:pPr>
    </w:p>
    <w:p w14:paraId="2A96F14A" w14:textId="77777777" w:rsidR="00000000" w:rsidRDefault="007A214F">
      <w:pPr>
        <w:pStyle w:val="a"/>
        <w:rPr>
          <w:rFonts w:hint="cs"/>
          <w:rtl/>
        </w:rPr>
      </w:pPr>
      <w:r>
        <w:rPr>
          <w:rFonts w:hint="cs"/>
          <w:rtl/>
        </w:rPr>
        <w:t>אין לי התנגדות, אבל זה באותו נושא?</w:t>
      </w:r>
    </w:p>
    <w:p w14:paraId="7BB35E79" w14:textId="77777777" w:rsidR="00000000" w:rsidRDefault="007A214F">
      <w:pPr>
        <w:pStyle w:val="ad"/>
        <w:rPr>
          <w:rtl/>
        </w:rPr>
      </w:pPr>
      <w:r>
        <w:rPr>
          <w:rtl/>
        </w:rPr>
        <w:br/>
        <w:t>היו"ר ראובן ריבלין:</w:t>
      </w:r>
    </w:p>
    <w:p w14:paraId="2B3C49CF" w14:textId="77777777" w:rsidR="00000000" w:rsidRDefault="007A214F">
      <w:pPr>
        <w:pStyle w:val="a"/>
        <w:rPr>
          <w:rtl/>
        </w:rPr>
      </w:pPr>
    </w:p>
    <w:p w14:paraId="42E85BCC" w14:textId="77777777" w:rsidR="00000000" w:rsidRDefault="007A214F">
      <w:pPr>
        <w:pStyle w:val="a"/>
        <w:rPr>
          <w:rFonts w:hint="cs"/>
          <w:rtl/>
        </w:rPr>
      </w:pPr>
      <w:r>
        <w:rPr>
          <w:rFonts w:hint="cs"/>
          <w:rtl/>
        </w:rPr>
        <w:t>זה באותו נושא. אנחנו סיכמנו יחד עם השר לאחד אותן, אז לאדוני אין - - -</w:t>
      </w:r>
    </w:p>
    <w:p w14:paraId="67167387" w14:textId="77777777" w:rsidR="00000000" w:rsidRDefault="007A214F">
      <w:pPr>
        <w:pStyle w:val="a"/>
        <w:rPr>
          <w:rFonts w:hint="cs"/>
          <w:rtl/>
        </w:rPr>
      </w:pPr>
    </w:p>
    <w:p w14:paraId="635AFAC0" w14:textId="77777777" w:rsidR="00000000" w:rsidRDefault="007A214F">
      <w:pPr>
        <w:pStyle w:val="a"/>
        <w:rPr>
          <w:rFonts w:hint="cs"/>
          <w:rtl/>
        </w:rPr>
      </w:pPr>
      <w:r>
        <w:rPr>
          <w:rFonts w:hint="cs"/>
          <w:rtl/>
        </w:rPr>
        <w:t xml:space="preserve">חבר הכנסת רמון, אדוני יואיל, אחריו חבר הכנסת שריד - הצעה טובה מאוד. לאחר מכן, שלושה חברים </w:t>
      </w:r>
      <w:r>
        <w:rPr>
          <w:rFonts w:hint="cs"/>
          <w:rtl/>
        </w:rPr>
        <w:t>שיהיו הדוברים: אהוד יתום, אריה אלדד וחבר הכנסת ליבוביץ. בבקשה. אנחנו כך עושים סדר וגם חיים בשלום עם התקנון. אני מאוד מודה לחבר הכנסת שריד על עצתו, והיא יצאה טובה - גם מבחינת העניין והדינמיקה.</w:t>
      </w:r>
    </w:p>
    <w:p w14:paraId="3452897E" w14:textId="77777777" w:rsidR="00000000" w:rsidRDefault="007A214F">
      <w:pPr>
        <w:pStyle w:val="Speaker"/>
        <w:rPr>
          <w:rtl/>
        </w:rPr>
      </w:pPr>
      <w:r>
        <w:rPr>
          <w:rtl/>
        </w:rPr>
        <w:br/>
      </w:r>
      <w:bookmarkStart w:id="124" w:name="FS000000458T10_09_2003_12_13_38"/>
      <w:bookmarkEnd w:id="124"/>
      <w:r>
        <w:rPr>
          <w:rFonts w:hint="cs"/>
          <w:rtl/>
        </w:rPr>
        <w:br/>
      </w:r>
      <w:r>
        <w:rPr>
          <w:rtl/>
        </w:rPr>
        <w:br/>
      </w:r>
      <w:r>
        <w:rPr>
          <w:rtl/>
        </w:rPr>
        <w:br/>
      </w:r>
      <w:bookmarkStart w:id="125" w:name="_Toc65927014"/>
      <w:r>
        <w:rPr>
          <w:rtl/>
        </w:rPr>
        <w:t>חיים רמון (העבודה-מימד):</w:t>
      </w:r>
      <w:bookmarkEnd w:id="125"/>
    </w:p>
    <w:p w14:paraId="5D717645" w14:textId="77777777" w:rsidR="00000000" w:rsidRDefault="007A214F">
      <w:pPr>
        <w:pStyle w:val="a"/>
        <w:rPr>
          <w:rtl/>
        </w:rPr>
      </w:pPr>
    </w:p>
    <w:p w14:paraId="64D32A8D" w14:textId="77777777" w:rsidR="00000000" w:rsidRDefault="007A214F">
      <w:pPr>
        <w:pStyle w:val="a"/>
        <w:rPr>
          <w:rFonts w:hint="cs"/>
          <w:rtl/>
        </w:rPr>
      </w:pPr>
      <w:r>
        <w:rPr>
          <w:rFonts w:hint="cs"/>
          <w:rtl/>
        </w:rPr>
        <w:t>אדוני היושב-ראש, חברי הכנסת, היום,</w:t>
      </w:r>
      <w:r>
        <w:rPr>
          <w:rFonts w:hint="cs"/>
          <w:rtl/>
        </w:rPr>
        <w:t xml:space="preserve"> מחר, יובאו למנוחות קורבנות שני הפיגועים, שנרצחו על-ידי חיות אדם. עשרות פצועים נאנקים מכאבים ונלחמים על חייהם.</w:t>
      </w:r>
    </w:p>
    <w:p w14:paraId="14145C3C" w14:textId="77777777" w:rsidR="00000000" w:rsidRDefault="007A214F">
      <w:pPr>
        <w:pStyle w:val="a"/>
        <w:rPr>
          <w:rFonts w:hint="cs"/>
          <w:rtl/>
        </w:rPr>
      </w:pPr>
    </w:p>
    <w:p w14:paraId="6C232AAF" w14:textId="77777777" w:rsidR="00000000" w:rsidRDefault="007A214F">
      <w:pPr>
        <w:pStyle w:val="a"/>
        <w:rPr>
          <w:rFonts w:hint="cs"/>
          <w:rtl/>
        </w:rPr>
      </w:pPr>
      <w:r>
        <w:rPr>
          <w:rFonts w:hint="cs"/>
          <w:rtl/>
        </w:rPr>
        <w:t>אני אינני יכול להשתחרר מהמחשבה ששני הפיגועים הללו, כמו פיגועים רבים אחרים, יכלו להימנע. הם יכלו להימנע לו ממשלת ישראל באמת היתה דואגת לביטחונם ש</w:t>
      </w:r>
      <w:r>
        <w:rPr>
          <w:rFonts w:hint="cs"/>
          <w:rtl/>
        </w:rPr>
        <w:t>ל אזרחי מדינת ישראל ועושה את מה שכל גורמי הביטחון במשך שלוש השנים האחרונות דורשים, תובעים, מראש הממשלה, וראש הממשלה - במודע, במתכוון, משיקולים פוליטיים, משיקולים אידיאולוגיים - נמנע מלעשות, והוא איננו מקים גדר הפרדה.</w:t>
      </w:r>
    </w:p>
    <w:p w14:paraId="1C2960F4" w14:textId="77777777" w:rsidR="00000000" w:rsidRDefault="007A214F">
      <w:pPr>
        <w:pStyle w:val="a"/>
        <w:rPr>
          <w:rFonts w:hint="cs"/>
          <w:rtl/>
        </w:rPr>
      </w:pPr>
    </w:p>
    <w:p w14:paraId="7A794156" w14:textId="77777777" w:rsidR="00000000" w:rsidRDefault="007A214F">
      <w:pPr>
        <w:pStyle w:val="a"/>
        <w:rPr>
          <w:rFonts w:hint="cs"/>
          <w:rtl/>
        </w:rPr>
      </w:pPr>
      <w:r>
        <w:rPr>
          <w:rFonts w:hint="cs"/>
          <w:rtl/>
        </w:rPr>
        <w:t>לפני כחודשיים עמדתי כאן והזהרתי, שעומד</w:t>
      </w:r>
      <w:r>
        <w:rPr>
          <w:rFonts w:hint="cs"/>
          <w:rtl/>
        </w:rPr>
        <w:t>ים להיות פיגועים שבהם אנשים, שבהם נערים, ילדים, חיילים, ישלמו בחייהם כי ראש הממשלה איננו רוצה להקים גדר הפרדה. זה היה אחרי שאני מזהיר כבר שנתיים, אבל לפני חודשיים היה כאן דיון - יושב-ראש הכנסת ודאי זוכר - וסיימתי את דברי בכך שהפיגועים הבאים בדרך וראש הממשל</w:t>
      </w:r>
      <w:r>
        <w:rPr>
          <w:rFonts w:hint="cs"/>
          <w:rtl/>
        </w:rPr>
        <w:t xml:space="preserve">ה לא מונע אותם. </w:t>
      </w:r>
    </w:p>
    <w:p w14:paraId="18CC7223" w14:textId="77777777" w:rsidR="00000000" w:rsidRDefault="007A214F">
      <w:pPr>
        <w:pStyle w:val="a"/>
        <w:rPr>
          <w:rFonts w:hint="cs"/>
          <w:rtl/>
        </w:rPr>
      </w:pPr>
    </w:p>
    <w:p w14:paraId="76435FC9" w14:textId="77777777" w:rsidR="00000000" w:rsidRDefault="007A214F">
      <w:pPr>
        <w:pStyle w:val="a"/>
        <w:rPr>
          <w:rFonts w:hint="cs"/>
          <w:rtl/>
        </w:rPr>
      </w:pPr>
      <w:r>
        <w:rPr>
          <w:rFonts w:hint="cs"/>
          <w:rtl/>
        </w:rPr>
        <w:t>מהיכן הם באו אתמול - שני חיות האדם, המרצחים האלה? הם באו מהכפר רנתיס, צפונית לרמאללה. האזור בין הכפר לבין ירושלים, לבין "הקו הירוק", פרוץ לחלוטין. כבר קיבלו עשר החלטות שיסגרו את הקו הזה, שיעשו שם גדר, ואחרי כל פיגוע באים ומודיעים לנו: כן,</w:t>
      </w:r>
      <w:r>
        <w:rPr>
          <w:rFonts w:hint="cs"/>
          <w:rtl/>
        </w:rPr>
        <w:t xml:space="preserve"> אנחנו הולכים לעשות גדר - אפשר לחשוב שזה איזה פרויקט של טיסה לחלל. </w:t>
      </w:r>
    </w:p>
    <w:p w14:paraId="11BE8F45" w14:textId="77777777" w:rsidR="00000000" w:rsidRDefault="007A214F">
      <w:pPr>
        <w:pStyle w:val="ac"/>
        <w:rPr>
          <w:rtl/>
        </w:rPr>
      </w:pPr>
      <w:r>
        <w:rPr>
          <w:rtl/>
        </w:rPr>
        <w:br/>
        <w:t>דליה איציק (העבודה-מימד):</w:t>
      </w:r>
    </w:p>
    <w:p w14:paraId="568AF73F" w14:textId="77777777" w:rsidR="00000000" w:rsidRDefault="007A214F">
      <w:pPr>
        <w:pStyle w:val="a"/>
        <w:rPr>
          <w:rtl/>
        </w:rPr>
      </w:pPr>
    </w:p>
    <w:p w14:paraId="2C3C1A08" w14:textId="77777777" w:rsidR="00000000" w:rsidRDefault="007A214F">
      <w:pPr>
        <w:pStyle w:val="a"/>
        <w:rPr>
          <w:rFonts w:hint="cs"/>
          <w:rtl/>
        </w:rPr>
      </w:pPr>
      <w:r>
        <w:rPr>
          <w:rFonts w:hint="cs"/>
          <w:rtl/>
        </w:rPr>
        <w:t>הוא גם לועג לנו על זה...</w:t>
      </w:r>
    </w:p>
    <w:p w14:paraId="18BF7F33" w14:textId="77777777" w:rsidR="00000000" w:rsidRDefault="007A214F">
      <w:pPr>
        <w:pStyle w:val="SpeakerCon"/>
        <w:rPr>
          <w:rtl/>
        </w:rPr>
      </w:pPr>
      <w:r>
        <w:rPr>
          <w:rtl/>
        </w:rPr>
        <w:br/>
      </w:r>
      <w:bookmarkStart w:id="126" w:name="FS000000458T10_09_2003_12_24_24C"/>
      <w:bookmarkEnd w:id="126"/>
      <w:r>
        <w:rPr>
          <w:rtl/>
        </w:rPr>
        <w:t>חיים רמון (העבודה-מימד):</w:t>
      </w:r>
    </w:p>
    <w:p w14:paraId="057F7649" w14:textId="77777777" w:rsidR="00000000" w:rsidRDefault="007A214F">
      <w:pPr>
        <w:pStyle w:val="a"/>
        <w:rPr>
          <w:rtl/>
        </w:rPr>
      </w:pPr>
    </w:p>
    <w:p w14:paraId="05E98F30" w14:textId="77777777" w:rsidR="00000000" w:rsidRDefault="007A214F">
      <w:pPr>
        <w:pStyle w:val="a"/>
        <w:rPr>
          <w:rFonts w:hint="cs"/>
          <w:rtl/>
        </w:rPr>
      </w:pPr>
      <w:r>
        <w:rPr>
          <w:rFonts w:hint="cs"/>
          <w:rtl/>
        </w:rPr>
        <w:t>לא, עכשיו הוא כבר לא לועג. עכשיו הוא מרשיע את עצמו. עד לפני זמן הוא לעג. היה דיון בוועדת החוץ והביטחון ב-4 ב</w:t>
      </w:r>
      <w:r>
        <w:rPr>
          <w:rFonts w:hint="cs"/>
          <w:rtl/>
        </w:rPr>
        <w:t xml:space="preserve">מרס 2002 - והלוואי שאפשר היה לחשוף את כולו לציבור - וראש הממשלה הסביר לי כמה אני אידיוט, אחרי שהוא הסביר לשרה דליה איציק </w:t>
      </w:r>
      <w:r>
        <w:rPr>
          <w:rtl/>
        </w:rPr>
        <w:t>–</w:t>
      </w:r>
      <w:r>
        <w:rPr>
          <w:rFonts w:hint="cs"/>
          <w:rtl/>
        </w:rPr>
        <w:t xml:space="preserve"> היא היתה אז שרה - כמה היא אידיוטית וכמה הגדר לא חשובה, וזה לא ימנע שום דבר, ואני לא מבין שום דבר. אמרתי לו: זה לא אני שלא מבין שום דב</w:t>
      </w:r>
      <w:r>
        <w:rPr>
          <w:rFonts w:hint="cs"/>
          <w:rtl/>
        </w:rPr>
        <w:t>ר, תגיד את זה לראש השב"כ, תגיד את זה למפכ"ל המשטרה.</w:t>
      </w:r>
    </w:p>
    <w:p w14:paraId="6C26CE8B" w14:textId="77777777" w:rsidR="00000000" w:rsidRDefault="007A214F">
      <w:pPr>
        <w:pStyle w:val="a"/>
        <w:rPr>
          <w:rFonts w:hint="cs"/>
          <w:rtl/>
        </w:rPr>
      </w:pPr>
    </w:p>
    <w:p w14:paraId="27CEADD9" w14:textId="77777777" w:rsidR="00000000" w:rsidRDefault="007A214F">
      <w:pPr>
        <w:pStyle w:val="a"/>
        <w:rPr>
          <w:rFonts w:hint="cs"/>
          <w:rtl/>
        </w:rPr>
      </w:pPr>
      <w:r>
        <w:rPr>
          <w:rFonts w:hint="cs"/>
          <w:rtl/>
        </w:rPr>
        <w:t xml:space="preserve">ורק אחרי 400 הרוגים - כולם מיותרים, וכל הפיגועים, או רובם, או חלקם הגדול, היו יכולים להימנע לו היה ראש הממשלה מבין אז את מה שהוא אומר שהוא כאילו מבין היום. כי עכשיו הוא כבר מסביר - באותן מלים כמעט שהשרה </w:t>
      </w:r>
      <w:r>
        <w:rPr>
          <w:rFonts w:hint="cs"/>
          <w:rtl/>
        </w:rPr>
        <w:t xml:space="preserve">דליה איציק השתמשה בהן בזמנה, שאני השתמשתי בהן בזמני - הוא מסביר שזה ימנע, אבל הוא לא עושה כלום. </w:t>
      </w:r>
    </w:p>
    <w:p w14:paraId="3EF02158" w14:textId="77777777" w:rsidR="00000000" w:rsidRDefault="007A214F">
      <w:pPr>
        <w:pStyle w:val="a"/>
        <w:rPr>
          <w:rFonts w:hint="cs"/>
          <w:rtl/>
        </w:rPr>
      </w:pPr>
    </w:p>
    <w:p w14:paraId="1D3BF9B3" w14:textId="77777777" w:rsidR="00000000" w:rsidRDefault="007A214F">
      <w:pPr>
        <w:pStyle w:val="a"/>
        <w:rPr>
          <w:rFonts w:hint="cs"/>
          <w:rtl/>
        </w:rPr>
      </w:pPr>
      <w:r>
        <w:rPr>
          <w:rFonts w:hint="cs"/>
          <w:rtl/>
        </w:rPr>
        <w:t xml:space="preserve">והגדר היחידה שבנו וכבר נותנת תוצאות - לפי דברי גורמי הביטחון - מסאלם לאלקנה, וכבר יש תוצאות. </w:t>
      </w:r>
    </w:p>
    <w:p w14:paraId="20E6FB81" w14:textId="77777777" w:rsidR="00000000" w:rsidRDefault="007A214F">
      <w:pPr>
        <w:pStyle w:val="a"/>
        <w:rPr>
          <w:rFonts w:hint="cs"/>
          <w:rtl/>
        </w:rPr>
      </w:pPr>
    </w:p>
    <w:p w14:paraId="584B5589" w14:textId="77777777" w:rsidR="00000000" w:rsidRDefault="007A214F">
      <w:pPr>
        <w:pStyle w:val="a"/>
        <w:rPr>
          <w:rFonts w:hint="cs"/>
          <w:rtl/>
        </w:rPr>
      </w:pPr>
      <w:r>
        <w:rPr>
          <w:rFonts w:hint="cs"/>
          <w:rtl/>
        </w:rPr>
        <w:t>דיברו פה על אוסלו - אני לא רוצה להיכנס לתיאור המאוד מסולף שתיאר</w:t>
      </w:r>
      <w:r>
        <w:rPr>
          <w:rFonts w:hint="cs"/>
          <w:rtl/>
        </w:rPr>
        <w:t xml:space="preserve"> חבר הכנסת אדלשטיין את כל סיפור אוסלו, אבל זה לא חשוב.</w:t>
      </w:r>
    </w:p>
    <w:p w14:paraId="5D1D4228" w14:textId="77777777" w:rsidR="00000000" w:rsidRDefault="007A214F">
      <w:pPr>
        <w:pStyle w:val="ac"/>
        <w:rPr>
          <w:rtl/>
        </w:rPr>
      </w:pPr>
      <w:r>
        <w:rPr>
          <w:rtl/>
        </w:rPr>
        <w:br/>
        <w:t>יולי-יואל אדלשטיין (הליכוד):</w:t>
      </w:r>
    </w:p>
    <w:p w14:paraId="467FED1F" w14:textId="77777777" w:rsidR="00000000" w:rsidRDefault="007A214F">
      <w:pPr>
        <w:pStyle w:val="a"/>
        <w:rPr>
          <w:rtl/>
        </w:rPr>
      </w:pPr>
    </w:p>
    <w:p w14:paraId="34B88A04" w14:textId="77777777" w:rsidR="00000000" w:rsidRDefault="007A214F">
      <w:pPr>
        <w:pStyle w:val="a"/>
        <w:rPr>
          <w:rFonts w:hint="cs"/>
          <w:rtl/>
        </w:rPr>
      </w:pPr>
      <w:r>
        <w:rPr>
          <w:rFonts w:hint="cs"/>
          <w:rtl/>
        </w:rPr>
        <w:t>אבל תיכנס אם  יש בעיה.</w:t>
      </w:r>
    </w:p>
    <w:p w14:paraId="2693876F" w14:textId="77777777" w:rsidR="00000000" w:rsidRDefault="007A214F">
      <w:pPr>
        <w:pStyle w:val="SpeakerCon"/>
        <w:rPr>
          <w:rtl/>
        </w:rPr>
      </w:pPr>
      <w:r>
        <w:rPr>
          <w:rtl/>
        </w:rPr>
        <w:br/>
      </w:r>
      <w:bookmarkStart w:id="127" w:name="FS000000458T10_09_2003_12_29_18C"/>
      <w:bookmarkEnd w:id="127"/>
      <w:r>
        <w:rPr>
          <w:rtl/>
        </w:rPr>
        <w:t>חיים רמון (העבודה-מימד):</w:t>
      </w:r>
    </w:p>
    <w:p w14:paraId="04BF67D9" w14:textId="77777777" w:rsidR="00000000" w:rsidRDefault="007A214F">
      <w:pPr>
        <w:pStyle w:val="a"/>
        <w:rPr>
          <w:rtl/>
        </w:rPr>
      </w:pPr>
    </w:p>
    <w:p w14:paraId="3DFF9DFD" w14:textId="77777777" w:rsidR="00000000" w:rsidRDefault="007A214F">
      <w:pPr>
        <w:pStyle w:val="a"/>
        <w:rPr>
          <w:rFonts w:hint="cs"/>
          <w:rtl/>
        </w:rPr>
      </w:pPr>
      <w:r>
        <w:rPr>
          <w:rFonts w:hint="cs"/>
          <w:rtl/>
        </w:rPr>
        <w:t>סליחה. אם יהיה לי זמן - אני אכנס. אני מקווה שיהיה דיון במליאה על מה שאמרת, ואז נעשה את זה.</w:t>
      </w:r>
    </w:p>
    <w:p w14:paraId="125CC88E" w14:textId="77777777" w:rsidR="00000000" w:rsidRDefault="007A214F">
      <w:pPr>
        <w:pStyle w:val="ac"/>
        <w:rPr>
          <w:rtl/>
        </w:rPr>
      </w:pPr>
      <w:r>
        <w:rPr>
          <w:rtl/>
        </w:rPr>
        <w:br/>
        <w:t>יולי-יואל אדלשטיין (הליכוד):</w:t>
      </w:r>
    </w:p>
    <w:p w14:paraId="0C86BAAB" w14:textId="77777777" w:rsidR="00000000" w:rsidRDefault="007A214F">
      <w:pPr>
        <w:pStyle w:val="a"/>
        <w:rPr>
          <w:rtl/>
        </w:rPr>
      </w:pPr>
    </w:p>
    <w:p w14:paraId="27B3E5C0" w14:textId="77777777" w:rsidR="00000000" w:rsidRDefault="007A214F">
      <w:pPr>
        <w:pStyle w:val="a"/>
        <w:rPr>
          <w:rFonts w:hint="cs"/>
          <w:rtl/>
        </w:rPr>
      </w:pPr>
      <w:r>
        <w:rPr>
          <w:rFonts w:hint="cs"/>
          <w:rtl/>
        </w:rPr>
        <w:t>הלוואי.</w:t>
      </w:r>
    </w:p>
    <w:p w14:paraId="3B81AFFF" w14:textId="77777777" w:rsidR="00000000" w:rsidRDefault="007A214F">
      <w:pPr>
        <w:pStyle w:val="SpeakerCon"/>
        <w:rPr>
          <w:rtl/>
        </w:rPr>
      </w:pPr>
      <w:r>
        <w:rPr>
          <w:rtl/>
        </w:rPr>
        <w:br/>
      </w:r>
      <w:bookmarkStart w:id="128" w:name="FS000000458T10_09_2003_12_29_48C"/>
      <w:bookmarkEnd w:id="128"/>
      <w:r>
        <w:rPr>
          <w:rtl/>
        </w:rPr>
        <w:t>חיים רמון (העבודה-מימד):</w:t>
      </w:r>
    </w:p>
    <w:p w14:paraId="79499AC8" w14:textId="77777777" w:rsidR="00000000" w:rsidRDefault="007A214F">
      <w:pPr>
        <w:pStyle w:val="a"/>
        <w:rPr>
          <w:rtl/>
        </w:rPr>
      </w:pPr>
    </w:p>
    <w:p w14:paraId="17C3DFFF" w14:textId="77777777" w:rsidR="00000000" w:rsidRDefault="007A214F">
      <w:pPr>
        <w:pStyle w:val="a"/>
        <w:rPr>
          <w:rFonts w:hint="cs"/>
          <w:rtl/>
        </w:rPr>
      </w:pPr>
      <w:r>
        <w:rPr>
          <w:rFonts w:hint="cs"/>
          <w:rtl/>
        </w:rPr>
        <w:t>אבל, בסדר, או.קיי., היה כישלון באוסלו, הסברתם שהיה כישלון באוסלו. נבחר ראש ממשלה - לא לפני חודש, לא לפני שנה, לפני שנתיים וחצי - והוא הסביר כבר אז שאוסלו איננו; והוא הסביר כבר אז שהוא יודע לטפל בטרור ושהוא יטפל בטרור. ב</w:t>
      </w:r>
      <w:r>
        <w:rPr>
          <w:rFonts w:hint="cs"/>
          <w:rtl/>
        </w:rPr>
        <w:t xml:space="preserve">סדר. חצי שנה לא הצליח, שנה לא הצליח. שנתיים וחצי הוא לא מצליח, והוא לא עושה את הדבר היחיד שאומרים לו שימנע טרור בצורה משמעותית. </w:t>
      </w:r>
    </w:p>
    <w:p w14:paraId="5074FE7F" w14:textId="77777777" w:rsidR="00000000" w:rsidRDefault="007A214F">
      <w:pPr>
        <w:pStyle w:val="a"/>
        <w:rPr>
          <w:rFonts w:hint="cs"/>
          <w:rtl/>
        </w:rPr>
      </w:pPr>
    </w:p>
    <w:p w14:paraId="33542534" w14:textId="77777777" w:rsidR="00000000" w:rsidRDefault="007A214F">
      <w:pPr>
        <w:pStyle w:val="a"/>
        <w:rPr>
          <w:rFonts w:hint="cs"/>
          <w:rtl/>
        </w:rPr>
      </w:pPr>
      <w:r>
        <w:rPr>
          <w:rFonts w:hint="cs"/>
          <w:rtl/>
        </w:rPr>
        <w:t>ואתמול - אתמול - אנחנו מקבלים את התזכורת הכי מצמררת, הכי נוראה. אז מה אני אגיד, מי אשם בזה? אין אחריות? הרי חובה - הקימו ועדות</w:t>
      </w:r>
      <w:r>
        <w:rPr>
          <w:rFonts w:hint="cs"/>
          <w:rtl/>
        </w:rPr>
        <w:t xml:space="preserve"> חקירה בישראל - אין נושא יותר ראוי להקמת ועדת חקירה: למה הפקירו את ביטחונם של אזרחי מדינת ישראל, ומי נושא באחריות, מי התנגד לכך, מי השעה את זה. גם היום. וכל החצים מובילים לאיש אחד, ראש ממשלת ישראל אריאל שרון. הוא הנושא באחריות, במישרין, למה שקרה. </w:t>
      </w:r>
    </w:p>
    <w:p w14:paraId="3E241847" w14:textId="77777777" w:rsidR="00000000" w:rsidRDefault="007A214F">
      <w:pPr>
        <w:pStyle w:val="a"/>
        <w:rPr>
          <w:rFonts w:hint="cs"/>
          <w:rtl/>
        </w:rPr>
      </w:pPr>
    </w:p>
    <w:p w14:paraId="09C43436" w14:textId="77777777" w:rsidR="00000000" w:rsidRDefault="007A214F">
      <w:pPr>
        <w:pStyle w:val="a"/>
        <w:rPr>
          <w:rFonts w:hint="cs"/>
          <w:rtl/>
        </w:rPr>
      </w:pPr>
      <w:r>
        <w:rPr>
          <w:rFonts w:hint="cs"/>
          <w:rtl/>
        </w:rPr>
        <w:t>אני שומ</w:t>
      </w:r>
      <w:r>
        <w:rPr>
          <w:rFonts w:hint="cs"/>
          <w:rtl/>
        </w:rPr>
        <w:t>ע אותו כל היום, והוא בא ואומר: על דבר אחד לא נתפשר - על ביטחונם של אזרחי מדינת ישראל. אני אומר לך, אדוני ראש הממשלה אריאל שרון, אתמול התפשרת על ביטחונם של הרוגי שני הפיגועים, על עשרות הפצועים. אתה התפשרת, והתפשרת מסיבה אחת בלבד - אחת בלבד - כי אתה חושש שגד</w:t>
      </w:r>
      <w:r>
        <w:rPr>
          <w:rFonts w:hint="cs"/>
          <w:rtl/>
        </w:rPr>
        <w:t xml:space="preserve">ר הביטחון הזאת תהיה לה משמעות מדינית, שמנוגדת להשקפתך, ומכיוון שכך, אתה משעה ואינך עושה את מה שצריך. </w:t>
      </w:r>
    </w:p>
    <w:p w14:paraId="4713BBFB" w14:textId="77777777" w:rsidR="00000000" w:rsidRDefault="007A214F">
      <w:pPr>
        <w:pStyle w:val="a"/>
        <w:rPr>
          <w:rFonts w:hint="cs"/>
          <w:rtl/>
        </w:rPr>
      </w:pPr>
    </w:p>
    <w:p w14:paraId="5B1F6725" w14:textId="77777777" w:rsidR="00000000" w:rsidRDefault="007A214F">
      <w:pPr>
        <w:pStyle w:val="a"/>
        <w:rPr>
          <w:rFonts w:hint="cs"/>
          <w:rtl/>
        </w:rPr>
      </w:pPr>
      <w:r>
        <w:rPr>
          <w:rFonts w:hint="cs"/>
          <w:rtl/>
        </w:rPr>
        <w:t>אני אומר לאזרחי מדינת ישראל - אני אינני יודע אם יש פרטנר, יכול להיות שאין פרטנר, אבל אם אין פרטנר, חובת הממשלה עוד יותר לעשות את כל מה שצריך על מנת להגן.</w:t>
      </w:r>
      <w:r>
        <w:rPr>
          <w:rFonts w:hint="cs"/>
          <w:rtl/>
        </w:rPr>
        <w:t xml:space="preserve"> ולעשות זה לא רק לתקוף, זה לא רק בצד ההתקפי. איך אנחנו יודעים? 100,000-150,000 איש שומרים באופן הגנתי - שומרים על בתי-הקפה ועל בתי-החולים ועל בתי-הספר ועל האוטובוסים - ולצערנו הרב לא תמיד זה מצליח, כפי שהתברר אתמול. אז למה צריך לשמור על בית-הקפה? בואו נשמו</w:t>
      </w:r>
      <w:r>
        <w:rPr>
          <w:rFonts w:hint="cs"/>
          <w:rtl/>
        </w:rPr>
        <w:t xml:space="preserve">ר על הגבול, בואו נשים שער לישראל - שלא יבואו אלינו, שלא יצליחו לבוא, שניפרד מהם. </w:t>
      </w:r>
    </w:p>
    <w:p w14:paraId="5EC4E3E9" w14:textId="77777777" w:rsidR="00000000" w:rsidRDefault="007A214F">
      <w:pPr>
        <w:pStyle w:val="a"/>
        <w:rPr>
          <w:rFonts w:hint="cs"/>
          <w:rtl/>
        </w:rPr>
      </w:pPr>
    </w:p>
    <w:p w14:paraId="426849F2" w14:textId="77777777" w:rsidR="00000000" w:rsidRDefault="007A214F">
      <w:pPr>
        <w:pStyle w:val="a"/>
        <w:rPr>
          <w:rFonts w:hint="cs"/>
          <w:rtl/>
        </w:rPr>
      </w:pPr>
      <w:r>
        <w:rPr>
          <w:rFonts w:hint="cs"/>
          <w:rtl/>
        </w:rPr>
        <w:t>אם אין פרטנר, והממשלה הזאת אומרת: אין פרטנר, ויכול להיות - אני נמנה עם אלה שלעת הזאת חושבים שכנראה אין פרטנר - אבל אם אין פרטנר, תסיקו מסקנות, תעשו משהו. אל תגידו לנו: או.קי</w:t>
      </w:r>
      <w:r>
        <w:rPr>
          <w:rFonts w:hint="cs"/>
          <w:rtl/>
        </w:rPr>
        <w:t xml:space="preserve">י., עשר שנים לאוסלו. כבר נבחרתם פעם ופעמיים, על סמך כאילו המומחיות שלכם להביא ביטחון, ותראו מה קרה. אף פעם לא היה ביטחון מדינת ישראל מופקר כל כך; מעולם לא היו המצב הביטחוני, תחושת הביטחון, מופקרים כל כך. אז תעשו משהו, אבל אתם מסרבים לעשות. ולא היתה ממשלה, </w:t>
      </w:r>
      <w:r>
        <w:rPr>
          <w:rFonts w:hint="cs"/>
          <w:rtl/>
        </w:rPr>
        <w:t xml:space="preserve">בסדרי גודל, שנכשלה כמו הממשלה הזאת - עם כל מה שאפשר להגיד על אוסלו, ואפשר להגיד, והיו טעויות באוסלו - הממשלה הזאת טועה כמעט מהיום שהיא הגיעה לשלטון. </w:t>
      </w:r>
    </w:p>
    <w:p w14:paraId="35E99CC2" w14:textId="77777777" w:rsidR="00000000" w:rsidRDefault="007A214F">
      <w:pPr>
        <w:pStyle w:val="a"/>
        <w:rPr>
          <w:rFonts w:hint="cs"/>
          <w:rtl/>
        </w:rPr>
      </w:pPr>
    </w:p>
    <w:p w14:paraId="5E2FA221" w14:textId="77777777" w:rsidR="00000000" w:rsidRDefault="007A214F">
      <w:pPr>
        <w:pStyle w:val="a"/>
        <w:rPr>
          <w:rFonts w:hint="cs"/>
          <w:rtl/>
        </w:rPr>
      </w:pPr>
      <w:r>
        <w:rPr>
          <w:rFonts w:hint="cs"/>
          <w:rtl/>
        </w:rPr>
        <w:t>לכן אני חושב שהמסקנה היחידה כתוצאה מהמחדל הנורא של ממשלת ישראל, ובעיקר של העומד בראשה - שנושא באחריות ישי</w:t>
      </w:r>
      <w:r>
        <w:rPr>
          <w:rFonts w:hint="cs"/>
          <w:rtl/>
        </w:rPr>
        <w:t xml:space="preserve">רה למותם, להירצחם של קרוב ל-500 איש, כי הוא לא הגן עליהם, כי הוא הפקיר את ביטחונם, כי זו ממשלה שמפקירה את הביטחון - זה לקום וללכת. זה כישלון קולוסאלי, שלא היה כדוגמתו - כמעט - מאז 1973 זה מחדל הביטחון הכי גדול; אחרי מחדל יום הכיפורים זה המחדל הגדול מכולם. </w:t>
      </w:r>
      <w:r>
        <w:rPr>
          <w:rFonts w:hint="cs"/>
          <w:rtl/>
        </w:rPr>
        <w:t>ועל המחדל הזה, ראש הממשלה וממשלתו צריכים ללכת הביתה.</w:t>
      </w:r>
    </w:p>
    <w:p w14:paraId="646BBC27" w14:textId="77777777" w:rsidR="00000000" w:rsidRDefault="007A214F">
      <w:pPr>
        <w:pStyle w:val="a"/>
        <w:rPr>
          <w:color w:val="0000FF"/>
          <w:szCs w:val="28"/>
          <w:rtl/>
        </w:rPr>
      </w:pPr>
      <w:r>
        <w:rPr>
          <w:rtl/>
        </w:rPr>
        <w:br/>
      </w:r>
    </w:p>
    <w:p w14:paraId="141E2127" w14:textId="77777777" w:rsidR="00000000" w:rsidRDefault="007A214F">
      <w:pPr>
        <w:pStyle w:val="ad"/>
        <w:rPr>
          <w:rtl/>
        </w:rPr>
      </w:pPr>
      <w:r>
        <w:rPr>
          <w:rtl/>
        </w:rPr>
        <w:t>היו"ר ראובן ריבלין:</w:t>
      </w:r>
    </w:p>
    <w:p w14:paraId="62EA87BE" w14:textId="77777777" w:rsidR="00000000" w:rsidRDefault="007A214F">
      <w:pPr>
        <w:pStyle w:val="a"/>
        <w:rPr>
          <w:rtl/>
        </w:rPr>
      </w:pPr>
    </w:p>
    <w:p w14:paraId="5A66752A" w14:textId="77777777" w:rsidR="00000000" w:rsidRDefault="007A214F">
      <w:pPr>
        <w:pStyle w:val="a"/>
        <w:rPr>
          <w:rFonts w:hint="cs"/>
          <w:rtl/>
        </w:rPr>
      </w:pPr>
      <w:r>
        <w:rPr>
          <w:rFonts w:hint="cs"/>
          <w:rtl/>
        </w:rPr>
        <w:t>אני מאוד מודה לחבר הכנסת חיים רמון. חבר הכנסת יוסי שריד, בבקשה.</w:t>
      </w:r>
    </w:p>
    <w:p w14:paraId="27A9B0BD" w14:textId="77777777" w:rsidR="00000000" w:rsidRDefault="007A214F">
      <w:pPr>
        <w:pStyle w:val="a"/>
        <w:rPr>
          <w:rFonts w:hint="cs"/>
          <w:rtl/>
        </w:rPr>
      </w:pPr>
    </w:p>
    <w:p w14:paraId="33EE0C64" w14:textId="77777777" w:rsidR="00000000" w:rsidRDefault="007A214F">
      <w:pPr>
        <w:pStyle w:val="Speaker"/>
        <w:rPr>
          <w:rtl/>
        </w:rPr>
      </w:pPr>
      <w:bookmarkStart w:id="129" w:name="FS000000512T10_09_2003_12_15_46"/>
      <w:bookmarkStart w:id="130" w:name="_Toc65927015"/>
      <w:bookmarkEnd w:id="129"/>
      <w:r>
        <w:rPr>
          <w:rFonts w:hint="eastAsia"/>
          <w:rtl/>
        </w:rPr>
        <w:t>יוסי</w:t>
      </w:r>
      <w:r>
        <w:rPr>
          <w:rtl/>
        </w:rPr>
        <w:t xml:space="preserve"> שריד (מרצ):</w:t>
      </w:r>
      <w:bookmarkEnd w:id="130"/>
    </w:p>
    <w:p w14:paraId="4E5E27FA" w14:textId="77777777" w:rsidR="00000000" w:rsidRDefault="007A214F">
      <w:pPr>
        <w:pStyle w:val="a"/>
        <w:rPr>
          <w:rFonts w:hint="cs"/>
          <w:rtl/>
        </w:rPr>
      </w:pPr>
    </w:p>
    <w:p w14:paraId="0D307EE2" w14:textId="77777777" w:rsidR="00000000" w:rsidRDefault="007A214F">
      <w:pPr>
        <w:pStyle w:val="a"/>
        <w:rPr>
          <w:rFonts w:hint="cs"/>
          <w:rtl/>
        </w:rPr>
      </w:pPr>
      <w:r>
        <w:rPr>
          <w:rFonts w:hint="cs"/>
          <w:rtl/>
        </w:rPr>
        <w:t xml:space="preserve">אדוני היושב-ראש, אני מודה ומתוודה - גם על-פי הניסוח בסדר-היום - שמלכתחילה חשבתי לדבר גם  בנושאים </w:t>
      </w:r>
      <w:r>
        <w:rPr>
          <w:rFonts w:hint="cs"/>
          <w:rtl/>
        </w:rPr>
        <w:t xml:space="preserve">אחרים שנראים לי חשובים מאין כמותם. לא שהנושאים האלה הופכים להיות פחות חשובים, הם חשובים מכל חשוב. </w:t>
      </w:r>
    </w:p>
    <w:p w14:paraId="18806E82" w14:textId="77777777" w:rsidR="00000000" w:rsidRDefault="007A214F">
      <w:pPr>
        <w:pStyle w:val="a"/>
        <w:rPr>
          <w:rFonts w:hint="cs"/>
          <w:rtl/>
        </w:rPr>
      </w:pPr>
    </w:p>
    <w:p w14:paraId="121C32DE" w14:textId="77777777" w:rsidR="00000000" w:rsidRDefault="007A214F">
      <w:pPr>
        <w:pStyle w:val="a"/>
        <w:rPr>
          <w:rFonts w:hint="cs"/>
          <w:rtl/>
        </w:rPr>
      </w:pPr>
      <w:r>
        <w:rPr>
          <w:rFonts w:hint="cs"/>
          <w:rtl/>
        </w:rPr>
        <w:t>רציתי לדבר, לדוגמה, על מה שבא לידי ביטוי או על מה שמייצגת ויקי קנפו, ועל מידת האכזריות העצומה שמגלה הממשלה כלפיה וכלפי חברותיה,  ובעיקר כלפי העניין שהיא מיי</w:t>
      </w:r>
      <w:r>
        <w:rPr>
          <w:rFonts w:hint="cs"/>
          <w:rtl/>
        </w:rPr>
        <w:t>צגת. מידה עצומה של אכזריות, קשה ממש לתאר, בכל זאת אשה שובתת שביתת רעב. בכל פעם שאתם אוכלים, מאיר שטרית, תזכרו שליד משרדך יושבים אנשים ושובתים שביתת רעב. צודקים או לא צודקים לפי דעתכם, אתם שולחים אותם כל הזמן לעבוד, הבעיה היא שאולי תראו להם לאן הם צריכים לל</w:t>
      </w:r>
      <w:r>
        <w:rPr>
          <w:rFonts w:hint="cs"/>
          <w:rtl/>
        </w:rPr>
        <w:t>כת כדי לעבוד. איפה העבודה?</w:t>
      </w:r>
    </w:p>
    <w:p w14:paraId="5ED8269E" w14:textId="77777777" w:rsidR="00000000" w:rsidRDefault="007A214F">
      <w:pPr>
        <w:pStyle w:val="a"/>
        <w:ind w:firstLine="0"/>
        <w:rPr>
          <w:rFonts w:hint="cs"/>
          <w:rtl/>
        </w:rPr>
      </w:pPr>
    </w:p>
    <w:p w14:paraId="254E6F8A" w14:textId="77777777" w:rsidR="00000000" w:rsidRDefault="007A214F">
      <w:pPr>
        <w:pStyle w:val="ac"/>
        <w:rPr>
          <w:rtl/>
        </w:rPr>
      </w:pPr>
      <w:r>
        <w:rPr>
          <w:rFonts w:hint="eastAsia"/>
          <w:rtl/>
        </w:rPr>
        <w:t>שר</w:t>
      </w:r>
      <w:r>
        <w:rPr>
          <w:rtl/>
        </w:rPr>
        <w:t xml:space="preserve"> הפנים אברהם פורז:</w:t>
      </w:r>
    </w:p>
    <w:p w14:paraId="4D19C970" w14:textId="77777777" w:rsidR="00000000" w:rsidRDefault="007A214F">
      <w:pPr>
        <w:pStyle w:val="a"/>
        <w:rPr>
          <w:rFonts w:hint="cs"/>
          <w:rtl/>
        </w:rPr>
      </w:pPr>
    </w:p>
    <w:p w14:paraId="7151B263" w14:textId="77777777" w:rsidR="00000000" w:rsidRDefault="007A214F">
      <w:pPr>
        <w:pStyle w:val="a"/>
        <w:rPr>
          <w:rFonts w:hint="cs"/>
          <w:rtl/>
        </w:rPr>
      </w:pPr>
      <w:r>
        <w:rPr>
          <w:rFonts w:hint="cs"/>
          <w:rtl/>
        </w:rPr>
        <w:t>וכאשר רוצים לגרש עובדים זרים אתם מתנגדים. אנחנו עושים זאת כדי שתהיה להם עבודה.</w:t>
      </w:r>
    </w:p>
    <w:p w14:paraId="663584F6" w14:textId="77777777" w:rsidR="00000000" w:rsidRDefault="007A214F">
      <w:pPr>
        <w:pStyle w:val="a"/>
        <w:ind w:firstLine="0"/>
        <w:rPr>
          <w:rFonts w:hint="cs"/>
          <w:rtl/>
        </w:rPr>
      </w:pPr>
    </w:p>
    <w:p w14:paraId="2E3ABB18" w14:textId="77777777" w:rsidR="00000000" w:rsidRDefault="007A214F">
      <w:pPr>
        <w:pStyle w:val="SpeakerCon"/>
        <w:rPr>
          <w:rtl/>
        </w:rPr>
      </w:pPr>
      <w:bookmarkStart w:id="131" w:name="FS000000512T10_09_2003_12_19_11C"/>
      <w:bookmarkEnd w:id="131"/>
      <w:r>
        <w:rPr>
          <w:rtl/>
        </w:rPr>
        <w:t>יוסי שריד (מרצ):</w:t>
      </w:r>
    </w:p>
    <w:p w14:paraId="1E284683" w14:textId="77777777" w:rsidR="00000000" w:rsidRDefault="007A214F">
      <w:pPr>
        <w:pStyle w:val="a"/>
        <w:rPr>
          <w:rtl/>
        </w:rPr>
      </w:pPr>
    </w:p>
    <w:p w14:paraId="0A25CB50" w14:textId="77777777" w:rsidR="00000000" w:rsidRDefault="007A214F">
      <w:pPr>
        <w:pStyle w:val="a"/>
        <w:rPr>
          <w:rFonts w:hint="cs"/>
          <w:rtl/>
        </w:rPr>
      </w:pPr>
      <w:r>
        <w:rPr>
          <w:rFonts w:hint="cs"/>
          <w:rtl/>
        </w:rPr>
        <w:t>יש לי גם מה להגיד לך על העובדים הזרים. אתה אחראי למחזות אכזריים. דיברתי על אכזריות, אכזריות איננה ניתנת לחלו</w:t>
      </w:r>
      <w:r>
        <w:rPr>
          <w:rFonts w:hint="cs"/>
          <w:rtl/>
        </w:rPr>
        <w:t xml:space="preserve">קה. כאשר ילד או ילדה שנולדו בארץ חוזרים הביתה בצהריים, והם לא יודעים אם ימצאו את האבא או האמא שלהם, זה באחריות שלך, אם כבר הזכרת את העובדים הזרים. אפשר לעשות כל מיני דברים, אבל לא באכזריות הזאת. </w:t>
      </w:r>
    </w:p>
    <w:p w14:paraId="66F5669F" w14:textId="77777777" w:rsidR="00000000" w:rsidRDefault="007A214F">
      <w:pPr>
        <w:pStyle w:val="a"/>
        <w:rPr>
          <w:rFonts w:hint="cs"/>
          <w:rtl/>
        </w:rPr>
      </w:pPr>
    </w:p>
    <w:p w14:paraId="6F6EC231" w14:textId="77777777" w:rsidR="00000000" w:rsidRDefault="007A214F">
      <w:pPr>
        <w:pStyle w:val="a"/>
        <w:rPr>
          <w:rFonts w:hint="cs"/>
          <w:rtl/>
        </w:rPr>
      </w:pPr>
      <w:r>
        <w:rPr>
          <w:rFonts w:hint="cs"/>
          <w:rtl/>
        </w:rPr>
        <w:t>אם יש תו היכר, סימן היכר לממשלה, זו באמת מידה עצומה, בלתי נ</w:t>
      </w:r>
      <w:r>
        <w:rPr>
          <w:rFonts w:hint="cs"/>
          <w:rtl/>
        </w:rPr>
        <w:t>סבלת ובלתי נסלחת של אחריות, ואכזריות איננה ניתנת לחלוקה. אם יש אכזריות, היא מופנית כלפי אלה וכלפי אחרים.</w:t>
      </w:r>
    </w:p>
    <w:p w14:paraId="071CC93E" w14:textId="77777777" w:rsidR="00000000" w:rsidRDefault="007A214F">
      <w:pPr>
        <w:pStyle w:val="a"/>
        <w:rPr>
          <w:rFonts w:hint="cs"/>
          <w:rtl/>
        </w:rPr>
      </w:pPr>
    </w:p>
    <w:p w14:paraId="7660F150" w14:textId="77777777" w:rsidR="00000000" w:rsidRDefault="007A214F">
      <w:pPr>
        <w:pStyle w:val="a"/>
        <w:rPr>
          <w:rFonts w:hint="cs"/>
          <w:rtl/>
        </w:rPr>
      </w:pPr>
      <w:r>
        <w:rPr>
          <w:rFonts w:hint="cs"/>
          <w:rtl/>
        </w:rPr>
        <w:t>רציתי לדבר על משפחת שרון, על אריאל שרון עצמו ובניו, שמקעקעים כל נורמה בסיסית של שלטון חוק במדינה, וזה נושא מאוד-מאוד חשוב, אולי חשוב יותר מנושאים אחרי</w:t>
      </w:r>
      <w:r>
        <w:rPr>
          <w:rFonts w:hint="cs"/>
          <w:rtl/>
        </w:rPr>
        <w:t>ם. אבל באו האירועים של אתמול, אדוני היושב-ראש, וטרפו את סדר-היום. אי-אפשר לעמוד כאן היום ולא להתייחס לאירועים הנוראים האלה.</w:t>
      </w:r>
    </w:p>
    <w:p w14:paraId="00168732" w14:textId="77777777" w:rsidR="00000000" w:rsidRDefault="007A214F">
      <w:pPr>
        <w:pStyle w:val="a"/>
        <w:rPr>
          <w:rFonts w:hint="cs"/>
          <w:rtl/>
        </w:rPr>
      </w:pPr>
    </w:p>
    <w:p w14:paraId="7B4D49D3" w14:textId="77777777" w:rsidR="00000000" w:rsidRDefault="007A214F">
      <w:pPr>
        <w:pStyle w:val="a"/>
        <w:rPr>
          <w:rFonts w:hint="cs"/>
          <w:rtl/>
        </w:rPr>
      </w:pPr>
      <w:r>
        <w:rPr>
          <w:rFonts w:hint="cs"/>
          <w:rtl/>
        </w:rPr>
        <w:t>אגיד לך את האמת, אדוני היושב-ראש, היו זמנים שבהם עשיתי מאמץ, לא תמיד הצלחתי, אני מניח כמו גם אנשים אחרים, לזכור שמות. זכרנו אפילו ש</w:t>
      </w:r>
      <w:r>
        <w:rPr>
          <w:rFonts w:hint="cs"/>
          <w:rtl/>
        </w:rPr>
        <w:t>פלוני שאביו ואמו נתנו לו שם - ולכל אדם יש שם כידוע -  זה היה שם, אני זוכר, וזה היה באירוע הרצחני הזה. אני מרגיש היום אשם שאני לא זוכר את השם. כבר אי- אפשר לזכור את השמות. האירועים האלה עושים שַמות בשֵמות. הם עושים שַמות בשֵמות. בואו נודה על האמת, אתמול היה</w:t>
      </w:r>
      <w:r>
        <w:rPr>
          <w:rFonts w:hint="cs"/>
          <w:rtl/>
        </w:rPr>
        <w:t xml:space="preserve"> יום קשה מנשוא, אבל זה הופך לשגרת היום.</w:t>
      </w:r>
    </w:p>
    <w:p w14:paraId="5F161A7D" w14:textId="77777777" w:rsidR="00000000" w:rsidRDefault="007A214F">
      <w:pPr>
        <w:pStyle w:val="a"/>
        <w:rPr>
          <w:rFonts w:hint="cs"/>
          <w:rtl/>
        </w:rPr>
      </w:pPr>
    </w:p>
    <w:p w14:paraId="6E03182E" w14:textId="77777777" w:rsidR="00000000" w:rsidRDefault="007A214F">
      <w:pPr>
        <w:pStyle w:val="a"/>
        <w:rPr>
          <w:rFonts w:hint="cs"/>
          <w:rtl/>
        </w:rPr>
      </w:pPr>
      <w:r>
        <w:rPr>
          <w:rFonts w:hint="cs"/>
          <w:rtl/>
        </w:rPr>
        <w:t xml:space="preserve">חבר הכנסת יולי אדלשטיין, הממשלה הזאת וראש הממשלה הזה - הוא כבר ראש ממשלה שלוש שנים. אחרי שלוש שנים, כבר אי-אפשר לתלות את הקולר בצווארו של אף אחד, אלא אך ורק בצוואר של עצמך. </w:t>
      </w:r>
    </w:p>
    <w:p w14:paraId="07C396B3" w14:textId="77777777" w:rsidR="00000000" w:rsidRDefault="007A214F">
      <w:pPr>
        <w:pStyle w:val="a"/>
        <w:rPr>
          <w:rFonts w:hint="cs"/>
          <w:rtl/>
        </w:rPr>
      </w:pPr>
    </w:p>
    <w:p w14:paraId="7578F969" w14:textId="77777777" w:rsidR="00000000" w:rsidRDefault="007A214F">
      <w:pPr>
        <w:pStyle w:val="a"/>
        <w:rPr>
          <w:rFonts w:hint="cs"/>
          <w:rtl/>
        </w:rPr>
      </w:pPr>
      <w:r>
        <w:rPr>
          <w:rFonts w:hint="cs"/>
          <w:rtl/>
        </w:rPr>
        <w:t>חוץ מזה, אני רוצה להזכיר לך בכל הכבוד, ש</w:t>
      </w:r>
      <w:r>
        <w:rPr>
          <w:rFonts w:hint="cs"/>
          <w:rtl/>
        </w:rPr>
        <w:t>אתה והשר המכובד נתן שרנסקי, ישבתם בממשלות אוסלו. אז מה אתה מספר לנו כאן שאמרת והתנגדת? הוא ישב לימיני בממשלה, אני זוכר. אלה היו ממשלות אוסלו.</w:t>
      </w:r>
    </w:p>
    <w:p w14:paraId="3D052DAD" w14:textId="77777777" w:rsidR="00000000" w:rsidRDefault="007A214F">
      <w:pPr>
        <w:pStyle w:val="a"/>
        <w:ind w:firstLine="0"/>
        <w:rPr>
          <w:rFonts w:hint="cs"/>
          <w:rtl/>
        </w:rPr>
      </w:pPr>
    </w:p>
    <w:p w14:paraId="0AB61B7F" w14:textId="77777777" w:rsidR="00000000" w:rsidRDefault="007A214F">
      <w:pPr>
        <w:pStyle w:val="ac"/>
        <w:rPr>
          <w:rtl/>
        </w:rPr>
      </w:pPr>
      <w:r>
        <w:rPr>
          <w:rFonts w:hint="eastAsia"/>
          <w:rtl/>
        </w:rPr>
        <w:t>יולי</w:t>
      </w:r>
      <w:r>
        <w:rPr>
          <w:rtl/>
        </w:rPr>
        <w:t>-יואל אדלשטיין (הליכוד):</w:t>
      </w:r>
    </w:p>
    <w:p w14:paraId="07497BDB" w14:textId="77777777" w:rsidR="00000000" w:rsidRDefault="007A214F">
      <w:pPr>
        <w:pStyle w:val="a"/>
        <w:rPr>
          <w:rFonts w:hint="cs"/>
          <w:rtl/>
        </w:rPr>
      </w:pPr>
    </w:p>
    <w:p w14:paraId="29213430" w14:textId="77777777" w:rsidR="00000000" w:rsidRDefault="007A214F">
      <w:pPr>
        <w:pStyle w:val="a"/>
        <w:rPr>
          <w:rFonts w:hint="cs"/>
          <w:rtl/>
        </w:rPr>
      </w:pPr>
      <w:r>
        <w:rPr>
          <w:rFonts w:hint="cs"/>
          <w:rtl/>
        </w:rPr>
        <w:t>אתה רוצה שאזכיר לך את התגובות שהיו אז?</w:t>
      </w:r>
    </w:p>
    <w:p w14:paraId="79DBCEAE" w14:textId="77777777" w:rsidR="00000000" w:rsidRDefault="007A214F">
      <w:pPr>
        <w:pStyle w:val="a"/>
        <w:ind w:firstLine="0"/>
        <w:rPr>
          <w:rFonts w:hint="cs"/>
          <w:rtl/>
        </w:rPr>
      </w:pPr>
    </w:p>
    <w:p w14:paraId="0094E0BA" w14:textId="77777777" w:rsidR="00000000" w:rsidRDefault="007A214F">
      <w:pPr>
        <w:pStyle w:val="SpeakerCon"/>
        <w:rPr>
          <w:rtl/>
        </w:rPr>
      </w:pPr>
      <w:bookmarkStart w:id="132" w:name="FS000000512T10_09_2003_12_34_42C"/>
      <w:bookmarkEnd w:id="132"/>
      <w:r>
        <w:rPr>
          <w:rtl/>
        </w:rPr>
        <w:t>יוסי שריד (מרצ):</w:t>
      </w:r>
    </w:p>
    <w:p w14:paraId="6A7DE841" w14:textId="77777777" w:rsidR="00000000" w:rsidRDefault="007A214F">
      <w:pPr>
        <w:pStyle w:val="a"/>
        <w:rPr>
          <w:rtl/>
        </w:rPr>
      </w:pPr>
    </w:p>
    <w:p w14:paraId="7B43F7A7" w14:textId="77777777" w:rsidR="00000000" w:rsidRDefault="007A214F">
      <w:pPr>
        <w:pStyle w:val="a"/>
        <w:rPr>
          <w:rFonts w:hint="cs"/>
          <w:rtl/>
        </w:rPr>
      </w:pPr>
      <w:r>
        <w:rPr>
          <w:rFonts w:hint="cs"/>
          <w:rtl/>
        </w:rPr>
        <w:t>התגובות לא משנות. ברגע שא</w:t>
      </w:r>
      <w:r>
        <w:rPr>
          <w:rFonts w:hint="cs"/>
          <w:rtl/>
        </w:rPr>
        <w:t xml:space="preserve">תה יושב בממשלה, אתה נושא באחריות מיניסטריאלית. אני זוכר את השר נתן שרנסקי, חברתו נעמה לי עד מאוד, יושב לימיני ונושא באחריות בדיוק כמוני. </w:t>
      </w:r>
    </w:p>
    <w:p w14:paraId="7980B880" w14:textId="77777777" w:rsidR="00000000" w:rsidRDefault="007A214F">
      <w:pPr>
        <w:pStyle w:val="a"/>
        <w:rPr>
          <w:rFonts w:hint="cs"/>
          <w:rtl/>
        </w:rPr>
      </w:pPr>
    </w:p>
    <w:p w14:paraId="5A3309FF" w14:textId="77777777" w:rsidR="00000000" w:rsidRDefault="007A214F">
      <w:pPr>
        <w:pStyle w:val="a"/>
        <w:rPr>
          <w:rFonts w:hint="cs"/>
          <w:rtl/>
        </w:rPr>
      </w:pPr>
      <w:r>
        <w:rPr>
          <w:rFonts w:hint="cs"/>
          <w:rtl/>
        </w:rPr>
        <w:t>גם אני לא יכול עכשיו, בגלל קוצר הזמן, להיכנס לנבכי אוסלו.  אומר רק משפט אחד: כנראה יש עדות לכך שאוסלו, למרות כל הפגמי</w:t>
      </w:r>
      <w:r>
        <w:rPr>
          <w:rFonts w:hint="cs"/>
          <w:rtl/>
        </w:rPr>
        <w:t>ם, החסרונות והליקויים, היתה דרך ראויה לשמה. איך אני יודע? קודם כול, מעולם לא הצגתם לה אלטרנטיבה. העדות השנייה היא, שמעולם לא הסתלקתם מאוסלו. אם אוסלו הוא אבי-אבות החטאת, למה לא  הסתלקתם מזה? לא הסתלקתם מזה, ובהרבה מאוד מקרים ומובנים המשכתם את דרך אוסלו, ומ</w:t>
      </w:r>
      <w:r>
        <w:rPr>
          <w:rFonts w:hint="cs"/>
          <w:rtl/>
        </w:rPr>
        <w:t>עולם לא הצגתם לאוסלו אלטרנטיבה.</w:t>
      </w:r>
    </w:p>
    <w:p w14:paraId="73137372" w14:textId="77777777" w:rsidR="00000000" w:rsidRDefault="007A214F">
      <w:pPr>
        <w:pStyle w:val="a"/>
        <w:rPr>
          <w:rFonts w:hint="cs"/>
          <w:rtl/>
        </w:rPr>
      </w:pPr>
    </w:p>
    <w:p w14:paraId="4C40C743" w14:textId="77777777" w:rsidR="00000000" w:rsidRDefault="007A214F">
      <w:pPr>
        <w:pStyle w:val="a"/>
        <w:rPr>
          <w:rFonts w:hint="cs"/>
          <w:rtl/>
        </w:rPr>
      </w:pPr>
      <w:r>
        <w:rPr>
          <w:rFonts w:hint="cs"/>
          <w:rtl/>
        </w:rPr>
        <w:t>אני רוצה לשתף אתכם, חברי הכנסת, בכמה דאגות שיש לי עכשיו. פעם אמרתי כאן ואני חוזר ואומר, לראש הממשלה שלנו יש שם של בולדוזר. אמרתי פעם, שאם זה בולדוזר, כנראה יש לו מנוע של מכסחת דשא או של טוסטוס. שלוש שנים האיש הזה ראש ממשלה,</w:t>
      </w:r>
      <w:r>
        <w:rPr>
          <w:rFonts w:hint="cs"/>
          <w:rtl/>
        </w:rPr>
        <w:t xml:space="preserve"> על סמך מה נבחר לראשות ממשלה? הוא נבחר לראשות הממשלה על סמך הבטחה מפורשת, שהוא יודע איך למגר טרור, אחרת הרי לא היה נבחר. זה ברור לכל תינוק בעריסה, אף שמסוכן גם להיות גם תינוק בעריסה בימינו אלה במדינת ישראל. על סמך זה הוא נבחר, על סמך "תנו לצה"ל לנצח".</w:t>
      </w:r>
    </w:p>
    <w:p w14:paraId="6C293013" w14:textId="77777777" w:rsidR="00000000" w:rsidRDefault="007A214F">
      <w:pPr>
        <w:pStyle w:val="a"/>
        <w:rPr>
          <w:rFonts w:hint="cs"/>
          <w:rtl/>
        </w:rPr>
      </w:pPr>
    </w:p>
    <w:p w14:paraId="032647D6" w14:textId="77777777" w:rsidR="00000000" w:rsidRDefault="007A214F">
      <w:pPr>
        <w:pStyle w:val="a"/>
        <w:rPr>
          <w:rFonts w:hint="cs"/>
          <w:rtl/>
        </w:rPr>
      </w:pPr>
      <w:r>
        <w:rPr>
          <w:rFonts w:hint="cs"/>
          <w:rtl/>
        </w:rPr>
        <w:t xml:space="preserve">יש </w:t>
      </w:r>
      <w:r>
        <w:rPr>
          <w:rFonts w:hint="cs"/>
          <w:rtl/>
        </w:rPr>
        <w:t>כאן מישהו בכנסת שהוא נגד חיסול הטרור? - אני שואל. זו שאלה שאני שואב אותה מן הזיכרון, ממקום אחר. יש מישהו כאן בכנסת שהוא נגד מיגור הטרור? כיוון שאין לי כשרון חיקוי, אני לא מחקה אותו. יש כאן מישהו שהוא נגד לתת לצה"ל לנצח?</w:t>
      </w:r>
    </w:p>
    <w:p w14:paraId="6E9E84D4" w14:textId="77777777" w:rsidR="00000000" w:rsidRDefault="007A214F">
      <w:pPr>
        <w:pStyle w:val="a"/>
        <w:ind w:firstLine="0"/>
        <w:rPr>
          <w:rFonts w:hint="cs"/>
          <w:rtl/>
        </w:rPr>
      </w:pPr>
    </w:p>
    <w:p w14:paraId="525A99AD" w14:textId="77777777" w:rsidR="00000000" w:rsidRDefault="007A214F">
      <w:pPr>
        <w:pStyle w:val="ac"/>
        <w:rPr>
          <w:rtl/>
        </w:rPr>
      </w:pPr>
      <w:r>
        <w:rPr>
          <w:rFonts w:hint="eastAsia"/>
          <w:rtl/>
        </w:rPr>
        <w:t>עזמי</w:t>
      </w:r>
      <w:r>
        <w:rPr>
          <w:rtl/>
        </w:rPr>
        <w:t xml:space="preserve"> בשארה (בל"ד):</w:t>
      </w:r>
    </w:p>
    <w:p w14:paraId="78C65889" w14:textId="77777777" w:rsidR="00000000" w:rsidRDefault="007A214F">
      <w:pPr>
        <w:pStyle w:val="a"/>
        <w:rPr>
          <w:rFonts w:hint="cs"/>
          <w:rtl/>
        </w:rPr>
      </w:pPr>
    </w:p>
    <w:p w14:paraId="6C3F860A" w14:textId="77777777" w:rsidR="00000000" w:rsidRDefault="007A214F">
      <w:pPr>
        <w:pStyle w:val="a"/>
        <w:rPr>
          <w:rFonts w:hint="cs"/>
          <w:rtl/>
        </w:rPr>
      </w:pPr>
      <w:r>
        <w:rPr>
          <w:rFonts w:hint="cs"/>
          <w:rtl/>
        </w:rPr>
        <w:t>תשאל, מי בעד חי</w:t>
      </w:r>
      <w:r>
        <w:rPr>
          <w:rFonts w:hint="cs"/>
          <w:rtl/>
        </w:rPr>
        <w:t>סול הטרור.</w:t>
      </w:r>
    </w:p>
    <w:p w14:paraId="5C061AA7" w14:textId="77777777" w:rsidR="00000000" w:rsidRDefault="007A214F">
      <w:pPr>
        <w:pStyle w:val="a"/>
        <w:rPr>
          <w:rFonts w:hint="cs"/>
          <w:rtl/>
        </w:rPr>
      </w:pPr>
    </w:p>
    <w:p w14:paraId="71395D98" w14:textId="77777777" w:rsidR="00000000" w:rsidRDefault="007A214F">
      <w:pPr>
        <w:pStyle w:val="SpeakerCon"/>
        <w:rPr>
          <w:rtl/>
        </w:rPr>
      </w:pPr>
      <w:bookmarkStart w:id="133" w:name="FS000000512T10_09_2003_12_40_38C"/>
      <w:bookmarkEnd w:id="133"/>
      <w:r>
        <w:rPr>
          <w:rtl/>
        </w:rPr>
        <w:t>יוסי שריד (מרצ):</w:t>
      </w:r>
    </w:p>
    <w:p w14:paraId="40C883C2" w14:textId="77777777" w:rsidR="00000000" w:rsidRDefault="007A214F">
      <w:pPr>
        <w:pStyle w:val="a"/>
        <w:rPr>
          <w:rtl/>
        </w:rPr>
      </w:pPr>
    </w:p>
    <w:p w14:paraId="677386E9" w14:textId="77777777" w:rsidR="00000000" w:rsidRDefault="007A214F">
      <w:pPr>
        <w:pStyle w:val="a"/>
        <w:rPr>
          <w:rFonts w:hint="cs"/>
          <w:rtl/>
        </w:rPr>
      </w:pPr>
      <w:r>
        <w:rPr>
          <w:rFonts w:hint="cs"/>
          <w:rtl/>
        </w:rPr>
        <w:t>כן. מי בעד חיסול הטרור? אני חושב שתהיה כאן הצבעה פה-אחד, לרבות חבר הכנסת עזמי בשארה, שיצביע בעד. טרור הוא תמיד תופעה בלתי נסבלת, בלתי נסלחת, ואני מניח שנצביע פה-אחד בעד חיסול הטרור.  ?</w:t>
      </w:r>
      <w:r>
        <w:t xml:space="preserve"> so what</w:t>
      </w:r>
      <w:r>
        <w:rPr>
          <w:rFonts w:hint="cs"/>
          <w:rtl/>
        </w:rPr>
        <w:t xml:space="preserve"> אחרי שלוש שנים עוד אפשר לבוא בטענ</w:t>
      </w:r>
      <w:r>
        <w:rPr>
          <w:rFonts w:hint="cs"/>
          <w:rtl/>
        </w:rPr>
        <w:t>ות למישהו?</w:t>
      </w:r>
    </w:p>
    <w:p w14:paraId="560B85E4" w14:textId="77777777" w:rsidR="00000000" w:rsidRDefault="007A214F">
      <w:pPr>
        <w:pStyle w:val="a"/>
        <w:rPr>
          <w:rFonts w:hint="cs"/>
          <w:rtl/>
        </w:rPr>
      </w:pPr>
    </w:p>
    <w:p w14:paraId="131C4F3A" w14:textId="77777777" w:rsidR="00000000" w:rsidRDefault="007A214F">
      <w:pPr>
        <w:pStyle w:val="a"/>
        <w:rPr>
          <w:rFonts w:hint="cs"/>
          <w:rtl/>
        </w:rPr>
      </w:pPr>
      <w:r>
        <w:rPr>
          <w:rFonts w:hint="cs"/>
          <w:rtl/>
        </w:rPr>
        <w:t>שמעתי שהוא שב מהודו עכשיו. אתמול לא הייתי קשוב כל כך למה שנאמר, ושאלתי את אשתי  - באמת, אני לא ממציא -  תגידי, כבר אמרו בטלוויזיה שראש הממשלה נתן הנחיות מהודו? היא אמרה לי, כן, איך ידעת? כרגע אמרו שראש הממשלה מסר הנחיות. מה זה מעלה ומה זה מוריד</w:t>
      </w:r>
      <w:r>
        <w:rPr>
          <w:rFonts w:hint="cs"/>
          <w:rtl/>
        </w:rPr>
        <w:t>? הוא לא צריך למסור הנחיות מהודו. שלוש שנים האיש מנהל את המדיניות ונותן הנחיות. נתן הנחיות מהודו, ממש נעשיתי שקט, והוא חוזר מהודו. השיבה מהודו, אפשר לחשוב מה יהיה כאשר יחזור מהודו.</w:t>
      </w:r>
    </w:p>
    <w:p w14:paraId="40181DEA" w14:textId="77777777" w:rsidR="00000000" w:rsidRDefault="007A214F">
      <w:pPr>
        <w:pStyle w:val="a"/>
        <w:rPr>
          <w:rFonts w:hint="cs"/>
          <w:rtl/>
        </w:rPr>
      </w:pPr>
    </w:p>
    <w:p w14:paraId="78407C89" w14:textId="77777777" w:rsidR="00000000" w:rsidRDefault="007A214F">
      <w:pPr>
        <w:pStyle w:val="a"/>
        <w:rPr>
          <w:rFonts w:hint="cs"/>
          <w:rtl/>
        </w:rPr>
      </w:pPr>
      <w:r>
        <w:rPr>
          <w:rFonts w:hint="cs"/>
          <w:rtl/>
        </w:rPr>
        <w:t>אז קודם כול צריך להודות בכישלון. המדיניות הזאת נכשלה, ומשום שהיא נכשלה וזה</w:t>
      </w:r>
      <w:r>
        <w:rPr>
          <w:rFonts w:hint="cs"/>
          <w:rtl/>
        </w:rPr>
        <w:t xml:space="preserve"> לא עוד עניין, אבי הכישלון צריך ללכת הביתה. זה קודם כול. אחרי שלוש שנים אי-אפשר להתכסות בדברים שהיו לפני כל כך הרבה שנים, בעיקר שביסודם הם היו דברים נכונים.</w:t>
      </w:r>
    </w:p>
    <w:p w14:paraId="5CF68E80" w14:textId="77777777" w:rsidR="00000000" w:rsidRDefault="007A214F">
      <w:pPr>
        <w:pStyle w:val="a"/>
        <w:rPr>
          <w:rFonts w:hint="cs"/>
          <w:rtl/>
        </w:rPr>
      </w:pPr>
    </w:p>
    <w:p w14:paraId="79C5B2B7" w14:textId="77777777" w:rsidR="00000000" w:rsidRDefault="007A214F">
      <w:pPr>
        <w:pStyle w:val="a"/>
        <w:rPr>
          <w:rFonts w:hint="cs"/>
          <w:rtl/>
        </w:rPr>
      </w:pPr>
      <w:r>
        <w:rPr>
          <w:rFonts w:hint="cs"/>
          <w:rtl/>
        </w:rPr>
        <w:t xml:space="preserve">אגיד לכם מה עוד מדאיג אותי. אחרי שהודיעו שיודעים איך למגר את הטרור, לאחר שבמשך כמה חודשים בכל זאת </w:t>
      </w:r>
      <w:r>
        <w:rPr>
          <w:rFonts w:hint="cs"/>
          <w:rtl/>
        </w:rPr>
        <w:t xml:space="preserve">היה טרור,  התפרסם יום אחד בכותרת ראשית בעיתונים - אני מניח שאתם זוכרים את זה, ואני רואה זאת לנגד עיני - שראש הממשלה מודיע לאחר כמה חודשים, שעכשיו מצא את הנוסחה איך בכל זאת ממגרים את הטרור. למה זה מדאיג אותי? כי זה מסיח את הדעת, וכל דבר שמסיח את הדעת מדאיג </w:t>
      </w:r>
      <w:r>
        <w:rPr>
          <w:rFonts w:hint="cs"/>
          <w:rtl/>
        </w:rPr>
        <w:t xml:space="preserve">אותי. </w:t>
      </w:r>
    </w:p>
    <w:p w14:paraId="30661E1A" w14:textId="77777777" w:rsidR="00000000" w:rsidRDefault="007A214F">
      <w:pPr>
        <w:pStyle w:val="a"/>
        <w:rPr>
          <w:rFonts w:hint="cs"/>
          <w:rtl/>
        </w:rPr>
      </w:pPr>
    </w:p>
    <w:p w14:paraId="589D9C97" w14:textId="77777777" w:rsidR="00000000" w:rsidRDefault="007A214F">
      <w:pPr>
        <w:pStyle w:val="a"/>
        <w:rPr>
          <w:rFonts w:hint="cs"/>
          <w:rtl/>
        </w:rPr>
      </w:pPr>
      <w:r>
        <w:rPr>
          <w:rFonts w:hint="cs"/>
          <w:rtl/>
        </w:rPr>
        <w:t xml:space="preserve">בכל פעם ממהרים גם להכריז על ניצחון. אם ניצחנו, באמת אין צורך במאמץ כפול ומכופל. אפילו הרמטכ"ל אמר לפני כמה שבועות שניצחנו. </w:t>
      </w:r>
    </w:p>
    <w:p w14:paraId="318D4232" w14:textId="77777777" w:rsidR="00000000" w:rsidRDefault="007A214F">
      <w:pPr>
        <w:pStyle w:val="a"/>
        <w:rPr>
          <w:rFonts w:hint="cs"/>
          <w:rtl/>
        </w:rPr>
      </w:pPr>
    </w:p>
    <w:p w14:paraId="13313CE0" w14:textId="77777777" w:rsidR="00000000" w:rsidRDefault="007A214F">
      <w:pPr>
        <w:pStyle w:val="a"/>
        <w:rPr>
          <w:rFonts w:hint="cs"/>
          <w:rtl/>
        </w:rPr>
      </w:pPr>
      <w:r>
        <w:rPr>
          <w:rFonts w:hint="cs"/>
          <w:rtl/>
        </w:rPr>
        <w:t>אני גם מרגיש לא טוב בכל פעם שמראיינים אותי - אני לא מרבה להתראיין עכשיו - ובמקרה, השבח לאל, השבח לאל בורא עולם, עבר שבוע בל</w:t>
      </w:r>
      <w:r>
        <w:rPr>
          <w:rFonts w:hint="cs"/>
          <w:rtl/>
        </w:rPr>
        <w:t xml:space="preserve">י פיגוע, ורומזים: אתה רואה שהעניין הזה עובד, ואני אומר כמו אידיוט: קודם כול, נהדר שלא היה פיגוע. אז מה אם לא היה פיגוע? קודם כול, עוד לא היה שבוע, ואם היה שבוע </w:t>
      </w:r>
      <w:r>
        <w:rPr>
          <w:rtl/>
        </w:rPr>
        <w:t>–</w:t>
      </w:r>
      <w:r>
        <w:rPr>
          <w:rFonts w:hint="cs"/>
          <w:rtl/>
        </w:rPr>
        <w:t xml:space="preserve"> אז עשרה ימים. אז אני צריך לומר: בסדר, אבל לפני שבוע כן היה פיגוע בירושלים.</w:t>
      </w:r>
    </w:p>
    <w:p w14:paraId="62F92681" w14:textId="77777777" w:rsidR="00000000" w:rsidRDefault="007A214F">
      <w:pPr>
        <w:pStyle w:val="a"/>
        <w:ind w:firstLine="0"/>
        <w:rPr>
          <w:rFonts w:hint="cs"/>
          <w:rtl/>
        </w:rPr>
      </w:pPr>
    </w:p>
    <w:p w14:paraId="0B47077F" w14:textId="77777777" w:rsidR="00000000" w:rsidRDefault="007A214F">
      <w:pPr>
        <w:pStyle w:val="a"/>
        <w:ind w:firstLine="0"/>
        <w:rPr>
          <w:rFonts w:hint="cs"/>
          <w:rtl/>
        </w:rPr>
      </w:pPr>
      <w:r>
        <w:rPr>
          <w:rFonts w:hint="cs"/>
          <w:rtl/>
        </w:rPr>
        <w:tab/>
        <w:t>לא אחת מאשימים או</w:t>
      </w:r>
      <w:r>
        <w:rPr>
          <w:rFonts w:hint="cs"/>
          <w:rtl/>
        </w:rPr>
        <w:t xml:space="preserve">תנו, מי יותר ומי פחות, שאין אופוזיציה. אגב, קראתי ברגש עצום של הקלה, שחברת הכנסת יושבת-ראש סיעת העבודה בכנסת הבטיחה שאחרי החגים תהיה אופוזיציה. מזל שיש חגים. </w:t>
      </w:r>
    </w:p>
    <w:p w14:paraId="3EF74471" w14:textId="77777777" w:rsidR="00000000" w:rsidRDefault="007A214F">
      <w:pPr>
        <w:pStyle w:val="a"/>
        <w:ind w:firstLine="0"/>
        <w:rPr>
          <w:rFonts w:hint="cs"/>
          <w:rtl/>
        </w:rPr>
      </w:pPr>
    </w:p>
    <w:p w14:paraId="2F096A75" w14:textId="77777777" w:rsidR="00000000" w:rsidRDefault="007A214F">
      <w:pPr>
        <w:pStyle w:val="ac"/>
        <w:rPr>
          <w:rtl/>
        </w:rPr>
      </w:pPr>
      <w:r>
        <w:rPr>
          <w:rFonts w:hint="eastAsia"/>
          <w:rtl/>
        </w:rPr>
        <w:t>ג</w:t>
      </w:r>
      <w:r>
        <w:rPr>
          <w:rtl/>
        </w:rPr>
        <w:t>'מאל זחאלקה (בל"ד):</w:t>
      </w:r>
    </w:p>
    <w:p w14:paraId="1745E851" w14:textId="77777777" w:rsidR="00000000" w:rsidRDefault="007A214F">
      <w:pPr>
        <w:pStyle w:val="a"/>
        <w:rPr>
          <w:rFonts w:hint="cs"/>
          <w:rtl/>
        </w:rPr>
      </w:pPr>
    </w:p>
    <w:p w14:paraId="6FEE2EC9" w14:textId="77777777" w:rsidR="00000000" w:rsidRDefault="007A214F">
      <w:pPr>
        <w:pStyle w:val="a"/>
        <w:rPr>
          <w:rFonts w:hint="cs"/>
          <w:rtl/>
        </w:rPr>
      </w:pPr>
      <w:r>
        <w:rPr>
          <w:rFonts w:hint="cs"/>
          <w:rtl/>
        </w:rPr>
        <w:t>איזה חגים?</w:t>
      </w:r>
    </w:p>
    <w:p w14:paraId="1F85BA2D" w14:textId="77777777" w:rsidR="00000000" w:rsidRDefault="007A214F">
      <w:pPr>
        <w:pStyle w:val="a"/>
        <w:rPr>
          <w:rFonts w:hint="cs"/>
          <w:rtl/>
        </w:rPr>
      </w:pPr>
    </w:p>
    <w:p w14:paraId="68440C37" w14:textId="77777777" w:rsidR="00000000" w:rsidRDefault="007A214F">
      <w:pPr>
        <w:pStyle w:val="SpeakerCon"/>
        <w:rPr>
          <w:rtl/>
        </w:rPr>
      </w:pPr>
      <w:bookmarkStart w:id="134" w:name="FS000000512T10_09_2003_12_32_45"/>
      <w:bookmarkStart w:id="135" w:name="FS000000512T10_09_2003_12_33_01C"/>
      <w:bookmarkEnd w:id="134"/>
      <w:bookmarkEnd w:id="135"/>
      <w:r>
        <w:rPr>
          <w:rtl/>
        </w:rPr>
        <w:t>יוסי שריד (מרצ):</w:t>
      </w:r>
    </w:p>
    <w:p w14:paraId="159578D8" w14:textId="77777777" w:rsidR="00000000" w:rsidRDefault="007A214F">
      <w:pPr>
        <w:pStyle w:val="a"/>
        <w:rPr>
          <w:rtl/>
        </w:rPr>
      </w:pPr>
    </w:p>
    <w:p w14:paraId="2249A84C" w14:textId="77777777" w:rsidR="00000000" w:rsidRDefault="007A214F">
      <w:pPr>
        <w:pStyle w:val="a"/>
        <w:rPr>
          <w:rtl/>
        </w:rPr>
      </w:pPr>
      <w:r>
        <w:rPr>
          <w:rFonts w:hint="cs"/>
          <w:rtl/>
        </w:rPr>
        <w:t>נניח שהחגים האלה. מזל שיש חגים, אז נחה עלי ד</w:t>
      </w:r>
      <w:r>
        <w:rPr>
          <w:rFonts w:hint="cs"/>
          <w:rtl/>
        </w:rPr>
        <w:t>עתי. אבל מאשימים אותנו שאין אופוזיציה. אדוני היושב-ראש, בוא נחשוב לעומק, מה המשמעות של האמירה הזאת שאין אופוזיציה. זאת אומרת שאי-אפשר אפילו להגיד על האופוזיציה שהיא תחבה מקלות בגלגלים. זאת אומרת שלראש הממשלה היה "קארט בלנש" בעצם, אם אין אופוזיציה, אם זה נכ</w:t>
      </w:r>
      <w:r>
        <w:rPr>
          <w:rFonts w:hint="cs"/>
          <w:rtl/>
        </w:rPr>
        <w:t xml:space="preserve">ון, היה "קארט בלנש", </w:t>
      </w:r>
      <w:r>
        <w:t>go ahead</w:t>
      </w:r>
      <w:r>
        <w:rPr>
          <w:rFonts w:hint="cs"/>
          <w:rtl/>
        </w:rPr>
        <w:t xml:space="preserve">, תן עצה לנצח, תמגר את הטרור. טוסטוס, מכסחת דשא, כישלון קולוסאלי. </w:t>
      </w:r>
    </w:p>
    <w:p w14:paraId="7ECA3D6D" w14:textId="77777777" w:rsidR="00000000" w:rsidRDefault="007A214F">
      <w:pPr>
        <w:pStyle w:val="a"/>
        <w:rPr>
          <w:rtl/>
        </w:rPr>
      </w:pPr>
    </w:p>
    <w:p w14:paraId="2FA38C4A" w14:textId="77777777" w:rsidR="00000000" w:rsidRDefault="007A214F">
      <w:pPr>
        <w:pStyle w:val="a"/>
        <w:rPr>
          <w:rFonts w:hint="cs"/>
          <w:rtl/>
        </w:rPr>
      </w:pPr>
      <w:r>
        <w:rPr>
          <w:rFonts w:hint="cs"/>
          <w:rtl/>
        </w:rPr>
        <w:t xml:space="preserve">אמר כאן </w:t>
      </w:r>
      <w:r>
        <w:rPr>
          <w:rtl/>
        </w:rPr>
        <w:t>–</w:t>
      </w:r>
      <w:r>
        <w:rPr>
          <w:rFonts w:hint="cs"/>
          <w:rtl/>
        </w:rPr>
        <w:t xml:space="preserve"> אני לא זוכר בדיוק מי זה היה קודם </w:t>
      </w:r>
      <w:r>
        <w:rPr>
          <w:rtl/>
        </w:rPr>
        <w:t>–</w:t>
      </w:r>
      <w:r>
        <w:rPr>
          <w:rFonts w:hint="cs"/>
          <w:rtl/>
        </w:rPr>
        <w:t xml:space="preserve"> אחד מחברי הכנסת: בסדר, בתחום הזה זה כישלון מוחלט. וזה ברור שזה כישלון מוחלט, ואני חושב שגם על זה אפשר לעשות הצבעה,</w:t>
      </w:r>
      <w:r>
        <w:rPr>
          <w:rFonts w:hint="cs"/>
          <w:rtl/>
        </w:rPr>
        <w:t xml:space="preserve"> וזה יתקבל פה-אחד. התחום הזה הוא בכל זאת תחום מסובך, ויש תחומים אחרים. אולי בתחום אחר הממשלה יכולה לרשום לעצמה איזה הישג? נכון שכאשר אומרים להיטיב עם העם, יש בזה איזו נימה פופוליסטית, אבל בכל זאת, ממשלות נבחרות כדי להיטיב במשהו </w:t>
      </w:r>
      <w:r>
        <w:rPr>
          <w:rtl/>
        </w:rPr>
        <w:t>–</w:t>
      </w:r>
      <w:r>
        <w:rPr>
          <w:rFonts w:hint="cs"/>
          <w:rtl/>
        </w:rPr>
        <w:t xml:space="preserve"> ברב או במעט, להיטיב עם הצי</w:t>
      </w:r>
      <w:r>
        <w:rPr>
          <w:rFonts w:hint="cs"/>
          <w:rtl/>
        </w:rPr>
        <w:t xml:space="preserve">בור. </w:t>
      </w:r>
    </w:p>
    <w:p w14:paraId="3049B8F1" w14:textId="77777777" w:rsidR="00000000" w:rsidRDefault="007A214F">
      <w:pPr>
        <w:pStyle w:val="a"/>
        <w:rPr>
          <w:rFonts w:hint="cs"/>
          <w:rtl/>
        </w:rPr>
      </w:pPr>
    </w:p>
    <w:p w14:paraId="1748C906" w14:textId="77777777" w:rsidR="00000000" w:rsidRDefault="007A214F">
      <w:pPr>
        <w:pStyle w:val="a"/>
        <w:rPr>
          <w:rFonts w:hint="cs"/>
          <w:rtl/>
        </w:rPr>
      </w:pPr>
      <w:r>
        <w:rPr>
          <w:rFonts w:hint="cs"/>
          <w:rtl/>
        </w:rPr>
        <w:t xml:space="preserve">אדוני היושב-ראש, אני הייתי מאוד מפציר בך </w:t>
      </w:r>
      <w:r>
        <w:rPr>
          <w:rtl/>
        </w:rPr>
        <w:t>–</w:t>
      </w:r>
      <w:r>
        <w:rPr>
          <w:rFonts w:hint="cs"/>
          <w:rtl/>
        </w:rPr>
        <w:t xml:space="preserve"> אני לא רוצה חלילה להכביד עליך </w:t>
      </w:r>
      <w:r>
        <w:rPr>
          <w:rtl/>
        </w:rPr>
        <w:t>–</w:t>
      </w:r>
      <w:r>
        <w:rPr>
          <w:rFonts w:hint="cs"/>
          <w:rtl/>
        </w:rPr>
        <w:t xml:space="preserve"> או בכל חבר כנסת אחר להצביע בכל זאת על דבר אחד שהממשלה כן היטיבה בו עם הציבור, באיזה תחום - בתחום החברתי, בתחום הכלכלי, בתחום המדיני, בתחום הביטחוני, בתחום הנורמטיבי, בתחום המ</w:t>
      </w:r>
      <w:r>
        <w:rPr>
          <w:rFonts w:hint="cs"/>
          <w:rtl/>
        </w:rPr>
        <w:t xml:space="preserve">וסרי, בתחום הערכי. תחום אחד תנו לי שהממשלה הזאת היטיבה בו עם הציבור. הכול הבטחות. </w:t>
      </w:r>
    </w:p>
    <w:p w14:paraId="5E54ABFE" w14:textId="77777777" w:rsidR="00000000" w:rsidRDefault="007A214F">
      <w:pPr>
        <w:pStyle w:val="a"/>
        <w:rPr>
          <w:rtl/>
        </w:rPr>
      </w:pPr>
    </w:p>
    <w:p w14:paraId="71570DAE" w14:textId="77777777" w:rsidR="00000000" w:rsidRDefault="007A214F">
      <w:pPr>
        <w:pStyle w:val="a"/>
        <w:rPr>
          <w:rFonts w:hint="cs"/>
          <w:rtl/>
        </w:rPr>
      </w:pPr>
      <w:r>
        <w:rPr>
          <w:rFonts w:hint="cs"/>
          <w:rtl/>
        </w:rPr>
        <w:t>אני מבין שאת שלב הבלימה כבר עברנו. על הלוח ראיתי ששלב הבלימה עבר, ועכשיו אנחנו בשלב הצמיחה. קשקוש במיץ עגבניות, הרי אתם עצמכם, לפי התחזיות שלכם, אומרים וחוזרים ואומרים שתהי</w:t>
      </w:r>
      <w:r>
        <w:rPr>
          <w:rFonts w:hint="cs"/>
          <w:rtl/>
        </w:rPr>
        <w:t xml:space="preserve">ה למשל יותר אבטלה בשנה הבאה - דבר של מה בכך. הרי ברור לגמרי, שגם תחזיות הצמיחה שלכם הן כמו תחזיות הצמיחה בעבר, אין להן שחר. תחום אחד תנו, משהו קטן שעשיתם, מלבד זה שמצאתם כמה מקומות עבודה  באמצעות "ידיעות אחרונות" ו"קול ישראל". דבר אחד, הרי אין הכרח שממשלה </w:t>
      </w:r>
      <w:r>
        <w:rPr>
          <w:rFonts w:hint="cs"/>
          <w:rtl/>
        </w:rPr>
        <w:t xml:space="preserve">תהיה אך ורק ממשלה של גזירות, שרק מכבידה כל הזמן על הציבור ומתנכלת לו, הרי לא לצורך הזה נולדת ממשלה. </w:t>
      </w:r>
    </w:p>
    <w:p w14:paraId="33B4C752" w14:textId="77777777" w:rsidR="00000000" w:rsidRDefault="007A214F">
      <w:pPr>
        <w:pStyle w:val="a"/>
        <w:rPr>
          <w:rFonts w:hint="cs"/>
          <w:rtl/>
        </w:rPr>
      </w:pPr>
    </w:p>
    <w:p w14:paraId="394F590D" w14:textId="77777777" w:rsidR="00000000" w:rsidRDefault="007A214F">
      <w:pPr>
        <w:pStyle w:val="ad"/>
        <w:rPr>
          <w:rtl/>
        </w:rPr>
      </w:pPr>
      <w:r>
        <w:rPr>
          <w:rtl/>
        </w:rPr>
        <w:t>היו"ר ראובן ריבלין:</w:t>
      </w:r>
    </w:p>
    <w:p w14:paraId="34180D68" w14:textId="77777777" w:rsidR="00000000" w:rsidRDefault="007A214F">
      <w:pPr>
        <w:pStyle w:val="a"/>
        <w:rPr>
          <w:rtl/>
        </w:rPr>
      </w:pPr>
    </w:p>
    <w:p w14:paraId="19C725C7" w14:textId="77777777" w:rsidR="00000000" w:rsidRDefault="007A214F">
      <w:pPr>
        <w:pStyle w:val="a"/>
        <w:rPr>
          <w:rFonts w:hint="cs"/>
          <w:rtl/>
        </w:rPr>
      </w:pPr>
      <w:r>
        <w:rPr>
          <w:rFonts w:hint="cs"/>
          <w:rtl/>
        </w:rPr>
        <w:t xml:space="preserve">אדוני, הואיל והיו הרבה הפרעות, אני אתן לך עוד זמן לדבר. </w:t>
      </w:r>
    </w:p>
    <w:p w14:paraId="0800F25A" w14:textId="77777777" w:rsidR="00000000" w:rsidRDefault="007A214F">
      <w:pPr>
        <w:pStyle w:val="a"/>
        <w:rPr>
          <w:rFonts w:hint="cs"/>
          <w:rtl/>
        </w:rPr>
      </w:pPr>
    </w:p>
    <w:p w14:paraId="275E1CDF" w14:textId="77777777" w:rsidR="00000000" w:rsidRDefault="007A214F">
      <w:pPr>
        <w:pStyle w:val="SpeakerCon"/>
        <w:rPr>
          <w:rtl/>
        </w:rPr>
      </w:pPr>
      <w:bookmarkStart w:id="136" w:name="FS000000512T10_09_2003_12_44_53C"/>
      <w:bookmarkEnd w:id="136"/>
      <w:r>
        <w:rPr>
          <w:rtl/>
        </w:rPr>
        <w:t>יוסי שריד (מרצ):</w:t>
      </w:r>
    </w:p>
    <w:p w14:paraId="60865700" w14:textId="77777777" w:rsidR="00000000" w:rsidRDefault="007A214F">
      <w:pPr>
        <w:pStyle w:val="a"/>
        <w:rPr>
          <w:rtl/>
        </w:rPr>
      </w:pPr>
    </w:p>
    <w:p w14:paraId="1CC4797D" w14:textId="77777777" w:rsidR="00000000" w:rsidRDefault="007A214F">
      <w:pPr>
        <w:pStyle w:val="a"/>
        <w:rPr>
          <w:rFonts w:hint="cs"/>
          <w:rtl/>
        </w:rPr>
      </w:pPr>
      <w:r>
        <w:rPr>
          <w:rFonts w:hint="cs"/>
          <w:rtl/>
        </w:rPr>
        <w:t xml:space="preserve">אני מאוד אסיר תודה לך. אני מייד מסיים. </w:t>
      </w:r>
    </w:p>
    <w:p w14:paraId="387565C3" w14:textId="77777777" w:rsidR="00000000" w:rsidRDefault="007A214F">
      <w:pPr>
        <w:pStyle w:val="a"/>
        <w:rPr>
          <w:rFonts w:hint="cs"/>
          <w:rtl/>
        </w:rPr>
      </w:pPr>
    </w:p>
    <w:p w14:paraId="0ACDA9E8" w14:textId="77777777" w:rsidR="00000000" w:rsidRDefault="007A214F">
      <w:pPr>
        <w:pStyle w:val="ac"/>
        <w:rPr>
          <w:rtl/>
        </w:rPr>
      </w:pPr>
      <w:r>
        <w:rPr>
          <w:rFonts w:hint="eastAsia"/>
          <w:rtl/>
        </w:rPr>
        <w:t>צבי</w:t>
      </w:r>
      <w:r>
        <w:rPr>
          <w:rtl/>
        </w:rPr>
        <w:t xml:space="preserve"> הנדל (האיחוד</w:t>
      </w:r>
      <w:r>
        <w:rPr>
          <w:rtl/>
        </w:rPr>
        <w:t xml:space="preserve"> הלאומי - ישראל ביתנו):</w:t>
      </w:r>
    </w:p>
    <w:p w14:paraId="0EFBE860" w14:textId="77777777" w:rsidR="00000000" w:rsidRDefault="007A214F">
      <w:pPr>
        <w:pStyle w:val="a"/>
        <w:rPr>
          <w:rFonts w:hint="cs"/>
          <w:rtl/>
        </w:rPr>
      </w:pPr>
    </w:p>
    <w:p w14:paraId="710E5C1A" w14:textId="77777777" w:rsidR="00000000" w:rsidRDefault="007A214F">
      <w:pPr>
        <w:pStyle w:val="a"/>
        <w:rPr>
          <w:rFonts w:hint="cs"/>
          <w:rtl/>
        </w:rPr>
      </w:pPr>
      <w:r>
        <w:rPr>
          <w:rFonts w:hint="cs"/>
          <w:rtl/>
        </w:rPr>
        <w:t>אין לך בושה, אתה הבאת את זה עלינו.</w:t>
      </w:r>
    </w:p>
    <w:p w14:paraId="4EF0383F" w14:textId="77777777" w:rsidR="00000000" w:rsidRDefault="007A214F">
      <w:pPr>
        <w:pStyle w:val="a"/>
        <w:rPr>
          <w:rFonts w:hint="cs"/>
          <w:rtl/>
        </w:rPr>
      </w:pPr>
    </w:p>
    <w:p w14:paraId="70AAAAD1" w14:textId="77777777" w:rsidR="00000000" w:rsidRDefault="007A214F">
      <w:pPr>
        <w:pStyle w:val="ac"/>
        <w:rPr>
          <w:rtl/>
        </w:rPr>
      </w:pPr>
      <w:r>
        <w:rPr>
          <w:rFonts w:hint="eastAsia"/>
          <w:rtl/>
        </w:rPr>
        <w:t>דליה</w:t>
      </w:r>
      <w:r>
        <w:rPr>
          <w:rtl/>
        </w:rPr>
        <w:t xml:space="preserve"> איציק (העבודה-מימד):</w:t>
      </w:r>
    </w:p>
    <w:p w14:paraId="5E67FD46" w14:textId="77777777" w:rsidR="00000000" w:rsidRDefault="007A214F">
      <w:pPr>
        <w:pStyle w:val="a"/>
        <w:rPr>
          <w:rFonts w:hint="cs"/>
          <w:rtl/>
        </w:rPr>
      </w:pPr>
    </w:p>
    <w:p w14:paraId="566C4F41" w14:textId="77777777" w:rsidR="00000000" w:rsidRDefault="007A214F">
      <w:pPr>
        <w:pStyle w:val="a"/>
        <w:rPr>
          <w:rFonts w:hint="cs"/>
          <w:rtl/>
        </w:rPr>
      </w:pPr>
      <w:r>
        <w:rPr>
          <w:rFonts w:hint="cs"/>
          <w:rtl/>
        </w:rPr>
        <w:t>ממשלת כישלון. אתם צריכים ללכת הביתה. הכול כושל, הכול מרוסק, אפסים - - -</w:t>
      </w:r>
    </w:p>
    <w:p w14:paraId="14294EE0" w14:textId="77777777" w:rsidR="00000000" w:rsidRDefault="007A214F">
      <w:pPr>
        <w:pStyle w:val="a"/>
        <w:rPr>
          <w:rFonts w:hint="cs"/>
          <w:rtl/>
        </w:rPr>
      </w:pPr>
    </w:p>
    <w:p w14:paraId="0FC3AE2F" w14:textId="77777777" w:rsidR="00000000" w:rsidRDefault="007A214F">
      <w:pPr>
        <w:pStyle w:val="ac"/>
        <w:rPr>
          <w:rtl/>
        </w:rPr>
      </w:pPr>
      <w:r>
        <w:rPr>
          <w:rFonts w:hint="eastAsia"/>
          <w:rtl/>
        </w:rPr>
        <w:t>צבי</w:t>
      </w:r>
      <w:r>
        <w:rPr>
          <w:rtl/>
        </w:rPr>
        <w:t xml:space="preserve"> הנדל (האיחוד הלאומי - ישראל ביתנו):</w:t>
      </w:r>
    </w:p>
    <w:p w14:paraId="60FE0D80" w14:textId="77777777" w:rsidR="00000000" w:rsidRDefault="007A214F">
      <w:pPr>
        <w:pStyle w:val="a"/>
        <w:rPr>
          <w:rFonts w:hint="cs"/>
          <w:rtl/>
        </w:rPr>
      </w:pPr>
    </w:p>
    <w:p w14:paraId="0D58CBD5" w14:textId="77777777" w:rsidR="00000000" w:rsidRDefault="007A214F">
      <w:pPr>
        <w:pStyle w:val="a"/>
        <w:rPr>
          <w:rFonts w:hint="cs"/>
          <w:rtl/>
        </w:rPr>
      </w:pPr>
      <w:r>
        <w:rPr>
          <w:rFonts w:hint="cs"/>
          <w:rtl/>
        </w:rPr>
        <w:t xml:space="preserve">הוא הוביל לרצח. </w:t>
      </w:r>
    </w:p>
    <w:p w14:paraId="2290662C" w14:textId="77777777" w:rsidR="00000000" w:rsidRDefault="007A214F">
      <w:pPr>
        <w:pStyle w:val="a"/>
        <w:rPr>
          <w:rFonts w:hint="cs"/>
          <w:rtl/>
        </w:rPr>
      </w:pPr>
    </w:p>
    <w:p w14:paraId="18AC7DE1" w14:textId="77777777" w:rsidR="00000000" w:rsidRDefault="007A214F">
      <w:pPr>
        <w:pStyle w:val="ad"/>
        <w:rPr>
          <w:rtl/>
        </w:rPr>
      </w:pPr>
      <w:r>
        <w:rPr>
          <w:rtl/>
        </w:rPr>
        <w:t>היו"ר ראובן ריבלין:</w:t>
      </w:r>
    </w:p>
    <w:p w14:paraId="2C65D6B0" w14:textId="77777777" w:rsidR="00000000" w:rsidRDefault="007A214F">
      <w:pPr>
        <w:pStyle w:val="a"/>
        <w:rPr>
          <w:rtl/>
        </w:rPr>
      </w:pPr>
    </w:p>
    <w:p w14:paraId="59E9EF62" w14:textId="77777777" w:rsidR="00000000" w:rsidRDefault="007A214F">
      <w:pPr>
        <w:pStyle w:val="a"/>
        <w:rPr>
          <w:rFonts w:hint="cs"/>
          <w:rtl/>
        </w:rPr>
      </w:pPr>
      <w:r>
        <w:rPr>
          <w:rFonts w:hint="cs"/>
          <w:rtl/>
        </w:rPr>
        <w:t xml:space="preserve">מה שאמרת הובהר </w:t>
      </w:r>
      <w:r>
        <w:rPr>
          <w:rFonts w:hint="cs"/>
          <w:rtl/>
        </w:rPr>
        <w:t xml:space="preserve">והובן היטב בצורה שאמרת אותה. </w:t>
      </w:r>
    </w:p>
    <w:p w14:paraId="7E916D72" w14:textId="77777777" w:rsidR="00000000" w:rsidRDefault="007A214F">
      <w:pPr>
        <w:pStyle w:val="a"/>
        <w:rPr>
          <w:rFonts w:hint="cs"/>
          <w:rtl/>
        </w:rPr>
      </w:pPr>
    </w:p>
    <w:p w14:paraId="2C20AF5E" w14:textId="77777777" w:rsidR="00000000" w:rsidRDefault="007A214F">
      <w:pPr>
        <w:pStyle w:val="SpeakerCon"/>
        <w:rPr>
          <w:rtl/>
        </w:rPr>
      </w:pPr>
      <w:bookmarkStart w:id="137" w:name="FS000000512T10_09_2003_12_49_15C"/>
      <w:bookmarkEnd w:id="137"/>
      <w:r>
        <w:rPr>
          <w:rtl/>
        </w:rPr>
        <w:t>יוסי שריד (מרצ):</w:t>
      </w:r>
    </w:p>
    <w:p w14:paraId="7CF473D9" w14:textId="77777777" w:rsidR="00000000" w:rsidRDefault="007A214F">
      <w:pPr>
        <w:pStyle w:val="a"/>
        <w:rPr>
          <w:rtl/>
        </w:rPr>
      </w:pPr>
    </w:p>
    <w:p w14:paraId="490D4FB5" w14:textId="77777777" w:rsidR="00000000" w:rsidRDefault="007A214F">
      <w:pPr>
        <w:pStyle w:val="a"/>
        <w:rPr>
          <w:rFonts w:hint="cs"/>
          <w:rtl/>
        </w:rPr>
      </w:pPr>
      <w:r>
        <w:rPr>
          <w:rFonts w:hint="cs"/>
          <w:rtl/>
        </w:rPr>
        <w:t xml:space="preserve">חברת הכנסת דליה איציק, בעקבות כישלון אמרה חידלון, ואני מזדהה אתה לחלוטין, ואני חושב שזאת גם הגדרה טובה, אבל זה אפילו יותר גרוע. אני מניח שאנחנו נדייק לעשות, אם נגדיר את זה בלשונו של ברנר. </w:t>
      </w:r>
    </w:p>
    <w:p w14:paraId="1EB7A09B" w14:textId="77777777" w:rsidR="00000000" w:rsidRDefault="007A214F">
      <w:pPr>
        <w:pStyle w:val="a"/>
        <w:rPr>
          <w:rFonts w:hint="cs"/>
          <w:rtl/>
        </w:rPr>
      </w:pPr>
    </w:p>
    <w:p w14:paraId="05992996" w14:textId="77777777" w:rsidR="00000000" w:rsidRDefault="007A214F">
      <w:pPr>
        <w:pStyle w:val="ad"/>
        <w:rPr>
          <w:rtl/>
        </w:rPr>
      </w:pPr>
    </w:p>
    <w:p w14:paraId="5FDD19B6" w14:textId="77777777" w:rsidR="00000000" w:rsidRDefault="007A214F">
      <w:pPr>
        <w:pStyle w:val="ad"/>
        <w:rPr>
          <w:rtl/>
        </w:rPr>
      </w:pPr>
      <w:r>
        <w:rPr>
          <w:rtl/>
        </w:rPr>
        <w:t>היו"ר ראובן ריבל</w:t>
      </w:r>
      <w:r>
        <w:rPr>
          <w:rtl/>
        </w:rPr>
        <w:t>ין:</w:t>
      </w:r>
    </w:p>
    <w:p w14:paraId="40303A20" w14:textId="77777777" w:rsidR="00000000" w:rsidRDefault="007A214F">
      <w:pPr>
        <w:pStyle w:val="a"/>
        <w:rPr>
          <w:rtl/>
        </w:rPr>
      </w:pPr>
    </w:p>
    <w:p w14:paraId="1532C3C1" w14:textId="77777777" w:rsidR="00000000" w:rsidRDefault="007A214F">
      <w:pPr>
        <w:pStyle w:val="a"/>
        <w:rPr>
          <w:rFonts w:hint="cs"/>
          <w:rtl/>
        </w:rPr>
      </w:pPr>
      <w:r>
        <w:rPr>
          <w:rFonts w:hint="cs"/>
          <w:rtl/>
        </w:rPr>
        <w:t xml:space="preserve">קודם הסביר חבר הכנסת אדלשטיין שהיה כישלון של אוסלו, ומדברים על חדלון הממשלה. </w:t>
      </w:r>
    </w:p>
    <w:p w14:paraId="578C8CB1" w14:textId="77777777" w:rsidR="00000000" w:rsidRDefault="007A214F">
      <w:pPr>
        <w:pStyle w:val="a"/>
        <w:rPr>
          <w:rFonts w:hint="cs"/>
          <w:rtl/>
        </w:rPr>
      </w:pPr>
    </w:p>
    <w:p w14:paraId="45FE4A60" w14:textId="77777777" w:rsidR="00000000" w:rsidRDefault="007A214F">
      <w:pPr>
        <w:pStyle w:val="SpeakerCon"/>
        <w:rPr>
          <w:rtl/>
        </w:rPr>
      </w:pPr>
      <w:bookmarkStart w:id="138" w:name="FS000000512T10_09_2003_12_50_44C"/>
      <w:bookmarkEnd w:id="138"/>
      <w:r>
        <w:rPr>
          <w:rtl/>
        </w:rPr>
        <w:t>יוסי שריד (מרצ):</w:t>
      </w:r>
    </w:p>
    <w:p w14:paraId="47782A2E" w14:textId="77777777" w:rsidR="00000000" w:rsidRDefault="007A214F">
      <w:pPr>
        <w:pStyle w:val="a"/>
        <w:rPr>
          <w:rtl/>
        </w:rPr>
      </w:pPr>
    </w:p>
    <w:p w14:paraId="67F6F05D" w14:textId="77777777" w:rsidR="00000000" w:rsidRDefault="007A214F">
      <w:pPr>
        <w:pStyle w:val="a"/>
        <w:rPr>
          <w:rFonts w:hint="cs"/>
          <w:rtl/>
        </w:rPr>
      </w:pPr>
      <w:r>
        <w:rPr>
          <w:rFonts w:hint="cs"/>
          <w:rtl/>
        </w:rPr>
        <w:t xml:space="preserve">בלשונו של ברנר זה שכול וכישלון, זו הטרגדיה הנוראה. זה לא כישלון וחידלון, זה שכול וכישלון. </w:t>
      </w:r>
    </w:p>
    <w:p w14:paraId="07700ED5" w14:textId="77777777" w:rsidR="00000000" w:rsidRDefault="007A214F">
      <w:pPr>
        <w:pStyle w:val="SpeakerCon"/>
        <w:rPr>
          <w:rFonts w:hint="cs"/>
          <w:rtl/>
        </w:rPr>
      </w:pPr>
      <w:bookmarkStart w:id="139" w:name="FS000000512T10_09_2003_12_45_29C"/>
      <w:bookmarkEnd w:id="139"/>
    </w:p>
    <w:p w14:paraId="70F5BC32" w14:textId="77777777" w:rsidR="00000000" w:rsidRDefault="007A214F">
      <w:pPr>
        <w:pStyle w:val="ac"/>
        <w:rPr>
          <w:rtl/>
        </w:rPr>
      </w:pPr>
      <w:r>
        <w:rPr>
          <w:rFonts w:hint="eastAsia"/>
          <w:rtl/>
        </w:rPr>
        <w:t>צבי</w:t>
      </w:r>
      <w:r>
        <w:rPr>
          <w:rtl/>
        </w:rPr>
        <w:t xml:space="preserve"> הנדל (האיחוד הלאומי - ישראל ביתנו):</w:t>
      </w:r>
    </w:p>
    <w:p w14:paraId="1E41BA8F" w14:textId="77777777" w:rsidR="00000000" w:rsidRDefault="007A214F">
      <w:pPr>
        <w:pStyle w:val="a"/>
        <w:rPr>
          <w:rFonts w:hint="cs"/>
          <w:rtl/>
        </w:rPr>
      </w:pPr>
    </w:p>
    <w:p w14:paraId="5A9EC51B" w14:textId="77777777" w:rsidR="00000000" w:rsidRDefault="007A214F">
      <w:pPr>
        <w:pStyle w:val="a"/>
        <w:rPr>
          <w:rFonts w:hint="cs"/>
          <w:rtl/>
        </w:rPr>
      </w:pPr>
      <w:r>
        <w:rPr>
          <w:rFonts w:hint="cs"/>
          <w:rtl/>
        </w:rPr>
        <w:t>למה?</w:t>
      </w:r>
    </w:p>
    <w:p w14:paraId="17FC8FC0" w14:textId="77777777" w:rsidR="00000000" w:rsidRDefault="007A214F">
      <w:pPr>
        <w:pStyle w:val="a"/>
        <w:rPr>
          <w:rFonts w:hint="cs"/>
          <w:rtl/>
        </w:rPr>
      </w:pPr>
    </w:p>
    <w:p w14:paraId="4F2384A7" w14:textId="77777777" w:rsidR="00000000" w:rsidRDefault="007A214F">
      <w:pPr>
        <w:pStyle w:val="SpeakerCon"/>
        <w:rPr>
          <w:rtl/>
        </w:rPr>
      </w:pPr>
      <w:bookmarkStart w:id="140" w:name="FS000000512T10_09_2003_12_51_33C"/>
      <w:bookmarkEnd w:id="140"/>
      <w:r>
        <w:rPr>
          <w:rtl/>
        </w:rPr>
        <w:t>יוסי שריד (מרצ)</w:t>
      </w:r>
      <w:r>
        <w:rPr>
          <w:rtl/>
        </w:rPr>
        <w:t>:</w:t>
      </w:r>
    </w:p>
    <w:p w14:paraId="20A4D496" w14:textId="77777777" w:rsidR="00000000" w:rsidRDefault="007A214F">
      <w:pPr>
        <w:pStyle w:val="a"/>
        <w:rPr>
          <w:rtl/>
        </w:rPr>
      </w:pPr>
    </w:p>
    <w:p w14:paraId="6E7C30C4" w14:textId="77777777" w:rsidR="00000000" w:rsidRDefault="007A214F">
      <w:pPr>
        <w:pStyle w:val="a"/>
        <w:rPr>
          <w:rFonts w:hint="cs"/>
          <w:rtl/>
        </w:rPr>
      </w:pPr>
      <w:r>
        <w:rPr>
          <w:rFonts w:hint="cs"/>
          <w:rtl/>
        </w:rPr>
        <w:t xml:space="preserve">בין השאר, בגלל זה שלא הצביעו ולא החליטו </w:t>
      </w:r>
      <w:r>
        <w:rPr>
          <w:rtl/>
        </w:rPr>
        <w:t>–</w:t>
      </w:r>
      <w:r>
        <w:rPr>
          <w:rFonts w:hint="cs"/>
          <w:rtl/>
        </w:rPr>
        <w:t xml:space="preserve"> בגלל אנשים כמוך </w:t>
      </w:r>
      <w:r>
        <w:rPr>
          <w:rtl/>
        </w:rPr>
        <w:t>–</w:t>
      </w:r>
      <w:r>
        <w:rPr>
          <w:rFonts w:hint="cs"/>
          <w:rtl/>
        </w:rPr>
        <w:t xml:space="preserve"> על הקמת הגדר, במתווה הנכון, לא במתווה שמכניס את כל הפלסטינים לתוך הגדר. כאשר מכניסים את כל הפלסטינים לתוך הגדר, כמובן שכר הגדר יוצא בהפסדה. </w:t>
      </w:r>
    </w:p>
    <w:p w14:paraId="2D67CAD6" w14:textId="77777777" w:rsidR="00000000" w:rsidRDefault="007A214F">
      <w:pPr>
        <w:pStyle w:val="a"/>
        <w:rPr>
          <w:rFonts w:hint="cs"/>
          <w:rtl/>
        </w:rPr>
      </w:pPr>
    </w:p>
    <w:p w14:paraId="01DD427F" w14:textId="77777777" w:rsidR="00000000" w:rsidRDefault="007A214F">
      <w:pPr>
        <w:pStyle w:val="a"/>
        <w:rPr>
          <w:rFonts w:hint="cs"/>
          <w:rtl/>
        </w:rPr>
      </w:pPr>
      <w:r>
        <w:rPr>
          <w:rFonts w:hint="cs"/>
          <w:rtl/>
        </w:rPr>
        <w:t xml:space="preserve">אדוני היושב-ראש, אני רוצה להסב את תשומת לבך לתופעה </w:t>
      </w:r>
      <w:r>
        <w:rPr>
          <w:rFonts w:hint="cs"/>
          <w:rtl/>
        </w:rPr>
        <w:t xml:space="preserve">נוספת, שאם אני לא אסב את תשומת הלב אליה, אני לא בטוח שהיא תזדקר לעין במידה ראויה. </w:t>
      </w:r>
    </w:p>
    <w:p w14:paraId="204CB1F1" w14:textId="77777777" w:rsidR="00000000" w:rsidRDefault="007A214F">
      <w:pPr>
        <w:pStyle w:val="a"/>
        <w:rPr>
          <w:rFonts w:hint="cs"/>
          <w:rtl/>
        </w:rPr>
      </w:pPr>
    </w:p>
    <w:p w14:paraId="3953400C" w14:textId="77777777" w:rsidR="00000000" w:rsidRDefault="007A214F">
      <w:pPr>
        <w:pStyle w:val="ac"/>
        <w:rPr>
          <w:rtl/>
        </w:rPr>
      </w:pPr>
      <w:r>
        <w:rPr>
          <w:rFonts w:hint="eastAsia"/>
          <w:rtl/>
        </w:rPr>
        <w:t>צבי</w:t>
      </w:r>
      <w:r>
        <w:rPr>
          <w:rtl/>
        </w:rPr>
        <w:t xml:space="preserve"> הנדל (האיחוד הלאומי - ישראל ביתנו):</w:t>
      </w:r>
    </w:p>
    <w:p w14:paraId="49CCE081" w14:textId="77777777" w:rsidR="00000000" w:rsidRDefault="007A214F">
      <w:pPr>
        <w:pStyle w:val="a"/>
        <w:rPr>
          <w:rFonts w:hint="cs"/>
          <w:rtl/>
        </w:rPr>
      </w:pPr>
    </w:p>
    <w:p w14:paraId="53CD8E07" w14:textId="77777777" w:rsidR="00000000" w:rsidRDefault="007A214F">
      <w:pPr>
        <w:pStyle w:val="a"/>
        <w:rPr>
          <w:rFonts w:hint="cs"/>
          <w:rtl/>
        </w:rPr>
      </w:pPr>
      <w:r>
        <w:rPr>
          <w:rFonts w:hint="cs"/>
          <w:rtl/>
        </w:rPr>
        <w:t>לא חיסלו את הרשות הפלסטינית - - -</w:t>
      </w:r>
    </w:p>
    <w:p w14:paraId="0FCE823B" w14:textId="77777777" w:rsidR="00000000" w:rsidRDefault="007A214F">
      <w:pPr>
        <w:pStyle w:val="a"/>
        <w:rPr>
          <w:rFonts w:hint="cs"/>
          <w:rtl/>
        </w:rPr>
      </w:pPr>
    </w:p>
    <w:p w14:paraId="0066C331" w14:textId="77777777" w:rsidR="00000000" w:rsidRDefault="007A214F">
      <w:pPr>
        <w:pStyle w:val="ad"/>
        <w:rPr>
          <w:rtl/>
        </w:rPr>
      </w:pPr>
      <w:r>
        <w:rPr>
          <w:rtl/>
        </w:rPr>
        <w:t>היו"ר ראובן ריבלין:</w:t>
      </w:r>
    </w:p>
    <w:p w14:paraId="015AD34C" w14:textId="77777777" w:rsidR="00000000" w:rsidRDefault="007A214F">
      <w:pPr>
        <w:pStyle w:val="a"/>
        <w:rPr>
          <w:rtl/>
        </w:rPr>
      </w:pPr>
    </w:p>
    <w:p w14:paraId="1468A956" w14:textId="77777777" w:rsidR="00000000" w:rsidRDefault="007A214F">
      <w:pPr>
        <w:pStyle w:val="a"/>
        <w:rPr>
          <w:rFonts w:hint="cs"/>
          <w:rtl/>
        </w:rPr>
      </w:pPr>
      <w:r>
        <w:rPr>
          <w:rFonts w:hint="cs"/>
          <w:rtl/>
        </w:rPr>
        <w:t xml:space="preserve">יש הרבה אנשים בדעתך, חבר הכנסת הנדל. בואו ניצמד לנושא ולא נדבר על האנשים. </w:t>
      </w:r>
    </w:p>
    <w:p w14:paraId="0E34F5DD" w14:textId="77777777" w:rsidR="00000000" w:rsidRDefault="007A214F">
      <w:pPr>
        <w:pStyle w:val="a"/>
        <w:rPr>
          <w:rFonts w:hint="cs"/>
          <w:rtl/>
        </w:rPr>
      </w:pPr>
    </w:p>
    <w:p w14:paraId="20C8DF20" w14:textId="77777777" w:rsidR="00000000" w:rsidRDefault="007A214F">
      <w:pPr>
        <w:pStyle w:val="SpeakerCon"/>
        <w:rPr>
          <w:rtl/>
        </w:rPr>
      </w:pPr>
      <w:bookmarkStart w:id="141" w:name="FS000000512T10_09_2003_12_54_56C"/>
      <w:bookmarkEnd w:id="141"/>
      <w:r>
        <w:rPr>
          <w:rtl/>
        </w:rPr>
        <w:t>יוסי שריד (מרצ):</w:t>
      </w:r>
    </w:p>
    <w:p w14:paraId="55249F2C" w14:textId="77777777" w:rsidR="00000000" w:rsidRDefault="007A214F">
      <w:pPr>
        <w:pStyle w:val="a"/>
        <w:rPr>
          <w:rtl/>
        </w:rPr>
      </w:pPr>
    </w:p>
    <w:p w14:paraId="78FB3EF0" w14:textId="77777777" w:rsidR="00000000" w:rsidRDefault="007A214F">
      <w:pPr>
        <w:pStyle w:val="a"/>
        <w:rPr>
          <w:rFonts w:hint="cs"/>
          <w:rtl/>
        </w:rPr>
      </w:pPr>
      <w:r>
        <w:rPr>
          <w:rFonts w:hint="cs"/>
          <w:rtl/>
        </w:rPr>
        <w:t xml:space="preserve">שמתי לב שהולכת ומסתמנת במדינת ישראל תופעה חדשה, של תובנות מאוד מאוד מעניינות של "לשעברים", תשימו לב לזה </w:t>
      </w:r>
      <w:r>
        <w:rPr>
          <w:rtl/>
        </w:rPr>
        <w:t>–</w:t>
      </w:r>
      <w:r>
        <w:rPr>
          <w:rFonts w:hint="cs"/>
          <w:rtl/>
        </w:rPr>
        <w:t xml:space="preserve"> ראשי שב"כ לשעבר, סגני ראשי שב"כ לשעבר, אלופים לשעבר. כל מיני אנשים פתאום רואים את האור, אבל זה מעניין שהם רואים את האור ברגע שהם פו</w:t>
      </w:r>
      <w:r>
        <w:rPr>
          <w:rFonts w:hint="cs"/>
          <w:rtl/>
        </w:rPr>
        <w:t xml:space="preserve">רשים. </w:t>
      </w:r>
    </w:p>
    <w:p w14:paraId="59AA62DD" w14:textId="77777777" w:rsidR="00000000" w:rsidRDefault="007A214F">
      <w:pPr>
        <w:pStyle w:val="a"/>
        <w:rPr>
          <w:rFonts w:hint="cs"/>
          <w:rtl/>
        </w:rPr>
      </w:pPr>
    </w:p>
    <w:p w14:paraId="789FA4DA" w14:textId="77777777" w:rsidR="00000000" w:rsidRDefault="007A214F">
      <w:pPr>
        <w:pStyle w:val="a"/>
        <w:rPr>
          <w:rFonts w:hint="cs"/>
          <w:rtl/>
        </w:rPr>
      </w:pPr>
      <w:r>
        <w:rPr>
          <w:rFonts w:hint="cs"/>
          <w:rtl/>
        </w:rPr>
        <w:t xml:space="preserve">למשל, אפרים הלוי. הרי אפרים הלוי זה לא ויקי קנפו. אפרים הלוי זה אדם שידוע כל השנים בסולידיות שלו. אני זוכר </w:t>
      </w:r>
      <w:r>
        <w:rPr>
          <w:rtl/>
        </w:rPr>
        <w:t>–</w:t>
      </w:r>
      <w:r>
        <w:rPr>
          <w:rFonts w:hint="cs"/>
          <w:rtl/>
        </w:rPr>
        <w:t xml:space="preserve"> ואני מקווה שאני לא מדליף שום דבר </w:t>
      </w:r>
      <w:r>
        <w:rPr>
          <w:rtl/>
        </w:rPr>
        <w:t>–</w:t>
      </w:r>
      <w:r>
        <w:rPr>
          <w:rFonts w:hint="cs"/>
          <w:rtl/>
        </w:rPr>
        <w:t xml:space="preserve"> שראש הממשלה לא חדל בשיחות אתי לשבח את אפרים הלוי. הוא אמר שהוא המצוין באנשים, ואני יכול אפילו במידה כזאת</w:t>
      </w:r>
      <w:r>
        <w:rPr>
          <w:rFonts w:hint="cs"/>
          <w:rtl/>
        </w:rPr>
        <w:t xml:space="preserve"> או אחרת להזדהות אתו. אז אפרים הלוי אומר, לא פחות ולא יותר, דבר נורא - אנשים היו צריכים ממש לברוח כל עוד נפשם בם מכאן. הוא אומר, לא פחות ולא יותר, שבתקופה הזאת, שהיא לא תקופה פשוטה, שהחלטות בלשכת ראש הממשלה </w:t>
      </w:r>
      <w:r>
        <w:rPr>
          <w:rtl/>
        </w:rPr>
        <w:t>–</w:t>
      </w:r>
      <w:r>
        <w:rPr>
          <w:rFonts w:hint="cs"/>
          <w:rtl/>
        </w:rPr>
        <w:t xml:space="preserve"> ואני לא זוכר בדיוק את הביטוי, אבל רוח הדברים הי</w:t>
      </w:r>
      <w:r>
        <w:rPr>
          <w:rFonts w:hint="cs"/>
          <w:rtl/>
        </w:rPr>
        <w:t xml:space="preserve">א מאוד מאוד מדויקת </w:t>
      </w:r>
      <w:r>
        <w:rPr>
          <w:rtl/>
        </w:rPr>
        <w:t>–</w:t>
      </w:r>
      <w:r>
        <w:rPr>
          <w:rFonts w:hint="cs"/>
          <w:rtl/>
        </w:rPr>
        <w:t xml:space="preserve"> מתקבלות בקלות דעת. חברות וחברים, זה אפרים הלוי. מה זאת אומרת החלטות בלשכת ראש הממשלה? הרי מדובר בעניינים של פיקוח נפש, של חיים ומוות, השר שטרית. </w:t>
      </w:r>
    </w:p>
    <w:p w14:paraId="1F8446F8" w14:textId="77777777" w:rsidR="00000000" w:rsidRDefault="007A214F">
      <w:pPr>
        <w:pStyle w:val="a"/>
        <w:rPr>
          <w:rFonts w:hint="cs"/>
          <w:rtl/>
        </w:rPr>
      </w:pPr>
    </w:p>
    <w:p w14:paraId="30A350AA" w14:textId="77777777" w:rsidR="00000000" w:rsidRDefault="007A214F">
      <w:pPr>
        <w:pStyle w:val="ac"/>
        <w:rPr>
          <w:rtl/>
        </w:rPr>
      </w:pPr>
      <w:r>
        <w:rPr>
          <w:rFonts w:hint="eastAsia"/>
          <w:rtl/>
        </w:rPr>
        <w:t>רוני</w:t>
      </w:r>
      <w:r>
        <w:rPr>
          <w:rtl/>
        </w:rPr>
        <w:t xml:space="preserve"> בר-און (הליכוד):</w:t>
      </w:r>
    </w:p>
    <w:p w14:paraId="045A68EC" w14:textId="77777777" w:rsidR="00000000" w:rsidRDefault="007A214F">
      <w:pPr>
        <w:pStyle w:val="a"/>
        <w:rPr>
          <w:rFonts w:hint="cs"/>
          <w:rtl/>
        </w:rPr>
      </w:pPr>
    </w:p>
    <w:p w14:paraId="1B77CD13" w14:textId="77777777" w:rsidR="00000000" w:rsidRDefault="007A214F">
      <w:pPr>
        <w:pStyle w:val="a"/>
        <w:rPr>
          <w:rFonts w:hint="cs"/>
          <w:rtl/>
        </w:rPr>
      </w:pPr>
      <w:r>
        <w:rPr>
          <w:rFonts w:hint="cs"/>
          <w:rtl/>
        </w:rPr>
        <w:t xml:space="preserve">חבר הכנסת שריד, הוא הבחין בין ראש הממשלה לבין אנשי הלשכה. </w:t>
      </w:r>
    </w:p>
    <w:p w14:paraId="5E03133D" w14:textId="77777777" w:rsidR="00000000" w:rsidRDefault="007A214F">
      <w:pPr>
        <w:pStyle w:val="a"/>
        <w:rPr>
          <w:rFonts w:hint="cs"/>
          <w:rtl/>
        </w:rPr>
      </w:pPr>
    </w:p>
    <w:p w14:paraId="3705F3FC" w14:textId="77777777" w:rsidR="00000000" w:rsidRDefault="007A214F">
      <w:pPr>
        <w:pStyle w:val="SpeakerCon"/>
        <w:rPr>
          <w:rtl/>
        </w:rPr>
      </w:pPr>
      <w:bookmarkStart w:id="142" w:name="FS000000512T10_09_2003_13_01_30C"/>
      <w:bookmarkEnd w:id="142"/>
      <w:r>
        <w:rPr>
          <w:rtl/>
        </w:rPr>
        <w:t xml:space="preserve">יוסי </w:t>
      </w:r>
      <w:r>
        <w:rPr>
          <w:rtl/>
        </w:rPr>
        <w:t>שריד (מרצ):</w:t>
      </w:r>
    </w:p>
    <w:p w14:paraId="7A6DE8CE" w14:textId="77777777" w:rsidR="00000000" w:rsidRDefault="007A214F">
      <w:pPr>
        <w:pStyle w:val="a"/>
        <w:rPr>
          <w:rtl/>
        </w:rPr>
      </w:pPr>
    </w:p>
    <w:p w14:paraId="65891401" w14:textId="77777777" w:rsidR="00000000" w:rsidRDefault="007A214F">
      <w:pPr>
        <w:pStyle w:val="a"/>
        <w:rPr>
          <w:rFonts w:hint="cs"/>
          <w:rtl/>
        </w:rPr>
      </w:pPr>
      <w:r>
        <w:rPr>
          <w:rFonts w:hint="cs"/>
          <w:rtl/>
        </w:rPr>
        <w:t xml:space="preserve">כן, בהחלט. זאת אומרת שראש הממשלה כבר לא אחראי על לשכתו. </w:t>
      </w:r>
    </w:p>
    <w:p w14:paraId="56D15D3A" w14:textId="77777777" w:rsidR="00000000" w:rsidRDefault="007A214F">
      <w:pPr>
        <w:pStyle w:val="a"/>
        <w:rPr>
          <w:rFonts w:hint="cs"/>
          <w:rtl/>
        </w:rPr>
      </w:pPr>
    </w:p>
    <w:p w14:paraId="38F2655E" w14:textId="77777777" w:rsidR="00000000" w:rsidRDefault="007A214F">
      <w:pPr>
        <w:pStyle w:val="ac"/>
        <w:rPr>
          <w:rtl/>
        </w:rPr>
      </w:pPr>
      <w:r>
        <w:rPr>
          <w:rFonts w:hint="eastAsia"/>
          <w:rtl/>
        </w:rPr>
        <w:t>דליה</w:t>
      </w:r>
      <w:r>
        <w:rPr>
          <w:rtl/>
        </w:rPr>
        <w:t xml:space="preserve"> איציק (העבודה-מימד):</w:t>
      </w:r>
    </w:p>
    <w:p w14:paraId="4627A52F" w14:textId="77777777" w:rsidR="00000000" w:rsidRDefault="007A214F">
      <w:pPr>
        <w:pStyle w:val="a"/>
        <w:rPr>
          <w:rFonts w:hint="cs"/>
          <w:rtl/>
        </w:rPr>
      </w:pPr>
    </w:p>
    <w:p w14:paraId="79F8D456" w14:textId="77777777" w:rsidR="00000000" w:rsidRDefault="007A214F">
      <w:pPr>
        <w:pStyle w:val="a"/>
        <w:rPr>
          <w:rFonts w:hint="cs"/>
          <w:rtl/>
        </w:rPr>
      </w:pPr>
      <w:r>
        <w:rPr>
          <w:rFonts w:hint="cs"/>
          <w:rtl/>
        </w:rPr>
        <w:t xml:space="preserve">אפילו מורה בכיתה לא היה מקבל תשובה כזאת. </w:t>
      </w:r>
    </w:p>
    <w:p w14:paraId="59F6E665" w14:textId="77777777" w:rsidR="00000000" w:rsidRDefault="007A214F">
      <w:pPr>
        <w:pStyle w:val="a"/>
        <w:rPr>
          <w:rFonts w:hint="cs"/>
          <w:rtl/>
        </w:rPr>
      </w:pPr>
    </w:p>
    <w:p w14:paraId="6FF193F8" w14:textId="77777777" w:rsidR="00000000" w:rsidRDefault="007A214F">
      <w:pPr>
        <w:pStyle w:val="SpeakerCon"/>
        <w:rPr>
          <w:rtl/>
        </w:rPr>
      </w:pPr>
      <w:bookmarkStart w:id="143" w:name="FS000000512T10_09_2003_13_02_03C"/>
      <w:bookmarkEnd w:id="143"/>
      <w:r>
        <w:rPr>
          <w:rtl/>
        </w:rPr>
        <w:t>יוסי שריד (מרצ):</w:t>
      </w:r>
    </w:p>
    <w:p w14:paraId="21C684C9" w14:textId="77777777" w:rsidR="00000000" w:rsidRDefault="007A214F">
      <w:pPr>
        <w:pStyle w:val="a"/>
        <w:rPr>
          <w:rtl/>
        </w:rPr>
      </w:pPr>
    </w:p>
    <w:p w14:paraId="57E0D7E1" w14:textId="77777777" w:rsidR="00000000" w:rsidRDefault="007A214F">
      <w:pPr>
        <w:pStyle w:val="a"/>
        <w:rPr>
          <w:rFonts w:hint="cs"/>
          <w:rtl/>
        </w:rPr>
      </w:pPr>
      <w:r>
        <w:rPr>
          <w:rFonts w:hint="cs"/>
          <w:rtl/>
        </w:rPr>
        <w:t>אני מודה לחבר הכנסת רוני בר-און על ההערה הזאת. מזה אני צריך להבין שראש הממשלה, לא זו בלבד שהוא אי</w:t>
      </w:r>
      <w:r>
        <w:rPr>
          <w:rFonts w:hint="cs"/>
          <w:rtl/>
        </w:rPr>
        <w:t xml:space="preserve">ננו אחראי למה שקורה כאן בארץ, אלא אפילו אחריות על לשכתו כבר אין לו. האמת היא שאני לא חשבתי שאתה תגיד דבר כזה, כי זאת כבר מעלה באמת כל כך גבוהה ובלתי נסבלת. </w:t>
      </w:r>
    </w:p>
    <w:p w14:paraId="67C6A9CE" w14:textId="77777777" w:rsidR="00000000" w:rsidRDefault="007A214F">
      <w:pPr>
        <w:pStyle w:val="a"/>
        <w:rPr>
          <w:rFonts w:hint="cs"/>
          <w:rtl/>
        </w:rPr>
      </w:pPr>
    </w:p>
    <w:p w14:paraId="4B6D2039" w14:textId="77777777" w:rsidR="00000000" w:rsidRDefault="007A214F">
      <w:pPr>
        <w:pStyle w:val="ad"/>
        <w:rPr>
          <w:rtl/>
        </w:rPr>
      </w:pPr>
      <w:r>
        <w:rPr>
          <w:rtl/>
        </w:rPr>
        <w:t>היו"ר ראובן ריבלין:</w:t>
      </w:r>
    </w:p>
    <w:p w14:paraId="347A0320" w14:textId="77777777" w:rsidR="00000000" w:rsidRDefault="007A214F">
      <w:pPr>
        <w:pStyle w:val="a"/>
        <w:rPr>
          <w:rtl/>
        </w:rPr>
      </w:pPr>
    </w:p>
    <w:p w14:paraId="47D6A2FD" w14:textId="77777777" w:rsidR="00000000" w:rsidRDefault="007A214F">
      <w:pPr>
        <w:pStyle w:val="a"/>
        <w:rPr>
          <w:rFonts w:hint="cs"/>
          <w:rtl/>
        </w:rPr>
      </w:pPr>
      <w:r>
        <w:rPr>
          <w:rFonts w:hint="cs"/>
          <w:rtl/>
        </w:rPr>
        <w:t xml:space="preserve">איננו יכולים להיכנס לפרשה החדשה. </w:t>
      </w:r>
    </w:p>
    <w:p w14:paraId="10379EE0" w14:textId="77777777" w:rsidR="00000000" w:rsidRDefault="007A214F">
      <w:pPr>
        <w:pStyle w:val="a"/>
        <w:rPr>
          <w:rFonts w:hint="cs"/>
          <w:rtl/>
        </w:rPr>
      </w:pPr>
    </w:p>
    <w:p w14:paraId="40D6BE7B" w14:textId="77777777" w:rsidR="00000000" w:rsidRDefault="007A214F">
      <w:pPr>
        <w:pStyle w:val="ac"/>
        <w:rPr>
          <w:rtl/>
        </w:rPr>
      </w:pPr>
      <w:r>
        <w:rPr>
          <w:rFonts w:hint="eastAsia"/>
          <w:rtl/>
        </w:rPr>
        <w:t>רוני</w:t>
      </w:r>
      <w:r>
        <w:rPr>
          <w:rtl/>
        </w:rPr>
        <w:t xml:space="preserve"> בר-און (הליכוד):</w:t>
      </w:r>
    </w:p>
    <w:p w14:paraId="09565CFD" w14:textId="77777777" w:rsidR="00000000" w:rsidRDefault="007A214F">
      <w:pPr>
        <w:pStyle w:val="a"/>
        <w:rPr>
          <w:rFonts w:hint="cs"/>
          <w:rtl/>
        </w:rPr>
      </w:pPr>
    </w:p>
    <w:p w14:paraId="513A0364" w14:textId="77777777" w:rsidR="00000000" w:rsidRDefault="007A214F">
      <w:pPr>
        <w:pStyle w:val="a"/>
        <w:rPr>
          <w:rFonts w:hint="cs"/>
          <w:rtl/>
        </w:rPr>
      </w:pPr>
      <w:r>
        <w:rPr>
          <w:rFonts w:hint="cs"/>
          <w:rtl/>
        </w:rPr>
        <w:t>- - -</w:t>
      </w:r>
    </w:p>
    <w:p w14:paraId="39A0F6FC" w14:textId="77777777" w:rsidR="00000000" w:rsidRDefault="007A214F">
      <w:pPr>
        <w:pStyle w:val="a"/>
        <w:rPr>
          <w:rFonts w:hint="cs"/>
          <w:rtl/>
        </w:rPr>
      </w:pPr>
    </w:p>
    <w:p w14:paraId="6F2FEB59" w14:textId="77777777" w:rsidR="00000000" w:rsidRDefault="007A214F">
      <w:pPr>
        <w:pStyle w:val="ad"/>
        <w:rPr>
          <w:rtl/>
        </w:rPr>
      </w:pPr>
      <w:r>
        <w:rPr>
          <w:rtl/>
        </w:rPr>
        <w:t xml:space="preserve">היו"ר ראובן </w:t>
      </w:r>
      <w:r>
        <w:rPr>
          <w:rtl/>
        </w:rPr>
        <w:t>ריבלין:</w:t>
      </w:r>
    </w:p>
    <w:p w14:paraId="1C64B251" w14:textId="77777777" w:rsidR="00000000" w:rsidRDefault="007A214F">
      <w:pPr>
        <w:pStyle w:val="a"/>
        <w:rPr>
          <w:rtl/>
        </w:rPr>
      </w:pPr>
    </w:p>
    <w:p w14:paraId="5E198000" w14:textId="77777777" w:rsidR="00000000" w:rsidRDefault="007A214F">
      <w:pPr>
        <w:pStyle w:val="a"/>
        <w:rPr>
          <w:rFonts w:hint="cs"/>
          <w:rtl/>
        </w:rPr>
      </w:pPr>
      <w:r>
        <w:rPr>
          <w:rFonts w:hint="cs"/>
          <w:rtl/>
        </w:rPr>
        <w:t xml:space="preserve">רבותי, נושא הלוי אינו עומד על סדר-היום כרגע, והדובר סיים את זמנו. </w:t>
      </w:r>
    </w:p>
    <w:p w14:paraId="13507125" w14:textId="77777777" w:rsidR="00000000" w:rsidRDefault="007A214F">
      <w:pPr>
        <w:pStyle w:val="a"/>
        <w:rPr>
          <w:rFonts w:hint="cs"/>
          <w:rtl/>
        </w:rPr>
      </w:pPr>
    </w:p>
    <w:p w14:paraId="1011568F" w14:textId="77777777" w:rsidR="00000000" w:rsidRDefault="007A214F">
      <w:pPr>
        <w:pStyle w:val="SpeakerCon"/>
        <w:rPr>
          <w:rtl/>
        </w:rPr>
      </w:pPr>
      <w:bookmarkStart w:id="144" w:name="FS000000512T10_09_2003_13_03_32C"/>
      <w:bookmarkEnd w:id="144"/>
      <w:r>
        <w:rPr>
          <w:rtl/>
        </w:rPr>
        <w:t>יוסי שריד (מרצ):</w:t>
      </w:r>
    </w:p>
    <w:p w14:paraId="043275AF" w14:textId="77777777" w:rsidR="00000000" w:rsidRDefault="007A214F">
      <w:pPr>
        <w:pStyle w:val="a"/>
        <w:rPr>
          <w:rtl/>
        </w:rPr>
      </w:pPr>
    </w:p>
    <w:p w14:paraId="1ED963DD" w14:textId="77777777" w:rsidR="00000000" w:rsidRDefault="007A214F">
      <w:pPr>
        <w:pStyle w:val="a"/>
        <w:rPr>
          <w:rFonts w:hint="cs"/>
          <w:rtl/>
        </w:rPr>
      </w:pPr>
      <w:r>
        <w:rPr>
          <w:rFonts w:hint="cs"/>
          <w:rtl/>
        </w:rPr>
        <w:t xml:space="preserve">אני כבר מסיים. האמת היא שיש לי כאן ציטוטים נרחבים ממה שאומר סגן ראש השב"כ עד לפני כמה ימים, או אפילו עד לפני כמה שעות, שהתפטר בימים האלה או פרש מתפקידו </w:t>
      </w:r>
      <w:r>
        <w:rPr>
          <w:rtl/>
        </w:rPr>
        <w:t>–</w:t>
      </w:r>
      <w:r>
        <w:rPr>
          <w:rFonts w:hint="cs"/>
          <w:rtl/>
        </w:rPr>
        <w:t xml:space="preserve"> אני לא </w:t>
      </w:r>
      <w:r>
        <w:rPr>
          <w:rFonts w:hint="cs"/>
          <w:rtl/>
        </w:rPr>
        <w:t xml:space="preserve">יודע אם התפטר. </w:t>
      </w:r>
    </w:p>
    <w:p w14:paraId="14D8CBFC" w14:textId="77777777" w:rsidR="00000000" w:rsidRDefault="007A214F">
      <w:pPr>
        <w:pStyle w:val="a"/>
        <w:rPr>
          <w:rFonts w:hint="cs"/>
          <w:rtl/>
        </w:rPr>
      </w:pPr>
    </w:p>
    <w:p w14:paraId="5C164CF3" w14:textId="77777777" w:rsidR="00000000" w:rsidRDefault="007A214F">
      <w:pPr>
        <w:pStyle w:val="ac"/>
        <w:rPr>
          <w:rtl/>
        </w:rPr>
      </w:pPr>
      <w:r>
        <w:rPr>
          <w:rFonts w:hint="eastAsia"/>
          <w:rtl/>
        </w:rPr>
        <w:t>קריאה</w:t>
      </w:r>
      <w:r>
        <w:rPr>
          <w:rtl/>
        </w:rPr>
        <w:t>:</w:t>
      </w:r>
    </w:p>
    <w:p w14:paraId="5E92EE47" w14:textId="77777777" w:rsidR="00000000" w:rsidRDefault="007A214F">
      <w:pPr>
        <w:pStyle w:val="a"/>
        <w:rPr>
          <w:rFonts w:hint="cs"/>
          <w:rtl/>
        </w:rPr>
      </w:pPr>
    </w:p>
    <w:p w14:paraId="45CBF821" w14:textId="77777777" w:rsidR="00000000" w:rsidRDefault="007A214F">
      <w:pPr>
        <w:pStyle w:val="a"/>
        <w:rPr>
          <w:rFonts w:hint="cs"/>
          <w:rtl/>
        </w:rPr>
      </w:pPr>
      <w:r>
        <w:rPr>
          <w:rFonts w:hint="cs"/>
          <w:rtl/>
        </w:rPr>
        <w:t xml:space="preserve">הוא בסך הכול פינה את מקומו למחליפו. </w:t>
      </w:r>
    </w:p>
    <w:p w14:paraId="3CFAD7C4" w14:textId="77777777" w:rsidR="00000000" w:rsidRDefault="007A214F">
      <w:pPr>
        <w:pStyle w:val="a"/>
        <w:rPr>
          <w:rFonts w:hint="cs"/>
          <w:rtl/>
        </w:rPr>
      </w:pPr>
    </w:p>
    <w:p w14:paraId="7E344281" w14:textId="77777777" w:rsidR="00000000" w:rsidRDefault="007A214F">
      <w:pPr>
        <w:pStyle w:val="SpeakerCon"/>
        <w:rPr>
          <w:rtl/>
        </w:rPr>
      </w:pPr>
      <w:bookmarkStart w:id="145" w:name="FS000000512T10_09_2003_13_04_38C"/>
      <w:bookmarkEnd w:id="145"/>
      <w:r>
        <w:rPr>
          <w:rtl/>
        </w:rPr>
        <w:t>יוסי שריד (מרצ):</w:t>
      </w:r>
    </w:p>
    <w:p w14:paraId="35E859EE" w14:textId="77777777" w:rsidR="00000000" w:rsidRDefault="007A214F">
      <w:pPr>
        <w:pStyle w:val="a"/>
        <w:rPr>
          <w:rtl/>
        </w:rPr>
      </w:pPr>
    </w:p>
    <w:p w14:paraId="2DCEDE19" w14:textId="77777777" w:rsidR="00000000" w:rsidRDefault="007A214F">
      <w:pPr>
        <w:pStyle w:val="a"/>
        <w:rPr>
          <w:rFonts w:hint="cs"/>
          <w:rtl/>
        </w:rPr>
      </w:pPr>
      <w:r>
        <w:rPr>
          <w:rFonts w:hint="cs"/>
          <w:rtl/>
        </w:rPr>
        <w:t xml:space="preserve">דברים מאוד מעניינים. </w:t>
      </w:r>
    </w:p>
    <w:p w14:paraId="742B285D" w14:textId="77777777" w:rsidR="00000000" w:rsidRDefault="007A214F">
      <w:pPr>
        <w:pStyle w:val="a"/>
        <w:rPr>
          <w:rFonts w:hint="cs"/>
          <w:rtl/>
        </w:rPr>
      </w:pPr>
    </w:p>
    <w:p w14:paraId="36B87C56" w14:textId="77777777" w:rsidR="00000000" w:rsidRDefault="007A214F">
      <w:pPr>
        <w:pStyle w:val="ad"/>
        <w:rPr>
          <w:rtl/>
        </w:rPr>
      </w:pPr>
      <w:r>
        <w:rPr>
          <w:rtl/>
        </w:rPr>
        <w:t>היו"ר ראובן ריבלין:</w:t>
      </w:r>
    </w:p>
    <w:p w14:paraId="5E86AF28" w14:textId="77777777" w:rsidR="00000000" w:rsidRDefault="007A214F">
      <w:pPr>
        <w:pStyle w:val="a"/>
        <w:rPr>
          <w:rtl/>
        </w:rPr>
      </w:pPr>
    </w:p>
    <w:p w14:paraId="6FFA690B" w14:textId="77777777" w:rsidR="00000000" w:rsidRDefault="007A214F">
      <w:pPr>
        <w:pStyle w:val="a"/>
        <w:rPr>
          <w:rFonts w:hint="cs"/>
          <w:rtl/>
        </w:rPr>
      </w:pPr>
      <w:r>
        <w:rPr>
          <w:rFonts w:hint="cs"/>
          <w:rtl/>
        </w:rPr>
        <w:t xml:space="preserve">רבותי, אתם על זמן שאול, נא לאפשר לדובר לסיים את דבריו. אנחנו כל רגע פותחים פרק חדש, והוא מעורר תהודה. </w:t>
      </w:r>
    </w:p>
    <w:p w14:paraId="749CD131" w14:textId="77777777" w:rsidR="00000000" w:rsidRDefault="007A214F">
      <w:pPr>
        <w:pStyle w:val="a"/>
        <w:rPr>
          <w:rFonts w:hint="cs"/>
          <w:rtl/>
        </w:rPr>
      </w:pPr>
    </w:p>
    <w:p w14:paraId="3F122AEE" w14:textId="77777777" w:rsidR="00000000" w:rsidRDefault="007A214F">
      <w:pPr>
        <w:pStyle w:val="SpeakerCon"/>
        <w:rPr>
          <w:rtl/>
        </w:rPr>
      </w:pPr>
      <w:bookmarkStart w:id="146" w:name="FS000000512T10_09_2003_13_05_11C"/>
      <w:bookmarkEnd w:id="146"/>
      <w:r>
        <w:rPr>
          <w:rtl/>
        </w:rPr>
        <w:t>יוסי שריד (מרצ):</w:t>
      </w:r>
    </w:p>
    <w:p w14:paraId="3705B61E" w14:textId="77777777" w:rsidR="00000000" w:rsidRDefault="007A214F">
      <w:pPr>
        <w:pStyle w:val="a"/>
        <w:rPr>
          <w:rtl/>
        </w:rPr>
      </w:pPr>
    </w:p>
    <w:p w14:paraId="71286594" w14:textId="77777777" w:rsidR="00000000" w:rsidRDefault="007A214F">
      <w:pPr>
        <w:pStyle w:val="a"/>
        <w:rPr>
          <w:rFonts w:hint="cs"/>
          <w:rtl/>
        </w:rPr>
      </w:pPr>
      <w:r>
        <w:rPr>
          <w:rFonts w:hint="cs"/>
          <w:rtl/>
        </w:rPr>
        <w:t>זה נורא מ</w:t>
      </w:r>
      <w:r>
        <w:rPr>
          <w:rFonts w:hint="cs"/>
          <w:rtl/>
        </w:rPr>
        <w:t xml:space="preserve">עניין - התופעה הזאת של התובנה המאוחרת. פתאום אנשים רואים דברים אחרת מרגע שהם פורשים. האיש הזה, שמוגדר על-ידי זאב שיף כאדם אחראי ומדייק - - </w:t>
      </w:r>
    </w:p>
    <w:p w14:paraId="35CDBFF3" w14:textId="77777777" w:rsidR="00000000" w:rsidRDefault="007A214F">
      <w:pPr>
        <w:pStyle w:val="a"/>
        <w:rPr>
          <w:rFonts w:hint="cs"/>
          <w:rtl/>
        </w:rPr>
      </w:pPr>
    </w:p>
    <w:p w14:paraId="31499762" w14:textId="77777777" w:rsidR="00000000" w:rsidRDefault="007A214F">
      <w:pPr>
        <w:pStyle w:val="ac"/>
        <w:rPr>
          <w:rtl/>
        </w:rPr>
      </w:pPr>
      <w:r>
        <w:rPr>
          <w:rFonts w:hint="eastAsia"/>
          <w:rtl/>
        </w:rPr>
        <w:t>חיים</w:t>
      </w:r>
      <w:r>
        <w:rPr>
          <w:rtl/>
        </w:rPr>
        <w:t xml:space="preserve"> רמון (העבודה-מימד):</w:t>
      </w:r>
    </w:p>
    <w:p w14:paraId="6F4156BA" w14:textId="77777777" w:rsidR="00000000" w:rsidRDefault="007A214F">
      <w:pPr>
        <w:pStyle w:val="a"/>
        <w:rPr>
          <w:rFonts w:hint="cs"/>
          <w:rtl/>
        </w:rPr>
      </w:pPr>
    </w:p>
    <w:p w14:paraId="38A90C64" w14:textId="77777777" w:rsidR="00000000" w:rsidRDefault="007A214F">
      <w:pPr>
        <w:pStyle w:val="a"/>
        <w:rPr>
          <w:rFonts w:hint="cs"/>
          <w:rtl/>
        </w:rPr>
      </w:pPr>
      <w:r>
        <w:rPr>
          <w:rFonts w:hint="cs"/>
          <w:rtl/>
        </w:rPr>
        <w:t>- - -</w:t>
      </w:r>
    </w:p>
    <w:p w14:paraId="484D24AE" w14:textId="77777777" w:rsidR="00000000" w:rsidRDefault="007A214F">
      <w:pPr>
        <w:pStyle w:val="a"/>
        <w:rPr>
          <w:rFonts w:hint="cs"/>
          <w:rtl/>
        </w:rPr>
      </w:pPr>
    </w:p>
    <w:p w14:paraId="52850492" w14:textId="77777777" w:rsidR="00000000" w:rsidRDefault="007A214F">
      <w:pPr>
        <w:pStyle w:val="ad"/>
        <w:rPr>
          <w:rtl/>
        </w:rPr>
      </w:pPr>
      <w:r>
        <w:rPr>
          <w:rtl/>
        </w:rPr>
        <w:t>היו"ר ראובן ריבלין:</w:t>
      </w:r>
    </w:p>
    <w:p w14:paraId="540D3B51" w14:textId="77777777" w:rsidR="00000000" w:rsidRDefault="007A214F">
      <w:pPr>
        <w:pStyle w:val="a"/>
        <w:rPr>
          <w:rtl/>
        </w:rPr>
      </w:pPr>
    </w:p>
    <w:p w14:paraId="1AA969F2" w14:textId="77777777" w:rsidR="00000000" w:rsidRDefault="007A214F">
      <w:pPr>
        <w:pStyle w:val="a"/>
        <w:rPr>
          <w:rFonts w:hint="cs"/>
          <w:rtl/>
        </w:rPr>
      </w:pPr>
      <w:r>
        <w:rPr>
          <w:rFonts w:hint="cs"/>
          <w:rtl/>
        </w:rPr>
        <w:t xml:space="preserve">חבר הכנסת רמון, חבר הכנסת שריד כבר לא מדבר בזמנו, וכל רגע יש </w:t>
      </w:r>
      <w:r>
        <w:rPr>
          <w:rFonts w:hint="cs"/>
          <w:rtl/>
        </w:rPr>
        <w:t xml:space="preserve">פרשה חדשה. </w:t>
      </w:r>
    </w:p>
    <w:p w14:paraId="70522262" w14:textId="77777777" w:rsidR="00000000" w:rsidRDefault="007A214F">
      <w:pPr>
        <w:pStyle w:val="a"/>
        <w:rPr>
          <w:rFonts w:hint="cs"/>
          <w:rtl/>
        </w:rPr>
      </w:pPr>
    </w:p>
    <w:p w14:paraId="19FDEFA8" w14:textId="77777777" w:rsidR="00000000" w:rsidRDefault="007A214F">
      <w:pPr>
        <w:pStyle w:val="SpeakerCon"/>
        <w:rPr>
          <w:rtl/>
        </w:rPr>
      </w:pPr>
      <w:bookmarkStart w:id="147" w:name="FS000000512T10_09_2003_13_06_57C"/>
      <w:bookmarkEnd w:id="147"/>
      <w:r>
        <w:rPr>
          <w:rtl/>
        </w:rPr>
        <w:t>יוסי שריד (מרצ):</w:t>
      </w:r>
    </w:p>
    <w:p w14:paraId="3DDFC2CB" w14:textId="77777777" w:rsidR="00000000" w:rsidRDefault="007A214F">
      <w:pPr>
        <w:pStyle w:val="a"/>
        <w:rPr>
          <w:rtl/>
        </w:rPr>
      </w:pPr>
    </w:p>
    <w:p w14:paraId="4C40B984" w14:textId="77777777" w:rsidR="00000000" w:rsidRDefault="007A214F">
      <w:pPr>
        <w:pStyle w:val="a"/>
        <w:rPr>
          <w:rFonts w:hint="cs"/>
          <w:rtl/>
        </w:rPr>
      </w:pPr>
      <w:r>
        <w:rPr>
          <w:rFonts w:hint="cs"/>
          <w:rtl/>
        </w:rPr>
        <w:t xml:space="preserve">- - כמי שאחראי לפיתוחה של מדיניות הסיכול, סגן ראש השב"כ טוען שצריך לבדוק את המדיניות הזאת, כי יכול מאוד להיות שהמדיניות הזאת היא מדיניות מזיקה. שוב, אני אומר שאני לא קורא את הציטוט המדויק. </w:t>
      </w:r>
    </w:p>
    <w:p w14:paraId="6A19D9A3" w14:textId="77777777" w:rsidR="00000000" w:rsidRDefault="007A214F">
      <w:pPr>
        <w:pStyle w:val="a"/>
        <w:rPr>
          <w:rFonts w:hint="cs"/>
          <w:rtl/>
        </w:rPr>
      </w:pPr>
    </w:p>
    <w:p w14:paraId="7CBF3680" w14:textId="77777777" w:rsidR="00000000" w:rsidRDefault="007A214F">
      <w:pPr>
        <w:pStyle w:val="ac"/>
        <w:rPr>
          <w:rtl/>
        </w:rPr>
      </w:pPr>
    </w:p>
    <w:p w14:paraId="4E9AC91B" w14:textId="77777777" w:rsidR="00000000" w:rsidRDefault="007A214F">
      <w:pPr>
        <w:pStyle w:val="ac"/>
        <w:rPr>
          <w:rtl/>
        </w:rPr>
      </w:pPr>
      <w:r>
        <w:rPr>
          <w:rFonts w:hint="eastAsia"/>
          <w:rtl/>
        </w:rPr>
        <w:t>צבי</w:t>
      </w:r>
      <w:r>
        <w:rPr>
          <w:rtl/>
        </w:rPr>
        <w:t xml:space="preserve"> הנדל (האיחוד הלאומי - ישראל ב</w:t>
      </w:r>
      <w:r>
        <w:rPr>
          <w:rtl/>
        </w:rPr>
        <w:t>יתנו):</w:t>
      </w:r>
    </w:p>
    <w:p w14:paraId="2321ED59" w14:textId="77777777" w:rsidR="00000000" w:rsidRDefault="007A214F">
      <w:pPr>
        <w:pStyle w:val="a"/>
        <w:rPr>
          <w:rFonts w:hint="cs"/>
          <w:rtl/>
        </w:rPr>
      </w:pPr>
    </w:p>
    <w:p w14:paraId="679B2F52" w14:textId="77777777" w:rsidR="00000000" w:rsidRDefault="007A214F">
      <w:pPr>
        <w:pStyle w:val="a"/>
        <w:rPr>
          <w:rFonts w:hint="cs"/>
          <w:rtl/>
        </w:rPr>
      </w:pPr>
      <w:r>
        <w:rPr>
          <w:rFonts w:hint="cs"/>
          <w:rtl/>
        </w:rPr>
        <w:t xml:space="preserve">צריך להוריד אותו מהדוכן. </w:t>
      </w:r>
    </w:p>
    <w:p w14:paraId="47733B46" w14:textId="77777777" w:rsidR="00000000" w:rsidRDefault="007A214F">
      <w:pPr>
        <w:pStyle w:val="a"/>
        <w:rPr>
          <w:rFonts w:hint="cs"/>
          <w:rtl/>
        </w:rPr>
      </w:pPr>
    </w:p>
    <w:p w14:paraId="2AB5C825" w14:textId="77777777" w:rsidR="00000000" w:rsidRDefault="007A214F">
      <w:pPr>
        <w:pStyle w:val="ad"/>
        <w:rPr>
          <w:rtl/>
        </w:rPr>
      </w:pPr>
      <w:r>
        <w:rPr>
          <w:rtl/>
        </w:rPr>
        <w:t>היו"ר ראובן ריבלין:</w:t>
      </w:r>
    </w:p>
    <w:p w14:paraId="1ACBF382" w14:textId="77777777" w:rsidR="00000000" w:rsidRDefault="007A214F">
      <w:pPr>
        <w:pStyle w:val="a"/>
        <w:rPr>
          <w:rtl/>
        </w:rPr>
      </w:pPr>
    </w:p>
    <w:p w14:paraId="1D498152" w14:textId="77777777" w:rsidR="00000000" w:rsidRDefault="007A214F">
      <w:pPr>
        <w:pStyle w:val="a"/>
        <w:rPr>
          <w:rFonts w:hint="cs"/>
          <w:rtl/>
        </w:rPr>
      </w:pPr>
      <w:r>
        <w:rPr>
          <w:rFonts w:hint="cs"/>
          <w:rtl/>
        </w:rPr>
        <w:t xml:space="preserve">אתם לא נותנים לי, ברגע שאתם קוראים קריאות ביניים. אני מאוד מבקש שתסיים. </w:t>
      </w:r>
    </w:p>
    <w:p w14:paraId="27F2D805" w14:textId="77777777" w:rsidR="00000000" w:rsidRDefault="007A214F">
      <w:pPr>
        <w:pStyle w:val="a"/>
        <w:rPr>
          <w:rFonts w:hint="cs"/>
          <w:rtl/>
        </w:rPr>
      </w:pPr>
    </w:p>
    <w:p w14:paraId="2A55F842" w14:textId="77777777" w:rsidR="00000000" w:rsidRDefault="007A214F">
      <w:pPr>
        <w:pStyle w:val="SpeakerCon"/>
        <w:rPr>
          <w:rtl/>
        </w:rPr>
      </w:pPr>
      <w:bookmarkStart w:id="148" w:name="FS000000512T10_09_2003_13_08_14C"/>
      <w:bookmarkEnd w:id="148"/>
      <w:r>
        <w:rPr>
          <w:rtl/>
        </w:rPr>
        <w:t>יוסי שריד (מרצ):</w:t>
      </w:r>
    </w:p>
    <w:p w14:paraId="3F21B78C" w14:textId="77777777" w:rsidR="00000000" w:rsidRDefault="007A214F">
      <w:pPr>
        <w:pStyle w:val="a"/>
        <w:rPr>
          <w:rtl/>
        </w:rPr>
      </w:pPr>
    </w:p>
    <w:p w14:paraId="0B8B38D9" w14:textId="77777777" w:rsidR="00000000" w:rsidRDefault="007A214F">
      <w:pPr>
        <w:pStyle w:val="a"/>
        <w:rPr>
          <w:rFonts w:hint="cs"/>
          <w:rtl/>
        </w:rPr>
      </w:pPr>
      <w:r>
        <w:rPr>
          <w:rFonts w:hint="cs"/>
          <w:rtl/>
        </w:rPr>
        <w:t xml:space="preserve">יש כמה דברים חשובים שרציתי לומר, אבל אני אסכם. </w:t>
      </w:r>
    </w:p>
    <w:p w14:paraId="77109F24" w14:textId="77777777" w:rsidR="00000000" w:rsidRDefault="007A214F">
      <w:pPr>
        <w:pStyle w:val="a"/>
        <w:rPr>
          <w:rFonts w:hint="cs"/>
          <w:rtl/>
        </w:rPr>
      </w:pPr>
    </w:p>
    <w:p w14:paraId="53B61EC3" w14:textId="77777777" w:rsidR="00000000" w:rsidRDefault="007A214F">
      <w:pPr>
        <w:pStyle w:val="ac"/>
        <w:rPr>
          <w:rtl/>
        </w:rPr>
      </w:pPr>
      <w:r>
        <w:rPr>
          <w:rFonts w:hint="eastAsia"/>
          <w:rtl/>
        </w:rPr>
        <w:t>דליה</w:t>
      </w:r>
      <w:r>
        <w:rPr>
          <w:rtl/>
        </w:rPr>
        <w:t xml:space="preserve"> איציק (העבודה-מימד):</w:t>
      </w:r>
    </w:p>
    <w:p w14:paraId="0CC71442" w14:textId="77777777" w:rsidR="00000000" w:rsidRDefault="007A214F">
      <w:pPr>
        <w:pStyle w:val="a"/>
        <w:rPr>
          <w:rFonts w:hint="cs"/>
          <w:rtl/>
        </w:rPr>
      </w:pPr>
    </w:p>
    <w:p w14:paraId="4C60CD4A" w14:textId="77777777" w:rsidR="00000000" w:rsidRDefault="007A214F">
      <w:pPr>
        <w:pStyle w:val="a"/>
        <w:rPr>
          <w:rFonts w:hint="cs"/>
          <w:rtl/>
        </w:rPr>
      </w:pPr>
      <w:r>
        <w:rPr>
          <w:rFonts w:hint="cs"/>
          <w:rtl/>
        </w:rPr>
        <w:t>מנכ"ל הביטוח הלאומי, חבר הכנסת ש</w:t>
      </w:r>
      <w:r>
        <w:rPr>
          <w:rFonts w:hint="cs"/>
          <w:rtl/>
        </w:rPr>
        <w:t xml:space="preserve">ריד. </w:t>
      </w:r>
    </w:p>
    <w:p w14:paraId="38B07B41" w14:textId="77777777" w:rsidR="00000000" w:rsidRDefault="007A214F">
      <w:pPr>
        <w:pStyle w:val="a"/>
        <w:rPr>
          <w:rFonts w:hint="cs"/>
          <w:rtl/>
        </w:rPr>
      </w:pPr>
    </w:p>
    <w:p w14:paraId="6575519D" w14:textId="77777777" w:rsidR="00000000" w:rsidRDefault="007A214F">
      <w:pPr>
        <w:pStyle w:val="SpeakerCon"/>
        <w:rPr>
          <w:rtl/>
        </w:rPr>
      </w:pPr>
      <w:bookmarkStart w:id="149" w:name="FS000000512T10_09_2003_13_08_46C"/>
      <w:bookmarkEnd w:id="149"/>
      <w:r>
        <w:rPr>
          <w:rtl/>
        </w:rPr>
        <w:t>יוסי שריד (מרצ):</w:t>
      </w:r>
    </w:p>
    <w:p w14:paraId="60C8EE8B" w14:textId="77777777" w:rsidR="00000000" w:rsidRDefault="007A214F">
      <w:pPr>
        <w:pStyle w:val="a"/>
        <w:rPr>
          <w:rtl/>
        </w:rPr>
      </w:pPr>
    </w:p>
    <w:p w14:paraId="177423AA" w14:textId="77777777" w:rsidR="00000000" w:rsidRDefault="007A214F">
      <w:pPr>
        <w:pStyle w:val="a"/>
        <w:rPr>
          <w:rFonts w:hint="cs"/>
          <w:rtl/>
        </w:rPr>
      </w:pPr>
      <w:r>
        <w:rPr>
          <w:rFonts w:hint="cs"/>
          <w:rtl/>
        </w:rPr>
        <w:t xml:space="preserve">את לא עוזרת לי. </w:t>
      </w:r>
    </w:p>
    <w:p w14:paraId="5D88EA14" w14:textId="77777777" w:rsidR="00000000" w:rsidRDefault="007A214F">
      <w:pPr>
        <w:pStyle w:val="a"/>
        <w:rPr>
          <w:rFonts w:hint="cs"/>
          <w:rtl/>
        </w:rPr>
      </w:pPr>
    </w:p>
    <w:p w14:paraId="6888D961" w14:textId="77777777" w:rsidR="00000000" w:rsidRDefault="007A214F">
      <w:pPr>
        <w:pStyle w:val="ad"/>
        <w:rPr>
          <w:rtl/>
        </w:rPr>
      </w:pPr>
      <w:r>
        <w:rPr>
          <w:rtl/>
        </w:rPr>
        <w:t>היו"ר ראובן ריבלין:</w:t>
      </w:r>
    </w:p>
    <w:p w14:paraId="65084F74" w14:textId="77777777" w:rsidR="00000000" w:rsidRDefault="007A214F">
      <w:pPr>
        <w:pStyle w:val="a"/>
        <w:rPr>
          <w:rtl/>
        </w:rPr>
      </w:pPr>
    </w:p>
    <w:p w14:paraId="0ADD0097" w14:textId="77777777" w:rsidR="00000000" w:rsidRDefault="007A214F">
      <w:pPr>
        <w:pStyle w:val="a"/>
        <w:rPr>
          <w:rFonts w:hint="cs"/>
          <w:rtl/>
        </w:rPr>
      </w:pPr>
      <w:r>
        <w:rPr>
          <w:rFonts w:hint="cs"/>
          <w:rtl/>
        </w:rPr>
        <w:t xml:space="preserve">גברתי יושבת-ראש סיעת העבודה, אני מבקש ממך לא לעשות לי פרובוקציות עם הדובר ולעורר אותו לפרשות חדשות. </w:t>
      </w:r>
    </w:p>
    <w:p w14:paraId="5B6C6676" w14:textId="77777777" w:rsidR="00000000" w:rsidRDefault="007A214F">
      <w:pPr>
        <w:pStyle w:val="a"/>
        <w:rPr>
          <w:rFonts w:hint="cs"/>
          <w:rtl/>
        </w:rPr>
      </w:pPr>
    </w:p>
    <w:p w14:paraId="68A3B340" w14:textId="77777777" w:rsidR="00000000" w:rsidRDefault="007A214F">
      <w:pPr>
        <w:pStyle w:val="SpeakerCon"/>
        <w:rPr>
          <w:rtl/>
        </w:rPr>
      </w:pPr>
      <w:bookmarkStart w:id="150" w:name="FS000000512T10_09_2003_13_09_13C"/>
      <w:bookmarkEnd w:id="150"/>
      <w:r>
        <w:rPr>
          <w:rtl/>
        </w:rPr>
        <w:t>יוסי שריד (מרצ):</w:t>
      </w:r>
    </w:p>
    <w:p w14:paraId="6B209E26" w14:textId="77777777" w:rsidR="00000000" w:rsidRDefault="007A214F">
      <w:pPr>
        <w:pStyle w:val="a"/>
        <w:rPr>
          <w:rtl/>
        </w:rPr>
      </w:pPr>
    </w:p>
    <w:p w14:paraId="5D601A54" w14:textId="77777777" w:rsidR="00000000" w:rsidRDefault="007A214F">
      <w:pPr>
        <w:pStyle w:val="a"/>
        <w:rPr>
          <w:rFonts w:hint="cs"/>
          <w:rtl/>
        </w:rPr>
      </w:pPr>
      <w:r>
        <w:rPr>
          <w:rFonts w:hint="cs"/>
          <w:rtl/>
        </w:rPr>
        <w:t>מה שהכי מדאיג אותי מכל הדברים, ואני כבר לא יודע מה מדאיג יותר - - -</w:t>
      </w:r>
    </w:p>
    <w:p w14:paraId="4ADEF28A" w14:textId="77777777" w:rsidR="00000000" w:rsidRDefault="007A214F">
      <w:pPr>
        <w:pStyle w:val="a"/>
        <w:rPr>
          <w:rFonts w:hint="cs"/>
          <w:rtl/>
        </w:rPr>
      </w:pPr>
    </w:p>
    <w:p w14:paraId="660B72CB" w14:textId="77777777" w:rsidR="00000000" w:rsidRDefault="007A214F">
      <w:pPr>
        <w:pStyle w:val="ad"/>
        <w:rPr>
          <w:rtl/>
        </w:rPr>
      </w:pPr>
      <w:r>
        <w:rPr>
          <w:rtl/>
        </w:rPr>
        <w:t>היו</w:t>
      </w:r>
      <w:r>
        <w:rPr>
          <w:rtl/>
        </w:rPr>
        <w:t>"ר ראובן ריבלין:</w:t>
      </w:r>
    </w:p>
    <w:p w14:paraId="603FCDB4" w14:textId="77777777" w:rsidR="00000000" w:rsidRDefault="007A214F">
      <w:pPr>
        <w:pStyle w:val="a"/>
        <w:rPr>
          <w:rtl/>
        </w:rPr>
      </w:pPr>
    </w:p>
    <w:p w14:paraId="0AC36B2E" w14:textId="77777777" w:rsidR="00000000" w:rsidRDefault="007A214F">
      <w:pPr>
        <w:pStyle w:val="a"/>
        <w:rPr>
          <w:rFonts w:hint="cs"/>
          <w:rtl/>
        </w:rPr>
      </w:pPr>
      <w:r>
        <w:rPr>
          <w:rFonts w:hint="cs"/>
          <w:rtl/>
        </w:rPr>
        <w:t xml:space="preserve">אז תסכם. </w:t>
      </w:r>
    </w:p>
    <w:p w14:paraId="05F36FB3" w14:textId="77777777" w:rsidR="00000000" w:rsidRDefault="007A214F">
      <w:pPr>
        <w:pStyle w:val="a"/>
        <w:rPr>
          <w:rFonts w:hint="cs"/>
          <w:rtl/>
        </w:rPr>
      </w:pPr>
    </w:p>
    <w:p w14:paraId="6710CB0A" w14:textId="77777777" w:rsidR="00000000" w:rsidRDefault="007A214F">
      <w:pPr>
        <w:pStyle w:val="SpeakerCon"/>
        <w:rPr>
          <w:rtl/>
        </w:rPr>
      </w:pPr>
      <w:bookmarkStart w:id="151" w:name="FS000000512T10_09_2003_13_09_38C"/>
      <w:bookmarkEnd w:id="151"/>
      <w:r>
        <w:rPr>
          <w:rtl/>
        </w:rPr>
        <w:t>יוסי שריד (מרצ):</w:t>
      </w:r>
    </w:p>
    <w:p w14:paraId="0A4A3480" w14:textId="77777777" w:rsidR="00000000" w:rsidRDefault="007A214F">
      <w:pPr>
        <w:pStyle w:val="a"/>
        <w:rPr>
          <w:rtl/>
        </w:rPr>
      </w:pPr>
    </w:p>
    <w:p w14:paraId="5BCCBB42" w14:textId="77777777" w:rsidR="00000000" w:rsidRDefault="007A214F">
      <w:pPr>
        <w:pStyle w:val="a"/>
        <w:rPr>
          <w:rFonts w:hint="cs"/>
          <w:rtl/>
        </w:rPr>
      </w:pPr>
      <w:r>
        <w:rPr>
          <w:rFonts w:hint="cs"/>
          <w:rtl/>
        </w:rPr>
        <w:t xml:space="preserve">אז אני מסכם. אחרי שקורה מה שקורה ואחרי הכישלון הקולוסאלי הזה ואחרי שהארץ הזאת באמת אוכלת יושביה וראש הממשלה שב מהודו </w:t>
      </w:r>
      <w:r>
        <w:rPr>
          <w:rtl/>
        </w:rPr>
        <w:t>–</w:t>
      </w:r>
      <w:r>
        <w:rPr>
          <w:rFonts w:hint="cs"/>
          <w:rtl/>
        </w:rPr>
        <w:t xml:space="preserve"> השיבה מהודו </w:t>
      </w:r>
      <w:r>
        <w:rPr>
          <w:rtl/>
        </w:rPr>
        <w:t>–</w:t>
      </w:r>
      <w:r>
        <w:rPr>
          <w:rFonts w:hint="cs"/>
          <w:rtl/>
        </w:rPr>
        <w:t xml:space="preserve"> מה מונח עכשיו על הפרק? מה ההצעות שמונחות עכשיו על הפרק? יש שתי הצעות, ואין ב</w:t>
      </w:r>
      <w:r>
        <w:rPr>
          <w:rFonts w:hint="cs"/>
          <w:rtl/>
        </w:rPr>
        <w:t xml:space="preserve">לתן. </w:t>
      </w:r>
    </w:p>
    <w:p w14:paraId="5838CBFC" w14:textId="77777777" w:rsidR="00000000" w:rsidRDefault="007A214F">
      <w:pPr>
        <w:pStyle w:val="a"/>
        <w:rPr>
          <w:rFonts w:hint="cs"/>
          <w:rtl/>
        </w:rPr>
      </w:pPr>
    </w:p>
    <w:p w14:paraId="15F669CD" w14:textId="77777777" w:rsidR="00000000" w:rsidRDefault="007A214F">
      <w:pPr>
        <w:pStyle w:val="ad"/>
        <w:rPr>
          <w:rtl/>
        </w:rPr>
      </w:pPr>
      <w:r>
        <w:rPr>
          <w:rtl/>
        </w:rPr>
        <w:t>היו"ר ראובן ריבלין:</w:t>
      </w:r>
    </w:p>
    <w:p w14:paraId="29459C7D" w14:textId="77777777" w:rsidR="00000000" w:rsidRDefault="007A214F">
      <w:pPr>
        <w:pStyle w:val="a"/>
        <w:rPr>
          <w:rtl/>
        </w:rPr>
      </w:pPr>
    </w:p>
    <w:p w14:paraId="6E913808" w14:textId="77777777" w:rsidR="00000000" w:rsidRDefault="007A214F">
      <w:pPr>
        <w:pStyle w:val="a"/>
        <w:rPr>
          <w:rFonts w:hint="cs"/>
          <w:rtl/>
        </w:rPr>
      </w:pPr>
      <w:r>
        <w:rPr>
          <w:rFonts w:hint="cs"/>
          <w:rtl/>
        </w:rPr>
        <w:t>לא, לא, אדוני עכשיו - - -</w:t>
      </w:r>
    </w:p>
    <w:p w14:paraId="541F75D4" w14:textId="77777777" w:rsidR="00000000" w:rsidRDefault="007A214F">
      <w:pPr>
        <w:pStyle w:val="SpeakerCon"/>
        <w:rPr>
          <w:rFonts w:hint="cs"/>
          <w:rtl/>
        </w:rPr>
      </w:pPr>
      <w:bookmarkStart w:id="152" w:name="FS000000512T10_09_2003_12_35_57"/>
      <w:bookmarkStart w:id="153" w:name="FS000000512T10_09_2003_12_36_06C"/>
      <w:bookmarkEnd w:id="152"/>
      <w:bookmarkEnd w:id="153"/>
    </w:p>
    <w:p w14:paraId="55F827A5" w14:textId="77777777" w:rsidR="00000000" w:rsidRDefault="007A214F">
      <w:pPr>
        <w:pStyle w:val="SpeakerCon"/>
        <w:rPr>
          <w:rtl/>
        </w:rPr>
      </w:pPr>
      <w:r>
        <w:rPr>
          <w:rtl/>
        </w:rPr>
        <w:t>יוסי שריד (מרצ):</w:t>
      </w:r>
    </w:p>
    <w:p w14:paraId="2C15D8C8" w14:textId="77777777" w:rsidR="00000000" w:rsidRDefault="007A214F">
      <w:pPr>
        <w:pStyle w:val="a"/>
        <w:rPr>
          <w:rtl/>
        </w:rPr>
      </w:pPr>
    </w:p>
    <w:p w14:paraId="5D2A4373" w14:textId="77777777" w:rsidR="00000000" w:rsidRDefault="007A214F">
      <w:pPr>
        <w:pStyle w:val="a"/>
        <w:rPr>
          <w:rFonts w:hint="cs"/>
          <w:rtl/>
        </w:rPr>
      </w:pPr>
      <w:r>
        <w:rPr>
          <w:rFonts w:hint="cs"/>
          <w:rtl/>
        </w:rPr>
        <w:t xml:space="preserve">אני סיימתי; תאמין לי, אתה לא יודע עד כמה זה קצר. </w:t>
      </w:r>
    </w:p>
    <w:p w14:paraId="396A87F7" w14:textId="77777777" w:rsidR="00000000" w:rsidRDefault="007A214F">
      <w:pPr>
        <w:pStyle w:val="a"/>
        <w:rPr>
          <w:rFonts w:hint="cs"/>
          <w:rtl/>
        </w:rPr>
      </w:pPr>
    </w:p>
    <w:p w14:paraId="46EEEBDE" w14:textId="77777777" w:rsidR="00000000" w:rsidRDefault="007A214F">
      <w:pPr>
        <w:pStyle w:val="a"/>
        <w:rPr>
          <w:rFonts w:hint="cs"/>
          <w:rtl/>
        </w:rPr>
      </w:pPr>
      <w:r>
        <w:rPr>
          <w:rFonts w:hint="cs"/>
          <w:rtl/>
        </w:rPr>
        <w:t>יש שתי הצעות: הראשונה, לכבוש את עזה; והשנייה, לגרש או לא לגרש את ערפאת. זאת אומרת, גם כאשר אני מסתכל אל העתיד, אל העתיד הקרוב, אני א</w:t>
      </w:r>
      <w:r>
        <w:rPr>
          <w:rFonts w:hint="cs"/>
          <w:rtl/>
        </w:rPr>
        <w:t>ומר, אלה שתי ההצעות. לא שמעתי שום הצעה אחרת, חבר הכנסת יולי אדלשטיין.</w:t>
      </w:r>
    </w:p>
    <w:p w14:paraId="56DB7505" w14:textId="77777777" w:rsidR="00000000" w:rsidRDefault="007A214F">
      <w:pPr>
        <w:pStyle w:val="a"/>
        <w:rPr>
          <w:rFonts w:hint="cs"/>
          <w:rtl/>
        </w:rPr>
      </w:pPr>
    </w:p>
    <w:p w14:paraId="3C2524B2" w14:textId="77777777" w:rsidR="00000000" w:rsidRDefault="007A214F">
      <w:pPr>
        <w:pStyle w:val="ac"/>
        <w:rPr>
          <w:rtl/>
        </w:rPr>
      </w:pPr>
      <w:r>
        <w:rPr>
          <w:rFonts w:hint="eastAsia"/>
          <w:rtl/>
        </w:rPr>
        <w:t>יולי</w:t>
      </w:r>
      <w:r>
        <w:rPr>
          <w:rtl/>
        </w:rPr>
        <w:t>-יואל אדלשטיין (הליכוד):</w:t>
      </w:r>
    </w:p>
    <w:p w14:paraId="77FD9F5F" w14:textId="77777777" w:rsidR="00000000" w:rsidRDefault="007A214F">
      <w:pPr>
        <w:pStyle w:val="a"/>
        <w:rPr>
          <w:rFonts w:hint="cs"/>
          <w:rtl/>
        </w:rPr>
      </w:pPr>
    </w:p>
    <w:p w14:paraId="57D7F021" w14:textId="77777777" w:rsidR="00000000" w:rsidRDefault="007A214F">
      <w:pPr>
        <w:pStyle w:val="a"/>
        <w:rPr>
          <w:rFonts w:hint="cs"/>
          <w:rtl/>
        </w:rPr>
      </w:pPr>
      <w:r>
        <w:rPr>
          <w:rFonts w:hint="cs"/>
          <w:rtl/>
        </w:rPr>
        <w:t>- - -</w:t>
      </w:r>
    </w:p>
    <w:p w14:paraId="1223FC21" w14:textId="77777777" w:rsidR="00000000" w:rsidRDefault="007A214F">
      <w:pPr>
        <w:pStyle w:val="a"/>
        <w:rPr>
          <w:rFonts w:hint="cs"/>
          <w:rtl/>
        </w:rPr>
      </w:pPr>
    </w:p>
    <w:p w14:paraId="098C452C" w14:textId="77777777" w:rsidR="00000000" w:rsidRDefault="007A214F">
      <w:pPr>
        <w:pStyle w:val="SpeakerCon"/>
        <w:rPr>
          <w:rtl/>
        </w:rPr>
      </w:pPr>
      <w:bookmarkStart w:id="154" w:name="FS000000512T10_09_2003_12_38_05C"/>
      <w:bookmarkEnd w:id="154"/>
      <w:r>
        <w:rPr>
          <w:rtl/>
        </w:rPr>
        <w:t>יוסי שריד (מרצ):</w:t>
      </w:r>
    </w:p>
    <w:p w14:paraId="654671E3" w14:textId="77777777" w:rsidR="00000000" w:rsidRDefault="007A214F">
      <w:pPr>
        <w:pStyle w:val="a"/>
        <w:rPr>
          <w:rtl/>
        </w:rPr>
      </w:pPr>
    </w:p>
    <w:p w14:paraId="5A8C078D" w14:textId="77777777" w:rsidR="00000000" w:rsidRDefault="007A214F">
      <w:pPr>
        <w:pStyle w:val="a"/>
        <w:rPr>
          <w:rFonts w:hint="cs"/>
          <w:rtl/>
        </w:rPr>
      </w:pPr>
      <w:r>
        <w:rPr>
          <w:rFonts w:hint="cs"/>
          <w:rtl/>
        </w:rPr>
        <w:t>אין שום הצעה אחרת. עכשיו הולכים לכבוש את עזה - - -</w:t>
      </w:r>
    </w:p>
    <w:p w14:paraId="490A9040" w14:textId="77777777" w:rsidR="00000000" w:rsidRDefault="007A214F">
      <w:pPr>
        <w:pStyle w:val="a"/>
        <w:rPr>
          <w:rFonts w:hint="cs"/>
          <w:rtl/>
        </w:rPr>
      </w:pPr>
    </w:p>
    <w:p w14:paraId="354CD3E6" w14:textId="77777777" w:rsidR="00000000" w:rsidRDefault="007A214F">
      <w:pPr>
        <w:pStyle w:val="ad"/>
        <w:rPr>
          <w:rtl/>
        </w:rPr>
      </w:pPr>
      <w:r>
        <w:rPr>
          <w:rtl/>
        </w:rPr>
        <w:t>היו"ר ראובן ריבלין:</w:t>
      </w:r>
    </w:p>
    <w:p w14:paraId="5F69E091" w14:textId="77777777" w:rsidR="00000000" w:rsidRDefault="007A214F">
      <w:pPr>
        <w:pStyle w:val="a"/>
        <w:rPr>
          <w:rtl/>
        </w:rPr>
      </w:pPr>
    </w:p>
    <w:p w14:paraId="7BD8F57C" w14:textId="77777777" w:rsidR="00000000" w:rsidRDefault="007A214F">
      <w:pPr>
        <w:pStyle w:val="a"/>
        <w:rPr>
          <w:rFonts w:hint="cs"/>
          <w:rtl/>
        </w:rPr>
      </w:pPr>
      <w:r>
        <w:rPr>
          <w:rFonts w:hint="cs"/>
          <w:rtl/>
        </w:rPr>
        <w:t xml:space="preserve">לא, עכשיו אנחנו מתחילים בכיבוש עזה? כבוד הדובר, אני מבקש </w:t>
      </w:r>
      <w:r>
        <w:rPr>
          <w:rFonts w:hint="cs"/>
          <w:rtl/>
        </w:rPr>
        <w:t>מחבר הכנסת שריד לסיים. אדוני היה צמוד לנושא, אני מצטער - - -</w:t>
      </w:r>
    </w:p>
    <w:p w14:paraId="4D4E9BF1" w14:textId="77777777" w:rsidR="00000000" w:rsidRDefault="007A214F">
      <w:pPr>
        <w:pStyle w:val="a"/>
        <w:rPr>
          <w:rFonts w:hint="cs"/>
          <w:rtl/>
        </w:rPr>
      </w:pPr>
    </w:p>
    <w:p w14:paraId="5BC15D2B" w14:textId="77777777" w:rsidR="00000000" w:rsidRDefault="007A214F">
      <w:pPr>
        <w:pStyle w:val="ac"/>
        <w:rPr>
          <w:rtl/>
        </w:rPr>
      </w:pPr>
      <w:r>
        <w:rPr>
          <w:rFonts w:hint="eastAsia"/>
          <w:rtl/>
        </w:rPr>
        <w:t>צבי</w:t>
      </w:r>
      <w:r>
        <w:rPr>
          <w:rtl/>
        </w:rPr>
        <w:t xml:space="preserve"> הנדל (האיחוד הלאומי - ישראל ביתנו):</w:t>
      </w:r>
    </w:p>
    <w:p w14:paraId="242014B0" w14:textId="77777777" w:rsidR="00000000" w:rsidRDefault="007A214F">
      <w:pPr>
        <w:pStyle w:val="a"/>
        <w:rPr>
          <w:rFonts w:hint="cs"/>
          <w:rtl/>
        </w:rPr>
      </w:pPr>
    </w:p>
    <w:p w14:paraId="7DC66426" w14:textId="77777777" w:rsidR="00000000" w:rsidRDefault="007A214F">
      <w:pPr>
        <w:pStyle w:val="a"/>
        <w:rPr>
          <w:rFonts w:hint="cs"/>
          <w:rtl/>
        </w:rPr>
      </w:pPr>
      <w:r>
        <w:rPr>
          <w:rFonts w:hint="cs"/>
          <w:rtl/>
        </w:rPr>
        <w:t xml:space="preserve">די, די, שנים אני שומע אותך. </w:t>
      </w:r>
    </w:p>
    <w:p w14:paraId="3EFCF932" w14:textId="77777777" w:rsidR="00000000" w:rsidRDefault="007A214F">
      <w:pPr>
        <w:pStyle w:val="a"/>
        <w:rPr>
          <w:rFonts w:hint="cs"/>
          <w:rtl/>
        </w:rPr>
      </w:pPr>
    </w:p>
    <w:p w14:paraId="09F0C284" w14:textId="77777777" w:rsidR="00000000" w:rsidRDefault="007A214F">
      <w:pPr>
        <w:pStyle w:val="ad"/>
        <w:rPr>
          <w:rtl/>
        </w:rPr>
      </w:pPr>
      <w:r>
        <w:rPr>
          <w:rtl/>
        </w:rPr>
        <w:t>היו"ר ראובן ריבלין:</w:t>
      </w:r>
    </w:p>
    <w:p w14:paraId="74630323" w14:textId="77777777" w:rsidR="00000000" w:rsidRDefault="007A214F">
      <w:pPr>
        <w:pStyle w:val="a"/>
        <w:rPr>
          <w:rtl/>
        </w:rPr>
      </w:pPr>
    </w:p>
    <w:p w14:paraId="157C56F8" w14:textId="77777777" w:rsidR="00000000" w:rsidRDefault="007A214F">
      <w:pPr>
        <w:pStyle w:val="a"/>
        <w:ind w:firstLine="0"/>
        <w:rPr>
          <w:rFonts w:hint="cs"/>
          <w:rtl/>
        </w:rPr>
      </w:pPr>
      <w:r>
        <w:rPr>
          <w:rFonts w:hint="cs"/>
          <w:rtl/>
        </w:rPr>
        <w:tab/>
        <w:t xml:space="preserve">חבר הכנסת שריד, אולי אדוני לא שם לב, אבל הוא כמעט 20 דקות על הדוכן. </w:t>
      </w:r>
    </w:p>
    <w:p w14:paraId="5E21284E" w14:textId="77777777" w:rsidR="00000000" w:rsidRDefault="007A214F">
      <w:pPr>
        <w:pStyle w:val="a"/>
        <w:ind w:firstLine="0"/>
        <w:rPr>
          <w:rFonts w:hint="cs"/>
          <w:rtl/>
        </w:rPr>
      </w:pPr>
    </w:p>
    <w:p w14:paraId="39142BBA" w14:textId="77777777" w:rsidR="00000000" w:rsidRDefault="007A214F">
      <w:pPr>
        <w:pStyle w:val="ac"/>
        <w:rPr>
          <w:rtl/>
        </w:rPr>
      </w:pPr>
      <w:r>
        <w:rPr>
          <w:rFonts w:hint="eastAsia"/>
          <w:rtl/>
        </w:rPr>
        <w:t>צבי</w:t>
      </w:r>
      <w:r>
        <w:rPr>
          <w:rtl/>
        </w:rPr>
        <w:t xml:space="preserve"> הנדל (האיחוד הלאומי - ישראל</w:t>
      </w:r>
      <w:r>
        <w:rPr>
          <w:rtl/>
        </w:rPr>
        <w:t xml:space="preserve"> ביתנו):</w:t>
      </w:r>
    </w:p>
    <w:p w14:paraId="55DE4DEB" w14:textId="77777777" w:rsidR="00000000" w:rsidRDefault="007A214F">
      <w:pPr>
        <w:pStyle w:val="a"/>
        <w:rPr>
          <w:rFonts w:hint="cs"/>
          <w:rtl/>
        </w:rPr>
      </w:pPr>
    </w:p>
    <w:p w14:paraId="4C6017EC" w14:textId="77777777" w:rsidR="00000000" w:rsidRDefault="007A214F">
      <w:pPr>
        <w:pStyle w:val="a"/>
        <w:rPr>
          <w:rFonts w:hint="cs"/>
          <w:rtl/>
        </w:rPr>
      </w:pPr>
      <w:r>
        <w:rPr>
          <w:rFonts w:hint="cs"/>
          <w:rtl/>
        </w:rPr>
        <w:t>- - -</w:t>
      </w:r>
    </w:p>
    <w:p w14:paraId="1D8293A0" w14:textId="77777777" w:rsidR="00000000" w:rsidRDefault="007A214F">
      <w:pPr>
        <w:pStyle w:val="a"/>
        <w:rPr>
          <w:rtl/>
        </w:rPr>
      </w:pPr>
    </w:p>
    <w:p w14:paraId="35662144" w14:textId="77777777" w:rsidR="00000000" w:rsidRDefault="007A214F">
      <w:pPr>
        <w:pStyle w:val="a"/>
        <w:rPr>
          <w:rFonts w:hint="cs"/>
          <w:rtl/>
        </w:rPr>
      </w:pPr>
    </w:p>
    <w:p w14:paraId="2A16F3C3" w14:textId="77777777" w:rsidR="00000000" w:rsidRDefault="007A214F">
      <w:pPr>
        <w:pStyle w:val="SpeakerCon"/>
        <w:rPr>
          <w:rtl/>
        </w:rPr>
      </w:pPr>
      <w:bookmarkStart w:id="155" w:name="FS000000512T10_09_2003_12_40_43C"/>
      <w:bookmarkEnd w:id="155"/>
      <w:r>
        <w:rPr>
          <w:rtl/>
        </w:rPr>
        <w:t>יוסי שריד (מרצ):</w:t>
      </w:r>
    </w:p>
    <w:p w14:paraId="4D92534F" w14:textId="77777777" w:rsidR="00000000" w:rsidRDefault="007A214F">
      <w:pPr>
        <w:pStyle w:val="a"/>
        <w:rPr>
          <w:rtl/>
        </w:rPr>
      </w:pPr>
    </w:p>
    <w:p w14:paraId="0192E4E1" w14:textId="77777777" w:rsidR="00000000" w:rsidRDefault="007A214F">
      <w:pPr>
        <w:pStyle w:val="a"/>
        <w:rPr>
          <w:rFonts w:hint="cs"/>
          <w:rtl/>
        </w:rPr>
      </w:pPr>
      <w:r>
        <w:rPr>
          <w:rFonts w:hint="cs"/>
          <w:rtl/>
        </w:rPr>
        <w:t xml:space="preserve">אני מסיים. מישהו יכול להסביר לציבור </w:t>
      </w:r>
      <w:r>
        <w:rPr>
          <w:rtl/>
        </w:rPr>
        <w:t>–</w:t>
      </w:r>
      <w:r>
        <w:rPr>
          <w:rFonts w:hint="cs"/>
          <w:rtl/>
        </w:rPr>
        <w:t xml:space="preserve"> מילא, לא לנו, אבל לציבור </w:t>
      </w:r>
      <w:r>
        <w:rPr>
          <w:rtl/>
        </w:rPr>
        <w:t>–</w:t>
      </w:r>
      <w:r>
        <w:rPr>
          <w:rFonts w:hint="cs"/>
          <w:rtl/>
        </w:rPr>
        <w:t xml:space="preserve"> בדרך הגיונית כלשהי איך לאחר שני פיגועים איומים ונוראים, שמקורם מזוהה וידוע, והם באים מצפון לרמאללה, זה מביא אותנו לרעיון של כיבוש עזה? אתה יכול להסביר את ז</w:t>
      </w:r>
      <w:r>
        <w:rPr>
          <w:rFonts w:hint="cs"/>
          <w:rtl/>
        </w:rPr>
        <w:t xml:space="preserve">ה, אדוני היושב-ראש? </w:t>
      </w:r>
    </w:p>
    <w:p w14:paraId="7B6343C8" w14:textId="77777777" w:rsidR="00000000" w:rsidRDefault="007A214F">
      <w:pPr>
        <w:pStyle w:val="a"/>
        <w:rPr>
          <w:rFonts w:hint="cs"/>
          <w:rtl/>
        </w:rPr>
      </w:pPr>
    </w:p>
    <w:p w14:paraId="2A2C4AC4" w14:textId="77777777" w:rsidR="00000000" w:rsidRDefault="007A214F">
      <w:pPr>
        <w:pStyle w:val="ad"/>
        <w:rPr>
          <w:rtl/>
        </w:rPr>
      </w:pPr>
      <w:r>
        <w:rPr>
          <w:rtl/>
        </w:rPr>
        <w:t>היו"ר ראובן ריבלין:</w:t>
      </w:r>
    </w:p>
    <w:p w14:paraId="003D1102" w14:textId="77777777" w:rsidR="00000000" w:rsidRDefault="007A214F">
      <w:pPr>
        <w:pStyle w:val="a"/>
        <w:rPr>
          <w:rtl/>
        </w:rPr>
      </w:pPr>
    </w:p>
    <w:p w14:paraId="41C217FF" w14:textId="77777777" w:rsidR="00000000" w:rsidRDefault="007A214F">
      <w:pPr>
        <w:pStyle w:val="a"/>
        <w:rPr>
          <w:rFonts w:hint="cs"/>
          <w:rtl/>
        </w:rPr>
      </w:pPr>
      <w:r>
        <w:rPr>
          <w:rFonts w:hint="cs"/>
          <w:rtl/>
        </w:rPr>
        <w:t xml:space="preserve">אני לא יכול להסביר, כי אין לך זמן שאני אסביר לך. </w:t>
      </w:r>
    </w:p>
    <w:p w14:paraId="4E1F7A2A" w14:textId="77777777" w:rsidR="00000000" w:rsidRDefault="007A214F">
      <w:pPr>
        <w:pStyle w:val="a"/>
        <w:rPr>
          <w:rFonts w:hint="cs"/>
          <w:rtl/>
        </w:rPr>
      </w:pPr>
    </w:p>
    <w:p w14:paraId="289E6E08" w14:textId="77777777" w:rsidR="00000000" w:rsidRDefault="007A214F">
      <w:pPr>
        <w:pStyle w:val="SpeakerCon"/>
        <w:rPr>
          <w:rtl/>
        </w:rPr>
      </w:pPr>
      <w:bookmarkStart w:id="156" w:name="FS000000512T10_09_2003_12_44_16C"/>
      <w:bookmarkEnd w:id="156"/>
      <w:r>
        <w:rPr>
          <w:rtl/>
        </w:rPr>
        <w:t>יוסי שריד (מרצ):</w:t>
      </w:r>
    </w:p>
    <w:p w14:paraId="60EFFB67" w14:textId="77777777" w:rsidR="00000000" w:rsidRDefault="007A214F">
      <w:pPr>
        <w:pStyle w:val="a"/>
        <w:rPr>
          <w:rtl/>
        </w:rPr>
      </w:pPr>
    </w:p>
    <w:p w14:paraId="718C77BB" w14:textId="77777777" w:rsidR="00000000" w:rsidRDefault="007A214F">
      <w:pPr>
        <w:pStyle w:val="a"/>
        <w:rPr>
          <w:rFonts w:hint="cs"/>
          <w:rtl/>
        </w:rPr>
      </w:pPr>
      <w:r>
        <w:rPr>
          <w:rFonts w:hint="cs"/>
          <w:rtl/>
        </w:rPr>
        <w:t>והדבר השני הוא גירוש ערפאת. רבותי, ערפאת זה לא הטעם שלי - - -</w:t>
      </w:r>
    </w:p>
    <w:p w14:paraId="34DA2E8E" w14:textId="77777777" w:rsidR="00000000" w:rsidRDefault="007A214F">
      <w:pPr>
        <w:pStyle w:val="a"/>
        <w:rPr>
          <w:rFonts w:hint="cs"/>
          <w:rtl/>
        </w:rPr>
      </w:pPr>
    </w:p>
    <w:p w14:paraId="3138CD89" w14:textId="77777777" w:rsidR="00000000" w:rsidRDefault="007A214F">
      <w:pPr>
        <w:pStyle w:val="ac"/>
        <w:rPr>
          <w:rtl/>
        </w:rPr>
      </w:pPr>
      <w:r>
        <w:rPr>
          <w:rFonts w:hint="eastAsia"/>
          <w:rtl/>
        </w:rPr>
        <w:t>עזמי</w:t>
      </w:r>
      <w:r>
        <w:rPr>
          <w:rtl/>
        </w:rPr>
        <w:t xml:space="preserve"> בשארה (בל"ד):</w:t>
      </w:r>
    </w:p>
    <w:p w14:paraId="6B31D357" w14:textId="77777777" w:rsidR="00000000" w:rsidRDefault="007A214F">
      <w:pPr>
        <w:pStyle w:val="a"/>
        <w:rPr>
          <w:rFonts w:hint="cs"/>
          <w:rtl/>
        </w:rPr>
      </w:pPr>
    </w:p>
    <w:p w14:paraId="718590E3" w14:textId="77777777" w:rsidR="00000000" w:rsidRDefault="007A214F">
      <w:pPr>
        <w:pStyle w:val="a"/>
        <w:rPr>
          <w:rFonts w:hint="cs"/>
          <w:rtl/>
        </w:rPr>
      </w:pPr>
      <w:r>
        <w:rPr>
          <w:rFonts w:hint="cs"/>
          <w:rtl/>
        </w:rPr>
        <w:t>- - -</w:t>
      </w:r>
    </w:p>
    <w:p w14:paraId="2C143E0A" w14:textId="77777777" w:rsidR="00000000" w:rsidRDefault="007A214F">
      <w:pPr>
        <w:pStyle w:val="a"/>
        <w:rPr>
          <w:rFonts w:hint="cs"/>
          <w:rtl/>
        </w:rPr>
      </w:pPr>
    </w:p>
    <w:p w14:paraId="1F9CDCED" w14:textId="77777777" w:rsidR="00000000" w:rsidRDefault="007A214F">
      <w:pPr>
        <w:pStyle w:val="ad"/>
        <w:rPr>
          <w:rtl/>
        </w:rPr>
      </w:pPr>
      <w:r>
        <w:rPr>
          <w:rtl/>
        </w:rPr>
        <w:t>היו"ר ראובן ריבלין:</w:t>
      </w:r>
    </w:p>
    <w:p w14:paraId="5FD43B06" w14:textId="77777777" w:rsidR="00000000" w:rsidRDefault="007A214F">
      <w:pPr>
        <w:pStyle w:val="a"/>
        <w:rPr>
          <w:rtl/>
        </w:rPr>
      </w:pPr>
    </w:p>
    <w:p w14:paraId="6BE94798" w14:textId="77777777" w:rsidR="00000000" w:rsidRDefault="007A214F">
      <w:pPr>
        <w:pStyle w:val="a"/>
        <w:rPr>
          <w:rFonts w:hint="cs"/>
          <w:rtl/>
        </w:rPr>
      </w:pPr>
      <w:r>
        <w:rPr>
          <w:rFonts w:hint="cs"/>
          <w:rtl/>
        </w:rPr>
        <w:t>חבר הכנסת בשארה, אדוני עוד מעט יד</w:t>
      </w:r>
      <w:r>
        <w:rPr>
          <w:rFonts w:hint="cs"/>
          <w:rtl/>
        </w:rPr>
        <w:t>בר.</w:t>
      </w:r>
    </w:p>
    <w:p w14:paraId="6F6C7A11" w14:textId="77777777" w:rsidR="00000000" w:rsidRDefault="007A214F">
      <w:pPr>
        <w:pStyle w:val="a"/>
        <w:rPr>
          <w:rFonts w:hint="cs"/>
          <w:rtl/>
        </w:rPr>
      </w:pPr>
    </w:p>
    <w:p w14:paraId="2F93D517" w14:textId="77777777" w:rsidR="00000000" w:rsidRDefault="007A214F">
      <w:pPr>
        <w:pStyle w:val="SpeakerCon"/>
        <w:rPr>
          <w:rtl/>
        </w:rPr>
      </w:pPr>
      <w:bookmarkStart w:id="157" w:name="FS000000512T10_09_2003_12_47_13C"/>
      <w:bookmarkEnd w:id="157"/>
      <w:r>
        <w:rPr>
          <w:rtl/>
        </w:rPr>
        <w:t>יוסי שריד (מרצ):</w:t>
      </w:r>
    </w:p>
    <w:p w14:paraId="55629105" w14:textId="77777777" w:rsidR="00000000" w:rsidRDefault="007A214F">
      <w:pPr>
        <w:pStyle w:val="a"/>
        <w:rPr>
          <w:rtl/>
        </w:rPr>
      </w:pPr>
    </w:p>
    <w:p w14:paraId="41625976" w14:textId="77777777" w:rsidR="00000000" w:rsidRDefault="007A214F">
      <w:pPr>
        <w:pStyle w:val="a"/>
        <w:rPr>
          <w:rFonts w:hint="cs"/>
          <w:rtl/>
        </w:rPr>
      </w:pPr>
      <w:r>
        <w:rPr>
          <w:rFonts w:hint="cs"/>
          <w:rtl/>
        </w:rPr>
        <w:t>ערפאת זה לא הטעם שלי, ואני מאסתי בערפאת, אבל אני לא בחרתי בו. מי שבחר בו זה העם הערבי הפלסטיני.</w:t>
      </w:r>
    </w:p>
    <w:p w14:paraId="750EEC3D" w14:textId="77777777" w:rsidR="00000000" w:rsidRDefault="007A214F">
      <w:pPr>
        <w:pStyle w:val="a"/>
        <w:rPr>
          <w:rFonts w:hint="cs"/>
          <w:rtl/>
        </w:rPr>
      </w:pPr>
    </w:p>
    <w:p w14:paraId="5889E156" w14:textId="77777777" w:rsidR="00000000" w:rsidRDefault="007A214F">
      <w:pPr>
        <w:pStyle w:val="ac"/>
        <w:rPr>
          <w:rtl/>
        </w:rPr>
      </w:pPr>
      <w:r>
        <w:rPr>
          <w:rFonts w:hint="eastAsia"/>
          <w:rtl/>
        </w:rPr>
        <w:t>צבי</w:t>
      </w:r>
      <w:r>
        <w:rPr>
          <w:rtl/>
        </w:rPr>
        <w:t xml:space="preserve"> הנדל (האיחוד הלאומי - ישראל ביתנו):</w:t>
      </w:r>
    </w:p>
    <w:p w14:paraId="3C967FC7" w14:textId="77777777" w:rsidR="00000000" w:rsidRDefault="007A214F">
      <w:pPr>
        <w:pStyle w:val="a"/>
        <w:rPr>
          <w:rFonts w:hint="cs"/>
          <w:rtl/>
        </w:rPr>
      </w:pPr>
    </w:p>
    <w:p w14:paraId="74B0BF78" w14:textId="77777777" w:rsidR="00000000" w:rsidRDefault="007A214F">
      <w:pPr>
        <w:pStyle w:val="a"/>
        <w:rPr>
          <w:rFonts w:hint="cs"/>
          <w:rtl/>
        </w:rPr>
      </w:pPr>
      <w:r>
        <w:rPr>
          <w:rFonts w:hint="cs"/>
          <w:rtl/>
        </w:rPr>
        <w:t>אתה הבאת אותו.</w:t>
      </w:r>
    </w:p>
    <w:p w14:paraId="3BAE580E" w14:textId="77777777" w:rsidR="00000000" w:rsidRDefault="007A214F">
      <w:pPr>
        <w:pStyle w:val="a"/>
        <w:rPr>
          <w:rFonts w:hint="cs"/>
          <w:rtl/>
        </w:rPr>
      </w:pPr>
    </w:p>
    <w:p w14:paraId="2A74D57F" w14:textId="77777777" w:rsidR="00000000" w:rsidRDefault="007A214F">
      <w:pPr>
        <w:pStyle w:val="ad"/>
        <w:rPr>
          <w:rtl/>
        </w:rPr>
      </w:pPr>
      <w:r>
        <w:rPr>
          <w:rtl/>
        </w:rPr>
        <w:t>היו"ר ראובן ריבלין:</w:t>
      </w:r>
    </w:p>
    <w:p w14:paraId="5F2F3CC1" w14:textId="77777777" w:rsidR="00000000" w:rsidRDefault="007A214F">
      <w:pPr>
        <w:pStyle w:val="a"/>
        <w:rPr>
          <w:rtl/>
        </w:rPr>
      </w:pPr>
    </w:p>
    <w:p w14:paraId="323AAD3A" w14:textId="77777777" w:rsidR="00000000" w:rsidRDefault="007A214F">
      <w:pPr>
        <w:pStyle w:val="a"/>
        <w:rPr>
          <w:rFonts w:hint="cs"/>
          <w:rtl/>
        </w:rPr>
      </w:pPr>
      <w:r>
        <w:rPr>
          <w:rFonts w:hint="cs"/>
          <w:rtl/>
        </w:rPr>
        <w:t xml:space="preserve">חבר הכנסת הנדל. חבר הכנסת שריד, אני מאוד מבקש מאדוני לסכם </w:t>
      </w:r>
      <w:r>
        <w:rPr>
          <w:rFonts w:hint="cs"/>
          <w:rtl/>
        </w:rPr>
        <w:t>את דבריו.</w:t>
      </w:r>
    </w:p>
    <w:p w14:paraId="1014603E" w14:textId="77777777" w:rsidR="00000000" w:rsidRDefault="007A214F">
      <w:pPr>
        <w:pStyle w:val="a"/>
        <w:rPr>
          <w:rFonts w:hint="cs"/>
          <w:rtl/>
        </w:rPr>
      </w:pPr>
    </w:p>
    <w:p w14:paraId="78BCD9A6" w14:textId="77777777" w:rsidR="00000000" w:rsidRDefault="007A214F">
      <w:pPr>
        <w:pStyle w:val="ac"/>
        <w:rPr>
          <w:rtl/>
        </w:rPr>
      </w:pPr>
      <w:r>
        <w:rPr>
          <w:rFonts w:hint="eastAsia"/>
          <w:rtl/>
        </w:rPr>
        <w:t>יולי</w:t>
      </w:r>
      <w:r>
        <w:rPr>
          <w:rtl/>
        </w:rPr>
        <w:t>-יואל אדלשטיין (הליכוד):</w:t>
      </w:r>
    </w:p>
    <w:p w14:paraId="7FF6BF2B" w14:textId="77777777" w:rsidR="00000000" w:rsidRDefault="007A214F">
      <w:pPr>
        <w:pStyle w:val="a"/>
        <w:rPr>
          <w:rFonts w:hint="cs"/>
          <w:rtl/>
        </w:rPr>
      </w:pPr>
    </w:p>
    <w:p w14:paraId="3810DD37" w14:textId="77777777" w:rsidR="00000000" w:rsidRDefault="007A214F">
      <w:pPr>
        <w:pStyle w:val="a"/>
        <w:rPr>
          <w:rFonts w:hint="cs"/>
          <w:rtl/>
        </w:rPr>
      </w:pPr>
      <w:r>
        <w:rPr>
          <w:rFonts w:hint="cs"/>
          <w:rtl/>
        </w:rPr>
        <w:t>- - -</w:t>
      </w:r>
    </w:p>
    <w:p w14:paraId="7A0365E9" w14:textId="77777777" w:rsidR="00000000" w:rsidRDefault="007A214F">
      <w:pPr>
        <w:pStyle w:val="a"/>
        <w:rPr>
          <w:rFonts w:hint="cs"/>
          <w:rtl/>
        </w:rPr>
      </w:pPr>
    </w:p>
    <w:p w14:paraId="6F69A12A" w14:textId="77777777" w:rsidR="00000000" w:rsidRDefault="007A214F">
      <w:pPr>
        <w:pStyle w:val="ac"/>
        <w:rPr>
          <w:rtl/>
        </w:rPr>
      </w:pPr>
      <w:r>
        <w:rPr>
          <w:rFonts w:hint="eastAsia"/>
          <w:rtl/>
        </w:rPr>
        <w:t>צבי</w:t>
      </w:r>
      <w:r>
        <w:rPr>
          <w:rtl/>
        </w:rPr>
        <w:t xml:space="preserve"> הנדל (האיחוד הלאומי - ישראל ביתנו):</w:t>
      </w:r>
    </w:p>
    <w:p w14:paraId="4258BC79" w14:textId="77777777" w:rsidR="00000000" w:rsidRDefault="007A214F">
      <w:pPr>
        <w:pStyle w:val="a"/>
        <w:rPr>
          <w:rFonts w:hint="cs"/>
          <w:rtl/>
        </w:rPr>
      </w:pPr>
    </w:p>
    <w:p w14:paraId="61433D4E" w14:textId="77777777" w:rsidR="00000000" w:rsidRDefault="007A214F">
      <w:pPr>
        <w:pStyle w:val="a"/>
        <w:rPr>
          <w:rFonts w:hint="cs"/>
          <w:rtl/>
        </w:rPr>
      </w:pPr>
      <w:r>
        <w:rPr>
          <w:rFonts w:hint="cs"/>
          <w:rtl/>
        </w:rPr>
        <w:t>אתה הבאת אותו.</w:t>
      </w:r>
    </w:p>
    <w:p w14:paraId="6B93C0E2" w14:textId="77777777" w:rsidR="00000000" w:rsidRDefault="007A214F">
      <w:pPr>
        <w:pStyle w:val="a"/>
        <w:rPr>
          <w:rFonts w:hint="cs"/>
          <w:rtl/>
        </w:rPr>
      </w:pPr>
    </w:p>
    <w:p w14:paraId="1E5B9F5B" w14:textId="77777777" w:rsidR="00000000" w:rsidRDefault="007A214F">
      <w:pPr>
        <w:pStyle w:val="SpeakerCon"/>
        <w:rPr>
          <w:rtl/>
        </w:rPr>
      </w:pPr>
      <w:bookmarkStart w:id="158" w:name="FS000000512T10_09_2003_12_48_54C"/>
      <w:bookmarkEnd w:id="158"/>
      <w:r>
        <w:rPr>
          <w:rtl/>
        </w:rPr>
        <w:t>יוסי שריד (מרצ):</w:t>
      </w:r>
    </w:p>
    <w:p w14:paraId="3BFD2646" w14:textId="77777777" w:rsidR="00000000" w:rsidRDefault="007A214F">
      <w:pPr>
        <w:pStyle w:val="a"/>
        <w:rPr>
          <w:rtl/>
        </w:rPr>
      </w:pPr>
    </w:p>
    <w:p w14:paraId="79B21874" w14:textId="77777777" w:rsidR="00000000" w:rsidRDefault="007A214F">
      <w:pPr>
        <w:pStyle w:val="a"/>
        <w:rPr>
          <w:rFonts w:hint="cs"/>
          <w:rtl/>
        </w:rPr>
      </w:pPr>
      <w:r>
        <w:rPr>
          <w:rFonts w:hint="cs"/>
          <w:rtl/>
        </w:rPr>
        <w:t xml:space="preserve">וכל מי שחושב שאפשר יהיה להועיד לכל ראשי הממשלות שיקומו שם גורל דומה לגורל שאנחנו בעצמנו הועדנו לאבו-מאזן, תוך התעלמות ממי שהפלסטינים </w:t>
      </w:r>
      <w:r>
        <w:rPr>
          <w:rtl/>
        </w:rPr>
        <w:t>–</w:t>
      </w:r>
      <w:r>
        <w:rPr>
          <w:rFonts w:hint="cs"/>
          <w:rtl/>
        </w:rPr>
        <w:t xml:space="preserve"> אה, אדוני היושב-ראש - - -</w:t>
      </w:r>
    </w:p>
    <w:p w14:paraId="40610FDA" w14:textId="77777777" w:rsidR="00000000" w:rsidRDefault="007A214F">
      <w:pPr>
        <w:pStyle w:val="a"/>
        <w:rPr>
          <w:rFonts w:hint="cs"/>
          <w:rtl/>
        </w:rPr>
      </w:pPr>
    </w:p>
    <w:p w14:paraId="66AA05D2" w14:textId="77777777" w:rsidR="00000000" w:rsidRDefault="007A214F">
      <w:pPr>
        <w:pStyle w:val="ad"/>
        <w:rPr>
          <w:rtl/>
        </w:rPr>
      </w:pPr>
      <w:r>
        <w:rPr>
          <w:rtl/>
        </w:rPr>
        <w:t>היו"ר ראובן ריבלין:</w:t>
      </w:r>
    </w:p>
    <w:p w14:paraId="23AE2B26" w14:textId="77777777" w:rsidR="00000000" w:rsidRDefault="007A214F">
      <w:pPr>
        <w:pStyle w:val="a"/>
        <w:rPr>
          <w:rtl/>
        </w:rPr>
      </w:pPr>
    </w:p>
    <w:p w14:paraId="6BBA0CD2" w14:textId="77777777" w:rsidR="00000000" w:rsidRDefault="007A214F">
      <w:pPr>
        <w:pStyle w:val="a"/>
        <w:rPr>
          <w:rFonts w:hint="cs"/>
          <w:rtl/>
        </w:rPr>
      </w:pPr>
      <w:r>
        <w:rPr>
          <w:rFonts w:hint="cs"/>
          <w:rtl/>
        </w:rPr>
        <w:t>לא, לא, לא, אדוני לא יכול אפילו להיזכר עכשיו.</w:t>
      </w:r>
    </w:p>
    <w:p w14:paraId="5B8AC115" w14:textId="77777777" w:rsidR="00000000" w:rsidRDefault="007A214F">
      <w:pPr>
        <w:pStyle w:val="a"/>
        <w:rPr>
          <w:rFonts w:hint="cs"/>
          <w:rtl/>
        </w:rPr>
      </w:pPr>
    </w:p>
    <w:p w14:paraId="751E38F0" w14:textId="77777777" w:rsidR="00000000" w:rsidRDefault="007A214F">
      <w:pPr>
        <w:pStyle w:val="SpeakerCon"/>
        <w:rPr>
          <w:rtl/>
        </w:rPr>
      </w:pPr>
      <w:bookmarkStart w:id="159" w:name="FS000000512T10_09_2003_12_51_18C"/>
      <w:bookmarkEnd w:id="159"/>
      <w:r>
        <w:rPr>
          <w:rtl/>
        </w:rPr>
        <w:t>יוסי שריד (מרצ):</w:t>
      </w:r>
    </w:p>
    <w:p w14:paraId="237B4820" w14:textId="77777777" w:rsidR="00000000" w:rsidRDefault="007A214F">
      <w:pPr>
        <w:pStyle w:val="a"/>
        <w:rPr>
          <w:rtl/>
        </w:rPr>
      </w:pPr>
    </w:p>
    <w:p w14:paraId="4B8AADB2" w14:textId="77777777" w:rsidR="00000000" w:rsidRDefault="007A214F">
      <w:pPr>
        <w:pStyle w:val="a"/>
        <w:rPr>
          <w:rFonts w:hint="cs"/>
          <w:rtl/>
        </w:rPr>
      </w:pPr>
      <w:r>
        <w:rPr>
          <w:rFonts w:hint="cs"/>
          <w:rtl/>
        </w:rPr>
        <w:t>לא, אני נזכרתי פתאום - - -</w:t>
      </w:r>
    </w:p>
    <w:p w14:paraId="223656BD" w14:textId="77777777" w:rsidR="00000000" w:rsidRDefault="007A214F">
      <w:pPr>
        <w:pStyle w:val="a"/>
        <w:rPr>
          <w:rFonts w:hint="cs"/>
          <w:rtl/>
        </w:rPr>
      </w:pPr>
    </w:p>
    <w:p w14:paraId="19AA58AB" w14:textId="77777777" w:rsidR="00000000" w:rsidRDefault="007A214F">
      <w:pPr>
        <w:pStyle w:val="ad"/>
        <w:rPr>
          <w:rtl/>
        </w:rPr>
      </w:pPr>
      <w:r>
        <w:rPr>
          <w:rtl/>
        </w:rPr>
        <w:t>היו"ר ראובן ריבלין:</w:t>
      </w:r>
    </w:p>
    <w:p w14:paraId="371860F4" w14:textId="77777777" w:rsidR="00000000" w:rsidRDefault="007A214F">
      <w:pPr>
        <w:pStyle w:val="a"/>
        <w:rPr>
          <w:rtl/>
        </w:rPr>
      </w:pPr>
    </w:p>
    <w:p w14:paraId="3D4C3966" w14:textId="77777777" w:rsidR="00000000" w:rsidRDefault="007A214F">
      <w:pPr>
        <w:pStyle w:val="a"/>
        <w:rPr>
          <w:rFonts w:hint="cs"/>
          <w:rtl/>
        </w:rPr>
      </w:pPr>
      <w:r>
        <w:rPr>
          <w:rFonts w:hint="cs"/>
          <w:rtl/>
        </w:rPr>
        <w:t>אני ממש מבקש מאדוני לסיים במשפט אחד. אני אתן הזדמנות לאדוני במשך היום - - -</w:t>
      </w:r>
    </w:p>
    <w:p w14:paraId="3042BFD8" w14:textId="77777777" w:rsidR="00000000" w:rsidRDefault="007A214F">
      <w:pPr>
        <w:pStyle w:val="a"/>
        <w:rPr>
          <w:rFonts w:hint="cs"/>
          <w:rtl/>
        </w:rPr>
      </w:pPr>
    </w:p>
    <w:p w14:paraId="0BC68761" w14:textId="77777777" w:rsidR="00000000" w:rsidRDefault="007A214F">
      <w:pPr>
        <w:pStyle w:val="SpeakerCon"/>
        <w:rPr>
          <w:rtl/>
        </w:rPr>
      </w:pPr>
      <w:bookmarkStart w:id="160" w:name="FS000000512T10_09_2003_12_52_07C"/>
      <w:bookmarkEnd w:id="160"/>
      <w:r>
        <w:rPr>
          <w:rtl/>
        </w:rPr>
        <w:t>יוסי שריד (מרצ)</w:t>
      </w:r>
      <w:r>
        <w:rPr>
          <w:rtl/>
        </w:rPr>
        <w:t>:</w:t>
      </w:r>
    </w:p>
    <w:p w14:paraId="5A4459C5" w14:textId="77777777" w:rsidR="00000000" w:rsidRDefault="007A214F">
      <w:pPr>
        <w:pStyle w:val="a"/>
        <w:rPr>
          <w:rtl/>
        </w:rPr>
      </w:pPr>
    </w:p>
    <w:p w14:paraId="0B34C9FD" w14:textId="77777777" w:rsidR="00000000" w:rsidRDefault="007A214F">
      <w:pPr>
        <w:pStyle w:val="a"/>
        <w:rPr>
          <w:rFonts w:hint="cs"/>
          <w:rtl/>
        </w:rPr>
      </w:pPr>
      <w:r>
        <w:rPr>
          <w:rFonts w:hint="cs"/>
          <w:rtl/>
        </w:rPr>
        <w:t>היו כאן, גם בכנסת, מסיבות עצומות לרגל הכתרתו של ערפאת כאיש הלא-רלוונטי. אתם זוכרים את המסיבות האלו? מאז ששרון התחיל לטפל בו - מעולם לא היה מעמדו של ערפאת כל כך חזק וכל כך מבוצר.</w:t>
      </w:r>
    </w:p>
    <w:p w14:paraId="0335A636" w14:textId="77777777" w:rsidR="00000000" w:rsidRDefault="007A214F">
      <w:pPr>
        <w:pStyle w:val="a"/>
        <w:rPr>
          <w:rFonts w:hint="cs"/>
          <w:rtl/>
        </w:rPr>
      </w:pPr>
    </w:p>
    <w:p w14:paraId="3C361B0B" w14:textId="77777777" w:rsidR="00000000" w:rsidRDefault="007A214F">
      <w:pPr>
        <w:pStyle w:val="ac"/>
        <w:rPr>
          <w:rtl/>
        </w:rPr>
      </w:pPr>
      <w:r>
        <w:rPr>
          <w:rFonts w:hint="eastAsia"/>
          <w:rtl/>
        </w:rPr>
        <w:t>גדעון</w:t>
      </w:r>
      <w:r>
        <w:rPr>
          <w:rtl/>
        </w:rPr>
        <w:t xml:space="preserve"> סער (הליכוד):</w:t>
      </w:r>
    </w:p>
    <w:p w14:paraId="02B83C09" w14:textId="77777777" w:rsidR="00000000" w:rsidRDefault="007A214F">
      <w:pPr>
        <w:pStyle w:val="a"/>
        <w:rPr>
          <w:rFonts w:hint="cs"/>
          <w:rtl/>
        </w:rPr>
      </w:pPr>
    </w:p>
    <w:p w14:paraId="70E3D0E0" w14:textId="77777777" w:rsidR="00000000" w:rsidRDefault="007A214F">
      <w:pPr>
        <w:pStyle w:val="a"/>
        <w:rPr>
          <w:rFonts w:hint="cs"/>
          <w:rtl/>
        </w:rPr>
      </w:pPr>
      <w:r>
        <w:rPr>
          <w:rFonts w:hint="cs"/>
          <w:rtl/>
        </w:rPr>
        <w:t>- - -</w:t>
      </w:r>
    </w:p>
    <w:p w14:paraId="6ED116A3" w14:textId="77777777" w:rsidR="00000000" w:rsidRDefault="007A214F">
      <w:pPr>
        <w:pStyle w:val="a"/>
        <w:rPr>
          <w:rFonts w:hint="cs"/>
          <w:rtl/>
        </w:rPr>
      </w:pPr>
    </w:p>
    <w:p w14:paraId="665E6652" w14:textId="77777777" w:rsidR="00000000" w:rsidRDefault="007A214F">
      <w:pPr>
        <w:pStyle w:val="ac"/>
        <w:rPr>
          <w:rtl/>
        </w:rPr>
      </w:pPr>
      <w:r>
        <w:rPr>
          <w:rFonts w:hint="eastAsia"/>
          <w:rtl/>
        </w:rPr>
        <w:t>רוני</w:t>
      </w:r>
      <w:r>
        <w:rPr>
          <w:rtl/>
        </w:rPr>
        <w:t xml:space="preserve"> בר-און (הליכוד):</w:t>
      </w:r>
    </w:p>
    <w:p w14:paraId="4E884269" w14:textId="77777777" w:rsidR="00000000" w:rsidRDefault="007A214F">
      <w:pPr>
        <w:pStyle w:val="a"/>
        <w:rPr>
          <w:rFonts w:hint="cs"/>
          <w:rtl/>
        </w:rPr>
      </w:pPr>
    </w:p>
    <w:p w14:paraId="5C68A231" w14:textId="77777777" w:rsidR="00000000" w:rsidRDefault="007A214F">
      <w:pPr>
        <w:pStyle w:val="a"/>
        <w:rPr>
          <w:rFonts w:hint="cs"/>
          <w:rtl/>
        </w:rPr>
      </w:pPr>
      <w:r>
        <w:rPr>
          <w:rFonts w:hint="cs"/>
          <w:rtl/>
        </w:rPr>
        <w:t>- - -</w:t>
      </w:r>
    </w:p>
    <w:p w14:paraId="352308CB" w14:textId="77777777" w:rsidR="00000000" w:rsidRDefault="007A214F">
      <w:pPr>
        <w:pStyle w:val="a"/>
        <w:rPr>
          <w:rFonts w:hint="cs"/>
          <w:rtl/>
        </w:rPr>
      </w:pPr>
    </w:p>
    <w:p w14:paraId="1C15292B" w14:textId="77777777" w:rsidR="00000000" w:rsidRDefault="007A214F">
      <w:pPr>
        <w:pStyle w:val="ac"/>
        <w:rPr>
          <w:rtl/>
        </w:rPr>
      </w:pPr>
      <w:r>
        <w:rPr>
          <w:rFonts w:hint="eastAsia"/>
          <w:rtl/>
        </w:rPr>
        <w:t>יוסי</w:t>
      </w:r>
      <w:r>
        <w:rPr>
          <w:rtl/>
        </w:rPr>
        <w:t xml:space="preserve"> שריד (מרצ):</w:t>
      </w:r>
    </w:p>
    <w:p w14:paraId="72D90CCB" w14:textId="77777777" w:rsidR="00000000" w:rsidRDefault="007A214F">
      <w:pPr>
        <w:pStyle w:val="a"/>
        <w:rPr>
          <w:rFonts w:hint="cs"/>
          <w:rtl/>
        </w:rPr>
      </w:pPr>
    </w:p>
    <w:p w14:paraId="0BCCAE1A" w14:textId="77777777" w:rsidR="00000000" w:rsidRDefault="007A214F">
      <w:pPr>
        <w:pStyle w:val="a"/>
        <w:rPr>
          <w:rFonts w:hint="cs"/>
          <w:rtl/>
        </w:rPr>
      </w:pPr>
      <w:r>
        <w:rPr>
          <w:rFonts w:hint="cs"/>
          <w:rtl/>
        </w:rPr>
        <w:t>אז אני מציע גם את זה להביא בחשבון.</w:t>
      </w:r>
    </w:p>
    <w:p w14:paraId="463FD3B7" w14:textId="77777777" w:rsidR="00000000" w:rsidRDefault="007A214F">
      <w:pPr>
        <w:pStyle w:val="a"/>
        <w:rPr>
          <w:rFonts w:hint="cs"/>
          <w:rtl/>
        </w:rPr>
      </w:pPr>
    </w:p>
    <w:p w14:paraId="19A9FD22" w14:textId="77777777" w:rsidR="00000000" w:rsidRDefault="007A214F">
      <w:pPr>
        <w:pStyle w:val="ad"/>
        <w:rPr>
          <w:rtl/>
        </w:rPr>
      </w:pPr>
      <w:r>
        <w:rPr>
          <w:rtl/>
        </w:rPr>
        <w:t>היו"ר ראובן ריבלין:</w:t>
      </w:r>
    </w:p>
    <w:p w14:paraId="2960B92D" w14:textId="77777777" w:rsidR="00000000" w:rsidRDefault="007A214F">
      <w:pPr>
        <w:pStyle w:val="a"/>
        <w:rPr>
          <w:rtl/>
        </w:rPr>
      </w:pPr>
    </w:p>
    <w:p w14:paraId="7EACB32F" w14:textId="77777777" w:rsidR="00000000" w:rsidRDefault="007A214F">
      <w:pPr>
        <w:pStyle w:val="a"/>
        <w:rPr>
          <w:rFonts w:hint="cs"/>
          <w:rtl/>
        </w:rPr>
      </w:pPr>
      <w:r>
        <w:rPr>
          <w:rFonts w:hint="cs"/>
          <w:rtl/>
        </w:rPr>
        <w:t xml:space="preserve">תודה רבה לחבר הכנסת שריד. </w:t>
      </w:r>
    </w:p>
    <w:p w14:paraId="426308FC" w14:textId="77777777" w:rsidR="00000000" w:rsidRDefault="007A214F">
      <w:pPr>
        <w:pStyle w:val="a"/>
        <w:rPr>
          <w:rFonts w:hint="cs"/>
          <w:rtl/>
        </w:rPr>
      </w:pPr>
    </w:p>
    <w:p w14:paraId="6C5C8F93" w14:textId="77777777" w:rsidR="00000000" w:rsidRDefault="007A214F">
      <w:pPr>
        <w:pStyle w:val="ac"/>
        <w:rPr>
          <w:rtl/>
        </w:rPr>
      </w:pPr>
      <w:r>
        <w:rPr>
          <w:rFonts w:hint="eastAsia"/>
          <w:rtl/>
        </w:rPr>
        <w:t>גדעון</w:t>
      </w:r>
      <w:r>
        <w:rPr>
          <w:rtl/>
        </w:rPr>
        <w:t xml:space="preserve"> סער (הליכוד):</w:t>
      </w:r>
    </w:p>
    <w:p w14:paraId="35FCE70D" w14:textId="77777777" w:rsidR="00000000" w:rsidRDefault="007A214F">
      <w:pPr>
        <w:pStyle w:val="a"/>
        <w:rPr>
          <w:rFonts w:hint="cs"/>
          <w:rtl/>
        </w:rPr>
      </w:pPr>
    </w:p>
    <w:p w14:paraId="42389FE2" w14:textId="77777777" w:rsidR="00000000" w:rsidRDefault="007A214F">
      <w:pPr>
        <w:pStyle w:val="a"/>
        <w:rPr>
          <w:rFonts w:hint="cs"/>
          <w:rtl/>
        </w:rPr>
      </w:pPr>
      <w:r>
        <w:rPr>
          <w:rFonts w:hint="cs"/>
          <w:rtl/>
        </w:rPr>
        <w:t>- - - ביחד.</w:t>
      </w:r>
    </w:p>
    <w:p w14:paraId="115A89DB" w14:textId="77777777" w:rsidR="00000000" w:rsidRDefault="007A214F">
      <w:pPr>
        <w:pStyle w:val="a"/>
        <w:rPr>
          <w:rFonts w:hint="cs"/>
          <w:rtl/>
        </w:rPr>
      </w:pPr>
    </w:p>
    <w:p w14:paraId="5967477C" w14:textId="77777777" w:rsidR="00000000" w:rsidRDefault="007A214F">
      <w:pPr>
        <w:pStyle w:val="ac"/>
        <w:rPr>
          <w:rtl/>
        </w:rPr>
      </w:pPr>
      <w:r>
        <w:rPr>
          <w:rFonts w:hint="eastAsia"/>
          <w:rtl/>
        </w:rPr>
        <w:t>רוני</w:t>
      </w:r>
      <w:r>
        <w:rPr>
          <w:rtl/>
        </w:rPr>
        <w:t xml:space="preserve"> בר-און (הליכוד):</w:t>
      </w:r>
    </w:p>
    <w:p w14:paraId="6A2E5156" w14:textId="77777777" w:rsidR="00000000" w:rsidRDefault="007A214F">
      <w:pPr>
        <w:pStyle w:val="a"/>
        <w:rPr>
          <w:rFonts w:hint="cs"/>
          <w:rtl/>
        </w:rPr>
      </w:pPr>
    </w:p>
    <w:p w14:paraId="0DF342A9" w14:textId="77777777" w:rsidR="00000000" w:rsidRDefault="007A214F">
      <w:pPr>
        <w:pStyle w:val="a"/>
        <w:rPr>
          <w:rFonts w:hint="cs"/>
          <w:rtl/>
        </w:rPr>
      </w:pPr>
      <w:r>
        <w:rPr>
          <w:rFonts w:hint="cs"/>
          <w:rtl/>
        </w:rPr>
        <w:t>- - -</w:t>
      </w:r>
    </w:p>
    <w:p w14:paraId="48510EE2" w14:textId="77777777" w:rsidR="00000000" w:rsidRDefault="007A214F">
      <w:pPr>
        <w:pStyle w:val="a"/>
        <w:rPr>
          <w:rFonts w:hint="cs"/>
          <w:rtl/>
        </w:rPr>
      </w:pPr>
    </w:p>
    <w:p w14:paraId="68B4C47F" w14:textId="77777777" w:rsidR="00000000" w:rsidRDefault="007A214F">
      <w:pPr>
        <w:pStyle w:val="ad"/>
        <w:rPr>
          <w:rtl/>
        </w:rPr>
      </w:pPr>
      <w:r>
        <w:rPr>
          <w:rtl/>
        </w:rPr>
        <w:t>היו"ר ראובן ריבלין:</w:t>
      </w:r>
    </w:p>
    <w:p w14:paraId="79E33884" w14:textId="77777777" w:rsidR="00000000" w:rsidRDefault="007A214F">
      <w:pPr>
        <w:pStyle w:val="a"/>
        <w:rPr>
          <w:rtl/>
        </w:rPr>
      </w:pPr>
    </w:p>
    <w:p w14:paraId="1CFC0DE0" w14:textId="77777777" w:rsidR="00000000" w:rsidRDefault="007A214F">
      <w:pPr>
        <w:pStyle w:val="a"/>
        <w:rPr>
          <w:rFonts w:hint="cs"/>
          <w:rtl/>
        </w:rPr>
      </w:pPr>
      <w:r>
        <w:rPr>
          <w:rFonts w:hint="cs"/>
          <w:rtl/>
        </w:rPr>
        <w:t xml:space="preserve">אדוני יושב-ראש הקואליציה, רבותי חברי הכנסת, עכשיו הקואליציה. שלושה חברי כנסת ידברו, </w:t>
      </w:r>
      <w:r>
        <w:rPr>
          <w:rFonts w:hint="cs"/>
          <w:rtl/>
        </w:rPr>
        <w:t>כל אחד חמש דקות. הראשון - - -</w:t>
      </w:r>
    </w:p>
    <w:p w14:paraId="0CAD0FD6" w14:textId="77777777" w:rsidR="00000000" w:rsidRDefault="007A214F">
      <w:pPr>
        <w:pStyle w:val="a"/>
        <w:rPr>
          <w:rFonts w:hint="cs"/>
          <w:rtl/>
        </w:rPr>
      </w:pPr>
    </w:p>
    <w:p w14:paraId="664546D4" w14:textId="77777777" w:rsidR="00000000" w:rsidRDefault="007A214F">
      <w:pPr>
        <w:pStyle w:val="ac"/>
        <w:rPr>
          <w:rtl/>
        </w:rPr>
      </w:pPr>
      <w:r>
        <w:rPr>
          <w:rFonts w:hint="eastAsia"/>
          <w:rtl/>
        </w:rPr>
        <w:t>גדעון</w:t>
      </w:r>
      <w:r>
        <w:rPr>
          <w:rtl/>
        </w:rPr>
        <w:t xml:space="preserve"> סער (הליכוד):</w:t>
      </w:r>
    </w:p>
    <w:p w14:paraId="0ABB14CD" w14:textId="77777777" w:rsidR="00000000" w:rsidRDefault="007A214F">
      <w:pPr>
        <w:pStyle w:val="a"/>
        <w:rPr>
          <w:rFonts w:hint="cs"/>
          <w:rtl/>
        </w:rPr>
      </w:pPr>
    </w:p>
    <w:p w14:paraId="4619B186" w14:textId="77777777" w:rsidR="00000000" w:rsidRDefault="007A214F">
      <w:pPr>
        <w:pStyle w:val="a"/>
        <w:rPr>
          <w:rFonts w:hint="cs"/>
          <w:rtl/>
        </w:rPr>
      </w:pPr>
      <w:r>
        <w:rPr>
          <w:rFonts w:hint="cs"/>
          <w:rtl/>
        </w:rPr>
        <w:t>גיבור פרס נובל לשלום - - -</w:t>
      </w:r>
    </w:p>
    <w:p w14:paraId="62BC2C3B" w14:textId="77777777" w:rsidR="00000000" w:rsidRDefault="007A214F">
      <w:pPr>
        <w:pStyle w:val="a"/>
        <w:rPr>
          <w:rFonts w:hint="cs"/>
          <w:rtl/>
        </w:rPr>
      </w:pPr>
    </w:p>
    <w:p w14:paraId="67F9C95E" w14:textId="77777777" w:rsidR="00000000" w:rsidRDefault="007A214F">
      <w:pPr>
        <w:pStyle w:val="ac"/>
        <w:rPr>
          <w:rtl/>
        </w:rPr>
      </w:pPr>
      <w:r>
        <w:rPr>
          <w:rFonts w:hint="eastAsia"/>
          <w:rtl/>
        </w:rPr>
        <w:t>חיים</w:t>
      </w:r>
      <w:r>
        <w:rPr>
          <w:rtl/>
        </w:rPr>
        <w:t xml:space="preserve"> רמון (העבודה-מימד):</w:t>
      </w:r>
    </w:p>
    <w:p w14:paraId="74AF179A" w14:textId="77777777" w:rsidR="00000000" w:rsidRDefault="007A214F">
      <w:pPr>
        <w:pStyle w:val="a"/>
        <w:rPr>
          <w:rFonts w:hint="cs"/>
          <w:rtl/>
        </w:rPr>
      </w:pPr>
    </w:p>
    <w:p w14:paraId="7C2963D5" w14:textId="77777777" w:rsidR="00000000" w:rsidRDefault="007A214F">
      <w:pPr>
        <w:pStyle w:val="a"/>
        <w:rPr>
          <w:rFonts w:hint="cs"/>
          <w:rtl/>
        </w:rPr>
      </w:pPr>
      <w:r>
        <w:rPr>
          <w:rFonts w:hint="cs"/>
          <w:rtl/>
        </w:rPr>
        <w:t xml:space="preserve">אתם שלוש שנים בשלטון. מה אתם עושים? מה, אתה היסטוריון? שלוש שנים בשלטון, ואתה לא עושה כלום. </w:t>
      </w:r>
    </w:p>
    <w:p w14:paraId="5AE7CA01" w14:textId="77777777" w:rsidR="00000000" w:rsidRDefault="007A214F">
      <w:pPr>
        <w:pStyle w:val="a"/>
        <w:ind w:firstLine="0"/>
        <w:rPr>
          <w:rFonts w:hint="cs"/>
          <w:rtl/>
        </w:rPr>
      </w:pPr>
    </w:p>
    <w:p w14:paraId="093D6A4C" w14:textId="77777777" w:rsidR="00000000" w:rsidRDefault="007A214F">
      <w:pPr>
        <w:pStyle w:val="ac"/>
        <w:rPr>
          <w:rtl/>
        </w:rPr>
      </w:pPr>
      <w:r>
        <w:rPr>
          <w:rFonts w:hint="eastAsia"/>
          <w:rtl/>
        </w:rPr>
        <w:t>קריאות</w:t>
      </w:r>
      <w:r>
        <w:rPr>
          <w:rtl/>
        </w:rPr>
        <w:t>:</w:t>
      </w:r>
    </w:p>
    <w:p w14:paraId="1423A899" w14:textId="77777777" w:rsidR="00000000" w:rsidRDefault="007A214F">
      <w:pPr>
        <w:pStyle w:val="a"/>
        <w:rPr>
          <w:rFonts w:hint="cs"/>
          <w:rtl/>
        </w:rPr>
      </w:pPr>
    </w:p>
    <w:p w14:paraId="3707B7E5" w14:textId="77777777" w:rsidR="00000000" w:rsidRDefault="007A214F">
      <w:pPr>
        <w:pStyle w:val="a"/>
        <w:rPr>
          <w:rFonts w:hint="cs"/>
          <w:rtl/>
        </w:rPr>
      </w:pPr>
      <w:r>
        <w:rPr>
          <w:rFonts w:hint="cs"/>
          <w:rtl/>
        </w:rPr>
        <w:t>- - -</w:t>
      </w:r>
    </w:p>
    <w:p w14:paraId="3E269C84" w14:textId="77777777" w:rsidR="00000000" w:rsidRDefault="007A214F">
      <w:pPr>
        <w:pStyle w:val="a"/>
        <w:ind w:firstLine="0"/>
        <w:rPr>
          <w:rFonts w:hint="cs"/>
          <w:rtl/>
        </w:rPr>
      </w:pPr>
    </w:p>
    <w:p w14:paraId="6A4F4300" w14:textId="77777777" w:rsidR="00000000" w:rsidRDefault="007A214F">
      <w:pPr>
        <w:pStyle w:val="ad"/>
        <w:rPr>
          <w:rtl/>
        </w:rPr>
      </w:pPr>
      <w:r>
        <w:rPr>
          <w:rtl/>
        </w:rPr>
        <w:t>היו"ר ראובן ריבלין:</w:t>
      </w:r>
    </w:p>
    <w:p w14:paraId="7DCA490A" w14:textId="77777777" w:rsidR="00000000" w:rsidRDefault="007A214F">
      <w:pPr>
        <w:pStyle w:val="a"/>
        <w:rPr>
          <w:rtl/>
        </w:rPr>
      </w:pPr>
    </w:p>
    <w:p w14:paraId="5460F001" w14:textId="77777777" w:rsidR="00000000" w:rsidRDefault="007A214F">
      <w:pPr>
        <w:pStyle w:val="a"/>
        <w:ind w:firstLine="0"/>
        <w:rPr>
          <w:rFonts w:hint="cs"/>
          <w:rtl/>
        </w:rPr>
      </w:pPr>
      <w:r>
        <w:rPr>
          <w:rFonts w:hint="cs"/>
          <w:rtl/>
        </w:rPr>
        <w:tab/>
        <w:t xml:space="preserve">אתם מתחלקים באותו </w:t>
      </w:r>
      <w:r>
        <w:rPr>
          <w:rFonts w:hint="cs"/>
          <w:rtl/>
        </w:rPr>
        <w:t xml:space="preserve">זמן. הוא אחד שדיבר על ההצעה, ואצלכם מדברים שלושה. </w:t>
      </w:r>
    </w:p>
    <w:p w14:paraId="25E43B72" w14:textId="77777777" w:rsidR="00000000" w:rsidRDefault="007A214F">
      <w:pPr>
        <w:pStyle w:val="a"/>
        <w:ind w:firstLine="0"/>
        <w:rPr>
          <w:rFonts w:hint="cs"/>
          <w:rtl/>
        </w:rPr>
      </w:pPr>
    </w:p>
    <w:p w14:paraId="3FC9392A" w14:textId="77777777" w:rsidR="00000000" w:rsidRDefault="007A214F">
      <w:pPr>
        <w:pStyle w:val="ac"/>
        <w:rPr>
          <w:rtl/>
        </w:rPr>
      </w:pPr>
      <w:r>
        <w:rPr>
          <w:rFonts w:hint="eastAsia"/>
          <w:rtl/>
        </w:rPr>
        <w:t>צבי</w:t>
      </w:r>
      <w:r>
        <w:rPr>
          <w:rtl/>
        </w:rPr>
        <w:t xml:space="preserve"> הנדל (האיחוד הלאומי - ישראל ביתנו):</w:t>
      </w:r>
    </w:p>
    <w:p w14:paraId="25A2D54E" w14:textId="77777777" w:rsidR="00000000" w:rsidRDefault="007A214F">
      <w:pPr>
        <w:pStyle w:val="a"/>
        <w:rPr>
          <w:rFonts w:hint="cs"/>
          <w:rtl/>
        </w:rPr>
      </w:pPr>
    </w:p>
    <w:p w14:paraId="72DDCB07" w14:textId="77777777" w:rsidR="00000000" w:rsidRDefault="007A214F">
      <w:pPr>
        <w:pStyle w:val="a"/>
        <w:rPr>
          <w:rFonts w:hint="cs"/>
          <w:rtl/>
        </w:rPr>
      </w:pPr>
      <w:r>
        <w:rPr>
          <w:rFonts w:hint="cs"/>
          <w:rtl/>
        </w:rPr>
        <w:t>קצת בושה.</w:t>
      </w:r>
    </w:p>
    <w:p w14:paraId="41C2C680" w14:textId="77777777" w:rsidR="00000000" w:rsidRDefault="007A214F">
      <w:pPr>
        <w:pStyle w:val="a"/>
        <w:rPr>
          <w:rtl/>
        </w:rPr>
      </w:pPr>
    </w:p>
    <w:p w14:paraId="6845F92F" w14:textId="77777777" w:rsidR="00000000" w:rsidRDefault="007A214F">
      <w:pPr>
        <w:pStyle w:val="a"/>
        <w:rPr>
          <w:rFonts w:hint="cs"/>
          <w:rtl/>
        </w:rPr>
      </w:pPr>
    </w:p>
    <w:p w14:paraId="5F75745D" w14:textId="77777777" w:rsidR="00000000" w:rsidRDefault="007A214F">
      <w:pPr>
        <w:pStyle w:val="ad"/>
        <w:rPr>
          <w:rtl/>
        </w:rPr>
      </w:pPr>
      <w:r>
        <w:rPr>
          <w:rtl/>
        </w:rPr>
        <w:t>היו"ר ראובן ריבלין:</w:t>
      </w:r>
    </w:p>
    <w:p w14:paraId="37FDEA07" w14:textId="77777777" w:rsidR="00000000" w:rsidRDefault="007A214F">
      <w:pPr>
        <w:pStyle w:val="a"/>
        <w:rPr>
          <w:rtl/>
        </w:rPr>
      </w:pPr>
    </w:p>
    <w:p w14:paraId="2307EB02" w14:textId="77777777" w:rsidR="00000000" w:rsidRDefault="007A214F">
      <w:pPr>
        <w:pStyle w:val="a"/>
        <w:rPr>
          <w:rFonts w:hint="cs"/>
          <w:rtl/>
        </w:rPr>
      </w:pPr>
      <w:r>
        <w:rPr>
          <w:rFonts w:hint="cs"/>
          <w:rtl/>
        </w:rPr>
        <w:t>חבר הכנסת הנדל, נא לשבת.</w:t>
      </w:r>
    </w:p>
    <w:p w14:paraId="01CF64C0" w14:textId="77777777" w:rsidR="00000000" w:rsidRDefault="007A214F">
      <w:pPr>
        <w:pStyle w:val="a"/>
        <w:rPr>
          <w:rFonts w:hint="cs"/>
          <w:rtl/>
        </w:rPr>
      </w:pPr>
    </w:p>
    <w:p w14:paraId="0C58D5FF" w14:textId="77777777" w:rsidR="00000000" w:rsidRDefault="007A214F">
      <w:pPr>
        <w:pStyle w:val="ac"/>
        <w:rPr>
          <w:rtl/>
        </w:rPr>
      </w:pPr>
      <w:r>
        <w:rPr>
          <w:rFonts w:hint="eastAsia"/>
          <w:rtl/>
        </w:rPr>
        <w:t>חיים</w:t>
      </w:r>
      <w:r>
        <w:rPr>
          <w:rtl/>
        </w:rPr>
        <w:t xml:space="preserve"> רמון (העבודה-מימד):</w:t>
      </w:r>
    </w:p>
    <w:p w14:paraId="47164C9D" w14:textId="77777777" w:rsidR="00000000" w:rsidRDefault="007A214F">
      <w:pPr>
        <w:pStyle w:val="a"/>
        <w:rPr>
          <w:rFonts w:hint="cs"/>
          <w:rtl/>
        </w:rPr>
      </w:pPr>
    </w:p>
    <w:p w14:paraId="3D85FD9D" w14:textId="77777777" w:rsidR="00000000" w:rsidRDefault="007A214F">
      <w:pPr>
        <w:pStyle w:val="a"/>
        <w:rPr>
          <w:rFonts w:hint="cs"/>
          <w:rtl/>
        </w:rPr>
      </w:pPr>
      <w:r>
        <w:rPr>
          <w:rFonts w:hint="cs"/>
          <w:rtl/>
        </w:rPr>
        <w:t xml:space="preserve">אתם שלוש שנים יושבים בממשלה - - - </w:t>
      </w:r>
    </w:p>
    <w:p w14:paraId="585F51BE" w14:textId="77777777" w:rsidR="00000000" w:rsidRDefault="007A214F">
      <w:pPr>
        <w:pStyle w:val="a"/>
        <w:rPr>
          <w:rFonts w:hint="cs"/>
          <w:rtl/>
        </w:rPr>
      </w:pPr>
    </w:p>
    <w:p w14:paraId="5BCFBA77" w14:textId="77777777" w:rsidR="00000000" w:rsidRDefault="007A214F">
      <w:pPr>
        <w:pStyle w:val="ac"/>
        <w:rPr>
          <w:rtl/>
        </w:rPr>
      </w:pPr>
      <w:r>
        <w:rPr>
          <w:rFonts w:hint="eastAsia"/>
          <w:rtl/>
        </w:rPr>
        <w:t>צבי</w:t>
      </w:r>
      <w:r>
        <w:rPr>
          <w:rtl/>
        </w:rPr>
        <w:t xml:space="preserve"> הנדל (האיחוד הלאומי - ישראל ביתנו):</w:t>
      </w:r>
    </w:p>
    <w:p w14:paraId="4B315C45" w14:textId="77777777" w:rsidR="00000000" w:rsidRDefault="007A214F">
      <w:pPr>
        <w:pStyle w:val="a"/>
        <w:rPr>
          <w:rFonts w:hint="cs"/>
          <w:rtl/>
        </w:rPr>
      </w:pPr>
    </w:p>
    <w:p w14:paraId="3FAD9244" w14:textId="77777777" w:rsidR="00000000" w:rsidRDefault="007A214F">
      <w:pPr>
        <w:pStyle w:val="a"/>
        <w:rPr>
          <w:rFonts w:hint="cs"/>
          <w:rtl/>
        </w:rPr>
      </w:pPr>
      <w:r>
        <w:rPr>
          <w:rFonts w:hint="cs"/>
          <w:rtl/>
        </w:rPr>
        <w:t>ה</w:t>
      </w:r>
      <w:r>
        <w:rPr>
          <w:rFonts w:hint="cs"/>
          <w:rtl/>
        </w:rPr>
        <w:t>שתגעת? - - -</w:t>
      </w:r>
    </w:p>
    <w:p w14:paraId="00D11452" w14:textId="77777777" w:rsidR="00000000" w:rsidRDefault="007A214F">
      <w:pPr>
        <w:pStyle w:val="a"/>
        <w:rPr>
          <w:rFonts w:hint="cs"/>
          <w:rtl/>
        </w:rPr>
      </w:pPr>
    </w:p>
    <w:p w14:paraId="70054A8E" w14:textId="77777777" w:rsidR="00000000" w:rsidRDefault="007A214F">
      <w:pPr>
        <w:pStyle w:val="ad"/>
        <w:rPr>
          <w:rtl/>
        </w:rPr>
      </w:pPr>
      <w:r>
        <w:rPr>
          <w:rtl/>
        </w:rPr>
        <w:t>היו"ר ראובן ריבלין:</w:t>
      </w:r>
    </w:p>
    <w:p w14:paraId="160A0F58" w14:textId="77777777" w:rsidR="00000000" w:rsidRDefault="007A214F">
      <w:pPr>
        <w:pStyle w:val="a"/>
        <w:rPr>
          <w:rtl/>
        </w:rPr>
      </w:pPr>
    </w:p>
    <w:p w14:paraId="1AFB5540" w14:textId="77777777" w:rsidR="00000000" w:rsidRDefault="007A214F">
      <w:pPr>
        <w:pStyle w:val="a"/>
        <w:rPr>
          <w:rFonts w:hint="cs"/>
          <w:rtl/>
        </w:rPr>
      </w:pPr>
      <w:r>
        <w:rPr>
          <w:rFonts w:hint="cs"/>
          <w:rtl/>
        </w:rPr>
        <w:t>חבר הכנסת הנדל, כל קריאת ביניים תהיה בישיבה. חבר הכנסת הנדל, אם אדוני רוצה לקרוא קריאת ביניים, יעשה זאת - - -</w:t>
      </w:r>
    </w:p>
    <w:p w14:paraId="37022728" w14:textId="77777777" w:rsidR="00000000" w:rsidRDefault="007A214F">
      <w:pPr>
        <w:pStyle w:val="a"/>
        <w:rPr>
          <w:rFonts w:hint="cs"/>
          <w:rtl/>
        </w:rPr>
      </w:pPr>
    </w:p>
    <w:p w14:paraId="68A4F821" w14:textId="77777777" w:rsidR="00000000" w:rsidRDefault="007A214F">
      <w:pPr>
        <w:pStyle w:val="ac"/>
        <w:rPr>
          <w:rtl/>
        </w:rPr>
      </w:pPr>
      <w:r>
        <w:rPr>
          <w:rFonts w:hint="eastAsia"/>
          <w:rtl/>
        </w:rPr>
        <w:t>חיים</w:t>
      </w:r>
      <w:r>
        <w:rPr>
          <w:rtl/>
        </w:rPr>
        <w:t xml:space="preserve"> רמון (העבודה-מימד):</w:t>
      </w:r>
    </w:p>
    <w:p w14:paraId="1BCFF896" w14:textId="77777777" w:rsidR="00000000" w:rsidRDefault="007A214F">
      <w:pPr>
        <w:pStyle w:val="a"/>
        <w:rPr>
          <w:rFonts w:hint="cs"/>
          <w:rtl/>
        </w:rPr>
      </w:pPr>
    </w:p>
    <w:p w14:paraId="148049DE" w14:textId="77777777" w:rsidR="00000000" w:rsidRDefault="007A214F">
      <w:pPr>
        <w:pStyle w:val="a"/>
        <w:ind w:firstLine="0"/>
        <w:rPr>
          <w:rFonts w:hint="cs"/>
          <w:rtl/>
        </w:rPr>
      </w:pPr>
      <w:r>
        <w:rPr>
          <w:rFonts w:hint="cs"/>
          <w:rtl/>
        </w:rPr>
        <w:tab/>
        <w:t>- - -</w:t>
      </w:r>
    </w:p>
    <w:p w14:paraId="189E860B" w14:textId="77777777" w:rsidR="00000000" w:rsidRDefault="007A214F">
      <w:pPr>
        <w:pStyle w:val="a"/>
        <w:rPr>
          <w:rFonts w:hint="cs"/>
          <w:rtl/>
        </w:rPr>
      </w:pPr>
    </w:p>
    <w:p w14:paraId="148916E9" w14:textId="77777777" w:rsidR="00000000" w:rsidRDefault="007A214F">
      <w:pPr>
        <w:pStyle w:val="ad"/>
        <w:rPr>
          <w:rtl/>
        </w:rPr>
      </w:pPr>
      <w:r>
        <w:rPr>
          <w:rtl/>
        </w:rPr>
        <w:t>היו"ר ראובן ריבלין:</w:t>
      </w:r>
    </w:p>
    <w:p w14:paraId="6A40A3FC" w14:textId="77777777" w:rsidR="00000000" w:rsidRDefault="007A214F">
      <w:pPr>
        <w:pStyle w:val="a"/>
        <w:rPr>
          <w:rtl/>
        </w:rPr>
      </w:pPr>
    </w:p>
    <w:p w14:paraId="4CDFF55B" w14:textId="77777777" w:rsidR="00000000" w:rsidRDefault="007A214F">
      <w:pPr>
        <w:pStyle w:val="a"/>
        <w:rPr>
          <w:rFonts w:hint="cs"/>
          <w:rtl/>
        </w:rPr>
      </w:pPr>
      <w:r>
        <w:rPr>
          <w:rFonts w:hint="cs"/>
          <w:rtl/>
        </w:rPr>
        <w:t>חבר הכנסת רמון, אני מבקש. חבר הכנסת הנדל, אם אתה רוצה ל</w:t>
      </w:r>
      <w:r>
        <w:rPr>
          <w:rFonts w:hint="cs"/>
          <w:rtl/>
        </w:rPr>
        <w:t xml:space="preserve">קרוא קריאת ביניים או להשיב דבר, רק בישיבה. </w:t>
      </w:r>
    </w:p>
    <w:p w14:paraId="46D472BC" w14:textId="77777777" w:rsidR="00000000" w:rsidRDefault="007A214F">
      <w:pPr>
        <w:pStyle w:val="a"/>
        <w:rPr>
          <w:rFonts w:hint="cs"/>
          <w:rtl/>
        </w:rPr>
      </w:pPr>
    </w:p>
    <w:p w14:paraId="5F42657F" w14:textId="77777777" w:rsidR="00000000" w:rsidRDefault="007A214F">
      <w:pPr>
        <w:pStyle w:val="ac"/>
        <w:rPr>
          <w:rtl/>
        </w:rPr>
      </w:pPr>
      <w:r>
        <w:rPr>
          <w:rFonts w:hint="eastAsia"/>
          <w:rtl/>
        </w:rPr>
        <w:t>חיים</w:t>
      </w:r>
      <w:r>
        <w:rPr>
          <w:rtl/>
        </w:rPr>
        <w:t xml:space="preserve"> רמון (העבודה-מימד):</w:t>
      </w:r>
    </w:p>
    <w:p w14:paraId="113C92C1" w14:textId="77777777" w:rsidR="00000000" w:rsidRDefault="007A214F">
      <w:pPr>
        <w:pStyle w:val="a"/>
        <w:rPr>
          <w:rFonts w:hint="cs"/>
          <w:rtl/>
        </w:rPr>
      </w:pPr>
    </w:p>
    <w:p w14:paraId="5BD6B2E1" w14:textId="77777777" w:rsidR="00000000" w:rsidRDefault="007A214F">
      <w:pPr>
        <w:pStyle w:val="a"/>
        <w:rPr>
          <w:rFonts w:hint="cs"/>
          <w:rtl/>
        </w:rPr>
      </w:pPr>
      <w:r>
        <w:rPr>
          <w:rFonts w:hint="cs"/>
          <w:rtl/>
        </w:rPr>
        <w:t>- - -</w:t>
      </w:r>
    </w:p>
    <w:p w14:paraId="5699477D" w14:textId="77777777" w:rsidR="00000000" w:rsidRDefault="007A214F">
      <w:pPr>
        <w:pStyle w:val="a"/>
        <w:rPr>
          <w:rFonts w:hint="cs"/>
          <w:rtl/>
        </w:rPr>
      </w:pPr>
    </w:p>
    <w:p w14:paraId="515879E0" w14:textId="77777777" w:rsidR="00000000" w:rsidRDefault="007A214F">
      <w:pPr>
        <w:pStyle w:val="ad"/>
        <w:rPr>
          <w:rtl/>
        </w:rPr>
      </w:pPr>
      <w:r>
        <w:rPr>
          <w:rtl/>
        </w:rPr>
        <w:t>היו"ר ראובן ריבלין:</w:t>
      </w:r>
    </w:p>
    <w:p w14:paraId="4A485CB1" w14:textId="77777777" w:rsidR="00000000" w:rsidRDefault="007A214F">
      <w:pPr>
        <w:pStyle w:val="a"/>
        <w:rPr>
          <w:rtl/>
        </w:rPr>
      </w:pPr>
    </w:p>
    <w:p w14:paraId="5518D5BB" w14:textId="77777777" w:rsidR="00000000" w:rsidRDefault="007A214F">
      <w:pPr>
        <w:pStyle w:val="a"/>
        <w:rPr>
          <w:rFonts w:hint="cs"/>
          <w:rtl/>
        </w:rPr>
      </w:pPr>
      <w:r>
        <w:rPr>
          <w:rFonts w:hint="cs"/>
          <w:rtl/>
        </w:rPr>
        <w:t>חבר הכנסת רמון, תודה.</w:t>
      </w:r>
    </w:p>
    <w:p w14:paraId="34CC4232" w14:textId="77777777" w:rsidR="00000000" w:rsidRDefault="007A214F">
      <w:pPr>
        <w:pStyle w:val="a"/>
        <w:rPr>
          <w:rFonts w:hint="cs"/>
          <w:rtl/>
        </w:rPr>
      </w:pPr>
    </w:p>
    <w:p w14:paraId="1B145B26" w14:textId="77777777" w:rsidR="00000000" w:rsidRDefault="007A214F">
      <w:pPr>
        <w:pStyle w:val="ac"/>
        <w:rPr>
          <w:rtl/>
        </w:rPr>
      </w:pPr>
      <w:r>
        <w:rPr>
          <w:rFonts w:hint="eastAsia"/>
          <w:rtl/>
        </w:rPr>
        <w:t>דליה</w:t>
      </w:r>
      <w:r>
        <w:rPr>
          <w:rtl/>
        </w:rPr>
        <w:t xml:space="preserve"> איציק (העבודה-מימד):</w:t>
      </w:r>
    </w:p>
    <w:p w14:paraId="76F97241" w14:textId="77777777" w:rsidR="00000000" w:rsidRDefault="007A214F">
      <w:pPr>
        <w:pStyle w:val="a"/>
        <w:rPr>
          <w:rFonts w:hint="cs"/>
          <w:rtl/>
        </w:rPr>
      </w:pPr>
    </w:p>
    <w:p w14:paraId="5AA12352" w14:textId="77777777" w:rsidR="00000000" w:rsidRDefault="007A214F">
      <w:pPr>
        <w:pStyle w:val="a"/>
        <w:rPr>
          <w:rFonts w:hint="cs"/>
          <w:rtl/>
        </w:rPr>
      </w:pPr>
      <w:r>
        <w:rPr>
          <w:rFonts w:hint="cs"/>
          <w:rtl/>
        </w:rPr>
        <w:t xml:space="preserve">אתם שיגעתם אותנו. אתם שלוש שנים בשלטון. </w:t>
      </w:r>
    </w:p>
    <w:p w14:paraId="72D4D66E" w14:textId="77777777" w:rsidR="00000000" w:rsidRDefault="007A214F">
      <w:pPr>
        <w:pStyle w:val="a"/>
        <w:rPr>
          <w:rtl/>
        </w:rPr>
      </w:pPr>
    </w:p>
    <w:p w14:paraId="6A332B66" w14:textId="77777777" w:rsidR="00000000" w:rsidRDefault="007A214F">
      <w:pPr>
        <w:pStyle w:val="a"/>
        <w:rPr>
          <w:rFonts w:hint="cs"/>
          <w:rtl/>
        </w:rPr>
      </w:pPr>
    </w:p>
    <w:p w14:paraId="4814E88E" w14:textId="77777777" w:rsidR="00000000" w:rsidRDefault="007A214F">
      <w:pPr>
        <w:pStyle w:val="ac"/>
        <w:rPr>
          <w:rtl/>
        </w:rPr>
      </w:pPr>
      <w:r>
        <w:rPr>
          <w:rFonts w:hint="eastAsia"/>
          <w:rtl/>
        </w:rPr>
        <w:t>גדעון</w:t>
      </w:r>
      <w:r>
        <w:rPr>
          <w:rtl/>
        </w:rPr>
        <w:t xml:space="preserve"> סער (הליכוד):</w:t>
      </w:r>
    </w:p>
    <w:p w14:paraId="652A7D21" w14:textId="77777777" w:rsidR="00000000" w:rsidRDefault="007A214F">
      <w:pPr>
        <w:pStyle w:val="a"/>
        <w:rPr>
          <w:rFonts w:hint="cs"/>
          <w:rtl/>
        </w:rPr>
      </w:pPr>
    </w:p>
    <w:p w14:paraId="2A0F4A42" w14:textId="77777777" w:rsidR="00000000" w:rsidRDefault="007A214F">
      <w:pPr>
        <w:pStyle w:val="a"/>
        <w:rPr>
          <w:rFonts w:hint="cs"/>
          <w:rtl/>
        </w:rPr>
      </w:pPr>
      <w:r>
        <w:rPr>
          <w:rFonts w:hint="cs"/>
          <w:rtl/>
        </w:rPr>
        <w:t>על מה את מדברת? את ישבת בממשלה - - -</w:t>
      </w:r>
    </w:p>
    <w:p w14:paraId="27A095B4" w14:textId="77777777" w:rsidR="00000000" w:rsidRDefault="007A214F">
      <w:pPr>
        <w:pStyle w:val="a"/>
        <w:rPr>
          <w:rFonts w:hint="cs"/>
          <w:rtl/>
        </w:rPr>
      </w:pPr>
    </w:p>
    <w:p w14:paraId="569BD80E" w14:textId="77777777" w:rsidR="00000000" w:rsidRDefault="007A214F">
      <w:pPr>
        <w:pStyle w:val="ac"/>
        <w:rPr>
          <w:rtl/>
        </w:rPr>
      </w:pPr>
      <w:r>
        <w:rPr>
          <w:rFonts w:hint="eastAsia"/>
          <w:rtl/>
        </w:rPr>
        <w:t>דליה</w:t>
      </w:r>
      <w:r>
        <w:rPr>
          <w:rtl/>
        </w:rPr>
        <w:t xml:space="preserve"> </w:t>
      </w:r>
      <w:r>
        <w:rPr>
          <w:rtl/>
        </w:rPr>
        <w:t>איציק (העבודה-מימד):</w:t>
      </w:r>
    </w:p>
    <w:p w14:paraId="33BC7DBC" w14:textId="77777777" w:rsidR="00000000" w:rsidRDefault="007A214F">
      <w:pPr>
        <w:pStyle w:val="a"/>
        <w:rPr>
          <w:rFonts w:hint="cs"/>
          <w:rtl/>
        </w:rPr>
      </w:pPr>
    </w:p>
    <w:p w14:paraId="6130574F" w14:textId="77777777" w:rsidR="00000000" w:rsidRDefault="007A214F">
      <w:pPr>
        <w:pStyle w:val="a"/>
        <w:rPr>
          <w:rFonts w:hint="cs"/>
          <w:rtl/>
        </w:rPr>
      </w:pPr>
      <w:r>
        <w:rPr>
          <w:rFonts w:hint="cs"/>
          <w:rtl/>
        </w:rPr>
        <w:t>- - - לכו הביתה.</w:t>
      </w:r>
    </w:p>
    <w:p w14:paraId="16924C84" w14:textId="77777777" w:rsidR="00000000" w:rsidRDefault="007A214F">
      <w:pPr>
        <w:pStyle w:val="a"/>
        <w:rPr>
          <w:rFonts w:hint="cs"/>
          <w:rtl/>
        </w:rPr>
      </w:pPr>
    </w:p>
    <w:p w14:paraId="058E1D21" w14:textId="77777777" w:rsidR="00000000" w:rsidRDefault="007A214F">
      <w:pPr>
        <w:pStyle w:val="Speaker"/>
        <w:rPr>
          <w:rtl/>
        </w:rPr>
      </w:pPr>
      <w:bookmarkStart w:id="161" w:name="FS000001032T10_09_2003_13_04_26"/>
      <w:bookmarkStart w:id="162" w:name="_Toc65927016"/>
      <w:bookmarkEnd w:id="161"/>
      <w:r>
        <w:rPr>
          <w:rFonts w:hint="eastAsia"/>
          <w:rtl/>
        </w:rPr>
        <w:t>אהוד</w:t>
      </w:r>
      <w:r>
        <w:rPr>
          <w:rtl/>
        </w:rPr>
        <w:t xml:space="preserve"> יתום (הליכוד):</w:t>
      </w:r>
      <w:bookmarkEnd w:id="162"/>
    </w:p>
    <w:p w14:paraId="38001ECE" w14:textId="77777777" w:rsidR="00000000" w:rsidRDefault="007A214F">
      <w:pPr>
        <w:pStyle w:val="a"/>
        <w:rPr>
          <w:rFonts w:hint="cs"/>
          <w:rtl/>
        </w:rPr>
      </w:pPr>
    </w:p>
    <w:p w14:paraId="77AA97EE" w14:textId="77777777" w:rsidR="00000000" w:rsidRDefault="007A214F">
      <w:pPr>
        <w:pStyle w:val="a"/>
        <w:rPr>
          <w:rFonts w:hint="cs"/>
          <w:rtl/>
        </w:rPr>
      </w:pPr>
      <w:r>
        <w:rPr>
          <w:rFonts w:hint="cs"/>
          <w:rtl/>
        </w:rPr>
        <w:t xml:space="preserve">יש לכם הזדמנות לצעוק עלי עכשיו. </w:t>
      </w:r>
    </w:p>
    <w:p w14:paraId="66937028" w14:textId="77777777" w:rsidR="00000000" w:rsidRDefault="007A214F">
      <w:pPr>
        <w:pStyle w:val="a"/>
        <w:rPr>
          <w:rFonts w:hint="cs"/>
          <w:rtl/>
        </w:rPr>
      </w:pPr>
    </w:p>
    <w:p w14:paraId="4142A18C" w14:textId="77777777" w:rsidR="00000000" w:rsidRDefault="007A214F">
      <w:pPr>
        <w:pStyle w:val="ad"/>
        <w:rPr>
          <w:rtl/>
        </w:rPr>
      </w:pPr>
      <w:r>
        <w:rPr>
          <w:rtl/>
        </w:rPr>
        <w:t>היו"ר ראובן ריבלין:</w:t>
      </w:r>
    </w:p>
    <w:p w14:paraId="343C4ABB" w14:textId="77777777" w:rsidR="00000000" w:rsidRDefault="007A214F">
      <w:pPr>
        <w:pStyle w:val="a"/>
        <w:rPr>
          <w:rtl/>
        </w:rPr>
      </w:pPr>
    </w:p>
    <w:p w14:paraId="080BBDBB" w14:textId="77777777" w:rsidR="00000000" w:rsidRDefault="007A214F">
      <w:pPr>
        <w:pStyle w:val="a"/>
        <w:rPr>
          <w:rFonts w:hint="cs"/>
          <w:rtl/>
        </w:rPr>
      </w:pPr>
      <w:r>
        <w:rPr>
          <w:rFonts w:hint="cs"/>
          <w:rtl/>
        </w:rPr>
        <w:t xml:space="preserve">זמן לדו-שיח. אני נותן לכם דקה. בבקשה, חברי הכנסת, זמן לדו-שיח. </w:t>
      </w:r>
    </w:p>
    <w:p w14:paraId="457A6196" w14:textId="77777777" w:rsidR="00000000" w:rsidRDefault="007A214F">
      <w:pPr>
        <w:pStyle w:val="a"/>
        <w:rPr>
          <w:rFonts w:hint="cs"/>
          <w:rtl/>
        </w:rPr>
      </w:pPr>
    </w:p>
    <w:p w14:paraId="02FE893E" w14:textId="77777777" w:rsidR="00000000" w:rsidRDefault="007A214F">
      <w:pPr>
        <w:pStyle w:val="SpeakerCon"/>
        <w:rPr>
          <w:rtl/>
        </w:rPr>
      </w:pPr>
      <w:bookmarkStart w:id="163" w:name="FS000001032T10_09_2003_13_05_03C"/>
      <w:bookmarkEnd w:id="163"/>
      <w:r>
        <w:rPr>
          <w:rtl/>
        </w:rPr>
        <w:t>אהוד יתום (הליכוד):</w:t>
      </w:r>
    </w:p>
    <w:p w14:paraId="79E3C984" w14:textId="77777777" w:rsidR="00000000" w:rsidRDefault="007A214F">
      <w:pPr>
        <w:pStyle w:val="a"/>
        <w:rPr>
          <w:rtl/>
        </w:rPr>
      </w:pPr>
    </w:p>
    <w:p w14:paraId="32B6BD6D" w14:textId="77777777" w:rsidR="00000000" w:rsidRDefault="007A214F">
      <w:pPr>
        <w:pStyle w:val="a"/>
        <w:rPr>
          <w:rFonts w:hint="cs"/>
          <w:rtl/>
        </w:rPr>
      </w:pPr>
      <w:r>
        <w:rPr>
          <w:rFonts w:hint="cs"/>
          <w:rtl/>
        </w:rPr>
        <w:t>העם יחליט מי ילך הביתה, חברת הכנסת איציק. העם יחליט, ל</w:t>
      </w:r>
      <w:r>
        <w:rPr>
          <w:rFonts w:hint="cs"/>
          <w:rtl/>
        </w:rPr>
        <w:t>א את תחליטי, עם כל הכבוד לך.</w:t>
      </w:r>
    </w:p>
    <w:p w14:paraId="278DBB5E" w14:textId="77777777" w:rsidR="00000000" w:rsidRDefault="007A214F">
      <w:pPr>
        <w:pStyle w:val="a"/>
        <w:rPr>
          <w:rFonts w:hint="cs"/>
          <w:rtl/>
        </w:rPr>
      </w:pPr>
    </w:p>
    <w:p w14:paraId="0359C48B" w14:textId="77777777" w:rsidR="00000000" w:rsidRDefault="007A214F">
      <w:pPr>
        <w:pStyle w:val="ac"/>
        <w:rPr>
          <w:rtl/>
        </w:rPr>
      </w:pPr>
      <w:r>
        <w:rPr>
          <w:rFonts w:hint="eastAsia"/>
          <w:rtl/>
        </w:rPr>
        <w:t>דליה</w:t>
      </w:r>
      <w:r>
        <w:rPr>
          <w:rtl/>
        </w:rPr>
        <w:t xml:space="preserve"> איציק (העבודה-מימד):</w:t>
      </w:r>
    </w:p>
    <w:p w14:paraId="25D5AF3C" w14:textId="77777777" w:rsidR="00000000" w:rsidRDefault="007A214F">
      <w:pPr>
        <w:pStyle w:val="a"/>
        <w:rPr>
          <w:rFonts w:hint="cs"/>
          <w:rtl/>
        </w:rPr>
      </w:pPr>
    </w:p>
    <w:p w14:paraId="11B0671E" w14:textId="77777777" w:rsidR="00000000" w:rsidRDefault="007A214F">
      <w:pPr>
        <w:pStyle w:val="a"/>
        <w:rPr>
          <w:rFonts w:hint="cs"/>
          <w:rtl/>
        </w:rPr>
      </w:pPr>
      <w:r>
        <w:rPr>
          <w:rFonts w:hint="cs"/>
          <w:rtl/>
        </w:rPr>
        <w:t xml:space="preserve">לכו הביתה. </w:t>
      </w:r>
    </w:p>
    <w:p w14:paraId="3770A6F7" w14:textId="77777777" w:rsidR="00000000" w:rsidRDefault="007A214F">
      <w:pPr>
        <w:pStyle w:val="a"/>
        <w:rPr>
          <w:rFonts w:hint="cs"/>
          <w:rtl/>
        </w:rPr>
      </w:pPr>
    </w:p>
    <w:p w14:paraId="77C22CFD" w14:textId="77777777" w:rsidR="00000000" w:rsidRDefault="007A214F">
      <w:pPr>
        <w:pStyle w:val="SpeakerCon"/>
        <w:rPr>
          <w:rtl/>
        </w:rPr>
      </w:pPr>
      <w:bookmarkStart w:id="164" w:name="FS000001032T10_09_2003_13_07_43C"/>
      <w:bookmarkEnd w:id="164"/>
      <w:r>
        <w:rPr>
          <w:rFonts w:hint="eastAsia"/>
          <w:rtl/>
        </w:rPr>
        <w:t>אהוד</w:t>
      </w:r>
      <w:r>
        <w:rPr>
          <w:rtl/>
        </w:rPr>
        <w:t xml:space="preserve"> יתום (הליכוד):</w:t>
      </w:r>
    </w:p>
    <w:p w14:paraId="6F44EF40" w14:textId="77777777" w:rsidR="00000000" w:rsidRDefault="007A214F">
      <w:pPr>
        <w:pStyle w:val="a"/>
        <w:rPr>
          <w:rFonts w:hint="cs"/>
          <w:rtl/>
        </w:rPr>
      </w:pPr>
    </w:p>
    <w:p w14:paraId="429B6881" w14:textId="77777777" w:rsidR="00000000" w:rsidRDefault="007A214F">
      <w:pPr>
        <w:pStyle w:val="a"/>
        <w:rPr>
          <w:rFonts w:hint="cs"/>
          <w:rtl/>
        </w:rPr>
      </w:pPr>
      <w:r>
        <w:rPr>
          <w:rFonts w:hint="cs"/>
          <w:rtl/>
        </w:rPr>
        <w:t>עם כל הכבוד לך, העם יחליט, לא את. שמעת? לא שמעת מספיק? בגלל זה שהייתי בחיפה לא שמעת מספיק?</w:t>
      </w:r>
    </w:p>
    <w:p w14:paraId="5F04F940" w14:textId="77777777" w:rsidR="00000000" w:rsidRDefault="007A214F">
      <w:pPr>
        <w:pStyle w:val="a"/>
        <w:ind w:firstLine="0"/>
        <w:rPr>
          <w:rFonts w:hint="cs"/>
          <w:rtl/>
        </w:rPr>
      </w:pPr>
    </w:p>
    <w:p w14:paraId="5CDAE4AA" w14:textId="77777777" w:rsidR="00000000" w:rsidRDefault="007A214F">
      <w:pPr>
        <w:pStyle w:val="ad"/>
        <w:rPr>
          <w:rtl/>
        </w:rPr>
      </w:pPr>
      <w:r>
        <w:rPr>
          <w:rtl/>
        </w:rPr>
        <w:t>היו"ר ראובן ריבלין:</w:t>
      </w:r>
    </w:p>
    <w:p w14:paraId="5483347C" w14:textId="77777777" w:rsidR="00000000" w:rsidRDefault="007A214F">
      <w:pPr>
        <w:pStyle w:val="a"/>
        <w:rPr>
          <w:rtl/>
        </w:rPr>
      </w:pPr>
    </w:p>
    <w:p w14:paraId="48815402" w14:textId="77777777" w:rsidR="00000000" w:rsidRDefault="007A214F">
      <w:pPr>
        <w:pStyle w:val="a"/>
        <w:rPr>
          <w:rFonts w:hint="cs"/>
          <w:rtl/>
        </w:rPr>
      </w:pPr>
      <w:r>
        <w:rPr>
          <w:rFonts w:hint="cs"/>
          <w:rtl/>
        </w:rPr>
        <w:t xml:space="preserve">חבר הכנסת יתום. חבר הכנסת יתום. </w:t>
      </w:r>
    </w:p>
    <w:p w14:paraId="2480BE33" w14:textId="77777777" w:rsidR="00000000" w:rsidRDefault="007A214F">
      <w:pPr>
        <w:pStyle w:val="a"/>
        <w:rPr>
          <w:rFonts w:hint="cs"/>
          <w:rtl/>
        </w:rPr>
      </w:pPr>
    </w:p>
    <w:p w14:paraId="7A0D6C76" w14:textId="77777777" w:rsidR="00000000" w:rsidRDefault="007A214F">
      <w:pPr>
        <w:pStyle w:val="ac"/>
        <w:rPr>
          <w:rtl/>
        </w:rPr>
      </w:pPr>
      <w:r>
        <w:rPr>
          <w:rFonts w:hint="eastAsia"/>
          <w:rtl/>
        </w:rPr>
        <w:t>דליה</w:t>
      </w:r>
      <w:r>
        <w:rPr>
          <w:rtl/>
        </w:rPr>
        <w:t xml:space="preserve"> איציק (העבודה</w:t>
      </w:r>
      <w:r>
        <w:rPr>
          <w:rtl/>
        </w:rPr>
        <w:t>-מימד):</w:t>
      </w:r>
    </w:p>
    <w:p w14:paraId="7006E513" w14:textId="77777777" w:rsidR="00000000" w:rsidRDefault="007A214F">
      <w:pPr>
        <w:pStyle w:val="a"/>
        <w:rPr>
          <w:rFonts w:hint="cs"/>
          <w:rtl/>
        </w:rPr>
      </w:pPr>
    </w:p>
    <w:p w14:paraId="538EEDA2" w14:textId="77777777" w:rsidR="00000000" w:rsidRDefault="007A214F">
      <w:pPr>
        <w:pStyle w:val="a"/>
        <w:rPr>
          <w:rFonts w:hint="cs"/>
          <w:rtl/>
        </w:rPr>
      </w:pPr>
      <w:r>
        <w:rPr>
          <w:rFonts w:hint="cs"/>
          <w:rtl/>
        </w:rPr>
        <w:t xml:space="preserve">שמענו אותך אתמול.  </w:t>
      </w:r>
    </w:p>
    <w:p w14:paraId="2D3F30B3" w14:textId="77777777" w:rsidR="00000000" w:rsidRDefault="007A214F">
      <w:pPr>
        <w:pStyle w:val="a"/>
        <w:rPr>
          <w:rtl/>
        </w:rPr>
      </w:pPr>
    </w:p>
    <w:p w14:paraId="6C3C1C7D" w14:textId="77777777" w:rsidR="00000000" w:rsidRDefault="007A214F">
      <w:pPr>
        <w:pStyle w:val="a"/>
        <w:rPr>
          <w:rFonts w:hint="cs"/>
          <w:rtl/>
        </w:rPr>
      </w:pPr>
    </w:p>
    <w:p w14:paraId="591DE2F7" w14:textId="77777777" w:rsidR="00000000" w:rsidRDefault="007A214F">
      <w:pPr>
        <w:pStyle w:val="SpeakerCon"/>
        <w:rPr>
          <w:rtl/>
        </w:rPr>
      </w:pPr>
      <w:bookmarkStart w:id="165" w:name="FS000001032T10_09_2003_13_10_00C"/>
      <w:bookmarkEnd w:id="165"/>
      <w:r>
        <w:rPr>
          <w:rtl/>
        </w:rPr>
        <w:t>אהוד יתום (הליכוד):</w:t>
      </w:r>
    </w:p>
    <w:p w14:paraId="6A990BCC" w14:textId="77777777" w:rsidR="00000000" w:rsidRDefault="007A214F">
      <w:pPr>
        <w:pStyle w:val="a"/>
        <w:rPr>
          <w:rtl/>
        </w:rPr>
      </w:pPr>
    </w:p>
    <w:p w14:paraId="0C668ACC" w14:textId="77777777" w:rsidR="00000000" w:rsidRDefault="007A214F">
      <w:pPr>
        <w:pStyle w:val="a"/>
        <w:rPr>
          <w:rFonts w:hint="cs"/>
          <w:rtl/>
        </w:rPr>
      </w:pPr>
      <w:r>
        <w:rPr>
          <w:rFonts w:hint="cs"/>
          <w:rtl/>
        </w:rPr>
        <w:t xml:space="preserve">אם הייתי על-ידך, היית שומעת יותר. </w:t>
      </w:r>
    </w:p>
    <w:p w14:paraId="54E766FC" w14:textId="77777777" w:rsidR="00000000" w:rsidRDefault="007A214F">
      <w:pPr>
        <w:pStyle w:val="a"/>
        <w:rPr>
          <w:rFonts w:hint="cs"/>
          <w:rtl/>
        </w:rPr>
      </w:pPr>
    </w:p>
    <w:p w14:paraId="4C66B833" w14:textId="77777777" w:rsidR="00000000" w:rsidRDefault="007A214F">
      <w:pPr>
        <w:pStyle w:val="ad"/>
        <w:rPr>
          <w:rtl/>
        </w:rPr>
      </w:pPr>
      <w:r>
        <w:rPr>
          <w:rtl/>
        </w:rPr>
        <w:t>היו"ר ראובן ריבלין:</w:t>
      </w:r>
    </w:p>
    <w:p w14:paraId="1BB55086" w14:textId="77777777" w:rsidR="00000000" w:rsidRDefault="007A214F">
      <w:pPr>
        <w:pStyle w:val="a"/>
        <w:rPr>
          <w:rtl/>
        </w:rPr>
      </w:pPr>
    </w:p>
    <w:p w14:paraId="15DEEFE9" w14:textId="77777777" w:rsidR="00000000" w:rsidRDefault="007A214F">
      <w:pPr>
        <w:pStyle w:val="a"/>
        <w:rPr>
          <w:rFonts w:hint="cs"/>
          <w:rtl/>
        </w:rPr>
      </w:pPr>
      <w:r>
        <w:rPr>
          <w:rFonts w:hint="cs"/>
          <w:rtl/>
        </w:rPr>
        <w:t>חבר הכנסת יתום, לא קוראים קריאות ביניים מהבמה.</w:t>
      </w:r>
    </w:p>
    <w:p w14:paraId="24A67F35" w14:textId="77777777" w:rsidR="00000000" w:rsidRDefault="007A214F">
      <w:pPr>
        <w:pStyle w:val="a"/>
        <w:rPr>
          <w:rFonts w:hint="cs"/>
          <w:rtl/>
        </w:rPr>
      </w:pPr>
    </w:p>
    <w:p w14:paraId="226AEB9F" w14:textId="77777777" w:rsidR="00000000" w:rsidRDefault="007A214F">
      <w:pPr>
        <w:pStyle w:val="ac"/>
        <w:rPr>
          <w:rtl/>
        </w:rPr>
      </w:pPr>
      <w:r>
        <w:rPr>
          <w:rFonts w:hint="eastAsia"/>
          <w:rtl/>
        </w:rPr>
        <w:t>דליה</w:t>
      </w:r>
      <w:r>
        <w:rPr>
          <w:rtl/>
        </w:rPr>
        <w:t xml:space="preserve"> איציק (העבודה-מימד):</w:t>
      </w:r>
    </w:p>
    <w:p w14:paraId="7ADE04A8" w14:textId="77777777" w:rsidR="00000000" w:rsidRDefault="007A214F">
      <w:pPr>
        <w:pStyle w:val="a"/>
        <w:rPr>
          <w:rFonts w:hint="cs"/>
          <w:rtl/>
        </w:rPr>
      </w:pPr>
    </w:p>
    <w:p w14:paraId="32658F54" w14:textId="77777777" w:rsidR="00000000" w:rsidRDefault="007A214F">
      <w:pPr>
        <w:pStyle w:val="a"/>
        <w:rPr>
          <w:rFonts w:hint="cs"/>
          <w:rtl/>
        </w:rPr>
      </w:pPr>
      <w:r>
        <w:rPr>
          <w:rFonts w:hint="cs"/>
          <w:rtl/>
        </w:rPr>
        <w:t xml:space="preserve">- - - כדי שאתה תעשה יותר טוב, אבל אתה עושה יותר גרוע. </w:t>
      </w:r>
    </w:p>
    <w:p w14:paraId="7D384B60" w14:textId="77777777" w:rsidR="00000000" w:rsidRDefault="007A214F">
      <w:pPr>
        <w:pStyle w:val="a"/>
        <w:rPr>
          <w:rFonts w:hint="cs"/>
          <w:rtl/>
        </w:rPr>
      </w:pPr>
    </w:p>
    <w:p w14:paraId="73B0951D" w14:textId="77777777" w:rsidR="00000000" w:rsidRDefault="007A214F">
      <w:pPr>
        <w:pStyle w:val="SpeakerCon"/>
        <w:rPr>
          <w:rtl/>
        </w:rPr>
      </w:pPr>
      <w:bookmarkStart w:id="166" w:name="FS000001032T10_09_2003_13_12_27C"/>
      <w:bookmarkEnd w:id="166"/>
      <w:r>
        <w:rPr>
          <w:rtl/>
        </w:rPr>
        <w:t>אהוד יתום (הליכו</w:t>
      </w:r>
      <w:r>
        <w:rPr>
          <w:rtl/>
        </w:rPr>
        <w:t>ד):</w:t>
      </w:r>
    </w:p>
    <w:p w14:paraId="58556176" w14:textId="77777777" w:rsidR="00000000" w:rsidRDefault="007A214F">
      <w:pPr>
        <w:pStyle w:val="a"/>
        <w:rPr>
          <w:rtl/>
        </w:rPr>
      </w:pPr>
    </w:p>
    <w:p w14:paraId="5E88C34F" w14:textId="77777777" w:rsidR="00000000" w:rsidRDefault="007A214F">
      <w:pPr>
        <w:pStyle w:val="a"/>
        <w:rPr>
          <w:rFonts w:hint="cs"/>
          <w:rtl/>
        </w:rPr>
      </w:pPr>
      <w:r>
        <w:rPr>
          <w:rFonts w:hint="cs"/>
          <w:rtl/>
        </w:rPr>
        <w:t>לא את תאמרי לי מה לעשות, חברת הכנסת איציק המכובדת, לא את.</w:t>
      </w:r>
    </w:p>
    <w:p w14:paraId="3FB98691" w14:textId="77777777" w:rsidR="00000000" w:rsidRDefault="007A214F">
      <w:pPr>
        <w:pStyle w:val="a"/>
        <w:rPr>
          <w:rFonts w:hint="cs"/>
          <w:rtl/>
        </w:rPr>
      </w:pPr>
    </w:p>
    <w:p w14:paraId="4B6C2C7C" w14:textId="77777777" w:rsidR="00000000" w:rsidRDefault="007A214F">
      <w:pPr>
        <w:pStyle w:val="ad"/>
        <w:rPr>
          <w:rtl/>
        </w:rPr>
      </w:pPr>
      <w:r>
        <w:rPr>
          <w:rtl/>
        </w:rPr>
        <w:t>היו"ר ראובן ריבלין:</w:t>
      </w:r>
    </w:p>
    <w:p w14:paraId="0FF379A6" w14:textId="77777777" w:rsidR="00000000" w:rsidRDefault="007A214F">
      <w:pPr>
        <w:pStyle w:val="a"/>
        <w:rPr>
          <w:rtl/>
        </w:rPr>
      </w:pPr>
    </w:p>
    <w:p w14:paraId="0A8E9EAA" w14:textId="77777777" w:rsidR="00000000" w:rsidRDefault="007A214F">
      <w:pPr>
        <w:pStyle w:val="a"/>
        <w:rPr>
          <w:rFonts w:hint="cs"/>
          <w:rtl/>
        </w:rPr>
      </w:pPr>
      <w:r>
        <w:rPr>
          <w:rFonts w:hint="cs"/>
          <w:rtl/>
        </w:rPr>
        <w:t xml:space="preserve">חבר הכנסת יתום, אני מבקש להפנות את תשומת לבו של אדוני, הואיל והוא חבר כנסת חדש </w:t>
      </w:r>
      <w:r>
        <w:rPr>
          <w:rtl/>
        </w:rPr>
        <w:t>–</w:t>
      </w:r>
      <w:r>
        <w:rPr>
          <w:rFonts w:hint="cs"/>
          <w:rtl/>
        </w:rPr>
        <w:t xml:space="preserve"> גם צעיר, אבל בעיקר חבר כנסת חדש - - - </w:t>
      </w:r>
    </w:p>
    <w:p w14:paraId="1C698C91" w14:textId="77777777" w:rsidR="00000000" w:rsidRDefault="007A214F">
      <w:pPr>
        <w:pStyle w:val="a"/>
        <w:rPr>
          <w:rFonts w:hint="cs"/>
          <w:rtl/>
        </w:rPr>
      </w:pPr>
    </w:p>
    <w:p w14:paraId="184261FB" w14:textId="77777777" w:rsidR="00000000" w:rsidRDefault="007A214F">
      <w:pPr>
        <w:pStyle w:val="ac"/>
        <w:rPr>
          <w:rtl/>
        </w:rPr>
      </w:pPr>
      <w:r>
        <w:rPr>
          <w:rFonts w:hint="eastAsia"/>
          <w:rtl/>
        </w:rPr>
        <w:t>דליה</w:t>
      </w:r>
      <w:r>
        <w:rPr>
          <w:rtl/>
        </w:rPr>
        <w:t xml:space="preserve"> איציק (העבודה-מימד):</w:t>
      </w:r>
    </w:p>
    <w:p w14:paraId="45B5A2B7" w14:textId="77777777" w:rsidR="00000000" w:rsidRDefault="007A214F">
      <w:pPr>
        <w:pStyle w:val="a"/>
        <w:rPr>
          <w:rFonts w:hint="cs"/>
          <w:rtl/>
        </w:rPr>
      </w:pPr>
    </w:p>
    <w:p w14:paraId="643019B9" w14:textId="77777777" w:rsidR="00000000" w:rsidRDefault="007A214F">
      <w:pPr>
        <w:pStyle w:val="a"/>
        <w:rPr>
          <w:rFonts w:hint="cs"/>
          <w:rtl/>
        </w:rPr>
      </w:pPr>
      <w:r>
        <w:rPr>
          <w:rFonts w:hint="cs"/>
          <w:rtl/>
        </w:rPr>
        <w:t xml:space="preserve">שיהיה קצת כמו חבר כנסת </w:t>
      </w:r>
      <w:r>
        <w:rPr>
          <w:rFonts w:hint="cs"/>
          <w:rtl/>
        </w:rPr>
        <w:t>חדש, לא כמי שיודע את הכול.</w:t>
      </w:r>
    </w:p>
    <w:p w14:paraId="2457C6D8" w14:textId="77777777" w:rsidR="00000000" w:rsidRDefault="007A214F">
      <w:pPr>
        <w:pStyle w:val="a"/>
        <w:rPr>
          <w:rFonts w:hint="cs"/>
          <w:rtl/>
        </w:rPr>
      </w:pPr>
    </w:p>
    <w:p w14:paraId="567410E1" w14:textId="77777777" w:rsidR="00000000" w:rsidRDefault="007A214F">
      <w:pPr>
        <w:pStyle w:val="ad"/>
        <w:rPr>
          <w:rtl/>
        </w:rPr>
      </w:pPr>
      <w:r>
        <w:rPr>
          <w:rtl/>
        </w:rPr>
        <w:t>היו"ר ראובן ריבלין:</w:t>
      </w:r>
    </w:p>
    <w:p w14:paraId="3DB85B5C" w14:textId="77777777" w:rsidR="00000000" w:rsidRDefault="007A214F">
      <w:pPr>
        <w:pStyle w:val="a"/>
        <w:rPr>
          <w:rtl/>
        </w:rPr>
      </w:pPr>
    </w:p>
    <w:p w14:paraId="6495A72B" w14:textId="77777777" w:rsidR="00000000" w:rsidRDefault="007A214F">
      <w:pPr>
        <w:pStyle w:val="a"/>
        <w:rPr>
          <w:rFonts w:hint="cs"/>
          <w:rtl/>
        </w:rPr>
      </w:pPr>
      <w:r>
        <w:rPr>
          <w:rFonts w:hint="cs"/>
          <w:rtl/>
        </w:rPr>
        <w:t>רק רגע, חברת הכנסת איציק.</w:t>
      </w:r>
    </w:p>
    <w:p w14:paraId="5C3B1927" w14:textId="77777777" w:rsidR="00000000" w:rsidRDefault="007A214F">
      <w:pPr>
        <w:pStyle w:val="a"/>
        <w:rPr>
          <w:rFonts w:hint="cs"/>
          <w:rtl/>
        </w:rPr>
      </w:pPr>
    </w:p>
    <w:p w14:paraId="6240C2A9" w14:textId="77777777" w:rsidR="00000000" w:rsidRDefault="007A214F">
      <w:pPr>
        <w:pStyle w:val="SpeakerCon"/>
        <w:rPr>
          <w:rtl/>
        </w:rPr>
      </w:pPr>
      <w:bookmarkStart w:id="167" w:name="FS000001032T10_09_2003_13_14_35C"/>
      <w:bookmarkEnd w:id="167"/>
      <w:r>
        <w:rPr>
          <w:rtl/>
        </w:rPr>
        <w:t>אהוד יתום (הליכוד):</w:t>
      </w:r>
    </w:p>
    <w:p w14:paraId="6978B0E6" w14:textId="77777777" w:rsidR="00000000" w:rsidRDefault="007A214F">
      <w:pPr>
        <w:pStyle w:val="a"/>
        <w:rPr>
          <w:rtl/>
        </w:rPr>
      </w:pPr>
    </w:p>
    <w:p w14:paraId="562749C9" w14:textId="77777777" w:rsidR="00000000" w:rsidRDefault="007A214F">
      <w:pPr>
        <w:pStyle w:val="a"/>
        <w:rPr>
          <w:rFonts w:hint="cs"/>
          <w:rtl/>
        </w:rPr>
      </w:pPr>
      <w:r>
        <w:rPr>
          <w:rFonts w:hint="cs"/>
          <w:rtl/>
        </w:rPr>
        <w:t>גברת איציק, לא את תטיפי לי מוסר, לא את.</w:t>
      </w:r>
    </w:p>
    <w:p w14:paraId="3C4682E1" w14:textId="77777777" w:rsidR="00000000" w:rsidRDefault="007A214F">
      <w:pPr>
        <w:pStyle w:val="a"/>
        <w:rPr>
          <w:rFonts w:hint="cs"/>
          <w:rtl/>
        </w:rPr>
      </w:pPr>
    </w:p>
    <w:p w14:paraId="7817C9ED" w14:textId="77777777" w:rsidR="00000000" w:rsidRDefault="007A214F">
      <w:pPr>
        <w:pStyle w:val="ac"/>
        <w:rPr>
          <w:rtl/>
        </w:rPr>
      </w:pPr>
      <w:r>
        <w:rPr>
          <w:rtl/>
        </w:rPr>
        <w:t>קריאה:</w:t>
      </w:r>
    </w:p>
    <w:p w14:paraId="43AA8148" w14:textId="77777777" w:rsidR="00000000" w:rsidRDefault="007A214F">
      <w:pPr>
        <w:pStyle w:val="a"/>
        <w:rPr>
          <w:rtl/>
        </w:rPr>
      </w:pPr>
    </w:p>
    <w:p w14:paraId="7F2E8E7B" w14:textId="77777777" w:rsidR="00000000" w:rsidRDefault="007A214F">
      <w:pPr>
        <w:pStyle w:val="a"/>
        <w:rPr>
          <w:rFonts w:hint="cs"/>
          <w:rtl/>
        </w:rPr>
      </w:pPr>
      <w:r>
        <w:rPr>
          <w:rFonts w:hint="cs"/>
          <w:rtl/>
        </w:rPr>
        <w:t>מי כן, למשל?</w:t>
      </w:r>
    </w:p>
    <w:p w14:paraId="381CF108" w14:textId="77777777" w:rsidR="00000000" w:rsidRDefault="007A214F">
      <w:pPr>
        <w:pStyle w:val="a"/>
        <w:rPr>
          <w:rtl/>
        </w:rPr>
      </w:pPr>
    </w:p>
    <w:p w14:paraId="49578C8F" w14:textId="77777777" w:rsidR="00000000" w:rsidRDefault="007A214F">
      <w:pPr>
        <w:pStyle w:val="a"/>
        <w:rPr>
          <w:rFonts w:hint="cs"/>
          <w:rtl/>
        </w:rPr>
      </w:pPr>
    </w:p>
    <w:p w14:paraId="3EB81CD2" w14:textId="77777777" w:rsidR="00000000" w:rsidRDefault="007A214F">
      <w:pPr>
        <w:pStyle w:val="SpeakerCon"/>
        <w:rPr>
          <w:rtl/>
        </w:rPr>
      </w:pPr>
      <w:bookmarkStart w:id="168" w:name="FS000001032T10_09_2003_13_15_21C"/>
      <w:bookmarkEnd w:id="168"/>
      <w:r>
        <w:rPr>
          <w:rtl/>
        </w:rPr>
        <w:t>אהוד יתום (הליכוד):</w:t>
      </w:r>
    </w:p>
    <w:p w14:paraId="38367A15" w14:textId="77777777" w:rsidR="00000000" w:rsidRDefault="007A214F">
      <w:pPr>
        <w:pStyle w:val="a"/>
        <w:rPr>
          <w:rtl/>
        </w:rPr>
      </w:pPr>
    </w:p>
    <w:p w14:paraId="1CF650A5" w14:textId="77777777" w:rsidR="00000000" w:rsidRDefault="007A214F">
      <w:pPr>
        <w:pStyle w:val="a"/>
        <w:rPr>
          <w:rFonts w:hint="cs"/>
          <w:rtl/>
        </w:rPr>
      </w:pPr>
      <w:r>
        <w:rPr>
          <w:rFonts w:hint="cs"/>
          <w:rtl/>
        </w:rPr>
        <w:t>לא את, גם לא אתה.</w:t>
      </w:r>
    </w:p>
    <w:p w14:paraId="30809BB0" w14:textId="77777777" w:rsidR="00000000" w:rsidRDefault="007A214F">
      <w:pPr>
        <w:pStyle w:val="a"/>
        <w:rPr>
          <w:rFonts w:hint="cs"/>
          <w:rtl/>
        </w:rPr>
      </w:pPr>
    </w:p>
    <w:p w14:paraId="50E18F4B" w14:textId="77777777" w:rsidR="00000000" w:rsidRDefault="007A214F">
      <w:pPr>
        <w:pStyle w:val="ac"/>
        <w:rPr>
          <w:rtl/>
        </w:rPr>
      </w:pPr>
      <w:r>
        <w:rPr>
          <w:rFonts w:hint="eastAsia"/>
          <w:rtl/>
        </w:rPr>
        <w:t>אברהם</w:t>
      </w:r>
      <w:r>
        <w:rPr>
          <w:rtl/>
        </w:rPr>
        <w:t xml:space="preserve"> בורג (העבודה-מימד):</w:t>
      </w:r>
    </w:p>
    <w:p w14:paraId="784320B6" w14:textId="77777777" w:rsidR="00000000" w:rsidRDefault="007A214F">
      <w:pPr>
        <w:pStyle w:val="a"/>
        <w:rPr>
          <w:rFonts w:hint="cs"/>
          <w:rtl/>
        </w:rPr>
      </w:pPr>
    </w:p>
    <w:p w14:paraId="424AD89C" w14:textId="77777777" w:rsidR="00000000" w:rsidRDefault="007A214F">
      <w:pPr>
        <w:pStyle w:val="a"/>
        <w:rPr>
          <w:rFonts w:hint="cs"/>
          <w:rtl/>
        </w:rPr>
      </w:pPr>
      <w:r>
        <w:rPr>
          <w:rFonts w:hint="cs"/>
          <w:rtl/>
        </w:rPr>
        <w:t>- - -</w:t>
      </w:r>
    </w:p>
    <w:p w14:paraId="4C64A121" w14:textId="77777777" w:rsidR="00000000" w:rsidRDefault="007A214F">
      <w:pPr>
        <w:pStyle w:val="a"/>
        <w:rPr>
          <w:rFonts w:hint="cs"/>
          <w:rtl/>
        </w:rPr>
      </w:pPr>
    </w:p>
    <w:p w14:paraId="4B863B44" w14:textId="77777777" w:rsidR="00000000" w:rsidRDefault="007A214F">
      <w:pPr>
        <w:pStyle w:val="SpeakerCon"/>
        <w:rPr>
          <w:rtl/>
        </w:rPr>
      </w:pPr>
      <w:bookmarkStart w:id="169" w:name="FS000001032T10_09_2003_13_17_18C"/>
      <w:bookmarkEnd w:id="169"/>
      <w:r>
        <w:rPr>
          <w:rtl/>
        </w:rPr>
        <w:t>אהוד יתום (הליכוד):</w:t>
      </w:r>
    </w:p>
    <w:p w14:paraId="779C7618" w14:textId="77777777" w:rsidR="00000000" w:rsidRDefault="007A214F">
      <w:pPr>
        <w:pStyle w:val="a"/>
        <w:rPr>
          <w:rtl/>
        </w:rPr>
      </w:pPr>
    </w:p>
    <w:p w14:paraId="486B611E" w14:textId="77777777" w:rsidR="00000000" w:rsidRDefault="007A214F">
      <w:pPr>
        <w:pStyle w:val="a"/>
        <w:rPr>
          <w:rFonts w:hint="cs"/>
          <w:rtl/>
        </w:rPr>
      </w:pPr>
      <w:r>
        <w:rPr>
          <w:rFonts w:hint="cs"/>
          <w:rtl/>
        </w:rPr>
        <w:t xml:space="preserve">גם לא אתה. העם בישראל, הדמוקרטיה. כן, הדמוקרטיה, לא אתם. </w:t>
      </w:r>
    </w:p>
    <w:p w14:paraId="5A79930A" w14:textId="77777777" w:rsidR="00000000" w:rsidRDefault="007A214F">
      <w:pPr>
        <w:pStyle w:val="a"/>
        <w:rPr>
          <w:rFonts w:hint="cs"/>
          <w:rtl/>
        </w:rPr>
      </w:pPr>
    </w:p>
    <w:p w14:paraId="050AC9FE" w14:textId="77777777" w:rsidR="00000000" w:rsidRDefault="007A214F">
      <w:pPr>
        <w:pStyle w:val="ad"/>
        <w:rPr>
          <w:rtl/>
        </w:rPr>
      </w:pPr>
      <w:r>
        <w:rPr>
          <w:rtl/>
        </w:rPr>
        <w:t>היו"ר ראובן ריבלין:</w:t>
      </w:r>
    </w:p>
    <w:p w14:paraId="09F3C335" w14:textId="77777777" w:rsidR="00000000" w:rsidRDefault="007A214F">
      <w:pPr>
        <w:pStyle w:val="a"/>
        <w:rPr>
          <w:rFonts w:hint="cs"/>
          <w:rtl/>
        </w:rPr>
      </w:pPr>
    </w:p>
    <w:p w14:paraId="679488FD" w14:textId="77777777" w:rsidR="00000000" w:rsidRDefault="007A214F">
      <w:pPr>
        <w:pStyle w:val="a"/>
        <w:rPr>
          <w:rFonts w:hint="cs"/>
          <w:rtl/>
        </w:rPr>
      </w:pPr>
      <w:r>
        <w:rPr>
          <w:rFonts w:hint="cs"/>
          <w:rtl/>
        </w:rPr>
        <w:t>אולי אדוני ישמע לי?</w:t>
      </w:r>
    </w:p>
    <w:p w14:paraId="48584FB7" w14:textId="77777777" w:rsidR="00000000" w:rsidRDefault="007A214F">
      <w:pPr>
        <w:pStyle w:val="a"/>
        <w:rPr>
          <w:rFonts w:hint="cs"/>
          <w:rtl/>
        </w:rPr>
      </w:pPr>
    </w:p>
    <w:p w14:paraId="7EF6F858" w14:textId="77777777" w:rsidR="00000000" w:rsidRDefault="007A214F">
      <w:pPr>
        <w:pStyle w:val="ac"/>
        <w:rPr>
          <w:rtl/>
        </w:rPr>
      </w:pPr>
      <w:r>
        <w:rPr>
          <w:rFonts w:hint="eastAsia"/>
          <w:rtl/>
        </w:rPr>
        <w:t>אברהם</w:t>
      </w:r>
      <w:r>
        <w:rPr>
          <w:rtl/>
        </w:rPr>
        <w:t xml:space="preserve"> בורג (העבודה-מימד):</w:t>
      </w:r>
    </w:p>
    <w:p w14:paraId="63A23224" w14:textId="77777777" w:rsidR="00000000" w:rsidRDefault="007A214F">
      <w:pPr>
        <w:pStyle w:val="a"/>
        <w:rPr>
          <w:rFonts w:hint="cs"/>
          <w:rtl/>
        </w:rPr>
      </w:pPr>
    </w:p>
    <w:p w14:paraId="606A77C0" w14:textId="77777777" w:rsidR="00000000" w:rsidRDefault="007A214F">
      <w:pPr>
        <w:pStyle w:val="a"/>
        <w:rPr>
          <w:rFonts w:hint="cs"/>
          <w:rtl/>
        </w:rPr>
      </w:pPr>
      <w:r>
        <w:rPr>
          <w:rFonts w:hint="cs"/>
          <w:rtl/>
        </w:rPr>
        <w:t>- - -</w:t>
      </w:r>
    </w:p>
    <w:p w14:paraId="6F80F76F" w14:textId="77777777" w:rsidR="00000000" w:rsidRDefault="007A214F">
      <w:pPr>
        <w:pStyle w:val="a"/>
        <w:rPr>
          <w:rFonts w:hint="cs"/>
          <w:rtl/>
        </w:rPr>
      </w:pPr>
    </w:p>
    <w:p w14:paraId="41A152BD" w14:textId="77777777" w:rsidR="00000000" w:rsidRDefault="007A214F">
      <w:pPr>
        <w:pStyle w:val="ad"/>
        <w:rPr>
          <w:rtl/>
        </w:rPr>
      </w:pPr>
      <w:r>
        <w:rPr>
          <w:rtl/>
        </w:rPr>
        <w:t>היו"ר ראובן ריבלין:</w:t>
      </w:r>
    </w:p>
    <w:p w14:paraId="64EFE869" w14:textId="77777777" w:rsidR="00000000" w:rsidRDefault="007A214F">
      <w:pPr>
        <w:pStyle w:val="a"/>
        <w:ind w:firstLine="0"/>
        <w:rPr>
          <w:rFonts w:hint="cs"/>
          <w:rtl/>
        </w:rPr>
      </w:pPr>
    </w:p>
    <w:p w14:paraId="62B3F67C" w14:textId="77777777" w:rsidR="00000000" w:rsidRDefault="007A214F">
      <w:pPr>
        <w:pStyle w:val="a"/>
        <w:ind w:firstLine="0"/>
        <w:rPr>
          <w:rFonts w:hint="cs"/>
          <w:rtl/>
        </w:rPr>
      </w:pPr>
      <w:r>
        <w:rPr>
          <w:rFonts w:hint="cs"/>
          <w:rtl/>
        </w:rPr>
        <w:tab/>
        <w:t xml:space="preserve">כחבר כנסת חדש, אולי לא ידוע לאדוני שהנואם לא קורא קריאות ביניים. </w:t>
      </w:r>
    </w:p>
    <w:p w14:paraId="2D03D3EE" w14:textId="77777777" w:rsidR="00000000" w:rsidRDefault="007A214F">
      <w:pPr>
        <w:pStyle w:val="a"/>
        <w:ind w:firstLine="0"/>
        <w:rPr>
          <w:rFonts w:hint="cs"/>
          <w:rtl/>
        </w:rPr>
      </w:pPr>
    </w:p>
    <w:p w14:paraId="06E625FC" w14:textId="77777777" w:rsidR="00000000" w:rsidRDefault="007A214F">
      <w:pPr>
        <w:pStyle w:val="SpeakerCon"/>
        <w:rPr>
          <w:rtl/>
        </w:rPr>
      </w:pPr>
      <w:bookmarkStart w:id="170" w:name="FS000001032T10_09_2003_13_21_07C"/>
      <w:bookmarkEnd w:id="170"/>
      <w:r>
        <w:rPr>
          <w:rtl/>
        </w:rPr>
        <w:t>אהוד יתום (הליכוד):</w:t>
      </w:r>
    </w:p>
    <w:p w14:paraId="464BE3D4" w14:textId="77777777" w:rsidR="00000000" w:rsidRDefault="007A214F">
      <w:pPr>
        <w:pStyle w:val="a"/>
        <w:rPr>
          <w:rtl/>
        </w:rPr>
      </w:pPr>
    </w:p>
    <w:p w14:paraId="68700717" w14:textId="77777777" w:rsidR="00000000" w:rsidRDefault="007A214F">
      <w:pPr>
        <w:pStyle w:val="a"/>
        <w:rPr>
          <w:rFonts w:hint="cs"/>
          <w:rtl/>
        </w:rPr>
      </w:pPr>
      <w:r>
        <w:rPr>
          <w:rFonts w:hint="cs"/>
          <w:rtl/>
        </w:rPr>
        <w:t>הבנתי.</w:t>
      </w:r>
    </w:p>
    <w:p w14:paraId="2CCCFDB6" w14:textId="77777777" w:rsidR="00000000" w:rsidRDefault="007A214F">
      <w:pPr>
        <w:pStyle w:val="a"/>
        <w:rPr>
          <w:rFonts w:hint="cs"/>
          <w:rtl/>
        </w:rPr>
      </w:pPr>
    </w:p>
    <w:p w14:paraId="4F2DE85D" w14:textId="77777777" w:rsidR="00000000" w:rsidRDefault="007A214F">
      <w:pPr>
        <w:pStyle w:val="ad"/>
        <w:rPr>
          <w:rtl/>
        </w:rPr>
      </w:pPr>
      <w:r>
        <w:rPr>
          <w:rtl/>
        </w:rPr>
        <w:t>היו</w:t>
      </w:r>
      <w:r>
        <w:rPr>
          <w:rtl/>
        </w:rPr>
        <w:t>"ר ראובן ריבלין:</w:t>
      </w:r>
    </w:p>
    <w:p w14:paraId="2F3808EF" w14:textId="77777777" w:rsidR="00000000" w:rsidRDefault="007A214F">
      <w:pPr>
        <w:pStyle w:val="a"/>
        <w:rPr>
          <w:rtl/>
        </w:rPr>
      </w:pPr>
    </w:p>
    <w:p w14:paraId="13BB87CD" w14:textId="77777777" w:rsidR="00000000" w:rsidRDefault="007A214F">
      <w:pPr>
        <w:pStyle w:val="a"/>
        <w:rPr>
          <w:rFonts w:hint="cs"/>
          <w:rtl/>
        </w:rPr>
      </w:pPr>
      <w:r>
        <w:rPr>
          <w:rFonts w:hint="cs"/>
          <w:rtl/>
        </w:rPr>
        <w:t xml:space="preserve">אני רוצה להודיע לאדוני, שהנואם לא קורא קריאות ביניים, הוא לא יכול להשתמש במיקרופון. יש לו יתרון על היושבים למטה. למרות קולה הרם של חברת הכנסת איציק, אדוני שעומד ליד המיקרופון לא קורא קריאות ביניים, ועדיין לא קיבל את רשות הדיבור. </w:t>
      </w:r>
    </w:p>
    <w:p w14:paraId="1C55882F" w14:textId="77777777" w:rsidR="00000000" w:rsidRDefault="007A214F">
      <w:pPr>
        <w:pStyle w:val="a"/>
        <w:rPr>
          <w:rFonts w:hint="cs"/>
          <w:rtl/>
        </w:rPr>
      </w:pPr>
    </w:p>
    <w:p w14:paraId="18563C35" w14:textId="77777777" w:rsidR="00000000" w:rsidRDefault="007A214F">
      <w:pPr>
        <w:pStyle w:val="a"/>
        <w:rPr>
          <w:rFonts w:hint="cs"/>
          <w:rtl/>
        </w:rPr>
      </w:pPr>
      <w:r>
        <w:rPr>
          <w:rFonts w:hint="cs"/>
          <w:rtl/>
        </w:rPr>
        <w:t>חבר הכנ</w:t>
      </w:r>
      <w:r>
        <w:rPr>
          <w:rFonts w:hint="cs"/>
          <w:rtl/>
        </w:rPr>
        <w:t xml:space="preserve">סת רמון, האם אדוני הסתפק בהערותיו לחבר הכנסת סער? </w:t>
      </w:r>
    </w:p>
    <w:p w14:paraId="3F507B85" w14:textId="77777777" w:rsidR="00000000" w:rsidRDefault="007A214F">
      <w:pPr>
        <w:pStyle w:val="a"/>
        <w:rPr>
          <w:rFonts w:hint="cs"/>
          <w:rtl/>
        </w:rPr>
      </w:pPr>
    </w:p>
    <w:p w14:paraId="0D9F74FC" w14:textId="77777777" w:rsidR="00000000" w:rsidRDefault="007A214F">
      <w:pPr>
        <w:pStyle w:val="ac"/>
        <w:rPr>
          <w:rtl/>
        </w:rPr>
      </w:pPr>
      <w:r>
        <w:rPr>
          <w:rFonts w:hint="eastAsia"/>
          <w:rtl/>
        </w:rPr>
        <w:t>חיים</w:t>
      </w:r>
      <w:r>
        <w:rPr>
          <w:rtl/>
        </w:rPr>
        <w:t xml:space="preserve"> רמון (העבודה-מימד):</w:t>
      </w:r>
    </w:p>
    <w:p w14:paraId="3957AEF4" w14:textId="77777777" w:rsidR="00000000" w:rsidRDefault="007A214F">
      <w:pPr>
        <w:pStyle w:val="a"/>
        <w:rPr>
          <w:rFonts w:hint="cs"/>
          <w:rtl/>
        </w:rPr>
      </w:pPr>
    </w:p>
    <w:p w14:paraId="73DFA473" w14:textId="77777777" w:rsidR="00000000" w:rsidRDefault="007A214F">
      <w:pPr>
        <w:pStyle w:val="a"/>
        <w:rPr>
          <w:rFonts w:hint="cs"/>
          <w:rtl/>
        </w:rPr>
      </w:pPr>
      <w:r>
        <w:rPr>
          <w:rFonts w:hint="cs"/>
          <w:rtl/>
        </w:rPr>
        <w:t>לא היה לי שום דבר עם חבר הכנסת יתום, רק עם חבר הכנסת סער.</w:t>
      </w:r>
    </w:p>
    <w:p w14:paraId="65B4B980" w14:textId="77777777" w:rsidR="00000000" w:rsidRDefault="007A214F">
      <w:pPr>
        <w:pStyle w:val="a"/>
        <w:rPr>
          <w:rFonts w:hint="cs"/>
          <w:rtl/>
        </w:rPr>
      </w:pPr>
    </w:p>
    <w:p w14:paraId="613D48BA" w14:textId="77777777" w:rsidR="00000000" w:rsidRDefault="007A214F">
      <w:pPr>
        <w:pStyle w:val="ad"/>
        <w:rPr>
          <w:rtl/>
        </w:rPr>
      </w:pPr>
      <w:r>
        <w:rPr>
          <w:rtl/>
        </w:rPr>
        <w:t>היו"ר ראובן ריבלין:</w:t>
      </w:r>
    </w:p>
    <w:p w14:paraId="071BF0A0" w14:textId="77777777" w:rsidR="00000000" w:rsidRDefault="007A214F">
      <w:pPr>
        <w:pStyle w:val="a"/>
        <w:rPr>
          <w:rtl/>
        </w:rPr>
      </w:pPr>
    </w:p>
    <w:p w14:paraId="55EAD090" w14:textId="77777777" w:rsidR="00000000" w:rsidRDefault="007A214F">
      <w:pPr>
        <w:pStyle w:val="a"/>
        <w:rPr>
          <w:rFonts w:hint="cs"/>
          <w:rtl/>
        </w:rPr>
      </w:pPr>
      <w:r>
        <w:rPr>
          <w:rFonts w:hint="cs"/>
          <w:rtl/>
        </w:rPr>
        <w:t>תודה רבה. גברתי יושבת-ראש סיעת העבודה, גברתי סיימה? חבר הכנסת סער, יושב-ראש הקואליציה, האם אני יכו</w:t>
      </w:r>
      <w:r>
        <w:rPr>
          <w:rFonts w:hint="cs"/>
          <w:rtl/>
        </w:rPr>
        <w:t>ל לאפשר לחבר הכנסת יתום להתחיל לדבר? אני מאוד מודה לאדוני.</w:t>
      </w:r>
    </w:p>
    <w:p w14:paraId="2C50051F" w14:textId="77777777" w:rsidR="00000000" w:rsidRDefault="007A214F">
      <w:pPr>
        <w:pStyle w:val="a"/>
        <w:rPr>
          <w:rFonts w:hint="cs"/>
          <w:rtl/>
        </w:rPr>
      </w:pPr>
    </w:p>
    <w:p w14:paraId="14E143D1" w14:textId="77777777" w:rsidR="00000000" w:rsidRDefault="007A214F">
      <w:pPr>
        <w:pStyle w:val="a"/>
        <w:rPr>
          <w:rFonts w:hint="cs"/>
          <w:rtl/>
        </w:rPr>
      </w:pPr>
      <w:r>
        <w:rPr>
          <w:rFonts w:hint="cs"/>
          <w:rtl/>
        </w:rPr>
        <w:t>אדוני, על-פי בקשתו של יושב-ראש הקואליציה, ההצעה שלכם מתפצלת לשלושה דוברים. חבר הכנסת רמון קיבל את כל הזמן מסיעתו, חבר הכנסת שריד קיבל את כל הזמן, חבר הכנסת בשארה קיבל את כל הזמן - - -</w:t>
      </w:r>
    </w:p>
    <w:p w14:paraId="20F35C54" w14:textId="77777777" w:rsidR="00000000" w:rsidRDefault="007A214F">
      <w:pPr>
        <w:pStyle w:val="a"/>
        <w:rPr>
          <w:rFonts w:hint="cs"/>
          <w:rtl/>
        </w:rPr>
      </w:pPr>
    </w:p>
    <w:p w14:paraId="3329CD38" w14:textId="77777777" w:rsidR="00000000" w:rsidRDefault="007A214F">
      <w:pPr>
        <w:pStyle w:val="ac"/>
        <w:rPr>
          <w:rtl/>
        </w:rPr>
      </w:pPr>
      <w:r>
        <w:rPr>
          <w:rFonts w:hint="eastAsia"/>
          <w:rtl/>
        </w:rPr>
        <w:t>אברהם</w:t>
      </w:r>
      <w:r>
        <w:rPr>
          <w:rtl/>
        </w:rPr>
        <w:t xml:space="preserve"> בורג </w:t>
      </w:r>
      <w:r>
        <w:rPr>
          <w:rtl/>
        </w:rPr>
        <w:t>(העבודה-מימד):</w:t>
      </w:r>
    </w:p>
    <w:p w14:paraId="65B2BADA" w14:textId="77777777" w:rsidR="00000000" w:rsidRDefault="007A214F">
      <w:pPr>
        <w:pStyle w:val="a"/>
        <w:rPr>
          <w:rFonts w:hint="cs"/>
          <w:rtl/>
        </w:rPr>
      </w:pPr>
    </w:p>
    <w:p w14:paraId="14B73169" w14:textId="77777777" w:rsidR="00000000" w:rsidRDefault="007A214F">
      <w:pPr>
        <w:pStyle w:val="a"/>
        <w:rPr>
          <w:rFonts w:hint="cs"/>
          <w:rtl/>
        </w:rPr>
      </w:pPr>
      <w:r>
        <w:rPr>
          <w:rFonts w:hint="cs"/>
          <w:rtl/>
        </w:rPr>
        <w:t>- - -</w:t>
      </w:r>
    </w:p>
    <w:p w14:paraId="52EF586B" w14:textId="77777777" w:rsidR="00000000" w:rsidRDefault="007A214F">
      <w:pPr>
        <w:pStyle w:val="a"/>
        <w:rPr>
          <w:rFonts w:hint="cs"/>
          <w:rtl/>
        </w:rPr>
      </w:pPr>
    </w:p>
    <w:p w14:paraId="431FE174" w14:textId="77777777" w:rsidR="00000000" w:rsidRDefault="007A214F">
      <w:pPr>
        <w:pStyle w:val="ad"/>
        <w:rPr>
          <w:rtl/>
        </w:rPr>
      </w:pPr>
      <w:r>
        <w:rPr>
          <w:rtl/>
        </w:rPr>
        <w:t>היו"ר ראובן ריבלין:</w:t>
      </w:r>
    </w:p>
    <w:p w14:paraId="3918FE27" w14:textId="77777777" w:rsidR="00000000" w:rsidRDefault="007A214F">
      <w:pPr>
        <w:pStyle w:val="a"/>
        <w:rPr>
          <w:rtl/>
        </w:rPr>
      </w:pPr>
    </w:p>
    <w:p w14:paraId="0EDADDEF" w14:textId="77777777" w:rsidR="00000000" w:rsidRDefault="007A214F">
      <w:pPr>
        <w:pStyle w:val="a"/>
        <w:rPr>
          <w:rFonts w:hint="cs"/>
          <w:rtl/>
        </w:rPr>
      </w:pPr>
      <w:r>
        <w:rPr>
          <w:rFonts w:hint="cs"/>
          <w:rtl/>
        </w:rPr>
        <w:t xml:space="preserve">בנושא זה אנחנו מתפצלים לשלושה דוברים שכל אחד מהם מקבל חמש דקות: חבר הכנסת אהוד יתום, אחריו </w:t>
      </w:r>
      <w:r>
        <w:rPr>
          <w:rtl/>
        </w:rPr>
        <w:t>–</w:t>
      </w:r>
      <w:r>
        <w:rPr>
          <w:rFonts w:hint="cs"/>
          <w:rtl/>
        </w:rPr>
        <w:t xml:space="preserve"> חבר הכנסת אריה אלדד, ואחריו </w:t>
      </w:r>
      <w:r>
        <w:rPr>
          <w:rtl/>
        </w:rPr>
        <w:t>–</w:t>
      </w:r>
      <w:r>
        <w:rPr>
          <w:rFonts w:hint="cs"/>
          <w:rtl/>
        </w:rPr>
        <w:t xml:space="preserve"> חבר הכנסת אילן ליבוביץ. אני מבקש מאדוני להתחיל בדבריו ואני מודה מאוד לאדוני. בבקשה.</w:t>
      </w:r>
    </w:p>
    <w:p w14:paraId="7D80E366" w14:textId="77777777" w:rsidR="00000000" w:rsidRDefault="007A214F">
      <w:pPr>
        <w:pStyle w:val="a"/>
        <w:rPr>
          <w:rFonts w:hint="cs"/>
          <w:rtl/>
        </w:rPr>
      </w:pPr>
    </w:p>
    <w:p w14:paraId="54A0CE7E" w14:textId="77777777" w:rsidR="00000000" w:rsidRDefault="007A214F">
      <w:pPr>
        <w:pStyle w:val="SpeakerCon"/>
        <w:rPr>
          <w:rtl/>
        </w:rPr>
      </w:pPr>
      <w:bookmarkStart w:id="171" w:name="FS000001032T10_09_2003_13_27_44C"/>
      <w:bookmarkEnd w:id="171"/>
      <w:r>
        <w:rPr>
          <w:rtl/>
        </w:rPr>
        <w:t>אהוד</w:t>
      </w:r>
      <w:r>
        <w:rPr>
          <w:rtl/>
        </w:rPr>
        <w:t xml:space="preserve"> יתום (הליכוד):</w:t>
      </w:r>
    </w:p>
    <w:p w14:paraId="381E9D27" w14:textId="77777777" w:rsidR="00000000" w:rsidRDefault="007A214F">
      <w:pPr>
        <w:pStyle w:val="a"/>
        <w:rPr>
          <w:rtl/>
        </w:rPr>
      </w:pPr>
    </w:p>
    <w:p w14:paraId="097FB1CB" w14:textId="77777777" w:rsidR="00000000" w:rsidRDefault="007A214F">
      <w:pPr>
        <w:pStyle w:val="a"/>
        <w:rPr>
          <w:rFonts w:hint="cs"/>
          <w:rtl/>
        </w:rPr>
      </w:pPr>
      <w:r>
        <w:rPr>
          <w:rFonts w:hint="cs"/>
          <w:rtl/>
        </w:rPr>
        <w:t>אדוני היושב-ראש, כבוד השר, אני אומנם חבר כנסת צעיר בכנסת הזאת - -</w:t>
      </w:r>
    </w:p>
    <w:p w14:paraId="02D47D4F" w14:textId="77777777" w:rsidR="00000000" w:rsidRDefault="007A214F">
      <w:pPr>
        <w:pStyle w:val="a"/>
        <w:rPr>
          <w:rFonts w:hint="cs"/>
          <w:rtl/>
        </w:rPr>
      </w:pPr>
    </w:p>
    <w:p w14:paraId="2CD7FAE5" w14:textId="77777777" w:rsidR="00000000" w:rsidRDefault="007A214F">
      <w:pPr>
        <w:pStyle w:val="ad"/>
        <w:rPr>
          <w:rtl/>
        </w:rPr>
      </w:pPr>
      <w:r>
        <w:rPr>
          <w:rtl/>
        </w:rPr>
        <w:t>היו"ר ראובן ריבלין:</w:t>
      </w:r>
    </w:p>
    <w:p w14:paraId="74C0E9B3" w14:textId="77777777" w:rsidR="00000000" w:rsidRDefault="007A214F">
      <w:pPr>
        <w:pStyle w:val="a"/>
        <w:rPr>
          <w:rtl/>
        </w:rPr>
      </w:pPr>
    </w:p>
    <w:p w14:paraId="27D265F3" w14:textId="77777777" w:rsidR="00000000" w:rsidRDefault="007A214F">
      <w:pPr>
        <w:pStyle w:val="a"/>
        <w:rPr>
          <w:rFonts w:hint="cs"/>
          <w:rtl/>
        </w:rPr>
      </w:pPr>
      <w:r>
        <w:rPr>
          <w:rFonts w:hint="cs"/>
          <w:rtl/>
        </w:rPr>
        <w:t>גם צעיר.</w:t>
      </w:r>
    </w:p>
    <w:p w14:paraId="4D9DE0BC" w14:textId="77777777" w:rsidR="00000000" w:rsidRDefault="007A214F">
      <w:pPr>
        <w:pStyle w:val="a"/>
        <w:rPr>
          <w:rFonts w:hint="cs"/>
          <w:rtl/>
        </w:rPr>
      </w:pPr>
    </w:p>
    <w:p w14:paraId="3CC374BF" w14:textId="77777777" w:rsidR="00000000" w:rsidRDefault="007A214F">
      <w:pPr>
        <w:pStyle w:val="ac"/>
        <w:rPr>
          <w:rtl/>
        </w:rPr>
      </w:pPr>
      <w:r>
        <w:rPr>
          <w:rFonts w:hint="eastAsia"/>
          <w:rtl/>
        </w:rPr>
        <w:t>רוני</w:t>
      </w:r>
      <w:r>
        <w:rPr>
          <w:rtl/>
        </w:rPr>
        <w:t xml:space="preserve"> בר-און (הליכוד):</w:t>
      </w:r>
    </w:p>
    <w:p w14:paraId="3162A52B" w14:textId="77777777" w:rsidR="00000000" w:rsidRDefault="007A214F">
      <w:pPr>
        <w:pStyle w:val="a"/>
        <w:rPr>
          <w:rFonts w:hint="cs"/>
          <w:rtl/>
        </w:rPr>
      </w:pPr>
    </w:p>
    <w:p w14:paraId="30673E09" w14:textId="77777777" w:rsidR="00000000" w:rsidRDefault="007A214F">
      <w:pPr>
        <w:pStyle w:val="a"/>
        <w:rPr>
          <w:rFonts w:hint="cs"/>
          <w:rtl/>
        </w:rPr>
      </w:pPr>
      <w:r>
        <w:rPr>
          <w:rFonts w:hint="cs"/>
          <w:rtl/>
        </w:rPr>
        <w:t>- - -</w:t>
      </w:r>
    </w:p>
    <w:p w14:paraId="03C3A9D4" w14:textId="77777777" w:rsidR="00000000" w:rsidRDefault="007A214F">
      <w:pPr>
        <w:pStyle w:val="a"/>
        <w:rPr>
          <w:rFonts w:hint="cs"/>
          <w:rtl/>
        </w:rPr>
      </w:pPr>
    </w:p>
    <w:p w14:paraId="0456D33B" w14:textId="77777777" w:rsidR="00000000" w:rsidRDefault="007A214F">
      <w:pPr>
        <w:pStyle w:val="SpeakerCon"/>
        <w:rPr>
          <w:rtl/>
        </w:rPr>
      </w:pPr>
      <w:bookmarkStart w:id="172" w:name="FS000001032T10_09_2003_13_28_28C"/>
      <w:bookmarkEnd w:id="172"/>
      <w:r>
        <w:rPr>
          <w:rtl/>
        </w:rPr>
        <w:t>אהוד יתום (הליכוד):</w:t>
      </w:r>
    </w:p>
    <w:p w14:paraId="11F22E2B" w14:textId="77777777" w:rsidR="00000000" w:rsidRDefault="007A214F">
      <w:pPr>
        <w:pStyle w:val="a"/>
        <w:rPr>
          <w:rtl/>
        </w:rPr>
      </w:pPr>
    </w:p>
    <w:p w14:paraId="12E1CFC9" w14:textId="77777777" w:rsidR="00000000" w:rsidRDefault="007A214F">
      <w:pPr>
        <w:pStyle w:val="a"/>
        <w:rPr>
          <w:rFonts w:hint="cs"/>
          <w:rtl/>
        </w:rPr>
      </w:pPr>
      <w:r>
        <w:rPr>
          <w:rFonts w:hint="cs"/>
          <w:rtl/>
        </w:rPr>
        <w:t>- -  אבל הדוגמה האישית שמקנה לי  חברת הכנסת איציק הוותיקה היא דוגמה אישית של אלימות מילולי</w:t>
      </w:r>
      <w:r>
        <w:rPr>
          <w:rFonts w:hint="cs"/>
          <w:rtl/>
        </w:rPr>
        <w:t>ת וצעקות, ואני לא רוצה ללמוד ממנה, ואני מצטער על כך שכאן, מעל הבמה הזאת, נסחפתי - - -</w:t>
      </w:r>
    </w:p>
    <w:p w14:paraId="7BED1347" w14:textId="77777777" w:rsidR="00000000" w:rsidRDefault="007A214F">
      <w:pPr>
        <w:pStyle w:val="a"/>
        <w:rPr>
          <w:rtl/>
        </w:rPr>
      </w:pPr>
    </w:p>
    <w:p w14:paraId="51099303" w14:textId="77777777" w:rsidR="00000000" w:rsidRDefault="007A214F">
      <w:pPr>
        <w:pStyle w:val="a"/>
        <w:rPr>
          <w:rFonts w:hint="cs"/>
          <w:rtl/>
        </w:rPr>
      </w:pPr>
    </w:p>
    <w:p w14:paraId="7759BC9E" w14:textId="77777777" w:rsidR="00000000" w:rsidRDefault="007A214F">
      <w:pPr>
        <w:pStyle w:val="ac"/>
        <w:rPr>
          <w:rtl/>
        </w:rPr>
      </w:pPr>
      <w:r>
        <w:rPr>
          <w:rFonts w:hint="eastAsia"/>
          <w:rtl/>
        </w:rPr>
        <w:t>רוני</w:t>
      </w:r>
      <w:r>
        <w:rPr>
          <w:rtl/>
        </w:rPr>
        <w:t xml:space="preserve"> בר-און (הליכוד):</w:t>
      </w:r>
    </w:p>
    <w:p w14:paraId="48A5F421" w14:textId="77777777" w:rsidR="00000000" w:rsidRDefault="007A214F">
      <w:pPr>
        <w:pStyle w:val="a"/>
        <w:rPr>
          <w:rFonts w:hint="cs"/>
          <w:rtl/>
        </w:rPr>
      </w:pPr>
    </w:p>
    <w:p w14:paraId="21938436" w14:textId="77777777" w:rsidR="00000000" w:rsidRDefault="007A214F">
      <w:pPr>
        <w:pStyle w:val="a"/>
        <w:rPr>
          <w:rFonts w:hint="cs"/>
          <w:rtl/>
        </w:rPr>
      </w:pPr>
      <w:r>
        <w:rPr>
          <w:rFonts w:hint="cs"/>
          <w:rtl/>
        </w:rPr>
        <w:t>- - -</w:t>
      </w:r>
    </w:p>
    <w:p w14:paraId="3343C683" w14:textId="77777777" w:rsidR="00000000" w:rsidRDefault="007A214F">
      <w:pPr>
        <w:pStyle w:val="a"/>
        <w:rPr>
          <w:rFonts w:hint="cs"/>
          <w:rtl/>
        </w:rPr>
      </w:pPr>
    </w:p>
    <w:p w14:paraId="4A236096" w14:textId="77777777" w:rsidR="00000000" w:rsidRDefault="007A214F">
      <w:pPr>
        <w:pStyle w:val="ad"/>
        <w:rPr>
          <w:rtl/>
        </w:rPr>
      </w:pPr>
      <w:r>
        <w:rPr>
          <w:rtl/>
        </w:rPr>
        <w:t>היו"ר ראובן ריבלין:</w:t>
      </w:r>
    </w:p>
    <w:p w14:paraId="4A3D41E5" w14:textId="77777777" w:rsidR="00000000" w:rsidRDefault="007A214F">
      <w:pPr>
        <w:pStyle w:val="a"/>
        <w:rPr>
          <w:rtl/>
        </w:rPr>
      </w:pPr>
    </w:p>
    <w:p w14:paraId="2B15BB25" w14:textId="77777777" w:rsidR="00000000" w:rsidRDefault="007A214F">
      <w:pPr>
        <w:pStyle w:val="a"/>
        <w:ind w:firstLine="0"/>
        <w:rPr>
          <w:rFonts w:hint="cs"/>
          <w:rtl/>
        </w:rPr>
      </w:pPr>
      <w:r>
        <w:rPr>
          <w:rFonts w:hint="cs"/>
          <w:rtl/>
        </w:rPr>
        <w:tab/>
        <w:t>רגע, סליחה, חבר הכנסת בר-און, אני מבקש מאדוני לא לערוך את החשבונות הסיעתיים בתוך אולם המליאה. מצוות - - -</w:t>
      </w:r>
    </w:p>
    <w:p w14:paraId="7BB942D2" w14:textId="77777777" w:rsidR="00000000" w:rsidRDefault="007A214F">
      <w:pPr>
        <w:pStyle w:val="a"/>
        <w:ind w:firstLine="0"/>
        <w:rPr>
          <w:rFonts w:hint="cs"/>
          <w:rtl/>
        </w:rPr>
      </w:pPr>
    </w:p>
    <w:p w14:paraId="0D455DF7" w14:textId="77777777" w:rsidR="00000000" w:rsidRDefault="007A214F">
      <w:pPr>
        <w:pStyle w:val="ac"/>
        <w:rPr>
          <w:rtl/>
        </w:rPr>
      </w:pPr>
      <w:r>
        <w:rPr>
          <w:rFonts w:hint="eastAsia"/>
          <w:rtl/>
        </w:rPr>
        <w:t>רוני</w:t>
      </w:r>
      <w:r>
        <w:rPr>
          <w:rtl/>
        </w:rPr>
        <w:t xml:space="preserve"> בר-א</w:t>
      </w:r>
      <w:r>
        <w:rPr>
          <w:rtl/>
        </w:rPr>
        <w:t>ון (הליכוד):</w:t>
      </w:r>
    </w:p>
    <w:p w14:paraId="393280F5" w14:textId="77777777" w:rsidR="00000000" w:rsidRDefault="007A214F">
      <w:pPr>
        <w:pStyle w:val="a"/>
        <w:rPr>
          <w:rFonts w:hint="cs"/>
          <w:rtl/>
        </w:rPr>
      </w:pPr>
    </w:p>
    <w:p w14:paraId="618A01A1" w14:textId="77777777" w:rsidR="00000000" w:rsidRDefault="007A214F">
      <w:pPr>
        <w:pStyle w:val="a"/>
        <w:rPr>
          <w:rFonts w:hint="cs"/>
          <w:rtl/>
        </w:rPr>
      </w:pPr>
      <w:r>
        <w:rPr>
          <w:rFonts w:hint="cs"/>
          <w:rtl/>
        </w:rPr>
        <w:t>- - -</w:t>
      </w:r>
    </w:p>
    <w:p w14:paraId="066D7A66" w14:textId="77777777" w:rsidR="00000000" w:rsidRDefault="007A214F">
      <w:pPr>
        <w:pStyle w:val="a"/>
        <w:rPr>
          <w:rFonts w:hint="cs"/>
          <w:rtl/>
        </w:rPr>
      </w:pPr>
    </w:p>
    <w:p w14:paraId="30FD46AA" w14:textId="77777777" w:rsidR="00000000" w:rsidRDefault="007A214F">
      <w:pPr>
        <w:pStyle w:val="ad"/>
        <w:rPr>
          <w:rtl/>
        </w:rPr>
      </w:pPr>
      <w:r>
        <w:rPr>
          <w:rtl/>
        </w:rPr>
        <w:t>היו"ר ראובן ריבלין:</w:t>
      </w:r>
    </w:p>
    <w:p w14:paraId="7F8CB6A7" w14:textId="77777777" w:rsidR="00000000" w:rsidRDefault="007A214F">
      <w:pPr>
        <w:pStyle w:val="a"/>
        <w:rPr>
          <w:rtl/>
        </w:rPr>
      </w:pPr>
    </w:p>
    <w:p w14:paraId="54482F22" w14:textId="77777777" w:rsidR="00000000" w:rsidRDefault="007A214F">
      <w:pPr>
        <w:pStyle w:val="a"/>
        <w:rPr>
          <w:rFonts w:hint="cs"/>
          <w:rtl/>
        </w:rPr>
      </w:pPr>
      <w:r>
        <w:rPr>
          <w:rFonts w:hint="cs"/>
          <w:rtl/>
        </w:rPr>
        <w:t>אדוני, אני הודעתי זאת בהסכמה. אני אפילו לא צריך יותר מ-30 חתימות. היתה פה הסכמה הדדית, של כל החברים - - -</w:t>
      </w:r>
    </w:p>
    <w:p w14:paraId="70451EF7" w14:textId="77777777" w:rsidR="00000000" w:rsidRDefault="007A214F">
      <w:pPr>
        <w:pStyle w:val="a"/>
        <w:rPr>
          <w:rFonts w:hint="cs"/>
          <w:rtl/>
        </w:rPr>
      </w:pPr>
    </w:p>
    <w:p w14:paraId="26C1CDFD" w14:textId="77777777" w:rsidR="00000000" w:rsidRDefault="007A214F">
      <w:pPr>
        <w:pStyle w:val="SpeakerCon"/>
        <w:rPr>
          <w:rtl/>
        </w:rPr>
      </w:pPr>
      <w:bookmarkStart w:id="173" w:name="FS000001032T10_09_2003_13_31_50C"/>
      <w:bookmarkEnd w:id="173"/>
      <w:r>
        <w:rPr>
          <w:rtl/>
        </w:rPr>
        <w:t>אהוד יתום (הליכוד):</w:t>
      </w:r>
    </w:p>
    <w:p w14:paraId="740817E2" w14:textId="77777777" w:rsidR="00000000" w:rsidRDefault="007A214F">
      <w:pPr>
        <w:pStyle w:val="a"/>
        <w:rPr>
          <w:rtl/>
        </w:rPr>
      </w:pPr>
    </w:p>
    <w:p w14:paraId="7589230C" w14:textId="77777777" w:rsidR="00000000" w:rsidRDefault="007A214F">
      <w:pPr>
        <w:pStyle w:val="a"/>
        <w:ind w:firstLine="0"/>
        <w:rPr>
          <w:rFonts w:hint="cs"/>
          <w:rtl/>
        </w:rPr>
      </w:pPr>
      <w:r>
        <w:rPr>
          <w:rFonts w:hint="cs"/>
          <w:rtl/>
        </w:rPr>
        <w:tab/>
        <w:t>נסחפתי לדוגמה האישית הבלתי-ראויה שהפגינה כאן חברת הכנסת איציק בצעקותיה.</w:t>
      </w:r>
    </w:p>
    <w:p w14:paraId="29127D92" w14:textId="77777777" w:rsidR="00000000" w:rsidRDefault="007A214F">
      <w:pPr>
        <w:pStyle w:val="a"/>
        <w:ind w:firstLine="0"/>
        <w:rPr>
          <w:rFonts w:hint="cs"/>
          <w:rtl/>
        </w:rPr>
      </w:pPr>
    </w:p>
    <w:p w14:paraId="45680768" w14:textId="77777777" w:rsidR="00000000" w:rsidRDefault="007A214F">
      <w:pPr>
        <w:pStyle w:val="a"/>
        <w:ind w:firstLine="0"/>
        <w:rPr>
          <w:rFonts w:hint="cs"/>
          <w:rtl/>
        </w:rPr>
      </w:pPr>
      <w:r>
        <w:rPr>
          <w:rFonts w:hint="cs"/>
          <w:rtl/>
        </w:rPr>
        <w:tab/>
        <w:t>לעצם העניין</w:t>
      </w:r>
      <w:r>
        <w:rPr>
          <w:rFonts w:hint="cs"/>
          <w:rtl/>
        </w:rPr>
        <w:t>, שמעתי בקשב רב את חבר הכנסת רמון, את ההאשמות החמורות שבהן הוא האשים באופן ישיר את ראש הממשלה אריאל שרון על הרוגינו מהפיגועים האחרונים, ואני חושב לעצמי, האם הייתי מעז פעם אחת להאשים את גולדה מאיר על חיילינו שנהרגו במלחמת יום הכיפורים? להאשים את שמעון פרס ע</w:t>
      </w:r>
      <w:r>
        <w:rPr>
          <w:rFonts w:hint="cs"/>
          <w:rtl/>
        </w:rPr>
        <w:t>ל הפיגועים הקשים שהתרחשו בשנת 1996? להאשים את אהוד ברק על הפיגועים הקשים שהתרחשו במהלך כהונתו, כאשר ביום ניהלו שיחות בטאבה ובלילה קברנו את מתינו? להאשים את יצחק רבין, זיכרונו לברכה, על כל ההתרחשויות שאירעו במהלך תקופתו? האם באיזה מקום איבדנו לחלוטין את הצפ</w:t>
      </w:r>
      <w:r>
        <w:rPr>
          <w:rFonts w:hint="cs"/>
          <w:rtl/>
        </w:rPr>
        <w:t xml:space="preserve">ון? </w:t>
      </w:r>
    </w:p>
    <w:p w14:paraId="42F0F18E" w14:textId="77777777" w:rsidR="00000000" w:rsidRDefault="007A214F">
      <w:pPr>
        <w:pStyle w:val="a"/>
        <w:ind w:firstLine="0"/>
        <w:rPr>
          <w:rFonts w:hint="cs"/>
          <w:rtl/>
        </w:rPr>
      </w:pPr>
    </w:p>
    <w:p w14:paraId="306FA715" w14:textId="77777777" w:rsidR="00000000" w:rsidRDefault="007A214F">
      <w:pPr>
        <w:pStyle w:val="a"/>
        <w:ind w:firstLine="720"/>
        <w:rPr>
          <w:rFonts w:hint="cs"/>
          <w:rtl/>
        </w:rPr>
      </w:pPr>
      <w:r>
        <w:rPr>
          <w:rFonts w:hint="cs"/>
          <w:rtl/>
        </w:rPr>
        <w:t xml:space="preserve">לבוא ולהאשים ראש ממשלה בישראל בדם שניגר ברחובות ישראל, כאשר מי שאשם באמת הוא הרשות הפלסטינית, שלא הצליחה, לפחות במשך שלושת החודשים האחרונים </w:t>
      </w:r>
      <w:r>
        <w:rPr>
          <w:rtl/>
        </w:rPr>
        <w:t>–</w:t>
      </w:r>
      <w:r>
        <w:rPr>
          <w:rFonts w:hint="cs"/>
          <w:rtl/>
        </w:rPr>
        <w:t xml:space="preserve"> אני כבר לא רוצה לגלות כאן גילויים היסטוריים כאלה ואחרים -  לא הצליחה בשום פנים ואופן לעצור את פרץ הטרור הנור</w:t>
      </w:r>
      <w:r>
        <w:rPr>
          <w:rFonts w:hint="cs"/>
          <w:rtl/>
        </w:rPr>
        <w:t xml:space="preserve">אי? הרי היתה לנו איזו תקופה מסוימת, של שלושה-ארבעה ימים, של שקט. גם כאשר הסכימו ארגוני הטרור בינם לבין עצמם ובינם לבין הרשות הפלסטינית להחיל את ה"הודנה" הזאת, יום אחד של שקט במהלכה לא היה לנו כאן. אומנם רף הפיגועים ירד, אומנם להבת האש הנוראית לא פגעה ב-20 </w:t>
      </w:r>
      <w:r>
        <w:rPr>
          <w:rFonts w:hint="cs"/>
          <w:rtl/>
        </w:rPr>
        <w:t xml:space="preserve">אנשים במקביל, בפיגועים נוראים באוטובוסים, בקניונים ובבתי-קפה, אבל היו פיגועים מפיגועים שונים. אני רוצה להזכיר לכם את כפר-יעבץ ואת שדי-תרומות ואת הפיגוע בילדה הקטנה בכביש-6 ואת הפיגוע בבחור הצעיר ביפו וכן הלאה וכן הלאה. במשך שלושת החודשים הללו לא היה מעולם </w:t>
      </w:r>
      <w:r>
        <w:rPr>
          <w:rFonts w:hint="cs"/>
          <w:rtl/>
        </w:rPr>
        <w:t xml:space="preserve">שקט, אפילו יום אחד. </w:t>
      </w:r>
    </w:p>
    <w:p w14:paraId="4669A9F2" w14:textId="77777777" w:rsidR="00000000" w:rsidRDefault="007A214F">
      <w:pPr>
        <w:pStyle w:val="a"/>
        <w:ind w:firstLine="0"/>
        <w:rPr>
          <w:rFonts w:hint="cs"/>
          <w:rtl/>
        </w:rPr>
      </w:pPr>
    </w:p>
    <w:p w14:paraId="5EA9702B" w14:textId="77777777" w:rsidR="00000000" w:rsidRDefault="007A214F">
      <w:pPr>
        <w:pStyle w:val="a"/>
        <w:ind w:firstLine="0"/>
        <w:rPr>
          <w:rFonts w:hint="cs"/>
          <w:rtl/>
        </w:rPr>
      </w:pPr>
      <w:r>
        <w:rPr>
          <w:rFonts w:hint="cs"/>
          <w:rtl/>
        </w:rPr>
        <w:tab/>
        <w:t>והנה אנחנו עומדים כאן לאחר שאבו-מאזן הלך, ותאמינו לנו, לא בגלל ממשלת ישראל הלך אבו-מאזן. להיפך, אם אני כאיש קואליציה מבקר את הממשלה שלה אני שייך מעצם חברותי בכנסת, הרי זה על כך שלא העבירו את ערפאת מכאן, כי הוא באמת היה המכשול היחיד ל</w:t>
      </w:r>
      <w:r>
        <w:rPr>
          <w:rFonts w:hint="cs"/>
          <w:rtl/>
        </w:rPr>
        <w:t xml:space="preserve">שלום. שמענו את אבו-מאזן. אבו-מאזן אמר בנשימה אחת: ישראל הפריעה לי, ארצות-הברית הפריעה לי וגם ערפאת הפריע לי. </w:t>
      </w:r>
    </w:p>
    <w:p w14:paraId="254117DC" w14:textId="77777777" w:rsidR="00000000" w:rsidRDefault="007A214F">
      <w:pPr>
        <w:pStyle w:val="a"/>
        <w:ind w:firstLine="0"/>
        <w:rPr>
          <w:rFonts w:hint="cs"/>
          <w:rtl/>
        </w:rPr>
      </w:pPr>
    </w:p>
    <w:p w14:paraId="4D3D1E86" w14:textId="77777777" w:rsidR="00000000" w:rsidRDefault="007A214F">
      <w:pPr>
        <w:pStyle w:val="a"/>
        <w:rPr>
          <w:rFonts w:hint="cs"/>
          <w:rtl/>
        </w:rPr>
      </w:pPr>
      <w:r>
        <w:rPr>
          <w:rFonts w:hint="cs"/>
          <w:rtl/>
        </w:rPr>
        <w:t>ראינו את קבלת הפנים שבה התקבל אבו-מאזן כאשר הוא בא לפרלמנט הפלסטיני. איך האנשים הקשים האלה, סביב ערפאת, באיומי נשק, הדריכו אותו, בסופו של דבר למצ</w:t>
      </w:r>
      <w:r>
        <w:rPr>
          <w:rFonts w:hint="cs"/>
          <w:rtl/>
        </w:rPr>
        <w:t xml:space="preserve">ב שבו הוא יגיש את התפטרותו. וערפאת לא השתהה אפילו, אדוני היושב-ראש, רגע אחד. הוא לא השתהה, והוא קיבל את התפטרותו. על מנת מה? על מנת להציב את אבו-עלא. מי שלא נאבק בטרור ולא פירק את תשתיות הטרור, בדמותם של אבו-מאזן ודחלאן, יוכל אבו-מאזן, יוכל אבו-עלא, ויוכל </w:t>
      </w:r>
      <w:r>
        <w:rPr>
          <w:rFonts w:hint="cs"/>
          <w:rtl/>
        </w:rPr>
        <w:t xml:space="preserve">שר ההגנה שלו </w:t>
      </w:r>
      <w:r>
        <w:rPr>
          <w:rtl/>
        </w:rPr>
        <w:t>–</w:t>
      </w:r>
      <w:r>
        <w:rPr>
          <w:rFonts w:hint="cs"/>
          <w:rtl/>
        </w:rPr>
        <w:t xml:space="preserve"> אם זה יהיה אדון זה או אחר - לעשות?</w:t>
      </w:r>
    </w:p>
    <w:p w14:paraId="3CC8DF16" w14:textId="77777777" w:rsidR="00000000" w:rsidRDefault="007A214F">
      <w:pPr>
        <w:pStyle w:val="a"/>
        <w:rPr>
          <w:rFonts w:hint="cs"/>
          <w:rtl/>
        </w:rPr>
      </w:pPr>
    </w:p>
    <w:p w14:paraId="012311C2" w14:textId="77777777" w:rsidR="00000000" w:rsidRDefault="007A214F">
      <w:pPr>
        <w:pStyle w:val="a"/>
        <w:rPr>
          <w:rFonts w:hint="cs"/>
          <w:rtl/>
        </w:rPr>
      </w:pPr>
      <w:r>
        <w:rPr>
          <w:rFonts w:hint="cs"/>
          <w:rtl/>
        </w:rPr>
        <w:t xml:space="preserve"> מה, אנחנו ממשיכים להיות נאיבים? אני מקבל את הדברים של השר פורז, שאמר קודם: למה לנו ללכת להיסטוריה, והיום, כחכמים לאחר מעשה, בצורה כזאת או אחרת, ללמוד את לקחי העבר? ודאי שצריכים ללמוד את לקחי העבר, אבל לא </w:t>
      </w:r>
      <w:r>
        <w:rPr>
          <w:rFonts w:hint="cs"/>
          <w:rtl/>
        </w:rPr>
        <w:t xml:space="preserve">ב"אני מאשים". בואו נהיה מציאותיים לרגע ונבין באיזו מציאות אנחנו חיים היום. </w:t>
      </w:r>
    </w:p>
    <w:p w14:paraId="396CECE2" w14:textId="77777777" w:rsidR="00000000" w:rsidRDefault="007A214F">
      <w:pPr>
        <w:pStyle w:val="a"/>
        <w:rPr>
          <w:rFonts w:hint="cs"/>
          <w:rtl/>
        </w:rPr>
      </w:pPr>
    </w:p>
    <w:p w14:paraId="22C876CB" w14:textId="77777777" w:rsidR="00000000" w:rsidRDefault="007A214F">
      <w:pPr>
        <w:pStyle w:val="a"/>
        <w:rPr>
          <w:rFonts w:hint="cs"/>
          <w:rtl/>
        </w:rPr>
      </w:pPr>
      <w:r>
        <w:rPr>
          <w:rFonts w:hint="cs"/>
          <w:rtl/>
        </w:rPr>
        <w:t xml:space="preserve">אנחנו דורשים מהעם הפלסטיני, או מהישות הפלסטינית, או מהממשלה הפלסטינית, לפרק את נשקם של אחיהם. מישהו מהם או מאתנו חושב שהם יצליחו לעשות את זה? מישהו מאתנו חושב שהם יצליחו לקיים או </w:t>
      </w:r>
      <w:r>
        <w:rPr>
          <w:rFonts w:hint="cs"/>
          <w:rtl/>
        </w:rPr>
        <w:t xml:space="preserve">לבצע מלחמת אחים בינם לבין עצמם? מישהו מהם חושב שהניסיון הזה יכול להצליח? מישהו מהם חושב שאבו-עלא, תחת שרביטו הטרוריסטי של ערפאת, יעשה את מה שאבו-מאזן לא עשה? מישהו בכלל חושב בעניין הזה? </w:t>
      </w:r>
    </w:p>
    <w:p w14:paraId="7F81FCC5" w14:textId="77777777" w:rsidR="00000000" w:rsidRDefault="007A214F">
      <w:pPr>
        <w:pStyle w:val="a"/>
        <w:rPr>
          <w:rFonts w:hint="cs"/>
          <w:rtl/>
        </w:rPr>
      </w:pPr>
    </w:p>
    <w:p w14:paraId="38CB0628" w14:textId="77777777" w:rsidR="00000000" w:rsidRDefault="007A214F">
      <w:pPr>
        <w:pStyle w:val="a"/>
        <w:rPr>
          <w:rFonts w:hint="cs"/>
          <w:rtl/>
        </w:rPr>
      </w:pPr>
      <w:r>
        <w:rPr>
          <w:rFonts w:hint="cs"/>
          <w:rtl/>
        </w:rPr>
        <w:t>ועל כן, לא נותרה לנו ברירה, חברי הכנסת המכובדים, אדוני היושב-ראש. לא</w:t>
      </w:r>
      <w:r>
        <w:rPr>
          <w:rFonts w:hint="cs"/>
          <w:rtl/>
        </w:rPr>
        <w:t xml:space="preserve"> נותרה לנו שום דרך אחרת. נותרה לנו רק דרך אחת: אם אין אני לי מי לי. אנחנו נצטרך לעשות את העבודה. ובמה אנחנו שונים מארצות-הברית? </w:t>
      </w:r>
    </w:p>
    <w:p w14:paraId="5FB7F848" w14:textId="77777777" w:rsidR="00000000" w:rsidRDefault="007A214F">
      <w:pPr>
        <w:pStyle w:val="a"/>
        <w:rPr>
          <w:rFonts w:hint="cs"/>
          <w:rtl/>
        </w:rPr>
      </w:pPr>
    </w:p>
    <w:p w14:paraId="2FBCD480" w14:textId="77777777" w:rsidR="00000000" w:rsidRDefault="007A214F">
      <w:pPr>
        <w:pStyle w:val="ac"/>
        <w:rPr>
          <w:rtl/>
        </w:rPr>
      </w:pPr>
      <w:r>
        <w:rPr>
          <w:rFonts w:hint="eastAsia"/>
          <w:rtl/>
        </w:rPr>
        <w:t>עסאם</w:t>
      </w:r>
      <w:r>
        <w:rPr>
          <w:rtl/>
        </w:rPr>
        <w:t xml:space="preserve"> מח'ול (חד"ש-תע"ל):</w:t>
      </w:r>
    </w:p>
    <w:p w14:paraId="7A30ED04" w14:textId="77777777" w:rsidR="00000000" w:rsidRDefault="007A214F">
      <w:pPr>
        <w:pStyle w:val="a"/>
        <w:rPr>
          <w:rFonts w:hint="cs"/>
          <w:rtl/>
        </w:rPr>
      </w:pPr>
    </w:p>
    <w:p w14:paraId="4201AD56" w14:textId="77777777" w:rsidR="00000000" w:rsidRDefault="007A214F">
      <w:pPr>
        <w:pStyle w:val="a"/>
        <w:rPr>
          <w:rFonts w:hint="cs"/>
          <w:rtl/>
        </w:rPr>
      </w:pPr>
      <w:r>
        <w:rPr>
          <w:rFonts w:hint="cs"/>
          <w:rtl/>
        </w:rPr>
        <w:t xml:space="preserve">ראינו אותך עושה את העבודה. </w:t>
      </w:r>
    </w:p>
    <w:p w14:paraId="556391E2" w14:textId="77777777" w:rsidR="00000000" w:rsidRDefault="007A214F">
      <w:pPr>
        <w:pStyle w:val="a"/>
        <w:rPr>
          <w:rFonts w:hint="cs"/>
          <w:rtl/>
        </w:rPr>
      </w:pPr>
    </w:p>
    <w:p w14:paraId="67E07C8A" w14:textId="77777777" w:rsidR="00000000" w:rsidRDefault="007A214F">
      <w:pPr>
        <w:pStyle w:val="SpeakerCon"/>
        <w:rPr>
          <w:rtl/>
        </w:rPr>
      </w:pPr>
      <w:bookmarkStart w:id="174" w:name="FS000001032T10_09_2003_12_51_05C"/>
      <w:bookmarkEnd w:id="174"/>
      <w:r>
        <w:rPr>
          <w:rtl/>
        </w:rPr>
        <w:t>אהוד יתום (הליכוד):</w:t>
      </w:r>
    </w:p>
    <w:p w14:paraId="2A16BA7D" w14:textId="77777777" w:rsidR="00000000" w:rsidRDefault="007A214F">
      <w:pPr>
        <w:pStyle w:val="a"/>
        <w:rPr>
          <w:rtl/>
        </w:rPr>
      </w:pPr>
    </w:p>
    <w:p w14:paraId="44FD06A8" w14:textId="77777777" w:rsidR="00000000" w:rsidRDefault="007A214F">
      <w:pPr>
        <w:pStyle w:val="a"/>
        <w:rPr>
          <w:rFonts w:hint="cs"/>
          <w:rtl/>
        </w:rPr>
      </w:pPr>
      <w:r>
        <w:rPr>
          <w:rFonts w:hint="cs"/>
          <w:rtl/>
        </w:rPr>
        <w:t>ובמה אנחנו שונים מארצות-הברית? אנחנו שונים מארצות-ה</w:t>
      </w:r>
      <w:r>
        <w:rPr>
          <w:rFonts w:hint="cs"/>
          <w:rtl/>
        </w:rPr>
        <w:t xml:space="preserve">ברית בכך שהם רצים ומחפשים את סדאם חוסיין יומם ולילה? אנחנו שונים מארצות-הברית בכך שהם הגיעו למצב שבו, בלית ברירה, מבחינתם, הם הרגו את בניו של סדאם חוסיין? אנחנו שונים מהם? והם רחוקים אלפי קילומטרים מעירק. אנחנו, כאן, חיים במצב שבו המעבר של אדם הנמצא בישות </w:t>
      </w:r>
      <w:r>
        <w:rPr>
          <w:rFonts w:hint="cs"/>
          <w:rtl/>
        </w:rPr>
        <w:t xml:space="preserve">הפלסטינית למקומותינו הוא מעבר של דקות ספורות. ואם הרשות הפלסטינית לא מסוגלת לטפל בתשתיות הטרור, ונתנו לה את כל ההזדמנות לעשות את זה </w:t>
      </w:r>
      <w:r>
        <w:rPr>
          <w:rtl/>
        </w:rPr>
        <w:t>–</w:t>
      </w:r>
      <w:r>
        <w:rPr>
          <w:rFonts w:hint="cs"/>
          <w:rtl/>
        </w:rPr>
        <w:t xml:space="preserve"> מי יכול לומר שלא נתנו לה? </w:t>
      </w:r>
    </w:p>
    <w:p w14:paraId="39F52C2E" w14:textId="77777777" w:rsidR="00000000" w:rsidRDefault="007A214F">
      <w:pPr>
        <w:pStyle w:val="a"/>
        <w:rPr>
          <w:rFonts w:hint="cs"/>
          <w:rtl/>
        </w:rPr>
      </w:pPr>
    </w:p>
    <w:p w14:paraId="0DACAFB0" w14:textId="77777777" w:rsidR="00000000" w:rsidRDefault="007A214F">
      <w:pPr>
        <w:pStyle w:val="ad"/>
        <w:rPr>
          <w:rtl/>
        </w:rPr>
      </w:pPr>
      <w:r>
        <w:rPr>
          <w:rtl/>
        </w:rPr>
        <w:t>היו"ר</w:t>
      </w:r>
      <w:r>
        <w:rPr>
          <w:rFonts w:hint="cs"/>
          <w:rtl/>
        </w:rPr>
        <w:t xml:space="preserve"> אלי בן-מנחם</w:t>
      </w:r>
      <w:r>
        <w:rPr>
          <w:rtl/>
        </w:rPr>
        <w:t>:</w:t>
      </w:r>
    </w:p>
    <w:p w14:paraId="34DCB7A6" w14:textId="77777777" w:rsidR="00000000" w:rsidRDefault="007A214F">
      <w:pPr>
        <w:pStyle w:val="a"/>
        <w:rPr>
          <w:rtl/>
        </w:rPr>
      </w:pPr>
    </w:p>
    <w:p w14:paraId="127E2470" w14:textId="77777777" w:rsidR="00000000" w:rsidRDefault="007A214F">
      <w:pPr>
        <w:pStyle w:val="a"/>
        <w:rPr>
          <w:rFonts w:hint="cs"/>
          <w:rtl/>
        </w:rPr>
      </w:pPr>
      <w:r>
        <w:rPr>
          <w:rFonts w:hint="cs"/>
          <w:rtl/>
        </w:rPr>
        <w:t xml:space="preserve">חבר הכנסת יתום, אני מבקש. זמנך המוקצב תם. </w:t>
      </w:r>
    </w:p>
    <w:p w14:paraId="0C489AF5" w14:textId="77777777" w:rsidR="00000000" w:rsidRDefault="007A214F">
      <w:pPr>
        <w:pStyle w:val="Speaker"/>
        <w:rPr>
          <w:rtl/>
        </w:rPr>
      </w:pPr>
    </w:p>
    <w:p w14:paraId="586D5A4E" w14:textId="77777777" w:rsidR="00000000" w:rsidRDefault="007A214F">
      <w:pPr>
        <w:pStyle w:val="Speaker"/>
        <w:rPr>
          <w:rFonts w:hint="cs"/>
          <w:rtl/>
        </w:rPr>
      </w:pPr>
      <w:bookmarkStart w:id="175" w:name="FS000001032T10_09_2003_12_53_29C"/>
      <w:bookmarkStart w:id="176" w:name="FS000001032T10_09_2003_14_25_03"/>
      <w:bookmarkEnd w:id="175"/>
      <w:bookmarkEnd w:id="176"/>
    </w:p>
    <w:p w14:paraId="762E501A" w14:textId="77777777" w:rsidR="00000000" w:rsidRDefault="007A214F">
      <w:pPr>
        <w:pStyle w:val="SpeakerCon"/>
        <w:rPr>
          <w:rtl/>
        </w:rPr>
      </w:pPr>
      <w:bookmarkStart w:id="177" w:name="FS000001032T10_09_2003_14_25_06C"/>
      <w:bookmarkEnd w:id="177"/>
      <w:r>
        <w:rPr>
          <w:rtl/>
        </w:rPr>
        <w:t>אהוד יתום (הליכוד):</w:t>
      </w:r>
    </w:p>
    <w:p w14:paraId="69C3F99E" w14:textId="77777777" w:rsidR="00000000" w:rsidRDefault="007A214F">
      <w:pPr>
        <w:pStyle w:val="a"/>
        <w:rPr>
          <w:rtl/>
        </w:rPr>
      </w:pPr>
    </w:p>
    <w:p w14:paraId="1E4C0C20" w14:textId="77777777" w:rsidR="00000000" w:rsidRDefault="007A214F">
      <w:pPr>
        <w:pStyle w:val="a"/>
        <w:rPr>
          <w:rFonts w:hint="cs"/>
          <w:rtl/>
        </w:rPr>
      </w:pPr>
      <w:r>
        <w:rPr>
          <w:rFonts w:hint="cs"/>
          <w:rtl/>
        </w:rPr>
        <w:t>ראש הממש</w:t>
      </w:r>
      <w:r>
        <w:rPr>
          <w:rFonts w:hint="cs"/>
          <w:rtl/>
        </w:rPr>
        <w:t>לה גילה איפוק והבלגה, הלך לקראת אבו-מאזן וחיזק אותו, ואבו-מאזן לא יכול היה. על כן, בלית ברירה ובהתאם לזאת, אנחנו נצטרך לפרק את תשתיות הטרור, אנחנו נצטרך לגדוע את ארגון ה"חמאס" ולהמשיך ולהילחם בראשיו. אנחנו נצטרך לגרש את יאסר ערפאת על מנת שתהיינה כאן בחירות</w:t>
      </w:r>
      <w:r>
        <w:rPr>
          <w:rFonts w:hint="cs"/>
          <w:rtl/>
        </w:rPr>
        <w:t xml:space="preserve"> ותקום ברשות הפלסטינית ממשלה שאתה נוכל ללכת לתהליכים של שלום. תודה רבה. </w:t>
      </w:r>
    </w:p>
    <w:p w14:paraId="6679E66A" w14:textId="77777777" w:rsidR="00000000" w:rsidRDefault="007A214F">
      <w:pPr>
        <w:pStyle w:val="a"/>
        <w:rPr>
          <w:rFonts w:hint="cs"/>
          <w:rtl/>
        </w:rPr>
      </w:pPr>
    </w:p>
    <w:p w14:paraId="6D895296" w14:textId="77777777" w:rsidR="00000000" w:rsidRDefault="007A214F">
      <w:pPr>
        <w:pStyle w:val="ad"/>
        <w:rPr>
          <w:rtl/>
        </w:rPr>
      </w:pPr>
      <w:r>
        <w:rPr>
          <w:rtl/>
        </w:rPr>
        <w:t>היו"ר</w:t>
      </w:r>
      <w:r>
        <w:rPr>
          <w:rFonts w:hint="cs"/>
          <w:rtl/>
        </w:rPr>
        <w:t xml:space="preserve"> אלי בן-מנחם</w:t>
      </w:r>
      <w:r>
        <w:rPr>
          <w:rtl/>
        </w:rPr>
        <w:t>:</w:t>
      </w:r>
    </w:p>
    <w:p w14:paraId="48323BC7" w14:textId="77777777" w:rsidR="00000000" w:rsidRDefault="007A214F">
      <w:pPr>
        <w:pStyle w:val="a"/>
        <w:rPr>
          <w:rtl/>
        </w:rPr>
      </w:pPr>
    </w:p>
    <w:p w14:paraId="4A2C21BA" w14:textId="77777777" w:rsidR="00000000" w:rsidRDefault="007A214F">
      <w:pPr>
        <w:pStyle w:val="a"/>
        <w:rPr>
          <w:rFonts w:hint="cs"/>
          <w:rtl/>
        </w:rPr>
      </w:pPr>
      <w:r>
        <w:rPr>
          <w:rFonts w:hint="cs"/>
          <w:rtl/>
        </w:rPr>
        <w:t xml:space="preserve">תודה לחבר הכנסת אהוד יתום. אני מזמין את חבר הכנסת אריה אלדד. בבקשה. מוקצבות לך חמש דקות. </w:t>
      </w:r>
    </w:p>
    <w:p w14:paraId="1A16ADA5" w14:textId="77777777" w:rsidR="00000000" w:rsidRDefault="007A214F">
      <w:pPr>
        <w:pStyle w:val="a"/>
        <w:rPr>
          <w:rFonts w:hint="cs"/>
          <w:rtl/>
        </w:rPr>
      </w:pPr>
    </w:p>
    <w:p w14:paraId="73105AF2" w14:textId="77777777" w:rsidR="00000000" w:rsidRDefault="007A214F">
      <w:pPr>
        <w:pStyle w:val="Speaker"/>
        <w:rPr>
          <w:rtl/>
        </w:rPr>
      </w:pPr>
      <w:bookmarkStart w:id="178" w:name="FS000001055T10_09_2003_13_01_05"/>
      <w:bookmarkStart w:id="179" w:name="_Toc65927017"/>
      <w:bookmarkEnd w:id="178"/>
      <w:r>
        <w:rPr>
          <w:rFonts w:hint="eastAsia"/>
          <w:rtl/>
        </w:rPr>
        <w:t>אריה</w:t>
      </w:r>
      <w:r>
        <w:rPr>
          <w:rtl/>
        </w:rPr>
        <w:t xml:space="preserve"> אלדד (האיחוד הלאומי - ישראל ביתנו):</w:t>
      </w:r>
      <w:bookmarkEnd w:id="179"/>
    </w:p>
    <w:p w14:paraId="557DE51B" w14:textId="77777777" w:rsidR="00000000" w:rsidRDefault="007A214F">
      <w:pPr>
        <w:pStyle w:val="a"/>
        <w:rPr>
          <w:rFonts w:hint="cs"/>
          <w:rtl/>
        </w:rPr>
      </w:pPr>
    </w:p>
    <w:p w14:paraId="59CB2BED" w14:textId="77777777" w:rsidR="00000000" w:rsidRDefault="007A214F">
      <w:pPr>
        <w:pStyle w:val="a"/>
        <w:rPr>
          <w:rFonts w:hint="cs"/>
          <w:rtl/>
        </w:rPr>
      </w:pPr>
      <w:r>
        <w:rPr>
          <w:rFonts w:hint="cs"/>
          <w:rtl/>
        </w:rPr>
        <w:t>אדוני היושב-ראש, חברי חברי הכ</w:t>
      </w:r>
      <w:r>
        <w:rPr>
          <w:rFonts w:hint="cs"/>
          <w:rtl/>
        </w:rPr>
        <w:t>נסת, הוויכוח על פירוק תשתיות הטרור הלך והתכנס בשבוע שעבר לנקודה אחת: האם מותר למדינה הנתונה במלחמה קיום והיודעת כי הגרועים באויביה מתכנסים בבית מסוים, לבחור בפצצה קטנה, העלולה שלא למלא את משימתה, אך יש סיכון קטן יותר כי תפגע בשכנים חפים מפשע, או שהמדינה חי</w:t>
      </w:r>
      <w:r>
        <w:rPr>
          <w:rFonts w:hint="cs"/>
          <w:rtl/>
        </w:rPr>
        <w:t>יבת לעשות הכול כדי למנוע המשך רצח המוני של אזרחיה, גם במחיר סיכון חיי אזרחי אויב, ובלבד שמטרת חיסול הרוצחים תושלם בהצלחה. הוויכוחים האלה מוכרים עוד מימי תנועת הנוער, והוויכוחים על טוהר הנשק של טרום המדינה, והם יגעים. בתי-הקברות שלנו הולכים ומתמלאים בחללי ר</w:t>
      </w:r>
      <w:r>
        <w:rPr>
          <w:rFonts w:hint="cs"/>
          <w:rtl/>
        </w:rPr>
        <w:t xml:space="preserve">צוננו להיות מוסריים ויפים, גם במחיר חיי יהודים. </w:t>
      </w:r>
    </w:p>
    <w:p w14:paraId="62610B3F" w14:textId="77777777" w:rsidR="00000000" w:rsidRDefault="007A214F">
      <w:pPr>
        <w:pStyle w:val="a"/>
        <w:rPr>
          <w:rFonts w:hint="cs"/>
          <w:rtl/>
        </w:rPr>
      </w:pPr>
    </w:p>
    <w:p w14:paraId="3FF95C29" w14:textId="77777777" w:rsidR="00000000" w:rsidRDefault="007A214F">
      <w:pPr>
        <w:pStyle w:val="a"/>
        <w:rPr>
          <w:rFonts w:hint="cs"/>
          <w:rtl/>
        </w:rPr>
      </w:pPr>
      <w:r>
        <w:rPr>
          <w:rFonts w:hint="cs"/>
          <w:rtl/>
        </w:rPr>
        <w:t>שר הביטחון אמר אתמול, כי באותו בניין בעזה התכנסה בשבת כל צמרת ה"חמאס" לתכנן פיגועים רצחניים, והוחלט על פגיעה בהם, אלא שמטעמים שהוא הגדיר "סביבתיים", נבחרה פצצה קטנה, והסוף ידוע. הרוצחים יצאו בלי פגע, והמוות</w:t>
      </w:r>
      <w:r>
        <w:rPr>
          <w:rFonts w:hint="cs"/>
          <w:rtl/>
        </w:rPr>
        <w:t xml:space="preserve"> חזר לרחובותינו. </w:t>
      </w:r>
    </w:p>
    <w:p w14:paraId="5C51566D" w14:textId="77777777" w:rsidR="00000000" w:rsidRDefault="007A214F">
      <w:pPr>
        <w:pStyle w:val="a"/>
        <w:rPr>
          <w:rFonts w:hint="cs"/>
          <w:rtl/>
        </w:rPr>
      </w:pPr>
    </w:p>
    <w:p w14:paraId="376D8304" w14:textId="77777777" w:rsidR="00000000" w:rsidRDefault="007A214F">
      <w:pPr>
        <w:pStyle w:val="a"/>
        <w:rPr>
          <w:rFonts w:hint="cs"/>
          <w:rtl/>
        </w:rPr>
      </w:pPr>
      <w:r>
        <w:rPr>
          <w:rFonts w:hint="cs"/>
          <w:rtl/>
        </w:rPr>
        <w:t>לא מטעמים של קיצוץ בתקציב הביטחון נבחרה פצצה קטנה, ואף לא מהשיקול המופשט שלא לסכן כלל חיי אזרחי אויב, כיוון שבכל פעולה מסוג זה יש סיכוי מסוים שהפצצה תחטיא ותפגע בבניין שכן וייפלו קורבנות שלא חטאו. אלא שהמהומה שעוררו כאן, בבית, וגם מוסרני</w:t>
      </w:r>
      <w:r>
        <w:rPr>
          <w:rFonts w:hint="cs"/>
          <w:rtl/>
        </w:rPr>
        <w:t>ם שונים בחוץ, לאחר חיסולו של שחאדה וכמה מבני משפחתו ושכניו, גרמה לקברניטינו לבחור בדרך ביניים, בפשרה, בפצצה קטנה, שאולי לא תהרוג את מנהיגי ה"חמאס", אבל אולי גם לא תעורר עלינו את מוסרם הכפול של צדקנים מבית והטפות מוסר של צדיקי עולם מארצות-הברית, אנגליה או ב</w:t>
      </w:r>
      <w:r>
        <w:rPr>
          <w:rFonts w:hint="cs"/>
          <w:rtl/>
        </w:rPr>
        <w:t xml:space="preserve">לגיה. </w:t>
      </w:r>
    </w:p>
    <w:p w14:paraId="7F480E1C" w14:textId="77777777" w:rsidR="00000000" w:rsidRDefault="007A214F">
      <w:pPr>
        <w:pStyle w:val="a"/>
        <w:rPr>
          <w:rFonts w:hint="cs"/>
          <w:rtl/>
        </w:rPr>
      </w:pPr>
    </w:p>
    <w:p w14:paraId="0A524A53" w14:textId="77777777" w:rsidR="00000000" w:rsidRDefault="007A214F">
      <w:pPr>
        <w:pStyle w:val="a"/>
        <w:rPr>
          <w:rFonts w:hint="cs"/>
          <w:rtl/>
        </w:rPr>
      </w:pPr>
      <w:r>
        <w:rPr>
          <w:rFonts w:hint="cs"/>
          <w:rtl/>
        </w:rPr>
        <w:t>יש גנרל אמריקני אחד שהיה יודע שסדאם חוסיין נמצא בזמן המלחמה בבית מסוים והיה בוחר פצצה קטנה כדי לא לפגוע בבני משפחתו של סדאם? יש בריגדיר בריטי אחד שהיה נמנע מהפצצה מסיבית כדי למנוע פגיעה באזרחים? כך נהגו האמריקנים באפגניסטן? האם לא היו אלה הצרפתים ש</w:t>
      </w:r>
      <w:r>
        <w:rPr>
          <w:rFonts w:hint="cs"/>
          <w:rtl/>
        </w:rPr>
        <w:t xml:space="preserve">לימדו אותנו ש"במלחמה כמו במלחמה"? </w:t>
      </w:r>
    </w:p>
    <w:p w14:paraId="11FA1943" w14:textId="77777777" w:rsidR="00000000" w:rsidRDefault="007A214F">
      <w:pPr>
        <w:pStyle w:val="a"/>
        <w:rPr>
          <w:rtl/>
        </w:rPr>
      </w:pPr>
    </w:p>
    <w:p w14:paraId="42A7E147" w14:textId="77777777" w:rsidR="00000000" w:rsidRDefault="007A214F">
      <w:pPr>
        <w:pStyle w:val="a"/>
        <w:rPr>
          <w:rFonts w:hint="cs"/>
          <w:rtl/>
        </w:rPr>
      </w:pPr>
      <w:r>
        <w:rPr>
          <w:rFonts w:hint="cs"/>
          <w:rtl/>
        </w:rPr>
        <w:t>מי שהמציא את המונח "עימות בעצימות נמוכה", לקה בעצימת עיניים מכוונת, מהבנה כי זו מלחמה טוטלית. התובנה שאנחנו נתונים במלחמה לא חלחלה אצלנו באופן עמוק לרמת קבלת ההחלטות הטריוויאלית של כל מלחמה. מטרת מלחמה היא ניצחון, ולא הע</w:t>
      </w:r>
      <w:r>
        <w:rPr>
          <w:rFonts w:hint="cs"/>
          <w:rtl/>
        </w:rPr>
        <w:t>ברת מסרים. מטרת המלחמה אצלנו היא מניעת רצח תושבי ישראל בכל מחיר, ולא הימנעות מפגיעה באזרחים של האויב או בבני משפחתם של הרוצחים. זה סולם העדיפויות של מוסר המלחמה. אין לפגוע במכוון באזרחים, אך אסור גם להימנע מניצחון או מהשגת המטרה במחיר הקרבת חיי אזרחינו. זה</w:t>
      </w:r>
      <w:r>
        <w:rPr>
          <w:rFonts w:hint="cs"/>
          <w:rtl/>
        </w:rPr>
        <w:t xml:space="preserve"> לא מוסרי. כך לא נראה טוהר הנשק, כך נראית מלחמה מהוססת, שמעדיפה ספיגת קורבנות על פני הכרעה וניצחון. זו השלמה עם הקורבנות שלנו, ובלבד שלא ייפלו קורבנות שלהם. </w:t>
      </w:r>
    </w:p>
    <w:p w14:paraId="3D7A34A3" w14:textId="77777777" w:rsidR="00000000" w:rsidRDefault="007A214F">
      <w:pPr>
        <w:pStyle w:val="a"/>
        <w:rPr>
          <w:rFonts w:hint="cs"/>
          <w:rtl/>
        </w:rPr>
      </w:pPr>
    </w:p>
    <w:p w14:paraId="144234DF" w14:textId="77777777" w:rsidR="00000000" w:rsidRDefault="007A214F">
      <w:pPr>
        <w:pStyle w:val="a"/>
        <w:rPr>
          <w:rFonts w:hint="cs"/>
          <w:rtl/>
        </w:rPr>
      </w:pPr>
      <w:r>
        <w:rPr>
          <w:rFonts w:hint="cs"/>
          <w:rtl/>
        </w:rPr>
        <w:t xml:space="preserve">זו מלחמה שמעדיפה את הפורעים על פני מדחת יוסף, שמעדיפה את חיי מחבלי "ג'נין ג'נין" וקרוביהם על פני </w:t>
      </w:r>
      <w:r>
        <w:rPr>
          <w:rFonts w:hint="cs"/>
          <w:rtl/>
        </w:rPr>
        <w:t xml:space="preserve">חיילי חטיבה 5. מי שהחליט בשבת להשתמש בפצצה קטנה, ידע שה"חמאס" ינסה לנקום, אבל ודאי שינסה לנקום על מותו של שיח' יאסין או מוחמד דיף, אם ייהרגו השכנים ואם לאו. אז למה לא לחסל את תשתיות הטרור באמת, ולא לקשקש על כך עוד ועוד ועוד עד גועל נפש? </w:t>
      </w:r>
    </w:p>
    <w:p w14:paraId="4AF318D1" w14:textId="77777777" w:rsidR="00000000" w:rsidRDefault="007A214F">
      <w:pPr>
        <w:pStyle w:val="a"/>
        <w:rPr>
          <w:rFonts w:hint="cs"/>
          <w:rtl/>
        </w:rPr>
      </w:pPr>
    </w:p>
    <w:p w14:paraId="6B0BE08A" w14:textId="77777777" w:rsidR="00000000" w:rsidRDefault="007A214F">
      <w:pPr>
        <w:pStyle w:val="a"/>
        <w:rPr>
          <w:rFonts w:hint="cs"/>
          <w:rtl/>
        </w:rPr>
      </w:pPr>
      <w:r>
        <w:rPr>
          <w:rFonts w:hint="cs"/>
          <w:rtl/>
        </w:rPr>
        <w:t>כיוון שחוששים מהמ</w:t>
      </w:r>
      <w:r>
        <w:rPr>
          <w:rFonts w:hint="cs"/>
          <w:rtl/>
        </w:rPr>
        <w:t>סקנות המחייבות מלחמה טוטלית, וכיוון שצריך להציע תוכנית, מגלים פתאום שערפאת הוא הרע, ועד שהוא ייעלם לא יהיה שלום. החדשות הרעות הן, חברי חברי הכנסת, שלא יהיה שלום גם אחרי שהוא ייעלם, כי הוא מייצג נאמן של רצונם של הערבים. ערפאת מפעיל אותם לרצונם ולא בניגוד לר</w:t>
      </w:r>
      <w:r>
        <w:rPr>
          <w:rFonts w:hint="cs"/>
          <w:rtl/>
        </w:rPr>
        <w:t xml:space="preserve">צונם. ולכן, כל מי שמבטיח, שאם נגרש או נחסל אותו ישכון השלום במקומנו, אינו יודע את אשר הוא סח. לא שלא מגיע לערפאת למות. עונשו מוות על רצח כל היהודים מאז הקים את החזית לשחרור פלסטין, הרבה לפני הכיבוש, שכל כך מרבים להשתמש בו כדי לתרץ את הרצח הסיטוני. בן מוות </w:t>
      </w:r>
      <w:r>
        <w:rPr>
          <w:rFonts w:hint="cs"/>
          <w:rtl/>
        </w:rPr>
        <w:t xml:space="preserve">ערפאת על כי הרג יהודים, רק אל תבטיחו שאחר כך יבוא שלום. </w:t>
      </w:r>
    </w:p>
    <w:p w14:paraId="41B20D70" w14:textId="77777777" w:rsidR="00000000" w:rsidRDefault="007A214F">
      <w:pPr>
        <w:pStyle w:val="a"/>
        <w:rPr>
          <w:rFonts w:hint="cs"/>
          <w:rtl/>
        </w:rPr>
      </w:pPr>
    </w:p>
    <w:p w14:paraId="66BA4C8A" w14:textId="77777777" w:rsidR="00000000" w:rsidRDefault="007A214F">
      <w:pPr>
        <w:pStyle w:val="ad"/>
        <w:rPr>
          <w:rtl/>
        </w:rPr>
      </w:pPr>
      <w:r>
        <w:rPr>
          <w:rtl/>
        </w:rPr>
        <w:t>היו"ר</w:t>
      </w:r>
      <w:r>
        <w:rPr>
          <w:rFonts w:hint="cs"/>
          <w:rtl/>
        </w:rPr>
        <w:t xml:space="preserve"> אלי בן-מנחם</w:t>
      </w:r>
      <w:r>
        <w:rPr>
          <w:rtl/>
        </w:rPr>
        <w:t>:</w:t>
      </w:r>
    </w:p>
    <w:p w14:paraId="14173595" w14:textId="77777777" w:rsidR="00000000" w:rsidRDefault="007A214F">
      <w:pPr>
        <w:pStyle w:val="a"/>
        <w:rPr>
          <w:rtl/>
        </w:rPr>
      </w:pPr>
    </w:p>
    <w:p w14:paraId="596F5ABC" w14:textId="77777777" w:rsidR="00000000" w:rsidRDefault="007A214F">
      <w:pPr>
        <w:pStyle w:val="a"/>
        <w:rPr>
          <w:rFonts w:hint="cs"/>
          <w:rtl/>
        </w:rPr>
      </w:pPr>
      <w:r>
        <w:rPr>
          <w:rFonts w:hint="cs"/>
          <w:rtl/>
        </w:rPr>
        <w:t xml:space="preserve">חבר הכנסת אלדד. זמנך מסתיים, אנא ממך. </w:t>
      </w:r>
    </w:p>
    <w:p w14:paraId="1FF8D4B0" w14:textId="77777777" w:rsidR="00000000" w:rsidRDefault="007A214F">
      <w:pPr>
        <w:pStyle w:val="a"/>
        <w:rPr>
          <w:rFonts w:hint="cs"/>
          <w:rtl/>
        </w:rPr>
      </w:pPr>
    </w:p>
    <w:p w14:paraId="2804171E" w14:textId="77777777" w:rsidR="00000000" w:rsidRDefault="007A214F">
      <w:pPr>
        <w:pStyle w:val="SpeakerCon"/>
        <w:rPr>
          <w:rtl/>
        </w:rPr>
      </w:pPr>
      <w:bookmarkStart w:id="180" w:name="FS000001055T10_09_2003_13_22_42C"/>
      <w:bookmarkEnd w:id="180"/>
      <w:r>
        <w:rPr>
          <w:rtl/>
        </w:rPr>
        <w:t>אריה אלדד (האיחוד הלאומי - ישראל ביתנו):</w:t>
      </w:r>
    </w:p>
    <w:p w14:paraId="3FF78FB3" w14:textId="77777777" w:rsidR="00000000" w:rsidRDefault="007A214F">
      <w:pPr>
        <w:pStyle w:val="a"/>
        <w:rPr>
          <w:rtl/>
        </w:rPr>
      </w:pPr>
    </w:p>
    <w:p w14:paraId="1750898A" w14:textId="77777777" w:rsidR="00000000" w:rsidRDefault="007A214F">
      <w:pPr>
        <w:pStyle w:val="a"/>
        <w:rPr>
          <w:rFonts w:hint="cs"/>
          <w:rtl/>
        </w:rPr>
      </w:pPr>
      <w:r>
        <w:rPr>
          <w:rFonts w:hint="cs"/>
          <w:rtl/>
        </w:rPr>
        <w:t xml:space="preserve">משפט לסיום </w:t>
      </w:r>
      <w:r>
        <w:rPr>
          <w:rtl/>
        </w:rPr>
        <w:t>–</w:t>
      </w:r>
      <w:r>
        <w:rPr>
          <w:rFonts w:hint="cs"/>
          <w:rtl/>
        </w:rPr>
        <w:t xml:space="preserve"> חברי חברי הכנסת. אתמול בלילה, אחרי קפה "הלל", מתוך תסכול אמיתי על זה שאנחנו עומדים </w:t>
      </w:r>
      <w:r>
        <w:rPr>
          <w:rFonts w:hint="cs"/>
          <w:rtl/>
        </w:rPr>
        <w:t xml:space="preserve">פה, ומדברים ומדברים ומדברים, ובאמת </w:t>
      </w:r>
      <w:r>
        <w:rPr>
          <w:rtl/>
        </w:rPr>
        <w:t>–</w:t>
      </w:r>
      <w:r>
        <w:rPr>
          <w:rFonts w:hint="cs"/>
          <w:rtl/>
        </w:rPr>
        <w:t xml:space="preserve"> דברים בעלמא, לא יוצא מזה הרבה, הלכתי לחדר המיון של "הדסה עין-כרם". חשבתי שאולי שם אצליח להביא תועלת. שם, בין הפצועים, ניגשו אלי כמה מהחברים שלי ואמרו לי: עכשיו אתם בממשלה. עכשיו אתם יכולים לעשות משהו בשביל להפסיק את זה.</w:t>
      </w:r>
      <w:r>
        <w:rPr>
          <w:rFonts w:hint="cs"/>
          <w:rtl/>
        </w:rPr>
        <w:t xml:space="preserve"> כנראה הפתרון הוא בכל זאת כאן, אבל יצטרך להישפך הרבה מאוד דם עד שייעורו הקברניטים ויעשו מעשה. תודה. </w:t>
      </w:r>
    </w:p>
    <w:p w14:paraId="07B93FDD" w14:textId="77777777" w:rsidR="00000000" w:rsidRDefault="007A214F">
      <w:pPr>
        <w:pStyle w:val="a"/>
        <w:rPr>
          <w:rFonts w:hint="cs"/>
          <w:rtl/>
        </w:rPr>
      </w:pPr>
    </w:p>
    <w:p w14:paraId="68D3B4C2" w14:textId="77777777" w:rsidR="00000000" w:rsidRDefault="007A214F">
      <w:pPr>
        <w:pStyle w:val="ad"/>
        <w:rPr>
          <w:rtl/>
        </w:rPr>
      </w:pPr>
      <w:r>
        <w:rPr>
          <w:rtl/>
        </w:rPr>
        <w:t>היו"ר אלי בן-מנחם:</w:t>
      </w:r>
    </w:p>
    <w:p w14:paraId="1CCA6E84" w14:textId="77777777" w:rsidR="00000000" w:rsidRDefault="007A214F">
      <w:pPr>
        <w:pStyle w:val="a"/>
        <w:rPr>
          <w:rtl/>
        </w:rPr>
      </w:pPr>
    </w:p>
    <w:p w14:paraId="1CFE70FB" w14:textId="77777777" w:rsidR="00000000" w:rsidRDefault="007A214F">
      <w:pPr>
        <w:pStyle w:val="a"/>
      </w:pPr>
      <w:r>
        <w:rPr>
          <w:rFonts w:hint="cs"/>
          <w:rtl/>
        </w:rPr>
        <w:t>תודה לחבר הכנסת אריה אלדד. אני מזמין את חבר הכנסת אילן ליבוביץ. זמנך מוקצב, חמש דקות, בבקשה.</w:t>
      </w:r>
    </w:p>
    <w:p w14:paraId="68411B68" w14:textId="77777777" w:rsidR="00000000" w:rsidRDefault="007A214F">
      <w:pPr>
        <w:pStyle w:val="a"/>
      </w:pPr>
    </w:p>
    <w:p w14:paraId="24C556E6" w14:textId="77777777" w:rsidR="00000000" w:rsidRDefault="007A214F">
      <w:pPr>
        <w:pStyle w:val="Speaker"/>
        <w:rPr>
          <w:rtl/>
        </w:rPr>
      </w:pPr>
      <w:bookmarkStart w:id="181" w:name="FS000001052T10_09_2003_12_52_15"/>
      <w:bookmarkStart w:id="182" w:name="_Toc65927018"/>
      <w:bookmarkEnd w:id="181"/>
      <w:r>
        <w:rPr>
          <w:rtl/>
        </w:rPr>
        <w:t>אילן ליבוביץ (שינוי):</w:t>
      </w:r>
      <w:bookmarkEnd w:id="182"/>
    </w:p>
    <w:p w14:paraId="41A38188" w14:textId="77777777" w:rsidR="00000000" w:rsidRDefault="007A214F">
      <w:pPr>
        <w:pStyle w:val="a"/>
        <w:rPr>
          <w:rtl/>
        </w:rPr>
      </w:pPr>
    </w:p>
    <w:p w14:paraId="38AD1F4A" w14:textId="77777777" w:rsidR="00000000" w:rsidRDefault="007A214F">
      <w:pPr>
        <w:pStyle w:val="a"/>
        <w:rPr>
          <w:rFonts w:hint="cs"/>
          <w:rtl/>
        </w:rPr>
      </w:pPr>
      <w:r>
        <w:rPr>
          <w:rFonts w:hint="cs"/>
          <w:rtl/>
        </w:rPr>
        <w:t xml:space="preserve">אדוני היושב-ראש, </w:t>
      </w:r>
      <w:r>
        <w:rPr>
          <w:rFonts w:hint="cs"/>
          <w:rtl/>
        </w:rPr>
        <w:t xml:space="preserve">חברות וחברי הכנסת, שני הפיגועים הנוראים של אתמול מעיבים על הדיון הזה, אבל אולי יחד עם זאת הם גם מחדדים את הצורך לקיים בבית הזה את הדיון בנושא הזה. </w:t>
      </w:r>
    </w:p>
    <w:p w14:paraId="64962E66" w14:textId="77777777" w:rsidR="00000000" w:rsidRDefault="007A214F">
      <w:pPr>
        <w:pStyle w:val="a"/>
        <w:rPr>
          <w:rFonts w:hint="cs"/>
          <w:rtl/>
        </w:rPr>
      </w:pPr>
    </w:p>
    <w:p w14:paraId="707EFB0F" w14:textId="77777777" w:rsidR="00000000" w:rsidRDefault="007A214F">
      <w:pPr>
        <w:pStyle w:val="a"/>
        <w:rPr>
          <w:rFonts w:hint="cs"/>
          <w:rtl/>
        </w:rPr>
      </w:pPr>
      <w:r>
        <w:rPr>
          <w:rFonts w:hint="cs"/>
          <w:rtl/>
        </w:rPr>
        <w:t>אני רוצה בתחילת הדברים לשלוח את תנחומי למשפחות הנרצחים וגם איחולי החלמה לנפגעים בשני הפיגועים הרצחניים של א</w:t>
      </w:r>
      <w:r>
        <w:rPr>
          <w:rFonts w:hint="cs"/>
          <w:rtl/>
        </w:rPr>
        <w:t xml:space="preserve">תמול.  </w:t>
      </w:r>
    </w:p>
    <w:p w14:paraId="52725FE4" w14:textId="77777777" w:rsidR="00000000" w:rsidRDefault="007A214F">
      <w:pPr>
        <w:pStyle w:val="a"/>
        <w:rPr>
          <w:rFonts w:hint="cs"/>
          <w:rtl/>
        </w:rPr>
      </w:pPr>
    </w:p>
    <w:p w14:paraId="08D587F8" w14:textId="77777777" w:rsidR="00000000" w:rsidRDefault="007A214F">
      <w:pPr>
        <w:pStyle w:val="a"/>
        <w:rPr>
          <w:rFonts w:hint="cs"/>
          <w:rtl/>
        </w:rPr>
      </w:pPr>
      <w:r>
        <w:rPr>
          <w:rFonts w:hint="cs"/>
          <w:rtl/>
        </w:rPr>
        <w:t>שלוש שנים עברו בעצם מאז התחדשו אירועי הדמים הרצחניים, ורק אתמול בערב היינו עדים לשניים מהם. שלוש שנים שבהן אי-אפשר לומר שלא נתנו לצה"ל לנצח. ומה צה"ל לא ניסה? הוא נלחם, הרס בתים, חשף, גילח, חיסל חיסולים ממוקדים או לא ממוקדים. ומה קיבלנו בתמורה? עו</w:t>
      </w:r>
      <w:r>
        <w:rPr>
          <w:rFonts w:hint="cs"/>
          <w:rtl/>
        </w:rPr>
        <w:t xml:space="preserve">ד ועוד פיגועים. עוד פיגוע פה ועוד ירי שם ועוד אוטובוס מתפוצץ ועוד חיסול ממוקד. הרגנו את זה והם הרגו בנו עשרה, הרגנו אחרים והם הרגו בנו 20. לאיפה אנחנו הולכים, אני שואל את חברי הבית הזה? מה הפתרון? </w:t>
      </w:r>
    </w:p>
    <w:p w14:paraId="02CDFC48" w14:textId="77777777" w:rsidR="00000000" w:rsidRDefault="007A214F">
      <w:pPr>
        <w:pStyle w:val="a"/>
        <w:rPr>
          <w:rFonts w:hint="cs"/>
          <w:rtl/>
        </w:rPr>
      </w:pPr>
    </w:p>
    <w:p w14:paraId="3353F8B3" w14:textId="77777777" w:rsidR="00000000" w:rsidRDefault="007A214F">
      <w:pPr>
        <w:pStyle w:val="a"/>
        <w:rPr>
          <w:rFonts w:hint="cs"/>
          <w:rtl/>
        </w:rPr>
      </w:pPr>
      <w:r>
        <w:rPr>
          <w:rFonts w:hint="cs"/>
          <w:rtl/>
        </w:rPr>
        <w:t>ישבתי אתמול בוועדת החוץ והביטחון ושמעתי את ההערכות של גור</w:t>
      </w:r>
      <w:r>
        <w:rPr>
          <w:rFonts w:hint="cs"/>
          <w:rtl/>
        </w:rPr>
        <w:t>מי הביטחון, שאמרו: אבו-עלא עושה דברו של ערפאת, ואם כך יהיו הדברים, אנחנו לא נדבר עם אבו-עלא. ואם אנחנו לא נדבר עם אבו-עלא, אנחנו גם מציעים בכלל לגרש את ערפאת. אז אנה אנו הולכים? אם אנחנו לא מדברים עם אף אחד, המשמעות היא, חברי חברי הכנסת, שאנחנו ממשיכים להי</w:t>
      </w:r>
      <w:r>
        <w:rPr>
          <w:rFonts w:hint="cs"/>
          <w:rtl/>
        </w:rPr>
        <w:t xml:space="preserve">לחם כי לממשלה, כנראה, אין פתרון אחר אלא להמשיך להילחם אותה מלחמה שאנחנו נלחמים בשלוש השנים האחרונות, שגורמת לקורבנות נוספים כמעט מדי יום. </w:t>
      </w:r>
    </w:p>
    <w:p w14:paraId="3778BAC1" w14:textId="77777777" w:rsidR="00000000" w:rsidRDefault="007A214F">
      <w:pPr>
        <w:pStyle w:val="a"/>
        <w:rPr>
          <w:rFonts w:hint="cs"/>
          <w:rtl/>
        </w:rPr>
      </w:pPr>
    </w:p>
    <w:p w14:paraId="2DA152C9" w14:textId="77777777" w:rsidR="00000000" w:rsidRDefault="007A214F">
      <w:pPr>
        <w:pStyle w:val="a"/>
        <w:rPr>
          <w:rFonts w:hint="cs"/>
          <w:rtl/>
        </w:rPr>
      </w:pPr>
      <w:r>
        <w:rPr>
          <w:rFonts w:hint="cs"/>
          <w:rtl/>
        </w:rPr>
        <w:t>עד כמה שקשה לי בתור חבר בקואליציה הזאת לומר את הדברים מעל הבמה הזאת, אני אומר: לא זאת הדרך. המלחמה הזאת לא יכולה להי</w:t>
      </w:r>
      <w:r>
        <w:rPr>
          <w:rFonts w:hint="cs"/>
          <w:rtl/>
        </w:rPr>
        <w:t>משך. אנחנו לא רוצים להמשיך בכך שיהיו עוד ועוד ילדים ועוד ועוד חיילים וחיילות צעירים שנהרגים, אם בטרמפיאדה ואם באוטובוס ואם בכל מקום אחר. צריך למצוא לזה פתרון, ואי-אפשר לומר, אנחנו לא מדברים לא עם זה ולא עם זה, כי כשכבר היה מישהו שרצינו לדבר אתו והיינו מוכנ</w:t>
      </w:r>
      <w:r>
        <w:rPr>
          <w:rFonts w:hint="cs"/>
          <w:rtl/>
        </w:rPr>
        <w:t>ים לדבר אתו, ראש הממשלה אפילו נפגש אתו בלשכתו כאן כמה מטרים מהבניין הזה, מה קרה בסופו של דבר? כשהגיע המועד לתת משהו, לעזור לו כדי שיביא משהו לעם הפלסטיני, מה נתנו לו? שחררנו 250 גנבים ורוצחים ואנסים, שגם הם לא רוצים אותם. אז עם מה הוא יכול היה לחזור לעם הפ</w:t>
      </w:r>
      <w:r>
        <w:rPr>
          <w:rFonts w:hint="cs"/>
          <w:rtl/>
        </w:rPr>
        <w:t>לסטיני ולהגיד לו: הנה, בואו נתקדם בתהליך, בואו באמת נילחם ב"חמאס" וב"ג'יהאד האסלאמי" ובכל אותם ארגונים שמנסים לרצוח את הישראלים, שמנסים לגדוע את התקווה. לא היה מה, כי לא נתנו, כי הלכנו והורדנו שלושה מאחזים בלתי חוקיים אבל במקומם קמו עשרה אחרים. זה לא הפתרו</w:t>
      </w:r>
      <w:r>
        <w:rPr>
          <w:rFonts w:hint="cs"/>
          <w:rtl/>
        </w:rPr>
        <w:t xml:space="preserve">ן. </w:t>
      </w:r>
    </w:p>
    <w:p w14:paraId="20F1A63D" w14:textId="77777777" w:rsidR="00000000" w:rsidRDefault="007A214F">
      <w:pPr>
        <w:pStyle w:val="a"/>
        <w:rPr>
          <w:rFonts w:hint="cs"/>
          <w:rtl/>
        </w:rPr>
      </w:pPr>
    </w:p>
    <w:p w14:paraId="718334FE" w14:textId="77777777" w:rsidR="00000000" w:rsidRDefault="007A214F">
      <w:pPr>
        <w:pStyle w:val="a"/>
        <w:rPr>
          <w:rFonts w:hint="cs"/>
          <w:rtl/>
        </w:rPr>
      </w:pPr>
      <w:r>
        <w:rPr>
          <w:rFonts w:hint="cs"/>
          <w:rtl/>
        </w:rPr>
        <w:t>אם היום אנחנו באים ואומרים שאנחנו לא הולכים לדבר עם אבו-עלא כי אבו-עלא זה ערפאת, אז אין בעצם עם מי לדבר, וזאת לא התשובה שממשלת ישראל צריכה לתת. ממשלת ישראל צריכה לבוא ולתת תקווה למדינה. ראש הממשלה, עם כל הכבוד, נבחר כי הוא הבטיח שלום וביטחון. אז אין ל</w:t>
      </w:r>
      <w:r>
        <w:rPr>
          <w:rFonts w:hint="cs"/>
          <w:rtl/>
        </w:rPr>
        <w:t>א שלום ולא ביטחון.</w:t>
      </w:r>
    </w:p>
    <w:p w14:paraId="5194F560" w14:textId="77777777" w:rsidR="00000000" w:rsidRDefault="007A214F">
      <w:pPr>
        <w:pStyle w:val="a"/>
        <w:rPr>
          <w:rFonts w:hint="cs"/>
          <w:rtl/>
        </w:rPr>
      </w:pPr>
    </w:p>
    <w:p w14:paraId="5A963C84" w14:textId="77777777" w:rsidR="00000000" w:rsidRDefault="007A214F">
      <w:pPr>
        <w:pStyle w:val="a"/>
        <w:rPr>
          <w:rFonts w:hint="cs"/>
          <w:rtl/>
        </w:rPr>
      </w:pPr>
      <w:r>
        <w:rPr>
          <w:rFonts w:hint="cs"/>
          <w:rtl/>
        </w:rPr>
        <w:t>אני מאוד מקווה שהממשלה לא תסגור את הדלת בפני אבו-עלא ושתמצא את הדרך כן לחדש וכן להמשיך במפת הדרכים ולא לעשות צעד אחד קדימה ושני צעדים אחורה, כי אחרת אנחנו נמצא את עצמנו במעגל דמים מתחדש, עם עוד עשרות ואולי מאות נפגעים נוספים שאף אחד מאת</w:t>
      </w:r>
      <w:r>
        <w:rPr>
          <w:rFonts w:hint="cs"/>
          <w:rtl/>
        </w:rPr>
        <w:t>נו לא רוצה לראות אותם. תודה רבה.</w:t>
      </w:r>
    </w:p>
    <w:p w14:paraId="509C6939" w14:textId="77777777" w:rsidR="00000000" w:rsidRDefault="007A214F">
      <w:pPr>
        <w:pStyle w:val="a"/>
        <w:rPr>
          <w:rFonts w:hint="cs"/>
          <w:rtl/>
        </w:rPr>
      </w:pPr>
    </w:p>
    <w:p w14:paraId="1B7D7E4F" w14:textId="77777777" w:rsidR="00000000" w:rsidRDefault="007A214F">
      <w:pPr>
        <w:pStyle w:val="ad"/>
        <w:rPr>
          <w:rtl/>
        </w:rPr>
      </w:pPr>
      <w:r>
        <w:rPr>
          <w:rFonts w:hint="eastAsia"/>
          <w:rtl/>
        </w:rPr>
        <w:t>היו</w:t>
      </w:r>
      <w:r>
        <w:rPr>
          <w:rtl/>
        </w:rPr>
        <w:t>"ר אלי בן-מנחם:</w:t>
      </w:r>
    </w:p>
    <w:p w14:paraId="386364EE" w14:textId="77777777" w:rsidR="00000000" w:rsidRDefault="007A214F">
      <w:pPr>
        <w:pStyle w:val="a"/>
        <w:rPr>
          <w:rtl/>
        </w:rPr>
      </w:pPr>
    </w:p>
    <w:p w14:paraId="5823DC32" w14:textId="77777777" w:rsidR="00000000" w:rsidRDefault="007A214F">
      <w:pPr>
        <w:pStyle w:val="a"/>
        <w:rPr>
          <w:rFonts w:hint="cs"/>
          <w:rtl/>
        </w:rPr>
      </w:pPr>
      <w:r>
        <w:rPr>
          <w:rFonts w:hint="cs"/>
          <w:rtl/>
        </w:rPr>
        <w:t>תודה לחבר הכנסת אילן ליבוביץ. אני מזמין את נציג הממשלה השר שטרית להשיב על ההצעות לסדר-היום, בבקשה.</w:t>
      </w:r>
    </w:p>
    <w:p w14:paraId="72C34CEB" w14:textId="77777777" w:rsidR="00000000" w:rsidRDefault="007A214F">
      <w:pPr>
        <w:pStyle w:val="a"/>
        <w:rPr>
          <w:rFonts w:hint="cs"/>
          <w:rtl/>
        </w:rPr>
      </w:pPr>
    </w:p>
    <w:p w14:paraId="496ABCA5" w14:textId="77777777" w:rsidR="00000000" w:rsidRDefault="007A214F">
      <w:pPr>
        <w:pStyle w:val="Speaker"/>
        <w:rPr>
          <w:rtl/>
        </w:rPr>
      </w:pPr>
      <w:bookmarkStart w:id="183" w:name="FS000000478T10_09_2003_13_09_34"/>
      <w:bookmarkStart w:id="184" w:name="_Toc65927019"/>
      <w:bookmarkEnd w:id="183"/>
      <w:r>
        <w:rPr>
          <w:rFonts w:hint="eastAsia"/>
          <w:rtl/>
        </w:rPr>
        <w:t>השר</w:t>
      </w:r>
      <w:r>
        <w:rPr>
          <w:rtl/>
        </w:rPr>
        <w:t xml:space="preserve"> מאיר שטרית:</w:t>
      </w:r>
      <w:bookmarkEnd w:id="184"/>
    </w:p>
    <w:p w14:paraId="1ED3E7BA" w14:textId="77777777" w:rsidR="00000000" w:rsidRDefault="007A214F">
      <w:pPr>
        <w:pStyle w:val="a"/>
        <w:rPr>
          <w:rFonts w:hint="cs"/>
          <w:rtl/>
        </w:rPr>
      </w:pPr>
    </w:p>
    <w:p w14:paraId="426D7F9F" w14:textId="77777777" w:rsidR="00000000" w:rsidRDefault="007A214F">
      <w:pPr>
        <w:pStyle w:val="a"/>
        <w:rPr>
          <w:rFonts w:hint="cs"/>
          <w:rtl/>
        </w:rPr>
      </w:pPr>
      <w:r>
        <w:rPr>
          <w:rFonts w:hint="cs"/>
          <w:rtl/>
        </w:rPr>
        <w:t>אדוני היושב-ראש, רבותי חברי הכנסת, אין ספק שאי-אפשר היום להתעלם משני הפיגועים הנוראים</w:t>
      </w:r>
      <w:r>
        <w:rPr>
          <w:rFonts w:hint="cs"/>
          <w:rtl/>
        </w:rPr>
        <w:t xml:space="preserve"> שהתרחשו אתמול. עם כל מה שהיה בסדר-היום בעצם, רוב הדוברים התייחסו לאירועים שקרו אתמול ולמשמעויות שלהם. </w:t>
      </w:r>
    </w:p>
    <w:p w14:paraId="7DC5C150" w14:textId="77777777" w:rsidR="00000000" w:rsidRDefault="007A214F">
      <w:pPr>
        <w:pStyle w:val="a"/>
        <w:rPr>
          <w:rFonts w:hint="cs"/>
          <w:rtl/>
        </w:rPr>
      </w:pPr>
    </w:p>
    <w:p w14:paraId="26961000" w14:textId="77777777" w:rsidR="00000000" w:rsidRDefault="007A214F">
      <w:pPr>
        <w:pStyle w:val="a"/>
        <w:rPr>
          <w:rFonts w:hint="cs"/>
          <w:rtl/>
        </w:rPr>
      </w:pPr>
      <w:r>
        <w:rPr>
          <w:rFonts w:hint="cs"/>
          <w:rtl/>
        </w:rPr>
        <w:t>אני חושב שכשדנים בהצעה על הסכמי אוסלו, מאחר שאני הייתי בין אלה שלא התנגדו להסכמי אוסלו, אני רוצה לומר ואני חושב שרבים מאלה שתמכו בהסכמי אוסלו יכולים הי</w:t>
      </w:r>
      <w:r>
        <w:rPr>
          <w:rFonts w:hint="cs"/>
          <w:rtl/>
        </w:rPr>
        <w:t>ום לומר שלא לילד הזה התפללנו. התקווה בלבות האנשים בשני הצדדים היתה שהם יביאו להפסקת האלימות באזור, שייצרו חיים שקטים לשני העמים, האחד ליד השני, בשכנות טובה. לצערי הרב, מה שהתרחש מאז חתימתם של הסכמי אוסלו ולאורך כל הדרך היה בעצם הפוך לחלוטין מהציפיות של האנ</w:t>
      </w:r>
      <w:r>
        <w:rPr>
          <w:rFonts w:hint="cs"/>
          <w:rtl/>
        </w:rPr>
        <w:t xml:space="preserve">שים מההסכמים הללו. לכן האכזבה כל כך גדולה אצל כולנו, ישראלים, פלסטינים, כל מי שנפשו חפצה בשלום.  </w:t>
      </w:r>
    </w:p>
    <w:p w14:paraId="65F0A63E" w14:textId="77777777" w:rsidR="00000000" w:rsidRDefault="007A214F">
      <w:pPr>
        <w:pStyle w:val="a"/>
        <w:rPr>
          <w:rFonts w:hint="cs"/>
          <w:rtl/>
        </w:rPr>
      </w:pPr>
    </w:p>
    <w:p w14:paraId="5C2674FC" w14:textId="77777777" w:rsidR="00000000" w:rsidRDefault="007A214F">
      <w:pPr>
        <w:pStyle w:val="a"/>
        <w:rPr>
          <w:rFonts w:hint="cs"/>
          <w:rtl/>
        </w:rPr>
      </w:pPr>
      <w:r>
        <w:rPr>
          <w:rFonts w:hint="cs"/>
          <w:rtl/>
        </w:rPr>
        <w:t>זה לא קרה סתם. צריך לומר שבעיני האחריות המרכזית מוטלת על ראש הרשות הפלסטינית, על יאסר ערפאת. הוא גרם אסון לעם שלו. הוא גרם לנו אסון, אבל אסון עוד יותר גדול ל</w:t>
      </w:r>
      <w:r>
        <w:rPr>
          <w:rFonts w:hint="cs"/>
          <w:rtl/>
        </w:rPr>
        <w:t xml:space="preserve">עם הפלסטיני. הוא גרם אסון בזה שהוא לא הקפיד על הפרט הראשון שנחתם בהסכמי אוסלו, שבו כתוב </w:t>
      </w:r>
      <w:r>
        <w:rPr>
          <w:rtl/>
        </w:rPr>
        <w:t>–</w:t>
      </w:r>
      <w:r>
        <w:rPr>
          <w:rFonts w:hint="cs"/>
          <w:rtl/>
        </w:rPr>
        <w:t xml:space="preserve"> יש לי מכתב חתום על-ידו - שיאסר ערפאת מתחייב להילחם בטרור, לעקור את תשתית הטרור ולעולם לא להשתמש עוד באלימות. הכול במסגרת משא-ומתן. עוד לפני שהדיו יבש על הנייר הזה ארג</w:t>
      </w:r>
      <w:r>
        <w:rPr>
          <w:rFonts w:hint="cs"/>
          <w:rtl/>
        </w:rPr>
        <w:t xml:space="preserve">וני חבלה בתוך הרשות הפלסטינית עשו את הפיצוצים באוטובוסים, עוד בתקופתו של יצחק רבין, זיכרונו לברכה. </w:t>
      </w:r>
    </w:p>
    <w:p w14:paraId="4A62C6EE" w14:textId="77777777" w:rsidR="00000000" w:rsidRDefault="007A214F">
      <w:pPr>
        <w:pStyle w:val="a"/>
        <w:rPr>
          <w:rFonts w:hint="cs"/>
          <w:rtl/>
        </w:rPr>
      </w:pPr>
    </w:p>
    <w:p w14:paraId="4A767B11" w14:textId="77777777" w:rsidR="00000000" w:rsidRDefault="007A214F">
      <w:pPr>
        <w:pStyle w:val="a"/>
        <w:rPr>
          <w:rFonts w:hint="cs"/>
          <w:rtl/>
        </w:rPr>
      </w:pPr>
      <w:r>
        <w:rPr>
          <w:rFonts w:hint="cs"/>
          <w:rtl/>
        </w:rPr>
        <w:t>כך שאי-אפשר לבוא בטענה שרק בתקופת שלטון הליכוד התרחש הטרור. הטרור התחיל מימי יצחק רבין, הוא קרה תוך כדי ההסכמים, בתקופתו של פרס, בתקופתו של ברק, בתקופת נתנ</w:t>
      </w:r>
      <w:r>
        <w:rPr>
          <w:rFonts w:hint="cs"/>
          <w:rtl/>
        </w:rPr>
        <w:t>יהו וגם בתקופה הזאת. לצערי הרב, הפלסטינים ויאסר ערפאת בראשם סירבו להבין שבלי התנאי הבסיסי הזה, של מלחמה אמיתית בטרור, שלהם בראש ובראשונה, כי זה אינטרס שלהם לא פחות משלנו, בלי התנאי הבסיסי הזה של מלחמה בטרור לא יכול להיכון שלום בישראל ולא עם הפלסטינים.</w:t>
      </w:r>
    </w:p>
    <w:p w14:paraId="3E5C1684" w14:textId="77777777" w:rsidR="00000000" w:rsidRDefault="007A214F">
      <w:pPr>
        <w:pStyle w:val="a"/>
        <w:rPr>
          <w:rFonts w:hint="cs"/>
          <w:rtl/>
        </w:rPr>
      </w:pPr>
    </w:p>
    <w:p w14:paraId="6DD88989" w14:textId="77777777" w:rsidR="00000000" w:rsidRDefault="007A214F">
      <w:pPr>
        <w:pStyle w:val="ac"/>
        <w:rPr>
          <w:rtl/>
        </w:rPr>
      </w:pPr>
      <w:r>
        <w:rPr>
          <w:rFonts w:hint="eastAsia"/>
          <w:rtl/>
        </w:rPr>
        <w:t>יוס</w:t>
      </w:r>
      <w:r>
        <w:rPr>
          <w:rFonts w:hint="eastAsia"/>
          <w:rtl/>
        </w:rPr>
        <w:t>י</w:t>
      </w:r>
      <w:r>
        <w:rPr>
          <w:rtl/>
        </w:rPr>
        <w:t xml:space="preserve"> שריד (מרצ):</w:t>
      </w:r>
    </w:p>
    <w:p w14:paraId="272146D4" w14:textId="77777777" w:rsidR="00000000" w:rsidRDefault="007A214F">
      <w:pPr>
        <w:pStyle w:val="a"/>
        <w:rPr>
          <w:rFonts w:hint="cs"/>
          <w:rtl/>
        </w:rPr>
      </w:pPr>
    </w:p>
    <w:p w14:paraId="42A708CF" w14:textId="77777777" w:rsidR="00000000" w:rsidRDefault="007A214F">
      <w:pPr>
        <w:pStyle w:val="a"/>
        <w:rPr>
          <w:rFonts w:hint="cs"/>
          <w:rtl/>
        </w:rPr>
      </w:pPr>
      <w:r>
        <w:rPr>
          <w:rFonts w:hint="cs"/>
          <w:rtl/>
        </w:rPr>
        <w:t xml:space="preserve">כי אין להם בעד מה. </w:t>
      </w:r>
    </w:p>
    <w:p w14:paraId="1D09C637" w14:textId="77777777" w:rsidR="00000000" w:rsidRDefault="007A214F">
      <w:pPr>
        <w:pStyle w:val="a"/>
        <w:rPr>
          <w:rFonts w:hint="cs"/>
          <w:rtl/>
        </w:rPr>
      </w:pPr>
    </w:p>
    <w:p w14:paraId="1B05FDBB" w14:textId="77777777" w:rsidR="00000000" w:rsidRDefault="007A214F">
      <w:pPr>
        <w:pStyle w:val="SpeakerCon"/>
        <w:rPr>
          <w:rtl/>
        </w:rPr>
      </w:pPr>
      <w:bookmarkStart w:id="185" w:name="FS000000478T10_09_2003_13_22_16C"/>
      <w:bookmarkEnd w:id="185"/>
      <w:r>
        <w:rPr>
          <w:rtl/>
        </w:rPr>
        <w:t>השר מאיר שטרית:</w:t>
      </w:r>
    </w:p>
    <w:p w14:paraId="4FE3A8ED" w14:textId="77777777" w:rsidR="00000000" w:rsidRDefault="007A214F">
      <w:pPr>
        <w:pStyle w:val="a"/>
        <w:rPr>
          <w:rtl/>
        </w:rPr>
      </w:pPr>
    </w:p>
    <w:p w14:paraId="6BD47C90" w14:textId="77777777" w:rsidR="00000000" w:rsidRDefault="007A214F">
      <w:pPr>
        <w:pStyle w:val="a"/>
        <w:rPr>
          <w:rFonts w:hint="cs"/>
          <w:rtl/>
        </w:rPr>
      </w:pPr>
      <w:r>
        <w:rPr>
          <w:rFonts w:hint="cs"/>
          <w:rtl/>
        </w:rPr>
        <w:t xml:space="preserve">היה להם בעד מה לא פעם אחת, אני חושב, והם החמיצו את ההזדמנויות. הרי אתה ישבת בממשלה שאין ספק שתמכה בהסכמי אוסלו ורצתה מאוד מאוד לקדם את השלום. ברק הלך כברת דרך מאוד ארוכה לכיוון של שלום, בכל זאת הוא קיבל </w:t>
      </w:r>
      <w:r>
        <w:rPr>
          <w:rFonts w:hint="cs"/>
          <w:rtl/>
        </w:rPr>
        <w:t xml:space="preserve">בחזרה בתמורה טרור. </w:t>
      </w:r>
    </w:p>
    <w:p w14:paraId="51BB92CD" w14:textId="77777777" w:rsidR="00000000" w:rsidRDefault="007A214F">
      <w:pPr>
        <w:pStyle w:val="a"/>
        <w:rPr>
          <w:rFonts w:hint="cs"/>
          <w:rtl/>
        </w:rPr>
      </w:pPr>
    </w:p>
    <w:p w14:paraId="23FBB14B" w14:textId="77777777" w:rsidR="00000000" w:rsidRDefault="007A214F">
      <w:pPr>
        <w:pStyle w:val="a"/>
        <w:rPr>
          <w:rFonts w:hint="cs"/>
          <w:rtl/>
        </w:rPr>
      </w:pPr>
      <w:r>
        <w:rPr>
          <w:rFonts w:hint="cs"/>
          <w:rtl/>
        </w:rPr>
        <w:t>אין ויכוח, וחיים רמון אמר פה שצריך להקים את הגדר. אני מודה. איך אומרים: את חטאי אני מזכיר היום. אני הייתי בין אלה שהתנגדו תמיד לרעיון של הגדר. חשבתי שצריך לעשות גדר רק בהסכם, כשייקבע הגבול הסופי. חשבתי שהקמת גדר לא תפתור את בעיית הטרור</w:t>
      </w:r>
      <w:r>
        <w:rPr>
          <w:rFonts w:hint="cs"/>
          <w:rtl/>
        </w:rPr>
        <w:t>, מכיוון שגם מעל הגדר אפשר לירות טילים, כפי שאנחנו רואים שקורה מעזה. אני מודה ששיניתי את דעתי בעניין הזה, כיוון שלגדר יכולה להיות משמעות עצומה ביצירת קושי גדול מאוד למחבלים לחדור ולעשות פיגועי תופת בתוך מדינת ישראל. הפכתי ממי שהתנגד לגדר למי שתומך בהקמתה ש</w:t>
      </w:r>
      <w:r>
        <w:rPr>
          <w:rFonts w:hint="cs"/>
          <w:rtl/>
        </w:rPr>
        <w:t xml:space="preserve">ל הגדר. אני חושב שחיוני להקים את הגדר הזאת. אני אומר אפילו מהזווית הכלכלית, חבר הכנסת שריד. גם מזווית הראייה הכלכלית, הגדר הזאת מאוד מאוד חשובה.  </w:t>
      </w:r>
    </w:p>
    <w:p w14:paraId="09CD5687" w14:textId="77777777" w:rsidR="00000000" w:rsidRDefault="007A214F">
      <w:pPr>
        <w:pStyle w:val="a"/>
        <w:rPr>
          <w:rFonts w:hint="cs"/>
          <w:rtl/>
        </w:rPr>
      </w:pPr>
    </w:p>
    <w:p w14:paraId="257D2913" w14:textId="77777777" w:rsidR="00000000" w:rsidRDefault="007A214F">
      <w:pPr>
        <w:pStyle w:val="a"/>
        <w:rPr>
          <w:rFonts w:hint="cs"/>
          <w:rtl/>
        </w:rPr>
      </w:pPr>
      <w:r>
        <w:rPr>
          <w:rFonts w:hint="cs"/>
          <w:rtl/>
        </w:rPr>
        <w:t>אנחנו דנו לא פעם אחת, ואני חוזר ומודיע מטעם האוצר, שאין בעיה של תקצוב הגדר גם נוכח הקיצוצים בתקציב. אנחנו חו</w:t>
      </w:r>
      <w:r>
        <w:rPr>
          <w:rFonts w:hint="cs"/>
          <w:rtl/>
        </w:rPr>
        <w:t xml:space="preserve">זרים על זה גם השנה, ב-2004. נוכח הקיצוצים בתקציב אנחנו אומרים: ברגע שיוחלט להקים את הגדר על התוואי שלה, אנחנו נתקצב אותה מייד. אין בעניין הזה מגבלה. אני חושב שצריך להקים את הגדר הזאת במהירות, כי אני רואה בה, אגב, יותר מכל דבר אחר גם גדר כלכלית. </w:t>
      </w:r>
    </w:p>
    <w:p w14:paraId="4D9D81F0" w14:textId="77777777" w:rsidR="00000000" w:rsidRDefault="007A214F">
      <w:pPr>
        <w:pStyle w:val="a"/>
        <w:ind w:firstLine="0"/>
        <w:rPr>
          <w:rFonts w:hint="cs"/>
          <w:rtl/>
        </w:rPr>
      </w:pPr>
    </w:p>
    <w:p w14:paraId="2E8EAB55" w14:textId="77777777" w:rsidR="00000000" w:rsidRDefault="007A214F">
      <w:pPr>
        <w:pStyle w:val="a"/>
        <w:ind w:firstLine="0"/>
        <w:rPr>
          <w:rFonts w:hint="cs"/>
          <w:rtl/>
        </w:rPr>
      </w:pPr>
      <w:r>
        <w:rPr>
          <w:rFonts w:hint="cs"/>
          <w:rtl/>
        </w:rPr>
        <w:tab/>
        <w:t>ברגע שיש</w:t>
      </w:r>
      <w:r>
        <w:rPr>
          <w:rFonts w:hint="cs"/>
          <w:rtl/>
        </w:rPr>
        <w:t xml:space="preserve"> גדר ורמת הפיגועים יכולה לרדת בצורה דרסטית, גם בלי להעמיד את כל הצבא על קווי התפר, אפשר יהיה לראות שינוי רציני מאוד בכלכלה. אין שום ספק - ואני אומר: אין שום ספק - שלעניין המדיני-הביטחוני יש השלכה מיידית ופנטסטית על המצב הכלכלי של מדינת ישראל. והיה ויהיו שק</w:t>
      </w:r>
      <w:r>
        <w:rPr>
          <w:rFonts w:hint="cs"/>
          <w:rtl/>
        </w:rPr>
        <w:t xml:space="preserve">ט ושלום באזור - יהיה טוב לכלכלה הישראלית, יהיה טוב לכלכלה הפלסטינית ויהיה טוב לשני העמים. </w:t>
      </w:r>
    </w:p>
    <w:p w14:paraId="324F98DF" w14:textId="77777777" w:rsidR="00000000" w:rsidRDefault="007A214F">
      <w:pPr>
        <w:pStyle w:val="a"/>
        <w:ind w:firstLine="0"/>
        <w:rPr>
          <w:rFonts w:hint="cs"/>
          <w:rtl/>
        </w:rPr>
      </w:pPr>
    </w:p>
    <w:p w14:paraId="32A8774F" w14:textId="77777777" w:rsidR="00000000" w:rsidRDefault="007A214F">
      <w:pPr>
        <w:pStyle w:val="a"/>
        <w:ind w:firstLine="0"/>
        <w:rPr>
          <w:rFonts w:hint="cs"/>
          <w:rtl/>
        </w:rPr>
      </w:pPr>
      <w:r>
        <w:rPr>
          <w:rFonts w:hint="cs"/>
          <w:rtl/>
        </w:rPr>
        <w:t xml:space="preserve">           לצערי, בעניין הזה, מאחר שעמדתי על הבמה הזאת כשנדונו הסכמי אוסלו א' וב', אני יכול רק לצטט את עצמי ולומר שלצערי - ואמרתי זאת אז, עוד בהסכם אוסלו א', וגם בב</w:t>
      </w:r>
      <w:r>
        <w:rPr>
          <w:rFonts w:hint="cs"/>
          <w:rtl/>
        </w:rPr>
        <w:t>' - החיסרון הגדול בהסכמי אוסלו היה הגישה והמחשבה שניתן להתחיל בצעדים בוני אמון, ואולי לקראת הסוף, בשלבי ביניים, האמון בין שני הצדדים יגדל כל כך שאפשר יהיה לפתור את הבעיות הקשות של הגבולות, ירושלים, פליטים וכו'. אמרתי  אז, לפני עשר שנים, לא היום - וזו לא חו</w:t>
      </w:r>
      <w:r>
        <w:rPr>
          <w:rFonts w:hint="cs"/>
          <w:rtl/>
        </w:rPr>
        <w:t xml:space="preserve">כמה בדיעבד - שזו טעות בסיסית בעשיית ההסכם, ושצריך ללכת בדיוק ההיפך. </w:t>
      </w:r>
    </w:p>
    <w:p w14:paraId="03F5D271" w14:textId="77777777" w:rsidR="00000000" w:rsidRDefault="007A214F">
      <w:pPr>
        <w:pStyle w:val="a"/>
        <w:ind w:firstLine="0"/>
        <w:rPr>
          <w:rFonts w:hint="cs"/>
          <w:rtl/>
        </w:rPr>
      </w:pPr>
    </w:p>
    <w:p w14:paraId="0896EA22" w14:textId="77777777" w:rsidR="00000000" w:rsidRDefault="007A214F">
      <w:pPr>
        <w:pStyle w:val="a"/>
        <w:ind w:firstLine="0"/>
        <w:rPr>
          <w:rFonts w:hint="cs"/>
          <w:rtl/>
        </w:rPr>
      </w:pPr>
      <w:r>
        <w:rPr>
          <w:rFonts w:hint="cs"/>
          <w:rtl/>
        </w:rPr>
        <w:t xml:space="preserve">          מלכתחילה, בתקופה שבה ערפאת היה כמעט בחוץ והפלסטינים היו אז כמעט מוקצים, כשלא רצו לדבר אתם בשום מקום, אז, כשכבר ניהלו משא-ומתן, היה צריך לגמור הסכם קבע ולבצע אותו בשלבים. כך עשו</w:t>
      </w:r>
      <w:r>
        <w:rPr>
          <w:rFonts w:hint="cs"/>
          <w:rtl/>
        </w:rPr>
        <w:t xml:space="preserve"> בהסכם קמפ-דייוויד, ולכן זה עבד, ולכן לא היו חורים, ולכן בדרך לא היו מלחמות גדולות בין שני הצדדים. לצערי, הדרך שבה הלכו, של בנייה בשלבים, הוכיחה את עצמה כדרך לא נכונה. לכן, בדרך, כל הארגונים שרצו לפגוע בתהליך השלום עשו הכול כדי לחבל בו, גם ארגוני החבלה בצד</w:t>
      </w:r>
      <w:r>
        <w:rPr>
          <w:rFonts w:hint="cs"/>
          <w:rtl/>
        </w:rPr>
        <w:t xml:space="preserve"> הפלסטיני, גם אנשים שהתנגדו בישראל להסכמי השלום. כל אחד תרם ושם את המקל שלו בגלגל.</w:t>
      </w:r>
    </w:p>
    <w:p w14:paraId="20A0CCDB" w14:textId="77777777" w:rsidR="00000000" w:rsidRDefault="007A214F">
      <w:pPr>
        <w:pStyle w:val="a"/>
        <w:ind w:firstLine="0"/>
        <w:rPr>
          <w:rFonts w:hint="cs"/>
          <w:rtl/>
        </w:rPr>
      </w:pPr>
    </w:p>
    <w:p w14:paraId="53DFB15E" w14:textId="77777777" w:rsidR="00000000" w:rsidRDefault="007A214F">
      <w:pPr>
        <w:pStyle w:val="ac"/>
        <w:rPr>
          <w:rtl/>
        </w:rPr>
      </w:pPr>
      <w:r>
        <w:rPr>
          <w:rFonts w:hint="eastAsia"/>
          <w:rtl/>
        </w:rPr>
        <w:t>יוסי</w:t>
      </w:r>
      <w:r>
        <w:rPr>
          <w:rtl/>
        </w:rPr>
        <w:t xml:space="preserve"> שריד (מרצ):</w:t>
      </w:r>
    </w:p>
    <w:p w14:paraId="47A44BC0" w14:textId="77777777" w:rsidR="00000000" w:rsidRDefault="007A214F">
      <w:pPr>
        <w:pStyle w:val="a"/>
        <w:rPr>
          <w:rFonts w:hint="cs"/>
          <w:rtl/>
        </w:rPr>
      </w:pPr>
    </w:p>
    <w:p w14:paraId="04FACE1C" w14:textId="77777777" w:rsidR="00000000" w:rsidRDefault="007A214F">
      <w:pPr>
        <w:pStyle w:val="a"/>
        <w:rPr>
          <w:rFonts w:hint="cs"/>
          <w:rtl/>
        </w:rPr>
      </w:pPr>
      <w:r>
        <w:rPr>
          <w:rFonts w:hint="cs"/>
          <w:rtl/>
        </w:rPr>
        <w:t>יכול להיות שאתה צודק. אבל, אתה הרי יודע למה זה קרה.</w:t>
      </w:r>
    </w:p>
    <w:p w14:paraId="24C1B4FB" w14:textId="77777777" w:rsidR="00000000" w:rsidRDefault="007A214F">
      <w:pPr>
        <w:pStyle w:val="a"/>
        <w:ind w:firstLine="0"/>
        <w:rPr>
          <w:rFonts w:hint="cs"/>
          <w:rtl/>
        </w:rPr>
      </w:pPr>
    </w:p>
    <w:p w14:paraId="3648CC7D" w14:textId="77777777" w:rsidR="00000000" w:rsidRDefault="007A214F">
      <w:pPr>
        <w:pStyle w:val="SpeakerCon"/>
        <w:rPr>
          <w:rtl/>
        </w:rPr>
      </w:pPr>
      <w:bookmarkStart w:id="186" w:name="FS000000478T10_09_2003_13_20_29C"/>
      <w:bookmarkEnd w:id="186"/>
      <w:r>
        <w:rPr>
          <w:rtl/>
        </w:rPr>
        <w:t>השר מאיר שטרית:</w:t>
      </w:r>
    </w:p>
    <w:p w14:paraId="21D99FF1" w14:textId="77777777" w:rsidR="00000000" w:rsidRDefault="007A214F">
      <w:pPr>
        <w:pStyle w:val="a"/>
        <w:rPr>
          <w:rtl/>
        </w:rPr>
      </w:pPr>
    </w:p>
    <w:p w14:paraId="34D9B3CC" w14:textId="77777777" w:rsidR="00000000" w:rsidRDefault="007A214F">
      <w:pPr>
        <w:pStyle w:val="a"/>
        <w:rPr>
          <w:rFonts w:hint="cs"/>
          <w:rtl/>
        </w:rPr>
      </w:pPr>
      <w:r>
        <w:rPr>
          <w:rFonts w:hint="cs"/>
          <w:rtl/>
        </w:rPr>
        <w:t>בוודאי.</w:t>
      </w:r>
    </w:p>
    <w:p w14:paraId="1ED36B62" w14:textId="77777777" w:rsidR="00000000" w:rsidRDefault="007A214F">
      <w:pPr>
        <w:pStyle w:val="a"/>
        <w:ind w:firstLine="0"/>
        <w:rPr>
          <w:rFonts w:hint="cs"/>
          <w:rtl/>
        </w:rPr>
      </w:pPr>
    </w:p>
    <w:p w14:paraId="2FCB5303" w14:textId="77777777" w:rsidR="00000000" w:rsidRDefault="007A214F">
      <w:pPr>
        <w:pStyle w:val="ac"/>
        <w:rPr>
          <w:rtl/>
        </w:rPr>
      </w:pPr>
      <w:r>
        <w:rPr>
          <w:rFonts w:hint="eastAsia"/>
          <w:rtl/>
        </w:rPr>
        <w:t>יוסי</w:t>
      </w:r>
      <w:r>
        <w:rPr>
          <w:rtl/>
        </w:rPr>
        <w:t xml:space="preserve"> שריד (מרצ):</w:t>
      </w:r>
    </w:p>
    <w:p w14:paraId="263C6DB6" w14:textId="77777777" w:rsidR="00000000" w:rsidRDefault="007A214F">
      <w:pPr>
        <w:pStyle w:val="a"/>
        <w:rPr>
          <w:rFonts w:hint="cs"/>
          <w:rtl/>
        </w:rPr>
      </w:pPr>
    </w:p>
    <w:p w14:paraId="7749ADDD" w14:textId="77777777" w:rsidR="00000000" w:rsidRDefault="007A214F">
      <w:pPr>
        <w:pStyle w:val="a"/>
        <w:rPr>
          <w:rFonts w:hint="cs"/>
          <w:rtl/>
        </w:rPr>
      </w:pPr>
      <w:r>
        <w:rPr>
          <w:rFonts w:hint="cs"/>
          <w:rtl/>
        </w:rPr>
        <w:t>העלו התנחלויות. כשיהיה פינוי התנחלויות - - -</w:t>
      </w:r>
    </w:p>
    <w:p w14:paraId="609FF3D0" w14:textId="77777777" w:rsidR="00000000" w:rsidRDefault="007A214F">
      <w:pPr>
        <w:pStyle w:val="a"/>
        <w:ind w:firstLine="0"/>
        <w:rPr>
          <w:rFonts w:hint="cs"/>
          <w:rtl/>
        </w:rPr>
      </w:pPr>
    </w:p>
    <w:p w14:paraId="73596E91" w14:textId="77777777" w:rsidR="00000000" w:rsidRDefault="007A214F">
      <w:pPr>
        <w:pStyle w:val="SpeakerCon"/>
        <w:rPr>
          <w:rtl/>
        </w:rPr>
      </w:pPr>
      <w:bookmarkStart w:id="187" w:name="FS000000478T10_09_2003_13_20_46C"/>
      <w:bookmarkEnd w:id="187"/>
      <w:r>
        <w:rPr>
          <w:rtl/>
        </w:rPr>
        <w:t>השר מאיר שט</w:t>
      </w:r>
      <w:r>
        <w:rPr>
          <w:rtl/>
        </w:rPr>
        <w:t>רית:</w:t>
      </w:r>
    </w:p>
    <w:p w14:paraId="48F3A21E" w14:textId="77777777" w:rsidR="00000000" w:rsidRDefault="007A214F">
      <w:pPr>
        <w:pStyle w:val="a"/>
        <w:rPr>
          <w:rtl/>
        </w:rPr>
      </w:pPr>
    </w:p>
    <w:p w14:paraId="459F330A" w14:textId="77777777" w:rsidR="00000000" w:rsidRDefault="007A214F">
      <w:pPr>
        <w:pStyle w:val="a"/>
        <w:rPr>
          <w:rFonts w:hint="cs"/>
          <w:rtl/>
        </w:rPr>
      </w:pPr>
      <w:r>
        <w:rPr>
          <w:rFonts w:hint="cs"/>
          <w:rtl/>
        </w:rPr>
        <w:t>חבר הכנסת שריד, אני בין אלה שאומרים שצריך מלכתחילה לראות את העובדות בעיניים ולהחליט מה אנחנו רוצים. היה צריך לעשות את זה כבר אז, וגם היום לא מאוחר. לכן, אני רוצה לומר לך, חבר הכנסת שריד, שראש הממשלה, דווקא בקדנציה הזאת שלו, הסכים ללכת על דרך אחרת, לא</w:t>
      </w:r>
      <w:r>
        <w:rPr>
          <w:rFonts w:hint="cs"/>
          <w:rtl/>
        </w:rPr>
        <w:t xml:space="preserve"> על הסכם אוסלו, אלא על מפת הדרכים. מפת הדרכים יוצרת כיוון אחר לעניין. אם תשים לב, מה בעצם אומרת מפת הדרכים? מפת הדרכים היא בניגוד להסכמי אוסלו, שמבוססים רק על החלטה 242, ובעצם הם לא בדיוק עונים על כל הבעיות בנוגע לפלסטינים. הם עונים על מה שנוגע למדינות שהי</w:t>
      </w:r>
      <w:r>
        <w:rPr>
          <w:rFonts w:hint="cs"/>
          <w:rtl/>
        </w:rPr>
        <w:t xml:space="preserve">ו  אתנו במלחמה, וזה לפי החלטת האו"ם.  לעומת זאת, מפת הדרכים מבוססת על החלטות 242, 338, וגם על החלטת מועצת הביטחון 1397, שמאפשרת בעצם את היעד של הקמת מדינה פלסטינית. והציעו לפלסטינים תאריך עד סוף 2003. זה מה שמוצע במפת הדרכים, להקים שלב אחד, זמני, של מדינה </w:t>
      </w:r>
      <w:r>
        <w:rPr>
          <w:rFonts w:hint="cs"/>
          <w:rtl/>
        </w:rPr>
        <w:t xml:space="preserve">בגבולות זמניים, כשעד 2005 יש לגמור את הסכם הקבע. </w:t>
      </w:r>
    </w:p>
    <w:p w14:paraId="0775CDD2" w14:textId="77777777" w:rsidR="00000000" w:rsidRDefault="007A214F">
      <w:pPr>
        <w:pStyle w:val="a"/>
        <w:rPr>
          <w:rFonts w:hint="cs"/>
          <w:rtl/>
        </w:rPr>
      </w:pPr>
    </w:p>
    <w:p w14:paraId="4D6593D5" w14:textId="77777777" w:rsidR="00000000" w:rsidRDefault="007A214F">
      <w:pPr>
        <w:pStyle w:val="a"/>
        <w:rPr>
          <w:rFonts w:hint="cs"/>
          <w:rtl/>
        </w:rPr>
      </w:pPr>
      <w:r>
        <w:rPr>
          <w:rFonts w:hint="cs"/>
          <w:rtl/>
        </w:rPr>
        <w:t>לצערי, אנחנו מקבלים בחזרה סטירת לחי. אי-אפשר לומר שראש הממשלה ישב ולא עשה דבר כדי לנסות לקדם את תהליך השלום. אני חושב שראש הממשלה עשה צעד אמיץ מאוד בזה שהודיע שהוא מוכן לאמץ את מפת הדרכים והביא זאת לממשלה.</w:t>
      </w:r>
      <w:r>
        <w:rPr>
          <w:rFonts w:hint="cs"/>
          <w:rtl/>
        </w:rPr>
        <w:t xml:space="preserve"> וחרף כל ההתנגדות, גם מבית, בתוך המפלגה, וגם מחוץ, הוא היה מוכן ללכת לקראת הפלסטינים.</w:t>
      </w:r>
    </w:p>
    <w:p w14:paraId="4CE5221A" w14:textId="77777777" w:rsidR="00000000" w:rsidRDefault="007A214F">
      <w:pPr>
        <w:pStyle w:val="a"/>
        <w:ind w:firstLine="0"/>
        <w:rPr>
          <w:rFonts w:hint="cs"/>
          <w:rtl/>
        </w:rPr>
      </w:pPr>
    </w:p>
    <w:p w14:paraId="0D5A237A" w14:textId="77777777" w:rsidR="00000000" w:rsidRDefault="007A214F">
      <w:pPr>
        <w:pStyle w:val="ac"/>
        <w:rPr>
          <w:rtl/>
        </w:rPr>
      </w:pPr>
      <w:r>
        <w:rPr>
          <w:rFonts w:hint="eastAsia"/>
          <w:rtl/>
        </w:rPr>
        <w:t>יוסי</w:t>
      </w:r>
      <w:r>
        <w:rPr>
          <w:rtl/>
        </w:rPr>
        <w:t xml:space="preserve"> שריד (מרצ):</w:t>
      </w:r>
    </w:p>
    <w:p w14:paraId="560FC59A" w14:textId="77777777" w:rsidR="00000000" w:rsidRDefault="007A214F">
      <w:pPr>
        <w:pStyle w:val="a"/>
        <w:rPr>
          <w:rFonts w:hint="cs"/>
          <w:rtl/>
        </w:rPr>
      </w:pPr>
    </w:p>
    <w:p w14:paraId="361C8D52" w14:textId="77777777" w:rsidR="00000000" w:rsidRDefault="007A214F">
      <w:pPr>
        <w:pStyle w:val="a"/>
        <w:rPr>
          <w:rFonts w:hint="cs"/>
          <w:rtl/>
        </w:rPr>
      </w:pPr>
      <w:r>
        <w:rPr>
          <w:rFonts w:hint="cs"/>
          <w:rtl/>
        </w:rPr>
        <w:t xml:space="preserve">הוא לא עשה שום דבר. הכול היה רק למראית עין. </w:t>
      </w:r>
    </w:p>
    <w:p w14:paraId="00665D9B" w14:textId="77777777" w:rsidR="00000000" w:rsidRDefault="007A214F">
      <w:pPr>
        <w:pStyle w:val="a"/>
        <w:ind w:firstLine="0"/>
        <w:rPr>
          <w:rFonts w:hint="cs"/>
          <w:rtl/>
        </w:rPr>
      </w:pPr>
    </w:p>
    <w:p w14:paraId="7221BC7A" w14:textId="77777777" w:rsidR="00000000" w:rsidRDefault="007A214F">
      <w:pPr>
        <w:pStyle w:val="SpeakerCon"/>
        <w:rPr>
          <w:rtl/>
        </w:rPr>
      </w:pPr>
      <w:bookmarkStart w:id="188" w:name="FS000000478T10_09_2003_13_25_28C"/>
      <w:bookmarkEnd w:id="188"/>
      <w:r>
        <w:rPr>
          <w:rtl/>
        </w:rPr>
        <w:t>השר מאיר שטרית:</w:t>
      </w:r>
    </w:p>
    <w:p w14:paraId="134884DE" w14:textId="77777777" w:rsidR="00000000" w:rsidRDefault="007A214F">
      <w:pPr>
        <w:pStyle w:val="a"/>
        <w:rPr>
          <w:rtl/>
        </w:rPr>
      </w:pPr>
    </w:p>
    <w:p w14:paraId="601DF3C4" w14:textId="77777777" w:rsidR="00000000" w:rsidRDefault="007A214F">
      <w:pPr>
        <w:pStyle w:val="a"/>
        <w:rPr>
          <w:rFonts w:hint="cs"/>
          <w:rtl/>
        </w:rPr>
      </w:pPr>
      <w:r>
        <w:rPr>
          <w:rFonts w:hint="cs"/>
          <w:rtl/>
        </w:rPr>
        <w:t>יוסי, אתה הרי יודע שלמלה יש כוח.</w:t>
      </w:r>
    </w:p>
    <w:p w14:paraId="781D8C1A" w14:textId="77777777" w:rsidR="00000000" w:rsidRDefault="007A214F">
      <w:pPr>
        <w:pStyle w:val="a"/>
        <w:ind w:firstLine="0"/>
        <w:rPr>
          <w:rFonts w:hint="cs"/>
          <w:rtl/>
        </w:rPr>
      </w:pPr>
    </w:p>
    <w:p w14:paraId="2094C2D9" w14:textId="77777777" w:rsidR="00000000" w:rsidRDefault="007A214F">
      <w:pPr>
        <w:pStyle w:val="ac"/>
        <w:rPr>
          <w:rtl/>
        </w:rPr>
      </w:pPr>
      <w:r>
        <w:rPr>
          <w:rFonts w:hint="eastAsia"/>
          <w:rtl/>
        </w:rPr>
        <w:t>יוסי</w:t>
      </w:r>
      <w:r>
        <w:rPr>
          <w:rtl/>
        </w:rPr>
        <w:t xml:space="preserve"> שריד (מרצ):</w:t>
      </w:r>
    </w:p>
    <w:p w14:paraId="0603CCFC" w14:textId="77777777" w:rsidR="00000000" w:rsidRDefault="007A214F">
      <w:pPr>
        <w:pStyle w:val="a"/>
        <w:rPr>
          <w:rFonts w:hint="cs"/>
          <w:rtl/>
        </w:rPr>
      </w:pPr>
    </w:p>
    <w:p w14:paraId="5ADBA454" w14:textId="77777777" w:rsidR="00000000" w:rsidRDefault="007A214F">
      <w:pPr>
        <w:pStyle w:val="a"/>
        <w:rPr>
          <w:rFonts w:hint="cs"/>
          <w:rtl/>
        </w:rPr>
      </w:pPr>
      <w:r>
        <w:rPr>
          <w:rFonts w:hint="cs"/>
          <w:rtl/>
        </w:rPr>
        <w:t>הוא לא פינה מאחזים, הוא לא שחרר אסיר</w:t>
      </w:r>
      <w:r>
        <w:rPr>
          <w:rFonts w:hint="cs"/>
          <w:rtl/>
        </w:rPr>
        <w:t>ים, הוא לא פינה מחסומים, הוא לא עשה שום דבר.</w:t>
      </w:r>
    </w:p>
    <w:p w14:paraId="373C20FA" w14:textId="77777777" w:rsidR="00000000" w:rsidRDefault="007A214F">
      <w:pPr>
        <w:pStyle w:val="a"/>
        <w:ind w:firstLine="0"/>
        <w:rPr>
          <w:rFonts w:hint="cs"/>
          <w:rtl/>
        </w:rPr>
      </w:pPr>
    </w:p>
    <w:p w14:paraId="18C9F755" w14:textId="77777777" w:rsidR="00000000" w:rsidRDefault="007A214F">
      <w:pPr>
        <w:pStyle w:val="SpeakerCon"/>
        <w:rPr>
          <w:rtl/>
        </w:rPr>
      </w:pPr>
      <w:bookmarkStart w:id="189" w:name="FS000000478T10_09_2003_13_25_50C"/>
      <w:bookmarkEnd w:id="189"/>
      <w:r>
        <w:rPr>
          <w:rtl/>
        </w:rPr>
        <w:t>השר מאיר שטרית:</w:t>
      </w:r>
    </w:p>
    <w:p w14:paraId="1722298F" w14:textId="77777777" w:rsidR="00000000" w:rsidRDefault="007A214F">
      <w:pPr>
        <w:pStyle w:val="a"/>
        <w:rPr>
          <w:rtl/>
        </w:rPr>
      </w:pPr>
    </w:p>
    <w:p w14:paraId="14A116D6" w14:textId="77777777" w:rsidR="00000000" w:rsidRDefault="007A214F">
      <w:pPr>
        <w:pStyle w:val="a"/>
        <w:rPr>
          <w:rFonts w:hint="cs"/>
          <w:rtl/>
        </w:rPr>
      </w:pPr>
      <w:r>
        <w:rPr>
          <w:rFonts w:hint="cs"/>
          <w:rtl/>
        </w:rPr>
        <w:t>ראשית, שוחררו אסירים, אולי לא בכמות שהפלסטינים ציפו לה. הוא פינה חלק מהמאחזים הבלתי-חוקיים. אני חושב שבתחום הזה הרי זו לא - - -</w:t>
      </w:r>
    </w:p>
    <w:p w14:paraId="02F5D8F4" w14:textId="77777777" w:rsidR="00000000" w:rsidRDefault="007A214F">
      <w:pPr>
        <w:pStyle w:val="a"/>
        <w:ind w:firstLine="0"/>
        <w:rPr>
          <w:rFonts w:hint="cs"/>
          <w:rtl/>
        </w:rPr>
      </w:pPr>
    </w:p>
    <w:p w14:paraId="2C90A783" w14:textId="77777777" w:rsidR="00000000" w:rsidRDefault="007A214F">
      <w:pPr>
        <w:pStyle w:val="ac"/>
        <w:rPr>
          <w:rtl/>
        </w:rPr>
      </w:pPr>
      <w:r>
        <w:rPr>
          <w:rFonts w:hint="eastAsia"/>
          <w:rtl/>
        </w:rPr>
        <w:t>עבד</w:t>
      </w:r>
      <w:r>
        <w:rPr>
          <w:rtl/>
        </w:rPr>
        <w:t>-אלמאלכ דהאמשה (רע"ם):</w:t>
      </w:r>
    </w:p>
    <w:p w14:paraId="44772023" w14:textId="77777777" w:rsidR="00000000" w:rsidRDefault="007A214F">
      <w:pPr>
        <w:pStyle w:val="a"/>
        <w:rPr>
          <w:rFonts w:hint="cs"/>
          <w:rtl/>
        </w:rPr>
      </w:pPr>
    </w:p>
    <w:p w14:paraId="2918BD80" w14:textId="77777777" w:rsidR="00000000" w:rsidRDefault="007A214F">
      <w:pPr>
        <w:pStyle w:val="a"/>
        <w:rPr>
          <w:rFonts w:hint="cs"/>
          <w:rtl/>
        </w:rPr>
      </w:pPr>
      <w:r>
        <w:rPr>
          <w:rFonts w:hint="cs"/>
          <w:rtl/>
        </w:rPr>
        <w:t>ראש הממשלה בעצמו אמר: לא נתנו להם דבר</w:t>
      </w:r>
      <w:r>
        <w:rPr>
          <w:rFonts w:hint="cs"/>
          <w:rtl/>
        </w:rPr>
        <w:t>.</w:t>
      </w:r>
    </w:p>
    <w:p w14:paraId="352AA8B9" w14:textId="77777777" w:rsidR="00000000" w:rsidRDefault="007A214F">
      <w:pPr>
        <w:pStyle w:val="a"/>
        <w:ind w:firstLine="0"/>
        <w:rPr>
          <w:rFonts w:hint="cs"/>
          <w:rtl/>
        </w:rPr>
      </w:pPr>
    </w:p>
    <w:p w14:paraId="40979726" w14:textId="77777777" w:rsidR="00000000" w:rsidRDefault="007A214F">
      <w:pPr>
        <w:pStyle w:val="SpeakerCon"/>
        <w:rPr>
          <w:rtl/>
        </w:rPr>
      </w:pPr>
      <w:bookmarkStart w:id="190" w:name="FS000000478T10_09_2003_13_26_40C"/>
      <w:bookmarkEnd w:id="190"/>
      <w:r>
        <w:rPr>
          <w:rtl/>
        </w:rPr>
        <w:t>השר מאיר שטרית:</w:t>
      </w:r>
    </w:p>
    <w:p w14:paraId="128E73C2" w14:textId="77777777" w:rsidR="00000000" w:rsidRDefault="007A214F">
      <w:pPr>
        <w:pStyle w:val="a"/>
        <w:rPr>
          <w:rtl/>
        </w:rPr>
      </w:pPr>
    </w:p>
    <w:p w14:paraId="7DFBA2FA" w14:textId="77777777" w:rsidR="00000000" w:rsidRDefault="007A214F">
      <w:pPr>
        <w:pStyle w:val="a"/>
        <w:rPr>
          <w:rFonts w:hint="cs"/>
          <w:rtl/>
        </w:rPr>
      </w:pPr>
      <w:r>
        <w:rPr>
          <w:rFonts w:hint="cs"/>
          <w:rtl/>
        </w:rPr>
        <w:t>חברים, אני לא מסכים אתכם. צריך לזכור שהיינו במצב של "חומת מגן", כשצה"ל ישב בכל עיר פלסטינית ובעצם שלט באופן מעשי בכל הערים הפלסטיניות.</w:t>
      </w:r>
    </w:p>
    <w:p w14:paraId="39A8584B" w14:textId="77777777" w:rsidR="00000000" w:rsidRDefault="007A214F">
      <w:pPr>
        <w:pStyle w:val="a"/>
        <w:ind w:firstLine="0"/>
        <w:rPr>
          <w:rFonts w:hint="cs"/>
          <w:rtl/>
        </w:rPr>
      </w:pPr>
    </w:p>
    <w:p w14:paraId="0A4FF84F" w14:textId="77777777" w:rsidR="00000000" w:rsidRDefault="007A214F">
      <w:pPr>
        <w:pStyle w:val="ac"/>
        <w:rPr>
          <w:rtl/>
        </w:rPr>
      </w:pPr>
      <w:r>
        <w:rPr>
          <w:rFonts w:hint="eastAsia"/>
          <w:rtl/>
        </w:rPr>
        <w:t>יוסי</w:t>
      </w:r>
      <w:r>
        <w:rPr>
          <w:rtl/>
        </w:rPr>
        <w:t xml:space="preserve"> שריד (מרצ):</w:t>
      </w:r>
    </w:p>
    <w:p w14:paraId="38F5B7FB" w14:textId="77777777" w:rsidR="00000000" w:rsidRDefault="007A214F">
      <w:pPr>
        <w:pStyle w:val="a"/>
        <w:rPr>
          <w:rFonts w:hint="cs"/>
          <w:rtl/>
        </w:rPr>
      </w:pPr>
    </w:p>
    <w:p w14:paraId="459FE463" w14:textId="77777777" w:rsidR="00000000" w:rsidRDefault="007A214F">
      <w:pPr>
        <w:pStyle w:val="a"/>
        <w:rPr>
          <w:rFonts w:hint="cs"/>
          <w:rtl/>
        </w:rPr>
      </w:pPr>
      <w:r>
        <w:rPr>
          <w:rFonts w:hint="cs"/>
          <w:rtl/>
        </w:rPr>
        <w:t>וזה עזר?</w:t>
      </w:r>
    </w:p>
    <w:p w14:paraId="22097964" w14:textId="77777777" w:rsidR="00000000" w:rsidRDefault="007A214F">
      <w:pPr>
        <w:pStyle w:val="a"/>
        <w:ind w:firstLine="0"/>
        <w:rPr>
          <w:rFonts w:hint="cs"/>
          <w:rtl/>
        </w:rPr>
      </w:pPr>
    </w:p>
    <w:p w14:paraId="6082B97B" w14:textId="77777777" w:rsidR="00000000" w:rsidRDefault="007A214F">
      <w:pPr>
        <w:pStyle w:val="SpeakerCon"/>
        <w:rPr>
          <w:rtl/>
        </w:rPr>
      </w:pPr>
      <w:bookmarkStart w:id="191" w:name="FS000000478T10_09_2003_13_27_21C"/>
      <w:bookmarkEnd w:id="191"/>
      <w:r>
        <w:rPr>
          <w:rtl/>
        </w:rPr>
        <w:t>השר מאיר שטרית:</w:t>
      </w:r>
    </w:p>
    <w:p w14:paraId="1212A0D1" w14:textId="77777777" w:rsidR="00000000" w:rsidRDefault="007A214F">
      <w:pPr>
        <w:pStyle w:val="a"/>
        <w:rPr>
          <w:rtl/>
        </w:rPr>
      </w:pPr>
    </w:p>
    <w:p w14:paraId="6FB03270" w14:textId="77777777" w:rsidR="00000000" w:rsidRDefault="007A214F">
      <w:pPr>
        <w:pStyle w:val="a"/>
        <w:rPr>
          <w:rFonts w:hint="cs"/>
          <w:rtl/>
        </w:rPr>
      </w:pPr>
      <w:r>
        <w:rPr>
          <w:rFonts w:hint="cs"/>
          <w:rtl/>
        </w:rPr>
        <w:t>בעקבות החתימה או ההסכמה על מפת הדרכים, צה"ל נסוג מהערים</w:t>
      </w:r>
      <w:r>
        <w:rPr>
          <w:rFonts w:hint="cs"/>
          <w:rtl/>
        </w:rPr>
        <w:t>, הוריד הרבה מאוד מהכתרים והסגרים, שחרר הרבה מאוד מחסומים בדרך. עכשיו, לא הכול נעשה ביום אחד. אילו  קיבלנו את התנאי הראשון במפת הדרכים, שבלעדיו אין מעבר לשלב הבא, את השקט, את הפסקת הטרור - הכול היה רץ הרבה יותר טוב. אבל, לצערי הרב, את הדבר הזה הפלסטינים לא</w:t>
      </w:r>
      <w:r>
        <w:rPr>
          <w:rFonts w:hint="cs"/>
          <w:rtl/>
        </w:rPr>
        <w:t xml:space="preserve"> השכילו לתת. לכן, במצב הזה אני חושב שאין אף אחד פה באולם, או בבניין, שחושב שמדינת ישראל לא צריכה להגן על עצמה מפני טרור ולעשות כל מה שאפשר כדי למנוע פגיעות טרור. </w:t>
      </w:r>
    </w:p>
    <w:p w14:paraId="558BDB96" w14:textId="77777777" w:rsidR="00000000" w:rsidRDefault="007A214F">
      <w:pPr>
        <w:pStyle w:val="a"/>
        <w:rPr>
          <w:rFonts w:hint="cs"/>
          <w:rtl/>
        </w:rPr>
      </w:pPr>
    </w:p>
    <w:p w14:paraId="7173EEB8" w14:textId="77777777" w:rsidR="00000000" w:rsidRDefault="007A214F">
      <w:pPr>
        <w:pStyle w:val="a"/>
        <w:rPr>
          <w:rFonts w:hint="cs"/>
          <w:rtl/>
        </w:rPr>
      </w:pPr>
      <w:r>
        <w:rPr>
          <w:rFonts w:hint="cs"/>
          <w:rtl/>
        </w:rPr>
        <w:t>אם הדבר הזה היה נעשה בצד הפלסטיני - ניחא. אנחנו לא צריכים לעודד שום מלחמת אחים. אבל אם הצד ה</w:t>
      </w:r>
      <w:r>
        <w:rPr>
          <w:rFonts w:hint="cs"/>
          <w:rtl/>
        </w:rPr>
        <w:t>פלסטיני, אם אבו-מאזן היה רציני כשהוא נבחר, זה היה אחרת. הרי הוא טורפד על-ידי הפלסטינים בצורה החריפה ביותר, על-ידי ערפאת עצמו. אם הפלסטינים היו עושים את הצעדים המתבקשים של הקמת מערכת משפט וחוק, שלוקחת את האנשים שפועלים כטרוריסטים, מעמידה אותם לדין ופועלת נג</w:t>
      </w:r>
      <w:r>
        <w:rPr>
          <w:rFonts w:hint="cs"/>
          <w:rtl/>
        </w:rPr>
        <w:t>דם - זה היה אחרת. אני לא מדבר על פגיעה פיזית, אבל אני מדבר על מאסר, על משפט, כפי שאנחנו עושים כלפי אנשים שחשודים פה בטרור. כל עוד לא מתקיימת שם מערכת משפטית כלשהי, איזה צדק, מערכת עצמאית, חזקה, עם יכולת טיפול בעניין - אי-אפשר להתייחס ברצינות לרשות שלא עושה</w:t>
      </w:r>
      <w:r>
        <w:rPr>
          <w:rFonts w:hint="cs"/>
          <w:rtl/>
        </w:rPr>
        <w:t xml:space="preserve"> דבר וחצי דבר, לא בכוח הנשק וגם לא בכוח החוק, כדי למנוע טרור.</w:t>
      </w:r>
    </w:p>
    <w:p w14:paraId="0799F1E6" w14:textId="77777777" w:rsidR="00000000" w:rsidRDefault="007A214F">
      <w:pPr>
        <w:pStyle w:val="a"/>
        <w:rPr>
          <w:rFonts w:hint="cs"/>
          <w:rtl/>
        </w:rPr>
      </w:pPr>
    </w:p>
    <w:p w14:paraId="37E1AB25" w14:textId="77777777" w:rsidR="00000000" w:rsidRDefault="007A214F">
      <w:pPr>
        <w:pStyle w:val="a"/>
        <w:rPr>
          <w:rFonts w:hint="cs"/>
          <w:rtl/>
        </w:rPr>
      </w:pPr>
      <w:r>
        <w:rPr>
          <w:rFonts w:hint="cs"/>
          <w:rtl/>
        </w:rPr>
        <w:t xml:space="preserve">אני חושב שבעניין הזה ראש הממשלה, דווקא בניסיון שלו לשנות כיוון של תהליך השלום וללכת לכיוון אחר, הוא קודם כול קיבל החלטה. הוא הביא את החלטתו לממשלה ואישר אותה בממשלה. הוא עומד מאחוריה תוך קשיים </w:t>
      </w:r>
      <w:r>
        <w:rPr>
          <w:rFonts w:hint="cs"/>
          <w:rtl/>
        </w:rPr>
        <w:t xml:space="preserve">גדולים מאוד, מבית ומחוץ. </w:t>
      </w:r>
    </w:p>
    <w:p w14:paraId="676F72D2" w14:textId="77777777" w:rsidR="00000000" w:rsidRDefault="007A214F">
      <w:pPr>
        <w:pStyle w:val="a"/>
        <w:rPr>
          <w:rFonts w:hint="cs"/>
          <w:rtl/>
        </w:rPr>
      </w:pPr>
    </w:p>
    <w:p w14:paraId="3994CDF6" w14:textId="77777777" w:rsidR="00000000" w:rsidRDefault="007A214F">
      <w:pPr>
        <w:pStyle w:val="ac"/>
        <w:rPr>
          <w:rtl/>
        </w:rPr>
      </w:pPr>
      <w:r>
        <w:rPr>
          <w:rFonts w:hint="eastAsia"/>
          <w:rtl/>
        </w:rPr>
        <w:t>יוסי</w:t>
      </w:r>
      <w:r>
        <w:rPr>
          <w:rtl/>
        </w:rPr>
        <w:t xml:space="preserve"> שריד (מרצ):</w:t>
      </w:r>
    </w:p>
    <w:p w14:paraId="1CAE30E2" w14:textId="77777777" w:rsidR="00000000" w:rsidRDefault="007A214F">
      <w:pPr>
        <w:pStyle w:val="a"/>
        <w:rPr>
          <w:rFonts w:hint="cs"/>
          <w:rtl/>
        </w:rPr>
      </w:pPr>
    </w:p>
    <w:p w14:paraId="619611C3" w14:textId="77777777" w:rsidR="00000000" w:rsidRDefault="007A214F">
      <w:pPr>
        <w:pStyle w:val="a"/>
        <w:rPr>
          <w:rFonts w:hint="cs"/>
          <w:rtl/>
        </w:rPr>
      </w:pPr>
      <w:r>
        <w:rPr>
          <w:rFonts w:hint="cs"/>
          <w:rtl/>
        </w:rPr>
        <w:t>הוא לא אישר אותה בממשלה.</w:t>
      </w:r>
    </w:p>
    <w:p w14:paraId="55344081" w14:textId="77777777" w:rsidR="00000000" w:rsidRDefault="007A214F">
      <w:pPr>
        <w:pStyle w:val="a"/>
        <w:ind w:firstLine="0"/>
        <w:rPr>
          <w:rFonts w:hint="cs"/>
          <w:rtl/>
        </w:rPr>
      </w:pPr>
    </w:p>
    <w:p w14:paraId="509B6676" w14:textId="77777777" w:rsidR="00000000" w:rsidRDefault="007A214F">
      <w:pPr>
        <w:pStyle w:val="SpeakerCon"/>
        <w:rPr>
          <w:rtl/>
        </w:rPr>
      </w:pPr>
      <w:bookmarkStart w:id="192" w:name="FS000000478T10_09_2003_13_33_05C"/>
      <w:bookmarkEnd w:id="192"/>
      <w:r>
        <w:rPr>
          <w:rtl/>
        </w:rPr>
        <w:t>השר מאיר שטרית:</w:t>
      </w:r>
    </w:p>
    <w:p w14:paraId="74B68F49" w14:textId="77777777" w:rsidR="00000000" w:rsidRDefault="007A214F">
      <w:pPr>
        <w:pStyle w:val="a"/>
        <w:rPr>
          <w:rtl/>
        </w:rPr>
      </w:pPr>
    </w:p>
    <w:p w14:paraId="1AA3DC3B" w14:textId="77777777" w:rsidR="00000000" w:rsidRDefault="007A214F">
      <w:pPr>
        <w:pStyle w:val="a"/>
        <w:rPr>
          <w:rFonts w:hint="cs"/>
          <w:rtl/>
        </w:rPr>
      </w:pPr>
      <w:r>
        <w:rPr>
          <w:rFonts w:hint="cs"/>
          <w:rtl/>
        </w:rPr>
        <w:t xml:space="preserve">היא אושרה בממשלה, יוסי. </w:t>
      </w:r>
    </w:p>
    <w:p w14:paraId="1B448EE4" w14:textId="77777777" w:rsidR="00000000" w:rsidRDefault="007A214F">
      <w:pPr>
        <w:pStyle w:val="a"/>
        <w:ind w:firstLine="0"/>
        <w:rPr>
          <w:rFonts w:hint="cs"/>
          <w:rtl/>
        </w:rPr>
      </w:pPr>
    </w:p>
    <w:p w14:paraId="302A70EF" w14:textId="77777777" w:rsidR="00000000" w:rsidRDefault="007A214F">
      <w:pPr>
        <w:pStyle w:val="ad"/>
        <w:rPr>
          <w:rtl/>
        </w:rPr>
      </w:pPr>
      <w:r>
        <w:rPr>
          <w:rtl/>
        </w:rPr>
        <w:t>היו”ר אלי בן-מנחם:</w:t>
      </w:r>
    </w:p>
    <w:p w14:paraId="673B4BD3" w14:textId="77777777" w:rsidR="00000000" w:rsidRDefault="007A214F">
      <w:pPr>
        <w:pStyle w:val="a"/>
        <w:rPr>
          <w:rtl/>
        </w:rPr>
      </w:pPr>
    </w:p>
    <w:p w14:paraId="68D8D709" w14:textId="77777777" w:rsidR="00000000" w:rsidRDefault="007A214F">
      <w:pPr>
        <w:pStyle w:val="a"/>
        <w:rPr>
          <w:rFonts w:hint="cs"/>
          <w:rtl/>
        </w:rPr>
      </w:pPr>
      <w:r>
        <w:rPr>
          <w:rFonts w:hint="cs"/>
          <w:rtl/>
        </w:rPr>
        <w:t>השר שטרית. חבר הכנסת יוסי שריד. השר שטרית, ידוע לי שאתה צריך בזמן הקרוב לעזוב את הכנסת. נכון? אתה חייב. אני מבקש ממך שתקצר</w:t>
      </w:r>
      <w:r>
        <w:rPr>
          <w:rFonts w:hint="cs"/>
          <w:rtl/>
        </w:rPr>
        <w:t>, כי יש לך עוד נושא, וכך תספיק לצאת לאן שאתה צריך להגיע.</w:t>
      </w:r>
    </w:p>
    <w:p w14:paraId="61BE57FF" w14:textId="77777777" w:rsidR="00000000" w:rsidRDefault="007A214F">
      <w:pPr>
        <w:pStyle w:val="a"/>
        <w:ind w:firstLine="0"/>
        <w:rPr>
          <w:rtl/>
        </w:rPr>
      </w:pPr>
    </w:p>
    <w:p w14:paraId="5E42C8C5" w14:textId="77777777" w:rsidR="00000000" w:rsidRDefault="007A214F">
      <w:pPr>
        <w:pStyle w:val="a"/>
        <w:ind w:firstLine="0"/>
        <w:rPr>
          <w:rFonts w:hint="cs"/>
          <w:rtl/>
        </w:rPr>
      </w:pPr>
    </w:p>
    <w:p w14:paraId="431D266D" w14:textId="77777777" w:rsidR="00000000" w:rsidRDefault="007A214F">
      <w:pPr>
        <w:pStyle w:val="SpeakerCon"/>
        <w:rPr>
          <w:rtl/>
        </w:rPr>
      </w:pPr>
      <w:bookmarkStart w:id="193" w:name="FS000000478T10_09_2003_13_34_30C"/>
      <w:bookmarkEnd w:id="193"/>
      <w:r>
        <w:rPr>
          <w:rtl/>
        </w:rPr>
        <w:t>השר מאיר שטרית:</w:t>
      </w:r>
    </w:p>
    <w:p w14:paraId="5057FCE9" w14:textId="77777777" w:rsidR="00000000" w:rsidRDefault="007A214F">
      <w:pPr>
        <w:pStyle w:val="a"/>
        <w:rPr>
          <w:rtl/>
        </w:rPr>
      </w:pPr>
    </w:p>
    <w:p w14:paraId="5A8E6443" w14:textId="77777777" w:rsidR="00000000" w:rsidRDefault="007A214F">
      <w:pPr>
        <w:pStyle w:val="a"/>
        <w:rPr>
          <w:rFonts w:hint="cs"/>
          <w:rtl/>
        </w:rPr>
      </w:pPr>
      <w:r>
        <w:rPr>
          <w:rFonts w:hint="cs"/>
          <w:rtl/>
        </w:rPr>
        <w:t>בהחלט, מאה אחוז. אני עונה על כל הנושאים ביחד. אני לא עונה על כל נושא אחד-אחד.</w:t>
      </w:r>
    </w:p>
    <w:p w14:paraId="23A95494" w14:textId="77777777" w:rsidR="00000000" w:rsidRDefault="007A214F">
      <w:pPr>
        <w:pStyle w:val="a"/>
        <w:ind w:firstLine="0"/>
        <w:rPr>
          <w:rFonts w:hint="cs"/>
          <w:rtl/>
        </w:rPr>
      </w:pPr>
    </w:p>
    <w:p w14:paraId="321E7D5F" w14:textId="77777777" w:rsidR="00000000" w:rsidRDefault="007A214F">
      <w:pPr>
        <w:pStyle w:val="ac"/>
        <w:rPr>
          <w:rtl/>
        </w:rPr>
      </w:pPr>
      <w:r>
        <w:rPr>
          <w:rFonts w:hint="eastAsia"/>
          <w:rtl/>
        </w:rPr>
        <w:t>עזמי</w:t>
      </w:r>
      <w:r>
        <w:rPr>
          <w:rtl/>
        </w:rPr>
        <w:t xml:space="preserve"> בשארה (בל"ד):</w:t>
      </w:r>
    </w:p>
    <w:p w14:paraId="56BC638D" w14:textId="77777777" w:rsidR="00000000" w:rsidRDefault="007A214F">
      <w:pPr>
        <w:pStyle w:val="a"/>
        <w:rPr>
          <w:rFonts w:hint="cs"/>
          <w:rtl/>
        </w:rPr>
      </w:pPr>
    </w:p>
    <w:p w14:paraId="1444015A" w14:textId="77777777" w:rsidR="00000000" w:rsidRDefault="007A214F">
      <w:pPr>
        <w:pStyle w:val="a"/>
        <w:rPr>
          <w:rFonts w:hint="cs"/>
          <w:rtl/>
        </w:rPr>
      </w:pPr>
      <w:r>
        <w:rPr>
          <w:rFonts w:hint="cs"/>
          <w:rtl/>
        </w:rPr>
        <w:t>יש גם הנושא שאני העליתי.</w:t>
      </w:r>
    </w:p>
    <w:p w14:paraId="0FF4871B" w14:textId="77777777" w:rsidR="00000000" w:rsidRDefault="007A214F">
      <w:pPr>
        <w:pStyle w:val="a"/>
        <w:ind w:firstLine="0"/>
        <w:rPr>
          <w:rFonts w:hint="cs"/>
          <w:rtl/>
        </w:rPr>
      </w:pPr>
    </w:p>
    <w:p w14:paraId="32EFCD22" w14:textId="77777777" w:rsidR="00000000" w:rsidRDefault="007A214F">
      <w:pPr>
        <w:pStyle w:val="ad"/>
        <w:rPr>
          <w:rtl/>
        </w:rPr>
      </w:pPr>
      <w:r>
        <w:rPr>
          <w:rtl/>
        </w:rPr>
        <w:t>היו”ר אלי בן-מנחם:</w:t>
      </w:r>
    </w:p>
    <w:p w14:paraId="349D5F47" w14:textId="77777777" w:rsidR="00000000" w:rsidRDefault="007A214F">
      <w:pPr>
        <w:pStyle w:val="a"/>
        <w:rPr>
          <w:rtl/>
        </w:rPr>
      </w:pPr>
    </w:p>
    <w:p w14:paraId="145CFD0A" w14:textId="77777777" w:rsidR="00000000" w:rsidRDefault="007A214F">
      <w:pPr>
        <w:pStyle w:val="a"/>
        <w:rPr>
          <w:rFonts w:hint="cs"/>
          <w:rtl/>
        </w:rPr>
      </w:pPr>
      <w:r>
        <w:rPr>
          <w:rFonts w:hint="cs"/>
          <w:rtl/>
        </w:rPr>
        <w:t>לכן ביקשתי ממנו לקצר, כי הוא פשוט צ</w:t>
      </w:r>
      <w:r>
        <w:rPr>
          <w:rFonts w:hint="cs"/>
          <w:rtl/>
        </w:rPr>
        <w:t>ריך לצאת מהכנסת.</w:t>
      </w:r>
    </w:p>
    <w:p w14:paraId="4E641EBB" w14:textId="77777777" w:rsidR="00000000" w:rsidRDefault="007A214F">
      <w:pPr>
        <w:pStyle w:val="a"/>
        <w:rPr>
          <w:rFonts w:hint="cs"/>
          <w:rtl/>
        </w:rPr>
      </w:pPr>
    </w:p>
    <w:p w14:paraId="71FBCB51" w14:textId="77777777" w:rsidR="00000000" w:rsidRDefault="007A214F">
      <w:pPr>
        <w:pStyle w:val="SpeakerCon"/>
        <w:rPr>
          <w:rtl/>
        </w:rPr>
      </w:pPr>
      <w:bookmarkStart w:id="194" w:name="FS000000478T10_09_2003_13_34_58C"/>
      <w:bookmarkEnd w:id="194"/>
      <w:r>
        <w:rPr>
          <w:rtl/>
        </w:rPr>
        <w:t>השר מאיר שטרית:</w:t>
      </w:r>
    </w:p>
    <w:p w14:paraId="63B3C508" w14:textId="77777777" w:rsidR="00000000" w:rsidRDefault="007A214F">
      <w:pPr>
        <w:pStyle w:val="a"/>
        <w:rPr>
          <w:rtl/>
        </w:rPr>
      </w:pPr>
    </w:p>
    <w:p w14:paraId="029A9F3F" w14:textId="77777777" w:rsidR="00000000" w:rsidRDefault="007A214F">
      <w:pPr>
        <w:pStyle w:val="a"/>
        <w:rPr>
          <w:rFonts w:hint="cs"/>
          <w:rtl/>
        </w:rPr>
      </w:pPr>
      <w:r>
        <w:rPr>
          <w:rFonts w:hint="cs"/>
          <w:rtl/>
        </w:rPr>
        <w:t>אני מדבר על החלקים האחרים, שאני עונה עליהם ביחד. חבר הכנסת שריד, אני מצטער, נותק לי חוט המחשבה.</w:t>
      </w:r>
    </w:p>
    <w:p w14:paraId="00DBF77A" w14:textId="77777777" w:rsidR="00000000" w:rsidRDefault="007A214F">
      <w:pPr>
        <w:pStyle w:val="a"/>
        <w:rPr>
          <w:rFonts w:hint="cs"/>
          <w:rtl/>
        </w:rPr>
      </w:pPr>
    </w:p>
    <w:p w14:paraId="11B1B0A8" w14:textId="77777777" w:rsidR="00000000" w:rsidRDefault="007A214F">
      <w:pPr>
        <w:pStyle w:val="ac"/>
        <w:rPr>
          <w:rFonts w:hint="cs"/>
          <w:rtl/>
        </w:rPr>
      </w:pPr>
    </w:p>
    <w:p w14:paraId="68D2E362" w14:textId="77777777" w:rsidR="00000000" w:rsidRDefault="007A214F">
      <w:pPr>
        <w:pStyle w:val="ac"/>
        <w:rPr>
          <w:rtl/>
        </w:rPr>
      </w:pPr>
      <w:r>
        <w:rPr>
          <w:rFonts w:hint="eastAsia"/>
          <w:rtl/>
        </w:rPr>
        <w:t>יוסי</w:t>
      </w:r>
      <w:r>
        <w:rPr>
          <w:rtl/>
        </w:rPr>
        <w:t xml:space="preserve"> שריד (מרצ):</w:t>
      </w:r>
    </w:p>
    <w:p w14:paraId="7D6A02D1" w14:textId="77777777" w:rsidR="00000000" w:rsidRDefault="007A214F">
      <w:pPr>
        <w:pStyle w:val="a"/>
        <w:rPr>
          <w:rFonts w:hint="cs"/>
          <w:rtl/>
        </w:rPr>
      </w:pPr>
    </w:p>
    <w:p w14:paraId="66FB04A2" w14:textId="77777777" w:rsidR="00000000" w:rsidRDefault="007A214F">
      <w:pPr>
        <w:pStyle w:val="a"/>
        <w:rPr>
          <w:rFonts w:hint="cs"/>
          <w:rtl/>
        </w:rPr>
      </w:pPr>
      <w:r>
        <w:rPr>
          <w:rFonts w:hint="cs"/>
          <w:rtl/>
        </w:rPr>
        <w:t>יש 15 הסתייגויות - - -</w:t>
      </w:r>
    </w:p>
    <w:p w14:paraId="46EDACAB" w14:textId="77777777" w:rsidR="00000000" w:rsidRDefault="007A214F">
      <w:pPr>
        <w:pStyle w:val="a"/>
        <w:ind w:firstLine="0"/>
        <w:rPr>
          <w:rFonts w:hint="cs"/>
          <w:rtl/>
        </w:rPr>
      </w:pPr>
    </w:p>
    <w:p w14:paraId="2705F297" w14:textId="77777777" w:rsidR="00000000" w:rsidRDefault="007A214F">
      <w:pPr>
        <w:pStyle w:val="SpeakerCon"/>
        <w:rPr>
          <w:rtl/>
        </w:rPr>
      </w:pPr>
      <w:bookmarkStart w:id="195" w:name="FS000000478T10_09_2003_13_35_52C"/>
      <w:bookmarkEnd w:id="195"/>
      <w:r>
        <w:rPr>
          <w:rtl/>
        </w:rPr>
        <w:t>השר מאיר שטרית:</w:t>
      </w:r>
    </w:p>
    <w:p w14:paraId="2A3855DC" w14:textId="77777777" w:rsidR="00000000" w:rsidRDefault="007A214F">
      <w:pPr>
        <w:pStyle w:val="a"/>
        <w:rPr>
          <w:rtl/>
        </w:rPr>
      </w:pPr>
    </w:p>
    <w:p w14:paraId="4E42ABF1" w14:textId="77777777" w:rsidR="00000000" w:rsidRDefault="007A214F">
      <w:pPr>
        <w:pStyle w:val="a"/>
        <w:rPr>
          <w:rFonts w:hint="cs"/>
          <w:rtl/>
        </w:rPr>
      </w:pPr>
      <w:r>
        <w:rPr>
          <w:rFonts w:hint="cs"/>
          <w:rtl/>
        </w:rPr>
        <w:t>בדיוק. אני בטוח שחלק מההסתייגויות האלה הן הסתייגויות שגם אתה היי</w:t>
      </w:r>
      <w:r>
        <w:rPr>
          <w:rFonts w:hint="cs"/>
          <w:rtl/>
        </w:rPr>
        <w:t>ת מבקש אותן.</w:t>
      </w:r>
    </w:p>
    <w:p w14:paraId="6ECB2047" w14:textId="77777777" w:rsidR="00000000" w:rsidRDefault="007A214F">
      <w:pPr>
        <w:pStyle w:val="a"/>
        <w:ind w:firstLine="0"/>
        <w:rPr>
          <w:rFonts w:hint="cs"/>
          <w:rtl/>
        </w:rPr>
      </w:pPr>
    </w:p>
    <w:p w14:paraId="01A23AEF" w14:textId="77777777" w:rsidR="00000000" w:rsidRDefault="007A214F">
      <w:pPr>
        <w:pStyle w:val="ac"/>
        <w:rPr>
          <w:rtl/>
        </w:rPr>
      </w:pPr>
      <w:r>
        <w:rPr>
          <w:rFonts w:hint="eastAsia"/>
          <w:rtl/>
        </w:rPr>
        <w:t>יוסי</w:t>
      </w:r>
      <w:r>
        <w:rPr>
          <w:rtl/>
        </w:rPr>
        <w:t xml:space="preserve"> שריד (מרצ):</w:t>
      </w:r>
    </w:p>
    <w:p w14:paraId="47BB8F1B" w14:textId="77777777" w:rsidR="00000000" w:rsidRDefault="007A214F">
      <w:pPr>
        <w:pStyle w:val="a"/>
        <w:rPr>
          <w:rFonts w:hint="cs"/>
          <w:rtl/>
        </w:rPr>
      </w:pPr>
    </w:p>
    <w:p w14:paraId="016DE611" w14:textId="77777777" w:rsidR="00000000" w:rsidRDefault="007A214F">
      <w:pPr>
        <w:pStyle w:val="a"/>
        <w:rPr>
          <w:rFonts w:hint="cs"/>
          <w:rtl/>
        </w:rPr>
      </w:pPr>
      <w:r>
        <w:rPr>
          <w:rFonts w:hint="cs"/>
          <w:rtl/>
        </w:rPr>
        <w:t>ולכנסת הוא מעולם לא הביא את זה.</w:t>
      </w:r>
    </w:p>
    <w:p w14:paraId="701FBE4A" w14:textId="77777777" w:rsidR="00000000" w:rsidRDefault="007A214F">
      <w:pPr>
        <w:pStyle w:val="a"/>
        <w:ind w:firstLine="0"/>
        <w:rPr>
          <w:rFonts w:hint="cs"/>
          <w:rtl/>
        </w:rPr>
      </w:pPr>
    </w:p>
    <w:p w14:paraId="0CD40BDB" w14:textId="77777777" w:rsidR="00000000" w:rsidRDefault="007A214F">
      <w:pPr>
        <w:pStyle w:val="SpeakerCon"/>
        <w:rPr>
          <w:rtl/>
        </w:rPr>
      </w:pPr>
      <w:bookmarkStart w:id="196" w:name="FS000000478T10_09_2003_13_37_41C"/>
      <w:bookmarkEnd w:id="196"/>
      <w:r>
        <w:rPr>
          <w:rtl/>
        </w:rPr>
        <w:t>השר מאיר שטרית:</w:t>
      </w:r>
    </w:p>
    <w:p w14:paraId="3DD79006" w14:textId="77777777" w:rsidR="00000000" w:rsidRDefault="007A214F">
      <w:pPr>
        <w:pStyle w:val="a"/>
        <w:rPr>
          <w:rtl/>
        </w:rPr>
      </w:pPr>
    </w:p>
    <w:p w14:paraId="11BD0A41" w14:textId="77777777" w:rsidR="00000000" w:rsidRDefault="007A214F">
      <w:pPr>
        <w:pStyle w:val="a"/>
        <w:rPr>
          <w:rFonts w:hint="cs"/>
          <w:rtl/>
        </w:rPr>
      </w:pPr>
      <w:r>
        <w:rPr>
          <w:rFonts w:hint="cs"/>
          <w:rtl/>
        </w:rPr>
        <w:t>לכנסת הוא עוד לא הביא. אבל אתה יודע שחלק מההסתייגויות האלה אני חושב שגם אתה היית מקבל.</w:t>
      </w:r>
    </w:p>
    <w:p w14:paraId="1C3F0B73" w14:textId="77777777" w:rsidR="00000000" w:rsidRDefault="007A214F">
      <w:pPr>
        <w:pStyle w:val="a"/>
        <w:ind w:firstLine="0"/>
        <w:rPr>
          <w:rFonts w:hint="cs"/>
          <w:rtl/>
        </w:rPr>
      </w:pPr>
    </w:p>
    <w:p w14:paraId="39A6F838" w14:textId="77777777" w:rsidR="00000000" w:rsidRDefault="007A214F">
      <w:pPr>
        <w:pStyle w:val="ac"/>
        <w:rPr>
          <w:rtl/>
        </w:rPr>
      </w:pPr>
      <w:r>
        <w:rPr>
          <w:rFonts w:hint="eastAsia"/>
          <w:rtl/>
        </w:rPr>
        <w:t>יוסי</w:t>
      </w:r>
      <w:r>
        <w:rPr>
          <w:rtl/>
        </w:rPr>
        <w:t xml:space="preserve"> שריד (מרצ):</w:t>
      </w:r>
    </w:p>
    <w:p w14:paraId="558D5415" w14:textId="77777777" w:rsidR="00000000" w:rsidRDefault="007A214F">
      <w:pPr>
        <w:pStyle w:val="a"/>
        <w:rPr>
          <w:rFonts w:hint="cs"/>
          <w:rtl/>
        </w:rPr>
      </w:pPr>
    </w:p>
    <w:p w14:paraId="29DF9E5E" w14:textId="77777777" w:rsidR="00000000" w:rsidRDefault="007A214F">
      <w:pPr>
        <w:pStyle w:val="a"/>
        <w:rPr>
          <w:rFonts w:hint="cs"/>
          <w:rtl/>
        </w:rPr>
      </w:pPr>
      <w:r>
        <w:rPr>
          <w:rFonts w:hint="cs"/>
          <w:rtl/>
        </w:rPr>
        <w:t>לא.</w:t>
      </w:r>
    </w:p>
    <w:p w14:paraId="02CB55D7" w14:textId="77777777" w:rsidR="00000000" w:rsidRDefault="007A214F">
      <w:pPr>
        <w:pStyle w:val="a"/>
        <w:ind w:firstLine="0"/>
        <w:rPr>
          <w:rtl/>
        </w:rPr>
      </w:pPr>
    </w:p>
    <w:p w14:paraId="4DA8DCD7" w14:textId="77777777" w:rsidR="00000000" w:rsidRDefault="007A214F">
      <w:pPr>
        <w:pStyle w:val="a"/>
        <w:ind w:firstLine="0"/>
        <w:rPr>
          <w:rFonts w:hint="cs"/>
          <w:rtl/>
        </w:rPr>
      </w:pPr>
    </w:p>
    <w:p w14:paraId="622D05BD" w14:textId="77777777" w:rsidR="00000000" w:rsidRDefault="007A214F">
      <w:pPr>
        <w:pStyle w:val="SpeakerCon"/>
        <w:rPr>
          <w:rtl/>
        </w:rPr>
      </w:pPr>
      <w:bookmarkStart w:id="197" w:name="FS000000478T10_09_2003_13_38_04C"/>
      <w:bookmarkEnd w:id="197"/>
      <w:r>
        <w:rPr>
          <w:rtl/>
        </w:rPr>
        <w:t>השר מאיר שטרית:</w:t>
      </w:r>
    </w:p>
    <w:p w14:paraId="74420823" w14:textId="77777777" w:rsidR="00000000" w:rsidRDefault="007A214F">
      <w:pPr>
        <w:pStyle w:val="a"/>
        <w:rPr>
          <w:rtl/>
        </w:rPr>
      </w:pPr>
    </w:p>
    <w:p w14:paraId="243F16CF" w14:textId="77777777" w:rsidR="00000000" w:rsidRDefault="007A214F">
      <w:pPr>
        <w:pStyle w:val="a"/>
        <w:rPr>
          <w:rFonts w:hint="cs"/>
          <w:rtl/>
        </w:rPr>
      </w:pPr>
      <w:r>
        <w:rPr>
          <w:rFonts w:hint="cs"/>
          <w:rtl/>
        </w:rPr>
        <w:t xml:space="preserve">למשל, אתה לא מקבל את ההסתייגות שאין ולא תהיה </w:t>
      </w:r>
      <w:r>
        <w:rPr>
          <w:rFonts w:hint="cs"/>
          <w:rtl/>
        </w:rPr>
        <w:t>מה שנקרא "זכות השיבה" לפליטים מישראל? זו דוגמה.</w:t>
      </w:r>
    </w:p>
    <w:p w14:paraId="235AD2DA" w14:textId="77777777" w:rsidR="00000000" w:rsidRDefault="007A214F">
      <w:pPr>
        <w:pStyle w:val="a"/>
        <w:ind w:firstLine="0"/>
        <w:rPr>
          <w:rFonts w:hint="cs"/>
          <w:rtl/>
        </w:rPr>
      </w:pPr>
    </w:p>
    <w:p w14:paraId="6E57ABE4" w14:textId="77777777" w:rsidR="00000000" w:rsidRDefault="007A214F">
      <w:pPr>
        <w:pStyle w:val="ac"/>
        <w:rPr>
          <w:rtl/>
        </w:rPr>
      </w:pPr>
      <w:r>
        <w:rPr>
          <w:rFonts w:hint="eastAsia"/>
          <w:rtl/>
        </w:rPr>
        <w:t>יוסי</w:t>
      </w:r>
      <w:r>
        <w:rPr>
          <w:rtl/>
        </w:rPr>
        <w:t xml:space="preserve"> שריד (מרצ):</w:t>
      </w:r>
    </w:p>
    <w:p w14:paraId="346A3A99" w14:textId="77777777" w:rsidR="00000000" w:rsidRDefault="007A214F">
      <w:pPr>
        <w:pStyle w:val="a"/>
        <w:rPr>
          <w:rFonts w:hint="cs"/>
          <w:rtl/>
        </w:rPr>
      </w:pPr>
    </w:p>
    <w:p w14:paraId="6A56C14B" w14:textId="77777777" w:rsidR="00000000" w:rsidRDefault="007A214F">
      <w:pPr>
        <w:pStyle w:val="a"/>
        <w:rPr>
          <w:rFonts w:hint="cs"/>
          <w:rtl/>
        </w:rPr>
      </w:pPr>
      <w:r>
        <w:rPr>
          <w:rFonts w:hint="cs"/>
          <w:rtl/>
        </w:rPr>
        <w:t>זו לא דוגמה.</w:t>
      </w:r>
    </w:p>
    <w:p w14:paraId="1D423F8D" w14:textId="77777777" w:rsidR="00000000" w:rsidRDefault="007A214F">
      <w:pPr>
        <w:pStyle w:val="a"/>
        <w:ind w:firstLine="0"/>
        <w:rPr>
          <w:rFonts w:hint="cs"/>
          <w:rtl/>
        </w:rPr>
      </w:pPr>
    </w:p>
    <w:p w14:paraId="118CCDE1" w14:textId="77777777" w:rsidR="00000000" w:rsidRDefault="007A214F">
      <w:pPr>
        <w:pStyle w:val="SpeakerCon"/>
        <w:rPr>
          <w:rtl/>
        </w:rPr>
      </w:pPr>
      <w:bookmarkStart w:id="198" w:name="FS000000478T10_09_2003_13_38_37C"/>
      <w:bookmarkEnd w:id="198"/>
      <w:r>
        <w:rPr>
          <w:rtl/>
        </w:rPr>
        <w:t>השר מאיר שטרית:</w:t>
      </w:r>
    </w:p>
    <w:p w14:paraId="61C2F96B" w14:textId="77777777" w:rsidR="00000000" w:rsidRDefault="007A214F">
      <w:pPr>
        <w:pStyle w:val="a"/>
        <w:rPr>
          <w:rtl/>
        </w:rPr>
      </w:pPr>
    </w:p>
    <w:p w14:paraId="0FE75F0E" w14:textId="77777777" w:rsidR="00000000" w:rsidRDefault="007A214F">
      <w:pPr>
        <w:pStyle w:val="a"/>
        <w:rPr>
          <w:rFonts w:hint="cs"/>
          <w:rtl/>
        </w:rPr>
      </w:pPr>
      <w:r>
        <w:rPr>
          <w:rFonts w:hint="cs"/>
          <w:rtl/>
        </w:rPr>
        <w:t>למה זו לא דוגמה?</w:t>
      </w:r>
    </w:p>
    <w:p w14:paraId="3A36661E" w14:textId="77777777" w:rsidR="00000000" w:rsidRDefault="007A214F">
      <w:pPr>
        <w:pStyle w:val="a"/>
        <w:ind w:firstLine="0"/>
        <w:rPr>
          <w:rFonts w:hint="cs"/>
          <w:rtl/>
        </w:rPr>
      </w:pPr>
    </w:p>
    <w:p w14:paraId="53F8520E" w14:textId="77777777" w:rsidR="00000000" w:rsidRDefault="007A214F">
      <w:pPr>
        <w:pStyle w:val="ac"/>
        <w:rPr>
          <w:rtl/>
        </w:rPr>
      </w:pPr>
      <w:bookmarkStart w:id="199" w:name="FS000000478T10_09_2003_13_38_41C"/>
      <w:bookmarkEnd w:id="199"/>
      <w:r>
        <w:rPr>
          <w:rFonts w:hint="eastAsia"/>
          <w:rtl/>
        </w:rPr>
        <w:t>יוסי</w:t>
      </w:r>
      <w:r>
        <w:rPr>
          <w:rtl/>
        </w:rPr>
        <w:t xml:space="preserve"> שריד (מרצ):</w:t>
      </w:r>
    </w:p>
    <w:p w14:paraId="7870D606" w14:textId="77777777" w:rsidR="00000000" w:rsidRDefault="007A214F">
      <w:pPr>
        <w:pStyle w:val="a"/>
        <w:rPr>
          <w:rFonts w:hint="cs"/>
          <w:rtl/>
        </w:rPr>
      </w:pPr>
    </w:p>
    <w:p w14:paraId="1BCF9673" w14:textId="77777777" w:rsidR="00000000" w:rsidRDefault="007A214F">
      <w:pPr>
        <w:pStyle w:val="a"/>
        <w:rPr>
          <w:rFonts w:hint="cs"/>
          <w:rtl/>
        </w:rPr>
      </w:pPr>
      <w:r>
        <w:rPr>
          <w:rFonts w:hint="cs"/>
          <w:rtl/>
        </w:rPr>
        <w:t>כי יש עוד 14 הסתייגויות.</w:t>
      </w:r>
    </w:p>
    <w:p w14:paraId="05CB6D68" w14:textId="77777777" w:rsidR="00000000" w:rsidRDefault="007A214F">
      <w:pPr>
        <w:pStyle w:val="a"/>
        <w:ind w:firstLine="0"/>
        <w:rPr>
          <w:rFonts w:hint="cs"/>
          <w:rtl/>
        </w:rPr>
      </w:pPr>
    </w:p>
    <w:p w14:paraId="6830E806" w14:textId="77777777" w:rsidR="00000000" w:rsidRDefault="007A214F">
      <w:pPr>
        <w:pStyle w:val="SpeakerCon"/>
        <w:rPr>
          <w:rFonts w:hint="cs"/>
          <w:rtl/>
        </w:rPr>
      </w:pPr>
      <w:bookmarkStart w:id="200" w:name="FS000000478T10_09_2003_13_38_53C"/>
      <w:bookmarkEnd w:id="200"/>
    </w:p>
    <w:p w14:paraId="374225B1" w14:textId="77777777" w:rsidR="00000000" w:rsidRDefault="007A214F">
      <w:pPr>
        <w:pStyle w:val="SpeakerCon"/>
        <w:rPr>
          <w:rtl/>
        </w:rPr>
      </w:pPr>
      <w:r>
        <w:rPr>
          <w:rtl/>
        </w:rPr>
        <w:t>השר מאיר שטרית:</w:t>
      </w:r>
    </w:p>
    <w:p w14:paraId="7FACC646" w14:textId="77777777" w:rsidR="00000000" w:rsidRDefault="007A214F">
      <w:pPr>
        <w:pStyle w:val="a"/>
        <w:rPr>
          <w:rtl/>
        </w:rPr>
      </w:pPr>
    </w:p>
    <w:p w14:paraId="223F5681" w14:textId="77777777" w:rsidR="00000000" w:rsidRDefault="007A214F">
      <w:pPr>
        <w:pStyle w:val="a"/>
        <w:rPr>
          <w:rFonts w:hint="cs"/>
          <w:rtl/>
        </w:rPr>
      </w:pPr>
      <w:r>
        <w:rPr>
          <w:rFonts w:hint="cs"/>
          <w:rtl/>
        </w:rPr>
        <w:t xml:space="preserve">מאה אחוז. הנה, הבאתי אחת לדוגמה. אמרתי שחלק מהן היית מקבל. לא אמרתי שאת כולן. </w:t>
      </w:r>
      <w:r>
        <w:rPr>
          <w:rFonts w:hint="cs"/>
          <w:rtl/>
        </w:rPr>
        <w:t xml:space="preserve">חלק גם אתה היית מקבל. </w:t>
      </w:r>
    </w:p>
    <w:p w14:paraId="72E65C11" w14:textId="77777777" w:rsidR="00000000" w:rsidRDefault="007A214F">
      <w:pPr>
        <w:pStyle w:val="a"/>
        <w:rPr>
          <w:rFonts w:hint="cs"/>
          <w:rtl/>
        </w:rPr>
      </w:pPr>
    </w:p>
    <w:p w14:paraId="0A66E3C7" w14:textId="77777777" w:rsidR="00000000" w:rsidRDefault="007A214F">
      <w:pPr>
        <w:pStyle w:val="a"/>
        <w:rPr>
          <w:rFonts w:hint="cs"/>
          <w:rtl/>
        </w:rPr>
      </w:pPr>
      <w:r>
        <w:rPr>
          <w:rFonts w:hint="cs"/>
          <w:rtl/>
        </w:rPr>
        <w:t xml:space="preserve">חבר הכנסת שריד, פעם מורה אמר לתלמידו: תן לי דוגמה של רמש, והוא אמר: תולעת. אמר לו המורה: תן עוד דוגמה. אמר לו התלמיד: עוד תולעת. </w:t>
      </w:r>
    </w:p>
    <w:p w14:paraId="283CF67A" w14:textId="77777777" w:rsidR="00000000" w:rsidRDefault="007A214F">
      <w:pPr>
        <w:pStyle w:val="a"/>
        <w:rPr>
          <w:rFonts w:hint="cs"/>
          <w:rtl/>
        </w:rPr>
      </w:pPr>
    </w:p>
    <w:p w14:paraId="45C86E1A" w14:textId="77777777" w:rsidR="00000000" w:rsidRDefault="007A214F">
      <w:pPr>
        <w:pStyle w:val="a"/>
        <w:rPr>
          <w:rFonts w:hint="cs"/>
          <w:rtl/>
        </w:rPr>
      </w:pPr>
      <w:r>
        <w:rPr>
          <w:rFonts w:hint="cs"/>
          <w:rtl/>
        </w:rPr>
        <w:t>חברים, חברי הכנסת, אני חושב שבמצב הנוכחי שנוצר, שבו בעצם נוצר גם משבר ברשות הפלסטינית, כי היתה איזו ת</w:t>
      </w:r>
      <w:r>
        <w:rPr>
          <w:rFonts w:hint="cs"/>
          <w:rtl/>
        </w:rPr>
        <w:t xml:space="preserve">קווה שאבו-מאזן יהיה ראש ממשלה שיעשה את הפעולות הנכונות ויקבל את הגיבוי של ערפאת, גיבוי אמריקני וגיבוי אירופי - אבל בימים האחרונים אבו-מאזן הגיע למצב שהוא בעצם לא יכול היה לעשות דבר. ואני לא חושב שהסיבה לעניין הזה היא ישראל. רוב הסיבות לעניין הזה הן בעיקר, </w:t>
      </w:r>
      <w:r>
        <w:rPr>
          <w:rFonts w:hint="cs"/>
          <w:rtl/>
        </w:rPr>
        <w:t>לדעתי, ערפאת ואנשיו, שלא נתנו לאבו-מאזן את הכלים כדי שהוא יוכל לשלוט במנגנוני הביטחון.</w:t>
      </w:r>
    </w:p>
    <w:p w14:paraId="3534B5BC" w14:textId="77777777" w:rsidR="00000000" w:rsidRDefault="007A214F">
      <w:pPr>
        <w:pStyle w:val="a"/>
        <w:ind w:firstLine="0"/>
        <w:rPr>
          <w:rFonts w:hint="cs"/>
          <w:rtl/>
        </w:rPr>
      </w:pPr>
    </w:p>
    <w:p w14:paraId="422CC26A" w14:textId="77777777" w:rsidR="00000000" w:rsidRDefault="007A214F">
      <w:pPr>
        <w:pStyle w:val="ac"/>
        <w:rPr>
          <w:rFonts w:hint="cs"/>
          <w:rtl/>
        </w:rPr>
      </w:pPr>
      <w:r>
        <w:rPr>
          <w:rFonts w:hint="cs"/>
          <w:rtl/>
        </w:rPr>
        <w:t>קריאה:</w:t>
      </w:r>
    </w:p>
    <w:p w14:paraId="4A2B4389" w14:textId="77777777" w:rsidR="00000000" w:rsidRDefault="007A214F">
      <w:pPr>
        <w:pStyle w:val="a"/>
        <w:ind w:firstLine="0"/>
        <w:rPr>
          <w:rFonts w:hint="cs"/>
          <w:u w:val="single"/>
          <w:rtl/>
        </w:rPr>
      </w:pPr>
    </w:p>
    <w:p w14:paraId="78CAAF3D" w14:textId="77777777" w:rsidR="00000000" w:rsidRDefault="007A214F">
      <w:pPr>
        <w:pStyle w:val="a"/>
        <w:ind w:firstLine="0"/>
        <w:rPr>
          <w:rFonts w:hint="cs"/>
          <w:rtl/>
        </w:rPr>
      </w:pPr>
      <w:r>
        <w:rPr>
          <w:rFonts w:hint="cs"/>
          <w:rtl/>
        </w:rPr>
        <w:tab/>
        <w:t>- - -</w:t>
      </w:r>
    </w:p>
    <w:p w14:paraId="12B1BA83" w14:textId="77777777" w:rsidR="00000000" w:rsidRDefault="007A214F">
      <w:pPr>
        <w:pStyle w:val="a"/>
        <w:ind w:firstLine="0"/>
        <w:rPr>
          <w:rtl/>
        </w:rPr>
      </w:pPr>
    </w:p>
    <w:p w14:paraId="474CF71A" w14:textId="77777777" w:rsidR="00000000" w:rsidRDefault="007A214F">
      <w:pPr>
        <w:pStyle w:val="a"/>
        <w:ind w:firstLine="0"/>
        <w:rPr>
          <w:rFonts w:hint="cs"/>
          <w:rtl/>
        </w:rPr>
      </w:pPr>
    </w:p>
    <w:p w14:paraId="6EB06D2B" w14:textId="77777777" w:rsidR="00000000" w:rsidRDefault="007A214F">
      <w:pPr>
        <w:pStyle w:val="SpeakerCon"/>
        <w:rPr>
          <w:rtl/>
        </w:rPr>
      </w:pPr>
      <w:bookmarkStart w:id="201" w:name="FS000000478T10_09_2003_13_42_28C"/>
      <w:bookmarkEnd w:id="201"/>
      <w:r>
        <w:rPr>
          <w:rtl/>
        </w:rPr>
        <w:t>השר מאיר שטרית:</w:t>
      </w:r>
    </w:p>
    <w:p w14:paraId="01590AD4" w14:textId="77777777" w:rsidR="00000000" w:rsidRDefault="007A214F">
      <w:pPr>
        <w:pStyle w:val="a"/>
        <w:rPr>
          <w:rtl/>
        </w:rPr>
      </w:pPr>
    </w:p>
    <w:p w14:paraId="50011266" w14:textId="77777777" w:rsidR="00000000" w:rsidRDefault="007A214F">
      <w:pPr>
        <w:pStyle w:val="a"/>
        <w:rPr>
          <w:rFonts w:hint="cs"/>
          <w:rtl/>
        </w:rPr>
      </w:pPr>
      <w:r>
        <w:rPr>
          <w:rFonts w:hint="cs"/>
          <w:rtl/>
        </w:rPr>
        <w:t xml:space="preserve">תראה, הא בהא תליא. </w:t>
      </w:r>
    </w:p>
    <w:p w14:paraId="542BB36A" w14:textId="77777777" w:rsidR="00000000" w:rsidRDefault="007A214F">
      <w:pPr>
        <w:pStyle w:val="a"/>
        <w:ind w:firstLine="0"/>
        <w:rPr>
          <w:rFonts w:hint="cs"/>
          <w:rtl/>
        </w:rPr>
      </w:pPr>
    </w:p>
    <w:p w14:paraId="2B8EBF14" w14:textId="77777777" w:rsidR="00000000" w:rsidRDefault="007A214F">
      <w:pPr>
        <w:pStyle w:val="ac"/>
        <w:rPr>
          <w:rtl/>
        </w:rPr>
      </w:pPr>
      <w:r>
        <w:rPr>
          <w:rFonts w:hint="eastAsia"/>
          <w:rtl/>
        </w:rPr>
        <w:t>ג</w:t>
      </w:r>
      <w:r>
        <w:rPr>
          <w:rtl/>
        </w:rPr>
        <w:t>'מאל זחאלקה (בל"ד):</w:t>
      </w:r>
    </w:p>
    <w:p w14:paraId="1E452661" w14:textId="77777777" w:rsidR="00000000" w:rsidRDefault="007A214F">
      <w:pPr>
        <w:pStyle w:val="a"/>
        <w:rPr>
          <w:rFonts w:hint="cs"/>
          <w:rtl/>
        </w:rPr>
      </w:pPr>
    </w:p>
    <w:p w14:paraId="5DDE0EFC" w14:textId="77777777" w:rsidR="00000000" w:rsidRDefault="007A214F">
      <w:pPr>
        <w:pStyle w:val="a"/>
        <w:rPr>
          <w:rFonts w:hint="cs"/>
          <w:rtl/>
        </w:rPr>
      </w:pPr>
      <w:r>
        <w:rPr>
          <w:rFonts w:hint="cs"/>
          <w:rtl/>
        </w:rPr>
        <w:t>הפסיקו את כל המחסומים, הפסיקו את החיסולים - - -</w:t>
      </w:r>
    </w:p>
    <w:p w14:paraId="2AF1B8C8" w14:textId="77777777" w:rsidR="00000000" w:rsidRDefault="007A214F">
      <w:pPr>
        <w:pStyle w:val="a"/>
        <w:ind w:firstLine="0"/>
        <w:rPr>
          <w:rFonts w:hint="cs"/>
          <w:rtl/>
        </w:rPr>
      </w:pPr>
    </w:p>
    <w:p w14:paraId="164AA554" w14:textId="77777777" w:rsidR="00000000" w:rsidRDefault="007A214F">
      <w:pPr>
        <w:pStyle w:val="SpeakerCon"/>
        <w:rPr>
          <w:rtl/>
        </w:rPr>
      </w:pPr>
      <w:bookmarkStart w:id="202" w:name="FS000000478T10_09_2003_13_43_05C"/>
      <w:bookmarkEnd w:id="202"/>
      <w:r>
        <w:rPr>
          <w:rtl/>
        </w:rPr>
        <w:t>השר מאיר שטרית:</w:t>
      </w:r>
    </w:p>
    <w:p w14:paraId="48B544BB" w14:textId="77777777" w:rsidR="00000000" w:rsidRDefault="007A214F">
      <w:pPr>
        <w:pStyle w:val="a"/>
        <w:rPr>
          <w:rtl/>
        </w:rPr>
      </w:pPr>
    </w:p>
    <w:p w14:paraId="6D1AA321" w14:textId="77777777" w:rsidR="00000000" w:rsidRDefault="007A214F">
      <w:pPr>
        <w:pStyle w:val="a"/>
        <w:rPr>
          <w:rFonts w:hint="cs"/>
          <w:rtl/>
        </w:rPr>
      </w:pPr>
      <w:r>
        <w:rPr>
          <w:rFonts w:hint="cs"/>
          <w:rtl/>
        </w:rPr>
        <w:t>חבר הכנסת זחאלקה, אני נמנ</w:t>
      </w:r>
      <w:r>
        <w:rPr>
          <w:rFonts w:hint="cs"/>
          <w:rtl/>
        </w:rPr>
        <w:t>ה עם מי שמאמינים, שאם היתה לאבו-מאזן השליטה במנגנוני הביטחון ברשות הפלסטינית, הרבה דברים היו נמנעים. כשאין לו שליטה במנגנונים האלה, הוא לא יכול למנוע שום דבר. לא היה לו הכוח בידיים כדי להבטיח את מה שהוא התכוון לו. אגב, אני מאמין באמת ובתמים שהוא התכוון לעש</w:t>
      </w:r>
      <w:r>
        <w:rPr>
          <w:rFonts w:hint="cs"/>
          <w:rtl/>
        </w:rPr>
        <w:t>ות זאת. וחבל. חבל שהדברים הגיעו לידי כך שהוא לא יכול היה להמשיך עוד, והוא נאלץ לפרוש מתפקידו.</w:t>
      </w:r>
    </w:p>
    <w:p w14:paraId="31F12A17" w14:textId="77777777" w:rsidR="00000000" w:rsidRDefault="007A214F">
      <w:pPr>
        <w:pStyle w:val="a"/>
        <w:ind w:firstLine="0"/>
        <w:rPr>
          <w:rFonts w:hint="cs"/>
          <w:rtl/>
        </w:rPr>
      </w:pPr>
    </w:p>
    <w:p w14:paraId="0BE88D00" w14:textId="77777777" w:rsidR="00000000" w:rsidRDefault="007A214F">
      <w:pPr>
        <w:pStyle w:val="ac"/>
        <w:rPr>
          <w:rtl/>
        </w:rPr>
      </w:pPr>
      <w:r>
        <w:rPr>
          <w:rFonts w:hint="eastAsia"/>
          <w:rtl/>
        </w:rPr>
        <w:t>נסים</w:t>
      </w:r>
      <w:r>
        <w:rPr>
          <w:rtl/>
        </w:rPr>
        <w:t xml:space="preserve"> זאב (ש"ס):</w:t>
      </w:r>
    </w:p>
    <w:p w14:paraId="7375E7E7" w14:textId="77777777" w:rsidR="00000000" w:rsidRDefault="007A214F">
      <w:pPr>
        <w:pStyle w:val="a"/>
        <w:rPr>
          <w:rFonts w:hint="eastAsia"/>
          <w:rtl/>
        </w:rPr>
      </w:pPr>
    </w:p>
    <w:p w14:paraId="0D4E7DE2" w14:textId="77777777" w:rsidR="00000000" w:rsidRDefault="007A214F">
      <w:pPr>
        <w:pStyle w:val="a"/>
        <w:rPr>
          <w:rFonts w:hint="cs"/>
          <w:rtl/>
        </w:rPr>
      </w:pPr>
    </w:p>
    <w:p w14:paraId="17400F69" w14:textId="77777777" w:rsidR="00000000" w:rsidRDefault="007A214F">
      <w:pPr>
        <w:pStyle w:val="a"/>
        <w:rPr>
          <w:rFonts w:hint="cs"/>
          <w:rtl/>
        </w:rPr>
      </w:pPr>
      <w:r>
        <w:rPr>
          <w:rFonts w:hint="cs"/>
          <w:rtl/>
        </w:rPr>
        <w:t>מה לגבי אבו-עלא? אולי השר יאמר?</w:t>
      </w:r>
    </w:p>
    <w:p w14:paraId="0F9BED7D" w14:textId="77777777" w:rsidR="00000000" w:rsidRDefault="007A214F">
      <w:pPr>
        <w:pStyle w:val="a"/>
        <w:ind w:firstLine="0"/>
        <w:rPr>
          <w:rFonts w:hint="cs"/>
          <w:rtl/>
        </w:rPr>
      </w:pPr>
    </w:p>
    <w:p w14:paraId="6BF28CAE" w14:textId="77777777" w:rsidR="00000000" w:rsidRDefault="007A214F">
      <w:pPr>
        <w:pStyle w:val="SpeakerCon"/>
        <w:rPr>
          <w:rtl/>
        </w:rPr>
      </w:pPr>
      <w:bookmarkStart w:id="203" w:name="FS000000478T10_09_2003_13_44_33C"/>
      <w:bookmarkEnd w:id="203"/>
      <w:r>
        <w:rPr>
          <w:rtl/>
        </w:rPr>
        <w:t>השר מאיר שטרית:</w:t>
      </w:r>
    </w:p>
    <w:p w14:paraId="530BD8DC" w14:textId="77777777" w:rsidR="00000000" w:rsidRDefault="007A214F">
      <w:pPr>
        <w:pStyle w:val="a"/>
        <w:rPr>
          <w:rtl/>
        </w:rPr>
      </w:pPr>
    </w:p>
    <w:p w14:paraId="088B4E43" w14:textId="77777777" w:rsidR="00000000" w:rsidRDefault="007A214F">
      <w:pPr>
        <w:pStyle w:val="a"/>
        <w:rPr>
          <w:rFonts w:hint="cs"/>
          <w:rtl/>
        </w:rPr>
      </w:pPr>
      <w:r>
        <w:rPr>
          <w:rFonts w:hint="cs"/>
          <w:rtl/>
        </w:rPr>
        <w:t>רבותי חברי הכנסת, אני מציע מבחינתי כך: אם חברי הכנסת המציעים ירצו להסתפק בדברי - בבקשה. אם תר</w:t>
      </w:r>
      <w:r>
        <w:rPr>
          <w:rFonts w:hint="cs"/>
          <w:rtl/>
        </w:rPr>
        <w:t>צו להביא זאת לדיון - אין לי שום התנגדות להעביר את ההצעות שאתם מציעים לוועדה. אני מוכן להעביר את כל ההצעות בלי יוצא מהכלל לדיון בוועדה.</w:t>
      </w:r>
    </w:p>
    <w:p w14:paraId="634607C0" w14:textId="77777777" w:rsidR="00000000" w:rsidRDefault="007A214F">
      <w:pPr>
        <w:pStyle w:val="a"/>
        <w:ind w:firstLine="0"/>
        <w:rPr>
          <w:rFonts w:hint="cs"/>
          <w:rtl/>
        </w:rPr>
      </w:pPr>
    </w:p>
    <w:p w14:paraId="10A43F6C" w14:textId="77777777" w:rsidR="00000000" w:rsidRDefault="007A214F">
      <w:pPr>
        <w:pStyle w:val="ad"/>
        <w:rPr>
          <w:rtl/>
        </w:rPr>
      </w:pPr>
      <w:r>
        <w:rPr>
          <w:rtl/>
        </w:rPr>
        <w:t>היו"ר ראובן ריבלין:</w:t>
      </w:r>
    </w:p>
    <w:p w14:paraId="0821D094" w14:textId="77777777" w:rsidR="00000000" w:rsidRDefault="007A214F">
      <w:pPr>
        <w:pStyle w:val="a"/>
        <w:rPr>
          <w:rtl/>
        </w:rPr>
      </w:pPr>
    </w:p>
    <w:p w14:paraId="144B760A" w14:textId="77777777" w:rsidR="00000000" w:rsidRDefault="007A214F">
      <w:pPr>
        <w:pStyle w:val="a"/>
        <w:rPr>
          <w:rFonts w:hint="cs"/>
          <w:rtl/>
        </w:rPr>
      </w:pPr>
      <w:r>
        <w:rPr>
          <w:rFonts w:hint="cs"/>
          <w:rtl/>
        </w:rPr>
        <w:t xml:space="preserve">אני מאוד מודה לאדוני. </w:t>
      </w:r>
    </w:p>
    <w:p w14:paraId="2DFC20EB" w14:textId="77777777" w:rsidR="00000000" w:rsidRDefault="007A214F">
      <w:pPr>
        <w:pStyle w:val="a"/>
        <w:ind w:firstLine="0"/>
        <w:rPr>
          <w:rFonts w:hint="cs"/>
          <w:rtl/>
        </w:rPr>
      </w:pPr>
    </w:p>
    <w:p w14:paraId="3C87B58E" w14:textId="77777777" w:rsidR="00000000" w:rsidRDefault="007A214F">
      <w:pPr>
        <w:pStyle w:val="ac"/>
        <w:rPr>
          <w:rtl/>
        </w:rPr>
      </w:pPr>
      <w:r>
        <w:rPr>
          <w:rFonts w:hint="eastAsia"/>
          <w:rtl/>
        </w:rPr>
        <w:t>חיים</w:t>
      </w:r>
      <w:r>
        <w:rPr>
          <w:rtl/>
        </w:rPr>
        <w:t xml:space="preserve"> רמון (העבודה-מימד):</w:t>
      </w:r>
    </w:p>
    <w:p w14:paraId="3D4CEECA" w14:textId="77777777" w:rsidR="00000000" w:rsidRDefault="007A214F">
      <w:pPr>
        <w:pStyle w:val="a"/>
        <w:rPr>
          <w:rFonts w:hint="cs"/>
          <w:rtl/>
        </w:rPr>
      </w:pPr>
    </w:p>
    <w:p w14:paraId="4B718BEE" w14:textId="77777777" w:rsidR="00000000" w:rsidRDefault="007A214F">
      <w:pPr>
        <w:pStyle w:val="a"/>
        <w:rPr>
          <w:rFonts w:hint="cs"/>
          <w:rtl/>
        </w:rPr>
      </w:pPr>
      <w:r>
        <w:rPr>
          <w:rFonts w:hint="cs"/>
          <w:rtl/>
        </w:rPr>
        <w:t>אנחנו רוצים דיון במליאה.</w:t>
      </w:r>
    </w:p>
    <w:p w14:paraId="5E120D6A" w14:textId="77777777" w:rsidR="00000000" w:rsidRDefault="007A214F">
      <w:pPr>
        <w:pStyle w:val="a"/>
        <w:ind w:firstLine="0"/>
        <w:rPr>
          <w:rFonts w:hint="cs"/>
          <w:rtl/>
        </w:rPr>
      </w:pPr>
    </w:p>
    <w:p w14:paraId="7599812F" w14:textId="77777777" w:rsidR="00000000" w:rsidRDefault="007A214F">
      <w:pPr>
        <w:pStyle w:val="ad"/>
        <w:rPr>
          <w:rtl/>
        </w:rPr>
      </w:pPr>
      <w:r>
        <w:rPr>
          <w:rtl/>
        </w:rPr>
        <w:t>היו"ר ראובן ריבלין:</w:t>
      </w:r>
    </w:p>
    <w:p w14:paraId="1CFDD493" w14:textId="77777777" w:rsidR="00000000" w:rsidRDefault="007A214F">
      <w:pPr>
        <w:pStyle w:val="a"/>
        <w:rPr>
          <w:rtl/>
        </w:rPr>
      </w:pPr>
    </w:p>
    <w:p w14:paraId="50D0BF7A" w14:textId="77777777" w:rsidR="00000000" w:rsidRDefault="007A214F">
      <w:pPr>
        <w:pStyle w:val="a"/>
        <w:rPr>
          <w:rFonts w:hint="cs"/>
          <w:rtl/>
        </w:rPr>
      </w:pPr>
      <w:r>
        <w:rPr>
          <w:rFonts w:hint="cs"/>
          <w:rtl/>
        </w:rPr>
        <w:t>וב</w:t>
      </w:r>
      <w:r>
        <w:rPr>
          <w:rFonts w:hint="cs"/>
          <w:rtl/>
        </w:rPr>
        <w:t>כן, רבותי, יש הצעה אחרת אחת, והיא, כמובן, להסיר באופן פורמלי את הנושא. להצעתו של חבר הכנסת אדלשטיין - חבר הכנסת עבד-אלמאלכ דהאמשה. בבקשה, אדוני.</w:t>
      </w:r>
    </w:p>
    <w:p w14:paraId="734E8E5F" w14:textId="77777777" w:rsidR="00000000" w:rsidRDefault="007A214F">
      <w:pPr>
        <w:pStyle w:val="a"/>
        <w:ind w:firstLine="0"/>
        <w:rPr>
          <w:rFonts w:hint="cs"/>
          <w:rtl/>
        </w:rPr>
      </w:pPr>
    </w:p>
    <w:p w14:paraId="27B8D7A9" w14:textId="77777777" w:rsidR="00000000" w:rsidRDefault="007A214F">
      <w:pPr>
        <w:pStyle w:val="ac"/>
        <w:rPr>
          <w:rtl/>
        </w:rPr>
      </w:pPr>
      <w:r>
        <w:rPr>
          <w:rFonts w:hint="eastAsia"/>
          <w:rtl/>
        </w:rPr>
        <w:t>קריאה</w:t>
      </w:r>
      <w:r>
        <w:rPr>
          <w:rtl/>
        </w:rPr>
        <w:t>:</w:t>
      </w:r>
    </w:p>
    <w:p w14:paraId="79363FB0" w14:textId="77777777" w:rsidR="00000000" w:rsidRDefault="007A214F">
      <w:pPr>
        <w:pStyle w:val="a"/>
        <w:rPr>
          <w:rFonts w:hint="cs"/>
          <w:rtl/>
        </w:rPr>
      </w:pPr>
    </w:p>
    <w:p w14:paraId="31364637" w14:textId="77777777" w:rsidR="00000000" w:rsidRDefault="007A214F">
      <w:pPr>
        <w:pStyle w:val="a"/>
        <w:rPr>
          <w:rFonts w:hint="cs"/>
          <w:rtl/>
        </w:rPr>
      </w:pPr>
      <w:r>
        <w:rPr>
          <w:rFonts w:hint="cs"/>
          <w:rtl/>
        </w:rPr>
        <w:t xml:space="preserve"> - - -</w:t>
      </w:r>
    </w:p>
    <w:p w14:paraId="0A306874" w14:textId="77777777" w:rsidR="00000000" w:rsidRDefault="007A214F">
      <w:pPr>
        <w:pStyle w:val="a"/>
        <w:rPr>
          <w:rFonts w:hint="cs"/>
          <w:rtl/>
        </w:rPr>
      </w:pPr>
    </w:p>
    <w:p w14:paraId="7E23CDA7" w14:textId="77777777" w:rsidR="00000000" w:rsidRDefault="007A214F">
      <w:pPr>
        <w:pStyle w:val="ad"/>
        <w:rPr>
          <w:rtl/>
        </w:rPr>
      </w:pPr>
      <w:bookmarkStart w:id="204" w:name="FS000000478T10_09_2003_13_47_31C"/>
      <w:bookmarkStart w:id="205" w:name="FS000000478T10_09_2003_13_47_39C"/>
      <w:bookmarkEnd w:id="204"/>
      <w:bookmarkEnd w:id="205"/>
      <w:r>
        <w:rPr>
          <w:rtl/>
        </w:rPr>
        <w:t>היו"ר ראובן ריבלין:</w:t>
      </w:r>
    </w:p>
    <w:p w14:paraId="3E95839E" w14:textId="77777777" w:rsidR="00000000" w:rsidRDefault="007A214F">
      <w:pPr>
        <w:pStyle w:val="a"/>
        <w:rPr>
          <w:rtl/>
        </w:rPr>
      </w:pPr>
    </w:p>
    <w:p w14:paraId="08E7194C" w14:textId="77777777" w:rsidR="00000000" w:rsidRDefault="007A214F">
      <w:pPr>
        <w:pStyle w:val="a"/>
        <w:rPr>
          <w:rFonts w:hint="cs"/>
          <w:rtl/>
        </w:rPr>
      </w:pPr>
      <w:r>
        <w:rPr>
          <w:rFonts w:hint="cs"/>
          <w:rtl/>
        </w:rPr>
        <w:t xml:space="preserve">אני אומר לך מה כתבו לי פה אנשי המזכירות. לחברי הכנסת יתום, אלדד וליבוביץ </w:t>
      </w:r>
      <w:r>
        <w:rPr>
          <w:rFonts w:hint="cs"/>
          <w:rtl/>
        </w:rPr>
        <w:t xml:space="preserve">- עזמי בשארה. לחבר הכנסת חיים רמון - חיים אורון. </w:t>
      </w:r>
    </w:p>
    <w:p w14:paraId="24C2245F" w14:textId="77777777" w:rsidR="00000000" w:rsidRDefault="007A214F">
      <w:pPr>
        <w:pStyle w:val="a"/>
        <w:ind w:firstLine="0"/>
        <w:rPr>
          <w:rFonts w:hint="cs"/>
          <w:rtl/>
        </w:rPr>
      </w:pPr>
    </w:p>
    <w:p w14:paraId="46FA06FC" w14:textId="77777777" w:rsidR="00000000" w:rsidRDefault="007A214F">
      <w:pPr>
        <w:pStyle w:val="SpeakerCon"/>
        <w:rPr>
          <w:rtl/>
        </w:rPr>
      </w:pPr>
      <w:bookmarkStart w:id="206" w:name="FS000000478T10_09_2003_13_49_16C"/>
      <w:bookmarkEnd w:id="206"/>
      <w:r>
        <w:rPr>
          <w:rtl/>
        </w:rPr>
        <w:t>השר מאיר שטרית:</w:t>
      </w:r>
    </w:p>
    <w:p w14:paraId="00EACD6A" w14:textId="77777777" w:rsidR="00000000" w:rsidRDefault="007A214F">
      <w:pPr>
        <w:pStyle w:val="a"/>
        <w:rPr>
          <w:rtl/>
        </w:rPr>
      </w:pPr>
    </w:p>
    <w:p w14:paraId="4AD70325" w14:textId="77777777" w:rsidR="00000000" w:rsidRDefault="007A214F">
      <w:pPr>
        <w:pStyle w:val="a"/>
        <w:rPr>
          <w:rFonts w:hint="cs"/>
          <w:rtl/>
        </w:rPr>
      </w:pPr>
      <w:r>
        <w:rPr>
          <w:rFonts w:hint="cs"/>
          <w:rtl/>
        </w:rPr>
        <w:t>חבר הכנסת אדלשטיין הסכים להצעתי להסתפק בדברי.</w:t>
      </w:r>
    </w:p>
    <w:p w14:paraId="35A07FA8" w14:textId="77777777" w:rsidR="00000000" w:rsidRDefault="007A214F">
      <w:pPr>
        <w:pStyle w:val="a"/>
        <w:ind w:firstLine="0"/>
        <w:rPr>
          <w:rFonts w:hint="cs"/>
          <w:rtl/>
        </w:rPr>
      </w:pPr>
    </w:p>
    <w:p w14:paraId="694E0D78" w14:textId="77777777" w:rsidR="00000000" w:rsidRDefault="007A214F">
      <w:pPr>
        <w:pStyle w:val="ad"/>
        <w:rPr>
          <w:rtl/>
        </w:rPr>
      </w:pPr>
      <w:r>
        <w:rPr>
          <w:rtl/>
        </w:rPr>
        <w:t>היו"ר ראובן ריבלין:</w:t>
      </w:r>
    </w:p>
    <w:p w14:paraId="7267B2B2" w14:textId="77777777" w:rsidR="00000000" w:rsidRDefault="007A214F">
      <w:pPr>
        <w:pStyle w:val="a"/>
        <w:rPr>
          <w:rtl/>
        </w:rPr>
      </w:pPr>
    </w:p>
    <w:p w14:paraId="0F3F4B68" w14:textId="77777777" w:rsidR="00000000" w:rsidRDefault="007A214F">
      <w:pPr>
        <w:pStyle w:val="a"/>
        <w:rPr>
          <w:rFonts w:hint="cs"/>
          <w:rtl/>
        </w:rPr>
      </w:pPr>
      <w:r>
        <w:rPr>
          <w:rFonts w:hint="cs"/>
          <w:rtl/>
        </w:rPr>
        <w:t xml:space="preserve">חבר הכנסת אדלשטיין הסכים להסתפק בדבריך? אבל כבר הזמנתי את חבר הכנסת דהאמשה. </w:t>
      </w:r>
    </w:p>
    <w:p w14:paraId="0A3C8843" w14:textId="77777777" w:rsidR="00000000" w:rsidRDefault="007A214F">
      <w:pPr>
        <w:pStyle w:val="a"/>
        <w:ind w:firstLine="0"/>
        <w:rPr>
          <w:rFonts w:hint="cs"/>
          <w:rtl/>
        </w:rPr>
      </w:pPr>
    </w:p>
    <w:p w14:paraId="4F441DA6" w14:textId="77777777" w:rsidR="00000000" w:rsidRDefault="007A214F">
      <w:pPr>
        <w:pStyle w:val="ac"/>
        <w:rPr>
          <w:rtl/>
        </w:rPr>
      </w:pPr>
      <w:r>
        <w:rPr>
          <w:rFonts w:hint="eastAsia"/>
          <w:rtl/>
        </w:rPr>
        <w:t>יוסי</w:t>
      </w:r>
      <w:r>
        <w:rPr>
          <w:rtl/>
        </w:rPr>
        <w:t xml:space="preserve"> שריד (מרצ):</w:t>
      </w:r>
    </w:p>
    <w:p w14:paraId="033242B3" w14:textId="77777777" w:rsidR="00000000" w:rsidRDefault="007A214F">
      <w:pPr>
        <w:pStyle w:val="a"/>
        <w:rPr>
          <w:rFonts w:hint="cs"/>
          <w:rtl/>
        </w:rPr>
      </w:pPr>
    </w:p>
    <w:p w14:paraId="3A3574E4" w14:textId="77777777" w:rsidR="00000000" w:rsidRDefault="007A214F">
      <w:pPr>
        <w:pStyle w:val="a"/>
        <w:rPr>
          <w:rFonts w:hint="cs"/>
          <w:rtl/>
        </w:rPr>
      </w:pPr>
      <w:r>
        <w:rPr>
          <w:rFonts w:hint="cs"/>
          <w:rtl/>
        </w:rPr>
        <w:t>- - -</w:t>
      </w:r>
    </w:p>
    <w:p w14:paraId="2FD21A96" w14:textId="77777777" w:rsidR="00000000" w:rsidRDefault="007A214F">
      <w:pPr>
        <w:pStyle w:val="a"/>
        <w:ind w:firstLine="0"/>
        <w:rPr>
          <w:rFonts w:hint="cs"/>
          <w:rtl/>
        </w:rPr>
      </w:pPr>
    </w:p>
    <w:p w14:paraId="2A52A91C" w14:textId="77777777" w:rsidR="00000000" w:rsidRDefault="007A214F">
      <w:pPr>
        <w:pStyle w:val="ac"/>
        <w:rPr>
          <w:rtl/>
        </w:rPr>
      </w:pPr>
      <w:r>
        <w:rPr>
          <w:rFonts w:hint="eastAsia"/>
          <w:rtl/>
        </w:rPr>
        <w:t>ישראל</w:t>
      </w:r>
      <w:r>
        <w:rPr>
          <w:rtl/>
        </w:rPr>
        <w:t xml:space="preserve"> אייכלר (יהד</w:t>
      </w:r>
      <w:r>
        <w:rPr>
          <w:rtl/>
        </w:rPr>
        <w:t>ות התורה):</w:t>
      </w:r>
    </w:p>
    <w:p w14:paraId="402E6EFD" w14:textId="77777777" w:rsidR="00000000" w:rsidRDefault="007A214F">
      <w:pPr>
        <w:pStyle w:val="a"/>
        <w:rPr>
          <w:rFonts w:hint="cs"/>
          <w:rtl/>
        </w:rPr>
      </w:pPr>
    </w:p>
    <w:p w14:paraId="5064B541" w14:textId="77777777" w:rsidR="00000000" w:rsidRDefault="007A214F">
      <w:pPr>
        <w:pStyle w:val="a"/>
        <w:rPr>
          <w:rFonts w:hint="cs"/>
          <w:rtl/>
        </w:rPr>
      </w:pPr>
      <w:r>
        <w:rPr>
          <w:rFonts w:hint="cs"/>
          <w:rtl/>
        </w:rPr>
        <w:t>חשבתי שעכשיו אני.</w:t>
      </w:r>
    </w:p>
    <w:p w14:paraId="428A542E" w14:textId="77777777" w:rsidR="00000000" w:rsidRDefault="007A214F">
      <w:pPr>
        <w:pStyle w:val="a"/>
        <w:ind w:firstLine="0"/>
        <w:rPr>
          <w:rFonts w:hint="cs"/>
          <w:rtl/>
        </w:rPr>
      </w:pPr>
    </w:p>
    <w:p w14:paraId="4FCC532F" w14:textId="77777777" w:rsidR="00000000" w:rsidRDefault="007A214F">
      <w:pPr>
        <w:pStyle w:val="ad"/>
        <w:rPr>
          <w:rtl/>
        </w:rPr>
      </w:pPr>
      <w:r>
        <w:rPr>
          <w:rtl/>
        </w:rPr>
        <w:t>היו"ר ראובן ריבלין:</w:t>
      </w:r>
    </w:p>
    <w:p w14:paraId="6CA0102F" w14:textId="77777777" w:rsidR="00000000" w:rsidRDefault="007A214F">
      <w:pPr>
        <w:pStyle w:val="a"/>
        <w:rPr>
          <w:rtl/>
        </w:rPr>
      </w:pPr>
    </w:p>
    <w:p w14:paraId="5399BA4F" w14:textId="77777777" w:rsidR="00000000" w:rsidRDefault="007A214F">
      <w:pPr>
        <w:pStyle w:val="a"/>
        <w:rPr>
          <w:rFonts w:hint="cs"/>
          <w:rtl/>
        </w:rPr>
      </w:pPr>
      <w:r>
        <w:rPr>
          <w:rFonts w:hint="cs"/>
          <w:rtl/>
        </w:rPr>
        <w:t>חבר הכנסת יוסי שריד, הידוע גם כיוסף שריד, חבר הכנסת אייכלר - - - אז למה אדוני הרים גבה וכמעט זעק: איפה אני?</w:t>
      </w:r>
    </w:p>
    <w:p w14:paraId="4B8D3D71" w14:textId="77777777" w:rsidR="00000000" w:rsidRDefault="007A214F">
      <w:pPr>
        <w:pStyle w:val="a"/>
        <w:ind w:firstLine="0"/>
        <w:rPr>
          <w:rFonts w:hint="cs"/>
          <w:rtl/>
        </w:rPr>
      </w:pPr>
    </w:p>
    <w:p w14:paraId="047B029A" w14:textId="77777777" w:rsidR="00000000" w:rsidRDefault="007A214F">
      <w:pPr>
        <w:pStyle w:val="ac"/>
        <w:rPr>
          <w:rtl/>
        </w:rPr>
      </w:pPr>
      <w:r>
        <w:rPr>
          <w:rFonts w:hint="eastAsia"/>
          <w:rtl/>
        </w:rPr>
        <w:t>ישראל</w:t>
      </w:r>
      <w:r>
        <w:rPr>
          <w:rtl/>
        </w:rPr>
        <w:t xml:space="preserve"> אייכלר (יהדות התורה):</w:t>
      </w:r>
    </w:p>
    <w:p w14:paraId="7E1F8CA8" w14:textId="77777777" w:rsidR="00000000" w:rsidRDefault="007A214F">
      <w:pPr>
        <w:pStyle w:val="a"/>
        <w:rPr>
          <w:rFonts w:hint="cs"/>
          <w:rtl/>
        </w:rPr>
      </w:pPr>
    </w:p>
    <w:p w14:paraId="1B640A83" w14:textId="77777777" w:rsidR="00000000" w:rsidRDefault="007A214F">
      <w:pPr>
        <w:pStyle w:val="a"/>
        <w:rPr>
          <w:rFonts w:hint="cs"/>
          <w:rtl/>
        </w:rPr>
      </w:pPr>
      <w:r>
        <w:rPr>
          <w:rFonts w:hint="cs"/>
          <w:rtl/>
        </w:rPr>
        <w:t>חשבתי שאני עכשיו.</w:t>
      </w:r>
    </w:p>
    <w:p w14:paraId="67F3F245" w14:textId="77777777" w:rsidR="00000000" w:rsidRDefault="007A214F">
      <w:pPr>
        <w:pStyle w:val="a"/>
        <w:ind w:firstLine="0"/>
        <w:rPr>
          <w:rFonts w:hint="cs"/>
          <w:rtl/>
        </w:rPr>
      </w:pPr>
    </w:p>
    <w:p w14:paraId="14A22121" w14:textId="77777777" w:rsidR="00000000" w:rsidRDefault="007A214F">
      <w:pPr>
        <w:pStyle w:val="ad"/>
        <w:rPr>
          <w:rtl/>
        </w:rPr>
      </w:pPr>
      <w:r>
        <w:rPr>
          <w:rtl/>
        </w:rPr>
        <w:t>היו"ר ראובן ריבלין:</w:t>
      </w:r>
    </w:p>
    <w:p w14:paraId="2ADD9D38" w14:textId="77777777" w:rsidR="00000000" w:rsidRDefault="007A214F">
      <w:pPr>
        <w:pStyle w:val="a"/>
        <w:rPr>
          <w:rtl/>
        </w:rPr>
      </w:pPr>
    </w:p>
    <w:p w14:paraId="12E549F5" w14:textId="77777777" w:rsidR="00000000" w:rsidRDefault="007A214F">
      <w:pPr>
        <w:pStyle w:val="a"/>
        <w:rPr>
          <w:rFonts w:hint="cs"/>
          <w:rtl/>
        </w:rPr>
      </w:pPr>
      <w:r>
        <w:rPr>
          <w:rFonts w:hint="cs"/>
          <w:rtl/>
        </w:rPr>
        <w:t>אתה רואה, חשבת. אבל הכול ד</w:t>
      </w:r>
      <w:r>
        <w:rPr>
          <w:rFonts w:hint="cs"/>
          <w:rtl/>
        </w:rPr>
        <w:t>בר דבור על אופניו, תפוחי זהב ומשכיות כסף. חבר הכנסת דהאמשה, בבקשה. דקה לרשותך לדבר, בלי לבקש להסיר, או להוריד.</w:t>
      </w:r>
    </w:p>
    <w:p w14:paraId="015302F7" w14:textId="77777777" w:rsidR="00000000" w:rsidRDefault="007A214F">
      <w:pPr>
        <w:pStyle w:val="Speaker"/>
        <w:rPr>
          <w:rFonts w:hint="cs"/>
          <w:rtl/>
        </w:rPr>
      </w:pPr>
      <w:bookmarkStart w:id="207" w:name="FS000000526T10_09_2003_13_13_41"/>
      <w:bookmarkStart w:id="208" w:name="FS000000550T10_09_2003_13_17_37"/>
      <w:bookmarkEnd w:id="207"/>
      <w:bookmarkEnd w:id="208"/>
    </w:p>
    <w:p w14:paraId="68A571BB" w14:textId="77777777" w:rsidR="00000000" w:rsidRDefault="007A214F">
      <w:pPr>
        <w:pStyle w:val="Speaker"/>
        <w:rPr>
          <w:rtl/>
        </w:rPr>
      </w:pPr>
      <w:bookmarkStart w:id="209" w:name="_Toc65927020"/>
      <w:r>
        <w:rPr>
          <w:rFonts w:hint="eastAsia"/>
          <w:rtl/>
        </w:rPr>
        <w:t>עבד</w:t>
      </w:r>
      <w:r>
        <w:rPr>
          <w:rtl/>
        </w:rPr>
        <w:t>-אלמאלכ דהאמשה (רע"ם):</w:t>
      </w:r>
      <w:bookmarkEnd w:id="209"/>
    </w:p>
    <w:p w14:paraId="2E08EF06" w14:textId="77777777" w:rsidR="00000000" w:rsidRDefault="007A214F">
      <w:pPr>
        <w:pStyle w:val="a"/>
        <w:rPr>
          <w:rFonts w:hint="cs"/>
          <w:rtl/>
        </w:rPr>
      </w:pPr>
    </w:p>
    <w:p w14:paraId="27C68130" w14:textId="77777777" w:rsidR="00000000" w:rsidRDefault="007A214F">
      <w:pPr>
        <w:pStyle w:val="a"/>
        <w:rPr>
          <w:rFonts w:hint="cs"/>
          <w:rtl/>
        </w:rPr>
      </w:pPr>
      <w:r>
        <w:rPr>
          <w:rFonts w:hint="cs"/>
          <w:rtl/>
        </w:rPr>
        <w:t>כבוד היושב-ראש, מכובדי השר, חברי, חברי הכנסת, אני דיברתי גם הבוקר על העניין המדיני ואיך הממשלה איננה מקדמת את הנושא ב</w:t>
      </w:r>
      <w:r>
        <w:rPr>
          <w:rFonts w:hint="cs"/>
          <w:rtl/>
        </w:rPr>
        <w:t>צורה כלשהי. שמעת עכשיו את דברי השר, דברים נכונים, חכמים. הוא אומר לך שאבו-מאזן לא יכול היה לעשות הרבה, וזאת משתי סיבות: סיבה אחת הוא נתן, שלא היו לו כל כך הרבה סמכויות וסמכויות הביטחון לא בידו. בסדר, אז יש אדם שסמכויות הביטחון בידו, שאתו עשו הסכמים, אתו הל</w:t>
      </w:r>
      <w:r>
        <w:rPr>
          <w:rFonts w:hint="cs"/>
          <w:rtl/>
        </w:rPr>
        <w:t xml:space="preserve">כו כברת דרך ואתו עשו את הדברים. אנחנו אומרים לו: זה לא רלוונטי. אסור לעשות עם זה שיש לו סמכויות, אף שהעם שלו בחר בו, ממשיך לתמוך בו, ואף שהוא נעשה עכשיו עוד יותר מקובל ומושרש בעם שלו. טוב, בסדר.  </w:t>
      </w:r>
    </w:p>
    <w:p w14:paraId="0556D746" w14:textId="77777777" w:rsidR="00000000" w:rsidRDefault="007A214F">
      <w:pPr>
        <w:pStyle w:val="a"/>
        <w:rPr>
          <w:rFonts w:hint="cs"/>
          <w:rtl/>
        </w:rPr>
      </w:pPr>
    </w:p>
    <w:p w14:paraId="6F8D3AD2" w14:textId="77777777" w:rsidR="00000000" w:rsidRDefault="007A214F">
      <w:pPr>
        <w:pStyle w:val="a"/>
        <w:rPr>
          <w:rFonts w:hint="cs"/>
          <w:rtl/>
        </w:rPr>
      </w:pPr>
      <w:r>
        <w:rPr>
          <w:rFonts w:hint="cs"/>
          <w:rtl/>
        </w:rPr>
        <w:t xml:space="preserve">לעניין החברתי, אדוני השר, וטוב שאתה גם שר במשרד האוצר. מה </w:t>
      </w:r>
      <w:r>
        <w:rPr>
          <w:rFonts w:hint="cs"/>
          <w:rtl/>
        </w:rPr>
        <w:t>שמענו את מר נתניהו אומר בלשון ברורה וחלקה? - לא להוליד ילדים. אנשים צריכים לחשוב פעמיים, לשבת, לעשות ישיבה בין הבעל ואשתו ולהגיד - -</w:t>
      </w:r>
    </w:p>
    <w:p w14:paraId="18167271" w14:textId="77777777" w:rsidR="00000000" w:rsidRDefault="007A214F">
      <w:pPr>
        <w:pStyle w:val="a"/>
        <w:ind w:firstLine="0"/>
        <w:rPr>
          <w:rFonts w:hint="cs"/>
          <w:rtl/>
        </w:rPr>
      </w:pPr>
    </w:p>
    <w:p w14:paraId="30311F1C" w14:textId="77777777" w:rsidR="00000000" w:rsidRDefault="007A214F">
      <w:pPr>
        <w:pStyle w:val="ad"/>
        <w:rPr>
          <w:rtl/>
        </w:rPr>
      </w:pPr>
      <w:r>
        <w:rPr>
          <w:rFonts w:hint="eastAsia"/>
          <w:rtl/>
        </w:rPr>
        <w:t>היו</w:t>
      </w:r>
      <w:r>
        <w:rPr>
          <w:rtl/>
        </w:rPr>
        <w:t>"ר ראובן ריבלין:</w:t>
      </w:r>
    </w:p>
    <w:p w14:paraId="678348A4" w14:textId="77777777" w:rsidR="00000000" w:rsidRDefault="007A214F">
      <w:pPr>
        <w:pStyle w:val="a"/>
        <w:rPr>
          <w:rFonts w:hint="cs"/>
          <w:rtl/>
        </w:rPr>
      </w:pPr>
    </w:p>
    <w:p w14:paraId="3286A2C1" w14:textId="77777777" w:rsidR="00000000" w:rsidRDefault="007A214F">
      <w:pPr>
        <w:pStyle w:val="a"/>
        <w:rPr>
          <w:rFonts w:hint="cs"/>
          <w:rtl/>
        </w:rPr>
      </w:pPr>
    </w:p>
    <w:p w14:paraId="721EA485" w14:textId="77777777" w:rsidR="00000000" w:rsidRDefault="007A214F">
      <w:pPr>
        <w:pStyle w:val="a"/>
        <w:rPr>
          <w:rFonts w:hint="cs"/>
          <w:rtl/>
        </w:rPr>
      </w:pPr>
      <w:r>
        <w:rPr>
          <w:rFonts w:hint="cs"/>
          <w:rtl/>
        </w:rPr>
        <w:t>תודה רבה.</w:t>
      </w:r>
    </w:p>
    <w:p w14:paraId="1C9A7D6D" w14:textId="77777777" w:rsidR="00000000" w:rsidRDefault="007A214F">
      <w:pPr>
        <w:pStyle w:val="a"/>
        <w:ind w:firstLine="0"/>
        <w:rPr>
          <w:rFonts w:hint="cs"/>
          <w:rtl/>
        </w:rPr>
      </w:pPr>
    </w:p>
    <w:p w14:paraId="6DCA82DB" w14:textId="77777777" w:rsidR="00000000" w:rsidRDefault="007A214F">
      <w:pPr>
        <w:pStyle w:val="SpeakerCon"/>
        <w:rPr>
          <w:rtl/>
        </w:rPr>
      </w:pPr>
      <w:bookmarkStart w:id="210" w:name="FS000000550T10_09_2003_13_21_26C"/>
      <w:bookmarkEnd w:id="210"/>
      <w:r>
        <w:rPr>
          <w:rFonts w:hint="eastAsia"/>
          <w:rtl/>
        </w:rPr>
        <w:t>עבד</w:t>
      </w:r>
      <w:r>
        <w:rPr>
          <w:rtl/>
        </w:rPr>
        <w:t>-אלמאלכ דהאמשה (רע"ם):</w:t>
      </w:r>
    </w:p>
    <w:p w14:paraId="0D0AF79C" w14:textId="77777777" w:rsidR="00000000" w:rsidRDefault="007A214F">
      <w:pPr>
        <w:pStyle w:val="a"/>
        <w:rPr>
          <w:rFonts w:hint="cs"/>
          <w:rtl/>
        </w:rPr>
      </w:pPr>
    </w:p>
    <w:p w14:paraId="78C9CC72" w14:textId="77777777" w:rsidR="00000000" w:rsidRDefault="007A214F">
      <w:pPr>
        <w:pStyle w:val="a"/>
        <w:rPr>
          <w:rFonts w:hint="cs"/>
          <w:rtl/>
        </w:rPr>
      </w:pPr>
      <w:r>
        <w:rPr>
          <w:rFonts w:hint="cs"/>
          <w:rtl/>
        </w:rPr>
        <w:t xml:space="preserve"> - - רגע, נראה, אנחנו יכולים לעשות עוד ילד או לא?</w:t>
      </w:r>
    </w:p>
    <w:p w14:paraId="70B53B21" w14:textId="77777777" w:rsidR="00000000" w:rsidRDefault="007A214F">
      <w:pPr>
        <w:pStyle w:val="a"/>
        <w:ind w:firstLine="0"/>
        <w:rPr>
          <w:rFonts w:hint="cs"/>
          <w:rtl/>
        </w:rPr>
      </w:pPr>
    </w:p>
    <w:p w14:paraId="73AA5BCB" w14:textId="77777777" w:rsidR="00000000" w:rsidRDefault="007A214F">
      <w:pPr>
        <w:pStyle w:val="ad"/>
        <w:rPr>
          <w:rtl/>
        </w:rPr>
      </w:pPr>
      <w:r>
        <w:rPr>
          <w:rtl/>
        </w:rPr>
        <w:t>היו"ר ראובן</w:t>
      </w:r>
      <w:r>
        <w:rPr>
          <w:rtl/>
        </w:rPr>
        <w:t xml:space="preserve"> ריבלין:</w:t>
      </w:r>
    </w:p>
    <w:p w14:paraId="69906FDB" w14:textId="77777777" w:rsidR="00000000" w:rsidRDefault="007A214F">
      <w:pPr>
        <w:pStyle w:val="a"/>
        <w:rPr>
          <w:rtl/>
        </w:rPr>
      </w:pPr>
    </w:p>
    <w:p w14:paraId="6520212A" w14:textId="77777777" w:rsidR="00000000" w:rsidRDefault="007A214F">
      <w:pPr>
        <w:pStyle w:val="a"/>
        <w:rPr>
          <w:rFonts w:hint="cs"/>
          <w:rtl/>
        </w:rPr>
      </w:pPr>
      <w:r>
        <w:rPr>
          <w:rFonts w:hint="cs"/>
          <w:rtl/>
        </w:rPr>
        <w:t>נא לסיים, אדוני. אדוני לא מגיש הצעה לסדר-היום, אלא רק מעיר הערה בדקה.</w:t>
      </w:r>
    </w:p>
    <w:p w14:paraId="1CA524B9" w14:textId="77777777" w:rsidR="00000000" w:rsidRDefault="007A214F">
      <w:pPr>
        <w:pStyle w:val="a"/>
        <w:ind w:firstLine="0"/>
        <w:rPr>
          <w:rFonts w:hint="cs"/>
          <w:rtl/>
        </w:rPr>
      </w:pPr>
    </w:p>
    <w:p w14:paraId="067E863B" w14:textId="77777777" w:rsidR="00000000" w:rsidRDefault="007A214F">
      <w:pPr>
        <w:pStyle w:val="SpeakerCon"/>
        <w:rPr>
          <w:rtl/>
        </w:rPr>
      </w:pPr>
      <w:bookmarkStart w:id="211" w:name="FS000000550T10_09_2003_13_22_22C"/>
      <w:bookmarkEnd w:id="211"/>
      <w:r>
        <w:rPr>
          <w:rtl/>
        </w:rPr>
        <w:t>עבד-אלמאלכ דהאמשה (רע"ם):</w:t>
      </w:r>
    </w:p>
    <w:p w14:paraId="3EF041AD" w14:textId="77777777" w:rsidR="00000000" w:rsidRDefault="007A214F">
      <w:pPr>
        <w:pStyle w:val="a"/>
        <w:rPr>
          <w:rtl/>
        </w:rPr>
      </w:pPr>
    </w:p>
    <w:p w14:paraId="22146530" w14:textId="77777777" w:rsidR="00000000" w:rsidRDefault="007A214F">
      <w:pPr>
        <w:pStyle w:val="a"/>
        <w:rPr>
          <w:rFonts w:hint="cs"/>
          <w:rtl/>
        </w:rPr>
      </w:pPr>
      <w:r>
        <w:rPr>
          <w:rFonts w:hint="cs"/>
          <w:rtl/>
        </w:rPr>
        <w:t>במשפט סיכום, אדוני, גם בנושא המדיני וגם בנושא החברתי הממשלה הזאת מובילה רק למבוי סתום ולדרך-אין-דרך. אני חושב שהגיע הזמן פשוט להחליף אותה. תודה רבה.</w:t>
      </w:r>
    </w:p>
    <w:p w14:paraId="037AA607" w14:textId="77777777" w:rsidR="00000000" w:rsidRDefault="007A214F">
      <w:pPr>
        <w:pStyle w:val="a"/>
        <w:ind w:firstLine="0"/>
        <w:rPr>
          <w:rFonts w:hint="cs"/>
          <w:rtl/>
        </w:rPr>
      </w:pPr>
    </w:p>
    <w:p w14:paraId="134007E1" w14:textId="77777777" w:rsidR="00000000" w:rsidRDefault="007A214F">
      <w:pPr>
        <w:pStyle w:val="ad"/>
        <w:rPr>
          <w:rtl/>
        </w:rPr>
      </w:pPr>
      <w:r>
        <w:rPr>
          <w:rtl/>
        </w:rPr>
        <w:t>היו"ר ראובן ריבלין:</w:t>
      </w:r>
    </w:p>
    <w:p w14:paraId="1A7AF218" w14:textId="77777777" w:rsidR="00000000" w:rsidRDefault="007A214F">
      <w:pPr>
        <w:pStyle w:val="a"/>
        <w:rPr>
          <w:rtl/>
        </w:rPr>
      </w:pPr>
    </w:p>
    <w:p w14:paraId="79A654C3" w14:textId="77777777" w:rsidR="00000000" w:rsidRDefault="007A214F">
      <w:pPr>
        <w:pStyle w:val="a"/>
        <w:rPr>
          <w:rFonts w:hint="cs"/>
          <w:rtl/>
        </w:rPr>
      </w:pPr>
      <w:r>
        <w:rPr>
          <w:rFonts w:hint="cs"/>
          <w:rtl/>
        </w:rPr>
        <w:t xml:space="preserve">תודה רבה לאדוני. חבר הכנסת עזמי בשארה - לחברי הכנסת יתום, אלדד וליבוביץ.  </w:t>
      </w:r>
    </w:p>
    <w:p w14:paraId="7D0EB911" w14:textId="77777777" w:rsidR="00000000" w:rsidRDefault="007A214F">
      <w:pPr>
        <w:pStyle w:val="a"/>
        <w:rPr>
          <w:rFonts w:hint="cs"/>
          <w:rtl/>
        </w:rPr>
      </w:pPr>
    </w:p>
    <w:p w14:paraId="38DEC7AC" w14:textId="77777777" w:rsidR="00000000" w:rsidRDefault="007A214F">
      <w:pPr>
        <w:pStyle w:val="Speaker"/>
        <w:rPr>
          <w:rtl/>
        </w:rPr>
      </w:pPr>
      <w:bookmarkStart w:id="212" w:name="FS000000558T10_09_2003_13_23_31"/>
      <w:bookmarkStart w:id="213" w:name="_Toc65927021"/>
      <w:bookmarkEnd w:id="212"/>
      <w:r>
        <w:rPr>
          <w:rFonts w:hint="eastAsia"/>
          <w:rtl/>
        </w:rPr>
        <w:t>עזמי</w:t>
      </w:r>
      <w:r>
        <w:rPr>
          <w:rtl/>
        </w:rPr>
        <w:t xml:space="preserve"> בשארה (בל"ד):</w:t>
      </w:r>
      <w:bookmarkEnd w:id="213"/>
    </w:p>
    <w:p w14:paraId="559EED1F" w14:textId="77777777" w:rsidR="00000000" w:rsidRDefault="007A214F">
      <w:pPr>
        <w:pStyle w:val="a"/>
        <w:rPr>
          <w:rFonts w:hint="cs"/>
          <w:rtl/>
        </w:rPr>
      </w:pPr>
    </w:p>
    <w:p w14:paraId="4CFB9DB8" w14:textId="77777777" w:rsidR="00000000" w:rsidRDefault="007A214F">
      <w:pPr>
        <w:pStyle w:val="a"/>
        <w:rPr>
          <w:rFonts w:hint="cs"/>
          <w:rtl/>
        </w:rPr>
      </w:pPr>
      <w:r>
        <w:rPr>
          <w:rFonts w:hint="cs"/>
          <w:rtl/>
        </w:rPr>
        <w:t>אדוני היושב-ראש, חברי חברי הכנסת, בדיוק ביחס להצעה שדיברה על עשר שנים לאוסלו, אני חושב שהבעיה העיקרית המבנית באוסלו היתה שהיו שלבים שהובי</w:t>
      </w:r>
      <w:r>
        <w:rPr>
          <w:rFonts w:hint="cs"/>
          <w:rtl/>
        </w:rPr>
        <w:t>לו ליעד לא ברור, כלומר, השאירו את זה פתוח לאנשים, כמו הצד הימני הזה של הבית, להכשיל, כדי שיגידו עשר שנים אחר כך שזה נכשל. אוסלו היה, מבנית, פתוח להכשלה, מפני שאוסלו לא קבע יעד עם שלבים ליעד. הוא קבע שלבים בלי יעד. זו הבעיה של כל מה שבא עד עכשיו, ולדעתי, אד</w:t>
      </w:r>
      <w:r>
        <w:rPr>
          <w:rFonts w:hint="cs"/>
          <w:rtl/>
        </w:rPr>
        <w:t>וני היושב-ראש, יש מה ללמוד, ואת זה צריך ללמוד. אי-אפשר לעבוד ככה.</w:t>
      </w:r>
    </w:p>
    <w:p w14:paraId="6BDE856A" w14:textId="77777777" w:rsidR="00000000" w:rsidRDefault="007A214F">
      <w:pPr>
        <w:pStyle w:val="a"/>
        <w:rPr>
          <w:rFonts w:hint="cs"/>
          <w:rtl/>
        </w:rPr>
      </w:pPr>
    </w:p>
    <w:p w14:paraId="52B13116" w14:textId="77777777" w:rsidR="00000000" w:rsidRDefault="007A214F">
      <w:pPr>
        <w:pStyle w:val="a"/>
        <w:rPr>
          <w:rFonts w:hint="cs"/>
          <w:rtl/>
        </w:rPr>
      </w:pPr>
      <w:r>
        <w:rPr>
          <w:rFonts w:hint="cs"/>
          <w:rtl/>
        </w:rPr>
        <w:t>דבר שני, אדוני, כל התקופה של שלוש השנים האחרונות - ואני מסיים, רק חצי דקה, רבע דקה: כל מה שמסמל שרון בשלוש השנים האחרונות זה לחזור אחורה, לתקופה שמרכיב עיקרי של הדוקטרינה הביטחונית הישראלית</w:t>
      </w:r>
      <w:r>
        <w:rPr>
          <w:rFonts w:hint="cs"/>
          <w:rtl/>
        </w:rPr>
        <w:t xml:space="preserve"> היה "אין ברירה". ויש ברירה, אדוני היושב-ראש. מאז 1973 יש ברירה של דו-קיום בשלום גם עם העולם הערבי וגם עם הפלסטינים. המדיניות שהוא מוביל של "אין ברירה" היא מדיניות יוצרת מתאבדים. </w:t>
      </w:r>
    </w:p>
    <w:p w14:paraId="72B50350" w14:textId="77777777" w:rsidR="00000000" w:rsidRDefault="007A214F">
      <w:pPr>
        <w:pStyle w:val="a"/>
        <w:ind w:firstLine="0"/>
        <w:rPr>
          <w:rFonts w:hint="cs"/>
          <w:rtl/>
        </w:rPr>
      </w:pPr>
    </w:p>
    <w:p w14:paraId="254D0A9A" w14:textId="77777777" w:rsidR="00000000" w:rsidRDefault="007A214F">
      <w:pPr>
        <w:pStyle w:val="ad"/>
        <w:rPr>
          <w:rtl/>
        </w:rPr>
      </w:pPr>
      <w:r>
        <w:rPr>
          <w:rFonts w:hint="eastAsia"/>
          <w:rtl/>
        </w:rPr>
        <w:t>היו</w:t>
      </w:r>
      <w:r>
        <w:rPr>
          <w:rtl/>
        </w:rPr>
        <w:t>"ר ראובן ריבלין:</w:t>
      </w:r>
    </w:p>
    <w:p w14:paraId="179C7736" w14:textId="77777777" w:rsidR="00000000" w:rsidRDefault="007A214F">
      <w:pPr>
        <w:pStyle w:val="a"/>
        <w:rPr>
          <w:rFonts w:hint="cs"/>
          <w:rtl/>
        </w:rPr>
      </w:pPr>
    </w:p>
    <w:p w14:paraId="68960E1C" w14:textId="77777777" w:rsidR="00000000" w:rsidRDefault="007A214F">
      <w:pPr>
        <w:pStyle w:val="a"/>
        <w:rPr>
          <w:rFonts w:hint="cs"/>
          <w:rtl/>
        </w:rPr>
      </w:pPr>
      <w:r>
        <w:rPr>
          <w:rFonts w:hint="cs"/>
          <w:rtl/>
        </w:rPr>
        <w:t xml:space="preserve">תודה רבה. עוד מעט אדוני עולה לדבר והוא יוכל להמשיך את </w:t>
      </w:r>
      <w:r>
        <w:rPr>
          <w:rFonts w:hint="cs"/>
          <w:rtl/>
        </w:rPr>
        <w:t>דבריו. לרישא של אדוני מותר לי לומר בכל הענווה, שאני מסכים במאה אחוז. לסיפא אני לא מתייחס.</w:t>
      </w:r>
    </w:p>
    <w:p w14:paraId="5FA82A8D" w14:textId="77777777" w:rsidR="00000000" w:rsidRDefault="007A214F">
      <w:pPr>
        <w:pStyle w:val="a"/>
        <w:rPr>
          <w:rFonts w:hint="cs"/>
          <w:rtl/>
        </w:rPr>
      </w:pPr>
    </w:p>
    <w:p w14:paraId="51755005" w14:textId="77777777" w:rsidR="00000000" w:rsidRDefault="007A214F">
      <w:pPr>
        <w:pStyle w:val="a"/>
        <w:rPr>
          <w:rFonts w:hint="cs"/>
          <w:rtl/>
        </w:rPr>
      </w:pPr>
      <w:r>
        <w:rPr>
          <w:rFonts w:hint="cs"/>
          <w:rtl/>
        </w:rPr>
        <w:t>חבר הכנסת חיים אורון אינו נמצא, אז אין מי שידבר בהתייחס לחיים רמון. חבר הכנסת אייכלר, בבקשה, לדבריו של יוסף שריד.</w:t>
      </w:r>
    </w:p>
    <w:p w14:paraId="1C8B9FC4" w14:textId="77777777" w:rsidR="00000000" w:rsidRDefault="007A214F">
      <w:pPr>
        <w:pStyle w:val="a"/>
        <w:ind w:firstLine="0"/>
        <w:rPr>
          <w:rFonts w:hint="cs"/>
          <w:rtl/>
        </w:rPr>
      </w:pPr>
    </w:p>
    <w:p w14:paraId="337CF4C6" w14:textId="77777777" w:rsidR="00000000" w:rsidRDefault="007A214F">
      <w:pPr>
        <w:pStyle w:val="Speaker"/>
        <w:rPr>
          <w:rtl/>
        </w:rPr>
      </w:pPr>
      <w:bookmarkStart w:id="214" w:name="FS000001057T10_09_2003_13_27_53"/>
      <w:bookmarkStart w:id="215" w:name="_Toc65927022"/>
      <w:bookmarkEnd w:id="214"/>
      <w:r>
        <w:rPr>
          <w:rFonts w:hint="eastAsia"/>
          <w:rtl/>
        </w:rPr>
        <w:t>ישראל</w:t>
      </w:r>
      <w:r>
        <w:rPr>
          <w:rtl/>
        </w:rPr>
        <w:t xml:space="preserve"> אייכלר (יהדות התורה):</w:t>
      </w:r>
      <w:bookmarkEnd w:id="215"/>
    </w:p>
    <w:p w14:paraId="5BC73036" w14:textId="77777777" w:rsidR="00000000" w:rsidRDefault="007A214F">
      <w:pPr>
        <w:pStyle w:val="a"/>
        <w:rPr>
          <w:rFonts w:hint="cs"/>
          <w:rtl/>
        </w:rPr>
      </w:pPr>
    </w:p>
    <w:p w14:paraId="0391711F" w14:textId="77777777" w:rsidR="00000000" w:rsidRDefault="007A214F">
      <w:pPr>
        <w:pStyle w:val="a"/>
        <w:rPr>
          <w:rFonts w:hint="cs"/>
          <w:rtl/>
        </w:rPr>
      </w:pPr>
      <w:r>
        <w:rPr>
          <w:rFonts w:hint="cs"/>
          <w:rtl/>
        </w:rPr>
        <w:t>אדוני היושב-ראש, חברי</w:t>
      </w:r>
      <w:r>
        <w:rPr>
          <w:rFonts w:hint="cs"/>
          <w:rtl/>
        </w:rPr>
        <w:t xml:space="preserve"> הכנסת, בשעות אלה מובאים לקבורה חללי הפיגועים הרצחניים מאתמול, השם ייקום דמם. בשעה זאת, כלה מובלת לקברה ביום חופתה. דבר כזה לא היה בשום תקופה בהיסטוריה חוץ מאשר בזמן השואה. זו ממש שואה. כך נראית שואה. כלה מובלת לקברה ביום חופתה, זה צריך לזעזע אותנו כך שאף </w:t>
      </w:r>
      <w:r>
        <w:rPr>
          <w:rFonts w:hint="cs"/>
          <w:rtl/>
        </w:rPr>
        <w:t>אחד לא יוכל אפילו לאכול ארוחת צהריים. - הייתקע שופר בעיר ועם לא יחרד? הרי אין דבר יותר מחריד ממה שקרה עד עכשיו.</w:t>
      </w:r>
    </w:p>
    <w:p w14:paraId="7DAD5C25" w14:textId="77777777" w:rsidR="00000000" w:rsidRDefault="007A214F">
      <w:pPr>
        <w:pStyle w:val="a"/>
        <w:rPr>
          <w:rFonts w:hint="cs"/>
          <w:rtl/>
        </w:rPr>
      </w:pPr>
    </w:p>
    <w:p w14:paraId="7EB4E5E2" w14:textId="77777777" w:rsidR="00000000" w:rsidRDefault="007A214F">
      <w:pPr>
        <w:pStyle w:val="a"/>
        <w:rPr>
          <w:rFonts w:hint="cs"/>
          <w:rtl/>
        </w:rPr>
      </w:pPr>
      <w:r>
        <w:rPr>
          <w:rFonts w:hint="cs"/>
          <w:rtl/>
        </w:rPr>
        <w:t>ביום כזה אנחנו שומעים ששר האוצר עומד להרעיל את הציבור נגד עצם לידתם של ילדי ישראל, שנולדים יותר מדי. אני דורש ממנו בשם האחדות, להתנצל בשם הילדי</w:t>
      </w:r>
      <w:r>
        <w:rPr>
          <w:rFonts w:hint="cs"/>
          <w:rtl/>
        </w:rPr>
        <w:t xml:space="preserve">ם שמתפוצצים באוטובוסים כשהוא יושב מאובטח. </w:t>
      </w:r>
    </w:p>
    <w:p w14:paraId="7CE40569" w14:textId="77777777" w:rsidR="00000000" w:rsidRDefault="007A214F">
      <w:pPr>
        <w:pStyle w:val="a"/>
        <w:rPr>
          <w:rFonts w:hint="cs"/>
          <w:rtl/>
        </w:rPr>
      </w:pPr>
    </w:p>
    <w:p w14:paraId="52B08627" w14:textId="77777777" w:rsidR="00000000" w:rsidRDefault="007A214F">
      <w:pPr>
        <w:pStyle w:val="a"/>
        <w:rPr>
          <w:rFonts w:hint="cs"/>
          <w:rtl/>
        </w:rPr>
      </w:pPr>
      <w:r>
        <w:rPr>
          <w:rFonts w:hint="cs"/>
          <w:rtl/>
        </w:rPr>
        <w:t xml:space="preserve">ביום כזה מטיילים 150 שליטים בטיול בהודו. גם בהודו מרעיבים את ההמונים כדי שלשליטים יהיה הרבה כסף. לא לחינם הלך שרון אצל ההודים. </w:t>
      </w:r>
    </w:p>
    <w:p w14:paraId="59176D7E" w14:textId="77777777" w:rsidR="00000000" w:rsidRDefault="007A214F">
      <w:pPr>
        <w:pStyle w:val="a"/>
        <w:rPr>
          <w:rFonts w:hint="cs"/>
          <w:rtl/>
        </w:rPr>
      </w:pPr>
    </w:p>
    <w:p w14:paraId="72D0671E" w14:textId="77777777" w:rsidR="00000000" w:rsidRDefault="007A214F">
      <w:pPr>
        <w:pStyle w:val="a"/>
        <w:rPr>
          <w:rFonts w:hint="cs"/>
          <w:rtl/>
        </w:rPr>
      </w:pPr>
      <w:r>
        <w:rPr>
          <w:rFonts w:hint="cs"/>
          <w:rtl/>
        </w:rPr>
        <w:t>זו תקופה חשוכה וקשה, שבעזרת השם נצא ממנה, אם נתאחד סביב אמונתנו ותורתנו, כי רק בתשו</w:t>
      </w:r>
      <w:r>
        <w:rPr>
          <w:rFonts w:hint="cs"/>
          <w:rtl/>
        </w:rPr>
        <w:t>בה, תפילה וצדקה מעבירין את רוע הגזירה. תודה רבה.</w:t>
      </w:r>
    </w:p>
    <w:p w14:paraId="4010DCC4" w14:textId="77777777" w:rsidR="00000000" w:rsidRDefault="007A214F">
      <w:pPr>
        <w:pStyle w:val="a"/>
        <w:ind w:firstLine="0"/>
        <w:rPr>
          <w:rtl/>
        </w:rPr>
      </w:pPr>
    </w:p>
    <w:p w14:paraId="61F21036" w14:textId="77777777" w:rsidR="00000000" w:rsidRDefault="007A214F">
      <w:pPr>
        <w:pStyle w:val="ad"/>
        <w:rPr>
          <w:rtl/>
        </w:rPr>
      </w:pPr>
      <w:r>
        <w:rPr>
          <w:rFonts w:hint="eastAsia"/>
          <w:rtl/>
        </w:rPr>
        <w:t>היו</w:t>
      </w:r>
      <w:r>
        <w:rPr>
          <w:rtl/>
        </w:rPr>
        <w:t>"ר ראובן ריבלין:</w:t>
      </w:r>
    </w:p>
    <w:p w14:paraId="1E64CC9F" w14:textId="77777777" w:rsidR="00000000" w:rsidRDefault="007A214F">
      <w:pPr>
        <w:pStyle w:val="a"/>
        <w:rPr>
          <w:rFonts w:hint="cs"/>
          <w:rtl/>
        </w:rPr>
      </w:pPr>
    </w:p>
    <w:p w14:paraId="1C0AC3E9" w14:textId="77777777" w:rsidR="00000000" w:rsidRDefault="007A214F">
      <w:pPr>
        <w:pStyle w:val="a"/>
        <w:rPr>
          <w:rFonts w:hint="cs"/>
          <w:rtl/>
        </w:rPr>
      </w:pPr>
      <w:r>
        <w:rPr>
          <w:rFonts w:hint="cs"/>
          <w:rtl/>
        </w:rPr>
        <w:t>תודה לחבר הכנסת אייכלר. רציתי לומר לאדוני, שאדוני מזכיר את השואה, כאשר נאמר: יצא חתן מחדרו וכלה מחופתה. מדובר על כך שעם נלחם על חייו ויכול להילחם על חייו.</w:t>
      </w:r>
    </w:p>
    <w:p w14:paraId="640A7472" w14:textId="77777777" w:rsidR="00000000" w:rsidRDefault="007A214F">
      <w:pPr>
        <w:pStyle w:val="a"/>
        <w:ind w:firstLine="0"/>
        <w:rPr>
          <w:rFonts w:hint="cs"/>
          <w:rtl/>
        </w:rPr>
      </w:pPr>
    </w:p>
    <w:p w14:paraId="0022191A" w14:textId="77777777" w:rsidR="00000000" w:rsidRDefault="007A214F">
      <w:pPr>
        <w:pStyle w:val="ac"/>
        <w:rPr>
          <w:rtl/>
        </w:rPr>
      </w:pPr>
      <w:r>
        <w:rPr>
          <w:rFonts w:hint="eastAsia"/>
          <w:rtl/>
        </w:rPr>
        <w:t>ישראל</w:t>
      </w:r>
      <w:r>
        <w:rPr>
          <w:rtl/>
        </w:rPr>
        <w:t xml:space="preserve"> אייכלר (יהדות התורה):</w:t>
      </w:r>
    </w:p>
    <w:p w14:paraId="3729AC33" w14:textId="77777777" w:rsidR="00000000" w:rsidRDefault="007A214F">
      <w:pPr>
        <w:pStyle w:val="a"/>
        <w:rPr>
          <w:rFonts w:hint="cs"/>
          <w:rtl/>
        </w:rPr>
      </w:pPr>
    </w:p>
    <w:p w14:paraId="54BFEB62" w14:textId="77777777" w:rsidR="00000000" w:rsidRDefault="007A214F">
      <w:pPr>
        <w:pStyle w:val="a"/>
        <w:rPr>
          <w:rFonts w:hint="cs"/>
          <w:rtl/>
        </w:rPr>
      </w:pPr>
      <w:r>
        <w:rPr>
          <w:rFonts w:hint="cs"/>
          <w:rtl/>
        </w:rPr>
        <w:t>עם חסר אונים כמו שאנחנו עכשיו  - -</w:t>
      </w:r>
    </w:p>
    <w:p w14:paraId="61B5E212" w14:textId="77777777" w:rsidR="00000000" w:rsidRDefault="007A214F">
      <w:pPr>
        <w:pStyle w:val="a"/>
        <w:ind w:firstLine="0"/>
        <w:rPr>
          <w:rFonts w:hint="cs"/>
          <w:rtl/>
        </w:rPr>
      </w:pPr>
    </w:p>
    <w:p w14:paraId="19AEB3B8" w14:textId="77777777" w:rsidR="00000000" w:rsidRDefault="007A214F">
      <w:pPr>
        <w:pStyle w:val="ad"/>
        <w:rPr>
          <w:rtl/>
        </w:rPr>
      </w:pPr>
      <w:r>
        <w:rPr>
          <w:rFonts w:hint="eastAsia"/>
          <w:rtl/>
        </w:rPr>
        <w:t>היו</w:t>
      </w:r>
      <w:r>
        <w:rPr>
          <w:rtl/>
        </w:rPr>
        <w:t>"ר ראובן ריבלין:</w:t>
      </w:r>
    </w:p>
    <w:p w14:paraId="5E3151E3" w14:textId="77777777" w:rsidR="00000000" w:rsidRDefault="007A214F">
      <w:pPr>
        <w:pStyle w:val="a"/>
        <w:rPr>
          <w:rFonts w:hint="cs"/>
          <w:rtl/>
        </w:rPr>
      </w:pPr>
    </w:p>
    <w:p w14:paraId="251F6C93" w14:textId="77777777" w:rsidR="00000000" w:rsidRDefault="007A214F">
      <w:pPr>
        <w:pStyle w:val="a"/>
        <w:rPr>
          <w:rFonts w:hint="cs"/>
          <w:rtl/>
        </w:rPr>
      </w:pPr>
      <w:r>
        <w:rPr>
          <w:rFonts w:hint="cs"/>
          <w:rtl/>
        </w:rPr>
        <w:t>אנחנו לא חסרי אונים.</w:t>
      </w:r>
    </w:p>
    <w:p w14:paraId="41950796" w14:textId="77777777" w:rsidR="00000000" w:rsidRDefault="007A214F">
      <w:pPr>
        <w:pStyle w:val="a"/>
        <w:ind w:firstLine="0"/>
        <w:rPr>
          <w:rFonts w:hint="cs"/>
          <w:rtl/>
        </w:rPr>
      </w:pPr>
    </w:p>
    <w:p w14:paraId="0D50EA93" w14:textId="77777777" w:rsidR="00000000" w:rsidRDefault="007A214F">
      <w:pPr>
        <w:pStyle w:val="ac"/>
        <w:rPr>
          <w:rtl/>
        </w:rPr>
      </w:pPr>
      <w:r>
        <w:rPr>
          <w:rFonts w:hint="eastAsia"/>
          <w:rtl/>
        </w:rPr>
        <w:t>ישראל</w:t>
      </w:r>
      <w:r>
        <w:rPr>
          <w:rtl/>
        </w:rPr>
        <w:t xml:space="preserve"> אייכלר (יהדות התורה):</w:t>
      </w:r>
    </w:p>
    <w:p w14:paraId="7443BE26" w14:textId="77777777" w:rsidR="00000000" w:rsidRDefault="007A214F">
      <w:pPr>
        <w:pStyle w:val="a"/>
        <w:rPr>
          <w:rFonts w:hint="cs"/>
          <w:rtl/>
        </w:rPr>
      </w:pPr>
    </w:p>
    <w:p w14:paraId="65E2B336" w14:textId="77777777" w:rsidR="00000000" w:rsidRDefault="007A214F">
      <w:pPr>
        <w:pStyle w:val="a"/>
        <w:rPr>
          <w:rFonts w:hint="cs"/>
          <w:rtl/>
        </w:rPr>
      </w:pPr>
      <w:r>
        <w:rPr>
          <w:rFonts w:hint="cs"/>
          <w:rtl/>
        </w:rPr>
        <w:t>- - צריכים לחשוב מן ההתחלה על כל הרעיונות הבסיסיים של הקיום שלנו בארץ.</w:t>
      </w:r>
    </w:p>
    <w:p w14:paraId="4501FEC0" w14:textId="77777777" w:rsidR="00000000" w:rsidRDefault="007A214F">
      <w:pPr>
        <w:pStyle w:val="a"/>
        <w:ind w:firstLine="0"/>
        <w:rPr>
          <w:rFonts w:hint="cs"/>
          <w:rtl/>
        </w:rPr>
      </w:pPr>
    </w:p>
    <w:p w14:paraId="7896E74F" w14:textId="77777777" w:rsidR="00000000" w:rsidRDefault="007A214F">
      <w:pPr>
        <w:pStyle w:val="ad"/>
        <w:rPr>
          <w:rFonts w:hint="cs"/>
          <w:rtl/>
        </w:rPr>
      </w:pPr>
    </w:p>
    <w:p w14:paraId="5034C08D" w14:textId="77777777" w:rsidR="00000000" w:rsidRDefault="007A214F">
      <w:pPr>
        <w:pStyle w:val="ad"/>
        <w:rPr>
          <w:rtl/>
        </w:rPr>
      </w:pPr>
      <w:r>
        <w:rPr>
          <w:rFonts w:hint="eastAsia"/>
          <w:rtl/>
        </w:rPr>
        <w:t>היו</w:t>
      </w:r>
      <w:r>
        <w:rPr>
          <w:rtl/>
        </w:rPr>
        <w:t>"ר ראובן ריבלין:</w:t>
      </w:r>
    </w:p>
    <w:p w14:paraId="12CBCEFF" w14:textId="77777777" w:rsidR="00000000" w:rsidRDefault="007A214F">
      <w:pPr>
        <w:pStyle w:val="a"/>
        <w:rPr>
          <w:rFonts w:hint="cs"/>
          <w:rtl/>
        </w:rPr>
      </w:pPr>
    </w:p>
    <w:p w14:paraId="2FD0C416" w14:textId="77777777" w:rsidR="00000000" w:rsidRDefault="007A214F">
      <w:pPr>
        <w:pStyle w:val="a"/>
        <w:rPr>
          <w:rFonts w:hint="cs"/>
          <w:rtl/>
        </w:rPr>
      </w:pPr>
      <w:r>
        <w:rPr>
          <w:rFonts w:hint="cs"/>
          <w:rtl/>
        </w:rPr>
        <w:t>יש פה קונסנזוס מלא שאנחנו לא חסרי אונים אנו. מה עוד, ש</w:t>
      </w:r>
      <w:r>
        <w:rPr>
          <w:rFonts w:hint="cs"/>
          <w:rtl/>
        </w:rPr>
        <w:t xml:space="preserve">כמובן תפילתנו תמיד מתכוונת ואנחנו מתפללים כפי שאדוני ביקש, ואנחנו עושים צדקה וחוזרים בתשובה וכל הדברים האלה. </w:t>
      </w:r>
    </w:p>
    <w:p w14:paraId="76FF435A" w14:textId="77777777" w:rsidR="00000000" w:rsidRDefault="007A214F">
      <w:pPr>
        <w:pStyle w:val="a"/>
        <w:rPr>
          <w:rFonts w:hint="cs"/>
          <w:rtl/>
        </w:rPr>
      </w:pPr>
    </w:p>
    <w:p w14:paraId="39C7B8D9" w14:textId="77777777" w:rsidR="00000000" w:rsidRDefault="007A214F">
      <w:pPr>
        <w:pStyle w:val="a"/>
        <w:rPr>
          <w:rFonts w:hint="cs"/>
          <w:rtl/>
        </w:rPr>
      </w:pPr>
      <w:r>
        <w:rPr>
          <w:rFonts w:hint="cs"/>
          <w:rtl/>
        </w:rPr>
        <w:t>חברי הכנסת, עומדת בפנינו הצעת השר להעביר לוועדה. חבר הכנסת אדלשטיין לא רצה להעביר לוועדה. חבר הכנסת ליבוביץ, אדוני מסכים להעביר לוועדה?</w:t>
      </w:r>
    </w:p>
    <w:p w14:paraId="3E0B3F10" w14:textId="77777777" w:rsidR="00000000" w:rsidRDefault="007A214F">
      <w:pPr>
        <w:pStyle w:val="a"/>
        <w:ind w:firstLine="0"/>
        <w:rPr>
          <w:rFonts w:hint="cs"/>
          <w:rtl/>
        </w:rPr>
      </w:pPr>
    </w:p>
    <w:p w14:paraId="507F27AC" w14:textId="77777777" w:rsidR="00000000" w:rsidRDefault="007A214F">
      <w:pPr>
        <w:pStyle w:val="ac"/>
        <w:rPr>
          <w:rtl/>
        </w:rPr>
      </w:pPr>
      <w:r>
        <w:rPr>
          <w:rFonts w:hint="eastAsia"/>
          <w:rtl/>
        </w:rPr>
        <w:t>אילן</w:t>
      </w:r>
      <w:r>
        <w:rPr>
          <w:rtl/>
        </w:rPr>
        <w:t xml:space="preserve"> ליב</w:t>
      </w:r>
      <w:r>
        <w:rPr>
          <w:rtl/>
        </w:rPr>
        <w:t>וביץ (שינוי):</w:t>
      </w:r>
    </w:p>
    <w:p w14:paraId="3921C9AD" w14:textId="77777777" w:rsidR="00000000" w:rsidRDefault="007A214F">
      <w:pPr>
        <w:pStyle w:val="a"/>
        <w:rPr>
          <w:rFonts w:hint="cs"/>
          <w:rtl/>
        </w:rPr>
      </w:pPr>
    </w:p>
    <w:p w14:paraId="6042C3AB" w14:textId="77777777" w:rsidR="00000000" w:rsidRDefault="007A214F">
      <w:pPr>
        <w:pStyle w:val="a"/>
        <w:rPr>
          <w:rFonts w:hint="cs"/>
          <w:rtl/>
        </w:rPr>
      </w:pPr>
      <w:r>
        <w:rPr>
          <w:rFonts w:hint="cs"/>
          <w:rtl/>
        </w:rPr>
        <w:t>כן.</w:t>
      </w:r>
    </w:p>
    <w:p w14:paraId="7C595E72" w14:textId="77777777" w:rsidR="00000000" w:rsidRDefault="007A214F">
      <w:pPr>
        <w:pStyle w:val="a"/>
        <w:ind w:firstLine="0"/>
        <w:rPr>
          <w:rFonts w:hint="cs"/>
          <w:rtl/>
        </w:rPr>
      </w:pPr>
    </w:p>
    <w:p w14:paraId="0B8927C4" w14:textId="77777777" w:rsidR="00000000" w:rsidRDefault="007A214F">
      <w:pPr>
        <w:pStyle w:val="ad"/>
        <w:rPr>
          <w:rtl/>
        </w:rPr>
      </w:pPr>
      <w:r>
        <w:rPr>
          <w:rtl/>
        </w:rPr>
        <w:t>היו"ר ראובן ריבלין:</w:t>
      </w:r>
    </w:p>
    <w:p w14:paraId="27C7307E" w14:textId="77777777" w:rsidR="00000000" w:rsidRDefault="007A214F">
      <w:pPr>
        <w:pStyle w:val="a"/>
        <w:rPr>
          <w:rtl/>
        </w:rPr>
      </w:pPr>
    </w:p>
    <w:p w14:paraId="1F9C24A5" w14:textId="77777777" w:rsidR="00000000" w:rsidRDefault="007A214F">
      <w:pPr>
        <w:pStyle w:val="a"/>
        <w:rPr>
          <w:rFonts w:hint="cs"/>
          <w:rtl/>
        </w:rPr>
      </w:pPr>
      <w:r>
        <w:rPr>
          <w:rFonts w:hint="cs"/>
          <w:rtl/>
        </w:rPr>
        <w:t>חבר הכנסת רמון, האם אדוני מסכים להעביר לוועדה?</w:t>
      </w:r>
    </w:p>
    <w:p w14:paraId="4436A3BC" w14:textId="77777777" w:rsidR="00000000" w:rsidRDefault="007A214F">
      <w:pPr>
        <w:pStyle w:val="a"/>
        <w:ind w:firstLine="0"/>
        <w:rPr>
          <w:rFonts w:hint="cs"/>
          <w:rtl/>
        </w:rPr>
      </w:pPr>
    </w:p>
    <w:p w14:paraId="7F343C4F" w14:textId="77777777" w:rsidR="00000000" w:rsidRDefault="007A214F">
      <w:pPr>
        <w:pStyle w:val="ac"/>
        <w:rPr>
          <w:rtl/>
        </w:rPr>
      </w:pPr>
      <w:r>
        <w:rPr>
          <w:rFonts w:hint="eastAsia"/>
          <w:rtl/>
        </w:rPr>
        <w:t>חיים</w:t>
      </w:r>
      <w:r>
        <w:rPr>
          <w:rtl/>
        </w:rPr>
        <w:t xml:space="preserve"> רמון (העבודה-מימד):</w:t>
      </w:r>
    </w:p>
    <w:p w14:paraId="11FA9AD0" w14:textId="77777777" w:rsidR="00000000" w:rsidRDefault="007A214F">
      <w:pPr>
        <w:pStyle w:val="a"/>
        <w:rPr>
          <w:rFonts w:hint="cs"/>
          <w:rtl/>
        </w:rPr>
      </w:pPr>
    </w:p>
    <w:p w14:paraId="5611D7A2" w14:textId="77777777" w:rsidR="00000000" w:rsidRDefault="007A214F">
      <w:pPr>
        <w:pStyle w:val="a"/>
        <w:rPr>
          <w:rFonts w:hint="cs"/>
          <w:rtl/>
        </w:rPr>
      </w:pPr>
      <w:r>
        <w:rPr>
          <w:rFonts w:hint="cs"/>
          <w:rtl/>
        </w:rPr>
        <w:t>למליאה.</w:t>
      </w:r>
    </w:p>
    <w:p w14:paraId="058A32EE" w14:textId="77777777" w:rsidR="00000000" w:rsidRDefault="007A214F">
      <w:pPr>
        <w:pStyle w:val="a"/>
        <w:rPr>
          <w:rtl/>
        </w:rPr>
      </w:pPr>
    </w:p>
    <w:p w14:paraId="21D0761B" w14:textId="77777777" w:rsidR="00000000" w:rsidRDefault="007A214F">
      <w:pPr>
        <w:pStyle w:val="a"/>
        <w:rPr>
          <w:rFonts w:hint="cs"/>
          <w:rtl/>
        </w:rPr>
      </w:pPr>
    </w:p>
    <w:p w14:paraId="554FB2A3" w14:textId="77777777" w:rsidR="00000000" w:rsidRDefault="007A214F">
      <w:pPr>
        <w:pStyle w:val="ad"/>
        <w:rPr>
          <w:rtl/>
        </w:rPr>
      </w:pPr>
      <w:r>
        <w:rPr>
          <w:rtl/>
        </w:rPr>
        <w:t>היו"ר ראובן ריבלין:</w:t>
      </w:r>
    </w:p>
    <w:p w14:paraId="6D850655" w14:textId="77777777" w:rsidR="00000000" w:rsidRDefault="007A214F">
      <w:pPr>
        <w:pStyle w:val="a"/>
        <w:rPr>
          <w:rtl/>
        </w:rPr>
      </w:pPr>
    </w:p>
    <w:p w14:paraId="2350D308" w14:textId="77777777" w:rsidR="00000000" w:rsidRDefault="007A214F">
      <w:pPr>
        <w:pStyle w:val="a"/>
        <w:rPr>
          <w:rFonts w:hint="cs"/>
          <w:rtl/>
        </w:rPr>
      </w:pPr>
      <w:r>
        <w:rPr>
          <w:rFonts w:hint="cs"/>
          <w:rtl/>
        </w:rPr>
        <w:t>חבר הכנסת רמון רוצה דיון במליאה. חבר הכנסת שריד, האם רוצה במליאה או בוועדה?</w:t>
      </w:r>
    </w:p>
    <w:p w14:paraId="6EBC9FF6" w14:textId="77777777" w:rsidR="00000000" w:rsidRDefault="007A214F">
      <w:pPr>
        <w:pStyle w:val="a"/>
        <w:ind w:firstLine="0"/>
        <w:rPr>
          <w:rFonts w:hint="cs"/>
          <w:rtl/>
        </w:rPr>
      </w:pPr>
    </w:p>
    <w:p w14:paraId="55519A33" w14:textId="77777777" w:rsidR="00000000" w:rsidRDefault="007A214F">
      <w:pPr>
        <w:pStyle w:val="ac"/>
        <w:rPr>
          <w:rtl/>
        </w:rPr>
      </w:pPr>
      <w:r>
        <w:rPr>
          <w:rFonts w:hint="eastAsia"/>
          <w:rtl/>
        </w:rPr>
        <w:t>יוסי</w:t>
      </w:r>
      <w:r>
        <w:rPr>
          <w:rtl/>
        </w:rPr>
        <w:t xml:space="preserve"> שריד (מרצ):</w:t>
      </w:r>
    </w:p>
    <w:p w14:paraId="36957DDB" w14:textId="77777777" w:rsidR="00000000" w:rsidRDefault="007A214F">
      <w:pPr>
        <w:pStyle w:val="a"/>
        <w:rPr>
          <w:rFonts w:hint="cs"/>
          <w:rtl/>
        </w:rPr>
      </w:pPr>
    </w:p>
    <w:p w14:paraId="200A008B" w14:textId="77777777" w:rsidR="00000000" w:rsidRDefault="007A214F">
      <w:pPr>
        <w:pStyle w:val="a"/>
        <w:rPr>
          <w:rFonts w:hint="cs"/>
          <w:rtl/>
        </w:rPr>
      </w:pPr>
      <w:r>
        <w:rPr>
          <w:rFonts w:hint="cs"/>
          <w:rtl/>
        </w:rPr>
        <w:t>מליאה. השר יכול</w:t>
      </w:r>
      <w:r>
        <w:rPr>
          <w:rFonts w:hint="cs"/>
          <w:rtl/>
        </w:rPr>
        <w:t xml:space="preserve"> להציע רק למליאה.</w:t>
      </w:r>
    </w:p>
    <w:p w14:paraId="3AC3A100" w14:textId="77777777" w:rsidR="00000000" w:rsidRDefault="007A214F">
      <w:pPr>
        <w:pStyle w:val="a"/>
        <w:ind w:firstLine="0"/>
        <w:rPr>
          <w:rFonts w:hint="cs"/>
          <w:rtl/>
        </w:rPr>
      </w:pPr>
    </w:p>
    <w:p w14:paraId="7E0441EE" w14:textId="77777777" w:rsidR="00000000" w:rsidRDefault="007A214F">
      <w:pPr>
        <w:pStyle w:val="ad"/>
        <w:rPr>
          <w:rtl/>
        </w:rPr>
      </w:pPr>
      <w:r>
        <w:rPr>
          <w:rtl/>
        </w:rPr>
        <w:t>היו"ר ראובן ריבלין:</w:t>
      </w:r>
    </w:p>
    <w:p w14:paraId="04624BDD" w14:textId="77777777" w:rsidR="00000000" w:rsidRDefault="007A214F">
      <w:pPr>
        <w:pStyle w:val="a"/>
        <w:rPr>
          <w:rtl/>
        </w:rPr>
      </w:pPr>
    </w:p>
    <w:p w14:paraId="4A050F43" w14:textId="77777777" w:rsidR="00000000" w:rsidRDefault="007A214F">
      <w:pPr>
        <w:pStyle w:val="a"/>
        <w:rPr>
          <w:rFonts w:hint="cs"/>
          <w:rtl/>
        </w:rPr>
      </w:pPr>
      <w:r>
        <w:rPr>
          <w:rFonts w:hint="cs"/>
          <w:rtl/>
        </w:rPr>
        <w:t>לא, השר יכול להציע ועדה. אדוני יכול להציע רק למליאה. אדוני יכול להסכים שזה יהיה בוועדה.</w:t>
      </w:r>
    </w:p>
    <w:p w14:paraId="3F275D19" w14:textId="77777777" w:rsidR="00000000" w:rsidRDefault="007A214F">
      <w:pPr>
        <w:pStyle w:val="a"/>
        <w:ind w:firstLine="0"/>
        <w:rPr>
          <w:rFonts w:hint="cs"/>
          <w:rtl/>
        </w:rPr>
      </w:pPr>
    </w:p>
    <w:p w14:paraId="642B672A" w14:textId="77777777" w:rsidR="00000000" w:rsidRDefault="007A214F">
      <w:pPr>
        <w:pStyle w:val="ac"/>
        <w:rPr>
          <w:rtl/>
        </w:rPr>
      </w:pPr>
      <w:r>
        <w:rPr>
          <w:rFonts w:hint="eastAsia"/>
          <w:rtl/>
        </w:rPr>
        <w:t>יוסי</w:t>
      </w:r>
      <w:r>
        <w:rPr>
          <w:rtl/>
        </w:rPr>
        <w:t xml:space="preserve"> שריד (מרצ):</w:t>
      </w:r>
    </w:p>
    <w:p w14:paraId="7021A35A" w14:textId="77777777" w:rsidR="00000000" w:rsidRDefault="007A214F">
      <w:pPr>
        <w:pStyle w:val="a"/>
        <w:rPr>
          <w:rFonts w:hint="cs"/>
          <w:rtl/>
        </w:rPr>
      </w:pPr>
    </w:p>
    <w:p w14:paraId="55849F84" w14:textId="77777777" w:rsidR="00000000" w:rsidRDefault="007A214F">
      <w:pPr>
        <w:pStyle w:val="a"/>
        <w:rPr>
          <w:rFonts w:hint="cs"/>
          <w:rtl/>
        </w:rPr>
      </w:pPr>
      <w:r>
        <w:rPr>
          <w:rFonts w:hint="cs"/>
          <w:rtl/>
        </w:rPr>
        <w:t>אני בעד במליאה.</w:t>
      </w:r>
    </w:p>
    <w:p w14:paraId="5BE8737A" w14:textId="77777777" w:rsidR="00000000" w:rsidRDefault="007A214F">
      <w:pPr>
        <w:pStyle w:val="a"/>
        <w:ind w:firstLine="0"/>
        <w:rPr>
          <w:rFonts w:hint="cs"/>
          <w:rtl/>
        </w:rPr>
      </w:pPr>
    </w:p>
    <w:p w14:paraId="7FA2F811" w14:textId="77777777" w:rsidR="00000000" w:rsidRDefault="007A214F">
      <w:pPr>
        <w:pStyle w:val="ac"/>
        <w:rPr>
          <w:rFonts w:hint="cs"/>
          <w:rtl/>
        </w:rPr>
      </w:pPr>
    </w:p>
    <w:p w14:paraId="2A13A1D5" w14:textId="77777777" w:rsidR="00000000" w:rsidRDefault="007A214F">
      <w:pPr>
        <w:pStyle w:val="ac"/>
        <w:rPr>
          <w:rFonts w:hint="cs"/>
          <w:rtl/>
        </w:rPr>
      </w:pPr>
    </w:p>
    <w:p w14:paraId="4E343362" w14:textId="77777777" w:rsidR="00000000" w:rsidRDefault="007A214F">
      <w:pPr>
        <w:pStyle w:val="ac"/>
        <w:rPr>
          <w:rtl/>
        </w:rPr>
      </w:pPr>
      <w:r>
        <w:rPr>
          <w:rFonts w:hint="eastAsia"/>
          <w:rtl/>
        </w:rPr>
        <w:t>חיים</w:t>
      </w:r>
      <w:r>
        <w:rPr>
          <w:rtl/>
        </w:rPr>
        <w:t xml:space="preserve"> רמון (העבודה-מימד):</w:t>
      </w:r>
    </w:p>
    <w:p w14:paraId="43A4099F" w14:textId="77777777" w:rsidR="00000000" w:rsidRDefault="007A214F">
      <w:pPr>
        <w:pStyle w:val="a"/>
        <w:rPr>
          <w:rFonts w:hint="cs"/>
          <w:rtl/>
        </w:rPr>
      </w:pPr>
    </w:p>
    <w:p w14:paraId="0711FC7F" w14:textId="77777777" w:rsidR="00000000" w:rsidRDefault="007A214F">
      <w:pPr>
        <w:pStyle w:val="a"/>
        <w:rPr>
          <w:rFonts w:hint="cs"/>
          <w:rtl/>
        </w:rPr>
      </w:pPr>
      <w:r>
        <w:rPr>
          <w:rFonts w:hint="cs"/>
          <w:rtl/>
        </w:rPr>
        <w:t>אני מציע שהדיון יהיה במליאה, וגם הדיון בהצעה של חבר הכנסת אדלשטי</w:t>
      </w:r>
      <w:r>
        <w:rPr>
          <w:rFonts w:hint="cs"/>
          <w:rtl/>
        </w:rPr>
        <w:t>ין יהיה במליאה.</w:t>
      </w:r>
    </w:p>
    <w:p w14:paraId="58103E8C" w14:textId="77777777" w:rsidR="00000000" w:rsidRDefault="007A214F">
      <w:pPr>
        <w:pStyle w:val="a"/>
        <w:ind w:firstLine="0"/>
        <w:rPr>
          <w:rFonts w:hint="cs"/>
          <w:rtl/>
        </w:rPr>
      </w:pPr>
    </w:p>
    <w:p w14:paraId="023C535C" w14:textId="77777777" w:rsidR="00000000" w:rsidRDefault="007A214F">
      <w:pPr>
        <w:pStyle w:val="ac"/>
        <w:rPr>
          <w:rtl/>
        </w:rPr>
      </w:pPr>
      <w:r>
        <w:rPr>
          <w:rFonts w:hint="eastAsia"/>
          <w:rtl/>
        </w:rPr>
        <w:t>השר</w:t>
      </w:r>
      <w:r>
        <w:rPr>
          <w:rtl/>
        </w:rPr>
        <w:t xml:space="preserve"> מאיר שטרית:</w:t>
      </w:r>
    </w:p>
    <w:p w14:paraId="5F56A35F" w14:textId="77777777" w:rsidR="00000000" w:rsidRDefault="007A214F">
      <w:pPr>
        <w:pStyle w:val="a"/>
        <w:rPr>
          <w:rFonts w:hint="cs"/>
          <w:rtl/>
        </w:rPr>
      </w:pPr>
    </w:p>
    <w:p w14:paraId="19C66123" w14:textId="77777777" w:rsidR="00000000" w:rsidRDefault="007A214F">
      <w:pPr>
        <w:pStyle w:val="a"/>
        <w:rPr>
          <w:rFonts w:hint="cs"/>
          <w:rtl/>
        </w:rPr>
      </w:pPr>
      <w:r>
        <w:rPr>
          <w:rFonts w:hint="cs"/>
          <w:rtl/>
        </w:rPr>
        <w:t>בסדר.</w:t>
      </w:r>
    </w:p>
    <w:p w14:paraId="6A893C3A" w14:textId="77777777" w:rsidR="00000000" w:rsidRDefault="007A214F">
      <w:pPr>
        <w:pStyle w:val="ad"/>
        <w:rPr>
          <w:rFonts w:hint="cs"/>
          <w:rtl/>
        </w:rPr>
      </w:pPr>
    </w:p>
    <w:p w14:paraId="2DD865F9" w14:textId="77777777" w:rsidR="00000000" w:rsidRDefault="007A214F">
      <w:pPr>
        <w:pStyle w:val="ad"/>
        <w:rPr>
          <w:rtl/>
        </w:rPr>
      </w:pPr>
      <w:r>
        <w:rPr>
          <w:rtl/>
        </w:rPr>
        <w:t>היו"ר ראובן ריבלין:</w:t>
      </w:r>
    </w:p>
    <w:p w14:paraId="61CCC052" w14:textId="77777777" w:rsidR="00000000" w:rsidRDefault="007A214F">
      <w:pPr>
        <w:pStyle w:val="a"/>
        <w:rPr>
          <w:rtl/>
        </w:rPr>
      </w:pPr>
    </w:p>
    <w:p w14:paraId="06FAF2D8" w14:textId="77777777" w:rsidR="00000000" w:rsidRDefault="007A214F">
      <w:pPr>
        <w:pStyle w:val="a"/>
        <w:rPr>
          <w:rFonts w:hint="cs"/>
          <w:rtl/>
        </w:rPr>
      </w:pPr>
      <w:r>
        <w:rPr>
          <w:rFonts w:hint="cs"/>
          <w:rtl/>
        </w:rPr>
        <w:t>נדמה לי שהצעתו של חבר הכנסת רמון היא הצעה מאוד הוגנת ומאוד נדיבה, שכן מי שעומד מאחורי הצעתו של השר לא נמצא כאן להצביע בעד השר, אם כי אני שוקל להצביע עם השר כמובן.</w:t>
      </w:r>
    </w:p>
    <w:p w14:paraId="6442EEE8" w14:textId="77777777" w:rsidR="00000000" w:rsidRDefault="007A214F">
      <w:pPr>
        <w:pStyle w:val="a"/>
        <w:rPr>
          <w:rFonts w:hint="cs"/>
          <w:rtl/>
        </w:rPr>
      </w:pPr>
    </w:p>
    <w:p w14:paraId="76D41B16" w14:textId="77777777" w:rsidR="00000000" w:rsidRDefault="007A214F">
      <w:pPr>
        <w:pStyle w:val="a"/>
        <w:rPr>
          <w:rFonts w:hint="cs"/>
          <w:rtl/>
        </w:rPr>
      </w:pPr>
      <w:r>
        <w:rPr>
          <w:rFonts w:hint="cs"/>
          <w:rtl/>
        </w:rPr>
        <w:t xml:space="preserve">רבותי, מי בעד דיון במליאה ומי </w:t>
      </w:r>
      <w:r>
        <w:rPr>
          <w:rFonts w:hint="cs"/>
          <w:rtl/>
        </w:rPr>
        <w:t>נגד? זאת ההצבעה. אם יהיו מתנגדים, נראה בקשר לוועדה. נא להצביע. אדוני מציע במליאה.</w:t>
      </w:r>
    </w:p>
    <w:p w14:paraId="42200EE8" w14:textId="77777777" w:rsidR="00000000" w:rsidRDefault="007A214F">
      <w:pPr>
        <w:pStyle w:val="a"/>
        <w:ind w:firstLine="0"/>
        <w:rPr>
          <w:rFonts w:hint="cs"/>
          <w:rtl/>
        </w:rPr>
      </w:pPr>
    </w:p>
    <w:p w14:paraId="62E8B41E" w14:textId="77777777" w:rsidR="00000000" w:rsidRDefault="007A214F">
      <w:pPr>
        <w:pStyle w:val="a7"/>
        <w:bidi/>
        <w:rPr>
          <w:rFonts w:hint="cs"/>
          <w:rtl/>
        </w:rPr>
      </w:pPr>
      <w:r>
        <w:rPr>
          <w:rFonts w:hint="cs"/>
          <w:rtl/>
        </w:rPr>
        <w:t>הצבעה מס' 3</w:t>
      </w:r>
    </w:p>
    <w:p w14:paraId="1452DAF0" w14:textId="77777777" w:rsidR="00000000" w:rsidRDefault="007A214F">
      <w:pPr>
        <w:pStyle w:val="a"/>
        <w:rPr>
          <w:rFonts w:hint="cs"/>
          <w:rtl/>
        </w:rPr>
      </w:pPr>
    </w:p>
    <w:p w14:paraId="49A5DC37" w14:textId="77777777" w:rsidR="00000000" w:rsidRDefault="007A214F">
      <w:pPr>
        <w:pStyle w:val="a8"/>
        <w:bidi/>
        <w:rPr>
          <w:rFonts w:hint="cs"/>
          <w:rtl/>
        </w:rPr>
      </w:pPr>
      <w:r>
        <w:rPr>
          <w:rFonts w:hint="cs"/>
          <w:rtl/>
        </w:rPr>
        <w:t>בעד ההצעה לכלול את הנושאים בסדר-היום - 16</w:t>
      </w:r>
    </w:p>
    <w:p w14:paraId="7AFDF834" w14:textId="77777777" w:rsidR="00000000" w:rsidRDefault="007A214F">
      <w:pPr>
        <w:pStyle w:val="a8"/>
        <w:bidi/>
        <w:rPr>
          <w:rFonts w:hint="cs"/>
          <w:rtl/>
        </w:rPr>
      </w:pPr>
      <w:r>
        <w:rPr>
          <w:rFonts w:hint="cs"/>
          <w:rtl/>
        </w:rPr>
        <w:t>נגד - אין</w:t>
      </w:r>
    </w:p>
    <w:p w14:paraId="7C27D501" w14:textId="77777777" w:rsidR="00000000" w:rsidRDefault="007A214F">
      <w:pPr>
        <w:pStyle w:val="a8"/>
        <w:bidi/>
        <w:rPr>
          <w:rFonts w:hint="cs"/>
          <w:rtl/>
        </w:rPr>
      </w:pPr>
      <w:r>
        <w:rPr>
          <w:rFonts w:hint="cs"/>
          <w:rtl/>
        </w:rPr>
        <w:t>נמנעים - 1</w:t>
      </w:r>
    </w:p>
    <w:p w14:paraId="1F2379C8" w14:textId="77777777" w:rsidR="00000000" w:rsidRDefault="007A214F">
      <w:pPr>
        <w:pStyle w:val="a9"/>
        <w:bidi/>
        <w:rPr>
          <w:rFonts w:hint="cs"/>
          <w:rtl/>
        </w:rPr>
      </w:pPr>
      <w:r>
        <w:rPr>
          <w:rFonts w:hint="cs"/>
          <w:rtl/>
        </w:rPr>
        <w:t>ההצעה לכלול את הנושאים בסדר-היום של הכנסת נתקבלה.</w:t>
      </w:r>
    </w:p>
    <w:p w14:paraId="2F03AF38" w14:textId="77777777" w:rsidR="00000000" w:rsidRDefault="007A214F">
      <w:pPr>
        <w:pStyle w:val="a"/>
        <w:ind w:firstLine="0"/>
        <w:rPr>
          <w:rFonts w:hint="cs"/>
          <w:rtl/>
        </w:rPr>
      </w:pPr>
    </w:p>
    <w:p w14:paraId="3B65CEB6" w14:textId="77777777" w:rsidR="00000000" w:rsidRDefault="007A214F">
      <w:pPr>
        <w:pStyle w:val="ad"/>
        <w:rPr>
          <w:rtl/>
        </w:rPr>
      </w:pPr>
      <w:r>
        <w:rPr>
          <w:rtl/>
        </w:rPr>
        <w:t>היו"ר ראובן ריבלין:</w:t>
      </w:r>
    </w:p>
    <w:p w14:paraId="4BB7EE03" w14:textId="77777777" w:rsidR="00000000" w:rsidRDefault="007A214F">
      <w:pPr>
        <w:pStyle w:val="a"/>
        <w:rPr>
          <w:rtl/>
        </w:rPr>
      </w:pPr>
    </w:p>
    <w:p w14:paraId="6A32D762" w14:textId="77777777" w:rsidR="00000000" w:rsidRDefault="007A214F">
      <w:pPr>
        <w:pStyle w:val="a"/>
        <w:rPr>
          <w:rFonts w:hint="cs"/>
          <w:rtl/>
        </w:rPr>
      </w:pPr>
      <w:r>
        <w:rPr>
          <w:rFonts w:hint="cs"/>
          <w:rtl/>
        </w:rPr>
        <w:t>אני הפעם אמנע. 16 בעד, אח</w:t>
      </w:r>
      <w:r>
        <w:rPr>
          <w:rFonts w:hint="cs"/>
          <w:rtl/>
        </w:rPr>
        <w:t>ד נמנע. אני קובע שהצעותיהם של חבר הכנסת אדלשטיין, חברי הכנסת יתום, אלדד וליבוביץ, חבר הכנסת חיים רמון וחבר הכנסת יוסי שריד, יובאו כולן לדיון במליאה.</w:t>
      </w:r>
    </w:p>
    <w:p w14:paraId="3B7DB2D4" w14:textId="77777777" w:rsidR="00000000" w:rsidRDefault="007A214F">
      <w:pPr>
        <w:pStyle w:val="a"/>
        <w:ind w:firstLine="0"/>
        <w:rPr>
          <w:rFonts w:hint="cs"/>
          <w:rtl/>
        </w:rPr>
      </w:pPr>
    </w:p>
    <w:p w14:paraId="60423BE4" w14:textId="77777777" w:rsidR="00000000" w:rsidRDefault="007A214F">
      <w:pPr>
        <w:pStyle w:val="ac"/>
        <w:rPr>
          <w:rtl/>
        </w:rPr>
      </w:pPr>
      <w:r>
        <w:rPr>
          <w:rFonts w:hint="eastAsia"/>
          <w:rtl/>
        </w:rPr>
        <w:t>חיים</w:t>
      </w:r>
      <w:r>
        <w:rPr>
          <w:rtl/>
        </w:rPr>
        <w:t xml:space="preserve"> רמון (העבודה-מימד):</w:t>
      </w:r>
    </w:p>
    <w:p w14:paraId="6800819A" w14:textId="77777777" w:rsidR="00000000" w:rsidRDefault="007A214F">
      <w:pPr>
        <w:pStyle w:val="a"/>
        <w:rPr>
          <w:rFonts w:hint="cs"/>
          <w:rtl/>
        </w:rPr>
      </w:pPr>
    </w:p>
    <w:p w14:paraId="7678E0BC" w14:textId="77777777" w:rsidR="00000000" w:rsidRDefault="007A214F">
      <w:pPr>
        <w:pStyle w:val="a"/>
        <w:rPr>
          <w:rFonts w:hint="cs"/>
          <w:rtl/>
        </w:rPr>
      </w:pPr>
      <w:r>
        <w:rPr>
          <w:rFonts w:hint="cs"/>
          <w:rtl/>
        </w:rPr>
        <w:t>אני מציע שזה יהיה בפתח המושב.</w:t>
      </w:r>
    </w:p>
    <w:p w14:paraId="16528CCD" w14:textId="77777777" w:rsidR="00000000" w:rsidRDefault="007A214F">
      <w:pPr>
        <w:pStyle w:val="a"/>
        <w:ind w:firstLine="0"/>
        <w:rPr>
          <w:rFonts w:hint="cs"/>
          <w:rtl/>
        </w:rPr>
      </w:pPr>
    </w:p>
    <w:p w14:paraId="77F05BBA" w14:textId="77777777" w:rsidR="00000000" w:rsidRDefault="007A214F">
      <w:pPr>
        <w:pStyle w:val="ad"/>
        <w:rPr>
          <w:rtl/>
        </w:rPr>
      </w:pPr>
      <w:r>
        <w:rPr>
          <w:rFonts w:hint="eastAsia"/>
          <w:rtl/>
        </w:rPr>
        <w:t>היו</w:t>
      </w:r>
      <w:r>
        <w:rPr>
          <w:rtl/>
        </w:rPr>
        <w:t>"ר ראובן ריבלין:</w:t>
      </w:r>
    </w:p>
    <w:p w14:paraId="5AFBE4CE" w14:textId="77777777" w:rsidR="00000000" w:rsidRDefault="007A214F">
      <w:pPr>
        <w:pStyle w:val="a"/>
        <w:rPr>
          <w:rFonts w:hint="cs"/>
          <w:rtl/>
        </w:rPr>
      </w:pPr>
    </w:p>
    <w:p w14:paraId="0C85A4F5" w14:textId="77777777" w:rsidR="00000000" w:rsidRDefault="007A214F">
      <w:pPr>
        <w:pStyle w:val="a"/>
        <w:rPr>
          <w:rFonts w:hint="cs"/>
          <w:rtl/>
        </w:rPr>
      </w:pPr>
      <w:r>
        <w:rPr>
          <w:rFonts w:hint="cs"/>
          <w:rtl/>
        </w:rPr>
        <w:t>אם לאדוני יש קשר טוב עם היוש</w:t>
      </w:r>
      <w:r>
        <w:rPr>
          <w:rFonts w:hint="cs"/>
          <w:rtl/>
        </w:rPr>
        <w:t>ב-ראש, אתה יכול בוודאי לדבר על לבו. אני מאוד מודה לכם.</w:t>
      </w:r>
    </w:p>
    <w:p w14:paraId="7E15F09D" w14:textId="77777777" w:rsidR="00000000" w:rsidRDefault="007A214F">
      <w:pPr>
        <w:pStyle w:val="a"/>
        <w:ind w:firstLine="0"/>
        <w:rPr>
          <w:rFonts w:hint="cs"/>
          <w:rtl/>
        </w:rPr>
      </w:pPr>
    </w:p>
    <w:p w14:paraId="2ABCBE48" w14:textId="77777777" w:rsidR="00000000" w:rsidRDefault="007A214F">
      <w:pPr>
        <w:pStyle w:val="Subject"/>
        <w:rPr>
          <w:rtl/>
        </w:rPr>
      </w:pPr>
    </w:p>
    <w:p w14:paraId="25DCA4C1" w14:textId="77777777" w:rsidR="00000000" w:rsidRDefault="007A214F">
      <w:pPr>
        <w:pStyle w:val="Subject"/>
        <w:rPr>
          <w:rtl/>
        </w:rPr>
      </w:pPr>
      <w:bookmarkStart w:id="216" w:name="CS15476FI0015476T10_09_2003_13_53_41"/>
      <w:bookmarkStart w:id="217" w:name="_Toc65927023"/>
      <w:bookmarkEnd w:id="216"/>
      <w:r>
        <w:rPr>
          <w:rtl/>
        </w:rPr>
        <w:t>מסקנות ועדת</w:t>
      </w:r>
      <w:r>
        <w:rPr>
          <w:rFonts w:hint="cs"/>
          <w:rtl/>
        </w:rPr>
        <w:t>-</w:t>
      </w:r>
      <w:r>
        <w:rPr>
          <w:rtl/>
        </w:rPr>
        <w:t>אור</w:t>
      </w:r>
      <w:bookmarkEnd w:id="217"/>
    </w:p>
    <w:p w14:paraId="1CA9365D" w14:textId="77777777" w:rsidR="00000000" w:rsidRDefault="007A214F">
      <w:pPr>
        <w:pStyle w:val="SubjectSub"/>
        <w:rPr>
          <w:rFonts w:hint="cs"/>
          <w:rtl/>
        </w:rPr>
      </w:pPr>
    </w:p>
    <w:p w14:paraId="229754BF" w14:textId="77777777" w:rsidR="00000000" w:rsidRDefault="007A214F">
      <w:pPr>
        <w:pStyle w:val="a"/>
        <w:rPr>
          <w:rFonts w:hint="cs"/>
          <w:rtl/>
        </w:rPr>
      </w:pPr>
    </w:p>
    <w:p w14:paraId="229AD764" w14:textId="77777777" w:rsidR="00000000" w:rsidRDefault="007A214F">
      <w:pPr>
        <w:pStyle w:val="ad"/>
        <w:rPr>
          <w:rtl/>
        </w:rPr>
      </w:pPr>
      <w:bookmarkStart w:id="218" w:name="FS000000558T10_09_2003_13_56_41"/>
      <w:bookmarkEnd w:id="218"/>
      <w:r>
        <w:rPr>
          <w:rFonts w:hint="eastAsia"/>
          <w:rtl/>
        </w:rPr>
        <w:t>היו</w:t>
      </w:r>
      <w:r>
        <w:rPr>
          <w:rtl/>
        </w:rPr>
        <w:t>"ר ראובן ריבלין:</w:t>
      </w:r>
    </w:p>
    <w:p w14:paraId="2945CD0E" w14:textId="77777777" w:rsidR="00000000" w:rsidRDefault="007A214F">
      <w:pPr>
        <w:pStyle w:val="a"/>
        <w:rPr>
          <w:rFonts w:hint="cs"/>
          <w:rtl/>
        </w:rPr>
      </w:pPr>
    </w:p>
    <w:p w14:paraId="75D84EA0" w14:textId="77777777" w:rsidR="00000000" w:rsidRDefault="007A214F">
      <w:pPr>
        <w:pStyle w:val="a"/>
        <w:rPr>
          <w:rFonts w:hint="cs"/>
          <w:rtl/>
        </w:rPr>
      </w:pPr>
      <w:r>
        <w:rPr>
          <w:rFonts w:hint="cs"/>
          <w:rtl/>
        </w:rPr>
        <w:t>אנחנו ממשיכים בסדר-היום. חבר הכנסת עזמי בשארה יעלה את הצעת סיעתו בדבר מסקנות ועדת-אור, בבקשה. השר המשיב הוא השר מאיר שטרית. בבקשה, אדוני.</w:t>
      </w:r>
    </w:p>
    <w:p w14:paraId="064D4757" w14:textId="77777777" w:rsidR="00000000" w:rsidRDefault="007A214F">
      <w:pPr>
        <w:pStyle w:val="a"/>
        <w:rPr>
          <w:rFonts w:hint="cs"/>
          <w:rtl/>
        </w:rPr>
      </w:pPr>
    </w:p>
    <w:p w14:paraId="5DB687C8" w14:textId="77777777" w:rsidR="00000000" w:rsidRDefault="007A214F">
      <w:pPr>
        <w:pStyle w:val="Speaker"/>
        <w:rPr>
          <w:rtl/>
        </w:rPr>
      </w:pPr>
      <w:bookmarkStart w:id="219" w:name="_Toc65927024"/>
      <w:r>
        <w:rPr>
          <w:rFonts w:hint="eastAsia"/>
          <w:rtl/>
        </w:rPr>
        <w:t>עזמי</w:t>
      </w:r>
      <w:r>
        <w:rPr>
          <w:rtl/>
        </w:rPr>
        <w:t xml:space="preserve"> בשארה (בל"ד):</w:t>
      </w:r>
      <w:bookmarkEnd w:id="219"/>
    </w:p>
    <w:p w14:paraId="3E83DFD2" w14:textId="77777777" w:rsidR="00000000" w:rsidRDefault="007A214F">
      <w:pPr>
        <w:pStyle w:val="a"/>
        <w:rPr>
          <w:rFonts w:hint="cs"/>
          <w:rtl/>
        </w:rPr>
      </w:pPr>
    </w:p>
    <w:p w14:paraId="642E3ECC" w14:textId="77777777" w:rsidR="00000000" w:rsidRDefault="007A214F">
      <w:pPr>
        <w:pStyle w:val="a"/>
        <w:rPr>
          <w:rFonts w:hint="cs"/>
          <w:rtl/>
        </w:rPr>
      </w:pPr>
      <w:r>
        <w:rPr>
          <w:rFonts w:hint="cs"/>
          <w:rtl/>
        </w:rPr>
        <w:t>א</w:t>
      </w:r>
      <w:r>
        <w:rPr>
          <w:rFonts w:hint="cs"/>
          <w:rtl/>
        </w:rPr>
        <w:t xml:space="preserve">דוני היושב-ראש, חברי הכנסת, אני הייתי מעוניין שבאמת ננתק בין הנושא הזה לבין שאר הנושאים, כי אנחנו יכולים באמת לריב על הנושאים האחרים מבחינת הפרספקטיבה והגישה. אני אמרתי את דעתי בנושא המדיני-הפוליטי, שכולנו פה, בסופו של דבר, עם כל חילוקי הדעות, נצטרך לחיות </w:t>
      </w:r>
      <w:r>
        <w:rPr>
          <w:rFonts w:hint="cs"/>
          <w:rtl/>
        </w:rPr>
        <w:t>במדינה הזאת כאזרחים ולהסכים על כללי החיים ביחד, כאזרחים. לכן, אדוני היושב-ראש, מה שאני מחיל על המאבק בתוך השטחים ומה שאנחנו מתדיינים פה, בתגובות למאבק הזה בתוך השטחים והפתרונות למצב בשטחים שנכבשו ביוני 1967, זה נושא אחר לגמרי, עם כללים אחרים לגמרי של דיון,</w:t>
      </w:r>
      <w:r>
        <w:rPr>
          <w:rFonts w:hint="cs"/>
          <w:rtl/>
        </w:rPr>
        <w:t xml:space="preserve"> עם פרספקטיבה אחרת לגמרי; אלא אם מדינת ישראל תבחר להיות מדינה דו-לאומית, וזה עניין אחר, ואני חושב שאין רוב למדינה דו-לאומית במדינת ישראל.</w:t>
      </w:r>
    </w:p>
    <w:p w14:paraId="5D2C0B33" w14:textId="77777777" w:rsidR="00000000" w:rsidRDefault="007A214F">
      <w:pPr>
        <w:pStyle w:val="a"/>
        <w:rPr>
          <w:rFonts w:hint="cs"/>
          <w:rtl/>
        </w:rPr>
      </w:pPr>
    </w:p>
    <w:p w14:paraId="7DB67D5D" w14:textId="77777777" w:rsidR="00000000" w:rsidRDefault="007A214F">
      <w:pPr>
        <w:pStyle w:val="a"/>
        <w:rPr>
          <w:rFonts w:hint="cs"/>
          <w:rtl/>
        </w:rPr>
      </w:pPr>
      <w:r>
        <w:rPr>
          <w:rFonts w:hint="cs"/>
          <w:rtl/>
        </w:rPr>
        <w:t>מדינת ישראל בגבולות ה-4 ביוני 1967 היא המדינה שבה מה שצריך לסדר - להסדיר את היחס בין פרט ומדינה ובין הפרטים. זו הקטגו</w:t>
      </w:r>
      <w:r>
        <w:rPr>
          <w:rFonts w:hint="cs"/>
          <w:rtl/>
        </w:rPr>
        <w:t>ריה של האזרחות לכל עומקה. במדינת ישראל אחד מהמכניזמים של היחס בין הממסד לאזרחים היה ועדות חקירה רשמיות, כאשר האזרחים לא הסתפקו בתשובות שהם קיבלו מהממסד במקרים שונים. במקרה של ילדי תימן, למשל, לא הסכימו. אף פעם לא היו שבעי רצון מתשובות הממשל עד שקמה ועדת חק</w:t>
      </w:r>
      <w:r>
        <w:rPr>
          <w:rFonts w:hint="cs"/>
          <w:rtl/>
        </w:rPr>
        <w:t xml:space="preserve">ירה ממלכתית, ואנחנו עוד לא יודעים אם זה יספק את דעת הקהל. </w:t>
      </w:r>
    </w:p>
    <w:p w14:paraId="5CF450D2" w14:textId="77777777" w:rsidR="00000000" w:rsidRDefault="007A214F">
      <w:pPr>
        <w:pStyle w:val="a"/>
        <w:rPr>
          <w:rFonts w:hint="cs"/>
          <w:rtl/>
        </w:rPr>
      </w:pPr>
    </w:p>
    <w:p w14:paraId="23CD61D5" w14:textId="77777777" w:rsidR="00000000" w:rsidRDefault="007A214F">
      <w:pPr>
        <w:pStyle w:val="a"/>
        <w:rPr>
          <w:rFonts w:hint="cs"/>
          <w:rtl/>
        </w:rPr>
      </w:pPr>
      <w:r>
        <w:rPr>
          <w:rFonts w:hint="cs"/>
          <w:rtl/>
        </w:rPr>
        <w:t>יש כמה דברים שהם בבחינת קואופטציה בעצם. הממסד מתקן את עצמו בשביל לעשות קואופטציה של דעת הקהל. ועדת-אגרנט ומוטי אשכנזי, אנחנו יודעים את התשובות שלה לגבי השאלה של הפוליטיקאים, אחריות הפוליטיקאים ואנ</w:t>
      </w:r>
      <w:r>
        <w:rPr>
          <w:rFonts w:hint="cs"/>
          <w:rtl/>
        </w:rPr>
        <w:t>שי הצבא ב-1973. ועדת-כהן סיכמה, שאיש מסוים לא יהיה שר ביטחון והוא נבחר לראש ממשלה. ועדת-זורע הגיעה לכל מיני מסקנות לגבי קו 300, ובכל זאת יש לנו פה חבר כנסת שיש לגביו כל מיני דברים במסקנות ועדת-זורע.</w:t>
      </w:r>
    </w:p>
    <w:p w14:paraId="192EDE2E" w14:textId="77777777" w:rsidR="00000000" w:rsidRDefault="007A214F">
      <w:pPr>
        <w:pStyle w:val="a"/>
        <w:rPr>
          <w:rFonts w:hint="cs"/>
          <w:rtl/>
        </w:rPr>
      </w:pPr>
    </w:p>
    <w:p w14:paraId="360E4E39" w14:textId="77777777" w:rsidR="00000000" w:rsidRDefault="007A214F">
      <w:pPr>
        <w:pStyle w:val="a"/>
        <w:rPr>
          <w:rFonts w:hint="cs"/>
          <w:rtl/>
        </w:rPr>
      </w:pPr>
      <w:r>
        <w:rPr>
          <w:rFonts w:hint="cs"/>
          <w:rtl/>
        </w:rPr>
        <w:t>יש הרבה ועדות חקירה, אבל אין ועדת חקירה ממלכתית אחת שקמה</w:t>
      </w:r>
      <w:r>
        <w:rPr>
          <w:rFonts w:hint="cs"/>
          <w:rtl/>
        </w:rPr>
        <w:t xml:space="preserve"> מפני שהשלטון רצה, אלא תמיד, בדרך כלל, הן  קמו  בעקבות תנועות מחאה ואחרי דרישה ציבורית להקים ועדת חקירה. ובדרך כלל השלטון משכלל את עצמו אחרי ועדת חקירה.</w:t>
      </w:r>
    </w:p>
    <w:p w14:paraId="5DDBAD6F" w14:textId="77777777" w:rsidR="00000000" w:rsidRDefault="007A214F">
      <w:pPr>
        <w:pStyle w:val="a"/>
        <w:ind w:firstLine="0"/>
        <w:rPr>
          <w:rFonts w:hint="cs"/>
          <w:rtl/>
        </w:rPr>
      </w:pPr>
    </w:p>
    <w:p w14:paraId="4F99552A" w14:textId="77777777" w:rsidR="00000000" w:rsidRDefault="007A214F">
      <w:pPr>
        <w:pStyle w:val="a"/>
        <w:ind w:firstLine="0"/>
        <w:rPr>
          <w:rFonts w:hint="cs"/>
          <w:rtl/>
        </w:rPr>
      </w:pPr>
      <w:r>
        <w:rPr>
          <w:rFonts w:hint="cs"/>
          <w:rtl/>
        </w:rPr>
        <w:tab/>
      </w:r>
    </w:p>
    <w:p w14:paraId="4864FDEE" w14:textId="77777777" w:rsidR="00000000" w:rsidRDefault="007A214F">
      <w:pPr>
        <w:pStyle w:val="a"/>
        <w:ind w:firstLine="0"/>
        <w:rPr>
          <w:rFonts w:hint="cs"/>
          <w:rtl/>
        </w:rPr>
      </w:pPr>
      <w:r>
        <w:rPr>
          <w:rFonts w:hint="cs"/>
          <w:rtl/>
        </w:rPr>
        <w:t xml:space="preserve">          דמוקרטים רדיקלים בכל העולם אומרים שזה מכניזם של קואופטציה. בעצם השלטון מסתכל על עצמו מהפרס</w:t>
      </w:r>
      <w:r>
        <w:rPr>
          <w:rFonts w:hint="cs"/>
          <w:rtl/>
        </w:rPr>
        <w:t>פקטיבה הממסדית בשביל להשתיק את דעת הקהל, בשביל שיהיה שקט, כי דעת הקהל יצאה מתוך האיזון בתנועות מחאה גדולות.</w:t>
      </w:r>
    </w:p>
    <w:p w14:paraId="656E6CD9" w14:textId="77777777" w:rsidR="00000000" w:rsidRDefault="007A214F">
      <w:pPr>
        <w:pStyle w:val="a"/>
        <w:ind w:firstLine="0"/>
        <w:rPr>
          <w:rFonts w:hint="cs"/>
          <w:rtl/>
        </w:rPr>
      </w:pPr>
    </w:p>
    <w:p w14:paraId="5852B56B" w14:textId="77777777" w:rsidR="00000000" w:rsidRDefault="007A214F">
      <w:pPr>
        <w:pStyle w:val="a"/>
        <w:ind w:firstLine="0"/>
        <w:rPr>
          <w:rFonts w:hint="cs"/>
          <w:rtl/>
        </w:rPr>
      </w:pPr>
      <w:r>
        <w:rPr>
          <w:rFonts w:hint="cs"/>
          <w:rtl/>
        </w:rPr>
        <w:tab/>
        <w:t xml:space="preserve">אין ועדת חקירה ממלכתית, אדוני היושב-ראש, בלי חשיפות גדולות בתקשורת ובלי רעידות אדמה. המקרה של ועדת-אור הוא מעניין במיוחד, כי הוא בא כתוצאה מדרישת </w:t>
      </w:r>
      <w:r>
        <w:rPr>
          <w:rFonts w:hint="cs"/>
          <w:rtl/>
        </w:rPr>
        <w:t>האוכלוסייה הערבית. זה עוד לא קרה במדינת ישראל.</w:t>
      </w:r>
    </w:p>
    <w:p w14:paraId="7806BBFC" w14:textId="77777777" w:rsidR="00000000" w:rsidRDefault="007A214F">
      <w:pPr>
        <w:pStyle w:val="a"/>
        <w:ind w:firstLine="0"/>
        <w:rPr>
          <w:rFonts w:hint="cs"/>
          <w:rtl/>
        </w:rPr>
      </w:pPr>
    </w:p>
    <w:p w14:paraId="3566A4E3" w14:textId="77777777" w:rsidR="00000000" w:rsidRDefault="007A214F">
      <w:pPr>
        <w:pStyle w:val="a"/>
        <w:ind w:firstLine="0"/>
        <w:rPr>
          <w:rFonts w:hint="cs"/>
          <w:rtl/>
        </w:rPr>
      </w:pPr>
      <w:r>
        <w:rPr>
          <w:rFonts w:hint="cs"/>
          <w:rtl/>
        </w:rPr>
        <w:tab/>
        <w:t>אני זוכר טוב מאוד, אדוני היושב-ראש, שב-1976 דרשנו - הייתי פעיל ב-1976, ביום האדמה הראשון, הייתי חבר ועד ההגנה על האדמות, אולי הכי צעיר בין החברים שם, כנציג התאחדות הסטודנטים הערבים - ועדת חקירה ממלכתית מממשל</w:t>
      </w:r>
      <w:r>
        <w:rPr>
          <w:rFonts w:hint="cs"/>
          <w:rtl/>
        </w:rPr>
        <w:t>תו של המנוח רבין, ממשלתו הראשונה, והוא סירב לקבל את ועד המועצות הערביות אפילו לפגישה, ונדחתה הבקשה שלנו לוועדת חקירה ממלכתית.</w:t>
      </w:r>
    </w:p>
    <w:p w14:paraId="3DD0797F" w14:textId="77777777" w:rsidR="00000000" w:rsidRDefault="007A214F">
      <w:pPr>
        <w:pStyle w:val="a"/>
        <w:ind w:firstLine="0"/>
        <w:rPr>
          <w:rFonts w:hint="cs"/>
          <w:rtl/>
        </w:rPr>
      </w:pPr>
    </w:p>
    <w:p w14:paraId="01D1DF99" w14:textId="77777777" w:rsidR="00000000" w:rsidRDefault="007A214F">
      <w:pPr>
        <w:pStyle w:val="a"/>
        <w:ind w:firstLine="0"/>
        <w:rPr>
          <w:rFonts w:hint="cs"/>
          <w:rtl/>
        </w:rPr>
      </w:pPr>
      <w:r>
        <w:rPr>
          <w:rFonts w:hint="cs"/>
          <w:rtl/>
        </w:rPr>
        <w:tab/>
        <w:t>מה שחדש פה הוא, שהאוכלוסייה הערבית נחשבה לחלק מדעת הקהל, ושדעתה נחשבה - ערב בחירות או לא ערב בחירות - והיתה התרצות של ממשלת ישרא</w:t>
      </w:r>
      <w:r>
        <w:rPr>
          <w:rFonts w:hint="cs"/>
          <w:rtl/>
        </w:rPr>
        <w:t>ל, כפי שהסכימו לדרישות של חלקים מדעת הקהל הישראלית. היתה הסכמה לדרישת אזרחי המדינה הערבים לוועדת חקירה ממלכתית. מעניין. זו פעם ראשונה שזה קורה.</w:t>
      </w:r>
    </w:p>
    <w:p w14:paraId="6B7B979E" w14:textId="77777777" w:rsidR="00000000" w:rsidRDefault="007A214F">
      <w:pPr>
        <w:pStyle w:val="a"/>
        <w:ind w:firstLine="0"/>
        <w:rPr>
          <w:rFonts w:hint="cs"/>
          <w:rtl/>
        </w:rPr>
      </w:pPr>
    </w:p>
    <w:p w14:paraId="7F747A97" w14:textId="77777777" w:rsidR="00000000" w:rsidRDefault="007A214F">
      <w:pPr>
        <w:pStyle w:val="a"/>
        <w:ind w:firstLine="0"/>
        <w:rPr>
          <w:rFonts w:hint="cs"/>
          <w:rtl/>
        </w:rPr>
      </w:pPr>
      <w:r>
        <w:rPr>
          <w:rFonts w:hint="cs"/>
          <w:rtl/>
        </w:rPr>
        <w:tab/>
        <w:t xml:space="preserve">לדעתי, היושב-ראש, אפשר לסכם את זה כצעד קדימה. כשאני מסכם את זה, אדוני, ואני מנצל את ההזדמנות הזאת בפני הכנסת, </w:t>
      </w:r>
      <w:r>
        <w:rPr>
          <w:rFonts w:hint="cs"/>
          <w:rtl/>
        </w:rPr>
        <w:t>כי לא היתה הזדמנות לדבר על זה בשקט, אני אומר שאני לא שוכח שבעצם הוועדה הזאת נשארת שבויה - אף שהיתה התרצות של ברק לדרישה של האוכלוסייה הערבית לוועדת חקירה ממלכתית - כוועדה בחשיבה של הממסד איך שהוא קיים, והיא מתחילה את הדיון שלה בכך שבראשית היו מהומות. לא הי</w:t>
      </w:r>
      <w:r>
        <w:rPr>
          <w:rFonts w:hint="cs"/>
          <w:rtl/>
        </w:rPr>
        <w:t>ה כיבוש, לא היתה סולידריות. העניין של שרון והביקור שלו במסגד אל-אקצא זה מין נתון; כמו שיש הר, כמו שיש בית, כמו שיש כנסת, גם היה ביקור כזה. זה נתון היסטורי.</w:t>
      </w:r>
    </w:p>
    <w:p w14:paraId="328FDCE1" w14:textId="77777777" w:rsidR="00000000" w:rsidRDefault="007A214F">
      <w:pPr>
        <w:pStyle w:val="a"/>
        <w:ind w:firstLine="0"/>
        <w:rPr>
          <w:rFonts w:hint="cs"/>
          <w:rtl/>
        </w:rPr>
      </w:pPr>
    </w:p>
    <w:p w14:paraId="54197E7A" w14:textId="77777777" w:rsidR="00000000" w:rsidRDefault="007A214F">
      <w:pPr>
        <w:pStyle w:val="ac"/>
        <w:rPr>
          <w:rtl/>
        </w:rPr>
      </w:pPr>
      <w:r>
        <w:rPr>
          <w:rFonts w:hint="eastAsia"/>
          <w:rtl/>
        </w:rPr>
        <w:t>עבד</w:t>
      </w:r>
      <w:r>
        <w:rPr>
          <w:rtl/>
        </w:rPr>
        <w:t>-אלמאלכ דהאמשה (רע"ם):</w:t>
      </w:r>
    </w:p>
    <w:p w14:paraId="7115E6E2" w14:textId="77777777" w:rsidR="00000000" w:rsidRDefault="007A214F">
      <w:pPr>
        <w:pStyle w:val="a"/>
        <w:rPr>
          <w:rFonts w:hint="cs"/>
          <w:rtl/>
        </w:rPr>
      </w:pPr>
    </w:p>
    <w:p w14:paraId="704760C3" w14:textId="77777777" w:rsidR="00000000" w:rsidRDefault="007A214F">
      <w:pPr>
        <w:pStyle w:val="a"/>
        <w:rPr>
          <w:rFonts w:hint="cs"/>
          <w:rtl/>
        </w:rPr>
      </w:pPr>
      <w:r>
        <w:rPr>
          <w:rFonts w:hint="cs"/>
          <w:rtl/>
        </w:rPr>
        <w:t>היה ביקור שנעשה כל כך בתום-לב...</w:t>
      </w:r>
    </w:p>
    <w:p w14:paraId="7D5811FF" w14:textId="77777777" w:rsidR="00000000" w:rsidRDefault="007A214F">
      <w:pPr>
        <w:pStyle w:val="a"/>
        <w:rPr>
          <w:rFonts w:hint="cs"/>
          <w:rtl/>
        </w:rPr>
      </w:pPr>
    </w:p>
    <w:p w14:paraId="36B758E7" w14:textId="77777777" w:rsidR="00000000" w:rsidRDefault="007A214F">
      <w:pPr>
        <w:pStyle w:val="SpeakerCon"/>
        <w:rPr>
          <w:rtl/>
        </w:rPr>
      </w:pPr>
      <w:bookmarkStart w:id="220" w:name="FS000000521T10_09_2003_13_26_22C"/>
      <w:bookmarkStart w:id="221" w:name="FS000000558T10_09_2003_13_26_30"/>
      <w:bookmarkStart w:id="222" w:name="FS000000558T10_09_2003_13_26_34C"/>
      <w:bookmarkEnd w:id="220"/>
      <w:bookmarkEnd w:id="221"/>
      <w:bookmarkEnd w:id="222"/>
      <w:r>
        <w:rPr>
          <w:rtl/>
        </w:rPr>
        <w:t>עזמי בשארה (בל"ד):</w:t>
      </w:r>
    </w:p>
    <w:p w14:paraId="32DA53BC" w14:textId="77777777" w:rsidR="00000000" w:rsidRDefault="007A214F">
      <w:pPr>
        <w:pStyle w:val="a"/>
        <w:rPr>
          <w:rtl/>
        </w:rPr>
      </w:pPr>
    </w:p>
    <w:p w14:paraId="7CCB2783" w14:textId="77777777" w:rsidR="00000000" w:rsidRDefault="007A214F">
      <w:pPr>
        <w:pStyle w:val="a"/>
        <w:rPr>
          <w:rFonts w:hint="cs"/>
          <w:rtl/>
        </w:rPr>
      </w:pPr>
      <w:r>
        <w:rPr>
          <w:rFonts w:hint="cs"/>
          <w:rtl/>
        </w:rPr>
        <w:t>כן, זה מין נתון כז</w:t>
      </w:r>
      <w:r>
        <w:rPr>
          <w:rFonts w:hint="cs"/>
          <w:rtl/>
        </w:rPr>
        <w:t>ה, שאחריו היו מהומות.</w:t>
      </w:r>
    </w:p>
    <w:p w14:paraId="18B7D317" w14:textId="77777777" w:rsidR="00000000" w:rsidRDefault="007A214F">
      <w:pPr>
        <w:pStyle w:val="a"/>
        <w:rPr>
          <w:rFonts w:hint="cs"/>
          <w:rtl/>
        </w:rPr>
      </w:pPr>
    </w:p>
    <w:p w14:paraId="5F29CEA1" w14:textId="77777777" w:rsidR="00000000" w:rsidRDefault="007A214F">
      <w:pPr>
        <w:pStyle w:val="ad"/>
        <w:rPr>
          <w:rtl/>
        </w:rPr>
      </w:pPr>
      <w:r>
        <w:rPr>
          <w:rtl/>
        </w:rPr>
        <w:t>היו"ר ראובן ריבלין:</w:t>
      </w:r>
    </w:p>
    <w:p w14:paraId="61E8D5F2" w14:textId="77777777" w:rsidR="00000000" w:rsidRDefault="007A214F">
      <w:pPr>
        <w:pStyle w:val="a"/>
        <w:rPr>
          <w:rtl/>
        </w:rPr>
      </w:pPr>
    </w:p>
    <w:p w14:paraId="3C648E7D" w14:textId="77777777" w:rsidR="00000000" w:rsidRDefault="007A214F">
      <w:pPr>
        <w:pStyle w:val="a"/>
        <w:rPr>
          <w:rFonts w:hint="cs"/>
          <w:rtl/>
        </w:rPr>
      </w:pPr>
    </w:p>
    <w:p w14:paraId="78BB28A0" w14:textId="77777777" w:rsidR="00000000" w:rsidRDefault="007A214F">
      <w:pPr>
        <w:pStyle w:val="a"/>
        <w:rPr>
          <w:rFonts w:hint="cs"/>
          <w:rtl/>
        </w:rPr>
      </w:pPr>
      <w:r>
        <w:rPr>
          <w:rFonts w:hint="cs"/>
          <w:rtl/>
        </w:rPr>
        <w:t xml:space="preserve">רבותי חברי הכנסת, ביציע המוזמנים נמצאים אתנו אורחים מאוקלהומה, מושל אוקלהומה ורעייתו, שבאו לכאן עם משלחת שהיא משלחת ממדינת אוקלהומה. ברוכים הבאים. </w:t>
      </w:r>
      <w:r>
        <w:t>Welcome to Israel and to the Israeli Parliament</w:t>
      </w:r>
      <w:r>
        <w:rPr>
          <w:rFonts w:hint="cs"/>
          <w:rtl/>
        </w:rPr>
        <w:t xml:space="preserve">. </w:t>
      </w:r>
    </w:p>
    <w:p w14:paraId="3F126C73" w14:textId="77777777" w:rsidR="00000000" w:rsidRDefault="007A214F">
      <w:pPr>
        <w:pStyle w:val="a"/>
        <w:rPr>
          <w:rtl/>
        </w:rPr>
      </w:pPr>
    </w:p>
    <w:p w14:paraId="40D74807" w14:textId="77777777" w:rsidR="00000000" w:rsidRDefault="007A214F">
      <w:pPr>
        <w:pStyle w:val="a"/>
        <w:rPr>
          <w:rFonts w:hint="cs"/>
          <w:rtl/>
        </w:rPr>
      </w:pPr>
      <w:r>
        <w:rPr>
          <w:rFonts w:hint="cs"/>
          <w:rtl/>
        </w:rPr>
        <w:t>בבקשה, אדוני.</w:t>
      </w:r>
    </w:p>
    <w:p w14:paraId="1DF2FCA0" w14:textId="77777777" w:rsidR="00000000" w:rsidRDefault="007A214F">
      <w:pPr>
        <w:pStyle w:val="a"/>
        <w:rPr>
          <w:rtl/>
        </w:rPr>
      </w:pPr>
    </w:p>
    <w:p w14:paraId="0DD255ED" w14:textId="77777777" w:rsidR="00000000" w:rsidRDefault="007A214F">
      <w:pPr>
        <w:pStyle w:val="SpeakerCon"/>
        <w:rPr>
          <w:rtl/>
        </w:rPr>
      </w:pPr>
      <w:bookmarkStart w:id="223" w:name="FS000000558T10_09_2003_13_29_03C"/>
      <w:bookmarkEnd w:id="223"/>
      <w:r>
        <w:rPr>
          <w:rtl/>
        </w:rPr>
        <w:t>עזמי בשארה (בל"ד):</w:t>
      </w:r>
    </w:p>
    <w:p w14:paraId="593729BB" w14:textId="77777777" w:rsidR="00000000" w:rsidRDefault="007A214F">
      <w:pPr>
        <w:pStyle w:val="a"/>
        <w:rPr>
          <w:rtl/>
        </w:rPr>
      </w:pPr>
    </w:p>
    <w:p w14:paraId="3448D376" w14:textId="77777777" w:rsidR="00000000" w:rsidRDefault="007A214F">
      <w:pPr>
        <w:pStyle w:val="a"/>
        <w:rPr>
          <w:rFonts w:hint="cs"/>
          <w:rtl/>
        </w:rPr>
      </w:pPr>
      <w:r>
        <w:rPr>
          <w:rFonts w:hint="cs"/>
          <w:rtl/>
        </w:rPr>
        <w:t>אדוני, הפרספקטיבה של הוועדה היא פרספקטיבה של חוק, סדר, כאשר ביקורו של שרון באל-אקצא הוא לא מהומה, הוא לא פרובוקציה מאורגנת. לדעתי, בפרספקטיבה היסטורית זה כמעט פשע מה שהיה שם, עצם הביקור הזה, כאשר השלכותיו ברורות.</w:t>
      </w:r>
    </w:p>
    <w:p w14:paraId="68E51840" w14:textId="77777777" w:rsidR="00000000" w:rsidRDefault="007A214F">
      <w:pPr>
        <w:pStyle w:val="a"/>
        <w:rPr>
          <w:rFonts w:hint="cs"/>
          <w:rtl/>
        </w:rPr>
      </w:pPr>
    </w:p>
    <w:p w14:paraId="37E04CE8" w14:textId="77777777" w:rsidR="00000000" w:rsidRDefault="007A214F">
      <w:pPr>
        <w:pStyle w:val="ac"/>
        <w:rPr>
          <w:rtl/>
        </w:rPr>
      </w:pPr>
      <w:r>
        <w:rPr>
          <w:rFonts w:hint="eastAsia"/>
          <w:rtl/>
        </w:rPr>
        <w:t>גדעון</w:t>
      </w:r>
      <w:r>
        <w:rPr>
          <w:rtl/>
        </w:rPr>
        <w:t xml:space="preserve"> סער (הליכוד):</w:t>
      </w:r>
    </w:p>
    <w:p w14:paraId="32F32B36" w14:textId="77777777" w:rsidR="00000000" w:rsidRDefault="007A214F">
      <w:pPr>
        <w:pStyle w:val="a"/>
        <w:rPr>
          <w:rFonts w:hint="cs"/>
          <w:rtl/>
        </w:rPr>
      </w:pPr>
    </w:p>
    <w:p w14:paraId="35CD82AC" w14:textId="77777777" w:rsidR="00000000" w:rsidRDefault="007A214F">
      <w:pPr>
        <w:pStyle w:val="a"/>
        <w:rPr>
          <w:rFonts w:hint="cs"/>
          <w:rtl/>
        </w:rPr>
      </w:pPr>
      <w:r>
        <w:rPr>
          <w:rFonts w:hint="cs"/>
          <w:rtl/>
        </w:rPr>
        <w:t>מה אמרה עליך הוועדה בסיכומה? שהוספת שמן למדורה וגם שיקרת - זיכרונו בגד בו. גם מסית וגם שקרן.</w:t>
      </w:r>
    </w:p>
    <w:p w14:paraId="281AC1F9" w14:textId="77777777" w:rsidR="00000000" w:rsidRDefault="007A214F">
      <w:pPr>
        <w:pStyle w:val="a"/>
        <w:rPr>
          <w:rFonts w:hint="cs"/>
          <w:rtl/>
        </w:rPr>
      </w:pPr>
    </w:p>
    <w:p w14:paraId="25903DDB" w14:textId="77777777" w:rsidR="00000000" w:rsidRDefault="007A214F">
      <w:pPr>
        <w:pStyle w:val="ad"/>
        <w:rPr>
          <w:rtl/>
        </w:rPr>
      </w:pPr>
      <w:r>
        <w:rPr>
          <w:rtl/>
        </w:rPr>
        <w:t>היו"ר ראובן ריבלין:</w:t>
      </w:r>
    </w:p>
    <w:p w14:paraId="29A1D094" w14:textId="77777777" w:rsidR="00000000" w:rsidRDefault="007A214F">
      <w:pPr>
        <w:pStyle w:val="a"/>
        <w:rPr>
          <w:rtl/>
        </w:rPr>
      </w:pPr>
    </w:p>
    <w:p w14:paraId="3FCB8553" w14:textId="77777777" w:rsidR="00000000" w:rsidRDefault="007A214F">
      <w:pPr>
        <w:pStyle w:val="a"/>
        <w:rPr>
          <w:rFonts w:hint="cs"/>
          <w:rtl/>
        </w:rPr>
      </w:pPr>
      <w:r>
        <w:rPr>
          <w:rFonts w:hint="cs"/>
          <w:rtl/>
        </w:rPr>
        <w:t>תודה רבה.</w:t>
      </w:r>
    </w:p>
    <w:p w14:paraId="7DC68688" w14:textId="77777777" w:rsidR="00000000" w:rsidRDefault="007A214F">
      <w:pPr>
        <w:pStyle w:val="a"/>
        <w:rPr>
          <w:rFonts w:hint="cs"/>
          <w:rtl/>
        </w:rPr>
      </w:pPr>
    </w:p>
    <w:p w14:paraId="44241740" w14:textId="77777777" w:rsidR="00000000" w:rsidRDefault="007A214F">
      <w:pPr>
        <w:pStyle w:val="SpeakerCon"/>
        <w:rPr>
          <w:rtl/>
        </w:rPr>
      </w:pPr>
      <w:bookmarkStart w:id="224" w:name="FS000000558T10_09_2003_13_30_39C"/>
      <w:bookmarkEnd w:id="224"/>
      <w:r>
        <w:rPr>
          <w:rtl/>
        </w:rPr>
        <w:t>עזמי בשארה (בל"ד):</w:t>
      </w:r>
    </w:p>
    <w:p w14:paraId="379CD83A" w14:textId="77777777" w:rsidR="00000000" w:rsidRDefault="007A214F">
      <w:pPr>
        <w:pStyle w:val="a"/>
        <w:rPr>
          <w:rtl/>
        </w:rPr>
      </w:pPr>
    </w:p>
    <w:p w14:paraId="17200B14" w14:textId="77777777" w:rsidR="00000000" w:rsidRDefault="007A214F">
      <w:pPr>
        <w:pStyle w:val="a"/>
        <w:rPr>
          <w:rFonts w:hint="cs"/>
          <w:rtl/>
        </w:rPr>
      </w:pPr>
      <w:r>
        <w:rPr>
          <w:rFonts w:hint="cs"/>
          <w:rtl/>
        </w:rPr>
        <w:t>מה זה: תודה רבה?</w:t>
      </w:r>
    </w:p>
    <w:p w14:paraId="4355C838" w14:textId="77777777" w:rsidR="00000000" w:rsidRDefault="007A214F">
      <w:pPr>
        <w:pStyle w:val="a"/>
        <w:rPr>
          <w:rFonts w:hint="cs"/>
          <w:rtl/>
        </w:rPr>
      </w:pPr>
    </w:p>
    <w:p w14:paraId="4CEEF0E6" w14:textId="77777777" w:rsidR="00000000" w:rsidRDefault="007A214F">
      <w:pPr>
        <w:pStyle w:val="ad"/>
        <w:rPr>
          <w:rtl/>
        </w:rPr>
      </w:pPr>
      <w:r>
        <w:rPr>
          <w:rtl/>
        </w:rPr>
        <w:t>היו"ר ראובן ריבלין:</w:t>
      </w:r>
    </w:p>
    <w:p w14:paraId="059C7842" w14:textId="77777777" w:rsidR="00000000" w:rsidRDefault="007A214F">
      <w:pPr>
        <w:pStyle w:val="a"/>
        <w:rPr>
          <w:rtl/>
        </w:rPr>
      </w:pPr>
    </w:p>
    <w:p w14:paraId="5EBE2124" w14:textId="77777777" w:rsidR="00000000" w:rsidRDefault="007A214F">
      <w:pPr>
        <w:pStyle w:val="a"/>
        <w:rPr>
          <w:rFonts w:hint="cs"/>
          <w:rtl/>
        </w:rPr>
      </w:pPr>
      <w:r>
        <w:rPr>
          <w:rFonts w:hint="cs"/>
          <w:rtl/>
        </w:rPr>
        <w:t>אמר מה שהוא רוצה, אדוני ישיב לו, כמובן. לא אמרתי לו תודה רבה על דבריו.</w:t>
      </w:r>
    </w:p>
    <w:p w14:paraId="3F0A3F84" w14:textId="77777777" w:rsidR="00000000" w:rsidRDefault="007A214F">
      <w:pPr>
        <w:pStyle w:val="a"/>
        <w:rPr>
          <w:rFonts w:hint="cs"/>
          <w:rtl/>
        </w:rPr>
      </w:pPr>
    </w:p>
    <w:p w14:paraId="073371D7" w14:textId="77777777" w:rsidR="00000000" w:rsidRDefault="007A214F">
      <w:pPr>
        <w:pStyle w:val="ac"/>
        <w:rPr>
          <w:rtl/>
        </w:rPr>
      </w:pPr>
      <w:r>
        <w:rPr>
          <w:rFonts w:hint="eastAsia"/>
          <w:rtl/>
        </w:rPr>
        <w:t>גדעון</w:t>
      </w:r>
      <w:r>
        <w:rPr>
          <w:rtl/>
        </w:rPr>
        <w:t xml:space="preserve"> סער (הליכוד):</w:t>
      </w:r>
    </w:p>
    <w:p w14:paraId="5BA2F223" w14:textId="77777777" w:rsidR="00000000" w:rsidRDefault="007A214F">
      <w:pPr>
        <w:pStyle w:val="a"/>
        <w:rPr>
          <w:rFonts w:hint="cs"/>
          <w:rtl/>
        </w:rPr>
      </w:pPr>
    </w:p>
    <w:p w14:paraId="153008ED" w14:textId="77777777" w:rsidR="00000000" w:rsidRDefault="007A214F">
      <w:pPr>
        <w:pStyle w:val="a"/>
        <w:rPr>
          <w:rFonts w:hint="cs"/>
          <w:rtl/>
        </w:rPr>
      </w:pPr>
      <w:r>
        <w:rPr>
          <w:rFonts w:hint="cs"/>
          <w:rtl/>
        </w:rPr>
        <w:t>"הוסיף שמן למדורה".</w:t>
      </w:r>
    </w:p>
    <w:p w14:paraId="6ED32843" w14:textId="77777777" w:rsidR="00000000" w:rsidRDefault="007A214F">
      <w:pPr>
        <w:pStyle w:val="a"/>
        <w:rPr>
          <w:rFonts w:hint="cs"/>
          <w:rtl/>
        </w:rPr>
      </w:pPr>
    </w:p>
    <w:p w14:paraId="35BC8D13" w14:textId="77777777" w:rsidR="00000000" w:rsidRDefault="007A214F">
      <w:pPr>
        <w:pStyle w:val="ac"/>
        <w:rPr>
          <w:rtl/>
        </w:rPr>
      </w:pPr>
      <w:r>
        <w:rPr>
          <w:rFonts w:hint="eastAsia"/>
          <w:rtl/>
        </w:rPr>
        <w:t>חיים</w:t>
      </w:r>
      <w:r>
        <w:rPr>
          <w:rtl/>
        </w:rPr>
        <w:t xml:space="preserve"> אורון (מרצ):</w:t>
      </w:r>
    </w:p>
    <w:p w14:paraId="1D7CD9C3" w14:textId="77777777" w:rsidR="00000000" w:rsidRDefault="007A214F">
      <w:pPr>
        <w:pStyle w:val="a"/>
        <w:rPr>
          <w:rFonts w:hint="cs"/>
          <w:rtl/>
        </w:rPr>
      </w:pPr>
    </w:p>
    <w:p w14:paraId="59BAC8BB" w14:textId="77777777" w:rsidR="00000000" w:rsidRDefault="007A214F">
      <w:pPr>
        <w:pStyle w:val="a"/>
        <w:rPr>
          <w:rFonts w:hint="cs"/>
          <w:rtl/>
        </w:rPr>
      </w:pPr>
      <w:r>
        <w:rPr>
          <w:rFonts w:hint="cs"/>
          <w:rtl/>
        </w:rPr>
        <w:t>אדוני היושב-ראש, שקרן עוד לא הפך להיות מודל לדבריו.</w:t>
      </w:r>
    </w:p>
    <w:p w14:paraId="6DB3A54B" w14:textId="77777777" w:rsidR="00000000" w:rsidRDefault="007A214F">
      <w:pPr>
        <w:pStyle w:val="a"/>
        <w:rPr>
          <w:rtl/>
        </w:rPr>
      </w:pPr>
    </w:p>
    <w:p w14:paraId="1FD915A6" w14:textId="77777777" w:rsidR="00000000" w:rsidRDefault="007A214F">
      <w:pPr>
        <w:pStyle w:val="a"/>
        <w:rPr>
          <w:rFonts w:hint="cs"/>
          <w:rtl/>
        </w:rPr>
      </w:pPr>
    </w:p>
    <w:p w14:paraId="66204E41" w14:textId="77777777" w:rsidR="00000000" w:rsidRDefault="007A214F">
      <w:pPr>
        <w:pStyle w:val="ad"/>
        <w:rPr>
          <w:rFonts w:hint="cs"/>
          <w:rtl/>
        </w:rPr>
      </w:pPr>
    </w:p>
    <w:p w14:paraId="0067025D" w14:textId="77777777" w:rsidR="00000000" w:rsidRDefault="007A214F">
      <w:pPr>
        <w:pStyle w:val="ad"/>
        <w:rPr>
          <w:rtl/>
        </w:rPr>
      </w:pPr>
      <w:r>
        <w:rPr>
          <w:rtl/>
        </w:rPr>
        <w:t>היו"ר ראובן ריבלין:</w:t>
      </w:r>
    </w:p>
    <w:p w14:paraId="0AD248BC" w14:textId="77777777" w:rsidR="00000000" w:rsidRDefault="007A214F">
      <w:pPr>
        <w:pStyle w:val="a"/>
        <w:rPr>
          <w:rtl/>
        </w:rPr>
      </w:pPr>
    </w:p>
    <w:p w14:paraId="403D0873" w14:textId="77777777" w:rsidR="00000000" w:rsidRDefault="007A214F">
      <w:pPr>
        <w:pStyle w:val="a"/>
        <w:rPr>
          <w:rFonts w:hint="cs"/>
          <w:rtl/>
        </w:rPr>
      </w:pPr>
      <w:r>
        <w:rPr>
          <w:rFonts w:hint="cs"/>
          <w:rtl/>
        </w:rPr>
        <w:t>קודם כול, הוא לא אמר שקרן.</w:t>
      </w:r>
    </w:p>
    <w:p w14:paraId="0079F5D2" w14:textId="77777777" w:rsidR="00000000" w:rsidRDefault="007A214F">
      <w:pPr>
        <w:pStyle w:val="a"/>
        <w:rPr>
          <w:rFonts w:hint="cs"/>
          <w:rtl/>
        </w:rPr>
      </w:pPr>
    </w:p>
    <w:p w14:paraId="61D81982" w14:textId="77777777" w:rsidR="00000000" w:rsidRDefault="007A214F">
      <w:pPr>
        <w:pStyle w:val="SpeakerCon"/>
        <w:rPr>
          <w:rtl/>
        </w:rPr>
      </w:pPr>
      <w:bookmarkStart w:id="225" w:name="FS000000558T10_09_2003_13_32_13C"/>
      <w:bookmarkEnd w:id="225"/>
      <w:r>
        <w:rPr>
          <w:rtl/>
        </w:rPr>
        <w:t>עזמי בשארה (בל"ד):</w:t>
      </w:r>
    </w:p>
    <w:p w14:paraId="3A576E1D" w14:textId="77777777" w:rsidR="00000000" w:rsidRDefault="007A214F">
      <w:pPr>
        <w:pStyle w:val="a"/>
        <w:rPr>
          <w:rtl/>
        </w:rPr>
      </w:pPr>
    </w:p>
    <w:p w14:paraId="47282454" w14:textId="77777777" w:rsidR="00000000" w:rsidRDefault="007A214F">
      <w:pPr>
        <w:pStyle w:val="a"/>
        <w:rPr>
          <w:rFonts w:hint="cs"/>
          <w:rtl/>
        </w:rPr>
      </w:pPr>
      <w:r>
        <w:rPr>
          <w:rFonts w:hint="cs"/>
          <w:rtl/>
        </w:rPr>
        <w:t>הוא אמר.</w:t>
      </w:r>
    </w:p>
    <w:p w14:paraId="6A068387" w14:textId="77777777" w:rsidR="00000000" w:rsidRDefault="007A214F">
      <w:pPr>
        <w:pStyle w:val="a"/>
        <w:rPr>
          <w:rFonts w:hint="cs"/>
          <w:rtl/>
        </w:rPr>
      </w:pPr>
    </w:p>
    <w:p w14:paraId="16F0CA28" w14:textId="77777777" w:rsidR="00000000" w:rsidRDefault="007A214F">
      <w:pPr>
        <w:pStyle w:val="ac"/>
        <w:rPr>
          <w:rtl/>
        </w:rPr>
      </w:pPr>
      <w:r>
        <w:rPr>
          <w:rFonts w:hint="eastAsia"/>
          <w:rtl/>
        </w:rPr>
        <w:t>קריאות</w:t>
      </w:r>
      <w:r>
        <w:rPr>
          <w:rtl/>
        </w:rPr>
        <w:t>:</w:t>
      </w:r>
    </w:p>
    <w:p w14:paraId="2E881A87" w14:textId="77777777" w:rsidR="00000000" w:rsidRDefault="007A214F">
      <w:pPr>
        <w:pStyle w:val="a"/>
        <w:rPr>
          <w:rFonts w:hint="cs"/>
          <w:rtl/>
        </w:rPr>
      </w:pPr>
    </w:p>
    <w:p w14:paraId="366E7726" w14:textId="77777777" w:rsidR="00000000" w:rsidRDefault="007A214F">
      <w:pPr>
        <w:pStyle w:val="a"/>
        <w:rPr>
          <w:rFonts w:hint="cs"/>
          <w:rtl/>
        </w:rPr>
      </w:pPr>
      <w:r>
        <w:rPr>
          <w:rFonts w:hint="cs"/>
          <w:rtl/>
        </w:rPr>
        <w:t>- - -</w:t>
      </w:r>
    </w:p>
    <w:p w14:paraId="46DDB8EF" w14:textId="77777777" w:rsidR="00000000" w:rsidRDefault="007A214F">
      <w:pPr>
        <w:pStyle w:val="a"/>
        <w:rPr>
          <w:rFonts w:hint="cs"/>
          <w:rtl/>
        </w:rPr>
      </w:pPr>
    </w:p>
    <w:p w14:paraId="430C7148" w14:textId="77777777" w:rsidR="00000000" w:rsidRDefault="007A214F">
      <w:pPr>
        <w:pStyle w:val="ad"/>
        <w:rPr>
          <w:rtl/>
        </w:rPr>
      </w:pPr>
      <w:r>
        <w:rPr>
          <w:rtl/>
        </w:rPr>
        <w:t>היו"ר ראובן ריבלין:</w:t>
      </w:r>
    </w:p>
    <w:p w14:paraId="4F62A36F" w14:textId="77777777" w:rsidR="00000000" w:rsidRDefault="007A214F">
      <w:pPr>
        <w:pStyle w:val="a"/>
        <w:rPr>
          <w:rtl/>
        </w:rPr>
      </w:pPr>
    </w:p>
    <w:p w14:paraId="1624AFB8" w14:textId="77777777" w:rsidR="00000000" w:rsidRDefault="007A214F">
      <w:pPr>
        <w:pStyle w:val="a"/>
        <w:rPr>
          <w:rFonts w:hint="cs"/>
          <w:rtl/>
        </w:rPr>
      </w:pPr>
      <w:r>
        <w:rPr>
          <w:rFonts w:hint="cs"/>
          <w:rtl/>
        </w:rPr>
        <w:t xml:space="preserve">חבר הכנסת אורון, קודם </w:t>
      </w:r>
      <w:r>
        <w:rPr>
          <w:rFonts w:hint="cs"/>
          <w:rtl/>
        </w:rPr>
        <w:t>כול, אני אשם שאמרתי תודה רבה. אני מתכוון תודה רבה על זה שאתה מוכן לא לקרוא קריאות ביניים. חבר הכנסת גדעון סער, כמובן אדוני יוכל אחר כך לומר את דברו. כרגע חבר הכנסת בשארה רשאי לומר את דבריו בכל מה שקשור להצעה לסדר-היום שהוא הגיש, על-פי בקשתם של 25 חברים.</w:t>
      </w:r>
    </w:p>
    <w:p w14:paraId="1875E9E2" w14:textId="77777777" w:rsidR="00000000" w:rsidRDefault="007A214F">
      <w:pPr>
        <w:pStyle w:val="a"/>
        <w:rPr>
          <w:rFonts w:hint="cs"/>
          <w:rtl/>
        </w:rPr>
      </w:pPr>
    </w:p>
    <w:p w14:paraId="7E9A33E0" w14:textId="77777777" w:rsidR="00000000" w:rsidRDefault="007A214F">
      <w:pPr>
        <w:pStyle w:val="ac"/>
        <w:rPr>
          <w:rtl/>
        </w:rPr>
      </w:pPr>
      <w:r>
        <w:rPr>
          <w:rFonts w:hint="eastAsia"/>
          <w:rtl/>
        </w:rPr>
        <w:t>ג</w:t>
      </w:r>
      <w:r>
        <w:rPr>
          <w:rFonts w:hint="eastAsia"/>
          <w:rtl/>
        </w:rPr>
        <w:t>דעון</w:t>
      </w:r>
      <w:r>
        <w:rPr>
          <w:rtl/>
        </w:rPr>
        <w:t xml:space="preserve"> סער (הליכוד):</w:t>
      </w:r>
    </w:p>
    <w:p w14:paraId="7CC52217" w14:textId="77777777" w:rsidR="00000000" w:rsidRDefault="007A214F">
      <w:pPr>
        <w:pStyle w:val="a"/>
        <w:rPr>
          <w:rFonts w:hint="cs"/>
          <w:rtl/>
        </w:rPr>
      </w:pPr>
    </w:p>
    <w:p w14:paraId="31B9C72A" w14:textId="77777777" w:rsidR="00000000" w:rsidRDefault="007A214F">
      <w:pPr>
        <w:pStyle w:val="a"/>
        <w:rPr>
          <w:rFonts w:hint="cs"/>
          <w:rtl/>
        </w:rPr>
      </w:pPr>
      <w:r>
        <w:rPr>
          <w:rFonts w:hint="cs"/>
          <w:rtl/>
        </w:rPr>
        <w:t>ראש הממשלה פושע? עשה מעשה פשע?</w:t>
      </w:r>
    </w:p>
    <w:p w14:paraId="3F1A6502" w14:textId="77777777" w:rsidR="00000000" w:rsidRDefault="007A214F">
      <w:pPr>
        <w:pStyle w:val="a"/>
        <w:rPr>
          <w:rFonts w:hint="cs"/>
          <w:rtl/>
        </w:rPr>
      </w:pPr>
    </w:p>
    <w:p w14:paraId="72A1D3E4" w14:textId="77777777" w:rsidR="00000000" w:rsidRDefault="007A214F">
      <w:pPr>
        <w:pStyle w:val="ad"/>
        <w:rPr>
          <w:rtl/>
        </w:rPr>
      </w:pPr>
      <w:r>
        <w:rPr>
          <w:rtl/>
        </w:rPr>
        <w:t>היו"ר ראובן ריבלין:</w:t>
      </w:r>
    </w:p>
    <w:p w14:paraId="454ACDAF" w14:textId="77777777" w:rsidR="00000000" w:rsidRDefault="007A214F">
      <w:pPr>
        <w:pStyle w:val="a"/>
        <w:rPr>
          <w:rtl/>
        </w:rPr>
      </w:pPr>
    </w:p>
    <w:p w14:paraId="61C19627" w14:textId="77777777" w:rsidR="00000000" w:rsidRDefault="007A214F">
      <w:pPr>
        <w:pStyle w:val="a"/>
        <w:rPr>
          <w:rFonts w:hint="cs"/>
          <w:rtl/>
        </w:rPr>
      </w:pPr>
      <w:r>
        <w:rPr>
          <w:rFonts w:hint="cs"/>
          <w:rtl/>
        </w:rPr>
        <w:t>מה שכותבת הוועדה, אדוני רשאי לצטט. עם זאת, דברים שאינם נאמרים בוועדה, אני מבקש מאדוני לא לומר, ולא לקרוא לחבר כנסת אחר שקרן.</w:t>
      </w:r>
    </w:p>
    <w:p w14:paraId="5AAA3F5E" w14:textId="77777777" w:rsidR="00000000" w:rsidRDefault="007A214F">
      <w:pPr>
        <w:pStyle w:val="a"/>
        <w:rPr>
          <w:rFonts w:hint="cs"/>
          <w:rtl/>
        </w:rPr>
      </w:pPr>
    </w:p>
    <w:p w14:paraId="504DD3E3" w14:textId="77777777" w:rsidR="00000000" w:rsidRDefault="007A214F">
      <w:pPr>
        <w:pStyle w:val="ac"/>
        <w:rPr>
          <w:rtl/>
        </w:rPr>
      </w:pPr>
      <w:r>
        <w:rPr>
          <w:rFonts w:hint="eastAsia"/>
          <w:rtl/>
        </w:rPr>
        <w:t>גדעון</w:t>
      </w:r>
      <w:r>
        <w:rPr>
          <w:rtl/>
        </w:rPr>
        <w:t xml:space="preserve"> סער (הליכוד):</w:t>
      </w:r>
    </w:p>
    <w:p w14:paraId="54C68407" w14:textId="77777777" w:rsidR="00000000" w:rsidRDefault="007A214F">
      <w:pPr>
        <w:pStyle w:val="a"/>
        <w:rPr>
          <w:rFonts w:hint="cs"/>
          <w:rtl/>
        </w:rPr>
      </w:pPr>
    </w:p>
    <w:p w14:paraId="5EC3F534" w14:textId="77777777" w:rsidR="00000000" w:rsidRDefault="007A214F">
      <w:pPr>
        <w:pStyle w:val="a"/>
        <w:rPr>
          <w:rFonts w:hint="cs"/>
          <w:rtl/>
        </w:rPr>
      </w:pPr>
      <w:r>
        <w:rPr>
          <w:rFonts w:hint="cs"/>
          <w:rtl/>
        </w:rPr>
        <w:t xml:space="preserve">ועשה מעשה פשע? לשקר זה פחות מלפשוע? </w:t>
      </w:r>
      <w:r>
        <w:rPr>
          <w:rFonts w:hint="cs"/>
          <w:rtl/>
        </w:rPr>
        <w:t>הוא אומר שראש הממשלה עשה מעשה פשע, הוא לא ציטט.</w:t>
      </w:r>
    </w:p>
    <w:p w14:paraId="1EA2C4FA" w14:textId="77777777" w:rsidR="00000000" w:rsidRDefault="007A214F">
      <w:pPr>
        <w:pStyle w:val="a"/>
        <w:rPr>
          <w:rFonts w:hint="cs"/>
          <w:rtl/>
        </w:rPr>
      </w:pPr>
    </w:p>
    <w:p w14:paraId="656B72AD" w14:textId="77777777" w:rsidR="00000000" w:rsidRDefault="007A214F">
      <w:pPr>
        <w:pStyle w:val="SpeakerCon"/>
        <w:rPr>
          <w:rtl/>
        </w:rPr>
      </w:pPr>
      <w:bookmarkStart w:id="226" w:name="FS000000558T10_09_2003_13_35_13C"/>
      <w:bookmarkEnd w:id="226"/>
      <w:r>
        <w:rPr>
          <w:rtl/>
        </w:rPr>
        <w:t>עזמי בשארה (בל"ד):</w:t>
      </w:r>
    </w:p>
    <w:p w14:paraId="661B381A" w14:textId="77777777" w:rsidR="00000000" w:rsidRDefault="007A214F">
      <w:pPr>
        <w:pStyle w:val="a"/>
        <w:rPr>
          <w:rtl/>
        </w:rPr>
      </w:pPr>
    </w:p>
    <w:p w14:paraId="3D4434CE" w14:textId="77777777" w:rsidR="00000000" w:rsidRDefault="007A214F">
      <w:pPr>
        <w:pStyle w:val="a"/>
        <w:rPr>
          <w:rFonts w:hint="cs"/>
          <w:rtl/>
        </w:rPr>
      </w:pPr>
      <w:r>
        <w:rPr>
          <w:rFonts w:hint="cs"/>
          <w:rtl/>
        </w:rPr>
        <w:t>ראש הממשלה הוא רוצח ופושע. רוצח ופושע. ואתה ושכמותך שקרנים בני שקרנים.</w:t>
      </w:r>
    </w:p>
    <w:p w14:paraId="7CAAAA3C" w14:textId="77777777" w:rsidR="00000000" w:rsidRDefault="007A214F">
      <w:pPr>
        <w:pStyle w:val="a"/>
        <w:rPr>
          <w:rtl/>
        </w:rPr>
      </w:pPr>
    </w:p>
    <w:p w14:paraId="3A51B31D" w14:textId="77777777" w:rsidR="00000000" w:rsidRDefault="007A214F">
      <w:pPr>
        <w:pStyle w:val="ad"/>
        <w:rPr>
          <w:rtl/>
        </w:rPr>
      </w:pPr>
      <w:r>
        <w:rPr>
          <w:rtl/>
        </w:rPr>
        <w:t>היו"ר ראובן ריבלין:</w:t>
      </w:r>
    </w:p>
    <w:p w14:paraId="6B5127FD" w14:textId="77777777" w:rsidR="00000000" w:rsidRDefault="007A214F">
      <w:pPr>
        <w:pStyle w:val="a"/>
        <w:rPr>
          <w:rtl/>
        </w:rPr>
      </w:pPr>
    </w:p>
    <w:p w14:paraId="2378078D" w14:textId="77777777" w:rsidR="00000000" w:rsidRDefault="007A214F">
      <w:pPr>
        <w:pStyle w:val="a"/>
        <w:rPr>
          <w:rFonts w:hint="cs"/>
          <w:rtl/>
        </w:rPr>
      </w:pPr>
    </w:p>
    <w:p w14:paraId="4EC682C4" w14:textId="77777777" w:rsidR="00000000" w:rsidRDefault="007A214F">
      <w:pPr>
        <w:pStyle w:val="a"/>
        <w:rPr>
          <w:rFonts w:hint="cs"/>
          <w:rtl/>
        </w:rPr>
      </w:pPr>
      <w:r>
        <w:rPr>
          <w:rFonts w:hint="cs"/>
          <w:rtl/>
        </w:rPr>
        <w:t>רבותי,  אם כך הדברים - - -</w:t>
      </w:r>
    </w:p>
    <w:p w14:paraId="30936B2D" w14:textId="77777777" w:rsidR="00000000" w:rsidRDefault="007A214F">
      <w:pPr>
        <w:pStyle w:val="a"/>
        <w:rPr>
          <w:rFonts w:hint="cs"/>
          <w:rtl/>
        </w:rPr>
      </w:pPr>
    </w:p>
    <w:p w14:paraId="22836C40" w14:textId="77777777" w:rsidR="00000000" w:rsidRDefault="007A214F">
      <w:pPr>
        <w:pStyle w:val="SpeakerCon"/>
        <w:rPr>
          <w:rtl/>
        </w:rPr>
      </w:pPr>
      <w:bookmarkStart w:id="227" w:name="FS000000558T10_09_2003_13_35_43C"/>
      <w:bookmarkEnd w:id="227"/>
      <w:r>
        <w:rPr>
          <w:rtl/>
        </w:rPr>
        <w:t>עזמי בשארה (בל"ד):</w:t>
      </w:r>
    </w:p>
    <w:p w14:paraId="26DC90FE" w14:textId="77777777" w:rsidR="00000000" w:rsidRDefault="007A214F">
      <w:pPr>
        <w:pStyle w:val="a"/>
        <w:rPr>
          <w:rtl/>
        </w:rPr>
      </w:pPr>
    </w:p>
    <w:p w14:paraId="76B32D86" w14:textId="77777777" w:rsidR="00000000" w:rsidRDefault="007A214F">
      <w:pPr>
        <w:pStyle w:val="a"/>
        <w:rPr>
          <w:rFonts w:hint="cs"/>
          <w:rtl/>
        </w:rPr>
      </w:pPr>
      <w:r>
        <w:rPr>
          <w:rFonts w:hint="cs"/>
          <w:rtl/>
        </w:rPr>
        <w:t>גם אתה רוצח ופושע.</w:t>
      </w:r>
    </w:p>
    <w:p w14:paraId="52E651EF" w14:textId="77777777" w:rsidR="00000000" w:rsidRDefault="007A214F">
      <w:pPr>
        <w:pStyle w:val="a"/>
        <w:rPr>
          <w:rFonts w:hint="cs"/>
          <w:rtl/>
        </w:rPr>
      </w:pPr>
    </w:p>
    <w:p w14:paraId="68E21929" w14:textId="77777777" w:rsidR="00000000" w:rsidRDefault="007A214F">
      <w:pPr>
        <w:pStyle w:val="ad"/>
        <w:rPr>
          <w:rtl/>
        </w:rPr>
      </w:pPr>
      <w:r>
        <w:rPr>
          <w:rtl/>
        </w:rPr>
        <w:t>היו"ר ראובן ריבלין:</w:t>
      </w:r>
    </w:p>
    <w:p w14:paraId="44EC23D8" w14:textId="77777777" w:rsidR="00000000" w:rsidRDefault="007A214F">
      <w:pPr>
        <w:pStyle w:val="a"/>
        <w:rPr>
          <w:rtl/>
        </w:rPr>
      </w:pPr>
    </w:p>
    <w:p w14:paraId="3227E92A" w14:textId="77777777" w:rsidR="00000000" w:rsidRDefault="007A214F">
      <w:pPr>
        <w:pStyle w:val="a"/>
        <w:rPr>
          <w:rFonts w:hint="cs"/>
          <w:rtl/>
        </w:rPr>
      </w:pPr>
      <w:r>
        <w:rPr>
          <w:rFonts w:hint="cs"/>
          <w:rtl/>
        </w:rPr>
        <w:t>רבות</w:t>
      </w:r>
      <w:r>
        <w:rPr>
          <w:rFonts w:hint="cs"/>
          <w:rtl/>
        </w:rPr>
        <w:t>י חברי הכנסת.</w:t>
      </w:r>
    </w:p>
    <w:p w14:paraId="4028C5FA" w14:textId="77777777" w:rsidR="00000000" w:rsidRDefault="007A214F">
      <w:pPr>
        <w:pStyle w:val="a"/>
        <w:rPr>
          <w:rFonts w:hint="cs"/>
          <w:rtl/>
        </w:rPr>
      </w:pPr>
    </w:p>
    <w:p w14:paraId="773FD9DD" w14:textId="77777777" w:rsidR="00000000" w:rsidRDefault="007A214F">
      <w:pPr>
        <w:pStyle w:val="ac"/>
        <w:rPr>
          <w:rtl/>
        </w:rPr>
      </w:pPr>
      <w:r>
        <w:rPr>
          <w:rFonts w:hint="eastAsia"/>
          <w:rtl/>
        </w:rPr>
        <w:t>שר</w:t>
      </w:r>
      <w:r>
        <w:rPr>
          <w:rtl/>
        </w:rPr>
        <w:t xml:space="preserve"> הרווחה זבולון אורלב:</w:t>
      </w:r>
    </w:p>
    <w:p w14:paraId="6795EF84" w14:textId="77777777" w:rsidR="00000000" w:rsidRDefault="007A214F">
      <w:pPr>
        <w:pStyle w:val="a"/>
        <w:rPr>
          <w:rFonts w:hint="cs"/>
          <w:rtl/>
        </w:rPr>
      </w:pPr>
    </w:p>
    <w:p w14:paraId="7E127B15" w14:textId="77777777" w:rsidR="00000000" w:rsidRDefault="007A214F">
      <w:pPr>
        <w:pStyle w:val="a"/>
        <w:rPr>
          <w:rFonts w:hint="cs"/>
          <w:rtl/>
        </w:rPr>
      </w:pPr>
      <w:r>
        <w:rPr>
          <w:rFonts w:hint="cs"/>
          <w:rtl/>
        </w:rPr>
        <w:t>אתה לא יכול לומר על ראש ממשלה דברים כאלה.</w:t>
      </w:r>
    </w:p>
    <w:p w14:paraId="2608D68E" w14:textId="77777777" w:rsidR="00000000" w:rsidRDefault="007A214F">
      <w:pPr>
        <w:pStyle w:val="a"/>
        <w:rPr>
          <w:rFonts w:hint="cs"/>
          <w:rtl/>
        </w:rPr>
      </w:pPr>
    </w:p>
    <w:p w14:paraId="3C1BDE3A" w14:textId="77777777" w:rsidR="00000000" w:rsidRDefault="007A214F">
      <w:pPr>
        <w:pStyle w:val="ac"/>
        <w:rPr>
          <w:rtl/>
        </w:rPr>
      </w:pPr>
      <w:r>
        <w:rPr>
          <w:rFonts w:hint="eastAsia"/>
          <w:rtl/>
        </w:rPr>
        <w:t>משה</w:t>
      </w:r>
      <w:r>
        <w:rPr>
          <w:rtl/>
        </w:rPr>
        <w:t xml:space="preserve"> כחלון (הליכוד):</w:t>
      </w:r>
    </w:p>
    <w:p w14:paraId="14292C57" w14:textId="77777777" w:rsidR="00000000" w:rsidRDefault="007A214F">
      <w:pPr>
        <w:pStyle w:val="a"/>
        <w:rPr>
          <w:rFonts w:hint="cs"/>
          <w:rtl/>
        </w:rPr>
      </w:pPr>
    </w:p>
    <w:p w14:paraId="0A96D435" w14:textId="77777777" w:rsidR="00000000" w:rsidRDefault="007A214F">
      <w:pPr>
        <w:pStyle w:val="a"/>
        <w:rPr>
          <w:rFonts w:hint="cs"/>
          <w:rtl/>
        </w:rPr>
      </w:pPr>
      <w:r>
        <w:rPr>
          <w:rFonts w:hint="cs"/>
          <w:rtl/>
        </w:rPr>
        <w:t>חבר הכנסת אורון, אולי תגן עליו?</w:t>
      </w:r>
    </w:p>
    <w:p w14:paraId="5757BD7C" w14:textId="77777777" w:rsidR="00000000" w:rsidRDefault="007A214F">
      <w:pPr>
        <w:pStyle w:val="a"/>
        <w:rPr>
          <w:rFonts w:hint="cs"/>
          <w:rtl/>
        </w:rPr>
      </w:pPr>
    </w:p>
    <w:p w14:paraId="5C0D1BC8" w14:textId="77777777" w:rsidR="00000000" w:rsidRDefault="007A214F">
      <w:pPr>
        <w:pStyle w:val="ac"/>
        <w:rPr>
          <w:rtl/>
        </w:rPr>
      </w:pPr>
      <w:r>
        <w:rPr>
          <w:rFonts w:hint="eastAsia"/>
          <w:rtl/>
        </w:rPr>
        <w:t>חיים</w:t>
      </w:r>
      <w:r>
        <w:rPr>
          <w:rtl/>
        </w:rPr>
        <w:t xml:space="preserve"> אורון (מרצ):</w:t>
      </w:r>
    </w:p>
    <w:p w14:paraId="7DEFAA69" w14:textId="77777777" w:rsidR="00000000" w:rsidRDefault="007A214F">
      <w:pPr>
        <w:pStyle w:val="a"/>
        <w:rPr>
          <w:rFonts w:hint="cs"/>
          <w:rtl/>
        </w:rPr>
      </w:pPr>
    </w:p>
    <w:p w14:paraId="6E69676B" w14:textId="77777777" w:rsidR="00000000" w:rsidRDefault="007A214F">
      <w:pPr>
        <w:pStyle w:val="a"/>
        <w:rPr>
          <w:rFonts w:hint="cs"/>
          <w:rtl/>
        </w:rPr>
      </w:pPr>
      <w:r>
        <w:rPr>
          <w:rFonts w:hint="cs"/>
          <w:rtl/>
        </w:rPr>
        <w:t>אני לא בוועדת האתיקה.</w:t>
      </w:r>
    </w:p>
    <w:p w14:paraId="5CB155A7" w14:textId="77777777" w:rsidR="00000000" w:rsidRDefault="007A214F">
      <w:pPr>
        <w:pStyle w:val="a"/>
        <w:rPr>
          <w:rFonts w:hint="cs"/>
          <w:rtl/>
        </w:rPr>
      </w:pPr>
    </w:p>
    <w:p w14:paraId="1A2FC328" w14:textId="77777777" w:rsidR="00000000" w:rsidRDefault="007A214F">
      <w:pPr>
        <w:pStyle w:val="ad"/>
        <w:rPr>
          <w:rtl/>
        </w:rPr>
      </w:pPr>
      <w:r>
        <w:rPr>
          <w:rtl/>
        </w:rPr>
        <w:t>היו"ר ראובן ריבלין:</w:t>
      </w:r>
    </w:p>
    <w:p w14:paraId="355EA70E" w14:textId="77777777" w:rsidR="00000000" w:rsidRDefault="007A214F">
      <w:pPr>
        <w:pStyle w:val="a"/>
        <w:rPr>
          <w:rtl/>
        </w:rPr>
      </w:pPr>
    </w:p>
    <w:p w14:paraId="0B3B8F8B" w14:textId="77777777" w:rsidR="00000000" w:rsidRDefault="007A214F">
      <w:pPr>
        <w:pStyle w:val="a"/>
        <w:rPr>
          <w:rFonts w:hint="cs"/>
          <w:rtl/>
        </w:rPr>
      </w:pPr>
      <w:r>
        <w:rPr>
          <w:rFonts w:hint="cs"/>
          <w:rtl/>
        </w:rPr>
        <w:t>חבר הכנסת בשארה, יש האשמות שהן האשמות שצריכות להיות מוכח</w:t>
      </w:r>
      <w:r>
        <w:rPr>
          <w:rFonts w:hint="cs"/>
          <w:rtl/>
        </w:rPr>
        <w:t>ות. אדוני אומר את זה מעל במת הכנסת, על אחריותו. הדברים האלה נאמרים מפעם לפעם, על כך כבר בית-המשפט העליון קבע פעמים מספר מה רשאי ומה לא רשאי. שמעתי את הדברים, אני מאוד מצטער עליהם, ואני מבקש להמשיך את הדיון בדרך שבה נדון לגופם של עניינים ולא לגופם של אנשים,</w:t>
      </w:r>
      <w:r>
        <w:rPr>
          <w:rFonts w:hint="cs"/>
          <w:rtl/>
        </w:rPr>
        <w:t xml:space="preserve"> וודאי שלקרוא לאדם ששירת את עמו ומולדתו פושע ורוצח הם דברים - -</w:t>
      </w:r>
    </w:p>
    <w:p w14:paraId="06FE779B" w14:textId="77777777" w:rsidR="00000000" w:rsidRDefault="007A214F">
      <w:pPr>
        <w:pStyle w:val="a"/>
        <w:rPr>
          <w:rFonts w:hint="cs"/>
          <w:rtl/>
        </w:rPr>
      </w:pPr>
    </w:p>
    <w:p w14:paraId="6B3F19F2" w14:textId="77777777" w:rsidR="00000000" w:rsidRDefault="007A214F">
      <w:pPr>
        <w:pStyle w:val="ac"/>
        <w:rPr>
          <w:rtl/>
        </w:rPr>
      </w:pPr>
      <w:r>
        <w:rPr>
          <w:rFonts w:hint="eastAsia"/>
          <w:rtl/>
        </w:rPr>
        <w:t>שר</w:t>
      </w:r>
      <w:r>
        <w:rPr>
          <w:rtl/>
        </w:rPr>
        <w:t xml:space="preserve"> הרווחה זבולון אורלב:</w:t>
      </w:r>
    </w:p>
    <w:p w14:paraId="6ED3524C" w14:textId="77777777" w:rsidR="00000000" w:rsidRDefault="007A214F">
      <w:pPr>
        <w:pStyle w:val="a"/>
        <w:rPr>
          <w:rFonts w:hint="cs"/>
          <w:rtl/>
        </w:rPr>
      </w:pPr>
    </w:p>
    <w:p w14:paraId="3C091157" w14:textId="77777777" w:rsidR="00000000" w:rsidRDefault="007A214F">
      <w:pPr>
        <w:pStyle w:val="a"/>
        <w:rPr>
          <w:rFonts w:hint="cs"/>
          <w:rtl/>
        </w:rPr>
      </w:pPr>
      <w:r>
        <w:rPr>
          <w:rFonts w:hint="cs"/>
          <w:rtl/>
        </w:rPr>
        <w:t>- - שהדעת לא סובלת, והפרלמנט ודאי שלא צריך לסבול זאת.</w:t>
      </w:r>
    </w:p>
    <w:p w14:paraId="42EB0774" w14:textId="77777777" w:rsidR="00000000" w:rsidRDefault="007A214F">
      <w:pPr>
        <w:pStyle w:val="a"/>
        <w:rPr>
          <w:rFonts w:hint="cs"/>
          <w:rtl/>
        </w:rPr>
      </w:pPr>
    </w:p>
    <w:p w14:paraId="4D89C69B" w14:textId="77777777" w:rsidR="00000000" w:rsidRDefault="007A214F">
      <w:pPr>
        <w:pStyle w:val="ad"/>
        <w:rPr>
          <w:rtl/>
        </w:rPr>
      </w:pPr>
      <w:r>
        <w:rPr>
          <w:rtl/>
        </w:rPr>
        <w:t>היו"ר ראובן ריבלין:</w:t>
      </w:r>
    </w:p>
    <w:p w14:paraId="3994FD81" w14:textId="77777777" w:rsidR="00000000" w:rsidRDefault="007A214F">
      <w:pPr>
        <w:pStyle w:val="a"/>
        <w:rPr>
          <w:rtl/>
        </w:rPr>
      </w:pPr>
    </w:p>
    <w:p w14:paraId="23CE057F" w14:textId="77777777" w:rsidR="00000000" w:rsidRDefault="007A214F">
      <w:pPr>
        <w:pStyle w:val="a"/>
        <w:rPr>
          <w:rFonts w:hint="cs"/>
          <w:rtl/>
        </w:rPr>
      </w:pPr>
      <w:r>
        <w:rPr>
          <w:rFonts w:hint="cs"/>
          <w:rtl/>
        </w:rPr>
        <w:t>- - שאנחנו צריכים לדון ולשאול כמה הדמוקרטיה רשאית להרשות לעצמה.</w:t>
      </w:r>
    </w:p>
    <w:p w14:paraId="31B5A57D" w14:textId="77777777" w:rsidR="00000000" w:rsidRDefault="007A214F">
      <w:pPr>
        <w:pStyle w:val="a"/>
        <w:rPr>
          <w:rFonts w:hint="cs"/>
          <w:rtl/>
        </w:rPr>
      </w:pPr>
    </w:p>
    <w:p w14:paraId="209A89C6" w14:textId="77777777" w:rsidR="00000000" w:rsidRDefault="007A214F">
      <w:pPr>
        <w:pStyle w:val="ac"/>
        <w:rPr>
          <w:rFonts w:hint="cs"/>
          <w:rtl/>
        </w:rPr>
      </w:pPr>
    </w:p>
    <w:p w14:paraId="63A430D7" w14:textId="77777777" w:rsidR="00000000" w:rsidRDefault="007A214F">
      <w:pPr>
        <w:pStyle w:val="ac"/>
        <w:rPr>
          <w:rtl/>
        </w:rPr>
      </w:pPr>
      <w:r>
        <w:rPr>
          <w:rFonts w:hint="eastAsia"/>
          <w:rtl/>
        </w:rPr>
        <w:t>גדעון</w:t>
      </w:r>
      <w:r>
        <w:rPr>
          <w:rtl/>
        </w:rPr>
        <w:t xml:space="preserve"> סער (הליכוד):</w:t>
      </w:r>
    </w:p>
    <w:p w14:paraId="2CF2A5FD" w14:textId="77777777" w:rsidR="00000000" w:rsidRDefault="007A214F">
      <w:pPr>
        <w:pStyle w:val="a"/>
        <w:rPr>
          <w:rFonts w:hint="cs"/>
          <w:rtl/>
        </w:rPr>
      </w:pPr>
    </w:p>
    <w:p w14:paraId="73D69461" w14:textId="77777777" w:rsidR="00000000" w:rsidRDefault="007A214F">
      <w:pPr>
        <w:pStyle w:val="a"/>
        <w:rPr>
          <w:rFonts w:hint="cs"/>
          <w:rtl/>
        </w:rPr>
      </w:pPr>
      <w:r>
        <w:rPr>
          <w:rFonts w:hint="cs"/>
          <w:rtl/>
        </w:rPr>
        <w:t>נאמ</w:t>
      </w:r>
      <w:r>
        <w:rPr>
          <w:rFonts w:hint="cs"/>
          <w:rtl/>
        </w:rPr>
        <w:t>ר עליו מה שנאמר על-ידי הוועדה, והוא לא יכול לבוא ולהטיף מוסר. "הוא נהג באלימות", כך היא אמרה. הוא "שפך שמן למדורה". והוא בא לפה להטיף מוסר?</w:t>
      </w:r>
    </w:p>
    <w:p w14:paraId="0A07334B" w14:textId="77777777" w:rsidR="00000000" w:rsidRDefault="007A214F">
      <w:pPr>
        <w:pStyle w:val="a"/>
        <w:rPr>
          <w:rFonts w:hint="cs"/>
          <w:rtl/>
        </w:rPr>
      </w:pPr>
    </w:p>
    <w:p w14:paraId="51478702" w14:textId="77777777" w:rsidR="00000000" w:rsidRDefault="007A214F">
      <w:pPr>
        <w:pStyle w:val="ad"/>
        <w:rPr>
          <w:rtl/>
        </w:rPr>
      </w:pPr>
      <w:r>
        <w:rPr>
          <w:rtl/>
        </w:rPr>
        <w:t>היו"ר ראובן ריבלין:</w:t>
      </w:r>
    </w:p>
    <w:p w14:paraId="40132B7F" w14:textId="77777777" w:rsidR="00000000" w:rsidRDefault="007A214F">
      <w:pPr>
        <w:pStyle w:val="a"/>
        <w:rPr>
          <w:rtl/>
        </w:rPr>
      </w:pPr>
    </w:p>
    <w:p w14:paraId="3A7883D3" w14:textId="77777777" w:rsidR="00000000" w:rsidRDefault="007A214F">
      <w:pPr>
        <w:pStyle w:val="a"/>
        <w:rPr>
          <w:rFonts w:hint="cs"/>
        </w:rPr>
      </w:pPr>
      <w:r>
        <w:rPr>
          <w:rFonts w:hint="cs"/>
          <w:rtl/>
        </w:rPr>
        <w:t xml:space="preserve">אבל אדוני לא יכול, בכך שהוא חושב שהוא לא יכול להטיף מוסר, למנוע ממנו את זכותו כחבר כנסת להגיש </w:t>
      </w:r>
      <w:r>
        <w:rPr>
          <w:rFonts w:hint="cs"/>
          <w:rtl/>
        </w:rPr>
        <w:t>הצעה לסדר-היום ולדבר.</w:t>
      </w:r>
    </w:p>
    <w:p w14:paraId="3C660394" w14:textId="77777777" w:rsidR="00000000" w:rsidRDefault="007A214F">
      <w:pPr>
        <w:pStyle w:val="a"/>
        <w:rPr>
          <w:rFonts w:hint="cs"/>
          <w:rtl/>
        </w:rPr>
      </w:pPr>
    </w:p>
    <w:p w14:paraId="30A41B02" w14:textId="77777777" w:rsidR="00000000" w:rsidRDefault="007A214F">
      <w:pPr>
        <w:pStyle w:val="ac"/>
        <w:rPr>
          <w:rtl/>
        </w:rPr>
      </w:pPr>
      <w:r>
        <w:rPr>
          <w:rFonts w:hint="eastAsia"/>
          <w:rtl/>
        </w:rPr>
        <w:t>גדעון</w:t>
      </w:r>
      <w:r>
        <w:rPr>
          <w:rtl/>
        </w:rPr>
        <w:t xml:space="preserve"> סער (הליכוד):</w:t>
      </w:r>
    </w:p>
    <w:p w14:paraId="22ACF831" w14:textId="77777777" w:rsidR="00000000" w:rsidRDefault="007A214F">
      <w:pPr>
        <w:pStyle w:val="a"/>
        <w:rPr>
          <w:rFonts w:hint="cs"/>
          <w:rtl/>
        </w:rPr>
      </w:pPr>
    </w:p>
    <w:p w14:paraId="60BA28D2" w14:textId="77777777" w:rsidR="00000000" w:rsidRDefault="007A214F">
      <w:pPr>
        <w:pStyle w:val="a"/>
        <w:rPr>
          <w:rFonts w:hint="cs"/>
          <w:rtl/>
        </w:rPr>
      </w:pPr>
      <w:r>
        <w:rPr>
          <w:rFonts w:hint="cs"/>
          <w:rtl/>
        </w:rPr>
        <w:t xml:space="preserve">יש לי זכות מלאה. </w:t>
      </w:r>
    </w:p>
    <w:p w14:paraId="60BCE2E5" w14:textId="77777777" w:rsidR="00000000" w:rsidRDefault="007A214F">
      <w:pPr>
        <w:pStyle w:val="a"/>
        <w:rPr>
          <w:rFonts w:hint="cs"/>
          <w:rtl/>
        </w:rPr>
      </w:pPr>
    </w:p>
    <w:p w14:paraId="49594687" w14:textId="77777777" w:rsidR="00000000" w:rsidRDefault="007A214F">
      <w:pPr>
        <w:pStyle w:val="ad"/>
        <w:rPr>
          <w:rtl/>
        </w:rPr>
      </w:pPr>
      <w:r>
        <w:rPr>
          <w:rtl/>
        </w:rPr>
        <w:t>היו"ר ראובן ריבלין:</w:t>
      </w:r>
    </w:p>
    <w:p w14:paraId="00F392FF" w14:textId="77777777" w:rsidR="00000000" w:rsidRDefault="007A214F">
      <w:pPr>
        <w:pStyle w:val="a"/>
        <w:rPr>
          <w:rtl/>
        </w:rPr>
      </w:pPr>
    </w:p>
    <w:p w14:paraId="1B5AEDF9" w14:textId="77777777" w:rsidR="00000000" w:rsidRDefault="007A214F">
      <w:pPr>
        <w:pStyle w:val="a"/>
        <w:rPr>
          <w:rFonts w:hint="cs"/>
          <w:rtl/>
        </w:rPr>
      </w:pPr>
      <w:r>
        <w:rPr>
          <w:rFonts w:hint="cs"/>
          <w:rtl/>
        </w:rPr>
        <w:t>אדוני העיר את הערתו, ואני מבקש מאדוני - - -</w:t>
      </w:r>
    </w:p>
    <w:p w14:paraId="0A6818D1" w14:textId="77777777" w:rsidR="00000000" w:rsidRDefault="007A214F">
      <w:pPr>
        <w:pStyle w:val="a"/>
        <w:rPr>
          <w:rFonts w:hint="cs"/>
          <w:rtl/>
        </w:rPr>
      </w:pPr>
    </w:p>
    <w:p w14:paraId="568CC11C" w14:textId="77777777" w:rsidR="00000000" w:rsidRDefault="007A214F">
      <w:pPr>
        <w:pStyle w:val="ac"/>
        <w:rPr>
          <w:rtl/>
        </w:rPr>
      </w:pPr>
      <w:r>
        <w:rPr>
          <w:rFonts w:hint="eastAsia"/>
          <w:rtl/>
        </w:rPr>
        <w:t>גדעון</w:t>
      </w:r>
      <w:r>
        <w:rPr>
          <w:rtl/>
        </w:rPr>
        <w:t xml:space="preserve"> סער (הליכוד):</w:t>
      </w:r>
    </w:p>
    <w:p w14:paraId="70D933AF" w14:textId="77777777" w:rsidR="00000000" w:rsidRDefault="007A214F">
      <w:pPr>
        <w:pStyle w:val="a"/>
        <w:rPr>
          <w:rFonts w:hint="cs"/>
          <w:rtl/>
        </w:rPr>
      </w:pPr>
    </w:p>
    <w:p w14:paraId="57A0C74B" w14:textId="77777777" w:rsidR="00000000" w:rsidRDefault="007A214F">
      <w:pPr>
        <w:pStyle w:val="a"/>
        <w:rPr>
          <w:rFonts w:hint="cs"/>
          <w:rtl/>
        </w:rPr>
      </w:pPr>
      <w:r>
        <w:rPr>
          <w:rFonts w:hint="cs"/>
          <w:rtl/>
        </w:rPr>
        <w:t>הדברים מקוממים.</w:t>
      </w:r>
    </w:p>
    <w:p w14:paraId="4E0A78DD" w14:textId="77777777" w:rsidR="00000000" w:rsidRDefault="007A214F">
      <w:pPr>
        <w:pStyle w:val="a"/>
        <w:rPr>
          <w:rFonts w:hint="cs"/>
          <w:rtl/>
        </w:rPr>
      </w:pPr>
    </w:p>
    <w:p w14:paraId="02CB905A" w14:textId="77777777" w:rsidR="00000000" w:rsidRDefault="007A214F">
      <w:pPr>
        <w:pStyle w:val="ad"/>
        <w:rPr>
          <w:rtl/>
        </w:rPr>
      </w:pPr>
      <w:r>
        <w:rPr>
          <w:rtl/>
        </w:rPr>
        <w:t>היו"ר ראובן ריבלין:</w:t>
      </w:r>
    </w:p>
    <w:p w14:paraId="566D8CE8" w14:textId="77777777" w:rsidR="00000000" w:rsidRDefault="007A214F">
      <w:pPr>
        <w:pStyle w:val="a"/>
        <w:rPr>
          <w:rtl/>
        </w:rPr>
      </w:pPr>
    </w:p>
    <w:p w14:paraId="43C393AC" w14:textId="77777777" w:rsidR="00000000" w:rsidRDefault="007A214F">
      <w:pPr>
        <w:pStyle w:val="a"/>
        <w:rPr>
          <w:rFonts w:hint="cs"/>
          <w:rtl/>
        </w:rPr>
      </w:pPr>
      <w:r>
        <w:rPr>
          <w:rFonts w:hint="cs"/>
          <w:rtl/>
        </w:rPr>
        <w:t>אני מבקש מאדוני לא לעשות זאת, כי אחר כך יחזירו במלים כאלה או אחרות ג</w:t>
      </w:r>
      <w:r>
        <w:rPr>
          <w:rFonts w:hint="cs"/>
          <w:rtl/>
        </w:rPr>
        <w:t>ם כלפיך וגם כלפי ראש הממשלה.</w:t>
      </w:r>
    </w:p>
    <w:p w14:paraId="410513D6" w14:textId="77777777" w:rsidR="00000000" w:rsidRDefault="007A214F">
      <w:pPr>
        <w:pStyle w:val="a"/>
        <w:rPr>
          <w:rFonts w:hint="cs"/>
          <w:rtl/>
        </w:rPr>
      </w:pPr>
    </w:p>
    <w:p w14:paraId="7AD6D739" w14:textId="77777777" w:rsidR="00000000" w:rsidRDefault="007A214F">
      <w:pPr>
        <w:pStyle w:val="ac"/>
        <w:rPr>
          <w:rtl/>
        </w:rPr>
      </w:pPr>
      <w:r>
        <w:rPr>
          <w:rFonts w:hint="eastAsia"/>
          <w:rtl/>
        </w:rPr>
        <w:t>גדעון</w:t>
      </w:r>
      <w:r>
        <w:rPr>
          <w:rtl/>
        </w:rPr>
        <w:t xml:space="preserve"> סער (הליכוד):</w:t>
      </w:r>
    </w:p>
    <w:p w14:paraId="1F0BA7C9" w14:textId="77777777" w:rsidR="00000000" w:rsidRDefault="007A214F">
      <w:pPr>
        <w:pStyle w:val="a"/>
        <w:rPr>
          <w:rFonts w:hint="cs"/>
          <w:rtl/>
        </w:rPr>
      </w:pPr>
    </w:p>
    <w:p w14:paraId="1D308A16" w14:textId="77777777" w:rsidR="00000000" w:rsidRDefault="007A214F">
      <w:pPr>
        <w:pStyle w:val="a"/>
        <w:rPr>
          <w:rFonts w:hint="cs"/>
          <w:rtl/>
        </w:rPr>
      </w:pPr>
      <w:r>
        <w:rPr>
          <w:rFonts w:hint="cs"/>
          <w:rtl/>
        </w:rPr>
        <w:t>הוא בסך הכול חושף את פרצופו האמיתי.</w:t>
      </w:r>
    </w:p>
    <w:p w14:paraId="6A2E2D14" w14:textId="77777777" w:rsidR="00000000" w:rsidRDefault="007A214F">
      <w:pPr>
        <w:pStyle w:val="a"/>
        <w:rPr>
          <w:rFonts w:hint="cs"/>
          <w:rtl/>
        </w:rPr>
      </w:pPr>
    </w:p>
    <w:p w14:paraId="08845639" w14:textId="77777777" w:rsidR="00000000" w:rsidRDefault="007A214F">
      <w:pPr>
        <w:pStyle w:val="ad"/>
        <w:rPr>
          <w:rtl/>
        </w:rPr>
      </w:pPr>
      <w:r>
        <w:rPr>
          <w:rtl/>
        </w:rPr>
        <w:t>היו"ר ראובן ריבלין:</w:t>
      </w:r>
    </w:p>
    <w:p w14:paraId="57EC8925" w14:textId="77777777" w:rsidR="00000000" w:rsidRDefault="007A214F">
      <w:pPr>
        <w:pStyle w:val="a"/>
        <w:rPr>
          <w:rtl/>
        </w:rPr>
      </w:pPr>
    </w:p>
    <w:p w14:paraId="28563260" w14:textId="77777777" w:rsidR="00000000" w:rsidRDefault="007A214F">
      <w:pPr>
        <w:pStyle w:val="a"/>
        <w:rPr>
          <w:rFonts w:hint="cs"/>
          <w:rtl/>
        </w:rPr>
      </w:pPr>
      <w:r>
        <w:rPr>
          <w:rFonts w:hint="cs"/>
          <w:rtl/>
        </w:rPr>
        <w:t>אדוני יוכל לענות לו בהזדמנויות רבות אחרות.</w:t>
      </w:r>
    </w:p>
    <w:p w14:paraId="0DD74FDD" w14:textId="77777777" w:rsidR="00000000" w:rsidRDefault="007A214F">
      <w:pPr>
        <w:pStyle w:val="a"/>
        <w:rPr>
          <w:rFonts w:hint="cs"/>
          <w:rtl/>
        </w:rPr>
      </w:pPr>
    </w:p>
    <w:p w14:paraId="181F9399" w14:textId="77777777" w:rsidR="00000000" w:rsidRDefault="007A214F">
      <w:pPr>
        <w:pStyle w:val="ac"/>
        <w:rPr>
          <w:rtl/>
        </w:rPr>
      </w:pPr>
      <w:r>
        <w:rPr>
          <w:rFonts w:hint="eastAsia"/>
          <w:rtl/>
        </w:rPr>
        <w:t>גדעון</w:t>
      </w:r>
      <w:r>
        <w:rPr>
          <w:rtl/>
        </w:rPr>
        <w:t xml:space="preserve"> סער (הליכוד):</w:t>
      </w:r>
    </w:p>
    <w:p w14:paraId="0E6E24E9" w14:textId="77777777" w:rsidR="00000000" w:rsidRDefault="007A214F">
      <w:pPr>
        <w:pStyle w:val="a"/>
        <w:rPr>
          <w:rFonts w:hint="cs"/>
          <w:rtl/>
        </w:rPr>
      </w:pPr>
    </w:p>
    <w:p w14:paraId="328AA755" w14:textId="77777777" w:rsidR="00000000" w:rsidRDefault="007A214F">
      <w:pPr>
        <w:pStyle w:val="a"/>
        <w:rPr>
          <w:rFonts w:hint="cs"/>
          <w:rtl/>
        </w:rPr>
      </w:pPr>
      <w:r>
        <w:rPr>
          <w:rFonts w:hint="cs"/>
          <w:rtl/>
        </w:rPr>
        <w:t>אני גם אעשה את זה.</w:t>
      </w:r>
    </w:p>
    <w:p w14:paraId="0C42338F" w14:textId="77777777" w:rsidR="00000000" w:rsidRDefault="007A214F">
      <w:pPr>
        <w:pStyle w:val="a"/>
        <w:rPr>
          <w:rFonts w:hint="cs"/>
          <w:rtl/>
        </w:rPr>
      </w:pPr>
    </w:p>
    <w:p w14:paraId="62C0B9F5" w14:textId="77777777" w:rsidR="00000000" w:rsidRDefault="007A214F">
      <w:pPr>
        <w:pStyle w:val="SpeakerCon"/>
        <w:rPr>
          <w:rFonts w:hint="cs"/>
          <w:rtl/>
        </w:rPr>
      </w:pPr>
      <w:bookmarkStart w:id="228" w:name="FS000000558T10_09_2003_13_41_15C"/>
      <w:bookmarkEnd w:id="228"/>
    </w:p>
    <w:p w14:paraId="16AAD103" w14:textId="77777777" w:rsidR="00000000" w:rsidRDefault="007A214F">
      <w:pPr>
        <w:pStyle w:val="SpeakerCon"/>
        <w:rPr>
          <w:rtl/>
        </w:rPr>
      </w:pPr>
      <w:r>
        <w:rPr>
          <w:rtl/>
        </w:rPr>
        <w:t>עזמי בשארה (בל"ד):</w:t>
      </w:r>
    </w:p>
    <w:p w14:paraId="32210DDF" w14:textId="77777777" w:rsidR="00000000" w:rsidRDefault="007A214F">
      <w:pPr>
        <w:pStyle w:val="a"/>
        <w:rPr>
          <w:rtl/>
        </w:rPr>
      </w:pPr>
    </w:p>
    <w:p w14:paraId="391DFD2D" w14:textId="77777777" w:rsidR="00000000" w:rsidRDefault="007A214F">
      <w:pPr>
        <w:pStyle w:val="a"/>
        <w:rPr>
          <w:rFonts w:hint="cs"/>
          <w:rtl/>
        </w:rPr>
      </w:pPr>
      <w:r>
        <w:rPr>
          <w:rFonts w:hint="cs"/>
          <w:rtl/>
        </w:rPr>
        <w:t>אדוני היושב-ראש, הוועדה ראתה עניינים מהפר</w:t>
      </w:r>
      <w:r>
        <w:rPr>
          <w:rFonts w:hint="cs"/>
          <w:rtl/>
        </w:rPr>
        <w:t>ספקטיבה הזאת, ואנחנו לא שוכחים זאת בכלל. כאשר אנחנו מעריכים את עבודתה, אנחנו לא שוכחים שזה בעצם ניסיון שנעשה אחרי הרבה מאמץ של האוכלוסייה הערבית וערב בחירות, ואף שכמה שרים התנגדו בכלל להקמתה, לעשות קואופטציה של המחאה ושל תהליך המחאה, אבל דרך זה נאמרו גם כמ</w:t>
      </w:r>
      <w:r>
        <w:rPr>
          <w:rFonts w:hint="cs"/>
          <w:rtl/>
        </w:rPr>
        <w:t>ה דברים חשובים, ודרך זה אולי חלק מההתייחסות של הממשל ושל הממסד לאוכלוסייה הערבית - זה עניין היסטורי ולא עניין של ממשלה זו או אחרת, זה כמעט עניין היסטורי - אולי חלק מזה יתוקן.</w:t>
      </w:r>
    </w:p>
    <w:p w14:paraId="4E868708" w14:textId="77777777" w:rsidR="00000000" w:rsidRDefault="007A214F">
      <w:pPr>
        <w:pStyle w:val="a"/>
        <w:rPr>
          <w:rFonts w:hint="cs"/>
          <w:rtl/>
        </w:rPr>
      </w:pPr>
    </w:p>
    <w:p w14:paraId="19F71606" w14:textId="77777777" w:rsidR="00000000" w:rsidRDefault="007A214F">
      <w:pPr>
        <w:pStyle w:val="a"/>
        <w:rPr>
          <w:rFonts w:hint="cs"/>
          <w:rtl/>
        </w:rPr>
      </w:pPr>
      <w:r>
        <w:rPr>
          <w:rFonts w:hint="cs"/>
          <w:rtl/>
        </w:rPr>
        <w:t>אנחנו לא חושבים - כמו בנושא השלום - שזה יקרה בתקופתה של הממשלה הזאת. הממשלה הזאת</w:t>
      </w:r>
      <w:r>
        <w:rPr>
          <w:rFonts w:hint="cs"/>
          <w:rtl/>
        </w:rPr>
        <w:t xml:space="preserve"> מייצגת גישה גזענית לאוכלוסייה הערבית בישראל וגישה של אפליה ושל הרחבת פערים, ולא של גישור על פערים. יש בה גם כמה שרים גזענים במוצהר, כלומר, שונאי ערבים.</w:t>
      </w:r>
    </w:p>
    <w:p w14:paraId="3714AF09" w14:textId="77777777" w:rsidR="00000000" w:rsidRDefault="007A214F">
      <w:pPr>
        <w:pStyle w:val="a"/>
        <w:rPr>
          <w:rFonts w:hint="cs"/>
          <w:rtl/>
        </w:rPr>
      </w:pPr>
    </w:p>
    <w:p w14:paraId="2F8BB15B" w14:textId="77777777" w:rsidR="00000000" w:rsidRDefault="007A214F">
      <w:pPr>
        <w:pStyle w:val="ac"/>
        <w:rPr>
          <w:rtl/>
        </w:rPr>
      </w:pPr>
      <w:r>
        <w:rPr>
          <w:rFonts w:hint="eastAsia"/>
          <w:rtl/>
        </w:rPr>
        <w:t>גדעון</w:t>
      </w:r>
      <w:r>
        <w:rPr>
          <w:rtl/>
        </w:rPr>
        <w:t xml:space="preserve"> סער (הליכוד):</w:t>
      </w:r>
    </w:p>
    <w:p w14:paraId="1D1FB5AB" w14:textId="77777777" w:rsidR="00000000" w:rsidRDefault="007A214F">
      <w:pPr>
        <w:pStyle w:val="a"/>
        <w:rPr>
          <w:rFonts w:hint="cs"/>
          <w:rtl/>
        </w:rPr>
      </w:pPr>
    </w:p>
    <w:p w14:paraId="64893125" w14:textId="77777777" w:rsidR="00000000" w:rsidRDefault="007A214F">
      <w:pPr>
        <w:pStyle w:val="a"/>
        <w:rPr>
          <w:rFonts w:hint="cs"/>
          <w:rtl/>
        </w:rPr>
      </w:pPr>
      <w:r>
        <w:rPr>
          <w:rFonts w:hint="cs"/>
          <w:rtl/>
        </w:rPr>
        <w:t>אתה גזען מספר אחת.</w:t>
      </w:r>
    </w:p>
    <w:p w14:paraId="7E2F31FA" w14:textId="77777777" w:rsidR="00000000" w:rsidRDefault="007A214F">
      <w:pPr>
        <w:pStyle w:val="a"/>
        <w:rPr>
          <w:rFonts w:hint="cs"/>
          <w:rtl/>
        </w:rPr>
      </w:pPr>
    </w:p>
    <w:p w14:paraId="739D4658" w14:textId="77777777" w:rsidR="00000000" w:rsidRDefault="007A214F">
      <w:pPr>
        <w:pStyle w:val="SpeakerCon"/>
        <w:rPr>
          <w:rtl/>
        </w:rPr>
      </w:pPr>
      <w:bookmarkStart w:id="229" w:name="FS000000558T10_09_2003_13_43_47C"/>
      <w:bookmarkEnd w:id="229"/>
      <w:r>
        <w:rPr>
          <w:rtl/>
        </w:rPr>
        <w:t>עזמי בשארה (בל"ד):</w:t>
      </w:r>
    </w:p>
    <w:p w14:paraId="73A087FD" w14:textId="77777777" w:rsidR="00000000" w:rsidRDefault="007A214F">
      <w:pPr>
        <w:pStyle w:val="a"/>
        <w:rPr>
          <w:rtl/>
        </w:rPr>
      </w:pPr>
    </w:p>
    <w:p w14:paraId="708DF602" w14:textId="77777777" w:rsidR="00000000" w:rsidRDefault="007A214F">
      <w:pPr>
        <w:pStyle w:val="a"/>
        <w:rPr>
          <w:rFonts w:hint="cs"/>
          <w:rtl/>
        </w:rPr>
      </w:pPr>
      <w:r>
        <w:rPr>
          <w:rFonts w:hint="cs"/>
          <w:rtl/>
        </w:rPr>
        <w:t xml:space="preserve">הממשלה בכללותה היא לאומנית, אבל יש בה גם </w:t>
      </w:r>
      <w:r>
        <w:rPr>
          <w:rFonts w:hint="cs"/>
          <w:rtl/>
        </w:rPr>
        <w:t>כמה גזענים שונאי ערבים. היא בכלל לאומנית והרפתקנית, אדוני היושב-ראש, שמובילה את העם שלה לחורבן ולהרס, על-ידי הריגת הרבה הרבה פלסטינים חפים מפשע, דבר שגורם אחר כך גם להריגת הרבה יהודים חפים מפשע, דבר שאנחנו מאוד מגנים, ולא מסכימים לכך.</w:t>
      </w:r>
    </w:p>
    <w:p w14:paraId="1123A9BC" w14:textId="77777777" w:rsidR="00000000" w:rsidRDefault="007A214F">
      <w:pPr>
        <w:pStyle w:val="a"/>
        <w:rPr>
          <w:rFonts w:hint="cs"/>
          <w:rtl/>
        </w:rPr>
      </w:pPr>
    </w:p>
    <w:p w14:paraId="20334047" w14:textId="77777777" w:rsidR="00000000" w:rsidRDefault="007A214F">
      <w:pPr>
        <w:pStyle w:val="a"/>
        <w:rPr>
          <w:rFonts w:hint="cs"/>
          <w:rtl/>
        </w:rPr>
      </w:pPr>
      <w:r>
        <w:rPr>
          <w:rFonts w:hint="cs"/>
          <w:rtl/>
        </w:rPr>
        <w:t>אדוני היושב-ראש, ועד</w:t>
      </w:r>
      <w:r>
        <w:rPr>
          <w:rFonts w:hint="cs"/>
          <w:rtl/>
        </w:rPr>
        <w:t>ת החקירה הממלכתית אמרה כמה דברים חשובים, ולדעתי אם מזמן היו אומרים אותם לגבי הקשר בין המדינה לבין האוכלוסייה הערבית, היו הרבה דברים מתוקנים. למשל, משפט מאוד חמור ומאוד חשוב שצריך לעיין בו טוב מאוד - נאמר שכוחות הביטחון בזמן מחאה מתייחסים לערבים כאל אויבים.</w:t>
      </w:r>
      <w:r>
        <w:rPr>
          <w:rFonts w:hint="cs"/>
          <w:rtl/>
        </w:rPr>
        <w:t xml:space="preserve"> לדעתי זה משפט מאוד חשוב שאומרת ועדת חקירה רשמית, ועדת חקירה ממלכתית. מה זה שכוחות הביטחון מסתכלים על אזרחים כעל אויבים? מה זה? זו אמירה שצריכה לזעזע את אמות הספים ולהביא לחקירה אמיתית במשטרה לגבי עמדות כלפי האוכלוסייה הערבית; אפילו עמדות תרבותיות כלפי האו</w:t>
      </w:r>
      <w:r>
        <w:rPr>
          <w:rFonts w:hint="cs"/>
          <w:rtl/>
        </w:rPr>
        <w:t>כלוסייה הערבית, וגם מה זה תרבות אזרחית, ומה תפקידה של המשטרה.</w:t>
      </w:r>
    </w:p>
    <w:p w14:paraId="6935B95C" w14:textId="77777777" w:rsidR="00000000" w:rsidRDefault="007A214F">
      <w:pPr>
        <w:pStyle w:val="a"/>
        <w:rPr>
          <w:rFonts w:hint="cs"/>
          <w:rtl/>
        </w:rPr>
      </w:pPr>
    </w:p>
    <w:p w14:paraId="4D14E8E5" w14:textId="77777777" w:rsidR="00000000" w:rsidRDefault="007A214F">
      <w:pPr>
        <w:pStyle w:val="a"/>
        <w:ind w:firstLine="0"/>
        <w:rPr>
          <w:rFonts w:hint="cs"/>
          <w:rtl/>
        </w:rPr>
      </w:pPr>
      <w:r>
        <w:rPr>
          <w:rFonts w:hint="cs"/>
          <w:rtl/>
        </w:rPr>
        <w:tab/>
        <w:t>נאמר מהומות, אדוני - אני אומר לך, אדוני היושב-ראש, מיעוט לאומי בכל מקום בעולם, שהוא לא בתוך תהליך קבלת ההחלטות בממסד הפוליטי והוא מחוץ לאפשרות ההשפעה בממסד הכלכלי, כלומר, הוא לא בא אפילו בחציו</w:t>
      </w:r>
      <w:r>
        <w:rPr>
          <w:rFonts w:hint="cs"/>
          <w:rtl/>
        </w:rPr>
        <w:t>ן העליון, הוא לא מיוצג כמעט. בדרך כלל מיעוטים כאלה קיימו הפגנות מחאה, לפעמים חוקיות ולפעמים על הגבול האפור של החוק. לא רק השחורים בארצות-הברית. כמעט אין מיעוט לאומי שלא קיים זאת, והמיעוט הערבי הלאומי נחשב לאחד המיעוטים השקטים ביותר בעולם. אני טוען, אדוני ה</w:t>
      </w:r>
      <w:r>
        <w:rPr>
          <w:rFonts w:hint="cs"/>
          <w:rtl/>
        </w:rPr>
        <w:t xml:space="preserve">יושב- ראש, אנשים אחרים במדינת ישראל שתפסו את עצמם פעם כמיעוטים ותפסו את עצמם מחוץ לאפשרות ההשפעה הממסדית קיימו מחאה הרבה יותר רדיקלית מהאוכלוסייה הערבית. </w:t>
      </w:r>
    </w:p>
    <w:p w14:paraId="3637774D" w14:textId="77777777" w:rsidR="00000000" w:rsidRDefault="007A214F">
      <w:pPr>
        <w:pStyle w:val="a"/>
        <w:ind w:firstLine="0"/>
        <w:rPr>
          <w:rFonts w:hint="cs"/>
          <w:rtl/>
        </w:rPr>
      </w:pPr>
    </w:p>
    <w:p w14:paraId="08E8A436" w14:textId="77777777" w:rsidR="00000000" w:rsidRDefault="007A214F">
      <w:pPr>
        <w:pStyle w:val="a"/>
        <w:ind w:firstLine="0"/>
        <w:rPr>
          <w:rFonts w:hint="cs"/>
          <w:rtl/>
        </w:rPr>
      </w:pPr>
      <w:r>
        <w:rPr>
          <w:rFonts w:hint="cs"/>
          <w:rtl/>
        </w:rPr>
        <w:t xml:space="preserve">           ואדי-סאליב היה יותר רדיקלי מכל דבר שקיימו בשנות ה-50. "הפנתרים השחורים" היו דבר יותר רדיק</w:t>
      </w:r>
      <w:r>
        <w:rPr>
          <w:rFonts w:hint="cs"/>
          <w:rtl/>
        </w:rPr>
        <w:t>לי משאי-פעם חשבנו עליו. אנחנו היינו מעזים לעשות כמו הרב עוזי משולם, עם רובים? מישהו היה יוצא משם חי? ערבי היה יוצא משם חי? לא, אדוני היושב-ראש.</w:t>
      </w:r>
    </w:p>
    <w:p w14:paraId="5FF059EC" w14:textId="77777777" w:rsidR="00000000" w:rsidRDefault="007A214F">
      <w:pPr>
        <w:pStyle w:val="a"/>
        <w:ind w:firstLine="0"/>
        <w:rPr>
          <w:rFonts w:hint="cs"/>
          <w:rtl/>
        </w:rPr>
      </w:pPr>
    </w:p>
    <w:p w14:paraId="22B69651" w14:textId="77777777" w:rsidR="00000000" w:rsidRDefault="007A214F">
      <w:pPr>
        <w:pStyle w:val="a"/>
        <w:ind w:firstLine="720"/>
        <w:rPr>
          <w:rFonts w:hint="cs"/>
          <w:rtl/>
        </w:rPr>
      </w:pPr>
      <w:r>
        <w:rPr>
          <w:rFonts w:hint="cs"/>
          <w:rtl/>
        </w:rPr>
        <w:t xml:space="preserve"> צורת המחאה של האוכלוסייה הערבית היא פחות רדיקלית מזו של מיעוטים לאומיים אחרים בעולם, פחות מדפוסי מחאה של יהודי</w:t>
      </w:r>
      <w:r>
        <w:rPr>
          <w:rFonts w:hint="cs"/>
          <w:rtl/>
        </w:rPr>
        <w:t>ם במדינת ישראל. ולא היה אמור ליהרג איש. אף שזה מוצדק יותר ממחאה של יהודים, כי יהודים יכולים במדינת ישראל להשפיע דרך הממסד הכלכלי והפוליטי. אנחנו  מחוץ לשני הממסדים. אין לנו אפשרות השפעה חוץ מאשר לפעמים לעשות מחאה רדיקלית, לפעמים על גבול החוק, שיש בה תופעות</w:t>
      </w:r>
      <w:r>
        <w:rPr>
          <w:rFonts w:hint="cs"/>
          <w:rtl/>
        </w:rPr>
        <w:t xml:space="preserve"> שליליות מאוד, וצריך לבקר את התופעות השליליות. ואנחנו סיכמנו הרבה תופעות שליליות לפני שיצא דוח הוועדה. </w:t>
      </w:r>
    </w:p>
    <w:p w14:paraId="51B16443" w14:textId="77777777" w:rsidR="00000000" w:rsidRDefault="007A214F">
      <w:pPr>
        <w:pStyle w:val="a"/>
        <w:ind w:firstLine="720"/>
        <w:rPr>
          <w:rFonts w:hint="cs"/>
          <w:rtl/>
        </w:rPr>
      </w:pPr>
    </w:p>
    <w:p w14:paraId="1D603915" w14:textId="77777777" w:rsidR="00000000" w:rsidRDefault="007A214F">
      <w:pPr>
        <w:pStyle w:val="a"/>
        <w:ind w:firstLine="720"/>
        <w:rPr>
          <w:rFonts w:hint="cs"/>
          <w:rtl/>
        </w:rPr>
      </w:pPr>
      <w:r>
        <w:rPr>
          <w:rFonts w:hint="cs"/>
          <w:rtl/>
        </w:rPr>
        <w:t>אני לא צריך דוח של הוועדה שלא עושה את הדבר העיקרי שהיא צריכה לעשות - למצוא מי אשם בהריגת 13 אנשים; להאיר את עינינו מי הרג אותם ומי יעמוד לדין, או, על מ</w:t>
      </w:r>
      <w:r>
        <w:rPr>
          <w:rFonts w:hint="cs"/>
          <w:rtl/>
        </w:rPr>
        <w:t xml:space="preserve">י להמליץ לעמוד לדין. שום דבר מהדבר הזה. זאת המשימה העיקרית של הוועדה, היא לא נעשתה. </w:t>
      </w:r>
    </w:p>
    <w:p w14:paraId="0F7A8CD6" w14:textId="77777777" w:rsidR="00000000" w:rsidRDefault="007A214F">
      <w:pPr>
        <w:pStyle w:val="a"/>
        <w:ind w:firstLine="720"/>
        <w:rPr>
          <w:rFonts w:hint="cs"/>
          <w:rtl/>
        </w:rPr>
      </w:pPr>
    </w:p>
    <w:p w14:paraId="6B7995AD" w14:textId="77777777" w:rsidR="00000000" w:rsidRDefault="007A214F">
      <w:pPr>
        <w:pStyle w:val="a"/>
        <w:ind w:firstLine="720"/>
        <w:rPr>
          <w:rFonts w:hint="cs"/>
          <w:rtl/>
        </w:rPr>
      </w:pPr>
      <w:r>
        <w:rPr>
          <w:rFonts w:hint="cs"/>
          <w:rtl/>
        </w:rPr>
        <w:t xml:space="preserve">אבל נאמרו כמה דברים חשובים לגבי הפער בין יהודים לערבים, שלדעתי ממשלה כזאת תעבור עליו ממש בעיוורון צבעים, לא תסתכל אפילו, לא תבדיל בין השורות ובין המלים. מה, פה לא יודעים </w:t>
      </w:r>
      <w:r>
        <w:rPr>
          <w:rFonts w:hint="cs"/>
          <w:rtl/>
        </w:rPr>
        <w:t>שיש אפליה? זאת הפעם הראשונה שנאמר כי יש אפליה נגד האוכלוסייה הערבית? היו ממשלות במדינת ישראל שהודו בכך רשמית, שיש אפליה, לא היה צריך דוח ממלכתי. אבל הנה יש דוח ממלכתי שאומר: יש אפליה נגד האוכלוסייה הערבית. והממשלה הזאת, אדוני, לימור לבנת תסתכל עליו, תאמץ א</w:t>
      </w:r>
      <w:r>
        <w:rPr>
          <w:rFonts w:hint="cs"/>
          <w:rtl/>
        </w:rPr>
        <w:t>ותו ללבה ממש, שיש אפליה נגד ערבים בבתי-ספר. ממש תאמץ את זה אל לבה. אנחנו לא חושבים שהממשלה הזאת תיקח את זה ברצינות, אבל אנחנו חושבים בכל זאת שזה דבר חשוב. זה שאומרים שכוחות הביטחון התייחסו לאזרחים הערבים כאל אויבים, חשוב מאוד. חשוב מאוד מאוד שכולנו נשב ונח</w:t>
      </w:r>
      <w:r>
        <w:rPr>
          <w:rFonts w:hint="cs"/>
          <w:rtl/>
        </w:rPr>
        <w:t xml:space="preserve">שוב למה זה קרה, מה חלקו של כל צד, למה זה קורה וזה מגיע עד לדבר כזה. </w:t>
      </w:r>
    </w:p>
    <w:p w14:paraId="327006EF" w14:textId="77777777" w:rsidR="00000000" w:rsidRDefault="007A214F">
      <w:pPr>
        <w:pStyle w:val="a"/>
        <w:ind w:firstLine="0"/>
        <w:rPr>
          <w:rFonts w:hint="cs"/>
          <w:rtl/>
        </w:rPr>
      </w:pPr>
    </w:p>
    <w:p w14:paraId="0EC6C6AF" w14:textId="77777777" w:rsidR="00000000" w:rsidRDefault="007A214F">
      <w:pPr>
        <w:pStyle w:val="ac"/>
        <w:rPr>
          <w:rtl/>
        </w:rPr>
      </w:pPr>
      <w:r>
        <w:rPr>
          <w:rFonts w:hint="eastAsia"/>
          <w:rtl/>
        </w:rPr>
        <w:t>גדעון</w:t>
      </w:r>
      <w:r>
        <w:rPr>
          <w:rtl/>
        </w:rPr>
        <w:t xml:space="preserve"> סער (הליכוד):</w:t>
      </w:r>
    </w:p>
    <w:p w14:paraId="7AC0E277" w14:textId="77777777" w:rsidR="00000000" w:rsidRDefault="007A214F">
      <w:pPr>
        <w:pStyle w:val="a"/>
        <w:rPr>
          <w:rFonts w:hint="cs"/>
          <w:rtl/>
        </w:rPr>
      </w:pPr>
    </w:p>
    <w:p w14:paraId="54BCE697" w14:textId="77777777" w:rsidR="00000000" w:rsidRDefault="007A214F">
      <w:pPr>
        <w:pStyle w:val="a"/>
        <w:rPr>
          <w:rFonts w:hint="cs"/>
          <w:rtl/>
        </w:rPr>
      </w:pPr>
      <w:r>
        <w:rPr>
          <w:rFonts w:hint="cs"/>
          <w:rtl/>
        </w:rPr>
        <w:t xml:space="preserve">שפך שמן על המדורה, זה חשוב. </w:t>
      </w:r>
    </w:p>
    <w:p w14:paraId="6DE71654" w14:textId="77777777" w:rsidR="00000000" w:rsidRDefault="007A214F">
      <w:pPr>
        <w:pStyle w:val="a"/>
        <w:ind w:firstLine="0"/>
        <w:rPr>
          <w:rtl/>
        </w:rPr>
      </w:pPr>
    </w:p>
    <w:p w14:paraId="55508ECC" w14:textId="77777777" w:rsidR="00000000" w:rsidRDefault="007A214F">
      <w:pPr>
        <w:pStyle w:val="SpeakerCon"/>
        <w:rPr>
          <w:rtl/>
        </w:rPr>
      </w:pPr>
      <w:bookmarkStart w:id="230" w:name="FS000000558T10_09_2003_13_42_22C"/>
      <w:bookmarkEnd w:id="230"/>
      <w:r>
        <w:rPr>
          <w:rtl/>
        </w:rPr>
        <w:t>עזמי בשארה (בל"ד):</w:t>
      </w:r>
    </w:p>
    <w:p w14:paraId="0E8312BC" w14:textId="77777777" w:rsidR="00000000" w:rsidRDefault="007A214F">
      <w:pPr>
        <w:pStyle w:val="a"/>
        <w:rPr>
          <w:rtl/>
        </w:rPr>
      </w:pPr>
    </w:p>
    <w:p w14:paraId="55727BFB" w14:textId="77777777" w:rsidR="00000000" w:rsidRDefault="007A214F">
      <w:pPr>
        <w:pStyle w:val="a"/>
        <w:rPr>
          <w:rFonts w:hint="cs"/>
          <w:rtl/>
        </w:rPr>
      </w:pPr>
      <w:r>
        <w:rPr>
          <w:rFonts w:hint="cs"/>
          <w:rtl/>
        </w:rPr>
        <w:t>תסתכל, האוכלוסייה הערבית יוצאת בהפגנות גדולות ומחאה, כשהיא מחוץ לממסד ולאפשרות ההשפעה בכל מקום, לא בממשלות, לא בקוא</w:t>
      </w:r>
      <w:r>
        <w:rPr>
          <w:rFonts w:hint="cs"/>
          <w:rtl/>
        </w:rPr>
        <w:t>ליציות, לא בעשירון הראשון, לא השני ולא השלישי בכלכלה, אפילו באיגודים המקצועיים אין לה מקום. אתה לפעמים חוזר למחאה רדיקלית על דברים שבנפש האוכלוסייה הזאת, לרבות נושאים שקורים בשטחים הכבושים, לרבות בנושאי השלום והשוויון. לפעמים כן, המחאה הולכת ומקבלת אופי שה</w:t>
      </w:r>
      <w:r>
        <w:rPr>
          <w:rFonts w:hint="cs"/>
          <w:rtl/>
        </w:rPr>
        <w:t xml:space="preserve">וא לא אופי דקדקני לפי החוק. זה מייצר תופעות, צריך לסכם אותן בביקורתיות, אבל זה קרה בכל מקום בעולם בלי הרוגים, במדינות דמוקרטיות, אני אומר. </w:t>
      </w:r>
    </w:p>
    <w:p w14:paraId="240B232D" w14:textId="77777777" w:rsidR="00000000" w:rsidRDefault="007A214F">
      <w:pPr>
        <w:pStyle w:val="a"/>
        <w:ind w:firstLine="0"/>
        <w:rPr>
          <w:rFonts w:hint="cs"/>
          <w:rtl/>
        </w:rPr>
      </w:pPr>
    </w:p>
    <w:p w14:paraId="5A514AC4" w14:textId="77777777" w:rsidR="00000000" w:rsidRDefault="007A214F">
      <w:pPr>
        <w:pStyle w:val="ad"/>
        <w:rPr>
          <w:rtl/>
        </w:rPr>
      </w:pPr>
      <w:r>
        <w:rPr>
          <w:rtl/>
        </w:rPr>
        <w:t>היו"ר ראובן ריבלין:</w:t>
      </w:r>
    </w:p>
    <w:p w14:paraId="7BAE1DBC" w14:textId="77777777" w:rsidR="00000000" w:rsidRDefault="007A214F">
      <w:pPr>
        <w:pStyle w:val="a"/>
        <w:rPr>
          <w:rtl/>
        </w:rPr>
      </w:pPr>
    </w:p>
    <w:p w14:paraId="61B7C203" w14:textId="77777777" w:rsidR="00000000" w:rsidRDefault="007A214F">
      <w:pPr>
        <w:pStyle w:val="a"/>
        <w:rPr>
          <w:rFonts w:hint="cs"/>
          <w:rtl/>
        </w:rPr>
      </w:pPr>
      <w:r>
        <w:rPr>
          <w:rFonts w:hint="cs"/>
          <w:rtl/>
        </w:rPr>
        <w:t>חבר הכנסת הנכבד, בשארה, נדמה לי שבעניין זה הוועדה מתייחסת להסתות כאלה או אחרות שהיו גם ברחוב ה</w:t>
      </w:r>
      <w:r>
        <w:rPr>
          <w:rFonts w:hint="cs"/>
          <w:rtl/>
        </w:rPr>
        <w:t xml:space="preserve">ערבי וליבו את היצרים מעבר לצורך במחאה ובהפיכת ההפגנות לדבר שהפך להיות איזה נושא שהיה דומה, כך נאמר - - - </w:t>
      </w:r>
    </w:p>
    <w:p w14:paraId="619ACBB9" w14:textId="77777777" w:rsidR="00000000" w:rsidRDefault="007A214F">
      <w:pPr>
        <w:pStyle w:val="a"/>
        <w:ind w:firstLine="0"/>
        <w:rPr>
          <w:rFonts w:hint="cs"/>
          <w:rtl/>
        </w:rPr>
      </w:pPr>
    </w:p>
    <w:p w14:paraId="0A8661DC" w14:textId="77777777" w:rsidR="00000000" w:rsidRDefault="007A214F">
      <w:pPr>
        <w:pStyle w:val="ac"/>
        <w:rPr>
          <w:rtl/>
        </w:rPr>
      </w:pPr>
      <w:r>
        <w:rPr>
          <w:rFonts w:hint="eastAsia"/>
          <w:rtl/>
        </w:rPr>
        <w:t>גדעון</w:t>
      </w:r>
      <w:r>
        <w:rPr>
          <w:rtl/>
        </w:rPr>
        <w:t xml:space="preserve"> סער (הליכוד):</w:t>
      </w:r>
    </w:p>
    <w:p w14:paraId="6064ECBE" w14:textId="77777777" w:rsidR="00000000" w:rsidRDefault="007A214F">
      <w:pPr>
        <w:pStyle w:val="a"/>
        <w:rPr>
          <w:rFonts w:hint="cs"/>
          <w:rtl/>
        </w:rPr>
      </w:pPr>
    </w:p>
    <w:p w14:paraId="1ADB1B3A" w14:textId="77777777" w:rsidR="00000000" w:rsidRDefault="007A214F">
      <w:pPr>
        <w:pStyle w:val="a"/>
        <w:rPr>
          <w:rFonts w:hint="cs"/>
          <w:rtl/>
        </w:rPr>
      </w:pPr>
      <w:r>
        <w:rPr>
          <w:rFonts w:hint="cs"/>
          <w:rtl/>
        </w:rPr>
        <w:t xml:space="preserve">שלהוב האווירה. </w:t>
      </w:r>
    </w:p>
    <w:p w14:paraId="62B0509E" w14:textId="77777777" w:rsidR="00000000" w:rsidRDefault="007A214F">
      <w:pPr>
        <w:pStyle w:val="a"/>
        <w:ind w:firstLine="0"/>
        <w:rPr>
          <w:rFonts w:hint="cs"/>
          <w:rtl/>
        </w:rPr>
      </w:pPr>
    </w:p>
    <w:p w14:paraId="2111A15B" w14:textId="77777777" w:rsidR="00000000" w:rsidRDefault="007A214F">
      <w:pPr>
        <w:pStyle w:val="ad"/>
        <w:rPr>
          <w:rtl/>
        </w:rPr>
      </w:pPr>
      <w:r>
        <w:rPr>
          <w:rtl/>
        </w:rPr>
        <w:t>היו"ר ראובן ריבלין:</w:t>
      </w:r>
    </w:p>
    <w:p w14:paraId="3C67DF60" w14:textId="77777777" w:rsidR="00000000" w:rsidRDefault="007A214F">
      <w:pPr>
        <w:pStyle w:val="a"/>
        <w:rPr>
          <w:rtl/>
        </w:rPr>
      </w:pPr>
    </w:p>
    <w:p w14:paraId="77F12C01" w14:textId="77777777" w:rsidR="00000000" w:rsidRDefault="007A214F">
      <w:pPr>
        <w:pStyle w:val="a"/>
        <w:rPr>
          <w:rFonts w:hint="cs"/>
          <w:rtl/>
        </w:rPr>
      </w:pPr>
      <w:r>
        <w:rPr>
          <w:rFonts w:hint="cs"/>
          <w:rtl/>
        </w:rPr>
        <w:t xml:space="preserve">לא, שהיה דומה לאינתיפאדה, שהיה דומה למצב של התקוממות. למען היושר האינטלקטואלי. </w:t>
      </w:r>
    </w:p>
    <w:p w14:paraId="7A322329" w14:textId="77777777" w:rsidR="00000000" w:rsidRDefault="007A214F">
      <w:pPr>
        <w:pStyle w:val="a"/>
        <w:ind w:firstLine="0"/>
        <w:rPr>
          <w:rFonts w:hint="cs"/>
          <w:rtl/>
        </w:rPr>
      </w:pPr>
    </w:p>
    <w:p w14:paraId="707BE563" w14:textId="77777777" w:rsidR="00000000" w:rsidRDefault="007A214F">
      <w:pPr>
        <w:pStyle w:val="SpeakerCon"/>
        <w:rPr>
          <w:rtl/>
        </w:rPr>
      </w:pPr>
      <w:bookmarkStart w:id="231" w:name="FS000000558T10_09_2003_13_46_11C"/>
      <w:bookmarkEnd w:id="231"/>
      <w:r>
        <w:rPr>
          <w:rtl/>
        </w:rPr>
        <w:t>עזמי בשאר</w:t>
      </w:r>
      <w:r>
        <w:rPr>
          <w:rtl/>
        </w:rPr>
        <w:t>ה (בל"ד):</w:t>
      </w:r>
    </w:p>
    <w:p w14:paraId="5C1BECCA" w14:textId="77777777" w:rsidR="00000000" w:rsidRDefault="007A214F">
      <w:pPr>
        <w:pStyle w:val="a"/>
        <w:rPr>
          <w:rtl/>
        </w:rPr>
      </w:pPr>
    </w:p>
    <w:p w14:paraId="3657FBE4" w14:textId="77777777" w:rsidR="00000000" w:rsidRDefault="007A214F">
      <w:pPr>
        <w:pStyle w:val="a"/>
        <w:rPr>
          <w:rFonts w:hint="cs"/>
          <w:rtl/>
        </w:rPr>
      </w:pPr>
      <w:r>
        <w:rPr>
          <w:rFonts w:hint="cs"/>
          <w:rtl/>
        </w:rPr>
        <w:t xml:space="preserve">אדוני היושב-ראש, אני עמדתי מול הוועדה הזאת תשע שעות ואמרתי את דעתי ועניתי על שאלותיה. יש 12 עמודים בדוח שמתייחסים לפעילותי ולפעילותה של בל"ד, ויש תשעה עמודים המתייחסים לתנועה האסלאמית הצפונית. קראתי כמעט את כל הדוח - - - </w:t>
      </w:r>
    </w:p>
    <w:p w14:paraId="686732FE" w14:textId="77777777" w:rsidR="00000000" w:rsidRDefault="007A214F">
      <w:pPr>
        <w:pStyle w:val="a"/>
        <w:ind w:firstLine="0"/>
        <w:rPr>
          <w:rFonts w:hint="cs"/>
          <w:rtl/>
        </w:rPr>
      </w:pPr>
    </w:p>
    <w:p w14:paraId="5A1C19F5" w14:textId="77777777" w:rsidR="00000000" w:rsidRDefault="007A214F">
      <w:pPr>
        <w:pStyle w:val="ad"/>
        <w:rPr>
          <w:rtl/>
        </w:rPr>
      </w:pPr>
      <w:r>
        <w:rPr>
          <w:rtl/>
        </w:rPr>
        <w:t>היו"ר ראובן ריבלין:</w:t>
      </w:r>
    </w:p>
    <w:p w14:paraId="031CA420" w14:textId="77777777" w:rsidR="00000000" w:rsidRDefault="007A214F">
      <w:pPr>
        <w:pStyle w:val="a"/>
        <w:rPr>
          <w:rtl/>
        </w:rPr>
      </w:pPr>
    </w:p>
    <w:p w14:paraId="7CD1041D" w14:textId="77777777" w:rsidR="00000000" w:rsidRDefault="007A214F">
      <w:pPr>
        <w:pStyle w:val="a"/>
        <w:rPr>
          <w:rFonts w:hint="cs"/>
          <w:rtl/>
        </w:rPr>
      </w:pPr>
      <w:r>
        <w:rPr>
          <w:rFonts w:hint="cs"/>
          <w:rtl/>
        </w:rPr>
        <w:t>ע</w:t>
      </w:r>
      <w:r>
        <w:rPr>
          <w:rFonts w:hint="cs"/>
          <w:rtl/>
        </w:rPr>
        <w:t xml:space="preserve">ל התנהגותו של חבר הכנסת דהאמשה. קראתי את שניהם משום שהם נוגעים לחברי כנסת. </w:t>
      </w:r>
    </w:p>
    <w:p w14:paraId="7997B7FB" w14:textId="77777777" w:rsidR="00000000" w:rsidRDefault="007A214F">
      <w:pPr>
        <w:pStyle w:val="a"/>
        <w:ind w:firstLine="0"/>
        <w:rPr>
          <w:rtl/>
        </w:rPr>
      </w:pPr>
    </w:p>
    <w:p w14:paraId="4C7A1B3C" w14:textId="77777777" w:rsidR="00000000" w:rsidRDefault="007A214F">
      <w:pPr>
        <w:pStyle w:val="a"/>
        <w:ind w:firstLine="0"/>
        <w:rPr>
          <w:rFonts w:hint="cs"/>
          <w:rtl/>
        </w:rPr>
      </w:pPr>
    </w:p>
    <w:p w14:paraId="03739ACD" w14:textId="77777777" w:rsidR="00000000" w:rsidRDefault="007A214F">
      <w:pPr>
        <w:pStyle w:val="SpeakerCon"/>
        <w:rPr>
          <w:rtl/>
        </w:rPr>
      </w:pPr>
      <w:bookmarkStart w:id="232" w:name="FS000000558T10_09_2003_13_47_46C"/>
      <w:bookmarkEnd w:id="232"/>
      <w:r>
        <w:rPr>
          <w:rtl/>
        </w:rPr>
        <w:t>עזמי בשארה (בל"ד):</w:t>
      </w:r>
    </w:p>
    <w:p w14:paraId="05066153" w14:textId="77777777" w:rsidR="00000000" w:rsidRDefault="007A214F">
      <w:pPr>
        <w:pStyle w:val="a"/>
        <w:rPr>
          <w:rtl/>
        </w:rPr>
      </w:pPr>
    </w:p>
    <w:p w14:paraId="60D05F21" w14:textId="77777777" w:rsidR="00000000" w:rsidRDefault="007A214F">
      <w:pPr>
        <w:pStyle w:val="a"/>
        <w:rPr>
          <w:rFonts w:hint="cs"/>
          <w:rtl/>
        </w:rPr>
      </w:pPr>
      <w:r>
        <w:rPr>
          <w:rFonts w:hint="cs"/>
          <w:rtl/>
        </w:rPr>
        <w:t xml:space="preserve">לא קראתי את הסיכומים בלבד, אדוני היושב-ראש, ואני לא חושב שתפקידה של הוועדה בשום פנים ואופן, את זה אמרתי להם - - - </w:t>
      </w:r>
    </w:p>
    <w:p w14:paraId="34DE54BF" w14:textId="77777777" w:rsidR="00000000" w:rsidRDefault="007A214F">
      <w:pPr>
        <w:pStyle w:val="a"/>
        <w:ind w:firstLine="0"/>
        <w:rPr>
          <w:rFonts w:hint="cs"/>
          <w:rtl/>
        </w:rPr>
      </w:pPr>
    </w:p>
    <w:p w14:paraId="50660278" w14:textId="77777777" w:rsidR="00000000" w:rsidRDefault="007A214F">
      <w:pPr>
        <w:pStyle w:val="ad"/>
        <w:rPr>
          <w:rtl/>
        </w:rPr>
      </w:pPr>
      <w:r>
        <w:rPr>
          <w:rtl/>
        </w:rPr>
        <w:t>היו"ר ראובן ריבלין:</w:t>
      </w:r>
    </w:p>
    <w:p w14:paraId="7479A2B0" w14:textId="77777777" w:rsidR="00000000" w:rsidRDefault="007A214F">
      <w:pPr>
        <w:pStyle w:val="a"/>
        <w:rPr>
          <w:rtl/>
        </w:rPr>
      </w:pPr>
    </w:p>
    <w:p w14:paraId="796325C2" w14:textId="77777777" w:rsidR="00000000" w:rsidRDefault="007A214F">
      <w:pPr>
        <w:pStyle w:val="a"/>
        <w:rPr>
          <w:rFonts w:hint="cs"/>
          <w:rtl/>
        </w:rPr>
      </w:pPr>
      <w:r>
        <w:rPr>
          <w:rFonts w:hint="cs"/>
          <w:rtl/>
        </w:rPr>
        <w:t xml:space="preserve">זה - - - </w:t>
      </w:r>
    </w:p>
    <w:p w14:paraId="6BAC6C00" w14:textId="77777777" w:rsidR="00000000" w:rsidRDefault="007A214F">
      <w:pPr>
        <w:pStyle w:val="a"/>
        <w:rPr>
          <w:rFonts w:hint="cs"/>
          <w:rtl/>
        </w:rPr>
      </w:pPr>
    </w:p>
    <w:p w14:paraId="50B824D3" w14:textId="77777777" w:rsidR="00000000" w:rsidRDefault="007A214F">
      <w:pPr>
        <w:pStyle w:val="SpeakerCon"/>
        <w:rPr>
          <w:rtl/>
        </w:rPr>
      </w:pPr>
      <w:bookmarkStart w:id="233" w:name="FS000000558T10_09_2003_13_49_17C"/>
      <w:bookmarkEnd w:id="233"/>
      <w:r>
        <w:rPr>
          <w:rtl/>
        </w:rPr>
        <w:t>עזמי בשארה</w:t>
      </w:r>
      <w:r>
        <w:rPr>
          <w:rtl/>
        </w:rPr>
        <w:t xml:space="preserve"> (בל"ד):</w:t>
      </w:r>
    </w:p>
    <w:p w14:paraId="436990FD" w14:textId="77777777" w:rsidR="00000000" w:rsidRDefault="007A214F">
      <w:pPr>
        <w:pStyle w:val="a"/>
        <w:rPr>
          <w:rtl/>
        </w:rPr>
      </w:pPr>
    </w:p>
    <w:p w14:paraId="43EC07B0" w14:textId="77777777" w:rsidR="00000000" w:rsidRDefault="007A214F">
      <w:pPr>
        <w:pStyle w:val="a"/>
        <w:rPr>
          <w:rFonts w:hint="cs"/>
          <w:rtl/>
        </w:rPr>
      </w:pPr>
      <w:r>
        <w:rPr>
          <w:rFonts w:hint="cs"/>
          <w:rtl/>
        </w:rPr>
        <w:t>אני אגיד לך עכשיו מה דעתי על מה שאמרת. קודם כול אגיד לך את הדבר הפורמלי הרשמי. אני לא חושב שתפקידה של ועדת חקירה ממלכתית להעריך את דעותיהם הפוליטיות של חברי כנסת ונבחרי ציבור. אבל, אדוני היושב-ראש, לא חשבתי אף פעם שללמד עם לעמוד על זכויותיו ולהפג</w:t>
      </w:r>
      <w:r>
        <w:rPr>
          <w:rFonts w:hint="cs"/>
          <w:rtl/>
        </w:rPr>
        <w:t xml:space="preserve">ין ולצאת למחות נגד הכיבוש ונגד חילול מסגד אל-אקצא על-ידי אריק שרון, ולצאת למחות נגד שוויון, נגד אפליה - - - </w:t>
      </w:r>
    </w:p>
    <w:p w14:paraId="50EFB33E" w14:textId="77777777" w:rsidR="00000000" w:rsidRDefault="007A214F">
      <w:pPr>
        <w:pStyle w:val="a"/>
        <w:ind w:firstLine="0"/>
        <w:rPr>
          <w:rFonts w:hint="cs"/>
          <w:rtl/>
        </w:rPr>
      </w:pPr>
    </w:p>
    <w:p w14:paraId="16BC363B" w14:textId="77777777" w:rsidR="00000000" w:rsidRDefault="007A214F">
      <w:pPr>
        <w:pStyle w:val="ad"/>
        <w:rPr>
          <w:rtl/>
        </w:rPr>
      </w:pPr>
      <w:r>
        <w:rPr>
          <w:rtl/>
        </w:rPr>
        <w:t>היו"ר ראובן ריבלין:</w:t>
      </w:r>
    </w:p>
    <w:p w14:paraId="4D792DB4" w14:textId="77777777" w:rsidR="00000000" w:rsidRDefault="007A214F">
      <w:pPr>
        <w:pStyle w:val="a"/>
        <w:rPr>
          <w:rtl/>
        </w:rPr>
      </w:pPr>
    </w:p>
    <w:p w14:paraId="3CDB3C0A" w14:textId="77777777" w:rsidR="00000000" w:rsidRDefault="007A214F">
      <w:pPr>
        <w:pStyle w:val="a"/>
        <w:rPr>
          <w:rFonts w:hint="cs"/>
          <w:rtl/>
        </w:rPr>
      </w:pPr>
      <w:r>
        <w:rPr>
          <w:rFonts w:hint="cs"/>
          <w:rtl/>
        </w:rPr>
        <w:t xml:space="preserve">איזה חילול? </w:t>
      </w:r>
    </w:p>
    <w:p w14:paraId="419B29D1" w14:textId="77777777" w:rsidR="00000000" w:rsidRDefault="007A214F">
      <w:pPr>
        <w:pStyle w:val="SpeakerCon"/>
        <w:rPr>
          <w:rFonts w:hint="cs"/>
          <w:rtl/>
        </w:rPr>
      </w:pPr>
      <w:bookmarkStart w:id="234" w:name="FS000000558T10_09_2003_13_50_53C"/>
      <w:bookmarkEnd w:id="234"/>
    </w:p>
    <w:p w14:paraId="78A01D20" w14:textId="77777777" w:rsidR="00000000" w:rsidRDefault="007A214F">
      <w:pPr>
        <w:pStyle w:val="SpeakerCon"/>
        <w:rPr>
          <w:rtl/>
        </w:rPr>
      </w:pPr>
      <w:r>
        <w:rPr>
          <w:rtl/>
        </w:rPr>
        <w:t>עזמי בשארה (בל"ד):</w:t>
      </w:r>
    </w:p>
    <w:p w14:paraId="318A4B8A" w14:textId="77777777" w:rsidR="00000000" w:rsidRDefault="007A214F">
      <w:pPr>
        <w:pStyle w:val="a"/>
        <w:rPr>
          <w:rtl/>
        </w:rPr>
      </w:pPr>
    </w:p>
    <w:p w14:paraId="2180AACD" w14:textId="77777777" w:rsidR="00000000" w:rsidRDefault="007A214F">
      <w:pPr>
        <w:pStyle w:val="a"/>
        <w:rPr>
          <w:rFonts w:hint="cs"/>
          <w:rtl/>
        </w:rPr>
      </w:pPr>
      <w:r>
        <w:rPr>
          <w:rFonts w:hint="cs"/>
          <w:rtl/>
        </w:rPr>
        <w:t xml:space="preserve">הוא הלך בשביל לעשות פרובוקציה. </w:t>
      </w:r>
    </w:p>
    <w:p w14:paraId="602540C1" w14:textId="77777777" w:rsidR="00000000" w:rsidRDefault="007A214F">
      <w:pPr>
        <w:pStyle w:val="a"/>
        <w:ind w:firstLine="0"/>
        <w:rPr>
          <w:rFonts w:hint="cs"/>
          <w:rtl/>
        </w:rPr>
      </w:pPr>
    </w:p>
    <w:p w14:paraId="1032147E" w14:textId="77777777" w:rsidR="00000000" w:rsidRDefault="007A214F">
      <w:pPr>
        <w:pStyle w:val="ac"/>
        <w:rPr>
          <w:rtl/>
        </w:rPr>
      </w:pPr>
      <w:r>
        <w:rPr>
          <w:rFonts w:hint="eastAsia"/>
          <w:rtl/>
        </w:rPr>
        <w:t>גדעון</w:t>
      </w:r>
      <w:r>
        <w:rPr>
          <w:rtl/>
        </w:rPr>
        <w:t xml:space="preserve"> סער (הליכוד):</w:t>
      </w:r>
    </w:p>
    <w:p w14:paraId="6C48DA39" w14:textId="77777777" w:rsidR="00000000" w:rsidRDefault="007A214F">
      <w:pPr>
        <w:pStyle w:val="a"/>
        <w:rPr>
          <w:rFonts w:hint="cs"/>
          <w:rtl/>
        </w:rPr>
      </w:pPr>
    </w:p>
    <w:p w14:paraId="41E89C3E" w14:textId="77777777" w:rsidR="00000000" w:rsidRDefault="007A214F">
      <w:pPr>
        <w:pStyle w:val="a"/>
        <w:rPr>
          <w:rFonts w:hint="cs"/>
          <w:rtl/>
        </w:rPr>
      </w:pPr>
      <w:r>
        <w:rPr>
          <w:rFonts w:hint="cs"/>
          <w:rtl/>
        </w:rPr>
        <w:t>מה בין זה לבין מה שאמרה לך הוועדה? עו</w:t>
      </w:r>
      <w:r>
        <w:rPr>
          <w:rFonts w:hint="cs"/>
          <w:rtl/>
        </w:rPr>
        <w:t xml:space="preserve">ד פעם אתה רוצה להטעות. עוד פעם לשקר. </w:t>
      </w:r>
    </w:p>
    <w:p w14:paraId="13BEC0C8" w14:textId="77777777" w:rsidR="00000000" w:rsidRDefault="007A214F">
      <w:pPr>
        <w:pStyle w:val="a"/>
        <w:ind w:firstLine="0"/>
        <w:rPr>
          <w:rFonts w:hint="cs"/>
          <w:rtl/>
        </w:rPr>
      </w:pPr>
    </w:p>
    <w:p w14:paraId="17F66C5C" w14:textId="77777777" w:rsidR="00000000" w:rsidRDefault="007A214F">
      <w:pPr>
        <w:pStyle w:val="ac"/>
        <w:rPr>
          <w:rtl/>
        </w:rPr>
      </w:pPr>
      <w:r>
        <w:rPr>
          <w:rFonts w:hint="eastAsia"/>
          <w:rtl/>
        </w:rPr>
        <w:t>ג</w:t>
      </w:r>
      <w:r>
        <w:rPr>
          <w:rtl/>
        </w:rPr>
        <w:t>'מאל זחאלקה (בל"ד):</w:t>
      </w:r>
    </w:p>
    <w:p w14:paraId="63A7C5A2" w14:textId="77777777" w:rsidR="00000000" w:rsidRDefault="007A214F">
      <w:pPr>
        <w:pStyle w:val="a"/>
        <w:rPr>
          <w:rFonts w:hint="cs"/>
          <w:rtl/>
        </w:rPr>
      </w:pPr>
    </w:p>
    <w:p w14:paraId="3655CB3E" w14:textId="77777777" w:rsidR="00000000" w:rsidRDefault="007A214F">
      <w:pPr>
        <w:pStyle w:val="a"/>
        <w:rPr>
          <w:rFonts w:hint="cs"/>
          <w:rtl/>
        </w:rPr>
      </w:pPr>
      <w:r>
        <w:rPr>
          <w:rFonts w:hint="cs"/>
          <w:rtl/>
        </w:rPr>
        <w:t xml:space="preserve">סער, תירגע, קח כוס מים. </w:t>
      </w:r>
    </w:p>
    <w:p w14:paraId="1462D8E0" w14:textId="77777777" w:rsidR="00000000" w:rsidRDefault="007A214F">
      <w:pPr>
        <w:pStyle w:val="a"/>
        <w:ind w:firstLine="0"/>
        <w:rPr>
          <w:rFonts w:hint="cs"/>
          <w:rtl/>
        </w:rPr>
      </w:pPr>
    </w:p>
    <w:p w14:paraId="2F26CA90" w14:textId="77777777" w:rsidR="00000000" w:rsidRDefault="007A214F">
      <w:pPr>
        <w:pStyle w:val="SpeakerCon"/>
        <w:rPr>
          <w:rtl/>
        </w:rPr>
      </w:pPr>
      <w:bookmarkStart w:id="235" w:name="FS000000558T10_09_2003_13_52_00C"/>
      <w:bookmarkEnd w:id="235"/>
      <w:r>
        <w:rPr>
          <w:rtl/>
        </w:rPr>
        <w:t>עזמי בשארה (בל"ד):</w:t>
      </w:r>
    </w:p>
    <w:p w14:paraId="7E35D132" w14:textId="77777777" w:rsidR="00000000" w:rsidRDefault="007A214F">
      <w:pPr>
        <w:pStyle w:val="a"/>
        <w:rPr>
          <w:rtl/>
        </w:rPr>
      </w:pPr>
    </w:p>
    <w:p w14:paraId="71A77807" w14:textId="77777777" w:rsidR="00000000" w:rsidRDefault="007A214F">
      <w:pPr>
        <w:pStyle w:val="a"/>
        <w:rPr>
          <w:rFonts w:hint="cs"/>
          <w:rtl/>
        </w:rPr>
      </w:pPr>
      <w:r>
        <w:rPr>
          <w:rFonts w:hint="cs"/>
          <w:rtl/>
        </w:rPr>
        <w:t>אדוני היושב-ראש, להגיד לעם לצאת להפגין ולמחות נגד הריסת בתים, אני חושב שזה דווקא חשוב. לא רק שזאת לא הסתה, אלא זה ביטחון עצמי של אזרחות של קבוצה לאומ</w:t>
      </w:r>
      <w:r>
        <w:rPr>
          <w:rFonts w:hint="cs"/>
          <w:rtl/>
        </w:rPr>
        <w:t xml:space="preserve">ית שיש לה מודעות לאומית ויש לה מודעות אזרחית והיא נאבקת למען זכויותיה. ואנחנו לא נרד מזה ולא ניסוג מזה גם אם זה לא מוצא חן בעיני ועדת חקירה ממלכתית, ממסדית, שהיא מתוך הממסד. על זה נמשיך להתווכח. </w:t>
      </w:r>
    </w:p>
    <w:p w14:paraId="40B490F7" w14:textId="77777777" w:rsidR="00000000" w:rsidRDefault="007A214F">
      <w:pPr>
        <w:pStyle w:val="a"/>
        <w:ind w:firstLine="0"/>
        <w:rPr>
          <w:rFonts w:hint="cs"/>
          <w:rtl/>
        </w:rPr>
      </w:pPr>
    </w:p>
    <w:p w14:paraId="6A2A2746" w14:textId="77777777" w:rsidR="00000000" w:rsidRDefault="007A214F">
      <w:pPr>
        <w:pStyle w:val="ac"/>
        <w:rPr>
          <w:rtl/>
        </w:rPr>
      </w:pPr>
      <w:r>
        <w:rPr>
          <w:rFonts w:hint="eastAsia"/>
          <w:rtl/>
        </w:rPr>
        <w:t>משה</w:t>
      </w:r>
      <w:r>
        <w:rPr>
          <w:rtl/>
        </w:rPr>
        <w:t xml:space="preserve"> כחלון (הליכוד):</w:t>
      </w:r>
    </w:p>
    <w:p w14:paraId="6E319692" w14:textId="77777777" w:rsidR="00000000" w:rsidRDefault="007A214F">
      <w:pPr>
        <w:pStyle w:val="a"/>
        <w:rPr>
          <w:rFonts w:hint="cs"/>
          <w:rtl/>
        </w:rPr>
      </w:pPr>
    </w:p>
    <w:p w14:paraId="7F6A5FB0" w14:textId="77777777" w:rsidR="00000000" w:rsidRDefault="007A214F">
      <w:pPr>
        <w:pStyle w:val="a"/>
        <w:rPr>
          <w:rFonts w:hint="cs"/>
          <w:rtl/>
        </w:rPr>
      </w:pPr>
      <w:r>
        <w:rPr>
          <w:rFonts w:hint="cs"/>
          <w:rtl/>
        </w:rPr>
        <w:t xml:space="preserve">עד שנחסל את מדינת ישראל. </w:t>
      </w:r>
    </w:p>
    <w:p w14:paraId="2EE5DE7F" w14:textId="77777777" w:rsidR="00000000" w:rsidRDefault="007A214F">
      <w:pPr>
        <w:pStyle w:val="a"/>
        <w:ind w:firstLine="0"/>
        <w:rPr>
          <w:rFonts w:hint="cs"/>
          <w:rtl/>
        </w:rPr>
      </w:pPr>
    </w:p>
    <w:p w14:paraId="439575D8" w14:textId="77777777" w:rsidR="00000000" w:rsidRDefault="007A214F">
      <w:pPr>
        <w:pStyle w:val="SpeakerCon"/>
        <w:rPr>
          <w:rtl/>
        </w:rPr>
      </w:pPr>
      <w:bookmarkStart w:id="236" w:name="FS000000558T10_09_2003_13_53_35C"/>
      <w:bookmarkEnd w:id="236"/>
      <w:r>
        <w:rPr>
          <w:rtl/>
        </w:rPr>
        <w:t xml:space="preserve">עזמי בשארה </w:t>
      </w:r>
      <w:r>
        <w:rPr>
          <w:rtl/>
        </w:rPr>
        <w:t>(בל"ד):</w:t>
      </w:r>
    </w:p>
    <w:p w14:paraId="57D6B2CA" w14:textId="77777777" w:rsidR="00000000" w:rsidRDefault="007A214F">
      <w:pPr>
        <w:pStyle w:val="a"/>
        <w:rPr>
          <w:rtl/>
        </w:rPr>
      </w:pPr>
    </w:p>
    <w:p w14:paraId="6295C89F" w14:textId="77777777" w:rsidR="00000000" w:rsidRDefault="007A214F">
      <w:pPr>
        <w:pStyle w:val="a"/>
        <w:rPr>
          <w:rFonts w:hint="cs"/>
          <w:rtl/>
        </w:rPr>
      </w:pPr>
      <w:r>
        <w:rPr>
          <w:rFonts w:hint="cs"/>
          <w:rtl/>
        </w:rPr>
        <w:t xml:space="preserve">לא נכון. לא אמרתי זאת. בכלל לא נכון. </w:t>
      </w:r>
    </w:p>
    <w:p w14:paraId="273E626A" w14:textId="77777777" w:rsidR="00000000" w:rsidRDefault="007A214F">
      <w:pPr>
        <w:pStyle w:val="a"/>
        <w:ind w:firstLine="0"/>
        <w:rPr>
          <w:rFonts w:hint="cs"/>
          <w:rtl/>
        </w:rPr>
      </w:pPr>
    </w:p>
    <w:p w14:paraId="1F525081" w14:textId="77777777" w:rsidR="00000000" w:rsidRDefault="007A214F">
      <w:pPr>
        <w:pStyle w:val="ac"/>
        <w:rPr>
          <w:rtl/>
        </w:rPr>
      </w:pPr>
      <w:r>
        <w:rPr>
          <w:rFonts w:hint="eastAsia"/>
          <w:rtl/>
        </w:rPr>
        <w:t>משה</w:t>
      </w:r>
      <w:r>
        <w:rPr>
          <w:rtl/>
        </w:rPr>
        <w:t xml:space="preserve"> כחלון (הליכוד):</w:t>
      </w:r>
    </w:p>
    <w:p w14:paraId="33E73018" w14:textId="77777777" w:rsidR="00000000" w:rsidRDefault="007A214F">
      <w:pPr>
        <w:pStyle w:val="a"/>
        <w:rPr>
          <w:rFonts w:hint="cs"/>
          <w:rtl/>
        </w:rPr>
      </w:pPr>
    </w:p>
    <w:p w14:paraId="472CCA48" w14:textId="77777777" w:rsidR="00000000" w:rsidRDefault="007A214F">
      <w:pPr>
        <w:pStyle w:val="a"/>
        <w:rPr>
          <w:rFonts w:hint="cs"/>
          <w:rtl/>
        </w:rPr>
      </w:pPr>
      <w:r>
        <w:rPr>
          <w:rFonts w:hint="cs"/>
          <w:rtl/>
        </w:rPr>
        <w:t xml:space="preserve">עד שנחסל את מדינת ישראל. זאת המטרה הברורה שלך. </w:t>
      </w:r>
    </w:p>
    <w:p w14:paraId="1C590386" w14:textId="77777777" w:rsidR="00000000" w:rsidRDefault="007A214F">
      <w:pPr>
        <w:pStyle w:val="a"/>
        <w:ind w:firstLine="0"/>
        <w:rPr>
          <w:rFonts w:hint="cs"/>
          <w:rtl/>
        </w:rPr>
      </w:pPr>
    </w:p>
    <w:p w14:paraId="1DE8FD94" w14:textId="77777777" w:rsidR="00000000" w:rsidRDefault="007A214F">
      <w:pPr>
        <w:pStyle w:val="SpeakerCon"/>
        <w:rPr>
          <w:rtl/>
        </w:rPr>
      </w:pPr>
      <w:bookmarkStart w:id="237" w:name="FS000000558T10_09_2003_13_54_01C"/>
      <w:bookmarkEnd w:id="237"/>
      <w:r>
        <w:rPr>
          <w:rtl/>
        </w:rPr>
        <w:t>עזמי בשארה (בל"ד):</w:t>
      </w:r>
    </w:p>
    <w:p w14:paraId="0E54DEB3" w14:textId="77777777" w:rsidR="00000000" w:rsidRDefault="007A214F">
      <w:pPr>
        <w:pStyle w:val="a"/>
        <w:rPr>
          <w:rtl/>
        </w:rPr>
      </w:pPr>
    </w:p>
    <w:p w14:paraId="68F03AE3" w14:textId="77777777" w:rsidR="00000000" w:rsidRDefault="007A214F">
      <w:pPr>
        <w:pStyle w:val="a"/>
        <w:rPr>
          <w:rFonts w:hint="cs"/>
          <w:rtl/>
        </w:rPr>
      </w:pPr>
      <w:r>
        <w:rPr>
          <w:rFonts w:hint="cs"/>
          <w:rtl/>
        </w:rPr>
        <w:t xml:space="preserve">לא נכון בכלל. </w:t>
      </w:r>
    </w:p>
    <w:p w14:paraId="631009B4" w14:textId="77777777" w:rsidR="00000000" w:rsidRDefault="007A214F">
      <w:pPr>
        <w:pStyle w:val="a"/>
        <w:ind w:firstLine="0"/>
        <w:rPr>
          <w:rFonts w:hint="cs"/>
          <w:rtl/>
        </w:rPr>
      </w:pPr>
    </w:p>
    <w:p w14:paraId="7951262A" w14:textId="77777777" w:rsidR="00000000" w:rsidRDefault="007A214F">
      <w:pPr>
        <w:pStyle w:val="ac"/>
        <w:rPr>
          <w:rtl/>
        </w:rPr>
      </w:pPr>
      <w:r>
        <w:rPr>
          <w:rFonts w:hint="eastAsia"/>
          <w:rtl/>
        </w:rPr>
        <w:t>משה</w:t>
      </w:r>
      <w:r>
        <w:rPr>
          <w:rtl/>
        </w:rPr>
        <w:t xml:space="preserve"> כחלון (הליכוד):</w:t>
      </w:r>
    </w:p>
    <w:p w14:paraId="3932090D" w14:textId="77777777" w:rsidR="00000000" w:rsidRDefault="007A214F">
      <w:pPr>
        <w:pStyle w:val="a"/>
        <w:rPr>
          <w:rFonts w:hint="cs"/>
          <w:rtl/>
        </w:rPr>
      </w:pPr>
    </w:p>
    <w:p w14:paraId="4F9211DC" w14:textId="77777777" w:rsidR="00000000" w:rsidRDefault="007A214F">
      <w:pPr>
        <w:pStyle w:val="a"/>
        <w:rPr>
          <w:rFonts w:hint="cs"/>
          <w:rtl/>
        </w:rPr>
      </w:pPr>
      <w:r>
        <w:rPr>
          <w:rFonts w:hint="cs"/>
          <w:rtl/>
        </w:rPr>
        <w:t xml:space="preserve">אני מוכן להתווכח אתך ולהוכיח לך שזאת המטרה שלך. </w:t>
      </w:r>
    </w:p>
    <w:p w14:paraId="31C41278" w14:textId="77777777" w:rsidR="00000000" w:rsidRDefault="007A214F">
      <w:pPr>
        <w:pStyle w:val="a"/>
        <w:ind w:firstLine="0"/>
        <w:rPr>
          <w:rFonts w:hint="cs"/>
          <w:rtl/>
        </w:rPr>
      </w:pPr>
    </w:p>
    <w:p w14:paraId="4A054E80" w14:textId="77777777" w:rsidR="00000000" w:rsidRDefault="007A214F">
      <w:pPr>
        <w:pStyle w:val="ad"/>
        <w:rPr>
          <w:rtl/>
        </w:rPr>
      </w:pPr>
      <w:r>
        <w:rPr>
          <w:rtl/>
        </w:rPr>
        <w:t>היו"ר ראובן ריבלין:</w:t>
      </w:r>
    </w:p>
    <w:p w14:paraId="48A15439" w14:textId="77777777" w:rsidR="00000000" w:rsidRDefault="007A214F">
      <w:pPr>
        <w:pStyle w:val="a"/>
        <w:rPr>
          <w:rtl/>
        </w:rPr>
      </w:pPr>
    </w:p>
    <w:p w14:paraId="7028F2BC" w14:textId="77777777" w:rsidR="00000000" w:rsidRDefault="007A214F">
      <w:pPr>
        <w:pStyle w:val="a"/>
        <w:rPr>
          <w:rFonts w:hint="cs"/>
          <w:rtl/>
        </w:rPr>
      </w:pPr>
      <w:r>
        <w:rPr>
          <w:rFonts w:hint="cs"/>
          <w:rtl/>
        </w:rPr>
        <w:t xml:space="preserve">חבר הכנסת </w:t>
      </w:r>
      <w:r>
        <w:rPr>
          <w:rFonts w:hint="cs"/>
          <w:rtl/>
        </w:rPr>
        <w:t xml:space="preserve">כחלון, תודה רבה. שמעו את מה שאמרת. </w:t>
      </w:r>
    </w:p>
    <w:p w14:paraId="6DF502F1" w14:textId="77777777" w:rsidR="00000000" w:rsidRDefault="007A214F">
      <w:pPr>
        <w:pStyle w:val="a"/>
        <w:ind w:firstLine="0"/>
        <w:rPr>
          <w:rFonts w:hint="cs"/>
          <w:rtl/>
        </w:rPr>
      </w:pPr>
    </w:p>
    <w:p w14:paraId="6B7EC013" w14:textId="77777777" w:rsidR="00000000" w:rsidRDefault="007A214F">
      <w:pPr>
        <w:pStyle w:val="SpeakerCon"/>
        <w:rPr>
          <w:rtl/>
        </w:rPr>
      </w:pPr>
      <w:bookmarkStart w:id="238" w:name="FS000000558T10_09_2003_13_54_47C"/>
      <w:bookmarkEnd w:id="238"/>
      <w:r>
        <w:rPr>
          <w:rtl/>
        </w:rPr>
        <w:t>עזמי בשארה (בל"ד):</w:t>
      </w:r>
    </w:p>
    <w:p w14:paraId="789B81B9" w14:textId="77777777" w:rsidR="00000000" w:rsidRDefault="007A214F">
      <w:pPr>
        <w:pStyle w:val="a"/>
        <w:rPr>
          <w:rtl/>
        </w:rPr>
      </w:pPr>
    </w:p>
    <w:p w14:paraId="00CC9AE9" w14:textId="77777777" w:rsidR="00000000" w:rsidRDefault="007A214F">
      <w:pPr>
        <w:pStyle w:val="a"/>
        <w:rPr>
          <w:rFonts w:hint="cs"/>
          <w:rtl/>
        </w:rPr>
      </w:pPr>
      <w:r>
        <w:rPr>
          <w:rFonts w:hint="cs"/>
          <w:rtl/>
        </w:rPr>
        <w:t xml:space="preserve">אתה יודע, אני אסתפק לגמרי בכך שתסתכלו על המלצות הוועדה ותראו מה הן אומרות לגבי השוטרים. </w:t>
      </w:r>
    </w:p>
    <w:p w14:paraId="445F8422" w14:textId="77777777" w:rsidR="00000000" w:rsidRDefault="007A214F">
      <w:pPr>
        <w:pStyle w:val="a"/>
        <w:ind w:firstLine="0"/>
        <w:rPr>
          <w:rFonts w:hint="cs"/>
          <w:rtl/>
        </w:rPr>
      </w:pPr>
    </w:p>
    <w:p w14:paraId="1F5CDBA1" w14:textId="77777777" w:rsidR="00000000" w:rsidRDefault="007A214F">
      <w:pPr>
        <w:pStyle w:val="ad"/>
        <w:rPr>
          <w:rtl/>
        </w:rPr>
      </w:pPr>
      <w:r>
        <w:rPr>
          <w:rtl/>
        </w:rPr>
        <w:t>היו"ר ראובן ריבלין:</w:t>
      </w:r>
    </w:p>
    <w:p w14:paraId="4862752C" w14:textId="77777777" w:rsidR="00000000" w:rsidRDefault="007A214F">
      <w:pPr>
        <w:pStyle w:val="a"/>
        <w:rPr>
          <w:rtl/>
        </w:rPr>
      </w:pPr>
    </w:p>
    <w:p w14:paraId="0435EFFB" w14:textId="77777777" w:rsidR="00000000" w:rsidRDefault="007A214F">
      <w:pPr>
        <w:pStyle w:val="a"/>
        <w:rPr>
          <w:rFonts w:hint="cs"/>
          <w:rtl/>
        </w:rPr>
      </w:pPr>
      <w:r>
        <w:rPr>
          <w:rFonts w:hint="cs"/>
          <w:rtl/>
        </w:rPr>
        <w:t xml:space="preserve">רבותי חברי הכנסת, יש לו שתי דקות, אני מבקש לאפשר לו לסיים. </w:t>
      </w:r>
    </w:p>
    <w:p w14:paraId="24441F3E" w14:textId="77777777" w:rsidR="00000000" w:rsidRDefault="007A214F">
      <w:pPr>
        <w:pStyle w:val="a"/>
        <w:ind w:firstLine="0"/>
        <w:rPr>
          <w:rFonts w:hint="cs"/>
          <w:rtl/>
        </w:rPr>
      </w:pPr>
    </w:p>
    <w:p w14:paraId="646F43B2" w14:textId="77777777" w:rsidR="00000000" w:rsidRDefault="007A214F">
      <w:pPr>
        <w:pStyle w:val="SpeakerCon"/>
        <w:rPr>
          <w:rtl/>
        </w:rPr>
      </w:pPr>
      <w:bookmarkStart w:id="239" w:name="FS000000558T10_09_2003_13_55_28C"/>
      <w:bookmarkEnd w:id="239"/>
      <w:r>
        <w:rPr>
          <w:rtl/>
        </w:rPr>
        <w:t>עזמי בשארה (בל"ד):</w:t>
      </w:r>
    </w:p>
    <w:p w14:paraId="1B84EA05" w14:textId="77777777" w:rsidR="00000000" w:rsidRDefault="007A214F">
      <w:pPr>
        <w:pStyle w:val="a"/>
        <w:rPr>
          <w:rtl/>
        </w:rPr>
      </w:pPr>
    </w:p>
    <w:p w14:paraId="551279F0" w14:textId="77777777" w:rsidR="00000000" w:rsidRDefault="007A214F">
      <w:pPr>
        <w:pStyle w:val="a"/>
        <w:rPr>
          <w:rFonts w:hint="cs"/>
          <w:rtl/>
        </w:rPr>
      </w:pPr>
      <w:r>
        <w:rPr>
          <w:rFonts w:hint="cs"/>
          <w:rtl/>
        </w:rPr>
        <w:t>אדוני ה</w:t>
      </w:r>
      <w:r>
        <w:rPr>
          <w:rFonts w:hint="cs"/>
          <w:rtl/>
        </w:rPr>
        <w:t>יושב-ראש, חברי הכנסת, יש בינינו מספיק חילוקי דעות בלי לשים לנו בפה דברים שאנחנו לא מאמינים בהם. אנחנו מאמינים באזרחות, בשוויון זכויות אזרחי, בשוויון הזדמנויות בתוך מדינת ישראל, בגבולות 4 ביוני, אנחנו רוצים דו-קיום עם המדינה הזאת בינה לבין שכניה, אנחנו רוצי</w:t>
      </w:r>
      <w:r>
        <w:rPr>
          <w:rFonts w:hint="cs"/>
          <w:rtl/>
        </w:rPr>
        <w:t xml:space="preserve">ם שלום בתוך שתי מדינות, במסגרת שתי מדינות - - - </w:t>
      </w:r>
    </w:p>
    <w:p w14:paraId="40DCC7E6" w14:textId="77777777" w:rsidR="00000000" w:rsidRDefault="007A214F">
      <w:pPr>
        <w:pStyle w:val="a"/>
        <w:ind w:firstLine="0"/>
        <w:rPr>
          <w:rFonts w:hint="cs"/>
          <w:rtl/>
        </w:rPr>
      </w:pPr>
    </w:p>
    <w:p w14:paraId="70EDA8FB" w14:textId="77777777" w:rsidR="00000000" w:rsidRDefault="007A214F">
      <w:pPr>
        <w:pStyle w:val="ac"/>
        <w:rPr>
          <w:rtl/>
        </w:rPr>
      </w:pPr>
      <w:r>
        <w:rPr>
          <w:rFonts w:hint="eastAsia"/>
          <w:rtl/>
        </w:rPr>
        <w:t>משה</w:t>
      </w:r>
      <w:r>
        <w:rPr>
          <w:rtl/>
        </w:rPr>
        <w:t xml:space="preserve"> כחלון (הליכוד):</w:t>
      </w:r>
    </w:p>
    <w:p w14:paraId="68788AA2" w14:textId="77777777" w:rsidR="00000000" w:rsidRDefault="007A214F">
      <w:pPr>
        <w:pStyle w:val="a"/>
        <w:rPr>
          <w:rFonts w:hint="cs"/>
          <w:rtl/>
        </w:rPr>
      </w:pPr>
    </w:p>
    <w:p w14:paraId="736B66F4" w14:textId="77777777" w:rsidR="00000000" w:rsidRDefault="007A214F">
      <w:pPr>
        <w:pStyle w:val="a"/>
        <w:rPr>
          <w:rFonts w:hint="cs"/>
          <w:rtl/>
        </w:rPr>
      </w:pPr>
      <w:r>
        <w:rPr>
          <w:rFonts w:hint="cs"/>
          <w:rtl/>
        </w:rPr>
        <w:t xml:space="preserve">תגיד: במדינה יהודית. </w:t>
      </w:r>
    </w:p>
    <w:p w14:paraId="7A599360" w14:textId="77777777" w:rsidR="00000000" w:rsidRDefault="007A214F">
      <w:pPr>
        <w:pStyle w:val="a"/>
        <w:ind w:firstLine="0"/>
        <w:rPr>
          <w:rFonts w:hint="cs"/>
          <w:rtl/>
        </w:rPr>
      </w:pPr>
    </w:p>
    <w:p w14:paraId="5977CA13" w14:textId="77777777" w:rsidR="00000000" w:rsidRDefault="007A214F">
      <w:pPr>
        <w:pStyle w:val="ad"/>
        <w:rPr>
          <w:rtl/>
        </w:rPr>
      </w:pPr>
      <w:r>
        <w:rPr>
          <w:rtl/>
        </w:rPr>
        <w:t>היו"ר ראובן ריבלין:</w:t>
      </w:r>
    </w:p>
    <w:p w14:paraId="63903303" w14:textId="77777777" w:rsidR="00000000" w:rsidRDefault="007A214F">
      <w:pPr>
        <w:pStyle w:val="a"/>
        <w:rPr>
          <w:rtl/>
        </w:rPr>
      </w:pPr>
    </w:p>
    <w:p w14:paraId="2E01DA73" w14:textId="77777777" w:rsidR="00000000" w:rsidRDefault="007A214F">
      <w:pPr>
        <w:pStyle w:val="a"/>
        <w:rPr>
          <w:rFonts w:hint="cs"/>
          <w:rtl/>
        </w:rPr>
      </w:pPr>
      <w:r>
        <w:rPr>
          <w:rFonts w:hint="cs"/>
          <w:rtl/>
        </w:rPr>
        <w:t xml:space="preserve">חבר הכנסת כחלון, הוא לא חייב להגיד מה שאתה אומר. </w:t>
      </w:r>
    </w:p>
    <w:p w14:paraId="182637E2" w14:textId="77777777" w:rsidR="00000000" w:rsidRDefault="007A214F">
      <w:pPr>
        <w:pStyle w:val="a"/>
        <w:ind w:firstLine="0"/>
        <w:rPr>
          <w:rFonts w:hint="cs"/>
          <w:rtl/>
        </w:rPr>
      </w:pPr>
    </w:p>
    <w:p w14:paraId="0D3AA53B" w14:textId="77777777" w:rsidR="00000000" w:rsidRDefault="007A214F">
      <w:pPr>
        <w:pStyle w:val="ac"/>
        <w:rPr>
          <w:rtl/>
        </w:rPr>
      </w:pPr>
      <w:r>
        <w:rPr>
          <w:rFonts w:hint="eastAsia"/>
          <w:rtl/>
        </w:rPr>
        <w:t>משה</w:t>
      </w:r>
      <w:r>
        <w:rPr>
          <w:rtl/>
        </w:rPr>
        <w:t xml:space="preserve"> כחלון (הליכוד):</w:t>
      </w:r>
    </w:p>
    <w:p w14:paraId="1DE190E4" w14:textId="77777777" w:rsidR="00000000" w:rsidRDefault="007A214F">
      <w:pPr>
        <w:pStyle w:val="a"/>
        <w:rPr>
          <w:rFonts w:hint="cs"/>
          <w:rtl/>
        </w:rPr>
      </w:pPr>
    </w:p>
    <w:p w14:paraId="7180471A" w14:textId="77777777" w:rsidR="00000000" w:rsidRDefault="007A214F">
      <w:pPr>
        <w:pStyle w:val="a"/>
        <w:rPr>
          <w:rFonts w:hint="cs"/>
          <w:rtl/>
        </w:rPr>
      </w:pPr>
      <w:r>
        <w:rPr>
          <w:rFonts w:hint="cs"/>
          <w:rtl/>
        </w:rPr>
        <w:t xml:space="preserve">הוא מסכן את הילדים שלי. </w:t>
      </w:r>
    </w:p>
    <w:p w14:paraId="6134AD33" w14:textId="77777777" w:rsidR="00000000" w:rsidRDefault="007A214F">
      <w:pPr>
        <w:pStyle w:val="a"/>
        <w:ind w:firstLine="0"/>
        <w:rPr>
          <w:rFonts w:hint="cs"/>
          <w:rtl/>
        </w:rPr>
      </w:pPr>
    </w:p>
    <w:p w14:paraId="3CE56800" w14:textId="77777777" w:rsidR="00000000" w:rsidRDefault="007A214F">
      <w:pPr>
        <w:pStyle w:val="SpeakerCon"/>
        <w:rPr>
          <w:rtl/>
        </w:rPr>
      </w:pPr>
      <w:bookmarkStart w:id="240" w:name="FS000000558T10_09_2003_13_57_55C"/>
      <w:bookmarkEnd w:id="240"/>
      <w:r>
        <w:rPr>
          <w:rtl/>
        </w:rPr>
        <w:t>עזמי בשארה (בל"ד):</w:t>
      </w:r>
    </w:p>
    <w:p w14:paraId="47D3A61C" w14:textId="77777777" w:rsidR="00000000" w:rsidRDefault="007A214F">
      <w:pPr>
        <w:pStyle w:val="a"/>
        <w:rPr>
          <w:rtl/>
        </w:rPr>
      </w:pPr>
    </w:p>
    <w:p w14:paraId="1D985F68" w14:textId="77777777" w:rsidR="00000000" w:rsidRDefault="007A214F">
      <w:pPr>
        <w:pStyle w:val="a"/>
        <w:rPr>
          <w:rFonts w:hint="cs"/>
          <w:rtl/>
        </w:rPr>
      </w:pPr>
      <w:r>
        <w:rPr>
          <w:rFonts w:hint="cs"/>
          <w:rtl/>
        </w:rPr>
        <w:t xml:space="preserve">אתה מסכן את הילדים שלי </w:t>
      </w:r>
      <w:r>
        <w:rPr>
          <w:rFonts w:hint="cs"/>
          <w:rtl/>
        </w:rPr>
        <w:t xml:space="preserve">גם. "שו האדא"? הממשלה שלך מסכנת את כל הילדים במזרח התיכון. </w:t>
      </w:r>
    </w:p>
    <w:p w14:paraId="7990ED72" w14:textId="77777777" w:rsidR="00000000" w:rsidRDefault="007A214F">
      <w:pPr>
        <w:pStyle w:val="a"/>
        <w:ind w:firstLine="0"/>
        <w:rPr>
          <w:rFonts w:hint="cs"/>
          <w:rtl/>
        </w:rPr>
      </w:pPr>
    </w:p>
    <w:p w14:paraId="47F2385B" w14:textId="77777777" w:rsidR="00000000" w:rsidRDefault="007A214F">
      <w:pPr>
        <w:pStyle w:val="ad"/>
        <w:rPr>
          <w:rtl/>
        </w:rPr>
      </w:pPr>
      <w:r>
        <w:rPr>
          <w:rtl/>
        </w:rPr>
        <w:t>היו"ר ראובן ריבלין:</w:t>
      </w:r>
    </w:p>
    <w:p w14:paraId="3268E456" w14:textId="77777777" w:rsidR="00000000" w:rsidRDefault="007A214F">
      <w:pPr>
        <w:pStyle w:val="a"/>
        <w:rPr>
          <w:rtl/>
        </w:rPr>
      </w:pPr>
    </w:p>
    <w:p w14:paraId="7D0C7295" w14:textId="77777777" w:rsidR="00000000" w:rsidRDefault="007A214F">
      <w:pPr>
        <w:pStyle w:val="a"/>
        <w:rPr>
          <w:rFonts w:hint="cs"/>
          <w:rtl/>
        </w:rPr>
      </w:pPr>
      <w:r>
        <w:rPr>
          <w:rFonts w:hint="cs"/>
          <w:rtl/>
        </w:rPr>
        <w:t xml:space="preserve">אדוני יאמר מה שהוא רוצה. </w:t>
      </w:r>
    </w:p>
    <w:p w14:paraId="6194B8EF" w14:textId="77777777" w:rsidR="00000000" w:rsidRDefault="007A214F">
      <w:pPr>
        <w:pStyle w:val="a"/>
        <w:ind w:firstLine="0"/>
        <w:rPr>
          <w:rFonts w:hint="cs"/>
          <w:rtl/>
        </w:rPr>
      </w:pPr>
    </w:p>
    <w:p w14:paraId="21879DF0" w14:textId="77777777" w:rsidR="00000000" w:rsidRDefault="007A214F">
      <w:pPr>
        <w:pStyle w:val="SpeakerCon"/>
        <w:rPr>
          <w:rtl/>
        </w:rPr>
      </w:pPr>
      <w:bookmarkStart w:id="241" w:name="FS000000558T10_09_2003_13_58_34C"/>
      <w:bookmarkEnd w:id="241"/>
      <w:r>
        <w:rPr>
          <w:rtl/>
        </w:rPr>
        <w:t>עזמי בשארה (בל"ד):</w:t>
      </w:r>
    </w:p>
    <w:p w14:paraId="6AC2D65A" w14:textId="77777777" w:rsidR="00000000" w:rsidRDefault="007A214F">
      <w:pPr>
        <w:pStyle w:val="a"/>
        <w:rPr>
          <w:rtl/>
        </w:rPr>
      </w:pPr>
    </w:p>
    <w:p w14:paraId="4FA6368D" w14:textId="77777777" w:rsidR="00000000" w:rsidRDefault="007A214F">
      <w:pPr>
        <w:pStyle w:val="a"/>
        <w:rPr>
          <w:rFonts w:hint="cs"/>
          <w:rtl/>
        </w:rPr>
      </w:pPr>
      <w:r>
        <w:rPr>
          <w:rFonts w:hint="cs"/>
          <w:rtl/>
        </w:rPr>
        <w:t xml:space="preserve">תמיד היינו קורבנות של האלימות. אני היחיד בבית הזה שלא תפס פעם באלימות או נתפס באלימות. </w:t>
      </w:r>
    </w:p>
    <w:p w14:paraId="3687A2BA" w14:textId="77777777" w:rsidR="00000000" w:rsidRDefault="007A214F">
      <w:pPr>
        <w:pStyle w:val="a"/>
        <w:ind w:firstLine="0"/>
        <w:rPr>
          <w:rFonts w:hint="cs"/>
          <w:rtl/>
        </w:rPr>
      </w:pPr>
    </w:p>
    <w:p w14:paraId="0C7A9BCE" w14:textId="77777777" w:rsidR="00000000" w:rsidRDefault="007A214F">
      <w:pPr>
        <w:pStyle w:val="ac"/>
        <w:rPr>
          <w:rtl/>
        </w:rPr>
      </w:pPr>
      <w:r>
        <w:rPr>
          <w:rFonts w:hint="eastAsia"/>
          <w:rtl/>
        </w:rPr>
        <w:t>משה</w:t>
      </w:r>
      <w:r>
        <w:rPr>
          <w:rtl/>
        </w:rPr>
        <w:t xml:space="preserve"> כחלון (הליכוד):</w:t>
      </w:r>
    </w:p>
    <w:p w14:paraId="56B7E655" w14:textId="77777777" w:rsidR="00000000" w:rsidRDefault="007A214F">
      <w:pPr>
        <w:pStyle w:val="a"/>
        <w:rPr>
          <w:rFonts w:hint="cs"/>
          <w:rtl/>
        </w:rPr>
      </w:pPr>
    </w:p>
    <w:p w14:paraId="680C2311" w14:textId="77777777" w:rsidR="00000000" w:rsidRDefault="007A214F">
      <w:pPr>
        <w:pStyle w:val="a"/>
        <w:rPr>
          <w:rFonts w:hint="cs"/>
          <w:rtl/>
        </w:rPr>
      </w:pPr>
      <w:r>
        <w:rPr>
          <w:rFonts w:hint="cs"/>
          <w:rtl/>
        </w:rPr>
        <w:t>האלימות שלך הכי מ</w:t>
      </w:r>
      <w:r>
        <w:rPr>
          <w:rFonts w:hint="cs"/>
          <w:rtl/>
        </w:rPr>
        <w:t xml:space="preserve">סוכנת. </w:t>
      </w:r>
    </w:p>
    <w:p w14:paraId="34AA3B5D" w14:textId="77777777" w:rsidR="00000000" w:rsidRDefault="007A214F">
      <w:pPr>
        <w:pStyle w:val="a"/>
        <w:ind w:firstLine="0"/>
        <w:rPr>
          <w:rFonts w:hint="cs"/>
          <w:rtl/>
        </w:rPr>
      </w:pPr>
    </w:p>
    <w:p w14:paraId="01B41FC1" w14:textId="77777777" w:rsidR="00000000" w:rsidRDefault="007A214F">
      <w:pPr>
        <w:pStyle w:val="ad"/>
        <w:rPr>
          <w:rtl/>
        </w:rPr>
      </w:pPr>
      <w:r>
        <w:rPr>
          <w:rtl/>
        </w:rPr>
        <w:t>היו"ר ראובן ריבלין:</w:t>
      </w:r>
    </w:p>
    <w:p w14:paraId="7632CEBB" w14:textId="77777777" w:rsidR="00000000" w:rsidRDefault="007A214F">
      <w:pPr>
        <w:pStyle w:val="a"/>
        <w:rPr>
          <w:rtl/>
        </w:rPr>
      </w:pPr>
    </w:p>
    <w:p w14:paraId="1631CECE" w14:textId="77777777" w:rsidR="00000000" w:rsidRDefault="007A214F">
      <w:pPr>
        <w:pStyle w:val="a"/>
        <w:rPr>
          <w:rFonts w:hint="cs"/>
          <w:rtl/>
        </w:rPr>
      </w:pPr>
      <w:r>
        <w:rPr>
          <w:rFonts w:hint="cs"/>
          <w:rtl/>
        </w:rPr>
        <w:t xml:space="preserve">חבר הכנסת כחלון, אני מבקש מאדוני, אדוני מיצה את קריאות הביניים. בבקשה, אדוני, נא לסיים. </w:t>
      </w:r>
    </w:p>
    <w:p w14:paraId="0FD76A6A" w14:textId="77777777" w:rsidR="00000000" w:rsidRDefault="007A214F">
      <w:pPr>
        <w:pStyle w:val="a"/>
        <w:ind w:firstLine="0"/>
        <w:rPr>
          <w:rtl/>
        </w:rPr>
      </w:pPr>
    </w:p>
    <w:p w14:paraId="561A131D" w14:textId="77777777" w:rsidR="00000000" w:rsidRDefault="007A214F">
      <w:pPr>
        <w:pStyle w:val="a"/>
        <w:ind w:firstLine="0"/>
        <w:rPr>
          <w:rFonts w:hint="cs"/>
          <w:rtl/>
        </w:rPr>
      </w:pPr>
    </w:p>
    <w:p w14:paraId="415C18A0" w14:textId="77777777" w:rsidR="00000000" w:rsidRDefault="007A214F">
      <w:pPr>
        <w:pStyle w:val="SpeakerCon"/>
        <w:rPr>
          <w:rtl/>
        </w:rPr>
      </w:pPr>
      <w:bookmarkStart w:id="242" w:name="FS000000558T10_09_2003_13_59_24C"/>
      <w:bookmarkEnd w:id="242"/>
      <w:r>
        <w:rPr>
          <w:rtl/>
        </w:rPr>
        <w:t>עזמי בשארה (בל"ד):</w:t>
      </w:r>
    </w:p>
    <w:p w14:paraId="05298AD8" w14:textId="77777777" w:rsidR="00000000" w:rsidRDefault="007A214F">
      <w:pPr>
        <w:pStyle w:val="a"/>
        <w:rPr>
          <w:rtl/>
        </w:rPr>
      </w:pPr>
    </w:p>
    <w:p w14:paraId="25C03658" w14:textId="77777777" w:rsidR="00000000" w:rsidRDefault="007A214F">
      <w:pPr>
        <w:pStyle w:val="a"/>
        <w:rPr>
          <w:rFonts w:hint="cs"/>
          <w:rtl/>
        </w:rPr>
      </w:pPr>
      <w:r>
        <w:rPr>
          <w:rFonts w:hint="cs"/>
          <w:rtl/>
        </w:rPr>
        <w:t>על כל פנים, אדוני היושב-ראש, לשים דברים בפרופורציה, עד כמה אנשים מאמינים במה שהם אומרים, להסתכל על החיוך על פניהם כ</w:t>
      </w:r>
      <w:r>
        <w:rPr>
          <w:rFonts w:hint="cs"/>
          <w:rtl/>
        </w:rPr>
        <w:t xml:space="preserve">שהם אומרים את הדברים, אתה רואה את הציניות, כמה שאנשים צינים בבית הזה כשהם קוראים קריאות ביניים. אני חושב שהציבור רואה שזה נאמר בחיוך ובציניות. חבל. </w:t>
      </w:r>
    </w:p>
    <w:p w14:paraId="59F19872" w14:textId="77777777" w:rsidR="00000000" w:rsidRDefault="007A214F">
      <w:pPr>
        <w:pStyle w:val="a"/>
        <w:rPr>
          <w:rFonts w:hint="cs"/>
          <w:rtl/>
        </w:rPr>
      </w:pPr>
    </w:p>
    <w:p w14:paraId="24723C63" w14:textId="77777777" w:rsidR="00000000" w:rsidRDefault="007A214F">
      <w:pPr>
        <w:pStyle w:val="a"/>
        <w:rPr>
          <w:rFonts w:hint="cs"/>
          <w:rtl/>
        </w:rPr>
      </w:pPr>
      <w:r>
        <w:rPr>
          <w:rFonts w:hint="cs"/>
          <w:rtl/>
        </w:rPr>
        <w:t>אנחנו מתווכחים בדיון ענייני, אדוני היושב-ראש, אנחנו ניקח את הנושא הזה לגמרי ברצינות, גם בבחינת דפוסי ההתאר</w:t>
      </w:r>
      <w:r>
        <w:rPr>
          <w:rFonts w:hint="cs"/>
          <w:rtl/>
        </w:rPr>
        <w:t>גנות והספונטניות אצל האוכלוסייה הערבית, את זה נצטרך לבדוק, אנחנו הרי בודקים את זה מאז, אבל לא נוותר על הצורך במחאה כאפשרות במסגרת האזרחות להיאבק למען מחאה, כמובן במסגרת החוק. וכן שלאוכלוסייה יהיה הביטחון העצמי להיאבק על זכויותיה, כי אין לה אפשרויות אחרות ל</w:t>
      </w:r>
      <w:r>
        <w:rPr>
          <w:rFonts w:hint="cs"/>
          <w:rtl/>
        </w:rPr>
        <w:t xml:space="preserve">השפיע חוץ מאשר להיאבק וללכת למחאה. אנחנו גם ניקח את הדוח הזה ברצינות מבחינת אמירותיו לגבי הפער בין יהודים לערבים, מדיניות האפליה, ולגבי זרועות הביטחון בישראל והתייחסותן לאוכלוסייה הערבית. </w:t>
      </w:r>
    </w:p>
    <w:p w14:paraId="4D8355D1" w14:textId="77777777" w:rsidR="00000000" w:rsidRDefault="007A214F">
      <w:pPr>
        <w:pStyle w:val="a"/>
        <w:rPr>
          <w:rFonts w:hint="cs"/>
          <w:rtl/>
        </w:rPr>
      </w:pPr>
    </w:p>
    <w:p w14:paraId="42800113" w14:textId="77777777" w:rsidR="00000000" w:rsidRDefault="007A214F">
      <w:pPr>
        <w:pStyle w:val="a"/>
        <w:rPr>
          <w:rFonts w:hint="cs"/>
          <w:rtl/>
        </w:rPr>
      </w:pPr>
      <w:r>
        <w:rPr>
          <w:rFonts w:hint="cs"/>
          <w:rtl/>
        </w:rPr>
        <w:t>טוב יעשה הבית הזה אם ידון בדקדקנות בדוח הזה ויסתכל עליו ועל השלכות</w:t>
      </w:r>
      <w:r>
        <w:rPr>
          <w:rFonts w:hint="cs"/>
          <w:rtl/>
        </w:rPr>
        <w:t xml:space="preserve">יו, אולי תצמח מזה תועלת לכולנו. תודה רבה. </w:t>
      </w:r>
    </w:p>
    <w:p w14:paraId="43B6210D" w14:textId="77777777" w:rsidR="00000000" w:rsidRDefault="007A214F">
      <w:pPr>
        <w:pStyle w:val="a"/>
        <w:ind w:firstLine="0"/>
        <w:rPr>
          <w:rFonts w:hint="cs"/>
          <w:rtl/>
        </w:rPr>
      </w:pPr>
    </w:p>
    <w:p w14:paraId="3D1EBFD2" w14:textId="77777777" w:rsidR="00000000" w:rsidRDefault="007A214F">
      <w:pPr>
        <w:pStyle w:val="ad"/>
        <w:rPr>
          <w:rtl/>
        </w:rPr>
      </w:pPr>
      <w:r>
        <w:rPr>
          <w:rtl/>
        </w:rPr>
        <w:t>היו"ר ראובן ריבלין:</w:t>
      </w:r>
    </w:p>
    <w:p w14:paraId="5FB1BBCC" w14:textId="77777777" w:rsidR="00000000" w:rsidRDefault="007A214F">
      <w:pPr>
        <w:pStyle w:val="a"/>
        <w:rPr>
          <w:rtl/>
        </w:rPr>
      </w:pPr>
    </w:p>
    <w:p w14:paraId="407E5927" w14:textId="77777777" w:rsidR="00000000" w:rsidRDefault="007A214F">
      <w:pPr>
        <w:pStyle w:val="a"/>
        <w:rPr>
          <w:rFonts w:hint="cs"/>
          <w:rtl/>
        </w:rPr>
      </w:pPr>
      <w:r>
        <w:rPr>
          <w:rFonts w:hint="cs"/>
          <w:rtl/>
        </w:rPr>
        <w:t xml:space="preserve">אני מאוד מודה לחבר הכנסת בשארה. אדוני השר, בבקשה. </w:t>
      </w:r>
    </w:p>
    <w:p w14:paraId="4A2EF10D" w14:textId="77777777" w:rsidR="00000000" w:rsidRDefault="007A214F">
      <w:pPr>
        <w:pStyle w:val="a"/>
        <w:ind w:firstLine="0"/>
        <w:rPr>
          <w:rFonts w:hint="cs"/>
          <w:rtl/>
        </w:rPr>
      </w:pPr>
    </w:p>
    <w:p w14:paraId="05E26F4B" w14:textId="77777777" w:rsidR="00000000" w:rsidRDefault="007A214F">
      <w:pPr>
        <w:pStyle w:val="Speaker"/>
        <w:rPr>
          <w:rtl/>
        </w:rPr>
      </w:pPr>
      <w:bookmarkStart w:id="243" w:name="FS000000478T10_09_2003_14_03_43"/>
      <w:bookmarkStart w:id="244" w:name="_Toc65927025"/>
      <w:bookmarkEnd w:id="243"/>
      <w:r>
        <w:rPr>
          <w:rFonts w:hint="eastAsia"/>
          <w:rtl/>
        </w:rPr>
        <w:t>השר</w:t>
      </w:r>
      <w:r>
        <w:rPr>
          <w:rtl/>
        </w:rPr>
        <w:t xml:space="preserve"> מאיר שטרית:</w:t>
      </w:r>
      <w:bookmarkEnd w:id="244"/>
    </w:p>
    <w:p w14:paraId="5AD4557B" w14:textId="77777777" w:rsidR="00000000" w:rsidRDefault="007A214F">
      <w:pPr>
        <w:pStyle w:val="a"/>
        <w:rPr>
          <w:rFonts w:hint="cs"/>
          <w:rtl/>
        </w:rPr>
      </w:pPr>
    </w:p>
    <w:p w14:paraId="1EE0233B" w14:textId="77777777" w:rsidR="00000000" w:rsidRDefault="007A214F">
      <w:pPr>
        <w:pStyle w:val="a"/>
        <w:rPr>
          <w:rFonts w:hint="cs"/>
          <w:rtl/>
        </w:rPr>
      </w:pPr>
      <w:r>
        <w:rPr>
          <w:rFonts w:hint="cs"/>
          <w:rtl/>
        </w:rPr>
        <w:t>אדוני היושב-ראש, רבותי חברי הכנסת, אני מתכבד לענות על ההצעה בשמו של ראש הממשלה.</w:t>
      </w:r>
    </w:p>
    <w:p w14:paraId="17B45638" w14:textId="77777777" w:rsidR="00000000" w:rsidRDefault="007A214F">
      <w:pPr>
        <w:pStyle w:val="a"/>
        <w:rPr>
          <w:rFonts w:hint="cs"/>
          <w:rtl/>
        </w:rPr>
      </w:pPr>
    </w:p>
    <w:p w14:paraId="7C5C5644" w14:textId="77777777" w:rsidR="00000000" w:rsidRDefault="007A214F">
      <w:pPr>
        <w:pStyle w:val="a"/>
        <w:rPr>
          <w:rFonts w:hint="cs"/>
          <w:rtl/>
        </w:rPr>
      </w:pPr>
      <w:r>
        <w:rPr>
          <w:rFonts w:hint="cs"/>
          <w:rtl/>
        </w:rPr>
        <w:t xml:space="preserve"> דין-וחשבון ועדת החקירה הממלכתית בראשות ש</w:t>
      </w:r>
      <w:r>
        <w:rPr>
          <w:rFonts w:hint="cs"/>
          <w:rtl/>
        </w:rPr>
        <w:t xml:space="preserve">ופט בית-המשפט העליון, תיאודור אור, לבירור ההתנגשויות בין כוחות הביטחון לבין אזרחים ישראלים באוקטובר 2000, שהוגש ב-1 בספטמבר 2003,  קובע כי באירועי אוקטובר 2000 רעדה הארץ. </w:t>
      </w:r>
    </w:p>
    <w:p w14:paraId="7D666A2E" w14:textId="77777777" w:rsidR="00000000" w:rsidRDefault="007A214F">
      <w:pPr>
        <w:pStyle w:val="a"/>
        <w:rPr>
          <w:rFonts w:hint="cs"/>
          <w:rtl/>
        </w:rPr>
      </w:pPr>
    </w:p>
    <w:p w14:paraId="5D047419" w14:textId="77777777" w:rsidR="00000000" w:rsidRDefault="007A214F">
      <w:pPr>
        <w:pStyle w:val="a"/>
        <w:rPr>
          <w:rFonts w:hint="cs"/>
          <w:rtl/>
        </w:rPr>
      </w:pPr>
      <w:r>
        <w:rPr>
          <w:rFonts w:hint="cs"/>
          <w:rtl/>
        </w:rPr>
        <w:t>הדוח מוסיף וקובע, כי המהומות שהתרחשו במגזר הערבי שבתחומי המדינה היו חסרות תקדים. הא</w:t>
      </w:r>
      <w:r>
        <w:rPr>
          <w:rFonts w:hint="cs"/>
          <w:rtl/>
        </w:rPr>
        <w:t>ירועים היו חריגים ויוצאי דופן, נטלו בהם חלק אלפים במקומות רבים, בעת ובעונה אחת. עוצמת האלימות והתוקפנות שבאה לידי ביטוי באירועים אלה היתה גבוהה ביותר. יהודים הותקפו בדרכים בשל היותם יהודים ורכושם הושחת. בכמה מקרים היה כפסע בינם לבין מוות מידי המון חסר מעצו</w:t>
      </w:r>
      <w:r>
        <w:rPr>
          <w:rFonts w:hint="cs"/>
          <w:rtl/>
        </w:rPr>
        <w:t xml:space="preserve">רים. </w:t>
      </w:r>
    </w:p>
    <w:p w14:paraId="0EE6D9FF" w14:textId="77777777" w:rsidR="00000000" w:rsidRDefault="007A214F">
      <w:pPr>
        <w:pStyle w:val="a"/>
        <w:ind w:firstLine="0"/>
        <w:rPr>
          <w:rFonts w:hint="cs"/>
          <w:rtl/>
        </w:rPr>
      </w:pPr>
    </w:p>
    <w:p w14:paraId="4945C93A" w14:textId="77777777" w:rsidR="00000000" w:rsidRDefault="007A214F">
      <w:pPr>
        <w:pStyle w:val="a"/>
        <w:rPr>
          <w:rFonts w:hint="cs"/>
          <w:rtl/>
        </w:rPr>
      </w:pPr>
      <w:r>
        <w:rPr>
          <w:rFonts w:hint="cs"/>
          <w:rtl/>
        </w:rPr>
        <w:t>דוח הוועדה הרציני, המפורט והקשה כולל שורה של ממצאים והמלצות בנוגע לתפקוד משטרת ישראל. הוועדה הצביעה על שורה של עניינים הטעונים תיקון  ושיפור. הדברים פורסמו בהרחבה, ומייד עם פרסום דוח ועדת-אור מינה מפכ"ל המשטרה צוות אינטגרטיבי בראשות ראש מחלקת ההדרכה</w:t>
      </w:r>
      <w:r>
        <w:rPr>
          <w:rFonts w:hint="cs"/>
          <w:rtl/>
        </w:rPr>
        <w:t xml:space="preserve"> וקצין חינוך ראשי של משטרת ישראל. הצוות כולל נציגים מקצועיים מכל האגפים ודרגי השטח, והוא עוסק בלימוד הדוח לפרטיו, בהפקת הלקחים ממנו ובבחינת יישומם.</w:t>
      </w:r>
    </w:p>
    <w:p w14:paraId="15459BC0" w14:textId="77777777" w:rsidR="00000000" w:rsidRDefault="007A214F">
      <w:pPr>
        <w:pStyle w:val="a"/>
        <w:rPr>
          <w:rFonts w:hint="cs"/>
          <w:rtl/>
        </w:rPr>
      </w:pPr>
    </w:p>
    <w:p w14:paraId="2A74DAE2" w14:textId="77777777" w:rsidR="00000000" w:rsidRDefault="007A214F">
      <w:pPr>
        <w:pStyle w:val="a"/>
        <w:rPr>
          <w:rFonts w:hint="cs"/>
          <w:rtl/>
        </w:rPr>
      </w:pPr>
      <w:r>
        <w:rPr>
          <w:rFonts w:hint="cs"/>
          <w:rtl/>
        </w:rPr>
        <w:t>יש לציין, כפי שנכתב בדוח הוועדה עצמו, שמשטרת ישראל פעלה בשלוש השנים האחרונות לתיקון ליקויים שונים, במקביל ל</w:t>
      </w:r>
      <w:r>
        <w:rPr>
          <w:rFonts w:hint="cs"/>
          <w:rtl/>
        </w:rPr>
        <w:t>עבודת ועדת החקירה, וחלק מן הדברים כבר יושם. פותחה תורת הפעלה חדשה לפיזור המון, ואלפי שוטרים כבר אומנו בשנתיים האחרונות בנושא.</w:t>
      </w:r>
    </w:p>
    <w:p w14:paraId="5FFDEA8A" w14:textId="77777777" w:rsidR="00000000" w:rsidRDefault="007A214F">
      <w:pPr>
        <w:pStyle w:val="a"/>
        <w:rPr>
          <w:rFonts w:hint="cs"/>
          <w:rtl/>
        </w:rPr>
      </w:pPr>
    </w:p>
    <w:p w14:paraId="2B1B9331" w14:textId="77777777" w:rsidR="00000000" w:rsidRDefault="007A214F">
      <w:pPr>
        <w:pStyle w:val="a"/>
        <w:rPr>
          <w:rFonts w:hint="cs"/>
          <w:rtl/>
        </w:rPr>
      </w:pPr>
      <w:r>
        <w:rPr>
          <w:rFonts w:hint="cs"/>
          <w:rtl/>
        </w:rPr>
        <w:t>המשטרה הפיקה לקחים בכל הנוגע להתמודדות עם הפרות סדר - בתחום הציוד: מיגון השוטרים, הצטיידות בכלים לא קטלניים כמו גז מדמיע ומכוניות</w:t>
      </w:r>
      <w:r>
        <w:rPr>
          <w:rFonts w:hint="cs"/>
          <w:rtl/>
        </w:rPr>
        <w:t xml:space="preserve"> להתזת מים;  אימונים והכשרות. </w:t>
      </w:r>
    </w:p>
    <w:p w14:paraId="5BEA7738" w14:textId="77777777" w:rsidR="00000000" w:rsidRDefault="007A214F">
      <w:pPr>
        <w:pStyle w:val="a"/>
        <w:rPr>
          <w:rFonts w:hint="cs"/>
          <w:rtl/>
        </w:rPr>
      </w:pPr>
    </w:p>
    <w:p w14:paraId="4CEC96EE" w14:textId="77777777" w:rsidR="00000000" w:rsidRDefault="007A214F">
      <w:pPr>
        <w:pStyle w:val="ac"/>
        <w:rPr>
          <w:rtl/>
        </w:rPr>
      </w:pPr>
      <w:r>
        <w:rPr>
          <w:rFonts w:hint="eastAsia"/>
          <w:rtl/>
        </w:rPr>
        <w:t>עסאם</w:t>
      </w:r>
      <w:r>
        <w:rPr>
          <w:rtl/>
        </w:rPr>
        <w:t xml:space="preserve"> מח'ול (חד"ש-תע"ל):</w:t>
      </w:r>
    </w:p>
    <w:p w14:paraId="2B66FE68" w14:textId="77777777" w:rsidR="00000000" w:rsidRDefault="007A214F">
      <w:pPr>
        <w:pStyle w:val="a"/>
        <w:rPr>
          <w:rFonts w:hint="cs"/>
          <w:rtl/>
        </w:rPr>
      </w:pPr>
    </w:p>
    <w:p w14:paraId="293A9C5F" w14:textId="77777777" w:rsidR="00000000" w:rsidRDefault="007A214F">
      <w:pPr>
        <w:pStyle w:val="a"/>
        <w:rPr>
          <w:rFonts w:hint="cs"/>
          <w:rtl/>
        </w:rPr>
      </w:pPr>
      <w:r>
        <w:rPr>
          <w:rFonts w:hint="cs"/>
          <w:rtl/>
        </w:rPr>
        <w:t>מה עם תרבות השקר?</w:t>
      </w:r>
    </w:p>
    <w:p w14:paraId="488DB204" w14:textId="77777777" w:rsidR="00000000" w:rsidRDefault="007A214F">
      <w:pPr>
        <w:pStyle w:val="a"/>
        <w:rPr>
          <w:rFonts w:hint="cs"/>
          <w:rtl/>
        </w:rPr>
      </w:pPr>
    </w:p>
    <w:p w14:paraId="7EF3248F" w14:textId="77777777" w:rsidR="00000000" w:rsidRDefault="007A214F">
      <w:pPr>
        <w:pStyle w:val="SpeakerCon"/>
        <w:rPr>
          <w:rtl/>
        </w:rPr>
      </w:pPr>
      <w:bookmarkStart w:id="245" w:name="FS000000478T10_09_2003_13_57_34"/>
      <w:bookmarkStart w:id="246" w:name="FS000000478T10_09_2003_13_57_37C"/>
      <w:bookmarkEnd w:id="245"/>
      <w:bookmarkEnd w:id="246"/>
      <w:r>
        <w:rPr>
          <w:rtl/>
        </w:rPr>
        <w:t>השר מאיר שטרית:</w:t>
      </w:r>
    </w:p>
    <w:p w14:paraId="50CE6B5F" w14:textId="77777777" w:rsidR="00000000" w:rsidRDefault="007A214F">
      <w:pPr>
        <w:pStyle w:val="a"/>
        <w:rPr>
          <w:rFonts w:hint="cs"/>
          <w:rtl/>
        </w:rPr>
      </w:pPr>
    </w:p>
    <w:p w14:paraId="19FA0B3C" w14:textId="77777777" w:rsidR="00000000" w:rsidRDefault="007A214F">
      <w:pPr>
        <w:pStyle w:val="a"/>
        <w:rPr>
          <w:rFonts w:hint="cs"/>
          <w:rtl/>
        </w:rPr>
      </w:pPr>
      <w:r>
        <w:rPr>
          <w:rFonts w:hint="cs"/>
          <w:rtl/>
        </w:rPr>
        <w:t xml:space="preserve">נושא ביצוע התחקירים, דיווחי אמת והפקת לקחים מאירועים כבר מיושם. הנה, ראית, יכולת לבקש משהו אחר. מאות  מפקדים כבר עברו הכשרה ספציפית בנושא. </w:t>
      </w:r>
    </w:p>
    <w:p w14:paraId="288DA99B" w14:textId="77777777" w:rsidR="00000000" w:rsidRDefault="007A214F">
      <w:pPr>
        <w:pStyle w:val="a"/>
        <w:rPr>
          <w:rFonts w:hint="cs"/>
          <w:rtl/>
        </w:rPr>
      </w:pPr>
    </w:p>
    <w:p w14:paraId="5DB06A9C" w14:textId="77777777" w:rsidR="00000000" w:rsidRDefault="007A214F">
      <w:pPr>
        <w:pStyle w:val="a"/>
        <w:rPr>
          <w:rFonts w:hint="cs"/>
          <w:rtl/>
        </w:rPr>
      </w:pPr>
      <w:r>
        <w:rPr>
          <w:rFonts w:hint="cs"/>
          <w:rtl/>
        </w:rPr>
        <w:t>בשלוש השנים שחלפו פותח</w:t>
      </w:r>
      <w:r>
        <w:rPr>
          <w:rFonts w:hint="cs"/>
          <w:rtl/>
        </w:rPr>
        <w:t xml:space="preserve">ו קשרים וערוצי הידברות עם מנהיגי האוכלוסייה הערבית. נעשה רבות לשיפור שירותי המשטרה במגזר הערבי, בין היתר על-ידי הקמת עשרות מרכזי שיטור קהילתיים. העשייה בנושא הזה תימשך. </w:t>
      </w:r>
    </w:p>
    <w:p w14:paraId="53F6D191" w14:textId="77777777" w:rsidR="00000000" w:rsidRDefault="007A214F">
      <w:pPr>
        <w:pStyle w:val="a"/>
        <w:rPr>
          <w:rFonts w:hint="cs"/>
          <w:rtl/>
        </w:rPr>
      </w:pPr>
    </w:p>
    <w:p w14:paraId="3ED27AEC" w14:textId="77777777" w:rsidR="00000000" w:rsidRDefault="007A214F">
      <w:pPr>
        <w:pStyle w:val="a"/>
        <w:rPr>
          <w:rFonts w:hint="cs"/>
          <w:rtl/>
        </w:rPr>
      </w:pPr>
      <w:r>
        <w:rPr>
          <w:rFonts w:hint="cs"/>
          <w:rtl/>
        </w:rPr>
        <w:t xml:space="preserve">משטרת ישראל בראשות המפכ"ל והשר לביטחון פנים הממונה עליהם, יפעלו להפקת הלקחים ולתיקון </w:t>
      </w:r>
      <w:r>
        <w:rPr>
          <w:rFonts w:hint="cs"/>
          <w:rtl/>
        </w:rPr>
        <w:t xml:space="preserve">הליקויים כפי שהועלו בדוח חשוב זה. </w:t>
      </w:r>
    </w:p>
    <w:p w14:paraId="2BC28202" w14:textId="77777777" w:rsidR="00000000" w:rsidRDefault="007A214F">
      <w:pPr>
        <w:pStyle w:val="a"/>
        <w:rPr>
          <w:rFonts w:hint="cs"/>
          <w:rtl/>
        </w:rPr>
      </w:pPr>
    </w:p>
    <w:p w14:paraId="60024B22" w14:textId="77777777" w:rsidR="00000000" w:rsidRDefault="007A214F">
      <w:pPr>
        <w:pStyle w:val="a"/>
        <w:rPr>
          <w:rFonts w:hint="cs"/>
          <w:rtl/>
        </w:rPr>
      </w:pPr>
      <w:r>
        <w:rPr>
          <w:rFonts w:hint="cs"/>
          <w:rtl/>
        </w:rPr>
        <w:t>דוח הוועדה קובע ומציין, בצד הביקורת שפורטה על-ידו, כי הוועדה התרשמה שככלל פועלת המשטרה, על מפקדיה ואנשיה, במסירות, בנחישות, במאמץ ובהתמדה ראויים לשבח, והם עושים לילות כימים במילוי תפקיד חיוני בשמירת החוק, הסדר והביטחון ב</w:t>
      </w:r>
      <w:r>
        <w:rPr>
          <w:rFonts w:hint="cs"/>
          <w:rtl/>
        </w:rPr>
        <w:t xml:space="preserve">מדינה. </w:t>
      </w:r>
    </w:p>
    <w:p w14:paraId="53095155" w14:textId="77777777" w:rsidR="00000000" w:rsidRDefault="007A214F">
      <w:pPr>
        <w:pStyle w:val="a"/>
        <w:rPr>
          <w:rFonts w:hint="cs"/>
          <w:rtl/>
        </w:rPr>
      </w:pPr>
    </w:p>
    <w:p w14:paraId="27821EFE" w14:textId="77777777" w:rsidR="00000000" w:rsidRDefault="007A214F">
      <w:pPr>
        <w:pStyle w:val="a"/>
        <w:rPr>
          <w:rFonts w:hint="cs"/>
          <w:rtl/>
        </w:rPr>
      </w:pPr>
      <w:r>
        <w:rPr>
          <w:rFonts w:hint="cs"/>
          <w:rtl/>
        </w:rPr>
        <w:t xml:space="preserve">משטרת ישראל תצא מחוזקת בעקבות הדוח והצעדים שננקטו ויינקטו ליישומו. אנחנו צריכים לסייע בידה ולחזקה, שכן היא הזרוע והמחסום של המדינה לשמירה על שלטון החוק ועל הסדר הציבורי. </w:t>
      </w:r>
    </w:p>
    <w:p w14:paraId="45EBCC71" w14:textId="77777777" w:rsidR="00000000" w:rsidRDefault="007A214F">
      <w:pPr>
        <w:pStyle w:val="a"/>
        <w:rPr>
          <w:rFonts w:hint="cs"/>
          <w:rtl/>
        </w:rPr>
      </w:pPr>
    </w:p>
    <w:p w14:paraId="020EE08C" w14:textId="77777777" w:rsidR="00000000" w:rsidRDefault="007A214F">
      <w:pPr>
        <w:pStyle w:val="a"/>
        <w:rPr>
          <w:rFonts w:hint="cs"/>
          <w:rtl/>
        </w:rPr>
      </w:pPr>
      <w:r>
        <w:rPr>
          <w:rFonts w:hint="cs"/>
          <w:rtl/>
        </w:rPr>
        <w:t xml:space="preserve">נוכח זה, אדוני היושב-ראש, אני חושב שאם המציע יסכים, אני מבקש שיסתפק בדברי. </w:t>
      </w:r>
      <w:r>
        <w:rPr>
          <w:rFonts w:hint="cs"/>
          <w:rtl/>
        </w:rPr>
        <w:t xml:space="preserve">אני חושב שזה הדבר הנכון ביותר ואז יש גם אפשרות להגיש הצעות אחרות. </w:t>
      </w:r>
    </w:p>
    <w:p w14:paraId="0FC91801" w14:textId="77777777" w:rsidR="00000000" w:rsidRDefault="007A214F">
      <w:pPr>
        <w:pStyle w:val="a"/>
        <w:rPr>
          <w:rFonts w:hint="cs"/>
          <w:rtl/>
        </w:rPr>
      </w:pPr>
    </w:p>
    <w:p w14:paraId="30AA9A3C" w14:textId="77777777" w:rsidR="00000000" w:rsidRDefault="007A214F">
      <w:pPr>
        <w:pStyle w:val="ac"/>
        <w:rPr>
          <w:rtl/>
        </w:rPr>
      </w:pPr>
      <w:r>
        <w:rPr>
          <w:rFonts w:hint="eastAsia"/>
          <w:rtl/>
        </w:rPr>
        <w:t>עבד</w:t>
      </w:r>
      <w:r>
        <w:rPr>
          <w:rtl/>
        </w:rPr>
        <w:t>-אלמאלכ דהאמשה (רע"ם):</w:t>
      </w:r>
    </w:p>
    <w:p w14:paraId="1BEBBF4C" w14:textId="77777777" w:rsidR="00000000" w:rsidRDefault="007A214F">
      <w:pPr>
        <w:pStyle w:val="a"/>
        <w:rPr>
          <w:rFonts w:hint="cs"/>
          <w:rtl/>
        </w:rPr>
      </w:pPr>
    </w:p>
    <w:p w14:paraId="3E1695BC" w14:textId="77777777" w:rsidR="00000000" w:rsidRDefault="007A214F">
      <w:pPr>
        <w:pStyle w:val="a"/>
        <w:rPr>
          <w:rFonts w:hint="cs"/>
          <w:rtl/>
        </w:rPr>
      </w:pPr>
      <w:r>
        <w:rPr>
          <w:rFonts w:hint="cs"/>
          <w:rtl/>
        </w:rPr>
        <w:t>מה עם הממשלה, אדוני השר, היא מוכנה לאמץ את מסקנות הדוח?</w:t>
      </w:r>
    </w:p>
    <w:p w14:paraId="037B1FF2" w14:textId="77777777" w:rsidR="00000000" w:rsidRDefault="007A214F">
      <w:pPr>
        <w:pStyle w:val="a"/>
        <w:rPr>
          <w:rFonts w:hint="cs"/>
          <w:rtl/>
        </w:rPr>
      </w:pPr>
    </w:p>
    <w:p w14:paraId="258547CE" w14:textId="77777777" w:rsidR="00000000" w:rsidRDefault="007A214F">
      <w:pPr>
        <w:pStyle w:val="ac"/>
        <w:rPr>
          <w:rtl/>
        </w:rPr>
      </w:pPr>
      <w:r>
        <w:rPr>
          <w:rFonts w:hint="eastAsia"/>
          <w:rtl/>
        </w:rPr>
        <w:t>עסאם</w:t>
      </w:r>
      <w:r>
        <w:rPr>
          <w:rtl/>
        </w:rPr>
        <w:t xml:space="preserve"> מח'ול (חד"ש-תע"ל):</w:t>
      </w:r>
    </w:p>
    <w:p w14:paraId="052068DB" w14:textId="77777777" w:rsidR="00000000" w:rsidRDefault="007A214F">
      <w:pPr>
        <w:pStyle w:val="a"/>
        <w:rPr>
          <w:rFonts w:hint="cs"/>
          <w:rtl/>
        </w:rPr>
      </w:pPr>
    </w:p>
    <w:p w14:paraId="476343D1" w14:textId="77777777" w:rsidR="00000000" w:rsidRDefault="007A214F">
      <w:pPr>
        <w:pStyle w:val="a"/>
        <w:rPr>
          <w:rFonts w:hint="cs"/>
          <w:rtl/>
        </w:rPr>
      </w:pPr>
      <w:r>
        <w:rPr>
          <w:rFonts w:hint="cs"/>
          <w:rtl/>
        </w:rPr>
        <w:t xml:space="preserve">- - - </w:t>
      </w:r>
    </w:p>
    <w:p w14:paraId="462D93D9" w14:textId="77777777" w:rsidR="00000000" w:rsidRDefault="007A214F">
      <w:pPr>
        <w:pStyle w:val="a"/>
        <w:rPr>
          <w:rFonts w:hint="cs"/>
          <w:rtl/>
        </w:rPr>
      </w:pPr>
    </w:p>
    <w:p w14:paraId="5D8DCD63" w14:textId="77777777" w:rsidR="00000000" w:rsidRDefault="007A214F">
      <w:pPr>
        <w:pStyle w:val="ad"/>
        <w:rPr>
          <w:rtl/>
        </w:rPr>
      </w:pPr>
      <w:r>
        <w:rPr>
          <w:rtl/>
        </w:rPr>
        <w:t>היו"ר ראובן ריבלין:</w:t>
      </w:r>
    </w:p>
    <w:p w14:paraId="240D3BD6" w14:textId="77777777" w:rsidR="00000000" w:rsidRDefault="007A214F">
      <w:pPr>
        <w:pStyle w:val="a"/>
        <w:rPr>
          <w:rtl/>
        </w:rPr>
      </w:pPr>
    </w:p>
    <w:p w14:paraId="2ABD57A9" w14:textId="77777777" w:rsidR="00000000" w:rsidRDefault="007A214F">
      <w:pPr>
        <w:pStyle w:val="a"/>
        <w:rPr>
          <w:rFonts w:hint="cs"/>
          <w:rtl/>
        </w:rPr>
      </w:pPr>
      <w:r>
        <w:rPr>
          <w:rFonts w:hint="cs"/>
          <w:rtl/>
        </w:rPr>
        <w:t>חבר הכנסת בשארה, האם אדוני מסתפק בדבריו של השר?</w:t>
      </w:r>
    </w:p>
    <w:p w14:paraId="3CD8BCD8" w14:textId="77777777" w:rsidR="00000000" w:rsidRDefault="007A214F">
      <w:pPr>
        <w:pStyle w:val="a"/>
        <w:rPr>
          <w:rFonts w:hint="cs"/>
          <w:rtl/>
        </w:rPr>
      </w:pPr>
    </w:p>
    <w:p w14:paraId="61D18B20" w14:textId="77777777" w:rsidR="00000000" w:rsidRDefault="007A214F">
      <w:pPr>
        <w:pStyle w:val="ac"/>
        <w:rPr>
          <w:rtl/>
        </w:rPr>
      </w:pPr>
      <w:r>
        <w:rPr>
          <w:rFonts w:hint="eastAsia"/>
          <w:rtl/>
        </w:rPr>
        <w:t>ע</w:t>
      </w:r>
      <w:r>
        <w:rPr>
          <w:rFonts w:hint="eastAsia"/>
          <w:rtl/>
        </w:rPr>
        <w:t>זמי</w:t>
      </w:r>
      <w:r>
        <w:rPr>
          <w:rtl/>
        </w:rPr>
        <w:t xml:space="preserve"> בשארה (בל"ד):</w:t>
      </w:r>
    </w:p>
    <w:p w14:paraId="3ED3309A" w14:textId="77777777" w:rsidR="00000000" w:rsidRDefault="007A214F">
      <w:pPr>
        <w:pStyle w:val="a"/>
        <w:rPr>
          <w:rFonts w:hint="cs"/>
          <w:rtl/>
        </w:rPr>
      </w:pPr>
    </w:p>
    <w:p w14:paraId="46FC65F4" w14:textId="77777777" w:rsidR="00000000" w:rsidRDefault="007A214F">
      <w:pPr>
        <w:pStyle w:val="a"/>
        <w:rPr>
          <w:rFonts w:hint="cs"/>
          <w:rtl/>
        </w:rPr>
      </w:pPr>
      <w:r>
        <w:rPr>
          <w:rFonts w:hint="cs"/>
          <w:rtl/>
        </w:rPr>
        <w:t xml:space="preserve">לא. </w:t>
      </w:r>
    </w:p>
    <w:p w14:paraId="5BE00B98" w14:textId="77777777" w:rsidR="00000000" w:rsidRDefault="007A214F">
      <w:pPr>
        <w:pStyle w:val="a"/>
        <w:rPr>
          <w:rFonts w:hint="cs"/>
          <w:rtl/>
        </w:rPr>
      </w:pPr>
    </w:p>
    <w:p w14:paraId="3D29AAC6" w14:textId="77777777" w:rsidR="00000000" w:rsidRDefault="007A214F">
      <w:pPr>
        <w:pStyle w:val="ad"/>
        <w:rPr>
          <w:rtl/>
        </w:rPr>
      </w:pPr>
      <w:r>
        <w:rPr>
          <w:rtl/>
        </w:rPr>
        <w:t>היו"ר ראובן ריבלין:</w:t>
      </w:r>
    </w:p>
    <w:p w14:paraId="02893EA2" w14:textId="77777777" w:rsidR="00000000" w:rsidRDefault="007A214F">
      <w:pPr>
        <w:pStyle w:val="a"/>
        <w:rPr>
          <w:rtl/>
        </w:rPr>
      </w:pPr>
    </w:p>
    <w:p w14:paraId="66347204" w14:textId="77777777" w:rsidR="00000000" w:rsidRDefault="007A214F">
      <w:pPr>
        <w:pStyle w:val="a"/>
        <w:rPr>
          <w:rFonts w:hint="cs"/>
          <w:rtl/>
        </w:rPr>
      </w:pPr>
      <w:r>
        <w:rPr>
          <w:rFonts w:hint="cs"/>
          <w:rtl/>
        </w:rPr>
        <w:t>תודה רבה. אם כך, יש לנו שתי הצעות. חבר הכנסת דהאמשה, למה אתה חושב שאתה ראשון?</w:t>
      </w:r>
    </w:p>
    <w:p w14:paraId="0506E0E5" w14:textId="77777777" w:rsidR="00000000" w:rsidRDefault="007A214F">
      <w:pPr>
        <w:pStyle w:val="a"/>
        <w:rPr>
          <w:rFonts w:hint="cs"/>
          <w:rtl/>
        </w:rPr>
      </w:pPr>
    </w:p>
    <w:p w14:paraId="73EE68B6" w14:textId="77777777" w:rsidR="00000000" w:rsidRDefault="007A214F">
      <w:pPr>
        <w:pStyle w:val="ac"/>
        <w:rPr>
          <w:rtl/>
        </w:rPr>
      </w:pPr>
      <w:r>
        <w:rPr>
          <w:rFonts w:hint="eastAsia"/>
          <w:rtl/>
        </w:rPr>
        <w:t>עבד</w:t>
      </w:r>
      <w:r>
        <w:rPr>
          <w:rtl/>
        </w:rPr>
        <w:t>-אלמאלכ דהאמשה (רע"ם):</w:t>
      </w:r>
    </w:p>
    <w:p w14:paraId="1C33FED0" w14:textId="77777777" w:rsidR="00000000" w:rsidRDefault="007A214F">
      <w:pPr>
        <w:pStyle w:val="a"/>
        <w:rPr>
          <w:rFonts w:hint="cs"/>
          <w:rtl/>
        </w:rPr>
      </w:pPr>
    </w:p>
    <w:p w14:paraId="11C32C3C" w14:textId="77777777" w:rsidR="00000000" w:rsidRDefault="007A214F">
      <w:pPr>
        <w:pStyle w:val="a"/>
        <w:rPr>
          <w:rFonts w:hint="cs"/>
          <w:rtl/>
        </w:rPr>
      </w:pPr>
      <w:r>
        <w:rPr>
          <w:rFonts w:hint="cs"/>
          <w:rtl/>
        </w:rPr>
        <w:t>כי נרשמתי.</w:t>
      </w:r>
    </w:p>
    <w:p w14:paraId="0784B5E5" w14:textId="77777777" w:rsidR="00000000" w:rsidRDefault="007A214F">
      <w:pPr>
        <w:pStyle w:val="a"/>
        <w:rPr>
          <w:rFonts w:hint="cs"/>
          <w:rtl/>
        </w:rPr>
      </w:pPr>
    </w:p>
    <w:p w14:paraId="0942B93C" w14:textId="77777777" w:rsidR="00000000" w:rsidRDefault="007A214F">
      <w:pPr>
        <w:pStyle w:val="ad"/>
        <w:rPr>
          <w:rtl/>
        </w:rPr>
      </w:pPr>
      <w:r>
        <w:rPr>
          <w:rtl/>
        </w:rPr>
        <w:t>היו"ר ראובן ריבלין:</w:t>
      </w:r>
    </w:p>
    <w:p w14:paraId="5FC8D842" w14:textId="77777777" w:rsidR="00000000" w:rsidRDefault="007A214F">
      <w:pPr>
        <w:pStyle w:val="a"/>
        <w:rPr>
          <w:rtl/>
        </w:rPr>
      </w:pPr>
    </w:p>
    <w:p w14:paraId="371D5549" w14:textId="77777777" w:rsidR="00000000" w:rsidRDefault="007A214F">
      <w:pPr>
        <w:pStyle w:val="a"/>
        <w:rPr>
          <w:rFonts w:hint="cs"/>
          <w:rtl/>
        </w:rPr>
      </w:pPr>
      <w:r>
        <w:rPr>
          <w:rFonts w:hint="cs"/>
          <w:rtl/>
        </w:rPr>
        <w:t>גם אתה נרשמת, אבל למה אתה חושב שאתה ראשון? יכול להיות שאתה שני. אדוני ג</w:t>
      </w:r>
      <w:r>
        <w:rPr>
          <w:rFonts w:hint="cs"/>
          <w:rtl/>
        </w:rPr>
        <w:t>ם היה בפעם הקודמת, אף פעם לא מקפחים אותו. אני שומר על זכויותיו - אני לא מסכים לשום דעה שלו ושומר על זכויותיו כעל בבת-עיני. עכשיו, ישב אדוני.</w:t>
      </w:r>
    </w:p>
    <w:p w14:paraId="7B5DAE47" w14:textId="77777777" w:rsidR="00000000" w:rsidRDefault="007A214F">
      <w:pPr>
        <w:pStyle w:val="a"/>
        <w:rPr>
          <w:rFonts w:hint="cs"/>
          <w:rtl/>
        </w:rPr>
      </w:pPr>
    </w:p>
    <w:p w14:paraId="53F3D50D" w14:textId="77777777" w:rsidR="00000000" w:rsidRDefault="007A214F">
      <w:pPr>
        <w:pStyle w:val="a"/>
        <w:rPr>
          <w:rFonts w:hint="cs"/>
          <w:rtl/>
        </w:rPr>
      </w:pPr>
      <w:r>
        <w:rPr>
          <w:rFonts w:hint="cs"/>
          <w:rtl/>
        </w:rPr>
        <w:t>יש שתי הצעות אחרות - אחת להסיר ואחת להעביר לוועדה. בוודאי חבר הכנסת דהאמשה יציע להעביר את הנושא לוועדה וסיעת הליכו</w:t>
      </w:r>
      <w:r>
        <w:rPr>
          <w:rFonts w:hint="cs"/>
          <w:rtl/>
        </w:rPr>
        <w:t>ד תציע להסיר. יש לי רק בעיה אחת, אדוני יושב-ראש הקואליציה וסיעת הליכוד, ששניים מהליכוד נרשמו לדיבור, גם כבודו וגם חבר הכנסת כחלון.</w:t>
      </w:r>
    </w:p>
    <w:p w14:paraId="4C4125EB" w14:textId="77777777" w:rsidR="00000000" w:rsidRDefault="007A214F">
      <w:pPr>
        <w:pStyle w:val="a"/>
        <w:rPr>
          <w:rtl/>
        </w:rPr>
      </w:pPr>
    </w:p>
    <w:p w14:paraId="7A588C2C" w14:textId="77777777" w:rsidR="00000000" w:rsidRDefault="007A214F">
      <w:pPr>
        <w:pStyle w:val="ac"/>
        <w:rPr>
          <w:rtl/>
        </w:rPr>
      </w:pPr>
      <w:r>
        <w:rPr>
          <w:rFonts w:hint="eastAsia"/>
          <w:rtl/>
        </w:rPr>
        <w:t>גדעון</w:t>
      </w:r>
      <w:r>
        <w:rPr>
          <w:rtl/>
        </w:rPr>
        <w:t xml:space="preserve"> סער (הליכוד):</w:t>
      </w:r>
    </w:p>
    <w:p w14:paraId="32067217" w14:textId="77777777" w:rsidR="00000000" w:rsidRDefault="007A214F">
      <w:pPr>
        <w:pStyle w:val="a"/>
        <w:rPr>
          <w:rFonts w:hint="cs"/>
          <w:rtl/>
        </w:rPr>
      </w:pPr>
    </w:p>
    <w:p w14:paraId="3C53AACE" w14:textId="77777777" w:rsidR="00000000" w:rsidRDefault="007A214F">
      <w:pPr>
        <w:pStyle w:val="a"/>
        <w:rPr>
          <w:rFonts w:hint="cs"/>
          <w:rtl/>
        </w:rPr>
      </w:pPr>
      <w:r>
        <w:rPr>
          <w:rFonts w:hint="cs"/>
          <w:rtl/>
        </w:rPr>
        <w:t xml:space="preserve">אני מוותר. </w:t>
      </w:r>
    </w:p>
    <w:p w14:paraId="70CC817E" w14:textId="77777777" w:rsidR="00000000" w:rsidRDefault="007A214F">
      <w:pPr>
        <w:pStyle w:val="a"/>
        <w:rPr>
          <w:rFonts w:hint="cs"/>
          <w:rtl/>
        </w:rPr>
      </w:pPr>
    </w:p>
    <w:p w14:paraId="7090A4C0" w14:textId="77777777" w:rsidR="00000000" w:rsidRDefault="007A214F">
      <w:pPr>
        <w:pStyle w:val="ad"/>
        <w:rPr>
          <w:rtl/>
        </w:rPr>
      </w:pPr>
      <w:r>
        <w:rPr>
          <w:rtl/>
        </w:rPr>
        <w:t>היו"ר ראובן ריבלין:</w:t>
      </w:r>
    </w:p>
    <w:p w14:paraId="780D3BD4" w14:textId="77777777" w:rsidR="00000000" w:rsidRDefault="007A214F">
      <w:pPr>
        <w:pStyle w:val="a"/>
        <w:rPr>
          <w:rtl/>
        </w:rPr>
      </w:pPr>
    </w:p>
    <w:p w14:paraId="2EBD2B61" w14:textId="77777777" w:rsidR="00000000" w:rsidRDefault="007A214F">
      <w:pPr>
        <w:pStyle w:val="a"/>
        <w:rPr>
          <w:rFonts w:hint="cs"/>
          <w:rtl/>
        </w:rPr>
      </w:pPr>
      <w:r>
        <w:rPr>
          <w:rFonts w:hint="cs"/>
          <w:rtl/>
        </w:rPr>
        <w:t>אני מאוד מודה לאדוני. קודם כול יש להסיר את ההצעה. חבר הכנסת כחלון, בב</w:t>
      </w:r>
      <w:r>
        <w:rPr>
          <w:rFonts w:hint="cs"/>
          <w:rtl/>
        </w:rPr>
        <w:t xml:space="preserve">קשה. </w:t>
      </w:r>
    </w:p>
    <w:p w14:paraId="2A35E95A" w14:textId="77777777" w:rsidR="00000000" w:rsidRDefault="007A214F">
      <w:pPr>
        <w:pStyle w:val="a"/>
        <w:rPr>
          <w:rFonts w:hint="cs"/>
          <w:rtl/>
        </w:rPr>
      </w:pPr>
    </w:p>
    <w:p w14:paraId="7145F59D" w14:textId="77777777" w:rsidR="00000000" w:rsidRDefault="007A214F">
      <w:pPr>
        <w:pStyle w:val="ac"/>
        <w:rPr>
          <w:rtl/>
        </w:rPr>
      </w:pPr>
      <w:r>
        <w:rPr>
          <w:rFonts w:hint="eastAsia"/>
          <w:rtl/>
        </w:rPr>
        <w:t>עזמי</w:t>
      </w:r>
      <w:r>
        <w:rPr>
          <w:rtl/>
        </w:rPr>
        <w:t xml:space="preserve"> בשארה (בל"ד):</w:t>
      </w:r>
    </w:p>
    <w:p w14:paraId="23EC72A9" w14:textId="77777777" w:rsidR="00000000" w:rsidRDefault="007A214F">
      <w:pPr>
        <w:pStyle w:val="a"/>
        <w:rPr>
          <w:rFonts w:hint="cs"/>
          <w:rtl/>
        </w:rPr>
      </w:pPr>
    </w:p>
    <w:p w14:paraId="40F78327" w14:textId="77777777" w:rsidR="00000000" w:rsidRDefault="007A214F">
      <w:pPr>
        <w:pStyle w:val="a"/>
        <w:rPr>
          <w:rFonts w:hint="cs"/>
          <w:rtl/>
        </w:rPr>
      </w:pPr>
      <w:r>
        <w:rPr>
          <w:rFonts w:hint="cs"/>
          <w:rtl/>
        </w:rPr>
        <w:t xml:space="preserve">- - - השר היה מאוד עוזר לנו אם היה אומר מה עמדת הממשלה, אם היא מאמצת את הדוח או לא. </w:t>
      </w:r>
    </w:p>
    <w:p w14:paraId="726F4D20" w14:textId="77777777" w:rsidR="00000000" w:rsidRDefault="007A214F">
      <w:pPr>
        <w:pStyle w:val="a"/>
        <w:rPr>
          <w:rFonts w:hint="cs"/>
          <w:rtl/>
        </w:rPr>
      </w:pPr>
    </w:p>
    <w:p w14:paraId="32EEBC49" w14:textId="77777777" w:rsidR="00000000" w:rsidRDefault="007A214F">
      <w:pPr>
        <w:pStyle w:val="ad"/>
        <w:rPr>
          <w:rtl/>
        </w:rPr>
      </w:pPr>
      <w:r>
        <w:rPr>
          <w:rtl/>
        </w:rPr>
        <w:t>היו"ר ראובן ריבלין:</w:t>
      </w:r>
    </w:p>
    <w:p w14:paraId="0BBA1982" w14:textId="77777777" w:rsidR="00000000" w:rsidRDefault="007A214F">
      <w:pPr>
        <w:pStyle w:val="a"/>
        <w:rPr>
          <w:rtl/>
        </w:rPr>
      </w:pPr>
    </w:p>
    <w:p w14:paraId="7D7153A9" w14:textId="77777777" w:rsidR="00000000" w:rsidRDefault="007A214F">
      <w:pPr>
        <w:pStyle w:val="a"/>
        <w:rPr>
          <w:rFonts w:hint="cs"/>
          <w:rtl/>
        </w:rPr>
      </w:pPr>
      <w:r>
        <w:rPr>
          <w:rFonts w:hint="cs"/>
          <w:rtl/>
        </w:rPr>
        <w:t xml:space="preserve">בינתיים, אני אתן לדבר, ואחרי זה אדוני יוכל להעיר הערה. </w:t>
      </w:r>
    </w:p>
    <w:p w14:paraId="7FA36683" w14:textId="77777777" w:rsidR="00000000" w:rsidRDefault="007A214F">
      <w:pPr>
        <w:pStyle w:val="a"/>
        <w:rPr>
          <w:rFonts w:hint="cs"/>
          <w:rtl/>
        </w:rPr>
      </w:pPr>
    </w:p>
    <w:p w14:paraId="3AA0B3FD" w14:textId="77777777" w:rsidR="00000000" w:rsidRDefault="007A214F">
      <w:pPr>
        <w:pStyle w:val="ac"/>
        <w:rPr>
          <w:rtl/>
        </w:rPr>
      </w:pPr>
      <w:r>
        <w:rPr>
          <w:rFonts w:hint="eastAsia"/>
          <w:rtl/>
        </w:rPr>
        <w:t>אחמד</w:t>
      </w:r>
      <w:r>
        <w:rPr>
          <w:rtl/>
        </w:rPr>
        <w:t xml:space="preserve"> טיבי (חד"ש-תע"ל):</w:t>
      </w:r>
    </w:p>
    <w:p w14:paraId="4225C940" w14:textId="77777777" w:rsidR="00000000" w:rsidRDefault="007A214F">
      <w:pPr>
        <w:pStyle w:val="a"/>
        <w:rPr>
          <w:rFonts w:hint="cs"/>
          <w:rtl/>
        </w:rPr>
      </w:pPr>
    </w:p>
    <w:p w14:paraId="3EA67C02" w14:textId="77777777" w:rsidR="00000000" w:rsidRDefault="007A214F">
      <w:pPr>
        <w:pStyle w:val="a"/>
        <w:rPr>
          <w:rFonts w:hint="cs"/>
          <w:rtl/>
        </w:rPr>
      </w:pPr>
      <w:r>
        <w:rPr>
          <w:rFonts w:hint="cs"/>
          <w:rtl/>
        </w:rPr>
        <w:t xml:space="preserve">- - - </w:t>
      </w:r>
    </w:p>
    <w:p w14:paraId="13F037D0" w14:textId="77777777" w:rsidR="00000000" w:rsidRDefault="007A214F">
      <w:pPr>
        <w:pStyle w:val="a"/>
        <w:rPr>
          <w:rFonts w:hint="cs"/>
          <w:rtl/>
        </w:rPr>
      </w:pPr>
    </w:p>
    <w:p w14:paraId="0199ED4D" w14:textId="77777777" w:rsidR="00000000" w:rsidRDefault="007A214F">
      <w:pPr>
        <w:pStyle w:val="ad"/>
        <w:rPr>
          <w:rtl/>
        </w:rPr>
      </w:pPr>
      <w:r>
        <w:rPr>
          <w:rtl/>
        </w:rPr>
        <w:t>היו"ר ראובן ריבלין:</w:t>
      </w:r>
    </w:p>
    <w:p w14:paraId="09314212" w14:textId="77777777" w:rsidR="00000000" w:rsidRDefault="007A214F">
      <w:pPr>
        <w:pStyle w:val="a"/>
        <w:rPr>
          <w:rtl/>
        </w:rPr>
      </w:pPr>
    </w:p>
    <w:p w14:paraId="41C06EA1" w14:textId="77777777" w:rsidR="00000000" w:rsidRDefault="007A214F">
      <w:pPr>
        <w:pStyle w:val="a"/>
        <w:rPr>
          <w:rFonts w:hint="cs"/>
          <w:rtl/>
        </w:rPr>
      </w:pPr>
      <w:r>
        <w:rPr>
          <w:rFonts w:hint="cs"/>
          <w:rtl/>
        </w:rPr>
        <w:t xml:space="preserve">אדוני מאותה </w:t>
      </w:r>
      <w:r>
        <w:rPr>
          <w:rFonts w:hint="cs"/>
          <w:rtl/>
        </w:rPr>
        <w:t>סיעה של בשארה.</w:t>
      </w:r>
    </w:p>
    <w:p w14:paraId="0E60DD69" w14:textId="77777777" w:rsidR="00000000" w:rsidRDefault="007A214F">
      <w:pPr>
        <w:pStyle w:val="a"/>
        <w:rPr>
          <w:rFonts w:hint="cs"/>
          <w:rtl/>
        </w:rPr>
      </w:pPr>
    </w:p>
    <w:p w14:paraId="351AC8E1" w14:textId="77777777" w:rsidR="00000000" w:rsidRDefault="007A214F">
      <w:pPr>
        <w:pStyle w:val="ac"/>
        <w:rPr>
          <w:rtl/>
        </w:rPr>
      </w:pPr>
      <w:r>
        <w:rPr>
          <w:rFonts w:hint="eastAsia"/>
          <w:rtl/>
        </w:rPr>
        <w:t>אחמד</w:t>
      </w:r>
      <w:r>
        <w:rPr>
          <w:rtl/>
        </w:rPr>
        <w:t xml:space="preserve"> טיבי (חד"ש-תע"ל):</w:t>
      </w:r>
    </w:p>
    <w:p w14:paraId="5F99415E" w14:textId="77777777" w:rsidR="00000000" w:rsidRDefault="007A214F">
      <w:pPr>
        <w:pStyle w:val="a"/>
        <w:rPr>
          <w:rFonts w:hint="cs"/>
          <w:rtl/>
        </w:rPr>
      </w:pPr>
    </w:p>
    <w:p w14:paraId="156DA6FE" w14:textId="77777777" w:rsidR="00000000" w:rsidRDefault="007A214F">
      <w:pPr>
        <w:pStyle w:val="a"/>
        <w:rPr>
          <w:rFonts w:hint="cs"/>
          <w:rtl/>
        </w:rPr>
      </w:pPr>
      <w:r>
        <w:rPr>
          <w:rFonts w:hint="cs"/>
          <w:rtl/>
        </w:rPr>
        <w:t>אני מסיעתו של בשארה?</w:t>
      </w:r>
    </w:p>
    <w:p w14:paraId="2AAC0AB5" w14:textId="77777777" w:rsidR="00000000" w:rsidRDefault="007A214F">
      <w:pPr>
        <w:pStyle w:val="a"/>
        <w:rPr>
          <w:rFonts w:hint="cs"/>
          <w:rtl/>
        </w:rPr>
      </w:pPr>
    </w:p>
    <w:p w14:paraId="25239095" w14:textId="77777777" w:rsidR="00000000" w:rsidRDefault="007A214F">
      <w:pPr>
        <w:pStyle w:val="ad"/>
        <w:rPr>
          <w:rtl/>
        </w:rPr>
      </w:pPr>
      <w:r>
        <w:rPr>
          <w:rtl/>
        </w:rPr>
        <w:t>היו"ר ראובן ריבלין:</w:t>
      </w:r>
    </w:p>
    <w:p w14:paraId="606E5AE6" w14:textId="77777777" w:rsidR="00000000" w:rsidRDefault="007A214F">
      <w:pPr>
        <w:pStyle w:val="a"/>
        <w:rPr>
          <w:rtl/>
        </w:rPr>
      </w:pPr>
    </w:p>
    <w:p w14:paraId="04A2214B" w14:textId="77777777" w:rsidR="00000000" w:rsidRDefault="007A214F">
      <w:pPr>
        <w:pStyle w:val="a"/>
        <w:rPr>
          <w:rFonts w:hint="cs"/>
          <w:rtl/>
        </w:rPr>
      </w:pPr>
      <w:r>
        <w:rPr>
          <w:rFonts w:hint="cs"/>
          <w:rtl/>
        </w:rPr>
        <w:t xml:space="preserve">סליחה. סליחה, אדוני, אתה רואה שאני עדיין בכנסת החמש-עשרה. </w:t>
      </w:r>
    </w:p>
    <w:p w14:paraId="5AE3F7C3" w14:textId="77777777" w:rsidR="00000000" w:rsidRDefault="007A214F">
      <w:pPr>
        <w:pStyle w:val="a"/>
        <w:rPr>
          <w:rFonts w:hint="cs"/>
          <w:rtl/>
        </w:rPr>
      </w:pPr>
    </w:p>
    <w:p w14:paraId="76A4D28C" w14:textId="77777777" w:rsidR="00000000" w:rsidRDefault="007A214F">
      <w:pPr>
        <w:pStyle w:val="ac"/>
        <w:rPr>
          <w:rtl/>
        </w:rPr>
      </w:pPr>
      <w:r>
        <w:rPr>
          <w:rFonts w:hint="eastAsia"/>
          <w:rtl/>
        </w:rPr>
        <w:t>אחמד</w:t>
      </w:r>
      <w:r>
        <w:rPr>
          <w:rtl/>
        </w:rPr>
        <w:t xml:space="preserve"> טיבי (חד"ש-תע"ל):</w:t>
      </w:r>
    </w:p>
    <w:p w14:paraId="2C2E357A" w14:textId="77777777" w:rsidR="00000000" w:rsidRDefault="007A214F">
      <w:pPr>
        <w:pStyle w:val="a"/>
        <w:rPr>
          <w:rFonts w:hint="cs"/>
          <w:rtl/>
        </w:rPr>
      </w:pPr>
    </w:p>
    <w:p w14:paraId="03C66377" w14:textId="77777777" w:rsidR="00000000" w:rsidRDefault="007A214F">
      <w:pPr>
        <w:pStyle w:val="a"/>
        <w:rPr>
          <w:rFonts w:hint="cs"/>
          <w:rtl/>
        </w:rPr>
      </w:pPr>
      <w:r>
        <w:rPr>
          <w:rFonts w:hint="cs"/>
          <w:rtl/>
        </w:rPr>
        <w:t xml:space="preserve">אתה אדם צעיר ברוחך. </w:t>
      </w:r>
    </w:p>
    <w:p w14:paraId="6CE26D0C" w14:textId="77777777" w:rsidR="00000000" w:rsidRDefault="007A214F">
      <w:pPr>
        <w:pStyle w:val="a"/>
        <w:rPr>
          <w:rtl/>
        </w:rPr>
      </w:pPr>
    </w:p>
    <w:p w14:paraId="457E54A1" w14:textId="77777777" w:rsidR="00000000" w:rsidRDefault="007A214F">
      <w:pPr>
        <w:pStyle w:val="ad"/>
        <w:rPr>
          <w:rtl/>
        </w:rPr>
      </w:pPr>
      <w:r>
        <w:rPr>
          <w:rtl/>
        </w:rPr>
        <w:t>היו"ר ראובן ריבלין:</w:t>
      </w:r>
    </w:p>
    <w:p w14:paraId="1A81744A" w14:textId="77777777" w:rsidR="00000000" w:rsidRDefault="007A214F">
      <w:pPr>
        <w:pStyle w:val="a"/>
        <w:rPr>
          <w:rtl/>
        </w:rPr>
      </w:pPr>
    </w:p>
    <w:p w14:paraId="7356FF84" w14:textId="77777777" w:rsidR="00000000" w:rsidRDefault="007A214F">
      <w:pPr>
        <w:pStyle w:val="a"/>
        <w:rPr>
          <w:rFonts w:hint="cs"/>
          <w:rtl/>
        </w:rPr>
      </w:pPr>
      <w:r>
        <w:rPr>
          <w:rFonts w:hint="cs"/>
          <w:rtl/>
        </w:rPr>
        <w:t xml:space="preserve">נו, מה אפשר לעשות. חבר הכנסת כחלון, בבקשה. </w:t>
      </w:r>
    </w:p>
    <w:p w14:paraId="6B95537A" w14:textId="77777777" w:rsidR="00000000" w:rsidRDefault="007A214F">
      <w:pPr>
        <w:pStyle w:val="a"/>
        <w:rPr>
          <w:rFonts w:hint="cs"/>
          <w:rtl/>
        </w:rPr>
      </w:pPr>
    </w:p>
    <w:p w14:paraId="5AB05825" w14:textId="77777777" w:rsidR="00000000" w:rsidRDefault="007A214F">
      <w:pPr>
        <w:pStyle w:val="Speaker"/>
        <w:rPr>
          <w:rtl/>
        </w:rPr>
      </w:pPr>
      <w:bookmarkStart w:id="247" w:name="FS000001034T10_09_2003_14_13_24"/>
      <w:bookmarkStart w:id="248" w:name="_Toc65927026"/>
      <w:bookmarkEnd w:id="247"/>
      <w:r>
        <w:rPr>
          <w:rFonts w:hint="eastAsia"/>
          <w:rtl/>
        </w:rPr>
        <w:t>מ</w:t>
      </w:r>
      <w:r>
        <w:rPr>
          <w:rFonts w:hint="eastAsia"/>
          <w:rtl/>
        </w:rPr>
        <w:t>שה</w:t>
      </w:r>
      <w:r>
        <w:rPr>
          <w:rtl/>
        </w:rPr>
        <w:t xml:space="preserve"> כחלון (הליכוד):</w:t>
      </w:r>
      <w:bookmarkEnd w:id="248"/>
    </w:p>
    <w:p w14:paraId="3A3261C7" w14:textId="77777777" w:rsidR="00000000" w:rsidRDefault="007A214F">
      <w:pPr>
        <w:pStyle w:val="a"/>
        <w:rPr>
          <w:rFonts w:hint="cs"/>
          <w:rtl/>
        </w:rPr>
      </w:pPr>
    </w:p>
    <w:p w14:paraId="39DDDD12" w14:textId="77777777" w:rsidR="00000000" w:rsidRDefault="007A214F">
      <w:pPr>
        <w:pStyle w:val="a"/>
        <w:rPr>
          <w:rFonts w:hint="cs"/>
          <w:rtl/>
        </w:rPr>
      </w:pPr>
      <w:r>
        <w:rPr>
          <w:rFonts w:hint="cs"/>
          <w:rtl/>
        </w:rPr>
        <w:t>אדוני היושב-ראש, אני מבקש כמובן להסיר את ההצעה מסדר-היום. יותר מזה, אני חייב לומר לך, חבר הכנסת בשארה, שאני מת מפחד ממך. אני חושש ממך על אמת. אתה, במלים שלך, סכנה למדינת ישראל. אתה נגד מדינה יהודית. מעולם לא שמעתי אותך אומר שאתה בעד מדי</w:t>
      </w:r>
      <w:r>
        <w:rPr>
          <w:rFonts w:hint="cs"/>
          <w:rtl/>
        </w:rPr>
        <w:t>נה יהודית. שמענו פה אנשים בעד מדינה פלסטינית, שמענו הכול.</w:t>
      </w:r>
    </w:p>
    <w:p w14:paraId="0F76C3D9" w14:textId="77777777" w:rsidR="00000000" w:rsidRDefault="007A214F">
      <w:pPr>
        <w:pStyle w:val="a"/>
        <w:rPr>
          <w:rFonts w:hint="cs"/>
          <w:rtl/>
        </w:rPr>
      </w:pPr>
    </w:p>
    <w:p w14:paraId="5A441A2C" w14:textId="77777777" w:rsidR="00000000" w:rsidRDefault="007A214F">
      <w:pPr>
        <w:pStyle w:val="ac"/>
        <w:rPr>
          <w:rtl/>
        </w:rPr>
      </w:pPr>
      <w:r>
        <w:rPr>
          <w:rFonts w:hint="eastAsia"/>
          <w:rtl/>
        </w:rPr>
        <w:t>ואסל</w:t>
      </w:r>
      <w:r>
        <w:rPr>
          <w:rtl/>
        </w:rPr>
        <w:t xml:space="preserve"> טאהא (בל"ד):</w:t>
      </w:r>
    </w:p>
    <w:p w14:paraId="01ACE89F" w14:textId="77777777" w:rsidR="00000000" w:rsidRDefault="007A214F">
      <w:pPr>
        <w:pStyle w:val="a"/>
        <w:rPr>
          <w:rFonts w:hint="cs"/>
          <w:rtl/>
        </w:rPr>
      </w:pPr>
    </w:p>
    <w:p w14:paraId="6164DF0C" w14:textId="77777777" w:rsidR="00000000" w:rsidRDefault="007A214F">
      <w:pPr>
        <w:pStyle w:val="a"/>
        <w:rPr>
          <w:rFonts w:hint="cs"/>
          <w:rtl/>
        </w:rPr>
      </w:pPr>
      <w:r>
        <w:rPr>
          <w:rFonts w:hint="cs"/>
          <w:rtl/>
        </w:rPr>
        <w:t>אתה נגד שוויון לאזרחים הערבים.</w:t>
      </w:r>
    </w:p>
    <w:p w14:paraId="75CDAD8B" w14:textId="77777777" w:rsidR="00000000" w:rsidRDefault="007A214F">
      <w:pPr>
        <w:pStyle w:val="a"/>
        <w:rPr>
          <w:rFonts w:hint="cs"/>
          <w:rtl/>
        </w:rPr>
      </w:pPr>
    </w:p>
    <w:p w14:paraId="6E87AAB3" w14:textId="77777777" w:rsidR="00000000" w:rsidRDefault="007A214F">
      <w:pPr>
        <w:pStyle w:val="ad"/>
        <w:rPr>
          <w:rtl/>
        </w:rPr>
      </w:pPr>
      <w:r>
        <w:rPr>
          <w:rtl/>
        </w:rPr>
        <w:t>היו"ר ראובן ריבלין:</w:t>
      </w:r>
    </w:p>
    <w:p w14:paraId="65AC82F2" w14:textId="77777777" w:rsidR="00000000" w:rsidRDefault="007A214F">
      <w:pPr>
        <w:pStyle w:val="a"/>
        <w:rPr>
          <w:rtl/>
        </w:rPr>
      </w:pPr>
    </w:p>
    <w:p w14:paraId="262869BD" w14:textId="77777777" w:rsidR="00000000" w:rsidRDefault="007A214F">
      <w:pPr>
        <w:pStyle w:val="a"/>
        <w:rPr>
          <w:rFonts w:hint="cs"/>
          <w:rtl/>
        </w:rPr>
      </w:pPr>
      <w:r>
        <w:rPr>
          <w:rFonts w:hint="cs"/>
          <w:rtl/>
        </w:rPr>
        <w:t>חבר הכנסת טאהא, לא מפריעים בהצעה אחרת.</w:t>
      </w:r>
    </w:p>
    <w:p w14:paraId="776D39BE" w14:textId="77777777" w:rsidR="00000000" w:rsidRDefault="007A214F">
      <w:pPr>
        <w:pStyle w:val="a"/>
        <w:rPr>
          <w:rFonts w:hint="cs"/>
          <w:rtl/>
        </w:rPr>
      </w:pPr>
    </w:p>
    <w:p w14:paraId="344D362B" w14:textId="77777777" w:rsidR="00000000" w:rsidRDefault="007A214F">
      <w:pPr>
        <w:pStyle w:val="SpeakerCon"/>
        <w:rPr>
          <w:rtl/>
        </w:rPr>
      </w:pPr>
      <w:bookmarkStart w:id="249" w:name="FS000001034T10_09_2003_14_15_42C"/>
      <w:bookmarkEnd w:id="249"/>
      <w:r>
        <w:rPr>
          <w:rtl/>
        </w:rPr>
        <w:t>משה כחלון (הליכוד):</w:t>
      </w:r>
    </w:p>
    <w:p w14:paraId="1123EB1D" w14:textId="77777777" w:rsidR="00000000" w:rsidRDefault="007A214F">
      <w:pPr>
        <w:pStyle w:val="a"/>
        <w:rPr>
          <w:rtl/>
        </w:rPr>
      </w:pPr>
    </w:p>
    <w:p w14:paraId="29FF62B2" w14:textId="77777777" w:rsidR="00000000" w:rsidRDefault="007A214F">
      <w:pPr>
        <w:pStyle w:val="a"/>
        <w:rPr>
          <w:rFonts w:hint="cs"/>
          <w:rtl/>
        </w:rPr>
      </w:pPr>
      <w:r>
        <w:rPr>
          <w:rFonts w:hint="cs"/>
          <w:rtl/>
        </w:rPr>
        <w:t xml:space="preserve">זו הצעה של דקה. </w:t>
      </w:r>
    </w:p>
    <w:p w14:paraId="457A121E" w14:textId="77777777" w:rsidR="00000000" w:rsidRDefault="007A214F">
      <w:pPr>
        <w:pStyle w:val="a"/>
        <w:rPr>
          <w:rFonts w:hint="cs"/>
          <w:rtl/>
        </w:rPr>
      </w:pPr>
    </w:p>
    <w:p w14:paraId="7715DF5D" w14:textId="77777777" w:rsidR="00000000" w:rsidRDefault="007A214F">
      <w:pPr>
        <w:pStyle w:val="a"/>
        <w:rPr>
          <w:rFonts w:hint="cs"/>
          <w:rtl/>
        </w:rPr>
      </w:pPr>
      <w:r>
        <w:rPr>
          <w:rFonts w:hint="cs"/>
          <w:rtl/>
        </w:rPr>
        <w:t>יותר מזה, אני חושב שצריך וחובה לתת חנינה לכל מ</w:t>
      </w:r>
      <w:r>
        <w:rPr>
          <w:rFonts w:hint="cs"/>
          <w:rtl/>
        </w:rPr>
        <w:t xml:space="preserve">וזהרי 300, להתייחס לדברים. מיצוי דין הוא מאוד חשוב - - - </w:t>
      </w:r>
    </w:p>
    <w:p w14:paraId="1D26E427" w14:textId="77777777" w:rsidR="00000000" w:rsidRDefault="007A214F">
      <w:pPr>
        <w:pStyle w:val="a"/>
        <w:rPr>
          <w:rFonts w:hint="cs"/>
          <w:rtl/>
        </w:rPr>
      </w:pPr>
    </w:p>
    <w:p w14:paraId="780B7F43" w14:textId="77777777" w:rsidR="00000000" w:rsidRDefault="007A214F">
      <w:pPr>
        <w:pStyle w:val="ac"/>
        <w:rPr>
          <w:rtl/>
        </w:rPr>
      </w:pPr>
      <w:r>
        <w:rPr>
          <w:rFonts w:hint="eastAsia"/>
          <w:rtl/>
        </w:rPr>
        <w:t>יולי</w:t>
      </w:r>
      <w:r>
        <w:rPr>
          <w:rtl/>
        </w:rPr>
        <w:t xml:space="preserve"> תמיר (העבודה-מימד):</w:t>
      </w:r>
    </w:p>
    <w:p w14:paraId="6C1E1809" w14:textId="77777777" w:rsidR="00000000" w:rsidRDefault="007A214F">
      <w:pPr>
        <w:pStyle w:val="a"/>
        <w:rPr>
          <w:rFonts w:hint="cs"/>
          <w:rtl/>
        </w:rPr>
      </w:pPr>
    </w:p>
    <w:p w14:paraId="598D0449" w14:textId="77777777" w:rsidR="00000000" w:rsidRDefault="007A214F">
      <w:pPr>
        <w:pStyle w:val="a"/>
        <w:rPr>
          <w:rFonts w:hint="cs"/>
          <w:rtl/>
        </w:rPr>
      </w:pPr>
      <w:r>
        <w:rPr>
          <w:rFonts w:hint="cs"/>
          <w:rtl/>
        </w:rPr>
        <w:t>איזה 300?</w:t>
      </w:r>
    </w:p>
    <w:p w14:paraId="11EA3778" w14:textId="77777777" w:rsidR="00000000" w:rsidRDefault="007A214F">
      <w:pPr>
        <w:pStyle w:val="a"/>
        <w:rPr>
          <w:rFonts w:hint="cs"/>
          <w:rtl/>
        </w:rPr>
      </w:pPr>
    </w:p>
    <w:p w14:paraId="615EACFD" w14:textId="77777777" w:rsidR="00000000" w:rsidRDefault="007A214F">
      <w:pPr>
        <w:pStyle w:val="ac"/>
        <w:rPr>
          <w:rtl/>
        </w:rPr>
      </w:pPr>
      <w:r>
        <w:rPr>
          <w:rFonts w:hint="eastAsia"/>
          <w:rtl/>
        </w:rPr>
        <w:t>חיים</w:t>
      </w:r>
      <w:r>
        <w:rPr>
          <w:rtl/>
        </w:rPr>
        <w:t xml:space="preserve"> אורון (מרצ):</w:t>
      </w:r>
    </w:p>
    <w:p w14:paraId="081F612C" w14:textId="77777777" w:rsidR="00000000" w:rsidRDefault="007A214F">
      <w:pPr>
        <w:pStyle w:val="a"/>
        <w:rPr>
          <w:rFonts w:hint="cs"/>
          <w:rtl/>
        </w:rPr>
      </w:pPr>
    </w:p>
    <w:p w14:paraId="36DF80BE" w14:textId="77777777" w:rsidR="00000000" w:rsidRDefault="007A214F">
      <w:pPr>
        <w:pStyle w:val="a"/>
        <w:rPr>
          <w:rFonts w:hint="cs"/>
          <w:rtl/>
        </w:rPr>
      </w:pPr>
      <w:r>
        <w:rPr>
          <w:rFonts w:hint="cs"/>
          <w:rtl/>
        </w:rPr>
        <w:t xml:space="preserve">זה כבר היה. </w:t>
      </w:r>
    </w:p>
    <w:p w14:paraId="375AD5DC" w14:textId="77777777" w:rsidR="00000000" w:rsidRDefault="007A214F">
      <w:pPr>
        <w:pStyle w:val="a"/>
        <w:rPr>
          <w:rFonts w:hint="cs"/>
          <w:rtl/>
        </w:rPr>
      </w:pPr>
    </w:p>
    <w:p w14:paraId="32CB34C9" w14:textId="77777777" w:rsidR="00000000" w:rsidRDefault="007A214F">
      <w:pPr>
        <w:pStyle w:val="SpeakerCon"/>
        <w:rPr>
          <w:rtl/>
        </w:rPr>
      </w:pPr>
      <w:bookmarkStart w:id="250" w:name="FS000001034T10_09_2003_14_16_55C"/>
      <w:bookmarkEnd w:id="250"/>
      <w:r>
        <w:rPr>
          <w:rtl/>
        </w:rPr>
        <w:t>משה כחלון (הליכוד):</w:t>
      </w:r>
    </w:p>
    <w:p w14:paraId="38B4D105" w14:textId="77777777" w:rsidR="00000000" w:rsidRDefault="007A214F">
      <w:pPr>
        <w:pStyle w:val="a"/>
        <w:rPr>
          <w:rtl/>
        </w:rPr>
      </w:pPr>
    </w:p>
    <w:p w14:paraId="0BC38A08" w14:textId="77777777" w:rsidR="00000000" w:rsidRDefault="007A214F">
      <w:pPr>
        <w:pStyle w:val="a"/>
        <w:rPr>
          <w:rFonts w:hint="cs"/>
          <w:rtl/>
        </w:rPr>
      </w:pPr>
      <w:r>
        <w:rPr>
          <w:rFonts w:hint="cs"/>
          <w:rtl/>
        </w:rPr>
        <w:t xml:space="preserve">סליחה. </w:t>
      </w:r>
    </w:p>
    <w:p w14:paraId="679306E2" w14:textId="77777777" w:rsidR="00000000" w:rsidRDefault="007A214F">
      <w:pPr>
        <w:pStyle w:val="a"/>
        <w:rPr>
          <w:rFonts w:hint="cs"/>
          <w:rtl/>
        </w:rPr>
      </w:pPr>
    </w:p>
    <w:p w14:paraId="0E7BEBDD" w14:textId="77777777" w:rsidR="00000000" w:rsidRDefault="007A214F">
      <w:pPr>
        <w:pStyle w:val="ac"/>
        <w:rPr>
          <w:rtl/>
        </w:rPr>
      </w:pPr>
      <w:r>
        <w:rPr>
          <w:rFonts w:hint="eastAsia"/>
          <w:rtl/>
        </w:rPr>
        <w:t>ג</w:t>
      </w:r>
      <w:r>
        <w:rPr>
          <w:rtl/>
        </w:rPr>
        <w:t>'מאל זחאלקה (בל"ד):</w:t>
      </w:r>
    </w:p>
    <w:p w14:paraId="43143602" w14:textId="77777777" w:rsidR="00000000" w:rsidRDefault="007A214F">
      <w:pPr>
        <w:pStyle w:val="a"/>
        <w:rPr>
          <w:rFonts w:hint="cs"/>
          <w:rtl/>
        </w:rPr>
      </w:pPr>
    </w:p>
    <w:p w14:paraId="7968B175" w14:textId="77777777" w:rsidR="00000000" w:rsidRDefault="007A214F">
      <w:pPr>
        <w:pStyle w:val="a"/>
        <w:rPr>
          <w:rFonts w:hint="cs"/>
          <w:rtl/>
        </w:rPr>
      </w:pPr>
      <w:r>
        <w:rPr>
          <w:rFonts w:hint="cs"/>
          <w:rtl/>
        </w:rPr>
        <w:t xml:space="preserve">- - - </w:t>
      </w:r>
    </w:p>
    <w:p w14:paraId="406CC153" w14:textId="77777777" w:rsidR="00000000" w:rsidRDefault="007A214F">
      <w:pPr>
        <w:pStyle w:val="a"/>
        <w:rPr>
          <w:rFonts w:hint="cs"/>
          <w:rtl/>
        </w:rPr>
      </w:pPr>
    </w:p>
    <w:p w14:paraId="274175AE" w14:textId="77777777" w:rsidR="00000000" w:rsidRDefault="007A214F">
      <w:pPr>
        <w:pStyle w:val="SpeakerCon"/>
        <w:rPr>
          <w:rtl/>
        </w:rPr>
      </w:pPr>
      <w:bookmarkStart w:id="251" w:name="FS000001034T10_09_2003_14_17_25C"/>
      <w:bookmarkEnd w:id="251"/>
      <w:r>
        <w:rPr>
          <w:rtl/>
        </w:rPr>
        <w:t>משה כחלון (הליכוד):</w:t>
      </w:r>
    </w:p>
    <w:p w14:paraId="154C569A" w14:textId="77777777" w:rsidR="00000000" w:rsidRDefault="007A214F">
      <w:pPr>
        <w:pStyle w:val="a"/>
        <w:rPr>
          <w:rtl/>
        </w:rPr>
      </w:pPr>
    </w:p>
    <w:p w14:paraId="2CA302E0" w14:textId="77777777" w:rsidR="00000000" w:rsidRDefault="007A214F">
      <w:pPr>
        <w:pStyle w:val="a"/>
        <w:rPr>
          <w:rFonts w:hint="cs"/>
          <w:rtl/>
        </w:rPr>
      </w:pPr>
      <w:r>
        <w:rPr>
          <w:rFonts w:hint="cs"/>
          <w:rtl/>
        </w:rPr>
        <w:t>אדוני היושב-ראש, אני  מקווה שהזמן של הקריאות א</w:t>
      </w:r>
      <w:r>
        <w:rPr>
          <w:rFonts w:hint="cs"/>
          <w:rtl/>
        </w:rPr>
        <w:t>ינו על חשבוני.</w:t>
      </w:r>
    </w:p>
    <w:p w14:paraId="04B2164F" w14:textId="77777777" w:rsidR="00000000" w:rsidRDefault="007A214F">
      <w:pPr>
        <w:pStyle w:val="a"/>
        <w:rPr>
          <w:rFonts w:hint="cs"/>
          <w:rtl/>
        </w:rPr>
      </w:pPr>
    </w:p>
    <w:p w14:paraId="3F0E7A63" w14:textId="77777777" w:rsidR="00000000" w:rsidRDefault="007A214F">
      <w:pPr>
        <w:pStyle w:val="ad"/>
        <w:rPr>
          <w:rtl/>
        </w:rPr>
      </w:pPr>
      <w:r>
        <w:rPr>
          <w:rtl/>
        </w:rPr>
        <w:t>היו"ר ראובן ריבלין:</w:t>
      </w:r>
    </w:p>
    <w:p w14:paraId="297A0FD1" w14:textId="77777777" w:rsidR="00000000" w:rsidRDefault="007A214F">
      <w:pPr>
        <w:pStyle w:val="a"/>
        <w:rPr>
          <w:rtl/>
        </w:rPr>
      </w:pPr>
    </w:p>
    <w:p w14:paraId="4ABD9553" w14:textId="77777777" w:rsidR="00000000" w:rsidRDefault="007A214F">
      <w:pPr>
        <w:pStyle w:val="a"/>
        <w:rPr>
          <w:rFonts w:hint="cs"/>
          <w:rtl/>
        </w:rPr>
      </w:pPr>
      <w:r>
        <w:rPr>
          <w:rFonts w:hint="cs"/>
          <w:rtl/>
        </w:rPr>
        <w:t xml:space="preserve">כל זמן שהם יקראו קריאת ביניים - - - </w:t>
      </w:r>
    </w:p>
    <w:p w14:paraId="6616672B" w14:textId="77777777" w:rsidR="00000000" w:rsidRDefault="007A214F">
      <w:pPr>
        <w:pStyle w:val="a"/>
        <w:rPr>
          <w:rFonts w:hint="cs"/>
          <w:rtl/>
        </w:rPr>
      </w:pPr>
    </w:p>
    <w:p w14:paraId="0480CA8B" w14:textId="77777777" w:rsidR="00000000" w:rsidRDefault="007A214F">
      <w:pPr>
        <w:pStyle w:val="ac"/>
        <w:rPr>
          <w:rtl/>
        </w:rPr>
      </w:pPr>
      <w:r>
        <w:rPr>
          <w:rFonts w:hint="eastAsia"/>
          <w:rtl/>
        </w:rPr>
        <w:t>עזמי</w:t>
      </w:r>
      <w:r>
        <w:rPr>
          <w:rtl/>
        </w:rPr>
        <w:t xml:space="preserve"> בשארה (בל"ד):</w:t>
      </w:r>
    </w:p>
    <w:p w14:paraId="5BE6FBE1" w14:textId="77777777" w:rsidR="00000000" w:rsidRDefault="007A214F">
      <w:pPr>
        <w:pStyle w:val="a"/>
        <w:rPr>
          <w:rFonts w:hint="cs"/>
          <w:rtl/>
        </w:rPr>
      </w:pPr>
    </w:p>
    <w:p w14:paraId="4759C838" w14:textId="77777777" w:rsidR="00000000" w:rsidRDefault="007A214F">
      <w:pPr>
        <w:pStyle w:val="a"/>
        <w:rPr>
          <w:rFonts w:hint="cs"/>
          <w:rtl/>
        </w:rPr>
      </w:pPr>
      <w:r>
        <w:rPr>
          <w:rFonts w:hint="cs"/>
          <w:rtl/>
        </w:rPr>
        <w:t xml:space="preserve">- - - </w:t>
      </w:r>
    </w:p>
    <w:p w14:paraId="5A62F23F" w14:textId="77777777" w:rsidR="00000000" w:rsidRDefault="007A214F">
      <w:pPr>
        <w:pStyle w:val="a"/>
        <w:rPr>
          <w:rFonts w:hint="cs"/>
          <w:rtl/>
        </w:rPr>
      </w:pPr>
    </w:p>
    <w:p w14:paraId="20F435ED" w14:textId="77777777" w:rsidR="00000000" w:rsidRDefault="007A214F">
      <w:pPr>
        <w:pStyle w:val="SpeakerCon"/>
        <w:rPr>
          <w:rtl/>
        </w:rPr>
      </w:pPr>
      <w:bookmarkStart w:id="252" w:name="FS000001034T10_09_2003_14_18_16C"/>
      <w:bookmarkEnd w:id="252"/>
      <w:r>
        <w:rPr>
          <w:rtl/>
        </w:rPr>
        <w:t>משה כחלון (הליכוד):</w:t>
      </w:r>
    </w:p>
    <w:p w14:paraId="53C5932C" w14:textId="77777777" w:rsidR="00000000" w:rsidRDefault="007A214F">
      <w:pPr>
        <w:pStyle w:val="a"/>
        <w:rPr>
          <w:rtl/>
        </w:rPr>
      </w:pPr>
    </w:p>
    <w:p w14:paraId="5DABE329" w14:textId="77777777" w:rsidR="00000000" w:rsidRDefault="007A214F">
      <w:pPr>
        <w:pStyle w:val="a"/>
        <w:rPr>
          <w:rFonts w:hint="cs"/>
          <w:rtl/>
        </w:rPr>
      </w:pPr>
      <w:r>
        <w:rPr>
          <w:rFonts w:hint="cs"/>
          <w:rtl/>
        </w:rPr>
        <w:t xml:space="preserve">אני למדתי מחבר הכנסת בשארה להיות אדיש. בבקשה. </w:t>
      </w:r>
    </w:p>
    <w:p w14:paraId="2636967B" w14:textId="77777777" w:rsidR="00000000" w:rsidRDefault="007A214F">
      <w:pPr>
        <w:pStyle w:val="a"/>
        <w:rPr>
          <w:rFonts w:hint="cs"/>
          <w:rtl/>
        </w:rPr>
      </w:pPr>
    </w:p>
    <w:p w14:paraId="1737A675" w14:textId="77777777" w:rsidR="00000000" w:rsidRDefault="007A214F">
      <w:pPr>
        <w:pStyle w:val="ac"/>
        <w:rPr>
          <w:rtl/>
        </w:rPr>
      </w:pPr>
      <w:r>
        <w:rPr>
          <w:rFonts w:hint="eastAsia"/>
          <w:rtl/>
        </w:rPr>
        <w:t>עזמי</w:t>
      </w:r>
      <w:r>
        <w:rPr>
          <w:rtl/>
        </w:rPr>
        <w:t xml:space="preserve"> בשארה (בל"ד):</w:t>
      </w:r>
    </w:p>
    <w:p w14:paraId="4CF98BB4" w14:textId="77777777" w:rsidR="00000000" w:rsidRDefault="007A214F">
      <w:pPr>
        <w:pStyle w:val="a"/>
        <w:rPr>
          <w:rFonts w:hint="cs"/>
          <w:rtl/>
        </w:rPr>
      </w:pPr>
    </w:p>
    <w:p w14:paraId="1C7150E2" w14:textId="77777777" w:rsidR="00000000" w:rsidRDefault="007A214F">
      <w:pPr>
        <w:pStyle w:val="a"/>
        <w:rPr>
          <w:rFonts w:hint="cs"/>
          <w:rtl/>
        </w:rPr>
      </w:pPr>
      <w:r>
        <w:rPr>
          <w:rFonts w:hint="cs"/>
          <w:rtl/>
        </w:rPr>
        <w:t xml:space="preserve">אני פוחד פחד מוות ממך - - - </w:t>
      </w:r>
    </w:p>
    <w:p w14:paraId="4238B56F" w14:textId="77777777" w:rsidR="00000000" w:rsidRDefault="007A214F">
      <w:pPr>
        <w:pStyle w:val="a"/>
        <w:rPr>
          <w:rFonts w:hint="cs"/>
          <w:rtl/>
        </w:rPr>
      </w:pPr>
    </w:p>
    <w:p w14:paraId="14953A2B" w14:textId="77777777" w:rsidR="00000000" w:rsidRDefault="007A214F">
      <w:pPr>
        <w:pStyle w:val="SpeakerCon"/>
        <w:rPr>
          <w:rtl/>
        </w:rPr>
      </w:pPr>
      <w:bookmarkStart w:id="253" w:name="FS000001034T10_09_2003_14_18_52C"/>
      <w:bookmarkEnd w:id="253"/>
      <w:r>
        <w:rPr>
          <w:rtl/>
        </w:rPr>
        <w:t>משה כחלון (הליכוד):</w:t>
      </w:r>
    </w:p>
    <w:p w14:paraId="3BE54B1A" w14:textId="77777777" w:rsidR="00000000" w:rsidRDefault="007A214F">
      <w:pPr>
        <w:pStyle w:val="a"/>
        <w:rPr>
          <w:rtl/>
        </w:rPr>
      </w:pPr>
    </w:p>
    <w:p w14:paraId="667F0939" w14:textId="77777777" w:rsidR="00000000" w:rsidRDefault="007A214F">
      <w:pPr>
        <w:pStyle w:val="a"/>
        <w:rPr>
          <w:rFonts w:hint="cs"/>
          <w:rtl/>
        </w:rPr>
      </w:pPr>
      <w:r>
        <w:rPr>
          <w:rFonts w:hint="cs"/>
          <w:rtl/>
        </w:rPr>
        <w:t xml:space="preserve">ממך אני פוחד </w:t>
      </w:r>
      <w:r>
        <w:rPr>
          <w:rFonts w:hint="cs"/>
          <w:rtl/>
        </w:rPr>
        <w:t xml:space="preserve">- - - </w:t>
      </w:r>
    </w:p>
    <w:p w14:paraId="3291B550" w14:textId="77777777" w:rsidR="00000000" w:rsidRDefault="007A214F">
      <w:pPr>
        <w:pStyle w:val="a"/>
        <w:rPr>
          <w:rFonts w:hint="cs"/>
          <w:rtl/>
        </w:rPr>
      </w:pPr>
    </w:p>
    <w:p w14:paraId="1AE57D3B" w14:textId="77777777" w:rsidR="00000000" w:rsidRDefault="007A214F">
      <w:pPr>
        <w:pStyle w:val="ac"/>
        <w:rPr>
          <w:rtl/>
        </w:rPr>
      </w:pPr>
      <w:r>
        <w:rPr>
          <w:rFonts w:hint="eastAsia"/>
          <w:rtl/>
        </w:rPr>
        <w:t>עזמי</w:t>
      </w:r>
      <w:r>
        <w:rPr>
          <w:rtl/>
        </w:rPr>
        <w:t xml:space="preserve"> בשארה (בל"ד):</w:t>
      </w:r>
    </w:p>
    <w:p w14:paraId="7101F8A1" w14:textId="77777777" w:rsidR="00000000" w:rsidRDefault="007A214F">
      <w:pPr>
        <w:pStyle w:val="a"/>
        <w:rPr>
          <w:rFonts w:hint="cs"/>
          <w:rtl/>
        </w:rPr>
      </w:pPr>
    </w:p>
    <w:p w14:paraId="73AC1B2B" w14:textId="77777777" w:rsidR="00000000" w:rsidRDefault="007A214F">
      <w:pPr>
        <w:pStyle w:val="a"/>
        <w:rPr>
          <w:rFonts w:hint="cs"/>
          <w:rtl/>
        </w:rPr>
      </w:pPr>
      <w:r>
        <w:rPr>
          <w:rFonts w:hint="cs"/>
          <w:rtl/>
        </w:rPr>
        <w:t xml:space="preserve">- - - </w:t>
      </w:r>
    </w:p>
    <w:p w14:paraId="2C9B2301" w14:textId="77777777" w:rsidR="00000000" w:rsidRDefault="007A214F">
      <w:pPr>
        <w:pStyle w:val="a"/>
        <w:rPr>
          <w:rFonts w:hint="cs"/>
          <w:rtl/>
        </w:rPr>
      </w:pPr>
    </w:p>
    <w:p w14:paraId="569AA3DF" w14:textId="77777777" w:rsidR="00000000" w:rsidRDefault="007A214F">
      <w:pPr>
        <w:pStyle w:val="ad"/>
        <w:rPr>
          <w:rtl/>
        </w:rPr>
      </w:pPr>
      <w:r>
        <w:rPr>
          <w:rtl/>
        </w:rPr>
        <w:t>היו"ר ראובן ריבלין:</w:t>
      </w:r>
    </w:p>
    <w:p w14:paraId="058D78EF" w14:textId="77777777" w:rsidR="00000000" w:rsidRDefault="007A214F">
      <w:pPr>
        <w:pStyle w:val="a"/>
        <w:rPr>
          <w:rtl/>
        </w:rPr>
      </w:pPr>
    </w:p>
    <w:p w14:paraId="1F6510EA" w14:textId="77777777" w:rsidR="00000000" w:rsidRDefault="007A214F">
      <w:pPr>
        <w:pStyle w:val="a"/>
        <w:rPr>
          <w:rFonts w:hint="cs"/>
          <w:rtl/>
        </w:rPr>
      </w:pPr>
      <w:r>
        <w:rPr>
          <w:rFonts w:hint="cs"/>
          <w:rtl/>
        </w:rPr>
        <w:t xml:space="preserve">חברי הכנסת הנכבדים, קודם כול, חבר הכנסת בשארה הבהיר את עמדתו בצורה הברורה ביותר. חבר הכנסת זחאלקה, למרות יכולתו של אדוני, לא צריך לעזור לו. חבר הכנסת כחלון מדבר בהצעה אחרת ולא מפריעים בהצעה אחרת. אם </w:t>
      </w:r>
      <w:r>
        <w:rPr>
          <w:rFonts w:hint="cs"/>
          <w:rtl/>
        </w:rPr>
        <w:t xml:space="preserve">אתם רוצים להפריע, הוא יתחיל כל פעם מחדש. הוא כל הזמן יוכל להתחיל מחדש. חבר הכנסת כחלון, בבקשה. </w:t>
      </w:r>
    </w:p>
    <w:p w14:paraId="03469B4E" w14:textId="77777777" w:rsidR="00000000" w:rsidRDefault="007A214F">
      <w:pPr>
        <w:pStyle w:val="a"/>
        <w:rPr>
          <w:rtl/>
        </w:rPr>
      </w:pPr>
    </w:p>
    <w:p w14:paraId="46C0BEF3" w14:textId="77777777" w:rsidR="00000000" w:rsidRDefault="007A214F">
      <w:pPr>
        <w:pStyle w:val="a"/>
        <w:rPr>
          <w:rFonts w:hint="cs"/>
          <w:rtl/>
        </w:rPr>
      </w:pPr>
    </w:p>
    <w:p w14:paraId="6B6A5249" w14:textId="77777777" w:rsidR="00000000" w:rsidRDefault="007A214F">
      <w:pPr>
        <w:pStyle w:val="ac"/>
        <w:rPr>
          <w:rtl/>
        </w:rPr>
      </w:pPr>
      <w:r>
        <w:rPr>
          <w:rFonts w:hint="eastAsia"/>
          <w:rtl/>
        </w:rPr>
        <w:t>נסים</w:t>
      </w:r>
      <w:r>
        <w:rPr>
          <w:rtl/>
        </w:rPr>
        <w:t xml:space="preserve"> זאב (ש"ס):</w:t>
      </w:r>
    </w:p>
    <w:p w14:paraId="68E39B79" w14:textId="77777777" w:rsidR="00000000" w:rsidRDefault="007A214F">
      <w:pPr>
        <w:pStyle w:val="a"/>
        <w:rPr>
          <w:rFonts w:hint="cs"/>
          <w:rtl/>
        </w:rPr>
      </w:pPr>
    </w:p>
    <w:p w14:paraId="7ED072F4" w14:textId="77777777" w:rsidR="00000000" w:rsidRDefault="007A214F">
      <w:pPr>
        <w:pStyle w:val="a"/>
        <w:rPr>
          <w:rFonts w:hint="cs"/>
          <w:rtl/>
        </w:rPr>
      </w:pPr>
      <w:r>
        <w:rPr>
          <w:rFonts w:hint="cs"/>
          <w:rtl/>
        </w:rPr>
        <w:t xml:space="preserve">- - -  מת מפחד. </w:t>
      </w:r>
    </w:p>
    <w:p w14:paraId="1DD70077" w14:textId="77777777" w:rsidR="00000000" w:rsidRDefault="007A214F">
      <w:pPr>
        <w:pStyle w:val="a"/>
        <w:rPr>
          <w:rFonts w:hint="cs"/>
          <w:rtl/>
        </w:rPr>
      </w:pPr>
    </w:p>
    <w:p w14:paraId="5C399897" w14:textId="77777777" w:rsidR="00000000" w:rsidRDefault="007A214F">
      <w:pPr>
        <w:pStyle w:val="ad"/>
        <w:rPr>
          <w:rtl/>
        </w:rPr>
      </w:pPr>
      <w:r>
        <w:rPr>
          <w:rtl/>
        </w:rPr>
        <w:t>היו"ר ראובן ריבלין:</w:t>
      </w:r>
    </w:p>
    <w:p w14:paraId="289FBE03" w14:textId="77777777" w:rsidR="00000000" w:rsidRDefault="007A214F">
      <w:pPr>
        <w:pStyle w:val="a"/>
        <w:rPr>
          <w:rtl/>
        </w:rPr>
      </w:pPr>
    </w:p>
    <w:p w14:paraId="134934D0" w14:textId="77777777" w:rsidR="00000000" w:rsidRDefault="007A214F">
      <w:pPr>
        <w:pStyle w:val="a"/>
        <w:rPr>
          <w:rFonts w:hint="cs"/>
          <w:rtl/>
        </w:rPr>
      </w:pPr>
      <w:r>
        <w:rPr>
          <w:rFonts w:hint="cs"/>
          <w:rtl/>
        </w:rPr>
        <w:t xml:space="preserve">חבר הכנסת נסים זאב, ברוך הבא. </w:t>
      </w:r>
    </w:p>
    <w:p w14:paraId="7A7BBA1E" w14:textId="77777777" w:rsidR="00000000" w:rsidRDefault="007A214F">
      <w:pPr>
        <w:pStyle w:val="a"/>
        <w:rPr>
          <w:rFonts w:hint="cs"/>
          <w:rtl/>
        </w:rPr>
      </w:pPr>
    </w:p>
    <w:p w14:paraId="77A017B1" w14:textId="77777777" w:rsidR="00000000" w:rsidRDefault="007A214F">
      <w:pPr>
        <w:pStyle w:val="ac"/>
        <w:rPr>
          <w:rtl/>
        </w:rPr>
      </w:pPr>
      <w:r>
        <w:rPr>
          <w:rFonts w:hint="eastAsia"/>
          <w:rtl/>
        </w:rPr>
        <w:t>עבד</w:t>
      </w:r>
      <w:r>
        <w:rPr>
          <w:rtl/>
        </w:rPr>
        <w:t>-אלמאלכ דהאמשה (רע"ם):</w:t>
      </w:r>
    </w:p>
    <w:p w14:paraId="53B9D8CF" w14:textId="77777777" w:rsidR="00000000" w:rsidRDefault="007A214F">
      <w:pPr>
        <w:pStyle w:val="a"/>
        <w:rPr>
          <w:rFonts w:hint="cs"/>
          <w:rtl/>
        </w:rPr>
      </w:pPr>
    </w:p>
    <w:p w14:paraId="1BBF729D" w14:textId="77777777" w:rsidR="00000000" w:rsidRDefault="007A214F">
      <w:pPr>
        <w:pStyle w:val="a"/>
        <w:rPr>
          <w:rFonts w:hint="cs"/>
          <w:rtl/>
        </w:rPr>
      </w:pPr>
      <w:r>
        <w:rPr>
          <w:rFonts w:hint="cs"/>
          <w:rtl/>
        </w:rPr>
        <w:t>הוא מת מפחד, אז מה הוא עושה עכשיו?</w:t>
      </w:r>
    </w:p>
    <w:p w14:paraId="1A9CBCB7" w14:textId="77777777" w:rsidR="00000000" w:rsidRDefault="007A214F">
      <w:pPr>
        <w:pStyle w:val="a"/>
        <w:rPr>
          <w:rFonts w:hint="cs"/>
          <w:rtl/>
        </w:rPr>
      </w:pPr>
    </w:p>
    <w:p w14:paraId="0A007D7E" w14:textId="77777777" w:rsidR="00000000" w:rsidRDefault="007A214F">
      <w:pPr>
        <w:pStyle w:val="ad"/>
        <w:rPr>
          <w:rtl/>
        </w:rPr>
      </w:pPr>
      <w:r>
        <w:rPr>
          <w:rtl/>
        </w:rPr>
        <w:t>היו"ר ר</w:t>
      </w:r>
      <w:r>
        <w:rPr>
          <w:rtl/>
        </w:rPr>
        <w:t>אובן ריבלין:</w:t>
      </w:r>
    </w:p>
    <w:p w14:paraId="4FDB096A" w14:textId="77777777" w:rsidR="00000000" w:rsidRDefault="007A214F">
      <w:pPr>
        <w:pStyle w:val="a"/>
        <w:rPr>
          <w:rtl/>
        </w:rPr>
      </w:pPr>
    </w:p>
    <w:p w14:paraId="2104FBA8" w14:textId="77777777" w:rsidR="00000000" w:rsidRDefault="007A214F">
      <w:pPr>
        <w:pStyle w:val="a"/>
        <w:rPr>
          <w:rFonts w:hint="cs"/>
          <w:rtl/>
        </w:rPr>
      </w:pPr>
      <w:r>
        <w:rPr>
          <w:rFonts w:hint="cs"/>
          <w:rtl/>
        </w:rPr>
        <w:t xml:space="preserve">חבר הכנסת דהאמשה, אדוני ישב ועוד רגע הוא יוכל לדבר. גם חבר הכנסת אחמד טיבי יוכל לדבר, כי טעו פה טעות. </w:t>
      </w:r>
    </w:p>
    <w:p w14:paraId="57370ED5" w14:textId="77777777" w:rsidR="00000000" w:rsidRDefault="007A214F">
      <w:pPr>
        <w:pStyle w:val="a"/>
        <w:rPr>
          <w:rFonts w:hint="cs"/>
          <w:rtl/>
        </w:rPr>
      </w:pPr>
    </w:p>
    <w:p w14:paraId="7640E10F" w14:textId="77777777" w:rsidR="00000000" w:rsidRDefault="007A214F">
      <w:pPr>
        <w:pStyle w:val="SpeakerCon"/>
        <w:rPr>
          <w:rtl/>
        </w:rPr>
      </w:pPr>
      <w:bookmarkStart w:id="254" w:name="FS000001034T10_09_2003_14_21_53C"/>
      <w:bookmarkEnd w:id="254"/>
      <w:r>
        <w:rPr>
          <w:rtl/>
        </w:rPr>
        <w:t>משה כחלון (הליכוד):</w:t>
      </w:r>
    </w:p>
    <w:p w14:paraId="3206FAEE" w14:textId="77777777" w:rsidR="00000000" w:rsidRDefault="007A214F">
      <w:pPr>
        <w:pStyle w:val="a"/>
        <w:rPr>
          <w:rtl/>
        </w:rPr>
      </w:pPr>
    </w:p>
    <w:p w14:paraId="50D54750" w14:textId="77777777" w:rsidR="00000000" w:rsidRDefault="007A214F">
      <w:pPr>
        <w:pStyle w:val="a"/>
        <w:rPr>
          <w:rFonts w:hint="cs"/>
          <w:rtl/>
        </w:rPr>
      </w:pPr>
      <w:r>
        <w:rPr>
          <w:rFonts w:hint="cs"/>
          <w:rtl/>
        </w:rPr>
        <w:t>אני מציע לאפשר חנינה לכל מוזהרי ועדת-אור. אני חושב שמיצוי דין זה דבר חשוב במדינת דמוקרטית - - -</w:t>
      </w:r>
    </w:p>
    <w:p w14:paraId="211DB383" w14:textId="77777777" w:rsidR="00000000" w:rsidRDefault="007A214F">
      <w:pPr>
        <w:pStyle w:val="a"/>
        <w:rPr>
          <w:rFonts w:hint="cs"/>
          <w:rtl/>
        </w:rPr>
      </w:pPr>
    </w:p>
    <w:p w14:paraId="0B7C6E34" w14:textId="77777777" w:rsidR="00000000" w:rsidRDefault="007A214F">
      <w:pPr>
        <w:pStyle w:val="ac"/>
        <w:rPr>
          <w:rtl/>
        </w:rPr>
      </w:pPr>
      <w:r>
        <w:rPr>
          <w:rtl/>
        </w:rPr>
        <w:t>עסאם מח'ול (חד"ש-תע"</w:t>
      </w:r>
      <w:r>
        <w:rPr>
          <w:rtl/>
        </w:rPr>
        <w:t>ל):</w:t>
      </w:r>
    </w:p>
    <w:p w14:paraId="3F9C6A8D" w14:textId="77777777" w:rsidR="00000000" w:rsidRDefault="007A214F">
      <w:pPr>
        <w:pStyle w:val="a"/>
        <w:rPr>
          <w:rtl/>
        </w:rPr>
      </w:pPr>
    </w:p>
    <w:p w14:paraId="6EB07CC2" w14:textId="77777777" w:rsidR="00000000" w:rsidRDefault="007A214F">
      <w:pPr>
        <w:pStyle w:val="a"/>
        <w:rPr>
          <w:rFonts w:hint="cs"/>
          <w:rtl/>
        </w:rPr>
      </w:pPr>
      <w:r>
        <w:rPr>
          <w:rFonts w:hint="cs"/>
          <w:rtl/>
        </w:rPr>
        <w:t xml:space="preserve">זה משפט כמו משפט שלמה. </w:t>
      </w:r>
    </w:p>
    <w:p w14:paraId="03AF2101" w14:textId="77777777" w:rsidR="00000000" w:rsidRDefault="007A214F">
      <w:pPr>
        <w:pStyle w:val="a"/>
        <w:rPr>
          <w:rFonts w:hint="cs"/>
          <w:rtl/>
        </w:rPr>
      </w:pPr>
    </w:p>
    <w:p w14:paraId="7091E705" w14:textId="77777777" w:rsidR="00000000" w:rsidRDefault="007A214F">
      <w:pPr>
        <w:pStyle w:val="ad"/>
        <w:rPr>
          <w:rtl/>
        </w:rPr>
      </w:pPr>
      <w:r>
        <w:rPr>
          <w:rtl/>
        </w:rPr>
        <w:t>היו"ר ראובן ריבלין:</w:t>
      </w:r>
    </w:p>
    <w:p w14:paraId="2858ABD8" w14:textId="77777777" w:rsidR="00000000" w:rsidRDefault="007A214F">
      <w:pPr>
        <w:pStyle w:val="a"/>
        <w:rPr>
          <w:rtl/>
        </w:rPr>
      </w:pPr>
    </w:p>
    <w:p w14:paraId="6CC54F37" w14:textId="77777777" w:rsidR="00000000" w:rsidRDefault="007A214F">
      <w:pPr>
        <w:pStyle w:val="a"/>
        <w:rPr>
          <w:rFonts w:hint="cs"/>
          <w:rtl/>
        </w:rPr>
      </w:pPr>
      <w:r>
        <w:rPr>
          <w:rFonts w:hint="cs"/>
          <w:rtl/>
        </w:rPr>
        <w:t xml:space="preserve">חברי הכנסת, אתם כל הזמן מאפשרים לו להתחיל מההתחלה. </w:t>
      </w:r>
    </w:p>
    <w:p w14:paraId="687CD156" w14:textId="77777777" w:rsidR="00000000" w:rsidRDefault="007A214F">
      <w:pPr>
        <w:pStyle w:val="a"/>
        <w:rPr>
          <w:rFonts w:hint="cs"/>
          <w:rtl/>
        </w:rPr>
      </w:pPr>
    </w:p>
    <w:p w14:paraId="1777C0DD" w14:textId="77777777" w:rsidR="00000000" w:rsidRDefault="007A214F">
      <w:pPr>
        <w:pStyle w:val="SpeakerCon"/>
        <w:rPr>
          <w:rtl/>
        </w:rPr>
      </w:pPr>
      <w:bookmarkStart w:id="255" w:name="FS000001034T10_09_2003_14_22_37C"/>
      <w:bookmarkEnd w:id="255"/>
      <w:r>
        <w:rPr>
          <w:rtl/>
        </w:rPr>
        <w:t>משה כחלון (הליכוד):</w:t>
      </w:r>
    </w:p>
    <w:p w14:paraId="682E91FC" w14:textId="77777777" w:rsidR="00000000" w:rsidRDefault="007A214F">
      <w:pPr>
        <w:pStyle w:val="a"/>
        <w:rPr>
          <w:rtl/>
        </w:rPr>
      </w:pPr>
    </w:p>
    <w:p w14:paraId="5DA3571F" w14:textId="77777777" w:rsidR="00000000" w:rsidRDefault="007A214F">
      <w:pPr>
        <w:pStyle w:val="a"/>
        <w:rPr>
          <w:rFonts w:hint="cs"/>
          <w:rtl/>
        </w:rPr>
      </w:pPr>
      <w:r>
        <w:rPr>
          <w:rFonts w:hint="cs"/>
          <w:rtl/>
        </w:rPr>
        <w:t xml:space="preserve">אומנם אנחנו דיירי משנה בבית הזה, אבל תנו לנו לדבר. </w:t>
      </w:r>
    </w:p>
    <w:p w14:paraId="5E5233A6" w14:textId="77777777" w:rsidR="00000000" w:rsidRDefault="007A214F">
      <w:pPr>
        <w:pStyle w:val="a"/>
        <w:rPr>
          <w:rFonts w:hint="cs"/>
          <w:rtl/>
        </w:rPr>
      </w:pPr>
    </w:p>
    <w:p w14:paraId="12945D05" w14:textId="77777777" w:rsidR="00000000" w:rsidRDefault="007A214F">
      <w:pPr>
        <w:pStyle w:val="a"/>
        <w:rPr>
          <w:rFonts w:hint="cs"/>
          <w:rtl/>
        </w:rPr>
      </w:pPr>
      <w:r>
        <w:rPr>
          <w:rFonts w:hint="cs"/>
          <w:rtl/>
        </w:rPr>
        <w:t>רבותי, בתנאים המיוחדים של מדינת ישראל שאנחנו רואים דקה דקה, אני חושב שהמנהיגים</w:t>
      </w:r>
      <w:r>
        <w:rPr>
          <w:rFonts w:hint="cs"/>
          <w:rtl/>
        </w:rPr>
        <w:t xml:space="preserve"> שלנו צריכים באמת לנהוג באחריות, לראות ולהסתכל בהסתכלות כוללת, בראיית-על, לקחת דוגמה מהנשיא לשעבר הרצוג, מראש הממשלה לשעבר שמעון פרס ומראש הממשלה שמיר, ולתת חנינה כוללת לכל מוזהרי אור.  תודה. </w:t>
      </w:r>
    </w:p>
    <w:p w14:paraId="60C14A01" w14:textId="77777777" w:rsidR="00000000" w:rsidRDefault="007A214F">
      <w:pPr>
        <w:pStyle w:val="a"/>
        <w:rPr>
          <w:rFonts w:hint="cs"/>
          <w:rtl/>
        </w:rPr>
      </w:pPr>
    </w:p>
    <w:p w14:paraId="7240E340" w14:textId="77777777" w:rsidR="00000000" w:rsidRDefault="007A214F">
      <w:pPr>
        <w:pStyle w:val="ad"/>
        <w:rPr>
          <w:rtl/>
        </w:rPr>
      </w:pPr>
      <w:r>
        <w:rPr>
          <w:rtl/>
        </w:rPr>
        <w:t>היו"ר ראובן ריבלין:</w:t>
      </w:r>
    </w:p>
    <w:p w14:paraId="3E5AF4C1" w14:textId="77777777" w:rsidR="00000000" w:rsidRDefault="007A214F">
      <w:pPr>
        <w:pStyle w:val="a"/>
        <w:rPr>
          <w:rtl/>
        </w:rPr>
      </w:pPr>
    </w:p>
    <w:p w14:paraId="426C562C" w14:textId="77777777" w:rsidR="00000000" w:rsidRDefault="007A214F">
      <w:pPr>
        <w:pStyle w:val="a"/>
        <w:rPr>
          <w:rFonts w:hint="cs"/>
          <w:rtl/>
        </w:rPr>
      </w:pPr>
      <w:r>
        <w:rPr>
          <w:rFonts w:hint="cs"/>
          <w:rtl/>
        </w:rPr>
        <w:t>אני מאוד מודה לחבר הכנסת כחלון. חבר הכנסת</w:t>
      </w:r>
      <w:r>
        <w:rPr>
          <w:rFonts w:hint="cs"/>
          <w:rtl/>
        </w:rPr>
        <w:t xml:space="preserve"> דהאמשה, בבקשה. חבר הכנסת אחמד טיבי, אני פשוט טעיתי - אדוני היה רשום לפני דהאמשה, רק בגלל גילי המופלג טעיתי, ולכן אדוני יקבל את ההזדמנות שלו, כי הוא נרשם לפני חבר הכנסת דהאמשה. בבקשה, חבר הכנסת דהאמשה. </w:t>
      </w:r>
    </w:p>
    <w:p w14:paraId="5132A974" w14:textId="77777777" w:rsidR="00000000" w:rsidRDefault="007A214F">
      <w:pPr>
        <w:pStyle w:val="a"/>
        <w:rPr>
          <w:rFonts w:hint="cs"/>
          <w:rtl/>
        </w:rPr>
      </w:pPr>
    </w:p>
    <w:p w14:paraId="1F9BAE52" w14:textId="77777777" w:rsidR="00000000" w:rsidRDefault="007A214F">
      <w:pPr>
        <w:pStyle w:val="Speaker"/>
        <w:rPr>
          <w:rtl/>
        </w:rPr>
      </w:pPr>
      <w:bookmarkStart w:id="256" w:name="FS000000550T10_09_2003_14_25_54"/>
      <w:bookmarkStart w:id="257" w:name="_Toc65927027"/>
      <w:bookmarkEnd w:id="256"/>
      <w:r>
        <w:rPr>
          <w:rFonts w:hint="eastAsia"/>
          <w:rtl/>
        </w:rPr>
        <w:t>עבד</w:t>
      </w:r>
      <w:r>
        <w:rPr>
          <w:rtl/>
        </w:rPr>
        <w:t>-אלמאלכ דהאמשה (רע"ם):</w:t>
      </w:r>
      <w:bookmarkEnd w:id="257"/>
    </w:p>
    <w:p w14:paraId="327B37D6" w14:textId="77777777" w:rsidR="00000000" w:rsidRDefault="007A214F">
      <w:pPr>
        <w:pStyle w:val="a"/>
        <w:rPr>
          <w:rFonts w:hint="cs"/>
          <w:rtl/>
        </w:rPr>
      </w:pPr>
    </w:p>
    <w:p w14:paraId="3C19E17D" w14:textId="77777777" w:rsidR="00000000" w:rsidRDefault="007A214F">
      <w:pPr>
        <w:pStyle w:val="a"/>
        <w:rPr>
          <w:rFonts w:hint="cs"/>
          <w:rtl/>
        </w:rPr>
      </w:pPr>
      <w:r>
        <w:rPr>
          <w:rFonts w:hint="cs"/>
          <w:rtl/>
        </w:rPr>
        <w:t>כבוד היושב-ראש, מכובדי הש</w:t>
      </w:r>
      <w:r>
        <w:rPr>
          <w:rFonts w:hint="cs"/>
          <w:rtl/>
        </w:rPr>
        <w:t>רים, חברי חברי הכנסת, תשובת הממשלה חסרה את העיקר: מהי עמדת הממשלה לגבי הדוח? מהי עמדת הממשלה כאשר הדוח אומר שכל ממשלות ישראל לדורותיהן נהגו באפליה נגד המגזר הערבי? למה לא שמענו תשובה, אדוני השר, בעניין הזה? האם הממשלה תאמץ את הדוח? זו השאלה. מה תשובתך בעני</w:t>
      </w:r>
      <w:r>
        <w:rPr>
          <w:rFonts w:hint="cs"/>
          <w:rtl/>
        </w:rPr>
        <w:t>ין הזה?</w:t>
      </w:r>
    </w:p>
    <w:p w14:paraId="47EC3C98" w14:textId="77777777" w:rsidR="00000000" w:rsidRDefault="007A214F">
      <w:pPr>
        <w:pStyle w:val="a"/>
        <w:rPr>
          <w:rFonts w:hint="cs"/>
          <w:rtl/>
        </w:rPr>
      </w:pPr>
    </w:p>
    <w:p w14:paraId="4CDD784C" w14:textId="77777777" w:rsidR="00000000" w:rsidRDefault="007A214F">
      <w:pPr>
        <w:pStyle w:val="ac"/>
        <w:rPr>
          <w:rtl/>
        </w:rPr>
      </w:pPr>
      <w:r>
        <w:rPr>
          <w:rFonts w:hint="eastAsia"/>
          <w:rtl/>
        </w:rPr>
        <w:t>עסאם</w:t>
      </w:r>
      <w:r>
        <w:rPr>
          <w:rtl/>
        </w:rPr>
        <w:t xml:space="preserve"> מח'ול (חד"ש-תע"ל):</w:t>
      </w:r>
    </w:p>
    <w:p w14:paraId="675CD6B8" w14:textId="77777777" w:rsidR="00000000" w:rsidRDefault="007A214F">
      <w:pPr>
        <w:pStyle w:val="a"/>
        <w:rPr>
          <w:rFonts w:hint="cs"/>
          <w:rtl/>
        </w:rPr>
      </w:pPr>
    </w:p>
    <w:p w14:paraId="6FA64C40" w14:textId="77777777" w:rsidR="00000000" w:rsidRDefault="007A214F">
      <w:pPr>
        <w:pStyle w:val="a"/>
        <w:rPr>
          <w:rFonts w:hint="cs"/>
          <w:rtl/>
        </w:rPr>
      </w:pPr>
      <w:r>
        <w:rPr>
          <w:rFonts w:hint="cs"/>
          <w:rtl/>
        </w:rPr>
        <w:t xml:space="preserve">התשובה ברורה. </w:t>
      </w:r>
    </w:p>
    <w:p w14:paraId="59C8134F" w14:textId="77777777" w:rsidR="00000000" w:rsidRDefault="007A214F">
      <w:pPr>
        <w:pStyle w:val="a"/>
        <w:rPr>
          <w:rFonts w:hint="cs"/>
          <w:rtl/>
        </w:rPr>
      </w:pPr>
    </w:p>
    <w:p w14:paraId="6B999271" w14:textId="77777777" w:rsidR="00000000" w:rsidRDefault="007A214F">
      <w:pPr>
        <w:pStyle w:val="ad"/>
        <w:rPr>
          <w:rtl/>
        </w:rPr>
      </w:pPr>
      <w:r>
        <w:rPr>
          <w:rtl/>
        </w:rPr>
        <w:t>היו"ר ראובן ריבלין:</w:t>
      </w:r>
    </w:p>
    <w:p w14:paraId="7D93E398" w14:textId="77777777" w:rsidR="00000000" w:rsidRDefault="007A214F">
      <w:pPr>
        <w:pStyle w:val="a"/>
        <w:rPr>
          <w:rtl/>
        </w:rPr>
      </w:pPr>
    </w:p>
    <w:p w14:paraId="2D8F49D0" w14:textId="77777777" w:rsidR="00000000" w:rsidRDefault="007A214F">
      <w:pPr>
        <w:pStyle w:val="a"/>
        <w:rPr>
          <w:rFonts w:hint="cs"/>
          <w:rtl/>
        </w:rPr>
      </w:pPr>
      <w:r>
        <w:rPr>
          <w:rFonts w:hint="cs"/>
          <w:rtl/>
        </w:rPr>
        <w:t>תודה רבה, חבר הכנסת דהאמשה. אדוני רוצה תשובה? ישב. האם אדוני השר רוצה להעיר הערה בעניין הזה?</w:t>
      </w:r>
    </w:p>
    <w:p w14:paraId="6D0F7352" w14:textId="77777777" w:rsidR="00000000" w:rsidRDefault="007A214F">
      <w:pPr>
        <w:pStyle w:val="a"/>
        <w:rPr>
          <w:rFonts w:hint="cs"/>
          <w:rtl/>
        </w:rPr>
      </w:pPr>
    </w:p>
    <w:p w14:paraId="04C80AED" w14:textId="77777777" w:rsidR="00000000" w:rsidRDefault="007A214F">
      <w:pPr>
        <w:pStyle w:val="SpeakerCon"/>
        <w:rPr>
          <w:rtl/>
        </w:rPr>
      </w:pPr>
      <w:bookmarkStart w:id="258" w:name="FS000000550T10_09_2003_14_27_27C"/>
      <w:bookmarkEnd w:id="258"/>
      <w:r>
        <w:rPr>
          <w:rtl/>
        </w:rPr>
        <w:t>עבד-אלמאלכ דהאמשה (רע"ם):</w:t>
      </w:r>
    </w:p>
    <w:p w14:paraId="0957DC93" w14:textId="77777777" w:rsidR="00000000" w:rsidRDefault="007A214F">
      <w:pPr>
        <w:pStyle w:val="a"/>
        <w:rPr>
          <w:rtl/>
        </w:rPr>
      </w:pPr>
    </w:p>
    <w:p w14:paraId="0AB5A8E8" w14:textId="77777777" w:rsidR="00000000" w:rsidRDefault="007A214F">
      <w:pPr>
        <w:pStyle w:val="a"/>
        <w:rPr>
          <w:rFonts w:hint="cs"/>
          <w:rtl/>
        </w:rPr>
      </w:pPr>
      <w:r>
        <w:rPr>
          <w:rFonts w:hint="cs"/>
          <w:rtl/>
        </w:rPr>
        <w:t>יש לי עוד שאלה לשאול. אני חושב שמה שחשוב יותר בדוח הזה - שהוא או</w:t>
      </w:r>
      <w:r>
        <w:rPr>
          <w:rFonts w:hint="cs"/>
          <w:rtl/>
        </w:rPr>
        <w:t>מר באופן מפורש וגלוי שהגיע הזמן להכיר בלגיטימיות של הציבור הערבי. לא יכול להיות שיתייחסו אלינו פעם כאויבים, פעם כלא- קיימים, פעם מי שצריך לסדר אותם, אולי במקרה הטוב שצריך להסתדר אתם, אבל אף פעם לא מכירים בנו כאזרחים שווי זכויות. הגיע הזמן שגם בעניין הזה נש</w:t>
      </w:r>
      <w:r>
        <w:rPr>
          <w:rFonts w:hint="cs"/>
          <w:rtl/>
        </w:rPr>
        <w:t>מע תשובה ברורה של הממשלה. תודה רבה, אדוני.</w:t>
      </w:r>
    </w:p>
    <w:p w14:paraId="761D73EA" w14:textId="77777777" w:rsidR="00000000" w:rsidRDefault="007A214F">
      <w:pPr>
        <w:pStyle w:val="a"/>
        <w:rPr>
          <w:rFonts w:hint="cs"/>
          <w:rtl/>
        </w:rPr>
      </w:pPr>
    </w:p>
    <w:p w14:paraId="62F4DB95" w14:textId="77777777" w:rsidR="00000000" w:rsidRDefault="007A214F">
      <w:pPr>
        <w:pStyle w:val="ad"/>
        <w:rPr>
          <w:rtl/>
        </w:rPr>
      </w:pPr>
      <w:r>
        <w:rPr>
          <w:rtl/>
        </w:rPr>
        <w:t>היו"ר ראובן ריבלין:</w:t>
      </w:r>
    </w:p>
    <w:p w14:paraId="6698BB78" w14:textId="77777777" w:rsidR="00000000" w:rsidRDefault="007A214F">
      <w:pPr>
        <w:pStyle w:val="a"/>
        <w:rPr>
          <w:rtl/>
        </w:rPr>
      </w:pPr>
    </w:p>
    <w:p w14:paraId="0C5CCA5B" w14:textId="77777777" w:rsidR="00000000" w:rsidRDefault="007A214F">
      <w:pPr>
        <w:pStyle w:val="a"/>
        <w:rPr>
          <w:rFonts w:hint="cs"/>
          <w:rtl/>
        </w:rPr>
      </w:pPr>
      <w:r>
        <w:rPr>
          <w:rFonts w:hint="cs"/>
          <w:rtl/>
        </w:rPr>
        <w:t>תודה רבה לחבר הכנסת דהאמשה. אדוני השר רוצה להשיב? אלא אם כן גם לחבר הכנסת טיבי יש שאלות.</w:t>
      </w:r>
    </w:p>
    <w:p w14:paraId="5ECBBDC7" w14:textId="77777777" w:rsidR="00000000" w:rsidRDefault="007A214F">
      <w:pPr>
        <w:pStyle w:val="a"/>
        <w:rPr>
          <w:rtl/>
        </w:rPr>
      </w:pPr>
    </w:p>
    <w:p w14:paraId="493C6863" w14:textId="77777777" w:rsidR="00000000" w:rsidRDefault="007A214F">
      <w:pPr>
        <w:pStyle w:val="a"/>
        <w:rPr>
          <w:rFonts w:hint="cs"/>
          <w:rtl/>
        </w:rPr>
      </w:pPr>
    </w:p>
    <w:p w14:paraId="2D7D89CA" w14:textId="77777777" w:rsidR="00000000" w:rsidRDefault="007A214F">
      <w:pPr>
        <w:pStyle w:val="ac"/>
        <w:rPr>
          <w:rtl/>
        </w:rPr>
      </w:pPr>
      <w:r>
        <w:rPr>
          <w:rFonts w:hint="eastAsia"/>
          <w:rtl/>
        </w:rPr>
        <w:t>השר</w:t>
      </w:r>
      <w:r>
        <w:rPr>
          <w:rtl/>
        </w:rPr>
        <w:t xml:space="preserve"> מאיר שטרית:</w:t>
      </w:r>
    </w:p>
    <w:p w14:paraId="441BCC78" w14:textId="77777777" w:rsidR="00000000" w:rsidRDefault="007A214F">
      <w:pPr>
        <w:pStyle w:val="a"/>
        <w:rPr>
          <w:rFonts w:hint="cs"/>
          <w:rtl/>
        </w:rPr>
      </w:pPr>
    </w:p>
    <w:p w14:paraId="797FF95F" w14:textId="77777777" w:rsidR="00000000" w:rsidRDefault="007A214F">
      <w:pPr>
        <w:pStyle w:val="a"/>
        <w:rPr>
          <w:rFonts w:hint="cs"/>
          <w:rtl/>
        </w:rPr>
      </w:pPr>
      <w:r>
        <w:rPr>
          <w:rFonts w:hint="cs"/>
          <w:rtl/>
        </w:rPr>
        <w:t xml:space="preserve">הממשלה טרם דנה בדוח. לצערי, ההצעה לסדר-היום הוגשה עוד לפני שהממשלה דנה בדוח. עמדתי </w:t>
      </w:r>
      <w:r>
        <w:rPr>
          <w:rFonts w:hint="cs"/>
          <w:rtl/>
        </w:rPr>
        <w:t xml:space="preserve">האישית היא, שבעיקרון כל ועדת חקירה שמוקמת, הממשלה צריכה לאמץ את מסקנותיה. זו עמדתי, אבל עדיין אין עמדת ממשלה בעניין הזה. </w:t>
      </w:r>
    </w:p>
    <w:p w14:paraId="3D8EB34A" w14:textId="77777777" w:rsidR="00000000" w:rsidRDefault="007A214F">
      <w:pPr>
        <w:pStyle w:val="a"/>
        <w:rPr>
          <w:rFonts w:hint="cs"/>
          <w:rtl/>
        </w:rPr>
      </w:pPr>
    </w:p>
    <w:p w14:paraId="2680E870" w14:textId="77777777" w:rsidR="00000000" w:rsidRDefault="007A214F">
      <w:pPr>
        <w:pStyle w:val="ad"/>
        <w:rPr>
          <w:rtl/>
        </w:rPr>
      </w:pPr>
      <w:r>
        <w:rPr>
          <w:rtl/>
        </w:rPr>
        <w:t>היו"ר ראובן ריבלין:</w:t>
      </w:r>
    </w:p>
    <w:p w14:paraId="3A61E043" w14:textId="77777777" w:rsidR="00000000" w:rsidRDefault="007A214F">
      <w:pPr>
        <w:pStyle w:val="a"/>
        <w:rPr>
          <w:rtl/>
        </w:rPr>
      </w:pPr>
    </w:p>
    <w:p w14:paraId="57E5406E" w14:textId="77777777" w:rsidR="00000000" w:rsidRDefault="007A214F">
      <w:pPr>
        <w:pStyle w:val="a"/>
        <w:rPr>
          <w:rFonts w:hint="cs"/>
          <w:rtl/>
        </w:rPr>
      </w:pPr>
      <w:r>
        <w:rPr>
          <w:rFonts w:hint="cs"/>
          <w:rtl/>
        </w:rPr>
        <w:t xml:space="preserve">תודה רבה. השר הבהיר זאת בצורה ברורה. חבר הכנסת טיבי, בבקשה, דקה לאדוני. </w:t>
      </w:r>
    </w:p>
    <w:p w14:paraId="10E5B0DA" w14:textId="77777777" w:rsidR="00000000" w:rsidRDefault="007A214F">
      <w:pPr>
        <w:pStyle w:val="a"/>
        <w:rPr>
          <w:rFonts w:hint="cs"/>
          <w:rtl/>
        </w:rPr>
      </w:pPr>
    </w:p>
    <w:p w14:paraId="56BE5C75" w14:textId="77777777" w:rsidR="00000000" w:rsidRDefault="007A214F">
      <w:pPr>
        <w:pStyle w:val="Speaker"/>
        <w:rPr>
          <w:rtl/>
        </w:rPr>
      </w:pPr>
      <w:bookmarkStart w:id="259" w:name="FS000000560T10_09_2003_14_34_23"/>
      <w:bookmarkStart w:id="260" w:name="_Toc65927028"/>
      <w:bookmarkEnd w:id="259"/>
      <w:r>
        <w:rPr>
          <w:rFonts w:hint="eastAsia"/>
          <w:rtl/>
        </w:rPr>
        <w:t>אחמד</w:t>
      </w:r>
      <w:r>
        <w:rPr>
          <w:rtl/>
        </w:rPr>
        <w:t xml:space="preserve"> טיבי (חד"ש-תע"ל):</w:t>
      </w:r>
      <w:bookmarkEnd w:id="260"/>
    </w:p>
    <w:p w14:paraId="5FEDD65C" w14:textId="77777777" w:rsidR="00000000" w:rsidRDefault="007A214F">
      <w:pPr>
        <w:pStyle w:val="a"/>
        <w:rPr>
          <w:rFonts w:hint="cs"/>
          <w:rtl/>
        </w:rPr>
      </w:pPr>
    </w:p>
    <w:p w14:paraId="424569CE" w14:textId="77777777" w:rsidR="00000000" w:rsidRDefault="007A214F">
      <w:pPr>
        <w:pStyle w:val="a"/>
        <w:rPr>
          <w:rFonts w:hint="cs"/>
          <w:rtl/>
        </w:rPr>
      </w:pPr>
      <w:r>
        <w:rPr>
          <w:rFonts w:hint="cs"/>
          <w:rtl/>
        </w:rPr>
        <w:t>תודה רבה, אדונ</w:t>
      </w:r>
      <w:r>
        <w:rPr>
          <w:rFonts w:hint="cs"/>
          <w:rtl/>
        </w:rPr>
        <w:t xml:space="preserve">י. </w:t>
      </w:r>
    </w:p>
    <w:p w14:paraId="7BF8CA44" w14:textId="77777777" w:rsidR="00000000" w:rsidRDefault="007A214F">
      <w:pPr>
        <w:pStyle w:val="a"/>
        <w:rPr>
          <w:rFonts w:hint="cs"/>
          <w:rtl/>
        </w:rPr>
      </w:pPr>
    </w:p>
    <w:p w14:paraId="12748905" w14:textId="77777777" w:rsidR="00000000" w:rsidRDefault="007A214F">
      <w:pPr>
        <w:pStyle w:val="a"/>
        <w:rPr>
          <w:rFonts w:hint="cs"/>
          <w:rtl/>
        </w:rPr>
      </w:pPr>
      <w:r>
        <w:rPr>
          <w:rFonts w:hint="cs"/>
          <w:rtl/>
        </w:rPr>
        <w:t>יש פער מהותי בין הממצאים של ועדת-אור לבין המסקנות. הוועדה הוקמה בשל הריגתם של 13 צעירים. המסקנות לגבי מי הרג ומה העונש ומה המחיר האישי והחוקי והפלילי שיישאו, נעדרו מן הדוח.  זה הפגם הקשה ביותר, הקשה ביותר, בדוח. עם זאת, יש אבחונים חשובים המופיעים במסמ</w:t>
      </w:r>
      <w:r>
        <w:rPr>
          <w:rFonts w:hint="cs"/>
          <w:rtl/>
        </w:rPr>
        <w:t>ך משפטי רשמי, ומבחינתי הם מהווים צעד בכיוון הנכון.</w:t>
      </w:r>
    </w:p>
    <w:p w14:paraId="1BB9311A" w14:textId="77777777" w:rsidR="00000000" w:rsidRDefault="007A214F">
      <w:pPr>
        <w:pStyle w:val="a"/>
        <w:rPr>
          <w:rFonts w:hint="cs"/>
          <w:rtl/>
        </w:rPr>
      </w:pPr>
    </w:p>
    <w:p w14:paraId="2A9D7356" w14:textId="77777777" w:rsidR="00000000" w:rsidRDefault="007A214F">
      <w:pPr>
        <w:pStyle w:val="a"/>
        <w:rPr>
          <w:rFonts w:hint="cs"/>
          <w:rtl/>
        </w:rPr>
      </w:pPr>
      <w:r>
        <w:rPr>
          <w:rFonts w:hint="cs"/>
          <w:rtl/>
        </w:rPr>
        <w:t>אני רוצה להתייחס ליוזמה הנלוזה של חנינה למוזהרי ונאשמי ומוכתמי המשטרה על-ידי פוליטיקאים וגם על-ידי אנשים מתוך שורות המשטרה. עצם המחשבה להעניק חנינה לשוטרים האלה היא וידוא הריגה. להרוג את 13 הנרצחים פעם שנ</w:t>
      </w:r>
      <w:r>
        <w:rPr>
          <w:rFonts w:hint="cs"/>
          <w:rtl/>
        </w:rPr>
        <w:t>ייה. זה דבר לא מוסרי.</w:t>
      </w:r>
    </w:p>
    <w:p w14:paraId="755E6941" w14:textId="77777777" w:rsidR="00000000" w:rsidRDefault="007A214F">
      <w:pPr>
        <w:pStyle w:val="a"/>
        <w:ind w:firstLine="0"/>
        <w:rPr>
          <w:rFonts w:hint="cs"/>
          <w:rtl/>
        </w:rPr>
      </w:pPr>
    </w:p>
    <w:p w14:paraId="41F8D99A" w14:textId="77777777" w:rsidR="00000000" w:rsidRDefault="007A214F">
      <w:pPr>
        <w:pStyle w:val="ac"/>
        <w:rPr>
          <w:rFonts w:hint="cs"/>
          <w:rtl/>
        </w:rPr>
      </w:pPr>
      <w:r>
        <w:rPr>
          <w:rFonts w:hint="cs"/>
          <w:rtl/>
        </w:rPr>
        <w:t>קריאה:</w:t>
      </w:r>
    </w:p>
    <w:p w14:paraId="02C0AD82" w14:textId="77777777" w:rsidR="00000000" w:rsidRDefault="007A214F">
      <w:pPr>
        <w:pStyle w:val="a"/>
        <w:ind w:firstLine="0"/>
        <w:rPr>
          <w:rFonts w:hint="cs"/>
          <w:u w:val="single"/>
          <w:rtl/>
        </w:rPr>
      </w:pPr>
    </w:p>
    <w:p w14:paraId="34CD0F6C" w14:textId="77777777" w:rsidR="00000000" w:rsidRDefault="007A214F">
      <w:pPr>
        <w:pStyle w:val="a"/>
        <w:ind w:firstLine="0"/>
        <w:rPr>
          <w:rFonts w:hint="cs"/>
          <w:rtl/>
        </w:rPr>
      </w:pPr>
      <w:r>
        <w:rPr>
          <w:rFonts w:hint="cs"/>
          <w:rtl/>
        </w:rPr>
        <w:tab/>
        <w:t>- - -</w:t>
      </w:r>
    </w:p>
    <w:p w14:paraId="39D568BF" w14:textId="77777777" w:rsidR="00000000" w:rsidRDefault="007A214F">
      <w:pPr>
        <w:pStyle w:val="a"/>
        <w:ind w:firstLine="0"/>
        <w:rPr>
          <w:rFonts w:hint="cs"/>
          <w:rtl/>
        </w:rPr>
      </w:pPr>
    </w:p>
    <w:p w14:paraId="4B202EF1" w14:textId="77777777" w:rsidR="00000000" w:rsidRDefault="007A214F">
      <w:pPr>
        <w:pStyle w:val="SpeakerCon"/>
        <w:rPr>
          <w:rtl/>
        </w:rPr>
      </w:pPr>
      <w:bookmarkStart w:id="261" w:name="FS000000560T10_09_2003_13_54_17C"/>
      <w:bookmarkEnd w:id="261"/>
      <w:r>
        <w:rPr>
          <w:rtl/>
        </w:rPr>
        <w:t>אחמד טיבי (חד"ש-תע"ל):</w:t>
      </w:r>
    </w:p>
    <w:p w14:paraId="2CB5BF4D" w14:textId="77777777" w:rsidR="00000000" w:rsidRDefault="007A214F">
      <w:pPr>
        <w:pStyle w:val="a"/>
        <w:rPr>
          <w:rtl/>
        </w:rPr>
      </w:pPr>
    </w:p>
    <w:p w14:paraId="5378A817" w14:textId="77777777" w:rsidR="00000000" w:rsidRDefault="007A214F">
      <w:pPr>
        <w:pStyle w:val="a"/>
        <w:rPr>
          <w:rFonts w:hint="cs"/>
          <w:rtl/>
        </w:rPr>
      </w:pPr>
      <w:r>
        <w:rPr>
          <w:rFonts w:hint="cs"/>
          <w:rtl/>
        </w:rPr>
        <w:t>אדוני, חברי סיעתך מחתימים עשרות חברי כנסת. זה אומר שלא רק המשטרה מתייחסת אל הערבים כאל אויבים, אלא גם חצי מחברי הבית הזה. זה צריך להדליק נורה אדומה.</w:t>
      </w:r>
    </w:p>
    <w:p w14:paraId="56D56042" w14:textId="77777777" w:rsidR="00000000" w:rsidRDefault="007A214F">
      <w:pPr>
        <w:pStyle w:val="a"/>
        <w:ind w:firstLine="0"/>
        <w:rPr>
          <w:rFonts w:hint="cs"/>
          <w:rtl/>
        </w:rPr>
      </w:pPr>
    </w:p>
    <w:p w14:paraId="52DA9F03" w14:textId="77777777" w:rsidR="00000000" w:rsidRDefault="007A214F">
      <w:pPr>
        <w:pStyle w:val="ad"/>
        <w:rPr>
          <w:rtl/>
        </w:rPr>
      </w:pPr>
      <w:r>
        <w:rPr>
          <w:rtl/>
        </w:rPr>
        <w:t>היו"ר ראובן ריבלין:</w:t>
      </w:r>
    </w:p>
    <w:p w14:paraId="28132A88" w14:textId="77777777" w:rsidR="00000000" w:rsidRDefault="007A214F">
      <w:pPr>
        <w:pStyle w:val="a"/>
        <w:rPr>
          <w:rtl/>
        </w:rPr>
      </w:pPr>
    </w:p>
    <w:p w14:paraId="0253613A" w14:textId="77777777" w:rsidR="00000000" w:rsidRDefault="007A214F">
      <w:pPr>
        <w:pStyle w:val="a"/>
        <w:rPr>
          <w:rFonts w:hint="cs"/>
          <w:rtl/>
        </w:rPr>
      </w:pPr>
      <w:r>
        <w:rPr>
          <w:rFonts w:hint="cs"/>
          <w:rtl/>
        </w:rPr>
        <w:t>חבר הכנסת טיבי, אתה רו</w:t>
      </w:r>
      <w:r>
        <w:rPr>
          <w:rFonts w:hint="cs"/>
          <w:rtl/>
        </w:rPr>
        <w:t>צה לגנוב מחבר הכנסת בשארה את ההצגה, וזה לא בסדר. זו היתה הצעה שלו לסדר-היום, ואדוני הפך את זה להצעה לסדר-היום של סיעתו. זה לא בסדר, כך אני עושה קיפוח בתוך המחנה.</w:t>
      </w:r>
    </w:p>
    <w:p w14:paraId="53C59BED" w14:textId="77777777" w:rsidR="00000000" w:rsidRDefault="007A214F">
      <w:pPr>
        <w:pStyle w:val="a"/>
        <w:rPr>
          <w:rFonts w:hint="cs"/>
          <w:rtl/>
        </w:rPr>
      </w:pPr>
    </w:p>
    <w:p w14:paraId="5EFBB33B" w14:textId="77777777" w:rsidR="00000000" w:rsidRDefault="007A214F">
      <w:pPr>
        <w:pStyle w:val="a"/>
        <w:rPr>
          <w:rFonts w:hint="cs"/>
          <w:rtl/>
        </w:rPr>
      </w:pPr>
      <w:r>
        <w:rPr>
          <w:rFonts w:hint="cs"/>
          <w:rtl/>
        </w:rPr>
        <w:t xml:space="preserve">רבותי חברי הכנסת, אנחנו ניגשים להצבעה. חבר הכנסת עזמי בשארה לא מסכים להעביר את הנושא לוועדה, </w:t>
      </w:r>
      <w:r>
        <w:rPr>
          <w:rFonts w:hint="cs"/>
          <w:rtl/>
        </w:rPr>
        <w:t xml:space="preserve">הוא גם לא מסכים להודעה, הוא רוצה להעלות את העניין על סדר-יומה של הכנסת. </w:t>
      </w:r>
    </w:p>
    <w:p w14:paraId="7917D0FF" w14:textId="77777777" w:rsidR="00000000" w:rsidRDefault="007A214F">
      <w:pPr>
        <w:pStyle w:val="a"/>
        <w:rPr>
          <w:rFonts w:hint="cs"/>
          <w:rtl/>
        </w:rPr>
      </w:pPr>
    </w:p>
    <w:p w14:paraId="21B9BC6D" w14:textId="77777777" w:rsidR="00000000" w:rsidRDefault="007A214F">
      <w:pPr>
        <w:pStyle w:val="a"/>
        <w:rPr>
          <w:rFonts w:hint="cs"/>
          <w:rtl/>
        </w:rPr>
      </w:pPr>
      <w:r>
        <w:rPr>
          <w:rFonts w:hint="cs"/>
          <w:rtl/>
        </w:rPr>
        <w:t>אנחנו מצביעים - מי בעד ומי נגד העמדת העניין על סדר-יומה של הכנסת.</w:t>
      </w:r>
    </w:p>
    <w:p w14:paraId="6D7E69C0" w14:textId="77777777" w:rsidR="00000000" w:rsidRDefault="007A214F">
      <w:pPr>
        <w:pStyle w:val="a"/>
        <w:rPr>
          <w:rFonts w:hint="cs"/>
          <w:rtl/>
        </w:rPr>
      </w:pPr>
    </w:p>
    <w:p w14:paraId="25ABE7E2" w14:textId="77777777" w:rsidR="00000000" w:rsidRDefault="007A214F">
      <w:pPr>
        <w:pStyle w:val="a7"/>
        <w:bidi/>
        <w:rPr>
          <w:rFonts w:hint="cs"/>
          <w:rtl/>
        </w:rPr>
      </w:pPr>
      <w:r>
        <w:rPr>
          <w:rFonts w:hint="cs"/>
          <w:rtl/>
        </w:rPr>
        <w:t>הצבעה מס' 4</w:t>
      </w:r>
    </w:p>
    <w:p w14:paraId="4EEB89C4" w14:textId="77777777" w:rsidR="00000000" w:rsidRDefault="007A214F">
      <w:pPr>
        <w:pStyle w:val="a"/>
        <w:rPr>
          <w:rFonts w:hint="cs"/>
          <w:rtl/>
        </w:rPr>
      </w:pPr>
    </w:p>
    <w:p w14:paraId="3D10F4AD" w14:textId="77777777" w:rsidR="00000000" w:rsidRDefault="007A214F">
      <w:pPr>
        <w:pStyle w:val="a8"/>
        <w:bidi/>
        <w:rPr>
          <w:rFonts w:hint="cs"/>
          <w:rtl/>
        </w:rPr>
      </w:pPr>
      <w:r>
        <w:rPr>
          <w:rFonts w:hint="cs"/>
          <w:rtl/>
        </w:rPr>
        <w:t>בעד ההצעה לכלול את הנושא בסדר-היום  - 24</w:t>
      </w:r>
    </w:p>
    <w:p w14:paraId="4E876DD5" w14:textId="77777777" w:rsidR="00000000" w:rsidRDefault="007A214F">
      <w:pPr>
        <w:pStyle w:val="a8"/>
        <w:bidi/>
        <w:rPr>
          <w:rFonts w:hint="cs"/>
          <w:rtl/>
        </w:rPr>
      </w:pPr>
      <w:r>
        <w:rPr>
          <w:rFonts w:hint="cs"/>
          <w:rtl/>
        </w:rPr>
        <w:t>בעד ההצעה שלא לכלול את הנושא בסדר-היום  - 1</w:t>
      </w:r>
    </w:p>
    <w:p w14:paraId="3C8D6E2E" w14:textId="77777777" w:rsidR="00000000" w:rsidRDefault="007A214F">
      <w:pPr>
        <w:pStyle w:val="a8"/>
        <w:bidi/>
        <w:rPr>
          <w:rFonts w:hint="cs"/>
          <w:rtl/>
        </w:rPr>
      </w:pPr>
      <w:r>
        <w:rPr>
          <w:rFonts w:hint="cs"/>
          <w:rtl/>
        </w:rPr>
        <w:t>נמנעים - אין</w:t>
      </w:r>
    </w:p>
    <w:p w14:paraId="18C8A079" w14:textId="77777777" w:rsidR="00000000" w:rsidRDefault="007A214F">
      <w:pPr>
        <w:pStyle w:val="a9"/>
        <w:bidi/>
        <w:rPr>
          <w:rFonts w:hint="cs"/>
          <w:rtl/>
        </w:rPr>
      </w:pPr>
      <w:r>
        <w:rPr>
          <w:rFonts w:hint="cs"/>
          <w:rtl/>
        </w:rPr>
        <w:t>ההצע</w:t>
      </w:r>
      <w:r>
        <w:rPr>
          <w:rFonts w:hint="cs"/>
          <w:rtl/>
        </w:rPr>
        <w:t>ה לכלול את הנושא בסדר-היום של הכנסת נתקבלה.</w:t>
      </w:r>
    </w:p>
    <w:p w14:paraId="63C0F98D" w14:textId="77777777" w:rsidR="00000000" w:rsidRDefault="007A214F">
      <w:pPr>
        <w:pStyle w:val="a"/>
        <w:ind w:firstLine="0"/>
        <w:rPr>
          <w:rFonts w:hint="cs"/>
          <w:rtl/>
        </w:rPr>
      </w:pPr>
    </w:p>
    <w:p w14:paraId="7D328DE1" w14:textId="77777777" w:rsidR="00000000" w:rsidRDefault="007A214F">
      <w:pPr>
        <w:pStyle w:val="ad"/>
        <w:rPr>
          <w:rtl/>
        </w:rPr>
      </w:pPr>
      <w:r>
        <w:rPr>
          <w:rtl/>
        </w:rPr>
        <w:t>היו"ר ראובן ריבלין:</w:t>
      </w:r>
    </w:p>
    <w:p w14:paraId="1779F404" w14:textId="77777777" w:rsidR="00000000" w:rsidRDefault="007A214F">
      <w:pPr>
        <w:pStyle w:val="a"/>
        <w:rPr>
          <w:rtl/>
        </w:rPr>
      </w:pPr>
    </w:p>
    <w:p w14:paraId="3C92F9EC" w14:textId="77777777" w:rsidR="00000000" w:rsidRDefault="007A214F">
      <w:pPr>
        <w:pStyle w:val="a"/>
        <w:rPr>
          <w:rFonts w:hint="cs"/>
          <w:rtl/>
        </w:rPr>
      </w:pPr>
      <w:r>
        <w:rPr>
          <w:rFonts w:hint="cs"/>
          <w:rtl/>
        </w:rPr>
        <w:t>24 בעד, אחד נגד, אין נמנעים. הצעתו של חבר הכנסת עזמי בשארה תעלה על סדר-יומה של הכנסת. אני חושב שהדיון יתקיים בהקדם. אני לא בטוח שלפני תום הפגרה, אבל הוא יהיה אחד הנושאים הראשונים שיועלו על ס</w:t>
      </w:r>
      <w:r>
        <w:rPr>
          <w:rFonts w:hint="cs"/>
          <w:rtl/>
        </w:rPr>
        <w:t>דר-יומה של הכנסת, עם תחילת מושב החורף. אני חושב שיש חשיבות רבה לדיון בנושא במליאת הכנסת.</w:t>
      </w:r>
    </w:p>
    <w:p w14:paraId="6D8A9C9C" w14:textId="77777777" w:rsidR="00000000" w:rsidRDefault="007A214F">
      <w:pPr>
        <w:pStyle w:val="a"/>
        <w:rPr>
          <w:rFonts w:hint="cs"/>
          <w:rtl/>
        </w:rPr>
      </w:pPr>
    </w:p>
    <w:p w14:paraId="79A7109E" w14:textId="77777777" w:rsidR="00000000" w:rsidRDefault="007A214F">
      <w:pPr>
        <w:pStyle w:val="Subject"/>
        <w:rPr>
          <w:rtl/>
        </w:rPr>
      </w:pPr>
      <w:bookmarkStart w:id="262" w:name="CS15460FI0015460T10_09_2003_14_04_32"/>
      <w:bookmarkEnd w:id="262"/>
    </w:p>
    <w:p w14:paraId="193578A8" w14:textId="77777777" w:rsidR="00000000" w:rsidRDefault="007A214F">
      <w:pPr>
        <w:pStyle w:val="Subject"/>
        <w:rPr>
          <w:rtl/>
        </w:rPr>
      </w:pPr>
      <w:bookmarkStart w:id="263" w:name="_Toc65927029"/>
      <w:r>
        <w:rPr>
          <w:rtl/>
        </w:rPr>
        <w:t>ממצאי ועדת</w:t>
      </w:r>
      <w:r>
        <w:rPr>
          <w:rFonts w:hint="cs"/>
          <w:rtl/>
        </w:rPr>
        <w:t>-</w:t>
      </w:r>
      <w:r>
        <w:rPr>
          <w:rtl/>
        </w:rPr>
        <w:t xml:space="preserve">גילת בעניין התנהלות שירותי הרווחה בכל הנוגע </w:t>
      </w:r>
      <w:r>
        <w:rPr>
          <w:rFonts w:hint="cs"/>
          <w:rtl/>
        </w:rPr>
        <w:br/>
      </w:r>
      <w:r>
        <w:rPr>
          <w:rtl/>
        </w:rPr>
        <w:t>להוצאת ילדים מחיק משפחותיהם</w:t>
      </w:r>
      <w:bookmarkEnd w:id="263"/>
    </w:p>
    <w:p w14:paraId="3362973B" w14:textId="77777777" w:rsidR="00000000" w:rsidRDefault="007A214F">
      <w:pPr>
        <w:pStyle w:val="a"/>
        <w:ind w:firstLine="0"/>
        <w:rPr>
          <w:rFonts w:hint="cs"/>
          <w:b/>
          <w:bCs/>
          <w:sz w:val="24"/>
          <w:szCs w:val="24"/>
          <w:u w:val="single"/>
          <w:rtl/>
          <w:lang w:eastAsia="en-US"/>
        </w:rPr>
      </w:pPr>
    </w:p>
    <w:p w14:paraId="68506FDF" w14:textId="77777777" w:rsidR="00000000" w:rsidRDefault="007A214F">
      <w:pPr>
        <w:pStyle w:val="ad"/>
        <w:rPr>
          <w:rtl/>
        </w:rPr>
      </w:pPr>
      <w:bookmarkStart w:id="264" w:name="FS000000484T10_09_2003_14_04_45"/>
      <w:bookmarkEnd w:id="264"/>
      <w:r>
        <w:rPr>
          <w:rtl/>
        </w:rPr>
        <w:t>היו"ר ראובן ריבלין:</w:t>
      </w:r>
    </w:p>
    <w:p w14:paraId="70E0BC1D" w14:textId="77777777" w:rsidR="00000000" w:rsidRDefault="007A214F">
      <w:pPr>
        <w:pStyle w:val="a"/>
        <w:rPr>
          <w:rFonts w:hint="cs"/>
          <w:rtl/>
        </w:rPr>
      </w:pPr>
    </w:p>
    <w:p w14:paraId="789D9945" w14:textId="77777777" w:rsidR="00000000" w:rsidRDefault="007A214F">
      <w:pPr>
        <w:pStyle w:val="a"/>
        <w:rPr>
          <w:rFonts w:hint="cs"/>
          <w:rtl/>
        </w:rPr>
      </w:pPr>
      <w:r>
        <w:rPr>
          <w:rFonts w:hint="cs"/>
          <w:rtl/>
        </w:rPr>
        <w:t xml:space="preserve">רבותי חברי הכנסת, הצעה לסדר-היום של חבר הכנסת שלמה בניזרי, </w:t>
      </w:r>
      <w:r>
        <w:rPr>
          <w:rFonts w:hint="cs"/>
          <w:rtl/>
        </w:rPr>
        <w:t>בנושא ממצאי ועדת-גילת בעניין התנהלות שירותי הרווחה בכל הנוגע להוצאת ילדים מחיק משפחותיהם. לרשות חבר הכנסת בניזרי עומדות עשר דקות. כדאי להזכיר שבניזרי היה עד לא מזמן גם שר בישראל.</w:t>
      </w:r>
    </w:p>
    <w:p w14:paraId="510DEC45" w14:textId="77777777" w:rsidR="00000000" w:rsidRDefault="007A214F">
      <w:pPr>
        <w:pStyle w:val="Speaker"/>
        <w:rPr>
          <w:rFonts w:hint="cs"/>
          <w:rtl/>
        </w:rPr>
      </w:pPr>
    </w:p>
    <w:p w14:paraId="1E2DE4D1" w14:textId="77777777" w:rsidR="00000000" w:rsidRDefault="007A214F">
      <w:pPr>
        <w:pStyle w:val="Speaker"/>
        <w:rPr>
          <w:rtl/>
        </w:rPr>
      </w:pPr>
      <w:bookmarkStart w:id="265" w:name="_Toc65927030"/>
      <w:r>
        <w:rPr>
          <w:rFonts w:hint="eastAsia"/>
          <w:rtl/>
        </w:rPr>
        <w:t>שלמה</w:t>
      </w:r>
      <w:r>
        <w:rPr>
          <w:rtl/>
        </w:rPr>
        <w:t xml:space="preserve"> בניזרי (ש"ס):</w:t>
      </w:r>
      <w:bookmarkEnd w:id="265"/>
    </w:p>
    <w:p w14:paraId="61AFDFEB" w14:textId="77777777" w:rsidR="00000000" w:rsidRDefault="007A214F">
      <w:pPr>
        <w:pStyle w:val="a"/>
        <w:rPr>
          <w:rFonts w:hint="cs"/>
          <w:rtl/>
        </w:rPr>
      </w:pPr>
    </w:p>
    <w:p w14:paraId="332E2AD7" w14:textId="77777777" w:rsidR="00000000" w:rsidRDefault="007A214F">
      <w:pPr>
        <w:pStyle w:val="a"/>
        <w:rPr>
          <w:rFonts w:hint="cs"/>
          <w:rtl/>
        </w:rPr>
      </w:pPr>
      <w:r>
        <w:rPr>
          <w:rFonts w:hint="cs"/>
          <w:rtl/>
        </w:rPr>
        <w:t>אדוני היושב-ראש, רבותי חברי הכנסת, בכניסתי לתפקידי כשר ה</w:t>
      </w:r>
      <w:r>
        <w:rPr>
          <w:rFonts w:hint="cs"/>
          <w:rtl/>
        </w:rPr>
        <w:t>עבודה והרווחה, לפני למעלה משנתיים וחצי, קיבלתי גל של פניות מהורים שילדיהם נלקחו על-ידי רשויות הרווחה. מובן שבתחילה נתתי את כל הגיבוי לעובדים הסוציאליים, לפקידי הסעד ולכל מערכת הרווחה, מכיוון שאני נוהג להאמין למערכת שבה אני עובד. אבל כאשר התלונות החלו להגיע</w:t>
      </w:r>
      <w:r>
        <w:rPr>
          <w:rFonts w:hint="cs"/>
          <w:rtl/>
        </w:rPr>
        <w:t xml:space="preserve"> בצרורות, מיניתי את אחד מיועצי, איש נאמן ומסור למלאכתו, מלאכת הקודש, הרב שמעון תאג'ורי, שיבדוק לי את הנושא במידה המקסימלית, כדי שאקבל את התמונה האמיתית. ואכן, התגלתה לנגד עיני תמונה מבעיתה, לצערי הרב. </w:t>
      </w:r>
    </w:p>
    <w:p w14:paraId="0D2E463C" w14:textId="77777777" w:rsidR="00000000" w:rsidRDefault="007A214F">
      <w:pPr>
        <w:pStyle w:val="a"/>
        <w:rPr>
          <w:rFonts w:hint="cs"/>
          <w:rtl/>
        </w:rPr>
      </w:pPr>
    </w:p>
    <w:p w14:paraId="43493441" w14:textId="77777777" w:rsidR="00000000" w:rsidRDefault="007A214F">
      <w:pPr>
        <w:pStyle w:val="a"/>
        <w:rPr>
          <w:rFonts w:hint="cs"/>
          <w:rtl/>
        </w:rPr>
      </w:pPr>
      <w:r>
        <w:rPr>
          <w:rFonts w:hint="cs"/>
          <w:rtl/>
        </w:rPr>
        <w:t>התברר לי שיש בעיה קשה מאוד עם ועדות ההחלטה: קודם כול,</w:t>
      </w:r>
      <w:r>
        <w:rPr>
          <w:rFonts w:hint="cs"/>
          <w:rtl/>
        </w:rPr>
        <w:t xml:space="preserve"> אין להן מעמד חוקי על-פי חוק, אלא רק על-פי תע"ס - תקנון עובדים סוציאליים. למעשה, היינו יכולים להיות חשופים לבג"צים, בשאלה מי מינה את האנשים היושבים בוועדות המחליטות להיכנס לדברים הנוגעים לחופש הפרט. לכן אמרתי, כי מן הראוי שאקים ועדה שתבדוק את כל נושא קבלת </w:t>
      </w:r>
      <w:r>
        <w:rPr>
          <w:rFonts w:hint="cs"/>
          <w:rtl/>
        </w:rPr>
        <w:t xml:space="preserve">ההחלטות על-ידי  ועדות ההחלטה. </w:t>
      </w:r>
    </w:p>
    <w:p w14:paraId="6A666DE3" w14:textId="77777777" w:rsidR="00000000" w:rsidRDefault="007A214F">
      <w:pPr>
        <w:pStyle w:val="a"/>
        <w:rPr>
          <w:rFonts w:hint="cs"/>
          <w:rtl/>
        </w:rPr>
      </w:pPr>
    </w:p>
    <w:p w14:paraId="76929A38" w14:textId="77777777" w:rsidR="00000000" w:rsidRDefault="007A214F">
      <w:pPr>
        <w:pStyle w:val="a"/>
        <w:rPr>
          <w:rFonts w:hint="cs"/>
          <w:rtl/>
        </w:rPr>
      </w:pPr>
      <w:r>
        <w:rPr>
          <w:rFonts w:hint="cs"/>
          <w:rtl/>
        </w:rPr>
        <w:t>נוסף על כך, קיבלתי נתונים ממכון ברוקדייל, ולפיהם ועדות ההחלטה אינן מתנהלות כיאות, וברוב המקרים או בחלק גדול מהמקרים מוציאים ילדים מהבית בלי שום תוכנית טיפולית. נוסף על כך, דוח מבקר המדינה מס' 48 הצביע על ליקויים חמורים בעבוד</w:t>
      </w:r>
      <w:r>
        <w:rPr>
          <w:rFonts w:hint="cs"/>
          <w:rtl/>
        </w:rPr>
        <w:t xml:space="preserve">תם של פקידי הסעד השונים. קיבלתי גם תלונות של מרכזי הוועדות בשטח. ועוד בנוסף, קיבלתי פתאום חומר גם מבתי-המשפט עצמם, ובו הערות. </w:t>
      </w:r>
    </w:p>
    <w:p w14:paraId="713340BD" w14:textId="77777777" w:rsidR="00000000" w:rsidRDefault="007A214F">
      <w:pPr>
        <w:pStyle w:val="a"/>
        <w:rPr>
          <w:rFonts w:hint="cs"/>
          <w:rtl/>
        </w:rPr>
      </w:pPr>
    </w:p>
    <w:p w14:paraId="5647902A" w14:textId="77777777" w:rsidR="00000000" w:rsidRDefault="007A214F">
      <w:pPr>
        <w:pStyle w:val="a"/>
        <w:rPr>
          <w:rFonts w:hint="cs"/>
          <w:rtl/>
        </w:rPr>
      </w:pPr>
      <w:r>
        <w:rPr>
          <w:rFonts w:hint="cs"/>
          <w:rtl/>
        </w:rPr>
        <w:t>אתן לכם דוגמה, הערה של כבוד השופט שמואל בוקובסקי, סגן נשיא בית-המשפט לענייני משפחה בראשון-לציון: באשר לבקשה  להוצאת קטין מן הבית</w:t>
      </w:r>
      <w:r>
        <w:rPr>
          <w:rFonts w:hint="cs"/>
          <w:rtl/>
        </w:rPr>
        <w:t xml:space="preserve"> בדחיפות לשם אימוץ, בלי לתת הזדמנות לסבתא לומר את דברה </w:t>
      </w:r>
      <w:r>
        <w:rPr>
          <w:rtl/>
        </w:rPr>
        <w:t>–</w:t>
      </w:r>
      <w:r>
        <w:rPr>
          <w:rFonts w:hint="cs"/>
          <w:rtl/>
        </w:rPr>
        <w:t xml:space="preserve"> שימו לב מה כותב השופט - הבקשה הוגשה באופן מניפולטיבי, תוך הטעיה, רמייה והונאה של בית-המשפט. באותה פרשה מתאר השופט, כיצד שלוש פקידות משירותי הרווחה מנסות להפעיל שרשרת של חוקים בעניין כה רגיש של ילדים </w:t>
      </w:r>
      <w:r>
        <w:rPr>
          <w:rFonts w:hint="cs"/>
          <w:rtl/>
        </w:rPr>
        <w:t>ששני הוריהם מתו, והם נמצאים אצל דודתם לפחות שלוש שנים וחצי. ועתה, מנסים בחופזה, תוך ניצול ציני של צווי חירום, להונות את השופטים הן בבית-משפט השלום לנוער והן באותו בית-משפט. הוא רומז לכך שהן ניסו בדרך נואלת ומניפולטיבית להציג משפחה אומנת לשם אימוץ כמשפחה מא</w:t>
      </w:r>
      <w:r>
        <w:rPr>
          <w:rFonts w:hint="cs"/>
          <w:rtl/>
        </w:rPr>
        <w:t>רחת באופן זמני בלבד. ועוד המון-המון דברים מאוד-מאוד קשים.</w:t>
      </w:r>
    </w:p>
    <w:p w14:paraId="12727EB1" w14:textId="77777777" w:rsidR="00000000" w:rsidRDefault="007A214F">
      <w:pPr>
        <w:pStyle w:val="a"/>
        <w:rPr>
          <w:rFonts w:hint="cs"/>
          <w:rtl/>
        </w:rPr>
      </w:pPr>
    </w:p>
    <w:p w14:paraId="4D730133" w14:textId="77777777" w:rsidR="00000000" w:rsidRDefault="007A214F">
      <w:pPr>
        <w:pStyle w:val="a"/>
        <w:rPr>
          <w:rFonts w:hint="cs"/>
          <w:rtl/>
        </w:rPr>
      </w:pPr>
      <w:r>
        <w:rPr>
          <w:rFonts w:hint="cs"/>
          <w:rtl/>
        </w:rPr>
        <w:t>נוסף על הדברים הללו, יש לנו עוד דבר חמור בפסק-הדין של השופט בוקובסקי, על ההתנהלות של השירות למען הילד: ראש השירות למען הילד הודתה בפני השופט, כי אין נהלים כתובים בשירות למען הילד. הכוונה היא להוצאת</w:t>
      </w:r>
      <w:r>
        <w:rPr>
          <w:rFonts w:hint="cs"/>
          <w:rtl/>
        </w:rPr>
        <w:t xml:space="preserve"> חירום ללא צו שיפוטי. על כך מעיר השופט: עובדה זו תמוהה ומוזרה, ולא מובן כיצד בנושא של דיני נפשות, למעלה מ-20 שנה לאחר שנחקק חוק האימוץ, אין נהלים כתובים. השופט מסיים ואומר: ייתכן שזה שורש הבעיה. מצב זה אינו תקין.</w:t>
      </w:r>
    </w:p>
    <w:p w14:paraId="5001E482" w14:textId="77777777" w:rsidR="00000000" w:rsidRDefault="007A214F">
      <w:pPr>
        <w:pStyle w:val="a"/>
        <w:rPr>
          <w:rFonts w:hint="cs"/>
          <w:rtl/>
        </w:rPr>
      </w:pPr>
    </w:p>
    <w:p w14:paraId="73A8270A" w14:textId="77777777" w:rsidR="00000000" w:rsidRDefault="007A214F">
      <w:pPr>
        <w:pStyle w:val="a"/>
        <w:rPr>
          <w:rFonts w:hint="cs"/>
          <w:rtl/>
        </w:rPr>
      </w:pPr>
      <w:r>
        <w:rPr>
          <w:rFonts w:hint="cs"/>
          <w:rtl/>
        </w:rPr>
        <w:t xml:space="preserve"> נוסף על כל הדברים הללו, יש לנו אדם מאוד ח</w:t>
      </w:r>
      <w:r>
        <w:rPr>
          <w:rFonts w:hint="cs"/>
          <w:rtl/>
        </w:rPr>
        <w:t>שוב במשרד העבודה והרווחה, מר מוטי וינטר, שהוא ראש השירות לילד ולנוער, והוא כותב בדוח ועדת-גילת: מומלץ כי פקידת סעד ראשית לחוק הנוער תפרסם בהקדם קודקס כללי עבודה לעבודתו של פקיד הסעד לחוק הנוער. הקודקס ילווה על-ידי ועדת היגוי מקצועית של אנשי מקצוע בכירים שת</w:t>
      </w:r>
      <w:r>
        <w:rPr>
          <w:rFonts w:hint="cs"/>
          <w:rtl/>
        </w:rPr>
        <w:t>בחן את הכללים מעת לעת ותסייע להתאימם לתנאים ולצרכים המשתנים.</w:t>
      </w:r>
    </w:p>
    <w:p w14:paraId="14EEA658" w14:textId="77777777" w:rsidR="00000000" w:rsidRDefault="007A214F">
      <w:pPr>
        <w:pStyle w:val="a"/>
        <w:rPr>
          <w:rFonts w:hint="cs"/>
          <w:rtl/>
        </w:rPr>
      </w:pPr>
    </w:p>
    <w:p w14:paraId="22702D40" w14:textId="77777777" w:rsidR="00000000" w:rsidRDefault="007A214F">
      <w:pPr>
        <w:pStyle w:val="a"/>
        <w:rPr>
          <w:rFonts w:hint="cs"/>
          <w:rtl/>
        </w:rPr>
      </w:pPr>
      <w:r>
        <w:rPr>
          <w:rFonts w:hint="cs"/>
          <w:rtl/>
        </w:rPr>
        <w:t xml:space="preserve">נו, כששר בישראל רואה את כל הדברים החמורים הללו שנכתבים על ועדות, שדרך אגב מוציאות כל שנה באמצעות בתי-המשפט כ-2,000 ילדים מחיק הוריהם ומשפחותיהם, מה הוא צריך לעשות? הקמתי ועדה. הקמתי ועדה בראשות </w:t>
      </w:r>
      <w:r>
        <w:rPr>
          <w:rFonts w:hint="cs"/>
          <w:rtl/>
        </w:rPr>
        <w:t>האנשים הכי-הכי מקצועיים שיכולתי לקחת, לא ממפלגתי, כי אין לי כאן עניין אישי. בראש הוועדה עמד ד"ר צבי ישראל גילת, שהוא אחד המרצים המצוינים במכללת נתניה, אדם שכולנו מכירים אותו פה. עוד היו בוועדה: אדם שכולנו מכירים פה -  פרופסור אבנר שאקי, ד"ר אסתר הרצוג שהית</w:t>
      </w:r>
      <w:r>
        <w:rPr>
          <w:rFonts w:hint="cs"/>
          <w:rtl/>
        </w:rPr>
        <w:t>ה פעם יועצת השרה לענייני עבודה ורווחה, מוטי וינטר, מנהל השירות לילד ולנוער, פרופסור אהרן  יורק, גברת אתי פרץ, יושבת-ראש ארגון העובדים הסוציאליים, שפרשה באמצע. יועצים לוועדה: מר עמוס דניאלי, ד"ר ג'ק אייזנברג, עורך-דין קובי סגל, מר צבי סלנט - פקיד סעד לשעבר,</w:t>
      </w:r>
      <w:r>
        <w:rPr>
          <w:rFonts w:hint="cs"/>
          <w:rtl/>
        </w:rPr>
        <w:t xml:space="preserve"> עורכת-הדין שושנה גלס - מנכ"לית לשכת עורכי-הדין בתל-אביב, פרופסור רמי בנבנישתי מהאוניברסיטה העברית, ומרכז הוועדה - מר שמעון תאג'ורי. לעניות דעתי, כל האנשים הללו הם אנשים מכובדים ביותר.</w:t>
      </w:r>
    </w:p>
    <w:p w14:paraId="4484BB54" w14:textId="77777777" w:rsidR="00000000" w:rsidRDefault="007A214F">
      <w:pPr>
        <w:pStyle w:val="a"/>
        <w:rPr>
          <w:rFonts w:hint="cs"/>
          <w:rtl/>
        </w:rPr>
      </w:pPr>
    </w:p>
    <w:p w14:paraId="33135F81" w14:textId="77777777" w:rsidR="00000000" w:rsidRDefault="007A214F">
      <w:pPr>
        <w:pStyle w:val="a"/>
        <w:rPr>
          <w:rFonts w:hint="cs"/>
          <w:rtl/>
        </w:rPr>
      </w:pPr>
      <w:r>
        <w:rPr>
          <w:rFonts w:hint="cs"/>
          <w:rtl/>
        </w:rPr>
        <w:t>הם ישבו ובדקו את הנושא במשך כמעט שנה, כ-11 חודשים, כדי למצוא מה קורה ע</w:t>
      </w:r>
      <w:r>
        <w:rPr>
          <w:rFonts w:hint="cs"/>
          <w:rtl/>
        </w:rPr>
        <w:t>ם הליך קבלת ההחלטות בוועדות ההחלטה, שלמעשה עוסקות בדיני נפשות. לא מדובר בתקצוב לאיזו משפחה, אלא מוציאים כאן ילד ממשפחתו. אתם מתארים לעצמכם מה זה, שמישהו בא יום אחד ולוקח לכם את הילד ושם אותו באיזו מסגרת, או אומר לך לחכות כמה חודשים, ואז מעביר אותו ממוסד למ</w:t>
      </w:r>
      <w:r>
        <w:rPr>
          <w:rFonts w:hint="cs"/>
          <w:rtl/>
        </w:rPr>
        <w:t>וסד, אולי יגיע למשפחה אומנת, אולי למשפחה מאמצת, אולי לאימוץ סגור, ולא תדע בכלל מה עלה בגורלו.</w:t>
      </w:r>
    </w:p>
    <w:p w14:paraId="0943B77A" w14:textId="77777777" w:rsidR="00000000" w:rsidRDefault="007A214F">
      <w:pPr>
        <w:pStyle w:val="a"/>
        <w:rPr>
          <w:rFonts w:hint="cs"/>
          <w:rtl/>
        </w:rPr>
      </w:pPr>
    </w:p>
    <w:p w14:paraId="05E26E1C" w14:textId="77777777" w:rsidR="00000000" w:rsidRDefault="007A214F">
      <w:pPr>
        <w:pStyle w:val="a"/>
        <w:ind w:firstLine="0"/>
        <w:rPr>
          <w:rFonts w:hint="cs"/>
          <w:rtl/>
        </w:rPr>
      </w:pPr>
      <w:r>
        <w:rPr>
          <w:rFonts w:hint="cs"/>
          <w:rtl/>
        </w:rPr>
        <w:tab/>
        <w:t>הוועדה ישבה ובדקה. כאשר קיבלתי את מסקנות הוועדה, הזדעזעתי מחומרת המקרים, מהעוולות הזועקות מתוך הדוח לגבי אופן קבלת ההחלטות. היום לומדים את מסקנות הוועדה באוניבר</w:t>
      </w:r>
      <w:r>
        <w:rPr>
          <w:rFonts w:hint="cs"/>
          <w:rtl/>
        </w:rPr>
        <w:t>סיטה ובכל מיני מקומות. כולם מתייחסים בצורה המכובדת ביותר לאותו דוח ולביקורת הקשה והנוקבת לגבי כל תהליך קבלת ההחלטות של ועדות ההחלטה והתנהלות פקידי הסעד ושירותי הרווחה.</w:t>
      </w:r>
    </w:p>
    <w:p w14:paraId="5AA6D0C8" w14:textId="77777777" w:rsidR="00000000" w:rsidRDefault="007A214F">
      <w:pPr>
        <w:pStyle w:val="a"/>
        <w:ind w:firstLine="0"/>
        <w:rPr>
          <w:rFonts w:hint="cs"/>
          <w:rtl/>
        </w:rPr>
      </w:pPr>
    </w:p>
    <w:p w14:paraId="4CA473BA" w14:textId="77777777" w:rsidR="00000000" w:rsidRDefault="007A214F">
      <w:pPr>
        <w:pStyle w:val="a"/>
        <w:ind w:firstLine="0"/>
        <w:rPr>
          <w:rFonts w:hint="cs"/>
          <w:rtl/>
        </w:rPr>
      </w:pPr>
      <w:r>
        <w:rPr>
          <w:rFonts w:hint="cs"/>
          <w:rtl/>
        </w:rPr>
        <w:tab/>
        <w:t>ברגע שקיבלתי את הדוח, לא חיכיתי הרבה. זה היה בסוף הקדנציה שלי כשר העבודה והרווחה. מייד</w:t>
      </w:r>
      <w:r>
        <w:rPr>
          <w:rFonts w:hint="cs"/>
          <w:rtl/>
        </w:rPr>
        <w:t xml:space="preserve"> נתתי הנחיה למנכ"ל משרד העבודה והרווחה, מר יצחק חזן, שיבצע מייד את מה שאפשר לבצע במסגרת נוהלי תע"ס  - תקנון עובדים סוציאליים. את מה שלא היה אפשר לבצע, אמרתי שנביא לחקיקה באמצעות הכנסת. הייתי בטוח שלא תהיה לכך התנגדות. למה צריכה להיות לכך התנגדות? זה דוח של</w:t>
      </w:r>
      <w:r>
        <w:rPr>
          <w:rFonts w:hint="cs"/>
          <w:rtl/>
        </w:rPr>
        <w:t xml:space="preserve"> כל כך הרבה מומחים שעמלו רבות. בסך הכול אין לנו מטרה למנוע את הוצאת הילדים. </w:t>
      </w:r>
    </w:p>
    <w:p w14:paraId="5BF89610" w14:textId="77777777" w:rsidR="00000000" w:rsidRDefault="007A214F">
      <w:pPr>
        <w:pStyle w:val="a"/>
        <w:ind w:firstLine="0"/>
        <w:rPr>
          <w:rFonts w:hint="cs"/>
          <w:rtl/>
        </w:rPr>
      </w:pPr>
    </w:p>
    <w:p w14:paraId="6AA1C870" w14:textId="77777777" w:rsidR="00000000" w:rsidRDefault="007A214F">
      <w:pPr>
        <w:pStyle w:val="a"/>
        <w:ind w:firstLine="720"/>
        <w:rPr>
          <w:rFonts w:hint="cs"/>
          <w:rtl/>
        </w:rPr>
      </w:pPr>
      <w:r>
        <w:rPr>
          <w:rFonts w:hint="cs"/>
          <w:rtl/>
        </w:rPr>
        <w:t>אני מתאר לעצמי, בלי רוח הקודש ובלי רוח צפונית-מזרחית, שעוד מעט שר העבודה והרווחה יאמר את מה שיש לו לומר. זה השר הכי רע שהיה למדינת ישראל בתחום הרווחה, השר הכי גרוע. פעם הייתי ידי</w:t>
      </w:r>
      <w:r>
        <w:rPr>
          <w:rFonts w:hint="cs"/>
          <w:rtl/>
        </w:rPr>
        <w:t>ד טוב שלו, שיבחתי אותו מעל הבמה הזאת בכל הזדמנות. כאשר הוא נכנס לתפקידו ועשיתי את החפיפה אתו במשרד, ניסיתי לעזור  בכל דרך, אבל עוד לא ראיתי שר שנלחם נגד האנשים שהוא אמור להגן עליהם. במשך חצי השנה הזאת היו גזירות נוראיות, ולא שמעתי אף מלה אחת מהשר הזה. הכול</w:t>
      </w:r>
      <w:r>
        <w:rPr>
          <w:rFonts w:hint="cs"/>
          <w:rtl/>
        </w:rPr>
        <w:t xml:space="preserve"> התייפייפות: מה יפית ומה נעמת, אבל משהו למען האזרחים, משהו למען אותם חלשים - שיקום ויזעק.</w:t>
      </w:r>
    </w:p>
    <w:p w14:paraId="5B936EB7" w14:textId="77777777" w:rsidR="00000000" w:rsidRDefault="007A214F">
      <w:pPr>
        <w:pStyle w:val="a"/>
        <w:ind w:firstLine="0"/>
        <w:rPr>
          <w:rFonts w:hint="cs"/>
          <w:rtl/>
        </w:rPr>
      </w:pPr>
    </w:p>
    <w:p w14:paraId="420B5040" w14:textId="77777777" w:rsidR="00000000" w:rsidRDefault="007A214F">
      <w:pPr>
        <w:pStyle w:val="a"/>
        <w:ind w:firstLine="0"/>
        <w:rPr>
          <w:rFonts w:hint="cs"/>
          <w:rtl/>
        </w:rPr>
      </w:pPr>
      <w:r>
        <w:rPr>
          <w:rFonts w:hint="cs"/>
          <w:rtl/>
        </w:rPr>
        <w:t xml:space="preserve">           נכון, גם בזמני היו קצת גזירות, אבל מעל כל במה - רצתי לכל השווקים, לכל הרחובות, הבאתי את כל אותם מסכנים. כל הפגנה שלהם - ירדתי אליהם, דיברתי אל לבם, זעקתי </w:t>
      </w:r>
      <w:r>
        <w:rPr>
          <w:rFonts w:hint="cs"/>
          <w:rtl/>
        </w:rPr>
        <w:t>בממשלה, הצלחתי למזער את הנזקים. היום אתה שומע את השר הזה מדבר איזו מלה? שום דבר. יושבות מול המשרד שלו אותן נשים חד-הוריות, יושבות לידו אותן משפחות שלקחו להן את הילדים, שלטענתן גזלו להן את הילדים. פעם אחת תרד אליהן, דבר אתן. לא פעם אחת - תעשה מה שאני עשיתי.</w:t>
      </w:r>
      <w:r>
        <w:rPr>
          <w:rFonts w:hint="cs"/>
          <w:rtl/>
        </w:rPr>
        <w:t xml:space="preserve"> </w:t>
      </w:r>
    </w:p>
    <w:p w14:paraId="4712850F" w14:textId="77777777" w:rsidR="00000000" w:rsidRDefault="007A214F">
      <w:pPr>
        <w:pStyle w:val="a"/>
        <w:ind w:firstLine="0"/>
        <w:rPr>
          <w:rFonts w:hint="cs"/>
          <w:rtl/>
        </w:rPr>
      </w:pPr>
    </w:p>
    <w:p w14:paraId="2C877A2D" w14:textId="77777777" w:rsidR="00000000" w:rsidRDefault="007A214F">
      <w:pPr>
        <w:pStyle w:val="a"/>
        <w:ind w:firstLine="0"/>
        <w:rPr>
          <w:rFonts w:hint="cs"/>
          <w:rtl/>
        </w:rPr>
      </w:pPr>
      <w:r>
        <w:rPr>
          <w:rFonts w:hint="cs"/>
          <w:rtl/>
        </w:rPr>
        <w:tab/>
        <w:t>כשאני הייתי שר העבודה והרווחה, איך הצליחו הנכים במאבקם? אתה יודע איך הם הצליחו? אני עשיתי מה שאף שר לא עשה. אמרתי להם: בואו תיכנסו אלי למשרד. אני הכנסתי, אף שהייתי - הנה, יושב פה לידי יושב-ראש הכנסת - הייתי מאוד-מאוד ממלכתי בגישה שלי לנושא של הנכים, ול</w:t>
      </w:r>
      <w:r>
        <w:rPr>
          <w:rFonts w:hint="cs"/>
          <w:rtl/>
        </w:rPr>
        <w:t>א הייתי פופוליסט שמנסה לצבור נקודות, אבל קודם כול נתתי להם בית, נתתי להם אוכל. זה היה בדיוק בתקופה של השלגים והקור הירושלמי. נתתי להם חום בתוך המשרד, שהם ירגישו שיש להם אבא, שיש להם מישהו שמטפל בהם.</w:t>
      </w:r>
    </w:p>
    <w:p w14:paraId="6466CF23" w14:textId="77777777" w:rsidR="00000000" w:rsidRDefault="007A214F">
      <w:pPr>
        <w:pStyle w:val="a"/>
        <w:ind w:firstLine="0"/>
        <w:rPr>
          <w:rFonts w:hint="cs"/>
          <w:rtl/>
        </w:rPr>
      </w:pPr>
    </w:p>
    <w:p w14:paraId="572553CB" w14:textId="77777777" w:rsidR="00000000" w:rsidRDefault="007A214F">
      <w:pPr>
        <w:pStyle w:val="a"/>
        <w:ind w:firstLine="0"/>
        <w:rPr>
          <w:rFonts w:hint="cs"/>
          <w:rtl/>
        </w:rPr>
      </w:pPr>
      <w:r>
        <w:rPr>
          <w:rFonts w:hint="cs"/>
          <w:rtl/>
        </w:rPr>
        <w:tab/>
        <w:t>היום אני מדבר עם אנשי המאהל, אומרים: רגע, מי זה שר העבו</w:t>
      </w:r>
      <w:r>
        <w:rPr>
          <w:rFonts w:hint="cs"/>
          <w:rtl/>
        </w:rPr>
        <w:t>דה והרווחה? בשבוע שעבר אשה אחת היתה צריכה ללדת במאהל. אני הייתי באמצע בר-מצווה, צריך להגיע ל"שבע ברכות" של אחי, מתקשרים אלי דחוף-דחוף, אשה עומדת ללדת והיא אומרת שהיא לא תלך ללדת עד שיגיע אליה שר העבודה והרווחה, בניזרי. אני עוד השר בשבילה. אמרתי: רגע, שילכו</w:t>
      </w:r>
      <w:r>
        <w:rPr>
          <w:rFonts w:hint="cs"/>
          <w:rtl/>
        </w:rPr>
        <w:t xml:space="preserve"> לשר, מה הם רוצים ממני. לא, היא אומרת: רק אתה יכול להציל את המצב. </w:t>
      </w:r>
    </w:p>
    <w:p w14:paraId="4E0C8A08" w14:textId="77777777" w:rsidR="00000000" w:rsidRDefault="007A214F">
      <w:pPr>
        <w:pStyle w:val="a"/>
        <w:ind w:firstLine="0"/>
        <w:rPr>
          <w:rFonts w:hint="cs"/>
          <w:rtl/>
        </w:rPr>
      </w:pPr>
    </w:p>
    <w:p w14:paraId="52183557" w14:textId="77777777" w:rsidR="00000000" w:rsidRDefault="007A214F">
      <w:pPr>
        <w:pStyle w:val="a"/>
        <w:ind w:firstLine="0"/>
        <w:rPr>
          <w:rFonts w:hint="cs"/>
          <w:rtl/>
        </w:rPr>
      </w:pPr>
      <w:r>
        <w:rPr>
          <w:rFonts w:hint="cs"/>
          <w:rtl/>
        </w:rPr>
        <w:tab/>
        <w:t>ואני ניגש לשם, יושב אתה עד אחת-עשרה ומשהו בלילה, למחרת אני חוזר, מנהל משא- ומתן עם מנכ"ל משרד הרווחה. אני אומר לו: תשמע, אולי תזמין אותם, אולי תרד אתה. תשמע, האשה לא רוצה ללכת ללדת, היא ת</w:t>
      </w:r>
      <w:r>
        <w:rPr>
          <w:rFonts w:hint="cs"/>
          <w:rtl/>
        </w:rPr>
        <w:t xml:space="preserve">ופסת את התינוק בבטן שלה, מתייסרת, מתפתלת. אולי השר שלך יקפוץ, אולי תעשו איזו ג'סטה - ככה, חברית - אולי תשבו אתן, תדברו אתן. </w:t>
      </w:r>
    </w:p>
    <w:p w14:paraId="05C31BAF" w14:textId="77777777" w:rsidR="00000000" w:rsidRDefault="007A214F">
      <w:pPr>
        <w:pStyle w:val="a"/>
        <w:ind w:firstLine="0"/>
        <w:rPr>
          <w:rFonts w:hint="cs"/>
          <w:rtl/>
        </w:rPr>
      </w:pPr>
    </w:p>
    <w:p w14:paraId="2909AA38" w14:textId="77777777" w:rsidR="00000000" w:rsidRDefault="007A214F">
      <w:pPr>
        <w:pStyle w:val="a"/>
        <w:ind w:firstLine="0"/>
        <w:rPr>
          <w:rFonts w:hint="cs"/>
          <w:rtl/>
        </w:rPr>
      </w:pPr>
      <w:r>
        <w:rPr>
          <w:rFonts w:hint="cs"/>
          <w:rtl/>
        </w:rPr>
        <w:tab/>
        <w:t>נכון, דיברתם פעם אחת, אולי פעמיים, אבל שירגישו שיש להם - - - אתם לא מייצגים רק את הממסד, אתם מייצגים גם את האנשים הללו. תאר לך שה</w:t>
      </w:r>
      <w:r>
        <w:rPr>
          <w:rFonts w:hint="cs"/>
          <w:rtl/>
        </w:rPr>
        <w:t>יו לוקחים לך איזה ילד - אז אני יודע מה תגיד כשתעלה עוד מעט לכאן, אני הרי מכיר את הראש שלך. אתה תבוא ותגיד: רבותי, אתם יודעים, מה אתם חושבים, שסתם מדינת ישראל מתעלקת על אנשים ולוקחת להם את הילדים? אתם יודעים באילו מקרים מדובר? בילדים מוכים, בילדים בסכנה - א</w:t>
      </w:r>
      <w:r>
        <w:rPr>
          <w:rFonts w:hint="cs"/>
          <w:rtl/>
        </w:rPr>
        <w:t xml:space="preserve">ני מתאר לעצמי שאתה תגיד את זה ותעשה פה מניפולציה. </w:t>
      </w:r>
    </w:p>
    <w:p w14:paraId="72D3EF2C" w14:textId="77777777" w:rsidR="00000000" w:rsidRDefault="007A214F">
      <w:pPr>
        <w:pStyle w:val="a"/>
        <w:ind w:firstLine="0"/>
        <w:rPr>
          <w:rFonts w:hint="cs"/>
          <w:rtl/>
        </w:rPr>
      </w:pPr>
    </w:p>
    <w:p w14:paraId="478B5A1A" w14:textId="77777777" w:rsidR="00000000" w:rsidRDefault="007A214F">
      <w:pPr>
        <w:pStyle w:val="a"/>
        <w:ind w:firstLine="0"/>
        <w:rPr>
          <w:rFonts w:hint="cs"/>
          <w:rtl/>
        </w:rPr>
      </w:pPr>
      <w:r>
        <w:rPr>
          <w:rFonts w:hint="cs"/>
          <w:rtl/>
        </w:rPr>
        <w:tab/>
        <w:t>אלא מה אני רוצה לומר לך? נכון, אני מסכים שצריך להוציא ילדים מהבית, במקרים קשים צריך לקחת אותם. אני לא הקמתי את הוועדה כדי שתגיד לי: לא, אל תיקח ילדים, שיתעללו בהם בבית. כל המטרה והמסקנות של ועדת-גילת היו</w:t>
      </w:r>
      <w:r>
        <w:rPr>
          <w:rFonts w:hint="cs"/>
          <w:rtl/>
        </w:rPr>
        <w:t xml:space="preserve"> שיהיו פיקוח ובקרה על ועדות ההחלטה ופקידי הסעד. אני באמת לא מבקש למנוע הוצאת ילדים, אבל שיעבדו על-פי נוהל שהוועדות קבעו - והדבר הזה ימנע עוול ועוגמת נפש ופגיעה באזרחים תמימים, ופגיעה כספית גם כן. </w:t>
      </w:r>
    </w:p>
    <w:p w14:paraId="480C7FAC" w14:textId="77777777" w:rsidR="00000000" w:rsidRDefault="007A214F">
      <w:pPr>
        <w:pStyle w:val="a"/>
        <w:ind w:firstLine="0"/>
        <w:rPr>
          <w:rFonts w:hint="cs"/>
          <w:rtl/>
        </w:rPr>
      </w:pPr>
    </w:p>
    <w:p w14:paraId="228AB65D" w14:textId="77777777" w:rsidR="00000000" w:rsidRDefault="007A214F">
      <w:pPr>
        <w:pStyle w:val="a"/>
        <w:ind w:firstLine="0"/>
        <w:rPr>
          <w:rFonts w:hint="cs"/>
          <w:rtl/>
        </w:rPr>
      </w:pPr>
      <w:r>
        <w:rPr>
          <w:rFonts w:hint="cs"/>
          <w:rtl/>
        </w:rPr>
        <w:tab/>
        <w:t>הרי היו מקרים שאני התערבתי בהם אישית, אני הפעלתי את הסמכו</w:t>
      </w:r>
      <w:r>
        <w:rPr>
          <w:rFonts w:hint="cs"/>
          <w:rtl/>
        </w:rPr>
        <w:t>ת שלי בתור שר, וכשנתתי את הנהלים הנכונים, החזירו את הילדים בסוף להורים. עכשיו מה קורה? באים, לוקחים למשפחה את הילד, למה? כי היה מקרה שבו הוא קיבל מכה, אז אמרו: האמא מכה. לקחו את הילד, וחודשים וריצות וכספים ואלפי דולרים לוקחים מאותן משפחות. משפחה שאין לה כס</w:t>
      </w:r>
      <w:r>
        <w:rPr>
          <w:rFonts w:hint="cs"/>
          <w:rtl/>
        </w:rPr>
        <w:t>ף - אלה משפחות קשות-יום, אז אין להן כסף לעורכי-דין - מסכנות, נופלות, והילדים - לוקחים אותם. הרי אלה מקרים מזעזעים שהוועדה - קראתי לכם את השמות, זה ברוך השם לא הילדים שלי ולא של אחיינים שלי, זה ילדים של עם ישראל - ועדה של מומחים, בלתי תלויה, לרבות אנשי מקצו</w:t>
      </w:r>
      <w:r>
        <w:rPr>
          <w:rFonts w:hint="cs"/>
          <w:rtl/>
        </w:rPr>
        <w:t>ע מהמשרד, מוטי וינטר, שחתמו כולם בסופו של דבר גם על המסקנות של הוועדה.</w:t>
      </w:r>
    </w:p>
    <w:p w14:paraId="3E82CF33" w14:textId="77777777" w:rsidR="00000000" w:rsidRDefault="007A214F">
      <w:pPr>
        <w:pStyle w:val="ad"/>
        <w:rPr>
          <w:rtl/>
        </w:rPr>
      </w:pPr>
      <w:r>
        <w:rPr>
          <w:rtl/>
        </w:rPr>
        <w:br/>
        <w:t>היו"ר ראובן ריבלין:</w:t>
      </w:r>
    </w:p>
    <w:p w14:paraId="3B53A0F5" w14:textId="77777777" w:rsidR="00000000" w:rsidRDefault="007A214F">
      <w:pPr>
        <w:pStyle w:val="a"/>
        <w:rPr>
          <w:rtl/>
        </w:rPr>
      </w:pPr>
    </w:p>
    <w:p w14:paraId="1252B125" w14:textId="77777777" w:rsidR="00000000" w:rsidRDefault="007A214F">
      <w:pPr>
        <w:pStyle w:val="a"/>
        <w:rPr>
          <w:rFonts w:hint="cs"/>
          <w:rtl/>
        </w:rPr>
      </w:pPr>
      <w:r>
        <w:rPr>
          <w:rFonts w:hint="cs"/>
          <w:rtl/>
        </w:rPr>
        <w:t>כמה תוספת זמן אדוני מבקש?</w:t>
      </w:r>
    </w:p>
    <w:p w14:paraId="09629FA0" w14:textId="77777777" w:rsidR="00000000" w:rsidRDefault="007A214F">
      <w:pPr>
        <w:pStyle w:val="SpeakerCon"/>
        <w:rPr>
          <w:rFonts w:hint="cs"/>
          <w:rtl/>
        </w:rPr>
      </w:pPr>
    </w:p>
    <w:p w14:paraId="27928608" w14:textId="77777777" w:rsidR="00000000" w:rsidRDefault="007A214F">
      <w:pPr>
        <w:pStyle w:val="SpeakerCon"/>
        <w:rPr>
          <w:rtl/>
        </w:rPr>
      </w:pPr>
      <w:r>
        <w:rPr>
          <w:rtl/>
        </w:rPr>
        <w:br/>
      </w:r>
      <w:bookmarkStart w:id="266" w:name="FS000000484T10_09_2003_14_37_01"/>
      <w:bookmarkStart w:id="267" w:name="FS000000484T10_09_2003_14_37_05C"/>
      <w:bookmarkEnd w:id="266"/>
      <w:bookmarkEnd w:id="267"/>
      <w:r>
        <w:rPr>
          <w:rtl/>
        </w:rPr>
        <w:t>שלמה בניזרי (ש"ס):</w:t>
      </w:r>
    </w:p>
    <w:p w14:paraId="3B2CB0A1" w14:textId="77777777" w:rsidR="00000000" w:rsidRDefault="007A214F">
      <w:pPr>
        <w:pStyle w:val="a"/>
        <w:rPr>
          <w:rFonts w:hint="cs"/>
          <w:rtl/>
        </w:rPr>
      </w:pPr>
    </w:p>
    <w:p w14:paraId="3C80F485" w14:textId="77777777" w:rsidR="00000000" w:rsidRDefault="007A214F">
      <w:pPr>
        <w:pStyle w:val="a"/>
        <w:rPr>
          <w:rFonts w:hint="cs"/>
          <w:rtl/>
        </w:rPr>
      </w:pPr>
      <w:r>
        <w:rPr>
          <w:rFonts w:hint="cs"/>
          <w:rtl/>
        </w:rPr>
        <w:t>חמש דקות. כולם דיברו פה שעות. אני אגיד לך את האמת, אני מהבוקר פה. תשמע, אני לא מבטא את כאבי פה, אדוני היושב-ראש. את</w:t>
      </w:r>
      <w:r>
        <w:rPr>
          <w:rFonts w:hint="cs"/>
          <w:rtl/>
        </w:rPr>
        <w:t>ה יודע מה - - -</w:t>
      </w:r>
    </w:p>
    <w:p w14:paraId="3A31589A" w14:textId="77777777" w:rsidR="00000000" w:rsidRDefault="007A214F">
      <w:pPr>
        <w:pStyle w:val="ad"/>
        <w:rPr>
          <w:rtl/>
        </w:rPr>
      </w:pPr>
      <w:r>
        <w:rPr>
          <w:rtl/>
        </w:rPr>
        <w:br/>
        <w:t>היו"ר ראובן ריבלין:</w:t>
      </w:r>
    </w:p>
    <w:p w14:paraId="1220CDF6" w14:textId="77777777" w:rsidR="00000000" w:rsidRDefault="007A214F">
      <w:pPr>
        <w:pStyle w:val="a"/>
        <w:rPr>
          <w:rtl/>
        </w:rPr>
      </w:pPr>
    </w:p>
    <w:p w14:paraId="0F8A0AD2" w14:textId="77777777" w:rsidR="00000000" w:rsidRDefault="007A214F">
      <w:pPr>
        <w:pStyle w:val="a"/>
        <w:rPr>
          <w:rFonts w:hint="cs"/>
          <w:rtl/>
        </w:rPr>
      </w:pPr>
      <w:r>
        <w:rPr>
          <w:rFonts w:hint="cs"/>
          <w:rtl/>
        </w:rPr>
        <w:t xml:space="preserve">אני לא אפסיק את אדוני. </w:t>
      </w:r>
    </w:p>
    <w:p w14:paraId="3DCDD376" w14:textId="77777777" w:rsidR="00000000" w:rsidRDefault="007A214F">
      <w:pPr>
        <w:pStyle w:val="SpeakerCon"/>
        <w:rPr>
          <w:rtl/>
        </w:rPr>
      </w:pPr>
      <w:r>
        <w:rPr>
          <w:rtl/>
        </w:rPr>
        <w:br/>
      </w:r>
      <w:bookmarkStart w:id="268" w:name="FS000000484T10_09_2003_14_38_48C"/>
      <w:bookmarkEnd w:id="268"/>
      <w:r>
        <w:rPr>
          <w:rtl/>
        </w:rPr>
        <w:t>שלמה בניזרי (ש"ס):</w:t>
      </w:r>
    </w:p>
    <w:p w14:paraId="1C36200C" w14:textId="77777777" w:rsidR="00000000" w:rsidRDefault="007A214F">
      <w:pPr>
        <w:pStyle w:val="a"/>
        <w:rPr>
          <w:rtl/>
        </w:rPr>
      </w:pPr>
    </w:p>
    <w:p w14:paraId="63783F74" w14:textId="77777777" w:rsidR="00000000" w:rsidRDefault="007A214F">
      <w:pPr>
        <w:pStyle w:val="a"/>
        <w:rPr>
          <w:rFonts w:hint="cs"/>
          <w:rtl/>
        </w:rPr>
      </w:pPr>
      <w:r>
        <w:rPr>
          <w:rFonts w:hint="cs"/>
          <w:rtl/>
        </w:rPr>
        <w:t>אני אשתדל לקצר. אני לא באתי לדבר בשבילי ולא בשביל ביתי. שמעתי את עזמי בשארה ושמעתי את כולם בכל ההזדמנויות, ולא ראיתי שקיצרו לאחרים - - -</w:t>
      </w:r>
    </w:p>
    <w:p w14:paraId="17272FD7" w14:textId="77777777" w:rsidR="00000000" w:rsidRDefault="007A214F">
      <w:pPr>
        <w:pStyle w:val="ac"/>
        <w:rPr>
          <w:rtl/>
        </w:rPr>
      </w:pPr>
      <w:r>
        <w:rPr>
          <w:rtl/>
        </w:rPr>
        <w:br/>
        <w:t>השר מאיר שטרית:</w:t>
      </w:r>
    </w:p>
    <w:p w14:paraId="556317C2" w14:textId="77777777" w:rsidR="00000000" w:rsidRDefault="007A214F">
      <w:pPr>
        <w:pStyle w:val="a"/>
        <w:rPr>
          <w:rtl/>
        </w:rPr>
      </w:pPr>
    </w:p>
    <w:p w14:paraId="55934059" w14:textId="77777777" w:rsidR="00000000" w:rsidRDefault="007A214F">
      <w:pPr>
        <w:pStyle w:val="a"/>
        <w:rPr>
          <w:rFonts w:hint="cs"/>
          <w:rtl/>
        </w:rPr>
      </w:pPr>
      <w:r>
        <w:rPr>
          <w:rFonts w:hint="cs"/>
          <w:rtl/>
        </w:rPr>
        <w:t>שר הרווחה צריך להש</w:t>
      </w:r>
      <w:r>
        <w:rPr>
          <w:rFonts w:hint="cs"/>
          <w:rtl/>
        </w:rPr>
        <w:t>תתף בלוויה בהר-המנוחות בשעה 14:00.</w:t>
      </w:r>
    </w:p>
    <w:p w14:paraId="0D186C21" w14:textId="77777777" w:rsidR="00000000" w:rsidRDefault="007A214F">
      <w:pPr>
        <w:pStyle w:val="SpeakerCon"/>
        <w:rPr>
          <w:rtl/>
        </w:rPr>
      </w:pPr>
      <w:r>
        <w:rPr>
          <w:rtl/>
        </w:rPr>
        <w:br/>
      </w:r>
      <w:bookmarkStart w:id="269" w:name="FS000000484T10_09_2003_14_40_16C"/>
      <w:bookmarkEnd w:id="269"/>
      <w:r>
        <w:rPr>
          <w:rtl/>
        </w:rPr>
        <w:t>שלמה בניזרי (ש"ס):</w:t>
      </w:r>
    </w:p>
    <w:p w14:paraId="7CF8E0A3" w14:textId="77777777" w:rsidR="00000000" w:rsidRDefault="007A214F">
      <w:pPr>
        <w:pStyle w:val="a"/>
        <w:rPr>
          <w:rtl/>
        </w:rPr>
      </w:pPr>
    </w:p>
    <w:p w14:paraId="72CEC552" w14:textId="77777777" w:rsidR="00000000" w:rsidRDefault="007A214F">
      <w:pPr>
        <w:pStyle w:val="a"/>
        <w:rPr>
          <w:rFonts w:hint="cs"/>
          <w:rtl/>
        </w:rPr>
      </w:pPr>
      <w:r>
        <w:rPr>
          <w:rFonts w:hint="cs"/>
          <w:rtl/>
        </w:rPr>
        <w:t xml:space="preserve">באמת, לא באתי לדבר בשבילי. אני מדבר בשביל עם ישראל. </w:t>
      </w:r>
    </w:p>
    <w:p w14:paraId="0174E197" w14:textId="77777777" w:rsidR="00000000" w:rsidRDefault="007A214F">
      <w:pPr>
        <w:pStyle w:val="ac"/>
        <w:rPr>
          <w:rFonts w:hint="cs"/>
          <w:rtl/>
        </w:rPr>
      </w:pPr>
    </w:p>
    <w:p w14:paraId="7BFF08A3" w14:textId="77777777" w:rsidR="00000000" w:rsidRDefault="007A214F">
      <w:pPr>
        <w:pStyle w:val="ac"/>
        <w:rPr>
          <w:rtl/>
        </w:rPr>
      </w:pPr>
      <w:r>
        <w:rPr>
          <w:rFonts w:hint="cs"/>
          <w:rtl/>
        </w:rPr>
        <w:br/>
      </w:r>
      <w:r>
        <w:rPr>
          <w:rFonts w:hint="eastAsia"/>
          <w:rtl/>
        </w:rPr>
        <w:t>השר</w:t>
      </w:r>
      <w:r>
        <w:rPr>
          <w:rtl/>
        </w:rPr>
        <w:t xml:space="preserve"> מאיר שטרית:</w:t>
      </w:r>
    </w:p>
    <w:p w14:paraId="01FB4A8F" w14:textId="77777777" w:rsidR="00000000" w:rsidRDefault="007A214F">
      <w:pPr>
        <w:pStyle w:val="a"/>
        <w:rPr>
          <w:rtl/>
        </w:rPr>
      </w:pPr>
    </w:p>
    <w:p w14:paraId="2067F9D6" w14:textId="77777777" w:rsidR="00000000" w:rsidRDefault="007A214F">
      <w:pPr>
        <w:pStyle w:val="a"/>
        <w:rPr>
          <w:rFonts w:hint="cs"/>
          <w:rtl/>
        </w:rPr>
      </w:pPr>
      <w:r>
        <w:rPr>
          <w:rFonts w:hint="cs"/>
          <w:rtl/>
        </w:rPr>
        <w:t>יש כנסת גם אחרי הפגרה.</w:t>
      </w:r>
    </w:p>
    <w:p w14:paraId="4FE84ED3" w14:textId="77777777" w:rsidR="00000000" w:rsidRDefault="007A214F">
      <w:pPr>
        <w:pStyle w:val="ad"/>
        <w:rPr>
          <w:rtl/>
        </w:rPr>
      </w:pPr>
      <w:r>
        <w:rPr>
          <w:rtl/>
        </w:rPr>
        <w:br/>
        <w:t>היו"ר ראובן ריבלין:</w:t>
      </w:r>
    </w:p>
    <w:p w14:paraId="1E24DB75" w14:textId="77777777" w:rsidR="00000000" w:rsidRDefault="007A214F">
      <w:pPr>
        <w:pStyle w:val="a"/>
        <w:rPr>
          <w:rtl/>
        </w:rPr>
      </w:pPr>
    </w:p>
    <w:p w14:paraId="0703D313" w14:textId="77777777" w:rsidR="00000000" w:rsidRDefault="007A214F">
      <w:pPr>
        <w:pStyle w:val="a"/>
        <w:rPr>
          <w:rFonts w:hint="cs"/>
          <w:rtl/>
        </w:rPr>
      </w:pPr>
      <w:r>
        <w:rPr>
          <w:rFonts w:hint="cs"/>
          <w:rtl/>
        </w:rPr>
        <w:t xml:space="preserve">כבוד חבר הכנסת, כל מה שביקשתי מאדוני השר לשעבר, שיאמר כמה זמן הוא צריך עוד. אז אני </w:t>
      </w:r>
      <w:r>
        <w:rPr>
          <w:rFonts w:hint="cs"/>
          <w:rtl/>
        </w:rPr>
        <w:t>אומר, אדוני, מציע לו, ואדוני כבר - - - למה בהתרסה?</w:t>
      </w:r>
    </w:p>
    <w:p w14:paraId="38C542E4" w14:textId="77777777" w:rsidR="00000000" w:rsidRDefault="007A214F">
      <w:pPr>
        <w:pStyle w:val="SpeakerCon"/>
        <w:rPr>
          <w:rtl/>
        </w:rPr>
      </w:pPr>
      <w:r>
        <w:rPr>
          <w:rtl/>
        </w:rPr>
        <w:br/>
      </w:r>
      <w:bookmarkStart w:id="270" w:name="FS000000484T10_09_2003_14_41_41C"/>
      <w:bookmarkEnd w:id="270"/>
      <w:r>
        <w:rPr>
          <w:rtl/>
        </w:rPr>
        <w:t>שלמה בניזרי (ש"ס):</w:t>
      </w:r>
    </w:p>
    <w:p w14:paraId="02A3E725" w14:textId="77777777" w:rsidR="00000000" w:rsidRDefault="007A214F">
      <w:pPr>
        <w:pStyle w:val="a"/>
        <w:rPr>
          <w:rtl/>
        </w:rPr>
      </w:pPr>
    </w:p>
    <w:p w14:paraId="64E72066" w14:textId="77777777" w:rsidR="00000000" w:rsidRDefault="007A214F">
      <w:pPr>
        <w:pStyle w:val="a"/>
        <w:rPr>
          <w:rFonts w:hint="cs"/>
          <w:rtl/>
        </w:rPr>
      </w:pPr>
      <w:r>
        <w:rPr>
          <w:rFonts w:hint="cs"/>
          <w:rtl/>
        </w:rPr>
        <w:t>אני אגיד לך למה עשיתי את זה דחוף פה. למה? מכיוון שאין שום התייחסות. יושבים שם אנשים, מתייבשים שם, מסכנים. פניתי למשרד - לקב"ט, נדמה לי - אמרתי לו: תשמע, תן להם חשמל, לאנשים. אתה לא מכנ</w:t>
      </w:r>
      <w:r>
        <w:rPr>
          <w:rFonts w:hint="cs"/>
          <w:rtl/>
        </w:rPr>
        <w:t>יס אותם למשרד כמוני. חשמל. יש שם אנשים עם תינוקות, יש שם אנשים שאין להם מה לאכול. אל תיתן להם אוכל, תן להם חשמל, תחבר מהמשרד. אמר: יש החלטה אסטרטגית של הנהלת המשרד, בידיעת השר והמנכ"ל, שלא לתת חשמל לאותן משפחות. למה? אני שואל אתכם למה. תראה, הרי אתה השר של</w:t>
      </w:r>
      <w:r>
        <w:rPr>
          <w:rFonts w:hint="cs"/>
          <w:rtl/>
        </w:rPr>
        <w:t xml:space="preserve">הם, אתה אמור לדאוג להם. לא אני - אני היום חבר כנסת - ודאי שאני עושה את זה בשמחה, אבל אתה צריך להיות האבא הרוחני, אתה שוכח מאיפה אתה באת. </w:t>
      </w:r>
    </w:p>
    <w:p w14:paraId="11D2DE79" w14:textId="77777777" w:rsidR="00000000" w:rsidRDefault="007A214F">
      <w:pPr>
        <w:pStyle w:val="a"/>
        <w:rPr>
          <w:rFonts w:hint="cs"/>
          <w:rtl/>
        </w:rPr>
      </w:pPr>
    </w:p>
    <w:p w14:paraId="61AD8446" w14:textId="77777777" w:rsidR="00000000" w:rsidRDefault="007A214F">
      <w:pPr>
        <w:pStyle w:val="a"/>
        <w:rPr>
          <w:rFonts w:hint="cs"/>
          <w:rtl/>
        </w:rPr>
      </w:pPr>
      <w:r>
        <w:rPr>
          <w:rFonts w:hint="cs"/>
          <w:rtl/>
        </w:rPr>
        <w:t>לא מספיק הרסתם, אתה ומפלגתך, את כל נושא הדת במדינה. כל העוון על הצוואר שלכם. הרסתם את כל הישיבות, תלמודי-תורה, כל שיר</w:t>
      </w:r>
      <w:r>
        <w:rPr>
          <w:rFonts w:hint="cs"/>
          <w:rtl/>
        </w:rPr>
        <w:t>ותי הדת, כל נושא - רווחה, כלכלה, ביטחון. תראה איזה עוון גדול, ישבת עם טומי לפיד - אוי לרשע ואוי לשכנו - תראה מה שעשיתם ולמה גרמתם. העיקר התאווה שלך לשבת על הכיסא. פעם הערכתי אותך וכיבדתי אותך. אני מדבר, תאמין לי, מעומקא דלבא - על החורבן שאתה וחבריך עושים ב</w:t>
      </w:r>
      <w:r>
        <w:rPr>
          <w:rFonts w:hint="cs"/>
          <w:rtl/>
        </w:rPr>
        <w:t>תוך הממשלה הזאת, אבל לפחות, אתה יודע מה - עזוב את הנושאים האחרים, נושא שאתה אחראי עליו, למה אתה לא מטפל בו? תראה איזה מסקנות פשוטות בסך הכול.</w:t>
      </w:r>
    </w:p>
    <w:p w14:paraId="58B853BC" w14:textId="77777777" w:rsidR="00000000" w:rsidRDefault="007A214F">
      <w:pPr>
        <w:pStyle w:val="a"/>
        <w:rPr>
          <w:rFonts w:hint="cs"/>
          <w:rtl/>
        </w:rPr>
      </w:pPr>
    </w:p>
    <w:p w14:paraId="32713920" w14:textId="77777777" w:rsidR="00000000" w:rsidRDefault="007A214F">
      <w:pPr>
        <w:pStyle w:val="a"/>
        <w:rPr>
          <w:rFonts w:hint="cs"/>
          <w:rtl/>
        </w:rPr>
      </w:pPr>
      <w:r>
        <w:rPr>
          <w:rFonts w:hint="cs"/>
          <w:rtl/>
        </w:rPr>
        <w:t xml:space="preserve">מה אומרות המסקנות? לשנות את שמה של הוועדה מוועדת החלטה לוועדה לתוכניות טיפול, כי זה לא התפקיד שלהם רק להחליט, הם </w:t>
      </w:r>
      <w:r>
        <w:rPr>
          <w:rFonts w:hint="cs"/>
          <w:rtl/>
        </w:rPr>
        <w:t>צריכים לדאוג למצוא טיפול לילדים ולהביא את ההמלצות בפני בתי-משפט, ולא רק להחליט - ועדת החלטה; הטלת חובת תרשומת על דיוני הוות"ט; שיתוף המשפחה והקטין בדיוני הוות"ט כזכות שבדין ולא כחסד; המשפחה רשאית להביא מומחים מטעמה; בנוסף, תהא המשפחה והקטין, ביחד ולעתים לח</w:t>
      </w:r>
      <w:r>
        <w:rPr>
          <w:rFonts w:hint="cs"/>
          <w:rtl/>
        </w:rPr>
        <w:t>וד, רשאית להיות מיוצגת על-ידי כל מי שתמצא לנכון; הגבלת צווי החירום; הקמתה של נציבות קבילות במשרד העבודה והרווחה; הקמה של מועצה מדעית - אני מקצר, אני מוכן להביא לכם. מי שירצה, אפשר לקבל את כל הדוח, דוח מצוין שייתן לכם תמונת מצב, לצערי מאוד-מאוד עגומה, על כל</w:t>
      </w:r>
      <w:r>
        <w:rPr>
          <w:rFonts w:hint="cs"/>
          <w:rtl/>
        </w:rPr>
        <w:t xml:space="preserve"> מה שקורה פה במדינת ישראל בתחום הזה.</w:t>
      </w:r>
    </w:p>
    <w:p w14:paraId="3CA954B2" w14:textId="77777777" w:rsidR="00000000" w:rsidRDefault="007A214F">
      <w:pPr>
        <w:pStyle w:val="a"/>
        <w:rPr>
          <w:rFonts w:hint="cs"/>
          <w:rtl/>
        </w:rPr>
      </w:pPr>
    </w:p>
    <w:p w14:paraId="472302DC" w14:textId="77777777" w:rsidR="00000000" w:rsidRDefault="007A214F">
      <w:pPr>
        <w:pStyle w:val="a"/>
        <w:rPr>
          <w:rFonts w:hint="cs"/>
          <w:rtl/>
        </w:rPr>
      </w:pPr>
      <w:r>
        <w:rPr>
          <w:rFonts w:hint="cs"/>
          <w:rtl/>
        </w:rPr>
        <w:t xml:space="preserve">לכן, אדוני היושב-ראש, באמת אני זועק רק את כאבם של אותם אנשים שאני יושב אתם שם כל פעם - הם מספרים לי את הסיפורים שלהם, כל פעם מצטרפות משפחות. הלב נקרע, נחמץ, אתה אומר: רגע, כאלה דברים יכולים להיות במדינת ישראל? </w:t>
      </w:r>
    </w:p>
    <w:p w14:paraId="253195BA" w14:textId="77777777" w:rsidR="00000000" w:rsidRDefault="007A214F">
      <w:pPr>
        <w:pStyle w:val="a"/>
        <w:rPr>
          <w:rFonts w:hint="cs"/>
          <w:rtl/>
        </w:rPr>
      </w:pPr>
    </w:p>
    <w:p w14:paraId="7A49D84F" w14:textId="77777777" w:rsidR="00000000" w:rsidRDefault="007A214F">
      <w:pPr>
        <w:pStyle w:val="a"/>
        <w:rPr>
          <w:rFonts w:hint="cs"/>
          <w:rtl/>
        </w:rPr>
      </w:pPr>
      <w:r>
        <w:rPr>
          <w:rFonts w:hint="cs"/>
          <w:rtl/>
        </w:rPr>
        <w:t>ואני א</w:t>
      </w:r>
      <w:r>
        <w:rPr>
          <w:rFonts w:hint="cs"/>
          <w:rtl/>
        </w:rPr>
        <w:t xml:space="preserve">חד שנותן את כל הגיבוי לעובדים שאני עובד אתם - לפקידי הסעד - אני לא רוצה להוציא את דיבתם רעה, כי הם עושים עבודה מצוינת, עושים הכול. אבל לפעמים כשאתה נותן כוח - כוח בלתי מוגבל - לפקידים, אז הם יכולים להשתולל ולעשות כאוות נפשם. כל מקרה הם הופכים לטראומתי, הם </w:t>
      </w:r>
      <w:r>
        <w:rPr>
          <w:rFonts w:hint="cs"/>
          <w:rtl/>
        </w:rPr>
        <w:t xml:space="preserve">חוששים: איזו ועדת חקירה, ובסוף מישהו אומר: למה לי לקחת את הסיכון, אני הולך עד הסוף, מוציא את הילד שיהיה במשפחה. </w:t>
      </w:r>
    </w:p>
    <w:p w14:paraId="7DFC436F" w14:textId="77777777" w:rsidR="00000000" w:rsidRDefault="007A214F">
      <w:pPr>
        <w:pStyle w:val="a"/>
        <w:rPr>
          <w:rFonts w:hint="cs"/>
          <w:rtl/>
        </w:rPr>
      </w:pPr>
    </w:p>
    <w:p w14:paraId="51B3F987" w14:textId="77777777" w:rsidR="00000000" w:rsidRDefault="007A214F">
      <w:pPr>
        <w:pStyle w:val="a"/>
        <w:rPr>
          <w:rFonts w:hint="cs"/>
          <w:rtl/>
        </w:rPr>
      </w:pPr>
      <w:r>
        <w:rPr>
          <w:rFonts w:hint="cs"/>
          <w:rtl/>
        </w:rPr>
        <w:t xml:space="preserve">ואני אומר - אני לא עושה הכללות לגבי כל המקרים, כי בחלק מהמקרים בוודאי צריך להוציא, אבל אם אנחנו נעבוד לפי נהלים ולפי תקנות, נצליח ליישר את כל </w:t>
      </w:r>
      <w:r>
        <w:rPr>
          <w:rFonts w:hint="cs"/>
          <w:rtl/>
        </w:rPr>
        <w:t>המערכת, ואז לא תהיה טענה כנגד אותם אנשים, שאומרים: זה  יותר גרוע מהסיפור של ילדי תימן, מה שעושים לנו. אנחנו נצטרך להקים ועדות חקירה הרבה יותר חמורות.</w:t>
      </w:r>
    </w:p>
    <w:p w14:paraId="007881CB" w14:textId="77777777" w:rsidR="00000000" w:rsidRDefault="007A214F">
      <w:pPr>
        <w:pStyle w:val="a"/>
        <w:rPr>
          <w:rFonts w:hint="cs"/>
          <w:rtl/>
        </w:rPr>
      </w:pPr>
    </w:p>
    <w:p w14:paraId="2A1802BE" w14:textId="77777777" w:rsidR="00000000" w:rsidRDefault="007A214F">
      <w:pPr>
        <w:pStyle w:val="a"/>
        <w:rPr>
          <w:rFonts w:hint="cs"/>
          <w:rtl/>
        </w:rPr>
      </w:pPr>
      <w:r>
        <w:rPr>
          <w:rFonts w:hint="cs"/>
          <w:rtl/>
        </w:rPr>
        <w:t>ואני באמת רוצה לתבוע מהכנסת - אנחנו רוצים להקים ועדת חקירה ממלכתית, שתבדוק כל מקרה לגופו. לו היה לנו היום</w:t>
      </w:r>
      <w:r>
        <w:rPr>
          <w:rFonts w:hint="cs"/>
          <w:rtl/>
        </w:rPr>
        <w:t xml:space="preserve"> נציב קבילות, כפי שהמסקנות מבקשות, לא היה כל הסיפור הזה, מזמן היינו גומרים את כל הסיפור. המשפחות, יש להן בעיה - תפנו לנציב הקבילות, הוא יפתור לכם את הבעיה, הוא יבדוק את המקרה שלכם.</w:t>
      </w:r>
    </w:p>
    <w:p w14:paraId="762DFD20" w14:textId="77777777" w:rsidR="00000000" w:rsidRDefault="007A214F">
      <w:pPr>
        <w:pStyle w:val="a"/>
        <w:rPr>
          <w:rFonts w:hint="cs"/>
          <w:rtl/>
        </w:rPr>
      </w:pPr>
    </w:p>
    <w:p w14:paraId="5D54B29E" w14:textId="77777777" w:rsidR="00000000" w:rsidRDefault="007A214F">
      <w:pPr>
        <w:pStyle w:val="a"/>
        <w:rPr>
          <w:rFonts w:hint="cs"/>
          <w:rtl/>
        </w:rPr>
      </w:pPr>
      <w:r>
        <w:rPr>
          <w:rFonts w:hint="cs"/>
          <w:rtl/>
        </w:rPr>
        <w:t>לכן, אדוני השר, מה שאני מבקש ממך - "עורו ישנים, הקיצו מתרדמתכם" אומרים בחו</w:t>
      </w:r>
      <w:r>
        <w:rPr>
          <w:rFonts w:hint="cs"/>
          <w:rtl/>
        </w:rPr>
        <w:t xml:space="preserve">דש אלול, אז תתעורר, אדוני, משנתך, תקום ותגיד: אני מיישם את כל המלצות הדוח; אני אשב, אני אפגש אתם, אני אנסה לפתור להם את הבעיות. אל תתחבא מאחורי אותם אנשי מקצוע ותקים לי כל מיני ועדות של פרופסורים כדי לכסות את עצמך - ושום תוצאה חיובית בחצי שנה שאתה נמצא שם </w:t>
      </w:r>
      <w:r>
        <w:rPr>
          <w:rFonts w:hint="cs"/>
          <w:rtl/>
        </w:rPr>
        <w:t>לא ראיתי. תודה.</w:t>
      </w:r>
    </w:p>
    <w:p w14:paraId="15552E8B" w14:textId="77777777" w:rsidR="00000000" w:rsidRDefault="007A214F">
      <w:pPr>
        <w:pStyle w:val="ad"/>
        <w:rPr>
          <w:rtl/>
        </w:rPr>
      </w:pPr>
      <w:r>
        <w:rPr>
          <w:rtl/>
        </w:rPr>
        <w:br/>
        <w:t>היו"ר ראובן ריבלין:</w:t>
      </w:r>
    </w:p>
    <w:p w14:paraId="7FE7477C" w14:textId="77777777" w:rsidR="00000000" w:rsidRDefault="007A214F">
      <w:pPr>
        <w:pStyle w:val="a"/>
        <w:rPr>
          <w:rtl/>
        </w:rPr>
      </w:pPr>
    </w:p>
    <w:p w14:paraId="66AE5AB4" w14:textId="77777777" w:rsidR="00000000" w:rsidRDefault="007A214F">
      <w:pPr>
        <w:pStyle w:val="a"/>
        <w:rPr>
          <w:rFonts w:hint="cs"/>
          <w:rtl/>
        </w:rPr>
      </w:pPr>
      <w:r>
        <w:rPr>
          <w:rFonts w:hint="cs"/>
          <w:rtl/>
        </w:rPr>
        <w:t xml:space="preserve">תודה רבה לאדוני. כבוד השר. </w:t>
      </w:r>
    </w:p>
    <w:p w14:paraId="49DA9291" w14:textId="77777777" w:rsidR="00000000" w:rsidRDefault="007A214F">
      <w:pPr>
        <w:pStyle w:val="ac"/>
        <w:rPr>
          <w:rtl/>
        </w:rPr>
      </w:pPr>
      <w:r>
        <w:rPr>
          <w:rtl/>
        </w:rPr>
        <w:br/>
        <w:t>השר מאיר שטרית:</w:t>
      </w:r>
    </w:p>
    <w:p w14:paraId="6135A315" w14:textId="77777777" w:rsidR="00000000" w:rsidRDefault="007A214F">
      <w:pPr>
        <w:pStyle w:val="a"/>
        <w:rPr>
          <w:rtl/>
        </w:rPr>
      </w:pPr>
    </w:p>
    <w:p w14:paraId="61BE57BC" w14:textId="77777777" w:rsidR="00000000" w:rsidRDefault="007A214F">
      <w:pPr>
        <w:pStyle w:val="a"/>
        <w:rPr>
          <w:rFonts w:hint="cs"/>
          <w:rtl/>
        </w:rPr>
      </w:pPr>
      <w:r>
        <w:rPr>
          <w:rFonts w:hint="cs"/>
          <w:rtl/>
        </w:rPr>
        <w:t xml:space="preserve">חבר הכנסת בניזרי, אין לי ספק שאתה כבר מרגיש באופוזיציה. </w:t>
      </w:r>
    </w:p>
    <w:p w14:paraId="5E38B1D8" w14:textId="77777777" w:rsidR="00000000" w:rsidRDefault="007A214F">
      <w:pPr>
        <w:pStyle w:val="ac"/>
        <w:rPr>
          <w:rtl/>
        </w:rPr>
      </w:pPr>
      <w:r>
        <w:rPr>
          <w:rtl/>
        </w:rPr>
        <w:br/>
        <w:t>שלמה בניזרי (ש"ס):</w:t>
      </w:r>
    </w:p>
    <w:p w14:paraId="400B908C" w14:textId="77777777" w:rsidR="00000000" w:rsidRDefault="007A214F">
      <w:pPr>
        <w:pStyle w:val="a"/>
        <w:rPr>
          <w:rtl/>
        </w:rPr>
      </w:pPr>
    </w:p>
    <w:p w14:paraId="16B525FA" w14:textId="77777777" w:rsidR="00000000" w:rsidRDefault="007A214F">
      <w:pPr>
        <w:pStyle w:val="a"/>
        <w:rPr>
          <w:rFonts w:hint="cs"/>
          <w:rtl/>
        </w:rPr>
      </w:pPr>
      <w:r>
        <w:rPr>
          <w:rFonts w:hint="cs"/>
          <w:rtl/>
        </w:rPr>
        <w:t xml:space="preserve">תרגישו את זה יותר. </w:t>
      </w:r>
    </w:p>
    <w:p w14:paraId="3E7E9680" w14:textId="77777777" w:rsidR="00000000" w:rsidRDefault="007A214F">
      <w:pPr>
        <w:pStyle w:val="Speaker"/>
        <w:rPr>
          <w:rtl/>
        </w:rPr>
      </w:pPr>
      <w:r>
        <w:rPr>
          <w:rtl/>
        </w:rPr>
        <w:br/>
      </w:r>
      <w:bookmarkStart w:id="271" w:name="FS000000521T10_09_2003_14_59_02"/>
      <w:bookmarkStart w:id="272" w:name="_Toc65927031"/>
      <w:bookmarkEnd w:id="271"/>
      <w:r>
        <w:rPr>
          <w:rtl/>
        </w:rPr>
        <w:t>שר הרווחה זבולון אורלב:</w:t>
      </w:r>
      <w:bookmarkEnd w:id="272"/>
    </w:p>
    <w:p w14:paraId="19608C90" w14:textId="77777777" w:rsidR="00000000" w:rsidRDefault="007A214F">
      <w:pPr>
        <w:pStyle w:val="a"/>
        <w:rPr>
          <w:rtl/>
        </w:rPr>
      </w:pPr>
    </w:p>
    <w:p w14:paraId="27FD1E8C" w14:textId="77777777" w:rsidR="00000000" w:rsidRDefault="007A214F">
      <w:pPr>
        <w:pStyle w:val="a"/>
        <w:rPr>
          <w:rFonts w:hint="cs"/>
          <w:rtl/>
        </w:rPr>
      </w:pPr>
      <w:r>
        <w:rPr>
          <w:rFonts w:hint="cs"/>
          <w:rtl/>
        </w:rPr>
        <w:t>אדוני היושב-ראש, חברי חברי הכנסת, אני בהחלט חושב</w:t>
      </w:r>
      <w:r>
        <w:rPr>
          <w:rFonts w:hint="cs"/>
          <w:rtl/>
        </w:rPr>
        <w:t xml:space="preserve"> שחבר הכנסת בניזרי היטיב לנאום נאום אופוזיציוני מאוד-מאוד רציני, ואני מציע לך, חבר הכנסת בניזרי - נראה לי שתצטיין יותר כחבר כנסת באופוזיציה מאשר כשר בממשלה.</w:t>
      </w:r>
    </w:p>
    <w:p w14:paraId="3489971C" w14:textId="77777777" w:rsidR="00000000" w:rsidRDefault="007A214F">
      <w:pPr>
        <w:pStyle w:val="ac"/>
        <w:rPr>
          <w:rtl/>
        </w:rPr>
      </w:pPr>
      <w:r>
        <w:rPr>
          <w:rtl/>
        </w:rPr>
        <w:br/>
        <w:t>שלמה בניזרי (ש"ס):</w:t>
      </w:r>
    </w:p>
    <w:p w14:paraId="1D76D422" w14:textId="77777777" w:rsidR="00000000" w:rsidRDefault="007A214F">
      <w:pPr>
        <w:pStyle w:val="a"/>
        <w:rPr>
          <w:rtl/>
        </w:rPr>
      </w:pPr>
    </w:p>
    <w:p w14:paraId="72B4D059" w14:textId="77777777" w:rsidR="00000000" w:rsidRDefault="007A214F">
      <w:pPr>
        <w:pStyle w:val="a"/>
        <w:rPr>
          <w:rFonts w:hint="cs"/>
          <w:rtl/>
        </w:rPr>
      </w:pPr>
      <w:r>
        <w:rPr>
          <w:rFonts w:hint="cs"/>
          <w:rtl/>
        </w:rPr>
        <w:t>דווקא - - -</w:t>
      </w:r>
    </w:p>
    <w:p w14:paraId="1DA9E8C9" w14:textId="77777777" w:rsidR="00000000" w:rsidRDefault="007A214F">
      <w:pPr>
        <w:pStyle w:val="SpeakerCon"/>
        <w:rPr>
          <w:rtl/>
        </w:rPr>
      </w:pPr>
      <w:r>
        <w:rPr>
          <w:rtl/>
        </w:rPr>
        <w:br/>
      </w:r>
      <w:bookmarkStart w:id="273" w:name="FS000000521T10_09_2003_15_00_15C"/>
      <w:bookmarkEnd w:id="273"/>
      <w:r>
        <w:rPr>
          <w:rtl/>
        </w:rPr>
        <w:t>שר הרווחה זבולון אורלב:</w:t>
      </w:r>
    </w:p>
    <w:p w14:paraId="1A5423A4" w14:textId="77777777" w:rsidR="00000000" w:rsidRDefault="007A214F">
      <w:pPr>
        <w:pStyle w:val="a"/>
        <w:rPr>
          <w:rtl/>
        </w:rPr>
      </w:pPr>
    </w:p>
    <w:p w14:paraId="28E7FC08" w14:textId="77777777" w:rsidR="00000000" w:rsidRDefault="007A214F">
      <w:pPr>
        <w:pStyle w:val="a"/>
        <w:rPr>
          <w:rFonts w:hint="cs"/>
          <w:rtl/>
        </w:rPr>
      </w:pPr>
      <w:r>
        <w:rPr>
          <w:rFonts w:hint="cs"/>
          <w:rtl/>
        </w:rPr>
        <w:t xml:space="preserve">אני יכול לקבוע - אני הקשבתי לך בסבלנות, </w:t>
      </w:r>
      <w:r>
        <w:rPr>
          <w:rFonts w:hint="cs"/>
          <w:rtl/>
        </w:rPr>
        <w:t>אני מציע לך גם ללמוד את מידת הסבלנות. אמרת דברים קשים - - -</w:t>
      </w:r>
    </w:p>
    <w:p w14:paraId="66BC943F" w14:textId="77777777" w:rsidR="00000000" w:rsidRDefault="007A214F">
      <w:pPr>
        <w:pStyle w:val="a"/>
        <w:rPr>
          <w:rFonts w:hint="cs"/>
          <w:rtl/>
        </w:rPr>
      </w:pPr>
      <w:bookmarkStart w:id="274" w:name="FS000000521T10_09_2003_15_01_18C"/>
      <w:bookmarkStart w:id="275" w:name="FS000000521T10_09_2003_15_02_38C"/>
      <w:bookmarkStart w:id="276" w:name="FS000000521T10_09_2003_15_05_09C"/>
      <w:bookmarkStart w:id="277" w:name="FS000000521T10_09_2003_15_06_47C"/>
      <w:bookmarkEnd w:id="274"/>
      <w:bookmarkEnd w:id="275"/>
      <w:bookmarkEnd w:id="276"/>
      <w:bookmarkEnd w:id="277"/>
      <w:r>
        <w:rPr>
          <w:rtl/>
        </w:rPr>
        <w:br/>
      </w:r>
      <w:r>
        <w:rPr>
          <w:rFonts w:hint="cs"/>
          <w:rtl/>
        </w:rPr>
        <w:t xml:space="preserve"> </w:t>
      </w:r>
      <w:bookmarkStart w:id="278" w:name="FS000000521T10_09_2003_14_30_01"/>
      <w:bookmarkEnd w:id="278"/>
    </w:p>
    <w:p w14:paraId="6B9030D1" w14:textId="77777777" w:rsidR="00000000" w:rsidRDefault="007A214F">
      <w:pPr>
        <w:pStyle w:val="ac"/>
        <w:rPr>
          <w:rtl/>
        </w:rPr>
      </w:pPr>
      <w:r>
        <w:rPr>
          <w:rFonts w:hint="eastAsia"/>
          <w:rtl/>
        </w:rPr>
        <w:t>שלמה</w:t>
      </w:r>
      <w:r>
        <w:rPr>
          <w:rtl/>
        </w:rPr>
        <w:t xml:space="preserve"> בניזרי (ש"ס):</w:t>
      </w:r>
    </w:p>
    <w:p w14:paraId="15ADAC67" w14:textId="77777777" w:rsidR="00000000" w:rsidRDefault="007A214F">
      <w:pPr>
        <w:pStyle w:val="a"/>
        <w:rPr>
          <w:rFonts w:hint="cs"/>
          <w:rtl/>
        </w:rPr>
      </w:pPr>
    </w:p>
    <w:p w14:paraId="42BBA33D" w14:textId="77777777" w:rsidR="00000000" w:rsidRDefault="007A214F">
      <w:pPr>
        <w:pStyle w:val="a"/>
        <w:rPr>
          <w:rFonts w:hint="cs"/>
          <w:rtl/>
        </w:rPr>
      </w:pPr>
      <w:r>
        <w:rPr>
          <w:rFonts w:hint="cs"/>
          <w:rtl/>
        </w:rPr>
        <w:t>- - -</w:t>
      </w:r>
    </w:p>
    <w:p w14:paraId="3372415D" w14:textId="77777777" w:rsidR="00000000" w:rsidRDefault="007A214F">
      <w:pPr>
        <w:pStyle w:val="a"/>
        <w:rPr>
          <w:rFonts w:hint="cs"/>
          <w:rtl/>
        </w:rPr>
      </w:pPr>
    </w:p>
    <w:p w14:paraId="41425D55" w14:textId="77777777" w:rsidR="00000000" w:rsidRDefault="007A214F">
      <w:pPr>
        <w:pStyle w:val="a"/>
        <w:rPr>
          <w:rFonts w:hint="cs"/>
          <w:rtl/>
        </w:rPr>
      </w:pPr>
      <w:bookmarkStart w:id="279" w:name="FS000000521T10_09_2003_14_31_04C"/>
      <w:bookmarkEnd w:id="279"/>
    </w:p>
    <w:p w14:paraId="2A0369D6" w14:textId="77777777" w:rsidR="00000000" w:rsidRDefault="007A214F">
      <w:pPr>
        <w:pStyle w:val="ad"/>
        <w:rPr>
          <w:rtl/>
        </w:rPr>
      </w:pPr>
      <w:r>
        <w:rPr>
          <w:rtl/>
        </w:rPr>
        <w:t>היו"ר</w:t>
      </w:r>
      <w:r>
        <w:rPr>
          <w:rFonts w:hint="cs"/>
          <w:rtl/>
        </w:rPr>
        <w:t xml:space="preserve"> ראובן ריבלין</w:t>
      </w:r>
      <w:r>
        <w:rPr>
          <w:rtl/>
        </w:rPr>
        <w:t>:</w:t>
      </w:r>
    </w:p>
    <w:p w14:paraId="5FFFF60E" w14:textId="77777777" w:rsidR="00000000" w:rsidRDefault="007A214F">
      <w:pPr>
        <w:pStyle w:val="a"/>
        <w:rPr>
          <w:rtl/>
        </w:rPr>
      </w:pPr>
    </w:p>
    <w:p w14:paraId="798F6394" w14:textId="77777777" w:rsidR="00000000" w:rsidRDefault="007A214F">
      <w:pPr>
        <w:pStyle w:val="a"/>
        <w:rPr>
          <w:rFonts w:hint="cs"/>
          <w:rtl/>
        </w:rPr>
      </w:pPr>
      <w:r>
        <w:rPr>
          <w:rFonts w:hint="cs"/>
          <w:rtl/>
        </w:rPr>
        <w:t xml:space="preserve">כבוד השר, אבקש בעדינות להוציא את הגברת שצועקת, אבל מתוך הבנה שהיא צועקת מתוך מר לבה. </w:t>
      </w:r>
    </w:p>
    <w:p w14:paraId="0CEC2592" w14:textId="77777777" w:rsidR="00000000" w:rsidRDefault="007A214F">
      <w:pPr>
        <w:pStyle w:val="a"/>
        <w:rPr>
          <w:rFonts w:hint="cs"/>
          <w:rtl/>
        </w:rPr>
      </w:pPr>
    </w:p>
    <w:p w14:paraId="5A6A0ECE" w14:textId="77777777" w:rsidR="00000000" w:rsidRDefault="007A214F">
      <w:pPr>
        <w:pStyle w:val="SpeakerCon"/>
        <w:rPr>
          <w:rtl/>
        </w:rPr>
      </w:pPr>
      <w:bookmarkStart w:id="280" w:name="FS000000521T10_09_2003_14_32_09C"/>
      <w:bookmarkEnd w:id="280"/>
      <w:r>
        <w:rPr>
          <w:rtl/>
        </w:rPr>
        <w:t>שר הרווחה זבולון אורלב:</w:t>
      </w:r>
    </w:p>
    <w:p w14:paraId="31C6DA97" w14:textId="77777777" w:rsidR="00000000" w:rsidRDefault="007A214F">
      <w:pPr>
        <w:pStyle w:val="a"/>
        <w:rPr>
          <w:rtl/>
        </w:rPr>
      </w:pPr>
    </w:p>
    <w:p w14:paraId="34BC9FF5" w14:textId="77777777" w:rsidR="00000000" w:rsidRDefault="007A214F">
      <w:pPr>
        <w:pStyle w:val="a"/>
        <w:rPr>
          <w:rFonts w:hint="cs"/>
          <w:rtl/>
        </w:rPr>
      </w:pPr>
      <w:r>
        <w:rPr>
          <w:rFonts w:hint="cs"/>
          <w:rtl/>
        </w:rPr>
        <w:t>אלה האמהות שמוזמנות על-ידי חבר ה</w:t>
      </w:r>
      <w:r>
        <w:rPr>
          <w:rFonts w:hint="cs"/>
          <w:rtl/>
        </w:rPr>
        <w:t xml:space="preserve">כנסת הרב בניזרי. </w:t>
      </w:r>
    </w:p>
    <w:p w14:paraId="43515052" w14:textId="77777777" w:rsidR="00000000" w:rsidRDefault="007A214F">
      <w:pPr>
        <w:pStyle w:val="a"/>
        <w:rPr>
          <w:rFonts w:hint="cs"/>
          <w:rtl/>
        </w:rPr>
      </w:pPr>
    </w:p>
    <w:p w14:paraId="21833D39" w14:textId="77777777" w:rsidR="00000000" w:rsidRDefault="007A214F">
      <w:pPr>
        <w:pStyle w:val="ad"/>
        <w:rPr>
          <w:rtl/>
        </w:rPr>
      </w:pPr>
      <w:r>
        <w:rPr>
          <w:rtl/>
        </w:rPr>
        <w:t>היו"ר ראובן ריבלין:</w:t>
      </w:r>
    </w:p>
    <w:p w14:paraId="42D0689B" w14:textId="77777777" w:rsidR="00000000" w:rsidRDefault="007A214F">
      <w:pPr>
        <w:pStyle w:val="a"/>
        <w:rPr>
          <w:rtl/>
        </w:rPr>
      </w:pPr>
    </w:p>
    <w:p w14:paraId="5049E54A" w14:textId="77777777" w:rsidR="00000000" w:rsidRDefault="007A214F">
      <w:pPr>
        <w:pStyle w:val="a"/>
        <w:rPr>
          <w:rFonts w:hint="cs"/>
          <w:rtl/>
        </w:rPr>
      </w:pPr>
      <w:r>
        <w:rPr>
          <w:rFonts w:hint="cs"/>
          <w:rtl/>
        </w:rPr>
        <w:t>יחד עם זה, הן הוזמנו והן אורחות שלנו.</w:t>
      </w:r>
    </w:p>
    <w:p w14:paraId="3DEE1FB3" w14:textId="77777777" w:rsidR="00000000" w:rsidRDefault="007A214F">
      <w:pPr>
        <w:pStyle w:val="a"/>
        <w:rPr>
          <w:rFonts w:hint="cs"/>
          <w:rtl/>
        </w:rPr>
      </w:pPr>
    </w:p>
    <w:p w14:paraId="7342EB5E" w14:textId="77777777" w:rsidR="00000000" w:rsidRDefault="007A214F">
      <w:pPr>
        <w:pStyle w:val="SpeakerCon"/>
        <w:rPr>
          <w:rtl/>
        </w:rPr>
      </w:pPr>
      <w:bookmarkStart w:id="281" w:name="FS000000521T10_09_2003_14_32_30C"/>
      <w:bookmarkEnd w:id="281"/>
      <w:r>
        <w:rPr>
          <w:rtl/>
        </w:rPr>
        <w:t>שר הרווחה זבולון אורלב:</w:t>
      </w:r>
    </w:p>
    <w:p w14:paraId="694C7114" w14:textId="77777777" w:rsidR="00000000" w:rsidRDefault="007A214F">
      <w:pPr>
        <w:pStyle w:val="a"/>
        <w:rPr>
          <w:rtl/>
        </w:rPr>
      </w:pPr>
    </w:p>
    <w:p w14:paraId="349AF6E4" w14:textId="77777777" w:rsidR="00000000" w:rsidRDefault="007A214F">
      <w:pPr>
        <w:pStyle w:val="a"/>
        <w:rPr>
          <w:rFonts w:hint="cs"/>
          <w:rtl/>
        </w:rPr>
      </w:pPr>
      <w:r>
        <w:rPr>
          <w:rFonts w:hint="cs"/>
          <w:rtl/>
        </w:rPr>
        <w:t xml:space="preserve">אין בעיה, הן גם אורחות שלי. </w:t>
      </w:r>
    </w:p>
    <w:p w14:paraId="37FE4E83" w14:textId="77777777" w:rsidR="00000000" w:rsidRDefault="007A214F">
      <w:pPr>
        <w:pStyle w:val="a"/>
        <w:rPr>
          <w:rFonts w:hint="cs"/>
          <w:rtl/>
        </w:rPr>
      </w:pPr>
    </w:p>
    <w:p w14:paraId="3216CE95" w14:textId="77777777" w:rsidR="00000000" w:rsidRDefault="007A214F">
      <w:pPr>
        <w:pStyle w:val="ad"/>
        <w:rPr>
          <w:rtl/>
        </w:rPr>
      </w:pPr>
      <w:r>
        <w:rPr>
          <w:rtl/>
        </w:rPr>
        <w:t>היו"ר ראובן ריבלין:</w:t>
      </w:r>
    </w:p>
    <w:p w14:paraId="2FFFFF8C" w14:textId="77777777" w:rsidR="00000000" w:rsidRDefault="007A214F">
      <w:pPr>
        <w:pStyle w:val="a"/>
        <w:rPr>
          <w:rtl/>
        </w:rPr>
      </w:pPr>
    </w:p>
    <w:p w14:paraId="0AFB7A66" w14:textId="77777777" w:rsidR="00000000" w:rsidRDefault="007A214F">
      <w:pPr>
        <w:pStyle w:val="a"/>
        <w:rPr>
          <w:rFonts w:hint="cs"/>
          <w:rtl/>
        </w:rPr>
      </w:pPr>
      <w:r>
        <w:rPr>
          <w:rFonts w:hint="cs"/>
          <w:rtl/>
        </w:rPr>
        <w:t>ברור, אורחות של כולנו, אבל צריך להסביר שבכנסת לא יכול להיות מצב שבו יפריעו למישהו לדבר. ברגע שהן נכנס</w:t>
      </w:r>
      <w:r>
        <w:rPr>
          <w:rFonts w:hint="cs"/>
          <w:rtl/>
        </w:rPr>
        <w:t>ו באוהלנו, הן אורחות של הכנסת על-פי בקשתו של חבר הכנסת בניזרי. אנחנו רק צריכים להסביר, וגם אדוני צריך להסביר להן, שמי שבא לדיוני הכנסת לא יכול בשום פנים ואופן להפריע. הסדרנים שנמצאים ביציע ואנשי משמר הכנסת, אם הגברת נרגעה, הניחו לה. אם היא לא נרגעה, היא צר</w:t>
      </w:r>
      <w:r>
        <w:rPr>
          <w:rFonts w:hint="cs"/>
          <w:rtl/>
        </w:rPr>
        <w:t xml:space="preserve">יכה לצאת. גברתי צריכה להבין שאנחנו פה שומעים כל זעקה, ולא יכולים להפריע לדיונים בכנסת. בבקשה, אדוני. </w:t>
      </w:r>
    </w:p>
    <w:p w14:paraId="6C935B0B" w14:textId="77777777" w:rsidR="00000000" w:rsidRDefault="007A214F">
      <w:pPr>
        <w:pStyle w:val="a"/>
        <w:rPr>
          <w:rFonts w:hint="cs"/>
          <w:rtl/>
        </w:rPr>
      </w:pPr>
    </w:p>
    <w:p w14:paraId="6C18937A" w14:textId="77777777" w:rsidR="00000000" w:rsidRDefault="007A214F">
      <w:pPr>
        <w:pStyle w:val="SpeakerCon"/>
        <w:rPr>
          <w:rtl/>
        </w:rPr>
      </w:pPr>
      <w:bookmarkStart w:id="282" w:name="FS000000521T10_09_2003_14_34_24C"/>
      <w:bookmarkEnd w:id="282"/>
      <w:r>
        <w:rPr>
          <w:rtl/>
        </w:rPr>
        <w:t>שר הרווחה זבולון אורלב:</w:t>
      </w:r>
    </w:p>
    <w:p w14:paraId="05DEB17A" w14:textId="77777777" w:rsidR="00000000" w:rsidRDefault="007A214F">
      <w:pPr>
        <w:pStyle w:val="a"/>
        <w:rPr>
          <w:rtl/>
        </w:rPr>
      </w:pPr>
    </w:p>
    <w:p w14:paraId="4B4B3610" w14:textId="77777777" w:rsidR="00000000" w:rsidRDefault="007A214F">
      <w:pPr>
        <w:pStyle w:val="a"/>
        <w:rPr>
          <w:rFonts w:hint="cs"/>
          <w:rtl/>
        </w:rPr>
      </w:pPr>
      <w:r>
        <w:rPr>
          <w:rFonts w:hint="cs"/>
          <w:rtl/>
        </w:rPr>
        <w:t>אני יכול רק לקבוע בוודאות, שמול ההצטיינות שלך בנאום אופוזיציוני, בתקופה שהיית שר העבודה והרווחה הבאת אנשים לחרפת רעב. הקיצוץ בהב</w:t>
      </w:r>
      <w:r>
        <w:rPr>
          <w:rFonts w:hint="cs"/>
          <w:rtl/>
        </w:rPr>
        <w:t xml:space="preserve">טחת הכנסה, כשש"ס היא עם 17 מנדטים בממשלה, הביא חרפת רעב. אני לא יודע מתי אתה ביקרת כשר העבודה והרווחה בפעם האחרונה בלשכה לשירותים חברתיים. לפי האינפורמציה במשרד, לא מוצאים תיעוד על איזה ביקור שלך בלשכה לשירותים חברתיים. </w:t>
      </w:r>
    </w:p>
    <w:p w14:paraId="1F65EC1D" w14:textId="77777777" w:rsidR="00000000" w:rsidRDefault="007A214F">
      <w:pPr>
        <w:pStyle w:val="a"/>
        <w:rPr>
          <w:rFonts w:hint="cs"/>
          <w:rtl/>
        </w:rPr>
      </w:pPr>
    </w:p>
    <w:p w14:paraId="241FE862" w14:textId="77777777" w:rsidR="00000000" w:rsidRDefault="007A214F">
      <w:pPr>
        <w:pStyle w:val="ac"/>
        <w:rPr>
          <w:rtl/>
        </w:rPr>
      </w:pPr>
      <w:r>
        <w:rPr>
          <w:rFonts w:hint="eastAsia"/>
          <w:rtl/>
        </w:rPr>
        <w:t>שלמה</w:t>
      </w:r>
      <w:r>
        <w:rPr>
          <w:rtl/>
        </w:rPr>
        <w:t xml:space="preserve"> בניזרי (ש"ס):</w:t>
      </w:r>
    </w:p>
    <w:p w14:paraId="7722B4E4" w14:textId="77777777" w:rsidR="00000000" w:rsidRDefault="007A214F">
      <w:pPr>
        <w:pStyle w:val="a"/>
        <w:rPr>
          <w:rFonts w:hint="cs"/>
          <w:rtl/>
        </w:rPr>
      </w:pPr>
    </w:p>
    <w:p w14:paraId="09827F00" w14:textId="77777777" w:rsidR="00000000" w:rsidRDefault="007A214F">
      <w:pPr>
        <w:pStyle w:val="a"/>
        <w:rPr>
          <w:rFonts w:hint="cs"/>
          <w:rtl/>
        </w:rPr>
      </w:pPr>
      <w:r>
        <w:rPr>
          <w:rFonts w:hint="cs"/>
          <w:rtl/>
        </w:rPr>
        <w:t>אני לא מבקר אי</w:t>
      </w:r>
      <w:r>
        <w:rPr>
          <w:rFonts w:hint="cs"/>
          <w:rtl/>
        </w:rPr>
        <w:t xml:space="preserve">פה שיש מזגנים, אני מבקר איפה שהעם נמצא. </w:t>
      </w:r>
    </w:p>
    <w:p w14:paraId="6E4ED354" w14:textId="77777777" w:rsidR="00000000" w:rsidRDefault="007A214F">
      <w:pPr>
        <w:pStyle w:val="SpeakerCon"/>
        <w:rPr>
          <w:rFonts w:hint="cs"/>
          <w:rtl/>
        </w:rPr>
      </w:pPr>
      <w:bookmarkStart w:id="283" w:name="FS000000521T10_09_2003_14_36_51C"/>
      <w:bookmarkEnd w:id="283"/>
    </w:p>
    <w:p w14:paraId="610E1D6C" w14:textId="77777777" w:rsidR="00000000" w:rsidRDefault="007A214F">
      <w:pPr>
        <w:pStyle w:val="SpeakerCon"/>
        <w:rPr>
          <w:rtl/>
        </w:rPr>
      </w:pPr>
      <w:r>
        <w:rPr>
          <w:rtl/>
        </w:rPr>
        <w:t>שר הרווחה זבולון אורלב:</w:t>
      </w:r>
    </w:p>
    <w:p w14:paraId="758BA541" w14:textId="77777777" w:rsidR="00000000" w:rsidRDefault="007A214F">
      <w:pPr>
        <w:pStyle w:val="a"/>
        <w:rPr>
          <w:rtl/>
        </w:rPr>
      </w:pPr>
    </w:p>
    <w:p w14:paraId="094F9378" w14:textId="77777777" w:rsidR="00000000" w:rsidRDefault="007A214F">
      <w:pPr>
        <w:pStyle w:val="a"/>
        <w:rPr>
          <w:rFonts w:hint="cs"/>
          <w:rtl/>
        </w:rPr>
      </w:pPr>
      <w:r>
        <w:rPr>
          <w:rFonts w:hint="cs"/>
          <w:rtl/>
        </w:rPr>
        <w:t>כן, הבנתי אותך. אני הבנתי שאין לך סבלנות לשמוע שהם ידעו ששר העבודה והרווחה מעולם לא ביקר, או ביקר כאלה ביקורים שאף אחד לא יודע עליהם, את העובדים הסוציאליים, אותם אנשים - - -</w:t>
      </w:r>
    </w:p>
    <w:p w14:paraId="4CD928F3" w14:textId="77777777" w:rsidR="00000000" w:rsidRDefault="007A214F">
      <w:pPr>
        <w:pStyle w:val="a"/>
        <w:rPr>
          <w:rFonts w:hint="cs"/>
          <w:rtl/>
        </w:rPr>
      </w:pPr>
    </w:p>
    <w:p w14:paraId="4204E19F" w14:textId="77777777" w:rsidR="00000000" w:rsidRDefault="007A214F">
      <w:pPr>
        <w:pStyle w:val="ac"/>
        <w:rPr>
          <w:rtl/>
        </w:rPr>
      </w:pPr>
      <w:r>
        <w:rPr>
          <w:rFonts w:hint="eastAsia"/>
          <w:rtl/>
        </w:rPr>
        <w:t>שלמה</w:t>
      </w:r>
      <w:r>
        <w:rPr>
          <w:rtl/>
        </w:rPr>
        <w:t xml:space="preserve"> בניזרי (ש</w:t>
      </w:r>
      <w:r>
        <w:rPr>
          <w:rtl/>
        </w:rPr>
        <w:t>"ס):</w:t>
      </w:r>
    </w:p>
    <w:p w14:paraId="50506774" w14:textId="77777777" w:rsidR="00000000" w:rsidRDefault="007A214F">
      <w:pPr>
        <w:pStyle w:val="a"/>
        <w:rPr>
          <w:rFonts w:hint="cs"/>
          <w:rtl/>
        </w:rPr>
      </w:pPr>
    </w:p>
    <w:p w14:paraId="379DAD0D" w14:textId="77777777" w:rsidR="00000000" w:rsidRDefault="007A214F">
      <w:pPr>
        <w:pStyle w:val="a"/>
        <w:rPr>
          <w:rFonts w:hint="cs"/>
          <w:rtl/>
        </w:rPr>
      </w:pPr>
      <w:r>
        <w:rPr>
          <w:rFonts w:hint="cs"/>
          <w:rtl/>
        </w:rPr>
        <w:t xml:space="preserve">זה שקר.  </w:t>
      </w:r>
    </w:p>
    <w:p w14:paraId="37049262" w14:textId="77777777" w:rsidR="00000000" w:rsidRDefault="007A214F">
      <w:pPr>
        <w:pStyle w:val="a"/>
        <w:rPr>
          <w:rFonts w:hint="cs"/>
          <w:rtl/>
        </w:rPr>
      </w:pPr>
    </w:p>
    <w:p w14:paraId="45707817" w14:textId="77777777" w:rsidR="00000000" w:rsidRDefault="007A214F">
      <w:pPr>
        <w:pStyle w:val="ad"/>
        <w:rPr>
          <w:rtl/>
        </w:rPr>
      </w:pPr>
      <w:r>
        <w:rPr>
          <w:rtl/>
        </w:rPr>
        <w:t>היו"ר ראובן ריבלין:</w:t>
      </w:r>
    </w:p>
    <w:p w14:paraId="06BBF6EE" w14:textId="77777777" w:rsidR="00000000" w:rsidRDefault="007A214F">
      <w:pPr>
        <w:pStyle w:val="a"/>
        <w:rPr>
          <w:rtl/>
        </w:rPr>
      </w:pPr>
    </w:p>
    <w:p w14:paraId="73FCC380" w14:textId="77777777" w:rsidR="00000000" w:rsidRDefault="007A214F">
      <w:pPr>
        <w:pStyle w:val="a"/>
        <w:rPr>
          <w:rFonts w:hint="cs"/>
          <w:rtl/>
        </w:rPr>
      </w:pPr>
      <w:r>
        <w:rPr>
          <w:rFonts w:hint="cs"/>
          <w:rtl/>
        </w:rPr>
        <w:t xml:space="preserve">חבר הכנסת בניזרי, אדוני דיבר כהנה וכהנה. </w:t>
      </w:r>
    </w:p>
    <w:p w14:paraId="42E50ACC" w14:textId="77777777" w:rsidR="00000000" w:rsidRDefault="007A214F">
      <w:pPr>
        <w:pStyle w:val="a"/>
        <w:rPr>
          <w:rFonts w:hint="cs"/>
          <w:rtl/>
        </w:rPr>
      </w:pPr>
    </w:p>
    <w:p w14:paraId="67DC1357" w14:textId="77777777" w:rsidR="00000000" w:rsidRDefault="007A214F">
      <w:pPr>
        <w:pStyle w:val="ac"/>
        <w:rPr>
          <w:rtl/>
        </w:rPr>
      </w:pPr>
      <w:r>
        <w:rPr>
          <w:rFonts w:hint="eastAsia"/>
          <w:rtl/>
        </w:rPr>
        <w:t>שלמה</w:t>
      </w:r>
      <w:r>
        <w:rPr>
          <w:rtl/>
        </w:rPr>
        <w:t xml:space="preserve"> בניזרי (ש"ס):</w:t>
      </w:r>
    </w:p>
    <w:p w14:paraId="00DEEBA4" w14:textId="77777777" w:rsidR="00000000" w:rsidRDefault="007A214F">
      <w:pPr>
        <w:pStyle w:val="a"/>
        <w:rPr>
          <w:rFonts w:hint="cs"/>
          <w:rtl/>
        </w:rPr>
      </w:pPr>
    </w:p>
    <w:p w14:paraId="0302AFCC" w14:textId="77777777" w:rsidR="00000000" w:rsidRDefault="007A214F">
      <w:pPr>
        <w:pStyle w:val="a"/>
        <w:rPr>
          <w:rFonts w:hint="cs"/>
          <w:rtl/>
        </w:rPr>
      </w:pPr>
      <w:r>
        <w:rPr>
          <w:rFonts w:hint="cs"/>
          <w:rtl/>
        </w:rPr>
        <w:t>הם באים אלי כל יום - - -</w:t>
      </w:r>
    </w:p>
    <w:p w14:paraId="191EE7F3" w14:textId="77777777" w:rsidR="00000000" w:rsidRDefault="007A214F">
      <w:pPr>
        <w:pStyle w:val="a"/>
        <w:rPr>
          <w:rFonts w:hint="cs"/>
          <w:rtl/>
        </w:rPr>
      </w:pPr>
    </w:p>
    <w:p w14:paraId="51B51527" w14:textId="77777777" w:rsidR="00000000" w:rsidRDefault="007A214F">
      <w:pPr>
        <w:pStyle w:val="SpeakerCon"/>
        <w:rPr>
          <w:rtl/>
        </w:rPr>
      </w:pPr>
      <w:bookmarkStart w:id="284" w:name="FS000000521T10_09_2003_14_38_55C"/>
      <w:bookmarkEnd w:id="284"/>
      <w:r>
        <w:rPr>
          <w:rtl/>
        </w:rPr>
        <w:t>שר הרווחה זבולון אורלב:</w:t>
      </w:r>
    </w:p>
    <w:p w14:paraId="2AF94961" w14:textId="77777777" w:rsidR="00000000" w:rsidRDefault="007A214F">
      <w:pPr>
        <w:pStyle w:val="a"/>
        <w:rPr>
          <w:rtl/>
        </w:rPr>
      </w:pPr>
    </w:p>
    <w:p w14:paraId="3880E60E" w14:textId="77777777" w:rsidR="00000000" w:rsidRDefault="007A214F">
      <w:pPr>
        <w:pStyle w:val="a"/>
        <w:rPr>
          <w:rFonts w:hint="cs"/>
          <w:rtl/>
        </w:rPr>
      </w:pPr>
      <w:r>
        <w:rPr>
          <w:rFonts w:hint="cs"/>
          <w:rtl/>
        </w:rPr>
        <w:t>לא צריך לבקר?</w:t>
      </w:r>
    </w:p>
    <w:p w14:paraId="44067C6E" w14:textId="77777777" w:rsidR="00000000" w:rsidRDefault="007A214F">
      <w:pPr>
        <w:pStyle w:val="a"/>
        <w:rPr>
          <w:rFonts w:hint="cs"/>
          <w:rtl/>
        </w:rPr>
      </w:pPr>
    </w:p>
    <w:p w14:paraId="47E05D87" w14:textId="77777777" w:rsidR="00000000" w:rsidRDefault="007A214F">
      <w:pPr>
        <w:pStyle w:val="ad"/>
        <w:rPr>
          <w:rtl/>
        </w:rPr>
      </w:pPr>
      <w:r>
        <w:rPr>
          <w:rtl/>
        </w:rPr>
        <w:t>היו"ר ראובן ריבלין:</w:t>
      </w:r>
    </w:p>
    <w:p w14:paraId="0570EE85" w14:textId="77777777" w:rsidR="00000000" w:rsidRDefault="007A214F">
      <w:pPr>
        <w:pStyle w:val="a"/>
        <w:rPr>
          <w:rtl/>
        </w:rPr>
      </w:pPr>
    </w:p>
    <w:p w14:paraId="587B1C10" w14:textId="77777777" w:rsidR="00000000" w:rsidRDefault="007A214F">
      <w:pPr>
        <w:pStyle w:val="a"/>
        <w:rPr>
          <w:rFonts w:hint="cs"/>
          <w:rtl/>
        </w:rPr>
      </w:pPr>
      <w:r>
        <w:rPr>
          <w:rFonts w:hint="cs"/>
          <w:rtl/>
        </w:rPr>
        <w:t>אבל תורו של השר להשיב. אדוני שטח את דבריו בפני הכנסת, והשר שמע.</w:t>
      </w:r>
    </w:p>
    <w:p w14:paraId="05F0710D" w14:textId="77777777" w:rsidR="00000000" w:rsidRDefault="007A214F">
      <w:pPr>
        <w:pStyle w:val="a"/>
        <w:rPr>
          <w:rFonts w:hint="cs"/>
          <w:rtl/>
        </w:rPr>
      </w:pPr>
    </w:p>
    <w:p w14:paraId="742DAE07" w14:textId="77777777" w:rsidR="00000000" w:rsidRDefault="007A214F">
      <w:pPr>
        <w:pStyle w:val="ac"/>
        <w:rPr>
          <w:rtl/>
        </w:rPr>
      </w:pPr>
    </w:p>
    <w:p w14:paraId="177A2620" w14:textId="77777777" w:rsidR="00000000" w:rsidRDefault="007A214F">
      <w:pPr>
        <w:pStyle w:val="ac"/>
        <w:rPr>
          <w:rtl/>
        </w:rPr>
      </w:pPr>
      <w:r>
        <w:rPr>
          <w:rFonts w:hint="eastAsia"/>
          <w:rtl/>
        </w:rPr>
        <w:t>של</w:t>
      </w:r>
      <w:r>
        <w:rPr>
          <w:rFonts w:hint="eastAsia"/>
          <w:rtl/>
        </w:rPr>
        <w:t>מה</w:t>
      </w:r>
      <w:r>
        <w:rPr>
          <w:rtl/>
        </w:rPr>
        <w:t xml:space="preserve"> בניזרי (ש"ס):</w:t>
      </w:r>
    </w:p>
    <w:p w14:paraId="44155C89" w14:textId="77777777" w:rsidR="00000000" w:rsidRDefault="007A214F">
      <w:pPr>
        <w:pStyle w:val="a"/>
        <w:rPr>
          <w:rFonts w:hint="cs"/>
          <w:rtl/>
        </w:rPr>
      </w:pPr>
    </w:p>
    <w:p w14:paraId="028BD57B" w14:textId="77777777" w:rsidR="00000000" w:rsidRDefault="007A214F">
      <w:pPr>
        <w:pStyle w:val="a"/>
        <w:rPr>
          <w:rFonts w:hint="cs"/>
          <w:rtl/>
        </w:rPr>
      </w:pPr>
      <w:r>
        <w:rPr>
          <w:rFonts w:hint="cs"/>
          <w:rtl/>
        </w:rPr>
        <w:t>- - -</w:t>
      </w:r>
    </w:p>
    <w:p w14:paraId="49897DC4" w14:textId="77777777" w:rsidR="00000000" w:rsidRDefault="007A214F">
      <w:pPr>
        <w:pStyle w:val="a"/>
        <w:rPr>
          <w:rFonts w:hint="cs"/>
          <w:rtl/>
        </w:rPr>
      </w:pPr>
    </w:p>
    <w:p w14:paraId="3AAA96E1" w14:textId="77777777" w:rsidR="00000000" w:rsidRDefault="007A214F">
      <w:pPr>
        <w:pStyle w:val="SpeakerCon"/>
        <w:rPr>
          <w:rtl/>
        </w:rPr>
      </w:pPr>
      <w:bookmarkStart w:id="285" w:name="FS000000521T10_09_2003_14_39_35C"/>
      <w:bookmarkEnd w:id="285"/>
      <w:r>
        <w:rPr>
          <w:rtl/>
        </w:rPr>
        <w:t>שר הרווחה זבולון אורלב:</w:t>
      </w:r>
    </w:p>
    <w:p w14:paraId="3D6B1BF1" w14:textId="77777777" w:rsidR="00000000" w:rsidRDefault="007A214F">
      <w:pPr>
        <w:pStyle w:val="a"/>
        <w:rPr>
          <w:rtl/>
        </w:rPr>
      </w:pPr>
    </w:p>
    <w:p w14:paraId="511BBD19" w14:textId="77777777" w:rsidR="00000000" w:rsidRDefault="007A214F">
      <w:pPr>
        <w:pStyle w:val="a"/>
        <w:rPr>
          <w:rFonts w:hint="cs"/>
          <w:rtl/>
        </w:rPr>
      </w:pPr>
      <w:r>
        <w:rPr>
          <w:rFonts w:hint="cs"/>
          <w:rtl/>
        </w:rPr>
        <w:t>כדאי מאוד שהחד-הוריות ידעו וויקי קנפו תשמע, שהקיצוץ בהבטחת הכנסה נעשה על-ידי הממשלה הקודמת, ש"ס עם 17 מנדטים. חבר הכנסת שלמה בניזרי, שר העבודה והרווחה, הצביע בעד הקיצוץ הזה. חרפת רעב, אנשים רעבים ללחם. אנשי</w:t>
      </w:r>
      <w:r>
        <w:rPr>
          <w:rFonts w:hint="cs"/>
          <w:rtl/>
        </w:rPr>
        <w:t xml:space="preserve">ם סובלים. 22% מהמשפחות בישראל סובלים מחוסר ביטחון תזונתי בגלל שר העבודה והרווחה של ש"ס. </w:t>
      </w:r>
    </w:p>
    <w:p w14:paraId="30324C0A" w14:textId="77777777" w:rsidR="00000000" w:rsidRDefault="007A214F">
      <w:pPr>
        <w:pStyle w:val="a"/>
        <w:rPr>
          <w:rFonts w:hint="cs"/>
          <w:rtl/>
        </w:rPr>
      </w:pPr>
    </w:p>
    <w:p w14:paraId="149BDAF3" w14:textId="77777777" w:rsidR="00000000" w:rsidRDefault="007A214F">
      <w:pPr>
        <w:pStyle w:val="ac"/>
        <w:rPr>
          <w:rtl/>
        </w:rPr>
      </w:pPr>
      <w:r>
        <w:rPr>
          <w:rFonts w:hint="eastAsia"/>
          <w:rtl/>
        </w:rPr>
        <w:t>שלמה</w:t>
      </w:r>
      <w:r>
        <w:rPr>
          <w:rtl/>
        </w:rPr>
        <w:t xml:space="preserve"> בניזרי (ש"ס):</w:t>
      </w:r>
    </w:p>
    <w:p w14:paraId="3A2B6269" w14:textId="77777777" w:rsidR="00000000" w:rsidRDefault="007A214F">
      <w:pPr>
        <w:pStyle w:val="a"/>
        <w:rPr>
          <w:rFonts w:hint="cs"/>
          <w:rtl/>
        </w:rPr>
      </w:pPr>
    </w:p>
    <w:p w14:paraId="2D6B3096" w14:textId="77777777" w:rsidR="00000000" w:rsidRDefault="007A214F">
      <w:pPr>
        <w:pStyle w:val="a"/>
        <w:rPr>
          <w:rFonts w:hint="cs"/>
          <w:rtl/>
        </w:rPr>
      </w:pPr>
      <w:r>
        <w:rPr>
          <w:rFonts w:hint="cs"/>
          <w:rtl/>
        </w:rPr>
        <w:t>מי קיצץ את הכסף?</w:t>
      </w:r>
    </w:p>
    <w:p w14:paraId="0433A730" w14:textId="77777777" w:rsidR="00000000" w:rsidRDefault="007A214F">
      <w:pPr>
        <w:pStyle w:val="a"/>
        <w:rPr>
          <w:rFonts w:hint="cs"/>
          <w:rtl/>
        </w:rPr>
      </w:pPr>
    </w:p>
    <w:p w14:paraId="4CA194DC" w14:textId="77777777" w:rsidR="00000000" w:rsidRDefault="007A214F">
      <w:pPr>
        <w:pStyle w:val="SpeakerCon"/>
        <w:rPr>
          <w:rtl/>
        </w:rPr>
      </w:pPr>
      <w:bookmarkStart w:id="286" w:name="FS000000521T10_09_2003_14_43_38C"/>
      <w:bookmarkEnd w:id="286"/>
      <w:r>
        <w:rPr>
          <w:rtl/>
        </w:rPr>
        <w:t>שר הרווחה זבולון אורלב:</w:t>
      </w:r>
    </w:p>
    <w:p w14:paraId="6DD88D24" w14:textId="77777777" w:rsidR="00000000" w:rsidRDefault="007A214F">
      <w:pPr>
        <w:pStyle w:val="a"/>
        <w:rPr>
          <w:rtl/>
        </w:rPr>
      </w:pPr>
    </w:p>
    <w:p w14:paraId="27AB9A63" w14:textId="77777777" w:rsidR="00000000" w:rsidRDefault="007A214F">
      <w:pPr>
        <w:pStyle w:val="a"/>
        <w:rPr>
          <w:rFonts w:hint="cs"/>
          <w:rtl/>
        </w:rPr>
      </w:pPr>
      <w:r>
        <w:rPr>
          <w:rFonts w:hint="cs"/>
          <w:rtl/>
        </w:rPr>
        <w:t xml:space="preserve">אני יודע שקשה לך לשמוע את זה. </w:t>
      </w:r>
    </w:p>
    <w:p w14:paraId="7D4E88A0" w14:textId="77777777" w:rsidR="00000000" w:rsidRDefault="007A214F">
      <w:pPr>
        <w:pStyle w:val="a"/>
        <w:rPr>
          <w:rFonts w:hint="cs"/>
          <w:rtl/>
        </w:rPr>
      </w:pPr>
    </w:p>
    <w:p w14:paraId="48DC58F6" w14:textId="77777777" w:rsidR="00000000" w:rsidRDefault="007A214F">
      <w:pPr>
        <w:pStyle w:val="ad"/>
        <w:rPr>
          <w:rtl/>
        </w:rPr>
      </w:pPr>
      <w:r>
        <w:rPr>
          <w:rtl/>
        </w:rPr>
        <w:t>היו"ר ראובן ריבלין:</w:t>
      </w:r>
    </w:p>
    <w:p w14:paraId="484DB281" w14:textId="77777777" w:rsidR="00000000" w:rsidRDefault="007A214F">
      <w:pPr>
        <w:pStyle w:val="a"/>
        <w:rPr>
          <w:rtl/>
        </w:rPr>
      </w:pPr>
    </w:p>
    <w:p w14:paraId="67C5D03C" w14:textId="77777777" w:rsidR="00000000" w:rsidRDefault="007A214F">
      <w:pPr>
        <w:pStyle w:val="a"/>
        <w:rPr>
          <w:rFonts w:hint="cs"/>
          <w:rtl/>
        </w:rPr>
      </w:pPr>
      <w:r>
        <w:rPr>
          <w:rFonts w:hint="cs"/>
          <w:rtl/>
        </w:rPr>
        <w:t>חבר הכנסת בניזרי, בדיונים הקודמים שמעתי פה דברים ש</w:t>
      </w:r>
      <w:r>
        <w:rPr>
          <w:rFonts w:hint="cs"/>
          <w:rtl/>
        </w:rPr>
        <w:t xml:space="preserve">יכולים היו להיות, בבחינת שומע סובייקטיבי, תצילנה האוזניים, דברים נוראים. אדוני אמר את כל אשר היה לו לומר והיה חריף ביותר בדבריו כלפי השר. עכשיו תורו של השר לענות. אין מה לעשות, זאת לא "פופוליטיקה", זאת כנסת. </w:t>
      </w:r>
    </w:p>
    <w:p w14:paraId="2AD271AE" w14:textId="77777777" w:rsidR="00000000" w:rsidRDefault="007A214F">
      <w:pPr>
        <w:pStyle w:val="a"/>
        <w:rPr>
          <w:rFonts w:hint="cs"/>
          <w:rtl/>
        </w:rPr>
      </w:pPr>
    </w:p>
    <w:p w14:paraId="665FD88E" w14:textId="77777777" w:rsidR="00000000" w:rsidRDefault="007A214F">
      <w:pPr>
        <w:pStyle w:val="SpeakerCon"/>
        <w:rPr>
          <w:rtl/>
        </w:rPr>
      </w:pPr>
      <w:bookmarkStart w:id="287" w:name="FS000000521T10_09_2003_14_42_24C"/>
      <w:bookmarkEnd w:id="287"/>
      <w:r>
        <w:rPr>
          <w:rtl/>
        </w:rPr>
        <w:t>שר הרווחה זבולון אורלב:</w:t>
      </w:r>
    </w:p>
    <w:p w14:paraId="0603B035" w14:textId="77777777" w:rsidR="00000000" w:rsidRDefault="007A214F">
      <w:pPr>
        <w:pStyle w:val="a"/>
        <w:rPr>
          <w:rtl/>
        </w:rPr>
      </w:pPr>
    </w:p>
    <w:p w14:paraId="568B94F4" w14:textId="77777777" w:rsidR="00000000" w:rsidRDefault="007A214F">
      <w:pPr>
        <w:pStyle w:val="a"/>
        <w:rPr>
          <w:rFonts w:hint="cs"/>
          <w:rtl/>
        </w:rPr>
      </w:pPr>
      <w:r>
        <w:rPr>
          <w:rFonts w:hint="cs"/>
          <w:rtl/>
        </w:rPr>
        <w:t>והשר הקשיב לך. זה חלק</w:t>
      </w:r>
      <w:r>
        <w:rPr>
          <w:rFonts w:hint="cs"/>
          <w:rtl/>
        </w:rPr>
        <w:t xml:space="preserve"> מהעניין. אבל זו לא רק בעיה פרטית שלך, כיוון שהעם למד מי זאת ש"ס והעמיד אותה על מקומה. לאחר שהתברר לעם שמי שגורמים לעוני בישראל, לחרפת הרעב בישראל ודואגים לעצמם, הורידו אתכם מ-17 מנדטים ל-11 מנדטים בעקבות המדיניות המצוינת שלך, שאתה אחראי לה. </w:t>
      </w:r>
    </w:p>
    <w:p w14:paraId="43DE3B38" w14:textId="77777777" w:rsidR="00000000" w:rsidRDefault="007A214F">
      <w:pPr>
        <w:pStyle w:val="a"/>
        <w:rPr>
          <w:rFonts w:hint="cs"/>
          <w:rtl/>
        </w:rPr>
      </w:pPr>
    </w:p>
    <w:p w14:paraId="3F92A05F" w14:textId="77777777" w:rsidR="00000000" w:rsidRDefault="007A214F">
      <w:pPr>
        <w:pStyle w:val="ac"/>
        <w:rPr>
          <w:rtl/>
        </w:rPr>
      </w:pPr>
      <w:r>
        <w:rPr>
          <w:rFonts w:hint="eastAsia"/>
          <w:rtl/>
        </w:rPr>
        <w:t>דוד</w:t>
      </w:r>
      <w:r>
        <w:rPr>
          <w:rtl/>
        </w:rPr>
        <w:t xml:space="preserve"> אזולאי (</w:t>
      </w:r>
      <w:r>
        <w:rPr>
          <w:rtl/>
        </w:rPr>
        <w:t>ש"ס):</w:t>
      </w:r>
    </w:p>
    <w:p w14:paraId="771F2BDC" w14:textId="77777777" w:rsidR="00000000" w:rsidRDefault="007A214F">
      <w:pPr>
        <w:pStyle w:val="a"/>
        <w:rPr>
          <w:rFonts w:hint="cs"/>
          <w:rtl/>
        </w:rPr>
      </w:pPr>
    </w:p>
    <w:p w14:paraId="01E27E7A" w14:textId="77777777" w:rsidR="00000000" w:rsidRDefault="007A214F">
      <w:pPr>
        <w:pStyle w:val="a"/>
        <w:rPr>
          <w:rFonts w:hint="cs"/>
          <w:rtl/>
        </w:rPr>
      </w:pPr>
      <w:r>
        <w:rPr>
          <w:rFonts w:hint="cs"/>
          <w:rtl/>
        </w:rPr>
        <w:t>מה אתם עושים היום?</w:t>
      </w:r>
    </w:p>
    <w:p w14:paraId="691AC2FE" w14:textId="77777777" w:rsidR="00000000" w:rsidRDefault="007A214F">
      <w:pPr>
        <w:pStyle w:val="a"/>
        <w:rPr>
          <w:rFonts w:hint="cs"/>
          <w:rtl/>
        </w:rPr>
      </w:pPr>
    </w:p>
    <w:p w14:paraId="42B77EB7" w14:textId="77777777" w:rsidR="00000000" w:rsidRDefault="007A214F">
      <w:pPr>
        <w:pStyle w:val="SpeakerCon"/>
        <w:rPr>
          <w:rtl/>
        </w:rPr>
      </w:pPr>
      <w:bookmarkStart w:id="288" w:name="FS000000521T10_09_2003_14_45_18C"/>
      <w:bookmarkEnd w:id="288"/>
    </w:p>
    <w:p w14:paraId="1485074D" w14:textId="77777777" w:rsidR="00000000" w:rsidRDefault="007A214F">
      <w:pPr>
        <w:pStyle w:val="SpeakerCon"/>
        <w:rPr>
          <w:rtl/>
        </w:rPr>
      </w:pPr>
      <w:r>
        <w:rPr>
          <w:rtl/>
        </w:rPr>
        <w:t>שר הרווחה זבולון אורלב:</w:t>
      </w:r>
    </w:p>
    <w:p w14:paraId="4E75E020" w14:textId="77777777" w:rsidR="00000000" w:rsidRDefault="007A214F">
      <w:pPr>
        <w:pStyle w:val="a"/>
        <w:rPr>
          <w:rtl/>
        </w:rPr>
      </w:pPr>
    </w:p>
    <w:p w14:paraId="1B240C96" w14:textId="77777777" w:rsidR="00000000" w:rsidRDefault="007A214F">
      <w:pPr>
        <w:pStyle w:val="a"/>
        <w:rPr>
          <w:rFonts w:hint="cs"/>
          <w:rtl/>
        </w:rPr>
      </w:pPr>
      <w:r>
        <w:rPr>
          <w:rFonts w:hint="cs"/>
          <w:rtl/>
        </w:rPr>
        <w:t xml:space="preserve">מייד אני אגיד לך מה אנחנו עושים היום, ידידי חבר הכנסת אזולאי. </w:t>
      </w:r>
    </w:p>
    <w:p w14:paraId="51038B9E" w14:textId="77777777" w:rsidR="00000000" w:rsidRDefault="007A214F">
      <w:pPr>
        <w:pStyle w:val="a"/>
        <w:rPr>
          <w:rFonts w:hint="cs"/>
          <w:rtl/>
        </w:rPr>
      </w:pPr>
    </w:p>
    <w:p w14:paraId="100FFDEC" w14:textId="77777777" w:rsidR="00000000" w:rsidRDefault="007A214F">
      <w:pPr>
        <w:pStyle w:val="ac"/>
        <w:rPr>
          <w:rtl/>
        </w:rPr>
      </w:pPr>
      <w:r>
        <w:rPr>
          <w:rFonts w:hint="eastAsia"/>
          <w:rtl/>
        </w:rPr>
        <w:t>נסים</w:t>
      </w:r>
      <w:r>
        <w:rPr>
          <w:rtl/>
        </w:rPr>
        <w:t xml:space="preserve"> זאב (ש"ס):</w:t>
      </w:r>
    </w:p>
    <w:p w14:paraId="508D1230" w14:textId="77777777" w:rsidR="00000000" w:rsidRDefault="007A214F">
      <w:pPr>
        <w:pStyle w:val="a"/>
        <w:rPr>
          <w:rFonts w:hint="cs"/>
          <w:rtl/>
        </w:rPr>
      </w:pPr>
    </w:p>
    <w:p w14:paraId="4EFF91E7" w14:textId="77777777" w:rsidR="00000000" w:rsidRDefault="007A214F">
      <w:pPr>
        <w:pStyle w:val="a"/>
        <w:rPr>
          <w:rFonts w:hint="cs"/>
          <w:rtl/>
        </w:rPr>
      </w:pPr>
      <w:r>
        <w:rPr>
          <w:rFonts w:hint="cs"/>
          <w:rtl/>
        </w:rPr>
        <w:t>למה המפד"ל לא - - -</w:t>
      </w:r>
    </w:p>
    <w:p w14:paraId="3D8D3C49" w14:textId="77777777" w:rsidR="00000000" w:rsidRDefault="007A214F">
      <w:pPr>
        <w:pStyle w:val="a"/>
        <w:rPr>
          <w:rFonts w:hint="cs"/>
          <w:rtl/>
        </w:rPr>
      </w:pPr>
    </w:p>
    <w:p w14:paraId="6E4E8F8A" w14:textId="77777777" w:rsidR="00000000" w:rsidRDefault="007A214F">
      <w:pPr>
        <w:pStyle w:val="SpeakerCon"/>
        <w:rPr>
          <w:rtl/>
        </w:rPr>
      </w:pPr>
      <w:bookmarkStart w:id="289" w:name="FS000000521T10_09_2003_14_45_43C"/>
      <w:bookmarkEnd w:id="289"/>
      <w:r>
        <w:rPr>
          <w:rtl/>
        </w:rPr>
        <w:t>שר הרווחה זבולון אורלב:</w:t>
      </w:r>
    </w:p>
    <w:p w14:paraId="56E584DC" w14:textId="77777777" w:rsidR="00000000" w:rsidRDefault="007A214F">
      <w:pPr>
        <w:pStyle w:val="a"/>
        <w:rPr>
          <w:rtl/>
        </w:rPr>
      </w:pPr>
    </w:p>
    <w:p w14:paraId="3E26E322" w14:textId="77777777" w:rsidR="00000000" w:rsidRDefault="007A214F">
      <w:pPr>
        <w:pStyle w:val="a"/>
        <w:rPr>
          <w:rFonts w:hint="cs"/>
          <w:rtl/>
        </w:rPr>
      </w:pPr>
      <w:r>
        <w:rPr>
          <w:rFonts w:hint="cs"/>
          <w:rtl/>
        </w:rPr>
        <w:t xml:space="preserve">חבר הכנסת נסים זאב, אני במקומך הייתי הולך להשתלמות איך לעשות ברית-מילה. </w:t>
      </w:r>
    </w:p>
    <w:p w14:paraId="74E468D0" w14:textId="77777777" w:rsidR="00000000" w:rsidRDefault="007A214F">
      <w:pPr>
        <w:pStyle w:val="a"/>
        <w:rPr>
          <w:rFonts w:hint="cs"/>
          <w:rtl/>
        </w:rPr>
      </w:pPr>
    </w:p>
    <w:p w14:paraId="7995EF1E" w14:textId="77777777" w:rsidR="00000000" w:rsidRDefault="007A214F">
      <w:pPr>
        <w:pStyle w:val="ad"/>
        <w:rPr>
          <w:rtl/>
        </w:rPr>
      </w:pPr>
      <w:r>
        <w:rPr>
          <w:rtl/>
        </w:rPr>
        <w:t>הי</w:t>
      </w:r>
      <w:r>
        <w:rPr>
          <w:rtl/>
        </w:rPr>
        <w:t>ו"ר ראובן ריבלין:</w:t>
      </w:r>
    </w:p>
    <w:p w14:paraId="08033FF9" w14:textId="77777777" w:rsidR="00000000" w:rsidRDefault="007A214F">
      <w:pPr>
        <w:pStyle w:val="a"/>
        <w:rPr>
          <w:rtl/>
        </w:rPr>
      </w:pPr>
    </w:p>
    <w:p w14:paraId="7FB9E07C" w14:textId="77777777" w:rsidR="00000000" w:rsidRDefault="007A214F">
      <w:pPr>
        <w:pStyle w:val="a"/>
        <w:rPr>
          <w:rFonts w:hint="cs"/>
          <w:rtl/>
        </w:rPr>
      </w:pPr>
      <w:r>
        <w:rPr>
          <w:rFonts w:hint="cs"/>
          <w:rtl/>
        </w:rPr>
        <w:t>למה?</w:t>
      </w:r>
    </w:p>
    <w:p w14:paraId="18E5FB9F" w14:textId="77777777" w:rsidR="00000000" w:rsidRDefault="007A214F">
      <w:pPr>
        <w:pStyle w:val="a"/>
        <w:rPr>
          <w:rFonts w:hint="cs"/>
          <w:rtl/>
        </w:rPr>
      </w:pPr>
    </w:p>
    <w:p w14:paraId="49F2BEEE" w14:textId="77777777" w:rsidR="00000000" w:rsidRDefault="007A214F">
      <w:pPr>
        <w:pStyle w:val="ac"/>
        <w:rPr>
          <w:rtl/>
        </w:rPr>
      </w:pPr>
      <w:r>
        <w:rPr>
          <w:rFonts w:hint="eastAsia"/>
          <w:rtl/>
        </w:rPr>
        <w:t>נסים</w:t>
      </w:r>
      <w:r>
        <w:rPr>
          <w:rtl/>
        </w:rPr>
        <w:t xml:space="preserve"> זאב (ש"ס):</w:t>
      </w:r>
    </w:p>
    <w:p w14:paraId="009384D6" w14:textId="77777777" w:rsidR="00000000" w:rsidRDefault="007A214F">
      <w:pPr>
        <w:pStyle w:val="a"/>
        <w:rPr>
          <w:rFonts w:hint="cs"/>
          <w:rtl/>
        </w:rPr>
      </w:pPr>
    </w:p>
    <w:p w14:paraId="365BA716" w14:textId="77777777" w:rsidR="00000000" w:rsidRDefault="007A214F">
      <w:pPr>
        <w:pStyle w:val="a"/>
        <w:rPr>
          <w:rFonts w:hint="cs"/>
          <w:rtl/>
        </w:rPr>
      </w:pPr>
      <w:r>
        <w:rPr>
          <w:rFonts w:hint="cs"/>
          <w:rtl/>
        </w:rPr>
        <w:t xml:space="preserve">תעשה את זה על הלשון שלך. </w:t>
      </w:r>
    </w:p>
    <w:p w14:paraId="7525CA50" w14:textId="77777777" w:rsidR="00000000" w:rsidRDefault="007A214F">
      <w:pPr>
        <w:pStyle w:val="a"/>
        <w:rPr>
          <w:rFonts w:hint="cs"/>
          <w:rtl/>
        </w:rPr>
      </w:pPr>
    </w:p>
    <w:p w14:paraId="45CF43C4" w14:textId="77777777" w:rsidR="00000000" w:rsidRDefault="007A214F">
      <w:pPr>
        <w:pStyle w:val="SpeakerCon"/>
        <w:rPr>
          <w:rtl/>
        </w:rPr>
      </w:pPr>
      <w:bookmarkStart w:id="290" w:name="FS000000521T10_09_2003_14_51_34C"/>
      <w:bookmarkEnd w:id="290"/>
      <w:r>
        <w:rPr>
          <w:rtl/>
        </w:rPr>
        <w:t>שר הרווחה זבולון אורלב:</w:t>
      </w:r>
    </w:p>
    <w:p w14:paraId="3B6794D7" w14:textId="77777777" w:rsidR="00000000" w:rsidRDefault="007A214F">
      <w:pPr>
        <w:pStyle w:val="a"/>
        <w:rPr>
          <w:rtl/>
        </w:rPr>
      </w:pPr>
    </w:p>
    <w:p w14:paraId="0FC5BF65" w14:textId="77777777" w:rsidR="00000000" w:rsidRDefault="007A214F">
      <w:pPr>
        <w:pStyle w:val="a"/>
        <w:rPr>
          <w:rFonts w:hint="cs"/>
          <w:rtl/>
        </w:rPr>
      </w:pPr>
      <w:r>
        <w:rPr>
          <w:rFonts w:hint="cs"/>
          <w:rtl/>
        </w:rPr>
        <w:t>תקשיב בסבלנות, אל תצעק. ידידי, לא תצאו נקיים מהשתלחויות. על כל השתלחות תקבלו מנה אחת אפיים, ואנחנו נחשוף פה מעל הבמה כל דבר, איך חולקו ההקצבות, איך נלקחו כספים מא</w:t>
      </w:r>
      <w:r>
        <w:rPr>
          <w:rFonts w:hint="cs"/>
          <w:rtl/>
        </w:rPr>
        <w:t>נשים רעבים כדי לעשות כל מיני חלוקות פוליטיות.</w:t>
      </w:r>
    </w:p>
    <w:p w14:paraId="304C3D84" w14:textId="77777777" w:rsidR="00000000" w:rsidRDefault="007A214F">
      <w:pPr>
        <w:pStyle w:val="a"/>
        <w:rPr>
          <w:rFonts w:hint="cs"/>
          <w:rtl/>
        </w:rPr>
      </w:pPr>
    </w:p>
    <w:p w14:paraId="77E0B0CA" w14:textId="77777777" w:rsidR="00000000" w:rsidRDefault="007A214F">
      <w:pPr>
        <w:pStyle w:val="ac"/>
        <w:rPr>
          <w:rtl/>
        </w:rPr>
      </w:pPr>
      <w:r>
        <w:rPr>
          <w:rFonts w:hint="eastAsia"/>
          <w:rtl/>
        </w:rPr>
        <w:t>שלמה</w:t>
      </w:r>
      <w:r>
        <w:rPr>
          <w:rtl/>
        </w:rPr>
        <w:t xml:space="preserve"> בניזרי (ש"ס):</w:t>
      </w:r>
    </w:p>
    <w:p w14:paraId="01EB2C4C" w14:textId="77777777" w:rsidR="00000000" w:rsidRDefault="007A214F">
      <w:pPr>
        <w:pStyle w:val="a"/>
        <w:rPr>
          <w:rFonts w:hint="cs"/>
          <w:rtl/>
        </w:rPr>
      </w:pPr>
    </w:p>
    <w:p w14:paraId="360F1D47" w14:textId="77777777" w:rsidR="00000000" w:rsidRDefault="007A214F">
      <w:pPr>
        <w:pStyle w:val="a"/>
        <w:rPr>
          <w:rFonts w:hint="cs"/>
          <w:rtl/>
        </w:rPr>
      </w:pPr>
      <w:r>
        <w:rPr>
          <w:rFonts w:hint="cs"/>
          <w:rtl/>
        </w:rPr>
        <w:t>אתה שקרן. אתה לא מתבייש?</w:t>
      </w:r>
    </w:p>
    <w:p w14:paraId="7CE2F313" w14:textId="77777777" w:rsidR="00000000" w:rsidRDefault="007A214F">
      <w:pPr>
        <w:pStyle w:val="a"/>
        <w:rPr>
          <w:rFonts w:hint="cs"/>
          <w:rtl/>
        </w:rPr>
      </w:pPr>
    </w:p>
    <w:p w14:paraId="29941F48" w14:textId="77777777" w:rsidR="00000000" w:rsidRDefault="007A214F">
      <w:pPr>
        <w:pStyle w:val="ac"/>
        <w:rPr>
          <w:rtl/>
        </w:rPr>
      </w:pPr>
      <w:r>
        <w:rPr>
          <w:rFonts w:hint="eastAsia"/>
          <w:rtl/>
        </w:rPr>
        <w:t>נסים</w:t>
      </w:r>
      <w:r>
        <w:rPr>
          <w:rtl/>
        </w:rPr>
        <w:t xml:space="preserve"> זאב (ש"ס):</w:t>
      </w:r>
    </w:p>
    <w:p w14:paraId="3280DEE7" w14:textId="77777777" w:rsidR="00000000" w:rsidRDefault="007A214F">
      <w:pPr>
        <w:pStyle w:val="a"/>
        <w:rPr>
          <w:rFonts w:hint="cs"/>
          <w:rtl/>
        </w:rPr>
      </w:pPr>
    </w:p>
    <w:p w14:paraId="14F42447" w14:textId="77777777" w:rsidR="00000000" w:rsidRDefault="007A214F">
      <w:pPr>
        <w:pStyle w:val="a"/>
        <w:rPr>
          <w:rFonts w:hint="cs"/>
          <w:rtl/>
        </w:rPr>
      </w:pPr>
      <w:r>
        <w:rPr>
          <w:rFonts w:hint="cs"/>
          <w:rtl/>
        </w:rPr>
        <w:t xml:space="preserve">- - - </w:t>
      </w:r>
    </w:p>
    <w:p w14:paraId="752081E5" w14:textId="77777777" w:rsidR="00000000" w:rsidRDefault="007A214F">
      <w:pPr>
        <w:pStyle w:val="a"/>
        <w:rPr>
          <w:rFonts w:hint="cs"/>
          <w:rtl/>
        </w:rPr>
      </w:pPr>
    </w:p>
    <w:p w14:paraId="7B2420AE" w14:textId="77777777" w:rsidR="00000000" w:rsidRDefault="007A214F">
      <w:pPr>
        <w:pStyle w:val="SpeakerCon"/>
        <w:rPr>
          <w:rtl/>
        </w:rPr>
      </w:pPr>
      <w:bookmarkStart w:id="291" w:name="FS000000521T10_09_2003_14_52_32C"/>
      <w:bookmarkEnd w:id="291"/>
      <w:r>
        <w:rPr>
          <w:rtl/>
        </w:rPr>
        <w:t>שר הרווחה זבולון אורלב:</w:t>
      </w:r>
    </w:p>
    <w:p w14:paraId="3406A208" w14:textId="77777777" w:rsidR="00000000" w:rsidRDefault="007A214F">
      <w:pPr>
        <w:pStyle w:val="a"/>
        <w:rPr>
          <w:rtl/>
        </w:rPr>
      </w:pPr>
    </w:p>
    <w:p w14:paraId="7D82D941" w14:textId="77777777" w:rsidR="00000000" w:rsidRDefault="007A214F">
      <w:pPr>
        <w:pStyle w:val="a"/>
        <w:rPr>
          <w:rFonts w:hint="cs"/>
          <w:rtl/>
        </w:rPr>
      </w:pPr>
      <w:r>
        <w:rPr>
          <w:rFonts w:hint="cs"/>
          <w:rtl/>
        </w:rPr>
        <w:t>לקחת כסף מילדים, גילאי 14 עד 18, שצריכים לסדר אותם במוסדות, ולתת את זה לכיתות י"ג-י"ד כדי לעשות פרוטקציה? חבר הכנ</w:t>
      </w:r>
      <w:r>
        <w:rPr>
          <w:rFonts w:hint="cs"/>
          <w:rtl/>
        </w:rPr>
        <w:t xml:space="preserve">סת בניזרי, אני יכול לכתוב ספר על הקדנציה שלך. </w:t>
      </w:r>
    </w:p>
    <w:p w14:paraId="1FD59657" w14:textId="77777777" w:rsidR="00000000" w:rsidRDefault="007A214F">
      <w:pPr>
        <w:pStyle w:val="a"/>
        <w:rPr>
          <w:rFonts w:hint="cs"/>
          <w:rtl/>
        </w:rPr>
      </w:pPr>
    </w:p>
    <w:p w14:paraId="5FF547AB" w14:textId="77777777" w:rsidR="00000000" w:rsidRDefault="007A214F">
      <w:pPr>
        <w:pStyle w:val="ac"/>
        <w:rPr>
          <w:rtl/>
        </w:rPr>
      </w:pPr>
    </w:p>
    <w:p w14:paraId="5FCB5093" w14:textId="77777777" w:rsidR="00000000" w:rsidRDefault="007A214F">
      <w:pPr>
        <w:pStyle w:val="ac"/>
        <w:rPr>
          <w:rtl/>
        </w:rPr>
      </w:pPr>
      <w:r>
        <w:rPr>
          <w:rFonts w:hint="eastAsia"/>
          <w:rtl/>
        </w:rPr>
        <w:t>שלמה</w:t>
      </w:r>
      <w:r>
        <w:rPr>
          <w:rtl/>
        </w:rPr>
        <w:t xml:space="preserve"> בניזרי (ש"ס):</w:t>
      </w:r>
    </w:p>
    <w:p w14:paraId="15DEEEFF" w14:textId="77777777" w:rsidR="00000000" w:rsidRDefault="007A214F">
      <w:pPr>
        <w:pStyle w:val="a"/>
        <w:rPr>
          <w:rFonts w:hint="cs"/>
          <w:rtl/>
        </w:rPr>
      </w:pPr>
    </w:p>
    <w:p w14:paraId="24836D14" w14:textId="77777777" w:rsidR="00000000" w:rsidRDefault="007A214F">
      <w:pPr>
        <w:pStyle w:val="a"/>
        <w:rPr>
          <w:rFonts w:hint="cs"/>
          <w:rtl/>
        </w:rPr>
      </w:pPr>
      <w:r>
        <w:rPr>
          <w:rFonts w:hint="cs"/>
          <w:rtl/>
        </w:rPr>
        <w:t xml:space="preserve">בבקשה, תכתוב. </w:t>
      </w:r>
    </w:p>
    <w:p w14:paraId="60FC53D5" w14:textId="77777777" w:rsidR="00000000" w:rsidRDefault="007A214F">
      <w:pPr>
        <w:pStyle w:val="a"/>
        <w:rPr>
          <w:rFonts w:hint="cs"/>
          <w:rtl/>
        </w:rPr>
      </w:pPr>
    </w:p>
    <w:p w14:paraId="4B28FBBA" w14:textId="77777777" w:rsidR="00000000" w:rsidRDefault="007A214F">
      <w:pPr>
        <w:pStyle w:val="SpeakerCon"/>
        <w:rPr>
          <w:rtl/>
        </w:rPr>
      </w:pPr>
      <w:bookmarkStart w:id="292" w:name="FS000000521T10_09_2003_14_53_37C"/>
      <w:bookmarkEnd w:id="292"/>
      <w:r>
        <w:rPr>
          <w:rtl/>
        </w:rPr>
        <w:t>שר הרווחה זבולון אורלב:</w:t>
      </w:r>
    </w:p>
    <w:p w14:paraId="7E4DF73E" w14:textId="77777777" w:rsidR="00000000" w:rsidRDefault="007A214F">
      <w:pPr>
        <w:pStyle w:val="a"/>
        <w:rPr>
          <w:rtl/>
        </w:rPr>
      </w:pPr>
    </w:p>
    <w:p w14:paraId="1012FC37" w14:textId="77777777" w:rsidR="00000000" w:rsidRDefault="007A214F">
      <w:pPr>
        <w:pStyle w:val="a"/>
        <w:rPr>
          <w:rFonts w:hint="cs"/>
          <w:rtl/>
        </w:rPr>
      </w:pPr>
      <w:r>
        <w:rPr>
          <w:rFonts w:hint="cs"/>
          <w:rtl/>
        </w:rPr>
        <w:t xml:space="preserve">התחלת? תקבל אותה לאט לאט במנות קטנות. </w:t>
      </w:r>
    </w:p>
    <w:p w14:paraId="436272AB" w14:textId="77777777" w:rsidR="00000000" w:rsidRDefault="007A214F">
      <w:pPr>
        <w:pStyle w:val="a"/>
        <w:rPr>
          <w:rFonts w:hint="cs"/>
          <w:rtl/>
        </w:rPr>
      </w:pPr>
    </w:p>
    <w:p w14:paraId="32D5D5CD" w14:textId="77777777" w:rsidR="00000000" w:rsidRDefault="007A214F">
      <w:pPr>
        <w:pStyle w:val="ac"/>
        <w:rPr>
          <w:rtl/>
        </w:rPr>
      </w:pPr>
      <w:r>
        <w:rPr>
          <w:rFonts w:hint="eastAsia"/>
          <w:rtl/>
        </w:rPr>
        <w:t>שלמה</w:t>
      </w:r>
      <w:r>
        <w:rPr>
          <w:rtl/>
        </w:rPr>
        <w:t xml:space="preserve"> בניזרי (ש"ס):</w:t>
      </w:r>
    </w:p>
    <w:p w14:paraId="5077DE7B" w14:textId="77777777" w:rsidR="00000000" w:rsidRDefault="007A214F">
      <w:pPr>
        <w:pStyle w:val="a"/>
        <w:rPr>
          <w:rFonts w:hint="cs"/>
          <w:rtl/>
        </w:rPr>
      </w:pPr>
    </w:p>
    <w:p w14:paraId="219EF9B0" w14:textId="77777777" w:rsidR="00000000" w:rsidRDefault="007A214F">
      <w:pPr>
        <w:pStyle w:val="a"/>
        <w:rPr>
          <w:rFonts w:hint="cs"/>
          <w:rtl/>
        </w:rPr>
      </w:pPr>
      <w:r>
        <w:rPr>
          <w:rFonts w:hint="cs"/>
          <w:rtl/>
        </w:rPr>
        <w:t xml:space="preserve">אדרבה. </w:t>
      </w:r>
    </w:p>
    <w:p w14:paraId="6ADDA914" w14:textId="77777777" w:rsidR="00000000" w:rsidRDefault="007A214F">
      <w:pPr>
        <w:pStyle w:val="a"/>
        <w:rPr>
          <w:rFonts w:hint="cs"/>
          <w:rtl/>
        </w:rPr>
      </w:pPr>
    </w:p>
    <w:p w14:paraId="54AC63CB" w14:textId="77777777" w:rsidR="00000000" w:rsidRDefault="007A214F">
      <w:pPr>
        <w:pStyle w:val="SpeakerCon"/>
        <w:rPr>
          <w:rtl/>
        </w:rPr>
      </w:pPr>
      <w:bookmarkStart w:id="293" w:name="FS000000521T10_09_2003_14_53_54C"/>
      <w:bookmarkEnd w:id="293"/>
      <w:r>
        <w:rPr>
          <w:rtl/>
        </w:rPr>
        <w:t>שר הרווחה זבולון אורלב:</w:t>
      </w:r>
    </w:p>
    <w:p w14:paraId="747D4294" w14:textId="77777777" w:rsidR="00000000" w:rsidRDefault="007A214F">
      <w:pPr>
        <w:pStyle w:val="a"/>
        <w:rPr>
          <w:rtl/>
        </w:rPr>
      </w:pPr>
    </w:p>
    <w:p w14:paraId="04700DD2" w14:textId="77777777" w:rsidR="00000000" w:rsidRDefault="007A214F">
      <w:pPr>
        <w:pStyle w:val="a"/>
        <w:rPr>
          <w:rFonts w:hint="cs"/>
          <w:rtl/>
        </w:rPr>
      </w:pPr>
      <w:r>
        <w:rPr>
          <w:rFonts w:hint="cs"/>
          <w:rtl/>
        </w:rPr>
        <w:t xml:space="preserve">תקבל אותה במנות קטנות. קראת פה מה המליצה ועדת-גילת. </w:t>
      </w:r>
      <w:r>
        <w:rPr>
          <w:rFonts w:hint="cs"/>
          <w:rtl/>
        </w:rPr>
        <w:t xml:space="preserve">צריך לומר שוועדת-גילת מסרה לך את הממצאים בנובמבר 2002, חמישה חודשים לפני תום כהונתך, והרי לא ידעת גם בנובמבר שתסיים במרס. סיימת את כהונתך, למיטב זכרוני, ב-3 במרס. </w:t>
      </w:r>
    </w:p>
    <w:p w14:paraId="59CEF40D" w14:textId="77777777" w:rsidR="00000000" w:rsidRDefault="007A214F">
      <w:pPr>
        <w:pStyle w:val="a"/>
        <w:rPr>
          <w:rFonts w:hint="cs"/>
          <w:rtl/>
        </w:rPr>
      </w:pPr>
    </w:p>
    <w:p w14:paraId="73756A7D" w14:textId="77777777" w:rsidR="00000000" w:rsidRDefault="007A214F">
      <w:pPr>
        <w:pStyle w:val="ac"/>
        <w:rPr>
          <w:rtl/>
        </w:rPr>
      </w:pPr>
      <w:r>
        <w:rPr>
          <w:rFonts w:hint="eastAsia"/>
          <w:rtl/>
        </w:rPr>
        <w:t>שלמה</w:t>
      </w:r>
      <w:r>
        <w:rPr>
          <w:rtl/>
        </w:rPr>
        <w:t xml:space="preserve"> בניזרי (ש"ס):</w:t>
      </w:r>
    </w:p>
    <w:p w14:paraId="7A834075" w14:textId="77777777" w:rsidR="00000000" w:rsidRDefault="007A214F">
      <w:pPr>
        <w:pStyle w:val="a"/>
        <w:rPr>
          <w:rFonts w:hint="cs"/>
          <w:rtl/>
        </w:rPr>
      </w:pPr>
    </w:p>
    <w:p w14:paraId="184CBCDF" w14:textId="77777777" w:rsidR="00000000" w:rsidRDefault="007A214F">
      <w:pPr>
        <w:pStyle w:val="a"/>
        <w:rPr>
          <w:rFonts w:hint="cs"/>
          <w:rtl/>
        </w:rPr>
      </w:pPr>
      <w:r>
        <w:rPr>
          <w:rFonts w:hint="cs"/>
          <w:rtl/>
        </w:rPr>
        <w:t>אתה זוכר ששלושה חודשים לפני הבחירות כבר הכריזו - - -</w:t>
      </w:r>
    </w:p>
    <w:p w14:paraId="52F66DEF" w14:textId="77777777" w:rsidR="00000000" w:rsidRDefault="007A214F">
      <w:pPr>
        <w:pStyle w:val="a"/>
        <w:rPr>
          <w:rFonts w:hint="cs"/>
          <w:rtl/>
        </w:rPr>
      </w:pPr>
    </w:p>
    <w:p w14:paraId="52E44922" w14:textId="77777777" w:rsidR="00000000" w:rsidRDefault="007A214F">
      <w:pPr>
        <w:pStyle w:val="SpeakerCon"/>
        <w:rPr>
          <w:rtl/>
        </w:rPr>
      </w:pPr>
      <w:bookmarkStart w:id="294" w:name="FS000000521T10_09_2003_14_55_34C"/>
      <w:bookmarkEnd w:id="294"/>
      <w:r>
        <w:rPr>
          <w:rtl/>
        </w:rPr>
        <w:t xml:space="preserve">שר הרווחה זבולון </w:t>
      </w:r>
      <w:r>
        <w:rPr>
          <w:rtl/>
        </w:rPr>
        <w:t>אורלב:</w:t>
      </w:r>
    </w:p>
    <w:p w14:paraId="1AD678FE" w14:textId="77777777" w:rsidR="00000000" w:rsidRDefault="007A214F">
      <w:pPr>
        <w:pStyle w:val="a"/>
        <w:rPr>
          <w:rtl/>
        </w:rPr>
      </w:pPr>
    </w:p>
    <w:p w14:paraId="30EC615F" w14:textId="77777777" w:rsidR="00000000" w:rsidRDefault="007A214F">
      <w:pPr>
        <w:pStyle w:val="a"/>
        <w:rPr>
          <w:rFonts w:hint="cs"/>
          <w:rtl/>
        </w:rPr>
      </w:pPr>
      <w:r>
        <w:rPr>
          <w:rFonts w:hint="cs"/>
          <w:rtl/>
        </w:rPr>
        <w:t xml:space="preserve">אני לא זוכר שום דבר, אבל אמרת פה שאלה דיני נפשות, ילדים. דברים פשוטים, לשנות את השם של ועדת ההחלטה, אתה צריך חמישה חודשים כדי לשנות את השם של ועדת ההחלטה? </w:t>
      </w:r>
    </w:p>
    <w:p w14:paraId="77603CB8" w14:textId="77777777" w:rsidR="00000000" w:rsidRDefault="007A214F">
      <w:pPr>
        <w:pStyle w:val="a"/>
        <w:rPr>
          <w:rFonts w:hint="cs"/>
          <w:rtl/>
        </w:rPr>
      </w:pPr>
    </w:p>
    <w:p w14:paraId="42065C6C" w14:textId="77777777" w:rsidR="00000000" w:rsidRDefault="007A214F">
      <w:pPr>
        <w:pStyle w:val="ac"/>
        <w:rPr>
          <w:rtl/>
        </w:rPr>
      </w:pPr>
      <w:r>
        <w:rPr>
          <w:rFonts w:hint="eastAsia"/>
          <w:rtl/>
        </w:rPr>
        <w:t>שלמה</w:t>
      </w:r>
      <w:r>
        <w:rPr>
          <w:rtl/>
        </w:rPr>
        <w:t xml:space="preserve"> בניזרי (ש"ס):</w:t>
      </w:r>
    </w:p>
    <w:p w14:paraId="09148590" w14:textId="77777777" w:rsidR="00000000" w:rsidRDefault="007A214F">
      <w:pPr>
        <w:pStyle w:val="a"/>
        <w:rPr>
          <w:rFonts w:hint="cs"/>
          <w:rtl/>
        </w:rPr>
      </w:pPr>
    </w:p>
    <w:p w14:paraId="73548F1F" w14:textId="77777777" w:rsidR="00000000" w:rsidRDefault="007A214F">
      <w:pPr>
        <w:pStyle w:val="a"/>
        <w:rPr>
          <w:rFonts w:hint="cs"/>
          <w:rtl/>
        </w:rPr>
      </w:pPr>
      <w:r>
        <w:rPr>
          <w:rFonts w:hint="cs"/>
          <w:rtl/>
        </w:rPr>
        <w:t xml:space="preserve">- - - </w:t>
      </w:r>
    </w:p>
    <w:p w14:paraId="0E037FBE" w14:textId="77777777" w:rsidR="00000000" w:rsidRDefault="007A214F">
      <w:pPr>
        <w:pStyle w:val="a"/>
        <w:rPr>
          <w:rFonts w:hint="cs"/>
          <w:rtl/>
        </w:rPr>
      </w:pPr>
    </w:p>
    <w:p w14:paraId="374849A8" w14:textId="77777777" w:rsidR="00000000" w:rsidRDefault="007A214F">
      <w:pPr>
        <w:pStyle w:val="SpeakerCon"/>
        <w:rPr>
          <w:rtl/>
        </w:rPr>
      </w:pPr>
      <w:bookmarkStart w:id="295" w:name="FS000000521T10_09_2003_14_56_19C"/>
      <w:bookmarkEnd w:id="295"/>
      <w:r>
        <w:rPr>
          <w:rtl/>
        </w:rPr>
        <w:t>שר הרווחה זבולון אורלב:</w:t>
      </w:r>
    </w:p>
    <w:p w14:paraId="6B3E7D42" w14:textId="77777777" w:rsidR="00000000" w:rsidRDefault="007A214F">
      <w:pPr>
        <w:pStyle w:val="a"/>
        <w:rPr>
          <w:rtl/>
        </w:rPr>
      </w:pPr>
    </w:p>
    <w:p w14:paraId="575834E7" w14:textId="77777777" w:rsidR="00000000" w:rsidRDefault="007A214F">
      <w:pPr>
        <w:pStyle w:val="a"/>
        <w:rPr>
          <w:rFonts w:hint="cs"/>
          <w:rtl/>
        </w:rPr>
      </w:pPr>
      <w:r>
        <w:rPr>
          <w:rFonts w:hint="cs"/>
          <w:rtl/>
        </w:rPr>
        <w:t xml:space="preserve">תקשיב, שתהיה לך סבלנות </w:t>
      </w:r>
      <w:r>
        <w:rPr>
          <w:rtl/>
        </w:rPr>
        <w:t>–</w:t>
      </w:r>
      <w:r>
        <w:rPr>
          <w:rFonts w:hint="cs"/>
          <w:rtl/>
        </w:rPr>
        <w:t xml:space="preserve"> להורות לוועדת</w:t>
      </w:r>
      <w:r>
        <w:rPr>
          <w:rFonts w:hint="cs"/>
          <w:rtl/>
        </w:rPr>
        <w:t xml:space="preserve"> ההחלטה לערוך תרשומת, כך קראת לזה, וזאת המלצה. צריך לקחת לך חמישה חודשים כדי להורות לוועדות ההחלטה לרשום תרשומת? חמישה חודשים? שר שמכהן שנתיים, בקיא בכל העניין, קרא את כל המסקנות?</w:t>
      </w:r>
    </w:p>
    <w:p w14:paraId="6DF2595B" w14:textId="77777777" w:rsidR="00000000" w:rsidRDefault="007A214F">
      <w:pPr>
        <w:pStyle w:val="a"/>
        <w:rPr>
          <w:rFonts w:hint="cs"/>
          <w:rtl/>
        </w:rPr>
      </w:pPr>
    </w:p>
    <w:p w14:paraId="055AF74A" w14:textId="77777777" w:rsidR="00000000" w:rsidRDefault="007A214F">
      <w:pPr>
        <w:pStyle w:val="ac"/>
        <w:rPr>
          <w:rtl/>
        </w:rPr>
      </w:pPr>
      <w:r>
        <w:rPr>
          <w:rFonts w:hint="eastAsia"/>
          <w:rtl/>
        </w:rPr>
        <w:t>שלמה</w:t>
      </w:r>
      <w:r>
        <w:rPr>
          <w:rtl/>
        </w:rPr>
        <w:t xml:space="preserve"> בניזרי (ש"ס):</w:t>
      </w:r>
    </w:p>
    <w:p w14:paraId="0DCD95D9" w14:textId="77777777" w:rsidR="00000000" w:rsidRDefault="007A214F">
      <w:pPr>
        <w:pStyle w:val="a"/>
        <w:rPr>
          <w:rFonts w:hint="cs"/>
          <w:rtl/>
        </w:rPr>
      </w:pPr>
    </w:p>
    <w:p w14:paraId="22FA4FA5" w14:textId="77777777" w:rsidR="00000000" w:rsidRDefault="007A214F">
      <w:pPr>
        <w:pStyle w:val="a"/>
        <w:rPr>
          <w:rFonts w:hint="cs"/>
          <w:rtl/>
        </w:rPr>
      </w:pPr>
      <w:r>
        <w:rPr>
          <w:rFonts w:hint="cs"/>
          <w:rtl/>
        </w:rPr>
        <w:t>אתה רואה איך אתה מסלף את הדברים?</w:t>
      </w:r>
    </w:p>
    <w:p w14:paraId="77CE2E0D" w14:textId="77777777" w:rsidR="00000000" w:rsidRDefault="007A214F">
      <w:pPr>
        <w:pStyle w:val="a"/>
        <w:rPr>
          <w:rFonts w:hint="cs"/>
          <w:rtl/>
        </w:rPr>
      </w:pPr>
    </w:p>
    <w:p w14:paraId="3BC9A302" w14:textId="77777777" w:rsidR="00000000" w:rsidRDefault="007A214F">
      <w:pPr>
        <w:pStyle w:val="SpeakerCon"/>
        <w:rPr>
          <w:rtl/>
        </w:rPr>
      </w:pPr>
      <w:bookmarkStart w:id="296" w:name="FS000000521T10_09_2003_14_57_51C"/>
      <w:bookmarkEnd w:id="296"/>
      <w:r>
        <w:rPr>
          <w:rtl/>
        </w:rPr>
        <w:t>שר הרווחה זבולון אורל</w:t>
      </w:r>
      <w:r>
        <w:rPr>
          <w:rtl/>
        </w:rPr>
        <w:t>ב:</w:t>
      </w:r>
    </w:p>
    <w:p w14:paraId="417F47FD" w14:textId="77777777" w:rsidR="00000000" w:rsidRDefault="007A214F">
      <w:pPr>
        <w:pStyle w:val="a"/>
        <w:rPr>
          <w:rtl/>
        </w:rPr>
      </w:pPr>
    </w:p>
    <w:p w14:paraId="4AF97A98" w14:textId="77777777" w:rsidR="00000000" w:rsidRDefault="007A214F">
      <w:pPr>
        <w:pStyle w:val="a"/>
        <w:rPr>
          <w:rFonts w:hint="cs"/>
          <w:rtl/>
        </w:rPr>
      </w:pPr>
      <w:r>
        <w:rPr>
          <w:rFonts w:hint="cs"/>
          <w:rtl/>
        </w:rPr>
        <w:t xml:space="preserve">אדוני, חמישה חודשים חלפו, ולא עשית דבר. </w:t>
      </w:r>
    </w:p>
    <w:p w14:paraId="5FE0F035" w14:textId="77777777" w:rsidR="00000000" w:rsidRDefault="007A214F">
      <w:pPr>
        <w:pStyle w:val="a"/>
        <w:rPr>
          <w:rFonts w:hint="cs"/>
          <w:rtl/>
        </w:rPr>
      </w:pPr>
    </w:p>
    <w:p w14:paraId="536C1D09" w14:textId="77777777" w:rsidR="00000000" w:rsidRDefault="007A214F">
      <w:pPr>
        <w:pStyle w:val="ac"/>
        <w:rPr>
          <w:rtl/>
        </w:rPr>
      </w:pPr>
      <w:r>
        <w:rPr>
          <w:rFonts w:hint="eastAsia"/>
          <w:rtl/>
        </w:rPr>
        <w:t>שלמה</w:t>
      </w:r>
      <w:r>
        <w:rPr>
          <w:rtl/>
        </w:rPr>
        <w:t xml:space="preserve"> בניזרי (ש"ס):</w:t>
      </w:r>
    </w:p>
    <w:p w14:paraId="75A2BECE" w14:textId="77777777" w:rsidR="00000000" w:rsidRDefault="007A214F">
      <w:pPr>
        <w:pStyle w:val="a"/>
        <w:rPr>
          <w:rFonts w:hint="cs"/>
          <w:rtl/>
        </w:rPr>
      </w:pPr>
    </w:p>
    <w:p w14:paraId="7F7ECB2F" w14:textId="77777777" w:rsidR="00000000" w:rsidRDefault="007A214F">
      <w:pPr>
        <w:pStyle w:val="a"/>
        <w:rPr>
          <w:rFonts w:hint="cs"/>
          <w:rtl/>
        </w:rPr>
      </w:pPr>
      <w:r>
        <w:rPr>
          <w:rFonts w:hint="cs"/>
          <w:rtl/>
        </w:rPr>
        <w:t xml:space="preserve">הכול עשיתי, מה שאפשר עשיתי. </w:t>
      </w:r>
    </w:p>
    <w:p w14:paraId="3E45CF13" w14:textId="77777777" w:rsidR="00000000" w:rsidRDefault="007A214F">
      <w:pPr>
        <w:pStyle w:val="a"/>
        <w:rPr>
          <w:rFonts w:hint="cs"/>
          <w:rtl/>
        </w:rPr>
      </w:pPr>
    </w:p>
    <w:p w14:paraId="1725CF44" w14:textId="77777777" w:rsidR="00000000" w:rsidRDefault="007A214F">
      <w:pPr>
        <w:pStyle w:val="SpeakerCon"/>
        <w:rPr>
          <w:rtl/>
        </w:rPr>
      </w:pPr>
      <w:bookmarkStart w:id="297" w:name="FS000000521T10_09_2003_14_58_14C"/>
      <w:bookmarkEnd w:id="297"/>
      <w:r>
        <w:rPr>
          <w:rtl/>
        </w:rPr>
        <w:t>שר הרווחה זבולון אורלב:</w:t>
      </w:r>
    </w:p>
    <w:p w14:paraId="208D227F" w14:textId="77777777" w:rsidR="00000000" w:rsidRDefault="007A214F">
      <w:pPr>
        <w:pStyle w:val="a"/>
        <w:rPr>
          <w:rtl/>
        </w:rPr>
      </w:pPr>
    </w:p>
    <w:p w14:paraId="61711DDA" w14:textId="77777777" w:rsidR="00000000" w:rsidRDefault="007A214F">
      <w:pPr>
        <w:pStyle w:val="a"/>
        <w:rPr>
          <w:rFonts w:hint="cs"/>
          <w:rtl/>
        </w:rPr>
      </w:pPr>
      <w:r>
        <w:rPr>
          <w:rFonts w:hint="cs"/>
          <w:rtl/>
        </w:rPr>
        <w:t xml:space="preserve">לא עשית דבר. מלים, קשקושים, מלים, קשקושים, לא עשית דבר. </w:t>
      </w:r>
    </w:p>
    <w:p w14:paraId="4B932B7B" w14:textId="77777777" w:rsidR="00000000" w:rsidRDefault="007A214F">
      <w:pPr>
        <w:pStyle w:val="a"/>
        <w:rPr>
          <w:rFonts w:hint="cs"/>
          <w:rtl/>
        </w:rPr>
      </w:pPr>
    </w:p>
    <w:p w14:paraId="67F7EE1D" w14:textId="77777777" w:rsidR="00000000" w:rsidRDefault="007A214F">
      <w:pPr>
        <w:pStyle w:val="a"/>
        <w:rPr>
          <w:rFonts w:hint="cs"/>
          <w:rtl/>
        </w:rPr>
      </w:pPr>
      <w:r>
        <w:rPr>
          <w:rFonts w:hint="cs"/>
          <w:rtl/>
        </w:rPr>
        <w:t>כל אלה שהבאת אותם לשבת מול המשרד - - -</w:t>
      </w:r>
    </w:p>
    <w:p w14:paraId="2D76C5F9" w14:textId="77777777" w:rsidR="00000000" w:rsidRDefault="007A214F">
      <w:pPr>
        <w:pStyle w:val="a"/>
        <w:rPr>
          <w:rFonts w:hint="cs"/>
          <w:rtl/>
        </w:rPr>
      </w:pPr>
    </w:p>
    <w:p w14:paraId="4095A977" w14:textId="77777777" w:rsidR="00000000" w:rsidRDefault="007A214F">
      <w:pPr>
        <w:pStyle w:val="ac"/>
        <w:rPr>
          <w:rtl/>
        </w:rPr>
      </w:pPr>
      <w:r>
        <w:rPr>
          <w:rFonts w:hint="eastAsia"/>
          <w:rtl/>
        </w:rPr>
        <w:t>שלמה</w:t>
      </w:r>
      <w:r>
        <w:rPr>
          <w:rtl/>
        </w:rPr>
        <w:t xml:space="preserve"> בניזרי (ש"ס):</w:t>
      </w:r>
    </w:p>
    <w:p w14:paraId="48930310" w14:textId="77777777" w:rsidR="00000000" w:rsidRDefault="007A214F">
      <w:pPr>
        <w:pStyle w:val="a"/>
        <w:rPr>
          <w:rFonts w:hint="cs"/>
          <w:rtl/>
        </w:rPr>
      </w:pPr>
    </w:p>
    <w:p w14:paraId="4AE94591" w14:textId="77777777" w:rsidR="00000000" w:rsidRDefault="007A214F">
      <w:pPr>
        <w:pStyle w:val="a"/>
        <w:rPr>
          <w:rFonts w:hint="cs"/>
          <w:rtl/>
        </w:rPr>
      </w:pPr>
      <w:r>
        <w:rPr>
          <w:rFonts w:hint="cs"/>
          <w:rtl/>
        </w:rPr>
        <w:t>אני הבאתי אותם? א</w:t>
      </w:r>
      <w:r>
        <w:rPr>
          <w:rFonts w:hint="cs"/>
          <w:rtl/>
        </w:rPr>
        <w:t>תה לא מתבייש?</w:t>
      </w:r>
    </w:p>
    <w:p w14:paraId="721EB3D3" w14:textId="77777777" w:rsidR="00000000" w:rsidRDefault="007A214F">
      <w:pPr>
        <w:pStyle w:val="a"/>
        <w:rPr>
          <w:rFonts w:hint="cs"/>
          <w:rtl/>
        </w:rPr>
      </w:pPr>
    </w:p>
    <w:p w14:paraId="1EE591ED" w14:textId="77777777" w:rsidR="00000000" w:rsidRDefault="007A214F">
      <w:pPr>
        <w:pStyle w:val="SpeakerCon"/>
        <w:rPr>
          <w:rtl/>
        </w:rPr>
      </w:pPr>
      <w:bookmarkStart w:id="298" w:name="FS000000521T10_09_2003_14_58_51C"/>
      <w:bookmarkEnd w:id="298"/>
      <w:r>
        <w:rPr>
          <w:rtl/>
        </w:rPr>
        <w:t>שר הרווחה זבולון אורלב:</w:t>
      </w:r>
    </w:p>
    <w:p w14:paraId="681BF6B4" w14:textId="77777777" w:rsidR="00000000" w:rsidRDefault="007A214F">
      <w:pPr>
        <w:pStyle w:val="a"/>
        <w:rPr>
          <w:rtl/>
        </w:rPr>
      </w:pPr>
    </w:p>
    <w:p w14:paraId="13D44DC8" w14:textId="77777777" w:rsidR="00000000" w:rsidRDefault="007A214F">
      <w:pPr>
        <w:pStyle w:val="a"/>
        <w:rPr>
          <w:rFonts w:hint="cs"/>
          <w:rtl/>
        </w:rPr>
      </w:pPr>
      <w:r>
        <w:rPr>
          <w:rFonts w:hint="cs"/>
          <w:rtl/>
        </w:rPr>
        <w:t xml:space="preserve">כל אלה שהבאת אותם, אתה וחברך הידוע, וגם להם אתה מספק מזון על חשבון בתי-תמחוי כאן בירושלים, על חשבון רעבים, גם להם אתה עושה את זה, כל אלה </w:t>
      </w:r>
      <w:r>
        <w:rPr>
          <w:rtl/>
        </w:rPr>
        <w:t>–</w:t>
      </w:r>
      <w:r>
        <w:rPr>
          <w:rFonts w:hint="cs"/>
          <w:rtl/>
        </w:rPr>
        <w:t xml:space="preserve"> הילדים שלהם הוצאו בתקופתך. אין אף משפחה שיושבת שם שהוצא ממנה ילד בתקופתי. </w:t>
      </w:r>
    </w:p>
    <w:p w14:paraId="52B8A4D5" w14:textId="77777777" w:rsidR="00000000" w:rsidRDefault="007A214F">
      <w:pPr>
        <w:pStyle w:val="a"/>
        <w:rPr>
          <w:rFonts w:hint="cs"/>
          <w:rtl/>
        </w:rPr>
      </w:pPr>
    </w:p>
    <w:p w14:paraId="10985B8B" w14:textId="77777777" w:rsidR="00000000" w:rsidRDefault="007A214F">
      <w:pPr>
        <w:pStyle w:val="ac"/>
        <w:rPr>
          <w:rtl/>
        </w:rPr>
      </w:pPr>
      <w:r>
        <w:rPr>
          <w:rFonts w:hint="eastAsia"/>
          <w:rtl/>
        </w:rPr>
        <w:t>ש</w:t>
      </w:r>
      <w:r>
        <w:rPr>
          <w:rFonts w:hint="eastAsia"/>
          <w:rtl/>
        </w:rPr>
        <w:t>למה</w:t>
      </w:r>
      <w:r>
        <w:rPr>
          <w:rtl/>
        </w:rPr>
        <w:t xml:space="preserve"> בניזרי (ש"ס):</w:t>
      </w:r>
    </w:p>
    <w:p w14:paraId="3FFCA702" w14:textId="77777777" w:rsidR="00000000" w:rsidRDefault="007A214F">
      <w:pPr>
        <w:pStyle w:val="a"/>
        <w:rPr>
          <w:rFonts w:hint="cs"/>
          <w:rtl/>
        </w:rPr>
      </w:pPr>
    </w:p>
    <w:p w14:paraId="5A9FC474" w14:textId="77777777" w:rsidR="00000000" w:rsidRDefault="007A214F">
      <w:pPr>
        <w:pStyle w:val="a"/>
        <w:rPr>
          <w:rFonts w:hint="cs"/>
          <w:rtl/>
        </w:rPr>
      </w:pPr>
      <w:r>
        <w:rPr>
          <w:rFonts w:hint="cs"/>
          <w:rtl/>
        </w:rPr>
        <w:t>מה זה קשור? מה אתה מסלף את הדברים?</w:t>
      </w:r>
    </w:p>
    <w:p w14:paraId="3E406FFB" w14:textId="77777777" w:rsidR="00000000" w:rsidRDefault="007A214F">
      <w:pPr>
        <w:pStyle w:val="a"/>
        <w:rPr>
          <w:rFonts w:hint="cs"/>
          <w:rtl/>
        </w:rPr>
      </w:pPr>
    </w:p>
    <w:p w14:paraId="4914C1DB" w14:textId="77777777" w:rsidR="00000000" w:rsidRDefault="007A214F">
      <w:pPr>
        <w:pStyle w:val="SpeakerCon"/>
        <w:rPr>
          <w:rtl/>
        </w:rPr>
      </w:pPr>
      <w:r>
        <w:rPr>
          <w:rtl/>
        </w:rPr>
        <w:t>שר הרווחה זבולון אורלב:</w:t>
      </w:r>
    </w:p>
    <w:p w14:paraId="3C5DC7F3" w14:textId="77777777" w:rsidR="00000000" w:rsidRDefault="007A214F">
      <w:pPr>
        <w:pStyle w:val="a"/>
        <w:rPr>
          <w:rtl/>
        </w:rPr>
      </w:pPr>
    </w:p>
    <w:p w14:paraId="74CC8380" w14:textId="77777777" w:rsidR="00000000" w:rsidRDefault="007A214F">
      <w:pPr>
        <w:pStyle w:val="a"/>
        <w:rPr>
          <w:rFonts w:hint="cs"/>
          <w:rtl/>
        </w:rPr>
      </w:pPr>
      <w:r>
        <w:rPr>
          <w:rFonts w:hint="cs"/>
          <w:rtl/>
        </w:rPr>
        <w:t xml:space="preserve">ידע העם שכל המשפחות שיושבות </w:t>
      </w:r>
      <w:r>
        <w:rPr>
          <w:rtl/>
        </w:rPr>
        <w:t>–</w:t>
      </w:r>
      <w:r>
        <w:rPr>
          <w:rFonts w:hint="cs"/>
          <w:rtl/>
        </w:rPr>
        <w:t xml:space="preserve"> הילדים הוצאו בתקופתך ובאחריותך ותחת סמכותך. גם אחרי נובמבר הוצאו כ-20 ילדים, כל חודש, ממשפחותיהם, בניגוד לרצונן. בידך דוח ועדת-גילת. אתה לא אומר ע</w:t>
      </w:r>
      <w:r>
        <w:rPr>
          <w:rFonts w:hint="cs"/>
          <w:rtl/>
        </w:rPr>
        <w:t xml:space="preserve">יכוב הקריאה, אתה ממשיך, כמו אדם אטום, כאילו אין מסקנות, כאילו לא קרה דבר. לא אכפת לך מהילדים, לא אכפת לך מהמשפחות, העיקר לעלות ולנאום כאן נאום חוצב להבות. </w:t>
      </w:r>
    </w:p>
    <w:p w14:paraId="64DDB79D" w14:textId="77777777" w:rsidR="00000000" w:rsidRDefault="007A214F">
      <w:pPr>
        <w:pStyle w:val="a"/>
        <w:rPr>
          <w:rFonts w:hint="cs"/>
          <w:rtl/>
        </w:rPr>
      </w:pPr>
    </w:p>
    <w:p w14:paraId="28D9F474" w14:textId="77777777" w:rsidR="00000000" w:rsidRDefault="007A214F">
      <w:pPr>
        <w:pStyle w:val="ac"/>
        <w:rPr>
          <w:rtl/>
        </w:rPr>
      </w:pPr>
      <w:r>
        <w:rPr>
          <w:rFonts w:hint="eastAsia"/>
          <w:rtl/>
        </w:rPr>
        <w:t>שלמה</w:t>
      </w:r>
      <w:r>
        <w:rPr>
          <w:rtl/>
        </w:rPr>
        <w:t xml:space="preserve"> בניזרי (ש"ס):</w:t>
      </w:r>
    </w:p>
    <w:p w14:paraId="4C83C7A1" w14:textId="77777777" w:rsidR="00000000" w:rsidRDefault="007A214F">
      <w:pPr>
        <w:pStyle w:val="a"/>
        <w:rPr>
          <w:rFonts w:hint="cs"/>
          <w:rtl/>
        </w:rPr>
      </w:pPr>
    </w:p>
    <w:p w14:paraId="768E3BE2" w14:textId="77777777" w:rsidR="00000000" w:rsidRDefault="007A214F">
      <w:pPr>
        <w:pStyle w:val="a"/>
        <w:rPr>
          <w:rFonts w:hint="cs"/>
          <w:rtl/>
        </w:rPr>
      </w:pPr>
      <w:r>
        <w:rPr>
          <w:rFonts w:hint="cs"/>
          <w:rtl/>
        </w:rPr>
        <w:t>אני שואל אותך, אני יכול למנוע את זה? אתה יכול למנוע את זה היום, לא אני, תיישם א</w:t>
      </w:r>
      <w:r>
        <w:rPr>
          <w:rFonts w:hint="cs"/>
          <w:rtl/>
        </w:rPr>
        <w:t xml:space="preserve">ת המסקנות. </w:t>
      </w:r>
    </w:p>
    <w:p w14:paraId="499C497B" w14:textId="77777777" w:rsidR="00000000" w:rsidRDefault="007A214F">
      <w:pPr>
        <w:pStyle w:val="a"/>
        <w:rPr>
          <w:rFonts w:hint="cs"/>
          <w:rtl/>
        </w:rPr>
      </w:pPr>
    </w:p>
    <w:p w14:paraId="0BBBE19B" w14:textId="77777777" w:rsidR="00000000" w:rsidRDefault="007A214F">
      <w:pPr>
        <w:pStyle w:val="SpeakerCon"/>
        <w:rPr>
          <w:rtl/>
        </w:rPr>
      </w:pPr>
      <w:bookmarkStart w:id="299" w:name="FS000000521T10_09_2003_15_06_39C"/>
      <w:bookmarkEnd w:id="299"/>
      <w:r>
        <w:rPr>
          <w:rtl/>
        </w:rPr>
        <w:t>שר הרווחה זבולון אורלב:</w:t>
      </w:r>
    </w:p>
    <w:p w14:paraId="41CABCB1" w14:textId="77777777" w:rsidR="00000000" w:rsidRDefault="007A214F">
      <w:pPr>
        <w:pStyle w:val="a"/>
        <w:rPr>
          <w:rtl/>
        </w:rPr>
      </w:pPr>
    </w:p>
    <w:p w14:paraId="19B5B3C9" w14:textId="77777777" w:rsidR="00000000" w:rsidRDefault="007A214F">
      <w:pPr>
        <w:pStyle w:val="a"/>
        <w:rPr>
          <w:rFonts w:hint="cs"/>
          <w:rtl/>
        </w:rPr>
      </w:pPr>
      <w:r>
        <w:rPr>
          <w:rFonts w:hint="cs"/>
          <w:rtl/>
        </w:rPr>
        <w:t xml:space="preserve">אדוני, אי-אפשר לומר דברים שהם אינם אמת מעל במה נכבדה זו. העם לא יקנה דברים לא נכונים. צריך להישיר מבט ולומר, היית שר, היתה לך ועדה, היו לך מסקנות, לא ביצעת שום דבר, הכול המשיך באותם הליכים. </w:t>
      </w:r>
    </w:p>
    <w:p w14:paraId="6ABEE58E" w14:textId="77777777" w:rsidR="00000000" w:rsidRDefault="007A214F">
      <w:pPr>
        <w:pStyle w:val="a"/>
        <w:rPr>
          <w:rFonts w:hint="cs"/>
          <w:rtl/>
        </w:rPr>
      </w:pPr>
    </w:p>
    <w:p w14:paraId="387979FD" w14:textId="77777777" w:rsidR="00000000" w:rsidRDefault="007A214F">
      <w:pPr>
        <w:pStyle w:val="ad"/>
        <w:rPr>
          <w:rtl/>
        </w:rPr>
      </w:pPr>
      <w:r>
        <w:rPr>
          <w:rtl/>
        </w:rPr>
        <w:t>היו"ר נסים דהן:</w:t>
      </w:r>
    </w:p>
    <w:p w14:paraId="2749ACFD" w14:textId="77777777" w:rsidR="00000000" w:rsidRDefault="007A214F">
      <w:pPr>
        <w:pStyle w:val="a"/>
        <w:rPr>
          <w:rtl/>
        </w:rPr>
      </w:pPr>
    </w:p>
    <w:p w14:paraId="507E23BA" w14:textId="77777777" w:rsidR="00000000" w:rsidRDefault="007A214F">
      <w:pPr>
        <w:pStyle w:val="a"/>
        <w:rPr>
          <w:rFonts w:hint="cs"/>
          <w:rtl/>
        </w:rPr>
      </w:pPr>
      <w:r>
        <w:rPr>
          <w:rFonts w:hint="cs"/>
          <w:rtl/>
        </w:rPr>
        <w:t>תודה רבה,</w:t>
      </w:r>
      <w:r>
        <w:rPr>
          <w:rFonts w:hint="cs"/>
          <w:rtl/>
        </w:rPr>
        <w:t xml:space="preserve"> אדוני כבוד השר. </w:t>
      </w:r>
    </w:p>
    <w:p w14:paraId="122D6ACB" w14:textId="77777777" w:rsidR="00000000" w:rsidRDefault="007A214F">
      <w:pPr>
        <w:pStyle w:val="a"/>
        <w:rPr>
          <w:rFonts w:hint="cs"/>
          <w:rtl/>
        </w:rPr>
      </w:pPr>
    </w:p>
    <w:p w14:paraId="7366A783" w14:textId="77777777" w:rsidR="00000000" w:rsidRDefault="007A214F">
      <w:pPr>
        <w:pStyle w:val="SpeakerCon"/>
        <w:rPr>
          <w:rtl/>
        </w:rPr>
      </w:pPr>
      <w:bookmarkStart w:id="300" w:name="FS000000521T10_09_2003_15_07_54C"/>
      <w:bookmarkEnd w:id="300"/>
      <w:r>
        <w:rPr>
          <w:rtl/>
        </w:rPr>
        <w:t>שר הרווחה זבולון אורלב:</w:t>
      </w:r>
    </w:p>
    <w:p w14:paraId="44354E84" w14:textId="77777777" w:rsidR="00000000" w:rsidRDefault="007A214F">
      <w:pPr>
        <w:pStyle w:val="a"/>
        <w:rPr>
          <w:rtl/>
        </w:rPr>
      </w:pPr>
    </w:p>
    <w:p w14:paraId="4C11F698" w14:textId="77777777" w:rsidR="00000000" w:rsidRDefault="007A214F">
      <w:pPr>
        <w:pStyle w:val="a"/>
        <w:rPr>
          <w:rFonts w:hint="cs"/>
          <w:rtl/>
        </w:rPr>
      </w:pPr>
      <w:r>
        <w:rPr>
          <w:rFonts w:hint="cs"/>
          <w:rtl/>
        </w:rPr>
        <w:t xml:space="preserve">אני לא סיימתי. מייד עם כניסתנו, אחרי שהות יחסית קצרה, קראתי </w:t>
      </w:r>
      <w:r>
        <w:rPr>
          <w:rtl/>
        </w:rPr>
        <w:t>–</w:t>
      </w:r>
      <w:r>
        <w:rPr>
          <w:rFonts w:hint="cs"/>
          <w:rtl/>
        </w:rPr>
        <w:t xml:space="preserve"> גם על-פי המלצתך בחפיפה </w:t>
      </w:r>
      <w:r>
        <w:rPr>
          <w:rtl/>
        </w:rPr>
        <w:t>–</w:t>
      </w:r>
      <w:r>
        <w:rPr>
          <w:rFonts w:hint="cs"/>
          <w:rtl/>
        </w:rPr>
        <w:t xml:space="preserve"> את דוח ועדת-גילת מראשיתו ועד אחריתו, ובדיונים הראשונים, כשנכנס המנכ"ל, נדמה לי כשבועיים או שלושה שבועות אחרי שנכנסתי למשרד, ה</w:t>
      </w:r>
      <w:r>
        <w:rPr>
          <w:rFonts w:hint="cs"/>
          <w:rtl/>
        </w:rPr>
        <w:t xml:space="preserve">נחיתי אותו לקרוא מייד את דוח-גילת. אחת ההחלטות הראשונות שאני קיבלתי עם כניסתי לתפקידי היא לקבל עקרונית, אינני מכיר שם כל פרט, את דוח-גילת כבסיס עבודה של המשרד. </w:t>
      </w:r>
    </w:p>
    <w:p w14:paraId="682DFA7C" w14:textId="77777777" w:rsidR="00000000" w:rsidRDefault="007A214F">
      <w:pPr>
        <w:pStyle w:val="a"/>
        <w:rPr>
          <w:rFonts w:hint="cs"/>
          <w:rtl/>
        </w:rPr>
      </w:pPr>
    </w:p>
    <w:p w14:paraId="46EF5C03" w14:textId="77777777" w:rsidR="00000000" w:rsidRDefault="007A214F">
      <w:pPr>
        <w:pStyle w:val="ac"/>
        <w:rPr>
          <w:rtl/>
        </w:rPr>
      </w:pPr>
      <w:r>
        <w:rPr>
          <w:rFonts w:hint="eastAsia"/>
          <w:rtl/>
        </w:rPr>
        <w:t>קריאה</w:t>
      </w:r>
      <w:r>
        <w:rPr>
          <w:rtl/>
        </w:rPr>
        <w:t>:</w:t>
      </w:r>
    </w:p>
    <w:p w14:paraId="67A9A752" w14:textId="77777777" w:rsidR="00000000" w:rsidRDefault="007A214F">
      <w:pPr>
        <w:pStyle w:val="a"/>
        <w:rPr>
          <w:rFonts w:hint="cs"/>
          <w:rtl/>
        </w:rPr>
      </w:pPr>
    </w:p>
    <w:p w14:paraId="7284D286" w14:textId="77777777" w:rsidR="00000000" w:rsidRDefault="007A214F">
      <w:pPr>
        <w:pStyle w:val="a"/>
        <w:rPr>
          <w:rFonts w:hint="cs"/>
          <w:rtl/>
        </w:rPr>
      </w:pPr>
      <w:r>
        <w:rPr>
          <w:rFonts w:hint="cs"/>
          <w:rtl/>
        </w:rPr>
        <w:t>- - -</w:t>
      </w:r>
    </w:p>
    <w:p w14:paraId="6C8D416F" w14:textId="77777777" w:rsidR="00000000" w:rsidRDefault="007A214F">
      <w:pPr>
        <w:pStyle w:val="a"/>
        <w:rPr>
          <w:rFonts w:hint="cs"/>
          <w:rtl/>
        </w:rPr>
      </w:pPr>
    </w:p>
    <w:p w14:paraId="021428C1" w14:textId="77777777" w:rsidR="00000000" w:rsidRDefault="007A214F">
      <w:pPr>
        <w:pStyle w:val="SpeakerCon"/>
        <w:rPr>
          <w:rtl/>
        </w:rPr>
      </w:pPr>
      <w:bookmarkStart w:id="301" w:name="FS000000521T10_09_2003_15_33_24C"/>
      <w:bookmarkEnd w:id="301"/>
      <w:r>
        <w:rPr>
          <w:rtl/>
        </w:rPr>
        <w:t>שר הרווחה זבולון אורלב:</w:t>
      </w:r>
    </w:p>
    <w:p w14:paraId="5A6C171A" w14:textId="77777777" w:rsidR="00000000" w:rsidRDefault="007A214F">
      <w:pPr>
        <w:pStyle w:val="a"/>
        <w:rPr>
          <w:rtl/>
        </w:rPr>
      </w:pPr>
    </w:p>
    <w:p w14:paraId="7FBF39FA" w14:textId="77777777" w:rsidR="00000000" w:rsidRDefault="007A214F">
      <w:pPr>
        <w:pStyle w:val="a"/>
        <w:rPr>
          <w:rFonts w:hint="cs"/>
          <w:rtl/>
        </w:rPr>
      </w:pPr>
      <w:r>
        <w:rPr>
          <w:rFonts w:hint="cs"/>
          <w:rtl/>
        </w:rPr>
        <w:t xml:space="preserve">כמו שאתה מינית את המנכ"ל, גם אני מיניתי את המנכ"ל. </w:t>
      </w:r>
    </w:p>
    <w:p w14:paraId="6620347D" w14:textId="77777777" w:rsidR="00000000" w:rsidRDefault="007A214F">
      <w:pPr>
        <w:pStyle w:val="a"/>
        <w:rPr>
          <w:rFonts w:hint="cs"/>
          <w:rtl/>
        </w:rPr>
      </w:pPr>
    </w:p>
    <w:p w14:paraId="7C8A853C" w14:textId="77777777" w:rsidR="00000000" w:rsidRDefault="007A214F">
      <w:pPr>
        <w:pStyle w:val="ac"/>
        <w:rPr>
          <w:rtl/>
        </w:rPr>
      </w:pPr>
      <w:r>
        <w:rPr>
          <w:rFonts w:hint="eastAsia"/>
          <w:rtl/>
        </w:rPr>
        <w:t>ש</w:t>
      </w:r>
      <w:r>
        <w:rPr>
          <w:rFonts w:hint="eastAsia"/>
          <w:rtl/>
        </w:rPr>
        <w:t>למה</w:t>
      </w:r>
      <w:r>
        <w:rPr>
          <w:rtl/>
        </w:rPr>
        <w:t xml:space="preserve"> בניזרי (ש"ס):</w:t>
      </w:r>
    </w:p>
    <w:p w14:paraId="6926493A" w14:textId="77777777" w:rsidR="00000000" w:rsidRDefault="007A214F">
      <w:pPr>
        <w:pStyle w:val="a"/>
        <w:rPr>
          <w:rFonts w:hint="cs"/>
          <w:rtl/>
        </w:rPr>
      </w:pPr>
    </w:p>
    <w:p w14:paraId="7CD42EC7" w14:textId="77777777" w:rsidR="00000000" w:rsidRDefault="007A214F">
      <w:pPr>
        <w:pStyle w:val="a"/>
        <w:rPr>
          <w:rFonts w:hint="cs"/>
          <w:rtl/>
        </w:rPr>
      </w:pPr>
      <w:r>
        <w:rPr>
          <w:rFonts w:hint="cs"/>
          <w:rtl/>
        </w:rPr>
        <w:t xml:space="preserve">איפה התוצאות? זה בידיים שלך. </w:t>
      </w:r>
    </w:p>
    <w:p w14:paraId="73137A08" w14:textId="77777777" w:rsidR="00000000" w:rsidRDefault="007A214F">
      <w:pPr>
        <w:pStyle w:val="a"/>
        <w:rPr>
          <w:rFonts w:hint="cs"/>
          <w:rtl/>
        </w:rPr>
      </w:pPr>
    </w:p>
    <w:p w14:paraId="4D3D7AEB" w14:textId="77777777" w:rsidR="00000000" w:rsidRDefault="007A214F">
      <w:pPr>
        <w:pStyle w:val="ad"/>
        <w:rPr>
          <w:rtl/>
        </w:rPr>
      </w:pPr>
      <w:r>
        <w:rPr>
          <w:rtl/>
        </w:rPr>
        <w:t>היו"ר נסים דהן:</w:t>
      </w:r>
    </w:p>
    <w:p w14:paraId="4AA16682" w14:textId="77777777" w:rsidR="00000000" w:rsidRDefault="007A214F">
      <w:pPr>
        <w:pStyle w:val="a"/>
        <w:rPr>
          <w:rtl/>
        </w:rPr>
      </w:pPr>
    </w:p>
    <w:p w14:paraId="2CE65A9A" w14:textId="77777777" w:rsidR="00000000" w:rsidRDefault="007A214F">
      <w:pPr>
        <w:pStyle w:val="a"/>
        <w:rPr>
          <w:rFonts w:hint="cs"/>
          <w:rtl/>
        </w:rPr>
      </w:pPr>
      <w:r>
        <w:rPr>
          <w:rFonts w:hint="cs"/>
          <w:rtl/>
        </w:rPr>
        <w:t xml:space="preserve">לא לעשות מזה ויכוח אישי. </w:t>
      </w:r>
    </w:p>
    <w:p w14:paraId="1C2E8377" w14:textId="77777777" w:rsidR="00000000" w:rsidRDefault="007A214F">
      <w:pPr>
        <w:pStyle w:val="a"/>
        <w:rPr>
          <w:rFonts w:hint="cs"/>
          <w:rtl/>
        </w:rPr>
      </w:pPr>
    </w:p>
    <w:p w14:paraId="3F762494" w14:textId="77777777" w:rsidR="00000000" w:rsidRDefault="007A214F">
      <w:pPr>
        <w:pStyle w:val="SpeakerCon"/>
        <w:rPr>
          <w:rtl/>
        </w:rPr>
      </w:pPr>
      <w:bookmarkStart w:id="302" w:name="FS000000521T10_09_2003_15_09_43C"/>
      <w:bookmarkEnd w:id="302"/>
      <w:r>
        <w:rPr>
          <w:rtl/>
        </w:rPr>
        <w:t>שר הרווחה זבולון אורלב:</w:t>
      </w:r>
    </w:p>
    <w:p w14:paraId="32660C05" w14:textId="77777777" w:rsidR="00000000" w:rsidRDefault="007A214F">
      <w:pPr>
        <w:pStyle w:val="a"/>
        <w:rPr>
          <w:rtl/>
        </w:rPr>
      </w:pPr>
    </w:p>
    <w:p w14:paraId="0FE7F5E2" w14:textId="77777777" w:rsidR="00000000" w:rsidRDefault="007A214F">
      <w:pPr>
        <w:pStyle w:val="a"/>
        <w:rPr>
          <w:rFonts w:hint="cs"/>
          <w:rtl/>
        </w:rPr>
      </w:pPr>
      <w:r>
        <w:rPr>
          <w:rFonts w:hint="cs"/>
          <w:rtl/>
        </w:rPr>
        <w:t xml:space="preserve">אדוני לא היה פה בהתחלה ולא שמע את הוויכוח. </w:t>
      </w:r>
    </w:p>
    <w:p w14:paraId="50D09F50" w14:textId="77777777" w:rsidR="00000000" w:rsidRDefault="007A214F">
      <w:pPr>
        <w:pStyle w:val="a"/>
        <w:rPr>
          <w:rFonts w:hint="cs"/>
          <w:rtl/>
        </w:rPr>
      </w:pPr>
    </w:p>
    <w:p w14:paraId="6E7CB373" w14:textId="77777777" w:rsidR="00000000" w:rsidRDefault="007A214F">
      <w:pPr>
        <w:pStyle w:val="ac"/>
        <w:rPr>
          <w:rtl/>
        </w:rPr>
      </w:pPr>
    </w:p>
    <w:p w14:paraId="40FD387D" w14:textId="77777777" w:rsidR="00000000" w:rsidRDefault="007A214F">
      <w:pPr>
        <w:pStyle w:val="ac"/>
        <w:rPr>
          <w:rtl/>
        </w:rPr>
      </w:pPr>
      <w:r>
        <w:rPr>
          <w:rFonts w:hint="eastAsia"/>
          <w:rtl/>
        </w:rPr>
        <w:t>יצחק</w:t>
      </w:r>
      <w:r>
        <w:rPr>
          <w:rtl/>
        </w:rPr>
        <w:t xml:space="preserve"> כהן (ש"ס):</w:t>
      </w:r>
    </w:p>
    <w:p w14:paraId="4D6CFB09" w14:textId="77777777" w:rsidR="00000000" w:rsidRDefault="007A214F">
      <w:pPr>
        <w:pStyle w:val="a"/>
        <w:rPr>
          <w:rFonts w:hint="cs"/>
          <w:rtl/>
        </w:rPr>
      </w:pPr>
    </w:p>
    <w:p w14:paraId="68E76A20" w14:textId="77777777" w:rsidR="00000000" w:rsidRDefault="007A214F">
      <w:pPr>
        <w:pStyle w:val="a"/>
        <w:rPr>
          <w:rFonts w:hint="cs"/>
          <w:rtl/>
        </w:rPr>
      </w:pPr>
      <w:r>
        <w:rPr>
          <w:rFonts w:hint="cs"/>
          <w:rtl/>
        </w:rPr>
        <w:t xml:space="preserve">אדוני היושב-ראש, הם בחוץ ואורלב יודע את זה. </w:t>
      </w:r>
    </w:p>
    <w:p w14:paraId="10DF3002" w14:textId="77777777" w:rsidR="00000000" w:rsidRDefault="007A214F">
      <w:pPr>
        <w:pStyle w:val="a"/>
        <w:rPr>
          <w:rFonts w:hint="cs"/>
          <w:rtl/>
        </w:rPr>
      </w:pPr>
    </w:p>
    <w:p w14:paraId="5D418328" w14:textId="77777777" w:rsidR="00000000" w:rsidRDefault="007A214F">
      <w:pPr>
        <w:pStyle w:val="ad"/>
        <w:rPr>
          <w:rtl/>
        </w:rPr>
      </w:pPr>
      <w:r>
        <w:rPr>
          <w:rtl/>
        </w:rPr>
        <w:t>היו"ר נסים דהן:</w:t>
      </w:r>
    </w:p>
    <w:p w14:paraId="35518BD8" w14:textId="77777777" w:rsidR="00000000" w:rsidRDefault="007A214F">
      <w:pPr>
        <w:pStyle w:val="a"/>
        <w:rPr>
          <w:rtl/>
        </w:rPr>
      </w:pPr>
    </w:p>
    <w:p w14:paraId="146EB00B" w14:textId="77777777" w:rsidR="00000000" w:rsidRDefault="007A214F">
      <w:pPr>
        <w:pStyle w:val="a"/>
        <w:rPr>
          <w:rFonts w:hint="cs"/>
          <w:rtl/>
        </w:rPr>
      </w:pPr>
      <w:r>
        <w:rPr>
          <w:rFonts w:hint="cs"/>
          <w:rtl/>
        </w:rPr>
        <w:t>בכל זאת, נא</w:t>
      </w:r>
      <w:r>
        <w:rPr>
          <w:rFonts w:hint="cs"/>
          <w:rtl/>
        </w:rPr>
        <w:t xml:space="preserve"> לתת לשר לסיים את דבריו. </w:t>
      </w:r>
    </w:p>
    <w:p w14:paraId="75644FEA" w14:textId="77777777" w:rsidR="00000000" w:rsidRDefault="007A214F">
      <w:pPr>
        <w:pStyle w:val="a"/>
        <w:rPr>
          <w:rFonts w:hint="cs"/>
          <w:rtl/>
        </w:rPr>
      </w:pPr>
    </w:p>
    <w:p w14:paraId="245AAD82" w14:textId="77777777" w:rsidR="00000000" w:rsidRDefault="007A214F">
      <w:pPr>
        <w:pStyle w:val="SpeakerCon"/>
        <w:rPr>
          <w:rtl/>
        </w:rPr>
      </w:pPr>
      <w:bookmarkStart w:id="303" w:name="FS000000521T10_09_2003_15_10_58C"/>
      <w:bookmarkEnd w:id="303"/>
      <w:r>
        <w:rPr>
          <w:rtl/>
        </w:rPr>
        <w:t>שר הרווחה זבולון אורלב:</w:t>
      </w:r>
    </w:p>
    <w:p w14:paraId="45BF247A" w14:textId="77777777" w:rsidR="00000000" w:rsidRDefault="007A214F">
      <w:pPr>
        <w:pStyle w:val="a"/>
        <w:rPr>
          <w:rtl/>
        </w:rPr>
      </w:pPr>
    </w:p>
    <w:p w14:paraId="50E72467" w14:textId="77777777" w:rsidR="00000000" w:rsidRDefault="007A214F">
      <w:pPr>
        <w:pStyle w:val="a"/>
        <w:rPr>
          <w:rFonts w:hint="cs"/>
          <w:rtl/>
        </w:rPr>
      </w:pPr>
      <w:r>
        <w:rPr>
          <w:rFonts w:hint="cs"/>
          <w:rtl/>
        </w:rPr>
        <w:t xml:space="preserve">חבר הכנסת כהן, כל העוללים האלה הוצאו על-ידי חבר הכנסת בניזרי, כולם. </w:t>
      </w:r>
    </w:p>
    <w:p w14:paraId="4E6C5337" w14:textId="77777777" w:rsidR="00000000" w:rsidRDefault="007A214F">
      <w:pPr>
        <w:pStyle w:val="a"/>
        <w:rPr>
          <w:rFonts w:hint="cs"/>
          <w:rtl/>
        </w:rPr>
      </w:pPr>
    </w:p>
    <w:p w14:paraId="2CC14FFB" w14:textId="77777777" w:rsidR="00000000" w:rsidRDefault="007A214F">
      <w:pPr>
        <w:pStyle w:val="ac"/>
        <w:rPr>
          <w:rtl/>
        </w:rPr>
      </w:pPr>
      <w:r>
        <w:rPr>
          <w:rFonts w:hint="eastAsia"/>
          <w:rtl/>
        </w:rPr>
        <w:t>שלמה</w:t>
      </w:r>
      <w:r>
        <w:rPr>
          <w:rtl/>
        </w:rPr>
        <w:t xml:space="preserve"> בניזרי (ש"ס):</w:t>
      </w:r>
    </w:p>
    <w:p w14:paraId="0F261259" w14:textId="77777777" w:rsidR="00000000" w:rsidRDefault="007A214F">
      <w:pPr>
        <w:pStyle w:val="a"/>
        <w:rPr>
          <w:rFonts w:hint="cs"/>
          <w:rtl/>
        </w:rPr>
      </w:pPr>
    </w:p>
    <w:p w14:paraId="429AA2B8" w14:textId="77777777" w:rsidR="00000000" w:rsidRDefault="007A214F">
      <w:pPr>
        <w:pStyle w:val="a"/>
        <w:rPr>
          <w:rFonts w:hint="cs"/>
          <w:rtl/>
        </w:rPr>
      </w:pPr>
      <w:r>
        <w:rPr>
          <w:rFonts w:hint="cs"/>
          <w:rtl/>
        </w:rPr>
        <w:t xml:space="preserve">על-ידי האנשים שלך, זה אתה. </w:t>
      </w:r>
    </w:p>
    <w:p w14:paraId="41614423" w14:textId="77777777" w:rsidR="00000000" w:rsidRDefault="007A214F">
      <w:pPr>
        <w:pStyle w:val="a"/>
        <w:rPr>
          <w:rFonts w:hint="cs"/>
          <w:rtl/>
        </w:rPr>
      </w:pPr>
    </w:p>
    <w:p w14:paraId="4B7FBDA5" w14:textId="77777777" w:rsidR="00000000" w:rsidRDefault="007A214F">
      <w:pPr>
        <w:pStyle w:val="SpeakerCon"/>
        <w:rPr>
          <w:rtl/>
        </w:rPr>
      </w:pPr>
      <w:bookmarkStart w:id="304" w:name="FS000000521T10_09_2003_15_12_08C"/>
      <w:bookmarkEnd w:id="304"/>
      <w:r>
        <w:rPr>
          <w:rtl/>
        </w:rPr>
        <w:t>שר הרווחה זבולון אורלב:</w:t>
      </w:r>
    </w:p>
    <w:p w14:paraId="7E9B2EFD" w14:textId="77777777" w:rsidR="00000000" w:rsidRDefault="007A214F">
      <w:pPr>
        <w:pStyle w:val="a"/>
        <w:rPr>
          <w:rtl/>
        </w:rPr>
      </w:pPr>
    </w:p>
    <w:p w14:paraId="2266AE20" w14:textId="77777777" w:rsidR="00000000" w:rsidRDefault="007A214F">
      <w:pPr>
        <w:pStyle w:val="a"/>
        <w:rPr>
          <w:rFonts w:hint="cs"/>
          <w:rtl/>
        </w:rPr>
      </w:pPr>
      <w:r>
        <w:rPr>
          <w:rFonts w:hint="cs"/>
          <w:rtl/>
        </w:rPr>
        <w:t xml:space="preserve">כולם - שיבואו אליו בטענות. </w:t>
      </w:r>
    </w:p>
    <w:p w14:paraId="5832D22C" w14:textId="77777777" w:rsidR="00000000" w:rsidRDefault="007A214F">
      <w:pPr>
        <w:pStyle w:val="a"/>
        <w:rPr>
          <w:rFonts w:hint="cs"/>
          <w:rtl/>
        </w:rPr>
      </w:pPr>
    </w:p>
    <w:p w14:paraId="30B5C5F1" w14:textId="77777777" w:rsidR="00000000" w:rsidRDefault="007A214F">
      <w:pPr>
        <w:pStyle w:val="ad"/>
        <w:rPr>
          <w:rFonts w:hint="cs"/>
          <w:rtl/>
        </w:rPr>
      </w:pPr>
      <w:r>
        <w:rPr>
          <w:rtl/>
        </w:rPr>
        <w:t>היו"ר נסים דהן:</w:t>
      </w:r>
    </w:p>
    <w:p w14:paraId="48776DDD" w14:textId="77777777" w:rsidR="00000000" w:rsidRDefault="007A214F">
      <w:pPr>
        <w:pStyle w:val="a"/>
        <w:rPr>
          <w:rtl/>
        </w:rPr>
      </w:pPr>
    </w:p>
    <w:p w14:paraId="28BEA3C8" w14:textId="77777777" w:rsidR="00000000" w:rsidRDefault="007A214F">
      <w:pPr>
        <w:pStyle w:val="a"/>
        <w:rPr>
          <w:rFonts w:hint="cs"/>
          <w:rtl/>
        </w:rPr>
      </w:pPr>
      <w:r>
        <w:rPr>
          <w:rFonts w:hint="cs"/>
          <w:rtl/>
        </w:rPr>
        <w:t>חברי הכנסת כהן</w:t>
      </w:r>
      <w:r>
        <w:rPr>
          <w:rFonts w:hint="cs"/>
          <w:rtl/>
        </w:rPr>
        <w:t xml:space="preserve"> והרב בניזרי, נא לתת לו לסיים ולהשמיע את דבריו. אתכם שמעו בכובד ראש. </w:t>
      </w:r>
    </w:p>
    <w:p w14:paraId="349E0A19" w14:textId="77777777" w:rsidR="00000000" w:rsidRDefault="007A214F">
      <w:pPr>
        <w:pStyle w:val="a"/>
        <w:rPr>
          <w:rFonts w:hint="cs"/>
          <w:rtl/>
        </w:rPr>
      </w:pPr>
    </w:p>
    <w:p w14:paraId="2DF61DC6" w14:textId="77777777" w:rsidR="00000000" w:rsidRDefault="007A214F">
      <w:pPr>
        <w:pStyle w:val="ac"/>
        <w:rPr>
          <w:rtl/>
        </w:rPr>
      </w:pPr>
      <w:r>
        <w:rPr>
          <w:rFonts w:hint="eastAsia"/>
          <w:rtl/>
        </w:rPr>
        <w:t>יצחק</w:t>
      </w:r>
      <w:r>
        <w:rPr>
          <w:rtl/>
        </w:rPr>
        <w:t xml:space="preserve"> כהן (ש"ס):</w:t>
      </w:r>
    </w:p>
    <w:p w14:paraId="55E113B7" w14:textId="77777777" w:rsidR="00000000" w:rsidRDefault="007A214F">
      <w:pPr>
        <w:pStyle w:val="a"/>
        <w:rPr>
          <w:rFonts w:hint="cs"/>
          <w:rtl/>
        </w:rPr>
      </w:pPr>
    </w:p>
    <w:p w14:paraId="36BE24B4" w14:textId="77777777" w:rsidR="00000000" w:rsidRDefault="007A214F">
      <w:pPr>
        <w:pStyle w:val="a"/>
        <w:rPr>
          <w:rFonts w:hint="cs"/>
          <w:rtl/>
        </w:rPr>
      </w:pPr>
      <w:r>
        <w:rPr>
          <w:rFonts w:hint="cs"/>
          <w:rtl/>
        </w:rPr>
        <w:t xml:space="preserve">הוא משקר, הוא שקרן. </w:t>
      </w:r>
    </w:p>
    <w:p w14:paraId="3792E356" w14:textId="77777777" w:rsidR="00000000" w:rsidRDefault="007A214F">
      <w:pPr>
        <w:pStyle w:val="a"/>
        <w:rPr>
          <w:rFonts w:hint="cs"/>
          <w:rtl/>
        </w:rPr>
      </w:pPr>
    </w:p>
    <w:p w14:paraId="19281AD5" w14:textId="77777777" w:rsidR="00000000" w:rsidRDefault="007A214F">
      <w:pPr>
        <w:pStyle w:val="ad"/>
        <w:rPr>
          <w:rtl/>
        </w:rPr>
      </w:pPr>
      <w:r>
        <w:rPr>
          <w:rtl/>
        </w:rPr>
        <w:t>היו"ר נסים דהן:</w:t>
      </w:r>
    </w:p>
    <w:p w14:paraId="329A26E2" w14:textId="77777777" w:rsidR="00000000" w:rsidRDefault="007A214F">
      <w:pPr>
        <w:pStyle w:val="a"/>
        <w:rPr>
          <w:rtl/>
        </w:rPr>
      </w:pPr>
    </w:p>
    <w:p w14:paraId="5ED28D35" w14:textId="77777777" w:rsidR="00000000" w:rsidRDefault="007A214F">
      <w:pPr>
        <w:pStyle w:val="a"/>
        <w:rPr>
          <w:rFonts w:hint="cs"/>
          <w:rtl/>
        </w:rPr>
      </w:pPr>
      <w:r>
        <w:rPr>
          <w:rFonts w:hint="cs"/>
          <w:rtl/>
        </w:rPr>
        <w:t xml:space="preserve">סליחה, אני מבקש לחזור מהביטוי הזה. עם כל הכבוד, זה לא ביטוי פרלמנטרי, ולא אומרים את זה לשר בישראל. </w:t>
      </w:r>
    </w:p>
    <w:p w14:paraId="4E8013AD" w14:textId="77777777" w:rsidR="00000000" w:rsidRDefault="007A214F">
      <w:pPr>
        <w:pStyle w:val="a"/>
        <w:rPr>
          <w:rFonts w:hint="cs"/>
          <w:rtl/>
        </w:rPr>
      </w:pPr>
    </w:p>
    <w:p w14:paraId="227FC37E" w14:textId="77777777" w:rsidR="00000000" w:rsidRDefault="007A214F">
      <w:pPr>
        <w:pStyle w:val="SpeakerCon"/>
        <w:rPr>
          <w:rtl/>
        </w:rPr>
      </w:pPr>
      <w:bookmarkStart w:id="305" w:name="FS000000521T10_09_2003_15_15_24C"/>
      <w:bookmarkEnd w:id="305"/>
      <w:r>
        <w:rPr>
          <w:rtl/>
        </w:rPr>
        <w:t>שר הרווחה זבולון אורלב:</w:t>
      </w:r>
    </w:p>
    <w:p w14:paraId="1A7B84FA" w14:textId="77777777" w:rsidR="00000000" w:rsidRDefault="007A214F">
      <w:pPr>
        <w:pStyle w:val="a"/>
        <w:rPr>
          <w:rtl/>
        </w:rPr>
      </w:pPr>
    </w:p>
    <w:p w14:paraId="0FA93A3F" w14:textId="77777777" w:rsidR="00000000" w:rsidRDefault="007A214F">
      <w:pPr>
        <w:pStyle w:val="a"/>
        <w:rPr>
          <w:rFonts w:hint="cs"/>
          <w:rtl/>
        </w:rPr>
      </w:pPr>
      <w:r>
        <w:rPr>
          <w:rFonts w:hint="cs"/>
          <w:rtl/>
        </w:rPr>
        <w:t>חבר</w:t>
      </w:r>
      <w:r>
        <w:rPr>
          <w:rFonts w:hint="cs"/>
          <w:rtl/>
        </w:rPr>
        <w:t xml:space="preserve"> הכנסת בניזרי, גם מלים מכובסות ויפות לא יעזרו. מה קרה, הביאו אותך לתגבורת, חבר הכנסת כהן? חבר הכנסת בניזרי הרגיש שהוא לא יכול להתמודד לבד עם העניין?</w:t>
      </w:r>
    </w:p>
    <w:p w14:paraId="6A2C4B0A" w14:textId="77777777" w:rsidR="00000000" w:rsidRDefault="007A214F">
      <w:pPr>
        <w:pStyle w:val="a"/>
        <w:rPr>
          <w:rFonts w:hint="cs"/>
          <w:rtl/>
        </w:rPr>
      </w:pPr>
    </w:p>
    <w:p w14:paraId="4047BBC3" w14:textId="77777777" w:rsidR="00000000" w:rsidRDefault="007A214F">
      <w:pPr>
        <w:pStyle w:val="ac"/>
        <w:rPr>
          <w:rtl/>
        </w:rPr>
      </w:pPr>
    </w:p>
    <w:p w14:paraId="1AFB0EB8" w14:textId="77777777" w:rsidR="00000000" w:rsidRDefault="007A214F">
      <w:pPr>
        <w:pStyle w:val="ac"/>
        <w:rPr>
          <w:rtl/>
        </w:rPr>
      </w:pPr>
      <w:r>
        <w:rPr>
          <w:rFonts w:hint="eastAsia"/>
          <w:rtl/>
        </w:rPr>
        <w:t>יצחק</w:t>
      </w:r>
      <w:r>
        <w:rPr>
          <w:rtl/>
        </w:rPr>
        <w:t xml:space="preserve"> כהן (ש"ס):</w:t>
      </w:r>
    </w:p>
    <w:p w14:paraId="2C706B62" w14:textId="77777777" w:rsidR="00000000" w:rsidRDefault="007A214F">
      <w:pPr>
        <w:pStyle w:val="a"/>
        <w:rPr>
          <w:rFonts w:hint="cs"/>
          <w:rtl/>
        </w:rPr>
      </w:pPr>
    </w:p>
    <w:p w14:paraId="6FD44D77" w14:textId="77777777" w:rsidR="00000000" w:rsidRDefault="007A214F">
      <w:pPr>
        <w:pStyle w:val="a"/>
        <w:rPr>
          <w:rFonts w:hint="cs"/>
          <w:rtl/>
        </w:rPr>
      </w:pPr>
      <w:r>
        <w:rPr>
          <w:rFonts w:hint="cs"/>
          <w:rtl/>
        </w:rPr>
        <w:t xml:space="preserve">איך הוא לא מתבייש להגיד דבר כזה? הוא מסלף ומגדף. תתבייש. </w:t>
      </w:r>
    </w:p>
    <w:p w14:paraId="3EACB748" w14:textId="77777777" w:rsidR="00000000" w:rsidRDefault="007A214F">
      <w:pPr>
        <w:pStyle w:val="a"/>
        <w:rPr>
          <w:rFonts w:hint="cs"/>
          <w:rtl/>
        </w:rPr>
      </w:pPr>
    </w:p>
    <w:p w14:paraId="0300121D" w14:textId="77777777" w:rsidR="00000000" w:rsidRDefault="007A214F">
      <w:pPr>
        <w:pStyle w:val="SpeakerCon"/>
        <w:rPr>
          <w:rtl/>
        </w:rPr>
      </w:pPr>
      <w:bookmarkStart w:id="306" w:name="FS000000521T10_09_2003_15_16_24C"/>
      <w:bookmarkEnd w:id="306"/>
      <w:r>
        <w:rPr>
          <w:rtl/>
        </w:rPr>
        <w:t>שר הרווחה זבולון אורלב:</w:t>
      </w:r>
    </w:p>
    <w:p w14:paraId="34C3848E" w14:textId="77777777" w:rsidR="00000000" w:rsidRDefault="007A214F">
      <w:pPr>
        <w:pStyle w:val="a"/>
        <w:rPr>
          <w:rtl/>
        </w:rPr>
      </w:pPr>
    </w:p>
    <w:p w14:paraId="4BC100E6" w14:textId="77777777" w:rsidR="00000000" w:rsidRDefault="007A214F">
      <w:pPr>
        <w:pStyle w:val="a"/>
        <w:rPr>
          <w:rFonts w:hint="cs"/>
          <w:rtl/>
        </w:rPr>
      </w:pPr>
      <w:r>
        <w:rPr>
          <w:rFonts w:hint="cs"/>
          <w:rtl/>
        </w:rPr>
        <w:t>תתבי</w:t>
      </w:r>
      <w:r>
        <w:rPr>
          <w:rFonts w:hint="cs"/>
          <w:rtl/>
        </w:rPr>
        <w:t xml:space="preserve">יש אתה. אנשים שהרסו את מדיניות הרווחה בישראל. אנשים רעבים ללחם. </w:t>
      </w:r>
    </w:p>
    <w:p w14:paraId="464C42B5" w14:textId="77777777" w:rsidR="00000000" w:rsidRDefault="007A214F">
      <w:pPr>
        <w:pStyle w:val="a"/>
        <w:rPr>
          <w:rFonts w:hint="cs"/>
          <w:rtl/>
        </w:rPr>
      </w:pPr>
    </w:p>
    <w:p w14:paraId="76A7FAB5" w14:textId="77777777" w:rsidR="00000000" w:rsidRDefault="007A214F">
      <w:pPr>
        <w:pStyle w:val="ac"/>
        <w:rPr>
          <w:rtl/>
        </w:rPr>
      </w:pPr>
      <w:r>
        <w:rPr>
          <w:rFonts w:hint="eastAsia"/>
          <w:rtl/>
        </w:rPr>
        <w:t>יצחק</w:t>
      </w:r>
      <w:r>
        <w:rPr>
          <w:rtl/>
        </w:rPr>
        <w:t xml:space="preserve"> כהן (ש"ס):</w:t>
      </w:r>
    </w:p>
    <w:p w14:paraId="2549F39B" w14:textId="77777777" w:rsidR="00000000" w:rsidRDefault="007A214F">
      <w:pPr>
        <w:pStyle w:val="a"/>
        <w:rPr>
          <w:rFonts w:hint="cs"/>
          <w:rtl/>
        </w:rPr>
      </w:pPr>
    </w:p>
    <w:p w14:paraId="211352E8" w14:textId="77777777" w:rsidR="00000000" w:rsidRDefault="007A214F">
      <w:pPr>
        <w:pStyle w:val="a"/>
        <w:rPr>
          <w:rtl/>
        </w:rPr>
      </w:pPr>
      <w:r>
        <w:rPr>
          <w:rFonts w:hint="cs"/>
          <w:rtl/>
        </w:rPr>
        <w:t xml:space="preserve">אתה וטומי לפיד </w:t>
      </w:r>
      <w:r>
        <w:rPr>
          <w:rtl/>
        </w:rPr>
        <w:t>–</w:t>
      </w:r>
      <w:r>
        <w:rPr>
          <w:rFonts w:hint="cs"/>
          <w:rtl/>
        </w:rPr>
        <w:t xml:space="preserve"> קצבאות ילדים - -</w:t>
      </w:r>
      <w:r>
        <w:rPr>
          <w:rFonts w:hint="cs"/>
        </w:rPr>
        <w:t xml:space="preserve"> </w:t>
      </w:r>
      <w:r>
        <w:rPr>
          <w:rFonts w:hint="cs"/>
          <w:rtl/>
        </w:rPr>
        <w:t>-</w:t>
      </w:r>
    </w:p>
    <w:p w14:paraId="7D6060B3" w14:textId="77777777" w:rsidR="00000000" w:rsidRDefault="007A214F">
      <w:pPr>
        <w:pStyle w:val="a"/>
        <w:rPr>
          <w:rFonts w:hint="cs"/>
          <w:rtl/>
        </w:rPr>
      </w:pPr>
    </w:p>
    <w:p w14:paraId="756AABBC" w14:textId="77777777" w:rsidR="00000000" w:rsidRDefault="007A214F">
      <w:pPr>
        <w:pStyle w:val="SpeakerCon"/>
        <w:rPr>
          <w:rtl/>
        </w:rPr>
      </w:pPr>
      <w:bookmarkStart w:id="307" w:name="FS000000521T10_09_2003_14_24_17C"/>
      <w:bookmarkEnd w:id="307"/>
      <w:r>
        <w:rPr>
          <w:rtl/>
        </w:rPr>
        <w:t>שר הרווחה זבולון אורלב:</w:t>
      </w:r>
    </w:p>
    <w:p w14:paraId="184B3D1E" w14:textId="77777777" w:rsidR="00000000" w:rsidRDefault="007A214F">
      <w:pPr>
        <w:pStyle w:val="a"/>
        <w:rPr>
          <w:rtl/>
        </w:rPr>
      </w:pPr>
    </w:p>
    <w:p w14:paraId="19745814" w14:textId="77777777" w:rsidR="00000000" w:rsidRDefault="007A214F">
      <w:pPr>
        <w:pStyle w:val="Manager"/>
        <w:ind w:firstLine="720"/>
        <w:jc w:val="left"/>
        <w:rPr>
          <w:rFonts w:hint="cs"/>
          <w:rtl/>
        </w:rPr>
      </w:pPr>
      <w:r>
        <w:rPr>
          <w:rFonts w:hint="cs"/>
          <w:rtl/>
        </w:rPr>
        <w:t xml:space="preserve">הרסת את משרד הדתות. מה עוד אתה רוצה לעשות? </w:t>
      </w:r>
    </w:p>
    <w:p w14:paraId="1F63C93D" w14:textId="77777777" w:rsidR="00000000" w:rsidRDefault="007A214F">
      <w:pPr>
        <w:pStyle w:val="a"/>
        <w:rPr>
          <w:rFonts w:hint="cs"/>
          <w:rtl/>
        </w:rPr>
      </w:pPr>
    </w:p>
    <w:p w14:paraId="522BF80F" w14:textId="77777777" w:rsidR="00000000" w:rsidRDefault="007A214F">
      <w:pPr>
        <w:pStyle w:val="ac"/>
        <w:rPr>
          <w:rtl/>
        </w:rPr>
      </w:pPr>
      <w:r>
        <w:rPr>
          <w:rFonts w:hint="eastAsia"/>
          <w:rtl/>
        </w:rPr>
        <w:t>יצחק</w:t>
      </w:r>
      <w:r>
        <w:rPr>
          <w:rtl/>
        </w:rPr>
        <w:t xml:space="preserve"> כהן (ש"ס):</w:t>
      </w:r>
    </w:p>
    <w:p w14:paraId="7BD83B8D" w14:textId="77777777" w:rsidR="00000000" w:rsidRDefault="007A214F">
      <w:pPr>
        <w:pStyle w:val="a"/>
        <w:rPr>
          <w:rFonts w:hint="cs"/>
          <w:rtl/>
        </w:rPr>
      </w:pPr>
    </w:p>
    <w:p w14:paraId="317183D7" w14:textId="77777777" w:rsidR="00000000" w:rsidRDefault="007A214F">
      <w:pPr>
        <w:pStyle w:val="a"/>
        <w:rPr>
          <w:rFonts w:hint="cs"/>
          <w:rtl/>
        </w:rPr>
      </w:pPr>
      <w:r>
        <w:rPr>
          <w:rFonts w:hint="cs"/>
          <w:rtl/>
        </w:rPr>
        <w:t>אתה שקרן - - -</w:t>
      </w:r>
    </w:p>
    <w:p w14:paraId="6ADB8D12" w14:textId="77777777" w:rsidR="00000000" w:rsidRDefault="007A214F">
      <w:pPr>
        <w:pStyle w:val="a"/>
        <w:rPr>
          <w:rFonts w:hint="cs"/>
          <w:rtl/>
        </w:rPr>
      </w:pPr>
    </w:p>
    <w:p w14:paraId="03BFCDB3" w14:textId="77777777" w:rsidR="00000000" w:rsidRDefault="007A214F">
      <w:pPr>
        <w:pStyle w:val="ad"/>
        <w:rPr>
          <w:rtl/>
        </w:rPr>
      </w:pPr>
      <w:r>
        <w:rPr>
          <w:rtl/>
        </w:rPr>
        <w:t>היו"ר נסים דהן:</w:t>
      </w:r>
    </w:p>
    <w:p w14:paraId="7042FDB4" w14:textId="77777777" w:rsidR="00000000" w:rsidRDefault="007A214F">
      <w:pPr>
        <w:pStyle w:val="a"/>
        <w:rPr>
          <w:rtl/>
        </w:rPr>
      </w:pPr>
    </w:p>
    <w:p w14:paraId="550BCCA3" w14:textId="77777777" w:rsidR="00000000" w:rsidRDefault="007A214F">
      <w:pPr>
        <w:pStyle w:val="a"/>
        <w:rPr>
          <w:rFonts w:hint="cs"/>
          <w:rtl/>
        </w:rPr>
      </w:pPr>
      <w:r>
        <w:rPr>
          <w:rFonts w:hint="cs"/>
          <w:rtl/>
        </w:rPr>
        <w:t>לא להפוך את זה ל</w:t>
      </w:r>
      <w:r>
        <w:rPr>
          <w:rFonts w:hint="cs"/>
          <w:rtl/>
        </w:rPr>
        <w:t>וויכוח אישי.</w:t>
      </w:r>
    </w:p>
    <w:p w14:paraId="40B678EF" w14:textId="77777777" w:rsidR="00000000" w:rsidRDefault="007A214F">
      <w:pPr>
        <w:pStyle w:val="SpeakerCon"/>
        <w:rPr>
          <w:rFonts w:hint="cs"/>
          <w:rtl/>
        </w:rPr>
      </w:pPr>
      <w:bookmarkStart w:id="308" w:name="FS000000521T10_09_2003_14_25_32C"/>
      <w:bookmarkEnd w:id="308"/>
    </w:p>
    <w:p w14:paraId="334A3BFF" w14:textId="77777777" w:rsidR="00000000" w:rsidRDefault="007A214F">
      <w:pPr>
        <w:pStyle w:val="SpeakerCon"/>
        <w:rPr>
          <w:rtl/>
        </w:rPr>
      </w:pPr>
      <w:r>
        <w:rPr>
          <w:rtl/>
        </w:rPr>
        <w:t>שר הרווחה זבולון אורלב:</w:t>
      </w:r>
    </w:p>
    <w:p w14:paraId="41EC70F1" w14:textId="77777777" w:rsidR="00000000" w:rsidRDefault="007A214F">
      <w:pPr>
        <w:pStyle w:val="a"/>
        <w:rPr>
          <w:rFonts w:hint="cs"/>
          <w:rtl/>
        </w:rPr>
      </w:pPr>
    </w:p>
    <w:p w14:paraId="26B59615" w14:textId="77777777" w:rsidR="00000000" w:rsidRDefault="007A214F">
      <w:pPr>
        <w:pStyle w:val="a"/>
        <w:rPr>
          <w:rFonts w:hint="cs"/>
          <w:rtl/>
        </w:rPr>
      </w:pPr>
      <w:r>
        <w:rPr>
          <w:rFonts w:hint="cs"/>
          <w:rtl/>
        </w:rPr>
        <w:t>הרסת את משרד הדתות, הרסת את המועצות הדתיות, פגעת ברבנים.</w:t>
      </w:r>
    </w:p>
    <w:p w14:paraId="1F4B76E0" w14:textId="77777777" w:rsidR="00000000" w:rsidRDefault="007A214F">
      <w:pPr>
        <w:pStyle w:val="a"/>
        <w:rPr>
          <w:rFonts w:hint="cs"/>
          <w:rtl/>
        </w:rPr>
      </w:pPr>
    </w:p>
    <w:p w14:paraId="2D1C41A6" w14:textId="77777777" w:rsidR="00000000" w:rsidRDefault="007A214F">
      <w:pPr>
        <w:pStyle w:val="ac"/>
        <w:rPr>
          <w:rtl/>
        </w:rPr>
      </w:pPr>
      <w:r>
        <w:rPr>
          <w:rFonts w:hint="eastAsia"/>
          <w:rtl/>
        </w:rPr>
        <w:t>יצחק</w:t>
      </w:r>
      <w:r>
        <w:rPr>
          <w:rtl/>
        </w:rPr>
        <w:t xml:space="preserve"> כהן (ש"ס):</w:t>
      </w:r>
    </w:p>
    <w:p w14:paraId="300F41B7" w14:textId="77777777" w:rsidR="00000000" w:rsidRDefault="007A214F">
      <w:pPr>
        <w:pStyle w:val="a"/>
        <w:rPr>
          <w:rFonts w:hint="cs"/>
          <w:rtl/>
        </w:rPr>
      </w:pPr>
    </w:p>
    <w:p w14:paraId="5458DD19" w14:textId="77777777" w:rsidR="00000000" w:rsidRDefault="007A214F">
      <w:pPr>
        <w:pStyle w:val="a"/>
        <w:rPr>
          <w:rFonts w:hint="cs"/>
          <w:rtl/>
        </w:rPr>
      </w:pPr>
      <w:r>
        <w:rPr>
          <w:rFonts w:hint="cs"/>
          <w:rtl/>
        </w:rPr>
        <w:t>אתה שקרן.</w:t>
      </w:r>
    </w:p>
    <w:p w14:paraId="7026FD31" w14:textId="77777777" w:rsidR="00000000" w:rsidRDefault="007A214F">
      <w:pPr>
        <w:pStyle w:val="a"/>
        <w:rPr>
          <w:rFonts w:hint="cs"/>
          <w:rtl/>
        </w:rPr>
      </w:pPr>
    </w:p>
    <w:p w14:paraId="22CC3D55" w14:textId="77777777" w:rsidR="00000000" w:rsidRDefault="007A214F">
      <w:pPr>
        <w:pStyle w:val="SpeakerCon"/>
        <w:rPr>
          <w:rtl/>
        </w:rPr>
      </w:pPr>
      <w:bookmarkStart w:id="309" w:name="FS000000521T10_09_2003_14_26_15C"/>
      <w:bookmarkEnd w:id="309"/>
      <w:r>
        <w:rPr>
          <w:rtl/>
        </w:rPr>
        <w:t>שר הרווחה זבולון אורלב:</w:t>
      </w:r>
    </w:p>
    <w:p w14:paraId="1059BB86" w14:textId="77777777" w:rsidR="00000000" w:rsidRDefault="007A214F">
      <w:pPr>
        <w:pStyle w:val="a"/>
        <w:rPr>
          <w:rtl/>
        </w:rPr>
      </w:pPr>
    </w:p>
    <w:p w14:paraId="5D7BCEC2" w14:textId="77777777" w:rsidR="00000000" w:rsidRDefault="007A214F">
      <w:pPr>
        <w:pStyle w:val="a"/>
        <w:rPr>
          <w:rFonts w:hint="cs"/>
          <w:rtl/>
        </w:rPr>
      </w:pPr>
      <w:r>
        <w:rPr>
          <w:rFonts w:hint="cs"/>
          <w:rtl/>
        </w:rPr>
        <w:t>למה הרב עובדיה סילק אותך? למה הרב עובדיה סילק אותך ממשרד הדתות?</w:t>
      </w:r>
    </w:p>
    <w:p w14:paraId="71B7C276" w14:textId="77777777" w:rsidR="00000000" w:rsidRDefault="007A214F">
      <w:pPr>
        <w:pStyle w:val="a"/>
        <w:rPr>
          <w:rFonts w:hint="cs"/>
          <w:rtl/>
        </w:rPr>
      </w:pPr>
    </w:p>
    <w:p w14:paraId="31AC2ED7" w14:textId="77777777" w:rsidR="00000000" w:rsidRDefault="007A214F">
      <w:pPr>
        <w:pStyle w:val="ac"/>
        <w:rPr>
          <w:rtl/>
        </w:rPr>
      </w:pPr>
      <w:r>
        <w:rPr>
          <w:rFonts w:hint="eastAsia"/>
          <w:rtl/>
        </w:rPr>
        <w:t>יצחק</w:t>
      </w:r>
      <w:r>
        <w:rPr>
          <w:rtl/>
        </w:rPr>
        <w:t xml:space="preserve"> כהן (ש"ס):</w:t>
      </w:r>
    </w:p>
    <w:p w14:paraId="358DBF41" w14:textId="77777777" w:rsidR="00000000" w:rsidRDefault="007A214F">
      <w:pPr>
        <w:pStyle w:val="a"/>
        <w:rPr>
          <w:rFonts w:hint="cs"/>
          <w:rtl/>
        </w:rPr>
      </w:pPr>
    </w:p>
    <w:p w14:paraId="19EEEF97" w14:textId="77777777" w:rsidR="00000000" w:rsidRDefault="007A214F">
      <w:pPr>
        <w:pStyle w:val="a"/>
        <w:rPr>
          <w:rFonts w:hint="cs"/>
          <w:rtl/>
        </w:rPr>
      </w:pPr>
      <w:r>
        <w:rPr>
          <w:rFonts w:hint="cs"/>
          <w:rtl/>
        </w:rPr>
        <w:t>- - -</w:t>
      </w:r>
    </w:p>
    <w:p w14:paraId="7E6A3890" w14:textId="77777777" w:rsidR="00000000" w:rsidRDefault="007A214F">
      <w:pPr>
        <w:pStyle w:val="a"/>
        <w:rPr>
          <w:rFonts w:hint="cs"/>
          <w:rtl/>
        </w:rPr>
      </w:pPr>
    </w:p>
    <w:p w14:paraId="4C08DBCE" w14:textId="77777777" w:rsidR="00000000" w:rsidRDefault="007A214F">
      <w:pPr>
        <w:pStyle w:val="ad"/>
        <w:rPr>
          <w:rtl/>
        </w:rPr>
      </w:pPr>
      <w:r>
        <w:rPr>
          <w:rtl/>
        </w:rPr>
        <w:t>היו"ר נסים דהן:</w:t>
      </w:r>
    </w:p>
    <w:p w14:paraId="0AE55278" w14:textId="77777777" w:rsidR="00000000" w:rsidRDefault="007A214F">
      <w:pPr>
        <w:pStyle w:val="a"/>
        <w:rPr>
          <w:rtl/>
        </w:rPr>
      </w:pPr>
    </w:p>
    <w:p w14:paraId="1A9976E6" w14:textId="77777777" w:rsidR="00000000" w:rsidRDefault="007A214F">
      <w:pPr>
        <w:pStyle w:val="a"/>
        <w:rPr>
          <w:rFonts w:hint="cs"/>
          <w:rtl/>
        </w:rPr>
      </w:pPr>
      <w:r>
        <w:rPr>
          <w:rFonts w:hint="cs"/>
          <w:rtl/>
        </w:rPr>
        <w:t>אני מבקש לתת לשר לסיים את דבריו.</w:t>
      </w:r>
    </w:p>
    <w:p w14:paraId="0C731CF7" w14:textId="77777777" w:rsidR="00000000" w:rsidRDefault="007A214F">
      <w:pPr>
        <w:pStyle w:val="a"/>
        <w:rPr>
          <w:rFonts w:hint="cs"/>
          <w:rtl/>
        </w:rPr>
      </w:pPr>
    </w:p>
    <w:p w14:paraId="372AE72E" w14:textId="77777777" w:rsidR="00000000" w:rsidRDefault="007A214F">
      <w:pPr>
        <w:pStyle w:val="SpeakerCon"/>
        <w:rPr>
          <w:rtl/>
        </w:rPr>
      </w:pPr>
      <w:bookmarkStart w:id="310" w:name="FS000000521T10_09_2003_14_27_42C"/>
      <w:bookmarkEnd w:id="310"/>
      <w:r>
        <w:rPr>
          <w:rtl/>
        </w:rPr>
        <w:t>שר הרווחה זבולון אורלב:</w:t>
      </w:r>
    </w:p>
    <w:p w14:paraId="03F39313" w14:textId="77777777" w:rsidR="00000000" w:rsidRDefault="007A214F">
      <w:pPr>
        <w:pStyle w:val="a"/>
        <w:rPr>
          <w:rtl/>
        </w:rPr>
      </w:pPr>
    </w:p>
    <w:p w14:paraId="325DFEB2" w14:textId="77777777" w:rsidR="00000000" w:rsidRDefault="007A214F">
      <w:pPr>
        <w:pStyle w:val="a"/>
        <w:rPr>
          <w:rFonts w:hint="cs"/>
          <w:rtl/>
        </w:rPr>
      </w:pPr>
      <w:r>
        <w:rPr>
          <w:rFonts w:hint="cs"/>
          <w:rtl/>
        </w:rPr>
        <w:t>תסביר לעם למה הרב עובדיה יוסף שליט"א, הרב הראשי הראשון לציון, סילק אותך בבושת פנים מכהונת שר הדתות? ספר לכל העם.</w:t>
      </w:r>
    </w:p>
    <w:p w14:paraId="5B00AE61" w14:textId="77777777" w:rsidR="00000000" w:rsidRDefault="007A214F">
      <w:pPr>
        <w:pStyle w:val="a"/>
        <w:rPr>
          <w:rFonts w:hint="cs"/>
          <w:rtl/>
        </w:rPr>
      </w:pPr>
    </w:p>
    <w:p w14:paraId="442EB686" w14:textId="77777777" w:rsidR="00000000" w:rsidRDefault="007A214F">
      <w:pPr>
        <w:pStyle w:val="ac"/>
        <w:rPr>
          <w:rtl/>
        </w:rPr>
      </w:pPr>
      <w:r>
        <w:rPr>
          <w:rFonts w:hint="eastAsia"/>
          <w:rtl/>
        </w:rPr>
        <w:t>יצחק</w:t>
      </w:r>
      <w:r>
        <w:rPr>
          <w:rtl/>
        </w:rPr>
        <w:t xml:space="preserve"> כהן (ש"ס):</w:t>
      </w:r>
    </w:p>
    <w:p w14:paraId="4F1D131D" w14:textId="77777777" w:rsidR="00000000" w:rsidRDefault="007A214F">
      <w:pPr>
        <w:pStyle w:val="a"/>
        <w:rPr>
          <w:rFonts w:hint="cs"/>
          <w:rtl/>
        </w:rPr>
      </w:pPr>
    </w:p>
    <w:p w14:paraId="2973109C" w14:textId="77777777" w:rsidR="00000000" w:rsidRDefault="007A214F">
      <w:pPr>
        <w:pStyle w:val="a"/>
        <w:rPr>
          <w:rFonts w:hint="cs"/>
          <w:rtl/>
        </w:rPr>
      </w:pPr>
      <w:r>
        <w:rPr>
          <w:rFonts w:hint="cs"/>
          <w:rtl/>
        </w:rPr>
        <w:t>חצוף - - -</w:t>
      </w:r>
    </w:p>
    <w:p w14:paraId="3E50F8AE" w14:textId="77777777" w:rsidR="00000000" w:rsidRDefault="007A214F">
      <w:pPr>
        <w:pStyle w:val="a"/>
        <w:rPr>
          <w:rFonts w:hint="cs"/>
          <w:rtl/>
        </w:rPr>
      </w:pPr>
    </w:p>
    <w:p w14:paraId="4360F40B" w14:textId="77777777" w:rsidR="00000000" w:rsidRDefault="007A214F">
      <w:pPr>
        <w:pStyle w:val="ac"/>
        <w:rPr>
          <w:rtl/>
        </w:rPr>
      </w:pPr>
      <w:r>
        <w:rPr>
          <w:rFonts w:hint="eastAsia"/>
          <w:rtl/>
        </w:rPr>
        <w:t>שלמה</w:t>
      </w:r>
      <w:r>
        <w:rPr>
          <w:rtl/>
        </w:rPr>
        <w:t xml:space="preserve"> בניזרי (ש"ס):</w:t>
      </w:r>
    </w:p>
    <w:p w14:paraId="797F12C0" w14:textId="77777777" w:rsidR="00000000" w:rsidRDefault="007A214F">
      <w:pPr>
        <w:pStyle w:val="a"/>
        <w:rPr>
          <w:rFonts w:hint="cs"/>
          <w:rtl/>
        </w:rPr>
      </w:pPr>
    </w:p>
    <w:p w14:paraId="1AFF37E7" w14:textId="77777777" w:rsidR="00000000" w:rsidRDefault="007A214F">
      <w:pPr>
        <w:pStyle w:val="a"/>
        <w:rPr>
          <w:rFonts w:hint="cs"/>
          <w:rtl/>
        </w:rPr>
      </w:pPr>
      <w:r>
        <w:rPr>
          <w:rFonts w:hint="cs"/>
          <w:rtl/>
        </w:rPr>
        <w:t xml:space="preserve">אורלב זה ערל לב. </w:t>
      </w:r>
    </w:p>
    <w:p w14:paraId="4C105EFA" w14:textId="77777777" w:rsidR="00000000" w:rsidRDefault="007A214F">
      <w:pPr>
        <w:pStyle w:val="a"/>
        <w:rPr>
          <w:rFonts w:hint="cs"/>
          <w:rtl/>
        </w:rPr>
      </w:pPr>
    </w:p>
    <w:p w14:paraId="2B18704B" w14:textId="77777777" w:rsidR="00000000" w:rsidRDefault="007A214F">
      <w:pPr>
        <w:pStyle w:val="SpeakerCon"/>
        <w:rPr>
          <w:rtl/>
        </w:rPr>
      </w:pPr>
      <w:bookmarkStart w:id="311" w:name="FS000000521T10_09_2003_14_31_36C"/>
      <w:bookmarkEnd w:id="311"/>
      <w:r>
        <w:rPr>
          <w:rtl/>
        </w:rPr>
        <w:t>שר הרווחה זבולו</w:t>
      </w:r>
      <w:r>
        <w:rPr>
          <w:rtl/>
        </w:rPr>
        <w:t>ן אורלב:</w:t>
      </w:r>
    </w:p>
    <w:p w14:paraId="6398AE0F" w14:textId="77777777" w:rsidR="00000000" w:rsidRDefault="007A214F">
      <w:pPr>
        <w:pStyle w:val="a"/>
        <w:rPr>
          <w:rtl/>
        </w:rPr>
      </w:pPr>
    </w:p>
    <w:p w14:paraId="735A53DB" w14:textId="77777777" w:rsidR="00000000" w:rsidRDefault="007A214F">
      <w:pPr>
        <w:pStyle w:val="a"/>
        <w:rPr>
          <w:rFonts w:hint="cs"/>
          <w:rtl/>
        </w:rPr>
      </w:pPr>
      <w:r>
        <w:rPr>
          <w:rFonts w:hint="cs"/>
          <w:rtl/>
        </w:rPr>
        <w:t xml:space="preserve">הרב בניזרי, אני לא קורא את הנאום שהכנתי </w:t>
      </w:r>
      <w:r>
        <w:rPr>
          <w:rtl/>
        </w:rPr>
        <w:t>–</w:t>
      </w:r>
      <w:r>
        <w:rPr>
          <w:rFonts w:hint="cs"/>
          <w:rtl/>
        </w:rPr>
        <w:t xml:space="preserve"> הכנתי נאום אחר </w:t>
      </w:r>
      <w:r>
        <w:rPr>
          <w:rtl/>
        </w:rPr>
        <w:t>–</w:t>
      </w:r>
      <w:r>
        <w:rPr>
          <w:rFonts w:hint="cs"/>
          <w:rtl/>
        </w:rPr>
        <w:t xml:space="preserve"> אבל דבריך לא יישארו ללא תשובה. </w:t>
      </w:r>
    </w:p>
    <w:p w14:paraId="6B4FF3AA" w14:textId="77777777" w:rsidR="00000000" w:rsidRDefault="007A214F">
      <w:pPr>
        <w:pStyle w:val="a"/>
        <w:rPr>
          <w:rFonts w:hint="cs"/>
          <w:rtl/>
        </w:rPr>
      </w:pPr>
    </w:p>
    <w:p w14:paraId="7543AB61" w14:textId="77777777" w:rsidR="00000000" w:rsidRDefault="007A214F">
      <w:pPr>
        <w:pStyle w:val="ad"/>
        <w:rPr>
          <w:rtl/>
        </w:rPr>
      </w:pPr>
      <w:r>
        <w:rPr>
          <w:rtl/>
        </w:rPr>
        <w:t>היו"ר נסים דהן:</w:t>
      </w:r>
    </w:p>
    <w:p w14:paraId="4012945C" w14:textId="77777777" w:rsidR="00000000" w:rsidRDefault="007A214F">
      <w:pPr>
        <w:pStyle w:val="a"/>
        <w:rPr>
          <w:rtl/>
        </w:rPr>
      </w:pPr>
    </w:p>
    <w:p w14:paraId="23D26B75" w14:textId="77777777" w:rsidR="00000000" w:rsidRDefault="007A214F">
      <w:pPr>
        <w:pStyle w:val="a"/>
        <w:rPr>
          <w:rFonts w:hint="cs"/>
          <w:rtl/>
        </w:rPr>
      </w:pPr>
      <w:r>
        <w:rPr>
          <w:rFonts w:hint="cs"/>
          <w:rtl/>
        </w:rPr>
        <w:t>נא לסיים.</w:t>
      </w:r>
    </w:p>
    <w:p w14:paraId="5A713FC5" w14:textId="77777777" w:rsidR="00000000" w:rsidRDefault="007A214F">
      <w:pPr>
        <w:pStyle w:val="a"/>
        <w:rPr>
          <w:rFonts w:hint="cs"/>
          <w:rtl/>
        </w:rPr>
      </w:pPr>
    </w:p>
    <w:p w14:paraId="45A8415B" w14:textId="77777777" w:rsidR="00000000" w:rsidRDefault="007A214F">
      <w:pPr>
        <w:pStyle w:val="SpeakerCon"/>
        <w:rPr>
          <w:rtl/>
        </w:rPr>
      </w:pPr>
      <w:bookmarkStart w:id="312" w:name="FS000000521T10_09_2003_14_32_48C"/>
      <w:bookmarkEnd w:id="312"/>
      <w:r>
        <w:rPr>
          <w:rtl/>
        </w:rPr>
        <w:t>שר הרווחה זבולון אורלב:</w:t>
      </w:r>
    </w:p>
    <w:p w14:paraId="62E02343" w14:textId="77777777" w:rsidR="00000000" w:rsidRDefault="007A214F">
      <w:pPr>
        <w:pStyle w:val="a"/>
        <w:rPr>
          <w:rtl/>
        </w:rPr>
      </w:pPr>
    </w:p>
    <w:p w14:paraId="4BB5AE0F" w14:textId="77777777" w:rsidR="00000000" w:rsidRDefault="007A214F">
      <w:pPr>
        <w:pStyle w:val="a"/>
        <w:rPr>
          <w:rFonts w:hint="cs"/>
          <w:rtl/>
        </w:rPr>
      </w:pPr>
      <w:r>
        <w:rPr>
          <w:rFonts w:hint="cs"/>
          <w:rtl/>
        </w:rPr>
        <w:t>אתה פתחת - - -</w:t>
      </w:r>
    </w:p>
    <w:p w14:paraId="13E364CC" w14:textId="77777777" w:rsidR="00000000" w:rsidRDefault="007A214F">
      <w:pPr>
        <w:pStyle w:val="a"/>
        <w:rPr>
          <w:rFonts w:hint="cs"/>
          <w:rtl/>
        </w:rPr>
      </w:pPr>
    </w:p>
    <w:p w14:paraId="159E9671" w14:textId="77777777" w:rsidR="00000000" w:rsidRDefault="007A214F">
      <w:pPr>
        <w:pStyle w:val="ac"/>
        <w:rPr>
          <w:rtl/>
        </w:rPr>
      </w:pPr>
      <w:r>
        <w:rPr>
          <w:rFonts w:hint="eastAsia"/>
          <w:rtl/>
        </w:rPr>
        <w:t>יצחק</w:t>
      </w:r>
      <w:r>
        <w:rPr>
          <w:rtl/>
        </w:rPr>
        <w:t xml:space="preserve"> כהן (ש"ס):</w:t>
      </w:r>
    </w:p>
    <w:p w14:paraId="7FFE2698" w14:textId="77777777" w:rsidR="00000000" w:rsidRDefault="007A214F">
      <w:pPr>
        <w:pStyle w:val="a"/>
        <w:rPr>
          <w:rFonts w:hint="cs"/>
          <w:rtl/>
        </w:rPr>
      </w:pPr>
    </w:p>
    <w:p w14:paraId="541B823D" w14:textId="77777777" w:rsidR="00000000" w:rsidRDefault="007A214F">
      <w:pPr>
        <w:pStyle w:val="a"/>
        <w:rPr>
          <w:rFonts w:hint="cs"/>
          <w:rtl/>
        </w:rPr>
      </w:pPr>
      <w:r>
        <w:rPr>
          <w:rFonts w:hint="cs"/>
          <w:rtl/>
        </w:rPr>
        <w:t>מושחתים.</w:t>
      </w:r>
    </w:p>
    <w:p w14:paraId="3E604317" w14:textId="77777777" w:rsidR="00000000" w:rsidRDefault="007A214F">
      <w:pPr>
        <w:pStyle w:val="a"/>
        <w:rPr>
          <w:rFonts w:hint="cs"/>
          <w:rtl/>
        </w:rPr>
      </w:pPr>
    </w:p>
    <w:p w14:paraId="0DFA9689" w14:textId="77777777" w:rsidR="00000000" w:rsidRDefault="007A214F">
      <w:pPr>
        <w:pStyle w:val="ac"/>
        <w:rPr>
          <w:rtl/>
        </w:rPr>
      </w:pPr>
      <w:r>
        <w:rPr>
          <w:rFonts w:hint="eastAsia"/>
          <w:rtl/>
        </w:rPr>
        <w:t>שלמה</w:t>
      </w:r>
      <w:r>
        <w:rPr>
          <w:rtl/>
        </w:rPr>
        <w:t xml:space="preserve"> בניזרי (ש"ס):</w:t>
      </w:r>
    </w:p>
    <w:p w14:paraId="616DBCB1" w14:textId="77777777" w:rsidR="00000000" w:rsidRDefault="007A214F">
      <w:pPr>
        <w:pStyle w:val="a"/>
        <w:rPr>
          <w:rFonts w:hint="cs"/>
          <w:rtl/>
        </w:rPr>
      </w:pPr>
    </w:p>
    <w:p w14:paraId="49ECB19C" w14:textId="77777777" w:rsidR="00000000" w:rsidRDefault="007A214F">
      <w:pPr>
        <w:pStyle w:val="a"/>
        <w:rPr>
          <w:rFonts w:hint="cs"/>
          <w:rtl/>
        </w:rPr>
      </w:pPr>
      <w:r>
        <w:rPr>
          <w:rFonts w:hint="cs"/>
          <w:rtl/>
        </w:rPr>
        <w:t>- - -</w:t>
      </w:r>
    </w:p>
    <w:p w14:paraId="18668950" w14:textId="77777777" w:rsidR="00000000" w:rsidRDefault="007A214F">
      <w:pPr>
        <w:pStyle w:val="a"/>
        <w:rPr>
          <w:rFonts w:hint="cs"/>
          <w:rtl/>
        </w:rPr>
      </w:pPr>
    </w:p>
    <w:p w14:paraId="30AE7B29" w14:textId="77777777" w:rsidR="00000000" w:rsidRDefault="007A214F">
      <w:pPr>
        <w:pStyle w:val="ad"/>
        <w:rPr>
          <w:rtl/>
        </w:rPr>
      </w:pPr>
      <w:r>
        <w:rPr>
          <w:rtl/>
        </w:rPr>
        <w:t>היו"ר נסים דהן:</w:t>
      </w:r>
    </w:p>
    <w:p w14:paraId="30B7971B" w14:textId="77777777" w:rsidR="00000000" w:rsidRDefault="007A214F">
      <w:pPr>
        <w:pStyle w:val="a"/>
        <w:rPr>
          <w:rtl/>
        </w:rPr>
      </w:pPr>
    </w:p>
    <w:p w14:paraId="0E2CBE07" w14:textId="77777777" w:rsidR="00000000" w:rsidRDefault="007A214F">
      <w:pPr>
        <w:pStyle w:val="a"/>
        <w:rPr>
          <w:rFonts w:hint="cs"/>
          <w:rtl/>
        </w:rPr>
      </w:pPr>
      <w:r>
        <w:rPr>
          <w:rFonts w:hint="cs"/>
          <w:rtl/>
        </w:rPr>
        <w:t>נא לתת לשר לסי</w:t>
      </w:r>
      <w:r>
        <w:rPr>
          <w:rFonts w:hint="cs"/>
          <w:rtl/>
        </w:rPr>
        <w:t>ים את דבריו.</w:t>
      </w:r>
    </w:p>
    <w:p w14:paraId="6582D680" w14:textId="77777777" w:rsidR="00000000" w:rsidRDefault="007A214F">
      <w:pPr>
        <w:pStyle w:val="a"/>
        <w:rPr>
          <w:rFonts w:hint="cs"/>
          <w:rtl/>
        </w:rPr>
      </w:pPr>
    </w:p>
    <w:p w14:paraId="676BE309" w14:textId="77777777" w:rsidR="00000000" w:rsidRDefault="007A214F">
      <w:pPr>
        <w:pStyle w:val="ac"/>
        <w:rPr>
          <w:rtl/>
        </w:rPr>
      </w:pPr>
      <w:r>
        <w:rPr>
          <w:rFonts w:hint="eastAsia"/>
          <w:rtl/>
        </w:rPr>
        <w:t>יצחק</w:t>
      </w:r>
      <w:r>
        <w:rPr>
          <w:rtl/>
        </w:rPr>
        <w:t xml:space="preserve"> כהן (ש"ס):</w:t>
      </w:r>
    </w:p>
    <w:p w14:paraId="30F1B7BF" w14:textId="77777777" w:rsidR="00000000" w:rsidRDefault="007A214F">
      <w:pPr>
        <w:pStyle w:val="a"/>
        <w:rPr>
          <w:rFonts w:hint="cs"/>
          <w:rtl/>
        </w:rPr>
      </w:pPr>
    </w:p>
    <w:p w14:paraId="4422EE4E" w14:textId="77777777" w:rsidR="00000000" w:rsidRDefault="007A214F">
      <w:pPr>
        <w:pStyle w:val="a"/>
        <w:rPr>
          <w:rFonts w:hint="cs"/>
          <w:rtl/>
        </w:rPr>
      </w:pPr>
      <w:r>
        <w:rPr>
          <w:rFonts w:hint="cs"/>
          <w:rtl/>
        </w:rPr>
        <w:t>- - -</w:t>
      </w:r>
    </w:p>
    <w:p w14:paraId="0B1D10F6" w14:textId="77777777" w:rsidR="00000000" w:rsidRDefault="007A214F">
      <w:pPr>
        <w:pStyle w:val="a"/>
        <w:rPr>
          <w:rFonts w:hint="cs"/>
          <w:rtl/>
        </w:rPr>
      </w:pPr>
    </w:p>
    <w:p w14:paraId="7520730C" w14:textId="77777777" w:rsidR="00000000" w:rsidRDefault="007A214F">
      <w:pPr>
        <w:pStyle w:val="SpeakerCon"/>
        <w:rPr>
          <w:rtl/>
        </w:rPr>
      </w:pPr>
      <w:bookmarkStart w:id="313" w:name="FS000000521T10_09_2003_14_33_49C"/>
      <w:bookmarkEnd w:id="313"/>
      <w:r>
        <w:rPr>
          <w:rtl/>
        </w:rPr>
        <w:t>שר הרווחה זבולון אורלב:</w:t>
      </w:r>
    </w:p>
    <w:p w14:paraId="78EA90B6" w14:textId="77777777" w:rsidR="00000000" w:rsidRDefault="007A214F">
      <w:pPr>
        <w:pStyle w:val="a"/>
        <w:rPr>
          <w:rtl/>
        </w:rPr>
      </w:pPr>
    </w:p>
    <w:p w14:paraId="59BE91F9" w14:textId="77777777" w:rsidR="00000000" w:rsidRDefault="007A214F">
      <w:pPr>
        <w:pStyle w:val="a"/>
        <w:rPr>
          <w:rFonts w:hint="cs"/>
          <w:rtl/>
        </w:rPr>
      </w:pPr>
      <w:r>
        <w:rPr>
          <w:rFonts w:hint="cs"/>
          <w:rtl/>
        </w:rPr>
        <w:t xml:space="preserve">אתה פתחת ותקבל מנה אחת אפיים. תתחיל, תיתן אחד </w:t>
      </w:r>
      <w:r>
        <w:rPr>
          <w:rtl/>
        </w:rPr>
        <w:t>–</w:t>
      </w:r>
      <w:r>
        <w:rPr>
          <w:rFonts w:hint="cs"/>
          <w:rtl/>
        </w:rPr>
        <w:t xml:space="preserve"> תקבל שניים. </w:t>
      </w:r>
    </w:p>
    <w:p w14:paraId="7EF2E109" w14:textId="77777777" w:rsidR="00000000" w:rsidRDefault="007A214F">
      <w:pPr>
        <w:pStyle w:val="a"/>
        <w:rPr>
          <w:rFonts w:hint="cs"/>
          <w:rtl/>
        </w:rPr>
      </w:pPr>
    </w:p>
    <w:p w14:paraId="46AFFF78" w14:textId="77777777" w:rsidR="00000000" w:rsidRDefault="007A214F">
      <w:pPr>
        <w:pStyle w:val="ac"/>
        <w:rPr>
          <w:rtl/>
        </w:rPr>
      </w:pPr>
      <w:r>
        <w:rPr>
          <w:rFonts w:hint="eastAsia"/>
          <w:rtl/>
        </w:rPr>
        <w:t>שלמה</w:t>
      </w:r>
      <w:r>
        <w:rPr>
          <w:rtl/>
        </w:rPr>
        <w:t xml:space="preserve"> בניזרי (ש"ס):</w:t>
      </w:r>
    </w:p>
    <w:p w14:paraId="68E87954" w14:textId="77777777" w:rsidR="00000000" w:rsidRDefault="007A214F">
      <w:pPr>
        <w:pStyle w:val="a"/>
        <w:rPr>
          <w:rFonts w:hint="cs"/>
          <w:rtl/>
        </w:rPr>
      </w:pPr>
    </w:p>
    <w:p w14:paraId="39838A72" w14:textId="77777777" w:rsidR="00000000" w:rsidRDefault="007A214F">
      <w:pPr>
        <w:pStyle w:val="a"/>
        <w:rPr>
          <w:rFonts w:hint="cs"/>
          <w:rtl/>
        </w:rPr>
      </w:pPr>
      <w:r>
        <w:rPr>
          <w:rFonts w:hint="cs"/>
          <w:rtl/>
        </w:rPr>
        <w:t>תשאל את היועצים המשפטיים - - -</w:t>
      </w:r>
    </w:p>
    <w:p w14:paraId="066305B8" w14:textId="77777777" w:rsidR="00000000" w:rsidRDefault="007A214F">
      <w:pPr>
        <w:pStyle w:val="a"/>
        <w:rPr>
          <w:rFonts w:hint="cs"/>
          <w:rtl/>
        </w:rPr>
      </w:pPr>
    </w:p>
    <w:p w14:paraId="1FDF1034" w14:textId="77777777" w:rsidR="00000000" w:rsidRDefault="007A214F">
      <w:pPr>
        <w:pStyle w:val="SpeakerCon"/>
        <w:rPr>
          <w:rtl/>
        </w:rPr>
      </w:pPr>
      <w:bookmarkStart w:id="314" w:name="FS000000521T10_09_2003_14_34_26C"/>
      <w:bookmarkEnd w:id="314"/>
      <w:r>
        <w:rPr>
          <w:rtl/>
        </w:rPr>
        <w:t>שר הרווחה זבולון אורלב:</w:t>
      </w:r>
    </w:p>
    <w:p w14:paraId="4B7D62BF" w14:textId="77777777" w:rsidR="00000000" w:rsidRDefault="007A214F">
      <w:pPr>
        <w:pStyle w:val="a"/>
        <w:rPr>
          <w:rtl/>
        </w:rPr>
      </w:pPr>
    </w:p>
    <w:p w14:paraId="24421AA5" w14:textId="77777777" w:rsidR="00000000" w:rsidRDefault="007A214F">
      <w:pPr>
        <w:pStyle w:val="a"/>
        <w:rPr>
          <w:rFonts w:hint="cs"/>
          <w:rtl/>
        </w:rPr>
      </w:pPr>
      <w:r>
        <w:rPr>
          <w:rFonts w:hint="cs"/>
          <w:rtl/>
        </w:rPr>
        <w:t>רבותי, צריך להבין על מה מדובר. אני לא יכול לחשוף מקרים</w:t>
      </w:r>
      <w:r>
        <w:rPr>
          <w:rFonts w:hint="cs"/>
          <w:rtl/>
        </w:rPr>
        <w:t xml:space="preserve"> פרטיים, אבל העם צריך לדעת על אילו ילדים מדובר.</w:t>
      </w:r>
    </w:p>
    <w:p w14:paraId="1704FCF1" w14:textId="77777777" w:rsidR="00000000" w:rsidRDefault="007A214F">
      <w:pPr>
        <w:pStyle w:val="a"/>
        <w:rPr>
          <w:rFonts w:hint="cs"/>
          <w:rtl/>
        </w:rPr>
      </w:pPr>
    </w:p>
    <w:p w14:paraId="35686A97" w14:textId="77777777" w:rsidR="00000000" w:rsidRDefault="007A214F">
      <w:pPr>
        <w:pStyle w:val="ac"/>
        <w:rPr>
          <w:rtl/>
        </w:rPr>
      </w:pPr>
      <w:r>
        <w:rPr>
          <w:rFonts w:hint="eastAsia"/>
          <w:rtl/>
        </w:rPr>
        <w:t>יצחק</w:t>
      </w:r>
      <w:r>
        <w:rPr>
          <w:rtl/>
        </w:rPr>
        <w:t xml:space="preserve"> כהן (ש"ס):</w:t>
      </w:r>
    </w:p>
    <w:p w14:paraId="01CDEFD0" w14:textId="77777777" w:rsidR="00000000" w:rsidRDefault="007A214F">
      <w:pPr>
        <w:pStyle w:val="a"/>
        <w:rPr>
          <w:rFonts w:hint="cs"/>
          <w:rtl/>
        </w:rPr>
      </w:pPr>
    </w:p>
    <w:p w14:paraId="5475A094" w14:textId="77777777" w:rsidR="00000000" w:rsidRDefault="007A214F">
      <w:pPr>
        <w:pStyle w:val="a"/>
        <w:rPr>
          <w:rFonts w:hint="cs"/>
          <w:rtl/>
        </w:rPr>
      </w:pPr>
      <w:r>
        <w:rPr>
          <w:rFonts w:hint="cs"/>
          <w:rtl/>
        </w:rPr>
        <w:t>- - -</w:t>
      </w:r>
    </w:p>
    <w:p w14:paraId="3F9E3971" w14:textId="77777777" w:rsidR="00000000" w:rsidRDefault="007A214F">
      <w:pPr>
        <w:pStyle w:val="a"/>
        <w:rPr>
          <w:rFonts w:hint="cs"/>
          <w:rtl/>
        </w:rPr>
      </w:pPr>
    </w:p>
    <w:p w14:paraId="340E6F34" w14:textId="77777777" w:rsidR="00000000" w:rsidRDefault="007A214F">
      <w:pPr>
        <w:pStyle w:val="SpeakerCon"/>
        <w:rPr>
          <w:rtl/>
        </w:rPr>
      </w:pPr>
      <w:bookmarkStart w:id="315" w:name="FS000000521T10_09_2003_14_35_12C"/>
      <w:bookmarkEnd w:id="315"/>
      <w:r>
        <w:rPr>
          <w:rtl/>
        </w:rPr>
        <w:t>שר הרווחה זבולון אורלב:</w:t>
      </w:r>
    </w:p>
    <w:p w14:paraId="28CCFED9" w14:textId="77777777" w:rsidR="00000000" w:rsidRDefault="007A214F">
      <w:pPr>
        <w:pStyle w:val="a"/>
        <w:rPr>
          <w:rtl/>
        </w:rPr>
      </w:pPr>
    </w:p>
    <w:p w14:paraId="5B59A651" w14:textId="77777777" w:rsidR="00000000" w:rsidRDefault="007A214F">
      <w:pPr>
        <w:pStyle w:val="a"/>
        <w:rPr>
          <w:rFonts w:hint="cs"/>
          <w:rtl/>
        </w:rPr>
      </w:pPr>
      <w:r>
        <w:rPr>
          <w:rFonts w:hint="cs"/>
          <w:rtl/>
        </w:rPr>
        <w:t>מדובר על אם שהכתה את ילדיה בחגורה והכניסה את ראשיהם לאסלה.</w:t>
      </w:r>
    </w:p>
    <w:p w14:paraId="194E6950" w14:textId="77777777" w:rsidR="00000000" w:rsidRDefault="007A214F">
      <w:pPr>
        <w:pStyle w:val="a"/>
        <w:rPr>
          <w:rFonts w:hint="cs"/>
          <w:rtl/>
        </w:rPr>
      </w:pPr>
    </w:p>
    <w:p w14:paraId="702AED83" w14:textId="77777777" w:rsidR="00000000" w:rsidRDefault="007A214F">
      <w:pPr>
        <w:pStyle w:val="ac"/>
        <w:rPr>
          <w:rtl/>
        </w:rPr>
      </w:pPr>
      <w:r>
        <w:rPr>
          <w:rFonts w:hint="eastAsia"/>
          <w:rtl/>
        </w:rPr>
        <w:t>שלמה</w:t>
      </w:r>
      <w:r>
        <w:rPr>
          <w:rtl/>
        </w:rPr>
        <w:t xml:space="preserve"> בניזרי (ש"ס):</w:t>
      </w:r>
    </w:p>
    <w:p w14:paraId="39E6B76C" w14:textId="77777777" w:rsidR="00000000" w:rsidRDefault="007A214F">
      <w:pPr>
        <w:pStyle w:val="a"/>
        <w:rPr>
          <w:rFonts w:hint="cs"/>
          <w:rtl/>
        </w:rPr>
      </w:pPr>
    </w:p>
    <w:p w14:paraId="63177563" w14:textId="77777777" w:rsidR="00000000" w:rsidRDefault="007A214F">
      <w:pPr>
        <w:pStyle w:val="a"/>
        <w:rPr>
          <w:rFonts w:hint="cs"/>
          <w:rtl/>
        </w:rPr>
      </w:pPr>
      <w:r>
        <w:rPr>
          <w:rFonts w:hint="cs"/>
          <w:rtl/>
        </w:rPr>
        <w:t>- - -</w:t>
      </w:r>
    </w:p>
    <w:p w14:paraId="15FF37ED" w14:textId="77777777" w:rsidR="00000000" w:rsidRDefault="007A214F">
      <w:pPr>
        <w:pStyle w:val="a"/>
        <w:rPr>
          <w:rFonts w:hint="cs"/>
          <w:rtl/>
        </w:rPr>
      </w:pPr>
    </w:p>
    <w:p w14:paraId="7B113438" w14:textId="77777777" w:rsidR="00000000" w:rsidRDefault="007A214F">
      <w:pPr>
        <w:pStyle w:val="ad"/>
        <w:rPr>
          <w:rtl/>
        </w:rPr>
      </w:pPr>
      <w:r>
        <w:rPr>
          <w:rtl/>
        </w:rPr>
        <w:t>היו"ר נסים דהן:</w:t>
      </w:r>
    </w:p>
    <w:p w14:paraId="5E0D403A" w14:textId="77777777" w:rsidR="00000000" w:rsidRDefault="007A214F">
      <w:pPr>
        <w:pStyle w:val="a"/>
        <w:rPr>
          <w:rtl/>
        </w:rPr>
      </w:pPr>
    </w:p>
    <w:p w14:paraId="3D65E2E3" w14:textId="77777777" w:rsidR="00000000" w:rsidRDefault="007A214F">
      <w:pPr>
        <w:pStyle w:val="a"/>
        <w:rPr>
          <w:rFonts w:hint="cs"/>
          <w:rtl/>
        </w:rPr>
      </w:pPr>
      <w:r>
        <w:rPr>
          <w:rFonts w:hint="cs"/>
          <w:rtl/>
        </w:rPr>
        <w:t>רבותי, נא לתת לשר לסיים.</w:t>
      </w:r>
    </w:p>
    <w:p w14:paraId="08BDF4F0" w14:textId="77777777" w:rsidR="00000000" w:rsidRDefault="007A214F">
      <w:pPr>
        <w:pStyle w:val="a"/>
        <w:rPr>
          <w:rFonts w:hint="cs"/>
          <w:rtl/>
        </w:rPr>
      </w:pPr>
    </w:p>
    <w:p w14:paraId="7A6A3FD3" w14:textId="77777777" w:rsidR="00000000" w:rsidRDefault="007A214F">
      <w:pPr>
        <w:pStyle w:val="SpeakerCon"/>
        <w:rPr>
          <w:rtl/>
        </w:rPr>
      </w:pPr>
      <w:bookmarkStart w:id="316" w:name="FS000000521T10_09_2003_14_35_56C"/>
      <w:bookmarkEnd w:id="316"/>
      <w:r>
        <w:rPr>
          <w:rtl/>
        </w:rPr>
        <w:t>שר הרווחה זבולון אורלב:</w:t>
      </w:r>
    </w:p>
    <w:p w14:paraId="591F7B09" w14:textId="77777777" w:rsidR="00000000" w:rsidRDefault="007A214F">
      <w:pPr>
        <w:pStyle w:val="a"/>
        <w:ind w:firstLine="0"/>
        <w:rPr>
          <w:rFonts w:hint="cs"/>
          <w:rtl/>
        </w:rPr>
      </w:pPr>
    </w:p>
    <w:p w14:paraId="27BFEC00" w14:textId="77777777" w:rsidR="00000000" w:rsidRDefault="007A214F">
      <w:pPr>
        <w:pStyle w:val="a"/>
        <w:ind w:firstLine="0"/>
        <w:rPr>
          <w:rFonts w:hint="cs"/>
          <w:rtl/>
        </w:rPr>
      </w:pPr>
      <w:r>
        <w:rPr>
          <w:rFonts w:hint="cs"/>
          <w:rtl/>
        </w:rPr>
        <w:tab/>
        <w:t>כן</w:t>
      </w:r>
      <w:r>
        <w:rPr>
          <w:rFonts w:hint="cs"/>
          <w:rtl/>
        </w:rPr>
        <w:t>, העם צריך לדעת על מה מדובר. ועדת-גילת לא - - -</w:t>
      </w:r>
    </w:p>
    <w:p w14:paraId="08CD8CC7" w14:textId="77777777" w:rsidR="00000000" w:rsidRDefault="007A214F">
      <w:pPr>
        <w:pStyle w:val="a"/>
        <w:ind w:firstLine="0"/>
        <w:rPr>
          <w:rFonts w:hint="cs"/>
          <w:rtl/>
        </w:rPr>
      </w:pPr>
    </w:p>
    <w:p w14:paraId="509E5A6D" w14:textId="77777777" w:rsidR="00000000" w:rsidRDefault="007A214F">
      <w:pPr>
        <w:pStyle w:val="ac"/>
        <w:rPr>
          <w:rtl/>
        </w:rPr>
      </w:pPr>
      <w:r>
        <w:rPr>
          <w:rFonts w:hint="eastAsia"/>
          <w:rtl/>
        </w:rPr>
        <w:t>שלמה</w:t>
      </w:r>
      <w:r>
        <w:rPr>
          <w:rtl/>
        </w:rPr>
        <w:t xml:space="preserve"> בניזרי (ש"ס):</w:t>
      </w:r>
    </w:p>
    <w:p w14:paraId="65FFE0E9" w14:textId="77777777" w:rsidR="00000000" w:rsidRDefault="007A214F">
      <w:pPr>
        <w:pStyle w:val="a"/>
        <w:rPr>
          <w:rFonts w:hint="cs"/>
          <w:rtl/>
        </w:rPr>
      </w:pPr>
    </w:p>
    <w:p w14:paraId="24643844" w14:textId="77777777" w:rsidR="00000000" w:rsidRDefault="007A214F">
      <w:pPr>
        <w:pStyle w:val="a"/>
        <w:rPr>
          <w:rFonts w:hint="cs"/>
          <w:rtl/>
        </w:rPr>
      </w:pPr>
      <w:r>
        <w:rPr>
          <w:rFonts w:hint="cs"/>
          <w:rtl/>
        </w:rPr>
        <w:t>אבל אני אמרתי שיש מקרים - - -</w:t>
      </w:r>
    </w:p>
    <w:p w14:paraId="33CF5894" w14:textId="77777777" w:rsidR="00000000" w:rsidRDefault="007A214F">
      <w:pPr>
        <w:pStyle w:val="a"/>
        <w:rPr>
          <w:rFonts w:hint="cs"/>
          <w:rtl/>
        </w:rPr>
      </w:pPr>
    </w:p>
    <w:p w14:paraId="3485F15F" w14:textId="77777777" w:rsidR="00000000" w:rsidRDefault="007A214F">
      <w:pPr>
        <w:pStyle w:val="SpeakerCon"/>
        <w:rPr>
          <w:rtl/>
        </w:rPr>
      </w:pPr>
      <w:bookmarkStart w:id="317" w:name="FS000000521T10_09_2003_14_36_44C"/>
      <w:bookmarkEnd w:id="317"/>
      <w:r>
        <w:rPr>
          <w:rtl/>
        </w:rPr>
        <w:t>שר הרווחה זבולון אורלב:</w:t>
      </w:r>
    </w:p>
    <w:p w14:paraId="1189878E" w14:textId="77777777" w:rsidR="00000000" w:rsidRDefault="007A214F">
      <w:pPr>
        <w:pStyle w:val="a"/>
        <w:rPr>
          <w:rtl/>
        </w:rPr>
      </w:pPr>
    </w:p>
    <w:p w14:paraId="64221558" w14:textId="77777777" w:rsidR="00000000" w:rsidRDefault="007A214F">
      <w:pPr>
        <w:pStyle w:val="a"/>
        <w:rPr>
          <w:rFonts w:hint="cs"/>
          <w:rtl/>
        </w:rPr>
      </w:pPr>
      <w:r>
        <w:rPr>
          <w:rFonts w:hint="cs"/>
          <w:rtl/>
        </w:rPr>
        <w:t>אתה החלטת לא לאפשר לי לדבר? מה הטכניקה פה?</w:t>
      </w:r>
    </w:p>
    <w:p w14:paraId="0A99CB1B" w14:textId="77777777" w:rsidR="00000000" w:rsidRDefault="007A214F">
      <w:pPr>
        <w:pStyle w:val="a"/>
        <w:rPr>
          <w:rFonts w:hint="cs"/>
          <w:rtl/>
        </w:rPr>
      </w:pPr>
    </w:p>
    <w:p w14:paraId="49118122" w14:textId="77777777" w:rsidR="00000000" w:rsidRDefault="007A214F">
      <w:pPr>
        <w:pStyle w:val="ad"/>
        <w:rPr>
          <w:rtl/>
        </w:rPr>
      </w:pPr>
      <w:r>
        <w:rPr>
          <w:rtl/>
        </w:rPr>
        <w:t>היו"ר נסים דהן:</w:t>
      </w:r>
    </w:p>
    <w:p w14:paraId="3F93C347" w14:textId="77777777" w:rsidR="00000000" w:rsidRDefault="007A214F">
      <w:pPr>
        <w:pStyle w:val="a"/>
        <w:rPr>
          <w:rtl/>
        </w:rPr>
      </w:pPr>
    </w:p>
    <w:p w14:paraId="22B7510A" w14:textId="77777777" w:rsidR="00000000" w:rsidRDefault="007A214F">
      <w:pPr>
        <w:pStyle w:val="a"/>
        <w:rPr>
          <w:rFonts w:hint="cs"/>
          <w:rtl/>
        </w:rPr>
      </w:pPr>
      <w:r>
        <w:rPr>
          <w:rFonts w:hint="cs"/>
          <w:rtl/>
        </w:rPr>
        <w:t xml:space="preserve">נא לתת לשר לסיים. </w:t>
      </w:r>
    </w:p>
    <w:p w14:paraId="6DACA2BB" w14:textId="77777777" w:rsidR="00000000" w:rsidRDefault="007A214F">
      <w:pPr>
        <w:pStyle w:val="a"/>
        <w:rPr>
          <w:rtl/>
        </w:rPr>
      </w:pPr>
    </w:p>
    <w:p w14:paraId="12EBBF52" w14:textId="77777777" w:rsidR="00000000" w:rsidRDefault="007A214F">
      <w:pPr>
        <w:pStyle w:val="a"/>
        <w:rPr>
          <w:rFonts w:hint="cs"/>
          <w:rtl/>
        </w:rPr>
      </w:pPr>
    </w:p>
    <w:p w14:paraId="7917691A" w14:textId="77777777" w:rsidR="00000000" w:rsidRDefault="007A214F">
      <w:pPr>
        <w:pStyle w:val="SpeakerCon"/>
        <w:rPr>
          <w:rtl/>
        </w:rPr>
      </w:pPr>
      <w:bookmarkStart w:id="318" w:name="FS000000521T10_09_2003_14_37_10C"/>
      <w:bookmarkEnd w:id="318"/>
      <w:r>
        <w:rPr>
          <w:rtl/>
        </w:rPr>
        <w:t>שר הרווחה זבולון אורלב:</w:t>
      </w:r>
    </w:p>
    <w:p w14:paraId="1228131E" w14:textId="77777777" w:rsidR="00000000" w:rsidRDefault="007A214F">
      <w:pPr>
        <w:pStyle w:val="a"/>
        <w:rPr>
          <w:rtl/>
        </w:rPr>
      </w:pPr>
    </w:p>
    <w:p w14:paraId="2672255D" w14:textId="77777777" w:rsidR="00000000" w:rsidRDefault="007A214F">
      <w:pPr>
        <w:pStyle w:val="a"/>
        <w:rPr>
          <w:rFonts w:hint="cs"/>
          <w:rtl/>
        </w:rPr>
      </w:pPr>
      <w:r>
        <w:rPr>
          <w:rFonts w:hint="cs"/>
          <w:rtl/>
        </w:rPr>
        <w:t>אני אומר פה מה שאני רוצה</w:t>
      </w:r>
      <w:r>
        <w:rPr>
          <w:rFonts w:hint="cs"/>
          <w:rtl/>
        </w:rPr>
        <w:t>. כשאתה דיברת פה, אמרת מה שאתה רוצה, לא הפרעתי, לא הזעקתי את חברי סיעתי, שמעתי אותך בסבלנות, נתתי לך לדבר.</w:t>
      </w:r>
    </w:p>
    <w:p w14:paraId="041034DC" w14:textId="77777777" w:rsidR="00000000" w:rsidRDefault="007A214F">
      <w:pPr>
        <w:pStyle w:val="a"/>
        <w:rPr>
          <w:rFonts w:hint="cs"/>
          <w:rtl/>
        </w:rPr>
      </w:pPr>
    </w:p>
    <w:p w14:paraId="7CC887C0" w14:textId="77777777" w:rsidR="00000000" w:rsidRDefault="007A214F">
      <w:pPr>
        <w:pStyle w:val="ac"/>
        <w:rPr>
          <w:rtl/>
        </w:rPr>
      </w:pPr>
      <w:r>
        <w:rPr>
          <w:rFonts w:hint="eastAsia"/>
          <w:rtl/>
        </w:rPr>
        <w:t>שלמה</w:t>
      </w:r>
      <w:r>
        <w:rPr>
          <w:rtl/>
        </w:rPr>
        <w:t xml:space="preserve"> בניזרי (ש"ס):</w:t>
      </w:r>
    </w:p>
    <w:p w14:paraId="340CDAEB" w14:textId="77777777" w:rsidR="00000000" w:rsidRDefault="007A214F">
      <w:pPr>
        <w:pStyle w:val="a"/>
        <w:rPr>
          <w:rFonts w:hint="cs"/>
          <w:rtl/>
        </w:rPr>
      </w:pPr>
    </w:p>
    <w:p w14:paraId="6C37411C" w14:textId="77777777" w:rsidR="00000000" w:rsidRDefault="007A214F">
      <w:pPr>
        <w:pStyle w:val="a"/>
        <w:rPr>
          <w:rFonts w:hint="cs"/>
          <w:rtl/>
        </w:rPr>
      </w:pPr>
      <w:r>
        <w:rPr>
          <w:rFonts w:hint="cs"/>
          <w:rtl/>
        </w:rPr>
        <w:t>- - -</w:t>
      </w:r>
    </w:p>
    <w:p w14:paraId="1EC9C3EA" w14:textId="77777777" w:rsidR="00000000" w:rsidRDefault="007A214F">
      <w:pPr>
        <w:pStyle w:val="a"/>
        <w:rPr>
          <w:rFonts w:hint="cs"/>
          <w:rtl/>
        </w:rPr>
      </w:pPr>
    </w:p>
    <w:p w14:paraId="3D6D9B7C" w14:textId="77777777" w:rsidR="00000000" w:rsidRDefault="007A214F">
      <w:pPr>
        <w:pStyle w:val="ad"/>
        <w:rPr>
          <w:rtl/>
        </w:rPr>
      </w:pPr>
      <w:r>
        <w:rPr>
          <w:rtl/>
        </w:rPr>
        <w:t>היו"ר נסים דהן:</w:t>
      </w:r>
    </w:p>
    <w:p w14:paraId="30F2B5B8" w14:textId="77777777" w:rsidR="00000000" w:rsidRDefault="007A214F">
      <w:pPr>
        <w:pStyle w:val="a"/>
        <w:rPr>
          <w:rtl/>
        </w:rPr>
      </w:pPr>
    </w:p>
    <w:p w14:paraId="6A322D3B" w14:textId="77777777" w:rsidR="00000000" w:rsidRDefault="007A214F">
      <w:pPr>
        <w:pStyle w:val="a"/>
        <w:rPr>
          <w:rFonts w:hint="cs"/>
          <w:rtl/>
        </w:rPr>
      </w:pPr>
      <w:r>
        <w:rPr>
          <w:rFonts w:hint="cs"/>
          <w:rtl/>
        </w:rPr>
        <w:t>חבר הכנסת הרב בניזרי, נא לתת לשר לסיים.</w:t>
      </w:r>
    </w:p>
    <w:p w14:paraId="21FE2506" w14:textId="77777777" w:rsidR="00000000" w:rsidRDefault="007A214F">
      <w:pPr>
        <w:pStyle w:val="a"/>
        <w:rPr>
          <w:rFonts w:hint="cs"/>
          <w:rtl/>
        </w:rPr>
      </w:pPr>
    </w:p>
    <w:p w14:paraId="2DDF22EF" w14:textId="77777777" w:rsidR="00000000" w:rsidRDefault="007A214F">
      <w:pPr>
        <w:pStyle w:val="SpeakerCon"/>
        <w:rPr>
          <w:rtl/>
        </w:rPr>
      </w:pPr>
      <w:bookmarkStart w:id="319" w:name="FS000000521T10_09_2003_14_38_18C"/>
      <w:bookmarkEnd w:id="319"/>
      <w:r>
        <w:rPr>
          <w:rtl/>
        </w:rPr>
        <w:t>שר הרווחה זבולון אורלב:</w:t>
      </w:r>
    </w:p>
    <w:p w14:paraId="644BF6CD" w14:textId="77777777" w:rsidR="00000000" w:rsidRDefault="007A214F">
      <w:pPr>
        <w:pStyle w:val="a"/>
        <w:rPr>
          <w:rtl/>
        </w:rPr>
      </w:pPr>
    </w:p>
    <w:p w14:paraId="5147F75B" w14:textId="77777777" w:rsidR="00000000" w:rsidRDefault="007A214F">
      <w:pPr>
        <w:pStyle w:val="a"/>
        <w:rPr>
          <w:rFonts w:hint="cs"/>
          <w:rtl/>
        </w:rPr>
      </w:pPr>
      <w:r>
        <w:rPr>
          <w:rFonts w:hint="cs"/>
          <w:rtl/>
        </w:rPr>
        <w:t>כנראה, קשה לשמוע דברי אמת. אני יודע, ז</w:t>
      </w:r>
      <w:r>
        <w:rPr>
          <w:rFonts w:hint="cs"/>
          <w:rtl/>
        </w:rPr>
        <w:t>ה קשה. לי היה קל לשמוע דברים שהם לא אמיתיים. לך קשה מאוד לשמוע את האמת הכואבת. אני יודע שהאמת מאוד כואבת. להגן על הורים - - -</w:t>
      </w:r>
    </w:p>
    <w:p w14:paraId="50E93294" w14:textId="77777777" w:rsidR="00000000" w:rsidRDefault="007A214F">
      <w:pPr>
        <w:pStyle w:val="a"/>
        <w:rPr>
          <w:rFonts w:hint="cs"/>
          <w:rtl/>
        </w:rPr>
      </w:pPr>
    </w:p>
    <w:p w14:paraId="1D462D69" w14:textId="77777777" w:rsidR="00000000" w:rsidRDefault="007A214F">
      <w:pPr>
        <w:pStyle w:val="ac"/>
        <w:rPr>
          <w:rtl/>
        </w:rPr>
      </w:pPr>
      <w:r>
        <w:rPr>
          <w:rFonts w:hint="eastAsia"/>
          <w:rtl/>
        </w:rPr>
        <w:t>שלמה</w:t>
      </w:r>
      <w:r>
        <w:rPr>
          <w:rtl/>
        </w:rPr>
        <w:t xml:space="preserve"> בניזרי (ש"ס):</w:t>
      </w:r>
    </w:p>
    <w:p w14:paraId="2848E039" w14:textId="77777777" w:rsidR="00000000" w:rsidRDefault="007A214F">
      <w:pPr>
        <w:pStyle w:val="a"/>
        <w:rPr>
          <w:rFonts w:hint="cs"/>
          <w:rtl/>
        </w:rPr>
      </w:pPr>
    </w:p>
    <w:p w14:paraId="0ECEC4B3" w14:textId="77777777" w:rsidR="00000000" w:rsidRDefault="007A214F">
      <w:pPr>
        <w:pStyle w:val="a"/>
        <w:rPr>
          <w:rFonts w:hint="cs"/>
          <w:rtl/>
        </w:rPr>
      </w:pPr>
      <w:r>
        <w:rPr>
          <w:rFonts w:hint="cs"/>
          <w:rtl/>
        </w:rPr>
        <w:t>כל הזמן ישבת - - -</w:t>
      </w:r>
    </w:p>
    <w:p w14:paraId="2D5CC046" w14:textId="77777777" w:rsidR="00000000" w:rsidRDefault="007A214F">
      <w:pPr>
        <w:pStyle w:val="a"/>
        <w:rPr>
          <w:rFonts w:hint="cs"/>
          <w:rtl/>
        </w:rPr>
      </w:pPr>
    </w:p>
    <w:p w14:paraId="5A490E93" w14:textId="77777777" w:rsidR="00000000" w:rsidRDefault="007A214F">
      <w:pPr>
        <w:pStyle w:val="ad"/>
        <w:rPr>
          <w:rtl/>
        </w:rPr>
      </w:pPr>
      <w:r>
        <w:rPr>
          <w:rtl/>
        </w:rPr>
        <w:t>היו"ר נסים דהן:</w:t>
      </w:r>
    </w:p>
    <w:p w14:paraId="3FC112BE" w14:textId="77777777" w:rsidR="00000000" w:rsidRDefault="007A214F">
      <w:pPr>
        <w:pStyle w:val="a"/>
        <w:rPr>
          <w:rtl/>
        </w:rPr>
      </w:pPr>
    </w:p>
    <w:p w14:paraId="6CF8C7BB" w14:textId="77777777" w:rsidR="00000000" w:rsidRDefault="007A214F">
      <w:pPr>
        <w:pStyle w:val="a"/>
        <w:rPr>
          <w:rFonts w:hint="cs"/>
          <w:rtl/>
        </w:rPr>
      </w:pPr>
      <w:r>
        <w:rPr>
          <w:rFonts w:hint="cs"/>
          <w:rtl/>
        </w:rPr>
        <w:t>אבל זה לא ייתכן ככה.</w:t>
      </w:r>
    </w:p>
    <w:p w14:paraId="1F13406E" w14:textId="77777777" w:rsidR="00000000" w:rsidRDefault="007A214F">
      <w:pPr>
        <w:pStyle w:val="a"/>
        <w:rPr>
          <w:rFonts w:hint="cs"/>
          <w:rtl/>
        </w:rPr>
      </w:pPr>
    </w:p>
    <w:p w14:paraId="409B7A3A" w14:textId="77777777" w:rsidR="00000000" w:rsidRDefault="007A214F">
      <w:pPr>
        <w:pStyle w:val="SpeakerCon"/>
        <w:rPr>
          <w:rtl/>
        </w:rPr>
      </w:pPr>
      <w:bookmarkStart w:id="320" w:name="FS000000521T10_09_2003_14_40_00C"/>
      <w:bookmarkEnd w:id="320"/>
      <w:r>
        <w:rPr>
          <w:rtl/>
        </w:rPr>
        <w:t>שר הרווחה זבולון אורלב:</w:t>
      </w:r>
    </w:p>
    <w:p w14:paraId="27ACDABD" w14:textId="77777777" w:rsidR="00000000" w:rsidRDefault="007A214F">
      <w:pPr>
        <w:pStyle w:val="a"/>
        <w:rPr>
          <w:rtl/>
        </w:rPr>
      </w:pPr>
    </w:p>
    <w:p w14:paraId="2D504C11" w14:textId="77777777" w:rsidR="00000000" w:rsidRDefault="007A214F">
      <w:pPr>
        <w:pStyle w:val="a"/>
        <w:rPr>
          <w:rFonts w:hint="cs"/>
          <w:rtl/>
        </w:rPr>
      </w:pPr>
      <w:r>
        <w:rPr>
          <w:rFonts w:hint="cs"/>
          <w:rtl/>
        </w:rPr>
        <w:t>תראה על מה אתה מגן. אתה ר</w:t>
      </w:r>
      <w:r>
        <w:rPr>
          <w:rFonts w:hint="cs"/>
          <w:rtl/>
        </w:rPr>
        <w:t>וצה להגן על הורים מכורים שלקחו מונית והשאירו את הבת שלהם כפיקדון בידי בעל המונית. אתה רוצה להגן על ההורים האלה? אתה רוצה להגן על אם שהתעצבנה על הבת שלה וקלפה אותה עם קולפן?</w:t>
      </w:r>
    </w:p>
    <w:p w14:paraId="7C8305FC" w14:textId="77777777" w:rsidR="00000000" w:rsidRDefault="007A214F">
      <w:pPr>
        <w:pStyle w:val="a"/>
        <w:rPr>
          <w:rFonts w:hint="cs"/>
          <w:rtl/>
        </w:rPr>
      </w:pPr>
    </w:p>
    <w:p w14:paraId="49897E45" w14:textId="77777777" w:rsidR="00000000" w:rsidRDefault="007A214F">
      <w:pPr>
        <w:pStyle w:val="ac"/>
        <w:rPr>
          <w:rtl/>
        </w:rPr>
      </w:pPr>
      <w:r>
        <w:rPr>
          <w:rFonts w:hint="eastAsia"/>
          <w:rtl/>
        </w:rPr>
        <w:t>יצחק</w:t>
      </w:r>
      <w:r>
        <w:rPr>
          <w:rtl/>
        </w:rPr>
        <w:t xml:space="preserve"> כהן (ש"ס):</w:t>
      </w:r>
    </w:p>
    <w:p w14:paraId="3ABE024C" w14:textId="77777777" w:rsidR="00000000" w:rsidRDefault="007A214F">
      <w:pPr>
        <w:pStyle w:val="a"/>
        <w:rPr>
          <w:rFonts w:hint="cs"/>
          <w:rtl/>
        </w:rPr>
      </w:pPr>
    </w:p>
    <w:p w14:paraId="266AE04C" w14:textId="77777777" w:rsidR="00000000" w:rsidRDefault="007A214F">
      <w:pPr>
        <w:pStyle w:val="a"/>
        <w:rPr>
          <w:rFonts w:hint="cs"/>
          <w:rtl/>
        </w:rPr>
      </w:pPr>
      <w:r>
        <w:rPr>
          <w:rFonts w:hint="cs"/>
          <w:rtl/>
        </w:rPr>
        <w:t>לא, לא - - -</w:t>
      </w:r>
    </w:p>
    <w:p w14:paraId="6D2B9069" w14:textId="77777777" w:rsidR="00000000" w:rsidRDefault="007A214F">
      <w:pPr>
        <w:pStyle w:val="a"/>
        <w:rPr>
          <w:rtl/>
        </w:rPr>
      </w:pPr>
    </w:p>
    <w:p w14:paraId="3B4FECF4" w14:textId="77777777" w:rsidR="00000000" w:rsidRDefault="007A214F">
      <w:pPr>
        <w:pStyle w:val="a"/>
        <w:rPr>
          <w:rFonts w:hint="cs"/>
          <w:rtl/>
        </w:rPr>
      </w:pPr>
    </w:p>
    <w:p w14:paraId="04421A32" w14:textId="77777777" w:rsidR="00000000" w:rsidRDefault="007A214F">
      <w:pPr>
        <w:pStyle w:val="SpeakerCon"/>
        <w:rPr>
          <w:rtl/>
        </w:rPr>
      </w:pPr>
      <w:bookmarkStart w:id="321" w:name="FS000000521T10_09_2003_14_41_25C"/>
      <w:bookmarkEnd w:id="321"/>
      <w:r>
        <w:rPr>
          <w:rtl/>
        </w:rPr>
        <w:t>שר הרווחה זבולון אורלב:</w:t>
      </w:r>
    </w:p>
    <w:p w14:paraId="76F3A390" w14:textId="77777777" w:rsidR="00000000" w:rsidRDefault="007A214F">
      <w:pPr>
        <w:pStyle w:val="a"/>
        <w:rPr>
          <w:rtl/>
        </w:rPr>
      </w:pPr>
    </w:p>
    <w:p w14:paraId="7BD6BC60" w14:textId="77777777" w:rsidR="00000000" w:rsidRDefault="007A214F">
      <w:pPr>
        <w:pStyle w:val="a"/>
        <w:rPr>
          <w:rFonts w:hint="cs"/>
          <w:rtl/>
        </w:rPr>
      </w:pPr>
      <w:r>
        <w:rPr>
          <w:rFonts w:hint="cs"/>
          <w:rtl/>
        </w:rPr>
        <w:t>אתה רוצה להגן על הורה חול</w:t>
      </w:r>
      <w:r>
        <w:rPr>
          <w:rFonts w:hint="cs"/>
          <w:rtl/>
        </w:rPr>
        <w:t xml:space="preserve">ה-נפש שיש לו בת מפגרת שילדה שני ילדים מזדמנים? אתה רוצה להגן על אלה או שאתה רוצה להגן על הילדים? </w:t>
      </w:r>
    </w:p>
    <w:p w14:paraId="7805B2D2" w14:textId="77777777" w:rsidR="00000000" w:rsidRDefault="007A214F">
      <w:pPr>
        <w:pStyle w:val="a"/>
        <w:rPr>
          <w:rFonts w:hint="cs"/>
          <w:rtl/>
        </w:rPr>
      </w:pPr>
    </w:p>
    <w:p w14:paraId="0DAA1D8D" w14:textId="77777777" w:rsidR="00000000" w:rsidRDefault="007A214F">
      <w:pPr>
        <w:pStyle w:val="ac"/>
        <w:rPr>
          <w:rtl/>
        </w:rPr>
      </w:pPr>
      <w:r>
        <w:rPr>
          <w:rFonts w:hint="eastAsia"/>
          <w:rtl/>
        </w:rPr>
        <w:t>יצחק</w:t>
      </w:r>
      <w:r>
        <w:rPr>
          <w:rtl/>
        </w:rPr>
        <w:t xml:space="preserve"> כהן (ש"ס):</w:t>
      </w:r>
    </w:p>
    <w:p w14:paraId="523C560E" w14:textId="77777777" w:rsidR="00000000" w:rsidRDefault="007A214F">
      <w:pPr>
        <w:pStyle w:val="a"/>
        <w:rPr>
          <w:rFonts w:hint="cs"/>
          <w:rtl/>
        </w:rPr>
      </w:pPr>
    </w:p>
    <w:p w14:paraId="6FBE3AE3" w14:textId="77777777" w:rsidR="00000000" w:rsidRDefault="007A214F">
      <w:pPr>
        <w:pStyle w:val="a"/>
        <w:rPr>
          <w:rFonts w:hint="cs"/>
          <w:rtl/>
        </w:rPr>
      </w:pPr>
      <w:r>
        <w:rPr>
          <w:rFonts w:hint="cs"/>
          <w:rtl/>
        </w:rPr>
        <w:t>לא, לא - - -</w:t>
      </w:r>
    </w:p>
    <w:p w14:paraId="6FE61491" w14:textId="77777777" w:rsidR="00000000" w:rsidRDefault="007A214F">
      <w:pPr>
        <w:pStyle w:val="a"/>
        <w:rPr>
          <w:rFonts w:hint="cs"/>
          <w:rtl/>
        </w:rPr>
      </w:pPr>
    </w:p>
    <w:p w14:paraId="68AFF37D" w14:textId="77777777" w:rsidR="00000000" w:rsidRDefault="007A214F">
      <w:pPr>
        <w:pStyle w:val="SpeakerCon"/>
        <w:rPr>
          <w:rtl/>
        </w:rPr>
      </w:pPr>
      <w:bookmarkStart w:id="322" w:name="FS000000521T10_09_2003_14_42_38C"/>
      <w:bookmarkEnd w:id="322"/>
      <w:r>
        <w:rPr>
          <w:rtl/>
        </w:rPr>
        <w:t>שר הרווחה זבולון אורלב:</w:t>
      </w:r>
    </w:p>
    <w:p w14:paraId="411CE325" w14:textId="77777777" w:rsidR="00000000" w:rsidRDefault="007A214F">
      <w:pPr>
        <w:pStyle w:val="a"/>
        <w:rPr>
          <w:rtl/>
        </w:rPr>
      </w:pPr>
    </w:p>
    <w:p w14:paraId="0C42C907" w14:textId="77777777" w:rsidR="00000000" w:rsidRDefault="007A214F">
      <w:pPr>
        <w:pStyle w:val="a"/>
        <w:rPr>
          <w:rFonts w:hint="cs"/>
          <w:rtl/>
        </w:rPr>
      </w:pPr>
      <w:r>
        <w:rPr>
          <w:rFonts w:hint="cs"/>
          <w:rtl/>
        </w:rPr>
        <w:t>אנחנו נמשיך להגן על הילדים ואנחנו נחזק את ידיהם של העובדים הסוציאליים - - -</w:t>
      </w:r>
    </w:p>
    <w:p w14:paraId="7926C910" w14:textId="77777777" w:rsidR="00000000" w:rsidRDefault="007A214F">
      <w:pPr>
        <w:pStyle w:val="a"/>
        <w:rPr>
          <w:rFonts w:hint="cs"/>
          <w:rtl/>
        </w:rPr>
      </w:pPr>
    </w:p>
    <w:p w14:paraId="5FFC5B81" w14:textId="77777777" w:rsidR="00000000" w:rsidRDefault="007A214F">
      <w:pPr>
        <w:pStyle w:val="ac"/>
        <w:rPr>
          <w:rtl/>
        </w:rPr>
      </w:pPr>
      <w:r>
        <w:rPr>
          <w:rFonts w:hint="eastAsia"/>
          <w:rtl/>
        </w:rPr>
        <w:t>משה</w:t>
      </w:r>
      <w:r>
        <w:rPr>
          <w:rtl/>
        </w:rPr>
        <w:t xml:space="preserve"> גפני (יהדות התורה):</w:t>
      </w:r>
    </w:p>
    <w:p w14:paraId="6F4F44E5" w14:textId="77777777" w:rsidR="00000000" w:rsidRDefault="007A214F">
      <w:pPr>
        <w:pStyle w:val="a"/>
        <w:rPr>
          <w:rFonts w:hint="cs"/>
          <w:rtl/>
        </w:rPr>
      </w:pPr>
    </w:p>
    <w:p w14:paraId="4F12E7A6" w14:textId="77777777" w:rsidR="00000000" w:rsidRDefault="007A214F">
      <w:pPr>
        <w:pStyle w:val="a"/>
        <w:rPr>
          <w:rFonts w:hint="cs"/>
          <w:rtl/>
        </w:rPr>
      </w:pPr>
      <w:r>
        <w:rPr>
          <w:rFonts w:hint="cs"/>
          <w:rtl/>
        </w:rPr>
        <w:t>- - -</w:t>
      </w:r>
    </w:p>
    <w:p w14:paraId="234D98DC" w14:textId="77777777" w:rsidR="00000000" w:rsidRDefault="007A214F">
      <w:pPr>
        <w:pStyle w:val="a"/>
        <w:rPr>
          <w:rFonts w:hint="cs"/>
          <w:rtl/>
        </w:rPr>
      </w:pPr>
    </w:p>
    <w:p w14:paraId="72EDE352" w14:textId="77777777" w:rsidR="00000000" w:rsidRDefault="007A214F">
      <w:pPr>
        <w:pStyle w:val="SpeakerCon"/>
        <w:rPr>
          <w:rtl/>
        </w:rPr>
      </w:pPr>
      <w:bookmarkStart w:id="323" w:name="FS000000521T10_09_2003_14_43_01C"/>
      <w:bookmarkEnd w:id="323"/>
      <w:r>
        <w:rPr>
          <w:rtl/>
        </w:rPr>
        <w:t>שר הרווחה זבולון אורלב:</w:t>
      </w:r>
    </w:p>
    <w:p w14:paraId="2B36B1DC" w14:textId="77777777" w:rsidR="00000000" w:rsidRDefault="007A214F">
      <w:pPr>
        <w:pStyle w:val="a"/>
        <w:rPr>
          <w:rtl/>
        </w:rPr>
      </w:pPr>
    </w:p>
    <w:p w14:paraId="6C51FC24" w14:textId="77777777" w:rsidR="00000000" w:rsidRDefault="007A214F">
      <w:pPr>
        <w:pStyle w:val="a"/>
        <w:rPr>
          <w:rFonts w:hint="cs"/>
          <w:rtl/>
        </w:rPr>
      </w:pPr>
      <w:r>
        <w:rPr>
          <w:rFonts w:hint="cs"/>
          <w:rtl/>
        </w:rPr>
        <w:t xml:space="preserve">חבר הכנסת גפני, חשבתי שתשב בשקט, אבל אם אתה רוצה להצטרף למקהלה, גם לך יש לי לומר כמה דברים, ואת זה אעשה בהזדמנות אחרת. </w:t>
      </w:r>
    </w:p>
    <w:p w14:paraId="2042EC43" w14:textId="77777777" w:rsidR="00000000" w:rsidRDefault="007A214F">
      <w:pPr>
        <w:pStyle w:val="a"/>
        <w:rPr>
          <w:rFonts w:hint="cs"/>
          <w:rtl/>
        </w:rPr>
      </w:pPr>
    </w:p>
    <w:p w14:paraId="426E917E" w14:textId="77777777" w:rsidR="00000000" w:rsidRDefault="007A214F">
      <w:pPr>
        <w:pStyle w:val="ac"/>
        <w:rPr>
          <w:rtl/>
        </w:rPr>
      </w:pPr>
      <w:r>
        <w:rPr>
          <w:rFonts w:hint="eastAsia"/>
          <w:rtl/>
        </w:rPr>
        <w:t>משה</w:t>
      </w:r>
      <w:r>
        <w:rPr>
          <w:rtl/>
        </w:rPr>
        <w:t xml:space="preserve"> גפני (יהדות התורה):</w:t>
      </w:r>
    </w:p>
    <w:p w14:paraId="26D06FBC" w14:textId="77777777" w:rsidR="00000000" w:rsidRDefault="007A214F">
      <w:pPr>
        <w:pStyle w:val="a"/>
        <w:rPr>
          <w:rFonts w:hint="cs"/>
          <w:rtl/>
        </w:rPr>
      </w:pPr>
    </w:p>
    <w:p w14:paraId="255B346C" w14:textId="77777777" w:rsidR="00000000" w:rsidRDefault="007A214F">
      <w:pPr>
        <w:pStyle w:val="a"/>
        <w:rPr>
          <w:rFonts w:hint="cs"/>
          <w:rtl/>
        </w:rPr>
      </w:pPr>
      <w:r>
        <w:rPr>
          <w:rFonts w:hint="cs"/>
          <w:rtl/>
        </w:rPr>
        <w:t xml:space="preserve">אדוני השר מדבר אלי? </w:t>
      </w:r>
    </w:p>
    <w:p w14:paraId="36F6E4C2" w14:textId="77777777" w:rsidR="00000000" w:rsidRDefault="007A214F">
      <w:pPr>
        <w:pStyle w:val="a"/>
        <w:rPr>
          <w:rFonts w:hint="cs"/>
          <w:rtl/>
        </w:rPr>
      </w:pPr>
    </w:p>
    <w:p w14:paraId="38B2B1EE" w14:textId="77777777" w:rsidR="00000000" w:rsidRDefault="007A214F">
      <w:pPr>
        <w:pStyle w:val="SpeakerCon"/>
        <w:rPr>
          <w:rtl/>
        </w:rPr>
      </w:pPr>
      <w:bookmarkStart w:id="324" w:name="FS000000521T10_09_2003_14_44_08C"/>
      <w:bookmarkEnd w:id="324"/>
      <w:r>
        <w:rPr>
          <w:rtl/>
        </w:rPr>
        <w:t>שר הרווחה זבולון אורלב:</w:t>
      </w:r>
    </w:p>
    <w:p w14:paraId="3A60CDEE" w14:textId="77777777" w:rsidR="00000000" w:rsidRDefault="007A214F">
      <w:pPr>
        <w:pStyle w:val="a"/>
        <w:rPr>
          <w:rtl/>
        </w:rPr>
      </w:pPr>
    </w:p>
    <w:p w14:paraId="2EC8EE77" w14:textId="77777777" w:rsidR="00000000" w:rsidRDefault="007A214F">
      <w:pPr>
        <w:pStyle w:val="a"/>
        <w:rPr>
          <w:rFonts w:hint="cs"/>
          <w:rtl/>
        </w:rPr>
      </w:pPr>
      <w:r>
        <w:rPr>
          <w:rFonts w:hint="cs"/>
          <w:rtl/>
        </w:rPr>
        <w:t>אני אינני מדבר אליך. יכול להיו</w:t>
      </w:r>
      <w:r>
        <w:rPr>
          <w:rFonts w:hint="cs"/>
          <w:rtl/>
        </w:rPr>
        <w:t>ת שאני מדבר אליך. על כל פנים - - -</w:t>
      </w:r>
    </w:p>
    <w:p w14:paraId="6D711E40" w14:textId="77777777" w:rsidR="00000000" w:rsidRDefault="007A214F">
      <w:pPr>
        <w:pStyle w:val="a"/>
        <w:rPr>
          <w:rFonts w:hint="cs"/>
          <w:rtl/>
        </w:rPr>
      </w:pPr>
    </w:p>
    <w:p w14:paraId="27A260FB" w14:textId="77777777" w:rsidR="00000000" w:rsidRDefault="007A214F">
      <w:pPr>
        <w:pStyle w:val="ac"/>
        <w:rPr>
          <w:rtl/>
        </w:rPr>
      </w:pPr>
      <w:r>
        <w:rPr>
          <w:rFonts w:hint="eastAsia"/>
          <w:rtl/>
        </w:rPr>
        <w:t>משה</w:t>
      </w:r>
      <w:r>
        <w:rPr>
          <w:rtl/>
        </w:rPr>
        <w:t xml:space="preserve"> גפני (יהדות התורה):</w:t>
      </w:r>
    </w:p>
    <w:p w14:paraId="1B6F4E09" w14:textId="77777777" w:rsidR="00000000" w:rsidRDefault="007A214F">
      <w:pPr>
        <w:pStyle w:val="a"/>
        <w:rPr>
          <w:rFonts w:hint="cs"/>
          <w:rtl/>
        </w:rPr>
      </w:pPr>
    </w:p>
    <w:p w14:paraId="18116260" w14:textId="77777777" w:rsidR="00000000" w:rsidRDefault="007A214F">
      <w:pPr>
        <w:pStyle w:val="a"/>
        <w:ind w:firstLine="0"/>
        <w:rPr>
          <w:rFonts w:hint="cs"/>
          <w:rtl/>
        </w:rPr>
      </w:pPr>
      <w:r>
        <w:rPr>
          <w:rFonts w:hint="cs"/>
          <w:rtl/>
        </w:rPr>
        <w:tab/>
        <w:t>אדוני היושב-ראש, אני מבקש לדעת - - -</w:t>
      </w:r>
    </w:p>
    <w:p w14:paraId="6DF7ABB4" w14:textId="77777777" w:rsidR="00000000" w:rsidRDefault="007A214F">
      <w:pPr>
        <w:pStyle w:val="a"/>
        <w:ind w:firstLine="0"/>
        <w:rPr>
          <w:rFonts w:hint="cs"/>
          <w:rtl/>
        </w:rPr>
      </w:pPr>
    </w:p>
    <w:p w14:paraId="51830662" w14:textId="77777777" w:rsidR="00000000" w:rsidRDefault="007A214F">
      <w:pPr>
        <w:pStyle w:val="ad"/>
        <w:rPr>
          <w:rtl/>
        </w:rPr>
      </w:pPr>
      <w:r>
        <w:rPr>
          <w:rtl/>
        </w:rPr>
        <w:t>היו"ר נסים דהן:</w:t>
      </w:r>
    </w:p>
    <w:p w14:paraId="2A98D052" w14:textId="77777777" w:rsidR="00000000" w:rsidRDefault="007A214F">
      <w:pPr>
        <w:pStyle w:val="a"/>
        <w:rPr>
          <w:rtl/>
        </w:rPr>
      </w:pPr>
    </w:p>
    <w:p w14:paraId="437C90C9" w14:textId="77777777" w:rsidR="00000000" w:rsidRDefault="007A214F">
      <w:pPr>
        <w:pStyle w:val="a"/>
        <w:rPr>
          <w:rFonts w:hint="cs"/>
          <w:rtl/>
        </w:rPr>
      </w:pPr>
      <w:r>
        <w:rPr>
          <w:rFonts w:hint="cs"/>
          <w:rtl/>
        </w:rPr>
        <w:t>חבר הכנסת גפני, תינתן לך האפשרות בתשובה, כאחד - - -</w:t>
      </w:r>
    </w:p>
    <w:p w14:paraId="1CCB554D" w14:textId="77777777" w:rsidR="00000000" w:rsidRDefault="007A214F">
      <w:pPr>
        <w:pStyle w:val="a"/>
        <w:rPr>
          <w:rtl/>
        </w:rPr>
      </w:pPr>
    </w:p>
    <w:p w14:paraId="3F941C20" w14:textId="77777777" w:rsidR="00000000" w:rsidRDefault="007A214F">
      <w:pPr>
        <w:pStyle w:val="a"/>
        <w:rPr>
          <w:rFonts w:hint="cs"/>
          <w:rtl/>
        </w:rPr>
      </w:pPr>
    </w:p>
    <w:p w14:paraId="3007D776" w14:textId="77777777" w:rsidR="00000000" w:rsidRDefault="007A214F">
      <w:pPr>
        <w:pStyle w:val="ac"/>
        <w:rPr>
          <w:rtl/>
        </w:rPr>
      </w:pPr>
      <w:r>
        <w:rPr>
          <w:rFonts w:hint="eastAsia"/>
          <w:rtl/>
        </w:rPr>
        <w:t>משה</w:t>
      </w:r>
      <w:r>
        <w:rPr>
          <w:rtl/>
        </w:rPr>
        <w:t xml:space="preserve"> גפני (יהדות התורה):</w:t>
      </w:r>
    </w:p>
    <w:p w14:paraId="37E1898F" w14:textId="77777777" w:rsidR="00000000" w:rsidRDefault="007A214F">
      <w:pPr>
        <w:pStyle w:val="a"/>
        <w:rPr>
          <w:rFonts w:hint="cs"/>
          <w:rtl/>
        </w:rPr>
      </w:pPr>
    </w:p>
    <w:p w14:paraId="6266F58F" w14:textId="77777777" w:rsidR="00000000" w:rsidRDefault="007A214F">
      <w:pPr>
        <w:pStyle w:val="a"/>
        <w:rPr>
          <w:rFonts w:hint="cs"/>
          <w:rtl/>
        </w:rPr>
      </w:pPr>
      <w:r>
        <w:rPr>
          <w:rFonts w:hint="cs"/>
          <w:rtl/>
        </w:rPr>
        <w:t>רק שאלת ביניים.</w:t>
      </w:r>
    </w:p>
    <w:p w14:paraId="22E75B26" w14:textId="77777777" w:rsidR="00000000" w:rsidRDefault="007A214F">
      <w:pPr>
        <w:pStyle w:val="a"/>
        <w:rPr>
          <w:rFonts w:hint="cs"/>
          <w:rtl/>
        </w:rPr>
      </w:pPr>
    </w:p>
    <w:p w14:paraId="20A07F5F" w14:textId="77777777" w:rsidR="00000000" w:rsidRDefault="007A214F">
      <w:pPr>
        <w:pStyle w:val="ad"/>
        <w:rPr>
          <w:rtl/>
        </w:rPr>
      </w:pPr>
      <w:r>
        <w:rPr>
          <w:rtl/>
        </w:rPr>
        <w:t>היו"ר נסים דהן:</w:t>
      </w:r>
    </w:p>
    <w:p w14:paraId="48432CB0" w14:textId="77777777" w:rsidR="00000000" w:rsidRDefault="007A214F">
      <w:pPr>
        <w:pStyle w:val="a"/>
        <w:rPr>
          <w:rtl/>
        </w:rPr>
      </w:pPr>
    </w:p>
    <w:p w14:paraId="54163939" w14:textId="77777777" w:rsidR="00000000" w:rsidRDefault="007A214F">
      <w:pPr>
        <w:pStyle w:val="a"/>
        <w:rPr>
          <w:rFonts w:hint="cs"/>
          <w:rtl/>
        </w:rPr>
      </w:pPr>
      <w:r>
        <w:rPr>
          <w:rFonts w:hint="cs"/>
          <w:rtl/>
        </w:rPr>
        <w:t xml:space="preserve">רק אם השר מסכים. </w:t>
      </w:r>
    </w:p>
    <w:p w14:paraId="739E1F03" w14:textId="77777777" w:rsidR="00000000" w:rsidRDefault="007A214F">
      <w:pPr>
        <w:pStyle w:val="a"/>
        <w:rPr>
          <w:rFonts w:hint="cs"/>
          <w:rtl/>
        </w:rPr>
      </w:pPr>
    </w:p>
    <w:p w14:paraId="1418B818" w14:textId="77777777" w:rsidR="00000000" w:rsidRDefault="007A214F">
      <w:pPr>
        <w:pStyle w:val="ac"/>
        <w:rPr>
          <w:rtl/>
        </w:rPr>
      </w:pPr>
      <w:r>
        <w:rPr>
          <w:rFonts w:hint="eastAsia"/>
          <w:rtl/>
        </w:rPr>
        <w:t>משה</w:t>
      </w:r>
      <w:r>
        <w:rPr>
          <w:rtl/>
        </w:rPr>
        <w:t xml:space="preserve"> גפנ</w:t>
      </w:r>
      <w:r>
        <w:rPr>
          <w:rtl/>
        </w:rPr>
        <w:t>י (יהדות התורה):</w:t>
      </w:r>
    </w:p>
    <w:p w14:paraId="135B29E4" w14:textId="77777777" w:rsidR="00000000" w:rsidRDefault="007A214F">
      <w:pPr>
        <w:pStyle w:val="a"/>
        <w:rPr>
          <w:rFonts w:hint="cs"/>
          <w:rtl/>
        </w:rPr>
      </w:pPr>
    </w:p>
    <w:p w14:paraId="2B62DA02" w14:textId="77777777" w:rsidR="00000000" w:rsidRDefault="007A214F">
      <w:pPr>
        <w:pStyle w:val="a"/>
        <w:rPr>
          <w:rFonts w:hint="cs"/>
          <w:rtl/>
        </w:rPr>
      </w:pPr>
      <w:r>
        <w:rPr>
          <w:rFonts w:hint="cs"/>
          <w:rtl/>
        </w:rPr>
        <w:t>האם הרב בניזרי עשה או לא עשה את זה?  קודם הוא אמר שהרב בניזרי - - -</w:t>
      </w:r>
    </w:p>
    <w:p w14:paraId="0A5251D3" w14:textId="77777777" w:rsidR="00000000" w:rsidRDefault="007A214F">
      <w:pPr>
        <w:pStyle w:val="a"/>
        <w:rPr>
          <w:rFonts w:hint="cs"/>
          <w:rtl/>
        </w:rPr>
      </w:pPr>
    </w:p>
    <w:p w14:paraId="1319CFFD" w14:textId="77777777" w:rsidR="00000000" w:rsidRDefault="007A214F">
      <w:pPr>
        <w:pStyle w:val="SpeakerCon"/>
        <w:rPr>
          <w:rtl/>
        </w:rPr>
      </w:pPr>
      <w:bookmarkStart w:id="325" w:name="FS000000521T10_09_2003_14_47_33C"/>
      <w:bookmarkEnd w:id="325"/>
      <w:r>
        <w:rPr>
          <w:rtl/>
        </w:rPr>
        <w:t>שר הרווחה זבולון אורלב:</w:t>
      </w:r>
    </w:p>
    <w:p w14:paraId="604CE98F" w14:textId="77777777" w:rsidR="00000000" w:rsidRDefault="007A214F">
      <w:pPr>
        <w:pStyle w:val="a"/>
        <w:rPr>
          <w:rtl/>
        </w:rPr>
      </w:pPr>
    </w:p>
    <w:p w14:paraId="01A90C30" w14:textId="77777777" w:rsidR="00000000" w:rsidRDefault="007A214F">
      <w:pPr>
        <w:pStyle w:val="a"/>
        <w:rPr>
          <w:rFonts w:hint="cs"/>
          <w:rtl/>
        </w:rPr>
      </w:pPr>
      <w:r>
        <w:rPr>
          <w:rFonts w:hint="cs"/>
          <w:rtl/>
        </w:rPr>
        <w:t xml:space="preserve">אני גם לא אשיב לך. אתה יכול לצעוק עד מחר בבוקר. אתה מומחה בצעקות. אני מודה שלידך אני חלש בצעקות ובכותרות. </w:t>
      </w:r>
    </w:p>
    <w:p w14:paraId="4D453CDE" w14:textId="77777777" w:rsidR="00000000" w:rsidRDefault="007A214F">
      <w:pPr>
        <w:pStyle w:val="a"/>
        <w:rPr>
          <w:rFonts w:hint="cs"/>
          <w:rtl/>
        </w:rPr>
      </w:pPr>
    </w:p>
    <w:p w14:paraId="743CE9A9" w14:textId="77777777" w:rsidR="00000000" w:rsidRDefault="007A214F">
      <w:pPr>
        <w:pStyle w:val="ad"/>
        <w:rPr>
          <w:rtl/>
        </w:rPr>
      </w:pPr>
      <w:r>
        <w:rPr>
          <w:rtl/>
        </w:rPr>
        <w:t>היו"ר נסים דהן:</w:t>
      </w:r>
    </w:p>
    <w:p w14:paraId="5FDCFBF8" w14:textId="77777777" w:rsidR="00000000" w:rsidRDefault="007A214F">
      <w:pPr>
        <w:pStyle w:val="a"/>
        <w:rPr>
          <w:rtl/>
        </w:rPr>
      </w:pPr>
    </w:p>
    <w:p w14:paraId="3BBB316F" w14:textId="77777777" w:rsidR="00000000" w:rsidRDefault="007A214F">
      <w:pPr>
        <w:pStyle w:val="a"/>
        <w:rPr>
          <w:rFonts w:hint="cs"/>
          <w:rtl/>
        </w:rPr>
      </w:pPr>
      <w:r>
        <w:rPr>
          <w:rFonts w:hint="cs"/>
          <w:rtl/>
        </w:rPr>
        <w:t>אני מבקש שתמשיך בדב</w:t>
      </w:r>
      <w:r>
        <w:rPr>
          <w:rFonts w:hint="cs"/>
          <w:rtl/>
        </w:rPr>
        <w:t>ריך. חבל להיכנס לוויכוח.</w:t>
      </w:r>
    </w:p>
    <w:p w14:paraId="17644F16" w14:textId="77777777" w:rsidR="00000000" w:rsidRDefault="007A214F">
      <w:pPr>
        <w:pStyle w:val="a"/>
        <w:rPr>
          <w:rFonts w:hint="cs"/>
          <w:rtl/>
        </w:rPr>
      </w:pPr>
    </w:p>
    <w:p w14:paraId="7E3AB7B6" w14:textId="77777777" w:rsidR="00000000" w:rsidRDefault="007A214F">
      <w:pPr>
        <w:pStyle w:val="SpeakerCon"/>
        <w:rPr>
          <w:rtl/>
        </w:rPr>
      </w:pPr>
      <w:bookmarkStart w:id="326" w:name="FS000000521T10_09_2003_14_48_48C"/>
      <w:bookmarkEnd w:id="326"/>
      <w:r>
        <w:rPr>
          <w:rtl/>
        </w:rPr>
        <w:t>שר הרווחה זבולון אורלב:</w:t>
      </w:r>
    </w:p>
    <w:p w14:paraId="2DA6AE37" w14:textId="77777777" w:rsidR="00000000" w:rsidRDefault="007A214F">
      <w:pPr>
        <w:pStyle w:val="a"/>
        <w:rPr>
          <w:rtl/>
        </w:rPr>
      </w:pPr>
    </w:p>
    <w:p w14:paraId="6E763970" w14:textId="77777777" w:rsidR="00000000" w:rsidRDefault="007A214F">
      <w:pPr>
        <w:pStyle w:val="a"/>
        <w:rPr>
          <w:rFonts w:hint="cs"/>
          <w:rtl/>
        </w:rPr>
      </w:pPr>
      <w:r>
        <w:rPr>
          <w:rFonts w:hint="cs"/>
          <w:rtl/>
        </w:rPr>
        <w:t>אבל, אדוני היושב-ראש, נדמה לי שזכותי להשיב על-פי התקנון.</w:t>
      </w:r>
    </w:p>
    <w:p w14:paraId="48866623" w14:textId="77777777" w:rsidR="00000000" w:rsidRDefault="007A214F">
      <w:pPr>
        <w:pStyle w:val="a"/>
        <w:rPr>
          <w:rFonts w:hint="cs"/>
          <w:rtl/>
        </w:rPr>
      </w:pPr>
    </w:p>
    <w:p w14:paraId="67092EA5" w14:textId="77777777" w:rsidR="00000000" w:rsidRDefault="007A214F">
      <w:pPr>
        <w:pStyle w:val="ad"/>
        <w:rPr>
          <w:rtl/>
        </w:rPr>
      </w:pPr>
      <w:r>
        <w:rPr>
          <w:rtl/>
        </w:rPr>
        <w:t>היו"ר נסים דהן:</w:t>
      </w:r>
    </w:p>
    <w:p w14:paraId="664F594A" w14:textId="77777777" w:rsidR="00000000" w:rsidRDefault="007A214F">
      <w:pPr>
        <w:pStyle w:val="a"/>
        <w:rPr>
          <w:rtl/>
        </w:rPr>
      </w:pPr>
    </w:p>
    <w:p w14:paraId="0D215490" w14:textId="77777777" w:rsidR="00000000" w:rsidRDefault="007A214F">
      <w:pPr>
        <w:pStyle w:val="a"/>
        <w:rPr>
          <w:rFonts w:hint="cs"/>
          <w:rtl/>
        </w:rPr>
      </w:pPr>
      <w:r>
        <w:rPr>
          <w:rFonts w:hint="cs"/>
          <w:rtl/>
        </w:rPr>
        <w:t>כן, אמרתי שתמשיך. זה מה שאמרתי.</w:t>
      </w:r>
    </w:p>
    <w:p w14:paraId="52B5C246" w14:textId="77777777" w:rsidR="00000000" w:rsidRDefault="007A214F">
      <w:pPr>
        <w:pStyle w:val="a"/>
        <w:rPr>
          <w:rFonts w:hint="cs"/>
          <w:rtl/>
        </w:rPr>
      </w:pPr>
    </w:p>
    <w:p w14:paraId="21EAC67B" w14:textId="77777777" w:rsidR="00000000" w:rsidRDefault="007A214F">
      <w:pPr>
        <w:pStyle w:val="SpeakerCon"/>
        <w:rPr>
          <w:rtl/>
        </w:rPr>
      </w:pPr>
      <w:bookmarkStart w:id="327" w:name="FS000000521T10_09_2003_14_49_32C"/>
      <w:bookmarkEnd w:id="327"/>
      <w:r>
        <w:rPr>
          <w:rtl/>
        </w:rPr>
        <w:t>שר הרווחה זבולון אורלב:</w:t>
      </w:r>
    </w:p>
    <w:p w14:paraId="46CD285C" w14:textId="77777777" w:rsidR="00000000" w:rsidRDefault="007A214F">
      <w:pPr>
        <w:pStyle w:val="a"/>
        <w:rPr>
          <w:rtl/>
        </w:rPr>
      </w:pPr>
    </w:p>
    <w:p w14:paraId="47923CCB" w14:textId="77777777" w:rsidR="00000000" w:rsidRDefault="007A214F">
      <w:pPr>
        <w:pStyle w:val="a"/>
        <w:rPr>
          <w:rFonts w:hint="cs"/>
          <w:rtl/>
        </w:rPr>
      </w:pPr>
      <w:r>
        <w:rPr>
          <w:rFonts w:hint="cs"/>
          <w:rtl/>
        </w:rPr>
        <w:t>אני מאוד מודה לך.</w:t>
      </w:r>
    </w:p>
    <w:p w14:paraId="50331CC0" w14:textId="77777777" w:rsidR="00000000" w:rsidRDefault="007A214F">
      <w:pPr>
        <w:pStyle w:val="a"/>
        <w:rPr>
          <w:rFonts w:hint="cs"/>
          <w:rtl/>
        </w:rPr>
      </w:pPr>
    </w:p>
    <w:p w14:paraId="53E2C5E5" w14:textId="77777777" w:rsidR="00000000" w:rsidRDefault="007A214F">
      <w:pPr>
        <w:pStyle w:val="ac"/>
        <w:rPr>
          <w:rtl/>
        </w:rPr>
      </w:pPr>
      <w:r>
        <w:rPr>
          <w:rFonts w:hint="eastAsia"/>
          <w:rtl/>
        </w:rPr>
        <w:t>משה</w:t>
      </w:r>
      <w:r>
        <w:rPr>
          <w:rtl/>
        </w:rPr>
        <w:t xml:space="preserve"> גפני (יהדות התורה):</w:t>
      </w:r>
    </w:p>
    <w:p w14:paraId="3DCEBB5B" w14:textId="77777777" w:rsidR="00000000" w:rsidRDefault="007A214F">
      <w:pPr>
        <w:pStyle w:val="a"/>
        <w:rPr>
          <w:rFonts w:hint="cs"/>
          <w:rtl/>
        </w:rPr>
      </w:pPr>
    </w:p>
    <w:p w14:paraId="3EF671BE" w14:textId="77777777" w:rsidR="00000000" w:rsidRDefault="007A214F">
      <w:pPr>
        <w:pStyle w:val="a"/>
        <w:rPr>
          <w:rFonts w:hint="cs"/>
          <w:rtl/>
        </w:rPr>
      </w:pPr>
      <w:r>
        <w:rPr>
          <w:rFonts w:hint="cs"/>
          <w:rtl/>
        </w:rPr>
        <w:t>אדוני השר מדבר אלי? אני רק ר</w:t>
      </w:r>
      <w:r>
        <w:rPr>
          <w:rFonts w:hint="cs"/>
          <w:rtl/>
        </w:rPr>
        <w:t>וצה לדעת.</w:t>
      </w:r>
    </w:p>
    <w:p w14:paraId="0F765E24" w14:textId="77777777" w:rsidR="00000000" w:rsidRDefault="007A214F">
      <w:pPr>
        <w:pStyle w:val="a"/>
        <w:rPr>
          <w:rtl/>
        </w:rPr>
      </w:pPr>
    </w:p>
    <w:p w14:paraId="4B0655EE" w14:textId="77777777" w:rsidR="00000000" w:rsidRDefault="007A214F">
      <w:pPr>
        <w:pStyle w:val="a"/>
        <w:rPr>
          <w:rFonts w:hint="cs"/>
          <w:rtl/>
        </w:rPr>
      </w:pPr>
    </w:p>
    <w:p w14:paraId="4D1B76E8" w14:textId="77777777" w:rsidR="00000000" w:rsidRDefault="007A214F">
      <w:pPr>
        <w:pStyle w:val="SpeakerCon"/>
        <w:rPr>
          <w:rtl/>
        </w:rPr>
      </w:pPr>
      <w:bookmarkStart w:id="328" w:name="FS000000521T10_09_2003_14_50_28C"/>
      <w:bookmarkEnd w:id="328"/>
      <w:r>
        <w:rPr>
          <w:rtl/>
        </w:rPr>
        <w:t>שר הרווחה זבולון אורלב:</w:t>
      </w:r>
    </w:p>
    <w:p w14:paraId="31AD8E41" w14:textId="77777777" w:rsidR="00000000" w:rsidRDefault="007A214F">
      <w:pPr>
        <w:pStyle w:val="a"/>
        <w:rPr>
          <w:rtl/>
        </w:rPr>
      </w:pPr>
    </w:p>
    <w:p w14:paraId="6A3723A2" w14:textId="77777777" w:rsidR="00000000" w:rsidRDefault="007A214F">
      <w:pPr>
        <w:pStyle w:val="a"/>
        <w:rPr>
          <w:rFonts w:hint="cs"/>
          <w:rtl/>
        </w:rPr>
      </w:pPr>
      <w:r>
        <w:rPr>
          <w:rFonts w:hint="cs"/>
          <w:rtl/>
        </w:rPr>
        <w:t xml:space="preserve">אין שום סיכוי שאני אשיב לך. </w:t>
      </w:r>
    </w:p>
    <w:p w14:paraId="605EFDC1" w14:textId="77777777" w:rsidR="00000000" w:rsidRDefault="007A214F">
      <w:pPr>
        <w:pStyle w:val="a"/>
        <w:rPr>
          <w:rFonts w:hint="cs"/>
          <w:rtl/>
        </w:rPr>
      </w:pPr>
    </w:p>
    <w:p w14:paraId="3739B147" w14:textId="77777777" w:rsidR="00000000" w:rsidRDefault="007A214F">
      <w:pPr>
        <w:pStyle w:val="ad"/>
        <w:rPr>
          <w:rtl/>
        </w:rPr>
      </w:pPr>
      <w:r>
        <w:rPr>
          <w:rtl/>
        </w:rPr>
        <w:t>היו"ר נסים דהן:</w:t>
      </w:r>
    </w:p>
    <w:p w14:paraId="3B52B44E" w14:textId="77777777" w:rsidR="00000000" w:rsidRDefault="007A214F">
      <w:pPr>
        <w:pStyle w:val="a"/>
        <w:rPr>
          <w:rtl/>
        </w:rPr>
      </w:pPr>
    </w:p>
    <w:p w14:paraId="6EDBE10F" w14:textId="77777777" w:rsidR="00000000" w:rsidRDefault="007A214F">
      <w:pPr>
        <w:pStyle w:val="a"/>
        <w:rPr>
          <w:rFonts w:hint="cs"/>
          <w:rtl/>
        </w:rPr>
      </w:pPr>
      <w:r>
        <w:rPr>
          <w:rFonts w:hint="cs"/>
          <w:rtl/>
        </w:rPr>
        <w:t>חבר הכנסת גפני, השר מבקש לא להשיב לך. שאלת, הוא שמע את השאלה והוא מבקש לא להשיב. זו זכותו. זה לא ערב שאלות ותשובות.</w:t>
      </w:r>
    </w:p>
    <w:p w14:paraId="0455FCA8" w14:textId="77777777" w:rsidR="00000000" w:rsidRDefault="007A214F">
      <w:pPr>
        <w:pStyle w:val="a"/>
        <w:rPr>
          <w:rFonts w:hint="cs"/>
          <w:rtl/>
        </w:rPr>
      </w:pPr>
    </w:p>
    <w:p w14:paraId="71CA6469" w14:textId="77777777" w:rsidR="00000000" w:rsidRDefault="007A214F">
      <w:pPr>
        <w:pStyle w:val="SpeakerCon"/>
        <w:rPr>
          <w:rtl/>
        </w:rPr>
      </w:pPr>
      <w:bookmarkStart w:id="329" w:name="FS000000521T10_09_2003_14_51_22C"/>
      <w:bookmarkEnd w:id="329"/>
      <w:r>
        <w:rPr>
          <w:rtl/>
        </w:rPr>
        <w:t>שר הרווחה זבולון אורלב:</w:t>
      </w:r>
    </w:p>
    <w:p w14:paraId="7C7B16DD" w14:textId="77777777" w:rsidR="00000000" w:rsidRDefault="007A214F">
      <w:pPr>
        <w:pStyle w:val="a"/>
        <w:rPr>
          <w:rtl/>
        </w:rPr>
      </w:pPr>
    </w:p>
    <w:p w14:paraId="19290CE8" w14:textId="77777777" w:rsidR="00000000" w:rsidRDefault="007A214F">
      <w:pPr>
        <w:pStyle w:val="a"/>
        <w:rPr>
          <w:rFonts w:hint="cs"/>
          <w:rtl/>
        </w:rPr>
      </w:pPr>
      <w:r>
        <w:rPr>
          <w:rFonts w:hint="cs"/>
          <w:rtl/>
        </w:rPr>
        <w:t>על כל פנים, כפי שאמרתי, אני הנ</w:t>
      </w:r>
      <w:r>
        <w:rPr>
          <w:rFonts w:hint="cs"/>
          <w:rtl/>
        </w:rPr>
        <w:t xml:space="preserve">חיתי את המנכ"ל לפעול ליישום </w:t>
      </w:r>
      <w:r>
        <w:rPr>
          <w:rtl/>
        </w:rPr>
        <w:t>–</w:t>
      </w:r>
      <w:r>
        <w:rPr>
          <w:rFonts w:hint="cs"/>
          <w:rtl/>
        </w:rPr>
        <w:t xml:space="preserve"> היה גם דיון בוועדת העבודה והרווחה, כך גם הודיע מנכ"ל המשרד, פרופסור דב גולדברגר, שהמשרד יישם את זה בצורה רצינית, בצורה אחראית, בצורה מקצועית, ולא ישב בחיבוק ידיים כפי שישבה הקדנציה הקודמת, חמישה חודשים אחרי שהיא קיבלה את הדוח </w:t>
      </w:r>
      <w:r>
        <w:rPr>
          <w:rFonts w:hint="cs"/>
          <w:rtl/>
        </w:rPr>
        <w:t>- - -</w:t>
      </w:r>
    </w:p>
    <w:p w14:paraId="56E0D40E" w14:textId="77777777" w:rsidR="00000000" w:rsidRDefault="007A214F">
      <w:pPr>
        <w:pStyle w:val="a"/>
        <w:rPr>
          <w:rFonts w:hint="cs"/>
          <w:rtl/>
        </w:rPr>
      </w:pPr>
    </w:p>
    <w:p w14:paraId="0A340AA2" w14:textId="77777777" w:rsidR="00000000" w:rsidRDefault="007A214F">
      <w:pPr>
        <w:pStyle w:val="ac"/>
        <w:rPr>
          <w:rtl/>
        </w:rPr>
      </w:pPr>
      <w:r>
        <w:rPr>
          <w:rFonts w:hint="eastAsia"/>
          <w:rtl/>
        </w:rPr>
        <w:t>יצחק</w:t>
      </w:r>
      <w:r>
        <w:rPr>
          <w:rtl/>
        </w:rPr>
        <w:t xml:space="preserve"> כהן (ש"ס):</w:t>
      </w:r>
    </w:p>
    <w:p w14:paraId="0988B1C3" w14:textId="77777777" w:rsidR="00000000" w:rsidRDefault="007A214F">
      <w:pPr>
        <w:pStyle w:val="a"/>
        <w:rPr>
          <w:rFonts w:hint="cs"/>
          <w:rtl/>
        </w:rPr>
      </w:pPr>
    </w:p>
    <w:p w14:paraId="5C182F33" w14:textId="77777777" w:rsidR="00000000" w:rsidRDefault="007A214F">
      <w:pPr>
        <w:pStyle w:val="a"/>
        <w:rPr>
          <w:rFonts w:hint="cs"/>
          <w:rtl/>
        </w:rPr>
      </w:pPr>
      <w:r>
        <w:rPr>
          <w:rFonts w:hint="cs"/>
          <w:rtl/>
        </w:rPr>
        <w:t>מי הקים אותה? מי הקים את הוועדה? - - -</w:t>
      </w:r>
    </w:p>
    <w:p w14:paraId="26D79B8F" w14:textId="77777777" w:rsidR="00000000" w:rsidRDefault="007A214F">
      <w:pPr>
        <w:pStyle w:val="a"/>
        <w:rPr>
          <w:rFonts w:hint="cs"/>
          <w:rtl/>
        </w:rPr>
      </w:pPr>
    </w:p>
    <w:p w14:paraId="3877833C" w14:textId="77777777" w:rsidR="00000000" w:rsidRDefault="007A214F">
      <w:pPr>
        <w:pStyle w:val="SpeakerCon"/>
        <w:rPr>
          <w:rtl/>
        </w:rPr>
      </w:pPr>
      <w:bookmarkStart w:id="330" w:name="FS000000521T10_09_2003_14_53_36C"/>
      <w:bookmarkEnd w:id="330"/>
      <w:r>
        <w:rPr>
          <w:rtl/>
        </w:rPr>
        <w:t>שר הרווחה זבולון אורלב:</w:t>
      </w:r>
    </w:p>
    <w:p w14:paraId="5BF256CF" w14:textId="77777777" w:rsidR="00000000" w:rsidRDefault="007A214F">
      <w:pPr>
        <w:pStyle w:val="a"/>
        <w:rPr>
          <w:rtl/>
        </w:rPr>
      </w:pPr>
    </w:p>
    <w:p w14:paraId="7AF91E02" w14:textId="77777777" w:rsidR="00000000" w:rsidRDefault="007A214F">
      <w:pPr>
        <w:pStyle w:val="a"/>
        <w:rPr>
          <w:rFonts w:hint="cs"/>
          <w:rtl/>
        </w:rPr>
      </w:pPr>
      <w:r>
        <w:rPr>
          <w:rFonts w:hint="cs"/>
          <w:rtl/>
        </w:rPr>
        <w:t>חבר הכנסת כהן, אתה כמו תלמיד שבא באמצע השיעור ולא מבין מה המורה מדבר.</w:t>
      </w:r>
    </w:p>
    <w:p w14:paraId="420138A0" w14:textId="77777777" w:rsidR="00000000" w:rsidRDefault="007A214F">
      <w:pPr>
        <w:pStyle w:val="a"/>
        <w:rPr>
          <w:rFonts w:hint="cs"/>
          <w:rtl/>
        </w:rPr>
      </w:pPr>
    </w:p>
    <w:p w14:paraId="43E61C61" w14:textId="77777777" w:rsidR="00000000" w:rsidRDefault="007A214F">
      <w:pPr>
        <w:pStyle w:val="ac"/>
        <w:rPr>
          <w:rtl/>
        </w:rPr>
      </w:pPr>
      <w:r>
        <w:rPr>
          <w:rFonts w:hint="eastAsia"/>
          <w:rtl/>
        </w:rPr>
        <w:t>משה</w:t>
      </w:r>
      <w:r>
        <w:rPr>
          <w:rtl/>
        </w:rPr>
        <w:t xml:space="preserve"> גפני (יהדות התורה):</w:t>
      </w:r>
    </w:p>
    <w:p w14:paraId="6DDB8F4D" w14:textId="77777777" w:rsidR="00000000" w:rsidRDefault="007A214F">
      <w:pPr>
        <w:pStyle w:val="a"/>
        <w:rPr>
          <w:rFonts w:hint="cs"/>
          <w:rtl/>
        </w:rPr>
      </w:pPr>
    </w:p>
    <w:p w14:paraId="1B15638D" w14:textId="77777777" w:rsidR="00000000" w:rsidRDefault="007A214F">
      <w:pPr>
        <w:pStyle w:val="a"/>
        <w:rPr>
          <w:rFonts w:hint="cs"/>
          <w:rtl/>
        </w:rPr>
      </w:pPr>
      <w:r>
        <w:rPr>
          <w:rFonts w:hint="cs"/>
          <w:rtl/>
        </w:rPr>
        <w:t>- - -</w:t>
      </w:r>
    </w:p>
    <w:p w14:paraId="1E98E554" w14:textId="77777777" w:rsidR="00000000" w:rsidRDefault="007A214F">
      <w:pPr>
        <w:pStyle w:val="a"/>
        <w:rPr>
          <w:rFonts w:hint="cs"/>
          <w:rtl/>
        </w:rPr>
      </w:pPr>
    </w:p>
    <w:p w14:paraId="6AA27778" w14:textId="77777777" w:rsidR="00000000" w:rsidRDefault="007A214F">
      <w:pPr>
        <w:pStyle w:val="ad"/>
        <w:rPr>
          <w:rtl/>
        </w:rPr>
      </w:pPr>
      <w:r>
        <w:rPr>
          <w:rtl/>
        </w:rPr>
        <w:t>היו"ר נסים דהן:</w:t>
      </w:r>
    </w:p>
    <w:p w14:paraId="75CE1A05" w14:textId="77777777" w:rsidR="00000000" w:rsidRDefault="007A214F">
      <w:pPr>
        <w:pStyle w:val="a"/>
        <w:rPr>
          <w:rtl/>
        </w:rPr>
      </w:pPr>
    </w:p>
    <w:p w14:paraId="7EC93370" w14:textId="77777777" w:rsidR="00000000" w:rsidRDefault="007A214F">
      <w:pPr>
        <w:pStyle w:val="a"/>
        <w:rPr>
          <w:rFonts w:hint="cs"/>
          <w:rtl/>
        </w:rPr>
      </w:pPr>
      <w:r>
        <w:rPr>
          <w:rFonts w:hint="cs"/>
          <w:rtl/>
        </w:rPr>
        <w:t>נא לתת לשר לסיים את דבריו. לא להפריע. לא להפריע</w:t>
      </w:r>
      <w:r>
        <w:rPr>
          <w:rFonts w:hint="cs"/>
          <w:rtl/>
        </w:rPr>
        <w:t xml:space="preserve">, בבקשה. </w:t>
      </w:r>
    </w:p>
    <w:p w14:paraId="07C7592F" w14:textId="77777777" w:rsidR="00000000" w:rsidRDefault="007A214F">
      <w:pPr>
        <w:pStyle w:val="a"/>
        <w:rPr>
          <w:rFonts w:hint="cs"/>
          <w:rtl/>
        </w:rPr>
      </w:pPr>
    </w:p>
    <w:p w14:paraId="05B51F8B" w14:textId="77777777" w:rsidR="00000000" w:rsidRDefault="007A214F">
      <w:pPr>
        <w:pStyle w:val="ac"/>
        <w:rPr>
          <w:rtl/>
        </w:rPr>
      </w:pPr>
      <w:r>
        <w:rPr>
          <w:rFonts w:hint="eastAsia"/>
          <w:rtl/>
        </w:rPr>
        <w:t>משה</w:t>
      </w:r>
      <w:r>
        <w:rPr>
          <w:rtl/>
        </w:rPr>
        <w:t xml:space="preserve"> גפני (יהדות התורה):</w:t>
      </w:r>
    </w:p>
    <w:p w14:paraId="1087C535" w14:textId="77777777" w:rsidR="00000000" w:rsidRDefault="007A214F">
      <w:pPr>
        <w:pStyle w:val="a"/>
        <w:rPr>
          <w:rFonts w:hint="cs"/>
          <w:rtl/>
        </w:rPr>
      </w:pPr>
    </w:p>
    <w:p w14:paraId="43A52E16" w14:textId="77777777" w:rsidR="00000000" w:rsidRDefault="007A214F">
      <w:pPr>
        <w:pStyle w:val="a"/>
        <w:rPr>
          <w:rFonts w:hint="cs"/>
          <w:rtl/>
        </w:rPr>
      </w:pPr>
      <w:r>
        <w:rPr>
          <w:rFonts w:hint="cs"/>
          <w:rtl/>
        </w:rPr>
        <w:t>הרב בניזרי, הוא לא יודע מה נעשה במשרד, הוא עסוק - - -</w:t>
      </w:r>
    </w:p>
    <w:p w14:paraId="32E5E5CC" w14:textId="77777777" w:rsidR="00000000" w:rsidRDefault="007A214F">
      <w:pPr>
        <w:pStyle w:val="a"/>
        <w:rPr>
          <w:rFonts w:hint="cs"/>
          <w:rtl/>
        </w:rPr>
      </w:pPr>
    </w:p>
    <w:p w14:paraId="38AD9ADA" w14:textId="77777777" w:rsidR="00000000" w:rsidRDefault="007A214F">
      <w:pPr>
        <w:pStyle w:val="ad"/>
        <w:rPr>
          <w:rtl/>
        </w:rPr>
      </w:pPr>
      <w:r>
        <w:rPr>
          <w:rtl/>
        </w:rPr>
        <w:t>היו"ר נסים דהן:</w:t>
      </w:r>
    </w:p>
    <w:p w14:paraId="771A6B91" w14:textId="77777777" w:rsidR="00000000" w:rsidRDefault="007A214F">
      <w:pPr>
        <w:pStyle w:val="a"/>
        <w:rPr>
          <w:rtl/>
        </w:rPr>
      </w:pPr>
    </w:p>
    <w:p w14:paraId="4B9D99BA" w14:textId="77777777" w:rsidR="00000000" w:rsidRDefault="007A214F">
      <w:pPr>
        <w:pStyle w:val="a"/>
        <w:rPr>
          <w:rFonts w:hint="cs"/>
          <w:rtl/>
        </w:rPr>
      </w:pPr>
      <w:r>
        <w:rPr>
          <w:rFonts w:hint="cs"/>
          <w:rtl/>
        </w:rPr>
        <w:t xml:space="preserve">נא לא להפריע. </w:t>
      </w:r>
    </w:p>
    <w:p w14:paraId="781F5EBE" w14:textId="77777777" w:rsidR="00000000" w:rsidRDefault="007A214F">
      <w:pPr>
        <w:pStyle w:val="a"/>
        <w:rPr>
          <w:rFonts w:hint="cs"/>
          <w:rtl/>
        </w:rPr>
      </w:pPr>
    </w:p>
    <w:p w14:paraId="6682879F" w14:textId="77777777" w:rsidR="00000000" w:rsidRDefault="007A214F">
      <w:pPr>
        <w:pStyle w:val="ac"/>
        <w:rPr>
          <w:rtl/>
        </w:rPr>
      </w:pPr>
      <w:r>
        <w:rPr>
          <w:rFonts w:hint="eastAsia"/>
          <w:rtl/>
        </w:rPr>
        <w:t>שלמה</w:t>
      </w:r>
      <w:r>
        <w:rPr>
          <w:rtl/>
        </w:rPr>
        <w:t xml:space="preserve"> בניזרי (ש"ס):</w:t>
      </w:r>
    </w:p>
    <w:p w14:paraId="3899CE7B" w14:textId="77777777" w:rsidR="00000000" w:rsidRDefault="007A214F">
      <w:pPr>
        <w:pStyle w:val="a"/>
        <w:rPr>
          <w:rFonts w:hint="cs"/>
          <w:rtl/>
        </w:rPr>
      </w:pPr>
    </w:p>
    <w:p w14:paraId="7F9317DA" w14:textId="77777777" w:rsidR="00000000" w:rsidRDefault="007A214F">
      <w:pPr>
        <w:pStyle w:val="a"/>
        <w:rPr>
          <w:rFonts w:hint="cs"/>
          <w:rtl/>
        </w:rPr>
      </w:pPr>
      <w:r>
        <w:rPr>
          <w:rFonts w:hint="cs"/>
          <w:rtl/>
        </w:rPr>
        <w:t>הוא בכלל רוצה להיות שר החינוך - - -</w:t>
      </w:r>
    </w:p>
    <w:p w14:paraId="4906F7DC" w14:textId="77777777" w:rsidR="00000000" w:rsidRDefault="007A214F">
      <w:pPr>
        <w:pStyle w:val="a"/>
        <w:rPr>
          <w:rFonts w:hint="cs"/>
          <w:rtl/>
        </w:rPr>
      </w:pPr>
    </w:p>
    <w:p w14:paraId="2B5FA1E4" w14:textId="77777777" w:rsidR="00000000" w:rsidRDefault="007A214F">
      <w:pPr>
        <w:pStyle w:val="ac"/>
        <w:rPr>
          <w:rtl/>
        </w:rPr>
      </w:pPr>
      <w:r>
        <w:rPr>
          <w:rFonts w:hint="eastAsia"/>
          <w:rtl/>
        </w:rPr>
        <w:t>משה</w:t>
      </w:r>
      <w:r>
        <w:rPr>
          <w:rtl/>
        </w:rPr>
        <w:t xml:space="preserve"> גפני (יהדות התורה):</w:t>
      </w:r>
    </w:p>
    <w:p w14:paraId="0ED2820C" w14:textId="77777777" w:rsidR="00000000" w:rsidRDefault="007A214F">
      <w:pPr>
        <w:pStyle w:val="a"/>
        <w:rPr>
          <w:rFonts w:hint="cs"/>
          <w:rtl/>
        </w:rPr>
      </w:pPr>
    </w:p>
    <w:p w14:paraId="3CD3AE26" w14:textId="77777777" w:rsidR="00000000" w:rsidRDefault="007A214F">
      <w:pPr>
        <w:pStyle w:val="a"/>
        <w:rPr>
          <w:rFonts w:hint="cs"/>
          <w:rtl/>
        </w:rPr>
      </w:pPr>
      <w:r>
        <w:rPr>
          <w:rFonts w:hint="cs"/>
          <w:rtl/>
        </w:rPr>
        <w:t>הוא עסוק עכשיו - - -</w:t>
      </w:r>
    </w:p>
    <w:p w14:paraId="1FCCAC97" w14:textId="77777777" w:rsidR="00000000" w:rsidRDefault="007A214F">
      <w:pPr>
        <w:pStyle w:val="a"/>
        <w:rPr>
          <w:rFonts w:hint="cs"/>
          <w:rtl/>
        </w:rPr>
      </w:pPr>
    </w:p>
    <w:p w14:paraId="0A05ECF5" w14:textId="77777777" w:rsidR="00000000" w:rsidRDefault="007A214F">
      <w:pPr>
        <w:pStyle w:val="ad"/>
        <w:rPr>
          <w:rtl/>
        </w:rPr>
      </w:pPr>
      <w:r>
        <w:rPr>
          <w:rtl/>
        </w:rPr>
        <w:t>היו"ר נסים דהן:</w:t>
      </w:r>
    </w:p>
    <w:p w14:paraId="20602D27" w14:textId="77777777" w:rsidR="00000000" w:rsidRDefault="007A214F">
      <w:pPr>
        <w:pStyle w:val="a"/>
        <w:rPr>
          <w:rtl/>
        </w:rPr>
      </w:pPr>
    </w:p>
    <w:p w14:paraId="24B0E2D9" w14:textId="77777777" w:rsidR="00000000" w:rsidRDefault="007A214F">
      <w:pPr>
        <w:pStyle w:val="a"/>
        <w:rPr>
          <w:rFonts w:hint="cs"/>
          <w:rtl/>
        </w:rPr>
      </w:pPr>
      <w:r>
        <w:rPr>
          <w:rFonts w:hint="cs"/>
          <w:rtl/>
        </w:rPr>
        <w:t>רבותי, נא ל</w:t>
      </w:r>
      <w:r>
        <w:rPr>
          <w:rFonts w:hint="cs"/>
          <w:rtl/>
        </w:rPr>
        <w:t xml:space="preserve">תת לשר אורלב לסיים את דבריו. חבר הכנסת גפני. חבר הכנסת גפני, נא לא להפריע. </w:t>
      </w:r>
    </w:p>
    <w:p w14:paraId="30FB62B8" w14:textId="77777777" w:rsidR="00000000" w:rsidRDefault="007A214F">
      <w:pPr>
        <w:pStyle w:val="SpeakerCon"/>
        <w:rPr>
          <w:rFonts w:hint="cs"/>
          <w:rtl/>
        </w:rPr>
      </w:pPr>
      <w:bookmarkStart w:id="331" w:name="FS000000521T10_09_2003_14_56_28C"/>
      <w:bookmarkEnd w:id="331"/>
    </w:p>
    <w:p w14:paraId="3706F60D" w14:textId="77777777" w:rsidR="00000000" w:rsidRDefault="007A214F">
      <w:pPr>
        <w:pStyle w:val="ac"/>
        <w:rPr>
          <w:rtl/>
        </w:rPr>
      </w:pPr>
      <w:r>
        <w:rPr>
          <w:rFonts w:hint="eastAsia"/>
          <w:rtl/>
        </w:rPr>
        <w:t>משה</w:t>
      </w:r>
      <w:r>
        <w:rPr>
          <w:rtl/>
        </w:rPr>
        <w:t xml:space="preserve"> גפני (יהדות התורה):</w:t>
      </w:r>
    </w:p>
    <w:p w14:paraId="211A15F5" w14:textId="77777777" w:rsidR="00000000" w:rsidRDefault="007A214F">
      <w:pPr>
        <w:pStyle w:val="a"/>
        <w:rPr>
          <w:rFonts w:hint="cs"/>
          <w:rtl/>
        </w:rPr>
      </w:pPr>
    </w:p>
    <w:p w14:paraId="00C92B8E" w14:textId="77777777" w:rsidR="00000000" w:rsidRDefault="007A214F">
      <w:pPr>
        <w:pStyle w:val="a"/>
        <w:rPr>
          <w:rFonts w:hint="cs"/>
          <w:rtl/>
        </w:rPr>
      </w:pPr>
      <w:r>
        <w:rPr>
          <w:rFonts w:hint="cs"/>
          <w:rtl/>
        </w:rPr>
        <w:t xml:space="preserve">- - - מעניינים אותו הילדים המסכנים? </w:t>
      </w:r>
    </w:p>
    <w:p w14:paraId="40988801" w14:textId="77777777" w:rsidR="00000000" w:rsidRDefault="007A214F">
      <w:pPr>
        <w:pStyle w:val="a"/>
        <w:rPr>
          <w:rFonts w:hint="cs"/>
          <w:rtl/>
        </w:rPr>
      </w:pPr>
    </w:p>
    <w:p w14:paraId="36A668A7" w14:textId="77777777" w:rsidR="00000000" w:rsidRDefault="007A214F">
      <w:pPr>
        <w:pStyle w:val="SpeakerCon"/>
        <w:rPr>
          <w:rtl/>
        </w:rPr>
      </w:pPr>
      <w:bookmarkStart w:id="332" w:name="FS000000521T10_09_2003_14_57_18C"/>
      <w:bookmarkEnd w:id="332"/>
      <w:r>
        <w:rPr>
          <w:rtl/>
        </w:rPr>
        <w:t>שר הרווחה זבולון אורלב:</w:t>
      </w:r>
    </w:p>
    <w:p w14:paraId="2909AF41" w14:textId="77777777" w:rsidR="00000000" w:rsidRDefault="007A214F">
      <w:pPr>
        <w:pStyle w:val="a"/>
        <w:rPr>
          <w:rtl/>
        </w:rPr>
      </w:pPr>
    </w:p>
    <w:p w14:paraId="73950942" w14:textId="77777777" w:rsidR="00000000" w:rsidRDefault="007A214F">
      <w:pPr>
        <w:pStyle w:val="a"/>
        <w:rPr>
          <w:rFonts w:hint="cs"/>
          <w:rtl/>
        </w:rPr>
      </w:pPr>
      <w:r>
        <w:rPr>
          <w:rFonts w:hint="cs"/>
          <w:rtl/>
        </w:rPr>
        <w:t>אומנם הדברים של חבר הכנסת בניזרי לא היו רציניים - - -</w:t>
      </w:r>
    </w:p>
    <w:p w14:paraId="37910F1B" w14:textId="77777777" w:rsidR="00000000" w:rsidRDefault="007A214F">
      <w:pPr>
        <w:pStyle w:val="a"/>
        <w:rPr>
          <w:rFonts w:hint="cs"/>
          <w:rtl/>
        </w:rPr>
      </w:pPr>
    </w:p>
    <w:p w14:paraId="52FD4876" w14:textId="77777777" w:rsidR="00000000" w:rsidRDefault="007A214F">
      <w:pPr>
        <w:pStyle w:val="ac"/>
        <w:rPr>
          <w:rtl/>
        </w:rPr>
      </w:pPr>
      <w:r>
        <w:rPr>
          <w:rFonts w:hint="eastAsia"/>
          <w:rtl/>
        </w:rPr>
        <w:t>משה</w:t>
      </w:r>
      <w:r>
        <w:rPr>
          <w:rtl/>
        </w:rPr>
        <w:t xml:space="preserve"> גפני (יהדות התורה):</w:t>
      </w:r>
    </w:p>
    <w:p w14:paraId="59D1C5E9" w14:textId="77777777" w:rsidR="00000000" w:rsidRDefault="007A214F">
      <w:pPr>
        <w:pStyle w:val="a"/>
        <w:rPr>
          <w:rFonts w:hint="cs"/>
          <w:rtl/>
        </w:rPr>
      </w:pPr>
    </w:p>
    <w:p w14:paraId="5FA25CD3" w14:textId="77777777" w:rsidR="00000000" w:rsidRDefault="007A214F">
      <w:pPr>
        <w:pStyle w:val="a"/>
        <w:rPr>
          <w:rFonts w:hint="cs"/>
          <w:rtl/>
        </w:rPr>
      </w:pPr>
      <w:r>
        <w:rPr>
          <w:rFonts w:hint="cs"/>
          <w:rtl/>
        </w:rPr>
        <w:t>- - - הוא ו</w:t>
      </w:r>
      <w:r>
        <w:rPr>
          <w:rFonts w:hint="cs"/>
          <w:rtl/>
        </w:rPr>
        <w:t xml:space="preserve">טומי לפיד. </w:t>
      </w:r>
    </w:p>
    <w:p w14:paraId="72CFFB0B" w14:textId="77777777" w:rsidR="00000000" w:rsidRDefault="007A214F">
      <w:pPr>
        <w:pStyle w:val="a"/>
        <w:rPr>
          <w:rFonts w:hint="cs"/>
          <w:rtl/>
        </w:rPr>
      </w:pPr>
    </w:p>
    <w:p w14:paraId="2FDEC085" w14:textId="77777777" w:rsidR="00000000" w:rsidRDefault="007A214F">
      <w:pPr>
        <w:pStyle w:val="SpeakerCon"/>
        <w:rPr>
          <w:rtl/>
        </w:rPr>
      </w:pPr>
      <w:bookmarkStart w:id="333" w:name="FS000000521T10_09_2003_14_58_52C"/>
      <w:bookmarkEnd w:id="333"/>
      <w:r>
        <w:rPr>
          <w:rtl/>
        </w:rPr>
        <w:t>שר הרווחה זבולון אורלב:</w:t>
      </w:r>
    </w:p>
    <w:p w14:paraId="0F8C7AF9" w14:textId="77777777" w:rsidR="00000000" w:rsidRDefault="007A214F">
      <w:pPr>
        <w:pStyle w:val="a"/>
        <w:rPr>
          <w:rtl/>
        </w:rPr>
      </w:pPr>
    </w:p>
    <w:p w14:paraId="1B564EF8" w14:textId="77777777" w:rsidR="00000000" w:rsidRDefault="007A214F">
      <w:pPr>
        <w:pStyle w:val="a"/>
        <w:rPr>
          <w:rFonts w:hint="cs"/>
          <w:rtl/>
        </w:rPr>
      </w:pPr>
      <w:r>
        <w:rPr>
          <w:rFonts w:hint="cs"/>
          <w:rtl/>
        </w:rPr>
        <w:t xml:space="preserve">הדברים לא היו רציניים. כנראה, לא הילדים בראש מעייניו. </w:t>
      </w:r>
    </w:p>
    <w:p w14:paraId="59202F86" w14:textId="77777777" w:rsidR="00000000" w:rsidRDefault="007A214F">
      <w:pPr>
        <w:pStyle w:val="a"/>
        <w:rPr>
          <w:rFonts w:hint="cs"/>
          <w:rtl/>
        </w:rPr>
      </w:pPr>
    </w:p>
    <w:p w14:paraId="42CC00B2" w14:textId="77777777" w:rsidR="00000000" w:rsidRDefault="007A214F">
      <w:pPr>
        <w:pStyle w:val="ac"/>
        <w:rPr>
          <w:rtl/>
        </w:rPr>
      </w:pPr>
      <w:r>
        <w:rPr>
          <w:rFonts w:hint="eastAsia"/>
          <w:rtl/>
        </w:rPr>
        <w:t>משה</w:t>
      </w:r>
      <w:r>
        <w:rPr>
          <w:rtl/>
        </w:rPr>
        <w:t xml:space="preserve"> גפני (יהדות התורה):</w:t>
      </w:r>
    </w:p>
    <w:p w14:paraId="27437E6A" w14:textId="77777777" w:rsidR="00000000" w:rsidRDefault="007A214F">
      <w:pPr>
        <w:pStyle w:val="a"/>
        <w:rPr>
          <w:rFonts w:hint="cs"/>
          <w:rtl/>
        </w:rPr>
      </w:pPr>
    </w:p>
    <w:p w14:paraId="63556280" w14:textId="77777777" w:rsidR="00000000" w:rsidRDefault="007A214F">
      <w:pPr>
        <w:pStyle w:val="a"/>
        <w:ind w:firstLine="0"/>
        <w:rPr>
          <w:rFonts w:hint="cs"/>
          <w:rtl/>
        </w:rPr>
      </w:pPr>
      <w:r>
        <w:rPr>
          <w:rFonts w:hint="cs"/>
          <w:rtl/>
        </w:rPr>
        <w:tab/>
        <w:t>- - -</w:t>
      </w:r>
    </w:p>
    <w:p w14:paraId="5DB0B8F7" w14:textId="77777777" w:rsidR="00000000" w:rsidRDefault="007A214F">
      <w:pPr>
        <w:pStyle w:val="a"/>
        <w:ind w:firstLine="0"/>
        <w:rPr>
          <w:rFonts w:hint="cs"/>
          <w:rtl/>
        </w:rPr>
      </w:pPr>
    </w:p>
    <w:p w14:paraId="5FB4CE38" w14:textId="77777777" w:rsidR="00000000" w:rsidRDefault="007A214F">
      <w:pPr>
        <w:pStyle w:val="ad"/>
        <w:rPr>
          <w:rtl/>
        </w:rPr>
      </w:pPr>
      <w:r>
        <w:rPr>
          <w:rtl/>
        </w:rPr>
        <w:t>היו"ר נסים דהן:</w:t>
      </w:r>
    </w:p>
    <w:p w14:paraId="3658292A" w14:textId="77777777" w:rsidR="00000000" w:rsidRDefault="007A214F">
      <w:pPr>
        <w:pStyle w:val="a"/>
        <w:rPr>
          <w:rtl/>
        </w:rPr>
      </w:pPr>
    </w:p>
    <w:p w14:paraId="6F2FFC88" w14:textId="77777777" w:rsidR="00000000" w:rsidRDefault="007A214F">
      <w:pPr>
        <w:pStyle w:val="a"/>
        <w:rPr>
          <w:rFonts w:hint="cs"/>
          <w:rtl/>
        </w:rPr>
      </w:pPr>
      <w:r>
        <w:rPr>
          <w:rFonts w:hint="cs"/>
          <w:rtl/>
        </w:rPr>
        <w:t>חבר הכנסת גפני, אתה מפריע - - -</w:t>
      </w:r>
    </w:p>
    <w:p w14:paraId="1EF7EA2A" w14:textId="77777777" w:rsidR="00000000" w:rsidRDefault="007A214F">
      <w:pPr>
        <w:pStyle w:val="a"/>
        <w:rPr>
          <w:rtl/>
        </w:rPr>
      </w:pPr>
    </w:p>
    <w:p w14:paraId="27DF115F" w14:textId="77777777" w:rsidR="00000000" w:rsidRDefault="007A214F">
      <w:pPr>
        <w:pStyle w:val="a"/>
        <w:rPr>
          <w:rFonts w:hint="cs"/>
          <w:rtl/>
        </w:rPr>
      </w:pPr>
    </w:p>
    <w:p w14:paraId="33AA2142" w14:textId="77777777" w:rsidR="00000000" w:rsidRDefault="007A214F">
      <w:pPr>
        <w:pStyle w:val="ac"/>
        <w:rPr>
          <w:rtl/>
        </w:rPr>
      </w:pPr>
      <w:r>
        <w:rPr>
          <w:rFonts w:hint="eastAsia"/>
          <w:rtl/>
        </w:rPr>
        <w:t>משה</w:t>
      </w:r>
      <w:r>
        <w:rPr>
          <w:rtl/>
        </w:rPr>
        <w:t xml:space="preserve"> גפני (יהדות התורה):</w:t>
      </w:r>
    </w:p>
    <w:p w14:paraId="20CAC036" w14:textId="77777777" w:rsidR="00000000" w:rsidRDefault="007A214F">
      <w:pPr>
        <w:pStyle w:val="a"/>
        <w:rPr>
          <w:rFonts w:hint="cs"/>
          <w:rtl/>
        </w:rPr>
      </w:pPr>
    </w:p>
    <w:p w14:paraId="1D3CAC4A" w14:textId="77777777" w:rsidR="00000000" w:rsidRDefault="007A214F">
      <w:pPr>
        <w:pStyle w:val="a"/>
        <w:rPr>
          <w:rFonts w:hint="cs"/>
          <w:rtl/>
        </w:rPr>
      </w:pPr>
      <w:r>
        <w:rPr>
          <w:rFonts w:hint="cs"/>
          <w:rtl/>
        </w:rPr>
        <w:t>- - -</w:t>
      </w:r>
    </w:p>
    <w:p w14:paraId="3BAA501A" w14:textId="77777777" w:rsidR="00000000" w:rsidRDefault="007A214F">
      <w:pPr>
        <w:pStyle w:val="a"/>
        <w:rPr>
          <w:rFonts w:hint="cs"/>
          <w:rtl/>
        </w:rPr>
      </w:pPr>
    </w:p>
    <w:p w14:paraId="0FCFB849" w14:textId="77777777" w:rsidR="00000000" w:rsidRDefault="007A214F">
      <w:pPr>
        <w:pStyle w:val="ac"/>
        <w:rPr>
          <w:rtl/>
        </w:rPr>
      </w:pPr>
      <w:r>
        <w:rPr>
          <w:rFonts w:hint="eastAsia"/>
          <w:rtl/>
        </w:rPr>
        <w:t>יצחק</w:t>
      </w:r>
      <w:r>
        <w:rPr>
          <w:rtl/>
        </w:rPr>
        <w:t xml:space="preserve"> כהן (ש"ס):</w:t>
      </w:r>
    </w:p>
    <w:p w14:paraId="2EDD7CE5" w14:textId="77777777" w:rsidR="00000000" w:rsidRDefault="007A214F">
      <w:pPr>
        <w:pStyle w:val="a"/>
        <w:rPr>
          <w:rFonts w:hint="cs"/>
          <w:rtl/>
        </w:rPr>
      </w:pPr>
    </w:p>
    <w:p w14:paraId="020D35C3" w14:textId="77777777" w:rsidR="00000000" w:rsidRDefault="007A214F">
      <w:pPr>
        <w:pStyle w:val="a"/>
        <w:rPr>
          <w:rFonts w:hint="cs"/>
          <w:rtl/>
        </w:rPr>
      </w:pPr>
      <w:r>
        <w:rPr>
          <w:rFonts w:hint="cs"/>
          <w:rtl/>
        </w:rPr>
        <w:t xml:space="preserve">- - - וטומי לפיד. </w:t>
      </w:r>
    </w:p>
    <w:p w14:paraId="4FD421C7" w14:textId="77777777" w:rsidR="00000000" w:rsidRDefault="007A214F">
      <w:pPr>
        <w:pStyle w:val="a"/>
        <w:rPr>
          <w:rFonts w:hint="cs"/>
          <w:rtl/>
        </w:rPr>
      </w:pPr>
    </w:p>
    <w:p w14:paraId="1820A205" w14:textId="77777777" w:rsidR="00000000" w:rsidRDefault="007A214F">
      <w:pPr>
        <w:pStyle w:val="SpeakerCon"/>
        <w:rPr>
          <w:rtl/>
        </w:rPr>
      </w:pPr>
      <w:bookmarkStart w:id="334" w:name="FS000000521T10_09_2003_15_00_53C"/>
      <w:bookmarkEnd w:id="334"/>
      <w:r>
        <w:rPr>
          <w:rtl/>
        </w:rPr>
        <w:t>שר הרווחה</w:t>
      </w:r>
      <w:r>
        <w:rPr>
          <w:rtl/>
        </w:rPr>
        <w:t xml:space="preserve"> זבולון אורלב:</w:t>
      </w:r>
    </w:p>
    <w:p w14:paraId="36F45250" w14:textId="77777777" w:rsidR="00000000" w:rsidRDefault="007A214F">
      <w:pPr>
        <w:pStyle w:val="a"/>
        <w:rPr>
          <w:rtl/>
        </w:rPr>
      </w:pPr>
    </w:p>
    <w:p w14:paraId="56069F41" w14:textId="77777777" w:rsidR="00000000" w:rsidRDefault="007A214F">
      <w:pPr>
        <w:pStyle w:val="a"/>
        <w:rPr>
          <w:rFonts w:hint="cs"/>
          <w:rtl/>
        </w:rPr>
      </w:pPr>
      <w:r>
        <w:rPr>
          <w:rFonts w:hint="cs"/>
          <w:rtl/>
        </w:rPr>
        <w:t xml:space="preserve">כנראה, יש דברים אחרים שעומדים בראש מעייניו. </w:t>
      </w:r>
    </w:p>
    <w:p w14:paraId="5718526F" w14:textId="77777777" w:rsidR="00000000" w:rsidRDefault="007A214F">
      <w:pPr>
        <w:pStyle w:val="a"/>
        <w:rPr>
          <w:rFonts w:hint="cs"/>
          <w:rtl/>
        </w:rPr>
      </w:pPr>
    </w:p>
    <w:p w14:paraId="5B1F53A6" w14:textId="77777777" w:rsidR="00000000" w:rsidRDefault="007A214F">
      <w:pPr>
        <w:pStyle w:val="ad"/>
        <w:rPr>
          <w:rtl/>
        </w:rPr>
      </w:pPr>
      <w:r>
        <w:rPr>
          <w:rtl/>
        </w:rPr>
        <w:t>היו"ר נסים דהן:</w:t>
      </w:r>
    </w:p>
    <w:p w14:paraId="5BD8F3A6" w14:textId="77777777" w:rsidR="00000000" w:rsidRDefault="007A214F">
      <w:pPr>
        <w:pStyle w:val="a"/>
        <w:rPr>
          <w:rtl/>
        </w:rPr>
      </w:pPr>
    </w:p>
    <w:p w14:paraId="2D081A2C" w14:textId="77777777" w:rsidR="00000000" w:rsidRDefault="007A214F">
      <w:pPr>
        <w:pStyle w:val="a"/>
        <w:rPr>
          <w:rFonts w:hint="cs"/>
          <w:rtl/>
        </w:rPr>
      </w:pPr>
      <w:r>
        <w:rPr>
          <w:rFonts w:hint="cs"/>
          <w:rtl/>
        </w:rPr>
        <w:t xml:space="preserve">נא לא להפריע ולאפשר לשר לסיים. </w:t>
      </w:r>
    </w:p>
    <w:p w14:paraId="2AE0CEEC" w14:textId="77777777" w:rsidR="00000000" w:rsidRDefault="007A214F">
      <w:pPr>
        <w:pStyle w:val="a"/>
        <w:rPr>
          <w:rFonts w:hint="cs"/>
          <w:rtl/>
        </w:rPr>
      </w:pPr>
    </w:p>
    <w:p w14:paraId="0D6EEB69" w14:textId="77777777" w:rsidR="00000000" w:rsidRDefault="007A214F">
      <w:pPr>
        <w:pStyle w:val="SpeakerCon"/>
        <w:rPr>
          <w:rtl/>
        </w:rPr>
      </w:pPr>
      <w:bookmarkStart w:id="335" w:name="FS000000521T10_09_2003_15_01_40C"/>
      <w:bookmarkEnd w:id="335"/>
      <w:r>
        <w:rPr>
          <w:rtl/>
        </w:rPr>
        <w:t>שר הרווחה זבולון אורלב:</w:t>
      </w:r>
    </w:p>
    <w:p w14:paraId="7349CD0B" w14:textId="77777777" w:rsidR="00000000" w:rsidRDefault="007A214F">
      <w:pPr>
        <w:pStyle w:val="a"/>
        <w:rPr>
          <w:rtl/>
        </w:rPr>
      </w:pPr>
    </w:p>
    <w:p w14:paraId="714C1E26" w14:textId="77777777" w:rsidR="00000000" w:rsidRDefault="007A214F">
      <w:pPr>
        <w:pStyle w:val="a"/>
        <w:rPr>
          <w:rFonts w:hint="cs"/>
          <w:rtl/>
        </w:rPr>
      </w:pPr>
      <w:r>
        <w:rPr>
          <w:rFonts w:hint="cs"/>
          <w:rtl/>
        </w:rPr>
        <w:t>אני חושב שהנושא הזה מאוד מאוד רציני.</w:t>
      </w:r>
    </w:p>
    <w:p w14:paraId="102D7B17" w14:textId="77777777" w:rsidR="00000000" w:rsidRDefault="007A214F">
      <w:pPr>
        <w:pStyle w:val="a"/>
        <w:rPr>
          <w:rFonts w:hint="cs"/>
          <w:rtl/>
        </w:rPr>
      </w:pPr>
    </w:p>
    <w:p w14:paraId="3BD7C865" w14:textId="77777777" w:rsidR="00000000" w:rsidRDefault="007A214F">
      <w:pPr>
        <w:pStyle w:val="ac"/>
        <w:rPr>
          <w:rtl/>
        </w:rPr>
      </w:pPr>
      <w:r>
        <w:rPr>
          <w:rFonts w:hint="eastAsia"/>
          <w:rtl/>
        </w:rPr>
        <w:t>יצחק</w:t>
      </w:r>
      <w:r>
        <w:rPr>
          <w:rtl/>
        </w:rPr>
        <w:t xml:space="preserve"> כהן (ש"ס):</w:t>
      </w:r>
    </w:p>
    <w:p w14:paraId="602F9684" w14:textId="77777777" w:rsidR="00000000" w:rsidRDefault="007A214F">
      <w:pPr>
        <w:pStyle w:val="a"/>
        <w:rPr>
          <w:rFonts w:hint="cs"/>
          <w:rtl/>
        </w:rPr>
      </w:pPr>
    </w:p>
    <w:p w14:paraId="1CAE3F44" w14:textId="77777777" w:rsidR="00000000" w:rsidRDefault="007A214F">
      <w:pPr>
        <w:pStyle w:val="a"/>
        <w:rPr>
          <w:rFonts w:hint="cs"/>
          <w:rtl/>
        </w:rPr>
      </w:pPr>
      <w:r>
        <w:rPr>
          <w:rFonts w:hint="cs"/>
          <w:rtl/>
        </w:rPr>
        <w:t>ממש.</w:t>
      </w:r>
    </w:p>
    <w:p w14:paraId="63BDCA19" w14:textId="77777777" w:rsidR="00000000" w:rsidRDefault="007A214F">
      <w:pPr>
        <w:pStyle w:val="a"/>
        <w:rPr>
          <w:rFonts w:hint="cs"/>
          <w:rtl/>
        </w:rPr>
      </w:pPr>
    </w:p>
    <w:p w14:paraId="02FF1C58" w14:textId="77777777" w:rsidR="00000000" w:rsidRDefault="007A214F">
      <w:pPr>
        <w:pStyle w:val="SpeakerCon"/>
        <w:rPr>
          <w:rtl/>
        </w:rPr>
      </w:pPr>
      <w:bookmarkStart w:id="336" w:name="FS000000521T10_09_2003_15_01_57C"/>
      <w:bookmarkEnd w:id="336"/>
      <w:r>
        <w:rPr>
          <w:rtl/>
        </w:rPr>
        <w:t>שר הרווחה זבולון אורלב:</w:t>
      </w:r>
    </w:p>
    <w:p w14:paraId="0FEF07BB" w14:textId="77777777" w:rsidR="00000000" w:rsidRDefault="007A214F">
      <w:pPr>
        <w:pStyle w:val="a"/>
        <w:rPr>
          <w:rtl/>
        </w:rPr>
      </w:pPr>
    </w:p>
    <w:p w14:paraId="60084768" w14:textId="77777777" w:rsidR="00000000" w:rsidRDefault="007A214F">
      <w:pPr>
        <w:pStyle w:val="a"/>
        <w:rPr>
          <w:rFonts w:hint="cs"/>
          <w:rtl/>
        </w:rPr>
      </w:pPr>
      <w:r>
        <w:rPr>
          <w:rFonts w:hint="cs"/>
          <w:rtl/>
        </w:rPr>
        <w:t>ולכן אני חושב שאפשר לקיים דיון נו</w:t>
      </w:r>
      <w:r>
        <w:rPr>
          <w:rFonts w:hint="cs"/>
          <w:rtl/>
        </w:rPr>
        <w:t>סף בוועדת העבודה והרווחה. כבר היה דיון אחד.</w:t>
      </w:r>
    </w:p>
    <w:p w14:paraId="38A853A6" w14:textId="77777777" w:rsidR="00000000" w:rsidRDefault="007A214F">
      <w:pPr>
        <w:pStyle w:val="a"/>
        <w:rPr>
          <w:rFonts w:hint="cs"/>
          <w:rtl/>
        </w:rPr>
      </w:pPr>
    </w:p>
    <w:p w14:paraId="2C9DCC3D" w14:textId="77777777" w:rsidR="00000000" w:rsidRDefault="007A214F">
      <w:pPr>
        <w:pStyle w:val="ac"/>
        <w:rPr>
          <w:rtl/>
        </w:rPr>
      </w:pPr>
      <w:r>
        <w:rPr>
          <w:rFonts w:hint="eastAsia"/>
          <w:rtl/>
        </w:rPr>
        <w:t>משה</w:t>
      </w:r>
      <w:r>
        <w:rPr>
          <w:rtl/>
        </w:rPr>
        <w:t xml:space="preserve"> גפני (יהדות התורה):</w:t>
      </w:r>
    </w:p>
    <w:p w14:paraId="3CB11E32" w14:textId="77777777" w:rsidR="00000000" w:rsidRDefault="007A214F">
      <w:pPr>
        <w:pStyle w:val="a"/>
        <w:rPr>
          <w:rFonts w:hint="cs"/>
          <w:rtl/>
        </w:rPr>
      </w:pPr>
    </w:p>
    <w:p w14:paraId="71E03C6D" w14:textId="77777777" w:rsidR="00000000" w:rsidRDefault="007A214F">
      <w:pPr>
        <w:pStyle w:val="a"/>
        <w:rPr>
          <w:rFonts w:hint="cs"/>
          <w:rtl/>
        </w:rPr>
      </w:pPr>
      <w:r>
        <w:rPr>
          <w:rFonts w:hint="cs"/>
          <w:rtl/>
        </w:rPr>
        <w:t xml:space="preserve">אדוני היושב-ראש, אני שאלתי שאלה עניינית. </w:t>
      </w:r>
    </w:p>
    <w:p w14:paraId="427B20C0" w14:textId="77777777" w:rsidR="00000000" w:rsidRDefault="007A214F">
      <w:pPr>
        <w:pStyle w:val="a"/>
        <w:rPr>
          <w:rFonts w:hint="cs"/>
          <w:rtl/>
        </w:rPr>
      </w:pPr>
    </w:p>
    <w:p w14:paraId="08A44909" w14:textId="77777777" w:rsidR="00000000" w:rsidRDefault="007A214F">
      <w:pPr>
        <w:pStyle w:val="SpeakerCon"/>
        <w:rPr>
          <w:rtl/>
        </w:rPr>
      </w:pPr>
      <w:bookmarkStart w:id="337" w:name="FS000000521T10_09_2003_15_02_46C"/>
      <w:bookmarkEnd w:id="337"/>
      <w:r>
        <w:rPr>
          <w:rtl/>
        </w:rPr>
        <w:t>שר הרווחה זבולון אורלב:</w:t>
      </w:r>
    </w:p>
    <w:p w14:paraId="2192853C" w14:textId="77777777" w:rsidR="00000000" w:rsidRDefault="007A214F">
      <w:pPr>
        <w:pStyle w:val="a"/>
        <w:rPr>
          <w:rtl/>
        </w:rPr>
      </w:pPr>
    </w:p>
    <w:p w14:paraId="0D0E13A9" w14:textId="77777777" w:rsidR="00000000" w:rsidRDefault="007A214F">
      <w:pPr>
        <w:pStyle w:val="a"/>
        <w:rPr>
          <w:rFonts w:hint="cs"/>
          <w:rtl/>
        </w:rPr>
      </w:pPr>
      <w:r>
        <w:rPr>
          <w:rFonts w:hint="cs"/>
          <w:rtl/>
        </w:rPr>
        <w:t>אני חושב שראוי מאוד שיהיה דיון נוסף בוועדת העבודה והרווחה, ועל-ידי כך ניתן יהיה להביא גם  את דוח-גילת, גם את המנכ"ל הק</w:t>
      </w:r>
      <w:r>
        <w:rPr>
          <w:rFonts w:hint="cs"/>
          <w:rtl/>
        </w:rPr>
        <w:t>ודם, לקיים דיון ענייני, ולא כמו דיון לא ענייני שיצר כאן קודמי שחטא חטא כבד בתפקידו, ולדעתי, מעל בשליחותו ביחס לילדים האלה ומנסה להטיח את האשמה - - -</w:t>
      </w:r>
    </w:p>
    <w:p w14:paraId="7014EB18" w14:textId="77777777" w:rsidR="00000000" w:rsidRDefault="007A214F">
      <w:pPr>
        <w:pStyle w:val="a"/>
        <w:rPr>
          <w:rFonts w:hint="cs"/>
          <w:rtl/>
        </w:rPr>
      </w:pPr>
    </w:p>
    <w:p w14:paraId="6D8BFA77" w14:textId="77777777" w:rsidR="00000000" w:rsidRDefault="007A214F">
      <w:pPr>
        <w:pStyle w:val="ac"/>
        <w:rPr>
          <w:rtl/>
        </w:rPr>
      </w:pPr>
      <w:r>
        <w:rPr>
          <w:rFonts w:hint="eastAsia"/>
          <w:rtl/>
        </w:rPr>
        <w:t>קריאות</w:t>
      </w:r>
      <w:r>
        <w:rPr>
          <w:rtl/>
        </w:rPr>
        <w:t>:</w:t>
      </w:r>
    </w:p>
    <w:p w14:paraId="2E14A616" w14:textId="77777777" w:rsidR="00000000" w:rsidRDefault="007A214F">
      <w:pPr>
        <w:pStyle w:val="a"/>
        <w:rPr>
          <w:rFonts w:hint="cs"/>
          <w:rtl/>
        </w:rPr>
      </w:pPr>
    </w:p>
    <w:p w14:paraId="69346166" w14:textId="77777777" w:rsidR="00000000" w:rsidRDefault="007A214F">
      <w:pPr>
        <w:pStyle w:val="a"/>
        <w:rPr>
          <w:rFonts w:hint="cs"/>
          <w:rtl/>
        </w:rPr>
      </w:pPr>
      <w:r>
        <w:rPr>
          <w:rFonts w:hint="cs"/>
          <w:rtl/>
        </w:rPr>
        <w:t>- - -</w:t>
      </w:r>
    </w:p>
    <w:p w14:paraId="198963DE" w14:textId="77777777" w:rsidR="00000000" w:rsidRDefault="007A214F">
      <w:pPr>
        <w:pStyle w:val="a"/>
        <w:rPr>
          <w:rFonts w:hint="cs"/>
          <w:rtl/>
        </w:rPr>
      </w:pPr>
    </w:p>
    <w:p w14:paraId="46C8FF02" w14:textId="77777777" w:rsidR="00000000" w:rsidRDefault="007A214F">
      <w:pPr>
        <w:pStyle w:val="ad"/>
        <w:rPr>
          <w:rtl/>
        </w:rPr>
      </w:pPr>
      <w:r>
        <w:rPr>
          <w:rtl/>
        </w:rPr>
        <w:t>היו"ר נסים דהן:</w:t>
      </w:r>
    </w:p>
    <w:p w14:paraId="27EBD4E2" w14:textId="77777777" w:rsidR="00000000" w:rsidRDefault="007A214F">
      <w:pPr>
        <w:pStyle w:val="a"/>
        <w:rPr>
          <w:rtl/>
        </w:rPr>
      </w:pPr>
    </w:p>
    <w:p w14:paraId="1D529DD2" w14:textId="77777777" w:rsidR="00000000" w:rsidRDefault="007A214F">
      <w:pPr>
        <w:pStyle w:val="a"/>
        <w:ind w:firstLine="0"/>
        <w:rPr>
          <w:rFonts w:hint="cs"/>
          <w:rtl/>
        </w:rPr>
      </w:pPr>
      <w:r>
        <w:rPr>
          <w:rFonts w:hint="cs"/>
          <w:rtl/>
        </w:rPr>
        <w:tab/>
        <w:t xml:space="preserve">תודה רבה. רבותי, לא להפריע, השר כבר סיים. </w:t>
      </w:r>
    </w:p>
    <w:p w14:paraId="057D5237" w14:textId="77777777" w:rsidR="00000000" w:rsidRDefault="007A214F">
      <w:pPr>
        <w:pStyle w:val="a"/>
        <w:ind w:firstLine="0"/>
        <w:rPr>
          <w:rFonts w:hint="cs"/>
          <w:rtl/>
        </w:rPr>
      </w:pPr>
    </w:p>
    <w:p w14:paraId="33C7C20D" w14:textId="77777777" w:rsidR="00000000" w:rsidRDefault="007A214F">
      <w:pPr>
        <w:pStyle w:val="SpeakerCon"/>
        <w:rPr>
          <w:rtl/>
        </w:rPr>
      </w:pPr>
      <w:bookmarkStart w:id="338" w:name="FS000000521T10_09_2003_15_05_28C"/>
      <w:bookmarkEnd w:id="338"/>
      <w:r>
        <w:rPr>
          <w:rtl/>
        </w:rPr>
        <w:t>שר הרווחה זבולון אורלב:</w:t>
      </w:r>
    </w:p>
    <w:p w14:paraId="116C3DCC" w14:textId="77777777" w:rsidR="00000000" w:rsidRDefault="007A214F">
      <w:pPr>
        <w:pStyle w:val="a"/>
        <w:rPr>
          <w:rtl/>
        </w:rPr>
      </w:pPr>
    </w:p>
    <w:p w14:paraId="008B831F" w14:textId="77777777" w:rsidR="00000000" w:rsidRDefault="007A214F">
      <w:pPr>
        <w:pStyle w:val="a"/>
        <w:rPr>
          <w:rFonts w:hint="cs"/>
          <w:rtl/>
        </w:rPr>
      </w:pPr>
      <w:r>
        <w:rPr>
          <w:rFonts w:hint="cs"/>
          <w:rtl/>
        </w:rPr>
        <w:t>אני</w:t>
      </w:r>
      <w:r>
        <w:rPr>
          <w:rFonts w:hint="cs"/>
          <w:rtl/>
        </w:rPr>
        <w:t xml:space="preserve"> עוד לא סיימתי. אם ממשיכות הצעקות, אני אינני מסיים.</w:t>
      </w:r>
    </w:p>
    <w:p w14:paraId="0331DEBC" w14:textId="77777777" w:rsidR="00000000" w:rsidRDefault="007A214F">
      <w:pPr>
        <w:pStyle w:val="a"/>
        <w:rPr>
          <w:rFonts w:hint="cs"/>
          <w:rtl/>
        </w:rPr>
      </w:pPr>
    </w:p>
    <w:p w14:paraId="2B3A74B1" w14:textId="77777777" w:rsidR="00000000" w:rsidRDefault="007A214F">
      <w:pPr>
        <w:pStyle w:val="ac"/>
        <w:rPr>
          <w:rtl/>
        </w:rPr>
      </w:pPr>
      <w:r>
        <w:rPr>
          <w:rFonts w:hint="eastAsia"/>
          <w:rtl/>
        </w:rPr>
        <w:t>יצחק</w:t>
      </w:r>
      <w:r>
        <w:rPr>
          <w:rtl/>
        </w:rPr>
        <w:t xml:space="preserve"> כהן (ש"ס):</w:t>
      </w:r>
    </w:p>
    <w:p w14:paraId="7C9B7795" w14:textId="77777777" w:rsidR="00000000" w:rsidRDefault="007A214F">
      <w:pPr>
        <w:pStyle w:val="a"/>
        <w:rPr>
          <w:rFonts w:hint="cs"/>
          <w:rtl/>
        </w:rPr>
      </w:pPr>
    </w:p>
    <w:p w14:paraId="73479968" w14:textId="77777777" w:rsidR="00000000" w:rsidRDefault="007A214F">
      <w:pPr>
        <w:pStyle w:val="a"/>
        <w:rPr>
          <w:rFonts w:hint="cs"/>
          <w:rtl/>
        </w:rPr>
      </w:pPr>
      <w:r>
        <w:rPr>
          <w:rFonts w:hint="cs"/>
          <w:rtl/>
        </w:rPr>
        <w:t xml:space="preserve">עוד מעט אתם הולכים הביתה. </w:t>
      </w:r>
    </w:p>
    <w:p w14:paraId="1CD52032" w14:textId="77777777" w:rsidR="00000000" w:rsidRDefault="007A214F">
      <w:pPr>
        <w:pStyle w:val="a"/>
        <w:rPr>
          <w:rFonts w:hint="cs"/>
          <w:rtl/>
        </w:rPr>
      </w:pPr>
    </w:p>
    <w:p w14:paraId="3740E9EB" w14:textId="77777777" w:rsidR="00000000" w:rsidRDefault="007A214F">
      <w:pPr>
        <w:pStyle w:val="ad"/>
        <w:rPr>
          <w:rtl/>
        </w:rPr>
      </w:pPr>
      <w:r>
        <w:rPr>
          <w:rtl/>
        </w:rPr>
        <w:t>היו"ר נסים דהן:</w:t>
      </w:r>
    </w:p>
    <w:p w14:paraId="505AA859" w14:textId="77777777" w:rsidR="00000000" w:rsidRDefault="007A214F">
      <w:pPr>
        <w:pStyle w:val="a"/>
        <w:rPr>
          <w:rtl/>
        </w:rPr>
      </w:pPr>
    </w:p>
    <w:p w14:paraId="40F93F37" w14:textId="77777777" w:rsidR="00000000" w:rsidRDefault="007A214F">
      <w:pPr>
        <w:pStyle w:val="a"/>
        <w:rPr>
          <w:rFonts w:hint="cs"/>
          <w:rtl/>
        </w:rPr>
      </w:pPr>
      <w:r>
        <w:rPr>
          <w:rFonts w:hint="cs"/>
          <w:rtl/>
        </w:rPr>
        <w:t xml:space="preserve">רבותי, נא לתת לשר לסיים את דבריו. </w:t>
      </w:r>
    </w:p>
    <w:p w14:paraId="34FAF580" w14:textId="77777777" w:rsidR="00000000" w:rsidRDefault="007A214F">
      <w:pPr>
        <w:pStyle w:val="a"/>
        <w:rPr>
          <w:rFonts w:hint="cs"/>
          <w:rtl/>
        </w:rPr>
      </w:pPr>
    </w:p>
    <w:p w14:paraId="1AA90525" w14:textId="77777777" w:rsidR="00000000" w:rsidRDefault="007A214F">
      <w:pPr>
        <w:pStyle w:val="ac"/>
        <w:rPr>
          <w:rtl/>
        </w:rPr>
      </w:pPr>
      <w:r>
        <w:rPr>
          <w:rFonts w:hint="eastAsia"/>
          <w:rtl/>
        </w:rPr>
        <w:t>יצחק</w:t>
      </w:r>
      <w:r>
        <w:rPr>
          <w:rtl/>
        </w:rPr>
        <w:t xml:space="preserve"> כהן (ש"ס):</w:t>
      </w:r>
    </w:p>
    <w:p w14:paraId="61372785" w14:textId="77777777" w:rsidR="00000000" w:rsidRDefault="007A214F">
      <w:pPr>
        <w:pStyle w:val="a"/>
        <w:rPr>
          <w:rFonts w:hint="cs"/>
          <w:rtl/>
        </w:rPr>
      </w:pPr>
    </w:p>
    <w:p w14:paraId="1BF3F34F" w14:textId="77777777" w:rsidR="00000000" w:rsidRDefault="007A214F">
      <w:pPr>
        <w:pStyle w:val="a"/>
        <w:rPr>
          <w:rFonts w:hint="cs"/>
          <w:rtl/>
        </w:rPr>
      </w:pPr>
      <w:r>
        <w:rPr>
          <w:rFonts w:hint="cs"/>
          <w:rtl/>
        </w:rPr>
        <w:t>- - -</w:t>
      </w:r>
    </w:p>
    <w:p w14:paraId="78C9D6F1" w14:textId="77777777" w:rsidR="00000000" w:rsidRDefault="007A214F">
      <w:pPr>
        <w:pStyle w:val="a"/>
        <w:rPr>
          <w:rFonts w:hint="cs"/>
          <w:rtl/>
        </w:rPr>
      </w:pPr>
    </w:p>
    <w:p w14:paraId="7247D30F" w14:textId="77777777" w:rsidR="00000000" w:rsidRDefault="007A214F">
      <w:pPr>
        <w:pStyle w:val="SpeakerCon"/>
        <w:rPr>
          <w:rtl/>
        </w:rPr>
      </w:pPr>
      <w:bookmarkStart w:id="339" w:name="FS000000521T10_09_2003_15_06_41C"/>
      <w:bookmarkEnd w:id="339"/>
      <w:r>
        <w:rPr>
          <w:rtl/>
        </w:rPr>
        <w:t>שר הרווחה זבולון אורלב:</w:t>
      </w:r>
    </w:p>
    <w:p w14:paraId="4878DBDD" w14:textId="77777777" w:rsidR="00000000" w:rsidRDefault="007A214F">
      <w:pPr>
        <w:pStyle w:val="a"/>
        <w:rPr>
          <w:rtl/>
        </w:rPr>
      </w:pPr>
    </w:p>
    <w:p w14:paraId="5F977909" w14:textId="77777777" w:rsidR="00000000" w:rsidRDefault="007A214F">
      <w:pPr>
        <w:pStyle w:val="a"/>
        <w:rPr>
          <w:rFonts w:hint="cs"/>
          <w:rtl/>
        </w:rPr>
      </w:pPr>
      <w:r>
        <w:rPr>
          <w:rFonts w:hint="cs"/>
          <w:rtl/>
        </w:rPr>
        <w:t xml:space="preserve">אם יש ילדים שהם על סף התאבדות כי אמא שלהם לא רוצה אותם, </w:t>
      </w:r>
      <w:r>
        <w:rPr>
          <w:rFonts w:hint="cs"/>
          <w:rtl/>
        </w:rPr>
        <w:t>צריך להגן - - -</w:t>
      </w:r>
    </w:p>
    <w:p w14:paraId="510B409C" w14:textId="77777777" w:rsidR="00000000" w:rsidRDefault="007A214F">
      <w:pPr>
        <w:pStyle w:val="a"/>
        <w:rPr>
          <w:rFonts w:hint="cs"/>
          <w:rtl/>
        </w:rPr>
      </w:pPr>
    </w:p>
    <w:p w14:paraId="37BA818E" w14:textId="77777777" w:rsidR="00000000" w:rsidRDefault="007A214F">
      <w:pPr>
        <w:pStyle w:val="ac"/>
        <w:rPr>
          <w:rtl/>
        </w:rPr>
      </w:pPr>
      <w:r>
        <w:rPr>
          <w:rFonts w:hint="eastAsia"/>
          <w:rtl/>
        </w:rPr>
        <w:t>משה</w:t>
      </w:r>
      <w:r>
        <w:rPr>
          <w:rtl/>
        </w:rPr>
        <w:t xml:space="preserve"> גפני (יהדות התורה):</w:t>
      </w:r>
    </w:p>
    <w:p w14:paraId="0908F91C" w14:textId="77777777" w:rsidR="00000000" w:rsidRDefault="007A214F">
      <w:pPr>
        <w:pStyle w:val="a"/>
        <w:rPr>
          <w:rFonts w:hint="cs"/>
          <w:rtl/>
        </w:rPr>
      </w:pPr>
    </w:p>
    <w:p w14:paraId="38495674" w14:textId="77777777" w:rsidR="00000000" w:rsidRDefault="007A214F">
      <w:pPr>
        <w:pStyle w:val="a"/>
        <w:rPr>
          <w:rFonts w:hint="cs"/>
          <w:rtl/>
        </w:rPr>
      </w:pPr>
      <w:r>
        <w:rPr>
          <w:rFonts w:hint="cs"/>
          <w:rtl/>
        </w:rPr>
        <w:t>אדוני היושב-ראש, אני שאלתי אותו - - -</w:t>
      </w:r>
    </w:p>
    <w:p w14:paraId="70866B37" w14:textId="77777777" w:rsidR="00000000" w:rsidRDefault="007A214F">
      <w:pPr>
        <w:pStyle w:val="a"/>
        <w:rPr>
          <w:rFonts w:hint="cs"/>
          <w:rtl/>
        </w:rPr>
      </w:pPr>
    </w:p>
    <w:p w14:paraId="6FCC1D54" w14:textId="77777777" w:rsidR="00000000" w:rsidRDefault="007A214F">
      <w:pPr>
        <w:pStyle w:val="SpeakerCon"/>
        <w:rPr>
          <w:rtl/>
        </w:rPr>
      </w:pPr>
      <w:bookmarkStart w:id="340" w:name="FS000000521T10_09_2003_15_07_15C"/>
      <w:bookmarkEnd w:id="340"/>
      <w:r>
        <w:rPr>
          <w:rtl/>
        </w:rPr>
        <w:t>שר הרווחה זבולון אורלב:</w:t>
      </w:r>
    </w:p>
    <w:p w14:paraId="048E2591" w14:textId="77777777" w:rsidR="00000000" w:rsidRDefault="007A214F">
      <w:pPr>
        <w:pStyle w:val="a"/>
        <w:rPr>
          <w:rtl/>
        </w:rPr>
      </w:pPr>
    </w:p>
    <w:p w14:paraId="5C43DD80" w14:textId="77777777" w:rsidR="00000000" w:rsidRDefault="007A214F">
      <w:pPr>
        <w:pStyle w:val="a"/>
        <w:rPr>
          <w:rFonts w:hint="cs"/>
          <w:rtl/>
        </w:rPr>
      </w:pPr>
      <w:r>
        <w:rPr>
          <w:rFonts w:hint="cs"/>
          <w:rtl/>
        </w:rPr>
        <w:t xml:space="preserve">לא תזכה לכך שנשמיץ אותך, חס וחלילה. לא תזכה לכך שנשמיץ אותך. </w:t>
      </w:r>
    </w:p>
    <w:p w14:paraId="32956FB0" w14:textId="77777777" w:rsidR="00000000" w:rsidRDefault="007A214F">
      <w:pPr>
        <w:pStyle w:val="a"/>
        <w:rPr>
          <w:rFonts w:hint="cs"/>
          <w:rtl/>
        </w:rPr>
      </w:pPr>
    </w:p>
    <w:p w14:paraId="29EA73E7" w14:textId="77777777" w:rsidR="00000000" w:rsidRDefault="007A214F">
      <w:pPr>
        <w:pStyle w:val="ac"/>
        <w:rPr>
          <w:rtl/>
        </w:rPr>
      </w:pPr>
      <w:r>
        <w:rPr>
          <w:rFonts w:hint="eastAsia"/>
          <w:rtl/>
        </w:rPr>
        <w:t>משה</w:t>
      </w:r>
      <w:r>
        <w:rPr>
          <w:rtl/>
        </w:rPr>
        <w:t xml:space="preserve"> גפני (יהדות התורה):</w:t>
      </w:r>
    </w:p>
    <w:p w14:paraId="226D2AE7" w14:textId="77777777" w:rsidR="00000000" w:rsidRDefault="007A214F">
      <w:pPr>
        <w:pStyle w:val="a"/>
        <w:rPr>
          <w:rFonts w:hint="cs"/>
          <w:rtl/>
        </w:rPr>
      </w:pPr>
    </w:p>
    <w:p w14:paraId="5113AC6B" w14:textId="77777777" w:rsidR="00000000" w:rsidRDefault="007A214F">
      <w:pPr>
        <w:pStyle w:val="a"/>
        <w:rPr>
          <w:rFonts w:hint="cs"/>
          <w:rtl/>
        </w:rPr>
      </w:pPr>
      <w:r>
        <w:rPr>
          <w:rFonts w:hint="cs"/>
          <w:rtl/>
        </w:rPr>
        <w:t>שאלתי שאלה. אני לא הייתי במשרד הרווחה. שאלתי אם יש - - -</w:t>
      </w:r>
    </w:p>
    <w:p w14:paraId="7ACA702A" w14:textId="77777777" w:rsidR="00000000" w:rsidRDefault="007A214F">
      <w:pPr>
        <w:pStyle w:val="a"/>
        <w:rPr>
          <w:rFonts w:hint="cs"/>
          <w:rtl/>
        </w:rPr>
      </w:pPr>
    </w:p>
    <w:p w14:paraId="433DFFA8" w14:textId="77777777" w:rsidR="00000000" w:rsidRDefault="007A214F">
      <w:pPr>
        <w:pStyle w:val="SpeakerCon"/>
        <w:rPr>
          <w:rtl/>
        </w:rPr>
      </w:pPr>
      <w:bookmarkStart w:id="341" w:name="FS000000521T10_09_2003_15_08_20C"/>
      <w:bookmarkEnd w:id="341"/>
      <w:r>
        <w:rPr>
          <w:rtl/>
        </w:rPr>
        <w:t>שר ה</w:t>
      </w:r>
      <w:r>
        <w:rPr>
          <w:rtl/>
        </w:rPr>
        <w:t>רווחה זבולון אורלב:</w:t>
      </w:r>
    </w:p>
    <w:p w14:paraId="3C85A85F" w14:textId="77777777" w:rsidR="00000000" w:rsidRDefault="007A214F">
      <w:pPr>
        <w:pStyle w:val="a"/>
        <w:rPr>
          <w:rtl/>
        </w:rPr>
      </w:pPr>
    </w:p>
    <w:p w14:paraId="6E992444" w14:textId="77777777" w:rsidR="00000000" w:rsidRDefault="007A214F">
      <w:pPr>
        <w:pStyle w:val="a"/>
        <w:rPr>
          <w:rFonts w:hint="cs"/>
          <w:rtl/>
        </w:rPr>
      </w:pPr>
      <w:r>
        <w:rPr>
          <w:rFonts w:hint="cs"/>
          <w:rtl/>
        </w:rPr>
        <w:t>על כל פנים, אם ילדה התלוננה שאביה תקף אותה, אנחנו  צריכים להגן על הילדה, ואם יש גילוי עריות במשפחה, אנחנו צריכים להגן על הילדים.</w:t>
      </w:r>
    </w:p>
    <w:p w14:paraId="04114A28" w14:textId="77777777" w:rsidR="00000000" w:rsidRDefault="007A214F">
      <w:pPr>
        <w:pStyle w:val="a"/>
        <w:rPr>
          <w:rFonts w:hint="cs"/>
          <w:rtl/>
        </w:rPr>
      </w:pPr>
    </w:p>
    <w:p w14:paraId="265680FA" w14:textId="77777777" w:rsidR="00000000" w:rsidRDefault="007A214F">
      <w:pPr>
        <w:pStyle w:val="ac"/>
        <w:rPr>
          <w:rtl/>
        </w:rPr>
      </w:pPr>
      <w:r>
        <w:rPr>
          <w:rFonts w:hint="eastAsia"/>
          <w:rtl/>
        </w:rPr>
        <w:t>יצחק</w:t>
      </w:r>
      <w:r>
        <w:rPr>
          <w:rtl/>
        </w:rPr>
        <w:t xml:space="preserve"> כהן (ש"ס):</w:t>
      </w:r>
    </w:p>
    <w:p w14:paraId="5F9EC33F" w14:textId="77777777" w:rsidR="00000000" w:rsidRDefault="007A214F">
      <w:pPr>
        <w:pStyle w:val="a"/>
        <w:rPr>
          <w:rFonts w:hint="cs"/>
          <w:rtl/>
        </w:rPr>
      </w:pPr>
    </w:p>
    <w:p w14:paraId="68B52C37" w14:textId="77777777" w:rsidR="00000000" w:rsidRDefault="007A214F">
      <w:pPr>
        <w:pStyle w:val="a"/>
        <w:rPr>
          <w:rFonts w:hint="cs"/>
          <w:rtl/>
        </w:rPr>
      </w:pPr>
      <w:r>
        <w:rPr>
          <w:rFonts w:hint="cs"/>
          <w:rtl/>
        </w:rPr>
        <w:t>נכון.</w:t>
      </w:r>
    </w:p>
    <w:p w14:paraId="096E1C24" w14:textId="77777777" w:rsidR="00000000" w:rsidRDefault="007A214F">
      <w:pPr>
        <w:pStyle w:val="a"/>
        <w:rPr>
          <w:rFonts w:hint="cs"/>
          <w:rtl/>
        </w:rPr>
      </w:pPr>
    </w:p>
    <w:p w14:paraId="603A429B" w14:textId="77777777" w:rsidR="00000000" w:rsidRDefault="007A214F">
      <w:pPr>
        <w:pStyle w:val="SpeakerCon"/>
        <w:rPr>
          <w:rtl/>
        </w:rPr>
      </w:pPr>
      <w:bookmarkStart w:id="342" w:name="FS000000521T10_09_2003_15_08_53C"/>
      <w:bookmarkEnd w:id="342"/>
      <w:r>
        <w:rPr>
          <w:rtl/>
        </w:rPr>
        <w:t>שר הרווחה זבולון אורלב:</w:t>
      </w:r>
    </w:p>
    <w:p w14:paraId="361A109F" w14:textId="77777777" w:rsidR="00000000" w:rsidRDefault="007A214F">
      <w:pPr>
        <w:pStyle w:val="a"/>
        <w:rPr>
          <w:rtl/>
        </w:rPr>
      </w:pPr>
    </w:p>
    <w:p w14:paraId="20FC7536" w14:textId="77777777" w:rsidR="00000000" w:rsidRDefault="007A214F">
      <w:pPr>
        <w:pStyle w:val="a"/>
        <w:rPr>
          <w:rFonts w:hint="cs"/>
          <w:rtl/>
        </w:rPr>
      </w:pPr>
      <w:r>
        <w:rPr>
          <w:rFonts w:hint="cs"/>
          <w:rtl/>
        </w:rPr>
        <w:t>ואני משתומם על תנועת ש"ס ועל שר העבודה והרווחה לשעבר שמו</w:t>
      </w:r>
      <w:r>
        <w:rPr>
          <w:rFonts w:hint="cs"/>
          <w:rtl/>
        </w:rPr>
        <w:t xml:space="preserve">כן להפנות עורף לאותם ילדים אומללים, לאותן נערות במצוקה, ולזכות באיזה רווח או לחשוב שהוא ירוויח משהו פוליטי בהתנגחות עם שר הרווחה הנוכחי. </w:t>
      </w:r>
    </w:p>
    <w:p w14:paraId="10295D1B" w14:textId="77777777" w:rsidR="00000000" w:rsidRDefault="007A214F">
      <w:pPr>
        <w:pStyle w:val="a"/>
        <w:rPr>
          <w:rFonts w:hint="cs"/>
          <w:rtl/>
        </w:rPr>
      </w:pPr>
    </w:p>
    <w:p w14:paraId="1DE58909" w14:textId="77777777" w:rsidR="00000000" w:rsidRDefault="007A214F">
      <w:pPr>
        <w:pStyle w:val="ac"/>
        <w:rPr>
          <w:rtl/>
        </w:rPr>
      </w:pPr>
      <w:r>
        <w:rPr>
          <w:rFonts w:hint="eastAsia"/>
          <w:rtl/>
        </w:rPr>
        <w:t>יצחק</w:t>
      </w:r>
      <w:r>
        <w:rPr>
          <w:rtl/>
        </w:rPr>
        <w:t xml:space="preserve"> כהן (ש"ס):</w:t>
      </w:r>
    </w:p>
    <w:p w14:paraId="09C6E8E7" w14:textId="77777777" w:rsidR="00000000" w:rsidRDefault="007A214F">
      <w:pPr>
        <w:pStyle w:val="a"/>
        <w:rPr>
          <w:rFonts w:hint="cs"/>
          <w:rtl/>
        </w:rPr>
      </w:pPr>
    </w:p>
    <w:p w14:paraId="2EE19619" w14:textId="77777777" w:rsidR="00000000" w:rsidRDefault="007A214F">
      <w:pPr>
        <w:pStyle w:val="a"/>
        <w:rPr>
          <w:rFonts w:hint="cs"/>
          <w:rtl/>
        </w:rPr>
      </w:pPr>
      <w:r>
        <w:rPr>
          <w:rFonts w:hint="cs"/>
          <w:rtl/>
        </w:rPr>
        <w:t>אתה משקר.</w:t>
      </w:r>
    </w:p>
    <w:p w14:paraId="1F480F0E" w14:textId="77777777" w:rsidR="00000000" w:rsidRDefault="007A214F">
      <w:pPr>
        <w:pStyle w:val="a"/>
        <w:rPr>
          <w:rFonts w:hint="cs"/>
          <w:rtl/>
        </w:rPr>
      </w:pPr>
    </w:p>
    <w:p w14:paraId="2A765AFD" w14:textId="77777777" w:rsidR="00000000" w:rsidRDefault="007A214F">
      <w:pPr>
        <w:pStyle w:val="SpeakerCon"/>
        <w:rPr>
          <w:rtl/>
        </w:rPr>
      </w:pPr>
      <w:bookmarkStart w:id="343" w:name="FS000000521T10_09_2003_15_10_16C"/>
      <w:bookmarkEnd w:id="343"/>
      <w:r>
        <w:rPr>
          <w:rtl/>
        </w:rPr>
        <w:t>שר הרווחה זבולון אורלב:</w:t>
      </w:r>
    </w:p>
    <w:p w14:paraId="198D59A7" w14:textId="77777777" w:rsidR="00000000" w:rsidRDefault="007A214F">
      <w:pPr>
        <w:pStyle w:val="a"/>
        <w:rPr>
          <w:rtl/>
        </w:rPr>
      </w:pPr>
    </w:p>
    <w:p w14:paraId="5EB528EB" w14:textId="77777777" w:rsidR="00000000" w:rsidRDefault="007A214F">
      <w:pPr>
        <w:pStyle w:val="a"/>
        <w:rPr>
          <w:rFonts w:hint="cs"/>
          <w:rtl/>
        </w:rPr>
      </w:pPr>
      <w:r>
        <w:rPr>
          <w:rFonts w:hint="cs"/>
          <w:rtl/>
        </w:rPr>
        <w:t>אני מציע לך ללכת בדרכיהם של שרים אחרים, כמו שכולנו עשינו, ללכת ו</w:t>
      </w:r>
      <w:r>
        <w:rPr>
          <w:rFonts w:hint="cs"/>
          <w:rtl/>
        </w:rPr>
        <w:t>לסייע למשרד. השארת חורבן בשירותי הרווחה, תעזור לשקם אותם, ואל תמשיך להרוס - - -</w:t>
      </w:r>
    </w:p>
    <w:p w14:paraId="66EFA3A0" w14:textId="77777777" w:rsidR="00000000" w:rsidRDefault="007A214F">
      <w:pPr>
        <w:pStyle w:val="a"/>
        <w:rPr>
          <w:rFonts w:hint="cs"/>
          <w:rtl/>
        </w:rPr>
      </w:pPr>
    </w:p>
    <w:p w14:paraId="12650C51" w14:textId="77777777" w:rsidR="00000000" w:rsidRDefault="007A214F">
      <w:pPr>
        <w:pStyle w:val="ac"/>
        <w:rPr>
          <w:rtl/>
        </w:rPr>
      </w:pPr>
      <w:r>
        <w:rPr>
          <w:rFonts w:hint="eastAsia"/>
          <w:rtl/>
        </w:rPr>
        <w:t>שלמה</w:t>
      </w:r>
      <w:r>
        <w:rPr>
          <w:rtl/>
        </w:rPr>
        <w:t xml:space="preserve"> בניזרי (ש"ס):</w:t>
      </w:r>
    </w:p>
    <w:p w14:paraId="49963513" w14:textId="77777777" w:rsidR="00000000" w:rsidRDefault="007A214F">
      <w:pPr>
        <w:pStyle w:val="a"/>
        <w:rPr>
          <w:rFonts w:hint="cs"/>
          <w:rtl/>
        </w:rPr>
      </w:pPr>
    </w:p>
    <w:p w14:paraId="227EF5D7" w14:textId="77777777" w:rsidR="00000000" w:rsidRDefault="007A214F">
      <w:pPr>
        <w:pStyle w:val="a"/>
        <w:rPr>
          <w:rFonts w:hint="cs"/>
          <w:rtl/>
        </w:rPr>
      </w:pPr>
      <w:r>
        <w:rPr>
          <w:rFonts w:hint="cs"/>
          <w:rtl/>
        </w:rPr>
        <w:t>- - -</w:t>
      </w:r>
    </w:p>
    <w:p w14:paraId="7BAA0E12" w14:textId="77777777" w:rsidR="00000000" w:rsidRDefault="007A214F">
      <w:pPr>
        <w:pStyle w:val="a"/>
        <w:rPr>
          <w:rFonts w:hint="cs"/>
          <w:rtl/>
        </w:rPr>
      </w:pPr>
    </w:p>
    <w:p w14:paraId="45EAC7FE" w14:textId="77777777" w:rsidR="00000000" w:rsidRDefault="007A214F">
      <w:pPr>
        <w:pStyle w:val="SpeakerCon"/>
        <w:rPr>
          <w:rtl/>
        </w:rPr>
      </w:pPr>
      <w:bookmarkStart w:id="344" w:name="FS000000521T10_09_2003_15_11_02C"/>
      <w:bookmarkEnd w:id="344"/>
      <w:r>
        <w:rPr>
          <w:rtl/>
        </w:rPr>
        <w:t>שר הרווחה זבולון אורלב:</w:t>
      </w:r>
    </w:p>
    <w:p w14:paraId="5B073410" w14:textId="77777777" w:rsidR="00000000" w:rsidRDefault="007A214F">
      <w:pPr>
        <w:pStyle w:val="a"/>
        <w:rPr>
          <w:rtl/>
        </w:rPr>
      </w:pPr>
    </w:p>
    <w:p w14:paraId="3E652D05" w14:textId="77777777" w:rsidR="00000000" w:rsidRDefault="007A214F">
      <w:pPr>
        <w:pStyle w:val="a"/>
        <w:rPr>
          <w:rFonts w:hint="cs"/>
          <w:rtl/>
        </w:rPr>
      </w:pPr>
      <w:r>
        <w:rPr>
          <w:rFonts w:hint="cs"/>
          <w:rtl/>
        </w:rPr>
        <w:t>אל תמשיך להרוס את שירותי הרווחה, תאפשר לנו לשקם אותם, תאפשר לנו לעשות ולפעול באופן מקצועי, לאפשר לעובדים הסוציאליים להרים ר</w:t>
      </w:r>
      <w:r>
        <w:rPr>
          <w:rFonts w:hint="cs"/>
          <w:rtl/>
        </w:rPr>
        <w:t>אש כדי לאפשר לילדים האלה לחיות ברווחה.</w:t>
      </w:r>
    </w:p>
    <w:p w14:paraId="4A7CDF2C" w14:textId="77777777" w:rsidR="00000000" w:rsidRDefault="007A214F">
      <w:pPr>
        <w:pStyle w:val="a"/>
        <w:rPr>
          <w:rFonts w:hint="cs"/>
          <w:rtl/>
        </w:rPr>
      </w:pPr>
    </w:p>
    <w:p w14:paraId="338A8A54" w14:textId="77777777" w:rsidR="00000000" w:rsidRDefault="007A214F">
      <w:pPr>
        <w:pStyle w:val="ac"/>
        <w:rPr>
          <w:rtl/>
        </w:rPr>
      </w:pPr>
      <w:r>
        <w:rPr>
          <w:rFonts w:hint="eastAsia"/>
          <w:rtl/>
        </w:rPr>
        <w:t>קריאה</w:t>
      </w:r>
      <w:r>
        <w:rPr>
          <w:rtl/>
        </w:rPr>
        <w:t>:</w:t>
      </w:r>
    </w:p>
    <w:p w14:paraId="64E98F35" w14:textId="77777777" w:rsidR="00000000" w:rsidRDefault="007A214F">
      <w:pPr>
        <w:pStyle w:val="a"/>
        <w:rPr>
          <w:rFonts w:hint="cs"/>
          <w:rtl/>
        </w:rPr>
      </w:pPr>
    </w:p>
    <w:p w14:paraId="6F27C429" w14:textId="77777777" w:rsidR="00000000" w:rsidRDefault="007A214F">
      <w:pPr>
        <w:pStyle w:val="a"/>
        <w:rPr>
          <w:rFonts w:hint="cs"/>
          <w:rtl/>
        </w:rPr>
      </w:pPr>
      <w:r>
        <w:rPr>
          <w:rFonts w:hint="cs"/>
          <w:rtl/>
        </w:rPr>
        <w:t>- - -</w:t>
      </w:r>
    </w:p>
    <w:p w14:paraId="639D45EA" w14:textId="77777777" w:rsidR="00000000" w:rsidRDefault="007A214F">
      <w:pPr>
        <w:pStyle w:val="a"/>
        <w:rPr>
          <w:rFonts w:hint="cs"/>
          <w:rtl/>
        </w:rPr>
      </w:pPr>
    </w:p>
    <w:p w14:paraId="239006F0" w14:textId="77777777" w:rsidR="00000000" w:rsidRDefault="007A214F">
      <w:pPr>
        <w:pStyle w:val="ad"/>
        <w:rPr>
          <w:rtl/>
        </w:rPr>
      </w:pPr>
      <w:r>
        <w:rPr>
          <w:rtl/>
        </w:rPr>
        <w:t>היו"ר נסים דהן:</w:t>
      </w:r>
    </w:p>
    <w:p w14:paraId="6766F25D" w14:textId="77777777" w:rsidR="00000000" w:rsidRDefault="007A214F">
      <w:pPr>
        <w:pStyle w:val="a"/>
        <w:rPr>
          <w:rtl/>
        </w:rPr>
      </w:pPr>
    </w:p>
    <w:p w14:paraId="736CB711" w14:textId="77777777" w:rsidR="00000000" w:rsidRDefault="007A214F">
      <w:pPr>
        <w:pStyle w:val="a"/>
        <w:rPr>
          <w:rFonts w:hint="cs"/>
          <w:rtl/>
        </w:rPr>
      </w:pPr>
      <w:r>
        <w:rPr>
          <w:rFonts w:hint="cs"/>
          <w:rtl/>
        </w:rPr>
        <w:t xml:space="preserve">בסוף הישיבה. </w:t>
      </w:r>
    </w:p>
    <w:p w14:paraId="2CB80CD9" w14:textId="77777777" w:rsidR="00000000" w:rsidRDefault="007A214F">
      <w:pPr>
        <w:pStyle w:val="a"/>
        <w:rPr>
          <w:rFonts w:hint="cs"/>
          <w:rtl/>
        </w:rPr>
      </w:pPr>
    </w:p>
    <w:p w14:paraId="2BD1BC79" w14:textId="77777777" w:rsidR="00000000" w:rsidRDefault="007A214F">
      <w:pPr>
        <w:pStyle w:val="SpeakerCon"/>
        <w:rPr>
          <w:rtl/>
        </w:rPr>
      </w:pPr>
      <w:bookmarkStart w:id="345" w:name="FS000000521T10_09_2003_15_12_18C"/>
      <w:bookmarkEnd w:id="345"/>
      <w:r>
        <w:rPr>
          <w:rtl/>
        </w:rPr>
        <w:t>שר הרווחה זבולון אורלב:</w:t>
      </w:r>
    </w:p>
    <w:p w14:paraId="2838270E" w14:textId="77777777" w:rsidR="00000000" w:rsidRDefault="007A214F">
      <w:pPr>
        <w:pStyle w:val="a"/>
        <w:rPr>
          <w:rtl/>
        </w:rPr>
      </w:pPr>
    </w:p>
    <w:p w14:paraId="0D3F074D" w14:textId="77777777" w:rsidR="00000000" w:rsidRDefault="007A214F">
      <w:pPr>
        <w:pStyle w:val="a"/>
        <w:rPr>
          <w:rFonts w:hint="cs"/>
          <w:rtl/>
        </w:rPr>
      </w:pPr>
      <w:r>
        <w:rPr>
          <w:rFonts w:hint="cs"/>
          <w:rtl/>
        </w:rPr>
        <w:t>על כן אני מציע להעביר את הדיון לוועדת העבודה, הרווחה והבריאות.</w:t>
      </w:r>
    </w:p>
    <w:p w14:paraId="4607C5D3" w14:textId="77777777" w:rsidR="00000000" w:rsidRDefault="007A214F">
      <w:pPr>
        <w:pStyle w:val="a"/>
        <w:rPr>
          <w:rFonts w:hint="cs"/>
          <w:rtl/>
        </w:rPr>
      </w:pPr>
    </w:p>
    <w:p w14:paraId="333D19FA" w14:textId="77777777" w:rsidR="00000000" w:rsidRDefault="007A214F">
      <w:pPr>
        <w:pStyle w:val="ad"/>
        <w:rPr>
          <w:rtl/>
        </w:rPr>
      </w:pPr>
      <w:r>
        <w:rPr>
          <w:rtl/>
        </w:rPr>
        <w:t>היו"ר נסים דהן:</w:t>
      </w:r>
    </w:p>
    <w:p w14:paraId="4A1A5BFE" w14:textId="77777777" w:rsidR="00000000" w:rsidRDefault="007A214F">
      <w:pPr>
        <w:pStyle w:val="a"/>
        <w:rPr>
          <w:rtl/>
        </w:rPr>
      </w:pPr>
    </w:p>
    <w:p w14:paraId="704806BF" w14:textId="77777777" w:rsidR="00000000" w:rsidRDefault="007A214F">
      <w:pPr>
        <w:pStyle w:val="a"/>
        <w:rPr>
          <w:rFonts w:hint="cs"/>
          <w:rtl/>
        </w:rPr>
      </w:pPr>
      <w:r>
        <w:rPr>
          <w:rFonts w:hint="cs"/>
          <w:rtl/>
        </w:rPr>
        <w:t>תודה רבה, כבוד השר. חבר הכנסת דהאמשה ביקש להציע - - -</w:t>
      </w:r>
    </w:p>
    <w:p w14:paraId="1637C7AC" w14:textId="77777777" w:rsidR="00000000" w:rsidRDefault="007A214F">
      <w:pPr>
        <w:pStyle w:val="a"/>
        <w:rPr>
          <w:rFonts w:hint="cs"/>
          <w:rtl/>
        </w:rPr>
      </w:pPr>
    </w:p>
    <w:p w14:paraId="74F3D5BE" w14:textId="77777777" w:rsidR="00000000" w:rsidRDefault="007A214F">
      <w:pPr>
        <w:pStyle w:val="ac"/>
        <w:rPr>
          <w:rtl/>
        </w:rPr>
      </w:pPr>
      <w:r>
        <w:rPr>
          <w:rFonts w:hint="eastAsia"/>
          <w:rtl/>
        </w:rPr>
        <w:t>נסים</w:t>
      </w:r>
      <w:r>
        <w:rPr>
          <w:rtl/>
        </w:rPr>
        <w:t xml:space="preserve"> זאב</w:t>
      </w:r>
      <w:r>
        <w:rPr>
          <w:rtl/>
        </w:rPr>
        <w:t xml:space="preserve"> (ש"ס):</w:t>
      </w:r>
    </w:p>
    <w:p w14:paraId="495BC612" w14:textId="77777777" w:rsidR="00000000" w:rsidRDefault="007A214F">
      <w:pPr>
        <w:pStyle w:val="a"/>
        <w:rPr>
          <w:rFonts w:hint="cs"/>
          <w:rtl/>
        </w:rPr>
      </w:pPr>
    </w:p>
    <w:p w14:paraId="60CA77AE" w14:textId="77777777" w:rsidR="00000000" w:rsidRDefault="007A214F">
      <w:pPr>
        <w:pStyle w:val="a"/>
        <w:rPr>
          <w:rFonts w:hint="cs"/>
          <w:rtl/>
        </w:rPr>
      </w:pPr>
      <w:r>
        <w:rPr>
          <w:rFonts w:hint="cs"/>
          <w:rtl/>
        </w:rPr>
        <w:t>- - -</w:t>
      </w:r>
    </w:p>
    <w:p w14:paraId="525E3191" w14:textId="77777777" w:rsidR="00000000" w:rsidRDefault="007A214F">
      <w:pPr>
        <w:pStyle w:val="a"/>
        <w:rPr>
          <w:rFonts w:hint="cs"/>
          <w:rtl/>
        </w:rPr>
      </w:pPr>
    </w:p>
    <w:p w14:paraId="02A05BF9" w14:textId="77777777" w:rsidR="00000000" w:rsidRDefault="007A214F">
      <w:pPr>
        <w:pStyle w:val="ad"/>
        <w:rPr>
          <w:rtl/>
        </w:rPr>
      </w:pPr>
      <w:r>
        <w:rPr>
          <w:rtl/>
        </w:rPr>
        <w:t>היו"ר נסים דהן:</w:t>
      </w:r>
    </w:p>
    <w:p w14:paraId="5CF52032" w14:textId="77777777" w:rsidR="00000000" w:rsidRDefault="007A214F">
      <w:pPr>
        <w:pStyle w:val="a"/>
        <w:rPr>
          <w:rtl/>
        </w:rPr>
      </w:pPr>
    </w:p>
    <w:p w14:paraId="42E0F59C" w14:textId="77777777" w:rsidR="00000000" w:rsidRDefault="007A214F">
      <w:pPr>
        <w:pStyle w:val="a"/>
        <w:rPr>
          <w:rFonts w:hint="cs"/>
          <w:rtl/>
        </w:rPr>
      </w:pPr>
      <w:r>
        <w:rPr>
          <w:rFonts w:hint="cs"/>
          <w:rtl/>
        </w:rPr>
        <w:t>רק רגע. על-פי הרישום שמזכיר הכנסת נתן לי, חבר הכנסת דהאמשה ביקש ראשון, וזכותו לפי הרישום. אני מצטער, קיבלתי פתק ממזכיר הכנסת, הוא מנהל כאן את העניינים האלה.</w:t>
      </w:r>
    </w:p>
    <w:p w14:paraId="4B3B2B2D" w14:textId="77777777" w:rsidR="00000000" w:rsidRDefault="007A214F">
      <w:pPr>
        <w:pStyle w:val="a"/>
        <w:rPr>
          <w:rFonts w:hint="cs"/>
          <w:rtl/>
        </w:rPr>
      </w:pPr>
    </w:p>
    <w:p w14:paraId="37F43E75" w14:textId="77777777" w:rsidR="00000000" w:rsidRDefault="007A214F">
      <w:pPr>
        <w:pStyle w:val="ac"/>
        <w:rPr>
          <w:rtl/>
        </w:rPr>
      </w:pPr>
      <w:r>
        <w:rPr>
          <w:rFonts w:hint="eastAsia"/>
          <w:rtl/>
        </w:rPr>
        <w:t>נסים</w:t>
      </w:r>
      <w:r>
        <w:rPr>
          <w:rtl/>
        </w:rPr>
        <w:t xml:space="preserve"> זאב (ש"ס):</w:t>
      </w:r>
    </w:p>
    <w:p w14:paraId="300CD191" w14:textId="77777777" w:rsidR="00000000" w:rsidRDefault="007A214F">
      <w:pPr>
        <w:pStyle w:val="a"/>
        <w:rPr>
          <w:rFonts w:hint="cs"/>
          <w:rtl/>
        </w:rPr>
      </w:pPr>
    </w:p>
    <w:p w14:paraId="76D070F4" w14:textId="77777777" w:rsidR="00000000" w:rsidRDefault="007A214F">
      <w:pPr>
        <w:pStyle w:val="a"/>
        <w:ind w:firstLine="0"/>
        <w:rPr>
          <w:rFonts w:hint="cs"/>
          <w:rtl/>
        </w:rPr>
      </w:pPr>
      <w:r>
        <w:rPr>
          <w:rFonts w:hint="cs"/>
          <w:rtl/>
        </w:rPr>
        <w:tab/>
        <w:t>אני רוצה להשיב לו.</w:t>
      </w:r>
    </w:p>
    <w:p w14:paraId="358A3335" w14:textId="77777777" w:rsidR="00000000" w:rsidRDefault="007A214F">
      <w:pPr>
        <w:pStyle w:val="a"/>
        <w:ind w:firstLine="0"/>
        <w:rPr>
          <w:rFonts w:hint="cs"/>
          <w:rtl/>
        </w:rPr>
      </w:pPr>
    </w:p>
    <w:p w14:paraId="11DB47C2" w14:textId="77777777" w:rsidR="00000000" w:rsidRDefault="007A214F">
      <w:pPr>
        <w:pStyle w:val="ad"/>
        <w:rPr>
          <w:rtl/>
        </w:rPr>
      </w:pPr>
      <w:r>
        <w:rPr>
          <w:rtl/>
        </w:rPr>
        <w:t>היו"ר נסים דהן:</w:t>
      </w:r>
    </w:p>
    <w:p w14:paraId="245C863D" w14:textId="77777777" w:rsidR="00000000" w:rsidRDefault="007A214F">
      <w:pPr>
        <w:pStyle w:val="a"/>
        <w:rPr>
          <w:rtl/>
        </w:rPr>
      </w:pPr>
    </w:p>
    <w:p w14:paraId="0C96A4CF" w14:textId="77777777" w:rsidR="00000000" w:rsidRDefault="007A214F">
      <w:pPr>
        <w:pStyle w:val="a"/>
        <w:rPr>
          <w:rFonts w:hint="cs"/>
          <w:rtl/>
        </w:rPr>
      </w:pPr>
      <w:r>
        <w:rPr>
          <w:rFonts w:hint="cs"/>
          <w:rtl/>
        </w:rPr>
        <w:t xml:space="preserve">חבר הכנסת </w:t>
      </w:r>
      <w:r>
        <w:rPr>
          <w:rFonts w:hint="cs"/>
          <w:rtl/>
        </w:rPr>
        <w:t>נסים זאב, אין תקנון כזה. אתה רוצה להמציא תקנון חדש? אין. יש רק תקנון הכנסת שמחייב.</w:t>
      </w:r>
    </w:p>
    <w:p w14:paraId="0A3D5A17" w14:textId="77777777" w:rsidR="00000000" w:rsidRDefault="007A214F">
      <w:pPr>
        <w:pStyle w:val="a"/>
        <w:rPr>
          <w:rFonts w:hint="cs"/>
          <w:rtl/>
        </w:rPr>
      </w:pPr>
    </w:p>
    <w:p w14:paraId="6EB5E35E" w14:textId="77777777" w:rsidR="00000000" w:rsidRDefault="007A214F">
      <w:pPr>
        <w:pStyle w:val="ac"/>
        <w:rPr>
          <w:rtl/>
        </w:rPr>
      </w:pPr>
      <w:r>
        <w:rPr>
          <w:rFonts w:hint="eastAsia"/>
          <w:rtl/>
        </w:rPr>
        <w:t>נסים</w:t>
      </w:r>
      <w:r>
        <w:rPr>
          <w:rtl/>
        </w:rPr>
        <w:t xml:space="preserve"> זאב (ש"ס):</w:t>
      </w:r>
    </w:p>
    <w:p w14:paraId="52E08422" w14:textId="77777777" w:rsidR="00000000" w:rsidRDefault="007A214F">
      <w:pPr>
        <w:pStyle w:val="a"/>
        <w:rPr>
          <w:rFonts w:hint="cs"/>
          <w:rtl/>
        </w:rPr>
      </w:pPr>
    </w:p>
    <w:p w14:paraId="0A39F747" w14:textId="77777777" w:rsidR="00000000" w:rsidRDefault="007A214F">
      <w:pPr>
        <w:pStyle w:val="a"/>
        <w:rPr>
          <w:rFonts w:hint="cs"/>
          <w:rtl/>
        </w:rPr>
      </w:pPr>
      <w:r>
        <w:rPr>
          <w:rFonts w:hint="cs"/>
          <w:rtl/>
        </w:rPr>
        <w:t>- - -</w:t>
      </w:r>
    </w:p>
    <w:p w14:paraId="6CD019FC" w14:textId="77777777" w:rsidR="00000000" w:rsidRDefault="007A214F">
      <w:pPr>
        <w:pStyle w:val="a"/>
        <w:rPr>
          <w:rFonts w:hint="cs"/>
          <w:rtl/>
        </w:rPr>
      </w:pPr>
    </w:p>
    <w:p w14:paraId="0681C56C" w14:textId="77777777" w:rsidR="00000000" w:rsidRDefault="007A214F">
      <w:pPr>
        <w:pStyle w:val="ad"/>
        <w:rPr>
          <w:rtl/>
        </w:rPr>
      </w:pPr>
      <w:r>
        <w:rPr>
          <w:rtl/>
        </w:rPr>
        <w:t>היו"ר נסים דהן:</w:t>
      </w:r>
    </w:p>
    <w:p w14:paraId="3B7F70DD" w14:textId="77777777" w:rsidR="00000000" w:rsidRDefault="007A214F">
      <w:pPr>
        <w:pStyle w:val="a"/>
        <w:rPr>
          <w:rtl/>
        </w:rPr>
      </w:pPr>
    </w:p>
    <w:p w14:paraId="2319A3B5" w14:textId="77777777" w:rsidR="00000000" w:rsidRDefault="007A214F">
      <w:pPr>
        <w:pStyle w:val="a"/>
        <w:rPr>
          <w:rFonts w:hint="cs"/>
          <w:rtl/>
        </w:rPr>
      </w:pPr>
      <w:r>
        <w:rPr>
          <w:rFonts w:hint="cs"/>
          <w:rtl/>
        </w:rPr>
        <w:t xml:space="preserve">חבר הכנסת נסים זאב, אני מבקש ממך לא להפריע למהלך הדיון בכנסת. אנחנו נפעל לפי התקנון. </w:t>
      </w:r>
    </w:p>
    <w:p w14:paraId="29AA0CEE" w14:textId="77777777" w:rsidR="00000000" w:rsidRDefault="007A214F">
      <w:pPr>
        <w:pStyle w:val="a"/>
        <w:rPr>
          <w:rFonts w:hint="cs"/>
          <w:rtl/>
        </w:rPr>
      </w:pPr>
    </w:p>
    <w:p w14:paraId="7BBEC672" w14:textId="77777777" w:rsidR="00000000" w:rsidRDefault="007A214F">
      <w:pPr>
        <w:pStyle w:val="ac"/>
        <w:rPr>
          <w:rtl/>
        </w:rPr>
      </w:pPr>
      <w:r>
        <w:rPr>
          <w:rFonts w:hint="eastAsia"/>
          <w:rtl/>
        </w:rPr>
        <w:t>נסים</w:t>
      </w:r>
      <w:r>
        <w:rPr>
          <w:rtl/>
        </w:rPr>
        <w:t xml:space="preserve"> זאב (ש"ס):</w:t>
      </w:r>
    </w:p>
    <w:p w14:paraId="60D00843" w14:textId="77777777" w:rsidR="00000000" w:rsidRDefault="007A214F">
      <w:pPr>
        <w:pStyle w:val="a"/>
        <w:rPr>
          <w:rFonts w:hint="cs"/>
          <w:rtl/>
        </w:rPr>
      </w:pPr>
    </w:p>
    <w:p w14:paraId="27D9CE21" w14:textId="77777777" w:rsidR="00000000" w:rsidRDefault="007A214F">
      <w:pPr>
        <w:pStyle w:val="a"/>
        <w:rPr>
          <w:rFonts w:hint="cs"/>
          <w:rtl/>
        </w:rPr>
      </w:pPr>
      <w:r>
        <w:rPr>
          <w:rFonts w:hint="cs"/>
          <w:rtl/>
        </w:rPr>
        <w:t>הוא פגע בי באופן אישי, ואני</w:t>
      </w:r>
      <w:r>
        <w:rPr>
          <w:rFonts w:hint="cs"/>
          <w:rtl/>
        </w:rPr>
        <w:t xml:space="preserve"> מבקש להשיב.</w:t>
      </w:r>
    </w:p>
    <w:p w14:paraId="69C58F05" w14:textId="77777777" w:rsidR="00000000" w:rsidRDefault="007A214F">
      <w:pPr>
        <w:pStyle w:val="a"/>
        <w:rPr>
          <w:rFonts w:hint="cs"/>
          <w:rtl/>
        </w:rPr>
      </w:pPr>
    </w:p>
    <w:p w14:paraId="5B0C9426" w14:textId="77777777" w:rsidR="00000000" w:rsidRDefault="007A214F">
      <w:pPr>
        <w:pStyle w:val="ad"/>
        <w:rPr>
          <w:rtl/>
        </w:rPr>
      </w:pPr>
      <w:r>
        <w:rPr>
          <w:rtl/>
        </w:rPr>
        <w:t>היו"ר נסים דהן:</w:t>
      </w:r>
    </w:p>
    <w:p w14:paraId="0C9C4DC6" w14:textId="77777777" w:rsidR="00000000" w:rsidRDefault="007A214F">
      <w:pPr>
        <w:pStyle w:val="a"/>
        <w:rPr>
          <w:rtl/>
        </w:rPr>
      </w:pPr>
    </w:p>
    <w:p w14:paraId="636061D8" w14:textId="77777777" w:rsidR="00000000" w:rsidRDefault="007A214F">
      <w:pPr>
        <w:pStyle w:val="a"/>
        <w:rPr>
          <w:rFonts w:hint="cs"/>
          <w:rtl/>
        </w:rPr>
      </w:pPr>
      <w:r>
        <w:rPr>
          <w:rFonts w:hint="cs"/>
          <w:rtl/>
        </w:rPr>
        <w:t>חבר הכנסת נסים זאב, עם כל הכבוד, אני מבקש ממך לא להפריע למהלך הדיון בכנסת.</w:t>
      </w:r>
    </w:p>
    <w:p w14:paraId="03968F29" w14:textId="77777777" w:rsidR="00000000" w:rsidRDefault="007A214F">
      <w:pPr>
        <w:pStyle w:val="a"/>
        <w:rPr>
          <w:rFonts w:hint="cs"/>
          <w:rtl/>
        </w:rPr>
      </w:pPr>
    </w:p>
    <w:p w14:paraId="41FEDCC1" w14:textId="77777777" w:rsidR="00000000" w:rsidRDefault="007A214F">
      <w:pPr>
        <w:pStyle w:val="ac"/>
        <w:rPr>
          <w:rtl/>
        </w:rPr>
      </w:pPr>
      <w:r>
        <w:rPr>
          <w:rFonts w:hint="eastAsia"/>
          <w:rtl/>
        </w:rPr>
        <w:t>יצחק</w:t>
      </w:r>
      <w:r>
        <w:rPr>
          <w:rtl/>
        </w:rPr>
        <w:t xml:space="preserve"> כהן (ש"ס):</w:t>
      </w:r>
    </w:p>
    <w:p w14:paraId="6967AF2E" w14:textId="77777777" w:rsidR="00000000" w:rsidRDefault="007A214F">
      <w:pPr>
        <w:pStyle w:val="a"/>
        <w:rPr>
          <w:rFonts w:hint="cs"/>
          <w:rtl/>
        </w:rPr>
      </w:pPr>
    </w:p>
    <w:p w14:paraId="49B85419" w14:textId="77777777" w:rsidR="00000000" w:rsidRDefault="007A214F">
      <w:pPr>
        <w:pStyle w:val="a"/>
        <w:rPr>
          <w:rFonts w:hint="cs"/>
          <w:rtl/>
        </w:rPr>
      </w:pPr>
      <w:r>
        <w:rPr>
          <w:rFonts w:hint="cs"/>
          <w:rtl/>
        </w:rPr>
        <w:t>לפי התקנון הוא רשאי להגיב.</w:t>
      </w:r>
    </w:p>
    <w:p w14:paraId="3F7F1B7F" w14:textId="77777777" w:rsidR="00000000" w:rsidRDefault="007A214F">
      <w:pPr>
        <w:pStyle w:val="a"/>
        <w:rPr>
          <w:rFonts w:hint="cs"/>
          <w:rtl/>
        </w:rPr>
      </w:pPr>
    </w:p>
    <w:p w14:paraId="0A4EBDDE" w14:textId="77777777" w:rsidR="00000000" w:rsidRDefault="007A214F">
      <w:pPr>
        <w:pStyle w:val="ad"/>
        <w:rPr>
          <w:rtl/>
        </w:rPr>
      </w:pPr>
      <w:r>
        <w:rPr>
          <w:rtl/>
        </w:rPr>
        <w:t>היו"ר נסים דהן:</w:t>
      </w:r>
    </w:p>
    <w:p w14:paraId="09D6A240" w14:textId="77777777" w:rsidR="00000000" w:rsidRDefault="007A214F">
      <w:pPr>
        <w:pStyle w:val="a"/>
        <w:rPr>
          <w:rtl/>
        </w:rPr>
      </w:pPr>
    </w:p>
    <w:p w14:paraId="0A1B385C" w14:textId="77777777" w:rsidR="00000000" w:rsidRDefault="007A214F">
      <w:pPr>
        <w:pStyle w:val="a"/>
        <w:rPr>
          <w:rFonts w:hint="cs"/>
          <w:rtl/>
        </w:rPr>
      </w:pPr>
      <w:r>
        <w:rPr>
          <w:rFonts w:hint="cs"/>
          <w:rtl/>
        </w:rPr>
        <w:t xml:space="preserve">זכותו של השר לשעבר בניזרי, כיוון שהותקף אישית </w:t>
      </w:r>
      <w:r>
        <w:rPr>
          <w:rtl/>
        </w:rPr>
        <w:t>–</w:t>
      </w:r>
      <w:r>
        <w:rPr>
          <w:rFonts w:hint="cs"/>
          <w:rtl/>
        </w:rPr>
        <w:t xml:space="preserve"> להודעה אישית בסוף הדיון, רק על-פי התקנו</w:t>
      </w:r>
      <w:r>
        <w:rPr>
          <w:rFonts w:hint="cs"/>
          <w:rtl/>
        </w:rPr>
        <w:t>ן. ועכשיו, הצעה אחרת לחבר הכנסת דהאמשה.</w:t>
      </w:r>
    </w:p>
    <w:p w14:paraId="514DE35C" w14:textId="77777777" w:rsidR="00000000" w:rsidRDefault="007A214F">
      <w:pPr>
        <w:pStyle w:val="a"/>
        <w:rPr>
          <w:rFonts w:hint="cs"/>
          <w:rtl/>
        </w:rPr>
      </w:pPr>
    </w:p>
    <w:p w14:paraId="34181445" w14:textId="77777777" w:rsidR="00000000" w:rsidRDefault="007A214F">
      <w:pPr>
        <w:pStyle w:val="Speaker"/>
        <w:rPr>
          <w:rtl/>
        </w:rPr>
      </w:pPr>
      <w:bookmarkStart w:id="346" w:name="FS000000550T10_09_2003_15_19_46"/>
      <w:bookmarkStart w:id="347" w:name="_Toc65927032"/>
      <w:bookmarkEnd w:id="346"/>
      <w:r>
        <w:rPr>
          <w:rFonts w:hint="eastAsia"/>
          <w:rtl/>
        </w:rPr>
        <w:t>עבד</w:t>
      </w:r>
      <w:r>
        <w:rPr>
          <w:rtl/>
        </w:rPr>
        <w:t>-אלמאלכ דהאמשה (רע"ם):</w:t>
      </w:r>
      <w:bookmarkEnd w:id="347"/>
    </w:p>
    <w:p w14:paraId="1ACE585C" w14:textId="77777777" w:rsidR="00000000" w:rsidRDefault="007A214F">
      <w:pPr>
        <w:pStyle w:val="a"/>
        <w:rPr>
          <w:rFonts w:hint="cs"/>
          <w:rtl/>
        </w:rPr>
      </w:pPr>
    </w:p>
    <w:p w14:paraId="79208B39" w14:textId="77777777" w:rsidR="00000000" w:rsidRDefault="007A214F">
      <w:pPr>
        <w:pStyle w:val="a"/>
        <w:rPr>
          <w:rFonts w:hint="cs"/>
          <w:rtl/>
        </w:rPr>
      </w:pPr>
      <w:r>
        <w:rPr>
          <w:rFonts w:hint="cs"/>
          <w:rtl/>
        </w:rPr>
        <w:t>כבוד היושב-ראש, מכובדי השרים, חברי חברי הכנסת, אני מאוד מצטער שהשר בר-לב - - -</w:t>
      </w:r>
    </w:p>
    <w:p w14:paraId="708A06AF" w14:textId="77777777" w:rsidR="00000000" w:rsidRDefault="007A214F">
      <w:pPr>
        <w:pStyle w:val="a"/>
        <w:rPr>
          <w:rFonts w:hint="cs"/>
          <w:rtl/>
        </w:rPr>
      </w:pPr>
    </w:p>
    <w:p w14:paraId="7A2F66E0" w14:textId="77777777" w:rsidR="00000000" w:rsidRDefault="007A214F">
      <w:pPr>
        <w:pStyle w:val="ac"/>
        <w:rPr>
          <w:rtl/>
        </w:rPr>
      </w:pPr>
      <w:r>
        <w:rPr>
          <w:rFonts w:hint="eastAsia"/>
          <w:rtl/>
        </w:rPr>
        <w:t>קריאות</w:t>
      </w:r>
      <w:r>
        <w:rPr>
          <w:rtl/>
        </w:rPr>
        <w:t>:</w:t>
      </w:r>
    </w:p>
    <w:p w14:paraId="078A9098" w14:textId="77777777" w:rsidR="00000000" w:rsidRDefault="007A214F">
      <w:pPr>
        <w:pStyle w:val="a"/>
        <w:rPr>
          <w:rFonts w:hint="cs"/>
          <w:rtl/>
        </w:rPr>
      </w:pPr>
    </w:p>
    <w:p w14:paraId="69D9DC60" w14:textId="77777777" w:rsidR="00000000" w:rsidRDefault="007A214F">
      <w:pPr>
        <w:pStyle w:val="a"/>
        <w:ind w:firstLine="0"/>
        <w:rPr>
          <w:rFonts w:hint="cs"/>
          <w:rtl/>
        </w:rPr>
      </w:pPr>
      <w:r>
        <w:rPr>
          <w:rFonts w:hint="cs"/>
          <w:rtl/>
        </w:rPr>
        <w:tab/>
        <w:t>אורלב, אורלב.</w:t>
      </w:r>
    </w:p>
    <w:p w14:paraId="65E841D0" w14:textId="77777777" w:rsidR="00000000" w:rsidRDefault="007A214F">
      <w:pPr>
        <w:pStyle w:val="a"/>
        <w:rPr>
          <w:rFonts w:hint="cs"/>
          <w:rtl/>
        </w:rPr>
      </w:pPr>
    </w:p>
    <w:p w14:paraId="1A31BAD5" w14:textId="77777777" w:rsidR="00000000" w:rsidRDefault="007A214F">
      <w:pPr>
        <w:pStyle w:val="ac"/>
        <w:rPr>
          <w:rtl/>
        </w:rPr>
      </w:pPr>
      <w:r>
        <w:rPr>
          <w:rFonts w:hint="eastAsia"/>
          <w:rtl/>
        </w:rPr>
        <w:t>יצחק</w:t>
      </w:r>
      <w:r>
        <w:rPr>
          <w:rtl/>
        </w:rPr>
        <w:t xml:space="preserve"> כהן (ש"ס):</w:t>
      </w:r>
    </w:p>
    <w:p w14:paraId="00D930EF" w14:textId="77777777" w:rsidR="00000000" w:rsidRDefault="007A214F">
      <w:pPr>
        <w:pStyle w:val="a"/>
        <w:rPr>
          <w:rFonts w:hint="cs"/>
          <w:rtl/>
        </w:rPr>
      </w:pPr>
    </w:p>
    <w:p w14:paraId="2736F31A" w14:textId="77777777" w:rsidR="00000000" w:rsidRDefault="007A214F">
      <w:pPr>
        <w:pStyle w:val="a"/>
        <w:rPr>
          <w:rFonts w:hint="cs"/>
          <w:rtl/>
        </w:rPr>
      </w:pPr>
      <w:r>
        <w:rPr>
          <w:rFonts w:hint="cs"/>
          <w:rtl/>
        </w:rPr>
        <w:t>עורלב.</w:t>
      </w:r>
    </w:p>
    <w:p w14:paraId="021901B8" w14:textId="77777777" w:rsidR="00000000" w:rsidRDefault="007A214F">
      <w:pPr>
        <w:pStyle w:val="a"/>
        <w:ind w:firstLine="0"/>
        <w:rPr>
          <w:rFonts w:hint="cs"/>
          <w:rtl/>
        </w:rPr>
      </w:pPr>
    </w:p>
    <w:p w14:paraId="1463A396" w14:textId="77777777" w:rsidR="00000000" w:rsidRDefault="007A214F">
      <w:pPr>
        <w:pStyle w:val="SpeakerCon"/>
        <w:rPr>
          <w:rtl/>
        </w:rPr>
      </w:pPr>
      <w:bookmarkStart w:id="348" w:name="FS000000550T10_09_2003_15_21_21C"/>
      <w:bookmarkEnd w:id="348"/>
      <w:r>
        <w:rPr>
          <w:rtl/>
        </w:rPr>
        <w:t>עבד-אלמאלכ דהאמשה (רע"ם):</w:t>
      </w:r>
    </w:p>
    <w:p w14:paraId="4D876203" w14:textId="77777777" w:rsidR="00000000" w:rsidRDefault="007A214F">
      <w:pPr>
        <w:pStyle w:val="a"/>
        <w:rPr>
          <w:rtl/>
        </w:rPr>
      </w:pPr>
    </w:p>
    <w:p w14:paraId="5DC7DBE0" w14:textId="77777777" w:rsidR="00000000" w:rsidRDefault="007A214F">
      <w:pPr>
        <w:pStyle w:val="a"/>
        <w:rPr>
          <w:rFonts w:hint="cs"/>
          <w:rtl/>
        </w:rPr>
      </w:pPr>
      <w:r>
        <w:rPr>
          <w:rFonts w:hint="cs"/>
          <w:rtl/>
        </w:rPr>
        <w:t xml:space="preserve">אורלב, שגם ייבדל לחיים ארוכים. </w:t>
      </w:r>
      <w:r>
        <w:rPr>
          <w:rFonts w:hint="cs"/>
          <w:rtl/>
        </w:rPr>
        <w:t xml:space="preserve">אני טעיתי, אני מבקש סליחה. </w:t>
      </w:r>
    </w:p>
    <w:p w14:paraId="574B0D2B" w14:textId="77777777" w:rsidR="00000000" w:rsidRDefault="007A214F">
      <w:pPr>
        <w:pStyle w:val="a"/>
        <w:rPr>
          <w:rFonts w:hint="cs"/>
          <w:rtl/>
        </w:rPr>
      </w:pPr>
    </w:p>
    <w:p w14:paraId="754520EE" w14:textId="77777777" w:rsidR="00000000" w:rsidRDefault="007A214F">
      <w:pPr>
        <w:pStyle w:val="a"/>
        <w:rPr>
          <w:rFonts w:hint="cs"/>
          <w:rtl/>
        </w:rPr>
      </w:pPr>
      <w:r>
        <w:rPr>
          <w:rFonts w:hint="cs"/>
          <w:rtl/>
        </w:rPr>
        <w:t xml:space="preserve">אני מצטער שהשר אורלב, שאני מאוד מכבד אותו ומכבד את יושרו </w:t>
      </w:r>
      <w:r>
        <w:rPr>
          <w:rtl/>
        </w:rPr>
        <w:t>–</w:t>
      </w:r>
      <w:r>
        <w:rPr>
          <w:rFonts w:hint="cs"/>
          <w:rtl/>
        </w:rPr>
        <w:t xml:space="preserve"> נקלע למצב העגום הזה. </w:t>
      </w:r>
    </w:p>
    <w:p w14:paraId="780D4364" w14:textId="77777777" w:rsidR="00000000" w:rsidRDefault="007A214F">
      <w:pPr>
        <w:pStyle w:val="a"/>
        <w:rPr>
          <w:rFonts w:hint="cs"/>
          <w:rtl/>
        </w:rPr>
      </w:pPr>
    </w:p>
    <w:p w14:paraId="2FDF5A20" w14:textId="77777777" w:rsidR="00000000" w:rsidRDefault="007A214F">
      <w:pPr>
        <w:pStyle w:val="ac"/>
        <w:rPr>
          <w:rtl/>
        </w:rPr>
      </w:pPr>
      <w:r>
        <w:rPr>
          <w:rFonts w:hint="eastAsia"/>
          <w:rtl/>
        </w:rPr>
        <w:t>קריאה</w:t>
      </w:r>
      <w:r>
        <w:rPr>
          <w:rtl/>
        </w:rPr>
        <w:t>:</w:t>
      </w:r>
    </w:p>
    <w:p w14:paraId="26914EC6" w14:textId="77777777" w:rsidR="00000000" w:rsidRDefault="007A214F">
      <w:pPr>
        <w:pStyle w:val="a"/>
        <w:rPr>
          <w:rFonts w:hint="cs"/>
          <w:rtl/>
        </w:rPr>
      </w:pPr>
    </w:p>
    <w:p w14:paraId="2F87D0E8" w14:textId="77777777" w:rsidR="00000000" w:rsidRDefault="007A214F">
      <w:pPr>
        <w:pStyle w:val="a"/>
        <w:rPr>
          <w:rFonts w:hint="cs"/>
          <w:rtl/>
        </w:rPr>
      </w:pPr>
      <w:r>
        <w:rPr>
          <w:rFonts w:hint="cs"/>
          <w:rtl/>
        </w:rPr>
        <w:t>- - -</w:t>
      </w:r>
    </w:p>
    <w:p w14:paraId="086618FF" w14:textId="77777777" w:rsidR="00000000" w:rsidRDefault="007A214F">
      <w:pPr>
        <w:pStyle w:val="a"/>
        <w:rPr>
          <w:rFonts w:hint="cs"/>
          <w:rtl/>
        </w:rPr>
      </w:pPr>
    </w:p>
    <w:p w14:paraId="4FD99167" w14:textId="77777777" w:rsidR="00000000" w:rsidRDefault="007A214F">
      <w:pPr>
        <w:pStyle w:val="ad"/>
        <w:rPr>
          <w:rtl/>
        </w:rPr>
      </w:pPr>
      <w:r>
        <w:rPr>
          <w:rtl/>
        </w:rPr>
        <w:t>היו"ר נסים דהן:</w:t>
      </w:r>
    </w:p>
    <w:p w14:paraId="68AC010B" w14:textId="77777777" w:rsidR="00000000" w:rsidRDefault="007A214F">
      <w:pPr>
        <w:pStyle w:val="a"/>
        <w:rPr>
          <w:rtl/>
        </w:rPr>
      </w:pPr>
    </w:p>
    <w:p w14:paraId="29B10107" w14:textId="77777777" w:rsidR="00000000" w:rsidRDefault="007A214F">
      <w:pPr>
        <w:pStyle w:val="a"/>
        <w:rPr>
          <w:rFonts w:hint="cs"/>
          <w:rtl/>
        </w:rPr>
      </w:pPr>
      <w:r>
        <w:rPr>
          <w:rFonts w:hint="cs"/>
          <w:rtl/>
        </w:rPr>
        <w:t>יש הודעה אישית.</w:t>
      </w:r>
    </w:p>
    <w:p w14:paraId="068130F4" w14:textId="77777777" w:rsidR="00000000" w:rsidRDefault="007A214F">
      <w:pPr>
        <w:pStyle w:val="a"/>
        <w:rPr>
          <w:rtl/>
        </w:rPr>
      </w:pPr>
    </w:p>
    <w:p w14:paraId="253FB817" w14:textId="77777777" w:rsidR="00000000" w:rsidRDefault="007A214F">
      <w:pPr>
        <w:pStyle w:val="a"/>
        <w:rPr>
          <w:rFonts w:hint="cs"/>
          <w:rtl/>
        </w:rPr>
      </w:pPr>
    </w:p>
    <w:p w14:paraId="18860DB8" w14:textId="77777777" w:rsidR="00000000" w:rsidRDefault="007A214F">
      <w:pPr>
        <w:pStyle w:val="SpeakerCon"/>
        <w:rPr>
          <w:rtl/>
        </w:rPr>
      </w:pPr>
      <w:bookmarkStart w:id="349" w:name="FS000000550T10_09_2003_15_24_51C"/>
      <w:bookmarkEnd w:id="349"/>
      <w:r>
        <w:rPr>
          <w:rtl/>
        </w:rPr>
        <w:t>עבד-אלמאלכ דהאמשה (רע"ם):</w:t>
      </w:r>
    </w:p>
    <w:p w14:paraId="69C90AA2" w14:textId="77777777" w:rsidR="00000000" w:rsidRDefault="007A214F">
      <w:pPr>
        <w:pStyle w:val="a"/>
        <w:rPr>
          <w:rtl/>
        </w:rPr>
      </w:pPr>
    </w:p>
    <w:p w14:paraId="60A9CAEE" w14:textId="77777777" w:rsidR="00000000" w:rsidRDefault="007A214F">
      <w:pPr>
        <w:pStyle w:val="a"/>
        <w:rPr>
          <w:rFonts w:hint="cs"/>
          <w:rtl/>
        </w:rPr>
      </w:pPr>
      <w:r>
        <w:rPr>
          <w:rFonts w:hint="cs"/>
          <w:rtl/>
        </w:rPr>
        <w:t xml:space="preserve">הרי כולנו יודעים שאין במדינה הזאת רווחה. זו ממשלה של אנטי-רווחה, זו </w:t>
      </w:r>
      <w:r>
        <w:rPr>
          <w:rFonts w:hint="cs"/>
          <w:rtl/>
        </w:rPr>
        <w:t xml:space="preserve">ממשלה שחיסלה את הרווחה. הרי אתם חיסלתם ומחסלים בהדרגה את כל הקצבאות. עכשיו, הבשורה האחרונה של מר נתניהו הבוקר. היום, לפני שעתיים, הוא אומר, בלשון פשוטה: אל תולידו ילדים. ישבו כל בעל ואשה ויתחילו לעשות חישוב אם הם יכולים להוליד ילד אחד, שני ילדים או שלושה. </w:t>
      </w:r>
      <w:r>
        <w:rPr>
          <w:rFonts w:hint="cs"/>
          <w:rtl/>
        </w:rPr>
        <w:t xml:space="preserve">זאת מדינת רווחה? </w:t>
      </w:r>
    </w:p>
    <w:p w14:paraId="6CDB03BF" w14:textId="77777777" w:rsidR="00000000" w:rsidRDefault="007A214F">
      <w:pPr>
        <w:pStyle w:val="a"/>
        <w:rPr>
          <w:rFonts w:hint="cs"/>
          <w:rtl/>
        </w:rPr>
      </w:pPr>
    </w:p>
    <w:p w14:paraId="292B96D2" w14:textId="77777777" w:rsidR="00000000" w:rsidRDefault="007A214F">
      <w:pPr>
        <w:pStyle w:val="ac"/>
        <w:rPr>
          <w:rtl/>
        </w:rPr>
      </w:pPr>
      <w:r>
        <w:rPr>
          <w:rFonts w:hint="eastAsia"/>
          <w:rtl/>
        </w:rPr>
        <w:t>קריאות</w:t>
      </w:r>
      <w:r>
        <w:rPr>
          <w:rtl/>
        </w:rPr>
        <w:t>:</w:t>
      </w:r>
    </w:p>
    <w:p w14:paraId="0845C771" w14:textId="77777777" w:rsidR="00000000" w:rsidRDefault="007A214F">
      <w:pPr>
        <w:pStyle w:val="a"/>
        <w:rPr>
          <w:rFonts w:hint="cs"/>
          <w:rtl/>
        </w:rPr>
      </w:pPr>
    </w:p>
    <w:p w14:paraId="7800E2A9" w14:textId="77777777" w:rsidR="00000000" w:rsidRDefault="007A214F">
      <w:pPr>
        <w:pStyle w:val="a"/>
        <w:rPr>
          <w:rFonts w:hint="cs"/>
          <w:rtl/>
        </w:rPr>
      </w:pPr>
      <w:r>
        <w:rPr>
          <w:rFonts w:hint="cs"/>
          <w:rtl/>
        </w:rPr>
        <w:t>- - -</w:t>
      </w:r>
    </w:p>
    <w:p w14:paraId="55045877" w14:textId="77777777" w:rsidR="00000000" w:rsidRDefault="007A214F">
      <w:pPr>
        <w:pStyle w:val="a"/>
        <w:rPr>
          <w:rFonts w:hint="cs"/>
          <w:rtl/>
        </w:rPr>
      </w:pPr>
    </w:p>
    <w:p w14:paraId="22C2BCCD" w14:textId="77777777" w:rsidR="00000000" w:rsidRDefault="007A214F">
      <w:pPr>
        <w:pStyle w:val="SpeakerCon"/>
        <w:rPr>
          <w:rtl/>
        </w:rPr>
      </w:pPr>
      <w:bookmarkStart w:id="350" w:name="FS000000550T10_09_2003_15_27_13C"/>
      <w:bookmarkEnd w:id="350"/>
      <w:r>
        <w:rPr>
          <w:rtl/>
        </w:rPr>
        <w:t>עבד-אלמאלכ דהאמשה (רע"ם):</w:t>
      </w:r>
    </w:p>
    <w:p w14:paraId="23D1C9B5" w14:textId="77777777" w:rsidR="00000000" w:rsidRDefault="007A214F">
      <w:pPr>
        <w:pStyle w:val="a"/>
        <w:rPr>
          <w:rtl/>
        </w:rPr>
      </w:pPr>
    </w:p>
    <w:p w14:paraId="4233F84D" w14:textId="77777777" w:rsidR="00000000" w:rsidRDefault="007A214F">
      <w:pPr>
        <w:pStyle w:val="a"/>
        <w:ind w:firstLine="0"/>
        <w:rPr>
          <w:rFonts w:hint="cs"/>
          <w:rtl/>
        </w:rPr>
      </w:pPr>
      <w:r>
        <w:rPr>
          <w:rFonts w:hint="cs"/>
          <w:rtl/>
        </w:rPr>
        <w:tab/>
        <w:t>ממילא הממשלה הולכת עוד מעט. אני הייתי מציע לך, אדוני השר, לעזוב את הספינה הטובעת הזאת, ויפה שעה אחת קודם. תתפטר עכשיו, תעזוב אותם. תודה רבה.</w:t>
      </w:r>
    </w:p>
    <w:p w14:paraId="5EC969C1" w14:textId="77777777" w:rsidR="00000000" w:rsidRDefault="007A214F">
      <w:pPr>
        <w:pStyle w:val="a"/>
        <w:ind w:firstLine="0"/>
        <w:rPr>
          <w:rFonts w:hint="cs"/>
          <w:rtl/>
        </w:rPr>
      </w:pPr>
    </w:p>
    <w:p w14:paraId="6FEAEB66" w14:textId="77777777" w:rsidR="00000000" w:rsidRDefault="007A214F">
      <w:pPr>
        <w:pStyle w:val="ad"/>
        <w:rPr>
          <w:rtl/>
        </w:rPr>
      </w:pPr>
      <w:r>
        <w:rPr>
          <w:rtl/>
        </w:rPr>
        <w:t>היו"ר נסים דהן:</w:t>
      </w:r>
    </w:p>
    <w:p w14:paraId="2255A38A" w14:textId="77777777" w:rsidR="00000000" w:rsidRDefault="007A214F">
      <w:pPr>
        <w:pStyle w:val="a"/>
        <w:rPr>
          <w:rtl/>
        </w:rPr>
      </w:pPr>
    </w:p>
    <w:p w14:paraId="4A6FA5CC" w14:textId="77777777" w:rsidR="00000000" w:rsidRDefault="007A214F">
      <w:pPr>
        <w:pStyle w:val="a"/>
        <w:rPr>
          <w:rFonts w:hint="cs"/>
          <w:rtl/>
        </w:rPr>
      </w:pPr>
      <w:r>
        <w:rPr>
          <w:rFonts w:hint="cs"/>
          <w:rtl/>
        </w:rPr>
        <w:t>תודה רבה. השר לשעבר הרב בניזרי, את</w:t>
      </w:r>
      <w:r>
        <w:rPr>
          <w:rFonts w:hint="cs"/>
          <w:rtl/>
        </w:rPr>
        <w:t xml:space="preserve">ה מסכים להעביר לוועדה? מסכים להעביר. אם כן, על מה אנחנו מצביעים? </w:t>
      </w:r>
    </w:p>
    <w:p w14:paraId="38385395" w14:textId="77777777" w:rsidR="00000000" w:rsidRDefault="007A214F">
      <w:pPr>
        <w:pStyle w:val="a"/>
        <w:rPr>
          <w:rFonts w:hint="cs"/>
          <w:rtl/>
        </w:rPr>
      </w:pPr>
    </w:p>
    <w:p w14:paraId="63EB581D" w14:textId="77777777" w:rsidR="00000000" w:rsidRDefault="007A214F">
      <w:pPr>
        <w:pStyle w:val="ac"/>
        <w:rPr>
          <w:rtl/>
        </w:rPr>
      </w:pPr>
      <w:r>
        <w:rPr>
          <w:rFonts w:hint="eastAsia"/>
          <w:rtl/>
        </w:rPr>
        <w:t>קריאה</w:t>
      </w:r>
      <w:r>
        <w:rPr>
          <w:rtl/>
        </w:rPr>
        <w:t>:</w:t>
      </w:r>
    </w:p>
    <w:p w14:paraId="56A03A55" w14:textId="77777777" w:rsidR="00000000" w:rsidRDefault="007A214F">
      <w:pPr>
        <w:pStyle w:val="a"/>
        <w:rPr>
          <w:rFonts w:hint="cs"/>
          <w:rtl/>
        </w:rPr>
      </w:pPr>
    </w:p>
    <w:p w14:paraId="5BEABB00" w14:textId="77777777" w:rsidR="00000000" w:rsidRDefault="007A214F">
      <w:pPr>
        <w:pStyle w:val="a"/>
        <w:rPr>
          <w:rFonts w:hint="cs"/>
          <w:rtl/>
        </w:rPr>
      </w:pPr>
      <w:r>
        <w:rPr>
          <w:rFonts w:hint="cs"/>
          <w:rtl/>
        </w:rPr>
        <w:t>- - -</w:t>
      </w:r>
    </w:p>
    <w:p w14:paraId="5714CCF6" w14:textId="77777777" w:rsidR="00000000" w:rsidRDefault="007A214F">
      <w:pPr>
        <w:pStyle w:val="a"/>
        <w:rPr>
          <w:rFonts w:hint="cs"/>
          <w:rtl/>
        </w:rPr>
      </w:pPr>
    </w:p>
    <w:p w14:paraId="5407CAAA" w14:textId="77777777" w:rsidR="00000000" w:rsidRDefault="007A214F">
      <w:pPr>
        <w:pStyle w:val="ad"/>
        <w:rPr>
          <w:rtl/>
        </w:rPr>
      </w:pPr>
      <w:r>
        <w:rPr>
          <w:rtl/>
        </w:rPr>
        <w:t>היו"ר נסים דהן:</w:t>
      </w:r>
    </w:p>
    <w:p w14:paraId="49F6B8AB" w14:textId="77777777" w:rsidR="00000000" w:rsidRDefault="007A214F">
      <w:pPr>
        <w:pStyle w:val="a"/>
        <w:rPr>
          <w:rtl/>
        </w:rPr>
      </w:pPr>
    </w:p>
    <w:p w14:paraId="19175AF4" w14:textId="77777777" w:rsidR="00000000" w:rsidRDefault="007A214F">
      <w:pPr>
        <w:pStyle w:val="a"/>
        <w:rPr>
          <w:rFonts w:hint="cs"/>
          <w:rtl/>
        </w:rPr>
      </w:pPr>
      <w:r>
        <w:rPr>
          <w:rFonts w:hint="cs"/>
          <w:rtl/>
        </w:rPr>
        <w:t xml:space="preserve">יש הצעה אחרת. עכשיו הוא הציע. </w:t>
      </w:r>
    </w:p>
    <w:p w14:paraId="30090C85" w14:textId="77777777" w:rsidR="00000000" w:rsidRDefault="007A214F">
      <w:pPr>
        <w:pStyle w:val="a"/>
        <w:rPr>
          <w:rFonts w:hint="cs"/>
          <w:rtl/>
        </w:rPr>
      </w:pPr>
    </w:p>
    <w:p w14:paraId="663227E6" w14:textId="77777777" w:rsidR="00000000" w:rsidRDefault="007A214F">
      <w:pPr>
        <w:pStyle w:val="ac"/>
        <w:rPr>
          <w:rtl/>
        </w:rPr>
      </w:pPr>
      <w:r>
        <w:rPr>
          <w:rFonts w:hint="eastAsia"/>
          <w:rtl/>
        </w:rPr>
        <w:t>קריאה</w:t>
      </w:r>
      <w:r>
        <w:rPr>
          <w:rtl/>
        </w:rPr>
        <w:t>:</w:t>
      </w:r>
    </w:p>
    <w:p w14:paraId="2D319DBD" w14:textId="77777777" w:rsidR="00000000" w:rsidRDefault="007A214F">
      <w:pPr>
        <w:pStyle w:val="a"/>
        <w:rPr>
          <w:rFonts w:hint="cs"/>
          <w:rtl/>
        </w:rPr>
      </w:pPr>
    </w:p>
    <w:p w14:paraId="637D26D0" w14:textId="77777777" w:rsidR="00000000" w:rsidRDefault="007A214F">
      <w:pPr>
        <w:pStyle w:val="a"/>
        <w:rPr>
          <w:rFonts w:hint="cs"/>
          <w:rtl/>
        </w:rPr>
      </w:pPr>
      <w:r>
        <w:rPr>
          <w:rFonts w:hint="cs"/>
          <w:rtl/>
        </w:rPr>
        <w:t xml:space="preserve">שתיים. </w:t>
      </w:r>
    </w:p>
    <w:p w14:paraId="5346DA85" w14:textId="77777777" w:rsidR="00000000" w:rsidRDefault="007A214F">
      <w:pPr>
        <w:pStyle w:val="a"/>
        <w:rPr>
          <w:rFonts w:hint="cs"/>
          <w:rtl/>
        </w:rPr>
      </w:pPr>
    </w:p>
    <w:p w14:paraId="6039FBCD" w14:textId="77777777" w:rsidR="00000000" w:rsidRDefault="007A214F">
      <w:pPr>
        <w:pStyle w:val="ad"/>
        <w:rPr>
          <w:rtl/>
        </w:rPr>
      </w:pPr>
      <w:r>
        <w:rPr>
          <w:rtl/>
        </w:rPr>
        <w:t>היו"ר נסים דהן:</w:t>
      </w:r>
    </w:p>
    <w:p w14:paraId="2B7DDF5C" w14:textId="77777777" w:rsidR="00000000" w:rsidRDefault="007A214F">
      <w:pPr>
        <w:pStyle w:val="a"/>
        <w:rPr>
          <w:rtl/>
        </w:rPr>
      </w:pPr>
    </w:p>
    <w:p w14:paraId="16EE97E1" w14:textId="77777777" w:rsidR="00000000" w:rsidRDefault="007A214F">
      <w:pPr>
        <w:pStyle w:val="a"/>
        <w:rPr>
          <w:rFonts w:hint="cs"/>
          <w:rtl/>
        </w:rPr>
      </w:pPr>
      <w:r>
        <w:rPr>
          <w:rFonts w:hint="cs"/>
          <w:rtl/>
        </w:rPr>
        <w:t xml:space="preserve">אי-אפשר, רק אחת. </w:t>
      </w:r>
    </w:p>
    <w:p w14:paraId="5A4542D7" w14:textId="77777777" w:rsidR="00000000" w:rsidRDefault="007A214F">
      <w:pPr>
        <w:pStyle w:val="a"/>
        <w:rPr>
          <w:rFonts w:hint="cs"/>
          <w:rtl/>
        </w:rPr>
      </w:pPr>
    </w:p>
    <w:p w14:paraId="2E222379" w14:textId="77777777" w:rsidR="00000000" w:rsidRDefault="007A214F">
      <w:pPr>
        <w:pStyle w:val="ac"/>
        <w:rPr>
          <w:rtl/>
        </w:rPr>
      </w:pPr>
      <w:r>
        <w:rPr>
          <w:rFonts w:hint="eastAsia"/>
          <w:rtl/>
        </w:rPr>
        <w:t>קריאה</w:t>
      </w:r>
      <w:r>
        <w:rPr>
          <w:rtl/>
        </w:rPr>
        <w:t>:</w:t>
      </w:r>
    </w:p>
    <w:p w14:paraId="6EB7ABFA" w14:textId="77777777" w:rsidR="00000000" w:rsidRDefault="007A214F">
      <w:pPr>
        <w:pStyle w:val="a"/>
        <w:rPr>
          <w:rFonts w:hint="cs"/>
          <w:rtl/>
        </w:rPr>
      </w:pPr>
    </w:p>
    <w:p w14:paraId="174D798D" w14:textId="77777777" w:rsidR="00000000" w:rsidRDefault="007A214F">
      <w:pPr>
        <w:pStyle w:val="a"/>
        <w:rPr>
          <w:rFonts w:hint="cs"/>
          <w:rtl/>
        </w:rPr>
      </w:pPr>
      <w:r>
        <w:rPr>
          <w:rFonts w:hint="cs"/>
          <w:rtl/>
        </w:rPr>
        <w:t>- - -</w:t>
      </w:r>
    </w:p>
    <w:p w14:paraId="123CE713" w14:textId="77777777" w:rsidR="00000000" w:rsidRDefault="007A214F">
      <w:pPr>
        <w:pStyle w:val="a"/>
        <w:rPr>
          <w:rFonts w:hint="cs"/>
          <w:rtl/>
        </w:rPr>
      </w:pPr>
    </w:p>
    <w:p w14:paraId="45797701" w14:textId="77777777" w:rsidR="00000000" w:rsidRDefault="007A214F">
      <w:pPr>
        <w:pStyle w:val="ad"/>
        <w:rPr>
          <w:rtl/>
        </w:rPr>
      </w:pPr>
      <w:r>
        <w:rPr>
          <w:rtl/>
        </w:rPr>
        <w:t>היו"ר נסים דהן:</w:t>
      </w:r>
    </w:p>
    <w:p w14:paraId="5FD7368E" w14:textId="77777777" w:rsidR="00000000" w:rsidRDefault="007A214F">
      <w:pPr>
        <w:pStyle w:val="a"/>
        <w:rPr>
          <w:rtl/>
        </w:rPr>
      </w:pPr>
    </w:p>
    <w:p w14:paraId="5E54D394" w14:textId="77777777" w:rsidR="00000000" w:rsidRDefault="007A214F">
      <w:pPr>
        <w:pStyle w:val="a"/>
        <w:rPr>
          <w:rFonts w:hint="cs"/>
          <w:rtl/>
        </w:rPr>
      </w:pPr>
      <w:r>
        <w:rPr>
          <w:rFonts w:hint="cs"/>
          <w:rtl/>
        </w:rPr>
        <w:t xml:space="preserve">מי שבעד </w:t>
      </w:r>
      <w:r>
        <w:rPr>
          <w:rtl/>
        </w:rPr>
        <w:t>–</w:t>
      </w:r>
      <w:r>
        <w:rPr>
          <w:rFonts w:hint="cs"/>
          <w:rtl/>
        </w:rPr>
        <w:t xml:space="preserve"> לוועדה, נגד </w:t>
      </w:r>
      <w:r>
        <w:rPr>
          <w:rtl/>
        </w:rPr>
        <w:t>–</w:t>
      </w:r>
      <w:r>
        <w:rPr>
          <w:rFonts w:hint="cs"/>
          <w:rtl/>
        </w:rPr>
        <w:t xml:space="preserve"> להסיר. </w:t>
      </w:r>
    </w:p>
    <w:p w14:paraId="7745C77A" w14:textId="77777777" w:rsidR="00000000" w:rsidRDefault="007A214F">
      <w:pPr>
        <w:pStyle w:val="a"/>
        <w:rPr>
          <w:rFonts w:hint="cs"/>
          <w:rtl/>
        </w:rPr>
      </w:pPr>
    </w:p>
    <w:p w14:paraId="4B02970B" w14:textId="77777777" w:rsidR="00000000" w:rsidRDefault="007A214F">
      <w:pPr>
        <w:pStyle w:val="ac"/>
        <w:rPr>
          <w:rtl/>
        </w:rPr>
      </w:pPr>
      <w:r>
        <w:rPr>
          <w:rFonts w:hint="eastAsia"/>
          <w:rtl/>
        </w:rPr>
        <w:t>משה</w:t>
      </w:r>
      <w:r>
        <w:rPr>
          <w:rtl/>
        </w:rPr>
        <w:t xml:space="preserve"> גפנ</w:t>
      </w:r>
      <w:r>
        <w:rPr>
          <w:rtl/>
        </w:rPr>
        <w:t>י (יהדות התורה):</w:t>
      </w:r>
    </w:p>
    <w:p w14:paraId="3D69676C" w14:textId="77777777" w:rsidR="00000000" w:rsidRDefault="007A214F">
      <w:pPr>
        <w:pStyle w:val="a"/>
        <w:rPr>
          <w:rFonts w:hint="cs"/>
          <w:rtl/>
        </w:rPr>
      </w:pPr>
    </w:p>
    <w:p w14:paraId="0FB17FB1" w14:textId="77777777" w:rsidR="00000000" w:rsidRDefault="007A214F">
      <w:pPr>
        <w:pStyle w:val="a"/>
        <w:rPr>
          <w:rFonts w:hint="cs"/>
          <w:rtl/>
        </w:rPr>
      </w:pPr>
      <w:r>
        <w:rPr>
          <w:rFonts w:hint="cs"/>
          <w:rtl/>
        </w:rPr>
        <w:t xml:space="preserve">אני מציע לוועדה לענייני ביקורת המדינה. </w:t>
      </w:r>
    </w:p>
    <w:p w14:paraId="277C5A88" w14:textId="77777777" w:rsidR="00000000" w:rsidRDefault="007A214F">
      <w:pPr>
        <w:pStyle w:val="a"/>
        <w:rPr>
          <w:rFonts w:hint="cs"/>
          <w:rtl/>
        </w:rPr>
      </w:pPr>
    </w:p>
    <w:p w14:paraId="68A9D3D8" w14:textId="77777777" w:rsidR="00000000" w:rsidRDefault="007A214F">
      <w:pPr>
        <w:pStyle w:val="ad"/>
        <w:rPr>
          <w:rtl/>
        </w:rPr>
      </w:pPr>
      <w:r>
        <w:rPr>
          <w:rtl/>
        </w:rPr>
        <w:t>היו"ר נסים דהן:</w:t>
      </w:r>
    </w:p>
    <w:p w14:paraId="5630E766" w14:textId="77777777" w:rsidR="00000000" w:rsidRDefault="007A214F">
      <w:pPr>
        <w:pStyle w:val="a"/>
        <w:rPr>
          <w:rtl/>
        </w:rPr>
      </w:pPr>
    </w:p>
    <w:p w14:paraId="2D2A1D68" w14:textId="77777777" w:rsidR="00000000" w:rsidRDefault="007A214F">
      <w:pPr>
        <w:pStyle w:val="a"/>
        <w:rPr>
          <w:rFonts w:hint="cs"/>
          <w:rtl/>
        </w:rPr>
      </w:pPr>
      <w:r>
        <w:rPr>
          <w:rFonts w:hint="cs"/>
          <w:rtl/>
        </w:rPr>
        <w:t xml:space="preserve">אתה יכול להציע, זה ילך להחלטה בוועדת הכנסת. ועדת הכנסת תדון אם הנושא יידון בוועדת העבודה, הרווחה והבריאות או בוועדה לביקורת המדינה. </w:t>
      </w:r>
    </w:p>
    <w:p w14:paraId="43B6E118" w14:textId="77777777" w:rsidR="00000000" w:rsidRDefault="007A214F">
      <w:pPr>
        <w:pStyle w:val="a"/>
        <w:rPr>
          <w:rFonts w:hint="cs"/>
          <w:rtl/>
        </w:rPr>
      </w:pPr>
    </w:p>
    <w:p w14:paraId="59E6260A" w14:textId="77777777" w:rsidR="00000000" w:rsidRDefault="007A214F">
      <w:pPr>
        <w:pStyle w:val="a"/>
        <w:rPr>
          <w:rFonts w:hint="cs"/>
          <w:rtl/>
        </w:rPr>
      </w:pPr>
      <w:r>
        <w:rPr>
          <w:rFonts w:hint="cs"/>
          <w:rtl/>
        </w:rPr>
        <w:t xml:space="preserve">התחלנו בהצבעה. </w:t>
      </w:r>
    </w:p>
    <w:p w14:paraId="6D4E430B" w14:textId="77777777" w:rsidR="00000000" w:rsidRDefault="007A214F">
      <w:pPr>
        <w:pStyle w:val="a"/>
        <w:rPr>
          <w:rFonts w:hint="cs"/>
          <w:rtl/>
        </w:rPr>
      </w:pPr>
    </w:p>
    <w:p w14:paraId="6E6EEF09" w14:textId="77777777" w:rsidR="00000000" w:rsidRDefault="007A214F">
      <w:pPr>
        <w:pStyle w:val="a"/>
        <w:rPr>
          <w:rFonts w:hint="cs"/>
          <w:rtl/>
        </w:rPr>
      </w:pPr>
    </w:p>
    <w:p w14:paraId="30D517CB" w14:textId="77777777" w:rsidR="00000000" w:rsidRDefault="007A214F">
      <w:pPr>
        <w:pStyle w:val="a"/>
        <w:rPr>
          <w:rFonts w:hint="cs"/>
          <w:rtl/>
        </w:rPr>
      </w:pPr>
    </w:p>
    <w:p w14:paraId="79FE9365" w14:textId="77777777" w:rsidR="00000000" w:rsidRDefault="007A214F">
      <w:pPr>
        <w:pStyle w:val="a7"/>
        <w:bidi/>
        <w:rPr>
          <w:rFonts w:hint="cs"/>
          <w:rtl/>
        </w:rPr>
      </w:pPr>
      <w:r>
        <w:rPr>
          <w:rFonts w:hint="cs"/>
          <w:rtl/>
        </w:rPr>
        <w:t>הצבעה מס' 5</w:t>
      </w:r>
    </w:p>
    <w:p w14:paraId="366982ED" w14:textId="77777777" w:rsidR="00000000" w:rsidRDefault="007A214F">
      <w:pPr>
        <w:pStyle w:val="a"/>
        <w:rPr>
          <w:rFonts w:hint="cs"/>
          <w:rtl/>
        </w:rPr>
      </w:pPr>
    </w:p>
    <w:p w14:paraId="08D0940B" w14:textId="77777777" w:rsidR="00000000" w:rsidRDefault="007A214F">
      <w:pPr>
        <w:pStyle w:val="a8"/>
        <w:bidi/>
        <w:rPr>
          <w:rFonts w:hint="cs"/>
          <w:rtl/>
        </w:rPr>
      </w:pPr>
      <w:r>
        <w:rPr>
          <w:rFonts w:hint="cs"/>
          <w:rtl/>
        </w:rPr>
        <w:t>בעד ההצעה להעב</w:t>
      </w:r>
      <w:r>
        <w:rPr>
          <w:rFonts w:hint="cs"/>
          <w:rtl/>
        </w:rPr>
        <w:t xml:space="preserve">יר את הנושא לוועדה </w:t>
      </w:r>
      <w:r>
        <w:rPr>
          <w:rtl/>
        </w:rPr>
        <w:t>–</w:t>
      </w:r>
      <w:r>
        <w:rPr>
          <w:rFonts w:hint="cs"/>
          <w:rtl/>
        </w:rPr>
        <w:t xml:space="preserve"> 10</w:t>
      </w:r>
    </w:p>
    <w:p w14:paraId="44CC2A96" w14:textId="77777777" w:rsidR="00000000" w:rsidRDefault="007A214F">
      <w:pPr>
        <w:pStyle w:val="a8"/>
        <w:bidi/>
        <w:rPr>
          <w:rFonts w:hint="cs"/>
          <w:rtl/>
        </w:rPr>
      </w:pPr>
      <w:r>
        <w:rPr>
          <w:rFonts w:hint="cs"/>
          <w:rtl/>
        </w:rPr>
        <w:t>בעד ההצעה שלא לכלול את הנושא בסדר-היום - אין</w:t>
      </w:r>
    </w:p>
    <w:p w14:paraId="678A85FF" w14:textId="77777777" w:rsidR="00000000" w:rsidRDefault="007A214F">
      <w:pPr>
        <w:pStyle w:val="a8"/>
        <w:bidi/>
        <w:rPr>
          <w:rFonts w:hint="cs"/>
          <w:rtl/>
        </w:rPr>
      </w:pPr>
      <w:r>
        <w:rPr>
          <w:rFonts w:hint="cs"/>
          <w:rtl/>
        </w:rPr>
        <w:t xml:space="preserve">נמנעים </w:t>
      </w:r>
      <w:r>
        <w:rPr>
          <w:rtl/>
        </w:rPr>
        <w:t>–</w:t>
      </w:r>
      <w:r>
        <w:rPr>
          <w:rFonts w:hint="cs"/>
          <w:rtl/>
        </w:rPr>
        <w:t xml:space="preserve"> אין</w:t>
      </w:r>
    </w:p>
    <w:p w14:paraId="484368BE" w14:textId="77777777" w:rsidR="00000000" w:rsidRDefault="007A214F">
      <w:pPr>
        <w:pStyle w:val="a9"/>
        <w:bidi/>
        <w:rPr>
          <w:rFonts w:hint="cs"/>
          <w:rtl/>
        </w:rPr>
      </w:pPr>
      <w:r>
        <w:rPr>
          <w:rFonts w:hint="cs"/>
          <w:rtl/>
        </w:rPr>
        <w:t xml:space="preserve">ההצעה להעביר את הנושא לוועדה שתקבע ועדת הכנסת נתקבלה. </w:t>
      </w:r>
    </w:p>
    <w:p w14:paraId="5D162A72" w14:textId="77777777" w:rsidR="00000000" w:rsidRDefault="007A214F">
      <w:pPr>
        <w:pStyle w:val="a"/>
        <w:rPr>
          <w:rFonts w:hint="cs"/>
          <w:rtl/>
        </w:rPr>
      </w:pPr>
    </w:p>
    <w:p w14:paraId="3667470F" w14:textId="77777777" w:rsidR="00000000" w:rsidRDefault="007A214F">
      <w:pPr>
        <w:pStyle w:val="ad"/>
        <w:rPr>
          <w:rtl/>
        </w:rPr>
      </w:pPr>
      <w:r>
        <w:rPr>
          <w:rtl/>
        </w:rPr>
        <w:t>היו"ר נסים דהן:</w:t>
      </w:r>
    </w:p>
    <w:p w14:paraId="331DD6A7" w14:textId="77777777" w:rsidR="00000000" w:rsidRDefault="007A214F">
      <w:pPr>
        <w:pStyle w:val="a"/>
        <w:rPr>
          <w:rtl/>
        </w:rPr>
      </w:pPr>
    </w:p>
    <w:p w14:paraId="1AC09418" w14:textId="77777777" w:rsidR="00000000" w:rsidRDefault="007A214F">
      <w:pPr>
        <w:pStyle w:val="a"/>
        <w:rPr>
          <w:rFonts w:hint="cs"/>
          <w:rtl/>
        </w:rPr>
      </w:pPr>
      <w:r>
        <w:rPr>
          <w:rFonts w:hint="cs"/>
          <w:rtl/>
        </w:rPr>
        <w:t xml:space="preserve">עשרה בעד, אפס מתנגדים, אפס נמנעים. הנושא יעבור לוועדת הכנסת להחלטה איזו ועדה תדון בנושא.  </w:t>
      </w:r>
    </w:p>
    <w:p w14:paraId="68FE24DF" w14:textId="77777777" w:rsidR="00000000" w:rsidRDefault="007A214F">
      <w:pPr>
        <w:pStyle w:val="a"/>
        <w:rPr>
          <w:rFonts w:hint="cs"/>
          <w:rtl/>
        </w:rPr>
      </w:pPr>
    </w:p>
    <w:p w14:paraId="78D97C24" w14:textId="77777777" w:rsidR="00000000" w:rsidRDefault="007A214F">
      <w:pPr>
        <w:pStyle w:val="ac"/>
        <w:rPr>
          <w:rtl/>
        </w:rPr>
      </w:pPr>
      <w:r>
        <w:rPr>
          <w:rFonts w:hint="eastAsia"/>
          <w:rtl/>
        </w:rPr>
        <w:t>קריאה</w:t>
      </w:r>
      <w:r>
        <w:rPr>
          <w:rtl/>
        </w:rPr>
        <w:t>:</w:t>
      </w:r>
    </w:p>
    <w:p w14:paraId="4A7C57F4" w14:textId="77777777" w:rsidR="00000000" w:rsidRDefault="007A214F">
      <w:pPr>
        <w:pStyle w:val="a"/>
        <w:rPr>
          <w:rFonts w:hint="cs"/>
          <w:rtl/>
        </w:rPr>
      </w:pPr>
    </w:p>
    <w:p w14:paraId="1F47149E" w14:textId="77777777" w:rsidR="00000000" w:rsidRDefault="007A214F">
      <w:pPr>
        <w:pStyle w:val="a"/>
        <w:rPr>
          <w:rFonts w:hint="cs"/>
          <w:rtl/>
        </w:rPr>
      </w:pPr>
      <w:r>
        <w:rPr>
          <w:rFonts w:hint="cs"/>
          <w:rtl/>
        </w:rPr>
        <w:t>-</w:t>
      </w:r>
      <w:r>
        <w:rPr>
          <w:rFonts w:hint="cs"/>
          <w:rtl/>
        </w:rPr>
        <w:t xml:space="preserve"> - - הודעה אישית. </w:t>
      </w:r>
    </w:p>
    <w:p w14:paraId="04EEB73C" w14:textId="77777777" w:rsidR="00000000" w:rsidRDefault="007A214F">
      <w:pPr>
        <w:pStyle w:val="a"/>
        <w:rPr>
          <w:rFonts w:hint="cs"/>
          <w:rtl/>
        </w:rPr>
      </w:pPr>
    </w:p>
    <w:p w14:paraId="54F8375C" w14:textId="77777777" w:rsidR="00000000" w:rsidRDefault="007A214F">
      <w:pPr>
        <w:pStyle w:val="ad"/>
        <w:rPr>
          <w:rtl/>
        </w:rPr>
      </w:pPr>
      <w:r>
        <w:rPr>
          <w:rtl/>
        </w:rPr>
        <w:t>היו"ר נסים דהן:</w:t>
      </w:r>
    </w:p>
    <w:p w14:paraId="5170B7F6" w14:textId="77777777" w:rsidR="00000000" w:rsidRDefault="007A214F">
      <w:pPr>
        <w:pStyle w:val="a"/>
        <w:rPr>
          <w:rtl/>
        </w:rPr>
      </w:pPr>
    </w:p>
    <w:p w14:paraId="6C4E35A7" w14:textId="77777777" w:rsidR="00000000" w:rsidRDefault="007A214F">
      <w:pPr>
        <w:pStyle w:val="a"/>
        <w:rPr>
          <w:rFonts w:hint="cs"/>
          <w:rtl/>
        </w:rPr>
      </w:pPr>
      <w:r>
        <w:rPr>
          <w:rFonts w:hint="cs"/>
          <w:rtl/>
        </w:rPr>
        <w:t xml:space="preserve">לפי סעיף 54 לתקנון הכנסת, בסוף הדיון תינתן לכבודו הודעה אישית. גם לך יש הודעה אישית, הרב גפני? טוב, גם אתה, בסוף הדיון. </w:t>
      </w:r>
    </w:p>
    <w:p w14:paraId="0F6D26FB" w14:textId="77777777" w:rsidR="00000000" w:rsidRDefault="007A214F">
      <w:pPr>
        <w:pStyle w:val="a"/>
        <w:rPr>
          <w:rFonts w:hint="cs"/>
          <w:rtl/>
        </w:rPr>
      </w:pPr>
    </w:p>
    <w:p w14:paraId="697D2075" w14:textId="77777777" w:rsidR="00000000" w:rsidRDefault="007A214F">
      <w:pPr>
        <w:pStyle w:val="ac"/>
        <w:rPr>
          <w:rtl/>
        </w:rPr>
      </w:pPr>
      <w:r>
        <w:rPr>
          <w:rFonts w:hint="eastAsia"/>
          <w:rtl/>
        </w:rPr>
        <w:t>דוד</w:t>
      </w:r>
      <w:r>
        <w:rPr>
          <w:rtl/>
        </w:rPr>
        <w:t xml:space="preserve"> אזולאי (ש"ס):</w:t>
      </w:r>
    </w:p>
    <w:p w14:paraId="005307F7" w14:textId="77777777" w:rsidR="00000000" w:rsidRDefault="007A214F">
      <w:pPr>
        <w:pStyle w:val="a"/>
        <w:rPr>
          <w:rFonts w:hint="cs"/>
          <w:rtl/>
        </w:rPr>
      </w:pPr>
    </w:p>
    <w:p w14:paraId="0C6551F2" w14:textId="77777777" w:rsidR="00000000" w:rsidRDefault="007A214F">
      <w:pPr>
        <w:pStyle w:val="a"/>
        <w:rPr>
          <w:rFonts w:hint="cs"/>
          <w:rtl/>
        </w:rPr>
      </w:pPr>
      <w:r>
        <w:rPr>
          <w:rFonts w:hint="cs"/>
          <w:rtl/>
        </w:rPr>
        <w:t xml:space="preserve">סלח לי, אדוני, מדובר בסוף הדיון הזה או בסוף סדר-היום? </w:t>
      </w:r>
    </w:p>
    <w:p w14:paraId="260561C5" w14:textId="77777777" w:rsidR="00000000" w:rsidRDefault="007A214F">
      <w:pPr>
        <w:pStyle w:val="a"/>
        <w:rPr>
          <w:rFonts w:hint="cs"/>
          <w:rtl/>
        </w:rPr>
      </w:pPr>
    </w:p>
    <w:p w14:paraId="378494E7" w14:textId="77777777" w:rsidR="00000000" w:rsidRDefault="007A214F">
      <w:pPr>
        <w:pStyle w:val="ad"/>
        <w:rPr>
          <w:rtl/>
        </w:rPr>
      </w:pPr>
      <w:r>
        <w:rPr>
          <w:rtl/>
        </w:rPr>
        <w:t>היו"ר נסים דהן:</w:t>
      </w:r>
    </w:p>
    <w:p w14:paraId="74514469" w14:textId="77777777" w:rsidR="00000000" w:rsidRDefault="007A214F">
      <w:pPr>
        <w:pStyle w:val="a"/>
        <w:rPr>
          <w:rtl/>
        </w:rPr>
      </w:pPr>
    </w:p>
    <w:p w14:paraId="6CBA543F" w14:textId="77777777" w:rsidR="00000000" w:rsidRDefault="007A214F">
      <w:pPr>
        <w:pStyle w:val="a"/>
        <w:rPr>
          <w:rFonts w:hint="cs"/>
          <w:rtl/>
        </w:rPr>
      </w:pPr>
      <w:r>
        <w:rPr>
          <w:rFonts w:hint="cs"/>
          <w:rtl/>
        </w:rPr>
        <w:t xml:space="preserve">כבוד </w:t>
      </w:r>
      <w:r>
        <w:rPr>
          <w:rFonts w:hint="cs"/>
          <w:rtl/>
        </w:rPr>
        <w:t xml:space="preserve">הרב אזולאי, יש תקנון לכנסת, וזה שאנחנו צמודים אליו זה הדבר היחיד שמותר לנו לעשות: להיות צמודים לתקנון. ולפי תקנון הכנסת זה יכול להיות רק בסוף סדר-היום. מצטער. </w:t>
      </w:r>
    </w:p>
    <w:p w14:paraId="433EE880" w14:textId="77777777" w:rsidR="00000000" w:rsidRDefault="007A214F">
      <w:pPr>
        <w:pStyle w:val="a"/>
        <w:rPr>
          <w:rFonts w:hint="cs"/>
          <w:rtl/>
        </w:rPr>
      </w:pPr>
    </w:p>
    <w:p w14:paraId="5F6A5AD4" w14:textId="77777777" w:rsidR="00000000" w:rsidRDefault="007A214F">
      <w:pPr>
        <w:pStyle w:val="a"/>
        <w:rPr>
          <w:rFonts w:hint="cs"/>
          <w:rtl/>
        </w:rPr>
      </w:pPr>
      <w:r>
        <w:rPr>
          <w:rFonts w:hint="cs"/>
          <w:rtl/>
        </w:rPr>
        <w:t xml:space="preserve">בבקשה, כבוד השר. </w:t>
      </w:r>
    </w:p>
    <w:p w14:paraId="0E2B592D" w14:textId="77777777" w:rsidR="00000000" w:rsidRDefault="007A214F">
      <w:pPr>
        <w:pStyle w:val="a"/>
        <w:rPr>
          <w:rFonts w:hint="cs"/>
          <w:rtl/>
        </w:rPr>
      </w:pPr>
    </w:p>
    <w:p w14:paraId="3008C4E0" w14:textId="77777777" w:rsidR="00000000" w:rsidRDefault="007A214F">
      <w:pPr>
        <w:pStyle w:val="a"/>
        <w:rPr>
          <w:rFonts w:hint="cs"/>
          <w:rtl/>
        </w:rPr>
      </w:pPr>
    </w:p>
    <w:p w14:paraId="5B75A1AF" w14:textId="77777777" w:rsidR="00000000" w:rsidRDefault="007A214F">
      <w:pPr>
        <w:pStyle w:val="a"/>
        <w:rPr>
          <w:rFonts w:hint="cs"/>
          <w:rtl/>
        </w:rPr>
      </w:pPr>
    </w:p>
    <w:p w14:paraId="4AC8AE62" w14:textId="77777777" w:rsidR="00000000" w:rsidRDefault="007A214F">
      <w:pPr>
        <w:pStyle w:val="a"/>
        <w:rPr>
          <w:rFonts w:hint="cs"/>
          <w:rtl/>
        </w:rPr>
      </w:pPr>
    </w:p>
    <w:p w14:paraId="0FD6D074" w14:textId="77777777" w:rsidR="00000000" w:rsidRDefault="007A214F">
      <w:pPr>
        <w:pStyle w:val="a"/>
        <w:rPr>
          <w:rFonts w:hint="cs"/>
          <w:rtl/>
        </w:rPr>
      </w:pPr>
    </w:p>
    <w:p w14:paraId="3F07A65E" w14:textId="77777777" w:rsidR="00000000" w:rsidRDefault="007A214F">
      <w:pPr>
        <w:pStyle w:val="a"/>
        <w:rPr>
          <w:rFonts w:hint="cs"/>
          <w:rtl/>
        </w:rPr>
      </w:pPr>
    </w:p>
    <w:p w14:paraId="23862EC7" w14:textId="77777777" w:rsidR="00000000" w:rsidRDefault="007A214F">
      <w:pPr>
        <w:pStyle w:val="a"/>
        <w:rPr>
          <w:rFonts w:hint="cs"/>
          <w:rtl/>
        </w:rPr>
      </w:pPr>
    </w:p>
    <w:p w14:paraId="6DBD5ED5" w14:textId="77777777" w:rsidR="00000000" w:rsidRDefault="007A214F">
      <w:pPr>
        <w:pStyle w:val="a"/>
        <w:rPr>
          <w:rFonts w:hint="cs"/>
          <w:rtl/>
        </w:rPr>
      </w:pPr>
    </w:p>
    <w:p w14:paraId="14EC09B7" w14:textId="77777777" w:rsidR="00000000" w:rsidRDefault="007A214F">
      <w:pPr>
        <w:pStyle w:val="Subject"/>
        <w:rPr>
          <w:rtl/>
        </w:rPr>
      </w:pPr>
    </w:p>
    <w:p w14:paraId="3E3D8088" w14:textId="77777777" w:rsidR="00000000" w:rsidRDefault="007A214F">
      <w:pPr>
        <w:pStyle w:val="Subject"/>
        <w:rPr>
          <w:rtl/>
        </w:rPr>
      </w:pPr>
      <w:bookmarkStart w:id="351" w:name="CS15464FI0015464T10_09_2003_14_44_12"/>
      <w:bookmarkStart w:id="352" w:name="_Toc65927033"/>
      <w:bookmarkEnd w:id="351"/>
      <w:r>
        <w:rPr>
          <w:rtl/>
        </w:rPr>
        <w:t>הודעת הממשלה על החלטתה לשנות את חלוקת התפקידים בין השרים</w:t>
      </w:r>
      <w:bookmarkEnd w:id="352"/>
    </w:p>
    <w:p w14:paraId="5878AD15" w14:textId="77777777" w:rsidR="00000000" w:rsidRDefault="007A214F">
      <w:pPr>
        <w:pStyle w:val="SubjectSub"/>
        <w:rPr>
          <w:rFonts w:hint="cs"/>
          <w:rtl/>
        </w:rPr>
      </w:pPr>
    </w:p>
    <w:p w14:paraId="2894EA01" w14:textId="77777777" w:rsidR="00000000" w:rsidRDefault="007A214F">
      <w:pPr>
        <w:pStyle w:val="ad"/>
        <w:rPr>
          <w:rtl/>
        </w:rPr>
      </w:pPr>
      <w:r>
        <w:rPr>
          <w:rtl/>
        </w:rPr>
        <w:t>היו"ר נסים</w:t>
      </w:r>
      <w:r>
        <w:rPr>
          <w:rtl/>
        </w:rPr>
        <w:t xml:space="preserve"> דהן:</w:t>
      </w:r>
    </w:p>
    <w:p w14:paraId="73E1E700" w14:textId="77777777" w:rsidR="00000000" w:rsidRDefault="007A214F">
      <w:pPr>
        <w:pStyle w:val="a"/>
        <w:rPr>
          <w:rtl/>
        </w:rPr>
      </w:pPr>
    </w:p>
    <w:p w14:paraId="3C67E582" w14:textId="77777777" w:rsidR="00000000" w:rsidRDefault="007A214F">
      <w:pPr>
        <w:pStyle w:val="a"/>
        <w:rPr>
          <w:rFonts w:hint="cs"/>
          <w:rtl/>
        </w:rPr>
      </w:pPr>
      <w:r>
        <w:rPr>
          <w:rFonts w:hint="cs"/>
          <w:rtl/>
        </w:rPr>
        <w:t xml:space="preserve">הנושא שהשר יעלה הוא: הודעת הממשלה על החלטתה לשנות את חלוקת התפקידים בין השרים. ימסור את ההודעה השר מאיר שטרית. לא תתקיים הצבעה היום. </w:t>
      </w:r>
    </w:p>
    <w:p w14:paraId="78DC8577" w14:textId="77777777" w:rsidR="00000000" w:rsidRDefault="007A214F">
      <w:pPr>
        <w:pStyle w:val="a"/>
        <w:rPr>
          <w:rFonts w:hint="cs"/>
          <w:rtl/>
        </w:rPr>
      </w:pPr>
    </w:p>
    <w:p w14:paraId="3EF90CE2" w14:textId="77777777" w:rsidR="00000000" w:rsidRDefault="007A214F">
      <w:pPr>
        <w:pStyle w:val="ac"/>
        <w:rPr>
          <w:rtl/>
        </w:rPr>
      </w:pPr>
      <w:r>
        <w:rPr>
          <w:rFonts w:hint="eastAsia"/>
          <w:rtl/>
        </w:rPr>
        <w:t>משה</w:t>
      </w:r>
      <w:r>
        <w:rPr>
          <w:rtl/>
        </w:rPr>
        <w:t xml:space="preserve"> גפני (יהדות התורה):</w:t>
      </w:r>
    </w:p>
    <w:p w14:paraId="73700E3E" w14:textId="77777777" w:rsidR="00000000" w:rsidRDefault="007A214F">
      <w:pPr>
        <w:pStyle w:val="a"/>
        <w:rPr>
          <w:rFonts w:hint="cs"/>
          <w:rtl/>
        </w:rPr>
      </w:pPr>
    </w:p>
    <w:p w14:paraId="2CDF600E" w14:textId="77777777" w:rsidR="00000000" w:rsidRDefault="007A214F">
      <w:pPr>
        <w:pStyle w:val="a"/>
        <w:rPr>
          <w:rFonts w:hint="cs"/>
          <w:rtl/>
        </w:rPr>
      </w:pPr>
      <w:r>
        <w:rPr>
          <w:rFonts w:hint="cs"/>
          <w:rtl/>
        </w:rPr>
        <w:t xml:space="preserve">למה? </w:t>
      </w:r>
    </w:p>
    <w:p w14:paraId="1074B28F" w14:textId="77777777" w:rsidR="00000000" w:rsidRDefault="007A214F">
      <w:pPr>
        <w:pStyle w:val="a"/>
        <w:rPr>
          <w:rFonts w:hint="cs"/>
          <w:rtl/>
        </w:rPr>
      </w:pPr>
    </w:p>
    <w:p w14:paraId="67F2D7A3" w14:textId="77777777" w:rsidR="00000000" w:rsidRDefault="007A214F">
      <w:pPr>
        <w:pStyle w:val="ad"/>
        <w:rPr>
          <w:rtl/>
        </w:rPr>
      </w:pPr>
      <w:r>
        <w:rPr>
          <w:rtl/>
        </w:rPr>
        <w:t>היו"ר נסים דהן:</w:t>
      </w:r>
    </w:p>
    <w:p w14:paraId="6A477130" w14:textId="77777777" w:rsidR="00000000" w:rsidRDefault="007A214F">
      <w:pPr>
        <w:pStyle w:val="a"/>
        <w:rPr>
          <w:rtl/>
        </w:rPr>
      </w:pPr>
    </w:p>
    <w:p w14:paraId="51CE2AA2" w14:textId="77777777" w:rsidR="00000000" w:rsidRDefault="007A214F">
      <w:pPr>
        <w:pStyle w:val="a"/>
        <w:rPr>
          <w:rFonts w:hint="cs"/>
          <w:rtl/>
        </w:rPr>
      </w:pPr>
      <w:r>
        <w:rPr>
          <w:rFonts w:hint="cs"/>
          <w:rtl/>
        </w:rPr>
        <w:t xml:space="preserve">כך ביקשה הממשלה. </w:t>
      </w:r>
    </w:p>
    <w:p w14:paraId="6D466DC7" w14:textId="77777777" w:rsidR="00000000" w:rsidRDefault="007A214F">
      <w:pPr>
        <w:pStyle w:val="a"/>
        <w:rPr>
          <w:rFonts w:hint="cs"/>
          <w:rtl/>
        </w:rPr>
      </w:pPr>
    </w:p>
    <w:p w14:paraId="41EE5ED5" w14:textId="77777777" w:rsidR="00000000" w:rsidRDefault="007A214F">
      <w:pPr>
        <w:pStyle w:val="Speaker"/>
        <w:rPr>
          <w:rtl/>
        </w:rPr>
      </w:pPr>
      <w:bookmarkStart w:id="353" w:name="FS000000478T10_09_2003_14_45_39"/>
      <w:bookmarkStart w:id="354" w:name="_Toc65927034"/>
      <w:bookmarkEnd w:id="353"/>
      <w:r>
        <w:rPr>
          <w:rFonts w:hint="eastAsia"/>
          <w:rtl/>
        </w:rPr>
        <w:t>השר</w:t>
      </w:r>
      <w:r>
        <w:rPr>
          <w:rtl/>
        </w:rPr>
        <w:t xml:space="preserve"> מאיר שטרית:</w:t>
      </w:r>
      <w:bookmarkEnd w:id="354"/>
    </w:p>
    <w:p w14:paraId="70B8EED0" w14:textId="77777777" w:rsidR="00000000" w:rsidRDefault="007A214F">
      <w:pPr>
        <w:pStyle w:val="a"/>
        <w:rPr>
          <w:rFonts w:hint="cs"/>
          <w:rtl/>
        </w:rPr>
      </w:pPr>
    </w:p>
    <w:p w14:paraId="01AE8ED0" w14:textId="77777777" w:rsidR="00000000" w:rsidRDefault="007A214F">
      <w:pPr>
        <w:pStyle w:val="a"/>
        <w:rPr>
          <w:rFonts w:hint="cs"/>
          <w:rtl/>
        </w:rPr>
      </w:pPr>
      <w:r>
        <w:rPr>
          <w:rFonts w:hint="cs"/>
          <w:rtl/>
        </w:rPr>
        <w:t xml:space="preserve">כי אין לנו רוב. </w:t>
      </w:r>
    </w:p>
    <w:p w14:paraId="20A96EBF" w14:textId="77777777" w:rsidR="00000000" w:rsidRDefault="007A214F">
      <w:pPr>
        <w:pStyle w:val="a"/>
        <w:rPr>
          <w:rFonts w:hint="cs"/>
          <w:rtl/>
        </w:rPr>
      </w:pPr>
    </w:p>
    <w:p w14:paraId="1F0A5D2C" w14:textId="77777777" w:rsidR="00000000" w:rsidRDefault="007A214F">
      <w:pPr>
        <w:pStyle w:val="ad"/>
        <w:rPr>
          <w:rtl/>
        </w:rPr>
      </w:pPr>
      <w:r>
        <w:rPr>
          <w:rtl/>
        </w:rPr>
        <w:t xml:space="preserve">היו"ר נסים </w:t>
      </w:r>
      <w:r>
        <w:rPr>
          <w:rtl/>
        </w:rPr>
        <w:t>דהן:</w:t>
      </w:r>
    </w:p>
    <w:p w14:paraId="6BA52BE9" w14:textId="77777777" w:rsidR="00000000" w:rsidRDefault="007A214F">
      <w:pPr>
        <w:pStyle w:val="a"/>
        <w:rPr>
          <w:rtl/>
        </w:rPr>
      </w:pPr>
    </w:p>
    <w:p w14:paraId="3A927C10" w14:textId="77777777" w:rsidR="00000000" w:rsidRDefault="007A214F">
      <w:pPr>
        <w:pStyle w:val="a"/>
        <w:rPr>
          <w:rFonts w:hint="cs"/>
          <w:rtl/>
        </w:rPr>
      </w:pPr>
      <w:r>
        <w:rPr>
          <w:rFonts w:hint="cs"/>
          <w:rtl/>
        </w:rPr>
        <w:t xml:space="preserve">יהיה דיון. הצבעה במועד אחר. </w:t>
      </w:r>
    </w:p>
    <w:p w14:paraId="20AE3361" w14:textId="77777777" w:rsidR="00000000" w:rsidRDefault="007A214F">
      <w:pPr>
        <w:pStyle w:val="a"/>
        <w:rPr>
          <w:rFonts w:hint="cs"/>
          <w:rtl/>
        </w:rPr>
      </w:pPr>
    </w:p>
    <w:p w14:paraId="55F5C13E" w14:textId="77777777" w:rsidR="00000000" w:rsidRDefault="007A214F">
      <w:pPr>
        <w:pStyle w:val="SpeakerCon"/>
        <w:rPr>
          <w:rtl/>
        </w:rPr>
      </w:pPr>
      <w:bookmarkStart w:id="355" w:name="FS000000478T10_09_2003_14_46_43C"/>
      <w:bookmarkEnd w:id="355"/>
      <w:r>
        <w:rPr>
          <w:rtl/>
        </w:rPr>
        <w:t>השר מאיר שטרית:</w:t>
      </w:r>
    </w:p>
    <w:p w14:paraId="5003396B" w14:textId="77777777" w:rsidR="00000000" w:rsidRDefault="007A214F">
      <w:pPr>
        <w:pStyle w:val="a"/>
        <w:rPr>
          <w:rtl/>
        </w:rPr>
      </w:pPr>
    </w:p>
    <w:p w14:paraId="26BEAC2B" w14:textId="77777777" w:rsidR="00000000" w:rsidRDefault="007A214F">
      <w:pPr>
        <w:pStyle w:val="a"/>
        <w:rPr>
          <w:rFonts w:hint="cs"/>
          <w:rtl/>
        </w:rPr>
      </w:pPr>
      <w:r>
        <w:rPr>
          <w:rFonts w:hint="cs"/>
          <w:rtl/>
        </w:rPr>
        <w:t xml:space="preserve">אדוני היושב-ראש, רבותי חברי הכנסת - - </w:t>
      </w:r>
    </w:p>
    <w:p w14:paraId="7BDFAF7B" w14:textId="77777777" w:rsidR="00000000" w:rsidRDefault="007A214F">
      <w:pPr>
        <w:pStyle w:val="a"/>
        <w:rPr>
          <w:rFonts w:hint="cs"/>
          <w:rtl/>
        </w:rPr>
      </w:pPr>
    </w:p>
    <w:p w14:paraId="4F5BF4EC" w14:textId="77777777" w:rsidR="00000000" w:rsidRDefault="007A214F">
      <w:pPr>
        <w:pStyle w:val="ac"/>
        <w:rPr>
          <w:rtl/>
        </w:rPr>
      </w:pPr>
      <w:r>
        <w:rPr>
          <w:rFonts w:hint="eastAsia"/>
          <w:rtl/>
        </w:rPr>
        <w:t>קריאות</w:t>
      </w:r>
      <w:r>
        <w:rPr>
          <w:rtl/>
        </w:rPr>
        <w:t>:</w:t>
      </w:r>
    </w:p>
    <w:p w14:paraId="15CFE9AA" w14:textId="77777777" w:rsidR="00000000" w:rsidRDefault="007A214F">
      <w:pPr>
        <w:pStyle w:val="a"/>
        <w:rPr>
          <w:rFonts w:hint="cs"/>
          <w:rtl/>
        </w:rPr>
      </w:pPr>
    </w:p>
    <w:p w14:paraId="6443CFC2" w14:textId="77777777" w:rsidR="00000000" w:rsidRDefault="007A214F">
      <w:pPr>
        <w:pStyle w:val="a"/>
        <w:rPr>
          <w:rFonts w:hint="cs"/>
          <w:rtl/>
        </w:rPr>
      </w:pPr>
      <w:r>
        <w:rPr>
          <w:rFonts w:hint="cs"/>
          <w:rtl/>
        </w:rPr>
        <w:t>- - -</w:t>
      </w:r>
    </w:p>
    <w:p w14:paraId="18863DBD" w14:textId="77777777" w:rsidR="00000000" w:rsidRDefault="007A214F">
      <w:pPr>
        <w:pStyle w:val="a"/>
        <w:rPr>
          <w:rFonts w:hint="cs"/>
          <w:rtl/>
        </w:rPr>
      </w:pPr>
    </w:p>
    <w:p w14:paraId="70FB4397" w14:textId="77777777" w:rsidR="00000000" w:rsidRDefault="007A214F">
      <w:pPr>
        <w:pStyle w:val="SpeakerCon"/>
        <w:rPr>
          <w:rtl/>
        </w:rPr>
      </w:pPr>
      <w:bookmarkStart w:id="356" w:name="FS000000478T10_09_2003_14_47_12C"/>
      <w:bookmarkEnd w:id="356"/>
      <w:r>
        <w:rPr>
          <w:rtl/>
        </w:rPr>
        <w:t>השר מאיר שטרית:</w:t>
      </w:r>
    </w:p>
    <w:p w14:paraId="725CE014" w14:textId="77777777" w:rsidR="00000000" w:rsidRDefault="007A214F">
      <w:pPr>
        <w:pStyle w:val="a"/>
        <w:rPr>
          <w:rtl/>
        </w:rPr>
      </w:pPr>
    </w:p>
    <w:p w14:paraId="700D5294" w14:textId="77777777" w:rsidR="00000000" w:rsidRDefault="007A214F">
      <w:pPr>
        <w:pStyle w:val="a"/>
        <w:rPr>
          <w:rFonts w:hint="cs"/>
          <w:rtl/>
        </w:rPr>
      </w:pPr>
      <w:r>
        <w:rPr>
          <w:rFonts w:hint="cs"/>
          <w:rtl/>
        </w:rPr>
        <w:t>- - אני מתכבד להודיע לכנסת, כי ביום 17 באוגוסט 2003 החליטה הממשלה, בהתאם לסעיף       31(א) לחוק-יסוד: הממשלה, לשנות את חלוקת התפקי</w:t>
      </w:r>
      <w:r>
        <w:rPr>
          <w:rFonts w:hint="cs"/>
          <w:rtl/>
        </w:rPr>
        <w:t xml:space="preserve">דים בין השרים כדלקמן: השר אהוד אולמרט יהיה שר התקשורת - במקום ראש הממשלה - נוסף על תפקידו - - - </w:t>
      </w:r>
    </w:p>
    <w:p w14:paraId="4A25E696" w14:textId="77777777" w:rsidR="00000000" w:rsidRDefault="007A214F">
      <w:pPr>
        <w:pStyle w:val="a"/>
        <w:rPr>
          <w:rFonts w:hint="cs"/>
          <w:rtl/>
        </w:rPr>
      </w:pPr>
    </w:p>
    <w:p w14:paraId="2B0BD4D9" w14:textId="77777777" w:rsidR="00000000" w:rsidRDefault="007A214F">
      <w:pPr>
        <w:pStyle w:val="ac"/>
        <w:rPr>
          <w:rtl/>
        </w:rPr>
      </w:pPr>
      <w:r>
        <w:rPr>
          <w:rFonts w:hint="eastAsia"/>
          <w:rtl/>
        </w:rPr>
        <w:t>דוד</w:t>
      </w:r>
      <w:r>
        <w:rPr>
          <w:rtl/>
        </w:rPr>
        <w:t xml:space="preserve"> אזולאי (ש"ס):</w:t>
      </w:r>
    </w:p>
    <w:p w14:paraId="7FF13FD3" w14:textId="77777777" w:rsidR="00000000" w:rsidRDefault="007A214F">
      <w:pPr>
        <w:pStyle w:val="a"/>
        <w:rPr>
          <w:rFonts w:hint="cs"/>
          <w:rtl/>
        </w:rPr>
      </w:pPr>
    </w:p>
    <w:p w14:paraId="652A8E4A" w14:textId="77777777" w:rsidR="00000000" w:rsidRDefault="007A214F">
      <w:pPr>
        <w:pStyle w:val="a"/>
        <w:rPr>
          <w:rFonts w:hint="cs"/>
          <w:rtl/>
        </w:rPr>
      </w:pPr>
      <w:r>
        <w:rPr>
          <w:rFonts w:hint="cs"/>
          <w:rtl/>
        </w:rPr>
        <w:t xml:space="preserve">מה ההגדרה שלו, אני לא יודע </w:t>
      </w:r>
      <w:r>
        <w:rPr>
          <w:rtl/>
        </w:rPr>
        <w:t>–</w:t>
      </w:r>
      <w:r>
        <w:rPr>
          <w:rFonts w:hint="cs"/>
          <w:rtl/>
        </w:rPr>
        <w:t xml:space="preserve"> זה כל כך ארוך. אולי תגיד לנו? </w:t>
      </w:r>
    </w:p>
    <w:p w14:paraId="2CA1AAD7" w14:textId="77777777" w:rsidR="00000000" w:rsidRDefault="007A214F">
      <w:pPr>
        <w:pStyle w:val="a"/>
        <w:rPr>
          <w:rFonts w:hint="cs"/>
          <w:rtl/>
        </w:rPr>
      </w:pPr>
    </w:p>
    <w:p w14:paraId="5123BA8B" w14:textId="77777777" w:rsidR="00000000" w:rsidRDefault="007A214F">
      <w:pPr>
        <w:pStyle w:val="ad"/>
        <w:rPr>
          <w:rtl/>
        </w:rPr>
      </w:pPr>
      <w:r>
        <w:rPr>
          <w:rtl/>
        </w:rPr>
        <w:t>היו"ר נסים דהן:</w:t>
      </w:r>
    </w:p>
    <w:p w14:paraId="62B8486D" w14:textId="77777777" w:rsidR="00000000" w:rsidRDefault="007A214F">
      <w:pPr>
        <w:pStyle w:val="a"/>
        <w:rPr>
          <w:rtl/>
        </w:rPr>
      </w:pPr>
    </w:p>
    <w:p w14:paraId="52BF66F2" w14:textId="77777777" w:rsidR="00000000" w:rsidRDefault="007A214F">
      <w:pPr>
        <w:pStyle w:val="a"/>
        <w:rPr>
          <w:rFonts w:hint="cs"/>
          <w:rtl/>
        </w:rPr>
      </w:pPr>
      <w:r>
        <w:rPr>
          <w:rFonts w:hint="cs"/>
          <w:rtl/>
        </w:rPr>
        <w:t xml:space="preserve">הנה, הנה, הוא אומר. תקשיב. </w:t>
      </w:r>
    </w:p>
    <w:p w14:paraId="13DD3A98" w14:textId="77777777" w:rsidR="00000000" w:rsidRDefault="007A214F">
      <w:pPr>
        <w:pStyle w:val="a"/>
        <w:rPr>
          <w:rFonts w:hint="cs"/>
          <w:rtl/>
        </w:rPr>
      </w:pPr>
    </w:p>
    <w:p w14:paraId="291D832E" w14:textId="77777777" w:rsidR="00000000" w:rsidRDefault="007A214F">
      <w:pPr>
        <w:pStyle w:val="Speaker"/>
        <w:rPr>
          <w:rtl/>
        </w:rPr>
      </w:pPr>
      <w:bookmarkStart w:id="357" w:name="FS000000478T10_09_2003_14_44_33"/>
      <w:bookmarkStart w:id="358" w:name="_Toc65927035"/>
      <w:bookmarkEnd w:id="357"/>
      <w:r>
        <w:rPr>
          <w:rFonts w:hint="eastAsia"/>
          <w:rtl/>
        </w:rPr>
        <w:t>השר</w:t>
      </w:r>
      <w:r>
        <w:rPr>
          <w:rtl/>
        </w:rPr>
        <w:t xml:space="preserve"> מאיר שטרית:</w:t>
      </w:r>
      <w:bookmarkEnd w:id="358"/>
    </w:p>
    <w:p w14:paraId="6C3E4AC2" w14:textId="77777777" w:rsidR="00000000" w:rsidRDefault="007A214F">
      <w:pPr>
        <w:pStyle w:val="a"/>
        <w:rPr>
          <w:rFonts w:hint="cs"/>
          <w:rtl/>
        </w:rPr>
      </w:pPr>
    </w:p>
    <w:p w14:paraId="2CC6E685" w14:textId="77777777" w:rsidR="00000000" w:rsidRDefault="007A214F">
      <w:pPr>
        <w:pStyle w:val="a"/>
        <w:rPr>
          <w:rFonts w:hint="cs"/>
          <w:rtl/>
        </w:rPr>
      </w:pPr>
      <w:r>
        <w:rPr>
          <w:rFonts w:hint="cs"/>
          <w:rtl/>
        </w:rPr>
        <w:t>- - - נוסף על ת</w:t>
      </w:r>
      <w:r>
        <w:rPr>
          <w:rFonts w:hint="cs"/>
          <w:rtl/>
        </w:rPr>
        <w:t>פקידו כשר התעשייה, המסחר והתעסוקה - - -</w:t>
      </w:r>
    </w:p>
    <w:p w14:paraId="65864179" w14:textId="77777777" w:rsidR="00000000" w:rsidRDefault="007A214F">
      <w:pPr>
        <w:pStyle w:val="a"/>
        <w:rPr>
          <w:rFonts w:hint="cs"/>
          <w:rtl/>
        </w:rPr>
      </w:pPr>
    </w:p>
    <w:p w14:paraId="6A8AB1E5" w14:textId="77777777" w:rsidR="00000000" w:rsidRDefault="007A214F">
      <w:pPr>
        <w:pStyle w:val="ac"/>
        <w:rPr>
          <w:rtl/>
        </w:rPr>
      </w:pPr>
      <w:r>
        <w:rPr>
          <w:rFonts w:hint="eastAsia"/>
          <w:rtl/>
        </w:rPr>
        <w:t>קריאות</w:t>
      </w:r>
      <w:r>
        <w:rPr>
          <w:rtl/>
        </w:rPr>
        <w:t>:</w:t>
      </w:r>
    </w:p>
    <w:p w14:paraId="65D79074" w14:textId="77777777" w:rsidR="00000000" w:rsidRDefault="007A214F">
      <w:pPr>
        <w:pStyle w:val="a"/>
        <w:rPr>
          <w:rFonts w:hint="cs"/>
          <w:rtl/>
        </w:rPr>
      </w:pPr>
    </w:p>
    <w:p w14:paraId="19CDB26C" w14:textId="77777777" w:rsidR="00000000" w:rsidRDefault="007A214F">
      <w:pPr>
        <w:pStyle w:val="a"/>
        <w:rPr>
          <w:rFonts w:hint="cs"/>
          <w:rtl/>
        </w:rPr>
      </w:pPr>
      <w:r>
        <w:rPr>
          <w:rFonts w:hint="cs"/>
          <w:rtl/>
        </w:rPr>
        <w:t xml:space="preserve">- - - </w:t>
      </w:r>
    </w:p>
    <w:p w14:paraId="03428B84" w14:textId="77777777" w:rsidR="00000000" w:rsidRDefault="007A214F">
      <w:pPr>
        <w:pStyle w:val="a"/>
        <w:rPr>
          <w:rFonts w:hint="cs"/>
          <w:rtl/>
        </w:rPr>
      </w:pPr>
    </w:p>
    <w:p w14:paraId="2AEEF5DC" w14:textId="77777777" w:rsidR="00000000" w:rsidRDefault="007A214F">
      <w:pPr>
        <w:pStyle w:val="SpeakerCon"/>
        <w:rPr>
          <w:rtl/>
        </w:rPr>
      </w:pPr>
      <w:bookmarkStart w:id="359" w:name="FS000000478T10_09_2003_14_51_30C"/>
      <w:bookmarkEnd w:id="359"/>
      <w:r>
        <w:rPr>
          <w:rFonts w:hint="eastAsia"/>
          <w:rtl/>
        </w:rPr>
        <w:t>השר</w:t>
      </w:r>
      <w:r>
        <w:rPr>
          <w:rtl/>
        </w:rPr>
        <w:t xml:space="preserve"> מאיר שטרית:</w:t>
      </w:r>
    </w:p>
    <w:p w14:paraId="2C5AC787" w14:textId="77777777" w:rsidR="00000000" w:rsidRDefault="007A214F">
      <w:pPr>
        <w:pStyle w:val="a"/>
        <w:rPr>
          <w:rFonts w:hint="cs"/>
          <w:rtl/>
        </w:rPr>
      </w:pPr>
    </w:p>
    <w:p w14:paraId="31A53EEA" w14:textId="77777777" w:rsidR="00000000" w:rsidRDefault="007A214F">
      <w:pPr>
        <w:pStyle w:val="a"/>
        <w:rPr>
          <w:rFonts w:hint="cs"/>
          <w:rtl/>
        </w:rPr>
      </w:pPr>
      <w:r>
        <w:rPr>
          <w:rFonts w:hint="cs"/>
          <w:rtl/>
        </w:rPr>
        <w:t xml:space="preserve">- - - והמינהל והתקשורת. הוא ממלא-מקום ראש הממשלה. </w:t>
      </w:r>
    </w:p>
    <w:p w14:paraId="2B6B6BAE" w14:textId="77777777" w:rsidR="00000000" w:rsidRDefault="007A214F">
      <w:pPr>
        <w:pStyle w:val="a"/>
        <w:rPr>
          <w:rFonts w:hint="cs"/>
          <w:rtl/>
        </w:rPr>
      </w:pPr>
    </w:p>
    <w:p w14:paraId="530EAF6D" w14:textId="77777777" w:rsidR="00000000" w:rsidRDefault="007A214F">
      <w:pPr>
        <w:pStyle w:val="ac"/>
        <w:rPr>
          <w:rtl/>
        </w:rPr>
      </w:pPr>
      <w:r>
        <w:rPr>
          <w:rFonts w:hint="eastAsia"/>
          <w:rtl/>
        </w:rPr>
        <w:t>יצחק</w:t>
      </w:r>
      <w:r>
        <w:rPr>
          <w:rtl/>
        </w:rPr>
        <w:t xml:space="preserve"> כהן (ש"ס):</w:t>
      </w:r>
    </w:p>
    <w:p w14:paraId="756CD1CB" w14:textId="77777777" w:rsidR="00000000" w:rsidRDefault="007A214F">
      <w:pPr>
        <w:pStyle w:val="a"/>
        <w:rPr>
          <w:rFonts w:hint="cs"/>
          <w:rtl/>
        </w:rPr>
      </w:pPr>
    </w:p>
    <w:p w14:paraId="6AB959D8" w14:textId="77777777" w:rsidR="00000000" w:rsidRDefault="007A214F">
      <w:pPr>
        <w:pStyle w:val="a"/>
        <w:rPr>
          <w:rFonts w:hint="cs"/>
          <w:rtl/>
        </w:rPr>
      </w:pPr>
      <w:r>
        <w:rPr>
          <w:rFonts w:hint="cs"/>
          <w:rtl/>
        </w:rPr>
        <w:t xml:space="preserve">איפה אולמרט? מישהו ראה אותו לאחרונה? </w:t>
      </w:r>
    </w:p>
    <w:p w14:paraId="63B8B278" w14:textId="77777777" w:rsidR="00000000" w:rsidRDefault="007A214F">
      <w:pPr>
        <w:pStyle w:val="a"/>
        <w:rPr>
          <w:rFonts w:hint="cs"/>
          <w:rtl/>
        </w:rPr>
      </w:pPr>
    </w:p>
    <w:p w14:paraId="3FA3A13A" w14:textId="77777777" w:rsidR="00000000" w:rsidRDefault="007A214F">
      <w:pPr>
        <w:pStyle w:val="SpeakerCon"/>
        <w:rPr>
          <w:rtl/>
        </w:rPr>
      </w:pPr>
      <w:bookmarkStart w:id="360" w:name="FS000000478T10_09_2003_14_52_59C"/>
      <w:bookmarkEnd w:id="360"/>
      <w:r>
        <w:rPr>
          <w:rFonts w:hint="eastAsia"/>
          <w:rtl/>
        </w:rPr>
        <w:t>השר</w:t>
      </w:r>
      <w:r>
        <w:rPr>
          <w:rtl/>
        </w:rPr>
        <w:t xml:space="preserve"> מאיר שטרית:</w:t>
      </w:r>
    </w:p>
    <w:p w14:paraId="036CFCAD" w14:textId="77777777" w:rsidR="00000000" w:rsidRDefault="007A214F">
      <w:pPr>
        <w:pStyle w:val="a"/>
        <w:rPr>
          <w:rFonts w:hint="cs"/>
          <w:rtl/>
        </w:rPr>
      </w:pPr>
    </w:p>
    <w:p w14:paraId="07261AB8" w14:textId="77777777" w:rsidR="00000000" w:rsidRDefault="007A214F">
      <w:pPr>
        <w:pStyle w:val="a"/>
        <w:rPr>
          <w:rFonts w:hint="cs"/>
          <w:rtl/>
        </w:rPr>
      </w:pPr>
      <w:r>
        <w:rPr>
          <w:rFonts w:hint="cs"/>
          <w:rtl/>
        </w:rPr>
        <w:t xml:space="preserve">אני לא יודע, יושב-ראש הכנסת יודע. </w:t>
      </w:r>
    </w:p>
    <w:p w14:paraId="5BDBBC37" w14:textId="77777777" w:rsidR="00000000" w:rsidRDefault="007A214F">
      <w:pPr>
        <w:pStyle w:val="a"/>
        <w:rPr>
          <w:rFonts w:hint="cs"/>
          <w:rtl/>
        </w:rPr>
      </w:pPr>
    </w:p>
    <w:p w14:paraId="17D06CBD" w14:textId="77777777" w:rsidR="00000000" w:rsidRDefault="007A214F">
      <w:pPr>
        <w:pStyle w:val="ad"/>
        <w:rPr>
          <w:rtl/>
        </w:rPr>
      </w:pPr>
      <w:r>
        <w:rPr>
          <w:rFonts w:hint="eastAsia"/>
          <w:rtl/>
        </w:rPr>
        <w:t>היו</w:t>
      </w:r>
      <w:r>
        <w:rPr>
          <w:rtl/>
        </w:rPr>
        <w:t>"ר נסים דהן:</w:t>
      </w:r>
    </w:p>
    <w:p w14:paraId="31E85193" w14:textId="77777777" w:rsidR="00000000" w:rsidRDefault="007A214F">
      <w:pPr>
        <w:pStyle w:val="a"/>
        <w:rPr>
          <w:rFonts w:hint="cs"/>
          <w:rtl/>
        </w:rPr>
      </w:pPr>
    </w:p>
    <w:p w14:paraId="388E2FBF" w14:textId="77777777" w:rsidR="00000000" w:rsidRDefault="007A214F">
      <w:pPr>
        <w:pStyle w:val="a"/>
        <w:rPr>
          <w:rFonts w:hint="cs"/>
          <w:rtl/>
        </w:rPr>
      </w:pPr>
      <w:r>
        <w:rPr>
          <w:rFonts w:hint="cs"/>
          <w:rtl/>
        </w:rPr>
        <w:t>חבר</w:t>
      </w:r>
      <w:r>
        <w:rPr>
          <w:rFonts w:hint="cs"/>
          <w:rtl/>
        </w:rPr>
        <w:t xml:space="preserve"> הכנסת כהן, נא לשבת. מותר לך לשאול, אבל מהמקום. </w:t>
      </w:r>
    </w:p>
    <w:p w14:paraId="41CA86D5" w14:textId="77777777" w:rsidR="00000000" w:rsidRDefault="007A214F">
      <w:pPr>
        <w:pStyle w:val="a"/>
        <w:rPr>
          <w:rFonts w:hint="cs"/>
          <w:rtl/>
        </w:rPr>
      </w:pPr>
    </w:p>
    <w:p w14:paraId="11A3680F" w14:textId="77777777" w:rsidR="00000000" w:rsidRDefault="007A214F">
      <w:pPr>
        <w:pStyle w:val="SpeakerCon"/>
        <w:rPr>
          <w:rtl/>
        </w:rPr>
      </w:pPr>
      <w:bookmarkStart w:id="361" w:name="FS000000478T10_09_2003_14_53_20C"/>
      <w:bookmarkEnd w:id="361"/>
      <w:r>
        <w:rPr>
          <w:rFonts w:hint="eastAsia"/>
          <w:rtl/>
        </w:rPr>
        <w:t>השר</w:t>
      </w:r>
      <w:r>
        <w:rPr>
          <w:rtl/>
        </w:rPr>
        <w:t xml:space="preserve"> מאיר שטרית:</w:t>
      </w:r>
    </w:p>
    <w:p w14:paraId="44DBB049" w14:textId="77777777" w:rsidR="00000000" w:rsidRDefault="007A214F">
      <w:pPr>
        <w:pStyle w:val="a"/>
        <w:rPr>
          <w:rFonts w:hint="cs"/>
          <w:rtl/>
        </w:rPr>
      </w:pPr>
    </w:p>
    <w:p w14:paraId="3B06BA22" w14:textId="77777777" w:rsidR="00000000" w:rsidRDefault="007A214F">
      <w:pPr>
        <w:pStyle w:val="a"/>
        <w:rPr>
          <w:rFonts w:hint="cs"/>
          <w:rtl/>
        </w:rPr>
      </w:pPr>
      <w:r>
        <w:rPr>
          <w:rFonts w:hint="cs"/>
          <w:rtl/>
        </w:rPr>
        <w:t xml:space="preserve">בהתאם לסעיף 31(א) לחוק-יסוד: הממשלה, אני מבקש את אישורה של הכנסת לשינוי בחלוקת התפקידים הנ"ל. </w:t>
      </w:r>
    </w:p>
    <w:p w14:paraId="0C1F8D7C" w14:textId="77777777" w:rsidR="00000000" w:rsidRDefault="007A214F">
      <w:pPr>
        <w:pStyle w:val="a"/>
        <w:rPr>
          <w:rFonts w:hint="cs"/>
          <w:rtl/>
        </w:rPr>
      </w:pPr>
    </w:p>
    <w:p w14:paraId="31838D70" w14:textId="77777777" w:rsidR="00000000" w:rsidRDefault="007A214F">
      <w:pPr>
        <w:pStyle w:val="a"/>
        <w:rPr>
          <w:rFonts w:hint="cs"/>
          <w:rtl/>
        </w:rPr>
      </w:pPr>
      <w:r>
        <w:rPr>
          <w:rFonts w:hint="cs"/>
          <w:rtl/>
        </w:rPr>
        <w:t>אדוני היושב-ראש, אני מבקש להודיע שלא תתקיים הצבעה היום, אלא רק דיון. תשובה והצבעה במועד אחר.</w:t>
      </w:r>
    </w:p>
    <w:p w14:paraId="1ED5CECB" w14:textId="77777777" w:rsidR="00000000" w:rsidRDefault="007A214F">
      <w:pPr>
        <w:pStyle w:val="a"/>
        <w:rPr>
          <w:rFonts w:hint="cs"/>
          <w:rtl/>
        </w:rPr>
      </w:pPr>
      <w:r>
        <w:rPr>
          <w:rFonts w:hint="cs"/>
          <w:rtl/>
        </w:rPr>
        <w:t xml:space="preserve"> </w:t>
      </w:r>
    </w:p>
    <w:p w14:paraId="0B6AF1B4" w14:textId="77777777" w:rsidR="00000000" w:rsidRDefault="007A214F">
      <w:pPr>
        <w:pStyle w:val="ac"/>
        <w:rPr>
          <w:rtl/>
        </w:rPr>
      </w:pPr>
      <w:r>
        <w:rPr>
          <w:rFonts w:hint="eastAsia"/>
          <w:rtl/>
        </w:rPr>
        <w:t>דוד</w:t>
      </w:r>
      <w:r>
        <w:rPr>
          <w:rtl/>
        </w:rPr>
        <w:t xml:space="preserve"> אזולאי (ש"ס):</w:t>
      </w:r>
    </w:p>
    <w:p w14:paraId="20C74376" w14:textId="77777777" w:rsidR="00000000" w:rsidRDefault="007A214F">
      <w:pPr>
        <w:pStyle w:val="a"/>
        <w:rPr>
          <w:rFonts w:hint="cs"/>
          <w:rtl/>
        </w:rPr>
      </w:pPr>
    </w:p>
    <w:p w14:paraId="1773BAC5" w14:textId="77777777" w:rsidR="00000000" w:rsidRDefault="007A214F">
      <w:pPr>
        <w:pStyle w:val="a"/>
        <w:rPr>
          <w:rFonts w:hint="cs"/>
          <w:rtl/>
        </w:rPr>
      </w:pPr>
      <w:r>
        <w:rPr>
          <w:rFonts w:hint="cs"/>
          <w:rtl/>
        </w:rPr>
        <w:t>- - -</w:t>
      </w:r>
    </w:p>
    <w:p w14:paraId="4DD0D42F" w14:textId="77777777" w:rsidR="00000000" w:rsidRDefault="007A214F">
      <w:pPr>
        <w:pStyle w:val="a"/>
        <w:rPr>
          <w:rFonts w:hint="cs"/>
          <w:rtl/>
        </w:rPr>
      </w:pPr>
    </w:p>
    <w:p w14:paraId="5F68E6E3" w14:textId="77777777" w:rsidR="00000000" w:rsidRDefault="007A214F">
      <w:pPr>
        <w:pStyle w:val="ad"/>
        <w:rPr>
          <w:rtl/>
        </w:rPr>
      </w:pPr>
      <w:r>
        <w:rPr>
          <w:rFonts w:hint="eastAsia"/>
          <w:rtl/>
        </w:rPr>
        <w:t>היו</w:t>
      </w:r>
      <w:r>
        <w:rPr>
          <w:rtl/>
        </w:rPr>
        <w:t>"ר נסים דהן:</w:t>
      </w:r>
    </w:p>
    <w:p w14:paraId="566E8E2C" w14:textId="77777777" w:rsidR="00000000" w:rsidRDefault="007A214F">
      <w:pPr>
        <w:pStyle w:val="a"/>
        <w:rPr>
          <w:rFonts w:hint="cs"/>
          <w:rtl/>
        </w:rPr>
      </w:pPr>
    </w:p>
    <w:p w14:paraId="6A51038D" w14:textId="77777777" w:rsidR="00000000" w:rsidRDefault="007A214F">
      <w:pPr>
        <w:pStyle w:val="a"/>
        <w:rPr>
          <w:rFonts w:hint="cs"/>
          <w:rtl/>
        </w:rPr>
      </w:pPr>
      <w:r>
        <w:rPr>
          <w:rFonts w:hint="cs"/>
          <w:rtl/>
        </w:rPr>
        <w:t>חבר הכנסת אזולאי, אתה יכול להירשם לדיון ולהציע את כל ההצעות שלך. למה אתה צריך לעשות את זה בקריאת ביניים? תעשה את זה רשמי, מעל לדוכן. חבר הכנסת חיים אורון, ראשון הדוברים - חיים אורון - לא נמצא. חבר הכנסת משה גפני</w:t>
      </w:r>
      <w:r>
        <w:rPr>
          <w:rFonts w:hint="cs"/>
          <w:rtl/>
        </w:rPr>
        <w:t xml:space="preserve">, בבקשה.  </w:t>
      </w:r>
    </w:p>
    <w:p w14:paraId="410222B2" w14:textId="77777777" w:rsidR="00000000" w:rsidRDefault="007A214F">
      <w:pPr>
        <w:pStyle w:val="a"/>
        <w:rPr>
          <w:rFonts w:hint="cs"/>
          <w:rtl/>
        </w:rPr>
      </w:pPr>
    </w:p>
    <w:p w14:paraId="09F9E4C7" w14:textId="77777777" w:rsidR="00000000" w:rsidRDefault="007A214F">
      <w:pPr>
        <w:pStyle w:val="ac"/>
        <w:rPr>
          <w:rtl/>
        </w:rPr>
      </w:pPr>
      <w:r>
        <w:rPr>
          <w:rFonts w:hint="eastAsia"/>
          <w:rtl/>
        </w:rPr>
        <w:t>קריאות</w:t>
      </w:r>
      <w:r>
        <w:rPr>
          <w:rtl/>
        </w:rPr>
        <w:t>:</w:t>
      </w:r>
    </w:p>
    <w:p w14:paraId="52CA5F2A" w14:textId="77777777" w:rsidR="00000000" w:rsidRDefault="007A214F">
      <w:pPr>
        <w:pStyle w:val="a"/>
        <w:rPr>
          <w:rFonts w:hint="cs"/>
          <w:rtl/>
        </w:rPr>
      </w:pPr>
    </w:p>
    <w:p w14:paraId="38B1A2ED" w14:textId="77777777" w:rsidR="00000000" w:rsidRDefault="007A214F">
      <w:pPr>
        <w:pStyle w:val="a"/>
        <w:rPr>
          <w:rFonts w:hint="cs"/>
          <w:rtl/>
        </w:rPr>
      </w:pPr>
      <w:r>
        <w:rPr>
          <w:rFonts w:hint="cs"/>
          <w:rtl/>
        </w:rPr>
        <w:t>- - -</w:t>
      </w:r>
    </w:p>
    <w:p w14:paraId="11C441AE" w14:textId="77777777" w:rsidR="00000000" w:rsidRDefault="007A214F">
      <w:pPr>
        <w:pStyle w:val="a"/>
        <w:rPr>
          <w:rFonts w:hint="cs"/>
          <w:rtl/>
        </w:rPr>
      </w:pPr>
    </w:p>
    <w:p w14:paraId="3118730C" w14:textId="77777777" w:rsidR="00000000" w:rsidRDefault="007A214F">
      <w:pPr>
        <w:pStyle w:val="ad"/>
        <w:rPr>
          <w:rtl/>
        </w:rPr>
      </w:pPr>
      <w:r>
        <w:rPr>
          <w:rtl/>
        </w:rPr>
        <w:t>היו"ר נסים דהן:</w:t>
      </w:r>
    </w:p>
    <w:p w14:paraId="12026E1A" w14:textId="77777777" w:rsidR="00000000" w:rsidRDefault="007A214F">
      <w:pPr>
        <w:pStyle w:val="a"/>
        <w:rPr>
          <w:rtl/>
        </w:rPr>
      </w:pPr>
    </w:p>
    <w:p w14:paraId="02468DA7" w14:textId="77777777" w:rsidR="00000000" w:rsidRDefault="007A214F">
      <w:pPr>
        <w:pStyle w:val="a"/>
        <w:rPr>
          <w:rFonts w:hint="cs"/>
          <w:rtl/>
        </w:rPr>
      </w:pPr>
      <w:r>
        <w:rPr>
          <w:rFonts w:hint="cs"/>
          <w:rtl/>
        </w:rPr>
        <w:t xml:space="preserve">נא לא להפריע. השר שטרית. חבר הכנסת אזולאי, נא לפזר את ההפגנה שם. </w:t>
      </w:r>
    </w:p>
    <w:p w14:paraId="67B4E79A" w14:textId="77777777" w:rsidR="00000000" w:rsidRDefault="007A214F">
      <w:pPr>
        <w:pStyle w:val="a"/>
        <w:rPr>
          <w:rFonts w:hint="cs"/>
          <w:rtl/>
        </w:rPr>
      </w:pPr>
    </w:p>
    <w:p w14:paraId="2225F809" w14:textId="77777777" w:rsidR="00000000" w:rsidRDefault="007A214F">
      <w:pPr>
        <w:pStyle w:val="Speaker"/>
        <w:rPr>
          <w:rtl/>
        </w:rPr>
      </w:pPr>
      <w:bookmarkStart w:id="362" w:name="FS000000526T10_09_2003_14_55_48"/>
      <w:bookmarkStart w:id="363" w:name="_Toc65927036"/>
      <w:bookmarkEnd w:id="362"/>
      <w:r>
        <w:rPr>
          <w:rFonts w:hint="eastAsia"/>
          <w:rtl/>
        </w:rPr>
        <w:t>משה</w:t>
      </w:r>
      <w:r>
        <w:rPr>
          <w:rtl/>
        </w:rPr>
        <w:t xml:space="preserve"> גפני (יהדות התורה):</w:t>
      </w:r>
      <w:bookmarkEnd w:id="363"/>
    </w:p>
    <w:p w14:paraId="25A929C4" w14:textId="77777777" w:rsidR="00000000" w:rsidRDefault="007A214F">
      <w:pPr>
        <w:pStyle w:val="a"/>
        <w:rPr>
          <w:rFonts w:hint="cs"/>
          <w:rtl/>
        </w:rPr>
      </w:pPr>
    </w:p>
    <w:p w14:paraId="65B41C64" w14:textId="77777777" w:rsidR="00000000" w:rsidRDefault="007A214F">
      <w:pPr>
        <w:pStyle w:val="a"/>
        <w:rPr>
          <w:rFonts w:hint="cs"/>
          <w:rtl/>
        </w:rPr>
      </w:pPr>
      <w:r>
        <w:rPr>
          <w:rFonts w:hint="cs"/>
          <w:rtl/>
        </w:rPr>
        <w:t>אדוני היושב-ראש, רבותי חברי הכנסת, אדוני השר שטרית, אני, בשם תושבי מדינת ישראל, לא יודע אם לצחוק או לבכות. משהו לא מסתד</w:t>
      </w:r>
      <w:r>
        <w:rPr>
          <w:rFonts w:hint="cs"/>
          <w:rtl/>
        </w:rPr>
        <w:t xml:space="preserve">ר לי. אתה יושב פה, השר שטרית, ואני מצטער שאני פונה אליך באופן אישי, אבל מכיוון שאתה הצגת את זה בשם הממשלה, אז אני רוצה לדעת. אתה שר במשרה מלאה, אתה עובד קשה, ואין לך תיק. </w:t>
      </w:r>
    </w:p>
    <w:p w14:paraId="49B22083" w14:textId="77777777" w:rsidR="00000000" w:rsidRDefault="007A214F">
      <w:pPr>
        <w:pStyle w:val="a"/>
        <w:rPr>
          <w:rFonts w:hint="cs"/>
          <w:rtl/>
        </w:rPr>
      </w:pPr>
    </w:p>
    <w:p w14:paraId="519628EA" w14:textId="77777777" w:rsidR="00000000" w:rsidRDefault="007A214F">
      <w:pPr>
        <w:pStyle w:val="ad"/>
        <w:rPr>
          <w:rtl/>
        </w:rPr>
      </w:pPr>
      <w:r>
        <w:rPr>
          <w:rtl/>
        </w:rPr>
        <w:t>היו"ר נסים דהן:</w:t>
      </w:r>
    </w:p>
    <w:p w14:paraId="08AC855C" w14:textId="77777777" w:rsidR="00000000" w:rsidRDefault="007A214F">
      <w:pPr>
        <w:pStyle w:val="a"/>
        <w:rPr>
          <w:rtl/>
        </w:rPr>
      </w:pPr>
    </w:p>
    <w:p w14:paraId="5D84C08F" w14:textId="77777777" w:rsidR="00000000" w:rsidRDefault="007A214F">
      <w:pPr>
        <w:pStyle w:val="a"/>
        <w:rPr>
          <w:rFonts w:hint="cs"/>
          <w:rtl/>
        </w:rPr>
      </w:pPr>
      <w:r>
        <w:rPr>
          <w:rFonts w:hint="cs"/>
          <w:rtl/>
        </w:rPr>
        <w:t xml:space="preserve">יש לו תיק. הוא שר במשרד האוצר. </w:t>
      </w:r>
    </w:p>
    <w:p w14:paraId="48DC193F" w14:textId="77777777" w:rsidR="00000000" w:rsidRDefault="007A214F">
      <w:pPr>
        <w:pStyle w:val="a"/>
        <w:rPr>
          <w:rFonts w:hint="cs"/>
          <w:rtl/>
        </w:rPr>
      </w:pPr>
    </w:p>
    <w:p w14:paraId="3EC163EC" w14:textId="77777777" w:rsidR="00000000" w:rsidRDefault="007A214F">
      <w:pPr>
        <w:pStyle w:val="SpeakerCon"/>
        <w:rPr>
          <w:rtl/>
        </w:rPr>
      </w:pPr>
      <w:bookmarkStart w:id="364" w:name="FS000000526T10_09_2003_14_56_58C"/>
      <w:bookmarkEnd w:id="364"/>
      <w:r>
        <w:rPr>
          <w:rtl/>
        </w:rPr>
        <w:t>משה גפני (יהדות התורה):</w:t>
      </w:r>
    </w:p>
    <w:p w14:paraId="1C232D01" w14:textId="77777777" w:rsidR="00000000" w:rsidRDefault="007A214F">
      <w:pPr>
        <w:pStyle w:val="a"/>
        <w:rPr>
          <w:rtl/>
        </w:rPr>
      </w:pPr>
    </w:p>
    <w:p w14:paraId="0C8231CB" w14:textId="77777777" w:rsidR="00000000" w:rsidRDefault="007A214F">
      <w:pPr>
        <w:pStyle w:val="a"/>
        <w:rPr>
          <w:rFonts w:hint="cs"/>
          <w:rtl/>
        </w:rPr>
      </w:pPr>
      <w:r>
        <w:rPr>
          <w:rFonts w:hint="cs"/>
          <w:rtl/>
        </w:rPr>
        <w:t>אין לו מ</w:t>
      </w:r>
      <w:r>
        <w:rPr>
          <w:rFonts w:hint="cs"/>
          <w:rtl/>
        </w:rPr>
        <w:t>שרד ממשלתי. אנחנו מדברים על יעילות. אתם, השר שטרית, במשרד האוצר, מדברים על יעילות, שאנשים יהיו בתפקידיהם. יושב אדם שהוא ממלא-מקום ראש הממשלה. הוא ממונה על משרד התעשייה, המסחר, התעסוקה, מינהל מקרקעי ישראל - - -</w:t>
      </w:r>
    </w:p>
    <w:p w14:paraId="79BCF596" w14:textId="77777777" w:rsidR="00000000" w:rsidRDefault="007A214F">
      <w:pPr>
        <w:pStyle w:val="a"/>
        <w:rPr>
          <w:rFonts w:hint="cs"/>
          <w:rtl/>
        </w:rPr>
      </w:pPr>
    </w:p>
    <w:p w14:paraId="61266836" w14:textId="77777777" w:rsidR="00000000" w:rsidRDefault="007A214F">
      <w:pPr>
        <w:pStyle w:val="ac"/>
        <w:rPr>
          <w:rtl/>
        </w:rPr>
      </w:pPr>
      <w:r>
        <w:rPr>
          <w:rFonts w:hint="eastAsia"/>
          <w:rtl/>
        </w:rPr>
        <w:t>השר</w:t>
      </w:r>
      <w:r>
        <w:rPr>
          <w:rtl/>
        </w:rPr>
        <w:t xml:space="preserve"> מאיר שטרית:</w:t>
      </w:r>
    </w:p>
    <w:p w14:paraId="1978CF0A" w14:textId="77777777" w:rsidR="00000000" w:rsidRDefault="007A214F">
      <w:pPr>
        <w:pStyle w:val="a"/>
        <w:rPr>
          <w:rFonts w:hint="cs"/>
          <w:rtl/>
        </w:rPr>
      </w:pPr>
    </w:p>
    <w:p w14:paraId="4AAB69EE" w14:textId="77777777" w:rsidR="00000000" w:rsidRDefault="007A214F">
      <w:pPr>
        <w:pStyle w:val="a"/>
        <w:rPr>
          <w:rFonts w:hint="cs"/>
          <w:rtl/>
        </w:rPr>
      </w:pPr>
      <w:r>
        <w:rPr>
          <w:rFonts w:hint="cs"/>
          <w:rtl/>
        </w:rPr>
        <w:t xml:space="preserve">רשות השידור. </w:t>
      </w:r>
    </w:p>
    <w:p w14:paraId="2D0BAB40" w14:textId="77777777" w:rsidR="00000000" w:rsidRDefault="007A214F">
      <w:pPr>
        <w:pStyle w:val="a"/>
        <w:rPr>
          <w:rFonts w:hint="cs"/>
          <w:rtl/>
        </w:rPr>
      </w:pPr>
    </w:p>
    <w:p w14:paraId="33B57D48" w14:textId="77777777" w:rsidR="00000000" w:rsidRDefault="007A214F">
      <w:pPr>
        <w:pStyle w:val="SpeakerCon"/>
        <w:rPr>
          <w:rtl/>
        </w:rPr>
      </w:pPr>
      <w:bookmarkStart w:id="365" w:name="FS000000526T10_09_2003_14_58_15C"/>
      <w:bookmarkEnd w:id="365"/>
      <w:r>
        <w:rPr>
          <w:rtl/>
        </w:rPr>
        <w:t>משה גפני (יהד</w:t>
      </w:r>
      <w:r>
        <w:rPr>
          <w:rtl/>
        </w:rPr>
        <w:t>ות התורה):</w:t>
      </w:r>
    </w:p>
    <w:p w14:paraId="5494147D" w14:textId="77777777" w:rsidR="00000000" w:rsidRDefault="007A214F">
      <w:pPr>
        <w:pStyle w:val="a"/>
        <w:rPr>
          <w:rFonts w:hint="cs"/>
          <w:rtl/>
        </w:rPr>
      </w:pPr>
    </w:p>
    <w:p w14:paraId="4FE2D760" w14:textId="77777777" w:rsidR="00000000" w:rsidRDefault="007A214F">
      <w:pPr>
        <w:pStyle w:val="a"/>
        <w:rPr>
          <w:rFonts w:hint="cs"/>
          <w:rtl/>
        </w:rPr>
      </w:pPr>
      <w:r>
        <w:rPr>
          <w:rFonts w:hint="cs"/>
          <w:rtl/>
        </w:rPr>
        <w:t xml:space="preserve">אני לא יכול למנות את הכול. ועכשיו אתה בא בשם הממשלה ואומר: לא די בכל אלו </w:t>
      </w:r>
      <w:r>
        <w:rPr>
          <w:rtl/>
        </w:rPr>
        <w:t>–</w:t>
      </w:r>
      <w:r>
        <w:rPr>
          <w:rFonts w:hint="cs"/>
          <w:rtl/>
        </w:rPr>
        <w:t xml:space="preserve"> עוד משרד, משרד התקשורת. זאת אומרת, כל זה </w:t>
      </w:r>
      <w:r>
        <w:rPr>
          <w:rtl/>
        </w:rPr>
        <w:t>–</w:t>
      </w:r>
      <w:r>
        <w:rPr>
          <w:rFonts w:hint="cs"/>
          <w:rtl/>
        </w:rPr>
        <w:t xml:space="preserve"> זה פיצוי על ביבי? כל זה? </w:t>
      </w:r>
    </w:p>
    <w:p w14:paraId="4C6D6128" w14:textId="77777777" w:rsidR="00000000" w:rsidRDefault="007A214F">
      <w:pPr>
        <w:pStyle w:val="a"/>
        <w:rPr>
          <w:rFonts w:hint="cs"/>
          <w:rtl/>
        </w:rPr>
      </w:pPr>
    </w:p>
    <w:p w14:paraId="1B3508DC" w14:textId="77777777" w:rsidR="00000000" w:rsidRDefault="007A214F">
      <w:pPr>
        <w:pStyle w:val="ac"/>
        <w:rPr>
          <w:rFonts w:hint="cs"/>
          <w:rtl/>
        </w:rPr>
      </w:pPr>
      <w:r>
        <w:rPr>
          <w:rFonts w:hint="eastAsia"/>
          <w:rtl/>
        </w:rPr>
        <w:t>יצחק</w:t>
      </w:r>
      <w:r>
        <w:rPr>
          <w:rtl/>
        </w:rPr>
        <w:t xml:space="preserve"> כהן (ש"ס):</w:t>
      </w:r>
    </w:p>
    <w:p w14:paraId="5CA1A4C8" w14:textId="77777777" w:rsidR="00000000" w:rsidRDefault="007A214F">
      <w:pPr>
        <w:pStyle w:val="ac"/>
        <w:rPr>
          <w:rFonts w:hint="cs"/>
          <w:rtl/>
        </w:rPr>
      </w:pPr>
    </w:p>
    <w:p w14:paraId="403B63B9" w14:textId="77777777" w:rsidR="00000000" w:rsidRDefault="007A214F">
      <w:pPr>
        <w:pStyle w:val="a"/>
        <w:rPr>
          <w:rFonts w:hint="cs"/>
          <w:rtl/>
        </w:rPr>
      </w:pPr>
    </w:p>
    <w:p w14:paraId="416D8C98" w14:textId="77777777" w:rsidR="00000000" w:rsidRDefault="007A214F">
      <w:pPr>
        <w:pStyle w:val="a"/>
        <w:rPr>
          <w:rFonts w:hint="cs"/>
          <w:rtl/>
        </w:rPr>
      </w:pPr>
      <w:r>
        <w:rPr>
          <w:rFonts w:hint="cs"/>
          <w:rtl/>
        </w:rPr>
        <w:t xml:space="preserve">אתה יודע שאתמול הוא התראיין ממקסיקו? </w:t>
      </w:r>
    </w:p>
    <w:p w14:paraId="22B77BA3" w14:textId="77777777" w:rsidR="00000000" w:rsidRDefault="007A214F">
      <w:pPr>
        <w:pStyle w:val="a"/>
        <w:rPr>
          <w:rFonts w:hint="cs"/>
          <w:rtl/>
        </w:rPr>
      </w:pPr>
    </w:p>
    <w:p w14:paraId="740EDC93" w14:textId="77777777" w:rsidR="00000000" w:rsidRDefault="007A214F">
      <w:pPr>
        <w:pStyle w:val="SpeakerCon"/>
        <w:rPr>
          <w:rtl/>
        </w:rPr>
      </w:pPr>
      <w:bookmarkStart w:id="366" w:name="FS000000526T10_09_2003_14_59_16C"/>
      <w:bookmarkEnd w:id="366"/>
      <w:r>
        <w:rPr>
          <w:rtl/>
        </w:rPr>
        <w:t>משה גפני (יהדות התורה):</w:t>
      </w:r>
    </w:p>
    <w:p w14:paraId="7930F4BA" w14:textId="77777777" w:rsidR="00000000" w:rsidRDefault="007A214F">
      <w:pPr>
        <w:pStyle w:val="a"/>
        <w:rPr>
          <w:rtl/>
        </w:rPr>
      </w:pPr>
    </w:p>
    <w:p w14:paraId="66297130" w14:textId="77777777" w:rsidR="00000000" w:rsidRDefault="007A214F">
      <w:pPr>
        <w:pStyle w:val="a"/>
        <w:rPr>
          <w:rFonts w:hint="cs"/>
          <w:rtl/>
        </w:rPr>
      </w:pPr>
      <w:r>
        <w:rPr>
          <w:rFonts w:hint="cs"/>
          <w:rtl/>
        </w:rPr>
        <w:t>לא אתמול. היום בב</w:t>
      </w:r>
      <w:r>
        <w:rPr>
          <w:rFonts w:hint="cs"/>
          <w:rtl/>
        </w:rPr>
        <w:t xml:space="preserve">וקר. רגע, אל תיקח לי את הנאום. </w:t>
      </w:r>
    </w:p>
    <w:p w14:paraId="5EE834BF" w14:textId="77777777" w:rsidR="00000000" w:rsidRDefault="007A214F">
      <w:pPr>
        <w:pStyle w:val="a"/>
        <w:rPr>
          <w:rFonts w:hint="cs"/>
          <w:rtl/>
        </w:rPr>
      </w:pPr>
    </w:p>
    <w:p w14:paraId="0D3C7C53" w14:textId="77777777" w:rsidR="00000000" w:rsidRDefault="007A214F">
      <w:pPr>
        <w:pStyle w:val="ac"/>
        <w:rPr>
          <w:rtl/>
        </w:rPr>
      </w:pPr>
      <w:r>
        <w:rPr>
          <w:rFonts w:hint="eastAsia"/>
          <w:rtl/>
        </w:rPr>
        <w:t>יצחק</w:t>
      </w:r>
      <w:r>
        <w:rPr>
          <w:rtl/>
        </w:rPr>
        <w:t xml:space="preserve"> כהן (ש"ס):</w:t>
      </w:r>
    </w:p>
    <w:p w14:paraId="647A3612" w14:textId="77777777" w:rsidR="00000000" w:rsidRDefault="007A214F">
      <w:pPr>
        <w:pStyle w:val="a"/>
        <w:rPr>
          <w:rFonts w:hint="cs"/>
          <w:rtl/>
        </w:rPr>
      </w:pPr>
    </w:p>
    <w:p w14:paraId="3F793A0A" w14:textId="77777777" w:rsidR="00000000" w:rsidRDefault="007A214F">
      <w:pPr>
        <w:pStyle w:val="a"/>
        <w:rPr>
          <w:rFonts w:hint="cs"/>
          <w:rtl/>
        </w:rPr>
      </w:pPr>
      <w:r>
        <w:rPr>
          <w:rFonts w:hint="cs"/>
          <w:rtl/>
        </w:rPr>
        <w:t xml:space="preserve">- - - איזו חוצפה. איזו חוצפה. </w:t>
      </w:r>
    </w:p>
    <w:p w14:paraId="28B461E2" w14:textId="77777777" w:rsidR="00000000" w:rsidRDefault="007A214F">
      <w:pPr>
        <w:pStyle w:val="a"/>
        <w:rPr>
          <w:rFonts w:hint="cs"/>
          <w:rtl/>
        </w:rPr>
      </w:pPr>
    </w:p>
    <w:p w14:paraId="2B1BE32F" w14:textId="77777777" w:rsidR="00000000" w:rsidRDefault="007A214F">
      <w:pPr>
        <w:pStyle w:val="SpeakerCon"/>
        <w:rPr>
          <w:rtl/>
        </w:rPr>
      </w:pPr>
      <w:bookmarkStart w:id="367" w:name="FS000000526T10_09_2003_15_00_01C"/>
      <w:bookmarkEnd w:id="367"/>
      <w:r>
        <w:rPr>
          <w:rtl/>
        </w:rPr>
        <w:t>משה גפני (יהדות התורה):</w:t>
      </w:r>
    </w:p>
    <w:p w14:paraId="67E751DF" w14:textId="77777777" w:rsidR="00000000" w:rsidRDefault="007A214F">
      <w:pPr>
        <w:pStyle w:val="a"/>
        <w:rPr>
          <w:rtl/>
        </w:rPr>
      </w:pPr>
    </w:p>
    <w:p w14:paraId="303CC303" w14:textId="77777777" w:rsidR="00000000" w:rsidRDefault="007A214F">
      <w:pPr>
        <w:pStyle w:val="a"/>
        <w:rPr>
          <w:rFonts w:hint="cs"/>
          <w:rtl/>
        </w:rPr>
      </w:pPr>
      <w:r>
        <w:rPr>
          <w:rFonts w:hint="cs"/>
          <w:rtl/>
        </w:rPr>
        <w:t xml:space="preserve">כל הדברים הללו. שר שהוא יותר בחוץ-לארץ מאשר כאן. </w:t>
      </w:r>
    </w:p>
    <w:p w14:paraId="26120C41" w14:textId="77777777" w:rsidR="00000000" w:rsidRDefault="007A214F">
      <w:pPr>
        <w:pStyle w:val="a"/>
        <w:rPr>
          <w:rFonts w:hint="cs"/>
          <w:rtl/>
        </w:rPr>
      </w:pPr>
    </w:p>
    <w:p w14:paraId="1D6CDC01" w14:textId="77777777" w:rsidR="00000000" w:rsidRDefault="007A214F">
      <w:pPr>
        <w:pStyle w:val="ac"/>
        <w:rPr>
          <w:rtl/>
        </w:rPr>
      </w:pPr>
      <w:r>
        <w:rPr>
          <w:rFonts w:hint="eastAsia"/>
          <w:rtl/>
        </w:rPr>
        <w:t>יצחק</w:t>
      </w:r>
      <w:r>
        <w:rPr>
          <w:rtl/>
        </w:rPr>
        <w:t xml:space="preserve"> כהן (ש"ס):</w:t>
      </w:r>
    </w:p>
    <w:p w14:paraId="7440C34A" w14:textId="77777777" w:rsidR="00000000" w:rsidRDefault="007A214F">
      <w:pPr>
        <w:pStyle w:val="a"/>
        <w:rPr>
          <w:rFonts w:hint="cs"/>
          <w:rtl/>
        </w:rPr>
      </w:pPr>
    </w:p>
    <w:p w14:paraId="7390DF2C" w14:textId="77777777" w:rsidR="00000000" w:rsidRDefault="007A214F">
      <w:pPr>
        <w:pStyle w:val="a"/>
        <w:rPr>
          <w:rFonts w:hint="cs"/>
          <w:rtl/>
        </w:rPr>
      </w:pPr>
      <w:r>
        <w:rPr>
          <w:rFonts w:hint="cs"/>
          <w:rtl/>
        </w:rPr>
        <w:t xml:space="preserve">הוא לא כאן בכלל. </w:t>
      </w:r>
    </w:p>
    <w:p w14:paraId="17CE8D67" w14:textId="77777777" w:rsidR="00000000" w:rsidRDefault="007A214F">
      <w:pPr>
        <w:pStyle w:val="a"/>
        <w:rPr>
          <w:rFonts w:hint="cs"/>
          <w:rtl/>
        </w:rPr>
      </w:pPr>
    </w:p>
    <w:p w14:paraId="6A1369FA" w14:textId="77777777" w:rsidR="00000000" w:rsidRDefault="007A214F">
      <w:pPr>
        <w:pStyle w:val="SpeakerCon"/>
        <w:rPr>
          <w:rtl/>
        </w:rPr>
      </w:pPr>
      <w:bookmarkStart w:id="368" w:name="FS000000526T10_09_2003_15_00_42C"/>
      <w:bookmarkEnd w:id="368"/>
      <w:r>
        <w:rPr>
          <w:rtl/>
        </w:rPr>
        <w:t>משה גפני (יהדות התורה):</w:t>
      </w:r>
    </w:p>
    <w:p w14:paraId="05D5998E" w14:textId="77777777" w:rsidR="00000000" w:rsidRDefault="007A214F">
      <w:pPr>
        <w:pStyle w:val="a"/>
        <w:rPr>
          <w:rtl/>
        </w:rPr>
      </w:pPr>
    </w:p>
    <w:p w14:paraId="6E70881E" w14:textId="77777777" w:rsidR="00000000" w:rsidRDefault="007A214F">
      <w:pPr>
        <w:pStyle w:val="a"/>
        <w:rPr>
          <w:rFonts w:hint="cs"/>
          <w:rtl/>
        </w:rPr>
      </w:pPr>
      <w:r>
        <w:rPr>
          <w:rFonts w:hint="cs"/>
          <w:rtl/>
        </w:rPr>
        <w:t xml:space="preserve">הוא מגיע מפעם לפעם לחופשת מולדת, אתה </w:t>
      </w:r>
      <w:r>
        <w:rPr>
          <w:rFonts w:hint="cs"/>
          <w:rtl/>
        </w:rPr>
        <w:t xml:space="preserve">לא יכול להתכחש לזה. הוא לא מתבייש? היה פיגוע נורא אתמול בירושלים, שהוא היה ראש העיר שלה. הוא מתראיין ממקסיקו. אנחנו </w:t>
      </w:r>
      <w:r>
        <w:rPr>
          <w:rtl/>
        </w:rPr>
        <w:t>–</w:t>
      </w:r>
      <w:r>
        <w:rPr>
          <w:rFonts w:hint="cs"/>
          <w:rtl/>
        </w:rPr>
        <w:t xml:space="preserve"> כאן. לאזרחים אין כסף לנסוע לחוץ-לארץ, מפני שלוקחים להם את זה. אתם, הממשלה. כאן יש פיגועים. יושב השר הנכבד במקסיקו. הוא אפילו לא צריך לטרוח</w:t>
      </w:r>
      <w:r>
        <w:rPr>
          <w:rFonts w:hint="cs"/>
          <w:rtl/>
        </w:rPr>
        <w:t xml:space="preserve"> לבוא לכאן לבקש את אישור הכנסת לקבל עוד משרד. אתה, השר שטרית, שעובד קשה כאן, בארץ, עושה לו את העבודה השחורה. אליטיסט. כל שבוע הוא במקום אחר על פני הגלובוס, וכל שבוע הוא מקבל משרד נוסף. זה פשוט לא ייאמן. מה אתם חושבים, שתושבי מדינת ישראל לא מבינים מה שקורה </w:t>
      </w:r>
      <w:r>
        <w:rPr>
          <w:rFonts w:hint="cs"/>
          <w:rtl/>
        </w:rPr>
        <w:t xml:space="preserve">כאן? מה זה? יש גבול לשחיתות הזאת. </w:t>
      </w:r>
    </w:p>
    <w:p w14:paraId="6E22D531" w14:textId="77777777" w:rsidR="00000000" w:rsidRDefault="007A214F">
      <w:pPr>
        <w:pStyle w:val="a"/>
        <w:rPr>
          <w:rFonts w:hint="cs"/>
          <w:rtl/>
        </w:rPr>
      </w:pPr>
    </w:p>
    <w:p w14:paraId="4959A107" w14:textId="77777777" w:rsidR="00000000" w:rsidRDefault="007A214F">
      <w:pPr>
        <w:pStyle w:val="a"/>
        <w:rPr>
          <w:rFonts w:hint="cs"/>
          <w:rtl/>
        </w:rPr>
      </w:pPr>
      <w:r>
        <w:rPr>
          <w:rFonts w:hint="cs"/>
          <w:rtl/>
        </w:rPr>
        <w:t xml:space="preserve">משרד במשרה מלאה </w:t>
      </w:r>
      <w:r>
        <w:rPr>
          <w:rtl/>
        </w:rPr>
        <w:t>–</w:t>
      </w:r>
      <w:r>
        <w:rPr>
          <w:rFonts w:hint="cs"/>
          <w:rtl/>
        </w:rPr>
        <w:t xml:space="preserve"> משרד התקשורת, היה בו שר כל השנים. </w:t>
      </w:r>
    </w:p>
    <w:p w14:paraId="0E83567F" w14:textId="77777777" w:rsidR="00000000" w:rsidRDefault="007A214F">
      <w:pPr>
        <w:pStyle w:val="a"/>
        <w:rPr>
          <w:rFonts w:hint="cs"/>
          <w:rtl/>
        </w:rPr>
      </w:pPr>
    </w:p>
    <w:p w14:paraId="5F9A0E84" w14:textId="77777777" w:rsidR="00000000" w:rsidRDefault="007A214F">
      <w:pPr>
        <w:pStyle w:val="ad"/>
        <w:rPr>
          <w:rtl/>
        </w:rPr>
      </w:pPr>
      <w:r>
        <w:rPr>
          <w:rtl/>
        </w:rPr>
        <w:t>היו"ר נסים דהן:</w:t>
      </w:r>
    </w:p>
    <w:p w14:paraId="342BC9A0" w14:textId="77777777" w:rsidR="00000000" w:rsidRDefault="007A214F">
      <w:pPr>
        <w:pStyle w:val="a"/>
        <w:rPr>
          <w:rtl/>
        </w:rPr>
      </w:pPr>
    </w:p>
    <w:p w14:paraId="0EE2D9A4" w14:textId="77777777" w:rsidR="00000000" w:rsidRDefault="007A214F">
      <w:pPr>
        <w:pStyle w:val="a"/>
        <w:rPr>
          <w:rFonts w:hint="cs"/>
          <w:rtl/>
        </w:rPr>
      </w:pPr>
      <w:r>
        <w:rPr>
          <w:rFonts w:hint="cs"/>
          <w:rtl/>
        </w:rPr>
        <w:t xml:space="preserve">דרך אגב, מי שלא זוכר </w:t>
      </w:r>
      <w:r>
        <w:rPr>
          <w:rtl/>
        </w:rPr>
        <w:t>–</w:t>
      </w:r>
      <w:r>
        <w:rPr>
          <w:rFonts w:hint="cs"/>
          <w:rtl/>
        </w:rPr>
        <w:t xml:space="preserve"> את המשרד התקשורת מפרקים, על-פי החלטת ממשלה. </w:t>
      </w:r>
    </w:p>
    <w:p w14:paraId="2FC42C3D" w14:textId="77777777" w:rsidR="00000000" w:rsidRDefault="007A214F">
      <w:pPr>
        <w:pStyle w:val="a"/>
        <w:rPr>
          <w:rFonts w:hint="cs"/>
          <w:rtl/>
        </w:rPr>
      </w:pPr>
    </w:p>
    <w:p w14:paraId="13E1FAD4" w14:textId="77777777" w:rsidR="00000000" w:rsidRDefault="007A214F">
      <w:pPr>
        <w:pStyle w:val="SpeakerCon"/>
        <w:rPr>
          <w:rtl/>
        </w:rPr>
      </w:pPr>
      <w:bookmarkStart w:id="369" w:name="FS000000526T10_09_2003_15_03_43C"/>
      <w:bookmarkEnd w:id="369"/>
      <w:r>
        <w:rPr>
          <w:rtl/>
        </w:rPr>
        <w:t>משה גפני (יהדות התורה):</w:t>
      </w:r>
    </w:p>
    <w:p w14:paraId="5F60423F" w14:textId="77777777" w:rsidR="00000000" w:rsidRDefault="007A214F">
      <w:pPr>
        <w:pStyle w:val="a"/>
        <w:rPr>
          <w:rtl/>
        </w:rPr>
      </w:pPr>
    </w:p>
    <w:p w14:paraId="0ADA63AD" w14:textId="77777777" w:rsidR="00000000" w:rsidRDefault="007A214F">
      <w:pPr>
        <w:pStyle w:val="a"/>
        <w:rPr>
          <w:rFonts w:hint="cs"/>
          <w:rtl/>
        </w:rPr>
      </w:pPr>
      <w:r>
        <w:rPr>
          <w:rFonts w:hint="cs"/>
          <w:rtl/>
        </w:rPr>
        <w:t>כן, זה ברור. כל הזמן מפרקים פה. גם את משרד המדע מפרקים.</w:t>
      </w:r>
      <w:r>
        <w:rPr>
          <w:rFonts w:hint="cs"/>
          <w:rtl/>
        </w:rPr>
        <w:t xml:space="preserve"> מפרקים. לא. פשוט נותנים עוד משרה לשינוי. היחיד שאולי יפרקו אותו, בסופו של דבר, זה משרד הדתות, כי שם זה שייך למפד"ל. המפד"ל הרי לא שווה כלום. היא פשוט לא קיימת. יכול לעמוד פה אורלב ולהשמיץ את הרב בניזרי. זה מה שהוא יודע לעשות. אין מפד"ל. תסתכלו על החלטת המ</w:t>
      </w:r>
      <w:r>
        <w:rPr>
          <w:rFonts w:hint="cs"/>
          <w:rtl/>
        </w:rPr>
        <w:t>משלה שהציג שר האוצר עכשיו. סוגרים את המועצות הדתיות, מעבירים את זה לרשויות המקומיות. ההיקף והביצוע יהיה על-פי החלטת שר הפנים פורז. הראיתי את זה קודם לרב יצחק לוי מהמפד"ל. הם אפילו לא יודעים. פורז יחליט מה יהיה היקף שירותי הדת ברשויות המקומיות? ההיקף, הפעיל</w:t>
      </w:r>
      <w:r>
        <w:rPr>
          <w:rFonts w:hint="cs"/>
          <w:rtl/>
        </w:rPr>
        <w:t xml:space="preserve">ות. עומד פה השר אורלב ומתקיף את הרב בניזרי? הוא אפילו לא יודע מה נעשה בחצר ביתו. מה שמעניין אותו זה הכיסא. הוא שאף כל חייו להגיע לתפקיד שר, וזהו. </w:t>
      </w:r>
    </w:p>
    <w:p w14:paraId="772E8FD4" w14:textId="77777777" w:rsidR="00000000" w:rsidRDefault="007A214F">
      <w:pPr>
        <w:pStyle w:val="a"/>
        <w:rPr>
          <w:rFonts w:hint="cs"/>
          <w:rtl/>
        </w:rPr>
      </w:pPr>
    </w:p>
    <w:p w14:paraId="5050A9C2" w14:textId="77777777" w:rsidR="00000000" w:rsidRDefault="007A214F">
      <w:pPr>
        <w:pStyle w:val="a"/>
        <w:rPr>
          <w:rFonts w:hint="cs"/>
          <w:rtl/>
        </w:rPr>
      </w:pPr>
      <w:r>
        <w:rPr>
          <w:rFonts w:hint="cs"/>
          <w:rtl/>
        </w:rPr>
        <w:t>אני שואל אותו פה שאלה עניינית, אדוני היושב-ראש. באמת, לא השתתפתי בוויכוח. אני לא בש"ס. לא השתתפתי בוויכוח, א</w:t>
      </w:r>
      <w:r>
        <w:rPr>
          <w:rFonts w:hint="cs"/>
          <w:rtl/>
        </w:rPr>
        <w:t xml:space="preserve">ני לא יודע. לא הייתי במשרד הרווחה. אז לא הבנתי את הסתירה בדבריו. הוא מאשים את הרב בניזרי שהוא היה שר וכל הדברים האלה בוצעו בתקופתו. אחרי זה הוא מסביר לנו כאן למה צריך לעשות את מה שהוא עושה עכשיו. הוא מסביר על נהג מונית, שהשאירו את הילד במונית. אבל הוא אמר </w:t>
      </w:r>
      <w:r>
        <w:rPr>
          <w:rFonts w:hint="cs"/>
          <w:rtl/>
        </w:rPr>
        <w:t xml:space="preserve">לי קודם שלא הוא עושה את זה. לא חשוב. השקרים שם הם לא רלוונטיים. מי שמכיר את תולדותיה של המפד"ל </w:t>
      </w:r>
      <w:r>
        <w:rPr>
          <w:rtl/>
        </w:rPr>
        <w:t>–</w:t>
      </w:r>
      <w:r>
        <w:rPr>
          <w:rFonts w:hint="cs"/>
          <w:rtl/>
        </w:rPr>
        <w:t xml:space="preserve"> הם הגיעו לשיאים בלתי נודעים. יגיע גם היום שאני אעמוד כאן ואני אספר מה קורה בתוך המפד"ל, מה עשה אורלב לאפי איתם, ומה הוא עושה ליצחק לוי. גם זה יגיע. אם זו תהיה </w:t>
      </w:r>
      <w:r>
        <w:rPr>
          <w:rFonts w:hint="cs"/>
          <w:rtl/>
        </w:rPr>
        <w:t xml:space="preserve">דרכו, שכאשר אנחנו נשאל אותו שאלות ענייניות הוא ישמיץ אותי </w:t>
      </w:r>
      <w:r>
        <w:rPr>
          <w:rtl/>
        </w:rPr>
        <w:t>–</w:t>
      </w:r>
      <w:r>
        <w:rPr>
          <w:rFonts w:hint="cs"/>
          <w:rtl/>
        </w:rPr>
        <w:t xml:space="preserve"> איך הוא אמר? </w:t>
      </w:r>
      <w:r>
        <w:rPr>
          <w:rtl/>
        </w:rPr>
        <w:t>–</w:t>
      </w:r>
      <w:r>
        <w:rPr>
          <w:rFonts w:hint="cs"/>
          <w:rtl/>
        </w:rPr>
        <w:t xml:space="preserve"> מנה אחת אפיים תהיה קטנה לעומת מה שאני אעשה לו. אני לא פתחתי בזה. אני שאלתי אותו שאלה עניינית. אני, אגב, גם דיברתי אתו על כמה נושאים במשרד, שהוא הונה, רימה ושיקר לי. אם זו תהיה דרכו,</w:t>
      </w:r>
      <w:r>
        <w:rPr>
          <w:rFonts w:hint="cs"/>
          <w:rtl/>
        </w:rPr>
        <w:t xml:space="preserve"> הוא יקבל מנה אחת אפיים, אבל פי-עשרה. </w:t>
      </w:r>
    </w:p>
    <w:p w14:paraId="418D4720" w14:textId="77777777" w:rsidR="00000000" w:rsidRDefault="007A214F">
      <w:pPr>
        <w:pStyle w:val="a"/>
        <w:rPr>
          <w:rFonts w:hint="cs"/>
          <w:rtl/>
        </w:rPr>
      </w:pPr>
    </w:p>
    <w:p w14:paraId="63EE73AF" w14:textId="77777777" w:rsidR="00000000" w:rsidRDefault="007A214F">
      <w:pPr>
        <w:pStyle w:val="a"/>
        <w:rPr>
          <w:rFonts w:hint="cs"/>
          <w:rtl/>
        </w:rPr>
      </w:pPr>
      <w:r>
        <w:rPr>
          <w:rFonts w:hint="cs"/>
          <w:rtl/>
        </w:rPr>
        <w:t>לכן, אדוני היושב-ראש, זאת ממשלה פחדנית, עסוקה בנסיעות לחו"ל. הם לא בארץ. שלושה שרים מסיעת שינוי, מתוך חמישה, בחו"ל. שניים כנראה בדרך אבל שלושה עכשיו בחו"ל. ראש הממשלה נוסע להודו עם משלחת של 150 איש. ויקי קנפו יושבת כ</w:t>
      </w:r>
      <w:r>
        <w:rPr>
          <w:rFonts w:hint="cs"/>
          <w:rtl/>
        </w:rPr>
        <w:t>אן, שובתת רעב. משפחות בכל הארץ לא מתאוננות, סובלות בשקט. אין אצלן הפריווילגיה של נסיעה לחו"ל, מפני שהן קמות בבוקר ועושות את החשבון, האם הן יכולות לקנות חלב לילדים. והפיאודלים האלה, 150 איש נוסעים להודו. כך נולדו מלחמות אחים בהיסטוריה, שהיו עשירים מאוד שניצ</w:t>
      </w:r>
      <w:r>
        <w:rPr>
          <w:rFonts w:hint="cs"/>
          <w:rtl/>
        </w:rPr>
        <w:t xml:space="preserve">לו את כספי משלם המסים, והיו עניים מאוד.  </w:t>
      </w:r>
    </w:p>
    <w:p w14:paraId="4DD8F157" w14:textId="77777777" w:rsidR="00000000" w:rsidRDefault="007A214F">
      <w:pPr>
        <w:pStyle w:val="a"/>
        <w:rPr>
          <w:rFonts w:hint="cs"/>
          <w:rtl/>
        </w:rPr>
      </w:pPr>
    </w:p>
    <w:p w14:paraId="16AF7E9C" w14:textId="77777777" w:rsidR="00000000" w:rsidRDefault="007A214F">
      <w:pPr>
        <w:pStyle w:val="a"/>
        <w:rPr>
          <w:rFonts w:hint="cs"/>
          <w:rtl/>
        </w:rPr>
      </w:pPr>
      <w:r>
        <w:rPr>
          <w:rFonts w:hint="cs"/>
          <w:rtl/>
        </w:rPr>
        <w:t>אין אטימות יותר גדולה מלשבת היום במקסיקו ולבוא לכאן ולהגיד: תנו לי עוד משרד. הרי בלאו הכי אין להם רוב, כולם בחוץ-לארץ. תמתינו, אל תביאו את זה היום. לא, אולמרט חייב לנקום בביבי. הוא לקח לו את תפקיד שר האוצר, הוא חי</w:t>
      </w:r>
      <w:r>
        <w:rPr>
          <w:rFonts w:hint="cs"/>
          <w:rtl/>
        </w:rPr>
        <w:t xml:space="preserve">יב היום גם את התקשורת, אפילו הוא במקסיקו. מי שחושב שלעולם חוסן, פשוט טועה. </w:t>
      </w:r>
    </w:p>
    <w:p w14:paraId="6598DEA4" w14:textId="77777777" w:rsidR="00000000" w:rsidRDefault="007A214F">
      <w:pPr>
        <w:pStyle w:val="a"/>
        <w:rPr>
          <w:rFonts w:hint="cs"/>
          <w:rtl/>
        </w:rPr>
      </w:pPr>
    </w:p>
    <w:p w14:paraId="34A22DB8" w14:textId="77777777" w:rsidR="00000000" w:rsidRDefault="007A214F">
      <w:pPr>
        <w:pStyle w:val="a"/>
        <w:rPr>
          <w:rFonts w:hint="cs"/>
          <w:rtl/>
        </w:rPr>
      </w:pPr>
      <w:r>
        <w:rPr>
          <w:rFonts w:hint="cs"/>
          <w:rtl/>
        </w:rPr>
        <w:t>הרב בניזרי, אל תתרגש מאורלב. תאמין לי, עשית עבודה נאמנה במשרד העבודה והרווחה. אנחנו היום מבכים, הציבור כולו. מי שאיננו דתי ומי שדתי, מי שחרדי ומי שחילוני מבכה את זה שאתה לא נמצא ש</w:t>
      </w:r>
      <w:r>
        <w:rPr>
          <w:rFonts w:hint="cs"/>
          <w:rtl/>
        </w:rPr>
        <w:t xml:space="preserve">ם היום, והוא מבכה, על אחת כמה וכמה, שאורלב שם. אטום, אין לו רגש לשום דבר. הרי הוא נושא באחריות המיניסטריאלית לפגיעה הכל-כך קשה בקשישים, בנכים, בילדים, בחד-הוריות </w:t>
      </w:r>
      <w:r>
        <w:rPr>
          <w:rtl/>
        </w:rPr>
        <w:t>–</w:t>
      </w:r>
      <w:r>
        <w:rPr>
          <w:rFonts w:hint="cs"/>
          <w:rtl/>
        </w:rPr>
        <w:t xml:space="preserve"> בכולם הוא אשם. הוא עשה את ההסכם הקואליציוני עם שינוי, הוא השר שנושא באחריות המיניסטריאלית. ל</w:t>
      </w:r>
      <w:r>
        <w:rPr>
          <w:rFonts w:hint="cs"/>
          <w:rtl/>
        </w:rPr>
        <w:t>א היה לו אומץ לעשות את מה שעשה מנכ"ל הביטוח הלאומי, לקום ולהתפטר, מכיוון ששאיפת חייו היא להיות שר בממשלה. היתה לו עוד שאיפה, היום הוא מימש אותה. הוא חיכה כבר כמה שנים כדי שהוא יוכל לראות אותך יושב על ספסלי האופוזיציה והוא יוכל כשר לתקוף אותך. אל תיתן לו את</w:t>
      </w:r>
      <w:r>
        <w:rPr>
          <w:rFonts w:hint="cs"/>
          <w:rtl/>
        </w:rPr>
        <w:t xml:space="preserve"> התענוג הזה מפני שימיו ספורים. </w:t>
      </w:r>
    </w:p>
    <w:p w14:paraId="4CC0B426" w14:textId="77777777" w:rsidR="00000000" w:rsidRDefault="007A214F">
      <w:pPr>
        <w:pStyle w:val="a"/>
        <w:rPr>
          <w:rFonts w:hint="cs"/>
          <w:rtl/>
        </w:rPr>
      </w:pPr>
    </w:p>
    <w:p w14:paraId="17CBFA83" w14:textId="77777777" w:rsidR="00000000" w:rsidRDefault="007A214F">
      <w:pPr>
        <w:pStyle w:val="ad"/>
        <w:rPr>
          <w:rtl/>
        </w:rPr>
      </w:pPr>
      <w:r>
        <w:rPr>
          <w:rtl/>
        </w:rPr>
        <w:t>היו"ר נסים דהן:</w:t>
      </w:r>
    </w:p>
    <w:p w14:paraId="07562BDD" w14:textId="77777777" w:rsidR="00000000" w:rsidRDefault="007A214F">
      <w:pPr>
        <w:pStyle w:val="a"/>
        <w:rPr>
          <w:rtl/>
        </w:rPr>
      </w:pPr>
    </w:p>
    <w:p w14:paraId="0FDD8093" w14:textId="77777777" w:rsidR="00000000" w:rsidRDefault="007A214F">
      <w:pPr>
        <w:pStyle w:val="a"/>
        <w:rPr>
          <w:rFonts w:hint="cs"/>
          <w:rtl/>
        </w:rPr>
      </w:pPr>
      <w:r>
        <w:rPr>
          <w:rFonts w:hint="cs"/>
          <w:rtl/>
        </w:rPr>
        <w:t xml:space="preserve">תודה. חבר הכנסת יצחק הרצוג. חבר הכנסת נסים זאב, בבקשה. אחריו - חברי הכנסת עסאם מח'ול ושלמה בניזרי, ובכך הרשימה סגורה. </w:t>
      </w:r>
    </w:p>
    <w:p w14:paraId="3F9A3F39" w14:textId="77777777" w:rsidR="00000000" w:rsidRDefault="007A214F">
      <w:pPr>
        <w:pStyle w:val="a"/>
        <w:rPr>
          <w:rFonts w:hint="cs"/>
          <w:rtl/>
        </w:rPr>
      </w:pPr>
    </w:p>
    <w:p w14:paraId="1B7853E9" w14:textId="77777777" w:rsidR="00000000" w:rsidRDefault="007A214F">
      <w:pPr>
        <w:pStyle w:val="Speaker"/>
        <w:rPr>
          <w:rtl/>
        </w:rPr>
      </w:pPr>
      <w:bookmarkStart w:id="370" w:name="FS000000490T10_09_2003_15_02_02"/>
      <w:bookmarkStart w:id="371" w:name="_Toc65927037"/>
      <w:bookmarkEnd w:id="370"/>
      <w:r>
        <w:rPr>
          <w:rFonts w:hint="eastAsia"/>
          <w:rtl/>
        </w:rPr>
        <w:t>נסים</w:t>
      </w:r>
      <w:r>
        <w:rPr>
          <w:rtl/>
        </w:rPr>
        <w:t xml:space="preserve"> זאב (ש"ס):</w:t>
      </w:r>
      <w:bookmarkEnd w:id="371"/>
    </w:p>
    <w:p w14:paraId="7237E231" w14:textId="77777777" w:rsidR="00000000" w:rsidRDefault="007A214F">
      <w:pPr>
        <w:pStyle w:val="a"/>
        <w:rPr>
          <w:rFonts w:hint="cs"/>
          <w:rtl/>
        </w:rPr>
      </w:pPr>
    </w:p>
    <w:p w14:paraId="64ED55C1" w14:textId="77777777" w:rsidR="00000000" w:rsidRDefault="007A214F">
      <w:pPr>
        <w:pStyle w:val="a"/>
        <w:rPr>
          <w:rFonts w:hint="cs"/>
          <w:rtl/>
        </w:rPr>
      </w:pPr>
      <w:r>
        <w:rPr>
          <w:rFonts w:hint="cs"/>
          <w:rtl/>
        </w:rPr>
        <w:t>אדוני היושב-ראש, כנסת נכבדה, אחת הקללות הקשות שמוזכרות בתורה, הקללה ה</w:t>
      </w:r>
      <w:r>
        <w:rPr>
          <w:rFonts w:hint="cs"/>
          <w:rtl/>
        </w:rPr>
        <w:t xml:space="preserve">קשה ביותר היא: בניך ובנותיך נתונים לעם אחר ועיניך רואות וכלות כל היום ואין לאל ידיך. כאשר אדם רואה את בניו ובנותיו נלקחים בשבי ואין ביכולתו להגן עליהם, הוא לא יכול לקחת אותם חזרה מהשבי, זוהי הקללה הקשה ביותר. זה מה שהממשלה הזאת עושה. </w:t>
      </w:r>
    </w:p>
    <w:p w14:paraId="7FFFB2F0" w14:textId="77777777" w:rsidR="00000000" w:rsidRDefault="007A214F">
      <w:pPr>
        <w:pStyle w:val="a"/>
        <w:rPr>
          <w:rFonts w:hint="cs"/>
          <w:rtl/>
        </w:rPr>
      </w:pPr>
    </w:p>
    <w:p w14:paraId="0F809BA0" w14:textId="77777777" w:rsidR="00000000" w:rsidRDefault="007A214F">
      <w:pPr>
        <w:pStyle w:val="a"/>
        <w:rPr>
          <w:rFonts w:hint="cs"/>
          <w:rtl/>
        </w:rPr>
      </w:pPr>
      <w:r>
        <w:rPr>
          <w:rFonts w:hint="cs"/>
          <w:rtl/>
        </w:rPr>
        <w:t xml:space="preserve">כשעמד פה השר זבולון </w:t>
      </w:r>
      <w:r>
        <w:rPr>
          <w:rFonts w:hint="cs"/>
          <w:rtl/>
        </w:rPr>
        <w:t xml:space="preserve">אורלב, ובמקום לדבר עניינית בנושא שהרב בניזרי העלה, לאמץ את דוח ועדת-גילת, אז על מה הוא מדבר? על הברית-מילה שלי. זה הנושא הרלוונטי? שר העבודה והרווחה לא מתבייש, במקום לדבר על הקיצוצים, על אטימות הלב. אני רוצה להזכיר לשר שיש עוד סוג של ברית-מילה והוא: ומלתם </w:t>
      </w:r>
      <w:r>
        <w:rPr>
          <w:rFonts w:hint="cs"/>
          <w:rtl/>
        </w:rPr>
        <w:t xml:space="preserve">את עורלת לבבכם ועורפכם לא תקשו עוד. לשר אורלב צריך לעשות אותה ברית-מילה של עורלת הלב, של האטימות של הממשלה הזאת.   </w:t>
      </w:r>
    </w:p>
    <w:p w14:paraId="53DEF51B" w14:textId="77777777" w:rsidR="00000000" w:rsidRDefault="007A214F">
      <w:pPr>
        <w:pStyle w:val="a"/>
        <w:rPr>
          <w:rFonts w:hint="cs"/>
          <w:rtl/>
        </w:rPr>
      </w:pPr>
    </w:p>
    <w:p w14:paraId="2B6DFE8D" w14:textId="77777777" w:rsidR="00000000" w:rsidRDefault="007A214F">
      <w:pPr>
        <w:pStyle w:val="a"/>
        <w:rPr>
          <w:rFonts w:hint="cs"/>
          <w:rtl/>
        </w:rPr>
      </w:pPr>
      <w:r>
        <w:rPr>
          <w:rFonts w:hint="cs"/>
          <w:rtl/>
        </w:rPr>
        <w:t>ראש הממשלה מבקר עכשיו בהודו. אני רוצה לומר לכם, שר האוצר דיבר על כך הבוקר. פתאום הוא הפך להיות עובד סוציאלי והוא עוסק בתכנון המשפחה. רבותי,</w:t>
      </w:r>
      <w:r>
        <w:rPr>
          <w:rFonts w:hint="cs"/>
          <w:rtl/>
        </w:rPr>
        <w:t xml:space="preserve"> כנראה עבודה סוציאלית קוסמת לשר האוצר. אני מציע לו שילך לעבוד במשרדו של אורלב כעובד סוציאלי. מה הוא עושה במסגרת האוצר כשר האוצר? במקום לענות על בעיות העוני הוא אומר לעניים: תשמעו, אתם אשמים, אתם מרעיבים את ילדיכם. זה מה ששר האוצר עונה לאותם מסכנים. אני רוצ</w:t>
      </w:r>
      <w:r>
        <w:rPr>
          <w:rFonts w:hint="cs"/>
          <w:rtl/>
        </w:rPr>
        <w:t xml:space="preserve">ה לומר לו שגם לפרות בהודו, שראש הממשלה מבקר בה היום, יש יותר כבוד. כשפרה חוצה את הכביש בהודו כולם עומדים דום. ראש הממשלה בטח רואה את הפרות שם כל יום במסגרת העבודה שלו. אולי שילמד קצת מוסר, קצת כבוד לילדי ישראל. אם את הפרות בהודו אסור להרעיב, למה להרעיב את </w:t>
      </w:r>
      <w:r>
        <w:rPr>
          <w:rFonts w:hint="cs"/>
          <w:rtl/>
        </w:rPr>
        <w:t>הילדים הקטנים, את התינוקות האלה? במקום לתת תשובה עניינית ורצינית, הוא עונה על דברים שבכלל לא רלוונטיים ולא קשורים לעניין.</w:t>
      </w:r>
    </w:p>
    <w:p w14:paraId="35CB36B9" w14:textId="77777777" w:rsidR="00000000" w:rsidRDefault="007A214F">
      <w:pPr>
        <w:pStyle w:val="a"/>
        <w:rPr>
          <w:rFonts w:hint="cs"/>
          <w:rtl/>
        </w:rPr>
      </w:pPr>
    </w:p>
    <w:p w14:paraId="4FFF2655" w14:textId="77777777" w:rsidR="00000000" w:rsidRDefault="007A214F">
      <w:pPr>
        <w:pStyle w:val="a"/>
        <w:rPr>
          <w:rFonts w:hint="cs"/>
          <w:rtl/>
        </w:rPr>
      </w:pPr>
      <w:r>
        <w:rPr>
          <w:rFonts w:hint="cs"/>
          <w:rtl/>
        </w:rPr>
        <w:t>אני רוצה לסיים, אדוני היושב-ראש - הממשלה הזאת רודפת את אזרחיה. היא הפקירה את ביטחונם של תושבי מדינת ישראל. הממשלה הזאת צריכה ללכת הבי</w:t>
      </w:r>
      <w:r>
        <w:rPr>
          <w:rFonts w:hint="cs"/>
          <w:rtl/>
        </w:rPr>
        <w:t>תה כמה שיותר מהר.</w:t>
      </w:r>
    </w:p>
    <w:p w14:paraId="0A6E5D87" w14:textId="77777777" w:rsidR="00000000" w:rsidRDefault="007A214F">
      <w:pPr>
        <w:pStyle w:val="a"/>
        <w:rPr>
          <w:rFonts w:hint="cs"/>
          <w:rtl/>
        </w:rPr>
      </w:pPr>
    </w:p>
    <w:p w14:paraId="4706C4EE" w14:textId="77777777" w:rsidR="00000000" w:rsidRDefault="007A214F">
      <w:pPr>
        <w:pStyle w:val="ad"/>
        <w:rPr>
          <w:rtl/>
        </w:rPr>
      </w:pPr>
      <w:r>
        <w:rPr>
          <w:rFonts w:hint="eastAsia"/>
          <w:rtl/>
        </w:rPr>
        <w:t>היו</w:t>
      </w:r>
      <w:r>
        <w:rPr>
          <w:rtl/>
        </w:rPr>
        <w:t>"ר נסים דהן:</w:t>
      </w:r>
    </w:p>
    <w:p w14:paraId="69BDC3D6" w14:textId="77777777" w:rsidR="00000000" w:rsidRDefault="007A214F">
      <w:pPr>
        <w:pStyle w:val="a"/>
        <w:rPr>
          <w:rFonts w:hint="cs"/>
          <w:rtl/>
        </w:rPr>
      </w:pPr>
    </w:p>
    <w:p w14:paraId="300EDFBB" w14:textId="77777777" w:rsidR="00000000" w:rsidRDefault="007A214F">
      <w:pPr>
        <w:pStyle w:val="a"/>
        <w:rPr>
          <w:rFonts w:hint="cs"/>
          <w:rtl/>
        </w:rPr>
      </w:pPr>
      <w:r>
        <w:rPr>
          <w:rFonts w:hint="cs"/>
          <w:rtl/>
        </w:rPr>
        <w:t xml:space="preserve">תודה רבה. חבר הכנסת עסאם מח'ול, אחריו </w:t>
      </w:r>
      <w:r>
        <w:rPr>
          <w:rtl/>
        </w:rPr>
        <w:t>–</w:t>
      </w:r>
      <w:r>
        <w:rPr>
          <w:rFonts w:hint="cs"/>
          <w:rtl/>
        </w:rPr>
        <w:t xml:space="preserve"> חבר הכנסת הרב בניזרי.</w:t>
      </w:r>
    </w:p>
    <w:p w14:paraId="45A9CD7E" w14:textId="77777777" w:rsidR="00000000" w:rsidRDefault="007A214F">
      <w:pPr>
        <w:pStyle w:val="a"/>
        <w:rPr>
          <w:rFonts w:hint="cs"/>
          <w:rtl/>
        </w:rPr>
      </w:pPr>
    </w:p>
    <w:p w14:paraId="1E3D3C55" w14:textId="77777777" w:rsidR="00000000" w:rsidRDefault="007A214F">
      <w:pPr>
        <w:pStyle w:val="ac"/>
        <w:rPr>
          <w:rtl/>
        </w:rPr>
      </w:pPr>
      <w:r>
        <w:rPr>
          <w:rFonts w:hint="eastAsia"/>
          <w:rtl/>
        </w:rPr>
        <w:t>יצחק</w:t>
      </w:r>
      <w:r>
        <w:rPr>
          <w:rtl/>
        </w:rPr>
        <w:t xml:space="preserve"> כהן (ש"ס):</w:t>
      </w:r>
    </w:p>
    <w:p w14:paraId="2E404F63" w14:textId="77777777" w:rsidR="00000000" w:rsidRDefault="007A214F">
      <w:pPr>
        <w:pStyle w:val="a"/>
        <w:rPr>
          <w:rFonts w:hint="cs"/>
          <w:rtl/>
        </w:rPr>
      </w:pPr>
    </w:p>
    <w:p w14:paraId="74325FE1" w14:textId="77777777" w:rsidR="00000000" w:rsidRDefault="007A214F">
      <w:pPr>
        <w:pStyle w:val="a"/>
        <w:rPr>
          <w:rFonts w:hint="cs"/>
          <w:rtl/>
        </w:rPr>
      </w:pPr>
      <w:r>
        <w:rPr>
          <w:rFonts w:hint="cs"/>
          <w:rtl/>
        </w:rPr>
        <w:t xml:space="preserve">היא תלך, היא תלך. אתה תראה כמה מהר היא תלך. </w:t>
      </w:r>
    </w:p>
    <w:p w14:paraId="4B952F8D" w14:textId="77777777" w:rsidR="00000000" w:rsidRDefault="007A214F">
      <w:pPr>
        <w:pStyle w:val="a"/>
        <w:rPr>
          <w:rFonts w:hint="cs"/>
          <w:rtl/>
        </w:rPr>
      </w:pPr>
    </w:p>
    <w:p w14:paraId="354E14F5" w14:textId="77777777" w:rsidR="00000000" w:rsidRDefault="007A214F">
      <w:pPr>
        <w:pStyle w:val="Speaker"/>
        <w:rPr>
          <w:rtl/>
        </w:rPr>
      </w:pPr>
      <w:bookmarkStart w:id="372" w:name="FS000000542T10_09_2003_15_14_17"/>
      <w:bookmarkStart w:id="373" w:name="_Toc65927038"/>
      <w:bookmarkEnd w:id="372"/>
      <w:r>
        <w:rPr>
          <w:rFonts w:hint="eastAsia"/>
          <w:rtl/>
        </w:rPr>
        <w:t>עסאם</w:t>
      </w:r>
      <w:r>
        <w:rPr>
          <w:rtl/>
        </w:rPr>
        <w:t xml:space="preserve"> מח'ול (חד"ש-תע"ל):</w:t>
      </w:r>
      <w:bookmarkEnd w:id="373"/>
    </w:p>
    <w:p w14:paraId="0F86C197" w14:textId="77777777" w:rsidR="00000000" w:rsidRDefault="007A214F">
      <w:pPr>
        <w:pStyle w:val="a"/>
        <w:rPr>
          <w:rFonts w:hint="cs"/>
          <w:rtl/>
        </w:rPr>
      </w:pPr>
    </w:p>
    <w:p w14:paraId="3FBD7561" w14:textId="77777777" w:rsidR="00000000" w:rsidRDefault="007A214F">
      <w:pPr>
        <w:pStyle w:val="a"/>
        <w:rPr>
          <w:rFonts w:hint="cs"/>
          <w:rtl/>
        </w:rPr>
      </w:pPr>
      <w:r>
        <w:rPr>
          <w:rFonts w:hint="cs"/>
          <w:rtl/>
        </w:rPr>
        <w:t>כבוד היושב-ראש, חברי הכנסת, האמת שלא כל כך חשוב איך תחלק הממשלה את הת</w:t>
      </w:r>
      <w:r>
        <w:rPr>
          <w:rFonts w:hint="cs"/>
          <w:rtl/>
        </w:rPr>
        <w:t xml:space="preserve">פקידים בתוכה. השאלה המעסיקה והמדאיגה היא איך תופסת הממשלה הזאת את תפקידה כממשלה ומה ייעודה ההיסטורי.    </w:t>
      </w:r>
    </w:p>
    <w:p w14:paraId="624CD491" w14:textId="77777777" w:rsidR="00000000" w:rsidRDefault="007A214F">
      <w:pPr>
        <w:pStyle w:val="a"/>
        <w:rPr>
          <w:rFonts w:hint="cs"/>
          <w:rtl/>
        </w:rPr>
      </w:pPr>
    </w:p>
    <w:p w14:paraId="38839FB5" w14:textId="77777777" w:rsidR="00000000" w:rsidRDefault="007A214F">
      <w:pPr>
        <w:pStyle w:val="a"/>
        <w:rPr>
          <w:rFonts w:hint="cs"/>
          <w:rtl/>
        </w:rPr>
      </w:pPr>
      <w:r>
        <w:rPr>
          <w:rFonts w:hint="cs"/>
          <w:rtl/>
        </w:rPr>
        <w:t>אני אומר את זה ברגע קשה, ברגע כואב, ביממה וכמה שבועות של סחרור מוות, אחרי שהציבור הרחב בישראל האמין שסוף-סוף יש אפשרות לצאת ממעגל הדמים ומים המוות הזה</w:t>
      </w:r>
      <w:r>
        <w:rPr>
          <w:rFonts w:hint="cs"/>
          <w:rtl/>
        </w:rPr>
        <w:t xml:space="preserve"> שהממשלה מובילה ומביאה עליו.</w:t>
      </w:r>
    </w:p>
    <w:p w14:paraId="2C92C536" w14:textId="77777777" w:rsidR="00000000" w:rsidRDefault="007A214F">
      <w:pPr>
        <w:pStyle w:val="a"/>
        <w:rPr>
          <w:rFonts w:hint="cs"/>
          <w:rtl/>
        </w:rPr>
      </w:pPr>
    </w:p>
    <w:p w14:paraId="15A47605" w14:textId="77777777" w:rsidR="00000000" w:rsidRDefault="007A214F">
      <w:pPr>
        <w:pStyle w:val="a"/>
        <w:rPr>
          <w:rFonts w:hint="cs"/>
          <w:rtl/>
        </w:rPr>
      </w:pPr>
      <w:r>
        <w:rPr>
          <w:rFonts w:hint="cs"/>
          <w:rtl/>
        </w:rPr>
        <w:t xml:space="preserve">היום אין שרים כאן, אין ממשלה, אין מי שיענה, אין מי שישמע, אבל שווה לדבר לחברי הכנסת שישנם ושווה לדבר לציבור כי רבים בישראל שואלים היום: מי הביא עלינו את הדם הזה, את ריקוד המוות הזה כפי שדיברו ביוון העתיקה? מי הביא את הכאב, את </w:t>
      </w:r>
      <w:r>
        <w:rPr>
          <w:rFonts w:hint="cs"/>
          <w:rtl/>
        </w:rPr>
        <w:t>הייאוש ואת שפיכות הדמים הבלתי-פוסקת שאופפת אותנו? אבל יותר ישראלים גם יודעים לענות על השאלה הזאת ויודעים שאותה ממשלה שרואה שהתפקיד ההיסטורי שלה הוא לחסל כל אופציה מדינית, לברוח מכל אפיק של פתרון, היא זאת שמובילה את המוות הזה על כולנו, על שני העמים. יותר יש</w:t>
      </w:r>
      <w:r>
        <w:rPr>
          <w:rFonts w:hint="cs"/>
          <w:rtl/>
        </w:rPr>
        <w:t>ראלים רואים היטב היום ש"מופזים" למיניהם הזמינו כמעט את הפיגועים האלה שאנחנו חיים בצלם היום.</w:t>
      </w:r>
    </w:p>
    <w:p w14:paraId="615069A4" w14:textId="77777777" w:rsidR="00000000" w:rsidRDefault="007A214F">
      <w:pPr>
        <w:pStyle w:val="a"/>
        <w:ind w:firstLine="0"/>
        <w:rPr>
          <w:color w:val="0000FF"/>
          <w:szCs w:val="28"/>
          <w:rtl/>
        </w:rPr>
      </w:pPr>
      <w:r>
        <w:rPr>
          <w:rFonts w:hint="cs"/>
          <w:rtl/>
        </w:rPr>
        <w:tab/>
      </w:r>
    </w:p>
    <w:p w14:paraId="64F1B1E3" w14:textId="77777777" w:rsidR="00000000" w:rsidRDefault="007A214F">
      <w:pPr>
        <w:pStyle w:val="ad"/>
        <w:rPr>
          <w:rtl/>
        </w:rPr>
      </w:pPr>
      <w:r>
        <w:rPr>
          <w:rtl/>
        </w:rPr>
        <w:t>היו"ר נסים דהן:</w:t>
      </w:r>
    </w:p>
    <w:p w14:paraId="27422E3A" w14:textId="77777777" w:rsidR="00000000" w:rsidRDefault="007A214F">
      <w:pPr>
        <w:pStyle w:val="a"/>
        <w:rPr>
          <w:rtl/>
        </w:rPr>
      </w:pPr>
    </w:p>
    <w:p w14:paraId="30F43BF7" w14:textId="77777777" w:rsidR="00000000" w:rsidRDefault="007A214F">
      <w:pPr>
        <w:pStyle w:val="a"/>
        <w:rPr>
          <w:rFonts w:hint="cs"/>
          <w:rtl/>
        </w:rPr>
      </w:pPr>
      <w:r>
        <w:rPr>
          <w:rFonts w:hint="cs"/>
          <w:rtl/>
        </w:rPr>
        <w:t>נא לסיים.</w:t>
      </w:r>
    </w:p>
    <w:p w14:paraId="24AD44DB" w14:textId="77777777" w:rsidR="00000000" w:rsidRDefault="007A214F">
      <w:pPr>
        <w:pStyle w:val="a"/>
        <w:ind w:firstLine="0"/>
        <w:rPr>
          <w:rFonts w:hint="cs"/>
          <w:rtl/>
        </w:rPr>
      </w:pPr>
    </w:p>
    <w:p w14:paraId="26373C09" w14:textId="77777777" w:rsidR="00000000" w:rsidRDefault="007A214F">
      <w:pPr>
        <w:pStyle w:val="SpeakerCon"/>
        <w:rPr>
          <w:rtl/>
        </w:rPr>
      </w:pPr>
      <w:bookmarkStart w:id="374" w:name="FS000001057T10_09_2003_14_58_49"/>
      <w:bookmarkStart w:id="375" w:name="FS000000542T10_09_2003_14_59_07"/>
      <w:bookmarkStart w:id="376" w:name="FS000000542T10_09_2003_15_37_32"/>
      <w:bookmarkStart w:id="377" w:name="FS000000542T10_09_2003_15_37_33C"/>
      <w:bookmarkEnd w:id="374"/>
      <w:bookmarkEnd w:id="375"/>
      <w:bookmarkEnd w:id="376"/>
      <w:bookmarkEnd w:id="377"/>
      <w:r>
        <w:rPr>
          <w:rtl/>
        </w:rPr>
        <w:t>עסאם מח'ול (חד"ש-תע"ל):</w:t>
      </w:r>
    </w:p>
    <w:p w14:paraId="3006DAC5" w14:textId="77777777" w:rsidR="00000000" w:rsidRDefault="007A214F">
      <w:pPr>
        <w:pStyle w:val="a"/>
        <w:rPr>
          <w:rtl/>
        </w:rPr>
      </w:pPr>
    </w:p>
    <w:p w14:paraId="12038592" w14:textId="77777777" w:rsidR="00000000" w:rsidRDefault="007A214F">
      <w:pPr>
        <w:pStyle w:val="a"/>
        <w:rPr>
          <w:rFonts w:hint="cs"/>
          <w:rtl/>
        </w:rPr>
      </w:pPr>
      <w:r>
        <w:rPr>
          <w:rFonts w:hint="cs"/>
          <w:rtl/>
        </w:rPr>
        <w:t>יותר ישראלים מודעים לכך שמי שניסה להתנקש בשיח' יאסין לא חיפש את הראש של שיח' יאסין, אלא חיפש את הראש של התהלי</w:t>
      </w:r>
      <w:r>
        <w:rPr>
          <w:rFonts w:hint="cs"/>
          <w:rtl/>
        </w:rPr>
        <w:t>ך המדיני. יותר ישראלים יודעים היום שפעולות החיסול הממוקד, ששר הביטחון מבטיח שהן יהיו דבר שבשגרה בתקופה הקרובה, הן הסיבה האמיתית לדם שנשפך. והדם הזה שכואב, של ישראלים ושל פלסטינים, שנשפך מדי יום ומדי שעה, הסחרור הזה של מוות ודמעות, הוא סחרור שהממשלה הזאת אח</w:t>
      </w:r>
      <w:r>
        <w:rPr>
          <w:rFonts w:hint="cs"/>
          <w:rtl/>
        </w:rPr>
        <w:t xml:space="preserve">ראית לו. זאת ממשלה שהדם של הישראלים שנשפך בירושלים ובצריפין הוא בראשה. </w:t>
      </w:r>
    </w:p>
    <w:p w14:paraId="2C27E8E3" w14:textId="77777777" w:rsidR="00000000" w:rsidRDefault="007A214F">
      <w:pPr>
        <w:pStyle w:val="a"/>
        <w:rPr>
          <w:rFonts w:hint="cs"/>
          <w:rtl/>
        </w:rPr>
      </w:pPr>
    </w:p>
    <w:p w14:paraId="121E24CF" w14:textId="77777777" w:rsidR="00000000" w:rsidRDefault="007A214F">
      <w:pPr>
        <w:pStyle w:val="a"/>
        <w:rPr>
          <w:rFonts w:hint="cs"/>
          <w:rtl/>
        </w:rPr>
      </w:pPr>
      <w:r>
        <w:rPr>
          <w:rFonts w:hint="cs"/>
          <w:rtl/>
        </w:rPr>
        <w:t>הממשלה הזאת מסוכנת קודם כול לציבור בישראל. הממשלה הזאת מסוכנת לשני העמים. הממשלה הזאת מסוכנת לשלום, לפתרון מדיני. ועל האמריקנים לדעת שאם רוצים לקדם תהליך מדיני באזור, צריך להיפטר לא מ</w:t>
      </w:r>
      <w:r>
        <w:rPr>
          <w:rFonts w:hint="cs"/>
          <w:rtl/>
        </w:rPr>
        <w:t>ממשלת אבו-מאזן ולא מממשלת אבו-עלא, אלא מממשלת אריק שרון, שמחפשת את המוות הזה וגורמת את שפיכות הדם הזאת.</w:t>
      </w:r>
    </w:p>
    <w:p w14:paraId="2976D299" w14:textId="77777777" w:rsidR="00000000" w:rsidRDefault="007A214F">
      <w:pPr>
        <w:pStyle w:val="a"/>
        <w:rPr>
          <w:rFonts w:hint="cs"/>
          <w:rtl/>
        </w:rPr>
      </w:pPr>
    </w:p>
    <w:p w14:paraId="4E79F04D" w14:textId="77777777" w:rsidR="00000000" w:rsidRDefault="007A214F">
      <w:pPr>
        <w:pStyle w:val="a"/>
        <w:rPr>
          <w:rFonts w:hint="cs"/>
          <w:rtl/>
        </w:rPr>
      </w:pPr>
      <w:r>
        <w:rPr>
          <w:rFonts w:hint="cs"/>
          <w:rtl/>
        </w:rPr>
        <w:t>על כן, אנחנו קוראים לממשלה הזאת ללכת. אנחנו רוצים ששני העמים יינצלו מהאימה של הממשלה המפלצתית הזאת, ממשלה שצריכה ללכת, ממשלה של פשעים, ממשלה שאין לה מק</w:t>
      </w:r>
      <w:r>
        <w:rPr>
          <w:rFonts w:hint="cs"/>
          <w:rtl/>
        </w:rPr>
        <w:t>ום על במת ההיסטוריה, כי היא מסוכנת קודם כול לעם בישראל.</w:t>
      </w:r>
    </w:p>
    <w:p w14:paraId="3704A712" w14:textId="77777777" w:rsidR="00000000" w:rsidRDefault="007A214F">
      <w:pPr>
        <w:pStyle w:val="a"/>
        <w:ind w:firstLine="0"/>
        <w:rPr>
          <w:rFonts w:hint="cs"/>
          <w:rtl/>
        </w:rPr>
      </w:pPr>
    </w:p>
    <w:p w14:paraId="488A22FF" w14:textId="77777777" w:rsidR="00000000" w:rsidRDefault="007A214F">
      <w:pPr>
        <w:pStyle w:val="ad"/>
        <w:rPr>
          <w:rtl/>
        </w:rPr>
      </w:pPr>
      <w:r>
        <w:rPr>
          <w:rtl/>
        </w:rPr>
        <w:t>היו"ר נסים דהן:</w:t>
      </w:r>
    </w:p>
    <w:p w14:paraId="766D7915" w14:textId="77777777" w:rsidR="00000000" w:rsidRDefault="007A214F">
      <w:pPr>
        <w:pStyle w:val="a"/>
        <w:rPr>
          <w:rtl/>
        </w:rPr>
      </w:pPr>
    </w:p>
    <w:p w14:paraId="60CB22C6" w14:textId="77777777" w:rsidR="00000000" w:rsidRDefault="007A214F">
      <w:pPr>
        <w:pStyle w:val="a"/>
        <w:rPr>
          <w:rFonts w:hint="cs"/>
          <w:rtl/>
        </w:rPr>
      </w:pPr>
      <w:r>
        <w:rPr>
          <w:rFonts w:hint="cs"/>
          <w:rtl/>
        </w:rPr>
        <w:t>תודה רבה. חבר הכנסת הרב שלמה בניזרי, אחרון הדוברים. אני מציע שכבודו ישלב כאן גם את ההודעה האישית ובזה יסתיים הדיון.</w:t>
      </w:r>
    </w:p>
    <w:p w14:paraId="6C01E16A" w14:textId="77777777" w:rsidR="00000000" w:rsidRDefault="007A214F">
      <w:pPr>
        <w:pStyle w:val="a"/>
        <w:ind w:firstLine="0"/>
        <w:rPr>
          <w:rFonts w:hint="cs"/>
          <w:rtl/>
        </w:rPr>
      </w:pPr>
    </w:p>
    <w:p w14:paraId="1F319765" w14:textId="77777777" w:rsidR="00000000" w:rsidRDefault="007A214F">
      <w:pPr>
        <w:pStyle w:val="Speaker"/>
        <w:rPr>
          <w:rtl/>
        </w:rPr>
      </w:pPr>
      <w:bookmarkStart w:id="378" w:name="FS000000484T10_09_2003_15_02_57"/>
      <w:bookmarkStart w:id="379" w:name="_Toc65927039"/>
      <w:bookmarkEnd w:id="378"/>
      <w:r>
        <w:rPr>
          <w:rFonts w:hint="eastAsia"/>
          <w:rtl/>
        </w:rPr>
        <w:t>שלמה</w:t>
      </w:r>
      <w:r>
        <w:rPr>
          <w:rtl/>
        </w:rPr>
        <w:t xml:space="preserve"> בניזרי (ש"ס):</w:t>
      </w:r>
      <w:bookmarkEnd w:id="379"/>
    </w:p>
    <w:p w14:paraId="4C89C925" w14:textId="77777777" w:rsidR="00000000" w:rsidRDefault="007A214F">
      <w:pPr>
        <w:pStyle w:val="a"/>
        <w:rPr>
          <w:rFonts w:hint="cs"/>
          <w:rtl/>
        </w:rPr>
      </w:pPr>
    </w:p>
    <w:p w14:paraId="5CF666E8" w14:textId="77777777" w:rsidR="00000000" w:rsidRDefault="007A214F">
      <w:pPr>
        <w:pStyle w:val="a"/>
        <w:rPr>
          <w:rFonts w:hint="cs"/>
          <w:rtl/>
        </w:rPr>
      </w:pPr>
      <w:r>
        <w:rPr>
          <w:rFonts w:hint="cs"/>
          <w:rtl/>
        </w:rPr>
        <w:t>אדוני היושב-ראש, רבותי חברי הכנסת, לצערי, שוב</w:t>
      </w:r>
      <w:r>
        <w:rPr>
          <w:rFonts w:hint="cs"/>
          <w:rtl/>
        </w:rPr>
        <w:t xml:space="preserve"> השר אורלב ברח מכאן, כמו שהוא עשה בפעמים הקודמות. הוא אינו מסוגל לשמוע את האמת לאחר שהוא רק מטיף פה ומסית בצורה נוראית, במקום, כפי שאמר חבר הכנסת זאב, לבוא ולהודות לי. </w:t>
      </w:r>
    </w:p>
    <w:p w14:paraId="73D6C3A5" w14:textId="77777777" w:rsidR="00000000" w:rsidRDefault="007A214F">
      <w:pPr>
        <w:pStyle w:val="a"/>
        <w:rPr>
          <w:rFonts w:hint="cs"/>
          <w:rtl/>
        </w:rPr>
      </w:pPr>
    </w:p>
    <w:p w14:paraId="111C8A54" w14:textId="77777777" w:rsidR="00000000" w:rsidRDefault="007A214F">
      <w:pPr>
        <w:pStyle w:val="a"/>
        <w:rPr>
          <w:rFonts w:hint="cs"/>
          <w:rtl/>
        </w:rPr>
      </w:pPr>
      <w:r>
        <w:rPr>
          <w:rFonts w:hint="cs"/>
          <w:rtl/>
        </w:rPr>
        <w:t>אני נכנסתי למשרד ומצאתי שם מצוקה נוראית - - -</w:t>
      </w:r>
    </w:p>
    <w:p w14:paraId="0EF375E3" w14:textId="77777777" w:rsidR="00000000" w:rsidRDefault="007A214F">
      <w:pPr>
        <w:pStyle w:val="a"/>
        <w:ind w:firstLine="0"/>
        <w:rPr>
          <w:rFonts w:hint="cs"/>
          <w:rtl/>
        </w:rPr>
      </w:pPr>
    </w:p>
    <w:p w14:paraId="2CFE2FE0" w14:textId="77777777" w:rsidR="00000000" w:rsidRDefault="007A214F">
      <w:pPr>
        <w:pStyle w:val="ad"/>
        <w:rPr>
          <w:rtl/>
        </w:rPr>
      </w:pPr>
      <w:r>
        <w:rPr>
          <w:rtl/>
        </w:rPr>
        <w:t>היו"ר נסים דהן:</w:t>
      </w:r>
    </w:p>
    <w:p w14:paraId="2E7F76DF" w14:textId="77777777" w:rsidR="00000000" w:rsidRDefault="007A214F">
      <w:pPr>
        <w:pStyle w:val="a"/>
        <w:rPr>
          <w:rtl/>
        </w:rPr>
      </w:pPr>
    </w:p>
    <w:p w14:paraId="6B002253" w14:textId="77777777" w:rsidR="00000000" w:rsidRDefault="007A214F">
      <w:pPr>
        <w:pStyle w:val="a"/>
        <w:rPr>
          <w:rFonts w:hint="cs"/>
          <w:rtl/>
        </w:rPr>
      </w:pPr>
      <w:r>
        <w:rPr>
          <w:rFonts w:hint="cs"/>
          <w:rtl/>
        </w:rPr>
        <w:t>חבר הכנסת בניזרי, מוסר</w:t>
      </w:r>
      <w:r>
        <w:rPr>
          <w:rFonts w:hint="cs"/>
          <w:rtl/>
        </w:rPr>
        <w:t xml:space="preserve"> לי מזכיר הכנסת שלמען הדיוק אנחנו צריכים לומר שהשר אורלב נסע ללוויה. בבקשה. אמרנו.</w:t>
      </w:r>
    </w:p>
    <w:p w14:paraId="7F31B7C5" w14:textId="77777777" w:rsidR="00000000" w:rsidRDefault="007A214F">
      <w:pPr>
        <w:pStyle w:val="a"/>
        <w:ind w:firstLine="0"/>
        <w:rPr>
          <w:rFonts w:hint="cs"/>
          <w:rtl/>
        </w:rPr>
      </w:pPr>
    </w:p>
    <w:p w14:paraId="3163F6E1" w14:textId="77777777" w:rsidR="00000000" w:rsidRDefault="007A214F">
      <w:pPr>
        <w:pStyle w:val="SpeakerCon"/>
        <w:rPr>
          <w:rtl/>
        </w:rPr>
      </w:pPr>
      <w:bookmarkStart w:id="380" w:name="FS000000484T10_09_2003_15_04_12C"/>
      <w:bookmarkEnd w:id="380"/>
      <w:r>
        <w:rPr>
          <w:rtl/>
        </w:rPr>
        <w:t>שלמה בניזרי (ש"ס):</w:t>
      </w:r>
    </w:p>
    <w:p w14:paraId="6302E862" w14:textId="77777777" w:rsidR="00000000" w:rsidRDefault="007A214F">
      <w:pPr>
        <w:pStyle w:val="a"/>
        <w:rPr>
          <w:rtl/>
        </w:rPr>
      </w:pPr>
    </w:p>
    <w:p w14:paraId="0199DEDB" w14:textId="77777777" w:rsidR="00000000" w:rsidRDefault="007A214F">
      <w:pPr>
        <w:pStyle w:val="a"/>
        <w:rPr>
          <w:rFonts w:hint="cs"/>
          <w:rtl/>
        </w:rPr>
      </w:pPr>
      <w:r>
        <w:rPr>
          <w:rFonts w:hint="cs"/>
          <w:rtl/>
        </w:rPr>
        <w:t>- - - וזה במקום שהוא יודה לי, יעלה ויתמודד פה עם השאלות שאני מציב? הרי בסך הכול מה אמרתי? אמרתי שהקמנו ועדה, הוועדה מצאה ליקויים, ובדיוק לפני שסיימתי את</w:t>
      </w:r>
      <w:r>
        <w:rPr>
          <w:rFonts w:hint="cs"/>
          <w:rtl/>
        </w:rPr>
        <w:t xml:space="preserve"> התפקיד נתתי הוראות למנכ"ל. המנכ"ל הוציא הוראות לבצע את הדברים, ובדיוק נפלה הממשלה. אתם יודעים מה זה, עד שאתה מקבל את הדוח בדיוק הכריזו על בחירות, בדיוק קיבלו הוראות לא לעשות כל מיני דברים. נתנו את ההוראות, אבל נכנס המנכ"ל החדש ועצר את כל מה שנאמר. והוא, ע</w:t>
      </w:r>
      <w:r>
        <w:rPr>
          <w:rFonts w:hint="cs"/>
          <w:rtl/>
        </w:rPr>
        <w:t xml:space="preserve">ומד פה, מעל בימת הכנסת, ומשקר פה לכולם במצח נחושה, שאני לא נתתי הוראות. נתנו הוראות והוא בלם הכול. </w:t>
      </w:r>
    </w:p>
    <w:p w14:paraId="07073694" w14:textId="77777777" w:rsidR="00000000" w:rsidRDefault="007A214F">
      <w:pPr>
        <w:pStyle w:val="a"/>
        <w:rPr>
          <w:rFonts w:hint="cs"/>
          <w:rtl/>
        </w:rPr>
      </w:pPr>
    </w:p>
    <w:p w14:paraId="3AC57607" w14:textId="77777777" w:rsidR="00000000" w:rsidRDefault="007A214F">
      <w:pPr>
        <w:pStyle w:val="a"/>
        <w:rPr>
          <w:rFonts w:hint="cs"/>
          <w:rtl/>
        </w:rPr>
      </w:pPr>
      <w:r>
        <w:rPr>
          <w:rFonts w:hint="cs"/>
          <w:rtl/>
        </w:rPr>
        <w:t>אחר כך מה הוא טען? שבזמני הוציאו את הילדים. אני מוציא את הילדים? אני ועדות החלטה? הרי בסך הכול ראיתי את העוולות שנעשו שם. ואלה התקנות שהיו באותה תקופה. אני</w:t>
      </w:r>
      <w:r>
        <w:rPr>
          <w:rFonts w:hint="cs"/>
          <w:rtl/>
        </w:rPr>
        <w:t xml:space="preserve"> לא יכולתי לעצור את זה ולהגיד שאני בולם את זה. ואז הקמתי את הוועדה, ומייד אמרתי: ליישם מה שאפשר ליישם בהוראות מנכ"ל ולבצע, ומה שאי-אפשר - נביא זאת מייד לכאן בחקיקה. אז הוא לא מתבייש להגיד? על מי הוא עובד פה? על הציבור שיושב בבית ואולי לא מכיר את כל החוקים?</w:t>
      </w:r>
      <w:r>
        <w:rPr>
          <w:rFonts w:hint="cs"/>
          <w:rtl/>
        </w:rPr>
        <w:t xml:space="preserve"> לספר להם סיפור שאני הוצאתי את הילדים? כמו שאמר חבר הכנסת גפני, אז למה אתה ממשיך באותה מיטת סדום לכאורה?</w:t>
      </w:r>
    </w:p>
    <w:p w14:paraId="444DBA9B" w14:textId="77777777" w:rsidR="00000000" w:rsidRDefault="007A214F">
      <w:pPr>
        <w:pStyle w:val="a"/>
        <w:rPr>
          <w:rFonts w:hint="cs"/>
          <w:rtl/>
        </w:rPr>
      </w:pPr>
    </w:p>
    <w:p w14:paraId="74FC962F" w14:textId="77777777" w:rsidR="00000000" w:rsidRDefault="007A214F">
      <w:pPr>
        <w:pStyle w:val="a"/>
        <w:rPr>
          <w:rFonts w:hint="cs"/>
          <w:rtl/>
        </w:rPr>
      </w:pPr>
      <w:r>
        <w:rPr>
          <w:rFonts w:hint="cs"/>
          <w:rtl/>
        </w:rPr>
        <w:t>אבל מה? כפי שאמרתי, המפד"ל הולכים עם כיפה סרוגה, צבעונית, וזה רק מראה את הצביעות של חברי הכנסת הללו. זה פשוט נורא ואיום. תראו מה שהם עושים פה: הרס, חו</w:t>
      </w:r>
      <w:r>
        <w:rPr>
          <w:rFonts w:hint="cs"/>
          <w:rtl/>
        </w:rPr>
        <w:t>רבן הדת, חורבן הרווחה, לא מעניין אותם כלום. הם הולכים זחוחי דעת. אתה לא שומע אותם צועקים. ואני גם לא שומע את הציבור שלהם. אתם רואים? אתם זוכרים, כשהיו הסכמי אוסלו, הם באו והפגינו מול הבית שלי, מול אריה דרעי, מול כולם. כל יום המתנחלים היו באים. מה קורה היום</w:t>
      </w:r>
      <w:r>
        <w:rPr>
          <w:rFonts w:hint="cs"/>
          <w:rtl/>
        </w:rPr>
        <w:t>? למה אנחנו לא שומעים אותם? אף אחד לא מדבר. רק כשש"ס בתוך הממשלה זה מפריע לכולם? אבל כשהם עושים את כל העוולות בצורה נוראית ביותר - לאף אחד אין מה לומר.</w:t>
      </w:r>
    </w:p>
    <w:p w14:paraId="191A8D07" w14:textId="77777777" w:rsidR="00000000" w:rsidRDefault="007A214F">
      <w:pPr>
        <w:pStyle w:val="a"/>
        <w:rPr>
          <w:rFonts w:hint="cs"/>
          <w:rtl/>
        </w:rPr>
      </w:pPr>
    </w:p>
    <w:p w14:paraId="2AA0F413" w14:textId="77777777" w:rsidR="00000000" w:rsidRDefault="007A214F">
      <w:pPr>
        <w:pStyle w:val="a"/>
        <w:rPr>
          <w:rFonts w:hint="cs"/>
          <w:rtl/>
        </w:rPr>
      </w:pPr>
      <w:r>
        <w:rPr>
          <w:rFonts w:hint="cs"/>
          <w:rtl/>
        </w:rPr>
        <w:t>עוד הוא אמר שאני לא ביקרתי בשירותי הרווחה. זה הדבר הכי מרגיז. אני ביקרתי בירושלים, בתל-אביב, באשדוד, בב</w:t>
      </w:r>
      <w:r>
        <w:rPr>
          <w:rFonts w:hint="cs"/>
          <w:rtl/>
        </w:rPr>
        <w:t xml:space="preserve">אר-שבע, בשדרות, באופקים, וזה כל מה שאני רק זוכר עכשיו. אני עשיתי את הפרדת המחוז. הפרדתי את ירושלים מבאר-שבע למען רווחתם של תושבי הדרום. כל כך הרבה פעולות עשיתי, שיזכרו אותן עוד הרבה שנים. </w:t>
      </w:r>
    </w:p>
    <w:p w14:paraId="7BC04F05" w14:textId="77777777" w:rsidR="00000000" w:rsidRDefault="007A214F">
      <w:pPr>
        <w:pStyle w:val="a"/>
        <w:rPr>
          <w:rFonts w:hint="cs"/>
          <w:rtl/>
        </w:rPr>
      </w:pPr>
    </w:p>
    <w:p w14:paraId="1BA47605" w14:textId="77777777" w:rsidR="00000000" w:rsidRDefault="007A214F">
      <w:pPr>
        <w:pStyle w:val="a"/>
        <w:rPr>
          <w:rFonts w:hint="cs"/>
          <w:rtl/>
        </w:rPr>
      </w:pPr>
      <w:r>
        <w:rPr>
          <w:rFonts w:hint="cs"/>
          <w:rtl/>
        </w:rPr>
        <w:t>מה הוא טוען? לקחנו כסף? אנחנו? ש"ס? לקחנו כסף? לבושתו, הוא איננו מ</w:t>
      </w:r>
      <w:r>
        <w:rPr>
          <w:rFonts w:hint="cs"/>
          <w:rtl/>
        </w:rPr>
        <w:t>תבייש? הוא אומר שהוא יחשוף - שיחשוף, אני רוצה לראות. היה כסף שחולק למסכנים, לחלשים, לבתי-תמחוי. הוא הלך וביטל את הסעיף הזה. אני דאגתי לרבים כל כך. 2.5 מיליוני מנות חילקתי בבתי-תמחוי. כולם זעקו אז: מה אתה מנציח את העוני? והנה, לפני זמן מה התפרסם דוח שיש עונ</w:t>
      </w:r>
      <w:r>
        <w:rPr>
          <w:rFonts w:hint="cs"/>
          <w:rtl/>
        </w:rPr>
        <w:t>י במדינת ישראל. נו, לא צדקתי? אני דאגתי לכך שייתנו אוכל. באה הממשלה הזאת עם השר ערל הלב הזה. איך אמרת, הרב נסים? - ומלתם את עורלת לבבכם. שימול את עורלת לבו. אבל אם הוא לא מל את עורלת לבו יש פסוק אחר. כתוב שם: ומל השם אלוקיך את לבבך ואת לבב זרעך.</w:t>
      </w:r>
    </w:p>
    <w:p w14:paraId="0F505365" w14:textId="77777777" w:rsidR="00000000" w:rsidRDefault="007A214F">
      <w:pPr>
        <w:pStyle w:val="a"/>
        <w:rPr>
          <w:rtl/>
        </w:rPr>
      </w:pPr>
    </w:p>
    <w:p w14:paraId="179BF84D" w14:textId="77777777" w:rsidR="00000000" w:rsidRDefault="007A214F">
      <w:pPr>
        <w:pStyle w:val="a"/>
        <w:rPr>
          <w:rFonts w:hint="cs"/>
          <w:rtl/>
        </w:rPr>
      </w:pPr>
      <w:r>
        <w:rPr>
          <w:rFonts w:hint="cs"/>
          <w:rtl/>
        </w:rPr>
        <w:t xml:space="preserve">אני באמת </w:t>
      </w:r>
      <w:r>
        <w:rPr>
          <w:rFonts w:hint="cs"/>
          <w:rtl/>
        </w:rPr>
        <w:t>רוצה לסיים פה. אנחנו דיברנו פה בביטחון. חבר הכנסת הקודם האשים את הממשלה, ואני לא רוצה עכשיו לבוא ולהגן פה על הממשלה, והאחד יגיד לשני דברים. הם יגידו: ה"חמאס". לא ניכנס עכשיו לוויכוח הזה.</w:t>
      </w:r>
    </w:p>
    <w:p w14:paraId="559154B3" w14:textId="77777777" w:rsidR="00000000" w:rsidRDefault="007A214F">
      <w:pPr>
        <w:pStyle w:val="a"/>
        <w:ind w:firstLine="0"/>
        <w:rPr>
          <w:rFonts w:hint="cs"/>
          <w:rtl/>
        </w:rPr>
      </w:pPr>
    </w:p>
    <w:p w14:paraId="436B2FBE" w14:textId="77777777" w:rsidR="00000000" w:rsidRDefault="007A214F">
      <w:pPr>
        <w:pStyle w:val="ac"/>
        <w:rPr>
          <w:rtl/>
        </w:rPr>
      </w:pPr>
      <w:r>
        <w:rPr>
          <w:rFonts w:hint="eastAsia"/>
          <w:rtl/>
        </w:rPr>
        <w:t>עסאם</w:t>
      </w:r>
      <w:r>
        <w:rPr>
          <w:rtl/>
        </w:rPr>
        <w:t xml:space="preserve"> מח'ול (חד"ש-תע"ל):</w:t>
      </w:r>
    </w:p>
    <w:p w14:paraId="02136844" w14:textId="77777777" w:rsidR="00000000" w:rsidRDefault="007A214F">
      <w:pPr>
        <w:pStyle w:val="a"/>
        <w:rPr>
          <w:rFonts w:hint="cs"/>
          <w:rtl/>
        </w:rPr>
      </w:pPr>
    </w:p>
    <w:p w14:paraId="3D939CD2" w14:textId="77777777" w:rsidR="00000000" w:rsidRDefault="007A214F">
      <w:pPr>
        <w:pStyle w:val="a"/>
        <w:rPr>
          <w:rFonts w:hint="cs"/>
          <w:rtl/>
        </w:rPr>
      </w:pPr>
      <w:r>
        <w:rPr>
          <w:rFonts w:hint="cs"/>
          <w:rtl/>
        </w:rPr>
        <w:t>אני מסכים ששניהם - - -</w:t>
      </w:r>
    </w:p>
    <w:p w14:paraId="62F3ECE5" w14:textId="77777777" w:rsidR="00000000" w:rsidRDefault="007A214F">
      <w:pPr>
        <w:pStyle w:val="a"/>
        <w:ind w:firstLine="0"/>
        <w:rPr>
          <w:rFonts w:hint="cs"/>
          <w:rtl/>
        </w:rPr>
      </w:pPr>
    </w:p>
    <w:p w14:paraId="42D3FE69" w14:textId="77777777" w:rsidR="00000000" w:rsidRDefault="007A214F">
      <w:pPr>
        <w:pStyle w:val="SpeakerCon"/>
        <w:rPr>
          <w:rtl/>
        </w:rPr>
      </w:pPr>
      <w:bookmarkStart w:id="381" w:name="FS000000484T10_09_2003_15_14_19C"/>
      <w:bookmarkEnd w:id="381"/>
      <w:r>
        <w:rPr>
          <w:rtl/>
        </w:rPr>
        <w:t>שלמה בניזרי (ש"ס):</w:t>
      </w:r>
    </w:p>
    <w:p w14:paraId="59D3C73A" w14:textId="77777777" w:rsidR="00000000" w:rsidRDefault="007A214F">
      <w:pPr>
        <w:pStyle w:val="a"/>
        <w:rPr>
          <w:rtl/>
        </w:rPr>
      </w:pPr>
    </w:p>
    <w:p w14:paraId="2C8EE80B" w14:textId="77777777" w:rsidR="00000000" w:rsidRDefault="007A214F">
      <w:pPr>
        <w:pStyle w:val="a"/>
        <w:rPr>
          <w:rFonts w:hint="cs"/>
          <w:rtl/>
        </w:rPr>
      </w:pPr>
      <w:r>
        <w:rPr>
          <w:rFonts w:hint="cs"/>
          <w:rtl/>
        </w:rPr>
        <w:t>פעם היה באיזה מקום אדם שהיה מחלל שבת בכוונה. הוא היה לוקח את הסוס ואת העגלה שלו ונוסע ברחוב העיר בכוונה, בפרינציפ. משהו כזה, שינוי כזה, להכעיס. וכמה שהתרו בו האנשים: תפסיק, תפסיק. בסופו של דבר התהפכה העגלה שלו עליו והוא מת. הילדים שלו, שהיו בדיוק כמוהו, מ</w:t>
      </w:r>
      <w:r>
        <w:rPr>
          <w:rFonts w:hint="cs"/>
          <w:rtl/>
        </w:rPr>
        <w:t xml:space="preserve">אותה מפלגה, לא רצו לשבת שבעה ולא רצו כלום. הם הלכו והקימו שתי ועדות חקירה שיבדקו. ביום השבעה, במקום שהם יביאו רב שיגיד דברי תורה, הם הביאו את ועדות החקירה שיגידו בדיוק מה קרה, למה הוא מת. אמרו להם: רגע, אבל מה עם הרב, לא ידבר? אמרו: טוב, יגיד כמה מלים אחר </w:t>
      </w:r>
      <w:r>
        <w:rPr>
          <w:rFonts w:hint="cs"/>
          <w:rtl/>
        </w:rPr>
        <w:t>כך, אבל אחר כך, ולא יאריך. קמה ועדת החקירה הראשונה ואמרה שהם מצאו את הפגם. איפה הפגם? הפגם היה בכך שהסוסים היו יותר מדי קרובים האחד לשני, נגעו האחד ברגליים של השני ולכן הם התהפכו ואז הוא מת. ועדת החקירה השנייה אמרה: לא, אתם יודעים איפה הבעיה? הבעיה היתה בס</w:t>
      </w:r>
      <w:r>
        <w:rPr>
          <w:rFonts w:hint="cs"/>
          <w:rtl/>
        </w:rPr>
        <w:t>רן של העגלה, בגלגלים, הסרן נשבר וכתוצאה מכך הכול כשל ולכן הם התהפכו. כשהגיע תורו של הרב לדבר, הוא אמר: רבותי, אגיד לכם רק שני משפטים קצרים: אנחנו כל יום אומרים בתפילה - אלה ברכב ואלה בסוסים; ועדת חקירה זו אומרת שהתקלה היתה ברכב, ואילו ועדת חקירה זו אומרת ש</w:t>
      </w:r>
      <w:r>
        <w:rPr>
          <w:rFonts w:hint="cs"/>
          <w:rtl/>
        </w:rPr>
        <w:t xml:space="preserve">התקלה היתה בסוסים; ואילו אנחנו, יראי שמים, מה אנחנו אומרים? - ואנחנו בשם השם אלוקינו נזכיר. </w:t>
      </w:r>
    </w:p>
    <w:p w14:paraId="0168BE06" w14:textId="77777777" w:rsidR="00000000" w:rsidRDefault="007A214F">
      <w:pPr>
        <w:pStyle w:val="a"/>
        <w:rPr>
          <w:rFonts w:hint="cs"/>
          <w:rtl/>
        </w:rPr>
      </w:pPr>
    </w:p>
    <w:p w14:paraId="2A4E9F5B" w14:textId="77777777" w:rsidR="00000000" w:rsidRDefault="007A214F">
      <w:pPr>
        <w:pStyle w:val="a"/>
        <w:rPr>
          <w:rFonts w:hint="cs"/>
          <w:rtl/>
        </w:rPr>
      </w:pPr>
      <w:r>
        <w:rPr>
          <w:rFonts w:hint="cs"/>
          <w:rtl/>
        </w:rPr>
        <w:t>ואנחנו אומרים, רבותי, בשם השם אלוקינו נזכיר, נזכיר מה שהקדוש-ברוך-הוא מצווה אותנו: שמור את יום השבת לקדשו, מצוות טהרת המשפחה, מאכלים אסורים, לעורר את עם ישראל לתש</w:t>
      </w:r>
      <w:r>
        <w:rPr>
          <w:rFonts w:hint="cs"/>
          <w:rtl/>
        </w:rPr>
        <w:t>ובה. ומה כתוב אחר כך? - המה כרעו ונפלו, ואנחנו קמנו ונתעודד. זה המסר שצריך להיות לכל עם ישראל. שלא יספרו לנו כל מיני סיפורים. אם אנחנו רוצים להינצל מכל הגזירות הרעות הללו, שניתכות על עם ישראל בצרורות, מה שעם ישראל צריך היום לעשות זה להתעורר בתשובה: עורו יש</w:t>
      </w:r>
      <w:r>
        <w:rPr>
          <w:rFonts w:hint="cs"/>
          <w:rtl/>
        </w:rPr>
        <w:t>נים, הקיצו מתרדמתכם. תתעוררו מהתרדמת הזאת. תפסיקו לבטוח רק  ב"כוחי ועוצם ידי". כוחות צה"ל יתנגשו פה, יעשו שם. צריך לעשות את כל הפעולות, צריך לעשות את כל ההשתדלויות המדיניות והצבאיות. אבל דבר אחד אנחנו שוכחים להדגיש, כי יש לנו ממשלה חילונית, שאין בה אותו נר</w:t>
      </w:r>
      <w:r>
        <w:rPr>
          <w:rFonts w:hint="cs"/>
          <w:rtl/>
        </w:rPr>
        <w:t xml:space="preserve"> יהודי שהיה בתוכה. המפד"ל - חבל על הזמן. זה דת? זה דתיים? אני מדבר על אלה שבאמת החזיקו את התורה בתוך הממשלה הזאת. אין מי שיעורר היום את העם. אם יש לנו הבמה פה, אני אומר: ואנחנו בשם השם נזכיר; נזכיר מה אמר הקדוש-ברוך-הוא - מה אני שואל מעמך, כי אם ליראה את ה</w:t>
      </w:r>
      <w:r>
        <w:rPr>
          <w:rFonts w:hint="cs"/>
          <w:rtl/>
        </w:rPr>
        <w:t>שם אלוקיך ללכת בכל דרכיו ולדובקה בו. תודה רבה, אדוני.</w:t>
      </w:r>
    </w:p>
    <w:p w14:paraId="25444239" w14:textId="77777777" w:rsidR="00000000" w:rsidRDefault="007A214F">
      <w:pPr>
        <w:pStyle w:val="a"/>
        <w:ind w:firstLine="0"/>
        <w:rPr>
          <w:rFonts w:hint="cs"/>
          <w:rtl/>
        </w:rPr>
      </w:pPr>
    </w:p>
    <w:p w14:paraId="46AD53B8" w14:textId="77777777" w:rsidR="00000000" w:rsidRDefault="007A214F">
      <w:pPr>
        <w:pStyle w:val="ad"/>
        <w:rPr>
          <w:rtl/>
        </w:rPr>
      </w:pPr>
      <w:r>
        <w:rPr>
          <w:rtl/>
        </w:rPr>
        <w:t>היו"ר נסים דהן:</w:t>
      </w:r>
    </w:p>
    <w:p w14:paraId="02719539" w14:textId="77777777" w:rsidR="00000000" w:rsidRDefault="007A214F">
      <w:pPr>
        <w:pStyle w:val="a"/>
        <w:rPr>
          <w:rtl/>
        </w:rPr>
      </w:pPr>
    </w:p>
    <w:p w14:paraId="5A765F8E" w14:textId="77777777" w:rsidR="00000000" w:rsidRDefault="007A214F">
      <w:pPr>
        <w:pStyle w:val="a"/>
        <w:rPr>
          <w:rFonts w:hint="cs"/>
          <w:rtl/>
        </w:rPr>
      </w:pPr>
      <w:r>
        <w:rPr>
          <w:rFonts w:hint="cs"/>
          <w:rtl/>
        </w:rPr>
        <w:t xml:space="preserve">תודה, אדוני. תשובה והצבעה במועד אחר, כמו שאמרנו. </w:t>
      </w:r>
    </w:p>
    <w:p w14:paraId="0A3CBF1B" w14:textId="77777777" w:rsidR="00000000" w:rsidRDefault="007A214F">
      <w:pPr>
        <w:pStyle w:val="a"/>
        <w:rPr>
          <w:rFonts w:hint="cs"/>
          <w:rtl/>
        </w:rPr>
      </w:pPr>
    </w:p>
    <w:p w14:paraId="577C243B" w14:textId="77777777" w:rsidR="00000000" w:rsidRDefault="007A214F">
      <w:pPr>
        <w:pStyle w:val="a"/>
        <w:rPr>
          <w:rFonts w:hint="cs"/>
          <w:rtl/>
        </w:rPr>
      </w:pPr>
      <w:r>
        <w:rPr>
          <w:rFonts w:hint="cs"/>
          <w:rtl/>
        </w:rPr>
        <w:t xml:space="preserve">אני מכריז על הפסקה של חצי שעה. ההפסקה היא עד לשעה 15:00. הצלצול יודיע על חידוש הדיון, ואז נדון בהצעת החוק שנדונה ברגע זה בוועדה ועוד </w:t>
      </w:r>
      <w:r>
        <w:rPr>
          <w:rFonts w:hint="cs"/>
          <w:rtl/>
        </w:rPr>
        <w:t>לא הסתיים הדיון בה. בשעה 15:00 נחדש את הדיון. הפסקה.</w:t>
      </w:r>
    </w:p>
    <w:p w14:paraId="5086D8D4" w14:textId="77777777" w:rsidR="00000000" w:rsidRDefault="007A214F">
      <w:pPr>
        <w:pStyle w:val="a"/>
        <w:rPr>
          <w:rFonts w:hint="cs"/>
          <w:rtl/>
        </w:rPr>
      </w:pPr>
    </w:p>
    <w:p w14:paraId="60391E59" w14:textId="77777777" w:rsidR="00000000" w:rsidRDefault="007A214F">
      <w:pPr>
        <w:pStyle w:val="a"/>
        <w:jc w:val="center"/>
        <w:rPr>
          <w:rtl/>
        </w:rPr>
      </w:pPr>
      <w:r>
        <w:rPr>
          <w:rFonts w:hint="cs"/>
          <w:rtl/>
        </w:rPr>
        <w:t>(הישיבה נפסקה בשעה 14:39 ונתחדשה בשעה  16:06.)</w:t>
      </w:r>
    </w:p>
    <w:p w14:paraId="0A4E144D" w14:textId="77777777" w:rsidR="00000000" w:rsidRDefault="007A214F">
      <w:pPr>
        <w:pStyle w:val="ad"/>
        <w:rPr>
          <w:rFonts w:hint="cs"/>
          <w:rtl/>
        </w:rPr>
      </w:pPr>
    </w:p>
    <w:p w14:paraId="706D8AE3" w14:textId="77777777" w:rsidR="00000000" w:rsidRDefault="007A214F">
      <w:pPr>
        <w:pStyle w:val="a"/>
        <w:ind w:firstLine="0"/>
        <w:rPr>
          <w:rFonts w:hint="cs"/>
          <w:rtl/>
        </w:rPr>
      </w:pPr>
    </w:p>
    <w:p w14:paraId="35761A28" w14:textId="77777777" w:rsidR="00000000" w:rsidRDefault="007A214F">
      <w:pPr>
        <w:pStyle w:val="Subject"/>
        <w:rPr>
          <w:rFonts w:hint="cs"/>
          <w:rtl/>
        </w:rPr>
      </w:pPr>
      <w:bookmarkStart w:id="382" w:name="_Toc65927040"/>
      <w:r>
        <w:rPr>
          <w:rFonts w:hint="cs"/>
          <w:rtl/>
        </w:rPr>
        <w:t>מסמכים שהונחו על שולחן הכנסת</w:t>
      </w:r>
      <w:bookmarkEnd w:id="382"/>
    </w:p>
    <w:p w14:paraId="0ED63565" w14:textId="77777777" w:rsidR="00000000" w:rsidRDefault="007A214F">
      <w:pPr>
        <w:pStyle w:val="a"/>
        <w:ind w:firstLine="0"/>
        <w:rPr>
          <w:rFonts w:hint="cs"/>
          <w:b/>
          <w:bCs/>
          <w:u w:val="single"/>
          <w:rtl/>
        </w:rPr>
      </w:pPr>
    </w:p>
    <w:p w14:paraId="4ACB1465" w14:textId="77777777" w:rsidR="00000000" w:rsidRDefault="007A214F">
      <w:pPr>
        <w:pStyle w:val="ad"/>
        <w:rPr>
          <w:rtl/>
        </w:rPr>
      </w:pPr>
      <w:bookmarkStart w:id="383" w:name="FS000000128T10_09_2003_16_24_58"/>
      <w:bookmarkEnd w:id="383"/>
      <w:r>
        <w:rPr>
          <w:rtl/>
        </w:rPr>
        <w:t>היו"ר ראובן ריבלין:</w:t>
      </w:r>
    </w:p>
    <w:p w14:paraId="6BDA4313" w14:textId="77777777" w:rsidR="00000000" w:rsidRDefault="007A214F">
      <w:pPr>
        <w:pStyle w:val="a"/>
        <w:rPr>
          <w:rtl/>
        </w:rPr>
      </w:pPr>
    </w:p>
    <w:p w14:paraId="2F4C2EAF" w14:textId="77777777" w:rsidR="00000000" w:rsidRDefault="007A214F">
      <w:pPr>
        <w:pStyle w:val="a"/>
        <w:rPr>
          <w:rFonts w:hint="cs"/>
          <w:rtl/>
        </w:rPr>
      </w:pPr>
      <w:r>
        <w:rPr>
          <w:rFonts w:hint="cs"/>
          <w:rtl/>
        </w:rPr>
        <w:t>אני מתכבד לחדש את ישיבת הכנסת. הודעה למזכיר הכנסת.</w:t>
      </w:r>
    </w:p>
    <w:p w14:paraId="18A7AFF1" w14:textId="77777777" w:rsidR="00000000" w:rsidRDefault="007A214F">
      <w:pPr>
        <w:pStyle w:val="Speaker"/>
        <w:rPr>
          <w:rFonts w:hint="cs"/>
          <w:rtl/>
        </w:rPr>
      </w:pPr>
    </w:p>
    <w:p w14:paraId="74156526" w14:textId="77777777" w:rsidR="00000000" w:rsidRDefault="007A214F">
      <w:pPr>
        <w:pStyle w:val="Speaker"/>
        <w:rPr>
          <w:rtl/>
        </w:rPr>
      </w:pPr>
      <w:bookmarkStart w:id="384" w:name="_Toc65927041"/>
      <w:r>
        <w:rPr>
          <w:rFonts w:hint="eastAsia"/>
          <w:rtl/>
        </w:rPr>
        <w:t>סגן</w:t>
      </w:r>
      <w:r>
        <w:rPr>
          <w:rtl/>
        </w:rPr>
        <w:t xml:space="preserve"> מזכיר הכנסת דוד לב:</w:t>
      </w:r>
      <w:bookmarkEnd w:id="384"/>
    </w:p>
    <w:p w14:paraId="73D65046" w14:textId="77777777" w:rsidR="00000000" w:rsidRDefault="007A214F">
      <w:pPr>
        <w:pStyle w:val="a"/>
        <w:rPr>
          <w:rFonts w:hint="cs"/>
          <w:rtl/>
        </w:rPr>
      </w:pPr>
    </w:p>
    <w:p w14:paraId="7FD275CD" w14:textId="77777777" w:rsidR="00000000" w:rsidRDefault="007A214F">
      <w:pPr>
        <w:pStyle w:val="a"/>
        <w:rPr>
          <w:rFonts w:hint="cs"/>
          <w:rtl/>
        </w:rPr>
      </w:pPr>
      <w:r>
        <w:rPr>
          <w:rFonts w:hint="cs"/>
          <w:rtl/>
        </w:rPr>
        <w:t>ברשות יושב-ראש הכנסת, הננ</w:t>
      </w:r>
      <w:r>
        <w:rPr>
          <w:rFonts w:hint="cs"/>
          <w:rtl/>
        </w:rPr>
        <w:t>י מתכבד להודיעכם, כי הונחה היום על שולחן הכנסת, לקריאה שנייה ולקריאה שלישית, הצעת חוק הביטוח הלאומי (תיקוני חקיקה), התשס"ג-2003, שהחזירה ועדת העבודה, הרווחה והבריאות. תודה.</w:t>
      </w:r>
    </w:p>
    <w:p w14:paraId="47FE3AB9" w14:textId="77777777" w:rsidR="00000000" w:rsidRDefault="007A214F">
      <w:pPr>
        <w:pStyle w:val="a"/>
        <w:ind w:firstLine="0"/>
        <w:rPr>
          <w:rFonts w:hint="cs"/>
          <w:rtl/>
        </w:rPr>
      </w:pPr>
    </w:p>
    <w:p w14:paraId="7F1FB1C8" w14:textId="77777777" w:rsidR="00000000" w:rsidRDefault="007A214F">
      <w:pPr>
        <w:pStyle w:val="Subject"/>
        <w:rPr>
          <w:rtl/>
        </w:rPr>
      </w:pPr>
    </w:p>
    <w:p w14:paraId="7DF4390B" w14:textId="77777777" w:rsidR="00000000" w:rsidRDefault="007A214F">
      <w:pPr>
        <w:pStyle w:val="Subject"/>
        <w:rPr>
          <w:rFonts w:hint="cs"/>
          <w:rtl/>
        </w:rPr>
      </w:pPr>
      <w:bookmarkStart w:id="385" w:name="_Toc65927042"/>
      <w:r>
        <w:rPr>
          <w:rFonts w:hint="cs"/>
          <w:rtl/>
        </w:rPr>
        <w:t>הצעת חוק הביטוח הלאומי (תיקוני חקיקה), התשס"ג-2003</w:t>
      </w:r>
      <w:bookmarkEnd w:id="385"/>
    </w:p>
    <w:p w14:paraId="1D3D50B6" w14:textId="77777777" w:rsidR="00000000" w:rsidRDefault="007A214F">
      <w:pPr>
        <w:pStyle w:val="a"/>
        <w:ind w:firstLine="0"/>
        <w:rPr>
          <w:rFonts w:hint="cs"/>
          <w:rtl/>
        </w:rPr>
      </w:pPr>
      <w:r>
        <w:rPr>
          <w:rtl/>
        </w:rPr>
        <w:t>[</w:t>
      </w:r>
      <w:r>
        <w:rPr>
          <w:rFonts w:hint="cs"/>
          <w:rtl/>
        </w:rPr>
        <w:t xml:space="preserve">מס' מ/57; מס' פ/1285; </w:t>
      </w:r>
      <w:r>
        <w:rPr>
          <w:rtl/>
        </w:rPr>
        <w:t>"דברי ה</w:t>
      </w:r>
      <w:r>
        <w:rPr>
          <w:rtl/>
        </w:rPr>
        <w:t>כנסת", חוברת זו, עמ'</w:t>
      </w:r>
      <w:r>
        <w:rPr>
          <w:rFonts w:hint="cs"/>
          <w:rtl/>
        </w:rPr>
        <w:t xml:space="preserve">  5035   ועמ'  5036; נספחות.</w:t>
      </w:r>
      <w:r>
        <w:rPr>
          <w:rtl/>
        </w:rPr>
        <w:t>]</w:t>
      </w:r>
    </w:p>
    <w:p w14:paraId="544E1761" w14:textId="77777777" w:rsidR="00000000" w:rsidRDefault="007A214F">
      <w:pPr>
        <w:pStyle w:val="SubjectSub"/>
        <w:rPr>
          <w:rFonts w:hint="cs"/>
          <w:rtl/>
        </w:rPr>
      </w:pPr>
      <w:r>
        <w:rPr>
          <w:rFonts w:hint="cs"/>
          <w:rtl/>
        </w:rPr>
        <w:t>(קריאה שנייה וקריאה שלישית)</w:t>
      </w:r>
    </w:p>
    <w:p w14:paraId="52E3C618" w14:textId="77777777" w:rsidR="00000000" w:rsidRDefault="007A214F">
      <w:pPr>
        <w:pStyle w:val="ad"/>
        <w:rPr>
          <w:rFonts w:hint="cs"/>
          <w:rtl/>
        </w:rPr>
      </w:pPr>
    </w:p>
    <w:p w14:paraId="0733691A" w14:textId="77777777" w:rsidR="00000000" w:rsidRDefault="007A214F">
      <w:pPr>
        <w:pStyle w:val="ad"/>
        <w:rPr>
          <w:rFonts w:hint="cs"/>
          <w:rtl/>
        </w:rPr>
      </w:pPr>
    </w:p>
    <w:p w14:paraId="5A53D0E0" w14:textId="77777777" w:rsidR="00000000" w:rsidRDefault="007A214F">
      <w:pPr>
        <w:pStyle w:val="ad"/>
        <w:rPr>
          <w:rtl/>
        </w:rPr>
      </w:pPr>
      <w:r>
        <w:rPr>
          <w:rtl/>
        </w:rPr>
        <w:t>היו"ר ראובן ריבלין:</w:t>
      </w:r>
    </w:p>
    <w:p w14:paraId="5C8117AF" w14:textId="77777777" w:rsidR="00000000" w:rsidRDefault="007A214F">
      <w:pPr>
        <w:pStyle w:val="a"/>
        <w:rPr>
          <w:rtl/>
        </w:rPr>
      </w:pPr>
    </w:p>
    <w:p w14:paraId="5F768D82" w14:textId="77777777" w:rsidR="00000000" w:rsidRDefault="007A214F">
      <w:pPr>
        <w:pStyle w:val="a"/>
        <w:rPr>
          <w:rFonts w:hint="cs"/>
          <w:rtl/>
        </w:rPr>
      </w:pPr>
      <w:r>
        <w:rPr>
          <w:rFonts w:hint="cs"/>
          <w:rtl/>
        </w:rPr>
        <w:t>ובכן, רבותי חברי הכנסת, אנחנו ניגשים לטיפול בהצעת חוק הביטוח הלאומי (תיקוני חקיקה), התשס"ג-2003, קריאה שנייה ושלישית. יציג את נוסח החוק יושב-ראש הוועדה הנכ</w:t>
      </w:r>
      <w:r>
        <w:rPr>
          <w:rFonts w:hint="cs"/>
          <w:rtl/>
        </w:rPr>
        <w:t>בד, חבר הכנסת יהלום.</w:t>
      </w:r>
    </w:p>
    <w:p w14:paraId="621F9482" w14:textId="77777777" w:rsidR="00000000" w:rsidRDefault="007A214F">
      <w:pPr>
        <w:pStyle w:val="a"/>
        <w:ind w:firstLine="0"/>
        <w:rPr>
          <w:rFonts w:hint="cs"/>
          <w:rtl/>
        </w:rPr>
      </w:pPr>
    </w:p>
    <w:p w14:paraId="709128B9" w14:textId="77777777" w:rsidR="00000000" w:rsidRDefault="007A214F">
      <w:pPr>
        <w:pStyle w:val="Speaker"/>
        <w:rPr>
          <w:rtl/>
        </w:rPr>
      </w:pPr>
      <w:bookmarkStart w:id="386" w:name="FS000000524T10_09_2003_16_26_32"/>
      <w:bookmarkStart w:id="387" w:name="_Toc65927043"/>
      <w:bookmarkEnd w:id="386"/>
      <w:r>
        <w:rPr>
          <w:rFonts w:hint="eastAsia"/>
          <w:rtl/>
        </w:rPr>
        <w:t>שאול</w:t>
      </w:r>
      <w:r>
        <w:rPr>
          <w:rtl/>
        </w:rPr>
        <w:t xml:space="preserve"> יהלום (יו"ר ועדת העבודה, הרווחה והבריאות):</w:t>
      </w:r>
      <w:bookmarkEnd w:id="387"/>
    </w:p>
    <w:p w14:paraId="0BD437D2" w14:textId="77777777" w:rsidR="00000000" w:rsidRDefault="007A214F">
      <w:pPr>
        <w:pStyle w:val="a"/>
        <w:rPr>
          <w:rFonts w:hint="cs"/>
          <w:rtl/>
        </w:rPr>
      </w:pPr>
    </w:p>
    <w:p w14:paraId="676E3B71" w14:textId="77777777" w:rsidR="00000000" w:rsidRDefault="007A214F">
      <w:pPr>
        <w:pStyle w:val="a"/>
        <w:rPr>
          <w:rFonts w:hint="cs"/>
          <w:rtl/>
        </w:rPr>
      </w:pPr>
      <w:r>
        <w:rPr>
          <w:rFonts w:hint="cs"/>
          <w:rtl/>
        </w:rPr>
        <w:t xml:space="preserve">אדוני היושב-ראש, רבותי חברי הכנסת, אני מתכבד להביא לקריאה שנייה ושלישית את הצעת חוק הביטוח הלאומי (תיקוני חקיקה), התשס"ג-2003. הצעת חוק זו היא מיזוג של הצעת חוק ממשלתית והצעת חוק פרטית </w:t>
      </w:r>
      <w:r>
        <w:rPr>
          <w:rFonts w:hint="cs"/>
          <w:rtl/>
        </w:rPr>
        <w:t xml:space="preserve">שהוגשה על-ידי. </w:t>
      </w:r>
    </w:p>
    <w:p w14:paraId="0AEB5B2F" w14:textId="77777777" w:rsidR="00000000" w:rsidRDefault="007A214F">
      <w:pPr>
        <w:pStyle w:val="a"/>
        <w:rPr>
          <w:rFonts w:hint="cs"/>
          <w:rtl/>
        </w:rPr>
      </w:pPr>
    </w:p>
    <w:p w14:paraId="0215DA97" w14:textId="77777777" w:rsidR="00000000" w:rsidRDefault="007A214F">
      <w:pPr>
        <w:pStyle w:val="a"/>
        <w:rPr>
          <w:rFonts w:hint="cs"/>
          <w:rtl/>
        </w:rPr>
      </w:pPr>
      <w:r>
        <w:rPr>
          <w:rFonts w:hint="cs"/>
          <w:rtl/>
        </w:rPr>
        <w:t>הצעת החוק קובעת, כי חייל משוחרר, אשר עבד בעבודת אבטחה במוסדות חינוך במשך התקופה הקבועה, בתוך שנתיים ממועד שחרורו משירות סדיר, יהיה זכאי למענק ששיעורו עומד כיום על כ-7,000 שקלים.</w:t>
      </w:r>
    </w:p>
    <w:p w14:paraId="1B6F9565" w14:textId="77777777" w:rsidR="00000000" w:rsidRDefault="007A214F">
      <w:pPr>
        <w:pStyle w:val="a"/>
        <w:rPr>
          <w:rFonts w:hint="cs"/>
          <w:rtl/>
        </w:rPr>
      </w:pPr>
    </w:p>
    <w:p w14:paraId="22C30290" w14:textId="77777777" w:rsidR="00000000" w:rsidRDefault="007A214F">
      <w:pPr>
        <w:pStyle w:val="a"/>
        <w:rPr>
          <w:rFonts w:hint="cs"/>
          <w:rtl/>
        </w:rPr>
      </w:pPr>
      <w:r>
        <w:rPr>
          <w:rFonts w:hint="cs"/>
          <w:rtl/>
        </w:rPr>
        <w:t>רבותי חברי הכנסת, לפני כשנה וחצי אושרה הצעת חוק כזאת, של השר</w:t>
      </w:r>
      <w:r>
        <w:rPr>
          <w:rFonts w:hint="cs"/>
          <w:rtl/>
        </w:rPr>
        <w:t xml:space="preserve"> זבולון אורלב, שהיה אז חבר כנסת, וחברי כנסת נוספים, שקבעה לראשונה שאבטחה בבתי-ספר תיחשב לעבודה מועדפת, המזכה את החייל המשוחרר במענק, כזה שמקבל חייל משוחרר היום בעבודת בניין, בתחנות דלק ובעבודות תיירות. ההוראה נקבעה לתקופה של שנה, עד יולי 2003, אך בחוק ההסד</w:t>
      </w:r>
      <w:r>
        <w:rPr>
          <w:rFonts w:hint="cs"/>
          <w:rtl/>
        </w:rPr>
        <w:t>רים במשק המדינה (תיקוני חקיקה להשגת יעדי התקציב והמדיניות הכלכלית לשנת הכספים 2003), התשס"ג-2002, קוצרה תחולתה של ההוראה עד למרס 2003. עבודה באבטחה היתוספה לשורה של העבודות שהזכרתי, שהוכרו.</w:t>
      </w:r>
    </w:p>
    <w:p w14:paraId="2E4601A4" w14:textId="77777777" w:rsidR="00000000" w:rsidRDefault="007A214F">
      <w:pPr>
        <w:pStyle w:val="a"/>
        <w:rPr>
          <w:rFonts w:hint="cs"/>
          <w:rtl/>
        </w:rPr>
      </w:pPr>
    </w:p>
    <w:p w14:paraId="4EB9B450" w14:textId="77777777" w:rsidR="00000000" w:rsidRDefault="007A214F">
      <w:pPr>
        <w:pStyle w:val="a"/>
        <w:rPr>
          <w:rFonts w:hint="cs"/>
          <w:rtl/>
        </w:rPr>
      </w:pPr>
      <w:r>
        <w:rPr>
          <w:rFonts w:hint="cs"/>
          <w:rtl/>
        </w:rPr>
        <w:t xml:space="preserve">מנתונים שהוצגו היום בוועדת העבודה, הרווחה והבריאות עולה, כי בשנה </w:t>
      </w:r>
      <w:r>
        <w:rPr>
          <w:rFonts w:hint="cs"/>
          <w:rtl/>
        </w:rPr>
        <w:t xml:space="preserve">שחלפה קיבלו </w:t>
      </w:r>
      <w:r>
        <w:rPr>
          <w:rtl/>
        </w:rPr>
        <w:br/>
      </w:r>
      <w:r>
        <w:rPr>
          <w:rFonts w:hint="cs"/>
          <w:rtl/>
        </w:rPr>
        <w:t>כ-780 חיילים משוחררים את המענק בגין העבודה המועדפת בתחום האבטחה של מוסדות חינוך, והם כ-4% מכלל החיילים המשוחררים שקיבלו מענק בתקופה האמורה.</w:t>
      </w:r>
    </w:p>
    <w:p w14:paraId="454742B2" w14:textId="77777777" w:rsidR="00000000" w:rsidRDefault="007A214F">
      <w:pPr>
        <w:pStyle w:val="a"/>
        <w:rPr>
          <w:rFonts w:hint="cs"/>
          <w:rtl/>
        </w:rPr>
      </w:pPr>
    </w:p>
    <w:p w14:paraId="59D67423" w14:textId="77777777" w:rsidR="00000000" w:rsidRDefault="007A214F">
      <w:pPr>
        <w:pStyle w:val="a"/>
        <w:rPr>
          <w:rFonts w:hint="cs"/>
          <w:rtl/>
        </w:rPr>
      </w:pPr>
      <w:r>
        <w:rPr>
          <w:rFonts w:hint="cs"/>
          <w:rtl/>
        </w:rPr>
        <w:t>המצב הביטחוני במדינתנו הוא מן המפורסמות ואין צורך להכביר מלים על הצורך במאבטחים במוסדות החינוך לשם שמי</w:t>
      </w:r>
      <w:r>
        <w:rPr>
          <w:rFonts w:hint="cs"/>
          <w:rtl/>
        </w:rPr>
        <w:t xml:space="preserve">רה על ביטחון ילדי ישראל. </w:t>
      </w:r>
    </w:p>
    <w:p w14:paraId="13325BE0" w14:textId="77777777" w:rsidR="00000000" w:rsidRDefault="007A214F">
      <w:pPr>
        <w:pStyle w:val="a"/>
        <w:rPr>
          <w:rFonts w:hint="cs"/>
          <w:rtl/>
        </w:rPr>
      </w:pPr>
    </w:p>
    <w:p w14:paraId="0DFB6F34" w14:textId="77777777" w:rsidR="00000000" w:rsidRDefault="007A214F">
      <w:pPr>
        <w:pStyle w:val="a"/>
        <w:rPr>
          <w:rFonts w:hint="cs"/>
          <w:rtl/>
        </w:rPr>
      </w:pPr>
      <w:r>
        <w:rPr>
          <w:rFonts w:hint="cs"/>
          <w:rtl/>
        </w:rPr>
        <w:t>בהצעת החוק הממשלתית הוצע להחיל את הזכות לקבלת מענק בגין עבודות אבטחה במוסדות חינוך רק על חיילים משוחררים לוחמים. בוועדת העבודה, הרווחה והבריאות הורחבה הזכות גם לגבי מגזר נוסף של חיילים משוחררים, הנקרא - תומכי לחימה. בנוסף, הרחיבה</w:t>
      </w:r>
      <w:r>
        <w:rPr>
          <w:rFonts w:hint="cs"/>
          <w:rtl/>
        </w:rPr>
        <w:t xml:space="preserve"> הוועדה את הגדרת מוסדות החינוך גם לגני-ילדים ולמוסדות החינוך המיוחד.</w:t>
      </w:r>
    </w:p>
    <w:p w14:paraId="01E5D4AB" w14:textId="77777777" w:rsidR="00000000" w:rsidRDefault="007A214F">
      <w:pPr>
        <w:pStyle w:val="a"/>
        <w:ind w:firstLine="0"/>
        <w:rPr>
          <w:rFonts w:hint="cs"/>
          <w:rtl/>
        </w:rPr>
      </w:pPr>
    </w:p>
    <w:p w14:paraId="691C4F21" w14:textId="77777777" w:rsidR="00000000" w:rsidRDefault="007A214F">
      <w:pPr>
        <w:pStyle w:val="a"/>
        <w:rPr>
          <w:rFonts w:hint="cs"/>
          <w:rtl/>
        </w:rPr>
      </w:pPr>
      <w:r>
        <w:rPr>
          <w:rFonts w:hint="cs"/>
          <w:rtl/>
        </w:rPr>
        <w:t>אישית סברתי, וכך הצעתי בהצעת החוק הפרטית שהגשתי, כי מן הראוי שכל חייל משוחרר, העובד בעבודת אבטחה בתנאים הקבועים בחוק, יהיה זכאי למענק. אולם היינו צמודים להחלטת הממשלה שדיברה רק על לוחמים</w:t>
      </w:r>
      <w:r>
        <w:rPr>
          <w:rFonts w:hint="cs"/>
          <w:rtl/>
        </w:rPr>
        <w:t>, והצלחנו בוועדה להרחיב למגזר הנוסף - של תומכי לחימה. לפי הנתונים שהוצגו בוועדה, מדובר בערך בקצת למעלה מ-30% מהחיילים המשתחררים.</w:t>
      </w:r>
    </w:p>
    <w:p w14:paraId="7E1488DE" w14:textId="77777777" w:rsidR="00000000" w:rsidRDefault="007A214F">
      <w:pPr>
        <w:pStyle w:val="a"/>
        <w:rPr>
          <w:rFonts w:hint="cs"/>
          <w:rtl/>
        </w:rPr>
      </w:pPr>
    </w:p>
    <w:p w14:paraId="74D3A25C" w14:textId="77777777" w:rsidR="00000000" w:rsidRDefault="007A214F">
      <w:pPr>
        <w:pStyle w:val="a"/>
        <w:rPr>
          <w:rFonts w:hint="cs"/>
          <w:rtl/>
        </w:rPr>
      </w:pPr>
      <w:r>
        <w:rPr>
          <w:rFonts w:hint="cs"/>
          <w:rtl/>
        </w:rPr>
        <w:t xml:space="preserve">הצעת החוק מוגשת בצירוף הסתייגות אחת, ואני מציע לדחותה ולאשר את הצעת החוק בקריאה שנייה ובקריאה שלישית. </w:t>
      </w:r>
    </w:p>
    <w:p w14:paraId="76088B0B" w14:textId="77777777" w:rsidR="00000000" w:rsidRDefault="007A214F">
      <w:pPr>
        <w:pStyle w:val="a"/>
        <w:rPr>
          <w:rFonts w:hint="cs"/>
          <w:rtl/>
        </w:rPr>
      </w:pPr>
    </w:p>
    <w:p w14:paraId="40CB2D4A" w14:textId="77777777" w:rsidR="00000000" w:rsidRDefault="007A214F">
      <w:pPr>
        <w:pStyle w:val="a"/>
        <w:rPr>
          <w:rFonts w:hint="cs"/>
          <w:rtl/>
        </w:rPr>
      </w:pPr>
      <w:r>
        <w:rPr>
          <w:rFonts w:hint="cs"/>
          <w:rtl/>
        </w:rPr>
        <w:t>אני מודה לכל נציגי הממ</w:t>
      </w:r>
      <w:r>
        <w:rPr>
          <w:rFonts w:hint="cs"/>
          <w:rtl/>
        </w:rPr>
        <w:t>שלה שהיו שותפים לגיבוש הצעת החוק. אני מודה לשר הרווחה זבולון אורלב, שלא רק יזם את הצעת החוק הממשלתית, אלא גם הסכים שהיא תמוזג עם הצעת החוק הפרטית שלי. אני מודה לכל צוות הוועדה, ליועצת המשפטית, גברת וסרמן, למזכירת הוועדה, גברת אתי שבתאי, ולכל צוות הוועדה. ת</w:t>
      </w:r>
      <w:r>
        <w:rPr>
          <w:rFonts w:hint="cs"/>
          <w:rtl/>
        </w:rPr>
        <w:t>ודה רבה.</w:t>
      </w:r>
    </w:p>
    <w:p w14:paraId="4D95594E" w14:textId="77777777" w:rsidR="00000000" w:rsidRDefault="007A214F">
      <w:pPr>
        <w:pStyle w:val="a"/>
        <w:ind w:firstLine="0"/>
        <w:rPr>
          <w:rFonts w:hint="cs"/>
          <w:rtl/>
        </w:rPr>
      </w:pPr>
    </w:p>
    <w:p w14:paraId="758FF4FA" w14:textId="77777777" w:rsidR="00000000" w:rsidRDefault="007A214F">
      <w:pPr>
        <w:pStyle w:val="ad"/>
        <w:rPr>
          <w:rtl/>
        </w:rPr>
      </w:pPr>
      <w:r>
        <w:rPr>
          <w:rtl/>
        </w:rPr>
        <w:t>היו"ר ראובן ריבלין:</w:t>
      </w:r>
    </w:p>
    <w:p w14:paraId="2EB60D63" w14:textId="77777777" w:rsidR="00000000" w:rsidRDefault="007A214F">
      <w:pPr>
        <w:pStyle w:val="a"/>
        <w:rPr>
          <w:rtl/>
        </w:rPr>
      </w:pPr>
    </w:p>
    <w:p w14:paraId="192C5E77" w14:textId="77777777" w:rsidR="00000000" w:rsidRDefault="007A214F">
      <w:pPr>
        <w:pStyle w:val="a"/>
        <w:rPr>
          <w:rFonts w:hint="cs"/>
          <w:rtl/>
        </w:rPr>
      </w:pPr>
      <w:r>
        <w:rPr>
          <w:rFonts w:hint="cs"/>
          <w:rtl/>
        </w:rPr>
        <w:t>ובכן, רבותי, אני מאוד מודה ליושב-ראש ועדת העבודה והרווחה. לחוק זה הסתייגות אחת. חבר הכנסת מח'ול מסתייג ולרשותו חמש דקות כדי לנמק את הסתייגותו. בבקשה, אדוני. גם בהסתייגות חבר הכנסת יכול לדבר על כל מה שהוא רוצה.</w:t>
      </w:r>
    </w:p>
    <w:p w14:paraId="5630CA5B" w14:textId="77777777" w:rsidR="00000000" w:rsidRDefault="007A214F">
      <w:pPr>
        <w:pStyle w:val="a"/>
        <w:ind w:firstLine="0"/>
        <w:rPr>
          <w:rFonts w:hint="cs"/>
          <w:rtl/>
        </w:rPr>
      </w:pPr>
    </w:p>
    <w:p w14:paraId="28CFD7B5" w14:textId="77777777" w:rsidR="00000000" w:rsidRDefault="007A214F">
      <w:pPr>
        <w:pStyle w:val="Speaker"/>
        <w:rPr>
          <w:rFonts w:hint="cs"/>
          <w:rtl/>
        </w:rPr>
      </w:pPr>
      <w:bookmarkStart w:id="388" w:name="FS000000542T10_09_2003_16_36_54"/>
      <w:bookmarkStart w:id="389" w:name="_Toc65927044"/>
      <w:bookmarkEnd w:id="388"/>
      <w:r>
        <w:rPr>
          <w:rFonts w:hint="eastAsia"/>
          <w:rtl/>
        </w:rPr>
        <w:t>עסאם</w:t>
      </w:r>
      <w:r>
        <w:rPr>
          <w:rtl/>
        </w:rPr>
        <w:t xml:space="preserve"> מח'ול (חד</w:t>
      </w:r>
      <w:r>
        <w:rPr>
          <w:rtl/>
        </w:rPr>
        <w:t>"ש-תע"ל):</w:t>
      </w:r>
      <w:bookmarkEnd w:id="389"/>
    </w:p>
    <w:p w14:paraId="4892FBA4" w14:textId="77777777" w:rsidR="00000000" w:rsidRDefault="007A214F">
      <w:pPr>
        <w:pStyle w:val="a"/>
        <w:rPr>
          <w:rFonts w:hint="cs"/>
          <w:rtl/>
        </w:rPr>
      </w:pPr>
    </w:p>
    <w:p w14:paraId="49CCA7F5" w14:textId="77777777" w:rsidR="00000000" w:rsidRDefault="007A214F">
      <w:pPr>
        <w:pStyle w:val="a"/>
        <w:rPr>
          <w:rFonts w:hint="cs"/>
          <w:rtl/>
        </w:rPr>
      </w:pPr>
      <w:r>
        <w:rPr>
          <w:rFonts w:hint="cs"/>
          <w:rtl/>
        </w:rPr>
        <w:t>ניחשת.</w:t>
      </w:r>
    </w:p>
    <w:p w14:paraId="4B5432A0" w14:textId="77777777" w:rsidR="00000000" w:rsidRDefault="007A214F">
      <w:pPr>
        <w:pStyle w:val="a"/>
        <w:ind w:firstLine="0"/>
        <w:rPr>
          <w:rFonts w:hint="cs"/>
          <w:rtl/>
        </w:rPr>
      </w:pPr>
    </w:p>
    <w:p w14:paraId="78270F0B" w14:textId="77777777" w:rsidR="00000000" w:rsidRDefault="007A214F">
      <w:pPr>
        <w:pStyle w:val="ad"/>
        <w:rPr>
          <w:rtl/>
        </w:rPr>
      </w:pPr>
      <w:r>
        <w:rPr>
          <w:rtl/>
        </w:rPr>
        <w:t>היו"ר ראובן ריבלין:</w:t>
      </w:r>
    </w:p>
    <w:p w14:paraId="0D7920EB" w14:textId="77777777" w:rsidR="00000000" w:rsidRDefault="007A214F">
      <w:pPr>
        <w:pStyle w:val="a"/>
        <w:rPr>
          <w:rtl/>
        </w:rPr>
      </w:pPr>
    </w:p>
    <w:p w14:paraId="7AF09E06" w14:textId="77777777" w:rsidR="00000000" w:rsidRDefault="007A214F">
      <w:pPr>
        <w:pStyle w:val="a"/>
        <w:rPr>
          <w:rFonts w:hint="cs"/>
          <w:rtl/>
        </w:rPr>
      </w:pPr>
      <w:r>
        <w:rPr>
          <w:rFonts w:hint="cs"/>
          <w:rtl/>
        </w:rPr>
        <w:t>ראיתי את נוסח ההסתייגות והבנתי, אם כי יש פה גם איזה דבר.</w:t>
      </w:r>
    </w:p>
    <w:p w14:paraId="7BEB5765" w14:textId="77777777" w:rsidR="00000000" w:rsidRDefault="007A214F">
      <w:pPr>
        <w:pStyle w:val="a"/>
        <w:ind w:firstLine="0"/>
        <w:rPr>
          <w:rFonts w:hint="cs"/>
          <w:rtl/>
        </w:rPr>
      </w:pPr>
    </w:p>
    <w:p w14:paraId="0E84AA6A" w14:textId="77777777" w:rsidR="00000000" w:rsidRDefault="007A214F">
      <w:pPr>
        <w:pStyle w:val="SpeakerCon"/>
        <w:rPr>
          <w:rtl/>
        </w:rPr>
      </w:pPr>
      <w:bookmarkStart w:id="390" w:name="FS000000542T10_09_2003_16_37_27C"/>
      <w:bookmarkEnd w:id="390"/>
      <w:r>
        <w:rPr>
          <w:rtl/>
        </w:rPr>
        <w:t>עסאם מח'ול (חד"ש-תע"ל):</w:t>
      </w:r>
    </w:p>
    <w:p w14:paraId="128A6D91" w14:textId="77777777" w:rsidR="00000000" w:rsidRDefault="007A214F">
      <w:pPr>
        <w:pStyle w:val="a"/>
        <w:rPr>
          <w:rtl/>
        </w:rPr>
      </w:pPr>
    </w:p>
    <w:p w14:paraId="639A0AF9" w14:textId="77777777" w:rsidR="00000000" w:rsidRDefault="007A214F">
      <w:pPr>
        <w:pStyle w:val="a"/>
        <w:rPr>
          <w:rFonts w:hint="cs"/>
          <w:rtl/>
        </w:rPr>
      </w:pPr>
      <w:r>
        <w:rPr>
          <w:rFonts w:hint="cs"/>
          <w:rtl/>
        </w:rPr>
        <w:t>אדוני היושב-ראש, אדוני השר, חברי הכנסת, אני דווקא אתחיל בהתייחסות לגופו של עניין בהסתייגות שלי. אפתח ואגיד שיש חשיבות לאבטחת מוסדות ח</w:t>
      </w:r>
      <w:r>
        <w:rPr>
          <w:rFonts w:hint="cs"/>
          <w:rtl/>
        </w:rPr>
        <w:t>ינוך, בתי-ספר, גני-ילדים וכו'. הדרישה שלי היא שהחוק הזה, או האבטחה הזאת תחול על כלל בתי-הספר ומוסדות החינוך, לרבות המוסדות של החינוך הערבי. באווירה הקיימת, באווירה של התלהמות שהיא לפעמים גזענית, ובאווירה החברתית הקיימת, יש מקום לשמור על בתי-ספר ומוסדות חינ</w:t>
      </w:r>
      <w:r>
        <w:rPr>
          <w:rFonts w:hint="cs"/>
          <w:rtl/>
        </w:rPr>
        <w:t>וך ואי-אפשר לשבת על מי מנוחות בעניין הזה.</w:t>
      </w:r>
    </w:p>
    <w:p w14:paraId="27A3CE3F" w14:textId="77777777" w:rsidR="00000000" w:rsidRDefault="007A214F">
      <w:pPr>
        <w:pStyle w:val="a"/>
        <w:rPr>
          <w:rFonts w:hint="cs"/>
          <w:rtl/>
        </w:rPr>
      </w:pPr>
    </w:p>
    <w:p w14:paraId="522C0DEB" w14:textId="77777777" w:rsidR="00000000" w:rsidRDefault="007A214F">
      <w:pPr>
        <w:pStyle w:val="a"/>
        <w:rPr>
          <w:rFonts w:hint="cs"/>
          <w:rtl/>
        </w:rPr>
      </w:pPr>
      <w:r>
        <w:rPr>
          <w:rFonts w:hint="cs"/>
          <w:rtl/>
        </w:rPr>
        <w:t xml:space="preserve">הנקודה השנייה נוגעת לדרישה שלי, להסתייגות שלי, המדברת לא על הסכמת שר האוצר, אלא על התייעצות אתו, מתוך הנחה ששר הרווחה מחויב קודם כול לאינטרס של התלמידים, של אלה שאנחנו רוצים לאבטח אותם, להגן עליהם. השיקולים של שר </w:t>
      </w:r>
      <w:r>
        <w:rPr>
          <w:rFonts w:hint="cs"/>
          <w:rtl/>
        </w:rPr>
        <w:t>האוצר - ותיכף אדבר על שר האוצר הזה - נובעים יותר מחישובים כלכליים, כשבשבילו השאלה של הילדים עומדת בספק, במיוחד כאשר אנחנו מדברים על שר אוצר בממשלה שהדבר הבולט שמאפיין אותה הוא שהיא אויבת הילדים, היא עוינת את הילדים, היא פוגעת בכל צורה בציבור, בחלקים החלשים</w:t>
      </w:r>
      <w:r>
        <w:rPr>
          <w:rFonts w:hint="cs"/>
          <w:rtl/>
        </w:rPr>
        <w:t>, חסרי הישע לפעמים, בתוך החברה הישראלית. אחד הסממנים הבולטים והבוטים ביותר הוא המתקפה על הילדים ועל זכויותיהם, שבאה לביטוי בגישה שבה הממשלה הזאת מדברת אל ציבור הילדים.</w:t>
      </w:r>
    </w:p>
    <w:p w14:paraId="7F1ED1B3" w14:textId="77777777" w:rsidR="00000000" w:rsidRDefault="007A214F">
      <w:pPr>
        <w:pStyle w:val="a"/>
        <w:ind w:firstLine="0"/>
        <w:rPr>
          <w:rFonts w:hint="cs"/>
          <w:rtl/>
        </w:rPr>
      </w:pPr>
    </w:p>
    <w:p w14:paraId="5C5FBE5B" w14:textId="77777777" w:rsidR="00000000" w:rsidRDefault="007A214F">
      <w:pPr>
        <w:pStyle w:val="ad"/>
        <w:rPr>
          <w:rtl/>
        </w:rPr>
      </w:pPr>
      <w:r>
        <w:rPr>
          <w:rtl/>
        </w:rPr>
        <w:t>היו"ר ראובן ריבלין:</w:t>
      </w:r>
    </w:p>
    <w:p w14:paraId="60168C7D" w14:textId="77777777" w:rsidR="00000000" w:rsidRDefault="007A214F">
      <w:pPr>
        <w:pStyle w:val="a"/>
        <w:rPr>
          <w:rtl/>
        </w:rPr>
      </w:pPr>
    </w:p>
    <w:p w14:paraId="5C1872AC" w14:textId="77777777" w:rsidR="00000000" w:rsidRDefault="007A214F">
      <w:pPr>
        <w:pStyle w:val="a"/>
        <w:rPr>
          <w:rFonts w:hint="cs"/>
          <w:rtl/>
        </w:rPr>
      </w:pPr>
      <w:r>
        <w:rPr>
          <w:rFonts w:hint="cs"/>
          <w:rtl/>
        </w:rPr>
        <w:t>כל חוק שהוא לא בהסכמת האוצר, ממילא שר האוצר מבקש לבטל אותו.</w:t>
      </w:r>
    </w:p>
    <w:p w14:paraId="30F41377" w14:textId="77777777" w:rsidR="00000000" w:rsidRDefault="007A214F">
      <w:pPr>
        <w:pStyle w:val="a"/>
        <w:ind w:firstLine="0"/>
        <w:rPr>
          <w:rFonts w:hint="cs"/>
          <w:rtl/>
        </w:rPr>
      </w:pPr>
    </w:p>
    <w:p w14:paraId="1E9B940C" w14:textId="77777777" w:rsidR="00000000" w:rsidRDefault="007A214F">
      <w:pPr>
        <w:pStyle w:val="SpeakerCon"/>
        <w:rPr>
          <w:rtl/>
        </w:rPr>
      </w:pPr>
      <w:bookmarkStart w:id="391" w:name="FS000000542T10_09_2003_16_41_29C"/>
      <w:bookmarkEnd w:id="391"/>
      <w:r>
        <w:rPr>
          <w:rtl/>
        </w:rPr>
        <w:t xml:space="preserve">עסאם </w:t>
      </w:r>
      <w:r>
        <w:rPr>
          <w:rtl/>
        </w:rPr>
        <w:t>מח'ול (חד"ש-תע"ל):</w:t>
      </w:r>
    </w:p>
    <w:p w14:paraId="518B65B4" w14:textId="77777777" w:rsidR="00000000" w:rsidRDefault="007A214F">
      <w:pPr>
        <w:pStyle w:val="a"/>
        <w:rPr>
          <w:rtl/>
        </w:rPr>
      </w:pPr>
    </w:p>
    <w:p w14:paraId="6BC97FF5" w14:textId="77777777" w:rsidR="00000000" w:rsidRDefault="007A214F">
      <w:pPr>
        <w:pStyle w:val="a"/>
        <w:rPr>
          <w:rFonts w:hint="cs"/>
          <w:rtl/>
        </w:rPr>
      </w:pPr>
      <w:r>
        <w:rPr>
          <w:rFonts w:hint="cs"/>
          <w:rtl/>
        </w:rPr>
        <w:t>אני מציע לבטל את שר האוצר, לא את החוק. אני חושב שהיום שר האוצר התבטא בצורה בוטה, בצורה עוינת לציבור הילדים בישראל, וגם בצורה גזענית, חד-משמעית, כאשר הוא דיבר כביכול על  המעבר, שמוביל אידיאולוגיה, מתרבות קצבאות לתרבות עבודה. בערבית יש פת</w:t>
      </w:r>
      <w:r>
        <w:rPr>
          <w:rFonts w:hint="cs"/>
          <w:rtl/>
        </w:rPr>
        <w:t xml:space="preserve">גם שאומר: "ברדאן בדר'יט לוחוף". זה מישהו שקר לו כל הזמן, שאין לו במה להתכסות וכל הזמן הוא מספר ומפליץ. </w:t>
      </w:r>
    </w:p>
    <w:p w14:paraId="2C3EC47B" w14:textId="77777777" w:rsidR="00000000" w:rsidRDefault="007A214F">
      <w:pPr>
        <w:pStyle w:val="a"/>
        <w:rPr>
          <w:rFonts w:hint="cs"/>
          <w:rtl/>
        </w:rPr>
      </w:pPr>
    </w:p>
    <w:p w14:paraId="7F045A80" w14:textId="77777777" w:rsidR="00000000" w:rsidRDefault="007A214F">
      <w:pPr>
        <w:pStyle w:val="a"/>
        <w:rPr>
          <w:rFonts w:hint="cs"/>
          <w:rtl/>
        </w:rPr>
      </w:pPr>
      <w:r>
        <w:rPr>
          <w:rFonts w:hint="cs"/>
          <w:rtl/>
        </w:rPr>
        <w:t>הסיפור הוא שהעוני הזה נובע בחלקו מכך שהמדיניות הזאת של שר האוצר ושל שרי אוצר אחרים, אותה מדיניות, לא הובילה למקומות עבודה. אין עבודה, וכשיש עבודה אין ש</w:t>
      </w:r>
      <w:r>
        <w:rPr>
          <w:rFonts w:hint="cs"/>
          <w:rtl/>
        </w:rPr>
        <w:t>כר מתאים. לכן, אנשים חיים מתחת לקו העוני. לכן, אנשים מגיעים לסף הרעב. לכן, ילדים מגיעים לסף הרעב. אז מה הוא בא ומחלק לאנשים עצות: תלכו לעבוד. איפה לעבוד? וזאת כאשר האבטלה גואה, כאשר מקומות עבודה נסגרים ואנשים נזרקים ממקומות עבודה. והוא מטיף: תלכו לעבוד.</w:t>
      </w:r>
    </w:p>
    <w:p w14:paraId="6510ED10" w14:textId="77777777" w:rsidR="00000000" w:rsidRDefault="007A214F">
      <w:pPr>
        <w:pStyle w:val="a"/>
        <w:ind w:firstLine="0"/>
        <w:rPr>
          <w:rFonts w:hint="cs"/>
          <w:rtl/>
        </w:rPr>
      </w:pPr>
    </w:p>
    <w:p w14:paraId="556375B9" w14:textId="77777777" w:rsidR="00000000" w:rsidRDefault="007A214F">
      <w:pPr>
        <w:pStyle w:val="a"/>
        <w:ind w:firstLine="0"/>
        <w:rPr>
          <w:rFonts w:hint="cs"/>
          <w:rtl/>
        </w:rPr>
      </w:pPr>
      <w:r>
        <w:rPr>
          <w:rFonts w:hint="cs"/>
          <w:rtl/>
        </w:rPr>
        <w:tab/>
      </w:r>
      <w:r>
        <w:rPr>
          <w:rFonts w:hint="cs"/>
          <w:rtl/>
        </w:rPr>
        <w:t>חוץ מזה, כאשר מדובר בציבור של ילדים, בתקופה כזאת שבה עוד לא יצאנו מהמכות, מהגזירות המופרעות והמטורפות שהפיל עלינו האוצר, בדיוק נגד שכבות העוני, נגד שכבות המצוקה, המובטלים, הגמלאים, הילדים -  עכשיו מבשרים לנו שאנחנו הולכים עוד למכה, עוד לקיצוץ של 10 מיליארד</w:t>
      </w:r>
      <w:r>
        <w:rPr>
          <w:rFonts w:hint="cs"/>
          <w:rtl/>
        </w:rPr>
        <w:t>י שקל. מי ישלם את זה? ישלמו זאת עוד הפעם אותן שכבות שאין להן.</w:t>
      </w:r>
    </w:p>
    <w:p w14:paraId="63A81E29" w14:textId="77777777" w:rsidR="00000000" w:rsidRDefault="007A214F">
      <w:pPr>
        <w:pStyle w:val="a"/>
        <w:ind w:firstLine="0"/>
        <w:rPr>
          <w:rFonts w:hint="cs"/>
          <w:rtl/>
        </w:rPr>
      </w:pPr>
    </w:p>
    <w:p w14:paraId="4399F093" w14:textId="77777777" w:rsidR="00000000" w:rsidRDefault="007A214F">
      <w:pPr>
        <w:pStyle w:val="a"/>
        <w:ind w:firstLine="0"/>
        <w:rPr>
          <w:rFonts w:hint="cs"/>
          <w:rtl/>
        </w:rPr>
      </w:pPr>
      <w:r>
        <w:rPr>
          <w:rFonts w:hint="cs"/>
          <w:rtl/>
        </w:rPr>
        <w:tab/>
        <w:t>איך אמרו בוועדת-אור? - המשטרה פיתחה תרבות של שקר. ומה שר האוצר פיתח? ומה הממשלה הזאת פיתחה? היא פיתחה את אבי אבות תרבות השקר לציבור, כאשר שר האוצר בכבודו ובעצמו יוצא היום חוצץ ברדיו נגד הקביעה</w:t>
      </w:r>
      <w:r>
        <w:rPr>
          <w:rFonts w:hint="cs"/>
          <w:rtl/>
        </w:rPr>
        <w:t xml:space="preserve"> שהמתקפה שלו פוגעת בציבור החלש, בילדים וכו'. ומה הוא אומר? הוא אומר: לא, להיפך, התוכנית הזאת תיטיב עם הילדים, תיטיב עם המובטלים, תיטיב עם השכבות החלשות. איך? על-ידי זה שהוא פוגע בחינוך, על-ידי זה שהוא פוגע בבריאות, בזכות של הילדים</w:t>
      </w:r>
      <w:r>
        <w:rPr>
          <w:rFonts w:hint="cs"/>
        </w:rPr>
        <w:t xml:space="preserve"> </w:t>
      </w:r>
      <w:r>
        <w:rPr>
          <w:rFonts w:hint="cs"/>
          <w:rtl/>
        </w:rPr>
        <w:t xml:space="preserve">לקבל את הטיפול הרפואי. </w:t>
      </w:r>
    </w:p>
    <w:p w14:paraId="03AEFD8A" w14:textId="77777777" w:rsidR="00000000" w:rsidRDefault="007A214F">
      <w:pPr>
        <w:pStyle w:val="a"/>
        <w:ind w:firstLine="0"/>
        <w:rPr>
          <w:rFonts w:hint="cs"/>
          <w:rtl/>
        </w:rPr>
      </w:pPr>
    </w:p>
    <w:p w14:paraId="6B414B35" w14:textId="77777777" w:rsidR="00000000" w:rsidRDefault="007A214F">
      <w:pPr>
        <w:pStyle w:val="a"/>
        <w:ind w:firstLine="720"/>
        <w:rPr>
          <w:rFonts w:hint="cs"/>
          <w:rtl/>
        </w:rPr>
      </w:pPr>
      <w:r>
        <w:rPr>
          <w:rFonts w:hint="cs"/>
          <w:rtl/>
        </w:rPr>
        <w:t>והוא עוד בא ואומר: מי שאשם בכל זה - זה מי שמביא ילדים לעולם. הוא עוד מוציא מהכיס שלו, מהשק של הקוסם שיש בידיו, את השפן הזה של הגזענות. הוא מנסה להסית את הציבור. למה זה כדאי? למה זה טוב לקצץ בקצבאות? מכיוון שרוב הילדים שמקבלים את הקצבאות האלה הם ערבים וחרדי</w:t>
      </w:r>
      <w:r>
        <w:rPr>
          <w:rFonts w:hint="cs"/>
          <w:rtl/>
        </w:rPr>
        <w:t xml:space="preserve">ם. אני חושב שגזענות כזאת צריכה להעמיד את הבית הזה על רגליו, על ראשו, עד שמפילים ומבטלים שר אוצר כזה. </w:t>
      </w:r>
    </w:p>
    <w:p w14:paraId="42EF134F" w14:textId="77777777" w:rsidR="00000000" w:rsidRDefault="007A214F">
      <w:pPr>
        <w:pStyle w:val="a"/>
        <w:ind w:firstLine="0"/>
        <w:rPr>
          <w:rFonts w:hint="cs"/>
          <w:rtl/>
        </w:rPr>
      </w:pPr>
    </w:p>
    <w:p w14:paraId="68C49CA2" w14:textId="77777777" w:rsidR="00000000" w:rsidRDefault="007A214F">
      <w:pPr>
        <w:pStyle w:val="a"/>
        <w:ind w:firstLine="0"/>
        <w:rPr>
          <w:rFonts w:hint="cs"/>
          <w:rtl/>
        </w:rPr>
      </w:pPr>
      <w:r>
        <w:rPr>
          <w:rFonts w:hint="cs"/>
          <w:rtl/>
        </w:rPr>
        <w:tab/>
        <w:t xml:space="preserve">אני חושב שהממשלה הזאת לא ראויה לחיים פוליטיים. היא לא ראויה לשלוט יותר. היא צריכה ללכת, מכיוון שגם אם יש שר רווחה, שהוא רגיש, והוא אולי היה אחד הרגישים </w:t>
      </w:r>
      <w:r>
        <w:rPr>
          <w:rFonts w:hint="cs"/>
          <w:rtl/>
        </w:rPr>
        <w:t>ביותר - גם כשהוא היה חבר כנסת - לנושאים החברתיים, עכשיו הופכים ומשתמשים בו כדי לפגוע בשכבות החלשות.</w:t>
      </w:r>
    </w:p>
    <w:p w14:paraId="59B9D202" w14:textId="77777777" w:rsidR="00000000" w:rsidRDefault="007A214F">
      <w:pPr>
        <w:pStyle w:val="a"/>
        <w:ind w:firstLine="0"/>
        <w:rPr>
          <w:rFonts w:hint="cs"/>
          <w:rtl/>
        </w:rPr>
      </w:pPr>
    </w:p>
    <w:p w14:paraId="48BA8ACA" w14:textId="77777777" w:rsidR="00000000" w:rsidRDefault="007A214F">
      <w:pPr>
        <w:pStyle w:val="a"/>
        <w:ind w:firstLine="0"/>
        <w:rPr>
          <w:rFonts w:hint="cs"/>
          <w:rtl/>
        </w:rPr>
      </w:pPr>
      <w:r>
        <w:rPr>
          <w:rFonts w:hint="cs"/>
          <w:rtl/>
        </w:rPr>
        <w:tab/>
        <w:t>אני מציע לשר לא לקבל זאת. אני חושב שאם מנכ"ל המוסד לביטוח לאומי זרק להם את המפתחות בפנים, מי שרגיש לנושא הזה צריך לזרוק לממשלה הזאת, לראש הממשלה, את המפתח</w:t>
      </w:r>
      <w:r>
        <w:rPr>
          <w:rFonts w:hint="cs"/>
          <w:rtl/>
        </w:rPr>
        <w:t>ות האלה בפנים.</w:t>
      </w:r>
    </w:p>
    <w:p w14:paraId="376B4F16" w14:textId="77777777" w:rsidR="00000000" w:rsidRDefault="007A214F">
      <w:pPr>
        <w:pStyle w:val="a"/>
        <w:ind w:firstLine="0"/>
        <w:rPr>
          <w:rFonts w:hint="cs"/>
          <w:rtl/>
        </w:rPr>
      </w:pPr>
    </w:p>
    <w:p w14:paraId="2AC5C175" w14:textId="77777777" w:rsidR="00000000" w:rsidRDefault="007A214F">
      <w:pPr>
        <w:pStyle w:val="ad"/>
        <w:rPr>
          <w:rtl/>
        </w:rPr>
      </w:pPr>
      <w:r>
        <w:rPr>
          <w:rtl/>
        </w:rPr>
        <w:t>היו"ר ראובן ריבלין:</w:t>
      </w:r>
    </w:p>
    <w:p w14:paraId="7F9B5D66" w14:textId="77777777" w:rsidR="00000000" w:rsidRDefault="007A214F">
      <w:pPr>
        <w:pStyle w:val="a"/>
        <w:rPr>
          <w:rtl/>
        </w:rPr>
      </w:pPr>
    </w:p>
    <w:p w14:paraId="065AFF3B" w14:textId="77777777" w:rsidR="00000000" w:rsidRDefault="007A214F">
      <w:pPr>
        <w:pStyle w:val="a"/>
        <w:rPr>
          <w:rFonts w:hint="cs"/>
          <w:rtl/>
        </w:rPr>
      </w:pPr>
      <w:r>
        <w:rPr>
          <w:rFonts w:hint="cs"/>
          <w:rtl/>
        </w:rPr>
        <w:t>תודה רבה לחבר הכנסת מח'ול. אדוני, יושב-ראש הוועדה, האם אתה מבקש להשיב?</w:t>
      </w:r>
    </w:p>
    <w:p w14:paraId="6BFE2092" w14:textId="77777777" w:rsidR="00000000" w:rsidRDefault="007A214F">
      <w:pPr>
        <w:pStyle w:val="a"/>
        <w:ind w:firstLine="0"/>
        <w:rPr>
          <w:rFonts w:hint="cs"/>
          <w:rtl/>
        </w:rPr>
      </w:pPr>
    </w:p>
    <w:p w14:paraId="0F346C57" w14:textId="77777777" w:rsidR="00000000" w:rsidRDefault="007A214F">
      <w:pPr>
        <w:pStyle w:val="ac"/>
        <w:rPr>
          <w:rtl/>
        </w:rPr>
      </w:pPr>
      <w:r>
        <w:rPr>
          <w:rFonts w:hint="eastAsia"/>
          <w:rtl/>
        </w:rPr>
        <w:t>רומן</w:t>
      </w:r>
      <w:r>
        <w:rPr>
          <w:rtl/>
        </w:rPr>
        <w:t xml:space="preserve"> ברונפמן (מרצ):</w:t>
      </w:r>
    </w:p>
    <w:p w14:paraId="692CFD46" w14:textId="77777777" w:rsidR="00000000" w:rsidRDefault="007A214F">
      <w:pPr>
        <w:pStyle w:val="a"/>
        <w:rPr>
          <w:rFonts w:hint="cs"/>
          <w:rtl/>
        </w:rPr>
      </w:pPr>
    </w:p>
    <w:p w14:paraId="7DFD650E" w14:textId="77777777" w:rsidR="00000000" w:rsidRDefault="007A214F">
      <w:pPr>
        <w:pStyle w:val="a"/>
        <w:rPr>
          <w:rFonts w:hint="cs"/>
          <w:rtl/>
        </w:rPr>
      </w:pPr>
      <w:r>
        <w:rPr>
          <w:rFonts w:hint="cs"/>
          <w:rtl/>
        </w:rPr>
        <w:t>לא מוכרחים. זו ההצבעה האחרונה.</w:t>
      </w:r>
    </w:p>
    <w:p w14:paraId="7D1AC93C" w14:textId="77777777" w:rsidR="00000000" w:rsidRDefault="007A214F">
      <w:pPr>
        <w:pStyle w:val="a"/>
        <w:ind w:firstLine="0"/>
        <w:rPr>
          <w:rFonts w:hint="cs"/>
          <w:rtl/>
        </w:rPr>
      </w:pPr>
    </w:p>
    <w:p w14:paraId="07A70C72" w14:textId="77777777" w:rsidR="00000000" w:rsidRDefault="007A214F">
      <w:pPr>
        <w:pStyle w:val="Speaker"/>
        <w:rPr>
          <w:rtl/>
        </w:rPr>
      </w:pPr>
      <w:bookmarkStart w:id="392" w:name="FS000000524T10_09_2003_17_24_58"/>
      <w:bookmarkStart w:id="393" w:name="_Toc65927045"/>
      <w:bookmarkEnd w:id="392"/>
      <w:r>
        <w:rPr>
          <w:rFonts w:hint="eastAsia"/>
          <w:rtl/>
        </w:rPr>
        <w:t>שאול</w:t>
      </w:r>
      <w:r>
        <w:rPr>
          <w:rtl/>
        </w:rPr>
        <w:t xml:space="preserve"> יהלום (יו"ר ועדת העבודה, הרווחה והבריאות):</w:t>
      </w:r>
      <w:bookmarkEnd w:id="393"/>
    </w:p>
    <w:p w14:paraId="2E951874" w14:textId="77777777" w:rsidR="00000000" w:rsidRDefault="007A214F">
      <w:pPr>
        <w:pStyle w:val="a"/>
        <w:rPr>
          <w:rFonts w:hint="cs"/>
          <w:rtl/>
        </w:rPr>
      </w:pPr>
    </w:p>
    <w:p w14:paraId="28D7E5F8" w14:textId="77777777" w:rsidR="00000000" w:rsidRDefault="007A214F">
      <w:pPr>
        <w:pStyle w:val="a"/>
        <w:rPr>
          <w:rFonts w:hint="cs"/>
          <w:rtl/>
        </w:rPr>
      </w:pPr>
      <w:r>
        <w:rPr>
          <w:rFonts w:hint="cs"/>
          <w:rtl/>
        </w:rPr>
        <w:t>זו ההצבעה האחרונה. בואו נחכה שעוד כמה חברי כנ</w:t>
      </w:r>
      <w:r>
        <w:rPr>
          <w:rFonts w:hint="cs"/>
          <w:rtl/>
        </w:rPr>
        <w:t>סת יצטרפו לחגיגה הזאת.</w:t>
      </w:r>
    </w:p>
    <w:p w14:paraId="7D9E2E09" w14:textId="77777777" w:rsidR="00000000" w:rsidRDefault="007A214F">
      <w:pPr>
        <w:pStyle w:val="a"/>
        <w:rPr>
          <w:rFonts w:hint="cs"/>
          <w:rtl/>
        </w:rPr>
      </w:pPr>
    </w:p>
    <w:p w14:paraId="38591265" w14:textId="77777777" w:rsidR="00000000" w:rsidRDefault="007A214F">
      <w:pPr>
        <w:pStyle w:val="a"/>
        <w:rPr>
          <w:rFonts w:hint="cs"/>
          <w:rtl/>
        </w:rPr>
      </w:pPr>
      <w:r>
        <w:rPr>
          <w:rFonts w:hint="cs"/>
          <w:rtl/>
        </w:rPr>
        <w:t>חברי הכנסת, אני מציע, וגם לחבר הכנסת מח'ול אני מציע לחזור בו מההסתייגות. בכל אופן, אני מציע לדחות אותה.</w:t>
      </w:r>
    </w:p>
    <w:p w14:paraId="4C2381BC" w14:textId="77777777" w:rsidR="00000000" w:rsidRDefault="007A214F">
      <w:pPr>
        <w:pStyle w:val="a"/>
        <w:rPr>
          <w:rFonts w:hint="cs"/>
          <w:rtl/>
        </w:rPr>
      </w:pPr>
    </w:p>
    <w:p w14:paraId="0934E95C" w14:textId="77777777" w:rsidR="00000000" w:rsidRDefault="007A214F">
      <w:pPr>
        <w:pStyle w:val="a"/>
        <w:rPr>
          <w:rFonts w:hint="cs"/>
          <w:rtl/>
        </w:rPr>
      </w:pPr>
      <w:r>
        <w:rPr>
          <w:rFonts w:hint="cs"/>
          <w:rtl/>
        </w:rPr>
        <w:t>קודם כול, אני רוצה להשיב לך, חבר הכנסת מח'ול. מבחינת הצעת החוק, כאשר מדובר על מה שיעשו, מה הם התפקידים שבהם יעסקו באבטחת מוסדות</w:t>
      </w:r>
      <w:r>
        <w:rPr>
          <w:rFonts w:hint="cs"/>
          <w:rtl/>
        </w:rPr>
        <w:t xml:space="preserve"> חינוך - אין שום אפליה. מדובר בכל מוסדות החינוך במדינת ישראל</w:t>
      </w:r>
      <w:r>
        <w:rPr>
          <w:rFonts w:hint="cs"/>
        </w:rPr>
        <w:t xml:space="preserve"> </w:t>
      </w:r>
      <w:r>
        <w:rPr>
          <w:rFonts w:hint="cs"/>
          <w:rtl/>
        </w:rPr>
        <w:t>שהמשרד לביטחון פנים יקבע שצריך בהם מאבטח. בשום אופן לא כתוב: מגזר זה או אחר.</w:t>
      </w:r>
    </w:p>
    <w:p w14:paraId="4DE91CA7" w14:textId="77777777" w:rsidR="00000000" w:rsidRDefault="007A214F">
      <w:pPr>
        <w:pStyle w:val="a"/>
        <w:rPr>
          <w:rFonts w:hint="cs"/>
          <w:rtl/>
        </w:rPr>
      </w:pPr>
    </w:p>
    <w:p w14:paraId="02FD0F49" w14:textId="77777777" w:rsidR="00000000" w:rsidRDefault="007A214F">
      <w:pPr>
        <w:pStyle w:val="a"/>
        <w:rPr>
          <w:rFonts w:hint="cs"/>
          <w:rtl/>
        </w:rPr>
      </w:pPr>
      <w:r>
        <w:rPr>
          <w:rFonts w:hint="cs"/>
          <w:rtl/>
        </w:rPr>
        <w:t>מצד שני, צריך להגיד בגלוי שכל הצעת החוק עוסקת בחיילים משוחררים. אם מדובר בחיילים משוחררים - המגזר הערבי לא שותף לצה"ל</w:t>
      </w:r>
      <w:r>
        <w:rPr>
          <w:rFonts w:hint="cs"/>
          <w:rtl/>
        </w:rPr>
        <w:t xml:space="preserve">, והלוואי שהייתם שותפים לצה"ל, כי אז היו גם לכם חיילים משוחררים. זו בעיה בפני עצמה, ולא ניכנס כרגע, מחוסר זמן, לבעיה הקשה שהערבים אינם משרתים את המדינה. יש להם זכויות והחובה של השירות בצה"ל אינה חלה עליהם. </w:t>
      </w:r>
    </w:p>
    <w:p w14:paraId="4140041D" w14:textId="77777777" w:rsidR="00000000" w:rsidRDefault="007A214F">
      <w:pPr>
        <w:pStyle w:val="a"/>
        <w:rPr>
          <w:rFonts w:hint="cs"/>
          <w:rtl/>
        </w:rPr>
      </w:pPr>
    </w:p>
    <w:p w14:paraId="4FEAA6E6" w14:textId="77777777" w:rsidR="00000000" w:rsidRDefault="007A214F">
      <w:pPr>
        <w:pStyle w:val="a"/>
        <w:rPr>
          <w:rFonts w:hint="cs"/>
          <w:rtl/>
        </w:rPr>
      </w:pPr>
      <w:r>
        <w:rPr>
          <w:rFonts w:hint="cs"/>
          <w:rtl/>
        </w:rPr>
        <w:t>בכל אופן, אני רק רוצה לבוא ולומר על ההסתייגות לג</w:t>
      </w:r>
      <w:r>
        <w:rPr>
          <w:rFonts w:hint="cs"/>
          <w:rtl/>
        </w:rPr>
        <w:t>ופה, שמבחינתי בכלל לא צריך את הסעיף הזה. כל אחד יכול לראות זאת בהצעת החוק. בהצעת החוק כל אחד יכול לבוא ולראות שבכלל זה לא צריך להיות לשנה. מבחינתי זה צריך להיות כמו כולם. כמו עובדי בניין וכמו עובדי תיירות. ולא רק שלא צריך, אלא גם לא צריך את שר הרווחה, שהכו</w:t>
      </w:r>
      <w:r>
        <w:rPr>
          <w:rFonts w:hint="cs"/>
          <w:rtl/>
        </w:rPr>
        <w:t>ל יימשך, עוד שנה ועוד שנה.</w:t>
      </w:r>
    </w:p>
    <w:p w14:paraId="7811B8A4" w14:textId="77777777" w:rsidR="00000000" w:rsidRDefault="007A214F">
      <w:pPr>
        <w:pStyle w:val="a"/>
        <w:rPr>
          <w:rFonts w:hint="cs"/>
          <w:rtl/>
        </w:rPr>
      </w:pPr>
    </w:p>
    <w:p w14:paraId="5AE56BC7" w14:textId="77777777" w:rsidR="00000000" w:rsidRDefault="007A214F">
      <w:pPr>
        <w:pStyle w:val="a"/>
        <w:ind w:firstLine="0"/>
        <w:rPr>
          <w:rFonts w:hint="cs"/>
          <w:rtl/>
        </w:rPr>
      </w:pPr>
      <w:r>
        <w:rPr>
          <w:rFonts w:hint="cs"/>
          <w:rtl/>
        </w:rPr>
        <w:tab/>
        <w:t>אלא שאנחנו צריכים להיות צמודים להחלטת הממשלה, והרבה עבד שר הרווחה זבולון אורלב עד שהשיג את ההסכמה, והרבה עבדתי אני עד שהוספתי היום את תומכי הלחימה. ראית את זה בוועדה, שהיו כמה הפסקות בעבודת הוועדה. ולכן, אנחנו צריכים להיות נאמנ</w:t>
      </w:r>
      <w:r>
        <w:rPr>
          <w:rFonts w:hint="cs"/>
          <w:rtl/>
        </w:rPr>
        <w:t>ים להחלטת הממשלה ולא לפרוץ את הגדר בהסכמה או בהתייעצות. תודה רבה, אדוני היושב-ראש.</w:t>
      </w:r>
    </w:p>
    <w:p w14:paraId="2E64A968" w14:textId="77777777" w:rsidR="00000000" w:rsidRDefault="007A214F">
      <w:pPr>
        <w:pStyle w:val="a"/>
        <w:ind w:firstLine="0"/>
        <w:rPr>
          <w:rFonts w:hint="cs"/>
          <w:rtl/>
        </w:rPr>
      </w:pPr>
    </w:p>
    <w:p w14:paraId="66C3B4C6" w14:textId="77777777" w:rsidR="00000000" w:rsidRDefault="007A214F">
      <w:pPr>
        <w:pStyle w:val="ad"/>
        <w:rPr>
          <w:rtl/>
        </w:rPr>
      </w:pPr>
      <w:r>
        <w:rPr>
          <w:rtl/>
        </w:rPr>
        <w:t>היו"ר ראובן ריבלין:</w:t>
      </w:r>
    </w:p>
    <w:p w14:paraId="7CFB0065" w14:textId="77777777" w:rsidR="00000000" w:rsidRDefault="007A214F">
      <w:pPr>
        <w:pStyle w:val="a"/>
        <w:rPr>
          <w:rtl/>
        </w:rPr>
      </w:pPr>
    </w:p>
    <w:p w14:paraId="444B152F" w14:textId="77777777" w:rsidR="00000000" w:rsidRDefault="007A214F">
      <w:pPr>
        <w:pStyle w:val="a"/>
        <w:rPr>
          <w:rFonts w:hint="cs"/>
          <w:rtl/>
        </w:rPr>
      </w:pPr>
      <w:r>
        <w:rPr>
          <w:rFonts w:hint="cs"/>
          <w:rtl/>
        </w:rPr>
        <w:t>תודה רבה ליושב-ראש הוועדה. אני רוצה גם לברך אותו. נדמה לי שהוא השיג שיא עולמי ברישום לזכותו של חוק שעבר ביום אחד, כאשר הבוקר העברנו בקריאה טרומית את הצ</w:t>
      </w:r>
      <w:r>
        <w:rPr>
          <w:rFonts w:hint="cs"/>
          <w:rtl/>
        </w:rPr>
        <w:t>עת החוק שלך, חבר הכנסת יהלום, והנה אנחנו אחר-הצהריים - בקריאה שנייה ושלישית, ורושמים לזכותך חוק נוסף. אומנם יחד עם הממשלה, אבל שותף לא רע.</w:t>
      </w:r>
    </w:p>
    <w:p w14:paraId="0F787488" w14:textId="77777777" w:rsidR="00000000" w:rsidRDefault="007A214F">
      <w:pPr>
        <w:pStyle w:val="a"/>
        <w:rPr>
          <w:rFonts w:hint="cs"/>
          <w:rtl/>
        </w:rPr>
      </w:pPr>
    </w:p>
    <w:p w14:paraId="1B1B51B0" w14:textId="77777777" w:rsidR="00000000" w:rsidRDefault="007A214F">
      <w:pPr>
        <w:pStyle w:val="a"/>
        <w:rPr>
          <w:rFonts w:hint="cs"/>
          <w:rtl/>
        </w:rPr>
      </w:pPr>
      <w:r>
        <w:rPr>
          <w:rFonts w:hint="cs"/>
          <w:rtl/>
        </w:rPr>
        <w:t>רבותי חברי הכנסת, אנחנו עוברים להצבעות. ובכן, אנחנו נצביע על שם החוק וסעיף 1, כי אין להם הסתייגויות. יש לכם הזכות עכ</w:t>
      </w:r>
      <w:r>
        <w:rPr>
          <w:rFonts w:hint="cs"/>
          <w:rtl/>
        </w:rPr>
        <w:t>שיו להיות החברים אשר מצביעים בפעם האחרונה במכשירים העומדים לרשות הכנסת עד היום. ממחר אנחנו הולכים ומעבירים את כל נושא ההצבעה מהשיטה הישנה לשיטת המחשבים. לפני כל חבר הכנסת יהיה מוצב מחשב.</w:t>
      </w:r>
    </w:p>
    <w:p w14:paraId="02197CF8" w14:textId="77777777" w:rsidR="00000000" w:rsidRDefault="007A214F">
      <w:pPr>
        <w:pStyle w:val="a"/>
        <w:rPr>
          <w:rFonts w:hint="cs"/>
          <w:rtl/>
        </w:rPr>
      </w:pPr>
    </w:p>
    <w:p w14:paraId="26DBFA21" w14:textId="77777777" w:rsidR="00000000" w:rsidRDefault="007A214F">
      <w:pPr>
        <w:pStyle w:val="ac"/>
        <w:rPr>
          <w:rtl/>
        </w:rPr>
      </w:pPr>
      <w:r>
        <w:rPr>
          <w:rFonts w:hint="eastAsia"/>
          <w:rtl/>
        </w:rPr>
        <w:t>שר</w:t>
      </w:r>
      <w:r>
        <w:rPr>
          <w:rtl/>
        </w:rPr>
        <w:t xml:space="preserve"> הרווחה זבולון אורלב:</w:t>
      </w:r>
    </w:p>
    <w:p w14:paraId="60179B21" w14:textId="77777777" w:rsidR="00000000" w:rsidRDefault="007A214F">
      <w:pPr>
        <w:pStyle w:val="a"/>
        <w:rPr>
          <w:rFonts w:hint="cs"/>
          <w:rtl/>
        </w:rPr>
      </w:pPr>
    </w:p>
    <w:p w14:paraId="04A73B5A" w14:textId="77777777" w:rsidR="00000000" w:rsidRDefault="007A214F">
      <w:pPr>
        <w:pStyle w:val="a"/>
        <w:rPr>
          <w:rFonts w:hint="cs"/>
          <w:rtl/>
        </w:rPr>
      </w:pPr>
      <w:r>
        <w:rPr>
          <w:rFonts w:hint="cs"/>
          <w:rtl/>
        </w:rPr>
        <w:t>בשיטה החדשה יצטרכו לבוא לפה להצביע?</w:t>
      </w:r>
    </w:p>
    <w:p w14:paraId="1E9C9090" w14:textId="77777777" w:rsidR="00000000" w:rsidRDefault="007A214F">
      <w:pPr>
        <w:pStyle w:val="a"/>
        <w:rPr>
          <w:rFonts w:hint="cs"/>
          <w:rtl/>
        </w:rPr>
      </w:pPr>
    </w:p>
    <w:p w14:paraId="7762A5DF" w14:textId="77777777" w:rsidR="00000000" w:rsidRDefault="007A214F">
      <w:pPr>
        <w:pStyle w:val="ad"/>
        <w:rPr>
          <w:rtl/>
        </w:rPr>
      </w:pPr>
      <w:r>
        <w:rPr>
          <w:rtl/>
        </w:rPr>
        <w:t xml:space="preserve">היו"ר </w:t>
      </w:r>
      <w:r>
        <w:rPr>
          <w:rtl/>
        </w:rPr>
        <w:t>ראובן ריבלין:</w:t>
      </w:r>
    </w:p>
    <w:p w14:paraId="1E8259BE" w14:textId="77777777" w:rsidR="00000000" w:rsidRDefault="007A214F">
      <w:pPr>
        <w:pStyle w:val="a"/>
        <w:rPr>
          <w:rtl/>
        </w:rPr>
      </w:pPr>
    </w:p>
    <w:p w14:paraId="09B9A013" w14:textId="77777777" w:rsidR="00000000" w:rsidRDefault="007A214F">
      <w:pPr>
        <w:pStyle w:val="a"/>
        <w:rPr>
          <w:rFonts w:hint="cs"/>
          <w:rtl/>
        </w:rPr>
      </w:pPr>
      <w:r>
        <w:rPr>
          <w:rFonts w:hint="cs"/>
          <w:rtl/>
        </w:rPr>
        <w:t>רק פה יוכלו להצביע. חשבתי שטוב יהיה אם נצביע גם על-ידי זיהוי, אבל חברי כנסת רבים התנגדו, ואפילו הם לא רוב, מספיק שרבים מחברי הכנסת רואים בזה איזו הטחת אשמה, קיבלתי אותה הרגשה. לעת עתה, כל עוד הדבר אינו מפריע לחברי הכנסת, אני חושב שהשיטה של נ</w:t>
      </w:r>
      <w:r>
        <w:rPr>
          <w:rFonts w:hint="cs"/>
          <w:rtl/>
        </w:rPr>
        <w:t>עילת מחשב היא חשובה ביותר.</w:t>
      </w:r>
    </w:p>
    <w:p w14:paraId="313EA868" w14:textId="77777777" w:rsidR="00000000" w:rsidRDefault="007A214F">
      <w:pPr>
        <w:pStyle w:val="a"/>
        <w:rPr>
          <w:rFonts w:hint="cs"/>
          <w:rtl/>
        </w:rPr>
      </w:pPr>
      <w:r>
        <w:rPr>
          <w:rFonts w:hint="cs"/>
          <w:rtl/>
        </w:rPr>
        <w:tab/>
      </w:r>
    </w:p>
    <w:p w14:paraId="4BCF7DC4" w14:textId="77777777" w:rsidR="00000000" w:rsidRDefault="007A214F">
      <w:pPr>
        <w:pStyle w:val="a"/>
        <w:rPr>
          <w:rFonts w:hint="cs"/>
          <w:rtl/>
        </w:rPr>
      </w:pPr>
      <w:r>
        <w:rPr>
          <w:rFonts w:hint="cs"/>
          <w:rtl/>
        </w:rPr>
        <w:t>אנחנו חוזרים להצעת חוק הביטוח הלאומי (תיקוני חקיקה), התשס"ג-2003, ואנחנו מצביעים בקריאה שנייה על שם החוק ועל סעיף 1. מי בעד? מי נגד? מי נמנע? נא להצביע.</w:t>
      </w:r>
    </w:p>
    <w:p w14:paraId="721895D3" w14:textId="77777777" w:rsidR="00000000" w:rsidRDefault="007A214F">
      <w:pPr>
        <w:pStyle w:val="a"/>
        <w:rPr>
          <w:rFonts w:hint="cs"/>
          <w:rtl/>
        </w:rPr>
      </w:pPr>
    </w:p>
    <w:p w14:paraId="3438C6C0" w14:textId="77777777" w:rsidR="00000000" w:rsidRDefault="007A214F">
      <w:pPr>
        <w:pStyle w:val="a7"/>
        <w:bidi/>
        <w:rPr>
          <w:rFonts w:hint="cs"/>
          <w:rtl/>
        </w:rPr>
      </w:pPr>
      <w:r>
        <w:rPr>
          <w:rFonts w:hint="cs"/>
          <w:rtl/>
        </w:rPr>
        <w:t>הצבעה מס' 6</w:t>
      </w:r>
    </w:p>
    <w:p w14:paraId="012D7A69" w14:textId="77777777" w:rsidR="00000000" w:rsidRDefault="007A214F">
      <w:pPr>
        <w:pStyle w:val="a8"/>
        <w:bidi/>
        <w:rPr>
          <w:rFonts w:hint="cs"/>
          <w:rtl/>
        </w:rPr>
      </w:pPr>
    </w:p>
    <w:p w14:paraId="48BDCCA2" w14:textId="77777777" w:rsidR="00000000" w:rsidRDefault="007A214F">
      <w:pPr>
        <w:pStyle w:val="a8"/>
        <w:bidi/>
        <w:rPr>
          <w:rFonts w:hint="cs"/>
          <w:rtl/>
        </w:rPr>
      </w:pPr>
      <w:r>
        <w:rPr>
          <w:rFonts w:hint="cs"/>
          <w:rtl/>
        </w:rPr>
        <w:t>בעד סעיף 1 - 9</w:t>
      </w:r>
    </w:p>
    <w:p w14:paraId="34604F6D" w14:textId="77777777" w:rsidR="00000000" w:rsidRDefault="007A214F">
      <w:pPr>
        <w:pStyle w:val="a8"/>
        <w:bidi/>
        <w:rPr>
          <w:rFonts w:hint="cs"/>
          <w:rtl/>
        </w:rPr>
      </w:pPr>
      <w:r>
        <w:rPr>
          <w:rFonts w:hint="cs"/>
          <w:rtl/>
        </w:rPr>
        <w:t>נגד - אין</w:t>
      </w:r>
    </w:p>
    <w:p w14:paraId="6DD3CF1A" w14:textId="77777777" w:rsidR="00000000" w:rsidRDefault="007A214F">
      <w:pPr>
        <w:pStyle w:val="a8"/>
        <w:bidi/>
        <w:rPr>
          <w:rFonts w:hint="cs"/>
          <w:rtl/>
        </w:rPr>
      </w:pPr>
      <w:r>
        <w:rPr>
          <w:rFonts w:hint="cs"/>
          <w:rtl/>
        </w:rPr>
        <w:t>נמנעים - אין</w:t>
      </w:r>
    </w:p>
    <w:p w14:paraId="71BD15B9" w14:textId="77777777" w:rsidR="00000000" w:rsidRDefault="007A214F">
      <w:pPr>
        <w:pStyle w:val="a9"/>
        <w:bidi/>
        <w:rPr>
          <w:rFonts w:hint="cs"/>
          <w:rtl/>
        </w:rPr>
      </w:pPr>
      <w:r>
        <w:rPr>
          <w:rFonts w:hint="cs"/>
          <w:rtl/>
        </w:rPr>
        <w:t>סעיף 1 נתקבל.</w:t>
      </w:r>
    </w:p>
    <w:p w14:paraId="7DF74F04" w14:textId="77777777" w:rsidR="00000000" w:rsidRDefault="007A214F">
      <w:pPr>
        <w:pStyle w:val="ad"/>
        <w:rPr>
          <w:rtl/>
        </w:rPr>
      </w:pPr>
    </w:p>
    <w:p w14:paraId="139F538D" w14:textId="77777777" w:rsidR="00000000" w:rsidRDefault="007A214F">
      <w:pPr>
        <w:pStyle w:val="ad"/>
        <w:rPr>
          <w:rtl/>
        </w:rPr>
      </w:pPr>
      <w:r>
        <w:rPr>
          <w:rtl/>
        </w:rPr>
        <w:t>היו"ר ר</w:t>
      </w:r>
      <w:r>
        <w:rPr>
          <w:rtl/>
        </w:rPr>
        <w:t>אובן ריבלין:</w:t>
      </w:r>
    </w:p>
    <w:p w14:paraId="62550EE1" w14:textId="77777777" w:rsidR="00000000" w:rsidRDefault="007A214F">
      <w:pPr>
        <w:pStyle w:val="a"/>
        <w:rPr>
          <w:rtl/>
        </w:rPr>
      </w:pPr>
    </w:p>
    <w:p w14:paraId="7428B297" w14:textId="77777777" w:rsidR="00000000" w:rsidRDefault="007A214F">
      <w:pPr>
        <w:pStyle w:val="a"/>
        <w:rPr>
          <w:rFonts w:hint="cs"/>
          <w:rtl/>
        </w:rPr>
      </w:pPr>
      <w:r>
        <w:rPr>
          <w:rFonts w:hint="cs"/>
          <w:rtl/>
        </w:rPr>
        <w:t>ובכן, תשעה בעד, אין מתנגדים ואין נמנעים. אני קובע ששם החוק וסעיף 1 עברו בקריאה שנייה.</w:t>
      </w:r>
    </w:p>
    <w:p w14:paraId="5858376D" w14:textId="77777777" w:rsidR="00000000" w:rsidRDefault="007A214F">
      <w:pPr>
        <w:pStyle w:val="a"/>
        <w:rPr>
          <w:rFonts w:hint="cs"/>
          <w:rtl/>
        </w:rPr>
      </w:pPr>
    </w:p>
    <w:p w14:paraId="4B533214" w14:textId="77777777" w:rsidR="00000000" w:rsidRDefault="007A214F">
      <w:pPr>
        <w:pStyle w:val="a"/>
        <w:rPr>
          <w:rFonts w:hint="cs"/>
          <w:rtl/>
        </w:rPr>
      </w:pPr>
      <w:r>
        <w:rPr>
          <w:rFonts w:hint="cs"/>
          <w:rtl/>
        </w:rPr>
        <w:t>לסעיף 2 יש לנו הסתייגות. האם חבר הכנסת מח'ול מבקש שנצביע עליה?</w:t>
      </w:r>
    </w:p>
    <w:p w14:paraId="51B50F2B" w14:textId="77777777" w:rsidR="00000000" w:rsidRDefault="007A214F">
      <w:pPr>
        <w:pStyle w:val="a"/>
        <w:rPr>
          <w:rFonts w:hint="cs"/>
          <w:rtl/>
        </w:rPr>
      </w:pPr>
    </w:p>
    <w:p w14:paraId="2A13BFA9" w14:textId="77777777" w:rsidR="00000000" w:rsidRDefault="007A214F">
      <w:pPr>
        <w:pStyle w:val="ac"/>
        <w:rPr>
          <w:rtl/>
        </w:rPr>
      </w:pPr>
      <w:r>
        <w:rPr>
          <w:rFonts w:hint="eastAsia"/>
          <w:rtl/>
        </w:rPr>
        <w:t>עסאם</w:t>
      </w:r>
      <w:r>
        <w:rPr>
          <w:rtl/>
        </w:rPr>
        <w:t xml:space="preserve"> מח'ול (חד"ש-תע"ל):</w:t>
      </w:r>
    </w:p>
    <w:p w14:paraId="52AC8478" w14:textId="77777777" w:rsidR="00000000" w:rsidRDefault="007A214F">
      <w:pPr>
        <w:pStyle w:val="a"/>
        <w:rPr>
          <w:rFonts w:hint="cs"/>
          <w:rtl/>
        </w:rPr>
      </w:pPr>
    </w:p>
    <w:p w14:paraId="3F62D3C6" w14:textId="77777777" w:rsidR="00000000" w:rsidRDefault="007A214F">
      <w:pPr>
        <w:pStyle w:val="a"/>
        <w:rPr>
          <w:rFonts w:hint="cs"/>
          <w:rtl/>
        </w:rPr>
      </w:pPr>
      <w:r>
        <w:rPr>
          <w:rFonts w:hint="cs"/>
          <w:rtl/>
        </w:rPr>
        <w:t>כן.</w:t>
      </w:r>
    </w:p>
    <w:p w14:paraId="4D632726" w14:textId="77777777" w:rsidR="00000000" w:rsidRDefault="007A214F">
      <w:pPr>
        <w:pStyle w:val="a"/>
        <w:rPr>
          <w:rFonts w:hint="cs"/>
          <w:rtl/>
        </w:rPr>
      </w:pPr>
    </w:p>
    <w:p w14:paraId="6FE1BCEF" w14:textId="77777777" w:rsidR="00000000" w:rsidRDefault="007A214F">
      <w:pPr>
        <w:pStyle w:val="ad"/>
        <w:rPr>
          <w:rtl/>
        </w:rPr>
      </w:pPr>
      <w:r>
        <w:rPr>
          <w:rtl/>
        </w:rPr>
        <w:t>היו"ר ראובן ריבלין:</w:t>
      </w:r>
    </w:p>
    <w:p w14:paraId="421A1EC0" w14:textId="77777777" w:rsidR="00000000" w:rsidRDefault="007A214F">
      <w:pPr>
        <w:pStyle w:val="a"/>
        <w:rPr>
          <w:rtl/>
        </w:rPr>
      </w:pPr>
    </w:p>
    <w:p w14:paraId="7F1A8463" w14:textId="77777777" w:rsidR="00000000" w:rsidRDefault="007A214F">
      <w:pPr>
        <w:pStyle w:val="a"/>
        <w:rPr>
          <w:rFonts w:hint="cs"/>
          <w:rtl/>
        </w:rPr>
      </w:pPr>
      <w:r>
        <w:rPr>
          <w:rFonts w:hint="cs"/>
          <w:rtl/>
        </w:rPr>
        <w:t xml:space="preserve">אנחנו עוברים להצבעה על הסתייגותו של חבר </w:t>
      </w:r>
      <w:r>
        <w:rPr>
          <w:rFonts w:hint="cs"/>
          <w:rtl/>
        </w:rPr>
        <w:t>הכנסת עסאם מח'ול לסעיף 2. מי בעד? מי נגד? נא להצביע.</w:t>
      </w:r>
    </w:p>
    <w:p w14:paraId="3755C599" w14:textId="77777777" w:rsidR="00000000" w:rsidRDefault="007A214F">
      <w:pPr>
        <w:pStyle w:val="a"/>
        <w:rPr>
          <w:rFonts w:hint="cs"/>
          <w:rtl/>
        </w:rPr>
      </w:pPr>
    </w:p>
    <w:p w14:paraId="708A4D54" w14:textId="77777777" w:rsidR="00000000" w:rsidRDefault="007A214F">
      <w:pPr>
        <w:pStyle w:val="a7"/>
        <w:bidi/>
        <w:rPr>
          <w:rFonts w:hint="cs"/>
          <w:rtl/>
        </w:rPr>
      </w:pPr>
      <w:r>
        <w:rPr>
          <w:rFonts w:hint="cs"/>
          <w:rtl/>
        </w:rPr>
        <w:t>הצבעה מס' 7</w:t>
      </w:r>
    </w:p>
    <w:p w14:paraId="04C58C0D" w14:textId="77777777" w:rsidR="00000000" w:rsidRDefault="007A214F">
      <w:pPr>
        <w:pStyle w:val="a8"/>
        <w:bidi/>
        <w:rPr>
          <w:rFonts w:hint="cs"/>
          <w:rtl/>
        </w:rPr>
      </w:pPr>
    </w:p>
    <w:p w14:paraId="299A7E01" w14:textId="77777777" w:rsidR="00000000" w:rsidRDefault="007A214F">
      <w:pPr>
        <w:pStyle w:val="a8"/>
        <w:bidi/>
        <w:rPr>
          <w:rFonts w:hint="cs"/>
          <w:rtl/>
        </w:rPr>
      </w:pPr>
      <w:r>
        <w:rPr>
          <w:rFonts w:hint="cs"/>
          <w:rtl/>
        </w:rPr>
        <w:t>בעד ההסתייגות - 1</w:t>
      </w:r>
    </w:p>
    <w:p w14:paraId="26E0B771" w14:textId="77777777" w:rsidR="00000000" w:rsidRDefault="007A214F">
      <w:pPr>
        <w:pStyle w:val="a8"/>
        <w:bidi/>
        <w:rPr>
          <w:rFonts w:hint="cs"/>
          <w:rtl/>
        </w:rPr>
      </w:pPr>
      <w:r>
        <w:rPr>
          <w:rFonts w:hint="cs"/>
          <w:rtl/>
        </w:rPr>
        <w:t>נגד - 8</w:t>
      </w:r>
    </w:p>
    <w:p w14:paraId="15EA440B" w14:textId="77777777" w:rsidR="00000000" w:rsidRDefault="007A214F">
      <w:pPr>
        <w:pStyle w:val="a8"/>
        <w:bidi/>
        <w:rPr>
          <w:rFonts w:hint="cs"/>
          <w:rtl/>
        </w:rPr>
      </w:pPr>
      <w:r>
        <w:rPr>
          <w:rFonts w:hint="cs"/>
          <w:rtl/>
        </w:rPr>
        <w:t>נמנעים - 1</w:t>
      </w:r>
    </w:p>
    <w:p w14:paraId="5741133D" w14:textId="77777777" w:rsidR="00000000" w:rsidRDefault="007A214F">
      <w:pPr>
        <w:pStyle w:val="a9"/>
        <w:bidi/>
        <w:rPr>
          <w:rFonts w:hint="cs"/>
          <w:rtl/>
        </w:rPr>
      </w:pPr>
      <w:r>
        <w:rPr>
          <w:rFonts w:hint="cs"/>
          <w:rtl/>
        </w:rPr>
        <w:t>ההסתייגות של חבר הכנסת עסאם מח'ול לסעיף 2 לא נתקבלה.</w:t>
      </w:r>
    </w:p>
    <w:p w14:paraId="768C02AB" w14:textId="77777777" w:rsidR="00000000" w:rsidRDefault="007A214F">
      <w:pPr>
        <w:pStyle w:val="a"/>
        <w:rPr>
          <w:rFonts w:hint="cs"/>
          <w:rtl/>
        </w:rPr>
      </w:pPr>
    </w:p>
    <w:p w14:paraId="744F4F75" w14:textId="77777777" w:rsidR="00000000" w:rsidRDefault="007A214F">
      <w:pPr>
        <w:pStyle w:val="ad"/>
        <w:rPr>
          <w:rtl/>
        </w:rPr>
      </w:pPr>
      <w:r>
        <w:rPr>
          <w:rtl/>
        </w:rPr>
        <w:t>היו"ר ראובן ריבלין:</w:t>
      </w:r>
    </w:p>
    <w:p w14:paraId="21A826BA" w14:textId="77777777" w:rsidR="00000000" w:rsidRDefault="007A214F">
      <w:pPr>
        <w:pStyle w:val="a"/>
        <w:rPr>
          <w:rtl/>
        </w:rPr>
      </w:pPr>
    </w:p>
    <w:p w14:paraId="4AE284B6" w14:textId="77777777" w:rsidR="00000000" w:rsidRDefault="007A214F">
      <w:pPr>
        <w:pStyle w:val="a"/>
        <w:rPr>
          <w:rFonts w:hint="cs"/>
          <w:rtl/>
        </w:rPr>
      </w:pPr>
      <w:r>
        <w:rPr>
          <w:rFonts w:hint="cs"/>
          <w:rtl/>
        </w:rPr>
        <w:t>אחד בעד, שמונה מתנגדים, אחד נמנע. אני קובע שההסתייגות לא נתקבלה.</w:t>
      </w:r>
    </w:p>
    <w:p w14:paraId="6F0A1D78" w14:textId="77777777" w:rsidR="00000000" w:rsidRDefault="007A214F">
      <w:pPr>
        <w:pStyle w:val="a"/>
        <w:rPr>
          <w:rFonts w:hint="cs"/>
          <w:rtl/>
        </w:rPr>
      </w:pPr>
    </w:p>
    <w:p w14:paraId="72197F40" w14:textId="77777777" w:rsidR="00000000" w:rsidRDefault="007A214F">
      <w:pPr>
        <w:pStyle w:val="a"/>
        <w:rPr>
          <w:rFonts w:hint="cs"/>
          <w:rtl/>
        </w:rPr>
      </w:pPr>
      <w:r>
        <w:rPr>
          <w:rFonts w:hint="cs"/>
          <w:rtl/>
        </w:rPr>
        <w:t>חברי הכנסת,</w:t>
      </w:r>
      <w:r>
        <w:rPr>
          <w:rFonts w:hint="cs"/>
          <w:rtl/>
        </w:rPr>
        <w:t xml:space="preserve"> נצביע עכשיו על סעיף 2 כנוסח הוועדה. נא להצביע. מי בעד? מי נגד?</w:t>
      </w:r>
    </w:p>
    <w:p w14:paraId="5733A16D" w14:textId="77777777" w:rsidR="00000000" w:rsidRDefault="007A214F">
      <w:pPr>
        <w:pStyle w:val="a"/>
        <w:rPr>
          <w:rFonts w:hint="cs"/>
          <w:rtl/>
        </w:rPr>
      </w:pPr>
    </w:p>
    <w:p w14:paraId="72C4B114" w14:textId="77777777" w:rsidR="00000000" w:rsidRDefault="007A214F">
      <w:pPr>
        <w:pStyle w:val="a7"/>
        <w:bidi/>
        <w:rPr>
          <w:rFonts w:hint="cs"/>
          <w:rtl/>
        </w:rPr>
      </w:pPr>
      <w:r>
        <w:rPr>
          <w:rFonts w:hint="cs"/>
          <w:rtl/>
        </w:rPr>
        <w:t>הצבעה מס' 8</w:t>
      </w:r>
    </w:p>
    <w:p w14:paraId="7ECA4E56" w14:textId="77777777" w:rsidR="00000000" w:rsidRDefault="007A214F">
      <w:pPr>
        <w:pStyle w:val="a8"/>
        <w:bidi/>
        <w:rPr>
          <w:rFonts w:hint="cs"/>
          <w:rtl/>
        </w:rPr>
      </w:pPr>
    </w:p>
    <w:p w14:paraId="322C4609" w14:textId="77777777" w:rsidR="00000000" w:rsidRDefault="007A214F">
      <w:pPr>
        <w:pStyle w:val="a8"/>
        <w:bidi/>
        <w:rPr>
          <w:rFonts w:hint="cs"/>
          <w:rtl/>
        </w:rPr>
      </w:pPr>
      <w:r>
        <w:rPr>
          <w:rFonts w:hint="cs"/>
          <w:rtl/>
        </w:rPr>
        <w:t>בעד סעיף 2, כהצעת הוועדה - 8</w:t>
      </w:r>
    </w:p>
    <w:p w14:paraId="6787866F" w14:textId="77777777" w:rsidR="00000000" w:rsidRDefault="007A214F">
      <w:pPr>
        <w:pStyle w:val="a8"/>
        <w:bidi/>
        <w:rPr>
          <w:rFonts w:hint="cs"/>
          <w:rtl/>
        </w:rPr>
      </w:pPr>
      <w:r>
        <w:rPr>
          <w:rFonts w:hint="cs"/>
          <w:rtl/>
        </w:rPr>
        <w:t>נגד - אין</w:t>
      </w:r>
    </w:p>
    <w:p w14:paraId="553D2EE2" w14:textId="77777777" w:rsidR="00000000" w:rsidRDefault="007A214F">
      <w:pPr>
        <w:pStyle w:val="a8"/>
        <w:bidi/>
        <w:rPr>
          <w:rFonts w:hint="cs"/>
          <w:rtl/>
        </w:rPr>
      </w:pPr>
      <w:r>
        <w:rPr>
          <w:rFonts w:hint="cs"/>
          <w:rtl/>
        </w:rPr>
        <w:t>נמנעים - 1</w:t>
      </w:r>
    </w:p>
    <w:p w14:paraId="273C76C9" w14:textId="77777777" w:rsidR="00000000" w:rsidRDefault="007A214F">
      <w:pPr>
        <w:pStyle w:val="a9"/>
        <w:bidi/>
        <w:rPr>
          <w:rFonts w:hint="cs"/>
          <w:rtl/>
        </w:rPr>
      </w:pPr>
      <w:r>
        <w:rPr>
          <w:rFonts w:hint="cs"/>
          <w:rtl/>
        </w:rPr>
        <w:t>סעיף 2, כהצעת הוועדה, נתקבל.</w:t>
      </w:r>
    </w:p>
    <w:p w14:paraId="55A5B8F6" w14:textId="77777777" w:rsidR="00000000" w:rsidRDefault="007A214F">
      <w:pPr>
        <w:pStyle w:val="a"/>
        <w:rPr>
          <w:rtl/>
        </w:rPr>
      </w:pPr>
    </w:p>
    <w:p w14:paraId="51B59B32" w14:textId="77777777" w:rsidR="00000000" w:rsidRDefault="007A214F">
      <w:pPr>
        <w:pStyle w:val="a"/>
        <w:rPr>
          <w:rFonts w:hint="cs"/>
          <w:rtl/>
        </w:rPr>
      </w:pPr>
    </w:p>
    <w:p w14:paraId="3F0FA13C" w14:textId="77777777" w:rsidR="00000000" w:rsidRDefault="007A214F">
      <w:pPr>
        <w:pStyle w:val="ad"/>
        <w:rPr>
          <w:rtl/>
        </w:rPr>
      </w:pPr>
      <w:r>
        <w:rPr>
          <w:rtl/>
        </w:rPr>
        <w:t>היו"ר ראובן ריבלין:</w:t>
      </w:r>
    </w:p>
    <w:p w14:paraId="55A94CFE" w14:textId="77777777" w:rsidR="00000000" w:rsidRDefault="007A214F">
      <w:pPr>
        <w:pStyle w:val="a"/>
        <w:rPr>
          <w:rtl/>
        </w:rPr>
      </w:pPr>
    </w:p>
    <w:p w14:paraId="5AFB9014" w14:textId="77777777" w:rsidR="00000000" w:rsidRDefault="007A214F">
      <w:pPr>
        <w:pStyle w:val="a"/>
        <w:rPr>
          <w:rFonts w:hint="cs"/>
          <w:rtl/>
        </w:rPr>
      </w:pPr>
      <w:r>
        <w:rPr>
          <w:rFonts w:hint="cs"/>
          <w:rtl/>
        </w:rPr>
        <w:t>תשעה בעד, אחד נמנע. אני קובע שסעיף 2 עבר כנוסח הוועדה.</w:t>
      </w:r>
    </w:p>
    <w:p w14:paraId="7FD32701" w14:textId="77777777" w:rsidR="00000000" w:rsidRDefault="007A214F">
      <w:pPr>
        <w:pStyle w:val="a"/>
        <w:rPr>
          <w:rFonts w:hint="cs"/>
          <w:rtl/>
        </w:rPr>
      </w:pPr>
    </w:p>
    <w:p w14:paraId="628C461A" w14:textId="77777777" w:rsidR="00000000" w:rsidRDefault="007A214F">
      <w:pPr>
        <w:pStyle w:val="ac"/>
        <w:rPr>
          <w:rtl/>
        </w:rPr>
      </w:pPr>
      <w:r>
        <w:rPr>
          <w:rFonts w:hint="eastAsia"/>
          <w:rtl/>
        </w:rPr>
        <w:t>קולט</w:t>
      </w:r>
      <w:r>
        <w:rPr>
          <w:rtl/>
        </w:rPr>
        <w:t xml:space="preserve"> אביטל (העבודה-מ</w:t>
      </w:r>
      <w:r>
        <w:rPr>
          <w:rtl/>
        </w:rPr>
        <w:t>ימד):</w:t>
      </w:r>
    </w:p>
    <w:p w14:paraId="3A6A2D49" w14:textId="77777777" w:rsidR="00000000" w:rsidRDefault="007A214F">
      <w:pPr>
        <w:pStyle w:val="a"/>
        <w:rPr>
          <w:rFonts w:hint="cs"/>
          <w:rtl/>
        </w:rPr>
      </w:pPr>
    </w:p>
    <w:p w14:paraId="16581B32" w14:textId="77777777" w:rsidR="00000000" w:rsidRDefault="007A214F">
      <w:pPr>
        <w:pStyle w:val="a"/>
        <w:rPr>
          <w:rFonts w:hint="cs"/>
          <w:rtl/>
        </w:rPr>
      </w:pPr>
      <w:r>
        <w:rPr>
          <w:rFonts w:hint="cs"/>
          <w:rtl/>
        </w:rPr>
        <w:t>תוסיף גם אותי.</w:t>
      </w:r>
    </w:p>
    <w:p w14:paraId="4D180031" w14:textId="77777777" w:rsidR="00000000" w:rsidRDefault="007A214F">
      <w:pPr>
        <w:pStyle w:val="a"/>
        <w:rPr>
          <w:rFonts w:hint="cs"/>
          <w:rtl/>
        </w:rPr>
      </w:pPr>
    </w:p>
    <w:p w14:paraId="2CCC2607" w14:textId="77777777" w:rsidR="00000000" w:rsidRDefault="007A214F">
      <w:pPr>
        <w:pStyle w:val="ad"/>
        <w:rPr>
          <w:rtl/>
        </w:rPr>
      </w:pPr>
      <w:r>
        <w:rPr>
          <w:rtl/>
        </w:rPr>
        <w:t>היו"ר ראובן ריבלין:</w:t>
      </w:r>
    </w:p>
    <w:p w14:paraId="2EDBA64C" w14:textId="77777777" w:rsidR="00000000" w:rsidRDefault="007A214F">
      <w:pPr>
        <w:pStyle w:val="a"/>
        <w:rPr>
          <w:rtl/>
        </w:rPr>
      </w:pPr>
    </w:p>
    <w:p w14:paraId="3B877D96" w14:textId="77777777" w:rsidR="00000000" w:rsidRDefault="007A214F">
      <w:pPr>
        <w:pStyle w:val="a"/>
        <w:rPr>
          <w:rFonts w:hint="cs"/>
          <w:rtl/>
        </w:rPr>
      </w:pPr>
      <w:r>
        <w:rPr>
          <w:rFonts w:hint="cs"/>
          <w:rtl/>
        </w:rPr>
        <w:t>גברתי, עוד מעט תהיה לך הזדמנות להצביע עוד פעם. זה רק חלק מההצבעות.</w:t>
      </w:r>
    </w:p>
    <w:p w14:paraId="57E9C460" w14:textId="77777777" w:rsidR="00000000" w:rsidRDefault="007A214F">
      <w:pPr>
        <w:pStyle w:val="a"/>
        <w:rPr>
          <w:rFonts w:hint="cs"/>
          <w:rtl/>
        </w:rPr>
      </w:pPr>
    </w:p>
    <w:p w14:paraId="3E1F6B65" w14:textId="77777777" w:rsidR="00000000" w:rsidRDefault="007A214F">
      <w:pPr>
        <w:pStyle w:val="a"/>
        <w:rPr>
          <w:rFonts w:hint="cs"/>
          <w:rtl/>
        </w:rPr>
      </w:pPr>
      <w:r>
        <w:rPr>
          <w:rFonts w:hint="cs"/>
          <w:rtl/>
        </w:rPr>
        <w:t>לסעיף 3, רבותי חברי הכנסת, אין הסתייגויות. נצביע על סעיף 3. נא להצביע. מי בעד? מי נגד? מי נמנע?</w:t>
      </w:r>
    </w:p>
    <w:p w14:paraId="5667D755" w14:textId="77777777" w:rsidR="00000000" w:rsidRDefault="007A214F">
      <w:pPr>
        <w:pStyle w:val="a"/>
        <w:rPr>
          <w:rFonts w:hint="cs"/>
          <w:rtl/>
        </w:rPr>
      </w:pPr>
    </w:p>
    <w:p w14:paraId="68BCC951" w14:textId="77777777" w:rsidR="00000000" w:rsidRDefault="007A214F">
      <w:pPr>
        <w:pStyle w:val="a7"/>
        <w:bidi/>
        <w:rPr>
          <w:rFonts w:hint="cs"/>
          <w:rtl/>
        </w:rPr>
      </w:pPr>
      <w:r>
        <w:rPr>
          <w:rFonts w:hint="cs"/>
          <w:rtl/>
        </w:rPr>
        <w:t>הצבעה מס' 9</w:t>
      </w:r>
    </w:p>
    <w:p w14:paraId="2D8428C8" w14:textId="77777777" w:rsidR="00000000" w:rsidRDefault="007A214F">
      <w:pPr>
        <w:pStyle w:val="a8"/>
        <w:bidi/>
        <w:rPr>
          <w:rFonts w:hint="cs"/>
          <w:rtl/>
        </w:rPr>
      </w:pPr>
    </w:p>
    <w:p w14:paraId="421D39E7" w14:textId="77777777" w:rsidR="00000000" w:rsidRDefault="007A214F">
      <w:pPr>
        <w:pStyle w:val="a8"/>
        <w:bidi/>
        <w:rPr>
          <w:rFonts w:hint="cs"/>
          <w:rtl/>
        </w:rPr>
      </w:pPr>
      <w:r>
        <w:rPr>
          <w:rFonts w:hint="cs"/>
          <w:rtl/>
        </w:rPr>
        <w:t>בעד סעיף 3 - 9</w:t>
      </w:r>
    </w:p>
    <w:p w14:paraId="76432410" w14:textId="77777777" w:rsidR="00000000" w:rsidRDefault="007A214F">
      <w:pPr>
        <w:pStyle w:val="a8"/>
        <w:bidi/>
        <w:rPr>
          <w:rFonts w:hint="cs"/>
          <w:rtl/>
        </w:rPr>
      </w:pPr>
      <w:r>
        <w:rPr>
          <w:rFonts w:hint="cs"/>
          <w:rtl/>
        </w:rPr>
        <w:t>נגד - אין</w:t>
      </w:r>
    </w:p>
    <w:p w14:paraId="08CB6F27" w14:textId="77777777" w:rsidR="00000000" w:rsidRDefault="007A214F">
      <w:pPr>
        <w:pStyle w:val="a8"/>
        <w:bidi/>
        <w:rPr>
          <w:rFonts w:hint="cs"/>
          <w:rtl/>
        </w:rPr>
      </w:pPr>
      <w:r>
        <w:rPr>
          <w:rFonts w:hint="cs"/>
          <w:rtl/>
        </w:rPr>
        <w:t xml:space="preserve">נמנעים - </w:t>
      </w:r>
      <w:r>
        <w:rPr>
          <w:rFonts w:hint="cs"/>
          <w:rtl/>
        </w:rPr>
        <w:t>אין</w:t>
      </w:r>
    </w:p>
    <w:p w14:paraId="7F73F006" w14:textId="77777777" w:rsidR="00000000" w:rsidRDefault="007A214F">
      <w:pPr>
        <w:pStyle w:val="a9"/>
        <w:bidi/>
        <w:rPr>
          <w:rFonts w:hint="cs"/>
          <w:rtl/>
        </w:rPr>
      </w:pPr>
      <w:r>
        <w:rPr>
          <w:rFonts w:hint="cs"/>
          <w:rtl/>
        </w:rPr>
        <w:t>סעיף 3 נתקבל.</w:t>
      </w:r>
    </w:p>
    <w:p w14:paraId="1DCC139D" w14:textId="77777777" w:rsidR="00000000" w:rsidRDefault="007A214F">
      <w:pPr>
        <w:pStyle w:val="a"/>
        <w:rPr>
          <w:rFonts w:hint="cs"/>
          <w:rtl/>
        </w:rPr>
      </w:pPr>
    </w:p>
    <w:p w14:paraId="39192436" w14:textId="77777777" w:rsidR="00000000" w:rsidRDefault="007A214F">
      <w:pPr>
        <w:pStyle w:val="ad"/>
        <w:rPr>
          <w:rtl/>
        </w:rPr>
      </w:pPr>
      <w:r>
        <w:rPr>
          <w:rtl/>
        </w:rPr>
        <w:t>היו"ר ראובן ריבלין:</w:t>
      </w:r>
    </w:p>
    <w:p w14:paraId="148EEB9C" w14:textId="77777777" w:rsidR="00000000" w:rsidRDefault="007A214F">
      <w:pPr>
        <w:pStyle w:val="a"/>
        <w:rPr>
          <w:rtl/>
        </w:rPr>
      </w:pPr>
    </w:p>
    <w:p w14:paraId="49F177CB" w14:textId="77777777" w:rsidR="00000000" w:rsidRDefault="007A214F">
      <w:pPr>
        <w:pStyle w:val="a"/>
        <w:rPr>
          <w:rFonts w:hint="cs"/>
          <w:rtl/>
        </w:rPr>
      </w:pPr>
      <w:r>
        <w:rPr>
          <w:rFonts w:hint="cs"/>
          <w:rtl/>
        </w:rPr>
        <w:t xml:space="preserve">ובכן, תשעה בעד, אין מתנגדים, אין נמנעים. אני קובע שסעיף 3, גם הוא עבר בקריאה שנייה. </w:t>
      </w:r>
    </w:p>
    <w:p w14:paraId="4F8D8275" w14:textId="77777777" w:rsidR="00000000" w:rsidRDefault="007A214F">
      <w:pPr>
        <w:pStyle w:val="a"/>
        <w:rPr>
          <w:rFonts w:hint="cs"/>
          <w:rtl/>
        </w:rPr>
      </w:pPr>
    </w:p>
    <w:p w14:paraId="02D2A8EF" w14:textId="77777777" w:rsidR="00000000" w:rsidRDefault="007A214F">
      <w:pPr>
        <w:pStyle w:val="a"/>
        <w:rPr>
          <w:rFonts w:hint="cs"/>
          <w:rtl/>
        </w:rPr>
      </w:pPr>
      <w:r>
        <w:rPr>
          <w:rFonts w:hint="cs"/>
          <w:rtl/>
        </w:rPr>
        <w:t>רבותי חברי הכנסת, תמה הקריאה השנייה. אנחנו עוברים להצבעה האחרונה בשיטה האלקטרונית, שאנחנו מצויים בה, שבה נקבע אם אנחנו מבקשים להעב</w:t>
      </w:r>
      <w:r>
        <w:rPr>
          <w:rFonts w:hint="cs"/>
          <w:rtl/>
        </w:rPr>
        <w:t>יר את החוק בקריאה שלישית. מי בעד? מי נגד? נא להצביע.</w:t>
      </w:r>
    </w:p>
    <w:p w14:paraId="66A797E9" w14:textId="77777777" w:rsidR="00000000" w:rsidRDefault="007A214F">
      <w:pPr>
        <w:pStyle w:val="a"/>
        <w:rPr>
          <w:rFonts w:hint="cs"/>
          <w:rtl/>
        </w:rPr>
      </w:pPr>
    </w:p>
    <w:p w14:paraId="467BC39A" w14:textId="77777777" w:rsidR="00000000" w:rsidRDefault="007A214F">
      <w:pPr>
        <w:pStyle w:val="a7"/>
        <w:bidi/>
        <w:rPr>
          <w:rFonts w:hint="cs"/>
          <w:rtl/>
        </w:rPr>
      </w:pPr>
      <w:r>
        <w:rPr>
          <w:rFonts w:hint="cs"/>
          <w:rtl/>
        </w:rPr>
        <w:t>הצבעה מס' 10</w:t>
      </w:r>
    </w:p>
    <w:p w14:paraId="150BC264" w14:textId="77777777" w:rsidR="00000000" w:rsidRDefault="007A214F">
      <w:pPr>
        <w:pStyle w:val="a8"/>
        <w:bidi/>
        <w:rPr>
          <w:rFonts w:hint="cs"/>
          <w:rtl/>
        </w:rPr>
      </w:pPr>
    </w:p>
    <w:p w14:paraId="7F2D28D4" w14:textId="77777777" w:rsidR="00000000" w:rsidRDefault="007A214F">
      <w:pPr>
        <w:pStyle w:val="a8"/>
        <w:bidi/>
        <w:rPr>
          <w:rFonts w:hint="cs"/>
          <w:rtl/>
        </w:rPr>
      </w:pPr>
      <w:r>
        <w:rPr>
          <w:rFonts w:hint="cs"/>
          <w:rtl/>
        </w:rPr>
        <w:t>בעד החוק - 10</w:t>
      </w:r>
    </w:p>
    <w:p w14:paraId="02843731" w14:textId="77777777" w:rsidR="00000000" w:rsidRDefault="007A214F">
      <w:pPr>
        <w:pStyle w:val="a8"/>
        <w:bidi/>
        <w:rPr>
          <w:rFonts w:hint="cs"/>
          <w:rtl/>
        </w:rPr>
      </w:pPr>
      <w:r>
        <w:rPr>
          <w:rFonts w:hint="cs"/>
          <w:rtl/>
        </w:rPr>
        <w:t>נגד - אין</w:t>
      </w:r>
    </w:p>
    <w:p w14:paraId="2546151D" w14:textId="77777777" w:rsidR="00000000" w:rsidRDefault="007A214F">
      <w:pPr>
        <w:pStyle w:val="a8"/>
        <w:bidi/>
        <w:rPr>
          <w:rFonts w:hint="cs"/>
          <w:rtl/>
        </w:rPr>
      </w:pPr>
      <w:r>
        <w:rPr>
          <w:rFonts w:hint="cs"/>
          <w:rtl/>
        </w:rPr>
        <w:t>נמנעים - 1</w:t>
      </w:r>
    </w:p>
    <w:p w14:paraId="0CA4C9DD" w14:textId="77777777" w:rsidR="00000000" w:rsidRDefault="007A214F">
      <w:pPr>
        <w:pStyle w:val="a9"/>
        <w:bidi/>
        <w:rPr>
          <w:rFonts w:hint="cs"/>
          <w:rtl/>
        </w:rPr>
      </w:pPr>
      <w:r>
        <w:rPr>
          <w:rFonts w:hint="cs"/>
          <w:rtl/>
        </w:rPr>
        <w:t>חוק הביטוח הלאומי (תיקוני חקיקה), התשס"ג-2003, נתקבל.</w:t>
      </w:r>
    </w:p>
    <w:p w14:paraId="28E0E2FA" w14:textId="77777777" w:rsidR="00000000" w:rsidRDefault="007A214F">
      <w:pPr>
        <w:pStyle w:val="a"/>
        <w:rPr>
          <w:rFonts w:hint="cs"/>
          <w:rtl/>
        </w:rPr>
      </w:pPr>
    </w:p>
    <w:p w14:paraId="5670536E" w14:textId="77777777" w:rsidR="00000000" w:rsidRDefault="007A214F">
      <w:pPr>
        <w:pStyle w:val="ad"/>
        <w:rPr>
          <w:rtl/>
        </w:rPr>
      </w:pPr>
      <w:r>
        <w:rPr>
          <w:rtl/>
        </w:rPr>
        <w:t>היו"ר ראובן ריבלין:</w:t>
      </w:r>
    </w:p>
    <w:p w14:paraId="2E3D8F29" w14:textId="77777777" w:rsidR="00000000" w:rsidRDefault="007A214F">
      <w:pPr>
        <w:pStyle w:val="a"/>
        <w:rPr>
          <w:rtl/>
        </w:rPr>
      </w:pPr>
    </w:p>
    <w:p w14:paraId="0AA9D677" w14:textId="77777777" w:rsidR="00000000" w:rsidRDefault="007A214F">
      <w:pPr>
        <w:pStyle w:val="a"/>
        <w:rPr>
          <w:rFonts w:hint="cs"/>
          <w:rtl/>
        </w:rPr>
      </w:pPr>
      <w:r>
        <w:rPr>
          <w:rFonts w:hint="cs"/>
          <w:rtl/>
        </w:rPr>
        <w:t>עשרה בעד, אחד נמנע. אני קובע שהצעת החוק עברה בקריאה שלישית. אני מודה לשר הרוו</w:t>
      </w:r>
      <w:r>
        <w:rPr>
          <w:rFonts w:hint="cs"/>
          <w:rtl/>
        </w:rPr>
        <w:t>חה, וכמובן לחברנו, יושב-ראש הוועדה, אשר גם הצעת החוק שלו היא שעברה, ואני מברך אותם ב"יישר כוח".</w:t>
      </w:r>
    </w:p>
    <w:p w14:paraId="30953A0B" w14:textId="77777777" w:rsidR="00000000" w:rsidRDefault="007A214F">
      <w:pPr>
        <w:pStyle w:val="a"/>
        <w:rPr>
          <w:rFonts w:hint="cs"/>
          <w:rtl/>
        </w:rPr>
      </w:pPr>
    </w:p>
    <w:p w14:paraId="67E09548" w14:textId="77777777" w:rsidR="00000000" w:rsidRDefault="007A214F">
      <w:pPr>
        <w:pStyle w:val="a"/>
        <w:rPr>
          <w:rFonts w:hint="cs"/>
          <w:rtl/>
        </w:rPr>
      </w:pPr>
      <w:r>
        <w:rPr>
          <w:rFonts w:hint="cs"/>
          <w:rtl/>
        </w:rPr>
        <w:t>רבותי חברי הכנסת, תמה ישיבת הכנסת, אשר נתכנסה על-פי בקשת הממשלה ובחתימותיהם של למעלה מ-50 חברי הכנסת. ישיבת הכנסת הבאה כנראה לא תהיה לפני כ"ד בתשרי התשס"ד, דהי</w:t>
      </w:r>
      <w:r>
        <w:rPr>
          <w:rFonts w:hint="cs"/>
          <w:rtl/>
        </w:rPr>
        <w:t>ינו, עם יום פתיחת מושב החורף של הכנסת.</w:t>
      </w:r>
    </w:p>
    <w:p w14:paraId="2DCBCA77" w14:textId="77777777" w:rsidR="00000000" w:rsidRDefault="007A214F">
      <w:pPr>
        <w:pStyle w:val="a"/>
        <w:rPr>
          <w:rFonts w:hint="cs"/>
          <w:rtl/>
        </w:rPr>
      </w:pPr>
    </w:p>
    <w:p w14:paraId="7E2312DD" w14:textId="77777777" w:rsidR="00000000" w:rsidRDefault="007A214F">
      <w:pPr>
        <w:pStyle w:val="a"/>
        <w:rPr>
          <w:rFonts w:hint="cs"/>
          <w:rtl/>
        </w:rPr>
      </w:pPr>
      <w:r>
        <w:rPr>
          <w:rFonts w:hint="cs"/>
          <w:rtl/>
        </w:rPr>
        <w:t>אני מתכבד ומוצא בהזדמנות זו את האפשרות לברך את כל חברי הכנסת, כל עובדיה, כל מנהליה, על כל מרכיביהם, ובעיקר את רופא הכנסת, אשר בפעם הקודמת לא בירכנו אותו, בברכת שנה טובה, שנה שבה נוכל לראות שלום באופק, שנה שבה נוכל לה</w:t>
      </w:r>
      <w:r>
        <w:rPr>
          <w:rFonts w:hint="cs"/>
          <w:rtl/>
        </w:rPr>
        <w:t>אמין בשלום אשר יבוא עלינו, על כל עם ישראל - "ונתת שלום בארץ ושמחת עולם ליושביה". שנה טובה ומבורכת לכל הציבור הצופה בנו, שאותו אנחנו מייצגים בין בחירות לבחירות.</w:t>
      </w:r>
    </w:p>
    <w:p w14:paraId="2297AE1C" w14:textId="77777777" w:rsidR="00000000" w:rsidRDefault="007A214F">
      <w:pPr>
        <w:pStyle w:val="a"/>
        <w:rPr>
          <w:rFonts w:hint="cs"/>
          <w:rtl/>
        </w:rPr>
      </w:pPr>
    </w:p>
    <w:p w14:paraId="2FFF2B89" w14:textId="77777777" w:rsidR="00000000" w:rsidRDefault="007A214F">
      <w:pPr>
        <w:pStyle w:val="a"/>
        <w:rPr>
          <w:rFonts w:hint="cs"/>
          <w:rtl/>
        </w:rPr>
      </w:pPr>
      <w:r>
        <w:rPr>
          <w:rFonts w:hint="cs"/>
          <w:rtl/>
        </w:rPr>
        <w:t>ישיבת הכנסת הבאה תתקיים ביום כ"ד בתשרי התשס"ד, 20 באוקטובר 2003 למניינם. תמה ישיבת הכנסת. ישיבת</w:t>
      </w:r>
      <w:r>
        <w:rPr>
          <w:rFonts w:hint="cs"/>
          <w:rtl/>
        </w:rPr>
        <w:t xml:space="preserve"> הכנסת נעולה.</w:t>
      </w:r>
    </w:p>
    <w:p w14:paraId="6B35E58F" w14:textId="77777777" w:rsidR="00000000" w:rsidRDefault="007A214F">
      <w:pPr>
        <w:pStyle w:val="a"/>
        <w:rPr>
          <w:rFonts w:hint="cs"/>
          <w:rtl/>
        </w:rPr>
      </w:pPr>
    </w:p>
    <w:p w14:paraId="0DB48109" w14:textId="77777777" w:rsidR="00000000" w:rsidRDefault="007A214F">
      <w:pPr>
        <w:pStyle w:val="a"/>
        <w:jc w:val="center"/>
        <w:rPr>
          <w:rFonts w:hint="cs"/>
          <w:rtl/>
        </w:rPr>
      </w:pPr>
      <w:r>
        <w:rPr>
          <w:rFonts w:hint="cs"/>
          <w:rtl/>
        </w:rPr>
        <w:t>הישיבה ננעלה בשעה 16:26.</w:t>
      </w:r>
    </w:p>
    <w:p w14:paraId="60C6E0E7" w14:textId="77777777" w:rsidR="00000000" w:rsidRDefault="007A214F">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F879D" w14:textId="77777777" w:rsidR="00000000" w:rsidRDefault="007A214F">
      <w:r>
        <w:separator/>
      </w:r>
    </w:p>
  </w:endnote>
  <w:endnote w:type="continuationSeparator" w:id="0">
    <w:p w14:paraId="1042368E" w14:textId="77777777" w:rsidR="00000000" w:rsidRDefault="007A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93BA7" w14:textId="77777777" w:rsidR="00000000" w:rsidRDefault="007A214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EE552" w14:textId="77777777" w:rsidR="00000000" w:rsidRDefault="007A214F">
      <w:r>
        <w:separator/>
      </w:r>
    </w:p>
  </w:footnote>
  <w:footnote w:type="continuationSeparator" w:id="0">
    <w:p w14:paraId="37ED0C68" w14:textId="77777777" w:rsidR="00000000" w:rsidRDefault="007A2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5452_1-31.doc"/>
    <w:docVar w:name="Position" w:val="Merged1-31"/>
    <w:docVar w:name="Queue" w:val="1-31"/>
    <w:docVar w:name="SaveYN" w:val="N"/>
    <w:docVar w:name="Session" w:val="15452"/>
    <w:docVar w:name="SessionDate" w:val="10/09/03"/>
    <w:docVar w:name="SpeakersNum" w:val="0"/>
    <w:docVar w:name="StartMode" w:val="4"/>
  </w:docVars>
  <w:rsids>
    <w:rsidRoot w:val="007A214F"/>
    <w:rsid w:val="007A21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32E6F"/>
  <w15:chartTrackingRefBased/>
  <w15:docId w15:val="{82E3F502-C81D-4BA5-9BF2-3194097F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30535</Words>
  <Characters>174050</Characters>
  <Application>Microsoft Office Word</Application>
  <DocSecurity>0</DocSecurity>
  <Lines>1450</Lines>
  <Paragraphs>408</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204177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55 מתאריך 10/09/2003</dc:title>
  <dc:subject/>
  <dc:creator>knesset</dc:creator>
  <cp:keywords/>
  <dc:description/>
  <cp:lastModifiedBy>vladimir</cp:lastModifiedBy>
  <cp:revision>2</cp:revision>
  <cp:lastPrinted>2004-03-01T15:55:00Z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63021903</vt:lpwstr>
  </property>
  <property fmtid="{D5CDD505-2E9C-101B-9397-08002B2CF9AE}" pid="4" name="SDDocDate">
    <vt:lpwstr>2005-07-26T22:00:33Z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55.0000000000000</vt:lpwstr>
  </property>
  <property fmtid="{D5CDD505-2E9C-101B-9397-08002B2CF9AE}" pid="8" name="SDAuthor">
    <vt:lpwstr>דבורה אביבי</vt:lpwstr>
  </property>
  <property fmtid="{D5CDD505-2E9C-101B-9397-08002B2CF9AE}" pid="9" name="TaarichYeshiva">
    <vt:lpwstr>2003-09-10T02:00:00Z</vt:lpwstr>
  </property>
</Properties>
</file>