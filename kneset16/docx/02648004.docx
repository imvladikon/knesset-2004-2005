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F9B3F" w14:textId="77777777" w:rsidR="00000000" w:rsidRDefault="00CF2391">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1243711E" w14:textId="77777777" w:rsidR="00000000" w:rsidRDefault="00CF239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_Toc50268867 \h </w:instrText>
      </w:r>
      <w:r>
        <w:fldChar w:fldCharType="separate"/>
      </w:r>
      <w:r>
        <w:t>3</w:t>
      </w:r>
      <w:r>
        <w:fldChar w:fldCharType="end"/>
      </w:r>
    </w:p>
    <w:p w14:paraId="40574C56" w14:textId="77777777" w:rsidR="00000000" w:rsidRDefault="00CF239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_Toc50268868 \h </w:instrText>
      </w:r>
      <w:r>
        <w:fldChar w:fldCharType="separate"/>
      </w:r>
      <w:r>
        <w:t>3</w:t>
      </w:r>
      <w:r>
        <w:fldChar w:fldCharType="end"/>
      </w:r>
    </w:p>
    <w:p w14:paraId="7018612C" w14:textId="77777777" w:rsidR="00000000" w:rsidRDefault="00CF2391">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_Toc50268869 \h </w:instrText>
      </w:r>
      <w:r>
        <w:fldChar w:fldCharType="separate"/>
      </w:r>
      <w:r>
        <w:t>4</w:t>
      </w:r>
      <w:r>
        <w:fldChar w:fldCharType="end"/>
      </w:r>
    </w:p>
    <w:p w14:paraId="7254BE55" w14:textId="77777777" w:rsidR="00000000" w:rsidRDefault="00CF239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w:instrText>
      </w:r>
      <w:r>
        <w:instrText xml:space="preserve">oc50268870 \h </w:instrText>
      </w:r>
      <w:r>
        <w:fldChar w:fldCharType="separate"/>
      </w:r>
      <w:r>
        <w:t>4</w:t>
      </w:r>
      <w:r>
        <w:fldChar w:fldCharType="end"/>
      </w:r>
    </w:p>
    <w:p w14:paraId="3816ABB4" w14:textId="77777777" w:rsidR="00000000" w:rsidRDefault="00CF2391">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ab/>
      </w:r>
      <w:r>
        <w:fldChar w:fldCharType="begin"/>
      </w:r>
      <w:r>
        <w:instrText xml:space="preserve"> PAGEREF _Toc50268871 \h </w:instrText>
      </w:r>
      <w:r>
        <w:fldChar w:fldCharType="separate"/>
      </w:r>
      <w:r>
        <w:t>5</w:t>
      </w:r>
      <w:r>
        <w:fldChar w:fldCharType="end"/>
      </w:r>
    </w:p>
    <w:p w14:paraId="58C5F6B9" w14:textId="77777777" w:rsidR="00000000" w:rsidRDefault="00CF239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_Toc50268872 \h </w:instrText>
      </w:r>
      <w:r>
        <w:fldChar w:fldCharType="separate"/>
      </w:r>
      <w:r>
        <w:t>5</w:t>
      </w:r>
      <w:r>
        <w:fldChar w:fldCharType="end"/>
      </w:r>
    </w:p>
    <w:p w14:paraId="3D970B59" w14:textId="77777777" w:rsidR="00000000" w:rsidRDefault="00CF239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_Toc50268873 \h </w:instrText>
      </w:r>
      <w:r>
        <w:fldChar w:fldCharType="separate"/>
      </w:r>
      <w:r>
        <w:t>6</w:t>
      </w:r>
      <w:r>
        <w:fldChar w:fldCharType="end"/>
      </w:r>
    </w:p>
    <w:p w14:paraId="669B1DA3" w14:textId="77777777" w:rsidR="00000000" w:rsidRDefault="00CF239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_Toc50268874 \h </w:instrText>
      </w:r>
      <w:r>
        <w:fldChar w:fldCharType="separate"/>
      </w:r>
      <w:r>
        <w:t>6</w:t>
      </w:r>
      <w:r>
        <w:fldChar w:fldCharType="end"/>
      </w:r>
    </w:p>
    <w:p w14:paraId="67CCDAEB" w14:textId="77777777" w:rsidR="00000000" w:rsidRDefault="00CF239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w:t>
      </w:r>
      <w:r>
        <w:rPr>
          <w:rtl/>
        </w:rPr>
        <w:t>לאומי - ישראל ביתנו):</w:t>
      </w:r>
      <w:r>
        <w:tab/>
      </w:r>
      <w:r>
        <w:fldChar w:fldCharType="begin"/>
      </w:r>
      <w:r>
        <w:instrText xml:space="preserve"> PAGEREF _Toc50268875 \h </w:instrText>
      </w:r>
      <w:r>
        <w:fldChar w:fldCharType="separate"/>
      </w:r>
      <w:r>
        <w:t>7</w:t>
      </w:r>
      <w:r>
        <w:fldChar w:fldCharType="end"/>
      </w:r>
    </w:p>
    <w:p w14:paraId="38F74802" w14:textId="77777777" w:rsidR="00000000" w:rsidRDefault="00CF2391">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_Toc50268876 \h </w:instrText>
      </w:r>
      <w:r>
        <w:fldChar w:fldCharType="separate"/>
      </w:r>
      <w:r>
        <w:t>7</w:t>
      </w:r>
      <w:r>
        <w:fldChar w:fldCharType="end"/>
      </w:r>
    </w:p>
    <w:p w14:paraId="01923804" w14:textId="77777777" w:rsidR="00000000" w:rsidRDefault="00CF239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_Toc50268877 \h </w:instrText>
      </w:r>
      <w:r>
        <w:fldChar w:fldCharType="separate"/>
      </w:r>
      <w:r>
        <w:t>8</w:t>
      </w:r>
      <w:r>
        <w:fldChar w:fldCharType="end"/>
      </w:r>
    </w:p>
    <w:p w14:paraId="617BA946" w14:textId="77777777" w:rsidR="00000000" w:rsidRDefault="00CF239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_Toc50268878 \h </w:instrText>
      </w:r>
      <w:r>
        <w:fldChar w:fldCharType="separate"/>
      </w:r>
      <w:r>
        <w:t>9</w:t>
      </w:r>
      <w:r>
        <w:fldChar w:fldCharType="end"/>
      </w:r>
    </w:p>
    <w:p w14:paraId="6019C8A2" w14:textId="77777777" w:rsidR="00000000" w:rsidRDefault="00CF239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_Toc50268879 \h </w:instrText>
      </w:r>
      <w:r>
        <w:fldChar w:fldCharType="separate"/>
      </w:r>
      <w:r>
        <w:t>10</w:t>
      </w:r>
      <w:r>
        <w:fldChar w:fldCharType="end"/>
      </w:r>
    </w:p>
    <w:p w14:paraId="5832CADD" w14:textId="77777777" w:rsidR="00000000" w:rsidRDefault="00CF239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_Toc50268880 \h </w:instrText>
      </w:r>
      <w:r>
        <w:fldChar w:fldCharType="separate"/>
      </w:r>
      <w:r>
        <w:t>10</w:t>
      </w:r>
      <w:r>
        <w:fldChar w:fldCharType="end"/>
      </w:r>
    </w:p>
    <w:p w14:paraId="2F9D5C39" w14:textId="77777777" w:rsidR="00000000" w:rsidRDefault="00CF239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_Toc50268881 \h </w:instrText>
      </w:r>
      <w:r>
        <w:fldChar w:fldCharType="separate"/>
      </w:r>
      <w:r>
        <w:t>10</w:t>
      </w:r>
      <w:r>
        <w:fldChar w:fldCharType="end"/>
      </w:r>
    </w:p>
    <w:p w14:paraId="42E7CBAD" w14:textId="77777777" w:rsidR="00000000" w:rsidRDefault="00CF239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_Toc50268882 \h </w:instrText>
      </w:r>
      <w:r>
        <w:fldChar w:fldCharType="separate"/>
      </w:r>
      <w:r>
        <w:t>11</w:t>
      </w:r>
      <w:r>
        <w:fldChar w:fldCharType="end"/>
      </w:r>
    </w:p>
    <w:p w14:paraId="517D84F0" w14:textId="77777777" w:rsidR="00000000" w:rsidRDefault="00CF239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_Toc50268883 \h </w:instrText>
      </w:r>
      <w:r>
        <w:fldChar w:fldCharType="separate"/>
      </w:r>
      <w:r>
        <w:t>12</w:t>
      </w:r>
      <w:r>
        <w:fldChar w:fldCharType="end"/>
      </w:r>
    </w:p>
    <w:p w14:paraId="5761C3E7" w14:textId="77777777" w:rsidR="00000000" w:rsidRDefault="00CF239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r>
        <w:rPr>
          <w:rtl/>
        </w:rPr>
        <w:t>-מימד):</w:t>
      </w:r>
      <w:r>
        <w:tab/>
      </w:r>
      <w:r>
        <w:fldChar w:fldCharType="begin"/>
      </w:r>
      <w:r>
        <w:instrText xml:space="preserve"> PAGEREF _Toc50268884 \h </w:instrText>
      </w:r>
      <w:r>
        <w:fldChar w:fldCharType="separate"/>
      </w:r>
      <w:r>
        <w:t>13</w:t>
      </w:r>
      <w:r>
        <w:fldChar w:fldCharType="end"/>
      </w:r>
    </w:p>
    <w:p w14:paraId="5CA55127" w14:textId="77777777" w:rsidR="00000000" w:rsidRDefault="00CF239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_Toc50268885 \h </w:instrText>
      </w:r>
      <w:r>
        <w:fldChar w:fldCharType="separate"/>
      </w:r>
      <w:r>
        <w:t>13</w:t>
      </w:r>
      <w:r>
        <w:fldChar w:fldCharType="end"/>
      </w:r>
    </w:p>
    <w:p w14:paraId="4D273602" w14:textId="77777777" w:rsidR="00000000" w:rsidRDefault="00CF239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_Toc50268886 \h </w:instrText>
      </w:r>
      <w:r>
        <w:fldChar w:fldCharType="separate"/>
      </w:r>
      <w:r>
        <w:t>14</w:t>
      </w:r>
      <w:r>
        <w:fldChar w:fldCharType="end"/>
      </w:r>
    </w:p>
    <w:p w14:paraId="744FD9B1" w14:textId="77777777" w:rsidR="00000000" w:rsidRDefault="00CF239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_Toc50268887 \h </w:instrText>
      </w:r>
      <w:r>
        <w:fldChar w:fldCharType="separate"/>
      </w:r>
      <w:r>
        <w:t>14</w:t>
      </w:r>
      <w:r>
        <w:fldChar w:fldCharType="end"/>
      </w:r>
    </w:p>
    <w:p w14:paraId="365F5BE1" w14:textId="77777777" w:rsidR="00000000" w:rsidRDefault="00CF239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_Toc50268888 \h </w:instrText>
      </w:r>
      <w:r>
        <w:fldChar w:fldCharType="separate"/>
      </w:r>
      <w:r>
        <w:t>16</w:t>
      </w:r>
      <w:r>
        <w:fldChar w:fldCharType="end"/>
      </w:r>
    </w:p>
    <w:p w14:paraId="035494E4" w14:textId="77777777" w:rsidR="00000000" w:rsidRDefault="00CF239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_Toc50268889 \h </w:instrText>
      </w:r>
      <w:r>
        <w:fldChar w:fldCharType="separate"/>
      </w:r>
      <w:r>
        <w:t>16</w:t>
      </w:r>
      <w:r>
        <w:fldChar w:fldCharType="end"/>
      </w:r>
    </w:p>
    <w:p w14:paraId="5EE0B39C" w14:textId="77777777" w:rsidR="00000000" w:rsidRDefault="00CF239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_Toc50268890 \h </w:instrText>
      </w:r>
      <w:r>
        <w:fldChar w:fldCharType="separate"/>
      </w:r>
      <w:r>
        <w:t>18</w:t>
      </w:r>
      <w:r>
        <w:fldChar w:fldCharType="end"/>
      </w:r>
    </w:p>
    <w:p w14:paraId="6D575E22" w14:textId="77777777" w:rsidR="00000000" w:rsidRDefault="00CF239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_Toc50268891 \h </w:instrText>
      </w:r>
      <w:r>
        <w:fldChar w:fldCharType="separate"/>
      </w:r>
      <w:r>
        <w:t>18</w:t>
      </w:r>
      <w:r>
        <w:fldChar w:fldCharType="end"/>
      </w:r>
    </w:p>
    <w:p w14:paraId="4BC335DD" w14:textId="77777777" w:rsidR="00000000" w:rsidRDefault="00CF2391">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_Toc50268892 \h </w:instrText>
      </w:r>
      <w:r>
        <w:fldChar w:fldCharType="separate"/>
      </w:r>
      <w:r>
        <w:t>19</w:t>
      </w:r>
      <w:r>
        <w:fldChar w:fldCharType="end"/>
      </w:r>
    </w:p>
    <w:p w14:paraId="1AF62E56" w14:textId="77777777" w:rsidR="00000000" w:rsidRDefault="00CF239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w:instrText>
      </w:r>
      <w:r>
        <w:instrText xml:space="preserve">_Toc50268893 \h </w:instrText>
      </w:r>
      <w:r>
        <w:fldChar w:fldCharType="separate"/>
      </w:r>
      <w:r>
        <w:t>19</w:t>
      </w:r>
      <w:r>
        <w:fldChar w:fldCharType="end"/>
      </w:r>
    </w:p>
    <w:p w14:paraId="715C64EB" w14:textId="77777777" w:rsidR="00000000" w:rsidRDefault="00CF2391">
      <w:pPr>
        <w:pStyle w:val="TOC1"/>
        <w:tabs>
          <w:tab w:val="right" w:leader="dot" w:pos="8296"/>
        </w:tabs>
        <w:rPr>
          <w:rFonts w:ascii="Times New Roman" w:hAnsi="Times New Roman" w:cs="Times New Roman"/>
          <w:sz w:val="24"/>
          <w:szCs w:val="24"/>
        </w:rPr>
      </w:pPr>
      <w:r>
        <w:rPr>
          <w:rtl/>
        </w:rPr>
        <w:t>עיכוב בניית גדר ההפרדה; הקמת גדר הפרדה</w:t>
      </w:r>
      <w:r>
        <w:tab/>
      </w:r>
      <w:r>
        <w:fldChar w:fldCharType="begin"/>
      </w:r>
      <w:r>
        <w:instrText xml:space="preserve"> PAGEREF _Toc50268894 \h </w:instrText>
      </w:r>
      <w:r>
        <w:fldChar w:fldCharType="separate"/>
      </w:r>
      <w:r>
        <w:t>21</w:t>
      </w:r>
      <w:r>
        <w:fldChar w:fldCharType="end"/>
      </w:r>
    </w:p>
    <w:p w14:paraId="009876BF" w14:textId="77777777" w:rsidR="00000000" w:rsidRDefault="00CF2391">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_Toc50268895 \h </w:instrText>
      </w:r>
      <w:r>
        <w:fldChar w:fldCharType="separate"/>
      </w:r>
      <w:r>
        <w:t>22</w:t>
      </w:r>
      <w:r>
        <w:fldChar w:fldCharType="end"/>
      </w:r>
    </w:p>
    <w:p w14:paraId="74103C19" w14:textId="77777777" w:rsidR="00000000" w:rsidRDefault="00CF239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_Toc50268896 \h </w:instrText>
      </w:r>
      <w:r>
        <w:fldChar w:fldCharType="separate"/>
      </w:r>
      <w:r>
        <w:t>30</w:t>
      </w:r>
      <w:r>
        <w:fldChar w:fldCharType="end"/>
      </w:r>
    </w:p>
    <w:p w14:paraId="2DDE8C90" w14:textId="77777777" w:rsidR="00000000" w:rsidRDefault="00CF239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_Toc50268897 \h </w:instrText>
      </w:r>
      <w:r>
        <w:fldChar w:fldCharType="separate"/>
      </w:r>
      <w:r>
        <w:t>34</w:t>
      </w:r>
      <w:r>
        <w:fldChar w:fldCharType="end"/>
      </w:r>
    </w:p>
    <w:p w14:paraId="4DC32A88" w14:textId="77777777" w:rsidR="00000000" w:rsidRDefault="00CF239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_Toc50268898 \h </w:instrText>
      </w:r>
      <w:r>
        <w:fldChar w:fldCharType="separate"/>
      </w:r>
      <w:r>
        <w:t>43</w:t>
      </w:r>
      <w:r>
        <w:fldChar w:fldCharType="end"/>
      </w:r>
    </w:p>
    <w:p w14:paraId="5343826A" w14:textId="77777777" w:rsidR="00000000" w:rsidRDefault="00CF239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_Toc50268899 \h </w:instrText>
      </w:r>
      <w:r>
        <w:fldChar w:fldCharType="separate"/>
      </w:r>
      <w:r>
        <w:t>44</w:t>
      </w:r>
      <w:r>
        <w:fldChar w:fldCharType="end"/>
      </w:r>
    </w:p>
    <w:p w14:paraId="5FEF02A2" w14:textId="77777777" w:rsidR="00000000" w:rsidRDefault="00CF239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_Toc50268900 \h </w:instrText>
      </w:r>
      <w:r>
        <w:fldChar w:fldCharType="separate"/>
      </w:r>
      <w:r>
        <w:t>47</w:t>
      </w:r>
      <w:r>
        <w:fldChar w:fldCharType="end"/>
      </w:r>
    </w:p>
    <w:p w14:paraId="6F44F0CB" w14:textId="77777777" w:rsidR="00000000" w:rsidRDefault="00CF239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_Toc50268901 \h </w:instrText>
      </w:r>
      <w:r>
        <w:fldChar w:fldCharType="separate"/>
      </w:r>
      <w:r>
        <w:t>48</w:t>
      </w:r>
      <w:r>
        <w:fldChar w:fldCharType="end"/>
      </w:r>
    </w:p>
    <w:p w14:paraId="42D683D2" w14:textId="77777777" w:rsidR="00000000" w:rsidRDefault="00CF2391">
      <w:pPr>
        <w:pStyle w:val="TOC2"/>
        <w:tabs>
          <w:tab w:val="right" w:leader="dot" w:pos="8296"/>
        </w:tabs>
        <w:ind w:right="0"/>
        <w:rPr>
          <w:rFonts w:ascii="Times New Roman" w:hAnsi="Times New Roman" w:cs="Times New Roman"/>
          <w:sz w:val="24"/>
          <w:szCs w:val="24"/>
        </w:rPr>
      </w:pPr>
      <w:r>
        <w:rPr>
          <w:rtl/>
        </w:rPr>
        <w:lastRenderedPageBreak/>
        <w:t>אריה</w:t>
      </w:r>
      <w:r>
        <w:t xml:space="preserve"> </w:t>
      </w:r>
      <w:r>
        <w:rPr>
          <w:rtl/>
        </w:rPr>
        <w:t>אלדד (האיחוד הלאומי - ישראל</w:t>
      </w:r>
      <w:r>
        <w:rPr>
          <w:rtl/>
        </w:rPr>
        <w:t xml:space="preserve"> ביתנו):</w:t>
      </w:r>
      <w:r>
        <w:tab/>
      </w:r>
      <w:r>
        <w:fldChar w:fldCharType="begin"/>
      </w:r>
      <w:r>
        <w:instrText xml:space="preserve"> PAGEREF _Toc50268902 \h </w:instrText>
      </w:r>
      <w:r>
        <w:fldChar w:fldCharType="separate"/>
      </w:r>
      <w:r>
        <w:t>50</w:t>
      </w:r>
      <w:r>
        <w:fldChar w:fldCharType="end"/>
      </w:r>
    </w:p>
    <w:p w14:paraId="3A8BF4AB" w14:textId="77777777" w:rsidR="00000000" w:rsidRDefault="00CF2391">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מס' 20)</w:t>
      </w:r>
      <w:r>
        <w:tab/>
      </w:r>
      <w:r>
        <w:fldChar w:fldCharType="begin"/>
      </w:r>
      <w:r>
        <w:instrText xml:space="preserve"> PAGEREF _Toc50268903 \h </w:instrText>
      </w:r>
      <w:r>
        <w:fldChar w:fldCharType="separate"/>
      </w:r>
      <w:r>
        <w:t>51</w:t>
      </w:r>
      <w:r>
        <w:fldChar w:fldCharType="end"/>
      </w:r>
    </w:p>
    <w:p w14:paraId="263614BF" w14:textId="77777777" w:rsidR="00000000" w:rsidRDefault="00CF2391">
      <w:pPr>
        <w:pStyle w:val="TOC1"/>
        <w:tabs>
          <w:tab w:val="right" w:leader="dot" w:pos="8296"/>
        </w:tabs>
        <w:rPr>
          <w:rFonts w:ascii="Times New Roman" w:hAnsi="Times New Roman" w:cs="Times New Roman"/>
          <w:sz w:val="24"/>
          <w:szCs w:val="24"/>
        </w:rPr>
      </w:pPr>
      <w:r>
        <w:t>(</w:t>
      </w:r>
      <w:r>
        <w:rPr>
          <w:rtl/>
        </w:rPr>
        <w:t>תנאי הפעלה של בעלי זיכיון בערוץ-2 ובערוץ השלישי והוראות שונות), התש"ג-2003</w:t>
      </w:r>
      <w:r>
        <w:tab/>
      </w:r>
      <w:r>
        <w:fldChar w:fldCharType="begin"/>
      </w:r>
      <w:r>
        <w:instrText xml:space="preserve"> PAGEREF _Toc50268904 \h </w:instrText>
      </w:r>
      <w:r>
        <w:fldChar w:fldCharType="separate"/>
      </w:r>
      <w:r>
        <w:t>51</w:t>
      </w:r>
      <w:r>
        <w:fldChar w:fldCharType="end"/>
      </w:r>
    </w:p>
    <w:p w14:paraId="03C6A7F3" w14:textId="77777777" w:rsidR="00000000" w:rsidRDefault="00CF239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w:instrText>
      </w:r>
      <w:r>
        <w:instrText xml:space="preserve">PAGEREF _Toc50268905 \h </w:instrText>
      </w:r>
      <w:r>
        <w:fldChar w:fldCharType="separate"/>
      </w:r>
      <w:r>
        <w:t>52</w:t>
      </w:r>
      <w:r>
        <w:fldChar w:fldCharType="end"/>
      </w:r>
    </w:p>
    <w:p w14:paraId="7725D078" w14:textId="77777777" w:rsidR="00000000" w:rsidRDefault="00CF239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_Toc50268906 \h </w:instrText>
      </w:r>
      <w:r>
        <w:fldChar w:fldCharType="separate"/>
      </w:r>
      <w:r>
        <w:t>54</w:t>
      </w:r>
      <w:r>
        <w:fldChar w:fldCharType="end"/>
      </w:r>
    </w:p>
    <w:p w14:paraId="00BB7878" w14:textId="77777777" w:rsidR="00000000" w:rsidRDefault="00CF239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_Toc50268907 \h </w:instrText>
      </w:r>
      <w:r>
        <w:fldChar w:fldCharType="separate"/>
      </w:r>
      <w:r>
        <w:t>54</w:t>
      </w:r>
      <w:r>
        <w:fldChar w:fldCharType="end"/>
      </w:r>
    </w:p>
    <w:p w14:paraId="33094439" w14:textId="77777777" w:rsidR="00000000" w:rsidRDefault="00CF2391">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מס' 20)</w:t>
      </w:r>
      <w:r>
        <w:tab/>
      </w:r>
      <w:r>
        <w:fldChar w:fldCharType="begin"/>
      </w:r>
      <w:r>
        <w:instrText xml:space="preserve"> PAGEREF _Toc50268908 \h </w:instrText>
      </w:r>
      <w:r>
        <w:fldChar w:fldCharType="separate"/>
      </w:r>
      <w:r>
        <w:t>54</w:t>
      </w:r>
      <w:r>
        <w:fldChar w:fldCharType="end"/>
      </w:r>
    </w:p>
    <w:p w14:paraId="058B1421" w14:textId="77777777" w:rsidR="00000000" w:rsidRDefault="00CF2391">
      <w:pPr>
        <w:pStyle w:val="TOC1"/>
        <w:tabs>
          <w:tab w:val="right" w:leader="dot" w:pos="8296"/>
        </w:tabs>
        <w:rPr>
          <w:rFonts w:ascii="Times New Roman" w:hAnsi="Times New Roman" w:cs="Times New Roman"/>
          <w:sz w:val="24"/>
          <w:szCs w:val="24"/>
        </w:rPr>
      </w:pPr>
      <w:r>
        <w:t>(</w:t>
      </w:r>
      <w:r>
        <w:rPr>
          <w:rtl/>
        </w:rPr>
        <w:t xml:space="preserve">תנאי הפעלה של בעלי </w:t>
      </w:r>
      <w:r>
        <w:rPr>
          <w:rtl/>
        </w:rPr>
        <w:t xml:space="preserve">זיכיון בערוץ-2 ובערוץ השלישי </w:t>
      </w:r>
      <w:r>
        <w:t xml:space="preserve"> </w:t>
      </w:r>
      <w:r>
        <w:rPr>
          <w:rtl/>
        </w:rPr>
        <w:t>והוראות שונות), התשס"ג-2003</w:t>
      </w:r>
      <w:r>
        <w:tab/>
      </w:r>
      <w:r>
        <w:fldChar w:fldCharType="begin"/>
      </w:r>
      <w:r>
        <w:instrText xml:space="preserve"> PAGEREF _Toc50268909 \h </w:instrText>
      </w:r>
      <w:r>
        <w:fldChar w:fldCharType="separate"/>
      </w:r>
      <w:r>
        <w:t>54</w:t>
      </w:r>
      <w:r>
        <w:fldChar w:fldCharType="end"/>
      </w:r>
    </w:p>
    <w:p w14:paraId="438FF7AA" w14:textId="77777777" w:rsidR="00000000" w:rsidRDefault="00CF239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_Toc50268910 \h </w:instrText>
      </w:r>
      <w:r>
        <w:fldChar w:fldCharType="separate"/>
      </w:r>
      <w:r>
        <w:t>54</w:t>
      </w:r>
      <w:r>
        <w:fldChar w:fldCharType="end"/>
      </w:r>
    </w:p>
    <w:p w14:paraId="051D0366" w14:textId="77777777" w:rsidR="00000000" w:rsidRDefault="00CF239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w:t>
      </w:r>
      <w:r>
        <w:t xml:space="preserve"> </w:t>
      </w:r>
      <w:r>
        <w:rPr>
          <w:rtl/>
        </w:rPr>
        <w:t>התורה):</w:t>
      </w:r>
      <w:r>
        <w:tab/>
      </w:r>
      <w:r>
        <w:fldChar w:fldCharType="begin"/>
      </w:r>
      <w:r>
        <w:instrText xml:space="preserve"> PAGEREF _Toc50268911 \h </w:instrText>
      </w:r>
      <w:r>
        <w:fldChar w:fldCharType="separate"/>
      </w:r>
      <w:r>
        <w:t>55</w:t>
      </w:r>
      <w:r>
        <w:fldChar w:fldCharType="end"/>
      </w:r>
    </w:p>
    <w:p w14:paraId="4518188D" w14:textId="77777777" w:rsidR="00000000" w:rsidRDefault="00CF239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_Toc50268912 \h </w:instrText>
      </w:r>
      <w:r>
        <w:fldChar w:fldCharType="separate"/>
      </w:r>
      <w:r>
        <w:t>56</w:t>
      </w:r>
      <w:r>
        <w:fldChar w:fldCharType="end"/>
      </w:r>
    </w:p>
    <w:p w14:paraId="4872B16A" w14:textId="77777777" w:rsidR="00000000" w:rsidRDefault="00CF239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_Toc50268913 \h </w:instrText>
      </w:r>
      <w:r>
        <w:fldChar w:fldCharType="separate"/>
      </w:r>
      <w:r>
        <w:t>57</w:t>
      </w:r>
      <w:r>
        <w:fldChar w:fldCharType="end"/>
      </w:r>
    </w:p>
    <w:p w14:paraId="730D0154" w14:textId="77777777" w:rsidR="00000000" w:rsidRDefault="00CF239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_Toc50268914 \h </w:instrText>
      </w:r>
      <w:r>
        <w:fldChar w:fldCharType="separate"/>
      </w:r>
      <w:r>
        <w:t>58</w:t>
      </w:r>
      <w:r>
        <w:fldChar w:fldCharType="end"/>
      </w:r>
    </w:p>
    <w:p w14:paraId="54F8DAD7" w14:textId="77777777" w:rsidR="00000000" w:rsidRDefault="00CF239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_Toc50268915 \h </w:instrText>
      </w:r>
      <w:r>
        <w:fldChar w:fldCharType="separate"/>
      </w:r>
      <w:r>
        <w:t>60</w:t>
      </w:r>
      <w:r>
        <w:fldChar w:fldCharType="end"/>
      </w:r>
    </w:p>
    <w:p w14:paraId="69F05686" w14:textId="77777777" w:rsidR="00000000" w:rsidRDefault="00CF239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_Toc50268916 \h </w:instrText>
      </w:r>
      <w:r>
        <w:fldChar w:fldCharType="separate"/>
      </w:r>
      <w:r>
        <w:t>61</w:t>
      </w:r>
      <w:r>
        <w:fldChar w:fldCharType="end"/>
      </w:r>
    </w:p>
    <w:p w14:paraId="44344C83" w14:textId="77777777" w:rsidR="00000000" w:rsidRDefault="00CF239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_Toc50</w:instrText>
      </w:r>
      <w:r>
        <w:instrText xml:space="preserve">268917 \h </w:instrText>
      </w:r>
      <w:r>
        <w:fldChar w:fldCharType="separate"/>
      </w:r>
      <w:r>
        <w:t>62</w:t>
      </w:r>
      <w:r>
        <w:fldChar w:fldCharType="end"/>
      </w:r>
    </w:p>
    <w:p w14:paraId="256824C5" w14:textId="77777777" w:rsidR="00000000" w:rsidRDefault="00CF2391">
      <w:pPr>
        <w:pStyle w:val="a"/>
        <w:jc w:val="center"/>
        <w:rPr>
          <w:rtl/>
        </w:rPr>
      </w:pPr>
      <w:r>
        <w:rPr>
          <w:bCs/>
          <w:szCs w:val="36"/>
          <w:u w:val="single"/>
          <w:rtl/>
        </w:rPr>
        <w:fldChar w:fldCharType="end"/>
      </w:r>
    </w:p>
    <w:p w14:paraId="2757519D" w14:textId="77777777" w:rsidR="00000000" w:rsidRDefault="00CF2391">
      <w:pPr>
        <w:pStyle w:val="a"/>
        <w:jc w:val="center"/>
        <w:rPr>
          <w:rtl/>
        </w:rPr>
      </w:pPr>
      <w:r>
        <w:rPr>
          <w:rtl/>
        </w:rPr>
        <w:br w:type="page"/>
      </w:r>
    </w:p>
    <w:p w14:paraId="5BE2C8C7" w14:textId="77777777" w:rsidR="00000000" w:rsidRDefault="00CF2391">
      <w:pPr>
        <w:pStyle w:val="a"/>
        <w:rPr>
          <w:rtl/>
        </w:rPr>
      </w:pPr>
    </w:p>
    <w:p w14:paraId="263D64D8" w14:textId="77777777" w:rsidR="00000000" w:rsidRDefault="00CF2391">
      <w:pPr>
        <w:pStyle w:val="a"/>
        <w:rPr>
          <w:rtl/>
        </w:rPr>
      </w:pPr>
    </w:p>
    <w:p w14:paraId="1C527130" w14:textId="77777777" w:rsidR="00000000" w:rsidRDefault="00CF2391">
      <w:pPr>
        <w:pStyle w:val="a"/>
        <w:rPr>
          <w:rFonts w:hint="cs"/>
          <w:rtl/>
        </w:rPr>
      </w:pPr>
      <w:r>
        <w:rPr>
          <w:rFonts w:hint="cs"/>
          <w:rtl/>
        </w:rPr>
        <w:t>חוברת י"ח</w:t>
      </w:r>
    </w:p>
    <w:p w14:paraId="21CCF330" w14:textId="77777777" w:rsidR="00000000" w:rsidRDefault="00CF2391">
      <w:pPr>
        <w:pStyle w:val="a"/>
        <w:rPr>
          <w:rFonts w:hint="cs"/>
          <w:rtl/>
        </w:rPr>
      </w:pPr>
      <w:r>
        <w:rPr>
          <w:rFonts w:hint="cs"/>
          <w:rtl/>
        </w:rPr>
        <w:t>ישיבה מ"ח</w:t>
      </w:r>
    </w:p>
    <w:p w14:paraId="4E9A4D7B" w14:textId="77777777" w:rsidR="00000000" w:rsidRDefault="00CF2391">
      <w:pPr>
        <w:pStyle w:val="a"/>
        <w:rPr>
          <w:rFonts w:hint="cs"/>
          <w:rtl/>
        </w:rPr>
      </w:pPr>
    </w:p>
    <w:p w14:paraId="109B47BF" w14:textId="77777777" w:rsidR="00000000" w:rsidRDefault="00CF2391">
      <w:pPr>
        <w:pStyle w:val="a"/>
        <w:rPr>
          <w:rFonts w:hint="cs"/>
          <w:rtl/>
        </w:rPr>
      </w:pPr>
    </w:p>
    <w:p w14:paraId="301C189E" w14:textId="77777777" w:rsidR="00000000" w:rsidRDefault="00CF2391">
      <w:pPr>
        <w:pStyle w:val="a"/>
        <w:rPr>
          <w:rFonts w:hint="cs"/>
          <w:rtl/>
        </w:rPr>
      </w:pPr>
    </w:p>
    <w:p w14:paraId="40E94203" w14:textId="77777777" w:rsidR="00000000" w:rsidRDefault="00CF2391">
      <w:pPr>
        <w:pStyle w:val="a"/>
        <w:rPr>
          <w:rtl/>
        </w:rPr>
      </w:pPr>
    </w:p>
    <w:p w14:paraId="4F96340C" w14:textId="77777777" w:rsidR="00000000" w:rsidRDefault="00CF2391">
      <w:pPr>
        <w:pStyle w:val="a"/>
        <w:rPr>
          <w:rtl/>
        </w:rPr>
      </w:pPr>
    </w:p>
    <w:p w14:paraId="50578AB9" w14:textId="77777777" w:rsidR="00000000" w:rsidRDefault="00CF2391">
      <w:pPr>
        <w:pStyle w:val="a"/>
        <w:rPr>
          <w:rtl/>
        </w:rPr>
      </w:pPr>
    </w:p>
    <w:p w14:paraId="4971B74B" w14:textId="77777777" w:rsidR="00000000" w:rsidRDefault="00CF2391">
      <w:pPr>
        <w:pStyle w:val="a1"/>
        <w:bidi/>
        <w:rPr>
          <w:rFonts w:hint="cs"/>
          <w:rtl/>
        </w:rPr>
      </w:pPr>
      <w:r>
        <w:rPr>
          <w:rtl/>
        </w:rPr>
        <w:t>הישיבה ה</w:t>
      </w:r>
      <w:r>
        <w:rPr>
          <w:rFonts w:hint="cs"/>
          <w:rtl/>
        </w:rPr>
        <w:t>ארבעים-ושמונה</w:t>
      </w:r>
      <w:r>
        <w:rPr>
          <w:rtl/>
        </w:rPr>
        <w:t xml:space="preserve"> של הכנסת ה</w:t>
      </w:r>
      <w:r>
        <w:rPr>
          <w:rFonts w:hint="cs"/>
          <w:rtl/>
        </w:rPr>
        <w:t>שש-עשרה</w:t>
      </w:r>
    </w:p>
    <w:p w14:paraId="2A919B27" w14:textId="77777777" w:rsidR="00000000" w:rsidRDefault="00CF2391">
      <w:pPr>
        <w:pStyle w:val="a2"/>
        <w:bidi/>
        <w:rPr>
          <w:rtl/>
        </w:rPr>
      </w:pPr>
      <w:r>
        <w:rPr>
          <w:rtl/>
        </w:rPr>
        <w:t>יום שלישי,</w:t>
      </w:r>
      <w:r>
        <w:rPr>
          <w:rFonts w:hint="cs"/>
          <w:rtl/>
        </w:rPr>
        <w:t xml:space="preserve"> </w:t>
      </w:r>
      <w:r>
        <w:rPr>
          <w:rtl/>
        </w:rPr>
        <w:t xml:space="preserve">כ"ב בתמוז </w:t>
      </w:r>
      <w:r>
        <w:rPr>
          <w:rFonts w:hint="cs"/>
          <w:rtl/>
        </w:rPr>
        <w:t>ה</w:t>
      </w:r>
      <w:r>
        <w:rPr>
          <w:rtl/>
        </w:rPr>
        <w:t>תשס"ג (22 ביולי 2003)</w:t>
      </w:r>
    </w:p>
    <w:p w14:paraId="2EF9F804" w14:textId="77777777" w:rsidR="00000000" w:rsidRDefault="00CF2391">
      <w:pPr>
        <w:pStyle w:val="a3"/>
        <w:bidi/>
        <w:rPr>
          <w:rFonts w:hint="cs"/>
          <w:rtl/>
        </w:rPr>
      </w:pPr>
      <w:r>
        <w:rPr>
          <w:rtl/>
        </w:rPr>
        <w:t>ירושלים, הכנסת, ש</w:t>
      </w:r>
      <w:r>
        <w:rPr>
          <w:rFonts w:hint="cs"/>
          <w:rtl/>
        </w:rPr>
        <w:t>עה 16:04</w:t>
      </w:r>
    </w:p>
    <w:p w14:paraId="46AC8AEB" w14:textId="77777777" w:rsidR="00000000" w:rsidRDefault="00CF2391">
      <w:pPr>
        <w:pStyle w:val="a"/>
        <w:rPr>
          <w:rFonts w:hint="cs"/>
          <w:rtl/>
        </w:rPr>
      </w:pPr>
    </w:p>
    <w:p w14:paraId="645A2E90" w14:textId="77777777" w:rsidR="00000000" w:rsidRDefault="00CF2391">
      <w:pPr>
        <w:pStyle w:val="a"/>
        <w:rPr>
          <w:rtl/>
        </w:rPr>
      </w:pPr>
    </w:p>
    <w:p w14:paraId="72B9384E" w14:textId="77777777" w:rsidR="00000000" w:rsidRDefault="00CF2391">
      <w:pPr>
        <w:pStyle w:val="a"/>
        <w:rPr>
          <w:rFonts w:hint="cs"/>
          <w:rtl/>
        </w:rPr>
      </w:pPr>
    </w:p>
    <w:p w14:paraId="46B1FB0D" w14:textId="77777777" w:rsidR="00000000" w:rsidRDefault="00CF2391">
      <w:pPr>
        <w:pStyle w:val="Subject"/>
        <w:rPr>
          <w:rFonts w:hint="cs"/>
          <w:rtl/>
        </w:rPr>
      </w:pPr>
      <w:bookmarkStart w:id="0" w:name="_Toc46681694"/>
      <w:bookmarkStart w:id="1" w:name="_Toc50268867"/>
      <w:r>
        <w:rPr>
          <w:rFonts w:hint="cs"/>
          <w:rtl/>
        </w:rPr>
        <w:t>מסמכים שהונחו על שולחן הכנסת</w:t>
      </w:r>
      <w:bookmarkEnd w:id="0"/>
      <w:bookmarkEnd w:id="1"/>
    </w:p>
    <w:p w14:paraId="34F8FF29" w14:textId="77777777" w:rsidR="00000000" w:rsidRDefault="00CF2391">
      <w:pPr>
        <w:pStyle w:val="a"/>
        <w:rPr>
          <w:rFonts w:hint="cs"/>
          <w:rtl/>
        </w:rPr>
      </w:pPr>
    </w:p>
    <w:p w14:paraId="4F618EC7" w14:textId="77777777" w:rsidR="00000000" w:rsidRDefault="00CF2391">
      <w:pPr>
        <w:pStyle w:val="ad"/>
        <w:rPr>
          <w:rtl/>
        </w:rPr>
      </w:pPr>
      <w:r>
        <w:rPr>
          <w:rtl/>
        </w:rPr>
        <w:t>היו"ר ראובן ריבלין:</w:t>
      </w:r>
    </w:p>
    <w:p w14:paraId="6CAF3BB0" w14:textId="77777777" w:rsidR="00000000" w:rsidRDefault="00CF2391">
      <w:pPr>
        <w:pStyle w:val="a"/>
        <w:rPr>
          <w:rtl/>
        </w:rPr>
      </w:pPr>
    </w:p>
    <w:p w14:paraId="1991AF26" w14:textId="77777777" w:rsidR="00000000" w:rsidRDefault="00CF2391">
      <w:pPr>
        <w:pStyle w:val="a"/>
        <w:rPr>
          <w:rFonts w:hint="cs"/>
          <w:rtl/>
        </w:rPr>
      </w:pPr>
      <w:r>
        <w:rPr>
          <w:rFonts w:hint="cs"/>
          <w:rtl/>
        </w:rPr>
        <w:t>חברי הכנסת, היום יום שלישי,</w:t>
      </w:r>
      <w:r>
        <w:rPr>
          <w:rtl/>
        </w:rPr>
        <w:t xml:space="preserve"> </w:t>
      </w:r>
      <w:r>
        <w:rPr>
          <w:rFonts w:hint="cs"/>
          <w:rtl/>
        </w:rPr>
        <w:t>כ"ב בתמוז התשס"ג</w:t>
      </w:r>
      <w:r>
        <w:rPr>
          <w:rFonts w:hint="cs"/>
          <w:rtl/>
        </w:rPr>
        <w:t>, 22 בחודש יולי 2003 למניינם. רבותי חברי הכנסת, אני מתכבד לפתוח את ישיבת הכנסת. ישיבת הכנסת היום תהיה קצרה, על מנת שכל חברי הכנסת יוכלו להתכבד ולהשתתף בדיון-רבא שאנחנו מקיימים באולם ההרצאות בהשתתפות אורחים - אנשי אקדמיה, חברי כנסת לשעבר ואחרים - בנושא: קוד</w:t>
      </w:r>
      <w:r>
        <w:rPr>
          <w:rFonts w:hint="cs"/>
          <w:rtl/>
        </w:rPr>
        <w:t xml:space="preserve"> אתי לכנסת. הדבר חשוב וגם יסוקר על-ידי ערוץ-33. אני מקווה שרוב חברי הכנסת יוכלו להשתתף בדיון הזה. </w:t>
      </w:r>
    </w:p>
    <w:p w14:paraId="04F900FA" w14:textId="77777777" w:rsidR="00000000" w:rsidRDefault="00CF2391">
      <w:pPr>
        <w:pStyle w:val="a"/>
        <w:rPr>
          <w:rFonts w:hint="cs"/>
          <w:rtl/>
        </w:rPr>
      </w:pPr>
    </w:p>
    <w:p w14:paraId="5FA724D3" w14:textId="77777777" w:rsidR="00000000" w:rsidRDefault="00CF2391">
      <w:pPr>
        <w:pStyle w:val="a"/>
        <w:rPr>
          <w:rFonts w:hint="cs"/>
          <w:rtl/>
        </w:rPr>
      </w:pPr>
      <w:r>
        <w:rPr>
          <w:rFonts w:hint="cs"/>
          <w:rtl/>
        </w:rPr>
        <w:t>הודעה למזכיר הכנסת.</w:t>
      </w:r>
    </w:p>
    <w:p w14:paraId="2A3CA0B9" w14:textId="77777777" w:rsidR="00000000" w:rsidRDefault="00CF2391">
      <w:pPr>
        <w:pStyle w:val="a"/>
        <w:rPr>
          <w:rFonts w:hint="cs"/>
          <w:rtl/>
        </w:rPr>
      </w:pPr>
    </w:p>
    <w:p w14:paraId="72EEAC86" w14:textId="77777777" w:rsidR="00000000" w:rsidRDefault="00CF2391">
      <w:pPr>
        <w:pStyle w:val="Speaker"/>
        <w:rPr>
          <w:rtl/>
        </w:rPr>
      </w:pPr>
      <w:bookmarkStart w:id="2" w:name="FS000000661T22_07_2003_16_29_45"/>
      <w:bookmarkStart w:id="3" w:name="_Toc46681695"/>
      <w:bookmarkStart w:id="4" w:name="_Toc50268868"/>
      <w:bookmarkEnd w:id="2"/>
      <w:r>
        <w:rPr>
          <w:rFonts w:hint="eastAsia"/>
          <w:rtl/>
        </w:rPr>
        <w:t>מזכיר</w:t>
      </w:r>
      <w:r>
        <w:rPr>
          <w:rtl/>
        </w:rPr>
        <w:t xml:space="preserve"> הכנסת אריה האן:</w:t>
      </w:r>
      <w:bookmarkEnd w:id="3"/>
      <w:bookmarkEnd w:id="4"/>
    </w:p>
    <w:p w14:paraId="495D9048" w14:textId="77777777" w:rsidR="00000000" w:rsidRDefault="00CF2391">
      <w:pPr>
        <w:pStyle w:val="a"/>
        <w:rPr>
          <w:rFonts w:hint="cs"/>
          <w:rtl/>
        </w:rPr>
      </w:pPr>
    </w:p>
    <w:p w14:paraId="257500E3" w14:textId="77777777" w:rsidR="00000000" w:rsidRDefault="00CF2391">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4AFB911" w14:textId="77777777" w:rsidR="00000000" w:rsidRDefault="00CF2391">
      <w:pPr>
        <w:pStyle w:val="a"/>
        <w:rPr>
          <w:rFonts w:hint="cs"/>
          <w:rtl/>
        </w:rPr>
      </w:pPr>
    </w:p>
    <w:p w14:paraId="345B8849" w14:textId="77777777" w:rsidR="00000000" w:rsidRDefault="00CF2391">
      <w:pPr>
        <w:pStyle w:val="a"/>
        <w:rPr>
          <w:rFonts w:hint="cs"/>
          <w:rtl/>
        </w:rPr>
      </w:pPr>
      <w:r>
        <w:rPr>
          <w:rFonts w:hint="cs"/>
          <w:rtl/>
        </w:rPr>
        <w:t>לדיון מוקדם: הצעת חוק התקשורת (בזק ושי</w:t>
      </w:r>
      <w:r>
        <w:rPr>
          <w:rFonts w:hint="cs"/>
          <w:rtl/>
        </w:rPr>
        <w:t xml:space="preserve">דורים) (תיקון - חסימת שיחות אירוטיות ואיסור פרסומות בעלות אופי מיני ברדיו טלפון נייד), התשס"ג-2003, מטעם חברת הכנסת גילה פינקלשטיין, שמספרה פ/1261. </w:t>
      </w:r>
    </w:p>
    <w:p w14:paraId="36881A75" w14:textId="77777777" w:rsidR="00000000" w:rsidRDefault="00CF2391">
      <w:pPr>
        <w:pStyle w:val="a"/>
        <w:rPr>
          <w:rFonts w:hint="cs"/>
          <w:rtl/>
        </w:rPr>
      </w:pPr>
    </w:p>
    <w:p w14:paraId="1E6BCE5A" w14:textId="77777777" w:rsidR="00000000" w:rsidRDefault="00CF2391">
      <w:pPr>
        <w:pStyle w:val="a"/>
        <w:rPr>
          <w:rFonts w:hint="cs"/>
          <w:rtl/>
        </w:rPr>
      </w:pPr>
      <w:r>
        <w:rPr>
          <w:rFonts w:hint="cs"/>
          <w:rtl/>
        </w:rPr>
        <w:t>לקריאה ראשונה, מטעם חברי הכנסת: הצעת חוק הרשות השנייה לטלוויזיה ורדיו (תיקון מס' 20) (תנאי הפעלה של בעלי ז</w:t>
      </w:r>
      <w:r>
        <w:rPr>
          <w:rFonts w:hint="cs"/>
          <w:rtl/>
        </w:rPr>
        <w:t>יכיון בערוץ-2 ובערוץ השלישי והוראות שונות), התשס"ג-2003, של חברי הכנסת גלעד ארדן ושלום שמחון. תודה רבה.</w:t>
      </w:r>
    </w:p>
    <w:p w14:paraId="28D80FFD" w14:textId="77777777" w:rsidR="00000000" w:rsidRDefault="00CF2391">
      <w:pPr>
        <w:pStyle w:val="a"/>
        <w:rPr>
          <w:rtl/>
        </w:rPr>
      </w:pPr>
    </w:p>
    <w:p w14:paraId="03EA26B8" w14:textId="77777777" w:rsidR="00000000" w:rsidRDefault="00CF2391">
      <w:pPr>
        <w:pStyle w:val="a"/>
        <w:rPr>
          <w:rFonts w:hint="cs"/>
          <w:rtl/>
        </w:rPr>
      </w:pPr>
    </w:p>
    <w:p w14:paraId="48DC1119" w14:textId="77777777" w:rsidR="00000000" w:rsidRDefault="00CF2391">
      <w:pPr>
        <w:pStyle w:val="Subject"/>
        <w:rPr>
          <w:rFonts w:hint="cs"/>
          <w:rtl/>
        </w:rPr>
      </w:pPr>
      <w:bookmarkStart w:id="5" w:name="_Toc46681696"/>
      <w:bookmarkStart w:id="6" w:name="_Toc50268869"/>
      <w:r>
        <w:rPr>
          <w:rFonts w:hint="cs"/>
          <w:rtl/>
        </w:rPr>
        <w:t>נאומים בני דקה</w:t>
      </w:r>
      <w:bookmarkEnd w:id="5"/>
      <w:bookmarkEnd w:id="6"/>
    </w:p>
    <w:p w14:paraId="3D88C506" w14:textId="77777777" w:rsidR="00000000" w:rsidRDefault="00CF2391">
      <w:pPr>
        <w:pStyle w:val="ad"/>
        <w:rPr>
          <w:rFonts w:hint="cs"/>
          <w:rtl/>
        </w:rPr>
      </w:pPr>
    </w:p>
    <w:p w14:paraId="42FB41F5" w14:textId="77777777" w:rsidR="00000000" w:rsidRDefault="00CF2391">
      <w:pPr>
        <w:pStyle w:val="ad"/>
        <w:rPr>
          <w:rtl/>
        </w:rPr>
      </w:pPr>
      <w:r>
        <w:rPr>
          <w:rFonts w:hint="eastAsia"/>
          <w:rtl/>
        </w:rPr>
        <w:t>היו</w:t>
      </w:r>
      <w:r>
        <w:rPr>
          <w:rtl/>
        </w:rPr>
        <w:t>"ר ראובן ריבלין:</w:t>
      </w:r>
    </w:p>
    <w:p w14:paraId="3C1E387C" w14:textId="77777777" w:rsidR="00000000" w:rsidRDefault="00CF2391">
      <w:pPr>
        <w:pStyle w:val="a"/>
        <w:rPr>
          <w:rFonts w:hint="cs"/>
          <w:rtl/>
        </w:rPr>
      </w:pPr>
    </w:p>
    <w:p w14:paraId="6E69B6C6" w14:textId="77777777" w:rsidR="00000000" w:rsidRDefault="00CF2391">
      <w:pPr>
        <w:pStyle w:val="a"/>
        <w:rPr>
          <w:rFonts w:hint="cs"/>
          <w:rtl/>
        </w:rPr>
      </w:pPr>
      <w:r>
        <w:rPr>
          <w:rFonts w:hint="cs"/>
          <w:rtl/>
        </w:rPr>
        <w:t xml:space="preserve">רבותי חברי הכנסת, נעבור, כמובן, כמצוות יום שלישי, לנאומים בני דקה. אני מבקש מהחברים להצביע על מנת לאפשר לקבוע מי </w:t>
      </w:r>
      <w:r>
        <w:rPr>
          <w:rFonts w:hint="cs"/>
          <w:rtl/>
        </w:rPr>
        <w:t xml:space="preserve">מהחברים ביקש להשתתף בהצבעה. </w:t>
      </w:r>
    </w:p>
    <w:p w14:paraId="6895BFF1" w14:textId="77777777" w:rsidR="00000000" w:rsidRDefault="00CF2391">
      <w:pPr>
        <w:pStyle w:val="a"/>
        <w:rPr>
          <w:rFonts w:hint="cs"/>
          <w:rtl/>
        </w:rPr>
      </w:pPr>
    </w:p>
    <w:p w14:paraId="53F15DB0" w14:textId="77777777" w:rsidR="00000000" w:rsidRDefault="00CF2391">
      <w:pPr>
        <w:pStyle w:val="a"/>
        <w:rPr>
          <w:rFonts w:hint="cs"/>
          <w:rtl/>
        </w:rPr>
      </w:pPr>
      <w:r>
        <w:rPr>
          <w:rFonts w:hint="cs"/>
          <w:rtl/>
        </w:rPr>
        <w:t xml:space="preserve">חברי הכנסת, הפעם נתחיל מהסוף להתחלה. חבר הכנסת אחמד טיבי, בבקשה. אחריו </w:t>
      </w:r>
      <w:r>
        <w:rPr>
          <w:rtl/>
        </w:rPr>
        <w:t>–</w:t>
      </w:r>
      <w:r>
        <w:rPr>
          <w:rFonts w:hint="cs"/>
          <w:rtl/>
        </w:rPr>
        <w:t xml:space="preserve"> סגן השר זאב בוים. </w:t>
      </w:r>
    </w:p>
    <w:p w14:paraId="6DA3FA4F" w14:textId="77777777" w:rsidR="00000000" w:rsidRDefault="00CF2391">
      <w:pPr>
        <w:pStyle w:val="a"/>
        <w:rPr>
          <w:rFonts w:hint="cs"/>
          <w:rtl/>
        </w:rPr>
      </w:pPr>
    </w:p>
    <w:p w14:paraId="46C68C94" w14:textId="77777777" w:rsidR="00000000" w:rsidRDefault="00CF2391">
      <w:pPr>
        <w:pStyle w:val="ac"/>
        <w:rPr>
          <w:rtl/>
        </w:rPr>
      </w:pPr>
      <w:r>
        <w:rPr>
          <w:rFonts w:hint="eastAsia"/>
          <w:rtl/>
        </w:rPr>
        <w:t>מאיר</w:t>
      </w:r>
      <w:r>
        <w:rPr>
          <w:rtl/>
        </w:rPr>
        <w:t xml:space="preserve"> פרוש (יהדות התורה):</w:t>
      </w:r>
    </w:p>
    <w:p w14:paraId="4A0BE88D" w14:textId="77777777" w:rsidR="00000000" w:rsidRDefault="00CF2391">
      <w:pPr>
        <w:pStyle w:val="a"/>
        <w:rPr>
          <w:rFonts w:hint="cs"/>
          <w:rtl/>
        </w:rPr>
      </w:pPr>
    </w:p>
    <w:p w14:paraId="45E53A72" w14:textId="77777777" w:rsidR="00000000" w:rsidRDefault="00CF2391">
      <w:pPr>
        <w:pStyle w:val="a"/>
        <w:ind w:left="719" w:firstLine="0"/>
        <w:rPr>
          <w:rFonts w:hint="cs"/>
          <w:rtl/>
        </w:rPr>
      </w:pPr>
      <w:r>
        <w:rPr>
          <w:rFonts w:hint="cs"/>
          <w:rtl/>
        </w:rPr>
        <w:t>- - -</w:t>
      </w:r>
    </w:p>
    <w:p w14:paraId="05FFFD5C" w14:textId="77777777" w:rsidR="00000000" w:rsidRDefault="00CF2391">
      <w:pPr>
        <w:pStyle w:val="a"/>
        <w:ind w:left="719" w:firstLine="0"/>
        <w:rPr>
          <w:rFonts w:hint="cs"/>
          <w:rtl/>
        </w:rPr>
      </w:pPr>
    </w:p>
    <w:p w14:paraId="48A77303" w14:textId="77777777" w:rsidR="00000000" w:rsidRDefault="00CF2391">
      <w:pPr>
        <w:pStyle w:val="ad"/>
        <w:rPr>
          <w:rtl/>
        </w:rPr>
      </w:pPr>
      <w:r>
        <w:rPr>
          <w:rtl/>
        </w:rPr>
        <w:t>היו"ר ראובן ריבלין:</w:t>
      </w:r>
    </w:p>
    <w:p w14:paraId="5AF40398" w14:textId="77777777" w:rsidR="00000000" w:rsidRDefault="00CF2391">
      <w:pPr>
        <w:pStyle w:val="a"/>
        <w:rPr>
          <w:rtl/>
        </w:rPr>
      </w:pPr>
    </w:p>
    <w:p w14:paraId="5E3ABF53" w14:textId="77777777" w:rsidR="00000000" w:rsidRDefault="00CF2391">
      <w:pPr>
        <w:pStyle w:val="a"/>
        <w:rPr>
          <w:rFonts w:hint="cs"/>
          <w:rtl/>
        </w:rPr>
      </w:pPr>
      <w:r>
        <w:rPr>
          <w:rFonts w:hint="cs"/>
          <w:rtl/>
        </w:rPr>
        <w:t xml:space="preserve">כי תמיד הוא מקופח. עכשיו אנחנו רוצים לאפשר לו. </w:t>
      </w:r>
    </w:p>
    <w:p w14:paraId="0ECABC94" w14:textId="77777777" w:rsidR="00000000" w:rsidRDefault="00CF2391">
      <w:pPr>
        <w:pStyle w:val="a"/>
        <w:rPr>
          <w:rFonts w:hint="cs"/>
          <w:rtl/>
        </w:rPr>
      </w:pPr>
    </w:p>
    <w:p w14:paraId="12B1430C" w14:textId="77777777" w:rsidR="00000000" w:rsidRDefault="00CF2391">
      <w:pPr>
        <w:pStyle w:val="Speaker"/>
        <w:rPr>
          <w:rtl/>
        </w:rPr>
      </w:pPr>
      <w:bookmarkStart w:id="7" w:name="FS000000560T22_07_2003_16_37_56"/>
      <w:bookmarkStart w:id="8" w:name="_Toc46681697"/>
      <w:bookmarkStart w:id="9" w:name="_Toc50268870"/>
      <w:bookmarkEnd w:id="7"/>
      <w:r>
        <w:rPr>
          <w:rFonts w:hint="eastAsia"/>
          <w:rtl/>
        </w:rPr>
        <w:t>אחמד</w:t>
      </w:r>
      <w:r>
        <w:rPr>
          <w:rtl/>
        </w:rPr>
        <w:t xml:space="preserve"> טיבי (חד"ש-תע"ל):</w:t>
      </w:r>
      <w:bookmarkEnd w:id="8"/>
      <w:bookmarkEnd w:id="9"/>
    </w:p>
    <w:p w14:paraId="3565EF90" w14:textId="77777777" w:rsidR="00000000" w:rsidRDefault="00CF2391">
      <w:pPr>
        <w:pStyle w:val="a"/>
        <w:rPr>
          <w:rFonts w:hint="cs"/>
          <w:rtl/>
        </w:rPr>
      </w:pPr>
    </w:p>
    <w:p w14:paraId="22A436BD" w14:textId="77777777" w:rsidR="00000000" w:rsidRDefault="00CF2391">
      <w:pPr>
        <w:pStyle w:val="a"/>
        <w:rPr>
          <w:rFonts w:hint="cs"/>
          <w:rtl/>
        </w:rPr>
      </w:pPr>
      <w:r>
        <w:rPr>
          <w:rFonts w:hint="cs"/>
          <w:rtl/>
        </w:rPr>
        <w:t>אפרופו</w:t>
      </w:r>
      <w:r>
        <w:rPr>
          <w:rFonts w:hint="cs"/>
          <w:rtl/>
        </w:rPr>
        <w:t xml:space="preserve"> קיפוח, אדוני היושב-ראש, לפני שעתיים, בעיר טייבה, שהיא עיר בתוך מדינת ישראל, ירה כוח של מג"ב למוות באזרח תושב טייבה, מורסי ג'באלי, בן 27, נשוי ואב לילד, ואשתו בהיריון, כי הוא חשד ברכב, לפי טענת המשטרה. הנהג נורה ונהרג בתוך העיר טייבה. </w:t>
      </w:r>
    </w:p>
    <w:p w14:paraId="10D4B8D2" w14:textId="77777777" w:rsidR="00000000" w:rsidRDefault="00CF2391">
      <w:pPr>
        <w:pStyle w:val="a"/>
        <w:rPr>
          <w:rFonts w:hint="cs"/>
          <w:rtl/>
        </w:rPr>
      </w:pPr>
    </w:p>
    <w:p w14:paraId="4BC300B1" w14:textId="77777777" w:rsidR="00000000" w:rsidRDefault="00CF2391">
      <w:pPr>
        <w:pStyle w:val="a"/>
        <w:rPr>
          <w:rFonts w:hint="cs"/>
          <w:rtl/>
        </w:rPr>
      </w:pPr>
      <w:r>
        <w:rPr>
          <w:rFonts w:hint="cs"/>
          <w:rtl/>
        </w:rPr>
        <w:t>לאחר מכן הגיע למקום</w:t>
      </w:r>
      <w:r>
        <w:rPr>
          <w:rFonts w:hint="cs"/>
          <w:rtl/>
        </w:rPr>
        <w:t xml:space="preserve"> רופא, קוראים לו ד"ר מהדי טיבי, וביקש לתת עזרה למורסי. המשטרה, שהיתה בכוחות מוגברים במקום, סירבה לאפשר לרופא לטפל בו, סירבה לאפשר לאמבולנס המקומי לפנות אותו עד שהגיע אמבולנס משטרתי.</w:t>
      </w:r>
    </w:p>
    <w:p w14:paraId="12FE6D2E" w14:textId="77777777" w:rsidR="00000000" w:rsidRDefault="00CF2391">
      <w:pPr>
        <w:pStyle w:val="a"/>
        <w:rPr>
          <w:rFonts w:hint="cs"/>
          <w:rtl/>
        </w:rPr>
      </w:pPr>
    </w:p>
    <w:p w14:paraId="45AF403F" w14:textId="77777777" w:rsidR="00000000" w:rsidRDefault="00CF2391">
      <w:pPr>
        <w:pStyle w:val="a"/>
        <w:rPr>
          <w:rFonts w:hint="cs"/>
          <w:rtl/>
        </w:rPr>
      </w:pPr>
      <w:r>
        <w:rPr>
          <w:rFonts w:hint="cs"/>
          <w:rtl/>
        </w:rPr>
        <w:t>מדובר ברצח בדם קר שקורה בפעם השנייה בתוך שנה בעיר טייבה; כוחות משטרה יורי</w:t>
      </w:r>
      <w:r>
        <w:rPr>
          <w:rFonts w:hint="cs"/>
          <w:rtl/>
        </w:rPr>
        <w:t>ם באזרח טייבה. הדבר דורש חקירה פלילית נגד אלה שירו והרגו את מורסי ג'באלי, כפי שהרגו את צדקי אדריס לפני חודשים מספר.</w:t>
      </w:r>
    </w:p>
    <w:p w14:paraId="6F40961D" w14:textId="77777777" w:rsidR="00000000" w:rsidRDefault="00CF2391">
      <w:pPr>
        <w:pStyle w:val="a"/>
        <w:rPr>
          <w:rFonts w:hint="cs"/>
          <w:rtl/>
        </w:rPr>
      </w:pPr>
    </w:p>
    <w:p w14:paraId="1BCBBF96" w14:textId="77777777" w:rsidR="00000000" w:rsidRDefault="00CF2391">
      <w:pPr>
        <w:pStyle w:val="ad"/>
        <w:rPr>
          <w:rtl/>
        </w:rPr>
      </w:pPr>
      <w:r>
        <w:rPr>
          <w:rFonts w:hint="eastAsia"/>
          <w:rtl/>
        </w:rPr>
        <w:t>היו</w:t>
      </w:r>
      <w:r>
        <w:rPr>
          <w:rtl/>
        </w:rPr>
        <w:t>"ר ראובן ריבלין:</w:t>
      </w:r>
    </w:p>
    <w:p w14:paraId="7281AA71" w14:textId="77777777" w:rsidR="00000000" w:rsidRDefault="00CF2391">
      <w:pPr>
        <w:pStyle w:val="a"/>
        <w:rPr>
          <w:rFonts w:hint="cs"/>
          <w:rtl/>
        </w:rPr>
      </w:pPr>
    </w:p>
    <w:p w14:paraId="73749FCB" w14:textId="77777777" w:rsidR="00000000" w:rsidRDefault="00CF2391">
      <w:pPr>
        <w:pStyle w:val="a"/>
        <w:rPr>
          <w:rFonts w:hint="cs"/>
          <w:rtl/>
        </w:rPr>
      </w:pPr>
      <w:r>
        <w:rPr>
          <w:rFonts w:hint="cs"/>
          <w:rtl/>
        </w:rPr>
        <w:t xml:space="preserve">עם כל הצער על הדברים ששמענו ממך, תודה רבה על כך שעמדת בלוח הזמנים. </w:t>
      </w:r>
    </w:p>
    <w:p w14:paraId="5C231A91" w14:textId="77777777" w:rsidR="00000000" w:rsidRDefault="00CF2391">
      <w:pPr>
        <w:pStyle w:val="a"/>
        <w:rPr>
          <w:rFonts w:hint="cs"/>
          <w:rtl/>
        </w:rPr>
      </w:pPr>
    </w:p>
    <w:p w14:paraId="49BF1533" w14:textId="77777777" w:rsidR="00000000" w:rsidRDefault="00CF2391">
      <w:pPr>
        <w:pStyle w:val="a"/>
        <w:rPr>
          <w:rFonts w:hint="cs"/>
          <w:rtl/>
        </w:rPr>
      </w:pPr>
      <w:r>
        <w:rPr>
          <w:rFonts w:hint="cs"/>
          <w:rtl/>
        </w:rPr>
        <w:t xml:space="preserve">סגן השר זאב בוים. אחריו </w:t>
      </w:r>
      <w:r>
        <w:rPr>
          <w:rtl/>
        </w:rPr>
        <w:t>–</w:t>
      </w:r>
      <w:r>
        <w:rPr>
          <w:rFonts w:hint="cs"/>
          <w:rtl/>
        </w:rPr>
        <w:t xml:space="preserve"> חברת הכנסת אורית נוקד.</w:t>
      </w:r>
    </w:p>
    <w:p w14:paraId="429D2E47" w14:textId="77777777" w:rsidR="00000000" w:rsidRDefault="00CF2391">
      <w:pPr>
        <w:pStyle w:val="a"/>
        <w:rPr>
          <w:rFonts w:hint="cs"/>
          <w:rtl/>
        </w:rPr>
      </w:pPr>
    </w:p>
    <w:p w14:paraId="23053116" w14:textId="77777777" w:rsidR="00000000" w:rsidRDefault="00CF2391">
      <w:pPr>
        <w:pStyle w:val="Speaker"/>
        <w:rPr>
          <w:rtl/>
        </w:rPr>
      </w:pPr>
      <w:bookmarkStart w:id="10" w:name="FS000000464T22_07_2003_16_43_16"/>
      <w:bookmarkStart w:id="11" w:name="_Toc46681698"/>
      <w:bookmarkStart w:id="12" w:name="_Toc50268871"/>
      <w:bookmarkEnd w:id="10"/>
      <w:r>
        <w:rPr>
          <w:rFonts w:hint="eastAsia"/>
          <w:rtl/>
        </w:rPr>
        <w:t>זאב</w:t>
      </w:r>
      <w:r>
        <w:rPr>
          <w:rtl/>
        </w:rPr>
        <w:t xml:space="preserve"> בוים (הליכוד):</w:t>
      </w:r>
      <w:bookmarkEnd w:id="11"/>
      <w:bookmarkEnd w:id="12"/>
    </w:p>
    <w:p w14:paraId="1938E3EC" w14:textId="77777777" w:rsidR="00000000" w:rsidRDefault="00CF2391">
      <w:pPr>
        <w:pStyle w:val="a"/>
        <w:rPr>
          <w:rFonts w:hint="cs"/>
          <w:rtl/>
        </w:rPr>
      </w:pPr>
    </w:p>
    <w:p w14:paraId="368CA0CA" w14:textId="77777777" w:rsidR="00000000" w:rsidRDefault="00CF2391">
      <w:pPr>
        <w:pStyle w:val="a"/>
        <w:rPr>
          <w:rFonts w:hint="cs"/>
          <w:rtl/>
        </w:rPr>
      </w:pPr>
      <w:r>
        <w:rPr>
          <w:rFonts w:hint="cs"/>
          <w:rtl/>
        </w:rPr>
        <w:t>אדוני היושב-ראש, חברי הכנסת, נודע שיש בכוונת חברת החשמל להסב שמה של תחנת הכוח באשקלון הנקראת על שמו של רוטנברג לשמו של יורם אוברקוביץ', זכרו לברכה.</w:t>
      </w:r>
    </w:p>
    <w:p w14:paraId="4C0126DF" w14:textId="77777777" w:rsidR="00000000" w:rsidRDefault="00CF2391">
      <w:pPr>
        <w:pStyle w:val="a"/>
        <w:rPr>
          <w:rFonts w:hint="cs"/>
          <w:rtl/>
        </w:rPr>
      </w:pPr>
    </w:p>
    <w:p w14:paraId="633D0968" w14:textId="77777777" w:rsidR="00000000" w:rsidRDefault="00CF2391">
      <w:pPr>
        <w:pStyle w:val="a"/>
        <w:rPr>
          <w:rFonts w:hint="cs"/>
          <w:rtl/>
        </w:rPr>
      </w:pPr>
      <w:r>
        <w:rPr>
          <w:rFonts w:hint="cs"/>
          <w:rtl/>
        </w:rPr>
        <w:t xml:space="preserve">בלי להמעיט, חלילה, ממקומו ופועלו של יורם, זכרו לברכה, אני סבור שעצם הרעיון הוא בבחינת </w:t>
      </w:r>
      <w:r>
        <w:rPr>
          <w:rFonts w:hint="cs"/>
          <w:rtl/>
        </w:rPr>
        <w:t xml:space="preserve">שערורייה. לדאבון הלב, לא חברת החשמל התחילה בכך. זה סוג של תרבות קלוקלת שפשטה בארץ, צריך לומר, למרבה הצער, במיוחד בעקבות הצורך להנציח את שמו של ראש הממשלה יצחק רבין, זכרו לברכה.  ועל כך צריך לומר, שחברה שזונחת את עברה ואת האנשים שפעלו עבורה בעבר, גם אין לה </w:t>
      </w:r>
      <w:r>
        <w:rPr>
          <w:rFonts w:hint="cs"/>
          <w:rtl/>
        </w:rPr>
        <w:t>עתיד. וכבר אמרו חכמינו, שאין מוציאים ישן מפני חדש.</w:t>
      </w:r>
    </w:p>
    <w:p w14:paraId="379ED72A" w14:textId="77777777" w:rsidR="00000000" w:rsidRDefault="00CF2391">
      <w:pPr>
        <w:pStyle w:val="a"/>
        <w:rPr>
          <w:rFonts w:hint="cs"/>
          <w:rtl/>
        </w:rPr>
      </w:pPr>
    </w:p>
    <w:p w14:paraId="63B12DD0" w14:textId="77777777" w:rsidR="00000000" w:rsidRDefault="00CF2391">
      <w:pPr>
        <w:pStyle w:val="a"/>
        <w:rPr>
          <w:rFonts w:hint="cs"/>
          <w:rtl/>
        </w:rPr>
      </w:pPr>
      <w:r>
        <w:rPr>
          <w:rFonts w:hint="cs"/>
          <w:rtl/>
        </w:rPr>
        <w:t>לכן, טוב יעשו אנשי חברת החשמל אם ימצאו דרכים אחרות, נאותות וראויות, ובוודאי יש הרבה כאלה, להנציח את זכרו של יורם אוברקוביץ', זכרו לברכה, ולא יפנו עורף למי שייסד את חברת החשמל, חישמל את הארץ והיה מהמנהיגים</w:t>
      </w:r>
      <w:r>
        <w:rPr>
          <w:rFonts w:hint="cs"/>
          <w:rtl/>
        </w:rPr>
        <w:t xml:space="preserve"> החשובים של הארץ ושל המדינה בדרך.</w:t>
      </w:r>
    </w:p>
    <w:p w14:paraId="1F377050" w14:textId="77777777" w:rsidR="00000000" w:rsidRDefault="00CF2391">
      <w:pPr>
        <w:pStyle w:val="ad"/>
        <w:rPr>
          <w:rFonts w:hint="cs"/>
          <w:rtl/>
        </w:rPr>
      </w:pPr>
    </w:p>
    <w:p w14:paraId="2CDC682F" w14:textId="77777777" w:rsidR="00000000" w:rsidRDefault="00CF2391">
      <w:pPr>
        <w:pStyle w:val="ad"/>
        <w:rPr>
          <w:rtl/>
        </w:rPr>
      </w:pPr>
      <w:r>
        <w:rPr>
          <w:rtl/>
        </w:rPr>
        <w:t>היו"ר ראובן ריבלין:</w:t>
      </w:r>
    </w:p>
    <w:p w14:paraId="1E95929E" w14:textId="77777777" w:rsidR="00000000" w:rsidRDefault="00CF2391">
      <w:pPr>
        <w:pStyle w:val="a"/>
        <w:rPr>
          <w:rtl/>
        </w:rPr>
      </w:pPr>
    </w:p>
    <w:p w14:paraId="6B266C12" w14:textId="77777777" w:rsidR="00000000" w:rsidRDefault="00CF2391">
      <w:pPr>
        <w:pStyle w:val="a"/>
        <w:rPr>
          <w:rFonts w:hint="cs"/>
          <w:rtl/>
        </w:rPr>
      </w:pPr>
      <w:r>
        <w:rPr>
          <w:rFonts w:hint="cs"/>
          <w:rtl/>
        </w:rPr>
        <w:t xml:space="preserve">תודה. חברת הכנסת אורית נוקד. אחריה </w:t>
      </w:r>
      <w:r>
        <w:rPr>
          <w:rtl/>
        </w:rPr>
        <w:t>–</w:t>
      </w:r>
      <w:r>
        <w:rPr>
          <w:rFonts w:hint="cs"/>
          <w:rtl/>
        </w:rPr>
        <w:t xml:space="preserve"> חבר הכנסת מאיר פרוש.</w:t>
      </w:r>
    </w:p>
    <w:p w14:paraId="3C0CE2FA" w14:textId="77777777" w:rsidR="00000000" w:rsidRDefault="00CF2391">
      <w:pPr>
        <w:pStyle w:val="a"/>
        <w:rPr>
          <w:rFonts w:hint="cs"/>
          <w:rtl/>
        </w:rPr>
      </w:pPr>
    </w:p>
    <w:p w14:paraId="556C7526" w14:textId="77777777" w:rsidR="00000000" w:rsidRDefault="00CF2391">
      <w:pPr>
        <w:pStyle w:val="Speaker"/>
        <w:rPr>
          <w:rtl/>
        </w:rPr>
      </w:pPr>
      <w:bookmarkStart w:id="13" w:name="FS000000865T22_07_2003_16_48_37"/>
      <w:bookmarkStart w:id="14" w:name="_Toc46681699"/>
      <w:bookmarkStart w:id="15" w:name="_Toc50268872"/>
      <w:bookmarkEnd w:id="13"/>
      <w:r>
        <w:rPr>
          <w:rFonts w:hint="eastAsia"/>
          <w:rtl/>
        </w:rPr>
        <w:t>אורית</w:t>
      </w:r>
      <w:r>
        <w:rPr>
          <w:rtl/>
        </w:rPr>
        <w:t xml:space="preserve"> נוקד (העבודה-מימד):</w:t>
      </w:r>
      <w:bookmarkEnd w:id="14"/>
      <w:bookmarkEnd w:id="15"/>
    </w:p>
    <w:p w14:paraId="3CD714F6" w14:textId="77777777" w:rsidR="00000000" w:rsidRDefault="00CF2391">
      <w:pPr>
        <w:pStyle w:val="a"/>
        <w:rPr>
          <w:rFonts w:hint="cs"/>
          <w:rtl/>
        </w:rPr>
      </w:pPr>
    </w:p>
    <w:p w14:paraId="224BF943" w14:textId="77777777" w:rsidR="00000000" w:rsidRDefault="00CF2391">
      <w:pPr>
        <w:pStyle w:val="a"/>
        <w:rPr>
          <w:rFonts w:hint="cs"/>
          <w:rtl/>
        </w:rPr>
      </w:pPr>
      <w:r>
        <w:rPr>
          <w:rFonts w:hint="cs"/>
          <w:rtl/>
        </w:rPr>
        <w:t>אדוני יושב-ראש הכנסת, אדוני השר, חברי חברי הכנסת, השבוע דנה ועדת השרים לענייני חקיקה בהצעת חוק שהגשתי, הצעה דומה ה</w:t>
      </w:r>
      <w:r>
        <w:rPr>
          <w:rFonts w:hint="cs"/>
          <w:rtl/>
        </w:rPr>
        <w:t>גיש גם חברי אלדד, ובה ביקשנו שתהיה הכרה בהוצאות עבור טיפול בילדים.</w:t>
      </w:r>
    </w:p>
    <w:p w14:paraId="57A63549" w14:textId="77777777" w:rsidR="00000000" w:rsidRDefault="00CF2391">
      <w:pPr>
        <w:pStyle w:val="a"/>
        <w:rPr>
          <w:rFonts w:hint="cs"/>
          <w:rtl/>
        </w:rPr>
      </w:pPr>
    </w:p>
    <w:p w14:paraId="1E572955" w14:textId="77777777" w:rsidR="00000000" w:rsidRDefault="00CF2391">
      <w:pPr>
        <w:pStyle w:val="a"/>
        <w:rPr>
          <w:rFonts w:hint="cs"/>
          <w:rtl/>
        </w:rPr>
      </w:pPr>
      <w:r>
        <w:rPr>
          <w:rFonts w:hint="cs"/>
          <w:rtl/>
        </w:rPr>
        <w:t>אני מוכרחה לציין, שלפי מה שהבינותי, הממשלה או ועדת השרים מתנגדת להצעה שלנו, ואני לא מצליחה להבין מדוע. הרי שר האוצר מטיף לכולנו כל היום שחייבים לצאת לעבודה. הוא מתמקד בעיקר בנשים. קראתי הי</w:t>
      </w:r>
      <w:r>
        <w:rPr>
          <w:rFonts w:hint="cs"/>
          <w:rtl/>
        </w:rPr>
        <w:t xml:space="preserve">ום שיש למעלה מ-300,000 מובטלים. יש נשים שיושבות בבית ויש להן עבודה והן לא יוצאות לעבודה מכיוון שלא כדאי להן לצאת לעבודה משום העלות הגבוהה שהן נדרשות לשלם עבור הטיפול בילדים. </w:t>
      </w:r>
    </w:p>
    <w:p w14:paraId="10D9665E" w14:textId="77777777" w:rsidR="00000000" w:rsidRDefault="00CF2391">
      <w:pPr>
        <w:pStyle w:val="a"/>
        <w:rPr>
          <w:rFonts w:hint="cs"/>
          <w:rtl/>
        </w:rPr>
      </w:pPr>
    </w:p>
    <w:p w14:paraId="7F38D85F" w14:textId="77777777" w:rsidR="00000000" w:rsidRDefault="00CF2391">
      <w:pPr>
        <w:pStyle w:val="a"/>
        <w:rPr>
          <w:rFonts w:hint="cs"/>
          <w:rtl/>
        </w:rPr>
      </w:pPr>
      <w:r>
        <w:rPr>
          <w:rFonts w:hint="cs"/>
          <w:rtl/>
        </w:rPr>
        <w:t>אני חושבת שההצעה הזאת תואמת אפילו את התוכנית הכלכלית שהוגשה על-ידי שר האוצר. לכן</w:t>
      </w:r>
      <w:r>
        <w:rPr>
          <w:rFonts w:hint="cs"/>
          <w:rtl/>
        </w:rPr>
        <w:t>, נראה לי שהיה מקום לפחות לתת איזה פתח תקווה שיאפשר לאותן נשים לצאת לעבודה.</w:t>
      </w:r>
    </w:p>
    <w:p w14:paraId="42D1A581" w14:textId="77777777" w:rsidR="00000000" w:rsidRDefault="00CF2391">
      <w:pPr>
        <w:pStyle w:val="a"/>
        <w:ind w:firstLine="0"/>
        <w:rPr>
          <w:rFonts w:hint="cs"/>
          <w:rtl/>
        </w:rPr>
      </w:pPr>
    </w:p>
    <w:p w14:paraId="7FC71C67" w14:textId="77777777" w:rsidR="00000000" w:rsidRDefault="00CF2391">
      <w:pPr>
        <w:pStyle w:val="ad"/>
        <w:rPr>
          <w:rtl/>
        </w:rPr>
      </w:pPr>
      <w:r>
        <w:rPr>
          <w:rtl/>
        </w:rPr>
        <w:t>היו"ר ראובן ריבלין:</w:t>
      </w:r>
    </w:p>
    <w:p w14:paraId="149993C1" w14:textId="77777777" w:rsidR="00000000" w:rsidRDefault="00CF2391">
      <w:pPr>
        <w:pStyle w:val="a"/>
        <w:rPr>
          <w:rtl/>
        </w:rPr>
      </w:pPr>
    </w:p>
    <w:p w14:paraId="62C62229" w14:textId="77777777" w:rsidR="00000000" w:rsidRDefault="00CF2391">
      <w:pPr>
        <w:pStyle w:val="a"/>
        <w:rPr>
          <w:rFonts w:hint="cs"/>
          <w:rtl/>
        </w:rPr>
      </w:pPr>
      <w:r>
        <w:rPr>
          <w:rFonts w:hint="cs"/>
          <w:rtl/>
        </w:rPr>
        <w:t xml:space="preserve">אני מודה מאוד לחברת הכנסת אורית נוקד. חבר הכנסת מאיר פרוש, ואחריו - חבר הכנסת עסאם מח'ול. </w:t>
      </w:r>
    </w:p>
    <w:p w14:paraId="661970EF" w14:textId="77777777" w:rsidR="00000000" w:rsidRDefault="00CF2391">
      <w:pPr>
        <w:pStyle w:val="a"/>
        <w:rPr>
          <w:rFonts w:hint="cs"/>
          <w:rtl/>
        </w:rPr>
      </w:pPr>
    </w:p>
    <w:p w14:paraId="790E6C31" w14:textId="77777777" w:rsidR="00000000" w:rsidRDefault="00CF2391">
      <w:pPr>
        <w:pStyle w:val="Speaker"/>
        <w:rPr>
          <w:rtl/>
        </w:rPr>
      </w:pPr>
      <w:bookmarkStart w:id="16" w:name="FS000000563T22_07_2003_16_34_52"/>
      <w:bookmarkStart w:id="17" w:name="_Toc46681700"/>
      <w:bookmarkStart w:id="18" w:name="_Toc50268873"/>
      <w:bookmarkEnd w:id="16"/>
      <w:r>
        <w:rPr>
          <w:rFonts w:hint="eastAsia"/>
          <w:rtl/>
        </w:rPr>
        <w:t>מאיר</w:t>
      </w:r>
      <w:r>
        <w:rPr>
          <w:rtl/>
        </w:rPr>
        <w:t xml:space="preserve"> פרוש (יהדות התורה):</w:t>
      </w:r>
      <w:bookmarkEnd w:id="17"/>
      <w:bookmarkEnd w:id="18"/>
    </w:p>
    <w:p w14:paraId="39599F2B" w14:textId="77777777" w:rsidR="00000000" w:rsidRDefault="00CF2391">
      <w:pPr>
        <w:pStyle w:val="a"/>
        <w:rPr>
          <w:rFonts w:hint="cs"/>
          <w:rtl/>
        </w:rPr>
      </w:pPr>
    </w:p>
    <w:p w14:paraId="3E3C08C4" w14:textId="77777777" w:rsidR="00000000" w:rsidRDefault="00CF2391">
      <w:pPr>
        <w:pStyle w:val="a"/>
        <w:rPr>
          <w:rFonts w:hint="cs"/>
          <w:rtl/>
        </w:rPr>
      </w:pPr>
      <w:r>
        <w:rPr>
          <w:rFonts w:hint="cs"/>
          <w:rtl/>
        </w:rPr>
        <w:t xml:space="preserve">אדוני היושב-ראש, חברי הכנסת, מקורבי השר </w:t>
      </w:r>
      <w:r>
        <w:rPr>
          <w:rFonts w:hint="cs"/>
          <w:rtl/>
        </w:rPr>
        <w:t xml:space="preserve">פורז אומרים, שהם ייבשו את המתנחלים. הם מוסיפים ואומרים, שהשר פורז מקדם תוכניות להעביר כספים מההתיישבות בהתנחלויות לעיירות פיתוח. השר פורז אומר, שמדובר בכספים ייחודיים. </w:t>
      </w:r>
    </w:p>
    <w:p w14:paraId="2029205F" w14:textId="77777777" w:rsidR="00000000" w:rsidRDefault="00CF2391">
      <w:pPr>
        <w:pStyle w:val="a"/>
        <w:rPr>
          <w:rFonts w:hint="cs"/>
          <w:rtl/>
        </w:rPr>
      </w:pPr>
    </w:p>
    <w:p w14:paraId="64CB95D4" w14:textId="77777777" w:rsidR="00000000" w:rsidRDefault="00CF2391">
      <w:pPr>
        <w:pStyle w:val="a"/>
        <w:rPr>
          <w:rFonts w:hint="cs"/>
          <w:rtl/>
        </w:rPr>
      </w:pPr>
      <w:r>
        <w:rPr>
          <w:rFonts w:hint="cs"/>
          <w:rtl/>
        </w:rPr>
        <w:t>אני רוצה שחברי הכנסת ישמעו: כאשר שינוי מקבלת 123 מיליון שקלים כסף ייחודי, זה מותר. לשי</w:t>
      </w:r>
      <w:r>
        <w:rPr>
          <w:rFonts w:hint="cs"/>
          <w:rtl/>
        </w:rPr>
        <w:t xml:space="preserve">נוי מותר להכניס את היד לקופה הציבורית; לשרי שינוי מותר לסחוט באיומים ראשי ערים; לשר פורז מותר להצביע פעמיים בכנסת; לשר פורז מותר לשכור לשכה מכספי מפלגת שינוי ולראיין שם פקידים ממשרד הפנים. </w:t>
      </w:r>
    </w:p>
    <w:p w14:paraId="713FE47E" w14:textId="77777777" w:rsidR="00000000" w:rsidRDefault="00CF2391">
      <w:pPr>
        <w:pStyle w:val="a"/>
        <w:rPr>
          <w:rFonts w:hint="cs"/>
          <w:rtl/>
        </w:rPr>
      </w:pPr>
    </w:p>
    <w:p w14:paraId="3B2DA6FE" w14:textId="77777777" w:rsidR="00000000" w:rsidRDefault="00CF2391">
      <w:pPr>
        <w:pStyle w:val="a"/>
        <w:rPr>
          <w:rFonts w:hint="cs"/>
          <w:rtl/>
        </w:rPr>
      </w:pPr>
      <w:r>
        <w:rPr>
          <w:rFonts w:hint="cs"/>
          <w:rtl/>
        </w:rPr>
        <w:t xml:space="preserve">יושב-ראש הכנסת, אני חושב שיש צורך לפטר את שרי שינוי המושחתים, כי </w:t>
      </w:r>
      <w:r>
        <w:rPr>
          <w:rFonts w:hint="cs"/>
          <w:rtl/>
        </w:rPr>
        <w:t xml:space="preserve">הם משחיתים כל חלקה טובה שנשארה לנו. אני קורא להם: מושחתים, תתפטרו. </w:t>
      </w:r>
    </w:p>
    <w:p w14:paraId="616C236E" w14:textId="77777777" w:rsidR="00000000" w:rsidRDefault="00CF2391">
      <w:pPr>
        <w:pStyle w:val="a"/>
        <w:rPr>
          <w:rFonts w:hint="cs"/>
          <w:rtl/>
        </w:rPr>
      </w:pPr>
    </w:p>
    <w:p w14:paraId="0C9825E8" w14:textId="77777777" w:rsidR="00000000" w:rsidRDefault="00CF2391">
      <w:pPr>
        <w:pStyle w:val="ad"/>
        <w:rPr>
          <w:rtl/>
        </w:rPr>
      </w:pPr>
      <w:r>
        <w:rPr>
          <w:rtl/>
        </w:rPr>
        <w:t>היו"ר ראובן ריבלין:</w:t>
      </w:r>
    </w:p>
    <w:p w14:paraId="43F2DAD2" w14:textId="77777777" w:rsidR="00000000" w:rsidRDefault="00CF2391">
      <w:pPr>
        <w:pStyle w:val="a"/>
        <w:rPr>
          <w:rtl/>
        </w:rPr>
      </w:pPr>
    </w:p>
    <w:p w14:paraId="56C18434" w14:textId="77777777" w:rsidR="00000000" w:rsidRDefault="00CF2391">
      <w:pPr>
        <w:pStyle w:val="a"/>
        <w:rPr>
          <w:rFonts w:hint="cs"/>
          <w:rtl/>
        </w:rPr>
      </w:pPr>
      <w:r>
        <w:rPr>
          <w:rFonts w:hint="cs"/>
          <w:rtl/>
        </w:rPr>
        <w:t xml:space="preserve">תודה רבה לחבר הכנסת פרוש. חבר הכנסת עסאם מח'ול, ואחריו - חבר הכנסת יורי שטרן. </w:t>
      </w:r>
    </w:p>
    <w:p w14:paraId="58F99788" w14:textId="77777777" w:rsidR="00000000" w:rsidRDefault="00CF2391">
      <w:pPr>
        <w:pStyle w:val="a"/>
        <w:rPr>
          <w:rFonts w:hint="cs"/>
          <w:rtl/>
        </w:rPr>
      </w:pPr>
    </w:p>
    <w:p w14:paraId="7A3711AC" w14:textId="77777777" w:rsidR="00000000" w:rsidRDefault="00CF2391">
      <w:pPr>
        <w:pStyle w:val="Speaker"/>
        <w:rPr>
          <w:rtl/>
        </w:rPr>
      </w:pPr>
      <w:bookmarkStart w:id="19" w:name="FS000000542T22_07_2003_16_43_13"/>
      <w:bookmarkStart w:id="20" w:name="_Toc46681701"/>
      <w:bookmarkStart w:id="21" w:name="_Toc50268874"/>
      <w:bookmarkEnd w:id="19"/>
      <w:r>
        <w:rPr>
          <w:rFonts w:hint="eastAsia"/>
          <w:rtl/>
        </w:rPr>
        <w:t>עסאם</w:t>
      </w:r>
      <w:r>
        <w:rPr>
          <w:rtl/>
        </w:rPr>
        <w:t xml:space="preserve"> מח'ול (חד"ש-תע"ל):</w:t>
      </w:r>
      <w:bookmarkEnd w:id="20"/>
      <w:bookmarkEnd w:id="21"/>
    </w:p>
    <w:p w14:paraId="2DADE873" w14:textId="77777777" w:rsidR="00000000" w:rsidRDefault="00CF2391">
      <w:pPr>
        <w:pStyle w:val="a"/>
        <w:rPr>
          <w:rFonts w:hint="cs"/>
          <w:rtl/>
        </w:rPr>
      </w:pPr>
    </w:p>
    <w:p w14:paraId="03BB4C16" w14:textId="77777777" w:rsidR="00000000" w:rsidRDefault="00CF2391">
      <w:pPr>
        <w:pStyle w:val="a"/>
        <w:rPr>
          <w:rFonts w:hint="cs"/>
          <w:rtl/>
        </w:rPr>
      </w:pPr>
      <w:r>
        <w:rPr>
          <w:rFonts w:hint="cs"/>
          <w:rtl/>
        </w:rPr>
        <w:t>אדוני היושב-ראש, דוח האבטלה שהתפרסם אתמול תפס את הממשלה עם המ</w:t>
      </w:r>
      <w:r>
        <w:rPr>
          <w:rFonts w:hint="cs"/>
          <w:rtl/>
        </w:rPr>
        <w:t xml:space="preserve">כנסיים למטה. היום כבר ברור, שביוני - אנחנו ביולי, ושר האוצר קורא לנשים לצאת לעבוד - ביוני גדל מספר דורשי העבודה </w:t>
      </w:r>
      <w:r>
        <w:rPr>
          <w:rtl/>
        </w:rPr>
        <w:br/>
      </w:r>
      <w:r>
        <w:rPr>
          <w:rFonts w:hint="cs"/>
          <w:rtl/>
        </w:rPr>
        <w:t>ב-10,300, שהם 5.5% תוספת. 20% מדורשי העבודה מחפשים עבודה זה תשעה חודשים ומעלה. במחצית הראשונה של השנה גדל מספר דורשי העבודה ב-3.9%. מוקדי האבטל</w:t>
      </w:r>
      <w:r>
        <w:rPr>
          <w:rFonts w:hint="cs"/>
          <w:rtl/>
        </w:rPr>
        <w:t xml:space="preserve">ה בארץ שהאבטלה בהם היא מעל 10% עלו מ-28 יישובים במאי ל-31 ביוני. 30 מהם הם יישובים ערביים, בתוספת העיר עכו, שהיא עיר מעורבת. </w:t>
      </w:r>
    </w:p>
    <w:p w14:paraId="4362A655" w14:textId="77777777" w:rsidR="00000000" w:rsidRDefault="00CF2391">
      <w:pPr>
        <w:pStyle w:val="a"/>
        <w:rPr>
          <w:rFonts w:hint="cs"/>
          <w:rtl/>
        </w:rPr>
      </w:pPr>
    </w:p>
    <w:p w14:paraId="3A93E984" w14:textId="77777777" w:rsidR="00000000" w:rsidRDefault="00CF2391">
      <w:pPr>
        <w:pStyle w:val="a"/>
        <w:rPr>
          <w:rFonts w:hint="cs"/>
          <w:rtl/>
        </w:rPr>
      </w:pPr>
      <w:r>
        <w:rPr>
          <w:rFonts w:hint="cs"/>
          <w:rtl/>
        </w:rPr>
        <w:t xml:space="preserve">זה כבר לא מזעזע את האנשים, שבכסייפה, למשל, האבטלה מגיעה ל-28% ובתמרה </w:t>
      </w:r>
      <w:r>
        <w:rPr>
          <w:rtl/>
        </w:rPr>
        <w:t>–</w:t>
      </w:r>
      <w:r>
        <w:rPr>
          <w:rFonts w:hint="cs"/>
          <w:rtl/>
        </w:rPr>
        <w:t xml:space="preserve"> ל-25%.</w:t>
      </w:r>
    </w:p>
    <w:p w14:paraId="5772303D" w14:textId="77777777" w:rsidR="00000000" w:rsidRDefault="00CF2391">
      <w:pPr>
        <w:pStyle w:val="a"/>
        <w:rPr>
          <w:rFonts w:hint="cs"/>
          <w:rtl/>
        </w:rPr>
      </w:pPr>
    </w:p>
    <w:p w14:paraId="52B17258" w14:textId="77777777" w:rsidR="00000000" w:rsidRDefault="00CF2391">
      <w:pPr>
        <w:pStyle w:val="a"/>
        <w:rPr>
          <w:rFonts w:hint="cs"/>
          <w:rtl/>
        </w:rPr>
      </w:pPr>
      <w:r>
        <w:rPr>
          <w:rFonts w:hint="cs"/>
          <w:rtl/>
        </w:rPr>
        <w:t xml:space="preserve"> אני חושב שהתרמית ברורה והולכת השולל של הציבור ברו</w:t>
      </w:r>
      <w:r>
        <w:rPr>
          <w:rFonts w:hint="cs"/>
          <w:rtl/>
        </w:rPr>
        <w:t xml:space="preserve">רה. </w:t>
      </w:r>
    </w:p>
    <w:p w14:paraId="7C7C802B" w14:textId="77777777" w:rsidR="00000000" w:rsidRDefault="00CF2391">
      <w:pPr>
        <w:pStyle w:val="a"/>
        <w:rPr>
          <w:rFonts w:hint="cs"/>
          <w:rtl/>
        </w:rPr>
      </w:pPr>
    </w:p>
    <w:p w14:paraId="4F4DE888" w14:textId="77777777" w:rsidR="00000000" w:rsidRDefault="00CF2391">
      <w:pPr>
        <w:pStyle w:val="ad"/>
        <w:rPr>
          <w:rtl/>
        </w:rPr>
      </w:pPr>
      <w:r>
        <w:rPr>
          <w:rtl/>
        </w:rPr>
        <w:t>היו"ר ראובן ריבלין:</w:t>
      </w:r>
    </w:p>
    <w:p w14:paraId="7ADE8D6F" w14:textId="77777777" w:rsidR="00000000" w:rsidRDefault="00CF2391">
      <w:pPr>
        <w:pStyle w:val="a"/>
        <w:rPr>
          <w:rtl/>
        </w:rPr>
      </w:pPr>
    </w:p>
    <w:p w14:paraId="46E4C7F8" w14:textId="77777777" w:rsidR="00000000" w:rsidRDefault="00CF2391">
      <w:pPr>
        <w:pStyle w:val="a"/>
        <w:rPr>
          <w:rFonts w:hint="cs"/>
          <w:rtl/>
        </w:rPr>
      </w:pPr>
      <w:r>
        <w:rPr>
          <w:rFonts w:hint="cs"/>
          <w:rtl/>
        </w:rPr>
        <w:t xml:space="preserve">תודה רבה לעסאם מח'ול. חבר הכנסת יורי שטרן, ואחריו - סגן השר יעקב אדרי. </w:t>
      </w:r>
    </w:p>
    <w:p w14:paraId="51D85D9E" w14:textId="77777777" w:rsidR="00000000" w:rsidRDefault="00CF2391">
      <w:pPr>
        <w:pStyle w:val="a"/>
        <w:rPr>
          <w:rFonts w:hint="cs"/>
          <w:rtl/>
        </w:rPr>
      </w:pPr>
    </w:p>
    <w:p w14:paraId="748C5F25" w14:textId="77777777" w:rsidR="00000000" w:rsidRDefault="00CF2391">
      <w:pPr>
        <w:pStyle w:val="Speaker"/>
        <w:rPr>
          <w:rtl/>
        </w:rPr>
      </w:pPr>
      <w:bookmarkStart w:id="22" w:name="FS000000430T22_07_2003_16_48_00"/>
      <w:bookmarkStart w:id="23" w:name="_Toc46681702"/>
      <w:bookmarkStart w:id="24" w:name="_Toc50268875"/>
      <w:bookmarkEnd w:id="22"/>
      <w:r>
        <w:rPr>
          <w:rFonts w:hint="eastAsia"/>
          <w:rtl/>
        </w:rPr>
        <w:t>יורי</w:t>
      </w:r>
      <w:r>
        <w:rPr>
          <w:rtl/>
        </w:rPr>
        <w:t xml:space="preserve"> שטרן (האיחוד הלאומי - ישראל ביתנו):</w:t>
      </w:r>
      <w:bookmarkEnd w:id="23"/>
      <w:bookmarkEnd w:id="24"/>
    </w:p>
    <w:p w14:paraId="482B0C19" w14:textId="77777777" w:rsidR="00000000" w:rsidRDefault="00CF2391">
      <w:pPr>
        <w:pStyle w:val="a"/>
        <w:rPr>
          <w:rtl/>
        </w:rPr>
      </w:pPr>
    </w:p>
    <w:p w14:paraId="367BE616" w14:textId="77777777" w:rsidR="00000000" w:rsidRDefault="00CF2391">
      <w:pPr>
        <w:pStyle w:val="a"/>
        <w:rPr>
          <w:rFonts w:hint="cs"/>
          <w:rtl/>
        </w:rPr>
      </w:pPr>
      <w:r>
        <w:rPr>
          <w:rFonts w:hint="cs"/>
          <w:rtl/>
        </w:rPr>
        <w:t>כבוד היושב-ראש, התפרסם לפני שעה-שעתיים ב-</w:t>
      </w:r>
      <w:r>
        <w:rPr>
          <w:rFonts w:hint="cs"/>
        </w:rPr>
        <w:t>Y</w:t>
      </w:r>
      <w:r>
        <w:t>net</w:t>
      </w:r>
      <w:r>
        <w:rPr>
          <w:rFonts w:hint="cs"/>
          <w:rtl/>
        </w:rPr>
        <w:t>, שהערב מגיש שר הביטחון לראש הממשלה רשימה של 350 אסירים שמיועדים לשחר</w:t>
      </w:r>
      <w:r>
        <w:rPr>
          <w:rFonts w:hint="cs"/>
          <w:rtl/>
        </w:rPr>
        <w:t>ור.</w:t>
      </w:r>
    </w:p>
    <w:p w14:paraId="4A36AD03" w14:textId="77777777" w:rsidR="00000000" w:rsidRDefault="00CF2391">
      <w:pPr>
        <w:pStyle w:val="a"/>
        <w:rPr>
          <w:rFonts w:hint="cs"/>
          <w:rtl/>
        </w:rPr>
      </w:pPr>
    </w:p>
    <w:p w14:paraId="2E982FD2" w14:textId="77777777" w:rsidR="00000000" w:rsidRDefault="00CF2391">
      <w:pPr>
        <w:pStyle w:val="ac"/>
        <w:rPr>
          <w:rtl/>
        </w:rPr>
      </w:pPr>
      <w:r>
        <w:rPr>
          <w:rFonts w:hint="eastAsia"/>
          <w:rtl/>
        </w:rPr>
        <w:t>אחמד</w:t>
      </w:r>
      <w:r>
        <w:rPr>
          <w:rtl/>
        </w:rPr>
        <w:t xml:space="preserve"> טיבי (חד"ש-תע"ל):</w:t>
      </w:r>
    </w:p>
    <w:p w14:paraId="1F6F5C10" w14:textId="77777777" w:rsidR="00000000" w:rsidRDefault="00CF2391">
      <w:pPr>
        <w:pStyle w:val="a"/>
        <w:rPr>
          <w:rFonts w:hint="cs"/>
          <w:rtl/>
        </w:rPr>
      </w:pPr>
    </w:p>
    <w:p w14:paraId="0E2BA450" w14:textId="77777777" w:rsidR="00000000" w:rsidRDefault="00CF2391">
      <w:pPr>
        <w:pStyle w:val="a"/>
        <w:rPr>
          <w:rFonts w:hint="cs"/>
          <w:rtl/>
        </w:rPr>
      </w:pPr>
      <w:r>
        <w:rPr>
          <w:rFonts w:hint="cs"/>
          <w:rtl/>
        </w:rPr>
        <w:t xml:space="preserve">אולי יותר. </w:t>
      </w:r>
    </w:p>
    <w:p w14:paraId="3B4B4404" w14:textId="77777777" w:rsidR="00000000" w:rsidRDefault="00CF2391">
      <w:pPr>
        <w:pStyle w:val="a"/>
        <w:rPr>
          <w:rFonts w:hint="cs"/>
          <w:rtl/>
        </w:rPr>
      </w:pPr>
    </w:p>
    <w:p w14:paraId="517D14B6" w14:textId="77777777" w:rsidR="00000000" w:rsidRDefault="00CF2391">
      <w:pPr>
        <w:pStyle w:val="SpeakerCon"/>
        <w:rPr>
          <w:rtl/>
        </w:rPr>
      </w:pPr>
      <w:bookmarkStart w:id="25" w:name="FS000000430T22_07_2003_16_51_08C"/>
      <w:bookmarkEnd w:id="25"/>
      <w:r>
        <w:rPr>
          <w:rtl/>
        </w:rPr>
        <w:t>יורי שטרן (האיחוד הלאומי - ישראל ביתנו):</w:t>
      </w:r>
    </w:p>
    <w:p w14:paraId="469059FE" w14:textId="77777777" w:rsidR="00000000" w:rsidRDefault="00CF2391">
      <w:pPr>
        <w:pStyle w:val="a"/>
        <w:rPr>
          <w:rtl/>
        </w:rPr>
      </w:pPr>
    </w:p>
    <w:p w14:paraId="2AD930E1" w14:textId="77777777" w:rsidR="00000000" w:rsidRDefault="00CF2391">
      <w:pPr>
        <w:pStyle w:val="a"/>
        <w:rPr>
          <w:rFonts w:hint="cs"/>
          <w:rtl/>
        </w:rPr>
      </w:pPr>
      <w:r>
        <w:rPr>
          <w:rFonts w:hint="cs"/>
          <w:rtl/>
        </w:rPr>
        <w:t xml:space="preserve"> אין מעשה יותר אנטי-מוסרי ופוגע בביטחון המדינה, או בעצם העמידה שלנו מול הטרור מאשר שחרור המחבלים. </w:t>
      </w:r>
    </w:p>
    <w:p w14:paraId="6934E5C7" w14:textId="77777777" w:rsidR="00000000" w:rsidRDefault="00CF2391">
      <w:pPr>
        <w:pStyle w:val="a"/>
        <w:rPr>
          <w:rFonts w:hint="cs"/>
          <w:rtl/>
        </w:rPr>
      </w:pPr>
    </w:p>
    <w:p w14:paraId="2D5FEC6B" w14:textId="77777777" w:rsidR="00000000" w:rsidRDefault="00CF2391">
      <w:pPr>
        <w:pStyle w:val="a"/>
        <w:rPr>
          <w:rFonts w:hint="cs"/>
          <w:rtl/>
        </w:rPr>
      </w:pPr>
      <w:r>
        <w:rPr>
          <w:rFonts w:hint="cs"/>
          <w:rtl/>
        </w:rPr>
        <w:t>בידיעה כתוב גם, שישוחררו אסירי "חמאס" ו"הג'יהאד האסלאמי" שהיו מעורבים בפ</w:t>
      </w:r>
      <w:r>
        <w:rPr>
          <w:rFonts w:hint="cs"/>
          <w:rtl/>
        </w:rPr>
        <w:t xml:space="preserve">עולות טרור שנכשלו. זאת אומרת, הוא מחבל, אבל הוא לא הצליח כמחבל, ועל זה מגיע לו שחרור. </w:t>
      </w:r>
    </w:p>
    <w:p w14:paraId="53FD98A4" w14:textId="77777777" w:rsidR="00000000" w:rsidRDefault="00CF2391">
      <w:pPr>
        <w:pStyle w:val="a"/>
        <w:rPr>
          <w:rFonts w:hint="cs"/>
          <w:rtl/>
        </w:rPr>
      </w:pPr>
    </w:p>
    <w:p w14:paraId="42D5A844" w14:textId="77777777" w:rsidR="00000000" w:rsidRDefault="00CF2391">
      <w:pPr>
        <w:pStyle w:val="ad"/>
        <w:rPr>
          <w:rtl/>
        </w:rPr>
      </w:pPr>
      <w:r>
        <w:rPr>
          <w:rtl/>
        </w:rPr>
        <w:t>היו"ר ראובן ריבלין:</w:t>
      </w:r>
    </w:p>
    <w:p w14:paraId="19A506A2" w14:textId="77777777" w:rsidR="00000000" w:rsidRDefault="00CF2391">
      <w:pPr>
        <w:pStyle w:val="a"/>
        <w:rPr>
          <w:rtl/>
        </w:rPr>
      </w:pPr>
    </w:p>
    <w:p w14:paraId="6AFC24BA" w14:textId="77777777" w:rsidR="00000000" w:rsidRDefault="00CF2391">
      <w:pPr>
        <w:pStyle w:val="a"/>
        <w:rPr>
          <w:rFonts w:hint="cs"/>
          <w:rtl/>
        </w:rPr>
      </w:pPr>
      <w:r>
        <w:rPr>
          <w:rFonts w:hint="cs"/>
          <w:rtl/>
        </w:rPr>
        <w:t xml:space="preserve">השר עזרא נמצא פה לענות. </w:t>
      </w:r>
    </w:p>
    <w:p w14:paraId="6619F665" w14:textId="77777777" w:rsidR="00000000" w:rsidRDefault="00CF2391">
      <w:pPr>
        <w:pStyle w:val="a"/>
        <w:rPr>
          <w:rFonts w:hint="cs"/>
          <w:rtl/>
        </w:rPr>
      </w:pPr>
    </w:p>
    <w:p w14:paraId="0D0E603A" w14:textId="77777777" w:rsidR="00000000" w:rsidRDefault="00CF2391">
      <w:pPr>
        <w:pStyle w:val="SpeakerCon"/>
        <w:rPr>
          <w:rtl/>
        </w:rPr>
      </w:pPr>
      <w:bookmarkStart w:id="26" w:name="FS000000430T22_07_2003_16_52_10C"/>
      <w:bookmarkEnd w:id="26"/>
      <w:r>
        <w:rPr>
          <w:rtl/>
        </w:rPr>
        <w:t>יורי שטרן (האיחוד הלאומי - ישראל ביתנו):</w:t>
      </w:r>
    </w:p>
    <w:p w14:paraId="7B8E5B3F" w14:textId="77777777" w:rsidR="00000000" w:rsidRDefault="00CF2391">
      <w:pPr>
        <w:pStyle w:val="a"/>
        <w:rPr>
          <w:rtl/>
        </w:rPr>
      </w:pPr>
    </w:p>
    <w:p w14:paraId="1F4F7959" w14:textId="77777777" w:rsidR="00000000" w:rsidRDefault="00CF2391">
      <w:pPr>
        <w:pStyle w:val="a"/>
        <w:rPr>
          <w:rFonts w:hint="cs"/>
          <w:rtl/>
        </w:rPr>
      </w:pPr>
      <w:r>
        <w:rPr>
          <w:rFonts w:hint="cs"/>
          <w:rtl/>
        </w:rPr>
        <w:t>או שאנחנו נלחמים נגד הטרור ואנחנו אומרים שזה פשע ואין לסלוח עליו, או שאנחנו שוב</w:t>
      </w:r>
      <w:r>
        <w:rPr>
          <w:rFonts w:hint="cs"/>
          <w:rtl/>
        </w:rPr>
        <w:t xml:space="preserve"> ממחזרים את הרוצחים האלה לגל חדש של אלימות, בטענה שהם הרי לוחמי החופש. אף פעם מדינת ישראל לא קיבלה את העמדה הזאת שהם לוחמי חופש, בוודאי ובוודאי לא אחרי גל האלימות של האינתיפאדה הזאת. </w:t>
      </w:r>
    </w:p>
    <w:p w14:paraId="46EF0FBE" w14:textId="77777777" w:rsidR="00000000" w:rsidRDefault="00CF2391">
      <w:pPr>
        <w:pStyle w:val="a"/>
        <w:rPr>
          <w:rFonts w:hint="cs"/>
          <w:rtl/>
        </w:rPr>
      </w:pPr>
    </w:p>
    <w:p w14:paraId="5C3BBFA4" w14:textId="77777777" w:rsidR="00000000" w:rsidRDefault="00CF2391">
      <w:pPr>
        <w:pStyle w:val="ad"/>
        <w:rPr>
          <w:rtl/>
        </w:rPr>
      </w:pPr>
      <w:r>
        <w:rPr>
          <w:rtl/>
        </w:rPr>
        <w:t>היו"ר ראובן ריבלין:</w:t>
      </w:r>
    </w:p>
    <w:p w14:paraId="7B33EBB0" w14:textId="77777777" w:rsidR="00000000" w:rsidRDefault="00CF2391">
      <w:pPr>
        <w:pStyle w:val="a"/>
        <w:rPr>
          <w:rtl/>
        </w:rPr>
      </w:pPr>
    </w:p>
    <w:p w14:paraId="11E5BB79" w14:textId="77777777" w:rsidR="00000000" w:rsidRDefault="00CF2391">
      <w:pPr>
        <w:pStyle w:val="a"/>
        <w:rPr>
          <w:rFonts w:hint="cs"/>
          <w:rtl/>
        </w:rPr>
      </w:pPr>
      <w:r>
        <w:rPr>
          <w:rFonts w:hint="cs"/>
          <w:rtl/>
        </w:rPr>
        <w:t xml:space="preserve">תודה רבה. חבר הכנסת יעקב אדרי, ואחריו - חבר הכנסת </w:t>
      </w:r>
      <w:r>
        <w:rPr>
          <w:rFonts w:hint="cs"/>
          <w:rtl/>
        </w:rPr>
        <w:t xml:space="preserve">ואסל טאהא.  </w:t>
      </w:r>
    </w:p>
    <w:p w14:paraId="3555C03D" w14:textId="77777777" w:rsidR="00000000" w:rsidRDefault="00CF2391">
      <w:pPr>
        <w:pStyle w:val="a"/>
        <w:rPr>
          <w:rFonts w:hint="cs"/>
          <w:rtl/>
        </w:rPr>
      </w:pPr>
    </w:p>
    <w:p w14:paraId="35BCAF3D" w14:textId="77777777" w:rsidR="00000000" w:rsidRDefault="00CF2391">
      <w:pPr>
        <w:pStyle w:val="Speaker"/>
        <w:rPr>
          <w:rtl/>
        </w:rPr>
      </w:pPr>
      <w:bookmarkStart w:id="27" w:name="FS000001031T22_07_2003_16_54_11"/>
      <w:bookmarkStart w:id="28" w:name="_Toc46681703"/>
      <w:bookmarkStart w:id="29" w:name="_Toc50268876"/>
      <w:bookmarkEnd w:id="27"/>
      <w:r>
        <w:rPr>
          <w:rFonts w:hint="eastAsia"/>
          <w:rtl/>
        </w:rPr>
        <w:t>יעקב</w:t>
      </w:r>
      <w:r>
        <w:rPr>
          <w:rtl/>
        </w:rPr>
        <w:t xml:space="preserve"> אדרי (הליכוד):</w:t>
      </w:r>
      <w:bookmarkEnd w:id="28"/>
      <w:bookmarkEnd w:id="29"/>
    </w:p>
    <w:p w14:paraId="229B9127" w14:textId="77777777" w:rsidR="00000000" w:rsidRDefault="00CF2391">
      <w:pPr>
        <w:pStyle w:val="a"/>
        <w:rPr>
          <w:rFonts w:hint="cs"/>
          <w:rtl/>
        </w:rPr>
      </w:pPr>
    </w:p>
    <w:p w14:paraId="451C3E6A" w14:textId="77777777" w:rsidR="00000000" w:rsidRDefault="00CF2391">
      <w:pPr>
        <w:pStyle w:val="a"/>
        <w:rPr>
          <w:rFonts w:hint="cs"/>
          <w:rtl/>
        </w:rPr>
      </w:pPr>
      <w:r>
        <w:rPr>
          <w:rFonts w:hint="cs"/>
          <w:rtl/>
        </w:rPr>
        <w:t>אדוני יושב-ראש הכנסת, חברי הכנסת, חבר הכנסת טיבי, קודם כול, אני מצטער על המקרה המצער שקרה היום בטייבה. ביקשתי לקבל פרטים, אני עדיין לא יודע את כל הפרטים, אבל דבר אחד אני כבר יכול להגיד, שהיתה התרעה חמה מאוד באזור הזה על ח</w:t>
      </w:r>
      <w:r>
        <w:rPr>
          <w:rFonts w:hint="cs"/>
          <w:rtl/>
        </w:rPr>
        <w:t xml:space="preserve">דירה של חוליה חבלנית. יותר מזה אני לא יכול להגיד, כי אני באמת לא יודע את כל הפרטים. אבל אני באמת מצטער על המקרה, וניחומים למשפחה. </w:t>
      </w:r>
    </w:p>
    <w:p w14:paraId="679339A7" w14:textId="77777777" w:rsidR="00000000" w:rsidRDefault="00CF2391">
      <w:pPr>
        <w:pStyle w:val="a"/>
        <w:rPr>
          <w:rFonts w:hint="cs"/>
          <w:rtl/>
        </w:rPr>
      </w:pPr>
    </w:p>
    <w:p w14:paraId="1617B102" w14:textId="77777777" w:rsidR="00000000" w:rsidRDefault="00CF2391">
      <w:pPr>
        <w:pStyle w:val="ac"/>
        <w:rPr>
          <w:rtl/>
        </w:rPr>
      </w:pPr>
      <w:r>
        <w:rPr>
          <w:rFonts w:hint="eastAsia"/>
          <w:rtl/>
        </w:rPr>
        <w:t>רן</w:t>
      </w:r>
      <w:r>
        <w:rPr>
          <w:rtl/>
        </w:rPr>
        <w:t xml:space="preserve"> כהן (מרצ):</w:t>
      </w:r>
    </w:p>
    <w:p w14:paraId="25EE5E70" w14:textId="77777777" w:rsidR="00000000" w:rsidRDefault="00CF2391">
      <w:pPr>
        <w:pStyle w:val="a"/>
        <w:rPr>
          <w:rFonts w:hint="cs"/>
          <w:rtl/>
        </w:rPr>
      </w:pPr>
    </w:p>
    <w:p w14:paraId="44A9B7D1" w14:textId="77777777" w:rsidR="00000000" w:rsidRDefault="00CF2391">
      <w:pPr>
        <w:pStyle w:val="a"/>
        <w:rPr>
          <w:rFonts w:hint="cs"/>
          <w:rtl/>
        </w:rPr>
      </w:pPr>
      <w:r>
        <w:rPr>
          <w:rFonts w:hint="cs"/>
          <w:rtl/>
        </w:rPr>
        <w:t xml:space="preserve">אפשר לירות בגלגלים. </w:t>
      </w:r>
    </w:p>
    <w:p w14:paraId="3DFDB18E" w14:textId="77777777" w:rsidR="00000000" w:rsidRDefault="00CF2391">
      <w:pPr>
        <w:pStyle w:val="a"/>
        <w:rPr>
          <w:rFonts w:hint="cs"/>
          <w:rtl/>
        </w:rPr>
      </w:pPr>
    </w:p>
    <w:p w14:paraId="48916C40" w14:textId="77777777" w:rsidR="00000000" w:rsidRDefault="00CF2391">
      <w:pPr>
        <w:pStyle w:val="SpeakerCon"/>
        <w:rPr>
          <w:rtl/>
        </w:rPr>
      </w:pPr>
      <w:bookmarkStart w:id="30" w:name="FS000001031T22_07_2003_16_56_28C"/>
      <w:bookmarkEnd w:id="30"/>
      <w:r>
        <w:rPr>
          <w:rtl/>
        </w:rPr>
        <w:t>יעקב אדרי (הליכוד):</w:t>
      </w:r>
    </w:p>
    <w:p w14:paraId="0DF2C106" w14:textId="77777777" w:rsidR="00000000" w:rsidRDefault="00CF2391">
      <w:pPr>
        <w:pStyle w:val="a"/>
        <w:rPr>
          <w:rtl/>
        </w:rPr>
      </w:pPr>
    </w:p>
    <w:p w14:paraId="34E3BAA1" w14:textId="77777777" w:rsidR="00000000" w:rsidRDefault="00CF2391">
      <w:pPr>
        <w:pStyle w:val="a"/>
        <w:rPr>
          <w:rFonts w:hint="cs"/>
          <w:rtl/>
        </w:rPr>
      </w:pPr>
      <w:r>
        <w:rPr>
          <w:rFonts w:hint="cs"/>
          <w:rtl/>
        </w:rPr>
        <w:t>אדוני היושב-ראש, רציתי שכולנו ניתן את הדעת על מה שקרה באשקלון - שי</w:t>
      </w:r>
      <w:r>
        <w:rPr>
          <w:rFonts w:hint="cs"/>
          <w:rtl/>
        </w:rPr>
        <w:t xml:space="preserve">רותי הליווי של הנערות הקטינות. ברור לכולנו שאלה לא המקרים היחידים שיש, וברור שהתופעה הזאת, לצערי הרב, נמצאת בעוד כמה מקומות בארץ. </w:t>
      </w:r>
    </w:p>
    <w:p w14:paraId="1F7B75DA" w14:textId="77777777" w:rsidR="00000000" w:rsidRDefault="00CF2391">
      <w:pPr>
        <w:pStyle w:val="a"/>
        <w:rPr>
          <w:rFonts w:hint="cs"/>
          <w:rtl/>
        </w:rPr>
      </w:pPr>
    </w:p>
    <w:p w14:paraId="5E64EAFC" w14:textId="77777777" w:rsidR="00000000" w:rsidRDefault="00CF2391">
      <w:pPr>
        <w:pStyle w:val="a"/>
        <w:rPr>
          <w:rFonts w:hint="cs"/>
          <w:rtl/>
        </w:rPr>
      </w:pPr>
      <w:r>
        <w:rPr>
          <w:rFonts w:hint="cs"/>
          <w:rtl/>
        </w:rPr>
        <w:t>החמור שבמקרה הזה הוא, שהנערות הן לא ממשפחות מצוקה, אלא נערות מבתים טובים, ואת זה כדאי לציין. צריך, כמובן, לא לעשות הכללות ול</w:t>
      </w:r>
      <w:r>
        <w:rPr>
          <w:rFonts w:hint="cs"/>
          <w:rtl/>
        </w:rPr>
        <w:t xml:space="preserve">א להכתים את העיר אשקלון. חשוב מאוד לא להכתים עיר שלמה בגלל מקרה מיוחד ומצער. החקירה בעיצומה ובקרוב יהיו מעצרים בנושא הזה. </w:t>
      </w:r>
    </w:p>
    <w:p w14:paraId="6097A7A0" w14:textId="77777777" w:rsidR="00000000" w:rsidRDefault="00CF2391">
      <w:pPr>
        <w:pStyle w:val="a"/>
        <w:rPr>
          <w:rFonts w:hint="cs"/>
          <w:rtl/>
        </w:rPr>
      </w:pPr>
    </w:p>
    <w:p w14:paraId="35069C69" w14:textId="77777777" w:rsidR="00000000" w:rsidRDefault="00CF2391">
      <w:pPr>
        <w:pStyle w:val="ad"/>
        <w:rPr>
          <w:rtl/>
        </w:rPr>
      </w:pPr>
      <w:r>
        <w:rPr>
          <w:rtl/>
        </w:rPr>
        <w:t>היו"ר ראובן ריבלין:</w:t>
      </w:r>
    </w:p>
    <w:p w14:paraId="59AB4893" w14:textId="77777777" w:rsidR="00000000" w:rsidRDefault="00CF2391">
      <w:pPr>
        <w:pStyle w:val="a"/>
        <w:rPr>
          <w:rtl/>
        </w:rPr>
      </w:pPr>
    </w:p>
    <w:p w14:paraId="1B0C26D7" w14:textId="77777777" w:rsidR="00000000" w:rsidRDefault="00CF2391">
      <w:pPr>
        <w:pStyle w:val="a"/>
        <w:rPr>
          <w:rFonts w:hint="cs"/>
          <w:rtl/>
        </w:rPr>
      </w:pPr>
      <w:r>
        <w:rPr>
          <w:rFonts w:hint="cs"/>
          <w:rtl/>
        </w:rPr>
        <w:t xml:space="preserve">תודה רבה. חבר הכנסת ואסל טאהא, ואחריו - חבר הכנסת אבשלום וילן. </w:t>
      </w:r>
    </w:p>
    <w:p w14:paraId="3C3ACE1D" w14:textId="77777777" w:rsidR="00000000" w:rsidRDefault="00CF2391">
      <w:pPr>
        <w:pStyle w:val="a"/>
        <w:rPr>
          <w:rFonts w:hint="cs"/>
          <w:rtl/>
        </w:rPr>
      </w:pPr>
    </w:p>
    <w:p w14:paraId="3701F75E" w14:textId="77777777" w:rsidR="00000000" w:rsidRDefault="00CF2391">
      <w:pPr>
        <w:pStyle w:val="Speaker"/>
        <w:rPr>
          <w:rtl/>
        </w:rPr>
      </w:pPr>
      <w:bookmarkStart w:id="31" w:name="FS000001062T22_07_2003_16_59_16"/>
      <w:bookmarkStart w:id="32" w:name="_Toc46681704"/>
      <w:bookmarkStart w:id="33" w:name="_Toc50268877"/>
      <w:bookmarkEnd w:id="31"/>
      <w:r>
        <w:rPr>
          <w:rFonts w:hint="eastAsia"/>
          <w:rtl/>
        </w:rPr>
        <w:t>ואסל</w:t>
      </w:r>
      <w:r>
        <w:rPr>
          <w:rtl/>
        </w:rPr>
        <w:t xml:space="preserve"> טאהא (בל"ד):</w:t>
      </w:r>
      <w:bookmarkEnd w:id="32"/>
      <w:bookmarkEnd w:id="33"/>
    </w:p>
    <w:p w14:paraId="617B99E7" w14:textId="77777777" w:rsidR="00000000" w:rsidRDefault="00CF2391">
      <w:pPr>
        <w:pStyle w:val="a"/>
        <w:rPr>
          <w:rFonts w:hint="cs"/>
          <w:rtl/>
        </w:rPr>
      </w:pPr>
    </w:p>
    <w:p w14:paraId="5DCC1B11" w14:textId="77777777" w:rsidR="00000000" w:rsidRDefault="00CF2391">
      <w:pPr>
        <w:pStyle w:val="a"/>
        <w:rPr>
          <w:rFonts w:hint="cs"/>
          <w:rtl/>
        </w:rPr>
      </w:pPr>
      <w:r>
        <w:rPr>
          <w:rFonts w:hint="cs"/>
          <w:rtl/>
        </w:rPr>
        <w:t>אדוני היושב-ראש, בבוקר היינ</w:t>
      </w:r>
      <w:r>
        <w:rPr>
          <w:rFonts w:hint="cs"/>
          <w:rtl/>
        </w:rPr>
        <w:t>ו בפגישה בוועדת הפנים עם השר לביטחון הפנים, והמקרה של טייבה הוא עוד מקרה שמעיד על הדבר שדיברתי עליו, שהיד קלה על ההדק כשמדובר בערבים. אבקש מסגן השר גם להדגיש את הנושא הזה. לא ייתכן שכאשר יש התרעות, ערבים יהיו תחת אש. כפי שאמר החבר רן כהן, יורים בגלגלים, לא</w:t>
      </w:r>
      <w:r>
        <w:rPr>
          <w:rFonts w:hint="cs"/>
          <w:rtl/>
        </w:rPr>
        <w:t xml:space="preserve"> הורגים בני-אדם. לא ייתכן שכל ערבי שנוסע על הכביש כשיש התרעה ימצא את עצמו תחת אש. </w:t>
      </w:r>
    </w:p>
    <w:p w14:paraId="7A374772" w14:textId="77777777" w:rsidR="00000000" w:rsidRDefault="00CF2391">
      <w:pPr>
        <w:pStyle w:val="a"/>
        <w:rPr>
          <w:rFonts w:hint="cs"/>
          <w:rtl/>
        </w:rPr>
      </w:pPr>
    </w:p>
    <w:p w14:paraId="35BCCC50" w14:textId="77777777" w:rsidR="00000000" w:rsidRDefault="00CF2391">
      <w:pPr>
        <w:pStyle w:val="ac"/>
        <w:rPr>
          <w:rtl/>
        </w:rPr>
      </w:pPr>
      <w:r>
        <w:rPr>
          <w:rFonts w:hint="eastAsia"/>
          <w:rtl/>
        </w:rPr>
        <w:t>רן</w:t>
      </w:r>
      <w:r>
        <w:rPr>
          <w:rtl/>
        </w:rPr>
        <w:t xml:space="preserve"> כהן (מרצ):</w:t>
      </w:r>
    </w:p>
    <w:p w14:paraId="26F6E21F" w14:textId="77777777" w:rsidR="00000000" w:rsidRDefault="00CF2391">
      <w:pPr>
        <w:pStyle w:val="a"/>
        <w:rPr>
          <w:rFonts w:hint="cs"/>
          <w:rtl/>
        </w:rPr>
      </w:pPr>
    </w:p>
    <w:p w14:paraId="684D768F" w14:textId="77777777" w:rsidR="00000000" w:rsidRDefault="00CF2391">
      <w:pPr>
        <w:pStyle w:val="a"/>
        <w:rPr>
          <w:rFonts w:hint="cs"/>
          <w:rtl/>
        </w:rPr>
      </w:pPr>
      <w:r>
        <w:rPr>
          <w:rFonts w:hint="cs"/>
          <w:rtl/>
        </w:rPr>
        <w:t xml:space="preserve">וזה בתוך העיר. </w:t>
      </w:r>
    </w:p>
    <w:p w14:paraId="7ECA27BC" w14:textId="77777777" w:rsidR="00000000" w:rsidRDefault="00CF2391">
      <w:pPr>
        <w:pStyle w:val="a"/>
        <w:rPr>
          <w:rFonts w:hint="cs"/>
          <w:rtl/>
        </w:rPr>
      </w:pPr>
    </w:p>
    <w:p w14:paraId="2C6344B2" w14:textId="77777777" w:rsidR="00000000" w:rsidRDefault="00CF2391">
      <w:pPr>
        <w:pStyle w:val="SpeakerCon"/>
        <w:rPr>
          <w:rtl/>
        </w:rPr>
      </w:pPr>
      <w:bookmarkStart w:id="34" w:name="FS000001062T22_07_2003_17_01_41C"/>
      <w:bookmarkEnd w:id="34"/>
      <w:r>
        <w:rPr>
          <w:rtl/>
        </w:rPr>
        <w:t>ואסל טאהא (בל"ד):</w:t>
      </w:r>
    </w:p>
    <w:p w14:paraId="774F1BA1" w14:textId="77777777" w:rsidR="00000000" w:rsidRDefault="00CF2391">
      <w:pPr>
        <w:pStyle w:val="a"/>
        <w:rPr>
          <w:rtl/>
        </w:rPr>
      </w:pPr>
    </w:p>
    <w:p w14:paraId="30E3EDD2" w14:textId="77777777" w:rsidR="00000000" w:rsidRDefault="00CF2391">
      <w:pPr>
        <w:pStyle w:val="a"/>
        <w:rPr>
          <w:rFonts w:hint="cs"/>
          <w:rtl/>
        </w:rPr>
      </w:pPr>
      <w:r>
        <w:rPr>
          <w:rFonts w:hint="cs"/>
          <w:rtl/>
        </w:rPr>
        <w:t xml:space="preserve">וזה בתוך העיר. </w:t>
      </w:r>
    </w:p>
    <w:p w14:paraId="33274E5B" w14:textId="77777777" w:rsidR="00000000" w:rsidRDefault="00CF2391">
      <w:pPr>
        <w:pStyle w:val="a"/>
        <w:rPr>
          <w:rFonts w:hint="cs"/>
          <w:rtl/>
        </w:rPr>
      </w:pPr>
    </w:p>
    <w:p w14:paraId="05F5D453" w14:textId="77777777" w:rsidR="00000000" w:rsidRDefault="00CF2391">
      <w:pPr>
        <w:pStyle w:val="a"/>
        <w:rPr>
          <w:rFonts w:hint="cs"/>
          <w:rtl/>
        </w:rPr>
      </w:pPr>
      <w:r>
        <w:rPr>
          <w:rFonts w:hint="cs"/>
          <w:rtl/>
        </w:rPr>
        <w:t>רציתי גם לדבר על האמהות החד-הוריות. הממשלה האטומה הזאת, שרואה את האוהלים מול משרד האוצר, השר שלא שומע, ש</w:t>
      </w:r>
      <w:r>
        <w:rPr>
          <w:rFonts w:hint="cs"/>
          <w:rtl/>
        </w:rPr>
        <w:t xml:space="preserve">לא מוכן לענות, אומר לצאת לעבודה. הדוח האחרון הוא שמספר מבקשי העבודה הולך וגדל. פונים לאמהות שיצאו לעבודה, אבל אין עבודה במדינה הזאת. זאת רק דמגוגיה זולה, ואני פונה מכאן לאמהות החד-הוריות הערביות להצטרף למאבק הצודק הזה. </w:t>
      </w:r>
    </w:p>
    <w:p w14:paraId="42DF30C5" w14:textId="77777777" w:rsidR="00000000" w:rsidRDefault="00CF2391">
      <w:pPr>
        <w:pStyle w:val="a"/>
        <w:rPr>
          <w:rFonts w:hint="cs"/>
          <w:rtl/>
        </w:rPr>
      </w:pPr>
    </w:p>
    <w:p w14:paraId="075ECD63" w14:textId="77777777" w:rsidR="00000000" w:rsidRDefault="00CF2391">
      <w:pPr>
        <w:pStyle w:val="ad"/>
        <w:rPr>
          <w:rtl/>
        </w:rPr>
      </w:pPr>
      <w:r>
        <w:rPr>
          <w:rtl/>
        </w:rPr>
        <w:t>היו"ר ראובן ריבלין:</w:t>
      </w:r>
    </w:p>
    <w:p w14:paraId="5AF9FDF2" w14:textId="77777777" w:rsidR="00000000" w:rsidRDefault="00CF2391">
      <w:pPr>
        <w:pStyle w:val="a"/>
        <w:rPr>
          <w:rtl/>
        </w:rPr>
      </w:pPr>
    </w:p>
    <w:p w14:paraId="4390027B" w14:textId="77777777" w:rsidR="00000000" w:rsidRDefault="00CF2391">
      <w:pPr>
        <w:pStyle w:val="a"/>
        <w:rPr>
          <w:rFonts w:hint="cs"/>
          <w:rtl/>
        </w:rPr>
      </w:pPr>
      <w:r>
        <w:rPr>
          <w:rFonts w:hint="cs"/>
          <w:rtl/>
        </w:rPr>
        <w:t xml:space="preserve">תודה רבה. חבר </w:t>
      </w:r>
      <w:r>
        <w:rPr>
          <w:rFonts w:hint="cs"/>
          <w:rtl/>
        </w:rPr>
        <w:t xml:space="preserve">הכנסת אבשלום וילן, ואחריו - חבר הכנסת עבד-אלמאלכ דהאמשה. </w:t>
      </w:r>
    </w:p>
    <w:p w14:paraId="06BC1329" w14:textId="77777777" w:rsidR="00000000" w:rsidRDefault="00CF2391">
      <w:pPr>
        <w:pStyle w:val="a"/>
        <w:rPr>
          <w:rFonts w:hint="cs"/>
          <w:rtl/>
        </w:rPr>
      </w:pPr>
    </w:p>
    <w:p w14:paraId="7837C3A3" w14:textId="77777777" w:rsidR="00000000" w:rsidRDefault="00CF2391">
      <w:pPr>
        <w:pStyle w:val="Speaker"/>
        <w:rPr>
          <w:rtl/>
        </w:rPr>
      </w:pPr>
      <w:bookmarkStart w:id="35" w:name="FS000000505T22_07_2003_17_04_01"/>
      <w:bookmarkStart w:id="36" w:name="_Toc46681705"/>
      <w:bookmarkStart w:id="37" w:name="_Toc50268878"/>
      <w:bookmarkEnd w:id="35"/>
      <w:r>
        <w:rPr>
          <w:rFonts w:hint="eastAsia"/>
          <w:rtl/>
        </w:rPr>
        <w:t>אבשלום</w:t>
      </w:r>
      <w:r>
        <w:rPr>
          <w:rtl/>
        </w:rPr>
        <w:t xml:space="preserve"> וילן (מרצ):</w:t>
      </w:r>
      <w:bookmarkEnd w:id="36"/>
      <w:bookmarkEnd w:id="37"/>
    </w:p>
    <w:p w14:paraId="0E5949D1" w14:textId="77777777" w:rsidR="00000000" w:rsidRDefault="00CF2391">
      <w:pPr>
        <w:pStyle w:val="a"/>
        <w:rPr>
          <w:rFonts w:hint="cs"/>
          <w:rtl/>
        </w:rPr>
      </w:pPr>
    </w:p>
    <w:p w14:paraId="1271854F" w14:textId="77777777" w:rsidR="00000000" w:rsidRDefault="00CF2391">
      <w:pPr>
        <w:pStyle w:val="a"/>
        <w:rPr>
          <w:rFonts w:hint="cs"/>
          <w:rtl/>
        </w:rPr>
      </w:pPr>
      <w:r>
        <w:rPr>
          <w:rFonts w:hint="cs"/>
          <w:rtl/>
        </w:rPr>
        <w:t>כבוד היושב-ראש, רבותי חברי הכנסת, אני רוצה לקרוא לחברי הכנסת של הקואליציה, ולא לשם ההתנצחות. אתם ראיתם היום כמוני בוועדת הכספים את המצוקה הנוראה של האמהות החד-הוריות. מי כמוכם י</w:t>
      </w:r>
      <w:r>
        <w:rPr>
          <w:rFonts w:hint="cs"/>
          <w:rtl/>
        </w:rPr>
        <w:t>ודע, שרק בקולותיכם עברה התוכנית הכלכלית הנוכחית - וזאת הקודמת, שאת פירותיה אנחנו משלמים עכשיו, ונשלם מ-1 באוגוסט כאשר יהיו הקיצוצים בקצבאות הבטחת הכנסה, ולאחר מכן גם בקצבאות הילדים.</w:t>
      </w:r>
    </w:p>
    <w:p w14:paraId="2813EBE3" w14:textId="77777777" w:rsidR="00000000" w:rsidRDefault="00CF2391">
      <w:pPr>
        <w:pStyle w:val="a"/>
        <w:rPr>
          <w:rFonts w:hint="cs"/>
          <w:rtl/>
        </w:rPr>
      </w:pPr>
    </w:p>
    <w:p w14:paraId="1F4D222F" w14:textId="77777777" w:rsidR="00000000" w:rsidRDefault="00CF2391">
      <w:pPr>
        <w:pStyle w:val="a"/>
        <w:rPr>
          <w:rFonts w:hint="cs"/>
          <w:rtl/>
        </w:rPr>
      </w:pPr>
      <w:r>
        <w:rPr>
          <w:rFonts w:hint="cs"/>
          <w:rtl/>
        </w:rPr>
        <w:t xml:space="preserve"> נשארו לכנסת הזאת עוד ארבעה ימי עבודה. אני קורא לכם להביא בארבעת הימים הא</w:t>
      </w:r>
      <w:r>
        <w:rPr>
          <w:rFonts w:hint="cs"/>
          <w:rtl/>
        </w:rPr>
        <w:t>לה, ביחד אתנו, פתרון, ולו חלקי, על דעת כל חלקי הבית הזה, ולהקל במשהו את המצוקה. זו תהיה שעתכם היפה. בלעדיכם אין רוב לממשלה. עשרות חוקים אמורים לעבור בקריאה ראשונה, ואולי גם שנייה ושלישית, ביום רביעי הבא, ובידיכם ללכד את הבית הזה כולו למאבק משותף במצוקה. תו</w:t>
      </w:r>
      <w:r>
        <w:rPr>
          <w:rFonts w:hint="cs"/>
          <w:rtl/>
        </w:rPr>
        <w:t xml:space="preserve">דה, אדוני היושב-ראש. </w:t>
      </w:r>
    </w:p>
    <w:p w14:paraId="6D2519D2" w14:textId="77777777" w:rsidR="00000000" w:rsidRDefault="00CF2391">
      <w:pPr>
        <w:pStyle w:val="a"/>
        <w:rPr>
          <w:rFonts w:hint="cs"/>
          <w:rtl/>
        </w:rPr>
      </w:pPr>
    </w:p>
    <w:p w14:paraId="435C88B2" w14:textId="77777777" w:rsidR="00000000" w:rsidRDefault="00CF2391">
      <w:pPr>
        <w:pStyle w:val="ad"/>
        <w:rPr>
          <w:rtl/>
        </w:rPr>
      </w:pPr>
      <w:r>
        <w:rPr>
          <w:rtl/>
        </w:rPr>
        <w:t>היו"ר ראובן ריבלין:</w:t>
      </w:r>
    </w:p>
    <w:p w14:paraId="4FF4F4CC" w14:textId="77777777" w:rsidR="00000000" w:rsidRDefault="00CF2391">
      <w:pPr>
        <w:pStyle w:val="a"/>
        <w:rPr>
          <w:rtl/>
        </w:rPr>
      </w:pPr>
    </w:p>
    <w:p w14:paraId="036011AD" w14:textId="77777777" w:rsidR="00000000" w:rsidRDefault="00CF2391">
      <w:pPr>
        <w:pStyle w:val="a"/>
        <w:rPr>
          <w:rFonts w:hint="cs"/>
          <w:rtl/>
        </w:rPr>
      </w:pPr>
      <w:r>
        <w:rPr>
          <w:rFonts w:hint="cs"/>
          <w:rtl/>
        </w:rPr>
        <w:t xml:space="preserve">תודה לחבר הכנסת וילן. חבר הכנסת וילן, יש לנו עוד שישה ימי עבודה, שכן בשבוע הבא תתקיים ישיבת מליאה גם ביום חמישי, בהתאם להחלטת ועדת הכנסת, שבה ביקשנו להאריך את מושב הכנסת על-פי בקשתו של אורי אריאל. </w:t>
      </w:r>
    </w:p>
    <w:p w14:paraId="1792CBFA" w14:textId="77777777" w:rsidR="00000000" w:rsidRDefault="00CF2391">
      <w:pPr>
        <w:pStyle w:val="a"/>
        <w:rPr>
          <w:rFonts w:hint="cs"/>
          <w:rtl/>
        </w:rPr>
      </w:pPr>
    </w:p>
    <w:p w14:paraId="75A7FD26" w14:textId="77777777" w:rsidR="00000000" w:rsidRDefault="00CF2391">
      <w:pPr>
        <w:pStyle w:val="ac"/>
        <w:rPr>
          <w:rtl/>
        </w:rPr>
      </w:pPr>
      <w:r>
        <w:rPr>
          <w:rFonts w:hint="eastAsia"/>
          <w:rtl/>
        </w:rPr>
        <w:t>אחמד</w:t>
      </w:r>
      <w:r>
        <w:rPr>
          <w:rtl/>
        </w:rPr>
        <w:t xml:space="preserve"> טיבי (חד</w:t>
      </w:r>
      <w:r>
        <w:rPr>
          <w:rtl/>
        </w:rPr>
        <w:t>"ש-תע"ל):</w:t>
      </w:r>
    </w:p>
    <w:p w14:paraId="48A79802" w14:textId="77777777" w:rsidR="00000000" w:rsidRDefault="00CF2391">
      <w:pPr>
        <w:pStyle w:val="a"/>
        <w:rPr>
          <w:rFonts w:hint="cs"/>
          <w:rtl/>
        </w:rPr>
      </w:pPr>
    </w:p>
    <w:p w14:paraId="607F72A5" w14:textId="77777777" w:rsidR="00000000" w:rsidRDefault="00CF2391">
      <w:pPr>
        <w:pStyle w:val="a"/>
        <w:rPr>
          <w:rFonts w:hint="cs"/>
          <w:rtl/>
        </w:rPr>
      </w:pPr>
      <w:r>
        <w:rPr>
          <w:rFonts w:hint="cs"/>
          <w:rtl/>
        </w:rPr>
        <w:t xml:space="preserve">זה בזבוז כספי הציבור. </w:t>
      </w:r>
    </w:p>
    <w:p w14:paraId="145E0FB1" w14:textId="77777777" w:rsidR="00000000" w:rsidRDefault="00CF2391">
      <w:pPr>
        <w:pStyle w:val="a"/>
        <w:rPr>
          <w:rFonts w:hint="cs"/>
          <w:rtl/>
        </w:rPr>
      </w:pPr>
    </w:p>
    <w:p w14:paraId="778CB46B" w14:textId="77777777" w:rsidR="00000000" w:rsidRDefault="00CF2391">
      <w:pPr>
        <w:pStyle w:val="ad"/>
        <w:rPr>
          <w:rtl/>
        </w:rPr>
      </w:pPr>
      <w:r>
        <w:rPr>
          <w:rtl/>
        </w:rPr>
        <w:t>היו"ר ראובן ריבלין:</w:t>
      </w:r>
    </w:p>
    <w:p w14:paraId="6BF252C5" w14:textId="77777777" w:rsidR="00000000" w:rsidRDefault="00CF2391">
      <w:pPr>
        <w:pStyle w:val="a"/>
        <w:rPr>
          <w:rtl/>
        </w:rPr>
      </w:pPr>
    </w:p>
    <w:p w14:paraId="4A5E50F8" w14:textId="77777777" w:rsidR="00000000" w:rsidRDefault="00CF2391">
      <w:pPr>
        <w:pStyle w:val="a"/>
        <w:rPr>
          <w:rFonts w:hint="cs"/>
          <w:rtl/>
        </w:rPr>
      </w:pPr>
      <w:r>
        <w:rPr>
          <w:rFonts w:hint="cs"/>
          <w:rtl/>
        </w:rPr>
        <w:t xml:space="preserve">בבקשה, אדוני חבר הכנסת עבד-אלמאלכ דהאמשה, ואחריו - חבר הכנסת אלי אפללו. </w:t>
      </w:r>
    </w:p>
    <w:p w14:paraId="1F55083F" w14:textId="77777777" w:rsidR="00000000" w:rsidRDefault="00CF2391">
      <w:pPr>
        <w:pStyle w:val="a"/>
        <w:rPr>
          <w:rFonts w:hint="cs"/>
          <w:rtl/>
        </w:rPr>
      </w:pPr>
    </w:p>
    <w:p w14:paraId="1C2A1DAC" w14:textId="77777777" w:rsidR="00000000" w:rsidRDefault="00CF2391">
      <w:pPr>
        <w:pStyle w:val="Speaker"/>
        <w:rPr>
          <w:rtl/>
        </w:rPr>
      </w:pPr>
      <w:bookmarkStart w:id="38" w:name="FS000000550T22_07_2003_17_09_42"/>
      <w:bookmarkStart w:id="39" w:name="_Toc46681706"/>
      <w:bookmarkStart w:id="40" w:name="_Toc50268879"/>
      <w:bookmarkEnd w:id="38"/>
      <w:r>
        <w:rPr>
          <w:rFonts w:hint="eastAsia"/>
          <w:rtl/>
        </w:rPr>
        <w:t>עבד</w:t>
      </w:r>
      <w:r>
        <w:rPr>
          <w:rtl/>
        </w:rPr>
        <w:t>-אלמאלכ דהאמשה (רע"ם):</w:t>
      </w:r>
      <w:bookmarkEnd w:id="39"/>
      <w:bookmarkEnd w:id="40"/>
    </w:p>
    <w:p w14:paraId="16C11F96" w14:textId="77777777" w:rsidR="00000000" w:rsidRDefault="00CF2391">
      <w:pPr>
        <w:pStyle w:val="a"/>
        <w:rPr>
          <w:rFonts w:hint="cs"/>
          <w:rtl/>
        </w:rPr>
      </w:pPr>
    </w:p>
    <w:p w14:paraId="09E577A4" w14:textId="77777777" w:rsidR="00000000" w:rsidRDefault="00CF2391">
      <w:pPr>
        <w:pStyle w:val="a"/>
        <w:rPr>
          <w:rFonts w:hint="cs"/>
          <w:rtl/>
        </w:rPr>
      </w:pPr>
      <w:r>
        <w:rPr>
          <w:rFonts w:hint="cs"/>
          <w:rtl/>
        </w:rPr>
        <w:t>כבוד היושב-ראש, כנסת נכבדה, לסגן השר לביטחון פנים אין הרבה פרטים על המקרה, אף שהוא סגן שר במשרד שחי</w:t>
      </w:r>
      <w:r>
        <w:rPr>
          <w:rFonts w:hint="cs"/>
          <w:rtl/>
        </w:rPr>
        <w:t>יבים לדעת בו ראשונים על מה שקרה. אדוני חבר הכנסת אדרי, יש לי פרטים. הרכב שנורה עבר בדיקה על-ידי חיילים שעמדו על הכביש ושחררו אותו לדרכו. מי שירה על הרכב זאת כיתה אחרת, ומגובה ירו על הרכב, והם פצעו אדם נוסף שלא יודעים מה מצבו. זה נוסף על האיש שנהרג. זה לא ה</w:t>
      </w:r>
      <w:r>
        <w:rPr>
          <w:rFonts w:hint="cs"/>
          <w:rtl/>
        </w:rPr>
        <w:t xml:space="preserve">מקרה הראשון, כפי שאמר חבר הכנסת טיבי. לפני חודשים לא רבים, בתוך העיר טייבה, במרפסת של האיש, בתוך ביתו, ירו השוטרים על אדם והרגו אותו. </w:t>
      </w:r>
    </w:p>
    <w:p w14:paraId="432B8041" w14:textId="77777777" w:rsidR="00000000" w:rsidRDefault="00CF2391">
      <w:pPr>
        <w:pStyle w:val="a"/>
        <w:rPr>
          <w:rFonts w:hint="cs"/>
          <w:rtl/>
        </w:rPr>
      </w:pPr>
    </w:p>
    <w:p w14:paraId="76E427DC" w14:textId="77777777" w:rsidR="00000000" w:rsidRDefault="00CF2391">
      <w:pPr>
        <w:pStyle w:val="a"/>
        <w:rPr>
          <w:rFonts w:hint="cs"/>
          <w:rtl/>
        </w:rPr>
      </w:pPr>
      <w:r>
        <w:rPr>
          <w:rFonts w:hint="cs"/>
          <w:rtl/>
        </w:rPr>
        <w:t xml:space="preserve">אני שואל, גם לעומת מה שאמר חבר הכנסת שטרן בעניין שחרור אסירים, אם זה המצב, ואם 31 היישובים הראשונים באבטלה ובעוני הם רק </w:t>
      </w:r>
      <w:r>
        <w:rPr>
          <w:rFonts w:hint="cs"/>
          <w:rtl/>
        </w:rPr>
        <w:t xml:space="preserve">יישובים ערביים, ואם אזרחים שנורים ונהרגים בבתיהם ובתוך עריהם הם רק ערבים, ואם שחרור אסירים נקרא אסון גדול בפי חבר הכנסת שטרן, מה נשאר ממדינת ישראל כמדינה דמוקרטית ושוחרת שלום? </w:t>
      </w:r>
    </w:p>
    <w:p w14:paraId="29DA127E" w14:textId="77777777" w:rsidR="00000000" w:rsidRDefault="00CF2391">
      <w:pPr>
        <w:pStyle w:val="a"/>
        <w:rPr>
          <w:rFonts w:hint="cs"/>
          <w:rtl/>
        </w:rPr>
      </w:pPr>
    </w:p>
    <w:p w14:paraId="2E043115" w14:textId="77777777" w:rsidR="00000000" w:rsidRDefault="00CF2391">
      <w:pPr>
        <w:pStyle w:val="ad"/>
        <w:rPr>
          <w:rtl/>
        </w:rPr>
      </w:pPr>
      <w:r>
        <w:rPr>
          <w:rtl/>
        </w:rPr>
        <w:t>היו"ר ראובן ריבלין:</w:t>
      </w:r>
    </w:p>
    <w:p w14:paraId="71DBCD24" w14:textId="77777777" w:rsidR="00000000" w:rsidRDefault="00CF2391">
      <w:pPr>
        <w:pStyle w:val="a"/>
        <w:rPr>
          <w:rtl/>
        </w:rPr>
      </w:pPr>
    </w:p>
    <w:p w14:paraId="1859C81B" w14:textId="77777777" w:rsidR="00000000" w:rsidRDefault="00CF2391">
      <w:pPr>
        <w:pStyle w:val="a"/>
        <w:rPr>
          <w:rFonts w:hint="cs"/>
          <w:rtl/>
        </w:rPr>
      </w:pPr>
      <w:r>
        <w:rPr>
          <w:rFonts w:hint="cs"/>
          <w:rtl/>
        </w:rPr>
        <w:t>תודה רבה לחבר הכנסת עבד-אלמאלכ דהאמשה. חבר הכנסת אלי אפלל</w:t>
      </w:r>
      <w:r>
        <w:rPr>
          <w:rFonts w:hint="cs"/>
          <w:rtl/>
        </w:rPr>
        <w:t xml:space="preserve">ו, ואחריו - חברת הכנסת קולט אביטל. </w:t>
      </w:r>
    </w:p>
    <w:p w14:paraId="475E682F" w14:textId="77777777" w:rsidR="00000000" w:rsidRDefault="00CF2391">
      <w:pPr>
        <w:pStyle w:val="a"/>
        <w:rPr>
          <w:rFonts w:hint="cs"/>
          <w:rtl/>
        </w:rPr>
      </w:pPr>
    </w:p>
    <w:p w14:paraId="0BCFABA5" w14:textId="77777777" w:rsidR="00000000" w:rsidRDefault="00CF2391">
      <w:pPr>
        <w:pStyle w:val="Speaker"/>
        <w:rPr>
          <w:rtl/>
        </w:rPr>
      </w:pPr>
      <w:bookmarkStart w:id="41" w:name="FS000001033T22_07_2003_17_15_26"/>
      <w:bookmarkStart w:id="42" w:name="_Toc46681707"/>
      <w:bookmarkStart w:id="43" w:name="_Toc50268880"/>
      <w:bookmarkEnd w:id="41"/>
      <w:r>
        <w:rPr>
          <w:rFonts w:hint="eastAsia"/>
          <w:rtl/>
        </w:rPr>
        <w:t>אלי</w:t>
      </w:r>
      <w:r>
        <w:rPr>
          <w:rtl/>
        </w:rPr>
        <w:t xml:space="preserve"> אפללו (הליכוד):</w:t>
      </w:r>
      <w:bookmarkEnd w:id="42"/>
      <w:bookmarkEnd w:id="43"/>
    </w:p>
    <w:p w14:paraId="38F880E1" w14:textId="77777777" w:rsidR="00000000" w:rsidRDefault="00CF2391">
      <w:pPr>
        <w:pStyle w:val="a"/>
        <w:rPr>
          <w:rFonts w:hint="cs"/>
          <w:rtl/>
        </w:rPr>
      </w:pPr>
    </w:p>
    <w:p w14:paraId="30750A76" w14:textId="77777777" w:rsidR="00000000" w:rsidRDefault="00CF2391">
      <w:pPr>
        <w:pStyle w:val="a"/>
        <w:rPr>
          <w:rFonts w:hint="cs"/>
          <w:rtl/>
        </w:rPr>
      </w:pPr>
      <w:r>
        <w:rPr>
          <w:rFonts w:hint="cs"/>
          <w:rtl/>
        </w:rPr>
        <w:t xml:space="preserve">אדוני היושב-ראש, חברי כנסת נכבדים, בימים אלה אנחנו שומעים על משבר בענף הבריאות ועל חוסר תרופות. בצד אחר אנחנו שומעים שעובדי קופת-חולים כללית מקבלים תרופות חינם, הם וגמלאים של הקופה. </w:t>
      </w:r>
    </w:p>
    <w:p w14:paraId="151F18BA" w14:textId="77777777" w:rsidR="00000000" w:rsidRDefault="00CF2391">
      <w:pPr>
        <w:pStyle w:val="a"/>
        <w:rPr>
          <w:rFonts w:hint="cs"/>
          <w:rtl/>
        </w:rPr>
      </w:pPr>
    </w:p>
    <w:p w14:paraId="65045276" w14:textId="77777777" w:rsidR="00000000" w:rsidRDefault="00CF2391">
      <w:pPr>
        <w:pStyle w:val="a"/>
        <w:rPr>
          <w:rFonts w:hint="cs"/>
          <w:rtl/>
        </w:rPr>
      </w:pPr>
      <w:r>
        <w:rPr>
          <w:rFonts w:hint="cs"/>
          <w:rtl/>
        </w:rPr>
        <w:t>אני חושב שההטב</w:t>
      </w:r>
      <w:r>
        <w:rPr>
          <w:rFonts w:hint="cs"/>
          <w:rtl/>
        </w:rPr>
        <w:t xml:space="preserve">ות האלה לסוג אוכלוסייה אחד, ומצד שני לבקש תוספת כיוון שאין תרופות - זה גובל בשערורייה. אני מבקש שלא תהיה איפה ואיפה בכל קופות-החולים. אף אדם לא צריך לקבל הטבה בשעה שלאחר לא מגיעה הטבה. אני מציע לקופת-חולים כללית לבטל הטבה שלא מגיעה, כי זאת תהיה דוגמה, ולא </w:t>
      </w:r>
      <w:r>
        <w:rPr>
          <w:rFonts w:hint="cs"/>
          <w:rtl/>
        </w:rPr>
        <w:t xml:space="preserve">לבקש כסף כשאין תרופות לאנשים מסוימים. אני מודה לכם. </w:t>
      </w:r>
    </w:p>
    <w:p w14:paraId="71DC703A" w14:textId="77777777" w:rsidR="00000000" w:rsidRDefault="00CF2391">
      <w:pPr>
        <w:pStyle w:val="a"/>
        <w:rPr>
          <w:rFonts w:hint="cs"/>
          <w:rtl/>
        </w:rPr>
      </w:pPr>
    </w:p>
    <w:p w14:paraId="30CA4879" w14:textId="77777777" w:rsidR="00000000" w:rsidRDefault="00CF2391">
      <w:pPr>
        <w:pStyle w:val="ad"/>
        <w:rPr>
          <w:rtl/>
        </w:rPr>
      </w:pPr>
      <w:r>
        <w:rPr>
          <w:rtl/>
        </w:rPr>
        <w:t>היו"ר ראובן ריבלין:</w:t>
      </w:r>
    </w:p>
    <w:p w14:paraId="5B4B16E8" w14:textId="77777777" w:rsidR="00000000" w:rsidRDefault="00CF2391">
      <w:pPr>
        <w:pStyle w:val="a"/>
        <w:rPr>
          <w:rtl/>
        </w:rPr>
      </w:pPr>
    </w:p>
    <w:p w14:paraId="6ABAB106" w14:textId="77777777" w:rsidR="00000000" w:rsidRDefault="00CF2391">
      <w:pPr>
        <w:pStyle w:val="a"/>
        <w:rPr>
          <w:rFonts w:hint="cs"/>
          <w:rtl/>
        </w:rPr>
      </w:pPr>
      <w:r>
        <w:rPr>
          <w:rFonts w:hint="cs"/>
          <w:rtl/>
        </w:rPr>
        <w:t>תודה לחבר הכנסת אפללו. חברת הכנסת קולט אביטל, בבקשה. אחריה - חבר הכנסת אליעזר כהן, הלוא הוא צ'יטה.</w:t>
      </w:r>
    </w:p>
    <w:p w14:paraId="17261EDB" w14:textId="77777777" w:rsidR="00000000" w:rsidRDefault="00CF2391">
      <w:pPr>
        <w:pStyle w:val="a"/>
        <w:rPr>
          <w:rFonts w:hint="cs"/>
          <w:rtl/>
        </w:rPr>
      </w:pPr>
    </w:p>
    <w:p w14:paraId="2C7A6BB6" w14:textId="77777777" w:rsidR="00000000" w:rsidRDefault="00CF2391">
      <w:pPr>
        <w:pStyle w:val="Speaker"/>
        <w:rPr>
          <w:rtl/>
        </w:rPr>
      </w:pPr>
      <w:bookmarkStart w:id="44" w:name="FS000000431T22_07_2003_16_40_23"/>
      <w:bookmarkStart w:id="45" w:name="_Toc46681708"/>
      <w:bookmarkStart w:id="46" w:name="_Toc50268881"/>
      <w:bookmarkEnd w:id="44"/>
      <w:r>
        <w:rPr>
          <w:rFonts w:hint="eastAsia"/>
          <w:rtl/>
        </w:rPr>
        <w:t>קולט</w:t>
      </w:r>
      <w:r>
        <w:rPr>
          <w:rtl/>
        </w:rPr>
        <w:t xml:space="preserve"> אביטל (העבודה-מימד):</w:t>
      </w:r>
      <w:bookmarkEnd w:id="45"/>
      <w:bookmarkEnd w:id="46"/>
    </w:p>
    <w:p w14:paraId="6F82E8C6" w14:textId="77777777" w:rsidR="00000000" w:rsidRDefault="00CF2391">
      <w:pPr>
        <w:pStyle w:val="a"/>
        <w:rPr>
          <w:rFonts w:hint="cs"/>
          <w:rtl/>
        </w:rPr>
      </w:pPr>
    </w:p>
    <w:p w14:paraId="0C28F4F6" w14:textId="77777777" w:rsidR="00000000" w:rsidRDefault="00CF2391">
      <w:pPr>
        <w:pStyle w:val="a"/>
        <w:rPr>
          <w:rFonts w:hint="cs"/>
          <w:rtl/>
        </w:rPr>
      </w:pPr>
      <w:r>
        <w:rPr>
          <w:rFonts w:hint="cs"/>
          <w:rtl/>
        </w:rPr>
        <w:t xml:space="preserve">אדוני היושב-ראש, חברי חברי הכנסת, במסגרת מצעד האיוולת </w:t>
      </w:r>
      <w:r>
        <w:rPr>
          <w:rFonts w:hint="cs"/>
          <w:rtl/>
        </w:rPr>
        <w:t xml:space="preserve">של הממשלה, אנחנו  מתבשרים ששר התיירות עומד לבנות טיילת במחיר של יותר ממיליון שקל בין התנחלות בית-אל לבין המאחז הבלתי-חוקי, המאחז הבלתי-מורשה, גבעת-ארטיס. אלא מאי? כאן בונים טיילת, כיוון שכידוע זה יעד מועדף לתיירות, ושם היישוב הזה עומד בין היישובים שעומדים </w:t>
      </w:r>
      <w:r>
        <w:rPr>
          <w:rFonts w:hint="cs"/>
          <w:rtl/>
        </w:rPr>
        <w:t>לפנות אותם.</w:t>
      </w:r>
    </w:p>
    <w:p w14:paraId="1A4A2CC1" w14:textId="77777777" w:rsidR="00000000" w:rsidRDefault="00CF2391">
      <w:pPr>
        <w:pStyle w:val="a"/>
        <w:rPr>
          <w:rFonts w:hint="cs"/>
          <w:rtl/>
        </w:rPr>
      </w:pPr>
    </w:p>
    <w:p w14:paraId="2AA3A21C" w14:textId="77777777" w:rsidR="00000000" w:rsidRDefault="00CF2391">
      <w:pPr>
        <w:pStyle w:val="a"/>
        <w:rPr>
          <w:rFonts w:hint="cs"/>
          <w:rtl/>
        </w:rPr>
      </w:pPr>
      <w:r>
        <w:rPr>
          <w:rFonts w:hint="cs"/>
          <w:rtl/>
        </w:rPr>
        <w:t>לכן, אני פונה לממשלה ומצטרפת לקריאתו של ידידי חבר הכנסת אבשלום וילן: הולכים לבזבז פה מיליון שקלים על טיילת שממילא לא תשמש איש. קחו את הכסף הזה ותעשו אתו משהו יותר מועיל - תעבירו אותו לאמהות החד-הוריות.</w:t>
      </w:r>
    </w:p>
    <w:p w14:paraId="628ED646" w14:textId="77777777" w:rsidR="00000000" w:rsidRDefault="00CF2391">
      <w:pPr>
        <w:pStyle w:val="a"/>
        <w:rPr>
          <w:rFonts w:hint="cs"/>
          <w:rtl/>
        </w:rPr>
      </w:pPr>
    </w:p>
    <w:p w14:paraId="1CBF2DEC" w14:textId="77777777" w:rsidR="00000000" w:rsidRDefault="00CF2391">
      <w:pPr>
        <w:pStyle w:val="ac"/>
        <w:rPr>
          <w:rtl/>
        </w:rPr>
      </w:pPr>
      <w:r>
        <w:rPr>
          <w:rFonts w:hint="eastAsia"/>
          <w:rtl/>
        </w:rPr>
        <w:t>חיים</w:t>
      </w:r>
      <w:r>
        <w:rPr>
          <w:rtl/>
        </w:rPr>
        <w:t xml:space="preserve"> אורון (מרצ):</w:t>
      </w:r>
    </w:p>
    <w:p w14:paraId="6D517F30" w14:textId="77777777" w:rsidR="00000000" w:rsidRDefault="00CF2391">
      <w:pPr>
        <w:pStyle w:val="a"/>
        <w:rPr>
          <w:rFonts w:hint="cs"/>
          <w:rtl/>
        </w:rPr>
      </w:pPr>
    </w:p>
    <w:p w14:paraId="6A894713" w14:textId="77777777" w:rsidR="00000000" w:rsidRDefault="00CF2391">
      <w:pPr>
        <w:pStyle w:val="a"/>
        <w:rPr>
          <w:rFonts w:hint="cs"/>
          <w:rtl/>
        </w:rPr>
      </w:pPr>
      <w:r>
        <w:rPr>
          <w:rFonts w:hint="cs"/>
          <w:rtl/>
        </w:rPr>
        <w:t>- - -</w:t>
      </w:r>
    </w:p>
    <w:p w14:paraId="2F78A0CF" w14:textId="77777777" w:rsidR="00000000" w:rsidRDefault="00CF2391">
      <w:pPr>
        <w:pStyle w:val="a"/>
        <w:rPr>
          <w:rFonts w:hint="cs"/>
          <w:rtl/>
        </w:rPr>
      </w:pPr>
    </w:p>
    <w:p w14:paraId="41BDF72C" w14:textId="77777777" w:rsidR="00000000" w:rsidRDefault="00CF2391">
      <w:pPr>
        <w:pStyle w:val="SpeakerCon"/>
        <w:rPr>
          <w:rtl/>
        </w:rPr>
      </w:pPr>
      <w:bookmarkStart w:id="47" w:name="FS000000431T22_07_2003_16_43_10C"/>
      <w:bookmarkEnd w:id="47"/>
      <w:r>
        <w:rPr>
          <w:rtl/>
        </w:rPr>
        <w:t>קולט אביטל (הע</w:t>
      </w:r>
      <w:r>
        <w:rPr>
          <w:rtl/>
        </w:rPr>
        <w:t>בודה-מימד):</w:t>
      </w:r>
    </w:p>
    <w:p w14:paraId="2FC021E3" w14:textId="77777777" w:rsidR="00000000" w:rsidRDefault="00CF2391">
      <w:pPr>
        <w:pStyle w:val="a"/>
        <w:rPr>
          <w:rtl/>
        </w:rPr>
      </w:pPr>
    </w:p>
    <w:p w14:paraId="78E0BF34" w14:textId="77777777" w:rsidR="00000000" w:rsidRDefault="00CF2391">
      <w:pPr>
        <w:pStyle w:val="a"/>
        <w:rPr>
          <w:rFonts w:hint="cs"/>
          <w:rtl/>
        </w:rPr>
      </w:pPr>
      <w:r>
        <w:rPr>
          <w:rFonts w:hint="cs"/>
          <w:rtl/>
        </w:rPr>
        <w:t>הנה לכם לפחות מיליון אחד שאנחנו יכולים לשחרר כדי להקל את המצוקה. תודה רבה.</w:t>
      </w:r>
    </w:p>
    <w:p w14:paraId="61142181" w14:textId="77777777" w:rsidR="00000000" w:rsidRDefault="00CF2391">
      <w:pPr>
        <w:pStyle w:val="a"/>
        <w:rPr>
          <w:rFonts w:hint="cs"/>
          <w:rtl/>
        </w:rPr>
      </w:pPr>
    </w:p>
    <w:p w14:paraId="5C563631" w14:textId="77777777" w:rsidR="00000000" w:rsidRDefault="00CF2391">
      <w:pPr>
        <w:pStyle w:val="ad"/>
        <w:rPr>
          <w:rtl/>
        </w:rPr>
      </w:pPr>
      <w:r>
        <w:rPr>
          <w:rtl/>
        </w:rPr>
        <w:t>היו"ר ראובן ריבלין:</w:t>
      </w:r>
    </w:p>
    <w:p w14:paraId="7269D7F4" w14:textId="77777777" w:rsidR="00000000" w:rsidRDefault="00CF2391">
      <w:pPr>
        <w:pStyle w:val="a"/>
        <w:rPr>
          <w:rtl/>
        </w:rPr>
      </w:pPr>
    </w:p>
    <w:p w14:paraId="618EA9E5" w14:textId="77777777" w:rsidR="00000000" w:rsidRDefault="00CF2391">
      <w:pPr>
        <w:pStyle w:val="a"/>
        <w:rPr>
          <w:rFonts w:hint="cs"/>
          <w:rtl/>
        </w:rPr>
      </w:pPr>
      <w:r>
        <w:rPr>
          <w:rFonts w:hint="cs"/>
          <w:rtl/>
        </w:rPr>
        <w:t>תודה רבה. חבר הכנסת אורון, חבר הכנסת רן כהן, רציתי לומר לכם שהסופר והצייר הדגול יאיר גרבוז חזר מפטרה ואמר: "מקום יפהפה לא מחזירים", לא מחזירים בשו</w:t>
      </w:r>
      <w:r>
        <w:rPr>
          <w:rFonts w:hint="cs"/>
          <w:rtl/>
        </w:rPr>
        <w:t xml:space="preserve">ם אופן. </w:t>
      </w:r>
    </w:p>
    <w:p w14:paraId="39189294" w14:textId="77777777" w:rsidR="00000000" w:rsidRDefault="00CF2391">
      <w:pPr>
        <w:pStyle w:val="a"/>
        <w:rPr>
          <w:rFonts w:hint="cs"/>
          <w:rtl/>
        </w:rPr>
      </w:pPr>
    </w:p>
    <w:p w14:paraId="7EBC102D" w14:textId="77777777" w:rsidR="00000000" w:rsidRDefault="00CF2391">
      <w:pPr>
        <w:pStyle w:val="a"/>
        <w:rPr>
          <w:rFonts w:hint="cs"/>
          <w:rtl/>
        </w:rPr>
      </w:pPr>
      <w:r>
        <w:rPr>
          <w:rFonts w:hint="cs"/>
          <w:rtl/>
        </w:rPr>
        <w:t>חבר הכנסת אליעזר כהן, בבקשה.</w:t>
      </w:r>
    </w:p>
    <w:p w14:paraId="0FC59B71" w14:textId="77777777" w:rsidR="00000000" w:rsidRDefault="00CF2391">
      <w:pPr>
        <w:pStyle w:val="a"/>
        <w:rPr>
          <w:rFonts w:hint="cs"/>
          <w:rtl/>
        </w:rPr>
      </w:pPr>
    </w:p>
    <w:p w14:paraId="2AE8F2BA" w14:textId="77777777" w:rsidR="00000000" w:rsidRDefault="00CF2391">
      <w:pPr>
        <w:pStyle w:val="ac"/>
        <w:rPr>
          <w:rtl/>
        </w:rPr>
      </w:pPr>
      <w:r>
        <w:rPr>
          <w:rFonts w:hint="eastAsia"/>
          <w:rtl/>
        </w:rPr>
        <w:t>רן</w:t>
      </w:r>
      <w:r>
        <w:rPr>
          <w:rtl/>
        </w:rPr>
        <w:t xml:space="preserve"> כהן (מרצ):</w:t>
      </w:r>
    </w:p>
    <w:p w14:paraId="45B497A5" w14:textId="77777777" w:rsidR="00000000" w:rsidRDefault="00CF2391">
      <w:pPr>
        <w:pStyle w:val="a"/>
        <w:rPr>
          <w:rFonts w:hint="cs"/>
          <w:rtl/>
        </w:rPr>
      </w:pPr>
    </w:p>
    <w:p w14:paraId="3C2A791F" w14:textId="77777777" w:rsidR="00000000" w:rsidRDefault="00CF2391">
      <w:pPr>
        <w:pStyle w:val="a"/>
        <w:rPr>
          <w:rFonts w:hint="cs"/>
          <w:rtl/>
        </w:rPr>
      </w:pPr>
      <w:r>
        <w:rPr>
          <w:rFonts w:hint="cs"/>
          <w:rtl/>
        </w:rPr>
        <w:t>- - -</w:t>
      </w:r>
    </w:p>
    <w:p w14:paraId="44756E7B" w14:textId="77777777" w:rsidR="00000000" w:rsidRDefault="00CF2391">
      <w:pPr>
        <w:pStyle w:val="a"/>
        <w:rPr>
          <w:rtl/>
        </w:rPr>
      </w:pPr>
    </w:p>
    <w:p w14:paraId="681C44D1" w14:textId="77777777" w:rsidR="00000000" w:rsidRDefault="00CF2391">
      <w:pPr>
        <w:pStyle w:val="Speaker"/>
        <w:rPr>
          <w:rtl/>
        </w:rPr>
      </w:pPr>
      <w:bookmarkStart w:id="48" w:name="FS000000421T22_07_2003_16_44_18"/>
      <w:bookmarkStart w:id="49" w:name="_Toc46681709"/>
      <w:bookmarkStart w:id="50" w:name="_Toc50268882"/>
      <w:bookmarkEnd w:id="48"/>
      <w:r>
        <w:rPr>
          <w:rFonts w:hint="eastAsia"/>
          <w:rtl/>
        </w:rPr>
        <w:t>אליעזר</w:t>
      </w:r>
      <w:r>
        <w:rPr>
          <w:rtl/>
        </w:rPr>
        <w:t xml:space="preserve"> כהן (האיחוד הלאומי - ישראל ביתנו):</w:t>
      </w:r>
      <w:bookmarkEnd w:id="49"/>
      <w:bookmarkEnd w:id="50"/>
    </w:p>
    <w:p w14:paraId="1F88E17E" w14:textId="77777777" w:rsidR="00000000" w:rsidRDefault="00CF2391">
      <w:pPr>
        <w:pStyle w:val="a"/>
        <w:rPr>
          <w:rFonts w:hint="cs"/>
          <w:rtl/>
        </w:rPr>
      </w:pPr>
    </w:p>
    <w:p w14:paraId="613F50E6" w14:textId="77777777" w:rsidR="00000000" w:rsidRDefault="00CF2391">
      <w:pPr>
        <w:pStyle w:val="a"/>
        <w:rPr>
          <w:rFonts w:hint="cs"/>
          <w:rtl/>
        </w:rPr>
      </w:pPr>
      <w:r>
        <w:rPr>
          <w:rFonts w:hint="cs"/>
          <w:rtl/>
        </w:rPr>
        <w:t>אדוני היושב-ראש, חברי חברי הכנסת, זה 19 שנה נמק בכלא יונתן פולארד. הוא לא רצח אף אחד ואין לו דם על הידיים. מה שהוא עשה זה שהוא העביר מסמכים שאמריקה הית</w:t>
      </w:r>
      <w:r>
        <w:rPr>
          <w:rFonts w:hint="cs"/>
          <w:rtl/>
        </w:rPr>
        <w:t>ה צריכה ממילא להעביר למדינת ישראל במסגרת ההסכם האסטרטגי בינה לבין ישראל. אמריקה לא חולמת על שחרורו ולא חושבת על שחרורו, ופה אני שומע מידידי חבר הכנסת יורי שטרן, שדיבר לפני, שהערב מדינת ישראל הולכת לדון בשחרור 350 פושעים רוצחים מה"חמאס" ומ"הג'יהאד". סגן הנש</w:t>
      </w:r>
      <w:r>
        <w:rPr>
          <w:rFonts w:hint="cs"/>
          <w:rtl/>
        </w:rPr>
        <w:t>יא בישר לי קודם - אחמד טיבי - שזה יכול להיות מספר עוד יותר גדול מ-350. לא שלושה, לא 35 - 350 טרוריסטים פושעים. מדינת ישראל מנהלת משא-ומתן לשחרר אותם.</w:t>
      </w:r>
    </w:p>
    <w:p w14:paraId="550F7540" w14:textId="77777777" w:rsidR="00000000" w:rsidRDefault="00CF2391">
      <w:pPr>
        <w:pStyle w:val="a"/>
        <w:rPr>
          <w:rFonts w:hint="cs"/>
          <w:rtl/>
        </w:rPr>
      </w:pPr>
    </w:p>
    <w:p w14:paraId="4D11EF17" w14:textId="77777777" w:rsidR="00000000" w:rsidRDefault="00CF2391">
      <w:pPr>
        <w:pStyle w:val="ac"/>
        <w:rPr>
          <w:rtl/>
        </w:rPr>
      </w:pPr>
      <w:r>
        <w:rPr>
          <w:rFonts w:hint="eastAsia"/>
          <w:rtl/>
        </w:rPr>
        <w:t>רן</w:t>
      </w:r>
      <w:r>
        <w:rPr>
          <w:rtl/>
        </w:rPr>
        <w:t xml:space="preserve"> כהן (מרצ):</w:t>
      </w:r>
    </w:p>
    <w:p w14:paraId="440E3333" w14:textId="77777777" w:rsidR="00000000" w:rsidRDefault="00CF2391">
      <w:pPr>
        <w:pStyle w:val="a"/>
        <w:rPr>
          <w:rFonts w:hint="cs"/>
          <w:rtl/>
        </w:rPr>
      </w:pPr>
    </w:p>
    <w:p w14:paraId="6FCF104E" w14:textId="77777777" w:rsidR="00000000" w:rsidRDefault="00CF2391">
      <w:pPr>
        <w:pStyle w:val="a"/>
        <w:rPr>
          <w:rFonts w:hint="cs"/>
          <w:rtl/>
        </w:rPr>
      </w:pPr>
      <w:r>
        <w:rPr>
          <w:rFonts w:hint="cs"/>
          <w:rtl/>
        </w:rPr>
        <w:t>- - -</w:t>
      </w:r>
    </w:p>
    <w:p w14:paraId="75B165F0" w14:textId="77777777" w:rsidR="00000000" w:rsidRDefault="00CF2391">
      <w:pPr>
        <w:pStyle w:val="a"/>
        <w:rPr>
          <w:rFonts w:hint="cs"/>
          <w:rtl/>
        </w:rPr>
      </w:pPr>
    </w:p>
    <w:p w14:paraId="31A08DB7" w14:textId="77777777" w:rsidR="00000000" w:rsidRDefault="00CF2391">
      <w:pPr>
        <w:pStyle w:val="SpeakerCon"/>
        <w:rPr>
          <w:rtl/>
        </w:rPr>
      </w:pPr>
      <w:bookmarkStart w:id="51" w:name="FS000000421T22_07_2003_16_45_50C"/>
      <w:bookmarkEnd w:id="51"/>
      <w:r>
        <w:rPr>
          <w:rtl/>
        </w:rPr>
        <w:t>אליעזר כהן (האיחוד הלאומי - ישראל ביתנו):</w:t>
      </w:r>
    </w:p>
    <w:p w14:paraId="7769841D" w14:textId="77777777" w:rsidR="00000000" w:rsidRDefault="00CF2391">
      <w:pPr>
        <w:pStyle w:val="a"/>
        <w:rPr>
          <w:rtl/>
        </w:rPr>
      </w:pPr>
    </w:p>
    <w:p w14:paraId="25FE3630" w14:textId="77777777" w:rsidR="00000000" w:rsidRDefault="00CF2391">
      <w:pPr>
        <w:pStyle w:val="a"/>
        <w:rPr>
          <w:rFonts w:hint="cs"/>
          <w:rtl/>
        </w:rPr>
      </w:pPr>
      <w:r>
        <w:rPr>
          <w:rFonts w:hint="cs"/>
          <w:rtl/>
        </w:rPr>
        <w:t>זה ביזיון.</w:t>
      </w:r>
    </w:p>
    <w:p w14:paraId="24718769" w14:textId="77777777" w:rsidR="00000000" w:rsidRDefault="00CF2391">
      <w:pPr>
        <w:pStyle w:val="a"/>
        <w:rPr>
          <w:rFonts w:hint="cs"/>
          <w:rtl/>
        </w:rPr>
      </w:pPr>
    </w:p>
    <w:p w14:paraId="326494EC" w14:textId="77777777" w:rsidR="00000000" w:rsidRDefault="00CF2391">
      <w:pPr>
        <w:pStyle w:val="ad"/>
        <w:rPr>
          <w:rtl/>
        </w:rPr>
      </w:pPr>
      <w:r>
        <w:rPr>
          <w:rtl/>
        </w:rPr>
        <w:t>היו"ר ראובן ריבלין:</w:t>
      </w:r>
    </w:p>
    <w:p w14:paraId="57B1EA0A" w14:textId="77777777" w:rsidR="00000000" w:rsidRDefault="00CF2391">
      <w:pPr>
        <w:pStyle w:val="a"/>
        <w:rPr>
          <w:rtl/>
        </w:rPr>
      </w:pPr>
    </w:p>
    <w:p w14:paraId="5F6C6656" w14:textId="77777777" w:rsidR="00000000" w:rsidRDefault="00CF2391">
      <w:pPr>
        <w:pStyle w:val="a"/>
        <w:rPr>
          <w:rFonts w:hint="cs"/>
          <w:rtl/>
        </w:rPr>
      </w:pPr>
      <w:r>
        <w:rPr>
          <w:rFonts w:hint="cs"/>
          <w:rtl/>
        </w:rPr>
        <w:t>לא להפר</w:t>
      </w:r>
      <w:r>
        <w:rPr>
          <w:rFonts w:hint="cs"/>
          <w:rtl/>
        </w:rPr>
        <w:t>יע.</w:t>
      </w:r>
    </w:p>
    <w:p w14:paraId="5C9ECFE0" w14:textId="77777777" w:rsidR="00000000" w:rsidRDefault="00CF2391">
      <w:pPr>
        <w:pStyle w:val="a"/>
        <w:rPr>
          <w:rFonts w:hint="cs"/>
          <w:rtl/>
        </w:rPr>
      </w:pPr>
    </w:p>
    <w:p w14:paraId="5399AE06" w14:textId="77777777" w:rsidR="00000000" w:rsidRDefault="00CF2391">
      <w:pPr>
        <w:pStyle w:val="SpeakerCon"/>
        <w:rPr>
          <w:rtl/>
        </w:rPr>
      </w:pPr>
      <w:bookmarkStart w:id="52" w:name="FS000000421T22_07_2003_16_47_37C"/>
      <w:bookmarkEnd w:id="52"/>
      <w:r>
        <w:rPr>
          <w:rtl/>
        </w:rPr>
        <w:t>אליעזר כהן (האיחוד הלאומי - ישראל ביתנו):</w:t>
      </w:r>
    </w:p>
    <w:p w14:paraId="49B5FA5D" w14:textId="77777777" w:rsidR="00000000" w:rsidRDefault="00CF2391">
      <w:pPr>
        <w:pStyle w:val="a"/>
        <w:rPr>
          <w:rtl/>
        </w:rPr>
      </w:pPr>
    </w:p>
    <w:p w14:paraId="6552A7FC" w14:textId="77777777" w:rsidR="00000000" w:rsidRDefault="00CF2391">
      <w:pPr>
        <w:pStyle w:val="a"/>
        <w:rPr>
          <w:rFonts w:hint="cs"/>
          <w:rtl/>
        </w:rPr>
      </w:pPr>
      <w:r>
        <w:rPr>
          <w:rFonts w:hint="cs"/>
          <w:rtl/>
        </w:rPr>
        <w:t>זה ביזיון שאסור להשלים עם קיומו.</w:t>
      </w:r>
    </w:p>
    <w:p w14:paraId="2F036576" w14:textId="77777777" w:rsidR="00000000" w:rsidRDefault="00CF2391">
      <w:pPr>
        <w:pStyle w:val="a"/>
        <w:rPr>
          <w:rFonts w:hint="cs"/>
          <w:rtl/>
        </w:rPr>
      </w:pPr>
    </w:p>
    <w:p w14:paraId="30581D76" w14:textId="77777777" w:rsidR="00000000" w:rsidRDefault="00CF2391">
      <w:pPr>
        <w:pStyle w:val="ad"/>
        <w:rPr>
          <w:rtl/>
        </w:rPr>
      </w:pPr>
      <w:r>
        <w:rPr>
          <w:rtl/>
        </w:rPr>
        <w:t>היו"ר ראובן ריבלין:</w:t>
      </w:r>
    </w:p>
    <w:p w14:paraId="3F6EF72F" w14:textId="77777777" w:rsidR="00000000" w:rsidRDefault="00CF2391">
      <w:pPr>
        <w:pStyle w:val="a"/>
        <w:rPr>
          <w:rtl/>
        </w:rPr>
      </w:pPr>
    </w:p>
    <w:p w14:paraId="1F0D8C36" w14:textId="77777777" w:rsidR="00000000" w:rsidRDefault="00CF2391">
      <w:pPr>
        <w:pStyle w:val="a"/>
        <w:rPr>
          <w:rFonts w:hint="cs"/>
          <w:rtl/>
        </w:rPr>
      </w:pPr>
      <w:r>
        <w:rPr>
          <w:rFonts w:hint="cs"/>
          <w:rtl/>
        </w:rPr>
        <w:t xml:space="preserve">תודה רבה לחבר הכנסת אליעזר כהן. חבר הכנסת איוב קרא, בבקשה. אחריו - חבר הכנסת איתן כבל, שלא ראיתי אותו. ראיתי: חבר הכנסת עבד-אלמאלכ דהאמשה היה, חבר הכנסת </w:t>
      </w:r>
      <w:r>
        <w:rPr>
          <w:rFonts w:hint="cs"/>
          <w:rtl/>
        </w:rPr>
        <w:t>זחאלקה היה. יהיה בסדר. גם לליכוד יש זכויות עם 40 חברי הכנסת שלו.</w:t>
      </w:r>
    </w:p>
    <w:p w14:paraId="65C8A7B1" w14:textId="77777777" w:rsidR="00000000" w:rsidRDefault="00CF2391">
      <w:pPr>
        <w:pStyle w:val="a"/>
        <w:rPr>
          <w:rFonts w:hint="cs"/>
          <w:rtl/>
        </w:rPr>
      </w:pPr>
    </w:p>
    <w:p w14:paraId="5DD6145B" w14:textId="77777777" w:rsidR="00000000" w:rsidRDefault="00CF2391">
      <w:pPr>
        <w:pStyle w:val="Speaker"/>
        <w:rPr>
          <w:rtl/>
        </w:rPr>
      </w:pPr>
      <w:bookmarkStart w:id="53" w:name="FS000000475T22_07_2003_16_48_45"/>
      <w:bookmarkStart w:id="54" w:name="_Toc46681710"/>
      <w:bookmarkStart w:id="55" w:name="_Toc50268883"/>
      <w:bookmarkEnd w:id="53"/>
      <w:r>
        <w:rPr>
          <w:rFonts w:hint="eastAsia"/>
          <w:rtl/>
        </w:rPr>
        <w:t>איוב</w:t>
      </w:r>
      <w:r>
        <w:rPr>
          <w:rtl/>
        </w:rPr>
        <w:t xml:space="preserve"> קרא (הליכוד):</w:t>
      </w:r>
      <w:bookmarkEnd w:id="54"/>
      <w:bookmarkEnd w:id="55"/>
    </w:p>
    <w:p w14:paraId="78D7C5D7" w14:textId="77777777" w:rsidR="00000000" w:rsidRDefault="00CF2391">
      <w:pPr>
        <w:pStyle w:val="a"/>
        <w:rPr>
          <w:rFonts w:hint="cs"/>
          <w:rtl/>
        </w:rPr>
      </w:pPr>
    </w:p>
    <w:p w14:paraId="08CDC0B2" w14:textId="77777777" w:rsidR="00000000" w:rsidRDefault="00CF2391">
      <w:pPr>
        <w:pStyle w:val="a"/>
        <w:rPr>
          <w:rFonts w:hint="cs"/>
          <w:rtl/>
        </w:rPr>
      </w:pPr>
      <w:r>
        <w:rPr>
          <w:rFonts w:hint="cs"/>
          <w:rtl/>
        </w:rPr>
        <w:t>אדוני היושב-ראש, כנסת נכבדה, עקב ריבוי התאונות של נהגים שנהגו תחת השפעת סמים ואלכוהול, קיימה היום הוועדה שבראשותי ישיבה מיוחדת בכוונה לבדוק אפשרות לשלול רשיון נהיגה של אנ</w:t>
      </w:r>
      <w:r>
        <w:rPr>
          <w:rFonts w:hint="cs"/>
          <w:rtl/>
        </w:rPr>
        <w:t>שים שיוכח שנהגו תחת השפעת סם או אלכוהול. ההמלצות היו - ונגיש הצעות חקיקה בהתאם - שמי שנהג תחת השפעת סם ואלכוהול, יישלל רשיונו למשך שבע שנים. בנוסף, אנחנו מתקנים את החוק כך שלמשטרה תהיה זכות לבדוק אנשים בבדיקות פתע בכבישים בעניין שימוש בסמים או אי-שימוש בסמ</w:t>
      </w:r>
      <w:r>
        <w:rPr>
          <w:rFonts w:hint="cs"/>
          <w:rtl/>
        </w:rPr>
        <w:t xml:space="preserve">ים. </w:t>
      </w:r>
    </w:p>
    <w:p w14:paraId="58661C3E" w14:textId="77777777" w:rsidR="00000000" w:rsidRDefault="00CF2391">
      <w:pPr>
        <w:pStyle w:val="a"/>
        <w:rPr>
          <w:rFonts w:hint="cs"/>
          <w:rtl/>
        </w:rPr>
      </w:pPr>
    </w:p>
    <w:p w14:paraId="60565D79" w14:textId="77777777" w:rsidR="00000000" w:rsidRDefault="00CF2391">
      <w:pPr>
        <w:pStyle w:val="a"/>
        <w:rPr>
          <w:rFonts w:hint="cs"/>
          <w:rtl/>
        </w:rPr>
      </w:pPr>
      <w:r>
        <w:rPr>
          <w:rFonts w:hint="cs"/>
          <w:rtl/>
        </w:rPr>
        <w:t>אנחנו מקווים שבסוגיה הזאת נוכל לעזור למדינה שנמצאת במצוקה קשה של תאונות דרכים קשות ונביא את הבשורה הטובה לכלל אזרחי ישראל.</w:t>
      </w:r>
    </w:p>
    <w:p w14:paraId="6C4CDAD3" w14:textId="77777777" w:rsidR="00000000" w:rsidRDefault="00CF2391">
      <w:pPr>
        <w:pStyle w:val="a"/>
        <w:rPr>
          <w:rFonts w:hint="cs"/>
          <w:rtl/>
        </w:rPr>
      </w:pPr>
    </w:p>
    <w:p w14:paraId="5B73B1C2" w14:textId="77777777" w:rsidR="00000000" w:rsidRDefault="00CF2391">
      <w:pPr>
        <w:pStyle w:val="ad"/>
        <w:rPr>
          <w:rtl/>
        </w:rPr>
      </w:pPr>
      <w:r>
        <w:rPr>
          <w:rtl/>
        </w:rPr>
        <w:t>היו"ר ראובן ריבלין:</w:t>
      </w:r>
    </w:p>
    <w:p w14:paraId="007748E8" w14:textId="77777777" w:rsidR="00000000" w:rsidRDefault="00CF2391">
      <w:pPr>
        <w:pStyle w:val="a"/>
        <w:rPr>
          <w:rtl/>
        </w:rPr>
      </w:pPr>
    </w:p>
    <w:p w14:paraId="7B348F32" w14:textId="77777777" w:rsidR="00000000" w:rsidRDefault="00CF2391">
      <w:pPr>
        <w:pStyle w:val="a"/>
        <w:rPr>
          <w:rFonts w:hint="cs"/>
          <w:rtl/>
        </w:rPr>
      </w:pPr>
      <w:r>
        <w:rPr>
          <w:rFonts w:hint="cs"/>
          <w:rtl/>
        </w:rPr>
        <w:t>תודה רבה לחבר הכנסת איוב קרא. חבר הכנסת איתן כבל, בבקשה. אחריו - חבר הכנסת אברהם רביץ.</w:t>
      </w:r>
    </w:p>
    <w:p w14:paraId="2A6663BB" w14:textId="77777777" w:rsidR="00000000" w:rsidRDefault="00CF2391">
      <w:pPr>
        <w:pStyle w:val="a"/>
        <w:rPr>
          <w:rFonts w:hint="cs"/>
          <w:rtl/>
        </w:rPr>
      </w:pPr>
    </w:p>
    <w:p w14:paraId="350CD7F9" w14:textId="77777777" w:rsidR="00000000" w:rsidRDefault="00CF2391">
      <w:pPr>
        <w:pStyle w:val="Speaker"/>
        <w:rPr>
          <w:rtl/>
        </w:rPr>
      </w:pPr>
      <w:bookmarkStart w:id="56" w:name="FS000000445T22_07_2003_16_50_59"/>
      <w:bookmarkStart w:id="57" w:name="_Toc46681711"/>
      <w:bookmarkStart w:id="58" w:name="_Toc50268884"/>
      <w:bookmarkEnd w:id="56"/>
      <w:r>
        <w:rPr>
          <w:rFonts w:hint="eastAsia"/>
          <w:rtl/>
        </w:rPr>
        <w:t>איתן</w:t>
      </w:r>
      <w:r>
        <w:rPr>
          <w:rtl/>
        </w:rPr>
        <w:t xml:space="preserve"> כבל (העבודה-</w:t>
      </w:r>
      <w:r>
        <w:rPr>
          <w:rtl/>
        </w:rPr>
        <w:t>מימד):</w:t>
      </w:r>
      <w:bookmarkEnd w:id="57"/>
      <w:bookmarkEnd w:id="58"/>
    </w:p>
    <w:p w14:paraId="48C63988" w14:textId="77777777" w:rsidR="00000000" w:rsidRDefault="00CF2391">
      <w:pPr>
        <w:pStyle w:val="a"/>
        <w:rPr>
          <w:rFonts w:hint="cs"/>
          <w:rtl/>
        </w:rPr>
      </w:pPr>
    </w:p>
    <w:p w14:paraId="7799FA95" w14:textId="77777777" w:rsidR="00000000" w:rsidRDefault="00CF2391">
      <w:pPr>
        <w:pStyle w:val="a"/>
        <w:rPr>
          <w:rFonts w:hint="cs"/>
          <w:rtl/>
        </w:rPr>
      </w:pPr>
      <w:r>
        <w:rPr>
          <w:rFonts w:hint="cs"/>
          <w:rtl/>
        </w:rPr>
        <w:t>אדוני היושב-ראש, חברי חברי הכנסת, נערי ויושב-ראש הקואליציה סוף-סוף קיבלו היום אומץ.</w:t>
      </w:r>
    </w:p>
    <w:p w14:paraId="692F20B6" w14:textId="77777777" w:rsidR="00000000" w:rsidRDefault="00CF2391">
      <w:pPr>
        <w:pStyle w:val="a"/>
        <w:rPr>
          <w:rFonts w:hint="cs"/>
          <w:rtl/>
        </w:rPr>
      </w:pPr>
    </w:p>
    <w:p w14:paraId="5006C640" w14:textId="77777777" w:rsidR="00000000" w:rsidRDefault="00CF2391">
      <w:pPr>
        <w:pStyle w:val="ac"/>
        <w:rPr>
          <w:rtl/>
        </w:rPr>
      </w:pPr>
      <w:r>
        <w:rPr>
          <w:rFonts w:hint="eastAsia"/>
          <w:rtl/>
        </w:rPr>
        <w:t>אחמד</w:t>
      </w:r>
      <w:r>
        <w:rPr>
          <w:rtl/>
        </w:rPr>
        <w:t xml:space="preserve"> טיבי (חד"ש-תע"ל):</w:t>
      </w:r>
    </w:p>
    <w:p w14:paraId="2EF060D0" w14:textId="77777777" w:rsidR="00000000" w:rsidRDefault="00CF2391">
      <w:pPr>
        <w:pStyle w:val="a"/>
        <w:rPr>
          <w:rFonts w:hint="cs"/>
          <w:rtl/>
        </w:rPr>
      </w:pPr>
    </w:p>
    <w:p w14:paraId="56BEE40D" w14:textId="77777777" w:rsidR="00000000" w:rsidRDefault="00CF2391">
      <w:pPr>
        <w:pStyle w:val="a"/>
        <w:rPr>
          <w:rFonts w:hint="cs"/>
          <w:rtl/>
        </w:rPr>
      </w:pPr>
      <w:r>
        <w:rPr>
          <w:rFonts w:hint="cs"/>
          <w:rtl/>
        </w:rPr>
        <w:t>צעירֵי.</w:t>
      </w:r>
    </w:p>
    <w:p w14:paraId="743FB46A" w14:textId="77777777" w:rsidR="00000000" w:rsidRDefault="00CF2391">
      <w:pPr>
        <w:pStyle w:val="a"/>
        <w:rPr>
          <w:rFonts w:hint="cs"/>
          <w:rtl/>
        </w:rPr>
      </w:pPr>
    </w:p>
    <w:p w14:paraId="4AF943B6" w14:textId="77777777" w:rsidR="00000000" w:rsidRDefault="00CF2391">
      <w:pPr>
        <w:pStyle w:val="SpeakerCon"/>
        <w:rPr>
          <w:rtl/>
        </w:rPr>
      </w:pPr>
      <w:bookmarkStart w:id="59" w:name="FS000000445T22_07_2003_16_51_43C"/>
      <w:bookmarkEnd w:id="59"/>
      <w:r>
        <w:rPr>
          <w:rtl/>
        </w:rPr>
        <w:t>איתן כבל (העבודה-מימד):</w:t>
      </w:r>
    </w:p>
    <w:p w14:paraId="57A78B09" w14:textId="77777777" w:rsidR="00000000" w:rsidRDefault="00CF2391">
      <w:pPr>
        <w:pStyle w:val="a"/>
        <w:rPr>
          <w:rtl/>
        </w:rPr>
      </w:pPr>
    </w:p>
    <w:p w14:paraId="518DC404" w14:textId="77777777" w:rsidR="00000000" w:rsidRDefault="00CF2391">
      <w:pPr>
        <w:pStyle w:val="a"/>
        <w:rPr>
          <w:rFonts w:hint="cs"/>
          <w:rtl/>
        </w:rPr>
      </w:pPr>
      <w:r>
        <w:rPr>
          <w:rFonts w:hint="cs"/>
          <w:rtl/>
        </w:rPr>
        <w:t>הצעירים. כפי שכינינו אותם: "הרובוטריקים". הם קיבלו אומץ, ודווקא בנושא כל כך קשה וכל כך בעייתי כמו הקמת גד</w:t>
      </w:r>
      <w:r>
        <w:rPr>
          <w:rFonts w:hint="cs"/>
          <w:rtl/>
        </w:rPr>
        <w:t>ר ההפרדה - נושא שחס וחלילה עלול לעלות לנו בדמים רבים. אני מקווה מאוד, שדווקא בנושא הכל-כך חשוב, ראש הממשלה, שלקח לו כל כך הרבה זמן להפנים את חשיבות הגדר, יפעל בהתאם. זו לא בעיה פוליטית פנימית בליכוד. הבעיה היא של עם ישראל ושל אלה שבשמם הימין והליכוד מדברים</w:t>
      </w:r>
      <w:r>
        <w:rPr>
          <w:rFonts w:hint="cs"/>
          <w:rtl/>
        </w:rPr>
        <w:t>, המתנחלים ביהודה ושומרון וחבל-עזה. תודה.</w:t>
      </w:r>
    </w:p>
    <w:p w14:paraId="46A5AEEF" w14:textId="77777777" w:rsidR="00000000" w:rsidRDefault="00CF2391">
      <w:pPr>
        <w:pStyle w:val="a"/>
        <w:rPr>
          <w:rFonts w:hint="cs"/>
          <w:rtl/>
        </w:rPr>
      </w:pPr>
    </w:p>
    <w:p w14:paraId="5D34ECBA" w14:textId="77777777" w:rsidR="00000000" w:rsidRDefault="00CF2391">
      <w:pPr>
        <w:pStyle w:val="ad"/>
        <w:rPr>
          <w:rtl/>
        </w:rPr>
      </w:pPr>
      <w:r>
        <w:rPr>
          <w:rtl/>
        </w:rPr>
        <w:t>היו"ר ראובן ריבלין:</w:t>
      </w:r>
    </w:p>
    <w:p w14:paraId="526A769B" w14:textId="77777777" w:rsidR="00000000" w:rsidRDefault="00CF2391">
      <w:pPr>
        <w:pStyle w:val="a"/>
        <w:rPr>
          <w:rFonts w:hint="cs"/>
          <w:rtl/>
        </w:rPr>
      </w:pPr>
    </w:p>
    <w:p w14:paraId="59550CBF" w14:textId="77777777" w:rsidR="00000000" w:rsidRDefault="00CF2391">
      <w:pPr>
        <w:pStyle w:val="a"/>
        <w:rPr>
          <w:rFonts w:hint="cs"/>
          <w:rtl/>
        </w:rPr>
      </w:pPr>
      <w:r>
        <w:rPr>
          <w:rFonts w:hint="cs"/>
          <w:rtl/>
        </w:rPr>
        <w:t>תודה רבה. חבר הכנסת אברהם רביץ, בבקשה. אחריו - סגן היושב-ראש, חבר הכנסת אדלשטיין.</w:t>
      </w:r>
    </w:p>
    <w:p w14:paraId="2ED6DF91" w14:textId="77777777" w:rsidR="00000000" w:rsidRDefault="00CF2391">
      <w:pPr>
        <w:pStyle w:val="a"/>
        <w:rPr>
          <w:rFonts w:hint="cs"/>
          <w:rtl/>
        </w:rPr>
      </w:pPr>
    </w:p>
    <w:p w14:paraId="044B91E6" w14:textId="77777777" w:rsidR="00000000" w:rsidRDefault="00CF2391">
      <w:pPr>
        <w:pStyle w:val="Speaker"/>
        <w:rPr>
          <w:rtl/>
        </w:rPr>
      </w:pPr>
      <w:bookmarkStart w:id="60" w:name="FS000000531T22_07_2003_16_56_10"/>
      <w:bookmarkStart w:id="61" w:name="_Toc46681712"/>
      <w:bookmarkStart w:id="62" w:name="_Toc50268885"/>
      <w:bookmarkEnd w:id="60"/>
      <w:r>
        <w:rPr>
          <w:rFonts w:hint="eastAsia"/>
          <w:rtl/>
        </w:rPr>
        <w:t>אברהם</w:t>
      </w:r>
      <w:r>
        <w:rPr>
          <w:rtl/>
        </w:rPr>
        <w:t xml:space="preserve"> רביץ (יהדות התורה):</w:t>
      </w:r>
      <w:bookmarkEnd w:id="61"/>
      <w:bookmarkEnd w:id="62"/>
    </w:p>
    <w:p w14:paraId="6228DE53" w14:textId="77777777" w:rsidR="00000000" w:rsidRDefault="00CF2391">
      <w:pPr>
        <w:pStyle w:val="a"/>
        <w:rPr>
          <w:rFonts w:hint="cs"/>
          <w:rtl/>
        </w:rPr>
      </w:pPr>
    </w:p>
    <w:p w14:paraId="54E5F1B7" w14:textId="77777777" w:rsidR="00000000" w:rsidRDefault="00CF2391">
      <w:pPr>
        <w:pStyle w:val="a"/>
        <w:rPr>
          <w:rFonts w:hint="cs"/>
          <w:rtl/>
        </w:rPr>
      </w:pPr>
      <w:r>
        <w:rPr>
          <w:rFonts w:hint="cs"/>
          <w:rtl/>
        </w:rPr>
        <w:t xml:space="preserve">אדוני היושב-ראש, ראשית, אני מצטער יחד עם שאר חברי הכנסת על המקרה שקרה בטייבה. אני </w:t>
      </w:r>
      <w:r>
        <w:rPr>
          <w:rFonts w:hint="cs"/>
          <w:rtl/>
        </w:rPr>
        <w:t>בטוח שמייד ימנו ועדת חקירה כדי לבדוק, ואם יימצאו אשמים יש להעמידם לדין.</w:t>
      </w:r>
    </w:p>
    <w:p w14:paraId="1476D1F9" w14:textId="77777777" w:rsidR="00000000" w:rsidRDefault="00CF2391">
      <w:pPr>
        <w:pStyle w:val="a"/>
        <w:rPr>
          <w:rFonts w:hint="cs"/>
          <w:rtl/>
        </w:rPr>
      </w:pPr>
    </w:p>
    <w:p w14:paraId="2D6204CA" w14:textId="77777777" w:rsidR="00000000" w:rsidRDefault="00CF2391">
      <w:pPr>
        <w:pStyle w:val="a"/>
        <w:rPr>
          <w:rFonts w:hint="cs"/>
          <w:rtl/>
        </w:rPr>
      </w:pPr>
      <w:r>
        <w:rPr>
          <w:rFonts w:hint="cs"/>
          <w:rtl/>
        </w:rPr>
        <w:t>אני מבקש לדבר על מנהג שהשתרש בכנסת, יותר נכון בוועדת הכספים של הכנסת, זה שנים, כאשר אנשי האוצר, שאינם רוצים להעביר תקציבים, כורכים תקציב בתקציב; שמים על אותו דף מין ושאינו מינו, ואפיל</w:t>
      </w:r>
      <w:r>
        <w:rPr>
          <w:rFonts w:hint="cs"/>
          <w:rtl/>
        </w:rPr>
        <w:t xml:space="preserve">ו לא מאותו משרד, וזה כבר חידוש - בתקופתנו זה היה רק מאותו משרד </w:t>
      </w:r>
      <w:r>
        <w:rPr>
          <w:rtl/>
        </w:rPr>
        <w:t>–</w:t>
      </w:r>
      <w:r>
        <w:rPr>
          <w:rFonts w:hint="cs"/>
          <w:rtl/>
        </w:rPr>
        <w:t xml:space="preserve"> ועל-ידי כך גורמים ששום תקציב לא יעבור. הדוגמה לכך היתה אתמול, כאשר היתה העברה תקציבית - -</w:t>
      </w:r>
    </w:p>
    <w:p w14:paraId="245E903A" w14:textId="77777777" w:rsidR="00000000" w:rsidRDefault="00CF2391">
      <w:pPr>
        <w:pStyle w:val="a"/>
        <w:rPr>
          <w:rFonts w:hint="cs"/>
          <w:rtl/>
        </w:rPr>
      </w:pPr>
    </w:p>
    <w:p w14:paraId="5ACFC88D" w14:textId="77777777" w:rsidR="00000000" w:rsidRDefault="00CF2391">
      <w:pPr>
        <w:pStyle w:val="ac"/>
        <w:rPr>
          <w:rtl/>
        </w:rPr>
      </w:pPr>
      <w:r>
        <w:rPr>
          <w:rFonts w:hint="eastAsia"/>
          <w:rtl/>
        </w:rPr>
        <w:t>חיים</w:t>
      </w:r>
      <w:r>
        <w:rPr>
          <w:rtl/>
        </w:rPr>
        <w:t xml:space="preserve"> אורון (מרצ):</w:t>
      </w:r>
    </w:p>
    <w:p w14:paraId="704DAE00" w14:textId="77777777" w:rsidR="00000000" w:rsidRDefault="00CF2391">
      <w:pPr>
        <w:pStyle w:val="a"/>
        <w:rPr>
          <w:rFonts w:hint="cs"/>
          <w:rtl/>
        </w:rPr>
      </w:pPr>
    </w:p>
    <w:p w14:paraId="6F191B9A" w14:textId="77777777" w:rsidR="00000000" w:rsidRDefault="00CF2391">
      <w:pPr>
        <w:pStyle w:val="a"/>
        <w:rPr>
          <w:rFonts w:hint="cs"/>
          <w:rtl/>
        </w:rPr>
      </w:pPr>
      <w:r>
        <w:rPr>
          <w:rFonts w:hint="cs"/>
          <w:rtl/>
        </w:rPr>
        <w:t>היום.</w:t>
      </w:r>
    </w:p>
    <w:p w14:paraId="3144C879" w14:textId="77777777" w:rsidR="00000000" w:rsidRDefault="00CF2391">
      <w:pPr>
        <w:pStyle w:val="a"/>
        <w:rPr>
          <w:rFonts w:hint="cs"/>
          <w:rtl/>
        </w:rPr>
      </w:pPr>
    </w:p>
    <w:p w14:paraId="36CBA898" w14:textId="77777777" w:rsidR="00000000" w:rsidRDefault="00CF2391">
      <w:pPr>
        <w:pStyle w:val="SpeakerCon"/>
        <w:rPr>
          <w:rtl/>
        </w:rPr>
      </w:pPr>
      <w:bookmarkStart w:id="63" w:name="FS000000531T22_07_2003_16_57_52C"/>
      <w:bookmarkEnd w:id="63"/>
      <w:r>
        <w:rPr>
          <w:rtl/>
        </w:rPr>
        <w:t>אברהם רביץ (יהדות התורה):</w:t>
      </w:r>
    </w:p>
    <w:p w14:paraId="3E0F9281" w14:textId="77777777" w:rsidR="00000000" w:rsidRDefault="00CF2391">
      <w:pPr>
        <w:pStyle w:val="a"/>
        <w:rPr>
          <w:rtl/>
        </w:rPr>
      </w:pPr>
    </w:p>
    <w:p w14:paraId="76743D0C" w14:textId="77777777" w:rsidR="00000000" w:rsidRDefault="00CF2391">
      <w:pPr>
        <w:pStyle w:val="a"/>
        <w:rPr>
          <w:rFonts w:hint="cs"/>
          <w:rtl/>
        </w:rPr>
      </w:pPr>
      <w:r>
        <w:rPr>
          <w:rFonts w:hint="cs"/>
          <w:rtl/>
        </w:rPr>
        <w:t>היום זה היה.</w:t>
      </w:r>
    </w:p>
    <w:p w14:paraId="6456DB8F" w14:textId="77777777" w:rsidR="00000000" w:rsidRDefault="00CF2391">
      <w:pPr>
        <w:pStyle w:val="a"/>
        <w:rPr>
          <w:rFonts w:hint="cs"/>
          <w:rtl/>
        </w:rPr>
      </w:pPr>
    </w:p>
    <w:p w14:paraId="7331F3DC" w14:textId="77777777" w:rsidR="00000000" w:rsidRDefault="00CF2391">
      <w:pPr>
        <w:pStyle w:val="a"/>
        <w:rPr>
          <w:rFonts w:hint="cs"/>
          <w:rtl/>
        </w:rPr>
      </w:pPr>
      <w:r>
        <w:rPr>
          <w:rFonts w:hint="cs"/>
          <w:rtl/>
        </w:rPr>
        <w:t>- - אשר בתוכה היו גם כספי העברה ל</w:t>
      </w:r>
      <w:r>
        <w:rPr>
          <w:rFonts w:hint="cs"/>
          <w:rtl/>
        </w:rPr>
        <w:t>נצרכים שונים ובתוכם גם לישיבות - ומותר לי להזכיר את זה - ומהסיבה שיש לדון עד לאחר שובו של ראש הממשלה מאמריקה, יש לדון על הגדר, כל העסק הזה נדחה לימים הבאים.</w:t>
      </w:r>
    </w:p>
    <w:p w14:paraId="5E6522E0" w14:textId="77777777" w:rsidR="00000000" w:rsidRDefault="00CF2391">
      <w:pPr>
        <w:pStyle w:val="a"/>
        <w:rPr>
          <w:rFonts w:hint="cs"/>
          <w:rtl/>
        </w:rPr>
      </w:pPr>
    </w:p>
    <w:p w14:paraId="68F7D133" w14:textId="77777777" w:rsidR="00000000" w:rsidRDefault="00CF2391">
      <w:pPr>
        <w:pStyle w:val="ac"/>
        <w:rPr>
          <w:rtl/>
        </w:rPr>
      </w:pPr>
      <w:r>
        <w:rPr>
          <w:rFonts w:hint="eastAsia"/>
          <w:rtl/>
        </w:rPr>
        <w:t>חיים</w:t>
      </w:r>
      <w:r>
        <w:rPr>
          <w:rtl/>
        </w:rPr>
        <w:t xml:space="preserve"> אורון (מרצ):</w:t>
      </w:r>
    </w:p>
    <w:p w14:paraId="06218BF7" w14:textId="77777777" w:rsidR="00000000" w:rsidRDefault="00CF2391">
      <w:pPr>
        <w:pStyle w:val="a"/>
        <w:rPr>
          <w:rFonts w:hint="cs"/>
          <w:rtl/>
        </w:rPr>
      </w:pPr>
    </w:p>
    <w:p w14:paraId="50032E90" w14:textId="77777777" w:rsidR="00000000" w:rsidRDefault="00CF2391">
      <w:pPr>
        <w:pStyle w:val="a"/>
        <w:rPr>
          <w:rFonts w:hint="cs"/>
          <w:rtl/>
        </w:rPr>
      </w:pPr>
      <w:r>
        <w:rPr>
          <w:rFonts w:hint="cs"/>
          <w:rtl/>
        </w:rPr>
        <w:t>יש ישיבה בשעה 17:00.</w:t>
      </w:r>
    </w:p>
    <w:p w14:paraId="251E2E1E" w14:textId="77777777" w:rsidR="00000000" w:rsidRDefault="00CF2391">
      <w:pPr>
        <w:pStyle w:val="a"/>
        <w:rPr>
          <w:rFonts w:hint="cs"/>
          <w:rtl/>
        </w:rPr>
      </w:pPr>
    </w:p>
    <w:p w14:paraId="11DC0CA5" w14:textId="77777777" w:rsidR="00000000" w:rsidRDefault="00CF2391">
      <w:pPr>
        <w:pStyle w:val="ad"/>
        <w:rPr>
          <w:rtl/>
        </w:rPr>
      </w:pPr>
      <w:r>
        <w:rPr>
          <w:rtl/>
        </w:rPr>
        <w:t>היו"ר ראובן ריבלין:</w:t>
      </w:r>
    </w:p>
    <w:p w14:paraId="41DDBDF4" w14:textId="77777777" w:rsidR="00000000" w:rsidRDefault="00CF2391">
      <w:pPr>
        <w:pStyle w:val="a"/>
        <w:rPr>
          <w:rtl/>
        </w:rPr>
      </w:pPr>
    </w:p>
    <w:p w14:paraId="72CD1354" w14:textId="77777777" w:rsidR="00000000" w:rsidRDefault="00CF2391">
      <w:pPr>
        <w:pStyle w:val="a"/>
        <w:rPr>
          <w:rFonts w:hint="cs"/>
          <w:rtl/>
        </w:rPr>
      </w:pPr>
      <w:r>
        <w:rPr>
          <w:rFonts w:hint="cs"/>
          <w:rtl/>
        </w:rPr>
        <w:t xml:space="preserve">תודה רבה לחבר הכנסת רביץ. חבר הכנסת </w:t>
      </w:r>
      <w:r>
        <w:rPr>
          <w:rFonts w:hint="cs"/>
          <w:rtl/>
        </w:rPr>
        <w:t>יולי אדלשטיין, בבקשה. אחריו - חבר הכנסת רן כהן.</w:t>
      </w:r>
    </w:p>
    <w:p w14:paraId="406B679D" w14:textId="77777777" w:rsidR="00000000" w:rsidRDefault="00CF2391">
      <w:pPr>
        <w:pStyle w:val="a"/>
        <w:rPr>
          <w:rFonts w:hint="cs"/>
          <w:rtl/>
        </w:rPr>
      </w:pPr>
    </w:p>
    <w:p w14:paraId="7372D3AA" w14:textId="77777777" w:rsidR="00000000" w:rsidRDefault="00CF2391">
      <w:pPr>
        <w:pStyle w:val="Speaker"/>
        <w:rPr>
          <w:rtl/>
        </w:rPr>
      </w:pPr>
      <w:bookmarkStart w:id="64" w:name="FS000000532T22_07_2003_16_59_02"/>
      <w:bookmarkStart w:id="65" w:name="_Toc46681713"/>
      <w:bookmarkStart w:id="66" w:name="_Toc50268886"/>
      <w:bookmarkEnd w:id="64"/>
      <w:r>
        <w:rPr>
          <w:rFonts w:hint="eastAsia"/>
          <w:rtl/>
        </w:rPr>
        <w:t>יולי</w:t>
      </w:r>
      <w:r>
        <w:rPr>
          <w:rtl/>
        </w:rPr>
        <w:t>-יואל אדלשטיין (הליכוד):</w:t>
      </w:r>
      <w:bookmarkEnd w:id="65"/>
      <w:bookmarkEnd w:id="66"/>
    </w:p>
    <w:p w14:paraId="172F149A" w14:textId="77777777" w:rsidR="00000000" w:rsidRDefault="00CF2391">
      <w:pPr>
        <w:pStyle w:val="a"/>
        <w:rPr>
          <w:rFonts w:hint="cs"/>
          <w:rtl/>
        </w:rPr>
      </w:pPr>
    </w:p>
    <w:p w14:paraId="04360488" w14:textId="77777777" w:rsidR="00000000" w:rsidRDefault="00CF2391">
      <w:pPr>
        <w:pStyle w:val="a"/>
        <w:rPr>
          <w:rFonts w:hint="cs"/>
          <w:rtl/>
        </w:rPr>
      </w:pPr>
      <w:r>
        <w:rPr>
          <w:rFonts w:hint="cs"/>
          <w:rtl/>
        </w:rPr>
        <w:t xml:space="preserve">אדוני היושב-ראש, חברי חברי הכנסת, אני שמח מאוד שהקדים אותי חבר הכנסת אליעזר כהן והזכיר את הנושא של יונתן פולארד. כאמור, 19 שנה הוא בכלא. אני  דווקא לא רוצה לקשור את שחרורו בשום </w:t>
      </w:r>
      <w:r>
        <w:rPr>
          <w:rFonts w:hint="cs"/>
          <w:rtl/>
        </w:rPr>
        <w:t xml:space="preserve">נושא שמחלק את הבית הזה, אלא להיפך - להזכיר לכולנו שבעוד ימים מספר יוצא ראש ממשלת ישראל לפגישות בוושינגטון, והוא ורק הוא יכול לגרום לנשיא ארצות-הברית לחון את יונתן פולארד אחרי 19 שנה בבית-הסוהר. </w:t>
      </w:r>
    </w:p>
    <w:p w14:paraId="27588BCE" w14:textId="77777777" w:rsidR="00000000" w:rsidRDefault="00CF2391">
      <w:pPr>
        <w:pStyle w:val="a"/>
        <w:rPr>
          <w:rFonts w:hint="cs"/>
          <w:rtl/>
        </w:rPr>
      </w:pPr>
    </w:p>
    <w:p w14:paraId="0AF832BC" w14:textId="77777777" w:rsidR="00000000" w:rsidRDefault="00CF2391">
      <w:pPr>
        <w:pStyle w:val="a"/>
        <w:rPr>
          <w:rFonts w:hint="cs"/>
          <w:rtl/>
        </w:rPr>
      </w:pPr>
      <w:r>
        <w:rPr>
          <w:rFonts w:hint="cs"/>
          <w:rtl/>
        </w:rPr>
        <w:t>המעט שאנחנו יכולים לעשות זה להצטרף ליוזמה הברוכה של חברנו, ח</w:t>
      </w:r>
      <w:r>
        <w:rPr>
          <w:rFonts w:hint="cs"/>
          <w:rtl/>
        </w:rPr>
        <w:t xml:space="preserve">בר הכנסת מיכאל איתן, שבימים אלה מחתים את חברי הבית על מכתב לנשיא ארצות-הברית. אני רוצה להזכיר לחברי הכנסת, שבכנסת הקודמת חתמו 110 חברי הכנסת על מכתב דומה. אני חושב שחובה על כולנו להגיע ל-120, כי זה נושא הומניטרי, ומזמן עבר זמנו של ריצוי עונש כלשהו, ועלינו </w:t>
      </w:r>
      <w:r>
        <w:rPr>
          <w:rFonts w:hint="cs"/>
          <w:rtl/>
        </w:rPr>
        <w:t>לעשות את המקסימום לשחרורו המיידי של יונתן. תודה.</w:t>
      </w:r>
    </w:p>
    <w:p w14:paraId="6EBF020D" w14:textId="77777777" w:rsidR="00000000" w:rsidRDefault="00CF2391">
      <w:pPr>
        <w:pStyle w:val="a"/>
        <w:rPr>
          <w:rFonts w:hint="cs"/>
          <w:rtl/>
        </w:rPr>
      </w:pPr>
    </w:p>
    <w:p w14:paraId="30BEAFEC" w14:textId="77777777" w:rsidR="00000000" w:rsidRDefault="00CF2391">
      <w:pPr>
        <w:pStyle w:val="ad"/>
        <w:rPr>
          <w:rtl/>
        </w:rPr>
      </w:pPr>
      <w:r>
        <w:rPr>
          <w:rtl/>
        </w:rPr>
        <w:t>היו"ר ראובן ריבלין:</w:t>
      </w:r>
    </w:p>
    <w:p w14:paraId="1E6FCCAC" w14:textId="77777777" w:rsidR="00000000" w:rsidRDefault="00CF2391">
      <w:pPr>
        <w:pStyle w:val="a"/>
        <w:rPr>
          <w:rtl/>
        </w:rPr>
      </w:pPr>
    </w:p>
    <w:p w14:paraId="420BB774" w14:textId="77777777" w:rsidR="00000000" w:rsidRDefault="00CF2391">
      <w:pPr>
        <w:pStyle w:val="a"/>
        <w:rPr>
          <w:rFonts w:hint="cs"/>
          <w:rtl/>
        </w:rPr>
      </w:pPr>
      <w:r>
        <w:rPr>
          <w:rFonts w:hint="cs"/>
          <w:rtl/>
        </w:rPr>
        <w:t>תודה לחבר הכנסת אדלשטיין. חבר הכנסת רן כהן, בבקשה. אחריו - חבר הכנסת ג'מאל זחאלקה.</w:t>
      </w:r>
    </w:p>
    <w:p w14:paraId="5689B63B" w14:textId="77777777" w:rsidR="00000000" w:rsidRDefault="00CF2391">
      <w:pPr>
        <w:pStyle w:val="a"/>
        <w:rPr>
          <w:rFonts w:hint="cs"/>
          <w:rtl/>
        </w:rPr>
      </w:pPr>
    </w:p>
    <w:p w14:paraId="7C20CE25" w14:textId="77777777" w:rsidR="00000000" w:rsidRDefault="00CF2391">
      <w:pPr>
        <w:pStyle w:val="Speaker"/>
        <w:rPr>
          <w:rtl/>
        </w:rPr>
      </w:pPr>
      <w:bookmarkStart w:id="67" w:name="FS000000507T22_07_2003_17_01_51"/>
      <w:bookmarkStart w:id="68" w:name="_Toc46681714"/>
      <w:bookmarkStart w:id="69" w:name="_Toc50268887"/>
      <w:bookmarkEnd w:id="67"/>
      <w:r>
        <w:rPr>
          <w:rFonts w:hint="eastAsia"/>
          <w:rtl/>
        </w:rPr>
        <w:t>רן</w:t>
      </w:r>
      <w:r>
        <w:rPr>
          <w:rtl/>
        </w:rPr>
        <w:t xml:space="preserve"> כהן (מרצ):</w:t>
      </w:r>
      <w:bookmarkEnd w:id="68"/>
      <w:bookmarkEnd w:id="69"/>
    </w:p>
    <w:p w14:paraId="1191640B" w14:textId="77777777" w:rsidR="00000000" w:rsidRDefault="00CF2391">
      <w:pPr>
        <w:pStyle w:val="a"/>
        <w:rPr>
          <w:rFonts w:hint="cs"/>
          <w:rtl/>
        </w:rPr>
      </w:pPr>
    </w:p>
    <w:p w14:paraId="11B7C48E" w14:textId="77777777" w:rsidR="00000000" w:rsidRDefault="00CF2391">
      <w:pPr>
        <w:pStyle w:val="a"/>
        <w:rPr>
          <w:rFonts w:hint="cs"/>
          <w:rtl/>
        </w:rPr>
      </w:pPr>
      <w:r>
        <w:rPr>
          <w:rFonts w:hint="cs"/>
          <w:rtl/>
        </w:rPr>
        <w:t>אדוני היושב-ראש, חברות וחברי הכנסת, כמו שאר חברי, אני בהלם מההרג, כמעט רצח - עד שהדברי</w:t>
      </w:r>
      <w:r>
        <w:rPr>
          <w:rFonts w:hint="cs"/>
          <w:rtl/>
        </w:rPr>
        <w:t>ם לא יתבררו - בלב טייבה היום של אזרח חף מפשע, כנראה. אדוני היושב-ראש, אני מאוד מבקש ממך לדאוג לכך שכבר מחר השר לביטחון פנים ייתן הסבר למליאה מה קרה שם.</w:t>
      </w:r>
    </w:p>
    <w:p w14:paraId="51FC24CC" w14:textId="77777777" w:rsidR="00000000" w:rsidRDefault="00CF2391">
      <w:pPr>
        <w:pStyle w:val="a"/>
        <w:rPr>
          <w:rFonts w:hint="cs"/>
          <w:rtl/>
        </w:rPr>
      </w:pPr>
    </w:p>
    <w:p w14:paraId="511C7C34" w14:textId="77777777" w:rsidR="00000000" w:rsidRDefault="00CF2391">
      <w:pPr>
        <w:pStyle w:val="ad"/>
        <w:rPr>
          <w:rtl/>
        </w:rPr>
      </w:pPr>
      <w:r>
        <w:rPr>
          <w:rtl/>
        </w:rPr>
        <w:t>היו"ר ראובן ריבלין:</w:t>
      </w:r>
    </w:p>
    <w:p w14:paraId="4CD5A56A" w14:textId="77777777" w:rsidR="00000000" w:rsidRDefault="00CF2391">
      <w:pPr>
        <w:pStyle w:val="a"/>
        <w:rPr>
          <w:rtl/>
        </w:rPr>
      </w:pPr>
    </w:p>
    <w:p w14:paraId="3B37BB22" w14:textId="77777777" w:rsidR="00000000" w:rsidRDefault="00CF2391">
      <w:pPr>
        <w:pStyle w:val="a"/>
        <w:rPr>
          <w:rFonts w:hint="cs"/>
          <w:rtl/>
        </w:rPr>
      </w:pPr>
      <w:r>
        <w:rPr>
          <w:rFonts w:hint="cs"/>
          <w:rtl/>
        </w:rPr>
        <w:t>השר עזרא ייתן הסבר כבר עכשיו.</w:t>
      </w:r>
    </w:p>
    <w:p w14:paraId="6412E935" w14:textId="77777777" w:rsidR="00000000" w:rsidRDefault="00CF2391">
      <w:pPr>
        <w:pStyle w:val="a"/>
        <w:rPr>
          <w:rFonts w:hint="cs"/>
          <w:rtl/>
        </w:rPr>
      </w:pPr>
    </w:p>
    <w:p w14:paraId="448978A3" w14:textId="77777777" w:rsidR="00000000" w:rsidRDefault="00CF2391">
      <w:pPr>
        <w:pStyle w:val="SpeakerCon"/>
        <w:rPr>
          <w:rtl/>
        </w:rPr>
      </w:pPr>
      <w:bookmarkStart w:id="70" w:name="FS000000507T22_07_2003_17_03_07C"/>
      <w:bookmarkEnd w:id="70"/>
      <w:r>
        <w:rPr>
          <w:rtl/>
        </w:rPr>
        <w:t>רן כהן (מרצ):</w:t>
      </w:r>
    </w:p>
    <w:p w14:paraId="68E5CBA5" w14:textId="77777777" w:rsidR="00000000" w:rsidRDefault="00CF2391">
      <w:pPr>
        <w:pStyle w:val="a"/>
        <w:rPr>
          <w:rtl/>
        </w:rPr>
      </w:pPr>
    </w:p>
    <w:p w14:paraId="52C26F41" w14:textId="77777777" w:rsidR="00000000" w:rsidRDefault="00CF2391">
      <w:pPr>
        <w:pStyle w:val="a"/>
        <w:rPr>
          <w:rFonts w:hint="cs"/>
          <w:rtl/>
        </w:rPr>
      </w:pPr>
      <w:r>
        <w:rPr>
          <w:rFonts w:hint="cs"/>
          <w:rtl/>
        </w:rPr>
        <w:t>זה בסדר גמור.</w:t>
      </w:r>
    </w:p>
    <w:p w14:paraId="0832E330" w14:textId="77777777" w:rsidR="00000000" w:rsidRDefault="00CF2391">
      <w:pPr>
        <w:pStyle w:val="a"/>
        <w:rPr>
          <w:rFonts w:hint="cs"/>
          <w:rtl/>
        </w:rPr>
      </w:pPr>
    </w:p>
    <w:p w14:paraId="2342625C" w14:textId="77777777" w:rsidR="00000000" w:rsidRDefault="00CF2391">
      <w:pPr>
        <w:pStyle w:val="a"/>
        <w:rPr>
          <w:rFonts w:hint="cs"/>
          <w:rtl/>
        </w:rPr>
      </w:pPr>
      <w:r>
        <w:rPr>
          <w:rFonts w:hint="cs"/>
          <w:rtl/>
        </w:rPr>
        <w:t>באתי לכאן דווקא כדי ל</w:t>
      </w:r>
      <w:r>
        <w:rPr>
          <w:rFonts w:hint="cs"/>
          <w:rtl/>
        </w:rPr>
        <w:t>הרגיע את חבר הכנסת פרוש, שיושב כאן לשמאלי. תנוח דעתך. הייתי עם חברי ממרצ שלשום בהתנחלויות, ולמרות טומי לפיד - -</w:t>
      </w:r>
    </w:p>
    <w:p w14:paraId="44C4268F" w14:textId="77777777" w:rsidR="00000000" w:rsidRDefault="00CF2391">
      <w:pPr>
        <w:pStyle w:val="a"/>
        <w:rPr>
          <w:rFonts w:hint="cs"/>
          <w:rtl/>
        </w:rPr>
      </w:pPr>
    </w:p>
    <w:p w14:paraId="34080C33" w14:textId="77777777" w:rsidR="00000000" w:rsidRDefault="00CF2391">
      <w:pPr>
        <w:pStyle w:val="ac"/>
        <w:rPr>
          <w:rtl/>
        </w:rPr>
      </w:pPr>
      <w:r>
        <w:rPr>
          <w:rFonts w:hint="eastAsia"/>
          <w:rtl/>
        </w:rPr>
        <w:t>מאיר</w:t>
      </w:r>
      <w:r>
        <w:rPr>
          <w:rtl/>
        </w:rPr>
        <w:t xml:space="preserve"> פרוש (יהדות התורה):</w:t>
      </w:r>
    </w:p>
    <w:p w14:paraId="33C8C89C" w14:textId="77777777" w:rsidR="00000000" w:rsidRDefault="00CF2391">
      <w:pPr>
        <w:pStyle w:val="a"/>
        <w:rPr>
          <w:rFonts w:hint="cs"/>
          <w:rtl/>
        </w:rPr>
      </w:pPr>
    </w:p>
    <w:p w14:paraId="38C4D879" w14:textId="77777777" w:rsidR="00000000" w:rsidRDefault="00CF2391">
      <w:pPr>
        <w:pStyle w:val="a"/>
        <w:rPr>
          <w:rFonts w:hint="cs"/>
          <w:rtl/>
        </w:rPr>
      </w:pPr>
      <w:r>
        <w:rPr>
          <w:rFonts w:hint="cs"/>
          <w:rtl/>
        </w:rPr>
        <w:t>- - -</w:t>
      </w:r>
    </w:p>
    <w:p w14:paraId="72B15E97" w14:textId="77777777" w:rsidR="00000000" w:rsidRDefault="00CF2391">
      <w:pPr>
        <w:pStyle w:val="a"/>
        <w:rPr>
          <w:rFonts w:hint="cs"/>
          <w:rtl/>
        </w:rPr>
      </w:pPr>
    </w:p>
    <w:p w14:paraId="1986AF62" w14:textId="77777777" w:rsidR="00000000" w:rsidRDefault="00CF2391">
      <w:pPr>
        <w:pStyle w:val="SpeakerCon"/>
        <w:rPr>
          <w:rtl/>
        </w:rPr>
      </w:pPr>
      <w:bookmarkStart w:id="71" w:name="FS000000507T22_07_2003_17_02_05C"/>
      <w:bookmarkEnd w:id="71"/>
      <w:r>
        <w:rPr>
          <w:rtl/>
        </w:rPr>
        <w:t>רן כהן (מרצ):</w:t>
      </w:r>
    </w:p>
    <w:p w14:paraId="5F030510" w14:textId="77777777" w:rsidR="00000000" w:rsidRDefault="00CF2391">
      <w:pPr>
        <w:pStyle w:val="a"/>
        <w:rPr>
          <w:rtl/>
        </w:rPr>
      </w:pPr>
    </w:p>
    <w:p w14:paraId="11E61513" w14:textId="77777777" w:rsidR="00000000" w:rsidRDefault="00CF2391">
      <w:pPr>
        <w:pStyle w:val="a"/>
        <w:rPr>
          <w:rFonts w:hint="cs"/>
          <w:rtl/>
        </w:rPr>
      </w:pPr>
      <w:r>
        <w:rPr>
          <w:rFonts w:hint="cs"/>
          <w:rtl/>
        </w:rPr>
        <w:t>- - בונים התנחלויות ומאחזים חדשים ובתים ריקים. כאשר בתוך מדינת ישראל יש אלפי משפחות חסרות דיור,</w:t>
      </w:r>
      <w:r>
        <w:rPr>
          <w:rFonts w:hint="cs"/>
          <w:rtl/>
        </w:rPr>
        <w:t xml:space="preserve"> שם עומדים בתים ריקים. למרות פריצקי ממשיך החשמל במאחזים הבלתי-חוקיים לזרום, ולמרות פורז ממשיכים המים לזרום בהתנחלויות הבלתי-חוקיות. כדי שתראה גם מה קורה בממשלה הצדקנית הזאת, אני רוצה שתדע - - -</w:t>
      </w:r>
    </w:p>
    <w:p w14:paraId="42C340B6" w14:textId="77777777" w:rsidR="00000000" w:rsidRDefault="00CF2391">
      <w:pPr>
        <w:pStyle w:val="a"/>
        <w:rPr>
          <w:rtl/>
        </w:rPr>
      </w:pPr>
    </w:p>
    <w:p w14:paraId="5796528B" w14:textId="77777777" w:rsidR="00000000" w:rsidRDefault="00CF2391">
      <w:pPr>
        <w:pStyle w:val="ac"/>
        <w:rPr>
          <w:rtl/>
        </w:rPr>
      </w:pPr>
      <w:r>
        <w:rPr>
          <w:rFonts w:hint="eastAsia"/>
          <w:rtl/>
        </w:rPr>
        <w:t>מאיר</w:t>
      </w:r>
      <w:r>
        <w:rPr>
          <w:rtl/>
        </w:rPr>
        <w:t xml:space="preserve"> פרוש (יהדות התורה):</w:t>
      </w:r>
    </w:p>
    <w:p w14:paraId="3CE982D3" w14:textId="77777777" w:rsidR="00000000" w:rsidRDefault="00CF2391">
      <w:pPr>
        <w:pStyle w:val="a"/>
        <w:rPr>
          <w:rFonts w:hint="cs"/>
          <w:rtl/>
        </w:rPr>
      </w:pPr>
    </w:p>
    <w:p w14:paraId="654CBACE" w14:textId="77777777" w:rsidR="00000000" w:rsidRDefault="00CF2391">
      <w:pPr>
        <w:pStyle w:val="a"/>
        <w:rPr>
          <w:rFonts w:hint="cs"/>
          <w:rtl/>
        </w:rPr>
      </w:pPr>
      <w:r>
        <w:rPr>
          <w:rFonts w:hint="cs"/>
          <w:rtl/>
        </w:rPr>
        <w:t>- - -</w:t>
      </w:r>
    </w:p>
    <w:p w14:paraId="4BA76F17" w14:textId="77777777" w:rsidR="00000000" w:rsidRDefault="00CF2391">
      <w:pPr>
        <w:pStyle w:val="a"/>
        <w:rPr>
          <w:rFonts w:hint="cs"/>
          <w:rtl/>
        </w:rPr>
      </w:pPr>
    </w:p>
    <w:p w14:paraId="715DA1AA" w14:textId="77777777" w:rsidR="00000000" w:rsidRDefault="00CF2391">
      <w:pPr>
        <w:pStyle w:val="SpeakerCon"/>
        <w:rPr>
          <w:rtl/>
        </w:rPr>
      </w:pPr>
      <w:bookmarkStart w:id="72" w:name="FS000000507T22_07_2003_17_05_04C"/>
      <w:bookmarkEnd w:id="72"/>
      <w:r>
        <w:rPr>
          <w:rtl/>
        </w:rPr>
        <w:t>רן כהן (מרצ):</w:t>
      </w:r>
    </w:p>
    <w:p w14:paraId="300FEE92" w14:textId="77777777" w:rsidR="00000000" w:rsidRDefault="00CF2391">
      <w:pPr>
        <w:pStyle w:val="a"/>
        <w:rPr>
          <w:rtl/>
        </w:rPr>
      </w:pPr>
    </w:p>
    <w:p w14:paraId="6E401B99" w14:textId="77777777" w:rsidR="00000000" w:rsidRDefault="00CF2391">
      <w:pPr>
        <w:pStyle w:val="a"/>
        <w:rPr>
          <w:rFonts w:hint="cs"/>
          <w:rtl/>
        </w:rPr>
      </w:pPr>
      <w:r>
        <w:rPr>
          <w:rFonts w:hint="cs"/>
          <w:rtl/>
        </w:rPr>
        <w:t>- - - סיפור ה</w:t>
      </w:r>
      <w:r>
        <w:rPr>
          <w:rFonts w:hint="cs"/>
          <w:rtl/>
        </w:rPr>
        <w:t>קצאת מיליון השקל על-ידי השר בני אלון בין בית-אל לבין גבעת-ארטיס הוא שערורייה שאין כדוגמתה, משום שזה טיהור השרץ של מאחז בלתי חוקי על-ידי תקציב לטיילת בלתי חוקית, כדי לנקר את העיניים גם לאמהות החד-הוריות וגם לביטחון ישראל.</w:t>
      </w:r>
    </w:p>
    <w:p w14:paraId="2C6F9E24" w14:textId="77777777" w:rsidR="00000000" w:rsidRDefault="00CF2391">
      <w:pPr>
        <w:pStyle w:val="SpeakerCon"/>
        <w:rPr>
          <w:rFonts w:hint="cs"/>
          <w:rtl/>
        </w:rPr>
      </w:pPr>
      <w:bookmarkStart w:id="73" w:name="FS000000474T22_07_2003_17_11_40C"/>
      <w:bookmarkEnd w:id="73"/>
    </w:p>
    <w:p w14:paraId="511291BC" w14:textId="77777777" w:rsidR="00000000" w:rsidRDefault="00CF2391">
      <w:pPr>
        <w:pStyle w:val="SpeakerCon"/>
        <w:rPr>
          <w:rFonts w:hint="cs"/>
          <w:rtl/>
        </w:rPr>
      </w:pPr>
    </w:p>
    <w:p w14:paraId="506DBE26" w14:textId="77777777" w:rsidR="00000000" w:rsidRDefault="00CF2391">
      <w:pPr>
        <w:pStyle w:val="ad"/>
        <w:rPr>
          <w:rtl/>
        </w:rPr>
      </w:pPr>
      <w:r>
        <w:rPr>
          <w:rtl/>
        </w:rPr>
        <w:t>היו"ר ראובן ריבלין:</w:t>
      </w:r>
    </w:p>
    <w:p w14:paraId="1D24A461" w14:textId="77777777" w:rsidR="00000000" w:rsidRDefault="00CF2391">
      <w:pPr>
        <w:pStyle w:val="a"/>
        <w:rPr>
          <w:rtl/>
        </w:rPr>
      </w:pPr>
    </w:p>
    <w:p w14:paraId="21C2D849" w14:textId="77777777" w:rsidR="00000000" w:rsidRDefault="00CF2391">
      <w:pPr>
        <w:pStyle w:val="a"/>
        <w:rPr>
          <w:rFonts w:hint="cs"/>
          <w:rtl/>
        </w:rPr>
      </w:pPr>
      <w:r>
        <w:rPr>
          <w:rFonts w:hint="cs"/>
          <w:rtl/>
        </w:rPr>
        <w:t>תודה רבה לחב</w:t>
      </w:r>
      <w:r>
        <w:rPr>
          <w:rFonts w:hint="cs"/>
          <w:rtl/>
        </w:rPr>
        <w:t>ר הכנסת רן כהן. ארטיס זה מקום יפה מאוד. זה אחד המקומות היפים בארץ-ישראל.</w:t>
      </w:r>
    </w:p>
    <w:p w14:paraId="4AF02117" w14:textId="77777777" w:rsidR="00000000" w:rsidRDefault="00CF2391">
      <w:pPr>
        <w:pStyle w:val="a"/>
        <w:ind w:firstLine="0"/>
        <w:rPr>
          <w:rtl/>
        </w:rPr>
      </w:pPr>
    </w:p>
    <w:p w14:paraId="79324E83" w14:textId="77777777" w:rsidR="00000000" w:rsidRDefault="00CF2391">
      <w:pPr>
        <w:pStyle w:val="ac"/>
        <w:rPr>
          <w:rtl/>
        </w:rPr>
      </w:pPr>
      <w:r>
        <w:rPr>
          <w:rFonts w:hint="eastAsia"/>
          <w:rtl/>
        </w:rPr>
        <w:t>רן</w:t>
      </w:r>
      <w:r>
        <w:rPr>
          <w:rtl/>
        </w:rPr>
        <w:t xml:space="preserve"> כהן (מרצ):</w:t>
      </w:r>
    </w:p>
    <w:p w14:paraId="19FAEBA8" w14:textId="77777777" w:rsidR="00000000" w:rsidRDefault="00CF2391">
      <w:pPr>
        <w:pStyle w:val="a"/>
        <w:rPr>
          <w:rFonts w:hint="cs"/>
          <w:rtl/>
        </w:rPr>
      </w:pPr>
    </w:p>
    <w:p w14:paraId="4A2F4D71" w14:textId="77777777" w:rsidR="00000000" w:rsidRDefault="00CF2391">
      <w:pPr>
        <w:pStyle w:val="a"/>
        <w:rPr>
          <w:rFonts w:hint="cs"/>
          <w:rtl/>
        </w:rPr>
      </w:pPr>
      <w:r>
        <w:rPr>
          <w:rFonts w:hint="cs"/>
          <w:rtl/>
        </w:rPr>
        <w:t>לא אוהבים אותו כנראה.</w:t>
      </w:r>
    </w:p>
    <w:p w14:paraId="13BAD7D9" w14:textId="77777777" w:rsidR="00000000" w:rsidRDefault="00CF2391">
      <w:pPr>
        <w:pStyle w:val="a"/>
        <w:rPr>
          <w:rFonts w:hint="cs"/>
          <w:rtl/>
        </w:rPr>
      </w:pPr>
    </w:p>
    <w:p w14:paraId="01F7539D" w14:textId="77777777" w:rsidR="00000000" w:rsidRDefault="00CF2391">
      <w:pPr>
        <w:pStyle w:val="ad"/>
        <w:rPr>
          <w:rtl/>
        </w:rPr>
      </w:pPr>
      <w:r>
        <w:rPr>
          <w:rtl/>
        </w:rPr>
        <w:t>היו"ר ראובן ריבלין:</w:t>
      </w:r>
    </w:p>
    <w:p w14:paraId="084F4EDC" w14:textId="77777777" w:rsidR="00000000" w:rsidRDefault="00CF2391">
      <w:pPr>
        <w:pStyle w:val="a"/>
        <w:rPr>
          <w:rtl/>
        </w:rPr>
      </w:pPr>
    </w:p>
    <w:p w14:paraId="6590F077" w14:textId="77777777" w:rsidR="00000000" w:rsidRDefault="00CF2391">
      <w:pPr>
        <w:pStyle w:val="a"/>
        <w:rPr>
          <w:rFonts w:hint="cs"/>
          <w:rtl/>
        </w:rPr>
      </w:pPr>
      <w:r>
        <w:rPr>
          <w:rFonts w:hint="cs"/>
          <w:rtl/>
        </w:rPr>
        <w:t xml:space="preserve">אני לא אמרתי כלום. סיפרתי להם קודם סיפור אחר. לא אמרתי זאת. </w:t>
      </w:r>
      <w:r>
        <w:rPr>
          <w:rFonts w:hint="cs"/>
          <w:rtl/>
        </w:rPr>
        <w:tab/>
      </w:r>
    </w:p>
    <w:p w14:paraId="0465EBF4" w14:textId="77777777" w:rsidR="00000000" w:rsidRDefault="00CF2391">
      <w:pPr>
        <w:pStyle w:val="a"/>
        <w:rPr>
          <w:rFonts w:hint="cs"/>
          <w:rtl/>
        </w:rPr>
      </w:pPr>
    </w:p>
    <w:p w14:paraId="551994F4" w14:textId="77777777" w:rsidR="00000000" w:rsidRDefault="00CF2391">
      <w:pPr>
        <w:pStyle w:val="a"/>
        <w:rPr>
          <w:rFonts w:hint="cs"/>
          <w:rtl/>
        </w:rPr>
      </w:pPr>
      <w:r>
        <w:rPr>
          <w:rFonts w:hint="cs"/>
          <w:rtl/>
        </w:rPr>
        <w:t>חבר הכנסת ג'מאל זחאלקה, בבקשה.</w:t>
      </w:r>
    </w:p>
    <w:p w14:paraId="51744003" w14:textId="77777777" w:rsidR="00000000" w:rsidRDefault="00CF2391">
      <w:pPr>
        <w:pStyle w:val="a"/>
        <w:ind w:firstLine="0"/>
        <w:rPr>
          <w:rFonts w:hint="cs"/>
          <w:rtl/>
        </w:rPr>
      </w:pPr>
    </w:p>
    <w:p w14:paraId="73C89817" w14:textId="77777777" w:rsidR="00000000" w:rsidRDefault="00CF2391">
      <w:pPr>
        <w:pStyle w:val="Speaker"/>
        <w:rPr>
          <w:rtl/>
        </w:rPr>
      </w:pPr>
      <w:bookmarkStart w:id="74" w:name="FS000001061T22_07_2003_17_19_36"/>
      <w:bookmarkStart w:id="75" w:name="_Toc46681715"/>
      <w:bookmarkStart w:id="76" w:name="_Toc50268888"/>
      <w:bookmarkEnd w:id="74"/>
      <w:r>
        <w:rPr>
          <w:rFonts w:hint="eastAsia"/>
          <w:rtl/>
        </w:rPr>
        <w:t>ג</w:t>
      </w:r>
      <w:r>
        <w:rPr>
          <w:rtl/>
        </w:rPr>
        <w:t>'מאל זחאלקה (בל"ד):</w:t>
      </w:r>
      <w:bookmarkEnd w:id="75"/>
      <w:bookmarkEnd w:id="76"/>
    </w:p>
    <w:p w14:paraId="717FA4DC" w14:textId="77777777" w:rsidR="00000000" w:rsidRDefault="00CF2391">
      <w:pPr>
        <w:pStyle w:val="a"/>
        <w:rPr>
          <w:rFonts w:hint="cs"/>
          <w:rtl/>
        </w:rPr>
      </w:pPr>
    </w:p>
    <w:p w14:paraId="48E48B86" w14:textId="77777777" w:rsidR="00000000" w:rsidRDefault="00CF2391">
      <w:pPr>
        <w:pStyle w:val="a"/>
        <w:rPr>
          <w:rFonts w:hint="cs"/>
          <w:rtl/>
        </w:rPr>
      </w:pPr>
      <w:r>
        <w:rPr>
          <w:rFonts w:hint="cs"/>
          <w:rtl/>
        </w:rPr>
        <w:t xml:space="preserve">אדוני </w:t>
      </w:r>
      <w:r>
        <w:rPr>
          <w:rFonts w:hint="cs"/>
          <w:rtl/>
        </w:rPr>
        <w:t>היושב-ראש, חברי הכנסת, זעם רב שורר היום בעיר טייבה בעקבות הריגתו של מורסי ג'באלי. אני שולח תנחומים לעיר ולמשפחה. זעם רב שורר בקרב האוכלוסייה הערבית, כי זה לא המקרה הראשון, אדוני היושב-ראש. בשנתיים האחרונות היו לפחות עשרה מקרים כאלה, שיורים על אנשים, הורגים</w:t>
      </w:r>
      <w:r>
        <w:rPr>
          <w:rFonts w:hint="cs"/>
          <w:rtl/>
        </w:rPr>
        <w:t xml:space="preserve"> אותם ואז אומרים: חשדנו בהם. זה קרה לאשה מזמר, זה קרה לבחור מאום-אל-פחם, מכפר-כנא, עכשיו בטייבה, ובבקה-אל-ע'רביה. זה לא המקרה הראשון. </w:t>
      </w:r>
    </w:p>
    <w:p w14:paraId="02C97A69" w14:textId="77777777" w:rsidR="00000000" w:rsidRDefault="00CF2391">
      <w:pPr>
        <w:pStyle w:val="a"/>
        <w:rPr>
          <w:rFonts w:hint="cs"/>
          <w:rtl/>
        </w:rPr>
      </w:pPr>
    </w:p>
    <w:p w14:paraId="0669C2BF" w14:textId="77777777" w:rsidR="00000000" w:rsidRDefault="00CF2391">
      <w:pPr>
        <w:pStyle w:val="a"/>
        <w:rPr>
          <w:rFonts w:hint="cs"/>
          <w:rtl/>
        </w:rPr>
      </w:pPr>
      <w:r>
        <w:rPr>
          <w:rFonts w:hint="cs"/>
          <w:rtl/>
        </w:rPr>
        <w:t>אדוני היושב-ראש, הבעיה היא שעל הדברים האלה עוברים בשתיקה, ולכן הם חוזרים ונשנים.</w:t>
      </w:r>
    </w:p>
    <w:p w14:paraId="2260E080" w14:textId="77777777" w:rsidR="00000000" w:rsidRDefault="00CF2391">
      <w:pPr>
        <w:pStyle w:val="a"/>
        <w:rPr>
          <w:rFonts w:hint="cs"/>
          <w:rtl/>
        </w:rPr>
      </w:pPr>
    </w:p>
    <w:p w14:paraId="79914110" w14:textId="77777777" w:rsidR="00000000" w:rsidRDefault="00CF2391">
      <w:pPr>
        <w:pStyle w:val="a"/>
        <w:rPr>
          <w:rFonts w:hint="cs"/>
          <w:rtl/>
        </w:rPr>
      </w:pPr>
      <w:r>
        <w:rPr>
          <w:rFonts w:hint="cs"/>
          <w:rtl/>
        </w:rPr>
        <w:t xml:space="preserve">אם לא תמונה ועדת חקירה רצינית והאנשים </w:t>
      </w:r>
      <w:r>
        <w:rPr>
          <w:rFonts w:hint="cs"/>
          <w:rtl/>
        </w:rPr>
        <w:t>האחראים יועמדו לדין, זה יהיה איתות למשטרה לחזור על הדבר הזה. צריך למנוע את זה בהקדם.</w:t>
      </w:r>
    </w:p>
    <w:p w14:paraId="547A0B12" w14:textId="77777777" w:rsidR="00000000" w:rsidRDefault="00CF2391">
      <w:pPr>
        <w:pStyle w:val="a"/>
        <w:ind w:firstLine="0"/>
        <w:rPr>
          <w:rFonts w:hint="cs"/>
          <w:rtl/>
        </w:rPr>
      </w:pPr>
    </w:p>
    <w:p w14:paraId="69078455" w14:textId="77777777" w:rsidR="00000000" w:rsidRDefault="00CF2391">
      <w:pPr>
        <w:pStyle w:val="ad"/>
        <w:rPr>
          <w:rtl/>
        </w:rPr>
      </w:pPr>
      <w:r>
        <w:rPr>
          <w:rtl/>
        </w:rPr>
        <w:t>היו"ר ראובן ריבלין:</w:t>
      </w:r>
    </w:p>
    <w:p w14:paraId="606CA611" w14:textId="77777777" w:rsidR="00000000" w:rsidRDefault="00CF2391">
      <w:pPr>
        <w:pStyle w:val="a"/>
        <w:rPr>
          <w:rtl/>
        </w:rPr>
      </w:pPr>
    </w:p>
    <w:p w14:paraId="432BB750" w14:textId="77777777" w:rsidR="00000000" w:rsidRDefault="00CF2391">
      <w:pPr>
        <w:pStyle w:val="a"/>
        <w:rPr>
          <w:rFonts w:hint="cs"/>
          <w:rtl/>
        </w:rPr>
      </w:pPr>
      <w:r>
        <w:rPr>
          <w:rFonts w:hint="cs"/>
          <w:rtl/>
        </w:rPr>
        <w:t xml:space="preserve">תודה רבה. חבר הכנסת אהוד יתום. אחריו </w:t>
      </w:r>
      <w:r>
        <w:rPr>
          <w:rtl/>
        </w:rPr>
        <w:t>–</w:t>
      </w:r>
      <w:r>
        <w:rPr>
          <w:rFonts w:hint="cs"/>
          <w:rtl/>
        </w:rPr>
        <w:t xml:space="preserve"> חבר הכנסת טלב אלסאנע.</w:t>
      </w:r>
    </w:p>
    <w:p w14:paraId="7F24496E" w14:textId="77777777" w:rsidR="00000000" w:rsidRDefault="00CF2391">
      <w:pPr>
        <w:pStyle w:val="a"/>
        <w:ind w:firstLine="0"/>
        <w:rPr>
          <w:rFonts w:hint="cs"/>
          <w:rtl/>
        </w:rPr>
      </w:pPr>
    </w:p>
    <w:p w14:paraId="2E220B34" w14:textId="77777777" w:rsidR="00000000" w:rsidRDefault="00CF2391">
      <w:pPr>
        <w:pStyle w:val="Speaker"/>
        <w:rPr>
          <w:rtl/>
        </w:rPr>
      </w:pPr>
      <w:bookmarkStart w:id="77" w:name="FS000001032T22_07_2003_17_22_01"/>
      <w:bookmarkStart w:id="78" w:name="_Toc46681716"/>
      <w:bookmarkStart w:id="79" w:name="_Toc50268889"/>
      <w:bookmarkEnd w:id="77"/>
      <w:r>
        <w:rPr>
          <w:rFonts w:hint="eastAsia"/>
          <w:rtl/>
        </w:rPr>
        <w:t>אהוד</w:t>
      </w:r>
      <w:r>
        <w:rPr>
          <w:rtl/>
        </w:rPr>
        <w:t xml:space="preserve"> יתום (הליכוד):</w:t>
      </w:r>
      <w:bookmarkEnd w:id="78"/>
      <w:bookmarkEnd w:id="79"/>
    </w:p>
    <w:p w14:paraId="6B14A8AC" w14:textId="77777777" w:rsidR="00000000" w:rsidRDefault="00CF2391">
      <w:pPr>
        <w:pStyle w:val="a"/>
        <w:rPr>
          <w:rFonts w:hint="cs"/>
          <w:rtl/>
        </w:rPr>
      </w:pPr>
    </w:p>
    <w:p w14:paraId="1297C613" w14:textId="77777777" w:rsidR="00000000" w:rsidRDefault="00CF2391">
      <w:pPr>
        <w:pStyle w:val="a"/>
        <w:rPr>
          <w:rFonts w:hint="cs"/>
          <w:rtl/>
        </w:rPr>
      </w:pPr>
      <w:r>
        <w:rPr>
          <w:rFonts w:hint="cs"/>
          <w:rtl/>
        </w:rPr>
        <w:t>אדוני היושב-ראש, חברי חברי הכנסת, בהסתמך על דברי חבר הכנסת טיבי וב</w:t>
      </w:r>
      <w:r>
        <w:rPr>
          <w:rFonts w:hint="cs"/>
          <w:rtl/>
        </w:rPr>
        <w:t>המשך לדברים של כל חברי כאן, אני מבקש לגנות את הפגיעה בחפים מפשע, להצטער על הפגיעה המיותרת במנוח מטייבה, לשלוח תנחומים ולהשתתף בצער המשפחה. מותם של חפים מפשע מצער וכואב לשני העמים גם יחד.</w:t>
      </w:r>
    </w:p>
    <w:p w14:paraId="6396767B" w14:textId="77777777" w:rsidR="00000000" w:rsidRDefault="00CF2391">
      <w:pPr>
        <w:pStyle w:val="a"/>
        <w:rPr>
          <w:rFonts w:hint="cs"/>
          <w:rtl/>
        </w:rPr>
      </w:pPr>
    </w:p>
    <w:p w14:paraId="1E4C33A3" w14:textId="77777777" w:rsidR="00000000" w:rsidRDefault="00CF2391">
      <w:pPr>
        <w:pStyle w:val="a"/>
        <w:rPr>
          <w:rFonts w:hint="cs"/>
          <w:rtl/>
        </w:rPr>
      </w:pPr>
      <w:r>
        <w:rPr>
          <w:rFonts w:hint="cs"/>
          <w:rtl/>
        </w:rPr>
        <w:t>אני מאמין שהמשטרה תערוך חקירה ותבדוק את הנושא הכואב והמצער, למען יוס</w:t>
      </w:r>
      <w:r>
        <w:rPr>
          <w:rFonts w:hint="cs"/>
          <w:rtl/>
        </w:rPr>
        <w:t>קו המסקנות הנכונות.</w:t>
      </w:r>
    </w:p>
    <w:p w14:paraId="6C65BDB8" w14:textId="77777777" w:rsidR="00000000" w:rsidRDefault="00CF2391">
      <w:pPr>
        <w:pStyle w:val="a"/>
        <w:ind w:firstLine="0"/>
        <w:rPr>
          <w:rFonts w:hint="cs"/>
          <w:rtl/>
        </w:rPr>
      </w:pPr>
    </w:p>
    <w:p w14:paraId="162C1CF4" w14:textId="77777777" w:rsidR="00000000" w:rsidRDefault="00CF2391">
      <w:pPr>
        <w:pStyle w:val="ad"/>
        <w:rPr>
          <w:rtl/>
        </w:rPr>
      </w:pPr>
      <w:r>
        <w:rPr>
          <w:rtl/>
        </w:rPr>
        <w:t>היו"ר ראובן ריבלין:</w:t>
      </w:r>
    </w:p>
    <w:p w14:paraId="355F7FB4" w14:textId="77777777" w:rsidR="00000000" w:rsidRDefault="00CF2391">
      <w:pPr>
        <w:pStyle w:val="a"/>
        <w:rPr>
          <w:rtl/>
        </w:rPr>
      </w:pPr>
    </w:p>
    <w:p w14:paraId="2BB2E5AC" w14:textId="77777777" w:rsidR="00000000" w:rsidRDefault="00CF2391">
      <w:pPr>
        <w:pStyle w:val="a"/>
        <w:rPr>
          <w:rFonts w:hint="cs"/>
          <w:rtl/>
        </w:rPr>
      </w:pPr>
      <w:r>
        <w:rPr>
          <w:rFonts w:hint="cs"/>
          <w:rtl/>
        </w:rPr>
        <w:t xml:space="preserve">תודה לחבר הכנסת יתום. חבר הכנסת טלב אלסאנע, ואחריו </w:t>
      </w:r>
      <w:r>
        <w:rPr>
          <w:rtl/>
        </w:rPr>
        <w:t>–</w:t>
      </w:r>
      <w:r>
        <w:rPr>
          <w:rFonts w:hint="cs"/>
          <w:rtl/>
        </w:rPr>
        <w:t xml:space="preserve"> חבר הכנסת אריה אלדד.</w:t>
      </w:r>
    </w:p>
    <w:p w14:paraId="0921C3B1" w14:textId="77777777" w:rsidR="00000000" w:rsidRDefault="00CF2391">
      <w:pPr>
        <w:pStyle w:val="a"/>
        <w:ind w:firstLine="0"/>
        <w:rPr>
          <w:rFonts w:hint="cs"/>
          <w:rtl/>
        </w:rPr>
      </w:pPr>
    </w:p>
    <w:p w14:paraId="6F5D065C" w14:textId="77777777" w:rsidR="00000000" w:rsidRDefault="00CF2391">
      <w:pPr>
        <w:pStyle w:val="ac"/>
        <w:rPr>
          <w:rtl/>
        </w:rPr>
      </w:pPr>
      <w:r>
        <w:rPr>
          <w:rFonts w:hint="eastAsia"/>
          <w:rtl/>
        </w:rPr>
        <w:t>אחמד</w:t>
      </w:r>
      <w:r>
        <w:rPr>
          <w:rtl/>
        </w:rPr>
        <w:t xml:space="preserve"> טיבי (חד"ש-תע"ל):</w:t>
      </w:r>
    </w:p>
    <w:p w14:paraId="5EC9E5F1" w14:textId="77777777" w:rsidR="00000000" w:rsidRDefault="00CF2391">
      <w:pPr>
        <w:pStyle w:val="a"/>
        <w:rPr>
          <w:rFonts w:hint="cs"/>
          <w:rtl/>
        </w:rPr>
      </w:pPr>
    </w:p>
    <w:p w14:paraId="02872566" w14:textId="77777777" w:rsidR="00000000" w:rsidRDefault="00CF2391">
      <w:pPr>
        <w:pStyle w:val="a"/>
        <w:rPr>
          <w:rFonts w:hint="cs"/>
          <w:rtl/>
        </w:rPr>
      </w:pPr>
      <w:r>
        <w:rPr>
          <w:rFonts w:hint="cs"/>
          <w:rtl/>
        </w:rPr>
        <w:t>זו פעם ראשונה שחבר כנסת יהודי מגנה הרג ורצח של ישראלי וערבי. זו פעם ראשונה.</w:t>
      </w:r>
    </w:p>
    <w:p w14:paraId="15B25B2D" w14:textId="77777777" w:rsidR="00000000" w:rsidRDefault="00CF2391">
      <w:pPr>
        <w:pStyle w:val="a"/>
        <w:ind w:firstLine="0"/>
        <w:rPr>
          <w:rFonts w:hint="cs"/>
          <w:rtl/>
        </w:rPr>
      </w:pPr>
    </w:p>
    <w:p w14:paraId="76608BC3" w14:textId="77777777" w:rsidR="00000000" w:rsidRDefault="00CF2391">
      <w:pPr>
        <w:pStyle w:val="ad"/>
        <w:rPr>
          <w:rtl/>
        </w:rPr>
      </w:pPr>
      <w:r>
        <w:rPr>
          <w:rtl/>
        </w:rPr>
        <w:t>היו"ר ראובן ריבלין:</w:t>
      </w:r>
    </w:p>
    <w:p w14:paraId="70DEB471" w14:textId="77777777" w:rsidR="00000000" w:rsidRDefault="00CF2391">
      <w:pPr>
        <w:pStyle w:val="a"/>
        <w:rPr>
          <w:rtl/>
        </w:rPr>
      </w:pPr>
    </w:p>
    <w:p w14:paraId="2ABD55F4" w14:textId="77777777" w:rsidR="00000000" w:rsidRDefault="00CF2391">
      <w:pPr>
        <w:pStyle w:val="a"/>
        <w:rPr>
          <w:rFonts w:hint="cs"/>
          <w:rtl/>
        </w:rPr>
      </w:pPr>
      <w:r>
        <w:rPr>
          <w:rFonts w:hint="cs"/>
          <w:rtl/>
        </w:rPr>
        <w:t>אני לא בטוח - - -</w:t>
      </w:r>
      <w:r>
        <w:rPr>
          <w:rFonts w:hint="cs"/>
          <w:rtl/>
        </w:rPr>
        <w:t xml:space="preserve"> </w:t>
      </w:r>
    </w:p>
    <w:p w14:paraId="3C9731B4" w14:textId="77777777" w:rsidR="00000000" w:rsidRDefault="00CF2391">
      <w:pPr>
        <w:pStyle w:val="a"/>
        <w:ind w:firstLine="0"/>
        <w:rPr>
          <w:rFonts w:hint="cs"/>
          <w:rtl/>
        </w:rPr>
      </w:pPr>
    </w:p>
    <w:p w14:paraId="0F5AABD9" w14:textId="77777777" w:rsidR="00000000" w:rsidRDefault="00CF2391">
      <w:pPr>
        <w:pStyle w:val="ac"/>
        <w:rPr>
          <w:rtl/>
        </w:rPr>
      </w:pPr>
      <w:r>
        <w:rPr>
          <w:rFonts w:hint="eastAsia"/>
          <w:rtl/>
        </w:rPr>
        <w:t>ג</w:t>
      </w:r>
      <w:r>
        <w:rPr>
          <w:rtl/>
        </w:rPr>
        <w:t>'מאל זחאלקה (בל"ד):</w:t>
      </w:r>
    </w:p>
    <w:p w14:paraId="247F5510" w14:textId="77777777" w:rsidR="00000000" w:rsidRDefault="00CF2391">
      <w:pPr>
        <w:pStyle w:val="a"/>
        <w:rPr>
          <w:rFonts w:hint="cs"/>
          <w:rtl/>
        </w:rPr>
      </w:pPr>
    </w:p>
    <w:p w14:paraId="43EF0740" w14:textId="77777777" w:rsidR="00000000" w:rsidRDefault="00CF2391">
      <w:pPr>
        <w:pStyle w:val="a"/>
        <w:rPr>
          <w:rFonts w:hint="cs"/>
          <w:rtl/>
        </w:rPr>
      </w:pPr>
      <w:r>
        <w:rPr>
          <w:rFonts w:hint="cs"/>
          <w:rtl/>
        </w:rPr>
        <w:t>אפילו מהשמאל לא גינו.</w:t>
      </w:r>
    </w:p>
    <w:p w14:paraId="43F6042E" w14:textId="77777777" w:rsidR="00000000" w:rsidRDefault="00CF2391">
      <w:pPr>
        <w:pStyle w:val="a"/>
        <w:ind w:firstLine="0"/>
        <w:rPr>
          <w:rFonts w:hint="cs"/>
          <w:rtl/>
        </w:rPr>
      </w:pPr>
    </w:p>
    <w:p w14:paraId="500B420F" w14:textId="77777777" w:rsidR="00000000" w:rsidRDefault="00CF2391">
      <w:pPr>
        <w:pStyle w:val="ac"/>
        <w:rPr>
          <w:rtl/>
        </w:rPr>
      </w:pPr>
      <w:r>
        <w:rPr>
          <w:rFonts w:hint="eastAsia"/>
          <w:rtl/>
        </w:rPr>
        <w:t>אחמד</w:t>
      </w:r>
      <w:r>
        <w:rPr>
          <w:rtl/>
        </w:rPr>
        <w:t xml:space="preserve"> טיבי (חד"ש-תע"ל):</w:t>
      </w:r>
    </w:p>
    <w:p w14:paraId="5AF2221F" w14:textId="77777777" w:rsidR="00000000" w:rsidRDefault="00CF2391">
      <w:pPr>
        <w:pStyle w:val="a"/>
        <w:rPr>
          <w:rFonts w:hint="cs"/>
          <w:rtl/>
        </w:rPr>
      </w:pPr>
    </w:p>
    <w:p w14:paraId="1613F5F3" w14:textId="77777777" w:rsidR="00000000" w:rsidRDefault="00CF2391">
      <w:pPr>
        <w:pStyle w:val="a"/>
        <w:rPr>
          <w:rFonts w:hint="cs"/>
          <w:rtl/>
        </w:rPr>
      </w:pPr>
      <w:r>
        <w:rPr>
          <w:rFonts w:hint="cs"/>
          <w:rtl/>
        </w:rPr>
        <w:t xml:space="preserve">זו פעם ראשונה. </w:t>
      </w:r>
    </w:p>
    <w:p w14:paraId="16CF3A54" w14:textId="77777777" w:rsidR="00000000" w:rsidRDefault="00CF2391">
      <w:pPr>
        <w:pStyle w:val="a"/>
        <w:ind w:firstLine="0"/>
        <w:rPr>
          <w:rFonts w:hint="cs"/>
          <w:rtl/>
        </w:rPr>
      </w:pPr>
    </w:p>
    <w:p w14:paraId="26FD7432" w14:textId="77777777" w:rsidR="00000000" w:rsidRDefault="00CF2391">
      <w:pPr>
        <w:pStyle w:val="ad"/>
        <w:rPr>
          <w:rtl/>
        </w:rPr>
      </w:pPr>
      <w:r>
        <w:rPr>
          <w:rtl/>
        </w:rPr>
        <w:t>היו"ר ראובן ריבלין:</w:t>
      </w:r>
    </w:p>
    <w:p w14:paraId="645F672C" w14:textId="77777777" w:rsidR="00000000" w:rsidRDefault="00CF2391">
      <w:pPr>
        <w:pStyle w:val="a"/>
        <w:rPr>
          <w:rtl/>
        </w:rPr>
      </w:pPr>
    </w:p>
    <w:p w14:paraId="3B05E7FD" w14:textId="77777777" w:rsidR="00000000" w:rsidRDefault="00CF2391">
      <w:pPr>
        <w:pStyle w:val="a"/>
        <w:rPr>
          <w:rFonts w:hint="cs"/>
          <w:rtl/>
        </w:rPr>
      </w:pPr>
      <w:r>
        <w:rPr>
          <w:rFonts w:hint="cs"/>
          <w:rtl/>
        </w:rPr>
        <w:t>חבר הכנסת טיבי, צריך להיזהר גם בגינויים. עוד מעט יעלה השר עזרא, שימסור לנו פרטים.</w:t>
      </w:r>
    </w:p>
    <w:p w14:paraId="6CA1A90D" w14:textId="77777777" w:rsidR="00000000" w:rsidRDefault="00CF2391">
      <w:pPr>
        <w:pStyle w:val="a"/>
        <w:ind w:firstLine="0"/>
        <w:rPr>
          <w:rFonts w:hint="cs"/>
          <w:rtl/>
        </w:rPr>
      </w:pPr>
    </w:p>
    <w:p w14:paraId="10DF5741" w14:textId="77777777" w:rsidR="00000000" w:rsidRDefault="00CF2391">
      <w:pPr>
        <w:pStyle w:val="ac"/>
        <w:rPr>
          <w:rtl/>
        </w:rPr>
      </w:pPr>
      <w:r>
        <w:rPr>
          <w:rFonts w:hint="eastAsia"/>
          <w:rtl/>
        </w:rPr>
        <w:t>אחמד</w:t>
      </w:r>
      <w:r>
        <w:rPr>
          <w:rtl/>
        </w:rPr>
        <w:t xml:space="preserve"> טיבי (חד"ש-תע"ל):</w:t>
      </w:r>
    </w:p>
    <w:p w14:paraId="63231215" w14:textId="77777777" w:rsidR="00000000" w:rsidRDefault="00CF2391">
      <w:pPr>
        <w:pStyle w:val="a"/>
        <w:rPr>
          <w:rFonts w:hint="cs"/>
          <w:rtl/>
        </w:rPr>
      </w:pPr>
    </w:p>
    <w:p w14:paraId="537995AE" w14:textId="77777777" w:rsidR="00000000" w:rsidRDefault="00CF2391">
      <w:pPr>
        <w:pStyle w:val="a"/>
        <w:rPr>
          <w:rFonts w:hint="cs"/>
          <w:rtl/>
        </w:rPr>
      </w:pPr>
      <w:r>
        <w:rPr>
          <w:rFonts w:hint="cs"/>
          <w:rtl/>
        </w:rPr>
        <w:t>הוא אזרח חף מפשע.</w:t>
      </w:r>
    </w:p>
    <w:p w14:paraId="7A701D2F" w14:textId="77777777" w:rsidR="00000000" w:rsidRDefault="00CF2391">
      <w:pPr>
        <w:pStyle w:val="a"/>
        <w:ind w:firstLine="0"/>
        <w:rPr>
          <w:rFonts w:hint="cs"/>
          <w:rtl/>
        </w:rPr>
      </w:pPr>
    </w:p>
    <w:p w14:paraId="3A1C8045" w14:textId="77777777" w:rsidR="00000000" w:rsidRDefault="00CF2391">
      <w:pPr>
        <w:pStyle w:val="ad"/>
        <w:rPr>
          <w:rtl/>
        </w:rPr>
      </w:pPr>
      <w:r>
        <w:rPr>
          <w:rtl/>
        </w:rPr>
        <w:t>היו"ר ראובן ריבלין:</w:t>
      </w:r>
    </w:p>
    <w:p w14:paraId="7271BBFE" w14:textId="77777777" w:rsidR="00000000" w:rsidRDefault="00CF2391">
      <w:pPr>
        <w:pStyle w:val="a"/>
        <w:rPr>
          <w:rtl/>
        </w:rPr>
      </w:pPr>
    </w:p>
    <w:p w14:paraId="1045F2D1" w14:textId="77777777" w:rsidR="00000000" w:rsidRDefault="00CF2391">
      <w:pPr>
        <w:pStyle w:val="a"/>
        <w:rPr>
          <w:rFonts w:hint="cs"/>
          <w:rtl/>
        </w:rPr>
      </w:pPr>
      <w:r>
        <w:rPr>
          <w:rFonts w:hint="cs"/>
          <w:rtl/>
        </w:rPr>
        <w:t>תשמע, עוד פעם, אין על זה ויכוח. אבל מגנים דבר שנעשה בכוונה תחילה. יכול להיות שיש שוגג.</w:t>
      </w:r>
    </w:p>
    <w:p w14:paraId="6680F2FF" w14:textId="77777777" w:rsidR="00000000" w:rsidRDefault="00CF2391">
      <w:pPr>
        <w:pStyle w:val="a"/>
        <w:rPr>
          <w:rFonts w:hint="cs"/>
          <w:rtl/>
        </w:rPr>
      </w:pPr>
    </w:p>
    <w:p w14:paraId="7BF70DE1" w14:textId="77777777" w:rsidR="00000000" w:rsidRDefault="00CF2391">
      <w:pPr>
        <w:pStyle w:val="ac"/>
        <w:rPr>
          <w:rtl/>
        </w:rPr>
      </w:pPr>
      <w:r>
        <w:rPr>
          <w:rFonts w:hint="eastAsia"/>
          <w:rtl/>
        </w:rPr>
        <w:t>אחמד</w:t>
      </w:r>
      <w:r>
        <w:rPr>
          <w:rtl/>
        </w:rPr>
        <w:t xml:space="preserve"> טיבי (חד"ש-תע"ל):</w:t>
      </w:r>
    </w:p>
    <w:p w14:paraId="4FDC6A7F" w14:textId="77777777" w:rsidR="00000000" w:rsidRDefault="00CF2391">
      <w:pPr>
        <w:pStyle w:val="a"/>
        <w:rPr>
          <w:rFonts w:hint="cs"/>
          <w:rtl/>
        </w:rPr>
      </w:pPr>
    </w:p>
    <w:p w14:paraId="55EE6A6B" w14:textId="77777777" w:rsidR="00000000" w:rsidRDefault="00CF2391">
      <w:pPr>
        <w:pStyle w:val="a"/>
        <w:rPr>
          <w:rFonts w:hint="cs"/>
          <w:rtl/>
        </w:rPr>
      </w:pPr>
      <w:r>
        <w:rPr>
          <w:rFonts w:hint="cs"/>
          <w:rtl/>
        </w:rPr>
        <w:t>זו פגיעה בחפים מפשע.</w:t>
      </w:r>
    </w:p>
    <w:p w14:paraId="3675745F" w14:textId="77777777" w:rsidR="00000000" w:rsidRDefault="00CF2391">
      <w:pPr>
        <w:pStyle w:val="a"/>
        <w:ind w:firstLine="0"/>
        <w:rPr>
          <w:rFonts w:hint="cs"/>
          <w:rtl/>
        </w:rPr>
      </w:pPr>
    </w:p>
    <w:p w14:paraId="52FE30C2" w14:textId="77777777" w:rsidR="00000000" w:rsidRDefault="00CF2391">
      <w:pPr>
        <w:pStyle w:val="ad"/>
        <w:rPr>
          <w:rtl/>
        </w:rPr>
      </w:pPr>
      <w:r>
        <w:rPr>
          <w:rtl/>
        </w:rPr>
        <w:t>היו"ר ראובן ריבלין:</w:t>
      </w:r>
    </w:p>
    <w:p w14:paraId="7CA170EB" w14:textId="77777777" w:rsidR="00000000" w:rsidRDefault="00CF2391">
      <w:pPr>
        <w:pStyle w:val="a"/>
        <w:rPr>
          <w:rtl/>
        </w:rPr>
      </w:pPr>
    </w:p>
    <w:p w14:paraId="5875DD88" w14:textId="77777777" w:rsidR="00000000" w:rsidRDefault="00CF2391">
      <w:pPr>
        <w:pStyle w:val="a"/>
        <w:rPr>
          <w:rFonts w:hint="cs"/>
          <w:rtl/>
        </w:rPr>
      </w:pPr>
      <w:r>
        <w:rPr>
          <w:rFonts w:hint="cs"/>
          <w:rtl/>
        </w:rPr>
        <w:t xml:space="preserve">תודה רבה. חבר הכנסת טלב אלסאנע. אחריו </w:t>
      </w:r>
      <w:r>
        <w:rPr>
          <w:rtl/>
        </w:rPr>
        <w:t>–</w:t>
      </w:r>
      <w:r>
        <w:rPr>
          <w:rFonts w:hint="cs"/>
          <w:rtl/>
        </w:rPr>
        <w:t xml:space="preserve"> חבר הכנסת אלדד. בבקשה, אדוני.</w:t>
      </w:r>
    </w:p>
    <w:p w14:paraId="3CC0957B" w14:textId="77777777" w:rsidR="00000000" w:rsidRDefault="00CF2391">
      <w:pPr>
        <w:pStyle w:val="a"/>
        <w:rPr>
          <w:rFonts w:hint="cs"/>
          <w:rtl/>
        </w:rPr>
      </w:pPr>
    </w:p>
    <w:p w14:paraId="433358D0" w14:textId="77777777" w:rsidR="00000000" w:rsidRDefault="00CF2391">
      <w:pPr>
        <w:pStyle w:val="Speaker"/>
        <w:rPr>
          <w:rtl/>
        </w:rPr>
      </w:pPr>
      <w:bookmarkStart w:id="80" w:name="FS000000549T22_07_2003_17_23_06"/>
      <w:bookmarkStart w:id="81" w:name="_Toc46681717"/>
      <w:bookmarkStart w:id="82" w:name="_Toc50268890"/>
      <w:bookmarkEnd w:id="80"/>
      <w:r>
        <w:rPr>
          <w:rFonts w:hint="eastAsia"/>
          <w:rtl/>
        </w:rPr>
        <w:t>טלב</w:t>
      </w:r>
      <w:r>
        <w:rPr>
          <w:rtl/>
        </w:rPr>
        <w:t xml:space="preserve"> אלסאנע (רע"ם):</w:t>
      </w:r>
      <w:bookmarkEnd w:id="81"/>
      <w:bookmarkEnd w:id="82"/>
    </w:p>
    <w:p w14:paraId="23E30831" w14:textId="77777777" w:rsidR="00000000" w:rsidRDefault="00CF2391">
      <w:pPr>
        <w:pStyle w:val="a"/>
        <w:rPr>
          <w:rFonts w:hint="cs"/>
          <w:rtl/>
        </w:rPr>
      </w:pPr>
    </w:p>
    <w:p w14:paraId="57BE1777" w14:textId="77777777" w:rsidR="00000000" w:rsidRDefault="00CF2391">
      <w:pPr>
        <w:pStyle w:val="a"/>
        <w:rPr>
          <w:rFonts w:hint="cs"/>
          <w:rtl/>
        </w:rPr>
      </w:pPr>
      <w:r>
        <w:rPr>
          <w:rFonts w:hint="cs"/>
          <w:rtl/>
        </w:rPr>
        <w:t>אדוני היו</w:t>
      </w:r>
      <w:r>
        <w:rPr>
          <w:rFonts w:hint="cs"/>
          <w:rtl/>
        </w:rPr>
        <w:t>שב-ראש, חברי הכנסת, אני שולח את תנחומי למשפחתו של מורסי ג'באלי. אני רוצה לומר, שבהודעות שיפרסמו יגידו שזה נעשה בשוגג. אולי יגידו שהוא מצא את מותו כשהוא היה בדרך לביתו, או לכפרו. מורסי ג'באלי לא מצא את מותו. הוא נורה בכוונה ונהרג.</w:t>
      </w:r>
    </w:p>
    <w:p w14:paraId="32971E00" w14:textId="77777777" w:rsidR="00000000" w:rsidRDefault="00CF2391">
      <w:pPr>
        <w:pStyle w:val="a"/>
        <w:rPr>
          <w:rFonts w:hint="cs"/>
          <w:rtl/>
        </w:rPr>
      </w:pPr>
    </w:p>
    <w:p w14:paraId="6A66C3CF" w14:textId="77777777" w:rsidR="00000000" w:rsidRDefault="00CF2391">
      <w:pPr>
        <w:pStyle w:val="a"/>
        <w:rPr>
          <w:rFonts w:hint="cs"/>
          <w:rtl/>
        </w:rPr>
      </w:pPr>
      <w:r>
        <w:rPr>
          <w:rFonts w:hint="cs"/>
          <w:rtl/>
        </w:rPr>
        <w:t>היתה אפשרות למנוע בכל מינ</w:t>
      </w:r>
      <w:r>
        <w:rPr>
          <w:rFonts w:hint="cs"/>
          <w:rtl/>
        </w:rPr>
        <w:t>י דרכים את התוצאה הזאת על-ידי מחסומים, על-ידי דרכים כאלה ואחרות. אלא מה? כבר לפני חודש, כבוד היושב-ראש, ילד בדואי, בן שש או שבע, נחשד כי זרק אבנים על ציר תחבורה, דבר שהוא חמור. שלושה שוטרים בלבוש אזרחי צצו מתוך רכב אזרחי ורדפו אחריו. כשמשפחתו התערבה כדי לש</w:t>
      </w:r>
      <w:r>
        <w:rPr>
          <w:rFonts w:hint="cs"/>
          <w:rtl/>
        </w:rPr>
        <w:t>חרר אותו, שלושת בני משפחתו נורו, נפצעו קשות והיו בטיפול נמרץ. המקרה ההוא, כמו המקרה הזה, בוודאי יועבר למח"ש. המחלקה לחקירות שוטרים תטייח את העניין.</w:t>
      </w:r>
    </w:p>
    <w:p w14:paraId="0372C5ED" w14:textId="77777777" w:rsidR="00000000" w:rsidRDefault="00CF2391">
      <w:pPr>
        <w:pStyle w:val="a"/>
        <w:rPr>
          <w:rFonts w:hint="cs"/>
          <w:rtl/>
        </w:rPr>
      </w:pPr>
    </w:p>
    <w:p w14:paraId="651FD3E3" w14:textId="77777777" w:rsidR="00000000" w:rsidRDefault="00CF2391">
      <w:pPr>
        <w:pStyle w:val="a"/>
        <w:rPr>
          <w:rFonts w:hint="cs"/>
          <w:rtl/>
        </w:rPr>
      </w:pPr>
      <w:r>
        <w:rPr>
          <w:rFonts w:hint="cs"/>
          <w:rtl/>
        </w:rPr>
        <w:t xml:space="preserve">צריך להעביר את הפרשה הזאת ליחידה לחקירת פשיעה חמורה. זה לא נושא לחקירת מח"ש, אלא זה חמור מאוד. זה פשע חמור </w:t>
      </w:r>
      <w:r>
        <w:rPr>
          <w:rFonts w:hint="cs"/>
          <w:rtl/>
        </w:rPr>
        <w:t>של המשטרה כלפי האזרחים. תודה רבה.</w:t>
      </w:r>
    </w:p>
    <w:p w14:paraId="11108D8D" w14:textId="77777777" w:rsidR="00000000" w:rsidRDefault="00CF2391">
      <w:pPr>
        <w:pStyle w:val="a"/>
        <w:ind w:firstLine="0"/>
        <w:rPr>
          <w:rFonts w:hint="cs"/>
          <w:rtl/>
        </w:rPr>
      </w:pPr>
    </w:p>
    <w:p w14:paraId="431304C8" w14:textId="77777777" w:rsidR="00000000" w:rsidRDefault="00CF2391">
      <w:pPr>
        <w:pStyle w:val="ad"/>
        <w:rPr>
          <w:rtl/>
        </w:rPr>
      </w:pPr>
      <w:r>
        <w:rPr>
          <w:rtl/>
        </w:rPr>
        <w:t>היו"ר ראובן ריבלין:</w:t>
      </w:r>
    </w:p>
    <w:p w14:paraId="4BAB4D17" w14:textId="77777777" w:rsidR="00000000" w:rsidRDefault="00CF2391">
      <w:pPr>
        <w:pStyle w:val="a"/>
        <w:rPr>
          <w:rtl/>
        </w:rPr>
      </w:pPr>
    </w:p>
    <w:p w14:paraId="05B93C6F" w14:textId="77777777" w:rsidR="00000000" w:rsidRDefault="00CF2391">
      <w:pPr>
        <w:pStyle w:val="a"/>
        <w:rPr>
          <w:rFonts w:hint="cs"/>
          <w:rtl/>
        </w:rPr>
      </w:pPr>
      <w:r>
        <w:rPr>
          <w:rFonts w:hint="cs"/>
          <w:rtl/>
        </w:rPr>
        <w:t xml:space="preserve">תודה לחבר הכנסת טלב אלסאנע. חבר הכנסת אריה אלדד. אחרון </w:t>
      </w:r>
      <w:r>
        <w:rPr>
          <w:rtl/>
        </w:rPr>
        <w:t>–</w:t>
      </w:r>
      <w:r>
        <w:rPr>
          <w:rFonts w:hint="cs"/>
          <w:rtl/>
        </w:rPr>
        <w:t xml:space="preserve"> חבר הכנסת סגן היושב-ראש משה כחלון. בבקשה.</w:t>
      </w:r>
    </w:p>
    <w:p w14:paraId="2E500FF8" w14:textId="77777777" w:rsidR="00000000" w:rsidRDefault="00CF2391">
      <w:pPr>
        <w:pStyle w:val="a"/>
        <w:ind w:firstLine="0"/>
        <w:rPr>
          <w:rFonts w:hint="cs"/>
          <w:rtl/>
        </w:rPr>
      </w:pPr>
    </w:p>
    <w:p w14:paraId="508165EC" w14:textId="77777777" w:rsidR="00000000" w:rsidRDefault="00CF2391">
      <w:pPr>
        <w:pStyle w:val="Speaker"/>
        <w:rPr>
          <w:rtl/>
        </w:rPr>
      </w:pPr>
      <w:bookmarkStart w:id="83" w:name="FS000001055T22_07_2003_17_28_29"/>
      <w:bookmarkStart w:id="84" w:name="_Toc46681718"/>
      <w:bookmarkStart w:id="85" w:name="_Toc50268891"/>
      <w:bookmarkEnd w:id="83"/>
      <w:r>
        <w:rPr>
          <w:rFonts w:hint="eastAsia"/>
          <w:rtl/>
        </w:rPr>
        <w:t>אריה</w:t>
      </w:r>
      <w:r>
        <w:rPr>
          <w:rtl/>
        </w:rPr>
        <w:t xml:space="preserve"> אלדד (האיחוד הלאומי - ישראל ביתנו):</w:t>
      </w:r>
      <w:bookmarkEnd w:id="84"/>
      <w:bookmarkEnd w:id="85"/>
    </w:p>
    <w:p w14:paraId="0F2FFDDB" w14:textId="77777777" w:rsidR="00000000" w:rsidRDefault="00CF2391">
      <w:pPr>
        <w:pStyle w:val="a"/>
        <w:rPr>
          <w:rFonts w:hint="cs"/>
          <w:rtl/>
        </w:rPr>
      </w:pPr>
    </w:p>
    <w:p w14:paraId="3F2A7C59" w14:textId="77777777" w:rsidR="00000000" w:rsidRDefault="00CF2391">
      <w:pPr>
        <w:pStyle w:val="a"/>
        <w:rPr>
          <w:rFonts w:hint="cs"/>
          <w:rtl/>
        </w:rPr>
      </w:pPr>
      <w:r>
        <w:rPr>
          <w:rFonts w:hint="cs"/>
          <w:rtl/>
        </w:rPr>
        <w:t>אדוני היושב-ראש, חברי חברי הכנסת, ב-3 ביולי פורסם ב"ג'רוזל</w:t>
      </w:r>
      <w:r>
        <w:rPr>
          <w:rFonts w:hint="cs"/>
          <w:rtl/>
        </w:rPr>
        <w:t xml:space="preserve">ם פוסט", כי המשורר האמריקני אמירי ברקה הוזמן על-ידי הקרן לירושלים להשתתף בפסטיבל המשוררים בסתיו הקרוב. אמירי ברקה הוא משורר רב השראה, שהתפרסם בין השאר בשירו הידוע "מישהו פוצץ את אמריקה". השיר הזה מספר כי ישראל היתה מעורבת במתקפת הטרור של 11 בספטמבר ומצהיר </w:t>
      </w:r>
      <w:r>
        <w:rPr>
          <w:rFonts w:hint="cs"/>
          <w:rtl/>
        </w:rPr>
        <w:t>שלישראל היתה ידיעה מוקדמת על ההתקפה, וכך הזהירה 4,000 יהודים וישראלים שעבדו בבנייני התאומים. מי שהזמין את ברקה היה המשורר נתן זך, המנהל הישראלי של פסטיבל המשוררים הבין-לאומי מטעם הקרן לירושלים ו"משכנות שאננים".</w:t>
      </w:r>
    </w:p>
    <w:p w14:paraId="5BF1283D" w14:textId="77777777" w:rsidR="00000000" w:rsidRDefault="00CF2391">
      <w:pPr>
        <w:pStyle w:val="a"/>
        <w:rPr>
          <w:rFonts w:hint="cs"/>
          <w:rtl/>
        </w:rPr>
      </w:pPr>
    </w:p>
    <w:p w14:paraId="4DA1980E" w14:textId="77777777" w:rsidR="00000000" w:rsidRDefault="00CF2391">
      <w:pPr>
        <w:pStyle w:val="a"/>
        <w:rPr>
          <w:rFonts w:hint="cs"/>
          <w:rtl/>
        </w:rPr>
      </w:pPr>
      <w:r>
        <w:rPr>
          <w:rFonts w:hint="cs"/>
          <w:rtl/>
        </w:rPr>
        <w:t>חברי הכנסת, אני מבקש בשמי ובשם תושבי ירושלים</w:t>
      </w:r>
      <w:r>
        <w:rPr>
          <w:rFonts w:hint="cs"/>
          <w:rtl/>
        </w:rPr>
        <w:t xml:space="preserve"> להביע התנצלות עמוקה בפני כל תושבי חלם שזכו להיות מושמצים על טיפשותם. הקרן לירושלים לקחה מכם את הבכורה.</w:t>
      </w:r>
    </w:p>
    <w:p w14:paraId="4B534081" w14:textId="77777777" w:rsidR="00000000" w:rsidRDefault="00CF2391">
      <w:pPr>
        <w:pStyle w:val="a"/>
        <w:ind w:firstLine="0"/>
        <w:rPr>
          <w:rFonts w:hint="cs"/>
          <w:rtl/>
        </w:rPr>
      </w:pPr>
    </w:p>
    <w:p w14:paraId="53DE7286" w14:textId="77777777" w:rsidR="00000000" w:rsidRDefault="00CF2391">
      <w:pPr>
        <w:pStyle w:val="ad"/>
        <w:rPr>
          <w:rtl/>
        </w:rPr>
      </w:pPr>
      <w:r>
        <w:rPr>
          <w:rFonts w:hint="eastAsia"/>
          <w:rtl/>
        </w:rPr>
        <w:t>היו</w:t>
      </w:r>
      <w:r>
        <w:rPr>
          <w:rtl/>
        </w:rPr>
        <w:t>"ר ראובן ריבלין:</w:t>
      </w:r>
    </w:p>
    <w:p w14:paraId="17DC5A78" w14:textId="77777777" w:rsidR="00000000" w:rsidRDefault="00CF2391">
      <w:pPr>
        <w:pStyle w:val="a"/>
        <w:rPr>
          <w:rFonts w:hint="cs"/>
          <w:rtl/>
        </w:rPr>
      </w:pPr>
    </w:p>
    <w:p w14:paraId="7B87749F" w14:textId="77777777" w:rsidR="00000000" w:rsidRDefault="00CF2391">
      <w:pPr>
        <w:pStyle w:val="a"/>
        <w:rPr>
          <w:rFonts w:hint="cs"/>
          <w:rtl/>
        </w:rPr>
      </w:pPr>
      <w:r>
        <w:rPr>
          <w:rFonts w:hint="cs"/>
          <w:rtl/>
        </w:rPr>
        <w:t>תודה.  אני מאוד מודה לחבר הכנסת אלדד. חבר הכנסת משה כחלון, בבקשה.</w:t>
      </w:r>
    </w:p>
    <w:p w14:paraId="1691FF76" w14:textId="77777777" w:rsidR="00000000" w:rsidRDefault="00CF2391">
      <w:pPr>
        <w:pStyle w:val="a"/>
        <w:ind w:firstLine="0"/>
        <w:rPr>
          <w:rFonts w:hint="cs"/>
          <w:rtl/>
        </w:rPr>
      </w:pPr>
    </w:p>
    <w:p w14:paraId="7A02038B" w14:textId="77777777" w:rsidR="00000000" w:rsidRDefault="00CF2391">
      <w:pPr>
        <w:pStyle w:val="Speaker"/>
        <w:rPr>
          <w:rtl/>
        </w:rPr>
      </w:pPr>
      <w:bookmarkStart w:id="86" w:name="FS000001034T22_07_2003_17_31_11"/>
      <w:bookmarkStart w:id="87" w:name="_Toc46681719"/>
      <w:bookmarkStart w:id="88" w:name="_Toc50268892"/>
      <w:bookmarkEnd w:id="86"/>
      <w:r>
        <w:rPr>
          <w:rFonts w:hint="eastAsia"/>
          <w:rtl/>
        </w:rPr>
        <w:t>משה</w:t>
      </w:r>
      <w:r>
        <w:rPr>
          <w:rtl/>
        </w:rPr>
        <w:t xml:space="preserve"> כחלון (הליכוד):</w:t>
      </w:r>
      <w:bookmarkEnd w:id="87"/>
      <w:bookmarkEnd w:id="88"/>
    </w:p>
    <w:p w14:paraId="3A4ED5BF" w14:textId="77777777" w:rsidR="00000000" w:rsidRDefault="00CF2391">
      <w:pPr>
        <w:pStyle w:val="a"/>
        <w:rPr>
          <w:rFonts w:hint="cs"/>
          <w:rtl/>
        </w:rPr>
      </w:pPr>
    </w:p>
    <w:p w14:paraId="7D6AC9BD" w14:textId="77777777" w:rsidR="00000000" w:rsidRDefault="00CF2391">
      <w:pPr>
        <w:pStyle w:val="a"/>
        <w:rPr>
          <w:rFonts w:hint="cs"/>
          <w:rtl/>
        </w:rPr>
      </w:pPr>
      <w:r>
        <w:rPr>
          <w:rFonts w:hint="cs"/>
          <w:rtl/>
        </w:rPr>
        <w:t>אדוני היושב-ראש, בעקבות המשבר בבריאות שמענ</w:t>
      </w:r>
      <w:r>
        <w:rPr>
          <w:rFonts w:hint="cs"/>
          <w:rtl/>
        </w:rPr>
        <w:t xml:space="preserve">ו שמתכוונים לסגור את בית-החולים "פלימן" בחיפה. כפי שאמרתי כבר בפעמים הקודמות, בית-החולים "פלימן" הוא בית-החולים השיקומי היחיד באזור חיפה והצפון, והוא נותן שירות לכמיליון איש. </w:t>
      </w:r>
    </w:p>
    <w:p w14:paraId="04CA5133" w14:textId="77777777" w:rsidR="00000000" w:rsidRDefault="00CF2391">
      <w:pPr>
        <w:pStyle w:val="a"/>
        <w:rPr>
          <w:rFonts w:hint="cs"/>
          <w:rtl/>
        </w:rPr>
      </w:pPr>
    </w:p>
    <w:p w14:paraId="6099B69D" w14:textId="77777777" w:rsidR="00000000" w:rsidRDefault="00CF2391">
      <w:pPr>
        <w:pStyle w:val="a"/>
        <w:rPr>
          <w:rFonts w:hint="cs"/>
          <w:rtl/>
        </w:rPr>
      </w:pPr>
      <w:r>
        <w:rPr>
          <w:rFonts w:hint="cs"/>
          <w:rtl/>
        </w:rPr>
        <w:t>הבוקר ראיתי ב"ידיעות אחרונות", שהולכים גם לאחד שני בתי-חולים בחיפה, את "בני ציו</w:t>
      </w:r>
      <w:r>
        <w:rPr>
          <w:rFonts w:hint="cs"/>
          <w:rtl/>
        </w:rPr>
        <w:t xml:space="preserve">ן" ואת "רמב"ם". כל זה מביא אותי למחשבה, שהקיצוצים צריכים להיות רק מחדרה צפונה ומדינת ישראל נמצאת מחדרה דרומה. </w:t>
      </w:r>
    </w:p>
    <w:p w14:paraId="03FFA1DF" w14:textId="77777777" w:rsidR="00000000" w:rsidRDefault="00CF2391">
      <w:pPr>
        <w:pStyle w:val="a"/>
        <w:rPr>
          <w:rFonts w:hint="cs"/>
          <w:rtl/>
        </w:rPr>
      </w:pPr>
    </w:p>
    <w:p w14:paraId="00F18CA8" w14:textId="77777777" w:rsidR="00000000" w:rsidRDefault="00CF2391">
      <w:pPr>
        <w:pStyle w:val="a"/>
        <w:rPr>
          <w:rFonts w:hint="cs"/>
          <w:rtl/>
        </w:rPr>
      </w:pPr>
      <w:r>
        <w:rPr>
          <w:rFonts w:hint="cs"/>
          <w:rtl/>
        </w:rPr>
        <w:t>אני פונה פה אל שני השרים, ידידי מהמפלגה שלי, גם לנתניהו וגם לדני נוה: תבדקו מה קורה. אולי תסגרו את "הדסה", או תחברו את "ביקור חולים" עם עוד איזה</w:t>
      </w:r>
      <w:r>
        <w:rPr>
          <w:rFonts w:hint="cs"/>
          <w:rtl/>
        </w:rPr>
        <w:t xml:space="preserve"> בית-חולים, ותעזבו ותיתנו לחבר'ה מהצפון את הבריאות ואת המינימום שדרוש להם. תודה.</w:t>
      </w:r>
    </w:p>
    <w:p w14:paraId="4DADB5B0" w14:textId="77777777" w:rsidR="00000000" w:rsidRDefault="00CF2391">
      <w:pPr>
        <w:pStyle w:val="a"/>
        <w:ind w:firstLine="0"/>
        <w:rPr>
          <w:rFonts w:hint="cs"/>
          <w:rtl/>
        </w:rPr>
      </w:pPr>
    </w:p>
    <w:p w14:paraId="1C2004AC" w14:textId="77777777" w:rsidR="00000000" w:rsidRDefault="00CF2391">
      <w:pPr>
        <w:pStyle w:val="ad"/>
        <w:rPr>
          <w:rtl/>
        </w:rPr>
      </w:pPr>
      <w:r>
        <w:rPr>
          <w:rFonts w:hint="eastAsia"/>
          <w:rtl/>
        </w:rPr>
        <w:t>היו</w:t>
      </w:r>
      <w:r>
        <w:rPr>
          <w:rtl/>
        </w:rPr>
        <w:t>"ר ראובן ריבלין:</w:t>
      </w:r>
    </w:p>
    <w:p w14:paraId="135FF05C" w14:textId="77777777" w:rsidR="00000000" w:rsidRDefault="00CF2391">
      <w:pPr>
        <w:pStyle w:val="a"/>
        <w:rPr>
          <w:rFonts w:hint="cs"/>
          <w:rtl/>
        </w:rPr>
      </w:pPr>
    </w:p>
    <w:p w14:paraId="6294C3E6" w14:textId="77777777" w:rsidR="00000000" w:rsidRDefault="00CF2391">
      <w:pPr>
        <w:pStyle w:val="a"/>
        <w:rPr>
          <w:rFonts w:hint="cs"/>
          <w:rtl/>
        </w:rPr>
      </w:pPr>
      <w:r>
        <w:rPr>
          <w:rFonts w:hint="cs"/>
          <w:rtl/>
        </w:rPr>
        <w:t>תודה לסגן היושב-ראש. למה לסגור את "הדסה"? לפתוח שם. למה לסגור אחרים?</w:t>
      </w:r>
    </w:p>
    <w:p w14:paraId="002C3D87" w14:textId="77777777" w:rsidR="00000000" w:rsidRDefault="00CF2391">
      <w:pPr>
        <w:pStyle w:val="a"/>
        <w:rPr>
          <w:rFonts w:hint="cs"/>
          <w:rtl/>
        </w:rPr>
      </w:pPr>
    </w:p>
    <w:p w14:paraId="3C4117E5" w14:textId="77777777" w:rsidR="00000000" w:rsidRDefault="00CF2391">
      <w:pPr>
        <w:pStyle w:val="a"/>
        <w:rPr>
          <w:rFonts w:hint="cs"/>
          <w:rtl/>
        </w:rPr>
      </w:pPr>
      <w:r>
        <w:rPr>
          <w:rFonts w:hint="cs"/>
          <w:rtl/>
        </w:rPr>
        <w:t>כבוד השר גדעון עזרא ישיב על דברי הנואמים באותם עניינים שהוא רוצה להתייחס אליהם. בבק</w:t>
      </w:r>
      <w:r>
        <w:rPr>
          <w:rFonts w:hint="cs"/>
          <w:rtl/>
        </w:rPr>
        <w:t>שה, אדוני.</w:t>
      </w:r>
    </w:p>
    <w:p w14:paraId="283E7A58" w14:textId="77777777" w:rsidR="00000000" w:rsidRDefault="00CF2391">
      <w:pPr>
        <w:pStyle w:val="a"/>
        <w:ind w:firstLine="0"/>
        <w:rPr>
          <w:rFonts w:hint="cs"/>
          <w:rtl/>
        </w:rPr>
      </w:pPr>
    </w:p>
    <w:p w14:paraId="7FE85523" w14:textId="77777777" w:rsidR="00000000" w:rsidRDefault="00CF2391">
      <w:pPr>
        <w:pStyle w:val="Speaker"/>
        <w:rPr>
          <w:rtl/>
        </w:rPr>
      </w:pPr>
      <w:bookmarkStart w:id="89" w:name="FS000000474T22_07_2003_17_33_37"/>
      <w:bookmarkStart w:id="90" w:name="_Toc46681720"/>
      <w:bookmarkStart w:id="91" w:name="_Toc50268893"/>
      <w:bookmarkEnd w:id="89"/>
      <w:r>
        <w:rPr>
          <w:rFonts w:hint="eastAsia"/>
          <w:rtl/>
        </w:rPr>
        <w:t>השר</w:t>
      </w:r>
      <w:r>
        <w:rPr>
          <w:rtl/>
        </w:rPr>
        <w:t xml:space="preserve"> גדעון עזרא:</w:t>
      </w:r>
      <w:bookmarkEnd w:id="90"/>
      <w:bookmarkEnd w:id="91"/>
    </w:p>
    <w:p w14:paraId="0F171162" w14:textId="77777777" w:rsidR="00000000" w:rsidRDefault="00CF2391">
      <w:pPr>
        <w:pStyle w:val="a"/>
        <w:rPr>
          <w:rFonts w:hint="cs"/>
          <w:rtl/>
        </w:rPr>
      </w:pPr>
    </w:p>
    <w:p w14:paraId="0302A536" w14:textId="77777777" w:rsidR="00000000" w:rsidRDefault="00CF2391">
      <w:pPr>
        <w:pStyle w:val="a"/>
        <w:rPr>
          <w:rFonts w:hint="cs"/>
          <w:rtl/>
        </w:rPr>
      </w:pPr>
      <w:r>
        <w:rPr>
          <w:rFonts w:hint="cs"/>
          <w:rtl/>
        </w:rPr>
        <w:t>אדוני יושב-ראש הכנסת, חברי חברי הכנסת, מה שהיה בטייבה היום בוודאי נחקר וייחקר עד תום. אני רוצה לומר, שבאזור טייבה היתה היום התרעה כבדה מאוד, ואתה יודע זאת בדיוק כמוני. הקימו מחסומים בכל האזור. אני לא הולך להיכנס לפרטי המקרה כרג</w:t>
      </w:r>
      <w:r>
        <w:rPr>
          <w:rFonts w:hint="cs"/>
          <w:rtl/>
        </w:rPr>
        <w:t xml:space="preserve">ע. אבל ודאי שמי שעשה את הדברים חשב שהאיש שבו מדובר הוא אדם מסוכן מאוד למדינת ישראל. </w:t>
      </w:r>
    </w:p>
    <w:p w14:paraId="1788BC78" w14:textId="77777777" w:rsidR="00000000" w:rsidRDefault="00CF2391">
      <w:pPr>
        <w:pStyle w:val="a"/>
        <w:rPr>
          <w:rFonts w:hint="cs"/>
          <w:rtl/>
        </w:rPr>
      </w:pPr>
    </w:p>
    <w:p w14:paraId="73B315BE" w14:textId="77777777" w:rsidR="00000000" w:rsidRDefault="00CF2391">
      <w:pPr>
        <w:pStyle w:val="a"/>
        <w:rPr>
          <w:rFonts w:hint="cs"/>
          <w:rtl/>
        </w:rPr>
      </w:pPr>
      <w:r>
        <w:rPr>
          <w:rFonts w:hint="cs"/>
          <w:rtl/>
        </w:rPr>
        <w:t xml:space="preserve">מניסיון העבר ידענו בטייבה, לצערי, מקרים גרועים מאוד. ידענו על המבצע בקניון בנתניה, שיצא עם נהג מצומת טייבה. ידענו על חוליה שהיתה בתוך טייבה. </w:t>
      </w:r>
    </w:p>
    <w:p w14:paraId="38561C2D" w14:textId="77777777" w:rsidR="00000000" w:rsidRDefault="00CF2391">
      <w:pPr>
        <w:pStyle w:val="a"/>
        <w:rPr>
          <w:rFonts w:hint="cs"/>
          <w:rtl/>
        </w:rPr>
      </w:pPr>
    </w:p>
    <w:p w14:paraId="5A83B174" w14:textId="77777777" w:rsidR="00000000" w:rsidRDefault="00CF2391">
      <w:pPr>
        <w:pStyle w:val="a"/>
        <w:rPr>
          <w:rFonts w:hint="cs"/>
          <w:rtl/>
        </w:rPr>
      </w:pPr>
      <w:r>
        <w:rPr>
          <w:rFonts w:hint="cs"/>
          <w:rtl/>
        </w:rPr>
        <w:t xml:space="preserve">אני מאוד מקווה שמקרים כאלו </w:t>
      </w:r>
      <w:r>
        <w:rPr>
          <w:rFonts w:hint="cs"/>
          <w:rtl/>
        </w:rPr>
        <w:t>לא יחזרו בעתיד. אני בטוח שהנושא הזה ייחקר עד תום.</w:t>
      </w:r>
    </w:p>
    <w:p w14:paraId="093B9772" w14:textId="77777777" w:rsidR="00000000" w:rsidRDefault="00CF2391">
      <w:pPr>
        <w:pStyle w:val="a"/>
        <w:rPr>
          <w:rFonts w:hint="cs"/>
          <w:rtl/>
        </w:rPr>
      </w:pPr>
    </w:p>
    <w:p w14:paraId="4E2D9DE5" w14:textId="77777777" w:rsidR="00000000" w:rsidRDefault="00CF2391">
      <w:pPr>
        <w:pStyle w:val="a"/>
        <w:rPr>
          <w:rFonts w:hint="cs"/>
          <w:rtl/>
        </w:rPr>
      </w:pPr>
      <w:r>
        <w:rPr>
          <w:rFonts w:hint="cs"/>
          <w:rtl/>
        </w:rPr>
        <w:t xml:space="preserve">אני מצטער על מותו של הבחור. אני מצטער. לבוא ולגנות בלי לדעת את הפרטים </w:t>
      </w:r>
      <w:r>
        <w:rPr>
          <w:rtl/>
        </w:rPr>
        <w:t>–</w:t>
      </w:r>
      <w:r>
        <w:rPr>
          <w:rFonts w:hint="cs"/>
          <w:rtl/>
        </w:rPr>
        <w:t xml:space="preserve"> אני חושב שזה מוקדם מדי. ובוודאי אנחנו, שמשבחים מהבוקר ועד הערב את כוחות הביטחון, שפועלים להגנת מדינת ישראל, לבוא ולגנות מי מהם כשהפרט</w:t>
      </w:r>
      <w:r>
        <w:rPr>
          <w:rFonts w:hint="cs"/>
          <w:rtl/>
        </w:rPr>
        <w:t xml:space="preserve">ים לא ידועים לנו </w:t>
      </w:r>
      <w:r>
        <w:rPr>
          <w:rtl/>
        </w:rPr>
        <w:t>–</w:t>
      </w:r>
      <w:r>
        <w:rPr>
          <w:rFonts w:hint="cs"/>
          <w:rtl/>
        </w:rPr>
        <w:t xml:space="preserve"> לפי דעתי זה מוקדם. אם מישהו עשה דבר לא נאות, אזי בהחלט יש מקום לגינוי.</w:t>
      </w:r>
    </w:p>
    <w:p w14:paraId="470F3DD9" w14:textId="77777777" w:rsidR="00000000" w:rsidRDefault="00CF2391">
      <w:pPr>
        <w:pStyle w:val="a"/>
        <w:rPr>
          <w:rFonts w:hint="cs"/>
          <w:rtl/>
        </w:rPr>
      </w:pPr>
    </w:p>
    <w:p w14:paraId="2EC477A3" w14:textId="77777777" w:rsidR="00000000" w:rsidRDefault="00CF2391">
      <w:pPr>
        <w:pStyle w:val="ad"/>
        <w:rPr>
          <w:rtl/>
        </w:rPr>
      </w:pPr>
      <w:r>
        <w:rPr>
          <w:rtl/>
        </w:rPr>
        <w:t>היו"ר ראובן ריבלין:</w:t>
      </w:r>
    </w:p>
    <w:p w14:paraId="422E7ED5" w14:textId="77777777" w:rsidR="00000000" w:rsidRDefault="00CF2391">
      <w:pPr>
        <w:pStyle w:val="a"/>
        <w:rPr>
          <w:rtl/>
        </w:rPr>
      </w:pPr>
    </w:p>
    <w:p w14:paraId="0CC48A52" w14:textId="77777777" w:rsidR="00000000" w:rsidRDefault="00CF2391">
      <w:pPr>
        <w:pStyle w:val="a"/>
        <w:rPr>
          <w:rFonts w:hint="cs"/>
          <w:rtl/>
        </w:rPr>
      </w:pPr>
      <w:r>
        <w:rPr>
          <w:rFonts w:hint="cs"/>
          <w:rtl/>
        </w:rPr>
        <w:t>לא רק לגינוי. יש גם מקום להעמיד לדין.</w:t>
      </w:r>
    </w:p>
    <w:p w14:paraId="6AFB3691" w14:textId="77777777" w:rsidR="00000000" w:rsidRDefault="00CF2391">
      <w:pPr>
        <w:pStyle w:val="a"/>
        <w:ind w:firstLine="0"/>
        <w:rPr>
          <w:rFonts w:hint="cs"/>
          <w:rtl/>
        </w:rPr>
      </w:pPr>
    </w:p>
    <w:p w14:paraId="42693D28" w14:textId="77777777" w:rsidR="00000000" w:rsidRDefault="00CF2391">
      <w:pPr>
        <w:pStyle w:val="SpeakerCon"/>
        <w:rPr>
          <w:rtl/>
        </w:rPr>
      </w:pPr>
      <w:bookmarkStart w:id="92" w:name="FS000000474T22_07_2003_17_36_19C"/>
      <w:bookmarkEnd w:id="92"/>
      <w:r>
        <w:rPr>
          <w:rtl/>
        </w:rPr>
        <w:t>השר גדעון עזרא:</w:t>
      </w:r>
    </w:p>
    <w:p w14:paraId="5A5BF156" w14:textId="77777777" w:rsidR="00000000" w:rsidRDefault="00CF2391">
      <w:pPr>
        <w:pStyle w:val="a"/>
        <w:rPr>
          <w:rtl/>
        </w:rPr>
      </w:pPr>
    </w:p>
    <w:p w14:paraId="144646DD" w14:textId="77777777" w:rsidR="00000000" w:rsidRDefault="00CF2391">
      <w:pPr>
        <w:pStyle w:val="a"/>
        <w:rPr>
          <w:rFonts w:hint="cs"/>
          <w:rtl/>
        </w:rPr>
      </w:pPr>
      <w:r>
        <w:rPr>
          <w:rFonts w:hint="cs"/>
          <w:rtl/>
        </w:rPr>
        <w:t xml:space="preserve">זה מוביל אותי למה שאמר חבר הכנסת טלב אלסאנע. אני אומר לך, שהמחלקה לחקירות שוטרים אף פעם </w:t>
      </w:r>
      <w:r>
        <w:rPr>
          <w:rFonts w:hint="cs"/>
          <w:rtl/>
        </w:rPr>
        <w:t>לא עושה שום הנחה לשום שוטר. אתה דיברת על כך שיש טיוח במחלקה לחקירות שוטרים. אני חושב שאתה פשוט לא כל כך יודע מה נעשה במקומות הללו. אני מציע לכולנו, שבנושא הזה של המחלקה לחקירות שוטרים, שכפופה למשרד המשפטים - - -</w:t>
      </w:r>
    </w:p>
    <w:p w14:paraId="67193EDC" w14:textId="77777777" w:rsidR="00000000" w:rsidRDefault="00CF2391">
      <w:pPr>
        <w:pStyle w:val="a"/>
        <w:ind w:firstLine="0"/>
        <w:rPr>
          <w:rFonts w:hint="cs"/>
          <w:rtl/>
        </w:rPr>
      </w:pPr>
    </w:p>
    <w:p w14:paraId="4E8D6F10" w14:textId="77777777" w:rsidR="00000000" w:rsidRDefault="00CF2391">
      <w:pPr>
        <w:pStyle w:val="ac"/>
        <w:rPr>
          <w:rtl/>
        </w:rPr>
      </w:pPr>
      <w:r>
        <w:rPr>
          <w:rFonts w:hint="eastAsia"/>
          <w:rtl/>
        </w:rPr>
        <w:t>טלב</w:t>
      </w:r>
      <w:r>
        <w:rPr>
          <w:rtl/>
        </w:rPr>
        <w:t xml:space="preserve"> אלסאנע (רע"ם):</w:t>
      </w:r>
    </w:p>
    <w:p w14:paraId="22EA9D4B" w14:textId="77777777" w:rsidR="00000000" w:rsidRDefault="00CF2391">
      <w:pPr>
        <w:pStyle w:val="a"/>
        <w:rPr>
          <w:rFonts w:hint="cs"/>
          <w:rtl/>
        </w:rPr>
      </w:pPr>
    </w:p>
    <w:p w14:paraId="1DA10FFA" w14:textId="77777777" w:rsidR="00000000" w:rsidRDefault="00CF2391">
      <w:pPr>
        <w:pStyle w:val="a"/>
        <w:rPr>
          <w:rFonts w:hint="cs"/>
          <w:rtl/>
        </w:rPr>
      </w:pPr>
      <w:r>
        <w:rPr>
          <w:rFonts w:hint="cs"/>
          <w:rtl/>
        </w:rPr>
        <w:t xml:space="preserve">זו לא עבירת משמעת. </w:t>
      </w:r>
    </w:p>
    <w:p w14:paraId="46EEB978" w14:textId="77777777" w:rsidR="00000000" w:rsidRDefault="00CF2391">
      <w:pPr>
        <w:pStyle w:val="a"/>
        <w:ind w:firstLine="0"/>
        <w:rPr>
          <w:rFonts w:hint="cs"/>
          <w:rtl/>
        </w:rPr>
      </w:pPr>
    </w:p>
    <w:p w14:paraId="4F4E0DA7" w14:textId="77777777" w:rsidR="00000000" w:rsidRDefault="00CF2391">
      <w:pPr>
        <w:pStyle w:val="SpeakerCon"/>
        <w:rPr>
          <w:rtl/>
        </w:rPr>
      </w:pPr>
      <w:bookmarkStart w:id="93" w:name="FS000000474T22_07_2003_17_37_22C"/>
      <w:bookmarkEnd w:id="93"/>
      <w:r>
        <w:rPr>
          <w:rtl/>
        </w:rPr>
        <w:t>הש</w:t>
      </w:r>
      <w:r>
        <w:rPr>
          <w:rtl/>
        </w:rPr>
        <w:t>ר גדעון עזרא:</w:t>
      </w:r>
    </w:p>
    <w:p w14:paraId="006EB070" w14:textId="77777777" w:rsidR="00000000" w:rsidRDefault="00CF2391">
      <w:pPr>
        <w:pStyle w:val="a"/>
        <w:rPr>
          <w:rtl/>
        </w:rPr>
      </w:pPr>
    </w:p>
    <w:p w14:paraId="31737A53" w14:textId="77777777" w:rsidR="00000000" w:rsidRDefault="00CF2391">
      <w:pPr>
        <w:pStyle w:val="a"/>
        <w:rPr>
          <w:rFonts w:hint="cs"/>
          <w:rtl/>
        </w:rPr>
      </w:pPr>
      <w:r>
        <w:rPr>
          <w:rFonts w:hint="cs"/>
          <w:rtl/>
        </w:rPr>
        <w:t>היא כפופה למשרד המשפטים.</w:t>
      </w:r>
    </w:p>
    <w:p w14:paraId="3628A07D" w14:textId="77777777" w:rsidR="00000000" w:rsidRDefault="00CF2391">
      <w:pPr>
        <w:pStyle w:val="a"/>
        <w:ind w:firstLine="0"/>
        <w:rPr>
          <w:rFonts w:hint="cs"/>
          <w:rtl/>
        </w:rPr>
      </w:pPr>
    </w:p>
    <w:p w14:paraId="4FA1B4B0" w14:textId="77777777" w:rsidR="00000000" w:rsidRDefault="00CF2391">
      <w:pPr>
        <w:pStyle w:val="ad"/>
        <w:rPr>
          <w:rtl/>
        </w:rPr>
      </w:pPr>
      <w:r>
        <w:rPr>
          <w:rtl/>
        </w:rPr>
        <w:t>היו"ר ראובן ריבלין:</w:t>
      </w:r>
    </w:p>
    <w:p w14:paraId="099D9ADC" w14:textId="77777777" w:rsidR="00000000" w:rsidRDefault="00CF2391">
      <w:pPr>
        <w:pStyle w:val="a"/>
        <w:rPr>
          <w:rtl/>
        </w:rPr>
      </w:pPr>
    </w:p>
    <w:p w14:paraId="7E4A9201" w14:textId="77777777" w:rsidR="00000000" w:rsidRDefault="00CF2391">
      <w:pPr>
        <w:pStyle w:val="a"/>
        <w:rPr>
          <w:rFonts w:hint="cs"/>
          <w:rtl/>
        </w:rPr>
      </w:pPr>
      <w:r>
        <w:rPr>
          <w:rFonts w:hint="cs"/>
          <w:rtl/>
        </w:rPr>
        <w:t>חבר הכנסת טלב אלסאנע, כבר אתה צועק? אולי יתברר דבר ואחר כך נדון עליו. הרי אין לי ספק שתגישו הצעות. כל אדם. אני אגיש.</w:t>
      </w:r>
    </w:p>
    <w:p w14:paraId="0DD03763" w14:textId="77777777" w:rsidR="00000000" w:rsidRDefault="00CF2391">
      <w:pPr>
        <w:pStyle w:val="a"/>
        <w:rPr>
          <w:rFonts w:hint="cs"/>
          <w:rtl/>
        </w:rPr>
      </w:pPr>
    </w:p>
    <w:p w14:paraId="07E990BC" w14:textId="77777777" w:rsidR="00000000" w:rsidRDefault="00CF2391">
      <w:pPr>
        <w:pStyle w:val="ac"/>
        <w:rPr>
          <w:rtl/>
        </w:rPr>
      </w:pPr>
      <w:r>
        <w:rPr>
          <w:rFonts w:hint="eastAsia"/>
          <w:rtl/>
        </w:rPr>
        <w:t>טלב</w:t>
      </w:r>
      <w:r>
        <w:rPr>
          <w:rtl/>
        </w:rPr>
        <w:t xml:space="preserve"> אלסאנע (רע"ם):</w:t>
      </w:r>
    </w:p>
    <w:p w14:paraId="26621F84" w14:textId="77777777" w:rsidR="00000000" w:rsidRDefault="00CF2391">
      <w:pPr>
        <w:pStyle w:val="a"/>
        <w:rPr>
          <w:rFonts w:hint="cs"/>
          <w:rtl/>
        </w:rPr>
      </w:pPr>
    </w:p>
    <w:p w14:paraId="1D5FCCAB" w14:textId="77777777" w:rsidR="00000000" w:rsidRDefault="00CF2391">
      <w:pPr>
        <w:pStyle w:val="a"/>
        <w:rPr>
          <w:rFonts w:hint="cs"/>
          <w:rtl/>
        </w:rPr>
      </w:pPr>
      <w:r>
        <w:rPr>
          <w:rFonts w:hint="cs"/>
          <w:rtl/>
        </w:rPr>
        <w:t>אדוני היושב-ראש, למה מעבירים דברים חמורים כאלה למח"ש?</w:t>
      </w:r>
    </w:p>
    <w:p w14:paraId="7F3B7B0F" w14:textId="77777777" w:rsidR="00000000" w:rsidRDefault="00CF2391">
      <w:pPr>
        <w:pStyle w:val="a"/>
        <w:ind w:firstLine="0"/>
        <w:rPr>
          <w:rFonts w:hint="cs"/>
          <w:rtl/>
        </w:rPr>
      </w:pPr>
    </w:p>
    <w:p w14:paraId="27ECDE78" w14:textId="77777777" w:rsidR="00000000" w:rsidRDefault="00CF2391">
      <w:pPr>
        <w:pStyle w:val="SpeakerCon"/>
        <w:rPr>
          <w:rtl/>
        </w:rPr>
      </w:pPr>
      <w:bookmarkStart w:id="94" w:name="FS000000474T22_07_2003_17_38_15C"/>
      <w:bookmarkEnd w:id="94"/>
      <w:r>
        <w:rPr>
          <w:rtl/>
        </w:rPr>
        <w:t>ה</w:t>
      </w:r>
      <w:r>
        <w:rPr>
          <w:rtl/>
        </w:rPr>
        <w:t>שר גדעון עזרא:</w:t>
      </w:r>
    </w:p>
    <w:p w14:paraId="451F6A59" w14:textId="77777777" w:rsidR="00000000" w:rsidRDefault="00CF2391">
      <w:pPr>
        <w:pStyle w:val="a"/>
        <w:rPr>
          <w:rtl/>
        </w:rPr>
      </w:pPr>
    </w:p>
    <w:p w14:paraId="613FC07B" w14:textId="77777777" w:rsidR="00000000" w:rsidRDefault="00CF2391">
      <w:pPr>
        <w:pStyle w:val="a"/>
        <w:rPr>
          <w:rFonts w:hint="cs"/>
          <w:rtl/>
        </w:rPr>
      </w:pPr>
      <w:r>
        <w:rPr>
          <w:rFonts w:hint="cs"/>
          <w:rtl/>
        </w:rPr>
        <w:t>זה התפקיד שלהם. למי יעבירו?</w:t>
      </w:r>
    </w:p>
    <w:p w14:paraId="65C81AF4" w14:textId="77777777" w:rsidR="00000000" w:rsidRDefault="00CF2391">
      <w:pPr>
        <w:pStyle w:val="a"/>
        <w:ind w:firstLine="0"/>
        <w:rPr>
          <w:rFonts w:hint="cs"/>
          <w:rtl/>
        </w:rPr>
      </w:pPr>
    </w:p>
    <w:p w14:paraId="48BEEE8A" w14:textId="77777777" w:rsidR="00000000" w:rsidRDefault="00CF2391">
      <w:pPr>
        <w:pStyle w:val="ad"/>
        <w:rPr>
          <w:rtl/>
        </w:rPr>
      </w:pPr>
      <w:r>
        <w:rPr>
          <w:rtl/>
        </w:rPr>
        <w:t>היו"ר ראובן ריבלין:</w:t>
      </w:r>
    </w:p>
    <w:p w14:paraId="5FD1ED30" w14:textId="77777777" w:rsidR="00000000" w:rsidRDefault="00CF2391">
      <w:pPr>
        <w:pStyle w:val="a"/>
        <w:rPr>
          <w:rtl/>
        </w:rPr>
      </w:pPr>
    </w:p>
    <w:p w14:paraId="1385281A" w14:textId="77777777" w:rsidR="00000000" w:rsidRDefault="00CF2391">
      <w:pPr>
        <w:pStyle w:val="a"/>
        <w:rPr>
          <w:rFonts w:hint="cs"/>
          <w:rtl/>
        </w:rPr>
      </w:pPr>
      <w:r>
        <w:rPr>
          <w:rFonts w:hint="cs"/>
          <w:rtl/>
        </w:rPr>
        <w:t>תשמע, מח"ש זו יחידה מחוץ למשטרה. היא במשרד המשפטים. למי אתה רוצה שיגישו? מח"ש היא יחידה - - -</w:t>
      </w:r>
    </w:p>
    <w:p w14:paraId="766022DE" w14:textId="77777777" w:rsidR="00000000" w:rsidRDefault="00CF2391">
      <w:pPr>
        <w:pStyle w:val="a"/>
        <w:ind w:firstLine="0"/>
        <w:rPr>
          <w:rFonts w:hint="cs"/>
          <w:rtl/>
        </w:rPr>
      </w:pPr>
    </w:p>
    <w:p w14:paraId="61268C0B" w14:textId="77777777" w:rsidR="00000000" w:rsidRDefault="00CF2391">
      <w:pPr>
        <w:pStyle w:val="ac"/>
        <w:rPr>
          <w:rtl/>
        </w:rPr>
      </w:pPr>
      <w:r>
        <w:rPr>
          <w:rFonts w:hint="eastAsia"/>
          <w:rtl/>
        </w:rPr>
        <w:t>אחמד</w:t>
      </w:r>
      <w:r>
        <w:rPr>
          <w:rtl/>
        </w:rPr>
        <w:t xml:space="preserve"> טיבי (חד"ש-תע"ל):</w:t>
      </w:r>
    </w:p>
    <w:p w14:paraId="1ED76355" w14:textId="77777777" w:rsidR="00000000" w:rsidRDefault="00CF2391">
      <w:pPr>
        <w:pStyle w:val="a"/>
        <w:rPr>
          <w:rFonts w:hint="cs"/>
          <w:rtl/>
        </w:rPr>
      </w:pPr>
    </w:p>
    <w:p w14:paraId="480A657B" w14:textId="77777777" w:rsidR="00000000" w:rsidRDefault="00CF2391">
      <w:pPr>
        <w:pStyle w:val="a"/>
        <w:rPr>
          <w:rFonts w:hint="cs"/>
          <w:rtl/>
        </w:rPr>
      </w:pPr>
      <w:r>
        <w:rPr>
          <w:rFonts w:hint="cs"/>
          <w:rtl/>
        </w:rPr>
        <w:t xml:space="preserve">כולם שוטרים. </w:t>
      </w:r>
    </w:p>
    <w:p w14:paraId="51E402F6" w14:textId="77777777" w:rsidR="00000000" w:rsidRDefault="00CF2391">
      <w:pPr>
        <w:pStyle w:val="a"/>
        <w:ind w:firstLine="0"/>
        <w:rPr>
          <w:rFonts w:hint="cs"/>
          <w:rtl/>
        </w:rPr>
      </w:pPr>
    </w:p>
    <w:p w14:paraId="33528B0F" w14:textId="77777777" w:rsidR="00000000" w:rsidRDefault="00CF2391">
      <w:pPr>
        <w:pStyle w:val="ad"/>
        <w:rPr>
          <w:rtl/>
        </w:rPr>
      </w:pPr>
      <w:r>
        <w:rPr>
          <w:rtl/>
        </w:rPr>
        <w:t>היו"ר ראובן ריבלין:</w:t>
      </w:r>
    </w:p>
    <w:p w14:paraId="00AD8350" w14:textId="77777777" w:rsidR="00000000" w:rsidRDefault="00CF2391">
      <w:pPr>
        <w:pStyle w:val="a"/>
        <w:rPr>
          <w:rtl/>
        </w:rPr>
      </w:pPr>
    </w:p>
    <w:p w14:paraId="1B9344C5" w14:textId="77777777" w:rsidR="00000000" w:rsidRDefault="00CF2391">
      <w:pPr>
        <w:pStyle w:val="a"/>
        <w:rPr>
          <w:rFonts w:hint="cs"/>
          <w:rtl/>
        </w:rPr>
      </w:pPr>
      <w:r>
        <w:rPr>
          <w:rFonts w:hint="cs"/>
          <w:rtl/>
        </w:rPr>
        <w:t>הוויכוח בינם לבין השוטרים הרבה יותר</w:t>
      </w:r>
      <w:r>
        <w:rPr>
          <w:rFonts w:hint="cs"/>
          <w:rtl/>
        </w:rPr>
        <w:t xml:space="preserve"> גדול מאשר הוויכוח בינך לביני.</w:t>
      </w:r>
    </w:p>
    <w:p w14:paraId="7BC1EF96" w14:textId="77777777" w:rsidR="00000000" w:rsidRDefault="00CF2391">
      <w:pPr>
        <w:pStyle w:val="a"/>
        <w:ind w:firstLine="0"/>
        <w:rPr>
          <w:rFonts w:hint="cs"/>
          <w:rtl/>
        </w:rPr>
      </w:pPr>
    </w:p>
    <w:p w14:paraId="5A1157C5" w14:textId="77777777" w:rsidR="00000000" w:rsidRDefault="00CF2391">
      <w:pPr>
        <w:pStyle w:val="SpeakerCon"/>
        <w:rPr>
          <w:rtl/>
        </w:rPr>
      </w:pPr>
      <w:r>
        <w:rPr>
          <w:rtl/>
        </w:rPr>
        <w:t>השר גדעון עזרא:</w:t>
      </w:r>
    </w:p>
    <w:p w14:paraId="666115FA" w14:textId="77777777" w:rsidR="00000000" w:rsidRDefault="00CF2391">
      <w:pPr>
        <w:pStyle w:val="a"/>
        <w:rPr>
          <w:rtl/>
        </w:rPr>
      </w:pPr>
    </w:p>
    <w:p w14:paraId="359509DD" w14:textId="77777777" w:rsidR="00000000" w:rsidRDefault="00CF2391">
      <w:pPr>
        <w:pStyle w:val="a"/>
        <w:rPr>
          <w:rFonts w:hint="cs"/>
          <w:rtl/>
        </w:rPr>
      </w:pPr>
      <w:r>
        <w:rPr>
          <w:rFonts w:hint="cs"/>
          <w:rtl/>
        </w:rPr>
        <w:t>תסלח לי, הם לא שוטרים, הם היו שוטרים. הם לא כפופים למפכ"ל, אלא הם גוף עצמאי שכפוף לשר המשפטים. אני חושב שהטיפול של המח"ש הוא נאות. דרך אגב, בחקיקה שהיתה לאחרונה, אני לא יודע אם היא כבר הגיעה לכנסת - גם מקרים</w:t>
      </w:r>
      <w:r>
        <w:rPr>
          <w:rFonts w:hint="cs"/>
          <w:rtl/>
        </w:rPr>
        <w:t xml:space="preserve"> של שירות הביטחון הכללי יועברו למח"ש. </w:t>
      </w:r>
    </w:p>
    <w:p w14:paraId="31A8284C" w14:textId="77777777" w:rsidR="00000000" w:rsidRDefault="00CF2391">
      <w:pPr>
        <w:pStyle w:val="a"/>
        <w:rPr>
          <w:rFonts w:hint="cs"/>
          <w:rtl/>
        </w:rPr>
      </w:pPr>
    </w:p>
    <w:p w14:paraId="1B1EAA41" w14:textId="77777777" w:rsidR="00000000" w:rsidRDefault="00CF2391">
      <w:pPr>
        <w:pStyle w:val="a"/>
        <w:rPr>
          <w:rFonts w:hint="cs"/>
          <w:rtl/>
        </w:rPr>
      </w:pPr>
      <w:r>
        <w:rPr>
          <w:rFonts w:hint="cs"/>
          <w:rtl/>
        </w:rPr>
        <w:t>הדבר השלישי שאני מבקש להתייחס אליו הוא שחרור המחבלים, שעליו דיבר חבר הכנסת יורי שטרן. אין שום כוונה לשחרר בשחרור הקרוב אנשים שיצאו לפיגוע ולא הצליחו בפיגוע ולכן הם ישוחררו. לא מדובר ברמה כזאת, ורמת המשוחררים תהיה בהת</w:t>
      </w:r>
      <w:r>
        <w:rPr>
          <w:rFonts w:hint="cs"/>
          <w:rtl/>
        </w:rPr>
        <w:t xml:space="preserve">אם לרמת הפעילות של הרשות הפלסטינית ופעולתה נגד הטרור. ראיתי היום שאבו-מאזן אמר בקהיר, שאין לו שום כוונה לפרוק את ה"חמאס" ו"הג'יהאד" מנשקם. לפי מיטב זיכרוני וידיעתי, הדבר עומד בניגוד לסיכום על מפת הדרכים. אני לא בטוח שדברים מהסוג הזה לא יכולים להשפיע גם על </w:t>
      </w:r>
      <w:r>
        <w:rPr>
          <w:rFonts w:hint="cs"/>
          <w:rtl/>
        </w:rPr>
        <w:t xml:space="preserve">הפעולות שלנו. תודה. </w:t>
      </w:r>
    </w:p>
    <w:p w14:paraId="02762D66" w14:textId="77777777" w:rsidR="00000000" w:rsidRDefault="00CF2391">
      <w:pPr>
        <w:pStyle w:val="a"/>
        <w:rPr>
          <w:rFonts w:hint="cs"/>
          <w:rtl/>
        </w:rPr>
      </w:pPr>
    </w:p>
    <w:p w14:paraId="0AB854DC" w14:textId="77777777" w:rsidR="00000000" w:rsidRDefault="00CF2391">
      <w:pPr>
        <w:pStyle w:val="ad"/>
        <w:rPr>
          <w:rtl/>
        </w:rPr>
      </w:pPr>
      <w:r>
        <w:rPr>
          <w:rtl/>
        </w:rPr>
        <w:t>היו"ר ראובן ריבלין:</w:t>
      </w:r>
    </w:p>
    <w:p w14:paraId="5C9C353E" w14:textId="77777777" w:rsidR="00000000" w:rsidRDefault="00CF2391">
      <w:pPr>
        <w:pStyle w:val="a"/>
        <w:rPr>
          <w:rtl/>
        </w:rPr>
      </w:pPr>
    </w:p>
    <w:p w14:paraId="6FB37AA1" w14:textId="77777777" w:rsidR="00000000" w:rsidRDefault="00CF2391">
      <w:pPr>
        <w:pStyle w:val="a"/>
        <w:rPr>
          <w:rFonts w:hint="cs"/>
          <w:rtl/>
        </w:rPr>
      </w:pPr>
      <w:r>
        <w:rPr>
          <w:rFonts w:hint="cs"/>
          <w:rtl/>
        </w:rPr>
        <w:t xml:space="preserve">תודה לשר גדעון עזרא. </w:t>
      </w:r>
    </w:p>
    <w:p w14:paraId="537471B7" w14:textId="77777777" w:rsidR="00000000" w:rsidRDefault="00CF2391">
      <w:pPr>
        <w:pStyle w:val="a"/>
        <w:rPr>
          <w:rFonts w:hint="cs"/>
          <w:rtl/>
        </w:rPr>
      </w:pPr>
    </w:p>
    <w:p w14:paraId="353B63CE" w14:textId="77777777" w:rsidR="00000000" w:rsidRDefault="00CF2391">
      <w:pPr>
        <w:pStyle w:val="Subject"/>
        <w:rPr>
          <w:rtl/>
        </w:rPr>
      </w:pPr>
    </w:p>
    <w:p w14:paraId="4270A602" w14:textId="77777777" w:rsidR="00000000" w:rsidRDefault="00CF2391">
      <w:pPr>
        <w:pStyle w:val="Subject"/>
        <w:rPr>
          <w:rFonts w:hint="cs"/>
          <w:rtl/>
        </w:rPr>
      </w:pPr>
      <w:bookmarkStart w:id="95" w:name="_Toc46681721"/>
      <w:bookmarkStart w:id="96" w:name="_Toc50268894"/>
      <w:r>
        <w:rPr>
          <w:rFonts w:hint="cs"/>
          <w:rtl/>
        </w:rPr>
        <w:t>עיכוב בניית גדר ההפרדה; הקמת גדר הפרדה</w:t>
      </w:r>
      <w:bookmarkEnd w:id="95"/>
      <w:bookmarkEnd w:id="96"/>
    </w:p>
    <w:p w14:paraId="769D8233" w14:textId="77777777" w:rsidR="00000000" w:rsidRDefault="00CF2391">
      <w:pPr>
        <w:pStyle w:val="a"/>
        <w:rPr>
          <w:rFonts w:hint="cs"/>
          <w:rtl/>
        </w:rPr>
      </w:pPr>
      <w:r>
        <w:rPr>
          <w:rtl/>
        </w:rPr>
        <w:t xml:space="preserve">["דברי הכנסת", חוב' </w:t>
      </w:r>
      <w:r>
        <w:rPr>
          <w:rFonts w:hint="cs"/>
          <w:rtl/>
        </w:rPr>
        <w:t>ד'</w:t>
      </w:r>
      <w:r>
        <w:rPr>
          <w:rtl/>
        </w:rPr>
        <w:t xml:space="preserve">, עמ' </w:t>
      </w:r>
      <w:r>
        <w:rPr>
          <w:rFonts w:hint="cs"/>
          <w:rtl/>
        </w:rPr>
        <w:t xml:space="preserve"> 550, וחוב' י"ג, עמ'  3288</w:t>
      </w:r>
      <w:r>
        <w:rPr>
          <w:rtl/>
        </w:rPr>
        <w:t>.]</w:t>
      </w:r>
    </w:p>
    <w:p w14:paraId="1398D8D0" w14:textId="77777777" w:rsidR="00000000" w:rsidRDefault="00CF2391">
      <w:pPr>
        <w:pStyle w:val="a"/>
        <w:rPr>
          <w:rFonts w:hint="cs"/>
          <w:rtl/>
        </w:rPr>
      </w:pPr>
    </w:p>
    <w:p w14:paraId="69C267D2" w14:textId="77777777" w:rsidR="00000000" w:rsidRDefault="00CF2391">
      <w:pPr>
        <w:pStyle w:val="ad"/>
        <w:rPr>
          <w:rtl/>
        </w:rPr>
      </w:pPr>
      <w:r>
        <w:rPr>
          <w:rtl/>
        </w:rPr>
        <w:t>היו"ר ראובן ריבלין:</w:t>
      </w:r>
    </w:p>
    <w:p w14:paraId="6215CF55" w14:textId="77777777" w:rsidR="00000000" w:rsidRDefault="00CF2391">
      <w:pPr>
        <w:pStyle w:val="a"/>
        <w:rPr>
          <w:rtl/>
        </w:rPr>
      </w:pPr>
    </w:p>
    <w:p w14:paraId="79BFED3B" w14:textId="77777777" w:rsidR="00000000" w:rsidRDefault="00CF2391">
      <w:pPr>
        <w:pStyle w:val="a"/>
        <w:rPr>
          <w:rFonts w:hint="cs"/>
          <w:rtl/>
        </w:rPr>
      </w:pPr>
      <w:r>
        <w:rPr>
          <w:rFonts w:hint="cs"/>
          <w:rtl/>
        </w:rPr>
        <w:t>רבותי חברי הכנסת, אנחנו ממשיכים בסדר-היום: עיכוב בניית גדר ההפרדה - דיו</w:t>
      </w:r>
      <w:r>
        <w:rPr>
          <w:rFonts w:hint="cs"/>
          <w:rtl/>
        </w:rPr>
        <w:t xml:space="preserve">ן בעקבות הצעה לסדר-היום של חברת הכנסת דליה איציק; וכן הקמת גדר הפרדה - דיון בעקבות הצעה לסדר-היום של חבר הכנסת חיים רמון. ראשונת הדוברים, חברת הכנסת דליה איציק - בבקשה, גברתי, עשר דקות לרשותך. </w:t>
      </w:r>
    </w:p>
    <w:p w14:paraId="52FCEC37" w14:textId="77777777" w:rsidR="00000000" w:rsidRDefault="00CF2391">
      <w:pPr>
        <w:pStyle w:val="a"/>
        <w:rPr>
          <w:rFonts w:hint="cs"/>
          <w:rtl/>
        </w:rPr>
      </w:pPr>
    </w:p>
    <w:p w14:paraId="4BFED684" w14:textId="77777777" w:rsidR="00000000" w:rsidRDefault="00CF2391">
      <w:pPr>
        <w:pStyle w:val="Speaker"/>
        <w:rPr>
          <w:rtl/>
        </w:rPr>
      </w:pPr>
      <w:bookmarkStart w:id="97" w:name="FS000000433T22_07_2003_17_21_47"/>
      <w:bookmarkStart w:id="98" w:name="_Toc46681722"/>
      <w:bookmarkStart w:id="99" w:name="_Toc50268895"/>
      <w:bookmarkEnd w:id="97"/>
      <w:r>
        <w:rPr>
          <w:rFonts w:hint="eastAsia"/>
          <w:rtl/>
        </w:rPr>
        <w:t>דליה</w:t>
      </w:r>
      <w:r>
        <w:rPr>
          <w:rtl/>
        </w:rPr>
        <w:t xml:space="preserve"> איציק (העבודה-מימד):</w:t>
      </w:r>
      <w:bookmarkEnd w:id="98"/>
      <w:bookmarkEnd w:id="99"/>
    </w:p>
    <w:p w14:paraId="0A786C4F" w14:textId="77777777" w:rsidR="00000000" w:rsidRDefault="00CF2391">
      <w:pPr>
        <w:pStyle w:val="a"/>
        <w:rPr>
          <w:rFonts w:hint="cs"/>
          <w:rtl/>
        </w:rPr>
      </w:pPr>
    </w:p>
    <w:p w14:paraId="48DFCAD2" w14:textId="77777777" w:rsidR="00000000" w:rsidRDefault="00CF2391">
      <w:pPr>
        <w:pStyle w:val="a"/>
        <w:rPr>
          <w:rFonts w:hint="cs"/>
          <w:rtl/>
        </w:rPr>
      </w:pPr>
      <w:r>
        <w:rPr>
          <w:rFonts w:hint="cs"/>
          <w:rtl/>
        </w:rPr>
        <w:t xml:space="preserve">אדוני היושב-ראש, חברי חברי הכנסת, </w:t>
      </w:r>
      <w:r>
        <w:rPr>
          <w:rFonts w:hint="cs"/>
          <w:rtl/>
        </w:rPr>
        <w:t xml:space="preserve">אדוני השר; אדוני היושב-ראש, אתה הערת לשר, ובצדק, שאם יתברר  - כמו שאמרת, שלא מכירים את הנתונים -  שנהרג מישהו כך סתם, הרי זה נורא ואיום. אני מקווה שאם זה כך, יבואו אתו חשבון בדיוק כמו עם אנשים אחרים מצד אחר שעושים דברים כאלה, ושלא תהיה פה איפה ואיפה. צריך </w:t>
      </w:r>
      <w:r>
        <w:rPr>
          <w:rFonts w:hint="cs"/>
          <w:rtl/>
        </w:rPr>
        <w:t xml:space="preserve">שהצדק ייעשה, אבל גם ייראה. </w:t>
      </w:r>
    </w:p>
    <w:p w14:paraId="4C74B600" w14:textId="77777777" w:rsidR="00000000" w:rsidRDefault="00CF2391">
      <w:pPr>
        <w:pStyle w:val="a"/>
        <w:rPr>
          <w:rFonts w:hint="cs"/>
          <w:rtl/>
        </w:rPr>
      </w:pPr>
    </w:p>
    <w:p w14:paraId="3477046E" w14:textId="77777777" w:rsidR="00000000" w:rsidRDefault="00CF2391">
      <w:pPr>
        <w:pStyle w:val="a"/>
        <w:rPr>
          <w:rFonts w:hint="cs"/>
          <w:rtl/>
        </w:rPr>
      </w:pPr>
      <w:r>
        <w:rPr>
          <w:rFonts w:hint="cs"/>
          <w:rtl/>
        </w:rPr>
        <w:t>אדוני היושב-ראש, אתה ואני היינו שרים בממשלתו הקודמת של שרון. אתה יודע, אדוני היושב-ראש, כמה חצי לעג ספגתי מראש הממשלה על גדר ההפרדה. אילולא היה הנושא הזה כל כך עצוב, הוא בוודאי היה מצחיק. לראות אותו עכשיו מגן על גדר ההפרדה בחיר</w:t>
      </w:r>
      <w:r>
        <w:rPr>
          <w:rFonts w:hint="cs"/>
          <w:rtl/>
        </w:rPr>
        <w:t>וף נפש מול האמריקנים - הגדר תקום - אתה זוכר איזה דין ודברים, לצערי הרב ולמען היושר גם עם חלק ממפלגתי, אבל עם ראש הממשלה, היה לי - וגם אתה, אדוני השר, שישבת שם לא מעט פעמים - חילוקי דעות. אבל פתאום, מה קרה לו?</w:t>
      </w:r>
    </w:p>
    <w:p w14:paraId="54F1AF0D" w14:textId="77777777" w:rsidR="00000000" w:rsidRDefault="00CF2391">
      <w:pPr>
        <w:pStyle w:val="a"/>
        <w:rPr>
          <w:rFonts w:hint="cs"/>
          <w:rtl/>
        </w:rPr>
      </w:pPr>
    </w:p>
    <w:p w14:paraId="56D55D50" w14:textId="77777777" w:rsidR="00000000" w:rsidRDefault="00CF2391">
      <w:pPr>
        <w:pStyle w:val="ad"/>
        <w:rPr>
          <w:rtl/>
        </w:rPr>
      </w:pPr>
      <w:r>
        <w:rPr>
          <w:rtl/>
        </w:rPr>
        <w:t>היו"ר ראובן ריבלין:</w:t>
      </w:r>
    </w:p>
    <w:p w14:paraId="5269ACDD" w14:textId="77777777" w:rsidR="00000000" w:rsidRDefault="00CF2391">
      <w:pPr>
        <w:pStyle w:val="a"/>
        <w:rPr>
          <w:rtl/>
        </w:rPr>
      </w:pPr>
    </w:p>
    <w:p w14:paraId="3B197C38" w14:textId="77777777" w:rsidR="00000000" w:rsidRDefault="00CF2391">
      <w:pPr>
        <w:pStyle w:val="a"/>
        <w:rPr>
          <w:rFonts w:hint="cs"/>
          <w:rtl/>
        </w:rPr>
      </w:pPr>
      <w:r>
        <w:rPr>
          <w:rFonts w:hint="cs"/>
          <w:rtl/>
        </w:rPr>
        <w:t>שותפו הבכיר, פרס, התנגד.</w:t>
      </w:r>
    </w:p>
    <w:p w14:paraId="5BBF3354" w14:textId="77777777" w:rsidR="00000000" w:rsidRDefault="00CF2391">
      <w:pPr>
        <w:pStyle w:val="a"/>
        <w:rPr>
          <w:rFonts w:hint="cs"/>
          <w:rtl/>
        </w:rPr>
      </w:pPr>
    </w:p>
    <w:p w14:paraId="51210631" w14:textId="77777777" w:rsidR="00000000" w:rsidRDefault="00CF2391">
      <w:pPr>
        <w:pStyle w:val="SpeakerCon"/>
        <w:rPr>
          <w:rtl/>
        </w:rPr>
      </w:pPr>
      <w:bookmarkStart w:id="100" w:name="FS000000433T22_07_2003_17_26_24C"/>
      <w:bookmarkEnd w:id="100"/>
      <w:r>
        <w:rPr>
          <w:rtl/>
        </w:rPr>
        <w:t>דליה איציק (העבודה-מימד):</w:t>
      </w:r>
    </w:p>
    <w:p w14:paraId="7AF7561F" w14:textId="77777777" w:rsidR="00000000" w:rsidRDefault="00CF2391">
      <w:pPr>
        <w:pStyle w:val="a"/>
        <w:rPr>
          <w:rtl/>
        </w:rPr>
      </w:pPr>
    </w:p>
    <w:p w14:paraId="7DAFD8AC" w14:textId="77777777" w:rsidR="00000000" w:rsidRDefault="00CF2391">
      <w:pPr>
        <w:pStyle w:val="a"/>
        <w:rPr>
          <w:rFonts w:hint="cs"/>
          <w:rtl/>
        </w:rPr>
      </w:pPr>
      <w:r>
        <w:rPr>
          <w:rFonts w:hint="cs"/>
          <w:rtl/>
        </w:rPr>
        <w:t xml:space="preserve">זה נכון מאוד, וגם אמרתי את זה, אבל הוא ראש הממשלה. איך עכשיו הוא נלחם על הגדר. </w:t>
      </w:r>
    </w:p>
    <w:p w14:paraId="5E183099" w14:textId="77777777" w:rsidR="00000000" w:rsidRDefault="00CF2391">
      <w:pPr>
        <w:pStyle w:val="a"/>
        <w:rPr>
          <w:rFonts w:hint="cs"/>
          <w:rtl/>
        </w:rPr>
      </w:pPr>
    </w:p>
    <w:p w14:paraId="610D4FFF" w14:textId="77777777" w:rsidR="00000000" w:rsidRDefault="00CF2391">
      <w:pPr>
        <w:pStyle w:val="ad"/>
        <w:rPr>
          <w:rtl/>
        </w:rPr>
      </w:pPr>
      <w:r>
        <w:rPr>
          <w:rtl/>
        </w:rPr>
        <w:t>היו"ר ראובן ריבלין:</w:t>
      </w:r>
    </w:p>
    <w:p w14:paraId="56C2D17C" w14:textId="77777777" w:rsidR="00000000" w:rsidRDefault="00CF2391">
      <w:pPr>
        <w:pStyle w:val="a"/>
        <w:rPr>
          <w:rtl/>
        </w:rPr>
      </w:pPr>
    </w:p>
    <w:p w14:paraId="0AEB78D0" w14:textId="77777777" w:rsidR="00000000" w:rsidRDefault="00CF2391">
      <w:pPr>
        <w:pStyle w:val="a"/>
        <w:rPr>
          <w:rFonts w:hint="cs"/>
          <w:rtl/>
        </w:rPr>
      </w:pPr>
      <w:r>
        <w:rPr>
          <w:rFonts w:hint="cs"/>
          <w:rtl/>
        </w:rPr>
        <w:t>גם מתן וילנאי התנגד.</w:t>
      </w:r>
    </w:p>
    <w:p w14:paraId="06867339" w14:textId="77777777" w:rsidR="00000000" w:rsidRDefault="00CF2391">
      <w:pPr>
        <w:pStyle w:val="a"/>
        <w:rPr>
          <w:rFonts w:hint="cs"/>
          <w:rtl/>
        </w:rPr>
      </w:pPr>
    </w:p>
    <w:p w14:paraId="6EFEF2E6" w14:textId="77777777" w:rsidR="00000000" w:rsidRDefault="00CF2391">
      <w:pPr>
        <w:pStyle w:val="SpeakerCon"/>
        <w:rPr>
          <w:rtl/>
        </w:rPr>
      </w:pPr>
      <w:bookmarkStart w:id="101" w:name="FS000000433T22_07_2003_17_30_07C"/>
      <w:bookmarkEnd w:id="101"/>
      <w:r>
        <w:rPr>
          <w:rtl/>
        </w:rPr>
        <w:t>דליה איציק (העבודה-מימד):</w:t>
      </w:r>
    </w:p>
    <w:p w14:paraId="45B94D4D" w14:textId="77777777" w:rsidR="00000000" w:rsidRDefault="00CF2391">
      <w:pPr>
        <w:pStyle w:val="a"/>
        <w:rPr>
          <w:rtl/>
        </w:rPr>
      </w:pPr>
    </w:p>
    <w:p w14:paraId="70D7649A" w14:textId="77777777" w:rsidR="00000000" w:rsidRDefault="00CF2391">
      <w:pPr>
        <w:pStyle w:val="a"/>
        <w:rPr>
          <w:rFonts w:hint="cs"/>
          <w:rtl/>
        </w:rPr>
      </w:pPr>
      <w:r>
        <w:rPr>
          <w:rFonts w:hint="cs"/>
          <w:rtl/>
        </w:rPr>
        <w:t>תראה, שותפו הבכיר נשאר בעמדה שלא צריך גדר. שותפו הבכיר, אבל לא שותפו. שמעון פ</w:t>
      </w:r>
      <w:r>
        <w:rPr>
          <w:rFonts w:hint="cs"/>
          <w:rtl/>
        </w:rPr>
        <w:t xml:space="preserve">רס נשאר בעמדתו. פתאום ראש הממשלה, עכשיו, כשהוא מרגיש כנראה שהפלסטינים לא רוצים בגדר, אז הוא בעד הגדר. יכול להיות שהיינו צריכים אז להביא אותם למצב שהם יתבטאו נגד הגדר. </w:t>
      </w:r>
    </w:p>
    <w:p w14:paraId="123B5BCA" w14:textId="77777777" w:rsidR="00000000" w:rsidRDefault="00CF2391">
      <w:pPr>
        <w:pStyle w:val="a"/>
        <w:rPr>
          <w:rFonts w:hint="cs"/>
          <w:rtl/>
        </w:rPr>
      </w:pPr>
    </w:p>
    <w:p w14:paraId="0A3D00F8" w14:textId="77777777" w:rsidR="00000000" w:rsidRDefault="00CF2391">
      <w:pPr>
        <w:pStyle w:val="ad"/>
        <w:rPr>
          <w:rtl/>
        </w:rPr>
      </w:pPr>
      <w:r>
        <w:rPr>
          <w:rtl/>
        </w:rPr>
        <w:t>היו"ר ראובן ריבלין:</w:t>
      </w:r>
    </w:p>
    <w:p w14:paraId="615AE07D" w14:textId="77777777" w:rsidR="00000000" w:rsidRDefault="00CF2391">
      <w:pPr>
        <w:pStyle w:val="a"/>
        <w:rPr>
          <w:rtl/>
        </w:rPr>
      </w:pPr>
    </w:p>
    <w:p w14:paraId="766316AA" w14:textId="77777777" w:rsidR="00000000" w:rsidRDefault="00CF2391">
      <w:pPr>
        <w:pStyle w:val="a"/>
        <w:rPr>
          <w:rFonts w:hint="cs"/>
          <w:rtl/>
        </w:rPr>
      </w:pPr>
      <w:r>
        <w:rPr>
          <w:rFonts w:hint="cs"/>
          <w:rtl/>
        </w:rPr>
        <w:t>גם אז הם התבטאו נגד הגדר.</w:t>
      </w:r>
    </w:p>
    <w:p w14:paraId="5269703E" w14:textId="77777777" w:rsidR="00000000" w:rsidRDefault="00CF2391">
      <w:pPr>
        <w:pStyle w:val="a"/>
        <w:rPr>
          <w:rFonts w:hint="cs"/>
          <w:rtl/>
        </w:rPr>
      </w:pPr>
    </w:p>
    <w:p w14:paraId="3203D75C" w14:textId="77777777" w:rsidR="00000000" w:rsidRDefault="00CF2391">
      <w:pPr>
        <w:pStyle w:val="SpeakerCon"/>
        <w:rPr>
          <w:rtl/>
        </w:rPr>
      </w:pPr>
      <w:bookmarkStart w:id="102" w:name="FS000000433T22_07_2003_17_31_34C"/>
      <w:bookmarkEnd w:id="102"/>
      <w:r>
        <w:rPr>
          <w:rtl/>
        </w:rPr>
        <w:t>דליה איציק (העבודה-מימד):</w:t>
      </w:r>
    </w:p>
    <w:p w14:paraId="5869C048" w14:textId="77777777" w:rsidR="00000000" w:rsidRDefault="00CF2391">
      <w:pPr>
        <w:pStyle w:val="a"/>
        <w:rPr>
          <w:rtl/>
        </w:rPr>
      </w:pPr>
    </w:p>
    <w:p w14:paraId="6C027E84" w14:textId="77777777" w:rsidR="00000000" w:rsidRDefault="00CF2391">
      <w:pPr>
        <w:pStyle w:val="a"/>
        <w:rPr>
          <w:rFonts w:hint="cs"/>
          <w:rtl/>
        </w:rPr>
      </w:pPr>
      <w:r>
        <w:rPr>
          <w:rFonts w:hint="cs"/>
          <w:rtl/>
        </w:rPr>
        <w:t xml:space="preserve">אבל היום הם </w:t>
      </w:r>
      <w:r>
        <w:rPr>
          <w:rFonts w:hint="cs"/>
          <w:rtl/>
        </w:rPr>
        <w:t>הרבה יותר נלחמים על העניין הזה, האמריקנים עכשיו שותפים, האנגלים עכשיו שותפים. אתה, חבר הכנסת אהוד יתום, לא שואל את עצמך מה קרה לו לראש הממשלה? מה פתאום הוא כך נלחם על הגדר?</w:t>
      </w:r>
    </w:p>
    <w:p w14:paraId="36BC9187" w14:textId="77777777" w:rsidR="00000000" w:rsidRDefault="00CF2391">
      <w:pPr>
        <w:pStyle w:val="a"/>
        <w:rPr>
          <w:rFonts w:hint="cs"/>
          <w:rtl/>
        </w:rPr>
      </w:pPr>
    </w:p>
    <w:p w14:paraId="7B27C061" w14:textId="77777777" w:rsidR="00000000" w:rsidRDefault="00CF2391">
      <w:pPr>
        <w:pStyle w:val="ac"/>
        <w:rPr>
          <w:rtl/>
        </w:rPr>
      </w:pPr>
      <w:r>
        <w:rPr>
          <w:rFonts w:hint="eastAsia"/>
          <w:rtl/>
        </w:rPr>
        <w:t>אהוד</w:t>
      </w:r>
      <w:r>
        <w:rPr>
          <w:rtl/>
        </w:rPr>
        <w:t xml:space="preserve"> יתום (הליכוד):</w:t>
      </w:r>
    </w:p>
    <w:p w14:paraId="3F0C4F5C" w14:textId="77777777" w:rsidR="00000000" w:rsidRDefault="00CF2391">
      <w:pPr>
        <w:pStyle w:val="a"/>
        <w:rPr>
          <w:rFonts w:hint="cs"/>
          <w:rtl/>
        </w:rPr>
      </w:pPr>
    </w:p>
    <w:p w14:paraId="564D5BA8" w14:textId="77777777" w:rsidR="00000000" w:rsidRDefault="00CF2391">
      <w:pPr>
        <w:pStyle w:val="a"/>
        <w:rPr>
          <w:rFonts w:hint="cs"/>
          <w:rtl/>
        </w:rPr>
      </w:pPr>
      <w:r>
        <w:rPr>
          <w:rFonts w:hint="cs"/>
          <w:rtl/>
        </w:rPr>
        <w:t>את שואלת אותי מה אני שואל את עצמי?</w:t>
      </w:r>
    </w:p>
    <w:p w14:paraId="70C210B3" w14:textId="77777777" w:rsidR="00000000" w:rsidRDefault="00CF2391">
      <w:pPr>
        <w:pStyle w:val="a"/>
        <w:rPr>
          <w:rFonts w:hint="cs"/>
          <w:rtl/>
        </w:rPr>
      </w:pPr>
    </w:p>
    <w:p w14:paraId="6007869B" w14:textId="77777777" w:rsidR="00000000" w:rsidRDefault="00CF2391">
      <w:pPr>
        <w:pStyle w:val="SpeakerCon"/>
        <w:rPr>
          <w:rtl/>
        </w:rPr>
      </w:pPr>
      <w:bookmarkStart w:id="103" w:name="FS000000433T22_07_2003_17_32_40C"/>
      <w:bookmarkEnd w:id="103"/>
      <w:r>
        <w:rPr>
          <w:rtl/>
        </w:rPr>
        <w:t>דליה איציק (העבודה-מימד):</w:t>
      </w:r>
    </w:p>
    <w:p w14:paraId="1BC3D196" w14:textId="77777777" w:rsidR="00000000" w:rsidRDefault="00CF2391">
      <w:pPr>
        <w:pStyle w:val="a"/>
        <w:rPr>
          <w:rtl/>
        </w:rPr>
      </w:pPr>
    </w:p>
    <w:p w14:paraId="424C22D6" w14:textId="77777777" w:rsidR="00000000" w:rsidRDefault="00CF2391">
      <w:pPr>
        <w:pStyle w:val="a"/>
        <w:rPr>
          <w:rFonts w:hint="cs"/>
          <w:rtl/>
        </w:rPr>
      </w:pPr>
      <w:r>
        <w:rPr>
          <w:rFonts w:hint="cs"/>
          <w:rtl/>
        </w:rPr>
        <w:t>כן.</w:t>
      </w:r>
    </w:p>
    <w:p w14:paraId="7DE1402F" w14:textId="77777777" w:rsidR="00000000" w:rsidRDefault="00CF2391">
      <w:pPr>
        <w:pStyle w:val="a"/>
        <w:rPr>
          <w:rFonts w:hint="cs"/>
          <w:rtl/>
        </w:rPr>
      </w:pPr>
    </w:p>
    <w:p w14:paraId="4568401D" w14:textId="77777777" w:rsidR="00000000" w:rsidRDefault="00CF2391">
      <w:pPr>
        <w:pStyle w:val="ac"/>
        <w:rPr>
          <w:rtl/>
        </w:rPr>
      </w:pPr>
      <w:r>
        <w:rPr>
          <w:rFonts w:hint="eastAsia"/>
          <w:rtl/>
        </w:rPr>
        <w:t>אהוד</w:t>
      </w:r>
      <w:r>
        <w:rPr>
          <w:rtl/>
        </w:rPr>
        <w:t xml:space="preserve"> יתום (הליכוד):</w:t>
      </w:r>
    </w:p>
    <w:p w14:paraId="4B7067E2" w14:textId="77777777" w:rsidR="00000000" w:rsidRDefault="00CF2391">
      <w:pPr>
        <w:pStyle w:val="a"/>
        <w:rPr>
          <w:rFonts w:hint="cs"/>
          <w:rtl/>
        </w:rPr>
      </w:pPr>
    </w:p>
    <w:p w14:paraId="324E30A7" w14:textId="77777777" w:rsidR="00000000" w:rsidRDefault="00CF2391">
      <w:pPr>
        <w:pStyle w:val="a"/>
        <w:rPr>
          <w:rFonts w:hint="cs"/>
          <w:rtl/>
        </w:rPr>
      </w:pPr>
      <w:r>
        <w:rPr>
          <w:rFonts w:hint="cs"/>
          <w:rtl/>
        </w:rPr>
        <w:t xml:space="preserve">אז תשמעי מה דעתי על הגדר. </w:t>
      </w:r>
    </w:p>
    <w:p w14:paraId="7CAD518D" w14:textId="77777777" w:rsidR="00000000" w:rsidRDefault="00CF2391">
      <w:pPr>
        <w:pStyle w:val="a"/>
        <w:rPr>
          <w:rFonts w:hint="cs"/>
          <w:rtl/>
        </w:rPr>
      </w:pPr>
    </w:p>
    <w:p w14:paraId="201E9B17" w14:textId="77777777" w:rsidR="00000000" w:rsidRDefault="00CF2391">
      <w:pPr>
        <w:pStyle w:val="SpeakerCon"/>
        <w:rPr>
          <w:rtl/>
        </w:rPr>
      </w:pPr>
      <w:bookmarkStart w:id="104" w:name="FS000000433T22_07_2003_17_32_59C"/>
      <w:bookmarkEnd w:id="104"/>
      <w:r>
        <w:rPr>
          <w:rtl/>
        </w:rPr>
        <w:t>דליה איציק (העבודה-מימד):</w:t>
      </w:r>
    </w:p>
    <w:p w14:paraId="5130876A" w14:textId="77777777" w:rsidR="00000000" w:rsidRDefault="00CF2391">
      <w:pPr>
        <w:pStyle w:val="a"/>
        <w:rPr>
          <w:rtl/>
        </w:rPr>
      </w:pPr>
    </w:p>
    <w:p w14:paraId="4DC7C0FA" w14:textId="77777777" w:rsidR="00000000" w:rsidRDefault="00CF2391">
      <w:pPr>
        <w:pStyle w:val="a"/>
        <w:rPr>
          <w:rFonts w:hint="cs"/>
          <w:rtl/>
        </w:rPr>
      </w:pPr>
      <w:r>
        <w:rPr>
          <w:rFonts w:hint="cs"/>
          <w:rtl/>
        </w:rPr>
        <w:t xml:space="preserve">אני מאוד אשמח. </w:t>
      </w:r>
    </w:p>
    <w:p w14:paraId="03431E00" w14:textId="77777777" w:rsidR="00000000" w:rsidRDefault="00CF2391">
      <w:pPr>
        <w:pStyle w:val="a"/>
        <w:rPr>
          <w:rFonts w:hint="cs"/>
          <w:rtl/>
        </w:rPr>
      </w:pPr>
    </w:p>
    <w:p w14:paraId="40E29E0C" w14:textId="77777777" w:rsidR="00000000" w:rsidRDefault="00CF2391">
      <w:pPr>
        <w:pStyle w:val="a"/>
        <w:rPr>
          <w:rFonts w:hint="cs"/>
          <w:rtl/>
        </w:rPr>
      </w:pPr>
      <w:r>
        <w:rPr>
          <w:rFonts w:hint="cs"/>
          <w:rtl/>
        </w:rPr>
        <w:t>אין מדינה בעולם שאין לה תיחום של גבולות ואין מדינה בעולם שמאפשרת כניסה חופשית למתאבדים ולמחבלים רעים ומשחיתים, מהרגים ומרצחים ככה סתם. אין מדינה בעולם. העוב</w:t>
      </w:r>
      <w:r>
        <w:rPr>
          <w:rFonts w:hint="cs"/>
          <w:rtl/>
        </w:rPr>
        <w:t xml:space="preserve">דה היא, שחלק מהימין חושב בעצם לא מה טוב למדינת ישראל, אלא איך מוציאים עיניים לפלסטינים. אנחנו לא נעשה גדר בשביל להוציא להם את העיניים; לא בשביל לשמור על שלנו, אלא איך נוציא להם את העיניים. בינתיים אנחנו מאבדים את שלנו, ומאבדים בכמויות. </w:t>
      </w:r>
    </w:p>
    <w:p w14:paraId="50D6071B" w14:textId="77777777" w:rsidR="00000000" w:rsidRDefault="00CF2391">
      <w:pPr>
        <w:pStyle w:val="a"/>
        <w:rPr>
          <w:rFonts w:hint="cs"/>
          <w:rtl/>
        </w:rPr>
      </w:pPr>
    </w:p>
    <w:p w14:paraId="3DDB71FF" w14:textId="77777777" w:rsidR="00000000" w:rsidRDefault="00CF2391">
      <w:pPr>
        <w:pStyle w:val="a"/>
        <w:rPr>
          <w:rFonts w:hint="cs"/>
          <w:rtl/>
        </w:rPr>
      </w:pPr>
      <w:r>
        <w:rPr>
          <w:rFonts w:hint="cs"/>
          <w:rtl/>
        </w:rPr>
        <w:t>אם יש סיבה ויש הצד</w:t>
      </w:r>
      <w:r>
        <w:rPr>
          <w:rFonts w:hint="cs"/>
          <w:rtl/>
        </w:rPr>
        <w:t>קה, אדוני השר, להקמת ועדת חקירה, זה הנושא. צריכה לקום ועדת חקירה כדי לראות איך זה שלמעלה מ-800 ישראלים הלכו אל מותם כשאנחנו יודעים - כשאנחנו יודעים, שאת מותו של חלק מהם אפשר היה למנוע. אסור שזה לא ידיר שינה, לא מעיניך, לא מעיני, לא מעיני היושב-ראש ולא מעינ</w:t>
      </w:r>
      <w:r>
        <w:rPr>
          <w:rFonts w:hint="cs"/>
          <w:rtl/>
        </w:rPr>
        <w:t xml:space="preserve">י השרים בממשלה הזאת ולא בקודמת. איך זה קרה שאנשים הלכו כך אל מותם בקלות דעת בלתי נסבלת כזאת. </w:t>
      </w:r>
    </w:p>
    <w:p w14:paraId="26B11FA7" w14:textId="77777777" w:rsidR="00000000" w:rsidRDefault="00CF2391">
      <w:pPr>
        <w:pStyle w:val="a"/>
        <w:rPr>
          <w:rFonts w:hint="cs"/>
          <w:rtl/>
        </w:rPr>
      </w:pPr>
    </w:p>
    <w:p w14:paraId="7417FF3D" w14:textId="77777777" w:rsidR="00000000" w:rsidRDefault="00CF2391">
      <w:pPr>
        <w:pStyle w:val="a"/>
        <w:rPr>
          <w:rFonts w:hint="cs"/>
          <w:rtl/>
        </w:rPr>
      </w:pPr>
      <w:r>
        <w:rPr>
          <w:rFonts w:hint="cs"/>
          <w:rtl/>
        </w:rPr>
        <w:t>אני קוראת סקרים. ראש הממשלה אומר הרבה פעמים שהציבור מתנגד. הנה, הציבור תומך. מרבית - כשאני אומרת מרבית זה 76% - הציבור הישראלי תומך בגדר ההפרדה. דא עקא שהימין מע</w:t>
      </w:r>
      <w:r>
        <w:rPr>
          <w:rFonts w:hint="cs"/>
          <w:rtl/>
        </w:rPr>
        <w:t>ולם לא הסכים לתיחום גבולות. אדוני השר, באופן ידידותי אני אומרת לך, שים לב להיסטוריה של הליכוד, של הימין. מעולם הוא לא הסכים לתיחום גבולות. למשל, בגין האב, זכרו לברכה, כשהוא דיבר על אוטונומיה, הוא דיבר על אוטונומיה לשטחים. אני מניחה שהוא ראה לנגד עיניו פלסט</w:t>
      </w:r>
      <w:r>
        <w:rPr>
          <w:rFonts w:hint="cs"/>
          <w:rtl/>
        </w:rPr>
        <w:t>ינים בורחים מהשטחים ומשאירים את השטחים בלי אנשים. כמו בתמונות של שאגאל - יש שטחים, אין אנשים. אז אולי אתם חושבים שהפלסטינים יברחו מהשטחים וילכו לאיזו ארץ אחרת וישאירו לנו את השטחים. אבל הם לא יעשו את זה. הואיל והם לא יעשו את זה, ואי-אפשר לאמץ שטחים בלי פלס</w:t>
      </w:r>
      <w:r>
        <w:rPr>
          <w:rFonts w:hint="cs"/>
          <w:rtl/>
        </w:rPr>
        <w:t>טינים, בעצם בגישתך זו או בגישתנו זו או בגישתם של אלה שתומכים בזה, אנחנו מדברים על כך שתהיה פה מדינה לא יהודית, כי הדמוגרפיה תכה אותנו, כי אי-אפשר לאמץ שטחים בלי אנשים.</w:t>
      </w:r>
    </w:p>
    <w:p w14:paraId="57A7C27E" w14:textId="77777777" w:rsidR="00000000" w:rsidRDefault="00CF2391">
      <w:pPr>
        <w:pStyle w:val="a"/>
        <w:rPr>
          <w:rFonts w:hint="cs"/>
          <w:rtl/>
        </w:rPr>
      </w:pPr>
    </w:p>
    <w:p w14:paraId="59DD3503" w14:textId="77777777" w:rsidR="00000000" w:rsidRDefault="00CF2391">
      <w:pPr>
        <w:pStyle w:val="a"/>
        <w:rPr>
          <w:rFonts w:hint="cs"/>
          <w:rtl/>
        </w:rPr>
      </w:pPr>
      <w:r>
        <w:rPr>
          <w:rFonts w:hint="cs"/>
          <w:rtl/>
        </w:rPr>
        <w:t>אתם - לא נעים להגיד - מישהו אמר לי נכון שאתם זקופי קומה רק בדיבורים. המחנה הלאומי, רוצי</w:t>
      </w:r>
      <w:r>
        <w:rPr>
          <w:rFonts w:hint="cs"/>
          <w:rtl/>
        </w:rPr>
        <w:t xml:space="preserve">ם מדינה יהודית. הכול אתם עושים כדי שלא תהיה פה מדינה יהודית. איך אני יודעת? </w:t>
      </w:r>
    </w:p>
    <w:p w14:paraId="16479ABF" w14:textId="77777777" w:rsidR="00000000" w:rsidRDefault="00CF2391">
      <w:pPr>
        <w:pStyle w:val="a"/>
        <w:rPr>
          <w:rFonts w:hint="cs"/>
          <w:rtl/>
        </w:rPr>
      </w:pPr>
    </w:p>
    <w:p w14:paraId="54083F04" w14:textId="77777777" w:rsidR="00000000" w:rsidRDefault="00CF2391">
      <w:pPr>
        <w:pStyle w:val="ac"/>
        <w:rPr>
          <w:rtl/>
        </w:rPr>
      </w:pPr>
      <w:r>
        <w:rPr>
          <w:rFonts w:hint="eastAsia"/>
          <w:rtl/>
        </w:rPr>
        <w:t>השר</w:t>
      </w:r>
      <w:r>
        <w:rPr>
          <w:rtl/>
        </w:rPr>
        <w:t xml:space="preserve"> גדעון עזרא:</w:t>
      </w:r>
    </w:p>
    <w:p w14:paraId="5B666E0B" w14:textId="77777777" w:rsidR="00000000" w:rsidRDefault="00CF2391">
      <w:pPr>
        <w:pStyle w:val="a"/>
        <w:rPr>
          <w:rFonts w:hint="cs"/>
          <w:rtl/>
        </w:rPr>
      </w:pPr>
    </w:p>
    <w:p w14:paraId="039883ED" w14:textId="77777777" w:rsidR="00000000" w:rsidRDefault="00CF2391">
      <w:pPr>
        <w:pStyle w:val="a"/>
        <w:rPr>
          <w:rFonts w:hint="cs"/>
          <w:rtl/>
        </w:rPr>
      </w:pPr>
      <w:r>
        <w:rPr>
          <w:rFonts w:hint="cs"/>
          <w:rtl/>
        </w:rPr>
        <w:t>בשם מי את מדברת?</w:t>
      </w:r>
    </w:p>
    <w:p w14:paraId="0D09CC1B" w14:textId="77777777" w:rsidR="00000000" w:rsidRDefault="00CF2391">
      <w:pPr>
        <w:pStyle w:val="a"/>
        <w:rPr>
          <w:rFonts w:hint="cs"/>
          <w:rtl/>
        </w:rPr>
      </w:pPr>
    </w:p>
    <w:p w14:paraId="4BE7D357" w14:textId="77777777" w:rsidR="00000000" w:rsidRDefault="00CF2391">
      <w:pPr>
        <w:pStyle w:val="SpeakerCon"/>
        <w:rPr>
          <w:rtl/>
        </w:rPr>
      </w:pPr>
      <w:bookmarkStart w:id="105" w:name="FS000000433T22_07_2003_17_43_03C"/>
      <w:bookmarkEnd w:id="105"/>
      <w:r>
        <w:rPr>
          <w:rtl/>
        </w:rPr>
        <w:t>דליה איציק (העבודה-מימד):</w:t>
      </w:r>
    </w:p>
    <w:p w14:paraId="17A39EE7" w14:textId="77777777" w:rsidR="00000000" w:rsidRDefault="00CF2391">
      <w:pPr>
        <w:pStyle w:val="a"/>
        <w:rPr>
          <w:rtl/>
        </w:rPr>
      </w:pPr>
    </w:p>
    <w:p w14:paraId="7B13C5C7" w14:textId="77777777" w:rsidR="00000000" w:rsidRDefault="00CF2391">
      <w:pPr>
        <w:pStyle w:val="a"/>
        <w:rPr>
          <w:rFonts w:hint="cs"/>
          <w:rtl/>
        </w:rPr>
      </w:pPr>
      <w:r>
        <w:rPr>
          <w:rFonts w:hint="cs"/>
          <w:rtl/>
        </w:rPr>
        <w:t xml:space="preserve">בשמי. בשמי, ואני יודעת לא פחות ממך. איך אני יודעת? את עזה קיבלו כשהיו בה 300,000 פלסטינים. עכשיו יש בעזה 1.3 מיליון </w:t>
      </w:r>
      <w:r>
        <w:rPr>
          <w:rFonts w:hint="cs"/>
          <w:rtl/>
        </w:rPr>
        <w:t>פלסטינים. זה נכון לעכשיו, לפני עשר דקות. אני לא יודעת מה קרה מאז. אז איך אני גם יודעת שסביר להניח שביהודה ושומרון, אם אתם תאמצו את השטחים הללו ולא נעשה סוף-סוף סדר בבלגן, אנחנו נהיה פה מדינה דו-לאומית, כשהרוב הוא רוב ערבי. איך זה מסתדר עם מה שאתם אומרים ומ</w:t>
      </w:r>
      <w:r>
        <w:rPr>
          <w:rFonts w:hint="cs"/>
          <w:rtl/>
        </w:rPr>
        <w:t xml:space="preserve">טיפים לנו כל היום? אלוהים, תסביר לי. </w:t>
      </w:r>
    </w:p>
    <w:p w14:paraId="40975688" w14:textId="77777777" w:rsidR="00000000" w:rsidRDefault="00CF2391">
      <w:pPr>
        <w:pStyle w:val="a"/>
        <w:rPr>
          <w:rFonts w:hint="cs"/>
          <w:rtl/>
        </w:rPr>
      </w:pPr>
    </w:p>
    <w:p w14:paraId="08DF8756" w14:textId="77777777" w:rsidR="00000000" w:rsidRDefault="00CF2391">
      <w:pPr>
        <w:pStyle w:val="a"/>
        <w:rPr>
          <w:rFonts w:hint="cs"/>
          <w:rtl/>
        </w:rPr>
      </w:pPr>
      <w:r>
        <w:rPr>
          <w:rFonts w:hint="cs"/>
          <w:rtl/>
        </w:rPr>
        <w:t>אני רוצה לשאול את חבר הכנסת אלדד, איך זה מסתדר?  גם אני רוצה ביטחון כמוך, גם אני רוצה שלום כמוך, אבל תסביר לי איך זה מסתדר. אני אומרת לך שאני מדברת נגד השמאל במדינת ישראל. השמאל לא רוצה גדר הפרדה. אתה יודע למה? כי חלק</w:t>
      </w:r>
      <w:r>
        <w:rPr>
          <w:rFonts w:hint="cs"/>
          <w:rtl/>
        </w:rPr>
        <w:t>ו חושב שחסר רק  פיילוט לעשות שלום. אני, לצערי הרב, הנה אני אומרת לך, אני חושבת שחסר שרון לעשות שלום, ואני לא חושבת שהוא יעשה שלום, אבל גם חסר פרטנר בצד השני. לצערי הרב, אני סבורה שטעינו בו, טעינו בערפאת. אין לי בכלל צל של ספק  בזה. תגיד לי אתה, מתי אתה תעמ</w:t>
      </w:r>
      <w:r>
        <w:rPr>
          <w:rFonts w:hint="cs"/>
          <w:rtl/>
        </w:rPr>
        <w:t xml:space="preserve">וד כאן על הבמה ותגיד: טעיתי? הנה, אני אומרת לך, טעינו. לא בדרך, לא במחיר, טעינו באיש. </w:t>
      </w:r>
    </w:p>
    <w:p w14:paraId="02579F40" w14:textId="77777777" w:rsidR="00000000" w:rsidRDefault="00CF2391">
      <w:pPr>
        <w:pStyle w:val="a"/>
        <w:rPr>
          <w:rFonts w:hint="cs"/>
          <w:rtl/>
        </w:rPr>
      </w:pPr>
    </w:p>
    <w:p w14:paraId="768505C8" w14:textId="77777777" w:rsidR="00000000" w:rsidRDefault="00CF2391">
      <w:pPr>
        <w:pStyle w:val="ac"/>
        <w:rPr>
          <w:rtl/>
        </w:rPr>
      </w:pPr>
      <w:r>
        <w:rPr>
          <w:rFonts w:hint="eastAsia"/>
          <w:rtl/>
        </w:rPr>
        <w:t>השר</w:t>
      </w:r>
      <w:r>
        <w:rPr>
          <w:rtl/>
        </w:rPr>
        <w:t xml:space="preserve"> גדעון עזרא:</w:t>
      </w:r>
    </w:p>
    <w:p w14:paraId="683BB7F3" w14:textId="77777777" w:rsidR="00000000" w:rsidRDefault="00CF2391">
      <w:pPr>
        <w:pStyle w:val="a"/>
        <w:rPr>
          <w:rFonts w:hint="cs"/>
          <w:rtl/>
        </w:rPr>
      </w:pPr>
    </w:p>
    <w:p w14:paraId="560CE494" w14:textId="77777777" w:rsidR="00000000" w:rsidRDefault="00CF2391">
      <w:pPr>
        <w:pStyle w:val="a"/>
        <w:rPr>
          <w:rFonts w:hint="cs"/>
          <w:rtl/>
        </w:rPr>
      </w:pPr>
      <w:r>
        <w:rPr>
          <w:rFonts w:hint="cs"/>
          <w:rtl/>
        </w:rPr>
        <w:t xml:space="preserve">טעיתם בשניהם. </w:t>
      </w:r>
    </w:p>
    <w:p w14:paraId="47A9F2E8" w14:textId="77777777" w:rsidR="00000000" w:rsidRDefault="00CF2391">
      <w:pPr>
        <w:pStyle w:val="a"/>
        <w:ind w:firstLine="0"/>
        <w:rPr>
          <w:rFonts w:hint="cs"/>
          <w:rtl/>
        </w:rPr>
      </w:pPr>
    </w:p>
    <w:p w14:paraId="5DD892C2" w14:textId="77777777" w:rsidR="00000000" w:rsidRDefault="00CF2391">
      <w:pPr>
        <w:pStyle w:val="SpeakerCon"/>
        <w:rPr>
          <w:rtl/>
        </w:rPr>
      </w:pPr>
      <w:bookmarkStart w:id="106" w:name="FS000000433T22_07_2003_17_57_50C"/>
      <w:bookmarkEnd w:id="106"/>
      <w:r>
        <w:rPr>
          <w:rtl/>
        </w:rPr>
        <w:t>דליה איציק (העבודה-מימד):</w:t>
      </w:r>
    </w:p>
    <w:p w14:paraId="58830C91" w14:textId="77777777" w:rsidR="00000000" w:rsidRDefault="00CF2391">
      <w:pPr>
        <w:pStyle w:val="a"/>
        <w:rPr>
          <w:rtl/>
        </w:rPr>
      </w:pPr>
    </w:p>
    <w:p w14:paraId="36860CB0" w14:textId="77777777" w:rsidR="00000000" w:rsidRDefault="00CF2391">
      <w:pPr>
        <w:pStyle w:val="a"/>
        <w:rPr>
          <w:rFonts w:hint="cs"/>
          <w:rtl/>
        </w:rPr>
      </w:pPr>
      <w:r>
        <w:rPr>
          <w:rFonts w:hint="cs"/>
          <w:rtl/>
        </w:rPr>
        <w:t>אדוני היושב-ראש, כשאני עושה חשבון, גם כספי, חשבון דמים במובן הכי נורא של המלה, אבל חשבון דמים גם בחשבון הכספ</w:t>
      </w:r>
      <w:r>
        <w:rPr>
          <w:rFonts w:hint="cs"/>
          <w:rtl/>
        </w:rPr>
        <w:t>י, אני שואלת את עצמי, האם מישהו פעם אמד, העריך, שערך את הגנבות למשל? אתה יודע כמה ויקי קנפו כאלה היה אפשר לפתור? אתה הרי יודע - זו מכת גנבות חול, ומכת מכוניות וכו'. אלה הרי כמויות אדירות. איך זה שיושבת מדינה חכמה שלמה ושותקת ולא עושה שום דבר?</w:t>
      </w:r>
    </w:p>
    <w:p w14:paraId="4FA198FF" w14:textId="77777777" w:rsidR="00000000" w:rsidRDefault="00CF2391">
      <w:pPr>
        <w:pStyle w:val="a"/>
        <w:rPr>
          <w:rFonts w:hint="cs"/>
          <w:rtl/>
        </w:rPr>
      </w:pPr>
    </w:p>
    <w:p w14:paraId="05775F68" w14:textId="77777777" w:rsidR="00000000" w:rsidRDefault="00CF2391">
      <w:pPr>
        <w:pStyle w:val="ac"/>
        <w:rPr>
          <w:rtl/>
        </w:rPr>
      </w:pPr>
      <w:r>
        <w:rPr>
          <w:rFonts w:hint="eastAsia"/>
          <w:rtl/>
        </w:rPr>
        <w:t>השר</w:t>
      </w:r>
      <w:r>
        <w:rPr>
          <w:rtl/>
        </w:rPr>
        <w:t xml:space="preserve"> גדעון עז</w:t>
      </w:r>
      <w:r>
        <w:rPr>
          <w:rtl/>
        </w:rPr>
        <w:t>רא:</w:t>
      </w:r>
    </w:p>
    <w:p w14:paraId="4F93DA6B" w14:textId="77777777" w:rsidR="00000000" w:rsidRDefault="00CF2391">
      <w:pPr>
        <w:pStyle w:val="a"/>
        <w:rPr>
          <w:rFonts w:hint="cs"/>
          <w:rtl/>
        </w:rPr>
      </w:pPr>
    </w:p>
    <w:p w14:paraId="762F1934" w14:textId="77777777" w:rsidR="00000000" w:rsidRDefault="00CF2391">
      <w:pPr>
        <w:pStyle w:val="a"/>
        <w:rPr>
          <w:rFonts w:hint="cs"/>
          <w:rtl/>
        </w:rPr>
      </w:pPr>
      <w:r>
        <w:rPr>
          <w:rFonts w:hint="cs"/>
          <w:rtl/>
        </w:rPr>
        <w:t>אפשר שאלה קטנה?</w:t>
      </w:r>
    </w:p>
    <w:p w14:paraId="07E6D409" w14:textId="77777777" w:rsidR="00000000" w:rsidRDefault="00CF2391">
      <w:pPr>
        <w:pStyle w:val="a"/>
        <w:rPr>
          <w:rFonts w:hint="cs"/>
          <w:rtl/>
        </w:rPr>
      </w:pPr>
    </w:p>
    <w:p w14:paraId="3D60FF5D" w14:textId="77777777" w:rsidR="00000000" w:rsidRDefault="00CF2391">
      <w:pPr>
        <w:pStyle w:val="SpeakerCon"/>
        <w:rPr>
          <w:rtl/>
        </w:rPr>
      </w:pPr>
      <w:bookmarkStart w:id="107" w:name="FS000000433T22_07_2003_18_00_05C"/>
      <w:bookmarkEnd w:id="107"/>
      <w:r>
        <w:rPr>
          <w:rtl/>
        </w:rPr>
        <w:t>דליה איציק (העבודה-מימד):</w:t>
      </w:r>
    </w:p>
    <w:p w14:paraId="4D315F10" w14:textId="77777777" w:rsidR="00000000" w:rsidRDefault="00CF2391">
      <w:pPr>
        <w:pStyle w:val="a"/>
        <w:rPr>
          <w:rtl/>
        </w:rPr>
      </w:pPr>
    </w:p>
    <w:p w14:paraId="7A18BF34" w14:textId="77777777" w:rsidR="00000000" w:rsidRDefault="00CF2391">
      <w:pPr>
        <w:pStyle w:val="a"/>
        <w:rPr>
          <w:rFonts w:hint="cs"/>
          <w:rtl/>
        </w:rPr>
      </w:pPr>
      <w:r>
        <w:rPr>
          <w:rFonts w:hint="cs"/>
          <w:rtl/>
        </w:rPr>
        <w:t>בבקשה.</w:t>
      </w:r>
    </w:p>
    <w:p w14:paraId="226C184A" w14:textId="77777777" w:rsidR="00000000" w:rsidRDefault="00CF2391">
      <w:pPr>
        <w:pStyle w:val="a"/>
        <w:rPr>
          <w:rFonts w:hint="cs"/>
          <w:rtl/>
        </w:rPr>
      </w:pPr>
    </w:p>
    <w:p w14:paraId="27ECA607" w14:textId="77777777" w:rsidR="00000000" w:rsidRDefault="00CF2391">
      <w:pPr>
        <w:pStyle w:val="ac"/>
        <w:rPr>
          <w:rtl/>
        </w:rPr>
      </w:pPr>
      <w:r>
        <w:rPr>
          <w:rFonts w:hint="eastAsia"/>
          <w:rtl/>
        </w:rPr>
        <w:t>השר</w:t>
      </w:r>
      <w:r>
        <w:rPr>
          <w:rtl/>
        </w:rPr>
        <w:t xml:space="preserve"> גדעון עזרא:</w:t>
      </w:r>
    </w:p>
    <w:p w14:paraId="3CAA1789" w14:textId="77777777" w:rsidR="00000000" w:rsidRDefault="00CF2391">
      <w:pPr>
        <w:pStyle w:val="a"/>
        <w:rPr>
          <w:rFonts w:hint="cs"/>
          <w:rtl/>
        </w:rPr>
      </w:pPr>
    </w:p>
    <w:p w14:paraId="6455B710" w14:textId="77777777" w:rsidR="00000000" w:rsidRDefault="00CF2391">
      <w:pPr>
        <w:pStyle w:val="a"/>
        <w:rPr>
          <w:rFonts w:hint="cs"/>
          <w:rtl/>
        </w:rPr>
      </w:pPr>
      <w:r>
        <w:rPr>
          <w:rFonts w:hint="cs"/>
          <w:rtl/>
        </w:rPr>
        <w:t>את בעד חופש הפולחן?</w:t>
      </w:r>
    </w:p>
    <w:p w14:paraId="475CC7EA" w14:textId="77777777" w:rsidR="00000000" w:rsidRDefault="00CF2391">
      <w:pPr>
        <w:pStyle w:val="a"/>
        <w:rPr>
          <w:rFonts w:hint="cs"/>
          <w:rtl/>
        </w:rPr>
      </w:pPr>
    </w:p>
    <w:p w14:paraId="4D6E3373" w14:textId="77777777" w:rsidR="00000000" w:rsidRDefault="00CF2391">
      <w:pPr>
        <w:pStyle w:val="SpeakerCon"/>
        <w:rPr>
          <w:rtl/>
        </w:rPr>
      </w:pPr>
      <w:bookmarkStart w:id="108" w:name="FS000000433T22_07_2003_18_00_29C"/>
      <w:bookmarkEnd w:id="108"/>
      <w:r>
        <w:rPr>
          <w:rtl/>
        </w:rPr>
        <w:t>דליה איציק (העבודה-מימד):</w:t>
      </w:r>
    </w:p>
    <w:p w14:paraId="17B89BA5" w14:textId="77777777" w:rsidR="00000000" w:rsidRDefault="00CF2391">
      <w:pPr>
        <w:pStyle w:val="a"/>
        <w:rPr>
          <w:rtl/>
        </w:rPr>
      </w:pPr>
    </w:p>
    <w:p w14:paraId="2037CCC1" w14:textId="77777777" w:rsidR="00000000" w:rsidRDefault="00CF2391">
      <w:pPr>
        <w:pStyle w:val="a"/>
        <w:rPr>
          <w:rFonts w:hint="cs"/>
          <w:rtl/>
        </w:rPr>
      </w:pPr>
      <w:r>
        <w:rPr>
          <w:rFonts w:hint="cs"/>
          <w:rtl/>
        </w:rPr>
        <w:t xml:space="preserve">מה זה חופש הפולחן? תלוי איזה פולחן. </w:t>
      </w:r>
    </w:p>
    <w:p w14:paraId="17B6CA5A" w14:textId="77777777" w:rsidR="00000000" w:rsidRDefault="00CF2391">
      <w:pPr>
        <w:pStyle w:val="a"/>
        <w:rPr>
          <w:rFonts w:hint="cs"/>
          <w:rtl/>
        </w:rPr>
      </w:pPr>
    </w:p>
    <w:p w14:paraId="5A7DA80C" w14:textId="77777777" w:rsidR="00000000" w:rsidRDefault="00CF2391">
      <w:pPr>
        <w:pStyle w:val="ac"/>
        <w:rPr>
          <w:rtl/>
        </w:rPr>
      </w:pPr>
      <w:r>
        <w:rPr>
          <w:rFonts w:hint="eastAsia"/>
          <w:rtl/>
        </w:rPr>
        <w:t>השר</w:t>
      </w:r>
      <w:r>
        <w:rPr>
          <w:rtl/>
        </w:rPr>
        <w:t xml:space="preserve"> גדעון עזרא:</w:t>
      </w:r>
    </w:p>
    <w:p w14:paraId="21A4CDE5" w14:textId="77777777" w:rsidR="00000000" w:rsidRDefault="00CF2391">
      <w:pPr>
        <w:pStyle w:val="a"/>
        <w:rPr>
          <w:rFonts w:hint="cs"/>
          <w:rtl/>
        </w:rPr>
      </w:pPr>
    </w:p>
    <w:p w14:paraId="4A7B957E" w14:textId="77777777" w:rsidR="00000000" w:rsidRDefault="00CF2391">
      <w:pPr>
        <w:pStyle w:val="a"/>
        <w:rPr>
          <w:rFonts w:hint="cs"/>
          <w:rtl/>
        </w:rPr>
      </w:pPr>
      <w:r>
        <w:rPr>
          <w:rFonts w:hint="cs"/>
          <w:rtl/>
        </w:rPr>
        <w:t>ביום שישי, שיבואו ערבים להתפלל בהר-הבית, את בעד?</w:t>
      </w:r>
    </w:p>
    <w:p w14:paraId="0222F1AC" w14:textId="77777777" w:rsidR="00000000" w:rsidRDefault="00CF2391">
      <w:pPr>
        <w:pStyle w:val="a"/>
        <w:rPr>
          <w:rFonts w:hint="cs"/>
          <w:rtl/>
        </w:rPr>
      </w:pPr>
    </w:p>
    <w:p w14:paraId="119E005F" w14:textId="77777777" w:rsidR="00000000" w:rsidRDefault="00CF2391">
      <w:pPr>
        <w:pStyle w:val="SpeakerCon"/>
        <w:rPr>
          <w:rtl/>
        </w:rPr>
      </w:pPr>
      <w:bookmarkStart w:id="109" w:name="FS000000433T22_07_2003_18_01_11C"/>
      <w:bookmarkEnd w:id="109"/>
      <w:r>
        <w:rPr>
          <w:rtl/>
        </w:rPr>
        <w:t>דליה איציק (העבודה-מימד):</w:t>
      </w:r>
    </w:p>
    <w:p w14:paraId="7580E86B" w14:textId="77777777" w:rsidR="00000000" w:rsidRDefault="00CF2391">
      <w:pPr>
        <w:pStyle w:val="a"/>
        <w:rPr>
          <w:rtl/>
        </w:rPr>
      </w:pPr>
    </w:p>
    <w:p w14:paraId="6D6152A5" w14:textId="77777777" w:rsidR="00000000" w:rsidRDefault="00CF2391">
      <w:pPr>
        <w:pStyle w:val="a"/>
        <w:rPr>
          <w:rFonts w:hint="cs"/>
          <w:rtl/>
        </w:rPr>
      </w:pPr>
      <w:r>
        <w:rPr>
          <w:rFonts w:hint="cs"/>
          <w:rtl/>
        </w:rPr>
        <w:t>כן</w:t>
      </w:r>
      <w:r>
        <w:rPr>
          <w:rFonts w:hint="cs"/>
          <w:rtl/>
        </w:rPr>
        <w:t>.</w:t>
      </w:r>
    </w:p>
    <w:p w14:paraId="49AC74DC" w14:textId="77777777" w:rsidR="00000000" w:rsidRDefault="00CF2391">
      <w:pPr>
        <w:pStyle w:val="a"/>
        <w:rPr>
          <w:rFonts w:hint="cs"/>
          <w:rtl/>
        </w:rPr>
      </w:pPr>
    </w:p>
    <w:p w14:paraId="780BEB91" w14:textId="77777777" w:rsidR="00000000" w:rsidRDefault="00CF2391">
      <w:pPr>
        <w:pStyle w:val="ac"/>
        <w:rPr>
          <w:rtl/>
        </w:rPr>
      </w:pPr>
      <w:r>
        <w:rPr>
          <w:rFonts w:hint="eastAsia"/>
          <w:rtl/>
        </w:rPr>
        <w:t>השר</w:t>
      </w:r>
      <w:r>
        <w:rPr>
          <w:rtl/>
        </w:rPr>
        <w:t xml:space="preserve"> גדעון עזרא:</w:t>
      </w:r>
    </w:p>
    <w:p w14:paraId="7C591D19" w14:textId="77777777" w:rsidR="00000000" w:rsidRDefault="00CF2391">
      <w:pPr>
        <w:pStyle w:val="a"/>
        <w:rPr>
          <w:rFonts w:hint="cs"/>
          <w:rtl/>
        </w:rPr>
      </w:pPr>
    </w:p>
    <w:p w14:paraId="01BE3901" w14:textId="77777777" w:rsidR="00000000" w:rsidRDefault="00CF2391">
      <w:pPr>
        <w:pStyle w:val="a"/>
        <w:rPr>
          <w:rFonts w:hint="cs"/>
          <w:rtl/>
        </w:rPr>
      </w:pPr>
      <w:r>
        <w:rPr>
          <w:rFonts w:hint="cs"/>
          <w:rtl/>
        </w:rPr>
        <w:t xml:space="preserve">הם באים ביום שישי בכמויות של עשרות אלפים. אם יש גדר הפרדה והם ייכנסו במעבר אחד, מי ייכנס שם? אני מוכן לפקח על הכניסה, אבל תגידי לי איך גדר - - - </w:t>
      </w:r>
    </w:p>
    <w:p w14:paraId="799D84A5" w14:textId="77777777" w:rsidR="00000000" w:rsidRDefault="00CF2391">
      <w:pPr>
        <w:pStyle w:val="a"/>
        <w:rPr>
          <w:rFonts w:hint="cs"/>
          <w:rtl/>
        </w:rPr>
      </w:pPr>
    </w:p>
    <w:p w14:paraId="2AF6B15F" w14:textId="77777777" w:rsidR="00000000" w:rsidRDefault="00CF2391">
      <w:pPr>
        <w:pStyle w:val="SpeakerCon"/>
        <w:rPr>
          <w:rtl/>
        </w:rPr>
      </w:pPr>
      <w:bookmarkStart w:id="110" w:name="FS000000433T22_07_2003_18_02_24C"/>
      <w:bookmarkEnd w:id="110"/>
      <w:r>
        <w:rPr>
          <w:rtl/>
        </w:rPr>
        <w:t>דליה איציק (העבודה-מימד):</w:t>
      </w:r>
    </w:p>
    <w:p w14:paraId="54FF44A1" w14:textId="77777777" w:rsidR="00000000" w:rsidRDefault="00CF2391">
      <w:pPr>
        <w:pStyle w:val="a"/>
        <w:rPr>
          <w:rtl/>
        </w:rPr>
      </w:pPr>
    </w:p>
    <w:p w14:paraId="5FF8BA64" w14:textId="77777777" w:rsidR="00000000" w:rsidRDefault="00CF2391">
      <w:pPr>
        <w:pStyle w:val="a"/>
        <w:rPr>
          <w:rFonts w:hint="cs"/>
          <w:rtl/>
        </w:rPr>
      </w:pPr>
      <w:r>
        <w:rPr>
          <w:rFonts w:hint="cs"/>
          <w:rtl/>
        </w:rPr>
        <w:t>אני חייבת לספר לך סיפור. אתה היית סגן ראש השב"כ? אתה מכיר את ר</w:t>
      </w:r>
      <w:r>
        <w:rPr>
          <w:rFonts w:hint="cs"/>
          <w:rtl/>
        </w:rPr>
        <w:t>אש השב"כ? מילא אני לא הייתי בסיירת מטכ"ל, אבל את ראש השב"כ אתה מכיר?</w:t>
      </w:r>
    </w:p>
    <w:p w14:paraId="6413695D" w14:textId="77777777" w:rsidR="00000000" w:rsidRDefault="00CF2391">
      <w:pPr>
        <w:pStyle w:val="a"/>
        <w:rPr>
          <w:rFonts w:hint="cs"/>
          <w:rtl/>
        </w:rPr>
      </w:pPr>
    </w:p>
    <w:p w14:paraId="57BE0939" w14:textId="77777777" w:rsidR="00000000" w:rsidRDefault="00CF2391">
      <w:pPr>
        <w:pStyle w:val="ac"/>
        <w:rPr>
          <w:rtl/>
        </w:rPr>
      </w:pPr>
      <w:r>
        <w:rPr>
          <w:rFonts w:hint="eastAsia"/>
          <w:rtl/>
        </w:rPr>
        <w:t>השר</w:t>
      </w:r>
      <w:r>
        <w:rPr>
          <w:rtl/>
        </w:rPr>
        <w:t xml:space="preserve"> גדעון עזרא:</w:t>
      </w:r>
    </w:p>
    <w:p w14:paraId="3074B3E3" w14:textId="77777777" w:rsidR="00000000" w:rsidRDefault="00CF2391">
      <w:pPr>
        <w:pStyle w:val="a"/>
        <w:rPr>
          <w:rFonts w:hint="cs"/>
          <w:rtl/>
        </w:rPr>
      </w:pPr>
    </w:p>
    <w:p w14:paraId="0825DFB0" w14:textId="77777777" w:rsidR="00000000" w:rsidRDefault="00CF2391">
      <w:pPr>
        <w:pStyle w:val="a"/>
        <w:rPr>
          <w:rFonts w:hint="cs"/>
          <w:rtl/>
        </w:rPr>
      </w:pPr>
      <w:r>
        <w:rPr>
          <w:rFonts w:hint="cs"/>
          <w:rtl/>
        </w:rPr>
        <w:t xml:space="preserve">תרשי לי. אני שואל אותך ותעני לי תשובה - - - </w:t>
      </w:r>
    </w:p>
    <w:p w14:paraId="30031CB5" w14:textId="77777777" w:rsidR="00000000" w:rsidRDefault="00CF2391">
      <w:pPr>
        <w:pStyle w:val="a"/>
        <w:rPr>
          <w:rFonts w:hint="cs"/>
          <w:rtl/>
        </w:rPr>
      </w:pPr>
    </w:p>
    <w:p w14:paraId="02712752" w14:textId="77777777" w:rsidR="00000000" w:rsidRDefault="00CF2391">
      <w:pPr>
        <w:pStyle w:val="SpeakerCon"/>
        <w:rPr>
          <w:rtl/>
        </w:rPr>
      </w:pPr>
      <w:bookmarkStart w:id="111" w:name="FS000000433T22_07_2003_18_03_26C"/>
      <w:bookmarkEnd w:id="111"/>
      <w:r>
        <w:rPr>
          <w:rtl/>
        </w:rPr>
        <w:t>דליה איציק (העבודה-מימד):</w:t>
      </w:r>
    </w:p>
    <w:p w14:paraId="49FE26EA" w14:textId="77777777" w:rsidR="00000000" w:rsidRDefault="00CF2391">
      <w:pPr>
        <w:pStyle w:val="a"/>
        <w:rPr>
          <w:rtl/>
        </w:rPr>
      </w:pPr>
    </w:p>
    <w:p w14:paraId="3627CCB5" w14:textId="77777777" w:rsidR="00000000" w:rsidRDefault="00CF2391">
      <w:pPr>
        <w:pStyle w:val="a"/>
        <w:rPr>
          <w:rFonts w:hint="cs"/>
          <w:rtl/>
        </w:rPr>
      </w:pPr>
      <w:r>
        <w:rPr>
          <w:rFonts w:hint="cs"/>
          <w:rtl/>
        </w:rPr>
        <w:t>אני אתן לך תשובה - - -</w:t>
      </w:r>
    </w:p>
    <w:p w14:paraId="2FE5033D" w14:textId="77777777" w:rsidR="00000000" w:rsidRDefault="00CF2391">
      <w:pPr>
        <w:pStyle w:val="a"/>
        <w:rPr>
          <w:rFonts w:hint="cs"/>
          <w:rtl/>
        </w:rPr>
      </w:pPr>
    </w:p>
    <w:p w14:paraId="7FB9F992" w14:textId="77777777" w:rsidR="00000000" w:rsidRDefault="00CF2391">
      <w:pPr>
        <w:pStyle w:val="ac"/>
        <w:rPr>
          <w:rtl/>
        </w:rPr>
      </w:pPr>
      <w:r>
        <w:rPr>
          <w:rFonts w:hint="eastAsia"/>
          <w:rtl/>
        </w:rPr>
        <w:t>השר</w:t>
      </w:r>
      <w:r>
        <w:rPr>
          <w:rtl/>
        </w:rPr>
        <w:t xml:space="preserve"> גדעון עזרא:</w:t>
      </w:r>
    </w:p>
    <w:p w14:paraId="1CA86202" w14:textId="77777777" w:rsidR="00000000" w:rsidRDefault="00CF2391">
      <w:pPr>
        <w:pStyle w:val="a"/>
        <w:rPr>
          <w:rFonts w:hint="cs"/>
          <w:rtl/>
        </w:rPr>
      </w:pPr>
    </w:p>
    <w:p w14:paraId="02C4A5E5" w14:textId="77777777" w:rsidR="00000000" w:rsidRDefault="00CF2391">
      <w:pPr>
        <w:pStyle w:val="a"/>
        <w:rPr>
          <w:rFonts w:hint="cs"/>
          <w:rtl/>
        </w:rPr>
      </w:pPr>
      <w:r>
        <w:rPr>
          <w:rFonts w:hint="cs"/>
          <w:rtl/>
        </w:rPr>
        <w:t xml:space="preserve">מה את עושה כש-50,000 פלסטינים ייכנסו ביום שישי - - - </w:t>
      </w:r>
    </w:p>
    <w:p w14:paraId="4D1CFA63" w14:textId="77777777" w:rsidR="00000000" w:rsidRDefault="00CF2391">
      <w:pPr>
        <w:pStyle w:val="a"/>
        <w:rPr>
          <w:rFonts w:hint="cs"/>
          <w:rtl/>
        </w:rPr>
      </w:pPr>
    </w:p>
    <w:p w14:paraId="6BBE8AA5" w14:textId="77777777" w:rsidR="00000000" w:rsidRDefault="00CF2391">
      <w:pPr>
        <w:pStyle w:val="ad"/>
        <w:rPr>
          <w:rtl/>
        </w:rPr>
      </w:pPr>
      <w:r>
        <w:rPr>
          <w:rtl/>
        </w:rPr>
        <w:t>היו"ר ראובן ריבלין:</w:t>
      </w:r>
    </w:p>
    <w:p w14:paraId="07D9D541" w14:textId="77777777" w:rsidR="00000000" w:rsidRDefault="00CF2391">
      <w:pPr>
        <w:pStyle w:val="a"/>
        <w:rPr>
          <w:rtl/>
        </w:rPr>
      </w:pPr>
    </w:p>
    <w:p w14:paraId="4AD6D516" w14:textId="77777777" w:rsidR="00000000" w:rsidRDefault="00CF2391">
      <w:pPr>
        <w:pStyle w:val="a"/>
        <w:rPr>
          <w:rFonts w:hint="cs"/>
          <w:rtl/>
        </w:rPr>
      </w:pPr>
      <w:r>
        <w:rPr>
          <w:rFonts w:hint="cs"/>
          <w:rtl/>
        </w:rPr>
        <w:t>מה יהיה עם הזמן?</w:t>
      </w:r>
    </w:p>
    <w:p w14:paraId="2EB988DB" w14:textId="77777777" w:rsidR="00000000" w:rsidRDefault="00CF2391">
      <w:pPr>
        <w:pStyle w:val="a"/>
        <w:rPr>
          <w:rFonts w:hint="cs"/>
          <w:rtl/>
        </w:rPr>
      </w:pPr>
    </w:p>
    <w:p w14:paraId="1EC40790" w14:textId="77777777" w:rsidR="00000000" w:rsidRDefault="00CF2391">
      <w:pPr>
        <w:pStyle w:val="SpeakerCon"/>
        <w:rPr>
          <w:rtl/>
        </w:rPr>
      </w:pPr>
      <w:bookmarkStart w:id="112" w:name="FS000000433T22_07_2003_18_04_38C"/>
      <w:bookmarkEnd w:id="112"/>
      <w:r>
        <w:rPr>
          <w:rtl/>
        </w:rPr>
        <w:t>דליה איציק (העבודה-מימד):</w:t>
      </w:r>
    </w:p>
    <w:p w14:paraId="6162D629" w14:textId="77777777" w:rsidR="00000000" w:rsidRDefault="00CF2391">
      <w:pPr>
        <w:pStyle w:val="a"/>
        <w:rPr>
          <w:rtl/>
        </w:rPr>
      </w:pPr>
    </w:p>
    <w:p w14:paraId="27BEBB3D" w14:textId="77777777" w:rsidR="00000000" w:rsidRDefault="00CF2391">
      <w:pPr>
        <w:pStyle w:val="a"/>
        <w:rPr>
          <w:rFonts w:hint="cs"/>
          <w:rtl/>
        </w:rPr>
      </w:pPr>
      <w:r>
        <w:rPr>
          <w:rFonts w:hint="cs"/>
          <w:rtl/>
        </w:rPr>
        <w:t xml:space="preserve">תאמין לי, אני אתן לך תשובה, אדוני השר. יום אחד אני מתראיינת ברדיו, ואני לא אגיד לך מי, כי הוא </w:t>
      </w:r>
      <w:r>
        <w:t>civil servant</w:t>
      </w:r>
      <w:r>
        <w:rPr>
          <w:rFonts w:hint="cs"/>
          <w:rtl/>
        </w:rPr>
        <w:t xml:space="preserve"> - היות שהנושא הוא לא פוליטי, אני גם מזכירה את הסיפור. מתקשר אלי אחד מן הבכירים ביו</w:t>
      </w:r>
      <w:r>
        <w:rPr>
          <w:rFonts w:hint="cs"/>
          <w:rtl/>
        </w:rPr>
        <w:t>תר במשטרה ואומר לי: את לא תאמיני, אנחנו שומעים אותך עכשיו מתראיינת ברדיו ואנחנו אומרים: מה, היא היתה בדיון אתמול בערב? מישהו הדליף לה. אני אומרת לו: לא דיברתי עם אף אחד, הריאיון הזה נקבע יומיים קודם. הוא אומר: כמו שדיברת, אומר שם מישהו, תשמע, היא בדיוק דיב</w:t>
      </w:r>
      <w:r>
        <w:rPr>
          <w:rFonts w:hint="cs"/>
          <w:rtl/>
        </w:rPr>
        <w:t>רה על מערכת בידוק בירושלים, על מערכת מכשולים בירושלים.</w:t>
      </w:r>
    </w:p>
    <w:p w14:paraId="5B21CC8E" w14:textId="77777777" w:rsidR="00000000" w:rsidRDefault="00CF2391">
      <w:pPr>
        <w:pStyle w:val="a"/>
        <w:ind w:firstLine="0"/>
        <w:rPr>
          <w:rFonts w:hint="cs"/>
          <w:rtl/>
        </w:rPr>
      </w:pPr>
    </w:p>
    <w:p w14:paraId="3AB142AC" w14:textId="77777777" w:rsidR="00000000" w:rsidRDefault="00CF2391">
      <w:pPr>
        <w:pStyle w:val="a"/>
        <w:ind w:firstLine="0"/>
        <w:rPr>
          <w:rFonts w:hint="cs"/>
          <w:rtl/>
        </w:rPr>
      </w:pPr>
      <w:r>
        <w:rPr>
          <w:rFonts w:hint="cs"/>
          <w:rtl/>
        </w:rPr>
        <w:tab/>
        <w:t xml:space="preserve">אתה רוצה לספח את ירושלים? תמצא פתרון. אבל אי-אפשר להפקיר את כל המדינה בשל כך. אם אתה אומר לי מה שאתה אומר לי, איך אתה מסכים עכשיו עם שרון על זה שהוא אומר שצריך גדר הפרדה? איפה אתה נמצא, אדוני השר? </w:t>
      </w:r>
    </w:p>
    <w:p w14:paraId="3D578738" w14:textId="77777777" w:rsidR="00000000" w:rsidRDefault="00CF2391">
      <w:pPr>
        <w:pStyle w:val="a"/>
        <w:ind w:firstLine="0"/>
        <w:rPr>
          <w:rFonts w:hint="cs"/>
          <w:rtl/>
        </w:rPr>
      </w:pPr>
    </w:p>
    <w:p w14:paraId="61EB34CD" w14:textId="77777777" w:rsidR="00000000" w:rsidRDefault="00CF2391">
      <w:pPr>
        <w:pStyle w:val="ac"/>
        <w:rPr>
          <w:rtl/>
        </w:rPr>
      </w:pPr>
      <w:r>
        <w:rPr>
          <w:rFonts w:hint="eastAsia"/>
          <w:rtl/>
        </w:rPr>
        <w:t>השר</w:t>
      </w:r>
      <w:r>
        <w:rPr>
          <w:rtl/>
        </w:rPr>
        <w:t xml:space="preserve"> גדעון עזרא:</w:t>
      </w:r>
    </w:p>
    <w:p w14:paraId="175584ED" w14:textId="77777777" w:rsidR="00000000" w:rsidRDefault="00CF2391">
      <w:pPr>
        <w:pStyle w:val="a"/>
        <w:rPr>
          <w:rFonts w:hint="cs"/>
          <w:rtl/>
        </w:rPr>
      </w:pPr>
    </w:p>
    <w:p w14:paraId="46D93384" w14:textId="77777777" w:rsidR="00000000" w:rsidRDefault="00CF2391">
      <w:pPr>
        <w:pStyle w:val="a"/>
        <w:rPr>
          <w:rFonts w:hint="cs"/>
          <w:rtl/>
        </w:rPr>
      </w:pPr>
      <w:r>
        <w:rPr>
          <w:rFonts w:hint="cs"/>
          <w:rtl/>
        </w:rPr>
        <w:t>אני אומר לך שהגדר היא לא פתרון לכל דבר.</w:t>
      </w:r>
    </w:p>
    <w:p w14:paraId="159A2A5E" w14:textId="77777777" w:rsidR="00000000" w:rsidRDefault="00CF2391">
      <w:pPr>
        <w:pStyle w:val="a"/>
        <w:ind w:firstLine="0"/>
        <w:rPr>
          <w:rFonts w:hint="cs"/>
          <w:rtl/>
        </w:rPr>
      </w:pPr>
    </w:p>
    <w:p w14:paraId="565822B3" w14:textId="77777777" w:rsidR="00000000" w:rsidRDefault="00CF2391">
      <w:pPr>
        <w:pStyle w:val="SpeakerCon"/>
        <w:rPr>
          <w:rtl/>
        </w:rPr>
      </w:pPr>
      <w:bookmarkStart w:id="113" w:name="FS000000433T22_07_2003_17_21_25"/>
      <w:bookmarkStart w:id="114" w:name="FS000000433T22_07_2003_17_21_30C"/>
      <w:bookmarkEnd w:id="113"/>
      <w:bookmarkEnd w:id="114"/>
      <w:r>
        <w:rPr>
          <w:rtl/>
        </w:rPr>
        <w:t>דליה איציק (העבודה-מימד):</w:t>
      </w:r>
    </w:p>
    <w:p w14:paraId="0E3822F8" w14:textId="77777777" w:rsidR="00000000" w:rsidRDefault="00CF2391">
      <w:pPr>
        <w:pStyle w:val="a"/>
        <w:rPr>
          <w:rtl/>
        </w:rPr>
      </w:pPr>
    </w:p>
    <w:p w14:paraId="1AA233D3" w14:textId="77777777" w:rsidR="00000000" w:rsidRDefault="00CF2391">
      <w:pPr>
        <w:pStyle w:val="a"/>
        <w:rPr>
          <w:rFonts w:hint="cs"/>
          <w:rtl/>
        </w:rPr>
      </w:pPr>
      <w:r>
        <w:rPr>
          <w:rFonts w:hint="cs"/>
          <w:rtl/>
        </w:rPr>
        <w:t xml:space="preserve">גם אני אומרת לך. אתה מדבר אתי עכשיו כמו שמעון פרס </w:t>
      </w:r>
      <w:r>
        <w:rPr>
          <w:rtl/>
        </w:rPr>
        <w:t>–</w:t>
      </w:r>
      <w:r>
        <w:rPr>
          <w:rFonts w:hint="cs"/>
          <w:rtl/>
        </w:rPr>
        <w:t xml:space="preserve"> מפני שאין לי 100% פתרון, אני לא עושה 90% פתרון. אין לי 100%. אין לי כנראה פתרון לחצים שיבואו, אין לי כנראה פתרון לטילים</w:t>
      </w:r>
      <w:r>
        <w:rPr>
          <w:rFonts w:hint="cs"/>
          <w:rtl/>
        </w:rPr>
        <w:t xml:space="preserve">. אבל יש לי פתרון של 80%? של 90%? מה, זה מעט? אם אני יכולה להוריד מ-800, 80 הרוגים, זה מעט? 200 זה מעט? 300 זה מעט? </w:t>
      </w:r>
    </w:p>
    <w:p w14:paraId="5BAAF42D" w14:textId="77777777" w:rsidR="00000000" w:rsidRDefault="00CF2391">
      <w:pPr>
        <w:pStyle w:val="a"/>
        <w:rPr>
          <w:rFonts w:hint="cs"/>
          <w:rtl/>
        </w:rPr>
      </w:pPr>
    </w:p>
    <w:p w14:paraId="486649F9" w14:textId="77777777" w:rsidR="00000000" w:rsidRDefault="00CF2391">
      <w:pPr>
        <w:pStyle w:val="a"/>
        <w:rPr>
          <w:rFonts w:hint="cs"/>
          <w:rtl/>
        </w:rPr>
      </w:pPr>
      <w:r>
        <w:rPr>
          <w:rFonts w:hint="cs"/>
          <w:rtl/>
        </w:rPr>
        <w:t>אני רוצה להגיד לך יותר מזה. הנה אגיד לך משהו שתאהב לשמוע: אני לא רוצה שהפלסטינים יהיו סמוכים על שולחני כלכלית. לא רוצה. אני לא רוצה לנצל א</w:t>
      </w:r>
      <w:r>
        <w:rPr>
          <w:rFonts w:hint="cs"/>
          <w:rtl/>
        </w:rPr>
        <w:t>ותם. אני לא רוצה שהם יהיו מנוצלים. אני לא רוצה שהם יעבדו אצלי. אני לא רוצה שהם יהיו תלויים בי כלכלית. אני רוצה גדר עכשיו. אתה רואה, אני כבר לא אומרת לך שלום עכשיו. אני רוצה גדר עכשיו.</w:t>
      </w:r>
    </w:p>
    <w:p w14:paraId="1730B751" w14:textId="77777777" w:rsidR="00000000" w:rsidRDefault="00CF2391">
      <w:pPr>
        <w:pStyle w:val="a"/>
        <w:ind w:firstLine="0"/>
        <w:rPr>
          <w:rFonts w:hint="cs"/>
          <w:rtl/>
        </w:rPr>
      </w:pPr>
    </w:p>
    <w:p w14:paraId="42F55A72" w14:textId="77777777" w:rsidR="00000000" w:rsidRDefault="00CF2391">
      <w:pPr>
        <w:pStyle w:val="ad"/>
        <w:rPr>
          <w:rtl/>
        </w:rPr>
      </w:pPr>
      <w:r>
        <w:rPr>
          <w:rtl/>
        </w:rPr>
        <w:t>היו"ר ראובן ריבלין:</w:t>
      </w:r>
    </w:p>
    <w:p w14:paraId="599B8DD8" w14:textId="77777777" w:rsidR="00000000" w:rsidRDefault="00CF2391">
      <w:pPr>
        <w:pStyle w:val="a"/>
        <w:rPr>
          <w:rtl/>
        </w:rPr>
      </w:pPr>
    </w:p>
    <w:p w14:paraId="3F9D8DC8" w14:textId="77777777" w:rsidR="00000000" w:rsidRDefault="00CF2391">
      <w:pPr>
        <w:pStyle w:val="a"/>
        <w:rPr>
          <w:rFonts w:hint="cs"/>
          <w:rtl/>
        </w:rPr>
      </w:pPr>
      <w:r>
        <w:rPr>
          <w:rFonts w:hint="cs"/>
          <w:rtl/>
        </w:rPr>
        <w:t>הם שם, אנחנו פה.</w:t>
      </w:r>
    </w:p>
    <w:p w14:paraId="1A55043B" w14:textId="77777777" w:rsidR="00000000" w:rsidRDefault="00CF2391">
      <w:pPr>
        <w:pStyle w:val="a"/>
        <w:ind w:firstLine="0"/>
        <w:rPr>
          <w:rFonts w:hint="cs"/>
          <w:rtl/>
        </w:rPr>
      </w:pPr>
    </w:p>
    <w:p w14:paraId="4A90055A" w14:textId="77777777" w:rsidR="00000000" w:rsidRDefault="00CF2391">
      <w:pPr>
        <w:pStyle w:val="SpeakerCon"/>
        <w:rPr>
          <w:rtl/>
        </w:rPr>
      </w:pPr>
      <w:bookmarkStart w:id="115" w:name="FS000000433T22_07_2003_17_23_48C"/>
      <w:bookmarkEnd w:id="115"/>
      <w:r>
        <w:rPr>
          <w:rtl/>
        </w:rPr>
        <w:t>דליה איציק (העבודה-מימד):</w:t>
      </w:r>
    </w:p>
    <w:p w14:paraId="122A3733" w14:textId="77777777" w:rsidR="00000000" w:rsidRDefault="00CF2391">
      <w:pPr>
        <w:pStyle w:val="a"/>
        <w:rPr>
          <w:rtl/>
        </w:rPr>
      </w:pPr>
    </w:p>
    <w:p w14:paraId="78944969" w14:textId="77777777" w:rsidR="00000000" w:rsidRDefault="00CF2391">
      <w:pPr>
        <w:pStyle w:val="a"/>
        <w:rPr>
          <w:rFonts w:hint="cs"/>
          <w:rtl/>
        </w:rPr>
      </w:pPr>
      <w:r>
        <w:rPr>
          <w:rFonts w:hint="cs"/>
          <w:rtl/>
        </w:rPr>
        <w:t>נכון.</w:t>
      </w:r>
    </w:p>
    <w:p w14:paraId="6BD12F96" w14:textId="77777777" w:rsidR="00000000" w:rsidRDefault="00CF2391">
      <w:pPr>
        <w:pStyle w:val="a"/>
        <w:ind w:firstLine="0"/>
        <w:rPr>
          <w:rFonts w:hint="cs"/>
          <w:rtl/>
        </w:rPr>
      </w:pPr>
    </w:p>
    <w:p w14:paraId="531B83CE" w14:textId="77777777" w:rsidR="00000000" w:rsidRDefault="00CF2391">
      <w:pPr>
        <w:pStyle w:val="ad"/>
        <w:rPr>
          <w:rtl/>
        </w:rPr>
      </w:pPr>
      <w:r>
        <w:rPr>
          <w:rtl/>
        </w:rPr>
        <w:t>היו"ר ראובן ריבלין:</w:t>
      </w:r>
    </w:p>
    <w:p w14:paraId="619C487B" w14:textId="77777777" w:rsidR="00000000" w:rsidRDefault="00CF2391">
      <w:pPr>
        <w:pStyle w:val="a"/>
        <w:rPr>
          <w:rtl/>
        </w:rPr>
      </w:pPr>
    </w:p>
    <w:p w14:paraId="43957DEF" w14:textId="77777777" w:rsidR="00000000" w:rsidRDefault="00CF2391">
      <w:pPr>
        <w:pStyle w:val="a"/>
        <w:rPr>
          <w:rFonts w:hint="cs"/>
          <w:rtl/>
        </w:rPr>
      </w:pPr>
      <w:r>
        <w:rPr>
          <w:rFonts w:hint="cs"/>
          <w:rtl/>
        </w:rPr>
        <w:t>אהה.</w:t>
      </w:r>
    </w:p>
    <w:p w14:paraId="590D1F33" w14:textId="77777777" w:rsidR="00000000" w:rsidRDefault="00CF2391">
      <w:pPr>
        <w:pStyle w:val="a"/>
        <w:ind w:firstLine="0"/>
        <w:rPr>
          <w:rFonts w:hint="cs"/>
          <w:rtl/>
        </w:rPr>
      </w:pPr>
    </w:p>
    <w:p w14:paraId="6772DE83" w14:textId="77777777" w:rsidR="00000000" w:rsidRDefault="00CF2391">
      <w:pPr>
        <w:pStyle w:val="SpeakerCon"/>
        <w:rPr>
          <w:rtl/>
        </w:rPr>
      </w:pPr>
      <w:bookmarkStart w:id="116" w:name="FS000000433T22_07_2003_17_23_57C"/>
      <w:bookmarkEnd w:id="116"/>
      <w:r>
        <w:rPr>
          <w:rtl/>
        </w:rPr>
        <w:t>דליה איציק (העבודה-מימד):</w:t>
      </w:r>
    </w:p>
    <w:p w14:paraId="3CCF3283" w14:textId="77777777" w:rsidR="00000000" w:rsidRDefault="00CF2391">
      <w:pPr>
        <w:pStyle w:val="a"/>
        <w:rPr>
          <w:rtl/>
        </w:rPr>
      </w:pPr>
    </w:p>
    <w:p w14:paraId="73D1AD25" w14:textId="77777777" w:rsidR="00000000" w:rsidRDefault="00CF2391">
      <w:pPr>
        <w:pStyle w:val="a"/>
        <w:rPr>
          <w:rFonts w:hint="cs"/>
          <w:rtl/>
        </w:rPr>
      </w:pPr>
      <w:r>
        <w:rPr>
          <w:rFonts w:hint="cs"/>
          <w:rtl/>
        </w:rPr>
        <w:t>למה אתה תומך בראש הממשלה? הרי זה מה שראש הממשלה אומר עכשיו. מה קרה?</w:t>
      </w:r>
    </w:p>
    <w:p w14:paraId="4DEC5150" w14:textId="77777777" w:rsidR="00000000" w:rsidRDefault="00CF2391">
      <w:pPr>
        <w:pStyle w:val="a"/>
        <w:ind w:firstLine="0"/>
        <w:rPr>
          <w:rFonts w:hint="cs"/>
          <w:rtl/>
        </w:rPr>
      </w:pPr>
    </w:p>
    <w:p w14:paraId="7DF8410D" w14:textId="77777777" w:rsidR="00000000" w:rsidRDefault="00CF2391">
      <w:pPr>
        <w:pStyle w:val="ad"/>
        <w:rPr>
          <w:rtl/>
        </w:rPr>
      </w:pPr>
      <w:r>
        <w:rPr>
          <w:rtl/>
        </w:rPr>
        <w:t>היו"ר ראובן ריבלין:</w:t>
      </w:r>
    </w:p>
    <w:p w14:paraId="37E48B81" w14:textId="77777777" w:rsidR="00000000" w:rsidRDefault="00CF2391">
      <w:pPr>
        <w:pStyle w:val="a"/>
        <w:rPr>
          <w:rtl/>
        </w:rPr>
      </w:pPr>
    </w:p>
    <w:p w14:paraId="55C8B066" w14:textId="77777777" w:rsidR="00000000" w:rsidRDefault="00CF2391">
      <w:pPr>
        <w:pStyle w:val="a"/>
        <w:rPr>
          <w:rFonts w:hint="cs"/>
          <w:rtl/>
        </w:rPr>
      </w:pPr>
      <w:r>
        <w:rPr>
          <w:rFonts w:hint="cs"/>
          <w:rtl/>
        </w:rPr>
        <w:t>לא, לא. ראש הממשלה לא אומר זאת, ובוודאי לא הליכוד אומר זאת.</w:t>
      </w:r>
    </w:p>
    <w:p w14:paraId="0F241F69" w14:textId="77777777" w:rsidR="00000000" w:rsidRDefault="00CF2391">
      <w:pPr>
        <w:pStyle w:val="a"/>
        <w:ind w:firstLine="0"/>
        <w:rPr>
          <w:rFonts w:hint="cs"/>
          <w:rtl/>
        </w:rPr>
      </w:pPr>
    </w:p>
    <w:p w14:paraId="77D5B743" w14:textId="77777777" w:rsidR="00000000" w:rsidRDefault="00CF2391">
      <w:pPr>
        <w:pStyle w:val="ac"/>
        <w:rPr>
          <w:rtl/>
        </w:rPr>
      </w:pPr>
      <w:r>
        <w:rPr>
          <w:rFonts w:hint="eastAsia"/>
          <w:rtl/>
        </w:rPr>
        <w:t>חיים</w:t>
      </w:r>
      <w:r>
        <w:rPr>
          <w:rtl/>
        </w:rPr>
        <w:t xml:space="preserve"> רמון (העבודה-מימד):</w:t>
      </w:r>
    </w:p>
    <w:p w14:paraId="5CE4876A" w14:textId="77777777" w:rsidR="00000000" w:rsidRDefault="00CF2391">
      <w:pPr>
        <w:pStyle w:val="a"/>
        <w:rPr>
          <w:rFonts w:hint="cs"/>
          <w:rtl/>
        </w:rPr>
      </w:pPr>
    </w:p>
    <w:p w14:paraId="462BD3EF" w14:textId="77777777" w:rsidR="00000000" w:rsidRDefault="00CF2391">
      <w:pPr>
        <w:pStyle w:val="a"/>
        <w:rPr>
          <w:rFonts w:hint="cs"/>
          <w:rtl/>
        </w:rPr>
      </w:pPr>
      <w:r>
        <w:rPr>
          <w:rFonts w:hint="cs"/>
          <w:rtl/>
        </w:rPr>
        <w:t>ודאי לא עושה זאת.</w:t>
      </w:r>
    </w:p>
    <w:p w14:paraId="1A6E5D48" w14:textId="77777777" w:rsidR="00000000" w:rsidRDefault="00CF2391">
      <w:pPr>
        <w:pStyle w:val="a"/>
        <w:ind w:firstLine="0"/>
        <w:rPr>
          <w:rFonts w:hint="cs"/>
          <w:rtl/>
        </w:rPr>
      </w:pPr>
    </w:p>
    <w:p w14:paraId="16FD4463" w14:textId="77777777" w:rsidR="00000000" w:rsidRDefault="00CF2391">
      <w:pPr>
        <w:pStyle w:val="SpeakerCon"/>
        <w:rPr>
          <w:rtl/>
        </w:rPr>
      </w:pPr>
      <w:bookmarkStart w:id="117" w:name="FS000000433T22_07_2003_17_24_31C"/>
      <w:bookmarkEnd w:id="117"/>
      <w:r>
        <w:rPr>
          <w:rtl/>
        </w:rPr>
        <w:t>דליה</w:t>
      </w:r>
      <w:r>
        <w:rPr>
          <w:rtl/>
        </w:rPr>
        <w:t xml:space="preserve"> איציק (העבודה-מימד):</w:t>
      </w:r>
    </w:p>
    <w:p w14:paraId="0D354A68" w14:textId="77777777" w:rsidR="00000000" w:rsidRDefault="00CF2391">
      <w:pPr>
        <w:pStyle w:val="a"/>
        <w:rPr>
          <w:rtl/>
        </w:rPr>
      </w:pPr>
    </w:p>
    <w:p w14:paraId="50743359" w14:textId="77777777" w:rsidR="00000000" w:rsidRDefault="00CF2391">
      <w:pPr>
        <w:pStyle w:val="a"/>
        <w:rPr>
          <w:rFonts w:hint="cs"/>
          <w:rtl/>
        </w:rPr>
      </w:pPr>
      <w:r>
        <w:rPr>
          <w:rFonts w:hint="cs"/>
          <w:rtl/>
        </w:rPr>
        <w:t>ראש הממשלה לא אומר זאת. הוא לא אומר את זה, אתה צודק, הוא מבלבל. יום אחד הוא אומר כך, יום אחד הוא אומר אחרת. נכון, הוא מאוד מבלבל.</w:t>
      </w:r>
    </w:p>
    <w:p w14:paraId="14E2C6AF" w14:textId="77777777" w:rsidR="00000000" w:rsidRDefault="00CF2391">
      <w:pPr>
        <w:pStyle w:val="a"/>
        <w:ind w:firstLine="0"/>
        <w:rPr>
          <w:rFonts w:hint="cs"/>
          <w:rtl/>
        </w:rPr>
      </w:pPr>
    </w:p>
    <w:p w14:paraId="5AECE9E2" w14:textId="77777777" w:rsidR="00000000" w:rsidRDefault="00CF2391">
      <w:pPr>
        <w:pStyle w:val="ad"/>
        <w:rPr>
          <w:rtl/>
        </w:rPr>
      </w:pPr>
      <w:r>
        <w:rPr>
          <w:rtl/>
        </w:rPr>
        <w:t>היו"ר ראובן ריבלין:</w:t>
      </w:r>
    </w:p>
    <w:p w14:paraId="4DD579CA" w14:textId="77777777" w:rsidR="00000000" w:rsidRDefault="00CF2391">
      <w:pPr>
        <w:pStyle w:val="a"/>
        <w:rPr>
          <w:rtl/>
        </w:rPr>
      </w:pPr>
    </w:p>
    <w:p w14:paraId="11AE096F" w14:textId="77777777" w:rsidR="00000000" w:rsidRDefault="00CF2391">
      <w:pPr>
        <w:pStyle w:val="a"/>
        <w:rPr>
          <w:rFonts w:hint="cs"/>
          <w:rtl/>
        </w:rPr>
      </w:pPr>
      <w:r>
        <w:rPr>
          <w:rFonts w:hint="cs"/>
          <w:rtl/>
        </w:rPr>
        <w:t>לא, לא.</w:t>
      </w:r>
    </w:p>
    <w:p w14:paraId="5CACB300" w14:textId="77777777" w:rsidR="00000000" w:rsidRDefault="00CF2391">
      <w:pPr>
        <w:pStyle w:val="a"/>
        <w:ind w:firstLine="0"/>
        <w:rPr>
          <w:rFonts w:hint="cs"/>
          <w:rtl/>
        </w:rPr>
      </w:pPr>
    </w:p>
    <w:p w14:paraId="685BF25F" w14:textId="77777777" w:rsidR="00000000" w:rsidRDefault="00CF2391">
      <w:pPr>
        <w:pStyle w:val="SpeakerCon"/>
        <w:rPr>
          <w:rtl/>
        </w:rPr>
      </w:pPr>
      <w:bookmarkStart w:id="118" w:name="FS000000433T22_07_2003_17_25_02C"/>
      <w:bookmarkEnd w:id="118"/>
      <w:r>
        <w:rPr>
          <w:rtl/>
        </w:rPr>
        <w:t>דליה איציק (העבודה-מימד):</w:t>
      </w:r>
    </w:p>
    <w:p w14:paraId="2A6E0B84" w14:textId="77777777" w:rsidR="00000000" w:rsidRDefault="00CF2391">
      <w:pPr>
        <w:pStyle w:val="a"/>
        <w:rPr>
          <w:rtl/>
        </w:rPr>
      </w:pPr>
    </w:p>
    <w:p w14:paraId="5ABC9B19" w14:textId="77777777" w:rsidR="00000000" w:rsidRDefault="00CF2391">
      <w:pPr>
        <w:pStyle w:val="a"/>
        <w:rPr>
          <w:rFonts w:hint="cs"/>
          <w:rtl/>
        </w:rPr>
      </w:pPr>
      <w:r>
        <w:rPr>
          <w:rFonts w:hint="cs"/>
          <w:rtl/>
        </w:rPr>
        <w:t xml:space="preserve">האמת שאני מסכימה אתך בעניין זה. </w:t>
      </w:r>
    </w:p>
    <w:p w14:paraId="1096E740" w14:textId="77777777" w:rsidR="00000000" w:rsidRDefault="00CF2391">
      <w:pPr>
        <w:pStyle w:val="a"/>
        <w:ind w:firstLine="0"/>
        <w:rPr>
          <w:rFonts w:hint="cs"/>
          <w:rtl/>
        </w:rPr>
      </w:pPr>
    </w:p>
    <w:p w14:paraId="08323B93" w14:textId="77777777" w:rsidR="00000000" w:rsidRDefault="00CF2391">
      <w:pPr>
        <w:pStyle w:val="ad"/>
        <w:rPr>
          <w:rtl/>
        </w:rPr>
      </w:pPr>
      <w:r>
        <w:rPr>
          <w:rtl/>
        </w:rPr>
        <w:t>היו"ר ראובן</w:t>
      </w:r>
      <w:r>
        <w:rPr>
          <w:rtl/>
        </w:rPr>
        <w:t xml:space="preserve"> ריבלין:</w:t>
      </w:r>
    </w:p>
    <w:p w14:paraId="0A242829" w14:textId="77777777" w:rsidR="00000000" w:rsidRDefault="00CF2391">
      <w:pPr>
        <w:pStyle w:val="a"/>
        <w:rPr>
          <w:rtl/>
        </w:rPr>
      </w:pPr>
    </w:p>
    <w:p w14:paraId="28255163" w14:textId="77777777" w:rsidR="00000000" w:rsidRDefault="00CF2391">
      <w:pPr>
        <w:pStyle w:val="a"/>
        <w:rPr>
          <w:rFonts w:hint="cs"/>
          <w:rtl/>
        </w:rPr>
      </w:pPr>
      <w:r>
        <w:rPr>
          <w:rFonts w:hint="cs"/>
          <w:rtl/>
        </w:rPr>
        <w:t>לא, לא.</w:t>
      </w:r>
    </w:p>
    <w:p w14:paraId="3AB0080D" w14:textId="77777777" w:rsidR="00000000" w:rsidRDefault="00CF2391">
      <w:pPr>
        <w:pStyle w:val="a"/>
        <w:ind w:firstLine="0"/>
        <w:rPr>
          <w:rFonts w:hint="cs"/>
          <w:rtl/>
        </w:rPr>
      </w:pPr>
    </w:p>
    <w:p w14:paraId="0E31A056" w14:textId="77777777" w:rsidR="00000000" w:rsidRDefault="00CF2391">
      <w:pPr>
        <w:pStyle w:val="SpeakerCon"/>
        <w:rPr>
          <w:rtl/>
        </w:rPr>
      </w:pPr>
      <w:bookmarkStart w:id="119" w:name="FS000000433T22_07_2003_17_25_11C"/>
      <w:bookmarkEnd w:id="119"/>
      <w:r>
        <w:rPr>
          <w:rtl/>
        </w:rPr>
        <w:t>דליה איציק (העבודה-מימד):</w:t>
      </w:r>
    </w:p>
    <w:p w14:paraId="20E0ACE8" w14:textId="77777777" w:rsidR="00000000" w:rsidRDefault="00CF2391">
      <w:pPr>
        <w:pStyle w:val="a"/>
        <w:rPr>
          <w:rtl/>
        </w:rPr>
      </w:pPr>
    </w:p>
    <w:p w14:paraId="6655F375" w14:textId="77777777" w:rsidR="00000000" w:rsidRDefault="00CF2391">
      <w:pPr>
        <w:pStyle w:val="a"/>
        <w:rPr>
          <w:rFonts w:hint="cs"/>
          <w:rtl/>
        </w:rPr>
      </w:pPr>
      <w:r>
        <w:rPr>
          <w:rFonts w:hint="cs"/>
          <w:rtl/>
        </w:rPr>
        <w:t>אני לא רוצה לעשות זילות לנושא הכאוב הזה.</w:t>
      </w:r>
    </w:p>
    <w:p w14:paraId="0A69ABAB" w14:textId="77777777" w:rsidR="00000000" w:rsidRDefault="00CF2391">
      <w:pPr>
        <w:pStyle w:val="a"/>
        <w:ind w:firstLine="0"/>
        <w:rPr>
          <w:rFonts w:hint="cs"/>
          <w:rtl/>
        </w:rPr>
      </w:pPr>
    </w:p>
    <w:p w14:paraId="12EB82A2" w14:textId="77777777" w:rsidR="00000000" w:rsidRDefault="00CF2391">
      <w:pPr>
        <w:pStyle w:val="ad"/>
        <w:rPr>
          <w:rtl/>
        </w:rPr>
      </w:pPr>
      <w:r>
        <w:rPr>
          <w:rtl/>
        </w:rPr>
        <w:t>היו"ר ראובן ריבלין:</w:t>
      </w:r>
    </w:p>
    <w:p w14:paraId="6FFF4D93" w14:textId="77777777" w:rsidR="00000000" w:rsidRDefault="00CF2391">
      <w:pPr>
        <w:pStyle w:val="a"/>
        <w:rPr>
          <w:rtl/>
        </w:rPr>
      </w:pPr>
    </w:p>
    <w:p w14:paraId="3050009B" w14:textId="77777777" w:rsidR="00000000" w:rsidRDefault="00CF2391">
      <w:pPr>
        <w:pStyle w:val="a"/>
        <w:rPr>
          <w:rFonts w:hint="cs"/>
          <w:rtl/>
        </w:rPr>
      </w:pPr>
      <w:r>
        <w:rPr>
          <w:rFonts w:hint="cs"/>
          <w:rtl/>
        </w:rPr>
        <w:t xml:space="preserve">הוא אומר שנועדנו לחיות יחד. </w:t>
      </w:r>
    </w:p>
    <w:p w14:paraId="08340C0F" w14:textId="77777777" w:rsidR="00000000" w:rsidRDefault="00CF2391">
      <w:pPr>
        <w:pStyle w:val="a"/>
        <w:ind w:firstLine="0"/>
        <w:rPr>
          <w:rFonts w:hint="cs"/>
          <w:rtl/>
        </w:rPr>
      </w:pPr>
    </w:p>
    <w:p w14:paraId="4FBF5571" w14:textId="77777777" w:rsidR="00000000" w:rsidRDefault="00CF2391">
      <w:pPr>
        <w:pStyle w:val="SpeakerCon"/>
        <w:rPr>
          <w:rtl/>
        </w:rPr>
      </w:pPr>
      <w:bookmarkStart w:id="120" w:name="FS000000433T22_07_2003_17_25_30C"/>
      <w:bookmarkEnd w:id="120"/>
      <w:r>
        <w:rPr>
          <w:rtl/>
        </w:rPr>
        <w:t>דליה איציק (העבודה-מימד):</w:t>
      </w:r>
    </w:p>
    <w:p w14:paraId="7A3DC084" w14:textId="77777777" w:rsidR="00000000" w:rsidRDefault="00CF2391">
      <w:pPr>
        <w:pStyle w:val="a"/>
        <w:rPr>
          <w:rtl/>
        </w:rPr>
      </w:pPr>
    </w:p>
    <w:p w14:paraId="2E0F7A72" w14:textId="77777777" w:rsidR="00000000" w:rsidRDefault="00CF2391">
      <w:pPr>
        <w:pStyle w:val="a"/>
        <w:rPr>
          <w:rFonts w:hint="cs"/>
          <w:rtl/>
        </w:rPr>
      </w:pPr>
      <w:r>
        <w:rPr>
          <w:rFonts w:hint="cs"/>
          <w:rtl/>
        </w:rPr>
        <w:t>14 הרוגים בתל-אביב. אתה מסתכל מאין המחבל נכנס. היה אפשר לעצור את זה. בקיבוץ מצר חמישה הרוג</w:t>
      </w:r>
      <w:r>
        <w:rPr>
          <w:rFonts w:hint="cs"/>
          <w:rtl/>
        </w:rPr>
        <w:t>ים. היה אפשר לעצור את זה. אתה מסתכל בקריית-מנחם, אתה מסתכל על שלושה הרוגים בעפולה, 13 הרוגים במרכז ירושלים. אלוהים, למה מדינה שלמה - ואני שואלת את עצמי איך זה קורה שבכיכר רבין אין 500,000, 700,000, ימין ושמאל, קמים וצועקים "גדר עכשיו, די להרג הזה".</w:t>
      </w:r>
    </w:p>
    <w:p w14:paraId="22D92FDF" w14:textId="77777777" w:rsidR="00000000" w:rsidRDefault="00CF2391">
      <w:pPr>
        <w:pStyle w:val="a"/>
        <w:rPr>
          <w:rFonts w:hint="cs"/>
          <w:rtl/>
        </w:rPr>
      </w:pPr>
    </w:p>
    <w:p w14:paraId="010E4A4B" w14:textId="77777777" w:rsidR="00000000" w:rsidRDefault="00CF2391">
      <w:pPr>
        <w:pStyle w:val="a"/>
        <w:rPr>
          <w:rFonts w:hint="cs"/>
          <w:rtl/>
        </w:rPr>
      </w:pPr>
      <w:r>
        <w:rPr>
          <w:rFonts w:hint="cs"/>
          <w:rtl/>
        </w:rPr>
        <w:t>לפיכך,</w:t>
      </w:r>
      <w:r>
        <w:rPr>
          <w:rFonts w:hint="cs"/>
          <w:rtl/>
        </w:rPr>
        <w:t xml:space="preserve"> אדוני היושב-ראש, אני יודעת שאין היום סיכום של הדיון, אני חוזרת ואומרת, אם יש משהו שבשלו ובגללו יש צידוק להקמת ועדת חקירה, זה הקמת ועדת חקירה על כך שעד היום לא קמה גדר ההפרדה, ועד היום ב-17:00 בוועדת הכספים של הכנסת - - - </w:t>
      </w:r>
    </w:p>
    <w:p w14:paraId="1C44CF47" w14:textId="77777777" w:rsidR="00000000" w:rsidRDefault="00CF2391">
      <w:pPr>
        <w:pStyle w:val="a"/>
        <w:ind w:firstLine="0"/>
        <w:rPr>
          <w:rFonts w:hint="cs"/>
          <w:rtl/>
        </w:rPr>
      </w:pPr>
    </w:p>
    <w:p w14:paraId="16D09AD5" w14:textId="77777777" w:rsidR="00000000" w:rsidRDefault="00CF2391">
      <w:pPr>
        <w:pStyle w:val="ac"/>
        <w:rPr>
          <w:rtl/>
        </w:rPr>
      </w:pPr>
      <w:r>
        <w:rPr>
          <w:rFonts w:hint="eastAsia"/>
          <w:rtl/>
        </w:rPr>
        <w:t>יחיאל</w:t>
      </w:r>
      <w:r>
        <w:rPr>
          <w:rtl/>
        </w:rPr>
        <w:t xml:space="preserve"> חזן (הליכוד):</w:t>
      </w:r>
    </w:p>
    <w:p w14:paraId="5BD099A8" w14:textId="77777777" w:rsidR="00000000" w:rsidRDefault="00CF2391">
      <w:pPr>
        <w:pStyle w:val="a"/>
        <w:rPr>
          <w:rFonts w:hint="cs"/>
          <w:rtl/>
        </w:rPr>
      </w:pPr>
    </w:p>
    <w:p w14:paraId="6CA3B408" w14:textId="77777777" w:rsidR="00000000" w:rsidRDefault="00CF2391">
      <w:pPr>
        <w:pStyle w:val="a"/>
        <w:rPr>
          <w:rFonts w:hint="cs"/>
          <w:rtl/>
        </w:rPr>
      </w:pPr>
      <w:r>
        <w:rPr>
          <w:rFonts w:hint="cs"/>
          <w:rtl/>
        </w:rPr>
        <w:t>צריך ועדת ח</w:t>
      </w:r>
      <w:r>
        <w:rPr>
          <w:rFonts w:hint="cs"/>
          <w:rtl/>
        </w:rPr>
        <w:t>קירה על אוסלו.</w:t>
      </w:r>
    </w:p>
    <w:p w14:paraId="5F3E91F0" w14:textId="77777777" w:rsidR="00000000" w:rsidRDefault="00CF2391">
      <w:pPr>
        <w:pStyle w:val="a"/>
        <w:ind w:firstLine="0"/>
        <w:rPr>
          <w:rFonts w:hint="cs"/>
          <w:rtl/>
        </w:rPr>
      </w:pPr>
    </w:p>
    <w:p w14:paraId="7E7187EA" w14:textId="77777777" w:rsidR="00000000" w:rsidRDefault="00CF2391">
      <w:pPr>
        <w:pStyle w:val="SpeakerCon"/>
        <w:rPr>
          <w:rtl/>
        </w:rPr>
      </w:pPr>
      <w:bookmarkStart w:id="121" w:name="FS000000433T22_07_2003_17_27_35C"/>
      <w:bookmarkEnd w:id="121"/>
      <w:r>
        <w:rPr>
          <w:rtl/>
        </w:rPr>
        <w:t>דליה איציק (העבודה-מימד):</w:t>
      </w:r>
    </w:p>
    <w:p w14:paraId="64781324" w14:textId="77777777" w:rsidR="00000000" w:rsidRDefault="00CF2391">
      <w:pPr>
        <w:pStyle w:val="a"/>
        <w:rPr>
          <w:rtl/>
        </w:rPr>
      </w:pPr>
    </w:p>
    <w:p w14:paraId="6D834516" w14:textId="77777777" w:rsidR="00000000" w:rsidRDefault="00CF2391">
      <w:pPr>
        <w:pStyle w:val="a"/>
        <w:rPr>
          <w:rFonts w:hint="cs"/>
          <w:rtl/>
        </w:rPr>
      </w:pPr>
      <w:r>
        <w:rPr>
          <w:rFonts w:hint="cs"/>
          <w:rtl/>
        </w:rPr>
        <w:t xml:space="preserve">שב בשקט, לפני שנעשה ועדת חקירה על ההצבעות שלך. שב בשקט. </w:t>
      </w:r>
    </w:p>
    <w:p w14:paraId="5FFE443E" w14:textId="77777777" w:rsidR="00000000" w:rsidRDefault="00CF2391">
      <w:pPr>
        <w:pStyle w:val="a"/>
        <w:ind w:firstLine="0"/>
        <w:rPr>
          <w:rFonts w:hint="cs"/>
          <w:rtl/>
        </w:rPr>
      </w:pPr>
    </w:p>
    <w:p w14:paraId="388CE40D" w14:textId="77777777" w:rsidR="00000000" w:rsidRDefault="00CF2391">
      <w:pPr>
        <w:pStyle w:val="ad"/>
        <w:rPr>
          <w:rtl/>
        </w:rPr>
      </w:pPr>
      <w:r>
        <w:rPr>
          <w:rtl/>
        </w:rPr>
        <w:t>היו"ר ראובן ריבלין:</w:t>
      </w:r>
    </w:p>
    <w:p w14:paraId="1015A549" w14:textId="77777777" w:rsidR="00000000" w:rsidRDefault="00CF2391">
      <w:pPr>
        <w:pStyle w:val="a"/>
        <w:rPr>
          <w:rtl/>
        </w:rPr>
      </w:pPr>
    </w:p>
    <w:p w14:paraId="29729DD7" w14:textId="77777777" w:rsidR="00000000" w:rsidRDefault="00CF2391">
      <w:pPr>
        <w:pStyle w:val="a"/>
        <w:rPr>
          <w:rFonts w:hint="cs"/>
          <w:rtl/>
        </w:rPr>
      </w:pPr>
      <w:r>
        <w:rPr>
          <w:rFonts w:hint="cs"/>
          <w:rtl/>
        </w:rPr>
        <w:t>גברתי, הזמן תם.</w:t>
      </w:r>
    </w:p>
    <w:p w14:paraId="2D1DFD0D" w14:textId="77777777" w:rsidR="00000000" w:rsidRDefault="00CF2391">
      <w:pPr>
        <w:pStyle w:val="a"/>
        <w:ind w:firstLine="0"/>
        <w:rPr>
          <w:rFonts w:hint="cs"/>
          <w:rtl/>
        </w:rPr>
      </w:pPr>
    </w:p>
    <w:p w14:paraId="72819B2F" w14:textId="77777777" w:rsidR="00000000" w:rsidRDefault="00CF2391">
      <w:pPr>
        <w:pStyle w:val="ac"/>
        <w:rPr>
          <w:rtl/>
        </w:rPr>
      </w:pPr>
      <w:r>
        <w:rPr>
          <w:rFonts w:hint="eastAsia"/>
          <w:rtl/>
        </w:rPr>
        <w:t>יחיאל</w:t>
      </w:r>
      <w:r>
        <w:rPr>
          <w:rtl/>
        </w:rPr>
        <w:t xml:space="preserve"> חזן (הליכוד):</w:t>
      </w:r>
    </w:p>
    <w:p w14:paraId="712B5481" w14:textId="77777777" w:rsidR="00000000" w:rsidRDefault="00CF2391">
      <w:pPr>
        <w:pStyle w:val="a"/>
        <w:rPr>
          <w:rFonts w:hint="cs"/>
          <w:rtl/>
        </w:rPr>
      </w:pPr>
    </w:p>
    <w:p w14:paraId="2655D193" w14:textId="77777777" w:rsidR="00000000" w:rsidRDefault="00CF2391">
      <w:pPr>
        <w:pStyle w:val="a"/>
        <w:rPr>
          <w:rFonts w:hint="cs"/>
          <w:rtl/>
        </w:rPr>
      </w:pPr>
      <w:r>
        <w:rPr>
          <w:rFonts w:hint="cs"/>
          <w:rtl/>
        </w:rPr>
        <w:t xml:space="preserve">- - - </w:t>
      </w:r>
    </w:p>
    <w:p w14:paraId="4555BFDB" w14:textId="77777777" w:rsidR="00000000" w:rsidRDefault="00CF2391">
      <w:pPr>
        <w:pStyle w:val="a"/>
        <w:ind w:firstLine="0"/>
        <w:rPr>
          <w:rFonts w:hint="cs"/>
          <w:rtl/>
        </w:rPr>
      </w:pPr>
    </w:p>
    <w:p w14:paraId="05AE0B08" w14:textId="77777777" w:rsidR="00000000" w:rsidRDefault="00CF2391">
      <w:pPr>
        <w:pStyle w:val="SpeakerCon"/>
        <w:rPr>
          <w:rtl/>
        </w:rPr>
      </w:pPr>
      <w:bookmarkStart w:id="122" w:name="FS000000433T22_07_2003_17_28_23C"/>
      <w:bookmarkEnd w:id="122"/>
      <w:r>
        <w:rPr>
          <w:rtl/>
        </w:rPr>
        <w:t>דליה איציק (העבודה-מימד):</w:t>
      </w:r>
    </w:p>
    <w:p w14:paraId="00E9D68D" w14:textId="77777777" w:rsidR="00000000" w:rsidRDefault="00CF2391">
      <w:pPr>
        <w:pStyle w:val="a"/>
        <w:rPr>
          <w:rtl/>
        </w:rPr>
      </w:pPr>
    </w:p>
    <w:p w14:paraId="25D88BE2" w14:textId="77777777" w:rsidR="00000000" w:rsidRDefault="00CF2391">
      <w:pPr>
        <w:pStyle w:val="a"/>
        <w:rPr>
          <w:rFonts w:hint="cs"/>
          <w:rtl/>
        </w:rPr>
      </w:pPr>
      <w:r>
        <w:rPr>
          <w:rFonts w:hint="cs"/>
          <w:rtl/>
        </w:rPr>
        <w:t>שב בשקט לפני שנעשה ועדת חקירה על ההצבעה שלך. חוץ מזה, מזמן את</w:t>
      </w:r>
      <w:r>
        <w:rPr>
          <w:rFonts w:hint="cs"/>
          <w:rtl/>
        </w:rPr>
        <w:t xml:space="preserve">ה כבר במועדון אוסלו. לא שמת לב? לא שמת לב שאתה מזמן במועדון אוסלו? </w:t>
      </w:r>
    </w:p>
    <w:p w14:paraId="7F7B1A77" w14:textId="77777777" w:rsidR="00000000" w:rsidRDefault="00CF2391">
      <w:pPr>
        <w:pStyle w:val="a"/>
        <w:ind w:firstLine="0"/>
        <w:rPr>
          <w:rFonts w:hint="cs"/>
          <w:rtl/>
        </w:rPr>
      </w:pPr>
    </w:p>
    <w:p w14:paraId="30B349DF" w14:textId="77777777" w:rsidR="00000000" w:rsidRDefault="00CF2391">
      <w:pPr>
        <w:pStyle w:val="ac"/>
        <w:rPr>
          <w:rtl/>
        </w:rPr>
      </w:pPr>
      <w:r>
        <w:rPr>
          <w:rFonts w:hint="eastAsia"/>
          <w:rtl/>
        </w:rPr>
        <w:t>יחיאל</w:t>
      </w:r>
      <w:r>
        <w:rPr>
          <w:rtl/>
        </w:rPr>
        <w:t xml:space="preserve"> חזן (הליכוד):</w:t>
      </w:r>
    </w:p>
    <w:p w14:paraId="6925AAD4" w14:textId="77777777" w:rsidR="00000000" w:rsidRDefault="00CF2391">
      <w:pPr>
        <w:pStyle w:val="a"/>
        <w:rPr>
          <w:rFonts w:hint="cs"/>
          <w:rtl/>
        </w:rPr>
      </w:pPr>
    </w:p>
    <w:p w14:paraId="65177768" w14:textId="77777777" w:rsidR="00000000" w:rsidRDefault="00CF2391">
      <w:pPr>
        <w:pStyle w:val="a"/>
        <w:rPr>
          <w:rFonts w:hint="cs"/>
          <w:rtl/>
        </w:rPr>
      </w:pPr>
      <w:r>
        <w:rPr>
          <w:rFonts w:hint="cs"/>
          <w:rtl/>
        </w:rPr>
        <w:t>אתם לא מסוגלים להגיד אחרת. רק אוסלו.</w:t>
      </w:r>
    </w:p>
    <w:p w14:paraId="504CBC4D" w14:textId="77777777" w:rsidR="00000000" w:rsidRDefault="00CF2391">
      <w:pPr>
        <w:pStyle w:val="a"/>
        <w:ind w:firstLine="0"/>
        <w:rPr>
          <w:rFonts w:hint="cs"/>
          <w:rtl/>
        </w:rPr>
      </w:pPr>
    </w:p>
    <w:p w14:paraId="2AE0C8EA" w14:textId="77777777" w:rsidR="00000000" w:rsidRDefault="00CF2391">
      <w:pPr>
        <w:pStyle w:val="ad"/>
        <w:rPr>
          <w:rtl/>
        </w:rPr>
      </w:pPr>
      <w:r>
        <w:rPr>
          <w:rtl/>
        </w:rPr>
        <w:t>היו"ר ראובן ריבלין:</w:t>
      </w:r>
    </w:p>
    <w:p w14:paraId="0C8884EA" w14:textId="77777777" w:rsidR="00000000" w:rsidRDefault="00CF2391">
      <w:pPr>
        <w:pStyle w:val="a"/>
        <w:rPr>
          <w:rtl/>
        </w:rPr>
      </w:pPr>
    </w:p>
    <w:p w14:paraId="6C5FB88E" w14:textId="77777777" w:rsidR="00000000" w:rsidRDefault="00CF2391">
      <w:pPr>
        <w:pStyle w:val="a"/>
        <w:rPr>
          <w:rFonts w:hint="cs"/>
          <w:rtl/>
        </w:rPr>
      </w:pPr>
      <w:r>
        <w:rPr>
          <w:rFonts w:hint="cs"/>
          <w:rtl/>
        </w:rPr>
        <w:t>כבוד חברת הכנסת הנכבדה, יושבת-ראש הסיעה, את סיימת את הזמן. היא סיימה את הזמן, אי-אפשר לקרוא לה עוד קריאות ב</w:t>
      </w:r>
      <w:r>
        <w:rPr>
          <w:rFonts w:hint="cs"/>
          <w:rtl/>
        </w:rPr>
        <w:t>יניים.</w:t>
      </w:r>
    </w:p>
    <w:p w14:paraId="2F381E97" w14:textId="77777777" w:rsidR="00000000" w:rsidRDefault="00CF2391">
      <w:pPr>
        <w:pStyle w:val="a"/>
        <w:ind w:firstLine="0"/>
        <w:rPr>
          <w:rFonts w:hint="cs"/>
          <w:rtl/>
        </w:rPr>
      </w:pPr>
    </w:p>
    <w:p w14:paraId="16FA5C34" w14:textId="77777777" w:rsidR="00000000" w:rsidRDefault="00CF2391">
      <w:pPr>
        <w:pStyle w:val="SpeakerCon"/>
        <w:rPr>
          <w:rtl/>
        </w:rPr>
      </w:pPr>
      <w:bookmarkStart w:id="123" w:name="FS000000433T22_07_2003_17_30_00C"/>
      <w:bookmarkEnd w:id="123"/>
      <w:r>
        <w:rPr>
          <w:rtl/>
        </w:rPr>
        <w:t>דליה איציק (העבודה-מימד):</w:t>
      </w:r>
    </w:p>
    <w:p w14:paraId="1DAFE619" w14:textId="77777777" w:rsidR="00000000" w:rsidRDefault="00CF2391">
      <w:pPr>
        <w:pStyle w:val="a"/>
        <w:rPr>
          <w:rtl/>
        </w:rPr>
      </w:pPr>
    </w:p>
    <w:p w14:paraId="001B1132" w14:textId="77777777" w:rsidR="00000000" w:rsidRDefault="00CF2391">
      <w:pPr>
        <w:pStyle w:val="a"/>
        <w:rPr>
          <w:rFonts w:hint="cs"/>
          <w:rtl/>
        </w:rPr>
      </w:pPr>
      <w:r>
        <w:rPr>
          <w:rFonts w:hint="cs"/>
          <w:rtl/>
        </w:rPr>
        <w:t>האם יהיה היום סיכום דיון?</w:t>
      </w:r>
    </w:p>
    <w:p w14:paraId="296F62EA" w14:textId="77777777" w:rsidR="00000000" w:rsidRDefault="00CF2391">
      <w:pPr>
        <w:pStyle w:val="a"/>
        <w:ind w:firstLine="0"/>
        <w:rPr>
          <w:rFonts w:hint="cs"/>
          <w:rtl/>
        </w:rPr>
      </w:pPr>
    </w:p>
    <w:p w14:paraId="313263E2" w14:textId="77777777" w:rsidR="00000000" w:rsidRDefault="00CF2391">
      <w:pPr>
        <w:pStyle w:val="ad"/>
        <w:rPr>
          <w:rtl/>
        </w:rPr>
      </w:pPr>
      <w:r>
        <w:rPr>
          <w:rtl/>
        </w:rPr>
        <w:t>היו"ר ראובן ריבלין:</w:t>
      </w:r>
    </w:p>
    <w:p w14:paraId="752E91CA" w14:textId="77777777" w:rsidR="00000000" w:rsidRDefault="00CF2391">
      <w:pPr>
        <w:pStyle w:val="a"/>
        <w:rPr>
          <w:rtl/>
        </w:rPr>
      </w:pPr>
    </w:p>
    <w:p w14:paraId="169BF789" w14:textId="77777777" w:rsidR="00000000" w:rsidRDefault="00CF2391">
      <w:pPr>
        <w:pStyle w:val="a"/>
        <w:rPr>
          <w:rFonts w:hint="cs"/>
          <w:rtl/>
        </w:rPr>
      </w:pPr>
      <w:r>
        <w:rPr>
          <w:rFonts w:hint="cs"/>
          <w:rtl/>
        </w:rPr>
        <w:t xml:space="preserve">לא יהיה סיכום דיון היום. </w:t>
      </w:r>
    </w:p>
    <w:p w14:paraId="7873EDB3" w14:textId="77777777" w:rsidR="00000000" w:rsidRDefault="00CF2391">
      <w:pPr>
        <w:pStyle w:val="a"/>
        <w:rPr>
          <w:rFonts w:hint="cs"/>
          <w:rtl/>
        </w:rPr>
      </w:pPr>
    </w:p>
    <w:p w14:paraId="1272EF4E" w14:textId="77777777" w:rsidR="00000000" w:rsidRDefault="00CF2391">
      <w:pPr>
        <w:pStyle w:val="SpeakerCon"/>
        <w:rPr>
          <w:rtl/>
        </w:rPr>
      </w:pPr>
      <w:bookmarkStart w:id="124" w:name="FS000000433T22_07_2003_17_30_12C"/>
      <w:bookmarkEnd w:id="124"/>
      <w:r>
        <w:rPr>
          <w:rtl/>
        </w:rPr>
        <w:t>דליה איציק (העבודה-מימד):</w:t>
      </w:r>
    </w:p>
    <w:p w14:paraId="5E533FCD" w14:textId="77777777" w:rsidR="00000000" w:rsidRDefault="00CF2391">
      <w:pPr>
        <w:pStyle w:val="a"/>
        <w:rPr>
          <w:rtl/>
        </w:rPr>
      </w:pPr>
    </w:p>
    <w:p w14:paraId="3AC38BB7" w14:textId="77777777" w:rsidR="00000000" w:rsidRDefault="00CF2391">
      <w:pPr>
        <w:pStyle w:val="a"/>
        <w:rPr>
          <w:rFonts w:hint="cs"/>
          <w:rtl/>
        </w:rPr>
      </w:pPr>
      <w:r>
        <w:rPr>
          <w:rFonts w:hint="cs"/>
          <w:rtl/>
        </w:rPr>
        <w:t>תודה רבה לך.</w:t>
      </w:r>
    </w:p>
    <w:p w14:paraId="7AD3C910" w14:textId="77777777" w:rsidR="00000000" w:rsidRDefault="00CF2391">
      <w:pPr>
        <w:pStyle w:val="a"/>
        <w:ind w:firstLine="0"/>
        <w:rPr>
          <w:rFonts w:hint="cs"/>
          <w:rtl/>
        </w:rPr>
      </w:pPr>
    </w:p>
    <w:p w14:paraId="29D565FF" w14:textId="77777777" w:rsidR="00000000" w:rsidRDefault="00CF2391">
      <w:pPr>
        <w:pStyle w:val="ad"/>
        <w:rPr>
          <w:rtl/>
        </w:rPr>
      </w:pPr>
      <w:r>
        <w:rPr>
          <w:rtl/>
        </w:rPr>
        <w:t>היו"ר ראובן ריבלין:</w:t>
      </w:r>
    </w:p>
    <w:p w14:paraId="7AB6B2C9" w14:textId="77777777" w:rsidR="00000000" w:rsidRDefault="00CF2391">
      <w:pPr>
        <w:pStyle w:val="a"/>
        <w:rPr>
          <w:rtl/>
        </w:rPr>
      </w:pPr>
    </w:p>
    <w:p w14:paraId="4DF5D057" w14:textId="77777777" w:rsidR="00000000" w:rsidRDefault="00CF2391">
      <w:pPr>
        <w:pStyle w:val="a"/>
        <w:rPr>
          <w:rFonts w:hint="cs"/>
          <w:rtl/>
        </w:rPr>
      </w:pPr>
      <w:r>
        <w:rPr>
          <w:rFonts w:hint="cs"/>
          <w:rtl/>
        </w:rPr>
        <w:t>כל טוב לגברתי. חבר הכנסת חיים רמון, עשר דקות. הוא השני שהציע הצעה שהועברה לדיון במלי</w:t>
      </w:r>
      <w:r>
        <w:rPr>
          <w:rFonts w:hint="cs"/>
          <w:rtl/>
        </w:rPr>
        <w:t xml:space="preserve">את הכנסת, ולכן גם הוא זכאי לעשר דקות. לאחר מכן נתחיל במצעד הנואמים, שכל אחד יהיה לו זמן רב של שלוש דקות. הראשון </w:t>
      </w:r>
      <w:r>
        <w:rPr>
          <w:rtl/>
        </w:rPr>
        <w:t>–</w:t>
      </w:r>
      <w:r>
        <w:rPr>
          <w:rFonts w:hint="cs"/>
          <w:rtl/>
        </w:rPr>
        <w:t xml:space="preserve"> חבר הכנסת גדעון סער.</w:t>
      </w:r>
    </w:p>
    <w:p w14:paraId="6A46753E" w14:textId="77777777" w:rsidR="00000000" w:rsidRDefault="00CF2391">
      <w:pPr>
        <w:pStyle w:val="a"/>
        <w:ind w:firstLine="0"/>
        <w:rPr>
          <w:rFonts w:hint="cs"/>
          <w:rtl/>
        </w:rPr>
      </w:pPr>
    </w:p>
    <w:p w14:paraId="2C0CAAFC" w14:textId="77777777" w:rsidR="00000000" w:rsidRDefault="00CF2391">
      <w:pPr>
        <w:pStyle w:val="Speaker"/>
        <w:rPr>
          <w:rtl/>
        </w:rPr>
      </w:pPr>
      <w:bookmarkStart w:id="125" w:name="FS000000458T22_07_2003_17_31_40"/>
      <w:bookmarkStart w:id="126" w:name="_Toc46681723"/>
      <w:bookmarkStart w:id="127" w:name="_Toc50268896"/>
      <w:bookmarkEnd w:id="125"/>
      <w:r>
        <w:rPr>
          <w:rFonts w:hint="eastAsia"/>
          <w:rtl/>
        </w:rPr>
        <w:t>חיים</w:t>
      </w:r>
      <w:r>
        <w:rPr>
          <w:rtl/>
        </w:rPr>
        <w:t xml:space="preserve"> רמון (העבודה-מימד):</w:t>
      </w:r>
      <w:bookmarkEnd w:id="126"/>
      <w:bookmarkEnd w:id="127"/>
    </w:p>
    <w:p w14:paraId="7D0848C1" w14:textId="77777777" w:rsidR="00000000" w:rsidRDefault="00CF2391">
      <w:pPr>
        <w:pStyle w:val="a"/>
        <w:rPr>
          <w:rFonts w:hint="cs"/>
          <w:rtl/>
        </w:rPr>
      </w:pPr>
    </w:p>
    <w:p w14:paraId="41DC11B1" w14:textId="77777777" w:rsidR="00000000" w:rsidRDefault="00CF2391">
      <w:pPr>
        <w:pStyle w:val="a"/>
        <w:rPr>
          <w:rFonts w:hint="cs"/>
          <w:rtl/>
        </w:rPr>
      </w:pPr>
      <w:r>
        <w:rPr>
          <w:rFonts w:hint="cs"/>
          <w:rtl/>
        </w:rPr>
        <w:t>אדוני היושב-ראש, חברי הכנסת, אינני רוצה לעסוק בהיבטים הדמוגרפיים, שהם מאוד חשובים, של קביעת גב</w:t>
      </w:r>
      <w:r>
        <w:rPr>
          <w:rFonts w:hint="cs"/>
          <w:rtl/>
        </w:rPr>
        <w:t xml:space="preserve">ול למדינת ישראל, גם באופן חד-צדדי, עם הפלסטינים. הם לא פרטנר. דיברה על זה חברת הכנסת דליה איציק, אני לא רוצה לגעת בזה. </w:t>
      </w:r>
    </w:p>
    <w:p w14:paraId="329F9DA0" w14:textId="77777777" w:rsidR="00000000" w:rsidRDefault="00CF2391">
      <w:pPr>
        <w:pStyle w:val="a"/>
        <w:rPr>
          <w:rFonts w:hint="cs"/>
          <w:rtl/>
        </w:rPr>
      </w:pPr>
    </w:p>
    <w:p w14:paraId="306ED34D" w14:textId="77777777" w:rsidR="00000000" w:rsidRDefault="00CF2391">
      <w:pPr>
        <w:pStyle w:val="a"/>
        <w:rPr>
          <w:rFonts w:hint="cs"/>
          <w:rtl/>
        </w:rPr>
      </w:pPr>
      <w:r>
        <w:rPr>
          <w:rFonts w:hint="cs"/>
          <w:rtl/>
        </w:rPr>
        <w:t xml:space="preserve">אני גם לא רוצה לפרט את העובדה, שעל-פי כל הניתוחים הכלכליים, בניית גדר הפרדה היתה מוסיפה 2%-3% צמיחה למשק בישראל. אומרים זאת כלכלנים לא </w:t>
      </w:r>
      <w:r>
        <w:rPr>
          <w:rFonts w:hint="cs"/>
          <w:rtl/>
        </w:rPr>
        <w:t xml:space="preserve">תלויים. לא אני הבאתי אותם. צריך להבין, 2%-3% צמיחה, זה בערך 10--15 מיליארד שקל. זאת אומרת, כל הבעיות שאנחנו מדברים עליהן היום, כל הצעדות לירושלים, המאהל הנהדר הזה שעוטף את בנייני הממשלה </w:t>
      </w:r>
      <w:r>
        <w:rPr>
          <w:rtl/>
        </w:rPr>
        <w:t>–</w:t>
      </w:r>
      <w:r>
        <w:rPr>
          <w:rFonts w:hint="cs"/>
          <w:rtl/>
        </w:rPr>
        <w:t xml:space="preserve"> כולם בטלים בשישים. גם על זה אני לא רוצה לדבר.</w:t>
      </w:r>
    </w:p>
    <w:p w14:paraId="26ACF216" w14:textId="77777777" w:rsidR="00000000" w:rsidRDefault="00CF2391">
      <w:pPr>
        <w:pStyle w:val="a"/>
        <w:rPr>
          <w:rFonts w:hint="cs"/>
          <w:rtl/>
        </w:rPr>
      </w:pPr>
    </w:p>
    <w:p w14:paraId="53D009E9" w14:textId="77777777" w:rsidR="00000000" w:rsidRDefault="00CF2391">
      <w:pPr>
        <w:pStyle w:val="a"/>
        <w:rPr>
          <w:rFonts w:hint="cs"/>
          <w:rtl/>
        </w:rPr>
      </w:pPr>
      <w:r>
        <w:rPr>
          <w:rFonts w:hint="cs"/>
          <w:rtl/>
        </w:rPr>
        <w:t xml:space="preserve">אני רוצה לדבר  בעיקר </w:t>
      </w:r>
      <w:r>
        <w:rPr>
          <w:rFonts w:hint="cs"/>
          <w:rtl/>
        </w:rPr>
        <w:t xml:space="preserve">עם אנשי הליכוד על הנושא שהם לא חדלים מלהעלות אותו, שהם מומחים בו, וזה הביטחון. איך אומר ראש הממשלה? על הכול הוא יתפשר, חוץ מאשר על ביטחון. אני רוצה לקבוע, שראש הממשלה, מטעמים פוליטיים ומטעמים אידיאולוגיים, מוותר על ביטחונם של אזרחי מדינת ישראל, איננו עושה </w:t>
      </w:r>
      <w:r>
        <w:rPr>
          <w:rFonts w:hint="cs"/>
          <w:rtl/>
        </w:rPr>
        <w:t>מה שגורמי הביטחון אמרו לו, אומרים לו ויאמרו לו, והמחדל הביטחוני של ראש הממשלה, שרוממות הביטחון בפיו, עלה מעל 400 בני-אדם. לכן, כל יום שהוא מדבר על ביטחון הוא נושא את שם הביטחון לשווא ולשקר. זה לא שלא הזהירו אותו.</w:t>
      </w:r>
    </w:p>
    <w:p w14:paraId="6F191A44" w14:textId="77777777" w:rsidR="00000000" w:rsidRDefault="00CF2391">
      <w:pPr>
        <w:pStyle w:val="a"/>
        <w:rPr>
          <w:rFonts w:hint="cs"/>
          <w:rtl/>
        </w:rPr>
      </w:pPr>
    </w:p>
    <w:p w14:paraId="31118EC0" w14:textId="77777777" w:rsidR="00000000" w:rsidRDefault="00CF2391">
      <w:pPr>
        <w:pStyle w:val="a"/>
        <w:rPr>
          <w:rFonts w:hint="cs"/>
          <w:rtl/>
        </w:rPr>
      </w:pPr>
      <w:r>
        <w:rPr>
          <w:rFonts w:hint="cs"/>
          <w:rtl/>
        </w:rPr>
        <w:t xml:space="preserve">אני רוצה לעשות סדר בכל העניין שקרוי הגדר. </w:t>
      </w:r>
      <w:r>
        <w:rPr>
          <w:rFonts w:hint="cs"/>
          <w:rtl/>
        </w:rPr>
        <w:t xml:space="preserve">עם בחירתו של ראש הממשלה, והיה ברור, גם לטעמי, שאין פרטנר למשא-ומתן בעת ההיא </w:t>
      </w:r>
      <w:r>
        <w:rPr>
          <w:rtl/>
        </w:rPr>
        <w:t>–</w:t>
      </w:r>
      <w:r>
        <w:rPr>
          <w:rFonts w:hint="cs"/>
          <w:rtl/>
        </w:rPr>
        <w:t xml:space="preserve"> ספק אם יש בעת הזאת </w:t>
      </w:r>
      <w:r>
        <w:rPr>
          <w:rtl/>
        </w:rPr>
        <w:t>–</w:t>
      </w:r>
      <w:r>
        <w:rPr>
          <w:rFonts w:hint="cs"/>
          <w:rtl/>
        </w:rPr>
        <w:t xml:space="preserve"> אבל נניח שבעת ההיא לא היתה מחלוקת; אני, אבל אני פוליטיקאי - גורמי הביטחון ואמרו לראש הממשלה: אם לא תבנה גדר, יהיו פיגועים. יש פיגועים כי אין גדר. </w:t>
      </w:r>
    </w:p>
    <w:p w14:paraId="099E32E5" w14:textId="77777777" w:rsidR="00000000" w:rsidRDefault="00CF2391">
      <w:pPr>
        <w:pStyle w:val="a"/>
        <w:rPr>
          <w:rFonts w:hint="cs"/>
          <w:rtl/>
        </w:rPr>
      </w:pPr>
    </w:p>
    <w:p w14:paraId="15133830" w14:textId="77777777" w:rsidR="00000000" w:rsidRDefault="00CF2391">
      <w:pPr>
        <w:pStyle w:val="a"/>
        <w:rPr>
          <w:rFonts w:hint="cs"/>
          <w:rtl/>
        </w:rPr>
      </w:pPr>
      <w:r>
        <w:rPr>
          <w:rFonts w:hint="cs"/>
          <w:rtl/>
        </w:rPr>
        <w:t>וגורמי הב</w:t>
      </w:r>
      <w:r>
        <w:rPr>
          <w:rFonts w:hint="cs"/>
          <w:rtl/>
        </w:rPr>
        <w:t>יטחון, אדוני השר גדעון עזרא, הם אמרו לו על עזה. לא אני. מה אני מבין בביטחון?  באו אנשים שמופקדים על הביטחון, באו לראש הממשלה ואמרו לו: בנה גדר, תראה איך זה מצליח בעזה. ובעזה אין בונים גדר כל כך משוכללת, 10 מיליוני שקל לקילומטר. שם הגדר אולי עולה בקושי מילי</w:t>
      </w:r>
      <w:r>
        <w:rPr>
          <w:rFonts w:hint="cs"/>
          <w:rtl/>
        </w:rPr>
        <w:t xml:space="preserve">ון שקל לקילומטר. כבר שנתיים וחצי יש אינתיפאדה, עוד מעט שלוש שנים, והיו קרוב ל-60 ניסיונות </w:t>
      </w:r>
      <w:r>
        <w:rPr>
          <w:rtl/>
        </w:rPr>
        <w:t>–</w:t>
      </w:r>
      <w:r>
        <w:rPr>
          <w:rFonts w:hint="cs"/>
          <w:rtl/>
        </w:rPr>
        <w:t xml:space="preserve"> אתם שומעים, חברי הכנסת </w:t>
      </w:r>
      <w:r>
        <w:rPr>
          <w:rtl/>
        </w:rPr>
        <w:t>–</w:t>
      </w:r>
      <w:r>
        <w:rPr>
          <w:rFonts w:hint="cs"/>
          <w:rtl/>
        </w:rPr>
        <w:t xml:space="preserve"> 60 ניסיונות לחצות את הגדר בעזה. הגדר המצ'וקמקת הזאת. ושאף אחד לא יגיד לי - לא דומה, כן דומה. אלה שטויות. 60 ניסיונות, כולם מלבד אחד נכשלו. </w:t>
      </w:r>
      <w:r>
        <w:rPr>
          <w:rFonts w:hint="cs"/>
          <w:rtl/>
        </w:rPr>
        <w:t>כולם מלבד אחד. אם לא היתה גדר בעזה, אשקלון, שדרות וכל האזורים סביב רצועת-עזה, היה בהם מספר הפיגועים שהיו בנתניה ובכפר-סבא ובתל-אביב.</w:t>
      </w:r>
    </w:p>
    <w:p w14:paraId="1D5F375F" w14:textId="77777777" w:rsidR="00000000" w:rsidRDefault="00CF2391">
      <w:pPr>
        <w:pStyle w:val="a"/>
        <w:ind w:firstLine="0"/>
        <w:rPr>
          <w:rFonts w:hint="cs"/>
          <w:rtl/>
        </w:rPr>
      </w:pPr>
    </w:p>
    <w:p w14:paraId="68DBF83F" w14:textId="77777777" w:rsidR="00000000" w:rsidRDefault="00CF2391">
      <w:pPr>
        <w:pStyle w:val="ac"/>
        <w:rPr>
          <w:rtl/>
        </w:rPr>
      </w:pPr>
      <w:r>
        <w:rPr>
          <w:rFonts w:hint="eastAsia"/>
          <w:rtl/>
        </w:rPr>
        <w:t>השר</w:t>
      </w:r>
      <w:r>
        <w:rPr>
          <w:rtl/>
        </w:rPr>
        <w:t xml:space="preserve"> גדעון עזרא:</w:t>
      </w:r>
    </w:p>
    <w:p w14:paraId="59CF86B1" w14:textId="77777777" w:rsidR="00000000" w:rsidRDefault="00CF2391">
      <w:pPr>
        <w:pStyle w:val="a"/>
        <w:rPr>
          <w:rFonts w:hint="cs"/>
          <w:rtl/>
        </w:rPr>
      </w:pPr>
    </w:p>
    <w:p w14:paraId="096F0D2B" w14:textId="77777777" w:rsidR="00000000" w:rsidRDefault="00CF2391">
      <w:pPr>
        <w:pStyle w:val="a"/>
        <w:rPr>
          <w:rFonts w:hint="cs"/>
          <w:rtl/>
        </w:rPr>
      </w:pPr>
      <w:r>
        <w:rPr>
          <w:rFonts w:hint="cs"/>
          <w:rtl/>
        </w:rPr>
        <w:t xml:space="preserve">יותר גרוע. </w:t>
      </w:r>
    </w:p>
    <w:p w14:paraId="0458EE6F" w14:textId="77777777" w:rsidR="00000000" w:rsidRDefault="00CF2391">
      <w:pPr>
        <w:pStyle w:val="a"/>
        <w:ind w:firstLine="0"/>
        <w:rPr>
          <w:rFonts w:hint="cs"/>
          <w:rtl/>
        </w:rPr>
      </w:pPr>
    </w:p>
    <w:p w14:paraId="62BFDA8F" w14:textId="77777777" w:rsidR="00000000" w:rsidRDefault="00CF2391">
      <w:pPr>
        <w:pStyle w:val="ac"/>
        <w:rPr>
          <w:rtl/>
        </w:rPr>
      </w:pPr>
      <w:r>
        <w:rPr>
          <w:rFonts w:hint="eastAsia"/>
          <w:rtl/>
        </w:rPr>
        <w:t>אריה</w:t>
      </w:r>
      <w:r>
        <w:rPr>
          <w:rtl/>
        </w:rPr>
        <w:t xml:space="preserve"> אלדד (האיחוד הלאומי - ישראל ביתנו):</w:t>
      </w:r>
    </w:p>
    <w:p w14:paraId="75308FAA" w14:textId="77777777" w:rsidR="00000000" w:rsidRDefault="00CF2391">
      <w:pPr>
        <w:pStyle w:val="a"/>
        <w:rPr>
          <w:rFonts w:hint="cs"/>
          <w:rtl/>
        </w:rPr>
      </w:pPr>
    </w:p>
    <w:p w14:paraId="6304664A" w14:textId="77777777" w:rsidR="00000000" w:rsidRDefault="00CF2391">
      <w:pPr>
        <w:pStyle w:val="a"/>
        <w:rPr>
          <w:rFonts w:hint="cs"/>
          <w:rtl/>
        </w:rPr>
      </w:pPr>
      <w:r>
        <w:rPr>
          <w:rFonts w:hint="cs"/>
          <w:rtl/>
        </w:rPr>
        <w:t>חבר הכנסת רמון, הגדר עוצרת אותם או האוגדה?</w:t>
      </w:r>
    </w:p>
    <w:p w14:paraId="3AD516B3" w14:textId="77777777" w:rsidR="00000000" w:rsidRDefault="00CF2391">
      <w:pPr>
        <w:pStyle w:val="a"/>
        <w:ind w:firstLine="0"/>
        <w:rPr>
          <w:rFonts w:hint="cs"/>
          <w:rtl/>
        </w:rPr>
      </w:pPr>
    </w:p>
    <w:p w14:paraId="1BD4A77F" w14:textId="77777777" w:rsidR="00000000" w:rsidRDefault="00CF2391">
      <w:pPr>
        <w:pStyle w:val="SpeakerCon"/>
        <w:rPr>
          <w:rtl/>
        </w:rPr>
      </w:pPr>
      <w:bookmarkStart w:id="128" w:name="FS000000458T22_07_2003_17_40_31C"/>
      <w:bookmarkEnd w:id="128"/>
      <w:r>
        <w:rPr>
          <w:rtl/>
        </w:rPr>
        <w:t>חיים ר</w:t>
      </w:r>
      <w:r>
        <w:rPr>
          <w:rtl/>
        </w:rPr>
        <w:t>מון (העבודה-מימד):</w:t>
      </w:r>
    </w:p>
    <w:p w14:paraId="482A7E24" w14:textId="77777777" w:rsidR="00000000" w:rsidRDefault="00CF2391">
      <w:pPr>
        <w:pStyle w:val="a"/>
        <w:rPr>
          <w:rtl/>
        </w:rPr>
      </w:pPr>
    </w:p>
    <w:p w14:paraId="2135FE1A" w14:textId="77777777" w:rsidR="00000000" w:rsidRDefault="00CF2391">
      <w:pPr>
        <w:pStyle w:val="a"/>
        <w:rPr>
          <w:rFonts w:hint="cs"/>
          <w:rtl/>
        </w:rPr>
      </w:pPr>
      <w:r>
        <w:rPr>
          <w:rFonts w:hint="cs"/>
          <w:rtl/>
        </w:rPr>
        <w:t xml:space="preserve">ודאי. תשאל. למה אותי? הרי אני חשוד, כי אני גם לא מסתיר את זה, יש לי רווח מדיני מהגדר הביטחונית. אני שם את זה בצד. </w:t>
      </w:r>
    </w:p>
    <w:p w14:paraId="2F61E8D0" w14:textId="77777777" w:rsidR="00000000" w:rsidRDefault="00CF2391">
      <w:pPr>
        <w:pStyle w:val="a"/>
        <w:ind w:firstLine="0"/>
        <w:rPr>
          <w:rFonts w:hint="cs"/>
          <w:rtl/>
        </w:rPr>
      </w:pPr>
    </w:p>
    <w:p w14:paraId="5A2D4455" w14:textId="77777777" w:rsidR="00000000" w:rsidRDefault="00CF2391">
      <w:pPr>
        <w:pStyle w:val="ac"/>
        <w:rPr>
          <w:rtl/>
        </w:rPr>
      </w:pPr>
      <w:r>
        <w:rPr>
          <w:rFonts w:hint="eastAsia"/>
          <w:rtl/>
        </w:rPr>
        <w:t>דליה</w:t>
      </w:r>
      <w:r>
        <w:rPr>
          <w:rtl/>
        </w:rPr>
        <w:t xml:space="preserve"> איציק (העבודה-מימד):</w:t>
      </w:r>
    </w:p>
    <w:p w14:paraId="15A369BE" w14:textId="77777777" w:rsidR="00000000" w:rsidRDefault="00CF2391">
      <w:pPr>
        <w:pStyle w:val="a"/>
        <w:rPr>
          <w:rFonts w:hint="cs"/>
          <w:rtl/>
        </w:rPr>
      </w:pPr>
    </w:p>
    <w:p w14:paraId="391C50FA" w14:textId="77777777" w:rsidR="00000000" w:rsidRDefault="00CF2391">
      <w:pPr>
        <w:pStyle w:val="a"/>
        <w:rPr>
          <w:rFonts w:hint="cs"/>
          <w:rtl/>
        </w:rPr>
      </w:pPr>
      <w:r>
        <w:rPr>
          <w:rFonts w:hint="cs"/>
          <w:rtl/>
        </w:rPr>
        <w:t>רווח כלכלי.</w:t>
      </w:r>
    </w:p>
    <w:p w14:paraId="0E5B4E15" w14:textId="77777777" w:rsidR="00000000" w:rsidRDefault="00CF2391">
      <w:pPr>
        <w:pStyle w:val="a"/>
        <w:ind w:firstLine="0"/>
        <w:rPr>
          <w:rFonts w:hint="cs"/>
          <w:rtl/>
        </w:rPr>
      </w:pPr>
    </w:p>
    <w:p w14:paraId="5FCF2523" w14:textId="77777777" w:rsidR="00000000" w:rsidRDefault="00CF2391">
      <w:pPr>
        <w:pStyle w:val="SpeakerCon"/>
        <w:rPr>
          <w:rtl/>
        </w:rPr>
      </w:pPr>
      <w:bookmarkStart w:id="129" w:name="FS000000458T22_07_2003_17_40_59C"/>
      <w:bookmarkEnd w:id="129"/>
      <w:r>
        <w:rPr>
          <w:rtl/>
        </w:rPr>
        <w:t>חיים רמון (העבודה-מימד):</w:t>
      </w:r>
    </w:p>
    <w:p w14:paraId="28D0A1AF" w14:textId="77777777" w:rsidR="00000000" w:rsidRDefault="00CF2391">
      <w:pPr>
        <w:pStyle w:val="a"/>
        <w:rPr>
          <w:rtl/>
        </w:rPr>
      </w:pPr>
    </w:p>
    <w:p w14:paraId="66D7749D" w14:textId="77777777" w:rsidR="00000000" w:rsidRDefault="00CF2391">
      <w:pPr>
        <w:pStyle w:val="a"/>
        <w:rPr>
          <w:rFonts w:hint="cs"/>
          <w:rtl/>
        </w:rPr>
      </w:pPr>
      <w:r>
        <w:rPr>
          <w:rFonts w:hint="cs"/>
          <w:rtl/>
        </w:rPr>
        <w:t>רווח כלכלי כבר אמרתי. אבל אותם זה לא מעניין. הבוחרים ש</w:t>
      </w:r>
      <w:r>
        <w:rPr>
          <w:rFonts w:hint="cs"/>
          <w:rtl/>
        </w:rPr>
        <w:t>להם לא מעניינים אותם. הם יודעים, כמה שהם ידפקו אותם יותר, יותר הם יצביעו בעדם. אז הם דופקים אותם. אולי פעם יתפכחו הבוחרים שלהם ויבינו שלא צריך לצעוד לירושלים, צריך להצביע. לא צריך להצביע לליכוד, ואז לא יהיה להם את זה. אבל זה נושא אחר.</w:t>
      </w:r>
    </w:p>
    <w:p w14:paraId="72A19428" w14:textId="77777777" w:rsidR="00000000" w:rsidRDefault="00CF2391">
      <w:pPr>
        <w:pStyle w:val="a"/>
        <w:rPr>
          <w:rFonts w:hint="cs"/>
          <w:rtl/>
        </w:rPr>
      </w:pPr>
    </w:p>
    <w:p w14:paraId="3BBDBCAA" w14:textId="77777777" w:rsidR="00000000" w:rsidRDefault="00CF2391">
      <w:pPr>
        <w:pStyle w:val="a"/>
        <w:rPr>
          <w:rFonts w:hint="cs"/>
          <w:rtl/>
        </w:rPr>
      </w:pPr>
      <w:r>
        <w:rPr>
          <w:rFonts w:hint="cs"/>
          <w:rtl/>
        </w:rPr>
        <w:t>אלוף הפיקוד בא ואומר</w:t>
      </w:r>
      <w:r>
        <w:rPr>
          <w:rFonts w:hint="cs"/>
          <w:rtl/>
        </w:rPr>
        <w:t xml:space="preserve">, ודאי. אין אוגדה. האוגדה היא בגלל חבל-קטיף. אבל הוא בא ואומר: יש גדר, והגדר יוצרת מכשול, והמכשול הזה, מי שמתקרב אליו יודע שדמו בראשו. </w:t>
      </w:r>
    </w:p>
    <w:p w14:paraId="78FBA297" w14:textId="77777777" w:rsidR="00000000" w:rsidRDefault="00CF2391">
      <w:pPr>
        <w:pStyle w:val="a"/>
        <w:ind w:firstLine="0"/>
        <w:rPr>
          <w:rFonts w:hint="cs"/>
          <w:rtl/>
        </w:rPr>
      </w:pPr>
    </w:p>
    <w:p w14:paraId="68997D14" w14:textId="77777777" w:rsidR="00000000" w:rsidRDefault="00CF2391">
      <w:pPr>
        <w:pStyle w:val="ac"/>
        <w:rPr>
          <w:rtl/>
        </w:rPr>
      </w:pPr>
      <w:r>
        <w:rPr>
          <w:rFonts w:hint="eastAsia"/>
          <w:rtl/>
        </w:rPr>
        <w:t>אריה</w:t>
      </w:r>
      <w:r>
        <w:rPr>
          <w:rtl/>
        </w:rPr>
        <w:t xml:space="preserve"> אלדד (האיחוד הלאומי - ישראל ביתנו):</w:t>
      </w:r>
    </w:p>
    <w:p w14:paraId="63605CC7" w14:textId="77777777" w:rsidR="00000000" w:rsidRDefault="00CF2391">
      <w:pPr>
        <w:pStyle w:val="a"/>
        <w:rPr>
          <w:rFonts w:hint="cs"/>
          <w:rtl/>
        </w:rPr>
      </w:pPr>
    </w:p>
    <w:p w14:paraId="02D42972" w14:textId="77777777" w:rsidR="00000000" w:rsidRDefault="00CF2391">
      <w:pPr>
        <w:pStyle w:val="a"/>
        <w:rPr>
          <w:rFonts w:hint="cs"/>
          <w:rtl/>
        </w:rPr>
      </w:pPr>
      <w:r>
        <w:rPr>
          <w:rFonts w:hint="cs"/>
          <w:rtl/>
        </w:rPr>
        <w:t>אבל אין לנו עשר אוגדות.</w:t>
      </w:r>
    </w:p>
    <w:p w14:paraId="2046A427" w14:textId="77777777" w:rsidR="00000000" w:rsidRDefault="00CF2391">
      <w:pPr>
        <w:pStyle w:val="a"/>
        <w:ind w:firstLine="0"/>
        <w:rPr>
          <w:rFonts w:hint="cs"/>
          <w:rtl/>
        </w:rPr>
      </w:pPr>
    </w:p>
    <w:p w14:paraId="51142650" w14:textId="77777777" w:rsidR="00000000" w:rsidRDefault="00CF2391">
      <w:pPr>
        <w:pStyle w:val="SpeakerCon"/>
        <w:rPr>
          <w:rtl/>
        </w:rPr>
      </w:pPr>
      <w:bookmarkStart w:id="130" w:name="FS000000458T22_07_2003_17_43_02C"/>
      <w:bookmarkEnd w:id="130"/>
      <w:r>
        <w:rPr>
          <w:rtl/>
        </w:rPr>
        <w:t>חיים רמון (העבודה-מימד):</w:t>
      </w:r>
    </w:p>
    <w:p w14:paraId="0D0EBA1C" w14:textId="77777777" w:rsidR="00000000" w:rsidRDefault="00CF2391">
      <w:pPr>
        <w:pStyle w:val="a"/>
        <w:rPr>
          <w:rtl/>
        </w:rPr>
      </w:pPr>
    </w:p>
    <w:p w14:paraId="09067EFF" w14:textId="77777777" w:rsidR="00000000" w:rsidRDefault="00CF2391">
      <w:pPr>
        <w:pStyle w:val="a"/>
        <w:rPr>
          <w:rFonts w:hint="cs"/>
          <w:rtl/>
        </w:rPr>
      </w:pPr>
      <w:r>
        <w:rPr>
          <w:rFonts w:hint="cs"/>
          <w:rtl/>
        </w:rPr>
        <w:t>אני לא צריך עשר אוגדות. את</w:t>
      </w:r>
      <w:r>
        <w:rPr>
          <w:rFonts w:hint="cs"/>
          <w:rtl/>
        </w:rPr>
        <w:t xml:space="preserve">ה רוצה שאני אצטט את ראש השב"כ? הוא אומר: צה"ל נמצא בערי הגדה, כי אין גדר. עד כדי כך אתה רוצה? אני בכלל לא רוצה שתתווכחו אתי, כי אתם ישר תגידו: פוליטיקה. הרי אתם מאמינים לאנשי הצבא. אתם מאמינים לאנשים מקצועיים. הם מופקדים על ביטחוננו. הם עושים עבודה נפלאה. </w:t>
      </w:r>
      <w:r>
        <w:rPr>
          <w:rFonts w:hint="cs"/>
          <w:rtl/>
        </w:rPr>
        <w:t xml:space="preserve">אבל העובדה היא לא האוגדה. אם לא תהיה אוגדה בעזה - צריך שלוש אוגדות שם. ומה שחשוב, שלוש האוגדות לא יעזרו. אלוף הפיקוד בא וציין. ברור שזו מערכת שלמה. אני לא נכנס לזה. אבל הדבר המרכזי הוא, שיודעים שעד כאן זה עזה, ומכאן זה הקו של מדינת ישראל. ומי שרוצה להיכנס </w:t>
      </w:r>
      <w:r>
        <w:rPr>
          <w:rFonts w:hint="cs"/>
          <w:rtl/>
        </w:rPr>
        <w:t xml:space="preserve">למדינת ישראל צריך לחצות את הגדר. </w:t>
      </w:r>
    </w:p>
    <w:p w14:paraId="5942A04D" w14:textId="77777777" w:rsidR="00000000" w:rsidRDefault="00CF2391">
      <w:pPr>
        <w:pStyle w:val="a"/>
        <w:rPr>
          <w:rFonts w:hint="cs"/>
          <w:rtl/>
        </w:rPr>
      </w:pPr>
    </w:p>
    <w:p w14:paraId="6C0C957E" w14:textId="77777777" w:rsidR="00000000" w:rsidRDefault="00CF2391">
      <w:pPr>
        <w:pStyle w:val="a"/>
        <w:rPr>
          <w:rFonts w:hint="cs"/>
          <w:rtl/>
        </w:rPr>
      </w:pPr>
      <w:r>
        <w:rPr>
          <w:rFonts w:hint="cs"/>
          <w:rtl/>
        </w:rPr>
        <w:t xml:space="preserve">איך אמרו ראשי השב"כ? כשהם תכננו פיגוע בעזה, תשעים אחוז מהזמן הקדישו לחצות את הגדר, איך חוצים את הגדר, ועשרה אחוז לפיגוע. ביהודה ושומרון זה הפוך: תשעים אחוז מהזמן מקדישים לפיגוע, ועשרה אחוז איך לחצות את האין גדר. עכשיו זה </w:t>
      </w:r>
      <w:r>
        <w:rPr>
          <w:rFonts w:hint="cs"/>
          <w:rtl/>
        </w:rPr>
        <w:t xml:space="preserve">הם, זה לא אנחנו. </w:t>
      </w:r>
    </w:p>
    <w:p w14:paraId="39CFF5B7" w14:textId="77777777" w:rsidR="00000000" w:rsidRDefault="00CF2391">
      <w:pPr>
        <w:pStyle w:val="a"/>
        <w:rPr>
          <w:rFonts w:hint="cs"/>
          <w:rtl/>
        </w:rPr>
      </w:pPr>
    </w:p>
    <w:p w14:paraId="7A123988" w14:textId="77777777" w:rsidR="00000000" w:rsidRDefault="00CF2391">
      <w:pPr>
        <w:pStyle w:val="a"/>
        <w:rPr>
          <w:rFonts w:hint="cs"/>
          <w:rtl/>
        </w:rPr>
      </w:pPr>
      <w:r>
        <w:rPr>
          <w:rFonts w:hint="cs"/>
          <w:rtl/>
        </w:rPr>
        <w:t xml:space="preserve">אני רוצה שתבואו ביושר. תבוא ביושר ותגיד את מה שאתם עושים, שאתם מוכנים להקריב את ביטחונם של אזרחי מדינת ישראל על האידיאולוגיה שלכם. זה הגון. זה בסדר. מה לא עושים בשביל ארץ-ישראל השלמה? צריכים ליהרג 400 איש? ייהרגו - העיקר שתהיה ארץ-ישראל </w:t>
      </w:r>
      <w:r>
        <w:rPr>
          <w:rFonts w:hint="cs"/>
          <w:rtl/>
        </w:rPr>
        <w:t>השלמה. תגידו את זה ביושר, אז לא תהיה לי טענה אליכם, אז הכול בסדר. אבל אתם לא אומרים את זה, והמצאתם תירוצים מתירוצים שונים. ואז בא ראש הממשלה - אני לא רוצה לעשות את זה כאן מעל הדוכן, זה גם אסור, בכל ישיבת ועדת החוץ והביטחון, יש פה חברים שישבו פה בוועדת החוץ</w:t>
      </w:r>
      <w:r>
        <w:rPr>
          <w:rFonts w:hint="cs"/>
          <w:rtl/>
        </w:rPr>
        <w:t xml:space="preserve"> והביטחון - - - </w:t>
      </w:r>
    </w:p>
    <w:p w14:paraId="2835FE42" w14:textId="77777777" w:rsidR="00000000" w:rsidRDefault="00CF2391">
      <w:pPr>
        <w:pStyle w:val="a"/>
        <w:ind w:firstLine="0"/>
        <w:rPr>
          <w:rFonts w:hint="cs"/>
          <w:rtl/>
        </w:rPr>
      </w:pPr>
    </w:p>
    <w:p w14:paraId="3A67FA86" w14:textId="77777777" w:rsidR="00000000" w:rsidRDefault="00CF2391">
      <w:pPr>
        <w:pStyle w:val="ad"/>
        <w:rPr>
          <w:rtl/>
        </w:rPr>
      </w:pPr>
      <w:r>
        <w:rPr>
          <w:rtl/>
        </w:rPr>
        <w:t>היו"ר נסים דהן:</w:t>
      </w:r>
    </w:p>
    <w:p w14:paraId="4202CAA2" w14:textId="77777777" w:rsidR="00000000" w:rsidRDefault="00CF2391">
      <w:pPr>
        <w:pStyle w:val="a"/>
        <w:rPr>
          <w:rtl/>
        </w:rPr>
      </w:pPr>
    </w:p>
    <w:p w14:paraId="00248E89" w14:textId="77777777" w:rsidR="00000000" w:rsidRDefault="00CF2391">
      <w:pPr>
        <w:pStyle w:val="a"/>
        <w:rPr>
          <w:rFonts w:hint="cs"/>
          <w:rtl/>
        </w:rPr>
      </w:pPr>
      <w:r>
        <w:rPr>
          <w:rFonts w:hint="cs"/>
          <w:rtl/>
        </w:rPr>
        <w:t>חבר הכנסת רמון, אני מזכיר לך שאתה מצטט מוועדות.</w:t>
      </w:r>
    </w:p>
    <w:p w14:paraId="157CBD8B" w14:textId="77777777" w:rsidR="00000000" w:rsidRDefault="00CF2391">
      <w:pPr>
        <w:pStyle w:val="a"/>
        <w:ind w:firstLine="0"/>
        <w:rPr>
          <w:rFonts w:hint="cs"/>
          <w:rtl/>
        </w:rPr>
      </w:pPr>
    </w:p>
    <w:p w14:paraId="6D803192" w14:textId="77777777" w:rsidR="00000000" w:rsidRDefault="00CF2391">
      <w:pPr>
        <w:pStyle w:val="SpeakerCon"/>
        <w:rPr>
          <w:rtl/>
        </w:rPr>
      </w:pPr>
      <w:bookmarkStart w:id="131" w:name="FS000000458T22_07_2003_17_51_01C"/>
      <w:bookmarkEnd w:id="131"/>
      <w:r>
        <w:rPr>
          <w:rtl/>
        </w:rPr>
        <w:t>חיים רמון (העבודה-מימד):</w:t>
      </w:r>
    </w:p>
    <w:p w14:paraId="69FA9F76" w14:textId="77777777" w:rsidR="00000000" w:rsidRDefault="00CF2391">
      <w:pPr>
        <w:pStyle w:val="a"/>
        <w:rPr>
          <w:rtl/>
        </w:rPr>
      </w:pPr>
    </w:p>
    <w:p w14:paraId="4EC453CC" w14:textId="77777777" w:rsidR="00000000" w:rsidRDefault="00CF2391">
      <w:pPr>
        <w:pStyle w:val="a"/>
        <w:rPr>
          <w:rFonts w:hint="cs"/>
          <w:rtl/>
        </w:rPr>
      </w:pPr>
      <w:r>
        <w:rPr>
          <w:rFonts w:hint="cs"/>
          <w:rtl/>
        </w:rPr>
        <w:t>אני לא מצטט. אני רק אומר מה היה. אני לא מצטט. בכל ישיבת ועדת החוץ והביטחון אני בא ומעלה את הגדר, וראש הממשלה מזלזל בזה ובז לכך, ואומר שלא צריך, ומ</w:t>
      </w:r>
      <w:r>
        <w:rPr>
          <w:rFonts w:hint="cs"/>
          <w:rtl/>
        </w:rPr>
        <w:t>סביר שהיחידות בצה"ל יעשו את זה, ומישיבה לישיבה רק דבר אחד משתנה: מספר הקורבנות שנובע מכך שאין גדר, ומספר הפיגועים שהולך וגדל. עד שאנחנו מגיעים לאן? ל"חומת מגן". כשנהרגו במלון "פארק" 30 איש, אז סוף-סוף החליטה ממשלת ישראל לעשות גדר. עד אז היא לא עשתה.</w:t>
      </w:r>
    </w:p>
    <w:p w14:paraId="5CCFA275" w14:textId="77777777" w:rsidR="00000000" w:rsidRDefault="00CF2391">
      <w:pPr>
        <w:pStyle w:val="a"/>
        <w:ind w:firstLine="0"/>
        <w:rPr>
          <w:rFonts w:hint="cs"/>
          <w:rtl/>
        </w:rPr>
      </w:pPr>
    </w:p>
    <w:p w14:paraId="24984B2E" w14:textId="77777777" w:rsidR="00000000" w:rsidRDefault="00CF2391">
      <w:pPr>
        <w:pStyle w:val="ac"/>
        <w:rPr>
          <w:rtl/>
        </w:rPr>
      </w:pPr>
      <w:r>
        <w:rPr>
          <w:rtl/>
        </w:rPr>
        <w:t>רן כה</w:t>
      </w:r>
      <w:r>
        <w:rPr>
          <w:rtl/>
        </w:rPr>
        <w:t>ן (מרצ):</w:t>
      </w:r>
    </w:p>
    <w:p w14:paraId="0188F40A" w14:textId="77777777" w:rsidR="00000000" w:rsidRDefault="00CF2391">
      <w:pPr>
        <w:pStyle w:val="a"/>
        <w:rPr>
          <w:rtl/>
        </w:rPr>
      </w:pPr>
    </w:p>
    <w:p w14:paraId="7E06CC51" w14:textId="77777777" w:rsidR="00000000" w:rsidRDefault="00CF2391">
      <w:pPr>
        <w:pStyle w:val="a"/>
        <w:rPr>
          <w:rFonts w:hint="cs"/>
          <w:rtl/>
        </w:rPr>
      </w:pPr>
      <w:r>
        <w:rPr>
          <w:rFonts w:hint="cs"/>
          <w:rtl/>
        </w:rPr>
        <w:t>גם אז היא לא עשתה.</w:t>
      </w:r>
    </w:p>
    <w:p w14:paraId="65D93177" w14:textId="77777777" w:rsidR="00000000" w:rsidRDefault="00CF2391">
      <w:pPr>
        <w:pStyle w:val="a"/>
        <w:ind w:firstLine="0"/>
        <w:rPr>
          <w:rFonts w:hint="cs"/>
          <w:rtl/>
        </w:rPr>
      </w:pPr>
    </w:p>
    <w:p w14:paraId="584B9924" w14:textId="77777777" w:rsidR="00000000" w:rsidRDefault="00CF2391">
      <w:pPr>
        <w:pStyle w:val="SpeakerCon"/>
        <w:rPr>
          <w:rtl/>
        </w:rPr>
      </w:pPr>
      <w:bookmarkStart w:id="132" w:name="FS000000458T22_07_2003_17_52_35C"/>
      <w:bookmarkEnd w:id="132"/>
      <w:r>
        <w:rPr>
          <w:rtl/>
        </w:rPr>
        <w:t>חיים רמון (העבודה-מימד):</w:t>
      </w:r>
    </w:p>
    <w:p w14:paraId="673EDE08" w14:textId="77777777" w:rsidR="00000000" w:rsidRDefault="00CF2391">
      <w:pPr>
        <w:pStyle w:val="a"/>
        <w:rPr>
          <w:rtl/>
        </w:rPr>
      </w:pPr>
    </w:p>
    <w:p w14:paraId="71D8BE95" w14:textId="77777777" w:rsidR="00000000" w:rsidRDefault="00CF2391">
      <w:pPr>
        <w:pStyle w:val="a"/>
        <w:rPr>
          <w:rFonts w:hint="cs"/>
          <w:rtl/>
        </w:rPr>
      </w:pPr>
      <w:r>
        <w:rPr>
          <w:rFonts w:hint="cs"/>
          <w:rtl/>
        </w:rPr>
        <w:t xml:space="preserve">אז קיבלו את ההחלטה. גם אז התחילו לבנות בעצלתיים. רק ביולי בשנה שעברה, כשזה על אפם וחמתם, החליטו לבנות את הקטע הראשון של 110 קילומטר </w:t>
      </w:r>
      <w:r>
        <w:rPr>
          <w:rtl/>
        </w:rPr>
        <w:t>–</w:t>
      </w:r>
      <w:r>
        <w:rPr>
          <w:rFonts w:hint="cs"/>
          <w:rtl/>
        </w:rPr>
        <w:t xml:space="preserve"> אני עוזב את עניין ירושלים </w:t>
      </w:r>
      <w:r>
        <w:rPr>
          <w:rtl/>
        </w:rPr>
        <w:t>–</w:t>
      </w:r>
      <w:r>
        <w:rPr>
          <w:rFonts w:hint="cs"/>
          <w:rtl/>
        </w:rPr>
        <w:t xml:space="preserve"> מסאלם לאלקנה. זה תוואי נורמלי. בנו אות</w:t>
      </w:r>
      <w:r>
        <w:rPr>
          <w:rFonts w:hint="cs"/>
          <w:rtl/>
        </w:rPr>
        <w:t xml:space="preserve">ו על-פי צורכי הביטחון האמיתיים. וראה זה פלא, צורכי הביטחון הם פחות או יותר לפי "הקו הירוק", תוך הכנסת גושי ההתיישבות הגדולים. אתם רוצים יותר מכך? פחות או יותר מתווה קלינטון. </w:t>
      </w:r>
    </w:p>
    <w:p w14:paraId="231446A1" w14:textId="77777777" w:rsidR="00000000" w:rsidRDefault="00CF2391">
      <w:pPr>
        <w:pStyle w:val="a"/>
        <w:rPr>
          <w:rFonts w:hint="cs"/>
          <w:rtl/>
        </w:rPr>
      </w:pPr>
    </w:p>
    <w:p w14:paraId="5BE64290" w14:textId="77777777" w:rsidR="00000000" w:rsidRDefault="00CF2391">
      <w:pPr>
        <w:pStyle w:val="a"/>
        <w:rPr>
          <w:rFonts w:hint="cs"/>
          <w:rtl/>
        </w:rPr>
      </w:pPr>
      <w:r>
        <w:rPr>
          <w:rFonts w:hint="cs"/>
          <w:rtl/>
        </w:rPr>
        <w:t xml:space="preserve">אבל ראש הממשלה לא רצה לבנות מסאלם למחולה. את זה הוא לא רצה. מה קרה, לצערנו הרב? </w:t>
      </w:r>
      <w:r>
        <w:rPr>
          <w:rFonts w:hint="cs"/>
          <w:rtl/>
        </w:rPr>
        <w:t>בא הפיגוע בסניף הליכוד בבית-שאן, ואז התחילו לבנות. אז היה תוואי של 70 קילומטר מסאלם למחולה, בין מחולה לטירת-צבי, מתחבר לגבול עם ירדן. אבל אז פתאום ראה ראש הממשלה בעיני רוחו קו גבול ממחולה עד אלקנה, כ-180 קילומטר. גבול פחות או יותר לפי מתווה קלינטון, פחות א</w:t>
      </w:r>
      <w:r>
        <w:rPr>
          <w:rFonts w:hint="cs"/>
          <w:rtl/>
        </w:rPr>
        <w:t xml:space="preserve">ו יותר לפי "הקו הירוק". הוא נבהל ועצר את הבנייה בצד המזרחי. הגיע עד לגלבוע ולא בונה, והדרך לבית-שאן ממשיכה להיות פרוצה. הפיגוע בשדי-תרומות קרה כי אין גדר. </w:t>
      </w:r>
    </w:p>
    <w:p w14:paraId="2B94715F" w14:textId="77777777" w:rsidR="00000000" w:rsidRDefault="00CF2391">
      <w:pPr>
        <w:pStyle w:val="a"/>
        <w:rPr>
          <w:rFonts w:hint="cs"/>
          <w:rtl/>
        </w:rPr>
      </w:pPr>
    </w:p>
    <w:p w14:paraId="78CE01EE" w14:textId="77777777" w:rsidR="00000000" w:rsidRDefault="00CF2391">
      <w:pPr>
        <w:pStyle w:val="a"/>
        <w:rPr>
          <w:rFonts w:hint="cs"/>
          <w:rtl/>
        </w:rPr>
      </w:pPr>
      <w:r>
        <w:rPr>
          <w:rFonts w:hint="cs"/>
          <w:rtl/>
        </w:rPr>
        <w:t>אבל גם לא רוצים לבנות גדר. כי מה רוצה ראש הממשלה? הוא, שדיבר כל הזמן נגד גדר פוליטית, הולך ועושה גד</w:t>
      </w:r>
      <w:r>
        <w:rPr>
          <w:rFonts w:hint="cs"/>
          <w:rtl/>
        </w:rPr>
        <w:t>ר פוליטית. הוא רוצה לרדת דרומה ולהוציא את כל בקעת-הירדן. אין שום סיבה לבנות גדר שם, חוץ מלנסות לכלול את בקעת-הירדן. אין שום סיבה ביטחונית. אף גורם ביטחוני לא מציע לבנות שם גדר שתעלה מיליארדים. אבל הוא רוצה. את זה הוא גם לא יבנה. הוא פשוט לא מחבר את הקטע מה</w:t>
      </w:r>
      <w:r>
        <w:rPr>
          <w:rFonts w:hint="cs"/>
          <w:rtl/>
        </w:rPr>
        <w:t xml:space="preserve">גלבוע לבקעת-הירדן, ולא אכפת לו שעוד מעריצים שלו, כמו האיש משדי-תרומות שנהרג שם, ייהרגו. לא אכפת לו. הוא יודע מה יקרה. הוא לא עושה. </w:t>
      </w:r>
    </w:p>
    <w:p w14:paraId="122CFF0D" w14:textId="77777777" w:rsidR="00000000" w:rsidRDefault="00CF2391">
      <w:pPr>
        <w:pStyle w:val="a"/>
        <w:rPr>
          <w:rFonts w:hint="cs"/>
          <w:rtl/>
        </w:rPr>
      </w:pPr>
    </w:p>
    <w:p w14:paraId="6341454D" w14:textId="77777777" w:rsidR="00000000" w:rsidRDefault="00CF2391">
      <w:pPr>
        <w:pStyle w:val="a"/>
        <w:rPr>
          <w:rFonts w:hint="cs"/>
          <w:rtl/>
        </w:rPr>
      </w:pPr>
      <w:r>
        <w:rPr>
          <w:rFonts w:hint="cs"/>
          <w:rtl/>
        </w:rPr>
        <w:t>אבל עכשיו יש לו בעיה. צריך להגיד שבונים גדר. כל הכסף שמדובר עליו בוועדת הכספים אין בו חצי ורבע מהסכום שצריך כדי לבנות את הג</w:t>
      </w:r>
      <w:r>
        <w:rPr>
          <w:rFonts w:hint="cs"/>
          <w:rtl/>
        </w:rPr>
        <w:t>דר מאלקנה עד ים-המלח. אפילו לא מתחיל להיות.</w:t>
      </w:r>
    </w:p>
    <w:p w14:paraId="5A0C81EC" w14:textId="77777777" w:rsidR="00000000" w:rsidRDefault="00CF2391">
      <w:pPr>
        <w:pStyle w:val="a"/>
        <w:ind w:firstLine="0"/>
        <w:rPr>
          <w:rFonts w:hint="cs"/>
          <w:rtl/>
        </w:rPr>
      </w:pPr>
    </w:p>
    <w:p w14:paraId="2CE12A9B" w14:textId="77777777" w:rsidR="00000000" w:rsidRDefault="00CF2391">
      <w:pPr>
        <w:pStyle w:val="ad"/>
        <w:rPr>
          <w:rtl/>
        </w:rPr>
      </w:pPr>
      <w:r>
        <w:rPr>
          <w:rtl/>
        </w:rPr>
        <w:t>היו"ר נסים דהן:</w:t>
      </w:r>
    </w:p>
    <w:p w14:paraId="552C370D" w14:textId="77777777" w:rsidR="00000000" w:rsidRDefault="00CF2391">
      <w:pPr>
        <w:pStyle w:val="a"/>
        <w:rPr>
          <w:rtl/>
        </w:rPr>
      </w:pPr>
    </w:p>
    <w:p w14:paraId="1C48D726" w14:textId="77777777" w:rsidR="00000000" w:rsidRDefault="00CF2391">
      <w:pPr>
        <w:pStyle w:val="a"/>
        <w:rPr>
          <w:rFonts w:hint="cs"/>
          <w:rtl/>
        </w:rPr>
      </w:pPr>
      <w:r>
        <w:rPr>
          <w:rFonts w:hint="cs"/>
          <w:rtl/>
        </w:rPr>
        <w:t>לסיים.</w:t>
      </w:r>
    </w:p>
    <w:p w14:paraId="31729616" w14:textId="77777777" w:rsidR="00000000" w:rsidRDefault="00CF2391">
      <w:pPr>
        <w:pStyle w:val="a"/>
        <w:ind w:firstLine="0"/>
        <w:rPr>
          <w:rFonts w:hint="cs"/>
          <w:rtl/>
        </w:rPr>
      </w:pPr>
    </w:p>
    <w:p w14:paraId="13F49633" w14:textId="77777777" w:rsidR="00000000" w:rsidRDefault="00CF2391">
      <w:pPr>
        <w:pStyle w:val="SpeakerCon"/>
        <w:rPr>
          <w:rtl/>
        </w:rPr>
      </w:pPr>
      <w:bookmarkStart w:id="133" w:name="FS000000458T22_07_2003_17_57_26C"/>
      <w:bookmarkEnd w:id="133"/>
      <w:r>
        <w:rPr>
          <w:rtl/>
        </w:rPr>
        <w:t>חיים רמון (העבודה-מימד):</w:t>
      </w:r>
    </w:p>
    <w:p w14:paraId="2932CB97" w14:textId="77777777" w:rsidR="00000000" w:rsidRDefault="00CF2391">
      <w:pPr>
        <w:pStyle w:val="a"/>
        <w:rPr>
          <w:rtl/>
        </w:rPr>
      </w:pPr>
    </w:p>
    <w:p w14:paraId="1CB92804" w14:textId="77777777" w:rsidR="00000000" w:rsidRDefault="00CF2391">
      <w:pPr>
        <w:pStyle w:val="a"/>
        <w:rPr>
          <w:rFonts w:hint="cs"/>
          <w:rtl/>
        </w:rPr>
      </w:pPr>
      <w:r>
        <w:rPr>
          <w:rFonts w:hint="cs"/>
          <w:rtl/>
        </w:rPr>
        <w:t>מייד. ראש הממשלה בא ואומר, אני רוצה גדר. אני רוצה גדר מדינית.  איזו גדר? שתכלול מה שיותר התנחלויות. אבל הוא לא יכול, כי יש האמריקנים, וגדר כזאת האמריקנים לא יית</w:t>
      </w:r>
      <w:r>
        <w:rPr>
          <w:rFonts w:hint="cs"/>
          <w:rtl/>
        </w:rPr>
        <w:t>נו לו לבנות, כי זה ממש סיפוח של חצי הגדה. אז הוא לא בונה. את הגדר שהוא יכול לבנות, הוא לא רוצה. התוצאה היא - ואני לא רוצה להלאות את הכנסת בכל הרמייה, שמוסרים אינפורמציה לא נכונה ולא מדויקת לוועדת הכספים, ומה שאומר שר הביטחון נסתר על-ידי המזכיר הצבאי של ראש</w:t>
      </w:r>
      <w:r>
        <w:rPr>
          <w:rFonts w:hint="cs"/>
          <w:rtl/>
        </w:rPr>
        <w:t xml:space="preserve"> הממשלה, וזה בכתב. בסופו של דבר, מה שקורה </w:t>
      </w:r>
      <w:r>
        <w:rPr>
          <w:rtl/>
        </w:rPr>
        <w:t>–</w:t>
      </w:r>
      <w:r>
        <w:rPr>
          <w:rFonts w:hint="cs"/>
          <w:rtl/>
        </w:rPr>
        <w:t xml:space="preserve"> אני מדבר רק על הביטחון </w:t>
      </w:r>
      <w:r>
        <w:rPr>
          <w:rtl/>
        </w:rPr>
        <w:t>–</w:t>
      </w:r>
      <w:r>
        <w:rPr>
          <w:rFonts w:hint="cs"/>
          <w:rtl/>
        </w:rPr>
        <w:t xml:space="preserve"> ראש הממשלה, שהפקיר את ביטחונם של תושבי מדינת ישראל, ובמחדל אי-בניית הגדר גרם באופן ישיר כראש ממשלה למחדל שהביא להירצחם של 400 איש, ממשיך במחדל הזה, שוב, מטעמים אידיאולוגיים ופוליטיים. </w:t>
      </w:r>
    </w:p>
    <w:p w14:paraId="0640D1DC" w14:textId="77777777" w:rsidR="00000000" w:rsidRDefault="00CF2391">
      <w:pPr>
        <w:pStyle w:val="a"/>
        <w:rPr>
          <w:rFonts w:hint="cs"/>
          <w:rtl/>
        </w:rPr>
      </w:pPr>
    </w:p>
    <w:p w14:paraId="7FBFA56E" w14:textId="77777777" w:rsidR="00000000" w:rsidRDefault="00CF2391">
      <w:pPr>
        <w:pStyle w:val="a"/>
        <w:rPr>
          <w:rFonts w:hint="cs"/>
          <w:rtl/>
        </w:rPr>
      </w:pPr>
      <w:r>
        <w:rPr>
          <w:rFonts w:hint="cs"/>
          <w:rtl/>
        </w:rPr>
        <w:t>ה</w:t>
      </w:r>
      <w:r>
        <w:rPr>
          <w:rFonts w:hint="cs"/>
          <w:rtl/>
        </w:rPr>
        <w:t>וא מקווה, כמו כולנו, שלא יהיו פיגועים, ואם לא יהיו פיגועים, לא יהיה לחץ, ואז אפשר יהיה לא לבנות את הגדר, והציבור לא יצעק. אבל אני מזהיר את ראש הממשלה: אם, חס וחלילה, יחודשו הפיגועים והם יהיו תוצאה מכך שאין גדר, תוצאה מכך שהוא לא קיבל את המלצות הדרגים הביטח</w:t>
      </w:r>
      <w:r>
        <w:rPr>
          <w:rFonts w:hint="cs"/>
          <w:rtl/>
        </w:rPr>
        <w:t xml:space="preserve">וניים, דמם של הנרצחים הבאים בפעולות הטרור יהיה בראשו כתוצאה מהמחדל הביטחוני הזה. </w:t>
      </w:r>
    </w:p>
    <w:p w14:paraId="763A7C39" w14:textId="77777777" w:rsidR="00000000" w:rsidRDefault="00CF2391">
      <w:pPr>
        <w:pStyle w:val="a"/>
        <w:ind w:firstLine="0"/>
        <w:rPr>
          <w:rFonts w:hint="cs"/>
          <w:rtl/>
        </w:rPr>
      </w:pPr>
    </w:p>
    <w:p w14:paraId="3CBC7BF0" w14:textId="77777777" w:rsidR="00000000" w:rsidRDefault="00CF2391">
      <w:pPr>
        <w:pStyle w:val="ad"/>
        <w:rPr>
          <w:rtl/>
        </w:rPr>
      </w:pPr>
      <w:r>
        <w:rPr>
          <w:rtl/>
        </w:rPr>
        <w:t>היו"ר נסים דהן:</w:t>
      </w:r>
    </w:p>
    <w:p w14:paraId="25EB68F3" w14:textId="77777777" w:rsidR="00000000" w:rsidRDefault="00CF2391">
      <w:pPr>
        <w:pStyle w:val="a"/>
        <w:rPr>
          <w:rtl/>
        </w:rPr>
      </w:pPr>
    </w:p>
    <w:p w14:paraId="5326060C" w14:textId="77777777" w:rsidR="00000000" w:rsidRDefault="00CF2391">
      <w:pPr>
        <w:pStyle w:val="a"/>
        <w:rPr>
          <w:rFonts w:hint="cs"/>
          <w:rtl/>
        </w:rPr>
      </w:pPr>
      <w:r>
        <w:rPr>
          <w:rFonts w:hint="cs"/>
          <w:rtl/>
        </w:rPr>
        <w:t>תודה רבה. חברי חברי הכנסת, היות שהדיון, על-פי קביעתו של היושב-ראש, יהיה רק עד השעה 17:20, אני מבקש מחברי הכנסת הבאים להצטמצם בטווח של שלוש דקות בלבד, כדי שר</w:t>
      </w:r>
      <w:r>
        <w:rPr>
          <w:rFonts w:hint="cs"/>
          <w:rtl/>
        </w:rPr>
        <w:t xml:space="preserve">ובם של חברי הכנסת הנוכחים במליאה יוכלו לדבר. </w:t>
      </w:r>
    </w:p>
    <w:p w14:paraId="74C2D70B" w14:textId="77777777" w:rsidR="00000000" w:rsidRDefault="00CF2391">
      <w:pPr>
        <w:pStyle w:val="a"/>
        <w:ind w:firstLine="0"/>
        <w:rPr>
          <w:rFonts w:hint="cs"/>
          <w:rtl/>
        </w:rPr>
      </w:pPr>
    </w:p>
    <w:p w14:paraId="71C0B548" w14:textId="77777777" w:rsidR="00000000" w:rsidRDefault="00CF2391">
      <w:pPr>
        <w:pStyle w:val="ac"/>
        <w:rPr>
          <w:rtl/>
        </w:rPr>
      </w:pPr>
      <w:r>
        <w:rPr>
          <w:rFonts w:hint="eastAsia"/>
          <w:rtl/>
        </w:rPr>
        <w:t>רן</w:t>
      </w:r>
      <w:r>
        <w:rPr>
          <w:rtl/>
        </w:rPr>
        <w:t xml:space="preserve"> כהן (מרצ):</w:t>
      </w:r>
    </w:p>
    <w:p w14:paraId="08F787C4" w14:textId="77777777" w:rsidR="00000000" w:rsidRDefault="00CF2391">
      <w:pPr>
        <w:pStyle w:val="a"/>
        <w:rPr>
          <w:rFonts w:hint="cs"/>
          <w:rtl/>
        </w:rPr>
      </w:pPr>
    </w:p>
    <w:p w14:paraId="1B202061" w14:textId="77777777" w:rsidR="00000000" w:rsidRDefault="00CF2391">
      <w:pPr>
        <w:pStyle w:val="a"/>
        <w:rPr>
          <w:rFonts w:hint="cs"/>
          <w:rtl/>
        </w:rPr>
      </w:pPr>
      <w:r>
        <w:rPr>
          <w:rFonts w:hint="cs"/>
          <w:rtl/>
        </w:rPr>
        <w:t>למה? עד 17:30.</w:t>
      </w:r>
    </w:p>
    <w:p w14:paraId="3A86E93A" w14:textId="77777777" w:rsidR="00000000" w:rsidRDefault="00CF2391">
      <w:pPr>
        <w:pStyle w:val="a"/>
        <w:ind w:firstLine="0"/>
        <w:rPr>
          <w:rFonts w:hint="cs"/>
          <w:rtl/>
        </w:rPr>
      </w:pPr>
    </w:p>
    <w:p w14:paraId="64AE348E" w14:textId="77777777" w:rsidR="00000000" w:rsidRDefault="00CF2391">
      <w:pPr>
        <w:pStyle w:val="ad"/>
        <w:rPr>
          <w:rtl/>
        </w:rPr>
      </w:pPr>
      <w:r>
        <w:rPr>
          <w:rtl/>
        </w:rPr>
        <w:t>היו"ר נסים דהן:</w:t>
      </w:r>
    </w:p>
    <w:p w14:paraId="0A23074D" w14:textId="77777777" w:rsidR="00000000" w:rsidRDefault="00CF2391">
      <w:pPr>
        <w:pStyle w:val="a"/>
        <w:rPr>
          <w:rtl/>
        </w:rPr>
      </w:pPr>
    </w:p>
    <w:p w14:paraId="7CDBD508" w14:textId="77777777" w:rsidR="00000000" w:rsidRDefault="00CF2391">
      <w:pPr>
        <w:pStyle w:val="a"/>
        <w:rPr>
          <w:rFonts w:hint="cs"/>
          <w:rtl/>
        </w:rPr>
      </w:pPr>
      <w:r>
        <w:rPr>
          <w:rFonts w:hint="cs"/>
          <w:rtl/>
        </w:rPr>
        <w:t>כיוון שבשעה 18:00 יש הדיון בנושא האתיקה של חברי הכנסת, ועד אז עלינו לסיים עוד את הנושא של הרשות השנייה, אנחנו מבקשים להצטמצם  בנושא הספציפי הזה לשלוש דקות.</w:t>
      </w:r>
    </w:p>
    <w:p w14:paraId="18889FBA" w14:textId="77777777" w:rsidR="00000000" w:rsidRDefault="00CF2391">
      <w:pPr>
        <w:pStyle w:val="a"/>
        <w:ind w:firstLine="0"/>
        <w:rPr>
          <w:rFonts w:hint="cs"/>
          <w:rtl/>
        </w:rPr>
      </w:pPr>
    </w:p>
    <w:p w14:paraId="4C6453F3" w14:textId="77777777" w:rsidR="00000000" w:rsidRDefault="00CF2391">
      <w:pPr>
        <w:pStyle w:val="ac"/>
        <w:rPr>
          <w:rtl/>
        </w:rPr>
      </w:pPr>
      <w:r>
        <w:rPr>
          <w:rFonts w:hint="eastAsia"/>
          <w:rtl/>
        </w:rPr>
        <w:t>אבשל</w:t>
      </w:r>
      <w:r>
        <w:rPr>
          <w:rFonts w:hint="eastAsia"/>
          <w:rtl/>
        </w:rPr>
        <w:t>ום</w:t>
      </w:r>
      <w:r>
        <w:rPr>
          <w:rtl/>
        </w:rPr>
        <w:t xml:space="preserve"> וילן (מרצ):</w:t>
      </w:r>
    </w:p>
    <w:p w14:paraId="3FF55FA7" w14:textId="77777777" w:rsidR="00000000" w:rsidRDefault="00CF2391">
      <w:pPr>
        <w:pStyle w:val="a"/>
        <w:rPr>
          <w:rFonts w:hint="cs"/>
          <w:rtl/>
        </w:rPr>
      </w:pPr>
    </w:p>
    <w:p w14:paraId="4363635B" w14:textId="77777777" w:rsidR="00000000" w:rsidRDefault="00CF2391">
      <w:pPr>
        <w:pStyle w:val="a"/>
        <w:rPr>
          <w:rFonts w:hint="cs"/>
          <w:rtl/>
        </w:rPr>
      </w:pPr>
      <w:r>
        <w:rPr>
          <w:rFonts w:hint="cs"/>
          <w:rtl/>
        </w:rPr>
        <w:t>שתהיה רק הצבעה על נושא הרשות.</w:t>
      </w:r>
    </w:p>
    <w:p w14:paraId="56E78428" w14:textId="77777777" w:rsidR="00000000" w:rsidRDefault="00CF2391">
      <w:pPr>
        <w:pStyle w:val="a"/>
        <w:ind w:firstLine="0"/>
        <w:rPr>
          <w:rFonts w:hint="cs"/>
          <w:rtl/>
        </w:rPr>
      </w:pPr>
    </w:p>
    <w:p w14:paraId="0AC5D42B" w14:textId="77777777" w:rsidR="00000000" w:rsidRDefault="00CF2391">
      <w:pPr>
        <w:pStyle w:val="ad"/>
        <w:rPr>
          <w:rtl/>
        </w:rPr>
      </w:pPr>
      <w:r>
        <w:rPr>
          <w:rtl/>
        </w:rPr>
        <w:t>היו"ר נסים דהן:</w:t>
      </w:r>
    </w:p>
    <w:p w14:paraId="62691CBB" w14:textId="77777777" w:rsidR="00000000" w:rsidRDefault="00CF2391">
      <w:pPr>
        <w:pStyle w:val="a"/>
        <w:rPr>
          <w:rtl/>
        </w:rPr>
      </w:pPr>
    </w:p>
    <w:p w14:paraId="75802B17" w14:textId="77777777" w:rsidR="00000000" w:rsidRDefault="00CF2391">
      <w:pPr>
        <w:pStyle w:val="a"/>
        <w:rPr>
          <w:rFonts w:hint="cs"/>
          <w:rtl/>
        </w:rPr>
      </w:pPr>
      <w:r>
        <w:rPr>
          <w:rFonts w:hint="cs"/>
          <w:rtl/>
        </w:rPr>
        <w:t xml:space="preserve">אם לא יהיו דוברים בחוק רשות השנייה </w:t>
      </w:r>
      <w:r>
        <w:rPr>
          <w:rtl/>
        </w:rPr>
        <w:t>–</w:t>
      </w:r>
      <w:r>
        <w:rPr>
          <w:rFonts w:hint="cs"/>
          <w:rtl/>
        </w:rPr>
        <w:t xml:space="preserve"> בינתיים יש לי עוד רשימה, לא כולם נמחקו </w:t>
      </w:r>
      <w:r>
        <w:rPr>
          <w:rtl/>
        </w:rPr>
        <w:t>–</w:t>
      </w:r>
      <w:r>
        <w:rPr>
          <w:rFonts w:hint="cs"/>
          <w:rtl/>
        </w:rPr>
        <w:t xml:space="preserve"> אם כולם יימחקו, כמו שמציע חבר הכנסת אבשלום וילן, ואתה מוזמן לעשות את זה ולבקש מהם להימחק, נוכל להאריך את הדיון מעב</w:t>
      </w:r>
      <w:r>
        <w:rPr>
          <w:rFonts w:hint="cs"/>
          <w:rtl/>
        </w:rPr>
        <w:t xml:space="preserve">ר לשעה 17:20. </w:t>
      </w:r>
    </w:p>
    <w:p w14:paraId="5102068B" w14:textId="77777777" w:rsidR="00000000" w:rsidRDefault="00CF2391">
      <w:pPr>
        <w:pStyle w:val="a"/>
        <w:rPr>
          <w:rFonts w:hint="cs"/>
          <w:rtl/>
        </w:rPr>
      </w:pPr>
    </w:p>
    <w:p w14:paraId="55C1DFA2" w14:textId="77777777" w:rsidR="00000000" w:rsidRDefault="00CF2391">
      <w:pPr>
        <w:pStyle w:val="a"/>
        <w:rPr>
          <w:rFonts w:hint="cs"/>
          <w:rtl/>
        </w:rPr>
      </w:pPr>
      <w:r>
        <w:rPr>
          <w:rFonts w:hint="cs"/>
          <w:rtl/>
        </w:rPr>
        <w:t xml:space="preserve">הדובר הבא, חבר הכנסת גדעון סער, שלוש דקות. אחריו </w:t>
      </w:r>
      <w:r>
        <w:rPr>
          <w:rtl/>
        </w:rPr>
        <w:t>–</w:t>
      </w:r>
      <w:r>
        <w:rPr>
          <w:rFonts w:hint="cs"/>
          <w:rtl/>
        </w:rPr>
        <w:t xml:space="preserve"> חבר הכנסת עסאם מח'ול, ואם לא יהיה </w:t>
      </w:r>
      <w:r>
        <w:rPr>
          <w:rtl/>
        </w:rPr>
        <w:t>–</w:t>
      </w:r>
      <w:r>
        <w:rPr>
          <w:rFonts w:hint="cs"/>
          <w:rtl/>
        </w:rPr>
        <w:t xml:space="preserve"> חבר הכנסת אחמד טיבי. </w:t>
      </w:r>
    </w:p>
    <w:p w14:paraId="09AD1B3A" w14:textId="77777777" w:rsidR="00000000" w:rsidRDefault="00CF2391">
      <w:pPr>
        <w:pStyle w:val="a"/>
        <w:ind w:firstLine="0"/>
        <w:rPr>
          <w:rFonts w:hint="cs"/>
          <w:rtl/>
        </w:rPr>
      </w:pPr>
    </w:p>
    <w:p w14:paraId="50FA3D96" w14:textId="77777777" w:rsidR="00000000" w:rsidRDefault="00CF2391">
      <w:pPr>
        <w:pStyle w:val="Speaker"/>
        <w:rPr>
          <w:rtl/>
        </w:rPr>
      </w:pPr>
      <w:bookmarkStart w:id="134" w:name="FS000001027T22_07_2003_18_04_31"/>
      <w:bookmarkStart w:id="135" w:name="_Toc46681724"/>
      <w:bookmarkStart w:id="136" w:name="_Toc50268897"/>
      <w:bookmarkEnd w:id="134"/>
      <w:r>
        <w:rPr>
          <w:rFonts w:hint="eastAsia"/>
          <w:rtl/>
        </w:rPr>
        <w:t>גדעון</w:t>
      </w:r>
      <w:r>
        <w:rPr>
          <w:rtl/>
        </w:rPr>
        <w:t xml:space="preserve"> סער (הליכוד):</w:t>
      </w:r>
      <w:bookmarkEnd w:id="135"/>
      <w:bookmarkEnd w:id="136"/>
    </w:p>
    <w:p w14:paraId="2B198234" w14:textId="77777777" w:rsidR="00000000" w:rsidRDefault="00CF2391">
      <w:pPr>
        <w:pStyle w:val="a"/>
        <w:rPr>
          <w:rFonts w:hint="cs"/>
          <w:rtl/>
        </w:rPr>
      </w:pPr>
    </w:p>
    <w:p w14:paraId="0CA4CF26" w14:textId="77777777" w:rsidR="00000000" w:rsidRDefault="00CF2391">
      <w:pPr>
        <w:pStyle w:val="a"/>
        <w:rPr>
          <w:rFonts w:hint="cs"/>
          <w:rtl/>
        </w:rPr>
      </w:pPr>
      <w:r>
        <w:rPr>
          <w:rFonts w:hint="cs"/>
          <w:rtl/>
        </w:rPr>
        <w:t>אדוני היושב-ראש, אבקש שתאפשר לי לדבר כמידת הזמן שדיבר הדובר לפני.</w:t>
      </w:r>
    </w:p>
    <w:p w14:paraId="29AB9882" w14:textId="77777777" w:rsidR="00000000" w:rsidRDefault="00CF2391">
      <w:pPr>
        <w:pStyle w:val="a"/>
        <w:ind w:firstLine="0"/>
        <w:rPr>
          <w:rFonts w:hint="cs"/>
          <w:rtl/>
        </w:rPr>
      </w:pPr>
    </w:p>
    <w:p w14:paraId="37067371" w14:textId="77777777" w:rsidR="00000000" w:rsidRDefault="00CF2391">
      <w:pPr>
        <w:pStyle w:val="ad"/>
        <w:rPr>
          <w:rtl/>
        </w:rPr>
      </w:pPr>
      <w:r>
        <w:rPr>
          <w:rtl/>
        </w:rPr>
        <w:t>היו"ר נסים דהן:</w:t>
      </w:r>
    </w:p>
    <w:p w14:paraId="0D878315" w14:textId="77777777" w:rsidR="00000000" w:rsidRDefault="00CF2391">
      <w:pPr>
        <w:pStyle w:val="a"/>
        <w:rPr>
          <w:rtl/>
        </w:rPr>
      </w:pPr>
    </w:p>
    <w:p w14:paraId="22BC659E" w14:textId="77777777" w:rsidR="00000000" w:rsidRDefault="00CF2391">
      <w:pPr>
        <w:pStyle w:val="a"/>
        <w:rPr>
          <w:rFonts w:hint="cs"/>
          <w:rtl/>
        </w:rPr>
      </w:pPr>
      <w:r>
        <w:rPr>
          <w:rFonts w:hint="cs"/>
          <w:rtl/>
        </w:rPr>
        <w:t xml:space="preserve">לא, לא, אני לא יכול. הוא </w:t>
      </w:r>
      <w:r>
        <w:rPr>
          <w:rFonts w:hint="cs"/>
          <w:rtl/>
        </w:rPr>
        <w:t xml:space="preserve">היה מציע ההצעה בכבודו ובעצמו. </w:t>
      </w:r>
    </w:p>
    <w:p w14:paraId="30931F96" w14:textId="77777777" w:rsidR="00000000" w:rsidRDefault="00CF2391">
      <w:pPr>
        <w:pStyle w:val="a"/>
        <w:ind w:firstLine="0"/>
        <w:rPr>
          <w:rFonts w:hint="cs"/>
          <w:rtl/>
        </w:rPr>
      </w:pPr>
    </w:p>
    <w:p w14:paraId="172F9862" w14:textId="77777777" w:rsidR="00000000" w:rsidRDefault="00CF2391">
      <w:pPr>
        <w:pStyle w:val="SpeakerCon"/>
        <w:rPr>
          <w:rtl/>
        </w:rPr>
      </w:pPr>
      <w:bookmarkStart w:id="137" w:name="FS000001027T22_07_2003_18_04_58C"/>
      <w:bookmarkEnd w:id="137"/>
      <w:r>
        <w:rPr>
          <w:rtl/>
        </w:rPr>
        <w:t>גדעון סער (הליכוד):</w:t>
      </w:r>
    </w:p>
    <w:p w14:paraId="17F5A7BE" w14:textId="77777777" w:rsidR="00000000" w:rsidRDefault="00CF2391">
      <w:pPr>
        <w:pStyle w:val="a"/>
        <w:rPr>
          <w:rtl/>
        </w:rPr>
      </w:pPr>
    </w:p>
    <w:p w14:paraId="4630EA15" w14:textId="77777777" w:rsidR="00000000" w:rsidRDefault="00CF2391">
      <w:pPr>
        <w:pStyle w:val="a"/>
        <w:rPr>
          <w:rFonts w:hint="cs"/>
          <w:rtl/>
        </w:rPr>
      </w:pPr>
      <w:r>
        <w:rPr>
          <w:rFonts w:hint="cs"/>
          <w:rtl/>
        </w:rPr>
        <w:t>אני חוזר בי מהבקשה.</w:t>
      </w:r>
    </w:p>
    <w:p w14:paraId="5D90FB19" w14:textId="77777777" w:rsidR="00000000" w:rsidRDefault="00CF2391">
      <w:pPr>
        <w:pStyle w:val="a"/>
        <w:ind w:firstLine="0"/>
        <w:rPr>
          <w:rFonts w:hint="cs"/>
          <w:rtl/>
        </w:rPr>
      </w:pPr>
    </w:p>
    <w:p w14:paraId="1DFDD543" w14:textId="77777777" w:rsidR="00000000" w:rsidRDefault="00CF2391">
      <w:pPr>
        <w:pStyle w:val="ad"/>
        <w:rPr>
          <w:rtl/>
        </w:rPr>
      </w:pPr>
      <w:r>
        <w:rPr>
          <w:rtl/>
        </w:rPr>
        <w:t>היו"ר נסים דהן:</w:t>
      </w:r>
    </w:p>
    <w:p w14:paraId="2DEB2363" w14:textId="77777777" w:rsidR="00000000" w:rsidRDefault="00CF2391">
      <w:pPr>
        <w:pStyle w:val="a"/>
        <w:rPr>
          <w:rtl/>
        </w:rPr>
      </w:pPr>
    </w:p>
    <w:p w14:paraId="30B961B6" w14:textId="77777777" w:rsidR="00000000" w:rsidRDefault="00CF2391">
      <w:pPr>
        <w:pStyle w:val="a"/>
        <w:rPr>
          <w:rFonts w:hint="cs"/>
          <w:rtl/>
        </w:rPr>
      </w:pPr>
      <w:r>
        <w:rPr>
          <w:rFonts w:hint="cs"/>
          <w:rtl/>
        </w:rPr>
        <w:t>תודה. לרשותך שלוש דקות.</w:t>
      </w:r>
    </w:p>
    <w:p w14:paraId="52E6474D" w14:textId="77777777" w:rsidR="00000000" w:rsidRDefault="00CF2391">
      <w:pPr>
        <w:pStyle w:val="a"/>
        <w:ind w:firstLine="0"/>
        <w:rPr>
          <w:rFonts w:hint="cs"/>
          <w:rtl/>
        </w:rPr>
      </w:pPr>
    </w:p>
    <w:p w14:paraId="674A3A0D" w14:textId="77777777" w:rsidR="00000000" w:rsidRDefault="00CF2391">
      <w:pPr>
        <w:pStyle w:val="SpeakerCon"/>
        <w:rPr>
          <w:rtl/>
        </w:rPr>
      </w:pPr>
      <w:bookmarkStart w:id="138" w:name="FS000001027T22_07_2003_18_05_09C"/>
      <w:bookmarkEnd w:id="138"/>
      <w:r>
        <w:rPr>
          <w:rtl/>
        </w:rPr>
        <w:t>גדעון סער (הליכוד):</w:t>
      </w:r>
    </w:p>
    <w:p w14:paraId="25A1DFD6" w14:textId="77777777" w:rsidR="00000000" w:rsidRDefault="00CF2391">
      <w:pPr>
        <w:pStyle w:val="a"/>
        <w:rPr>
          <w:rtl/>
        </w:rPr>
      </w:pPr>
    </w:p>
    <w:p w14:paraId="4E14E9C9" w14:textId="77777777" w:rsidR="00000000" w:rsidRDefault="00CF2391">
      <w:pPr>
        <w:pStyle w:val="a"/>
        <w:rPr>
          <w:rFonts w:hint="cs"/>
          <w:rtl/>
        </w:rPr>
      </w:pPr>
      <w:r>
        <w:rPr>
          <w:rFonts w:hint="cs"/>
          <w:rtl/>
        </w:rPr>
        <w:t>לצערי, חבר הכנסת רמון אחרי שדיבר הגיע לירכתי האולם, והייתי רוצה שהוא ישמע.</w:t>
      </w:r>
    </w:p>
    <w:p w14:paraId="1359A415" w14:textId="77777777" w:rsidR="00000000" w:rsidRDefault="00CF2391">
      <w:pPr>
        <w:pStyle w:val="a"/>
        <w:ind w:firstLine="0"/>
        <w:rPr>
          <w:rFonts w:hint="cs"/>
          <w:rtl/>
        </w:rPr>
      </w:pPr>
    </w:p>
    <w:p w14:paraId="70F867DB" w14:textId="77777777" w:rsidR="00000000" w:rsidRDefault="00CF2391">
      <w:pPr>
        <w:pStyle w:val="ad"/>
        <w:rPr>
          <w:rtl/>
        </w:rPr>
      </w:pPr>
      <w:r>
        <w:rPr>
          <w:rtl/>
        </w:rPr>
        <w:t>היו"ר נסים דהן:</w:t>
      </w:r>
    </w:p>
    <w:p w14:paraId="04B53F8A" w14:textId="77777777" w:rsidR="00000000" w:rsidRDefault="00CF2391">
      <w:pPr>
        <w:pStyle w:val="a"/>
        <w:rPr>
          <w:rtl/>
        </w:rPr>
      </w:pPr>
    </w:p>
    <w:p w14:paraId="385331BA" w14:textId="77777777" w:rsidR="00000000" w:rsidRDefault="00CF2391">
      <w:pPr>
        <w:pStyle w:val="a"/>
        <w:rPr>
          <w:rFonts w:hint="cs"/>
          <w:rtl/>
        </w:rPr>
      </w:pPr>
      <w:r>
        <w:rPr>
          <w:rFonts w:hint="cs"/>
          <w:rtl/>
        </w:rPr>
        <w:t>חבר הכנסת רמון, אתה מוזמן.</w:t>
      </w:r>
    </w:p>
    <w:p w14:paraId="6AA786EE" w14:textId="77777777" w:rsidR="00000000" w:rsidRDefault="00CF2391">
      <w:pPr>
        <w:pStyle w:val="a"/>
        <w:ind w:firstLine="0"/>
        <w:rPr>
          <w:rFonts w:hint="cs"/>
          <w:rtl/>
        </w:rPr>
      </w:pPr>
    </w:p>
    <w:p w14:paraId="37F05AE9" w14:textId="77777777" w:rsidR="00000000" w:rsidRDefault="00CF2391">
      <w:pPr>
        <w:pStyle w:val="SpeakerCon"/>
        <w:rPr>
          <w:rtl/>
        </w:rPr>
      </w:pPr>
      <w:bookmarkStart w:id="139" w:name="FS000001027T22_07_2003_18_05_28C"/>
      <w:bookmarkEnd w:id="139"/>
      <w:r>
        <w:rPr>
          <w:rtl/>
        </w:rPr>
        <w:t>גדעון סער (הליכוד):</w:t>
      </w:r>
    </w:p>
    <w:p w14:paraId="1ADC7F8D" w14:textId="77777777" w:rsidR="00000000" w:rsidRDefault="00CF2391">
      <w:pPr>
        <w:pStyle w:val="a"/>
        <w:rPr>
          <w:rtl/>
        </w:rPr>
      </w:pPr>
    </w:p>
    <w:p w14:paraId="18161513" w14:textId="77777777" w:rsidR="00000000" w:rsidRDefault="00CF2391">
      <w:pPr>
        <w:pStyle w:val="a"/>
        <w:rPr>
          <w:rFonts w:hint="cs"/>
          <w:rtl/>
        </w:rPr>
      </w:pPr>
      <w:r>
        <w:rPr>
          <w:rFonts w:hint="cs"/>
          <w:rtl/>
        </w:rPr>
        <w:t xml:space="preserve">חבר הכנסת רמון, עשית פה דבר שלא ייעשה. אתה האשמת את ראש הממשלה בהרג אזרחים? אתה מכולם? אתם שהבאתם לפה את המרצחים האלה? </w:t>
      </w:r>
    </w:p>
    <w:p w14:paraId="22332D01" w14:textId="77777777" w:rsidR="00000000" w:rsidRDefault="00CF2391">
      <w:pPr>
        <w:pStyle w:val="a"/>
        <w:ind w:firstLine="0"/>
        <w:rPr>
          <w:rFonts w:hint="cs"/>
          <w:rtl/>
        </w:rPr>
      </w:pPr>
    </w:p>
    <w:p w14:paraId="2052548F" w14:textId="77777777" w:rsidR="00000000" w:rsidRDefault="00CF2391">
      <w:pPr>
        <w:pStyle w:val="ac"/>
        <w:rPr>
          <w:rtl/>
        </w:rPr>
      </w:pPr>
      <w:r>
        <w:rPr>
          <w:rFonts w:hint="eastAsia"/>
          <w:rtl/>
        </w:rPr>
        <w:t>חיים</w:t>
      </w:r>
      <w:r>
        <w:rPr>
          <w:rtl/>
        </w:rPr>
        <w:t xml:space="preserve"> רמון (העבודה-מימד):</w:t>
      </w:r>
    </w:p>
    <w:p w14:paraId="1182B995" w14:textId="77777777" w:rsidR="00000000" w:rsidRDefault="00CF2391">
      <w:pPr>
        <w:pStyle w:val="a"/>
        <w:rPr>
          <w:rFonts w:hint="cs"/>
          <w:rtl/>
        </w:rPr>
      </w:pPr>
    </w:p>
    <w:p w14:paraId="5F16557B" w14:textId="77777777" w:rsidR="00000000" w:rsidRDefault="00CF2391">
      <w:pPr>
        <w:pStyle w:val="a"/>
        <w:rPr>
          <w:rFonts w:hint="cs"/>
          <w:rtl/>
        </w:rPr>
      </w:pPr>
      <w:r>
        <w:rPr>
          <w:rFonts w:hint="cs"/>
          <w:rtl/>
        </w:rPr>
        <w:t xml:space="preserve">- - - </w:t>
      </w:r>
    </w:p>
    <w:p w14:paraId="76DA2D0B" w14:textId="77777777" w:rsidR="00000000" w:rsidRDefault="00CF2391">
      <w:pPr>
        <w:pStyle w:val="a"/>
        <w:ind w:firstLine="0"/>
        <w:rPr>
          <w:rFonts w:hint="cs"/>
          <w:rtl/>
        </w:rPr>
      </w:pPr>
    </w:p>
    <w:p w14:paraId="2AFEE546" w14:textId="77777777" w:rsidR="00000000" w:rsidRDefault="00CF2391">
      <w:pPr>
        <w:pStyle w:val="ad"/>
        <w:rPr>
          <w:rtl/>
        </w:rPr>
      </w:pPr>
      <w:r>
        <w:rPr>
          <w:rtl/>
        </w:rPr>
        <w:t>היו"ר נסים דהן:</w:t>
      </w:r>
    </w:p>
    <w:p w14:paraId="0FAE8606" w14:textId="77777777" w:rsidR="00000000" w:rsidRDefault="00CF2391">
      <w:pPr>
        <w:pStyle w:val="a"/>
        <w:rPr>
          <w:rtl/>
        </w:rPr>
      </w:pPr>
    </w:p>
    <w:p w14:paraId="3558549E" w14:textId="77777777" w:rsidR="00000000" w:rsidRDefault="00CF2391">
      <w:pPr>
        <w:pStyle w:val="a"/>
        <w:rPr>
          <w:rFonts w:hint="cs"/>
          <w:rtl/>
        </w:rPr>
      </w:pPr>
      <w:r>
        <w:rPr>
          <w:rFonts w:hint="cs"/>
          <w:rtl/>
        </w:rPr>
        <w:t>חבר הכנסת רמון, אל תפריע. חבר הכנסת רמון, יש לו רק שלוש דקות,</w:t>
      </w:r>
      <w:r>
        <w:rPr>
          <w:rFonts w:hint="cs"/>
          <w:rtl/>
        </w:rPr>
        <w:t xml:space="preserve"> ואם תתחילו לנהל ויכוח זה לא ייגמר. </w:t>
      </w:r>
    </w:p>
    <w:p w14:paraId="18B31355" w14:textId="77777777" w:rsidR="00000000" w:rsidRDefault="00CF2391">
      <w:pPr>
        <w:pStyle w:val="a"/>
        <w:ind w:firstLine="0"/>
        <w:rPr>
          <w:rFonts w:hint="cs"/>
          <w:rtl/>
        </w:rPr>
      </w:pPr>
    </w:p>
    <w:p w14:paraId="28F966DE" w14:textId="77777777" w:rsidR="00000000" w:rsidRDefault="00CF2391">
      <w:pPr>
        <w:pStyle w:val="SpeakerCon"/>
        <w:rPr>
          <w:rtl/>
        </w:rPr>
      </w:pPr>
      <w:bookmarkStart w:id="140" w:name="FS000001027T22_07_2003_18_06_22C"/>
      <w:bookmarkEnd w:id="140"/>
      <w:r>
        <w:rPr>
          <w:rtl/>
        </w:rPr>
        <w:t>גדעון סער (הליכוד):</w:t>
      </w:r>
    </w:p>
    <w:p w14:paraId="02EC14F7" w14:textId="77777777" w:rsidR="00000000" w:rsidRDefault="00CF2391">
      <w:pPr>
        <w:pStyle w:val="a"/>
        <w:rPr>
          <w:rtl/>
        </w:rPr>
      </w:pPr>
    </w:p>
    <w:p w14:paraId="35ECF1B1" w14:textId="77777777" w:rsidR="00000000" w:rsidRDefault="00CF2391">
      <w:pPr>
        <w:pStyle w:val="a"/>
        <w:rPr>
          <w:rFonts w:hint="cs"/>
          <w:rtl/>
        </w:rPr>
      </w:pPr>
      <w:r>
        <w:rPr>
          <w:rFonts w:hint="cs"/>
          <w:rtl/>
        </w:rPr>
        <w:t>אתם שהבאתם את הכנופיות, נתתם להם שטחים, נתתם להם רובים, אתה תאשים את ראש הממשלה בהרג אזרחים?</w:t>
      </w:r>
    </w:p>
    <w:p w14:paraId="5E00E25A" w14:textId="77777777" w:rsidR="00000000" w:rsidRDefault="00CF2391">
      <w:pPr>
        <w:pStyle w:val="a"/>
        <w:ind w:firstLine="0"/>
        <w:rPr>
          <w:rFonts w:hint="cs"/>
          <w:rtl/>
        </w:rPr>
      </w:pPr>
    </w:p>
    <w:p w14:paraId="62F87960" w14:textId="77777777" w:rsidR="00000000" w:rsidRDefault="00CF2391">
      <w:pPr>
        <w:pStyle w:val="ac"/>
        <w:rPr>
          <w:rtl/>
        </w:rPr>
      </w:pPr>
      <w:r>
        <w:rPr>
          <w:rFonts w:hint="eastAsia"/>
          <w:rtl/>
        </w:rPr>
        <w:t>חיים</w:t>
      </w:r>
      <w:r>
        <w:rPr>
          <w:rtl/>
        </w:rPr>
        <w:t xml:space="preserve"> רמון (העבודה-מימד):</w:t>
      </w:r>
    </w:p>
    <w:p w14:paraId="71553A2E" w14:textId="77777777" w:rsidR="00000000" w:rsidRDefault="00CF2391">
      <w:pPr>
        <w:pStyle w:val="a"/>
        <w:rPr>
          <w:rFonts w:hint="cs"/>
          <w:rtl/>
        </w:rPr>
      </w:pPr>
    </w:p>
    <w:p w14:paraId="6DA5DC89" w14:textId="77777777" w:rsidR="00000000" w:rsidRDefault="00CF2391">
      <w:pPr>
        <w:pStyle w:val="a"/>
        <w:rPr>
          <w:rFonts w:hint="cs"/>
          <w:rtl/>
        </w:rPr>
      </w:pPr>
      <w:r>
        <w:rPr>
          <w:rFonts w:hint="cs"/>
          <w:rtl/>
        </w:rPr>
        <w:t xml:space="preserve">אני מאשים את ראש הממשלה שהוא לא בונה ולא עושה. </w:t>
      </w:r>
    </w:p>
    <w:p w14:paraId="0F0A6E48" w14:textId="77777777" w:rsidR="00000000" w:rsidRDefault="00CF2391">
      <w:pPr>
        <w:pStyle w:val="a"/>
        <w:ind w:firstLine="0"/>
        <w:rPr>
          <w:rFonts w:hint="cs"/>
          <w:rtl/>
        </w:rPr>
      </w:pPr>
    </w:p>
    <w:p w14:paraId="1E357309" w14:textId="77777777" w:rsidR="00000000" w:rsidRDefault="00CF2391">
      <w:pPr>
        <w:pStyle w:val="SpeakerCon"/>
        <w:rPr>
          <w:rtl/>
        </w:rPr>
      </w:pPr>
      <w:bookmarkStart w:id="141" w:name="FS000001027T22_07_2003_18_06_56C"/>
      <w:bookmarkEnd w:id="141"/>
      <w:r>
        <w:rPr>
          <w:rtl/>
        </w:rPr>
        <w:t>גדעון סער (הליכוד):</w:t>
      </w:r>
    </w:p>
    <w:p w14:paraId="038AE090" w14:textId="77777777" w:rsidR="00000000" w:rsidRDefault="00CF2391">
      <w:pPr>
        <w:pStyle w:val="a"/>
        <w:rPr>
          <w:rtl/>
        </w:rPr>
      </w:pPr>
    </w:p>
    <w:p w14:paraId="01D5A1F3" w14:textId="77777777" w:rsidR="00000000" w:rsidRDefault="00CF2391">
      <w:pPr>
        <w:pStyle w:val="a"/>
        <w:rPr>
          <w:rFonts w:hint="cs"/>
          <w:rtl/>
        </w:rPr>
      </w:pPr>
      <w:r>
        <w:rPr>
          <w:rFonts w:hint="cs"/>
          <w:rtl/>
        </w:rPr>
        <w:t>מי בכלל</w:t>
      </w:r>
      <w:r>
        <w:rPr>
          <w:rFonts w:hint="cs"/>
          <w:rtl/>
        </w:rPr>
        <w:t xml:space="preserve"> מאמין לך? </w:t>
      </w:r>
    </w:p>
    <w:p w14:paraId="7BB28C24" w14:textId="77777777" w:rsidR="00000000" w:rsidRDefault="00CF2391">
      <w:pPr>
        <w:pStyle w:val="a"/>
        <w:ind w:firstLine="0"/>
        <w:rPr>
          <w:rFonts w:hint="cs"/>
          <w:rtl/>
        </w:rPr>
      </w:pPr>
    </w:p>
    <w:p w14:paraId="0BB72902" w14:textId="77777777" w:rsidR="00000000" w:rsidRDefault="00CF2391">
      <w:pPr>
        <w:pStyle w:val="ac"/>
        <w:rPr>
          <w:rtl/>
        </w:rPr>
      </w:pPr>
      <w:r>
        <w:rPr>
          <w:rFonts w:hint="eastAsia"/>
          <w:rtl/>
        </w:rPr>
        <w:t>רן</w:t>
      </w:r>
      <w:r>
        <w:rPr>
          <w:rtl/>
        </w:rPr>
        <w:t xml:space="preserve"> כהן (מרצ):</w:t>
      </w:r>
    </w:p>
    <w:p w14:paraId="0CACF9BC" w14:textId="77777777" w:rsidR="00000000" w:rsidRDefault="00CF2391">
      <w:pPr>
        <w:pStyle w:val="a"/>
        <w:rPr>
          <w:rFonts w:hint="cs"/>
          <w:rtl/>
        </w:rPr>
      </w:pPr>
    </w:p>
    <w:p w14:paraId="62F56A20" w14:textId="77777777" w:rsidR="00000000" w:rsidRDefault="00CF2391">
      <w:pPr>
        <w:pStyle w:val="a"/>
        <w:rPr>
          <w:rFonts w:hint="cs"/>
          <w:rtl/>
        </w:rPr>
      </w:pPr>
      <w:r>
        <w:rPr>
          <w:rFonts w:hint="cs"/>
          <w:rtl/>
        </w:rPr>
        <w:t xml:space="preserve">אתם 35 שנה - - - </w:t>
      </w:r>
    </w:p>
    <w:p w14:paraId="7BF53CBE" w14:textId="77777777" w:rsidR="00000000" w:rsidRDefault="00CF2391">
      <w:pPr>
        <w:pStyle w:val="a"/>
        <w:ind w:firstLine="0"/>
        <w:rPr>
          <w:rFonts w:hint="cs"/>
          <w:rtl/>
        </w:rPr>
      </w:pPr>
    </w:p>
    <w:p w14:paraId="0A282D2D" w14:textId="77777777" w:rsidR="00000000" w:rsidRDefault="00CF2391">
      <w:pPr>
        <w:pStyle w:val="SpeakerCon"/>
        <w:rPr>
          <w:rtl/>
        </w:rPr>
      </w:pPr>
      <w:bookmarkStart w:id="142" w:name="FS000001027T22_07_2003_18_07_47C"/>
      <w:bookmarkEnd w:id="142"/>
      <w:r>
        <w:rPr>
          <w:rtl/>
        </w:rPr>
        <w:t>גדעון סער (הליכוד):</w:t>
      </w:r>
    </w:p>
    <w:p w14:paraId="4259DD68" w14:textId="77777777" w:rsidR="00000000" w:rsidRDefault="00CF2391">
      <w:pPr>
        <w:pStyle w:val="a"/>
        <w:rPr>
          <w:rtl/>
        </w:rPr>
      </w:pPr>
    </w:p>
    <w:p w14:paraId="0C8FB241" w14:textId="77777777" w:rsidR="00000000" w:rsidRDefault="00CF2391">
      <w:pPr>
        <w:pStyle w:val="a"/>
        <w:rPr>
          <w:rFonts w:hint="cs"/>
          <w:rtl/>
        </w:rPr>
      </w:pPr>
      <w:r>
        <w:rPr>
          <w:rFonts w:hint="cs"/>
          <w:rtl/>
        </w:rPr>
        <w:t>מי בכלל מאמין לך?</w:t>
      </w:r>
    </w:p>
    <w:p w14:paraId="7FB6286C" w14:textId="77777777" w:rsidR="00000000" w:rsidRDefault="00CF2391">
      <w:pPr>
        <w:pStyle w:val="a"/>
        <w:ind w:firstLine="0"/>
        <w:rPr>
          <w:rFonts w:hint="cs"/>
          <w:rtl/>
        </w:rPr>
      </w:pPr>
    </w:p>
    <w:p w14:paraId="0A39BC03" w14:textId="77777777" w:rsidR="00000000" w:rsidRDefault="00CF2391">
      <w:pPr>
        <w:pStyle w:val="ad"/>
        <w:rPr>
          <w:rtl/>
        </w:rPr>
      </w:pPr>
      <w:r>
        <w:rPr>
          <w:rtl/>
        </w:rPr>
        <w:t>היו"ר נסים דהן:</w:t>
      </w:r>
    </w:p>
    <w:p w14:paraId="63EE6D78" w14:textId="77777777" w:rsidR="00000000" w:rsidRDefault="00CF2391">
      <w:pPr>
        <w:pStyle w:val="a"/>
        <w:rPr>
          <w:rtl/>
        </w:rPr>
      </w:pPr>
    </w:p>
    <w:p w14:paraId="4CEA7F24" w14:textId="77777777" w:rsidR="00000000" w:rsidRDefault="00CF2391">
      <w:pPr>
        <w:pStyle w:val="a"/>
        <w:rPr>
          <w:rFonts w:hint="cs"/>
          <w:rtl/>
        </w:rPr>
      </w:pPr>
      <w:r>
        <w:rPr>
          <w:rFonts w:hint="cs"/>
          <w:rtl/>
        </w:rPr>
        <w:t xml:space="preserve">לא להפריע. </w:t>
      </w:r>
    </w:p>
    <w:p w14:paraId="5B1C6D28" w14:textId="77777777" w:rsidR="00000000" w:rsidRDefault="00CF2391">
      <w:pPr>
        <w:pStyle w:val="a"/>
        <w:ind w:firstLine="0"/>
        <w:rPr>
          <w:rFonts w:hint="cs"/>
          <w:rtl/>
        </w:rPr>
      </w:pPr>
    </w:p>
    <w:p w14:paraId="6C9472A4" w14:textId="77777777" w:rsidR="00000000" w:rsidRDefault="00CF2391">
      <w:pPr>
        <w:pStyle w:val="ac"/>
        <w:rPr>
          <w:rtl/>
        </w:rPr>
      </w:pPr>
      <w:r>
        <w:rPr>
          <w:rFonts w:hint="eastAsia"/>
          <w:rtl/>
        </w:rPr>
        <w:t>אבשלום</w:t>
      </w:r>
      <w:r>
        <w:rPr>
          <w:rtl/>
        </w:rPr>
        <w:t xml:space="preserve"> וילן (מרצ):</w:t>
      </w:r>
    </w:p>
    <w:p w14:paraId="15FEF8FD" w14:textId="77777777" w:rsidR="00000000" w:rsidRDefault="00CF2391">
      <w:pPr>
        <w:pStyle w:val="a"/>
        <w:rPr>
          <w:rFonts w:hint="cs"/>
          <w:rtl/>
        </w:rPr>
      </w:pPr>
    </w:p>
    <w:p w14:paraId="71A2BBAD" w14:textId="77777777" w:rsidR="00000000" w:rsidRDefault="00CF2391">
      <w:pPr>
        <w:pStyle w:val="a"/>
        <w:rPr>
          <w:rFonts w:hint="cs"/>
          <w:rtl/>
        </w:rPr>
      </w:pPr>
      <w:r>
        <w:rPr>
          <w:rFonts w:hint="cs"/>
          <w:rtl/>
        </w:rPr>
        <w:t xml:space="preserve">- - - </w:t>
      </w:r>
    </w:p>
    <w:p w14:paraId="0B06DDC7" w14:textId="77777777" w:rsidR="00000000" w:rsidRDefault="00CF2391">
      <w:pPr>
        <w:pStyle w:val="a"/>
        <w:ind w:firstLine="0"/>
        <w:rPr>
          <w:rFonts w:hint="cs"/>
          <w:rtl/>
        </w:rPr>
      </w:pPr>
    </w:p>
    <w:p w14:paraId="2176CD92" w14:textId="77777777" w:rsidR="00000000" w:rsidRDefault="00CF2391">
      <w:pPr>
        <w:pStyle w:val="ad"/>
        <w:rPr>
          <w:rtl/>
        </w:rPr>
      </w:pPr>
      <w:r>
        <w:rPr>
          <w:rtl/>
        </w:rPr>
        <w:t>היו"ר נסים דהן:</w:t>
      </w:r>
    </w:p>
    <w:p w14:paraId="65B92F4E" w14:textId="77777777" w:rsidR="00000000" w:rsidRDefault="00CF2391">
      <w:pPr>
        <w:pStyle w:val="a"/>
        <w:rPr>
          <w:rtl/>
        </w:rPr>
      </w:pPr>
    </w:p>
    <w:p w14:paraId="0C58B84D" w14:textId="77777777" w:rsidR="00000000" w:rsidRDefault="00CF2391">
      <w:pPr>
        <w:pStyle w:val="a"/>
        <w:rPr>
          <w:rFonts w:hint="cs"/>
          <w:rtl/>
        </w:rPr>
      </w:pPr>
      <w:r>
        <w:rPr>
          <w:rFonts w:hint="cs"/>
          <w:rtl/>
        </w:rPr>
        <w:t xml:space="preserve">לא להפריע, חבר הכנסת אבשלום וילן. </w:t>
      </w:r>
    </w:p>
    <w:p w14:paraId="42A32A34" w14:textId="77777777" w:rsidR="00000000" w:rsidRDefault="00CF2391">
      <w:pPr>
        <w:pStyle w:val="a"/>
        <w:ind w:firstLine="0"/>
        <w:rPr>
          <w:rFonts w:hint="cs"/>
          <w:rtl/>
        </w:rPr>
      </w:pPr>
    </w:p>
    <w:p w14:paraId="0896EAA1" w14:textId="77777777" w:rsidR="00000000" w:rsidRDefault="00CF2391">
      <w:pPr>
        <w:pStyle w:val="ac"/>
        <w:rPr>
          <w:rtl/>
        </w:rPr>
      </w:pPr>
      <w:r>
        <w:rPr>
          <w:rFonts w:hint="eastAsia"/>
          <w:rtl/>
        </w:rPr>
        <w:t>אבשלום</w:t>
      </w:r>
      <w:r>
        <w:rPr>
          <w:rtl/>
        </w:rPr>
        <w:t xml:space="preserve"> וילן (מרצ):</w:t>
      </w:r>
    </w:p>
    <w:p w14:paraId="20B3DEE2" w14:textId="77777777" w:rsidR="00000000" w:rsidRDefault="00CF2391">
      <w:pPr>
        <w:pStyle w:val="a"/>
        <w:rPr>
          <w:rFonts w:hint="cs"/>
          <w:rtl/>
        </w:rPr>
      </w:pPr>
    </w:p>
    <w:p w14:paraId="2F7A4704" w14:textId="77777777" w:rsidR="00000000" w:rsidRDefault="00CF2391">
      <w:pPr>
        <w:pStyle w:val="a"/>
        <w:rPr>
          <w:rFonts w:hint="cs"/>
          <w:rtl/>
        </w:rPr>
      </w:pPr>
      <w:r>
        <w:rPr>
          <w:rFonts w:hint="cs"/>
          <w:rtl/>
        </w:rPr>
        <w:t xml:space="preserve">- - - </w:t>
      </w:r>
    </w:p>
    <w:p w14:paraId="01031FCD" w14:textId="77777777" w:rsidR="00000000" w:rsidRDefault="00CF2391">
      <w:pPr>
        <w:pStyle w:val="a"/>
        <w:ind w:firstLine="0"/>
        <w:rPr>
          <w:rFonts w:hint="cs"/>
          <w:rtl/>
        </w:rPr>
      </w:pPr>
    </w:p>
    <w:p w14:paraId="6FE7A98D" w14:textId="77777777" w:rsidR="00000000" w:rsidRDefault="00CF2391">
      <w:pPr>
        <w:pStyle w:val="ad"/>
        <w:rPr>
          <w:rtl/>
        </w:rPr>
      </w:pPr>
      <w:r>
        <w:rPr>
          <w:rtl/>
        </w:rPr>
        <w:t>היו"ר נסים דהן:</w:t>
      </w:r>
    </w:p>
    <w:p w14:paraId="25607B44" w14:textId="77777777" w:rsidR="00000000" w:rsidRDefault="00CF2391">
      <w:pPr>
        <w:pStyle w:val="a"/>
        <w:rPr>
          <w:rtl/>
        </w:rPr>
      </w:pPr>
    </w:p>
    <w:p w14:paraId="01659415" w14:textId="77777777" w:rsidR="00000000" w:rsidRDefault="00CF2391">
      <w:pPr>
        <w:pStyle w:val="a"/>
        <w:rPr>
          <w:rFonts w:hint="cs"/>
          <w:rtl/>
        </w:rPr>
      </w:pPr>
      <w:r>
        <w:rPr>
          <w:rFonts w:hint="cs"/>
          <w:rtl/>
        </w:rPr>
        <w:t>חבר הכנסת אבש</w:t>
      </w:r>
      <w:r>
        <w:rPr>
          <w:rFonts w:hint="cs"/>
          <w:rtl/>
        </w:rPr>
        <w:t>לום וילן, אני קורא אותך לסדר פעם ראשונה.</w:t>
      </w:r>
    </w:p>
    <w:p w14:paraId="30EE9BD5" w14:textId="77777777" w:rsidR="00000000" w:rsidRDefault="00CF2391">
      <w:pPr>
        <w:pStyle w:val="a"/>
        <w:rPr>
          <w:rFonts w:hint="cs"/>
          <w:rtl/>
        </w:rPr>
      </w:pPr>
      <w:r>
        <w:rPr>
          <w:rFonts w:hint="cs"/>
          <w:rtl/>
        </w:rPr>
        <w:t xml:space="preserve"> </w:t>
      </w:r>
    </w:p>
    <w:p w14:paraId="4CDD08AE" w14:textId="77777777" w:rsidR="00000000" w:rsidRDefault="00CF2391">
      <w:pPr>
        <w:pStyle w:val="SpeakerCon"/>
        <w:rPr>
          <w:rtl/>
        </w:rPr>
      </w:pPr>
      <w:bookmarkStart w:id="143" w:name="FS000001027T22_07_2003_18_08_38C"/>
      <w:bookmarkEnd w:id="143"/>
      <w:r>
        <w:rPr>
          <w:rtl/>
        </w:rPr>
        <w:t>גדעון סער (הליכוד):</w:t>
      </w:r>
    </w:p>
    <w:p w14:paraId="56A2D96F" w14:textId="77777777" w:rsidR="00000000" w:rsidRDefault="00CF2391">
      <w:pPr>
        <w:pStyle w:val="a"/>
        <w:rPr>
          <w:rtl/>
        </w:rPr>
      </w:pPr>
    </w:p>
    <w:p w14:paraId="407C4DCB" w14:textId="77777777" w:rsidR="00000000" w:rsidRDefault="00CF2391">
      <w:pPr>
        <w:pStyle w:val="a"/>
        <w:rPr>
          <w:rFonts w:hint="cs"/>
          <w:rtl/>
        </w:rPr>
      </w:pPr>
      <w:r>
        <w:rPr>
          <w:rFonts w:hint="cs"/>
          <w:rtl/>
        </w:rPr>
        <w:t xml:space="preserve">אתם הבאתם את המרצחים. הקמתם ממלכת טרור. לא הקמתם גדר. לא הממשלה בראשותו של יצחק רבין, זיכרונו לברכה - -  </w:t>
      </w:r>
    </w:p>
    <w:p w14:paraId="7BC12FBF" w14:textId="77777777" w:rsidR="00000000" w:rsidRDefault="00CF2391">
      <w:pPr>
        <w:pStyle w:val="a"/>
        <w:ind w:firstLine="0"/>
        <w:rPr>
          <w:rFonts w:hint="cs"/>
          <w:rtl/>
        </w:rPr>
      </w:pPr>
    </w:p>
    <w:p w14:paraId="3D51ABC5" w14:textId="77777777" w:rsidR="00000000" w:rsidRDefault="00CF2391">
      <w:pPr>
        <w:pStyle w:val="ac"/>
        <w:rPr>
          <w:rtl/>
        </w:rPr>
      </w:pPr>
      <w:r>
        <w:rPr>
          <w:rFonts w:hint="eastAsia"/>
          <w:rtl/>
        </w:rPr>
        <w:t>דליה</w:t>
      </w:r>
      <w:r>
        <w:rPr>
          <w:rtl/>
        </w:rPr>
        <w:t xml:space="preserve"> איציק (העבודה-מימד):</w:t>
      </w:r>
    </w:p>
    <w:p w14:paraId="0137884D" w14:textId="77777777" w:rsidR="00000000" w:rsidRDefault="00CF2391">
      <w:pPr>
        <w:pStyle w:val="a"/>
        <w:rPr>
          <w:rFonts w:hint="cs"/>
          <w:rtl/>
        </w:rPr>
      </w:pPr>
    </w:p>
    <w:p w14:paraId="4A749C62" w14:textId="77777777" w:rsidR="00000000" w:rsidRDefault="00CF2391">
      <w:pPr>
        <w:pStyle w:val="a"/>
        <w:rPr>
          <w:rFonts w:hint="cs"/>
          <w:rtl/>
        </w:rPr>
      </w:pPr>
      <w:r>
        <w:rPr>
          <w:rFonts w:hint="cs"/>
          <w:rtl/>
        </w:rPr>
        <w:t xml:space="preserve">אתה, שהיית מזכיר הממשלה, לא נתת לפתוח דיון. </w:t>
      </w:r>
    </w:p>
    <w:p w14:paraId="76A02E19" w14:textId="77777777" w:rsidR="00000000" w:rsidRDefault="00CF2391">
      <w:pPr>
        <w:pStyle w:val="a"/>
        <w:ind w:firstLine="0"/>
        <w:rPr>
          <w:rFonts w:hint="cs"/>
          <w:rtl/>
        </w:rPr>
      </w:pPr>
    </w:p>
    <w:p w14:paraId="7A1559DB" w14:textId="77777777" w:rsidR="00000000" w:rsidRDefault="00CF2391">
      <w:pPr>
        <w:pStyle w:val="SpeakerCon"/>
        <w:rPr>
          <w:rtl/>
        </w:rPr>
      </w:pPr>
      <w:bookmarkStart w:id="144" w:name="FS000001027T22_07_2003_18_09_16C"/>
      <w:bookmarkEnd w:id="144"/>
      <w:r>
        <w:rPr>
          <w:rtl/>
        </w:rPr>
        <w:t>גדעון סער (ה</w:t>
      </w:r>
      <w:r>
        <w:rPr>
          <w:rtl/>
        </w:rPr>
        <w:t>ליכוד):</w:t>
      </w:r>
    </w:p>
    <w:p w14:paraId="2025329A" w14:textId="77777777" w:rsidR="00000000" w:rsidRDefault="00CF2391">
      <w:pPr>
        <w:pStyle w:val="a"/>
        <w:rPr>
          <w:rtl/>
        </w:rPr>
      </w:pPr>
    </w:p>
    <w:p w14:paraId="4E130427" w14:textId="77777777" w:rsidR="00000000" w:rsidRDefault="00CF2391">
      <w:pPr>
        <w:pStyle w:val="a"/>
        <w:rPr>
          <w:rFonts w:hint="cs"/>
          <w:rtl/>
        </w:rPr>
      </w:pPr>
      <w:r>
        <w:rPr>
          <w:rFonts w:hint="cs"/>
          <w:rtl/>
        </w:rPr>
        <w:t>- - לא הממשלה בראשותו של שמעון פרס. היו אז פיגועי התאבדות. איפה הייתם?</w:t>
      </w:r>
    </w:p>
    <w:p w14:paraId="4A932D93" w14:textId="77777777" w:rsidR="00000000" w:rsidRDefault="00CF2391">
      <w:pPr>
        <w:pStyle w:val="a"/>
        <w:ind w:firstLine="0"/>
        <w:rPr>
          <w:rFonts w:hint="cs"/>
          <w:rtl/>
        </w:rPr>
      </w:pPr>
    </w:p>
    <w:p w14:paraId="0B483F57" w14:textId="77777777" w:rsidR="00000000" w:rsidRDefault="00CF2391">
      <w:pPr>
        <w:pStyle w:val="ac"/>
        <w:rPr>
          <w:rtl/>
        </w:rPr>
      </w:pPr>
      <w:r>
        <w:rPr>
          <w:rFonts w:hint="eastAsia"/>
          <w:rtl/>
        </w:rPr>
        <w:t>רן</w:t>
      </w:r>
      <w:r>
        <w:rPr>
          <w:rtl/>
        </w:rPr>
        <w:t xml:space="preserve"> כהן (מרצ):</w:t>
      </w:r>
    </w:p>
    <w:p w14:paraId="6DB2A566" w14:textId="77777777" w:rsidR="00000000" w:rsidRDefault="00CF2391">
      <w:pPr>
        <w:pStyle w:val="a"/>
        <w:rPr>
          <w:rFonts w:hint="cs"/>
          <w:rtl/>
        </w:rPr>
      </w:pPr>
    </w:p>
    <w:p w14:paraId="79802E1E" w14:textId="77777777" w:rsidR="00000000" w:rsidRDefault="00CF2391">
      <w:pPr>
        <w:pStyle w:val="a"/>
        <w:rPr>
          <w:rFonts w:hint="cs"/>
          <w:rtl/>
        </w:rPr>
      </w:pPr>
      <w:r>
        <w:rPr>
          <w:rFonts w:hint="cs"/>
          <w:rtl/>
        </w:rPr>
        <w:t xml:space="preserve">- - - </w:t>
      </w:r>
    </w:p>
    <w:p w14:paraId="45761CAD" w14:textId="77777777" w:rsidR="00000000" w:rsidRDefault="00CF2391">
      <w:pPr>
        <w:pStyle w:val="a"/>
        <w:ind w:firstLine="0"/>
        <w:rPr>
          <w:rFonts w:hint="cs"/>
          <w:rtl/>
        </w:rPr>
      </w:pPr>
    </w:p>
    <w:p w14:paraId="5F36E25A" w14:textId="77777777" w:rsidR="00000000" w:rsidRDefault="00CF2391">
      <w:pPr>
        <w:pStyle w:val="ad"/>
        <w:rPr>
          <w:rtl/>
        </w:rPr>
      </w:pPr>
      <w:r>
        <w:rPr>
          <w:rtl/>
        </w:rPr>
        <w:t>היו"ר נסים דהן:</w:t>
      </w:r>
    </w:p>
    <w:p w14:paraId="579677CD" w14:textId="77777777" w:rsidR="00000000" w:rsidRDefault="00CF2391">
      <w:pPr>
        <w:pStyle w:val="a"/>
        <w:rPr>
          <w:rtl/>
        </w:rPr>
      </w:pPr>
    </w:p>
    <w:p w14:paraId="427EDCE6" w14:textId="77777777" w:rsidR="00000000" w:rsidRDefault="00CF2391">
      <w:pPr>
        <w:pStyle w:val="a"/>
        <w:rPr>
          <w:rFonts w:hint="cs"/>
          <w:rtl/>
        </w:rPr>
      </w:pPr>
      <w:r>
        <w:rPr>
          <w:rFonts w:hint="cs"/>
          <w:rtl/>
        </w:rPr>
        <w:t>חבר הכנסת רן כהן.</w:t>
      </w:r>
    </w:p>
    <w:p w14:paraId="17ED2CD6" w14:textId="77777777" w:rsidR="00000000" w:rsidRDefault="00CF2391">
      <w:pPr>
        <w:pStyle w:val="a"/>
        <w:ind w:firstLine="0"/>
        <w:rPr>
          <w:rFonts w:hint="cs"/>
          <w:rtl/>
        </w:rPr>
      </w:pPr>
    </w:p>
    <w:p w14:paraId="00DDD9F3" w14:textId="77777777" w:rsidR="00000000" w:rsidRDefault="00CF2391">
      <w:pPr>
        <w:pStyle w:val="SpeakerCon"/>
        <w:rPr>
          <w:rtl/>
        </w:rPr>
      </w:pPr>
      <w:bookmarkStart w:id="145" w:name="FS000001027T22_07_2003_18_10_00C"/>
      <w:bookmarkEnd w:id="145"/>
      <w:r>
        <w:rPr>
          <w:rtl/>
        </w:rPr>
        <w:t>גדעון סער (הליכוד):</w:t>
      </w:r>
    </w:p>
    <w:p w14:paraId="59FEE856" w14:textId="77777777" w:rsidR="00000000" w:rsidRDefault="00CF2391">
      <w:pPr>
        <w:pStyle w:val="a"/>
        <w:rPr>
          <w:rtl/>
        </w:rPr>
      </w:pPr>
    </w:p>
    <w:p w14:paraId="232419C4" w14:textId="77777777" w:rsidR="00000000" w:rsidRDefault="00CF2391">
      <w:pPr>
        <w:pStyle w:val="a"/>
        <w:rPr>
          <w:rFonts w:hint="cs"/>
          <w:rtl/>
        </w:rPr>
      </w:pPr>
      <w:r>
        <w:rPr>
          <w:rFonts w:hint="cs"/>
          <w:rtl/>
        </w:rPr>
        <w:t>והממשלה בראשותו של אהוד ברק, שהיום מטיף לנו מעל לכל במה, עוד גאון - -</w:t>
      </w:r>
    </w:p>
    <w:p w14:paraId="3AFD3012" w14:textId="77777777" w:rsidR="00000000" w:rsidRDefault="00CF2391">
      <w:pPr>
        <w:pStyle w:val="a"/>
        <w:rPr>
          <w:rFonts w:hint="cs"/>
          <w:rtl/>
        </w:rPr>
      </w:pPr>
    </w:p>
    <w:p w14:paraId="1E2A0167" w14:textId="77777777" w:rsidR="00000000" w:rsidRDefault="00CF2391">
      <w:pPr>
        <w:pStyle w:val="ac"/>
        <w:rPr>
          <w:rtl/>
        </w:rPr>
      </w:pPr>
      <w:r>
        <w:rPr>
          <w:rFonts w:hint="eastAsia"/>
          <w:rtl/>
        </w:rPr>
        <w:t>רן</w:t>
      </w:r>
      <w:r>
        <w:rPr>
          <w:rtl/>
        </w:rPr>
        <w:t xml:space="preserve"> כהן (מרצ):</w:t>
      </w:r>
    </w:p>
    <w:p w14:paraId="4C847E3F" w14:textId="77777777" w:rsidR="00000000" w:rsidRDefault="00CF2391">
      <w:pPr>
        <w:pStyle w:val="a"/>
        <w:rPr>
          <w:rFonts w:hint="cs"/>
          <w:rtl/>
        </w:rPr>
      </w:pPr>
    </w:p>
    <w:p w14:paraId="11EC08B6" w14:textId="77777777" w:rsidR="00000000" w:rsidRDefault="00CF2391">
      <w:pPr>
        <w:pStyle w:val="a"/>
        <w:rPr>
          <w:rFonts w:hint="cs"/>
          <w:rtl/>
        </w:rPr>
      </w:pPr>
      <w:r>
        <w:rPr>
          <w:rFonts w:hint="cs"/>
          <w:rtl/>
        </w:rPr>
        <w:t>אל תדבר ע</w:t>
      </w:r>
      <w:r>
        <w:rPr>
          <w:rFonts w:hint="cs"/>
          <w:rtl/>
        </w:rPr>
        <w:t>ליו.</w:t>
      </w:r>
    </w:p>
    <w:p w14:paraId="2716EF15" w14:textId="77777777" w:rsidR="00000000" w:rsidRDefault="00CF2391">
      <w:pPr>
        <w:pStyle w:val="a"/>
        <w:ind w:firstLine="0"/>
        <w:rPr>
          <w:rFonts w:hint="cs"/>
          <w:rtl/>
        </w:rPr>
      </w:pPr>
    </w:p>
    <w:p w14:paraId="35DEBE9D" w14:textId="77777777" w:rsidR="00000000" w:rsidRDefault="00CF2391">
      <w:pPr>
        <w:pStyle w:val="SpeakerCon"/>
        <w:rPr>
          <w:rtl/>
        </w:rPr>
      </w:pPr>
      <w:bookmarkStart w:id="146" w:name="FS000001027T22_07_2003_18_10_24C"/>
      <w:bookmarkEnd w:id="146"/>
      <w:r>
        <w:rPr>
          <w:rtl/>
        </w:rPr>
        <w:t>גדעון סער (הליכוד):</w:t>
      </w:r>
    </w:p>
    <w:p w14:paraId="3D43598A" w14:textId="77777777" w:rsidR="00000000" w:rsidRDefault="00CF2391">
      <w:pPr>
        <w:pStyle w:val="a"/>
        <w:rPr>
          <w:rtl/>
        </w:rPr>
      </w:pPr>
    </w:p>
    <w:p w14:paraId="5BCEC811" w14:textId="77777777" w:rsidR="00000000" w:rsidRDefault="00CF2391">
      <w:pPr>
        <w:pStyle w:val="a"/>
        <w:rPr>
          <w:rFonts w:hint="cs"/>
          <w:rtl/>
        </w:rPr>
      </w:pPr>
      <w:r>
        <w:rPr>
          <w:rFonts w:hint="cs"/>
          <w:rtl/>
        </w:rPr>
        <w:t>- - היא הקימה גדר? אתם הקמתם גדר? מתי בכלל התחילו להקים את הגדר? הייתם צריכים לצאת מהממשלה.</w:t>
      </w:r>
    </w:p>
    <w:p w14:paraId="26DE1236" w14:textId="77777777" w:rsidR="00000000" w:rsidRDefault="00CF2391">
      <w:pPr>
        <w:pStyle w:val="a"/>
        <w:ind w:firstLine="0"/>
        <w:rPr>
          <w:rFonts w:hint="cs"/>
          <w:rtl/>
        </w:rPr>
      </w:pPr>
    </w:p>
    <w:p w14:paraId="306D79E2" w14:textId="77777777" w:rsidR="00000000" w:rsidRDefault="00CF2391">
      <w:pPr>
        <w:pStyle w:val="ac"/>
        <w:rPr>
          <w:rtl/>
        </w:rPr>
      </w:pPr>
      <w:r>
        <w:rPr>
          <w:rFonts w:hint="eastAsia"/>
          <w:rtl/>
        </w:rPr>
        <w:t>חיים</w:t>
      </w:r>
      <w:r>
        <w:rPr>
          <w:rtl/>
        </w:rPr>
        <w:t xml:space="preserve"> רמון (העבודה-מימד):</w:t>
      </w:r>
    </w:p>
    <w:p w14:paraId="72E9ABE4" w14:textId="77777777" w:rsidR="00000000" w:rsidRDefault="00CF2391">
      <w:pPr>
        <w:pStyle w:val="a"/>
        <w:rPr>
          <w:rFonts w:hint="cs"/>
          <w:rtl/>
        </w:rPr>
      </w:pPr>
    </w:p>
    <w:p w14:paraId="09742D09" w14:textId="77777777" w:rsidR="00000000" w:rsidRDefault="00CF2391">
      <w:pPr>
        <w:pStyle w:val="a"/>
        <w:rPr>
          <w:rFonts w:hint="cs"/>
          <w:rtl/>
        </w:rPr>
      </w:pPr>
      <w:r>
        <w:rPr>
          <w:rFonts w:hint="cs"/>
          <w:rtl/>
        </w:rPr>
        <w:t xml:space="preserve">נכון, היינו צריכים לצאת מהממשלה. בחרו אתכם, תעשו משהו. </w:t>
      </w:r>
    </w:p>
    <w:p w14:paraId="48F078A1" w14:textId="77777777" w:rsidR="00000000" w:rsidRDefault="00CF2391">
      <w:pPr>
        <w:pStyle w:val="a"/>
        <w:ind w:firstLine="0"/>
        <w:rPr>
          <w:rFonts w:hint="cs"/>
          <w:rtl/>
        </w:rPr>
      </w:pPr>
    </w:p>
    <w:p w14:paraId="4C508178" w14:textId="77777777" w:rsidR="00000000" w:rsidRDefault="00CF2391">
      <w:pPr>
        <w:pStyle w:val="ad"/>
        <w:rPr>
          <w:rtl/>
        </w:rPr>
      </w:pPr>
    </w:p>
    <w:p w14:paraId="4783AF49" w14:textId="77777777" w:rsidR="00000000" w:rsidRDefault="00CF2391">
      <w:pPr>
        <w:pStyle w:val="ad"/>
        <w:rPr>
          <w:rtl/>
        </w:rPr>
      </w:pPr>
      <w:r>
        <w:rPr>
          <w:rtl/>
        </w:rPr>
        <w:t>היו"ר נסים דהן:</w:t>
      </w:r>
    </w:p>
    <w:p w14:paraId="21E8636E" w14:textId="77777777" w:rsidR="00000000" w:rsidRDefault="00CF2391">
      <w:pPr>
        <w:pStyle w:val="a"/>
        <w:rPr>
          <w:rtl/>
        </w:rPr>
      </w:pPr>
    </w:p>
    <w:p w14:paraId="6B3B399E" w14:textId="77777777" w:rsidR="00000000" w:rsidRDefault="00CF2391">
      <w:pPr>
        <w:pStyle w:val="a"/>
        <w:rPr>
          <w:rFonts w:hint="cs"/>
          <w:rtl/>
        </w:rPr>
      </w:pPr>
      <w:r>
        <w:rPr>
          <w:rFonts w:hint="cs"/>
          <w:rtl/>
        </w:rPr>
        <w:t>חבר הכנסת רמון, אתה מנהל דיון במליא</w:t>
      </w:r>
      <w:r>
        <w:rPr>
          <w:rFonts w:hint="cs"/>
          <w:rtl/>
        </w:rPr>
        <w:t>ה, עם כל הכבוד.</w:t>
      </w:r>
    </w:p>
    <w:p w14:paraId="5A1E4740" w14:textId="77777777" w:rsidR="00000000" w:rsidRDefault="00CF2391">
      <w:pPr>
        <w:pStyle w:val="a"/>
        <w:ind w:firstLine="0"/>
        <w:rPr>
          <w:rFonts w:hint="cs"/>
          <w:rtl/>
        </w:rPr>
      </w:pPr>
    </w:p>
    <w:p w14:paraId="56A04EF8" w14:textId="77777777" w:rsidR="00000000" w:rsidRDefault="00CF2391">
      <w:pPr>
        <w:pStyle w:val="ac"/>
        <w:rPr>
          <w:rtl/>
        </w:rPr>
      </w:pPr>
      <w:r>
        <w:rPr>
          <w:rFonts w:hint="eastAsia"/>
          <w:rtl/>
        </w:rPr>
        <w:t>חיים</w:t>
      </w:r>
      <w:r>
        <w:rPr>
          <w:rtl/>
        </w:rPr>
        <w:t xml:space="preserve"> רמון (העבודה-מימד):</w:t>
      </w:r>
    </w:p>
    <w:p w14:paraId="5F026F70" w14:textId="77777777" w:rsidR="00000000" w:rsidRDefault="00CF2391">
      <w:pPr>
        <w:pStyle w:val="a"/>
        <w:rPr>
          <w:rFonts w:hint="cs"/>
          <w:rtl/>
        </w:rPr>
      </w:pPr>
    </w:p>
    <w:p w14:paraId="7B79F260" w14:textId="77777777" w:rsidR="00000000" w:rsidRDefault="00CF2391">
      <w:pPr>
        <w:pStyle w:val="a"/>
        <w:rPr>
          <w:rFonts w:hint="cs"/>
          <w:rtl/>
        </w:rPr>
      </w:pPr>
      <w:r>
        <w:rPr>
          <w:rFonts w:hint="cs"/>
          <w:rtl/>
        </w:rPr>
        <w:t xml:space="preserve">היינו צריכים לשבת בממשלה, אבל בחרו אתכם. תעשו משהו. אמרתם שלום, ביטחון. בתקופתכם נהרגו יותר מבכל תקופת אוסלו. מה אתה מבלבל את המוח? </w:t>
      </w:r>
    </w:p>
    <w:p w14:paraId="10545326" w14:textId="77777777" w:rsidR="00000000" w:rsidRDefault="00CF2391">
      <w:pPr>
        <w:pStyle w:val="a"/>
        <w:ind w:firstLine="0"/>
        <w:rPr>
          <w:rFonts w:hint="cs"/>
          <w:rtl/>
        </w:rPr>
      </w:pPr>
    </w:p>
    <w:p w14:paraId="0E069F77" w14:textId="77777777" w:rsidR="00000000" w:rsidRDefault="00CF2391">
      <w:pPr>
        <w:pStyle w:val="ac"/>
        <w:rPr>
          <w:rtl/>
        </w:rPr>
      </w:pPr>
      <w:r>
        <w:rPr>
          <w:rFonts w:hint="eastAsia"/>
          <w:rtl/>
        </w:rPr>
        <w:t>רן</w:t>
      </w:r>
      <w:r>
        <w:rPr>
          <w:rtl/>
        </w:rPr>
        <w:t xml:space="preserve"> כהן (מרצ):</w:t>
      </w:r>
    </w:p>
    <w:p w14:paraId="2F2056B9" w14:textId="77777777" w:rsidR="00000000" w:rsidRDefault="00CF2391">
      <w:pPr>
        <w:pStyle w:val="a"/>
        <w:rPr>
          <w:rFonts w:hint="cs"/>
          <w:rtl/>
        </w:rPr>
      </w:pPr>
    </w:p>
    <w:p w14:paraId="06ABBD6B" w14:textId="77777777" w:rsidR="00000000" w:rsidRDefault="00CF2391">
      <w:pPr>
        <w:pStyle w:val="a"/>
        <w:rPr>
          <w:rFonts w:hint="cs"/>
          <w:rtl/>
        </w:rPr>
      </w:pPr>
      <w:r>
        <w:rPr>
          <w:rFonts w:hint="cs"/>
          <w:rtl/>
        </w:rPr>
        <w:t>רבין עשה שלום. מה אתם עשיתם?</w:t>
      </w:r>
    </w:p>
    <w:p w14:paraId="058E6CEB" w14:textId="77777777" w:rsidR="00000000" w:rsidRDefault="00CF2391">
      <w:pPr>
        <w:pStyle w:val="a"/>
        <w:ind w:firstLine="0"/>
        <w:rPr>
          <w:rFonts w:hint="cs"/>
          <w:rtl/>
        </w:rPr>
      </w:pPr>
    </w:p>
    <w:p w14:paraId="43F52BF1" w14:textId="77777777" w:rsidR="00000000" w:rsidRDefault="00CF2391">
      <w:pPr>
        <w:pStyle w:val="SpeakerCon"/>
        <w:rPr>
          <w:rtl/>
        </w:rPr>
      </w:pPr>
      <w:bookmarkStart w:id="147" w:name="FS000001027T22_07_2003_18_12_20C"/>
      <w:bookmarkEnd w:id="147"/>
      <w:r>
        <w:rPr>
          <w:rtl/>
        </w:rPr>
        <w:t>גדעון סער (הליכוד):</w:t>
      </w:r>
    </w:p>
    <w:p w14:paraId="2FA39BB6" w14:textId="77777777" w:rsidR="00000000" w:rsidRDefault="00CF2391">
      <w:pPr>
        <w:pStyle w:val="a"/>
        <w:rPr>
          <w:rtl/>
        </w:rPr>
      </w:pPr>
    </w:p>
    <w:p w14:paraId="329962D2" w14:textId="77777777" w:rsidR="00000000" w:rsidRDefault="00CF2391">
      <w:pPr>
        <w:pStyle w:val="a"/>
        <w:rPr>
          <w:rFonts w:hint="cs"/>
          <w:rtl/>
        </w:rPr>
      </w:pPr>
      <w:r>
        <w:rPr>
          <w:rFonts w:hint="cs"/>
          <w:rtl/>
        </w:rPr>
        <w:t>איזה שלום הוא</w:t>
      </w:r>
      <w:r>
        <w:rPr>
          <w:rFonts w:hint="cs"/>
          <w:rtl/>
        </w:rPr>
        <w:t xml:space="preserve"> עשה? </w:t>
      </w:r>
    </w:p>
    <w:p w14:paraId="4170D3A0" w14:textId="77777777" w:rsidR="00000000" w:rsidRDefault="00CF2391">
      <w:pPr>
        <w:pStyle w:val="a"/>
        <w:ind w:firstLine="0"/>
        <w:rPr>
          <w:rFonts w:hint="cs"/>
          <w:rtl/>
        </w:rPr>
      </w:pPr>
    </w:p>
    <w:p w14:paraId="207389F4" w14:textId="77777777" w:rsidR="00000000" w:rsidRDefault="00CF2391">
      <w:pPr>
        <w:pStyle w:val="ad"/>
        <w:rPr>
          <w:rtl/>
        </w:rPr>
      </w:pPr>
      <w:r>
        <w:rPr>
          <w:rtl/>
        </w:rPr>
        <w:t>היו"ר נסים דהן:</w:t>
      </w:r>
    </w:p>
    <w:p w14:paraId="0B800D8A" w14:textId="77777777" w:rsidR="00000000" w:rsidRDefault="00CF2391">
      <w:pPr>
        <w:pStyle w:val="a"/>
        <w:rPr>
          <w:rtl/>
        </w:rPr>
      </w:pPr>
    </w:p>
    <w:p w14:paraId="4A942DF1" w14:textId="77777777" w:rsidR="00000000" w:rsidRDefault="00CF2391">
      <w:pPr>
        <w:pStyle w:val="a"/>
        <w:rPr>
          <w:rFonts w:hint="cs"/>
          <w:rtl/>
        </w:rPr>
      </w:pPr>
      <w:r>
        <w:rPr>
          <w:rFonts w:hint="cs"/>
          <w:rtl/>
        </w:rPr>
        <w:t>אני אצטרך להוציא כאן שניים-שלושה חברי כנסת. יש לנו זמן מוגבל, רק עד 17:20.</w:t>
      </w:r>
    </w:p>
    <w:p w14:paraId="31B342FB" w14:textId="77777777" w:rsidR="00000000" w:rsidRDefault="00CF2391">
      <w:pPr>
        <w:pStyle w:val="a"/>
        <w:ind w:firstLine="0"/>
        <w:rPr>
          <w:rFonts w:hint="cs"/>
          <w:rtl/>
        </w:rPr>
      </w:pPr>
    </w:p>
    <w:p w14:paraId="451D5526" w14:textId="77777777" w:rsidR="00000000" w:rsidRDefault="00CF2391">
      <w:pPr>
        <w:pStyle w:val="SpeakerCon"/>
        <w:rPr>
          <w:rtl/>
        </w:rPr>
      </w:pPr>
      <w:bookmarkStart w:id="148" w:name="FS000001027T22_07_2003_18_13_00C"/>
      <w:bookmarkEnd w:id="148"/>
      <w:r>
        <w:rPr>
          <w:rtl/>
        </w:rPr>
        <w:t>גדעון סער (הליכוד):</w:t>
      </w:r>
    </w:p>
    <w:p w14:paraId="115874F7" w14:textId="77777777" w:rsidR="00000000" w:rsidRDefault="00CF2391">
      <w:pPr>
        <w:pStyle w:val="a"/>
        <w:rPr>
          <w:rtl/>
        </w:rPr>
      </w:pPr>
    </w:p>
    <w:p w14:paraId="098BD943" w14:textId="77777777" w:rsidR="00000000" w:rsidRDefault="00CF2391">
      <w:pPr>
        <w:pStyle w:val="a"/>
        <w:rPr>
          <w:rFonts w:hint="cs"/>
          <w:rtl/>
        </w:rPr>
      </w:pPr>
      <w:r>
        <w:rPr>
          <w:rFonts w:hint="cs"/>
          <w:rtl/>
        </w:rPr>
        <w:t>מה השטויות האלה?</w:t>
      </w:r>
    </w:p>
    <w:p w14:paraId="551A954A" w14:textId="77777777" w:rsidR="00000000" w:rsidRDefault="00CF2391">
      <w:pPr>
        <w:pStyle w:val="a"/>
        <w:ind w:firstLine="0"/>
        <w:rPr>
          <w:rFonts w:hint="cs"/>
          <w:rtl/>
        </w:rPr>
      </w:pPr>
    </w:p>
    <w:p w14:paraId="77DE0954" w14:textId="77777777" w:rsidR="00000000" w:rsidRDefault="00CF2391">
      <w:pPr>
        <w:pStyle w:val="ac"/>
        <w:rPr>
          <w:rtl/>
        </w:rPr>
      </w:pPr>
      <w:r>
        <w:rPr>
          <w:rFonts w:hint="eastAsia"/>
          <w:rtl/>
        </w:rPr>
        <w:t>חיים</w:t>
      </w:r>
      <w:r>
        <w:rPr>
          <w:rtl/>
        </w:rPr>
        <w:t xml:space="preserve"> רמון (העבודה-מימד):</w:t>
      </w:r>
    </w:p>
    <w:p w14:paraId="1C18C65E" w14:textId="77777777" w:rsidR="00000000" w:rsidRDefault="00CF2391">
      <w:pPr>
        <w:pStyle w:val="a"/>
        <w:rPr>
          <w:rFonts w:hint="cs"/>
          <w:rtl/>
        </w:rPr>
      </w:pPr>
    </w:p>
    <w:p w14:paraId="7D7EB885" w14:textId="77777777" w:rsidR="00000000" w:rsidRDefault="00CF2391">
      <w:pPr>
        <w:pStyle w:val="a"/>
        <w:rPr>
          <w:rFonts w:hint="cs"/>
          <w:rtl/>
        </w:rPr>
      </w:pPr>
      <w:r>
        <w:rPr>
          <w:rFonts w:hint="cs"/>
          <w:rtl/>
        </w:rPr>
        <w:t xml:space="preserve">סיפרתם שאתם רוצים לעשות שלום. </w:t>
      </w:r>
    </w:p>
    <w:p w14:paraId="0179C540" w14:textId="77777777" w:rsidR="00000000" w:rsidRDefault="00CF2391">
      <w:pPr>
        <w:pStyle w:val="a"/>
        <w:ind w:firstLine="0"/>
        <w:rPr>
          <w:rFonts w:hint="cs"/>
          <w:rtl/>
        </w:rPr>
      </w:pPr>
    </w:p>
    <w:p w14:paraId="3790D056" w14:textId="77777777" w:rsidR="00000000" w:rsidRDefault="00CF2391">
      <w:pPr>
        <w:pStyle w:val="ad"/>
        <w:rPr>
          <w:rtl/>
        </w:rPr>
      </w:pPr>
      <w:r>
        <w:rPr>
          <w:rtl/>
        </w:rPr>
        <w:t>היו"ר נסים דהן:</w:t>
      </w:r>
    </w:p>
    <w:p w14:paraId="499553E7" w14:textId="77777777" w:rsidR="00000000" w:rsidRDefault="00CF2391">
      <w:pPr>
        <w:pStyle w:val="a"/>
        <w:rPr>
          <w:rtl/>
        </w:rPr>
      </w:pPr>
    </w:p>
    <w:p w14:paraId="00C09000" w14:textId="77777777" w:rsidR="00000000" w:rsidRDefault="00CF2391">
      <w:pPr>
        <w:pStyle w:val="a"/>
        <w:rPr>
          <w:rFonts w:hint="cs"/>
          <w:rtl/>
        </w:rPr>
      </w:pPr>
      <w:r>
        <w:rPr>
          <w:rFonts w:hint="cs"/>
          <w:rtl/>
        </w:rPr>
        <w:t xml:space="preserve">חבר הכנסת רמון, זאת פעם שנייה. </w:t>
      </w:r>
    </w:p>
    <w:p w14:paraId="7661039F" w14:textId="77777777" w:rsidR="00000000" w:rsidRDefault="00CF2391">
      <w:pPr>
        <w:pStyle w:val="a"/>
        <w:ind w:firstLine="0"/>
        <w:rPr>
          <w:rFonts w:hint="cs"/>
          <w:rtl/>
        </w:rPr>
      </w:pPr>
    </w:p>
    <w:p w14:paraId="02D4F0BD" w14:textId="77777777" w:rsidR="00000000" w:rsidRDefault="00CF2391">
      <w:pPr>
        <w:pStyle w:val="ac"/>
        <w:rPr>
          <w:rtl/>
        </w:rPr>
      </w:pPr>
      <w:r>
        <w:rPr>
          <w:rFonts w:hint="eastAsia"/>
          <w:rtl/>
        </w:rPr>
        <w:t>חיים</w:t>
      </w:r>
      <w:r>
        <w:rPr>
          <w:rtl/>
        </w:rPr>
        <w:t xml:space="preserve"> רמו</w:t>
      </w:r>
      <w:r>
        <w:rPr>
          <w:rtl/>
        </w:rPr>
        <w:t>ן (העבודה-מימד):</w:t>
      </w:r>
    </w:p>
    <w:p w14:paraId="3E2438FC" w14:textId="77777777" w:rsidR="00000000" w:rsidRDefault="00CF2391">
      <w:pPr>
        <w:pStyle w:val="a"/>
        <w:rPr>
          <w:rFonts w:hint="cs"/>
          <w:rtl/>
        </w:rPr>
      </w:pPr>
    </w:p>
    <w:p w14:paraId="0EAAE97A" w14:textId="77777777" w:rsidR="00000000" w:rsidRDefault="00CF2391">
      <w:pPr>
        <w:pStyle w:val="a"/>
        <w:rPr>
          <w:rFonts w:hint="cs"/>
          <w:rtl/>
        </w:rPr>
      </w:pPr>
      <w:r>
        <w:rPr>
          <w:rFonts w:hint="cs"/>
          <w:rtl/>
        </w:rPr>
        <w:t xml:space="preserve">800 איש נהרגו. </w:t>
      </w:r>
    </w:p>
    <w:p w14:paraId="4DCBB434" w14:textId="77777777" w:rsidR="00000000" w:rsidRDefault="00CF2391">
      <w:pPr>
        <w:pStyle w:val="a"/>
        <w:ind w:firstLine="0"/>
        <w:rPr>
          <w:rFonts w:hint="cs"/>
          <w:rtl/>
        </w:rPr>
      </w:pPr>
    </w:p>
    <w:p w14:paraId="1ACD024A" w14:textId="77777777" w:rsidR="00000000" w:rsidRDefault="00CF2391">
      <w:pPr>
        <w:pStyle w:val="ad"/>
        <w:rPr>
          <w:rtl/>
        </w:rPr>
      </w:pPr>
      <w:r>
        <w:rPr>
          <w:rtl/>
        </w:rPr>
        <w:t>היו"ר נסים דהן:</w:t>
      </w:r>
    </w:p>
    <w:p w14:paraId="45DD8ABA" w14:textId="77777777" w:rsidR="00000000" w:rsidRDefault="00CF2391">
      <w:pPr>
        <w:pStyle w:val="a"/>
        <w:rPr>
          <w:rtl/>
        </w:rPr>
      </w:pPr>
    </w:p>
    <w:p w14:paraId="5F1FE419" w14:textId="77777777" w:rsidR="00000000" w:rsidRDefault="00CF2391">
      <w:pPr>
        <w:pStyle w:val="a"/>
        <w:rPr>
          <w:rFonts w:hint="cs"/>
          <w:rtl/>
        </w:rPr>
      </w:pPr>
      <w:r>
        <w:rPr>
          <w:rFonts w:hint="cs"/>
          <w:rtl/>
        </w:rPr>
        <w:t xml:space="preserve">חבר הכנסת רמון, פעם שנייה וחצי. </w:t>
      </w:r>
    </w:p>
    <w:p w14:paraId="657E8DD0" w14:textId="77777777" w:rsidR="00000000" w:rsidRDefault="00CF2391">
      <w:pPr>
        <w:pStyle w:val="a"/>
        <w:rPr>
          <w:rFonts w:hint="cs"/>
          <w:rtl/>
        </w:rPr>
      </w:pPr>
    </w:p>
    <w:p w14:paraId="431352A2" w14:textId="77777777" w:rsidR="00000000" w:rsidRDefault="00CF2391">
      <w:pPr>
        <w:pStyle w:val="ac"/>
        <w:rPr>
          <w:rtl/>
        </w:rPr>
      </w:pPr>
      <w:r>
        <w:rPr>
          <w:rFonts w:hint="eastAsia"/>
          <w:rtl/>
        </w:rPr>
        <w:t>חיים</w:t>
      </w:r>
      <w:r>
        <w:rPr>
          <w:rtl/>
        </w:rPr>
        <w:t xml:space="preserve"> רמון (העבודה-מימד):</w:t>
      </w:r>
    </w:p>
    <w:p w14:paraId="5755E42C" w14:textId="77777777" w:rsidR="00000000" w:rsidRDefault="00CF2391">
      <w:pPr>
        <w:pStyle w:val="a"/>
        <w:rPr>
          <w:rFonts w:hint="cs"/>
          <w:rtl/>
        </w:rPr>
      </w:pPr>
    </w:p>
    <w:p w14:paraId="151F453A" w14:textId="77777777" w:rsidR="00000000" w:rsidRDefault="00CF2391">
      <w:pPr>
        <w:pStyle w:val="a"/>
        <w:rPr>
          <w:rFonts w:hint="cs"/>
          <w:rtl/>
        </w:rPr>
      </w:pPr>
      <w:r>
        <w:rPr>
          <w:rFonts w:hint="cs"/>
          <w:rtl/>
        </w:rPr>
        <w:t>כמה זמן אתם בשלטון? תעשו משהו.</w:t>
      </w:r>
    </w:p>
    <w:p w14:paraId="6BAF825B" w14:textId="77777777" w:rsidR="00000000" w:rsidRDefault="00CF2391">
      <w:pPr>
        <w:pStyle w:val="a"/>
        <w:ind w:firstLine="0"/>
        <w:rPr>
          <w:rFonts w:hint="cs"/>
          <w:rtl/>
        </w:rPr>
      </w:pPr>
    </w:p>
    <w:p w14:paraId="4728D76B" w14:textId="77777777" w:rsidR="00000000" w:rsidRDefault="00CF2391">
      <w:pPr>
        <w:pStyle w:val="ad"/>
        <w:rPr>
          <w:rtl/>
        </w:rPr>
      </w:pPr>
      <w:r>
        <w:rPr>
          <w:rtl/>
        </w:rPr>
        <w:t>היו"ר נסים דהן:</w:t>
      </w:r>
    </w:p>
    <w:p w14:paraId="04DCEF2E" w14:textId="77777777" w:rsidR="00000000" w:rsidRDefault="00CF2391">
      <w:pPr>
        <w:pStyle w:val="a"/>
        <w:rPr>
          <w:rtl/>
        </w:rPr>
      </w:pPr>
    </w:p>
    <w:p w14:paraId="2AD059E1" w14:textId="77777777" w:rsidR="00000000" w:rsidRDefault="00CF2391">
      <w:pPr>
        <w:pStyle w:val="a"/>
        <w:rPr>
          <w:rFonts w:hint="cs"/>
          <w:rtl/>
        </w:rPr>
      </w:pPr>
      <w:r>
        <w:rPr>
          <w:rFonts w:hint="cs"/>
          <w:rtl/>
        </w:rPr>
        <w:t>חבר הכנסת רמון, פעם שנייה ושלושת רבעי.</w:t>
      </w:r>
    </w:p>
    <w:p w14:paraId="1614DFFD" w14:textId="77777777" w:rsidR="00000000" w:rsidRDefault="00CF2391">
      <w:pPr>
        <w:pStyle w:val="a"/>
        <w:ind w:firstLine="0"/>
        <w:rPr>
          <w:rFonts w:hint="cs"/>
          <w:rtl/>
        </w:rPr>
      </w:pPr>
    </w:p>
    <w:p w14:paraId="39E198D2" w14:textId="77777777" w:rsidR="00000000" w:rsidRDefault="00CF2391">
      <w:pPr>
        <w:pStyle w:val="SpeakerCon"/>
        <w:rPr>
          <w:rtl/>
        </w:rPr>
      </w:pPr>
      <w:bookmarkStart w:id="149" w:name="FS000001027T22_07_2003_18_15_09C"/>
      <w:bookmarkEnd w:id="149"/>
      <w:r>
        <w:rPr>
          <w:rtl/>
        </w:rPr>
        <w:t>גדעון סער (הליכוד):</w:t>
      </w:r>
    </w:p>
    <w:p w14:paraId="1EB074B3" w14:textId="77777777" w:rsidR="00000000" w:rsidRDefault="00CF2391">
      <w:pPr>
        <w:pStyle w:val="a"/>
        <w:rPr>
          <w:rtl/>
        </w:rPr>
      </w:pPr>
    </w:p>
    <w:p w14:paraId="7279CAA5" w14:textId="77777777" w:rsidR="00000000" w:rsidRDefault="00CF2391">
      <w:pPr>
        <w:pStyle w:val="a"/>
        <w:rPr>
          <w:rFonts w:hint="cs"/>
          <w:rtl/>
        </w:rPr>
      </w:pPr>
      <w:r>
        <w:rPr>
          <w:rFonts w:hint="cs"/>
          <w:rtl/>
        </w:rPr>
        <w:t xml:space="preserve">אתה יודע היטב - -  </w:t>
      </w:r>
    </w:p>
    <w:p w14:paraId="4560110E" w14:textId="77777777" w:rsidR="00000000" w:rsidRDefault="00CF2391">
      <w:pPr>
        <w:pStyle w:val="a"/>
        <w:ind w:firstLine="0"/>
        <w:rPr>
          <w:rFonts w:hint="cs"/>
          <w:rtl/>
        </w:rPr>
      </w:pPr>
    </w:p>
    <w:p w14:paraId="117B1C55" w14:textId="77777777" w:rsidR="00000000" w:rsidRDefault="00CF2391">
      <w:pPr>
        <w:pStyle w:val="ac"/>
        <w:rPr>
          <w:rtl/>
        </w:rPr>
      </w:pPr>
      <w:r>
        <w:rPr>
          <w:rFonts w:hint="eastAsia"/>
          <w:rtl/>
        </w:rPr>
        <w:t>חיים</w:t>
      </w:r>
      <w:r>
        <w:rPr>
          <w:rtl/>
        </w:rPr>
        <w:t xml:space="preserve"> רמון (הע</w:t>
      </w:r>
      <w:r>
        <w:rPr>
          <w:rtl/>
        </w:rPr>
        <w:t>בודה-מימד):</w:t>
      </w:r>
    </w:p>
    <w:p w14:paraId="3AFA9EFA" w14:textId="77777777" w:rsidR="00000000" w:rsidRDefault="00CF2391">
      <w:pPr>
        <w:pStyle w:val="a"/>
        <w:rPr>
          <w:rFonts w:hint="cs"/>
          <w:rtl/>
        </w:rPr>
      </w:pPr>
    </w:p>
    <w:p w14:paraId="3BB1BC34" w14:textId="77777777" w:rsidR="00000000" w:rsidRDefault="00CF2391">
      <w:pPr>
        <w:pStyle w:val="a"/>
        <w:rPr>
          <w:rFonts w:hint="cs"/>
          <w:rtl/>
        </w:rPr>
      </w:pPr>
      <w:r>
        <w:rPr>
          <w:rFonts w:hint="cs"/>
          <w:rtl/>
        </w:rPr>
        <w:t xml:space="preserve">- - - </w:t>
      </w:r>
    </w:p>
    <w:p w14:paraId="2C8DF97F" w14:textId="77777777" w:rsidR="00000000" w:rsidRDefault="00CF2391">
      <w:pPr>
        <w:pStyle w:val="a"/>
        <w:ind w:firstLine="0"/>
        <w:rPr>
          <w:rFonts w:hint="cs"/>
          <w:rtl/>
        </w:rPr>
      </w:pPr>
    </w:p>
    <w:p w14:paraId="5DA95879" w14:textId="77777777" w:rsidR="00000000" w:rsidRDefault="00CF2391">
      <w:pPr>
        <w:pStyle w:val="ad"/>
        <w:rPr>
          <w:rtl/>
        </w:rPr>
      </w:pPr>
      <w:r>
        <w:rPr>
          <w:rtl/>
        </w:rPr>
        <w:t>היו"ר נסים דהן:</w:t>
      </w:r>
    </w:p>
    <w:p w14:paraId="44B403E8" w14:textId="77777777" w:rsidR="00000000" w:rsidRDefault="00CF2391">
      <w:pPr>
        <w:pStyle w:val="a"/>
        <w:rPr>
          <w:rtl/>
        </w:rPr>
      </w:pPr>
    </w:p>
    <w:p w14:paraId="4906AEFA" w14:textId="77777777" w:rsidR="00000000" w:rsidRDefault="00CF2391">
      <w:pPr>
        <w:pStyle w:val="a"/>
        <w:rPr>
          <w:rFonts w:hint="cs"/>
          <w:rtl/>
        </w:rPr>
      </w:pPr>
      <w:r>
        <w:rPr>
          <w:rFonts w:hint="cs"/>
          <w:rtl/>
        </w:rPr>
        <w:t xml:space="preserve">חבר הכנסת רמון - - - </w:t>
      </w:r>
    </w:p>
    <w:p w14:paraId="2073828A" w14:textId="77777777" w:rsidR="00000000" w:rsidRDefault="00CF2391">
      <w:pPr>
        <w:pStyle w:val="a"/>
        <w:ind w:firstLine="0"/>
        <w:rPr>
          <w:rFonts w:hint="cs"/>
          <w:rtl/>
        </w:rPr>
      </w:pPr>
    </w:p>
    <w:p w14:paraId="0A63BA2F" w14:textId="77777777" w:rsidR="00000000" w:rsidRDefault="00CF2391">
      <w:pPr>
        <w:pStyle w:val="SpeakerCon"/>
        <w:rPr>
          <w:rtl/>
        </w:rPr>
      </w:pPr>
      <w:bookmarkStart w:id="150" w:name="FS000001027T22_07_2003_18_15_36C"/>
      <w:bookmarkEnd w:id="150"/>
      <w:r>
        <w:rPr>
          <w:rtl/>
        </w:rPr>
        <w:t>גדעון סער (הליכוד):</w:t>
      </w:r>
    </w:p>
    <w:p w14:paraId="2EEA4C95" w14:textId="77777777" w:rsidR="00000000" w:rsidRDefault="00CF2391">
      <w:pPr>
        <w:pStyle w:val="a"/>
        <w:rPr>
          <w:rtl/>
        </w:rPr>
      </w:pPr>
    </w:p>
    <w:p w14:paraId="6D88A9BF" w14:textId="77777777" w:rsidR="00000000" w:rsidRDefault="00CF2391">
      <w:pPr>
        <w:pStyle w:val="a"/>
        <w:ind w:firstLine="0"/>
        <w:rPr>
          <w:rFonts w:hint="cs"/>
          <w:rtl/>
        </w:rPr>
      </w:pPr>
      <w:r>
        <w:rPr>
          <w:rFonts w:hint="cs"/>
          <w:rtl/>
        </w:rPr>
        <w:tab/>
        <w:t xml:space="preserve">- - שתחת הממשלה הזאת הגדר הזאת מוקמת. הוויכוח על הקמתה, שהיה כרוך בקשיים אידיאולוגיים לא פשוטים, גם במחנה שלי, הוא נחלת העבר. השאלה שעומדת על הפרק היא באיזה תוואי היא תוקם. </w:t>
      </w:r>
      <w:r>
        <w:rPr>
          <w:rFonts w:hint="cs"/>
          <w:rtl/>
        </w:rPr>
        <w:t xml:space="preserve">אתם מציעים תוואי פוליטי. אתם מציעים תוואי על "הקו הירוק".  אתם לא רוצים  אמצעי למניעת חדירה. אתם רוצים - - - </w:t>
      </w:r>
    </w:p>
    <w:p w14:paraId="2EE4F861" w14:textId="77777777" w:rsidR="00000000" w:rsidRDefault="00CF2391">
      <w:pPr>
        <w:pStyle w:val="a"/>
        <w:ind w:firstLine="0"/>
        <w:rPr>
          <w:rFonts w:hint="cs"/>
          <w:rtl/>
        </w:rPr>
      </w:pPr>
    </w:p>
    <w:p w14:paraId="21195B9C" w14:textId="77777777" w:rsidR="00000000" w:rsidRDefault="00CF2391">
      <w:pPr>
        <w:pStyle w:val="ac"/>
        <w:rPr>
          <w:rtl/>
        </w:rPr>
      </w:pPr>
      <w:r>
        <w:rPr>
          <w:rFonts w:hint="eastAsia"/>
          <w:rtl/>
        </w:rPr>
        <w:t>חיים</w:t>
      </w:r>
      <w:r>
        <w:rPr>
          <w:rtl/>
        </w:rPr>
        <w:t xml:space="preserve"> רמון (העבודה-מימד):</w:t>
      </w:r>
    </w:p>
    <w:p w14:paraId="64DC3641" w14:textId="77777777" w:rsidR="00000000" w:rsidRDefault="00CF2391">
      <w:pPr>
        <w:pStyle w:val="a"/>
        <w:rPr>
          <w:rFonts w:hint="cs"/>
          <w:rtl/>
        </w:rPr>
      </w:pPr>
    </w:p>
    <w:p w14:paraId="6F1A397F" w14:textId="77777777" w:rsidR="00000000" w:rsidRDefault="00CF2391">
      <w:pPr>
        <w:pStyle w:val="a"/>
        <w:rPr>
          <w:rFonts w:hint="cs"/>
          <w:rtl/>
        </w:rPr>
      </w:pPr>
      <w:r>
        <w:rPr>
          <w:rFonts w:hint="cs"/>
          <w:rtl/>
        </w:rPr>
        <w:t>שיבנה באיזה תוואי שהוא רוצה.</w:t>
      </w:r>
    </w:p>
    <w:p w14:paraId="5C1CADD4" w14:textId="77777777" w:rsidR="00000000" w:rsidRDefault="00CF2391">
      <w:pPr>
        <w:pStyle w:val="a"/>
        <w:ind w:firstLine="0"/>
        <w:rPr>
          <w:rFonts w:hint="cs"/>
          <w:rtl/>
        </w:rPr>
      </w:pPr>
    </w:p>
    <w:p w14:paraId="53457F0C" w14:textId="77777777" w:rsidR="00000000" w:rsidRDefault="00CF2391">
      <w:pPr>
        <w:pStyle w:val="ad"/>
        <w:rPr>
          <w:rtl/>
        </w:rPr>
      </w:pPr>
      <w:r>
        <w:rPr>
          <w:rtl/>
        </w:rPr>
        <w:t>היו"ר נסים דהן:</w:t>
      </w:r>
    </w:p>
    <w:p w14:paraId="2C27D1D1" w14:textId="77777777" w:rsidR="00000000" w:rsidRDefault="00CF2391">
      <w:pPr>
        <w:pStyle w:val="a"/>
        <w:rPr>
          <w:rtl/>
        </w:rPr>
      </w:pPr>
    </w:p>
    <w:p w14:paraId="0EA90C54" w14:textId="77777777" w:rsidR="00000000" w:rsidRDefault="00CF2391">
      <w:pPr>
        <w:pStyle w:val="a"/>
        <w:rPr>
          <w:rFonts w:hint="cs"/>
          <w:rtl/>
        </w:rPr>
      </w:pPr>
      <w:r>
        <w:rPr>
          <w:rFonts w:hint="cs"/>
          <w:rtl/>
        </w:rPr>
        <w:t xml:space="preserve">חבר הכנסת רמון, אני רואה שלא תהיה לי ברירה רק להוציא אותך החוצה. </w:t>
      </w:r>
    </w:p>
    <w:p w14:paraId="064ABE59" w14:textId="77777777" w:rsidR="00000000" w:rsidRDefault="00CF2391">
      <w:pPr>
        <w:pStyle w:val="a"/>
        <w:ind w:firstLine="0"/>
        <w:rPr>
          <w:rFonts w:hint="cs"/>
          <w:rtl/>
        </w:rPr>
      </w:pPr>
    </w:p>
    <w:p w14:paraId="7C7508E9" w14:textId="77777777" w:rsidR="00000000" w:rsidRDefault="00CF2391">
      <w:pPr>
        <w:pStyle w:val="ac"/>
        <w:rPr>
          <w:rtl/>
        </w:rPr>
      </w:pPr>
      <w:r>
        <w:rPr>
          <w:rFonts w:hint="eastAsia"/>
          <w:rtl/>
        </w:rPr>
        <w:t>חיים</w:t>
      </w:r>
      <w:r>
        <w:rPr>
          <w:rtl/>
        </w:rPr>
        <w:t xml:space="preserve"> </w:t>
      </w:r>
      <w:r>
        <w:rPr>
          <w:rtl/>
        </w:rPr>
        <w:t>רמון (העבודה-מימד):</w:t>
      </w:r>
    </w:p>
    <w:p w14:paraId="30E3D5C5" w14:textId="77777777" w:rsidR="00000000" w:rsidRDefault="00CF2391">
      <w:pPr>
        <w:pStyle w:val="a"/>
        <w:rPr>
          <w:rFonts w:hint="cs"/>
          <w:rtl/>
        </w:rPr>
      </w:pPr>
    </w:p>
    <w:p w14:paraId="2F8CBB9D" w14:textId="77777777" w:rsidR="00000000" w:rsidRDefault="00CF2391">
      <w:pPr>
        <w:pStyle w:val="a"/>
        <w:rPr>
          <w:rFonts w:hint="cs"/>
          <w:rtl/>
        </w:rPr>
      </w:pPr>
      <w:r>
        <w:rPr>
          <w:rFonts w:hint="cs"/>
          <w:rtl/>
        </w:rPr>
        <w:t>שיבנה.</w:t>
      </w:r>
    </w:p>
    <w:p w14:paraId="45062FBB" w14:textId="77777777" w:rsidR="00000000" w:rsidRDefault="00CF2391">
      <w:pPr>
        <w:pStyle w:val="ac"/>
        <w:rPr>
          <w:rtl/>
        </w:rPr>
      </w:pPr>
    </w:p>
    <w:p w14:paraId="1961ED88" w14:textId="77777777" w:rsidR="00000000" w:rsidRDefault="00CF2391">
      <w:pPr>
        <w:pStyle w:val="ac"/>
        <w:rPr>
          <w:rtl/>
        </w:rPr>
      </w:pPr>
      <w:r>
        <w:rPr>
          <w:rtl/>
        </w:rPr>
        <w:t>רן כהן (מרצ):</w:t>
      </w:r>
    </w:p>
    <w:p w14:paraId="5CE230A7" w14:textId="77777777" w:rsidR="00000000" w:rsidRDefault="00CF2391">
      <w:pPr>
        <w:pStyle w:val="a"/>
        <w:rPr>
          <w:rFonts w:hint="cs"/>
          <w:rtl/>
        </w:rPr>
      </w:pPr>
    </w:p>
    <w:p w14:paraId="6C7163FC" w14:textId="77777777" w:rsidR="00000000" w:rsidRDefault="00CF2391">
      <w:pPr>
        <w:pStyle w:val="a"/>
        <w:rPr>
          <w:rFonts w:hint="cs"/>
          <w:rtl/>
        </w:rPr>
      </w:pPr>
      <w:r>
        <w:rPr>
          <w:rFonts w:hint="cs"/>
          <w:rtl/>
        </w:rPr>
        <w:t xml:space="preserve">תגיד עכשיו לכנסת מה התוואי של מערכת הביטחון. </w:t>
      </w:r>
    </w:p>
    <w:p w14:paraId="5515BB46" w14:textId="77777777" w:rsidR="00000000" w:rsidRDefault="00CF2391">
      <w:pPr>
        <w:pStyle w:val="ad"/>
        <w:rPr>
          <w:rFonts w:hint="cs"/>
          <w:rtl/>
        </w:rPr>
      </w:pPr>
    </w:p>
    <w:p w14:paraId="3DBE48AB" w14:textId="77777777" w:rsidR="00000000" w:rsidRDefault="00CF2391">
      <w:pPr>
        <w:pStyle w:val="ad"/>
        <w:rPr>
          <w:rtl/>
        </w:rPr>
      </w:pPr>
      <w:r>
        <w:rPr>
          <w:rtl/>
        </w:rPr>
        <w:t>היו"ר נסים דהן:</w:t>
      </w:r>
    </w:p>
    <w:p w14:paraId="47F6929A" w14:textId="77777777" w:rsidR="00000000" w:rsidRDefault="00CF2391">
      <w:pPr>
        <w:pStyle w:val="a"/>
        <w:rPr>
          <w:rtl/>
        </w:rPr>
      </w:pPr>
    </w:p>
    <w:p w14:paraId="5962E68D" w14:textId="77777777" w:rsidR="00000000" w:rsidRDefault="00CF2391">
      <w:pPr>
        <w:pStyle w:val="a"/>
        <w:rPr>
          <w:rFonts w:hint="cs"/>
          <w:rtl/>
        </w:rPr>
      </w:pPr>
      <w:r>
        <w:rPr>
          <w:rFonts w:hint="cs"/>
          <w:rtl/>
        </w:rPr>
        <w:t>חבר הכנסת רמון, אולי תצא לשתות?</w:t>
      </w:r>
    </w:p>
    <w:p w14:paraId="42338970" w14:textId="77777777" w:rsidR="00000000" w:rsidRDefault="00CF2391">
      <w:pPr>
        <w:pStyle w:val="a"/>
        <w:ind w:firstLine="0"/>
        <w:rPr>
          <w:rFonts w:hint="cs"/>
          <w:rtl/>
        </w:rPr>
      </w:pPr>
    </w:p>
    <w:p w14:paraId="4E2C5BD6" w14:textId="77777777" w:rsidR="00000000" w:rsidRDefault="00CF2391">
      <w:pPr>
        <w:pStyle w:val="ac"/>
        <w:rPr>
          <w:rtl/>
        </w:rPr>
      </w:pPr>
      <w:r>
        <w:rPr>
          <w:rFonts w:hint="eastAsia"/>
          <w:rtl/>
        </w:rPr>
        <w:t>חיים</w:t>
      </w:r>
      <w:r>
        <w:rPr>
          <w:rtl/>
        </w:rPr>
        <w:t xml:space="preserve"> רמון (העבודה-מימד):</w:t>
      </w:r>
    </w:p>
    <w:p w14:paraId="16CC0BE4" w14:textId="77777777" w:rsidR="00000000" w:rsidRDefault="00CF2391">
      <w:pPr>
        <w:pStyle w:val="a"/>
        <w:rPr>
          <w:rFonts w:hint="cs"/>
          <w:rtl/>
        </w:rPr>
      </w:pPr>
    </w:p>
    <w:p w14:paraId="2CF0F9EE" w14:textId="77777777" w:rsidR="00000000" w:rsidRDefault="00CF2391">
      <w:pPr>
        <w:pStyle w:val="a"/>
        <w:rPr>
          <w:rFonts w:hint="cs"/>
          <w:rtl/>
        </w:rPr>
      </w:pPr>
      <w:r>
        <w:rPr>
          <w:rFonts w:hint="cs"/>
          <w:rtl/>
        </w:rPr>
        <w:t>שיבנה.</w:t>
      </w:r>
    </w:p>
    <w:p w14:paraId="33B0D99B" w14:textId="77777777" w:rsidR="00000000" w:rsidRDefault="00CF2391">
      <w:pPr>
        <w:pStyle w:val="a"/>
        <w:ind w:firstLine="0"/>
        <w:rPr>
          <w:rFonts w:hint="cs"/>
          <w:rtl/>
        </w:rPr>
      </w:pPr>
    </w:p>
    <w:p w14:paraId="2298E75A" w14:textId="77777777" w:rsidR="00000000" w:rsidRDefault="00CF2391">
      <w:pPr>
        <w:pStyle w:val="ad"/>
        <w:rPr>
          <w:rtl/>
        </w:rPr>
      </w:pPr>
      <w:r>
        <w:rPr>
          <w:rtl/>
        </w:rPr>
        <w:t>היו"ר נסים דהן:</w:t>
      </w:r>
    </w:p>
    <w:p w14:paraId="5EF02B94" w14:textId="77777777" w:rsidR="00000000" w:rsidRDefault="00CF2391">
      <w:pPr>
        <w:pStyle w:val="a"/>
        <w:rPr>
          <w:rtl/>
        </w:rPr>
      </w:pPr>
    </w:p>
    <w:p w14:paraId="3EC4BC56" w14:textId="77777777" w:rsidR="00000000" w:rsidRDefault="00CF2391">
      <w:pPr>
        <w:pStyle w:val="a"/>
        <w:rPr>
          <w:rFonts w:hint="cs"/>
          <w:rtl/>
        </w:rPr>
      </w:pPr>
      <w:r>
        <w:rPr>
          <w:rFonts w:hint="cs"/>
          <w:rtl/>
        </w:rPr>
        <w:t xml:space="preserve">חבר הכנסת רמון, פעם שלישית. תצא לשתות כוס מים ותחזור. </w:t>
      </w:r>
    </w:p>
    <w:p w14:paraId="1C79F47A" w14:textId="77777777" w:rsidR="00000000" w:rsidRDefault="00CF2391">
      <w:pPr>
        <w:pStyle w:val="a"/>
        <w:ind w:firstLine="0"/>
        <w:rPr>
          <w:rFonts w:hint="cs"/>
          <w:rtl/>
        </w:rPr>
      </w:pPr>
    </w:p>
    <w:p w14:paraId="0DA4BFDE" w14:textId="77777777" w:rsidR="00000000" w:rsidRDefault="00CF2391">
      <w:pPr>
        <w:pStyle w:val="ac"/>
        <w:rPr>
          <w:rtl/>
        </w:rPr>
      </w:pPr>
      <w:r>
        <w:rPr>
          <w:rFonts w:hint="eastAsia"/>
          <w:rtl/>
        </w:rPr>
        <w:t>עזמי</w:t>
      </w:r>
      <w:r>
        <w:rPr>
          <w:rtl/>
        </w:rPr>
        <w:t xml:space="preserve"> בשא</w:t>
      </w:r>
      <w:r>
        <w:rPr>
          <w:rtl/>
        </w:rPr>
        <w:t>רה (בל"ד):</w:t>
      </w:r>
    </w:p>
    <w:p w14:paraId="04616F6F" w14:textId="77777777" w:rsidR="00000000" w:rsidRDefault="00CF2391">
      <w:pPr>
        <w:pStyle w:val="a"/>
        <w:rPr>
          <w:rFonts w:hint="cs"/>
          <w:rtl/>
        </w:rPr>
      </w:pPr>
    </w:p>
    <w:p w14:paraId="28FCA940" w14:textId="77777777" w:rsidR="00000000" w:rsidRDefault="00CF2391">
      <w:pPr>
        <w:pStyle w:val="a"/>
        <w:rPr>
          <w:rFonts w:hint="cs"/>
          <w:rtl/>
        </w:rPr>
      </w:pPr>
      <w:r>
        <w:rPr>
          <w:rFonts w:hint="cs"/>
          <w:rtl/>
        </w:rPr>
        <w:t xml:space="preserve">עכשיו אתה מרגיש מה זה. </w:t>
      </w:r>
    </w:p>
    <w:p w14:paraId="7FF5D15D" w14:textId="77777777" w:rsidR="00000000" w:rsidRDefault="00CF2391">
      <w:pPr>
        <w:pStyle w:val="a"/>
        <w:ind w:firstLine="0"/>
        <w:rPr>
          <w:rFonts w:hint="cs"/>
          <w:rtl/>
        </w:rPr>
      </w:pPr>
    </w:p>
    <w:p w14:paraId="146DEA2E" w14:textId="77777777" w:rsidR="00000000" w:rsidRDefault="00CF2391">
      <w:pPr>
        <w:pStyle w:val="ac"/>
        <w:rPr>
          <w:rtl/>
        </w:rPr>
      </w:pPr>
      <w:r>
        <w:rPr>
          <w:rFonts w:hint="eastAsia"/>
          <w:rtl/>
        </w:rPr>
        <w:t>רן</w:t>
      </w:r>
      <w:r>
        <w:rPr>
          <w:rtl/>
        </w:rPr>
        <w:t xml:space="preserve"> כהן (מרצ):</w:t>
      </w:r>
    </w:p>
    <w:p w14:paraId="57BD90E5" w14:textId="77777777" w:rsidR="00000000" w:rsidRDefault="00CF2391">
      <w:pPr>
        <w:pStyle w:val="a"/>
        <w:rPr>
          <w:rFonts w:hint="cs"/>
          <w:rtl/>
        </w:rPr>
      </w:pPr>
    </w:p>
    <w:p w14:paraId="1E6C8526" w14:textId="77777777" w:rsidR="00000000" w:rsidRDefault="00CF2391">
      <w:pPr>
        <w:pStyle w:val="a"/>
        <w:rPr>
          <w:rFonts w:hint="cs"/>
          <w:rtl/>
        </w:rPr>
      </w:pPr>
      <w:r>
        <w:rPr>
          <w:rFonts w:hint="cs"/>
          <w:rtl/>
        </w:rPr>
        <w:t xml:space="preserve">מה התוואי של מערכת הביטחון? </w:t>
      </w:r>
    </w:p>
    <w:p w14:paraId="443CC21F" w14:textId="77777777" w:rsidR="00000000" w:rsidRDefault="00CF2391">
      <w:pPr>
        <w:pStyle w:val="a"/>
        <w:ind w:firstLine="0"/>
        <w:rPr>
          <w:rFonts w:hint="cs"/>
          <w:rtl/>
        </w:rPr>
      </w:pPr>
    </w:p>
    <w:p w14:paraId="69EFE564" w14:textId="77777777" w:rsidR="00000000" w:rsidRDefault="00CF2391">
      <w:pPr>
        <w:pStyle w:val="ad"/>
        <w:rPr>
          <w:rtl/>
        </w:rPr>
      </w:pPr>
      <w:r>
        <w:rPr>
          <w:rtl/>
        </w:rPr>
        <w:t>היו"ר נסים דהן:</w:t>
      </w:r>
    </w:p>
    <w:p w14:paraId="33402E22" w14:textId="77777777" w:rsidR="00000000" w:rsidRDefault="00CF2391">
      <w:pPr>
        <w:pStyle w:val="a"/>
        <w:rPr>
          <w:rtl/>
        </w:rPr>
      </w:pPr>
    </w:p>
    <w:p w14:paraId="40368B0B" w14:textId="77777777" w:rsidR="00000000" w:rsidRDefault="00CF2391">
      <w:pPr>
        <w:pStyle w:val="a"/>
        <w:rPr>
          <w:rFonts w:hint="cs"/>
          <w:rtl/>
        </w:rPr>
      </w:pPr>
      <w:r>
        <w:rPr>
          <w:rFonts w:hint="cs"/>
          <w:rtl/>
        </w:rPr>
        <w:t xml:space="preserve">חבר הכנסת רן כהן, אנחנו לא נגמור את הדיון. </w:t>
      </w:r>
    </w:p>
    <w:p w14:paraId="078103C9" w14:textId="77777777" w:rsidR="00000000" w:rsidRDefault="00CF2391">
      <w:pPr>
        <w:pStyle w:val="a"/>
        <w:ind w:firstLine="0"/>
        <w:rPr>
          <w:rFonts w:hint="cs"/>
        </w:rPr>
      </w:pPr>
    </w:p>
    <w:p w14:paraId="7B7AE0E0" w14:textId="77777777" w:rsidR="00000000" w:rsidRDefault="00CF2391">
      <w:pPr>
        <w:pStyle w:val="SpeakerCon"/>
        <w:rPr>
          <w:rtl/>
        </w:rPr>
      </w:pPr>
      <w:bookmarkStart w:id="151" w:name="FS000001027T22_07_2003_17_33_53"/>
      <w:bookmarkEnd w:id="151"/>
      <w:r>
        <w:rPr>
          <w:rtl/>
        </w:rPr>
        <w:t>גדעון סער (הליכוד):</w:t>
      </w:r>
    </w:p>
    <w:p w14:paraId="3411EDAF" w14:textId="77777777" w:rsidR="00000000" w:rsidRDefault="00CF2391">
      <w:pPr>
        <w:pStyle w:val="a"/>
        <w:rPr>
          <w:rtl/>
        </w:rPr>
      </w:pPr>
    </w:p>
    <w:p w14:paraId="2ED8133D" w14:textId="77777777" w:rsidR="00000000" w:rsidRDefault="00CF2391">
      <w:pPr>
        <w:pStyle w:val="a"/>
        <w:rPr>
          <w:rFonts w:hint="cs"/>
          <w:rtl/>
        </w:rPr>
      </w:pPr>
      <w:r>
        <w:rPr>
          <w:rFonts w:hint="cs"/>
          <w:rtl/>
        </w:rPr>
        <w:t>אני אגיד לך, חבר הכנסת כהן, התוואי של מערכת הביטחון, כפי שאתמול התבשרנו משר הביטחון מסיעת ה</w:t>
      </w:r>
      <w:r>
        <w:rPr>
          <w:rFonts w:hint="cs"/>
          <w:rtl/>
        </w:rPr>
        <w:t>ליכוד - - -</w:t>
      </w:r>
    </w:p>
    <w:p w14:paraId="3266DBA2" w14:textId="77777777" w:rsidR="00000000" w:rsidRDefault="00CF2391">
      <w:pPr>
        <w:pStyle w:val="a"/>
        <w:rPr>
          <w:rFonts w:hint="cs"/>
          <w:rtl/>
        </w:rPr>
      </w:pPr>
    </w:p>
    <w:p w14:paraId="2F04B2D7" w14:textId="77777777" w:rsidR="00000000" w:rsidRDefault="00CF2391">
      <w:pPr>
        <w:pStyle w:val="ac"/>
        <w:rPr>
          <w:rtl/>
        </w:rPr>
      </w:pPr>
      <w:r>
        <w:rPr>
          <w:rFonts w:hint="eastAsia"/>
          <w:rtl/>
        </w:rPr>
        <w:t>רן</w:t>
      </w:r>
      <w:r>
        <w:rPr>
          <w:rtl/>
        </w:rPr>
        <w:t xml:space="preserve"> כהן (מרצ):</w:t>
      </w:r>
    </w:p>
    <w:p w14:paraId="624DA58A" w14:textId="77777777" w:rsidR="00000000" w:rsidRDefault="00CF2391">
      <w:pPr>
        <w:pStyle w:val="a"/>
        <w:rPr>
          <w:rFonts w:hint="cs"/>
          <w:rtl/>
        </w:rPr>
      </w:pPr>
    </w:p>
    <w:p w14:paraId="57D48B41" w14:textId="77777777" w:rsidR="00000000" w:rsidRDefault="00CF2391">
      <w:pPr>
        <w:pStyle w:val="a"/>
        <w:rPr>
          <w:rFonts w:hint="cs"/>
          <w:rtl/>
        </w:rPr>
      </w:pPr>
      <w:r>
        <w:rPr>
          <w:rFonts w:hint="cs"/>
          <w:rtl/>
        </w:rPr>
        <w:t>- - -</w:t>
      </w:r>
    </w:p>
    <w:p w14:paraId="0FEF1A94" w14:textId="77777777" w:rsidR="00000000" w:rsidRDefault="00CF2391">
      <w:pPr>
        <w:pStyle w:val="a"/>
        <w:rPr>
          <w:rFonts w:hint="cs"/>
          <w:rtl/>
        </w:rPr>
      </w:pPr>
    </w:p>
    <w:p w14:paraId="62DB4AB3" w14:textId="77777777" w:rsidR="00000000" w:rsidRDefault="00CF2391">
      <w:pPr>
        <w:pStyle w:val="ad"/>
        <w:rPr>
          <w:rtl/>
        </w:rPr>
      </w:pPr>
      <w:r>
        <w:rPr>
          <w:rtl/>
        </w:rPr>
        <w:t>היו"ר נסים דהן:</w:t>
      </w:r>
    </w:p>
    <w:p w14:paraId="11CD91F1" w14:textId="77777777" w:rsidR="00000000" w:rsidRDefault="00CF2391">
      <w:pPr>
        <w:pStyle w:val="a"/>
        <w:rPr>
          <w:rtl/>
        </w:rPr>
      </w:pPr>
    </w:p>
    <w:p w14:paraId="16648705" w14:textId="77777777" w:rsidR="00000000" w:rsidRDefault="00CF2391">
      <w:pPr>
        <w:pStyle w:val="a"/>
        <w:rPr>
          <w:rFonts w:hint="cs"/>
          <w:rtl/>
        </w:rPr>
      </w:pPr>
      <w:r>
        <w:rPr>
          <w:rFonts w:hint="cs"/>
          <w:rtl/>
        </w:rPr>
        <w:t xml:space="preserve">חבר הכנסת רן כהן, נא לשבת, לא מנהלים ויכוח בעמידה. עם כל הכבוד, נא לשבת. </w:t>
      </w:r>
    </w:p>
    <w:p w14:paraId="299C94B3" w14:textId="77777777" w:rsidR="00000000" w:rsidRDefault="00CF2391">
      <w:pPr>
        <w:pStyle w:val="a"/>
        <w:rPr>
          <w:rFonts w:hint="cs"/>
          <w:rtl/>
        </w:rPr>
      </w:pPr>
    </w:p>
    <w:p w14:paraId="77014E3F" w14:textId="77777777" w:rsidR="00000000" w:rsidRDefault="00CF2391">
      <w:pPr>
        <w:pStyle w:val="ac"/>
        <w:rPr>
          <w:rtl/>
        </w:rPr>
      </w:pPr>
      <w:r>
        <w:rPr>
          <w:rFonts w:hint="eastAsia"/>
          <w:rtl/>
        </w:rPr>
        <w:t>דליה</w:t>
      </w:r>
      <w:r>
        <w:rPr>
          <w:rtl/>
        </w:rPr>
        <w:t xml:space="preserve"> איציק (העבודה-מימד):</w:t>
      </w:r>
    </w:p>
    <w:p w14:paraId="0823C213" w14:textId="77777777" w:rsidR="00000000" w:rsidRDefault="00CF2391">
      <w:pPr>
        <w:pStyle w:val="a"/>
        <w:rPr>
          <w:rFonts w:hint="cs"/>
          <w:rtl/>
        </w:rPr>
      </w:pPr>
    </w:p>
    <w:p w14:paraId="5ED8F7B1" w14:textId="77777777" w:rsidR="00000000" w:rsidRDefault="00CF2391">
      <w:pPr>
        <w:pStyle w:val="a"/>
        <w:rPr>
          <w:rFonts w:hint="cs"/>
          <w:rtl/>
        </w:rPr>
      </w:pPr>
      <w:r>
        <w:rPr>
          <w:rFonts w:hint="cs"/>
          <w:rtl/>
        </w:rPr>
        <w:t xml:space="preserve">הוא נגד הגדר. </w:t>
      </w:r>
    </w:p>
    <w:p w14:paraId="44A32242" w14:textId="77777777" w:rsidR="00000000" w:rsidRDefault="00CF2391">
      <w:pPr>
        <w:pStyle w:val="a"/>
        <w:rPr>
          <w:rFonts w:hint="cs"/>
          <w:rtl/>
        </w:rPr>
      </w:pPr>
    </w:p>
    <w:p w14:paraId="41661977" w14:textId="77777777" w:rsidR="00000000" w:rsidRDefault="00CF2391">
      <w:pPr>
        <w:pStyle w:val="ac"/>
        <w:rPr>
          <w:rtl/>
        </w:rPr>
      </w:pPr>
      <w:r>
        <w:rPr>
          <w:rFonts w:hint="eastAsia"/>
          <w:rtl/>
        </w:rPr>
        <w:t>רן</w:t>
      </w:r>
      <w:r>
        <w:rPr>
          <w:rtl/>
        </w:rPr>
        <w:t xml:space="preserve"> כהן (מרצ):</w:t>
      </w:r>
    </w:p>
    <w:p w14:paraId="04EBBBC2" w14:textId="77777777" w:rsidR="00000000" w:rsidRDefault="00CF2391">
      <w:pPr>
        <w:pStyle w:val="a"/>
        <w:rPr>
          <w:rFonts w:hint="cs"/>
          <w:rtl/>
        </w:rPr>
      </w:pPr>
    </w:p>
    <w:p w14:paraId="628EA690" w14:textId="77777777" w:rsidR="00000000" w:rsidRDefault="00CF2391">
      <w:pPr>
        <w:pStyle w:val="a"/>
        <w:rPr>
          <w:rFonts w:hint="cs"/>
          <w:rtl/>
        </w:rPr>
      </w:pPr>
      <w:r>
        <w:rPr>
          <w:rFonts w:hint="cs"/>
          <w:rtl/>
        </w:rPr>
        <w:t>מופז - - -</w:t>
      </w:r>
    </w:p>
    <w:p w14:paraId="1598DF25" w14:textId="77777777" w:rsidR="00000000" w:rsidRDefault="00CF2391">
      <w:pPr>
        <w:pStyle w:val="a"/>
        <w:rPr>
          <w:rFonts w:hint="cs"/>
          <w:rtl/>
        </w:rPr>
      </w:pPr>
    </w:p>
    <w:p w14:paraId="24B55972" w14:textId="77777777" w:rsidR="00000000" w:rsidRDefault="00CF2391">
      <w:pPr>
        <w:pStyle w:val="ad"/>
        <w:rPr>
          <w:rtl/>
        </w:rPr>
      </w:pPr>
      <w:r>
        <w:rPr>
          <w:rtl/>
        </w:rPr>
        <w:t>היו"ר נסים דהן:</w:t>
      </w:r>
    </w:p>
    <w:p w14:paraId="5C353D6F" w14:textId="77777777" w:rsidR="00000000" w:rsidRDefault="00CF2391">
      <w:pPr>
        <w:pStyle w:val="a"/>
        <w:rPr>
          <w:rtl/>
        </w:rPr>
      </w:pPr>
    </w:p>
    <w:p w14:paraId="0182AF0F" w14:textId="77777777" w:rsidR="00000000" w:rsidRDefault="00CF2391">
      <w:pPr>
        <w:pStyle w:val="a"/>
        <w:rPr>
          <w:rFonts w:hint="cs"/>
          <w:rtl/>
        </w:rPr>
      </w:pPr>
      <w:r>
        <w:rPr>
          <w:rFonts w:hint="cs"/>
          <w:rtl/>
        </w:rPr>
        <w:t>חבר הכנסת רן כהן, אני מתנצל, זה לא מקובל ע</w:t>
      </w:r>
      <w:r>
        <w:rPr>
          <w:rFonts w:hint="cs"/>
          <w:rtl/>
        </w:rPr>
        <w:t xml:space="preserve">לי. עם כל הכבוד, לא בעמידה. </w:t>
      </w:r>
    </w:p>
    <w:p w14:paraId="0D827CDD" w14:textId="77777777" w:rsidR="00000000" w:rsidRDefault="00CF2391">
      <w:pPr>
        <w:pStyle w:val="a"/>
        <w:rPr>
          <w:rFonts w:hint="cs"/>
          <w:rtl/>
        </w:rPr>
      </w:pPr>
    </w:p>
    <w:p w14:paraId="61FCD66B" w14:textId="77777777" w:rsidR="00000000" w:rsidRDefault="00CF2391">
      <w:pPr>
        <w:pStyle w:val="SpeakerCon"/>
        <w:rPr>
          <w:rtl/>
        </w:rPr>
      </w:pPr>
      <w:bookmarkStart w:id="152" w:name="FS000001027T22_07_2003_17_36_13C"/>
      <w:bookmarkEnd w:id="152"/>
      <w:r>
        <w:rPr>
          <w:rtl/>
        </w:rPr>
        <w:t>גדעון סער (הליכוד):</w:t>
      </w:r>
    </w:p>
    <w:p w14:paraId="3BBAABB0" w14:textId="77777777" w:rsidR="00000000" w:rsidRDefault="00CF2391">
      <w:pPr>
        <w:pStyle w:val="a"/>
        <w:rPr>
          <w:rtl/>
        </w:rPr>
      </w:pPr>
    </w:p>
    <w:p w14:paraId="035954CF" w14:textId="77777777" w:rsidR="00000000" w:rsidRDefault="00CF2391">
      <w:pPr>
        <w:pStyle w:val="a"/>
        <w:rPr>
          <w:rFonts w:hint="cs"/>
          <w:rtl/>
        </w:rPr>
      </w:pPr>
      <w:r>
        <w:rPr>
          <w:rFonts w:hint="cs"/>
          <w:rtl/>
        </w:rPr>
        <w:t xml:space="preserve">מי מייצג יותר את הביטחון, אתה או שאול מופז? </w:t>
      </w:r>
    </w:p>
    <w:p w14:paraId="151742D2" w14:textId="77777777" w:rsidR="00000000" w:rsidRDefault="00CF2391">
      <w:pPr>
        <w:pStyle w:val="a"/>
        <w:rPr>
          <w:rFonts w:hint="cs"/>
          <w:rtl/>
        </w:rPr>
      </w:pPr>
    </w:p>
    <w:p w14:paraId="386B3FEA" w14:textId="77777777" w:rsidR="00000000" w:rsidRDefault="00CF2391">
      <w:pPr>
        <w:pStyle w:val="ac"/>
        <w:rPr>
          <w:rtl/>
        </w:rPr>
      </w:pPr>
      <w:r>
        <w:rPr>
          <w:rFonts w:hint="eastAsia"/>
          <w:rtl/>
        </w:rPr>
        <w:t>דליה</w:t>
      </w:r>
      <w:r>
        <w:rPr>
          <w:rtl/>
        </w:rPr>
        <w:t xml:space="preserve"> איציק (העבודה-מימד):</w:t>
      </w:r>
    </w:p>
    <w:p w14:paraId="057FD4BE" w14:textId="77777777" w:rsidR="00000000" w:rsidRDefault="00CF2391">
      <w:pPr>
        <w:pStyle w:val="a"/>
        <w:rPr>
          <w:rFonts w:hint="cs"/>
          <w:rtl/>
        </w:rPr>
      </w:pPr>
    </w:p>
    <w:p w14:paraId="1411439C" w14:textId="77777777" w:rsidR="00000000" w:rsidRDefault="00CF2391">
      <w:pPr>
        <w:pStyle w:val="a"/>
        <w:rPr>
          <w:rFonts w:hint="cs"/>
          <w:rtl/>
        </w:rPr>
      </w:pPr>
      <w:r>
        <w:rPr>
          <w:rFonts w:hint="cs"/>
          <w:rtl/>
        </w:rPr>
        <w:t xml:space="preserve">רן כהן. </w:t>
      </w:r>
    </w:p>
    <w:p w14:paraId="755B6F31" w14:textId="77777777" w:rsidR="00000000" w:rsidRDefault="00CF2391">
      <w:pPr>
        <w:pStyle w:val="a"/>
        <w:rPr>
          <w:rFonts w:hint="cs"/>
          <w:rtl/>
        </w:rPr>
      </w:pPr>
    </w:p>
    <w:p w14:paraId="4FC59B7E" w14:textId="77777777" w:rsidR="00000000" w:rsidRDefault="00CF2391">
      <w:pPr>
        <w:pStyle w:val="SpeakerCon"/>
        <w:rPr>
          <w:rtl/>
        </w:rPr>
      </w:pPr>
      <w:bookmarkStart w:id="153" w:name="FS000001027T22_07_2003_17_36_30C"/>
      <w:bookmarkEnd w:id="153"/>
      <w:r>
        <w:rPr>
          <w:rtl/>
        </w:rPr>
        <w:t>גדעון סער (הליכוד):</w:t>
      </w:r>
    </w:p>
    <w:p w14:paraId="6AEB11CE" w14:textId="77777777" w:rsidR="00000000" w:rsidRDefault="00CF2391">
      <w:pPr>
        <w:pStyle w:val="a"/>
        <w:rPr>
          <w:rtl/>
        </w:rPr>
      </w:pPr>
    </w:p>
    <w:p w14:paraId="5716EE4A" w14:textId="77777777" w:rsidR="00000000" w:rsidRDefault="00CF2391">
      <w:pPr>
        <w:pStyle w:val="a"/>
        <w:rPr>
          <w:rFonts w:hint="cs"/>
          <w:rtl/>
        </w:rPr>
      </w:pPr>
      <w:r>
        <w:rPr>
          <w:rFonts w:hint="cs"/>
          <w:rtl/>
        </w:rPr>
        <w:t xml:space="preserve">אבל אזרחי ישראל לא חשבו ככה, הם היו בקלפי רק לפני חמישה חודשים. </w:t>
      </w:r>
    </w:p>
    <w:p w14:paraId="25C080CC" w14:textId="77777777" w:rsidR="00000000" w:rsidRDefault="00CF2391">
      <w:pPr>
        <w:pStyle w:val="a"/>
        <w:rPr>
          <w:rFonts w:hint="cs"/>
          <w:rtl/>
        </w:rPr>
      </w:pPr>
    </w:p>
    <w:p w14:paraId="6519EBDF" w14:textId="77777777" w:rsidR="00000000" w:rsidRDefault="00CF2391">
      <w:pPr>
        <w:pStyle w:val="ac"/>
        <w:rPr>
          <w:rtl/>
        </w:rPr>
      </w:pPr>
      <w:r>
        <w:rPr>
          <w:rFonts w:hint="eastAsia"/>
          <w:rtl/>
        </w:rPr>
        <w:t>דליה</w:t>
      </w:r>
      <w:r>
        <w:rPr>
          <w:rtl/>
        </w:rPr>
        <w:t xml:space="preserve"> איציק (העבודה-מימד):</w:t>
      </w:r>
    </w:p>
    <w:p w14:paraId="2E7ABB14" w14:textId="77777777" w:rsidR="00000000" w:rsidRDefault="00CF2391">
      <w:pPr>
        <w:pStyle w:val="a"/>
        <w:rPr>
          <w:rFonts w:hint="cs"/>
          <w:rtl/>
        </w:rPr>
      </w:pPr>
    </w:p>
    <w:p w14:paraId="3567CBC7" w14:textId="77777777" w:rsidR="00000000" w:rsidRDefault="00CF2391">
      <w:pPr>
        <w:pStyle w:val="a"/>
        <w:rPr>
          <w:rFonts w:hint="cs"/>
          <w:rtl/>
        </w:rPr>
      </w:pPr>
      <w:r>
        <w:rPr>
          <w:rFonts w:hint="cs"/>
          <w:rtl/>
        </w:rPr>
        <w:t>אבל מופז</w:t>
      </w:r>
      <w:r>
        <w:rPr>
          <w:rFonts w:hint="cs"/>
          <w:rtl/>
        </w:rPr>
        <w:t xml:space="preserve"> הוא נגד הגדר. </w:t>
      </w:r>
    </w:p>
    <w:p w14:paraId="6A015F24" w14:textId="77777777" w:rsidR="00000000" w:rsidRDefault="00CF2391">
      <w:pPr>
        <w:pStyle w:val="a"/>
        <w:rPr>
          <w:rFonts w:hint="cs"/>
          <w:rtl/>
        </w:rPr>
      </w:pPr>
    </w:p>
    <w:p w14:paraId="51ABDDB7" w14:textId="77777777" w:rsidR="00000000" w:rsidRDefault="00CF2391">
      <w:pPr>
        <w:pStyle w:val="ac"/>
        <w:rPr>
          <w:rtl/>
        </w:rPr>
      </w:pPr>
      <w:r>
        <w:rPr>
          <w:rFonts w:hint="eastAsia"/>
          <w:rtl/>
        </w:rPr>
        <w:t>אבשלום</w:t>
      </w:r>
      <w:r>
        <w:rPr>
          <w:rtl/>
        </w:rPr>
        <w:t xml:space="preserve"> וילן (מרצ):</w:t>
      </w:r>
    </w:p>
    <w:p w14:paraId="49659610" w14:textId="77777777" w:rsidR="00000000" w:rsidRDefault="00CF2391">
      <w:pPr>
        <w:pStyle w:val="a"/>
        <w:rPr>
          <w:rFonts w:hint="cs"/>
          <w:rtl/>
        </w:rPr>
      </w:pPr>
    </w:p>
    <w:p w14:paraId="593AC2D2" w14:textId="77777777" w:rsidR="00000000" w:rsidRDefault="00CF2391">
      <w:pPr>
        <w:pStyle w:val="a"/>
        <w:rPr>
          <w:rFonts w:hint="cs"/>
          <w:rtl/>
        </w:rPr>
      </w:pPr>
      <w:r>
        <w:rPr>
          <w:rFonts w:hint="cs"/>
          <w:rtl/>
        </w:rPr>
        <w:t xml:space="preserve">במרכז הליכוד גילה גמליאל היא הסמכות הביטחונית לפני מופז. </w:t>
      </w:r>
    </w:p>
    <w:p w14:paraId="3E50D86B" w14:textId="77777777" w:rsidR="00000000" w:rsidRDefault="00CF2391">
      <w:pPr>
        <w:pStyle w:val="a"/>
        <w:rPr>
          <w:rFonts w:hint="cs"/>
          <w:rtl/>
        </w:rPr>
      </w:pPr>
    </w:p>
    <w:p w14:paraId="3E8B4A73" w14:textId="77777777" w:rsidR="00000000" w:rsidRDefault="00CF2391">
      <w:pPr>
        <w:pStyle w:val="ad"/>
        <w:rPr>
          <w:rtl/>
        </w:rPr>
      </w:pPr>
      <w:r>
        <w:rPr>
          <w:rtl/>
        </w:rPr>
        <w:t>היו"ר נסים דהן:</w:t>
      </w:r>
    </w:p>
    <w:p w14:paraId="00B405DB" w14:textId="77777777" w:rsidR="00000000" w:rsidRDefault="00CF2391">
      <w:pPr>
        <w:pStyle w:val="a"/>
        <w:rPr>
          <w:rtl/>
        </w:rPr>
      </w:pPr>
    </w:p>
    <w:p w14:paraId="15516180" w14:textId="77777777" w:rsidR="00000000" w:rsidRDefault="00CF2391">
      <w:pPr>
        <w:pStyle w:val="a"/>
        <w:rPr>
          <w:rFonts w:hint="cs"/>
          <w:rtl/>
        </w:rPr>
      </w:pPr>
      <w:r>
        <w:rPr>
          <w:rFonts w:hint="cs"/>
          <w:rtl/>
        </w:rPr>
        <w:t xml:space="preserve">נא לא להפריע, חבר הכנסת אבשלום וילן. </w:t>
      </w:r>
    </w:p>
    <w:p w14:paraId="6E163527" w14:textId="77777777" w:rsidR="00000000" w:rsidRDefault="00CF2391">
      <w:pPr>
        <w:pStyle w:val="a"/>
        <w:rPr>
          <w:rFonts w:hint="cs"/>
          <w:rtl/>
        </w:rPr>
      </w:pPr>
    </w:p>
    <w:p w14:paraId="650213B6" w14:textId="77777777" w:rsidR="00000000" w:rsidRDefault="00CF2391">
      <w:pPr>
        <w:pStyle w:val="SpeakerCon"/>
        <w:rPr>
          <w:rtl/>
        </w:rPr>
      </w:pPr>
      <w:bookmarkStart w:id="154" w:name="FS000001027T22_07_2003_17_38_11C"/>
      <w:bookmarkEnd w:id="154"/>
      <w:r>
        <w:rPr>
          <w:rtl/>
        </w:rPr>
        <w:t>גדעון סער (הליכוד):</w:t>
      </w:r>
    </w:p>
    <w:p w14:paraId="1BBB1CFD" w14:textId="77777777" w:rsidR="00000000" w:rsidRDefault="00CF2391">
      <w:pPr>
        <w:pStyle w:val="a"/>
        <w:rPr>
          <w:rtl/>
        </w:rPr>
      </w:pPr>
    </w:p>
    <w:p w14:paraId="7453D0A7" w14:textId="77777777" w:rsidR="00000000" w:rsidRDefault="00CF2391">
      <w:pPr>
        <w:pStyle w:val="a"/>
        <w:rPr>
          <w:rFonts w:hint="cs"/>
          <w:rtl/>
        </w:rPr>
      </w:pPr>
      <w:r>
        <w:rPr>
          <w:rFonts w:hint="cs"/>
          <w:rtl/>
        </w:rPr>
        <w:t xml:space="preserve">אני רוצה לקבוע את העקרונות. זה חשוב, כדי שאיש לא יטעה. </w:t>
      </w:r>
    </w:p>
    <w:p w14:paraId="4E788017" w14:textId="77777777" w:rsidR="00000000" w:rsidRDefault="00CF2391">
      <w:pPr>
        <w:pStyle w:val="a"/>
        <w:rPr>
          <w:rFonts w:hint="cs"/>
          <w:rtl/>
        </w:rPr>
      </w:pPr>
    </w:p>
    <w:p w14:paraId="7FD6E212" w14:textId="77777777" w:rsidR="00000000" w:rsidRDefault="00CF2391">
      <w:pPr>
        <w:pStyle w:val="ad"/>
        <w:rPr>
          <w:rtl/>
        </w:rPr>
      </w:pPr>
      <w:r>
        <w:rPr>
          <w:rtl/>
        </w:rPr>
        <w:t>היו"ר נסים דהן:</w:t>
      </w:r>
    </w:p>
    <w:p w14:paraId="71ABC612" w14:textId="77777777" w:rsidR="00000000" w:rsidRDefault="00CF2391">
      <w:pPr>
        <w:pStyle w:val="a"/>
        <w:rPr>
          <w:rtl/>
        </w:rPr>
      </w:pPr>
    </w:p>
    <w:p w14:paraId="65DA925A" w14:textId="77777777" w:rsidR="00000000" w:rsidRDefault="00CF2391">
      <w:pPr>
        <w:pStyle w:val="a"/>
        <w:rPr>
          <w:rFonts w:hint="cs"/>
          <w:rtl/>
        </w:rPr>
      </w:pPr>
      <w:r>
        <w:rPr>
          <w:rFonts w:hint="cs"/>
          <w:rtl/>
        </w:rPr>
        <w:t>הנושא מאו</w:t>
      </w:r>
      <w:r>
        <w:rPr>
          <w:rFonts w:hint="cs"/>
          <w:rtl/>
        </w:rPr>
        <w:t xml:space="preserve">ד מסעיר, אבל נא לשמור על תרבות הדיון. </w:t>
      </w:r>
    </w:p>
    <w:p w14:paraId="0D2D839B" w14:textId="77777777" w:rsidR="00000000" w:rsidRDefault="00CF2391">
      <w:pPr>
        <w:pStyle w:val="a"/>
        <w:rPr>
          <w:rFonts w:hint="cs"/>
          <w:rtl/>
        </w:rPr>
      </w:pPr>
    </w:p>
    <w:p w14:paraId="261E7CEB" w14:textId="77777777" w:rsidR="00000000" w:rsidRDefault="00CF2391">
      <w:pPr>
        <w:pStyle w:val="SpeakerCon"/>
        <w:rPr>
          <w:rtl/>
        </w:rPr>
      </w:pPr>
      <w:bookmarkStart w:id="155" w:name="FS000001027T22_07_2003_17_38_36C"/>
      <w:bookmarkEnd w:id="155"/>
      <w:r>
        <w:rPr>
          <w:rtl/>
        </w:rPr>
        <w:t>גדעון סער (הליכוד):</w:t>
      </w:r>
    </w:p>
    <w:p w14:paraId="7AAB1244" w14:textId="77777777" w:rsidR="00000000" w:rsidRDefault="00CF2391">
      <w:pPr>
        <w:pStyle w:val="a"/>
        <w:rPr>
          <w:rtl/>
        </w:rPr>
      </w:pPr>
    </w:p>
    <w:p w14:paraId="0FE8C52D" w14:textId="77777777" w:rsidR="00000000" w:rsidRDefault="00CF2391">
      <w:pPr>
        <w:pStyle w:val="a"/>
        <w:rPr>
          <w:rFonts w:hint="cs"/>
          <w:rtl/>
        </w:rPr>
      </w:pPr>
      <w:r>
        <w:rPr>
          <w:rFonts w:hint="cs"/>
          <w:rtl/>
        </w:rPr>
        <w:t xml:space="preserve">צריך לבנות את הגדר בתוואי כמה שיותר מזרחי, כדי שתכלול כמה שיותר יישובים יהודיים וכמה שפחות אוכלוסייה פלסטינית, את זה בהחלט אנחנו מקבלים. </w:t>
      </w:r>
    </w:p>
    <w:p w14:paraId="6FE0F63C" w14:textId="77777777" w:rsidR="00000000" w:rsidRDefault="00CF2391">
      <w:pPr>
        <w:pStyle w:val="a"/>
        <w:rPr>
          <w:rFonts w:hint="cs"/>
          <w:rtl/>
        </w:rPr>
      </w:pPr>
    </w:p>
    <w:p w14:paraId="2453400E" w14:textId="77777777" w:rsidR="00000000" w:rsidRDefault="00CF2391">
      <w:pPr>
        <w:pStyle w:val="ac"/>
        <w:rPr>
          <w:rtl/>
        </w:rPr>
      </w:pPr>
      <w:r>
        <w:rPr>
          <w:rFonts w:hint="eastAsia"/>
          <w:rtl/>
        </w:rPr>
        <w:t>דליה</w:t>
      </w:r>
      <w:r>
        <w:rPr>
          <w:rtl/>
        </w:rPr>
        <w:t xml:space="preserve"> איציק (העבודה-מימד):</w:t>
      </w:r>
    </w:p>
    <w:p w14:paraId="28CD0E10" w14:textId="77777777" w:rsidR="00000000" w:rsidRDefault="00CF2391">
      <w:pPr>
        <w:pStyle w:val="a"/>
        <w:rPr>
          <w:rFonts w:hint="cs"/>
          <w:rtl/>
        </w:rPr>
      </w:pPr>
    </w:p>
    <w:p w14:paraId="5DA13F65" w14:textId="77777777" w:rsidR="00000000" w:rsidRDefault="00CF2391">
      <w:pPr>
        <w:pStyle w:val="a"/>
        <w:rPr>
          <w:rFonts w:hint="cs"/>
          <w:rtl/>
        </w:rPr>
      </w:pPr>
      <w:r>
        <w:rPr>
          <w:rFonts w:hint="cs"/>
          <w:rtl/>
        </w:rPr>
        <w:t xml:space="preserve">איך? מה תעשה? תסלק אותם? אתה </w:t>
      </w:r>
      <w:r>
        <w:rPr>
          <w:rFonts w:hint="cs"/>
          <w:rtl/>
        </w:rPr>
        <w:t xml:space="preserve">מדבר בססמאות. </w:t>
      </w:r>
    </w:p>
    <w:p w14:paraId="0E09FFC1" w14:textId="77777777" w:rsidR="00000000" w:rsidRDefault="00CF2391">
      <w:pPr>
        <w:pStyle w:val="a"/>
        <w:rPr>
          <w:rFonts w:hint="cs"/>
          <w:rtl/>
        </w:rPr>
      </w:pPr>
    </w:p>
    <w:p w14:paraId="30A53E78" w14:textId="77777777" w:rsidR="00000000" w:rsidRDefault="00CF2391">
      <w:pPr>
        <w:pStyle w:val="ac"/>
        <w:rPr>
          <w:rtl/>
        </w:rPr>
      </w:pPr>
      <w:r>
        <w:rPr>
          <w:rFonts w:hint="eastAsia"/>
          <w:rtl/>
        </w:rPr>
        <w:t>אבשלום</w:t>
      </w:r>
      <w:r>
        <w:rPr>
          <w:rtl/>
        </w:rPr>
        <w:t xml:space="preserve"> וילן (מרצ):</w:t>
      </w:r>
    </w:p>
    <w:p w14:paraId="4E5A53A4" w14:textId="77777777" w:rsidR="00000000" w:rsidRDefault="00CF2391">
      <w:pPr>
        <w:pStyle w:val="a"/>
        <w:rPr>
          <w:rFonts w:hint="cs"/>
          <w:rtl/>
        </w:rPr>
      </w:pPr>
    </w:p>
    <w:p w14:paraId="7A479071" w14:textId="77777777" w:rsidR="00000000" w:rsidRDefault="00CF2391">
      <w:pPr>
        <w:pStyle w:val="a"/>
        <w:rPr>
          <w:rFonts w:hint="cs"/>
          <w:rtl/>
        </w:rPr>
      </w:pPr>
      <w:r>
        <w:rPr>
          <w:rFonts w:hint="cs"/>
          <w:rtl/>
        </w:rPr>
        <w:t>- - -</w:t>
      </w:r>
    </w:p>
    <w:p w14:paraId="267D4566" w14:textId="77777777" w:rsidR="00000000" w:rsidRDefault="00CF2391">
      <w:pPr>
        <w:pStyle w:val="a"/>
        <w:rPr>
          <w:rFonts w:hint="cs"/>
          <w:rtl/>
        </w:rPr>
      </w:pPr>
    </w:p>
    <w:p w14:paraId="2EDC27C2" w14:textId="77777777" w:rsidR="00000000" w:rsidRDefault="00CF2391">
      <w:pPr>
        <w:pStyle w:val="ad"/>
        <w:rPr>
          <w:rtl/>
        </w:rPr>
      </w:pPr>
      <w:r>
        <w:rPr>
          <w:rtl/>
        </w:rPr>
        <w:t>היו"ר נסים דהן:</w:t>
      </w:r>
    </w:p>
    <w:p w14:paraId="4EEDFED0" w14:textId="77777777" w:rsidR="00000000" w:rsidRDefault="00CF2391">
      <w:pPr>
        <w:pStyle w:val="a"/>
        <w:rPr>
          <w:rtl/>
        </w:rPr>
      </w:pPr>
    </w:p>
    <w:p w14:paraId="1B555A64" w14:textId="77777777" w:rsidR="00000000" w:rsidRDefault="00CF2391">
      <w:pPr>
        <w:pStyle w:val="a"/>
        <w:rPr>
          <w:rFonts w:hint="cs"/>
          <w:rtl/>
        </w:rPr>
      </w:pPr>
      <w:r>
        <w:rPr>
          <w:rFonts w:hint="cs"/>
          <w:rtl/>
        </w:rPr>
        <w:t xml:space="preserve">נא לא להפריע, חבר הכנסת אבשלום וילן. עוד מעט התור שלך מגיע, ויעשו לך בדיוק אותו דבר. </w:t>
      </w:r>
    </w:p>
    <w:p w14:paraId="3479663A" w14:textId="77777777" w:rsidR="00000000" w:rsidRDefault="00CF2391">
      <w:pPr>
        <w:pStyle w:val="a"/>
        <w:rPr>
          <w:rFonts w:hint="cs"/>
          <w:rtl/>
        </w:rPr>
      </w:pPr>
    </w:p>
    <w:p w14:paraId="305385E1" w14:textId="77777777" w:rsidR="00000000" w:rsidRDefault="00CF2391">
      <w:pPr>
        <w:pStyle w:val="SpeakerCon"/>
        <w:rPr>
          <w:rtl/>
        </w:rPr>
      </w:pPr>
      <w:bookmarkStart w:id="156" w:name="FS000001027T22_07_2003_17_41_18C"/>
      <w:bookmarkEnd w:id="156"/>
      <w:r>
        <w:rPr>
          <w:rtl/>
        </w:rPr>
        <w:t>גדעון סער (הליכוד):</w:t>
      </w:r>
    </w:p>
    <w:p w14:paraId="0F43D52B" w14:textId="77777777" w:rsidR="00000000" w:rsidRDefault="00CF2391">
      <w:pPr>
        <w:pStyle w:val="a"/>
        <w:rPr>
          <w:rtl/>
        </w:rPr>
      </w:pPr>
    </w:p>
    <w:p w14:paraId="38559096" w14:textId="77777777" w:rsidR="00000000" w:rsidRDefault="00CF2391">
      <w:pPr>
        <w:pStyle w:val="a"/>
        <w:rPr>
          <w:rFonts w:hint="cs"/>
          <w:rtl/>
        </w:rPr>
      </w:pPr>
      <w:r>
        <w:rPr>
          <w:rFonts w:hint="cs"/>
          <w:rtl/>
        </w:rPr>
        <w:t>חברת הכנסת איציק, ערים פלסטיניות, אנחנו בהחלט מציעים להקים את הגדר מערבה להן. אבל במקומו</w:t>
      </w:r>
      <w:r>
        <w:rPr>
          <w:rFonts w:hint="cs"/>
          <w:rtl/>
        </w:rPr>
        <w:t xml:space="preserve">ת שבהם אנחנו יכולים לכלול </w:t>
      </w:r>
      <w:r>
        <w:rPr>
          <w:rtl/>
        </w:rPr>
        <w:t>–</w:t>
      </w:r>
      <w:r>
        <w:rPr>
          <w:rFonts w:hint="cs"/>
          <w:rtl/>
        </w:rPr>
        <w:t xml:space="preserve"> ויש בהחלט שטחים כאלה במערב השומרון </w:t>
      </w:r>
      <w:r>
        <w:rPr>
          <w:rtl/>
        </w:rPr>
        <w:t>–</w:t>
      </w:r>
      <w:r>
        <w:rPr>
          <w:rFonts w:hint="cs"/>
          <w:rtl/>
        </w:rPr>
        <w:t xml:space="preserve"> בתוך הגדר כמה שיותר יישובים יהודיים, זאת מצווה. </w:t>
      </w:r>
    </w:p>
    <w:p w14:paraId="4598ACA6" w14:textId="77777777" w:rsidR="00000000" w:rsidRDefault="00CF2391">
      <w:pPr>
        <w:pStyle w:val="ac"/>
        <w:rPr>
          <w:rtl/>
        </w:rPr>
      </w:pPr>
    </w:p>
    <w:p w14:paraId="0D243433" w14:textId="77777777" w:rsidR="00000000" w:rsidRDefault="00CF2391">
      <w:pPr>
        <w:pStyle w:val="ac"/>
        <w:rPr>
          <w:rtl/>
        </w:rPr>
      </w:pPr>
      <w:r>
        <w:rPr>
          <w:rFonts w:hint="eastAsia"/>
          <w:rtl/>
        </w:rPr>
        <w:t>דליה</w:t>
      </w:r>
      <w:r>
        <w:rPr>
          <w:rtl/>
        </w:rPr>
        <w:t xml:space="preserve"> איציק (העבודה-מימד):</w:t>
      </w:r>
    </w:p>
    <w:p w14:paraId="40F33E7A" w14:textId="77777777" w:rsidR="00000000" w:rsidRDefault="00CF2391">
      <w:pPr>
        <w:pStyle w:val="a"/>
        <w:rPr>
          <w:rFonts w:hint="cs"/>
          <w:rtl/>
        </w:rPr>
      </w:pPr>
    </w:p>
    <w:p w14:paraId="4EB09FC4" w14:textId="77777777" w:rsidR="00000000" w:rsidRDefault="00CF2391">
      <w:pPr>
        <w:pStyle w:val="a"/>
        <w:rPr>
          <w:rFonts w:hint="cs"/>
          <w:rtl/>
        </w:rPr>
      </w:pPr>
      <w:r>
        <w:rPr>
          <w:rFonts w:hint="cs"/>
          <w:rtl/>
        </w:rPr>
        <w:t xml:space="preserve">נו, תעשו את זה כבר. </w:t>
      </w:r>
    </w:p>
    <w:p w14:paraId="68EE0D0C" w14:textId="77777777" w:rsidR="00000000" w:rsidRDefault="00CF2391">
      <w:pPr>
        <w:pStyle w:val="a"/>
        <w:rPr>
          <w:rFonts w:hint="cs"/>
          <w:rtl/>
        </w:rPr>
      </w:pPr>
    </w:p>
    <w:p w14:paraId="0F778650" w14:textId="77777777" w:rsidR="00000000" w:rsidRDefault="00CF2391">
      <w:pPr>
        <w:pStyle w:val="SpeakerCon"/>
        <w:rPr>
          <w:rtl/>
        </w:rPr>
      </w:pPr>
      <w:bookmarkStart w:id="157" w:name="FS000001027T22_07_2003_17_42_35C"/>
      <w:bookmarkEnd w:id="157"/>
      <w:r>
        <w:rPr>
          <w:rtl/>
        </w:rPr>
        <w:t>גדעון סער (הליכוד):</w:t>
      </w:r>
    </w:p>
    <w:p w14:paraId="776875B0" w14:textId="77777777" w:rsidR="00000000" w:rsidRDefault="00CF2391">
      <w:pPr>
        <w:pStyle w:val="a"/>
        <w:rPr>
          <w:rtl/>
        </w:rPr>
      </w:pPr>
    </w:p>
    <w:p w14:paraId="7D77DDD7" w14:textId="77777777" w:rsidR="00000000" w:rsidRDefault="00CF2391">
      <w:pPr>
        <w:pStyle w:val="a"/>
        <w:rPr>
          <w:rFonts w:hint="cs"/>
          <w:rtl/>
        </w:rPr>
      </w:pPr>
      <w:r>
        <w:rPr>
          <w:rFonts w:hint="cs"/>
          <w:rtl/>
        </w:rPr>
        <w:t xml:space="preserve">אבל הדבר נעשה, לא צריך את כל הטחינה הזאת. </w:t>
      </w:r>
    </w:p>
    <w:p w14:paraId="7A867983" w14:textId="77777777" w:rsidR="00000000" w:rsidRDefault="00CF2391">
      <w:pPr>
        <w:pStyle w:val="a"/>
        <w:rPr>
          <w:rFonts w:hint="cs"/>
          <w:rtl/>
        </w:rPr>
      </w:pPr>
    </w:p>
    <w:p w14:paraId="13F092E6" w14:textId="77777777" w:rsidR="00000000" w:rsidRDefault="00CF2391">
      <w:pPr>
        <w:pStyle w:val="ac"/>
        <w:rPr>
          <w:rtl/>
        </w:rPr>
      </w:pPr>
      <w:r>
        <w:rPr>
          <w:rFonts w:hint="eastAsia"/>
          <w:rtl/>
        </w:rPr>
        <w:t>דליה</w:t>
      </w:r>
      <w:r>
        <w:rPr>
          <w:rtl/>
        </w:rPr>
        <w:t xml:space="preserve"> איציק (העבודה-מימד):</w:t>
      </w:r>
    </w:p>
    <w:p w14:paraId="0F404239" w14:textId="77777777" w:rsidR="00000000" w:rsidRDefault="00CF2391">
      <w:pPr>
        <w:pStyle w:val="a"/>
        <w:rPr>
          <w:rFonts w:hint="cs"/>
          <w:rtl/>
        </w:rPr>
      </w:pPr>
    </w:p>
    <w:p w14:paraId="2F392ED1" w14:textId="77777777" w:rsidR="00000000" w:rsidRDefault="00CF2391">
      <w:pPr>
        <w:pStyle w:val="a"/>
        <w:rPr>
          <w:rFonts w:hint="cs"/>
          <w:rtl/>
        </w:rPr>
      </w:pPr>
      <w:r>
        <w:rPr>
          <w:rFonts w:hint="cs"/>
          <w:rtl/>
        </w:rPr>
        <w:t>מתי נעשה?</w:t>
      </w:r>
    </w:p>
    <w:p w14:paraId="3FC5E4EA" w14:textId="77777777" w:rsidR="00000000" w:rsidRDefault="00CF2391">
      <w:pPr>
        <w:pStyle w:val="a"/>
        <w:rPr>
          <w:rFonts w:hint="cs"/>
          <w:rtl/>
        </w:rPr>
      </w:pPr>
    </w:p>
    <w:p w14:paraId="25EBA872" w14:textId="77777777" w:rsidR="00000000" w:rsidRDefault="00CF2391">
      <w:pPr>
        <w:pStyle w:val="SpeakerCon"/>
        <w:rPr>
          <w:rtl/>
        </w:rPr>
      </w:pPr>
      <w:bookmarkStart w:id="158" w:name="FS000001027T22_07_2003_17_42_59C"/>
      <w:bookmarkEnd w:id="158"/>
      <w:r>
        <w:rPr>
          <w:rtl/>
        </w:rPr>
        <w:t>גדעון סער (הליכוד):</w:t>
      </w:r>
    </w:p>
    <w:p w14:paraId="5CA9E32C" w14:textId="77777777" w:rsidR="00000000" w:rsidRDefault="00CF2391">
      <w:pPr>
        <w:pStyle w:val="a"/>
        <w:rPr>
          <w:rtl/>
        </w:rPr>
      </w:pPr>
    </w:p>
    <w:p w14:paraId="7C7CECF1" w14:textId="77777777" w:rsidR="00000000" w:rsidRDefault="00CF2391">
      <w:pPr>
        <w:pStyle w:val="a"/>
        <w:rPr>
          <w:rFonts w:hint="cs"/>
          <w:rtl/>
        </w:rPr>
      </w:pPr>
      <w:r>
        <w:rPr>
          <w:rFonts w:hint="cs"/>
          <w:rtl/>
        </w:rPr>
        <w:t xml:space="preserve">את טוחנת את הדברים, הטרקטורים עובדים 24 שעות ביממה, אין בכך צורך.  </w:t>
      </w:r>
    </w:p>
    <w:p w14:paraId="5F9AD136" w14:textId="77777777" w:rsidR="00000000" w:rsidRDefault="00CF2391">
      <w:pPr>
        <w:pStyle w:val="a"/>
        <w:rPr>
          <w:rFonts w:hint="cs"/>
          <w:rtl/>
        </w:rPr>
      </w:pPr>
    </w:p>
    <w:p w14:paraId="5158E19A" w14:textId="77777777" w:rsidR="00000000" w:rsidRDefault="00CF2391">
      <w:pPr>
        <w:pStyle w:val="ac"/>
        <w:rPr>
          <w:rtl/>
        </w:rPr>
      </w:pPr>
      <w:r>
        <w:rPr>
          <w:rFonts w:hint="eastAsia"/>
          <w:rtl/>
        </w:rPr>
        <w:t>דליה</w:t>
      </w:r>
      <w:r>
        <w:rPr>
          <w:rtl/>
        </w:rPr>
        <w:t xml:space="preserve"> איציק (העבודה-מימד):</w:t>
      </w:r>
    </w:p>
    <w:p w14:paraId="59D3BABE" w14:textId="77777777" w:rsidR="00000000" w:rsidRDefault="00CF2391">
      <w:pPr>
        <w:pStyle w:val="a"/>
        <w:rPr>
          <w:rFonts w:hint="cs"/>
          <w:rtl/>
        </w:rPr>
      </w:pPr>
    </w:p>
    <w:p w14:paraId="2AAFF726" w14:textId="77777777" w:rsidR="00000000" w:rsidRDefault="00CF2391">
      <w:pPr>
        <w:pStyle w:val="a"/>
        <w:rPr>
          <w:rFonts w:hint="cs"/>
          <w:rtl/>
        </w:rPr>
      </w:pPr>
      <w:r>
        <w:rPr>
          <w:rFonts w:hint="cs"/>
          <w:rtl/>
        </w:rPr>
        <w:t xml:space="preserve">על מה אתה מדבר? רוחמה אברהם, החברה שלך, עצרה את זה. </w:t>
      </w:r>
    </w:p>
    <w:p w14:paraId="3BA92467" w14:textId="77777777" w:rsidR="00000000" w:rsidRDefault="00CF2391">
      <w:pPr>
        <w:pStyle w:val="a"/>
        <w:rPr>
          <w:rFonts w:hint="cs"/>
          <w:rtl/>
        </w:rPr>
      </w:pPr>
    </w:p>
    <w:p w14:paraId="62E654B7" w14:textId="77777777" w:rsidR="00000000" w:rsidRDefault="00CF2391">
      <w:pPr>
        <w:pStyle w:val="SpeakerCon"/>
        <w:rPr>
          <w:rtl/>
        </w:rPr>
      </w:pPr>
      <w:bookmarkStart w:id="159" w:name="FS000001027T22_07_2003_17_46_55C"/>
      <w:bookmarkEnd w:id="159"/>
      <w:r>
        <w:rPr>
          <w:rtl/>
        </w:rPr>
        <w:t>גדעון סער (הליכוד):</w:t>
      </w:r>
    </w:p>
    <w:p w14:paraId="394CCD64" w14:textId="77777777" w:rsidR="00000000" w:rsidRDefault="00CF2391">
      <w:pPr>
        <w:pStyle w:val="a"/>
        <w:rPr>
          <w:rtl/>
        </w:rPr>
      </w:pPr>
    </w:p>
    <w:p w14:paraId="52705828" w14:textId="77777777" w:rsidR="00000000" w:rsidRDefault="00CF2391">
      <w:pPr>
        <w:pStyle w:val="a"/>
        <w:rPr>
          <w:rFonts w:hint="cs"/>
          <w:rtl/>
        </w:rPr>
      </w:pPr>
      <w:r>
        <w:rPr>
          <w:rFonts w:hint="cs"/>
          <w:rtl/>
        </w:rPr>
        <w:t xml:space="preserve">חברת הכנסת אברהם תומכת בכך, והיא אמרה את זה עתה. מחר </w:t>
      </w:r>
      <w:r>
        <w:rPr>
          <w:rFonts w:hint="cs"/>
          <w:rtl/>
        </w:rPr>
        <w:t xml:space="preserve">יתקיים דיון עם מערכת הביטחון על הקיצוץ במערכת הביטחון, ולכן היתה בקשה שההכרעה בדיון שמתקיים ברגעים אלה בוועדת הכספים תידחה, אבל הדיון הזה מתקיים, ובסופו תאושר בקשת משרד האוצר. </w:t>
      </w:r>
    </w:p>
    <w:p w14:paraId="3AF2E6C6" w14:textId="77777777" w:rsidR="00000000" w:rsidRDefault="00CF2391">
      <w:pPr>
        <w:pStyle w:val="a"/>
        <w:rPr>
          <w:rFonts w:hint="cs"/>
          <w:rtl/>
        </w:rPr>
      </w:pPr>
    </w:p>
    <w:p w14:paraId="138C1785" w14:textId="77777777" w:rsidR="00000000" w:rsidRDefault="00CF2391">
      <w:pPr>
        <w:pStyle w:val="a"/>
        <w:rPr>
          <w:rFonts w:hint="cs"/>
          <w:rtl/>
        </w:rPr>
      </w:pPr>
      <w:r>
        <w:rPr>
          <w:rFonts w:hint="cs"/>
          <w:rtl/>
        </w:rPr>
        <w:t>אני רק רוצה, ערב צאתו של ראש הממשלה לוושינגטון, שנאחל לו כולם שיעמוד בוודאי בל</w:t>
      </w:r>
      <w:r>
        <w:rPr>
          <w:rFonts w:hint="cs"/>
          <w:rtl/>
        </w:rPr>
        <w:t xml:space="preserve">חצים לא פשוטים מצד הממשל האמריקני לגבי תוואי הגדר, ונחזק אותו על התוואי שהוא איננו על תוואי "הקו הירוק". </w:t>
      </w:r>
    </w:p>
    <w:p w14:paraId="006EF7C7" w14:textId="77777777" w:rsidR="00000000" w:rsidRDefault="00CF2391">
      <w:pPr>
        <w:pStyle w:val="a"/>
        <w:rPr>
          <w:rFonts w:hint="cs"/>
          <w:rtl/>
        </w:rPr>
      </w:pPr>
    </w:p>
    <w:p w14:paraId="3C243215" w14:textId="77777777" w:rsidR="00000000" w:rsidRDefault="00CF2391">
      <w:pPr>
        <w:pStyle w:val="ac"/>
        <w:rPr>
          <w:rtl/>
        </w:rPr>
      </w:pPr>
      <w:r>
        <w:rPr>
          <w:rFonts w:hint="eastAsia"/>
          <w:rtl/>
        </w:rPr>
        <w:t>דליה</w:t>
      </w:r>
      <w:r>
        <w:rPr>
          <w:rtl/>
        </w:rPr>
        <w:t xml:space="preserve"> איציק (העבודה-מימד):</w:t>
      </w:r>
    </w:p>
    <w:p w14:paraId="53A23096" w14:textId="77777777" w:rsidR="00000000" w:rsidRDefault="00CF2391">
      <w:pPr>
        <w:pStyle w:val="a"/>
        <w:rPr>
          <w:rFonts w:hint="cs"/>
          <w:rtl/>
        </w:rPr>
      </w:pPr>
    </w:p>
    <w:p w14:paraId="102ED172" w14:textId="77777777" w:rsidR="00000000" w:rsidRDefault="00CF2391">
      <w:pPr>
        <w:pStyle w:val="a"/>
        <w:rPr>
          <w:rFonts w:hint="cs"/>
          <w:rtl/>
        </w:rPr>
      </w:pPr>
      <w:r>
        <w:rPr>
          <w:rFonts w:hint="cs"/>
          <w:rtl/>
        </w:rPr>
        <w:t xml:space="preserve">אנחנו נחזק אותו, כמו שהוא תמיד חיזק אותנו. </w:t>
      </w:r>
    </w:p>
    <w:p w14:paraId="6F25CBEB" w14:textId="77777777" w:rsidR="00000000" w:rsidRDefault="00CF2391">
      <w:pPr>
        <w:pStyle w:val="a"/>
        <w:rPr>
          <w:rFonts w:hint="cs"/>
          <w:rtl/>
        </w:rPr>
      </w:pPr>
    </w:p>
    <w:p w14:paraId="180CD77B" w14:textId="77777777" w:rsidR="00000000" w:rsidRDefault="00CF2391">
      <w:pPr>
        <w:pStyle w:val="ad"/>
        <w:rPr>
          <w:rtl/>
        </w:rPr>
      </w:pPr>
      <w:r>
        <w:rPr>
          <w:rtl/>
        </w:rPr>
        <w:t>היו"ר נסים דהן:</w:t>
      </w:r>
    </w:p>
    <w:p w14:paraId="3FB34CBF" w14:textId="77777777" w:rsidR="00000000" w:rsidRDefault="00CF2391">
      <w:pPr>
        <w:pStyle w:val="a"/>
        <w:rPr>
          <w:rtl/>
        </w:rPr>
      </w:pPr>
    </w:p>
    <w:p w14:paraId="5C9404AA" w14:textId="77777777" w:rsidR="00000000" w:rsidRDefault="00CF2391">
      <w:pPr>
        <w:pStyle w:val="a"/>
        <w:rPr>
          <w:rFonts w:hint="cs"/>
          <w:rtl/>
        </w:rPr>
      </w:pPr>
      <w:r>
        <w:rPr>
          <w:rFonts w:hint="cs"/>
          <w:rtl/>
        </w:rPr>
        <w:t xml:space="preserve">תודה רבה. חבר הכנסת חיים רמון, שתית מים? אם תבטיח להיות ילד </w:t>
      </w:r>
      <w:r>
        <w:rPr>
          <w:rFonts w:hint="cs"/>
          <w:rtl/>
        </w:rPr>
        <w:t xml:space="preserve">טוב, אתה יכול לחזור, אבל אל תפריע. חבר הכנסת עסאם מח'ול, שלוש דקות. </w:t>
      </w:r>
    </w:p>
    <w:p w14:paraId="3583E053" w14:textId="77777777" w:rsidR="00000000" w:rsidRDefault="00CF2391">
      <w:pPr>
        <w:pStyle w:val="Speaker"/>
        <w:rPr>
          <w:rtl/>
        </w:rPr>
      </w:pPr>
      <w:bookmarkStart w:id="160" w:name="FS000000542T22_07_2003_17_49_04"/>
      <w:bookmarkEnd w:id="160"/>
    </w:p>
    <w:p w14:paraId="1F419F94" w14:textId="77777777" w:rsidR="00000000" w:rsidRDefault="00CF2391">
      <w:pPr>
        <w:pStyle w:val="Speaker"/>
        <w:rPr>
          <w:rtl/>
        </w:rPr>
      </w:pPr>
      <w:bookmarkStart w:id="161" w:name="_Toc46681725"/>
      <w:bookmarkStart w:id="162" w:name="_Toc50268898"/>
      <w:r>
        <w:rPr>
          <w:rFonts w:hint="eastAsia"/>
          <w:rtl/>
        </w:rPr>
        <w:t>עסאם</w:t>
      </w:r>
      <w:r>
        <w:rPr>
          <w:rtl/>
        </w:rPr>
        <w:t xml:space="preserve"> מח'ול (חד"ש-תע"ל):</w:t>
      </w:r>
      <w:bookmarkEnd w:id="161"/>
      <w:bookmarkEnd w:id="162"/>
    </w:p>
    <w:p w14:paraId="3393B8EC" w14:textId="77777777" w:rsidR="00000000" w:rsidRDefault="00CF2391">
      <w:pPr>
        <w:pStyle w:val="a"/>
        <w:rPr>
          <w:rFonts w:hint="cs"/>
          <w:rtl/>
        </w:rPr>
      </w:pPr>
    </w:p>
    <w:p w14:paraId="452A0C80" w14:textId="77777777" w:rsidR="00000000" w:rsidRDefault="00CF2391">
      <w:pPr>
        <w:pStyle w:val="a"/>
        <w:rPr>
          <w:rFonts w:hint="cs"/>
          <w:rtl/>
        </w:rPr>
      </w:pPr>
      <w:r>
        <w:rPr>
          <w:rFonts w:hint="cs"/>
          <w:rtl/>
        </w:rPr>
        <w:t>אדוני היושב-ראש, חברי הכנסת, אני מציע לכולם לרדת מהגדר. על הגדר הזאת קפצו כאשר רצו להתחמק מהעובדה שאין מה להציע ברמה המדינית ומכך שלא היה כל מוצא אחר מהמדיניות ש</w:t>
      </w:r>
      <w:r>
        <w:rPr>
          <w:rFonts w:hint="cs"/>
          <w:rtl/>
        </w:rPr>
        <w:t xml:space="preserve">שלוש הממשלות האחרונות בישראל הובילו אליה. אז כולם קפצו על הגדר שארגון "בצלם", בצדק, קרא לה "הגדר הרעה". </w:t>
      </w:r>
    </w:p>
    <w:p w14:paraId="792E7160" w14:textId="77777777" w:rsidR="00000000" w:rsidRDefault="00CF2391">
      <w:pPr>
        <w:pStyle w:val="a"/>
        <w:rPr>
          <w:rFonts w:hint="cs"/>
          <w:rtl/>
        </w:rPr>
      </w:pPr>
    </w:p>
    <w:p w14:paraId="05C058C7" w14:textId="77777777" w:rsidR="00000000" w:rsidRDefault="00CF2391">
      <w:pPr>
        <w:pStyle w:val="a"/>
        <w:rPr>
          <w:rFonts w:hint="cs"/>
          <w:rtl/>
        </w:rPr>
      </w:pPr>
      <w:r>
        <w:rPr>
          <w:rFonts w:hint="cs"/>
          <w:rtl/>
        </w:rPr>
        <w:t>הגדר הזאת, כתוצאה מהקמתה יבודדו יישובים פלסטיניים רבים משאר הגדה המערבית, והם יהפכו למובלעות שייווצרו בינם לבין "הקו הירוק". יישובים אחרים יהפכו למובל</w:t>
      </w:r>
      <w:r>
        <w:rPr>
          <w:rFonts w:hint="cs"/>
          <w:rtl/>
        </w:rPr>
        <w:t>עות ממזרח למכשול: חלקם בשל התוואי המפותל של המכשול, וחלקם ייכלאו בינו לבין מכשול משני שיוקם ממזרח להם. יישובים אחרים ינותקו מאדמותיהם החקלאיות, שייוותרו ממערב למכשול. ההגבלות שיוטלו על תנועתם של התושבים יפגעו בזכותם לעבוד ולהתפרנס, ומשפחות נוספות עלולות לה</w:t>
      </w:r>
      <w:r>
        <w:rPr>
          <w:rFonts w:hint="cs"/>
          <w:rtl/>
        </w:rPr>
        <w:t xml:space="preserve">ידרדר למעגל העוני, כשגם כך יש שם 60% אבטלה. כן תיפגע זכותם לקבלת טיפול רפואי, זכותם להעניק חינוך לילדיהם ויכולתם לקיים חיים רגילים, לרבות קיום חיי משפחה וחברה. </w:t>
      </w:r>
    </w:p>
    <w:p w14:paraId="3F1A8928" w14:textId="77777777" w:rsidR="00000000" w:rsidRDefault="00CF2391">
      <w:pPr>
        <w:pStyle w:val="a"/>
        <w:rPr>
          <w:rFonts w:hint="cs"/>
          <w:rtl/>
        </w:rPr>
      </w:pPr>
    </w:p>
    <w:p w14:paraId="780CAC94" w14:textId="77777777" w:rsidR="00000000" w:rsidRDefault="00CF2391">
      <w:pPr>
        <w:pStyle w:val="a"/>
        <w:rPr>
          <w:rFonts w:hint="cs"/>
          <w:rtl/>
        </w:rPr>
      </w:pPr>
      <w:r>
        <w:rPr>
          <w:rFonts w:hint="cs"/>
          <w:rtl/>
        </w:rPr>
        <w:t>זאת גדר רעה. אין ספק שהיוצר בצלמו יוצר, בצלמו הפוליטי יוצר גם במקרה הזה. שרון מחפש להקים גדר ו</w:t>
      </w:r>
      <w:r>
        <w:rPr>
          <w:rFonts w:hint="cs"/>
          <w:rtl/>
        </w:rPr>
        <w:t xml:space="preserve">מבצע הקמת גדר שתואמת את הפתרון המדיני שהוא דוגל בו במשך 20 השנים האחרונות, פתרון שמבוסס על מדינה פלסטינית שהוא מדבר עליה </w:t>
      </w:r>
      <w:r>
        <w:rPr>
          <w:rtl/>
        </w:rPr>
        <w:t>–</w:t>
      </w:r>
      <w:r>
        <w:rPr>
          <w:rFonts w:hint="cs"/>
          <w:rtl/>
        </w:rPr>
        <w:t xml:space="preserve"> בגבולות זמניים, אבל הוא מתכוון לגבולות יציבים </w:t>
      </w:r>
      <w:r>
        <w:rPr>
          <w:rtl/>
        </w:rPr>
        <w:t>–</w:t>
      </w:r>
      <w:r>
        <w:rPr>
          <w:rFonts w:hint="cs"/>
          <w:rtl/>
        </w:rPr>
        <w:t xml:space="preserve"> על 40% מהשטח, כאשר המשמעות של זה היא לספח 60% מהשטח, להוציא את ריכוזי האוכלוסייה הפלס</w:t>
      </w:r>
      <w:r>
        <w:rPr>
          <w:rFonts w:hint="cs"/>
          <w:rtl/>
        </w:rPr>
        <w:t xml:space="preserve">טינית אל מחוץ לגדר ולספח את השטחים הפלסטיניים למדינת ישראל, להקים שם התנחלויות ולהפריח שם אתרי תיירות, כפי שהתבשרנו על-ידי שר התיירות היום. </w:t>
      </w:r>
    </w:p>
    <w:p w14:paraId="19459CEF" w14:textId="77777777" w:rsidR="00000000" w:rsidRDefault="00CF2391">
      <w:pPr>
        <w:pStyle w:val="a"/>
        <w:rPr>
          <w:rFonts w:hint="cs"/>
          <w:rtl/>
        </w:rPr>
      </w:pPr>
    </w:p>
    <w:p w14:paraId="1EA23758" w14:textId="77777777" w:rsidR="00000000" w:rsidRDefault="00CF2391">
      <w:pPr>
        <w:pStyle w:val="a"/>
        <w:rPr>
          <w:rFonts w:hint="cs"/>
          <w:rtl/>
        </w:rPr>
      </w:pPr>
      <w:r>
        <w:rPr>
          <w:rFonts w:hint="cs"/>
          <w:rtl/>
        </w:rPr>
        <w:t>אני חושב שכל ההסתובבות סביב נושא הגדר היא ניסיון להתחמק מהמחויבות הפוליטית ומהמחויבות לצאת ממעגל הדמים והמוות שאנח</w:t>
      </w:r>
      <w:r>
        <w:rPr>
          <w:rFonts w:hint="cs"/>
          <w:rtl/>
        </w:rPr>
        <w:t>נו חיים בו, שני העמים, בשלוש השנים האחרונות. אם ממשלת ישראל היתה רצינית במהלכים שהיא מנהלת כיום, אם היא היתה רצינית באמירה שהיא מחפשת פתרון, שהיא מחפשת מוצא מהכיבוש הרע, כפי שהגדיר אותו ראש הממשלה, ראש הממשלה היה מכריז מהיום הראשון שבו התחילו המגעים בעניין</w:t>
      </w:r>
      <w:r>
        <w:rPr>
          <w:rFonts w:hint="cs"/>
          <w:rtl/>
        </w:rPr>
        <w:t xml:space="preserve"> מפת הדרכים על הקפאת הפעילות והקפאת הבנייה של הגדר הרעה הזאת. </w:t>
      </w:r>
    </w:p>
    <w:p w14:paraId="5031FF7D" w14:textId="77777777" w:rsidR="00000000" w:rsidRDefault="00CF2391">
      <w:pPr>
        <w:pStyle w:val="a"/>
        <w:rPr>
          <w:rFonts w:hint="cs"/>
          <w:rtl/>
        </w:rPr>
      </w:pPr>
    </w:p>
    <w:p w14:paraId="2923340E" w14:textId="77777777" w:rsidR="00000000" w:rsidRDefault="00CF2391">
      <w:pPr>
        <w:pStyle w:val="a"/>
        <w:rPr>
          <w:rFonts w:hint="cs"/>
          <w:rtl/>
        </w:rPr>
      </w:pPr>
      <w:r>
        <w:rPr>
          <w:rFonts w:hint="cs"/>
          <w:rtl/>
        </w:rPr>
        <w:t>לכן, צו השעה, האינטרס של שני העמים, האינטרס של אלה שרוצים בהפסקת זרם הדם ושפיכות הדמים בין שני העמים הוא להפסיק את הפשע הנורא הזה, הגדר הרעה, וללכת הלאה. הגדר היחידה שיכולה להוות ביטחון גם ליש</w:t>
      </w:r>
      <w:r>
        <w:rPr>
          <w:rFonts w:hint="cs"/>
          <w:rtl/>
        </w:rPr>
        <w:t xml:space="preserve">ראלים וגם לפלסטינים היא הסכם שלום אמיתי. תודה. </w:t>
      </w:r>
    </w:p>
    <w:p w14:paraId="4690C82A" w14:textId="77777777" w:rsidR="00000000" w:rsidRDefault="00CF2391">
      <w:pPr>
        <w:pStyle w:val="a"/>
        <w:rPr>
          <w:rFonts w:hint="cs"/>
          <w:rtl/>
        </w:rPr>
      </w:pPr>
    </w:p>
    <w:p w14:paraId="3B5BCD3F" w14:textId="77777777" w:rsidR="00000000" w:rsidRDefault="00CF2391">
      <w:pPr>
        <w:pStyle w:val="ad"/>
        <w:rPr>
          <w:rtl/>
        </w:rPr>
      </w:pPr>
      <w:r>
        <w:rPr>
          <w:rtl/>
        </w:rPr>
        <w:t>היו"ר נסים דהן:</w:t>
      </w:r>
    </w:p>
    <w:p w14:paraId="4BDDC97F" w14:textId="77777777" w:rsidR="00000000" w:rsidRDefault="00CF2391">
      <w:pPr>
        <w:pStyle w:val="a"/>
        <w:rPr>
          <w:rtl/>
        </w:rPr>
      </w:pPr>
    </w:p>
    <w:p w14:paraId="1687DE49" w14:textId="77777777" w:rsidR="00000000" w:rsidRDefault="00CF2391">
      <w:pPr>
        <w:pStyle w:val="a"/>
        <w:rPr>
          <w:rFonts w:hint="cs"/>
          <w:rtl/>
        </w:rPr>
      </w:pPr>
      <w:r>
        <w:rPr>
          <w:rFonts w:hint="cs"/>
          <w:rtl/>
        </w:rPr>
        <w:t xml:space="preserve">תודה רבה. חבר הכנסת אחמד טיבי, בהזדמנות זאת נאחל לך רפואה שלמה. </w:t>
      </w:r>
    </w:p>
    <w:p w14:paraId="7567657E" w14:textId="77777777" w:rsidR="00000000" w:rsidRDefault="00CF2391">
      <w:pPr>
        <w:pStyle w:val="a"/>
        <w:rPr>
          <w:rFonts w:hint="cs"/>
          <w:rtl/>
        </w:rPr>
      </w:pPr>
    </w:p>
    <w:p w14:paraId="1AAD7DD9" w14:textId="77777777" w:rsidR="00000000" w:rsidRDefault="00CF2391">
      <w:pPr>
        <w:pStyle w:val="Speaker"/>
        <w:rPr>
          <w:rtl/>
        </w:rPr>
      </w:pPr>
      <w:bookmarkStart w:id="163" w:name="FS000000560T22_07_2003_17_57_16"/>
      <w:bookmarkEnd w:id="163"/>
    </w:p>
    <w:p w14:paraId="0CC1B70A" w14:textId="77777777" w:rsidR="00000000" w:rsidRDefault="00CF2391">
      <w:pPr>
        <w:pStyle w:val="Speaker"/>
        <w:rPr>
          <w:rtl/>
        </w:rPr>
      </w:pPr>
      <w:bookmarkStart w:id="164" w:name="_Toc46681726"/>
      <w:bookmarkStart w:id="165" w:name="_Toc50268899"/>
      <w:r>
        <w:rPr>
          <w:rFonts w:hint="eastAsia"/>
          <w:rtl/>
        </w:rPr>
        <w:t>אחמד</w:t>
      </w:r>
      <w:r>
        <w:rPr>
          <w:rtl/>
        </w:rPr>
        <w:t xml:space="preserve"> טיבי (חד"ש-תע"ל):</w:t>
      </w:r>
      <w:bookmarkEnd w:id="164"/>
      <w:bookmarkEnd w:id="165"/>
    </w:p>
    <w:p w14:paraId="7E97BFDD" w14:textId="77777777" w:rsidR="00000000" w:rsidRDefault="00CF2391">
      <w:pPr>
        <w:pStyle w:val="a"/>
        <w:rPr>
          <w:rFonts w:hint="cs"/>
          <w:rtl/>
        </w:rPr>
      </w:pPr>
    </w:p>
    <w:p w14:paraId="1EA87B32" w14:textId="77777777" w:rsidR="00000000" w:rsidRDefault="00CF2391">
      <w:pPr>
        <w:pStyle w:val="a"/>
        <w:rPr>
          <w:rFonts w:hint="cs"/>
          <w:rtl/>
        </w:rPr>
      </w:pPr>
      <w:r>
        <w:rPr>
          <w:rFonts w:hint="cs"/>
          <w:rtl/>
        </w:rPr>
        <w:t>אדוני היושב-ראש, רבותי חברי הכנסת, הנושא שעולה היום לדיון הוא לדעתי הנושא החשוב ביותר העומד כיום בי</w:t>
      </w:r>
      <w:r>
        <w:rPr>
          <w:rFonts w:hint="cs"/>
          <w:rtl/>
        </w:rPr>
        <w:t>ן ישראלים לפלסטינים. וכי למה אני אומר שהוא החשוב ביותר? כי בניגוד לאחרים שמשתמשים במושג "גדר" - אגב, זאת טעות. חלק גם אומרים גדר תיל. אגב, זה מה שחשב הנשיא בוש, כשהסבירו לו הפלסטינים. הוא חשב שמדובר בגדר, למרות לווייני הריגול. לאחר שהסבירו לו והוא התחיל לה</w:t>
      </w:r>
      <w:r>
        <w:rPr>
          <w:rFonts w:hint="cs"/>
          <w:rtl/>
        </w:rPr>
        <w:t xml:space="preserve">בין במה מדובר, הוא התחיל לתפוס שמדובר כאן ביצירת עובדה מוגמרת שהיא גבול, למרות ההסברים של ראש הממשלה. </w:t>
      </w:r>
    </w:p>
    <w:p w14:paraId="408AF505" w14:textId="77777777" w:rsidR="00000000" w:rsidRDefault="00CF2391">
      <w:pPr>
        <w:pStyle w:val="a"/>
        <w:rPr>
          <w:rFonts w:hint="cs"/>
          <w:rtl/>
        </w:rPr>
      </w:pPr>
    </w:p>
    <w:p w14:paraId="2DE6A213" w14:textId="77777777" w:rsidR="00000000" w:rsidRDefault="00CF2391">
      <w:pPr>
        <w:pStyle w:val="a"/>
        <w:rPr>
          <w:rFonts w:hint="cs"/>
          <w:rtl/>
        </w:rPr>
      </w:pPr>
      <w:r>
        <w:rPr>
          <w:rFonts w:hint="cs"/>
          <w:rtl/>
        </w:rPr>
        <w:t>אבל למרות זאת, לא כאן נטועה הבעיה. אני חושב שמי שנכשל בהצגת פתרון פוליטי, כפי שהיה במפלגת העבודה, נאלץ להציג את ההצעה הגרועה ביותר בתולדות הסכסוך הישראל</w:t>
      </w:r>
      <w:r>
        <w:rPr>
          <w:rFonts w:hint="cs"/>
          <w:rtl/>
        </w:rPr>
        <w:t xml:space="preserve">י-הפלסטיני. חיים רמון, אתה אחראי להצעה שיוצרת אפרטהייד. מה, אתה יכול מהאופוזיציה להציע לאריק שרון להקים גדר - - </w:t>
      </w:r>
    </w:p>
    <w:p w14:paraId="03E483E7" w14:textId="77777777" w:rsidR="00000000" w:rsidRDefault="00CF2391">
      <w:pPr>
        <w:pStyle w:val="a"/>
        <w:rPr>
          <w:rFonts w:hint="cs"/>
          <w:rtl/>
        </w:rPr>
      </w:pPr>
    </w:p>
    <w:p w14:paraId="70A4F5F4" w14:textId="77777777" w:rsidR="00000000" w:rsidRDefault="00CF2391">
      <w:pPr>
        <w:pStyle w:val="ad"/>
        <w:rPr>
          <w:rtl/>
        </w:rPr>
      </w:pPr>
      <w:r>
        <w:rPr>
          <w:rtl/>
        </w:rPr>
        <w:t>היו"ר נסים דהן:</w:t>
      </w:r>
    </w:p>
    <w:p w14:paraId="037C84F6" w14:textId="77777777" w:rsidR="00000000" w:rsidRDefault="00CF2391">
      <w:pPr>
        <w:pStyle w:val="a"/>
        <w:rPr>
          <w:rtl/>
        </w:rPr>
      </w:pPr>
    </w:p>
    <w:p w14:paraId="5B057375" w14:textId="77777777" w:rsidR="00000000" w:rsidRDefault="00CF2391">
      <w:pPr>
        <w:pStyle w:val="a"/>
        <w:rPr>
          <w:rFonts w:hint="cs"/>
          <w:rtl/>
        </w:rPr>
      </w:pPr>
      <w:r>
        <w:rPr>
          <w:rFonts w:hint="cs"/>
          <w:rtl/>
        </w:rPr>
        <w:t xml:space="preserve">חבר הכנסת טיבי, אל תגרום לחבר הכנסת רמון להגיב תגובה אישית. </w:t>
      </w:r>
    </w:p>
    <w:p w14:paraId="7B2B4224" w14:textId="77777777" w:rsidR="00000000" w:rsidRDefault="00CF2391">
      <w:pPr>
        <w:pStyle w:val="a"/>
        <w:rPr>
          <w:rFonts w:hint="cs"/>
          <w:rtl/>
        </w:rPr>
      </w:pPr>
    </w:p>
    <w:p w14:paraId="45955BD5" w14:textId="77777777" w:rsidR="00000000" w:rsidRDefault="00CF2391">
      <w:pPr>
        <w:pStyle w:val="SpeakerCon"/>
        <w:rPr>
          <w:rtl/>
        </w:rPr>
      </w:pPr>
      <w:bookmarkStart w:id="166" w:name="FS000000560T22_07_2003_18_00_48C"/>
      <w:bookmarkEnd w:id="166"/>
      <w:r>
        <w:rPr>
          <w:rtl/>
        </w:rPr>
        <w:t>אחמד טיבי (חד"ש-תע"ל):</w:t>
      </w:r>
    </w:p>
    <w:p w14:paraId="0DF0E4DB" w14:textId="77777777" w:rsidR="00000000" w:rsidRDefault="00CF2391">
      <w:pPr>
        <w:pStyle w:val="a"/>
        <w:rPr>
          <w:rtl/>
        </w:rPr>
      </w:pPr>
    </w:p>
    <w:p w14:paraId="6D885D4E" w14:textId="77777777" w:rsidR="00000000" w:rsidRDefault="00CF2391">
      <w:pPr>
        <w:pStyle w:val="a"/>
        <w:rPr>
          <w:rFonts w:hint="cs"/>
          <w:rtl/>
        </w:rPr>
      </w:pPr>
      <w:r>
        <w:rPr>
          <w:rFonts w:hint="cs"/>
          <w:rtl/>
        </w:rPr>
        <w:t>זאת לא השמצה, זה ויכוח פוליטי.</w:t>
      </w:r>
    </w:p>
    <w:p w14:paraId="23705892" w14:textId="77777777" w:rsidR="00000000" w:rsidRDefault="00CF2391">
      <w:pPr>
        <w:pStyle w:val="a"/>
        <w:rPr>
          <w:rFonts w:hint="cs"/>
          <w:rtl/>
        </w:rPr>
      </w:pPr>
    </w:p>
    <w:p w14:paraId="2802ADC9" w14:textId="77777777" w:rsidR="00000000" w:rsidRDefault="00CF2391">
      <w:pPr>
        <w:pStyle w:val="a"/>
        <w:rPr>
          <w:rFonts w:hint="cs"/>
          <w:rtl/>
        </w:rPr>
      </w:pPr>
      <w:r>
        <w:rPr>
          <w:rFonts w:hint="cs"/>
          <w:rtl/>
        </w:rPr>
        <w:t>- -  וא</w:t>
      </w:r>
      <w:r>
        <w:rPr>
          <w:rFonts w:hint="cs"/>
          <w:rtl/>
        </w:rPr>
        <w:t>ז הוא יקים אותה לפי התוואי שאתה רוצה?</w:t>
      </w:r>
    </w:p>
    <w:p w14:paraId="09D1BC35" w14:textId="77777777" w:rsidR="00000000" w:rsidRDefault="00CF2391">
      <w:pPr>
        <w:pStyle w:val="a"/>
        <w:rPr>
          <w:rFonts w:hint="cs"/>
          <w:rtl/>
        </w:rPr>
      </w:pPr>
    </w:p>
    <w:p w14:paraId="4E2DFBF8" w14:textId="77777777" w:rsidR="00000000" w:rsidRDefault="00CF2391">
      <w:pPr>
        <w:pStyle w:val="ac"/>
        <w:rPr>
          <w:rtl/>
        </w:rPr>
      </w:pPr>
      <w:r>
        <w:rPr>
          <w:rFonts w:hint="eastAsia"/>
          <w:rtl/>
        </w:rPr>
        <w:t>חיים</w:t>
      </w:r>
      <w:r>
        <w:rPr>
          <w:rtl/>
        </w:rPr>
        <w:t xml:space="preserve"> רמון (העבודה-מימד):</w:t>
      </w:r>
    </w:p>
    <w:p w14:paraId="55283435" w14:textId="77777777" w:rsidR="00000000" w:rsidRDefault="00CF2391">
      <w:pPr>
        <w:pStyle w:val="a"/>
        <w:rPr>
          <w:rFonts w:hint="cs"/>
          <w:rtl/>
        </w:rPr>
      </w:pPr>
    </w:p>
    <w:p w14:paraId="0267AA4D" w14:textId="77777777" w:rsidR="00000000" w:rsidRDefault="00CF2391">
      <w:pPr>
        <w:pStyle w:val="a"/>
        <w:rPr>
          <w:rFonts w:hint="cs"/>
          <w:rtl/>
        </w:rPr>
      </w:pPr>
      <w:r>
        <w:rPr>
          <w:rFonts w:hint="cs"/>
          <w:rtl/>
        </w:rPr>
        <w:t xml:space="preserve">זאת השמצה נטולת בסיס; זה עוד יותר גרוע. </w:t>
      </w:r>
    </w:p>
    <w:p w14:paraId="5DFD05AA" w14:textId="77777777" w:rsidR="00000000" w:rsidRDefault="00CF2391">
      <w:pPr>
        <w:pStyle w:val="a"/>
        <w:rPr>
          <w:rFonts w:hint="cs"/>
          <w:rtl/>
        </w:rPr>
      </w:pPr>
    </w:p>
    <w:p w14:paraId="4ECF45B8" w14:textId="77777777" w:rsidR="00000000" w:rsidRDefault="00CF2391">
      <w:pPr>
        <w:pStyle w:val="ad"/>
        <w:rPr>
          <w:rtl/>
        </w:rPr>
      </w:pPr>
      <w:r>
        <w:rPr>
          <w:rtl/>
        </w:rPr>
        <w:t>היו"ר נסים דהן:</w:t>
      </w:r>
    </w:p>
    <w:p w14:paraId="00B27119" w14:textId="77777777" w:rsidR="00000000" w:rsidRDefault="00CF2391">
      <w:pPr>
        <w:pStyle w:val="a"/>
        <w:rPr>
          <w:rtl/>
        </w:rPr>
      </w:pPr>
    </w:p>
    <w:p w14:paraId="58A989F9" w14:textId="77777777" w:rsidR="00000000" w:rsidRDefault="00CF2391">
      <w:pPr>
        <w:pStyle w:val="a"/>
        <w:rPr>
          <w:rFonts w:hint="cs"/>
          <w:rtl/>
        </w:rPr>
      </w:pPr>
      <w:r>
        <w:rPr>
          <w:rFonts w:hint="cs"/>
          <w:rtl/>
        </w:rPr>
        <w:t xml:space="preserve">אני לא ביקשתי ממך לעזור לי. חבר הכנסת רמון, אני יודע לדבר לבד. </w:t>
      </w:r>
    </w:p>
    <w:p w14:paraId="7B1EF0A5" w14:textId="77777777" w:rsidR="00000000" w:rsidRDefault="00CF2391">
      <w:pPr>
        <w:pStyle w:val="a"/>
        <w:rPr>
          <w:rFonts w:hint="cs"/>
          <w:rtl/>
        </w:rPr>
      </w:pPr>
    </w:p>
    <w:p w14:paraId="6D02D16A" w14:textId="77777777" w:rsidR="00000000" w:rsidRDefault="00CF2391">
      <w:pPr>
        <w:pStyle w:val="SpeakerCon"/>
        <w:rPr>
          <w:rtl/>
        </w:rPr>
      </w:pPr>
      <w:bookmarkStart w:id="167" w:name="FS000000560T22_07_2003_18_01_25C"/>
      <w:bookmarkEnd w:id="167"/>
      <w:r>
        <w:rPr>
          <w:rtl/>
        </w:rPr>
        <w:t>אחמד טיבי (חד"ש-תע"ל):</w:t>
      </w:r>
    </w:p>
    <w:p w14:paraId="2028C9DE" w14:textId="77777777" w:rsidR="00000000" w:rsidRDefault="00CF2391">
      <w:pPr>
        <w:pStyle w:val="a"/>
        <w:rPr>
          <w:rtl/>
        </w:rPr>
      </w:pPr>
    </w:p>
    <w:p w14:paraId="57D514F3" w14:textId="77777777" w:rsidR="00000000" w:rsidRDefault="00CF2391">
      <w:pPr>
        <w:pStyle w:val="a"/>
        <w:rPr>
          <w:rFonts w:hint="cs"/>
          <w:rtl/>
        </w:rPr>
      </w:pPr>
      <w:r>
        <w:rPr>
          <w:rFonts w:hint="cs"/>
          <w:rtl/>
        </w:rPr>
        <w:t>אתה תציע לשרון להקים גדר, והוא ירקוד לפי הח</w:t>
      </w:r>
      <w:r>
        <w:rPr>
          <w:rFonts w:hint="cs"/>
          <w:rtl/>
        </w:rPr>
        <w:t xml:space="preserve">ליל שלך, יקים אותה לפי התוואי שאתה רוצה. </w:t>
      </w:r>
    </w:p>
    <w:p w14:paraId="24919D2C" w14:textId="77777777" w:rsidR="00000000" w:rsidRDefault="00CF2391">
      <w:pPr>
        <w:pStyle w:val="a"/>
        <w:rPr>
          <w:rFonts w:hint="cs"/>
          <w:rtl/>
        </w:rPr>
      </w:pPr>
    </w:p>
    <w:p w14:paraId="0147743C" w14:textId="77777777" w:rsidR="00000000" w:rsidRDefault="00CF2391">
      <w:pPr>
        <w:pStyle w:val="ac"/>
        <w:rPr>
          <w:rtl/>
        </w:rPr>
      </w:pPr>
      <w:r>
        <w:rPr>
          <w:rFonts w:hint="eastAsia"/>
          <w:rtl/>
        </w:rPr>
        <w:t>חיים</w:t>
      </w:r>
      <w:r>
        <w:rPr>
          <w:rtl/>
        </w:rPr>
        <w:t xml:space="preserve"> רמון (העבודה-מימד):</w:t>
      </w:r>
    </w:p>
    <w:p w14:paraId="2D42CDB5" w14:textId="77777777" w:rsidR="00000000" w:rsidRDefault="00CF2391">
      <w:pPr>
        <w:pStyle w:val="a"/>
        <w:rPr>
          <w:rFonts w:hint="cs"/>
          <w:rtl/>
        </w:rPr>
      </w:pPr>
    </w:p>
    <w:p w14:paraId="76DA5D29" w14:textId="77777777" w:rsidR="00000000" w:rsidRDefault="00CF2391">
      <w:pPr>
        <w:pStyle w:val="a"/>
        <w:rPr>
          <w:rFonts w:hint="cs"/>
          <w:rtl/>
        </w:rPr>
      </w:pPr>
      <w:r>
        <w:rPr>
          <w:rFonts w:hint="cs"/>
          <w:rtl/>
        </w:rPr>
        <w:t xml:space="preserve">בינתיים זה מה שהוא עשה. </w:t>
      </w:r>
    </w:p>
    <w:p w14:paraId="3234F361" w14:textId="77777777" w:rsidR="00000000" w:rsidRDefault="00CF2391">
      <w:pPr>
        <w:pStyle w:val="a"/>
        <w:rPr>
          <w:rFonts w:hint="cs"/>
          <w:rtl/>
        </w:rPr>
      </w:pPr>
    </w:p>
    <w:p w14:paraId="3469ADAD" w14:textId="77777777" w:rsidR="00000000" w:rsidRDefault="00CF2391">
      <w:pPr>
        <w:pStyle w:val="SpeakerCon"/>
        <w:rPr>
          <w:rtl/>
        </w:rPr>
      </w:pPr>
      <w:bookmarkStart w:id="168" w:name="FS000000560T22_07_2003_18_02_53C"/>
      <w:bookmarkEnd w:id="168"/>
      <w:r>
        <w:rPr>
          <w:rtl/>
        </w:rPr>
        <w:t>אחמד טיבי (חד"ש-תע"ל):</w:t>
      </w:r>
    </w:p>
    <w:p w14:paraId="55388CBB" w14:textId="77777777" w:rsidR="00000000" w:rsidRDefault="00CF2391">
      <w:pPr>
        <w:pStyle w:val="a"/>
        <w:rPr>
          <w:rtl/>
        </w:rPr>
      </w:pPr>
    </w:p>
    <w:p w14:paraId="757BB553" w14:textId="77777777" w:rsidR="00000000" w:rsidRDefault="00CF2391">
      <w:pPr>
        <w:pStyle w:val="a"/>
        <w:rPr>
          <w:rFonts w:hint="cs"/>
          <w:rtl/>
        </w:rPr>
      </w:pPr>
      <w:r>
        <w:rPr>
          <w:rFonts w:hint="cs"/>
          <w:rtl/>
        </w:rPr>
        <w:t xml:space="preserve">לא התוואי הוא הבעיה, החומה היא הבעיה. </w:t>
      </w:r>
    </w:p>
    <w:p w14:paraId="25E837BA" w14:textId="77777777" w:rsidR="00000000" w:rsidRDefault="00CF2391">
      <w:pPr>
        <w:pStyle w:val="a"/>
        <w:rPr>
          <w:rFonts w:hint="cs"/>
          <w:rtl/>
        </w:rPr>
      </w:pPr>
    </w:p>
    <w:p w14:paraId="58AE96BD" w14:textId="77777777" w:rsidR="00000000" w:rsidRDefault="00CF2391">
      <w:pPr>
        <w:pStyle w:val="ac"/>
        <w:rPr>
          <w:rtl/>
        </w:rPr>
      </w:pPr>
      <w:r>
        <w:rPr>
          <w:rFonts w:hint="eastAsia"/>
          <w:rtl/>
        </w:rPr>
        <w:t>חיים</w:t>
      </w:r>
      <w:r>
        <w:rPr>
          <w:rtl/>
        </w:rPr>
        <w:t xml:space="preserve"> רמון (העבודה-מימד):</w:t>
      </w:r>
    </w:p>
    <w:p w14:paraId="3CD9A508" w14:textId="77777777" w:rsidR="00000000" w:rsidRDefault="00CF2391">
      <w:pPr>
        <w:pStyle w:val="a"/>
        <w:rPr>
          <w:rFonts w:hint="cs"/>
          <w:rtl/>
        </w:rPr>
      </w:pPr>
    </w:p>
    <w:p w14:paraId="049CEB9E" w14:textId="77777777" w:rsidR="00000000" w:rsidRDefault="00CF2391">
      <w:pPr>
        <w:pStyle w:val="a"/>
        <w:rPr>
          <w:rFonts w:hint="cs"/>
          <w:rtl/>
        </w:rPr>
      </w:pPr>
      <w:r>
        <w:rPr>
          <w:rFonts w:hint="cs"/>
          <w:rtl/>
        </w:rPr>
        <w:t>אין חומה, איזו חומה?</w:t>
      </w:r>
    </w:p>
    <w:p w14:paraId="1307B95C" w14:textId="77777777" w:rsidR="00000000" w:rsidRDefault="00CF2391">
      <w:pPr>
        <w:pStyle w:val="a"/>
        <w:rPr>
          <w:rFonts w:hint="cs"/>
          <w:rtl/>
        </w:rPr>
      </w:pPr>
    </w:p>
    <w:p w14:paraId="2A5EB14D" w14:textId="77777777" w:rsidR="00000000" w:rsidRDefault="00CF2391">
      <w:pPr>
        <w:pStyle w:val="SpeakerCon"/>
        <w:rPr>
          <w:rtl/>
        </w:rPr>
      </w:pPr>
      <w:bookmarkStart w:id="169" w:name="FS000000560T22_07_2003_18_03_05C"/>
      <w:bookmarkEnd w:id="169"/>
      <w:r>
        <w:rPr>
          <w:rtl/>
        </w:rPr>
        <w:t>אחמד טיבי (חד"ש-תע"ל):</w:t>
      </w:r>
    </w:p>
    <w:p w14:paraId="0DC49744" w14:textId="77777777" w:rsidR="00000000" w:rsidRDefault="00CF2391">
      <w:pPr>
        <w:pStyle w:val="a"/>
        <w:rPr>
          <w:rtl/>
        </w:rPr>
      </w:pPr>
    </w:p>
    <w:p w14:paraId="49EBB956" w14:textId="77777777" w:rsidR="00000000" w:rsidRDefault="00CF2391">
      <w:pPr>
        <w:pStyle w:val="a"/>
        <w:rPr>
          <w:rFonts w:hint="cs"/>
          <w:rtl/>
        </w:rPr>
      </w:pPr>
      <w:r>
        <w:rPr>
          <w:rFonts w:hint="cs"/>
          <w:rtl/>
        </w:rPr>
        <w:t>מדובר בחומה, בחומת אפרטהי</w:t>
      </w:r>
      <w:r>
        <w:rPr>
          <w:rFonts w:hint="cs"/>
          <w:rtl/>
        </w:rPr>
        <w:t xml:space="preserve">יד. אתה כנראה לא מכיר את המצב בשטח. אתה היית בדיר-אל-ע'וצון? אתה יודע מה יש בדיר-אל-ע'וצון? הפקיעו 5,000 דונם - שמו אותם בצד הישראלי, בלי להפקיע, סליחה. </w:t>
      </w:r>
    </w:p>
    <w:p w14:paraId="7331E378" w14:textId="77777777" w:rsidR="00000000" w:rsidRDefault="00CF2391">
      <w:pPr>
        <w:pStyle w:val="a"/>
        <w:rPr>
          <w:rFonts w:hint="cs"/>
          <w:rtl/>
        </w:rPr>
      </w:pPr>
    </w:p>
    <w:p w14:paraId="5BF05A85" w14:textId="77777777" w:rsidR="00000000" w:rsidRDefault="00CF2391">
      <w:pPr>
        <w:pStyle w:val="ac"/>
        <w:rPr>
          <w:rtl/>
        </w:rPr>
      </w:pPr>
      <w:r>
        <w:rPr>
          <w:rFonts w:hint="eastAsia"/>
          <w:rtl/>
        </w:rPr>
        <w:t>רן</w:t>
      </w:r>
      <w:r>
        <w:rPr>
          <w:rtl/>
        </w:rPr>
        <w:t xml:space="preserve"> כהן (מרצ):</w:t>
      </w:r>
    </w:p>
    <w:p w14:paraId="2ECD77C2" w14:textId="77777777" w:rsidR="00000000" w:rsidRDefault="00CF2391">
      <w:pPr>
        <w:pStyle w:val="a"/>
        <w:rPr>
          <w:rFonts w:hint="cs"/>
          <w:rtl/>
        </w:rPr>
      </w:pPr>
    </w:p>
    <w:p w14:paraId="1B782658" w14:textId="77777777" w:rsidR="00000000" w:rsidRDefault="00CF2391">
      <w:pPr>
        <w:pStyle w:val="a"/>
        <w:rPr>
          <w:rFonts w:hint="cs"/>
          <w:rtl/>
        </w:rPr>
      </w:pPr>
      <w:r>
        <w:rPr>
          <w:rFonts w:hint="cs"/>
          <w:rtl/>
        </w:rPr>
        <w:t xml:space="preserve">- - - </w:t>
      </w:r>
    </w:p>
    <w:p w14:paraId="6B63C1C7" w14:textId="77777777" w:rsidR="00000000" w:rsidRDefault="00CF2391">
      <w:pPr>
        <w:pStyle w:val="a"/>
        <w:rPr>
          <w:rFonts w:hint="cs"/>
          <w:rtl/>
        </w:rPr>
      </w:pPr>
    </w:p>
    <w:p w14:paraId="6D0DD7E4" w14:textId="77777777" w:rsidR="00000000" w:rsidRDefault="00CF2391">
      <w:pPr>
        <w:pStyle w:val="ad"/>
        <w:rPr>
          <w:rtl/>
        </w:rPr>
      </w:pPr>
      <w:r>
        <w:rPr>
          <w:rtl/>
        </w:rPr>
        <w:t>היו"ר נסים דהן:</w:t>
      </w:r>
    </w:p>
    <w:p w14:paraId="4720358C" w14:textId="77777777" w:rsidR="00000000" w:rsidRDefault="00CF2391">
      <w:pPr>
        <w:pStyle w:val="a"/>
        <w:rPr>
          <w:rtl/>
        </w:rPr>
      </w:pPr>
    </w:p>
    <w:p w14:paraId="39B30F1B" w14:textId="77777777" w:rsidR="00000000" w:rsidRDefault="00CF2391">
      <w:pPr>
        <w:pStyle w:val="a"/>
        <w:rPr>
          <w:rFonts w:hint="cs"/>
          <w:rtl/>
        </w:rPr>
      </w:pPr>
      <w:r>
        <w:rPr>
          <w:rFonts w:hint="cs"/>
          <w:rtl/>
        </w:rPr>
        <w:t xml:space="preserve">לא לנהל ויכוח, חבר הכנסת רן כהן. </w:t>
      </w:r>
    </w:p>
    <w:p w14:paraId="25575115" w14:textId="77777777" w:rsidR="00000000" w:rsidRDefault="00CF2391">
      <w:pPr>
        <w:pStyle w:val="a"/>
        <w:rPr>
          <w:rFonts w:hint="cs"/>
          <w:rtl/>
        </w:rPr>
      </w:pPr>
    </w:p>
    <w:p w14:paraId="21CE570A" w14:textId="77777777" w:rsidR="00000000" w:rsidRDefault="00CF2391">
      <w:pPr>
        <w:pStyle w:val="SpeakerCon"/>
        <w:rPr>
          <w:rtl/>
        </w:rPr>
      </w:pPr>
      <w:bookmarkStart w:id="170" w:name="FS000000560T22_07_2003_18_04_57C"/>
      <w:bookmarkEnd w:id="170"/>
      <w:r>
        <w:rPr>
          <w:rtl/>
        </w:rPr>
        <w:t>אחמד טיבי (חד"ש-תע"ל):</w:t>
      </w:r>
    </w:p>
    <w:p w14:paraId="03EDEE42" w14:textId="77777777" w:rsidR="00000000" w:rsidRDefault="00CF2391">
      <w:pPr>
        <w:pStyle w:val="a"/>
        <w:rPr>
          <w:rtl/>
        </w:rPr>
      </w:pPr>
    </w:p>
    <w:p w14:paraId="59DA025D" w14:textId="77777777" w:rsidR="00000000" w:rsidRDefault="00CF2391">
      <w:pPr>
        <w:pStyle w:val="a"/>
        <w:rPr>
          <w:rFonts w:hint="cs"/>
          <w:rtl/>
        </w:rPr>
      </w:pPr>
      <w:r>
        <w:rPr>
          <w:rFonts w:hint="cs"/>
          <w:rtl/>
        </w:rPr>
        <w:t>אנ</w:t>
      </w:r>
      <w:r>
        <w:rPr>
          <w:rFonts w:hint="cs"/>
          <w:rtl/>
        </w:rPr>
        <w:t xml:space="preserve">י מסכים מהצד הזה, שלא צריך להקים גדר, כל אחד מהטעמים שלו. למה אני צריך להסכים אתך, חבר הכנסת רן כהן? למה אני צריך להסכים אתך, אדוני? כי במפלגת העבודה יש אנשים שרוצים לכלוא את הפלסטינים במכלאה גדולה? ככה אתם מתייחסים אל פרטנר ואל שותף? כאל כלבים שצריך לשים </w:t>
      </w:r>
      <w:r>
        <w:rPr>
          <w:rFonts w:hint="cs"/>
          <w:rtl/>
        </w:rPr>
        <w:t>אותם בכלוב?</w:t>
      </w:r>
    </w:p>
    <w:p w14:paraId="1B997FF5" w14:textId="77777777" w:rsidR="00000000" w:rsidRDefault="00CF2391">
      <w:pPr>
        <w:pStyle w:val="a"/>
        <w:rPr>
          <w:rFonts w:hint="cs"/>
          <w:rtl/>
        </w:rPr>
      </w:pPr>
    </w:p>
    <w:p w14:paraId="6ACE8922" w14:textId="77777777" w:rsidR="00000000" w:rsidRDefault="00CF2391">
      <w:pPr>
        <w:pStyle w:val="a"/>
        <w:rPr>
          <w:rFonts w:hint="cs"/>
          <w:rtl/>
        </w:rPr>
      </w:pPr>
      <w:r>
        <w:rPr>
          <w:rFonts w:hint="cs"/>
          <w:rtl/>
        </w:rPr>
        <w:t xml:space="preserve">אתם לא מתייחסים אל הפלסטינים כאל פרטנר. אתם חושבים שהסכסוך הוא בכלל בין ישראלים, לא בין ישראלים לפלסטינים, אלא בין ישראלים, וזה הפתרון, גדר. ואז הגדר היא כמו שרוצים שרון וחזן, לא כמו שאתם רוצים. </w:t>
      </w:r>
    </w:p>
    <w:p w14:paraId="106FC0DC" w14:textId="77777777" w:rsidR="00000000" w:rsidRDefault="00CF2391">
      <w:pPr>
        <w:pStyle w:val="a"/>
        <w:rPr>
          <w:rFonts w:hint="cs"/>
          <w:rtl/>
        </w:rPr>
      </w:pPr>
    </w:p>
    <w:p w14:paraId="2A4673CB" w14:textId="77777777" w:rsidR="00000000" w:rsidRDefault="00CF2391">
      <w:pPr>
        <w:pStyle w:val="ac"/>
        <w:rPr>
          <w:rtl/>
        </w:rPr>
      </w:pPr>
      <w:r>
        <w:rPr>
          <w:rFonts w:hint="eastAsia"/>
          <w:rtl/>
        </w:rPr>
        <w:t>עמרם</w:t>
      </w:r>
      <w:r>
        <w:rPr>
          <w:rtl/>
        </w:rPr>
        <w:t xml:space="preserve"> מצנע (העבודה-מימד):</w:t>
      </w:r>
    </w:p>
    <w:p w14:paraId="6BD4EB3D" w14:textId="77777777" w:rsidR="00000000" w:rsidRDefault="00CF2391">
      <w:pPr>
        <w:pStyle w:val="a"/>
        <w:rPr>
          <w:rFonts w:hint="cs"/>
          <w:rtl/>
        </w:rPr>
      </w:pPr>
    </w:p>
    <w:p w14:paraId="625181B6" w14:textId="77777777" w:rsidR="00000000" w:rsidRDefault="00CF2391">
      <w:pPr>
        <w:pStyle w:val="a"/>
        <w:rPr>
          <w:rFonts w:hint="cs"/>
          <w:rtl/>
        </w:rPr>
      </w:pPr>
      <w:r>
        <w:rPr>
          <w:rFonts w:hint="cs"/>
          <w:rtl/>
        </w:rPr>
        <w:t>בין שכנים טובים צריך</w:t>
      </w:r>
      <w:r>
        <w:rPr>
          <w:rFonts w:hint="cs"/>
          <w:rtl/>
        </w:rPr>
        <w:t xml:space="preserve"> גדר. </w:t>
      </w:r>
    </w:p>
    <w:p w14:paraId="6BEA1B60" w14:textId="77777777" w:rsidR="00000000" w:rsidRDefault="00CF2391">
      <w:pPr>
        <w:pStyle w:val="a"/>
        <w:rPr>
          <w:rFonts w:hint="cs"/>
          <w:rtl/>
        </w:rPr>
      </w:pPr>
    </w:p>
    <w:p w14:paraId="0F29202C" w14:textId="77777777" w:rsidR="00000000" w:rsidRDefault="00CF2391">
      <w:pPr>
        <w:pStyle w:val="SpeakerCon"/>
        <w:rPr>
          <w:rtl/>
        </w:rPr>
      </w:pPr>
      <w:bookmarkStart w:id="171" w:name="FS000000560T22_07_2003_18_07_35C"/>
      <w:bookmarkEnd w:id="171"/>
      <w:r>
        <w:rPr>
          <w:rtl/>
        </w:rPr>
        <w:t>אחמד טיבי (חד"ש-תע"ל):</w:t>
      </w:r>
    </w:p>
    <w:p w14:paraId="37C3F9D9" w14:textId="77777777" w:rsidR="00000000" w:rsidRDefault="00CF2391">
      <w:pPr>
        <w:pStyle w:val="a"/>
        <w:rPr>
          <w:rtl/>
        </w:rPr>
      </w:pPr>
    </w:p>
    <w:p w14:paraId="7454C6B5" w14:textId="77777777" w:rsidR="00000000" w:rsidRDefault="00CF2391">
      <w:pPr>
        <w:pStyle w:val="a"/>
        <w:rPr>
          <w:rFonts w:hint="cs"/>
          <w:rtl/>
        </w:rPr>
      </w:pPr>
      <w:r>
        <w:rPr>
          <w:rFonts w:hint="cs"/>
          <w:rtl/>
        </w:rPr>
        <w:t xml:space="preserve">ואז במקום תוואי של 430 קילומטר שאתם מדברים עליו, זה תוואי של 1,100 קילומטר. איך פתאום הפך התוואי כפול מ"הקו הירוק", איך? </w:t>
      </w:r>
    </w:p>
    <w:p w14:paraId="7357F587" w14:textId="77777777" w:rsidR="00000000" w:rsidRDefault="00CF2391">
      <w:pPr>
        <w:pStyle w:val="a"/>
        <w:rPr>
          <w:rFonts w:hint="cs"/>
          <w:rtl/>
        </w:rPr>
      </w:pPr>
    </w:p>
    <w:p w14:paraId="10732BEA" w14:textId="77777777" w:rsidR="00000000" w:rsidRDefault="00CF2391">
      <w:pPr>
        <w:pStyle w:val="ac"/>
        <w:rPr>
          <w:rtl/>
        </w:rPr>
      </w:pPr>
      <w:r>
        <w:rPr>
          <w:rFonts w:hint="eastAsia"/>
          <w:rtl/>
        </w:rPr>
        <w:t>יחיאל</w:t>
      </w:r>
      <w:r>
        <w:rPr>
          <w:rtl/>
        </w:rPr>
        <w:t xml:space="preserve"> חזן (הליכוד):</w:t>
      </w:r>
    </w:p>
    <w:p w14:paraId="2D686AD4" w14:textId="77777777" w:rsidR="00000000" w:rsidRDefault="00CF2391">
      <w:pPr>
        <w:pStyle w:val="a"/>
        <w:rPr>
          <w:rFonts w:hint="cs"/>
          <w:rtl/>
        </w:rPr>
      </w:pPr>
    </w:p>
    <w:p w14:paraId="19D7110C" w14:textId="77777777" w:rsidR="00000000" w:rsidRDefault="00CF2391">
      <w:pPr>
        <w:pStyle w:val="a"/>
        <w:rPr>
          <w:rFonts w:hint="cs"/>
          <w:rtl/>
        </w:rPr>
      </w:pPr>
      <w:r>
        <w:rPr>
          <w:rFonts w:hint="cs"/>
          <w:rtl/>
        </w:rPr>
        <w:t>- - -</w:t>
      </w:r>
    </w:p>
    <w:p w14:paraId="6AB5BE84" w14:textId="77777777" w:rsidR="00000000" w:rsidRDefault="00CF2391">
      <w:pPr>
        <w:pStyle w:val="a"/>
        <w:rPr>
          <w:rFonts w:hint="cs"/>
          <w:rtl/>
        </w:rPr>
      </w:pPr>
    </w:p>
    <w:p w14:paraId="595AC0E4" w14:textId="77777777" w:rsidR="00000000" w:rsidRDefault="00CF2391">
      <w:pPr>
        <w:pStyle w:val="ac"/>
        <w:rPr>
          <w:rtl/>
        </w:rPr>
      </w:pPr>
      <w:r>
        <w:rPr>
          <w:rFonts w:hint="eastAsia"/>
          <w:rtl/>
        </w:rPr>
        <w:t>חיים</w:t>
      </w:r>
      <w:r>
        <w:rPr>
          <w:rtl/>
        </w:rPr>
        <w:t xml:space="preserve"> רמון (העבודה-מימד):</w:t>
      </w:r>
    </w:p>
    <w:p w14:paraId="09A6DD19" w14:textId="77777777" w:rsidR="00000000" w:rsidRDefault="00CF2391">
      <w:pPr>
        <w:pStyle w:val="a"/>
        <w:rPr>
          <w:rFonts w:hint="cs"/>
          <w:rtl/>
        </w:rPr>
      </w:pPr>
    </w:p>
    <w:p w14:paraId="617CBBA2" w14:textId="77777777" w:rsidR="00000000" w:rsidRDefault="00CF2391">
      <w:pPr>
        <w:pStyle w:val="a"/>
        <w:rPr>
          <w:rFonts w:hint="cs"/>
          <w:rtl/>
        </w:rPr>
      </w:pPr>
      <w:r>
        <w:rPr>
          <w:rFonts w:hint="cs"/>
          <w:rtl/>
        </w:rPr>
        <w:t xml:space="preserve">אין ולא יהיה. </w:t>
      </w:r>
    </w:p>
    <w:p w14:paraId="09370E7F" w14:textId="77777777" w:rsidR="00000000" w:rsidRDefault="00CF2391">
      <w:pPr>
        <w:pStyle w:val="a"/>
        <w:rPr>
          <w:rFonts w:hint="cs"/>
          <w:rtl/>
        </w:rPr>
      </w:pPr>
    </w:p>
    <w:p w14:paraId="2033CD0B" w14:textId="77777777" w:rsidR="00000000" w:rsidRDefault="00CF2391">
      <w:pPr>
        <w:pStyle w:val="SpeakerCon"/>
        <w:rPr>
          <w:rtl/>
        </w:rPr>
      </w:pPr>
      <w:bookmarkStart w:id="172" w:name="FS000000560T22_07_2003_17_37_36"/>
      <w:bookmarkEnd w:id="172"/>
      <w:r>
        <w:rPr>
          <w:rtl/>
        </w:rPr>
        <w:t>אחמד טיבי (חד"ש-תע"ל):</w:t>
      </w:r>
    </w:p>
    <w:p w14:paraId="7E4DED98" w14:textId="77777777" w:rsidR="00000000" w:rsidRDefault="00CF2391">
      <w:pPr>
        <w:pStyle w:val="a"/>
        <w:rPr>
          <w:rtl/>
        </w:rPr>
      </w:pPr>
    </w:p>
    <w:p w14:paraId="0EA0CED1" w14:textId="77777777" w:rsidR="00000000" w:rsidRDefault="00CF2391">
      <w:pPr>
        <w:pStyle w:val="a"/>
        <w:rPr>
          <w:rFonts w:hint="cs"/>
          <w:rtl/>
        </w:rPr>
      </w:pPr>
      <w:r>
        <w:rPr>
          <w:rFonts w:hint="cs"/>
          <w:rtl/>
        </w:rPr>
        <w:t>בגלל הה</w:t>
      </w:r>
      <w:r>
        <w:rPr>
          <w:rFonts w:hint="cs"/>
          <w:rtl/>
        </w:rPr>
        <w:t>צעות שלכם, אתם הובלתם לתסבוכת מדינית, כשעכשיו גם הפלסטינים וגם האמריקנים צריכים לעמול קשה כדי לבטל את האפקט הקשה ביותר על תהליך השלום. אתם יצרתם את העובדה השלילית ביותר בסכסוך הישראלי-הפלסטיני. הפלסטינים לא יכולים להגיע לבתי-חולים בערים בגלל הגדר הזאת, הפל</w:t>
      </w:r>
      <w:r>
        <w:rPr>
          <w:rFonts w:hint="cs"/>
          <w:rtl/>
        </w:rPr>
        <w:t xml:space="preserve">סטינים לא יכולים להגיע אל האדמות שלהם בדיר-אל-ע'וצון, ואתם רוצים להקים גדר, כי אתה רוצה "הם שם והם פה". אין לך, אדוני נציג מפלגת העבודה, שום פתרון פוליטי מעשי. </w:t>
      </w:r>
    </w:p>
    <w:p w14:paraId="4A2ADF4C" w14:textId="77777777" w:rsidR="00000000" w:rsidRDefault="00CF2391">
      <w:pPr>
        <w:pStyle w:val="a"/>
        <w:rPr>
          <w:rFonts w:hint="cs"/>
          <w:rtl/>
        </w:rPr>
      </w:pPr>
    </w:p>
    <w:p w14:paraId="69C5495D" w14:textId="77777777" w:rsidR="00000000" w:rsidRDefault="00CF2391">
      <w:pPr>
        <w:pStyle w:val="ad"/>
        <w:rPr>
          <w:rtl/>
        </w:rPr>
      </w:pPr>
      <w:r>
        <w:rPr>
          <w:rtl/>
        </w:rPr>
        <w:t>היו"ר נסים דהן:</w:t>
      </w:r>
    </w:p>
    <w:p w14:paraId="509C5E0F" w14:textId="77777777" w:rsidR="00000000" w:rsidRDefault="00CF2391">
      <w:pPr>
        <w:pStyle w:val="a"/>
        <w:rPr>
          <w:rtl/>
        </w:rPr>
      </w:pPr>
    </w:p>
    <w:p w14:paraId="19D14729" w14:textId="77777777" w:rsidR="00000000" w:rsidRDefault="00CF2391">
      <w:pPr>
        <w:pStyle w:val="a"/>
        <w:rPr>
          <w:rFonts w:hint="cs"/>
          <w:rtl/>
        </w:rPr>
      </w:pPr>
      <w:r>
        <w:rPr>
          <w:rFonts w:hint="cs"/>
          <w:rtl/>
        </w:rPr>
        <w:t>תודה רבה. חברת הכנסת גילה פינקלשטיין, בבקשה. חבר הכנסת רן כהן, אדוני משתלט על</w:t>
      </w:r>
      <w:r>
        <w:rPr>
          <w:rFonts w:hint="cs"/>
          <w:rtl/>
        </w:rPr>
        <w:t xml:space="preserve"> המליאה, וזה לא הגון. אני לא רוצה להשתמש בזכות שלי לנהל את הדיון באמצעים, בלחץ פיזי מתון. </w:t>
      </w:r>
    </w:p>
    <w:p w14:paraId="0CA39DFB" w14:textId="77777777" w:rsidR="00000000" w:rsidRDefault="00CF2391">
      <w:pPr>
        <w:pStyle w:val="a"/>
        <w:rPr>
          <w:rFonts w:hint="cs"/>
          <w:rtl/>
        </w:rPr>
      </w:pPr>
    </w:p>
    <w:p w14:paraId="7BF04E7E" w14:textId="77777777" w:rsidR="00000000" w:rsidRDefault="00CF2391">
      <w:pPr>
        <w:pStyle w:val="a"/>
        <w:rPr>
          <w:rFonts w:hint="cs"/>
          <w:rtl/>
        </w:rPr>
      </w:pPr>
      <w:r>
        <w:rPr>
          <w:rFonts w:hint="cs"/>
          <w:rtl/>
        </w:rPr>
        <w:t xml:space="preserve">אחריה - חבר הכנסת אהוד יתום, אחריו - חבר הכנסת אילן שלגי, ואחריו - חבר הכנסת אורי אריאל. </w:t>
      </w:r>
    </w:p>
    <w:p w14:paraId="4D002D56" w14:textId="77777777" w:rsidR="00000000" w:rsidRDefault="00CF2391">
      <w:pPr>
        <w:pStyle w:val="a"/>
        <w:rPr>
          <w:rFonts w:hint="cs"/>
          <w:rtl/>
        </w:rPr>
      </w:pPr>
    </w:p>
    <w:p w14:paraId="1AD815EF" w14:textId="77777777" w:rsidR="00000000" w:rsidRDefault="00CF2391">
      <w:pPr>
        <w:pStyle w:val="ac"/>
        <w:rPr>
          <w:rtl/>
        </w:rPr>
      </w:pPr>
      <w:r>
        <w:rPr>
          <w:rFonts w:hint="eastAsia"/>
          <w:rtl/>
        </w:rPr>
        <w:t>רן</w:t>
      </w:r>
      <w:r>
        <w:rPr>
          <w:rtl/>
        </w:rPr>
        <w:t xml:space="preserve"> כהן (מרצ):</w:t>
      </w:r>
    </w:p>
    <w:p w14:paraId="6ECE358F" w14:textId="77777777" w:rsidR="00000000" w:rsidRDefault="00CF2391">
      <w:pPr>
        <w:pStyle w:val="a"/>
        <w:rPr>
          <w:rFonts w:hint="cs"/>
          <w:rtl/>
        </w:rPr>
      </w:pPr>
    </w:p>
    <w:p w14:paraId="77E99094" w14:textId="77777777" w:rsidR="00000000" w:rsidRDefault="00CF2391">
      <w:pPr>
        <w:pStyle w:val="a"/>
        <w:rPr>
          <w:rFonts w:hint="cs"/>
          <w:rtl/>
        </w:rPr>
      </w:pPr>
      <w:r>
        <w:rPr>
          <w:rFonts w:hint="cs"/>
          <w:rtl/>
        </w:rPr>
        <w:t>חבר הכנסת טיבי מפעים אותי, משום שיש גדר בינינו לבין לבנון.</w:t>
      </w:r>
      <w:r>
        <w:rPr>
          <w:rFonts w:hint="cs"/>
          <w:rtl/>
        </w:rPr>
        <w:t xml:space="preserve"> </w:t>
      </w:r>
    </w:p>
    <w:p w14:paraId="565C71AE" w14:textId="77777777" w:rsidR="00000000" w:rsidRDefault="00CF2391">
      <w:pPr>
        <w:pStyle w:val="a"/>
        <w:rPr>
          <w:rFonts w:hint="cs"/>
          <w:rtl/>
        </w:rPr>
      </w:pPr>
    </w:p>
    <w:p w14:paraId="3381FA0D" w14:textId="77777777" w:rsidR="00000000" w:rsidRDefault="00CF2391">
      <w:pPr>
        <w:pStyle w:val="ac"/>
        <w:rPr>
          <w:rtl/>
        </w:rPr>
      </w:pPr>
      <w:r>
        <w:rPr>
          <w:rFonts w:hint="eastAsia"/>
          <w:rtl/>
        </w:rPr>
        <w:t>אחמד</w:t>
      </w:r>
      <w:r>
        <w:rPr>
          <w:rtl/>
        </w:rPr>
        <w:t xml:space="preserve"> טיבי (חד"ש-תע"ל):</w:t>
      </w:r>
    </w:p>
    <w:p w14:paraId="1C629666" w14:textId="77777777" w:rsidR="00000000" w:rsidRDefault="00CF2391">
      <w:pPr>
        <w:pStyle w:val="a"/>
        <w:rPr>
          <w:rFonts w:hint="cs"/>
          <w:rtl/>
        </w:rPr>
      </w:pPr>
    </w:p>
    <w:p w14:paraId="0D307A16" w14:textId="77777777" w:rsidR="00000000" w:rsidRDefault="00CF2391">
      <w:pPr>
        <w:pStyle w:val="a"/>
        <w:rPr>
          <w:rFonts w:hint="cs"/>
          <w:rtl/>
        </w:rPr>
      </w:pPr>
      <w:r>
        <w:rPr>
          <w:rFonts w:hint="cs"/>
          <w:rtl/>
        </w:rPr>
        <w:t xml:space="preserve">יש התנחלויות. </w:t>
      </w:r>
    </w:p>
    <w:p w14:paraId="17C845DB" w14:textId="77777777" w:rsidR="00000000" w:rsidRDefault="00CF2391">
      <w:pPr>
        <w:pStyle w:val="a"/>
        <w:rPr>
          <w:rFonts w:hint="cs"/>
          <w:rtl/>
        </w:rPr>
      </w:pPr>
    </w:p>
    <w:p w14:paraId="792CAE4F" w14:textId="77777777" w:rsidR="00000000" w:rsidRDefault="00CF2391">
      <w:pPr>
        <w:pStyle w:val="Speaker"/>
        <w:rPr>
          <w:rtl/>
        </w:rPr>
      </w:pPr>
      <w:bookmarkStart w:id="173" w:name="FS000001059T22_07_2003_17_43_19"/>
      <w:bookmarkStart w:id="174" w:name="_Toc46681727"/>
      <w:bookmarkStart w:id="175" w:name="_Toc50268900"/>
      <w:bookmarkEnd w:id="173"/>
      <w:r>
        <w:rPr>
          <w:rFonts w:hint="eastAsia"/>
          <w:rtl/>
        </w:rPr>
        <w:t>גילה</w:t>
      </w:r>
      <w:r>
        <w:rPr>
          <w:rtl/>
        </w:rPr>
        <w:t xml:space="preserve"> פינקלשטיין (מפד"ל):</w:t>
      </w:r>
      <w:bookmarkEnd w:id="174"/>
      <w:bookmarkEnd w:id="175"/>
    </w:p>
    <w:p w14:paraId="4227FF0A" w14:textId="77777777" w:rsidR="00000000" w:rsidRDefault="00CF2391">
      <w:pPr>
        <w:pStyle w:val="a"/>
        <w:rPr>
          <w:rFonts w:hint="cs"/>
          <w:rtl/>
        </w:rPr>
      </w:pPr>
    </w:p>
    <w:p w14:paraId="137003AB" w14:textId="77777777" w:rsidR="00000000" w:rsidRDefault="00CF2391">
      <w:pPr>
        <w:pStyle w:val="a"/>
        <w:rPr>
          <w:rFonts w:hint="cs"/>
          <w:rtl/>
        </w:rPr>
      </w:pPr>
      <w:r>
        <w:rPr>
          <w:rFonts w:hint="cs"/>
          <w:rtl/>
        </w:rPr>
        <w:t>אדוני היושב-ראש, כנסת נכבדה, מסכת הפיגועים הקשה שהיתה מנת חלקנו בשלוש השנים האחרונות אומנם פחתה במידה לא מבוטלת הודות למאמצים הבלתי-נלאים של כוחות הביטחון על זרועותיהם השונות, וכולנו אסיר</w:t>
      </w:r>
      <w:r>
        <w:rPr>
          <w:rFonts w:hint="cs"/>
          <w:rtl/>
        </w:rPr>
        <w:t>י תודה להם על פעילותם המאומצת. אלא שהמוטיבציה של ארגוני המחבלים לא פחתה, ומבול ההתרעות על פיגועים איננו פוסק. ברור שמלבד תקווה לחסדי שמים והמשך מאמצים בכיוון זה, יש לעודד את המשך בנייתה של גדר ההפרדה הביטחונית - ואני מדגישה הביטחונית, להוציא מלבם של טועים,</w:t>
      </w:r>
      <w:r>
        <w:rPr>
          <w:rFonts w:hint="cs"/>
          <w:rtl/>
        </w:rPr>
        <w:t xml:space="preserve"> שמא מדובר בגדר גבול. </w:t>
      </w:r>
    </w:p>
    <w:p w14:paraId="4B497337" w14:textId="77777777" w:rsidR="00000000" w:rsidRDefault="00CF2391">
      <w:pPr>
        <w:pStyle w:val="a"/>
        <w:rPr>
          <w:rFonts w:hint="cs"/>
          <w:rtl/>
        </w:rPr>
      </w:pPr>
    </w:p>
    <w:p w14:paraId="5BD5D261" w14:textId="77777777" w:rsidR="00000000" w:rsidRDefault="00CF2391">
      <w:pPr>
        <w:pStyle w:val="a"/>
        <w:rPr>
          <w:rFonts w:hint="cs"/>
          <w:rtl/>
        </w:rPr>
      </w:pPr>
      <w:r>
        <w:rPr>
          <w:rFonts w:hint="cs"/>
          <w:rtl/>
        </w:rPr>
        <w:t>אני בהחלט ערה לחשש העולה בהקשר זה, שמא ייוותרו יישובים או אזורים מסוימים מחוץ לגדר, גם תרתי משמע, ויהיו כביכול פחות מוגנים או פחות רלוונטיים. אני סבורה שאין ממש בחשש הזה נוכח הנסיבות הקשות שבהן אנו נתונים. האילוצים מחייבים אותנו לעש</w:t>
      </w:r>
      <w:r>
        <w:rPr>
          <w:rFonts w:hint="cs"/>
          <w:rtl/>
        </w:rPr>
        <w:t xml:space="preserve">ות הכול כדי למנוע ככל הניתן את חדירתו של הטרור. </w:t>
      </w:r>
    </w:p>
    <w:p w14:paraId="34F4C56E" w14:textId="77777777" w:rsidR="00000000" w:rsidRDefault="00CF2391">
      <w:pPr>
        <w:pStyle w:val="a"/>
        <w:rPr>
          <w:rFonts w:hint="cs"/>
          <w:rtl/>
        </w:rPr>
      </w:pPr>
    </w:p>
    <w:p w14:paraId="2D46DFE8" w14:textId="77777777" w:rsidR="00000000" w:rsidRDefault="00CF2391">
      <w:pPr>
        <w:pStyle w:val="a"/>
        <w:rPr>
          <w:rtl/>
        </w:rPr>
      </w:pPr>
      <w:r>
        <w:rPr>
          <w:rFonts w:hint="cs"/>
          <w:rtl/>
        </w:rPr>
        <w:t xml:space="preserve">זהו ההיבט העקרוני של הסוגיה, אך יש, כמובן, ההיבט המעשי בשטח. אני בהחלט מזדהה עם הצעד שננקט היום בידי חלק מחברי ועדת הכספים, שלא לאשר את ההקצבה לגדר לפני שמתברר מה הוא בדיוק התוואי המתוכנן שלה.      </w:t>
      </w:r>
    </w:p>
    <w:p w14:paraId="1308A40C" w14:textId="77777777" w:rsidR="00000000" w:rsidRDefault="00CF2391">
      <w:pPr>
        <w:pStyle w:val="a"/>
        <w:rPr>
          <w:rtl/>
        </w:rPr>
      </w:pPr>
    </w:p>
    <w:p w14:paraId="4D8A0EE4" w14:textId="77777777" w:rsidR="00000000" w:rsidRDefault="00CF2391">
      <w:pPr>
        <w:pStyle w:val="a"/>
        <w:rPr>
          <w:rFonts w:hint="cs"/>
          <w:rtl/>
        </w:rPr>
      </w:pPr>
      <w:r>
        <w:rPr>
          <w:rFonts w:hint="cs"/>
          <w:rtl/>
        </w:rPr>
        <w:t xml:space="preserve">אומנם </w:t>
      </w:r>
      <w:r>
        <w:rPr>
          <w:rFonts w:hint="cs"/>
          <w:rtl/>
        </w:rPr>
        <w:t xml:space="preserve">לא הכול לגמרי ברור, אך ממה שנמסר לפני זמן לא רב נודע, כי עד כה אושרו לבנייה 220 קילומטר, ובשטח נבנו 150 קילומטר מאזור סאלם בצפון עד אלקנה במרכז. לעומת זאת, עדיין אין אישור של הגורמים הרלוונטיים לכל הקטע שמאלקנה ועד ים-המלח. על-פי נתונים שנמסרו לי, גם הגדר </w:t>
      </w:r>
      <w:r>
        <w:rPr>
          <w:rFonts w:hint="cs"/>
          <w:rtl/>
        </w:rPr>
        <w:t xml:space="preserve">בצפונה ובדרומה של ירושלים בעייתית, שכן מדובר ב-22 קילומטרים שניתן לעקוף אותם בקלות יחסית, והרי מי שמחפש לפגע אינו בוחל באמצעים ואינו חוסך במאמצים לשם הוצאת זממו אל הפועל. </w:t>
      </w:r>
    </w:p>
    <w:p w14:paraId="446A12F3" w14:textId="77777777" w:rsidR="00000000" w:rsidRDefault="00CF2391">
      <w:pPr>
        <w:pStyle w:val="a"/>
        <w:rPr>
          <w:rFonts w:hint="cs"/>
          <w:rtl/>
        </w:rPr>
      </w:pPr>
    </w:p>
    <w:p w14:paraId="3465D11D" w14:textId="77777777" w:rsidR="00000000" w:rsidRDefault="00CF2391">
      <w:pPr>
        <w:pStyle w:val="a"/>
        <w:rPr>
          <w:rFonts w:hint="cs"/>
          <w:rtl/>
        </w:rPr>
      </w:pPr>
      <w:r>
        <w:rPr>
          <w:rFonts w:hint="cs"/>
          <w:rtl/>
        </w:rPr>
        <w:t xml:space="preserve">מעבר לנפגעים הישירים מהפיגועים </w:t>
      </w:r>
      <w:r>
        <w:rPr>
          <w:rtl/>
        </w:rPr>
        <w:t>–</w:t>
      </w:r>
      <w:r>
        <w:rPr>
          <w:rFonts w:hint="cs"/>
          <w:rtl/>
        </w:rPr>
        <w:t xml:space="preserve"> ההרוגים, הפצועים ובני משפחותיהם - אני מבקשת להזכיר</w:t>
      </w:r>
      <w:r>
        <w:rPr>
          <w:rFonts w:hint="cs"/>
          <w:rtl/>
        </w:rPr>
        <w:t xml:space="preserve"> כאן עוד היבט כואב של המצב הביטחוני הרעוע והמתמשך, הנוגע לחייהם של ילדים רבים ודווקא בתוך "הקו הירוק". מחקר שנערך לאחרונה קובע, כי כ-40% מהילדים סובלים מתסמונת פוסט-טראומתית בשל המתח הביטחוני והאירועים הקשורים בו. זה נתון קשה, שהשלכותיו על ילדינו אינן פשוט</w:t>
      </w:r>
      <w:r>
        <w:rPr>
          <w:rFonts w:hint="cs"/>
          <w:rtl/>
        </w:rPr>
        <w:t xml:space="preserve">ות, והוא מחזק את הצורך בגדר. </w:t>
      </w:r>
    </w:p>
    <w:p w14:paraId="41142166" w14:textId="77777777" w:rsidR="00000000" w:rsidRDefault="00CF2391">
      <w:pPr>
        <w:pStyle w:val="a"/>
        <w:rPr>
          <w:rFonts w:hint="cs"/>
          <w:rtl/>
        </w:rPr>
      </w:pPr>
    </w:p>
    <w:p w14:paraId="3C52140E" w14:textId="77777777" w:rsidR="00000000" w:rsidRDefault="00CF2391">
      <w:pPr>
        <w:pStyle w:val="a"/>
        <w:rPr>
          <w:rFonts w:hint="cs"/>
          <w:rtl/>
        </w:rPr>
      </w:pPr>
      <w:r>
        <w:rPr>
          <w:rFonts w:hint="cs"/>
          <w:rtl/>
        </w:rPr>
        <w:t xml:space="preserve">אלוף פיקוד הצפון גבי אשכנזי התבטא לא מזמן, כי לאחרונה נמנעו לפחות שני פיגועים הודות לקיומה של הגדר. ניכרת מגמה של מעבר מג'נין לשכם, ונדמה לי שהדברים מדברים בעד עצמם. </w:t>
      </w:r>
    </w:p>
    <w:p w14:paraId="33D83A4C" w14:textId="77777777" w:rsidR="00000000" w:rsidRDefault="00CF2391">
      <w:pPr>
        <w:pStyle w:val="a"/>
        <w:rPr>
          <w:rFonts w:hint="cs"/>
          <w:rtl/>
        </w:rPr>
      </w:pPr>
    </w:p>
    <w:p w14:paraId="09414DF4" w14:textId="77777777" w:rsidR="00000000" w:rsidRDefault="00CF2391">
      <w:pPr>
        <w:pStyle w:val="ac"/>
        <w:rPr>
          <w:rtl/>
        </w:rPr>
      </w:pPr>
      <w:r>
        <w:rPr>
          <w:rFonts w:hint="eastAsia"/>
          <w:rtl/>
        </w:rPr>
        <w:t>עמרם</w:t>
      </w:r>
      <w:r>
        <w:rPr>
          <w:rtl/>
        </w:rPr>
        <w:t xml:space="preserve"> מצנע (העבודה-מימד):</w:t>
      </w:r>
    </w:p>
    <w:p w14:paraId="2958430A" w14:textId="77777777" w:rsidR="00000000" w:rsidRDefault="00CF2391">
      <w:pPr>
        <w:pStyle w:val="a"/>
        <w:rPr>
          <w:rFonts w:hint="cs"/>
          <w:rtl/>
        </w:rPr>
      </w:pPr>
    </w:p>
    <w:p w14:paraId="3A108F5B" w14:textId="77777777" w:rsidR="00000000" w:rsidRDefault="00CF2391">
      <w:pPr>
        <w:pStyle w:val="a"/>
        <w:rPr>
          <w:rFonts w:hint="cs"/>
          <w:rtl/>
        </w:rPr>
      </w:pPr>
      <w:r>
        <w:rPr>
          <w:rFonts w:hint="cs"/>
          <w:rtl/>
        </w:rPr>
        <w:t>את בעד או נגד?</w:t>
      </w:r>
    </w:p>
    <w:p w14:paraId="28585CCB" w14:textId="77777777" w:rsidR="00000000" w:rsidRDefault="00CF2391">
      <w:pPr>
        <w:pStyle w:val="a"/>
        <w:rPr>
          <w:rFonts w:hint="cs"/>
          <w:rtl/>
        </w:rPr>
      </w:pPr>
    </w:p>
    <w:p w14:paraId="60EC9D34" w14:textId="77777777" w:rsidR="00000000" w:rsidRDefault="00CF2391">
      <w:pPr>
        <w:pStyle w:val="SpeakerCon"/>
        <w:rPr>
          <w:rtl/>
        </w:rPr>
      </w:pPr>
      <w:bookmarkStart w:id="176" w:name="FS000001059T22_07_2003_17_53_06C"/>
      <w:bookmarkEnd w:id="176"/>
      <w:r>
        <w:rPr>
          <w:rtl/>
        </w:rPr>
        <w:t>גילה פינקלשטיין</w:t>
      </w:r>
      <w:r>
        <w:rPr>
          <w:rtl/>
        </w:rPr>
        <w:t xml:space="preserve"> (מפד"ל):</w:t>
      </w:r>
    </w:p>
    <w:p w14:paraId="7057BC57" w14:textId="77777777" w:rsidR="00000000" w:rsidRDefault="00CF2391">
      <w:pPr>
        <w:pStyle w:val="a"/>
        <w:rPr>
          <w:rtl/>
        </w:rPr>
      </w:pPr>
    </w:p>
    <w:p w14:paraId="70E13762" w14:textId="77777777" w:rsidR="00000000" w:rsidRDefault="00CF2391">
      <w:pPr>
        <w:pStyle w:val="a"/>
        <w:rPr>
          <w:rFonts w:hint="cs"/>
          <w:rtl/>
        </w:rPr>
      </w:pPr>
      <w:r>
        <w:rPr>
          <w:rFonts w:hint="cs"/>
          <w:rtl/>
        </w:rPr>
        <w:t>אני תומכת בדרישה שהעלו חברי כנסת נוספים לקבל ממשרד הביטחון עדכונים על אופי הגדר והתוואי המתוכנן שלה, כי נראה שיש לא מעט ערפול סביב הנושא. אני שואלת את ראש הממשלה: האם המדיניות העמומה הזאת מכוונת? את מי היא נועדה לשרת? אולי את האמריקנים, שלפתע הח</w:t>
      </w:r>
      <w:r>
        <w:rPr>
          <w:rFonts w:hint="cs"/>
          <w:rtl/>
        </w:rPr>
        <w:t xml:space="preserve">לו להסתייג מתוכנית הגדר? נדמה לי שעלינו לעשות את מה שנראה לנו ראוי וחשוב להבטחת שלומם וביטחונם של המדינה ואזרחיה, ואם זה הדבר הנכון לעשותו לעת כזאת, הרי שיש לשקול היטב את התוואי ולהזדרז בבניית הגדר. תודה. </w:t>
      </w:r>
    </w:p>
    <w:p w14:paraId="0B16AC75" w14:textId="77777777" w:rsidR="00000000" w:rsidRDefault="00CF2391">
      <w:pPr>
        <w:pStyle w:val="a"/>
        <w:rPr>
          <w:rFonts w:hint="cs"/>
          <w:rtl/>
        </w:rPr>
      </w:pPr>
    </w:p>
    <w:p w14:paraId="7FE2AFBC" w14:textId="77777777" w:rsidR="00000000" w:rsidRDefault="00CF2391">
      <w:pPr>
        <w:pStyle w:val="ad"/>
        <w:rPr>
          <w:rtl/>
        </w:rPr>
      </w:pPr>
      <w:r>
        <w:rPr>
          <w:rtl/>
        </w:rPr>
        <w:t>היו"ר נסים דהן:</w:t>
      </w:r>
    </w:p>
    <w:p w14:paraId="367CB815" w14:textId="77777777" w:rsidR="00000000" w:rsidRDefault="00CF2391">
      <w:pPr>
        <w:pStyle w:val="a"/>
        <w:rPr>
          <w:rtl/>
        </w:rPr>
      </w:pPr>
    </w:p>
    <w:p w14:paraId="69AECFF9" w14:textId="77777777" w:rsidR="00000000" w:rsidRDefault="00CF2391">
      <w:pPr>
        <w:pStyle w:val="a"/>
        <w:rPr>
          <w:rFonts w:hint="cs"/>
          <w:rtl/>
        </w:rPr>
      </w:pPr>
      <w:r>
        <w:rPr>
          <w:rFonts w:hint="cs"/>
          <w:rtl/>
        </w:rPr>
        <w:t>תודה רבה וכל הכבוד גם על שמירת ה</w:t>
      </w:r>
      <w:r>
        <w:rPr>
          <w:rFonts w:hint="cs"/>
          <w:rtl/>
        </w:rPr>
        <w:t xml:space="preserve">זמן. חבר הכנסת אהוד יתום, בבקשה. חברי חברי הכנסת, אני מציע שהדיון הזה יימשך במועד אחר, ושלא נקרא היום הודעות סיכום. הדיון יימשך, אנחנו נמשיך עם עוד דובר אחד, חבר אהוד יתום, ואחריו - חבר הכנסת אילן שלגי, ואם הוא לא יהיה </w:t>
      </w:r>
      <w:r>
        <w:rPr>
          <w:rtl/>
        </w:rPr>
        <w:t>–</w:t>
      </w:r>
      <w:r>
        <w:rPr>
          <w:rFonts w:hint="cs"/>
          <w:rtl/>
        </w:rPr>
        <w:t xml:space="preserve"> חבר הכנסת אורי אריאל. אם הוא לא יהי</w:t>
      </w:r>
      <w:r>
        <w:rPr>
          <w:rFonts w:hint="cs"/>
          <w:rtl/>
        </w:rPr>
        <w:t xml:space="preserve">ה </w:t>
      </w:r>
      <w:r>
        <w:rPr>
          <w:rtl/>
        </w:rPr>
        <w:t>–</w:t>
      </w:r>
      <w:r>
        <w:rPr>
          <w:rFonts w:hint="cs"/>
          <w:rtl/>
        </w:rPr>
        <w:t xml:space="preserve"> חבר הכנסת אריה אלדד. בזה יסתיים הדיון היום, והוא יימשך במועד אחר. כך אני אמליץ ליושב-ראש, ולא נקרא היום הודעות סיכום, אלא נעבור לנושא הבא. </w:t>
      </w:r>
    </w:p>
    <w:p w14:paraId="726D7532" w14:textId="77777777" w:rsidR="00000000" w:rsidRDefault="00CF2391">
      <w:pPr>
        <w:pStyle w:val="a"/>
        <w:rPr>
          <w:rFonts w:hint="cs"/>
          <w:rtl/>
        </w:rPr>
      </w:pPr>
    </w:p>
    <w:p w14:paraId="6C35F506" w14:textId="77777777" w:rsidR="00000000" w:rsidRDefault="00CF2391">
      <w:pPr>
        <w:pStyle w:val="Speaker"/>
        <w:rPr>
          <w:rtl/>
        </w:rPr>
      </w:pPr>
      <w:bookmarkStart w:id="177" w:name="FS000001032T22_07_2003_17_56_17"/>
      <w:bookmarkStart w:id="178" w:name="_Toc46681728"/>
      <w:bookmarkStart w:id="179" w:name="_Toc50268901"/>
      <w:bookmarkEnd w:id="177"/>
      <w:r>
        <w:rPr>
          <w:rFonts w:hint="eastAsia"/>
          <w:rtl/>
        </w:rPr>
        <w:t>אהוד</w:t>
      </w:r>
      <w:r>
        <w:rPr>
          <w:rtl/>
        </w:rPr>
        <w:t xml:space="preserve"> יתום (הליכוד):</w:t>
      </w:r>
      <w:bookmarkEnd w:id="178"/>
      <w:bookmarkEnd w:id="179"/>
    </w:p>
    <w:p w14:paraId="6D05DCBD" w14:textId="77777777" w:rsidR="00000000" w:rsidRDefault="00CF2391">
      <w:pPr>
        <w:pStyle w:val="a"/>
        <w:rPr>
          <w:rFonts w:hint="cs"/>
          <w:rtl/>
        </w:rPr>
      </w:pPr>
    </w:p>
    <w:p w14:paraId="14F23EB7" w14:textId="77777777" w:rsidR="00000000" w:rsidRDefault="00CF2391">
      <w:pPr>
        <w:pStyle w:val="a"/>
        <w:rPr>
          <w:rFonts w:hint="cs"/>
          <w:rtl/>
        </w:rPr>
      </w:pPr>
      <w:r>
        <w:rPr>
          <w:rFonts w:hint="cs"/>
          <w:rtl/>
        </w:rPr>
        <w:t>אדוני היושב-ראש, חברי חברי הכנסת, הגדר, כפי שקוראים לה, גדר ההיפרדות, יוצרת היפרדות בין יה</w:t>
      </w:r>
      <w:r>
        <w:rPr>
          <w:rFonts w:hint="cs"/>
          <w:rtl/>
        </w:rPr>
        <w:t xml:space="preserve">ודים ליהודים, פשוטו כמשמעו. היכן שהיא לא תעבור והיכן שתהיה תשתיתה הגיאוגרפית היא יוצרת היפרדות בין יהודים שיחיו במערב לבין יהודים שיחיו ממזרח לגדר. זה מעמיד, אדוני היושב-ראש, את מצבם הביטחוני של היהודים שיחיו ממזרח לגדר במצב בלתי סימפתי לחלוטין. </w:t>
      </w:r>
    </w:p>
    <w:p w14:paraId="2C5CB64B" w14:textId="77777777" w:rsidR="00000000" w:rsidRDefault="00CF2391">
      <w:pPr>
        <w:pStyle w:val="a"/>
        <w:rPr>
          <w:rFonts w:hint="cs"/>
          <w:rtl/>
        </w:rPr>
      </w:pPr>
    </w:p>
    <w:p w14:paraId="7BCA1D7B" w14:textId="77777777" w:rsidR="00000000" w:rsidRDefault="00CF2391">
      <w:pPr>
        <w:pStyle w:val="a"/>
        <w:rPr>
          <w:rFonts w:hint="cs"/>
          <w:rtl/>
        </w:rPr>
      </w:pPr>
      <w:r>
        <w:rPr>
          <w:rFonts w:hint="cs"/>
          <w:rtl/>
        </w:rPr>
        <w:t>כולנו יו</w:t>
      </w:r>
      <w:r>
        <w:rPr>
          <w:rFonts w:hint="cs"/>
          <w:rtl/>
        </w:rPr>
        <w:t>דעים וכולנו יוצאים מתוך הנחת עבודה נכונה, שהגדר לא תמנע את כל הפיגועים, כי המוטיבציה של הטרוריסטים הערבים-הפלסטינים היא מוטיבציה ששום מכשול לא יעצור בעדה לפגע בנו, בחפים מפשע, בעורף, בערים, בכפרים, בבתי-הקפה ובמקומות אחרים. היא תמזער את הנזקים, זה נכון, אב</w:t>
      </w:r>
      <w:r>
        <w:rPr>
          <w:rFonts w:hint="cs"/>
          <w:rtl/>
        </w:rPr>
        <w:t xml:space="preserve">ל היא תסיט את כל האש, את כל מעשי ההתאבדות ואת כל הרצון לרצוח יהודים לכיוון אותם יהודים, שבכך נגרום להם להיות נחותים מבחינת אבטחה. זאת נקודה אחת שכדאי להביא בחשבון. </w:t>
      </w:r>
    </w:p>
    <w:p w14:paraId="13D9E768" w14:textId="77777777" w:rsidR="00000000" w:rsidRDefault="00CF2391">
      <w:pPr>
        <w:pStyle w:val="a"/>
        <w:rPr>
          <w:rFonts w:hint="cs"/>
          <w:rtl/>
        </w:rPr>
      </w:pPr>
    </w:p>
    <w:p w14:paraId="298F2DAA" w14:textId="77777777" w:rsidR="00000000" w:rsidRDefault="00CF2391">
      <w:pPr>
        <w:pStyle w:val="a"/>
        <w:rPr>
          <w:rFonts w:hint="cs"/>
          <w:rtl/>
        </w:rPr>
      </w:pPr>
      <w:r>
        <w:rPr>
          <w:rFonts w:hint="cs"/>
          <w:rtl/>
        </w:rPr>
        <w:t xml:space="preserve">נקודה שנייה </w:t>
      </w:r>
      <w:r>
        <w:rPr>
          <w:rtl/>
        </w:rPr>
        <w:t>–</w:t>
      </w:r>
      <w:r>
        <w:rPr>
          <w:rFonts w:hint="cs"/>
          <w:rtl/>
        </w:rPr>
        <w:t xml:space="preserve"> הגדר היא אומנם מכשול, אבל אני מכיר את הטרור הפלסטיני זה עשרות בשנים, ואני חי</w:t>
      </w:r>
      <w:r>
        <w:rPr>
          <w:rFonts w:hint="cs"/>
          <w:rtl/>
        </w:rPr>
        <w:t xml:space="preserve">יב לומר לכם שיכולת היצירתיות שלהם ויכולת הדבקות שלהם במטרתם הזדונית והקשה לפגוע בנו ולראות בנו מדינה בת-חלוף היא כזאת, שהם מוצאים כל פעם את הנתיב ואת הדרך לפגוע בנו. </w:t>
      </w:r>
    </w:p>
    <w:p w14:paraId="74D7A507" w14:textId="77777777" w:rsidR="00000000" w:rsidRDefault="00CF2391">
      <w:pPr>
        <w:pStyle w:val="a"/>
        <w:rPr>
          <w:rFonts w:hint="cs"/>
          <w:rtl/>
        </w:rPr>
      </w:pPr>
    </w:p>
    <w:p w14:paraId="0FE2E852" w14:textId="77777777" w:rsidR="00000000" w:rsidRDefault="00CF2391">
      <w:pPr>
        <w:pStyle w:val="a"/>
        <w:rPr>
          <w:rFonts w:hint="cs"/>
          <w:rtl/>
        </w:rPr>
      </w:pPr>
      <w:r>
        <w:rPr>
          <w:rFonts w:hint="cs"/>
          <w:rtl/>
        </w:rPr>
        <w:t>על כן, במצב כזה שבו אנחנו עומדים היום, אדוני היושב-ראש, אם לשלום פנינו, לשם מה גדר? בשבי</w:t>
      </w:r>
      <w:r>
        <w:rPr>
          <w:rFonts w:hint="cs"/>
          <w:rtl/>
        </w:rPr>
        <w:t>ל מה להשקיע במצבה הכלכלי הקשה של המדינה? אני אומר חד-משמעית, שכסף לא צריך להוות מכשול להצלת חיי אדם, אבל אם לשלום פנינו, הרי שלגדר אין משמעות. ואם למלחמה של הטרור בנו פנינו, הרי שהגדר תהווה עוד מכשול, עוד סיכת ביטחון, אבל לא תמנע מכוחותינו שלנו מבחינה מודי</w:t>
      </w:r>
      <w:r>
        <w:rPr>
          <w:rFonts w:hint="cs"/>
          <w:rtl/>
        </w:rPr>
        <w:t xml:space="preserve">עינית ומבחינה מבצעית לשוב ל"חומת מגן" 4 ו-5 ו-6 כאן ושם על מנת לנסות ולמגר את הטרור האכזרי. </w:t>
      </w:r>
    </w:p>
    <w:p w14:paraId="0EF73F20" w14:textId="77777777" w:rsidR="00000000" w:rsidRDefault="00CF2391">
      <w:pPr>
        <w:pStyle w:val="a"/>
        <w:rPr>
          <w:rFonts w:hint="cs"/>
          <w:rtl/>
        </w:rPr>
      </w:pPr>
    </w:p>
    <w:p w14:paraId="3E3D5DFB" w14:textId="77777777" w:rsidR="00000000" w:rsidRDefault="00CF2391">
      <w:pPr>
        <w:pStyle w:val="a"/>
        <w:rPr>
          <w:rFonts w:hint="cs"/>
          <w:rtl/>
        </w:rPr>
      </w:pPr>
      <w:r>
        <w:rPr>
          <w:rFonts w:hint="cs"/>
          <w:rtl/>
        </w:rPr>
        <w:t xml:space="preserve">נקודה נוספת, אדוני היושב-ראש, אני חושב שצריך לעשות היום מחשבה שנייה. טוב מאוד לעשות דיונים וטוב מאוד לחשוב. לא ייתכן מצב שבימים הקשים ביותר, בלי להאשים אף אחד </w:t>
      </w:r>
      <w:r>
        <w:rPr>
          <w:rtl/>
        </w:rPr>
        <w:t>–</w:t>
      </w:r>
      <w:r>
        <w:rPr>
          <w:rFonts w:hint="cs"/>
          <w:rtl/>
        </w:rPr>
        <w:t xml:space="preserve"> א</w:t>
      </w:r>
      <w:r>
        <w:rPr>
          <w:rFonts w:hint="cs"/>
          <w:rtl/>
        </w:rPr>
        <w:t xml:space="preserve">ת שר הביטחון הקודם, את שר הביטחון הנוכחי, את ראש הממשלה הקודם, את ראש הממשלה הנוכחי </w:t>
      </w:r>
      <w:r>
        <w:rPr>
          <w:rtl/>
        </w:rPr>
        <w:t>–</w:t>
      </w:r>
      <w:r>
        <w:rPr>
          <w:rFonts w:hint="cs"/>
          <w:rtl/>
        </w:rPr>
        <w:t xml:space="preserve"> לא ייתכן שבמשך כל כך הרבה זמן לא היה סיפק בידינו לבנות את הגדר, ודווקא היום, בימים אלה, כשיש אור בקצה המנהרה, ואף אחד מאתנו עדיין לא יודע אם זה אור של תקווה או אור של קטר</w:t>
      </w:r>
      <w:r>
        <w:rPr>
          <w:rFonts w:hint="cs"/>
          <w:rtl/>
        </w:rPr>
        <w:t xml:space="preserve"> דורסני וטרוריסטי שנע לקראתנו, מחליטים לבנות. בואו "נעשה חושבים" פעם נוספת. מה בוער? למה להחליט היום החלטה כזאת? אפשר בהחלט לקבל את ההחלטה הזאת אחרי מחשבה נוספת והתייעצות עם גורמי הביטחון. </w:t>
      </w:r>
    </w:p>
    <w:p w14:paraId="534B383B" w14:textId="77777777" w:rsidR="00000000" w:rsidRDefault="00CF2391">
      <w:pPr>
        <w:pStyle w:val="a"/>
        <w:rPr>
          <w:rFonts w:hint="cs"/>
          <w:rtl/>
        </w:rPr>
      </w:pPr>
    </w:p>
    <w:p w14:paraId="07B9054E" w14:textId="77777777" w:rsidR="00000000" w:rsidRDefault="00CF2391">
      <w:pPr>
        <w:pStyle w:val="a"/>
        <w:rPr>
          <w:rFonts w:hint="cs"/>
          <w:rtl/>
        </w:rPr>
      </w:pPr>
      <w:r>
        <w:rPr>
          <w:rFonts w:hint="cs"/>
          <w:rtl/>
        </w:rPr>
        <w:t>אני רוצה להציע עוד דבר, אדוני היושב-ראש, ובזה לסיים. אם אנחנו עוס</w:t>
      </w:r>
      <w:r>
        <w:rPr>
          <w:rFonts w:hint="cs"/>
          <w:rtl/>
        </w:rPr>
        <w:t>קים בביטחון של תושבים יהודים ותושבים פלסטינים. למה שלא ניזום עם הרשות הפלסטינית מהלך משותף שבו כל מדינה תגדר את יישוביה שלה, גם היישובים הפלסטיניים. בכך יימנעו יציאות של פלסטינים לבצע בנו מעשי הרג, ואנחנו נגדר את היישובים שלנו, אבל גדר היפרדות בין יהודים ל</w:t>
      </w:r>
      <w:r>
        <w:rPr>
          <w:rFonts w:hint="cs"/>
          <w:rtl/>
        </w:rPr>
        <w:t xml:space="preserve">יהודים - שיש מי שטוען שהיא גדר ביטחונית, ויש מי שטוען שהיא גדר מדינית </w:t>
      </w:r>
      <w:r>
        <w:rPr>
          <w:rtl/>
        </w:rPr>
        <w:t>–</w:t>
      </w:r>
      <w:r>
        <w:rPr>
          <w:rFonts w:hint="cs"/>
          <w:rtl/>
        </w:rPr>
        <w:t xml:space="preserve"> לא תהיה, כי היא מיותרת, לפחות בימים אלה. תודה רבה.</w:t>
      </w:r>
    </w:p>
    <w:p w14:paraId="600D3AF4" w14:textId="77777777" w:rsidR="00000000" w:rsidRDefault="00CF2391">
      <w:pPr>
        <w:pStyle w:val="a"/>
        <w:ind w:firstLine="0"/>
        <w:rPr>
          <w:rFonts w:hint="cs"/>
          <w:rtl/>
        </w:rPr>
      </w:pPr>
    </w:p>
    <w:p w14:paraId="769B96A0" w14:textId="77777777" w:rsidR="00000000" w:rsidRDefault="00CF2391">
      <w:pPr>
        <w:pStyle w:val="ad"/>
        <w:rPr>
          <w:rtl/>
        </w:rPr>
      </w:pPr>
      <w:r>
        <w:rPr>
          <w:rtl/>
        </w:rPr>
        <w:t>היו"ר נסים דהן:</w:t>
      </w:r>
    </w:p>
    <w:p w14:paraId="49EE7F38" w14:textId="77777777" w:rsidR="00000000" w:rsidRDefault="00CF2391">
      <w:pPr>
        <w:pStyle w:val="a"/>
        <w:rPr>
          <w:rtl/>
        </w:rPr>
      </w:pPr>
    </w:p>
    <w:p w14:paraId="5D93745D" w14:textId="77777777" w:rsidR="00000000" w:rsidRDefault="00CF2391">
      <w:pPr>
        <w:pStyle w:val="a"/>
        <w:rPr>
          <w:rFonts w:hint="cs"/>
          <w:rtl/>
        </w:rPr>
      </w:pPr>
      <w:r>
        <w:rPr>
          <w:rFonts w:hint="cs"/>
          <w:rtl/>
        </w:rPr>
        <w:t xml:space="preserve">תודה רבה, אדוני. חבר הכנסת אילן שלגי </w:t>
      </w:r>
      <w:r>
        <w:rPr>
          <w:rtl/>
        </w:rPr>
        <w:t>–</w:t>
      </w:r>
      <w:r>
        <w:rPr>
          <w:rFonts w:hint="cs"/>
          <w:rtl/>
        </w:rPr>
        <w:t xml:space="preserve"> אינו נוכח. חבר הכנסת אורי אריאל </w:t>
      </w:r>
      <w:r>
        <w:rPr>
          <w:rtl/>
        </w:rPr>
        <w:t>–</w:t>
      </w:r>
      <w:r>
        <w:rPr>
          <w:rFonts w:hint="cs"/>
          <w:rtl/>
        </w:rPr>
        <w:t xml:space="preserve"> אינו נוכח. חבר הכנסת אריה אלדד, אחרון הדוב</w:t>
      </w:r>
      <w:r>
        <w:rPr>
          <w:rFonts w:hint="cs"/>
          <w:rtl/>
        </w:rPr>
        <w:t>רים להיום בנושא הזה של גדר ההפרדה. הדיון יימשך במועד אחר, שיקבע היושב-ראש.</w:t>
      </w:r>
    </w:p>
    <w:p w14:paraId="7CE3F8A3" w14:textId="77777777" w:rsidR="00000000" w:rsidRDefault="00CF2391">
      <w:pPr>
        <w:pStyle w:val="a"/>
        <w:rPr>
          <w:rFonts w:hint="cs"/>
          <w:rtl/>
        </w:rPr>
      </w:pPr>
    </w:p>
    <w:p w14:paraId="50C671C9" w14:textId="77777777" w:rsidR="00000000" w:rsidRDefault="00CF2391">
      <w:pPr>
        <w:pStyle w:val="ac"/>
        <w:rPr>
          <w:rtl/>
        </w:rPr>
      </w:pPr>
      <w:r>
        <w:rPr>
          <w:rFonts w:hint="eastAsia"/>
          <w:rtl/>
        </w:rPr>
        <w:t>אברהם</w:t>
      </w:r>
      <w:r>
        <w:rPr>
          <w:rtl/>
        </w:rPr>
        <w:t xml:space="preserve"> רביץ (יהדות התורה):</w:t>
      </w:r>
    </w:p>
    <w:p w14:paraId="68080D80" w14:textId="77777777" w:rsidR="00000000" w:rsidRDefault="00CF2391">
      <w:pPr>
        <w:pStyle w:val="a"/>
        <w:rPr>
          <w:rFonts w:hint="cs"/>
          <w:rtl/>
        </w:rPr>
      </w:pPr>
    </w:p>
    <w:p w14:paraId="17FACD68" w14:textId="77777777" w:rsidR="00000000" w:rsidRDefault="00CF2391">
      <w:pPr>
        <w:pStyle w:val="a"/>
        <w:rPr>
          <w:rFonts w:hint="cs"/>
          <w:rtl/>
        </w:rPr>
      </w:pPr>
      <w:r>
        <w:rPr>
          <w:rFonts w:hint="cs"/>
          <w:rtl/>
        </w:rPr>
        <w:t xml:space="preserve">אני מוכן לוותר על שלוש הדקות בדיון הבא ולקבל אותן עכשיו. </w:t>
      </w:r>
    </w:p>
    <w:p w14:paraId="0BA6C376" w14:textId="77777777" w:rsidR="00000000" w:rsidRDefault="00CF2391">
      <w:pPr>
        <w:pStyle w:val="a"/>
        <w:ind w:firstLine="0"/>
        <w:rPr>
          <w:rFonts w:hint="cs"/>
          <w:rtl/>
        </w:rPr>
      </w:pPr>
    </w:p>
    <w:p w14:paraId="17A52D95" w14:textId="77777777" w:rsidR="00000000" w:rsidRDefault="00CF2391">
      <w:pPr>
        <w:pStyle w:val="ad"/>
        <w:rPr>
          <w:rtl/>
        </w:rPr>
      </w:pPr>
      <w:r>
        <w:rPr>
          <w:rtl/>
        </w:rPr>
        <w:t>היו"ר נסים דהן:</w:t>
      </w:r>
    </w:p>
    <w:p w14:paraId="36D26AF2" w14:textId="77777777" w:rsidR="00000000" w:rsidRDefault="00CF2391">
      <w:pPr>
        <w:pStyle w:val="a"/>
        <w:rPr>
          <w:rtl/>
        </w:rPr>
      </w:pPr>
    </w:p>
    <w:p w14:paraId="415D9A22" w14:textId="77777777" w:rsidR="00000000" w:rsidRDefault="00CF2391">
      <w:pPr>
        <w:pStyle w:val="a"/>
        <w:rPr>
          <w:rFonts w:hint="cs"/>
          <w:rtl/>
        </w:rPr>
      </w:pPr>
      <w:r>
        <w:rPr>
          <w:rFonts w:hint="cs"/>
          <w:rtl/>
        </w:rPr>
        <w:t>אני מציע שמישהו ייקח יוזמה, יעבור בין הדוברים בדיון הבא, ואם כולם יוותרו, אנח</w:t>
      </w:r>
      <w:r>
        <w:rPr>
          <w:rFonts w:hint="cs"/>
          <w:rtl/>
        </w:rPr>
        <w:t>נו נמשיך את הדיון על הגדר. הדיון הבא הוא דיון בהצעת חוק הרשות השנייה לטלוויזיה ורדיו (תיקון מס' 20), קריאה ראשונה, ותהיה גם הצבעה. בבקשה, אדוני, שלוש דקות לרשותך.</w:t>
      </w:r>
    </w:p>
    <w:p w14:paraId="3EEEEA7C" w14:textId="77777777" w:rsidR="00000000" w:rsidRDefault="00CF2391">
      <w:pPr>
        <w:pStyle w:val="a"/>
        <w:rPr>
          <w:rFonts w:hint="cs"/>
          <w:rtl/>
        </w:rPr>
      </w:pPr>
    </w:p>
    <w:p w14:paraId="6EA6729B" w14:textId="77777777" w:rsidR="00000000" w:rsidRDefault="00CF2391">
      <w:pPr>
        <w:pStyle w:val="Speaker"/>
        <w:rPr>
          <w:rtl/>
        </w:rPr>
      </w:pPr>
      <w:bookmarkStart w:id="180" w:name="FS000001055T22_07_2003_18_01_43"/>
      <w:bookmarkStart w:id="181" w:name="_Toc46681729"/>
      <w:bookmarkStart w:id="182" w:name="_Toc50268902"/>
      <w:bookmarkEnd w:id="180"/>
      <w:r>
        <w:rPr>
          <w:rFonts w:hint="eastAsia"/>
          <w:rtl/>
        </w:rPr>
        <w:t>אריה</w:t>
      </w:r>
      <w:r>
        <w:rPr>
          <w:rtl/>
        </w:rPr>
        <w:t xml:space="preserve"> אלדד (האיחוד הלאומי - ישראל ביתנו):</w:t>
      </w:r>
      <w:bookmarkEnd w:id="181"/>
      <w:bookmarkEnd w:id="182"/>
    </w:p>
    <w:p w14:paraId="0287A32B" w14:textId="77777777" w:rsidR="00000000" w:rsidRDefault="00CF2391">
      <w:pPr>
        <w:pStyle w:val="a"/>
        <w:rPr>
          <w:rFonts w:hint="cs"/>
          <w:rtl/>
        </w:rPr>
      </w:pPr>
    </w:p>
    <w:p w14:paraId="288B49AB" w14:textId="77777777" w:rsidR="00000000" w:rsidRDefault="00CF2391">
      <w:pPr>
        <w:pStyle w:val="a"/>
        <w:rPr>
          <w:rFonts w:hint="cs"/>
          <w:rtl/>
        </w:rPr>
      </w:pPr>
      <w:r>
        <w:rPr>
          <w:rFonts w:hint="cs"/>
          <w:rtl/>
        </w:rPr>
        <w:t>אדוני היושב-ראש, חברי חברי הכנסת, מהדברים היותר-מש</w:t>
      </w:r>
      <w:r>
        <w:rPr>
          <w:rFonts w:hint="cs"/>
          <w:rtl/>
        </w:rPr>
        <w:t xml:space="preserve">ונים </w:t>
      </w:r>
      <w:r>
        <w:rPr>
          <w:rtl/>
        </w:rPr>
        <w:t>–</w:t>
      </w:r>
      <w:r>
        <w:rPr>
          <w:rFonts w:hint="cs"/>
          <w:rtl/>
        </w:rPr>
        <w:t xml:space="preserve"> הגדר הזאת, וחילופי התפקידים ביחס אליה. מי שהביא עלינו את כנופיית הטרור במסגרת הסכמי אוסלו ונתן להם רובים מתוך השראה עילאית כי כך נלחמים בטרור - - </w:t>
      </w:r>
    </w:p>
    <w:p w14:paraId="0295DC93" w14:textId="77777777" w:rsidR="00000000" w:rsidRDefault="00CF2391">
      <w:pPr>
        <w:pStyle w:val="a"/>
        <w:rPr>
          <w:rFonts w:hint="cs"/>
          <w:rtl/>
        </w:rPr>
      </w:pPr>
    </w:p>
    <w:p w14:paraId="4A3BA767" w14:textId="77777777" w:rsidR="00000000" w:rsidRDefault="00CF2391">
      <w:pPr>
        <w:pStyle w:val="ad"/>
        <w:rPr>
          <w:rtl/>
        </w:rPr>
      </w:pPr>
      <w:r>
        <w:rPr>
          <w:rtl/>
        </w:rPr>
        <w:t>היו"ר נסים דהן:</w:t>
      </w:r>
    </w:p>
    <w:p w14:paraId="6D91F681" w14:textId="77777777" w:rsidR="00000000" w:rsidRDefault="00CF2391">
      <w:pPr>
        <w:pStyle w:val="a"/>
        <w:rPr>
          <w:rtl/>
        </w:rPr>
      </w:pPr>
    </w:p>
    <w:p w14:paraId="13AAACC6" w14:textId="77777777" w:rsidR="00000000" w:rsidRDefault="00CF2391">
      <w:pPr>
        <w:pStyle w:val="a"/>
        <w:rPr>
          <w:rFonts w:hint="cs"/>
          <w:rtl/>
        </w:rPr>
      </w:pPr>
      <w:r>
        <w:rPr>
          <w:rFonts w:hint="cs"/>
          <w:rtl/>
        </w:rPr>
        <w:t xml:space="preserve">הרב רביץ, כבודו לא רשום בדיון הבא. </w:t>
      </w:r>
    </w:p>
    <w:p w14:paraId="15B2EFCA" w14:textId="77777777" w:rsidR="00000000" w:rsidRDefault="00CF2391">
      <w:pPr>
        <w:pStyle w:val="a"/>
        <w:rPr>
          <w:rFonts w:hint="cs"/>
          <w:rtl/>
        </w:rPr>
      </w:pPr>
    </w:p>
    <w:p w14:paraId="0CA5D348" w14:textId="77777777" w:rsidR="00000000" w:rsidRDefault="00CF2391">
      <w:pPr>
        <w:pStyle w:val="SpeakerCon"/>
        <w:rPr>
          <w:rtl/>
        </w:rPr>
      </w:pPr>
      <w:bookmarkStart w:id="183" w:name="FS000001055T22_07_2003_18_03_17C"/>
      <w:bookmarkEnd w:id="183"/>
      <w:r>
        <w:rPr>
          <w:rtl/>
        </w:rPr>
        <w:t>אריה אלדד (האיחוד הלאומי - ישראל ביתנו):</w:t>
      </w:r>
    </w:p>
    <w:p w14:paraId="50A71BCA" w14:textId="77777777" w:rsidR="00000000" w:rsidRDefault="00CF2391">
      <w:pPr>
        <w:pStyle w:val="a"/>
        <w:rPr>
          <w:rtl/>
        </w:rPr>
      </w:pPr>
    </w:p>
    <w:p w14:paraId="35E1FBC9" w14:textId="77777777" w:rsidR="00000000" w:rsidRDefault="00CF2391">
      <w:pPr>
        <w:pStyle w:val="a"/>
        <w:rPr>
          <w:rFonts w:hint="cs"/>
          <w:rtl/>
        </w:rPr>
      </w:pPr>
      <w:r>
        <w:rPr>
          <w:rFonts w:hint="cs"/>
          <w:rtl/>
        </w:rPr>
        <w:t xml:space="preserve">- -  </w:t>
      </w:r>
      <w:r>
        <w:rPr>
          <w:rFonts w:hint="cs"/>
          <w:rtl/>
        </w:rPr>
        <w:t>תובע עתה 10 מיליארדי שקל להשלים מהר מאוד גדר שתגן עלינו מפניהם, ובאותו זמן גם מטיף מוסר לשר התיירות על ההשקעה של מיליון שקל שתציל את האמהות החד-הוריות.  מי שהתנגד לגדר כי היא תהווה גבול מדיני, שוכב עתה על הגדר, כי היא אלקטורלית. מי שתמך בגדר כי עלולה להיות</w:t>
      </w:r>
      <w:r>
        <w:rPr>
          <w:rFonts w:hint="cs"/>
          <w:rtl/>
        </w:rPr>
        <w:t xml:space="preserve"> </w:t>
      </w:r>
      <w:r>
        <w:rPr>
          <w:rtl/>
        </w:rPr>
        <w:t>–</w:t>
      </w:r>
      <w:r>
        <w:rPr>
          <w:rFonts w:hint="cs"/>
          <w:rtl/>
        </w:rPr>
        <w:t xml:space="preserve"> או קיווה שתהיה </w:t>
      </w:r>
      <w:r>
        <w:rPr>
          <w:rtl/>
        </w:rPr>
        <w:t>–</w:t>
      </w:r>
      <w:r>
        <w:rPr>
          <w:rFonts w:hint="cs"/>
          <w:rtl/>
        </w:rPr>
        <w:t xml:space="preserve"> עובדה מדינית, מתנגד לה עכשיו, כי הוא חושש שהיא תהיה עובדה מדינית, אבל להבנתו, עובדה מדינית קצת אחרת. </w:t>
      </w:r>
    </w:p>
    <w:p w14:paraId="39851AF9" w14:textId="77777777" w:rsidR="00000000" w:rsidRDefault="00CF2391">
      <w:pPr>
        <w:pStyle w:val="a"/>
        <w:rPr>
          <w:rFonts w:hint="cs"/>
          <w:rtl/>
        </w:rPr>
      </w:pPr>
    </w:p>
    <w:p w14:paraId="42688AD7" w14:textId="77777777" w:rsidR="00000000" w:rsidRDefault="00CF2391">
      <w:pPr>
        <w:pStyle w:val="a"/>
        <w:rPr>
          <w:rFonts w:hint="cs"/>
          <w:rtl/>
        </w:rPr>
      </w:pPr>
      <w:r>
        <w:rPr>
          <w:rFonts w:hint="cs"/>
          <w:rtl/>
        </w:rPr>
        <w:t xml:space="preserve">כל מי שרוצה גדר מוכר לכם את האב-טיפוס של הגדר בעזה, מתעלם מכך שהפיגועים בעזה נמנעים הודות לאוגדה שלמה של חיילים, יודע שאין לנו יכולת </w:t>
      </w:r>
      <w:r>
        <w:rPr>
          <w:rFonts w:hint="cs"/>
          <w:rtl/>
        </w:rPr>
        <w:t xml:space="preserve">להשקיע ביהודה ושומרון חייל פר מטר גדר, כמו ברצועת-עזה, אבל בציניות מוחלטת </w:t>
      </w:r>
      <w:r>
        <w:rPr>
          <w:rtl/>
        </w:rPr>
        <w:t>–</w:t>
      </w:r>
      <w:r>
        <w:rPr>
          <w:rFonts w:hint="cs"/>
          <w:rtl/>
        </w:rPr>
        <w:t xml:space="preserve"> כדרכם של פוליטיקאים רבים שחייבים להבטיח הבטחות, גם כשהם יודעים שאין להן שום סיכוי </w:t>
      </w:r>
      <w:r>
        <w:rPr>
          <w:rtl/>
        </w:rPr>
        <w:t>–</w:t>
      </w:r>
      <w:r>
        <w:rPr>
          <w:rFonts w:hint="cs"/>
          <w:rtl/>
        </w:rPr>
        <w:t xml:space="preserve"> מבטיח שהגדר תספק לנו ביטחון - - </w:t>
      </w:r>
    </w:p>
    <w:p w14:paraId="3FA31F6A" w14:textId="77777777" w:rsidR="00000000" w:rsidRDefault="00CF2391">
      <w:pPr>
        <w:pStyle w:val="a"/>
        <w:rPr>
          <w:rFonts w:hint="cs"/>
          <w:rtl/>
        </w:rPr>
      </w:pPr>
    </w:p>
    <w:p w14:paraId="6FF90005" w14:textId="77777777" w:rsidR="00000000" w:rsidRDefault="00CF2391">
      <w:pPr>
        <w:pStyle w:val="ad"/>
        <w:rPr>
          <w:rtl/>
        </w:rPr>
      </w:pPr>
      <w:r>
        <w:rPr>
          <w:rtl/>
        </w:rPr>
        <w:t>היו"ר נסים דהן:</w:t>
      </w:r>
    </w:p>
    <w:p w14:paraId="3E82A9D7" w14:textId="77777777" w:rsidR="00000000" w:rsidRDefault="00CF2391">
      <w:pPr>
        <w:pStyle w:val="a"/>
        <w:rPr>
          <w:rtl/>
        </w:rPr>
      </w:pPr>
    </w:p>
    <w:p w14:paraId="35BA77D8" w14:textId="77777777" w:rsidR="00000000" w:rsidRDefault="00CF2391">
      <w:pPr>
        <w:pStyle w:val="a"/>
        <w:rPr>
          <w:rFonts w:hint="cs"/>
          <w:rtl/>
        </w:rPr>
      </w:pPr>
      <w:r>
        <w:rPr>
          <w:rFonts w:hint="cs"/>
          <w:rtl/>
        </w:rPr>
        <w:t>חבר הכנסת ארדן, חבר הכנסת עסאם מח'ול, נא לשבת</w:t>
      </w:r>
      <w:r>
        <w:rPr>
          <w:rFonts w:hint="cs"/>
          <w:rtl/>
        </w:rPr>
        <w:t xml:space="preserve"> ולא להפריע למהלך הדיונים. בבקשה. </w:t>
      </w:r>
    </w:p>
    <w:p w14:paraId="4D947209" w14:textId="77777777" w:rsidR="00000000" w:rsidRDefault="00CF2391">
      <w:pPr>
        <w:pStyle w:val="SpeakerCon"/>
        <w:rPr>
          <w:rFonts w:hint="cs"/>
          <w:rtl/>
        </w:rPr>
      </w:pPr>
      <w:bookmarkStart w:id="184" w:name="FS000001055T22_07_2003_18_10_06C"/>
      <w:bookmarkEnd w:id="184"/>
    </w:p>
    <w:p w14:paraId="52E79192" w14:textId="77777777" w:rsidR="00000000" w:rsidRDefault="00CF2391">
      <w:pPr>
        <w:pStyle w:val="SpeakerCon"/>
        <w:rPr>
          <w:rtl/>
        </w:rPr>
      </w:pPr>
      <w:r>
        <w:rPr>
          <w:rtl/>
        </w:rPr>
        <w:t>אריה אלדד (האיחוד הלאומי - ישראל ביתנו):</w:t>
      </w:r>
    </w:p>
    <w:p w14:paraId="18C860C3" w14:textId="77777777" w:rsidR="00000000" w:rsidRDefault="00CF2391">
      <w:pPr>
        <w:pStyle w:val="a"/>
        <w:rPr>
          <w:rtl/>
        </w:rPr>
      </w:pPr>
    </w:p>
    <w:p w14:paraId="5A34E0B2" w14:textId="77777777" w:rsidR="00000000" w:rsidRDefault="00CF2391">
      <w:pPr>
        <w:pStyle w:val="a"/>
        <w:rPr>
          <w:rFonts w:hint="cs"/>
          <w:rtl/>
        </w:rPr>
      </w:pPr>
      <w:r>
        <w:rPr>
          <w:rFonts w:hint="cs"/>
          <w:rtl/>
        </w:rPr>
        <w:t>- -  מבטיח לספק לנו ביטחון ושותל בהבטחה הזאת גם את התירוצים למה לא יהיה ביטחון. במקום לומר את האמת, שהפיגועים ייפסקו רק אם נשבור את כוחו של האויב, מבטיחים לכם שאם נבנה גדר יהיה ש</w:t>
      </w:r>
      <w:r>
        <w:rPr>
          <w:rFonts w:hint="cs"/>
          <w:rtl/>
        </w:rPr>
        <w:t>קט.</w:t>
      </w:r>
    </w:p>
    <w:p w14:paraId="399CEDEC" w14:textId="77777777" w:rsidR="00000000" w:rsidRDefault="00CF2391">
      <w:pPr>
        <w:pStyle w:val="a"/>
        <w:rPr>
          <w:rFonts w:hint="cs"/>
          <w:rtl/>
        </w:rPr>
      </w:pPr>
    </w:p>
    <w:p w14:paraId="546047BB" w14:textId="77777777" w:rsidR="00000000" w:rsidRDefault="00CF2391">
      <w:pPr>
        <w:pStyle w:val="ad"/>
        <w:rPr>
          <w:rtl/>
        </w:rPr>
      </w:pPr>
      <w:r>
        <w:rPr>
          <w:rtl/>
        </w:rPr>
        <w:t>היו"ר נסים דהן:</w:t>
      </w:r>
    </w:p>
    <w:p w14:paraId="0CACB857" w14:textId="77777777" w:rsidR="00000000" w:rsidRDefault="00CF2391">
      <w:pPr>
        <w:pStyle w:val="a"/>
        <w:rPr>
          <w:rtl/>
        </w:rPr>
      </w:pPr>
    </w:p>
    <w:p w14:paraId="59288831" w14:textId="77777777" w:rsidR="00000000" w:rsidRDefault="00CF2391">
      <w:pPr>
        <w:pStyle w:val="a"/>
        <w:rPr>
          <w:rFonts w:hint="cs"/>
          <w:rtl/>
        </w:rPr>
      </w:pPr>
      <w:r>
        <w:rPr>
          <w:rFonts w:hint="cs"/>
          <w:rtl/>
        </w:rPr>
        <w:t>נא לא להפריע שם בסוף. תמשיך.</w:t>
      </w:r>
    </w:p>
    <w:p w14:paraId="02FDAE8D" w14:textId="77777777" w:rsidR="00000000" w:rsidRDefault="00CF2391">
      <w:pPr>
        <w:pStyle w:val="a"/>
        <w:rPr>
          <w:rFonts w:hint="cs"/>
          <w:rtl/>
        </w:rPr>
      </w:pPr>
    </w:p>
    <w:p w14:paraId="591DF62B" w14:textId="77777777" w:rsidR="00000000" w:rsidRDefault="00CF2391">
      <w:pPr>
        <w:pStyle w:val="SpeakerCon"/>
        <w:rPr>
          <w:rtl/>
        </w:rPr>
      </w:pPr>
      <w:bookmarkStart w:id="185" w:name="FS000001055T22_07_2003_18_10_58C"/>
      <w:bookmarkEnd w:id="185"/>
      <w:r>
        <w:rPr>
          <w:rtl/>
        </w:rPr>
        <w:t>אריה אלדד (האיחוד הלאומי - ישראל ביתנו):</w:t>
      </w:r>
    </w:p>
    <w:p w14:paraId="6D79AA22" w14:textId="77777777" w:rsidR="00000000" w:rsidRDefault="00CF2391">
      <w:pPr>
        <w:pStyle w:val="a"/>
        <w:rPr>
          <w:rtl/>
        </w:rPr>
      </w:pPr>
    </w:p>
    <w:p w14:paraId="6F80DB60" w14:textId="77777777" w:rsidR="00000000" w:rsidRDefault="00CF2391">
      <w:pPr>
        <w:pStyle w:val="a"/>
        <w:rPr>
          <w:rFonts w:hint="cs"/>
          <w:rtl/>
        </w:rPr>
      </w:pPr>
      <w:r>
        <w:rPr>
          <w:rFonts w:hint="cs"/>
          <w:rtl/>
        </w:rPr>
        <w:t>צודקים חברי הכנסת הערבים, אי-אפשר לנצח טרור עם גדר. צודקים חברי הכנסת הערבים, תומכי הגדר מתייחסים אליהם כמו אל כלבים. פשוט לא ייאמן, אין לנו כסף לאמהות חד-הוריות,</w:t>
      </w:r>
      <w:r>
        <w:rPr>
          <w:rFonts w:hint="cs"/>
          <w:rtl/>
        </w:rPr>
        <w:t xml:space="preserve"> אין לנו כסף לבתי-חולים, אין לנו כסף לתקציב הביטחון, אין לנו כסף לחינוך </w:t>
      </w:r>
      <w:r>
        <w:rPr>
          <w:rtl/>
        </w:rPr>
        <w:t>–</w:t>
      </w:r>
      <w:r>
        <w:rPr>
          <w:rFonts w:hint="cs"/>
          <w:rtl/>
        </w:rPr>
        <w:t xml:space="preserve"> יש לנו כסף בלי הגבלה לפיל הלבן הזה. באמצע ארץ-ישראל יעמדו לדורות שרידי הגדר הזאת לדיראון עולם, וראוי שנחוקק חוק שכל קילומטר גדר, על המיליונים הקבורים בו באדמה וזרוקים בו לאשפה, ייקרא</w:t>
      </w:r>
      <w:r>
        <w:rPr>
          <w:rFonts w:hint="cs"/>
          <w:rtl/>
        </w:rPr>
        <w:t xml:space="preserve"> בשלט גדול על שם אחד מתומכי המפעל המיותר והמזיק הזה, ואני מציע שמקום טוב שרואים אותו מכל מקום יקבלו חברי הכנסת רמון ואיציק. אני בעד אחריות אישית.</w:t>
      </w:r>
    </w:p>
    <w:p w14:paraId="3D6CE9FC" w14:textId="77777777" w:rsidR="00000000" w:rsidRDefault="00CF2391">
      <w:pPr>
        <w:pStyle w:val="a"/>
        <w:rPr>
          <w:rFonts w:hint="cs"/>
          <w:rtl/>
        </w:rPr>
      </w:pPr>
    </w:p>
    <w:p w14:paraId="165948FC" w14:textId="77777777" w:rsidR="00000000" w:rsidRDefault="00CF2391">
      <w:pPr>
        <w:pStyle w:val="ad"/>
        <w:rPr>
          <w:rtl/>
        </w:rPr>
      </w:pPr>
      <w:r>
        <w:rPr>
          <w:rtl/>
        </w:rPr>
        <w:t>היו"ר נסים דהן:</w:t>
      </w:r>
    </w:p>
    <w:p w14:paraId="7A519641" w14:textId="77777777" w:rsidR="00000000" w:rsidRDefault="00CF2391">
      <w:pPr>
        <w:pStyle w:val="a"/>
        <w:rPr>
          <w:rtl/>
        </w:rPr>
      </w:pPr>
    </w:p>
    <w:p w14:paraId="26FE29FC" w14:textId="77777777" w:rsidR="00000000" w:rsidRDefault="00CF2391">
      <w:pPr>
        <w:pStyle w:val="a"/>
        <w:rPr>
          <w:rFonts w:hint="cs"/>
          <w:rtl/>
        </w:rPr>
      </w:pPr>
      <w:r>
        <w:rPr>
          <w:rFonts w:hint="cs"/>
          <w:rtl/>
        </w:rPr>
        <w:t>תודה רבה. רבותי, תם ולא נשלם. אנחנו נמשיך את הדיון החשוב הזה במועד אחר, ואז ידברו שאר חברי ה</w:t>
      </w:r>
      <w:r>
        <w:rPr>
          <w:rFonts w:hint="cs"/>
          <w:rtl/>
        </w:rPr>
        <w:t xml:space="preserve">כנסת הרשומים. </w:t>
      </w:r>
    </w:p>
    <w:p w14:paraId="7F9D7173" w14:textId="77777777" w:rsidR="00000000" w:rsidRDefault="00CF2391">
      <w:pPr>
        <w:pStyle w:val="a"/>
        <w:rPr>
          <w:rFonts w:hint="cs"/>
          <w:rtl/>
        </w:rPr>
      </w:pPr>
    </w:p>
    <w:p w14:paraId="56163EDD" w14:textId="77777777" w:rsidR="00000000" w:rsidRDefault="00CF2391">
      <w:pPr>
        <w:pStyle w:val="Subject"/>
        <w:rPr>
          <w:rtl/>
        </w:rPr>
      </w:pPr>
    </w:p>
    <w:p w14:paraId="2E768851" w14:textId="77777777" w:rsidR="00000000" w:rsidRDefault="00CF2391">
      <w:pPr>
        <w:pStyle w:val="Subject"/>
        <w:rPr>
          <w:rtl/>
        </w:rPr>
      </w:pPr>
      <w:bookmarkStart w:id="186" w:name="_Toc46681730"/>
      <w:bookmarkStart w:id="187" w:name="_Toc50268903"/>
      <w:r>
        <w:rPr>
          <w:rFonts w:hint="cs"/>
          <w:rtl/>
        </w:rPr>
        <w:t>הצעת חוק הרשות השנייה לטלוויזיה ורדיו (תיקון מס' 20)</w:t>
      </w:r>
      <w:bookmarkEnd w:id="186"/>
      <w:bookmarkEnd w:id="187"/>
    </w:p>
    <w:p w14:paraId="145851B6" w14:textId="77777777" w:rsidR="00000000" w:rsidRDefault="00CF2391">
      <w:pPr>
        <w:pStyle w:val="Subject"/>
        <w:rPr>
          <w:rFonts w:hint="cs"/>
          <w:rtl/>
        </w:rPr>
      </w:pPr>
      <w:bookmarkStart w:id="188" w:name="_Toc46681731"/>
      <w:bookmarkStart w:id="189" w:name="_Toc50268904"/>
      <w:r>
        <w:rPr>
          <w:rFonts w:hint="cs"/>
          <w:rtl/>
        </w:rPr>
        <w:t>(תנאי הפעלה של בעלי זיכיון בערוץ-2 ובערוץ השלישי והוראות שונות), התשס"ג-2003</w:t>
      </w:r>
      <w:bookmarkEnd w:id="188"/>
      <w:bookmarkEnd w:id="189"/>
    </w:p>
    <w:p w14:paraId="1B437522" w14:textId="77777777" w:rsidR="00000000" w:rsidRDefault="00CF2391">
      <w:pPr>
        <w:pStyle w:val="a"/>
        <w:rPr>
          <w:rFonts w:hint="cs"/>
          <w:rtl/>
        </w:rPr>
      </w:pPr>
      <w:r>
        <w:rPr>
          <w:rtl/>
        </w:rPr>
        <w:t xml:space="preserve">[רשומות (הצעות חוק, חוב' </w:t>
      </w:r>
      <w:r>
        <w:rPr>
          <w:rFonts w:hint="cs"/>
          <w:rtl/>
        </w:rPr>
        <w:t>כ/26</w:t>
      </w:r>
      <w:r>
        <w:rPr>
          <w:rtl/>
        </w:rPr>
        <w:t>)</w:t>
      </w:r>
      <w:r>
        <w:rPr>
          <w:rFonts w:hint="cs"/>
          <w:rtl/>
        </w:rPr>
        <w:t>.</w:t>
      </w:r>
      <w:r>
        <w:rPr>
          <w:rtl/>
        </w:rPr>
        <w:t>]</w:t>
      </w:r>
    </w:p>
    <w:p w14:paraId="05F14DCE" w14:textId="77777777" w:rsidR="00000000" w:rsidRDefault="00CF2391">
      <w:pPr>
        <w:pStyle w:val="SubjectSub"/>
        <w:rPr>
          <w:rFonts w:hint="cs"/>
          <w:rtl/>
        </w:rPr>
      </w:pPr>
      <w:r>
        <w:rPr>
          <w:rFonts w:hint="cs"/>
          <w:rtl/>
        </w:rPr>
        <w:t>(קריאה ראשונה)</w:t>
      </w:r>
    </w:p>
    <w:p w14:paraId="15429102" w14:textId="77777777" w:rsidR="00000000" w:rsidRDefault="00CF2391">
      <w:pPr>
        <w:pStyle w:val="a"/>
        <w:ind w:firstLine="0"/>
        <w:rPr>
          <w:rFonts w:hint="cs"/>
          <w:rtl/>
        </w:rPr>
      </w:pPr>
    </w:p>
    <w:p w14:paraId="35C1C3E8" w14:textId="77777777" w:rsidR="00000000" w:rsidRDefault="00CF2391">
      <w:pPr>
        <w:pStyle w:val="ad"/>
        <w:rPr>
          <w:rtl/>
        </w:rPr>
      </w:pPr>
      <w:r>
        <w:rPr>
          <w:rtl/>
        </w:rPr>
        <w:t>היו"ר נסים דהן:</w:t>
      </w:r>
    </w:p>
    <w:p w14:paraId="65856E60" w14:textId="77777777" w:rsidR="00000000" w:rsidRDefault="00CF2391">
      <w:pPr>
        <w:pStyle w:val="a"/>
        <w:rPr>
          <w:rtl/>
        </w:rPr>
      </w:pPr>
    </w:p>
    <w:p w14:paraId="4AE84393" w14:textId="77777777" w:rsidR="00000000" w:rsidRDefault="00CF2391">
      <w:pPr>
        <w:pStyle w:val="a"/>
        <w:rPr>
          <w:rFonts w:hint="cs"/>
          <w:rtl/>
        </w:rPr>
      </w:pPr>
      <w:r>
        <w:rPr>
          <w:rFonts w:hint="cs"/>
          <w:rtl/>
        </w:rPr>
        <w:t>נעבור לנושא הבא: הצעת חוק הרשות השנייה לטלו</w:t>
      </w:r>
      <w:r>
        <w:rPr>
          <w:rFonts w:hint="cs"/>
          <w:rtl/>
        </w:rPr>
        <w:t xml:space="preserve">ויזיה ורדיו (תיקון מס' 20) (תנאי הפעלה של בעלי זיכיון בערוץ-2 ובערוץ השלישי והוראות שונות), התשס"ג-2003, קריאה ראשונה </w:t>
      </w:r>
      <w:r>
        <w:rPr>
          <w:rtl/>
        </w:rPr>
        <w:t>–</w:t>
      </w:r>
      <w:r>
        <w:rPr>
          <w:rFonts w:hint="cs"/>
          <w:rtl/>
        </w:rPr>
        <w:t xml:space="preserve"> של חברי הכנסת גלעד ארדן ושלום שמחון. יפתח את הדיון חבר הכנסת גלעד ארדן.</w:t>
      </w:r>
    </w:p>
    <w:p w14:paraId="4B752B0E" w14:textId="77777777" w:rsidR="00000000" w:rsidRDefault="00CF2391">
      <w:pPr>
        <w:pStyle w:val="a"/>
        <w:rPr>
          <w:rFonts w:hint="cs"/>
          <w:rtl/>
        </w:rPr>
      </w:pPr>
    </w:p>
    <w:p w14:paraId="69018AF4" w14:textId="77777777" w:rsidR="00000000" w:rsidRDefault="00CF2391">
      <w:pPr>
        <w:pStyle w:val="ac"/>
        <w:rPr>
          <w:rtl/>
        </w:rPr>
      </w:pPr>
      <w:r>
        <w:rPr>
          <w:rFonts w:hint="eastAsia"/>
          <w:rtl/>
        </w:rPr>
        <w:t>קריאה</w:t>
      </w:r>
      <w:r>
        <w:rPr>
          <w:rtl/>
        </w:rPr>
        <w:t>:</w:t>
      </w:r>
    </w:p>
    <w:p w14:paraId="7B3CAECB" w14:textId="77777777" w:rsidR="00000000" w:rsidRDefault="00CF2391">
      <w:pPr>
        <w:pStyle w:val="a"/>
        <w:rPr>
          <w:rFonts w:hint="cs"/>
          <w:rtl/>
        </w:rPr>
      </w:pPr>
    </w:p>
    <w:p w14:paraId="620AA11F" w14:textId="77777777" w:rsidR="00000000" w:rsidRDefault="00CF2391">
      <w:pPr>
        <w:pStyle w:val="a"/>
        <w:rPr>
          <w:rFonts w:hint="cs"/>
          <w:rtl/>
        </w:rPr>
      </w:pPr>
      <w:r>
        <w:rPr>
          <w:rFonts w:hint="cs"/>
          <w:rtl/>
        </w:rPr>
        <w:t>ובעדין?</w:t>
      </w:r>
    </w:p>
    <w:p w14:paraId="4CD41A5F" w14:textId="77777777" w:rsidR="00000000" w:rsidRDefault="00CF2391">
      <w:pPr>
        <w:pStyle w:val="a"/>
        <w:rPr>
          <w:rFonts w:hint="cs"/>
          <w:rtl/>
        </w:rPr>
      </w:pPr>
    </w:p>
    <w:p w14:paraId="00048EE0" w14:textId="77777777" w:rsidR="00000000" w:rsidRDefault="00CF2391">
      <w:pPr>
        <w:pStyle w:val="ad"/>
        <w:rPr>
          <w:rtl/>
        </w:rPr>
      </w:pPr>
      <w:r>
        <w:rPr>
          <w:rtl/>
        </w:rPr>
        <w:t>היו"ר נסים דהן:</w:t>
      </w:r>
    </w:p>
    <w:p w14:paraId="49E9CB1E" w14:textId="77777777" w:rsidR="00000000" w:rsidRDefault="00CF2391">
      <w:pPr>
        <w:pStyle w:val="a"/>
        <w:rPr>
          <w:rtl/>
        </w:rPr>
      </w:pPr>
    </w:p>
    <w:p w14:paraId="29220A07" w14:textId="77777777" w:rsidR="00000000" w:rsidRDefault="00CF2391">
      <w:pPr>
        <w:pStyle w:val="a"/>
        <w:rPr>
          <w:rFonts w:hint="cs"/>
          <w:rtl/>
        </w:rPr>
      </w:pPr>
      <w:r>
        <w:rPr>
          <w:rFonts w:hint="cs"/>
          <w:rtl/>
        </w:rPr>
        <w:t xml:space="preserve">ובעדין </w:t>
      </w:r>
      <w:r>
        <w:rPr>
          <w:rtl/>
        </w:rPr>
        <w:t>–</w:t>
      </w:r>
      <w:r>
        <w:rPr>
          <w:rFonts w:hint="cs"/>
          <w:rtl/>
        </w:rPr>
        <w:t xml:space="preserve"> חבר הכנסת שלום שמחון</w:t>
      </w:r>
      <w:r>
        <w:rPr>
          <w:rFonts w:hint="cs"/>
          <w:rtl/>
        </w:rPr>
        <w:t xml:space="preserve">. </w:t>
      </w:r>
    </w:p>
    <w:p w14:paraId="19E784DD" w14:textId="77777777" w:rsidR="00000000" w:rsidRDefault="00CF2391">
      <w:pPr>
        <w:pStyle w:val="a"/>
        <w:rPr>
          <w:rFonts w:hint="cs"/>
          <w:rtl/>
        </w:rPr>
      </w:pPr>
    </w:p>
    <w:p w14:paraId="61E0CF5A" w14:textId="77777777" w:rsidR="00000000" w:rsidRDefault="00CF2391">
      <w:pPr>
        <w:pStyle w:val="ac"/>
        <w:rPr>
          <w:rtl/>
        </w:rPr>
      </w:pPr>
      <w:r>
        <w:rPr>
          <w:rFonts w:hint="eastAsia"/>
          <w:rtl/>
        </w:rPr>
        <w:t>ישראל</w:t>
      </w:r>
      <w:r>
        <w:rPr>
          <w:rtl/>
        </w:rPr>
        <w:t xml:space="preserve"> אייכלר (יהדות התורה):</w:t>
      </w:r>
    </w:p>
    <w:p w14:paraId="087F8AF6" w14:textId="77777777" w:rsidR="00000000" w:rsidRDefault="00CF2391">
      <w:pPr>
        <w:pStyle w:val="a"/>
        <w:rPr>
          <w:rFonts w:hint="cs"/>
          <w:rtl/>
        </w:rPr>
      </w:pPr>
    </w:p>
    <w:p w14:paraId="2002BBFD" w14:textId="77777777" w:rsidR="00000000" w:rsidRDefault="00CF2391">
      <w:pPr>
        <w:pStyle w:val="a"/>
        <w:rPr>
          <w:rFonts w:hint="cs"/>
          <w:rtl/>
        </w:rPr>
      </w:pPr>
      <w:r>
        <w:rPr>
          <w:rFonts w:hint="cs"/>
          <w:rtl/>
        </w:rPr>
        <w:t>ובעדין?</w:t>
      </w:r>
    </w:p>
    <w:p w14:paraId="23F28A5D" w14:textId="77777777" w:rsidR="00000000" w:rsidRDefault="00CF2391">
      <w:pPr>
        <w:pStyle w:val="a"/>
        <w:rPr>
          <w:rFonts w:hint="cs"/>
          <w:rtl/>
        </w:rPr>
      </w:pPr>
    </w:p>
    <w:p w14:paraId="2AB2E721" w14:textId="77777777" w:rsidR="00000000" w:rsidRDefault="00CF2391">
      <w:pPr>
        <w:pStyle w:val="ad"/>
        <w:rPr>
          <w:rtl/>
        </w:rPr>
      </w:pPr>
      <w:r>
        <w:rPr>
          <w:rtl/>
        </w:rPr>
        <w:t>היו"ר נסים דהן:</w:t>
      </w:r>
    </w:p>
    <w:p w14:paraId="2C59B28F" w14:textId="77777777" w:rsidR="00000000" w:rsidRDefault="00CF2391">
      <w:pPr>
        <w:pStyle w:val="a"/>
        <w:rPr>
          <w:rtl/>
        </w:rPr>
      </w:pPr>
    </w:p>
    <w:p w14:paraId="0823DC10" w14:textId="77777777" w:rsidR="00000000" w:rsidRDefault="00CF2391">
      <w:pPr>
        <w:pStyle w:val="a"/>
        <w:rPr>
          <w:rFonts w:hint="cs"/>
          <w:rtl/>
        </w:rPr>
      </w:pPr>
      <w:r>
        <w:rPr>
          <w:rFonts w:hint="cs"/>
          <w:rtl/>
        </w:rPr>
        <w:t>שו בידו הדא?</w:t>
      </w:r>
    </w:p>
    <w:p w14:paraId="62BE098F" w14:textId="77777777" w:rsidR="00000000" w:rsidRDefault="00CF2391">
      <w:pPr>
        <w:pStyle w:val="a"/>
        <w:rPr>
          <w:rFonts w:hint="cs"/>
          <w:rtl/>
        </w:rPr>
      </w:pPr>
    </w:p>
    <w:p w14:paraId="2F81922F" w14:textId="77777777" w:rsidR="00000000" w:rsidRDefault="00CF2391">
      <w:pPr>
        <w:pStyle w:val="ac"/>
        <w:rPr>
          <w:rtl/>
        </w:rPr>
      </w:pPr>
      <w:r>
        <w:rPr>
          <w:rFonts w:hint="eastAsia"/>
          <w:rtl/>
        </w:rPr>
        <w:t>ישראל</w:t>
      </w:r>
      <w:r>
        <w:rPr>
          <w:rtl/>
        </w:rPr>
        <w:t xml:space="preserve"> אייכלר (יהדות התורה):</w:t>
      </w:r>
    </w:p>
    <w:p w14:paraId="18D1E9BF" w14:textId="77777777" w:rsidR="00000000" w:rsidRDefault="00CF2391">
      <w:pPr>
        <w:pStyle w:val="a"/>
        <w:rPr>
          <w:rFonts w:hint="cs"/>
          <w:rtl/>
        </w:rPr>
      </w:pPr>
    </w:p>
    <w:p w14:paraId="4801019A" w14:textId="77777777" w:rsidR="00000000" w:rsidRDefault="00CF2391">
      <w:pPr>
        <w:pStyle w:val="a"/>
        <w:rPr>
          <w:rFonts w:hint="cs"/>
          <w:rtl/>
        </w:rPr>
      </w:pPr>
      <w:r>
        <w:rPr>
          <w:rFonts w:hint="cs"/>
          <w:rtl/>
        </w:rPr>
        <w:t>ובעדין?</w:t>
      </w:r>
    </w:p>
    <w:p w14:paraId="69A75A24" w14:textId="77777777" w:rsidR="00000000" w:rsidRDefault="00CF2391">
      <w:pPr>
        <w:pStyle w:val="a"/>
        <w:rPr>
          <w:rFonts w:hint="cs"/>
          <w:rtl/>
        </w:rPr>
      </w:pPr>
    </w:p>
    <w:p w14:paraId="543A182E" w14:textId="77777777" w:rsidR="00000000" w:rsidRDefault="00CF2391">
      <w:pPr>
        <w:pStyle w:val="ad"/>
        <w:rPr>
          <w:rtl/>
        </w:rPr>
      </w:pPr>
      <w:r>
        <w:rPr>
          <w:rtl/>
        </w:rPr>
        <w:t>היו"ר נסים דהן:</w:t>
      </w:r>
    </w:p>
    <w:p w14:paraId="53BE7546" w14:textId="77777777" w:rsidR="00000000" w:rsidRDefault="00CF2391">
      <w:pPr>
        <w:pStyle w:val="a"/>
        <w:rPr>
          <w:rtl/>
        </w:rPr>
      </w:pPr>
    </w:p>
    <w:p w14:paraId="4CA5F318" w14:textId="77777777" w:rsidR="00000000" w:rsidRDefault="00CF2391">
      <w:pPr>
        <w:pStyle w:val="a"/>
        <w:rPr>
          <w:rFonts w:hint="cs"/>
          <w:rtl/>
        </w:rPr>
      </w:pPr>
      <w:r>
        <w:rPr>
          <w:rFonts w:hint="cs"/>
          <w:rtl/>
        </w:rPr>
        <w:t xml:space="preserve">לא אתה.  </w:t>
      </w:r>
      <w:bookmarkStart w:id="190" w:name="FS000001037T22_07_2003_18_23_29"/>
      <w:bookmarkEnd w:id="190"/>
      <w:r>
        <w:rPr>
          <w:rFonts w:hint="cs"/>
          <w:rtl/>
        </w:rPr>
        <w:t>רבותי, חבר הכנסת ארדן ברשות הדיבור. נא לא להפריע.</w:t>
      </w:r>
    </w:p>
    <w:p w14:paraId="156BB271" w14:textId="77777777" w:rsidR="00000000" w:rsidRDefault="00CF2391">
      <w:pPr>
        <w:pStyle w:val="a"/>
        <w:ind w:firstLine="0"/>
        <w:rPr>
          <w:rFonts w:hint="cs"/>
          <w:rtl/>
        </w:rPr>
      </w:pPr>
    </w:p>
    <w:p w14:paraId="5FA960E8" w14:textId="77777777" w:rsidR="00000000" w:rsidRDefault="00CF2391">
      <w:pPr>
        <w:pStyle w:val="Speaker"/>
        <w:rPr>
          <w:rtl/>
        </w:rPr>
      </w:pPr>
      <w:bookmarkStart w:id="191" w:name="FS000001037T22_07_2003_18_24_16"/>
      <w:bookmarkStart w:id="192" w:name="_Toc46681732"/>
      <w:bookmarkStart w:id="193" w:name="_Toc50268905"/>
      <w:bookmarkEnd w:id="191"/>
      <w:r>
        <w:rPr>
          <w:rFonts w:hint="eastAsia"/>
          <w:rtl/>
        </w:rPr>
        <w:t>גלעד</w:t>
      </w:r>
      <w:r>
        <w:rPr>
          <w:rtl/>
        </w:rPr>
        <w:t xml:space="preserve"> ארדן (הליכוד):</w:t>
      </w:r>
      <w:bookmarkEnd w:id="192"/>
      <w:bookmarkEnd w:id="193"/>
    </w:p>
    <w:p w14:paraId="7FF78589" w14:textId="77777777" w:rsidR="00000000" w:rsidRDefault="00CF2391">
      <w:pPr>
        <w:pStyle w:val="a"/>
        <w:rPr>
          <w:rFonts w:hint="cs"/>
          <w:rtl/>
        </w:rPr>
      </w:pPr>
    </w:p>
    <w:p w14:paraId="55CAD021" w14:textId="77777777" w:rsidR="00000000" w:rsidRDefault="00CF2391">
      <w:pPr>
        <w:pStyle w:val="a"/>
        <w:rPr>
          <w:rFonts w:hint="cs"/>
          <w:rtl/>
        </w:rPr>
      </w:pPr>
      <w:r>
        <w:rPr>
          <w:rFonts w:hint="cs"/>
          <w:rtl/>
        </w:rPr>
        <w:t>אדוני היושב-ראש, חברי חברי הכנסת, הצעת החוק בעצ</w:t>
      </w:r>
      <w:r>
        <w:rPr>
          <w:rFonts w:hint="cs"/>
          <w:rtl/>
        </w:rPr>
        <w:t>ם הוגשה לאחר שנוצר מצב בשוק התקשורת הישראלי שהערוץ המסחרי השני, הקרוי בפי העם ערוץ-10, הגיע למצב של פשיטת רגל, ובית-המשפט הורה על עיכוב הליכי הנשייה נגדו, כאשר כולנו יודעים שהמצב הזה נוצר בגלל ההתכווצות של שוק הפרסום הישראלי והרגולציה שהושתה גם על ערוץ-10,</w:t>
      </w:r>
      <w:r>
        <w:rPr>
          <w:rFonts w:hint="cs"/>
          <w:rtl/>
        </w:rPr>
        <w:t xml:space="preserve"> גם על ערוץ-2, וגרמה להם בעצם להוציא סכומים שהם לא יכולים לעמוד בהם לאור ההכנסות שהצטמצמו.  </w:t>
      </w:r>
    </w:p>
    <w:p w14:paraId="609F6976" w14:textId="77777777" w:rsidR="00000000" w:rsidRDefault="00CF2391">
      <w:pPr>
        <w:pStyle w:val="a"/>
        <w:rPr>
          <w:rFonts w:hint="cs"/>
          <w:rtl/>
        </w:rPr>
      </w:pPr>
    </w:p>
    <w:p w14:paraId="5E9DCE26" w14:textId="77777777" w:rsidR="00000000" w:rsidRDefault="00CF2391">
      <w:pPr>
        <w:pStyle w:val="a"/>
        <w:rPr>
          <w:rFonts w:hint="cs"/>
          <w:rtl/>
        </w:rPr>
      </w:pPr>
      <w:r>
        <w:rPr>
          <w:rFonts w:hint="cs"/>
          <w:rtl/>
        </w:rPr>
        <w:t xml:space="preserve">לאור זאת נדרשו כמה שינויים בתנאי הרגולציה המושתים על הערוצים האלה.  הוקמה ועדת-יצחקי, והיא הגישה את המלצותיה. הצעת החוק שלי ושל חבר הכנסת שמחון בעצם מעגנת את רוב </w:t>
      </w:r>
      <w:r>
        <w:rPr>
          <w:rFonts w:hint="cs"/>
          <w:rtl/>
        </w:rPr>
        <w:t>ההמלצות של ועדת-יצחקי, ועם זאת היא קובעת סעיף נוסף, כאשר המצב היום אומר, שאם הערוץ לא עומד בתנאי הזיכיון, אין שיקול דעת למועצת הרשות השנייה והיא חייבת לשלול את הזיכיון בתוך כ-30 יום מרגע שהיא נוכחה לדעת שהערוץ לא עומד בתנאי הזיכיון.</w:t>
      </w:r>
    </w:p>
    <w:p w14:paraId="66FA726D" w14:textId="77777777" w:rsidR="00000000" w:rsidRDefault="00CF2391">
      <w:pPr>
        <w:pStyle w:val="a"/>
        <w:rPr>
          <w:rFonts w:hint="cs"/>
          <w:rtl/>
        </w:rPr>
      </w:pPr>
    </w:p>
    <w:p w14:paraId="3104ABA5" w14:textId="77777777" w:rsidR="00000000" w:rsidRDefault="00CF2391">
      <w:pPr>
        <w:pStyle w:val="a"/>
        <w:rPr>
          <w:rFonts w:hint="cs"/>
          <w:rtl/>
        </w:rPr>
      </w:pPr>
      <w:r>
        <w:rPr>
          <w:rFonts w:hint="cs"/>
          <w:rtl/>
        </w:rPr>
        <w:t>נוצר פה מצב אבסורדי, ש</w:t>
      </w:r>
      <w:r>
        <w:rPr>
          <w:rFonts w:hint="cs"/>
          <w:rtl/>
        </w:rPr>
        <w:t xml:space="preserve">יד אחת של המדינה  - מועצת הערוץ השני </w:t>
      </w:r>
      <w:r>
        <w:rPr>
          <w:rtl/>
        </w:rPr>
        <w:t>–</w:t>
      </w:r>
      <w:r>
        <w:rPr>
          <w:rFonts w:hint="cs"/>
          <w:rtl/>
        </w:rPr>
        <w:t xml:space="preserve"> חייבת לשלול את הזיכיון, ויד שנייה של המדינה </w:t>
      </w:r>
      <w:r>
        <w:rPr>
          <w:rtl/>
        </w:rPr>
        <w:t>–</w:t>
      </w:r>
      <w:r>
        <w:rPr>
          <w:rFonts w:hint="cs"/>
          <w:rtl/>
        </w:rPr>
        <w:t xml:space="preserve"> בית-המשפט המחוזי </w:t>
      </w:r>
      <w:r>
        <w:rPr>
          <w:rtl/>
        </w:rPr>
        <w:t>–</w:t>
      </w:r>
      <w:r>
        <w:rPr>
          <w:rFonts w:hint="cs"/>
          <w:rtl/>
        </w:rPr>
        <w:t xml:space="preserve"> הורתה על הקפאת הליכים, כשהמשמעות היא שבית-המשפט מעוניין לנסות להציל את הערוץ ולשמור שלא ייסגר, גם מתוך הרצון שלנו לעודד את התחרות בשוק התקשורת וגם מתוך </w:t>
      </w:r>
      <w:r>
        <w:rPr>
          <w:rFonts w:hint="cs"/>
          <w:rtl/>
        </w:rPr>
        <w:t>הרצון שלנו שלא ייפלטו עוד כמה מאות משפחות שניזונות מהערוץ וייתוספו לשוק האבטלה.</w:t>
      </w:r>
    </w:p>
    <w:p w14:paraId="1B39AFF0" w14:textId="77777777" w:rsidR="00000000" w:rsidRDefault="00CF2391">
      <w:pPr>
        <w:pStyle w:val="a"/>
        <w:rPr>
          <w:rFonts w:hint="cs"/>
          <w:rtl/>
        </w:rPr>
      </w:pPr>
    </w:p>
    <w:p w14:paraId="0F1F393F" w14:textId="77777777" w:rsidR="00000000" w:rsidRDefault="00CF2391">
      <w:pPr>
        <w:pStyle w:val="a"/>
        <w:rPr>
          <w:rFonts w:hint="cs"/>
          <w:rtl/>
        </w:rPr>
      </w:pPr>
      <w:r>
        <w:rPr>
          <w:rFonts w:hint="cs"/>
          <w:rtl/>
        </w:rPr>
        <w:t>לכן, הצעת החוק שלי ושל חבר הכנסת שמחון מוסיפה רכיב אחד וקובעת, שאם הערוץ הגיע למצב של הקפאת הליכים, ובית-המשפט חושב שיש סיכוי להציל אותו, מועצת הערוץ השני לא תהיה חייבת במצב כ</w:t>
      </w:r>
      <w:r>
        <w:rPr>
          <w:rFonts w:hint="cs"/>
          <w:rtl/>
        </w:rPr>
        <w:t xml:space="preserve">זה לשלול את הזיכיון שלו, אלא היא תעשה זאת אך ורק בתיאום ובהסכמת בית-המשפט המחוזי. </w:t>
      </w:r>
    </w:p>
    <w:p w14:paraId="3BE3DC0F" w14:textId="77777777" w:rsidR="00000000" w:rsidRDefault="00CF2391">
      <w:pPr>
        <w:pStyle w:val="a"/>
        <w:rPr>
          <w:rFonts w:hint="cs"/>
          <w:rtl/>
        </w:rPr>
      </w:pPr>
    </w:p>
    <w:p w14:paraId="2F7E11CD" w14:textId="77777777" w:rsidR="00000000" w:rsidRDefault="00CF2391">
      <w:pPr>
        <w:pStyle w:val="a"/>
        <w:rPr>
          <w:rFonts w:hint="cs"/>
          <w:rtl/>
        </w:rPr>
      </w:pPr>
      <w:r>
        <w:rPr>
          <w:rFonts w:hint="cs"/>
          <w:rtl/>
        </w:rPr>
        <w:t>אני מבקש מחברי הכנסת לתמוך בהצעת החוק ולהעביר אותה לוועדת הכלכלה. תודה.</w:t>
      </w:r>
    </w:p>
    <w:p w14:paraId="127DC3F6" w14:textId="77777777" w:rsidR="00000000" w:rsidRDefault="00CF2391">
      <w:pPr>
        <w:pStyle w:val="a"/>
        <w:rPr>
          <w:rFonts w:hint="cs"/>
          <w:rtl/>
        </w:rPr>
      </w:pPr>
    </w:p>
    <w:p w14:paraId="7DD369B6" w14:textId="77777777" w:rsidR="00000000" w:rsidRDefault="00CF2391">
      <w:pPr>
        <w:pStyle w:val="ad"/>
        <w:rPr>
          <w:rtl/>
        </w:rPr>
      </w:pPr>
      <w:r>
        <w:rPr>
          <w:rtl/>
        </w:rPr>
        <w:t>היו"ר נסים דהן:</w:t>
      </w:r>
    </w:p>
    <w:p w14:paraId="328B77E9" w14:textId="77777777" w:rsidR="00000000" w:rsidRDefault="00CF2391">
      <w:pPr>
        <w:pStyle w:val="a"/>
        <w:rPr>
          <w:rtl/>
        </w:rPr>
      </w:pPr>
    </w:p>
    <w:p w14:paraId="2B83E4D0" w14:textId="77777777" w:rsidR="00000000" w:rsidRDefault="00CF2391">
      <w:pPr>
        <w:pStyle w:val="a"/>
        <w:rPr>
          <w:rFonts w:hint="cs"/>
          <w:rtl/>
        </w:rPr>
      </w:pPr>
      <w:r>
        <w:rPr>
          <w:rFonts w:hint="cs"/>
          <w:rtl/>
        </w:rPr>
        <w:t xml:space="preserve">תודה רבה. חבר הכנסת שלום שמחון </w:t>
      </w:r>
      <w:r>
        <w:rPr>
          <w:rtl/>
        </w:rPr>
        <w:t>–</w:t>
      </w:r>
      <w:r>
        <w:rPr>
          <w:rFonts w:hint="cs"/>
          <w:rtl/>
        </w:rPr>
        <w:t xml:space="preserve"> אינו נוכח. חבר הכנסת אריה אלדד, בבקשה, שלוש דקות </w:t>
      </w:r>
      <w:r>
        <w:rPr>
          <w:rFonts w:hint="cs"/>
          <w:rtl/>
        </w:rPr>
        <w:t xml:space="preserve">לרשותך. אתה מוותר. </w:t>
      </w:r>
    </w:p>
    <w:p w14:paraId="7DEDB7C1" w14:textId="77777777" w:rsidR="00000000" w:rsidRDefault="00CF2391">
      <w:pPr>
        <w:pStyle w:val="a"/>
        <w:rPr>
          <w:rFonts w:hint="cs"/>
          <w:rtl/>
        </w:rPr>
      </w:pPr>
    </w:p>
    <w:p w14:paraId="23AF7029" w14:textId="77777777" w:rsidR="00000000" w:rsidRDefault="00CF2391">
      <w:pPr>
        <w:pStyle w:val="ac"/>
        <w:rPr>
          <w:rtl/>
        </w:rPr>
      </w:pPr>
      <w:r>
        <w:rPr>
          <w:rFonts w:hint="eastAsia"/>
          <w:rtl/>
        </w:rPr>
        <w:t>דוד</w:t>
      </w:r>
      <w:r>
        <w:rPr>
          <w:rtl/>
        </w:rPr>
        <w:t xml:space="preserve"> טל (עם אחד):</w:t>
      </w:r>
    </w:p>
    <w:p w14:paraId="1C6E90EA" w14:textId="77777777" w:rsidR="00000000" w:rsidRDefault="00CF2391">
      <w:pPr>
        <w:pStyle w:val="a"/>
        <w:rPr>
          <w:rFonts w:hint="cs"/>
          <w:rtl/>
        </w:rPr>
      </w:pPr>
    </w:p>
    <w:p w14:paraId="58BA2770" w14:textId="77777777" w:rsidR="00000000" w:rsidRDefault="00CF2391">
      <w:pPr>
        <w:pStyle w:val="a"/>
        <w:rPr>
          <w:rFonts w:hint="cs"/>
          <w:rtl/>
        </w:rPr>
      </w:pPr>
      <w:r>
        <w:rPr>
          <w:rFonts w:hint="cs"/>
          <w:rtl/>
        </w:rPr>
        <w:t>- - -</w:t>
      </w:r>
    </w:p>
    <w:p w14:paraId="7887E9FF" w14:textId="77777777" w:rsidR="00000000" w:rsidRDefault="00CF2391">
      <w:pPr>
        <w:pStyle w:val="a"/>
        <w:rPr>
          <w:rFonts w:hint="cs"/>
          <w:rtl/>
        </w:rPr>
      </w:pPr>
    </w:p>
    <w:p w14:paraId="1128D493" w14:textId="77777777" w:rsidR="00000000" w:rsidRDefault="00CF2391">
      <w:pPr>
        <w:pStyle w:val="ad"/>
        <w:rPr>
          <w:rtl/>
        </w:rPr>
      </w:pPr>
      <w:r>
        <w:rPr>
          <w:rtl/>
        </w:rPr>
        <w:t>היו"ר נסים דהן:</w:t>
      </w:r>
    </w:p>
    <w:p w14:paraId="666FC578" w14:textId="77777777" w:rsidR="00000000" w:rsidRDefault="00CF2391">
      <w:pPr>
        <w:pStyle w:val="a"/>
        <w:rPr>
          <w:rtl/>
        </w:rPr>
      </w:pPr>
    </w:p>
    <w:p w14:paraId="68F78407" w14:textId="77777777" w:rsidR="00000000" w:rsidRDefault="00CF2391">
      <w:pPr>
        <w:pStyle w:val="a"/>
        <w:rPr>
          <w:rFonts w:hint="cs"/>
          <w:rtl/>
        </w:rPr>
      </w:pPr>
      <w:r>
        <w:rPr>
          <w:rFonts w:hint="cs"/>
          <w:rtl/>
        </w:rPr>
        <w:t>כן, כבודו.</w:t>
      </w:r>
    </w:p>
    <w:p w14:paraId="7A90EEE9" w14:textId="77777777" w:rsidR="00000000" w:rsidRDefault="00CF2391">
      <w:pPr>
        <w:pStyle w:val="a"/>
        <w:rPr>
          <w:rtl/>
        </w:rPr>
      </w:pPr>
    </w:p>
    <w:p w14:paraId="252A4FD7" w14:textId="77777777" w:rsidR="00000000" w:rsidRDefault="00CF2391">
      <w:pPr>
        <w:pStyle w:val="ac"/>
        <w:rPr>
          <w:rtl/>
        </w:rPr>
      </w:pPr>
      <w:r>
        <w:rPr>
          <w:rFonts w:hint="eastAsia"/>
          <w:rtl/>
        </w:rPr>
        <w:t>דוד</w:t>
      </w:r>
      <w:r>
        <w:rPr>
          <w:rtl/>
        </w:rPr>
        <w:t xml:space="preserve"> טל (עם אחד):</w:t>
      </w:r>
    </w:p>
    <w:p w14:paraId="6345B3DC" w14:textId="77777777" w:rsidR="00000000" w:rsidRDefault="00CF2391">
      <w:pPr>
        <w:pStyle w:val="a"/>
        <w:rPr>
          <w:rFonts w:hint="cs"/>
          <w:rtl/>
        </w:rPr>
      </w:pPr>
    </w:p>
    <w:p w14:paraId="0411E714" w14:textId="77777777" w:rsidR="00000000" w:rsidRDefault="00CF2391">
      <w:pPr>
        <w:pStyle w:val="a"/>
        <w:rPr>
          <w:rFonts w:hint="cs"/>
          <w:rtl/>
        </w:rPr>
      </w:pPr>
      <w:r>
        <w:rPr>
          <w:rFonts w:hint="cs"/>
          <w:rtl/>
        </w:rPr>
        <w:t>אפשר להירשם במקומו?</w:t>
      </w:r>
    </w:p>
    <w:p w14:paraId="3DDA89D0" w14:textId="77777777" w:rsidR="00000000" w:rsidRDefault="00CF2391">
      <w:pPr>
        <w:pStyle w:val="a"/>
        <w:rPr>
          <w:rFonts w:hint="cs"/>
          <w:rtl/>
        </w:rPr>
      </w:pPr>
    </w:p>
    <w:p w14:paraId="03E5B61A" w14:textId="77777777" w:rsidR="00000000" w:rsidRDefault="00CF2391">
      <w:pPr>
        <w:pStyle w:val="ad"/>
        <w:rPr>
          <w:rtl/>
        </w:rPr>
      </w:pPr>
      <w:r>
        <w:rPr>
          <w:rtl/>
        </w:rPr>
        <w:t>היו"ר נסים דהן:</w:t>
      </w:r>
    </w:p>
    <w:p w14:paraId="1E87A624" w14:textId="77777777" w:rsidR="00000000" w:rsidRDefault="00CF2391">
      <w:pPr>
        <w:pStyle w:val="a"/>
        <w:rPr>
          <w:rtl/>
        </w:rPr>
      </w:pPr>
    </w:p>
    <w:p w14:paraId="54FD6A60" w14:textId="77777777" w:rsidR="00000000" w:rsidRDefault="00CF2391">
      <w:pPr>
        <w:pStyle w:val="a"/>
        <w:rPr>
          <w:rFonts w:hint="cs"/>
          <w:rtl/>
        </w:rPr>
      </w:pPr>
      <w:r>
        <w:rPr>
          <w:rFonts w:hint="cs"/>
          <w:rtl/>
        </w:rPr>
        <w:t>כסגן יושב-ראש לשעבר, כבודו יודע שאני לא יכול לעשות את זה.</w:t>
      </w:r>
    </w:p>
    <w:p w14:paraId="18E6C0AA" w14:textId="77777777" w:rsidR="00000000" w:rsidRDefault="00CF2391">
      <w:pPr>
        <w:pStyle w:val="a"/>
        <w:rPr>
          <w:rFonts w:hint="cs"/>
          <w:rtl/>
        </w:rPr>
      </w:pPr>
    </w:p>
    <w:p w14:paraId="677A00CA" w14:textId="77777777" w:rsidR="00000000" w:rsidRDefault="00CF2391">
      <w:pPr>
        <w:pStyle w:val="ac"/>
        <w:rPr>
          <w:rtl/>
        </w:rPr>
      </w:pPr>
      <w:r>
        <w:rPr>
          <w:rFonts w:hint="eastAsia"/>
          <w:rtl/>
        </w:rPr>
        <w:t>דוד</w:t>
      </w:r>
      <w:r>
        <w:rPr>
          <w:rtl/>
        </w:rPr>
        <w:t xml:space="preserve"> טל (עם אחד):</w:t>
      </w:r>
    </w:p>
    <w:p w14:paraId="4E7D26B7" w14:textId="77777777" w:rsidR="00000000" w:rsidRDefault="00CF2391">
      <w:pPr>
        <w:pStyle w:val="a"/>
        <w:rPr>
          <w:rFonts w:hint="cs"/>
          <w:rtl/>
        </w:rPr>
      </w:pPr>
    </w:p>
    <w:p w14:paraId="32431273" w14:textId="77777777" w:rsidR="00000000" w:rsidRDefault="00CF2391">
      <w:pPr>
        <w:pStyle w:val="a"/>
        <w:rPr>
          <w:rFonts w:hint="cs"/>
          <w:rtl/>
        </w:rPr>
      </w:pPr>
      <w:r>
        <w:rPr>
          <w:rFonts w:hint="cs"/>
          <w:rtl/>
        </w:rPr>
        <w:t>- - - עשיתי גם עשיתי.</w:t>
      </w:r>
    </w:p>
    <w:p w14:paraId="522782B1" w14:textId="77777777" w:rsidR="00000000" w:rsidRDefault="00CF2391">
      <w:pPr>
        <w:pStyle w:val="Subject"/>
        <w:rPr>
          <w:rFonts w:hint="cs"/>
          <w:rtl/>
        </w:rPr>
      </w:pPr>
    </w:p>
    <w:p w14:paraId="50CDB3FD" w14:textId="77777777" w:rsidR="00000000" w:rsidRDefault="00CF2391">
      <w:pPr>
        <w:pStyle w:val="a"/>
        <w:rPr>
          <w:rFonts w:hint="cs"/>
          <w:rtl/>
        </w:rPr>
      </w:pPr>
    </w:p>
    <w:p w14:paraId="7E7EDC21" w14:textId="77777777" w:rsidR="00000000" w:rsidRDefault="00CF2391">
      <w:pPr>
        <w:pStyle w:val="Subject"/>
        <w:rPr>
          <w:rFonts w:hint="cs"/>
          <w:rtl/>
        </w:rPr>
      </w:pPr>
      <w:bookmarkStart w:id="194" w:name="_Toc46681733"/>
      <w:bookmarkStart w:id="195" w:name="_Toc50268906"/>
      <w:r>
        <w:rPr>
          <w:rFonts w:hint="cs"/>
          <w:rtl/>
        </w:rPr>
        <w:t>מסמכים שהונחו על שולחן ה</w:t>
      </w:r>
      <w:r>
        <w:rPr>
          <w:rFonts w:hint="cs"/>
          <w:rtl/>
        </w:rPr>
        <w:t>כנסת</w:t>
      </w:r>
      <w:bookmarkEnd w:id="194"/>
      <w:bookmarkEnd w:id="195"/>
    </w:p>
    <w:p w14:paraId="63CFDB6B" w14:textId="77777777" w:rsidR="00000000" w:rsidRDefault="00CF2391">
      <w:pPr>
        <w:pStyle w:val="a"/>
        <w:rPr>
          <w:rFonts w:hint="cs"/>
          <w:rtl/>
        </w:rPr>
      </w:pPr>
    </w:p>
    <w:p w14:paraId="38217469" w14:textId="77777777" w:rsidR="00000000" w:rsidRDefault="00CF2391">
      <w:pPr>
        <w:pStyle w:val="ad"/>
        <w:rPr>
          <w:rtl/>
        </w:rPr>
      </w:pPr>
      <w:r>
        <w:rPr>
          <w:rtl/>
        </w:rPr>
        <w:t>היו"ר נסים דהן:</w:t>
      </w:r>
    </w:p>
    <w:p w14:paraId="767BA021" w14:textId="77777777" w:rsidR="00000000" w:rsidRDefault="00CF2391">
      <w:pPr>
        <w:pStyle w:val="a"/>
        <w:rPr>
          <w:rtl/>
        </w:rPr>
      </w:pPr>
    </w:p>
    <w:p w14:paraId="7FBB16D5" w14:textId="77777777" w:rsidR="00000000" w:rsidRDefault="00CF2391">
      <w:pPr>
        <w:pStyle w:val="a"/>
        <w:rPr>
          <w:rFonts w:hint="cs"/>
          <w:rtl/>
        </w:rPr>
      </w:pPr>
      <w:r>
        <w:rPr>
          <w:rFonts w:hint="cs"/>
          <w:rtl/>
        </w:rPr>
        <w:t>הכרזה לסגנית מזכיר הכנסת.</w:t>
      </w:r>
    </w:p>
    <w:p w14:paraId="4767EB87" w14:textId="77777777" w:rsidR="00000000" w:rsidRDefault="00CF2391">
      <w:pPr>
        <w:pStyle w:val="a"/>
        <w:rPr>
          <w:rFonts w:hint="cs"/>
          <w:rtl/>
        </w:rPr>
      </w:pPr>
    </w:p>
    <w:p w14:paraId="78C38783" w14:textId="77777777" w:rsidR="00000000" w:rsidRDefault="00CF2391">
      <w:pPr>
        <w:pStyle w:val="Speaker"/>
        <w:rPr>
          <w:rtl/>
        </w:rPr>
      </w:pPr>
      <w:bookmarkStart w:id="196" w:name="FS000000136T22_07_2003_18_41_51"/>
      <w:bookmarkStart w:id="197" w:name="_Toc46681734"/>
      <w:bookmarkStart w:id="198" w:name="_Toc50268907"/>
      <w:bookmarkEnd w:id="196"/>
      <w:r>
        <w:rPr>
          <w:rFonts w:hint="eastAsia"/>
          <w:rtl/>
        </w:rPr>
        <w:t>סגנית</w:t>
      </w:r>
      <w:r>
        <w:rPr>
          <w:rtl/>
        </w:rPr>
        <w:t xml:space="preserve"> מזכיר הכנסת רות קפלן:</w:t>
      </w:r>
      <w:bookmarkEnd w:id="197"/>
      <w:bookmarkEnd w:id="198"/>
    </w:p>
    <w:p w14:paraId="003294E5" w14:textId="77777777" w:rsidR="00000000" w:rsidRDefault="00CF2391">
      <w:pPr>
        <w:pStyle w:val="a"/>
        <w:rPr>
          <w:rFonts w:hint="cs"/>
          <w:rtl/>
        </w:rPr>
      </w:pPr>
    </w:p>
    <w:p w14:paraId="2F86C2AD" w14:textId="77777777" w:rsidR="00000000" w:rsidRDefault="00CF2391">
      <w:pPr>
        <w:pStyle w:val="a"/>
        <w:rPr>
          <w:rFonts w:hint="cs"/>
          <w:rtl/>
        </w:rPr>
      </w:pPr>
      <w:r>
        <w:rPr>
          <w:rFonts w:hint="cs"/>
          <w:rtl/>
        </w:rPr>
        <w:t>ברשות יושב-ראש הישיבה, הנני מתכבדת להודיע, כי הונחה על שולחן חברי הכנסת, לקריאה שנייה ולקריאה שלישית, הצעת חוק חיילים משוחררים (החזרה לעבודה) (תיקון מס' 13), התשס"ג-2003, שהחזיר</w:t>
      </w:r>
      <w:r>
        <w:rPr>
          <w:rFonts w:hint="cs"/>
          <w:rtl/>
        </w:rPr>
        <w:t>ה ועדת העבודה, הרווחה והבריאות. תודה רבה.</w:t>
      </w:r>
    </w:p>
    <w:p w14:paraId="5FE72424" w14:textId="77777777" w:rsidR="00000000" w:rsidRDefault="00CF2391">
      <w:pPr>
        <w:pStyle w:val="a"/>
        <w:rPr>
          <w:rFonts w:hint="cs"/>
          <w:rtl/>
        </w:rPr>
      </w:pPr>
    </w:p>
    <w:p w14:paraId="41625145" w14:textId="77777777" w:rsidR="00000000" w:rsidRDefault="00CF2391">
      <w:pPr>
        <w:pStyle w:val="ad"/>
        <w:rPr>
          <w:rtl/>
        </w:rPr>
      </w:pPr>
      <w:r>
        <w:rPr>
          <w:rtl/>
        </w:rPr>
        <w:t>היו"ר נסים דהן:</w:t>
      </w:r>
    </w:p>
    <w:p w14:paraId="73D495E3" w14:textId="77777777" w:rsidR="00000000" w:rsidRDefault="00CF2391">
      <w:pPr>
        <w:pStyle w:val="a"/>
        <w:rPr>
          <w:rtl/>
        </w:rPr>
      </w:pPr>
    </w:p>
    <w:p w14:paraId="3D870CCB" w14:textId="77777777" w:rsidR="00000000" w:rsidRDefault="00CF2391">
      <w:pPr>
        <w:pStyle w:val="a"/>
        <w:rPr>
          <w:rFonts w:hint="cs"/>
          <w:rtl/>
        </w:rPr>
      </w:pPr>
      <w:r>
        <w:rPr>
          <w:rFonts w:hint="cs"/>
          <w:rtl/>
        </w:rPr>
        <w:t>תודה.</w:t>
      </w:r>
    </w:p>
    <w:p w14:paraId="01028DCF" w14:textId="77777777" w:rsidR="00000000" w:rsidRDefault="00CF2391">
      <w:pPr>
        <w:pStyle w:val="a"/>
        <w:rPr>
          <w:rFonts w:hint="cs"/>
          <w:rtl/>
        </w:rPr>
      </w:pPr>
    </w:p>
    <w:p w14:paraId="5A06EB4E" w14:textId="77777777" w:rsidR="00000000" w:rsidRDefault="00CF2391">
      <w:pPr>
        <w:pStyle w:val="Subject"/>
        <w:rPr>
          <w:rtl/>
        </w:rPr>
      </w:pPr>
    </w:p>
    <w:p w14:paraId="567DF683" w14:textId="77777777" w:rsidR="00000000" w:rsidRDefault="00CF2391">
      <w:pPr>
        <w:pStyle w:val="Subject"/>
        <w:rPr>
          <w:rFonts w:hint="cs"/>
          <w:rtl/>
        </w:rPr>
      </w:pPr>
      <w:bookmarkStart w:id="199" w:name="_Toc46681735"/>
      <w:bookmarkStart w:id="200" w:name="_Toc50268908"/>
      <w:r>
        <w:rPr>
          <w:rFonts w:hint="cs"/>
          <w:rtl/>
        </w:rPr>
        <w:t>הצעת חוק הרשות השנייה לטלוויזיה ורדיו (תיקון מס' 20)</w:t>
      </w:r>
      <w:bookmarkEnd w:id="199"/>
      <w:bookmarkEnd w:id="200"/>
      <w:r>
        <w:rPr>
          <w:rFonts w:hint="cs"/>
          <w:rtl/>
        </w:rPr>
        <w:t xml:space="preserve"> </w:t>
      </w:r>
    </w:p>
    <w:p w14:paraId="3966E977" w14:textId="77777777" w:rsidR="00000000" w:rsidRDefault="00CF2391">
      <w:pPr>
        <w:pStyle w:val="Subject"/>
        <w:rPr>
          <w:rFonts w:hint="cs"/>
          <w:rtl/>
        </w:rPr>
      </w:pPr>
      <w:bookmarkStart w:id="201" w:name="_Toc46681736"/>
      <w:bookmarkStart w:id="202" w:name="_Toc50268909"/>
      <w:r>
        <w:rPr>
          <w:rFonts w:hint="cs"/>
          <w:rtl/>
        </w:rPr>
        <w:t xml:space="preserve">(תנאי הפעלה של בעלי זיכיון בערוץ-2 ובערוץ השלישי </w:t>
      </w:r>
      <w:r>
        <w:rPr>
          <w:rtl/>
        </w:rPr>
        <w:br/>
      </w:r>
      <w:r>
        <w:rPr>
          <w:rFonts w:hint="cs"/>
          <w:rtl/>
        </w:rPr>
        <w:t>והוראות שונות), התשס"ג-2003</w:t>
      </w:r>
      <w:bookmarkEnd w:id="201"/>
      <w:bookmarkEnd w:id="202"/>
    </w:p>
    <w:p w14:paraId="3C1746F5" w14:textId="77777777" w:rsidR="00000000" w:rsidRDefault="00CF2391">
      <w:pPr>
        <w:pStyle w:val="SubjectSub"/>
        <w:rPr>
          <w:rFonts w:hint="cs"/>
          <w:rtl/>
        </w:rPr>
      </w:pPr>
      <w:r>
        <w:rPr>
          <w:rFonts w:hint="cs"/>
          <w:rtl/>
        </w:rPr>
        <w:t>(קריאה ראשונה)</w:t>
      </w:r>
    </w:p>
    <w:p w14:paraId="6409FED7" w14:textId="77777777" w:rsidR="00000000" w:rsidRDefault="00CF2391">
      <w:pPr>
        <w:pStyle w:val="SubjectSub"/>
        <w:rPr>
          <w:rFonts w:hint="cs"/>
          <w:rtl/>
        </w:rPr>
      </w:pPr>
    </w:p>
    <w:p w14:paraId="6E827623" w14:textId="77777777" w:rsidR="00000000" w:rsidRDefault="00CF2391">
      <w:pPr>
        <w:pStyle w:val="ad"/>
        <w:rPr>
          <w:rtl/>
        </w:rPr>
      </w:pPr>
      <w:r>
        <w:rPr>
          <w:rtl/>
        </w:rPr>
        <w:t>היו"ר נסים דהן:</w:t>
      </w:r>
    </w:p>
    <w:p w14:paraId="1DFB1C78" w14:textId="77777777" w:rsidR="00000000" w:rsidRDefault="00CF2391">
      <w:pPr>
        <w:pStyle w:val="a"/>
        <w:rPr>
          <w:rtl/>
        </w:rPr>
      </w:pPr>
    </w:p>
    <w:p w14:paraId="457FF5E5" w14:textId="77777777" w:rsidR="00000000" w:rsidRDefault="00CF2391">
      <w:pPr>
        <w:pStyle w:val="a"/>
        <w:rPr>
          <w:rFonts w:hint="cs"/>
          <w:rtl/>
        </w:rPr>
      </w:pPr>
      <w:r>
        <w:rPr>
          <w:rFonts w:hint="cs"/>
          <w:rtl/>
        </w:rPr>
        <w:t xml:space="preserve">חבר הכנסת ג'מאל זחאלקה </w:t>
      </w:r>
      <w:r>
        <w:rPr>
          <w:rFonts w:hint="cs"/>
          <w:rtl/>
        </w:rPr>
        <w:t xml:space="preserve">- אינו נוכח.  חבר הכנסת אבשלום וילן - אינו נוכח. חבר הכנסת אליעזר כהן - אינו נוכח. חבר הכנסת יורי שטרן - אינו נוכח. חבר הכנסת ניסן סלומינסקי - אינו נוכח. חבר הכנסת ישראל אייכלר, בבקשה </w:t>
      </w:r>
      <w:r>
        <w:rPr>
          <w:rtl/>
        </w:rPr>
        <w:t>–</w:t>
      </w:r>
      <w:r>
        <w:rPr>
          <w:rFonts w:hint="cs"/>
          <w:rtl/>
        </w:rPr>
        <w:t xml:space="preserve"> כמאן תלת. </w:t>
      </w:r>
    </w:p>
    <w:p w14:paraId="590924E9" w14:textId="77777777" w:rsidR="00000000" w:rsidRDefault="00CF2391">
      <w:pPr>
        <w:pStyle w:val="a"/>
        <w:ind w:firstLine="0"/>
        <w:rPr>
          <w:rFonts w:hint="cs"/>
          <w:rtl/>
        </w:rPr>
      </w:pPr>
    </w:p>
    <w:p w14:paraId="4ED9ECDD" w14:textId="77777777" w:rsidR="00000000" w:rsidRDefault="00CF2391">
      <w:pPr>
        <w:pStyle w:val="Speaker"/>
        <w:rPr>
          <w:rtl/>
        </w:rPr>
      </w:pPr>
      <w:bookmarkStart w:id="203" w:name="FS000001057T22_07_2003_18_45_14"/>
      <w:bookmarkStart w:id="204" w:name="_Toc46681737"/>
      <w:bookmarkStart w:id="205" w:name="_Toc50268910"/>
      <w:bookmarkEnd w:id="203"/>
      <w:r>
        <w:rPr>
          <w:rFonts w:hint="eastAsia"/>
          <w:rtl/>
        </w:rPr>
        <w:t>ישראל</w:t>
      </w:r>
      <w:r>
        <w:rPr>
          <w:rtl/>
        </w:rPr>
        <w:t xml:space="preserve"> אייכלר (יהדות התורה):</w:t>
      </w:r>
      <w:bookmarkEnd w:id="204"/>
      <w:bookmarkEnd w:id="205"/>
    </w:p>
    <w:p w14:paraId="1960BB8B" w14:textId="77777777" w:rsidR="00000000" w:rsidRDefault="00CF2391">
      <w:pPr>
        <w:pStyle w:val="a"/>
        <w:rPr>
          <w:rFonts w:hint="cs"/>
          <w:rtl/>
        </w:rPr>
      </w:pPr>
    </w:p>
    <w:p w14:paraId="2F07947F" w14:textId="77777777" w:rsidR="00000000" w:rsidRDefault="00CF2391">
      <w:pPr>
        <w:pStyle w:val="a"/>
        <w:rPr>
          <w:rFonts w:hint="cs"/>
          <w:rtl/>
        </w:rPr>
      </w:pPr>
      <w:r>
        <w:rPr>
          <w:rFonts w:hint="cs"/>
          <w:rtl/>
        </w:rPr>
        <w:t xml:space="preserve">אדוני היושב-ראש, חברי הכנסת, </w:t>
      </w:r>
      <w:r>
        <w:rPr>
          <w:rFonts w:hint="cs"/>
          <w:rtl/>
        </w:rPr>
        <w:t>אני מודה לך על כך שחילקת את הדיון על הגדר ויהיה דיון נוסף, כי אי-אפשר, בלחץ של זמן, בשתי דקות, שכולם יגידו את כל דעותיהם על הגדר שעולה 5 מיליארדי שקלים, ויש פה שאלה של חיים ומוות. אז אנחנו נדבר על זה בפעם הבאה.</w:t>
      </w:r>
    </w:p>
    <w:p w14:paraId="50D88D2C" w14:textId="77777777" w:rsidR="00000000" w:rsidRDefault="00CF2391">
      <w:pPr>
        <w:pStyle w:val="a"/>
        <w:rPr>
          <w:rFonts w:hint="cs"/>
          <w:rtl/>
        </w:rPr>
      </w:pPr>
    </w:p>
    <w:p w14:paraId="1EACC44D" w14:textId="77777777" w:rsidR="00000000" w:rsidRDefault="00CF2391">
      <w:pPr>
        <w:pStyle w:val="a"/>
        <w:rPr>
          <w:rFonts w:hint="cs"/>
          <w:rtl/>
        </w:rPr>
      </w:pPr>
      <w:r>
        <w:rPr>
          <w:rFonts w:hint="cs"/>
          <w:rtl/>
        </w:rPr>
        <w:t xml:space="preserve">הפעם אני רוצה לדבר על הצעת חוק הרשות השנייה </w:t>
      </w:r>
      <w:r>
        <w:rPr>
          <w:rFonts w:hint="cs"/>
          <w:rtl/>
        </w:rPr>
        <w:t xml:space="preserve">לטלוויזיה ורדיו. כולם מסכימים שהחוקים האלה כל כך מסובכים </w:t>
      </w:r>
      <w:r>
        <w:rPr>
          <w:rtl/>
        </w:rPr>
        <w:t>–</w:t>
      </w:r>
      <w:r>
        <w:rPr>
          <w:rFonts w:hint="cs"/>
          <w:rtl/>
        </w:rPr>
        <w:t xml:space="preserve"> טלאי על גבי טלאי, רגולציה על גבי רגולציה. הייתי אומר שיש בארץ "ברית המועצות": מועצת הרשות הראשונה, מועצת הרשות השנייה, מועצת הכבלים ומועצת הלוויין </w:t>
      </w:r>
      <w:r>
        <w:rPr>
          <w:rtl/>
        </w:rPr>
        <w:t>–</w:t>
      </w:r>
      <w:r>
        <w:rPr>
          <w:rFonts w:hint="cs"/>
          <w:rtl/>
        </w:rPr>
        <w:t xml:space="preserve"> בעצם אין בנפרד; נדמה לי שהכבלים והלוויין הם ביחד</w:t>
      </w:r>
      <w:r>
        <w:rPr>
          <w:rFonts w:hint="cs"/>
          <w:rtl/>
        </w:rPr>
        <w:t xml:space="preserve">. לכל אחד יש מועצות ושליטים ושליטי שליטים, בעניין שהיה צריך להיות הכי פתוח והכי דמוקרטי במדינת ישראל ובמדינות דמוקרטיות נאורות, והוא העניין של חופש הביטוי. </w:t>
      </w:r>
    </w:p>
    <w:p w14:paraId="64F3865A" w14:textId="77777777" w:rsidR="00000000" w:rsidRDefault="00CF2391">
      <w:pPr>
        <w:pStyle w:val="a"/>
        <w:rPr>
          <w:rFonts w:hint="cs"/>
          <w:rtl/>
        </w:rPr>
      </w:pPr>
    </w:p>
    <w:p w14:paraId="6D76165D" w14:textId="77777777" w:rsidR="00000000" w:rsidRDefault="00CF2391">
      <w:pPr>
        <w:pStyle w:val="a"/>
        <w:rPr>
          <w:rFonts w:hint="cs"/>
          <w:rtl/>
        </w:rPr>
      </w:pPr>
      <w:r>
        <w:rPr>
          <w:rFonts w:hint="cs"/>
          <w:rtl/>
        </w:rPr>
        <w:t xml:space="preserve">מה צריך כל כך הרבה מועצות? מה צריך כל כך הרבה פקידים? מה צריך השקעות אדירות? מי שרוצה לפתוח תחנות </w:t>
      </w:r>
      <w:r>
        <w:rPr>
          <w:rFonts w:hint="cs"/>
          <w:rtl/>
        </w:rPr>
        <w:t xml:space="preserve">רדיו </w:t>
      </w:r>
      <w:r>
        <w:rPr>
          <w:rtl/>
        </w:rPr>
        <w:t>–</w:t>
      </w:r>
      <w:r>
        <w:rPr>
          <w:rFonts w:hint="cs"/>
          <w:rtl/>
        </w:rPr>
        <w:t xml:space="preserve"> ברדיו האזורי הייתי מעורב קצת בשעתי </w:t>
      </w:r>
      <w:r>
        <w:rPr>
          <w:rtl/>
        </w:rPr>
        <w:t>–</w:t>
      </w:r>
      <w:r>
        <w:rPr>
          <w:rFonts w:hint="cs"/>
          <w:rtl/>
        </w:rPr>
        <w:t xml:space="preserve"> צריך להיות גם מיליונר, גם מסובך וגם מי שמוכן להפסיד 5-6 מיליוני שקלים לפני שהוא ירוויח את השקל הראשון. על ערוצי הרדיו אני מדבר. </w:t>
      </w:r>
    </w:p>
    <w:p w14:paraId="6644EEA9" w14:textId="77777777" w:rsidR="00000000" w:rsidRDefault="00CF2391">
      <w:pPr>
        <w:pStyle w:val="a"/>
        <w:ind w:firstLine="0"/>
        <w:rPr>
          <w:rFonts w:hint="cs"/>
          <w:rtl/>
        </w:rPr>
      </w:pPr>
    </w:p>
    <w:p w14:paraId="7D84B36A" w14:textId="77777777" w:rsidR="00000000" w:rsidRDefault="00CF2391">
      <w:pPr>
        <w:pStyle w:val="a"/>
        <w:rPr>
          <w:rFonts w:hint="cs"/>
          <w:rtl/>
        </w:rPr>
      </w:pPr>
      <w:r>
        <w:rPr>
          <w:rFonts w:hint="cs"/>
          <w:rtl/>
        </w:rPr>
        <w:t>יש מיליוני מאזינים שרוצים לשמוע ערוצי קודש וערוצים אחרים, כל אחד עם מה שהוא רוצה ל</w:t>
      </w:r>
      <w:r>
        <w:rPr>
          <w:rFonts w:hint="cs"/>
          <w:rtl/>
        </w:rPr>
        <w:t>שמוע. צריך לבטל את "ברית המועצות": צריך לאפשר לכל אזרח שרוצה לשדר, כמו למי שרוצה להדפיס עיתון, לעשות זאת. אני חוזר ואומר את זה, ואחזור ואומר את זה עד שזה יחוקק בחוק, שכל מי שמדפיס עיתון,  מוטלות עליו שתי הגבלות: א. צנזורה ביטחונית - מה שהצנזורה אומרת לא לפ</w:t>
      </w:r>
      <w:r>
        <w:rPr>
          <w:rFonts w:hint="cs"/>
          <w:rtl/>
        </w:rPr>
        <w:t>רסם, לא מתפרסם; ב. לשון הרע - אסור לך להשתמש בלשון הרע ובהסתה לגזענות וכל מיני דברים כאלה. זה צריך לחול גם על מי שרוצה לשדר. כדי לקבל קו או תדר, גם בטלוויזיה וגם ברדיו, צריך לשלם אגרה לדואר, למשרד התקשורת, ל"בזק", כמו  שעושות כל החברות האחרות. כאשר אני מזמ</w:t>
      </w:r>
      <w:r>
        <w:rPr>
          <w:rFonts w:hint="cs"/>
          <w:rtl/>
        </w:rPr>
        <w:t xml:space="preserve">ין טלפון, מותר לי לדבר בו על מה שאני רוצה עם חבר שלי, או שאני צריך לעבור 20 פקידים ואישורים, כדי שיאמרו לי מה מותר ומה אסור לי לדבר? </w:t>
      </w:r>
    </w:p>
    <w:p w14:paraId="66E3EA88" w14:textId="77777777" w:rsidR="00000000" w:rsidRDefault="00CF2391">
      <w:pPr>
        <w:pStyle w:val="a"/>
        <w:rPr>
          <w:rFonts w:hint="cs"/>
          <w:rtl/>
        </w:rPr>
      </w:pPr>
    </w:p>
    <w:p w14:paraId="50A95B84" w14:textId="77777777" w:rsidR="00000000" w:rsidRDefault="00CF2391">
      <w:pPr>
        <w:pStyle w:val="a"/>
        <w:rPr>
          <w:rFonts w:hint="cs"/>
          <w:rtl/>
        </w:rPr>
      </w:pPr>
      <w:r>
        <w:rPr>
          <w:rFonts w:hint="cs"/>
          <w:rtl/>
        </w:rPr>
        <w:t>העניין של ערוצי הקודש, אלה שנקראים היום ערוצים פיראטיים, חייב לבוא לידי הסדר. אין גזירה על הציבור שאין הוא יכול לעמוד בה,</w:t>
      </w:r>
      <w:r>
        <w:rPr>
          <w:rFonts w:hint="cs"/>
          <w:rtl/>
        </w:rPr>
        <w:t xml:space="preserve"> בפרט במדינה שמדברת על חופש הביטוי, במדינה דמוקרטית.  הרי זה היסוד. אני לא מבין איך לא מתאחדים 120 חברי כנסת לחוקק חוק, שכל מי שרוצה וכל מי שיכול לממן לעצמו -  אגב, מדינת ישראל משקיעה מיליארד שקלים בשנה כדי לממן את רשות השידור, למה זה צריך להיות? למה הרשות</w:t>
      </w:r>
      <w:r>
        <w:rPr>
          <w:rFonts w:hint="cs"/>
          <w:rtl/>
        </w:rPr>
        <w:t xml:space="preserve"> השנייה או ערוץ-10 צריכים לפשוט את הרגל, כי הם צריכים להשקיע את אבי האבא שלו, ולהביא אנשים ממקסיקו כדי להשקיע וכדי לקיים את עצמו כערוץ שידור, ועוד להפסיד כסף על הזכות הזאת?  כמה הפסיד מר מימן?</w:t>
      </w:r>
    </w:p>
    <w:p w14:paraId="0C28B750" w14:textId="77777777" w:rsidR="00000000" w:rsidRDefault="00CF2391">
      <w:pPr>
        <w:pStyle w:val="a"/>
        <w:ind w:firstLine="0"/>
        <w:rPr>
          <w:rFonts w:hint="cs"/>
          <w:rtl/>
        </w:rPr>
      </w:pPr>
    </w:p>
    <w:p w14:paraId="110D422B" w14:textId="77777777" w:rsidR="00000000" w:rsidRDefault="00CF2391">
      <w:pPr>
        <w:pStyle w:val="ac"/>
        <w:rPr>
          <w:rFonts w:hint="cs"/>
          <w:rtl/>
        </w:rPr>
      </w:pPr>
      <w:r>
        <w:rPr>
          <w:rFonts w:hint="cs"/>
          <w:rtl/>
        </w:rPr>
        <w:t>קריאה:</w:t>
      </w:r>
    </w:p>
    <w:p w14:paraId="44B037C0" w14:textId="77777777" w:rsidR="00000000" w:rsidRDefault="00CF2391">
      <w:pPr>
        <w:pStyle w:val="a"/>
        <w:ind w:firstLine="0"/>
        <w:rPr>
          <w:rFonts w:hint="cs"/>
          <w:rtl/>
        </w:rPr>
      </w:pPr>
    </w:p>
    <w:p w14:paraId="37578935" w14:textId="77777777" w:rsidR="00000000" w:rsidRDefault="00CF2391">
      <w:pPr>
        <w:pStyle w:val="a"/>
        <w:ind w:firstLine="0"/>
        <w:rPr>
          <w:rFonts w:hint="cs"/>
          <w:rtl/>
        </w:rPr>
      </w:pPr>
      <w:r>
        <w:rPr>
          <w:rFonts w:hint="cs"/>
          <w:rtl/>
        </w:rPr>
        <w:tab/>
        <w:t>300 מיליון שקל.</w:t>
      </w:r>
    </w:p>
    <w:p w14:paraId="34378288" w14:textId="77777777" w:rsidR="00000000" w:rsidRDefault="00CF2391">
      <w:pPr>
        <w:pStyle w:val="a"/>
        <w:ind w:firstLine="0"/>
        <w:rPr>
          <w:rFonts w:hint="cs"/>
          <w:rtl/>
        </w:rPr>
      </w:pPr>
    </w:p>
    <w:p w14:paraId="509771CC" w14:textId="77777777" w:rsidR="00000000" w:rsidRDefault="00CF2391">
      <w:pPr>
        <w:pStyle w:val="Speaker"/>
        <w:rPr>
          <w:rtl/>
        </w:rPr>
      </w:pPr>
      <w:bookmarkStart w:id="206" w:name="FS000000563T22_07_2003_18_39_47C"/>
      <w:bookmarkStart w:id="207" w:name="FS000001057T22_07_2003_18_40_03"/>
      <w:bookmarkStart w:id="208" w:name="_Toc46681738"/>
      <w:bookmarkStart w:id="209" w:name="_Toc50268911"/>
      <w:bookmarkEnd w:id="206"/>
      <w:bookmarkEnd w:id="207"/>
      <w:r>
        <w:rPr>
          <w:rFonts w:hint="eastAsia"/>
          <w:rtl/>
        </w:rPr>
        <w:t>ישראל</w:t>
      </w:r>
      <w:r>
        <w:rPr>
          <w:rtl/>
        </w:rPr>
        <w:t xml:space="preserve"> אייכלר (יהדות התורה):</w:t>
      </w:r>
      <w:bookmarkEnd w:id="208"/>
      <w:bookmarkEnd w:id="209"/>
    </w:p>
    <w:p w14:paraId="5CF58982" w14:textId="77777777" w:rsidR="00000000" w:rsidRDefault="00CF2391">
      <w:pPr>
        <w:pStyle w:val="a"/>
        <w:rPr>
          <w:rFonts w:hint="cs"/>
          <w:rtl/>
        </w:rPr>
      </w:pPr>
    </w:p>
    <w:p w14:paraId="52A9175E" w14:textId="77777777" w:rsidR="00000000" w:rsidRDefault="00CF2391">
      <w:pPr>
        <w:pStyle w:val="a"/>
        <w:rPr>
          <w:rFonts w:hint="cs"/>
          <w:rtl/>
        </w:rPr>
      </w:pPr>
      <w:r>
        <w:rPr>
          <w:rFonts w:hint="cs"/>
          <w:rtl/>
        </w:rPr>
        <w:t>300 מיל</w:t>
      </w:r>
      <w:r>
        <w:rPr>
          <w:rFonts w:hint="cs"/>
          <w:rtl/>
        </w:rPr>
        <w:t>יון שקל צריך בן-אדם להפסיד כדי לשדר? למה הוא לא יכול להקים חברה, כמו בכל העולם, שתעמוד בתחרות השוק, שתמכור פרסומות - מי שירצה לצפות בו, יצפה בו; מי שירצה להאזין לו, יאזין לו; מי שירצה לרכוש מודעות ופרסומות, ירכוש, ושלום על ישראל.</w:t>
      </w:r>
    </w:p>
    <w:p w14:paraId="3BF25481" w14:textId="77777777" w:rsidR="00000000" w:rsidRDefault="00CF2391">
      <w:pPr>
        <w:pStyle w:val="a"/>
        <w:rPr>
          <w:rtl/>
        </w:rPr>
      </w:pPr>
    </w:p>
    <w:p w14:paraId="5AA0AD28" w14:textId="77777777" w:rsidR="00000000" w:rsidRDefault="00CF2391">
      <w:pPr>
        <w:pStyle w:val="a"/>
        <w:rPr>
          <w:rFonts w:hint="cs"/>
          <w:rtl/>
        </w:rPr>
      </w:pPr>
      <w:r>
        <w:rPr>
          <w:rFonts w:hint="cs"/>
          <w:rtl/>
        </w:rPr>
        <w:t>הרי זה דבר כל כך פשוט, שא</w:t>
      </w:r>
      <w:r>
        <w:rPr>
          <w:rFonts w:hint="cs"/>
          <w:rtl/>
        </w:rPr>
        <w:t>י-אפשר להבין למה צריך את זה. אני יודע שהחברה הישראלית לא אוהבת ממסדים, ודאי לא את הממסד הרבני, הממסד הדתי, ממסד הגיורים, ויש טענות רבות על ביורוקרטיה רבה בממסדים, גם בממסד העסקי. אבל על הממסד התקשורתי שהוא כל כך סגור, גילדה כל כך סגורה,  אף אחד לא מדבר, וז</w:t>
      </w:r>
      <w:r>
        <w:rPr>
          <w:rFonts w:hint="cs"/>
          <w:rtl/>
        </w:rPr>
        <w:t>והי נשמת אפה של הדמוקרטיה.</w:t>
      </w:r>
    </w:p>
    <w:p w14:paraId="611FBEA2" w14:textId="77777777" w:rsidR="00000000" w:rsidRDefault="00CF2391">
      <w:pPr>
        <w:pStyle w:val="a"/>
        <w:ind w:firstLine="0"/>
        <w:rPr>
          <w:rFonts w:hint="cs"/>
          <w:rtl/>
        </w:rPr>
      </w:pPr>
    </w:p>
    <w:p w14:paraId="19E1244C" w14:textId="77777777" w:rsidR="00000000" w:rsidRDefault="00CF2391">
      <w:pPr>
        <w:pStyle w:val="a"/>
        <w:ind w:firstLine="0"/>
        <w:rPr>
          <w:rFonts w:hint="cs"/>
          <w:rtl/>
        </w:rPr>
      </w:pPr>
      <w:r>
        <w:rPr>
          <w:rFonts w:hint="cs"/>
          <w:rtl/>
        </w:rPr>
        <w:tab/>
        <w:t>אני מציע לבטל את "ברית המועצות" של מועצות השידורים למיניהן, ולקבוע חופש ביטוי פשוטו כמשמעו. תודה רבה.</w:t>
      </w:r>
    </w:p>
    <w:p w14:paraId="6D3A2A1C" w14:textId="77777777" w:rsidR="00000000" w:rsidRDefault="00CF2391">
      <w:pPr>
        <w:pStyle w:val="a"/>
        <w:ind w:firstLine="0"/>
        <w:rPr>
          <w:rFonts w:hint="cs"/>
          <w:rtl/>
        </w:rPr>
      </w:pPr>
    </w:p>
    <w:p w14:paraId="6B6E5E58" w14:textId="77777777" w:rsidR="00000000" w:rsidRDefault="00CF2391">
      <w:pPr>
        <w:pStyle w:val="ad"/>
        <w:rPr>
          <w:rtl/>
        </w:rPr>
      </w:pPr>
      <w:r>
        <w:rPr>
          <w:rtl/>
        </w:rPr>
        <w:t>היו"ר נסים דהן:</w:t>
      </w:r>
    </w:p>
    <w:p w14:paraId="04263EA6" w14:textId="77777777" w:rsidR="00000000" w:rsidRDefault="00CF2391">
      <w:pPr>
        <w:pStyle w:val="a"/>
        <w:rPr>
          <w:rtl/>
        </w:rPr>
      </w:pPr>
    </w:p>
    <w:p w14:paraId="4A3E1057" w14:textId="77777777" w:rsidR="00000000" w:rsidRDefault="00CF2391">
      <w:pPr>
        <w:pStyle w:val="a"/>
        <w:rPr>
          <w:rFonts w:hint="cs"/>
          <w:rtl/>
        </w:rPr>
      </w:pPr>
      <w:r>
        <w:rPr>
          <w:rFonts w:hint="cs"/>
          <w:rtl/>
        </w:rPr>
        <w:t>תודה רבה. חבר הכנסת עזמי בשארה באותו נושא. להזכירכם, אנחנו דנים בהצעת חוק הרשות השנייה לטלוויזיה ורדיו (תיק</w:t>
      </w:r>
      <w:r>
        <w:rPr>
          <w:rFonts w:hint="cs"/>
          <w:rtl/>
        </w:rPr>
        <w:t>ון מס' 20).</w:t>
      </w:r>
    </w:p>
    <w:p w14:paraId="4A05AF9F" w14:textId="77777777" w:rsidR="00000000" w:rsidRDefault="00CF2391">
      <w:pPr>
        <w:pStyle w:val="a"/>
        <w:ind w:firstLine="0"/>
        <w:rPr>
          <w:rFonts w:hint="cs"/>
          <w:rtl/>
        </w:rPr>
      </w:pPr>
    </w:p>
    <w:p w14:paraId="572F54AE" w14:textId="77777777" w:rsidR="00000000" w:rsidRDefault="00CF2391">
      <w:pPr>
        <w:pStyle w:val="Speaker"/>
        <w:rPr>
          <w:rtl/>
        </w:rPr>
      </w:pPr>
      <w:bookmarkStart w:id="210" w:name="FS000000558T22_07_2003_18_04_02"/>
      <w:bookmarkStart w:id="211" w:name="_Toc46681739"/>
      <w:bookmarkStart w:id="212" w:name="_Toc50268912"/>
      <w:bookmarkEnd w:id="210"/>
      <w:r>
        <w:rPr>
          <w:rFonts w:hint="eastAsia"/>
          <w:rtl/>
        </w:rPr>
        <w:t>עזמי</w:t>
      </w:r>
      <w:r>
        <w:rPr>
          <w:rtl/>
        </w:rPr>
        <w:t xml:space="preserve"> בשארה (בל"ד):</w:t>
      </w:r>
      <w:bookmarkEnd w:id="211"/>
      <w:bookmarkEnd w:id="212"/>
    </w:p>
    <w:p w14:paraId="4DD082F5" w14:textId="77777777" w:rsidR="00000000" w:rsidRDefault="00CF2391">
      <w:pPr>
        <w:pStyle w:val="a"/>
        <w:rPr>
          <w:rFonts w:hint="cs"/>
          <w:rtl/>
        </w:rPr>
      </w:pPr>
    </w:p>
    <w:p w14:paraId="533CD27C" w14:textId="77777777" w:rsidR="00000000" w:rsidRDefault="00CF2391">
      <w:pPr>
        <w:pStyle w:val="a"/>
        <w:rPr>
          <w:rFonts w:hint="cs"/>
          <w:rtl/>
        </w:rPr>
      </w:pPr>
      <w:r>
        <w:rPr>
          <w:rFonts w:hint="cs"/>
          <w:rtl/>
        </w:rPr>
        <w:t xml:space="preserve">אדוני היושב-ראש, מפתה להמשיך בדיון הקודם, אבל לא אעשה את זה. נמשיך בכך בעתיד, כפי שהבטחת. אדבר על השידורים ורשות השידור. </w:t>
      </w:r>
    </w:p>
    <w:p w14:paraId="5F63C4F3" w14:textId="77777777" w:rsidR="00000000" w:rsidRDefault="00CF2391">
      <w:pPr>
        <w:pStyle w:val="a"/>
        <w:rPr>
          <w:rFonts w:hint="cs"/>
          <w:rtl/>
        </w:rPr>
      </w:pPr>
    </w:p>
    <w:p w14:paraId="11877952" w14:textId="77777777" w:rsidR="00000000" w:rsidRDefault="00CF2391">
      <w:pPr>
        <w:pStyle w:val="a"/>
        <w:rPr>
          <w:rFonts w:hint="cs"/>
          <w:rtl/>
        </w:rPr>
      </w:pPr>
      <w:r>
        <w:rPr>
          <w:rFonts w:hint="cs"/>
          <w:rtl/>
        </w:rPr>
        <w:t xml:space="preserve">אני רוצה להביע הבנה ללבו של חבר הכנסת אייכלר, בדבר ביזור התקשורת והאפשרויות התקשורתיות של בני-האדם, </w:t>
      </w:r>
      <w:r>
        <w:rPr>
          <w:rFonts w:hint="cs"/>
          <w:rtl/>
        </w:rPr>
        <w:t>כדי שיוכלו לשדר ולפתוח עיתונים בלי המונופוליזציה על-ידי חברות הון גדולות אשר יכולות להשקיע היום בתקשורת.</w:t>
      </w:r>
    </w:p>
    <w:p w14:paraId="1545E681" w14:textId="77777777" w:rsidR="00000000" w:rsidRDefault="00CF2391">
      <w:pPr>
        <w:pStyle w:val="a"/>
        <w:rPr>
          <w:rFonts w:hint="cs"/>
          <w:rtl/>
        </w:rPr>
      </w:pPr>
    </w:p>
    <w:p w14:paraId="35A8A0AE" w14:textId="77777777" w:rsidR="00000000" w:rsidRDefault="00CF2391">
      <w:pPr>
        <w:pStyle w:val="a"/>
        <w:rPr>
          <w:rFonts w:hint="cs"/>
          <w:rtl/>
        </w:rPr>
      </w:pPr>
      <w:r>
        <w:rPr>
          <w:rFonts w:hint="cs"/>
          <w:rtl/>
        </w:rPr>
        <w:t>אני לא שותף לדעתך, אדוני, בנוגע לשידורים הציבוריים. אומנם ישראל היא לא דוגמה טובה, מכיוון שיש הבנה לא נכונה של השידורים הציבוריים או הממלכתיים, וההתיי</w:t>
      </w:r>
      <w:r>
        <w:rPr>
          <w:rFonts w:hint="cs"/>
          <w:rtl/>
        </w:rPr>
        <w:t>חסות אליהם היא כאל שידורים רשמיים. הערוץ הראשון והשידור הציבורי מתייחס לעצמו, בעיקר בזמן משברים, כשופר של הממשלה. שמנו לב בשנתיים האחרונות, שאפילו זרועות מסוימות של הביטחון מתערבות, במיוחד כאשר מדובר באוכלוסייה הערבית ובשידורים לאוכלוסייה הערבית. נוצר הרוש</w:t>
      </w:r>
      <w:r>
        <w:rPr>
          <w:rFonts w:hint="cs"/>
          <w:rtl/>
        </w:rPr>
        <w:t xml:space="preserve">ם, כאילו יש כאן חוסר של מה שנקרא באנגלית </w:t>
      </w:r>
      <w:r>
        <w:t>dissent</w:t>
      </w:r>
      <w:r>
        <w:rPr>
          <w:rFonts w:hint="cs"/>
          <w:rtl/>
        </w:rPr>
        <w:t>, חוסר יוצא מן הכלל. הכול הלך בערוץ אחד, בכיוון אחד. לא מצאת פלורליזם אפילו מן הסוג הכי פחות ליברלי באמצעי התקשורת הציבוריים בשנתיים האחרונות.</w:t>
      </w:r>
    </w:p>
    <w:p w14:paraId="2129076F" w14:textId="77777777" w:rsidR="00000000" w:rsidRDefault="00CF2391">
      <w:pPr>
        <w:pStyle w:val="a"/>
        <w:rPr>
          <w:rFonts w:hint="cs"/>
          <w:rtl/>
        </w:rPr>
      </w:pPr>
    </w:p>
    <w:p w14:paraId="3E0EE718" w14:textId="77777777" w:rsidR="00000000" w:rsidRDefault="00CF2391">
      <w:pPr>
        <w:pStyle w:val="a"/>
        <w:rPr>
          <w:rFonts w:hint="cs"/>
          <w:rtl/>
        </w:rPr>
      </w:pPr>
      <w:r>
        <w:rPr>
          <w:rFonts w:hint="cs"/>
          <w:rtl/>
        </w:rPr>
        <w:t>אנחנו חשנו את זה על בשרנו, אדוני. חשנו את זה על בשרנו, ראינו איך</w:t>
      </w:r>
      <w:r>
        <w:rPr>
          <w:rFonts w:hint="cs"/>
          <w:rtl/>
        </w:rPr>
        <w:t xml:space="preserve"> אפשר לעשות לאיש ציבור רצח אופי ממש, מסע רצח אופי רציני, בלי שתהיה לו יכולת להגיב כמו שצריך. זו  דוגמה רעה, אבל בחברה מתוקנת צריך שידורים ציבוריים אשר ימומנו על-ידי משלם המסים, ואשר מחד גיסא יש להם עצמאות מהממשלה, ומאידך גיסא עצמאות מהשוק. כן, צריך עצמאות </w:t>
      </w:r>
      <w:r>
        <w:rPr>
          <w:rFonts w:hint="cs"/>
          <w:rtl/>
        </w:rPr>
        <w:t>מהשוק. אסור להכפיף את התקשורת רק לשוק, כפי שאסור להכפיף את הבריאות רק לשוק, כפי שאסור להכפיף לגמרי את הרווחה לחוקי השוק. אם תכפיף את התקשורת לחוקי השוק, תמצא דבר אחד בעצם: הסוג הזה של תרבות פוליטית של ערוץ-2 יהיה התרבות ההגמונית, מכיוון שהשוק ידבר רק על-פי</w:t>
      </w:r>
      <w:r>
        <w:rPr>
          <w:rFonts w:hint="cs"/>
          <w:rtl/>
        </w:rPr>
        <w:t xml:space="preserve"> אינסטינקטים, ולא יהיה מי שידבר עם השכל.</w:t>
      </w:r>
    </w:p>
    <w:p w14:paraId="5CC45F48" w14:textId="77777777" w:rsidR="00000000" w:rsidRDefault="00CF2391">
      <w:pPr>
        <w:pStyle w:val="a"/>
        <w:rPr>
          <w:rFonts w:hint="cs"/>
          <w:rtl/>
        </w:rPr>
      </w:pPr>
    </w:p>
    <w:p w14:paraId="748825A5" w14:textId="77777777" w:rsidR="00000000" w:rsidRDefault="00CF2391">
      <w:pPr>
        <w:pStyle w:val="a"/>
        <w:rPr>
          <w:rFonts w:hint="cs"/>
          <w:rtl/>
        </w:rPr>
      </w:pPr>
      <w:r>
        <w:rPr>
          <w:rFonts w:hint="cs"/>
          <w:rtl/>
        </w:rPr>
        <w:t xml:space="preserve"> יהיה קשה מאוד לערוץ רציני ואובייקטיבי, פחות או יותר מדעי וכו', להחזיק את עצמו, כי כוחות השוק לא יחזיקו אותו. יהיה צורך בסובסידיה ציבורית, כמו שיש צורך בסובסידיה ציבורית לבריאות הציבור. חוקי השוק לא ייתנו לבני-אדם </w:t>
      </w:r>
      <w:r>
        <w:rPr>
          <w:rFonts w:hint="cs"/>
          <w:rtl/>
        </w:rPr>
        <w:t>לטפל בבריאות בעצמם. אנחנו מכירים את זה בארצות-הברית: הרמה  הכי גבוהה של רפואה, אבל העניים לא יכולים להיות מטופלים. כך יהיה גם בשוק התקשורת: תהיה תחרות, ותקשורת רצינית פשוט לא תוכל לממן את עצמה. תקשורת אובייקטיבית לא תוכל לממן את עצמה.</w:t>
      </w:r>
    </w:p>
    <w:p w14:paraId="261918A3" w14:textId="77777777" w:rsidR="00000000" w:rsidRDefault="00CF2391">
      <w:pPr>
        <w:pStyle w:val="a"/>
        <w:rPr>
          <w:rFonts w:hint="cs"/>
          <w:rtl/>
        </w:rPr>
      </w:pPr>
    </w:p>
    <w:p w14:paraId="2BD2FC0F" w14:textId="77777777" w:rsidR="00000000" w:rsidRDefault="00CF2391">
      <w:pPr>
        <w:pStyle w:val="a"/>
        <w:rPr>
          <w:rFonts w:hint="cs"/>
          <w:rtl/>
        </w:rPr>
      </w:pPr>
      <w:r>
        <w:rPr>
          <w:rFonts w:hint="cs"/>
          <w:rtl/>
        </w:rPr>
        <w:t>צריך שידורים ציבוריי</w:t>
      </w:r>
      <w:r>
        <w:rPr>
          <w:rFonts w:hint="cs"/>
          <w:rtl/>
        </w:rPr>
        <w:t xml:space="preserve">ם, אבל שידורים עצמאיים גם מהממשלה; עצמאיים מהשוק ועצמאיים מהממשלה. קוראים לכך </w:t>
      </w:r>
      <w:r>
        <w:t>civil society</w:t>
      </w:r>
      <w:r>
        <w:rPr>
          <w:rFonts w:hint="cs"/>
          <w:rtl/>
        </w:rPr>
        <w:t xml:space="preserve"> בחברות אחרות. ה-</w:t>
      </w:r>
      <w:r>
        <w:rPr>
          <w:rFonts w:hint="cs"/>
        </w:rPr>
        <w:t>BBC</w:t>
      </w:r>
      <w:r>
        <w:rPr>
          <w:rFonts w:hint="cs"/>
          <w:rtl/>
        </w:rPr>
        <w:t xml:space="preserve"> היה הדוגמה הקלאסית לכך. תראו מי יורד עכשיו על בלייר. אף שה-</w:t>
      </w:r>
      <w:r>
        <w:rPr>
          <w:rFonts w:hint="cs"/>
        </w:rPr>
        <w:t>BBC</w:t>
      </w:r>
      <w:r>
        <w:rPr>
          <w:rFonts w:hint="cs"/>
          <w:rtl/>
        </w:rPr>
        <w:t xml:space="preserve"> הוא לא ערוץ פרטי, הוא יורד עכשיו על בלייר, יורד על הממשלה הבריטית, אבל הוא גם לא </w:t>
      </w:r>
      <w:r>
        <w:rPr>
          <w:rFonts w:hint="cs"/>
          <w:rtl/>
        </w:rPr>
        <w:t>ייתן לעצמו להיות זול כמו שקובעים חוקי השוק. לכן יש מקום לשידורים ציבוריים. תודה רבה.</w:t>
      </w:r>
    </w:p>
    <w:p w14:paraId="581C92EE" w14:textId="77777777" w:rsidR="00000000" w:rsidRDefault="00CF2391">
      <w:pPr>
        <w:pStyle w:val="a"/>
        <w:ind w:firstLine="0"/>
        <w:rPr>
          <w:rFonts w:hint="cs"/>
          <w:rtl/>
        </w:rPr>
      </w:pPr>
    </w:p>
    <w:p w14:paraId="5B3D993D" w14:textId="77777777" w:rsidR="00000000" w:rsidRDefault="00CF2391">
      <w:pPr>
        <w:pStyle w:val="ad"/>
        <w:rPr>
          <w:rtl/>
        </w:rPr>
      </w:pPr>
      <w:r>
        <w:rPr>
          <w:rtl/>
        </w:rPr>
        <w:t>היו"ר נסים דהן:</w:t>
      </w:r>
    </w:p>
    <w:p w14:paraId="652C9EC3" w14:textId="77777777" w:rsidR="00000000" w:rsidRDefault="00CF2391">
      <w:pPr>
        <w:pStyle w:val="a"/>
        <w:rPr>
          <w:rtl/>
        </w:rPr>
      </w:pPr>
    </w:p>
    <w:p w14:paraId="7BD3845D" w14:textId="77777777" w:rsidR="00000000" w:rsidRDefault="00CF2391">
      <w:pPr>
        <w:pStyle w:val="a"/>
        <w:rPr>
          <w:rFonts w:hint="cs"/>
          <w:rtl/>
        </w:rPr>
      </w:pPr>
      <w:r>
        <w:rPr>
          <w:rFonts w:hint="cs"/>
          <w:rtl/>
        </w:rPr>
        <w:t>תודה. חבר הכנסת איוב קרא - אינו נוכח. חבר הכנסת מאיר פרוש, ואחריו - חבר הכנסת אחמד טיבי.</w:t>
      </w:r>
    </w:p>
    <w:p w14:paraId="7C89E8B4" w14:textId="77777777" w:rsidR="00000000" w:rsidRDefault="00CF2391">
      <w:pPr>
        <w:pStyle w:val="a"/>
        <w:ind w:firstLine="0"/>
        <w:rPr>
          <w:rFonts w:hint="cs"/>
          <w:rtl/>
        </w:rPr>
      </w:pPr>
    </w:p>
    <w:p w14:paraId="51B14A95" w14:textId="77777777" w:rsidR="00000000" w:rsidRDefault="00CF2391">
      <w:pPr>
        <w:pStyle w:val="Speaker"/>
        <w:rPr>
          <w:rtl/>
        </w:rPr>
      </w:pPr>
      <w:bookmarkStart w:id="213" w:name="FS000000563T22_07_2003_18_16_57"/>
      <w:bookmarkStart w:id="214" w:name="_Toc46681740"/>
      <w:bookmarkStart w:id="215" w:name="_Toc50268913"/>
      <w:bookmarkEnd w:id="213"/>
      <w:r>
        <w:rPr>
          <w:rFonts w:hint="eastAsia"/>
          <w:rtl/>
        </w:rPr>
        <w:t>מאיר</w:t>
      </w:r>
      <w:r>
        <w:rPr>
          <w:rtl/>
        </w:rPr>
        <w:t xml:space="preserve"> פרוש (יהדות התורה):</w:t>
      </w:r>
      <w:bookmarkEnd w:id="214"/>
      <w:bookmarkEnd w:id="215"/>
    </w:p>
    <w:p w14:paraId="19872673" w14:textId="77777777" w:rsidR="00000000" w:rsidRDefault="00CF2391">
      <w:pPr>
        <w:pStyle w:val="a"/>
        <w:rPr>
          <w:rFonts w:hint="cs"/>
          <w:rtl/>
        </w:rPr>
      </w:pPr>
    </w:p>
    <w:p w14:paraId="70DAC7F7" w14:textId="77777777" w:rsidR="00000000" w:rsidRDefault="00CF2391">
      <w:pPr>
        <w:pStyle w:val="a"/>
        <w:rPr>
          <w:rFonts w:hint="cs"/>
          <w:rtl/>
        </w:rPr>
      </w:pPr>
      <w:r>
        <w:rPr>
          <w:rFonts w:hint="cs"/>
          <w:rtl/>
        </w:rPr>
        <w:t>אדוני היושב-ראש, חברי הכנסת, אשתדל לע</w:t>
      </w:r>
      <w:r>
        <w:rPr>
          <w:rFonts w:hint="cs"/>
          <w:rtl/>
        </w:rPr>
        <w:t>מוד במסגרת הזמן, ואולי אפילו לקצר, כדי שחברים נוספים יוכלו לדבר.</w:t>
      </w:r>
    </w:p>
    <w:p w14:paraId="143645CB" w14:textId="77777777" w:rsidR="00000000" w:rsidRDefault="00CF2391">
      <w:pPr>
        <w:pStyle w:val="a"/>
        <w:rPr>
          <w:rFonts w:hint="cs"/>
          <w:rtl/>
        </w:rPr>
      </w:pPr>
    </w:p>
    <w:p w14:paraId="0120485A" w14:textId="77777777" w:rsidR="00000000" w:rsidRDefault="00CF2391">
      <w:pPr>
        <w:pStyle w:val="a"/>
        <w:rPr>
          <w:rFonts w:hint="cs"/>
          <w:rtl/>
        </w:rPr>
      </w:pPr>
      <w:r>
        <w:rPr>
          <w:rFonts w:hint="cs"/>
          <w:rtl/>
        </w:rPr>
        <w:t>אשמח להצביע בעד הצעת החוק, אם כי לא למדתי אותה על בוריה. בהחלט ראוי לדון ולהצביע בעד החוק הזה. במסגרת הדיון על הצעת חוק הרשות השנייה לטלוויזיה ורדיו, וכאשר אנחנו מדברים על התקשורת, ודאי שאני</w:t>
      </w:r>
      <w:r>
        <w:rPr>
          <w:rFonts w:hint="cs"/>
          <w:rtl/>
        </w:rPr>
        <w:t xml:space="preserve"> מצטרף לדברי חברי הרב אייכלר, שאמר כי זה הזמן לעשות סדר ולמסד את ערוצי הקודש, כל מה שקרוי היום בשם "ערוץ פיראטי". </w:t>
      </w:r>
    </w:p>
    <w:p w14:paraId="4E8462BC" w14:textId="77777777" w:rsidR="00000000" w:rsidRDefault="00CF2391">
      <w:pPr>
        <w:pStyle w:val="a"/>
        <w:rPr>
          <w:rFonts w:hint="cs"/>
          <w:rtl/>
        </w:rPr>
      </w:pPr>
    </w:p>
    <w:p w14:paraId="47CCAF6C" w14:textId="77777777" w:rsidR="00000000" w:rsidRDefault="00CF2391">
      <w:pPr>
        <w:pStyle w:val="a"/>
        <w:rPr>
          <w:rFonts w:hint="cs"/>
          <w:rtl/>
        </w:rPr>
      </w:pPr>
      <w:r>
        <w:rPr>
          <w:rFonts w:hint="cs"/>
          <w:rtl/>
        </w:rPr>
        <w:t>אני רוצה לנצל את הבמה הזאת. אני רוצה שהיועץ המשפטי לממשלה, פרופסור רובינשטיין, שתוקף קבוצה של משפטנים שמתקיפים אותו על כך שהוא מבקש להעמיד ל</w:t>
      </w:r>
      <w:r>
        <w:rPr>
          <w:rFonts w:hint="cs"/>
          <w:rtl/>
        </w:rPr>
        <w:t xml:space="preserve">דין את הפרקליטה מתל-אביב שפרסמה את חיקור הדין שביקשה המשטרה בקשר לחקירת ראש הממשלה -  פרופסור רובינשטיין יוצא בהתקפה קשה מאוד נגד הפרופסורים קרמניצר ואזרחי. </w:t>
      </w:r>
    </w:p>
    <w:p w14:paraId="1272A179" w14:textId="77777777" w:rsidR="00000000" w:rsidRDefault="00CF2391">
      <w:pPr>
        <w:pStyle w:val="a"/>
        <w:rPr>
          <w:rFonts w:hint="cs"/>
          <w:rtl/>
        </w:rPr>
      </w:pPr>
    </w:p>
    <w:p w14:paraId="52A94D43" w14:textId="77777777" w:rsidR="00000000" w:rsidRDefault="00CF2391">
      <w:pPr>
        <w:pStyle w:val="a"/>
        <w:rPr>
          <w:rFonts w:hint="cs"/>
          <w:rtl/>
        </w:rPr>
      </w:pPr>
      <w:r>
        <w:rPr>
          <w:rFonts w:hint="cs"/>
          <w:rtl/>
        </w:rPr>
        <w:t>ואני דווקא מתפלא על פרופסור רובינשטיין, איך הוא מבקש פתאום הגנה, מכיוון שמתקיפים אותו. הרי פרופסו</w:t>
      </w:r>
      <w:r>
        <w:rPr>
          <w:rFonts w:hint="cs"/>
          <w:rtl/>
        </w:rPr>
        <w:t>ר רובינשטיין - - -</w:t>
      </w:r>
    </w:p>
    <w:p w14:paraId="4405E6EB" w14:textId="77777777" w:rsidR="00000000" w:rsidRDefault="00CF2391">
      <w:pPr>
        <w:pStyle w:val="a"/>
        <w:ind w:firstLine="0"/>
        <w:rPr>
          <w:rFonts w:hint="cs"/>
          <w:rtl/>
        </w:rPr>
      </w:pPr>
    </w:p>
    <w:p w14:paraId="3178AE92" w14:textId="77777777" w:rsidR="00000000" w:rsidRDefault="00CF2391">
      <w:pPr>
        <w:pStyle w:val="ac"/>
        <w:rPr>
          <w:rtl/>
        </w:rPr>
      </w:pPr>
      <w:r>
        <w:rPr>
          <w:rFonts w:hint="eastAsia"/>
          <w:rtl/>
        </w:rPr>
        <w:t>רן</w:t>
      </w:r>
      <w:r>
        <w:rPr>
          <w:rtl/>
        </w:rPr>
        <w:t xml:space="preserve"> כהן (מרצ):</w:t>
      </w:r>
    </w:p>
    <w:p w14:paraId="7DCDF1C6" w14:textId="77777777" w:rsidR="00000000" w:rsidRDefault="00CF2391">
      <w:pPr>
        <w:pStyle w:val="a"/>
        <w:rPr>
          <w:rFonts w:hint="cs"/>
          <w:rtl/>
        </w:rPr>
      </w:pPr>
    </w:p>
    <w:p w14:paraId="60C137DB" w14:textId="77777777" w:rsidR="00000000" w:rsidRDefault="00CF2391">
      <w:pPr>
        <w:pStyle w:val="a"/>
        <w:rPr>
          <w:rFonts w:hint="cs"/>
          <w:rtl/>
        </w:rPr>
      </w:pPr>
      <w:r>
        <w:rPr>
          <w:rFonts w:hint="cs"/>
          <w:rtl/>
        </w:rPr>
        <w:t>הוא לא פרופסור רובינשטיין. פרופסור רובינשטיין הוא אמנון. היועץ המשפטי לממשלה הוא אליקים רובינשטיין.</w:t>
      </w:r>
    </w:p>
    <w:p w14:paraId="6F88C15F" w14:textId="77777777" w:rsidR="00000000" w:rsidRDefault="00CF2391">
      <w:pPr>
        <w:pStyle w:val="a"/>
        <w:ind w:firstLine="0"/>
        <w:rPr>
          <w:rFonts w:hint="cs"/>
          <w:rtl/>
        </w:rPr>
      </w:pPr>
    </w:p>
    <w:p w14:paraId="6C6F3A2B" w14:textId="77777777" w:rsidR="00000000" w:rsidRDefault="00CF2391">
      <w:pPr>
        <w:pStyle w:val="SpeakerCon"/>
        <w:rPr>
          <w:rtl/>
        </w:rPr>
      </w:pPr>
      <w:bookmarkStart w:id="216" w:name="FS000000563T22_07_2003_18_21_20C"/>
      <w:bookmarkEnd w:id="216"/>
      <w:r>
        <w:rPr>
          <w:rFonts w:hint="eastAsia"/>
          <w:rtl/>
        </w:rPr>
        <w:t>מאיר</w:t>
      </w:r>
      <w:r>
        <w:rPr>
          <w:rtl/>
        </w:rPr>
        <w:t xml:space="preserve"> פרוש (יהדות התורה):</w:t>
      </w:r>
    </w:p>
    <w:p w14:paraId="021769C1" w14:textId="77777777" w:rsidR="00000000" w:rsidRDefault="00CF2391">
      <w:pPr>
        <w:pStyle w:val="a"/>
        <w:rPr>
          <w:rFonts w:hint="cs"/>
          <w:rtl/>
        </w:rPr>
      </w:pPr>
    </w:p>
    <w:p w14:paraId="5740B467" w14:textId="77777777" w:rsidR="00000000" w:rsidRDefault="00CF2391">
      <w:pPr>
        <w:pStyle w:val="a"/>
        <w:rPr>
          <w:rFonts w:hint="cs"/>
          <w:rtl/>
        </w:rPr>
      </w:pPr>
      <w:r>
        <w:rPr>
          <w:rFonts w:hint="cs"/>
          <w:rtl/>
        </w:rPr>
        <w:t>אליקים רובינשטיין מקבל כל כך הרבה תלונות לפחות ממגזר אחד בציבור על כך שפוגעים ומעליבים רבנים ו</w:t>
      </w:r>
      <w:r>
        <w:rPr>
          <w:rFonts w:hint="cs"/>
          <w:rtl/>
        </w:rPr>
        <w:t>אישי ציבור מהמגזר החרדי, באמירות בוטות ופגיעות אחרות בציבור החרדי. ופתאום יוצא אליקים רובינשטיין בכותרת שאומרת, כי אנחנו חיים בעלמא דשקרא - בעולם השקר. כאשר התחילו להתקיף אותו, הוא מצא את עלמא דשקרא, הוא מצא שהוא בעולם השקר, וכמובן הוא מנסה למצוא ציטוט מחז</w:t>
      </w:r>
      <w:r>
        <w:rPr>
          <w:rFonts w:hint="cs"/>
          <w:rtl/>
        </w:rPr>
        <w:t xml:space="preserve">"ל, כאשר הוא אומר: המקבל עליו משרה ציבורית, עושה כן על מנת שיבזוהו. </w:t>
      </w:r>
    </w:p>
    <w:p w14:paraId="6855C276" w14:textId="77777777" w:rsidR="00000000" w:rsidRDefault="00CF2391">
      <w:pPr>
        <w:pStyle w:val="a"/>
        <w:rPr>
          <w:rFonts w:hint="cs"/>
          <w:rtl/>
        </w:rPr>
      </w:pPr>
    </w:p>
    <w:p w14:paraId="3D12210D" w14:textId="77777777" w:rsidR="00000000" w:rsidRDefault="00CF2391">
      <w:pPr>
        <w:pStyle w:val="a"/>
        <w:rPr>
          <w:rFonts w:hint="cs"/>
          <w:rtl/>
        </w:rPr>
      </w:pPr>
      <w:r>
        <w:rPr>
          <w:rFonts w:hint="cs"/>
          <w:rtl/>
        </w:rPr>
        <w:t>אף אחד לא ביקש ממך שתקבל את המשרה הציבורית, וודאי שאף אחד לא מבקש לבזות אותך. לא אחת אתה עומד בפני התקפה וביקורת ציבורית, מכיוון שמגיע לך שיבקרו אותך, ולא קורה כלום אם מבקרים אותך. אם מב</w:t>
      </w:r>
      <w:r>
        <w:rPr>
          <w:rFonts w:hint="cs"/>
          <w:rtl/>
        </w:rPr>
        <w:t>קרים אותך, ואם מצטרפים לביקורת גם פרופסורים, אל תבוא בטענות מדוע מתקיפים אותך, כאשר אתה מודע לכך שמתקיפים ציבורים שלמים, מתקיפים אישים רבניים, ואתה אינך פוצה פה ומצפצף. דעלך סני, לחברך לא תעביד -  מה שאתה שונא, אל תעשה לחברך. אם אתה תנהג אחרת, כנראה ידעו א</w:t>
      </w:r>
      <w:r>
        <w:rPr>
          <w:rFonts w:hint="cs"/>
          <w:rtl/>
        </w:rPr>
        <w:t>יך להתנהג אתך. תודה.</w:t>
      </w:r>
    </w:p>
    <w:p w14:paraId="7B8AD70C" w14:textId="77777777" w:rsidR="00000000" w:rsidRDefault="00CF2391">
      <w:pPr>
        <w:pStyle w:val="a"/>
        <w:ind w:firstLine="0"/>
        <w:rPr>
          <w:rFonts w:hint="cs"/>
          <w:rtl/>
        </w:rPr>
      </w:pPr>
    </w:p>
    <w:p w14:paraId="1868D3B5" w14:textId="77777777" w:rsidR="00000000" w:rsidRDefault="00CF2391">
      <w:pPr>
        <w:pStyle w:val="ad"/>
        <w:rPr>
          <w:rtl/>
        </w:rPr>
      </w:pPr>
      <w:r>
        <w:rPr>
          <w:rtl/>
        </w:rPr>
        <w:t>היו"ר נסים דהן:</w:t>
      </w:r>
    </w:p>
    <w:p w14:paraId="088E9369" w14:textId="77777777" w:rsidR="00000000" w:rsidRDefault="00CF2391">
      <w:pPr>
        <w:pStyle w:val="a"/>
        <w:rPr>
          <w:rtl/>
        </w:rPr>
      </w:pPr>
    </w:p>
    <w:p w14:paraId="60B9CFA6" w14:textId="77777777" w:rsidR="00000000" w:rsidRDefault="00CF2391">
      <w:pPr>
        <w:pStyle w:val="a"/>
        <w:rPr>
          <w:rFonts w:hint="cs"/>
          <w:rtl/>
        </w:rPr>
      </w:pPr>
      <w:r>
        <w:rPr>
          <w:rFonts w:hint="cs"/>
          <w:rtl/>
        </w:rPr>
        <w:t xml:space="preserve">תודה רבה, חבר הכנסת מאיר פרוש. חבר הכנסת אחמד טיבי. שלוש דקות, אדוני. נא לצמצם, לעמוד בזמנים. אנחנו רוצים להצביע בעוד חמש דקות. </w:t>
      </w:r>
    </w:p>
    <w:p w14:paraId="53600F76" w14:textId="77777777" w:rsidR="00000000" w:rsidRDefault="00CF2391">
      <w:pPr>
        <w:pStyle w:val="a"/>
        <w:rPr>
          <w:rFonts w:hint="cs"/>
          <w:rtl/>
        </w:rPr>
      </w:pPr>
    </w:p>
    <w:p w14:paraId="273DFAE2" w14:textId="77777777" w:rsidR="00000000" w:rsidRDefault="00CF2391">
      <w:pPr>
        <w:pStyle w:val="Speaker"/>
        <w:rPr>
          <w:rtl/>
        </w:rPr>
      </w:pPr>
      <w:bookmarkStart w:id="217" w:name="FS000000560T22_07_2003_18_08_22"/>
      <w:bookmarkStart w:id="218" w:name="_Toc46681741"/>
      <w:bookmarkStart w:id="219" w:name="_Toc50268914"/>
      <w:bookmarkEnd w:id="217"/>
      <w:r>
        <w:rPr>
          <w:rFonts w:hint="eastAsia"/>
          <w:rtl/>
        </w:rPr>
        <w:t>אחמד</w:t>
      </w:r>
      <w:r>
        <w:rPr>
          <w:rtl/>
        </w:rPr>
        <w:t xml:space="preserve"> טיבי (חד"ש-תע"ל):</w:t>
      </w:r>
      <w:bookmarkEnd w:id="218"/>
      <w:bookmarkEnd w:id="219"/>
    </w:p>
    <w:p w14:paraId="0FCE81DA" w14:textId="77777777" w:rsidR="00000000" w:rsidRDefault="00CF2391">
      <w:pPr>
        <w:pStyle w:val="a"/>
        <w:rPr>
          <w:rFonts w:hint="cs"/>
          <w:rtl/>
        </w:rPr>
      </w:pPr>
    </w:p>
    <w:p w14:paraId="00584232" w14:textId="77777777" w:rsidR="00000000" w:rsidRDefault="00CF2391">
      <w:pPr>
        <w:pStyle w:val="a"/>
        <w:rPr>
          <w:rFonts w:hint="cs"/>
          <w:rtl/>
        </w:rPr>
      </w:pPr>
      <w:r>
        <w:rPr>
          <w:rFonts w:hint="cs"/>
          <w:rtl/>
        </w:rPr>
        <w:t xml:space="preserve">תודה רבה, אדוני. אין ספק שמדובר בחוק חשוב, חבר הכנסת ארדן. הרי </w:t>
      </w:r>
      <w:r>
        <w:rPr>
          <w:rFonts w:hint="cs"/>
          <w:rtl/>
        </w:rPr>
        <w:t>היתה ועדיין קיימת סכנה לערוץ המסחרי, ערוץ-10. אני בהחלט תומך בניסיונות של כל חברי הבית להציל את הערוץ.</w:t>
      </w:r>
    </w:p>
    <w:p w14:paraId="54F01BE7" w14:textId="77777777" w:rsidR="00000000" w:rsidRDefault="00CF2391">
      <w:pPr>
        <w:pStyle w:val="a"/>
        <w:rPr>
          <w:rFonts w:hint="cs"/>
          <w:rtl/>
        </w:rPr>
      </w:pPr>
    </w:p>
    <w:p w14:paraId="1A6B5F6A" w14:textId="77777777" w:rsidR="00000000" w:rsidRDefault="00CF2391">
      <w:pPr>
        <w:pStyle w:val="a"/>
        <w:rPr>
          <w:rFonts w:hint="cs"/>
          <w:rtl/>
        </w:rPr>
      </w:pPr>
      <w:r>
        <w:rPr>
          <w:rFonts w:hint="cs"/>
          <w:rtl/>
        </w:rPr>
        <w:t>החוק הזה נותן כלי כדי למנוע את ההחלטה האוטומטית של מועצת הרשות השנייה לשלול את הרשיון בלי שיקול דעת כמעט. לכן, אני חושב שההצעה הזאת תעבור ברוב ברור.</w:t>
      </w:r>
    </w:p>
    <w:p w14:paraId="243815FD" w14:textId="77777777" w:rsidR="00000000" w:rsidRDefault="00CF2391">
      <w:pPr>
        <w:pStyle w:val="a"/>
        <w:rPr>
          <w:rFonts w:hint="cs"/>
          <w:rtl/>
        </w:rPr>
      </w:pPr>
    </w:p>
    <w:p w14:paraId="16B05265" w14:textId="77777777" w:rsidR="00000000" w:rsidRDefault="00CF2391">
      <w:pPr>
        <w:pStyle w:val="a"/>
        <w:rPr>
          <w:rFonts w:hint="cs"/>
          <w:rtl/>
        </w:rPr>
      </w:pPr>
      <w:r>
        <w:rPr>
          <w:rFonts w:hint="cs"/>
          <w:rtl/>
        </w:rPr>
        <w:t>מכ</w:t>
      </w:r>
      <w:r>
        <w:rPr>
          <w:rFonts w:hint="cs"/>
          <w:rtl/>
        </w:rPr>
        <w:t>אן אני רוצה להתייחס לשידור הציבורי, אבל בערבית. יש רדיו בערבית וטלוויזיה בערבית. הם שייכים לרשות השידור, כלומר רשות ממלכתית שאמורה לשקף, לפי מסמך-נקדי, את כל הרבדים והחלקים והמגזרים של האוכלוסייה במדינת ישראל. אפילו רשת ב', אפילו ערוץ-1. על אחת כמה וכמה כא</w:t>
      </w:r>
      <w:r>
        <w:rPr>
          <w:rFonts w:hint="cs"/>
          <w:rtl/>
        </w:rPr>
        <w:t>שר מדובר בטלוויזיה או ברדיו בערבית.</w:t>
      </w:r>
    </w:p>
    <w:p w14:paraId="0555AB1C" w14:textId="77777777" w:rsidR="00000000" w:rsidRDefault="00CF2391">
      <w:pPr>
        <w:pStyle w:val="a"/>
        <w:rPr>
          <w:rFonts w:hint="cs"/>
          <w:rtl/>
        </w:rPr>
      </w:pPr>
    </w:p>
    <w:p w14:paraId="42921069" w14:textId="77777777" w:rsidR="00000000" w:rsidRDefault="00CF2391">
      <w:pPr>
        <w:pStyle w:val="a"/>
        <w:rPr>
          <w:rFonts w:hint="cs"/>
          <w:rtl/>
        </w:rPr>
      </w:pPr>
      <w:r>
        <w:rPr>
          <w:rFonts w:hint="cs"/>
          <w:rtl/>
        </w:rPr>
        <w:t>ראה זה פלא, אדוני היושב-ראש, זה שנתיים כמעט, לא זכור לי - יזכירו לי חברי  הכנסת דהאמשה או טלב אלסאנע או מח'ול או בשארה אם התראיינתם בשידור ישיר ברדיו בערבית או בטלוויזיה בערבית. האם בשנתיים האחרונות נפל בחלקכם</w:t>
      </w:r>
      <w:r>
        <w:rPr>
          <w:rtl/>
        </w:rPr>
        <w:t xml:space="preserve"> </w:t>
      </w:r>
      <w:r>
        <w:rPr>
          <w:rFonts w:hint="cs"/>
          <w:rtl/>
        </w:rPr>
        <w:t xml:space="preserve">להתראיין </w:t>
      </w:r>
      <w:r>
        <w:rPr>
          <w:rFonts w:hint="cs"/>
          <w:rtl/>
        </w:rPr>
        <w:t xml:space="preserve">בשידור ישיר ברדיו או בטלוויזיה בערבית? </w:t>
      </w:r>
    </w:p>
    <w:p w14:paraId="788C71AB" w14:textId="77777777" w:rsidR="00000000" w:rsidRDefault="00CF2391">
      <w:pPr>
        <w:pStyle w:val="a"/>
        <w:rPr>
          <w:rFonts w:hint="cs"/>
          <w:rtl/>
        </w:rPr>
      </w:pPr>
    </w:p>
    <w:p w14:paraId="3EF1B20B" w14:textId="77777777" w:rsidR="00000000" w:rsidRDefault="00CF2391">
      <w:pPr>
        <w:pStyle w:val="a"/>
        <w:rPr>
          <w:rFonts w:hint="cs"/>
          <w:rtl/>
        </w:rPr>
      </w:pPr>
      <w:r>
        <w:rPr>
          <w:rFonts w:hint="cs"/>
          <w:rtl/>
        </w:rPr>
        <w:t xml:space="preserve">אגב, הדברים האלה קורים, ועולים כאן חברי כנסת ערבים ומתריעים עליהם פעם אחר פעם אחר פעם, והדבר הזה עובר כאן כלאחר יד. כי מה זה חשוב? מדובר באחוזה פיאודלית של מושלים צבאיים כמעט. הם יחליטו ללמד לקח את "הילדים הסוררים" </w:t>
      </w:r>
      <w:r>
        <w:rPr>
          <w:rFonts w:hint="cs"/>
          <w:rtl/>
        </w:rPr>
        <w:t xml:space="preserve">האלה, חברי הכנסת הערבים. מאיפה הם באו אלה? נלמד אותם לקח. תרצה מוקלט, אהלן וסהלן, כי צריך להעביר ביקורת. הצנזורה היא חמורה, כי יש בה אלמנט של צנזורה עצמית, כי כך חושבים האנשים האלה צריך לנהוג. </w:t>
      </w:r>
    </w:p>
    <w:p w14:paraId="594832D3" w14:textId="77777777" w:rsidR="00000000" w:rsidRDefault="00CF2391">
      <w:pPr>
        <w:pStyle w:val="a"/>
        <w:rPr>
          <w:rFonts w:hint="cs"/>
          <w:rtl/>
        </w:rPr>
      </w:pPr>
    </w:p>
    <w:p w14:paraId="41D2B8E5" w14:textId="77777777" w:rsidR="00000000" w:rsidRDefault="00CF2391">
      <w:pPr>
        <w:pStyle w:val="a"/>
        <w:rPr>
          <w:rFonts w:hint="cs"/>
          <w:rtl/>
        </w:rPr>
      </w:pPr>
      <w:r>
        <w:rPr>
          <w:rFonts w:hint="cs"/>
          <w:rtl/>
        </w:rPr>
        <w:t>ואם אין שיקוף של המציאות החברתית בערוצים ממלכתיים, אין זכות ק</w:t>
      </w:r>
      <w:r>
        <w:rPr>
          <w:rFonts w:hint="cs"/>
          <w:rtl/>
        </w:rPr>
        <w:t>יום כמעט לשידור הזה. זה שידור בערבית שהוא אנטי-ערבי. בכלל, קהל היעד הוא צפון תימן, עירק, א-נג'אף, כוויית, השטחים הכבושים, אבל לא חיפה, נצרת, טייבה וחווארה, כי מתייחסים כלאחר יד. אגב, המצב היה חמור גם בעברית במשך השנתיים האחרונות, אבל בצורה זו או אחרת יש ני</w:t>
      </w:r>
      <w:r>
        <w:rPr>
          <w:rFonts w:hint="cs"/>
          <w:rtl/>
        </w:rPr>
        <w:t xml:space="preserve">סיונות החייאה של המצב. </w:t>
      </w:r>
    </w:p>
    <w:p w14:paraId="4C0C06C7" w14:textId="77777777" w:rsidR="00000000" w:rsidRDefault="00CF2391">
      <w:pPr>
        <w:pStyle w:val="a"/>
        <w:rPr>
          <w:rFonts w:hint="cs"/>
          <w:rtl/>
        </w:rPr>
      </w:pPr>
    </w:p>
    <w:p w14:paraId="046CD51E" w14:textId="77777777" w:rsidR="00000000" w:rsidRDefault="00CF2391">
      <w:pPr>
        <w:pStyle w:val="a"/>
        <w:rPr>
          <w:rFonts w:hint="cs"/>
          <w:rtl/>
        </w:rPr>
      </w:pPr>
      <w:r>
        <w:rPr>
          <w:rFonts w:hint="cs"/>
          <w:rtl/>
        </w:rPr>
        <w:t>הצעת החוק של חברי הכנסת גלעד ארדן ושלום שמחון היא הצעה ראויה. חבר הכנסת ארדן מוכיח פעם אחר פעם שהוא חבר כנסת רציני. אבל משום-מה אני לא יודע למה אתה לא מקבל פרסום בעיתון למרות הפעילות החשובה שלך בכל התחומים, בעיקר החברתיים והכלכליים</w:t>
      </w:r>
      <w:r>
        <w:rPr>
          <w:rFonts w:hint="cs"/>
          <w:rtl/>
        </w:rPr>
        <w:t>.</w:t>
      </w:r>
    </w:p>
    <w:p w14:paraId="5E3884B0" w14:textId="77777777" w:rsidR="00000000" w:rsidRDefault="00CF2391">
      <w:pPr>
        <w:pStyle w:val="a"/>
        <w:rPr>
          <w:rtl/>
        </w:rPr>
      </w:pPr>
    </w:p>
    <w:p w14:paraId="394734E5" w14:textId="77777777" w:rsidR="00000000" w:rsidRDefault="00CF2391">
      <w:pPr>
        <w:pStyle w:val="ac"/>
        <w:rPr>
          <w:rtl/>
        </w:rPr>
      </w:pPr>
      <w:r>
        <w:rPr>
          <w:rFonts w:hint="eastAsia"/>
          <w:rtl/>
        </w:rPr>
        <w:t>גדעון</w:t>
      </w:r>
      <w:r>
        <w:rPr>
          <w:rtl/>
        </w:rPr>
        <w:t xml:space="preserve"> סער (הליכוד):</w:t>
      </w:r>
    </w:p>
    <w:p w14:paraId="7BC510AD" w14:textId="77777777" w:rsidR="00000000" w:rsidRDefault="00CF2391">
      <w:pPr>
        <w:pStyle w:val="a"/>
        <w:rPr>
          <w:rFonts w:hint="cs"/>
          <w:rtl/>
        </w:rPr>
      </w:pPr>
    </w:p>
    <w:p w14:paraId="521DB4BB" w14:textId="77777777" w:rsidR="00000000" w:rsidRDefault="00CF2391">
      <w:pPr>
        <w:pStyle w:val="a"/>
        <w:rPr>
          <w:rFonts w:hint="cs"/>
          <w:rtl/>
        </w:rPr>
      </w:pPr>
      <w:r>
        <w:rPr>
          <w:rFonts w:hint="cs"/>
          <w:rtl/>
        </w:rPr>
        <w:t>תשבח אותו גם על פעילותו בנושאים הלאומיים.</w:t>
      </w:r>
    </w:p>
    <w:p w14:paraId="58AB5BC0" w14:textId="77777777" w:rsidR="00000000" w:rsidRDefault="00CF2391">
      <w:pPr>
        <w:pStyle w:val="a"/>
        <w:rPr>
          <w:rFonts w:hint="cs"/>
          <w:rtl/>
        </w:rPr>
      </w:pPr>
    </w:p>
    <w:p w14:paraId="40EBAB38" w14:textId="77777777" w:rsidR="00000000" w:rsidRDefault="00CF2391">
      <w:pPr>
        <w:pStyle w:val="SpeakerCon"/>
        <w:rPr>
          <w:rtl/>
        </w:rPr>
      </w:pPr>
      <w:bookmarkStart w:id="220" w:name="FS000000560T22_07_2003_18_25_34C"/>
      <w:bookmarkEnd w:id="220"/>
      <w:r>
        <w:rPr>
          <w:rtl/>
        </w:rPr>
        <w:t>אחמד טיבי (חד"ש-תע"ל):</w:t>
      </w:r>
    </w:p>
    <w:p w14:paraId="2C144E59" w14:textId="77777777" w:rsidR="00000000" w:rsidRDefault="00CF2391">
      <w:pPr>
        <w:pStyle w:val="a"/>
        <w:rPr>
          <w:rtl/>
        </w:rPr>
      </w:pPr>
    </w:p>
    <w:p w14:paraId="220E7F5B" w14:textId="77777777" w:rsidR="00000000" w:rsidRDefault="00CF2391">
      <w:pPr>
        <w:pStyle w:val="a"/>
        <w:rPr>
          <w:rFonts w:hint="cs"/>
          <w:rtl/>
        </w:rPr>
      </w:pPr>
      <w:r>
        <w:rPr>
          <w:rFonts w:hint="cs"/>
          <w:rtl/>
        </w:rPr>
        <w:t xml:space="preserve">זה לא, זה לא. </w:t>
      </w:r>
    </w:p>
    <w:p w14:paraId="2138836D" w14:textId="77777777" w:rsidR="00000000" w:rsidRDefault="00CF2391">
      <w:pPr>
        <w:pStyle w:val="a"/>
        <w:rPr>
          <w:rFonts w:hint="cs"/>
          <w:rtl/>
        </w:rPr>
      </w:pPr>
    </w:p>
    <w:p w14:paraId="1016BD60" w14:textId="77777777" w:rsidR="00000000" w:rsidRDefault="00CF2391">
      <w:pPr>
        <w:pStyle w:val="ad"/>
        <w:rPr>
          <w:rtl/>
        </w:rPr>
      </w:pPr>
      <w:r>
        <w:rPr>
          <w:rFonts w:hint="eastAsia"/>
          <w:rtl/>
        </w:rPr>
        <w:t>היו</w:t>
      </w:r>
      <w:r>
        <w:rPr>
          <w:rtl/>
        </w:rPr>
        <w:t>"ר נסים דהן:</w:t>
      </w:r>
    </w:p>
    <w:p w14:paraId="536BB802" w14:textId="77777777" w:rsidR="00000000" w:rsidRDefault="00CF2391">
      <w:pPr>
        <w:pStyle w:val="a"/>
        <w:rPr>
          <w:rFonts w:hint="cs"/>
          <w:rtl/>
        </w:rPr>
      </w:pPr>
    </w:p>
    <w:p w14:paraId="667EFE0A" w14:textId="77777777" w:rsidR="00000000" w:rsidRDefault="00CF2391">
      <w:pPr>
        <w:pStyle w:val="a"/>
        <w:rPr>
          <w:rFonts w:hint="cs"/>
          <w:rtl/>
        </w:rPr>
      </w:pPr>
      <w:r>
        <w:rPr>
          <w:rFonts w:hint="cs"/>
          <w:rtl/>
        </w:rPr>
        <w:t xml:space="preserve"> סליחה, אתם מקיימים פה דיון. מה זה? חבר הכנסת טיבי, תודה רבה. אני מבקש את הדובר הבא. </w:t>
      </w:r>
    </w:p>
    <w:p w14:paraId="30E4B341" w14:textId="77777777" w:rsidR="00000000" w:rsidRDefault="00CF2391">
      <w:pPr>
        <w:pStyle w:val="a"/>
        <w:rPr>
          <w:rFonts w:hint="cs"/>
          <w:rtl/>
        </w:rPr>
      </w:pPr>
    </w:p>
    <w:p w14:paraId="50BD947C" w14:textId="77777777" w:rsidR="00000000" w:rsidRDefault="00CF2391">
      <w:pPr>
        <w:pStyle w:val="SpeakerCon"/>
        <w:rPr>
          <w:rtl/>
        </w:rPr>
      </w:pPr>
      <w:bookmarkStart w:id="221" w:name="FS000000560T22_07_2003_18_26_47C"/>
      <w:bookmarkEnd w:id="221"/>
      <w:r>
        <w:rPr>
          <w:rtl/>
        </w:rPr>
        <w:t>אחמד טיבי (חד"ש-תע"ל):</w:t>
      </w:r>
    </w:p>
    <w:p w14:paraId="13F64B04" w14:textId="77777777" w:rsidR="00000000" w:rsidRDefault="00CF2391">
      <w:pPr>
        <w:pStyle w:val="a"/>
        <w:rPr>
          <w:rtl/>
        </w:rPr>
      </w:pPr>
    </w:p>
    <w:p w14:paraId="6AA8967E" w14:textId="77777777" w:rsidR="00000000" w:rsidRDefault="00CF2391">
      <w:pPr>
        <w:pStyle w:val="a"/>
        <w:rPr>
          <w:rFonts w:hint="cs"/>
          <w:rtl/>
        </w:rPr>
      </w:pPr>
      <w:r>
        <w:rPr>
          <w:rFonts w:hint="cs"/>
          <w:rtl/>
        </w:rPr>
        <w:t>דיברתי על נושאים עניי</w:t>
      </w:r>
      <w:r>
        <w:rPr>
          <w:rFonts w:hint="cs"/>
          <w:rtl/>
        </w:rPr>
        <w:t>ניים בוועדת הכלכלה. אני לא רוצה להזיק לו. חבריך רוצים שאני אשבח אותך -  לא,  תודה.</w:t>
      </w:r>
    </w:p>
    <w:p w14:paraId="60A248E5" w14:textId="77777777" w:rsidR="00000000" w:rsidRDefault="00CF2391">
      <w:pPr>
        <w:pStyle w:val="a"/>
        <w:rPr>
          <w:rFonts w:hint="cs"/>
          <w:rtl/>
        </w:rPr>
      </w:pPr>
    </w:p>
    <w:p w14:paraId="4CD37353" w14:textId="77777777" w:rsidR="00000000" w:rsidRDefault="00CF2391">
      <w:pPr>
        <w:pStyle w:val="ad"/>
        <w:rPr>
          <w:rtl/>
        </w:rPr>
      </w:pPr>
      <w:r>
        <w:rPr>
          <w:rFonts w:hint="eastAsia"/>
          <w:rtl/>
        </w:rPr>
        <w:t>היו</w:t>
      </w:r>
      <w:r>
        <w:rPr>
          <w:rtl/>
        </w:rPr>
        <w:t>"ר נסים דהן:</w:t>
      </w:r>
    </w:p>
    <w:p w14:paraId="66FC13D6" w14:textId="77777777" w:rsidR="00000000" w:rsidRDefault="00CF2391">
      <w:pPr>
        <w:pStyle w:val="a"/>
        <w:rPr>
          <w:rFonts w:hint="cs"/>
          <w:rtl/>
        </w:rPr>
      </w:pPr>
    </w:p>
    <w:p w14:paraId="6F91ED07" w14:textId="77777777" w:rsidR="00000000" w:rsidRDefault="00CF2391">
      <w:pPr>
        <w:pStyle w:val="a"/>
        <w:rPr>
          <w:rFonts w:hint="cs"/>
          <w:rtl/>
        </w:rPr>
      </w:pPr>
      <w:r>
        <w:rPr>
          <w:rFonts w:hint="cs"/>
          <w:rtl/>
        </w:rPr>
        <w:t xml:space="preserve">תודה. אומנם ברשימה יש דוברים נוספים, אבל בגלל קוצר הזמן אחרון הדוברים לפני ההצבעה יהיה חבר הכנסת דוד טל, ומייד אחריו נעבור להצבעה. </w:t>
      </w:r>
    </w:p>
    <w:p w14:paraId="4C3F2226" w14:textId="77777777" w:rsidR="00000000" w:rsidRDefault="00CF2391">
      <w:pPr>
        <w:pStyle w:val="a"/>
        <w:rPr>
          <w:rFonts w:hint="cs"/>
          <w:rtl/>
        </w:rPr>
      </w:pPr>
    </w:p>
    <w:p w14:paraId="2D0DE858" w14:textId="77777777" w:rsidR="00000000" w:rsidRDefault="00CF2391">
      <w:pPr>
        <w:pStyle w:val="Speaker"/>
        <w:rPr>
          <w:rtl/>
        </w:rPr>
      </w:pPr>
      <w:bookmarkStart w:id="222" w:name="FS000000493T22_07_2003_18_28_56"/>
      <w:bookmarkStart w:id="223" w:name="_Toc46681742"/>
      <w:bookmarkStart w:id="224" w:name="_Toc50268915"/>
      <w:bookmarkEnd w:id="222"/>
      <w:r>
        <w:rPr>
          <w:rFonts w:hint="eastAsia"/>
          <w:rtl/>
        </w:rPr>
        <w:t>דוד</w:t>
      </w:r>
      <w:r>
        <w:rPr>
          <w:rtl/>
        </w:rPr>
        <w:t xml:space="preserve"> טל (עם אחד):</w:t>
      </w:r>
      <w:bookmarkEnd w:id="223"/>
      <w:bookmarkEnd w:id="224"/>
    </w:p>
    <w:p w14:paraId="099737F6" w14:textId="77777777" w:rsidR="00000000" w:rsidRDefault="00CF2391">
      <w:pPr>
        <w:pStyle w:val="a"/>
        <w:rPr>
          <w:rFonts w:hint="cs"/>
          <w:rtl/>
        </w:rPr>
      </w:pPr>
    </w:p>
    <w:p w14:paraId="094A907E" w14:textId="77777777" w:rsidR="00000000" w:rsidRDefault="00CF2391">
      <w:pPr>
        <w:pStyle w:val="a"/>
        <w:rPr>
          <w:rFonts w:hint="cs"/>
          <w:rtl/>
        </w:rPr>
      </w:pPr>
      <w:r>
        <w:rPr>
          <w:rFonts w:hint="cs"/>
          <w:rtl/>
        </w:rPr>
        <w:t>אדונ</w:t>
      </w:r>
      <w:r>
        <w:rPr>
          <w:rFonts w:hint="cs"/>
          <w:rtl/>
        </w:rPr>
        <w:t>י היושב-ראש, עמיתי חברי הכנסת, אני אצביע בעד הצעת החוק הזאת, הגם שאני סבור שהממשלה היתה והווה הגורם לאי-ודאות הגדולה שקיימת בעצם. הם גורמים לשינויים הקיצוניים הללו והם בהחלט כמו מטוטלת. היום מחליטים כך, מחר מחליטים אחרת. היום מחליטים על רשיונות, לאחר מכן ז</w:t>
      </w:r>
      <w:r>
        <w:rPr>
          <w:rFonts w:hint="cs"/>
          <w:rtl/>
        </w:rPr>
        <w:t>יכיונות, וחוזר חלילה. פעם אחר פעם רואים שהעסק הזה נמצא בידיים חובבניות ולא בידיים רציניות.</w:t>
      </w:r>
    </w:p>
    <w:p w14:paraId="0C95E720" w14:textId="77777777" w:rsidR="00000000" w:rsidRDefault="00CF2391">
      <w:pPr>
        <w:pStyle w:val="a"/>
        <w:rPr>
          <w:rFonts w:hint="cs"/>
          <w:rtl/>
        </w:rPr>
      </w:pPr>
    </w:p>
    <w:p w14:paraId="6DD076B0" w14:textId="77777777" w:rsidR="00000000" w:rsidRDefault="00CF2391">
      <w:pPr>
        <w:pStyle w:val="a"/>
        <w:rPr>
          <w:rFonts w:hint="cs"/>
          <w:rtl/>
        </w:rPr>
      </w:pPr>
      <w:r>
        <w:rPr>
          <w:rFonts w:hint="cs"/>
          <w:rtl/>
        </w:rPr>
        <w:t>אני לא רוצה להכביר מלים ואני אומר את מה שיש לי לומר בהסתייגויות שאגיש להצעת החוק. אבל אני כבר אומר שאני אצביע בעדה, רק משום שאני סבור שראוי ונכון לתת הזדמנות לערוץ-</w:t>
      </w:r>
      <w:r>
        <w:rPr>
          <w:rFonts w:hint="cs"/>
          <w:rtl/>
        </w:rPr>
        <w:t>10, ואני לא רוצה להתייחס לרגולציה שהיתה פעם אחר פעם אחר פעם, אבל רק כדי לתת הזדמנות לערוץ-10 לקום מהקרשים, כפי שאמר מר דרור שטרום אתמול, לתת לו הזדמנות להיות בר-תחרות, כדי שלא ייווצר מצב במשק הישראלי שיהיה ערוץ אחד בלבד כמו ערוץ-2, שבעצם ההגמוניה תהיה בידי</w:t>
      </w:r>
      <w:r>
        <w:rPr>
          <w:rFonts w:hint="cs"/>
          <w:rtl/>
        </w:rPr>
        <w:t>ו ולא תהיה תחרות בינו לבין ערוצים אחרים.</w:t>
      </w:r>
    </w:p>
    <w:p w14:paraId="71662363" w14:textId="77777777" w:rsidR="00000000" w:rsidRDefault="00CF2391">
      <w:pPr>
        <w:pStyle w:val="a"/>
        <w:rPr>
          <w:rFonts w:hint="cs"/>
          <w:rtl/>
        </w:rPr>
      </w:pPr>
    </w:p>
    <w:p w14:paraId="76688B11" w14:textId="77777777" w:rsidR="00000000" w:rsidRDefault="00CF2391">
      <w:pPr>
        <w:pStyle w:val="a"/>
        <w:rPr>
          <w:rFonts w:hint="cs"/>
          <w:rtl/>
        </w:rPr>
      </w:pPr>
      <w:r>
        <w:rPr>
          <w:rFonts w:hint="cs"/>
          <w:rtl/>
        </w:rPr>
        <w:t xml:space="preserve">אני מאוד מקווה שההקלה הזאת ברגולציה שאנחנו כרגע נותנים לערוץ-10 תהיה איזה אוויר וחמצן כדי שיעלו אותו על פסים רווחיים, ובסופו של יום אפשר יהיה לראות תחרות בשוק התקשורת במדינת ישראל.       </w:t>
      </w:r>
    </w:p>
    <w:p w14:paraId="23ABFFFE" w14:textId="77777777" w:rsidR="00000000" w:rsidRDefault="00CF2391">
      <w:pPr>
        <w:pStyle w:val="a"/>
        <w:rPr>
          <w:rFonts w:hint="cs"/>
          <w:rtl/>
        </w:rPr>
      </w:pPr>
    </w:p>
    <w:p w14:paraId="18886DA5" w14:textId="77777777" w:rsidR="00000000" w:rsidRDefault="00CF2391">
      <w:pPr>
        <w:pStyle w:val="ad"/>
        <w:rPr>
          <w:rtl/>
        </w:rPr>
      </w:pPr>
      <w:r>
        <w:rPr>
          <w:rFonts w:hint="eastAsia"/>
          <w:rtl/>
        </w:rPr>
        <w:t>היו</w:t>
      </w:r>
      <w:r>
        <w:rPr>
          <w:rtl/>
        </w:rPr>
        <w:t>"ר נסים דהן:</w:t>
      </w:r>
    </w:p>
    <w:p w14:paraId="44E31986" w14:textId="77777777" w:rsidR="00000000" w:rsidRDefault="00CF2391">
      <w:pPr>
        <w:pStyle w:val="a"/>
        <w:rPr>
          <w:rFonts w:hint="cs"/>
          <w:rtl/>
        </w:rPr>
      </w:pPr>
    </w:p>
    <w:p w14:paraId="57570790" w14:textId="77777777" w:rsidR="00000000" w:rsidRDefault="00CF2391">
      <w:pPr>
        <w:pStyle w:val="a"/>
        <w:rPr>
          <w:rFonts w:hint="cs"/>
          <w:rtl/>
        </w:rPr>
      </w:pPr>
      <w:r>
        <w:rPr>
          <w:rFonts w:hint="cs"/>
          <w:rtl/>
        </w:rPr>
        <w:t>תודה. או</w:t>
      </w:r>
      <w:r>
        <w:rPr>
          <w:rFonts w:hint="cs"/>
          <w:rtl/>
        </w:rPr>
        <w:t xml:space="preserve">מנם הכרזתי על דובר אחרון, אבל בגלל טעות ברישום - חבר הכנסת נסים זאב היה צריך לדבר לפני חבר הכנסת דוד טל, והוא יסיים את הדיון בשתי דקות, בדקה אפילו.  </w:t>
      </w:r>
    </w:p>
    <w:p w14:paraId="40CA1001" w14:textId="77777777" w:rsidR="00000000" w:rsidRDefault="00CF2391">
      <w:pPr>
        <w:pStyle w:val="a"/>
        <w:rPr>
          <w:rFonts w:hint="cs"/>
          <w:rtl/>
        </w:rPr>
      </w:pPr>
    </w:p>
    <w:p w14:paraId="22D4D766" w14:textId="77777777" w:rsidR="00000000" w:rsidRDefault="00CF2391">
      <w:pPr>
        <w:pStyle w:val="ac"/>
        <w:rPr>
          <w:rtl/>
        </w:rPr>
      </w:pPr>
      <w:r>
        <w:rPr>
          <w:rFonts w:hint="eastAsia"/>
          <w:rtl/>
        </w:rPr>
        <w:t>עבד</w:t>
      </w:r>
      <w:r>
        <w:rPr>
          <w:rtl/>
        </w:rPr>
        <w:t>-אלמאלכ דהאמשה (רע"ם):</w:t>
      </w:r>
    </w:p>
    <w:p w14:paraId="5A582025" w14:textId="77777777" w:rsidR="00000000" w:rsidRDefault="00CF2391">
      <w:pPr>
        <w:pStyle w:val="a"/>
        <w:rPr>
          <w:rFonts w:hint="cs"/>
          <w:rtl/>
        </w:rPr>
      </w:pPr>
    </w:p>
    <w:p w14:paraId="01D61F36" w14:textId="77777777" w:rsidR="00000000" w:rsidRDefault="00CF2391">
      <w:pPr>
        <w:pStyle w:val="a"/>
        <w:rPr>
          <w:rFonts w:hint="cs"/>
          <w:rtl/>
        </w:rPr>
      </w:pPr>
      <w:r>
        <w:rPr>
          <w:rFonts w:hint="cs"/>
          <w:rtl/>
        </w:rPr>
        <w:t>- - -</w:t>
      </w:r>
    </w:p>
    <w:p w14:paraId="0E780016" w14:textId="77777777" w:rsidR="00000000" w:rsidRDefault="00CF2391">
      <w:pPr>
        <w:pStyle w:val="a"/>
        <w:rPr>
          <w:rFonts w:hint="cs"/>
          <w:rtl/>
        </w:rPr>
      </w:pPr>
    </w:p>
    <w:p w14:paraId="2CA7F894" w14:textId="77777777" w:rsidR="00000000" w:rsidRDefault="00CF2391">
      <w:pPr>
        <w:pStyle w:val="ad"/>
        <w:rPr>
          <w:rtl/>
        </w:rPr>
      </w:pPr>
      <w:r>
        <w:rPr>
          <w:rtl/>
        </w:rPr>
        <w:t>היו"ר נסים דהן:</w:t>
      </w:r>
    </w:p>
    <w:p w14:paraId="42F8132B" w14:textId="77777777" w:rsidR="00000000" w:rsidRDefault="00CF2391">
      <w:pPr>
        <w:pStyle w:val="a"/>
        <w:rPr>
          <w:rtl/>
        </w:rPr>
      </w:pPr>
    </w:p>
    <w:p w14:paraId="42042473" w14:textId="77777777" w:rsidR="00000000" w:rsidRDefault="00CF2391">
      <w:pPr>
        <w:pStyle w:val="a"/>
        <w:rPr>
          <w:rFonts w:hint="cs"/>
          <w:rtl/>
        </w:rPr>
      </w:pPr>
      <w:r>
        <w:rPr>
          <w:rFonts w:hint="cs"/>
          <w:rtl/>
        </w:rPr>
        <w:t xml:space="preserve">אדוני, אני מצטער. זה נגמר. </w:t>
      </w:r>
    </w:p>
    <w:p w14:paraId="33F722B9" w14:textId="77777777" w:rsidR="00000000" w:rsidRDefault="00CF2391">
      <w:pPr>
        <w:pStyle w:val="a"/>
        <w:rPr>
          <w:rFonts w:hint="cs"/>
          <w:rtl/>
        </w:rPr>
      </w:pPr>
    </w:p>
    <w:p w14:paraId="2AFBEFF8" w14:textId="77777777" w:rsidR="00000000" w:rsidRDefault="00CF2391">
      <w:pPr>
        <w:pStyle w:val="Speaker"/>
        <w:rPr>
          <w:rtl/>
        </w:rPr>
      </w:pPr>
      <w:bookmarkStart w:id="225" w:name="FS000000490T22_07_2003_18_36_28"/>
      <w:bookmarkStart w:id="226" w:name="_Toc46681743"/>
      <w:bookmarkStart w:id="227" w:name="_Toc50268916"/>
      <w:bookmarkEnd w:id="225"/>
      <w:r>
        <w:rPr>
          <w:rFonts w:hint="eastAsia"/>
          <w:rtl/>
        </w:rPr>
        <w:t>נסים</w:t>
      </w:r>
      <w:r>
        <w:rPr>
          <w:rtl/>
        </w:rPr>
        <w:t xml:space="preserve"> זאב (ש"ס):</w:t>
      </w:r>
      <w:bookmarkEnd w:id="226"/>
      <w:bookmarkEnd w:id="227"/>
    </w:p>
    <w:p w14:paraId="1E31D1FD" w14:textId="77777777" w:rsidR="00000000" w:rsidRDefault="00CF2391">
      <w:pPr>
        <w:pStyle w:val="a"/>
        <w:rPr>
          <w:rFonts w:hint="cs"/>
          <w:rtl/>
        </w:rPr>
      </w:pPr>
    </w:p>
    <w:p w14:paraId="7851A907" w14:textId="77777777" w:rsidR="00000000" w:rsidRDefault="00CF2391">
      <w:pPr>
        <w:pStyle w:val="a"/>
        <w:rPr>
          <w:rFonts w:hint="cs"/>
          <w:rtl/>
        </w:rPr>
      </w:pPr>
      <w:r>
        <w:rPr>
          <w:rFonts w:hint="cs"/>
          <w:rtl/>
        </w:rPr>
        <w:t>אדוני הי</w:t>
      </w:r>
      <w:r>
        <w:rPr>
          <w:rFonts w:hint="cs"/>
          <w:rtl/>
        </w:rPr>
        <w:t xml:space="preserve">ושב-ראש, כנסת נכבדה, קודם כול, אני מודה לך, אדוני היושב-ראש, שנתת לי אפשרות לדבר. </w:t>
      </w:r>
    </w:p>
    <w:p w14:paraId="6FCE74BD" w14:textId="77777777" w:rsidR="00000000" w:rsidRDefault="00CF2391">
      <w:pPr>
        <w:pStyle w:val="a"/>
        <w:rPr>
          <w:rFonts w:hint="cs"/>
          <w:rtl/>
        </w:rPr>
      </w:pPr>
    </w:p>
    <w:p w14:paraId="5E6178F5" w14:textId="77777777" w:rsidR="00000000" w:rsidRDefault="00CF2391">
      <w:pPr>
        <w:pStyle w:val="a"/>
        <w:rPr>
          <w:rFonts w:hint="cs"/>
          <w:rtl/>
        </w:rPr>
      </w:pPr>
      <w:r>
        <w:rPr>
          <w:rFonts w:hint="cs"/>
          <w:rtl/>
        </w:rPr>
        <w:t xml:space="preserve">אני רק רוצה למחות פה על העוול הנורא, על הרדיפה המתמדת והבלתי-פוסקת נגד ערוצי הקודש. </w:t>
      </w:r>
    </w:p>
    <w:p w14:paraId="5C6A4A69" w14:textId="77777777" w:rsidR="00000000" w:rsidRDefault="00CF2391">
      <w:pPr>
        <w:pStyle w:val="a"/>
        <w:rPr>
          <w:rFonts w:hint="cs"/>
          <w:rtl/>
        </w:rPr>
      </w:pPr>
    </w:p>
    <w:p w14:paraId="74B57E33" w14:textId="77777777" w:rsidR="00000000" w:rsidRDefault="00CF2391">
      <w:pPr>
        <w:pStyle w:val="a"/>
        <w:rPr>
          <w:rFonts w:hint="cs"/>
          <w:rtl/>
        </w:rPr>
      </w:pPr>
      <w:r>
        <w:rPr>
          <w:rFonts w:hint="cs"/>
          <w:rtl/>
        </w:rPr>
        <w:t>מדברים על דמוקרטיה, אבל מצד שני רואים סתימת פיות. עד שסוף-סוף ערוץ-10 זכה שבא מישהו שי</w:t>
      </w:r>
      <w:r>
        <w:rPr>
          <w:rFonts w:hint="cs"/>
          <w:rtl/>
        </w:rPr>
        <w:t>ש לו אידיאולוגיה קצת שונה מערוץ-2 ומערוץ-1, שהוא בעצם שולט פה במדינה, הוא שולט פסיכולוגית גם על חברי הכנסת פה בבית, הוא שולט על דעת הציבור בעולם כולו - בא אדם עם דעה קצת שונה ואמר מה שאמר, קם טומי לפיד, שר המשפטים, ואמר: אני שם פה וטו. אם האיש הזה, משה סאב</w:t>
      </w:r>
      <w:r>
        <w:rPr>
          <w:rFonts w:hint="cs"/>
          <w:rtl/>
        </w:rPr>
        <w:t>א, יהיה שותף לערוץ-10, אני אחסום אותו. אני לא אתן לו אפשרות.</w:t>
      </w:r>
    </w:p>
    <w:p w14:paraId="71B7657B" w14:textId="77777777" w:rsidR="00000000" w:rsidRDefault="00CF2391">
      <w:pPr>
        <w:pStyle w:val="a"/>
        <w:rPr>
          <w:rFonts w:hint="cs"/>
          <w:rtl/>
        </w:rPr>
      </w:pPr>
    </w:p>
    <w:p w14:paraId="23BD22BC" w14:textId="77777777" w:rsidR="00000000" w:rsidRDefault="00CF2391">
      <w:pPr>
        <w:pStyle w:val="a"/>
        <w:rPr>
          <w:rFonts w:hint="cs"/>
          <w:rtl/>
        </w:rPr>
      </w:pPr>
      <w:r>
        <w:rPr>
          <w:rFonts w:hint="cs"/>
          <w:rtl/>
        </w:rPr>
        <w:t>אני רוצה לדעת, אדוני היושב-ראש, האם כשאנחנו באים להציל פה ערוץ, וכולנו בעד הצלת ערוץ-10, האם למגבלות האלה ששר המשפטים ושר הפנים רוצים להציב ובעצם להכשיל כבר מלכתחילה את ערוץ-10 - האם הכנסת יכולה</w:t>
      </w:r>
      <w:r>
        <w:rPr>
          <w:rFonts w:hint="cs"/>
          <w:rtl/>
        </w:rPr>
        <w:t xml:space="preserve"> לתת יד להפקרות הזאת?  </w:t>
      </w:r>
    </w:p>
    <w:p w14:paraId="29EA544D" w14:textId="77777777" w:rsidR="00000000" w:rsidRDefault="00CF2391">
      <w:pPr>
        <w:pStyle w:val="a"/>
        <w:rPr>
          <w:rtl/>
        </w:rPr>
      </w:pPr>
    </w:p>
    <w:p w14:paraId="1DB0C4D3" w14:textId="77777777" w:rsidR="00000000" w:rsidRDefault="00CF2391">
      <w:pPr>
        <w:pStyle w:val="ad"/>
        <w:rPr>
          <w:rtl/>
        </w:rPr>
      </w:pPr>
      <w:r>
        <w:rPr>
          <w:rtl/>
        </w:rPr>
        <w:t>היו"ר נסים דהן:</w:t>
      </w:r>
    </w:p>
    <w:p w14:paraId="217B84A2" w14:textId="77777777" w:rsidR="00000000" w:rsidRDefault="00CF2391">
      <w:pPr>
        <w:pStyle w:val="a"/>
        <w:rPr>
          <w:rtl/>
        </w:rPr>
      </w:pPr>
    </w:p>
    <w:p w14:paraId="1A9BF440" w14:textId="77777777" w:rsidR="00000000" w:rsidRDefault="00CF2391">
      <w:pPr>
        <w:pStyle w:val="a"/>
        <w:rPr>
          <w:rFonts w:hint="cs"/>
          <w:rtl/>
        </w:rPr>
      </w:pPr>
      <w:r>
        <w:rPr>
          <w:rFonts w:hint="cs"/>
          <w:rtl/>
        </w:rPr>
        <w:t>תודה רבה. רבותי, אנחנו עוברים להצבעה.</w:t>
      </w:r>
    </w:p>
    <w:p w14:paraId="6BF5F3F8" w14:textId="77777777" w:rsidR="00000000" w:rsidRDefault="00CF2391">
      <w:pPr>
        <w:pStyle w:val="a"/>
        <w:rPr>
          <w:rFonts w:hint="cs"/>
          <w:rtl/>
        </w:rPr>
      </w:pPr>
    </w:p>
    <w:p w14:paraId="559D5E30" w14:textId="77777777" w:rsidR="00000000" w:rsidRDefault="00CF2391">
      <w:pPr>
        <w:pStyle w:val="ac"/>
        <w:rPr>
          <w:rtl/>
        </w:rPr>
      </w:pPr>
      <w:r>
        <w:rPr>
          <w:rFonts w:hint="eastAsia"/>
          <w:rtl/>
        </w:rPr>
        <w:t>עבד</w:t>
      </w:r>
      <w:r>
        <w:rPr>
          <w:rtl/>
        </w:rPr>
        <w:t>-אלמאלכ דהאמשה (רע"ם):</w:t>
      </w:r>
    </w:p>
    <w:p w14:paraId="11334343" w14:textId="77777777" w:rsidR="00000000" w:rsidRDefault="00CF2391">
      <w:pPr>
        <w:pStyle w:val="a"/>
        <w:rPr>
          <w:rFonts w:hint="cs"/>
          <w:rtl/>
        </w:rPr>
      </w:pPr>
    </w:p>
    <w:p w14:paraId="76A8236C" w14:textId="77777777" w:rsidR="00000000" w:rsidRDefault="00CF2391">
      <w:pPr>
        <w:pStyle w:val="a"/>
        <w:rPr>
          <w:rFonts w:hint="cs"/>
          <w:rtl/>
        </w:rPr>
      </w:pPr>
      <w:r>
        <w:rPr>
          <w:rFonts w:hint="cs"/>
          <w:rtl/>
        </w:rPr>
        <w:t>אדוני היושב-ראש, לא יכול להיות שתהיה הצבעה בלי שאנשים דיברו.</w:t>
      </w:r>
    </w:p>
    <w:p w14:paraId="2B63EE61" w14:textId="77777777" w:rsidR="00000000" w:rsidRDefault="00CF2391">
      <w:pPr>
        <w:pStyle w:val="a"/>
        <w:rPr>
          <w:rFonts w:hint="cs"/>
          <w:rtl/>
        </w:rPr>
      </w:pPr>
    </w:p>
    <w:p w14:paraId="33BCDABA" w14:textId="77777777" w:rsidR="00000000" w:rsidRDefault="00CF2391">
      <w:pPr>
        <w:pStyle w:val="ad"/>
        <w:rPr>
          <w:rtl/>
        </w:rPr>
      </w:pPr>
      <w:r>
        <w:rPr>
          <w:rFonts w:hint="eastAsia"/>
          <w:rtl/>
        </w:rPr>
        <w:t>היו</w:t>
      </w:r>
      <w:r>
        <w:rPr>
          <w:rtl/>
        </w:rPr>
        <w:t>"ר נסים דהן:</w:t>
      </w:r>
    </w:p>
    <w:p w14:paraId="6F1FE317" w14:textId="77777777" w:rsidR="00000000" w:rsidRDefault="00CF2391">
      <w:pPr>
        <w:pStyle w:val="a"/>
        <w:rPr>
          <w:rFonts w:hint="cs"/>
          <w:rtl/>
        </w:rPr>
      </w:pPr>
    </w:p>
    <w:p w14:paraId="3557DB2C" w14:textId="77777777" w:rsidR="00000000" w:rsidRDefault="00CF2391">
      <w:pPr>
        <w:pStyle w:val="a"/>
        <w:rPr>
          <w:rFonts w:hint="cs"/>
          <w:rtl/>
        </w:rPr>
      </w:pPr>
      <w:r>
        <w:rPr>
          <w:rFonts w:hint="cs"/>
          <w:rtl/>
        </w:rPr>
        <w:t>יש שני דוברים. אם הם יסתפקו בכמה שניות מהמקום, אני אשמח לתת להם, כי א</w:t>
      </w:r>
      <w:r>
        <w:rPr>
          <w:rFonts w:hint="cs"/>
          <w:rtl/>
        </w:rPr>
        <w:t>נחנו כבר חייבים לעבור להצבעה. חבר הכנסת דהאמשה, מהמקום.</w:t>
      </w:r>
    </w:p>
    <w:p w14:paraId="067FFD88" w14:textId="77777777" w:rsidR="00000000" w:rsidRDefault="00CF2391">
      <w:pPr>
        <w:pStyle w:val="a"/>
        <w:rPr>
          <w:rFonts w:hint="cs"/>
          <w:rtl/>
        </w:rPr>
      </w:pPr>
    </w:p>
    <w:p w14:paraId="772DF603" w14:textId="77777777" w:rsidR="00000000" w:rsidRDefault="00CF2391">
      <w:pPr>
        <w:pStyle w:val="Speaker"/>
        <w:rPr>
          <w:rFonts w:hint="cs"/>
          <w:rtl/>
        </w:rPr>
      </w:pPr>
      <w:bookmarkStart w:id="228" w:name="FS000000550T22_07_2003_18_43_10"/>
      <w:bookmarkStart w:id="229" w:name="_Toc46681744"/>
      <w:bookmarkStart w:id="230" w:name="_Toc50268917"/>
      <w:bookmarkEnd w:id="228"/>
      <w:r>
        <w:rPr>
          <w:rFonts w:hint="eastAsia"/>
          <w:rtl/>
        </w:rPr>
        <w:t>עבד</w:t>
      </w:r>
      <w:r>
        <w:rPr>
          <w:rtl/>
        </w:rPr>
        <w:t>-אלמאלכ דהאמשה (רע"ם):</w:t>
      </w:r>
      <w:bookmarkEnd w:id="229"/>
      <w:bookmarkEnd w:id="230"/>
    </w:p>
    <w:p w14:paraId="3943C65A" w14:textId="77777777" w:rsidR="00000000" w:rsidRDefault="00CF2391">
      <w:pPr>
        <w:pStyle w:val="a"/>
        <w:rPr>
          <w:rFonts w:hint="cs"/>
          <w:rtl/>
        </w:rPr>
      </w:pPr>
    </w:p>
    <w:p w14:paraId="781D4EDF" w14:textId="77777777" w:rsidR="00000000" w:rsidRDefault="00CF2391">
      <w:pPr>
        <w:pStyle w:val="a"/>
        <w:rPr>
          <w:rFonts w:hint="cs"/>
          <w:rtl/>
        </w:rPr>
      </w:pPr>
      <w:r>
        <w:rPr>
          <w:rFonts w:hint="cs"/>
          <w:rtl/>
        </w:rPr>
        <w:t xml:space="preserve">אומנם, זה חצי קיפוח. אגב, אני גם לא אחרון הדוברים. </w:t>
      </w:r>
    </w:p>
    <w:p w14:paraId="1767BB99" w14:textId="77777777" w:rsidR="00000000" w:rsidRDefault="00CF2391">
      <w:pPr>
        <w:pStyle w:val="a"/>
        <w:rPr>
          <w:rFonts w:hint="cs"/>
          <w:rtl/>
        </w:rPr>
      </w:pPr>
    </w:p>
    <w:p w14:paraId="0194965B" w14:textId="77777777" w:rsidR="00000000" w:rsidRDefault="00CF2391">
      <w:pPr>
        <w:pStyle w:val="a"/>
        <w:rPr>
          <w:rFonts w:hint="cs"/>
          <w:rtl/>
        </w:rPr>
      </w:pPr>
      <w:r>
        <w:rPr>
          <w:rFonts w:hint="cs"/>
          <w:rtl/>
        </w:rPr>
        <w:t xml:space="preserve">כבוד היושב-ראש, כנסת נכבדה, לא יכול להיות שלא נביע את זעקתנו בציבור הערבי בכלל, שזה שנה שלמה בדיוק לא נשמעים ולא נראים </w:t>
      </w:r>
      <w:r>
        <w:rPr>
          <w:rFonts w:hint="cs"/>
          <w:rtl/>
        </w:rPr>
        <w:t>שידורי הטלוויזיה בערבית בציבור הערבי. אני לא רוצה לדבר עכשיו על זה שלא נותנים גישה גם לאנשי הציבור הערבי לטלוויזיה ולרדיו, אבל כאשר היו הבטחות שבראשית יולי, ממש בחודש הזה, יחודשו השידורים בערבית - זה עדיין לא נעשה. אני מקווה שאכן לקראת סוף החודש, ולא בראשי</w:t>
      </w:r>
      <w:r>
        <w:rPr>
          <w:rFonts w:hint="cs"/>
          <w:rtl/>
        </w:rPr>
        <w:t xml:space="preserve">תו, הדברים האלה יתוקנו עד תומם. </w:t>
      </w:r>
    </w:p>
    <w:p w14:paraId="3C58D642" w14:textId="77777777" w:rsidR="00000000" w:rsidRDefault="00CF2391">
      <w:pPr>
        <w:pStyle w:val="a"/>
        <w:rPr>
          <w:rFonts w:hint="cs"/>
          <w:rtl/>
        </w:rPr>
      </w:pPr>
    </w:p>
    <w:p w14:paraId="37207A78" w14:textId="77777777" w:rsidR="00000000" w:rsidRDefault="00CF2391">
      <w:pPr>
        <w:pStyle w:val="ad"/>
        <w:rPr>
          <w:rtl/>
        </w:rPr>
      </w:pPr>
      <w:r>
        <w:rPr>
          <w:rFonts w:hint="eastAsia"/>
          <w:rtl/>
        </w:rPr>
        <w:t>היו</w:t>
      </w:r>
      <w:r>
        <w:rPr>
          <w:rtl/>
        </w:rPr>
        <w:t>"ר נסים דהן:</w:t>
      </w:r>
    </w:p>
    <w:p w14:paraId="74072063" w14:textId="77777777" w:rsidR="00000000" w:rsidRDefault="00CF2391">
      <w:pPr>
        <w:pStyle w:val="a"/>
        <w:rPr>
          <w:rFonts w:hint="cs"/>
          <w:rtl/>
        </w:rPr>
      </w:pPr>
    </w:p>
    <w:p w14:paraId="50726B27" w14:textId="77777777" w:rsidR="00000000" w:rsidRDefault="00CF2391">
      <w:pPr>
        <w:pStyle w:val="a"/>
        <w:rPr>
          <w:rFonts w:hint="cs"/>
          <w:rtl/>
        </w:rPr>
      </w:pPr>
      <w:r>
        <w:rPr>
          <w:rFonts w:hint="cs"/>
          <w:rtl/>
        </w:rPr>
        <w:t>תודה רבה. דבריך נשמעו ונרשמו בפרוטוקול.</w:t>
      </w:r>
    </w:p>
    <w:p w14:paraId="5085944E" w14:textId="77777777" w:rsidR="00000000" w:rsidRDefault="00CF2391">
      <w:pPr>
        <w:pStyle w:val="a"/>
        <w:rPr>
          <w:rFonts w:hint="cs"/>
          <w:rtl/>
        </w:rPr>
      </w:pPr>
    </w:p>
    <w:p w14:paraId="2F9745B6" w14:textId="77777777" w:rsidR="00000000" w:rsidRDefault="00CF2391">
      <w:pPr>
        <w:pStyle w:val="a"/>
        <w:rPr>
          <w:rFonts w:hint="cs"/>
          <w:rtl/>
        </w:rPr>
      </w:pPr>
      <w:r>
        <w:rPr>
          <w:rFonts w:hint="cs"/>
          <w:rtl/>
        </w:rPr>
        <w:t>אנחנו עוברים להצבעה. מי בעד? מי נגד?</w:t>
      </w:r>
    </w:p>
    <w:p w14:paraId="595A14A2" w14:textId="77777777" w:rsidR="00000000" w:rsidRDefault="00CF2391">
      <w:pPr>
        <w:pStyle w:val="a"/>
        <w:rPr>
          <w:rtl/>
        </w:rPr>
      </w:pPr>
    </w:p>
    <w:p w14:paraId="6FD6698F" w14:textId="77777777" w:rsidR="00000000" w:rsidRDefault="00CF2391">
      <w:pPr>
        <w:pStyle w:val="a"/>
        <w:rPr>
          <w:rFonts w:hint="cs"/>
          <w:rtl/>
        </w:rPr>
      </w:pPr>
    </w:p>
    <w:p w14:paraId="0F9C8392" w14:textId="77777777" w:rsidR="00000000" w:rsidRDefault="00CF2391">
      <w:pPr>
        <w:pStyle w:val="a7"/>
        <w:bidi/>
        <w:rPr>
          <w:rFonts w:hint="cs"/>
          <w:rtl/>
        </w:rPr>
      </w:pPr>
      <w:r>
        <w:rPr>
          <w:rFonts w:hint="cs"/>
          <w:rtl/>
        </w:rPr>
        <w:t xml:space="preserve">הצבעה מס' 2 </w:t>
      </w:r>
    </w:p>
    <w:p w14:paraId="02702BD2" w14:textId="77777777" w:rsidR="00000000" w:rsidRDefault="00CF2391">
      <w:pPr>
        <w:pStyle w:val="a"/>
        <w:rPr>
          <w:rFonts w:hint="cs"/>
          <w:rtl/>
        </w:rPr>
      </w:pPr>
    </w:p>
    <w:p w14:paraId="244DB81C" w14:textId="77777777" w:rsidR="00000000" w:rsidRDefault="00CF2391">
      <w:pPr>
        <w:pStyle w:val="a8"/>
        <w:bidi/>
        <w:rPr>
          <w:rFonts w:hint="cs"/>
          <w:rtl/>
        </w:rPr>
      </w:pPr>
      <w:r>
        <w:rPr>
          <w:rFonts w:hint="cs"/>
          <w:rtl/>
        </w:rPr>
        <w:t xml:space="preserve">בעד ההצעה להעביר את הצעת החוק לוועדה </w:t>
      </w:r>
      <w:r>
        <w:rPr>
          <w:rtl/>
        </w:rPr>
        <w:t>–</w:t>
      </w:r>
      <w:r>
        <w:rPr>
          <w:rFonts w:hint="cs"/>
          <w:rtl/>
        </w:rPr>
        <w:t xml:space="preserve"> 22</w:t>
      </w:r>
    </w:p>
    <w:p w14:paraId="549CD314" w14:textId="77777777" w:rsidR="00000000" w:rsidRDefault="00CF2391">
      <w:pPr>
        <w:pStyle w:val="a8"/>
        <w:bidi/>
        <w:rPr>
          <w:rFonts w:hint="cs"/>
          <w:rtl/>
        </w:rPr>
      </w:pPr>
      <w:r>
        <w:rPr>
          <w:rFonts w:hint="cs"/>
          <w:rtl/>
        </w:rPr>
        <w:t xml:space="preserve">נגד </w:t>
      </w:r>
      <w:r>
        <w:rPr>
          <w:rtl/>
        </w:rPr>
        <w:t>–</w:t>
      </w:r>
      <w:r>
        <w:rPr>
          <w:rFonts w:hint="cs"/>
          <w:rtl/>
        </w:rPr>
        <w:t xml:space="preserve"> אין</w:t>
      </w:r>
    </w:p>
    <w:p w14:paraId="1F5A8CFF" w14:textId="77777777" w:rsidR="00000000" w:rsidRDefault="00CF2391">
      <w:pPr>
        <w:pStyle w:val="a8"/>
        <w:bidi/>
        <w:rPr>
          <w:rFonts w:hint="cs"/>
          <w:rtl/>
        </w:rPr>
      </w:pPr>
      <w:r>
        <w:rPr>
          <w:rFonts w:hint="cs"/>
          <w:rtl/>
        </w:rPr>
        <w:t>נמנעים- 1</w:t>
      </w:r>
    </w:p>
    <w:p w14:paraId="6FDFC73C" w14:textId="77777777" w:rsidR="00000000" w:rsidRDefault="00CF2391">
      <w:pPr>
        <w:pStyle w:val="a9"/>
        <w:bidi/>
        <w:rPr>
          <w:rFonts w:hint="cs"/>
          <w:rtl/>
        </w:rPr>
      </w:pPr>
      <w:r>
        <w:rPr>
          <w:rFonts w:hint="cs"/>
          <w:rtl/>
        </w:rPr>
        <w:t>ההצעה להעביר את הצעת חוק הרשות השנייה לטלוויזיה ו</w:t>
      </w:r>
      <w:r>
        <w:rPr>
          <w:rFonts w:hint="cs"/>
          <w:rtl/>
        </w:rPr>
        <w:t>רדיו (תיקון מס' 20)</w:t>
      </w:r>
    </w:p>
    <w:p w14:paraId="76EB3644" w14:textId="77777777" w:rsidR="00000000" w:rsidRDefault="00CF2391">
      <w:pPr>
        <w:pStyle w:val="a9"/>
        <w:bidi/>
        <w:rPr>
          <w:rFonts w:hint="cs"/>
          <w:rtl/>
        </w:rPr>
      </w:pPr>
      <w:r>
        <w:rPr>
          <w:rFonts w:hint="cs"/>
          <w:rtl/>
        </w:rPr>
        <w:t>(תנאי הפעלה של בעלי זיכיון בערוץ-2 ובערוץ השלישי והוראות שונות), התשס"ג-2003, לוועדת הכלכלה נתקבלה.</w:t>
      </w:r>
    </w:p>
    <w:p w14:paraId="388DB714" w14:textId="77777777" w:rsidR="00000000" w:rsidRDefault="00CF2391">
      <w:pPr>
        <w:pStyle w:val="a"/>
        <w:rPr>
          <w:rFonts w:hint="cs"/>
          <w:rtl/>
        </w:rPr>
      </w:pPr>
    </w:p>
    <w:p w14:paraId="2FB55528" w14:textId="77777777" w:rsidR="00000000" w:rsidRDefault="00CF2391">
      <w:pPr>
        <w:pStyle w:val="ad"/>
        <w:rPr>
          <w:rtl/>
        </w:rPr>
      </w:pPr>
      <w:r>
        <w:rPr>
          <w:rtl/>
        </w:rPr>
        <w:t>היו"ר נסים דהן:</w:t>
      </w:r>
    </w:p>
    <w:p w14:paraId="5A909FAB" w14:textId="77777777" w:rsidR="00000000" w:rsidRDefault="00CF2391">
      <w:pPr>
        <w:pStyle w:val="a"/>
        <w:rPr>
          <w:rtl/>
        </w:rPr>
      </w:pPr>
    </w:p>
    <w:p w14:paraId="794A4F8A" w14:textId="77777777" w:rsidR="00000000" w:rsidRDefault="00CF2391">
      <w:pPr>
        <w:pStyle w:val="a"/>
        <w:rPr>
          <w:rFonts w:hint="cs"/>
          <w:rtl/>
        </w:rPr>
      </w:pPr>
      <w:r>
        <w:rPr>
          <w:rFonts w:hint="cs"/>
          <w:rtl/>
        </w:rPr>
        <w:t>22 בעד, אין מתנגדים, אחד נמנע. אם כן, הצעת החוק עברה בקריאה ראשונה והיא תחזור לוועדת הכלכלה להכנה לקריאה שנייה ולקריאה</w:t>
      </w:r>
      <w:r>
        <w:rPr>
          <w:rFonts w:hint="cs"/>
          <w:rtl/>
        </w:rPr>
        <w:t xml:space="preserve"> שלישית.</w:t>
      </w:r>
    </w:p>
    <w:p w14:paraId="32DA5AF8" w14:textId="77777777" w:rsidR="00000000" w:rsidRDefault="00CF2391">
      <w:pPr>
        <w:pStyle w:val="a"/>
        <w:rPr>
          <w:rFonts w:hint="cs"/>
          <w:rtl/>
        </w:rPr>
      </w:pPr>
    </w:p>
    <w:p w14:paraId="7DE09D0E" w14:textId="77777777" w:rsidR="00000000" w:rsidRDefault="00CF2391">
      <w:pPr>
        <w:pStyle w:val="a"/>
        <w:rPr>
          <w:rFonts w:hint="cs"/>
          <w:rtl/>
        </w:rPr>
      </w:pPr>
      <w:r>
        <w:rPr>
          <w:rFonts w:hint="cs"/>
          <w:rtl/>
        </w:rPr>
        <w:t xml:space="preserve">רבותי חברי הכנסת, תם סדר הדיון. הישיבה הבאה תהיה מחר, כ"ג בתמוז התשס"ג, 23 ביולי 2003, בשעה 11:00. תודה רבה. </w:t>
      </w:r>
    </w:p>
    <w:p w14:paraId="2CF60E6F" w14:textId="77777777" w:rsidR="00000000" w:rsidRDefault="00CF2391">
      <w:pPr>
        <w:pStyle w:val="a"/>
        <w:rPr>
          <w:rFonts w:hint="cs"/>
          <w:rtl/>
        </w:rPr>
      </w:pPr>
    </w:p>
    <w:p w14:paraId="769484F9" w14:textId="77777777" w:rsidR="00000000" w:rsidRDefault="00CF2391">
      <w:pPr>
        <w:pStyle w:val="a"/>
        <w:jc w:val="center"/>
        <w:rPr>
          <w:rFonts w:hint="cs"/>
          <w:rtl/>
        </w:rPr>
      </w:pPr>
      <w:r>
        <w:rPr>
          <w:rFonts w:hint="cs"/>
          <w:rtl/>
        </w:rPr>
        <w:t>הישיבה ננעלה בשעה 18:01.</w:t>
      </w:r>
    </w:p>
    <w:p w14:paraId="3ABE3DB1" w14:textId="77777777" w:rsidR="00000000" w:rsidRDefault="00CF2391">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701E6" w14:textId="77777777" w:rsidR="00000000" w:rsidRDefault="00CF2391">
      <w:r>
        <w:separator/>
      </w:r>
    </w:p>
  </w:endnote>
  <w:endnote w:type="continuationSeparator" w:id="0">
    <w:p w14:paraId="79B3BBBB" w14:textId="77777777" w:rsidR="00000000" w:rsidRDefault="00CF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B316" w14:textId="77777777" w:rsidR="00000000" w:rsidRDefault="00CF239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1853F" w14:textId="77777777" w:rsidR="00000000" w:rsidRDefault="00CF2391">
      <w:r>
        <w:separator/>
      </w:r>
    </w:p>
  </w:footnote>
  <w:footnote w:type="continuationSeparator" w:id="0">
    <w:p w14:paraId="4EA74BD3" w14:textId="77777777" w:rsidR="00000000" w:rsidRDefault="00CF2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4538_1-12.doc"/>
    <w:docVar w:name="Position" w:val="Merged1-12"/>
    <w:docVar w:name="Queue" w:val="1-12"/>
    <w:docVar w:name="SaveYN" w:val="N"/>
    <w:docVar w:name="Session" w:val="14538"/>
    <w:docVar w:name="SessionDate" w:val="22/07/03"/>
    <w:docVar w:name="SpeakersNum" w:val="0"/>
    <w:docVar w:name="StartMode" w:val="4"/>
  </w:docVars>
  <w:rsids>
    <w:rsidRoot w:val="00CF2391"/>
    <w:rsid w:val="00CF23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0CE4E"/>
  <w15:chartTrackingRefBased/>
  <w15:docId w15:val="{2838550C-9CEF-4815-82B4-55067FDA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12210</Words>
  <Characters>69601</Characters>
  <Application>Microsoft Office Word</Application>
  <DocSecurity>0</DocSecurity>
  <Lines>580</Lines>
  <Paragraphs>163</Paragraphs>
  <ScaleCrop>false</ScaleCrop>
  <HeadingPairs>
    <vt:vector size="2" baseType="variant">
      <vt:variant>
        <vt:lpstr>שם</vt:lpstr>
      </vt:variant>
      <vt:variant>
        <vt:i4>1</vt:i4>
      </vt:variant>
    </vt:vector>
  </HeadingPairs>
  <TitlesOfParts>
    <vt:vector size="1" baseType="lpstr">
      <vt:lpstr>חוברת י"ח</vt:lpstr>
    </vt:vector>
  </TitlesOfParts>
  <Company>EDS</Company>
  <LinksUpToDate>false</LinksUpToDate>
  <CharactersWithSpaces>81648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48 מתאריך 22/07/2003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48.0000000000000</vt:lpwstr>
  </property>
  <property fmtid="{D5CDD505-2E9C-101B-9397-08002B2CF9AE}" pid="4" name="Nose">
    <vt:lpwstr>_x000d_
</vt:lpwstr>
  </property>
  <property fmtid="{D5CDD505-2E9C-101B-9397-08002B2CF9AE}" pid="5" name="TaarichYeshiva">
    <vt:lpwstr>2003-07-22T00:00:00Z</vt:lpwstr>
  </property>
  <property fmtid="{D5CDD505-2E9C-101B-9397-08002B2CF9AE}" pid="6" name="Tor">
    <vt:lpwstr>1-12</vt:lpwstr>
  </property>
  <property fmtid="{D5CDD505-2E9C-101B-9397-08002B2CF9AE}" pid="7" name="סימוכין">
    <vt:i4>2648004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2648004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