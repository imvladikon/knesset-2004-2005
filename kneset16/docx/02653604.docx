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F93C5" w14:textId="77777777" w:rsidR="00000000" w:rsidRDefault="00737B0C">
      <w:pPr>
        <w:pStyle w:val="a"/>
        <w:jc w:val="center"/>
        <w:rPr>
          <w:rtl/>
        </w:rPr>
      </w:pPr>
      <w:r>
        <w:rPr>
          <w:rFonts w:hint="eastAsia"/>
          <w:bCs/>
          <w:szCs w:val="36"/>
          <w:u w:val="single"/>
          <w:rtl/>
        </w:rPr>
        <w:t>תוכן</w:t>
      </w:r>
      <w:r>
        <w:rPr>
          <w:bCs/>
          <w:szCs w:val="36"/>
          <w:u w:val="single"/>
          <w:rtl/>
        </w:rPr>
        <w:t xml:space="preserve">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4A54B82B" w14:textId="77777777" w:rsidR="00000000" w:rsidRDefault="00737B0C">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_Toc49055686 \h </w:instrText>
      </w:r>
      <w:r>
        <w:fldChar w:fldCharType="separate"/>
      </w:r>
      <w:r>
        <w:t>6</w:t>
      </w:r>
      <w:r>
        <w:fldChar w:fldCharType="end"/>
      </w:r>
    </w:p>
    <w:p w14:paraId="2F2A2E07" w14:textId="77777777" w:rsidR="00000000" w:rsidRDefault="00737B0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w:t>
      </w:r>
      <w:r>
        <w:t xml:space="preserve"> </w:t>
      </w:r>
      <w:r>
        <w:rPr>
          <w:rtl/>
        </w:rPr>
        <w:t>האן:</w:t>
      </w:r>
      <w:r>
        <w:tab/>
      </w:r>
      <w:r>
        <w:fldChar w:fldCharType="begin"/>
      </w:r>
      <w:r>
        <w:instrText xml:space="preserve"> PAGEREF _Toc49055687 \h </w:instrText>
      </w:r>
      <w:r>
        <w:fldChar w:fldCharType="separate"/>
      </w:r>
      <w:r>
        <w:t>6</w:t>
      </w:r>
      <w:r>
        <w:fldChar w:fldCharType="end"/>
      </w:r>
    </w:p>
    <w:p w14:paraId="0034854F" w14:textId="77777777" w:rsidR="00000000" w:rsidRDefault="00737B0C">
      <w:pPr>
        <w:pStyle w:val="TOC1"/>
        <w:tabs>
          <w:tab w:val="right" w:leader="dot" w:pos="8296"/>
        </w:tabs>
        <w:rPr>
          <w:rFonts w:ascii="Times New Roman" w:hAnsi="Times New Roman" w:cs="Times New Roman"/>
          <w:sz w:val="24"/>
          <w:szCs w:val="24"/>
        </w:rPr>
      </w:pPr>
      <w:r>
        <w:rPr>
          <w:rtl/>
        </w:rPr>
        <w:t>עיכוב בניית גדר ההפרדה; הקמת גדר הפרדה</w:t>
      </w:r>
      <w:r>
        <w:tab/>
      </w:r>
      <w:r>
        <w:fldChar w:fldCharType="begin"/>
      </w:r>
      <w:r>
        <w:instrText xml:space="preserve"> PAGEREF _Toc49055688 \h </w:instrText>
      </w:r>
      <w:r>
        <w:fldChar w:fldCharType="separate"/>
      </w:r>
      <w:r>
        <w:t>7</w:t>
      </w:r>
      <w:r>
        <w:fldChar w:fldCharType="end"/>
      </w:r>
    </w:p>
    <w:p w14:paraId="79EAD51A" w14:textId="77777777" w:rsidR="00000000" w:rsidRDefault="00737B0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w:t>
      </w:r>
      <w:r>
        <w:rPr>
          <w:rtl/>
        </w:rPr>
        <w:t>יהדות התורה):</w:t>
      </w:r>
      <w:r>
        <w:tab/>
      </w:r>
      <w:r>
        <w:fldChar w:fldCharType="begin"/>
      </w:r>
      <w:r>
        <w:instrText xml:space="preserve"> PAGEREF _Toc49055689 \h </w:instrText>
      </w:r>
      <w:r>
        <w:fldChar w:fldCharType="separate"/>
      </w:r>
      <w:r>
        <w:t>7</w:t>
      </w:r>
      <w:r>
        <w:fldChar w:fldCharType="end"/>
      </w:r>
    </w:p>
    <w:p w14:paraId="40FE497F" w14:textId="77777777" w:rsidR="00000000" w:rsidRDefault="00737B0C">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_Toc49055690 \h </w:instrText>
      </w:r>
      <w:r>
        <w:fldChar w:fldCharType="separate"/>
      </w:r>
      <w:r>
        <w:t>9</w:t>
      </w:r>
      <w:r>
        <w:fldChar w:fldCharType="end"/>
      </w:r>
    </w:p>
    <w:p w14:paraId="76566985" w14:textId="77777777" w:rsidR="00000000" w:rsidRDefault="00737B0C">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_Toc49055691 \h </w:instrText>
      </w:r>
      <w:r>
        <w:fldChar w:fldCharType="separate"/>
      </w:r>
      <w:r>
        <w:t>10</w:t>
      </w:r>
      <w:r>
        <w:fldChar w:fldCharType="end"/>
      </w:r>
    </w:p>
    <w:p w14:paraId="6C1B1218" w14:textId="77777777" w:rsidR="00000000" w:rsidRDefault="00737B0C">
      <w:pPr>
        <w:pStyle w:val="TOC2"/>
        <w:tabs>
          <w:tab w:val="right" w:leader="dot" w:pos="8296"/>
        </w:tabs>
        <w:ind w:right="0"/>
        <w:rPr>
          <w:rFonts w:ascii="Times New Roman" w:hAnsi="Times New Roman" w:cs="Times New Roman"/>
          <w:sz w:val="24"/>
          <w:szCs w:val="24"/>
        </w:rPr>
      </w:pPr>
      <w:r>
        <w:rPr>
          <w:rtl/>
        </w:rPr>
        <w:t>עבד</w:t>
      </w:r>
      <w:r>
        <w:t>-</w:t>
      </w:r>
      <w:r>
        <w:rPr>
          <w:rtl/>
        </w:rPr>
        <w:t>אלמאלכ</w:t>
      </w:r>
      <w:r>
        <w:t xml:space="preserve"> </w:t>
      </w:r>
      <w:r>
        <w:rPr>
          <w:rtl/>
        </w:rPr>
        <w:t>דהאמשה (רע"ם):</w:t>
      </w:r>
      <w:r>
        <w:tab/>
      </w:r>
      <w:r>
        <w:fldChar w:fldCharType="begin"/>
      </w:r>
      <w:r>
        <w:instrText xml:space="preserve"> PAGEREF _Toc49055692 \h </w:instrText>
      </w:r>
      <w:r>
        <w:fldChar w:fldCharType="separate"/>
      </w:r>
      <w:r>
        <w:t>11</w:t>
      </w:r>
      <w:r>
        <w:fldChar w:fldCharType="end"/>
      </w:r>
    </w:p>
    <w:p w14:paraId="65920972" w14:textId="77777777" w:rsidR="00000000" w:rsidRDefault="00737B0C">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_Toc49055693</w:instrText>
      </w:r>
      <w:r>
        <w:instrText xml:space="preserve"> \h </w:instrText>
      </w:r>
      <w:r>
        <w:fldChar w:fldCharType="separate"/>
      </w:r>
      <w:r>
        <w:t>13</w:t>
      </w:r>
      <w:r>
        <w:fldChar w:fldCharType="end"/>
      </w:r>
    </w:p>
    <w:p w14:paraId="2E813574" w14:textId="77777777" w:rsidR="00000000" w:rsidRDefault="00737B0C">
      <w:pPr>
        <w:pStyle w:val="TOC2"/>
        <w:tabs>
          <w:tab w:val="right" w:leader="dot" w:pos="8296"/>
        </w:tabs>
        <w:ind w:right="0"/>
        <w:rPr>
          <w:rFonts w:ascii="Times New Roman" w:hAnsi="Times New Roman" w:cs="Times New Roman"/>
          <w:sz w:val="24"/>
          <w:szCs w:val="24"/>
        </w:rPr>
      </w:pPr>
      <w:r>
        <w:rPr>
          <w:rtl/>
        </w:rPr>
        <w:t>רן כהן (מרצ):</w:t>
      </w:r>
      <w:r>
        <w:tab/>
      </w:r>
      <w:r>
        <w:fldChar w:fldCharType="begin"/>
      </w:r>
      <w:r>
        <w:instrText xml:space="preserve"> PAGEREF _Toc49055694 \h </w:instrText>
      </w:r>
      <w:r>
        <w:fldChar w:fldCharType="separate"/>
      </w:r>
      <w:r>
        <w:t>14</w:t>
      </w:r>
      <w:r>
        <w:fldChar w:fldCharType="end"/>
      </w:r>
    </w:p>
    <w:p w14:paraId="2DEC7138" w14:textId="77777777" w:rsidR="00000000" w:rsidRDefault="00737B0C">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_Toc49055695 \h </w:instrText>
      </w:r>
      <w:r>
        <w:fldChar w:fldCharType="separate"/>
      </w:r>
      <w:r>
        <w:t>16</w:t>
      </w:r>
      <w:r>
        <w:fldChar w:fldCharType="end"/>
      </w:r>
    </w:p>
    <w:p w14:paraId="62C02F28" w14:textId="77777777" w:rsidR="00000000" w:rsidRDefault="00737B0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_Toc49055696 \h </w:instrText>
      </w:r>
      <w:r>
        <w:fldChar w:fldCharType="separate"/>
      </w:r>
      <w:r>
        <w:t>18</w:t>
      </w:r>
      <w:r>
        <w:fldChar w:fldCharType="end"/>
      </w:r>
    </w:p>
    <w:p w14:paraId="01DE0C1E" w14:textId="77777777" w:rsidR="00000000" w:rsidRDefault="00737B0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_Toc49055697 \h </w:instrText>
      </w:r>
      <w:r>
        <w:fldChar w:fldCharType="separate"/>
      </w:r>
      <w:r>
        <w:t>21</w:t>
      </w:r>
      <w:r>
        <w:fldChar w:fldCharType="end"/>
      </w:r>
    </w:p>
    <w:p w14:paraId="3E8394AB" w14:textId="77777777" w:rsidR="00000000" w:rsidRDefault="00737B0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w:t>
      </w:r>
      <w:r>
        <w:rPr>
          <w:rtl/>
        </w:rPr>
        <w:t>יתנו):</w:t>
      </w:r>
      <w:r>
        <w:tab/>
      </w:r>
      <w:r>
        <w:fldChar w:fldCharType="begin"/>
      </w:r>
      <w:r>
        <w:instrText xml:space="preserve"> PAGEREF _Toc49055698 \h </w:instrText>
      </w:r>
      <w:r>
        <w:fldChar w:fldCharType="separate"/>
      </w:r>
      <w:r>
        <w:t>22</w:t>
      </w:r>
      <w:r>
        <w:fldChar w:fldCharType="end"/>
      </w:r>
    </w:p>
    <w:p w14:paraId="58EB3FAF" w14:textId="77777777" w:rsidR="00000000" w:rsidRDefault="00737B0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_Toc49055699 \h </w:instrText>
      </w:r>
      <w:r>
        <w:fldChar w:fldCharType="separate"/>
      </w:r>
      <w:r>
        <w:t>26</w:t>
      </w:r>
      <w:r>
        <w:fldChar w:fldCharType="end"/>
      </w:r>
    </w:p>
    <w:p w14:paraId="53F70C11" w14:textId="77777777" w:rsidR="00000000" w:rsidRDefault="00737B0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_Toc49055700 \h </w:instrText>
      </w:r>
      <w:r>
        <w:fldChar w:fldCharType="separate"/>
      </w:r>
      <w:r>
        <w:t>28</w:t>
      </w:r>
      <w:r>
        <w:fldChar w:fldCharType="end"/>
      </w:r>
    </w:p>
    <w:p w14:paraId="4796CCCE" w14:textId="77777777" w:rsidR="00000000" w:rsidRDefault="00737B0C">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_Toc49055701 \h </w:instrText>
      </w:r>
      <w:r>
        <w:fldChar w:fldCharType="separate"/>
      </w:r>
      <w:r>
        <w:t>29</w:t>
      </w:r>
      <w:r>
        <w:fldChar w:fldCharType="end"/>
      </w:r>
    </w:p>
    <w:p w14:paraId="7F3BD280" w14:textId="77777777" w:rsidR="00000000" w:rsidRDefault="00737B0C">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 (הליכוד):</w:t>
      </w:r>
      <w:r>
        <w:tab/>
      </w:r>
      <w:r>
        <w:fldChar w:fldCharType="begin"/>
      </w:r>
      <w:r>
        <w:instrText xml:space="preserve"> PAGEREF _Toc49055702 \h </w:instrText>
      </w:r>
      <w:r>
        <w:fldChar w:fldCharType="separate"/>
      </w:r>
      <w:r>
        <w:t>33</w:t>
      </w:r>
      <w:r>
        <w:fldChar w:fldCharType="end"/>
      </w:r>
    </w:p>
    <w:p w14:paraId="35076645" w14:textId="77777777" w:rsidR="00000000" w:rsidRDefault="00737B0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w:t>
      </w:r>
      <w:r>
        <w:rPr>
          <w:rtl/>
        </w:rPr>
        <w:t>הליכוד):</w:t>
      </w:r>
      <w:r>
        <w:tab/>
      </w:r>
      <w:r>
        <w:fldChar w:fldCharType="begin"/>
      </w:r>
      <w:r>
        <w:instrText xml:space="preserve"> PAGEREF _Toc49055703 \h </w:instrText>
      </w:r>
      <w:r>
        <w:fldChar w:fldCharType="separate"/>
      </w:r>
      <w:r>
        <w:t>35</w:t>
      </w:r>
      <w:r>
        <w:fldChar w:fldCharType="end"/>
      </w:r>
    </w:p>
    <w:p w14:paraId="77EB42F3" w14:textId="77777777" w:rsidR="00000000" w:rsidRDefault="00737B0C">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_Toc49055704 \h </w:instrText>
      </w:r>
      <w:r>
        <w:fldChar w:fldCharType="separate"/>
      </w:r>
      <w:r>
        <w:t>37</w:t>
      </w:r>
      <w:r>
        <w:fldChar w:fldCharType="end"/>
      </w:r>
    </w:p>
    <w:p w14:paraId="177454F9" w14:textId="77777777" w:rsidR="00000000" w:rsidRDefault="00737B0C">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_Toc49055705 \h </w:instrText>
      </w:r>
      <w:r>
        <w:fldChar w:fldCharType="separate"/>
      </w:r>
      <w:r>
        <w:t>39</w:t>
      </w:r>
      <w:r>
        <w:fldChar w:fldCharType="end"/>
      </w:r>
    </w:p>
    <w:p w14:paraId="64EC8F20" w14:textId="77777777" w:rsidR="00000000" w:rsidRDefault="00737B0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_Toc49055706 \h </w:instrText>
      </w:r>
      <w:r>
        <w:fldChar w:fldCharType="separate"/>
      </w:r>
      <w:r>
        <w:t>40</w:t>
      </w:r>
      <w:r>
        <w:fldChar w:fldCharType="end"/>
      </w:r>
    </w:p>
    <w:p w14:paraId="623BA114" w14:textId="77777777" w:rsidR="00000000" w:rsidRDefault="00737B0C">
      <w:pPr>
        <w:pStyle w:val="TOC1"/>
        <w:tabs>
          <w:tab w:val="right" w:leader="dot" w:pos="8296"/>
        </w:tabs>
        <w:rPr>
          <w:rFonts w:ascii="Times New Roman" w:hAnsi="Times New Roman" w:cs="Times New Roman"/>
          <w:sz w:val="24"/>
          <w:szCs w:val="24"/>
        </w:rPr>
      </w:pPr>
      <w:r>
        <w:rPr>
          <w:rtl/>
        </w:rPr>
        <w:t>עיכוב בניית גדר ההפרדה; הקמת גדר ההפרדה</w:t>
      </w:r>
      <w:r>
        <w:tab/>
      </w:r>
      <w:r>
        <w:fldChar w:fldCharType="begin"/>
      </w:r>
      <w:r>
        <w:instrText xml:space="preserve"> PAGER</w:instrText>
      </w:r>
      <w:r>
        <w:instrText xml:space="preserve">EF _Toc49055707 \h </w:instrText>
      </w:r>
      <w:r>
        <w:fldChar w:fldCharType="separate"/>
      </w:r>
      <w:r>
        <w:t>40</w:t>
      </w:r>
      <w:r>
        <w:fldChar w:fldCharType="end"/>
      </w:r>
    </w:p>
    <w:p w14:paraId="249F7008" w14:textId="77777777" w:rsidR="00000000" w:rsidRDefault="00737B0C">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_Toc49055708 \h </w:instrText>
      </w:r>
      <w:r>
        <w:fldChar w:fldCharType="separate"/>
      </w:r>
      <w:r>
        <w:t>40</w:t>
      </w:r>
      <w:r>
        <w:fldChar w:fldCharType="end"/>
      </w:r>
    </w:p>
    <w:p w14:paraId="1399AEBD" w14:textId="77777777" w:rsidR="00000000" w:rsidRDefault="00737B0C">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_Toc49055709 \h </w:instrText>
      </w:r>
      <w:r>
        <w:fldChar w:fldCharType="separate"/>
      </w:r>
      <w:r>
        <w:t>52</w:t>
      </w:r>
      <w:r>
        <w:fldChar w:fldCharType="end"/>
      </w:r>
    </w:p>
    <w:p w14:paraId="09D1353F" w14:textId="77777777" w:rsidR="00000000" w:rsidRDefault="00737B0C">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_Toc49055710 \h </w:instrText>
      </w:r>
      <w:r>
        <w:fldChar w:fldCharType="separate"/>
      </w:r>
      <w:r>
        <w:t>54</w:t>
      </w:r>
      <w:r>
        <w:fldChar w:fldCharType="end"/>
      </w:r>
    </w:p>
    <w:p w14:paraId="39F46849" w14:textId="77777777" w:rsidR="00000000" w:rsidRDefault="00737B0C">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_Toc49055711 \h </w:instrText>
      </w:r>
      <w:r>
        <w:fldChar w:fldCharType="separate"/>
      </w:r>
      <w:r>
        <w:t>55</w:t>
      </w:r>
      <w:r>
        <w:fldChar w:fldCharType="end"/>
      </w:r>
    </w:p>
    <w:p w14:paraId="70518D69" w14:textId="77777777" w:rsidR="00000000" w:rsidRDefault="00737B0C">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w:t>
      </w:r>
      <w:r>
        <w:rPr>
          <w:rtl/>
        </w:rPr>
        <w:t>העבודה-מימד):</w:t>
      </w:r>
      <w:r>
        <w:tab/>
      </w:r>
      <w:r>
        <w:fldChar w:fldCharType="begin"/>
      </w:r>
      <w:r>
        <w:instrText xml:space="preserve"> PAGEREF _Toc49055712 \h </w:instrText>
      </w:r>
      <w:r>
        <w:fldChar w:fldCharType="separate"/>
      </w:r>
      <w:r>
        <w:t>57</w:t>
      </w:r>
      <w:r>
        <w:fldChar w:fldCharType="end"/>
      </w:r>
    </w:p>
    <w:p w14:paraId="03AAEDA2" w14:textId="77777777" w:rsidR="00000000" w:rsidRDefault="00737B0C">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_Toc49055713 \h </w:instrText>
      </w:r>
      <w:r>
        <w:fldChar w:fldCharType="separate"/>
      </w:r>
      <w:r>
        <w:t>59</w:t>
      </w:r>
      <w:r>
        <w:fldChar w:fldCharType="end"/>
      </w:r>
    </w:p>
    <w:p w14:paraId="4F6B1653" w14:textId="77777777" w:rsidR="00000000" w:rsidRDefault="00737B0C">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_Toc49055714 \h </w:instrText>
      </w:r>
      <w:r>
        <w:fldChar w:fldCharType="separate"/>
      </w:r>
      <w:r>
        <w:t>60</w:t>
      </w:r>
      <w:r>
        <w:fldChar w:fldCharType="end"/>
      </w:r>
    </w:p>
    <w:p w14:paraId="5A444A03" w14:textId="77777777" w:rsidR="00000000" w:rsidRDefault="00737B0C">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_Toc49055715 \h </w:instrText>
      </w:r>
      <w:r>
        <w:fldChar w:fldCharType="separate"/>
      </w:r>
      <w:r>
        <w:t>60</w:t>
      </w:r>
      <w:r>
        <w:fldChar w:fldCharType="end"/>
      </w:r>
    </w:p>
    <w:p w14:paraId="08D84975" w14:textId="77777777" w:rsidR="00000000" w:rsidRDefault="00737B0C">
      <w:pPr>
        <w:pStyle w:val="TOC1"/>
        <w:tabs>
          <w:tab w:val="right" w:leader="dot" w:pos="8296"/>
        </w:tabs>
        <w:rPr>
          <w:rFonts w:ascii="Times New Roman" w:hAnsi="Times New Roman" w:cs="Times New Roman"/>
          <w:sz w:val="24"/>
          <w:szCs w:val="24"/>
        </w:rPr>
      </w:pPr>
      <w:r>
        <w:rPr>
          <w:rtl/>
        </w:rPr>
        <w:t>עיכוב בניית גדר ההפרדה; הקמת גדר הפרדה</w:t>
      </w:r>
      <w:r>
        <w:tab/>
      </w:r>
      <w:r>
        <w:fldChar w:fldCharType="begin"/>
      </w:r>
      <w:r>
        <w:instrText xml:space="preserve"> PAGEREF _Toc49055716 \h </w:instrText>
      </w:r>
      <w:r>
        <w:fldChar w:fldCharType="separate"/>
      </w:r>
      <w:r>
        <w:t>60</w:t>
      </w:r>
      <w:r>
        <w:fldChar w:fldCharType="end"/>
      </w:r>
    </w:p>
    <w:p w14:paraId="6C86C459" w14:textId="77777777" w:rsidR="00000000" w:rsidRDefault="00737B0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_Toc49055717 \h </w:instrText>
      </w:r>
      <w:r>
        <w:fldChar w:fldCharType="separate"/>
      </w:r>
      <w:r>
        <w:t>60</w:t>
      </w:r>
      <w:r>
        <w:fldChar w:fldCharType="end"/>
      </w:r>
    </w:p>
    <w:p w14:paraId="0927890A" w14:textId="77777777" w:rsidR="00000000" w:rsidRDefault="00737B0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_Toc49055718 \h </w:instrText>
      </w:r>
      <w:r>
        <w:fldChar w:fldCharType="separate"/>
      </w:r>
      <w:r>
        <w:t>62</w:t>
      </w:r>
      <w:r>
        <w:fldChar w:fldCharType="end"/>
      </w:r>
    </w:p>
    <w:p w14:paraId="4CC0FE1A" w14:textId="77777777" w:rsidR="00000000" w:rsidRDefault="00737B0C">
      <w:pPr>
        <w:pStyle w:val="TOC2"/>
        <w:tabs>
          <w:tab w:val="right" w:leader="dot" w:pos="8296"/>
        </w:tabs>
        <w:ind w:right="0"/>
        <w:rPr>
          <w:rFonts w:ascii="Times New Roman" w:hAnsi="Times New Roman" w:cs="Times New Roman"/>
          <w:sz w:val="24"/>
          <w:szCs w:val="24"/>
        </w:rPr>
      </w:pPr>
      <w:r>
        <w:rPr>
          <w:rtl/>
        </w:rPr>
        <w:t>ישראל אייכלר (יהדות התורה</w:t>
      </w:r>
      <w:r>
        <w:t>):</w:t>
      </w:r>
      <w:r>
        <w:tab/>
      </w:r>
      <w:r>
        <w:fldChar w:fldCharType="begin"/>
      </w:r>
      <w:r>
        <w:instrText xml:space="preserve"> PAGEREF _Toc49055719 \h </w:instrText>
      </w:r>
      <w:r>
        <w:fldChar w:fldCharType="separate"/>
      </w:r>
      <w:r>
        <w:t>65</w:t>
      </w:r>
      <w:r>
        <w:fldChar w:fldCharType="end"/>
      </w:r>
    </w:p>
    <w:p w14:paraId="22E11180" w14:textId="77777777" w:rsidR="00000000" w:rsidRDefault="00737B0C">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_Toc49055720 \h </w:instrText>
      </w:r>
      <w:r>
        <w:fldChar w:fldCharType="separate"/>
      </w:r>
      <w:r>
        <w:t>6</w:t>
      </w:r>
      <w:r>
        <w:t>7</w:t>
      </w:r>
      <w:r>
        <w:fldChar w:fldCharType="end"/>
      </w:r>
    </w:p>
    <w:p w14:paraId="2F691E1D" w14:textId="77777777" w:rsidR="00000000" w:rsidRDefault="00737B0C">
      <w:pPr>
        <w:pStyle w:val="TOC2"/>
        <w:tabs>
          <w:tab w:val="right" w:leader="dot" w:pos="8296"/>
        </w:tabs>
        <w:ind w:right="0"/>
        <w:rPr>
          <w:rFonts w:ascii="Times New Roman" w:hAnsi="Times New Roman" w:cs="Times New Roman"/>
          <w:sz w:val="24"/>
          <w:szCs w:val="24"/>
        </w:rPr>
      </w:pPr>
      <w:r>
        <w:rPr>
          <w:rtl/>
        </w:rPr>
        <w:lastRenderedPageBreak/>
        <w:t>חיים</w:t>
      </w:r>
      <w:r>
        <w:t xml:space="preserve"> </w:t>
      </w:r>
      <w:r>
        <w:rPr>
          <w:rtl/>
        </w:rPr>
        <w:t>רמון (העבודה-מימד):</w:t>
      </w:r>
      <w:r>
        <w:tab/>
      </w:r>
      <w:r>
        <w:fldChar w:fldCharType="begin"/>
      </w:r>
      <w:r>
        <w:instrText xml:space="preserve"> PAGEREF _Toc49055721 \h </w:instrText>
      </w:r>
      <w:r>
        <w:fldChar w:fldCharType="separate"/>
      </w:r>
      <w:r>
        <w:t>67</w:t>
      </w:r>
      <w:r>
        <w:fldChar w:fldCharType="end"/>
      </w:r>
    </w:p>
    <w:p w14:paraId="6EB5045E" w14:textId="77777777" w:rsidR="00000000" w:rsidRDefault="00737B0C">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_Toc49055722 \h </w:instrText>
      </w:r>
      <w:r>
        <w:fldChar w:fldCharType="separate"/>
      </w:r>
      <w:r>
        <w:t>68</w:t>
      </w:r>
      <w:r>
        <w:fldChar w:fldCharType="end"/>
      </w:r>
    </w:p>
    <w:p w14:paraId="31756F14" w14:textId="77777777" w:rsidR="00000000" w:rsidRDefault="00737B0C">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_Toc49055723 \h </w:instrText>
      </w:r>
      <w:r>
        <w:fldChar w:fldCharType="separate"/>
      </w:r>
      <w:r>
        <w:t>70</w:t>
      </w:r>
      <w:r>
        <w:fldChar w:fldCharType="end"/>
      </w:r>
    </w:p>
    <w:p w14:paraId="01331F85" w14:textId="77777777" w:rsidR="00000000" w:rsidRDefault="00737B0C">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_Toc49055724 \h </w:instrText>
      </w:r>
      <w:r>
        <w:fldChar w:fldCharType="separate"/>
      </w:r>
      <w:r>
        <w:t>75</w:t>
      </w:r>
      <w:r>
        <w:fldChar w:fldCharType="end"/>
      </w:r>
    </w:p>
    <w:p w14:paraId="214CEF36" w14:textId="77777777" w:rsidR="00000000" w:rsidRDefault="00737B0C">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w:instrText>
      </w:r>
      <w:r>
        <w:instrText xml:space="preserve">c49055725 \h </w:instrText>
      </w:r>
      <w:r>
        <w:fldChar w:fldCharType="separate"/>
      </w:r>
      <w:r>
        <w:t>85</w:t>
      </w:r>
      <w:r>
        <w:fldChar w:fldCharType="end"/>
      </w:r>
    </w:p>
    <w:p w14:paraId="1F819F72" w14:textId="77777777" w:rsidR="00000000" w:rsidRDefault="00737B0C">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_Toc49055726 \h </w:instrText>
      </w:r>
      <w:r>
        <w:fldChar w:fldCharType="separate"/>
      </w:r>
      <w:r>
        <w:t>89</w:t>
      </w:r>
      <w:r>
        <w:fldChar w:fldCharType="end"/>
      </w:r>
    </w:p>
    <w:p w14:paraId="4ACE9990" w14:textId="77777777" w:rsidR="00000000" w:rsidRDefault="00737B0C">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_Toc49055727 \h </w:instrText>
      </w:r>
      <w:r>
        <w:fldChar w:fldCharType="separate"/>
      </w:r>
      <w:r>
        <w:t>91</w:t>
      </w:r>
      <w:r>
        <w:fldChar w:fldCharType="end"/>
      </w:r>
    </w:p>
    <w:p w14:paraId="72E613E5" w14:textId="77777777" w:rsidR="00000000" w:rsidRDefault="00737B0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_Toc49055728 \h </w:instrText>
      </w:r>
      <w:r>
        <w:fldChar w:fldCharType="separate"/>
      </w:r>
      <w:r>
        <w:t>93</w:t>
      </w:r>
      <w:r>
        <w:fldChar w:fldCharType="end"/>
      </w:r>
    </w:p>
    <w:p w14:paraId="7F9633F8" w14:textId="77777777" w:rsidR="00000000" w:rsidRDefault="00737B0C">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_Toc49055729 \h </w:instrText>
      </w:r>
      <w:r>
        <w:fldChar w:fldCharType="separate"/>
      </w:r>
      <w:r>
        <w:t>94</w:t>
      </w:r>
      <w:r>
        <w:fldChar w:fldCharType="end"/>
      </w:r>
    </w:p>
    <w:p w14:paraId="4054B3FE" w14:textId="77777777" w:rsidR="00000000" w:rsidRDefault="00737B0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_Toc49055730 \h </w:instrText>
      </w:r>
      <w:r>
        <w:fldChar w:fldCharType="separate"/>
      </w:r>
      <w:r>
        <w:t>95</w:t>
      </w:r>
      <w:r>
        <w:fldChar w:fldCharType="end"/>
      </w:r>
    </w:p>
    <w:p w14:paraId="0C89FDB4" w14:textId="77777777" w:rsidR="00000000" w:rsidRDefault="00737B0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_Toc49055731 \h </w:instrText>
      </w:r>
      <w:r>
        <w:fldChar w:fldCharType="separate"/>
      </w:r>
      <w:r>
        <w:t>96</w:t>
      </w:r>
      <w:r>
        <w:fldChar w:fldCharType="end"/>
      </w:r>
    </w:p>
    <w:p w14:paraId="24D6A17B" w14:textId="77777777" w:rsidR="00000000" w:rsidRDefault="00737B0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_Toc49055732 \h </w:instrText>
      </w:r>
      <w:r>
        <w:fldChar w:fldCharType="separate"/>
      </w:r>
      <w:r>
        <w:t>97</w:t>
      </w:r>
      <w:r>
        <w:fldChar w:fldCharType="end"/>
      </w:r>
    </w:p>
    <w:p w14:paraId="58FDC346" w14:textId="77777777" w:rsidR="00000000" w:rsidRDefault="00737B0C">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_Toc49055733 \h </w:instrText>
      </w:r>
      <w:r>
        <w:fldChar w:fldCharType="separate"/>
      </w:r>
      <w:r>
        <w:t>102</w:t>
      </w:r>
      <w:r>
        <w:fldChar w:fldCharType="end"/>
      </w:r>
    </w:p>
    <w:p w14:paraId="1A393B3C" w14:textId="77777777" w:rsidR="00000000" w:rsidRDefault="00737B0C">
      <w:pPr>
        <w:pStyle w:val="TOC1"/>
        <w:tabs>
          <w:tab w:val="right" w:leader="dot" w:pos="8296"/>
        </w:tabs>
        <w:rPr>
          <w:rFonts w:ascii="Times New Roman" w:hAnsi="Times New Roman" w:cs="Times New Roman"/>
          <w:sz w:val="24"/>
          <w:szCs w:val="24"/>
        </w:rPr>
      </w:pPr>
      <w:r>
        <w:rPr>
          <w:rtl/>
        </w:rPr>
        <w:t>הצעת חוק לתיקון פקודת ביטוח רכב מנועי (מס' 15), התשס"ג-2003</w:t>
      </w:r>
      <w:r>
        <w:tab/>
      </w:r>
      <w:r>
        <w:fldChar w:fldCharType="begin"/>
      </w:r>
      <w:r>
        <w:instrText xml:space="preserve"> P</w:instrText>
      </w:r>
      <w:r>
        <w:instrText xml:space="preserve">AGEREF _Toc49055734 \h </w:instrText>
      </w:r>
      <w:r>
        <w:fldChar w:fldCharType="separate"/>
      </w:r>
      <w:r>
        <w:t>103</w:t>
      </w:r>
      <w:r>
        <w:fldChar w:fldCharType="end"/>
      </w:r>
    </w:p>
    <w:p w14:paraId="20A2285E" w14:textId="77777777" w:rsidR="00000000" w:rsidRDefault="00737B0C">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w:t>
      </w:r>
      <w:r>
        <w:t xml:space="preserve"> (</w:t>
      </w:r>
      <w:r>
        <w:rPr>
          <w:rtl/>
        </w:rPr>
        <w:t>יו"ר ועדת החוקה, חוק ומשפט):</w:t>
      </w:r>
      <w:r>
        <w:tab/>
      </w:r>
      <w:r>
        <w:fldChar w:fldCharType="begin"/>
      </w:r>
      <w:r>
        <w:instrText xml:space="preserve"> PAGEREF _Toc49055735 \h </w:instrText>
      </w:r>
      <w:r>
        <w:fldChar w:fldCharType="separate"/>
      </w:r>
      <w:r>
        <w:t>104</w:t>
      </w:r>
      <w:r>
        <w:fldChar w:fldCharType="end"/>
      </w:r>
    </w:p>
    <w:p w14:paraId="07F36123" w14:textId="77777777" w:rsidR="00000000" w:rsidRDefault="00737B0C">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_Toc49055736 \h </w:instrText>
      </w:r>
      <w:r>
        <w:fldChar w:fldCharType="separate"/>
      </w:r>
      <w:r>
        <w:t>109</w:t>
      </w:r>
      <w:r>
        <w:fldChar w:fldCharType="end"/>
      </w:r>
    </w:p>
    <w:p w14:paraId="1EE23E07" w14:textId="77777777" w:rsidR="00000000" w:rsidRDefault="00737B0C">
      <w:pPr>
        <w:pStyle w:val="TOC1"/>
        <w:tabs>
          <w:tab w:val="right" w:leader="dot" w:pos="8296"/>
        </w:tabs>
        <w:rPr>
          <w:rFonts w:ascii="Times New Roman" w:hAnsi="Times New Roman" w:cs="Times New Roman"/>
          <w:sz w:val="24"/>
          <w:szCs w:val="24"/>
        </w:rPr>
      </w:pPr>
      <w:r>
        <w:rPr>
          <w:rtl/>
        </w:rPr>
        <w:t>מסמכים שהונחו על</w:t>
      </w:r>
      <w:r>
        <w:t xml:space="preserve"> </w:t>
      </w:r>
      <w:r>
        <w:rPr>
          <w:rtl/>
        </w:rPr>
        <w:t>שולחן הכנסת</w:t>
      </w:r>
      <w:r>
        <w:tab/>
      </w:r>
      <w:r>
        <w:fldChar w:fldCharType="begin"/>
      </w:r>
      <w:r>
        <w:instrText xml:space="preserve"> PAGEREF _Toc49055737 \h </w:instrText>
      </w:r>
      <w:r>
        <w:fldChar w:fldCharType="separate"/>
      </w:r>
      <w:r>
        <w:t>114</w:t>
      </w:r>
      <w:r>
        <w:fldChar w:fldCharType="end"/>
      </w:r>
    </w:p>
    <w:p w14:paraId="687262DD" w14:textId="77777777" w:rsidR="00000000" w:rsidRDefault="00737B0C">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w:instrText>
      </w:r>
      <w:r>
        <w:instrText xml:space="preserve">oc49055738 \h </w:instrText>
      </w:r>
      <w:r>
        <w:fldChar w:fldCharType="separate"/>
      </w:r>
      <w:r>
        <w:t>114</w:t>
      </w:r>
      <w:r>
        <w:fldChar w:fldCharType="end"/>
      </w:r>
    </w:p>
    <w:p w14:paraId="0747ADB4" w14:textId="77777777" w:rsidR="00000000" w:rsidRDefault="00737B0C">
      <w:pPr>
        <w:pStyle w:val="TOC1"/>
        <w:tabs>
          <w:tab w:val="right" w:leader="dot" w:pos="8296"/>
        </w:tabs>
        <w:rPr>
          <w:rFonts w:ascii="Times New Roman" w:hAnsi="Times New Roman" w:cs="Times New Roman"/>
          <w:sz w:val="24"/>
          <w:szCs w:val="24"/>
        </w:rPr>
      </w:pPr>
      <w:r>
        <w:rPr>
          <w:rtl/>
        </w:rPr>
        <w:t>הצעת חוק לתיקון פקודת סימני מסחר (מס' 5), התשס"ג-2003</w:t>
      </w:r>
      <w:r>
        <w:tab/>
      </w:r>
      <w:r>
        <w:fldChar w:fldCharType="begin"/>
      </w:r>
      <w:r>
        <w:instrText xml:space="preserve"> PAGEREF _Toc49055739 \h </w:instrText>
      </w:r>
      <w:r>
        <w:fldChar w:fldCharType="separate"/>
      </w:r>
      <w:r>
        <w:t>114</w:t>
      </w:r>
      <w:r>
        <w:fldChar w:fldCharType="end"/>
      </w:r>
    </w:p>
    <w:p w14:paraId="63DF77B4" w14:textId="77777777" w:rsidR="00000000" w:rsidRDefault="00737B0C">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_Toc49055740 \h </w:instrText>
      </w:r>
      <w:r>
        <w:fldChar w:fldCharType="separate"/>
      </w:r>
      <w:r>
        <w:t>114</w:t>
      </w:r>
      <w:r>
        <w:fldChar w:fldCharType="end"/>
      </w:r>
    </w:p>
    <w:p w14:paraId="0F001FC4" w14:textId="77777777" w:rsidR="00000000" w:rsidRDefault="00737B0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_Toc49055741 \h </w:instrText>
      </w:r>
      <w:r>
        <w:fldChar w:fldCharType="separate"/>
      </w:r>
      <w:r>
        <w:t>118</w:t>
      </w:r>
      <w:r>
        <w:fldChar w:fldCharType="end"/>
      </w:r>
    </w:p>
    <w:p w14:paraId="12CF60D9" w14:textId="77777777" w:rsidR="00000000" w:rsidRDefault="00737B0C">
      <w:pPr>
        <w:pStyle w:val="TOC1"/>
        <w:tabs>
          <w:tab w:val="right" w:leader="dot" w:pos="8296"/>
        </w:tabs>
        <w:rPr>
          <w:rFonts w:ascii="Times New Roman" w:hAnsi="Times New Roman" w:cs="Times New Roman"/>
          <w:sz w:val="24"/>
          <w:szCs w:val="24"/>
        </w:rPr>
      </w:pPr>
      <w:r>
        <w:rPr>
          <w:rtl/>
        </w:rPr>
        <w:t>הצעת חוק זכויות מ</w:t>
      </w:r>
      <w:r>
        <w:rPr>
          <w:rtl/>
        </w:rPr>
        <w:t>בצעים ומשדרים (תיקון מס' 5), התשס"ג-2003</w:t>
      </w:r>
      <w:r>
        <w:tab/>
      </w:r>
      <w:r>
        <w:fldChar w:fldCharType="begin"/>
      </w:r>
      <w:r>
        <w:instrText xml:space="preserve"> PAGEREF _Toc49055742 \h </w:instrText>
      </w:r>
      <w:r>
        <w:fldChar w:fldCharType="separate"/>
      </w:r>
      <w:r>
        <w:t>121</w:t>
      </w:r>
      <w:r>
        <w:fldChar w:fldCharType="end"/>
      </w:r>
    </w:p>
    <w:p w14:paraId="38C3129D" w14:textId="77777777" w:rsidR="00000000" w:rsidRDefault="00737B0C">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_Toc49055743 \h </w:instrText>
      </w:r>
      <w:r>
        <w:fldChar w:fldCharType="separate"/>
      </w:r>
      <w:r>
        <w:t>122</w:t>
      </w:r>
      <w:r>
        <w:fldChar w:fldCharType="end"/>
      </w:r>
    </w:p>
    <w:p w14:paraId="2EADEA34" w14:textId="77777777" w:rsidR="00000000" w:rsidRDefault="00737B0C">
      <w:pPr>
        <w:pStyle w:val="TOC1"/>
        <w:tabs>
          <w:tab w:val="right" w:leader="dot" w:pos="8296"/>
        </w:tabs>
        <w:rPr>
          <w:rFonts w:ascii="Times New Roman" w:hAnsi="Times New Roman" w:cs="Times New Roman"/>
          <w:sz w:val="24"/>
          <w:szCs w:val="24"/>
        </w:rPr>
      </w:pPr>
      <w:r>
        <w:rPr>
          <w:rtl/>
        </w:rPr>
        <w:t>הצעת חוק חובת המכרזים (תיקון מס' 16), התשס"ג-‏2003</w:t>
      </w:r>
      <w:r>
        <w:tab/>
      </w:r>
      <w:r>
        <w:fldChar w:fldCharType="begin"/>
      </w:r>
      <w:r>
        <w:instrText xml:space="preserve"> PAGEREF _Toc49055744 \h </w:instrText>
      </w:r>
      <w:r>
        <w:fldChar w:fldCharType="separate"/>
      </w:r>
      <w:r>
        <w:t>123</w:t>
      </w:r>
      <w:r>
        <w:fldChar w:fldCharType="end"/>
      </w:r>
    </w:p>
    <w:p w14:paraId="60FE8636" w14:textId="77777777" w:rsidR="00000000" w:rsidRDefault="00737B0C">
      <w:pPr>
        <w:pStyle w:val="TOC2"/>
        <w:tabs>
          <w:tab w:val="right" w:leader="dot" w:pos="8296"/>
        </w:tabs>
        <w:ind w:right="0"/>
        <w:rPr>
          <w:rFonts w:ascii="Times New Roman" w:hAnsi="Times New Roman" w:cs="Times New Roman"/>
          <w:sz w:val="24"/>
          <w:szCs w:val="24"/>
        </w:rPr>
      </w:pPr>
      <w:r>
        <w:rPr>
          <w:rtl/>
        </w:rPr>
        <w:t>מיכאל איתן (יו"ר ועדת הח</w:t>
      </w:r>
      <w:r>
        <w:rPr>
          <w:rtl/>
        </w:rPr>
        <w:t>וקה, חוק ומשפט):</w:t>
      </w:r>
      <w:r>
        <w:tab/>
      </w:r>
      <w:r>
        <w:fldChar w:fldCharType="begin"/>
      </w:r>
      <w:r>
        <w:instrText xml:space="preserve"> PAGEREF _Toc49055745 \h </w:instrText>
      </w:r>
      <w:r>
        <w:fldChar w:fldCharType="separate"/>
      </w:r>
      <w:r>
        <w:t>124</w:t>
      </w:r>
      <w:r>
        <w:fldChar w:fldCharType="end"/>
      </w:r>
    </w:p>
    <w:p w14:paraId="1F6F9DBC" w14:textId="77777777" w:rsidR="00000000" w:rsidRDefault="00737B0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_Toc49055746 \h </w:instrText>
      </w:r>
      <w:r>
        <w:fldChar w:fldCharType="separate"/>
      </w:r>
      <w:r>
        <w:t>125</w:t>
      </w:r>
      <w:r>
        <w:fldChar w:fldCharType="end"/>
      </w:r>
    </w:p>
    <w:p w14:paraId="18030027" w14:textId="77777777" w:rsidR="00000000" w:rsidRDefault="00737B0C">
      <w:pPr>
        <w:pStyle w:val="TOC1"/>
        <w:tabs>
          <w:tab w:val="right" w:leader="dot" w:pos="8296"/>
        </w:tabs>
        <w:rPr>
          <w:rFonts w:ascii="Times New Roman" w:hAnsi="Times New Roman" w:cs="Times New Roman"/>
          <w:sz w:val="24"/>
          <w:szCs w:val="24"/>
        </w:rPr>
      </w:pPr>
      <w:r>
        <w:rPr>
          <w:rtl/>
        </w:rPr>
        <w:t>הצעת חוק סדר הדין הפלילי (תיקון מס' 26 והוראת שעה) (תיקון), התשס"ג-2003</w:t>
      </w:r>
      <w:r>
        <w:tab/>
      </w:r>
      <w:r>
        <w:fldChar w:fldCharType="begin"/>
      </w:r>
      <w:r>
        <w:instrText xml:space="preserve"> PAGEREF _Toc49055747 \h </w:instrText>
      </w:r>
      <w:r>
        <w:fldChar w:fldCharType="separate"/>
      </w:r>
      <w:r>
        <w:t>127</w:t>
      </w:r>
      <w:r>
        <w:fldChar w:fldCharType="end"/>
      </w:r>
    </w:p>
    <w:p w14:paraId="46299D40" w14:textId="77777777" w:rsidR="00000000" w:rsidRDefault="00737B0C">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w:instrText>
      </w:r>
      <w:r>
        <w:instrText xml:space="preserve">Toc49055748 \h </w:instrText>
      </w:r>
      <w:r>
        <w:fldChar w:fldCharType="separate"/>
      </w:r>
      <w:r>
        <w:t>128</w:t>
      </w:r>
      <w:r>
        <w:fldChar w:fldCharType="end"/>
      </w:r>
    </w:p>
    <w:p w14:paraId="45828C39" w14:textId="77777777" w:rsidR="00000000" w:rsidRDefault="00737B0C">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_Toc49055749 \h </w:instrText>
      </w:r>
      <w:r>
        <w:fldChar w:fldCharType="separate"/>
      </w:r>
      <w:r>
        <w:t>128</w:t>
      </w:r>
      <w:r>
        <w:fldChar w:fldCharType="end"/>
      </w:r>
    </w:p>
    <w:p w14:paraId="3C4A36BB" w14:textId="77777777" w:rsidR="00000000" w:rsidRDefault="00737B0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_Toc49055750 \h </w:instrText>
      </w:r>
      <w:r>
        <w:fldChar w:fldCharType="separate"/>
      </w:r>
      <w:r>
        <w:t>129</w:t>
      </w:r>
      <w:r>
        <w:fldChar w:fldCharType="end"/>
      </w:r>
    </w:p>
    <w:p w14:paraId="06227D7A" w14:textId="77777777" w:rsidR="00000000" w:rsidRDefault="00737B0C">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_Toc49055751 \h </w:instrText>
      </w:r>
      <w:r>
        <w:fldChar w:fldCharType="separate"/>
      </w:r>
      <w:r>
        <w:t>131</w:t>
      </w:r>
      <w:r>
        <w:fldChar w:fldCharType="end"/>
      </w:r>
    </w:p>
    <w:p w14:paraId="7434671E" w14:textId="77777777" w:rsidR="00000000" w:rsidRDefault="00737B0C">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w:t>
      </w:r>
      <w:r>
        <w:rPr>
          <w:rtl/>
        </w:rPr>
        <w:t>ט):</w:t>
      </w:r>
      <w:r>
        <w:tab/>
      </w:r>
      <w:r>
        <w:fldChar w:fldCharType="begin"/>
      </w:r>
      <w:r>
        <w:instrText xml:space="preserve"> PAGEREF _Toc49055752 \h </w:instrText>
      </w:r>
      <w:r>
        <w:fldChar w:fldCharType="separate"/>
      </w:r>
      <w:r>
        <w:t>133</w:t>
      </w:r>
      <w:r>
        <w:fldChar w:fldCharType="end"/>
      </w:r>
    </w:p>
    <w:p w14:paraId="1964D3C6" w14:textId="77777777" w:rsidR="00000000" w:rsidRDefault="00737B0C">
      <w:pPr>
        <w:pStyle w:val="TOC1"/>
        <w:tabs>
          <w:tab w:val="right" w:leader="dot" w:pos="8296"/>
        </w:tabs>
        <w:rPr>
          <w:rFonts w:ascii="Times New Roman" w:hAnsi="Times New Roman" w:cs="Times New Roman"/>
          <w:sz w:val="24"/>
          <w:szCs w:val="24"/>
        </w:rPr>
      </w:pPr>
      <w:r>
        <w:rPr>
          <w:rtl/>
        </w:rPr>
        <w:t>הצעת חוק הרשות השנייה לטלוויזיה ורדיו (תיקון מס' 19), התשס"ג-‏2003</w:t>
      </w:r>
      <w:r>
        <w:tab/>
      </w:r>
      <w:r>
        <w:fldChar w:fldCharType="begin"/>
      </w:r>
      <w:r>
        <w:instrText xml:space="preserve"> PAGEREF _Toc49055753 \h </w:instrText>
      </w:r>
      <w:r>
        <w:fldChar w:fldCharType="separate"/>
      </w:r>
      <w:r>
        <w:t>134</w:t>
      </w:r>
      <w:r>
        <w:fldChar w:fldCharType="end"/>
      </w:r>
    </w:p>
    <w:p w14:paraId="4C1D1FBB" w14:textId="77777777" w:rsidR="00000000" w:rsidRDefault="00737B0C">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_Toc49055754 \h </w:instrText>
      </w:r>
      <w:r>
        <w:fldChar w:fldCharType="separate"/>
      </w:r>
      <w:r>
        <w:t>134</w:t>
      </w:r>
      <w:r>
        <w:fldChar w:fldCharType="end"/>
      </w:r>
    </w:p>
    <w:p w14:paraId="145729BE" w14:textId="77777777" w:rsidR="00000000" w:rsidRDefault="00737B0C">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_Toc49055755 \h </w:instrText>
      </w:r>
      <w:r>
        <w:fldChar w:fldCharType="separate"/>
      </w:r>
      <w:r>
        <w:t>139</w:t>
      </w:r>
      <w:r>
        <w:fldChar w:fldCharType="end"/>
      </w:r>
    </w:p>
    <w:p w14:paraId="6EE92B92" w14:textId="77777777" w:rsidR="00000000" w:rsidRDefault="00737B0C">
      <w:pPr>
        <w:pStyle w:val="TOC2"/>
        <w:tabs>
          <w:tab w:val="right" w:leader="dot" w:pos="8296"/>
        </w:tabs>
        <w:ind w:right="0"/>
        <w:rPr>
          <w:rFonts w:ascii="Times New Roman" w:hAnsi="Times New Roman" w:cs="Times New Roman"/>
          <w:sz w:val="24"/>
          <w:szCs w:val="24"/>
        </w:rPr>
      </w:pPr>
      <w:r>
        <w:rPr>
          <w:rtl/>
        </w:rPr>
        <w:t>אבשלו</w:t>
      </w:r>
      <w:r>
        <w:rPr>
          <w:rtl/>
        </w:rPr>
        <w:t>ם</w:t>
      </w:r>
      <w:r>
        <w:t xml:space="preserve"> </w:t>
      </w:r>
      <w:r>
        <w:rPr>
          <w:rtl/>
        </w:rPr>
        <w:t>וילן (מרצ):</w:t>
      </w:r>
      <w:r>
        <w:tab/>
      </w:r>
      <w:r>
        <w:fldChar w:fldCharType="begin"/>
      </w:r>
      <w:r>
        <w:instrText xml:space="preserve"> PAGEREF _Toc49055756 \h </w:instrText>
      </w:r>
      <w:r>
        <w:fldChar w:fldCharType="separate"/>
      </w:r>
      <w:r>
        <w:t>147</w:t>
      </w:r>
      <w:r>
        <w:fldChar w:fldCharType="end"/>
      </w:r>
    </w:p>
    <w:p w14:paraId="0239802C" w14:textId="77777777" w:rsidR="00000000" w:rsidRDefault="00737B0C">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_Toc49055757 \h </w:instrText>
      </w:r>
      <w:r>
        <w:fldChar w:fldCharType="separate"/>
      </w:r>
      <w:r>
        <w:t>154</w:t>
      </w:r>
      <w:r>
        <w:fldChar w:fldCharType="end"/>
      </w:r>
    </w:p>
    <w:p w14:paraId="72F6BC79" w14:textId="77777777" w:rsidR="00000000" w:rsidRDefault="00737B0C">
      <w:pPr>
        <w:pStyle w:val="TOC1"/>
        <w:tabs>
          <w:tab w:val="right" w:leader="dot" w:pos="8296"/>
        </w:tabs>
        <w:rPr>
          <w:rFonts w:ascii="Times New Roman" w:hAnsi="Times New Roman" w:cs="Times New Roman"/>
          <w:sz w:val="24"/>
          <w:szCs w:val="24"/>
        </w:rPr>
      </w:pPr>
      <w:r>
        <w:rPr>
          <w:rtl/>
        </w:rPr>
        <w:t>הצעת ועדת העבודה, הרווחה והבריאות</w:t>
      </w:r>
      <w:r>
        <w:t xml:space="preserve"> </w:t>
      </w:r>
      <w:r>
        <w:rPr>
          <w:rtl/>
        </w:rPr>
        <w:t xml:space="preserve">בדבר חלוקת הצעת חוק </w:t>
      </w:r>
      <w:r>
        <w:t xml:space="preserve"> </w:t>
      </w:r>
      <w:r>
        <w:rPr>
          <w:rtl/>
        </w:rPr>
        <w:t>חיילים משוחררים (החזרה לעבודה</w:t>
      </w:r>
      <w:r>
        <w:t>) (</w:t>
      </w:r>
      <w:r>
        <w:rPr>
          <w:rtl/>
        </w:rPr>
        <w:t xml:space="preserve">תיקון - הארכת תקופת האיסור על </w:t>
      </w:r>
      <w:r>
        <w:t xml:space="preserve"> </w:t>
      </w:r>
      <w:r>
        <w:rPr>
          <w:rtl/>
        </w:rPr>
        <w:t>פיטורי מילואים ואיסור על הפליה בקבלה ל</w:t>
      </w:r>
      <w:r>
        <w:rPr>
          <w:rtl/>
        </w:rPr>
        <w:t xml:space="preserve">עבודה </w:t>
      </w:r>
      <w:r>
        <w:t xml:space="preserve"> </w:t>
      </w:r>
      <w:r>
        <w:rPr>
          <w:rtl/>
        </w:rPr>
        <w:t>בשל  שירות מילואים), התשס"ג-2003</w:t>
      </w:r>
      <w:r>
        <w:tab/>
      </w:r>
      <w:r>
        <w:fldChar w:fldCharType="begin"/>
      </w:r>
      <w:r>
        <w:instrText xml:space="preserve"> PAGEREF _Toc49055758 \h </w:instrText>
      </w:r>
      <w:r>
        <w:fldChar w:fldCharType="separate"/>
      </w:r>
      <w:r>
        <w:t>162</w:t>
      </w:r>
      <w:r>
        <w:fldChar w:fldCharType="end"/>
      </w:r>
    </w:p>
    <w:p w14:paraId="7EA95967" w14:textId="77777777" w:rsidR="00000000" w:rsidRDefault="00737B0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w:t>
      </w:r>
      <w:r>
        <w:tab/>
      </w:r>
      <w:r>
        <w:fldChar w:fldCharType="begin"/>
      </w:r>
      <w:r>
        <w:instrText xml:space="preserve"> PAGEREF _Toc49055759 \h </w:instrText>
      </w:r>
      <w:r>
        <w:fldChar w:fldCharType="separate"/>
      </w:r>
      <w:r>
        <w:t>162</w:t>
      </w:r>
      <w:r>
        <w:fldChar w:fldCharType="end"/>
      </w:r>
    </w:p>
    <w:p w14:paraId="41D7C778" w14:textId="77777777" w:rsidR="00000000" w:rsidRDefault="00737B0C">
      <w:pPr>
        <w:pStyle w:val="TOC1"/>
        <w:tabs>
          <w:tab w:val="right" w:leader="dot" w:pos="8296"/>
        </w:tabs>
        <w:rPr>
          <w:rFonts w:ascii="Times New Roman" w:hAnsi="Times New Roman" w:cs="Times New Roman"/>
          <w:sz w:val="24"/>
          <w:szCs w:val="24"/>
        </w:rPr>
      </w:pPr>
      <w:r>
        <w:rPr>
          <w:rtl/>
        </w:rPr>
        <w:t>הצעת חוק ביטוח בריאות ממלכתי (תיקון מס' 23), התשס"ג-2003</w:t>
      </w:r>
      <w:r>
        <w:tab/>
      </w:r>
      <w:r>
        <w:fldChar w:fldCharType="begin"/>
      </w:r>
      <w:r>
        <w:instrText xml:space="preserve"> PAGEREF _Toc49055760 \h </w:instrText>
      </w:r>
      <w:r>
        <w:fldChar w:fldCharType="separate"/>
      </w:r>
      <w:r>
        <w:t>163</w:t>
      </w:r>
      <w:r>
        <w:fldChar w:fldCharType="end"/>
      </w:r>
    </w:p>
    <w:p w14:paraId="0E0C1499" w14:textId="77777777" w:rsidR="00000000" w:rsidRDefault="00737B0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w:t>
      </w:r>
      <w:r>
        <w:rPr>
          <w:rtl/>
        </w:rPr>
        <w:t>יו"ר ועדת העבודה, הרווחה והבריאות</w:t>
      </w:r>
      <w:r>
        <w:t>):</w:t>
      </w:r>
      <w:r>
        <w:tab/>
      </w:r>
      <w:r>
        <w:fldChar w:fldCharType="begin"/>
      </w:r>
      <w:r>
        <w:instrText xml:space="preserve"> PAGEREF _Toc49055761 \h </w:instrText>
      </w:r>
      <w:r>
        <w:fldChar w:fldCharType="separate"/>
      </w:r>
      <w:r>
        <w:t>164</w:t>
      </w:r>
      <w:r>
        <w:fldChar w:fldCharType="end"/>
      </w:r>
    </w:p>
    <w:p w14:paraId="007EE86F" w14:textId="77777777" w:rsidR="00000000" w:rsidRDefault="00737B0C">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_Toc49055762 \h </w:instrText>
      </w:r>
      <w:r>
        <w:fldChar w:fldCharType="separate"/>
      </w:r>
      <w:r>
        <w:t>164</w:t>
      </w:r>
      <w:r>
        <w:fldChar w:fldCharType="end"/>
      </w:r>
    </w:p>
    <w:p w14:paraId="1FA79C4E" w14:textId="77777777" w:rsidR="00000000" w:rsidRDefault="00737B0C">
      <w:pPr>
        <w:pStyle w:val="TOC1"/>
        <w:tabs>
          <w:tab w:val="right" w:leader="dot" w:pos="8296"/>
        </w:tabs>
        <w:rPr>
          <w:rFonts w:ascii="Times New Roman" w:hAnsi="Times New Roman" w:cs="Times New Roman"/>
          <w:sz w:val="24"/>
          <w:szCs w:val="24"/>
        </w:rPr>
      </w:pPr>
      <w:r>
        <w:rPr>
          <w:rtl/>
        </w:rPr>
        <w:t>הצעת חוק שידורי טלוויזיה מהכנסת (הוראת שעה) (תיקון מס' 5), התשס"ג-2003</w:t>
      </w:r>
      <w:r>
        <w:tab/>
      </w:r>
      <w:r>
        <w:fldChar w:fldCharType="begin"/>
      </w:r>
      <w:r>
        <w:instrText xml:space="preserve"> PAGEREF _Toc49055763 \h </w:instrText>
      </w:r>
      <w:r>
        <w:fldChar w:fldCharType="separate"/>
      </w:r>
      <w:r>
        <w:t>169</w:t>
      </w:r>
      <w:r>
        <w:fldChar w:fldCharType="end"/>
      </w:r>
    </w:p>
    <w:p w14:paraId="7C2415BB" w14:textId="77777777" w:rsidR="00000000" w:rsidRDefault="00737B0C">
      <w:pPr>
        <w:pStyle w:val="TOC2"/>
        <w:tabs>
          <w:tab w:val="right" w:leader="dot" w:pos="8296"/>
        </w:tabs>
        <w:ind w:right="0"/>
        <w:rPr>
          <w:rFonts w:ascii="Times New Roman" w:hAnsi="Times New Roman" w:cs="Times New Roman"/>
          <w:sz w:val="24"/>
          <w:szCs w:val="24"/>
        </w:rPr>
      </w:pPr>
      <w:r>
        <w:rPr>
          <w:rtl/>
        </w:rPr>
        <w:t>רוני בר-און (יו"ר ועדת הכנס</w:t>
      </w:r>
      <w:r>
        <w:rPr>
          <w:rtl/>
        </w:rPr>
        <w:t>ת):</w:t>
      </w:r>
      <w:r>
        <w:tab/>
      </w:r>
      <w:r>
        <w:fldChar w:fldCharType="begin"/>
      </w:r>
      <w:r>
        <w:instrText xml:space="preserve"> PAGEREF _Toc49055764 \h </w:instrText>
      </w:r>
      <w:r>
        <w:fldChar w:fldCharType="separate"/>
      </w:r>
      <w:r>
        <w:t>169</w:t>
      </w:r>
      <w:r>
        <w:fldChar w:fldCharType="end"/>
      </w:r>
    </w:p>
    <w:p w14:paraId="0F629186" w14:textId="77777777" w:rsidR="00000000" w:rsidRDefault="00737B0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_Toc49055765 \h </w:instrText>
      </w:r>
      <w:r>
        <w:fldChar w:fldCharType="separate"/>
      </w:r>
      <w:r>
        <w:t>170</w:t>
      </w:r>
      <w:r>
        <w:fldChar w:fldCharType="end"/>
      </w:r>
    </w:p>
    <w:p w14:paraId="537570CF" w14:textId="77777777" w:rsidR="00000000" w:rsidRDefault="00737B0C">
      <w:pPr>
        <w:pStyle w:val="TOC1"/>
        <w:tabs>
          <w:tab w:val="right" w:leader="dot" w:pos="8296"/>
        </w:tabs>
        <w:rPr>
          <w:rFonts w:ascii="Times New Roman" w:hAnsi="Times New Roman" w:cs="Times New Roman"/>
          <w:sz w:val="24"/>
          <w:szCs w:val="24"/>
        </w:rPr>
      </w:pPr>
      <w:r>
        <w:rPr>
          <w:rtl/>
        </w:rPr>
        <w:t>הצעת חוק חסינות חברי</w:t>
      </w:r>
      <w:r>
        <w:t xml:space="preserve"> </w:t>
      </w:r>
      <w:r>
        <w:rPr>
          <w:rtl/>
        </w:rPr>
        <w:t xml:space="preserve">הכנסת, זכויותיהם </w:t>
      </w:r>
      <w:r>
        <w:t xml:space="preserve"> </w:t>
      </w:r>
      <w:r>
        <w:rPr>
          <w:rtl/>
        </w:rPr>
        <w:t>וחובותיהם</w:t>
      </w:r>
      <w:r>
        <w:t xml:space="preserve"> (</w:t>
      </w:r>
      <w:r>
        <w:rPr>
          <w:rtl/>
        </w:rPr>
        <w:t>תיקון מס' 30), התשס"ג-2003</w:t>
      </w:r>
      <w:r>
        <w:tab/>
      </w:r>
      <w:r>
        <w:fldChar w:fldCharType="begin"/>
      </w:r>
      <w:r>
        <w:instrText xml:space="preserve"> PAGEREF _Toc49055766 \h </w:instrText>
      </w:r>
      <w:r>
        <w:fldChar w:fldCharType="separate"/>
      </w:r>
      <w:r>
        <w:t>171</w:t>
      </w:r>
      <w:r>
        <w:fldChar w:fldCharType="end"/>
      </w:r>
    </w:p>
    <w:p w14:paraId="5B7598B4" w14:textId="77777777" w:rsidR="00000000" w:rsidRDefault="00737B0C">
      <w:pPr>
        <w:pStyle w:val="TOC2"/>
        <w:tabs>
          <w:tab w:val="right" w:leader="dot" w:pos="8296"/>
        </w:tabs>
        <w:ind w:right="0"/>
        <w:rPr>
          <w:rFonts w:ascii="Times New Roman" w:hAnsi="Times New Roman" w:cs="Times New Roman"/>
          <w:sz w:val="24"/>
          <w:szCs w:val="24"/>
        </w:rPr>
      </w:pPr>
      <w:r>
        <w:rPr>
          <w:rtl/>
        </w:rPr>
        <w:t>רוני בר-און</w:t>
      </w:r>
      <w:r>
        <w:t xml:space="preserve"> (</w:t>
      </w:r>
      <w:r>
        <w:rPr>
          <w:rtl/>
        </w:rPr>
        <w:t>יו"ר ועדת הכנסת):</w:t>
      </w:r>
      <w:r>
        <w:tab/>
      </w:r>
      <w:r>
        <w:fldChar w:fldCharType="begin"/>
      </w:r>
      <w:r>
        <w:instrText xml:space="preserve"> PAGEREF _Toc</w:instrText>
      </w:r>
      <w:r>
        <w:instrText xml:space="preserve">49055767 \h </w:instrText>
      </w:r>
      <w:r>
        <w:fldChar w:fldCharType="separate"/>
      </w:r>
      <w:r>
        <w:t>172</w:t>
      </w:r>
      <w:r>
        <w:fldChar w:fldCharType="end"/>
      </w:r>
    </w:p>
    <w:p w14:paraId="4970139F" w14:textId="77777777" w:rsidR="00000000" w:rsidRDefault="00737B0C">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_Toc49055768 \h </w:instrText>
      </w:r>
      <w:r>
        <w:fldChar w:fldCharType="separate"/>
      </w:r>
      <w:r>
        <w:t>174</w:t>
      </w:r>
      <w:r>
        <w:fldChar w:fldCharType="end"/>
      </w:r>
    </w:p>
    <w:p w14:paraId="6BAD999E" w14:textId="77777777" w:rsidR="00000000" w:rsidRDefault="00737B0C">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_Toc49055769 \h </w:instrText>
      </w:r>
      <w:r>
        <w:fldChar w:fldCharType="separate"/>
      </w:r>
      <w:r>
        <w:t>177</w:t>
      </w:r>
      <w:r>
        <w:fldChar w:fldCharType="end"/>
      </w:r>
    </w:p>
    <w:p w14:paraId="7DEB40F3" w14:textId="77777777" w:rsidR="00000000" w:rsidRDefault="00737B0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_Toc49055770 \h </w:instrText>
      </w:r>
      <w:r>
        <w:fldChar w:fldCharType="separate"/>
      </w:r>
      <w:r>
        <w:t>182</w:t>
      </w:r>
      <w:r>
        <w:fldChar w:fldCharType="end"/>
      </w:r>
    </w:p>
    <w:p w14:paraId="4527A28A" w14:textId="77777777" w:rsidR="00000000" w:rsidRDefault="00737B0C">
      <w:pPr>
        <w:pStyle w:val="TOC1"/>
        <w:tabs>
          <w:tab w:val="right" w:leader="dot" w:pos="8296"/>
        </w:tabs>
        <w:rPr>
          <w:rFonts w:ascii="Times New Roman" w:hAnsi="Times New Roman" w:cs="Times New Roman"/>
          <w:sz w:val="24"/>
          <w:szCs w:val="24"/>
        </w:rPr>
      </w:pPr>
      <w:r>
        <w:rPr>
          <w:rtl/>
        </w:rPr>
        <w:t>הצעת חוק הכניסה לישראל (תיקון מס' 11), התשס"ג-‏2003</w:t>
      </w:r>
      <w:r>
        <w:tab/>
      </w:r>
      <w:r>
        <w:fldChar w:fldCharType="begin"/>
      </w:r>
      <w:r>
        <w:instrText xml:space="preserve"> PAGEREF _To</w:instrText>
      </w:r>
      <w:r>
        <w:instrText xml:space="preserve">c49055771 \h </w:instrText>
      </w:r>
      <w:r>
        <w:fldChar w:fldCharType="separate"/>
      </w:r>
      <w:r>
        <w:t>185</w:t>
      </w:r>
      <w:r>
        <w:fldChar w:fldCharType="end"/>
      </w:r>
    </w:p>
    <w:p w14:paraId="1C935024" w14:textId="77777777" w:rsidR="00000000" w:rsidRDefault="00737B0C">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_Toc49055772 \h </w:instrText>
      </w:r>
      <w:r>
        <w:fldChar w:fldCharType="separate"/>
      </w:r>
      <w:r>
        <w:t>186</w:t>
      </w:r>
      <w:r>
        <w:fldChar w:fldCharType="end"/>
      </w:r>
    </w:p>
    <w:p w14:paraId="5A763DE8" w14:textId="77777777" w:rsidR="00000000" w:rsidRDefault="00737B0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_Toc49055773 \h </w:instrText>
      </w:r>
      <w:r>
        <w:fldChar w:fldCharType="separate"/>
      </w:r>
      <w:r>
        <w:t>188</w:t>
      </w:r>
      <w:r>
        <w:fldChar w:fldCharType="end"/>
      </w:r>
    </w:p>
    <w:p w14:paraId="0531DC67" w14:textId="77777777" w:rsidR="00000000" w:rsidRDefault="00737B0C">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_Toc49055774 \h </w:instrText>
      </w:r>
      <w:r>
        <w:fldChar w:fldCharType="separate"/>
      </w:r>
      <w:r>
        <w:t>191</w:t>
      </w:r>
      <w:r>
        <w:fldChar w:fldCharType="end"/>
      </w:r>
    </w:p>
    <w:p w14:paraId="64E11D34" w14:textId="77777777" w:rsidR="00000000" w:rsidRDefault="00737B0C">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w:instrText>
      </w:r>
      <w:r>
        <w:instrText xml:space="preserve">AGEREF _Toc49055775 \h </w:instrText>
      </w:r>
      <w:r>
        <w:fldChar w:fldCharType="separate"/>
      </w:r>
      <w:r>
        <w:t>192</w:t>
      </w:r>
      <w:r>
        <w:fldChar w:fldCharType="end"/>
      </w:r>
    </w:p>
    <w:p w14:paraId="2B2A402A" w14:textId="77777777" w:rsidR="00000000" w:rsidRDefault="00737B0C">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_Toc49055776 \h </w:instrText>
      </w:r>
      <w:r>
        <w:fldChar w:fldCharType="separate"/>
      </w:r>
      <w:r>
        <w:t>192</w:t>
      </w:r>
      <w:r>
        <w:fldChar w:fldCharType="end"/>
      </w:r>
    </w:p>
    <w:p w14:paraId="0EEC50CB" w14:textId="77777777" w:rsidR="00000000" w:rsidRDefault="00737B0C">
      <w:pPr>
        <w:pStyle w:val="TOC1"/>
        <w:tabs>
          <w:tab w:val="right" w:leader="dot" w:pos="8296"/>
        </w:tabs>
        <w:rPr>
          <w:rFonts w:ascii="Times New Roman" w:hAnsi="Times New Roman" w:cs="Times New Roman"/>
          <w:sz w:val="24"/>
          <w:szCs w:val="24"/>
        </w:rPr>
      </w:pPr>
      <w:r>
        <w:rPr>
          <w:rtl/>
        </w:rPr>
        <w:t>הצעת חוק שמירת הסביבה החופית, התשס"ג-2003</w:t>
      </w:r>
      <w:r>
        <w:tab/>
      </w:r>
      <w:r>
        <w:fldChar w:fldCharType="begin"/>
      </w:r>
      <w:r>
        <w:instrText xml:space="preserve"> PAGEREF _Toc49055777 \h </w:instrText>
      </w:r>
      <w:r>
        <w:fldChar w:fldCharType="separate"/>
      </w:r>
      <w:r>
        <w:t>193</w:t>
      </w:r>
      <w:r>
        <w:fldChar w:fldCharType="end"/>
      </w:r>
    </w:p>
    <w:p w14:paraId="1AE444CE" w14:textId="77777777" w:rsidR="00000000" w:rsidRDefault="00737B0C">
      <w:pPr>
        <w:pStyle w:val="TOC2"/>
        <w:tabs>
          <w:tab w:val="right" w:leader="dot" w:pos="8296"/>
        </w:tabs>
        <w:ind w:right="0"/>
        <w:rPr>
          <w:rFonts w:ascii="Times New Roman" w:hAnsi="Times New Roman" w:cs="Times New Roman"/>
          <w:sz w:val="24"/>
          <w:szCs w:val="24"/>
        </w:rPr>
      </w:pPr>
      <w:r>
        <w:rPr>
          <w:rtl/>
        </w:rPr>
        <w:t>השרה</w:t>
      </w:r>
      <w:r>
        <w:t xml:space="preserve"> </w:t>
      </w:r>
      <w:r>
        <w:rPr>
          <w:rtl/>
        </w:rPr>
        <w:t>לאיכות הסביבה יהודית נאות:</w:t>
      </w:r>
      <w:r>
        <w:tab/>
      </w:r>
      <w:r>
        <w:fldChar w:fldCharType="begin"/>
      </w:r>
      <w:r>
        <w:instrText xml:space="preserve"> PAGEREF _Toc49055778 \h </w:instrText>
      </w:r>
      <w:r>
        <w:fldChar w:fldCharType="separate"/>
      </w:r>
      <w:r>
        <w:t>193</w:t>
      </w:r>
      <w:r>
        <w:fldChar w:fldCharType="end"/>
      </w:r>
    </w:p>
    <w:p w14:paraId="42304A22" w14:textId="77777777" w:rsidR="00000000" w:rsidRDefault="00737B0C">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w:instrText>
      </w:r>
      <w:r>
        <w:instrText xml:space="preserve">_Toc49055779 \h </w:instrText>
      </w:r>
      <w:r>
        <w:fldChar w:fldCharType="separate"/>
      </w:r>
      <w:r>
        <w:t>195</w:t>
      </w:r>
      <w:r>
        <w:fldChar w:fldCharType="end"/>
      </w:r>
    </w:p>
    <w:p w14:paraId="5198D623" w14:textId="77777777" w:rsidR="00000000" w:rsidRDefault="00737B0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_Toc49055780 \h </w:instrText>
      </w:r>
      <w:r>
        <w:fldChar w:fldCharType="separate"/>
      </w:r>
      <w:r>
        <w:t>196</w:t>
      </w:r>
      <w:r>
        <w:fldChar w:fldCharType="end"/>
      </w:r>
    </w:p>
    <w:p w14:paraId="6F5BEA1C" w14:textId="77777777" w:rsidR="00000000" w:rsidRDefault="00737B0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_Toc49055781 \h </w:instrText>
      </w:r>
      <w:r>
        <w:fldChar w:fldCharType="separate"/>
      </w:r>
      <w:r>
        <w:t>199</w:t>
      </w:r>
      <w:r>
        <w:fldChar w:fldCharType="end"/>
      </w:r>
    </w:p>
    <w:p w14:paraId="34311581" w14:textId="77777777" w:rsidR="00000000" w:rsidRDefault="00737B0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_Toc49055782 \h </w:instrText>
      </w:r>
      <w:r>
        <w:fldChar w:fldCharType="separate"/>
      </w:r>
      <w:r>
        <w:t>203</w:t>
      </w:r>
      <w:r>
        <w:fldChar w:fldCharType="end"/>
      </w:r>
    </w:p>
    <w:p w14:paraId="5A12CDE7" w14:textId="77777777" w:rsidR="00000000" w:rsidRDefault="00737B0C">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_Toc49055783 \h </w:instrText>
      </w:r>
      <w:r>
        <w:fldChar w:fldCharType="separate"/>
      </w:r>
      <w:r>
        <w:t>205</w:t>
      </w:r>
      <w:r>
        <w:fldChar w:fldCharType="end"/>
      </w:r>
    </w:p>
    <w:p w14:paraId="1E72012B" w14:textId="77777777" w:rsidR="00000000" w:rsidRDefault="00737B0C">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w:instrText>
      </w:r>
      <w:r>
        <w:instrText xml:space="preserve">REF _Toc49055784 \h </w:instrText>
      </w:r>
      <w:r>
        <w:fldChar w:fldCharType="separate"/>
      </w:r>
      <w:r>
        <w:t>208</w:t>
      </w:r>
      <w:r>
        <w:fldChar w:fldCharType="end"/>
      </w:r>
    </w:p>
    <w:p w14:paraId="16A397D4" w14:textId="77777777" w:rsidR="00000000" w:rsidRDefault="00737B0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_Toc49055785 \h </w:instrText>
      </w:r>
      <w:r>
        <w:fldChar w:fldCharType="separate"/>
      </w:r>
      <w:r>
        <w:t>210</w:t>
      </w:r>
      <w:r>
        <w:fldChar w:fldCharType="end"/>
      </w:r>
    </w:p>
    <w:p w14:paraId="1D046540" w14:textId="77777777" w:rsidR="00000000" w:rsidRDefault="00737B0C">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_Toc49055786 \h </w:instrText>
      </w:r>
      <w:r>
        <w:fldChar w:fldCharType="separate"/>
      </w:r>
      <w:r>
        <w:t>213</w:t>
      </w:r>
      <w:r>
        <w:fldChar w:fldCharType="end"/>
      </w:r>
    </w:p>
    <w:p w14:paraId="4CAD1BCB" w14:textId="77777777" w:rsidR="00000000" w:rsidRDefault="00737B0C">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_Toc49055787 \h </w:instrText>
      </w:r>
      <w:r>
        <w:fldChar w:fldCharType="separate"/>
      </w:r>
      <w:r>
        <w:t>219</w:t>
      </w:r>
      <w:r>
        <w:fldChar w:fldCharType="end"/>
      </w:r>
    </w:p>
    <w:p w14:paraId="281028E4" w14:textId="77777777" w:rsidR="00000000" w:rsidRDefault="00737B0C">
      <w:pPr>
        <w:pStyle w:val="TOC1"/>
        <w:tabs>
          <w:tab w:val="right" w:leader="dot" w:pos="8296"/>
        </w:tabs>
        <w:rPr>
          <w:rFonts w:ascii="Times New Roman" w:hAnsi="Times New Roman" w:cs="Times New Roman"/>
          <w:sz w:val="24"/>
          <w:szCs w:val="24"/>
        </w:rPr>
      </w:pPr>
      <w:r>
        <w:t xml:space="preserve">223. </w:t>
      </w:r>
      <w:r>
        <w:rPr>
          <w:rtl/>
        </w:rPr>
        <w:t>הקמת תחנת כוח פחמית שנייה באשקלון</w:t>
      </w:r>
      <w:r>
        <w:tab/>
      </w:r>
      <w:r>
        <w:fldChar w:fldCharType="begin"/>
      </w:r>
      <w:r>
        <w:instrText xml:space="preserve"> PAGEREF _Toc49055788 \</w:instrText>
      </w:r>
      <w:r>
        <w:instrText xml:space="preserve">h </w:instrText>
      </w:r>
      <w:r>
        <w:fldChar w:fldCharType="separate"/>
      </w:r>
      <w:r>
        <w:t>219</w:t>
      </w:r>
      <w:r>
        <w:fldChar w:fldCharType="end"/>
      </w:r>
    </w:p>
    <w:p w14:paraId="0EFD8D1F" w14:textId="77777777" w:rsidR="00000000" w:rsidRDefault="00737B0C">
      <w:pPr>
        <w:pStyle w:val="TOC1"/>
        <w:tabs>
          <w:tab w:val="right" w:leader="dot" w:pos="8296"/>
        </w:tabs>
        <w:rPr>
          <w:rFonts w:ascii="Times New Roman" w:hAnsi="Times New Roman" w:cs="Times New Roman"/>
          <w:sz w:val="24"/>
          <w:szCs w:val="24"/>
        </w:rPr>
      </w:pPr>
      <w:r>
        <w:t xml:space="preserve">275. </w:t>
      </w:r>
      <w:r>
        <w:rPr>
          <w:rtl/>
        </w:rPr>
        <w:t>חשיפת ילדים לזיהום אוויר במוסדות חינוך</w:t>
      </w:r>
      <w:r>
        <w:tab/>
      </w:r>
      <w:r>
        <w:fldChar w:fldCharType="begin"/>
      </w:r>
      <w:r>
        <w:instrText xml:space="preserve"> PAGEREF _Toc49055789 \h </w:instrText>
      </w:r>
      <w:r>
        <w:fldChar w:fldCharType="separate"/>
      </w:r>
      <w:r>
        <w:t>220</w:t>
      </w:r>
      <w:r>
        <w:fldChar w:fldCharType="end"/>
      </w:r>
    </w:p>
    <w:p w14:paraId="301B8D05" w14:textId="77777777" w:rsidR="00000000" w:rsidRDefault="00737B0C">
      <w:pPr>
        <w:pStyle w:val="TOC1"/>
        <w:tabs>
          <w:tab w:val="right" w:leader="dot" w:pos="8296"/>
        </w:tabs>
        <w:rPr>
          <w:rFonts w:ascii="Times New Roman" w:hAnsi="Times New Roman" w:cs="Times New Roman"/>
          <w:sz w:val="24"/>
          <w:szCs w:val="24"/>
        </w:rPr>
      </w:pPr>
      <w:r>
        <w:t xml:space="preserve">286. </w:t>
      </w:r>
      <w:r>
        <w:rPr>
          <w:rtl/>
        </w:rPr>
        <w:t>יישום חוק הפיקדון</w:t>
      </w:r>
      <w:r>
        <w:tab/>
      </w:r>
      <w:r>
        <w:fldChar w:fldCharType="begin"/>
      </w:r>
      <w:r>
        <w:instrText xml:space="preserve"> PAGEREF _Toc49055790 \h </w:instrText>
      </w:r>
      <w:r>
        <w:fldChar w:fldCharType="separate"/>
      </w:r>
      <w:r>
        <w:t>223</w:t>
      </w:r>
      <w:r>
        <w:fldChar w:fldCharType="end"/>
      </w:r>
    </w:p>
    <w:p w14:paraId="2BFDB97B" w14:textId="77777777" w:rsidR="00000000" w:rsidRDefault="00737B0C">
      <w:pPr>
        <w:pStyle w:val="TOC1"/>
        <w:tabs>
          <w:tab w:val="right" w:leader="dot" w:pos="8296"/>
        </w:tabs>
        <w:rPr>
          <w:rFonts w:ascii="Times New Roman" w:hAnsi="Times New Roman" w:cs="Times New Roman"/>
          <w:sz w:val="24"/>
          <w:szCs w:val="24"/>
        </w:rPr>
      </w:pPr>
      <w:r>
        <w:t xml:space="preserve">315. </w:t>
      </w:r>
      <w:r>
        <w:rPr>
          <w:rtl/>
        </w:rPr>
        <w:t>רמת הזיהום בבריכות אגירת השפכים ברמת-חובב</w:t>
      </w:r>
      <w:r>
        <w:tab/>
      </w:r>
      <w:r>
        <w:fldChar w:fldCharType="begin"/>
      </w:r>
      <w:r>
        <w:instrText xml:space="preserve"> PAGEREF _Toc49055791 \h </w:instrText>
      </w:r>
      <w:r>
        <w:fldChar w:fldCharType="separate"/>
      </w:r>
      <w:r>
        <w:t>224</w:t>
      </w:r>
      <w:r>
        <w:fldChar w:fldCharType="end"/>
      </w:r>
    </w:p>
    <w:p w14:paraId="3FC17428" w14:textId="77777777" w:rsidR="00000000" w:rsidRDefault="00737B0C">
      <w:pPr>
        <w:pStyle w:val="TOC1"/>
        <w:tabs>
          <w:tab w:val="right" w:leader="dot" w:pos="8296"/>
        </w:tabs>
        <w:rPr>
          <w:rFonts w:ascii="Times New Roman" w:hAnsi="Times New Roman" w:cs="Times New Roman"/>
          <w:sz w:val="24"/>
          <w:szCs w:val="24"/>
        </w:rPr>
      </w:pPr>
      <w:r>
        <w:t xml:space="preserve">348. </w:t>
      </w:r>
      <w:r>
        <w:rPr>
          <w:rtl/>
        </w:rPr>
        <w:t>מיחזור נייר</w:t>
      </w:r>
      <w:r>
        <w:tab/>
      </w:r>
      <w:r>
        <w:fldChar w:fldCharType="begin"/>
      </w:r>
      <w:r>
        <w:instrText xml:space="preserve"> PAGEREF _Toc490</w:instrText>
      </w:r>
      <w:r>
        <w:instrText xml:space="preserve">55792 \h </w:instrText>
      </w:r>
      <w:r>
        <w:fldChar w:fldCharType="separate"/>
      </w:r>
      <w:r>
        <w:t>226</w:t>
      </w:r>
      <w:r>
        <w:fldChar w:fldCharType="end"/>
      </w:r>
    </w:p>
    <w:p w14:paraId="7B91FF84" w14:textId="77777777" w:rsidR="00000000" w:rsidRDefault="00737B0C">
      <w:pPr>
        <w:pStyle w:val="TOC1"/>
        <w:tabs>
          <w:tab w:val="right" w:leader="dot" w:pos="8296"/>
        </w:tabs>
        <w:rPr>
          <w:rFonts w:ascii="Times New Roman" w:hAnsi="Times New Roman" w:cs="Times New Roman"/>
          <w:sz w:val="24"/>
          <w:szCs w:val="24"/>
        </w:rPr>
      </w:pPr>
      <w:r>
        <w:t xml:space="preserve">349. </w:t>
      </w:r>
      <w:r>
        <w:rPr>
          <w:rtl/>
        </w:rPr>
        <w:t>תקן של חלקיקים נשימים עדינים קטנים מ-2.5 מיקרון</w:t>
      </w:r>
      <w:r>
        <w:tab/>
      </w:r>
      <w:r>
        <w:fldChar w:fldCharType="begin"/>
      </w:r>
      <w:r>
        <w:instrText xml:space="preserve"> PAGEREF _Toc49055793 \h </w:instrText>
      </w:r>
      <w:r>
        <w:fldChar w:fldCharType="separate"/>
      </w:r>
      <w:r>
        <w:t>227</w:t>
      </w:r>
      <w:r>
        <w:fldChar w:fldCharType="end"/>
      </w:r>
    </w:p>
    <w:p w14:paraId="2B0454C1" w14:textId="77777777" w:rsidR="00000000" w:rsidRDefault="00737B0C">
      <w:pPr>
        <w:pStyle w:val="TOC1"/>
        <w:tabs>
          <w:tab w:val="right" w:leader="dot" w:pos="8296"/>
        </w:tabs>
        <w:rPr>
          <w:rFonts w:ascii="Times New Roman" w:hAnsi="Times New Roman" w:cs="Times New Roman"/>
          <w:sz w:val="24"/>
          <w:szCs w:val="24"/>
        </w:rPr>
      </w:pPr>
      <w:r>
        <w:t xml:space="preserve">384. </w:t>
      </w:r>
      <w:r>
        <w:rPr>
          <w:rtl/>
        </w:rPr>
        <w:t>הזיהום במתחם משרד החוץ לשעבר</w:t>
      </w:r>
      <w:r>
        <w:tab/>
      </w:r>
      <w:r>
        <w:fldChar w:fldCharType="begin"/>
      </w:r>
      <w:r>
        <w:instrText xml:space="preserve"> PAGEREF _Toc49055794 \h </w:instrText>
      </w:r>
      <w:r>
        <w:fldChar w:fldCharType="separate"/>
      </w:r>
      <w:r>
        <w:t>228</w:t>
      </w:r>
      <w:r>
        <w:fldChar w:fldCharType="end"/>
      </w:r>
    </w:p>
    <w:p w14:paraId="603435DF" w14:textId="77777777" w:rsidR="00000000" w:rsidRDefault="00737B0C">
      <w:pPr>
        <w:pStyle w:val="TOC1"/>
        <w:tabs>
          <w:tab w:val="right" w:leader="dot" w:pos="8296"/>
        </w:tabs>
        <w:rPr>
          <w:rFonts w:ascii="Times New Roman" w:hAnsi="Times New Roman" w:cs="Times New Roman"/>
          <w:sz w:val="24"/>
          <w:szCs w:val="24"/>
        </w:rPr>
      </w:pPr>
      <w:r>
        <w:t xml:space="preserve">412. </w:t>
      </w:r>
      <w:r>
        <w:rPr>
          <w:rtl/>
        </w:rPr>
        <w:t>זיהום אוויר על-ידי מפעלים</w:t>
      </w:r>
      <w:r>
        <w:tab/>
      </w:r>
      <w:r>
        <w:fldChar w:fldCharType="begin"/>
      </w:r>
      <w:r>
        <w:instrText xml:space="preserve"> PAGEREF _Toc49055795 \h </w:instrText>
      </w:r>
      <w:r>
        <w:fldChar w:fldCharType="separate"/>
      </w:r>
      <w:r>
        <w:t>229</w:t>
      </w:r>
      <w:r>
        <w:fldChar w:fldCharType="end"/>
      </w:r>
    </w:p>
    <w:p w14:paraId="4E0389F9" w14:textId="77777777" w:rsidR="00000000" w:rsidRDefault="00737B0C">
      <w:pPr>
        <w:pStyle w:val="TOC1"/>
        <w:tabs>
          <w:tab w:val="right" w:leader="dot" w:pos="8296"/>
        </w:tabs>
        <w:rPr>
          <w:rFonts w:ascii="Times New Roman" w:hAnsi="Times New Roman" w:cs="Times New Roman"/>
          <w:sz w:val="24"/>
          <w:szCs w:val="24"/>
        </w:rPr>
      </w:pPr>
      <w:r>
        <w:t xml:space="preserve">413. </w:t>
      </w:r>
      <w:r>
        <w:rPr>
          <w:rtl/>
        </w:rPr>
        <w:t>זיהום אוויר על-ידי</w:t>
      </w:r>
      <w:r>
        <w:rPr>
          <w:rtl/>
        </w:rPr>
        <w:t xml:space="preserve"> מפעל "פרופאל" בפארק התעשיות גורן</w:t>
      </w:r>
      <w:r>
        <w:tab/>
      </w:r>
      <w:r>
        <w:fldChar w:fldCharType="begin"/>
      </w:r>
      <w:r>
        <w:instrText xml:space="preserve"> PAGEREF _Toc49055796 \h </w:instrText>
      </w:r>
      <w:r>
        <w:fldChar w:fldCharType="separate"/>
      </w:r>
      <w:r>
        <w:t>232</w:t>
      </w:r>
      <w:r>
        <w:fldChar w:fldCharType="end"/>
      </w:r>
    </w:p>
    <w:p w14:paraId="78D0E6C0" w14:textId="77777777" w:rsidR="00000000" w:rsidRDefault="00737B0C">
      <w:pPr>
        <w:pStyle w:val="TOC1"/>
        <w:tabs>
          <w:tab w:val="right" w:leader="dot" w:pos="8296"/>
        </w:tabs>
        <w:rPr>
          <w:rFonts w:ascii="Times New Roman" w:hAnsi="Times New Roman" w:cs="Times New Roman"/>
          <w:sz w:val="24"/>
          <w:szCs w:val="24"/>
        </w:rPr>
      </w:pPr>
      <w:r>
        <w:t xml:space="preserve">418. </w:t>
      </w:r>
      <w:r>
        <w:rPr>
          <w:rtl/>
        </w:rPr>
        <w:t>אתר פסולת בשפרעם</w:t>
      </w:r>
      <w:r>
        <w:tab/>
      </w:r>
      <w:r>
        <w:fldChar w:fldCharType="begin"/>
      </w:r>
      <w:r>
        <w:instrText xml:space="preserve"> PAGEREF _Toc49055797 \h </w:instrText>
      </w:r>
      <w:r>
        <w:fldChar w:fldCharType="separate"/>
      </w:r>
      <w:r>
        <w:t>233</w:t>
      </w:r>
      <w:r>
        <w:fldChar w:fldCharType="end"/>
      </w:r>
    </w:p>
    <w:p w14:paraId="01315707" w14:textId="77777777" w:rsidR="00000000" w:rsidRDefault="00737B0C">
      <w:pPr>
        <w:pStyle w:val="TOC1"/>
        <w:tabs>
          <w:tab w:val="right" w:leader="dot" w:pos="8296"/>
        </w:tabs>
        <w:rPr>
          <w:rFonts w:ascii="Times New Roman" w:hAnsi="Times New Roman" w:cs="Times New Roman"/>
          <w:sz w:val="24"/>
          <w:szCs w:val="24"/>
        </w:rPr>
      </w:pPr>
      <w:r>
        <w:t xml:space="preserve">430. </w:t>
      </w:r>
      <w:r>
        <w:rPr>
          <w:rtl/>
        </w:rPr>
        <w:t>זיהום אוויר על-ידי מפעלים</w:t>
      </w:r>
      <w:r>
        <w:tab/>
      </w:r>
      <w:r>
        <w:fldChar w:fldCharType="begin"/>
      </w:r>
      <w:r>
        <w:instrText xml:space="preserve"> PAGEREF _Toc49055798 \h </w:instrText>
      </w:r>
      <w:r>
        <w:fldChar w:fldCharType="separate"/>
      </w:r>
      <w:r>
        <w:t>234</w:t>
      </w:r>
      <w:r>
        <w:fldChar w:fldCharType="end"/>
      </w:r>
    </w:p>
    <w:p w14:paraId="5CE46402" w14:textId="77777777" w:rsidR="00000000" w:rsidRDefault="00737B0C">
      <w:pPr>
        <w:pStyle w:val="TOC1"/>
        <w:tabs>
          <w:tab w:val="right" w:leader="dot" w:pos="8296"/>
        </w:tabs>
        <w:rPr>
          <w:rFonts w:ascii="Times New Roman" w:hAnsi="Times New Roman" w:cs="Times New Roman"/>
          <w:sz w:val="24"/>
          <w:szCs w:val="24"/>
        </w:rPr>
      </w:pPr>
      <w:r>
        <w:t xml:space="preserve">439. </w:t>
      </w:r>
      <w:r>
        <w:rPr>
          <w:rtl/>
        </w:rPr>
        <w:t>פליטת חומרים מסוכנים ממפעלי "נשר" בבית-שמש</w:t>
      </w:r>
      <w:r>
        <w:tab/>
      </w:r>
      <w:r>
        <w:fldChar w:fldCharType="begin"/>
      </w:r>
      <w:r>
        <w:instrText xml:space="preserve"> PAGEREF _Toc49055799</w:instrText>
      </w:r>
      <w:r>
        <w:instrText xml:space="preserve"> \h </w:instrText>
      </w:r>
      <w:r>
        <w:fldChar w:fldCharType="separate"/>
      </w:r>
      <w:r>
        <w:t>236</w:t>
      </w:r>
      <w:r>
        <w:fldChar w:fldCharType="end"/>
      </w:r>
    </w:p>
    <w:p w14:paraId="40DD90F8" w14:textId="77777777" w:rsidR="00000000" w:rsidRDefault="00737B0C">
      <w:pPr>
        <w:pStyle w:val="TOC1"/>
        <w:tabs>
          <w:tab w:val="right" w:leader="dot" w:pos="8296"/>
        </w:tabs>
        <w:rPr>
          <w:rFonts w:ascii="Times New Roman" w:hAnsi="Times New Roman" w:cs="Times New Roman"/>
          <w:sz w:val="24"/>
          <w:szCs w:val="24"/>
        </w:rPr>
      </w:pPr>
      <w:r>
        <w:rPr>
          <w:rtl/>
        </w:rPr>
        <w:t>הצעת חוק להנצחת זכרו של מנחם בגין (תיקון), התשס"ג-2003;</w:t>
      </w:r>
      <w:r>
        <w:tab/>
      </w:r>
      <w:r>
        <w:fldChar w:fldCharType="begin"/>
      </w:r>
      <w:r>
        <w:instrText xml:space="preserve"> PAGEREF _Toc49055800 \h </w:instrText>
      </w:r>
      <w:r>
        <w:fldChar w:fldCharType="separate"/>
      </w:r>
      <w:r>
        <w:t>238</w:t>
      </w:r>
      <w:r>
        <w:fldChar w:fldCharType="end"/>
      </w:r>
    </w:p>
    <w:p w14:paraId="0F0F6326" w14:textId="77777777" w:rsidR="00000000" w:rsidRDefault="00737B0C">
      <w:pPr>
        <w:pStyle w:val="TOC1"/>
        <w:tabs>
          <w:tab w:val="right" w:leader="dot" w:pos="8296"/>
        </w:tabs>
        <w:rPr>
          <w:rFonts w:ascii="Times New Roman" w:hAnsi="Times New Roman" w:cs="Times New Roman"/>
          <w:sz w:val="24"/>
          <w:szCs w:val="24"/>
        </w:rPr>
      </w:pPr>
      <w:r>
        <w:rPr>
          <w:rtl/>
        </w:rPr>
        <w:t>הצעת חוק המרכז להנצחת זכרו של יצחק רבין (תיקון), התשס"ג-2003</w:t>
      </w:r>
      <w:r>
        <w:tab/>
      </w:r>
      <w:r>
        <w:fldChar w:fldCharType="begin"/>
      </w:r>
      <w:r>
        <w:instrText xml:space="preserve"> PAGEREF _Toc49055801 \h </w:instrText>
      </w:r>
      <w:r>
        <w:fldChar w:fldCharType="separate"/>
      </w:r>
      <w:r>
        <w:t>238</w:t>
      </w:r>
      <w:r>
        <w:fldChar w:fldCharType="end"/>
      </w:r>
    </w:p>
    <w:p w14:paraId="5C5B4F3E" w14:textId="77777777" w:rsidR="00000000" w:rsidRDefault="00737B0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_Toc49055802 \h </w:instrText>
      </w:r>
      <w:r>
        <w:fldChar w:fldCharType="separate"/>
      </w:r>
      <w:r>
        <w:t>238</w:t>
      </w:r>
      <w:r>
        <w:fldChar w:fldCharType="end"/>
      </w:r>
    </w:p>
    <w:p w14:paraId="35FBDE55" w14:textId="77777777" w:rsidR="00000000" w:rsidRDefault="00737B0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w:t>
      </w:r>
      <w:r>
        <w:rPr>
          <w:rtl/>
        </w:rPr>
        <w:t>ע"ם)</w:t>
      </w:r>
      <w:r>
        <w:t>:</w:t>
      </w:r>
      <w:r>
        <w:tab/>
      </w:r>
      <w:r>
        <w:fldChar w:fldCharType="begin"/>
      </w:r>
      <w:r>
        <w:instrText xml:space="preserve"> PAGEREF _Toc49055803 \h </w:instrText>
      </w:r>
      <w:r>
        <w:fldChar w:fldCharType="separate"/>
      </w:r>
      <w:r>
        <w:t>239</w:t>
      </w:r>
      <w:r>
        <w:fldChar w:fldCharType="end"/>
      </w:r>
    </w:p>
    <w:p w14:paraId="1A8D306F" w14:textId="77777777" w:rsidR="00000000" w:rsidRDefault="00737B0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_Toc49055804 \h </w:instrText>
      </w:r>
      <w:r>
        <w:fldChar w:fldCharType="separate"/>
      </w:r>
      <w:r>
        <w:t>240</w:t>
      </w:r>
      <w:r>
        <w:fldChar w:fldCharType="end"/>
      </w:r>
    </w:p>
    <w:p w14:paraId="3587C5BA" w14:textId="77777777" w:rsidR="00000000" w:rsidRDefault="00737B0C">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_Toc49055805 \h </w:instrText>
      </w:r>
      <w:r>
        <w:fldChar w:fldCharType="separate"/>
      </w:r>
      <w:r>
        <w:t>241</w:t>
      </w:r>
      <w:r>
        <w:fldChar w:fldCharType="end"/>
      </w:r>
    </w:p>
    <w:p w14:paraId="34B93B46" w14:textId="77777777" w:rsidR="00000000" w:rsidRDefault="00737B0C">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_Toc49055806 \h </w:instrText>
      </w:r>
      <w:r>
        <w:fldChar w:fldCharType="separate"/>
      </w:r>
      <w:r>
        <w:t>242</w:t>
      </w:r>
      <w:r>
        <w:fldChar w:fldCharType="end"/>
      </w:r>
    </w:p>
    <w:p w14:paraId="4123C9F1" w14:textId="77777777" w:rsidR="00000000" w:rsidRDefault="00737B0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w:t>
      </w:r>
      <w:r>
        <w:rPr>
          <w:rtl/>
        </w:rPr>
        <w:t>"ס):</w:t>
      </w:r>
      <w:r>
        <w:tab/>
      </w:r>
      <w:r>
        <w:fldChar w:fldCharType="begin"/>
      </w:r>
      <w:r>
        <w:instrText xml:space="preserve"> PAGEREF _Toc49055807 \h </w:instrText>
      </w:r>
      <w:r>
        <w:fldChar w:fldCharType="separate"/>
      </w:r>
      <w:r>
        <w:t>243</w:t>
      </w:r>
      <w:r>
        <w:fldChar w:fldCharType="end"/>
      </w:r>
    </w:p>
    <w:p w14:paraId="1506F067" w14:textId="77777777" w:rsidR="00000000" w:rsidRDefault="00737B0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_Toc49055808 \h </w:instrText>
      </w:r>
      <w:r>
        <w:fldChar w:fldCharType="separate"/>
      </w:r>
      <w:r>
        <w:t>246</w:t>
      </w:r>
      <w:r>
        <w:fldChar w:fldCharType="end"/>
      </w:r>
    </w:p>
    <w:p w14:paraId="46416EB1" w14:textId="77777777" w:rsidR="00000000" w:rsidRDefault="00737B0C">
      <w:pPr>
        <w:pStyle w:val="TOC1"/>
        <w:tabs>
          <w:tab w:val="right" w:leader="dot" w:pos="8296"/>
        </w:tabs>
        <w:rPr>
          <w:rFonts w:ascii="Times New Roman" w:hAnsi="Times New Roman" w:cs="Times New Roman"/>
          <w:sz w:val="24"/>
          <w:szCs w:val="24"/>
        </w:rPr>
      </w:pPr>
      <w:r>
        <w:rPr>
          <w:rtl/>
        </w:rPr>
        <w:t>הצעת חוק הרשות למלחמה בסמים (תיקון מס' 3), התשס"ג-2003</w:t>
      </w:r>
      <w:r>
        <w:tab/>
      </w:r>
      <w:r>
        <w:fldChar w:fldCharType="begin"/>
      </w:r>
      <w:r>
        <w:instrText xml:space="preserve"> PAGEREF _Toc49055809 \h </w:instrText>
      </w:r>
      <w:r>
        <w:fldChar w:fldCharType="separate"/>
      </w:r>
      <w:r>
        <w:t>248</w:t>
      </w:r>
      <w:r>
        <w:fldChar w:fldCharType="end"/>
      </w:r>
    </w:p>
    <w:p w14:paraId="57405CE2" w14:textId="77777777" w:rsidR="00000000" w:rsidRDefault="00737B0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_Toc49055810 \h </w:instrText>
      </w:r>
      <w:r>
        <w:fldChar w:fldCharType="separate"/>
      </w:r>
      <w:r>
        <w:t>248</w:t>
      </w:r>
      <w:r>
        <w:fldChar w:fldCharType="end"/>
      </w:r>
    </w:p>
    <w:p w14:paraId="5B38291C" w14:textId="77777777" w:rsidR="00000000" w:rsidRDefault="00737B0C">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w:instrText>
      </w:r>
      <w:r>
        <w:instrText xml:space="preserve">AGEREF _Toc49055811 \h </w:instrText>
      </w:r>
      <w:r>
        <w:fldChar w:fldCharType="separate"/>
      </w:r>
      <w:r>
        <w:t>249</w:t>
      </w:r>
      <w:r>
        <w:fldChar w:fldCharType="end"/>
      </w:r>
    </w:p>
    <w:p w14:paraId="148DFD4D" w14:textId="77777777" w:rsidR="00000000" w:rsidRDefault="00737B0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_Toc49055812 \h </w:instrText>
      </w:r>
      <w:r>
        <w:fldChar w:fldCharType="separate"/>
      </w:r>
      <w:r>
        <w:t>251</w:t>
      </w:r>
      <w:r>
        <w:fldChar w:fldCharType="end"/>
      </w:r>
    </w:p>
    <w:p w14:paraId="263B3C8E" w14:textId="77777777" w:rsidR="00000000" w:rsidRDefault="00737B0C">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_Toc49055813 \h </w:instrText>
      </w:r>
      <w:r>
        <w:fldChar w:fldCharType="separate"/>
      </w:r>
      <w:r>
        <w:t>251</w:t>
      </w:r>
      <w:r>
        <w:fldChar w:fldCharType="end"/>
      </w:r>
    </w:p>
    <w:p w14:paraId="498ED54C" w14:textId="77777777" w:rsidR="00000000" w:rsidRDefault="00737B0C">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_Toc49055814 \h </w:instrText>
      </w:r>
      <w:r>
        <w:fldChar w:fldCharType="separate"/>
      </w:r>
      <w:r>
        <w:t>253</w:t>
      </w:r>
      <w:r>
        <w:fldChar w:fldCharType="end"/>
      </w:r>
    </w:p>
    <w:p w14:paraId="0799A9EB" w14:textId="77777777" w:rsidR="00000000" w:rsidRDefault="00737B0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w:instrText>
      </w:r>
      <w:r>
        <w:instrText xml:space="preserve">GEREF _Toc49055815 \h </w:instrText>
      </w:r>
      <w:r>
        <w:fldChar w:fldCharType="separate"/>
      </w:r>
      <w:r>
        <w:t>254</w:t>
      </w:r>
      <w:r>
        <w:fldChar w:fldCharType="end"/>
      </w:r>
    </w:p>
    <w:p w14:paraId="2D183FAA" w14:textId="77777777" w:rsidR="00000000" w:rsidRDefault="00737B0C">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_Toc49055816 \h </w:instrText>
      </w:r>
      <w:r>
        <w:fldChar w:fldCharType="separate"/>
      </w:r>
      <w:r>
        <w:t>255</w:t>
      </w:r>
      <w:r>
        <w:fldChar w:fldCharType="end"/>
      </w:r>
    </w:p>
    <w:p w14:paraId="164F2571" w14:textId="77777777" w:rsidR="00000000" w:rsidRDefault="00737B0C">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_Toc49055817 \h </w:instrText>
      </w:r>
      <w:r>
        <w:fldChar w:fldCharType="separate"/>
      </w:r>
      <w:r>
        <w:t>257</w:t>
      </w:r>
      <w:r>
        <w:fldChar w:fldCharType="end"/>
      </w:r>
    </w:p>
    <w:p w14:paraId="755C1ADE" w14:textId="77777777" w:rsidR="00000000" w:rsidRDefault="00737B0C">
      <w:pPr>
        <w:pStyle w:val="TOC1"/>
        <w:tabs>
          <w:tab w:val="right" w:leader="dot" w:pos="8296"/>
        </w:tabs>
        <w:rPr>
          <w:rFonts w:ascii="Times New Roman" w:hAnsi="Times New Roman" w:cs="Times New Roman"/>
          <w:sz w:val="24"/>
          <w:szCs w:val="24"/>
        </w:rPr>
      </w:pPr>
      <w:r>
        <w:t xml:space="preserve">49. </w:t>
      </w:r>
      <w:r>
        <w:rPr>
          <w:rtl/>
        </w:rPr>
        <w:t>ספרו של אבו-מאזן: "הפנים האחרות"</w:t>
      </w:r>
      <w:r>
        <w:tab/>
      </w:r>
      <w:r>
        <w:fldChar w:fldCharType="begin"/>
      </w:r>
      <w:r>
        <w:instrText xml:space="preserve"> PAGEREF _Toc49055818 \h </w:instrText>
      </w:r>
      <w:r>
        <w:fldChar w:fldCharType="separate"/>
      </w:r>
      <w:r>
        <w:t>257</w:t>
      </w:r>
      <w:r>
        <w:fldChar w:fldCharType="end"/>
      </w:r>
    </w:p>
    <w:p w14:paraId="697FA70A" w14:textId="77777777" w:rsidR="00000000" w:rsidRDefault="00737B0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_Toc49055819 \h </w:instrText>
      </w:r>
      <w:r>
        <w:fldChar w:fldCharType="separate"/>
      </w:r>
      <w:r>
        <w:t>258</w:t>
      </w:r>
      <w:r>
        <w:fldChar w:fldCharType="end"/>
      </w:r>
    </w:p>
    <w:p w14:paraId="61381627" w14:textId="77777777" w:rsidR="00000000" w:rsidRDefault="00737B0C">
      <w:pPr>
        <w:pStyle w:val="TOC1"/>
        <w:tabs>
          <w:tab w:val="right" w:leader="dot" w:pos="8296"/>
        </w:tabs>
        <w:rPr>
          <w:rFonts w:ascii="Times New Roman" w:hAnsi="Times New Roman" w:cs="Times New Roman"/>
          <w:sz w:val="24"/>
          <w:szCs w:val="24"/>
        </w:rPr>
      </w:pPr>
      <w:r>
        <w:t xml:space="preserve">61. </w:t>
      </w:r>
      <w:r>
        <w:rPr>
          <w:rtl/>
        </w:rPr>
        <w:t>כתובות נאצה על בית-כנסת בקרסנויארסק</w:t>
      </w:r>
      <w:r>
        <w:tab/>
      </w:r>
      <w:r>
        <w:fldChar w:fldCharType="begin"/>
      </w:r>
      <w:r>
        <w:instrText xml:space="preserve"> PAGEREF _Toc49055820 \h </w:instrText>
      </w:r>
      <w:r>
        <w:fldChar w:fldCharType="separate"/>
      </w:r>
      <w:r>
        <w:t>258</w:t>
      </w:r>
      <w:r>
        <w:fldChar w:fldCharType="end"/>
      </w:r>
    </w:p>
    <w:p w14:paraId="3FB6C91C" w14:textId="77777777" w:rsidR="00000000" w:rsidRDefault="00737B0C">
      <w:pPr>
        <w:pStyle w:val="TOC1"/>
        <w:tabs>
          <w:tab w:val="right" w:leader="dot" w:pos="8296"/>
        </w:tabs>
        <w:rPr>
          <w:rFonts w:ascii="Times New Roman" w:hAnsi="Times New Roman" w:cs="Times New Roman"/>
          <w:sz w:val="24"/>
          <w:szCs w:val="24"/>
        </w:rPr>
      </w:pPr>
      <w:r>
        <w:t xml:space="preserve">90. </w:t>
      </w:r>
      <w:r>
        <w:rPr>
          <w:rtl/>
        </w:rPr>
        <w:t>רצח סוחר יהודי בתוניסיה</w:t>
      </w:r>
      <w:r>
        <w:tab/>
      </w:r>
      <w:r>
        <w:fldChar w:fldCharType="begin"/>
      </w:r>
      <w:r>
        <w:instrText xml:space="preserve"> PAGEREF _Toc49055821 \h </w:instrText>
      </w:r>
      <w:r>
        <w:fldChar w:fldCharType="separate"/>
      </w:r>
      <w:r>
        <w:t>259</w:t>
      </w:r>
      <w:r>
        <w:fldChar w:fldCharType="end"/>
      </w:r>
    </w:p>
    <w:p w14:paraId="624E0313" w14:textId="77777777" w:rsidR="00000000" w:rsidRDefault="00737B0C">
      <w:pPr>
        <w:pStyle w:val="TOC1"/>
        <w:tabs>
          <w:tab w:val="right" w:leader="dot" w:pos="8296"/>
        </w:tabs>
        <w:rPr>
          <w:rFonts w:ascii="Times New Roman" w:hAnsi="Times New Roman" w:cs="Times New Roman"/>
          <w:sz w:val="24"/>
          <w:szCs w:val="24"/>
        </w:rPr>
      </w:pPr>
      <w:r>
        <w:t xml:space="preserve">143. </w:t>
      </w:r>
      <w:r>
        <w:rPr>
          <w:rtl/>
        </w:rPr>
        <w:t>חילול מצבות בלונדון</w:t>
      </w:r>
      <w:r>
        <w:tab/>
      </w:r>
      <w:r>
        <w:fldChar w:fldCharType="begin"/>
      </w:r>
      <w:r>
        <w:instrText xml:space="preserve"> PAGEREF _Toc49055822 \h </w:instrText>
      </w:r>
      <w:r>
        <w:fldChar w:fldCharType="separate"/>
      </w:r>
      <w:r>
        <w:t>260</w:t>
      </w:r>
      <w:r>
        <w:fldChar w:fldCharType="end"/>
      </w:r>
    </w:p>
    <w:p w14:paraId="65D8C9D0" w14:textId="77777777" w:rsidR="00000000" w:rsidRDefault="00737B0C">
      <w:pPr>
        <w:pStyle w:val="TOC1"/>
        <w:tabs>
          <w:tab w:val="right" w:leader="dot" w:pos="8296"/>
        </w:tabs>
        <w:rPr>
          <w:rFonts w:ascii="Times New Roman" w:hAnsi="Times New Roman" w:cs="Times New Roman"/>
          <w:sz w:val="24"/>
          <w:szCs w:val="24"/>
        </w:rPr>
      </w:pPr>
      <w:r>
        <w:t xml:space="preserve">162. </w:t>
      </w:r>
      <w:r>
        <w:rPr>
          <w:rtl/>
        </w:rPr>
        <w:t>פיצוץ המנהרות ברפיח</w:t>
      </w:r>
      <w:r>
        <w:tab/>
      </w:r>
      <w:r>
        <w:fldChar w:fldCharType="begin"/>
      </w:r>
      <w:r>
        <w:instrText xml:space="preserve"> PAGEREF _Toc49055823 \h </w:instrText>
      </w:r>
      <w:r>
        <w:fldChar w:fldCharType="separate"/>
      </w:r>
      <w:r>
        <w:t>261</w:t>
      </w:r>
      <w:r>
        <w:fldChar w:fldCharType="end"/>
      </w:r>
    </w:p>
    <w:p w14:paraId="48C32F91" w14:textId="77777777" w:rsidR="00000000" w:rsidRDefault="00737B0C">
      <w:pPr>
        <w:pStyle w:val="TOC1"/>
        <w:tabs>
          <w:tab w:val="right" w:leader="dot" w:pos="8296"/>
        </w:tabs>
        <w:rPr>
          <w:rFonts w:ascii="Times New Roman" w:hAnsi="Times New Roman" w:cs="Times New Roman"/>
          <w:sz w:val="24"/>
          <w:szCs w:val="24"/>
        </w:rPr>
      </w:pPr>
      <w:r>
        <w:t xml:space="preserve">231. </w:t>
      </w:r>
      <w:r>
        <w:rPr>
          <w:rtl/>
        </w:rPr>
        <w:t>ש</w:t>
      </w:r>
      <w:r>
        <w:rPr>
          <w:rtl/>
        </w:rPr>
        <w:t>גרירויות ישראל בשווייץ</w:t>
      </w:r>
      <w:r>
        <w:tab/>
      </w:r>
      <w:r>
        <w:fldChar w:fldCharType="begin"/>
      </w:r>
      <w:r>
        <w:instrText xml:space="preserve"> PAGEREF _Toc49055824 \h </w:instrText>
      </w:r>
      <w:r>
        <w:fldChar w:fldCharType="separate"/>
      </w:r>
      <w:r>
        <w:t>262</w:t>
      </w:r>
      <w:r>
        <w:fldChar w:fldCharType="end"/>
      </w:r>
    </w:p>
    <w:p w14:paraId="0304A2F3" w14:textId="77777777" w:rsidR="00000000" w:rsidRDefault="00737B0C">
      <w:pPr>
        <w:pStyle w:val="TOC1"/>
        <w:tabs>
          <w:tab w:val="right" w:leader="dot" w:pos="8296"/>
        </w:tabs>
        <w:rPr>
          <w:rFonts w:ascii="Times New Roman" w:hAnsi="Times New Roman" w:cs="Times New Roman"/>
          <w:sz w:val="24"/>
          <w:szCs w:val="24"/>
        </w:rPr>
      </w:pPr>
      <w:r>
        <w:t xml:space="preserve">234. </w:t>
      </w:r>
      <w:r>
        <w:rPr>
          <w:rtl/>
        </w:rPr>
        <w:t>הסתה בכלי התקשורת של הרשות הפלסטינית</w:t>
      </w:r>
      <w:r>
        <w:tab/>
      </w:r>
      <w:r>
        <w:fldChar w:fldCharType="begin"/>
      </w:r>
      <w:r>
        <w:instrText xml:space="preserve"> PAGEREF _Toc49055825 \h </w:instrText>
      </w:r>
      <w:r>
        <w:fldChar w:fldCharType="separate"/>
      </w:r>
      <w:r>
        <w:t>263</w:t>
      </w:r>
      <w:r>
        <w:fldChar w:fldCharType="end"/>
      </w:r>
    </w:p>
    <w:p w14:paraId="63EBEC83" w14:textId="77777777" w:rsidR="00000000" w:rsidRDefault="00737B0C">
      <w:pPr>
        <w:pStyle w:val="TOC1"/>
        <w:tabs>
          <w:tab w:val="right" w:leader="dot" w:pos="8296"/>
        </w:tabs>
        <w:rPr>
          <w:rFonts w:ascii="Times New Roman" w:hAnsi="Times New Roman" w:cs="Times New Roman"/>
          <w:sz w:val="24"/>
          <w:szCs w:val="24"/>
        </w:rPr>
      </w:pPr>
      <w:r>
        <w:t xml:space="preserve">307. </w:t>
      </w:r>
      <w:r>
        <w:rPr>
          <w:rtl/>
        </w:rPr>
        <w:t>החרמת תוצרת ישראלית באירופה</w:t>
      </w:r>
      <w:r>
        <w:tab/>
      </w:r>
      <w:r>
        <w:fldChar w:fldCharType="begin"/>
      </w:r>
      <w:r>
        <w:instrText xml:space="preserve"> PAGEREF _Toc49055826 \h </w:instrText>
      </w:r>
      <w:r>
        <w:fldChar w:fldCharType="separate"/>
      </w:r>
      <w:r>
        <w:t>264</w:t>
      </w:r>
      <w:r>
        <w:fldChar w:fldCharType="end"/>
      </w:r>
    </w:p>
    <w:p w14:paraId="6CDD4C2F" w14:textId="77777777" w:rsidR="00000000" w:rsidRDefault="00737B0C">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_Toc49055827 \h </w:instrText>
      </w:r>
      <w:r>
        <w:fldChar w:fldCharType="separate"/>
      </w:r>
      <w:r>
        <w:t>266</w:t>
      </w:r>
      <w:r>
        <w:fldChar w:fldCharType="end"/>
      </w:r>
    </w:p>
    <w:p w14:paraId="00C09BD1" w14:textId="77777777" w:rsidR="00000000" w:rsidRDefault="00737B0C">
      <w:pPr>
        <w:pStyle w:val="TOC1"/>
        <w:tabs>
          <w:tab w:val="right" w:leader="dot" w:pos="8296"/>
        </w:tabs>
        <w:rPr>
          <w:rFonts w:ascii="Times New Roman" w:hAnsi="Times New Roman" w:cs="Times New Roman"/>
          <w:sz w:val="24"/>
          <w:szCs w:val="24"/>
        </w:rPr>
      </w:pPr>
      <w:r>
        <w:t>35</w:t>
      </w:r>
      <w:r>
        <w:t xml:space="preserve">1. </w:t>
      </w:r>
      <w:r>
        <w:rPr>
          <w:rtl/>
        </w:rPr>
        <w:t>אי-הנפת דגל ישראל בוועידה הכלכלית בירדן</w:t>
      </w:r>
      <w:r>
        <w:tab/>
      </w:r>
      <w:r>
        <w:fldChar w:fldCharType="begin"/>
      </w:r>
      <w:r>
        <w:instrText xml:space="preserve"> PAGEREF _Toc49055828 \h </w:instrText>
      </w:r>
      <w:r>
        <w:fldChar w:fldCharType="separate"/>
      </w:r>
      <w:r>
        <w:t>266</w:t>
      </w:r>
      <w:r>
        <w:fldChar w:fldCharType="end"/>
      </w:r>
    </w:p>
    <w:p w14:paraId="78265466" w14:textId="77777777" w:rsidR="00000000" w:rsidRDefault="00737B0C">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_Toc49055829 \h </w:instrText>
      </w:r>
      <w:r>
        <w:fldChar w:fldCharType="separate"/>
      </w:r>
      <w:r>
        <w:t>267</w:t>
      </w:r>
      <w:r>
        <w:fldChar w:fldCharType="end"/>
      </w:r>
    </w:p>
    <w:p w14:paraId="7180C517" w14:textId="77777777" w:rsidR="00000000" w:rsidRDefault="00737B0C">
      <w:pPr>
        <w:pStyle w:val="TOC1"/>
        <w:tabs>
          <w:tab w:val="right" w:leader="dot" w:pos="8296"/>
        </w:tabs>
        <w:rPr>
          <w:rFonts w:ascii="Times New Roman" w:hAnsi="Times New Roman" w:cs="Times New Roman"/>
          <w:sz w:val="24"/>
          <w:szCs w:val="24"/>
        </w:rPr>
      </w:pPr>
      <w:r>
        <w:t xml:space="preserve">398. </w:t>
      </w:r>
      <w:r>
        <w:rPr>
          <w:rtl/>
        </w:rPr>
        <w:t>פגיעה בבית-קברות יהודי בעיר גרודנה</w:t>
      </w:r>
      <w:r>
        <w:t xml:space="preserve"> </w:t>
      </w:r>
      <w:r>
        <w:rPr>
          <w:rtl/>
        </w:rPr>
        <w:t>בבלרוס</w:t>
      </w:r>
      <w:r>
        <w:tab/>
      </w:r>
      <w:r>
        <w:fldChar w:fldCharType="begin"/>
      </w:r>
      <w:r>
        <w:instrText xml:space="preserve"> PAGEREF _Toc49055830 \h </w:instrText>
      </w:r>
      <w:r>
        <w:fldChar w:fldCharType="separate"/>
      </w:r>
      <w:r>
        <w:t>268</w:t>
      </w:r>
      <w:r>
        <w:fldChar w:fldCharType="end"/>
      </w:r>
    </w:p>
    <w:p w14:paraId="7415E848" w14:textId="77777777" w:rsidR="00000000" w:rsidRDefault="00737B0C">
      <w:pPr>
        <w:pStyle w:val="TOC1"/>
        <w:tabs>
          <w:tab w:val="right" w:leader="dot" w:pos="8296"/>
        </w:tabs>
        <w:rPr>
          <w:rFonts w:ascii="Times New Roman" w:hAnsi="Times New Roman" w:cs="Times New Roman"/>
          <w:sz w:val="24"/>
          <w:szCs w:val="24"/>
        </w:rPr>
      </w:pPr>
      <w:r>
        <w:t xml:space="preserve">244. </w:t>
      </w:r>
      <w:r>
        <w:rPr>
          <w:rtl/>
        </w:rPr>
        <w:t>נסיעות שרים לחוץ-לארץ</w:t>
      </w:r>
      <w:r>
        <w:tab/>
      </w:r>
      <w:r>
        <w:fldChar w:fldCharType="begin"/>
      </w:r>
      <w:r>
        <w:instrText xml:space="preserve"> PAGEREF _Toc49055831 \h </w:instrText>
      </w:r>
      <w:r>
        <w:fldChar w:fldCharType="separate"/>
      </w:r>
      <w:r>
        <w:t>269</w:t>
      </w:r>
      <w:r>
        <w:fldChar w:fldCharType="end"/>
      </w:r>
    </w:p>
    <w:p w14:paraId="077D05C6" w14:textId="77777777" w:rsidR="00000000" w:rsidRDefault="00737B0C">
      <w:pPr>
        <w:pStyle w:val="TOC1"/>
        <w:tabs>
          <w:tab w:val="right" w:leader="dot" w:pos="8296"/>
        </w:tabs>
        <w:rPr>
          <w:rFonts w:ascii="Times New Roman" w:hAnsi="Times New Roman" w:cs="Times New Roman"/>
          <w:sz w:val="24"/>
          <w:szCs w:val="24"/>
        </w:rPr>
      </w:pPr>
      <w:r>
        <w:t xml:space="preserve">292. </w:t>
      </w:r>
      <w:r>
        <w:rPr>
          <w:rtl/>
        </w:rPr>
        <w:t>פתיחת הר-הבית מחדש למבקרים יהודים</w:t>
      </w:r>
      <w:r>
        <w:tab/>
      </w:r>
      <w:r>
        <w:fldChar w:fldCharType="begin"/>
      </w:r>
      <w:r>
        <w:instrText xml:space="preserve"> PAGEREF _Toc49055832 \h </w:instrText>
      </w:r>
      <w:r>
        <w:fldChar w:fldCharType="separate"/>
      </w:r>
      <w:r>
        <w:t>270</w:t>
      </w:r>
      <w:r>
        <w:fldChar w:fldCharType="end"/>
      </w:r>
    </w:p>
    <w:p w14:paraId="62533AE5" w14:textId="77777777" w:rsidR="00000000" w:rsidRDefault="00737B0C">
      <w:pPr>
        <w:pStyle w:val="TOC1"/>
        <w:tabs>
          <w:tab w:val="right" w:leader="dot" w:pos="8296"/>
        </w:tabs>
        <w:rPr>
          <w:rFonts w:ascii="Times New Roman" w:hAnsi="Times New Roman" w:cs="Times New Roman"/>
          <w:sz w:val="24"/>
          <w:szCs w:val="24"/>
        </w:rPr>
      </w:pPr>
      <w:r>
        <w:t xml:space="preserve">311. </w:t>
      </w:r>
      <w:r>
        <w:rPr>
          <w:rtl/>
        </w:rPr>
        <w:t>הוועדה הבין-מפלגתית לנושא הנישואים האזרחיים</w:t>
      </w:r>
      <w:r>
        <w:tab/>
      </w:r>
      <w:r>
        <w:fldChar w:fldCharType="begin"/>
      </w:r>
      <w:r>
        <w:instrText xml:space="preserve"> PAGEREF _Toc49055833 \h </w:instrText>
      </w:r>
      <w:r>
        <w:fldChar w:fldCharType="separate"/>
      </w:r>
      <w:r>
        <w:t>271</w:t>
      </w:r>
      <w:r>
        <w:fldChar w:fldCharType="end"/>
      </w:r>
    </w:p>
    <w:p w14:paraId="2E074559" w14:textId="77777777" w:rsidR="00000000" w:rsidRDefault="00737B0C">
      <w:pPr>
        <w:pStyle w:val="TOC1"/>
        <w:tabs>
          <w:tab w:val="right" w:leader="dot" w:pos="8296"/>
        </w:tabs>
        <w:rPr>
          <w:rFonts w:ascii="Times New Roman" w:hAnsi="Times New Roman" w:cs="Times New Roman"/>
          <w:sz w:val="24"/>
          <w:szCs w:val="24"/>
        </w:rPr>
      </w:pPr>
      <w:r>
        <w:t xml:space="preserve">324. </w:t>
      </w:r>
      <w:r>
        <w:rPr>
          <w:rtl/>
        </w:rPr>
        <w:t>ביטול הקיצוץ למוסדות התרבות</w:t>
      </w:r>
      <w:r>
        <w:tab/>
      </w:r>
      <w:r>
        <w:fldChar w:fldCharType="begin"/>
      </w:r>
      <w:r>
        <w:instrText xml:space="preserve"> PAGEREF _Toc49055834 \h </w:instrText>
      </w:r>
      <w:r>
        <w:fldChar w:fldCharType="separate"/>
      </w:r>
      <w:r>
        <w:t>272</w:t>
      </w:r>
      <w:r>
        <w:fldChar w:fldCharType="end"/>
      </w:r>
    </w:p>
    <w:p w14:paraId="67FC3F39" w14:textId="77777777" w:rsidR="00000000" w:rsidRDefault="00737B0C">
      <w:pPr>
        <w:pStyle w:val="TOC1"/>
        <w:tabs>
          <w:tab w:val="right" w:leader="dot" w:pos="8296"/>
        </w:tabs>
        <w:rPr>
          <w:rFonts w:ascii="Times New Roman" w:hAnsi="Times New Roman" w:cs="Times New Roman"/>
          <w:sz w:val="24"/>
          <w:szCs w:val="24"/>
        </w:rPr>
      </w:pPr>
      <w:r>
        <w:t>37</w:t>
      </w:r>
      <w:r>
        <w:t xml:space="preserve">6. </w:t>
      </w:r>
      <w:r>
        <w:rPr>
          <w:rtl/>
        </w:rPr>
        <w:t>אסירים עם דם על הידיים</w:t>
      </w:r>
      <w:r>
        <w:tab/>
      </w:r>
      <w:r>
        <w:fldChar w:fldCharType="begin"/>
      </w:r>
      <w:r>
        <w:instrText xml:space="preserve"> PAGEREF _Toc49055835 \h </w:instrText>
      </w:r>
      <w:r>
        <w:fldChar w:fldCharType="separate"/>
      </w:r>
      <w:r>
        <w:t>273</w:t>
      </w:r>
      <w:r>
        <w:fldChar w:fldCharType="end"/>
      </w:r>
    </w:p>
    <w:p w14:paraId="53124A05" w14:textId="77777777" w:rsidR="00000000" w:rsidRDefault="00737B0C">
      <w:pPr>
        <w:pStyle w:val="TOC1"/>
        <w:tabs>
          <w:tab w:val="right" w:leader="dot" w:pos="8296"/>
        </w:tabs>
        <w:rPr>
          <w:rFonts w:ascii="Times New Roman" w:hAnsi="Times New Roman" w:cs="Times New Roman"/>
          <w:sz w:val="24"/>
          <w:szCs w:val="24"/>
        </w:rPr>
      </w:pPr>
      <w:r>
        <w:rPr>
          <w:rtl/>
        </w:rPr>
        <w:t>הצעת חוק עבודת נשים (תיקון</w:t>
      </w:r>
      <w:r>
        <w:t xml:space="preserve"> </w:t>
      </w:r>
      <w:r>
        <w:rPr>
          <w:rtl/>
        </w:rPr>
        <w:t xml:space="preserve">מס' 26) (הארכת חופשת לידה </w:t>
      </w:r>
      <w:r>
        <w:t xml:space="preserve"> </w:t>
      </w:r>
      <w:r>
        <w:rPr>
          <w:rtl/>
        </w:rPr>
        <w:t>בשל אשפוז יילוד), התשס"ג-‏2003</w:t>
      </w:r>
      <w:r>
        <w:tab/>
      </w:r>
      <w:r>
        <w:fldChar w:fldCharType="begin"/>
      </w:r>
      <w:r>
        <w:instrText xml:space="preserve"> PAGEREF _Toc49055836 \h </w:instrText>
      </w:r>
      <w:r>
        <w:fldChar w:fldCharType="separate"/>
      </w:r>
      <w:r>
        <w:t>275</w:t>
      </w:r>
      <w:r>
        <w:fldChar w:fldCharType="end"/>
      </w:r>
    </w:p>
    <w:p w14:paraId="7FAE7343" w14:textId="77777777" w:rsidR="00000000" w:rsidRDefault="00737B0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_Toc49055837 \h </w:instrText>
      </w:r>
      <w:r>
        <w:fldChar w:fldCharType="separate"/>
      </w:r>
      <w:r>
        <w:t>275</w:t>
      </w:r>
      <w:r>
        <w:fldChar w:fldCharType="end"/>
      </w:r>
    </w:p>
    <w:p w14:paraId="6288BC30" w14:textId="77777777" w:rsidR="00000000" w:rsidRDefault="00737B0C">
      <w:pPr>
        <w:pStyle w:val="TOC1"/>
        <w:tabs>
          <w:tab w:val="right" w:leader="dot" w:pos="8296"/>
        </w:tabs>
        <w:rPr>
          <w:rFonts w:ascii="Times New Roman" w:hAnsi="Times New Roman" w:cs="Times New Roman"/>
          <w:sz w:val="24"/>
          <w:szCs w:val="24"/>
        </w:rPr>
      </w:pPr>
      <w:r>
        <w:rPr>
          <w:rtl/>
        </w:rPr>
        <w:t>הצעת חוק קריאת שמות של מקו</w:t>
      </w:r>
      <w:r>
        <w:rPr>
          <w:rtl/>
        </w:rPr>
        <w:t xml:space="preserve">מות ציבוריים </w:t>
      </w:r>
      <w:r>
        <w:t xml:space="preserve"> </w:t>
      </w:r>
      <w:r>
        <w:rPr>
          <w:rtl/>
        </w:rPr>
        <w:t>ושינוים (תיקוני חקיקה), התשס"ג-2003</w:t>
      </w:r>
      <w:r>
        <w:tab/>
      </w:r>
      <w:r>
        <w:fldChar w:fldCharType="begin"/>
      </w:r>
      <w:r>
        <w:instrText xml:space="preserve"> PAGEREF _Toc49055838 \h </w:instrText>
      </w:r>
      <w:r>
        <w:fldChar w:fldCharType="separate"/>
      </w:r>
      <w:r>
        <w:t>277</w:t>
      </w:r>
      <w:r>
        <w:fldChar w:fldCharType="end"/>
      </w:r>
    </w:p>
    <w:p w14:paraId="32A8582D" w14:textId="77777777" w:rsidR="00000000" w:rsidRDefault="00737B0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_Toc49055839 \h </w:instrText>
      </w:r>
      <w:r>
        <w:fldChar w:fldCharType="separate"/>
      </w:r>
      <w:r>
        <w:t>277</w:t>
      </w:r>
      <w:r>
        <w:fldChar w:fldCharType="end"/>
      </w:r>
    </w:p>
    <w:p w14:paraId="7F4B8EE9" w14:textId="77777777" w:rsidR="00000000" w:rsidRDefault="00737B0C">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_Toc49055840 \h </w:instrText>
      </w:r>
      <w:r>
        <w:fldChar w:fldCharType="separate"/>
      </w:r>
      <w:r>
        <w:t>279</w:t>
      </w:r>
      <w:r>
        <w:fldChar w:fldCharType="end"/>
      </w:r>
    </w:p>
    <w:p w14:paraId="10B67550" w14:textId="77777777" w:rsidR="00000000" w:rsidRDefault="00737B0C">
      <w:pPr>
        <w:pStyle w:val="TOC1"/>
        <w:tabs>
          <w:tab w:val="right" w:leader="dot" w:pos="8296"/>
        </w:tabs>
        <w:rPr>
          <w:rFonts w:ascii="Times New Roman" w:hAnsi="Times New Roman" w:cs="Times New Roman"/>
          <w:sz w:val="24"/>
          <w:szCs w:val="24"/>
        </w:rPr>
      </w:pPr>
      <w:r>
        <w:t xml:space="preserve">22, 23. </w:t>
      </w:r>
      <w:r>
        <w:rPr>
          <w:rtl/>
        </w:rPr>
        <w:t>הקצאת תקציבים להתנחלויות</w:t>
      </w:r>
      <w:r>
        <w:tab/>
      </w:r>
      <w:r>
        <w:fldChar w:fldCharType="begin"/>
      </w:r>
      <w:r>
        <w:instrText xml:space="preserve"> PAGEREF _Toc49055841 \h </w:instrText>
      </w:r>
      <w:r>
        <w:fldChar w:fldCharType="separate"/>
      </w:r>
      <w:r>
        <w:t>279</w:t>
      </w:r>
      <w:r>
        <w:fldChar w:fldCharType="end"/>
      </w:r>
    </w:p>
    <w:p w14:paraId="42BF2A7F" w14:textId="77777777" w:rsidR="00000000" w:rsidRDefault="00737B0C">
      <w:pPr>
        <w:pStyle w:val="TOC1"/>
        <w:tabs>
          <w:tab w:val="right" w:leader="dot" w:pos="8296"/>
        </w:tabs>
        <w:rPr>
          <w:rFonts w:ascii="Times New Roman" w:hAnsi="Times New Roman" w:cs="Times New Roman"/>
          <w:sz w:val="24"/>
          <w:szCs w:val="24"/>
        </w:rPr>
      </w:pPr>
      <w:r>
        <w:t>3</w:t>
      </w:r>
      <w:r>
        <w:t xml:space="preserve">7. </w:t>
      </w:r>
      <w:r>
        <w:rPr>
          <w:rtl/>
        </w:rPr>
        <w:t>צו פינוי למשפחה במצוקה</w:t>
      </w:r>
      <w:r>
        <w:tab/>
      </w:r>
      <w:r>
        <w:fldChar w:fldCharType="begin"/>
      </w:r>
      <w:r>
        <w:instrText xml:space="preserve"> PAGEREF _Toc49055842 \h </w:instrText>
      </w:r>
      <w:r>
        <w:fldChar w:fldCharType="separate"/>
      </w:r>
      <w:r>
        <w:t>280</w:t>
      </w:r>
      <w:r>
        <w:fldChar w:fldCharType="end"/>
      </w:r>
    </w:p>
    <w:p w14:paraId="3ACE18F6" w14:textId="77777777" w:rsidR="00000000" w:rsidRDefault="00737B0C">
      <w:pPr>
        <w:pStyle w:val="TOC1"/>
        <w:tabs>
          <w:tab w:val="right" w:leader="dot" w:pos="8296"/>
        </w:tabs>
        <w:rPr>
          <w:rFonts w:ascii="Times New Roman" w:hAnsi="Times New Roman" w:cs="Times New Roman"/>
          <w:sz w:val="24"/>
          <w:szCs w:val="24"/>
        </w:rPr>
      </w:pPr>
      <w:r>
        <w:t xml:space="preserve">128. </w:t>
      </w:r>
      <w:r>
        <w:rPr>
          <w:rtl/>
        </w:rPr>
        <w:t>מכירת דירות דיור ציבורי</w:t>
      </w:r>
      <w:r>
        <w:tab/>
      </w:r>
      <w:r>
        <w:fldChar w:fldCharType="begin"/>
      </w:r>
      <w:r>
        <w:instrText xml:space="preserve"> PAGEREF _Toc49055843 \h </w:instrText>
      </w:r>
      <w:r>
        <w:fldChar w:fldCharType="separate"/>
      </w:r>
      <w:r>
        <w:t>281</w:t>
      </w:r>
      <w:r>
        <w:fldChar w:fldCharType="end"/>
      </w:r>
    </w:p>
    <w:p w14:paraId="0FA07282" w14:textId="77777777" w:rsidR="00000000" w:rsidRDefault="00737B0C">
      <w:pPr>
        <w:pStyle w:val="TOC1"/>
        <w:tabs>
          <w:tab w:val="right" w:leader="dot" w:pos="8296"/>
        </w:tabs>
        <w:rPr>
          <w:rFonts w:ascii="Times New Roman" w:hAnsi="Times New Roman" w:cs="Times New Roman"/>
          <w:sz w:val="24"/>
          <w:szCs w:val="24"/>
        </w:rPr>
      </w:pPr>
      <w:r>
        <w:t xml:space="preserve">298. </w:t>
      </w:r>
      <w:r>
        <w:rPr>
          <w:rtl/>
        </w:rPr>
        <w:t>שיפוץ דירות בדיור הציבורי</w:t>
      </w:r>
      <w:r>
        <w:tab/>
      </w:r>
      <w:r>
        <w:fldChar w:fldCharType="begin"/>
      </w:r>
      <w:r>
        <w:instrText xml:space="preserve"> PAGEREF _Toc49055844 \h </w:instrText>
      </w:r>
      <w:r>
        <w:fldChar w:fldCharType="separate"/>
      </w:r>
      <w:r>
        <w:t>282</w:t>
      </w:r>
      <w:r>
        <w:fldChar w:fldCharType="end"/>
      </w:r>
    </w:p>
    <w:p w14:paraId="1955903D" w14:textId="77777777" w:rsidR="00000000" w:rsidRDefault="00737B0C">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_Toc49055845 \h </w:instrText>
      </w:r>
      <w:r>
        <w:fldChar w:fldCharType="separate"/>
      </w:r>
      <w:r>
        <w:t>282</w:t>
      </w:r>
      <w:r>
        <w:fldChar w:fldCharType="end"/>
      </w:r>
    </w:p>
    <w:p w14:paraId="028B31AE" w14:textId="77777777" w:rsidR="00000000" w:rsidRDefault="00737B0C">
      <w:pPr>
        <w:pStyle w:val="TOC1"/>
        <w:tabs>
          <w:tab w:val="right" w:leader="dot" w:pos="8296"/>
        </w:tabs>
        <w:rPr>
          <w:rFonts w:ascii="Times New Roman" w:hAnsi="Times New Roman" w:cs="Times New Roman"/>
          <w:sz w:val="24"/>
          <w:szCs w:val="24"/>
        </w:rPr>
      </w:pPr>
      <w:r>
        <w:t xml:space="preserve">326. </w:t>
      </w:r>
      <w:r>
        <w:rPr>
          <w:rtl/>
        </w:rPr>
        <w:t>מציאת</w:t>
      </w:r>
      <w:r>
        <w:rPr>
          <w:rtl/>
        </w:rPr>
        <w:t xml:space="preserve"> פתרון דיור לאזרח מובטל</w:t>
      </w:r>
      <w:r>
        <w:tab/>
      </w:r>
      <w:r>
        <w:fldChar w:fldCharType="begin"/>
      </w:r>
      <w:r>
        <w:instrText xml:space="preserve"> PAGEREF _Toc49055846 \h </w:instrText>
      </w:r>
      <w:r>
        <w:fldChar w:fldCharType="separate"/>
      </w:r>
      <w:r>
        <w:t>283</w:t>
      </w:r>
      <w:r>
        <w:fldChar w:fldCharType="end"/>
      </w:r>
    </w:p>
    <w:p w14:paraId="30FD988F" w14:textId="77777777" w:rsidR="00000000" w:rsidRDefault="00737B0C">
      <w:pPr>
        <w:pStyle w:val="TOC1"/>
        <w:tabs>
          <w:tab w:val="right" w:leader="dot" w:pos="8296"/>
        </w:tabs>
        <w:rPr>
          <w:rFonts w:ascii="Times New Roman" w:hAnsi="Times New Roman" w:cs="Times New Roman"/>
          <w:sz w:val="24"/>
          <w:szCs w:val="24"/>
        </w:rPr>
      </w:pPr>
      <w:r>
        <w:t xml:space="preserve">509. </w:t>
      </w:r>
      <w:r>
        <w:rPr>
          <w:rtl/>
        </w:rPr>
        <w:t>רכישת דירות עבור זכאים</w:t>
      </w:r>
      <w:r>
        <w:tab/>
      </w:r>
      <w:r>
        <w:fldChar w:fldCharType="begin"/>
      </w:r>
      <w:r>
        <w:instrText xml:space="preserve"> PAGEREF _Toc49055847 \h </w:instrText>
      </w:r>
      <w:r>
        <w:fldChar w:fldCharType="separate"/>
      </w:r>
      <w:r>
        <w:t>284</w:t>
      </w:r>
      <w:r>
        <w:fldChar w:fldCharType="end"/>
      </w:r>
    </w:p>
    <w:p w14:paraId="0BD27036" w14:textId="77777777" w:rsidR="00000000" w:rsidRDefault="00737B0C">
      <w:pPr>
        <w:pStyle w:val="TOC1"/>
        <w:tabs>
          <w:tab w:val="right" w:leader="dot" w:pos="8296"/>
        </w:tabs>
        <w:rPr>
          <w:rFonts w:ascii="Times New Roman" w:hAnsi="Times New Roman" w:cs="Times New Roman"/>
          <w:sz w:val="24"/>
          <w:szCs w:val="24"/>
        </w:rPr>
      </w:pPr>
      <w:r>
        <w:t xml:space="preserve">556. </w:t>
      </w:r>
      <w:r>
        <w:rPr>
          <w:rtl/>
        </w:rPr>
        <w:t>ביטול מענק משרד השיכון</w:t>
      </w:r>
      <w:r>
        <w:tab/>
      </w:r>
      <w:r>
        <w:fldChar w:fldCharType="begin"/>
      </w:r>
      <w:r>
        <w:instrText xml:space="preserve"> PAGEREF _Toc49055848 \h </w:instrText>
      </w:r>
      <w:r>
        <w:fldChar w:fldCharType="separate"/>
      </w:r>
      <w:r>
        <w:t>285</w:t>
      </w:r>
      <w:r>
        <w:fldChar w:fldCharType="end"/>
      </w:r>
    </w:p>
    <w:p w14:paraId="23276BF6" w14:textId="77777777" w:rsidR="00000000" w:rsidRDefault="00737B0C">
      <w:pPr>
        <w:pStyle w:val="a"/>
        <w:jc w:val="center"/>
        <w:rPr>
          <w:rFonts w:hint="cs"/>
          <w:rtl/>
        </w:rPr>
      </w:pPr>
      <w:r>
        <w:rPr>
          <w:bCs/>
          <w:szCs w:val="36"/>
          <w:u w:val="single"/>
          <w:rtl/>
        </w:rPr>
        <w:fldChar w:fldCharType="end"/>
      </w:r>
    </w:p>
    <w:p w14:paraId="3A657384" w14:textId="77777777" w:rsidR="00000000" w:rsidRDefault="00737B0C">
      <w:pPr>
        <w:pStyle w:val="a"/>
        <w:rPr>
          <w:rFonts w:hint="cs"/>
          <w:rtl/>
        </w:rPr>
      </w:pPr>
      <w:r>
        <w:rPr>
          <w:rtl/>
        </w:rPr>
        <w:br w:type="page"/>
      </w:r>
    </w:p>
    <w:p w14:paraId="610D5CCD" w14:textId="77777777" w:rsidR="00000000" w:rsidRDefault="00737B0C">
      <w:pPr>
        <w:pStyle w:val="a"/>
        <w:rPr>
          <w:rtl/>
        </w:rPr>
      </w:pPr>
    </w:p>
    <w:p w14:paraId="58AE1A1C" w14:textId="77777777" w:rsidR="00000000" w:rsidRDefault="00737B0C">
      <w:pPr>
        <w:pStyle w:val="a"/>
        <w:rPr>
          <w:rFonts w:hint="cs"/>
          <w:b/>
          <w:bCs/>
          <w:rtl/>
        </w:rPr>
      </w:pPr>
      <w:r>
        <w:rPr>
          <w:rFonts w:hint="cs"/>
          <w:b/>
          <w:bCs/>
          <w:rtl/>
        </w:rPr>
        <w:t>חוברת י"ט</w:t>
      </w:r>
    </w:p>
    <w:p w14:paraId="2A2C84C2" w14:textId="77777777" w:rsidR="00000000" w:rsidRDefault="00737B0C">
      <w:pPr>
        <w:pStyle w:val="a"/>
        <w:rPr>
          <w:rFonts w:hint="cs"/>
          <w:b/>
          <w:bCs/>
          <w:rtl/>
        </w:rPr>
      </w:pPr>
      <w:r>
        <w:rPr>
          <w:rFonts w:hint="cs"/>
          <w:b/>
          <w:bCs/>
          <w:rtl/>
        </w:rPr>
        <w:t>ישיבה  נ"ב</w:t>
      </w:r>
    </w:p>
    <w:p w14:paraId="08EDBF20" w14:textId="77777777" w:rsidR="00000000" w:rsidRDefault="00737B0C">
      <w:pPr>
        <w:pStyle w:val="a"/>
        <w:rPr>
          <w:rtl/>
        </w:rPr>
      </w:pPr>
    </w:p>
    <w:p w14:paraId="23C9EE64" w14:textId="77777777" w:rsidR="00000000" w:rsidRDefault="00737B0C">
      <w:pPr>
        <w:pStyle w:val="a"/>
        <w:rPr>
          <w:rFonts w:hint="cs"/>
          <w:rtl/>
        </w:rPr>
      </w:pPr>
    </w:p>
    <w:p w14:paraId="14CB3BE9" w14:textId="77777777" w:rsidR="00000000" w:rsidRDefault="00737B0C">
      <w:pPr>
        <w:pStyle w:val="a"/>
        <w:rPr>
          <w:rtl/>
        </w:rPr>
      </w:pPr>
    </w:p>
    <w:p w14:paraId="53C61B5B" w14:textId="77777777" w:rsidR="00000000" w:rsidRDefault="00737B0C">
      <w:pPr>
        <w:pStyle w:val="a"/>
        <w:rPr>
          <w:rFonts w:hint="cs"/>
          <w:rtl/>
        </w:rPr>
      </w:pPr>
    </w:p>
    <w:p w14:paraId="7214575C" w14:textId="77777777" w:rsidR="00000000" w:rsidRDefault="00737B0C">
      <w:pPr>
        <w:pStyle w:val="a"/>
        <w:rPr>
          <w:rFonts w:hint="cs"/>
          <w:rtl/>
        </w:rPr>
      </w:pPr>
    </w:p>
    <w:p w14:paraId="11685471" w14:textId="77777777" w:rsidR="00000000" w:rsidRDefault="00737B0C">
      <w:pPr>
        <w:pStyle w:val="a"/>
        <w:rPr>
          <w:rFonts w:hint="cs"/>
          <w:rtl/>
        </w:rPr>
      </w:pPr>
    </w:p>
    <w:p w14:paraId="6A7C3BCE" w14:textId="77777777" w:rsidR="00000000" w:rsidRDefault="00737B0C">
      <w:pPr>
        <w:pStyle w:val="a"/>
        <w:rPr>
          <w:rFonts w:hint="cs"/>
          <w:rtl/>
        </w:rPr>
      </w:pPr>
    </w:p>
    <w:p w14:paraId="3B0F35FD" w14:textId="77777777" w:rsidR="00000000" w:rsidRDefault="00737B0C">
      <w:pPr>
        <w:pStyle w:val="a"/>
        <w:rPr>
          <w:rFonts w:hint="cs"/>
          <w:rtl/>
        </w:rPr>
      </w:pPr>
    </w:p>
    <w:p w14:paraId="5196F0D1" w14:textId="77777777" w:rsidR="00000000" w:rsidRDefault="00737B0C">
      <w:pPr>
        <w:pStyle w:val="a"/>
        <w:rPr>
          <w:rFonts w:hint="cs"/>
          <w:rtl/>
        </w:rPr>
      </w:pPr>
    </w:p>
    <w:p w14:paraId="26A16DD3" w14:textId="77777777" w:rsidR="00000000" w:rsidRDefault="00737B0C">
      <w:pPr>
        <w:pStyle w:val="a"/>
        <w:rPr>
          <w:rFonts w:hint="cs"/>
          <w:rtl/>
        </w:rPr>
      </w:pPr>
    </w:p>
    <w:p w14:paraId="19FF00B6" w14:textId="77777777" w:rsidR="00000000" w:rsidRDefault="00737B0C">
      <w:pPr>
        <w:pStyle w:val="a1"/>
        <w:bidi/>
        <w:rPr>
          <w:rFonts w:hint="cs"/>
          <w:rtl/>
        </w:rPr>
      </w:pPr>
      <w:r>
        <w:rPr>
          <w:rtl/>
        </w:rPr>
        <w:t>הישיבה ה</w:t>
      </w:r>
      <w:r>
        <w:rPr>
          <w:rFonts w:hint="cs"/>
          <w:rtl/>
        </w:rPr>
        <w:t>חמישים-ושתיים</w:t>
      </w:r>
      <w:r>
        <w:rPr>
          <w:rtl/>
        </w:rPr>
        <w:t xml:space="preserve"> של הכנסת ה</w:t>
      </w:r>
      <w:r>
        <w:rPr>
          <w:rFonts w:hint="cs"/>
          <w:rtl/>
        </w:rPr>
        <w:t>שש-עשרה</w:t>
      </w:r>
    </w:p>
    <w:p w14:paraId="66CAFD6A" w14:textId="77777777" w:rsidR="00000000" w:rsidRDefault="00737B0C">
      <w:pPr>
        <w:pStyle w:val="a2"/>
        <w:bidi/>
        <w:rPr>
          <w:rtl/>
        </w:rPr>
      </w:pPr>
      <w:r>
        <w:rPr>
          <w:rtl/>
        </w:rPr>
        <w:t>י</w:t>
      </w:r>
      <w:r>
        <w:rPr>
          <w:rtl/>
        </w:rPr>
        <w:t>ום רביעי,</w:t>
      </w:r>
      <w:r>
        <w:rPr>
          <w:rFonts w:hint="cs"/>
          <w:rtl/>
        </w:rPr>
        <w:t xml:space="preserve"> </w:t>
      </w:r>
      <w:r>
        <w:rPr>
          <w:rtl/>
        </w:rPr>
        <w:t xml:space="preserve">א' באב </w:t>
      </w:r>
      <w:r>
        <w:rPr>
          <w:rFonts w:hint="cs"/>
          <w:rtl/>
        </w:rPr>
        <w:t>ה</w:t>
      </w:r>
      <w:r>
        <w:rPr>
          <w:rtl/>
        </w:rPr>
        <w:t>תשס"ג (30 ביולי 2003)</w:t>
      </w:r>
    </w:p>
    <w:p w14:paraId="1468A74C" w14:textId="77777777" w:rsidR="00000000" w:rsidRDefault="00737B0C">
      <w:pPr>
        <w:pStyle w:val="a3"/>
        <w:bidi/>
        <w:rPr>
          <w:rtl/>
        </w:rPr>
      </w:pPr>
      <w:r>
        <w:rPr>
          <w:rtl/>
        </w:rPr>
        <w:t>ירושלים, הכנסת, שעה 16:00</w:t>
      </w:r>
    </w:p>
    <w:p w14:paraId="0DE6D5A5" w14:textId="77777777" w:rsidR="00000000" w:rsidRDefault="00737B0C">
      <w:pPr>
        <w:pStyle w:val="a"/>
        <w:rPr>
          <w:rFonts w:hint="cs"/>
          <w:rtl/>
        </w:rPr>
      </w:pPr>
    </w:p>
    <w:p w14:paraId="6B9ED5E8" w14:textId="77777777" w:rsidR="00000000" w:rsidRDefault="00737B0C">
      <w:pPr>
        <w:pStyle w:val="a"/>
        <w:rPr>
          <w:rFonts w:hint="cs"/>
          <w:rtl/>
        </w:rPr>
      </w:pPr>
    </w:p>
    <w:p w14:paraId="4781239C" w14:textId="77777777" w:rsidR="00000000" w:rsidRDefault="00737B0C">
      <w:pPr>
        <w:pStyle w:val="a"/>
        <w:rPr>
          <w:rFonts w:hint="cs"/>
          <w:rtl/>
        </w:rPr>
      </w:pPr>
    </w:p>
    <w:p w14:paraId="403FFB1A" w14:textId="77777777" w:rsidR="00000000" w:rsidRDefault="00737B0C">
      <w:pPr>
        <w:pStyle w:val="a"/>
        <w:rPr>
          <w:rFonts w:hint="cs"/>
          <w:rtl/>
        </w:rPr>
      </w:pPr>
    </w:p>
    <w:p w14:paraId="7190EFB5" w14:textId="77777777" w:rsidR="00000000" w:rsidRDefault="00737B0C">
      <w:pPr>
        <w:pStyle w:val="a"/>
        <w:rPr>
          <w:rFonts w:hint="cs"/>
          <w:rtl/>
        </w:rPr>
      </w:pPr>
    </w:p>
    <w:p w14:paraId="6048D5BC" w14:textId="77777777" w:rsidR="00000000" w:rsidRDefault="00737B0C">
      <w:pPr>
        <w:pStyle w:val="a"/>
        <w:rPr>
          <w:rFonts w:hint="cs"/>
          <w:rtl/>
        </w:rPr>
      </w:pPr>
    </w:p>
    <w:p w14:paraId="653C6530" w14:textId="77777777" w:rsidR="00000000" w:rsidRDefault="00737B0C">
      <w:pPr>
        <w:pStyle w:val="a"/>
        <w:rPr>
          <w:rFonts w:hint="cs"/>
          <w:rtl/>
        </w:rPr>
      </w:pPr>
    </w:p>
    <w:p w14:paraId="5902BEBF" w14:textId="77777777" w:rsidR="00000000" w:rsidRDefault="00737B0C">
      <w:pPr>
        <w:pStyle w:val="Subject"/>
        <w:rPr>
          <w:rFonts w:hint="cs"/>
          <w:rtl/>
        </w:rPr>
      </w:pPr>
      <w:bookmarkStart w:id="0" w:name="_Toc47678126"/>
      <w:bookmarkStart w:id="1" w:name="_Toc47682116"/>
      <w:bookmarkStart w:id="2" w:name="_Toc47868517"/>
      <w:bookmarkStart w:id="3" w:name="_Toc47869573"/>
      <w:bookmarkStart w:id="4" w:name="_Toc47869783"/>
      <w:bookmarkStart w:id="5" w:name="_Toc47869927"/>
      <w:bookmarkStart w:id="6" w:name="_Toc49055686"/>
      <w:r>
        <w:rPr>
          <w:rFonts w:hint="cs"/>
          <w:rtl/>
        </w:rPr>
        <w:t>מסמכים שהונחו על שולחן הכנסת</w:t>
      </w:r>
      <w:bookmarkEnd w:id="0"/>
      <w:bookmarkEnd w:id="1"/>
      <w:bookmarkEnd w:id="2"/>
      <w:bookmarkEnd w:id="3"/>
      <w:bookmarkEnd w:id="4"/>
      <w:bookmarkEnd w:id="5"/>
      <w:bookmarkEnd w:id="6"/>
    </w:p>
    <w:p w14:paraId="595C9D32" w14:textId="77777777" w:rsidR="00000000" w:rsidRDefault="00737B0C">
      <w:pPr>
        <w:pStyle w:val="ad"/>
        <w:rPr>
          <w:rFonts w:hint="cs"/>
          <w:rtl/>
        </w:rPr>
      </w:pPr>
    </w:p>
    <w:p w14:paraId="51077203" w14:textId="77777777" w:rsidR="00000000" w:rsidRDefault="00737B0C">
      <w:pPr>
        <w:pStyle w:val="ad"/>
        <w:rPr>
          <w:rtl/>
        </w:rPr>
      </w:pPr>
      <w:r>
        <w:rPr>
          <w:rtl/>
        </w:rPr>
        <w:t>היו"ר ראובן ריבלין:</w:t>
      </w:r>
    </w:p>
    <w:p w14:paraId="25ADB7AE" w14:textId="77777777" w:rsidR="00000000" w:rsidRDefault="00737B0C">
      <w:pPr>
        <w:pStyle w:val="a"/>
        <w:rPr>
          <w:rtl/>
        </w:rPr>
      </w:pPr>
    </w:p>
    <w:p w14:paraId="146C58D8" w14:textId="77777777" w:rsidR="00000000" w:rsidRDefault="00737B0C">
      <w:pPr>
        <w:pStyle w:val="a"/>
        <w:rPr>
          <w:rFonts w:hint="cs"/>
          <w:rtl/>
        </w:rPr>
      </w:pPr>
      <w:r>
        <w:rPr>
          <w:rFonts w:hint="cs"/>
          <w:rtl/>
        </w:rPr>
        <w:t xml:space="preserve">חברי הכנסת, היום א' באב התשס"ג, 30 בחודש יולי 2003 למניינם. אני מתכבד לפתוח את ישיבת הכנסת. </w:t>
      </w:r>
    </w:p>
    <w:p w14:paraId="1B9906A6" w14:textId="77777777" w:rsidR="00000000" w:rsidRDefault="00737B0C">
      <w:pPr>
        <w:pStyle w:val="a"/>
        <w:rPr>
          <w:rFonts w:hint="cs"/>
          <w:rtl/>
        </w:rPr>
      </w:pPr>
    </w:p>
    <w:p w14:paraId="58A0E046" w14:textId="77777777" w:rsidR="00000000" w:rsidRDefault="00737B0C">
      <w:pPr>
        <w:pStyle w:val="a"/>
        <w:rPr>
          <w:rFonts w:hint="cs"/>
          <w:rtl/>
        </w:rPr>
      </w:pPr>
      <w:r>
        <w:rPr>
          <w:rFonts w:hint="cs"/>
          <w:rtl/>
        </w:rPr>
        <w:t>הודעה למזכיר הכנסת.</w:t>
      </w:r>
    </w:p>
    <w:p w14:paraId="2EC8D2B2" w14:textId="77777777" w:rsidR="00000000" w:rsidRDefault="00737B0C">
      <w:pPr>
        <w:pStyle w:val="a"/>
        <w:rPr>
          <w:rFonts w:hint="cs"/>
          <w:rtl/>
        </w:rPr>
      </w:pPr>
    </w:p>
    <w:p w14:paraId="6947B467" w14:textId="77777777" w:rsidR="00000000" w:rsidRDefault="00737B0C">
      <w:pPr>
        <w:pStyle w:val="Speaker"/>
        <w:rPr>
          <w:rtl/>
        </w:rPr>
      </w:pPr>
      <w:bookmarkStart w:id="7" w:name="FS000000661T30_07_2003_16_38_17"/>
      <w:bookmarkStart w:id="8" w:name="_Toc47678127"/>
      <w:bookmarkStart w:id="9" w:name="_Toc49055687"/>
      <w:bookmarkEnd w:id="7"/>
      <w:r>
        <w:rPr>
          <w:rFonts w:hint="eastAsia"/>
          <w:rtl/>
        </w:rPr>
        <w:t>מזכיר</w:t>
      </w:r>
      <w:r>
        <w:rPr>
          <w:rtl/>
        </w:rPr>
        <w:t xml:space="preserve"> הכנסת אריה </w:t>
      </w:r>
      <w:r>
        <w:rPr>
          <w:rtl/>
        </w:rPr>
        <w:t>האן:</w:t>
      </w:r>
      <w:bookmarkEnd w:id="8"/>
      <w:bookmarkEnd w:id="9"/>
    </w:p>
    <w:p w14:paraId="7EE0C707" w14:textId="77777777" w:rsidR="00000000" w:rsidRDefault="00737B0C">
      <w:pPr>
        <w:pStyle w:val="a"/>
        <w:rPr>
          <w:rFonts w:hint="cs"/>
          <w:rtl/>
        </w:rPr>
      </w:pPr>
    </w:p>
    <w:p w14:paraId="1040622A" w14:textId="77777777" w:rsidR="00000000" w:rsidRDefault="00737B0C">
      <w:pPr>
        <w:pStyle w:val="a"/>
        <w:rPr>
          <w:rFonts w:hint="cs"/>
          <w:rtl/>
        </w:rPr>
      </w:pPr>
      <w:r>
        <w:rPr>
          <w:rFonts w:hint="cs"/>
          <w:rtl/>
        </w:rPr>
        <w:t xml:space="preserve">ברשות יושב-ראש הכנסת, הנני מתכבד להודיע, כי הונחו היום על שולחן הכנסת: </w:t>
      </w:r>
    </w:p>
    <w:p w14:paraId="11029A3C" w14:textId="77777777" w:rsidR="00000000" w:rsidRDefault="00737B0C">
      <w:pPr>
        <w:pStyle w:val="a"/>
        <w:rPr>
          <w:rFonts w:hint="cs"/>
          <w:rtl/>
        </w:rPr>
      </w:pPr>
    </w:p>
    <w:p w14:paraId="2BE3B362" w14:textId="77777777" w:rsidR="00000000" w:rsidRDefault="00737B0C">
      <w:pPr>
        <w:pStyle w:val="a"/>
        <w:rPr>
          <w:rFonts w:hint="cs"/>
          <w:rtl/>
        </w:rPr>
      </w:pPr>
      <w:r>
        <w:rPr>
          <w:rFonts w:hint="cs"/>
          <w:rtl/>
        </w:rPr>
        <w:t>מסקנות ועדת הכלכלה בעקבות דיון מהיר בנושא: קו רכבת תל-אביב</w:t>
      </w:r>
      <w:r>
        <w:rPr>
          <w:rtl/>
        </w:rPr>
        <w:t>—</w:t>
      </w:r>
      <w:r>
        <w:rPr>
          <w:rFonts w:hint="cs"/>
          <w:rtl/>
        </w:rPr>
        <w:t>אריאל; מסקנות ועדת העלייה, הקליטה והתפוצות בנושא: משבר העלייה לארץ. תודה רבה.</w:t>
      </w:r>
    </w:p>
    <w:p w14:paraId="59658A4C" w14:textId="77777777" w:rsidR="00000000" w:rsidRDefault="00737B0C">
      <w:pPr>
        <w:pStyle w:val="a"/>
        <w:rPr>
          <w:rFonts w:hint="cs"/>
          <w:rtl/>
        </w:rPr>
      </w:pPr>
    </w:p>
    <w:p w14:paraId="27775B54" w14:textId="77777777" w:rsidR="00000000" w:rsidRDefault="00737B0C">
      <w:pPr>
        <w:pStyle w:val="ad"/>
        <w:rPr>
          <w:rtl/>
        </w:rPr>
      </w:pPr>
      <w:r>
        <w:rPr>
          <w:rtl/>
        </w:rPr>
        <w:t>היו"ר ראובן ריבלין:</w:t>
      </w:r>
    </w:p>
    <w:p w14:paraId="28F77790" w14:textId="77777777" w:rsidR="00000000" w:rsidRDefault="00737B0C">
      <w:pPr>
        <w:pStyle w:val="a"/>
        <w:rPr>
          <w:rtl/>
        </w:rPr>
      </w:pPr>
    </w:p>
    <w:p w14:paraId="38B2A52E" w14:textId="77777777" w:rsidR="00000000" w:rsidRDefault="00737B0C">
      <w:pPr>
        <w:pStyle w:val="a"/>
        <w:rPr>
          <w:rFonts w:hint="cs"/>
          <w:rtl/>
        </w:rPr>
      </w:pPr>
      <w:r>
        <w:rPr>
          <w:rFonts w:hint="cs"/>
          <w:rtl/>
        </w:rPr>
        <w:t>תודה למזכיר הכנסת.</w:t>
      </w:r>
      <w:r>
        <w:rPr>
          <w:rFonts w:hint="cs"/>
          <w:rtl/>
        </w:rPr>
        <w:t xml:space="preserve"> לצערי, הודעתו היתה קצרה, לכן הרבה חברי הכנסת יפסידו. </w:t>
      </w:r>
    </w:p>
    <w:p w14:paraId="3877B5B2" w14:textId="77777777" w:rsidR="00000000" w:rsidRDefault="00737B0C">
      <w:pPr>
        <w:pStyle w:val="a"/>
        <w:rPr>
          <w:rFonts w:hint="cs"/>
          <w:rtl/>
        </w:rPr>
      </w:pPr>
      <w:r>
        <w:rPr>
          <w:rFonts w:hint="cs"/>
          <w:rtl/>
        </w:rPr>
        <w:t xml:space="preserve"> </w:t>
      </w:r>
    </w:p>
    <w:p w14:paraId="63823B4A" w14:textId="77777777" w:rsidR="00000000" w:rsidRDefault="00737B0C">
      <w:pPr>
        <w:pStyle w:val="Subject"/>
        <w:rPr>
          <w:rtl/>
        </w:rPr>
      </w:pPr>
    </w:p>
    <w:p w14:paraId="1629669E" w14:textId="77777777" w:rsidR="00000000" w:rsidRDefault="00737B0C">
      <w:pPr>
        <w:pStyle w:val="Subject"/>
        <w:rPr>
          <w:rFonts w:hint="cs"/>
          <w:rtl/>
        </w:rPr>
      </w:pPr>
      <w:bookmarkStart w:id="10" w:name="_Toc47678128"/>
      <w:bookmarkStart w:id="11" w:name="_Toc47682117"/>
      <w:bookmarkStart w:id="12" w:name="_Toc47868518"/>
      <w:bookmarkStart w:id="13" w:name="_Toc47869574"/>
      <w:bookmarkStart w:id="14" w:name="_Toc47869784"/>
      <w:bookmarkStart w:id="15" w:name="_Toc47869928"/>
      <w:bookmarkStart w:id="16" w:name="_Toc49055688"/>
      <w:r>
        <w:rPr>
          <w:rFonts w:hint="cs"/>
          <w:rtl/>
        </w:rPr>
        <w:t>עיכוב בניית גדר ההפרדה; הקמת גדר הפרדה</w:t>
      </w:r>
      <w:bookmarkEnd w:id="10"/>
      <w:bookmarkEnd w:id="11"/>
      <w:bookmarkEnd w:id="12"/>
      <w:bookmarkEnd w:id="13"/>
      <w:bookmarkEnd w:id="14"/>
      <w:bookmarkEnd w:id="15"/>
      <w:bookmarkEnd w:id="16"/>
      <w:r>
        <w:rPr>
          <w:rFonts w:hint="cs"/>
          <w:rtl/>
        </w:rPr>
        <w:t xml:space="preserve"> </w:t>
      </w:r>
    </w:p>
    <w:p w14:paraId="4D5281FB" w14:textId="77777777" w:rsidR="00000000" w:rsidRDefault="00737B0C">
      <w:pPr>
        <w:pStyle w:val="a"/>
        <w:ind w:firstLine="0"/>
        <w:rPr>
          <w:rFonts w:hint="cs"/>
          <w:rtl/>
        </w:rPr>
      </w:pPr>
      <w:r>
        <w:rPr>
          <w:rFonts w:hint="cs"/>
          <w:rtl/>
        </w:rPr>
        <w:t>["דברי הכנסת", חוב' י"ח, עמ' 4242.]</w:t>
      </w:r>
    </w:p>
    <w:p w14:paraId="71515811" w14:textId="77777777" w:rsidR="00000000" w:rsidRDefault="00737B0C">
      <w:pPr>
        <w:pStyle w:val="a"/>
        <w:rPr>
          <w:rFonts w:hint="cs"/>
          <w:rtl/>
        </w:rPr>
      </w:pPr>
    </w:p>
    <w:p w14:paraId="58AC74DE" w14:textId="77777777" w:rsidR="00000000" w:rsidRDefault="00737B0C">
      <w:pPr>
        <w:pStyle w:val="ad"/>
        <w:rPr>
          <w:rtl/>
        </w:rPr>
      </w:pPr>
      <w:r>
        <w:rPr>
          <w:rtl/>
        </w:rPr>
        <w:t>היו"ר ראובן ריבלין:</w:t>
      </w:r>
    </w:p>
    <w:p w14:paraId="6B0C49AE" w14:textId="77777777" w:rsidR="00000000" w:rsidRDefault="00737B0C">
      <w:pPr>
        <w:pStyle w:val="a"/>
        <w:rPr>
          <w:rtl/>
        </w:rPr>
      </w:pPr>
    </w:p>
    <w:p w14:paraId="51737AAA" w14:textId="77777777" w:rsidR="00000000" w:rsidRDefault="00737B0C">
      <w:pPr>
        <w:pStyle w:val="a"/>
        <w:rPr>
          <w:rFonts w:hint="cs"/>
          <w:rtl/>
        </w:rPr>
      </w:pPr>
      <w:r>
        <w:rPr>
          <w:rFonts w:hint="cs"/>
          <w:rtl/>
        </w:rPr>
        <w:t>אני מודיע לכם, רבותי חברי הכנסת, ולכל אלה ששומעים אותנו בחדריהם, אנחנו מתחילים בסדר-היום. הנושא הראש</w:t>
      </w:r>
      <w:r>
        <w:rPr>
          <w:rFonts w:hint="cs"/>
          <w:rtl/>
        </w:rPr>
        <w:t xml:space="preserve">ון: המשך הדיון המשולב בהצעה לסדר-היום של חברת הכנסת דליה איציק -  עיכוב בניית גדר ההפרדה, ובהצעה לסדר-היום של חבר הכנסת חיים רמון </w:t>
      </w:r>
      <w:r>
        <w:rPr>
          <w:rtl/>
        </w:rPr>
        <w:t>–</w:t>
      </w:r>
      <w:r>
        <w:rPr>
          <w:rFonts w:hint="cs"/>
          <w:rtl/>
        </w:rPr>
        <w:t xml:space="preserve"> הקמת גדר ההפרדה.</w:t>
      </w:r>
    </w:p>
    <w:p w14:paraId="5635BFAC" w14:textId="77777777" w:rsidR="00000000" w:rsidRDefault="00737B0C">
      <w:pPr>
        <w:pStyle w:val="a"/>
        <w:rPr>
          <w:rFonts w:hint="cs"/>
          <w:rtl/>
        </w:rPr>
      </w:pPr>
    </w:p>
    <w:p w14:paraId="6707033F" w14:textId="77777777" w:rsidR="00000000" w:rsidRDefault="00737B0C">
      <w:pPr>
        <w:pStyle w:val="a"/>
        <w:rPr>
          <w:rFonts w:hint="cs"/>
          <w:rtl/>
        </w:rPr>
      </w:pPr>
      <w:r>
        <w:rPr>
          <w:rFonts w:hint="cs"/>
          <w:rtl/>
        </w:rPr>
        <w:t xml:space="preserve">ראשון הדוברים - חבר הכנסת מאיר פרוש. אחריו </w:t>
      </w:r>
      <w:r>
        <w:rPr>
          <w:rtl/>
        </w:rPr>
        <w:t>–</w:t>
      </w:r>
      <w:r>
        <w:rPr>
          <w:rFonts w:hint="cs"/>
          <w:rtl/>
        </w:rPr>
        <w:t xml:space="preserve"> חברי הכנסת איתן כבל, דני יתום, מתן וילנאי, אלי אפללו, ג'מאל ז</w:t>
      </w:r>
      <w:r>
        <w:rPr>
          <w:rFonts w:hint="cs"/>
          <w:rtl/>
        </w:rPr>
        <w:t>חאלקה, שאול יהלום, אבשלום וילן, רשף חן, רוחמה אברהם, עזמי בשארה, יורי שטרן, רן כהן, ניסן סלומינסקי, זהבה גלאון, ישראל אייכלר, אברהם שוחט, איוב קרא, יולי אדלשטיין, עבד-אלמאלכ דהאמשה, עמרם מצנע, יאיר פרץ, טלב אלסאנע, אורי אריאל, משה גפני, מוחמד ברכה, אברהם ר</w:t>
      </w:r>
      <w:r>
        <w:rPr>
          <w:rFonts w:hint="cs"/>
          <w:rtl/>
        </w:rPr>
        <w:t>ביץ, נסים זאב, יוסי שריד, אורית נוקד, מיכאל רצון, מגלי והבה, אילן שלגי, ואסל טאהא, יחיאל חזן, דוד אזולאי, חמי דורון, קולט אביטל, חיים רמון, מלי פולישוק-בלוך, אופיר פינס, יעקב מרגי - היחיד שנמצא פה - וחיים אורון.</w:t>
      </w:r>
    </w:p>
    <w:p w14:paraId="131478F5" w14:textId="77777777" w:rsidR="00000000" w:rsidRDefault="00737B0C">
      <w:pPr>
        <w:pStyle w:val="a"/>
        <w:rPr>
          <w:rFonts w:hint="cs"/>
          <w:rtl/>
        </w:rPr>
      </w:pPr>
    </w:p>
    <w:p w14:paraId="13710627" w14:textId="77777777" w:rsidR="00000000" w:rsidRDefault="00737B0C">
      <w:pPr>
        <w:pStyle w:val="a"/>
        <w:rPr>
          <w:rFonts w:hint="cs"/>
          <w:rtl/>
        </w:rPr>
      </w:pPr>
      <w:r>
        <w:rPr>
          <w:rFonts w:hint="cs"/>
          <w:rtl/>
        </w:rPr>
        <w:t>רבותי, מי שלא יהיה באולם, כמובן לא ידבר ואנ</w:t>
      </w:r>
      <w:r>
        <w:rPr>
          <w:rFonts w:hint="cs"/>
          <w:rtl/>
        </w:rPr>
        <w:t>חנו נמשיך בסדר-היום. בבקשה, חבר הכנסת פרוש.</w:t>
      </w:r>
    </w:p>
    <w:p w14:paraId="7205D404" w14:textId="77777777" w:rsidR="00000000" w:rsidRDefault="00737B0C">
      <w:pPr>
        <w:pStyle w:val="a"/>
        <w:rPr>
          <w:rFonts w:hint="cs"/>
          <w:rtl/>
        </w:rPr>
      </w:pPr>
    </w:p>
    <w:p w14:paraId="64A39317" w14:textId="77777777" w:rsidR="00000000" w:rsidRDefault="00737B0C">
      <w:pPr>
        <w:pStyle w:val="Speaker"/>
        <w:rPr>
          <w:rtl/>
        </w:rPr>
      </w:pPr>
      <w:bookmarkStart w:id="17" w:name="FS000000563T30_07_2003_16_58_43"/>
      <w:bookmarkStart w:id="18" w:name="_Toc47678129"/>
      <w:bookmarkStart w:id="19" w:name="_Toc49055689"/>
      <w:bookmarkEnd w:id="17"/>
      <w:r>
        <w:rPr>
          <w:rFonts w:hint="eastAsia"/>
          <w:rtl/>
        </w:rPr>
        <w:t>מאיר</w:t>
      </w:r>
      <w:r>
        <w:rPr>
          <w:rtl/>
        </w:rPr>
        <w:t xml:space="preserve"> פרוש (יהדות התורה):</w:t>
      </w:r>
      <w:bookmarkEnd w:id="18"/>
      <w:bookmarkEnd w:id="19"/>
    </w:p>
    <w:p w14:paraId="724EBA16" w14:textId="77777777" w:rsidR="00000000" w:rsidRDefault="00737B0C">
      <w:pPr>
        <w:pStyle w:val="a"/>
        <w:rPr>
          <w:rFonts w:hint="cs"/>
          <w:rtl/>
        </w:rPr>
      </w:pPr>
    </w:p>
    <w:p w14:paraId="5145CAF0" w14:textId="77777777" w:rsidR="00000000" w:rsidRDefault="00737B0C">
      <w:pPr>
        <w:pStyle w:val="a"/>
        <w:rPr>
          <w:rFonts w:hint="cs"/>
          <w:rtl/>
        </w:rPr>
      </w:pPr>
      <w:r>
        <w:rPr>
          <w:rFonts w:hint="cs"/>
          <w:rtl/>
        </w:rPr>
        <w:t>אדוני היושב-ראש, חברי הכנסת, אנחנו מקיימים דיון על הקמת גדר הפרדה. אני לא יודע להגיד אם הממשלה בעד גדר הפרדה או נגד גדר הפרדה; אני יודע שבמשך תקופה ארוכה התנגד ראש הממשלה לגדר ההפרדה, ו</w:t>
      </w:r>
      <w:r>
        <w:rPr>
          <w:rFonts w:hint="cs"/>
          <w:rtl/>
        </w:rPr>
        <w:t xml:space="preserve">היום הוא מציג אותה כדבר חיוני ביותר שאי-אפשר בלעדיו. כך הוא הציג את זה גם בפני הנשיא בוש, שקובע לנו את הכול, כאן, במדינת ישראל. </w:t>
      </w:r>
    </w:p>
    <w:p w14:paraId="7D873738" w14:textId="77777777" w:rsidR="00000000" w:rsidRDefault="00737B0C">
      <w:pPr>
        <w:pStyle w:val="a"/>
        <w:rPr>
          <w:rFonts w:hint="cs"/>
          <w:rtl/>
        </w:rPr>
      </w:pPr>
    </w:p>
    <w:p w14:paraId="475E5DF9" w14:textId="77777777" w:rsidR="00000000" w:rsidRDefault="00737B0C">
      <w:pPr>
        <w:pStyle w:val="a"/>
        <w:rPr>
          <w:rFonts w:hint="cs"/>
          <w:rtl/>
        </w:rPr>
      </w:pPr>
      <w:r>
        <w:rPr>
          <w:rFonts w:hint="cs"/>
          <w:rtl/>
        </w:rPr>
        <w:t>אבל, אני רוצה לומר לך, אדוני היושב-ראש, אם בונים היום גדר הפרדה במדינת ישראל, ואם ראש הממשלה אומר שהוא רוצה לבנות גדר הפרדה, א</w:t>
      </w:r>
      <w:r>
        <w:rPr>
          <w:rFonts w:hint="cs"/>
          <w:rtl/>
        </w:rPr>
        <w:t>ז גדר ההפרדה שראש הממשלה בונה היום, זה הפרדה של הנושאים שקשורים לדת מהמדינה. יש מדינת ישראל, והיא נראית כמו הגרועות שבאומות, ומפרידים את כל נושא הדת מהמדינה. זו גדר ההפרדה שראש הממשלה בונה היום.</w:t>
      </w:r>
    </w:p>
    <w:p w14:paraId="0A47F267" w14:textId="77777777" w:rsidR="00000000" w:rsidRDefault="00737B0C">
      <w:pPr>
        <w:pStyle w:val="a"/>
        <w:rPr>
          <w:rFonts w:hint="cs"/>
          <w:rtl/>
        </w:rPr>
      </w:pPr>
    </w:p>
    <w:p w14:paraId="052AFDD6" w14:textId="77777777" w:rsidR="00000000" w:rsidRDefault="00737B0C">
      <w:pPr>
        <w:pStyle w:val="a"/>
        <w:rPr>
          <w:rFonts w:hint="cs"/>
          <w:rtl/>
        </w:rPr>
      </w:pPr>
      <w:r>
        <w:rPr>
          <w:rFonts w:hint="cs"/>
          <w:rtl/>
        </w:rPr>
        <w:t>יש לנו הנושא של השבת, וראש הממשלה חי לפי מה שהשרים שלו עושים</w:t>
      </w:r>
      <w:r>
        <w:rPr>
          <w:rFonts w:hint="cs"/>
          <w:rtl/>
        </w:rPr>
        <w:t xml:space="preserve">, מפרידים את נושא השבת הדתי מהמדינה. גורמים לכך שעוד מעט יהיו פה ספרי יוחסין, ויחלקו ויפרידו בין חלקים של אוכלוסייה לבין חלקים אחרים של אוכלוסייה. בעצם, ראש הממשלה בונה היום גדר הפרדה בין המגזר החרדי למגזר החילוני. </w:t>
      </w:r>
    </w:p>
    <w:p w14:paraId="5D58B8DB" w14:textId="77777777" w:rsidR="00000000" w:rsidRDefault="00737B0C">
      <w:pPr>
        <w:pStyle w:val="a"/>
        <w:rPr>
          <w:rFonts w:hint="cs"/>
          <w:rtl/>
        </w:rPr>
      </w:pPr>
    </w:p>
    <w:p w14:paraId="2FB899A7" w14:textId="77777777" w:rsidR="00000000" w:rsidRDefault="00737B0C">
      <w:pPr>
        <w:pStyle w:val="a"/>
        <w:rPr>
          <w:rFonts w:hint="cs"/>
          <w:rtl/>
        </w:rPr>
      </w:pPr>
      <w:r>
        <w:rPr>
          <w:rFonts w:hint="cs"/>
          <w:rtl/>
        </w:rPr>
        <w:t>אדוני היושב-ראש, יש עוד משהו שראש הממשל</w:t>
      </w:r>
      <w:r>
        <w:rPr>
          <w:rFonts w:hint="cs"/>
          <w:rtl/>
        </w:rPr>
        <w:t xml:space="preserve">ה בונה. הוא בונה גדר הפרדה בין העשירים במדינת ישראל לבין העניים. את העשירים הוא מטפח באמצעות שינוי - לשינוי חשובים מאוד העשירים. ראש הממשלה התחבר לשינוי ובונה גדר הפרדה בין העשירים ומזניח את העניים, ואפשר לצאת לרחוב ולשאול את זה. </w:t>
      </w:r>
    </w:p>
    <w:p w14:paraId="57EB6B51" w14:textId="77777777" w:rsidR="00000000" w:rsidRDefault="00737B0C">
      <w:pPr>
        <w:pStyle w:val="a"/>
        <w:rPr>
          <w:rFonts w:hint="cs"/>
          <w:rtl/>
        </w:rPr>
      </w:pPr>
    </w:p>
    <w:p w14:paraId="7D80DF7C" w14:textId="77777777" w:rsidR="00000000" w:rsidRDefault="00737B0C">
      <w:pPr>
        <w:pStyle w:val="a"/>
        <w:rPr>
          <w:rFonts w:hint="cs"/>
          <w:rtl/>
        </w:rPr>
      </w:pPr>
      <w:r>
        <w:rPr>
          <w:rFonts w:hint="cs"/>
          <w:rtl/>
        </w:rPr>
        <w:t>ראש הממשלה בונה גדר הפרד</w:t>
      </w:r>
      <w:r>
        <w:rPr>
          <w:rFonts w:hint="cs"/>
          <w:rtl/>
        </w:rPr>
        <w:t>ה ומפריד בין ילד לילד. יש הבדל, אם זו לידה ראשונה במשפחה ונולד הילד הראשון, והאם מקבלת  מענק לידה - אתמול דיברו גם על תוספת של 200 שקל למענק לידה  בלידה שנייה. אבל ברור שראש הממשלה בונה גדר של משפחה שיש לה ילד וכלב, ילד אחד, שני ילדים, מול  משפחה שיש לה יל</w:t>
      </w:r>
      <w:r>
        <w:rPr>
          <w:rFonts w:hint="cs"/>
          <w:rtl/>
        </w:rPr>
        <w:t>ד שלישי, רביעי, חמישי וכן הלאה. ראש הממשלה בונה גדר הפרדה ואומר: המשפחות עם ילד או שניים או ילד וכלב יקבלו מענקי לידה, והמשפחות האחרות לא יקבלו.</w:t>
      </w:r>
    </w:p>
    <w:p w14:paraId="540A88D0" w14:textId="77777777" w:rsidR="00000000" w:rsidRDefault="00737B0C">
      <w:pPr>
        <w:pStyle w:val="a"/>
        <w:rPr>
          <w:rFonts w:hint="cs"/>
          <w:rtl/>
        </w:rPr>
      </w:pPr>
    </w:p>
    <w:p w14:paraId="332F7BA4" w14:textId="77777777" w:rsidR="00000000" w:rsidRDefault="00737B0C">
      <w:pPr>
        <w:pStyle w:val="a"/>
        <w:rPr>
          <w:rFonts w:hint="cs"/>
          <w:rtl/>
        </w:rPr>
      </w:pPr>
      <w:r>
        <w:rPr>
          <w:rFonts w:hint="cs"/>
          <w:rtl/>
        </w:rPr>
        <w:t>ראש הממשלה בעצם מפריד בין האוכלוסיות, כמו שאמרתי קודם. הוא מפריד בין חלקי האוכלוסיות. יש חלק של האוכלוסייה שקו</w:t>
      </w:r>
      <w:r>
        <w:rPr>
          <w:rFonts w:hint="cs"/>
          <w:rtl/>
        </w:rPr>
        <w:t xml:space="preserve">ראים לו השינקינאים, הנהנתנים האלו, ויש האוכלוסייה מהשכבות החלשות, העניים, אלה בעלי האמונה, הדתיים, שומרי המסורת, שומרי הדת, שומרי המצוות, וראש הממשלה מפריד ביניהם ובונה את גדר ההפרדה. </w:t>
      </w:r>
    </w:p>
    <w:p w14:paraId="3FA70185" w14:textId="77777777" w:rsidR="00000000" w:rsidRDefault="00737B0C">
      <w:pPr>
        <w:pStyle w:val="a"/>
        <w:rPr>
          <w:rFonts w:hint="cs"/>
          <w:rtl/>
        </w:rPr>
      </w:pPr>
    </w:p>
    <w:p w14:paraId="04F214FA" w14:textId="77777777" w:rsidR="00000000" w:rsidRDefault="00737B0C">
      <w:pPr>
        <w:pStyle w:val="a"/>
        <w:rPr>
          <w:rFonts w:hint="cs"/>
          <w:rtl/>
        </w:rPr>
      </w:pPr>
      <w:r>
        <w:rPr>
          <w:rFonts w:hint="cs"/>
          <w:rtl/>
        </w:rPr>
        <w:t>ראש הממשלה גם בונה גדר הפרדה בין תייר לתייר. מי שבא ללמוד פה, אם הוא ב</w:t>
      </w:r>
      <w:r>
        <w:rPr>
          <w:rFonts w:hint="cs"/>
          <w:rtl/>
        </w:rPr>
        <w:t xml:space="preserve">ן ישיבה, הוא לא מקבל תקצוב מהמדינה. רצו לבטל לגמרי את התקציב הזה. אז אני שואל אותך, אדוני היושב-ראש, אנחנו בונים פה גדר הפרדה ומתדיינים על גדר הפרדה בין הישראלים לפלסטינים? </w:t>
      </w:r>
    </w:p>
    <w:p w14:paraId="561B5D23" w14:textId="77777777" w:rsidR="00000000" w:rsidRDefault="00737B0C">
      <w:pPr>
        <w:pStyle w:val="a"/>
        <w:rPr>
          <w:rFonts w:hint="cs"/>
          <w:rtl/>
        </w:rPr>
      </w:pPr>
    </w:p>
    <w:p w14:paraId="72D0E8E5" w14:textId="77777777" w:rsidR="00000000" w:rsidRDefault="00737B0C">
      <w:pPr>
        <w:pStyle w:val="a"/>
        <w:rPr>
          <w:rFonts w:hint="cs"/>
          <w:rtl/>
        </w:rPr>
      </w:pPr>
      <w:r>
        <w:rPr>
          <w:rFonts w:hint="cs"/>
          <w:rtl/>
        </w:rPr>
        <w:t>אני מאשים היום את ראש הממשלה שבונה גדר הפרדה בין משפחות עניות למשפחות עשירות, בין</w:t>
      </w:r>
      <w:r>
        <w:rPr>
          <w:rFonts w:hint="cs"/>
          <w:rtl/>
        </w:rPr>
        <w:t xml:space="preserve"> משפחות שיש להן ילד וכלב למשפחות ברוכות ילדים, בין עשירים לעניים. הוא בונה גדר הפרדה בין הדת למדינה, ואני חושב שאת הגדר הזאת, בסופו של דבר, לא נקים - לא ניתן לו, ונהרוס אותה.</w:t>
      </w:r>
    </w:p>
    <w:p w14:paraId="53838995" w14:textId="77777777" w:rsidR="00000000" w:rsidRDefault="00737B0C">
      <w:pPr>
        <w:pStyle w:val="a"/>
        <w:rPr>
          <w:rFonts w:hint="cs"/>
          <w:rtl/>
        </w:rPr>
      </w:pPr>
    </w:p>
    <w:p w14:paraId="784204A6" w14:textId="77777777" w:rsidR="00000000" w:rsidRDefault="00737B0C">
      <w:pPr>
        <w:pStyle w:val="ad"/>
        <w:rPr>
          <w:rtl/>
        </w:rPr>
      </w:pPr>
      <w:r>
        <w:rPr>
          <w:rFonts w:hint="eastAsia"/>
          <w:rtl/>
        </w:rPr>
        <w:t>היו</w:t>
      </w:r>
      <w:r>
        <w:rPr>
          <w:rtl/>
        </w:rPr>
        <w:t>"ר ראובן ריבלין:</w:t>
      </w:r>
    </w:p>
    <w:p w14:paraId="17B9473F" w14:textId="77777777" w:rsidR="00000000" w:rsidRDefault="00737B0C">
      <w:pPr>
        <w:pStyle w:val="a"/>
        <w:rPr>
          <w:rFonts w:hint="cs"/>
          <w:rtl/>
        </w:rPr>
      </w:pPr>
    </w:p>
    <w:p w14:paraId="39EF07F1" w14:textId="77777777" w:rsidR="00000000" w:rsidRDefault="00737B0C">
      <w:pPr>
        <w:pStyle w:val="a"/>
        <w:rPr>
          <w:rFonts w:hint="cs"/>
          <w:rtl/>
        </w:rPr>
      </w:pPr>
      <w:r>
        <w:rPr>
          <w:rFonts w:hint="cs"/>
          <w:rtl/>
        </w:rPr>
        <w:t xml:space="preserve">תודה לחבר הכנסת מאיר פרוש. חבר הכנסת איתן כבל - אינו נוכח; </w:t>
      </w:r>
      <w:r>
        <w:rPr>
          <w:rFonts w:hint="cs"/>
          <w:rtl/>
        </w:rPr>
        <w:t xml:space="preserve">חבר הכנסת דני יתום - אינו נוכח; חבר הכנסת מתן וילנאי - אינו נוכח. חבר הכנסת אלי אפללו, בבקשה, שלוש דקות עומדות לרשות אדוני. </w:t>
      </w:r>
    </w:p>
    <w:p w14:paraId="22106A0A" w14:textId="77777777" w:rsidR="00000000" w:rsidRDefault="00737B0C">
      <w:pPr>
        <w:pStyle w:val="a"/>
        <w:rPr>
          <w:rFonts w:hint="cs"/>
          <w:rtl/>
        </w:rPr>
      </w:pPr>
    </w:p>
    <w:p w14:paraId="6AC0D207" w14:textId="77777777" w:rsidR="00000000" w:rsidRDefault="00737B0C">
      <w:pPr>
        <w:pStyle w:val="Speaker"/>
        <w:rPr>
          <w:rtl/>
        </w:rPr>
      </w:pPr>
      <w:bookmarkStart w:id="20" w:name="FS000001033T30_07_2003_17_19_26"/>
      <w:bookmarkEnd w:id="20"/>
    </w:p>
    <w:p w14:paraId="024652EE" w14:textId="77777777" w:rsidR="00000000" w:rsidRDefault="00737B0C">
      <w:pPr>
        <w:pStyle w:val="Speaker"/>
        <w:rPr>
          <w:rtl/>
        </w:rPr>
      </w:pPr>
      <w:bookmarkStart w:id="21" w:name="_Toc47678130"/>
      <w:bookmarkStart w:id="22" w:name="_Toc49055690"/>
      <w:r>
        <w:rPr>
          <w:rFonts w:hint="eastAsia"/>
          <w:rtl/>
        </w:rPr>
        <w:t>אלי</w:t>
      </w:r>
      <w:r>
        <w:rPr>
          <w:rtl/>
        </w:rPr>
        <w:t xml:space="preserve"> אפללו (הליכוד):</w:t>
      </w:r>
      <w:bookmarkEnd w:id="21"/>
      <w:bookmarkEnd w:id="22"/>
    </w:p>
    <w:p w14:paraId="5EE815A7" w14:textId="77777777" w:rsidR="00000000" w:rsidRDefault="00737B0C">
      <w:pPr>
        <w:pStyle w:val="a"/>
        <w:rPr>
          <w:rFonts w:hint="cs"/>
          <w:rtl/>
        </w:rPr>
      </w:pPr>
    </w:p>
    <w:p w14:paraId="0893936C" w14:textId="77777777" w:rsidR="00000000" w:rsidRDefault="00737B0C">
      <w:pPr>
        <w:pStyle w:val="a"/>
        <w:rPr>
          <w:rFonts w:hint="cs"/>
          <w:rtl/>
        </w:rPr>
      </w:pPr>
      <w:r>
        <w:rPr>
          <w:rFonts w:hint="cs"/>
          <w:rtl/>
        </w:rPr>
        <w:t>אדוני היושב-ראש, חברי כנסת נכבדים, האמת היא שאני מאוד מתלבט ואיני יודע, אדוני היושב-ראש, אם הגדר טובה לנו או</w:t>
      </w:r>
      <w:r>
        <w:rPr>
          <w:rFonts w:hint="cs"/>
          <w:rtl/>
        </w:rPr>
        <w:t xml:space="preserve"> לא טובה לנו. אבל דבר אחד יש לי להגיד בנושא של הגדר, והוא, שיש קטעים בגדר</w:t>
      </w:r>
      <w:r>
        <w:rPr>
          <w:rtl/>
        </w:rPr>
        <w:t xml:space="preserve"> </w:t>
      </w:r>
      <w:r>
        <w:rPr>
          <w:rFonts w:hint="cs"/>
          <w:rtl/>
        </w:rPr>
        <w:t xml:space="preserve">שיש עליהם קונסנזוס, והקטע שבחבל-תענך, שיש עליו קונסנזוס, אני מקווה שייתן יותר ביטחון באזור הזה. לו היתה הגדר קיימת שם לפני כן, היה נמנע הרג של בני-אדם ממושבי התענך. אני בטוח. </w:t>
      </w:r>
    </w:p>
    <w:p w14:paraId="208B41FF" w14:textId="77777777" w:rsidR="00000000" w:rsidRDefault="00737B0C">
      <w:pPr>
        <w:pStyle w:val="a"/>
        <w:rPr>
          <w:rFonts w:hint="cs"/>
          <w:rtl/>
        </w:rPr>
      </w:pPr>
    </w:p>
    <w:p w14:paraId="196F8A1D" w14:textId="77777777" w:rsidR="00000000" w:rsidRDefault="00737B0C">
      <w:pPr>
        <w:pStyle w:val="a"/>
        <w:rPr>
          <w:rFonts w:hint="cs"/>
          <w:rtl/>
        </w:rPr>
      </w:pPr>
      <w:r>
        <w:rPr>
          <w:rFonts w:hint="cs"/>
          <w:rtl/>
        </w:rPr>
        <w:t>אבל ה</w:t>
      </w:r>
      <w:r>
        <w:rPr>
          <w:rFonts w:hint="cs"/>
          <w:rtl/>
        </w:rPr>
        <w:t xml:space="preserve">מצב המדיני מתקדם לתהליך של שלום, כך אני מקווה; שלום לא צריך גדרות, צריך לרצות שיהיה בינינו שלום. כדי להבין את התהליך הזה, אם בעד או לא, השאלה שנשאלת היא, האם באמת הרשות הפלסטינית רוצה שלום אמיתי. אני רואה את הנכונות מצד הממשלה, מצד ראש הממשלה, שעושה כמיטב </w:t>
      </w:r>
      <w:r>
        <w:rPr>
          <w:rFonts w:hint="cs"/>
          <w:rtl/>
        </w:rPr>
        <w:t xml:space="preserve">יכולתו, ונותן אמון, ומנסה להחזיר אמון בינינו לבין העם הפלסטיני. הוא אמר דברים מאוד קשים, גם לי היה קשה לשמוע אותם, ולכל אחד אחר בליכוד היה קשה לשמוע את הדברים שהוא אמר, והוא הולך בדרך שמנוגדת לדרכם של רבים מאתנו בליכוד. </w:t>
      </w:r>
    </w:p>
    <w:p w14:paraId="67123008" w14:textId="77777777" w:rsidR="00000000" w:rsidRDefault="00737B0C">
      <w:pPr>
        <w:pStyle w:val="a"/>
        <w:rPr>
          <w:rFonts w:hint="cs"/>
          <w:rtl/>
        </w:rPr>
      </w:pPr>
    </w:p>
    <w:p w14:paraId="3FC99745" w14:textId="77777777" w:rsidR="00000000" w:rsidRDefault="00737B0C">
      <w:pPr>
        <w:pStyle w:val="a"/>
        <w:rPr>
          <w:rFonts w:hint="cs"/>
          <w:rtl/>
        </w:rPr>
      </w:pPr>
      <w:r>
        <w:rPr>
          <w:rFonts w:hint="cs"/>
          <w:rtl/>
        </w:rPr>
        <w:t>אבל אני מקווה ומצפה שהרשות הפלסטינ</w:t>
      </w:r>
      <w:r>
        <w:rPr>
          <w:rFonts w:hint="cs"/>
          <w:rtl/>
        </w:rPr>
        <w:t>ית תושיט באמת יד לשלום, לקראת מהלך אסטרטגי, ותבין שאין מנצחים במלחמה, ובמקום ללמד את הדור הבא להיות שהידים, לחנך אותם לקראת שלום אמיתי ואחווה. לכך אני מצפה מהצד השני.</w:t>
      </w:r>
    </w:p>
    <w:p w14:paraId="33BD0F47" w14:textId="77777777" w:rsidR="00000000" w:rsidRDefault="00737B0C">
      <w:pPr>
        <w:pStyle w:val="a"/>
        <w:rPr>
          <w:rFonts w:hint="cs"/>
          <w:rtl/>
        </w:rPr>
      </w:pPr>
    </w:p>
    <w:p w14:paraId="76FFEF21" w14:textId="77777777" w:rsidR="00000000" w:rsidRDefault="00737B0C">
      <w:pPr>
        <w:pStyle w:val="a"/>
        <w:rPr>
          <w:rFonts w:hint="cs"/>
          <w:rtl/>
        </w:rPr>
      </w:pPr>
      <w:r>
        <w:rPr>
          <w:rFonts w:hint="cs"/>
          <w:rtl/>
        </w:rPr>
        <w:t>גם מעצמנו אנחנו צריכים לצפות, ולקוות שניתן קצת אמון הדדי. אני בטוח שבדרך הזאת, כל גדר או</w:t>
      </w:r>
      <w:r>
        <w:rPr>
          <w:rFonts w:hint="cs"/>
          <w:rtl/>
        </w:rPr>
        <w:t xml:space="preserve"> כל מחסום לא יעזרו כשיש בלבנו אי-אמון האחד כלפי שני. הגדר האמיתית ומה שיחסום זה האמון האחד בשני. אני מודה לך, אדוני היושב-ראש. </w:t>
      </w:r>
    </w:p>
    <w:p w14:paraId="5385CB1C" w14:textId="77777777" w:rsidR="00000000" w:rsidRDefault="00737B0C">
      <w:pPr>
        <w:pStyle w:val="a"/>
        <w:rPr>
          <w:rFonts w:hint="cs"/>
          <w:rtl/>
        </w:rPr>
      </w:pPr>
    </w:p>
    <w:p w14:paraId="4ECDD068" w14:textId="77777777" w:rsidR="00000000" w:rsidRDefault="00737B0C">
      <w:pPr>
        <w:pStyle w:val="ad"/>
        <w:rPr>
          <w:rtl/>
        </w:rPr>
      </w:pPr>
      <w:r>
        <w:rPr>
          <w:rtl/>
        </w:rPr>
        <w:t>היו"ר ראובן ריבלין:</w:t>
      </w:r>
    </w:p>
    <w:p w14:paraId="48C0FA73" w14:textId="77777777" w:rsidR="00000000" w:rsidRDefault="00737B0C">
      <w:pPr>
        <w:pStyle w:val="a"/>
        <w:rPr>
          <w:rFonts w:hint="cs"/>
          <w:rtl/>
        </w:rPr>
      </w:pPr>
    </w:p>
    <w:p w14:paraId="2E54F15C" w14:textId="77777777" w:rsidR="00000000" w:rsidRDefault="00737B0C">
      <w:pPr>
        <w:pStyle w:val="a"/>
        <w:rPr>
          <w:rFonts w:hint="cs"/>
          <w:rtl/>
        </w:rPr>
      </w:pPr>
      <w:r>
        <w:rPr>
          <w:rFonts w:hint="cs"/>
          <w:rtl/>
        </w:rPr>
        <w:t>תודה רבה לחבר הכנסת אפללו. חבר הכנסת ג'מאל זחאלקה - אינו נוכח. חבר הכנסת אבשלום וילן, בבקשה, גם לרשות אדונ</w:t>
      </w:r>
      <w:r>
        <w:rPr>
          <w:rFonts w:hint="cs"/>
          <w:rtl/>
        </w:rPr>
        <w:t xml:space="preserve">י שלוש דקות מלאות. </w:t>
      </w:r>
    </w:p>
    <w:p w14:paraId="0BBC1943" w14:textId="77777777" w:rsidR="00000000" w:rsidRDefault="00737B0C">
      <w:pPr>
        <w:pStyle w:val="a"/>
        <w:rPr>
          <w:rFonts w:hint="cs"/>
          <w:rtl/>
        </w:rPr>
      </w:pPr>
    </w:p>
    <w:p w14:paraId="4A21D3B7" w14:textId="77777777" w:rsidR="00000000" w:rsidRDefault="00737B0C">
      <w:pPr>
        <w:pStyle w:val="ac"/>
        <w:rPr>
          <w:rtl/>
        </w:rPr>
      </w:pPr>
      <w:r>
        <w:rPr>
          <w:rFonts w:hint="eastAsia"/>
          <w:rtl/>
        </w:rPr>
        <w:t>קריאה</w:t>
      </w:r>
      <w:r>
        <w:rPr>
          <w:rtl/>
        </w:rPr>
        <w:t>:</w:t>
      </w:r>
    </w:p>
    <w:p w14:paraId="0EC3EC0D" w14:textId="77777777" w:rsidR="00000000" w:rsidRDefault="00737B0C">
      <w:pPr>
        <w:pStyle w:val="a"/>
        <w:rPr>
          <w:rFonts w:hint="cs"/>
          <w:rtl/>
        </w:rPr>
      </w:pPr>
    </w:p>
    <w:p w14:paraId="0D4356AA" w14:textId="77777777" w:rsidR="00000000" w:rsidRDefault="00737B0C">
      <w:pPr>
        <w:pStyle w:val="a"/>
        <w:rPr>
          <w:rFonts w:hint="cs"/>
          <w:rtl/>
        </w:rPr>
      </w:pPr>
      <w:r>
        <w:rPr>
          <w:rFonts w:hint="cs"/>
          <w:rtl/>
        </w:rPr>
        <w:t>מי אחריו?</w:t>
      </w:r>
    </w:p>
    <w:p w14:paraId="6B60641D" w14:textId="77777777" w:rsidR="00000000" w:rsidRDefault="00737B0C">
      <w:pPr>
        <w:pStyle w:val="a"/>
        <w:rPr>
          <w:rFonts w:hint="cs"/>
          <w:rtl/>
        </w:rPr>
      </w:pPr>
    </w:p>
    <w:p w14:paraId="6BED9AC1" w14:textId="77777777" w:rsidR="00000000" w:rsidRDefault="00737B0C">
      <w:pPr>
        <w:pStyle w:val="ad"/>
        <w:rPr>
          <w:rtl/>
        </w:rPr>
      </w:pPr>
      <w:r>
        <w:rPr>
          <w:rtl/>
        </w:rPr>
        <w:t>היו"ר ראובן ריבלין:</w:t>
      </w:r>
    </w:p>
    <w:p w14:paraId="1556BF73" w14:textId="77777777" w:rsidR="00000000" w:rsidRDefault="00737B0C">
      <w:pPr>
        <w:pStyle w:val="a"/>
        <w:rPr>
          <w:rtl/>
        </w:rPr>
      </w:pPr>
    </w:p>
    <w:p w14:paraId="3BFB5075" w14:textId="77777777" w:rsidR="00000000" w:rsidRDefault="00737B0C">
      <w:pPr>
        <w:pStyle w:val="a"/>
        <w:rPr>
          <w:rFonts w:hint="cs"/>
          <w:rtl/>
        </w:rPr>
      </w:pPr>
      <w:r>
        <w:rPr>
          <w:rFonts w:hint="cs"/>
          <w:rtl/>
        </w:rPr>
        <w:t>אחריו רבים: חבר הכנסת רשף חן - אינו נוכח; חברת הכנסת רוחמה אברהם - אינה נוכחת; חברי הכנסת עזמי בשארה, יורי שטרן, רן כהן, ניסן סלומינסקי, זהבה גלאון, ישראל אייכלר, אילן ליבוביץ, אברהם שוחט, איוב ק</w:t>
      </w:r>
      <w:r>
        <w:rPr>
          <w:rFonts w:hint="cs"/>
          <w:rtl/>
        </w:rPr>
        <w:t>רא, יולי אדלשטיין. אתה מייד אחרי יולי אדלשטיין.</w:t>
      </w:r>
    </w:p>
    <w:p w14:paraId="334A5C64" w14:textId="77777777" w:rsidR="00000000" w:rsidRDefault="00737B0C">
      <w:pPr>
        <w:pStyle w:val="a"/>
        <w:rPr>
          <w:rFonts w:hint="cs"/>
          <w:rtl/>
        </w:rPr>
      </w:pPr>
    </w:p>
    <w:p w14:paraId="46C73188" w14:textId="77777777" w:rsidR="00000000" w:rsidRDefault="00737B0C">
      <w:pPr>
        <w:pStyle w:val="Speaker"/>
        <w:rPr>
          <w:rtl/>
        </w:rPr>
      </w:pPr>
      <w:bookmarkStart w:id="23" w:name="FS000000505T30_07_2003_16_36_05"/>
      <w:bookmarkStart w:id="24" w:name="_Toc47678131"/>
      <w:bookmarkStart w:id="25" w:name="_Toc49055691"/>
      <w:bookmarkEnd w:id="23"/>
      <w:r>
        <w:rPr>
          <w:rtl/>
        </w:rPr>
        <w:t>אבשלום וילן (מרצ):</w:t>
      </w:r>
      <w:bookmarkEnd w:id="24"/>
      <w:bookmarkEnd w:id="25"/>
    </w:p>
    <w:p w14:paraId="62C41A00" w14:textId="77777777" w:rsidR="00000000" w:rsidRDefault="00737B0C">
      <w:pPr>
        <w:pStyle w:val="a"/>
        <w:rPr>
          <w:rtl/>
        </w:rPr>
      </w:pPr>
    </w:p>
    <w:p w14:paraId="18266BE9" w14:textId="77777777" w:rsidR="00000000" w:rsidRDefault="00737B0C">
      <w:pPr>
        <w:pStyle w:val="a"/>
        <w:rPr>
          <w:rFonts w:hint="cs"/>
          <w:rtl/>
        </w:rPr>
      </w:pPr>
      <w:r>
        <w:rPr>
          <w:rFonts w:hint="cs"/>
          <w:rtl/>
        </w:rPr>
        <w:t>כבוד היושב-ראש, רבותי חברי הכנסת, גדר ההפרדה לידתה בביטחון וסופה בפוליטיקה. אני מודה שאני תמכתי מן ההתחלה בגדר, מתוך ידיעה שכשם שברצועת-עזה הגדר הזאת מנעה יציאת מתאבדים, כך אני משוכנע שהג</w:t>
      </w:r>
      <w:r>
        <w:rPr>
          <w:rFonts w:hint="cs"/>
          <w:rtl/>
        </w:rPr>
        <w:t xml:space="preserve">דר הזאת, אילו נבנתה בזמן, היתה מונעת את יציאת המתאבדים לעבר ערי החוף של מדינת ישראל. </w:t>
      </w:r>
    </w:p>
    <w:p w14:paraId="1506916E" w14:textId="77777777" w:rsidR="00000000" w:rsidRDefault="00737B0C">
      <w:pPr>
        <w:pStyle w:val="a"/>
        <w:rPr>
          <w:rFonts w:hint="cs"/>
          <w:rtl/>
        </w:rPr>
      </w:pPr>
    </w:p>
    <w:p w14:paraId="3805DCE3" w14:textId="77777777" w:rsidR="00000000" w:rsidRDefault="00737B0C">
      <w:pPr>
        <w:pStyle w:val="a"/>
        <w:rPr>
          <w:rFonts w:hint="cs"/>
          <w:rtl/>
        </w:rPr>
      </w:pPr>
      <w:r>
        <w:rPr>
          <w:rFonts w:hint="cs"/>
          <w:rtl/>
        </w:rPr>
        <w:t xml:space="preserve">מגיע לשי חרמש, שלאחר ההסדר הראשון עם הפלסטינים שכנע את ראש הממשלה דאז, יצחק רבין, לבנות את הגדר סביב רצועת-עזה, פרס ביטחון ישראל. </w:t>
      </w:r>
    </w:p>
    <w:p w14:paraId="53F7C595" w14:textId="77777777" w:rsidR="00000000" w:rsidRDefault="00737B0C">
      <w:pPr>
        <w:pStyle w:val="a"/>
        <w:rPr>
          <w:rFonts w:hint="cs"/>
          <w:rtl/>
        </w:rPr>
      </w:pPr>
    </w:p>
    <w:p w14:paraId="6363CC27" w14:textId="77777777" w:rsidR="00000000" w:rsidRDefault="00737B0C">
      <w:pPr>
        <w:pStyle w:val="a"/>
        <w:rPr>
          <w:rFonts w:hint="cs"/>
          <w:rtl/>
        </w:rPr>
      </w:pPr>
      <w:r>
        <w:rPr>
          <w:rFonts w:hint="cs"/>
          <w:rtl/>
        </w:rPr>
        <w:t>אבל תראה מה קרה, אדוני היושב-ראש, כאש</w:t>
      </w:r>
      <w:r>
        <w:rPr>
          <w:rFonts w:hint="cs"/>
          <w:rtl/>
        </w:rPr>
        <w:t>ר הגיעו סוף-סוף להחלטה על הגדר - במקום לבנות אותה בדיוק לפי ההמלצות, פחות או יותר על "הקו הירוק", בדיוק כמו שנגמר היום השלב הראשון, הגיעה עת ההתחכמויות הפוליטיות. במקום לגמור את הגדר בדיוק לאורך "הקו הירוק" בקטע הצפוני, שעובדים עליו היום, מנסים לרדת אתה דר</w:t>
      </w:r>
      <w:r>
        <w:rPr>
          <w:rFonts w:hint="cs"/>
          <w:rtl/>
        </w:rPr>
        <w:t xml:space="preserve">ומה ולסגור את בקעת-הירדן מחוץ לתוואי הגדר. מנסים לשכנע - לא ברור את מי - לבנות את הגדר סביב אריאל ולסגור כמעט 90,000 פלסטינים בין שתי גדרות. </w:t>
      </w:r>
    </w:p>
    <w:p w14:paraId="069BEB02" w14:textId="77777777" w:rsidR="00000000" w:rsidRDefault="00737B0C">
      <w:pPr>
        <w:pStyle w:val="a"/>
        <w:rPr>
          <w:rFonts w:hint="cs"/>
          <w:rtl/>
        </w:rPr>
      </w:pPr>
    </w:p>
    <w:p w14:paraId="2693625A" w14:textId="77777777" w:rsidR="00000000" w:rsidRDefault="00737B0C">
      <w:pPr>
        <w:pStyle w:val="a"/>
        <w:rPr>
          <w:rFonts w:hint="cs"/>
          <w:rtl/>
        </w:rPr>
      </w:pPr>
      <w:r>
        <w:rPr>
          <w:rFonts w:hint="cs"/>
          <w:rtl/>
        </w:rPr>
        <w:t>מגיעים בסופו של דבר, באופן תמוה, לתוכנית השדרה הכפולה, שהיא בעצם התוכנית המדינית של ראש הממשלה. בואו נגיד את זה ב</w:t>
      </w:r>
      <w:r>
        <w:rPr>
          <w:rFonts w:hint="cs"/>
          <w:rtl/>
        </w:rPr>
        <w:t>יושר. כמה זמן אפשר לרמות ולסבן את כולם? במקום לבנות גדר ביטחונית על "הקו הירוק", שחייבים לדעתי להמשיך אותה, בונים לנו עכשיו את גדר ה-</w:t>
      </w:r>
      <w:r>
        <w:rPr>
          <w:rFonts w:hint="cs"/>
        </w:rPr>
        <w:t>H</w:t>
      </w:r>
      <w:r>
        <w:rPr>
          <w:rFonts w:hint="cs"/>
          <w:rtl/>
        </w:rPr>
        <w:t>, את תוכנית השדרה הכפולה, שהיא רעיון של הסדר הביניים, אמצע מפת הדרכים של אריאל שרון. אני חושב שזו שגיאה נוראית. טוב שהאמרי</w:t>
      </w:r>
      <w:r>
        <w:rPr>
          <w:rFonts w:hint="cs"/>
          <w:rtl/>
        </w:rPr>
        <w:t>קנים שמו עכשיו ברקס, ואם לא שמו את כל הברקס אתמול, ישימו אותו בשבועות הבאים, אבל אני מקווה מאוד שזה לא יגמור את הגדר, זה לא יהרוג אותה סופית, מפני שהגדר היא ביטחונית. נכון שיש לה משמעות מדינית, אבל מישהו מהליכוד עוד לא הבין שבסופו של חשבון יהיה רק פתרון אח</w:t>
      </w:r>
      <w:r>
        <w:rPr>
          <w:rFonts w:hint="cs"/>
          <w:rtl/>
        </w:rPr>
        <w:t>ד, שהגבול יעבור בגבולות 1967, עם תיקונים במקרה הטוב?</w:t>
      </w:r>
    </w:p>
    <w:p w14:paraId="7F30DA21" w14:textId="77777777" w:rsidR="00000000" w:rsidRDefault="00737B0C">
      <w:pPr>
        <w:pStyle w:val="a"/>
        <w:rPr>
          <w:rFonts w:hint="cs"/>
          <w:rtl/>
        </w:rPr>
      </w:pPr>
    </w:p>
    <w:p w14:paraId="102D101D" w14:textId="77777777" w:rsidR="00000000" w:rsidRDefault="00737B0C">
      <w:pPr>
        <w:pStyle w:val="a"/>
        <w:rPr>
          <w:rFonts w:hint="cs"/>
          <w:rtl/>
        </w:rPr>
      </w:pPr>
      <w:r>
        <w:rPr>
          <w:rFonts w:hint="cs"/>
          <w:rtl/>
        </w:rPr>
        <w:t>עכשיו אני רוצה להגיד לך, אדוני היושב-ראש, מילא ראש הממשלה - לפני שלושה שבועות הוא שאל אותי פה במזנון אם סיעת מרצ תתמוך בתוכנית השלום שלו. אמרתי לו שוודאי שאנחנו נתמוך, אבל יש לי אליך שאלה, אדוני ראש הממ</w:t>
      </w:r>
      <w:r>
        <w:rPr>
          <w:rFonts w:hint="cs"/>
          <w:rtl/>
        </w:rPr>
        <w:t>שלה: אתה תתמוך בתוכנית שלך? היום אני כבר לא יודע. מה שאני רואה פה עם סיעת הליכוד - אתמול ראיתי את יושב-ראש הסיעה מכנס מסיבת עיתונאים ומודיע בעצם שהליכוד ייתן חופש הצבעה לחבריו. אז יהיה לכם חופש הצבעה בעניין מפת הדרכים, ויהיה לכם חופש הצבעה בעניין הגדר, ויה</w:t>
      </w:r>
      <w:r>
        <w:rPr>
          <w:rFonts w:hint="cs"/>
          <w:rtl/>
        </w:rPr>
        <w:t>יה לכם חופש הצבעה כמעט בכל דבר, אבל בסופו של דבר מי ידאג לתוכנית מדינית, מי ידאג לתוכנית שלום?</w:t>
      </w:r>
    </w:p>
    <w:p w14:paraId="2BCFE035" w14:textId="77777777" w:rsidR="00000000" w:rsidRDefault="00737B0C">
      <w:pPr>
        <w:pStyle w:val="a"/>
        <w:rPr>
          <w:rFonts w:hint="cs"/>
          <w:rtl/>
        </w:rPr>
      </w:pPr>
    </w:p>
    <w:p w14:paraId="60D92985" w14:textId="77777777" w:rsidR="00000000" w:rsidRDefault="00737B0C">
      <w:pPr>
        <w:pStyle w:val="a"/>
        <w:rPr>
          <w:rFonts w:hint="cs"/>
          <w:rtl/>
        </w:rPr>
      </w:pPr>
      <w:r>
        <w:rPr>
          <w:rFonts w:hint="cs"/>
          <w:rtl/>
        </w:rPr>
        <w:t>אז כשם שהגדר יצאה מהשמאל, וראה לאן הובלתם אותה, אני מקווה מאוד שתהליך השלום אכן יצא מכם, אבל הוא יגיע לכיוון הנכון, לכיוון שפירושו שמה שהיה על השולחן בקמפ-דייוו</w:t>
      </w:r>
      <w:r>
        <w:rPr>
          <w:rFonts w:hint="cs"/>
          <w:rtl/>
        </w:rPr>
        <w:t xml:space="preserve">יד - גדר על גבולות 1967, תיקונים קלים, פתרון בירושלים, אין זכות שיבה ונגמר הסכסוך וקץ התביעות. אני מאוד מקווה שהרגע הזה יגיע יותר מהר ממה שכולנו חושבים. תודה, אדוני היושב-ראש. </w:t>
      </w:r>
    </w:p>
    <w:p w14:paraId="061AAC1C" w14:textId="77777777" w:rsidR="00000000" w:rsidRDefault="00737B0C">
      <w:pPr>
        <w:pStyle w:val="a"/>
        <w:rPr>
          <w:rFonts w:hint="cs"/>
          <w:rtl/>
        </w:rPr>
      </w:pPr>
    </w:p>
    <w:p w14:paraId="48496B03" w14:textId="77777777" w:rsidR="00000000" w:rsidRDefault="00737B0C">
      <w:pPr>
        <w:pStyle w:val="ad"/>
        <w:rPr>
          <w:rtl/>
        </w:rPr>
      </w:pPr>
      <w:r>
        <w:rPr>
          <w:rtl/>
        </w:rPr>
        <w:t>היו"ר ראובן ריבלין:</w:t>
      </w:r>
    </w:p>
    <w:p w14:paraId="439B3ED0" w14:textId="77777777" w:rsidR="00000000" w:rsidRDefault="00737B0C">
      <w:pPr>
        <w:pStyle w:val="a"/>
        <w:rPr>
          <w:rtl/>
        </w:rPr>
      </w:pPr>
    </w:p>
    <w:p w14:paraId="35C57A8B" w14:textId="77777777" w:rsidR="00000000" w:rsidRDefault="00737B0C">
      <w:pPr>
        <w:pStyle w:val="a"/>
        <w:rPr>
          <w:rFonts w:hint="cs"/>
          <w:rtl/>
        </w:rPr>
      </w:pPr>
      <w:r>
        <w:rPr>
          <w:rFonts w:hint="cs"/>
          <w:rtl/>
        </w:rPr>
        <w:t>תודה רבה לחבר הכנסת וילן. חבר הכנסת רן כהן, כבר קראתי לחב</w:t>
      </w:r>
      <w:r>
        <w:rPr>
          <w:rFonts w:hint="cs"/>
          <w:rtl/>
        </w:rPr>
        <w:t xml:space="preserve">ר הכנסת דהאמשה ולכן הוא ידבר. חבר הכנסת זחאלקה, אתה צריך להירשם מחדש, כי כבר קראתי לך. חבר הכנסת עבד-אלמאלכ דהאמשה, בבקשה. אחריו </w:t>
      </w:r>
      <w:r>
        <w:rPr>
          <w:rtl/>
        </w:rPr>
        <w:t>–</w:t>
      </w:r>
      <w:r>
        <w:rPr>
          <w:rFonts w:hint="cs"/>
          <w:rtl/>
        </w:rPr>
        <w:t xml:space="preserve"> חבר הכנסת רן כהן, ואחריו </w:t>
      </w:r>
      <w:r>
        <w:rPr>
          <w:rtl/>
        </w:rPr>
        <w:t>–</w:t>
      </w:r>
      <w:r>
        <w:rPr>
          <w:rFonts w:hint="cs"/>
          <w:rtl/>
        </w:rPr>
        <w:t xml:space="preserve"> חבר הכנסת אדלשטיין. חבר הכנסת אדלשטיין, רצית לדבר לפני חבר הכנסת רן כהן?</w:t>
      </w:r>
    </w:p>
    <w:p w14:paraId="73FAFD2F" w14:textId="77777777" w:rsidR="00000000" w:rsidRDefault="00737B0C">
      <w:pPr>
        <w:pStyle w:val="a"/>
        <w:rPr>
          <w:rFonts w:hint="cs"/>
          <w:rtl/>
        </w:rPr>
      </w:pPr>
    </w:p>
    <w:p w14:paraId="7ECFFA58" w14:textId="77777777" w:rsidR="00000000" w:rsidRDefault="00737B0C">
      <w:pPr>
        <w:pStyle w:val="ac"/>
        <w:rPr>
          <w:rtl/>
        </w:rPr>
      </w:pPr>
      <w:r>
        <w:rPr>
          <w:rFonts w:hint="eastAsia"/>
          <w:rtl/>
        </w:rPr>
        <w:t>יולי</w:t>
      </w:r>
      <w:r>
        <w:rPr>
          <w:rtl/>
        </w:rPr>
        <w:t>-יואל אדלשטיין (הליכ</w:t>
      </w:r>
      <w:r>
        <w:rPr>
          <w:rtl/>
        </w:rPr>
        <w:t>וד):</w:t>
      </w:r>
    </w:p>
    <w:p w14:paraId="0BC3EEFE" w14:textId="77777777" w:rsidR="00000000" w:rsidRDefault="00737B0C">
      <w:pPr>
        <w:pStyle w:val="a"/>
        <w:rPr>
          <w:rFonts w:hint="cs"/>
          <w:rtl/>
        </w:rPr>
      </w:pPr>
    </w:p>
    <w:p w14:paraId="76B444D6" w14:textId="77777777" w:rsidR="00000000" w:rsidRDefault="00737B0C">
      <w:pPr>
        <w:pStyle w:val="a"/>
        <w:rPr>
          <w:rFonts w:hint="cs"/>
          <w:rtl/>
        </w:rPr>
      </w:pPr>
      <w:r>
        <w:rPr>
          <w:rFonts w:hint="cs"/>
          <w:rtl/>
        </w:rPr>
        <w:t xml:space="preserve">אם אפשר. </w:t>
      </w:r>
    </w:p>
    <w:p w14:paraId="7CC1B947" w14:textId="77777777" w:rsidR="00000000" w:rsidRDefault="00737B0C">
      <w:pPr>
        <w:pStyle w:val="a"/>
        <w:rPr>
          <w:rFonts w:hint="cs"/>
          <w:rtl/>
        </w:rPr>
      </w:pPr>
    </w:p>
    <w:p w14:paraId="2EEDDC98" w14:textId="77777777" w:rsidR="00000000" w:rsidRDefault="00737B0C">
      <w:pPr>
        <w:pStyle w:val="ad"/>
        <w:rPr>
          <w:rtl/>
        </w:rPr>
      </w:pPr>
      <w:r>
        <w:rPr>
          <w:rtl/>
        </w:rPr>
        <w:t>היו"ר ראובן ריבלין:</w:t>
      </w:r>
    </w:p>
    <w:p w14:paraId="76347A2C" w14:textId="77777777" w:rsidR="00000000" w:rsidRDefault="00737B0C">
      <w:pPr>
        <w:pStyle w:val="a"/>
        <w:rPr>
          <w:rtl/>
        </w:rPr>
      </w:pPr>
    </w:p>
    <w:p w14:paraId="563FEAB6" w14:textId="77777777" w:rsidR="00000000" w:rsidRDefault="00737B0C">
      <w:pPr>
        <w:pStyle w:val="a"/>
        <w:rPr>
          <w:rFonts w:hint="cs"/>
          <w:rtl/>
        </w:rPr>
      </w:pPr>
      <w:r>
        <w:rPr>
          <w:rFonts w:hint="cs"/>
          <w:rtl/>
        </w:rPr>
        <w:t xml:space="preserve">כבר קראתי לחבר הכנסת עבד-אלמאלכ דהאמשה, עוד שלוש דקות.  חבר הכנסת דהאמשה, יעלה אדוני. חבר הכנסת אדלשטיין יעלה מייד אחריך. </w:t>
      </w:r>
    </w:p>
    <w:p w14:paraId="6D1C245A" w14:textId="77777777" w:rsidR="00000000" w:rsidRDefault="00737B0C">
      <w:pPr>
        <w:pStyle w:val="a"/>
        <w:rPr>
          <w:rFonts w:hint="cs"/>
          <w:rtl/>
        </w:rPr>
      </w:pPr>
    </w:p>
    <w:p w14:paraId="6BAB8189" w14:textId="77777777" w:rsidR="00000000" w:rsidRDefault="00737B0C">
      <w:pPr>
        <w:pStyle w:val="Speaker"/>
        <w:rPr>
          <w:rtl/>
        </w:rPr>
      </w:pPr>
      <w:bookmarkStart w:id="26" w:name="FS000000550T30_07_2003_17_00_32"/>
      <w:bookmarkStart w:id="27" w:name="_Toc47678132"/>
      <w:bookmarkStart w:id="28" w:name="_Toc49055692"/>
      <w:bookmarkEnd w:id="26"/>
      <w:r>
        <w:rPr>
          <w:rFonts w:hint="eastAsia"/>
          <w:rtl/>
        </w:rPr>
        <w:t>עבד</w:t>
      </w:r>
      <w:r>
        <w:rPr>
          <w:rtl/>
        </w:rPr>
        <w:t>-אלמאלכ דהאמשה (רע"ם):</w:t>
      </w:r>
      <w:bookmarkEnd w:id="27"/>
      <w:bookmarkEnd w:id="28"/>
    </w:p>
    <w:p w14:paraId="2D9553E4" w14:textId="77777777" w:rsidR="00000000" w:rsidRDefault="00737B0C">
      <w:pPr>
        <w:pStyle w:val="a"/>
        <w:rPr>
          <w:rFonts w:hint="cs"/>
          <w:rtl/>
        </w:rPr>
      </w:pPr>
    </w:p>
    <w:p w14:paraId="54C013B0" w14:textId="77777777" w:rsidR="00000000" w:rsidRDefault="00737B0C">
      <w:pPr>
        <w:pStyle w:val="a"/>
        <w:rPr>
          <w:rFonts w:hint="cs"/>
          <w:rtl/>
        </w:rPr>
      </w:pPr>
      <w:r>
        <w:rPr>
          <w:rFonts w:hint="cs"/>
          <w:rtl/>
        </w:rPr>
        <w:t>כבוד היושב-ראש, מכובדי השר, חברי חברי הכנסת, השאלה המוצבת בפנינו הי</w:t>
      </w:r>
      <w:r>
        <w:rPr>
          <w:rFonts w:hint="cs"/>
          <w:rtl/>
        </w:rPr>
        <w:t>א לא סתם בניית גדר. השאלה היא למה בונים את הגדר ומה אנחנו רוצים שהגדר הזאת תהיה, למה היא תשמש ולמה היא תוביל. על-פי המענה על השאלות האלה אנחנו כנראה מתחלקים בינינו. יש כאלה שבכלל אינם רוצים גדר, כי הם לא רוצים שיהיה תוואי גבול בין מדינת ישראל לבין המדינה ה</w:t>
      </w:r>
      <w:r>
        <w:rPr>
          <w:rFonts w:hint="cs"/>
          <w:rtl/>
        </w:rPr>
        <w:t>פלסטינית. הם אומרים את זה בפה מלא, במפורש - סיעות הימין שרוצות את כל ארץ-ישראל השלמה לא רוצות גדרות בשום מקום. בסדר, זו דעה. יש כאלה שרוצים אכן שתהיה גדר, מפני שהגדר יכולה בתנאים הקשים שבהם התנסינו, במיוחד בשנתיים וחצי האחרונות, לצמצם את שפיכות הדמים, וכול</w:t>
      </w:r>
      <w:r>
        <w:rPr>
          <w:rFonts w:hint="cs"/>
          <w:rtl/>
        </w:rPr>
        <w:t xml:space="preserve">נו בעד. אף אחד לא רוצה שפיכות דמים, אף אחד לא רוצה שיהיו עוד הריגות או רציחות - לא משנה אם זה בצד הזה של הגבול או בצד האחר. בעניין הזה אנחנו יכולים להיות שותפים. </w:t>
      </w:r>
    </w:p>
    <w:p w14:paraId="67C03A2D" w14:textId="77777777" w:rsidR="00000000" w:rsidRDefault="00737B0C">
      <w:pPr>
        <w:pStyle w:val="a"/>
        <w:rPr>
          <w:rFonts w:hint="cs"/>
          <w:rtl/>
        </w:rPr>
      </w:pPr>
    </w:p>
    <w:p w14:paraId="5484B81F" w14:textId="77777777" w:rsidR="00000000" w:rsidRDefault="00737B0C">
      <w:pPr>
        <w:pStyle w:val="a"/>
        <w:rPr>
          <w:rFonts w:hint="cs"/>
          <w:rtl/>
        </w:rPr>
      </w:pPr>
      <w:r>
        <w:rPr>
          <w:rFonts w:hint="cs"/>
          <w:rtl/>
        </w:rPr>
        <w:t>בין שתי הדעות האלה יש כאלה שלכאורה רוצים גדר, בעוד שבלבם הם לא רוצים אותה. כאשר הם חייבים לע</w:t>
      </w:r>
      <w:r>
        <w:rPr>
          <w:rFonts w:hint="cs"/>
          <w:rtl/>
        </w:rPr>
        <w:t>שות את זה ונאלצים להיכנע לדעת הקהל ולסחף הציבורי, הם אומרים שנעשה את הגדר בצורה אחרת - נעשה חומה אשר תפלג את הצד האחר של הגבול, את הצד הפלסטיני, תהפוך אותו לקנטונים קטנים ותכניס לתוך מדינת  ישראל את כל ההתנחלויות או חלק גדול מהן, ולא משנה מה יש שם. זו כנרא</w:t>
      </w:r>
      <w:r>
        <w:rPr>
          <w:rFonts w:hint="cs"/>
          <w:rtl/>
        </w:rPr>
        <w:t xml:space="preserve">ה עמדת הממשלה. לא אומרים את זה באופן מוצהר, אבל זה למעשה מה שיוצא מהתוכנית ומהתוואי שהממשלה מציעה. </w:t>
      </w:r>
    </w:p>
    <w:p w14:paraId="02986D0F" w14:textId="77777777" w:rsidR="00000000" w:rsidRDefault="00737B0C">
      <w:pPr>
        <w:pStyle w:val="a"/>
        <w:rPr>
          <w:rFonts w:hint="cs"/>
          <w:rtl/>
        </w:rPr>
      </w:pPr>
    </w:p>
    <w:p w14:paraId="2C9C8C3A" w14:textId="77777777" w:rsidR="00000000" w:rsidRDefault="00737B0C">
      <w:pPr>
        <w:pStyle w:val="a"/>
        <w:rPr>
          <w:rFonts w:hint="cs"/>
          <w:rtl/>
        </w:rPr>
      </w:pPr>
      <w:r>
        <w:rPr>
          <w:rFonts w:hint="cs"/>
          <w:rtl/>
        </w:rPr>
        <w:t>אני אומר שגדר באשר היא איננה דבר רע. אפשר לבנות אותה, אפשר לפתוח אותה, אפשר גם לעבור דרכה. השאלה היא היכן מציבים אותה. אם היא תוצב במקום שבו תעזור לעשיית ש</w:t>
      </w:r>
      <w:r>
        <w:rPr>
          <w:rFonts w:hint="cs"/>
          <w:rtl/>
        </w:rPr>
        <w:t>לום ותמנע שפיכות דמים מיותרת ותצמצם אותה במידת האפשר - וזה רצוי לכולנו - או שמא היא תוצב באופן שהממשלה מציעה. אני אומר שגדר שתיבנה על תוואי "הקו הירוק" - ואם יש הכרח לסטות פה ושם סטיות קלות בהסכמת הצד הפלסטיני, אפשר יהיה גם לקבל את זה; אבל כל גדר אחרת שאינ</w:t>
      </w:r>
      <w:r>
        <w:rPr>
          <w:rFonts w:hint="cs"/>
          <w:rtl/>
        </w:rPr>
        <w:t>נה נצמדת ל"קו הירוק"  פשוט עושה את ההיפך הגמור ממה שדרוש וממה שמצופה, ממה שכולנו רוצים. "הקו הירוק" יכול להיות המקום, ואז תוכל להיות גדר שהיא גשר לשלום ולא חומה ואיבה - - -</w:t>
      </w:r>
    </w:p>
    <w:p w14:paraId="0CBC5442" w14:textId="77777777" w:rsidR="00000000" w:rsidRDefault="00737B0C">
      <w:pPr>
        <w:pStyle w:val="a"/>
        <w:rPr>
          <w:rFonts w:hint="cs"/>
          <w:rtl/>
        </w:rPr>
      </w:pPr>
    </w:p>
    <w:p w14:paraId="2FF92186" w14:textId="77777777" w:rsidR="00000000" w:rsidRDefault="00737B0C">
      <w:pPr>
        <w:pStyle w:val="ad"/>
        <w:rPr>
          <w:rtl/>
        </w:rPr>
      </w:pPr>
      <w:r>
        <w:rPr>
          <w:rtl/>
        </w:rPr>
        <w:t>היו"ר ראובן ריבלין:</w:t>
      </w:r>
    </w:p>
    <w:p w14:paraId="0387D857" w14:textId="77777777" w:rsidR="00000000" w:rsidRDefault="00737B0C">
      <w:pPr>
        <w:pStyle w:val="a"/>
        <w:rPr>
          <w:rtl/>
        </w:rPr>
      </w:pPr>
    </w:p>
    <w:p w14:paraId="0D834019" w14:textId="77777777" w:rsidR="00000000" w:rsidRDefault="00737B0C">
      <w:pPr>
        <w:pStyle w:val="a"/>
        <w:rPr>
          <w:rFonts w:hint="cs"/>
          <w:rtl/>
        </w:rPr>
      </w:pPr>
      <w:r>
        <w:rPr>
          <w:rFonts w:hint="cs"/>
          <w:rtl/>
        </w:rPr>
        <w:t>אדוני מסכם ואומר שבכל מקום שבו תימנע שפיכות דמים ובלבד שזה יה</w:t>
      </w:r>
      <w:r>
        <w:rPr>
          <w:rFonts w:hint="cs"/>
          <w:rtl/>
        </w:rPr>
        <w:t xml:space="preserve">יה מעבר ל"קו הירוק". </w:t>
      </w:r>
    </w:p>
    <w:p w14:paraId="7F3EC549" w14:textId="77777777" w:rsidR="00000000" w:rsidRDefault="00737B0C">
      <w:pPr>
        <w:pStyle w:val="a"/>
        <w:rPr>
          <w:rFonts w:hint="cs"/>
          <w:rtl/>
        </w:rPr>
      </w:pPr>
    </w:p>
    <w:p w14:paraId="2623894B" w14:textId="77777777" w:rsidR="00000000" w:rsidRDefault="00737B0C">
      <w:pPr>
        <w:pStyle w:val="SpeakerCon"/>
        <w:rPr>
          <w:rtl/>
        </w:rPr>
      </w:pPr>
      <w:bookmarkStart w:id="29" w:name="FS000000550T30_07_2003_17_10_31C"/>
      <w:bookmarkEnd w:id="29"/>
      <w:r>
        <w:rPr>
          <w:rtl/>
        </w:rPr>
        <w:t>עבד-אלמאלכ דהאמשה (רע"ם):</w:t>
      </w:r>
    </w:p>
    <w:p w14:paraId="3C56BAD1" w14:textId="77777777" w:rsidR="00000000" w:rsidRDefault="00737B0C">
      <w:pPr>
        <w:pStyle w:val="a"/>
        <w:rPr>
          <w:rtl/>
        </w:rPr>
      </w:pPr>
    </w:p>
    <w:p w14:paraId="6649C315" w14:textId="77777777" w:rsidR="00000000" w:rsidRDefault="00737B0C">
      <w:pPr>
        <w:pStyle w:val="a"/>
        <w:rPr>
          <w:rFonts w:hint="cs"/>
          <w:rtl/>
        </w:rPr>
      </w:pPr>
      <w:r>
        <w:rPr>
          <w:rFonts w:hint="cs"/>
          <w:rtl/>
        </w:rPr>
        <w:t xml:space="preserve">על "הקו הירוק" ולא מעבר. דווקא בדיוק להיפך, אדוני. </w:t>
      </w:r>
    </w:p>
    <w:p w14:paraId="36CDF0B2" w14:textId="77777777" w:rsidR="00000000" w:rsidRDefault="00737B0C">
      <w:pPr>
        <w:pStyle w:val="a"/>
        <w:rPr>
          <w:rFonts w:hint="cs"/>
          <w:rtl/>
        </w:rPr>
      </w:pPr>
    </w:p>
    <w:p w14:paraId="15979E01" w14:textId="77777777" w:rsidR="00000000" w:rsidRDefault="00737B0C">
      <w:pPr>
        <w:pStyle w:val="ad"/>
        <w:rPr>
          <w:rtl/>
        </w:rPr>
      </w:pPr>
      <w:r>
        <w:rPr>
          <w:rtl/>
        </w:rPr>
        <w:t>היו"ר ראובן ריבלין:</w:t>
      </w:r>
    </w:p>
    <w:p w14:paraId="74954ED2" w14:textId="77777777" w:rsidR="00000000" w:rsidRDefault="00737B0C">
      <w:pPr>
        <w:pStyle w:val="a"/>
        <w:rPr>
          <w:rtl/>
        </w:rPr>
      </w:pPr>
    </w:p>
    <w:p w14:paraId="1EFDD2EA" w14:textId="77777777" w:rsidR="00000000" w:rsidRDefault="00737B0C">
      <w:pPr>
        <w:pStyle w:val="a"/>
        <w:rPr>
          <w:rFonts w:hint="cs"/>
          <w:rtl/>
        </w:rPr>
      </w:pPr>
      <w:r>
        <w:rPr>
          <w:rFonts w:hint="cs"/>
          <w:rtl/>
        </w:rPr>
        <w:t xml:space="preserve">על "הקו הירוק". מעבר ל"קו הירוק", אני מתכוון לכיוון שטחה של מדינת ישראל. </w:t>
      </w:r>
    </w:p>
    <w:p w14:paraId="0A9121F8" w14:textId="77777777" w:rsidR="00000000" w:rsidRDefault="00737B0C">
      <w:pPr>
        <w:pStyle w:val="a"/>
        <w:rPr>
          <w:rFonts w:hint="cs"/>
          <w:rtl/>
        </w:rPr>
      </w:pPr>
    </w:p>
    <w:p w14:paraId="7CD0DB17" w14:textId="77777777" w:rsidR="00000000" w:rsidRDefault="00737B0C">
      <w:pPr>
        <w:pStyle w:val="SpeakerCon"/>
        <w:rPr>
          <w:rtl/>
        </w:rPr>
      </w:pPr>
      <w:bookmarkStart w:id="30" w:name="FS000000550T30_07_2003_17_11_08C"/>
      <w:bookmarkEnd w:id="30"/>
      <w:r>
        <w:rPr>
          <w:rtl/>
        </w:rPr>
        <w:t>עבד-אלמאלכ דהאמשה (רע"ם):</w:t>
      </w:r>
    </w:p>
    <w:p w14:paraId="737203CE" w14:textId="77777777" w:rsidR="00000000" w:rsidRDefault="00737B0C">
      <w:pPr>
        <w:pStyle w:val="a"/>
        <w:rPr>
          <w:rtl/>
        </w:rPr>
      </w:pPr>
    </w:p>
    <w:p w14:paraId="7808D8D0" w14:textId="77777777" w:rsidR="00000000" w:rsidRDefault="00737B0C">
      <w:pPr>
        <w:pStyle w:val="a"/>
        <w:rPr>
          <w:rFonts w:hint="cs"/>
          <w:rtl/>
        </w:rPr>
      </w:pPr>
      <w:r>
        <w:rPr>
          <w:rFonts w:hint="cs"/>
          <w:rtl/>
        </w:rPr>
        <w:t>גם את זה לא אמרתי. "הקו הירוק"</w:t>
      </w:r>
      <w:r>
        <w:rPr>
          <w:rFonts w:hint="cs"/>
          <w:rtl/>
        </w:rPr>
        <w:t xml:space="preserve"> הוא קו גבול מוכר גם בהחלטות בין-לאומיות וגם בין העמים. </w:t>
      </w:r>
    </w:p>
    <w:p w14:paraId="0672A1D2" w14:textId="77777777" w:rsidR="00000000" w:rsidRDefault="00737B0C">
      <w:pPr>
        <w:pStyle w:val="a"/>
        <w:rPr>
          <w:rFonts w:hint="cs"/>
          <w:rtl/>
        </w:rPr>
      </w:pPr>
    </w:p>
    <w:p w14:paraId="76B6AB4F" w14:textId="77777777" w:rsidR="00000000" w:rsidRDefault="00737B0C">
      <w:pPr>
        <w:pStyle w:val="ad"/>
        <w:rPr>
          <w:rtl/>
        </w:rPr>
      </w:pPr>
      <w:r>
        <w:rPr>
          <w:rtl/>
        </w:rPr>
        <w:t>היו"ר ראובן ריבלין:</w:t>
      </w:r>
    </w:p>
    <w:p w14:paraId="58D6F47A" w14:textId="77777777" w:rsidR="00000000" w:rsidRDefault="00737B0C">
      <w:pPr>
        <w:pStyle w:val="a"/>
        <w:rPr>
          <w:rtl/>
        </w:rPr>
      </w:pPr>
    </w:p>
    <w:p w14:paraId="496DD30C" w14:textId="77777777" w:rsidR="00000000" w:rsidRDefault="00737B0C">
      <w:pPr>
        <w:pStyle w:val="a"/>
        <w:rPr>
          <w:rFonts w:hint="cs"/>
          <w:rtl/>
        </w:rPr>
      </w:pPr>
      <w:r>
        <w:rPr>
          <w:rFonts w:hint="cs"/>
          <w:rtl/>
        </w:rPr>
        <w:t xml:space="preserve">אבל אם היא תמנע שפיכות דמים בתוך "הקו הירוק" זה לא טוב, כי אדוני אמר - - - </w:t>
      </w:r>
    </w:p>
    <w:p w14:paraId="15464E53" w14:textId="77777777" w:rsidR="00000000" w:rsidRDefault="00737B0C">
      <w:pPr>
        <w:pStyle w:val="a"/>
        <w:rPr>
          <w:rFonts w:hint="cs"/>
          <w:rtl/>
        </w:rPr>
      </w:pPr>
    </w:p>
    <w:p w14:paraId="45378D42" w14:textId="77777777" w:rsidR="00000000" w:rsidRDefault="00737B0C">
      <w:pPr>
        <w:pStyle w:val="SpeakerCon"/>
        <w:rPr>
          <w:rtl/>
        </w:rPr>
      </w:pPr>
      <w:bookmarkStart w:id="31" w:name="FS000000550T30_07_2003_17_11_49C"/>
      <w:bookmarkEnd w:id="31"/>
      <w:r>
        <w:rPr>
          <w:rtl/>
        </w:rPr>
        <w:t>עבד-אלמאלכ דהאמשה (רע"ם):</w:t>
      </w:r>
    </w:p>
    <w:p w14:paraId="7F330546" w14:textId="77777777" w:rsidR="00000000" w:rsidRDefault="00737B0C">
      <w:pPr>
        <w:pStyle w:val="a"/>
        <w:rPr>
          <w:rtl/>
        </w:rPr>
      </w:pPr>
    </w:p>
    <w:p w14:paraId="635E48A3" w14:textId="77777777" w:rsidR="00000000" w:rsidRDefault="00737B0C">
      <w:pPr>
        <w:pStyle w:val="a"/>
        <w:rPr>
          <w:rFonts w:hint="cs"/>
          <w:rtl/>
        </w:rPr>
      </w:pPr>
      <w:r>
        <w:rPr>
          <w:rFonts w:hint="cs"/>
          <w:rtl/>
        </w:rPr>
        <w:t xml:space="preserve">אדוני ממש אומר את ההיפך ממה שאמרתי. </w:t>
      </w:r>
    </w:p>
    <w:p w14:paraId="331578F2" w14:textId="77777777" w:rsidR="00000000" w:rsidRDefault="00737B0C">
      <w:pPr>
        <w:pStyle w:val="a"/>
        <w:rPr>
          <w:rFonts w:hint="cs"/>
          <w:rtl/>
        </w:rPr>
      </w:pPr>
    </w:p>
    <w:p w14:paraId="59CDACAF" w14:textId="77777777" w:rsidR="00000000" w:rsidRDefault="00737B0C">
      <w:pPr>
        <w:pStyle w:val="ad"/>
        <w:rPr>
          <w:rtl/>
        </w:rPr>
      </w:pPr>
      <w:r>
        <w:rPr>
          <w:rtl/>
        </w:rPr>
        <w:t>היו"ר ראובן ריבלין:</w:t>
      </w:r>
    </w:p>
    <w:p w14:paraId="4266AE6F" w14:textId="77777777" w:rsidR="00000000" w:rsidRDefault="00737B0C">
      <w:pPr>
        <w:pStyle w:val="a"/>
        <w:rPr>
          <w:rtl/>
        </w:rPr>
      </w:pPr>
    </w:p>
    <w:p w14:paraId="783EB1A3" w14:textId="77777777" w:rsidR="00000000" w:rsidRDefault="00737B0C">
      <w:pPr>
        <w:pStyle w:val="a"/>
        <w:rPr>
          <w:rFonts w:hint="cs"/>
          <w:rtl/>
        </w:rPr>
      </w:pPr>
      <w:r>
        <w:rPr>
          <w:rFonts w:hint="cs"/>
          <w:rtl/>
        </w:rPr>
        <w:t>אדוני אמר שבכל</w:t>
      </w:r>
      <w:r>
        <w:rPr>
          <w:rFonts w:hint="cs"/>
          <w:rtl/>
        </w:rPr>
        <w:t xml:space="preserve"> מקום - פשוט כדי שהפרוטוקול יבין - שבו תימנע שפיכות דמים, אתה לא נגד הגדר. </w:t>
      </w:r>
    </w:p>
    <w:p w14:paraId="1831A7D6" w14:textId="77777777" w:rsidR="00000000" w:rsidRDefault="00737B0C">
      <w:pPr>
        <w:pStyle w:val="a"/>
        <w:rPr>
          <w:rFonts w:hint="cs"/>
          <w:rtl/>
        </w:rPr>
      </w:pPr>
    </w:p>
    <w:p w14:paraId="44008CB1" w14:textId="77777777" w:rsidR="00000000" w:rsidRDefault="00737B0C">
      <w:pPr>
        <w:pStyle w:val="SpeakerCon"/>
        <w:rPr>
          <w:rtl/>
        </w:rPr>
      </w:pPr>
      <w:bookmarkStart w:id="32" w:name="FS000000550T30_07_2003_17_12_03C"/>
      <w:bookmarkEnd w:id="32"/>
      <w:r>
        <w:rPr>
          <w:rtl/>
        </w:rPr>
        <w:t>עבד-אלמאלכ דהאמשה (רע"ם):</w:t>
      </w:r>
    </w:p>
    <w:p w14:paraId="642234DF" w14:textId="77777777" w:rsidR="00000000" w:rsidRDefault="00737B0C">
      <w:pPr>
        <w:pStyle w:val="a"/>
        <w:rPr>
          <w:rtl/>
        </w:rPr>
      </w:pPr>
    </w:p>
    <w:p w14:paraId="0F532F4C" w14:textId="77777777" w:rsidR="00000000" w:rsidRDefault="00737B0C">
      <w:pPr>
        <w:pStyle w:val="a"/>
        <w:rPr>
          <w:rFonts w:hint="cs"/>
          <w:rtl/>
        </w:rPr>
      </w:pPr>
      <w:r>
        <w:rPr>
          <w:rFonts w:hint="cs"/>
          <w:rtl/>
        </w:rPr>
        <w:t>הגדר רצויה אם היא תמנע שפיכות דמים. לדעתי, הגדר תמנע שפיכות דמים וגם תמנע רעות אחרות אם היא תוצב על "הקו הירוק". תודה רבה לאדוני.</w:t>
      </w:r>
    </w:p>
    <w:p w14:paraId="054A39C0" w14:textId="77777777" w:rsidR="00000000" w:rsidRDefault="00737B0C">
      <w:pPr>
        <w:pStyle w:val="a"/>
        <w:rPr>
          <w:rFonts w:hint="cs"/>
          <w:rtl/>
        </w:rPr>
      </w:pPr>
    </w:p>
    <w:p w14:paraId="0B9624A3" w14:textId="77777777" w:rsidR="00000000" w:rsidRDefault="00737B0C">
      <w:pPr>
        <w:pStyle w:val="ad"/>
        <w:rPr>
          <w:rtl/>
        </w:rPr>
      </w:pPr>
      <w:r>
        <w:rPr>
          <w:rtl/>
        </w:rPr>
        <w:t>היו"ר ראובן ריבלין:</w:t>
      </w:r>
    </w:p>
    <w:p w14:paraId="1A08494C" w14:textId="77777777" w:rsidR="00000000" w:rsidRDefault="00737B0C">
      <w:pPr>
        <w:pStyle w:val="a"/>
        <w:rPr>
          <w:rtl/>
        </w:rPr>
      </w:pPr>
    </w:p>
    <w:p w14:paraId="4AF0B868" w14:textId="77777777" w:rsidR="00000000" w:rsidRDefault="00737B0C">
      <w:pPr>
        <w:pStyle w:val="a"/>
        <w:rPr>
          <w:rFonts w:hint="cs"/>
          <w:rtl/>
        </w:rPr>
      </w:pPr>
      <w:r>
        <w:rPr>
          <w:rFonts w:hint="cs"/>
          <w:rtl/>
        </w:rPr>
        <w:t>תודה רבה, אני מאוד מודה לאדוני. חבר הכנסת יולי אדלשטיין, ואחריו - חבר הכנסת ניסן סלומינסקי; אינו נוכח. חברת הכנסת זהבה גלאון - אינה נוכחת. חבר הכנסת ישראל אייכלר - אינו נוכח. חבר הכנסת אילן ליבוביץ - אינו נוכח. חברי הכנסת אברהם שוחט ואיוב קרא. בבקשה, חבר ה</w:t>
      </w:r>
      <w:r>
        <w:rPr>
          <w:rFonts w:hint="cs"/>
          <w:rtl/>
        </w:rPr>
        <w:t xml:space="preserve">כנסת יולי אדלשטיין. </w:t>
      </w:r>
    </w:p>
    <w:p w14:paraId="0FDF58C8" w14:textId="77777777" w:rsidR="00000000" w:rsidRDefault="00737B0C">
      <w:pPr>
        <w:pStyle w:val="a"/>
        <w:rPr>
          <w:rFonts w:hint="cs"/>
          <w:rtl/>
        </w:rPr>
      </w:pPr>
    </w:p>
    <w:p w14:paraId="065DB2D2" w14:textId="77777777" w:rsidR="00000000" w:rsidRDefault="00737B0C">
      <w:pPr>
        <w:pStyle w:val="Speaker"/>
        <w:rPr>
          <w:rtl/>
        </w:rPr>
      </w:pPr>
      <w:bookmarkStart w:id="33" w:name="FS000000532T30_07_2003_17_14_43"/>
      <w:bookmarkStart w:id="34" w:name="_Toc47678133"/>
      <w:bookmarkStart w:id="35" w:name="_Toc49055693"/>
      <w:bookmarkEnd w:id="33"/>
      <w:r>
        <w:rPr>
          <w:rFonts w:hint="eastAsia"/>
          <w:rtl/>
        </w:rPr>
        <w:t>יולי</w:t>
      </w:r>
      <w:r>
        <w:rPr>
          <w:rtl/>
        </w:rPr>
        <w:t>-יואל אדלשטיין (הליכוד):</w:t>
      </w:r>
      <w:bookmarkEnd w:id="34"/>
      <w:bookmarkEnd w:id="35"/>
    </w:p>
    <w:p w14:paraId="53A1E4AD" w14:textId="77777777" w:rsidR="00000000" w:rsidRDefault="00737B0C">
      <w:pPr>
        <w:pStyle w:val="a"/>
        <w:rPr>
          <w:rFonts w:hint="cs"/>
          <w:rtl/>
        </w:rPr>
      </w:pPr>
    </w:p>
    <w:p w14:paraId="04CE9825" w14:textId="77777777" w:rsidR="00000000" w:rsidRDefault="00737B0C">
      <w:pPr>
        <w:pStyle w:val="a"/>
        <w:rPr>
          <w:rFonts w:hint="cs"/>
          <w:rtl/>
        </w:rPr>
      </w:pPr>
      <w:r>
        <w:rPr>
          <w:rFonts w:hint="cs"/>
          <w:rtl/>
        </w:rPr>
        <w:t xml:space="preserve">תודה. </w:t>
      </w:r>
    </w:p>
    <w:p w14:paraId="04AF6803" w14:textId="77777777" w:rsidR="00000000" w:rsidRDefault="00737B0C">
      <w:pPr>
        <w:pStyle w:val="a"/>
        <w:rPr>
          <w:rFonts w:hint="cs"/>
          <w:rtl/>
        </w:rPr>
      </w:pPr>
    </w:p>
    <w:p w14:paraId="5835E0C7" w14:textId="77777777" w:rsidR="00000000" w:rsidRDefault="00737B0C">
      <w:pPr>
        <w:pStyle w:val="a"/>
        <w:rPr>
          <w:rFonts w:hint="cs"/>
          <w:rtl/>
        </w:rPr>
      </w:pPr>
      <w:r>
        <w:rPr>
          <w:rFonts w:hint="cs"/>
          <w:rtl/>
        </w:rPr>
        <w:t>אדוני היושב-ראש, חברי חברי הכנסת, אדוני השר, אמר כאן לפני דקות ספורות חבר הכנסת אבו וילן, שגדר תחילתה בביטחון. אני חולק עליו. גדר תחילתה בהיסטריה. לפני שנתיים המצב היה קשה, פיגוע רדף פיגוע, אף אחד</w:t>
      </w:r>
      <w:r>
        <w:rPr>
          <w:rFonts w:hint="cs"/>
          <w:rtl/>
        </w:rPr>
        <w:t xml:space="preserve"> לא ידע מה באמת צריך לעשות, לכן הופיע פתרון קסם: צריך להקים גדר. היא תפתור לנו את כל הבעיות. זה מסוג הפתרונות של טרנספר, גדר, שתמיד משום-מה עולים כשכולנו לא יודעים מה לעשות ויש מין היסטריה המונית. </w:t>
      </w:r>
    </w:p>
    <w:p w14:paraId="25FD1A25" w14:textId="77777777" w:rsidR="00000000" w:rsidRDefault="00737B0C">
      <w:pPr>
        <w:pStyle w:val="a"/>
        <w:ind w:firstLine="0"/>
        <w:rPr>
          <w:rFonts w:hint="cs"/>
          <w:rtl/>
        </w:rPr>
      </w:pPr>
    </w:p>
    <w:p w14:paraId="79E0CDD6" w14:textId="77777777" w:rsidR="00000000" w:rsidRDefault="00737B0C">
      <w:pPr>
        <w:pStyle w:val="a"/>
        <w:ind w:firstLine="0"/>
        <w:rPr>
          <w:rFonts w:hint="cs"/>
          <w:rtl/>
        </w:rPr>
      </w:pPr>
      <w:r>
        <w:rPr>
          <w:rFonts w:hint="cs"/>
          <w:rtl/>
        </w:rPr>
        <w:tab/>
        <w:t xml:space="preserve">מכיוון שזה התחיל מהיסטריה, אף אחד לא בדק את האלטרנטיבות </w:t>
      </w:r>
      <w:r>
        <w:rPr>
          <w:rFonts w:hint="cs"/>
          <w:rtl/>
        </w:rPr>
        <w:t>לגדר. קיימות או לא קיימות - אני לא יודע, אבל הנושא לא נבדק אף פעם. שאלתי בישיבת סיעת הליכוד את שר הביטחון - ואני מאוד מעריך אותו, הוא גם היה רמטכ"ל עד לא מזמן - מה היו האלטרנטיבות לגדר ולמה הן נדחו. נו, אני לא רוצה לצטט את תשובת שר הביטחון. לא נבדקה בוודאי</w:t>
      </w:r>
      <w:r>
        <w:rPr>
          <w:rFonts w:hint="cs"/>
          <w:rtl/>
        </w:rPr>
        <w:t xml:space="preserve"> עלות, ואנחנו שומעים הערכות שונות, ולא נבדק סדר הכוחות הנדרש. כל הזמן שומעים על הדוגמה של עזה - דוגמה נהדרת - רק שלא בדקו במכפלות כמה כוחות יידרשו על מנת לשמור על גדר שאורכה פי-עשרה ממה שיש לנו בעזה. נבדק, לא נבדק - תשובה מוסמכת של שר הביטחון: לא נבדק.</w:t>
      </w:r>
    </w:p>
    <w:p w14:paraId="40458720" w14:textId="77777777" w:rsidR="00000000" w:rsidRDefault="00737B0C">
      <w:pPr>
        <w:pStyle w:val="a"/>
        <w:ind w:firstLine="0"/>
        <w:rPr>
          <w:rFonts w:hint="cs"/>
          <w:rtl/>
        </w:rPr>
      </w:pPr>
    </w:p>
    <w:p w14:paraId="465D9E2E" w14:textId="77777777" w:rsidR="00000000" w:rsidRDefault="00737B0C">
      <w:pPr>
        <w:pStyle w:val="a"/>
        <w:ind w:firstLine="0"/>
        <w:rPr>
          <w:rFonts w:hint="cs"/>
          <w:rtl/>
        </w:rPr>
      </w:pPr>
      <w:r>
        <w:rPr>
          <w:rFonts w:hint="cs"/>
          <w:rtl/>
        </w:rPr>
        <w:tab/>
        <w:t>ו</w:t>
      </w:r>
      <w:r>
        <w:rPr>
          <w:rFonts w:hint="cs"/>
          <w:rtl/>
        </w:rPr>
        <w:t xml:space="preserve">אני גם שומע דוברים דווקא מאלה שמצדדים בגדר, מאלה שמכונים "השמאל" במפה הפוליטית </w:t>
      </w:r>
      <w:r>
        <w:rPr>
          <w:rtl/>
        </w:rPr>
        <w:t>–</w:t>
      </w:r>
      <w:r>
        <w:rPr>
          <w:rFonts w:hint="cs"/>
          <w:rtl/>
        </w:rPr>
        <w:t xml:space="preserve"> לא מעטים, ואני שואל אותם אם לא ברור שברגע שבאמת, נניח שהגדר לא נותנת לאנשים מן הצד השני של  </w:t>
      </w:r>
      <w:r>
        <w:rPr>
          <w:rFonts w:hint="cs"/>
        </w:rPr>
        <w:t>so called</w:t>
      </w:r>
      <w:r>
        <w:rPr>
          <w:rFonts w:hint="cs"/>
          <w:rtl/>
        </w:rPr>
        <w:t xml:space="preserve"> "הקו הירוק" לעבור, האם לא ברור שגורמים קיצוניים בקרב ערביי ישראל יתחילו ל</w:t>
      </w:r>
      <w:r>
        <w:rPr>
          <w:rFonts w:hint="cs"/>
          <w:rtl/>
        </w:rPr>
        <w:t>פעול ללא ליאות לגייס מקרב ערביי ישראל מתאבדים ומחבלים וכל מיני משת"פים באמת של ארגוני טרור? הרי הגדר תעשה זאת, זה ברור.</w:t>
      </w:r>
    </w:p>
    <w:p w14:paraId="108A3676" w14:textId="77777777" w:rsidR="00000000" w:rsidRDefault="00737B0C">
      <w:pPr>
        <w:pStyle w:val="a"/>
        <w:ind w:firstLine="0"/>
        <w:rPr>
          <w:rFonts w:hint="cs"/>
          <w:rtl/>
        </w:rPr>
      </w:pPr>
    </w:p>
    <w:p w14:paraId="215807FD" w14:textId="77777777" w:rsidR="00000000" w:rsidRDefault="00737B0C">
      <w:pPr>
        <w:pStyle w:val="a"/>
        <w:ind w:firstLine="0"/>
        <w:rPr>
          <w:rFonts w:hint="cs"/>
          <w:rtl/>
        </w:rPr>
      </w:pPr>
      <w:r>
        <w:rPr>
          <w:rFonts w:hint="cs"/>
          <w:rtl/>
        </w:rPr>
        <w:tab/>
        <w:t>אדוני היושב-ראש, אני לא רוצה לחזור על כל הטיעונים שידועים לכולם. לסיכום, אני רק רוצה לקרוא כאן לשרת החינוך וליושב-ראש ועדת החינוך של ה</w:t>
      </w:r>
      <w:r>
        <w:rPr>
          <w:rFonts w:hint="cs"/>
          <w:rtl/>
        </w:rPr>
        <w:t xml:space="preserve">כנסת - שהיה פה עד לפני כמה דקות - ולומר שהוויכוח על הגדר מצריך את כולנו לבדוק עוד פעם, אדוני היושב-ראש, את הנושא של הבנת הנקרא במדינת ישראל, כי כבר לפחות שלוש או ארבע פעמים שמעתי כטיעון לטובת הגדר אומרים - אנשים מלומדים, כנראה: אפילו רוברט פרוסט כתב: "גדר </w:t>
      </w:r>
      <w:r>
        <w:rPr>
          <w:rFonts w:hint="cs"/>
          <w:rtl/>
        </w:rPr>
        <w:t xml:space="preserve">טובה עושה שכנים טובים". אם אני אשמע את זה עוד פעם, אדוני היושב-ראש, אני לא יודע - אני כנראה אדרוש הקמת ועדה פרלמנטרית על הבנת הנקרא. </w:t>
      </w:r>
    </w:p>
    <w:p w14:paraId="49373473" w14:textId="77777777" w:rsidR="00000000" w:rsidRDefault="00737B0C">
      <w:pPr>
        <w:pStyle w:val="a"/>
        <w:ind w:firstLine="0"/>
        <w:rPr>
          <w:rFonts w:hint="cs"/>
          <w:rtl/>
        </w:rPr>
      </w:pPr>
    </w:p>
    <w:p w14:paraId="65E3FAD0" w14:textId="77777777" w:rsidR="00000000" w:rsidRDefault="00737B0C">
      <w:pPr>
        <w:pStyle w:val="a"/>
        <w:ind w:firstLine="0"/>
        <w:rPr>
          <w:rFonts w:hint="cs"/>
          <w:rtl/>
        </w:rPr>
      </w:pPr>
      <w:r>
        <w:rPr>
          <w:rFonts w:hint="cs"/>
          <w:rtl/>
        </w:rPr>
        <w:tab/>
        <w:t xml:space="preserve">רוברט פרוסט - בשיר שנלמד בארץ לבגרות, למיטב ידיעתי, ונקרא, אם אני לא טועה, </w:t>
      </w:r>
      <w:r>
        <w:t>Mending Wall</w:t>
      </w:r>
      <w:r>
        <w:rPr>
          <w:rFonts w:hint="cs"/>
          <w:rtl/>
        </w:rPr>
        <w:t xml:space="preserve"> - באמת כתב את השורות האלה, "גדר </w:t>
      </w:r>
      <w:r>
        <w:rPr>
          <w:rFonts w:hint="cs"/>
          <w:rtl/>
        </w:rPr>
        <w:t>טובה עושה שכנים טובים". רק מה ששוכחים לציין, שמי שאומר את הדברים האלה זה "אנטי-הירו", זה גיבור שלילי של אותו שיר של פרוסט - אותו גיבור שאתו מתעמת כל הזמן המשורר. וכנראה רוברט פרוסט טוען, כפי ששמענו כרגע מידיד ישראל טום דיליי, שלא גדר טובה עושה שכנים טובים,</w:t>
      </w:r>
      <w:r>
        <w:rPr>
          <w:rFonts w:hint="cs"/>
          <w:rtl/>
        </w:rPr>
        <w:t xml:space="preserve"> אלא רק שלום - רצון עז לשלום משני הצדדים - עושה שכנים טובים. </w:t>
      </w:r>
    </w:p>
    <w:p w14:paraId="7619F200" w14:textId="77777777" w:rsidR="00000000" w:rsidRDefault="00737B0C">
      <w:pPr>
        <w:pStyle w:val="a"/>
        <w:ind w:firstLine="0"/>
        <w:rPr>
          <w:rFonts w:hint="cs"/>
          <w:rtl/>
        </w:rPr>
      </w:pPr>
    </w:p>
    <w:p w14:paraId="5C65CE2D" w14:textId="77777777" w:rsidR="00000000" w:rsidRDefault="00737B0C">
      <w:pPr>
        <w:pStyle w:val="a"/>
        <w:ind w:firstLine="720"/>
        <w:rPr>
          <w:rFonts w:hint="cs"/>
          <w:rtl/>
        </w:rPr>
      </w:pPr>
      <w:r>
        <w:rPr>
          <w:rFonts w:hint="cs"/>
          <w:rtl/>
        </w:rPr>
        <w:t>אני כולי תקווה ותפילה, שבסופו של דבר נגיע לא לגדר טובה, אלא לשלום טוב. תודה.</w:t>
      </w:r>
    </w:p>
    <w:p w14:paraId="48A38F01" w14:textId="77777777" w:rsidR="00000000" w:rsidRDefault="00737B0C">
      <w:pPr>
        <w:pStyle w:val="ac"/>
        <w:rPr>
          <w:rtl/>
        </w:rPr>
      </w:pPr>
      <w:r>
        <w:rPr>
          <w:rtl/>
        </w:rPr>
        <w:br/>
        <w:t>ג'מאל זחאלקה (בל"ד):</w:t>
      </w:r>
    </w:p>
    <w:p w14:paraId="45B20077" w14:textId="77777777" w:rsidR="00000000" w:rsidRDefault="00737B0C">
      <w:pPr>
        <w:pStyle w:val="a"/>
        <w:rPr>
          <w:rtl/>
        </w:rPr>
      </w:pPr>
    </w:p>
    <w:p w14:paraId="58C8ACAC" w14:textId="77777777" w:rsidR="00000000" w:rsidRDefault="00737B0C">
      <w:pPr>
        <w:pStyle w:val="a"/>
        <w:rPr>
          <w:rFonts w:hint="cs"/>
          <w:rtl/>
        </w:rPr>
      </w:pPr>
      <w:r>
        <w:rPr>
          <w:rFonts w:hint="cs"/>
          <w:rtl/>
        </w:rPr>
        <w:t>- - - תקווה - - -</w:t>
      </w:r>
    </w:p>
    <w:p w14:paraId="25951B5A" w14:textId="77777777" w:rsidR="00000000" w:rsidRDefault="00737B0C">
      <w:pPr>
        <w:pStyle w:val="ad"/>
        <w:rPr>
          <w:rtl/>
        </w:rPr>
      </w:pPr>
      <w:r>
        <w:rPr>
          <w:rtl/>
        </w:rPr>
        <w:br/>
        <w:t>היו"ר ראובן ריבלין:</w:t>
      </w:r>
    </w:p>
    <w:p w14:paraId="64470F81" w14:textId="77777777" w:rsidR="00000000" w:rsidRDefault="00737B0C">
      <w:pPr>
        <w:pStyle w:val="a"/>
        <w:rPr>
          <w:rtl/>
        </w:rPr>
      </w:pPr>
    </w:p>
    <w:p w14:paraId="152AB077" w14:textId="77777777" w:rsidR="00000000" w:rsidRDefault="00737B0C">
      <w:pPr>
        <w:pStyle w:val="a"/>
        <w:rPr>
          <w:rFonts w:hint="cs"/>
          <w:rtl/>
        </w:rPr>
      </w:pPr>
      <w:r>
        <w:rPr>
          <w:rFonts w:hint="cs"/>
          <w:rtl/>
        </w:rPr>
        <w:t>תודה לחבר הכנסת יולי אדלשטיין. אני מזמין את חבר הכנסת</w:t>
      </w:r>
      <w:r>
        <w:rPr>
          <w:rFonts w:hint="cs"/>
          <w:rtl/>
        </w:rPr>
        <w:t xml:space="preserve"> רן כהן, ואחריו - חבר הכנסת ניסן סלומינסקי; איננו. חברת הכנסת זהבה גלאון </w:t>
      </w:r>
      <w:r>
        <w:rPr>
          <w:rtl/>
        </w:rPr>
        <w:t>–</w:t>
      </w:r>
      <w:r>
        <w:rPr>
          <w:rFonts w:hint="cs"/>
          <w:rtl/>
        </w:rPr>
        <w:t xml:space="preserve"> איננה; חבר הכנסת ישראל אייכלר </w:t>
      </w:r>
      <w:r>
        <w:rPr>
          <w:rtl/>
        </w:rPr>
        <w:t>–</w:t>
      </w:r>
      <w:r>
        <w:rPr>
          <w:rFonts w:hint="cs"/>
          <w:rtl/>
        </w:rPr>
        <w:t xml:space="preserve"> איננו; חבר הכנסת אילן ליבוביץ' </w:t>
      </w:r>
      <w:r>
        <w:rPr>
          <w:rtl/>
        </w:rPr>
        <w:t>–</w:t>
      </w:r>
      <w:r>
        <w:rPr>
          <w:rFonts w:hint="cs"/>
          <w:rtl/>
        </w:rPr>
        <w:t xml:space="preserve"> איננו; חבר הכנסת אברהם שוחט </w:t>
      </w:r>
      <w:r>
        <w:rPr>
          <w:rtl/>
        </w:rPr>
        <w:t>–</w:t>
      </w:r>
      <w:r>
        <w:rPr>
          <w:rFonts w:hint="cs"/>
          <w:rtl/>
        </w:rPr>
        <w:t xml:space="preserve"> איננו; חבר הכנסת איוב קרא </w:t>
      </w:r>
      <w:r>
        <w:rPr>
          <w:rtl/>
        </w:rPr>
        <w:t>–</w:t>
      </w:r>
      <w:r>
        <w:rPr>
          <w:rFonts w:hint="cs"/>
          <w:rtl/>
        </w:rPr>
        <w:t xml:space="preserve"> איננו; חבר הכנסת יולי אדלשטיין </w:t>
      </w:r>
      <w:r>
        <w:rPr>
          <w:rtl/>
        </w:rPr>
        <w:t>–</w:t>
      </w:r>
      <w:r>
        <w:rPr>
          <w:rFonts w:hint="cs"/>
          <w:rtl/>
        </w:rPr>
        <w:t xml:space="preserve"> דיבר; חבר הכנסת עבד-אלמאל</w:t>
      </w:r>
      <w:r>
        <w:rPr>
          <w:rFonts w:hint="cs"/>
          <w:rtl/>
        </w:rPr>
        <w:t xml:space="preserve">כ דהאמשה </w:t>
      </w:r>
      <w:r>
        <w:rPr>
          <w:rtl/>
        </w:rPr>
        <w:t>–</w:t>
      </w:r>
      <w:r>
        <w:rPr>
          <w:rFonts w:hint="cs"/>
          <w:rtl/>
        </w:rPr>
        <w:t xml:space="preserve"> דיבר; חבר הכנסת עמרם מצנע - אינו נוכח; חבר הכנסת יאיר פרץ - מוותר על דיבור. חברי הכנסת אורי אריאל, משה גפני, מוחמד ברכה. בבקשה, רבותי. </w:t>
      </w:r>
    </w:p>
    <w:p w14:paraId="21C08E96" w14:textId="77777777" w:rsidR="00000000" w:rsidRDefault="00737B0C">
      <w:pPr>
        <w:pStyle w:val="Speaker"/>
        <w:rPr>
          <w:rtl/>
        </w:rPr>
      </w:pPr>
      <w:r>
        <w:rPr>
          <w:rtl/>
        </w:rPr>
        <w:br/>
      </w:r>
      <w:bookmarkStart w:id="36" w:name="FS000000507T30_07_2003_17_02_03"/>
      <w:bookmarkStart w:id="37" w:name="_Toc47678134"/>
      <w:bookmarkStart w:id="38" w:name="_Toc49055694"/>
      <w:bookmarkEnd w:id="36"/>
      <w:r>
        <w:rPr>
          <w:rtl/>
        </w:rPr>
        <w:t>רן כהן (מרצ):</w:t>
      </w:r>
      <w:bookmarkEnd w:id="37"/>
      <w:bookmarkEnd w:id="38"/>
    </w:p>
    <w:p w14:paraId="732AE3A9" w14:textId="77777777" w:rsidR="00000000" w:rsidRDefault="00737B0C">
      <w:pPr>
        <w:pStyle w:val="a"/>
        <w:rPr>
          <w:rtl/>
        </w:rPr>
      </w:pPr>
    </w:p>
    <w:p w14:paraId="4F6CBC0F" w14:textId="77777777" w:rsidR="00000000" w:rsidRDefault="00737B0C">
      <w:pPr>
        <w:pStyle w:val="a"/>
        <w:rPr>
          <w:rFonts w:hint="cs"/>
          <w:rtl/>
        </w:rPr>
      </w:pPr>
      <w:r>
        <w:rPr>
          <w:rFonts w:hint="cs"/>
          <w:rtl/>
        </w:rPr>
        <w:t>אדוני היושב-ראש, אדוני השר, חברות וחברי הכנסת, אני ממש מתקנא בחבר כנסת אדלשטיין - סוף-סוף הוא</w:t>
      </w:r>
      <w:r>
        <w:rPr>
          <w:rFonts w:hint="cs"/>
          <w:rtl/>
        </w:rPr>
        <w:t xml:space="preserve"> הגיע למסקנה שאפשר לעשות שלום וצריך לעשות שלום, וזה הפתרון ליחסים בינינו לבין הפלסטינים. </w:t>
      </w:r>
    </w:p>
    <w:p w14:paraId="19777A6C" w14:textId="77777777" w:rsidR="00000000" w:rsidRDefault="00737B0C">
      <w:pPr>
        <w:pStyle w:val="a"/>
        <w:rPr>
          <w:rFonts w:hint="cs"/>
          <w:rtl/>
        </w:rPr>
      </w:pPr>
    </w:p>
    <w:p w14:paraId="17A03516" w14:textId="77777777" w:rsidR="00000000" w:rsidRDefault="00737B0C">
      <w:pPr>
        <w:pStyle w:val="a"/>
        <w:rPr>
          <w:rFonts w:hint="cs"/>
          <w:rtl/>
        </w:rPr>
      </w:pPr>
      <w:r>
        <w:rPr>
          <w:rFonts w:hint="cs"/>
          <w:rtl/>
        </w:rPr>
        <w:t>אני מודה על האמת שגם אני חשבתי שנים רבות שאפשר לעשות את זה בלי גדר, והיה צריך לעשות את זה בלי גדר, אלא מה? האלימות שהתחילה בספטמבר 2000 והטרור ריסקו הרבה מאוד תקוות,</w:t>
      </w:r>
      <w:r>
        <w:rPr>
          <w:rFonts w:hint="cs"/>
          <w:rtl/>
        </w:rPr>
        <w:t xml:space="preserve"> ואין מה לעשות, הם יצרו מצב שבו בלתי אפשרי לחיות ללא שמירה על מדינת ישראל וללא סגירת הגבול בפני מפגעים. גם הפרובוקציות של ההתנחלויות מעבר לגדר, מעבר ל"קו הירוק", לא השאירו אותנו שאננים ורק החריפו את התמונה ואת הסכסוך. </w:t>
      </w:r>
    </w:p>
    <w:p w14:paraId="78215B24" w14:textId="77777777" w:rsidR="00000000" w:rsidRDefault="00737B0C">
      <w:pPr>
        <w:pStyle w:val="a"/>
        <w:rPr>
          <w:rFonts w:hint="cs"/>
          <w:rtl/>
        </w:rPr>
      </w:pPr>
    </w:p>
    <w:p w14:paraId="32B25F3A" w14:textId="77777777" w:rsidR="00000000" w:rsidRDefault="00737B0C">
      <w:pPr>
        <w:pStyle w:val="a"/>
        <w:rPr>
          <w:rFonts w:hint="cs"/>
          <w:rtl/>
        </w:rPr>
      </w:pPr>
      <w:r>
        <w:rPr>
          <w:rFonts w:hint="cs"/>
          <w:rtl/>
        </w:rPr>
        <w:t>ולכן, לעניות דעתי אין ברירה אלא גדר.</w:t>
      </w:r>
      <w:r>
        <w:rPr>
          <w:rFonts w:hint="cs"/>
          <w:rtl/>
        </w:rPr>
        <w:t xml:space="preserve"> גדר גם בתנאים שבהם מתקיים תהליך מדיני - אני מקווה שהוא יימשך, אני מקווה שהוא יתרחב - ובוודאי ובוודאי למקרה שהתהליך המדיני הזה - שהוא מאוד שביר - עלול חלילה להתרסק.</w:t>
      </w:r>
    </w:p>
    <w:p w14:paraId="7FFC0451" w14:textId="77777777" w:rsidR="00000000" w:rsidRDefault="00737B0C">
      <w:pPr>
        <w:pStyle w:val="a"/>
        <w:rPr>
          <w:rFonts w:hint="cs"/>
          <w:rtl/>
        </w:rPr>
      </w:pPr>
    </w:p>
    <w:p w14:paraId="023E85E0" w14:textId="77777777" w:rsidR="00000000" w:rsidRDefault="00737B0C">
      <w:pPr>
        <w:pStyle w:val="a"/>
        <w:rPr>
          <w:rFonts w:hint="cs"/>
          <w:rtl/>
        </w:rPr>
      </w:pPr>
      <w:r>
        <w:rPr>
          <w:rFonts w:hint="cs"/>
          <w:rtl/>
        </w:rPr>
        <w:t>אלא מה? אדוני היושב-ראש, לבנות את הגדר הזאת במקומות שבהם היא הופכת מגדר ביטחונית לגדר אנטי</w:t>
      </w:r>
      <w:r>
        <w:rPr>
          <w:rFonts w:hint="cs"/>
          <w:rtl/>
        </w:rPr>
        <w:t>-ביטחונית, כלומר להיכנס לתוך השטחים כדי ליצור מצב שבו יש מה שיותר פגיעות בציבור הפלסטיני, מה שיותר לנקר עיניים כדי לחבוק התנחלויות, שלא הפלסטינים בנו אותן בתוך השטחים - המתנחלים בנו אותן בלב השטחים - כלומר, להפוך את הגדר הזאת מגדר ביטחונית לפרובוקציה אנטי-</w:t>
      </w:r>
      <w:r>
        <w:rPr>
          <w:rFonts w:hint="cs"/>
          <w:rtl/>
        </w:rPr>
        <w:t xml:space="preserve">ביטחונית, הרי זה ממש טירוף. </w:t>
      </w:r>
    </w:p>
    <w:p w14:paraId="33A28BF6" w14:textId="77777777" w:rsidR="00000000" w:rsidRDefault="00737B0C">
      <w:pPr>
        <w:pStyle w:val="a"/>
        <w:rPr>
          <w:rFonts w:hint="cs"/>
          <w:rtl/>
        </w:rPr>
      </w:pPr>
    </w:p>
    <w:p w14:paraId="7DE02EF0" w14:textId="77777777" w:rsidR="00000000" w:rsidRDefault="00737B0C">
      <w:pPr>
        <w:pStyle w:val="a"/>
        <w:rPr>
          <w:rFonts w:hint="cs"/>
          <w:rtl/>
        </w:rPr>
      </w:pPr>
      <w:r>
        <w:rPr>
          <w:rFonts w:hint="cs"/>
          <w:rtl/>
        </w:rPr>
        <w:t>זה הכפלת המיליארדים בעלויות שווא, זה הכפלה ויותר של היחידות הצבאיות שיצטרכו לשרת לאורך הגדר אם היא לא תהיה לאורך "הקו הירוק", וזה יצירת מצב שבו יותר ויותר פלסטינים נענשים מן הגדר, כלומר הופכים להיות גם כלואים בתוך הגדר - אז מה</w:t>
      </w:r>
      <w:r>
        <w:rPr>
          <w:rFonts w:hint="cs"/>
          <w:rtl/>
        </w:rPr>
        <w:t xml:space="preserve"> הועלנו; וגם חלקם מופרדים מאדמותיהם וכפריהם - אז יצרנו שוב מניע לפיגועים ולשנאה. </w:t>
      </w:r>
    </w:p>
    <w:p w14:paraId="1C75A47A" w14:textId="77777777" w:rsidR="00000000" w:rsidRDefault="00737B0C">
      <w:pPr>
        <w:pStyle w:val="a"/>
        <w:rPr>
          <w:rFonts w:hint="cs"/>
          <w:rtl/>
        </w:rPr>
      </w:pPr>
    </w:p>
    <w:p w14:paraId="68339663" w14:textId="77777777" w:rsidR="00000000" w:rsidRDefault="00737B0C">
      <w:pPr>
        <w:pStyle w:val="a"/>
        <w:rPr>
          <w:rFonts w:hint="cs"/>
          <w:rtl/>
        </w:rPr>
      </w:pPr>
      <w:r>
        <w:rPr>
          <w:rFonts w:hint="cs"/>
          <w:rtl/>
        </w:rPr>
        <w:t>כלומר, כל החשיבה הזאת - אני גם מבין מדוע אריאל שרון, ראש הממשלה, שהתנגד בתוקף לגדר, פתאום הוא אוהד הגדר, משום שהוא בעצם לקח את רעיון הגדר, שהיא גדר הפרדה ביטחונית, שאמורה לה</w:t>
      </w:r>
      <w:r>
        <w:rPr>
          <w:rFonts w:hint="cs"/>
          <w:rtl/>
        </w:rPr>
        <w:t>גן על מדינת ישראל ולא על כל קניון לחוד, וכל בית-ספר לחוד, וכל מסעדה לחוד, וכל מועדון לחוד, אלא על כל מדינת ישראל לאורך "הקו הירוק", והפך אותה מגדר ביטחונית לגדר התנחלותית, גדר פוליטית, גדר שנכנסת לתוך השטחים, עולה מיליארדים למדינה, פוגעת בביטחונה, מסיתה את</w:t>
      </w:r>
      <w:r>
        <w:rPr>
          <w:rFonts w:hint="cs"/>
          <w:rtl/>
        </w:rPr>
        <w:t xml:space="preserve"> הציבור הפלסטיני נגד הגדר הזאת. מה הועלנו? </w:t>
      </w:r>
    </w:p>
    <w:p w14:paraId="1E1D4B67" w14:textId="77777777" w:rsidR="00000000" w:rsidRDefault="00737B0C">
      <w:pPr>
        <w:pStyle w:val="a"/>
        <w:rPr>
          <w:rFonts w:hint="cs"/>
          <w:rtl/>
        </w:rPr>
      </w:pPr>
    </w:p>
    <w:p w14:paraId="64E2766C" w14:textId="77777777" w:rsidR="00000000" w:rsidRDefault="00737B0C">
      <w:pPr>
        <w:pStyle w:val="a"/>
        <w:rPr>
          <w:rFonts w:hint="cs"/>
          <w:rtl/>
        </w:rPr>
      </w:pPr>
      <w:r>
        <w:rPr>
          <w:rFonts w:hint="cs"/>
          <w:rtl/>
        </w:rPr>
        <w:t>ולכן, אדוני היושב-ראש, נדמה לי שזה יהיה ממש טירוף לבנות את הגדר במקום שהממשלה מתכננת לבנות אותה, ולא פחות טירוף לא לבנות אותה על "הקו הירוק", כדי שהיא תגן על מדינת ישראל למקרה, חלילה, שיחזרו הפיגועים. תודה רבה.</w:t>
      </w:r>
    </w:p>
    <w:p w14:paraId="5EE5FC6D" w14:textId="77777777" w:rsidR="00000000" w:rsidRDefault="00737B0C">
      <w:pPr>
        <w:pStyle w:val="ad"/>
        <w:rPr>
          <w:rtl/>
        </w:rPr>
      </w:pPr>
      <w:r>
        <w:rPr>
          <w:rtl/>
        </w:rPr>
        <w:br/>
        <w:t>היו"ר ראובן ריבלין:</w:t>
      </w:r>
    </w:p>
    <w:p w14:paraId="3811D0B8" w14:textId="77777777" w:rsidR="00000000" w:rsidRDefault="00737B0C">
      <w:pPr>
        <w:pStyle w:val="a"/>
        <w:rPr>
          <w:rtl/>
        </w:rPr>
      </w:pPr>
    </w:p>
    <w:p w14:paraId="1E80E4A2" w14:textId="77777777" w:rsidR="00000000" w:rsidRDefault="00737B0C">
      <w:pPr>
        <w:pStyle w:val="a"/>
        <w:rPr>
          <w:rFonts w:hint="cs"/>
          <w:rtl/>
        </w:rPr>
      </w:pPr>
      <w:r>
        <w:rPr>
          <w:rFonts w:hint="cs"/>
          <w:rtl/>
        </w:rPr>
        <w:t xml:space="preserve">תודה רבה, ואני מודה לך על שעמדת במסגרת הזמן. בבקשה, רבותי, אני ממשיך. אני רוצה להבהיר לחברי הכנסת שהכנסת היא לא תוכנית "כבקשתך". אנשים נרשמים, אנחנו קוראים. מי שאינו נמצא - במקרה הטוב ביותר הוא עובר לסוף; במקרה הרע הוא גם נמחק. </w:t>
      </w:r>
    </w:p>
    <w:p w14:paraId="51CFE0C2" w14:textId="77777777" w:rsidR="00000000" w:rsidRDefault="00737B0C">
      <w:pPr>
        <w:pStyle w:val="a"/>
        <w:rPr>
          <w:rFonts w:hint="cs"/>
          <w:rtl/>
        </w:rPr>
      </w:pPr>
    </w:p>
    <w:p w14:paraId="2EEE5E60" w14:textId="77777777" w:rsidR="00000000" w:rsidRDefault="00737B0C">
      <w:pPr>
        <w:pStyle w:val="a"/>
        <w:rPr>
          <w:rFonts w:hint="cs"/>
          <w:rtl/>
        </w:rPr>
      </w:pPr>
      <w:r>
        <w:rPr>
          <w:rFonts w:hint="cs"/>
          <w:rtl/>
        </w:rPr>
        <w:t>ובכן</w:t>
      </w:r>
      <w:r>
        <w:rPr>
          <w:rFonts w:hint="cs"/>
          <w:rtl/>
        </w:rPr>
        <w:t xml:space="preserve">, אני ממשיך ברשימה. חבר הכנסת עמרם מצנע נכנס בזה הרגע, ובזמן. אחריו </w:t>
      </w:r>
      <w:r>
        <w:rPr>
          <w:rtl/>
        </w:rPr>
        <w:t>–</w:t>
      </w:r>
      <w:r>
        <w:rPr>
          <w:rFonts w:hint="cs"/>
          <w:rtl/>
        </w:rPr>
        <w:t xml:space="preserve"> חבר הכנסת טלב אלסאנע. אחריו - חבר הכנסת אורי אריאל; אינו נוכח. חבר הכנסת משה גפני - אינו נוכח. חבר הכנסת מוחמד ברכה. ואחריו - כדי שידעו אנשים בחדרים </w:t>
      </w:r>
      <w:r>
        <w:rPr>
          <w:rtl/>
        </w:rPr>
        <w:t>–</w:t>
      </w:r>
      <w:r>
        <w:rPr>
          <w:rFonts w:hint="cs"/>
          <w:rtl/>
        </w:rPr>
        <w:t xml:space="preserve"> חבר הכנסת אברהם רביץ, ואחריו </w:t>
      </w:r>
      <w:r>
        <w:rPr>
          <w:rtl/>
        </w:rPr>
        <w:t>–</w:t>
      </w:r>
      <w:r>
        <w:rPr>
          <w:rFonts w:hint="cs"/>
          <w:rtl/>
        </w:rPr>
        <w:t xml:space="preserve"> חבר </w:t>
      </w:r>
      <w:r>
        <w:rPr>
          <w:rFonts w:hint="cs"/>
          <w:rtl/>
        </w:rPr>
        <w:t xml:space="preserve">הכנסת נסים זאב; אחריו </w:t>
      </w:r>
      <w:r>
        <w:rPr>
          <w:rtl/>
        </w:rPr>
        <w:t>–</w:t>
      </w:r>
      <w:r>
        <w:rPr>
          <w:rFonts w:hint="cs"/>
          <w:rtl/>
        </w:rPr>
        <w:t xml:space="preserve"> חבר הכנסת יוסף שריד. ויש אנשים שנמצאים באולם?</w:t>
      </w:r>
    </w:p>
    <w:p w14:paraId="09A751EF" w14:textId="77777777" w:rsidR="00000000" w:rsidRDefault="00737B0C">
      <w:pPr>
        <w:pStyle w:val="ac"/>
        <w:rPr>
          <w:rtl/>
        </w:rPr>
      </w:pPr>
      <w:r>
        <w:rPr>
          <w:rtl/>
        </w:rPr>
        <w:br/>
        <w:t>יוסי שריד (מרצ):</w:t>
      </w:r>
    </w:p>
    <w:p w14:paraId="72FEF51E" w14:textId="77777777" w:rsidR="00000000" w:rsidRDefault="00737B0C">
      <w:pPr>
        <w:pStyle w:val="a"/>
        <w:rPr>
          <w:rtl/>
        </w:rPr>
      </w:pPr>
    </w:p>
    <w:p w14:paraId="3A0E820D" w14:textId="77777777" w:rsidR="00000000" w:rsidRDefault="00737B0C">
      <w:pPr>
        <w:pStyle w:val="a"/>
        <w:rPr>
          <w:rFonts w:hint="cs"/>
          <w:rtl/>
        </w:rPr>
      </w:pPr>
      <w:r>
        <w:rPr>
          <w:rFonts w:hint="cs"/>
          <w:rtl/>
        </w:rPr>
        <w:t>- - -</w:t>
      </w:r>
    </w:p>
    <w:p w14:paraId="599FF3D4" w14:textId="77777777" w:rsidR="00000000" w:rsidRDefault="00737B0C">
      <w:pPr>
        <w:pStyle w:val="ad"/>
        <w:rPr>
          <w:rtl/>
        </w:rPr>
      </w:pPr>
      <w:r>
        <w:rPr>
          <w:rtl/>
        </w:rPr>
        <w:br/>
        <w:t>היו"ר ראובן ריבלין:</w:t>
      </w:r>
    </w:p>
    <w:p w14:paraId="6859F450" w14:textId="77777777" w:rsidR="00000000" w:rsidRDefault="00737B0C">
      <w:pPr>
        <w:pStyle w:val="a"/>
        <w:rPr>
          <w:rtl/>
        </w:rPr>
      </w:pPr>
    </w:p>
    <w:p w14:paraId="5DFE9B45" w14:textId="77777777" w:rsidR="00000000" w:rsidRDefault="00737B0C">
      <w:pPr>
        <w:pStyle w:val="a"/>
        <w:rPr>
          <w:rFonts w:hint="cs"/>
          <w:rtl/>
        </w:rPr>
      </w:pPr>
      <w:r>
        <w:rPr>
          <w:rFonts w:hint="cs"/>
          <w:rtl/>
        </w:rPr>
        <w:t xml:space="preserve">לא הרב יוסף שריד, אלא יוסף שריד הידוע כיוסי שריד - חבר הכנסת הנכבד, השר לשעבר. אדוני. </w:t>
      </w:r>
    </w:p>
    <w:p w14:paraId="0B9789B9" w14:textId="77777777" w:rsidR="00000000" w:rsidRDefault="00737B0C">
      <w:pPr>
        <w:pStyle w:val="Speaker"/>
        <w:rPr>
          <w:rFonts w:hint="cs"/>
          <w:rtl/>
        </w:rPr>
      </w:pPr>
      <w:bookmarkStart w:id="39" w:name="FS000001042T30_07_2003_17_15_01"/>
      <w:bookmarkEnd w:id="39"/>
    </w:p>
    <w:p w14:paraId="4F8B4803" w14:textId="77777777" w:rsidR="00000000" w:rsidRDefault="00737B0C">
      <w:pPr>
        <w:pStyle w:val="Speaker"/>
        <w:rPr>
          <w:rtl/>
        </w:rPr>
      </w:pPr>
      <w:bookmarkStart w:id="40" w:name="_Toc47678135"/>
      <w:bookmarkStart w:id="41" w:name="_Toc49055695"/>
      <w:r>
        <w:rPr>
          <w:rtl/>
        </w:rPr>
        <w:t>עמרם מצנע (העבודה-מימד):</w:t>
      </w:r>
      <w:bookmarkEnd w:id="40"/>
      <w:bookmarkEnd w:id="41"/>
    </w:p>
    <w:p w14:paraId="2D5671B5" w14:textId="77777777" w:rsidR="00000000" w:rsidRDefault="00737B0C">
      <w:pPr>
        <w:pStyle w:val="a"/>
        <w:rPr>
          <w:rtl/>
        </w:rPr>
      </w:pPr>
    </w:p>
    <w:p w14:paraId="685505B1" w14:textId="77777777" w:rsidR="00000000" w:rsidRDefault="00737B0C">
      <w:pPr>
        <w:pStyle w:val="a"/>
        <w:rPr>
          <w:rFonts w:hint="cs"/>
          <w:rtl/>
        </w:rPr>
      </w:pPr>
      <w:r>
        <w:rPr>
          <w:rFonts w:hint="cs"/>
          <w:rtl/>
        </w:rPr>
        <w:t>כבוד היושב-ראש, חברי הכנס</w:t>
      </w:r>
      <w:r>
        <w:rPr>
          <w:rFonts w:hint="cs"/>
          <w:rtl/>
        </w:rPr>
        <w:t>ת, תראו כמה זלזול וכמה ציניות יש בוויכוח ובדיון על הגדר. בהתחלה, הממשלה נלחמה נגד הגדר. ראש הממשלה התייחס בזלזול לרעיון, ורק בלחץ ציבורי, בלחץ של הציבור ושל כל מי שחושב שנכון להקים גדר, ובעיקר בלחץ של גורמי הביטחון - הרמטכ"ל, המפכ"ל, ראש שירותי הביטחון, וכ</w:t>
      </w:r>
      <w:r>
        <w:rPr>
          <w:rFonts w:hint="cs"/>
          <w:rtl/>
        </w:rPr>
        <w:t xml:space="preserve">ל מי שעוסק בביטחון, לא עוסק בפוליטיקה - כולם מבינים שהגדר, יש לה משמעות ביטחונית ממדרגה ראשונה. אז ראש הממשלה נענה לבקשה ונכנע ללחץ, ואז מתחילים לבצע את הגדר. </w:t>
      </w:r>
    </w:p>
    <w:p w14:paraId="20C84872" w14:textId="77777777" w:rsidR="00000000" w:rsidRDefault="00737B0C">
      <w:pPr>
        <w:pStyle w:val="a"/>
        <w:rPr>
          <w:rFonts w:hint="cs"/>
          <w:rtl/>
        </w:rPr>
      </w:pPr>
    </w:p>
    <w:p w14:paraId="3E8FFB88" w14:textId="77777777" w:rsidR="00000000" w:rsidRDefault="00737B0C">
      <w:pPr>
        <w:pStyle w:val="a"/>
        <w:rPr>
          <w:rFonts w:hint="cs"/>
          <w:rtl/>
        </w:rPr>
      </w:pPr>
      <w:r>
        <w:rPr>
          <w:rFonts w:hint="cs"/>
          <w:rtl/>
        </w:rPr>
        <w:t>מבצעים אותה כאשר מושכים רגליים, קצב אטי מאוד, מבטיחים בוועדת החוץ והביטחון שהגדר מתקדמת והתכנון</w:t>
      </w:r>
      <w:r>
        <w:rPr>
          <w:rFonts w:hint="cs"/>
          <w:rtl/>
        </w:rPr>
        <w:t xml:space="preserve"> הושלם, ואושרו כל הקטעים - לא זה ולא זה, והגדר נבנית בעצלתיים, וביטחון - אין. </w:t>
      </w:r>
    </w:p>
    <w:p w14:paraId="34B15A23" w14:textId="77777777" w:rsidR="00000000" w:rsidRDefault="00737B0C">
      <w:pPr>
        <w:pStyle w:val="a"/>
        <w:rPr>
          <w:rFonts w:hint="cs"/>
          <w:rtl/>
        </w:rPr>
      </w:pPr>
    </w:p>
    <w:p w14:paraId="12DBC05E" w14:textId="77777777" w:rsidR="00000000" w:rsidRDefault="00737B0C">
      <w:pPr>
        <w:pStyle w:val="a"/>
        <w:rPr>
          <w:rFonts w:hint="cs"/>
          <w:rtl/>
        </w:rPr>
      </w:pPr>
      <w:r>
        <w:rPr>
          <w:rFonts w:hint="cs"/>
          <w:rtl/>
        </w:rPr>
        <w:t>אבל לאחר מכן, באופן ציני יוצא דופן, קובעים תוואי שמכניס פנימה אל תוך הגדר קרוב לחצי מיליון פלסטינים - אם זה יושלם לאורך כל המהלך מהצפון עד הדרום - ואז כמובן, לא בהפתעה, מעלים א</w:t>
      </w:r>
      <w:r>
        <w:rPr>
          <w:rFonts w:hint="cs"/>
          <w:rtl/>
        </w:rPr>
        <w:t>ת רוגזם של האמריקנים, וכמובן גם של שותפינו למשא-ומתן דהיום, הפלסטינים, ורוצים על-ידי כך או לטרפד את כל התהליך המדיני או בעצם להוכיח שאי-אפשר לבנות את הגדר, ולהכניס בראשם של אנשי השמאל - אלה שתומכים בגדר - הרהורים נוספים ושניים. והנושא פתאום הופך לדיון ציני</w:t>
      </w:r>
      <w:r>
        <w:rPr>
          <w:rFonts w:hint="cs"/>
          <w:rtl/>
        </w:rPr>
        <w:t xml:space="preserve"> ולא רציני. </w:t>
      </w:r>
    </w:p>
    <w:p w14:paraId="136F8CD9" w14:textId="77777777" w:rsidR="00000000" w:rsidRDefault="00737B0C">
      <w:pPr>
        <w:pStyle w:val="a"/>
        <w:rPr>
          <w:rFonts w:hint="cs"/>
          <w:rtl/>
        </w:rPr>
      </w:pPr>
    </w:p>
    <w:p w14:paraId="397B2B3D" w14:textId="77777777" w:rsidR="00000000" w:rsidRDefault="00737B0C">
      <w:pPr>
        <w:pStyle w:val="a"/>
        <w:rPr>
          <w:rFonts w:hint="cs"/>
          <w:rtl/>
        </w:rPr>
      </w:pPr>
      <w:r>
        <w:rPr>
          <w:rFonts w:hint="cs"/>
          <w:rtl/>
        </w:rPr>
        <w:t>חברי הכנסת, אדוני היושב-ראש, אין ויכוח על הגדר כמרכיב ביטחון בעל משמעות ממדרגה ראשונה. במקום לגדר את עצמנו - כל יישוב, כל בית-ספר וכל מרכז קניות - במקום לגדר בתוכנו ולהקים דיוויזיות של מאבטחים, יש לעשות גדר ביטחון. ההסכמה הרחבה ביותר היא לבצע</w:t>
      </w:r>
      <w:r>
        <w:rPr>
          <w:rFonts w:hint="cs"/>
          <w:rtl/>
        </w:rPr>
        <w:t xml:space="preserve"> אותה פחות או  יותר לאורך "הקו הירוק", ששם היא נותנת את הביטחון המקסימלי ומפרידה בין היישובים שלנו לבין המערכת הכוללת. יישובי יהודה, שומרון ועזה מאובטחים ומגודרים, ודווקא 6 מיליוני תושבים בתוך שטחי מדינת ישראל לא מגודרים, מופקרים ואין ביטחון.</w:t>
      </w:r>
    </w:p>
    <w:p w14:paraId="453684CC" w14:textId="77777777" w:rsidR="00000000" w:rsidRDefault="00737B0C">
      <w:pPr>
        <w:pStyle w:val="a"/>
        <w:rPr>
          <w:rFonts w:hint="cs"/>
          <w:rtl/>
        </w:rPr>
      </w:pPr>
    </w:p>
    <w:p w14:paraId="57916471" w14:textId="77777777" w:rsidR="00000000" w:rsidRDefault="00737B0C">
      <w:pPr>
        <w:pStyle w:val="a"/>
        <w:rPr>
          <w:rFonts w:hint="cs"/>
          <w:rtl/>
        </w:rPr>
      </w:pPr>
      <w:r>
        <w:rPr>
          <w:rFonts w:hint="cs"/>
          <w:rtl/>
        </w:rPr>
        <w:t>זה נכון שבתפ</w:t>
      </w:r>
      <w:r>
        <w:rPr>
          <w:rFonts w:hint="cs"/>
          <w:rtl/>
        </w:rPr>
        <w:t>יסת העולם שאני מייצג הכוונה היא להיפרד מהפלסטינים ולאפשר את הקמתה של מדינה פלסטינית. גם לעת שלום תידרש גדר, שכן אין שכנות ללא גדר. כבר אמר זאת לפני, כמובן, רוברט פרוסט. גם האמריקנים מקימים גדר בינם לבין מקסיקו, כשיש ביניהם כמובן יחסי שלום וכל הדברים הנוספי</w:t>
      </w:r>
      <w:r>
        <w:rPr>
          <w:rFonts w:hint="cs"/>
          <w:rtl/>
        </w:rPr>
        <w:t>ם. על כן, אדוני יושב-הראש, חייבים להמשיך את הגדר במקום שבו היא נותנת ביטחון מרבי. תודה.</w:t>
      </w:r>
    </w:p>
    <w:p w14:paraId="7FC73730" w14:textId="77777777" w:rsidR="00000000" w:rsidRDefault="00737B0C">
      <w:pPr>
        <w:pStyle w:val="a"/>
        <w:rPr>
          <w:rFonts w:hint="cs"/>
          <w:rtl/>
        </w:rPr>
      </w:pPr>
    </w:p>
    <w:p w14:paraId="189D1B1C" w14:textId="77777777" w:rsidR="00000000" w:rsidRDefault="00737B0C">
      <w:pPr>
        <w:pStyle w:val="ad"/>
        <w:rPr>
          <w:rtl/>
        </w:rPr>
      </w:pPr>
      <w:r>
        <w:rPr>
          <w:rtl/>
        </w:rPr>
        <w:t>היו"ר ראובן ריבלין:</w:t>
      </w:r>
    </w:p>
    <w:p w14:paraId="5E25BF96" w14:textId="77777777" w:rsidR="00000000" w:rsidRDefault="00737B0C">
      <w:pPr>
        <w:pStyle w:val="a"/>
        <w:rPr>
          <w:rtl/>
        </w:rPr>
      </w:pPr>
    </w:p>
    <w:p w14:paraId="6933C318" w14:textId="77777777" w:rsidR="00000000" w:rsidRDefault="00737B0C">
      <w:pPr>
        <w:pStyle w:val="a"/>
        <w:rPr>
          <w:rFonts w:hint="cs"/>
          <w:rtl/>
        </w:rPr>
      </w:pPr>
      <w:r>
        <w:rPr>
          <w:rFonts w:hint="cs"/>
          <w:rtl/>
        </w:rPr>
        <w:t>תודה, חבר הכנסת מצנע. חבר הכנסת עזמי בשארה, בבקשה. חבר הכנסת אלסאנע, אני מצטער. הוא הגיע בזמן. אני קורא לכולם. עתה, חבר הכנסת בשארה, ואחריו חבר הכ</w:t>
      </w:r>
      <w:r>
        <w:rPr>
          <w:rFonts w:hint="cs"/>
          <w:rtl/>
        </w:rPr>
        <w:t>נסת אלסאנע בכל מקרה, כי הוא אחרי, ואחריו חברי הכנסת אורי אריאל ומשה גפני, ואם הם לא יהיו - חבר הכנסת ברכה.</w:t>
      </w:r>
    </w:p>
    <w:p w14:paraId="01D05540" w14:textId="77777777" w:rsidR="00000000" w:rsidRDefault="00737B0C">
      <w:pPr>
        <w:pStyle w:val="a"/>
        <w:rPr>
          <w:rFonts w:hint="cs"/>
          <w:rtl/>
        </w:rPr>
      </w:pPr>
    </w:p>
    <w:p w14:paraId="30633073" w14:textId="77777777" w:rsidR="00000000" w:rsidRDefault="00737B0C">
      <w:pPr>
        <w:pStyle w:val="ac"/>
        <w:rPr>
          <w:rtl/>
        </w:rPr>
      </w:pPr>
      <w:r>
        <w:rPr>
          <w:rFonts w:hint="eastAsia"/>
          <w:rtl/>
        </w:rPr>
        <w:t>טלב</w:t>
      </w:r>
      <w:r>
        <w:rPr>
          <w:rtl/>
        </w:rPr>
        <w:t xml:space="preserve"> אלסאנע (רע"ם):</w:t>
      </w:r>
    </w:p>
    <w:p w14:paraId="68466818" w14:textId="77777777" w:rsidR="00000000" w:rsidRDefault="00737B0C">
      <w:pPr>
        <w:pStyle w:val="a"/>
        <w:rPr>
          <w:rFonts w:hint="cs"/>
          <w:rtl/>
        </w:rPr>
      </w:pPr>
    </w:p>
    <w:p w14:paraId="70145A06" w14:textId="77777777" w:rsidR="00000000" w:rsidRDefault="00737B0C">
      <w:pPr>
        <w:pStyle w:val="a"/>
        <w:rPr>
          <w:rFonts w:hint="cs"/>
          <w:rtl/>
        </w:rPr>
      </w:pPr>
      <w:r>
        <w:rPr>
          <w:rFonts w:hint="cs"/>
          <w:rtl/>
        </w:rPr>
        <w:t>השיפוט שלך - - -</w:t>
      </w:r>
    </w:p>
    <w:p w14:paraId="57CE9B4E" w14:textId="77777777" w:rsidR="00000000" w:rsidRDefault="00737B0C">
      <w:pPr>
        <w:pStyle w:val="a"/>
        <w:rPr>
          <w:rFonts w:hint="cs"/>
          <w:rtl/>
        </w:rPr>
      </w:pPr>
    </w:p>
    <w:p w14:paraId="2C28D462" w14:textId="77777777" w:rsidR="00000000" w:rsidRDefault="00737B0C">
      <w:pPr>
        <w:pStyle w:val="ad"/>
        <w:rPr>
          <w:rtl/>
        </w:rPr>
      </w:pPr>
      <w:r>
        <w:rPr>
          <w:rtl/>
        </w:rPr>
        <w:t>היו"ר ראובן ריבלין:</w:t>
      </w:r>
    </w:p>
    <w:p w14:paraId="35686D4C" w14:textId="77777777" w:rsidR="00000000" w:rsidRDefault="00737B0C">
      <w:pPr>
        <w:pStyle w:val="a"/>
        <w:rPr>
          <w:rtl/>
        </w:rPr>
      </w:pPr>
    </w:p>
    <w:p w14:paraId="0235D135" w14:textId="77777777" w:rsidR="00000000" w:rsidRDefault="00737B0C">
      <w:pPr>
        <w:pStyle w:val="a"/>
        <w:rPr>
          <w:rFonts w:hint="cs"/>
          <w:rtl/>
        </w:rPr>
      </w:pPr>
      <w:r>
        <w:rPr>
          <w:rFonts w:hint="cs"/>
          <w:rtl/>
        </w:rPr>
        <w:t>מי שבא בזמן - נואם בזמן. מי שלא בא בזמן - מאבד את מקומו, ובמקרה הטוב ינאם בסוף.</w:t>
      </w:r>
    </w:p>
    <w:p w14:paraId="65A79480" w14:textId="77777777" w:rsidR="00000000" w:rsidRDefault="00737B0C">
      <w:pPr>
        <w:pStyle w:val="a"/>
        <w:rPr>
          <w:rFonts w:hint="cs"/>
          <w:rtl/>
        </w:rPr>
      </w:pPr>
    </w:p>
    <w:p w14:paraId="68F8DFD2" w14:textId="77777777" w:rsidR="00000000" w:rsidRDefault="00737B0C">
      <w:pPr>
        <w:pStyle w:val="a"/>
        <w:rPr>
          <w:rFonts w:hint="cs"/>
          <w:rtl/>
        </w:rPr>
      </w:pPr>
      <w:r>
        <w:rPr>
          <w:rFonts w:hint="cs"/>
          <w:rtl/>
        </w:rPr>
        <w:t>חברת הכנ</w:t>
      </w:r>
      <w:r>
        <w:rPr>
          <w:rFonts w:hint="cs"/>
          <w:rtl/>
        </w:rPr>
        <w:t>סת א' כהן, גברת אילנה כהן, חברת הכנסת הנכבדה, נטפל בעניינך. אני רואה בחומרה רבה את מה שקרה בסטטיסטיקה.</w:t>
      </w:r>
    </w:p>
    <w:p w14:paraId="2EAF6CA8" w14:textId="77777777" w:rsidR="00000000" w:rsidRDefault="00737B0C">
      <w:pPr>
        <w:pStyle w:val="a"/>
        <w:rPr>
          <w:rFonts w:hint="cs"/>
          <w:rtl/>
        </w:rPr>
      </w:pPr>
    </w:p>
    <w:p w14:paraId="1AE83C0E" w14:textId="77777777" w:rsidR="00000000" w:rsidRDefault="00737B0C">
      <w:pPr>
        <w:pStyle w:val="ac"/>
        <w:rPr>
          <w:rtl/>
        </w:rPr>
      </w:pPr>
      <w:r>
        <w:rPr>
          <w:rFonts w:hint="eastAsia"/>
          <w:rtl/>
        </w:rPr>
        <w:t>אילנה</w:t>
      </w:r>
      <w:r>
        <w:rPr>
          <w:rtl/>
        </w:rPr>
        <w:t xml:space="preserve"> כהן (עם אחד):</w:t>
      </w:r>
    </w:p>
    <w:p w14:paraId="5A54A273" w14:textId="77777777" w:rsidR="00000000" w:rsidRDefault="00737B0C">
      <w:pPr>
        <w:pStyle w:val="a"/>
        <w:rPr>
          <w:rFonts w:hint="cs"/>
          <w:rtl/>
        </w:rPr>
      </w:pPr>
    </w:p>
    <w:p w14:paraId="7BE90CE9" w14:textId="77777777" w:rsidR="00000000" w:rsidRDefault="00737B0C">
      <w:pPr>
        <w:pStyle w:val="a"/>
        <w:rPr>
          <w:rFonts w:hint="cs"/>
          <w:rtl/>
        </w:rPr>
      </w:pPr>
      <w:r>
        <w:rPr>
          <w:rFonts w:hint="cs"/>
          <w:rtl/>
        </w:rPr>
        <w:t>לא שמעתי.</w:t>
      </w:r>
    </w:p>
    <w:p w14:paraId="36A13F81" w14:textId="77777777" w:rsidR="00000000" w:rsidRDefault="00737B0C">
      <w:pPr>
        <w:pStyle w:val="a"/>
        <w:rPr>
          <w:rtl/>
        </w:rPr>
      </w:pPr>
    </w:p>
    <w:p w14:paraId="630E1140" w14:textId="77777777" w:rsidR="00000000" w:rsidRDefault="00737B0C">
      <w:pPr>
        <w:pStyle w:val="ad"/>
        <w:rPr>
          <w:rtl/>
        </w:rPr>
      </w:pPr>
      <w:r>
        <w:rPr>
          <w:rtl/>
        </w:rPr>
        <w:t>היו"ר ראובן ריבלין:</w:t>
      </w:r>
    </w:p>
    <w:p w14:paraId="2DB8B8D7" w14:textId="77777777" w:rsidR="00000000" w:rsidRDefault="00737B0C">
      <w:pPr>
        <w:pStyle w:val="a"/>
        <w:rPr>
          <w:rtl/>
        </w:rPr>
      </w:pPr>
    </w:p>
    <w:p w14:paraId="2297DBDC" w14:textId="77777777" w:rsidR="00000000" w:rsidRDefault="00737B0C">
      <w:pPr>
        <w:pStyle w:val="a"/>
        <w:rPr>
          <w:rFonts w:hint="cs"/>
          <w:rtl/>
        </w:rPr>
      </w:pPr>
      <w:r>
        <w:rPr>
          <w:rFonts w:hint="cs"/>
          <w:rtl/>
        </w:rPr>
        <w:t>אני רואה בחומרה רבה את הטעות שנפלה, כי כל ה"א' כהן" התרכזו ב"א' כהן" אחד.</w:t>
      </w:r>
    </w:p>
    <w:p w14:paraId="36DA52E6" w14:textId="77777777" w:rsidR="00000000" w:rsidRDefault="00737B0C">
      <w:pPr>
        <w:pStyle w:val="a"/>
        <w:rPr>
          <w:rFonts w:hint="cs"/>
          <w:rtl/>
        </w:rPr>
      </w:pPr>
    </w:p>
    <w:p w14:paraId="70AB226F" w14:textId="77777777" w:rsidR="00000000" w:rsidRDefault="00737B0C">
      <w:pPr>
        <w:pStyle w:val="ac"/>
        <w:rPr>
          <w:rtl/>
        </w:rPr>
      </w:pPr>
      <w:r>
        <w:rPr>
          <w:rFonts w:hint="eastAsia"/>
          <w:rtl/>
        </w:rPr>
        <w:t>אילנה</w:t>
      </w:r>
      <w:r>
        <w:rPr>
          <w:rtl/>
        </w:rPr>
        <w:t xml:space="preserve"> כהן (עם אחד):</w:t>
      </w:r>
    </w:p>
    <w:p w14:paraId="7054F734" w14:textId="77777777" w:rsidR="00000000" w:rsidRDefault="00737B0C">
      <w:pPr>
        <w:pStyle w:val="a"/>
        <w:rPr>
          <w:rFonts w:hint="cs"/>
          <w:rtl/>
        </w:rPr>
      </w:pPr>
    </w:p>
    <w:p w14:paraId="069C81E7" w14:textId="77777777" w:rsidR="00000000" w:rsidRDefault="00737B0C">
      <w:pPr>
        <w:pStyle w:val="a"/>
        <w:rPr>
          <w:rFonts w:hint="cs"/>
          <w:rtl/>
        </w:rPr>
      </w:pPr>
      <w:r>
        <w:rPr>
          <w:rFonts w:hint="cs"/>
          <w:rtl/>
        </w:rPr>
        <w:t>חשב</w:t>
      </w:r>
      <w:r>
        <w:rPr>
          <w:rFonts w:hint="cs"/>
          <w:rtl/>
        </w:rPr>
        <w:t>תי שאולי מפני שאני אחות עשו לי ניתוח פלסטי באצבעות הידיים.</w:t>
      </w:r>
    </w:p>
    <w:p w14:paraId="3D301FB5" w14:textId="77777777" w:rsidR="00000000" w:rsidRDefault="00737B0C">
      <w:pPr>
        <w:pStyle w:val="a"/>
        <w:rPr>
          <w:rFonts w:hint="cs"/>
          <w:rtl/>
        </w:rPr>
      </w:pPr>
    </w:p>
    <w:p w14:paraId="7A3D43B5" w14:textId="77777777" w:rsidR="00000000" w:rsidRDefault="00737B0C">
      <w:pPr>
        <w:pStyle w:val="ad"/>
        <w:rPr>
          <w:rtl/>
        </w:rPr>
      </w:pPr>
      <w:r>
        <w:rPr>
          <w:rtl/>
        </w:rPr>
        <w:t>היו"ר ראובן ריבלין:</w:t>
      </w:r>
    </w:p>
    <w:p w14:paraId="1B5B789B" w14:textId="77777777" w:rsidR="00000000" w:rsidRDefault="00737B0C">
      <w:pPr>
        <w:pStyle w:val="a"/>
        <w:rPr>
          <w:rtl/>
        </w:rPr>
      </w:pPr>
    </w:p>
    <w:p w14:paraId="1F2EA3E8" w14:textId="77777777" w:rsidR="00000000" w:rsidRDefault="00737B0C">
      <w:pPr>
        <w:pStyle w:val="a"/>
        <w:rPr>
          <w:rFonts w:hint="cs"/>
          <w:rtl/>
        </w:rPr>
      </w:pPr>
      <w:r>
        <w:rPr>
          <w:rFonts w:hint="cs"/>
          <w:rtl/>
        </w:rPr>
        <w:t>בסדר. שמעתי. אנחנו עכשיו בעיצומו של הדיון, ומייד לאחר מכן ניתן לך את האפשרות לדבר.</w:t>
      </w:r>
    </w:p>
    <w:p w14:paraId="5B52CDB3" w14:textId="77777777" w:rsidR="00000000" w:rsidRDefault="00737B0C">
      <w:pPr>
        <w:pStyle w:val="a"/>
        <w:rPr>
          <w:rFonts w:hint="cs"/>
          <w:rtl/>
        </w:rPr>
      </w:pPr>
    </w:p>
    <w:p w14:paraId="12AA44BD" w14:textId="77777777" w:rsidR="00000000" w:rsidRDefault="00737B0C">
      <w:pPr>
        <w:pStyle w:val="ac"/>
        <w:rPr>
          <w:rtl/>
        </w:rPr>
      </w:pPr>
      <w:r>
        <w:rPr>
          <w:rFonts w:hint="eastAsia"/>
          <w:rtl/>
        </w:rPr>
        <w:t>רוני</w:t>
      </w:r>
      <w:r>
        <w:rPr>
          <w:rtl/>
        </w:rPr>
        <w:t xml:space="preserve"> בר-און (הליכוד):</w:t>
      </w:r>
    </w:p>
    <w:p w14:paraId="291BD20A" w14:textId="77777777" w:rsidR="00000000" w:rsidRDefault="00737B0C">
      <w:pPr>
        <w:pStyle w:val="a"/>
        <w:rPr>
          <w:rFonts w:hint="cs"/>
          <w:rtl/>
        </w:rPr>
      </w:pPr>
    </w:p>
    <w:p w14:paraId="2B559922" w14:textId="77777777" w:rsidR="00000000" w:rsidRDefault="00737B0C">
      <w:pPr>
        <w:pStyle w:val="a"/>
        <w:rPr>
          <w:rFonts w:hint="cs"/>
          <w:rtl/>
        </w:rPr>
      </w:pPr>
      <w:r>
        <w:rPr>
          <w:rFonts w:hint="cs"/>
          <w:rtl/>
        </w:rPr>
        <w:t>זה כמו שוועדת הכנסת ישבה רק 15 ישיבות. היא ישבה 55, אבל כתוב 15.</w:t>
      </w:r>
    </w:p>
    <w:p w14:paraId="0DE07C7B" w14:textId="77777777" w:rsidR="00000000" w:rsidRDefault="00737B0C">
      <w:pPr>
        <w:pStyle w:val="a"/>
        <w:rPr>
          <w:rFonts w:hint="cs"/>
          <w:rtl/>
        </w:rPr>
      </w:pPr>
    </w:p>
    <w:p w14:paraId="781426F7" w14:textId="77777777" w:rsidR="00000000" w:rsidRDefault="00737B0C">
      <w:pPr>
        <w:pStyle w:val="ad"/>
        <w:rPr>
          <w:rtl/>
        </w:rPr>
      </w:pPr>
      <w:r>
        <w:rPr>
          <w:rtl/>
        </w:rPr>
        <w:t>הי</w:t>
      </w:r>
      <w:r>
        <w:rPr>
          <w:rtl/>
        </w:rPr>
        <w:t>ו"ר ראובן ריבלין:</w:t>
      </w:r>
    </w:p>
    <w:p w14:paraId="3827B8FC" w14:textId="77777777" w:rsidR="00000000" w:rsidRDefault="00737B0C">
      <w:pPr>
        <w:pStyle w:val="a"/>
        <w:rPr>
          <w:rtl/>
        </w:rPr>
      </w:pPr>
    </w:p>
    <w:p w14:paraId="66F05AB6" w14:textId="77777777" w:rsidR="00000000" w:rsidRDefault="00737B0C">
      <w:pPr>
        <w:pStyle w:val="a"/>
        <w:rPr>
          <w:rFonts w:hint="cs"/>
          <w:rtl/>
        </w:rPr>
      </w:pPr>
      <w:r>
        <w:rPr>
          <w:rFonts w:hint="cs"/>
          <w:rtl/>
        </w:rPr>
        <w:t>אני מודיע לכם, שאם יש טעויות "רבתיות", תהיה פה הסקת מסקנות מלאה לגבי הנהלת הבית הזה.</w:t>
      </w:r>
    </w:p>
    <w:p w14:paraId="2DD4D6AE" w14:textId="77777777" w:rsidR="00000000" w:rsidRDefault="00737B0C">
      <w:pPr>
        <w:pStyle w:val="a"/>
        <w:rPr>
          <w:rFonts w:hint="cs"/>
          <w:rtl/>
        </w:rPr>
      </w:pPr>
    </w:p>
    <w:p w14:paraId="593C8D87" w14:textId="77777777" w:rsidR="00000000" w:rsidRDefault="00737B0C">
      <w:pPr>
        <w:pStyle w:val="ac"/>
        <w:rPr>
          <w:rtl/>
        </w:rPr>
      </w:pPr>
      <w:r>
        <w:rPr>
          <w:rFonts w:hint="eastAsia"/>
          <w:rtl/>
        </w:rPr>
        <w:t>רוני</w:t>
      </w:r>
      <w:r>
        <w:rPr>
          <w:rtl/>
        </w:rPr>
        <w:t xml:space="preserve"> בר-און (הליכוד):</w:t>
      </w:r>
    </w:p>
    <w:p w14:paraId="030E565A" w14:textId="77777777" w:rsidR="00000000" w:rsidRDefault="00737B0C">
      <w:pPr>
        <w:pStyle w:val="a"/>
        <w:rPr>
          <w:rFonts w:hint="cs"/>
          <w:rtl/>
        </w:rPr>
      </w:pPr>
    </w:p>
    <w:p w14:paraId="58137A29" w14:textId="77777777" w:rsidR="00000000" w:rsidRDefault="00737B0C">
      <w:pPr>
        <w:pStyle w:val="a"/>
        <w:rPr>
          <w:rFonts w:hint="cs"/>
          <w:rtl/>
        </w:rPr>
      </w:pPr>
      <w:r>
        <w:rPr>
          <w:rFonts w:hint="cs"/>
          <w:rtl/>
        </w:rPr>
        <w:t>- - -</w:t>
      </w:r>
    </w:p>
    <w:p w14:paraId="7E424AF7" w14:textId="77777777" w:rsidR="00000000" w:rsidRDefault="00737B0C">
      <w:pPr>
        <w:pStyle w:val="a"/>
        <w:rPr>
          <w:rFonts w:hint="cs"/>
          <w:rtl/>
        </w:rPr>
      </w:pPr>
    </w:p>
    <w:p w14:paraId="5042CEEE" w14:textId="77777777" w:rsidR="00000000" w:rsidRDefault="00737B0C">
      <w:pPr>
        <w:pStyle w:val="ad"/>
        <w:rPr>
          <w:rtl/>
        </w:rPr>
      </w:pPr>
      <w:r>
        <w:rPr>
          <w:rtl/>
        </w:rPr>
        <w:t>היו"ר ראובן ריבלין:</w:t>
      </w:r>
    </w:p>
    <w:p w14:paraId="2E095B33" w14:textId="77777777" w:rsidR="00000000" w:rsidRDefault="00737B0C">
      <w:pPr>
        <w:pStyle w:val="a"/>
        <w:rPr>
          <w:rtl/>
        </w:rPr>
      </w:pPr>
    </w:p>
    <w:p w14:paraId="37FC8C18" w14:textId="77777777" w:rsidR="00000000" w:rsidRDefault="00737B0C">
      <w:pPr>
        <w:pStyle w:val="a"/>
        <w:rPr>
          <w:rFonts w:hint="cs"/>
          <w:rtl/>
        </w:rPr>
      </w:pPr>
      <w:r>
        <w:rPr>
          <w:rFonts w:hint="cs"/>
          <w:rtl/>
        </w:rPr>
        <w:t>חברי הכנסת, אנחנו חוזרים לעניין גדר ההפרדה. חבר הכנסת עזמי בשארה, בבקשה.</w:t>
      </w:r>
    </w:p>
    <w:p w14:paraId="6E974304" w14:textId="77777777" w:rsidR="00000000" w:rsidRDefault="00737B0C">
      <w:pPr>
        <w:pStyle w:val="a"/>
        <w:rPr>
          <w:rFonts w:hint="cs"/>
          <w:rtl/>
        </w:rPr>
      </w:pPr>
    </w:p>
    <w:p w14:paraId="3BF2E98A" w14:textId="77777777" w:rsidR="00000000" w:rsidRDefault="00737B0C">
      <w:pPr>
        <w:pStyle w:val="Speaker"/>
        <w:rPr>
          <w:rtl/>
        </w:rPr>
      </w:pPr>
      <w:bookmarkStart w:id="42" w:name="FS000000558T30_07_2003_17_02_19"/>
      <w:bookmarkStart w:id="43" w:name="_Toc47678136"/>
      <w:bookmarkStart w:id="44" w:name="_Toc49055696"/>
      <w:bookmarkEnd w:id="42"/>
      <w:r>
        <w:rPr>
          <w:rFonts w:hint="eastAsia"/>
          <w:rtl/>
        </w:rPr>
        <w:t>עזמי</w:t>
      </w:r>
      <w:r>
        <w:rPr>
          <w:rtl/>
        </w:rPr>
        <w:t xml:space="preserve"> בשארה (בל"ד):</w:t>
      </w:r>
      <w:bookmarkEnd w:id="43"/>
      <w:bookmarkEnd w:id="44"/>
    </w:p>
    <w:p w14:paraId="70F61AFD" w14:textId="77777777" w:rsidR="00000000" w:rsidRDefault="00737B0C">
      <w:pPr>
        <w:pStyle w:val="a"/>
        <w:rPr>
          <w:rFonts w:hint="cs"/>
          <w:rtl/>
        </w:rPr>
      </w:pPr>
    </w:p>
    <w:p w14:paraId="2C763D2B" w14:textId="77777777" w:rsidR="00000000" w:rsidRDefault="00737B0C">
      <w:pPr>
        <w:pStyle w:val="a"/>
        <w:rPr>
          <w:rFonts w:hint="cs"/>
          <w:rtl/>
        </w:rPr>
      </w:pPr>
      <w:r>
        <w:rPr>
          <w:rFonts w:hint="cs"/>
          <w:rtl/>
        </w:rPr>
        <w:t xml:space="preserve">אדוני </w:t>
      </w:r>
      <w:r>
        <w:rPr>
          <w:rFonts w:hint="cs"/>
          <w:rtl/>
        </w:rPr>
        <w:t>היושב-ראש, ארצות-הברית וגם אירופה לא היו צריכות את השידור של הפלסטינים בנושא הגדר. היום, בעולמנו, בתחילת המאה ה-21, לא בונים גדרות. גם כשבנו, בנו בין מדינות ריבוניות. יש שהביאו את הדוגמה של גרמניה, שם המדינה שלא הכירו בריבונותה רצתה להדגיש את ריבונותה בברל</w:t>
      </w:r>
      <w:r>
        <w:rPr>
          <w:rFonts w:hint="cs"/>
          <w:rtl/>
        </w:rPr>
        <w:t xml:space="preserve">ין. יש קוריאה, שזה ממש מקרה של מריבה על ריבונות, ודרך הגדר ניסו אנשים להגדיר ריבונות - לגדר ריבונות ולהגדיר טריטוריה. טריטוריה היא ארץ פוליטית. מה היא טריטוריה? - אדמה פוליטית. </w:t>
      </w:r>
    </w:p>
    <w:p w14:paraId="4F156BC5" w14:textId="77777777" w:rsidR="00000000" w:rsidRDefault="00737B0C">
      <w:pPr>
        <w:pStyle w:val="a"/>
        <w:rPr>
          <w:rFonts w:hint="cs"/>
          <w:rtl/>
        </w:rPr>
      </w:pPr>
    </w:p>
    <w:p w14:paraId="03D4338B" w14:textId="77777777" w:rsidR="00000000" w:rsidRDefault="00737B0C">
      <w:pPr>
        <w:pStyle w:val="a"/>
        <w:rPr>
          <w:rFonts w:hint="cs"/>
          <w:rtl/>
        </w:rPr>
      </w:pPr>
      <w:r>
        <w:rPr>
          <w:rFonts w:hint="cs"/>
          <w:rtl/>
        </w:rPr>
        <w:t>יש לנו המקרה של מקסיקו וארצות-הברית, מדינות ריבוניות, אבל יש שם מקרים של הגיר</w:t>
      </w:r>
      <w:r>
        <w:rPr>
          <w:rFonts w:hint="cs"/>
          <w:rtl/>
        </w:rPr>
        <w:t>ה מסיבית מארץ לארץ בחיפוש אחר רמת חיים גבוהה יותר, כאשר, דרך אגב, נופלים בשנה עשרות מקסיקנים קורבנות ירי של האמריקנים בדרכם לחפש חיים טובים יותר. אבל, בסופו של דבר, מדובר במדינות שהן אפילו מדינות השותפות לארגונים כלכליים, לאחרונה, ולארגוני סחר חופשי וכו'.</w:t>
      </w:r>
    </w:p>
    <w:p w14:paraId="7ECA2034" w14:textId="77777777" w:rsidR="00000000" w:rsidRDefault="00737B0C">
      <w:pPr>
        <w:pStyle w:val="a"/>
        <w:rPr>
          <w:rFonts w:hint="cs"/>
          <w:rtl/>
        </w:rPr>
      </w:pPr>
    </w:p>
    <w:p w14:paraId="2B425A63" w14:textId="77777777" w:rsidR="00000000" w:rsidRDefault="00737B0C">
      <w:pPr>
        <w:pStyle w:val="a"/>
        <w:rPr>
          <w:rFonts w:hint="cs"/>
          <w:rtl/>
        </w:rPr>
      </w:pPr>
      <w:r>
        <w:rPr>
          <w:rFonts w:hint="cs"/>
          <w:rtl/>
        </w:rPr>
        <w:t>במקרה של ישראל זה אפילו לא מקרה של אפרטהייד בזמניו הגרועים ביותר. אפילו דרום-אפריקה בזמנים הגרועים ביותר, כשהיא "סבלה" מפעולות מזוינות של ה-</w:t>
      </w:r>
      <w:r>
        <w:rPr>
          <w:rFonts w:hint="cs"/>
        </w:rPr>
        <w:t>ANC</w:t>
      </w:r>
      <w:r>
        <w:rPr>
          <w:rFonts w:hint="cs"/>
          <w:rtl/>
        </w:rPr>
        <w:t>, לא בנתה גדר. אפילו לבנטוסטנים  לא בנו גדר. כשאנגליה "סבלה", שוב לפי הגדרתם, מפעולות ה-</w:t>
      </w:r>
      <w:r>
        <w:rPr>
          <w:rFonts w:hint="cs"/>
        </w:rPr>
        <w:t>IRA</w:t>
      </w:r>
      <w:r>
        <w:rPr>
          <w:rFonts w:hint="cs"/>
          <w:rtl/>
        </w:rPr>
        <w:t>, אפילו ב-</w:t>
      </w:r>
      <w:r>
        <w:rPr>
          <w:rFonts w:hint="cs"/>
        </w:rPr>
        <w:t>subways</w:t>
      </w:r>
      <w:r>
        <w:rPr>
          <w:rFonts w:hint="cs"/>
          <w:rtl/>
        </w:rPr>
        <w:t xml:space="preserve"> של </w:t>
      </w:r>
      <w:r>
        <w:rPr>
          <w:rFonts w:hint="cs"/>
          <w:rtl/>
        </w:rPr>
        <w:t>לונדון, לא סגרו את אירלנד וגם לא בנו גדר. אצל האנגלים אנחנו מדברים על מאבק של מאה שנים. אף פעם לא עלה בדעתם לא לבנות גדר ולא לסגור את אירלנד.</w:t>
      </w:r>
    </w:p>
    <w:p w14:paraId="2B92463B" w14:textId="77777777" w:rsidR="00000000" w:rsidRDefault="00737B0C">
      <w:pPr>
        <w:pStyle w:val="a"/>
        <w:rPr>
          <w:rFonts w:hint="cs"/>
          <w:rtl/>
        </w:rPr>
      </w:pPr>
    </w:p>
    <w:p w14:paraId="259D1D1A" w14:textId="77777777" w:rsidR="00000000" w:rsidRDefault="00737B0C">
      <w:pPr>
        <w:pStyle w:val="a"/>
        <w:rPr>
          <w:rFonts w:hint="cs"/>
          <w:rtl/>
        </w:rPr>
      </w:pPr>
      <w:r>
        <w:rPr>
          <w:rFonts w:hint="cs"/>
          <w:rtl/>
        </w:rPr>
        <w:t>רק במקרה של ישראל יש מיתוס, ביטחוניזם, ואינני יודע מה המיתוס הזה, שיש אנשים שחושבים שמותר לעשות הכול. למה? - ככה,</w:t>
      </w:r>
      <w:r>
        <w:rPr>
          <w:rFonts w:hint="cs"/>
          <w:rtl/>
        </w:rPr>
        <w:t xml:space="preserve"> כי אנחנו מעורבים במאבק ביטחוני. מהו המאבק הביטחוני, קללה משמים? זה נושא שאפשר רק לנקוט בו אמצעי מניעה?</w:t>
      </w:r>
    </w:p>
    <w:p w14:paraId="177235DB" w14:textId="77777777" w:rsidR="00000000" w:rsidRDefault="00737B0C">
      <w:pPr>
        <w:pStyle w:val="a"/>
        <w:rPr>
          <w:rFonts w:hint="cs"/>
          <w:rtl/>
        </w:rPr>
      </w:pPr>
    </w:p>
    <w:p w14:paraId="1388CA02" w14:textId="77777777" w:rsidR="00000000" w:rsidRDefault="00737B0C">
      <w:pPr>
        <w:pStyle w:val="ad"/>
        <w:rPr>
          <w:rtl/>
        </w:rPr>
      </w:pPr>
      <w:r>
        <w:rPr>
          <w:rtl/>
        </w:rPr>
        <w:t>היו"ר ראובן ריבלין:</w:t>
      </w:r>
    </w:p>
    <w:p w14:paraId="01BA7217" w14:textId="77777777" w:rsidR="00000000" w:rsidRDefault="00737B0C">
      <w:pPr>
        <w:pStyle w:val="a"/>
        <w:rPr>
          <w:rtl/>
        </w:rPr>
      </w:pPr>
    </w:p>
    <w:p w14:paraId="68B79B25" w14:textId="77777777" w:rsidR="00000000" w:rsidRDefault="00737B0C">
      <w:pPr>
        <w:pStyle w:val="a"/>
        <w:rPr>
          <w:rFonts w:hint="cs"/>
          <w:rtl/>
        </w:rPr>
      </w:pPr>
      <w:r>
        <w:rPr>
          <w:rFonts w:hint="cs"/>
          <w:rtl/>
        </w:rPr>
        <w:t>חבר הכנסת בר-און.</w:t>
      </w:r>
    </w:p>
    <w:p w14:paraId="66C7BC86" w14:textId="77777777" w:rsidR="00000000" w:rsidRDefault="00737B0C">
      <w:pPr>
        <w:pStyle w:val="a"/>
        <w:rPr>
          <w:rFonts w:hint="cs"/>
          <w:rtl/>
        </w:rPr>
      </w:pPr>
    </w:p>
    <w:p w14:paraId="1798489C" w14:textId="77777777" w:rsidR="00000000" w:rsidRDefault="00737B0C">
      <w:pPr>
        <w:pStyle w:val="SpeakerCon"/>
        <w:rPr>
          <w:rtl/>
        </w:rPr>
      </w:pPr>
      <w:bookmarkStart w:id="45" w:name="FS000000558T30_07_2003_17_09_11C"/>
      <w:bookmarkEnd w:id="45"/>
      <w:r>
        <w:rPr>
          <w:rtl/>
        </w:rPr>
        <w:t>עזמי בשארה (בל"ד):</w:t>
      </w:r>
    </w:p>
    <w:p w14:paraId="482639AD" w14:textId="77777777" w:rsidR="00000000" w:rsidRDefault="00737B0C">
      <w:pPr>
        <w:pStyle w:val="a"/>
        <w:rPr>
          <w:rtl/>
        </w:rPr>
      </w:pPr>
    </w:p>
    <w:p w14:paraId="7D7F73BE" w14:textId="77777777" w:rsidR="00000000" w:rsidRDefault="00737B0C">
      <w:pPr>
        <w:pStyle w:val="a"/>
        <w:rPr>
          <w:rFonts w:hint="cs"/>
          <w:rtl/>
        </w:rPr>
      </w:pPr>
      <w:r>
        <w:rPr>
          <w:rFonts w:hint="cs"/>
          <w:rtl/>
        </w:rPr>
        <w:t>אין פתרונות? זו מחלה ללא פתרון? בעיית הביטחון במדינת ישראל היא חשוכת מרפא? יש לה פתרונות. ד</w:t>
      </w:r>
      <w:r>
        <w:rPr>
          <w:rFonts w:hint="cs"/>
          <w:rtl/>
        </w:rPr>
        <w:t>רך אגב, רבים עליהם בבית הזה הרבה, והם נקראים פתרונות מדיניים. הגדר היא לא פתרון לבעיית הביטחון. היא אולי פתרון לבעיית ההתאבדויות, אולי. אבל, ממתי? בעיית ההתאבדויות היא בכלל בת שנתיים, שלוש או ארבע שנים? זו בעיית הביטחון של ישראל? ימצאו. מי שירצה לפגוע בישר</w:t>
      </w:r>
      <w:r>
        <w:rPr>
          <w:rFonts w:hint="cs"/>
          <w:rtl/>
        </w:rPr>
        <w:t>אל, כל עוד הבעיה הזאת לא פתורה, ימצא דרך. הוא ימצא דרך שתתאים לגדר. ראינו בדרך לקלקיליה וכו'. שלא יגידו שזה כדי לפתור את בעיית הביטחון. זה כדי לפתור את בעיית פעולות ההתאבדות, אולי.</w:t>
      </w:r>
    </w:p>
    <w:p w14:paraId="1D882E52" w14:textId="77777777" w:rsidR="00000000" w:rsidRDefault="00737B0C">
      <w:pPr>
        <w:pStyle w:val="a"/>
        <w:rPr>
          <w:rFonts w:hint="cs"/>
          <w:rtl/>
        </w:rPr>
      </w:pPr>
    </w:p>
    <w:p w14:paraId="0C65C1A8" w14:textId="77777777" w:rsidR="00000000" w:rsidRDefault="00737B0C">
      <w:pPr>
        <w:pStyle w:val="a"/>
        <w:rPr>
          <w:rFonts w:hint="cs"/>
          <w:rtl/>
        </w:rPr>
      </w:pPr>
      <w:r>
        <w:rPr>
          <w:rFonts w:hint="cs"/>
          <w:rtl/>
        </w:rPr>
        <w:t>אבל תמיד היו לישראל בעיות ביטחון אחרות עם העם הפלסטיני, כל עוד השאלה הפלסט</w:t>
      </w:r>
      <w:r>
        <w:rPr>
          <w:rFonts w:hint="cs"/>
          <w:rtl/>
        </w:rPr>
        <w:t>ינית לא פתורה וצריך לפתור אותה. לשאלה הפלסטינית ולבעיותיו של העם הפלסטיני אין פתרון חוץ מפתרון מדיני.</w:t>
      </w:r>
    </w:p>
    <w:p w14:paraId="36C2F08C" w14:textId="77777777" w:rsidR="00000000" w:rsidRDefault="00737B0C">
      <w:pPr>
        <w:pStyle w:val="a"/>
        <w:rPr>
          <w:rFonts w:hint="cs"/>
          <w:rtl/>
        </w:rPr>
      </w:pPr>
    </w:p>
    <w:p w14:paraId="6F92EC45" w14:textId="77777777" w:rsidR="00000000" w:rsidRDefault="00737B0C">
      <w:pPr>
        <w:pStyle w:val="ad"/>
        <w:rPr>
          <w:rtl/>
        </w:rPr>
      </w:pPr>
      <w:r>
        <w:rPr>
          <w:rtl/>
        </w:rPr>
        <w:t>היו"ר ראובן ריבלין:</w:t>
      </w:r>
    </w:p>
    <w:p w14:paraId="727F02DB" w14:textId="77777777" w:rsidR="00000000" w:rsidRDefault="00737B0C">
      <w:pPr>
        <w:pStyle w:val="a"/>
        <w:rPr>
          <w:rtl/>
        </w:rPr>
      </w:pPr>
    </w:p>
    <w:p w14:paraId="0D9D8C10" w14:textId="77777777" w:rsidR="00000000" w:rsidRDefault="00737B0C">
      <w:pPr>
        <w:pStyle w:val="a"/>
        <w:rPr>
          <w:rFonts w:hint="cs"/>
          <w:rtl/>
        </w:rPr>
      </w:pPr>
      <w:r>
        <w:rPr>
          <w:rFonts w:hint="cs"/>
          <w:rtl/>
        </w:rPr>
        <w:t>נא לסיים.</w:t>
      </w:r>
    </w:p>
    <w:p w14:paraId="70130911" w14:textId="77777777" w:rsidR="00000000" w:rsidRDefault="00737B0C">
      <w:pPr>
        <w:pStyle w:val="a"/>
        <w:rPr>
          <w:rFonts w:hint="cs"/>
          <w:rtl/>
        </w:rPr>
      </w:pPr>
    </w:p>
    <w:p w14:paraId="254FC76A" w14:textId="77777777" w:rsidR="00000000" w:rsidRDefault="00737B0C">
      <w:pPr>
        <w:pStyle w:val="SpeakerCon"/>
        <w:rPr>
          <w:rtl/>
        </w:rPr>
      </w:pPr>
      <w:bookmarkStart w:id="46" w:name="FS000000558T30_07_2003_17_11_48C"/>
      <w:bookmarkEnd w:id="46"/>
      <w:r>
        <w:rPr>
          <w:rtl/>
        </w:rPr>
        <w:t>עזמי בשארה (בל"ד):</w:t>
      </w:r>
    </w:p>
    <w:p w14:paraId="00A1F944" w14:textId="77777777" w:rsidR="00000000" w:rsidRDefault="00737B0C">
      <w:pPr>
        <w:pStyle w:val="a"/>
        <w:rPr>
          <w:rtl/>
        </w:rPr>
      </w:pPr>
    </w:p>
    <w:p w14:paraId="60E44B51" w14:textId="77777777" w:rsidR="00000000" w:rsidRDefault="00737B0C">
      <w:pPr>
        <w:pStyle w:val="a"/>
        <w:rPr>
          <w:rFonts w:hint="cs"/>
          <w:rtl/>
        </w:rPr>
      </w:pPr>
      <w:r>
        <w:rPr>
          <w:rFonts w:hint="cs"/>
          <w:rtl/>
        </w:rPr>
        <w:t>אדוני, הדבר השני - - -</w:t>
      </w:r>
    </w:p>
    <w:p w14:paraId="312A434F" w14:textId="77777777" w:rsidR="00000000" w:rsidRDefault="00737B0C">
      <w:pPr>
        <w:pStyle w:val="a"/>
        <w:rPr>
          <w:rFonts w:hint="cs"/>
          <w:rtl/>
        </w:rPr>
      </w:pPr>
    </w:p>
    <w:p w14:paraId="3D650DAF" w14:textId="77777777" w:rsidR="00000000" w:rsidRDefault="00737B0C">
      <w:pPr>
        <w:pStyle w:val="ad"/>
        <w:rPr>
          <w:rtl/>
        </w:rPr>
      </w:pPr>
      <w:r>
        <w:rPr>
          <w:rtl/>
        </w:rPr>
        <w:t>היו"ר ראובן ריבלין:</w:t>
      </w:r>
    </w:p>
    <w:p w14:paraId="68CAC033" w14:textId="77777777" w:rsidR="00000000" w:rsidRDefault="00737B0C">
      <w:pPr>
        <w:pStyle w:val="a"/>
        <w:rPr>
          <w:rtl/>
        </w:rPr>
      </w:pPr>
    </w:p>
    <w:p w14:paraId="453C4543" w14:textId="77777777" w:rsidR="00000000" w:rsidRDefault="00737B0C">
      <w:pPr>
        <w:pStyle w:val="a"/>
        <w:rPr>
          <w:rFonts w:hint="cs"/>
          <w:rtl/>
        </w:rPr>
      </w:pPr>
      <w:r>
        <w:rPr>
          <w:rFonts w:hint="cs"/>
          <w:rtl/>
        </w:rPr>
        <w:t>לא. הדבר האחרון.</w:t>
      </w:r>
    </w:p>
    <w:p w14:paraId="3439E1EC" w14:textId="77777777" w:rsidR="00000000" w:rsidRDefault="00737B0C">
      <w:pPr>
        <w:pStyle w:val="a"/>
        <w:rPr>
          <w:rFonts w:hint="cs"/>
          <w:rtl/>
        </w:rPr>
      </w:pPr>
    </w:p>
    <w:p w14:paraId="2B9CF89F" w14:textId="77777777" w:rsidR="00000000" w:rsidRDefault="00737B0C">
      <w:pPr>
        <w:pStyle w:val="SpeakerCon"/>
        <w:rPr>
          <w:rtl/>
        </w:rPr>
      </w:pPr>
      <w:bookmarkStart w:id="47" w:name="FS000000558T30_07_2003_17_12_00C"/>
      <w:bookmarkEnd w:id="47"/>
      <w:r>
        <w:rPr>
          <w:rtl/>
        </w:rPr>
        <w:t>עזמי בשארה (בל"ד):</w:t>
      </w:r>
    </w:p>
    <w:p w14:paraId="3FFAB617" w14:textId="77777777" w:rsidR="00000000" w:rsidRDefault="00737B0C">
      <w:pPr>
        <w:pStyle w:val="a"/>
        <w:rPr>
          <w:rtl/>
        </w:rPr>
      </w:pPr>
    </w:p>
    <w:p w14:paraId="10287164" w14:textId="77777777" w:rsidR="00000000" w:rsidRDefault="00737B0C">
      <w:pPr>
        <w:pStyle w:val="a"/>
        <w:rPr>
          <w:rFonts w:hint="cs"/>
          <w:rtl/>
        </w:rPr>
      </w:pPr>
      <w:r>
        <w:rPr>
          <w:rFonts w:hint="cs"/>
          <w:rtl/>
        </w:rPr>
        <w:t>אכפת לך אם הוא יהי</w:t>
      </w:r>
      <w:r>
        <w:rPr>
          <w:rFonts w:hint="cs"/>
          <w:rtl/>
        </w:rPr>
        <w:t>ה גם שני וגם אחרון?</w:t>
      </w:r>
    </w:p>
    <w:p w14:paraId="7A92C56B" w14:textId="77777777" w:rsidR="00000000" w:rsidRDefault="00737B0C">
      <w:pPr>
        <w:pStyle w:val="a"/>
        <w:rPr>
          <w:rFonts w:hint="cs"/>
          <w:rtl/>
        </w:rPr>
      </w:pPr>
    </w:p>
    <w:p w14:paraId="6BAC8DA2" w14:textId="77777777" w:rsidR="00000000" w:rsidRDefault="00737B0C">
      <w:pPr>
        <w:pStyle w:val="ad"/>
        <w:rPr>
          <w:rtl/>
        </w:rPr>
      </w:pPr>
      <w:r>
        <w:rPr>
          <w:rtl/>
        </w:rPr>
        <w:t>היו"ר ראובן ריבלין:</w:t>
      </w:r>
    </w:p>
    <w:p w14:paraId="55C2721E" w14:textId="77777777" w:rsidR="00000000" w:rsidRDefault="00737B0C">
      <w:pPr>
        <w:pStyle w:val="a"/>
        <w:rPr>
          <w:rtl/>
        </w:rPr>
      </w:pPr>
    </w:p>
    <w:p w14:paraId="1FA0C2E4" w14:textId="77777777" w:rsidR="00000000" w:rsidRDefault="00737B0C">
      <w:pPr>
        <w:pStyle w:val="a"/>
        <w:rPr>
          <w:rFonts w:hint="cs"/>
          <w:rtl/>
        </w:rPr>
      </w:pPr>
      <w:r>
        <w:rPr>
          <w:rFonts w:hint="cs"/>
          <w:rtl/>
        </w:rPr>
        <w:t>אין בעיה. כשאומרים "שני", יש ציפיות.</w:t>
      </w:r>
    </w:p>
    <w:p w14:paraId="75615E12" w14:textId="77777777" w:rsidR="00000000" w:rsidRDefault="00737B0C">
      <w:pPr>
        <w:pStyle w:val="a"/>
        <w:rPr>
          <w:rFonts w:hint="cs"/>
          <w:rtl/>
        </w:rPr>
      </w:pPr>
    </w:p>
    <w:p w14:paraId="3362D00D" w14:textId="77777777" w:rsidR="00000000" w:rsidRDefault="00737B0C">
      <w:pPr>
        <w:pStyle w:val="SpeakerCon"/>
        <w:rPr>
          <w:rtl/>
        </w:rPr>
      </w:pPr>
      <w:bookmarkStart w:id="48" w:name="FS000000558T30_07_2003_17_12_02C"/>
      <w:bookmarkEnd w:id="48"/>
      <w:r>
        <w:rPr>
          <w:rtl/>
        </w:rPr>
        <w:t>עזמי בשארה (בל"ד):</w:t>
      </w:r>
    </w:p>
    <w:p w14:paraId="70D451C5" w14:textId="77777777" w:rsidR="00000000" w:rsidRDefault="00737B0C">
      <w:pPr>
        <w:pStyle w:val="a"/>
        <w:rPr>
          <w:rtl/>
        </w:rPr>
      </w:pPr>
    </w:p>
    <w:p w14:paraId="1C51E49C" w14:textId="77777777" w:rsidR="00000000" w:rsidRDefault="00737B0C">
      <w:pPr>
        <w:pStyle w:val="a"/>
        <w:rPr>
          <w:rFonts w:hint="cs"/>
          <w:rtl/>
        </w:rPr>
      </w:pPr>
      <w:r>
        <w:rPr>
          <w:rFonts w:hint="cs"/>
          <w:rtl/>
        </w:rPr>
        <w:t>אדוני, יש בעיה לא רק של כיבוש הארץ, התנהגות של כובשים, אלא גם כיבוש הטבע. לחצות הרים, לשים גדרות, להמשיך הלאה ודרומה ולחצות. אנשים חושבים שזה עניין טכני וטכ</w:t>
      </w:r>
      <w:r>
        <w:rPr>
          <w:rFonts w:hint="cs"/>
          <w:rtl/>
        </w:rPr>
        <w:t>נולוגי. אדוני, לא, זה עניין שמשנה לא רק מהותית את אופיה של הארץ, אלא את אופיה של החברה. זה כמעט "סוציוסייד". אומרים "ג'נוסייד", ואני לא רוצה להשתמש במלה. זה רצח חברה. אם אתה מעביר את המחסום או את הגדר שני מטרים אחורה או שני מטרים קדימה, אתה משנה את  חייו ש</w:t>
      </w:r>
      <w:r>
        <w:rPr>
          <w:rFonts w:hint="cs"/>
          <w:rtl/>
        </w:rPr>
        <w:t>ל כפר שלם, מפריד אותו מאדמתו ומונע ממנו להגיע לעיר הקרובה. המרחק של 500 מטר נהיה פתאום של 30 ק"מ. אינך יכול להגיע לעיר שליד. זה עשרות אלפי דונמים שחקלאים לא יכולים להגיע אליהם.</w:t>
      </w:r>
    </w:p>
    <w:p w14:paraId="0CBBF9D6" w14:textId="77777777" w:rsidR="00000000" w:rsidRDefault="00737B0C">
      <w:pPr>
        <w:pStyle w:val="a"/>
        <w:rPr>
          <w:rFonts w:hint="cs"/>
          <w:rtl/>
        </w:rPr>
      </w:pPr>
    </w:p>
    <w:p w14:paraId="226C2CF5" w14:textId="77777777" w:rsidR="00000000" w:rsidRDefault="00737B0C">
      <w:pPr>
        <w:pStyle w:val="a"/>
        <w:rPr>
          <w:rFonts w:hint="cs"/>
          <w:rtl/>
        </w:rPr>
      </w:pPr>
      <w:r>
        <w:rPr>
          <w:rFonts w:hint="cs"/>
          <w:rtl/>
        </w:rPr>
        <w:t>אי-אפשר למצוא מענה על השאלות האלה. אדוני היושב-ראש, מה ששמענו אתמול, המשפט הסת</w:t>
      </w:r>
      <w:r>
        <w:rPr>
          <w:rFonts w:hint="cs"/>
          <w:rtl/>
        </w:rPr>
        <w:t xml:space="preserve">ום לגמרי של ראש הממשלה, שאנחנו נעשה שיהיה פחות קשה לפלסטינים בגדר הזאת, ראשית - יש בו הודאה שיש פה קטסטרופה ונפחית אותה כמה שיותר. שנית, אף אחד לא מצא נחמה במשפט הסתום הזה. </w:t>
      </w:r>
    </w:p>
    <w:p w14:paraId="2B057EE8" w14:textId="77777777" w:rsidR="00000000" w:rsidRDefault="00737B0C">
      <w:pPr>
        <w:pStyle w:val="a"/>
        <w:rPr>
          <w:rFonts w:hint="cs"/>
          <w:rtl/>
        </w:rPr>
      </w:pPr>
    </w:p>
    <w:p w14:paraId="0CE26433" w14:textId="77777777" w:rsidR="00000000" w:rsidRDefault="00737B0C">
      <w:pPr>
        <w:pStyle w:val="a"/>
        <w:rPr>
          <w:rFonts w:hint="cs"/>
          <w:rtl/>
        </w:rPr>
      </w:pPr>
      <w:r>
        <w:rPr>
          <w:rFonts w:hint="cs"/>
          <w:rtl/>
        </w:rPr>
        <w:t>את הגדר הזאת צריך לא רק להפסיק אלא גם לעקור מהשורש. אסור שתהיה גדר לא במקרה של של</w:t>
      </w:r>
      <w:r>
        <w:rPr>
          <w:rFonts w:hint="cs"/>
          <w:rtl/>
        </w:rPr>
        <w:t>ום ולא במקרה של כיבוש. צריך למצוא דרך לפתרון פוליטי. תודה רבה.</w:t>
      </w:r>
    </w:p>
    <w:p w14:paraId="642AAACD" w14:textId="77777777" w:rsidR="00000000" w:rsidRDefault="00737B0C">
      <w:pPr>
        <w:pStyle w:val="a"/>
        <w:rPr>
          <w:rFonts w:hint="cs"/>
          <w:rtl/>
        </w:rPr>
      </w:pPr>
    </w:p>
    <w:p w14:paraId="53E7761A" w14:textId="77777777" w:rsidR="00000000" w:rsidRDefault="00737B0C">
      <w:pPr>
        <w:pStyle w:val="ad"/>
        <w:rPr>
          <w:rtl/>
        </w:rPr>
      </w:pPr>
      <w:r>
        <w:rPr>
          <w:rtl/>
        </w:rPr>
        <w:t>היו"ר ראובן ריבלין:</w:t>
      </w:r>
    </w:p>
    <w:p w14:paraId="71AAB868" w14:textId="77777777" w:rsidR="00000000" w:rsidRDefault="00737B0C">
      <w:pPr>
        <w:pStyle w:val="a"/>
        <w:rPr>
          <w:rtl/>
        </w:rPr>
      </w:pPr>
    </w:p>
    <w:p w14:paraId="3D715C60" w14:textId="77777777" w:rsidR="00000000" w:rsidRDefault="00737B0C">
      <w:pPr>
        <w:pStyle w:val="a"/>
        <w:rPr>
          <w:rFonts w:hint="cs"/>
          <w:rtl/>
        </w:rPr>
      </w:pPr>
      <w:r>
        <w:rPr>
          <w:rFonts w:hint="cs"/>
          <w:rtl/>
        </w:rPr>
        <w:t xml:space="preserve">אני רואה שלא רק על נימוסין אנחנו מסכימים. אתה רואה? גם על מהות אנחנו מסכימים. חבר הכנסת טלב אלסאנע, בבקשה. </w:t>
      </w:r>
    </w:p>
    <w:p w14:paraId="40F1AC9C" w14:textId="77777777" w:rsidR="00000000" w:rsidRDefault="00737B0C">
      <w:pPr>
        <w:pStyle w:val="a"/>
        <w:rPr>
          <w:rFonts w:hint="cs"/>
          <w:rtl/>
        </w:rPr>
      </w:pPr>
    </w:p>
    <w:p w14:paraId="1277BF6E" w14:textId="77777777" w:rsidR="00000000" w:rsidRDefault="00737B0C">
      <w:pPr>
        <w:pStyle w:val="a"/>
        <w:rPr>
          <w:rFonts w:hint="cs"/>
          <w:rtl/>
        </w:rPr>
      </w:pPr>
      <w:r>
        <w:rPr>
          <w:rFonts w:hint="cs"/>
          <w:rtl/>
        </w:rPr>
        <w:t>השינוי בעמדות חברי הכנסת בתוך הסיעות לרוחב הבית באמת מעניין בד</w:t>
      </w:r>
      <w:r>
        <w:rPr>
          <w:rFonts w:hint="cs"/>
          <w:rtl/>
        </w:rPr>
        <w:t>יון על הגדר.</w:t>
      </w:r>
    </w:p>
    <w:p w14:paraId="16F7A1E0" w14:textId="77777777" w:rsidR="00000000" w:rsidRDefault="00737B0C">
      <w:pPr>
        <w:pStyle w:val="a"/>
        <w:rPr>
          <w:rFonts w:hint="cs"/>
          <w:rtl/>
        </w:rPr>
      </w:pPr>
    </w:p>
    <w:p w14:paraId="3509C9B8" w14:textId="77777777" w:rsidR="00000000" w:rsidRDefault="00737B0C">
      <w:pPr>
        <w:pStyle w:val="Speaker"/>
        <w:rPr>
          <w:rtl/>
        </w:rPr>
      </w:pPr>
      <w:bookmarkStart w:id="49" w:name="FS000000549T30_07_2003_17_16_51"/>
      <w:bookmarkStart w:id="50" w:name="_Toc47678137"/>
      <w:bookmarkStart w:id="51" w:name="_Toc49055697"/>
      <w:bookmarkEnd w:id="49"/>
      <w:r>
        <w:rPr>
          <w:rFonts w:hint="eastAsia"/>
          <w:rtl/>
        </w:rPr>
        <w:t>טלב</w:t>
      </w:r>
      <w:r>
        <w:rPr>
          <w:rtl/>
        </w:rPr>
        <w:t xml:space="preserve"> אלסאנע (רע"ם):</w:t>
      </w:r>
      <w:bookmarkEnd w:id="50"/>
      <w:bookmarkEnd w:id="51"/>
    </w:p>
    <w:p w14:paraId="538C6C49" w14:textId="77777777" w:rsidR="00000000" w:rsidRDefault="00737B0C">
      <w:pPr>
        <w:pStyle w:val="a"/>
        <w:rPr>
          <w:rFonts w:hint="cs"/>
          <w:rtl/>
        </w:rPr>
      </w:pPr>
    </w:p>
    <w:p w14:paraId="4D23218F" w14:textId="77777777" w:rsidR="00000000" w:rsidRDefault="00737B0C">
      <w:pPr>
        <w:pStyle w:val="a"/>
        <w:rPr>
          <w:rFonts w:hint="cs"/>
          <w:rtl/>
        </w:rPr>
      </w:pPr>
      <w:r>
        <w:rPr>
          <w:rFonts w:hint="cs"/>
          <w:rtl/>
        </w:rPr>
        <w:t>אדוני היושב-ראש, חברי הכנסת, נניח שהמצב בין הפלסטינים לישראלים הוא הכי מצוין שיכול להיות, ויש הרמוניה ושקט מוחלט. עצם הקמת הגדר מהווה עילה לסכסוך, מהווה עילה למאבקים, מהווה עילה לצרות. בתוך מדינת ישראל ראינו את תגובות האזר</w:t>
      </w:r>
      <w:r>
        <w:rPr>
          <w:rFonts w:hint="cs"/>
          <w:rtl/>
        </w:rPr>
        <w:t>חים עקב כביש חוצה-ישראל. המדינה מתכננת כביש לשירות אזרחיה, איך היו תגובות אותם חקלאים בעלי אדמות שהתנגדו ונאבקו נגד אותו תוואי ונגד ההשלכות של אותו כביש. היום באים לא לתכנן  משהו שישרת את האוכלוסיה הפלסטינית, אלא מדינת ישראל רוצה לפתור את בעיות מדינת ישראל</w:t>
      </w:r>
      <w:r>
        <w:rPr>
          <w:rFonts w:hint="cs"/>
          <w:rtl/>
        </w:rPr>
        <w:t xml:space="preserve"> על חשבון התושב הפלסטיני. היא יצרה לו את הבעיה, והיא רוצה שיסבול פעם שנייה גם מהפתרון כביכול, אם זה בגדר פתרון.</w:t>
      </w:r>
    </w:p>
    <w:p w14:paraId="57CB3A26" w14:textId="77777777" w:rsidR="00000000" w:rsidRDefault="00737B0C">
      <w:pPr>
        <w:pStyle w:val="a"/>
        <w:rPr>
          <w:rFonts w:hint="cs"/>
          <w:rtl/>
        </w:rPr>
      </w:pPr>
    </w:p>
    <w:p w14:paraId="2A829D6C" w14:textId="77777777" w:rsidR="00000000" w:rsidRDefault="00737B0C">
      <w:pPr>
        <w:pStyle w:val="a"/>
        <w:rPr>
          <w:rFonts w:hint="cs"/>
          <w:rtl/>
        </w:rPr>
      </w:pPr>
      <w:r>
        <w:rPr>
          <w:rFonts w:hint="cs"/>
          <w:rtl/>
        </w:rPr>
        <w:t xml:space="preserve"> דווקא בימים האלה, האם צריך עוד עילה לצרות, לסכסוכים, למאבקים ולמלחמות, או שהגיע הזמן להתחיל לחשוב במושגים אחרים? הרי רק לאחרונה חגג העולם את נ</w:t>
      </w:r>
      <w:r>
        <w:rPr>
          <w:rFonts w:hint="cs"/>
          <w:rtl/>
        </w:rPr>
        <w:t>פילת חומת ברלין. מדינת ישראל הולכת לייבא את שרידי החומה הזאת ולבנות אותה מחדש במזרח התיכון ועל-ידי זה לומר - וואלה, מגיעים לשלום, מקדמים את השלום באזור? גבולות הפכו היום לדבר שהוא מטרד שמגביל את ההתפתחות הכלכלית. חומות - כן?</w:t>
      </w:r>
    </w:p>
    <w:p w14:paraId="6FDDF500" w14:textId="77777777" w:rsidR="00000000" w:rsidRDefault="00737B0C">
      <w:pPr>
        <w:pStyle w:val="a"/>
        <w:rPr>
          <w:rFonts w:hint="cs"/>
          <w:rtl/>
        </w:rPr>
      </w:pPr>
    </w:p>
    <w:p w14:paraId="310CE6C1" w14:textId="77777777" w:rsidR="00000000" w:rsidRDefault="00737B0C">
      <w:pPr>
        <w:pStyle w:val="a"/>
        <w:rPr>
          <w:rFonts w:hint="cs"/>
          <w:rtl/>
        </w:rPr>
      </w:pPr>
      <w:r>
        <w:rPr>
          <w:rFonts w:hint="cs"/>
          <w:rtl/>
        </w:rPr>
        <w:t>לכן, עצם הקמת החומה זה מסר הנו</w:t>
      </w:r>
      <w:r>
        <w:rPr>
          <w:rFonts w:hint="cs"/>
          <w:rtl/>
        </w:rPr>
        <w:t xml:space="preserve">גד את השלום. זה מסר שמראה את הכוונות של ממשלת ישראל להמשיך לספח, להמשיך לכבוש ולדכא את הצד השני. אם בכל זאת למדינת ישראל יש אהבה ואהדה גדולה לחומות ולגדרות, היא יכולה לשים אותן בגבולות 1968, בגבולות 1948, בתוך שטחה של מדינת ישראל. זה כמו שאם אדם רוצה לגדר </w:t>
      </w:r>
      <w:r>
        <w:rPr>
          <w:rFonts w:hint="cs"/>
          <w:rtl/>
        </w:rPr>
        <w:t xml:space="preserve">את מגרש ביתו, את שטח ביתו - זכותו. אבל אין לו שום זכות להקים גדרות במגרש של השכן או בתוך החצר של השכן. </w:t>
      </w:r>
    </w:p>
    <w:p w14:paraId="56FD475D" w14:textId="77777777" w:rsidR="00000000" w:rsidRDefault="00737B0C">
      <w:pPr>
        <w:pStyle w:val="a"/>
        <w:rPr>
          <w:rFonts w:hint="cs"/>
          <w:rtl/>
        </w:rPr>
      </w:pPr>
    </w:p>
    <w:p w14:paraId="4DA79F0A" w14:textId="77777777" w:rsidR="00000000" w:rsidRDefault="00737B0C">
      <w:pPr>
        <w:pStyle w:val="a"/>
        <w:rPr>
          <w:rFonts w:hint="cs"/>
          <w:rtl/>
        </w:rPr>
      </w:pPr>
      <w:r>
        <w:rPr>
          <w:rFonts w:hint="cs"/>
          <w:rtl/>
        </w:rPr>
        <w:t xml:space="preserve">ולכן, עצם התפיסה הזאת שאפשר לפתור את הסכסוך, שהוא סכסוך לאומי, סכסוך מדיני, פוליטי, שאי-אפשר לפתור אותו ללא סיום הכיבוש </w:t>
      </w:r>
      <w:r>
        <w:rPr>
          <w:rtl/>
        </w:rPr>
        <w:t>–</w:t>
      </w:r>
      <w:r>
        <w:rPr>
          <w:rFonts w:hint="cs"/>
          <w:rtl/>
        </w:rPr>
        <w:t xml:space="preserve"> על-ידי הקמת גדר, זו תפיסה מעו</w:t>
      </w:r>
      <w:r>
        <w:rPr>
          <w:rFonts w:hint="cs"/>
          <w:rtl/>
        </w:rPr>
        <w:t>ותת, לא הגיונית, לא נכונה. עצם הקמת הגדר גם יגרום להסתת המון חקלאים ותושבים פלסטינים שמאבדים את מקור פרנסתם, כשמפרידים בין הפלסטיני לבין משפחתו או בין הפלסטיני לבין אדמתו, וראינו איך פלסטיני מנסה לעבור מתחת לגדר כדי להגיע למשפחה שלו בצד השני של הגדר.</w:t>
      </w:r>
    </w:p>
    <w:p w14:paraId="328D1DD2" w14:textId="77777777" w:rsidR="00000000" w:rsidRDefault="00737B0C">
      <w:pPr>
        <w:pStyle w:val="ad"/>
        <w:rPr>
          <w:rFonts w:hint="cs"/>
          <w:rtl/>
        </w:rPr>
      </w:pPr>
    </w:p>
    <w:p w14:paraId="6ABDDD4C" w14:textId="77777777" w:rsidR="00000000" w:rsidRDefault="00737B0C">
      <w:pPr>
        <w:pStyle w:val="ad"/>
        <w:rPr>
          <w:rtl/>
        </w:rPr>
      </w:pPr>
      <w:r>
        <w:rPr>
          <w:rtl/>
        </w:rPr>
        <w:t>היו"</w:t>
      </w:r>
      <w:r>
        <w:rPr>
          <w:rtl/>
        </w:rPr>
        <w:t>ר ראובן ריבלין:</w:t>
      </w:r>
    </w:p>
    <w:p w14:paraId="10DFAEEA" w14:textId="77777777" w:rsidR="00000000" w:rsidRDefault="00737B0C">
      <w:pPr>
        <w:pStyle w:val="a"/>
        <w:rPr>
          <w:rtl/>
        </w:rPr>
      </w:pPr>
    </w:p>
    <w:p w14:paraId="7045F59C" w14:textId="77777777" w:rsidR="00000000" w:rsidRDefault="00737B0C">
      <w:pPr>
        <w:pStyle w:val="a"/>
        <w:rPr>
          <w:rFonts w:hint="cs"/>
          <w:rtl/>
        </w:rPr>
      </w:pPr>
      <w:r>
        <w:rPr>
          <w:rFonts w:hint="cs"/>
          <w:rtl/>
        </w:rPr>
        <w:t>נא לסיים.</w:t>
      </w:r>
    </w:p>
    <w:p w14:paraId="46EC6120" w14:textId="77777777" w:rsidR="00000000" w:rsidRDefault="00737B0C">
      <w:pPr>
        <w:pStyle w:val="a"/>
        <w:rPr>
          <w:rFonts w:hint="cs"/>
          <w:rtl/>
        </w:rPr>
      </w:pPr>
    </w:p>
    <w:p w14:paraId="7556E169" w14:textId="77777777" w:rsidR="00000000" w:rsidRDefault="00737B0C">
      <w:pPr>
        <w:pStyle w:val="SpeakerCon"/>
        <w:rPr>
          <w:rtl/>
        </w:rPr>
      </w:pPr>
      <w:bookmarkStart w:id="52" w:name="FS000000549T30_07_2003_17_06_00C"/>
      <w:bookmarkEnd w:id="52"/>
      <w:r>
        <w:rPr>
          <w:rtl/>
        </w:rPr>
        <w:t>טלב אלסאנע (רע"ם):</w:t>
      </w:r>
    </w:p>
    <w:p w14:paraId="211282B7" w14:textId="77777777" w:rsidR="00000000" w:rsidRDefault="00737B0C">
      <w:pPr>
        <w:pStyle w:val="a"/>
        <w:rPr>
          <w:rtl/>
        </w:rPr>
      </w:pPr>
    </w:p>
    <w:p w14:paraId="5E2D6CD6" w14:textId="77777777" w:rsidR="00000000" w:rsidRDefault="00737B0C">
      <w:pPr>
        <w:pStyle w:val="a"/>
        <w:rPr>
          <w:rFonts w:hint="cs"/>
          <w:rtl/>
        </w:rPr>
      </w:pPr>
      <w:r>
        <w:rPr>
          <w:rFonts w:hint="cs"/>
          <w:rtl/>
        </w:rPr>
        <w:t>ולכן, לדעתי, גם מבחינה הומניטרית זה דבר פסול, אבל גם מבחינה כלכלית. כשיש אוהלים שהולכים ומצטברים לפני משרד האוצר מדי יום ביומו - - -</w:t>
      </w:r>
    </w:p>
    <w:p w14:paraId="0FB53D17" w14:textId="77777777" w:rsidR="00000000" w:rsidRDefault="00737B0C">
      <w:pPr>
        <w:pStyle w:val="a"/>
        <w:rPr>
          <w:rFonts w:hint="cs"/>
          <w:rtl/>
        </w:rPr>
      </w:pPr>
    </w:p>
    <w:p w14:paraId="36F54BAF" w14:textId="77777777" w:rsidR="00000000" w:rsidRDefault="00737B0C">
      <w:pPr>
        <w:pStyle w:val="ad"/>
        <w:rPr>
          <w:rtl/>
        </w:rPr>
      </w:pPr>
      <w:r>
        <w:rPr>
          <w:rtl/>
        </w:rPr>
        <w:t>היו"ר ראובן ריבלין:</w:t>
      </w:r>
    </w:p>
    <w:p w14:paraId="7B65587B" w14:textId="77777777" w:rsidR="00000000" w:rsidRDefault="00737B0C">
      <w:pPr>
        <w:pStyle w:val="a"/>
        <w:rPr>
          <w:rtl/>
        </w:rPr>
      </w:pPr>
    </w:p>
    <w:p w14:paraId="7A0053B3" w14:textId="77777777" w:rsidR="00000000" w:rsidRDefault="00737B0C">
      <w:pPr>
        <w:pStyle w:val="a"/>
        <w:rPr>
          <w:rFonts w:hint="cs"/>
          <w:rtl/>
        </w:rPr>
      </w:pPr>
      <w:r>
        <w:rPr>
          <w:rFonts w:hint="cs"/>
          <w:rtl/>
        </w:rPr>
        <w:t>אדוני עובר לפרק חדש?</w:t>
      </w:r>
    </w:p>
    <w:p w14:paraId="79980551" w14:textId="77777777" w:rsidR="00000000" w:rsidRDefault="00737B0C">
      <w:pPr>
        <w:pStyle w:val="a"/>
        <w:rPr>
          <w:rFonts w:hint="cs"/>
          <w:rtl/>
        </w:rPr>
      </w:pPr>
    </w:p>
    <w:p w14:paraId="5810E80A" w14:textId="77777777" w:rsidR="00000000" w:rsidRDefault="00737B0C">
      <w:pPr>
        <w:pStyle w:val="SpeakerCon"/>
        <w:rPr>
          <w:rtl/>
        </w:rPr>
      </w:pPr>
      <w:bookmarkStart w:id="53" w:name="FS000000549T30_07_2003_17_06_55C"/>
      <w:bookmarkEnd w:id="53"/>
      <w:r>
        <w:rPr>
          <w:rtl/>
        </w:rPr>
        <w:t>טלב אלסאנע (רע"ם):</w:t>
      </w:r>
    </w:p>
    <w:p w14:paraId="1BA2ABF7" w14:textId="77777777" w:rsidR="00000000" w:rsidRDefault="00737B0C">
      <w:pPr>
        <w:pStyle w:val="a"/>
        <w:rPr>
          <w:rtl/>
        </w:rPr>
      </w:pPr>
    </w:p>
    <w:p w14:paraId="4AABDE86" w14:textId="77777777" w:rsidR="00000000" w:rsidRDefault="00737B0C">
      <w:pPr>
        <w:pStyle w:val="a"/>
        <w:rPr>
          <w:rFonts w:hint="cs"/>
          <w:rtl/>
        </w:rPr>
      </w:pPr>
      <w:r>
        <w:rPr>
          <w:rFonts w:hint="cs"/>
          <w:rtl/>
        </w:rPr>
        <w:t>- - - יש כס</w:t>
      </w:r>
      <w:r>
        <w:rPr>
          <w:rFonts w:hint="cs"/>
          <w:rtl/>
        </w:rPr>
        <w:t xml:space="preserve">ף, אדוני, כדי להעביר תקציבים להקמת גדרות, במקום להעביר את הכסף למשפחות העניות? ורק היום, אדוני היושב-ראש - - </w:t>
      </w:r>
    </w:p>
    <w:p w14:paraId="3E849292" w14:textId="77777777" w:rsidR="00000000" w:rsidRDefault="00737B0C">
      <w:pPr>
        <w:pStyle w:val="a"/>
        <w:rPr>
          <w:rFonts w:hint="cs"/>
          <w:rtl/>
        </w:rPr>
      </w:pPr>
    </w:p>
    <w:p w14:paraId="7EF7C759" w14:textId="77777777" w:rsidR="00000000" w:rsidRDefault="00737B0C">
      <w:pPr>
        <w:pStyle w:val="ad"/>
        <w:rPr>
          <w:rtl/>
        </w:rPr>
      </w:pPr>
      <w:r>
        <w:rPr>
          <w:rtl/>
        </w:rPr>
        <w:t>היו"ר ראובן ריבלין:</w:t>
      </w:r>
    </w:p>
    <w:p w14:paraId="02A79925" w14:textId="77777777" w:rsidR="00000000" w:rsidRDefault="00737B0C">
      <w:pPr>
        <w:pStyle w:val="a"/>
        <w:rPr>
          <w:rtl/>
        </w:rPr>
      </w:pPr>
    </w:p>
    <w:p w14:paraId="72AAE4FF" w14:textId="77777777" w:rsidR="00000000" w:rsidRDefault="00737B0C">
      <w:pPr>
        <w:pStyle w:val="a"/>
        <w:rPr>
          <w:rFonts w:hint="cs"/>
          <w:rtl/>
        </w:rPr>
      </w:pPr>
      <w:r>
        <w:rPr>
          <w:rFonts w:hint="cs"/>
          <w:rtl/>
        </w:rPr>
        <w:t>לא "רק היום", נא לסיים, אדוני. אדוני עבר לפרק חדש אחרי שעבר הזמן.</w:t>
      </w:r>
    </w:p>
    <w:p w14:paraId="21201290" w14:textId="77777777" w:rsidR="00000000" w:rsidRDefault="00737B0C">
      <w:pPr>
        <w:pStyle w:val="a"/>
        <w:rPr>
          <w:rFonts w:hint="cs"/>
          <w:rtl/>
        </w:rPr>
      </w:pPr>
    </w:p>
    <w:p w14:paraId="6674D588" w14:textId="77777777" w:rsidR="00000000" w:rsidRDefault="00737B0C">
      <w:pPr>
        <w:pStyle w:val="SpeakerCon"/>
        <w:rPr>
          <w:rtl/>
        </w:rPr>
      </w:pPr>
      <w:bookmarkStart w:id="54" w:name="FS000000549T30_07_2003_17_08_27C"/>
      <w:bookmarkEnd w:id="54"/>
      <w:r>
        <w:rPr>
          <w:rtl/>
        </w:rPr>
        <w:t>טלב אלסאנע (רע"ם):</w:t>
      </w:r>
    </w:p>
    <w:p w14:paraId="2B30BD97" w14:textId="77777777" w:rsidR="00000000" w:rsidRDefault="00737B0C">
      <w:pPr>
        <w:pStyle w:val="a"/>
        <w:rPr>
          <w:rtl/>
        </w:rPr>
      </w:pPr>
    </w:p>
    <w:p w14:paraId="07E61503" w14:textId="77777777" w:rsidR="00000000" w:rsidRDefault="00737B0C">
      <w:pPr>
        <w:pStyle w:val="a"/>
        <w:rPr>
          <w:rFonts w:hint="cs"/>
          <w:rtl/>
        </w:rPr>
      </w:pPr>
      <w:r>
        <w:rPr>
          <w:rFonts w:hint="cs"/>
          <w:rtl/>
        </w:rPr>
        <w:t>- -  אישרה הכנסת בוועדת הפנים חוק אזר</w:t>
      </w:r>
      <w:r>
        <w:rPr>
          <w:rFonts w:hint="cs"/>
          <w:rtl/>
        </w:rPr>
        <w:t>חות שיוצר הפרדה גם בתוך משפחות, וכאן הממשלה רוצה להמשיך את זה בתוך השטחים. זו גדר או חומה נגד השלום, שבאה להפריד כאן בין האזור לבין השלום, ולכן יש להתנגד לה. תודה רבה.</w:t>
      </w:r>
    </w:p>
    <w:p w14:paraId="20C0CEB0" w14:textId="77777777" w:rsidR="00000000" w:rsidRDefault="00737B0C">
      <w:pPr>
        <w:pStyle w:val="a"/>
        <w:rPr>
          <w:rFonts w:hint="cs"/>
          <w:rtl/>
        </w:rPr>
      </w:pPr>
    </w:p>
    <w:p w14:paraId="1FC5EB10" w14:textId="77777777" w:rsidR="00000000" w:rsidRDefault="00737B0C">
      <w:pPr>
        <w:pStyle w:val="ad"/>
        <w:rPr>
          <w:rtl/>
        </w:rPr>
      </w:pPr>
      <w:r>
        <w:rPr>
          <w:rtl/>
        </w:rPr>
        <w:t>היו"ר ראובן ריבלין:</w:t>
      </w:r>
    </w:p>
    <w:p w14:paraId="06D79657" w14:textId="77777777" w:rsidR="00000000" w:rsidRDefault="00737B0C">
      <w:pPr>
        <w:pStyle w:val="a"/>
        <w:rPr>
          <w:rtl/>
        </w:rPr>
      </w:pPr>
    </w:p>
    <w:p w14:paraId="17AF2CB3" w14:textId="77777777" w:rsidR="00000000" w:rsidRDefault="00737B0C">
      <w:pPr>
        <w:pStyle w:val="a"/>
        <w:rPr>
          <w:rFonts w:hint="cs"/>
          <w:rtl/>
        </w:rPr>
      </w:pPr>
      <w:r>
        <w:rPr>
          <w:rFonts w:hint="cs"/>
          <w:rtl/>
        </w:rPr>
        <w:t>תודה רבה לחבר הכנסת טלב אלסאנע. חבר הכנסת אורי אריאל, בבקשה. אדוני</w:t>
      </w:r>
      <w:r>
        <w:rPr>
          <w:rFonts w:hint="cs"/>
          <w:rtl/>
        </w:rPr>
        <w:t xml:space="preserve"> הגיע. חבר הכנסת אורי אריאל, אם אדוני לא רוצה, הוא יכול לדחות את - - -</w:t>
      </w:r>
    </w:p>
    <w:p w14:paraId="36527F22" w14:textId="77777777" w:rsidR="00000000" w:rsidRDefault="00737B0C">
      <w:pPr>
        <w:pStyle w:val="a"/>
        <w:rPr>
          <w:rtl/>
        </w:rPr>
      </w:pPr>
    </w:p>
    <w:p w14:paraId="15E4065C" w14:textId="77777777" w:rsidR="00000000" w:rsidRDefault="00737B0C">
      <w:pPr>
        <w:pStyle w:val="ac"/>
        <w:rPr>
          <w:rtl/>
        </w:rPr>
      </w:pPr>
      <w:r>
        <w:rPr>
          <w:rtl/>
        </w:rPr>
        <w:t>נסים זאב (ש"ס):</w:t>
      </w:r>
    </w:p>
    <w:p w14:paraId="67D4A414" w14:textId="77777777" w:rsidR="00000000" w:rsidRDefault="00737B0C">
      <w:pPr>
        <w:pStyle w:val="a"/>
        <w:rPr>
          <w:rtl/>
        </w:rPr>
      </w:pPr>
    </w:p>
    <w:p w14:paraId="63A776FE" w14:textId="77777777" w:rsidR="00000000" w:rsidRDefault="00737B0C">
      <w:pPr>
        <w:pStyle w:val="a"/>
        <w:rPr>
          <w:rFonts w:hint="cs"/>
          <w:rtl/>
        </w:rPr>
      </w:pPr>
      <w:r>
        <w:rPr>
          <w:rFonts w:hint="cs"/>
          <w:rtl/>
        </w:rPr>
        <w:t>- - -</w:t>
      </w:r>
    </w:p>
    <w:p w14:paraId="2A8CE569" w14:textId="77777777" w:rsidR="00000000" w:rsidRDefault="00737B0C">
      <w:pPr>
        <w:pStyle w:val="a"/>
        <w:rPr>
          <w:rFonts w:hint="cs"/>
          <w:rtl/>
        </w:rPr>
      </w:pPr>
    </w:p>
    <w:p w14:paraId="7A49BFA3" w14:textId="77777777" w:rsidR="00000000" w:rsidRDefault="00737B0C">
      <w:pPr>
        <w:pStyle w:val="ad"/>
        <w:rPr>
          <w:rtl/>
        </w:rPr>
      </w:pPr>
      <w:r>
        <w:rPr>
          <w:rtl/>
        </w:rPr>
        <w:t>היו"ר ראובן ריבלין:</w:t>
      </w:r>
    </w:p>
    <w:p w14:paraId="7A49CFE4" w14:textId="77777777" w:rsidR="00000000" w:rsidRDefault="00737B0C">
      <w:pPr>
        <w:pStyle w:val="a"/>
        <w:ind w:firstLine="0"/>
        <w:rPr>
          <w:rFonts w:hint="cs"/>
          <w:rtl/>
        </w:rPr>
      </w:pPr>
    </w:p>
    <w:p w14:paraId="7CB94B72" w14:textId="77777777" w:rsidR="00000000" w:rsidRDefault="00737B0C">
      <w:pPr>
        <w:pStyle w:val="a"/>
        <w:ind w:firstLine="0"/>
        <w:rPr>
          <w:rFonts w:hint="cs"/>
          <w:rtl/>
        </w:rPr>
      </w:pPr>
      <w:r>
        <w:rPr>
          <w:rFonts w:hint="cs"/>
          <w:rtl/>
        </w:rPr>
        <w:tab/>
        <w:t xml:space="preserve">אתה באת בזמן. מה אני יכול לעשות? רבותי, זכותו של אורי אריאל לשבת ספון בחדרו, וכאשר הוא יודע שהתור שלו מגיע </w:t>
      </w:r>
      <w:r>
        <w:rPr>
          <w:rtl/>
        </w:rPr>
        <w:t>–</w:t>
      </w:r>
      <w:r>
        <w:rPr>
          <w:rFonts w:hint="cs"/>
          <w:rtl/>
        </w:rPr>
        <w:t xml:space="preserve"> לעלות למעלה. מדוע לא? כל עוד </w:t>
      </w:r>
      <w:r>
        <w:rPr>
          <w:rFonts w:hint="cs"/>
          <w:rtl/>
        </w:rPr>
        <w:t xml:space="preserve">לא קראתי בשמו, הוא יכול להיות שם. </w:t>
      </w:r>
    </w:p>
    <w:p w14:paraId="6B904AB9" w14:textId="77777777" w:rsidR="00000000" w:rsidRDefault="00737B0C">
      <w:pPr>
        <w:pStyle w:val="a"/>
        <w:ind w:firstLine="0"/>
        <w:rPr>
          <w:rFonts w:hint="cs"/>
          <w:rtl/>
        </w:rPr>
      </w:pPr>
    </w:p>
    <w:p w14:paraId="198F9438" w14:textId="77777777" w:rsidR="00000000" w:rsidRDefault="00737B0C">
      <w:pPr>
        <w:pStyle w:val="Speaker"/>
        <w:rPr>
          <w:rtl/>
        </w:rPr>
      </w:pPr>
      <w:bookmarkStart w:id="55" w:name="FS000000713T30_07_2003_17_13_09"/>
      <w:bookmarkStart w:id="56" w:name="_Toc47678138"/>
      <w:bookmarkStart w:id="57" w:name="_Toc49055698"/>
      <w:bookmarkEnd w:id="55"/>
      <w:r>
        <w:rPr>
          <w:rFonts w:hint="eastAsia"/>
          <w:rtl/>
        </w:rPr>
        <w:t>אורי</w:t>
      </w:r>
      <w:r>
        <w:rPr>
          <w:rtl/>
        </w:rPr>
        <w:t xml:space="preserve"> יהודה אריאל (האיחוד הלאומי - ישראל ביתנו):</w:t>
      </w:r>
      <w:bookmarkEnd w:id="56"/>
      <w:bookmarkEnd w:id="57"/>
    </w:p>
    <w:p w14:paraId="3435E94F" w14:textId="77777777" w:rsidR="00000000" w:rsidRDefault="00737B0C">
      <w:pPr>
        <w:pStyle w:val="a"/>
        <w:rPr>
          <w:rFonts w:hint="cs"/>
          <w:rtl/>
        </w:rPr>
      </w:pPr>
    </w:p>
    <w:p w14:paraId="134441AF" w14:textId="77777777" w:rsidR="00000000" w:rsidRDefault="00737B0C">
      <w:pPr>
        <w:pStyle w:val="a"/>
        <w:rPr>
          <w:rFonts w:hint="cs"/>
          <w:rtl/>
        </w:rPr>
      </w:pPr>
      <w:r>
        <w:rPr>
          <w:rFonts w:hint="cs"/>
          <w:rtl/>
        </w:rPr>
        <w:t>אדוני היושב-ראש, חברי חברי הכנסת, לא הייתי ספון בביתי, לא נחתי על משכבי.</w:t>
      </w:r>
    </w:p>
    <w:p w14:paraId="3C98A314" w14:textId="77777777" w:rsidR="00000000" w:rsidRDefault="00737B0C">
      <w:pPr>
        <w:pStyle w:val="a"/>
        <w:rPr>
          <w:rFonts w:hint="cs"/>
          <w:rtl/>
        </w:rPr>
      </w:pPr>
    </w:p>
    <w:p w14:paraId="46B4FB33" w14:textId="77777777" w:rsidR="00000000" w:rsidRDefault="00737B0C">
      <w:pPr>
        <w:pStyle w:val="ad"/>
        <w:rPr>
          <w:rtl/>
        </w:rPr>
      </w:pPr>
      <w:r>
        <w:rPr>
          <w:rtl/>
        </w:rPr>
        <w:t>היו"ר ראובן ריבלין:</w:t>
      </w:r>
    </w:p>
    <w:p w14:paraId="2815B190" w14:textId="77777777" w:rsidR="00000000" w:rsidRDefault="00737B0C">
      <w:pPr>
        <w:pStyle w:val="a"/>
        <w:rPr>
          <w:rtl/>
        </w:rPr>
      </w:pPr>
    </w:p>
    <w:p w14:paraId="6349B994" w14:textId="77777777" w:rsidR="00000000" w:rsidRDefault="00737B0C">
      <w:pPr>
        <w:pStyle w:val="a"/>
        <w:rPr>
          <w:rFonts w:hint="cs"/>
          <w:rtl/>
        </w:rPr>
      </w:pPr>
      <w:r>
        <w:rPr>
          <w:rFonts w:hint="cs"/>
          <w:rtl/>
        </w:rPr>
        <w:t>בחדרך היית.</w:t>
      </w:r>
    </w:p>
    <w:p w14:paraId="1E613B8F" w14:textId="77777777" w:rsidR="00000000" w:rsidRDefault="00737B0C">
      <w:pPr>
        <w:pStyle w:val="a"/>
        <w:rPr>
          <w:rFonts w:hint="cs"/>
          <w:rtl/>
        </w:rPr>
      </w:pPr>
    </w:p>
    <w:p w14:paraId="133699CB" w14:textId="77777777" w:rsidR="00000000" w:rsidRDefault="00737B0C">
      <w:pPr>
        <w:pStyle w:val="SpeakerCon"/>
        <w:rPr>
          <w:rtl/>
        </w:rPr>
      </w:pPr>
      <w:bookmarkStart w:id="58" w:name="FS000000713T30_07_2003_17_13_37C"/>
      <w:bookmarkEnd w:id="58"/>
      <w:r>
        <w:rPr>
          <w:rtl/>
        </w:rPr>
        <w:t>אורי יהודה אריאל (האיחוד הלאומי - ישראל ביתנו):</w:t>
      </w:r>
    </w:p>
    <w:p w14:paraId="30B6C71B" w14:textId="77777777" w:rsidR="00000000" w:rsidRDefault="00737B0C">
      <w:pPr>
        <w:pStyle w:val="a"/>
        <w:rPr>
          <w:rtl/>
        </w:rPr>
      </w:pPr>
    </w:p>
    <w:p w14:paraId="6F011FC9" w14:textId="77777777" w:rsidR="00000000" w:rsidRDefault="00737B0C">
      <w:pPr>
        <w:pStyle w:val="a"/>
        <w:rPr>
          <w:rFonts w:hint="cs"/>
          <w:rtl/>
        </w:rPr>
      </w:pPr>
      <w:r>
        <w:rPr>
          <w:rFonts w:hint="cs"/>
          <w:rtl/>
        </w:rPr>
        <w:t>הייתי במקום שא</w:t>
      </w:r>
      <w:r>
        <w:rPr>
          <w:rFonts w:hint="cs"/>
          <w:rtl/>
        </w:rPr>
        <w:t>ני מעריך שגם אתם הייתם רוצים להיות בו, אלא שבוודאי חזקה עליכם מצוות היושב-ראש להשתתף במליאה. היה לובי למען שחרורו של חברנו-אזרחנו יונתן פולארד, אדוני היושב-ראש, שאתה חבר בו, עד כמה שאתה יכול מתוקף תפקידך - - -</w:t>
      </w:r>
    </w:p>
    <w:p w14:paraId="192D5F14" w14:textId="77777777" w:rsidR="00000000" w:rsidRDefault="00737B0C">
      <w:pPr>
        <w:pStyle w:val="a"/>
        <w:ind w:firstLine="0"/>
        <w:rPr>
          <w:rFonts w:hint="cs"/>
          <w:rtl/>
        </w:rPr>
      </w:pPr>
    </w:p>
    <w:p w14:paraId="7CA53BE2" w14:textId="77777777" w:rsidR="00000000" w:rsidRDefault="00737B0C">
      <w:pPr>
        <w:pStyle w:val="a"/>
        <w:ind w:firstLine="0"/>
        <w:rPr>
          <w:rFonts w:hint="cs"/>
          <w:rtl/>
        </w:rPr>
      </w:pPr>
    </w:p>
    <w:p w14:paraId="69F74117" w14:textId="77777777" w:rsidR="00000000" w:rsidRDefault="00737B0C">
      <w:pPr>
        <w:pStyle w:val="ad"/>
        <w:rPr>
          <w:rtl/>
        </w:rPr>
      </w:pPr>
      <w:r>
        <w:rPr>
          <w:rtl/>
        </w:rPr>
        <w:t>היו"ר ראובן ריבלין:</w:t>
      </w:r>
    </w:p>
    <w:p w14:paraId="4D88F016" w14:textId="77777777" w:rsidR="00000000" w:rsidRDefault="00737B0C">
      <w:pPr>
        <w:pStyle w:val="a"/>
        <w:rPr>
          <w:rtl/>
        </w:rPr>
      </w:pPr>
    </w:p>
    <w:p w14:paraId="196F68F1" w14:textId="77777777" w:rsidR="00000000" w:rsidRDefault="00737B0C">
      <w:pPr>
        <w:pStyle w:val="a"/>
        <w:rPr>
          <w:rFonts w:hint="cs"/>
          <w:rtl/>
        </w:rPr>
      </w:pPr>
      <w:r>
        <w:rPr>
          <w:rFonts w:hint="cs"/>
          <w:rtl/>
        </w:rPr>
        <w:t>אנחנו דיברנו עם שני הקו</w:t>
      </w:r>
      <w:r>
        <w:rPr>
          <w:rFonts w:hint="cs"/>
          <w:rtl/>
        </w:rPr>
        <w:t xml:space="preserve">נגרסמנים דיליי וקרנשו, ויושב-ראש ועדת החוקה של הכנסת הביא את המשאלה. הם קיבלו אותה. עמדתם כעמדת רוב הממשל האמריקני - לראות ביונתן פולארד מרגל. </w:t>
      </w:r>
    </w:p>
    <w:p w14:paraId="62199D12" w14:textId="77777777" w:rsidR="00000000" w:rsidRDefault="00737B0C">
      <w:pPr>
        <w:pStyle w:val="a"/>
        <w:ind w:firstLine="0"/>
        <w:rPr>
          <w:rFonts w:hint="cs"/>
          <w:rtl/>
        </w:rPr>
      </w:pPr>
    </w:p>
    <w:p w14:paraId="0BABAC3C" w14:textId="77777777" w:rsidR="00000000" w:rsidRDefault="00737B0C">
      <w:pPr>
        <w:pStyle w:val="ac"/>
        <w:rPr>
          <w:rtl/>
        </w:rPr>
      </w:pPr>
      <w:r>
        <w:rPr>
          <w:rFonts w:hint="eastAsia"/>
          <w:rtl/>
        </w:rPr>
        <w:t>יוסי</w:t>
      </w:r>
      <w:r>
        <w:rPr>
          <w:rtl/>
        </w:rPr>
        <w:t xml:space="preserve"> שריד (מרצ):</w:t>
      </w:r>
    </w:p>
    <w:p w14:paraId="53FB3477" w14:textId="77777777" w:rsidR="00000000" w:rsidRDefault="00737B0C">
      <w:pPr>
        <w:pStyle w:val="a"/>
        <w:rPr>
          <w:rFonts w:hint="cs"/>
          <w:rtl/>
        </w:rPr>
      </w:pPr>
    </w:p>
    <w:p w14:paraId="67189BAF" w14:textId="77777777" w:rsidR="00000000" w:rsidRDefault="00737B0C">
      <w:pPr>
        <w:pStyle w:val="a"/>
        <w:rPr>
          <w:rFonts w:hint="cs"/>
          <w:rtl/>
        </w:rPr>
      </w:pPr>
      <w:r>
        <w:rPr>
          <w:rFonts w:hint="cs"/>
          <w:rtl/>
        </w:rPr>
        <w:t>- - - הוא אמר שלא משחררים טרוריסטים שהולכים לעשות טרור - - -</w:t>
      </w:r>
    </w:p>
    <w:p w14:paraId="36197C57" w14:textId="77777777" w:rsidR="00000000" w:rsidRDefault="00737B0C">
      <w:pPr>
        <w:pStyle w:val="ad"/>
        <w:rPr>
          <w:rtl/>
        </w:rPr>
      </w:pPr>
    </w:p>
    <w:p w14:paraId="0AC3E170" w14:textId="77777777" w:rsidR="00000000" w:rsidRDefault="00737B0C">
      <w:pPr>
        <w:pStyle w:val="ad"/>
        <w:rPr>
          <w:rtl/>
        </w:rPr>
      </w:pPr>
      <w:r>
        <w:rPr>
          <w:rtl/>
        </w:rPr>
        <w:t>היו"ר ראובן ריבלין:</w:t>
      </w:r>
    </w:p>
    <w:p w14:paraId="17AC3246" w14:textId="77777777" w:rsidR="00000000" w:rsidRDefault="00737B0C">
      <w:pPr>
        <w:pStyle w:val="a"/>
        <w:rPr>
          <w:rtl/>
        </w:rPr>
      </w:pPr>
    </w:p>
    <w:p w14:paraId="44115DD4" w14:textId="77777777" w:rsidR="00000000" w:rsidRDefault="00737B0C">
      <w:pPr>
        <w:pStyle w:val="a"/>
        <w:rPr>
          <w:rtl/>
        </w:rPr>
      </w:pPr>
      <w:r>
        <w:rPr>
          <w:rFonts w:hint="cs"/>
          <w:rtl/>
        </w:rPr>
        <w:t>על כל פנים</w:t>
      </w:r>
      <w:r>
        <w:rPr>
          <w:rFonts w:hint="cs"/>
          <w:rtl/>
        </w:rPr>
        <w:t xml:space="preserve"> לא איש בשורות אני. דיברתי עם הקונגרסמנים, והם אמרו בצורה הברורה ביותר שכאמריקנים הם לא יכולים לסלוח ולא יתמכו בשחרור של פולארד </w:t>
      </w:r>
      <w:r>
        <w:rPr>
          <w:rtl/>
        </w:rPr>
        <w:t>–</w:t>
      </w:r>
      <w:r>
        <w:rPr>
          <w:rFonts w:hint="cs"/>
          <w:rtl/>
        </w:rPr>
        <w:t xml:space="preserve"> </w:t>
      </w:r>
      <w:r>
        <w:t>nevertheless</w:t>
      </w:r>
      <w:r>
        <w:rPr>
          <w:rFonts w:hint="cs"/>
          <w:rtl/>
        </w:rPr>
        <w:t>. כמובן, עצרתי את השעון, שמת לב, חבר הכנסת אריאל.</w:t>
      </w:r>
    </w:p>
    <w:p w14:paraId="694962E8" w14:textId="77777777" w:rsidR="00000000" w:rsidRDefault="00737B0C">
      <w:pPr>
        <w:pStyle w:val="a"/>
        <w:rPr>
          <w:rFonts w:hint="cs"/>
          <w:rtl/>
        </w:rPr>
      </w:pPr>
    </w:p>
    <w:p w14:paraId="3F6456C4" w14:textId="77777777" w:rsidR="00000000" w:rsidRDefault="00737B0C">
      <w:pPr>
        <w:pStyle w:val="SpeakerCon"/>
        <w:rPr>
          <w:rtl/>
        </w:rPr>
      </w:pPr>
      <w:bookmarkStart w:id="59" w:name="FS000000713T30_07_2003_17_23_15C"/>
      <w:bookmarkEnd w:id="59"/>
      <w:r>
        <w:rPr>
          <w:rtl/>
        </w:rPr>
        <w:t>אורי יהודה אריאל (האיחוד הלאומי - ישראל ביתנו):</w:t>
      </w:r>
    </w:p>
    <w:p w14:paraId="07617A0B" w14:textId="77777777" w:rsidR="00000000" w:rsidRDefault="00737B0C">
      <w:pPr>
        <w:pStyle w:val="a"/>
        <w:rPr>
          <w:rtl/>
        </w:rPr>
      </w:pPr>
    </w:p>
    <w:p w14:paraId="4193AD7F" w14:textId="77777777" w:rsidR="00000000" w:rsidRDefault="00737B0C">
      <w:pPr>
        <w:pStyle w:val="a"/>
        <w:rPr>
          <w:rFonts w:hint="cs"/>
          <w:rtl/>
        </w:rPr>
      </w:pPr>
      <w:r>
        <w:rPr>
          <w:rFonts w:hint="cs"/>
          <w:rtl/>
        </w:rPr>
        <w:t>אני מודה לך.</w:t>
      </w:r>
    </w:p>
    <w:p w14:paraId="5973AF23" w14:textId="77777777" w:rsidR="00000000" w:rsidRDefault="00737B0C">
      <w:pPr>
        <w:pStyle w:val="a"/>
        <w:rPr>
          <w:rFonts w:hint="cs"/>
          <w:rtl/>
        </w:rPr>
      </w:pPr>
    </w:p>
    <w:p w14:paraId="4612AEED" w14:textId="77777777" w:rsidR="00000000" w:rsidRDefault="00737B0C">
      <w:pPr>
        <w:pStyle w:val="a"/>
        <w:rPr>
          <w:rFonts w:hint="cs"/>
          <w:rtl/>
        </w:rPr>
      </w:pPr>
      <w:r>
        <w:rPr>
          <w:rFonts w:hint="cs"/>
          <w:rtl/>
        </w:rPr>
        <w:t>אדוני היושב-ראש, מה לנו כי נלין על נשיא ארצות-הברית או על טום דיליי ידידנו, אורחנו, כאשר ראש הממשלה, אריאל שרון, קיבל ביד מכתב, שחתומים עליו כמעט כל היושבים פה, מקיר לקיר - 112 חברי הכנסת. אבל אתה יודע, השר גדעון עזרא? אני אגלה לך בסוד: הוא שכח לקחת אתו את</w:t>
      </w:r>
      <w:r>
        <w:rPr>
          <w:rFonts w:hint="cs"/>
          <w:rtl/>
        </w:rPr>
        <w:t xml:space="preserve"> המכתב. אז מה לנו הנשיא בוש אם ראש הממשלה שלנו שוכח לקחת עצומה שחתמו עליה 112 חברי הכנסת? </w:t>
      </w:r>
    </w:p>
    <w:p w14:paraId="55CD9270" w14:textId="77777777" w:rsidR="00000000" w:rsidRDefault="00737B0C">
      <w:pPr>
        <w:pStyle w:val="a"/>
        <w:rPr>
          <w:rFonts w:hint="cs"/>
          <w:rtl/>
        </w:rPr>
      </w:pPr>
    </w:p>
    <w:p w14:paraId="4A77B272" w14:textId="77777777" w:rsidR="00000000" w:rsidRDefault="00737B0C">
      <w:pPr>
        <w:pStyle w:val="ac"/>
        <w:rPr>
          <w:rtl/>
        </w:rPr>
      </w:pPr>
      <w:r>
        <w:rPr>
          <w:rFonts w:hint="eastAsia"/>
          <w:rtl/>
        </w:rPr>
        <w:t>יוסי</w:t>
      </w:r>
      <w:r>
        <w:rPr>
          <w:rtl/>
        </w:rPr>
        <w:t xml:space="preserve"> שריד (מרצ):</w:t>
      </w:r>
    </w:p>
    <w:p w14:paraId="6D059E7F" w14:textId="77777777" w:rsidR="00000000" w:rsidRDefault="00737B0C">
      <w:pPr>
        <w:pStyle w:val="a"/>
        <w:rPr>
          <w:rFonts w:hint="cs"/>
          <w:rtl/>
        </w:rPr>
      </w:pPr>
    </w:p>
    <w:p w14:paraId="0B9E5B3C" w14:textId="77777777" w:rsidR="00000000" w:rsidRDefault="00737B0C">
      <w:pPr>
        <w:pStyle w:val="a"/>
        <w:rPr>
          <w:rFonts w:hint="cs"/>
          <w:rtl/>
        </w:rPr>
      </w:pPr>
      <w:r>
        <w:rPr>
          <w:rFonts w:hint="cs"/>
          <w:rtl/>
        </w:rPr>
        <w:t>- - -</w:t>
      </w:r>
    </w:p>
    <w:p w14:paraId="551ED241" w14:textId="77777777" w:rsidR="00000000" w:rsidRDefault="00737B0C">
      <w:pPr>
        <w:pStyle w:val="a"/>
        <w:rPr>
          <w:rFonts w:hint="cs"/>
          <w:rtl/>
        </w:rPr>
      </w:pPr>
    </w:p>
    <w:p w14:paraId="1A74F011" w14:textId="77777777" w:rsidR="00000000" w:rsidRDefault="00737B0C">
      <w:pPr>
        <w:pStyle w:val="SpeakerCon"/>
        <w:rPr>
          <w:rtl/>
        </w:rPr>
      </w:pPr>
      <w:bookmarkStart w:id="60" w:name="FS000000713T30_07_2003_17_25_21C"/>
      <w:bookmarkEnd w:id="60"/>
      <w:r>
        <w:rPr>
          <w:rtl/>
        </w:rPr>
        <w:t>אורי יהודה אריאל (האיחוד הלאומי - ישראל ביתנו):</w:t>
      </w:r>
    </w:p>
    <w:p w14:paraId="132A7799" w14:textId="77777777" w:rsidR="00000000" w:rsidRDefault="00737B0C">
      <w:pPr>
        <w:pStyle w:val="a"/>
        <w:rPr>
          <w:rtl/>
        </w:rPr>
      </w:pPr>
    </w:p>
    <w:p w14:paraId="5F3ADDA1" w14:textId="77777777" w:rsidR="00000000" w:rsidRDefault="00737B0C">
      <w:pPr>
        <w:pStyle w:val="a"/>
        <w:rPr>
          <w:rFonts w:hint="cs"/>
          <w:rtl/>
        </w:rPr>
      </w:pPr>
      <w:r>
        <w:rPr>
          <w:rFonts w:hint="cs"/>
          <w:rtl/>
        </w:rPr>
        <w:t>כן, הוא שכח. אבל היית שואל את עצמך, חבר הכנסת שריד - הרי יש לו 27 עוזרים. אני ספרתי. אף אח</w:t>
      </w:r>
      <w:r>
        <w:rPr>
          <w:rFonts w:hint="cs"/>
          <w:rtl/>
        </w:rPr>
        <w:t>ד מהם לא זכר, לא ראש הלשכה מר וייסגלס ולא ההוא, ולא אזכיר את כולם בשמותיהם.</w:t>
      </w:r>
    </w:p>
    <w:p w14:paraId="70555A67" w14:textId="77777777" w:rsidR="00000000" w:rsidRDefault="00737B0C">
      <w:pPr>
        <w:pStyle w:val="a"/>
        <w:rPr>
          <w:rFonts w:hint="cs"/>
          <w:rtl/>
        </w:rPr>
      </w:pPr>
    </w:p>
    <w:p w14:paraId="157A175C" w14:textId="77777777" w:rsidR="00000000" w:rsidRDefault="00737B0C">
      <w:pPr>
        <w:pStyle w:val="ac"/>
        <w:rPr>
          <w:rtl/>
        </w:rPr>
      </w:pPr>
      <w:r>
        <w:rPr>
          <w:rFonts w:hint="eastAsia"/>
          <w:rtl/>
        </w:rPr>
        <w:t>קריאה</w:t>
      </w:r>
      <w:r>
        <w:rPr>
          <w:rtl/>
        </w:rPr>
        <w:t>:</w:t>
      </w:r>
    </w:p>
    <w:p w14:paraId="07DED44E" w14:textId="77777777" w:rsidR="00000000" w:rsidRDefault="00737B0C">
      <w:pPr>
        <w:pStyle w:val="a"/>
        <w:rPr>
          <w:rFonts w:hint="cs"/>
          <w:rtl/>
        </w:rPr>
      </w:pPr>
    </w:p>
    <w:p w14:paraId="0A836A70" w14:textId="77777777" w:rsidR="00000000" w:rsidRDefault="00737B0C">
      <w:pPr>
        <w:pStyle w:val="a"/>
        <w:rPr>
          <w:rFonts w:hint="cs"/>
          <w:rtl/>
        </w:rPr>
      </w:pPr>
      <w:r>
        <w:rPr>
          <w:rFonts w:hint="cs"/>
          <w:rtl/>
        </w:rPr>
        <w:t>בגלל הגדר.</w:t>
      </w:r>
    </w:p>
    <w:p w14:paraId="6E9703B5" w14:textId="77777777" w:rsidR="00000000" w:rsidRDefault="00737B0C">
      <w:pPr>
        <w:pStyle w:val="a"/>
        <w:rPr>
          <w:rFonts w:hint="cs"/>
          <w:rtl/>
        </w:rPr>
      </w:pPr>
    </w:p>
    <w:p w14:paraId="3276195C" w14:textId="77777777" w:rsidR="00000000" w:rsidRDefault="00737B0C">
      <w:pPr>
        <w:pStyle w:val="SpeakerCon"/>
        <w:rPr>
          <w:rtl/>
        </w:rPr>
      </w:pPr>
      <w:bookmarkStart w:id="61" w:name="FS000000713T30_07_2003_17_27_02C"/>
      <w:bookmarkEnd w:id="61"/>
      <w:r>
        <w:rPr>
          <w:rtl/>
        </w:rPr>
        <w:t>אורי יהודה אריאל (האיחוד הלאומי - ישראל ביתנו):</w:t>
      </w:r>
    </w:p>
    <w:p w14:paraId="77B7B9C2" w14:textId="77777777" w:rsidR="00000000" w:rsidRDefault="00737B0C">
      <w:pPr>
        <w:pStyle w:val="a"/>
        <w:rPr>
          <w:rtl/>
        </w:rPr>
      </w:pPr>
    </w:p>
    <w:p w14:paraId="5E5E316C" w14:textId="77777777" w:rsidR="00000000" w:rsidRDefault="00737B0C">
      <w:pPr>
        <w:pStyle w:val="a"/>
        <w:rPr>
          <w:rFonts w:hint="cs"/>
          <w:rtl/>
        </w:rPr>
      </w:pPr>
      <w:r>
        <w:rPr>
          <w:rFonts w:hint="cs"/>
          <w:rtl/>
        </w:rPr>
        <w:t>אדוני היושב-ראש, הדבר כפלא בעיני, והייתי מבקש גם את עזרתך, וגם הייתי מבקש משאר חברי הכנסת, אם יוכלו, כל אחד בד</w:t>
      </w:r>
      <w:r>
        <w:rPr>
          <w:rFonts w:hint="cs"/>
          <w:rtl/>
        </w:rPr>
        <w:t>רכו, לסייע בעניין הזה, כל עוד יושב יונתן פולארד בכלא,  וזו ההזדמנות להזכיר גם את ידידנו עזאם עזאם, שיושב כמעט שבע שנים בכלא המצרי על לא עוול בכפו.</w:t>
      </w:r>
    </w:p>
    <w:p w14:paraId="5E9AF671" w14:textId="77777777" w:rsidR="00000000" w:rsidRDefault="00737B0C">
      <w:pPr>
        <w:pStyle w:val="a"/>
        <w:rPr>
          <w:rFonts w:hint="cs"/>
          <w:rtl/>
        </w:rPr>
      </w:pPr>
    </w:p>
    <w:p w14:paraId="79ED30B4" w14:textId="77777777" w:rsidR="00000000" w:rsidRDefault="00737B0C">
      <w:pPr>
        <w:pStyle w:val="a"/>
        <w:rPr>
          <w:rFonts w:hint="cs"/>
          <w:rtl/>
        </w:rPr>
      </w:pPr>
      <w:r>
        <w:rPr>
          <w:rFonts w:hint="cs"/>
          <w:rtl/>
        </w:rPr>
        <w:t>ברשותך, דקה אחת לעניין הגדר. תראו, אין אף אחד מיושבי הבית הזה שיודע איפה תעבור הגדר. חבר הכנסת שריד, האם אתה</w:t>
      </w:r>
      <w:r>
        <w:rPr>
          <w:rFonts w:hint="cs"/>
          <w:rtl/>
        </w:rPr>
        <w:t xml:space="preserve"> יודע איפה תעבור הגדר? או השר עזרא, האם אתה יודע היכן תמשיך הגדר? </w:t>
      </w:r>
    </w:p>
    <w:p w14:paraId="1B725990" w14:textId="77777777" w:rsidR="00000000" w:rsidRDefault="00737B0C">
      <w:pPr>
        <w:pStyle w:val="a"/>
        <w:rPr>
          <w:rFonts w:hint="cs"/>
          <w:rtl/>
        </w:rPr>
      </w:pPr>
    </w:p>
    <w:p w14:paraId="0CE299A5" w14:textId="77777777" w:rsidR="00000000" w:rsidRDefault="00737B0C">
      <w:pPr>
        <w:pStyle w:val="ac"/>
        <w:rPr>
          <w:rtl/>
        </w:rPr>
      </w:pPr>
      <w:r>
        <w:rPr>
          <w:rFonts w:hint="eastAsia"/>
          <w:rtl/>
        </w:rPr>
        <w:t>השר</w:t>
      </w:r>
      <w:r>
        <w:rPr>
          <w:rtl/>
        </w:rPr>
        <w:t xml:space="preserve"> גדעון עזרא:</w:t>
      </w:r>
    </w:p>
    <w:p w14:paraId="6C2D087C" w14:textId="77777777" w:rsidR="00000000" w:rsidRDefault="00737B0C">
      <w:pPr>
        <w:pStyle w:val="a"/>
        <w:rPr>
          <w:rFonts w:hint="cs"/>
          <w:rtl/>
        </w:rPr>
      </w:pPr>
    </w:p>
    <w:p w14:paraId="16AB6A12" w14:textId="77777777" w:rsidR="00000000" w:rsidRDefault="00737B0C">
      <w:pPr>
        <w:pStyle w:val="a"/>
        <w:rPr>
          <w:rFonts w:hint="cs"/>
          <w:rtl/>
        </w:rPr>
      </w:pPr>
      <w:r>
        <w:rPr>
          <w:rFonts w:hint="cs"/>
          <w:rtl/>
        </w:rPr>
        <w:t>כן.</w:t>
      </w:r>
    </w:p>
    <w:p w14:paraId="4910F31B" w14:textId="77777777" w:rsidR="00000000" w:rsidRDefault="00737B0C">
      <w:pPr>
        <w:pStyle w:val="a"/>
        <w:rPr>
          <w:rFonts w:hint="cs"/>
          <w:rtl/>
        </w:rPr>
      </w:pPr>
    </w:p>
    <w:p w14:paraId="2A4B1FFD" w14:textId="77777777" w:rsidR="00000000" w:rsidRDefault="00737B0C">
      <w:pPr>
        <w:pStyle w:val="SpeakerCon"/>
        <w:rPr>
          <w:rtl/>
        </w:rPr>
      </w:pPr>
      <w:bookmarkStart w:id="62" w:name="FS000000713T30_07_2003_17_31_25C"/>
      <w:bookmarkEnd w:id="62"/>
      <w:r>
        <w:rPr>
          <w:rtl/>
        </w:rPr>
        <w:t>אורי יהודה אריאל (האיחוד הלאומי - ישראל ביתנו):</w:t>
      </w:r>
    </w:p>
    <w:p w14:paraId="1F16E3D6" w14:textId="77777777" w:rsidR="00000000" w:rsidRDefault="00737B0C">
      <w:pPr>
        <w:pStyle w:val="a"/>
        <w:rPr>
          <w:rtl/>
        </w:rPr>
      </w:pPr>
    </w:p>
    <w:p w14:paraId="4C2F41B0" w14:textId="77777777" w:rsidR="00000000" w:rsidRDefault="00737B0C">
      <w:pPr>
        <w:pStyle w:val="a"/>
        <w:rPr>
          <w:rFonts w:hint="cs"/>
          <w:rtl/>
        </w:rPr>
      </w:pPr>
      <w:r>
        <w:rPr>
          <w:rFonts w:hint="cs"/>
          <w:rtl/>
        </w:rPr>
        <w:t>כן, אתה יודע. אז אני אגיד לך משהו, תסלח לי על הבוטות: אתה חושב שאתה יודע. אתה הרי לא - - -</w:t>
      </w:r>
    </w:p>
    <w:p w14:paraId="4BF7D893" w14:textId="77777777" w:rsidR="00000000" w:rsidRDefault="00737B0C">
      <w:pPr>
        <w:pStyle w:val="a"/>
        <w:rPr>
          <w:rFonts w:hint="cs"/>
          <w:rtl/>
        </w:rPr>
      </w:pPr>
    </w:p>
    <w:p w14:paraId="7E3C5EDC" w14:textId="77777777" w:rsidR="00000000" w:rsidRDefault="00737B0C">
      <w:pPr>
        <w:pStyle w:val="ac"/>
        <w:rPr>
          <w:rtl/>
        </w:rPr>
      </w:pPr>
      <w:r>
        <w:rPr>
          <w:rFonts w:hint="eastAsia"/>
          <w:rtl/>
        </w:rPr>
        <w:t>השר</w:t>
      </w:r>
      <w:r>
        <w:rPr>
          <w:rtl/>
        </w:rPr>
        <w:t xml:space="preserve"> גדעון עזרא:</w:t>
      </w:r>
    </w:p>
    <w:p w14:paraId="6D10077E" w14:textId="77777777" w:rsidR="00000000" w:rsidRDefault="00737B0C">
      <w:pPr>
        <w:pStyle w:val="a"/>
        <w:rPr>
          <w:rFonts w:hint="cs"/>
          <w:rtl/>
        </w:rPr>
      </w:pPr>
    </w:p>
    <w:p w14:paraId="1AFC6A6E" w14:textId="77777777" w:rsidR="00000000" w:rsidRDefault="00737B0C">
      <w:pPr>
        <w:pStyle w:val="a"/>
        <w:rPr>
          <w:rFonts w:hint="cs"/>
          <w:rtl/>
        </w:rPr>
      </w:pPr>
      <w:r>
        <w:rPr>
          <w:rFonts w:hint="cs"/>
          <w:rtl/>
        </w:rPr>
        <w:t>מאיפה את</w:t>
      </w:r>
      <w:r>
        <w:rPr>
          <w:rFonts w:hint="cs"/>
          <w:rtl/>
        </w:rPr>
        <w:t>ה יודע? - - -</w:t>
      </w:r>
    </w:p>
    <w:p w14:paraId="608BC8F6" w14:textId="77777777" w:rsidR="00000000" w:rsidRDefault="00737B0C">
      <w:pPr>
        <w:pStyle w:val="a"/>
        <w:rPr>
          <w:rFonts w:hint="cs"/>
          <w:rtl/>
        </w:rPr>
      </w:pPr>
    </w:p>
    <w:p w14:paraId="6DA97EC0" w14:textId="77777777" w:rsidR="00000000" w:rsidRDefault="00737B0C">
      <w:pPr>
        <w:pStyle w:val="SpeakerCon"/>
        <w:rPr>
          <w:rtl/>
        </w:rPr>
      </w:pPr>
      <w:bookmarkStart w:id="63" w:name="FS000000713T30_07_2003_17_32_27C"/>
      <w:bookmarkEnd w:id="63"/>
      <w:r>
        <w:rPr>
          <w:rtl/>
        </w:rPr>
        <w:t>אורי יהודה אריאל (האיחוד הלאומי - ישראל ביתנו):</w:t>
      </w:r>
    </w:p>
    <w:p w14:paraId="1A706F7B" w14:textId="77777777" w:rsidR="00000000" w:rsidRDefault="00737B0C">
      <w:pPr>
        <w:pStyle w:val="a"/>
        <w:rPr>
          <w:rtl/>
        </w:rPr>
      </w:pPr>
    </w:p>
    <w:p w14:paraId="66719287" w14:textId="77777777" w:rsidR="00000000" w:rsidRDefault="00737B0C">
      <w:pPr>
        <w:pStyle w:val="a"/>
        <w:rPr>
          <w:rFonts w:hint="cs"/>
          <w:rtl/>
        </w:rPr>
      </w:pPr>
      <w:r>
        <w:rPr>
          <w:rFonts w:hint="cs"/>
          <w:rtl/>
        </w:rPr>
        <w:t>אני אגיד לך מאיפה אני יודע. היות שיש לי היכולות שלי לבדוק בצבא - - -</w:t>
      </w:r>
    </w:p>
    <w:p w14:paraId="2E0F44DF" w14:textId="77777777" w:rsidR="00000000" w:rsidRDefault="00737B0C">
      <w:pPr>
        <w:pStyle w:val="a"/>
        <w:rPr>
          <w:rFonts w:hint="cs"/>
          <w:rtl/>
        </w:rPr>
      </w:pPr>
    </w:p>
    <w:p w14:paraId="1AD1F435" w14:textId="77777777" w:rsidR="00000000" w:rsidRDefault="00737B0C">
      <w:pPr>
        <w:pStyle w:val="ac"/>
        <w:rPr>
          <w:rtl/>
        </w:rPr>
      </w:pPr>
      <w:r>
        <w:rPr>
          <w:rFonts w:hint="eastAsia"/>
          <w:rtl/>
        </w:rPr>
        <w:t>השר</w:t>
      </w:r>
      <w:r>
        <w:rPr>
          <w:rtl/>
        </w:rPr>
        <w:t xml:space="preserve"> גדעון עזרא:</w:t>
      </w:r>
    </w:p>
    <w:p w14:paraId="03925CE4" w14:textId="77777777" w:rsidR="00000000" w:rsidRDefault="00737B0C">
      <w:pPr>
        <w:pStyle w:val="a"/>
        <w:rPr>
          <w:rFonts w:hint="cs"/>
          <w:rtl/>
        </w:rPr>
      </w:pPr>
    </w:p>
    <w:p w14:paraId="21023CD2" w14:textId="77777777" w:rsidR="00000000" w:rsidRDefault="00737B0C">
      <w:pPr>
        <w:pStyle w:val="a"/>
        <w:rPr>
          <w:rFonts w:hint="cs"/>
          <w:rtl/>
        </w:rPr>
      </w:pPr>
      <w:r>
        <w:rPr>
          <w:rFonts w:hint="cs"/>
          <w:rtl/>
        </w:rPr>
        <w:t>אתה מדבר פה על - - -</w:t>
      </w:r>
    </w:p>
    <w:p w14:paraId="6DE3FB49" w14:textId="77777777" w:rsidR="00000000" w:rsidRDefault="00737B0C">
      <w:pPr>
        <w:pStyle w:val="a"/>
        <w:rPr>
          <w:rFonts w:hint="cs"/>
          <w:rtl/>
        </w:rPr>
      </w:pPr>
    </w:p>
    <w:p w14:paraId="5E2C05CC" w14:textId="77777777" w:rsidR="00000000" w:rsidRDefault="00737B0C">
      <w:pPr>
        <w:pStyle w:val="SpeakerCon"/>
        <w:rPr>
          <w:rtl/>
        </w:rPr>
      </w:pPr>
      <w:bookmarkStart w:id="64" w:name="FS000000713T30_07_2003_17_33_02C"/>
      <w:bookmarkEnd w:id="64"/>
      <w:r>
        <w:rPr>
          <w:rtl/>
        </w:rPr>
        <w:t>אורי יהודה אריאל (האיחוד הלאומי - ישראל ביתנו):</w:t>
      </w:r>
    </w:p>
    <w:p w14:paraId="59E73AB3" w14:textId="77777777" w:rsidR="00000000" w:rsidRDefault="00737B0C">
      <w:pPr>
        <w:pStyle w:val="a"/>
        <w:rPr>
          <w:rtl/>
        </w:rPr>
      </w:pPr>
    </w:p>
    <w:p w14:paraId="16C3CBD5" w14:textId="77777777" w:rsidR="00000000" w:rsidRDefault="00737B0C">
      <w:pPr>
        <w:pStyle w:val="a"/>
        <w:rPr>
          <w:rFonts w:hint="cs"/>
          <w:rtl/>
        </w:rPr>
      </w:pPr>
      <w:r>
        <w:rPr>
          <w:rFonts w:hint="cs"/>
          <w:rtl/>
        </w:rPr>
        <w:t>השר עזרא, יכול להיות שזה נסחף לבוט</w:t>
      </w:r>
      <w:r>
        <w:rPr>
          <w:rFonts w:hint="cs"/>
          <w:rtl/>
        </w:rPr>
        <w:t>ות שהיא לא במקומה, אבל אני - - -</w:t>
      </w:r>
    </w:p>
    <w:p w14:paraId="706F65F2" w14:textId="77777777" w:rsidR="00000000" w:rsidRDefault="00737B0C">
      <w:pPr>
        <w:pStyle w:val="a"/>
        <w:rPr>
          <w:rFonts w:hint="cs"/>
          <w:rtl/>
        </w:rPr>
      </w:pPr>
    </w:p>
    <w:p w14:paraId="7CA6DE43" w14:textId="77777777" w:rsidR="00000000" w:rsidRDefault="00737B0C">
      <w:pPr>
        <w:pStyle w:val="ac"/>
        <w:rPr>
          <w:rtl/>
        </w:rPr>
      </w:pPr>
      <w:r>
        <w:rPr>
          <w:rFonts w:hint="eastAsia"/>
          <w:rtl/>
        </w:rPr>
        <w:t>השר</w:t>
      </w:r>
      <w:r>
        <w:rPr>
          <w:rtl/>
        </w:rPr>
        <w:t xml:space="preserve"> גדעון עזרא:</w:t>
      </w:r>
    </w:p>
    <w:p w14:paraId="28A9992B" w14:textId="77777777" w:rsidR="00000000" w:rsidRDefault="00737B0C">
      <w:pPr>
        <w:pStyle w:val="a"/>
        <w:rPr>
          <w:rFonts w:hint="cs"/>
          <w:rtl/>
        </w:rPr>
      </w:pPr>
    </w:p>
    <w:p w14:paraId="0D65BE99" w14:textId="77777777" w:rsidR="00000000" w:rsidRDefault="00737B0C">
      <w:pPr>
        <w:pStyle w:val="a"/>
        <w:rPr>
          <w:rFonts w:hint="cs"/>
          <w:rtl/>
        </w:rPr>
      </w:pPr>
      <w:r>
        <w:rPr>
          <w:rFonts w:hint="cs"/>
          <w:rtl/>
        </w:rPr>
        <w:t>- - - נציגיך בממשלה. אתה מדבר פה כאילו אתה - - -</w:t>
      </w:r>
    </w:p>
    <w:p w14:paraId="134D9AFF" w14:textId="77777777" w:rsidR="00000000" w:rsidRDefault="00737B0C">
      <w:pPr>
        <w:pStyle w:val="a"/>
        <w:rPr>
          <w:rFonts w:hint="cs"/>
          <w:rtl/>
        </w:rPr>
      </w:pPr>
    </w:p>
    <w:p w14:paraId="233FF0F2" w14:textId="77777777" w:rsidR="00000000" w:rsidRDefault="00737B0C">
      <w:pPr>
        <w:pStyle w:val="ad"/>
        <w:rPr>
          <w:rtl/>
        </w:rPr>
      </w:pPr>
      <w:r>
        <w:rPr>
          <w:rtl/>
        </w:rPr>
        <w:t>היו"ר ראובן ריבלין:</w:t>
      </w:r>
    </w:p>
    <w:p w14:paraId="670B3241" w14:textId="77777777" w:rsidR="00000000" w:rsidRDefault="00737B0C">
      <w:pPr>
        <w:pStyle w:val="a"/>
        <w:rPr>
          <w:rtl/>
        </w:rPr>
      </w:pPr>
    </w:p>
    <w:p w14:paraId="3393C640" w14:textId="77777777" w:rsidR="00000000" w:rsidRDefault="00737B0C">
      <w:pPr>
        <w:pStyle w:val="a"/>
        <w:rPr>
          <w:rFonts w:hint="cs"/>
          <w:rtl/>
        </w:rPr>
      </w:pPr>
      <w:r>
        <w:rPr>
          <w:rFonts w:hint="cs"/>
          <w:rtl/>
        </w:rPr>
        <w:t>כבוד השר עזרא, הזמן מוגבל לכל חבר כנסת.</w:t>
      </w:r>
    </w:p>
    <w:p w14:paraId="47294889" w14:textId="77777777" w:rsidR="00000000" w:rsidRDefault="00737B0C">
      <w:pPr>
        <w:pStyle w:val="a"/>
        <w:rPr>
          <w:rFonts w:hint="cs"/>
          <w:rtl/>
        </w:rPr>
      </w:pPr>
    </w:p>
    <w:p w14:paraId="15D08DF5" w14:textId="77777777" w:rsidR="00000000" w:rsidRDefault="00737B0C">
      <w:pPr>
        <w:pStyle w:val="SpeakerCon"/>
        <w:rPr>
          <w:rtl/>
        </w:rPr>
      </w:pPr>
      <w:bookmarkStart w:id="65" w:name="FS000000713T30_07_2003_17_34_12C"/>
      <w:bookmarkEnd w:id="65"/>
      <w:r>
        <w:rPr>
          <w:rtl/>
        </w:rPr>
        <w:t>אורי יהודה אריאל (האיחוד הלאומי - ישראל ביתנו):</w:t>
      </w:r>
    </w:p>
    <w:p w14:paraId="7CE2AFD7" w14:textId="77777777" w:rsidR="00000000" w:rsidRDefault="00737B0C">
      <w:pPr>
        <w:pStyle w:val="a"/>
        <w:rPr>
          <w:rtl/>
        </w:rPr>
      </w:pPr>
    </w:p>
    <w:p w14:paraId="1F80C205" w14:textId="77777777" w:rsidR="00000000" w:rsidRDefault="00737B0C">
      <w:pPr>
        <w:pStyle w:val="a"/>
        <w:rPr>
          <w:rFonts w:hint="cs"/>
          <w:rtl/>
        </w:rPr>
      </w:pPr>
      <w:r>
        <w:rPr>
          <w:rFonts w:hint="cs"/>
          <w:rtl/>
        </w:rPr>
        <w:t>אני מסיים, אדוני היושב-ראש.</w:t>
      </w:r>
    </w:p>
    <w:p w14:paraId="299FF77C" w14:textId="77777777" w:rsidR="00000000" w:rsidRDefault="00737B0C">
      <w:pPr>
        <w:pStyle w:val="ad"/>
        <w:rPr>
          <w:rFonts w:hint="cs"/>
          <w:rtl/>
        </w:rPr>
      </w:pPr>
    </w:p>
    <w:p w14:paraId="78E61654" w14:textId="77777777" w:rsidR="00000000" w:rsidRDefault="00737B0C">
      <w:pPr>
        <w:pStyle w:val="ad"/>
        <w:rPr>
          <w:rtl/>
        </w:rPr>
      </w:pPr>
      <w:r>
        <w:rPr>
          <w:rtl/>
        </w:rPr>
        <w:t>היו"ר ראובן ריב</w:t>
      </w:r>
      <w:r>
        <w:rPr>
          <w:rtl/>
        </w:rPr>
        <w:t>לין:</w:t>
      </w:r>
    </w:p>
    <w:p w14:paraId="2DF37CE4" w14:textId="77777777" w:rsidR="00000000" w:rsidRDefault="00737B0C">
      <w:pPr>
        <w:pStyle w:val="a"/>
        <w:rPr>
          <w:rtl/>
        </w:rPr>
      </w:pPr>
    </w:p>
    <w:p w14:paraId="710B11B7" w14:textId="77777777" w:rsidR="00000000" w:rsidRDefault="00737B0C">
      <w:pPr>
        <w:pStyle w:val="a"/>
        <w:rPr>
          <w:rFonts w:hint="cs"/>
          <w:rtl/>
        </w:rPr>
      </w:pPr>
      <w:r>
        <w:rPr>
          <w:rFonts w:hint="cs"/>
          <w:rtl/>
        </w:rPr>
        <w:t>מאה אחוז, נא לסיים.</w:t>
      </w:r>
    </w:p>
    <w:p w14:paraId="50B37FFB" w14:textId="77777777" w:rsidR="00000000" w:rsidRDefault="00737B0C">
      <w:pPr>
        <w:pStyle w:val="a"/>
        <w:rPr>
          <w:rFonts w:hint="cs"/>
          <w:rtl/>
        </w:rPr>
      </w:pPr>
    </w:p>
    <w:p w14:paraId="1141AC9C" w14:textId="77777777" w:rsidR="00000000" w:rsidRDefault="00737B0C">
      <w:pPr>
        <w:pStyle w:val="SpeakerCon"/>
        <w:rPr>
          <w:rtl/>
        </w:rPr>
      </w:pPr>
      <w:bookmarkStart w:id="66" w:name="FS000000713T30_07_2003_17_34_34C"/>
      <w:bookmarkEnd w:id="66"/>
      <w:r>
        <w:rPr>
          <w:rtl/>
        </w:rPr>
        <w:t>אורי יהודה אריאל (האיחוד הלאומי - ישראל ביתנו):</w:t>
      </w:r>
    </w:p>
    <w:p w14:paraId="1F8789C8" w14:textId="77777777" w:rsidR="00000000" w:rsidRDefault="00737B0C">
      <w:pPr>
        <w:pStyle w:val="a"/>
        <w:rPr>
          <w:rtl/>
        </w:rPr>
      </w:pPr>
    </w:p>
    <w:p w14:paraId="2DBD7E78" w14:textId="77777777" w:rsidR="00000000" w:rsidRDefault="00737B0C">
      <w:pPr>
        <w:pStyle w:val="a"/>
        <w:rPr>
          <w:rFonts w:hint="cs"/>
          <w:rtl/>
        </w:rPr>
      </w:pPr>
      <w:r>
        <w:rPr>
          <w:rFonts w:hint="cs"/>
          <w:rtl/>
        </w:rPr>
        <w:t>השר גדעון עזרא, אני מבקש סליחה. לא התכוונתי אליך אישית, כמובן. יש פה 120 חברי כנסת. אני מסתכן באמירה, שאין בה שום נבואה, ש-120 איש לא יודעים איפה תעבור הגדר, כי ראש הממשלה עצמו טרם</w:t>
      </w:r>
      <w:r>
        <w:rPr>
          <w:rFonts w:hint="cs"/>
          <w:rtl/>
        </w:rPr>
        <w:t xml:space="preserve"> החליט. אבל אתם רוצים לאשר </w:t>
      </w:r>
      <w:r>
        <w:rPr>
          <w:rtl/>
        </w:rPr>
        <w:t>–</w:t>
      </w:r>
      <w:r>
        <w:rPr>
          <w:rFonts w:hint="cs"/>
          <w:rtl/>
        </w:rPr>
        <w:t xml:space="preserve"> לחוסר ההחלטות האלה </w:t>
      </w:r>
      <w:r>
        <w:rPr>
          <w:rtl/>
        </w:rPr>
        <w:t>–</w:t>
      </w:r>
      <w:r>
        <w:rPr>
          <w:rFonts w:hint="cs"/>
          <w:rtl/>
        </w:rPr>
        <w:t xml:space="preserve"> כ-7 מיליארדי שקל. הרי לא היתה פארסה כזאת. לא קו בר-לב ולא שום קו אחר לא ידמו לאיוולת הזאת, שעליה נכתב או ייכתב הספר הבא של "מצעד האיוולת". תודה.</w:t>
      </w:r>
    </w:p>
    <w:p w14:paraId="59A9A001" w14:textId="77777777" w:rsidR="00000000" w:rsidRDefault="00737B0C">
      <w:pPr>
        <w:pStyle w:val="a"/>
        <w:rPr>
          <w:rFonts w:hint="cs"/>
          <w:rtl/>
        </w:rPr>
      </w:pPr>
    </w:p>
    <w:p w14:paraId="5B6C1B1B" w14:textId="77777777" w:rsidR="00000000" w:rsidRDefault="00737B0C">
      <w:pPr>
        <w:pStyle w:val="ad"/>
        <w:rPr>
          <w:rtl/>
        </w:rPr>
      </w:pPr>
      <w:r>
        <w:rPr>
          <w:rtl/>
        </w:rPr>
        <w:t>היו"ר ראובן ריבלין:</w:t>
      </w:r>
    </w:p>
    <w:p w14:paraId="5D58C55B" w14:textId="77777777" w:rsidR="00000000" w:rsidRDefault="00737B0C">
      <w:pPr>
        <w:pStyle w:val="a"/>
        <w:rPr>
          <w:rtl/>
        </w:rPr>
      </w:pPr>
    </w:p>
    <w:p w14:paraId="31981923" w14:textId="77777777" w:rsidR="00000000" w:rsidRDefault="00737B0C">
      <w:pPr>
        <w:pStyle w:val="a"/>
        <w:rPr>
          <w:rFonts w:hint="cs"/>
          <w:rtl/>
        </w:rPr>
      </w:pPr>
      <w:r>
        <w:rPr>
          <w:rFonts w:hint="cs"/>
          <w:rtl/>
        </w:rPr>
        <w:t>תודה רבה לחבר הכנסת אורי אריאל. רק לידי</w:t>
      </w:r>
      <w:r>
        <w:rPr>
          <w:rFonts w:hint="cs"/>
          <w:rtl/>
        </w:rPr>
        <w:t>עתך, חבר הכנסת אריאל, חבר הכנסת מיכאל איתן היה בלשכתי כשהיו שני הקונגרסמנים, והם מסרו את המכתב, והם הבטיחו להעבירו לידי נשיא ארצות-הברית. עם זאת, הם אמרו במפורש שהם, כאזרחי ארצות-הברית וכמקבלי החלטות, יתנגדו למתן חנינה ליונתן פולארד. זאת האמת, היא צריכה לה</w:t>
      </w:r>
      <w:r>
        <w:rPr>
          <w:rFonts w:hint="cs"/>
          <w:rtl/>
        </w:rPr>
        <w:t>יאמר. הם בוודאי יעבירו את המכתב לנשיא ארצות-הברית.</w:t>
      </w:r>
    </w:p>
    <w:p w14:paraId="33092ED4" w14:textId="77777777" w:rsidR="00000000" w:rsidRDefault="00737B0C">
      <w:pPr>
        <w:pStyle w:val="a"/>
        <w:rPr>
          <w:rFonts w:hint="cs"/>
          <w:rtl/>
        </w:rPr>
      </w:pPr>
    </w:p>
    <w:p w14:paraId="02565010" w14:textId="77777777" w:rsidR="00000000" w:rsidRDefault="00737B0C">
      <w:pPr>
        <w:pStyle w:val="a"/>
        <w:rPr>
          <w:rFonts w:hint="cs"/>
          <w:rtl/>
        </w:rPr>
      </w:pPr>
      <w:r>
        <w:rPr>
          <w:rFonts w:hint="cs"/>
          <w:rtl/>
        </w:rPr>
        <w:t xml:space="preserve">חבר הכנסת מוחמד ברכה, בבקשה, כי חבר הכנסת גפני אינו נוכח. </w:t>
      </w:r>
    </w:p>
    <w:p w14:paraId="444A2F82" w14:textId="77777777" w:rsidR="00000000" w:rsidRDefault="00737B0C">
      <w:pPr>
        <w:pStyle w:val="a"/>
        <w:rPr>
          <w:rFonts w:hint="cs"/>
          <w:rtl/>
        </w:rPr>
      </w:pPr>
    </w:p>
    <w:p w14:paraId="6D0D62D2" w14:textId="77777777" w:rsidR="00000000" w:rsidRDefault="00737B0C">
      <w:pPr>
        <w:pStyle w:val="Speaker"/>
        <w:rPr>
          <w:rtl/>
        </w:rPr>
      </w:pPr>
      <w:bookmarkStart w:id="67" w:name="FS000000540T30_07_2003_17_38_53"/>
      <w:bookmarkStart w:id="68" w:name="_Toc47678139"/>
      <w:bookmarkStart w:id="69" w:name="_Toc49055699"/>
      <w:bookmarkEnd w:id="67"/>
      <w:r>
        <w:rPr>
          <w:rFonts w:hint="eastAsia"/>
          <w:rtl/>
        </w:rPr>
        <w:t>מוחמד</w:t>
      </w:r>
      <w:r>
        <w:rPr>
          <w:rtl/>
        </w:rPr>
        <w:t xml:space="preserve"> ברכה (חד"ש-תע"ל):</w:t>
      </w:r>
      <w:bookmarkEnd w:id="68"/>
      <w:bookmarkEnd w:id="69"/>
    </w:p>
    <w:p w14:paraId="359505E8" w14:textId="77777777" w:rsidR="00000000" w:rsidRDefault="00737B0C">
      <w:pPr>
        <w:pStyle w:val="a"/>
        <w:rPr>
          <w:rFonts w:hint="cs"/>
          <w:rtl/>
        </w:rPr>
      </w:pPr>
    </w:p>
    <w:p w14:paraId="31105340" w14:textId="77777777" w:rsidR="00000000" w:rsidRDefault="00737B0C">
      <w:pPr>
        <w:pStyle w:val="a"/>
        <w:rPr>
          <w:rFonts w:hint="cs"/>
          <w:rtl/>
        </w:rPr>
      </w:pPr>
      <w:r>
        <w:rPr>
          <w:rFonts w:hint="cs"/>
          <w:rtl/>
        </w:rPr>
        <w:t>אדוני היושב-ראש, כנסת נכבדה, רעיון גדר ההפרדה הוא בבחינת שלב חדש ומתקדם במדיניות האפרטהייד שממשלת ישראל נוקטת כלפי הפלס</w:t>
      </w:r>
      <w:r>
        <w:rPr>
          <w:rFonts w:hint="cs"/>
          <w:rtl/>
        </w:rPr>
        <w:t>טינים. לא די בכל המחסומים, הסגרים והכתרים ותעשיות ההשפלה וההתעמרות - - -</w:t>
      </w:r>
    </w:p>
    <w:p w14:paraId="5A567A0B" w14:textId="77777777" w:rsidR="00000000" w:rsidRDefault="00737B0C">
      <w:pPr>
        <w:pStyle w:val="a"/>
        <w:rPr>
          <w:rFonts w:hint="cs"/>
          <w:rtl/>
        </w:rPr>
      </w:pPr>
    </w:p>
    <w:p w14:paraId="4294CFE3" w14:textId="77777777" w:rsidR="00000000" w:rsidRDefault="00737B0C">
      <w:pPr>
        <w:pStyle w:val="ad"/>
        <w:rPr>
          <w:rtl/>
        </w:rPr>
      </w:pPr>
      <w:r>
        <w:rPr>
          <w:rtl/>
        </w:rPr>
        <w:t>היו"ר ראובן ריבלין:</w:t>
      </w:r>
    </w:p>
    <w:p w14:paraId="61F813C6" w14:textId="77777777" w:rsidR="00000000" w:rsidRDefault="00737B0C">
      <w:pPr>
        <w:pStyle w:val="a"/>
        <w:rPr>
          <w:rtl/>
        </w:rPr>
      </w:pPr>
    </w:p>
    <w:p w14:paraId="051B8ABE" w14:textId="77777777" w:rsidR="00000000" w:rsidRDefault="00737B0C">
      <w:pPr>
        <w:pStyle w:val="a"/>
        <w:rPr>
          <w:rFonts w:hint="cs"/>
          <w:rtl/>
        </w:rPr>
      </w:pPr>
      <w:r>
        <w:rPr>
          <w:rFonts w:hint="cs"/>
          <w:rtl/>
        </w:rPr>
        <w:t>חבר הכנסת כץ, חבר הכנסת - - -</w:t>
      </w:r>
    </w:p>
    <w:p w14:paraId="0CA65F83" w14:textId="77777777" w:rsidR="00000000" w:rsidRDefault="00737B0C">
      <w:pPr>
        <w:pStyle w:val="a"/>
        <w:rPr>
          <w:rFonts w:hint="cs"/>
          <w:rtl/>
        </w:rPr>
      </w:pPr>
    </w:p>
    <w:p w14:paraId="65AAD8D0" w14:textId="77777777" w:rsidR="00000000" w:rsidRDefault="00737B0C">
      <w:pPr>
        <w:pStyle w:val="ac"/>
        <w:rPr>
          <w:rtl/>
        </w:rPr>
      </w:pPr>
      <w:r>
        <w:rPr>
          <w:rFonts w:hint="eastAsia"/>
          <w:rtl/>
        </w:rPr>
        <w:t>חיים</w:t>
      </w:r>
      <w:r>
        <w:rPr>
          <w:rtl/>
        </w:rPr>
        <w:t xml:space="preserve"> כץ (הליכוד):</w:t>
      </w:r>
    </w:p>
    <w:p w14:paraId="664C948D" w14:textId="77777777" w:rsidR="00000000" w:rsidRDefault="00737B0C">
      <w:pPr>
        <w:pStyle w:val="a"/>
        <w:rPr>
          <w:rFonts w:hint="cs"/>
          <w:rtl/>
        </w:rPr>
      </w:pPr>
    </w:p>
    <w:p w14:paraId="22EBE221" w14:textId="77777777" w:rsidR="00000000" w:rsidRDefault="00737B0C">
      <w:pPr>
        <w:pStyle w:val="a"/>
        <w:rPr>
          <w:rFonts w:hint="cs"/>
          <w:rtl/>
        </w:rPr>
      </w:pPr>
      <w:r>
        <w:rPr>
          <w:rFonts w:hint="cs"/>
          <w:rtl/>
        </w:rPr>
        <w:t xml:space="preserve">סגן השר. </w:t>
      </w:r>
    </w:p>
    <w:p w14:paraId="4E4EDDF6" w14:textId="77777777" w:rsidR="00000000" w:rsidRDefault="00737B0C">
      <w:pPr>
        <w:pStyle w:val="a"/>
        <w:rPr>
          <w:rFonts w:hint="cs"/>
          <w:rtl/>
        </w:rPr>
      </w:pPr>
    </w:p>
    <w:p w14:paraId="42A5F544" w14:textId="77777777" w:rsidR="00000000" w:rsidRDefault="00737B0C">
      <w:pPr>
        <w:pStyle w:val="ad"/>
        <w:rPr>
          <w:rtl/>
        </w:rPr>
      </w:pPr>
      <w:r>
        <w:rPr>
          <w:rtl/>
        </w:rPr>
        <w:t>היו"ר ראובן ריבלין:</w:t>
      </w:r>
    </w:p>
    <w:p w14:paraId="73BF15CE" w14:textId="77777777" w:rsidR="00000000" w:rsidRDefault="00737B0C">
      <w:pPr>
        <w:pStyle w:val="a"/>
        <w:rPr>
          <w:rtl/>
        </w:rPr>
      </w:pPr>
    </w:p>
    <w:p w14:paraId="04B47374" w14:textId="77777777" w:rsidR="00000000" w:rsidRDefault="00737B0C">
      <w:pPr>
        <w:pStyle w:val="a"/>
        <w:rPr>
          <w:rFonts w:hint="cs"/>
          <w:rtl/>
        </w:rPr>
      </w:pPr>
      <w:r>
        <w:rPr>
          <w:rFonts w:hint="cs"/>
          <w:rtl/>
        </w:rPr>
        <w:t>כן, אני מבקש מסגן השר. פשוט לא רציתי להעיר לסגן השר - - -</w:t>
      </w:r>
    </w:p>
    <w:p w14:paraId="19BDE71C" w14:textId="77777777" w:rsidR="00000000" w:rsidRDefault="00737B0C">
      <w:pPr>
        <w:pStyle w:val="a"/>
        <w:rPr>
          <w:rFonts w:hint="cs"/>
          <w:rtl/>
        </w:rPr>
      </w:pPr>
    </w:p>
    <w:p w14:paraId="2557D8F7" w14:textId="77777777" w:rsidR="00000000" w:rsidRDefault="00737B0C">
      <w:pPr>
        <w:pStyle w:val="ac"/>
        <w:rPr>
          <w:rtl/>
        </w:rPr>
      </w:pPr>
      <w:r>
        <w:rPr>
          <w:rFonts w:hint="eastAsia"/>
          <w:rtl/>
        </w:rPr>
        <w:t>חיים</w:t>
      </w:r>
      <w:r>
        <w:rPr>
          <w:rtl/>
        </w:rPr>
        <w:t xml:space="preserve"> כץ (הליכוד):</w:t>
      </w:r>
    </w:p>
    <w:p w14:paraId="362B539F" w14:textId="77777777" w:rsidR="00000000" w:rsidRDefault="00737B0C">
      <w:pPr>
        <w:pStyle w:val="a"/>
        <w:rPr>
          <w:rFonts w:hint="cs"/>
          <w:rtl/>
        </w:rPr>
      </w:pPr>
    </w:p>
    <w:p w14:paraId="3733D713" w14:textId="77777777" w:rsidR="00000000" w:rsidRDefault="00737B0C">
      <w:pPr>
        <w:pStyle w:val="a"/>
        <w:rPr>
          <w:rFonts w:hint="cs"/>
          <w:rtl/>
        </w:rPr>
      </w:pPr>
      <w:r>
        <w:rPr>
          <w:rFonts w:hint="cs"/>
          <w:rtl/>
        </w:rPr>
        <w:t>ר</w:t>
      </w:r>
      <w:r>
        <w:rPr>
          <w:rFonts w:hint="cs"/>
          <w:rtl/>
        </w:rPr>
        <w:t xml:space="preserve">צית להגיד "חבר הכנסת", ואני הזכרתי לך שהוא סגן השר. </w:t>
      </w:r>
    </w:p>
    <w:p w14:paraId="5ACEC559" w14:textId="77777777" w:rsidR="00000000" w:rsidRDefault="00737B0C">
      <w:pPr>
        <w:pStyle w:val="a"/>
        <w:rPr>
          <w:rFonts w:hint="cs"/>
          <w:rtl/>
        </w:rPr>
      </w:pPr>
    </w:p>
    <w:p w14:paraId="4975D22E" w14:textId="77777777" w:rsidR="00000000" w:rsidRDefault="00737B0C">
      <w:pPr>
        <w:pStyle w:val="ad"/>
        <w:rPr>
          <w:rtl/>
        </w:rPr>
      </w:pPr>
      <w:r>
        <w:rPr>
          <w:rtl/>
        </w:rPr>
        <w:t>היו"ר ראובן ריבלין:</w:t>
      </w:r>
    </w:p>
    <w:p w14:paraId="480D094D" w14:textId="77777777" w:rsidR="00000000" w:rsidRDefault="00737B0C">
      <w:pPr>
        <w:pStyle w:val="a"/>
        <w:rPr>
          <w:rtl/>
        </w:rPr>
      </w:pPr>
    </w:p>
    <w:p w14:paraId="372A999A" w14:textId="77777777" w:rsidR="00000000" w:rsidRDefault="00737B0C">
      <w:pPr>
        <w:pStyle w:val="a"/>
        <w:rPr>
          <w:rFonts w:hint="cs"/>
          <w:rtl/>
        </w:rPr>
      </w:pPr>
      <w:r>
        <w:rPr>
          <w:rFonts w:hint="cs"/>
          <w:rtl/>
        </w:rPr>
        <w:t xml:space="preserve">אז אמרתי: חבר הכנסת חיים כץ. הוא הדין </w:t>
      </w:r>
      <w:r>
        <w:rPr>
          <w:rtl/>
        </w:rPr>
        <w:t>–</w:t>
      </w:r>
      <w:r>
        <w:rPr>
          <w:rFonts w:hint="cs"/>
          <w:rtl/>
        </w:rPr>
        <w:t xml:space="preserve"> אדוני יושב-ראש ועדת הכנסת, אדוני פעיל מאוד היום במליאה, מאוד מפריע לנואמים, ואני מצווה, על-פי החלטת ועדת הכנסת, לאפשר לחברי הכנסת לדבר בצורה </w:t>
      </w:r>
      <w:r>
        <w:rPr>
          <w:rFonts w:hint="cs"/>
          <w:rtl/>
        </w:rPr>
        <w:t>מסודרת. חבר הכנסת ברכה, אני מתחיל למנות את כל שלוש הדקות שלך מהתחלה.</w:t>
      </w:r>
    </w:p>
    <w:p w14:paraId="78537F7C" w14:textId="77777777" w:rsidR="00000000" w:rsidRDefault="00737B0C">
      <w:pPr>
        <w:pStyle w:val="a"/>
        <w:rPr>
          <w:rFonts w:hint="cs"/>
          <w:rtl/>
        </w:rPr>
      </w:pPr>
    </w:p>
    <w:p w14:paraId="364EB062" w14:textId="77777777" w:rsidR="00000000" w:rsidRDefault="00737B0C">
      <w:pPr>
        <w:pStyle w:val="ac"/>
        <w:rPr>
          <w:rtl/>
        </w:rPr>
      </w:pPr>
      <w:r>
        <w:rPr>
          <w:rFonts w:hint="eastAsia"/>
          <w:rtl/>
        </w:rPr>
        <w:t>רומן</w:t>
      </w:r>
      <w:r>
        <w:rPr>
          <w:rtl/>
        </w:rPr>
        <w:t xml:space="preserve"> ברונפמן (מרצ):</w:t>
      </w:r>
    </w:p>
    <w:p w14:paraId="03D16EA8" w14:textId="77777777" w:rsidR="00000000" w:rsidRDefault="00737B0C">
      <w:pPr>
        <w:pStyle w:val="a"/>
        <w:rPr>
          <w:rFonts w:hint="cs"/>
          <w:rtl/>
        </w:rPr>
      </w:pPr>
    </w:p>
    <w:p w14:paraId="148EC859" w14:textId="77777777" w:rsidR="00000000" w:rsidRDefault="00737B0C">
      <w:pPr>
        <w:pStyle w:val="a"/>
        <w:rPr>
          <w:rFonts w:hint="cs"/>
          <w:rtl/>
        </w:rPr>
      </w:pPr>
      <w:r>
        <w:rPr>
          <w:rFonts w:hint="cs"/>
          <w:rtl/>
        </w:rPr>
        <w:t>עם כל הכבוד ליושב-ראש - - -</w:t>
      </w:r>
    </w:p>
    <w:p w14:paraId="44A8C357" w14:textId="77777777" w:rsidR="00000000" w:rsidRDefault="00737B0C">
      <w:pPr>
        <w:pStyle w:val="a"/>
        <w:rPr>
          <w:rFonts w:hint="cs"/>
          <w:rtl/>
        </w:rPr>
      </w:pPr>
    </w:p>
    <w:p w14:paraId="195AC59D" w14:textId="77777777" w:rsidR="00000000" w:rsidRDefault="00737B0C">
      <w:pPr>
        <w:pStyle w:val="ad"/>
        <w:rPr>
          <w:rtl/>
        </w:rPr>
      </w:pPr>
      <w:r>
        <w:rPr>
          <w:rtl/>
        </w:rPr>
        <w:t>היו"ר ראובן ריבלין:</w:t>
      </w:r>
    </w:p>
    <w:p w14:paraId="4A5BC5D1" w14:textId="77777777" w:rsidR="00000000" w:rsidRDefault="00737B0C">
      <w:pPr>
        <w:pStyle w:val="a"/>
        <w:rPr>
          <w:rtl/>
        </w:rPr>
      </w:pPr>
    </w:p>
    <w:p w14:paraId="3DC0BC17" w14:textId="77777777" w:rsidR="00000000" w:rsidRDefault="00737B0C">
      <w:pPr>
        <w:pStyle w:val="a"/>
        <w:rPr>
          <w:rFonts w:hint="cs"/>
          <w:rtl/>
        </w:rPr>
      </w:pPr>
      <w:r>
        <w:rPr>
          <w:rFonts w:hint="cs"/>
          <w:rtl/>
        </w:rPr>
        <w:t>למה אדוני בא עוד פעם בצעדה לכיוון הבמה ועושה דבר שיתפרש אחר כך, על-ידי אנשים במקום אחר, כאילו איום על הבמה עצמה? למ</w:t>
      </w:r>
      <w:r>
        <w:rPr>
          <w:rFonts w:hint="cs"/>
          <w:rtl/>
        </w:rPr>
        <w:t xml:space="preserve">ה, בשביל מה? לא צריך לאבד פיוזים בכל מקרה. אם אדוני היה יודע, בכל רגע יש לי איזו בשורה חדשה; עוד אני מדבר, וזה בא. וכל רגע יש מכה חדשה. הייתכן ששלושה חברי כנסת שהשתתפו בישיבות הכנסת באופן קבוע </w:t>
      </w:r>
      <w:r>
        <w:rPr>
          <w:rtl/>
        </w:rPr>
        <w:t>–</w:t>
      </w:r>
      <w:r>
        <w:rPr>
          <w:rFonts w:hint="cs"/>
          <w:rtl/>
        </w:rPr>
        <w:t xml:space="preserve"> פתאום בסטטיסטיקה באים ורואים ומראים כאילו הם לא השתתפו? מי יכ</w:t>
      </w:r>
      <w:r>
        <w:rPr>
          <w:rFonts w:hint="cs"/>
          <w:rtl/>
        </w:rPr>
        <w:t>פר על הוצאת דיבתם רעה? ויהיה מי שיכפר. לא ייתכנו יותר הדברים האלה. מאז עשו לנו פה ספורט, כולם הולכים לספורט במקום לטפל בענייני הכנסת. בבקשה, אדוני.</w:t>
      </w:r>
    </w:p>
    <w:p w14:paraId="25FC9E0A" w14:textId="77777777" w:rsidR="00000000" w:rsidRDefault="00737B0C">
      <w:pPr>
        <w:pStyle w:val="a"/>
        <w:rPr>
          <w:rFonts w:hint="cs"/>
          <w:rtl/>
        </w:rPr>
      </w:pPr>
    </w:p>
    <w:p w14:paraId="6747BDBF" w14:textId="77777777" w:rsidR="00000000" w:rsidRDefault="00737B0C">
      <w:pPr>
        <w:pStyle w:val="SpeakerCon"/>
        <w:rPr>
          <w:rtl/>
        </w:rPr>
      </w:pPr>
      <w:bookmarkStart w:id="70" w:name="FS000000540T30_07_2003_17_45_23C"/>
      <w:bookmarkEnd w:id="70"/>
      <w:r>
        <w:rPr>
          <w:rtl/>
        </w:rPr>
        <w:t>מוחמד ברכה (חד"ש-תע"ל):</w:t>
      </w:r>
    </w:p>
    <w:p w14:paraId="4647399A" w14:textId="77777777" w:rsidR="00000000" w:rsidRDefault="00737B0C">
      <w:pPr>
        <w:pStyle w:val="a"/>
        <w:rPr>
          <w:rtl/>
        </w:rPr>
      </w:pPr>
    </w:p>
    <w:p w14:paraId="3579B465" w14:textId="77777777" w:rsidR="00000000" w:rsidRDefault="00737B0C">
      <w:pPr>
        <w:pStyle w:val="a"/>
        <w:rPr>
          <w:rFonts w:hint="cs"/>
          <w:rtl/>
        </w:rPr>
      </w:pPr>
      <w:r>
        <w:rPr>
          <w:rFonts w:hint="cs"/>
          <w:rtl/>
        </w:rPr>
        <w:t>אתחיל מהתחלה, ברשות היושב-ראש.</w:t>
      </w:r>
    </w:p>
    <w:p w14:paraId="190A4C4D" w14:textId="77777777" w:rsidR="00000000" w:rsidRDefault="00737B0C">
      <w:pPr>
        <w:pStyle w:val="a"/>
        <w:rPr>
          <w:rFonts w:hint="cs"/>
          <w:rtl/>
        </w:rPr>
      </w:pPr>
    </w:p>
    <w:p w14:paraId="3B1DF5FF" w14:textId="77777777" w:rsidR="00000000" w:rsidRDefault="00737B0C">
      <w:pPr>
        <w:pStyle w:val="ad"/>
        <w:rPr>
          <w:rtl/>
        </w:rPr>
      </w:pPr>
      <w:r>
        <w:rPr>
          <w:rtl/>
        </w:rPr>
        <w:t>היו"ר ראובן ריבלין:</w:t>
      </w:r>
    </w:p>
    <w:p w14:paraId="0773112E" w14:textId="77777777" w:rsidR="00000000" w:rsidRDefault="00737B0C">
      <w:pPr>
        <w:pStyle w:val="a"/>
        <w:rPr>
          <w:rtl/>
        </w:rPr>
      </w:pPr>
    </w:p>
    <w:p w14:paraId="6466C782" w14:textId="77777777" w:rsidR="00000000" w:rsidRDefault="00737B0C">
      <w:pPr>
        <w:pStyle w:val="a"/>
        <w:rPr>
          <w:rFonts w:hint="cs"/>
          <w:rtl/>
        </w:rPr>
      </w:pPr>
      <w:r>
        <w:rPr>
          <w:rFonts w:hint="cs"/>
          <w:rtl/>
        </w:rPr>
        <w:t>כן, בוודאי.</w:t>
      </w:r>
    </w:p>
    <w:p w14:paraId="5600B019" w14:textId="77777777" w:rsidR="00000000" w:rsidRDefault="00737B0C">
      <w:pPr>
        <w:pStyle w:val="a"/>
        <w:rPr>
          <w:rFonts w:hint="cs"/>
          <w:rtl/>
        </w:rPr>
      </w:pPr>
    </w:p>
    <w:p w14:paraId="7370A22B" w14:textId="77777777" w:rsidR="00000000" w:rsidRDefault="00737B0C">
      <w:pPr>
        <w:pStyle w:val="SpeakerCon"/>
        <w:rPr>
          <w:rFonts w:hint="cs"/>
          <w:rtl/>
        </w:rPr>
      </w:pPr>
      <w:bookmarkStart w:id="71" w:name="FS000000540T30_07_2003_17_46_16C"/>
      <w:bookmarkEnd w:id="71"/>
      <w:r>
        <w:rPr>
          <w:rtl/>
        </w:rPr>
        <w:t>מוחמד ברכה (חד"ש</w:t>
      </w:r>
      <w:r>
        <w:rPr>
          <w:rtl/>
        </w:rPr>
        <w:t>-תע"ל):</w:t>
      </w:r>
    </w:p>
    <w:p w14:paraId="430A4BD3" w14:textId="77777777" w:rsidR="00000000" w:rsidRDefault="00737B0C">
      <w:pPr>
        <w:pStyle w:val="SpeakerCon"/>
        <w:rPr>
          <w:rFonts w:hint="cs"/>
          <w:rtl/>
        </w:rPr>
      </w:pPr>
    </w:p>
    <w:p w14:paraId="7D0BAF65" w14:textId="77777777" w:rsidR="00000000" w:rsidRDefault="00737B0C">
      <w:pPr>
        <w:pStyle w:val="a"/>
        <w:rPr>
          <w:rFonts w:hint="cs"/>
          <w:rtl/>
        </w:rPr>
      </w:pPr>
      <w:r>
        <w:rPr>
          <w:rFonts w:hint="cs"/>
          <w:rtl/>
        </w:rPr>
        <w:t>אדוני היושב-ראש, כנסת נכבדה, רעיון גדר ההפרדה הוא בבחינת שלב חדש ומתקדם במדיניות האפרטהייד שממשלת ישראל נוקטת כלפי הפלסטינים. לא די בכל המחסומים, הסגרים והכתרים ותעשיות ההשפלה וההתעמרות שהוקמו בגדה המערבית וברצועת-עזה. עתה מקימה הממשלה גם חומה בתו</w:t>
      </w:r>
      <w:r>
        <w:rPr>
          <w:rFonts w:hint="cs"/>
          <w:rtl/>
        </w:rPr>
        <w:t xml:space="preserve">ך השטחים הכבושים ובין השטחים הכבושים לבין מדינת ישראל הריבונית, בעוד השטחים הכבושים מוסיפים להיות כבושים. </w:t>
      </w:r>
    </w:p>
    <w:p w14:paraId="4454BC6A" w14:textId="77777777" w:rsidR="00000000" w:rsidRDefault="00737B0C">
      <w:pPr>
        <w:pStyle w:val="a"/>
        <w:rPr>
          <w:rtl/>
        </w:rPr>
      </w:pPr>
    </w:p>
    <w:p w14:paraId="01CCF8C4" w14:textId="77777777" w:rsidR="00000000" w:rsidRDefault="00737B0C">
      <w:pPr>
        <w:pStyle w:val="a"/>
        <w:rPr>
          <w:rFonts w:hint="cs"/>
          <w:rtl/>
        </w:rPr>
      </w:pPr>
      <w:r>
        <w:rPr>
          <w:rFonts w:hint="cs"/>
          <w:rtl/>
        </w:rPr>
        <w:t>לו ביקשה הממשלה להקים גדר, קרי גבול, בינה לבין השטחים שכבשה ב-1967, ולו גם באורח חד-צדדי, כפי שנהגה, אגב, בנסיגה מלבנון, ותוך כדי שהיא מסלקת את הצבא</w:t>
      </w:r>
      <w:r>
        <w:rPr>
          <w:rFonts w:hint="cs"/>
          <w:rtl/>
        </w:rPr>
        <w:t xml:space="preserve"> והמתנחלים מחיי הפלסטינים, היה מקום לברך על היוזמה; אלא שלא זה הכיוון ולא זו המגמה, ואין זו כלל הכוונה. הגדר מייצרת, אדוני היושב-ראש, ערים שלמות סגורות ומסוגרות במעין גטאות. הגדר תפגע ישירות ב-200,000 פלסטינים. הכיבוש בעינו עומד. ההתנחלויות נשארות על כנן, </w:t>
      </w:r>
      <w:r>
        <w:rPr>
          <w:rFonts w:hint="cs"/>
          <w:rtl/>
        </w:rPr>
        <w:t xml:space="preserve">המתנחלים יוסיפו להיות אדוני הארץ, וחוץ מכל אלה גם תתפתל לה איזו גדר בתוואי נפתל ותמוה, שכולו פשרה מסורבלת בין שרון לבין המתנחלים. </w:t>
      </w:r>
    </w:p>
    <w:p w14:paraId="2F702AE8" w14:textId="77777777" w:rsidR="00000000" w:rsidRDefault="00737B0C">
      <w:pPr>
        <w:pStyle w:val="a"/>
        <w:rPr>
          <w:rFonts w:hint="cs"/>
          <w:rtl/>
        </w:rPr>
      </w:pPr>
    </w:p>
    <w:p w14:paraId="7D2AC67E" w14:textId="77777777" w:rsidR="00000000" w:rsidRDefault="00737B0C">
      <w:pPr>
        <w:pStyle w:val="a"/>
        <w:rPr>
          <w:rFonts w:hint="cs"/>
          <w:rtl/>
        </w:rPr>
      </w:pPr>
      <w:r>
        <w:rPr>
          <w:rFonts w:hint="cs"/>
          <w:rtl/>
        </w:rPr>
        <w:t>הממשלה אינה אטומה רק כלפי הפלסטינים, אלא אטימותה הובילה אותה לאיבוד הבושה כשהיא מתבוננת בעבר של עמה שלה. גדר ההפרדה היא מקסם</w:t>
      </w:r>
      <w:r>
        <w:rPr>
          <w:rFonts w:hint="cs"/>
          <w:rtl/>
        </w:rPr>
        <w:t xml:space="preserve"> שווא מסוכן. הדרישה להקמתה נולדה מתוך חרדה ותחושת אין-אונים. העם הפלסטיני קם לתבוע את חירותו, ממשלת ישראל סירבה להידבר עמו. שנתיים דיממו כאן שני העמים למוות, ובתוך האווירה הנוראה הזאת הפכה הגדר לעניין משיחי. הגיע הזמן אפוא להפיל אותה. היא תאמלל את חיי הפלס</w:t>
      </w:r>
      <w:r>
        <w:rPr>
          <w:rFonts w:hint="cs"/>
          <w:rtl/>
        </w:rPr>
        <w:t xml:space="preserve">טינים עוד יותר. היא תחריף את תחושת ההשפלה, הדיכוי והמצור. היא לא תעניק ביטחון, היא לא תקרב הסדר. נוסף על כך היא תעמיק את המצוקה הכלכלית של אזרחי מדינת ישראל בגין ההוצאה הכספית האדירה של בניית גדר והחזקתה. </w:t>
      </w:r>
    </w:p>
    <w:p w14:paraId="6D0DDA2A" w14:textId="77777777" w:rsidR="00000000" w:rsidRDefault="00737B0C">
      <w:pPr>
        <w:pStyle w:val="a"/>
        <w:rPr>
          <w:rFonts w:hint="cs"/>
          <w:rtl/>
        </w:rPr>
      </w:pPr>
    </w:p>
    <w:p w14:paraId="477769FB" w14:textId="77777777" w:rsidR="00000000" w:rsidRDefault="00737B0C">
      <w:pPr>
        <w:pStyle w:val="a"/>
        <w:rPr>
          <w:rFonts w:hint="cs"/>
          <w:rtl/>
        </w:rPr>
      </w:pPr>
      <w:r>
        <w:rPr>
          <w:rFonts w:hint="cs"/>
          <w:rtl/>
        </w:rPr>
        <w:t>במקום להקים גדרות, אדוני היושב-ראש, חומות ומחיצות</w:t>
      </w:r>
      <w:r>
        <w:rPr>
          <w:rFonts w:hint="cs"/>
          <w:rtl/>
        </w:rPr>
        <w:t>, ובמקום לחפור תעלות שורצות קרוקודילים בין העמים - גם רעיון כזה כבר עלה - על הממשלה לחדש את ההידברות עם הרשות הפלסטינית ברצינות ובכנות, לשחרר את האסירים. לך עד הסוף עם המהלך המדיני ותרד מהפרויקט היומרני, היקר והמיותר של גדר הפרדה. אם עתידם של שני העמים יוש</w:t>
      </w:r>
      <w:r>
        <w:rPr>
          <w:rFonts w:hint="cs"/>
          <w:rtl/>
        </w:rPr>
        <w:t xml:space="preserve">תת על חומה וגדר - הרי שהעתיד כבר מאחורינו. לכו לשלום, ובדרך תפילו את הגדר. תודה רבה. </w:t>
      </w:r>
    </w:p>
    <w:p w14:paraId="4B298B3D" w14:textId="77777777" w:rsidR="00000000" w:rsidRDefault="00737B0C">
      <w:pPr>
        <w:pStyle w:val="a"/>
        <w:rPr>
          <w:rFonts w:hint="cs"/>
          <w:rtl/>
        </w:rPr>
      </w:pPr>
    </w:p>
    <w:p w14:paraId="13CF80D3" w14:textId="77777777" w:rsidR="00000000" w:rsidRDefault="00737B0C">
      <w:pPr>
        <w:pStyle w:val="ad"/>
        <w:rPr>
          <w:rtl/>
        </w:rPr>
      </w:pPr>
      <w:r>
        <w:rPr>
          <w:rtl/>
        </w:rPr>
        <w:t>היו"ר</w:t>
      </w:r>
      <w:r>
        <w:rPr>
          <w:rFonts w:hint="cs"/>
          <w:rtl/>
        </w:rPr>
        <w:t xml:space="preserve"> ראובן ריבלין</w:t>
      </w:r>
      <w:r>
        <w:rPr>
          <w:rtl/>
        </w:rPr>
        <w:t>:</w:t>
      </w:r>
    </w:p>
    <w:p w14:paraId="1A8DD414" w14:textId="77777777" w:rsidR="00000000" w:rsidRDefault="00737B0C">
      <w:pPr>
        <w:pStyle w:val="a"/>
        <w:rPr>
          <w:rtl/>
        </w:rPr>
      </w:pPr>
    </w:p>
    <w:p w14:paraId="4E0DCA4C" w14:textId="77777777" w:rsidR="00000000" w:rsidRDefault="00737B0C">
      <w:pPr>
        <w:pStyle w:val="a"/>
        <w:rPr>
          <w:rFonts w:hint="cs"/>
          <w:rtl/>
        </w:rPr>
      </w:pPr>
      <w:r>
        <w:rPr>
          <w:rFonts w:hint="cs"/>
          <w:rtl/>
        </w:rPr>
        <w:t xml:space="preserve">תודה לחבר הכנסת ברכה, שגם עמד בלוח הזמנים למופת. אברהם רביץ - אינו נוכח. חבר הכנסת נסים זאב, ואחריו - חבר הכנסת יוסי שריד. אחריו - חברת הכנסת אורית </w:t>
      </w:r>
      <w:r>
        <w:rPr>
          <w:rFonts w:hint="cs"/>
          <w:rtl/>
        </w:rPr>
        <w:t xml:space="preserve">נוקד. </w:t>
      </w:r>
    </w:p>
    <w:p w14:paraId="0216A6F2" w14:textId="77777777" w:rsidR="00000000" w:rsidRDefault="00737B0C">
      <w:pPr>
        <w:pStyle w:val="a"/>
        <w:rPr>
          <w:rFonts w:hint="cs"/>
          <w:rtl/>
        </w:rPr>
      </w:pPr>
    </w:p>
    <w:p w14:paraId="3A0F4384" w14:textId="77777777" w:rsidR="00000000" w:rsidRDefault="00737B0C">
      <w:pPr>
        <w:pStyle w:val="Speaker"/>
        <w:rPr>
          <w:rtl/>
        </w:rPr>
      </w:pPr>
      <w:bookmarkStart w:id="72" w:name="FS000000490T30_07_2003_17_27_38"/>
      <w:bookmarkStart w:id="73" w:name="_Toc47678140"/>
      <w:bookmarkStart w:id="74" w:name="_Toc49055700"/>
      <w:bookmarkEnd w:id="72"/>
      <w:r>
        <w:rPr>
          <w:rFonts w:hint="eastAsia"/>
          <w:rtl/>
        </w:rPr>
        <w:t>נסים</w:t>
      </w:r>
      <w:r>
        <w:rPr>
          <w:rtl/>
        </w:rPr>
        <w:t xml:space="preserve"> זאב (ש"ס):</w:t>
      </w:r>
      <w:bookmarkEnd w:id="73"/>
      <w:bookmarkEnd w:id="74"/>
    </w:p>
    <w:p w14:paraId="769E023C" w14:textId="77777777" w:rsidR="00000000" w:rsidRDefault="00737B0C">
      <w:pPr>
        <w:pStyle w:val="a"/>
        <w:rPr>
          <w:rFonts w:hint="cs"/>
          <w:rtl/>
        </w:rPr>
      </w:pPr>
    </w:p>
    <w:p w14:paraId="26C89C21" w14:textId="77777777" w:rsidR="00000000" w:rsidRDefault="00737B0C">
      <w:pPr>
        <w:pStyle w:val="a"/>
        <w:rPr>
          <w:rFonts w:hint="cs"/>
          <w:rtl/>
        </w:rPr>
      </w:pPr>
      <w:r>
        <w:rPr>
          <w:rFonts w:hint="cs"/>
          <w:rtl/>
        </w:rPr>
        <w:t xml:space="preserve">אדוני היושב-ראש, כנסת נכבדה, אני מתפלא פה על הרבה חברי כנסת שלא מבינים את החיוניות שיש בגדר. אפילו האתון של בלעם הבינה והסכימה, שכדי לבלום את בלעם, את השנאה שלו לעם ישראל, צריך לקחת אותו ולהכניס אותו בין הגדרות - גדר מזה וגדר מזה. </w:t>
      </w:r>
      <w:r>
        <w:rPr>
          <w:rFonts w:hint="cs"/>
          <w:rtl/>
        </w:rPr>
        <w:t xml:space="preserve">אז הצליחו לבלום את בלעם. אתה, רן כהן, חבר הכנסת, אתה אומר - גדר אנטי-ביטחונית, פגיעה בפלסטינים, פרובוקציה. אני לא מבין. יום-יום - רק אתמול רצחו לנו חייל. </w:t>
      </w:r>
    </w:p>
    <w:p w14:paraId="791A59DA" w14:textId="77777777" w:rsidR="00000000" w:rsidRDefault="00737B0C">
      <w:pPr>
        <w:pStyle w:val="a"/>
        <w:rPr>
          <w:rFonts w:hint="cs"/>
          <w:rtl/>
        </w:rPr>
      </w:pPr>
    </w:p>
    <w:p w14:paraId="02F6056C" w14:textId="77777777" w:rsidR="00000000" w:rsidRDefault="00737B0C">
      <w:pPr>
        <w:pStyle w:val="ac"/>
        <w:rPr>
          <w:rtl/>
        </w:rPr>
      </w:pPr>
      <w:r>
        <w:rPr>
          <w:rFonts w:hint="eastAsia"/>
          <w:rtl/>
        </w:rPr>
        <w:t>רן</w:t>
      </w:r>
      <w:r>
        <w:rPr>
          <w:rtl/>
        </w:rPr>
        <w:t xml:space="preserve"> כהן (מרצ):</w:t>
      </w:r>
    </w:p>
    <w:p w14:paraId="333AB236" w14:textId="77777777" w:rsidR="00000000" w:rsidRDefault="00737B0C">
      <w:pPr>
        <w:pStyle w:val="a"/>
        <w:rPr>
          <w:rFonts w:hint="cs"/>
          <w:rtl/>
        </w:rPr>
      </w:pPr>
    </w:p>
    <w:p w14:paraId="6DD3A160" w14:textId="77777777" w:rsidR="00000000" w:rsidRDefault="00737B0C">
      <w:pPr>
        <w:pStyle w:val="a"/>
        <w:rPr>
          <w:rFonts w:hint="cs"/>
          <w:rtl/>
        </w:rPr>
      </w:pPr>
      <w:r>
        <w:rPr>
          <w:rFonts w:hint="cs"/>
          <w:rtl/>
        </w:rPr>
        <w:t xml:space="preserve">זה קרה שלשום. </w:t>
      </w:r>
    </w:p>
    <w:p w14:paraId="6AE2D5F6" w14:textId="77777777" w:rsidR="00000000" w:rsidRDefault="00737B0C">
      <w:pPr>
        <w:pStyle w:val="a"/>
        <w:rPr>
          <w:rFonts w:hint="cs"/>
          <w:rtl/>
        </w:rPr>
      </w:pPr>
    </w:p>
    <w:p w14:paraId="1B372266" w14:textId="77777777" w:rsidR="00000000" w:rsidRDefault="00737B0C">
      <w:pPr>
        <w:pStyle w:val="SpeakerCon"/>
        <w:rPr>
          <w:rtl/>
        </w:rPr>
      </w:pPr>
      <w:bookmarkStart w:id="75" w:name="FS000000490T30_07_2003_17_38_46C"/>
      <w:bookmarkEnd w:id="75"/>
      <w:r>
        <w:rPr>
          <w:rtl/>
        </w:rPr>
        <w:t>נסים זאב (ש"ס):</w:t>
      </w:r>
    </w:p>
    <w:p w14:paraId="2D2F696A" w14:textId="77777777" w:rsidR="00000000" w:rsidRDefault="00737B0C">
      <w:pPr>
        <w:pStyle w:val="a"/>
        <w:rPr>
          <w:rtl/>
        </w:rPr>
      </w:pPr>
    </w:p>
    <w:p w14:paraId="0EEBD07E" w14:textId="77777777" w:rsidR="00000000" w:rsidRDefault="00737B0C">
      <w:pPr>
        <w:pStyle w:val="a"/>
        <w:rPr>
          <w:rFonts w:hint="cs"/>
          <w:rtl/>
        </w:rPr>
      </w:pPr>
      <w:r>
        <w:rPr>
          <w:rFonts w:hint="cs"/>
          <w:rtl/>
        </w:rPr>
        <w:t xml:space="preserve">שלשום. סליחה, אתמול הוא נקבר. אבל איך אתה יכול לבוא </w:t>
      </w:r>
      <w:r>
        <w:rPr>
          <w:rFonts w:hint="cs"/>
          <w:rtl/>
        </w:rPr>
        <w:t xml:space="preserve">ולומר היום שאנחנו יכולים להיות שקטים ושאננים ואנחנו לא צריכים את הגדר הביטחונית? </w:t>
      </w:r>
    </w:p>
    <w:p w14:paraId="07AA221B" w14:textId="77777777" w:rsidR="00000000" w:rsidRDefault="00737B0C">
      <w:pPr>
        <w:pStyle w:val="a"/>
        <w:rPr>
          <w:rFonts w:hint="cs"/>
          <w:rtl/>
        </w:rPr>
      </w:pPr>
    </w:p>
    <w:p w14:paraId="24EB1F5B" w14:textId="77777777" w:rsidR="00000000" w:rsidRDefault="00737B0C">
      <w:pPr>
        <w:pStyle w:val="ac"/>
        <w:rPr>
          <w:rtl/>
        </w:rPr>
      </w:pPr>
      <w:r>
        <w:rPr>
          <w:rFonts w:hint="eastAsia"/>
          <w:rtl/>
        </w:rPr>
        <w:t>רן</w:t>
      </w:r>
      <w:r>
        <w:rPr>
          <w:rtl/>
        </w:rPr>
        <w:t xml:space="preserve"> כהן (מרצ):</w:t>
      </w:r>
    </w:p>
    <w:p w14:paraId="6B1EACB7" w14:textId="77777777" w:rsidR="00000000" w:rsidRDefault="00737B0C">
      <w:pPr>
        <w:pStyle w:val="a"/>
        <w:rPr>
          <w:rFonts w:hint="cs"/>
          <w:rtl/>
        </w:rPr>
      </w:pPr>
    </w:p>
    <w:p w14:paraId="12D4CD56" w14:textId="77777777" w:rsidR="00000000" w:rsidRDefault="00737B0C">
      <w:pPr>
        <w:pStyle w:val="a"/>
        <w:rPr>
          <w:rFonts w:hint="cs"/>
          <w:rtl/>
        </w:rPr>
      </w:pPr>
      <w:r>
        <w:rPr>
          <w:rFonts w:hint="cs"/>
          <w:rtl/>
        </w:rPr>
        <w:t xml:space="preserve">אמרתי דבר כזה? אמרתי - גדר על "הקו הירוק". </w:t>
      </w:r>
    </w:p>
    <w:p w14:paraId="08D6229B" w14:textId="77777777" w:rsidR="00000000" w:rsidRDefault="00737B0C">
      <w:pPr>
        <w:pStyle w:val="a"/>
        <w:rPr>
          <w:rFonts w:hint="cs"/>
          <w:rtl/>
        </w:rPr>
      </w:pPr>
    </w:p>
    <w:p w14:paraId="19FA36EE" w14:textId="77777777" w:rsidR="00000000" w:rsidRDefault="00737B0C">
      <w:pPr>
        <w:pStyle w:val="SpeakerCon"/>
        <w:rPr>
          <w:rtl/>
        </w:rPr>
      </w:pPr>
      <w:bookmarkStart w:id="76" w:name="FS000000490T30_07_2003_17_39_41C"/>
      <w:bookmarkEnd w:id="76"/>
      <w:r>
        <w:rPr>
          <w:rtl/>
        </w:rPr>
        <w:t>נסים זאב (ש"ס):</w:t>
      </w:r>
    </w:p>
    <w:p w14:paraId="2F19F8CB" w14:textId="77777777" w:rsidR="00000000" w:rsidRDefault="00737B0C">
      <w:pPr>
        <w:pStyle w:val="a"/>
        <w:rPr>
          <w:rtl/>
        </w:rPr>
      </w:pPr>
    </w:p>
    <w:p w14:paraId="126A3D4B" w14:textId="77777777" w:rsidR="00000000" w:rsidRDefault="00737B0C">
      <w:pPr>
        <w:pStyle w:val="a"/>
        <w:rPr>
          <w:rFonts w:hint="cs"/>
          <w:rtl/>
        </w:rPr>
      </w:pPr>
      <w:r>
        <w:rPr>
          <w:rFonts w:hint="cs"/>
          <w:rtl/>
        </w:rPr>
        <w:t>כן, אבל תשמע: הסיכום המדיני בין ארצות-הברית לממשלת ישראל הוא, שהמשך בנייתה של גדר ההפרדה הוצמד ל</w:t>
      </w:r>
      <w:r>
        <w:rPr>
          <w:rFonts w:hint="cs"/>
          <w:rtl/>
        </w:rPr>
        <w:t xml:space="preserve">דרישה של ארצות-הברית וישראל לפירוק ארגוני החבלה והטרור. אתה צריך להמר יותר מהנשיא בוש? את מי אתה מייצג פה? </w:t>
      </w:r>
    </w:p>
    <w:p w14:paraId="10BE2CE8" w14:textId="77777777" w:rsidR="00000000" w:rsidRDefault="00737B0C">
      <w:pPr>
        <w:pStyle w:val="a"/>
        <w:rPr>
          <w:rFonts w:hint="cs"/>
          <w:rtl/>
        </w:rPr>
      </w:pPr>
    </w:p>
    <w:p w14:paraId="6ACD7EC5" w14:textId="77777777" w:rsidR="00000000" w:rsidRDefault="00737B0C">
      <w:pPr>
        <w:pStyle w:val="ac"/>
        <w:rPr>
          <w:rtl/>
        </w:rPr>
      </w:pPr>
      <w:r>
        <w:rPr>
          <w:rFonts w:hint="eastAsia"/>
          <w:rtl/>
        </w:rPr>
        <w:t>רן</w:t>
      </w:r>
      <w:r>
        <w:rPr>
          <w:rtl/>
        </w:rPr>
        <w:t xml:space="preserve"> כהן (מרצ):</w:t>
      </w:r>
    </w:p>
    <w:p w14:paraId="68853823" w14:textId="77777777" w:rsidR="00000000" w:rsidRDefault="00737B0C">
      <w:pPr>
        <w:pStyle w:val="a"/>
        <w:rPr>
          <w:rFonts w:hint="cs"/>
          <w:rtl/>
        </w:rPr>
      </w:pPr>
    </w:p>
    <w:p w14:paraId="59C77832" w14:textId="77777777" w:rsidR="00000000" w:rsidRDefault="00737B0C">
      <w:pPr>
        <w:pStyle w:val="a"/>
        <w:rPr>
          <w:rFonts w:hint="cs"/>
          <w:rtl/>
        </w:rPr>
      </w:pPr>
      <w:r>
        <w:rPr>
          <w:rFonts w:hint="cs"/>
          <w:rtl/>
        </w:rPr>
        <w:t xml:space="preserve">אני מייצג את רוב אזרחי מדינת ישראל. </w:t>
      </w:r>
    </w:p>
    <w:p w14:paraId="545AFC11" w14:textId="77777777" w:rsidR="00000000" w:rsidRDefault="00737B0C">
      <w:pPr>
        <w:pStyle w:val="a"/>
        <w:rPr>
          <w:rFonts w:hint="cs"/>
          <w:rtl/>
        </w:rPr>
      </w:pPr>
    </w:p>
    <w:p w14:paraId="4184F337" w14:textId="77777777" w:rsidR="00000000" w:rsidRDefault="00737B0C">
      <w:pPr>
        <w:pStyle w:val="SpeakerCon"/>
        <w:rPr>
          <w:rtl/>
        </w:rPr>
      </w:pPr>
      <w:bookmarkStart w:id="77" w:name="FS000000490T30_07_2003_17_41_05C"/>
      <w:bookmarkEnd w:id="77"/>
      <w:r>
        <w:rPr>
          <w:rtl/>
        </w:rPr>
        <w:t>נסים זאב (ש"ס):</w:t>
      </w:r>
    </w:p>
    <w:p w14:paraId="2473530F" w14:textId="77777777" w:rsidR="00000000" w:rsidRDefault="00737B0C">
      <w:pPr>
        <w:pStyle w:val="a"/>
        <w:rPr>
          <w:rtl/>
        </w:rPr>
      </w:pPr>
    </w:p>
    <w:p w14:paraId="77462443" w14:textId="77777777" w:rsidR="00000000" w:rsidRDefault="00737B0C">
      <w:pPr>
        <w:pStyle w:val="a"/>
        <w:rPr>
          <w:rFonts w:hint="cs"/>
          <w:rtl/>
        </w:rPr>
      </w:pPr>
      <w:r>
        <w:rPr>
          <w:rFonts w:hint="cs"/>
          <w:rtl/>
        </w:rPr>
        <w:t>לא. רוב אזרחי מדינת ישראל חושבים שהביטחון חשוב להם בתוואי הזה, וצריך להשלים א</w:t>
      </w:r>
      <w:r>
        <w:rPr>
          <w:rFonts w:hint="cs"/>
          <w:rtl/>
        </w:rPr>
        <w:t xml:space="preserve">ת הגדר הזאת. </w:t>
      </w:r>
    </w:p>
    <w:p w14:paraId="58EA18EC" w14:textId="77777777" w:rsidR="00000000" w:rsidRDefault="00737B0C">
      <w:pPr>
        <w:pStyle w:val="a"/>
        <w:rPr>
          <w:rFonts w:hint="cs"/>
          <w:rtl/>
        </w:rPr>
      </w:pPr>
    </w:p>
    <w:p w14:paraId="27CAF5DF" w14:textId="77777777" w:rsidR="00000000" w:rsidRDefault="00737B0C">
      <w:pPr>
        <w:pStyle w:val="a"/>
        <w:rPr>
          <w:rFonts w:hint="cs"/>
          <w:rtl/>
        </w:rPr>
      </w:pPr>
      <w:r>
        <w:rPr>
          <w:rFonts w:hint="cs"/>
          <w:rtl/>
        </w:rPr>
        <w:t>מובן שמתעוררות שאלות פרקטיות, אדוני היושב-ראש, מה הוא לוח הזמנים שבמהלכו הפלסטינים צריכים לפרק את ארגוני הטרור, וכיצד, במקביל, תיפסק בניית גדר ההפרדה, או ייהרסו החלקים של הגדר הגורמים הפרעות לפלסטינים. לא בכל חלק וחלק של הגדר אנחנו צריכים לל</w:t>
      </w:r>
      <w:r>
        <w:rPr>
          <w:rFonts w:hint="cs"/>
          <w:rtl/>
        </w:rPr>
        <w:t xml:space="preserve">כת עם הראש בקיר ולהוריד אותה. </w:t>
      </w:r>
    </w:p>
    <w:p w14:paraId="30472136" w14:textId="77777777" w:rsidR="00000000" w:rsidRDefault="00737B0C">
      <w:pPr>
        <w:pStyle w:val="a"/>
        <w:rPr>
          <w:rFonts w:hint="cs"/>
          <w:rtl/>
        </w:rPr>
      </w:pPr>
    </w:p>
    <w:p w14:paraId="33D1ED1C" w14:textId="77777777" w:rsidR="00000000" w:rsidRDefault="00737B0C">
      <w:pPr>
        <w:pStyle w:val="a"/>
        <w:rPr>
          <w:rFonts w:hint="cs"/>
          <w:rtl/>
        </w:rPr>
      </w:pPr>
      <w:r>
        <w:rPr>
          <w:rFonts w:hint="cs"/>
          <w:rtl/>
        </w:rPr>
        <w:t>אבו-מאזן מדבר על הגדר כאילו היתה חומה. הוא אפילו הצליח בהתחלה לשכנע את בוש בעניין הנזק שנגרם לפלסטינים, הזכויות הקנייניות שנפגעות בעקבות התוואי השרירותי שלה. מובן שיש לתוואי הגדר שנקבע על-פי צרכיה הביטחוניים של מדינת ישראל ה</w:t>
      </w:r>
      <w:r>
        <w:rPr>
          <w:rFonts w:hint="cs"/>
          <w:rtl/>
        </w:rPr>
        <w:t xml:space="preserve">שלכות לגבי הזכויות של הפלסטינים בקרקעות שלהם, והשימוש בקרקעות, אבל ייתכן גם שתוואי הגדר הביא בחשבון זכויות אלה, למעט בקטעים מסוימים, שהם באמת פרובלמטיים, כגון באזור אריאל. באזור אריאל אנחנו זקוקים לגדר כפי שהיא, בתוואי שלה. </w:t>
      </w:r>
    </w:p>
    <w:p w14:paraId="17821282" w14:textId="77777777" w:rsidR="00000000" w:rsidRDefault="00737B0C">
      <w:pPr>
        <w:pStyle w:val="a"/>
        <w:rPr>
          <w:rFonts w:hint="cs"/>
          <w:rtl/>
        </w:rPr>
      </w:pPr>
    </w:p>
    <w:p w14:paraId="740CB5B4" w14:textId="77777777" w:rsidR="00000000" w:rsidRDefault="00737B0C">
      <w:pPr>
        <w:pStyle w:val="a"/>
        <w:rPr>
          <w:rFonts w:hint="cs"/>
          <w:rtl/>
        </w:rPr>
      </w:pPr>
      <w:r>
        <w:rPr>
          <w:rFonts w:hint="cs"/>
          <w:rtl/>
        </w:rPr>
        <w:t>השבריריות של תהליך השלום על-פי</w:t>
      </w:r>
      <w:r>
        <w:rPr>
          <w:rFonts w:hint="cs"/>
          <w:rtl/>
        </w:rPr>
        <w:t xml:space="preserve"> מפת הדרכים - כל זמן שישראל ממשיכה לקבל תכתיבים מתונים מצד ארצות-הברית והפלסטינים באים על סיפוקם, אז תוכנית מפת הדרכים בעצם נמשכת, אבל ברגע שתהליך השלום ייפסק, אנחנו נראה את הטרור של הפלסטינים חוזר למחרת בבוקר, ואז נצטרך להקים פה ועדת חקירה, מדוע באמת לא ה</w:t>
      </w:r>
      <w:r>
        <w:rPr>
          <w:rFonts w:hint="cs"/>
          <w:rtl/>
        </w:rPr>
        <w:t xml:space="preserve">משכנו וסיימנו את תוואי הגדר. </w:t>
      </w:r>
    </w:p>
    <w:p w14:paraId="26A3A83D" w14:textId="77777777" w:rsidR="00000000" w:rsidRDefault="00737B0C">
      <w:pPr>
        <w:pStyle w:val="a"/>
        <w:rPr>
          <w:rFonts w:hint="cs"/>
          <w:rtl/>
        </w:rPr>
      </w:pPr>
    </w:p>
    <w:p w14:paraId="6F79EAB9" w14:textId="77777777" w:rsidR="00000000" w:rsidRDefault="00737B0C">
      <w:pPr>
        <w:pStyle w:val="ad"/>
        <w:rPr>
          <w:rtl/>
        </w:rPr>
      </w:pPr>
      <w:r>
        <w:rPr>
          <w:rtl/>
        </w:rPr>
        <w:t>היו"ר</w:t>
      </w:r>
      <w:r>
        <w:rPr>
          <w:rFonts w:hint="cs"/>
          <w:rtl/>
        </w:rPr>
        <w:t xml:space="preserve"> ראובן ריבלין</w:t>
      </w:r>
      <w:r>
        <w:rPr>
          <w:rtl/>
        </w:rPr>
        <w:t>:</w:t>
      </w:r>
    </w:p>
    <w:p w14:paraId="332EAEBF" w14:textId="77777777" w:rsidR="00000000" w:rsidRDefault="00737B0C">
      <w:pPr>
        <w:pStyle w:val="a"/>
        <w:rPr>
          <w:rtl/>
        </w:rPr>
      </w:pPr>
    </w:p>
    <w:p w14:paraId="20F2B2D3" w14:textId="77777777" w:rsidR="00000000" w:rsidRDefault="00737B0C">
      <w:pPr>
        <w:pStyle w:val="a"/>
        <w:rPr>
          <w:rFonts w:hint="cs"/>
          <w:rtl/>
        </w:rPr>
      </w:pPr>
      <w:r>
        <w:rPr>
          <w:rFonts w:hint="cs"/>
          <w:rtl/>
        </w:rPr>
        <w:t xml:space="preserve">תודה רבה לחבר הכנסת נסים זאב. חבר הכנסת יוסי שריד, ואחריו - חברת הכנסת אורית נוקד, ואם היא לא נוכחת </w:t>
      </w:r>
      <w:r>
        <w:rPr>
          <w:rtl/>
        </w:rPr>
        <w:t>–</w:t>
      </w:r>
      <w:r>
        <w:rPr>
          <w:rFonts w:hint="cs"/>
          <w:rtl/>
        </w:rPr>
        <w:t xml:space="preserve"> חבר הכנסת מיכאל רצון, ואם לא - חבר הכנסת מגלי והבה. </w:t>
      </w:r>
    </w:p>
    <w:p w14:paraId="19C30F8A" w14:textId="77777777" w:rsidR="00000000" w:rsidRDefault="00737B0C">
      <w:pPr>
        <w:pStyle w:val="a"/>
        <w:rPr>
          <w:rFonts w:hint="cs"/>
          <w:rtl/>
        </w:rPr>
      </w:pPr>
    </w:p>
    <w:p w14:paraId="6B37CE2A" w14:textId="77777777" w:rsidR="00000000" w:rsidRDefault="00737B0C">
      <w:pPr>
        <w:pStyle w:val="Speaker"/>
        <w:rPr>
          <w:rtl/>
        </w:rPr>
      </w:pPr>
      <w:bookmarkStart w:id="78" w:name="FS000000512T30_07_2003_17_48_54"/>
      <w:bookmarkStart w:id="79" w:name="_Toc47678141"/>
      <w:bookmarkStart w:id="80" w:name="_Toc49055701"/>
      <w:bookmarkEnd w:id="78"/>
      <w:r>
        <w:rPr>
          <w:rFonts w:hint="eastAsia"/>
          <w:rtl/>
        </w:rPr>
        <w:t>יוסי</w:t>
      </w:r>
      <w:r>
        <w:rPr>
          <w:rtl/>
        </w:rPr>
        <w:t xml:space="preserve"> שריד (מרצ):</w:t>
      </w:r>
      <w:bookmarkEnd w:id="79"/>
      <w:bookmarkEnd w:id="80"/>
    </w:p>
    <w:p w14:paraId="56ED0177" w14:textId="77777777" w:rsidR="00000000" w:rsidRDefault="00737B0C">
      <w:pPr>
        <w:pStyle w:val="a"/>
        <w:rPr>
          <w:rFonts w:hint="cs"/>
          <w:rtl/>
        </w:rPr>
      </w:pPr>
    </w:p>
    <w:p w14:paraId="5D5E14C2" w14:textId="77777777" w:rsidR="00000000" w:rsidRDefault="00737B0C">
      <w:pPr>
        <w:pStyle w:val="a"/>
        <w:rPr>
          <w:rFonts w:hint="cs"/>
          <w:rtl/>
        </w:rPr>
      </w:pPr>
      <w:r>
        <w:rPr>
          <w:rFonts w:hint="cs"/>
          <w:rtl/>
        </w:rPr>
        <w:t>אדוני היושב-ראש, מעט אכזבת אות</w:t>
      </w:r>
      <w:r>
        <w:rPr>
          <w:rFonts w:hint="cs"/>
          <w:rtl/>
        </w:rPr>
        <w:t>י, כאשר חבר הכנסת נסים זאב דיבר על בלעם, הגדר, האתון ובלק - כלומר, את זה אני מוסיף, כי הוא דיבר על בלעם. והסתבר בפעם המי-יודע-כמה שהוא לא הבין בכלל את הנקרא. אני מציע לך לקרוא עוד פעם את סיפור בלק, בלעם והאתון, ואז תבין שאפילו בזה אתה לא מבין. זה בדיוק ההי</w:t>
      </w:r>
      <w:r>
        <w:rPr>
          <w:rFonts w:hint="cs"/>
          <w:rtl/>
        </w:rPr>
        <w:t xml:space="preserve">פך ממה שאמרת, אבל חבל לי לבזבז על זה זמן. </w:t>
      </w:r>
    </w:p>
    <w:p w14:paraId="7D4F5135" w14:textId="77777777" w:rsidR="00000000" w:rsidRDefault="00737B0C">
      <w:pPr>
        <w:pStyle w:val="a"/>
        <w:rPr>
          <w:rFonts w:hint="cs"/>
          <w:rtl/>
        </w:rPr>
      </w:pPr>
    </w:p>
    <w:p w14:paraId="66EB4C52" w14:textId="77777777" w:rsidR="00000000" w:rsidRDefault="00737B0C">
      <w:pPr>
        <w:pStyle w:val="a"/>
        <w:rPr>
          <w:rFonts w:hint="cs"/>
          <w:rtl/>
        </w:rPr>
      </w:pPr>
      <w:r>
        <w:rPr>
          <w:rFonts w:hint="cs"/>
          <w:rtl/>
        </w:rPr>
        <w:t xml:space="preserve">אדוני היושב-ראש, אנחנו התלבטנו לא מעט בשאלת הגדר. לא בגלל הגדר אלא בגלל בונה הגדר. אני חושב שחבר הכנסת חיים רמון - חיים, תעשה לי טובה, אל תפריע לי - יוכל להעיד עלי שבשעתי דיברתי אתו - - </w:t>
      </w:r>
    </w:p>
    <w:p w14:paraId="6BDBDF8C" w14:textId="77777777" w:rsidR="00000000" w:rsidRDefault="00737B0C">
      <w:pPr>
        <w:pStyle w:val="a"/>
        <w:rPr>
          <w:rFonts w:hint="cs"/>
          <w:rtl/>
        </w:rPr>
      </w:pPr>
    </w:p>
    <w:p w14:paraId="6D1BDE11" w14:textId="77777777" w:rsidR="00000000" w:rsidRDefault="00737B0C">
      <w:pPr>
        <w:pStyle w:val="ad"/>
        <w:rPr>
          <w:rtl/>
        </w:rPr>
      </w:pPr>
      <w:r>
        <w:rPr>
          <w:rtl/>
        </w:rPr>
        <w:t>היו"ר</w:t>
      </w:r>
      <w:r>
        <w:rPr>
          <w:rFonts w:hint="cs"/>
          <w:rtl/>
        </w:rPr>
        <w:t xml:space="preserve"> ראובן ריבלין</w:t>
      </w:r>
      <w:r>
        <w:rPr>
          <w:rtl/>
        </w:rPr>
        <w:t>:</w:t>
      </w:r>
    </w:p>
    <w:p w14:paraId="612314B4" w14:textId="77777777" w:rsidR="00000000" w:rsidRDefault="00737B0C">
      <w:pPr>
        <w:pStyle w:val="a"/>
        <w:rPr>
          <w:rtl/>
        </w:rPr>
      </w:pPr>
    </w:p>
    <w:p w14:paraId="19DE3833" w14:textId="77777777" w:rsidR="00000000" w:rsidRDefault="00737B0C">
      <w:pPr>
        <w:pStyle w:val="a"/>
        <w:rPr>
          <w:rFonts w:hint="cs"/>
          <w:rtl/>
        </w:rPr>
      </w:pPr>
      <w:r>
        <w:rPr>
          <w:rFonts w:hint="cs"/>
          <w:rtl/>
        </w:rPr>
        <w:t xml:space="preserve">לא </w:t>
      </w:r>
      <w:r>
        <w:rPr>
          <w:rFonts w:hint="cs"/>
          <w:rtl/>
        </w:rPr>
        <w:t xml:space="preserve">לנהל ויכוח. המזכיר ויושב-ראש ועדת הכנסת. נא לא לקיים ויכוח. צאו החוצה ותבררו עניין. </w:t>
      </w:r>
    </w:p>
    <w:p w14:paraId="7D1ECB33" w14:textId="77777777" w:rsidR="00000000" w:rsidRDefault="00737B0C">
      <w:pPr>
        <w:pStyle w:val="a"/>
        <w:rPr>
          <w:rFonts w:hint="cs"/>
          <w:rtl/>
        </w:rPr>
      </w:pPr>
    </w:p>
    <w:p w14:paraId="21665918" w14:textId="77777777" w:rsidR="00000000" w:rsidRDefault="00737B0C">
      <w:pPr>
        <w:pStyle w:val="SpeakerCon"/>
        <w:rPr>
          <w:rtl/>
        </w:rPr>
      </w:pPr>
      <w:bookmarkStart w:id="81" w:name="FS000000512T30_07_2003_17_53_16C"/>
      <w:bookmarkEnd w:id="81"/>
      <w:r>
        <w:rPr>
          <w:rtl/>
        </w:rPr>
        <w:t>יוסי שריד (מרצ):</w:t>
      </w:r>
    </w:p>
    <w:p w14:paraId="6E74A10B" w14:textId="77777777" w:rsidR="00000000" w:rsidRDefault="00737B0C">
      <w:pPr>
        <w:pStyle w:val="a"/>
        <w:rPr>
          <w:rtl/>
        </w:rPr>
      </w:pPr>
    </w:p>
    <w:p w14:paraId="0B530D19" w14:textId="77777777" w:rsidR="00000000" w:rsidRDefault="00737B0C">
      <w:pPr>
        <w:pStyle w:val="a"/>
        <w:rPr>
          <w:rFonts w:hint="cs"/>
          <w:rtl/>
        </w:rPr>
      </w:pPr>
      <w:r>
        <w:rPr>
          <w:rFonts w:hint="cs"/>
          <w:rtl/>
        </w:rPr>
        <w:t>- - ואמרתי לו, שרעיון הגדר הוא רעיון נכון, אבל מכיוון שלא הוא ולא אני בונים את הגדר, אלא אריאל שרון בונה את הגדר, בסופו של דבר יתברר לנו שאנחנו נעשה מיק</w:t>
      </w:r>
      <w:r>
        <w:rPr>
          <w:rFonts w:hint="cs"/>
          <w:rtl/>
        </w:rPr>
        <w:t>ח טעות, ושכרה של הגדר יצא בהפסדה. ואשר יגורנו בא לנו. זו לא הפעם הראשונה, דרך אגב, שהעיניים הגדולות, או הגישה של "תפסת מרובה" של אריאל שרון מכשילה אותו. מילא מכשילה אותו, זה לא כל כך נורא, אבל מכשילה אותנו. העיניים הגדולות שלו הובילו אותו מעבר ל-40 הקילומט</w:t>
      </w:r>
      <w:r>
        <w:rPr>
          <w:rFonts w:hint="cs"/>
          <w:rtl/>
        </w:rPr>
        <w:t>ר בלבנון. העיניים הגדולות שלו הובילו אותו לבניית המגדלים, בשעתו, כאשר נשאו ונתנו בקמפ-דייוויד, ואולי אפשר היה - אני לא בטוח - להציל את ימית ובנותיה, אבל אדם בעל תיאבון כמו אריאל שרון, שאיננו יודע שובעה, ומי שעיניו גדולות מאונותיו - אתה יודע, יש אונה שמאלית</w:t>
      </w:r>
      <w:r>
        <w:rPr>
          <w:rFonts w:hint="cs"/>
          <w:rtl/>
        </w:rPr>
        <w:t xml:space="preserve"> ויש אונה ימנית - זה בדרך כלל מה שקורה לו. </w:t>
      </w:r>
    </w:p>
    <w:p w14:paraId="0C2A335B" w14:textId="77777777" w:rsidR="00000000" w:rsidRDefault="00737B0C">
      <w:pPr>
        <w:pStyle w:val="a"/>
        <w:rPr>
          <w:rFonts w:hint="cs"/>
          <w:rtl/>
        </w:rPr>
      </w:pPr>
    </w:p>
    <w:p w14:paraId="4A00D12C" w14:textId="77777777" w:rsidR="00000000" w:rsidRDefault="00737B0C">
      <w:pPr>
        <w:pStyle w:val="a"/>
        <w:rPr>
          <w:rFonts w:hint="cs"/>
          <w:rtl/>
        </w:rPr>
      </w:pPr>
      <w:r>
        <w:rPr>
          <w:rFonts w:hint="cs"/>
          <w:rtl/>
        </w:rPr>
        <w:t>הרי אי-אפשר להתווכח על חשיבותה של הגדר כשלעצמה, משום שיש גדר במקום אחד, ואין גדר במקום שני. בעזה יש גדר, ועובדה, מחבלים שנושאים מטענים מתפוצצים שבאים להתפוצץ בתוכנו לא הגיעו מעזה. זו עובדה. הרי אי-אפשר להתווכח ע</w:t>
      </w:r>
      <w:r>
        <w:rPr>
          <w:rFonts w:hint="cs"/>
          <w:rtl/>
        </w:rPr>
        <w:t xml:space="preserve">ם עובדות, אם כי בארץ אפשר להתווכח בעיקר על עובדות. </w:t>
      </w:r>
    </w:p>
    <w:p w14:paraId="1C6557C8" w14:textId="77777777" w:rsidR="00000000" w:rsidRDefault="00737B0C">
      <w:pPr>
        <w:pStyle w:val="a"/>
        <w:rPr>
          <w:rFonts w:hint="cs"/>
          <w:rtl/>
        </w:rPr>
      </w:pPr>
    </w:p>
    <w:p w14:paraId="76E5627A" w14:textId="77777777" w:rsidR="00000000" w:rsidRDefault="00737B0C">
      <w:pPr>
        <w:pStyle w:val="a"/>
        <w:rPr>
          <w:rFonts w:hint="cs"/>
          <w:rtl/>
        </w:rPr>
      </w:pPr>
      <w:r>
        <w:rPr>
          <w:rFonts w:hint="cs"/>
          <w:rtl/>
        </w:rPr>
        <w:t>ולכן, מה יותר פשוט ומה יותר הגיוני, כאשר מחבל מתקתק ומתגלגל ובא אלינו כדי להתפוצץ בתוכנו ולהפיל קורבנות - אתה שם בפניו מכשול. הרי זה דבר מובן מאליו. מה, אתה מרפד לו את הדרך? אתה פותח לו את הדרך? אתה מנסה</w:t>
      </w:r>
      <w:r>
        <w:rPr>
          <w:rFonts w:hint="cs"/>
          <w:rtl/>
        </w:rPr>
        <w:t xml:space="preserve"> לחסום אותה. לא יחסום ב-100% המקרים - יחסוך ב-80%. באנו על שכרנו. יחסום ב-50%, יחסום ב-30%, יחסום פעם אחת מעשר פעמים. גם זה טוב. </w:t>
      </w:r>
    </w:p>
    <w:p w14:paraId="58FFE5D1" w14:textId="77777777" w:rsidR="00000000" w:rsidRDefault="00737B0C">
      <w:pPr>
        <w:pStyle w:val="a"/>
        <w:rPr>
          <w:rFonts w:hint="cs"/>
          <w:rtl/>
        </w:rPr>
      </w:pPr>
    </w:p>
    <w:p w14:paraId="6C207ABC" w14:textId="77777777" w:rsidR="00000000" w:rsidRDefault="00737B0C">
      <w:pPr>
        <w:pStyle w:val="a"/>
        <w:rPr>
          <w:rFonts w:hint="cs"/>
          <w:rtl/>
        </w:rPr>
      </w:pPr>
      <w:r>
        <w:rPr>
          <w:rFonts w:hint="cs"/>
          <w:rtl/>
        </w:rPr>
        <w:t>אבל, כאמור, אשר יגורנו בא לנו. יום אחד התעוררנו והסתבר שהגדר פורצת מזרחה והיא רוצה להקיף גם את אריאל וגם את עמנואל, וברור שלא</w:t>
      </w:r>
      <w:r>
        <w:rPr>
          <w:rFonts w:hint="cs"/>
          <w:rtl/>
        </w:rPr>
        <w:t xml:space="preserve"> לגדר הזאת התפללנו, בגדר הזאת אין לנו חפץ ולגדר הזאת אנחנו נתנגד בתוקף. </w:t>
      </w:r>
    </w:p>
    <w:p w14:paraId="35116925" w14:textId="77777777" w:rsidR="00000000" w:rsidRDefault="00737B0C">
      <w:pPr>
        <w:pStyle w:val="a"/>
        <w:rPr>
          <w:rFonts w:hint="cs"/>
          <w:rtl/>
        </w:rPr>
      </w:pPr>
    </w:p>
    <w:p w14:paraId="77FB8B2D" w14:textId="77777777" w:rsidR="00000000" w:rsidRDefault="00737B0C">
      <w:pPr>
        <w:pStyle w:val="a"/>
        <w:rPr>
          <w:rFonts w:hint="cs"/>
          <w:rtl/>
        </w:rPr>
      </w:pPr>
      <w:r>
        <w:rPr>
          <w:rFonts w:hint="cs"/>
          <w:rtl/>
        </w:rPr>
        <w:t>זה חבל. מדוע? כי דווקא בנושא כל כך מסובך ומורכב ורגיש, בכל זאת התהווה בישראל בפעם הראשונה לאחר הרבה מאוד זמן איזשהו קונסנזוס. אבל גם בעניין הזה ה"פיליות" הזאת - ה"פיליות" הזאת של ארי</w:t>
      </w:r>
      <w:r>
        <w:rPr>
          <w:rFonts w:hint="cs"/>
          <w:rtl/>
        </w:rPr>
        <w:t xml:space="preserve">אל שרון בחנות חרסינה; היה כבר איזה קונסנזוס, אז הוא נכנס לתוך החנות, שבר את החרסינה, שבר את הקונסנזוס, ואני חושב שזה חבל. </w:t>
      </w:r>
    </w:p>
    <w:p w14:paraId="08173C48" w14:textId="77777777" w:rsidR="00000000" w:rsidRDefault="00737B0C">
      <w:pPr>
        <w:pStyle w:val="a"/>
        <w:rPr>
          <w:rFonts w:hint="cs"/>
          <w:rtl/>
        </w:rPr>
      </w:pPr>
    </w:p>
    <w:p w14:paraId="7E703E3D" w14:textId="77777777" w:rsidR="00000000" w:rsidRDefault="00737B0C">
      <w:pPr>
        <w:pStyle w:val="a"/>
        <w:rPr>
          <w:rFonts w:hint="cs"/>
          <w:rtl/>
        </w:rPr>
      </w:pPr>
      <w:r>
        <w:rPr>
          <w:rFonts w:hint="cs"/>
          <w:rtl/>
        </w:rPr>
        <w:t xml:space="preserve">אנחנו תמכנו בגדר בשני תנאים. תנאי אחד - שהגדר איננה מספחת שטחים. תנאי שני - שהגדר איננה מספחת תושבים. במלים אחרות, הגדר עוברת על קו </w:t>
      </w:r>
      <w:r>
        <w:rPr>
          <w:rFonts w:hint="cs"/>
          <w:rtl/>
        </w:rPr>
        <w:t>1967, על "הקו הירוק". מישהו יכול לומר: רגע, מה החוכמה? גם הגדר שלכם היא גדר פוליטית. לא, משום שהיא יכולה להיות גדר ביטחונית אך ורק בתנאי אחד, שהיא איננה מקיפה ואיננה מספחת פלסטינים. כי אם היא מספחת פלסטינים - מה עשינו אפילו מבחינה ביטחונית? הרי היתרון הביט</w:t>
      </w:r>
      <w:r>
        <w:rPr>
          <w:rFonts w:hint="cs"/>
          <w:rtl/>
        </w:rPr>
        <w:t xml:space="preserve">חוני מתבטל מיניה וביה, הרי זה ברור לגמרי. במקום שהגדר תפריד, היא מחברת. הרי זה עולם הפוך. הרי זה היגיון מעוות מאין כמוהו. </w:t>
      </w:r>
    </w:p>
    <w:p w14:paraId="3310B12F" w14:textId="77777777" w:rsidR="00000000" w:rsidRDefault="00737B0C">
      <w:pPr>
        <w:pStyle w:val="a"/>
        <w:rPr>
          <w:rFonts w:hint="cs"/>
          <w:rtl/>
        </w:rPr>
      </w:pPr>
    </w:p>
    <w:p w14:paraId="226A17D7" w14:textId="77777777" w:rsidR="00000000" w:rsidRDefault="00737B0C">
      <w:pPr>
        <w:pStyle w:val="a"/>
        <w:rPr>
          <w:rFonts w:hint="cs"/>
          <w:rtl/>
        </w:rPr>
      </w:pPr>
      <w:r>
        <w:rPr>
          <w:rFonts w:hint="cs"/>
          <w:rtl/>
        </w:rPr>
        <w:t xml:space="preserve">הרי מי ניצח פה? ניצחו כאן המתנחלים. הרבה מאוד שנים אנחנו אומרים שהמתנחלים וההתנחלויות לא רק שהם לא נכס ביטחוני, אלא הם נטל ביטחוני. </w:t>
      </w:r>
      <w:r>
        <w:rPr>
          <w:rFonts w:hint="cs"/>
          <w:rtl/>
        </w:rPr>
        <w:t xml:space="preserve">יותר מזה, הניצחון של המתנחלים בעצם מסביר לכל תושבי מדינת ישראל, שהמתנחלים הם האויב מספר אחת של הציבור הישראלי ושל ביטחון הציבור הישראלי במדינת ישראל. </w:t>
      </w:r>
    </w:p>
    <w:p w14:paraId="5B215CAF" w14:textId="77777777" w:rsidR="00000000" w:rsidRDefault="00737B0C">
      <w:pPr>
        <w:pStyle w:val="a"/>
        <w:rPr>
          <w:rFonts w:hint="cs"/>
          <w:rtl/>
        </w:rPr>
      </w:pPr>
    </w:p>
    <w:p w14:paraId="29ED8DA7" w14:textId="77777777" w:rsidR="00000000" w:rsidRDefault="00737B0C">
      <w:pPr>
        <w:pStyle w:val="ac"/>
        <w:rPr>
          <w:rFonts w:hint="cs"/>
          <w:rtl/>
        </w:rPr>
      </w:pPr>
      <w:r>
        <w:rPr>
          <w:rFonts w:hint="eastAsia"/>
          <w:rtl/>
        </w:rPr>
        <w:t>אריה</w:t>
      </w:r>
      <w:r>
        <w:rPr>
          <w:rtl/>
        </w:rPr>
        <w:t xml:space="preserve"> אלדד (האיחוד הלאומי - ישראל ביתנו):</w:t>
      </w:r>
    </w:p>
    <w:p w14:paraId="195FFE9C" w14:textId="77777777" w:rsidR="00000000" w:rsidRDefault="00737B0C">
      <w:pPr>
        <w:pStyle w:val="ac"/>
        <w:rPr>
          <w:rFonts w:hint="cs"/>
          <w:rtl/>
        </w:rPr>
      </w:pPr>
    </w:p>
    <w:p w14:paraId="12B77054" w14:textId="77777777" w:rsidR="00000000" w:rsidRDefault="00737B0C">
      <w:pPr>
        <w:pStyle w:val="ac"/>
        <w:rPr>
          <w:rFonts w:hint="cs"/>
          <w:rtl/>
        </w:rPr>
      </w:pPr>
    </w:p>
    <w:p w14:paraId="225D0F33" w14:textId="77777777" w:rsidR="00000000" w:rsidRDefault="00737B0C">
      <w:pPr>
        <w:pStyle w:val="a"/>
        <w:rPr>
          <w:rFonts w:hint="cs"/>
          <w:rtl/>
        </w:rPr>
      </w:pPr>
      <w:r>
        <w:rPr>
          <w:rFonts w:hint="cs"/>
          <w:rtl/>
        </w:rPr>
        <w:t xml:space="preserve">הביטוי הזה הוא ביטוי אומלל. </w:t>
      </w:r>
    </w:p>
    <w:p w14:paraId="671CD258" w14:textId="77777777" w:rsidR="00000000" w:rsidRDefault="00737B0C">
      <w:pPr>
        <w:pStyle w:val="a"/>
        <w:rPr>
          <w:rFonts w:hint="cs"/>
          <w:rtl/>
        </w:rPr>
      </w:pPr>
    </w:p>
    <w:p w14:paraId="57BE6A5C" w14:textId="77777777" w:rsidR="00000000" w:rsidRDefault="00737B0C">
      <w:pPr>
        <w:pStyle w:val="SpeakerCon"/>
        <w:rPr>
          <w:rtl/>
        </w:rPr>
      </w:pPr>
      <w:bookmarkStart w:id="82" w:name="FS000000512T30_07_2003_17_48_02"/>
      <w:bookmarkStart w:id="83" w:name="FS000000512T30_07_2003_17_48_10C"/>
      <w:bookmarkEnd w:id="82"/>
      <w:bookmarkEnd w:id="83"/>
      <w:r>
        <w:rPr>
          <w:rtl/>
        </w:rPr>
        <w:t>יוסי שריד (מרצ):</w:t>
      </w:r>
    </w:p>
    <w:p w14:paraId="3F0336F2" w14:textId="77777777" w:rsidR="00000000" w:rsidRDefault="00737B0C">
      <w:pPr>
        <w:pStyle w:val="a"/>
        <w:rPr>
          <w:rtl/>
        </w:rPr>
      </w:pPr>
    </w:p>
    <w:p w14:paraId="795FAE7D" w14:textId="77777777" w:rsidR="00000000" w:rsidRDefault="00737B0C">
      <w:pPr>
        <w:pStyle w:val="a"/>
        <w:rPr>
          <w:rFonts w:hint="cs"/>
          <w:rtl/>
        </w:rPr>
      </w:pPr>
      <w:r>
        <w:rPr>
          <w:rFonts w:hint="cs"/>
          <w:rtl/>
        </w:rPr>
        <w:t xml:space="preserve">אויבי הציבור </w:t>
      </w:r>
      <w:r>
        <w:rPr>
          <w:rFonts w:hint="cs"/>
          <w:rtl/>
        </w:rPr>
        <w:t>מספר אחת של ביטחונו של הציבור במדינת ישראל. הניצחון הזה יעלה ביוקר להרבה מאוד אנשים.</w:t>
      </w:r>
    </w:p>
    <w:p w14:paraId="66B5E3AC" w14:textId="77777777" w:rsidR="00000000" w:rsidRDefault="00737B0C">
      <w:pPr>
        <w:pStyle w:val="a"/>
        <w:rPr>
          <w:rFonts w:hint="cs"/>
          <w:rtl/>
        </w:rPr>
      </w:pPr>
    </w:p>
    <w:p w14:paraId="6AEC3DD6" w14:textId="77777777" w:rsidR="00000000" w:rsidRDefault="00737B0C">
      <w:pPr>
        <w:pStyle w:val="ac"/>
        <w:rPr>
          <w:rtl/>
        </w:rPr>
      </w:pPr>
      <w:r>
        <w:rPr>
          <w:rFonts w:hint="eastAsia"/>
          <w:rtl/>
        </w:rPr>
        <w:t>אריה</w:t>
      </w:r>
      <w:r>
        <w:rPr>
          <w:rtl/>
        </w:rPr>
        <w:t xml:space="preserve"> אלדד (האיחוד הלאומי - ישראל ביתנו):</w:t>
      </w:r>
    </w:p>
    <w:p w14:paraId="040D1A5B" w14:textId="77777777" w:rsidR="00000000" w:rsidRDefault="00737B0C">
      <w:pPr>
        <w:pStyle w:val="a"/>
        <w:rPr>
          <w:rFonts w:hint="cs"/>
          <w:rtl/>
        </w:rPr>
      </w:pPr>
    </w:p>
    <w:p w14:paraId="05B8BFD9" w14:textId="77777777" w:rsidR="00000000" w:rsidRDefault="00737B0C">
      <w:pPr>
        <w:pStyle w:val="a"/>
        <w:rPr>
          <w:rFonts w:hint="cs"/>
          <w:rtl/>
        </w:rPr>
      </w:pPr>
      <w:r>
        <w:rPr>
          <w:rFonts w:hint="cs"/>
          <w:rtl/>
        </w:rPr>
        <w:t xml:space="preserve">זו בושה וחרפה. </w:t>
      </w:r>
    </w:p>
    <w:p w14:paraId="1BA49072" w14:textId="77777777" w:rsidR="00000000" w:rsidRDefault="00737B0C">
      <w:pPr>
        <w:pStyle w:val="a"/>
        <w:rPr>
          <w:rFonts w:hint="cs"/>
          <w:rtl/>
        </w:rPr>
      </w:pPr>
    </w:p>
    <w:p w14:paraId="13462A20" w14:textId="77777777" w:rsidR="00000000" w:rsidRDefault="00737B0C">
      <w:pPr>
        <w:pStyle w:val="ad"/>
        <w:rPr>
          <w:rtl/>
        </w:rPr>
      </w:pPr>
      <w:r>
        <w:rPr>
          <w:rtl/>
        </w:rPr>
        <w:t>היו"ר ראובן ריבלין:</w:t>
      </w:r>
    </w:p>
    <w:p w14:paraId="05CAD6C2" w14:textId="77777777" w:rsidR="00000000" w:rsidRDefault="00737B0C">
      <w:pPr>
        <w:pStyle w:val="a"/>
        <w:rPr>
          <w:rtl/>
        </w:rPr>
      </w:pPr>
    </w:p>
    <w:p w14:paraId="519D8EBE" w14:textId="77777777" w:rsidR="00000000" w:rsidRDefault="00737B0C">
      <w:pPr>
        <w:pStyle w:val="a"/>
        <w:rPr>
          <w:rFonts w:hint="cs"/>
          <w:rtl/>
        </w:rPr>
      </w:pPr>
      <w:r>
        <w:rPr>
          <w:rFonts w:hint="cs"/>
          <w:rtl/>
        </w:rPr>
        <w:t>חבר הכנסת אלדד, דעתך ועמדתך ידועות כמו דעת אחרים. חבר הכנסת יוסי שריד רוצה להביע את דעתו -</w:t>
      </w:r>
      <w:r>
        <w:rPr>
          <w:rFonts w:hint="cs"/>
          <w:rtl/>
        </w:rPr>
        <w:t xml:space="preserve"> מה קרה?</w:t>
      </w:r>
    </w:p>
    <w:p w14:paraId="2479E6B1" w14:textId="77777777" w:rsidR="00000000" w:rsidRDefault="00737B0C">
      <w:pPr>
        <w:pStyle w:val="a"/>
        <w:rPr>
          <w:rFonts w:hint="cs"/>
          <w:rtl/>
        </w:rPr>
      </w:pPr>
    </w:p>
    <w:p w14:paraId="7393DBB4" w14:textId="77777777" w:rsidR="00000000" w:rsidRDefault="00737B0C">
      <w:pPr>
        <w:pStyle w:val="SpeakerCon"/>
        <w:rPr>
          <w:rtl/>
        </w:rPr>
      </w:pPr>
      <w:bookmarkStart w:id="84" w:name="FS000000512T30_07_2003_17_49_51C"/>
      <w:bookmarkEnd w:id="84"/>
      <w:r>
        <w:rPr>
          <w:rFonts w:hint="eastAsia"/>
          <w:rtl/>
        </w:rPr>
        <w:t>יוסי</w:t>
      </w:r>
      <w:r>
        <w:rPr>
          <w:rtl/>
        </w:rPr>
        <w:t xml:space="preserve"> שריד (מרצ):</w:t>
      </w:r>
    </w:p>
    <w:p w14:paraId="0A608C91" w14:textId="77777777" w:rsidR="00000000" w:rsidRDefault="00737B0C">
      <w:pPr>
        <w:pStyle w:val="a"/>
        <w:rPr>
          <w:rFonts w:hint="cs"/>
          <w:rtl/>
        </w:rPr>
      </w:pPr>
    </w:p>
    <w:p w14:paraId="34FD5A0A" w14:textId="77777777" w:rsidR="00000000" w:rsidRDefault="00737B0C">
      <w:pPr>
        <w:pStyle w:val="a"/>
        <w:rPr>
          <w:rFonts w:hint="cs"/>
          <w:rtl/>
        </w:rPr>
      </w:pPr>
      <w:r>
        <w:rPr>
          <w:rFonts w:hint="cs"/>
          <w:rtl/>
        </w:rPr>
        <w:t>אני רוצה להרגיע את מי שדואג להקמת הגדר. גדר לא תהיה, למה? משום שניסוח כזה או ניסוח אחר - - -</w:t>
      </w:r>
    </w:p>
    <w:p w14:paraId="7673F06B" w14:textId="77777777" w:rsidR="00000000" w:rsidRDefault="00737B0C">
      <w:pPr>
        <w:pStyle w:val="a"/>
        <w:rPr>
          <w:rFonts w:hint="cs"/>
          <w:rtl/>
        </w:rPr>
      </w:pPr>
    </w:p>
    <w:p w14:paraId="58DB4150" w14:textId="77777777" w:rsidR="00000000" w:rsidRDefault="00737B0C">
      <w:pPr>
        <w:pStyle w:val="ac"/>
        <w:rPr>
          <w:rtl/>
        </w:rPr>
      </w:pPr>
      <w:r>
        <w:rPr>
          <w:rFonts w:hint="eastAsia"/>
          <w:rtl/>
        </w:rPr>
        <w:t>אריה</w:t>
      </w:r>
      <w:r>
        <w:rPr>
          <w:rtl/>
        </w:rPr>
        <w:t xml:space="preserve"> אלדד (האיחוד הלאומי - ישראל ביתנו):</w:t>
      </w:r>
    </w:p>
    <w:p w14:paraId="6E65916C" w14:textId="77777777" w:rsidR="00000000" w:rsidRDefault="00737B0C">
      <w:pPr>
        <w:pStyle w:val="a"/>
        <w:rPr>
          <w:rFonts w:hint="cs"/>
          <w:rtl/>
        </w:rPr>
      </w:pPr>
    </w:p>
    <w:p w14:paraId="4988C3A3" w14:textId="77777777" w:rsidR="00000000" w:rsidRDefault="00737B0C">
      <w:pPr>
        <w:pStyle w:val="a"/>
        <w:rPr>
          <w:rFonts w:hint="cs"/>
          <w:rtl/>
        </w:rPr>
      </w:pPr>
      <w:r>
        <w:rPr>
          <w:rFonts w:hint="cs"/>
          <w:rtl/>
        </w:rPr>
        <w:t>- - -</w:t>
      </w:r>
    </w:p>
    <w:p w14:paraId="1EC6112B" w14:textId="77777777" w:rsidR="00000000" w:rsidRDefault="00737B0C">
      <w:pPr>
        <w:pStyle w:val="a"/>
        <w:rPr>
          <w:rFonts w:hint="cs"/>
          <w:rtl/>
        </w:rPr>
      </w:pPr>
    </w:p>
    <w:p w14:paraId="2F8D6701" w14:textId="77777777" w:rsidR="00000000" w:rsidRDefault="00737B0C">
      <w:pPr>
        <w:pStyle w:val="ad"/>
        <w:rPr>
          <w:rtl/>
        </w:rPr>
      </w:pPr>
      <w:r>
        <w:rPr>
          <w:rFonts w:hint="eastAsia"/>
          <w:rtl/>
        </w:rPr>
        <w:t>היו</w:t>
      </w:r>
      <w:r>
        <w:rPr>
          <w:rtl/>
        </w:rPr>
        <w:t>"ר ראובן ריבלין:</w:t>
      </w:r>
    </w:p>
    <w:p w14:paraId="5EB556AC" w14:textId="77777777" w:rsidR="00000000" w:rsidRDefault="00737B0C">
      <w:pPr>
        <w:pStyle w:val="a"/>
        <w:rPr>
          <w:rFonts w:hint="cs"/>
          <w:rtl/>
        </w:rPr>
      </w:pPr>
    </w:p>
    <w:p w14:paraId="6DCADEFF" w14:textId="77777777" w:rsidR="00000000" w:rsidRDefault="00737B0C">
      <w:pPr>
        <w:pStyle w:val="a"/>
        <w:rPr>
          <w:rFonts w:hint="cs"/>
          <w:rtl/>
        </w:rPr>
      </w:pPr>
      <w:r>
        <w:rPr>
          <w:rFonts w:hint="cs"/>
          <w:rtl/>
        </w:rPr>
        <w:t>למה אדוני אומר הסתה כאשר הוא זכה בשבעה מנדטים. אני לא מבין למה א</w:t>
      </w:r>
      <w:r>
        <w:rPr>
          <w:rFonts w:hint="cs"/>
          <w:rtl/>
        </w:rPr>
        <w:t xml:space="preserve">תה אומר הסתה. את מי הוא הסית? הוא לא הסית איש. הוא אומר את עמדתו ודעתו. </w:t>
      </w:r>
    </w:p>
    <w:p w14:paraId="1AD9C6AA" w14:textId="77777777" w:rsidR="00000000" w:rsidRDefault="00737B0C">
      <w:pPr>
        <w:pStyle w:val="a"/>
        <w:rPr>
          <w:rFonts w:hint="cs"/>
          <w:rtl/>
        </w:rPr>
      </w:pPr>
    </w:p>
    <w:p w14:paraId="2FA71C22" w14:textId="77777777" w:rsidR="00000000" w:rsidRDefault="00737B0C">
      <w:pPr>
        <w:pStyle w:val="ac"/>
        <w:rPr>
          <w:rtl/>
        </w:rPr>
      </w:pPr>
      <w:r>
        <w:rPr>
          <w:rFonts w:hint="eastAsia"/>
          <w:rtl/>
        </w:rPr>
        <w:t>אריה</w:t>
      </w:r>
      <w:r>
        <w:rPr>
          <w:rtl/>
        </w:rPr>
        <w:t xml:space="preserve"> אלדד (האיחוד הלאומי - ישראל ביתנו):</w:t>
      </w:r>
    </w:p>
    <w:p w14:paraId="38EF1CEB" w14:textId="77777777" w:rsidR="00000000" w:rsidRDefault="00737B0C">
      <w:pPr>
        <w:pStyle w:val="a"/>
        <w:rPr>
          <w:rFonts w:hint="cs"/>
          <w:rtl/>
        </w:rPr>
      </w:pPr>
    </w:p>
    <w:p w14:paraId="483531AC" w14:textId="77777777" w:rsidR="00000000" w:rsidRDefault="00737B0C">
      <w:pPr>
        <w:pStyle w:val="a"/>
        <w:rPr>
          <w:rFonts w:hint="cs"/>
          <w:rtl/>
        </w:rPr>
      </w:pPr>
      <w:r>
        <w:rPr>
          <w:rFonts w:hint="cs"/>
          <w:rtl/>
        </w:rPr>
        <w:t xml:space="preserve">הוא אומר שהמתנחלים הם אויבי הציבור. </w:t>
      </w:r>
    </w:p>
    <w:p w14:paraId="3BBF6635" w14:textId="77777777" w:rsidR="00000000" w:rsidRDefault="00737B0C">
      <w:pPr>
        <w:pStyle w:val="a"/>
        <w:rPr>
          <w:rFonts w:hint="cs"/>
          <w:rtl/>
        </w:rPr>
      </w:pPr>
    </w:p>
    <w:p w14:paraId="38C0C71C" w14:textId="77777777" w:rsidR="00000000" w:rsidRDefault="00737B0C">
      <w:pPr>
        <w:pStyle w:val="ad"/>
        <w:rPr>
          <w:rtl/>
        </w:rPr>
      </w:pPr>
      <w:r>
        <w:rPr>
          <w:rFonts w:hint="eastAsia"/>
          <w:rtl/>
        </w:rPr>
        <w:t>היו</w:t>
      </w:r>
      <w:r>
        <w:rPr>
          <w:rtl/>
        </w:rPr>
        <w:t>"ר ראובן ריבלין:</w:t>
      </w:r>
    </w:p>
    <w:p w14:paraId="56A35E6E" w14:textId="77777777" w:rsidR="00000000" w:rsidRDefault="00737B0C">
      <w:pPr>
        <w:pStyle w:val="a"/>
        <w:rPr>
          <w:rFonts w:hint="cs"/>
          <w:rtl/>
        </w:rPr>
      </w:pPr>
    </w:p>
    <w:p w14:paraId="546A72F5" w14:textId="77777777" w:rsidR="00000000" w:rsidRDefault="00737B0C">
      <w:pPr>
        <w:pStyle w:val="a"/>
        <w:rPr>
          <w:rFonts w:hint="cs"/>
          <w:rtl/>
        </w:rPr>
      </w:pPr>
      <w:r>
        <w:rPr>
          <w:rFonts w:hint="cs"/>
          <w:rtl/>
        </w:rPr>
        <w:t xml:space="preserve">הוא אומר, זו דעתו. </w:t>
      </w:r>
    </w:p>
    <w:p w14:paraId="12C90868" w14:textId="77777777" w:rsidR="00000000" w:rsidRDefault="00737B0C">
      <w:pPr>
        <w:pStyle w:val="a"/>
        <w:rPr>
          <w:rFonts w:hint="cs"/>
          <w:rtl/>
        </w:rPr>
      </w:pPr>
    </w:p>
    <w:p w14:paraId="45544ABC" w14:textId="77777777" w:rsidR="00000000" w:rsidRDefault="00737B0C">
      <w:pPr>
        <w:pStyle w:val="SpeakerCon"/>
        <w:rPr>
          <w:rtl/>
        </w:rPr>
      </w:pPr>
      <w:bookmarkStart w:id="85" w:name="FS000000512T30_07_2003_17_52_09C"/>
      <w:bookmarkEnd w:id="85"/>
      <w:r>
        <w:rPr>
          <w:rFonts w:hint="eastAsia"/>
          <w:rtl/>
        </w:rPr>
        <w:t>יוסי</w:t>
      </w:r>
      <w:r>
        <w:rPr>
          <w:rtl/>
        </w:rPr>
        <w:t xml:space="preserve"> שריד (מרצ):</w:t>
      </w:r>
    </w:p>
    <w:p w14:paraId="4DC3D6AD" w14:textId="77777777" w:rsidR="00000000" w:rsidRDefault="00737B0C">
      <w:pPr>
        <w:pStyle w:val="a"/>
        <w:rPr>
          <w:rFonts w:hint="cs"/>
          <w:rtl/>
        </w:rPr>
      </w:pPr>
    </w:p>
    <w:p w14:paraId="6D0F9684" w14:textId="77777777" w:rsidR="00000000" w:rsidRDefault="00737B0C">
      <w:pPr>
        <w:pStyle w:val="a"/>
        <w:rPr>
          <w:rFonts w:hint="cs"/>
          <w:rtl/>
        </w:rPr>
      </w:pPr>
      <w:r>
        <w:rPr>
          <w:rFonts w:hint="cs"/>
          <w:rtl/>
        </w:rPr>
        <w:t>אויב הציבור מספר אחת במדינת ישראל והאויב מ</w:t>
      </w:r>
      <w:r>
        <w:rPr>
          <w:rFonts w:hint="cs"/>
          <w:rtl/>
        </w:rPr>
        <w:t xml:space="preserve">ספר אחת של ביטחון המדינה. זה מה שאני אומר. </w:t>
      </w:r>
    </w:p>
    <w:p w14:paraId="0A0E46D5" w14:textId="77777777" w:rsidR="00000000" w:rsidRDefault="00737B0C">
      <w:pPr>
        <w:pStyle w:val="a"/>
        <w:rPr>
          <w:rFonts w:hint="cs"/>
          <w:rtl/>
        </w:rPr>
      </w:pPr>
    </w:p>
    <w:p w14:paraId="60C01D0A" w14:textId="77777777" w:rsidR="00000000" w:rsidRDefault="00737B0C">
      <w:pPr>
        <w:pStyle w:val="ac"/>
        <w:rPr>
          <w:rtl/>
        </w:rPr>
      </w:pPr>
      <w:r>
        <w:rPr>
          <w:rFonts w:hint="eastAsia"/>
          <w:rtl/>
        </w:rPr>
        <w:t>אריה</w:t>
      </w:r>
      <w:r>
        <w:rPr>
          <w:rtl/>
        </w:rPr>
        <w:t xml:space="preserve"> אלדד (האיחוד הלאומי - ישראל ביתנו):</w:t>
      </w:r>
    </w:p>
    <w:p w14:paraId="4526E34C" w14:textId="77777777" w:rsidR="00000000" w:rsidRDefault="00737B0C">
      <w:pPr>
        <w:pStyle w:val="a"/>
        <w:rPr>
          <w:rFonts w:hint="cs"/>
          <w:rtl/>
        </w:rPr>
      </w:pPr>
    </w:p>
    <w:p w14:paraId="7FEAAC34" w14:textId="77777777" w:rsidR="00000000" w:rsidRDefault="00737B0C">
      <w:pPr>
        <w:pStyle w:val="a"/>
        <w:rPr>
          <w:rFonts w:hint="cs"/>
          <w:rtl/>
        </w:rPr>
      </w:pPr>
      <w:r>
        <w:rPr>
          <w:rFonts w:hint="cs"/>
          <w:rtl/>
        </w:rPr>
        <w:t xml:space="preserve">אם אומר שאנשי השמאל הם אויבי הציבור זו לא תהיה הסתה?  </w:t>
      </w:r>
    </w:p>
    <w:p w14:paraId="68DD3FAC" w14:textId="77777777" w:rsidR="00000000" w:rsidRDefault="00737B0C">
      <w:pPr>
        <w:pStyle w:val="a"/>
        <w:rPr>
          <w:rFonts w:hint="cs"/>
          <w:rtl/>
        </w:rPr>
      </w:pPr>
    </w:p>
    <w:p w14:paraId="0AE0A233" w14:textId="77777777" w:rsidR="00000000" w:rsidRDefault="00737B0C">
      <w:pPr>
        <w:pStyle w:val="ad"/>
        <w:rPr>
          <w:rtl/>
        </w:rPr>
      </w:pPr>
      <w:r>
        <w:rPr>
          <w:rtl/>
        </w:rPr>
        <w:t>היו"ר ראובן ריבלין:</w:t>
      </w:r>
    </w:p>
    <w:p w14:paraId="66BB238A" w14:textId="77777777" w:rsidR="00000000" w:rsidRDefault="00737B0C">
      <w:pPr>
        <w:pStyle w:val="a"/>
        <w:rPr>
          <w:rtl/>
        </w:rPr>
      </w:pPr>
    </w:p>
    <w:p w14:paraId="344F5AFF" w14:textId="77777777" w:rsidR="00000000" w:rsidRDefault="00737B0C">
      <w:pPr>
        <w:pStyle w:val="a"/>
        <w:rPr>
          <w:rFonts w:hint="cs"/>
          <w:rtl/>
        </w:rPr>
      </w:pPr>
      <w:r>
        <w:rPr>
          <w:rFonts w:hint="cs"/>
          <w:rtl/>
        </w:rPr>
        <w:t>אדוני, תשמע. אויב הציבור זה דבר חריף ביותר, אבל זה בהחלט ביטוי דו-משמעי מבחינת ההבעה העברית.</w:t>
      </w:r>
    </w:p>
    <w:p w14:paraId="6362B7C2" w14:textId="77777777" w:rsidR="00000000" w:rsidRDefault="00737B0C">
      <w:pPr>
        <w:pStyle w:val="a"/>
        <w:rPr>
          <w:rFonts w:hint="cs"/>
          <w:rtl/>
        </w:rPr>
      </w:pPr>
      <w:r>
        <w:rPr>
          <w:rFonts w:hint="cs"/>
          <w:rtl/>
        </w:rPr>
        <w:t xml:space="preserve">  </w:t>
      </w:r>
    </w:p>
    <w:p w14:paraId="5D30867C" w14:textId="77777777" w:rsidR="00000000" w:rsidRDefault="00737B0C">
      <w:pPr>
        <w:pStyle w:val="ac"/>
        <w:rPr>
          <w:rtl/>
        </w:rPr>
      </w:pPr>
      <w:r>
        <w:rPr>
          <w:rFonts w:hint="eastAsia"/>
          <w:rtl/>
        </w:rPr>
        <w:t>אריה</w:t>
      </w:r>
      <w:r>
        <w:rPr>
          <w:rtl/>
        </w:rPr>
        <w:t xml:space="preserve"> אלדד (האיחוד הלאומי - ישראל ביתנו):</w:t>
      </w:r>
    </w:p>
    <w:p w14:paraId="29A42A4D" w14:textId="77777777" w:rsidR="00000000" w:rsidRDefault="00737B0C">
      <w:pPr>
        <w:pStyle w:val="a"/>
        <w:rPr>
          <w:rFonts w:hint="cs"/>
          <w:rtl/>
        </w:rPr>
      </w:pPr>
    </w:p>
    <w:p w14:paraId="19F78AFD" w14:textId="77777777" w:rsidR="00000000" w:rsidRDefault="00737B0C">
      <w:pPr>
        <w:pStyle w:val="a"/>
        <w:rPr>
          <w:rFonts w:hint="cs"/>
          <w:rtl/>
        </w:rPr>
      </w:pPr>
      <w:r>
        <w:rPr>
          <w:rFonts w:hint="cs"/>
          <w:rtl/>
        </w:rPr>
        <w:t xml:space="preserve">הוא לא דו-משמעי. </w:t>
      </w:r>
    </w:p>
    <w:p w14:paraId="489BDC88" w14:textId="77777777" w:rsidR="00000000" w:rsidRDefault="00737B0C">
      <w:pPr>
        <w:pStyle w:val="a"/>
        <w:rPr>
          <w:rFonts w:hint="cs"/>
          <w:rtl/>
        </w:rPr>
      </w:pPr>
    </w:p>
    <w:p w14:paraId="1E683855" w14:textId="77777777" w:rsidR="00000000" w:rsidRDefault="00737B0C">
      <w:pPr>
        <w:pStyle w:val="SpeakerCon"/>
        <w:rPr>
          <w:rtl/>
        </w:rPr>
      </w:pPr>
      <w:bookmarkStart w:id="86" w:name="FS000000512T30_07_2003_17_55_21C"/>
      <w:bookmarkEnd w:id="86"/>
      <w:r>
        <w:rPr>
          <w:rtl/>
        </w:rPr>
        <w:t>יוסי שריד (מרצ):</w:t>
      </w:r>
    </w:p>
    <w:p w14:paraId="1F45D013" w14:textId="77777777" w:rsidR="00000000" w:rsidRDefault="00737B0C">
      <w:pPr>
        <w:pStyle w:val="a"/>
        <w:rPr>
          <w:rtl/>
        </w:rPr>
      </w:pPr>
    </w:p>
    <w:p w14:paraId="544C2F69" w14:textId="77777777" w:rsidR="00000000" w:rsidRDefault="00737B0C">
      <w:pPr>
        <w:pStyle w:val="a"/>
        <w:rPr>
          <w:rFonts w:hint="cs"/>
          <w:rtl/>
        </w:rPr>
      </w:pPr>
      <w:r>
        <w:rPr>
          <w:rFonts w:hint="cs"/>
          <w:rtl/>
        </w:rPr>
        <w:t>אני לא רוצה לנצל את סבלנותו ואדיבותו של היושב-ראש. אני רוצה לסיים במשפט הבא: כל מי שמודאג מן הגדר, יכול להסיר דאגה מעל לבו מן הסיבה הפשוטה: גדר כבר לא תהיה, כי האימפרטור בוש</w:t>
      </w:r>
      <w:r>
        <w:rPr>
          <w:rFonts w:hint="cs"/>
          <w:rtl/>
        </w:rPr>
        <w:t xml:space="preserve"> אמר את דברו. הגדר ששרון רוצה, שהיא גדר גם למתנחלים ולהתנחלויות, לא תהיה. הגדר שהוא יכול - הוא לא רוצה, ולכן גם לא תהיה גדר. זה יימשך. ישהו את זה וישעו את זה ולא תיבנה גדר. </w:t>
      </w:r>
    </w:p>
    <w:p w14:paraId="09C3A611" w14:textId="77777777" w:rsidR="00000000" w:rsidRDefault="00737B0C">
      <w:pPr>
        <w:pStyle w:val="a"/>
        <w:rPr>
          <w:rFonts w:hint="cs"/>
          <w:rtl/>
        </w:rPr>
      </w:pPr>
    </w:p>
    <w:p w14:paraId="31C68243" w14:textId="77777777" w:rsidR="00000000" w:rsidRDefault="00737B0C">
      <w:pPr>
        <w:pStyle w:val="ad"/>
        <w:rPr>
          <w:rtl/>
        </w:rPr>
      </w:pPr>
      <w:r>
        <w:rPr>
          <w:rtl/>
        </w:rPr>
        <w:t>היו"ר ראובן ריבלין:</w:t>
      </w:r>
    </w:p>
    <w:p w14:paraId="27802500" w14:textId="77777777" w:rsidR="00000000" w:rsidRDefault="00737B0C">
      <w:pPr>
        <w:pStyle w:val="a"/>
        <w:rPr>
          <w:rtl/>
        </w:rPr>
      </w:pPr>
    </w:p>
    <w:p w14:paraId="7A18309C" w14:textId="77777777" w:rsidR="00000000" w:rsidRDefault="00737B0C">
      <w:pPr>
        <w:pStyle w:val="a"/>
        <w:rPr>
          <w:rFonts w:hint="cs"/>
          <w:rtl/>
        </w:rPr>
      </w:pPr>
      <w:r>
        <w:rPr>
          <w:rFonts w:hint="cs"/>
          <w:rtl/>
        </w:rPr>
        <w:t xml:space="preserve">תודה לחבר הכנסת יוסי שריד. חברת הכנסת אורית נוקד </w:t>
      </w:r>
      <w:r>
        <w:rPr>
          <w:rtl/>
        </w:rPr>
        <w:t>–</w:t>
      </w:r>
      <w:r>
        <w:rPr>
          <w:rFonts w:hint="cs"/>
          <w:rtl/>
        </w:rPr>
        <w:t xml:space="preserve"> אינה נוכח</w:t>
      </w:r>
      <w:r>
        <w:rPr>
          <w:rFonts w:hint="cs"/>
          <w:rtl/>
        </w:rPr>
        <w:t xml:space="preserve">ת. חבר הכנסת מיכאל רצון, בבקשה. אחריו </w:t>
      </w:r>
      <w:r>
        <w:rPr>
          <w:rtl/>
        </w:rPr>
        <w:t>–</w:t>
      </w:r>
      <w:r>
        <w:rPr>
          <w:rFonts w:hint="cs"/>
          <w:rtl/>
        </w:rPr>
        <w:t xml:space="preserve"> חבר הכנסת מגלי והבה. </w:t>
      </w:r>
    </w:p>
    <w:p w14:paraId="0D0DD90B" w14:textId="77777777" w:rsidR="00000000" w:rsidRDefault="00737B0C">
      <w:pPr>
        <w:pStyle w:val="a"/>
        <w:rPr>
          <w:rFonts w:hint="cs"/>
          <w:rtl/>
        </w:rPr>
      </w:pPr>
    </w:p>
    <w:p w14:paraId="674C44F3" w14:textId="77777777" w:rsidR="00000000" w:rsidRDefault="00737B0C">
      <w:pPr>
        <w:pStyle w:val="Speaker"/>
        <w:rPr>
          <w:rtl/>
        </w:rPr>
      </w:pPr>
      <w:bookmarkStart w:id="87" w:name="FS000001029T30_07_2003_17_58_26"/>
      <w:bookmarkStart w:id="88" w:name="_Toc47678142"/>
      <w:bookmarkStart w:id="89" w:name="_Toc49055702"/>
      <w:bookmarkEnd w:id="87"/>
      <w:r>
        <w:rPr>
          <w:rFonts w:hint="eastAsia"/>
          <w:rtl/>
        </w:rPr>
        <w:t>מיכאל</w:t>
      </w:r>
      <w:r>
        <w:rPr>
          <w:rtl/>
        </w:rPr>
        <w:t xml:space="preserve"> רצון (הליכוד):</w:t>
      </w:r>
      <w:bookmarkEnd w:id="88"/>
      <w:bookmarkEnd w:id="89"/>
    </w:p>
    <w:p w14:paraId="73FE02D4" w14:textId="77777777" w:rsidR="00000000" w:rsidRDefault="00737B0C">
      <w:pPr>
        <w:pStyle w:val="a"/>
        <w:rPr>
          <w:rFonts w:hint="cs"/>
          <w:rtl/>
        </w:rPr>
      </w:pPr>
    </w:p>
    <w:p w14:paraId="72BF7613" w14:textId="77777777" w:rsidR="00000000" w:rsidRDefault="00737B0C">
      <w:pPr>
        <w:pStyle w:val="a"/>
        <w:rPr>
          <w:rFonts w:hint="cs"/>
          <w:rtl/>
        </w:rPr>
      </w:pPr>
      <w:r>
        <w:rPr>
          <w:rFonts w:hint="cs"/>
          <w:rtl/>
        </w:rPr>
        <w:t>אדוני היושב-ראש, חברי הכנסת, במקרה לגמרי נכנסתי ושמעתי את חבר הכנסת יוסי שריד. אני רוצה לומר לך, חבר הכנסת שריד, שזה דבר מדהים לשמוע אותך, את כל הפיתולים המילוליים שלך, שא</w:t>
      </w:r>
      <w:r>
        <w:rPr>
          <w:rFonts w:hint="cs"/>
          <w:rtl/>
        </w:rPr>
        <w:t>תה כן תומך בגדר ביטחונית אבל לא תומך בגדר הזאת, משום שיש דבר אחד שאתה רוצה וזה גדר פוליטית, גדר מדינית שתחלק את הארץ הזאת לשני חלקים כפי שאתה טוען הרבה שנים. בשביל לומר את הדברים האלה, אתה מוכן לנאץ ולדבר וללכלך, סליחה על הביטוי, את ראש הממשלה, כפי שאתה רג</w:t>
      </w:r>
      <w:r>
        <w:rPr>
          <w:rFonts w:hint="cs"/>
          <w:rtl/>
        </w:rPr>
        <w:t xml:space="preserve">יל לעשות. </w:t>
      </w:r>
    </w:p>
    <w:p w14:paraId="3621A8DF" w14:textId="77777777" w:rsidR="00000000" w:rsidRDefault="00737B0C">
      <w:pPr>
        <w:pStyle w:val="a"/>
        <w:rPr>
          <w:rFonts w:hint="cs"/>
          <w:rtl/>
        </w:rPr>
      </w:pPr>
    </w:p>
    <w:p w14:paraId="44583121" w14:textId="77777777" w:rsidR="00000000" w:rsidRDefault="00737B0C">
      <w:pPr>
        <w:pStyle w:val="a"/>
        <w:rPr>
          <w:rFonts w:hint="cs"/>
          <w:rtl/>
        </w:rPr>
      </w:pPr>
      <w:r>
        <w:rPr>
          <w:rFonts w:hint="cs"/>
          <w:rtl/>
        </w:rPr>
        <w:t xml:space="preserve">הגדר הזאת, הלוואי שלא היתה קמה, לטעמי. אני חושב שהגדר הזאת, מי שהגה את רעיון הקמתה הם אלה שנכשלו ונפלו; אלה שהסכם אוסלו טפח על פניהם והתרסק מול עיניהם והביא לנו אינתיפאדה או מתקפת טרור חסרת רחמים שהותירה מאות קורבנות בקרב היהודים ואלפי קורבנות </w:t>
      </w:r>
      <w:r>
        <w:rPr>
          <w:rFonts w:hint="cs"/>
          <w:rtl/>
        </w:rPr>
        <w:t xml:space="preserve">בקרב הפלסטינים. חיפשו איזה מקסם שווא כדי להתמודד אתו אולי בבחירות. מקסם שווא הזה היה בצורת גדר, שלא סתם קוראים לה גדר הפרדה, כי הרי היא באה להפריד. </w:t>
      </w:r>
    </w:p>
    <w:p w14:paraId="066188B9" w14:textId="77777777" w:rsidR="00000000" w:rsidRDefault="00737B0C">
      <w:pPr>
        <w:pStyle w:val="a"/>
        <w:rPr>
          <w:rFonts w:hint="cs"/>
          <w:rtl/>
        </w:rPr>
      </w:pPr>
    </w:p>
    <w:p w14:paraId="66C6CA7E" w14:textId="77777777" w:rsidR="00000000" w:rsidRDefault="00737B0C">
      <w:pPr>
        <w:pStyle w:val="a"/>
        <w:rPr>
          <w:rFonts w:hint="cs"/>
          <w:rtl/>
        </w:rPr>
      </w:pPr>
      <w:r>
        <w:rPr>
          <w:rFonts w:hint="cs"/>
          <w:rtl/>
        </w:rPr>
        <w:t>אילו היתה הגדר הזאת רק גדר ביטחונית, נדמה לי שלא היה ויכוח כאן. כי מי היה קובע מה זה גדר ביטחונית? אלה שמו</w:t>
      </w:r>
      <w:r>
        <w:rPr>
          <w:rFonts w:hint="cs"/>
          <w:rtl/>
        </w:rPr>
        <w:t xml:space="preserve">פקדים על ביטחון ישראל. אבל הגדר הזאת נכנסת לוויכוח הזה משום שכל צד רואה בה את הפתרון המדיני שלו. </w:t>
      </w:r>
    </w:p>
    <w:p w14:paraId="735320D5" w14:textId="77777777" w:rsidR="00000000" w:rsidRDefault="00737B0C">
      <w:pPr>
        <w:pStyle w:val="a"/>
        <w:rPr>
          <w:rFonts w:hint="cs"/>
          <w:rtl/>
        </w:rPr>
      </w:pPr>
    </w:p>
    <w:p w14:paraId="571F7C25" w14:textId="77777777" w:rsidR="00000000" w:rsidRDefault="00737B0C">
      <w:pPr>
        <w:pStyle w:val="a"/>
        <w:ind w:firstLine="720"/>
        <w:rPr>
          <w:rFonts w:hint="cs"/>
          <w:rtl/>
        </w:rPr>
      </w:pPr>
      <w:r>
        <w:rPr>
          <w:rFonts w:hint="cs"/>
          <w:rtl/>
        </w:rPr>
        <w:t xml:space="preserve">לכן אני חושב שהגדר הזאת היא גדר רעה, משום שאם אנחנו רוצים לפתור את בעיית הביטחון שלנו, כל אשר צריכה ממשלת ישראל לעשות הוא לקבל החלטה שהיא מכריעה את הטרור גם </w:t>
      </w:r>
      <w:r>
        <w:rPr>
          <w:rFonts w:hint="cs"/>
          <w:rtl/>
        </w:rPr>
        <w:t>במחיר קשה, והמחיר הוא בלי ספק קשה. אני מקווה שאני טועה ולא נגיע ליום שנצטרך לקבל את ההכרעה שבה המלחמה הזאת תהיה עקובה מדם, משום שרק הדרך שבה מדינת ישראל מנצחת מביאה את הפלסטינים להכרה מוחלטת בקיומו של עם ישראל בארץ-ישראל. רק אז אולי ייכון פה שלום.</w:t>
      </w:r>
    </w:p>
    <w:p w14:paraId="6DEA7F84" w14:textId="77777777" w:rsidR="00000000" w:rsidRDefault="00737B0C">
      <w:pPr>
        <w:pStyle w:val="a"/>
        <w:rPr>
          <w:rFonts w:hint="cs"/>
          <w:rtl/>
        </w:rPr>
      </w:pPr>
    </w:p>
    <w:p w14:paraId="582AD041" w14:textId="77777777" w:rsidR="00000000" w:rsidRDefault="00737B0C">
      <w:pPr>
        <w:pStyle w:val="a"/>
        <w:rPr>
          <w:rFonts w:hint="cs"/>
          <w:rtl/>
        </w:rPr>
      </w:pPr>
      <w:r>
        <w:rPr>
          <w:rFonts w:hint="cs"/>
          <w:rtl/>
        </w:rPr>
        <w:t>לכן, כא</w:t>
      </w:r>
      <w:r>
        <w:rPr>
          <w:rFonts w:hint="cs"/>
          <w:rtl/>
        </w:rPr>
        <w:t>שר תוקפים אותנו הפלסטינים על הקמת הגדר ומנסים לקבל סיוע מארצות-הברית של אמריקה, אנחנו צריכים לשאול את עצמנו אם הגדר הזאת - - -</w:t>
      </w:r>
    </w:p>
    <w:p w14:paraId="7D843DA1" w14:textId="77777777" w:rsidR="00000000" w:rsidRDefault="00737B0C">
      <w:pPr>
        <w:pStyle w:val="a"/>
        <w:rPr>
          <w:rFonts w:hint="cs"/>
          <w:rtl/>
        </w:rPr>
      </w:pPr>
    </w:p>
    <w:p w14:paraId="553D3888" w14:textId="77777777" w:rsidR="00000000" w:rsidRDefault="00737B0C">
      <w:pPr>
        <w:pStyle w:val="ad"/>
        <w:rPr>
          <w:rtl/>
        </w:rPr>
      </w:pPr>
      <w:r>
        <w:rPr>
          <w:rtl/>
        </w:rPr>
        <w:t>היו"ר ראובן ריבלין:</w:t>
      </w:r>
    </w:p>
    <w:p w14:paraId="28AE9ABD" w14:textId="77777777" w:rsidR="00000000" w:rsidRDefault="00737B0C">
      <w:pPr>
        <w:pStyle w:val="a"/>
        <w:rPr>
          <w:rtl/>
        </w:rPr>
      </w:pPr>
    </w:p>
    <w:p w14:paraId="4D731CA0" w14:textId="77777777" w:rsidR="00000000" w:rsidRDefault="00737B0C">
      <w:pPr>
        <w:pStyle w:val="a"/>
        <w:rPr>
          <w:rFonts w:hint="cs"/>
          <w:rtl/>
        </w:rPr>
      </w:pPr>
      <w:r>
        <w:rPr>
          <w:rFonts w:hint="cs"/>
          <w:rtl/>
        </w:rPr>
        <w:t>לא, לא, אין לנו זמן לענות על השאלה, כי אדוני סיים את הזמן. אדוני צריך לסכם את דבריו במשפט אחד.</w:t>
      </w:r>
    </w:p>
    <w:p w14:paraId="541E0967" w14:textId="77777777" w:rsidR="00000000" w:rsidRDefault="00737B0C">
      <w:pPr>
        <w:pStyle w:val="a"/>
        <w:rPr>
          <w:rFonts w:hint="cs"/>
          <w:rtl/>
        </w:rPr>
      </w:pPr>
    </w:p>
    <w:p w14:paraId="1F5BA81C" w14:textId="77777777" w:rsidR="00000000" w:rsidRDefault="00737B0C">
      <w:pPr>
        <w:pStyle w:val="SpeakerCon"/>
        <w:rPr>
          <w:rtl/>
        </w:rPr>
      </w:pPr>
      <w:bookmarkStart w:id="90" w:name="FS000001029T30_07_2003_18_08_48C"/>
      <w:bookmarkEnd w:id="90"/>
      <w:r>
        <w:rPr>
          <w:rtl/>
        </w:rPr>
        <w:t xml:space="preserve">מיכאל רצון </w:t>
      </w:r>
      <w:r>
        <w:rPr>
          <w:rtl/>
        </w:rPr>
        <w:t>(הליכוד):</w:t>
      </w:r>
    </w:p>
    <w:p w14:paraId="1A4CFF09" w14:textId="77777777" w:rsidR="00000000" w:rsidRDefault="00737B0C">
      <w:pPr>
        <w:pStyle w:val="a"/>
        <w:rPr>
          <w:rtl/>
        </w:rPr>
      </w:pPr>
    </w:p>
    <w:p w14:paraId="16E0ACFA" w14:textId="77777777" w:rsidR="00000000" w:rsidRDefault="00737B0C">
      <w:pPr>
        <w:pStyle w:val="a"/>
        <w:rPr>
          <w:rFonts w:hint="cs"/>
          <w:rtl/>
        </w:rPr>
      </w:pPr>
      <w:r>
        <w:rPr>
          <w:rFonts w:hint="cs"/>
          <w:rtl/>
        </w:rPr>
        <w:t>לכן, חברים, אם הגדר הזאת היא גדר ביטחונית, ייתנו לאנשי הביטחון לקבוע היכן הגדר. אם הגדר היא גדר מדינית, חבל על הוויכוח. אני חושב שצריך להסיר אותה, חבר הכנסת שריד וחבר הכנסת רמון, משום שהיא תשמש כאנדרטה לכישלונכם החמור בהסכם אוסלו.</w:t>
      </w:r>
    </w:p>
    <w:p w14:paraId="4458A8D8" w14:textId="77777777" w:rsidR="00000000" w:rsidRDefault="00737B0C">
      <w:pPr>
        <w:pStyle w:val="a"/>
        <w:rPr>
          <w:rFonts w:hint="cs"/>
          <w:rtl/>
        </w:rPr>
      </w:pPr>
    </w:p>
    <w:p w14:paraId="18523EE3" w14:textId="77777777" w:rsidR="00000000" w:rsidRDefault="00737B0C">
      <w:pPr>
        <w:pStyle w:val="ad"/>
        <w:rPr>
          <w:rtl/>
        </w:rPr>
      </w:pPr>
      <w:r>
        <w:rPr>
          <w:rtl/>
        </w:rPr>
        <w:t>היו"ר ראובן ר</w:t>
      </w:r>
      <w:r>
        <w:rPr>
          <w:rtl/>
        </w:rPr>
        <w:t>יבלין:</w:t>
      </w:r>
    </w:p>
    <w:p w14:paraId="26434AD5" w14:textId="77777777" w:rsidR="00000000" w:rsidRDefault="00737B0C">
      <w:pPr>
        <w:pStyle w:val="a"/>
        <w:rPr>
          <w:rtl/>
        </w:rPr>
      </w:pPr>
    </w:p>
    <w:p w14:paraId="7E9A81FA" w14:textId="77777777" w:rsidR="00000000" w:rsidRDefault="00737B0C">
      <w:pPr>
        <w:pStyle w:val="a"/>
        <w:rPr>
          <w:rFonts w:hint="cs"/>
          <w:rtl/>
        </w:rPr>
      </w:pPr>
      <w:r>
        <w:rPr>
          <w:rFonts w:hint="cs"/>
          <w:rtl/>
        </w:rPr>
        <w:t xml:space="preserve">תודה לחבר הכנסת מיכאל רצון. חבר הכנסת מגלי והבה. אחריו </w:t>
      </w:r>
      <w:r>
        <w:rPr>
          <w:rtl/>
        </w:rPr>
        <w:t>–</w:t>
      </w:r>
      <w:r>
        <w:rPr>
          <w:rFonts w:hint="cs"/>
          <w:rtl/>
        </w:rPr>
        <w:t xml:space="preserve"> חבר הכנסת אילן שלגי. אם הוא לא יהיה נוכח </w:t>
      </w:r>
      <w:r>
        <w:rPr>
          <w:rtl/>
        </w:rPr>
        <w:t>–</w:t>
      </w:r>
      <w:r>
        <w:rPr>
          <w:rFonts w:hint="cs"/>
          <w:rtl/>
        </w:rPr>
        <w:t xml:space="preserve"> חבר הכנסת זחאלקה.</w:t>
      </w:r>
    </w:p>
    <w:p w14:paraId="0879414B" w14:textId="77777777" w:rsidR="00000000" w:rsidRDefault="00737B0C">
      <w:pPr>
        <w:pStyle w:val="a"/>
        <w:rPr>
          <w:rFonts w:hint="cs"/>
          <w:rtl/>
        </w:rPr>
      </w:pPr>
    </w:p>
    <w:p w14:paraId="2ECA9C42" w14:textId="77777777" w:rsidR="00000000" w:rsidRDefault="00737B0C">
      <w:pPr>
        <w:pStyle w:val="ac"/>
        <w:rPr>
          <w:rtl/>
        </w:rPr>
      </w:pPr>
      <w:r>
        <w:rPr>
          <w:rFonts w:hint="eastAsia"/>
          <w:rtl/>
        </w:rPr>
        <w:t>חיים</w:t>
      </w:r>
      <w:r>
        <w:rPr>
          <w:rtl/>
        </w:rPr>
        <w:t xml:space="preserve"> רמון (העבודה-מימד):</w:t>
      </w:r>
    </w:p>
    <w:p w14:paraId="2DD96ACB" w14:textId="77777777" w:rsidR="00000000" w:rsidRDefault="00737B0C">
      <w:pPr>
        <w:pStyle w:val="a"/>
        <w:rPr>
          <w:rFonts w:hint="cs"/>
          <w:rtl/>
        </w:rPr>
      </w:pPr>
    </w:p>
    <w:p w14:paraId="08E2A6EC" w14:textId="77777777" w:rsidR="00000000" w:rsidRDefault="00737B0C">
      <w:pPr>
        <w:pStyle w:val="a"/>
        <w:rPr>
          <w:rFonts w:hint="cs"/>
          <w:rtl/>
        </w:rPr>
      </w:pPr>
      <w:r>
        <w:rPr>
          <w:rFonts w:hint="cs"/>
          <w:rtl/>
        </w:rPr>
        <w:t xml:space="preserve">אני רוצה להגיד לך, שאנשי הביטחון אמרו: תעשו על "הקו הירוק". </w:t>
      </w:r>
    </w:p>
    <w:p w14:paraId="7A2A4F8C" w14:textId="77777777" w:rsidR="00000000" w:rsidRDefault="00737B0C">
      <w:pPr>
        <w:pStyle w:val="a"/>
        <w:rPr>
          <w:rFonts w:hint="cs"/>
          <w:rtl/>
        </w:rPr>
      </w:pPr>
    </w:p>
    <w:p w14:paraId="443AA751" w14:textId="77777777" w:rsidR="00000000" w:rsidRDefault="00737B0C">
      <w:pPr>
        <w:pStyle w:val="ad"/>
        <w:rPr>
          <w:rtl/>
        </w:rPr>
      </w:pPr>
      <w:r>
        <w:rPr>
          <w:rFonts w:hint="eastAsia"/>
          <w:rtl/>
        </w:rPr>
        <w:t>היו</w:t>
      </w:r>
      <w:r>
        <w:rPr>
          <w:rtl/>
        </w:rPr>
        <w:t>"ר ראובן ריבלין:</w:t>
      </w:r>
    </w:p>
    <w:p w14:paraId="1931B934" w14:textId="77777777" w:rsidR="00000000" w:rsidRDefault="00737B0C">
      <w:pPr>
        <w:pStyle w:val="a"/>
        <w:rPr>
          <w:rFonts w:hint="cs"/>
          <w:rtl/>
        </w:rPr>
      </w:pPr>
    </w:p>
    <w:p w14:paraId="239AAD26" w14:textId="77777777" w:rsidR="00000000" w:rsidRDefault="00737B0C">
      <w:pPr>
        <w:pStyle w:val="a"/>
        <w:rPr>
          <w:rFonts w:hint="cs"/>
          <w:rtl/>
        </w:rPr>
      </w:pPr>
      <w:r>
        <w:rPr>
          <w:rFonts w:hint="cs"/>
          <w:rtl/>
        </w:rPr>
        <w:t xml:space="preserve">חבר הכנסת רמון, אני </w:t>
      </w:r>
      <w:r>
        <w:rPr>
          <w:rFonts w:hint="cs"/>
          <w:rtl/>
        </w:rPr>
        <w:t xml:space="preserve">מאוד מודה לאדוני. </w:t>
      </w:r>
    </w:p>
    <w:p w14:paraId="7FF1598D" w14:textId="77777777" w:rsidR="00000000" w:rsidRDefault="00737B0C">
      <w:pPr>
        <w:pStyle w:val="a"/>
        <w:rPr>
          <w:rFonts w:hint="cs"/>
          <w:rtl/>
        </w:rPr>
      </w:pPr>
    </w:p>
    <w:p w14:paraId="690572C0" w14:textId="77777777" w:rsidR="00000000" w:rsidRDefault="00737B0C">
      <w:pPr>
        <w:pStyle w:val="ac"/>
        <w:rPr>
          <w:rtl/>
        </w:rPr>
      </w:pPr>
      <w:r>
        <w:rPr>
          <w:rFonts w:hint="eastAsia"/>
          <w:rtl/>
        </w:rPr>
        <w:t>השר</w:t>
      </w:r>
      <w:r>
        <w:rPr>
          <w:rtl/>
        </w:rPr>
        <w:t xml:space="preserve"> גדעון עזרא:</w:t>
      </w:r>
    </w:p>
    <w:p w14:paraId="11102BC2" w14:textId="77777777" w:rsidR="00000000" w:rsidRDefault="00737B0C">
      <w:pPr>
        <w:pStyle w:val="a"/>
        <w:rPr>
          <w:rFonts w:hint="cs"/>
          <w:rtl/>
        </w:rPr>
      </w:pPr>
    </w:p>
    <w:p w14:paraId="346B7C8E" w14:textId="77777777" w:rsidR="00000000" w:rsidRDefault="00737B0C">
      <w:pPr>
        <w:pStyle w:val="a"/>
        <w:rPr>
          <w:rFonts w:hint="cs"/>
          <w:rtl/>
        </w:rPr>
      </w:pPr>
      <w:r>
        <w:rPr>
          <w:rFonts w:hint="cs"/>
          <w:rtl/>
        </w:rPr>
        <w:t>- - -</w:t>
      </w:r>
    </w:p>
    <w:p w14:paraId="1A962D94" w14:textId="77777777" w:rsidR="00000000" w:rsidRDefault="00737B0C">
      <w:pPr>
        <w:pStyle w:val="a"/>
        <w:rPr>
          <w:rFonts w:hint="cs"/>
          <w:rtl/>
        </w:rPr>
      </w:pPr>
    </w:p>
    <w:p w14:paraId="0E5F4004" w14:textId="77777777" w:rsidR="00000000" w:rsidRDefault="00737B0C">
      <w:pPr>
        <w:pStyle w:val="ac"/>
        <w:rPr>
          <w:rtl/>
        </w:rPr>
      </w:pPr>
      <w:r>
        <w:rPr>
          <w:rFonts w:hint="eastAsia"/>
          <w:rtl/>
        </w:rPr>
        <w:t>חיים</w:t>
      </w:r>
      <w:r>
        <w:rPr>
          <w:rtl/>
        </w:rPr>
        <w:t xml:space="preserve"> רמון (העבודה-מימד):</w:t>
      </w:r>
    </w:p>
    <w:p w14:paraId="7727843C" w14:textId="77777777" w:rsidR="00000000" w:rsidRDefault="00737B0C">
      <w:pPr>
        <w:pStyle w:val="a"/>
        <w:rPr>
          <w:rFonts w:hint="cs"/>
          <w:rtl/>
        </w:rPr>
      </w:pPr>
    </w:p>
    <w:p w14:paraId="4208E723" w14:textId="77777777" w:rsidR="00000000" w:rsidRDefault="00737B0C">
      <w:pPr>
        <w:pStyle w:val="a"/>
        <w:rPr>
          <w:rFonts w:hint="cs"/>
          <w:rtl/>
        </w:rPr>
      </w:pPr>
      <w:r>
        <w:rPr>
          <w:rFonts w:hint="cs"/>
          <w:rtl/>
        </w:rPr>
        <w:t>פחות או יותר על "הקו הירוק".</w:t>
      </w:r>
    </w:p>
    <w:p w14:paraId="6A97EE92" w14:textId="77777777" w:rsidR="00000000" w:rsidRDefault="00737B0C">
      <w:pPr>
        <w:pStyle w:val="a"/>
        <w:rPr>
          <w:rFonts w:hint="cs"/>
          <w:rtl/>
        </w:rPr>
      </w:pPr>
    </w:p>
    <w:p w14:paraId="61A85478" w14:textId="77777777" w:rsidR="00000000" w:rsidRDefault="00737B0C">
      <w:pPr>
        <w:pStyle w:val="ad"/>
        <w:rPr>
          <w:rtl/>
        </w:rPr>
      </w:pPr>
      <w:r>
        <w:rPr>
          <w:rFonts w:hint="eastAsia"/>
          <w:rtl/>
        </w:rPr>
        <w:t>היו</w:t>
      </w:r>
      <w:r>
        <w:rPr>
          <w:rtl/>
        </w:rPr>
        <w:t>"ר ראובן ריבלין:</w:t>
      </w:r>
    </w:p>
    <w:p w14:paraId="11BD5BFC" w14:textId="77777777" w:rsidR="00000000" w:rsidRDefault="00737B0C">
      <w:pPr>
        <w:pStyle w:val="a"/>
        <w:rPr>
          <w:rFonts w:hint="cs"/>
          <w:rtl/>
        </w:rPr>
      </w:pPr>
    </w:p>
    <w:p w14:paraId="287E849A" w14:textId="77777777" w:rsidR="00000000" w:rsidRDefault="00737B0C">
      <w:pPr>
        <w:pStyle w:val="a"/>
        <w:rPr>
          <w:rFonts w:hint="cs"/>
          <w:rtl/>
        </w:rPr>
      </w:pPr>
      <w:r>
        <w:rPr>
          <w:rFonts w:hint="cs"/>
          <w:rtl/>
        </w:rPr>
        <w:t xml:space="preserve">השר עזרא, אדוני יכול להתערב בדיון בכל שעה, בכל רגע שהוא רוצה. </w:t>
      </w:r>
    </w:p>
    <w:p w14:paraId="18B1C850" w14:textId="77777777" w:rsidR="00000000" w:rsidRDefault="00737B0C">
      <w:pPr>
        <w:pStyle w:val="a"/>
        <w:rPr>
          <w:rFonts w:hint="cs"/>
          <w:rtl/>
        </w:rPr>
      </w:pPr>
    </w:p>
    <w:p w14:paraId="775E59A9" w14:textId="77777777" w:rsidR="00000000" w:rsidRDefault="00737B0C">
      <w:pPr>
        <w:pStyle w:val="ac"/>
        <w:rPr>
          <w:rtl/>
        </w:rPr>
      </w:pPr>
      <w:r>
        <w:rPr>
          <w:rFonts w:hint="eastAsia"/>
          <w:rtl/>
        </w:rPr>
        <w:t>אברהם</w:t>
      </w:r>
      <w:r>
        <w:rPr>
          <w:rtl/>
        </w:rPr>
        <w:t xml:space="preserve"> בורג (העבודה-מימד):</w:t>
      </w:r>
    </w:p>
    <w:p w14:paraId="79A295DD" w14:textId="77777777" w:rsidR="00000000" w:rsidRDefault="00737B0C">
      <w:pPr>
        <w:pStyle w:val="a"/>
        <w:rPr>
          <w:rFonts w:hint="cs"/>
          <w:rtl/>
        </w:rPr>
      </w:pPr>
    </w:p>
    <w:p w14:paraId="6D5C27A8" w14:textId="77777777" w:rsidR="00000000" w:rsidRDefault="00737B0C">
      <w:pPr>
        <w:pStyle w:val="a"/>
        <w:rPr>
          <w:rFonts w:hint="cs"/>
          <w:rtl/>
        </w:rPr>
      </w:pPr>
      <w:r>
        <w:rPr>
          <w:rFonts w:hint="cs"/>
          <w:rtl/>
        </w:rPr>
        <w:t>גם חיים רמון.</w:t>
      </w:r>
    </w:p>
    <w:p w14:paraId="036A5949" w14:textId="77777777" w:rsidR="00000000" w:rsidRDefault="00737B0C">
      <w:pPr>
        <w:pStyle w:val="a"/>
        <w:rPr>
          <w:rFonts w:hint="cs"/>
          <w:rtl/>
        </w:rPr>
      </w:pPr>
    </w:p>
    <w:p w14:paraId="21F005BC" w14:textId="77777777" w:rsidR="00000000" w:rsidRDefault="00737B0C">
      <w:pPr>
        <w:pStyle w:val="ad"/>
        <w:rPr>
          <w:rtl/>
        </w:rPr>
      </w:pPr>
      <w:r>
        <w:rPr>
          <w:rFonts w:hint="eastAsia"/>
          <w:rtl/>
        </w:rPr>
        <w:t>היו</w:t>
      </w:r>
      <w:r>
        <w:rPr>
          <w:rtl/>
        </w:rPr>
        <w:t>"ר ראובן ריבלין:</w:t>
      </w:r>
    </w:p>
    <w:p w14:paraId="1018CA54" w14:textId="77777777" w:rsidR="00000000" w:rsidRDefault="00737B0C">
      <w:pPr>
        <w:pStyle w:val="a"/>
        <w:rPr>
          <w:rFonts w:hint="cs"/>
          <w:rtl/>
        </w:rPr>
      </w:pPr>
    </w:p>
    <w:p w14:paraId="2216A181" w14:textId="77777777" w:rsidR="00000000" w:rsidRDefault="00737B0C">
      <w:pPr>
        <w:pStyle w:val="a"/>
        <w:rPr>
          <w:rFonts w:hint="cs"/>
          <w:rtl/>
        </w:rPr>
      </w:pPr>
      <w:r>
        <w:rPr>
          <w:rFonts w:hint="cs"/>
          <w:rtl/>
        </w:rPr>
        <w:t>חיים רמו</w:t>
      </w:r>
      <w:r>
        <w:rPr>
          <w:rFonts w:hint="cs"/>
          <w:rtl/>
        </w:rPr>
        <w:t xml:space="preserve">ן יכול היה פעם ויכול להיות שיוכל עוד פעם, אבל עכשיו לא, לא בזמן הזה. </w:t>
      </w:r>
    </w:p>
    <w:p w14:paraId="593E930D" w14:textId="77777777" w:rsidR="00000000" w:rsidRDefault="00737B0C">
      <w:pPr>
        <w:pStyle w:val="a"/>
        <w:rPr>
          <w:rFonts w:hint="cs"/>
          <w:rtl/>
        </w:rPr>
      </w:pPr>
    </w:p>
    <w:p w14:paraId="509C349C" w14:textId="77777777" w:rsidR="00000000" w:rsidRDefault="00737B0C">
      <w:pPr>
        <w:pStyle w:val="ac"/>
        <w:rPr>
          <w:rtl/>
        </w:rPr>
      </w:pPr>
      <w:r>
        <w:rPr>
          <w:rFonts w:hint="eastAsia"/>
          <w:rtl/>
        </w:rPr>
        <w:t>חיים</w:t>
      </w:r>
      <w:r>
        <w:rPr>
          <w:rtl/>
        </w:rPr>
        <w:t xml:space="preserve"> רמון (העבודה-מימד):</w:t>
      </w:r>
    </w:p>
    <w:p w14:paraId="139B2B2D" w14:textId="77777777" w:rsidR="00000000" w:rsidRDefault="00737B0C">
      <w:pPr>
        <w:pStyle w:val="a"/>
        <w:rPr>
          <w:rFonts w:hint="cs"/>
          <w:rtl/>
        </w:rPr>
      </w:pPr>
    </w:p>
    <w:p w14:paraId="42D42368" w14:textId="77777777" w:rsidR="00000000" w:rsidRDefault="00737B0C">
      <w:pPr>
        <w:pStyle w:val="a"/>
        <w:rPr>
          <w:rFonts w:hint="cs"/>
          <w:rtl/>
        </w:rPr>
      </w:pPr>
      <w:r>
        <w:rPr>
          <w:rFonts w:hint="cs"/>
          <w:rtl/>
        </w:rPr>
        <w:t>אולי בסוף, בסיכום הדיון.</w:t>
      </w:r>
    </w:p>
    <w:p w14:paraId="5F5F2040" w14:textId="77777777" w:rsidR="00000000" w:rsidRDefault="00737B0C">
      <w:pPr>
        <w:pStyle w:val="a"/>
        <w:rPr>
          <w:rFonts w:hint="cs"/>
          <w:rtl/>
        </w:rPr>
      </w:pPr>
    </w:p>
    <w:p w14:paraId="5F651E6D" w14:textId="77777777" w:rsidR="00000000" w:rsidRDefault="00737B0C">
      <w:pPr>
        <w:pStyle w:val="ad"/>
        <w:rPr>
          <w:rtl/>
        </w:rPr>
      </w:pPr>
      <w:r>
        <w:rPr>
          <w:rFonts w:hint="eastAsia"/>
          <w:rtl/>
        </w:rPr>
        <w:t>היו</w:t>
      </w:r>
      <w:r>
        <w:rPr>
          <w:rtl/>
        </w:rPr>
        <w:t>"ר ראובן ריבלין:</w:t>
      </w:r>
    </w:p>
    <w:p w14:paraId="454D1A02" w14:textId="77777777" w:rsidR="00000000" w:rsidRDefault="00737B0C">
      <w:pPr>
        <w:pStyle w:val="a"/>
        <w:rPr>
          <w:rFonts w:hint="cs"/>
          <w:rtl/>
        </w:rPr>
      </w:pPr>
    </w:p>
    <w:p w14:paraId="39EB9379" w14:textId="77777777" w:rsidR="00000000" w:rsidRDefault="00737B0C">
      <w:pPr>
        <w:pStyle w:val="a"/>
        <w:rPr>
          <w:rFonts w:hint="cs"/>
          <w:rtl/>
        </w:rPr>
      </w:pPr>
      <w:r>
        <w:rPr>
          <w:rFonts w:hint="cs"/>
          <w:rtl/>
        </w:rPr>
        <w:t>הסוף יהיה טוב, אין כל ספק.</w:t>
      </w:r>
    </w:p>
    <w:p w14:paraId="1D854D25" w14:textId="77777777" w:rsidR="00000000" w:rsidRDefault="00737B0C">
      <w:pPr>
        <w:pStyle w:val="a"/>
        <w:rPr>
          <w:rFonts w:hint="cs"/>
          <w:rtl/>
        </w:rPr>
      </w:pPr>
    </w:p>
    <w:p w14:paraId="1DED4329" w14:textId="77777777" w:rsidR="00000000" w:rsidRDefault="00737B0C">
      <w:pPr>
        <w:pStyle w:val="ac"/>
        <w:rPr>
          <w:rtl/>
        </w:rPr>
      </w:pPr>
      <w:r>
        <w:rPr>
          <w:rFonts w:hint="eastAsia"/>
          <w:rtl/>
        </w:rPr>
        <w:t>אברהם</w:t>
      </w:r>
      <w:r>
        <w:rPr>
          <w:rtl/>
        </w:rPr>
        <w:t xml:space="preserve"> בורג (העבודה-מימד):</w:t>
      </w:r>
    </w:p>
    <w:p w14:paraId="323630A5" w14:textId="77777777" w:rsidR="00000000" w:rsidRDefault="00737B0C">
      <w:pPr>
        <w:pStyle w:val="a"/>
        <w:rPr>
          <w:rFonts w:hint="cs"/>
          <w:rtl/>
        </w:rPr>
      </w:pPr>
    </w:p>
    <w:p w14:paraId="63F4FEFC" w14:textId="77777777" w:rsidR="00000000" w:rsidRDefault="00737B0C">
      <w:pPr>
        <w:pStyle w:val="a"/>
        <w:rPr>
          <w:rFonts w:hint="cs"/>
          <w:rtl/>
        </w:rPr>
      </w:pPr>
      <w:r>
        <w:rPr>
          <w:rFonts w:hint="cs"/>
          <w:rtl/>
        </w:rPr>
        <w:t xml:space="preserve">אדוני היושב-ראש, מכיוון שאני הולך להעליב אותו ממש, תרשום </w:t>
      </w:r>
      <w:r>
        <w:rPr>
          <w:rFonts w:hint="cs"/>
          <w:rtl/>
        </w:rPr>
        <w:t>אותו להודעה אישית בסוף הדיון.</w:t>
      </w:r>
    </w:p>
    <w:p w14:paraId="48E6E99B" w14:textId="77777777" w:rsidR="00000000" w:rsidRDefault="00737B0C">
      <w:pPr>
        <w:pStyle w:val="a"/>
        <w:rPr>
          <w:rFonts w:hint="cs"/>
          <w:rtl/>
        </w:rPr>
      </w:pPr>
    </w:p>
    <w:p w14:paraId="5D9CB3E7" w14:textId="77777777" w:rsidR="00000000" w:rsidRDefault="00737B0C">
      <w:pPr>
        <w:pStyle w:val="ad"/>
        <w:rPr>
          <w:rtl/>
        </w:rPr>
      </w:pPr>
      <w:r>
        <w:rPr>
          <w:rFonts w:hint="eastAsia"/>
          <w:rtl/>
        </w:rPr>
        <w:t>היו</w:t>
      </w:r>
      <w:r>
        <w:rPr>
          <w:rtl/>
        </w:rPr>
        <w:t>"ר ראובן ריבלין:</w:t>
      </w:r>
    </w:p>
    <w:p w14:paraId="5FAE8187" w14:textId="77777777" w:rsidR="00000000" w:rsidRDefault="00737B0C">
      <w:pPr>
        <w:pStyle w:val="a"/>
        <w:rPr>
          <w:rFonts w:hint="cs"/>
          <w:rtl/>
        </w:rPr>
      </w:pPr>
    </w:p>
    <w:p w14:paraId="44AC055D" w14:textId="77777777" w:rsidR="00000000" w:rsidRDefault="00737B0C">
      <w:pPr>
        <w:pStyle w:val="a"/>
        <w:rPr>
          <w:rFonts w:hint="cs"/>
          <w:rtl/>
        </w:rPr>
      </w:pPr>
      <w:r>
        <w:rPr>
          <w:rFonts w:hint="cs"/>
          <w:rtl/>
        </w:rPr>
        <w:t>תודה רבה לחבר הכנסת בורג, משום שתהיה הזדמנות לומר לו קודם לכן, כדי שהוא יוכל להירשם. חבר הכנסת מגלי והבה, בבקשה.</w:t>
      </w:r>
    </w:p>
    <w:p w14:paraId="16569B27" w14:textId="77777777" w:rsidR="00000000" w:rsidRDefault="00737B0C">
      <w:pPr>
        <w:pStyle w:val="a"/>
        <w:rPr>
          <w:rFonts w:hint="cs"/>
          <w:rtl/>
        </w:rPr>
      </w:pPr>
    </w:p>
    <w:p w14:paraId="138ADCE5" w14:textId="77777777" w:rsidR="00000000" w:rsidRDefault="00737B0C">
      <w:pPr>
        <w:pStyle w:val="Speaker"/>
        <w:rPr>
          <w:rtl/>
        </w:rPr>
      </w:pPr>
      <w:bookmarkStart w:id="91" w:name="FS000001030T30_07_2003_17_34_48"/>
      <w:bookmarkStart w:id="92" w:name="_Toc47678143"/>
      <w:bookmarkStart w:id="93" w:name="_Toc49055703"/>
      <w:bookmarkEnd w:id="91"/>
      <w:r>
        <w:rPr>
          <w:rFonts w:hint="eastAsia"/>
          <w:rtl/>
        </w:rPr>
        <w:t>מגלי</w:t>
      </w:r>
      <w:r>
        <w:rPr>
          <w:rtl/>
        </w:rPr>
        <w:t xml:space="preserve"> והבה (הליכוד):</w:t>
      </w:r>
      <w:bookmarkEnd w:id="92"/>
      <w:bookmarkEnd w:id="93"/>
    </w:p>
    <w:p w14:paraId="5148F9BC" w14:textId="77777777" w:rsidR="00000000" w:rsidRDefault="00737B0C">
      <w:pPr>
        <w:pStyle w:val="a"/>
        <w:rPr>
          <w:rFonts w:hint="cs"/>
          <w:rtl/>
        </w:rPr>
      </w:pPr>
    </w:p>
    <w:p w14:paraId="77A17224" w14:textId="77777777" w:rsidR="00000000" w:rsidRDefault="00737B0C">
      <w:pPr>
        <w:pStyle w:val="a"/>
        <w:rPr>
          <w:rFonts w:hint="cs"/>
          <w:rtl/>
        </w:rPr>
      </w:pPr>
      <w:r>
        <w:rPr>
          <w:rFonts w:hint="cs"/>
          <w:rtl/>
        </w:rPr>
        <w:t>אדוני היושב-ראש, חברי הכנסת, כאשר באים לבחון את הוויכוח סביב סוגיית ג</w:t>
      </w:r>
      <w:r>
        <w:rPr>
          <w:rFonts w:hint="cs"/>
          <w:rtl/>
        </w:rPr>
        <w:t>דר ההפרדה, מתגלה לעינינו מחזה אבסורד, שבו דווקא אלו שהיו צריכים להיות בעד הגדר מתנגדים לה, ולהיפך.</w:t>
      </w:r>
    </w:p>
    <w:p w14:paraId="07A4CEE9" w14:textId="77777777" w:rsidR="00000000" w:rsidRDefault="00737B0C">
      <w:pPr>
        <w:pStyle w:val="a"/>
        <w:rPr>
          <w:rFonts w:hint="cs"/>
          <w:rtl/>
        </w:rPr>
      </w:pPr>
    </w:p>
    <w:p w14:paraId="58A26FA0" w14:textId="77777777" w:rsidR="00000000" w:rsidRDefault="00737B0C">
      <w:pPr>
        <w:pStyle w:val="a"/>
        <w:rPr>
          <w:rFonts w:hint="cs"/>
          <w:rtl/>
        </w:rPr>
      </w:pPr>
      <w:r>
        <w:rPr>
          <w:rFonts w:hint="cs"/>
          <w:rtl/>
        </w:rPr>
        <w:t>כפי שזכור לכולם, רעיון גדר ההפרדה נולד כפתרון ביטחוני למכת הטרור ששטפה את המדינה. דווקא אז חוגים בימין הם שחששו מההשלכות המדיניות שעלולות להיות להקמתה של הג</w:t>
      </w:r>
      <w:r>
        <w:rPr>
          <w:rFonts w:hint="cs"/>
          <w:rtl/>
        </w:rPr>
        <w:t>דר. והנה, לאחר שהוחל בהקמתה של הגדר, אנו רואים התנגדות נוספת וחריפה לגדר, המגיעה מכיוונם של הפלסטינים. ולמרבה הפלא, גם התנגדות זו נובעת מן החשש למשמעות מדינית שאולי תהיה לקיומה של הגדר.</w:t>
      </w:r>
    </w:p>
    <w:p w14:paraId="6AA122B1" w14:textId="77777777" w:rsidR="00000000" w:rsidRDefault="00737B0C">
      <w:pPr>
        <w:pStyle w:val="a"/>
        <w:rPr>
          <w:rFonts w:hint="cs"/>
          <w:rtl/>
        </w:rPr>
      </w:pPr>
    </w:p>
    <w:p w14:paraId="42BCCAC6" w14:textId="77777777" w:rsidR="00000000" w:rsidRDefault="00737B0C">
      <w:pPr>
        <w:pStyle w:val="a"/>
        <w:rPr>
          <w:rFonts w:hint="cs"/>
          <w:rtl/>
        </w:rPr>
      </w:pPr>
      <w:r>
        <w:rPr>
          <w:rFonts w:hint="cs"/>
          <w:rtl/>
        </w:rPr>
        <w:t>לכאורה, אין בדבר היגיון. כיצד ייתכן שגם גורמים בימין המתנגדים למשא-ומ</w:t>
      </w:r>
      <w:r>
        <w:rPr>
          <w:rFonts w:hint="cs"/>
          <w:rtl/>
        </w:rPr>
        <w:t>תן מדיני עם הרשות הפלסטינית וגם הרשות הפלסטינית עצמה, המעוניינת בקידום המשא-ומתן המדיני, מתנגדים לגדר בשל השלכותיה המדיניות. אין זאת אלא שהן אלו והן אלו חוששים כי הקמת הגדר מהווה בעצם קביעת עובדה מדינית בשטח, אשר אינה מקובלת על כל אחד מן הגורמים הנ"ל כפתרו</w:t>
      </w:r>
      <w:r>
        <w:rPr>
          <w:rFonts w:hint="cs"/>
          <w:rtl/>
        </w:rPr>
        <w:t>ן לסכסוך.</w:t>
      </w:r>
    </w:p>
    <w:p w14:paraId="5FBBEC0A" w14:textId="77777777" w:rsidR="00000000" w:rsidRDefault="00737B0C">
      <w:pPr>
        <w:pStyle w:val="a"/>
        <w:rPr>
          <w:rFonts w:hint="cs"/>
          <w:rtl/>
        </w:rPr>
      </w:pPr>
    </w:p>
    <w:p w14:paraId="475B1ADE" w14:textId="77777777" w:rsidR="00000000" w:rsidRDefault="00737B0C">
      <w:pPr>
        <w:pStyle w:val="a"/>
        <w:rPr>
          <w:rFonts w:hint="cs"/>
          <w:rtl/>
        </w:rPr>
      </w:pPr>
      <w:r>
        <w:rPr>
          <w:rFonts w:hint="cs"/>
          <w:rtl/>
        </w:rPr>
        <w:t>אדוני היושב-ראש, אני אומר: רבותי, אלו טועים ואלו טועים. פתרון מדיני לסכסוך משמעותו הסכמה בין הצדדים על אודות מרכיביו ופרטיו. לכשיגיעו מדינת ישראל והרשות הפלסטינית לסיכום מדיני בשאלת הגבולות, לא תהיה לגדר ההפרדה כל משמעות, שכן מה שיקבע את הגבול ה</w:t>
      </w:r>
      <w:r>
        <w:rPr>
          <w:rFonts w:hint="cs"/>
          <w:rtl/>
        </w:rPr>
        <w:t>מדיני בסופו של דבר הוא הסיכום שייקבע בעניין בין שני הצדדים. לפיכך, לא ניתן לייחס לגדר כל משמעות מדינית. אך אין מדובר רק בכך שאין בגדר כדי להפריע מבחינה מדינית למי מהצדדים, אלא שיש בגדר האספקט האמיתי שלה והוא האספקט הביטחוני, כדי לסייע לתהליך המדיני לעמוד ע</w:t>
      </w:r>
      <w:r>
        <w:rPr>
          <w:rFonts w:hint="cs"/>
          <w:rtl/>
        </w:rPr>
        <w:t>ל רגליו. שכן, התנאי הבסיסי לקיומו של התהליך המדיני באזור הוא שקט ברמה הביטחונית, ולצורך כך נחוצה גדר ההפרדה.</w:t>
      </w:r>
    </w:p>
    <w:p w14:paraId="0D228B52" w14:textId="77777777" w:rsidR="00000000" w:rsidRDefault="00737B0C">
      <w:pPr>
        <w:pStyle w:val="a"/>
        <w:rPr>
          <w:rFonts w:hint="cs"/>
          <w:rtl/>
        </w:rPr>
      </w:pPr>
    </w:p>
    <w:p w14:paraId="01478602" w14:textId="77777777" w:rsidR="00000000" w:rsidRDefault="00737B0C">
      <w:pPr>
        <w:pStyle w:val="a"/>
        <w:rPr>
          <w:rFonts w:hint="cs"/>
          <w:rtl/>
        </w:rPr>
      </w:pPr>
      <w:r>
        <w:rPr>
          <w:rFonts w:hint="cs"/>
          <w:rtl/>
        </w:rPr>
        <w:t>לכן צריך לומר, כי גדר ההפרדה לא רק שאינה קובעת עובדות מדיניות, אלא שיש בה כדי לאפשר את עצם קיומו של תהליך מדיני. לאור זאת, צריך כל אחד מן הצדדים ל</w:t>
      </w:r>
      <w:r>
        <w:rPr>
          <w:rFonts w:hint="cs"/>
          <w:rtl/>
        </w:rPr>
        <w:t>שאול את עצמו אם הוא מעוניין באמת בקיומו של תהליך מדיני. שכן זאת השאלה. כל מי שמעוניין בתהליך מדיני באזור, לא רק שלא צריך להתנגד להקמתה של גדר ההפרדה, אלא צריך להיות מראשי התומכים בה.</w:t>
      </w:r>
    </w:p>
    <w:p w14:paraId="2FECBD90" w14:textId="77777777" w:rsidR="00000000" w:rsidRDefault="00737B0C">
      <w:pPr>
        <w:pStyle w:val="a"/>
        <w:rPr>
          <w:rFonts w:hint="cs"/>
          <w:rtl/>
        </w:rPr>
      </w:pPr>
    </w:p>
    <w:p w14:paraId="2831180E" w14:textId="77777777" w:rsidR="00000000" w:rsidRDefault="00737B0C">
      <w:pPr>
        <w:pStyle w:val="a"/>
        <w:rPr>
          <w:rFonts w:hint="cs"/>
          <w:rtl/>
        </w:rPr>
      </w:pPr>
      <w:r>
        <w:rPr>
          <w:rFonts w:hint="cs"/>
          <w:rtl/>
        </w:rPr>
        <w:t>לסיום, אני רוצה לומר, כי לא גדר הפרדה ולא שום דבר אחר יפריעו למגעים המדי</w:t>
      </w:r>
      <w:r>
        <w:rPr>
          <w:rFonts w:hint="cs"/>
          <w:rtl/>
        </w:rPr>
        <w:t xml:space="preserve">ניים, אם יהיה רצון טוב של הצדדים. </w:t>
      </w:r>
    </w:p>
    <w:p w14:paraId="7E748EC9" w14:textId="77777777" w:rsidR="00000000" w:rsidRDefault="00737B0C">
      <w:pPr>
        <w:pStyle w:val="a"/>
        <w:rPr>
          <w:rFonts w:hint="cs"/>
          <w:rtl/>
        </w:rPr>
      </w:pPr>
    </w:p>
    <w:p w14:paraId="5896B855" w14:textId="77777777" w:rsidR="00000000" w:rsidRDefault="00737B0C">
      <w:pPr>
        <w:pStyle w:val="a"/>
        <w:rPr>
          <w:rFonts w:hint="cs"/>
          <w:rtl/>
        </w:rPr>
      </w:pPr>
      <w:r>
        <w:rPr>
          <w:rFonts w:hint="cs"/>
          <w:rtl/>
        </w:rPr>
        <w:t>בהקשר זה אני רוצה לציין, אדוני היושב-ראש, כי היום חל יום פטירתו של אהרן הכוהן, אשר קברו מצוי בשטחה של ירדן, שטחה של הממלכה ההאשמית. גם בשנה זו, כמו בשנים עברו, סייעתי ואני מסייע לכך שאנשים ילכו לבקר שם. מאז חתימת חוזה הש</w:t>
      </w:r>
      <w:r>
        <w:rPr>
          <w:rFonts w:hint="cs"/>
          <w:rtl/>
        </w:rPr>
        <w:t>לום אנשים דתיים הולכים לבקר בצורה חופשית במקום הקבר הקדוש, וזו דוגמה לצורת היחסים בין שני עמים שחותמים על חוזה שלום. תודה רבה.</w:t>
      </w:r>
    </w:p>
    <w:p w14:paraId="292A6820" w14:textId="77777777" w:rsidR="00000000" w:rsidRDefault="00737B0C">
      <w:pPr>
        <w:pStyle w:val="a"/>
        <w:ind w:firstLine="0"/>
        <w:rPr>
          <w:rFonts w:hint="cs"/>
          <w:rtl/>
        </w:rPr>
      </w:pPr>
    </w:p>
    <w:p w14:paraId="5AE965E5" w14:textId="77777777" w:rsidR="00000000" w:rsidRDefault="00737B0C">
      <w:pPr>
        <w:pStyle w:val="ad"/>
        <w:rPr>
          <w:rtl/>
        </w:rPr>
      </w:pPr>
      <w:r>
        <w:rPr>
          <w:rFonts w:hint="eastAsia"/>
          <w:rtl/>
        </w:rPr>
        <w:t>היו</w:t>
      </w:r>
      <w:r>
        <w:rPr>
          <w:rtl/>
        </w:rPr>
        <w:t>"ר אלי בן-מנחם:</w:t>
      </w:r>
    </w:p>
    <w:p w14:paraId="46F6ECF7" w14:textId="77777777" w:rsidR="00000000" w:rsidRDefault="00737B0C">
      <w:pPr>
        <w:pStyle w:val="a"/>
        <w:rPr>
          <w:rFonts w:hint="cs"/>
          <w:rtl/>
        </w:rPr>
      </w:pPr>
    </w:p>
    <w:p w14:paraId="09ED935B" w14:textId="77777777" w:rsidR="00000000" w:rsidRDefault="00737B0C">
      <w:pPr>
        <w:pStyle w:val="a"/>
        <w:rPr>
          <w:rFonts w:hint="cs"/>
          <w:rtl/>
        </w:rPr>
      </w:pPr>
      <w:r>
        <w:rPr>
          <w:rFonts w:hint="cs"/>
          <w:rtl/>
        </w:rPr>
        <w:t>תודה רבה לחבר הכנסת והבה. אני מזמין את חבר הכנסת ג'מאל זחאלקה, ואחריו יעלה חבר הכנסת יחיאל חזן.</w:t>
      </w:r>
    </w:p>
    <w:p w14:paraId="7A3AB271" w14:textId="77777777" w:rsidR="00000000" w:rsidRDefault="00737B0C">
      <w:pPr>
        <w:pStyle w:val="a"/>
        <w:ind w:firstLine="0"/>
        <w:rPr>
          <w:rFonts w:hint="cs"/>
          <w:rtl/>
        </w:rPr>
      </w:pPr>
    </w:p>
    <w:p w14:paraId="38DC9595" w14:textId="77777777" w:rsidR="00000000" w:rsidRDefault="00737B0C">
      <w:pPr>
        <w:pStyle w:val="Speaker"/>
        <w:rPr>
          <w:rtl/>
        </w:rPr>
      </w:pPr>
      <w:bookmarkStart w:id="94" w:name="FS000001061T30_07_2003_17_46_34"/>
      <w:bookmarkStart w:id="95" w:name="_Toc47678144"/>
      <w:bookmarkStart w:id="96" w:name="_Toc49055704"/>
      <w:bookmarkEnd w:id="94"/>
      <w:r>
        <w:rPr>
          <w:rFonts w:hint="eastAsia"/>
          <w:rtl/>
        </w:rPr>
        <w:t>ג</w:t>
      </w:r>
      <w:r>
        <w:rPr>
          <w:rtl/>
        </w:rPr>
        <w:t>'מאל זחאלק</w:t>
      </w:r>
      <w:r>
        <w:rPr>
          <w:rtl/>
        </w:rPr>
        <w:t>ה (בל"ד):</w:t>
      </w:r>
      <w:bookmarkEnd w:id="95"/>
      <w:bookmarkEnd w:id="96"/>
    </w:p>
    <w:p w14:paraId="01634AC7" w14:textId="77777777" w:rsidR="00000000" w:rsidRDefault="00737B0C">
      <w:pPr>
        <w:pStyle w:val="a"/>
        <w:rPr>
          <w:rFonts w:hint="cs"/>
          <w:rtl/>
        </w:rPr>
      </w:pPr>
    </w:p>
    <w:p w14:paraId="59385902" w14:textId="77777777" w:rsidR="00000000" w:rsidRDefault="00737B0C">
      <w:pPr>
        <w:pStyle w:val="a"/>
        <w:rPr>
          <w:rFonts w:hint="cs"/>
          <w:rtl/>
        </w:rPr>
      </w:pPr>
      <w:r>
        <w:rPr>
          <w:rFonts w:hint="cs"/>
          <w:rtl/>
        </w:rPr>
        <w:t>כבוד היושב-ראש, היום קיבלתי מכתב ממר ראשיד חמזה יוסף ראנם מדיר אל-ע'וצון, מאזור טול-כרם. במכתב, שממנו פורץ כאב עז, הוא מגולל את סבלו ואת סיפורו המזוויע. ראשיד כותב לי - אני מתרגם ישר מערבית, לא הספקתי לתרגם אותו - שהוא ישב בכרם הזיתים והשקדים של</w:t>
      </w:r>
      <w:r>
        <w:rPr>
          <w:rFonts w:hint="cs"/>
          <w:rtl/>
        </w:rPr>
        <w:t>ו, בבוסתן שלו, שזה מקור פרנסתו היחיד. לראשיד יש 13 ילדים, מהם שניים שסובלים משיתוק מוחין, מנכות 100% ומעיוורון מלא.</w:t>
      </w:r>
    </w:p>
    <w:p w14:paraId="61BB7BB7" w14:textId="77777777" w:rsidR="00000000" w:rsidRDefault="00737B0C">
      <w:pPr>
        <w:pStyle w:val="a"/>
        <w:ind w:firstLine="0"/>
        <w:rPr>
          <w:rFonts w:hint="cs"/>
          <w:rtl/>
        </w:rPr>
      </w:pPr>
    </w:p>
    <w:p w14:paraId="7086068D" w14:textId="77777777" w:rsidR="00000000" w:rsidRDefault="00737B0C">
      <w:pPr>
        <w:pStyle w:val="ad"/>
        <w:rPr>
          <w:rtl/>
        </w:rPr>
      </w:pPr>
      <w:r>
        <w:rPr>
          <w:rFonts w:hint="eastAsia"/>
          <w:rtl/>
        </w:rPr>
        <w:t>היו</w:t>
      </w:r>
      <w:r>
        <w:rPr>
          <w:rtl/>
        </w:rPr>
        <w:t>"ר אלי בן-מנחם:</w:t>
      </w:r>
    </w:p>
    <w:p w14:paraId="60B63EB7" w14:textId="77777777" w:rsidR="00000000" w:rsidRDefault="00737B0C">
      <w:pPr>
        <w:pStyle w:val="a"/>
        <w:rPr>
          <w:rFonts w:hint="cs"/>
          <w:rtl/>
        </w:rPr>
      </w:pPr>
    </w:p>
    <w:p w14:paraId="4A90D71C" w14:textId="77777777" w:rsidR="00000000" w:rsidRDefault="00737B0C">
      <w:pPr>
        <w:pStyle w:val="a"/>
        <w:rPr>
          <w:rFonts w:hint="cs"/>
          <w:rtl/>
        </w:rPr>
      </w:pPr>
      <w:r>
        <w:rPr>
          <w:rFonts w:hint="cs"/>
          <w:rtl/>
        </w:rPr>
        <w:t>חבר הכנסת חיים כץ, חבר הכנסת חזן, אנא מכם, תעשו את זה בחוץ. חבר הכנסת צ'יטה. חברת הכנסת רוחמה.</w:t>
      </w:r>
    </w:p>
    <w:p w14:paraId="319924D7" w14:textId="77777777" w:rsidR="00000000" w:rsidRDefault="00737B0C">
      <w:pPr>
        <w:pStyle w:val="a"/>
        <w:ind w:firstLine="0"/>
        <w:rPr>
          <w:rFonts w:hint="cs"/>
          <w:rtl/>
        </w:rPr>
      </w:pPr>
    </w:p>
    <w:p w14:paraId="5B271383" w14:textId="77777777" w:rsidR="00000000" w:rsidRDefault="00737B0C">
      <w:pPr>
        <w:pStyle w:val="SpeakerCon"/>
        <w:rPr>
          <w:rtl/>
        </w:rPr>
      </w:pPr>
      <w:bookmarkStart w:id="97" w:name="FS000001061T30_07_2003_17_49_06C"/>
      <w:bookmarkEnd w:id="97"/>
      <w:r>
        <w:rPr>
          <w:rFonts w:hint="eastAsia"/>
          <w:rtl/>
        </w:rPr>
        <w:t>ג</w:t>
      </w:r>
      <w:r>
        <w:rPr>
          <w:rtl/>
        </w:rPr>
        <w:t>'מאל זחאלקה (בל"ד):</w:t>
      </w:r>
    </w:p>
    <w:p w14:paraId="05246667" w14:textId="77777777" w:rsidR="00000000" w:rsidRDefault="00737B0C">
      <w:pPr>
        <w:pStyle w:val="a"/>
        <w:rPr>
          <w:rFonts w:hint="cs"/>
          <w:rtl/>
        </w:rPr>
      </w:pPr>
    </w:p>
    <w:p w14:paraId="607940C7" w14:textId="77777777" w:rsidR="00000000" w:rsidRDefault="00737B0C">
      <w:pPr>
        <w:pStyle w:val="a"/>
        <w:rPr>
          <w:rFonts w:hint="cs"/>
          <w:rtl/>
        </w:rPr>
      </w:pPr>
      <w:r>
        <w:rPr>
          <w:rFonts w:hint="cs"/>
          <w:rtl/>
        </w:rPr>
        <w:t>ש</w:t>
      </w:r>
      <w:r>
        <w:rPr>
          <w:rFonts w:hint="cs"/>
          <w:rtl/>
        </w:rPr>
        <w:t>ני הילדים, ואסים בן העשר ויחיא בן החמש, סובלים מנכות מלאה ומשיתוק מוחין ומקבלים מזון מיוחד וחיתולים שעולים למשפחה 1,700 שקל בחודש. זו הוצאה קבועה, שהוא לא יכול בלעדיה. בנוסף, יש לו עוד 11 ילדים, והוא חי מכרם זיתים ושקדים. הוא מספר, שישב בכרם הזיתים שלו, מת</w:t>
      </w:r>
      <w:r>
        <w:rPr>
          <w:rFonts w:hint="cs"/>
          <w:rtl/>
        </w:rPr>
        <w:t>חת לעץ זית רומי, ושתה תה, ופתאום ראה אנשי הנדסה, שבאו והתחילו לסמן את כרם הזיתים בסימנים אדומים. אחריהם באה קבוצה של אנשי צבא עם מסורים חשמליים שהתחילה לחתוך את הזיתים והשקדים. הוא התחיל לצעוק ולנסות למנוע מהם. אמרו לו: זוז מכאן, או שנהרוג אותך. לא הספיק -</w:t>
      </w:r>
      <w:r>
        <w:rPr>
          <w:rFonts w:hint="cs"/>
          <w:rtl/>
        </w:rPr>
        <w:t xml:space="preserve"> -</w:t>
      </w:r>
    </w:p>
    <w:p w14:paraId="26B6F773" w14:textId="77777777" w:rsidR="00000000" w:rsidRDefault="00737B0C">
      <w:pPr>
        <w:pStyle w:val="a"/>
        <w:ind w:firstLine="0"/>
        <w:rPr>
          <w:rFonts w:hint="cs"/>
          <w:rtl/>
        </w:rPr>
      </w:pPr>
    </w:p>
    <w:p w14:paraId="543FB27F" w14:textId="77777777" w:rsidR="00000000" w:rsidRDefault="00737B0C">
      <w:pPr>
        <w:pStyle w:val="ac"/>
        <w:rPr>
          <w:rtl/>
        </w:rPr>
      </w:pPr>
      <w:r>
        <w:rPr>
          <w:rFonts w:hint="eastAsia"/>
          <w:rtl/>
        </w:rPr>
        <w:t>השר</w:t>
      </w:r>
      <w:r>
        <w:rPr>
          <w:rtl/>
        </w:rPr>
        <w:t xml:space="preserve"> גדעון עזרא:</w:t>
      </w:r>
    </w:p>
    <w:p w14:paraId="2AAF8310" w14:textId="77777777" w:rsidR="00000000" w:rsidRDefault="00737B0C">
      <w:pPr>
        <w:pStyle w:val="a"/>
        <w:rPr>
          <w:rFonts w:hint="cs"/>
          <w:rtl/>
        </w:rPr>
      </w:pPr>
    </w:p>
    <w:p w14:paraId="2A43B6E2" w14:textId="77777777" w:rsidR="00000000" w:rsidRDefault="00737B0C">
      <w:pPr>
        <w:pStyle w:val="a"/>
        <w:rPr>
          <w:rFonts w:hint="cs"/>
          <w:rtl/>
        </w:rPr>
      </w:pPr>
      <w:r>
        <w:rPr>
          <w:rFonts w:hint="cs"/>
          <w:rtl/>
        </w:rPr>
        <w:t>מתי זה היה?</w:t>
      </w:r>
    </w:p>
    <w:p w14:paraId="02CBCD2E" w14:textId="77777777" w:rsidR="00000000" w:rsidRDefault="00737B0C">
      <w:pPr>
        <w:pStyle w:val="SpeakerCon"/>
        <w:rPr>
          <w:rtl/>
        </w:rPr>
      </w:pPr>
      <w:bookmarkStart w:id="98" w:name="FS000001061T30_07_2003_17_51_11C"/>
      <w:bookmarkEnd w:id="98"/>
    </w:p>
    <w:p w14:paraId="5F8AFF5A" w14:textId="77777777" w:rsidR="00000000" w:rsidRDefault="00737B0C">
      <w:pPr>
        <w:pStyle w:val="SpeakerCon"/>
        <w:rPr>
          <w:rtl/>
        </w:rPr>
      </w:pPr>
      <w:r>
        <w:rPr>
          <w:rtl/>
        </w:rPr>
        <w:t>ג'מאל זחאלקה (בל"ד):</w:t>
      </w:r>
    </w:p>
    <w:p w14:paraId="72730EE3" w14:textId="77777777" w:rsidR="00000000" w:rsidRDefault="00737B0C">
      <w:pPr>
        <w:pStyle w:val="a"/>
        <w:rPr>
          <w:rtl/>
        </w:rPr>
      </w:pPr>
    </w:p>
    <w:p w14:paraId="430F2096" w14:textId="77777777" w:rsidR="00000000" w:rsidRDefault="00737B0C">
      <w:pPr>
        <w:pStyle w:val="a"/>
        <w:rPr>
          <w:rFonts w:hint="cs"/>
          <w:rtl/>
        </w:rPr>
      </w:pPr>
      <w:r>
        <w:rPr>
          <w:rFonts w:hint="cs"/>
          <w:rtl/>
        </w:rPr>
        <w:t>אני אתן לך את המכתב במלואו. אתה קורא ערבית, נכון?</w:t>
      </w:r>
    </w:p>
    <w:p w14:paraId="3661F9BA" w14:textId="77777777" w:rsidR="00000000" w:rsidRDefault="00737B0C">
      <w:pPr>
        <w:pStyle w:val="a"/>
        <w:ind w:firstLine="0"/>
        <w:rPr>
          <w:rFonts w:hint="cs"/>
          <w:rtl/>
        </w:rPr>
      </w:pPr>
    </w:p>
    <w:p w14:paraId="67B6293D" w14:textId="77777777" w:rsidR="00000000" w:rsidRDefault="00737B0C">
      <w:pPr>
        <w:pStyle w:val="ac"/>
        <w:rPr>
          <w:rtl/>
        </w:rPr>
      </w:pPr>
      <w:r>
        <w:rPr>
          <w:rFonts w:hint="eastAsia"/>
          <w:rtl/>
        </w:rPr>
        <w:t>השר</w:t>
      </w:r>
      <w:r>
        <w:rPr>
          <w:rtl/>
        </w:rPr>
        <w:t xml:space="preserve"> גדעון עזרא:</w:t>
      </w:r>
    </w:p>
    <w:p w14:paraId="5258ECBD" w14:textId="77777777" w:rsidR="00000000" w:rsidRDefault="00737B0C">
      <w:pPr>
        <w:pStyle w:val="a"/>
        <w:rPr>
          <w:rFonts w:hint="cs"/>
          <w:rtl/>
        </w:rPr>
      </w:pPr>
    </w:p>
    <w:p w14:paraId="387EF7DC" w14:textId="77777777" w:rsidR="00000000" w:rsidRDefault="00737B0C">
      <w:pPr>
        <w:pStyle w:val="a"/>
        <w:rPr>
          <w:rFonts w:hint="cs"/>
          <w:rtl/>
        </w:rPr>
      </w:pPr>
      <w:r>
        <w:rPr>
          <w:rFonts w:hint="cs"/>
          <w:rtl/>
        </w:rPr>
        <w:t>מתי זה היה?</w:t>
      </w:r>
    </w:p>
    <w:p w14:paraId="79F78DA8" w14:textId="77777777" w:rsidR="00000000" w:rsidRDefault="00737B0C">
      <w:pPr>
        <w:pStyle w:val="a"/>
        <w:ind w:firstLine="0"/>
        <w:rPr>
          <w:rFonts w:hint="cs"/>
          <w:rtl/>
        </w:rPr>
      </w:pPr>
    </w:p>
    <w:p w14:paraId="290264F6" w14:textId="77777777" w:rsidR="00000000" w:rsidRDefault="00737B0C">
      <w:pPr>
        <w:pStyle w:val="SpeakerCon"/>
        <w:rPr>
          <w:rtl/>
        </w:rPr>
      </w:pPr>
      <w:bookmarkStart w:id="99" w:name="FS000001061T30_07_2003_17_51_35C"/>
      <w:bookmarkEnd w:id="99"/>
      <w:r>
        <w:rPr>
          <w:rtl/>
        </w:rPr>
        <w:t>ג'מאל זחאלקה (בל"ד):</w:t>
      </w:r>
    </w:p>
    <w:p w14:paraId="5BE7FFD1" w14:textId="77777777" w:rsidR="00000000" w:rsidRDefault="00737B0C">
      <w:pPr>
        <w:pStyle w:val="a"/>
        <w:rPr>
          <w:rtl/>
        </w:rPr>
      </w:pPr>
    </w:p>
    <w:p w14:paraId="6E4DD595" w14:textId="77777777" w:rsidR="00000000" w:rsidRDefault="00737B0C">
      <w:pPr>
        <w:pStyle w:val="a"/>
        <w:rPr>
          <w:rFonts w:hint="cs"/>
          <w:rtl/>
        </w:rPr>
      </w:pPr>
      <w:r>
        <w:rPr>
          <w:rFonts w:hint="cs"/>
          <w:rtl/>
        </w:rPr>
        <w:t xml:space="preserve">זה קרה בדיוק בספטמבר 2002. </w:t>
      </w:r>
    </w:p>
    <w:p w14:paraId="3B079B1B" w14:textId="77777777" w:rsidR="00000000" w:rsidRDefault="00737B0C">
      <w:pPr>
        <w:pStyle w:val="a"/>
        <w:ind w:firstLine="0"/>
        <w:rPr>
          <w:rFonts w:hint="cs"/>
          <w:rtl/>
        </w:rPr>
      </w:pPr>
    </w:p>
    <w:p w14:paraId="2DD63CE4" w14:textId="77777777" w:rsidR="00000000" w:rsidRDefault="00737B0C">
      <w:pPr>
        <w:pStyle w:val="ac"/>
        <w:rPr>
          <w:rtl/>
        </w:rPr>
      </w:pPr>
      <w:r>
        <w:rPr>
          <w:rFonts w:hint="eastAsia"/>
          <w:rtl/>
        </w:rPr>
        <w:t>השר</w:t>
      </w:r>
      <w:r>
        <w:rPr>
          <w:rtl/>
        </w:rPr>
        <w:t xml:space="preserve"> גדעון עזרא:</w:t>
      </w:r>
    </w:p>
    <w:p w14:paraId="0EEAC7C1" w14:textId="77777777" w:rsidR="00000000" w:rsidRDefault="00737B0C">
      <w:pPr>
        <w:pStyle w:val="a"/>
        <w:rPr>
          <w:rFonts w:hint="cs"/>
          <w:rtl/>
        </w:rPr>
      </w:pPr>
    </w:p>
    <w:p w14:paraId="5FFDF12E" w14:textId="77777777" w:rsidR="00000000" w:rsidRDefault="00737B0C">
      <w:pPr>
        <w:pStyle w:val="a"/>
        <w:rPr>
          <w:rFonts w:hint="cs"/>
          <w:rtl/>
        </w:rPr>
      </w:pPr>
      <w:r>
        <w:rPr>
          <w:rFonts w:hint="cs"/>
          <w:rtl/>
        </w:rPr>
        <w:t>אז עכשיו הוא כותב לך?</w:t>
      </w:r>
    </w:p>
    <w:p w14:paraId="2C1A6926" w14:textId="77777777" w:rsidR="00000000" w:rsidRDefault="00737B0C">
      <w:pPr>
        <w:pStyle w:val="a"/>
        <w:ind w:firstLine="0"/>
        <w:rPr>
          <w:rFonts w:hint="cs"/>
          <w:rtl/>
        </w:rPr>
      </w:pPr>
    </w:p>
    <w:p w14:paraId="0C409ED0" w14:textId="77777777" w:rsidR="00000000" w:rsidRDefault="00737B0C">
      <w:pPr>
        <w:pStyle w:val="SpeakerCon"/>
        <w:rPr>
          <w:rtl/>
        </w:rPr>
      </w:pPr>
      <w:bookmarkStart w:id="100" w:name="FS000001061T30_07_2003_17_52_15C"/>
      <w:bookmarkEnd w:id="100"/>
      <w:r>
        <w:rPr>
          <w:rtl/>
        </w:rPr>
        <w:t>ג'מאל זחאלקה (בל"ד):</w:t>
      </w:r>
    </w:p>
    <w:p w14:paraId="26195A65" w14:textId="77777777" w:rsidR="00000000" w:rsidRDefault="00737B0C">
      <w:pPr>
        <w:pStyle w:val="a"/>
        <w:rPr>
          <w:rtl/>
        </w:rPr>
      </w:pPr>
    </w:p>
    <w:p w14:paraId="35AD9D73" w14:textId="77777777" w:rsidR="00000000" w:rsidRDefault="00737B0C">
      <w:pPr>
        <w:pStyle w:val="a"/>
        <w:rPr>
          <w:rFonts w:hint="cs"/>
          <w:rtl/>
        </w:rPr>
      </w:pPr>
      <w:r>
        <w:rPr>
          <w:rFonts w:hint="cs"/>
          <w:rtl/>
        </w:rPr>
        <w:t>הוא כו</w:t>
      </w:r>
      <w:r>
        <w:rPr>
          <w:rFonts w:hint="cs"/>
          <w:rtl/>
        </w:rPr>
        <w:t>תב לי עכשיו, כי מתחילים לבנות את הגדר שם. הוא חשב שהוא יוכל - - -</w:t>
      </w:r>
    </w:p>
    <w:p w14:paraId="607E0690" w14:textId="77777777" w:rsidR="00000000" w:rsidRDefault="00737B0C">
      <w:pPr>
        <w:pStyle w:val="a"/>
        <w:ind w:firstLine="0"/>
        <w:rPr>
          <w:rFonts w:hint="cs"/>
          <w:rtl/>
        </w:rPr>
      </w:pPr>
    </w:p>
    <w:p w14:paraId="5DCEAE95" w14:textId="77777777" w:rsidR="00000000" w:rsidRDefault="00737B0C">
      <w:pPr>
        <w:pStyle w:val="ac"/>
        <w:rPr>
          <w:rtl/>
        </w:rPr>
      </w:pPr>
      <w:r>
        <w:rPr>
          <w:rFonts w:hint="eastAsia"/>
          <w:rtl/>
        </w:rPr>
        <w:t>חיים</w:t>
      </w:r>
      <w:r>
        <w:rPr>
          <w:rtl/>
        </w:rPr>
        <w:t xml:space="preserve"> רמון (העבודה-מימד):</w:t>
      </w:r>
    </w:p>
    <w:p w14:paraId="5D0C7606" w14:textId="77777777" w:rsidR="00000000" w:rsidRDefault="00737B0C">
      <w:pPr>
        <w:pStyle w:val="a"/>
        <w:rPr>
          <w:rFonts w:hint="cs"/>
          <w:rtl/>
        </w:rPr>
      </w:pPr>
    </w:p>
    <w:p w14:paraId="4218B399" w14:textId="77777777" w:rsidR="00000000" w:rsidRDefault="00737B0C">
      <w:pPr>
        <w:pStyle w:val="a"/>
        <w:rPr>
          <w:rFonts w:hint="cs"/>
          <w:rtl/>
        </w:rPr>
      </w:pPr>
      <w:r>
        <w:rPr>
          <w:rFonts w:hint="cs"/>
          <w:rtl/>
        </w:rPr>
        <w:t>בנו כבר. נגמרה. את ההמשך הם לא יבנו.</w:t>
      </w:r>
    </w:p>
    <w:p w14:paraId="48AED23E" w14:textId="77777777" w:rsidR="00000000" w:rsidRDefault="00737B0C">
      <w:pPr>
        <w:pStyle w:val="a"/>
        <w:ind w:firstLine="0"/>
        <w:rPr>
          <w:rFonts w:hint="cs"/>
          <w:rtl/>
        </w:rPr>
      </w:pPr>
    </w:p>
    <w:p w14:paraId="75C4704F" w14:textId="77777777" w:rsidR="00000000" w:rsidRDefault="00737B0C">
      <w:pPr>
        <w:pStyle w:val="ad"/>
        <w:rPr>
          <w:rtl/>
        </w:rPr>
      </w:pPr>
      <w:bookmarkStart w:id="101" w:name="FS000001061T30_07_2003_17_52_48C"/>
      <w:bookmarkEnd w:id="101"/>
      <w:r>
        <w:rPr>
          <w:rtl/>
        </w:rPr>
        <w:t>היו"ר אלי בן-מנחם:</w:t>
      </w:r>
    </w:p>
    <w:p w14:paraId="0C157419" w14:textId="77777777" w:rsidR="00000000" w:rsidRDefault="00737B0C">
      <w:pPr>
        <w:pStyle w:val="a"/>
        <w:rPr>
          <w:rtl/>
        </w:rPr>
      </w:pPr>
    </w:p>
    <w:p w14:paraId="2E139E0D" w14:textId="77777777" w:rsidR="00000000" w:rsidRDefault="00737B0C">
      <w:pPr>
        <w:pStyle w:val="a"/>
        <w:rPr>
          <w:rFonts w:hint="cs"/>
          <w:rtl/>
        </w:rPr>
      </w:pPr>
      <w:r>
        <w:rPr>
          <w:rFonts w:hint="cs"/>
          <w:rtl/>
        </w:rPr>
        <w:t xml:space="preserve">חבר הכנסת זחאלקה, זמנך הסתיים, אז אנא ממך. </w:t>
      </w:r>
    </w:p>
    <w:p w14:paraId="41A330B0" w14:textId="77777777" w:rsidR="00000000" w:rsidRDefault="00737B0C">
      <w:pPr>
        <w:pStyle w:val="SpeakerCon"/>
        <w:rPr>
          <w:rFonts w:hint="cs"/>
          <w:rtl/>
        </w:rPr>
      </w:pPr>
    </w:p>
    <w:p w14:paraId="2C8FB338" w14:textId="77777777" w:rsidR="00000000" w:rsidRDefault="00737B0C">
      <w:pPr>
        <w:pStyle w:val="SpeakerCon"/>
        <w:rPr>
          <w:rtl/>
        </w:rPr>
      </w:pPr>
      <w:r>
        <w:rPr>
          <w:rtl/>
        </w:rPr>
        <w:t>ג'מאל זחאלקה (בל"ד):</w:t>
      </w:r>
    </w:p>
    <w:p w14:paraId="1FDB38AC" w14:textId="77777777" w:rsidR="00000000" w:rsidRDefault="00737B0C">
      <w:pPr>
        <w:pStyle w:val="a"/>
        <w:rPr>
          <w:rtl/>
        </w:rPr>
      </w:pPr>
    </w:p>
    <w:p w14:paraId="3819E358" w14:textId="77777777" w:rsidR="00000000" w:rsidRDefault="00737B0C">
      <w:pPr>
        <w:pStyle w:val="a"/>
        <w:rPr>
          <w:rFonts w:hint="cs"/>
          <w:rtl/>
        </w:rPr>
      </w:pPr>
      <w:r>
        <w:rPr>
          <w:rFonts w:hint="cs"/>
          <w:rtl/>
        </w:rPr>
        <w:t>בעייתו של ראשיד חמזה יוסף ראנם עדיין ל</w:t>
      </w:r>
      <w:r>
        <w:rPr>
          <w:rFonts w:hint="cs"/>
          <w:rtl/>
        </w:rPr>
        <w:t>א נפתרה, אדוני השר. היא רק החמירה. החודשים שעברו, שבהם לא היתה לו כל הכנסה, הביאו אותו עד רעב, הוא ומשפחתו. זה המצב. כלומר, זה שהגדר נבנתה, זה לא שיפר את מצבו. אתה טוען שהיא שיפרה את מצבו? היא החמירה את מצבו. החודשים עברו, אין הכנסה ומצבו החמיר. לכן הוא כת</w:t>
      </w:r>
      <w:r>
        <w:rPr>
          <w:rFonts w:hint="cs"/>
          <w:rtl/>
        </w:rPr>
        <w:t>ב כשהוא הגיע למצב של אין-מוצא. הבולדוזרים דוהרים ומשאירים מאחוריהם שובלים של אומללות וסבל.</w:t>
      </w:r>
    </w:p>
    <w:p w14:paraId="54337E09" w14:textId="77777777" w:rsidR="00000000" w:rsidRDefault="00737B0C">
      <w:pPr>
        <w:pStyle w:val="a"/>
        <w:rPr>
          <w:rFonts w:hint="cs"/>
          <w:rtl/>
        </w:rPr>
      </w:pPr>
    </w:p>
    <w:p w14:paraId="5676FBA8" w14:textId="77777777" w:rsidR="00000000" w:rsidRDefault="00737B0C">
      <w:pPr>
        <w:pStyle w:val="a"/>
        <w:rPr>
          <w:rFonts w:hint="cs"/>
          <w:rtl/>
        </w:rPr>
      </w:pPr>
      <w:r>
        <w:rPr>
          <w:rFonts w:hint="cs"/>
          <w:rtl/>
        </w:rPr>
        <w:t>סיפורו של ראשיד הוא סיפורן של אלפי משפחות פלסטיניות, ואם ימשיכו לבנות את הגדר ולהרוס את השדות ולגדוע ולגזום את העצים, ולמנוע מאנשים לעבד את אדמתם החקלאית, מדובר ב-2</w:t>
      </w:r>
      <w:r>
        <w:rPr>
          <w:rFonts w:hint="cs"/>
          <w:rtl/>
        </w:rPr>
        <w:t>00,000 פלסטינים שיסבלו מכך. אלה המספרים.</w:t>
      </w:r>
    </w:p>
    <w:p w14:paraId="2DA13473" w14:textId="77777777" w:rsidR="00000000" w:rsidRDefault="00737B0C">
      <w:pPr>
        <w:pStyle w:val="a"/>
        <w:ind w:firstLine="0"/>
        <w:rPr>
          <w:rFonts w:hint="cs"/>
          <w:rtl/>
        </w:rPr>
      </w:pPr>
    </w:p>
    <w:p w14:paraId="1C65E025" w14:textId="77777777" w:rsidR="00000000" w:rsidRDefault="00737B0C">
      <w:pPr>
        <w:pStyle w:val="ac"/>
        <w:rPr>
          <w:rtl/>
        </w:rPr>
      </w:pPr>
      <w:r>
        <w:rPr>
          <w:rFonts w:hint="eastAsia"/>
          <w:rtl/>
        </w:rPr>
        <w:t>חיים</w:t>
      </w:r>
      <w:r>
        <w:rPr>
          <w:rtl/>
        </w:rPr>
        <w:t xml:space="preserve"> רמון (העבודה-מימד):</w:t>
      </w:r>
    </w:p>
    <w:p w14:paraId="0B54A00B" w14:textId="77777777" w:rsidR="00000000" w:rsidRDefault="00737B0C">
      <w:pPr>
        <w:pStyle w:val="a"/>
        <w:rPr>
          <w:rFonts w:hint="cs"/>
          <w:rtl/>
        </w:rPr>
      </w:pPr>
    </w:p>
    <w:p w14:paraId="488C8D1A" w14:textId="77777777" w:rsidR="00000000" w:rsidRDefault="00737B0C">
      <w:pPr>
        <w:pStyle w:val="a"/>
        <w:rPr>
          <w:rFonts w:hint="cs"/>
          <w:rtl/>
        </w:rPr>
      </w:pPr>
      <w:r>
        <w:rPr>
          <w:rFonts w:hint="cs"/>
          <w:rtl/>
        </w:rPr>
        <w:t>מאיפה? לא גרים שם 200,000 איש.</w:t>
      </w:r>
    </w:p>
    <w:p w14:paraId="530E06BF" w14:textId="77777777" w:rsidR="00000000" w:rsidRDefault="00737B0C">
      <w:pPr>
        <w:pStyle w:val="a"/>
        <w:ind w:firstLine="0"/>
        <w:rPr>
          <w:rFonts w:hint="cs"/>
          <w:rtl/>
        </w:rPr>
      </w:pPr>
    </w:p>
    <w:p w14:paraId="5C25A13B" w14:textId="77777777" w:rsidR="00000000" w:rsidRDefault="00737B0C">
      <w:pPr>
        <w:pStyle w:val="SpeakerCon"/>
        <w:rPr>
          <w:rtl/>
        </w:rPr>
      </w:pPr>
      <w:bookmarkStart w:id="102" w:name="FS000001061T30_07_2003_17_56_00C"/>
      <w:bookmarkEnd w:id="102"/>
      <w:r>
        <w:rPr>
          <w:rtl/>
        </w:rPr>
        <w:t>ג'מאל זחאלקה (בל"ד):</w:t>
      </w:r>
    </w:p>
    <w:p w14:paraId="2AA73817" w14:textId="77777777" w:rsidR="00000000" w:rsidRDefault="00737B0C">
      <w:pPr>
        <w:pStyle w:val="a"/>
        <w:rPr>
          <w:rtl/>
        </w:rPr>
      </w:pPr>
    </w:p>
    <w:p w14:paraId="6C1F9428" w14:textId="77777777" w:rsidR="00000000" w:rsidRDefault="00737B0C">
      <w:pPr>
        <w:pStyle w:val="a"/>
        <w:rPr>
          <w:rFonts w:hint="cs"/>
          <w:rtl/>
        </w:rPr>
      </w:pPr>
      <w:r>
        <w:rPr>
          <w:rFonts w:hint="cs"/>
          <w:rtl/>
        </w:rPr>
        <w:t>200,000 משפחות או 200,000 אנשים - - -</w:t>
      </w:r>
    </w:p>
    <w:p w14:paraId="1283BF84" w14:textId="77777777" w:rsidR="00000000" w:rsidRDefault="00737B0C">
      <w:pPr>
        <w:pStyle w:val="a"/>
        <w:ind w:firstLine="0"/>
        <w:rPr>
          <w:rFonts w:hint="cs"/>
          <w:rtl/>
        </w:rPr>
      </w:pPr>
    </w:p>
    <w:p w14:paraId="6356DD87" w14:textId="77777777" w:rsidR="00000000" w:rsidRDefault="00737B0C">
      <w:pPr>
        <w:pStyle w:val="ac"/>
        <w:rPr>
          <w:rtl/>
        </w:rPr>
      </w:pPr>
      <w:r>
        <w:rPr>
          <w:rtl/>
        </w:rPr>
        <w:t>עזמי בשארה (בל"ד):</w:t>
      </w:r>
    </w:p>
    <w:p w14:paraId="167D7530" w14:textId="77777777" w:rsidR="00000000" w:rsidRDefault="00737B0C">
      <w:pPr>
        <w:pStyle w:val="a"/>
        <w:rPr>
          <w:rtl/>
        </w:rPr>
      </w:pPr>
    </w:p>
    <w:p w14:paraId="6605708D" w14:textId="77777777" w:rsidR="00000000" w:rsidRDefault="00737B0C">
      <w:pPr>
        <w:pStyle w:val="a"/>
        <w:rPr>
          <w:rFonts w:hint="cs"/>
          <w:rtl/>
        </w:rPr>
      </w:pPr>
      <w:r>
        <w:rPr>
          <w:rFonts w:hint="cs"/>
          <w:rtl/>
        </w:rPr>
        <w:t>אתה לא רוצה לדעת. אין לך שום עניין בפרטים. אתה לא מעוניין בפרטים.</w:t>
      </w:r>
    </w:p>
    <w:p w14:paraId="79BBC150" w14:textId="77777777" w:rsidR="00000000" w:rsidRDefault="00737B0C">
      <w:pPr>
        <w:pStyle w:val="a"/>
        <w:ind w:firstLine="0"/>
        <w:rPr>
          <w:rFonts w:hint="cs"/>
          <w:rtl/>
        </w:rPr>
      </w:pPr>
    </w:p>
    <w:p w14:paraId="32F41013" w14:textId="77777777" w:rsidR="00000000" w:rsidRDefault="00737B0C">
      <w:pPr>
        <w:pStyle w:val="SpeakerCon"/>
        <w:rPr>
          <w:rtl/>
        </w:rPr>
      </w:pPr>
      <w:bookmarkStart w:id="103" w:name="FS000001061T30_07_2003_17_56_51C"/>
      <w:bookmarkEnd w:id="103"/>
      <w:r>
        <w:rPr>
          <w:rtl/>
        </w:rPr>
        <w:t>ג'מאל זח</w:t>
      </w:r>
      <w:r>
        <w:rPr>
          <w:rtl/>
        </w:rPr>
        <w:t>אלקה (בל"ד):</w:t>
      </w:r>
    </w:p>
    <w:p w14:paraId="58198609" w14:textId="77777777" w:rsidR="00000000" w:rsidRDefault="00737B0C">
      <w:pPr>
        <w:pStyle w:val="a"/>
        <w:rPr>
          <w:rtl/>
        </w:rPr>
      </w:pPr>
    </w:p>
    <w:p w14:paraId="6637FF01" w14:textId="77777777" w:rsidR="00000000" w:rsidRDefault="00737B0C">
      <w:pPr>
        <w:pStyle w:val="a"/>
        <w:rPr>
          <w:rFonts w:hint="cs"/>
          <w:rtl/>
        </w:rPr>
      </w:pPr>
      <w:r>
        <w:rPr>
          <w:rFonts w:hint="cs"/>
          <w:rtl/>
        </w:rPr>
        <w:t>אתה לא רוצה לדעת.</w:t>
      </w:r>
    </w:p>
    <w:p w14:paraId="0D3EAD3F" w14:textId="77777777" w:rsidR="00000000" w:rsidRDefault="00737B0C">
      <w:pPr>
        <w:pStyle w:val="a"/>
        <w:ind w:firstLine="0"/>
        <w:rPr>
          <w:rFonts w:hint="cs"/>
          <w:rtl/>
        </w:rPr>
      </w:pPr>
    </w:p>
    <w:p w14:paraId="3889023C" w14:textId="77777777" w:rsidR="00000000" w:rsidRDefault="00737B0C">
      <w:pPr>
        <w:pStyle w:val="ad"/>
        <w:rPr>
          <w:rtl/>
        </w:rPr>
      </w:pPr>
      <w:r>
        <w:rPr>
          <w:rtl/>
        </w:rPr>
        <w:t>היו"ר אלי בן-מנחם:</w:t>
      </w:r>
    </w:p>
    <w:p w14:paraId="7B27820C" w14:textId="77777777" w:rsidR="00000000" w:rsidRDefault="00737B0C">
      <w:pPr>
        <w:pStyle w:val="a"/>
        <w:rPr>
          <w:rtl/>
        </w:rPr>
      </w:pPr>
    </w:p>
    <w:p w14:paraId="35B506CA" w14:textId="77777777" w:rsidR="00000000" w:rsidRDefault="00737B0C">
      <w:pPr>
        <w:pStyle w:val="a"/>
        <w:rPr>
          <w:rFonts w:hint="cs"/>
          <w:rtl/>
        </w:rPr>
      </w:pPr>
      <w:r>
        <w:rPr>
          <w:rFonts w:hint="cs"/>
          <w:rtl/>
        </w:rPr>
        <w:t>חבר הכנסת זחאלקה.</w:t>
      </w:r>
    </w:p>
    <w:p w14:paraId="7CD233BE" w14:textId="77777777" w:rsidR="00000000" w:rsidRDefault="00737B0C">
      <w:pPr>
        <w:pStyle w:val="a"/>
        <w:ind w:firstLine="0"/>
        <w:rPr>
          <w:rFonts w:hint="cs"/>
          <w:rtl/>
        </w:rPr>
      </w:pPr>
    </w:p>
    <w:p w14:paraId="2718015A" w14:textId="77777777" w:rsidR="00000000" w:rsidRDefault="00737B0C">
      <w:pPr>
        <w:pStyle w:val="SpeakerCon"/>
        <w:rPr>
          <w:rtl/>
        </w:rPr>
      </w:pPr>
      <w:bookmarkStart w:id="104" w:name="FS000001061T30_07_2003_17_57_03C"/>
      <w:bookmarkEnd w:id="104"/>
      <w:r>
        <w:rPr>
          <w:rtl/>
        </w:rPr>
        <w:t>ג'מאל זחאלקה (בל"ד):</w:t>
      </w:r>
    </w:p>
    <w:p w14:paraId="5EF8A0F3" w14:textId="77777777" w:rsidR="00000000" w:rsidRDefault="00737B0C">
      <w:pPr>
        <w:pStyle w:val="a"/>
        <w:rPr>
          <w:rtl/>
        </w:rPr>
      </w:pPr>
    </w:p>
    <w:p w14:paraId="03438085" w14:textId="77777777" w:rsidR="00000000" w:rsidRDefault="00737B0C">
      <w:pPr>
        <w:pStyle w:val="a"/>
        <w:rPr>
          <w:rFonts w:hint="cs"/>
          <w:rtl/>
        </w:rPr>
      </w:pPr>
      <w:r>
        <w:rPr>
          <w:rFonts w:hint="cs"/>
          <w:rtl/>
        </w:rPr>
        <w:t>מר רמון, אתה רוצה, אני אספר לך את האינפורמציה המלאה.</w:t>
      </w:r>
    </w:p>
    <w:p w14:paraId="4FA6138E" w14:textId="77777777" w:rsidR="00000000" w:rsidRDefault="00737B0C">
      <w:pPr>
        <w:pStyle w:val="a"/>
        <w:ind w:firstLine="0"/>
        <w:rPr>
          <w:rFonts w:hint="cs"/>
          <w:rtl/>
        </w:rPr>
      </w:pPr>
    </w:p>
    <w:p w14:paraId="314912FE" w14:textId="77777777" w:rsidR="00000000" w:rsidRDefault="00737B0C">
      <w:pPr>
        <w:pStyle w:val="ad"/>
        <w:rPr>
          <w:rtl/>
        </w:rPr>
      </w:pPr>
      <w:r>
        <w:rPr>
          <w:rtl/>
        </w:rPr>
        <w:t>היו"ר אלי בן-מנחם:</w:t>
      </w:r>
    </w:p>
    <w:p w14:paraId="5B6A7409" w14:textId="77777777" w:rsidR="00000000" w:rsidRDefault="00737B0C">
      <w:pPr>
        <w:pStyle w:val="a"/>
        <w:rPr>
          <w:rtl/>
        </w:rPr>
      </w:pPr>
    </w:p>
    <w:p w14:paraId="1DF26E57" w14:textId="77777777" w:rsidR="00000000" w:rsidRDefault="00737B0C">
      <w:pPr>
        <w:pStyle w:val="a"/>
        <w:rPr>
          <w:rFonts w:hint="cs"/>
          <w:rtl/>
        </w:rPr>
      </w:pPr>
      <w:r>
        <w:rPr>
          <w:rFonts w:hint="cs"/>
          <w:rtl/>
        </w:rPr>
        <w:t>חבר הכנסת בשארה. חבר הכנסת חיים רמון. אני מבקש ממך לסיים, חבר הכנסת זחאלקה, זו הפעם השלי</w:t>
      </w:r>
      <w:r>
        <w:rPr>
          <w:rFonts w:hint="cs"/>
          <w:rtl/>
        </w:rPr>
        <w:t>שית שאני מבקש. משפט אחרון.</w:t>
      </w:r>
    </w:p>
    <w:p w14:paraId="787FB6C0" w14:textId="77777777" w:rsidR="00000000" w:rsidRDefault="00737B0C">
      <w:pPr>
        <w:pStyle w:val="a"/>
        <w:ind w:firstLine="0"/>
        <w:rPr>
          <w:rFonts w:hint="cs"/>
          <w:rtl/>
        </w:rPr>
      </w:pPr>
    </w:p>
    <w:p w14:paraId="5692D7F6" w14:textId="77777777" w:rsidR="00000000" w:rsidRDefault="00737B0C">
      <w:pPr>
        <w:pStyle w:val="SpeakerCon"/>
        <w:rPr>
          <w:rtl/>
        </w:rPr>
      </w:pPr>
      <w:bookmarkStart w:id="105" w:name="FS000001061T30_07_2003_17_57_47C"/>
      <w:bookmarkEnd w:id="105"/>
      <w:r>
        <w:rPr>
          <w:rtl/>
        </w:rPr>
        <w:t>ג'מאל זחאלקה (בל"ד):</w:t>
      </w:r>
    </w:p>
    <w:p w14:paraId="5A73EE14" w14:textId="77777777" w:rsidR="00000000" w:rsidRDefault="00737B0C">
      <w:pPr>
        <w:pStyle w:val="a"/>
        <w:rPr>
          <w:rtl/>
        </w:rPr>
      </w:pPr>
    </w:p>
    <w:p w14:paraId="2C815CD1" w14:textId="77777777" w:rsidR="00000000" w:rsidRDefault="00737B0C">
      <w:pPr>
        <w:pStyle w:val="a"/>
        <w:rPr>
          <w:rFonts w:hint="cs"/>
          <w:rtl/>
        </w:rPr>
      </w:pPr>
      <w:r>
        <w:rPr>
          <w:rFonts w:hint="cs"/>
          <w:rtl/>
        </w:rPr>
        <w:t>אני רוצה לענות לו - - -</w:t>
      </w:r>
    </w:p>
    <w:p w14:paraId="79D298D0" w14:textId="77777777" w:rsidR="00000000" w:rsidRDefault="00737B0C">
      <w:pPr>
        <w:pStyle w:val="a"/>
        <w:ind w:firstLine="0"/>
        <w:rPr>
          <w:rFonts w:hint="cs"/>
          <w:rtl/>
        </w:rPr>
      </w:pPr>
    </w:p>
    <w:p w14:paraId="1F3D4A11" w14:textId="77777777" w:rsidR="00000000" w:rsidRDefault="00737B0C">
      <w:pPr>
        <w:pStyle w:val="ad"/>
        <w:rPr>
          <w:rtl/>
        </w:rPr>
      </w:pPr>
      <w:r>
        <w:rPr>
          <w:rtl/>
        </w:rPr>
        <w:t>היו"ר אלי בן-מנחם:</w:t>
      </w:r>
    </w:p>
    <w:p w14:paraId="0D4F343D" w14:textId="77777777" w:rsidR="00000000" w:rsidRDefault="00737B0C">
      <w:pPr>
        <w:pStyle w:val="a"/>
        <w:rPr>
          <w:rtl/>
        </w:rPr>
      </w:pPr>
    </w:p>
    <w:p w14:paraId="3293B545" w14:textId="77777777" w:rsidR="00000000" w:rsidRDefault="00737B0C">
      <w:pPr>
        <w:pStyle w:val="a"/>
        <w:rPr>
          <w:rFonts w:hint="cs"/>
          <w:rtl/>
        </w:rPr>
      </w:pPr>
      <w:r>
        <w:rPr>
          <w:rFonts w:hint="cs"/>
          <w:rtl/>
        </w:rPr>
        <w:t>חבר הכנסת זחאלקה, עברו הרבה הרבה דקות. אפשרתי לך, אל תגזים. משפט אחרון לסיום, בבקשה.</w:t>
      </w:r>
    </w:p>
    <w:p w14:paraId="679DD8E1" w14:textId="77777777" w:rsidR="00000000" w:rsidRDefault="00737B0C">
      <w:pPr>
        <w:pStyle w:val="SpeakerCon"/>
        <w:rPr>
          <w:rtl/>
        </w:rPr>
      </w:pPr>
      <w:bookmarkStart w:id="106" w:name="FS000001061T30_07_2003_17_58_17C"/>
      <w:bookmarkEnd w:id="106"/>
    </w:p>
    <w:p w14:paraId="2D960E26" w14:textId="77777777" w:rsidR="00000000" w:rsidRDefault="00737B0C">
      <w:pPr>
        <w:pStyle w:val="SpeakerCon"/>
        <w:rPr>
          <w:rtl/>
        </w:rPr>
      </w:pPr>
      <w:r>
        <w:rPr>
          <w:rtl/>
        </w:rPr>
        <w:t>ג'מאל זחאלקה (בל"ד):</w:t>
      </w:r>
    </w:p>
    <w:p w14:paraId="70A99C8C" w14:textId="77777777" w:rsidR="00000000" w:rsidRDefault="00737B0C">
      <w:pPr>
        <w:pStyle w:val="a"/>
        <w:rPr>
          <w:rtl/>
        </w:rPr>
      </w:pPr>
    </w:p>
    <w:p w14:paraId="35E79169" w14:textId="77777777" w:rsidR="00000000" w:rsidRDefault="00737B0C">
      <w:pPr>
        <w:pStyle w:val="a"/>
        <w:rPr>
          <w:rFonts w:hint="cs"/>
          <w:rtl/>
        </w:rPr>
      </w:pPr>
      <w:r>
        <w:rPr>
          <w:rFonts w:hint="cs"/>
          <w:rtl/>
        </w:rPr>
        <w:t>משפט אחרון לסיום - אדוני היושב-ראש, העולם לא יקבל חומ</w:t>
      </w:r>
      <w:r>
        <w:rPr>
          <w:rFonts w:hint="cs"/>
          <w:rtl/>
        </w:rPr>
        <w:t>ה של אפרטהייד. אחרי הריסת חומת ברלין, לא בונים חומות. אחרי מיטוט משטר האפרטהייד בדרום-אפריקה, לא בונים אפרטהייד. הברירה בפנינו היא או שלום או חומה. מי שרוצה שלום, לא בונה חומה, ומי שבונה חומה, לא רוצה שלום.</w:t>
      </w:r>
    </w:p>
    <w:p w14:paraId="0FC22803" w14:textId="77777777" w:rsidR="00000000" w:rsidRDefault="00737B0C">
      <w:pPr>
        <w:pStyle w:val="a"/>
        <w:ind w:firstLine="0"/>
        <w:rPr>
          <w:rFonts w:hint="cs"/>
          <w:rtl/>
        </w:rPr>
      </w:pPr>
    </w:p>
    <w:p w14:paraId="2685BDC7" w14:textId="77777777" w:rsidR="00000000" w:rsidRDefault="00737B0C">
      <w:pPr>
        <w:pStyle w:val="ad"/>
        <w:rPr>
          <w:rtl/>
        </w:rPr>
      </w:pPr>
      <w:r>
        <w:rPr>
          <w:rtl/>
        </w:rPr>
        <w:t>היו"ר אלי בן-מנחם:</w:t>
      </w:r>
    </w:p>
    <w:p w14:paraId="73CE4817" w14:textId="77777777" w:rsidR="00000000" w:rsidRDefault="00737B0C">
      <w:pPr>
        <w:pStyle w:val="a"/>
        <w:rPr>
          <w:rtl/>
        </w:rPr>
      </w:pPr>
    </w:p>
    <w:p w14:paraId="4BB0A187" w14:textId="77777777" w:rsidR="00000000" w:rsidRDefault="00737B0C">
      <w:pPr>
        <w:pStyle w:val="a"/>
        <w:rPr>
          <w:rFonts w:hint="cs"/>
          <w:rtl/>
        </w:rPr>
      </w:pPr>
      <w:r>
        <w:rPr>
          <w:rFonts w:hint="cs"/>
          <w:rtl/>
        </w:rPr>
        <w:t xml:space="preserve">תודה לחבר הכנסת זחאלקה. חבר </w:t>
      </w:r>
      <w:r>
        <w:rPr>
          <w:rFonts w:hint="cs"/>
          <w:rtl/>
        </w:rPr>
        <w:t>הכנסת יחיאל חזן, ואחריו - חבר הכנסת דוד אזולאי.</w:t>
      </w:r>
    </w:p>
    <w:p w14:paraId="52318598" w14:textId="77777777" w:rsidR="00000000" w:rsidRDefault="00737B0C">
      <w:pPr>
        <w:pStyle w:val="a"/>
        <w:rPr>
          <w:rFonts w:hint="cs"/>
          <w:rtl/>
        </w:rPr>
      </w:pPr>
    </w:p>
    <w:p w14:paraId="50DEF1FB" w14:textId="77777777" w:rsidR="00000000" w:rsidRDefault="00737B0C">
      <w:pPr>
        <w:pStyle w:val="a"/>
        <w:rPr>
          <w:rFonts w:hint="cs"/>
          <w:rtl/>
        </w:rPr>
      </w:pPr>
    </w:p>
    <w:p w14:paraId="13F61B41" w14:textId="77777777" w:rsidR="00000000" w:rsidRDefault="00737B0C">
      <w:pPr>
        <w:pStyle w:val="Subject"/>
        <w:rPr>
          <w:rFonts w:hint="cs"/>
          <w:rtl/>
        </w:rPr>
      </w:pPr>
      <w:bookmarkStart w:id="107" w:name="_Toc47678145"/>
      <w:bookmarkStart w:id="108" w:name="_Toc47682118"/>
      <w:bookmarkStart w:id="109" w:name="_Toc47868519"/>
      <w:bookmarkStart w:id="110" w:name="_Toc47869575"/>
      <w:bookmarkStart w:id="111" w:name="_Toc47869785"/>
      <w:bookmarkStart w:id="112" w:name="_Toc47869929"/>
      <w:bookmarkStart w:id="113" w:name="_Toc49055705"/>
      <w:r>
        <w:rPr>
          <w:rFonts w:hint="cs"/>
          <w:rtl/>
        </w:rPr>
        <w:t>מסמכים שהונחו על שולחן הכנסת</w:t>
      </w:r>
      <w:bookmarkEnd w:id="107"/>
      <w:bookmarkEnd w:id="108"/>
      <w:bookmarkEnd w:id="109"/>
      <w:bookmarkEnd w:id="110"/>
      <w:bookmarkEnd w:id="111"/>
      <w:bookmarkEnd w:id="112"/>
      <w:bookmarkEnd w:id="113"/>
    </w:p>
    <w:p w14:paraId="638043C2" w14:textId="77777777" w:rsidR="00000000" w:rsidRDefault="00737B0C">
      <w:pPr>
        <w:pStyle w:val="ad"/>
        <w:rPr>
          <w:rFonts w:hint="cs"/>
          <w:rtl/>
        </w:rPr>
      </w:pPr>
    </w:p>
    <w:p w14:paraId="4AB45DB1" w14:textId="77777777" w:rsidR="00000000" w:rsidRDefault="00737B0C">
      <w:pPr>
        <w:pStyle w:val="ad"/>
        <w:rPr>
          <w:rtl/>
        </w:rPr>
      </w:pPr>
      <w:r>
        <w:rPr>
          <w:rtl/>
        </w:rPr>
        <w:t>היו"ר אלי בן-מנחם:</w:t>
      </w:r>
    </w:p>
    <w:p w14:paraId="047B1E94" w14:textId="77777777" w:rsidR="00000000" w:rsidRDefault="00737B0C">
      <w:pPr>
        <w:pStyle w:val="a"/>
        <w:rPr>
          <w:rtl/>
        </w:rPr>
      </w:pPr>
    </w:p>
    <w:p w14:paraId="0250CDFD" w14:textId="77777777" w:rsidR="00000000" w:rsidRDefault="00737B0C">
      <w:pPr>
        <w:pStyle w:val="a"/>
        <w:rPr>
          <w:rFonts w:hint="cs"/>
          <w:rtl/>
        </w:rPr>
      </w:pPr>
      <w:r>
        <w:rPr>
          <w:rFonts w:hint="cs"/>
          <w:rtl/>
        </w:rPr>
        <w:t>בינתיים הודעה למזכיר הכנסת. בבקשה.</w:t>
      </w:r>
    </w:p>
    <w:p w14:paraId="70FB1B8E" w14:textId="77777777" w:rsidR="00000000" w:rsidRDefault="00737B0C">
      <w:pPr>
        <w:pStyle w:val="a"/>
        <w:rPr>
          <w:rFonts w:hint="cs"/>
          <w:rtl/>
        </w:rPr>
      </w:pPr>
    </w:p>
    <w:p w14:paraId="6C5CFCB7" w14:textId="77777777" w:rsidR="00000000" w:rsidRDefault="00737B0C">
      <w:pPr>
        <w:pStyle w:val="Speaker"/>
        <w:rPr>
          <w:rtl/>
        </w:rPr>
      </w:pPr>
      <w:bookmarkStart w:id="114" w:name="FS000000661T30_07_2003_17_43_40"/>
      <w:bookmarkStart w:id="115" w:name="_Toc47678146"/>
      <w:bookmarkStart w:id="116" w:name="_Toc49055706"/>
      <w:bookmarkEnd w:id="114"/>
      <w:r>
        <w:rPr>
          <w:rFonts w:hint="eastAsia"/>
          <w:rtl/>
        </w:rPr>
        <w:t>מזכיר</w:t>
      </w:r>
      <w:r>
        <w:rPr>
          <w:rtl/>
        </w:rPr>
        <w:t xml:space="preserve"> הכנסת אריה האן:</w:t>
      </w:r>
      <w:bookmarkEnd w:id="115"/>
      <w:bookmarkEnd w:id="116"/>
    </w:p>
    <w:p w14:paraId="4657D910" w14:textId="77777777" w:rsidR="00000000" w:rsidRDefault="00737B0C">
      <w:pPr>
        <w:pStyle w:val="a"/>
        <w:rPr>
          <w:rFonts w:hint="cs"/>
          <w:rtl/>
        </w:rPr>
      </w:pPr>
    </w:p>
    <w:p w14:paraId="332F19E6" w14:textId="77777777" w:rsidR="00000000" w:rsidRDefault="00737B0C">
      <w:pPr>
        <w:pStyle w:val="a"/>
        <w:rPr>
          <w:rFonts w:hint="cs"/>
          <w:rtl/>
        </w:rPr>
      </w:pPr>
      <w:r>
        <w:rPr>
          <w:rFonts w:hint="cs"/>
          <w:rtl/>
        </w:rPr>
        <w:t xml:space="preserve">ברשות יושב-ראש הישיבה, הנני מתכבד להודיע, כי הונחו על שולחן הכנסת: </w:t>
      </w:r>
    </w:p>
    <w:p w14:paraId="3101534A" w14:textId="77777777" w:rsidR="00000000" w:rsidRDefault="00737B0C">
      <w:pPr>
        <w:pStyle w:val="a"/>
        <w:rPr>
          <w:rFonts w:hint="cs"/>
          <w:rtl/>
        </w:rPr>
      </w:pPr>
    </w:p>
    <w:p w14:paraId="1AE50358" w14:textId="77777777" w:rsidR="00000000" w:rsidRDefault="00737B0C">
      <w:pPr>
        <w:pStyle w:val="a"/>
        <w:rPr>
          <w:rFonts w:hint="cs"/>
          <w:rtl/>
        </w:rPr>
      </w:pPr>
      <w:r>
        <w:rPr>
          <w:rFonts w:hint="cs"/>
          <w:rtl/>
        </w:rPr>
        <w:t>החלטה בדבר חלוקת הצעת חוק חי</w:t>
      </w:r>
      <w:r>
        <w:rPr>
          <w:rFonts w:hint="cs"/>
          <w:rtl/>
        </w:rPr>
        <w:t xml:space="preserve">ילים משוחררים (החזרה לעבודה) (תיקון - הארכת תקופת האיסור על פיטורי מילואים ואיסור על הפליה בקבלה לעבודה בשל שירות מילואים), התשס"ג-2003, פ/201, לפי סעיף 138(ב1) לתקנון הכנסת. </w:t>
      </w:r>
    </w:p>
    <w:p w14:paraId="5EBE090E" w14:textId="77777777" w:rsidR="00000000" w:rsidRDefault="00737B0C">
      <w:pPr>
        <w:pStyle w:val="a"/>
        <w:rPr>
          <w:rFonts w:hint="cs"/>
          <w:rtl/>
        </w:rPr>
      </w:pPr>
    </w:p>
    <w:p w14:paraId="3B6E3FDE" w14:textId="77777777" w:rsidR="00000000" w:rsidRDefault="00737B0C">
      <w:pPr>
        <w:pStyle w:val="a"/>
        <w:rPr>
          <w:rFonts w:hint="cs"/>
          <w:rtl/>
        </w:rPr>
      </w:pPr>
      <w:r>
        <w:rPr>
          <w:rFonts w:hint="cs"/>
          <w:rtl/>
        </w:rPr>
        <w:t>לקריאה שנייה ולקריאה שלישית - הצעת חוק הכניסה לישראל (תיקון מס' 11), התשס"ג-200</w:t>
      </w:r>
      <w:r>
        <w:rPr>
          <w:rFonts w:hint="cs"/>
          <w:rtl/>
        </w:rPr>
        <w:t>3, שהחזירה ועדת הפנים ואיכות הסביבה. תודה רבה.</w:t>
      </w:r>
    </w:p>
    <w:p w14:paraId="0F950310" w14:textId="77777777" w:rsidR="00000000" w:rsidRDefault="00737B0C">
      <w:pPr>
        <w:pStyle w:val="a"/>
        <w:rPr>
          <w:rFonts w:hint="cs"/>
          <w:rtl/>
        </w:rPr>
      </w:pPr>
    </w:p>
    <w:p w14:paraId="62A3475D" w14:textId="77777777" w:rsidR="00000000" w:rsidRDefault="00737B0C">
      <w:pPr>
        <w:pStyle w:val="ad"/>
        <w:rPr>
          <w:rtl/>
        </w:rPr>
      </w:pPr>
      <w:r>
        <w:rPr>
          <w:rtl/>
        </w:rPr>
        <w:t>היו"ר אלי בן-מנחם:</w:t>
      </w:r>
    </w:p>
    <w:p w14:paraId="2CF5B0B9" w14:textId="77777777" w:rsidR="00000000" w:rsidRDefault="00737B0C">
      <w:pPr>
        <w:pStyle w:val="a"/>
        <w:rPr>
          <w:rtl/>
        </w:rPr>
      </w:pPr>
    </w:p>
    <w:p w14:paraId="68897F4C" w14:textId="77777777" w:rsidR="00000000" w:rsidRDefault="00737B0C">
      <w:pPr>
        <w:pStyle w:val="a"/>
        <w:rPr>
          <w:rFonts w:hint="cs"/>
          <w:rtl/>
        </w:rPr>
      </w:pPr>
      <w:r>
        <w:rPr>
          <w:rFonts w:hint="cs"/>
          <w:rtl/>
        </w:rPr>
        <w:t>תודה למזכיר הכנסת.</w:t>
      </w:r>
    </w:p>
    <w:p w14:paraId="7DE57B7E" w14:textId="77777777" w:rsidR="00000000" w:rsidRDefault="00737B0C">
      <w:pPr>
        <w:pStyle w:val="a"/>
        <w:rPr>
          <w:rFonts w:hint="cs"/>
          <w:rtl/>
        </w:rPr>
      </w:pPr>
    </w:p>
    <w:p w14:paraId="67BF9EC3" w14:textId="77777777" w:rsidR="00000000" w:rsidRDefault="00737B0C">
      <w:pPr>
        <w:pStyle w:val="Subject"/>
        <w:rPr>
          <w:rtl/>
        </w:rPr>
      </w:pPr>
    </w:p>
    <w:p w14:paraId="3D3A80C6" w14:textId="77777777" w:rsidR="00000000" w:rsidRDefault="00737B0C">
      <w:pPr>
        <w:pStyle w:val="Subject"/>
        <w:rPr>
          <w:rFonts w:hint="cs"/>
          <w:rtl/>
        </w:rPr>
      </w:pPr>
      <w:bookmarkStart w:id="117" w:name="CS14968FI0014968T30_07_2003_17_45_57"/>
      <w:bookmarkStart w:id="118" w:name="_Toc47678147"/>
      <w:bookmarkStart w:id="119" w:name="_Toc47682119"/>
      <w:bookmarkStart w:id="120" w:name="_Toc47868520"/>
      <w:bookmarkStart w:id="121" w:name="_Toc47869576"/>
      <w:bookmarkStart w:id="122" w:name="_Toc47869786"/>
      <w:bookmarkStart w:id="123" w:name="_Toc47869930"/>
      <w:bookmarkStart w:id="124" w:name="_Toc49055707"/>
      <w:bookmarkEnd w:id="117"/>
      <w:r>
        <w:rPr>
          <w:rFonts w:hint="cs"/>
          <w:rtl/>
        </w:rPr>
        <w:t xml:space="preserve">עיכוב בניית גדר ההפרדה; הקמת </w:t>
      </w:r>
      <w:r>
        <w:rPr>
          <w:rtl/>
        </w:rPr>
        <w:t>גדר ההפרדה</w:t>
      </w:r>
      <w:bookmarkEnd w:id="118"/>
      <w:bookmarkEnd w:id="119"/>
      <w:bookmarkEnd w:id="120"/>
      <w:bookmarkEnd w:id="121"/>
      <w:bookmarkEnd w:id="122"/>
      <w:bookmarkEnd w:id="123"/>
      <w:bookmarkEnd w:id="124"/>
      <w:r>
        <w:rPr>
          <w:rtl/>
        </w:rPr>
        <w:t xml:space="preserve"> </w:t>
      </w:r>
    </w:p>
    <w:p w14:paraId="086AEEEB" w14:textId="77777777" w:rsidR="00000000" w:rsidRDefault="00737B0C">
      <w:pPr>
        <w:pStyle w:val="a"/>
        <w:rPr>
          <w:rFonts w:hint="cs"/>
          <w:rtl/>
        </w:rPr>
      </w:pPr>
    </w:p>
    <w:p w14:paraId="095C6FB0" w14:textId="77777777" w:rsidR="00000000" w:rsidRDefault="00737B0C">
      <w:pPr>
        <w:pStyle w:val="ad"/>
        <w:rPr>
          <w:rtl/>
        </w:rPr>
      </w:pPr>
      <w:r>
        <w:rPr>
          <w:rtl/>
        </w:rPr>
        <w:t>היו"ר אלי בן-מנחם:</w:t>
      </w:r>
    </w:p>
    <w:p w14:paraId="3A355CE6" w14:textId="77777777" w:rsidR="00000000" w:rsidRDefault="00737B0C">
      <w:pPr>
        <w:pStyle w:val="a"/>
        <w:rPr>
          <w:rtl/>
        </w:rPr>
      </w:pPr>
    </w:p>
    <w:p w14:paraId="2C39B29B" w14:textId="77777777" w:rsidR="00000000" w:rsidRDefault="00737B0C">
      <w:pPr>
        <w:pStyle w:val="a"/>
        <w:rPr>
          <w:rFonts w:hint="cs"/>
          <w:rtl/>
        </w:rPr>
      </w:pPr>
      <w:r>
        <w:rPr>
          <w:rFonts w:hint="cs"/>
          <w:rtl/>
        </w:rPr>
        <w:t>בבקשה, חבר הכנסת חזן.</w:t>
      </w:r>
    </w:p>
    <w:p w14:paraId="3C85AFFD" w14:textId="77777777" w:rsidR="00000000" w:rsidRDefault="00737B0C">
      <w:pPr>
        <w:pStyle w:val="a"/>
        <w:rPr>
          <w:rFonts w:hint="cs"/>
          <w:rtl/>
        </w:rPr>
      </w:pPr>
    </w:p>
    <w:p w14:paraId="6FBD41EB" w14:textId="77777777" w:rsidR="00000000" w:rsidRDefault="00737B0C">
      <w:pPr>
        <w:pStyle w:val="Speaker"/>
        <w:rPr>
          <w:rtl/>
        </w:rPr>
      </w:pPr>
      <w:bookmarkStart w:id="125" w:name="FS000001040T30_07_2003_17_46_28"/>
      <w:bookmarkStart w:id="126" w:name="_Toc47678148"/>
      <w:bookmarkStart w:id="127" w:name="_Toc49055708"/>
      <w:bookmarkEnd w:id="125"/>
      <w:r>
        <w:rPr>
          <w:rFonts w:hint="eastAsia"/>
          <w:rtl/>
        </w:rPr>
        <w:t>יחיאל</w:t>
      </w:r>
      <w:r>
        <w:rPr>
          <w:rtl/>
        </w:rPr>
        <w:t xml:space="preserve"> חזן (הליכוד):</w:t>
      </w:r>
      <w:bookmarkEnd w:id="126"/>
      <w:bookmarkEnd w:id="127"/>
    </w:p>
    <w:p w14:paraId="4A96B960" w14:textId="77777777" w:rsidR="00000000" w:rsidRDefault="00737B0C">
      <w:pPr>
        <w:pStyle w:val="a"/>
        <w:rPr>
          <w:rFonts w:hint="cs"/>
          <w:rtl/>
        </w:rPr>
      </w:pPr>
    </w:p>
    <w:p w14:paraId="13526C06" w14:textId="77777777" w:rsidR="00000000" w:rsidRDefault="00737B0C">
      <w:pPr>
        <w:pStyle w:val="a"/>
        <w:rPr>
          <w:rFonts w:hint="cs"/>
          <w:rtl/>
        </w:rPr>
      </w:pPr>
      <w:r>
        <w:rPr>
          <w:rFonts w:hint="cs"/>
          <w:rtl/>
        </w:rPr>
        <w:t>אדוני היושב-ראש, חברי חברי הכנסת, היום אנחנו שומעים מכל החברי</w:t>
      </w:r>
      <w:r>
        <w:rPr>
          <w:rFonts w:hint="cs"/>
          <w:rtl/>
        </w:rPr>
        <w:t>ם בבית מי בעד ומי נגד הגדר, וכאילו כולם מומחים לביטחון וכולם מומחים להקמת המדינה הפלסטינית.</w:t>
      </w:r>
    </w:p>
    <w:p w14:paraId="5C06D4FB" w14:textId="77777777" w:rsidR="00000000" w:rsidRDefault="00737B0C">
      <w:pPr>
        <w:pStyle w:val="a"/>
        <w:rPr>
          <w:rFonts w:hint="cs"/>
          <w:rtl/>
        </w:rPr>
      </w:pPr>
    </w:p>
    <w:p w14:paraId="0D2580DF" w14:textId="77777777" w:rsidR="00000000" w:rsidRDefault="00737B0C">
      <w:pPr>
        <w:pStyle w:val="a"/>
        <w:rPr>
          <w:rFonts w:hint="cs"/>
          <w:rtl/>
        </w:rPr>
      </w:pPr>
      <w:r>
        <w:rPr>
          <w:rFonts w:hint="cs"/>
          <w:rtl/>
        </w:rPr>
        <w:t>כאשר העלה חברי חבר הכנסת חיים רמון את הנושא לדיון ציבורי, הוא לא ראה את טובתה של מדינת ישראל או את טובת הציבור מבחינה ביטחונית. הוא ראה קמפיין רציני, אגרסיבי, שהוא</w:t>
      </w:r>
      <w:r>
        <w:rPr>
          <w:rFonts w:hint="cs"/>
          <w:rtl/>
        </w:rPr>
        <w:t xml:space="preserve"> ניסה למכור לעם, על מנת שהוא יצליח להגיע לשלטון. בדיוק כמו אותם אנשים שהביאו עלינו את הסכם אוסלו עם מזרח תיכון חדש, ובסופו של דבר אנחנו מוצאים את עצמנו, בגלל אותו הסכם אומלל, צריכים להקים גדר - -</w:t>
      </w:r>
    </w:p>
    <w:p w14:paraId="72CD9CC3" w14:textId="77777777" w:rsidR="00000000" w:rsidRDefault="00737B0C">
      <w:pPr>
        <w:pStyle w:val="a"/>
        <w:rPr>
          <w:rFonts w:hint="cs"/>
          <w:rtl/>
        </w:rPr>
      </w:pPr>
    </w:p>
    <w:p w14:paraId="5503D60E" w14:textId="77777777" w:rsidR="00000000" w:rsidRDefault="00737B0C">
      <w:pPr>
        <w:pStyle w:val="ac"/>
        <w:rPr>
          <w:rtl/>
        </w:rPr>
      </w:pPr>
      <w:r>
        <w:rPr>
          <w:rFonts w:hint="eastAsia"/>
          <w:rtl/>
        </w:rPr>
        <w:t>דני</w:t>
      </w:r>
      <w:r>
        <w:rPr>
          <w:rtl/>
        </w:rPr>
        <w:t xml:space="preserve"> יתום (העבודה-מימד):</w:t>
      </w:r>
    </w:p>
    <w:p w14:paraId="0F37C29D" w14:textId="77777777" w:rsidR="00000000" w:rsidRDefault="00737B0C">
      <w:pPr>
        <w:pStyle w:val="a"/>
        <w:rPr>
          <w:rFonts w:hint="cs"/>
          <w:rtl/>
        </w:rPr>
      </w:pPr>
    </w:p>
    <w:p w14:paraId="6931A73F" w14:textId="77777777" w:rsidR="00000000" w:rsidRDefault="00737B0C">
      <w:pPr>
        <w:pStyle w:val="a"/>
        <w:rPr>
          <w:rFonts w:hint="cs"/>
          <w:rtl/>
        </w:rPr>
      </w:pPr>
      <w:r>
        <w:rPr>
          <w:rFonts w:hint="cs"/>
          <w:rtl/>
        </w:rPr>
        <w:t>תבוא בטענות לראש הממשלה, שהוא ממשי</w:t>
      </w:r>
      <w:r>
        <w:rPr>
          <w:rFonts w:hint="cs"/>
          <w:rtl/>
        </w:rPr>
        <w:t>ך את הסכמי אוסלו.</w:t>
      </w:r>
    </w:p>
    <w:p w14:paraId="30EA0E27" w14:textId="77777777" w:rsidR="00000000" w:rsidRDefault="00737B0C">
      <w:pPr>
        <w:pStyle w:val="a"/>
        <w:rPr>
          <w:rFonts w:hint="cs"/>
          <w:rtl/>
        </w:rPr>
      </w:pPr>
    </w:p>
    <w:p w14:paraId="1E2DC816" w14:textId="77777777" w:rsidR="00000000" w:rsidRDefault="00737B0C">
      <w:pPr>
        <w:pStyle w:val="SpeakerCon"/>
        <w:rPr>
          <w:rtl/>
        </w:rPr>
      </w:pPr>
      <w:bookmarkStart w:id="128" w:name="FS000001040T30_07_2003_17_48_26C"/>
      <w:bookmarkEnd w:id="128"/>
      <w:r>
        <w:rPr>
          <w:rtl/>
        </w:rPr>
        <w:t>יחיאל חזן (הליכוד):</w:t>
      </w:r>
    </w:p>
    <w:p w14:paraId="5D61A645" w14:textId="77777777" w:rsidR="00000000" w:rsidRDefault="00737B0C">
      <w:pPr>
        <w:pStyle w:val="a"/>
        <w:rPr>
          <w:rtl/>
        </w:rPr>
      </w:pPr>
    </w:p>
    <w:p w14:paraId="06347A57" w14:textId="77777777" w:rsidR="00000000" w:rsidRDefault="00737B0C">
      <w:pPr>
        <w:pStyle w:val="a"/>
        <w:rPr>
          <w:rFonts w:hint="cs"/>
          <w:rtl/>
        </w:rPr>
      </w:pPr>
      <w:r>
        <w:rPr>
          <w:rFonts w:hint="cs"/>
          <w:rtl/>
        </w:rPr>
        <w:t>- - על מנת שנוכל לשמור על ביטחונם של היהודים בארץ-ישראל.</w:t>
      </w:r>
    </w:p>
    <w:p w14:paraId="264603D8" w14:textId="77777777" w:rsidR="00000000" w:rsidRDefault="00737B0C">
      <w:pPr>
        <w:pStyle w:val="a"/>
        <w:rPr>
          <w:rFonts w:hint="cs"/>
          <w:rtl/>
        </w:rPr>
      </w:pPr>
    </w:p>
    <w:p w14:paraId="670E3DB3" w14:textId="77777777" w:rsidR="00000000" w:rsidRDefault="00737B0C">
      <w:pPr>
        <w:pStyle w:val="ac"/>
        <w:rPr>
          <w:rtl/>
        </w:rPr>
      </w:pPr>
      <w:r>
        <w:rPr>
          <w:rFonts w:hint="eastAsia"/>
          <w:rtl/>
        </w:rPr>
        <w:t>דני</w:t>
      </w:r>
      <w:r>
        <w:rPr>
          <w:rtl/>
        </w:rPr>
        <w:t xml:space="preserve"> יתום (העבודה-מימד):</w:t>
      </w:r>
    </w:p>
    <w:p w14:paraId="2861D9C4" w14:textId="77777777" w:rsidR="00000000" w:rsidRDefault="00737B0C">
      <w:pPr>
        <w:pStyle w:val="a"/>
        <w:rPr>
          <w:rFonts w:hint="cs"/>
          <w:rtl/>
        </w:rPr>
      </w:pPr>
    </w:p>
    <w:p w14:paraId="4CEBF098" w14:textId="77777777" w:rsidR="00000000" w:rsidRDefault="00737B0C">
      <w:pPr>
        <w:pStyle w:val="a"/>
        <w:rPr>
          <w:rFonts w:hint="cs"/>
          <w:rtl/>
        </w:rPr>
      </w:pPr>
      <w:r>
        <w:rPr>
          <w:rFonts w:hint="cs"/>
          <w:rtl/>
        </w:rPr>
        <w:t>תסתכל לראש הממשלה בעיניים ותגיד לו: אתה ממשיך את הסכמי אוסלו. אל תתבייש.</w:t>
      </w:r>
    </w:p>
    <w:p w14:paraId="1279E07F" w14:textId="77777777" w:rsidR="00000000" w:rsidRDefault="00737B0C">
      <w:pPr>
        <w:pStyle w:val="a"/>
        <w:rPr>
          <w:rFonts w:hint="cs"/>
          <w:rtl/>
        </w:rPr>
      </w:pPr>
    </w:p>
    <w:p w14:paraId="68A6237A" w14:textId="77777777" w:rsidR="00000000" w:rsidRDefault="00737B0C">
      <w:pPr>
        <w:pStyle w:val="SpeakerCon"/>
        <w:rPr>
          <w:rtl/>
        </w:rPr>
      </w:pPr>
      <w:bookmarkStart w:id="129" w:name="FS000001040T30_07_2003_17_49_04C"/>
      <w:bookmarkEnd w:id="129"/>
      <w:r>
        <w:rPr>
          <w:rtl/>
        </w:rPr>
        <w:t>יחיאל חזן (הליכוד):</w:t>
      </w:r>
    </w:p>
    <w:p w14:paraId="48ABFA21" w14:textId="77777777" w:rsidR="00000000" w:rsidRDefault="00737B0C">
      <w:pPr>
        <w:pStyle w:val="a"/>
        <w:rPr>
          <w:rtl/>
        </w:rPr>
      </w:pPr>
    </w:p>
    <w:p w14:paraId="08A792AB" w14:textId="77777777" w:rsidR="00000000" w:rsidRDefault="00737B0C">
      <w:pPr>
        <w:pStyle w:val="a"/>
        <w:rPr>
          <w:rFonts w:hint="cs"/>
          <w:rtl/>
        </w:rPr>
      </w:pPr>
      <w:r>
        <w:rPr>
          <w:rFonts w:hint="cs"/>
          <w:rtl/>
        </w:rPr>
        <w:t>אני רוצה לספר לכם, כמי שגר ביהודה ושומ</w:t>
      </w:r>
      <w:r>
        <w:rPr>
          <w:rFonts w:hint="cs"/>
          <w:rtl/>
        </w:rPr>
        <w:t>רון, בעיר אריאל - -</w:t>
      </w:r>
    </w:p>
    <w:p w14:paraId="1FB252F6" w14:textId="77777777" w:rsidR="00000000" w:rsidRDefault="00737B0C">
      <w:pPr>
        <w:pStyle w:val="a"/>
        <w:rPr>
          <w:rFonts w:hint="cs"/>
          <w:rtl/>
        </w:rPr>
      </w:pPr>
    </w:p>
    <w:p w14:paraId="17255A9F" w14:textId="77777777" w:rsidR="00000000" w:rsidRDefault="00737B0C">
      <w:pPr>
        <w:pStyle w:val="ac"/>
        <w:rPr>
          <w:rtl/>
        </w:rPr>
      </w:pPr>
      <w:r>
        <w:rPr>
          <w:rFonts w:hint="eastAsia"/>
          <w:rtl/>
        </w:rPr>
        <w:t>חיים</w:t>
      </w:r>
      <w:r>
        <w:rPr>
          <w:rtl/>
        </w:rPr>
        <w:t xml:space="preserve"> רמון (העבודה-מימד):</w:t>
      </w:r>
    </w:p>
    <w:p w14:paraId="0F124288" w14:textId="77777777" w:rsidR="00000000" w:rsidRDefault="00737B0C">
      <w:pPr>
        <w:pStyle w:val="a"/>
        <w:rPr>
          <w:rFonts w:hint="cs"/>
          <w:rtl/>
        </w:rPr>
      </w:pPr>
    </w:p>
    <w:p w14:paraId="4A8F1ACC" w14:textId="77777777" w:rsidR="00000000" w:rsidRDefault="00737B0C">
      <w:pPr>
        <w:pStyle w:val="a"/>
        <w:rPr>
          <w:rFonts w:hint="cs"/>
          <w:rtl/>
        </w:rPr>
      </w:pPr>
      <w:r>
        <w:rPr>
          <w:rFonts w:hint="cs"/>
          <w:rtl/>
        </w:rPr>
        <w:t>חבר הכנסת חזן, ראש השב"כ הוא בקמפיין?</w:t>
      </w:r>
    </w:p>
    <w:p w14:paraId="6F03D135" w14:textId="77777777" w:rsidR="00000000" w:rsidRDefault="00737B0C">
      <w:pPr>
        <w:pStyle w:val="SpeakerCon"/>
        <w:rPr>
          <w:rtl/>
        </w:rPr>
      </w:pPr>
      <w:bookmarkStart w:id="130" w:name="FS000001040T30_07_2003_17_49_34C"/>
      <w:bookmarkEnd w:id="130"/>
    </w:p>
    <w:p w14:paraId="007DDAF0" w14:textId="77777777" w:rsidR="00000000" w:rsidRDefault="00737B0C">
      <w:pPr>
        <w:pStyle w:val="SpeakerCon"/>
        <w:rPr>
          <w:rtl/>
        </w:rPr>
      </w:pPr>
      <w:r>
        <w:rPr>
          <w:rtl/>
        </w:rPr>
        <w:t>יחיאל חזן (הליכוד):</w:t>
      </w:r>
    </w:p>
    <w:p w14:paraId="7744E640" w14:textId="77777777" w:rsidR="00000000" w:rsidRDefault="00737B0C">
      <w:pPr>
        <w:pStyle w:val="a"/>
        <w:rPr>
          <w:rtl/>
        </w:rPr>
      </w:pPr>
    </w:p>
    <w:p w14:paraId="294226E1" w14:textId="77777777" w:rsidR="00000000" w:rsidRDefault="00737B0C">
      <w:pPr>
        <w:pStyle w:val="a"/>
        <w:rPr>
          <w:rFonts w:hint="cs"/>
          <w:rtl/>
        </w:rPr>
      </w:pPr>
      <w:r>
        <w:rPr>
          <w:rFonts w:hint="cs"/>
          <w:rtl/>
        </w:rPr>
        <w:t>- - ומכיר את ההתיישבות הערבית - - -</w:t>
      </w:r>
    </w:p>
    <w:p w14:paraId="69DA4DE4" w14:textId="77777777" w:rsidR="00000000" w:rsidRDefault="00737B0C">
      <w:pPr>
        <w:pStyle w:val="a"/>
        <w:rPr>
          <w:rFonts w:hint="cs"/>
          <w:rtl/>
        </w:rPr>
      </w:pPr>
    </w:p>
    <w:p w14:paraId="76EB20F5" w14:textId="77777777" w:rsidR="00000000" w:rsidRDefault="00737B0C">
      <w:pPr>
        <w:pStyle w:val="ac"/>
        <w:rPr>
          <w:rtl/>
        </w:rPr>
      </w:pPr>
      <w:r>
        <w:rPr>
          <w:rFonts w:hint="eastAsia"/>
          <w:rtl/>
        </w:rPr>
        <w:t>חיים</w:t>
      </w:r>
      <w:r>
        <w:rPr>
          <w:rtl/>
        </w:rPr>
        <w:t xml:space="preserve"> רמון (העבודה-מימד):</w:t>
      </w:r>
    </w:p>
    <w:p w14:paraId="355C3DE2" w14:textId="77777777" w:rsidR="00000000" w:rsidRDefault="00737B0C">
      <w:pPr>
        <w:pStyle w:val="a"/>
        <w:rPr>
          <w:rFonts w:hint="cs"/>
          <w:rtl/>
        </w:rPr>
      </w:pPr>
    </w:p>
    <w:p w14:paraId="2EBEC9B7" w14:textId="77777777" w:rsidR="00000000" w:rsidRDefault="00737B0C">
      <w:pPr>
        <w:pStyle w:val="a"/>
        <w:rPr>
          <w:rFonts w:hint="cs"/>
          <w:rtl/>
        </w:rPr>
      </w:pPr>
      <w:r>
        <w:rPr>
          <w:rFonts w:hint="cs"/>
          <w:rtl/>
        </w:rPr>
        <w:t>חבר הכנסת חזן, ראש השב"כ הוא בקמפיין שלי?</w:t>
      </w:r>
    </w:p>
    <w:p w14:paraId="684D3750" w14:textId="77777777" w:rsidR="00000000" w:rsidRDefault="00737B0C">
      <w:pPr>
        <w:pStyle w:val="a"/>
        <w:rPr>
          <w:rFonts w:hint="cs"/>
          <w:rtl/>
        </w:rPr>
      </w:pPr>
    </w:p>
    <w:p w14:paraId="754FDCFD" w14:textId="77777777" w:rsidR="00000000" w:rsidRDefault="00737B0C">
      <w:pPr>
        <w:pStyle w:val="ad"/>
        <w:rPr>
          <w:rtl/>
        </w:rPr>
      </w:pPr>
      <w:r>
        <w:rPr>
          <w:rtl/>
        </w:rPr>
        <w:t>היו"ר אלי בן-מנחם:</w:t>
      </w:r>
    </w:p>
    <w:p w14:paraId="13DDC974" w14:textId="77777777" w:rsidR="00000000" w:rsidRDefault="00737B0C">
      <w:pPr>
        <w:pStyle w:val="a"/>
        <w:rPr>
          <w:rtl/>
        </w:rPr>
      </w:pPr>
    </w:p>
    <w:p w14:paraId="3E861E37" w14:textId="77777777" w:rsidR="00000000" w:rsidRDefault="00737B0C">
      <w:pPr>
        <w:pStyle w:val="a"/>
        <w:rPr>
          <w:rFonts w:hint="cs"/>
          <w:rtl/>
        </w:rPr>
      </w:pPr>
      <w:r>
        <w:rPr>
          <w:rFonts w:hint="cs"/>
          <w:rtl/>
        </w:rPr>
        <w:t>חבר הכנסת חיים רמון, עו</w:t>
      </w:r>
      <w:r>
        <w:rPr>
          <w:rFonts w:hint="cs"/>
          <w:rtl/>
        </w:rPr>
        <w:t>ד מעט אתה מדבר.</w:t>
      </w:r>
    </w:p>
    <w:p w14:paraId="3A41EADD" w14:textId="77777777" w:rsidR="00000000" w:rsidRDefault="00737B0C">
      <w:pPr>
        <w:pStyle w:val="a"/>
        <w:rPr>
          <w:rFonts w:hint="cs"/>
          <w:rtl/>
        </w:rPr>
      </w:pPr>
    </w:p>
    <w:p w14:paraId="0DDBF3AF" w14:textId="77777777" w:rsidR="00000000" w:rsidRDefault="00737B0C">
      <w:pPr>
        <w:pStyle w:val="ac"/>
        <w:rPr>
          <w:rtl/>
        </w:rPr>
      </w:pPr>
      <w:r>
        <w:rPr>
          <w:rFonts w:hint="eastAsia"/>
          <w:rtl/>
        </w:rPr>
        <w:t>חיים</w:t>
      </w:r>
      <w:r>
        <w:rPr>
          <w:rtl/>
        </w:rPr>
        <w:t xml:space="preserve"> רמון (העבודה-מימד):</w:t>
      </w:r>
    </w:p>
    <w:p w14:paraId="4A203A6B" w14:textId="77777777" w:rsidR="00000000" w:rsidRDefault="00737B0C">
      <w:pPr>
        <w:pStyle w:val="a"/>
        <w:rPr>
          <w:rFonts w:hint="cs"/>
          <w:rtl/>
        </w:rPr>
      </w:pPr>
    </w:p>
    <w:p w14:paraId="516DFD67" w14:textId="77777777" w:rsidR="00000000" w:rsidRDefault="00737B0C">
      <w:pPr>
        <w:pStyle w:val="a"/>
        <w:rPr>
          <w:rFonts w:hint="cs"/>
          <w:rtl/>
        </w:rPr>
      </w:pPr>
      <w:r>
        <w:rPr>
          <w:rFonts w:hint="cs"/>
          <w:rtl/>
        </w:rPr>
        <w:t>מפכ"ל המשטרה הוא בקמפיין שלי?</w:t>
      </w:r>
    </w:p>
    <w:p w14:paraId="039F2CCB" w14:textId="77777777" w:rsidR="00000000" w:rsidRDefault="00737B0C">
      <w:pPr>
        <w:pStyle w:val="a"/>
        <w:rPr>
          <w:rFonts w:hint="cs"/>
          <w:rtl/>
        </w:rPr>
      </w:pPr>
    </w:p>
    <w:p w14:paraId="0C860918" w14:textId="77777777" w:rsidR="00000000" w:rsidRDefault="00737B0C">
      <w:pPr>
        <w:pStyle w:val="SpeakerCon"/>
        <w:rPr>
          <w:rtl/>
        </w:rPr>
      </w:pPr>
      <w:bookmarkStart w:id="131" w:name="FS000001040T30_07_2003_17_50_30C"/>
      <w:bookmarkEnd w:id="131"/>
      <w:r>
        <w:rPr>
          <w:rtl/>
        </w:rPr>
        <w:t>יחיאל חזן (הליכוד):</w:t>
      </w:r>
    </w:p>
    <w:p w14:paraId="0D178AAE" w14:textId="77777777" w:rsidR="00000000" w:rsidRDefault="00737B0C">
      <w:pPr>
        <w:pStyle w:val="a"/>
        <w:rPr>
          <w:rtl/>
        </w:rPr>
      </w:pPr>
    </w:p>
    <w:p w14:paraId="5B2FE816" w14:textId="77777777" w:rsidR="00000000" w:rsidRDefault="00737B0C">
      <w:pPr>
        <w:pStyle w:val="a"/>
        <w:rPr>
          <w:rFonts w:hint="cs"/>
          <w:rtl/>
        </w:rPr>
      </w:pPr>
      <w:r>
        <w:rPr>
          <w:rFonts w:hint="cs"/>
          <w:rtl/>
        </w:rPr>
        <w:t>מכירים את דרך הפעולה שלך. לך בכלל לא היה אכפת שזה היה מיליארדי שקלים.</w:t>
      </w:r>
    </w:p>
    <w:p w14:paraId="57E77AA5" w14:textId="77777777" w:rsidR="00000000" w:rsidRDefault="00737B0C">
      <w:pPr>
        <w:pStyle w:val="a"/>
        <w:rPr>
          <w:rFonts w:hint="cs"/>
          <w:rtl/>
        </w:rPr>
      </w:pPr>
    </w:p>
    <w:p w14:paraId="6658DFEF" w14:textId="77777777" w:rsidR="00000000" w:rsidRDefault="00737B0C">
      <w:pPr>
        <w:pStyle w:val="ac"/>
        <w:rPr>
          <w:rtl/>
        </w:rPr>
      </w:pPr>
      <w:r>
        <w:rPr>
          <w:rFonts w:hint="eastAsia"/>
          <w:rtl/>
        </w:rPr>
        <w:t>חיים</w:t>
      </w:r>
      <w:r>
        <w:rPr>
          <w:rtl/>
        </w:rPr>
        <w:t xml:space="preserve"> רמון (העבודה-מימד):</w:t>
      </w:r>
    </w:p>
    <w:p w14:paraId="7A93C56A" w14:textId="77777777" w:rsidR="00000000" w:rsidRDefault="00737B0C">
      <w:pPr>
        <w:pStyle w:val="a"/>
        <w:rPr>
          <w:rFonts w:hint="cs"/>
          <w:rtl/>
        </w:rPr>
      </w:pPr>
    </w:p>
    <w:p w14:paraId="12095B70" w14:textId="77777777" w:rsidR="00000000" w:rsidRDefault="00737B0C">
      <w:pPr>
        <w:pStyle w:val="a"/>
        <w:rPr>
          <w:rFonts w:hint="cs"/>
          <w:rtl/>
        </w:rPr>
      </w:pPr>
      <w:r>
        <w:rPr>
          <w:rFonts w:hint="cs"/>
          <w:rtl/>
        </w:rPr>
        <w:t>הם בקמפיין שלי?</w:t>
      </w:r>
    </w:p>
    <w:p w14:paraId="0C0588C5" w14:textId="77777777" w:rsidR="00000000" w:rsidRDefault="00737B0C">
      <w:pPr>
        <w:pStyle w:val="a"/>
        <w:rPr>
          <w:rFonts w:hint="cs"/>
          <w:rtl/>
        </w:rPr>
      </w:pPr>
    </w:p>
    <w:p w14:paraId="4B5CA011" w14:textId="77777777" w:rsidR="00000000" w:rsidRDefault="00737B0C">
      <w:pPr>
        <w:pStyle w:val="SpeakerCon"/>
        <w:rPr>
          <w:rtl/>
        </w:rPr>
      </w:pPr>
      <w:bookmarkStart w:id="132" w:name="FS000001040T30_07_2003_17_51_15C"/>
      <w:bookmarkEnd w:id="132"/>
      <w:r>
        <w:rPr>
          <w:rtl/>
        </w:rPr>
        <w:t>יחיאל חזן (הליכוד):</w:t>
      </w:r>
    </w:p>
    <w:p w14:paraId="3B75965A" w14:textId="77777777" w:rsidR="00000000" w:rsidRDefault="00737B0C">
      <w:pPr>
        <w:pStyle w:val="a"/>
        <w:rPr>
          <w:rtl/>
        </w:rPr>
      </w:pPr>
    </w:p>
    <w:p w14:paraId="2915BCEF" w14:textId="77777777" w:rsidR="00000000" w:rsidRDefault="00737B0C">
      <w:pPr>
        <w:pStyle w:val="a"/>
        <w:rPr>
          <w:rFonts w:hint="cs"/>
          <w:rtl/>
        </w:rPr>
      </w:pPr>
      <w:r>
        <w:rPr>
          <w:rFonts w:hint="cs"/>
          <w:rtl/>
        </w:rPr>
        <w:t>עזוב, לא רוצה להתפלמס, כיו</w:t>
      </w:r>
      <w:r>
        <w:rPr>
          <w:rFonts w:hint="cs"/>
          <w:rtl/>
        </w:rPr>
        <w:t>ון שאנחנו יודעים שהצלחת - - -</w:t>
      </w:r>
    </w:p>
    <w:p w14:paraId="41FDE62E" w14:textId="77777777" w:rsidR="00000000" w:rsidRDefault="00737B0C">
      <w:pPr>
        <w:pStyle w:val="a"/>
        <w:rPr>
          <w:rFonts w:hint="cs"/>
          <w:rtl/>
        </w:rPr>
      </w:pPr>
    </w:p>
    <w:p w14:paraId="447445E2" w14:textId="77777777" w:rsidR="00000000" w:rsidRDefault="00737B0C">
      <w:pPr>
        <w:pStyle w:val="ac"/>
        <w:rPr>
          <w:rtl/>
        </w:rPr>
      </w:pPr>
      <w:r>
        <w:rPr>
          <w:rFonts w:hint="eastAsia"/>
          <w:rtl/>
        </w:rPr>
        <w:t>חיים</w:t>
      </w:r>
      <w:r>
        <w:rPr>
          <w:rtl/>
        </w:rPr>
        <w:t xml:space="preserve"> רמון (העבודה-מימד):</w:t>
      </w:r>
    </w:p>
    <w:p w14:paraId="3BA9BA68" w14:textId="77777777" w:rsidR="00000000" w:rsidRDefault="00737B0C">
      <w:pPr>
        <w:pStyle w:val="a"/>
        <w:rPr>
          <w:rFonts w:hint="cs"/>
          <w:rtl/>
        </w:rPr>
      </w:pPr>
    </w:p>
    <w:p w14:paraId="7960F04F" w14:textId="77777777" w:rsidR="00000000" w:rsidRDefault="00737B0C">
      <w:pPr>
        <w:pStyle w:val="a"/>
        <w:rPr>
          <w:rFonts w:hint="cs"/>
          <w:rtl/>
        </w:rPr>
      </w:pPr>
      <w:r>
        <w:rPr>
          <w:rFonts w:hint="cs"/>
          <w:rtl/>
        </w:rPr>
        <w:t>לא אתי תתפלמס, אתם תתפלמס.</w:t>
      </w:r>
    </w:p>
    <w:p w14:paraId="16F00050" w14:textId="77777777" w:rsidR="00000000" w:rsidRDefault="00737B0C">
      <w:pPr>
        <w:pStyle w:val="a"/>
        <w:rPr>
          <w:rFonts w:hint="cs"/>
          <w:rtl/>
        </w:rPr>
      </w:pPr>
    </w:p>
    <w:p w14:paraId="1048A90C" w14:textId="77777777" w:rsidR="00000000" w:rsidRDefault="00737B0C">
      <w:pPr>
        <w:pStyle w:val="SpeakerCon"/>
        <w:rPr>
          <w:rtl/>
        </w:rPr>
      </w:pPr>
      <w:bookmarkStart w:id="133" w:name="FS000001040T30_07_2003_17_51_51C"/>
      <w:bookmarkEnd w:id="133"/>
      <w:r>
        <w:rPr>
          <w:rtl/>
        </w:rPr>
        <w:t>יחיאל חזן (הליכוד):</w:t>
      </w:r>
    </w:p>
    <w:p w14:paraId="4E89FCBD" w14:textId="77777777" w:rsidR="00000000" w:rsidRDefault="00737B0C">
      <w:pPr>
        <w:pStyle w:val="a"/>
        <w:rPr>
          <w:rtl/>
        </w:rPr>
      </w:pPr>
    </w:p>
    <w:p w14:paraId="1EB1AE29" w14:textId="77777777" w:rsidR="00000000" w:rsidRDefault="00737B0C">
      <w:pPr>
        <w:pStyle w:val="a"/>
        <w:rPr>
          <w:rFonts w:hint="cs"/>
          <w:rtl/>
        </w:rPr>
      </w:pPr>
      <w:r>
        <w:rPr>
          <w:rFonts w:hint="cs"/>
          <w:rtl/>
        </w:rPr>
        <w:t>הרי הצלחת להעלות את הנושא לדיון ציבורי.</w:t>
      </w:r>
    </w:p>
    <w:p w14:paraId="21732A05" w14:textId="77777777" w:rsidR="00000000" w:rsidRDefault="00737B0C">
      <w:pPr>
        <w:pStyle w:val="a"/>
        <w:rPr>
          <w:rFonts w:hint="cs"/>
          <w:rtl/>
        </w:rPr>
      </w:pPr>
    </w:p>
    <w:p w14:paraId="5A1FD476" w14:textId="77777777" w:rsidR="00000000" w:rsidRDefault="00737B0C">
      <w:pPr>
        <w:pStyle w:val="ac"/>
        <w:rPr>
          <w:rtl/>
        </w:rPr>
      </w:pPr>
      <w:r>
        <w:rPr>
          <w:rFonts w:hint="eastAsia"/>
          <w:rtl/>
        </w:rPr>
        <w:t>חיים</w:t>
      </w:r>
      <w:r>
        <w:rPr>
          <w:rtl/>
        </w:rPr>
        <w:t xml:space="preserve"> רמון (העבודה-מימד):</w:t>
      </w:r>
    </w:p>
    <w:p w14:paraId="12269A1F" w14:textId="77777777" w:rsidR="00000000" w:rsidRDefault="00737B0C">
      <w:pPr>
        <w:pStyle w:val="a"/>
        <w:rPr>
          <w:rFonts w:hint="cs"/>
          <w:rtl/>
        </w:rPr>
      </w:pPr>
    </w:p>
    <w:p w14:paraId="6DF35646" w14:textId="77777777" w:rsidR="00000000" w:rsidRDefault="00737B0C">
      <w:pPr>
        <w:pStyle w:val="a"/>
        <w:rPr>
          <w:rFonts w:hint="cs"/>
          <w:rtl/>
        </w:rPr>
      </w:pPr>
      <w:r>
        <w:rPr>
          <w:rFonts w:hint="cs"/>
          <w:rtl/>
        </w:rPr>
        <w:t>לא אכפת לך ש-400 אזרחים נהרגים.</w:t>
      </w:r>
    </w:p>
    <w:p w14:paraId="2B41B26B" w14:textId="77777777" w:rsidR="00000000" w:rsidRDefault="00737B0C">
      <w:pPr>
        <w:pStyle w:val="a"/>
        <w:rPr>
          <w:rFonts w:hint="cs"/>
          <w:rtl/>
        </w:rPr>
      </w:pPr>
    </w:p>
    <w:p w14:paraId="1266776F" w14:textId="77777777" w:rsidR="00000000" w:rsidRDefault="00737B0C">
      <w:pPr>
        <w:pStyle w:val="ac"/>
        <w:rPr>
          <w:rtl/>
        </w:rPr>
      </w:pPr>
      <w:r>
        <w:rPr>
          <w:rFonts w:hint="eastAsia"/>
          <w:rtl/>
        </w:rPr>
        <w:t>קולט</w:t>
      </w:r>
      <w:r>
        <w:rPr>
          <w:rtl/>
        </w:rPr>
        <w:t xml:space="preserve"> אביטל (העבודה-מימד):</w:t>
      </w:r>
    </w:p>
    <w:p w14:paraId="00009886" w14:textId="77777777" w:rsidR="00000000" w:rsidRDefault="00737B0C">
      <w:pPr>
        <w:pStyle w:val="a"/>
        <w:rPr>
          <w:rFonts w:hint="cs"/>
          <w:rtl/>
        </w:rPr>
      </w:pPr>
    </w:p>
    <w:p w14:paraId="31E7ECD3" w14:textId="77777777" w:rsidR="00000000" w:rsidRDefault="00737B0C">
      <w:pPr>
        <w:pStyle w:val="a"/>
        <w:rPr>
          <w:rFonts w:hint="cs"/>
          <w:rtl/>
        </w:rPr>
      </w:pPr>
      <w:r>
        <w:rPr>
          <w:rFonts w:hint="cs"/>
          <w:rtl/>
        </w:rPr>
        <w:t>- - -</w:t>
      </w:r>
    </w:p>
    <w:p w14:paraId="29753193" w14:textId="77777777" w:rsidR="00000000" w:rsidRDefault="00737B0C">
      <w:pPr>
        <w:pStyle w:val="a"/>
        <w:rPr>
          <w:rFonts w:hint="cs"/>
          <w:rtl/>
        </w:rPr>
      </w:pPr>
    </w:p>
    <w:p w14:paraId="0FFB8A47" w14:textId="77777777" w:rsidR="00000000" w:rsidRDefault="00737B0C">
      <w:pPr>
        <w:pStyle w:val="ad"/>
        <w:rPr>
          <w:rtl/>
        </w:rPr>
      </w:pPr>
      <w:r>
        <w:rPr>
          <w:rtl/>
        </w:rPr>
        <w:t>היו"ר אלי בן-מנח</w:t>
      </w:r>
      <w:r>
        <w:rPr>
          <w:rtl/>
        </w:rPr>
        <w:t>ם:</w:t>
      </w:r>
    </w:p>
    <w:p w14:paraId="3FF49046" w14:textId="77777777" w:rsidR="00000000" w:rsidRDefault="00737B0C">
      <w:pPr>
        <w:pStyle w:val="a"/>
        <w:rPr>
          <w:rtl/>
        </w:rPr>
      </w:pPr>
    </w:p>
    <w:p w14:paraId="244F960A" w14:textId="77777777" w:rsidR="00000000" w:rsidRDefault="00737B0C">
      <w:pPr>
        <w:pStyle w:val="a"/>
        <w:rPr>
          <w:rFonts w:hint="cs"/>
          <w:rtl/>
        </w:rPr>
      </w:pPr>
      <w:r>
        <w:rPr>
          <w:rFonts w:hint="cs"/>
          <w:rtl/>
        </w:rPr>
        <w:t>חבר הכנסת חזן, שנייה. חברת הכנסת קולט אביטל, את רשומה, וכל מה שיש לך תאמרי בשלוש הדקות שיהיו לך; גם אתה, חבר הכנסת רמון. בבקשה, חבר הכנסת חזן.</w:t>
      </w:r>
    </w:p>
    <w:p w14:paraId="1C3BB17C" w14:textId="77777777" w:rsidR="00000000" w:rsidRDefault="00737B0C">
      <w:pPr>
        <w:pStyle w:val="a"/>
        <w:rPr>
          <w:rFonts w:hint="cs"/>
          <w:rtl/>
        </w:rPr>
      </w:pPr>
    </w:p>
    <w:p w14:paraId="3914B033" w14:textId="77777777" w:rsidR="00000000" w:rsidRDefault="00737B0C">
      <w:pPr>
        <w:pStyle w:val="SpeakerCon"/>
        <w:rPr>
          <w:rtl/>
        </w:rPr>
      </w:pPr>
      <w:bookmarkStart w:id="134" w:name="FS000001040T30_07_2003_17_53_03C"/>
      <w:bookmarkEnd w:id="134"/>
      <w:r>
        <w:rPr>
          <w:rtl/>
        </w:rPr>
        <w:t>יחיאל חזן (הליכוד):</w:t>
      </w:r>
    </w:p>
    <w:p w14:paraId="69B8594F" w14:textId="77777777" w:rsidR="00000000" w:rsidRDefault="00737B0C">
      <w:pPr>
        <w:pStyle w:val="a"/>
        <w:rPr>
          <w:rtl/>
        </w:rPr>
      </w:pPr>
    </w:p>
    <w:p w14:paraId="60472229" w14:textId="77777777" w:rsidR="00000000" w:rsidRDefault="00737B0C">
      <w:pPr>
        <w:pStyle w:val="a"/>
        <w:rPr>
          <w:rFonts w:hint="cs"/>
          <w:rtl/>
        </w:rPr>
      </w:pPr>
      <w:r>
        <w:rPr>
          <w:rFonts w:hint="cs"/>
          <w:rtl/>
        </w:rPr>
        <w:t xml:space="preserve">כמי שמכיר את ההתיישבות הערבית וכמי שגר ביהודה ושומרון, אני רוצה לספר לכם את הרשמים שלי </w:t>
      </w:r>
      <w:r>
        <w:rPr>
          <w:rFonts w:hint="cs"/>
          <w:rtl/>
        </w:rPr>
        <w:t>- -</w:t>
      </w:r>
    </w:p>
    <w:p w14:paraId="23F65F67" w14:textId="77777777" w:rsidR="00000000" w:rsidRDefault="00737B0C">
      <w:pPr>
        <w:pStyle w:val="a"/>
        <w:rPr>
          <w:rFonts w:hint="cs"/>
          <w:rtl/>
        </w:rPr>
      </w:pPr>
    </w:p>
    <w:p w14:paraId="3DB6CA76" w14:textId="77777777" w:rsidR="00000000" w:rsidRDefault="00737B0C">
      <w:pPr>
        <w:pStyle w:val="ac"/>
        <w:rPr>
          <w:rtl/>
        </w:rPr>
      </w:pPr>
      <w:r>
        <w:rPr>
          <w:rFonts w:hint="eastAsia"/>
          <w:rtl/>
        </w:rPr>
        <w:t>ג</w:t>
      </w:r>
      <w:r>
        <w:rPr>
          <w:rtl/>
        </w:rPr>
        <w:t>'מאל זחאלקה (בל"ד):</w:t>
      </w:r>
    </w:p>
    <w:p w14:paraId="2881D4C1" w14:textId="77777777" w:rsidR="00000000" w:rsidRDefault="00737B0C">
      <w:pPr>
        <w:pStyle w:val="a"/>
        <w:rPr>
          <w:rFonts w:hint="cs"/>
          <w:rtl/>
        </w:rPr>
      </w:pPr>
    </w:p>
    <w:p w14:paraId="17CBB952" w14:textId="77777777" w:rsidR="00000000" w:rsidRDefault="00737B0C">
      <w:pPr>
        <w:pStyle w:val="a"/>
        <w:rPr>
          <w:rFonts w:hint="cs"/>
          <w:rtl/>
        </w:rPr>
      </w:pPr>
      <w:r>
        <w:rPr>
          <w:rFonts w:hint="cs"/>
          <w:rtl/>
        </w:rPr>
        <w:t>אין התיישבות ערבית. למה אתה ממציא את המושג הזה?</w:t>
      </w:r>
    </w:p>
    <w:p w14:paraId="7D914405" w14:textId="77777777" w:rsidR="00000000" w:rsidRDefault="00737B0C">
      <w:pPr>
        <w:pStyle w:val="a"/>
        <w:rPr>
          <w:rFonts w:hint="cs"/>
          <w:rtl/>
        </w:rPr>
      </w:pPr>
    </w:p>
    <w:p w14:paraId="48EB6DB9" w14:textId="77777777" w:rsidR="00000000" w:rsidRDefault="00737B0C">
      <w:pPr>
        <w:pStyle w:val="SpeakerCon"/>
        <w:rPr>
          <w:rtl/>
        </w:rPr>
      </w:pPr>
      <w:bookmarkStart w:id="135" w:name="FS000001040T30_07_2003_17_53_46C"/>
      <w:bookmarkEnd w:id="135"/>
      <w:r>
        <w:rPr>
          <w:rtl/>
        </w:rPr>
        <w:t>יחיאל חזן (הליכוד):</w:t>
      </w:r>
    </w:p>
    <w:p w14:paraId="0ADD406E" w14:textId="77777777" w:rsidR="00000000" w:rsidRDefault="00737B0C">
      <w:pPr>
        <w:pStyle w:val="a"/>
        <w:rPr>
          <w:rtl/>
        </w:rPr>
      </w:pPr>
    </w:p>
    <w:p w14:paraId="64FD76DA" w14:textId="77777777" w:rsidR="00000000" w:rsidRDefault="00737B0C">
      <w:pPr>
        <w:pStyle w:val="a"/>
        <w:rPr>
          <w:rFonts w:hint="cs"/>
          <w:rtl/>
        </w:rPr>
      </w:pPr>
      <w:r>
        <w:rPr>
          <w:rFonts w:hint="cs"/>
          <w:rtl/>
        </w:rPr>
        <w:t>- - מאותם פלסטינים שגרים, למשל, בבידיא או בסורדה או בסלפית. הפלסטינים בונים מסביב לבית שלהם חומות שלמות - קירות בטון בגובה של חמישה מטרים וארבעה מטרים מסביב לב</w:t>
      </w:r>
      <w:r>
        <w:rPr>
          <w:rFonts w:hint="cs"/>
          <w:rtl/>
        </w:rPr>
        <w:t>ית, עם שערים ומנעולים מברזל ומפלדה. למה הם בונים אותן גדרות? אדוני חבר הכנסת זחאלקה, למה הם בונים אותן חומות מסביב לבית? לא מסביב לבית אחד - כל הבתים של הפלסטינים ממוגנים בברזלים, בפחים ובגדרות. למה? אתה יכול לענות לי? תסביר לי?</w:t>
      </w:r>
    </w:p>
    <w:p w14:paraId="6AC5808E" w14:textId="77777777" w:rsidR="00000000" w:rsidRDefault="00737B0C">
      <w:pPr>
        <w:pStyle w:val="a"/>
        <w:rPr>
          <w:rFonts w:hint="cs"/>
          <w:rtl/>
        </w:rPr>
      </w:pPr>
    </w:p>
    <w:p w14:paraId="35E1AEFD" w14:textId="77777777" w:rsidR="00000000" w:rsidRDefault="00737B0C">
      <w:pPr>
        <w:pStyle w:val="ac"/>
        <w:rPr>
          <w:rtl/>
        </w:rPr>
      </w:pPr>
      <w:r>
        <w:rPr>
          <w:rFonts w:hint="eastAsia"/>
          <w:rtl/>
        </w:rPr>
        <w:t>ג</w:t>
      </w:r>
      <w:r>
        <w:rPr>
          <w:rtl/>
        </w:rPr>
        <w:t>'מאל זחאלקה (בל"ד):</w:t>
      </w:r>
    </w:p>
    <w:p w14:paraId="2E02ECDD" w14:textId="77777777" w:rsidR="00000000" w:rsidRDefault="00737B0C">
      <w:pPr>
        <w:pStyle w:val="a"/>
        <w:rPr>
          <w:rFonts w:hint="cs"/>
          <w:rtl/>
        </w:rPr>
      </w:pPr>
    </w:p>
    <w:p w14:paraId="4145A2AB" w14:textId="77777777" w:rsidR="00000000" w:rsidRDefault="00737B0C">
      <w:pPr>
        <w:pStyle w:val="a"/>
        <w:rPr>
          <w:rFonts w:hint="cs"/>
          <w:rtl/>
        </w:rPr>
      </w:pPr>
      <w:r>
        <w:rPr>
          <w:rFonts w:hint="cs"/>
          <w:rtl/>
        </w:rPr>
        <w:t>כל א</w:t>
      </w:r>
      <w:r>
        <w:rPr>
          <w:rFonts w:hint="cs"/>
          <w:rtl/>
        </w:rPr>
        <w:t>חד מגדר את הבית שלו.</w:t>
      </w:r>
    </w:p>
    <w:p w14:paraId="277E3F6E" w14:textId="77777777" w:rsidR="00000000" w:rsidRDefault="00737B0C">
      <w:pPr>
        <w:pStyle w:val="a"/>
        <w:rPr>
          <w:rFonts w:hint="cs"/>
          <w:rtl/>
        </w:rPr>
      </w:pPr>
    </w:p>
    <w:p w14:paraId="3154397A" w14:textId="77777777" w:rsidR="00000000" w:rsidRDefault="00737B0C">
      <w:pPr>
        <w:pStyle w:val="SpeakerCon"/>
        <w:rPr>
          <w:rtl/>
        </w:rPr>
      </w:pPr>
      <w:bookmarkStart w:id="136" w:name="FS000001040T30_07_2003_17_57_34C"/>
      <w:bookmarkEnd w:id="136"/>
      <w:r>
        <w:rPr>
          <w:rtl/>
        </w:rPr>
        <w:t>יחיאל חזן (הליכוד):</w:t>
      </w:r>
    </w:p>
    <w:p w14:paraId="072DC0FC" w14:textId="77777777" w:rsidR="00000000" w:rsidRDefault="00737B0C">
      <w:pPr>
        <w:pStyle w:val="a"/>
        <w:rPr>
          <w:rtl/>
        </w:rPr>
      </w:pPr>
    </w:p>
    <w:p w14:paraId="015137DA" w14:textId="77777777" w:rsidR="00000000" w:rsidRDefault="00737B0C">
      <w:pPr>
        <w:pStyle w:val="a"/>
        <w:rPr>
          <w:rFonts w:hint="cs"/>
          <w:rtl/>
        </w:rPr>
      </w:pPr>
      <w:r>
        <w:rPr>
          <w:rFonts w:hint="cs"/>
          <w:rtl/>
        </w:rPr>
        <w:t>אני אגיד לך למה, אני אספר לך למה - כיוון שהפלסטינים יודעים שכל השכנים סביבם הם גנבים והם רוצחים והם שודדים.</w:t>
      </w:r>
    </w:p>
    <w:p w14:paraId="23D8516E" w14:textId="77777777" w:rsidR="00000000" w:rsidRDefault="00737B0C">
      <w:pPr>
        <w:pStyle w:val="a"/>
        <w:rPr>
          <w:rFonts w:hint="cs"/>
          <w:rtl/>
        </w:rPr>
      </w:pPr>
    </w:p>
    <w:p w14:paraId="3CB8BB62" w14:textId="77777777" w:rsidR="00000000" w:rsidRDefault="00737B0C">
      <w:pPr>
        <w:pStyle w:val="ac"/>
        <w:rPr>
          <w:rtl/>
        </w:rPr>
      </w:pPr>
      <w:r>
        <w:rPr>
          <w:rFonts w:hint="eastAsia"/>
          <w:rtl/>
        </w:rPr>
        <w:t>ג</w:t>
      </w:r>
      <w:r>
        <w:rPr>
          <w:rtl/>
        </w:rPr>
        <w:t>'מאל זחאלקה (בל"ד):</w:t>
      </w:r>
    </w:p>
    <w:p w14:paraId="15F97C74" w14:textId="77777777" w:rsidR="00000000" w:rsidRDefault="00737B0C">
      <w:pPr>
        <w:pStyle w:val="a"/>
        <w:rPr>
          <w:rFonts w:hint="cs"/>
          <w:rtl/>
        </w:rPr>
      </w:pPr>
    </w:p>
    <w:p w14:paraId="1F2821D8" w14:textId="77777777" w:rsidR="00000000" w:rsidRDefault="00737B0C">
      <w:pPr>
        <w:pStyle w:val="a"/>
        <w:rPr>
          <w:rFonts w:hint="cs"/>
          <w:rtl/>
        </w:rPr>
      </w:pPr>
      <w:r>
        <w:rPr>
          <w:rFonts w:hint="cs"/>
          <w:rtl/>
        </w:rPr>
        <w:t>אתה גזען. אתה גזען עם תעודה.</w:t>
      </w:r>
    </w:p>
    <w:p w14:paraId="61A71BAE" w14:textId="77777777" w:rsidR="00000000" w:rsidRDefault="00737B0C">
      <w:pPr>
        <w:pStyle w:val="a"/>
        <w:rPr>
          <w:rFonts w:hint="cs"/>
          <w:rtl/>
        </w:rPr>
      </w:pPr>
    </w:p>
    <w:p w14:paraId="62DDD599" w14:textId="77777777" w:rsidR="00000000" w:rsidRDefault="00737B0C">
      <w:pPr>
        <w:pStyle w:val="SpeakerCon"/>
        <w:rPr>
          <w:rtl/>
        </w:rPr>
      </w:pPr>
      <w:bookmarkStart w:id="137" w:name="FS000001040T30_07_2003_17_58_11C"/>
      <w:bookmarkEnd w:id="137"/>
      <w:r>
        <w:rPr>
          <w:rtl/>
        </w:rPr>
        <w:t>יחיאל חזן (הליכוד):</w:t>
      </w:r>
    </w:p>
    <w:p w14:paraId="7358444B" w14:textId="77777777" w:rsidR="00000000" w:rsidRDefault="00737B0C">
      <w:pPr>
        <w:pStyle w:val="a"/>
        <w:rPr>
          <w:rtl/>
        </w:rPr>
      </w:pPr>
    </w:p>
    <w:p w14:paraId="1C40D8CD" w14:textId="77777777" w:rsidR="00000000" w:rsidRDefault="00737B0C">
      <w:pPr>
        <w:pStyle w:val="a"/>
        <w:rPr>
          <w:rFonts w:hint="cs"/>
          <w:rtl/>
        </w:rPr>
      </w:pPr>
      <w:r>
        <w:rPr>
          <w:rFonts w:hint="cs"/>
          <w:rtl/>
        </w:rPr>
        <w:t>הם יודעים את זה, ולכן מדינת ישר</w:t>
      </w:r>
      <w:r>
        <w:rPr>
          <w:rFonts w:hint="cs"/>
          <w:rtl/>
        </w:rPr>
        <w:t>אל - - -</w:t>
      </w:r>
    </w:p>
    <w:p w14:paraId="7EC9E525" w14:textId="77777777" w:rsidR="00000000" w:rsidRDefault="00737B0C">
      <w:pPr>
        <w:pStyle w:val="a"/>
        <w:rPr>
          <w:rFonts w:hint="cs"/>
          <w:rtl/>
        </w:rPr>
      </w:pPr>
    </w:p>
    <w:p w14:paraId="2268B0E2" w14:textId="77777777" w:rsidR="00000000" w:rsidRDefault="00737B0C">
      <w:pPr>
        <w:pStyle w:val="ac"/>
        <w:rPr>
          <w:rtl/>
        </w:rPr>
      </w:pPr>
      <w:r>
        <w:rPr>
          <w:rFonts w:hint="eastAsia"/>
          <w:rtl/>
        </w:rPr>
        <w:t>ג</w:t>
      </w:r>
      <w:r>
        <w:rPr>
          <w:rtl/>
        </w:rPr>
        <w:t>'מאל זחאלקה (בל"ד):</w:t>
      </w:r>
    </w:p>
    <w:p w14:paraId="25568C12" w14:textId="77777777" w:rsidR="00000000" w:rsidRDefault="00737B0C">
      <w:pPr>
        <w:pStyle w:val="a"/>
        <w:rPr>
          <w:rFonts w:hint="cs"/>
          <w:rtl/>
        </w:rPr>
      </w:pPr>
    </w:p>
    <w:p w14:paraId="04484A56" w14:textId="77777777" w:rsidR="00000000" w:rsidRDefault="00737B0C">
      <w:pPr>
        <w:pStyle w:val="a"/>
        <w:rPr>
          <w:rFonts w:hint="cs"/>
          <w:rtl/>
        </w:rPr>
      </w:pPr>
      <w:r>
        <w:rPr>
          <w:rFonts w:hint="cs"/>
          <w:rtl/>
        </w:rPr>
        <w:t>אתה גזען עם תעודה. תחזור בך ממה שאתה אומר.</w:t>
      </w:r>
    </w:p>
    <w:p w14:paraId="645876C5" w14:textId="77777777" w:rsidR="00000000" w:rsidRDefault="00737B0C">
      <w:pPr>
        <w:pStyle w:val="a"/>
        <w:rPr>
          <w:rFonts w:hint="cs"/>
          <w:rtl/>
        </w:rPr>
      </w:pPr>
    </w:p>
    <w:p w14:paraId="30D13FE1" w14:textId="77777777" w:rsidR="00000000" w:rsidRDefault="00737B0C">
      <w:pPr>
        <w:pStyle w:val="SpeakerCon"/>
        <w:rPr>
          <w:rtl/>
        </w:rPr>
      </w:pPr>
      <w:bookmarkStart w:id="138" w:name="FS000001040T30_07_2003_17_58_48C"/>
      <w:bookmarkEnd w:id="138"/>
      <w:r>
        <w:rPr>
          <w:rtl/>
        </w:rPr>
        <w:t>יחיאל חזן (הליכוד):</w:t>
      </w:r>
    </w:p>
    <w:p w14:paraId="668C6C2F" w14:textId="77777777" w:rsidR="00000000" w:rsidRDefault="00737B0C">
      <w:pPr>
        <w:pStyle w:val="a"/>
        <w:rPr>
          <w:rtl/>
        </w:rPr>
      </w:pPr>
    </w:p>
    <w:p w14:paraId="341F31EC" w14:textId="77777777" w:rsidR="00000000" w:rsidRDefault="00737B0C">
      <w:pPr>
        <w:pStyle w:val="a"/>
        <w:rPr>
          <w:rFonts w:hint="cs"/>
          <w:rtl/>
        </w:rPr>
      </w:pPr>
      <w:r>
        <w:rPr>
          <w:rFonts w:hint="cs"/>
          <w:rtl/>
        </w:rPr>
        <w:t>אני מבקש שתגן עלי, אדוני היושב-ראש.</w:t>
      </w:r>
    </w:p>
    <w:p w14:paraId="2BCB0553" w14:textId="77777777" w:rsidR="00000000" w:rsidRDefault="00737B0C">
      <w:pPr>
        <w:pStyle w:val="a"/>
        <w:rPr>
          <w:rFonts w:hint="cs"/>
          <w:rtl/>
        </w:rPr>
      </w:pPr>
    </w:p>
    <w:p w14:paraId="26980BC8" w14:textId="77777777" w:rsidR="00000000" w:rsidRDefault="00737B0C">
      <w:pPr>
        <w:pStyle w:val="ad"/>
        <w:rPr>
          <w:rtl/>
        </w:rPr>
      </w:pPr>
      <w:r>
        <w:rPr>
          <w:rtl/>
        </w:rPr>
        <w:t>היו"ר אלי בן-מנחם:</w:t>
      </w:r>
    </w:p>
    <w:p w14:paraId="3208CE33" w14:textId="77777777" w:rsidR="00000000" w:rsidRDefault="00737B0C">
      <w:pPr>
        <w:pStyle w:val="a"/>
        <w:rPr>
          <w:rtl/>
        </w:rPr>
      </w:pPr>
    </w:p>
    <w:p w14:paraId="16DB4C80" w14:textId="77777777" w:rsidR="00000000" w:rsidRDefault="00737B0C">
      <w:pPr>
        <w:pStyle w:val="a"/>
        <w:rPr>
          <w:rFonts w:hint="cs"/>
          <w:rtl/>
        </w:rPr>
      </w:pPr>
      <w:r>
        <w:rPr>
          <w:rFonts w:hint="cs"/>
          <w:rtl/>
        </w:rPr>
        <w:t>חבר הכנסת חזן, זמנך - - -</w:t>
      </w:r>
    </w:p>
    <w:p w14:paraId="76129966" w14:textId="77777777" w:rsidR="00000000" w:rsidRDefault="00737B0C">
      <w:pPr>
        <w:pStyle w:val="a"/>
        <w:rPr>
          <w:rFonts w:hint="cs"/>
          <w:rtl/>
        </w:rPr>
      </w:pPr>
    </w:p>
    <w:p w14:paraId="4293C229" w14:textId="77777777" w:rsidR="00000000" w:rsidRDefault="00737B0C">
      <w:pPr>
        <w:pStyle w:val="SpeakerCon"/>
        <w:rPr>
          <w:rtl/>
        </w:rPr>
      </w:pPr>
      <w:bookmarkStart w:id="139" w:name="FS000001040T30_07_2003_17_59_14C"/>
      <w:bookmarkEnd w:id="139"/>
      <w:r>
        <w:rPr>
          <w:rtl/>
        </w:rPr>
        <w:t>יחיאל חזן (הליכוד):</w:t>
      </w:r>
    </w:p>
    <w:p w14:paraId="398C6C25" w14:textId="77777777" w:rsidR="00000000" w:rsidRDefault="00737B0C">
      <w:pPr>
        <w:pStyle w:val="a"/>
        <w:rPr>
          <w:rtl/>
        </w:rPr>
      </w:pPr>
    </w:p>
    <w:p w14:paraId="5B1DABB2" w14:textId="77777777" w:rsidR="00000000" w:rsidRDefault="00737B0C">
      <w:pPr>
        <w:pStyle w:val="a"/>
        <w:rPr>
          <w:rFonts w:hint="cs"/>
          <w:rtl/>
        </w:rPr>
      </w:pPr>
      <w:r>
        <w:rPr>
          <w:rFonts w:hint="cs"/>
          <w:rtl/>
        </w:rPr>
        <w:t>למה אתה לא עונה לי למה הם לא בונים - - -</w:t>
      </w:r>
    </w:p>
    <w:p w14:paraId="1C50A6DB" w14:textId="77777777" w:rsidR="00000000" w:rsidRDefault="00737B0C">
      <w:pPr>
        <w:pStyle w:val="a"/>
        <w:rPr>
          <w:rFonts w:hint="cs"/>
          <w:rtl/>
        </w:rPr>
      </w:pPr>
    </w:p>
    <w:p w14:paraId="5D1DD535" w14:textId="77777777" w:rsidR="00000000" w:rsidRDefault="00737B0C">
      <w:pPr>
        <w:pStyle w:val="ac"/>
        <w:rPr>
          <w:rtl/>
        </w:rPr>
      </w:pPr>
      <w:r>
        <w:rPr>
          <w:rFonts w:hint="eastAsia"/>
          <w:rtl/>
        </w:rPr>
        <w:t>ג</w:t>
      </w:r>
      <w:r>
        <w:rPr>
          <w:rtl/>
        </w:rPr>
        <w:t>'מאל זחאלקה</w:t>
      </w:r>
      <w:r>
        <w:rPr>
          <w:rtl/>
        </w:rPr>
        <w:t xml:space="preserve"> (בל"ד):</w:t>
      </w:r>
    </w:p>
    <w:p w14:paraId="5C892E31" w14:textId="77777777" w:rsidR="00000000" w:rsidRDefault="00737B0C">
      <w:pPr>
        <w:pStyle w:val="a"/>
        <w:rPr>
          <w:rFonts w:hint="cs"/>
          <w:rtl/>
        </w:rPr>
      </w:pPr>
    </w:p>
    <w:p w14:paraId="15BDE2C6" w14:textId="77777777" w:rsidR="00000000" w:rsidRDefault="00737B0C">
      <w:pPr>
        <w:pStyle w:val="a"/>
        <w:rPr>
          <w:rFonts w:hint="cs"/>
          <w:rtl/>
        </w:rPr>
      </w:pPr>
      <w:r>
        <w:rPr>
          <w:rFonts w:hint="cs"/>
          <w:rtl/>
        </w:rPr>
        <w:t>מה שאתה אומר, שכל הפלסטינים הם גנבים.</w:t>
      </w:r>
    </w:p>
    <w:p w14:paraId="30B178A8" w14:textId="77777777" w:rsidR="00000000" w:rsidRDefault="00737B0C">
      <w:pPr>
        <w:pStyle w:val="a"/>
        <w:rPr>
          <w:rFonts w:hint="cs"/>
          <w:rtl/>
        </w:rPr>
      </w:pPr>
    </w:p>
    <w:p w14:paraId="236E9DC0" w14:textId="77777777" w:rsidR="00000000" w:rsidRDefault="00737B0C">
      <w:pPr>
        <w:pStyle w:val="ad"/>
        <w:rPr>
          <w:rtl/>
        </w:rPr>
      </w:pPr>
      <w:r>
        <w:rPr>
          <w:rtl/>
        </w:rPr>
        <w:t>היו"ר אלי בן-מנחם:</w:t>
      </w:r>
    </w:p>
    <w:p w14:paraId="65A6849F" w14:textId="77777777" w:rsidR="00000000" w:rsidRDefault="00737B0C">
      <w:pPr>
        <w:pStyle w:val="a"/>
        <w:rPr>
          <w:rtl/>
        </w:rPr>
      </w:pPr>
    </w:p>
    <w:p w14:paraId="403AB89B" w14:textId="77777777" w:rsidR="00000000" w:rsidRDefault="00737B0C">
      <w:pPr>
        <w:pStyle w:val="a"/>
        <w:rPr>
          <w:rFonts w:hint="cs"/>
          <w:rtl/>
        </w:rPr>
      </w:pPr>
      <w:r>
        <w:rPr>
          <w:rFonts w:hint="cs"/>
          <w:rtl/>
        </w:rPr>
        <w:t>חבר הכנסת זחאלקה.</w:t>
      </w:r>
    </w:p>
    <w:p w14:paraId="27C8DAEA" w14:textId="77777777" w:rsidR="00000000" w:rsidRDefault="00737B0C">
      <w:pPr>
        <w:pStyle w:val="a"/>
        <w:rPr>
          <w:rFonts w:hint="cs"/>
          <w:rtl/>
        </w:rPr>
      </w:pPr>
    </w:p>
    <w:p w14:paraId="5F831D38" w14:textId="77777777" w:rsidR="00000000" w:rsidRDefault="00737B0C">
      <w:pPr>
        <w:pStyle w:val="ac"/>
        <w:rPr>
          <w:rtl/>
        </w:rPr>
      </w:pPr>
      <w:r>
        <w:rPr>
          <w:rFonts w:hint="eastAsia"/>
          <w:rtl/>
        </w:rPr>
        <w:t>ג</w:t>
      </w:r>
      <w:r>
        <w:rPr>
          <w:rtl/>
        </w:rPr>
        <w:t>'מאל זחאלקה (בל"ד):</w:t>
      </w:r>
    </w:p>
    <w:p w14:paraId="4404E1DB" w14:textId="77777777" w:rsidR="00000000" w:rsidRDefault="00737B0C">
      <w:pPr>
        <w:pStyle w:val="a"/>
        <w:rPr>
          <w:rFonts w:hint="cs"/>
          <w:rtl/>
        </w:rPr>
      </w:pPr>
    </w:p>
    <w:p w14:paraId="0A5979B6" w14:textId="77777777" w:rsidR="00000000" w:rsidRDefault="00737B0C">
      <w:pPr>
        <w:pStyle w:val="a"/>
        <w:rPr>
          <w:rFonts w:hint="cs"/>
          <w:rtl/>
        </w:rPr>
      </w:pPr>
      <w:r>
        <w:rPr>
          <w:rFonts w:hint="cs"/>
          <w:rtl/>
        </w:rPr>
        <w:t>הוא אמר ביטוי חמור ביותר.</w:t>
      </w:r>
    </w:p>
    <w:p w14:paraId="259EE4DB" w14:textId="77777777" w:rsidR="00000000" w:rsidRDefault="00737B0C">
      <w:pPr>
        <w:pStyle w:val="a"/>
        <w:rPr>
          <w:rFonts w:hint="cs"/>
          <w:rtl/>
        </w:rPr>
      </w:pPr>
    </w:p>
    <w:p w14:paraId="5BBE5FB4" w14:textId="77777777" w:rsidR="00000000" w:rsidRDefault="00737B0C">
      <w:pPr>
        <w:pStyle w:val="ad"/>
        <w:rPr>
          <w:rtl/>
        </w:rPr>
      </w:pPr>
      <w:r>
        <w:rPr>
          <w:rtl/>
        </w:rPr>
        <w:t>היו"ר אלי בן-מנחם:</w:t>
      </w:r>
    </w:p>
    <w:p w14:paraId="316A546F" w14:textId="77777777" w:rsidR="00000000" w:rsidRDefault="00737B0C">
      <w:pPr>
        <w:pStyle w:val="a"/>
        <w:rPr>
          <w:rtl/>
        </w:rPr>
      </w:pPr>
    </w:p>
    <w:p w14:paraId="5735EA35" w14:textId="77777777" w:rsidR="00000000" w:rsidRDefault="00737B0C">
      <w:pPr>
        <w:pStyle w:val="a"/>
        <w:rPr>
          <w:rFonts w:hint="cs"/>
          <w:rtl/>
        </w:rPr>
      </w:pPr>
      <w:r>
        <w:rPr>
          <w:rFonts w:hint="cs"/>
          <w:rtl/>
        </w:rPr>
        <w:t>שמעתי את הביטוי.</w:t>
      </w:r>
    </w:p>
    <w:p w14:paraId="4A66E2D2" w14:textId="77777777" w:rsidR="00000000" w:rsidRDefault="00737B0C">
      <w:pPr>
        <w:pStyle w:val="a"/>
        <w:rPr>
          <w:rFonts w:hint="cs"/>
          <w:rtl/>
        </w:rPr>
      </w:pPr>
    </w:p>
    <w:p w14:paraId="68187DE2" w14:textId="77777777" w:rsidR="00000000" w:rsidRDefault="00737B0C">
      <w:pPr>
        <w:pStyle w:val="ac"/>
        <w:rPr>
          <w:rtl/>
        </w:rPr>
      </w:pPr>
      <w:r>
        <w:rPr>
          <w:rFonts w:hint="eastAsia"/>
          <w:rtl/>
        </w:rPr>
        <w:t>ג</w:t>
      </w:r>
      <w:r>
        <w:rPr>
          <w:rtl/>
        </w:rPr>
        <w:t>'מאל זחאלקה (בל"ד):</w:t>
      </w:r>
    </w:p>
    <w:p w14:paraId="0EA24103" w14:textId="77777777" w:rsidR="00000000" w:rsidRDefault="00737B0C">
      <w:pPr>
        <w:pStyle w:val="a"/>
        <w:rPr>
          <w:rFonts w:hint="cs"/>
          <w:rtl/>
        </w:rPr>
      </w:pPr>
    </w:p>
    <w:p w14:paraId="01A4D7E0" w14:textId="77777777" w:rsidR="00000000" w:rsidRDefault="00737B0C">
      <w:pPr>
        <w:pStyle w:val="a"/>
        <w:rPr>
          <w:rFonts w:hint="cs"/>
          <w:rtl/>
        </w:rPr>
      </w:pPr>
      <w:r>
        <w:rPr>
          <w:rFonts w:hint="cs"/>
          <w:rtl/>
        </w:rPr>
        <w:t xml:space="preserve">הוא לא יכול להגיד - - </w:t>
      </w:r>
    </w:p>
    <w:p w14:paraId="2BFA604D" w14:textId="77777777" w:rsidR="00000000" w:rsidRDefault="00737B0C">
      <w:pPr>
        <w:pStyle w:val="a"/>
        <w:rPr>
          <w:rFonts w:hint="cs"/>
          <w:rtl/>
        </w:rPr>
      </w:pPr>
    </w:p>
    <w:p w14:paraId="3F4D3F18" w14:textId="77777777" w:rsidR="00000000" w:rsidRDefault="00737B0C">
      <w:pPr>
        <w:pStyle w:val="ad"/>
        <w:rPr>
          <w:rtl/>
        </w:rPr>
      </w:pPr>
      <w:r>
        <w:rPr>
          <w:rtl/>
        </w:rPr>
        <w:t>היו"ר אלי בן-מנחם:</w:t>
      </w:r>
    </w:p>
    <w:p w14:paraId="117A47E3" w14:textId="77777777" w:rsidR="00000000" w:rsidRDefault="00737B0C">
      <w:pPr>
        <w:pStyle w:val="a"/>
        <w:rPr>
          <w:rtl/>
        </w:rPr>
      </w:pPr>
    </w:p>
    <w:p w14:paraId="1B248843" w14:textId="77777777" w:rsidR="00000000" w:rsidRDefault="00737B0C">
      <w:pPr>
        <w:pStyle w:val="a"/>
        <w:rPr>
          <w:rFonts w:hint="cs"/>
          <w:rtl/>
        </w:rPr>
      </w:pPr>
      <w:r>
        <w:rPr>
          <w:rFonts w:hint="cs"/>
          <w:rtl/>
        </w:rPr>
        <w:t>חבר הכנסת זחאלק</w:t>
      </w:r>
      <w:r>
        <w:rPr>
          <w:rFonts w:hint="cs"/>
          <w:rtl/>
        </w:rPr>
        <w:t>ה, תשב, בבקשה.</w:t>
      </w:r>
    </w:p>
    <w:p w14:paraId="638C400A" w14:textId="77777777" w:rsidR="00000000" w:rsidRDefault="00737B0C">
      <w:pPr>
        <w:pStyle w:val="a"/>
        <w:rPr>
          <w:rFonts w:hint="cs"/>
          <w:rtl/>
        </w:rPr>
      </w:pPr>
    </w:p>
    <w:p w14:paraId="1681A756" w14:textId="77777777" w:rsidR="00000000" w:rsidRDefault="00737B0C">
      <w:pPr>
        <w:pStyle w:val="ac"/>
        <w:rPr>
          <w:rtl/>
        </w:rPr>
      </w:pPr>
      <w:r>
        <w:rPr>
          <w:rFonts w:hint="eastAsia"/>
          <w:rtl/>
        </w:rPr>
        <w:t>ג</w:t>
      </w:r>
      <w:r>
        <w:rPr>
          <w:rtl/>
        </w:rPr>
        <w:t>'מאל זחאלקה (בל"ד):</w:t>
      </w:r>
    </w:p>
    <w:p w14:paraId="06FD50B5" w14:textId="77777777" w:rsidR="00000000" w:rsidRDefault="00737B0C">
      <w:pPr>
        <w:pStyle w:val="a"/>
        <w:rPr>
          <w:rFonts w:hint="cs"/>
          <w:rtl/>
        </w:rPr>
      </w:pPr>
    </w:p>
    <w:p w14:paraId="3F0DE7A7" w14:textId="77777777" w:rsidR="00000000" w:rsidRDefault="00737B0C">
      <w:pPr>
        <w:pStyle w:val="a"/>
        <w:rPr>
          <w:rFonts w:hint="cs"/>
          <w:rtl/>
        </w:rPr>
      </w:pPr>
      <w:r>
        <w:rPr>
          <w:rFonts w:hint="cs"/>
          <w:rtl/>
        </w:rPr>
        <w:t>- - שכל הערבים הם גנבים - - -</w:t>
      </w:r>
    </w:p>
    <w:p w14:paraId="137CB87A" w14:textId="77777777" w:rsidR="00000000" w:rsidRDefault="00737B0C">
      <w:pPr>
        <w:pStyle w:val="a"/>
        <w:rPr>
          <w:rFonts w:hint="cs"/>
          <w:rtl/>
        </w:rPr>
      </w:pPr>
    </w:p>
    <w:p w14:paraId="32BDECC0" w14:textId="77777777" w:rsidR="00000000" w:rsidRDefault="00737B0C">
      <w:pPr>
        <w:pStyle w:val="ad"/>
        <w:rPr>
          <w:rtl/>
        </w:rPr>
      </w:pPr>
      <w:r>
        <w:rPr>
          <w:rtl/>
        </w:rPr>
        <w:t>היו"ר אלי בן-מנחם:</w:t>
      </w:r>
    </w:p>
    <w:p w14:paraId="3B303FB7" w14:textId="77777777" w:rsidR="00000000" w:rsidRDefault="00737B0C">
      <w:pPr>
        <w:pStyle w:val="a"/>
        <w:rPr>
          <w:rtl/>
        </w:rPr>
      </w:pPr>
    </w:p>
    <w:p w14:paraId="450931A3" w14:textId="77777777" w:rsidR="00000000" w:rsidRDefault="00737B0C">
      <w:pPr>
        <w:pStyle w:val="a"/>
        <w:rPr>
          <w:rFonts w:hint="cs"/>
          <w:rtl/>
        </w:rPr>
      </w:pPr>
      <w:r>
        <w:rPr>
          <w:rFonts w:hint="cs"/>
          <w:rtl/>
        </w:rPr>
        <w:t>אני קורא אותך לסדר פעם ראשונה.</w:t>
      </w:r>
    </w:p>
    <w:p w14:paraId="0CC2121C" w14:textId="77777777" w:rsidR="00000000" w:rsidRDefault="00737B0C">
      <w:pPr>
        <w:pStyle w:val="a"/>
        <w:rPr>
          <w:rFonts w:hint="cs"/>
          <w:rtl/>
        </w:rPr>
      </w:pPr>
    </w:p>
    <w:p w14:paraId="0C3D7220" w14:textId="77777777" w:rsidR="00000000" w:rsidRDefault="00737B0C">
      <w:pPr>
        <w:pStyle w:val="ac"/>
        <w:rPr>
          <w:rtl/>
        </w:rPr>
      </w:pPr>
      <w:r>
        <w:rPr>
          <w:rFonts w:hint="eastAsia"/>
          <w:rtl/>
        </w:rPr>
        <w:t>ג</w:t>
      </w:r>
      <w:r>
        <w:rPr>
          <w:rtl/>
        </w:rPr>
        <w:t>'מאל זחאלקה (בל"ד):</w:t>
      </w:r>
    </w:p>
    <w:p w14:paraId="2C4FE0B6" w14:textId="77777777" w:rsidR="00000000" w:rsidRDefault="00737B0C">
      <w:pPr>
        <w:pStyle w:val="a"/>
        <w:rPr>
          <w:rFonts w:hint="cs"/>
          <w:rtl/>
        </w:rPr>
      </w:pPr>
    </w:p>
    <w:p w14:paraId="0F6C6A9B" w14:textId="77777777" w:rsidR="00000000" w:rsidRDefault="00737B0C">
      <w:pPr>
        <w:pStyle w:val="a"/>
        <w:rPr>
          <w:rFonts w:hint="cs"/>
          <w:rtl/>
        </w:rPr>
      </w:pPr>
      <w:r>
        <w:rPr>
          <w:rFonts w:hint="cs"/>
          <w:rtl/>
        </w:rPr>
        <w:t>מי הוא בכלל? הוא מתנחל.</w:t>
      </w:r>
    </w:p>
    <w:p w14:paraId="4D427088" w14:textId="77777777" w:rsidR="00000000" w:rsidRDefault="00737B0C">
      <w:pPr>
        <w:pStyle w:val="a"/>
        <w:rPr>
          <w:rFonts w:hint="cs"/>
          <w:rtl/>
        </w:rPr>
      </w:pPr>
    </w:p>
    <w:p w14:paraId="08E40267" w14:textId="77777777" w:rsidR="00000000" w:rsidRDefault="00737B0C">
      <w:pPr>
        <w:pStyle w:val="ad"/>
        <w:rPr>
          <w:rtl/>
        </w:rPr>
      </w:pPr>
      <w:r>
        <w:rPr>
          <w:rtl/>
        </w:rPr>
        <w:t>היו"ר אלי בן-מנחם:</w:t>
      </w:r>
    </w:p>
    <w:p w14:paraId="2E3CD999" w14:textId="77777777" w:rsidR="00000000" w:rsidRDefault="00737B0C">
      <w:pPr>
        <w:pStyle w:val="a"/>
        <w:rPr>
          <w:rtl/>
        </w:rPr>
      </w:pPr>
    </w:p>
    <w:p w14:paraId="6F74948D" w14:textId="77777777" w:rsidR="00000000" w:rsidRDefault="00737B0C">
      <w:pPr>
        <w:pStyle w:val="a"/>
        <w:rPr>
          <w:rFonts w:hint="cs"/>
          <w:rtl/>
        </w:rPr>
      </w:pPr>
      <w:r>
        <w:rPr>
          <w:rFonts w:hint="cs"/>
          <w:rtl/>
        </w:rPr>
        <w:t>אני קורא אותך לסדר פעם שנייה, חבר הכנסת זחאלקה. דיברת לפני דקה, שמעו</w:t>
      </w:r>
      <w:r>
        <w:rPr>
          <w:rFonts w:hint="cs"/>
          <w:rtl/>
        </w:rPr>
        <w:t xml:space="preserve"> אותך.</w:t>
      </w:r>
    </w:p>
    <w:p w14:paraId="6673DA7C" w14:textId="77777777" w:rsidR="00000000" w:rsidRDefault="00737B0C">
      <w:pPr>
        <w:pStyle w:val="a"/>
        <w:rPr>
          <w:rFonts w:hint="cs"/>
          <w:rtl/>
        </w:rPr>
      </w:pPr>
    </w:p>
    <w:p w14:paraId="0591AB3B" w14:textId="77777777" w:rsidR="00000000" w:rsidRDefault="00737B0C">
      <w:pPr>
        <w:pStyle w:val="ac"/>
        <w:rPr>
          <w:rtl/>
        </w:rPr>
      </w:pPr>
      <w:r>
        <w:rPr>
          <w:rFonts w:hint="eastAsia"/>
          <w:rtl/>
        </w:rPr>
        <w:t>קריאות</w:t>
      </w:r>
      <w:r>
        <w:rPr>
          <w:rtl/>
        </w:rPr>
        <w:t>:</w:t>
      </w:r>
    </w:p>
    <w:p w14:paraId="4062A44A" w14:textId="77777777" w:rsidR="00000000" w:rsidRDefault="00737B0C">
      <w:pPr>
        <w:pStyle w:val="a"/>
        <w:rPr>
          <w:rFonts w:hint="cs"/>
          <w:rtl/>
        </w:rPr>
      </w:pPr>
    </w:p>
    <w:p w14:paraId="23458B05" w14:textId="77777777" w:rsidR="00000000" w:rsidRDefault="00737B0C">
      <w:pPr>
        <w:pStyle w:val="a"/>
        <w:rPr>
          <w:rFonts w:hint="cs"/>
          <w:rtl/>
        </w:rPr>
      </w:pPr>
      <w:r>
        <w:rPr>
          <w:rFonts w:hint="cs"/>
          <w:rtl/>
        </w:rPr>
        <w:t>- - -</w:t>
      </w:r>
    </w:p>
    <w:p w14:paraId="3DF2F404" w14:textId="77777777" w:rsidR="00000000" w:rsidRDefault="00737B0C">
      <w:pPr>
        <w:pStyle w:val="a"/>
        <w:rPr>
          <w:rFonts w:hint="cs"/>
          <w:rtl/>
        </w:rPr>
      </w:pPr>
    </w:p>
    <w:p w14:paraId="2C8815F2" w14:textId="77777777" w:rsidR="00000000" w:rsidRDefault="00737B0C">
      <w:pPr>
        <w:pStyle w:val="SpeakerCon"/>
        <w:rPr>
          <w:rtl/>
        </w:rPr>
      </w:pPr>
      <w:bookmarkStart w:id="140" w:name="FS000001040T30_07_2003_18_01_55C"/>
      <w:bookmarkEnd w:id="140"/>
      <w:r>
        <w:rPr>
          <w:rtl/>
        </w:rPr>
        <w:t>יחיאל חזן (הליכוד):</w:t>
      </w:r>
    </w:p>
    <w:p w14:paraId="7BBEAC3E" w14:textId="77777777" w:rsidR="00000000" w:rsidRDefault="00737B0C">
      <w:pPr>
        <w:pStyle w:val="a"/>
        <w:rPr>
          <w:rtl/>
        </w:rPr>
      </w:pPr>
    </w:p>
    <w:p w14:paraId="5CE2C3BA" w14:textId="77777777" w:rsidR="00000000" w:rsidRDefault="00737B0C">
      <w:pPr>
        <w:pStyle w:val="a"/>
        <w:rPr>
          <w:rFonts w:hint="cs"/>
          <w:rtl/>
        </w:rPr>
      </w:pPr>
      <w:r>
        <w:rPr>
          <w:rFonts w:hint="cs"/>
          <w:rtl/>
        </w:rPr>
        <w:t>אם אני לא מתאר תיאור נכון - - -</w:t>
      </w:r>
    </w:p>
    <w:p w14:paraId="027BA47F" w14:textId="77777777" w:rsidR="00000000" w:rsidRDefault="00737B0C">
      <w:pPr>
        <w:pStyle w:val="a"/>
        <w:rPr>
          <w:rFonts w:hint="cs"/>
          <w:rtl/>
        </w:rPr>
      </w:pPr>
    </w:p>
    <w:p w14:paraId="5C623B28" w14:textId="77777777" w:rsidR="00000000" w:rsidRDefault="00737B0C">
      <w:pPr>
        <w:pStyle w:val="ad"/>
        <w:rPr>
          <w:rtl/>
        </w:rPr>
      </w:pPr>
      <w:r>
        <w:rPr>
          <w:rtl/>
        </w:rPr>
        <w:t>היו"ר אלי בן-מנחם:</w:t>
      </w:r>
    </w:p>
    <w:p w14:paraId="3F844F04" w14:textId="77777777" w:rsidR="00000000" w:rsidRDefault="00737B0C">
      <w:pPr>
        <w:pStyle w:val="a"/>
        <w:rPr>
          <w:rtl/>
        </w:rPr>
      </w:pPr>
    </w:p>
    <w:p w14:paraId="51D822FF" w14:textId="77777777" w:rsidR="00000000" w:rsidRDefault="00737B0C">
      <w:pPr>
        <w:pStyle w:val="a"/>
        <w:rPr>
          <w:rFonts w:hint="cs"/>
          <w:rtl/>
        </w:rPr>
      </w:pPr>
      <w:r>
        <w:rPr>
          <w:rFonts w:hint="cs"/>
          <w:rtl/>
        </w:rPr>
        <w:t>חבר הכנסת חזן, אני מבקש, הזמן הסתיים. אנא ממך, משפט סיום.</w:t>
      </w:r>
    </w:p>
    <w:p w14:paraId="6BC3629B" w14:textId="77777777" w:rsidR="00000000" w:rsidRDefault="00737B0C">
      <w:pPr>
        <w:pStyle w:val="a"/>
        <w:rPr>
          <w:rFonts w:hint="cs"/>
          <w:rtl/>
        </w:rPr>
      </w:pPr>
    </w:p>
    <w:p w14:paraId="41AAC992" w14:textId="77777777" w:rsidR="00000000" w:rsidRDefault="00737B0C">
      <w:pPr>
        <w:pStyle w:val="ac"/>
        <w:rPr>
          <w:rtl/>
        </w:rPr>
      </w:pPr>
      <w:r>
        <w:rPr>
          <w:rFonts w:hint="eastAsia"/>
          <w:rtl/>
        </w:rPr>
        <w:t>קריאות</w:t>
      </w:r>
      <w:r>
        <w:rPr>
          <w:rtl/>
        </w:rPr>
        <w:t>:</w:t>
      </w:r>
    </w:p>
    <w:p w14:paraId="5003CA38" w14:textId="77777777" w:rsidR="00000000" w:rsidRDefault="00737B0C">
      <w:pPr>
        <w:pStyle w:val="a"/>
        <w:rPr>
          <w:rFonts w:hint="cs"/>
          <w:rtl/>
        </w:rPr>
      </w:pPr>
    </w:p>
    <w:p w14:paraId="3C719A90" w14:textId="77777777" w:rsidR="00000000" w:rsidRDefault="00737B0C">
      <w:pPr>
        <w:pStyle w:val="a"/>
        <w:rPr>
          <w:rFonts w:hint="cs"/>
          <w:rtl/>
        </w:rPr>
      </w:pPr>
      <w:r>
        <w:rPr>
          <w:rFonts w:hint="cs"/>
          <w:rtl/>
        </w:rPr>
        <w:t>- - -</w:t>
      </w:r>
    </w:p>
    <w:p w14:paraId="6D436671" w14:textId="77777777" w:rsidR="00000000" w:rsidRDefault="00737B0C">
      <w:pPr>
        <w:pStyle w:val="a"/>
        <w:rPr>
          <w:rFonts w:hint="cs"/>
          <w:rtl/>
        </w:rPr>
      </w:pPr>
    </w:p>
    <w:p w14:paraId="4DBDFEFA" w14:textId="77777777" w:rsidR="00000000" w:rsidRDefault="00737B0C">
      <w:pPr>
        <w:pStyle w:val="SpeakerCon"/>
        <w:rPr>
          <w:rtl/>
        </w:rPr>
      </w:pPr>
      <w:bookmarkStart w:id="141" w:name="FS000001040T30_07_2003_18_02_39C"/>
      <w:bookmarkEnd w:id="141"/>
      <w:r>
        <w:rPr>
          <w:rtl/>
        </w:rPr>
        <w:t>יחיאל חזן (הליכוד):</w:t>
      </w:r>
    </w:p>
    <w:p w14:paraId="0CEB9577" w14:textId="77777777" w:rsidR="00000000" w:rsidRDefault="00737B0C">
      <w:pPr>
        <w:pStyle w:val="a"/>
        <w:rPr>
          <w:rtl/>
        </w:rPr>
      </w:pPr>
    </w:p>
    <w:p w14:paraId="44D1A523" w14:textId="77777777" w:rsidR="00000000" w:rsidRDefault="00737B0C">
      <w:pPr>
        <w:pStyle w:val="a"/>
        <w:rPr>
          <w:rFonts w:hint="cs"/>
          <w:rtl/>
        </w:rPr>
      </w:pPr>
      <w:r>
        <w:rPr>
          <w:rFonts w:hint="cs"/>
          <w:rtl/>
        </w:rPr>
        <w:t>אם אני לא מתאר תיאור נכון, תגיד שאני לא מתאר תיאור נכון - -</w:t>
      </w:r>
    </w:p>
    <w:p w14:paraId="39B8FE51" w14:textId="77777777" w:rsidR="00000000" w:rsidRDefault="00737B0C">
      <w:pPr>
        <w:pStyle w:val="a"/>
        <w:rPr>
          <w:rFonts w:hint="cs"/>
          <w:rtl/>
        </w:rPr>
      </w:pPr>
    </w:p>
    <w:p w14:paraId="090131A9" w14:textId="77777777" w:rsidR="00000000" w:rsidRDefault="00737B0C">
      <w:pPr>
        <w:pStyle w:val="ad"/>
        <w:rPr>
          <w:rtl/>
        </w:rPr>
      </w:pPr>
      <w:r>
        <w:rPr>
          <w:rtl/>
        </w:rPr>
        <w:t>ה</w:t>
      </w:r>
      <w:r>
        <w:rPr>
          <w:rtl/>
        </w:rPr>
        <w:t>יו"ר אלי בן-מנחם:</w:t>
      </w:r>
    </w:p>
    <w:p w14:paraId="0DDAD7C5" w14:textId="77777777" w:rsidR="00000000" w:rsidRDefault="00737B0C">
      <w:pPr>
        <w:pStyle w:val="a"/>
        <w:rPr>
          <w:rtl/>
        </w:rPr>
      </w:pPr>
    </w:p>
    <w:p w14:paraId="1F945CF6" w14:textId="77777777" w:rsidR="00000000" w:rsidRDefault="00737B0C">
      <w:pPr>
        <w:pStyle w:val="a"/>
        <w:rPr>
          <w:rFonts w:hint="cs"/>
          <w:rtl/>
        </w:rPr>
      </w:pPr>
      <w:r>
        <w:rPr>
          <w:rFonts w:hint="cs"/>
          <w:rtl/>
        </w:rPr>
        <w:t>חבר הכנסת ברכה, תעזור לי.</w:t>
      </w:r>
    </w:p>
    <w:p w14:paraId="19BF0C48" w14:textId="77777777" w:rsidR="00000000" w:rsidRDefault="00737B0C">
      <w:pPr>
        <w:pStyle w:val="a"/>
        <w:rPr>
          <w:rFonts w:hint="cs"/>
          <w:rtl/>
        </w:rPr>
      </w:pPr>
    </w:p>
    <w:p w14:paraId="5146E180" w14:textId="77777777" w:rsidR="00000000" w:rsidRDefault="00737B0C">
      <w:pPr>
        <w:pStyle w:val="ac"/>
        <w:rPr>
          <w:rtl/>
        </w:rPr>
      </w:pPr>
      <w:r>
        <w:rPr>
          <w:rFonts w:hint="eastAsia"/>
          <w:rtl/>
        </w:rPr>
        <w:t>מוחמד</w:t>
      </w:r>
      <w:r>
        <w:rPr>
          <w:rtl/>
        </w:rPr>
        <w:t xml:space="preserve"> ברכה (חד"ש-תע"ל):</w:t>
      </w:r>
    </w:p>
    <w:p w14:paraId="2745BFF2" w14:textId="77777777" w:rsidR="00000000" w:rsidRDefault="00737B0C">
      <w:pPr>
        <w:pStyle w:val="a"/>
        <w:rPr>
          <w:rFonts w:hint="cs"/>
          <w:rtl/>
        </w:rPr>
      </w:pPr>
    </w:p>
    <w:p w14:paraId="39E17597" w14:textId="77777777" w:rsidR="00000000" w:rsidRDefault="00737B0C">
      <w:pPr>
        <w:pStyle w:val="a"/>
        <w:rPr>
          <w:rFonts w:hint="cs"/>
          <w:rtl/>
        </w:rPr>
      </w:pPr>
      <w:r>
        <w:rPr>
          <w:rFonts w:hint="cs"/>
          <w:rtl/>
        </w:rPr>
        <w:t>אני אעזור לך.</w:t>
      </w:r>
    </w:p>
    <w:p w14:paraId="1968F10F" w14:textId="77777777" w:rsidR="00000000" w:rsidRDefault="00737B0C">
      <w:pPr>
        <w:pStyle w:val="a"/>
        <w:rPr>
          <w:rFonts w:hint="cs"/>
          <w:rtl/>
        </w:rPr>
      </w:pPr>
    </w:p>
    <w:p w14:paraId="69F47FB3" w14:textId="77777777" w:rsidR="00000000" w:rsidRDefault="00737B0C">
      <w:pPr>
        <w:pStyle w:val="SpeakerCon"/>
        <w:rPr>
          <w:rtl/>
        </w:rPr>
      </w:pPr>
      <w:bookmarkStart w:id="142" w:name="FS000001040T30_07_2003_18_03_11C"/>
      <w:bookmarkEnd w:id="142"/>
      <w:r>
        <w:rPr>
          <w:rtl/>
        </w:rPr>
        <w:t>יחיאל חזן (הליכוד):</w:t>
      </w:r>
    </w:p>
    <w:p w14:paraId="63D3D928" w14:textId="77777777" w:rsidR="00000000" w:rsidRDefault="00737B0C">
      <w:pPr>
        <w:pStyle w:val="a"/>
        <w:rPr>
          <w:rtl/>
        </w:rPr>
      </w:pPr>
    </w:p>
    <w:p w14:paraId="513EB948" w14:textId="77777777" w:rsidR="00000000" w:rsidRDefault="00737B0C">
      <w:pPr>
        <w:pStyle w:val="a"/>
        <w:rPr>
          <w:rFonts w:hint="cs"/>
          <w:rtl/>
        </w:rPr>
      </w:pPr>
      <w:r>
        <w:rPr>
          <w:rFonts w:hint="cs"/>
          <w:rtl/>
        </w:rPr>
        <w:t>- - אבל כך זה בדיוק בבתים ביהודה ובשומרון.</w:t>
      </w:r>
    </w:p>
    <w:p w14:paraId="6E56F29E" w14:textId="77777777" w:rsidR="00000000" w:rsidRDefault="00737B0C">
      <w:pPr>
        <w:pStyle w:val="a"/>
        <w:rPr>
          <w:rFonts w:hint="cs"/>
          <w:rtl/>
        </w:rPr>
      </w:pPr>
    </w:p>
    <w:p w14:paraId="18A69415" w14:textId="77777777" w:rsidR="00000000" w:rsidRDefault="00737B0C">
      <w:pPr>
        <w:pStyle w:val="ac"/>
        <w:rPr>
          <w:rtl/>
        </w:rPr>
      </w:pPr>
      <w:r>
        <w:rPr>
          <w:rFonts w:hint="eastAsia"/>
          <w:rtl/>
        </w:rPr>
        <w:t>מוחמד</w:t>
      </w:r>
      <w:r>
        <w:rPr>
          <w:rtl/>
        </w:rPr>
        <w:t xml:space="preserve"> ברכה (חד"ש-תע"ל):</w:t>
      </w:r>
    </w:p>
    <w:p w14:paraId="498BA6B2" w14:textId="77777777" w:rsidR="00000000" w:rsidRDefault="00737B0C">
      <w:pPr>
        <w:pStyle w:val="a"/>
        <w:rPr>
          <w:rFonts w:hint="cs"/>
          <w:rtl/>
        </w:rPr>
      </w:pPr>
    </w:p>
    <w:p w14:paraId="0D86D5EE" w14:textId="77777777" w:rsidR="00000000" w:rsidRDefault="00737B0C">
      <w:pPr>
        <w:pStyle w:val="a"/>
        <w:rPr>
          <w:rFonts w:hint="cs"/>
          <w:rtl/>
        </w:rPr>
      </w:pPr>
      <w:r>
        <w:rPr>
          <w:rFonts w:hint="cs"/>
          <w:rtl/>
        </w:rPr>
        <w:t>הוא אמר דבר חמור ביותר.</w:t>
      </w:r>
    </w:p>
    <w:p w14:paraId="08C9C815" w14:textId="77777777" w:rsidR="00000000" w:rsidRDefault="00737B0C">
      <w:pPr>
        <w:pStyle w:val="a"/>
        <w:rPr>
          <w:rFonts w:hint="cs"/>
          <w:rtl/>
        </w:rPr>
      </w:pPr>
    </w:p>
    <w:p w14:paraId="400D7F15" w14:textId="77777777" w:rsidR="00000000" w:rsidRDefault="00737B0C">
      <w:pPr>
        <w:pStyle w:val="SpeakerCon"/>
        <w:rPr>
          <w:rtl/>
        </w:rPr>
      </w:pPr>
      <w:bookmarkStart w:id="143" w:name="FS000001040T30_07_2003_18_03_56C"/>
      <w:bookmarkEnd w:id="143"/>
      <w:r>
        <w:rPr>
          <w:rtl/>
        </w:rPr>
        <w:t>יחיאל חזן (הליכוד):</w:t>
      </w:r>
    </w:p>
    <w:p w14:paraId="60D11DF8" w14:textId="77777777" w:rsidR="00000000" w:rsidRDefault="00737B0C">
      <w:pPr>
        <w:pStyle w:val="a"/>
        <w:rPr>
          <w:rtl/>
        </w:rPr>
      </w:pPr>
    </w:p>
    <w:p w14:paraId="5177AF06" w14:textId="77777777" w:rsidR="00000000" w:rsidRDefault="00737B0C">
      <w:pPr>
        <w:pStyle w:val="a"/>
        <w:rPr>
          <w:rFonts w:hint="cs"/>
          <w:rtl/>
        </w:rPr>
      </w:pPr>
      <w:r>
        <w:rPr>
          <w:rFonts w:hint="cs"/>
          <w:rtl/>
        </w:rPr>
        <w:t>אני נגד הגדר.</w:t>
      </w:r>
    </w:p>
    <w:p w14:paraId="778263A6" w14:textId="77777777" w:rsidR="00000000" w:rsidRDefault="00737B0C">
      <w:pPr>
        <w:pStyle w:val="a"/>
        <w:rPr>
          <w:rFonts w:hint="cs"/>
          <w:rtl/>
        </w:rPr>
      </w:pPr>
    </w:p>
    <w:p w14:paraId="6035DBC7" w14:textId="77777777" w:rsidR="00000000" w:rsidRDefault="00737B0C">
      <w:pPr>
        <w:pStyle w:val="ac"/>
        <w:rPr>
          <w:rtl/>
        </w:rPr>
      </w:pPr>
      <w:r>
        <w:rPr>
          <w:rFonts w:hint="eastAsia"/>
          <w:rtl/>
        </w:rPr>
        <w:t>מוחמד</w:t>
      </w:r>
      <w:r>
        <w:rPr>
          <w:rtl/>
        </w:rPr>
        <w:t xml:space="preserve"> ברכה (חד"ש-תע</w:t>
      </w:r>
      <w:r>
        <w:rPr>
          <w:rtl/>
        </w:rPr>
        <w:t>"ל):</w:t>
      </w:r>
    </w:p>
    <w:p w14:paraId="0D3D4088" w14:textId="77777777" w:rsidR="00000000" w:rsidRDefault="00737B0C">
      <w:pPr>
        <w:pStyle w:val="a"/>
        <w:rPr>
          <w:rFonts w:hint="cs"/>
          <w:rtl/>
        </w:rPr>
      </w:pPr>
    </w:p>
    <w:p w14:paraId="01E14FB7" w14:textId="77777777" w:rsidR="00000000" w:rsidRDefault="00737B0C">
      <w:pPr>
        <w:pStyle w:val="a"/>
        <w:rPr>
          <w:rFonts w:hint="cs"/>
          <w:rtl/>
        </w:rPr>
      </w:pPr>
      <w:r>
        <w:rPr>
          <w:rFonts w:hint="cs"/>
          <w:rtl/>
        </w:rPr>
        <w:t>רגע. רגע - - -</w:t>
      </w:r>
    </w:p>
    <w:p w14:paraId="3BBBDCB3" w14:textId="77777777" w:rsidR="00000000" w:rsidRDefault="00737B0C">
      <w:pPr>
        <w:pStyle w:val="a"/>
        <w:rPr>
          <w:rFonts w:hint="cs"/>
          <w:rtl/>
        </w:rPr>
      </w:pPr>
    </w:p>
    <w:p w14:paraId="310E81DE" w14:textId="77777777" w:rsidR="00000000" w:rsidRDefault="00737B0C">
      <w:pPr>
        <w:pStyle w:val="ad"/>
        <w:rPr>
          <w:rtl/>
        </w:rPr>
      </w:pPr>
      <w:r>
        <w:rPr>
          <w:rtl/>
        </w:rPr>
        <w:t>היו"ר אלי בן-מנחם:</w:t>
      </w:r>
    </w:p>
    <w:p w14:paraId="1498ED07" w14:textId="77777777" w:rsidR="00000000" w:rsidRDefault="00737B0C">
      <w:pPr>
        <w:pStyle w:val="a"/>
        <w:rPr>
          <w:rtl/>
        </w:rPr>
      </w:pPr>
    </w:p>
    <w:p w14:paraId="49C9F50B" w14:textId="77777777" w:rsidR="00000000" w:rsidRDefault="00737B0C">
      <w:pPr>
        <w:pStyle w:val="a"/>
        <w:rPr>
          <w:rFonts w:hint="cs"/>
          <w:rtl/>
        </w:rPr>
      </w:pPr>
      <w:r>
        <w:rPr>
          <w:rFonts w:hint="cs"/>
          <w:rtl/>
        </w:rPr>
        <w:t>חבר הכנסת ברכה, לא הרשיתי לך.</w:t>
      </w:r>
    </w:p>
    <w:p w14:paraId="63CA761E" w14:textId="77777777" w:rsidR="00000000" w:rsidRDefault="00737B0C">
      <w:pPr>
        <w:pStyle w:val="a"/>
        <w:rPr>
          <w:rFonts w:hint="cs"/>
          <w:rtl/>
        </w:rPr>
      </w:pPr>
    </w:p>
    <w:p w14:paraId="692255E8" w14:textId="77777777" w:rsidR="00000000" w:rsidRDefault="00737B0C">
      <w:pPr>
        <w:pStyle w:val="ac"/>
        <w:rPr>
          <w:rtl/>
        </w:rPr>
      </w:pPr>
      <w:r>
        <w:rPr>
          <w:rFonts w:hint="eastAsia"/>
          <w:rtl/>
        </w:rPr>
        <w:t>מוחמד</w:t>
      </w:r>
      <w:r>
        <w:rPr>
          <w:rtl/>
        </w:rPr>
        <w:t xml:space="preserve"> ברכה (חד"ש-תע"ל):</w:t>
      </w:r>
    </w:p>
    <w:p w14:paraId="65468C88" w14:textId="77777777" w:rsidR="00000000" w:rsidRDefault="00737B0C">
      <w:pPr>
        <w:pStyle w:val="a"/>
        <w:rPr>
          <w:rFonts w:hint="cs"/>
          <w:rtl/>
        </w:rPr>
      </w:pPr>
    </w:p>
    <w:p w14:paraId="5E8A22C8" w14:textId="77777777" w:rsidR="00000000" w:rsidRDefault="00737B0C">
      <w:pPr>
        <w:pStyle w:val="a"/>
        <w:rPr>
          <w:rFonts w:hint="cs"/>
          <w:rtl/>
        </w:rPr>
      </w:pPr>
      <w:r>
        <w:rPr>
          <w:rFonts w:hint="cs"/>
          <w:rtl/>
        </w:rPr>
        <w:t>ברשות היושב-ראש.</w:t>
      </w:r>
    </w:p>
    <w:p w14:paraId="746549A4" w14:textId="77777777" w:rsidR="00000000" w:rsidRDefault="00737B0C">
      <w:pPr>
        <w:pStyle w:val="a"/>
        <w:rPr>
          <w:rFonts w:hint="cs"/>
          <w:rtl/>
        </w:rPr>
      </w:pPr>
    </w:p>
    <w:p w14:paraId="6CC70380" w14:textId="77777777" w:rsidR="00000000" w:rsidRDefault="00737B0C">
      <w:pPr>
        <w:pStyle w:val="ad"/>
        <w:rPr>
          <w:rtl/>
        </w:rPr>
      </w:pPr>
      <w:r>
        <w:rPr>
          <w:rtl/>
        </w:rPr>
        <w:t>היו"ר אלי בן-מנחם:</w:t>
      </w:r>
    </w:p>
    <w:p w14:paraId="29DE2722" w14:textId="77777777" w:rsidR="00000000" w:rsidRDefault="00737B0C">
      <w:pPr>
        <w:pStyle w:val="a"/>
        <w:rPr>
          <w:rtl/>
        </w:rPr>
      </w:pPr>
    </w:p>
    <w:p w14:paraId="4A9010E7" w14:textId="77777777" w:rsidR="00000000" w:rsidRDefault="00737B0C">
      <w:pPr>
        <w:pStyle w:val="a"/>
        <w:rPr>
          <w:rFonts w:hint="cs"/>
          <w:rtl/>
        </w:rPr>
      </w:pPr>
      <w:r>
        <w:rPr>
          <w:rFonts w:hint="cs"/>
          <w:rtl/>
        </w:rPr>
        <w:t>ביקשתי ממך, כשהוא יסיים.</w:t>
      </w:r>
    </w:p>
    <w:p w14:paraId="13E547AF" w14:textId="77777777" w:rsidR="00000000" w:rsidRDefault="00737B0C">
      <w:pPr>
        <w:pStyle w:val="a"/>
        <w:rPr>
          <w:rFonts w:hint="cs"/>
          <w:rtl/>
        </w:rPr>
      </w:pPr>
    </w:p>
    <w:p w14:paraId="5DFBCF47" w14:textId="77777777" w:rsidR="00000000" w:rsidRDefault="00737B0C">
      <w:pPr>
        <w:pStyle w:val="ac"/>
        <w:rPr>
          <w:rtl/>
        </w:rPr>
      </w:pPr>
      <w:r>
        <w:rPr>
          <w:rFonts w:hint="eastAsia"/>
          <w:rtl/>
        </w:rPr>
        <w:t>מוחמד</w:t>
      </w:r>
      <w:r>
        <w:rPr>
          <w:rtl/>
        </w:rPr>
        <w:t xml:space="preserve"> ברכה (חד"ש-תע"ל):</w:t>
      </w:r>
    </w:p>
    <w:p w14:paraId="204BB44E" w14:textId="77777777" w:rsidR="00000000" w:rsidRDefault="00737B0C">
      <w:pPr>
        <w:pStyle w:val="a"/>
        <w:rPr>
          <w:rFonts w:hint="cs"/>
          <w:rtl/>
        </w:rPr>
      </w:pPr>
    </w:p>
    <w:p w14:paraId="1350E231" w14:textId="77777777" w:rsidR="00000000" w:rsidRDefault="00737B0C">
      <w:pPr>
        <w:pStyle w:val="a"/>
        <w:rPr>
          <w:rFonts w:hint="cs"/>
          <w:rtl/>
        </w:rPr>
      </w:pPr>
      <w:r>
        <w:rPr>
          <w:rFonts w:hint="cs"/>
          <w:rtl/>
        </w:rPr>
        <w:t>ברשות היושב-ראש.</w:t>
      </w:r>
    </w:p>
    <w:p w14:paraId="21021AB7" w14:textId="77777777" w:rsidR="00000000" w:rsidRDefault="00737B0C">
      <w:pPr>
        <w:pStyle w:val="a"/>
        <w:rPr>
          <w:rFonts w:hint="cs"/>
          <w:rtl/>
        </w:rPr>
      </w:pPr>
    </w:p>
    <w:p w14:paraId="68C798B3" w14:textId="77777777" w:rsidR="00000000" w:rsidRDefault="00737B0C">
      <w:pPr>
        <w:pStyle w:val="ad"/>
        <w:rPr>
          <w:rtl/>
        </w:rPr>
      </w:pPr>
      <w:r>
        <w:rPr>
          <w:rtl/>
        </w:rPr>
        <w:t>היו"ר אלי בן-מנחם:</w:t>
      </w:r>
    </w:p>
    <w:p w14:paraId="4C39EA09" w14:textId="77777777" w:rsidR="00000000" w:rsidRDefault="00737B0C">
      <w:pPr>
        <w:pStyle w:val="a"/>
        <w:rPr>
          <w:rtl/>
        </w:rPr>
      </w:pPr>
    </w:p>
    <w:p w14:paraId="64D44165" w14:textId="77777777" w:rsidR="00000000" w:rsidRDefault="00737B0C">
      <w:pPr>
        <w:pStyle w:val="a"/>
        <w:rPr>
          <w:rFonts w:hint="cs"/>
          <w:rtl/>
        </w:rPr>
      </w:pPr>
      <w:r>
        <w:rPr>
          <w:rFonts w:hint="cs"/>
          <w:rtl/>
        </w:rPr>
        <w:t>אני לא נותן לך, אדוני.</w:t>
      </w:r>
    </w:p>
    <w:p w14:paraId="3DDDAFA2" w14:textId="77777777" w:rsidR="00000000" w:rsidRDefault="00737B0C">
      <w:pPr>
        <w:pStyle w:val="a"/>
        <w:rPr>
          <w:rFonts w:hint="cs"/>
          <w:rtl/>
        </w:rPr>
      </w:pPr>
    </w:p>
    <w:p w14:paraId="7CA7C1EC" w14:textId="77777777" w:rsidR="00000000" w:rsidRDefault="00737B0C">
      <w:pPr>
        <w:pStyle w:val="ac"/>
        <w:rPr>
          <w:rtl/>
        </w:rPr>
      </w:pPr>
      <w:r>
        <w:rPr>
          <w:rFonts w:hint="eastAsia"/>
          <w:rtl/>
        </w:rPr>
        <w:t>מוחמד</w:t>
      </w:r>
      <w:r>
        <w:rPr>
          <w:rtl/>
        </w:rPr>
        <w:t xml:space="preserve"> ב</w:t>
      </w:r>
      <w:r>
        <w:rPr>
          <w:rtl/>
        </w:rPr>
        <w:t>רכה (חד"ש-תע"ל):</w:t>
      </w:r>
    </w:p>
    <w:p w14:paraId="4AC78666" w14:textId="77777777" w:rsidR="00000000" w:rsidRDefault="00737B0C">
      <w:pPr>
        <w:pStyle w:val="a"/>
        <w:rPr>
          <w:rFonts w:hint="cs"/>
          <w:rtl/>
        </w:rPr>
      </w:pPr>
    </w:p>
    <w:p w14:paraId="637BE712" w14:textId="77777777" w:rsidR="00000000" w:rsidRDefault="00737B0C">
      <w:pPr>
        <w:pStyle w:val="a"/>
        <w:rPr>
          <w:rFonts w:hint="cs"/>
          <w:rtl/>
        </w:rPr>
      </w:pPr>
      <w:r>
        <w:rPr>
          <w:rFonts w:hint="cs"/>
          <w:rtl/>
        </w:rPr>
        <w:t>אני פונה אליך.</w:t>
      </w:r>
    </w:p>
    <w:p w14:paraId="235C8C96" w14:textId="77777777" w:rsidR="00000000" w:rsidRDefault="00737B0C">
      <w:pPr>
        <w:pStyle w:val="a"/>
        <w:rPr>
          <w:rFonts w:hint="cs"/>
          <w:rtl/>
        </w:rPr>
      </w:pPr>
    </w:p>
    <w:p w14:paraId="308A1150" w14:textId="77777777" w:rsidR="00000000" w:rsidRDefault="00737B0C">
      <w:pPr>
        <w:pStyle w:val="ad"/>
        <w:rPr>
          <w:rtl/>
        </w:rPr>
      </w:pPr>
      <w:r>
        <w:rPr>
          <w:rtl/>
        </w:rPr>
        <w:t>היו"ר אלי בן-מנחם:</w:t>
      </w:r>
    </w:p>
    <w:p w14:paraId="3BC6F418" w14:textId="77777777" w:rsidR="00000000" w:rsidRDefault="00737B0C">
      <w:pPr>
        <w:pStyle w:val="a"/>
        <w:rPr>
          <w:rtl/>
        </w:rPr>
      </w:pPr>
    </w:p>
    <w:p w14:paraId="5A8F01E0" w14:textId="77777777" w:rsidR="00000000" w:rsidRDefault="00737B0C">
      <w:pPr>
        <w:pStyle w:val="a"/>
        <w:rPr>
          <w:rFonts w:hint="cs"/>
          <w:rtl/>
        </w:rPr>
      </w:pPr>
      <w:r>
        <w:rPr>
          <w:rFonts w:hint="cs"/>
          <w:rtl/>
        </w:rPr>
        <w:t>אלי, בבקשה.</w:t>
      </w:r>
    </w:p>
    <w:p w14:paraId="3B47E151" w14:textId="77777777" w:rsidR="00000000" w:rsidRDefault="00737B0C">
      <w:pPr>
        <w:pStyle w:val="a"/>
        <w:rPr>
          <w:rFonts w:hint="cs"/>
          <w:rtl/>
        </w:rPr>
      </w:pPr>
    </w:p>
    <w:p w14:paraId="4F9BAC54" w14:textId="77777777" w:rsidR="00000000" w:rsidRDefault="00737B0C">
      <w:pPr>
        <w:pStyle w:val="ac"/>
        <w:rPr>
          <w:rtl/>
        </w:rPr>
      </w:pPr>
      <w:r>
        <w:rPr>
          <w:rFonts w:hint="eastAsia"/>
          <w:rtl/>
        </w:rPr>
        <w:t>מוחמד</w:t>
      </w:r>
      <w:r>
        <w:rPr>
          <w:rtl/>
        </w:rPr>
        <w:t xml:space="preserve"> ברכה (חד"ש-תע"ל):</w:t>
      </w:r>
    </w:p>
    <w:p w14:paraId="222EEC6F" w14:textId="77777777" w:rsidR="00000000" w:rsidRDefault="00737B0C">
      <w:pPr>
        <w:pStyle w:val="a"/>
        <w:rPr>
          <w:rFonts w:hint="cs"/>
          <w:rtl/>
        </w:rPr>
      </w:pPr>
    </w:p>
    <w:p w14:paraId="7D311099" w14:textId="77777777" w:rsidR="00000000" w:rsidRDefault="00737B0C">
      <w:pPr>
        <w:pStyle w:val="a"/>
        <w:rPr>
          <w:rFonts w:hint="cs"/>
          <w:rtl/>
        </w:rPr>
      </w:pPr>
      <w:r>
        <w:rPr>
          <w:rFonts w:hint="cs"/>
          <w:rtl/>
        </w:rPr>
        <w:t>אני חושב שהיושב-ראש לא יכול לעבור לסדר-היום על הדברים שאמר חבר הכנסת חזן. הוא מחשיד ציבור שלם בהכללה שהוא ציבור של גנבים. זה גזעני.</w:t>
      </w:r>
    </w:p>
    <w:p w14:paraId="5E56B936" w14:textId="77777777" w:rsidR="00000000" w:rsidRDefault="00737B0C">
      <w:pPr>
        <w:pStyle w:val="a"/>
        <w:rPr>
          <w:rFonts w:hint="cs"/>
          <w:rtl/>
        </w:rPr>
      </w:pPr>
    </w:p>
    <w:p w14:paraId="400C41BB" w14:textId="77777777" w:rsidR="00000000" w:rsidRDefault="00737B0C">
      <w:pPr>
        <w:pStyle w:val="ad"/>
        <w:rPr>
          <w:rtl/>
        </w:rPr>
      </w:pPr>
      <w:r>
        <w:rPr>
          <w:rtl/>
        </w:rPr>
        <w:t>היו"ר אלי בן-מנחם:</w:t>
      </w:r>
    </w:p>
    <w:p w14:paraId="3142791A" w14:textId="77777777" w:rsidR="00000000" w:rsidRDefault="00737B0C">
      <w:pPr>
        <w:pStyle w:val="a"/>
        <w:rPr>
          <w:rtl/>
        </w:rPr>
      </w:pPr>
    </w:p>
    <w:p w14:paraId="5E2CAFF0" w14:textId="77777777" w:rsidR="00000000" w:rsidRDefault="00737B0C">
      <w:pPr>
        <w:pStyle w:val="a"/>
        <w:rPr>
          <w:rFonts w:hint="cs"/>
          <w:rtl/>
        </w:rPr>
      </w:pPr>
      <w:r>
        <w:rPr>
          <w:rFonts w:hint="cs"/>
          <w:rtl/>
        </w:rPr>
        <w:t>הוא שמע.</w:t>
      </w:r>
    </w:p>
    <w:p w14:paraId="73666DB1" w14:textId="77777777" w:rsidR="00000000" w:rsidRDefault="00737B0C">
      <w:pPr>
        <w:pStyle w:val="a"/>
        <w:rPr>
          <w:rFonts w:hint="cs"/>
          <w:rtl/>
        </w:rPr>
      </w:pPr>
    </w:p>
    <w:p w14:paraId="3B8B0188" w14:textId="77777777" w:rsidR="00000000" w:rsidRDefault="00737B0C">
      <w:pPr>
        <w:pStyle w:val="SpeakerCon"/>
        <w:rPr>
          <w:rtl/>
        </w:rPr>
      </w:pPr>
      <w:bookmarkStart w:id="144" w:name="FS000001040T30_07_2003_18_05_43C"/>
      <w:bookmarkEnd w:id="144"/>
      <w:r>
        <w:rPr>
          <w:rtl/>
        </w:rPr>
        <w:t>י</w:t>
      </w:r>
      <w:r>
        <w:rPr>
          <w:rtl/>
        </w:rPr>
        <w:t>חיאל חזן (הליכוד):</w:t>
      </w:r>
    </w:p>
    <w:p w14:paraId="5EC69D57" w14:textId="77777777" w:rsidR="00000000" w:rsidRDefault="00737B0C">
      <w:pPr>
        <w:pStyle w:val="a"/>
        <w:rPr>
          <w:rtl/>
        </w:rPr>
      </w:pPr>
    </w:p>
    <w:p w14:paraId="048EF1C5" w14:textId="77777777" w:rsidR="00000000" w:rsidRDefault="00737B0C">
      <w:pPr>
        <w:pStyle w:val="a"/>
        <w:rPr>
          <w:rFonts w:hint="cs"/>
          <w:rtl/>
        </w:rPr>
      </w:pPr>
      <w:r>
        <w:rPr>
          <w:rFonts w:hint="cs"/>
          <w:rtl/>
        </w:rPr>
        <w:t>שאלתי את הבית למה הפלסטינים - - -</w:t>
      </w:r>
    </w:p>
    <w:p w14:paraId="7ADDB9E7" w14:textId="77777777" w:rsidR="00000000" w:rsidRDefault="00737B0C">
      <w:pPr>
        <w:pStyle w:val="a"/>
        <w:rPr>
          <w:rFonts w:hint="cs"/>
          <w:rtl/>
        </w:rPr>
      </w:pPr>
    </w:p>
    <w:p w14:paraId="2731BA9F" w14:textId="77777777" w:rsidR="00000000" w:rsidRDefault="00737B0C">
      <w:pPr>
        <w:pStyle w:val="ac"/>
        <w:rPr>
          <w:rtl/>
        </w:rPr>
      </w:pPr>
      <w:r>
        <w:rPr>
          <w:rFonts w:hint="eastAsia"/>
          <w:rtl/>
        </w:rPr>
        <w:t>מוחמד</w:t>
      </w:r>
      <w:r>
        <w:rPr>
          <w:rtl/>
        </w:rPr>
        <w:t xml:space="preserve"> ברכה (חד"ש-תע"ל):</w:t>
      </w:r>
    </w:p>
    <w:p w14:paraId="39D12839" w14:textId="77777777" w:rsidR="00000000" w:rsidRDefault="00737B0C">
      <w:pPr>
        <w:pStyle w:val="a"/>
        <w:rPr>
          <w:rFonts w:hint="cs"/>
          <w:rtl/>
        </w:rPr>
      </w:pPr>
    </w:p>
    <w:p w14:paraId="2800F0F8" w14:textId="77777777" w:rsidR="00000000" w:rsidRDefault="00737B0C">
      <w:pPr>
        <w:pStyle w:val="a"/>
        <w:rPr>
          <w:rFonts w:hint="cs"/>
          <w:rtl/>
        </w:rPr>
      </w:pPr>
      <w:r>
        <w:rPr>
          <w:rFonts w:hint="cs"/>
          <w:rtl/>
        </w:rPr>
        <w:t>הוא צריך לעוף מהבמה.</w:t>
      </w:r>
    </w:p>
    <w:p w14:paraId="472920E7" w14:textId="77777777" w:rsidR="00000000" w:rsidRDefault="00737B0C">
      <w:pPr>
        <w:pStyle w:val="a"/>
        <w:rPr>
          <w:rFonts w:hint="cs"/>
          <w:rtl/>
        </w:rPr>
      </w:pPr>
    </w:p>
    <w:p w14:paraId="0FE00A59" w14:textId="77777777" w:rsidR="00000000" w:rsidRDefault="00737B0C">
      <w:pPr>
        <w:pStyle w:val="ad"/>
        <w:rPr>
          <w:rtl/>
        </w:rPr>
      </w:pPr>
      <w:r>
        <w:rPr>
          <w:rtl/>
        </w:rPr>
        <w:t>היו"ר אלי בן-מנחם:</w:t>
      </w:r>
    </w:p>
    <w:p w14:paraId="20F9B64D" w14:textId="77777777" w:rsidR="00000000" w:rsidRDefault="00737B0C">
      <w:pPr>
        <w:pStyle w:val="a"/>
        <w:rPr>
          <w:rtl/>
        </w:rPr>
      </w:pPr>
    </w:p>
    <w:p w14:paraId="26D363C4" w14:textId="77777777" w:rsidR="00000000" w:rsidRDefault="00737B0C">
      <w:pPr>
        <w:pStyle w:val="a"/>
        <w:rPr>
          <w:rFonts w:hint="cs"/>
          <w:rtl/>
        </w:rPr>
      </w:pPr>
      <w:r>
        <w:rPr>
          <w:rFonts w:hint="cs"/>
          <w:rtl/>
        </w:rPr>
        <w:t>אני מבקש גם ממך וגם מחבר הכנסת חזן להגיש ערעור לוועדת האתיקה, עם כל הכבוד לך. אני לא סדרן פה, הוא שמע, הוא אמר דברים. אתה חוזר בך, חבר</w:t>
      </w:r>
      <w:r>
        <w:rPr>
          <w:rFonts w:hint="cs"/>
          <w:rtl/>
        </w:rPr>
        <w:t xml:space="preserve"> הכנסת חזן?</w:t>
      </w:r>
    </w:p>
    <w:p w14:paraId="16A72E19" w14:textId="77777777" w:rsidR="00000000" w:rsidRDefault="00737B0C">
      <w:pPr>
        <w:pStyle w:val="a"/>
        <w:rPr>
          <w:rFonts w:hint="cs"/>
          <w:rtl/>
        </w:rPr>
      </w:pPr>
    </w:p>
    <w:p w14:paraId="26A02B08" w14:textId="77777777" w:rsidR="00000000" w:rsidRDefault="00737B0C">
      <w:pPr>
        <w:pStyle w:val="SpeakerCon"/>
        <w:rPr>
          <w:rtl/>
        </w:rPr>
      </w:pPr>
      <w:bookmarkStart w:id="145" w:name="FS000001040T30_07_2003_18_06_59C"/>
      <w:bookmarkEnd w:id="145"/>
      <w:r>
        <w:rPr>
          <w:rtl/>
        </w:rPr>
        <w:t>יחיאל חזן (הליכוד):</w:t>
      </w:r>
    </w:p>
    <w:p w14:paraId="699FA35A" w14:textId="77777777" w:rsidR="00000000" w:rsidRDefault="00737B0C">
      <w:pPr>
        <w:pStyle w:val="a"/>
        <w:rPr>
          <w:rtl/>
        </w:rPr>
      </w:pPr>
    </w:p>
    <w:p w14:paraId="2C4A9E8B" w14:textId="77777777" w:rsidR="00000000" w:rsidRDefault="00737B0C">
      <w:pPr>
        <w:pStyle w:val="a"/>
        <w:rPr>
          <w:rFonts w:hint="cs"/>
          <w:rtl/>
        </w:rPr>
      </w:pPr>
      <w:r>
        <w:rPr>
          <w:rFonts w:hint="cs"/>
          <w:rtl/>
        </w:rPr>
        <w:t>לא.</w:t>
      </w:r>
    </w:p>
    <w:p w14:paraId="45B11516" w14:textId="77777777" w:rsidR="00000000" w:rsidRDefault="00737B0C">
      <w:pPr>
        <w:pStyle w:val="ad"/>
        <w:rPr>
          <w:rtl/>
        </w:rPr>
      </w:pPr>
    </w:p>
    <w:p w14:paraId="3582B79F" w14:textId="77777777" w:rsidR="00000000" w:rsidRDefault="00737B0C">
      <w:pPr>
        <w:pStyle w:val="ad"/>
        <w:rPr>
          <w:rtl/>
        </w:rPr>
      </w:pPr>
      <w:r>
        <w:rPr>
          <w:rtl/>
        </w:rPr>
        <w:t>היו"ר אלי בן-מנחם:</w:t>
      </w:r>
    </w:p>
    <w:p w14:paraId="72CB254D" w14:textId="77777777" w:rsidR="00000000" w:rsidRDefault="00737B0C">
      <w:pPr>
        <w:pStyle w:val="a"/>
        <w:rPr>
          <w:rtl/>
        </w:rPr>
      </w:pPr>
    </w:p>
    <w:p w14:paraId="7662F34E" w14:textId="77777777" w:rsidR="00000000" w:rsidRDefault="00737B0C">
      <w:pPr>
        <w:pStyle w:val="a"/>
        <w:rPr>
          <w:rFonts w:hint="cs"/>
          <w:rtl/>
        </w:rPr>
      </w:pPr>
      <w:r>
        <w:rPr>
          <w:rFonts w:hint="cs"/>
          <w:rtl/>
        </w:rPr>
        <w:t>הוא לא חוזר בו, אני לא יכול לתקן את הפרוטוקול. אני מבקש ממך לסיים.</w:t>
      </w:r>
    </w:p>
    <w:p w14:paraId="4D1CECC0" w14:textId="77777777" w:rsidR="00000000" w:rsidRDefault="00737B0C">
      <w:pPr>
        <w:pStyle w:val="a"/>
        <w:rPr>
          <w:rFonts w:hint="cs"/>
          <w:rtl/>
        </w:rPr>
      </w:pPr>
    </w:p>
    <w:p w14:paraId="69B34D80" w14:textId="77777777" w:rsidR="00000000" w:rsidRDefault="00737B0C">
      <w:pPr>
        <w:pStyle w:val="SpeakerCon"/>
        <w:rPr>
          <w:rtl/>
        </w:rPr>
      </w:pPr>
      <w:bookmarkStart w:id="146" w:name="FS000001040T30_07_2003_18_07_21C"/>
      <w:bookmarkEnd w:id="146"/>
      <w:r>
        <w:rPr>
          <w:rtl/>
        </w:rPr>
        <w:t>יחיאל חזן (הליכוד):</w:t>
      </w:r>
    </w:p>
    <w:p w14:paraId="1EB119D8" w14:textId="77777777" w:rsidR="00000000" w:rsidRDefault="00737B0C">
      <w:pPr>
        <w:pStyle w:val="a"/>
        <w:rPr>
          <w:rtl/>
        </w:rPr>
      </w:pPr>
    </w:p>
    <w:p w14:paraId="0B392DFE" w14:textId="77777777" w:rsidR="00000000" w:rsidRDefault="00737B0C">
      <w:pPr>
        <w:pStyle w:val="a"/>
        <w:rPr>
          <w:rFonts w:hint="cs"/>
          <w:rtl/>
        </w:rPr>
      </w:pPr>
      <w:r>
        <w:rPr>
          <w:rFonts w:hint="cs"/>
          <w:rtl/>
        </w:rPr>
        <w:t>דיברתי על הערבים הפלסטינים. שאלתי שאלה, לא רציתם לעזור לי, להסביר לי למה הם בונים חומות וגדרות.</w:t>
      </w:r>
    </w:p>
    <w:p w14:paraId="2BA6176E" w14:textId="77777777" w:rsidR="00000000" w:rsidRDefault="00737B0C">
      <w:pPr>
        <w:pStyle w:val="a"/>
        <w:rPr>
          <w:rFonts w:hint="cs"/>
          <w:rtl/>
        </w:rPr>
      </w:pPr>
    </w:p>
    <w:p w14:paraId="1DDDAC9B" w14:textId="77777777" w:rsidR="00000000" w:rsidRDefault="00737B0C">
      <w:pPr>
        <w:pStyle w:val="ac"/>
        <w:rPr>
          <w:rtl/>
        </w:rPr>
      </w:pPr>
      <w:r>
        <w:rPr>
          <w:rFonts w:hint="eastAsia"/>
          <w:rtl/>
        </w:rPr>
        <w:t>מוחמד</w:t>
      </w:r>
      <w:r>
        <w:rPr>
          <w:rtl/>
        </w:rPr>
        <w:t xml:space="preserve"> ברכה </w:t>
      </w:r>
      <w:r>
        <w:rPr>
          <w:rtl/>
        </w:rPr>
        <w:t>(חד"ש-תע"ל):</w:t>
      </w:r>
    </w:p>
    <w:p w14:paraId="5C338163" w14:textId="77777777" w:rsidR="00000000" w:rsidRDefault="00737B0C">
      <w:pPr>
        <w:pStyle w:val="a"/>
        <w:rPr>
          <w:rFonts w:hint="cs"/>
          <w:rtl/>
        </w:rPr>
      </w:pPr>
    </w:p>
    <w:p w14:paraId="3EF78CF4" w14:textId="77777777" w:rsidR="00000000" w:rsidRDefault="00737B0C">
      <w:pPr>
        <w:pStyle w:val="a"/>
        <w:rPr>
          <w:rFonts w:hint="cs"/>
          <w:rtl/>
        </w:rPr>
      </w:pPr>
      <w:r>
        <w:rPr>
          <w:rFonts w:hint="cs"/>
          <w:rtl/>
        </w:rPr>
        <w:t>אתה לא שאלת שאלה. עשית דבר שלא ייעשה - כל הערבים הם פושעים - - -</w:t>
      </w:r>
    </w:p>
    <w:p w14:paraId="39E74C40" w14:textId="77777777" w:rsidR="00000000" w:rsidRDefault="00737B0C">
      <w:pPr>
        <w:pStyle w:val="a"/>
        <w:rPr>
          <w:rFonts w:hint="cs"/>
          <w:rtl/>
        </w:rPr>
      </w:pPr>
    </w:p>
    <w:p w14:paraId="79650465" w14:textId="77777777" w:rsidR="00000000" w:rsidRDefault="00737B0C">
      <w:pPr>
        <w:pStyle w:val="ad"/>
        <w:rPr>
          <w:rtl/>
        </w:rPr>
      </w:pPr>
      <w:r>
        <w:rPr>
          <w:rtl/>
        </w:rPr>
        <w:t>היו"ר אלי בן-מנחם:</w:t>
      </w:r>
    </w:p>
    <w:p w14:paraId="33668C08" w14:textId="77777777" w:rsidR="00000000" w:rsidRDefault="00737B0C">
      <w:pPr>
        <w:pStyle w:val="a"/>
        <w:rPr>
          <w:rtl/>
        </w:rPr>
      </w:pPr>
    </w:p>
    <w:p w14:paraId="0016D3C5" w14:textId="77777777" w:rsidR="00000000" w:rsidRDefault="00737B0C">
      <w:pPr>
        <w:pStyle w:val="a"/>
        <w:rPr>
          <w:rFonts w:hint="cs"/>
          <w:rtl/>
        </w:rPr>
      </w:pPr>
      <w:r>
        <w:rPr>
          <w:rFonts w:hint="cs"/>
          <w:rtl/>
        </w:rPr>
        <w:t>חבר הכנסת ברכה, אני קורא אותך לסדר פעם ראשונה.</w:t>
      </w:r>
    </w:p>
    <w:p w14:paraId="06C6DD46" w14:textId="77777777" w:rsidR="00000000" w:rsidRDefault="00737B0C">
      <w:pPr>
        <w:pStyle w:val="a"/>
        <w:rPr>
          <w:rFonts w:hint="cs"/>
          <w:rtl/>
        </w:rPr>
      </w:pPr>
    </w:p>
    <w:p w14:paraId="16237C75" w14:textId="77777777" w:rsidR="00000000" w:rsidRDefault="00737B0C">
      <w:pPr>
        <w:pStyle w:val="ac"/>
        <w:rPr>
          <w:rtl/>
        </w:rPr>
      </w:pPr>
      <w:r>
        <w:rPr>
          <w:rFonts w:hint="eastAsia"/>
          <w:rtl/>
        </w:rPr>
        <w:t>אליעזר</w:t>
      </w:r>
      <w:r>
        <w:rPr>
          <w:rtl/>
        </w:rPr>
        <w:t xml:space="preserve"> כהן (האיחוד הלאומי - ישראל ביתנו):</w:t>
      </w:r>
    </w:p>
    <w:p w14:paraId="6A6A5436" w14:textId="77777777" w:rsidR="00000000" w:rsidRDefault="00737B0C">
      <w:pPr>
        <w:pStyle w:val="a"/>
        <w:rPr>
          <w:rFonts w:hint="cs"/>
          <w:rtl/>
        </w:rPr>
      </w:pPr>
    </w:p>
    <w:p w14:paraId="0C2D7CBF" w14:textId="77777777" w:rsidR="00000000" w:rsidRDefault="00737B0C">
      <w:pPr>
        <w:pStyle w:val="a"/>
        <w:rPr>
          <w:rFonts w:hint="cs"/>
          <w:rtl/>
        </w:rPr>
      </w:pPr>
      <w:r>
        <w:rPr>
          <w:rFonts w:hint="cs"/>
          <w:rtl/>
        </w:rPr>
        <w:t>שילכו ויצעקו בכפר-כנא.</w:t>
      </w:r>
    </w:p>
    <w:p w14:paraId="48176694" w14:textId="77777777" w:rsidR="00000000" w:rsidRDefault="00737B0C">
      <w:pPr>
        <w:pStyle w:val="a"/>
        <w:rPr>
          <w:rFonts w:hint="cs"/>
          <w:rtl/>
        </w:rPr>
      </w:pPr>
    </w:p>
    <w:p w14:paraId="44C728A3" w14:textId="77777777" w:rsidR="00000000" w:rsidRDefault="00737B0C">
      <w:pPr>
        <w:pStyle w:val="ad"/>
        <w:rPr>
          <w:rtl/>
        </w:rPr>
      </w:pPr>
      <w:r>
        <w:rPr>
          <w:rtl/>
        </w:rPr>
        <w:t>היו"ר אלי בן-מנחם:</w:t>
      </w:r>
    </w:p>
    <w:p w14:paraId="276ECC22" w14:textId="77777777" w:rsidR="00000000" w:rsidRDefault="00737B0C">
      <w:pPr>
        <w:pStyle w:val="a"/>
        <w:rPr>
          <w:rtl/>
        </w:rPr>
      </w:pPr>
    </w:p>
    <w:p w14:paraId="609A02CD" w14:textId="77777777" w:rsidR="00000000" w:rsidRDefault="00737B0C">
      <w:pPr>
        <w:pStyle w:val="a"/>
        <w:rPr>
          <w:rFonts w:hint="cs"/>
          <w:rtl/>
        </w:rPr>
      </w:pPr>
      <w:r>
        <w:rPr>
          <w:rFonts w:hint="cs"/>
          <w:rtl/>
        </w:rPr>
        <w:t>חבר הכנסת צ'יטה.</w:t>
      </w:r>
    </w:p>
    <w:p w14:paraId="0F6A5322" w14:textId="77777777" w:rsidR="00000000" w:rsidRDefault="00737B0C">
      <w:pPr>
        <w:pStyle w:val="a"/>
        <w:rPr>
          <w:rFonts w:hint="cs"/>
          <w:rtl/>
        </w:rPr>
      </w:pPr>
    </w:p>
    <w:p w14:paraId="7D03FEF6" w14:textId="77777777" w:rsidR="00000000" w:rsidRDefault="00737B0C">
      <w:pPr>
        <w:pStyle w:val="SpeakerCon"/>
        <w:rPr>
          <w:rtl/>
        </w:rPr>
      </w:pPr>
      <w:bookmarkStart w:id="147" w:name="FS000001040T30_07_2003_18_09_26C"/>
      <w:bookmarkEnd w:id="147"/>
      <w:r>
        <w:rPr>
          <w:rtl/>
        </w:rPr>
        <w:t>יחי</w:t>
      </w:r>
      <w:r>
        <w:rPr>
          <w:rtl/>
        </w:rPr>
        <w:t>אל חזן (הליכוד):</w:t>
      </w:r>
    </w:p>
    <w:p w14:paraId="1D592BBD" w14:textId="77777777" w:rsidR="00000000" w:rsidRDefault="00737B0C">
      <w:pPr>
        <w:pStyle w:val="a"/>
        <w:rPr>
          <w:rtl/>
        </w:rPr>
      </w:pPr>
    </w:p>
    <w:p w14:paraId="00EFBB9E" w14:textId="77777777" w:rsidR="00000000" w:rsidRDefault="00737B0C">
      <w:pPr>
        <w:pStyle w:val="a"/>
        <w:rPr>
          <w:rFonts w:hint="cs"/>
          <w:rtl/>
        </w:rPr>
      </w:pPr>
      <w:r>
        <w:rPr>
          <w:rFonts w:hint="cs"/>
          <w:rtl/>
        </w:rPr>
        <w:t>כאשר תצליח להסביר לי למה בונים כאלה חומות מסביב לבית, אולי אני - - -</w:t>
      </w:r>
    </w:p>
    <w:p w14:paraId="07FD5A98" w14:textId="77777777" w:rsidR="00000000" w:rsidRDefault="00737B0C">
      <w:pPr>
        <w:pStyle w:val="a"/>
        <w:rPr>
          <w:rFonts w:hint="cs"/>
          <w:rtl/>
        </w:rPr>
      </w:pPr>
    </w:p>
    <w:p w14:paraId="1D89238F" w14:textId="77777777" w:rsidR="00000000" w:rsidRDefault="00737B0C">
      <w:pPr>
        <w:pStyle w:val="ac"/>
        <w:rPr>
          <w:rtl/>
        </w:rPr>
      </w:pPr>
      <w:r>
        <w:rPr>
          <w:rFonts w:hint="eastAsia"/>
          <w:rtl/>
        </w:rPr>
        <w:t>מוחמד</w:t>
      </w:r>
      <w:r>
        <w:rPr>
          <w:rtl/>
        </w:rPr>
        <w:t xml:space="preserve"> ברכה (חד"ש-תע"ל):</w:t>
      </w:r>
    </w:p>
    <w:p w14:paraId="3125D59E" w14:textId="77777777" w:rsidR="00000000" w:rsidRDefault="00737B0C">
      <w:pPr>
        <w:pStyle w:val="a"/>
        <w:rPr>
          <w:rFonts w:hint="cs"/>
          <w:rtl/>
        </w:rPr>
      </w:pPr>
    </w:p>
    <w:p w14:paraId="1380D41F" w14:textId="77777777" w:rsidR="00000000" w:rsidRDefault="00737B0C">
      <w:pPr>
        <w:pStyle w:val="a"/>
        <w:rPr>
          <w:rFonts w:hint="cs"/>
          <w:rtl/>
        </w:rPr>
      </w:pPr>
      <w:r>
        <w:rPr>
          <w:rFonts w:hint="cs"/>
          <w:rtl/>
        </w:rPr>
        <w:t>אתה גזלן, אתה גזען.</w:t>
      </w:r>
    </w:p>
    <w:p w14:paraId="5056708E" w14:textId="77777777" w:rsidR="00000000" w:rsidRDefault="00737B0C">
      <w:pPr>
        <w:pStyle w:val="a"/>
        <w:rPr>
          <w:rFonts w:hint="cs"/>
          <w:rtl/>
        </w:rPr>
      </w:pPr>
    </w:p>
    <w:p w14:paraId="1F28DE21" w14:textId="77777777" w:rsidR="00000000" w:rsidRDefault="00737B0C">
      <w:pPr>
        <w:pStyle w:val="ad"/>
        <w:rPr>
          <w:rtl/>
        </w:rPr>
      </w:pPr>
      <w:r>
        <w:rPr>
          <w:rtl/>
        </w:rPr>
        <w:t>היו"ר אלי בן-מנחם:</w:t>
      </w:r>
    </w:p>
    <w:p w14:paraId="7DDE4E62" w14:textId="77777777" w:rsidR="00000000" w:rsidRDefault="00737B0C">
      <w:pPr>
        <w:pStyle w:val="a"/>
        <w:rPr>
          <w:rtl/>
        </w:rPr>
      </w:pPr>
    </w:p>
    <w:p w14:paraId="547200DC" w14:textId="77777777" w:rsidR="00000000" w:rsidRDefault="00737B0C">
      <w:pPr>
        <w:pStyle w:val="a"/>
        <w:rPr>
          <w:rFonts w:hint="cs"/>
          <w:rtl/>
        </w:rPr>
      </w:pPr>
      <w:r>
        <w:rPr>
          <w:rFonts w:hint="cs"/>
          <w:rtl/>
        </w:rPr>
        <w:t>חבר הכנסת ברכה, אני מבקש ממך לעזוב את האולם. אני מבקש ממך לעזוב את האולם.</w:t>
      </w:r>
    </w:p>
    <w:p w14:paraId="3497CA1F" w14:textId="77777777" w:rsidR="00000000" w:rsidRDefault="00737B0C">
      <w:pPr>
        <w:pStyle w:val="a"/>
        <w:rPr>
          <w:rFonts w:hint="cs"/>
          <w:rtl/>
        </w:rPr>
      </w:pPr>
    </w:p>
    <w:p w14:paraId="3E31C4B4" w14:textId="77777777" w:rsidR="00000000" w:rsidRDefault="00737B0C">
      <w:pPr>
        <w:pStyle w:val="ac"/>
        <w:rPr>
          <w:rtl/>
        </w:rPr>
      </w:pPr>
      <w:r>
        <w:rPr>
          <w:rFonts w:hint="eastAsia"/>
          <w:rtl/>
        </w:rPr>
        <w:t>מוחמד</w:t>
      </w:r>
      <w:r>
        <w:rPr>
          <w:rtl/>
        </w:rPr>
        <w:t xml:space="preserve"> ברכה (חד"ש-תע"ל):</w:t>
      </w:r>
    </w:p>
    <w:p w14:paraId="16540522" w14:textId="77777777" w:rsidR="00000000" w:rsidRDefault="00737B0C">
      <w:pPr>
        <w:pStyle w:val="a"/>
        <w:rPr>
          <w:rFonts w:hint="cs"/>
          <w:rtl/>
        </w:rPr>
      </w:pPr>
    </w:p>
    <w:p w14:paraId="3055B7BA" w14:textId="77777777" w:rsidR="00000000" w:rsidRDefault="00737B0C">
      <w:pPr>
        <w:pStyle w:val="a"/>
        <w:rPr>
          <w:rFonts w:hint="cs"/>
          <w:rtl/>
        </w:rPr>
      </w:pPr>
      <w:r>
        <w:rPr>
          <w:rFonts w:hint="cs"/>
          <w:rtl/>
        </w:rPr>
        <w:t>למ</w:t>
      </w:r>
      <w:r>
        <w:rPr>
          <w:rFonts w:hint="cs"/>
          <w:rtl/>
        </w:rPr>
        <w:t>ה?</w:t>
      </w:r>
    </w:p>
    <w:p w14:paraId="63763442" w14:textId="77777777" w:rsidR="00000000" w:rsidRDefault="00737B0C">
      <w:pPr>
        <w:pStyle w:val="a"/>
        <w:rPr>
          <w:rFonts w:hint="cs"/>
          <w:rtl/>
        </w:rPr>
      </w:pPr>
    </w:p>
    <w:p w14:paraId="48BFB213" w14:textId="77777777" w:rsidR="00000000" w:rsidRDefault="00737B0C">
      <w:pPr>
        <w:pStyle w:val="ad"/>
        <w:rPr>
          <w:rtl/>
        </w:rPr>
      </w:pPr>
      <w:r>
        <w:rPr>
          <w:rtl/>
        </w:rPr>
        <w:t>היו"ר אלי בן-מנחם:</w:t>
      </w:r>
    </w:p>
    <w:p w14:paraId="7D1F6488" w14:textId="77777777" w:rsidR="00000000" w:rsidRDefault="00737B0C">
      <w:pPr>
        <w:pStyle w:val="a"/>
        <w:rPr>
          <w:rtl/>
        </w:rPr>
      </w:pPr>
    </w:p>
    <w:p w14:paraId="3860A93F" w14:textId="77777777" w:rsidR="00000000" w:rsidRDefault="00737B0C">
      <w:pPr>
        <w:pStyle w:val="a"/>
        <w:rPr>
          <w:rFonts w:hint="cs"/>
          <w:rtl/>
        </w:rPr>
      </w:pPr>
      <w:r>
        <w:rPr>
          <w:rFonts w:hint="cs"/>
          <w:rtl/>
        </w:rPr>
        <w:t xml:space="preserve">כי ביקשתי שתעזור לי ולא תפריע לי. אתה לא שומע, אני מבקש שתפנה את האולם. </w:t>
      </w:r>
    </w:p>
    <w:p w14:paraId="6F49A8D4" w14:textId="77777777" w:rsidR="00000000" w:rsidRDefault="00737B0C">
      <w:pPr>
        <w:pStyle w:val="a"/>
        <w:rPr>
          <w:rFonts w:hint="cs"/>
          <w:rtl/>
        </w:rPr>
      </w:pPr>
    </w:p>
    <w:p w14:paraId="77DED023" w14:textId="77777777" w:rsidR="00000000" w:rsidRDefault="00737B0C">
      <w:pPr>
        <w:pStyle w:val="ac"/>
        <w:rPr>
          <w:rtl/>
        </w:rPr>
      </w:pPr>
      <w:r>
        <w:rPr>
          <w:rFonts w:hint="eastAsia"/>
          <w:rtl/>
        </w:rPr>
        <w:t>מוחמד</w:t>
      </w:r>
      <w:r>
        <w:rPr>
          <w:rtl/>
        </w:rPr>
        <w:t xml:space="preserve"> ברכה (חד"ש-תע"ל):</w:t>
      </w:r>
    </w:p>
    <w:p w14:paraId="39E3CA1F" w14:textId="77777777" w:rsidR="00000000" w:rsidRDefault="00737B0C">
      <w:pPr>
        <w:pStyle w:val="a"/>
        <w:rPr>
          <w:rFonts w:hint="cs"/>
          <w:rtl/>
        </w:rPr>
      </w:pPr>
    </w:p>
    <w:p w14:paraId="72CDE764" w14:textId="77777777" w:rsidR="00000000" w:rsidRDefault="00737B0C">
      <w:pPr>
        <w:pStyle w:val="a"/>
        <w:rPr>
          <w:rFonts w:hint="cs"/>
          <w:rtl/>
        </w:rPr>
      </w:pPr>
      <w:r>
        <w:rPr>
          <w:rFonts w:hint="cs"/>
          <w:rtl/>
        </w:rPr>
        <w:t xml:space="preserve">- - - </w:t>
      </w:r>
    </w:p>
    <w:p w14:paraId="6032E941" w14:textId="77777777" w:rsidR="00000000" w:rsidRDefault="00737B0C">
      <w:pPr>
        <w:pStyle w:val="a"/>
        <w:rPr>
          <w:rFonts w:hint="cs"/>
          <w:rtl/>
        </w:rPr>
      </w:pPr>
    </w:p>
    <w:p w14:paraId="1C2B3B42" w14:textId="77777777" w:rsidR="00000000" w:rsidRDefault="00737B0C">
      <w:pPr>
        <w:pStyle w:val="ad"/>
        <w:rPr>
          <w:rtl/>
        </w:rPr>
      </w:pPr>
      <w:r>
        <w:rPr>
          <w:rtl/>
        </w:rPr>
        <w:t>היו"ר אלי בן-מנחם:</w:t>
      </w:r>
    </w:p>
    <w:p w14:paraId="418D01E2" w14:textId="77777777" w:rsidR="00000000" w:rsidRDefault="00737B0C">
      <w:pPr>
        <w:pStyle w:val="a"/>
        <w:rPr>
          <w:rtl/>
        </w:rPr>
      </w:pPr>
    </w:p>
    <w:p w14:paraId="598E09B3" w14:textId="77777777" w:rsidR="00000000" w:rsidRDefault="00737B0C">
      <w:pPr>
        <w:pStyle w:val="a"/>
        <w:rPr>
          <w:rFonts w:hint="cs"/>
          <w:rtl/>
        </w:rPr>
      </w:pPr>
      <w:r>
        <w:rPr>
          <w:rFonts w:hint="cs"/>
          <w:rtl/>
        </w:rPr>
        <w:t>אני ביקשתי שתפנה את האולם. למה - אתה יודע כמוני.</w:t>
      </w:r>
    </w:p>
    <w:p w14:paraId="3917069F" w14:textId="77777777" w:rsidR="00000000" w:rsidRDefault="00737B0C">
      <w:pPr>
        <w:pStyle w:val="a"/>
        <w:rPr>
          <w:rFonts w:hint="cs"/>
          <w:rtl/>
        </w:rPr>
      </w:pPr>
    </w:p>
    <w:p w14:paraId="4365DF7F" w14:textId="77777777" w:rsidR="00000000" w:rsidRDefault="00737B0C">
      <w:pPr>
        <w:pStyle w:val="ac"/>
        <w:rPr>
          <w:rtl/>
        </w:rPr>
      </w:pPr>
      <w:r>
        <w:rPr>
          <w:rFonts w:hint="eastAsia"/>
          <w:rtl/>
        </w:rPr>
        <w:t>מוחמד</w:t>
      </w:r>
      <w:r>
        <w:rPr>
          <w:rtl/>
        </w:rPr>
        <w:t xml:space="preserve"> ברכה (חד"ש-תע"ל):</w:t>
      </w:r>
    </w:p>
    <w:p w14:paraId="363BEDE5" w14:textId="77777777" w:rsidR="00000000" w:rsidRDefault="00737B0C">
      <w:pPr>
        <w:pStyle w:val="a"/>
        <w:rPr>
          <w:rFonts w:hint="cs"/>
          <w:rtl/>
        </w:rPr>
      </w:pPr>
    </w:p>
    <w:p w14:paraId="34222D1A" w14:textId="77777777" w:rsidR="00000000" w:rsidRDefault="00737B0C">
      <w:pPr>
        <w:pStyle w:val="a"/>
        <w:rPr>
          <w:rFonts w:hint="cs"/>
          <w:rtl/>
        </w:rPr>
      </w:pPr>
      <w:r>
        <w:rPr>
          <w:rFonts w:hint="cs"/>
          <w:rtl/>
        </w:rPr>
        <w:t>תוריד אותו, אל תוציא אותי.</w:t>
      </w:r>
    </w:p>
    <w:p w14:paraId="1E292027" w14:textId="77777777" w:rsidR="00000000" w:rsidRDefault="00737B0C">
      <w:pPr>
        <w:pStyle w:val="a"/>
        <w:rPr>
          <w:rFonts w:hint="cs"/>
          <w:rtl/>
        </w:rPr>
      </w:pPr>
    </w:p>
    <w:p w14:paraId="2AC34C9D" w14:textId="77777777" w:rsidR="00000000" w:rsidRDefault="00737B0C">
      <w:pPr>
        <w:pStyle w:val="ad"/>
        <w:rPr>
          <w:rtl/>
        </w:rPr>
      </w:pPr>
      <w:r>
        <w:rPr>
          <w:rtl/>
        </w:rPr>
        <w:t>הי</w:t>
      </w:r>
      <w:r>
        <w:rPr>
          <w:rtl/>
        </w:rPr>
        <w:t>ו"ר אלי בן-מנחם:</w:t>
      </w:r>
    </w:p>
    <w:p w14:paraId="215EF1B6" w14:textId="77777777" w:rsidR="00000000" w:rsidRDefault="00737B0C">
      <w:pPr>
        <w:pStyle w:val="a"/>
        <w:rPr>
          <w:rtl/>
        </w:rPr>
      </w:pPr>
    </w:p>
    <w:p w14:paraId="526BA251" w14:textId="77777777" w:rsidR="00000000" w:rsidRDefault="00737B0C">
      <w:pPr>
        <w:pStyle w:val="a"/>
        <w:rPr>
          <w:rFonts w:hint="cs"/>
          <w:rtl/>
        </w:rPr>
      </w:pPr>
      <w:r>
        <w:rPr>
          <w:rFonts w:hint="cs"/>
          <w:rtl/>
        </w:rPr>
        <w:t>הוא גם ירד, חבר הכנסת ברכה.</w:t>
      </w:r>
    </w:p>
    <w:p w14:paraId="063ED70B" w14:textId="77777777" w:rsidR="00000000" w:rsidRDefault="00737B0C">
      <w:pPr>
        <w:pStyle w:val="a"/>
        <w:rPr>
          <w:rFonts w:hint="cs"/>
          <w:rtl/>
        </w:rPr>
      </w:pPr>
    </w:p>
    <w:p w14:paraId="33CC7DC4" w14:textId="77777777" w:rsidR="00000000" w:rsidRDefault="00737B0C">
      <w:pPr>
        <w:pStyle w:val="SpeakerCon"/>
        <w:rPr>
          <w:rtl/>
        </w:rPr>
      </w:pPr>
      <w:bookmarkStart w:id="148" w:name="FS000001040T30_07_2003_18_12_18C"/>
      <w:bookmarkEnd w:id="148"/>
      <w:r>
        <w:rPr>
          <w:rtl/>
        </w:rPr>
        <w:t>יחיאל חזן (הליכוד):</w:t>
      </w:r>
    </w:p>
    <w:p w14:paraId="47018798" w14:textId="77777777" w:rsidR="00000000" w:rsidRDefault="00737B0C">
      <w:pPr>
        <w:pStyle w:val="a"/>
        <w:rPr>
          <w:rtl/>
        </w:rPr>
      </w:pPr>
    </w:p>
    <w:p w14:paraId="20BB9F52" w14:textId="77777777" w:rsidR="00000000" w:rsidRDefault="00737B0C">
      <w:pPr>
        <w:pStyle w:val="a"/>
        <w:rPr>
          <w:rFonts w:hint="cs"/>
          <w:rtl/>
        </w:rPr>
      </w:pPr>
      <w:r>
        <w:rPr>
          <w:rFonts w:hint="cs"/>
          <w:rtl/>
        </w:rPr>
        <w:t>אני אומר לכם רק את האמת. את האמת קשה מאוד לקבל.</w:t>
      </w:r>
    </w:p>
    <w:p w14:paraId="58DBE31B" w14:textId="77777777" w:rsidR="00000000" w:rsidRDefault="00737B0C">
      <w:pPr>
        <w:pStyle w:val="a"/>
        <w:rPr>
          <w:rFonts w:hint="cs"/>
          <w:rtl/>
        </w:rPr>
      </w:pPr>
    </w:p>
    <w:p w14:paraId="06A4663E" w14:textId="77777777" w:rsidR="00000000" w:rsidRDefault="00737B0C">
      <w:pPr>
        <w:pStyle w:val="ac"/>
        <w:rPr>
          <w:rtl/>
        </w:rPr>
      </w:pPr>
      <w:r>
        <w:rPr>
          <w:rFonts w:hint="eastAsia"/>
          <w:rtl/>
        </w:rPr>
        <w:t>זאב</w:t>
      </w:r>
      <w:r>
        <w:rPr>
          <w:rtl/>
        </w:rPr>
        <w:t xml:space="preserve"> בוים (הליכוד):</w:t>
      </w:r>
    </w:p>
    <w:p w14:paraId="6BF30D6C" w14:textId="77777777" w:rsidR="00000000" w:rsidRDefault="00737B0C">
      <w:pPr>
        <w:pStyle w:val="a"/>
        <w:rPr>
          <w:rFonts w:hint="cs"/>
          <w:rtl/>
        </w:rPr>
      </w:pPr>
    </w:p>
    <w:p w14:paraId="6656CB36" w14:textId="77777777" w:rsidR="00000000" w:rsidRDefault="00737B0C">
      <w:pPr>
        <w:pStyle w:val="a"/>
        <w:rPr>
          <w:rFonts w:hint="cs"/>
          <w:rtl/>
        </w:rPr>
      </w:pPr>
      <w:r>
        <w:rPr>
          <w:rFonts w:hint="cs"/>
          <w:rtl/>
        </w:rPr>
        <w:t>תצא החוצה.</w:t>
      </w:r>
    </w:p>
    <w:p w14:paraId="2ABED4DF" w14:textId="77777777" w:rsidR="00000000" w:rsidRDefault="00737B0C">
      <w:pPr>
        <w:pStyle w:val="a"/>
        <w:rPr>
          <w:rFonts w:hint="cs"/>
          <w:rtl/>
        </w:rPr>
      </w:pPr>
    </w:p>
    <w:p w14:paraId="75F94B52" w14:textId="77777777" w:rsidR="00000000" w:rsidRDefault="00737B0C">
      <w:pPr>
        <w:pStyle w:val="ad"/>
        <w:rPr>
          <w:rtl/>
        </w:rPr>
      </w:pPr>
      <w:r>
        <w:rPr>
          <w:rtl/>
        </w:rPr>
        <w:t>היו"ר אלי בן-מנחם:</w:t>
      </w:r>
    </w:p>
    <w:p w14:paraId="77CB8099" w14:textId="77777777" w:rsidR="00000000" w:rsidRDefault="00737B0C">
      <w:pPr>
        <w:pStyle w:val="a"/>
        <w:rPr>
          <w:rtl/>
        </w:rPr>
      </w:pPr>
    </w:p>
    <w:p w14:paraId="55115881" w14:textId="77777777" w:rsidR="00000000" w:rsidRDefault="00737B0C">
      <w:pPr>
        <w:pStyle w:val="a"/>
        <w:rPr>
          <w:rFonts w:hint="cs"/>
          <w:rtl/>
        </w:rPr>
      </w:pPr>
      <w:r>
        <w:rPr>
          <w:rFonts w:hint="cs"/>
          <w:rtl/>
        </w:rPr>
        <w:t>סגן השר בוים. חבר הכנסת חזן.</w:t>
      </w:r>
    </w:p>
    <w:p w14:paraId="157D2E7F" w14:textId="77777777" w:rsidR="00000000" w:rsidRDefault="00737B0C">
      <w:pPr>
        <w:pStyle w:val="a"/>
        <w:rPr>
          <w:rFonts w:hint="cs"/>
          <w:rtl/>
        </w:rPr>
      </w:pPr>
    </w:p>
    <w:p w14:paraId="7E6D8B9C" w14:textId="77777777" w:rsidR="00000000" w:rsidRDefault="00737B0C">
      <w:pPr>
        <w:pStyle w:val="SpeakerCon"/>
        <w:rPr>
          <w:rtl/>
        </w:rPr>
      </w:pPr>
      <w:bookmarkStart w:id="149" w:name="FS000001040T30_07_2003_18_13_08C"/>
      <w:bookmarkEnd w:id="149"/>
      <w:r>
        <w:rPr>
          <w:rtl/>
        </w:rPr>
        <w:t>יחיאל חזן (הליכוד):</w:t>
      </w:r>
    </w:p>
    <w:p w14:paraId="4B91D8D5" w14:textId="77777777" w:rsidR="00000000" w:rsidRDefault="00737B0C">
      <w:pPr>
        <w:pStyle w:val="a"/>
        <w:rPr>
          <w:rtl/>
        </w:rPr>
      </w:pPr>
    </w:p>
    <w:p w14:paraId="35383248" w14:textId="77777777" w:rsidR="00000000" w:rsidRDefault="00737B0C">
      <w:pPr>
        <w:pStyle w:val="a"/>
        <w:rPr>
          <w:rFonts w:hint="cs"/>
          <w:rtl/>
        </w:rPr>
      </w:pPr>
      <w:r>
        <w:rPr>
          <w:rFonts w:hint="cs"/>
          <w:rtl/>
        </w:rPr>
        <w:t>אני אומר את האמת כמו שהיא.</w:t>
      </w:r>
    </w:p>
    <w:p w14:paraId="47EDB1E6" w14:textId="77777777" w:rsidR="00000000" w:rsidRDefault="00737B0C">
      <w:pPr>
        <w:pStyle w:val="a"/>
        <w:rPr>
          <w:rFonts w:hint="cs"/>
          <w:rtl/>
        </w:rPr>
      </w:pPr>
    </w:p>
    <w:p w14:paraId="04CE91CF" w14:textId="77777777" w:rsidR="00000000" w:rsidRDefault="00737B0C">
      <w:pPr>
        <w:pStyle w:val="ad"/>
        <w:rPr>
          <w:rtl/>
        </w:rPr>
      </w:pPr>
      <w:r>
        <w:rPr>
          <w:rtl/>
        </w:rPr>
        <w:t>היו"ר אל</w:t>
      </w:r>
      <w:r>
        <w:rPr>
          <w:rtl/>
        </w:rPr>
        <w:t>י בן-מנחם:</w:t>
      </w:r>
    </w:p>
    <w:p w14:paraId="03BC7018" w14:textId="77777777" w:rsidR="00000000" w:rsidRDefault="00737B0C">
      <w:pPr>
        <w:pStyle w:val="a"/>
        <w:rPr>
          <w:rtl/>
        </w:rPr>
      </w:pPr>
    </w:p>
    <w:p w14:paraId="6F24FD8A" w14:textId="77777777" w:rsidR="00000000" w:rsidRDefault="00737B0C">
      <w:pPr>
        <w:pStyle w:val="a"/>
        <w:rPr>
          <w:rFonts w:hint="cs"/>
          <w:rtl/>
        </w:rPr>
      </w:pPr>
      <w:r>
        <w:rPr>
          <w:rFonts w:hint="cs"/>
          <w:rtl/>
        </w:rPr>
        <w:t>חבר הכנסת חזן, תודה. אני מודה לך.</w:t>
      </w:r>
    </w:p>
    <w:p w14:paraId="791F9981" w14:textId="77777777" w:rsidR="00000000" w:rsidRDefault="00737B0C">
      <w:pPr>
        <w:pStyle w:val="a"/>
        <w:rPr>
          <w:rFonts w:hint="cs"/>
          <w:rtl/>
        </w:rPr>
      </w:pPr>
    </w:p>
    <w:p w14:paraId="4C50EC2A" w14:textId="77777777" w:rsidR="00000000" w:rsidRDefault="00737B0C">
      <w:pPr>
        <w:pStyle w:val="SpeakerCon"/>
        <w:rPr>
          <w:rtl/>
        </w:rPr>
      </w:pPr>
      <w:bookmarkStart w:id="150" w:name="FS000001040T30_07_2003_18_13_23C"/>
      <w:bookmarkEnd w:id="150"/>
      <w:r>
        <w:rPr>
          <w:rtl/>
        </w:rPr>
        <w:t>יחיאל חזן (הליכוד):</w:t>
      </w:r>
    </w:p>
    <w:p w14:paraId="5780DC4D" w14:textId="77777777" w:rsidR="00000000" w:rsidRDefault="00737B0C">
      <w:pPr>
        <w:pStyle w:val="a"/>
        <w:rPr>
          <w:rtl/>
        </w:rPr>
      </w:pPr>
    </w:p>
    <w:p w14:paraId="05905609" w14:textId="77777777" w:rsidR="00000000" w:rsidRDefault="00737B0C">
      <w:pPr>
        <w:pStyle w:val="a"/>
        <w:rPr>
          <w:rFonts w:hint="cs"/>
          <w:rtl/>
        </w:rPr>
      </w:pPr>
      <w:r>
        <w:rPr>
          <w:rFonts w:hint="cs"/>
          <w:rtl/>
        </w:rPr>
        <w:t>עוד לא סיימתי. אני מאוד מצטער.</w:t>
      </w:r>
    </w:p>
    <w:p w14:paraId="0D414581" w14:textId="77777777" w:rsidR="00000000" w:rsidRDefault="00737B0C">
      <w:pPr>
        <w:pStyle w:val="a"/>
        <w:rPr>
          <w:rFonts w:hint="cs"/>
          <w:rtl/>
        </w:rPr>
      </w:pPr>
    </w:p>
    <w:p w14:paraId="1C141C1D" w14:textId="77777777" w:rsidR="00000000" w:rsidRDefault="00737B0C">
      <w:pPr>
        <w:pStyle w:val="ad"/>
        <w:rPr>
          <w:rtl/>
        </w:rPr>
      </w:pPr>
      <w:r>
        <w:rPr>
          <w:rtl/>
        </w:rPr>
        <w:t>היו"ר אלי בן-מנחם:</w:t>
      </w:r>
    </w:p>
    <w:p w14:paraId="4A874B7E" w14:textId="77777777" w:rsidR="00000000" w:rsidRDefault="00737B0C">
      <w:pPr>
        <w:pStyle w:val="a"/>
        <w:rPr>
          <w:rtl/>
        </w:rPr>
      </w:pPr>
    </w:p>
    <w:p w14:paraId="4367FB23" w14:textId="77777777" w:rsidR="00000000" w:rsidRDefault="00737B0C">
      <w:pPr>
        <w:pStyle w:val="a"/>
        <w:rPr>
          <w:rFonts w:hint="cs"/>
          <w:rtl/>
        </w:rPr>
      </w:pPr>
      <w:r>
        <w:rPr>
          <w:rFonts w:hint="cs"/>
          <w:rtl/>
        </w:rPr>
        <w:t>אתה סיימת. תנתקו לו את המיקרופון, בבקשה.</w:t>
      </w:r>
    </w:p>
    <w:p w14:paraId="071A49CE" w14:textId="77777777" w:rsidR="00000000" w:rsidRDefault="00737B0C">
      <w:pPr>
        <w:pStyle w:val="a"/>
        <w:rPr>
          <w:rFonts w:hint="cs"/>
          <w:rtl/>
        </w:rPr>
      </w:pPr>
    </w:p>
    <w:p w14:paraId="168E2061" w14:textId="77777777" w:rsidR="00000000" w:rsidRDefault="00737B0C">
      <w:pPr>
        <w:pStyle w:val="SpeakerCon"/>
        <w:rPr>
          <w:rtl/>
        </w:rPr>
      </w:pPr>
      <w:bookmarkStart w:id="151" w:name="FS000001040T30_07_2003_18_13_42C"/>
      <w:bookmarkEnd w:id="151"/>
      <w:r>
        <w:rPr>
          <w:rtl/>
        </w:rPr>
        <w:t>יחיאל חזן (הליכוד):</w:t>
      </w:r>
    </w:p>
    <w:p w14:paraId="657CFA15" w14:textId="77777777" w:rsidR="00000000" w:rsidRDefault="00737B0C">
      <w:pPr>
        <w:pStyle w:val="a"/>
        <w:rPr>
          <w:rtl/>
        </w:rPr>
      </w:pPr>
    </w:p>
    <w:p w14:paraId="0692F776" w14:textId="77777777" w:rsidR="00000000" w:rsidRDefault="00737B0C">
      <w:pPr>
        <w:pStyle w:val="a"/>
        <w:rPr>
          <w:rFonts w:hint="cs"/>
          <w:rtl/>
        </w:rPr>
      </w:pPr>
      <w:r>
        <w:rPr>
          <w:rFonts w:hint="cs"/>
          <w:rtl/>
        </w:rPr>
        <w:t>עוד דקה, בבקשה.</w:t>
      </w:r>
    </w:p>
    <w:p w14:paraId="4F2C18B2" w14:textId="77777777" w:rsidR="00000000" w:rsidRDefault="00737B0C">
      <w:pPr>
        <w:pStyle w:val="a"/>
        <w:rPr>
          <w:rFonts w:hint="cs"/>
          <w:rtl/>
        </w:rPr>
      </w:pPr>
    </w:p>
    <w:p w14:paraId="69BC52A8" w14:textId="77777777" w:rsidR="00000000" w:rsidRDefault="00737B0C">
      <w:pPr>
        <w:pStyle w:val="ad"/>
        <w:rPr>
          <w:rtl/>
        </w:rPr>
      </w:pPr>
      <w:r>
        <w:rPr>
          <w:rtl/>
        </w:rPr>
        <w:t>היו"ר אלי בן-מנחם:</w:t>
      </w:r>
    </w:p>
    <w:p w14:paraId="78BBE9BE" w14:textId="77777777" w:rsidR="00000000" w:rsidRDefault="00737B0C">
      <w:pPr>
        <w:pStyle w:val="a"/>
        <w:rPr>
          <w:rtl/>
        </w:rPr>
      </w:pPr>
    </w:p>
    <w:p w14:paraId="5C0321BF" w14:textId="77777777" w:rsidR="00000000" w:rsidRDefault="00737B0C">
      <w:pPr>
        <w:pStyle w:val="a"/>
        <w:rPr>
          <w:rFonts w:hint="cs"/>
          <w:rtl/>
        </w:rPr>
      </w:pPr>
      <w:r>
        <w:rPr>
          <w:rFonts w:hint="cs"/>
          <w:rtl/>
        </w:rPr>
        <w:t>אין דקה, סיימת.</w:t>
      </w:r>
    </w:p>
    <w:p w14:paraId="7F3282CF" w14:textId="77777777" w:rsidR="00000000" w:rsidRDefault="00737B0C">
      <w:pPr>
        <w:pStyle w:val="a"/>
        <w:rPr>
          <w:rFonts w:hint="cs"/>
          <w:rtl/>
        </w:rPr>
      </w:pPr>
    </w:p>
    <w:p w14:paraId="4FD14B04" w14:textId="77777777" w:rsidR="00000000" w:rsidRDefault="00737B0C">
      <w:pPr>
        <w:pStyle w:val="SpeakerCon"/>
        <w:rPr>
          <w:rtl/>
        </w:rPr>
      </w:pPr>
      <w:bookmarkStart w:id="152" w:name="FS000001040T30_07_2003_18_13_52C"/>
      <w:bookmarkEnd w:id="152"/>
      <w:r>
        <w:rPr>
          <w:rtl/>
        </w:rPr>
        <w:t>יחיאל חזן (הליכוד):</w:t>
      </w:r>
    </w:p>
    <w:p w14:paraId="2B37B032" w14:textId="77777777" w:rsidR="00000000" w:rsidRDefault="00737B0C">
      <w:pPr>
        <w:pStyle w:val="a"/>
        <w:rPr>
          <w:rtl/>
        </w:rPr>
      </w:pPr>
    </w:p>
    <w:p w14:paraId="126F3C8B" w14:textId="77777777" w:rsidR="00000000" w:rsidRDefault="00737B0C">
      <w:pPr>
        <w:pStyle w:val="a"/>
        <w:rPr>
          <w:rFonts w:hint="cs"/>
          <w:rtl/>
        </w:rPr>
      </w:pPr>
      <w:r>
        <w:rPr>
          <w:rFonts w:hint="cs"/>
          <w:rtl/>
        </w:rPr>
        <w:t>מלה אחת.</w:t>
      </w:r>
    </w:p>
    <w:p w14:paraId="507253D2" w14:textId="77777777" w:rsidR="00000000" w:rsidRDefault="00737B0C">
      <w:pPr>
        <w:pStyle w:val="a"/>
        <w:rPr>
          <w:rFonts w:hint="cs"/>
          <w:rtl/>
        </w:rPr>
      </w:pPr>
    </w:p>
    <w:p w14:paraId="4D068963" w14:textId="77777777" w:rsidR="00000000" w:rsidRDefault="00737B0C">
      <w:pPr>
        <w:pStyle w:val="ad"/>
        <w:rPr>
          <w:rtl/>
        </w:rPr>
      </w:pPr>
      <w:r>
        <w:rPr>
          <w:rtl/>
        </w:rPr>
        <w:t>היו"ר אלי בן-מנחם:</w:t>
      </w:r>
    </w:p>
    <w:p w14:paraId="0ED17C9A" w14:textId="77777777" w:rsidR="00000000" w:rsidRDefault="00737B0C">
      <w:pPr>
        <w:pStyle w:val="a"/>
        <w:rPr>
          <w:rtl/>
        </w:rPr>
      </w:pPr>
    </w:p>
    <w:p w14:paraId="15A5C710" w14:textId="77777777" w:rsidR="00000000" w:rsidRDefault="00737B0C">
      <w:pPr>
        <w:pStyle w:val="a"/>
        <w:rPr>
          <w:rFonts w:hint="cs"/>
          <w:rtl/>
        </w:rPr>
      </w:pPr>
      <w:r>
        <w:rPr>
          <w:rFonts w:hint="cs"/>
          <w:rtl/>
        </w:rPr>
        <w:t>בבקשה. מלה.</w:t>
      </w:r>
    </w:p>
    <w:p w14:paraId="13D25D3F" w14:textId="77777777" w:rsidR="00000000" w:rsidRDefault="00737B0C">
      <w:pPr>
        <w:pStyle w:val="a"/>
        <w:rPr>
          <w:rFonts w:hint="cs"/>
          <w:rtl/>
        </w:rPr>
      </w:pPr>
    </w:p>
    <w:p w14:paraId="085008B7" w14:textId="77777777" w:rsidR="00000000" w:rsidRDefault="00737B0C">
      <w:pPr>
        <w:pStyle w:val="ac"/>
        <w:rPr>
          <w:rtl/>
        </w:rPr>
      </w:pPr>
      <w:r>
        <w:rPr>
          <w:rFonts w:hint="eastAsia"/>
          <w:rtl/>
        </w:rPr>
        <w:t>אחמד</w:t>
      </w:r>
      <w:r>
        <w:rPr>
          <w:rtl/>
        </w:rPr>
        <w:t xml:space="preserve"> טיבי (חד"ש-תע"ל):</w:t>
      </w:r>
    </w:p>
    <w:p w14:paraId="016B0B42" w14:textId="77777777" w:rsidR="00000000" w:rsidRDefault="00737B0C">
      <w:pPr>
        <w:pStyle w:val="a"/>
        <w:rPr>
          <w:rFonts w:hint="cs"/>
          <w:rtl/>
        </w:rPr>
      </w:pPr>
    </w:p>
    <w:p w14:paraId="029B8DFD" w14:textId="77777777" w:rsidR="00000000" w:rsidRDefault="00737B0C">
      <w:pPr>
        <w:pStyle w:val="a"/>
        <w:rPr>
          <w:rFonts w:hint="cs"/>
          <w:rtl/>
        </w:rPr>
      </w:pPr>
      <w:r>
        <w:rPr>
          <w:rFonts w:hint="cs"/>
          <w:rtl/>
        </w:rPr>
        <w:t>אדוני היושב-ראש, לא קראת אותו שלוש פעמים לסדר.</w:t>
      </w:r>
    </w:p>
    <w:p w14:paraId="24A2E06E" w14:textId="77777777" w:rsidR="00000000" w:rsidRDefault="00737B0C">
      <w:pPr>
        <w:pStyle w:val="a"/>
        <w:rPr>
          <w:rFonts w:hint="cs"/>
          <w:rtl/>
        </w:rPr>
      </w:pPr>
    </w:p>
    <w:p w14:paraId="17889FCF" w14:textId="77777777" w:rsidR="00000000" w:rsidRDefault="00737B0C">
      <w:pPr>
        <w:pStyle w:val="SpeakerCon"/>
        <w:rPr>
          <w:rtl/>
        </w:rPr>
      </w:pPr>
      <w:bookmarkStart w:id="153" w:name="FS000001040T30_07_2003_18_14_05C"/>
      <w:bookmarkEnd w:id="153"/>
      <w:r>
        <w:rPr>
          <w:rtl/>
        </w:rPr>
        <w:t>יחיאל חזן (הליכוד):</w:t>
      </w:r>
    </w:p>
    <w:p w14:paraId="6F678A19" w14:textId="77777777" w:rsidR="00000000" w:rsidRDefault="00737B0C">
      <w:pPr>
        <w:pStyle w:val="a"/>
        <w:rPr>
          <w:rtl/>
        </w:rPr>
      </w:pPr>
    </w:p>
    <w:p w14:paraId="7229C49F" w14:textId="77777777" w:rsidR="00000000" w:rsidRDefault="00737B0C">
      <w:pPr>
        <w:pStyle w:val="a"/>
        <w:rPr>
          <w:rFonts w:hint="cs"/>
          <w:rtl/>
        </w:rPr>
      </w:pPr>
      <w:r>
        <w:rPr>
          <w:rFonts w:hint="cs"/>
          <w:rtl/>
        </w:rPr>
        <w:t>אני באופן אישי מתנגד לגדר, אבל כשם שבמדינת ישראל רוצים להגן על תושבי המדינה, אני דורש להגן על המתיישבים עם גדר חכמה ומ</w:t>
      </w:r>
      <w:r>
        <w:rPr>
          <w:rFonts w:hint="cs"/>
          <w:rtl/>
        </w:rPr>
        <w:t>סודרת. תודה רבה.</w:t>
      </w:r>
    </w:p>
    <w:p w14:paraId="476900C5" w14:textId="77777777" w:rsidR="00000000" w:rsidRDefault="00737B0C">
      <w:pPr>
        <w:pStyle w:val="a"/>
        <w:rPr>
          <w:rFonts w:hint="cs"/>
          <w:rtl/>
        </w:rPr>
      </w:pPr>
    </w:p>
    <w:p w14:paraId="224F6CE5" w14:textId="77777777" w:rsidR="00000000" w:rsidRDefault="00737B0C">
      <w:pPr>
        <w:pStyle w:val="ad"/>
        <w:rPr>
          <w:rtl/>
        </w:rPr>
      </w:pPr>
      <w:r>
        <w:rPr>
          <w:rtl/>
        </w:rPr>
        <w:t>היו"ר אלי בן-מנחם:</w:t>
      </w:r>
    </w:p>
    <w:p w14:paraId="5C11532C" w14:textId="77777777" w:rsidR="00000000" w:rsidRDefault="00737B0C">
      <w:pPr>
        <w:pStyle w:val="a"/>
        <w:rPr>
          <w:rtl/>
        </w:rPr>
      </w:pPr>
    </w:p>
    <w:p w14:paraId="1FB0B1DA" w14:textId="77777777" w:rsidR="00000000" w:rsidRDefault="00737B0C">
      <w:pPr>
        <w:pStyle w:val="a"/>
        <w:rPr>
          <w:rFonts w:hint="cs"/>
          <w:rtl/>
        </w:rPr>
      </w:pPr>
      <w:r>
        <w:rPr>
          <w:rFonts w:hint="cs"/>
          <w:rtl/>
        </w:rPr>
        <w:t>חבר הכנסת ברכה.</w:t>
      </w:r>
    </w:p>
    <w:p w14:paraId="58A3BD21" w14:textId="77777777" w:rsidR="00000000" w:rsidRDefault="00737B0C">
      <w:pPr>
        <w:pStyle w:val="a"/>
        <w:rPr>
          <w:rFonts w:hint="cs"/>
          <w:rtl/>
        </w:rPr>
      </w:pPr>
    </w:p>
    <w:p w14:paraId="1C9B7907" w14:textId="77777777" w:rsidR="00000000" w:rsidRDefault="00737B0C">
      <w:pPr>
        <w:pStyle w:val="ac"/>
        <w:rPr>
          <w:rtl/>
        </w:rPr>
      </w:pPr>
      <w:r>
        <w:rPr>
          <w:rFonts w:hint="eastAsia"/>
          <w:rtl/>
        </w:rPr>
        <w:t>זאב</w:t>
      </w:r>
      <w:r>
        <w:rPr>
          <w:rtl/>
        </w:rPr>
        <w:t xml:space="preserve"> בוים (הליכוד):</w:t>
      </w:r>
    </w:p>
    <w:p w14:paraId="137EB373" w14:textId="77777777" w:rsidR="00000000" w:rsidRDefault="00737B0C">
      <w:pPr>
        <w:pStyle w:val="a"/>
        <w:rPr>
          <w:rFonts w:hint="cs"/>
          <w:rtl/>
        </w:rPr>
      </w:pPr>
    </w:p>
    <w:p w14:paraId="7EB6F533" w14:textId="77777777" w:rsidR="00000000" w:rsidRDefault="00737B0C">
      <w:pPr>
        <w:pStyle w:val="a"/>
        <w:rPr>
          <w:rFonts w:hint="cs"/>
          <w:rtl/>
        </w:rPr>
      </w:pPr>
      <w:r>
        <w:rPr>
          <w:rFonts w:hint="cs"/>
          <w:rtl/>
        </w:rPr>
        <w:t>אדוני היושב-ראש, שמוחמד ברכה יצא החוצה.</w:t>
      </w:r>
    </w:p>
    <w:p w14:paraId="4BE9AF18" w14:textId="77777777" w:rsidR="00000000" w:rsidRDefault="00737B0C">
      <w:pPr>
        <w:pStyle w:val="a"/>
        <w:rPr>
          <w:rFonts w:hint="cs"/>
          <w:rtl/>
        </w:rPr>
      </w:pPr>
    </w:p>
    <w:p w14:paraId="5EEF1870" w14:textId="77777777" w:rsidR="00000000" w:rsidRDefault="00737B0C">
      <w:pPr>
        <w:pStyle w:val="ac"/>
        <w:rPr>
          <w:rtl/>
        </w:rPr>
      </w:pPr>
      <w:r>
        <w:rPr>
          <w:rFonts w:hint="eastAsia"/>
          <w:rtl/>
        </w:rPr>
        <w:t>מוחמד</w:t>
      </w:r>
      <w:r>
        <w:rPr>
          <w:rtl/>
        </w:rPr>
        <w:t xml:space="preserve"> ברכה (חד"ש-תע"ל):</w:t>
      </w:r>
    </w:p>
    <w:p w14:paraId="15897009" w14:textId="77777777" w:rsidR="00000000" w:rsidRDefault="00737B0C">
      <w:pPr>
        <w:pStyle w:val="a"/>
        <w:rPr>
          <w:rFonts w:hint="cs"/>
          <w:rtl/>
        </w:rPr>
      </w:pPr>
    </w:p>
    <w:p w14:paraId="549BB999" w14:textId="77777777" w:rsidR="00000000" w:rsidRDefault="00737B0C">
      <w:pPr>
        <w:pStyle w:val="a"/>
        <w:rPr>
          <w:rFonts w:hint="cs"/>
          <w:rtl/>
        </w:rPr>
      </w:pPr>
      <w:r>
        <w:rPr>
          <w:rFonts w:hint="cs"/>
          <w:rtl/>
        </w:rPr>
        <w:t>אתה תעוף מפה, אני לא אצא מפה. אתה תעופף, אתה תתחפף.</w:t>
      </w:r>
    </w:p>
    <w:p w14:paraId="752C027D" w14:textId="77777777" w:rsidR="00000000" w:rsidRDefault="00737B0C">
      <w:pPr>
        <w:pStyle w:val="a"/>
        <w:rPr>
          <w:rFonts w:hint="cs"/>
          <w:rtl/>
        </w:rPr>
      </w:pPr>
    </w:p>
    <w:p w14:paraId="3468626F" w14:textId="77777777" w:rsidR="00000000" w:rsidRDefault="00737B0C">
      <w:pPr>
        <w:pStyle w:val="ac"/>
        <w:rPr>
          <w:rtl/>
        </w:rPr>
      </w:pPr>
      <w:r>
        <w:rPr>
          <w:rFonts w:hint="eastAsia"/>
          <w:rtl/>
        </w:rPr>
        <w:t>זאב</w:t>
      </w:r>
      <w:r>
        <w:rPr>
          <w:rtl/>
        </w:rPr>
        <w:t xml:space="preserve"> בוים (הליכוד):</w:t>
      </w:r>
    </w:p>
    <w:p w14:paraId="2394FAE4" w14:textId="77777777" w:rsidR="00000000" w:rsidRDefault="00737B0C">
      <w:pPr>
        <w:pStyle w:val="a"/>
        <w:rPr>
          <w:rFonts w:hint="cs"/>
          <w:rtl/>
        </w:rPr>
      </w:pPr>
    </w:p>
    <w:p w14:paraId="2569CA02" w14:textId="77777777" w:rsidR="00000000" w:rsidRDefault="00737B0C">
      <w:pPr>
        <w:pStyle w:val="a"/>
        <w:rPr>
          <w:rFonts w:hint="cs"/>
          <w:rtl/>
        </w:rPr>
      </w:pPr>
      <w:r>
        <w:rPr>
          <w:rFonts w:hint="cs"/>
          <w:rtl/>
        </w:rPr>
        <w:t>- - -</w:t>
      </w:r>
    </w:p>
    <w:p w14:paraId="667765A6" w14:textId="77777777" w:rsidR="00000000" w:rsidRDefault="00737B0C">
      <w:pPr>
        <w:pStyle w:val="a"/>
        <w:rPr>
          <w:rFonts w:hint="cs"/>
          <w:rtl/>
        </w:rPr>
      </w:pPr>
    </w:p>
    <w:p w14:paraId="0D83709E" w14:textId="77777777" w:rsidR="00000000" w:rsidRDefault="00737B0C">
      <w:pPr>
        <w:pStyle w:val="ad"/>
        <w:rPr>
          <w:rtl/>
        </w:rPr>
      </w:pPr>
      <w:r>
        <w:rPr>
          <w:rtl/>
        </w:rPr>
        <w:t>היו"ר אלי בן-מנחם:</w:t>
      </w:r>
    </w:p>
    <w:p w14:paraId="068412AD" w14:textId="77777777" w:rsidR="00000000" w:rsidRDefault="00737B0C">
      <w:pPr>
        <w:pStyle w:val="a"/>
        <w:rPr>
          <w:rtl/>
        </w:rPr>
      </w:pPr>
    </w:p>
    <w:p w14:paraId="13CD2FF2" w14:textId="77777777" w:rsidR="00000000" w:rsidRDefault="00737B0C">
      <w:pPr>
        <w:pStyle w:val="a"/>
        <w:rPr>
          <w:rFonts w:hint="cs"/>
          <w:rtl/>
        </w:rPr>
      </w:pPr>
      <w:r>
        <w:rPr>
          <w:rFonts w:hint="cs"/>
          <w:rtl/>
        </w:rPr>
        <w:t>סגן השר בוים, ש</w:t>
      </w:r>
      <w:r>
        <w:rPr>
          <w:rFonts w:hint="cs"/>
          <w:rtl/>
        </w:rPr>
        <w:t>ב בבקשה. חבר הכנסת ברכה, ביקשתי ממך.</w:t>
      </w:r>
    </w:p>
    <w:p w14:paraId="41B51A20" w14:textId="77777777" w:rsidR="00000000" w:rsidRDefault="00737B0C">
      <w:pPr>
        <w:pStyle w:val="a"/>
        <w:rPr>
          <w:rFonts w:hint="cs"/>
          <w:rtl/>
        </w:rPr>
      </w:pPr>
    </w:p>
    <w:p w14:paraId="5BB814D7" w14:textId="77777777" w:rsidR="00000000" w:rsidRDefault="00737B0C">
      <w:pPr>
        <w:pStyle w:val="ac"/>
        <w:rPr>
          <w:rtl/>
        </w:rPr>
      </w:pPr>
      <w:r>
        <w:rPr>
          <w:rFonts w:hint="eastAsia"/>
          <w:rtl/>
        </w:rPr>
        <w:t>מוחמד</w:t>
      </w:r>
      <w:r>
        <w:rPr>
          <w:rtl/>
        </w:rPr>
        <w:t xml:space="preserve"> ברכה (חד"ש-תע"ל):</w:t>
      </w:r>
    </w:p>
    <w:p w14:paraId="4004666E" w14:textId="77777777" w:rsidR="00000000" w:rsidRDefault="00737B0C">
      <w:pPr>
        <w:pStyle w:val="a"/>
        <w:rPr>
          <w:rFonts w:hint="cs"/>
          <w:rtl/>
        </w:rPr>
      </w:pPr>
    </w:p>
    <w:p w14:paraId="03DA5A23" w14:textId="77777777" w:rsidR="00000000" w:rsidRDefault="00737B0C">
      <w:pPr>
        <w:pStyle w:val="a"/>
        <w:rPr>
          <w:rFonts w:hint="cs"/>
          <w:rtl/>
        </w:rPr>
      </w:pPr>
      <w:r>
        <w:rPr>
          <w:rFonts w:hint="cs"/>
          <w:rtl/>
        </w:rPr>
        <w:t>קראת אותי לסדר?</w:t>
      </w:r>
    </w:p>
    <w:p w14:paraId="6AC0B1D3" w14:textId="77777777" w:rsidR="00000000" w:rsidRDefault="00737B0C">
      <w:pPr>
        <w:pStyle w:val="a"/>
        <w:rPr>
          <w:rFonts w:hint="cs"/>
          <w:rtl/>
        </w:rPr>
      </w:pPr>
    </w:p>
    <w:p w14:paraId="7D72E5EF" w14:textId="77777777" w:rsidR="00000000" w:rsidRDefault="00737B0C">
      <w:pPr>
        <w:pStyle w:val="ad"/>
        <w:rPr>
          <w:rtl/>
        </w:rPr>
      </w:pPr>
      <w:r>
        <w:rPr>
          <w:rtl/>
        </w:rPr>
        <w:t>היו"ר אלי בן-מנחם:</w:t>
      </w:r>
    </w:p>
    <w:p w14:paraId="3BEBEC73" w14:textId="77777777" w:rsidR="00000000" w:rsidRDefault="00737B0C">
      <w:pPr>
        <w:pStyle w:val="a"/>
        <w:rPr>
          <w:rtl/>
        </w:rPr>
      </w:pPr>
    </w:p>
    <w:p w14:paraId="64DABD89" w14:textId="77777777" w:rsidR="00000000" w:rsidRDefault="00737B0C">
      <w:pPr>
        <w:pStyle w:val="a"/>
        <w:rPr>
          <w:rFonts w:hint="cs"/>
          <w:rtl/>
        </w:rPr>
      </w:pPr>
      <w:r>
        <w:rPr>
          <w:rFonts w:hint="cs"/>
          <w:rtl/>
        </w:rPr>
        <w:t>קראתי אותך לסדר וביקשתי ממך לפנות את האולם. יש לך טענה, אחרי שאני אסיים את התפקיד - - -</w:t>
      </w:r>
    </w:p>
    <w:p w14:paraId="36A60EBB" w14:textId="77777777" w:rsidR="00000000" w:rsidRDefault="00737B0C">
      <w:pPr>
        <w:pStyle w:val="a"/>
        <w:rPr>
          <w:rFonts w:hint="cs"/>
          <w:rtl/>
        </w:rPr>
      </w:pPr>
    </w:p>
    <w:p w14:paraId="1B8FED3C" w14:textId="77777777" w:rsidR="00000000" w:rsidRDefault="00737B0C">
      <w:pPr>
        <w:pStyle w:val="ac"/>
        <w:rPr>
          <w:rtl/>
        </w:rPr>
      </w:pPr>
      <w:r>
        <w:rPr>
          <w:rFonts w:hint="eastAsia"/>
          <w:rtl/>
        </w:rPr>
        <w:t>מוחמד</w:t>
      </w:r>
      <w:r>
        <w:rPr>
          <w:rtl/>
        </w:rPr>
        <w:t xml:space="preserve"> ברכה (חד"ש-תע"ל):</w:t>
      </w:r>
    </w:p>
    <w:p w14:paraId="7B8CCD57" w14:textId="77777777" w:rsidR="00000000" w:rsidRDefault="00737B0C">
      <w:pPr>
        <w:pStyle w:val="a"/>
        <w:rPr>
          <w:rFonts w:hint="cs"/>
          <w:rtl/>
        </w:rPr>
      </w:pPr>
    </w:p>
    <w:p w14:paraId="63AE8BCC" w14:textId="77777777" w:rsidR="00000000" w:rsidRDefault="00737B0C">
      <w:pPr>
        <w:pStyle w:val="a"/>
        <w:rPr>
          <w:rFonts w:hint="cs"/>
          <w:rtl/>
        </w:rPr>
      </w:pPr>
      <w:r>
        <w:rPr>
          <w:rFonts w:hint="cs"/>
          <w:rtl/>
        </w:rPr>
        <w:t>הפרשה נגמרה.</w:t>
      </w:r>
    </w:p>
    <w:p w14:paraId="3A36016D" w14:textId="77777777" w:rsidR="00000000" w:rsidRDefault="00737B0C">
      <w:pPr>
        <w:pStyle w:val="a"/>
        <w:rPr>
          <w:rFonts w:hint="cs"/>
          <w:rtl/>
        </w:rPr>
      </w:pPr>
    </w:p>
    <w:p w14:paraId="44E19727" w14:textId="77777777" w:rsidR="00000000" w:rsidRDefault="00737B0C">
      <w:pPr>
        <w:pStyle w:val="ad"/>
        <w:rPr>
          <w:rtl/>
        </w:rPr>
      </w:pPr>
      <w:r>
        <w:rPr>
          <w:rtl/>
        </w:rPr>
        <w:t>היו"ר אלי בן-מנחם:</w:t>
      </w:r>
    </w:p>
    <w:p w14:paraId="1D7083DE" w14:textId="77777777" w:rsidR="00000000" w:rsidRDefault="00737B0C">
      <w:pPr>
        <w:pStyle w:val="a"/>
        <w:rPr>
          <w:rtl/>
        </w:rPr>
      </w:pPr>
    </w:p>
    <w:p w14:paraId="007FA72E" w14:textId="77777777" w:rsidR="00000000" w:rsidRDefault="00737B0C">
      <w:pPr>
        <w:pStyle w:val="a"/>
        <w:rPr>
          <w:rFonts w:hint="cs"/>
          <w:rtl/>
        </w:rPr>
      </w:pPr>
      <w:r>
        <w:rPr>
          <w:rFonts w:hint="cs"/>
          <w:rtl/>
        </w:rPr>
        <w:t>אני מבקש</w:t>
      </w:r>
      <w:r>
        <w:rPr>
          <w:rFonts w:hint="cs"/>
          <w:rtl/>
        </w:rPr>
        <w:t xml:space="preserve"> שתפנה את האולם. עוד חמש דקות, אני מרשה לך לחזור.</w:t>
      </w:r>
    </w:p>
    <w:p w14:paraId="3C3D46C9" w14:textId="77777777" w:rsidR="00000000" w:rsidRDefault="00737B0C">
      <w:pPr>
        <w:pStyle w:val="a"/>
        <w:rPr>
          <w:rFonts w:hint="cs"/>
          <w:rtl/>
        </w:rPr>
      </w:pPr>
    </w:p>
    <w:p w14:paraId="15D153E8" w14:textId="77777777" w:rsidR="00000000" w:rsidRDefault="00737B0C">
      <w:pPr>
        <w:pStyle w:val="ac"/>
        <w:rPr>
          <w:rtl/>
        </w:rPr>
      </w:pPr>
      <w:r>
        <w:rPr>
          <w:rFonts w:hint="eastAsia"/>
          <w:rtl/>
        </w:rPr>
        <w:t>מוחמד</w:t>
      </w:r>
      <w:r>
        <w:rPr>
          <w:rtl/>
        </w:rPr>
        <w:t xml:space="preserve"> ברכה (חד"ש-תע"ל):</w:t>
      </w:r>
    </w:p>
    <w:p w14:paraId="1A8CA3C8" w14:textId="77777777" w:rsidR="00000000" w:rsidRDefault="00737B0C">
      <w:pPr>
        <w:pStyle w:val="a"/>
        <w:rPr>
          <w:rFonts w:hint="cs"/>
          <w:rtl/>
        </w:rPr>
      </w:pPr>
    </w:p>
    <w:p w14:paraId="2073E17C" w14:textId="77777777" w:rsidR="00000000" w:rsidRDefault="00737B0C">
      <w:pPr>
        <w:pStyle w:val="a"/>
        <w:rPr>
          <w:rFonts w:hint="cs"/>
          <w:rtl/>
        </w:rPr>
      </w:pPr>
      <w:r>
        <w:rPr>
          <w:rFonts w:hint="cs"/>
          <w:rtl/>
        </w:rPr>
        <w:t>למה חמש דקות? לפי מה?</w:t>
      </w:r>
    </w:p>
    <w:p w14:paraId="189E23DF" w14:textId="77777777" w:rsidR="00000000" w:rsidRDefault="00737B0C">
      <w:pPr>
        <w:pStyle w:val="a"/>
        <w:rPr>
          <w:rFonts w:hint="cs"/>
          <w:rtl/>
        </w:rPr>
      </w:pPr>
    </w:p>
    <w:p w14:paraId="05D2E2FA" w14:textId="77777777" w:rsidR="00000000" w:rsidRDefault="00737B0C">
      <w:pPr>
        <w:pStyle w:val="ad"/>
        <w:rPr>
          <w:rtl/>
        </w:rPr>
      </w:pPr>
      <w:r>
        <w:rPr>
          <w:rtl/>
        </w:rPr>
        <w:t>היו"ר אלי בן-מנחם:</w:t>
      </w:r>
    </w:p>
    <w:p w14:paraId="065A56CF" w14:textId="77777777" w:rsidR="00000000" w:rsidRDefault="00737B0C">
      <w:pPr>
        <w:pStyle w:val="a"/>
        <w:rPr>
          <w:rtl/>
        </w:rPr>
      </w:pPr>
    </w:p>
    <w:p w14:paraId="52C0E956" w14:textId="77777777" w:rsidR="00000000" w:rsidRDefault="00737B0C">
      <w:pPr>
        <w:pStyle w:val="a"/>
        <w:rPr>
          <w:rFonts w:hint="cs"/>
          <w:rtl/>
        </w:rPr>
      </w:pPr>
      <w:r>
        <w:rPr>
          <w:rFonts w:hint="cs"/>
          <w:rtl/>
        </w:rPr>
        <w:t>לפי ההחלטה של היושב-ראש. בבקשה, חבר הכנסת ברכה.</w:t>
      </w:r>
    </w:p>
    <w:p w14:paraId="4DC4738A" w14:textId="77777777" w:rsidR="00000000" w:rsidRDefault="00737B0C">
      <w:pPr>
        <w:pStyle w:val="a"/>
        <w:rPr>
          <w:rFonts w:hint="cs"/>
          <w:rtl/>
        </w:rPr>
      </w:pPr>
    </w:p>
    <w:p w14:paraId="0491532C" w14:textId="77777777" w:rsidR="00000000" w:rsidRDefault="00737B0C">
      <w:pPr>
        <w:pStyle w:val="ac"/>
        <w:rPr>
          <w:rtl/>
        </w:rPr>
      </w:pPr>
      <w:r>
        <w:rPr>
          <w:rFonts w:hint="eastAsia"/>
          <w:rtl/>
        </w:rPr>
        <w:t>מוחמד</w:t>
      </w:r>
      <w:r>
        <w:rPr>
          <w:rtl/>
        </w:rPr>
        <w:t xml:space="preserve"> ברכה (חד"ש-תע"ל):</w:t>
      </w:r>
    </w:p>
    <w:p w14:paraId="563070E3" w14:textId="77777777" w:rsidR="00000000" w:rsidRDefault="00737B0C">
      <w:pPr>
        <w:pStyle w:val="a"/>
        <w:rPr>
          <w:rFonts w:hint="cs"/>
          <w:rtl/>
        </w:rPr>
      </w:pPr>
    </w:p>
    <w:p w14:paraId="1B678D42" w14:textId="77777777" w:rsidR="00000000" w:rsidRDefault="00737B0C">
      <w:pPr>
        <w:pStyle w:val="a"/>
        <w:rPr>
          <w:rFonts w:hint="cs"/>
          <w:rtl/>
        </w:rPr>
      </w:pPr>
      <w:r>
        <w:rPr>
          <w:rFonts w:hint="cs"/>
          <w:rtl/>
        </w:rPr>
        <w:t>תקרא אותי לסדר.</w:t>
      </w:r>
    </w:p>
    <w:p w14:paraId="6EA2D9D1" w14:textId="77777777" w:rsidR="00000000" w:rsidRDefault="00737B0C">
      <w:pPr>
        <w:pStyle w:val="a"/>
        <w:rPr>
          <w:rFonts w:hint="cs"/>
          <w:rtl/>
        </w:rPr>
      </w:pPr>
    </w:p>
    <w:p w14:paraId="788B13A5" w14:textId="77777777" w:rsidR="00000000" w:rsidRDefault="00737B0C">
      <w:pPr>
        <w:pStyle w:val="ad"/>
        <w:rPr>
          <w:rtl/>
        </w:rPr>
      </w:pPr>
      <w:r>
        <w:rPr>
          <w:rtl/>
        </w:rPr>
        <w:t>היו"ר אלי בן-מנחם:</w:t>
      </w:r>
    </w:p>
    <w:p w14:paraId="0A7D905D" w14:textId="77777777" w:rsidR="00000000" w:rsidRDefault="00737B0C">
      <w:pPr>
        <w:pStyle w:val="a"/>
        <w:rPr>
          <w:rtl/>
        </w:rPr>
      </w:pPr>
    </w:p>
    <w:p w14:paraId="0E17F729" w14:textId="77777777" w:rsidR="00000000" w:rsidRDefault="00737B0C">
      <w:pPr>
        <w:pStyle w:val="a"/>
        <w:rPr>
          <w:rFonts w:hint="cs"/>
          <w:rtl/>
        </w:rPr>
      </w:pPr>
      <w:r>
        <w:rPr>
          <w:rFonts w:hint="cs"/>
          <w:rtl/>
        </w:rPr>
        <w:t>חבר הכנסת ברכה, ביקשתי שתפ</w:t>
      </w:r>
      <w:r>
        <w:rPr>
          <w:rFonts w:hint="cs"/>
          <w:rtl/>
        </w:rPr>
        <w:t>נה את האולם.</w:t>
      </w:r>
    </w:p>
    <w:p w14:paraId="48719C49" w14:textId="77777777" w:rsidR="00000000" w:rsidRDefault="00737B0C">
      <w:pPr>
        <w:pStyle w:val="a"/>
        <w:rPr>
          <w:rFonts w:hint="cs"/>
          <w:rtl/>
        </w:rPr>
      </w:pPr>
    </w:p>
    <w:p w14:paraId="498585CB" w14:textId="77777777" w:rsidR="00000000" w:rsidRDefault="00737B0C">
      <w:pPr>
        <w:pStyle w:val="ac"/>
        <w:rPr>
          <w:rtl/>
        </w:rPr>
      </w:pPr>
      <w:r>
        <w:rPr>
          <w:rFonts w:hint="eastAsia"/>
          <w:rtl/>
        </w:rPr>
        <w:t>מוחמד</w:t>
      </w:r>
      <w:r>
        <w:rPr>
          <w:rtl/>
        </w:rPr>
        <w:t xml:space="preserve"> ברכה (חד"ש-תע"ל):</w:t>
      </w:r>
    </w:p>
    <w:p w14:paraId="226A9E74" w14:textId="77777777" w:rsidR="00000000" w:rsidRDefault="00737B0C">
      <w:pPr>
        <w:pStyle w:val="a"/>
        <w:rPr>
          <w:rFonts w:hint="cs"/>
          <w:rtl/>
        </w:rPr>
      </w:pPr>
    </w:p>
    <w:p w14:paraId="6F4D9C95" w14:textId="77777777" w:rsidR="00000000" w:rsidRDefault="00737B0C">
      <w:pPr>
        <w:pStyle w:val="a"/>
        <w:rPr>
          <w:rFonts w:hint="cs"/>
          <w:rtl/>
        </w:rPr>
      </w:pPr>
      <w:r>
        <w:rPr>
          <w:rFonts w:hint="cs"/>
          <w:rtl/>
        </w:rPr>
        <w:t>מה הסיפור? תצא ותלך, מה זה?</w:t>
      </w:r>
    </w:p>
    <w:p w14:paraId="0F7CF52C" w14:textId="77777777" w:rsidR="00000000" w:rsidRDefault="00737B0C">
      <w:pPr>
        <w:pStyle w:val="a"/>
        <w:rPr>
          <w:rFonts w:hint="cs"/>
          <w:rtl/>
        </w:rPr>
      </w:pPr>
    </w:p>
    <w:p w14:paraId="47D641F8" w14:textId="77777777" w:rsidR="00000000" w:rsidRDefault="00737B0C">
      <w:pPr>
        <w:pStyle w:val="ad"/>
        <w:rPr>
          <w:rtl/>
        </w:rPr>
      </w:pPr>
      <w:r>
        <w:rPr>
          <w:rtl/>
        </w:rPr>
        <w:t>היו"ר אלי בן-מנחם:</w:t>
      </w:r>
    </w:p>
    <w:p w14:paraId="01ADAEA6" w14:textId="77777777" w:rsidR="00000000" w:rsidRDefault="00737B0C">
      <w:pPr>
        <w:pStyle w:val="a"/>
        <w:rPr>
          <w:rtl/>
        </w:rPr>
      </w:pPr>
    </w:p>
    <w:p w14:paraId="7F11CAD3" w14:textId="77777777" w:rsidR="00000000" w:rsidRDefault="00737B0C">
      <w:pPr>
        <w:pStyle w:val="a"/>
        <w:rPr>
          <w:rFonts w:hint="cs"/>
          <w:rtl/>
        </w:rPr>
      </w:pPr>
      <w:r>
        <w:rPr>
          <w:rFonts w:hint="cs"/>
          <w:rtl/>
        </w:rPr>
        <w:t>ביקשתי שתפנה את האולם.</w:t>
      </w:r>
    </w:p>
    <w:p w14:paraId="689F0D85" w14:textId="77777777" w:rsidR="00000000" w:rsidRDefault="00737B0C">
      <w:pPr>
        <w:pStyle w:val="a"/>
        <w:rPr>
          <w:rFonts w:hint="cs"/>
          <w:rtl/>
        </w:rPr>
      </w:pPr>
    </w:p>
    <w:p w14:paraId="38D68474" w14:textId="77777777" w:rsidR="00000000" w:rsidRDefault="00737B0C">
      <w:pPr>
        <w:pStyle w:val="ac"/>
        <w:rPr>
          <w:rtl/>
        </w:rPr>
      </w:pPr>
      <w:r>
        <w:rPr>
          <w:rFonts w:hint="eastAsia"/>
          <w:rtl/>
        </w:rPr>
        <w:t>מוחמד</w:t>
      </w:r>
      <w:r>
        <w:rPr>
          <w:rtl/>
        </w:rPr>
        <w:t xml:space="preserve"> ברכה (חד"ש-תע"ל):</w:t>
      </w:r>
    </w:p>
    <w:p w14:paraId="18A42784" w14:textId="77777777" w:rsidR="00000000" w:rsidRDefault="00737B0C">
      <w:pPr>
        <w:pStyle w:val="a"/>
        <w:rPr>
          <w:rFonts w:hint="cs"/>
          <w:rtl/>
        </w:rPr>
      </w:pPr>
    </w:p>
    <w:p w14:paraId="6C8CB078" w14:textId="77777777" w:rsidR="00000000" w:rsidRDefault="00737B0C">
      <w:pPr>
        <w:pStyle w:val="a"/>
        <w:rPr>
          <w:rFonts w:hint="cs"/>
          <w:rtl/>
        </w:rPr>
      </w:pPr>
      <w:r>
        <w:rPr>
          <w:rFonts w:hint="cs"/>
          <w:rtl/>
        </w:rPr>
        <w:t>זה כנסת. יש סדר להוצאת חבר כנסת.</w:t>
      </w:r>
    </w:p>
    <w:p w14:paraId="6C5ACA4D" w14:textId="77777777" w:rsidR="00000000" w:rsidRDefault="00737B0C">
      <w:pPr>
        <w:pStyle w:val="a"/>
        <w:rPr>
          <w:rFonts w:hint="cs"/>
          <w:rtl/>
        </w:rPr>
      </w:pPr>
    </w:p>
    <w:p w14:paraId="720FDC96" w14:textId="77777777" w:rsidR="00000000" w:rsidRDefault="00737B0C">
      <w:pPr>
        <w:pStyle w:val="ac"/>
        <w:rPr>
          <w:rtl/>
        </w:rPr>
      </w:pPr>
      <w:r>
        <w:rPr>
          <w:rFonts w:hint="eastAsia"/>
          <w:rtl/>
        </w:rPr>
        <w:t>זאב</w:t>
      </w:r>
      <w:r>
        <w:rPr>
          <w:rtl/>
        </w:rPr>
        <w:t xml:space="preserve"> בוים (הליכוד):</w:t>
      </w:r>
    </w:p>
    <w:p w14:paraId="658E66FE" w14:textId="77777777" w:rsidR="00000000" w:rsidRDefault="00737B0C">
      <w:pPr>
        <w:pStyle w:val="a"/>
        <w:rPr>
          <w:rFonts w:hint="cs"/>
          <w:rtl/>
        </w:rPr>
      </w:pPr>
    </w:p>
    <w:p w14:paraId="23120BE5" w14:textId="77777777" w:rsidR="00000000" w:rsidRDefault="00737B0C">
      <w:pPr>
        <w:pStyle w:val="a"/>
        <w:rPr>
          <w:rFonts w:hint="cs"/>
          <w:rtl/>
        </w:rPr>
      </w:pPr>
      <w:r>
        <w:rPr>
          <w:rFonts w:hint="cs"/>
          <w:rtl/>
        </w:rPr>
        <w:t>סגן יושב-ראש הכנסת, תצא.</w:t>
      </w:r>
    </w:p>
    <w:p w14:paraId="065F2012" w14:textId="77777777" w:rsidR="00000000" w:rsidRDefault="00737B0C">
      <w:pPr>
        <w:pStyle w:val="a"/>
        <w:rPr>
          <w:rFonts w:hint="cs"/>
          <w:rtl/>
        </w:rPr>
      </w:pPr>
    </w:p>
    <w:p w14:paraId="0A5DF7C8" w14:textId="77777777" w:rsidR="00000000" w:rsidRDefault="00737B0C">
      <w:pPr>
        <w:pStyle w:val="ac"/>
        <w:rPr>
          <w:rtl/>
        </w:rPr>
      </w:pPr>
      <w:r>
        <w:rPr>
          <w:rFonts w:hint="eastAsia"/>
          <w:rtl/>
        </w:rPr>
        <w:t>מוחמד</w:t>
      </w:r>
      <w:r>
        <w:rPr>
          <w:rtl/>
        </w:rPr>
        <w:t xml:space="preserve"> ברכה (חד"ש-תע"ל):</w:t>
      </w:r>
    </w:p>
    <w:p w14:paraId="51F771B2" w14:textId="77777777" w:rsidR="00000000" w:rsidRDefault="00737B0C">
      <w:pPr>
        <w:pStyle w:val="a"/>
        <w:rPr>
          <w:rFonts w:hint="cs"/>
          <w:rtl/>
        </w:rPr>
      </w:pPr>
    </w:p>
    <w:p w14:paraId="1CD1A2CA" w14:textId="77777777" w:rsidR="00000000" w:rsidRDefault="00737B0C">
      <w:pPr>
        <w:pStyle w:val="a"/>
        <w:rPr>
          <w:rFonts w:hint="cs"/>
          <w:rtl/>
        </w:rPr>
      </w:pPr>
      <w:r>
        <w:rPr>
          <w:rFonts w:hint="cs"/>
          <w:rtl/>
        </w:rPr>
        <w:t>איזה דבר.</w:t>
      </w:r>
    </w:p>
    <w:p w14:paraId="315EF327" w14:textId="77777777" w:rsidR="00000000" w:rsidRDefault="00737B0C">
      <w:pPr>
        <w:pStyle w:val="a"/>
        <w:rPr>
          <w:rFonts w:hint="cs"/>
          <w:rtl/>
        </w:rPr>
      </w:pPr>
    </w:p>
    <w:p w14:paraId="22A2FBDB" w14:textId="77777777" w:rsidR="00000000" w:rsidRDefault="00737B0C">
      <w:pPr>
        <w:pStyle w:val="a"/>
        <w:jc w:val="center"/>
        <w:rPr>
          <w:rFonts w:hint="cs"/>
          <w:rtl/>
        </w:rPr>
      </w:pPr>
      <w:r>
        <w:rPr>
          <w:rFonts w:hint="cs"/>
          <w:rtl/>
        </w:rPr>
        <w:t>(חב</w:t>
      </w:r>
      <w:r>
        <w:rPr>
          <w:rFonts w:hint="cs"/>
          <w:rtl/>
        </w:rPr>
        <w:t>ר הכנסת מוחמד ברכה יוצא מאולם המליאה.)</w:t>
      </w:r>
    </w:p>
    <w:p w14:paraId="61A4CE7B" w14:textId="77777777" w:rsidR="00000000" w:rsidRDefault="00737B0C">
      <w:pPr>
        <w:pStyle w:val="a"/>
        <w:rPr>
          <w:rFonts w:hint="cs"/>
          <w:rtl/>
        </w:rPr>
      </w:pPr>
    </w:p>
    <w:p w14:paraId="0A92414B" w14:textId="77777777" w:rsidR="00000000" w:rsidRDefault="00737B0C">
      <w:pPr>
        <w:pStyle w:val="ac"/>
        <w:rPr>
          <w:rtl/>
        </w:rPr>
      </w:pPr>
      <w:r>
        <w:rPr>
          <w:rFonts w:hint="eastAsia"/>
          <w:rtl/>
        </w:rPr>
        <w:t>אחמד</w:t>
      </w:r>
      <w:r>
        <w:rPr>
          <w:rtl/>
        </w:rPr>
        <w:t xml:space="preserve"> טיבי (חד"ש-תע"ל):</w:t>
      </w:r>
    </w:p>
    <w:p w14:paraId="27DF9059" w14:textId="77777777" w:rsidR="00000000" w:rsidRDefault="00737B0C">
      <w:pPr>
        <w:pStyle w:val="a"/>
        <w:rPr>
          <w:rFonts w:hint="cs"/>
          <w:rtl/>
        </w:rPr>
      </w:pPr>
    </w:p>
    <w:p w14:paraId="46B15F5A" w14:textId="77777777" w:rsidR="00000000" w:rsidRDefault="00737B0C">
      <w:pPr>
        <w:pStyle w:val="a"/>
        <w:rPr>
          <w:rFonts w:hint="cs"/>
          <w:rtl/>
        </w:rPr>
      </w:pPr>
      <w:r>
        <w:rPr>
          <w:rFonts w:hint="cs"/>
          <w:rtl/>
        </w:rPr>
        <w:t>אדוני היושב-ראש - - -</w:t>
      </w:r>
    </w:p>
    <w:p w14:paraId="1DA3E24E" w14:textId="77777777" w:rsidR="00000000" w:rsidRDefault="00737B0C">
      <w:pPr>
        <w:pStyle w:val="a"/>
        <w:rPr>
          <w:rFonts w:hint="cs"/>
          <w:rtl/>
        </w:rPr>
      </w:pPr>
    </w:p>
    <w:p w14:paraId="332D7F50" w14:textId="77777777" w:rsidR="00000000" w:rsidRDefault="00737B0C">
      <w:pPr>
        <w:pStyle w:val="ad"/>
        <w:rPr>
          <w:rtl/>
        </w:rPr>
      </w:pPr>
      <w:r>
        <w:rPr>
          <w:rtl/>
        </w:rPr>
        <w:t>היו"ר אלי בן-מנחם:</w:t>
      </w:r>
    </w:p>
    <w:p w14:paraId="7379E3A5" w14:textId="77777777" w:rsidR="00000000" w:rsidRDefault="00737B0C">
      <w:pPr>
        <w:pStyle w:val="a"/>
        <w:rPr>
          <w:rtl/>
        </w:rPr>
      </w:pPr>
    </w:p>
    <w:p w14:paraId="261F2B00" w14:textId="77777777" w:rsidR="00000000" w:rsidRDefault="00737B0C">
      <w:pPr>
        <w:pStyle w:val="a"/>
        <w:rPr>
          <w:rFonts w:hint="cs"/>
          <w:rtl/>
        </w:rPr>
      </w:pPr>
      <w:r>
        <w:rPr>
          <w:rFonts w:hint="cs"/>
          <w:rtl/>
        </w:rPr>
        <w:t xml:space="preserve">חבר הכנסת טיבי, רבותי חברי הכנסת, תפסיקו לעשות גלים, להקים רעש, להפסיק פה את הדיונים על כל דבר קטן. יש לנו יום ארוך מאוד. </w:t>
      </w:r>
    </w:p>
    <w:p w14:paraId="14C174CC" w14:textId="77777777" w:rsidR="00000000" w:rsidRDefault="00737B0C">
      <w:pPr>
        <w:pStyle w:val="a"/>
        <w:rPr>
          <w:rFonts w:hint="cs"/>
          <w:rtl/>
        </w:rPr>
      </w:pPr>
    </w:p>
    <w:p w14:paraId="5CAA68C2" w14:textId="77777777" w:rsidR="00000000" w:rsidRDefault="00737B0C">
      <w:pPr>
        <w:pStyle w:val="ac"/>
        <w:rPr>
          <w:rtl/>
        </w:rPr>
      </w:pPr>
      <w:r>
        <w:rPr>
          <w:rFonts w:hint="eastAsia"/>
          <w:rtl/>
        </w:rPr>
        <w:t>אחמד</w:t>
      </w:r>
      <w:r>
        <w:rPr>
          <w:rtl/>
        </w:rPr>
        <w:t xml:space="preserve"> טיבי (חד"ש-תע"ל):</w:t>
      </w:r>
    </w:p>
    <w:p w14:paraId="1081D297" w14:textId="77777777" w:rsidR="00000000" w:rsidRDefault="00737B0C">
      <w:pPr>
        <w:pStyle w:val="a"/>
        <w:rPr>
          <w:rFonts w:hint="cs"/>
          <w:rtl/>
        </w:rPr>
      </w:pPr>
    </w:p>
    <w:p w14:paraId="5F78A4D9" w14:textId="77777777" w:rsidR="00000000" w:rsidRDefault="00737B0C">
      <w:pPr>
        <w:pStyle w:val="a"/>
        <w:rPr>
          <w:rFonts w:hint="cs"/>
          <w:rtl/>
        </w:rPr>
      </w:pPr>
      <w:r>
        <w:rPr>
          <w:rFonts w:hint="cs"/>
          <w:rtl/>
        </w:rPr>
        <w:t>-</w:t>
      </w:r>
      <w:r>
        <w:rPr>
          <w:rFonts w:hint="cs"/>
          <w:rtl/>
        </w:rPr>
        <w:t xml:space="preserve"> - -</w:t>
      </w:r>
    </w:p>
    <w:p w14:paraId="3259094D" w14:textId="77777777" w:rsidR="00000000" w:rsidRDefault="00737B0C">
      <w:pPr>
        <w:pStyle w:val="ad"/>
        <w:rPr>
          <w:rtl/>
        </w:rPr>
      </w:pPr>
    </w:p>
    <w:p w14:paraId="1CC69B1A" w14:textId="77777777" w:rsidR="00000000" w:rsidRDefault="00737B0C">
      <w:pPr>
        <w:pStyle w:val="ad"/>
        <w:rPr>
          <w:rtl/>
        </w:rPr>
      </w:pPr>
      <w:r>
        <w:rPr>
          <w:rtl/>
        </w:rPr>
        <w:t>היו"ר אלי בן-מנחם:</w:t>
      </w:r>
    </w:p>
    <w:p w14:paraId="0A38FCE8" w14:textId="77777777" w:rsidR="00000000" w:rsidRDefault="00737B0C">
      <w:pPr>
        <w:pStyle w:val="a"/>
        <w:rPr>
          <w:rtl/>
        </w:rPr>
      </w:pPr>
    </w:p>
    <w:p w14:paraId="474AF632" w14:textId="77777777" w:rsidR="00000000" w:rsidRDefault="00737B0C">
      <w:pPr>
        <w:pStyle w:val="a"/>
        <w:rPr>
          <w:rFonts w:hint="cs"/>
          <w:rtl/>
        </w:rPr>
      </w:pPr>
      <w:r>
        <w:rPr>
          <w:rFonts w:hint="cs"/>
          <w:rtl/>
        </w:rPr>
        <w:t>מי שיפריע, אני אוציא אותו מהאולם; גם אותך, חבר הכנסת טיבי. אל תעזרו לי. תנו לי להסתדר לבד.</w:t>
      </w:r>
    </w:p>
    <w:p w14:paraId="21D3B28F" w14:textId="77777777" w:rsidR="00000000" w:rsidRDefault="00737B0C">
      <w:pPr>
        <w:pStyle w:val="a"/>
        <w:rPr>
          <w:rFonts w:hint="cs"/>
          <w:rtl/>
        </w:rPr>
      </w:pPr>
    </w:p>
    <w:p w14:paraId="5175DBFC" w14:textId="77777777" w:rsidR="00000000" w:rsidRDefault="00737B0C">
      <w:pPr>
        <w:pStyle w:val="a"/>
        <w:rPr>
          <w:rFonts w:hint="cs"/>
          <w:rtl/>
        </w:rPr>
      </w:pPr>
      <w:r>
        <w:rPr>
          <w:rFonts w:hint="cs"/>
          <w:rtl/>
        </w:rPr>
        <w:t>חבר הכנסת דוד אזולאי, בבקשה. חבר הכנסת דוד אזולאי - איננו. חבר הכנסת חמי דורון, בבקשה. אחריו - חברת הכנסת קולט אביטל.</w:t>
      </w:r>
    </w:p>
    <w:p w14:paraId="318529B1" w14:textId="77777777" w:rsidR="00000000" w:rsidRDefault="00737B0C">
      <w:pPr>
        <w:pStyle w:val="a"/>
        <w:rPr>
          <w:rFonts w:hint="cs"/>
          <w:rtl/>
        </w:rPr>
      </w:pPr>
    </w:p>
    <w:p w14:paraId="5C9D284A" w14:textId="77777777" w:rsidR="00000000" w:rsidRDefault="00737B0C">
      <w:pPr>
        <w:pStyle w:val="Speaker"/>
        <w:rPr>
          <w:rtl/>
        </w:rPr>
      </w:pPr>
      <w:bookmarkStart w:id="154" w:name="FS000001053T30_07_2003_18_21_55"/>
      <w:bookmarkStart w:id="155" w:name="_Toc47678149"/>
      <w:bookmarkStart w:id="156" w:name="_Toc49055709"/>
      <w:bookmarkEnd w:id="154"/>
      <w:r>
        <w:rPr>
          <w:rFonts w:hint="eastAsia"/>
          <w:rtl/>
        </w:rPr>
        <w:t>חמי</w:t>
      </w:r>
      <w:r>
        <w:rPr>
          <w:rtl/>
        </w:rPr>
        <w:t xml:space="preserve"> דורון (שינוי):</w:t>
      </w:r>
      <w:bookmarkEnd w:id="155"/>
      <w:bookmarkEnd w:id="156"/>
    </w:p>
    <w:p w14:paraId="141F998B" w14:textId="77777777" w:rsidR="00000000" w:rsidRDefault="00737B0C">
      <w:pPr>
        <w:pStyle w:val="a"/>
        <w:rPr>
          <w:rFonts w:hint="cs"/>
          <w:rtl/>
        </w:rPr>
      </w:pPr>
    </w:p>
    <w:p w14:paraId="1B522A3D" w14:textId="77777777" w:rsidR="00000000" w:rsidRDefault="00737B0C">
      <w:pPr>
        <w:pStyle w:val="a"/>
        <w:rPr>
          <w:rFonts w:hint="cs"/>
          <w:rtl/>
        </w:rPr>
      </w:pPr>
      <w:r>
        <w:rPr>
          <w:rFonts w:hint="cs"/>
          <w:rtl/>
        </w:rPr>
        <w:t>אדוני היושב-ראש, כנסת נכבדה, קצת מפריע לעמוד על הדוכן אחרי סערה כזאת. אני מקווה שהסערה הזאת לא תחזור גם עכשיו.</w:t>
      </w:r>
    </w:p>
    <w:p w14:paraId="3A2B173D" w14:textId="77777777" w:rsidR="00000000" w:rsidRDefault="00737B0C">
      <w:pPr>
        <w:pStyle w:val="a"/>
        <w:rPr>
          <w:rFonts w:hint="cs"/>
          <w:rtl/>
        </w:rPr>
      </w:pPr>
    </w:p>
    <w:p w14:paraId="22275807" w14:textId="77777777" w:rsidR="00000000" w:rsidRDefault="00737B0C">
      <w:pPr>
        <w:pStyle w:val="a"/>
        <w:rPr>
          <w:rFonts w:hint="cs"/>
          <w:rtl/>
        </w:rPr>
      </w:pPr>
      <w:r>
        <w:rPr>
          <w:rFonts w:hint="cs"/>
          <w:rtl/>
        </w:rPr>
        <w:t>אדוני היושב-ראש, חברי חברי הכנסת, אין ספק שנושא הגדר מאוד מרעיש ומעורר הרבה יצרים במליאה. הבעיה העיקרית היא שהגדר שבה מדובר חייבת להיות גדר ביט</w:t>
      </w:r>
      <w:r>
        <w:rPr>
          <w:rFonts w:hint="cs"/>
          <w:rtl/>
        </w:rPr>
        <w:t>חונית בלבד ולא גדר פוליטית. אין ספק שיש אנשים שמבחינת האידיאולוגיה הפוליטית שלהם - ולא מעטים הביעו את דעתם בשנה האחרונה - חושבים שיש להקים גדר, והגדר חייבת לקום, על-פי עניות דעתם, בגבולות "הקו הירוק", כיוון שזה מה שמשקף את האידיאולוגיה הפוליטית שלהם, וזה ב</w:t>
      </w:r>
      <w:r>
        <w:rPr>
          <w:rFonts w:hint="cs"/>
          <w:rtl/>
        </w:rPr>
        <w:t>סדר. צדיק באמונתו יחיה.</w:t>
      </w:r>
    </w:p>
    <w:p w14:paraId="5A68C85A" w14:textId="77777777" w:rsidR="00000000" w:rsidRDefault="00737B0C">
      <w:pPr>
        <w:pStyle w:val="a"/>
        <w:ind w:firstLine="0"/>
        <w:rPr>
          <w:rFonts w:hint="cs"/>
          <w:rtl/>
        </w:rPr>
      </w:pPr>
    </w:p>
    <w:p w14:paraId="00DB0D4D" w14:textId="77777777" w:rsidR="00000000" w:rsidRDefault="00737B0C">
      <w:pPr>
        <w:pStyle w:val="a"/>
        <w:ind w:firstLine="0"/>
        <w:rPr>
          <w:rFonts w:hint="cs"/>
          <w:rtl/>
        </w:rPr>
      </w:pPr>
      <w:r>
        <w:rPr>
          <w:rFonts w:hint="cs"/>
          <w:rtl/>
        </w:rPr>
        <w:tab/>
        <w:t xml:space="preserve">מצד שני, קיימים מאות אלפי יהודים ביהודה ושומרון, והם לא הלכו לשם לבד. הם נשלחו לשם על-ידי ממשלות ישראל השונות, ולכן חובה על ממשלת ישראל, וגם על הכנסת, להגן גם על האנשים שנמצאים שם. מוצא חן בעיני מישהו, לא מוצא חן בעיני מישהו - כל </w:t>
      </w:r>
      <w:r>
        <w:rPr>
          <w:rFonts w:hint="cs"/>
          <w:rtl/>
        </w:rPr>
        <w:t>זמן שאין הסכם שלום, כל זמן שאין הסכם אמיתי בין ישראל לפלסטינים, חובתה של מדינת ישראל להגן על מי שהיא שלחה לשבת ביהודה ושומרון.</w:t>
      </w:r>
    </w:p>
    <w:p w14:paraId="6E99E5F6" w14:textId="77777777" w:rsidR="00000000" w:rsidRDefault="00737B0C">
      <w:pPr>
        <w:pStyle w:val="a"/>
        <w:ind w:firstLine="0"/>
        <w:rPr>
          <w:rFonts w:hint="cs"/>
          <w:rtl/>
        </w:rPr>
      </w:pPr>
    </w:p>
    <w:p w14:paraId="211807E7" w14:textId="77777777" w:rsidR="00000000" w:rsidRDefault="00737B0C">
      <w:pPr>
        <w:pStyle w:val="a"/>
        <w:ind w:firstLine="0"/>
        <w:rPr>
          <w:rFonts w:hint="cs"/>
          <w:rtl/>
        </w:rPr>
      </w:pPr>
      <w:r>
        <w:rPr>
          <w:rFonts w:hint="cs"/>
          <w:rtl/>
        </w:rPr>
        <w:tab/>
        <w:t>נדמה לי שראש הממשלה, במסעו זה לארצות-הברית, אמר דברים נכונים. הוא ציטט את המשורר האמריקני רוברט פרוסט, לאמור: גדרות טובות עושות</w:t>
      </w:r>
      <w:r>
        <w:rPr>
          <w:rFonts w:hint="cs"/>
          <w:rtl/>
        </w:rPr>
        <w:t xml:space="preserve"> שכנים טובים. כאשר תקום גדר, ואולי תהיה איזו הפרדה בינינו לבין הפלסטינים במקומות מסוימים, ייתכן שהדבר הזה יביא בסופו של דבר גם למצב של שכנות טובה יותר, ואולי למשא-ומתן מדיני שיוכל להתקדם וללכת הלאה.</w:t>
      </w:r>
    </w:p>
    <w:p w14:paraId="31F3FFC3" w14:textId="77777777" w:rsidR="00000000" w:rsidRDefault="00737B0C">
      <w:pPr>
        <w:pStyle w:val="a"/>
        <w:ind w:firstLine="0"/>
        <w:rPr>
          <w:rFonts w:hint="cs"/>
          <w:rtl/>
        </w:rPr>
      </w:pPr>
    </w:p>
    <w:p w14:paraId="78A7A351" w14:textId="77777777" w:rsidR="00000000" w:rsidRDefault="00737B0C">
      <w:pPr>
        <w:pStyle w:val="a"/>
        <w:ind w:firstLine="0"/>
        <w:rPr>
          <w:rFonts w:hint="cs"/>
          <w:rtl/>
        </w:rPr>
      </w:pPr>
      <w:r>
        <w:rPr>
          <w:rFonts w:hint="cs"/>
          <w:rtl/>
        </w:rPr>
        <w:tab/>
        <w:t xml:space="preserve">שמעתי את דבריך, חבר הכנסת אדלשטיין, אבל מה לעשות, צריך </w:t>
      </w:r>
      <w:r>
        <w:rPr>
          <w:rFonts w:hint="cs"/>
          <w:rtl/>
        </w:rPr>
        <w:t>לפעמים גם להסתכל קדימה ולקחת סיכונים, אולי בגלל הסיכויים שקיימים. אין לי צל של ספק, שהסיכוי הזה לא יתממש אם ראשי השלטון הפלסטיני, אבו-מאזן ודחלאן, לא יבצעו את החלק שלהם בנושא מפת הדרכים. הווי אומר, לא יפרקו את תשתיות הטרור ולא יאספו את הנשק הבלתי-חוקי הנמצ</w:t>
      </w:r>
      <w:r>
        <w:rPr>
          <w:rFonts w:hint="cs"/>
          <w:rtl/>
        </w:rPr>
        <w:t xml:space="preserve">א שם. אם יעשו זאת, ייתכן שאז אפשר יהיה להימנע מהגדר. </w:t>
      </w:r>
    </w:p>
    <w:p w14:paraId="52316591" w14:textId="77777777" w:rsidR="00000000" w:rsidRDefault="00737B0C">
      <w:pPr>
        <w:pStyle w:val="a"/>
        <w:ind w:firstLine="0"/>
        <w:rPr>
          <w:rFonts w:hint="cs"/>
          <w:b/>
          <w:bCs/>
          <w:sz w:val="20"/>
          <w:szCs w:val="20"/>
          <w:rtl/>
          <w:lang w:eastAsia="en-US"/>
        </w:rPr>
      </w:pPr>
    </w:p>
    <w:p w14:paraId="4C12515A" w14:textId="77777777" w:rsidR="00000000" w:rsidRDefault="00737B0C">
      <w:pPr>
        <w:pStyle w:val="ad"/>
        <w:rPr>
          <w:rtl/>
        </w:rPr>
      </w:pPr>
      <w:r>
        <w:rPr>
          <w:rtl/>
        </w:rPr>
        <w:t>היו"ר אלי בן-מנחם:</w:t>
      </w:r>
    </w:p>
    <w:p w14:paraId="75C7D630" w14:textId="77777777" w:rsidR="00000000" w:rsidRDefault="00737B0C">
      <w:pPr>
        <w:pStyle w:val="a"/>
        <w:rPr>
          <w:rtl/>
        </w:rPr>
      </w:pPr>
    </w:p>
    <w:p w14:paraId="0E70F03E" w14:textId="77777777" w:rsidR="00000000" w:rsidRDefault="00737B0C">
      <w:pPr>
        <w:pStyle w:val="a"/>
        <w:rPr>
          <w:rFonts w:hint="cs"/>
          <w:rtl/>
        </w:rPr>
      </w:pPr>
      <w:r>
        <w:rPr>
          <w:rFonts w:hint="cs"/>
          <w:rtl/>
        </w:rPr>
        <w:t>חבר הכנסת חמי דורון, סיים בבקשה.</w:t>
      </w:r>
    </w:p>
    <w:p w14:paraId="1DBD374B" w14:textId="77777777" w:rsidR="00000000" w:rsidRDefault="00737B0C">
      <w:pPr>
        <w:pStyle w:val="a"/>
        <w:ind w:firstLine="0"/>
        <w:rPr>
          <w:rFonts w:hint="cs"/>
          <w:rtl/>
        </w:rPr>
      </w:pPr>
    </w:p>
    <w:p w14:paraId="7EFEF7A2" w14:textId="77777777" w:rsidR="00000000" w:rsidRDefault="00737B0C">
      <w:pPr>
        <w:pStyle w:val="SpeakerCon"/>
        <w:rPr>
          <w:rtl/>
        </w:rPr>
      </w:pPr>
      <w:bookmarkStart w:id="157" w:name="FS000001053T30_07_2003_18_17_45C"/>
      <w:bookmarkEnd w:id="157"/>
      <w:r>
        <w:rPr>
          <w:rtl/>
        </w:rPr>
        <w:t>חמי דורון (שינוי):</w:t>
      </w:r>
    </w:p>
    <w:p w14:paraId="166EF552" w14:textId="77777777" w:rsidR="00000000" w:rsidRDefault="00737B0C">
      <w:pPr>
        <w:pStyle w:val="a"/>
        <w:rPr>
          <w:rtl/>
        </w:rPr>
      </w:pPr>
    </w:p>
    <w:p w14:paraId="39C5FAD2" w14:textId="77777777" w:rsidR="00000000" w:rsidRDefault="00737B0C">
      <w:pPr>
        <w:pStyle w:val="a"/>
        <w:rPr>
          <w:rFonts w:hint="cs"/>
          <w:rtl/>
        </w:rPr>
      </w:pPr>
      <w:r>
        <w:rPr>
          <w:rFonts w:hint="cs"/>
          <w:rtl/>
        </w:rPr>
        <w:t>בבקשה. תפקידה של ממשלת ישראל הוא אחד: להגן על אזרחי מדינת ישראל ועל תושביה. לכן, אם הדרך הביטחונית לבצע זאת היא באמצעות גדר ההפ</w:t>
      </w:r>
      <w:r>
        <w:rPr>
          <w:rFonts w:hint="cs"/>
          <w:rtl/>
        </w:rPr>
        <w:t xml:space="preserve">רדה, הגדר בתוואי שמוליכים הממשלה, שר הביטחון והרמטכ"ל - אני חושב שלא אנחנו צריכים לבוא ולומר, הגדר צריכה להיות במקום א' או במקום ב', אלא באמת להסתכל ולהתבונן מה היא הדרך הביטחונית שבה צריך להקים את הגדר, ובזה לסיים את הנושא. תודה רבה. </w:t>
      </w:r>
    </w:p>
    <w:p w14:paraId="7B340E52" w14:textId="77777777" w:rsidR="00000000" w:rsidRDefault="00737B0C">
      <w:pPr>
        <w:pStyle w:val="a"/>
        <w:ind w:firstLine="0"/>
        <w:rPr>
          <w:rFonts w:hint="cs"/>
          <w:rtl/>
        </w:rPr>
      </w:pPr>
    </w:p>
    <w:p w14:paraId="17165D4C" w14:textId="77777777" w:rsidR="00000000" w:rsidRDefault="00737B0C">
      <w:pPr>
        <w:pStyle w:val="ac"/>
        <w:rPr>
          <w:rtl/>
        </w:rPr>
      </w:pPr>
      <w:r>
        <w:rPr>
          <w:rFonts w:hint="eastAsia"/>
          <w:rtl/>
        </w:rPr>
        <w:t>יוסי</w:t>
      </w:r>
      <w:r>
        <w:rPr>
          <w:rtl/>
        </w:rPr>
        <w:t xml:space="preserve"> שריד (מרצ):</w:t>
      </w:r>
    </w:p>
    <w:p w14:paraId="5005E9AD" w14:textId="77777777" w:rsidR="00000000" w:rsidRDefault="00737B0C">
      <w:pPr>
        <w:pStyle w:val="a"/>
        <w:rPr>
          <w:rFonts w:hint="cs"/>
          <w:rtl/>
        </w:rPr>
      </w:pPr>
    </w:p>
    <w:p w14:paraId="0DE26D1D" w14:textId="77777777" w:rsidR="00000000" w:rsidRDefault="00737B0C">
      <w:pPr>
        <w:pStyle w:val="a"/>
        <w:rPr>
          <w:rFonts w:hint="cs"/>
          <w:rtl/>
        </w:rPr>
      </w:pPr>
      <w:r>
        <w:rPr>
          <w:rFonts w:hint="cs"/>
          <w:rtl/>
        </w:rPr>
        <w:t>ה</w:t>
      </w:r>
      <w:r>
        <w:rPr>
          <w:rFonts w:hint="cs"/>
          <w:rtl/>
        </w:rPr>
        <w:t xml:space="preserve">עניין הביטחוני נגמר. עכשיו הכול עניין של לחצים פוליטיים. </w:t>
      </w:r>
    </w:p>
    <w:p w14:paraId="4280AE27" w14:textId="77777777" w:rsidR="00000000" w:rsidRDefault="00737B0C">
      <w:pPr>
        <w:pStyle w:val="a"/>
        <w:rPr>
          <w:rFonts w:hint="cs"/>
          <w:rtl/>
        </w:rPr>
      </w:pPr>
    </w:p>
    <w:p w14:paraId="5DA5E5FC" w14:textId="77777777" w:rsidR="00000000" w:rsidRDefault="00737B0C">
      <w:pPr>
        <w:pStyle w:val="ad"/>
        <w:rPr>
          <w:rtl/>
        </w:rPr>
      </w:pPr>
      <w:r>
        <w:rPr>
          <w:rtl/>
        </w:rPr>
        <w:t>היו"ר אלי בן-מנחם:</w:t>
      </w:r>
    </w:p>
    <w:p w14:paraId="4074C9E4" w14:textId="77777777" w:rsidR="00000000" w:rsidRDefault="00737B0C">
      <w:pPr>
        <w:pStyle w:val="a"/>
        <w:rPr>
          <w:rtl/>
        </w:rPr>
      </w:pPr>
    </w:p>
    <w:p w14:paraId="5B720565" w14:textId="77777777" w:rsidR="00000000" w:rsidRDefault="00737B0C">
      <w:pPr>
        <w:pStyle w:val="a"/>
        <w:rPr>
          <w:rFonts w:hint="cs"/>
          <w:rtl/>
        </w:rPr>
      </w:pPr>
      <w:r>
        <w:rPr>
          <w:rFonts w:hint="cs"/>
          <w:rtl/>
        </w:rPr>
        <w:t xml:space="preserve">חברת הכנסת קולט אביטל - איננה. חבר הכנסת חיים רמון, אתה רוצה להיות אחרון, נכון? אם כך, תתחלף עם חבר הכנסת דני יתום. בבקשה, חבר הכנסת דני יתום. אחריו </w:t>
      </w:r>
      <w:r>
        <w:rPr>
          <w:rtl/>
        </w:rPr>
        <w:t>–</w:t>
      </w:r>
      <w:r>
        <w:rPr>
          <w:rFonts w:hint="cs"/>
          <w:rtl/>
        </w:rPr>
        <w:t xml:space="preserve"> חברת הכנסת מל פולישוק-בלוך</w:t>
      </w:r>
      <w:r>
        <w:rPr>
          <w:rFonts w:hint="cs"/>
          <w:rtl/>
        </w:rPr>
        <w:t xml:space="preserve">. </w:t>
      </w:r>
    </w:p>
    <w:p w14:paraId="4045DE2A" w14:textId="77777777" w:rsidR="00000000" w:rsidRDefault="00737B0C">
      <w:pPr>
        <w:pStyle w:val="a"/>
        <w:ind w:firstLine="0"/>
        <w:rPr>
          <w:rFonts w:hint="cs"/>
          <w:rtl/>
        </w:rPr>
      </w:pPr>
    </w:p>
    <w:p w14:paraId="5368CF5E" w14:textId="77777777" w:rsidR="00000000" w:rsidRDefault="00737B0C">
      <w:pPr>
        <w:pStyle w:val="Speaker"/>
        <w:rPr>
          <w:rtl/>
        </w:rPr>
      </w:pPr>
      <w:bookmarkStart w:id="158" w:name="FS000001045T30_07_2003_18_22_27"/>
      <w:bookmarkStart w:id="159" w:name="_Toc47678150"/>
      <w:bookmarkStart w:id="160" w:name="_Toc49055710"/>
      <w:bookmarkEnd w:id="158"/>
      <w:r>
        <w:rPr>
          <w:rFonts w:hint="eastAsia"/>
          <w:rtl/>
        </w:rPr>
        <w:t>דני</w:t>
      </w:r>
      <w:r>
        <w:rPr>
          <w:rtl/>
        </w:rPr>
        <w:t xml:space="preserve"> יתום (העבודה-מימד):</w:t>
      </w:r>
      <w:bookmarkEnd w:id="159"/>
      <w:bookmarkEnd w:id="160"/>
    </w:p>
    <w:p w14:paraId="76E82861" w14:textId="77777777" w:rsidR="00000000" w:rsidRDefault="00737B0C">
      <w:pPr>
        <w:pStyle w:val="a"/>
        <w:rPr>
          <w:rFonts w:hint="cs"/>
          <w:rtl/>
        </w:rPr>
      </w:pPr>
    </w:p>
    <w:p w14:paraId="43620C45" w14:textId="77777777" w:rsidR="00000000" w:rsidRDefault="00737B0C">
      <w:pPr>
        <w:pStyle w:val="a"/>
        <w:rPr>
          <w:rFonts w:hint="cs"/>
          <w:rtl/>
        </w:rPr>
      </w:pPr>
      <w:r>
        <w:rPr>
          <w:rFonts w:hint="cs"/>
          <w:rtl/>
        </w:rPr>
        <w:t>אדוני היושב-ראש, כנסת נכבדה, הלוואי שלא היינו זקוקים לגדר. הרי במשך שנים לא נמתחה גדר בינינו ובין הפלסטינים. אנחנו נדרשנו לגדר ונדרשים לגדר כתוצאה מגלי הפיגועים שהביאו למאות הרוגים - אזרחים ישראלים, יהודים, ערבים ודרוזים. כתוצא</w:t>
      </w:r>
      <w:r>
        <w:rPr>
          <w:rFonts w:hint="cs"/>
          <w:rtl/>
        </w:rPr>
        <w:t>ה מהפיגועים האלה, ועקב הפעילות של צה"ל בתגובה על הפיגועים, נהרגו למעלה מ-2,500 פלסטינים ביהודה, שומרון ועזה.</w:t>
      </w:r>
    </w:p>
    <w:p w14:paraId="237D96CC" w14:textId="77777777" w:rsidR="00000000" w:rsidRDefault="00737B0C">
      <w:pPr>
        <w:pStyle w:val="a"/>
        <w:rPr>
          <w:rFonts w:hint="cs"/>
          <w:rtl/>
        </w:rPr>
      </w:pPr>
    </w:p>
    <w:p w14:paraId="240EE0E2" w14:textId="77777777" w:rsidR="00000000" w:rsidRDefault="00737B0C">
      <w:pPr>
        <w:pStyle w:val="a"/>
        <w:rPr>
          <w:rFonts w:hint="cs"/>
          <w:rtl/>
        </w:rPr>
      </w:pPr>
      <w:r>
        <w:rPr>
          <w:rFonts w:hint="cs"/>
          <w:rtl/>
        </w:rPr>
        <w:t xml:space="preserve">הגדר הזאת נדרשת כדי להבטיח את הפסקתו של מעגל הדמים. אילו הייתי בטוח שמעגל הדמים נפסק היום, הייתי מצביע בעד הפסקת הבנייה של הגדר. אבל אני לא נאיבי </w:t>
      </w:r>
      <w:r>
        <w:rPr>
          <w:rFonts w:hint="cs"/>
          <w:rtl/>
        </w:rPr>
        <w:t>ואני לא חושב שחברי הבית הזה הם נאיבים. הטרור נמצא עכשיו בהפסקה. אף אחד מאתנו איננו יכול להבטיח שהפסקה זו תימשך לעולם ועד. כדי להבטיח את שלומם וביטחונם של כל אזרחי ישראל, מכל המינים, מכל העדות, מכל המגדרים ומכל המגזרים, חייבת מדינה דמוקרטית לעשות כל שביכולת</w:t>
      </w:r>
      <w:r>
        <w:rPr>
          <w:rFonts w:hint="cs"/>
          <w:rtl/>
        </w:rPr>
        <w:t>ה כדי להגן על אזרחיה.</w:t>
      </w:r>
    </w:p>
    <w:p w14:paraId="69D61098" w14:textId="77777777" w:rsidR="00000000" w:rsidRDefault="00737B0C">
      <w:pPr>
        <w:pStyle w:val="a"/>
        <w:rPr>
          <w:rFonts w:hint="cs"/>
          <w:rtl/>
        </w:rPr>
      </w:pPr>
    </w:p>
    <w:p w14:paraId="544796E5" w14:textId="77777777" w:rsidR="00000000" w:rsidRDefault="00737B0C">
      <w:pPr>
        <w:pStyle w:val="a"/>
        <w:rPr>
          <w:rFonts w:hint="cs"/>
          <w:rtl/>
        </w:rPr>
      </w:pPr>
      <w:r>
        <w:rPr>
          <w:rFonts w:hint="cs"/>
          <w:rtl/>
        </w:rPr>
        <w:t>כמי שעסק במשך 40 שנה בביטחון ישראל ונלחם בטרור, אני יכול לומר לכם, שגדר היא אמצעי הכרחי שיאפשר לכוחות צה"ל ולכוחות הביטחון מלחמה יעילה יותר בטרור. אנחנו לא מוכנים לסבול פיגועי טרור במרכזי הערים ובמרכזי היישובים שלנו. הגדר תהיה זו שתא</w:t>
      </w:r>
      <w:r>
        <w:rPr>
          <w:rFonts w:hint="cs"/>
          <w:rtl/>
        </w:rPr>
        <w:t xml:space="preserve">פשר לנו לעצור את הטרור שם ולא בתל-אביב, שם ליד הגדר ולא במקומות אחרים. </w:t>
      </w:r>
    </w:p>
    <w:p w14:paraId="5974BCCF" w14:textId="77777777" w:rsidR="00000000" w:rsidRDefault="00737B0C">
      <w:pPr>
        <w:pStyle w:val="a"/>
        <w:rPr>
          <w:rFonts w:hint="cs"/>
          <w:rtl/>
        </w:rPr>
      </w:pPr>
    </w:p>
    <w:p w14:paraId="6E7C476F" w14:textId="77777777" w:rsidR="00000000" w:rsidRDefault="00737B0C">
      <w:pPr>
        <w:pStyle w:val="a"/>
        <w:rPr>
          <w:rFonts w:hint="cs"/>
          <w:rtl/>
        </w:rPr>
      </w:pPr>
      <w:r>
        <w:rPr>
          <w:rFonts w:hint="cs"/>
          <w:rtl/>
        </w:rPr>
        <w:t>ראו נא, מדינת ישראל מוקפת גדר ולא שמעתי קול זעקה מרה, גדר של עשרות קילומטרים לאורך הגבול עם לבנון; גדר של עשרות קילומטרים ברמת-הגולן, בין סוריה לבין ישראל; גדר של למעלה מ-120 קילומטרי</w:t>
      </w:r>
      <w:r>
        <w:rPr>
          <w:rFonts w:hint="cs"/>
          <w:rtl/>
        </w:rPr>
        <w:t xml:space="preserve">ם בבקעת-הירדן, בין ירדן לבין יהודה ושומרון, וגדר לאורכה ולרוחבה של רצועת-עזה. האם טחו עיניכם מראות? </w:t>
      </w:r>
    </w:p>
    <w:p w14:paraId="30CD5F4B" w14:textId="77777777" w:rsidR="00000000" w:rsidRDefault="00737B0C">
      <w:pPr>
        <w:pStyle w:val="a"/>
        <w:rPr>
          <w:rFonts w:hint="cs"/>
          <w:rtl/>
        </w:rPr>
      </w:pPr>
    </w:p>
    <w:p w14:paraId="51CD7E5C" w14:textId="77777777" w:rsidR="00000000" w:rsidRDefault="00737B0C">
      <w:pPr>
        <w:pStyle w:val="a"/>
        <w:rPr>
          <w:rFonts w:hint="cs"/>
          <w:rtl/>
        </w:rPr>
      </w:pPr>
      <w:r>
        <w:rPr>
          <w:rFonts w:hint="cs"/>
          <w:rtl/>
        </w:rPr>
        <w:t>חבר הכנסת חזן לא נמצא. הוא מתנגד לגדר כיוון שהוא מייצג קו מיליטנטי של קבוצה מסוימת של אזרחי מדינת ישראל שחיים בשטחי יהודה, שומרון וחבל-עזה. גם הם זקוקים ל</w:t>
      </w:r>
      <w:r>
        <w:rPr>
          <w:rFonts w:hint="cs"/>
          <w:rtl/>
        </w:rPr>
        <w:t>הגנה. מדינת ישראל חייבת להגן גם עליהם. אבל לא יעלה על הדעת ש-3% מתושבי מדינת ישראל, שחיים בשטחי יהודה, שומרון ועזה, יקבעו את גורלם של 97%, שחיים בתוככי מדינת ישראל של "הקו הירוק".</w:t>
      </w:r>
    </w:p>
    <w:p w14:paraId="53757F84" w14:textId="77777777" w:rsidR="00000000" w:rsidRDefault="00737B0C">
      <w:pPr>
        <w:pStyle w:val="a"/>
        <w:rPr>
          <w:rFonts w:hint="cs"/>
          <w:rtl/>
        </w:rPr>
      </w:pPr>
    </w:p>
    <w:p w14:paraId="5DA9BA9A" w14:textId="77777777" w:rsidR="00000000" w:rsidRDefault="00737B0C">
      <w:pPr>
        <w:pStyle w:val="a"/>
        <w:rPr>
          <w:rFonts w:hint="cs"/>
          <w:rtl/>
        </w:rPr>
      </w:pPr>
      <w:r>
        <w:rPr>
          <w:rFonts w:hint="cs"/>
          <w:rtl/>
        </w:rPr>
        <w:t>אני אומר לכם, שכל עיכוב בגדר משמעו פתח שיאפשר מעבר דרכו למי שרוצים לפגוע בנ</w:t>
      </w:r>
      <w:r>
        <w:rPr>
          <w:rFonts w:hint="cs"/>
          <w:rtl/>
        </w:rPr>
        <w:t>ו ולמי שרוצים לפגוע בתהליך השלום. אני משוכנע שכל חברי הכנסת מעוניינים בשלום, ערבים ויהודים כאחד. אם אתם מעוניינים בשלום, ורוצים להבטיח שהקיצונים לא יצליחו במזימה שלהם, ולא יצליחו להביא לכך שתהליך השלום יתפרק, כולכם צריכים להבטיח שהגדר הזאת תוקם, ויפה שעה א</w:t>
      </w:r>
      <w:r>
        <w:rPr>
          <w:rFonts w:hint="cs"/>
          <w:rtl/>
        </w:rPr>
        <w:t xml:space="preserve">חת קודם. </w:t>
      </w:r>
    </w:p>
    <w:p w14:paraId="53688301" w14:textId="77777777" w:rsidR="00000000" w:rsidRDefault="00737B0C">
      <w:pPr>
        <w:pStyle w:val="a"/>
        <w:rPr>
          <w:rFonts w:hint="cs"/>
          <w:rtl/>
        </w:rPr>
      </w:pPr>
    </w:p>
    <w:p w14:paraId="6B76AE21" w14:textId="77777777" w:rsidR="00000000" w:rsidRDefault="00737B0C">
      <w:pPr>
        <w:pStyle w:val="a"/>
        <w:rPr>
          <w:rFonts w:hint="cs"/>
          <w:rtl/>
        </w:rPr>
      </w:pPr>
      <w:r>
        <w:rPr>
          <w:rFonts w:hint="cs"/>
          <w:rtl/>
        </w:rPr>
        <w:t>כאשר נגיע אל המנוחה ואל הנחלה, וכאשר ישב איש תחת גפנו ותחת תאנתו, אפשר יהיה לוותר על הגדר, לסלק אותה ולהבטיח חיים נורמליים. כל עוד הדבר איננו כך, נדרשת הגדר, היא חיונית על מנת להבטיח חיים ועל מנת להבטיח את תהליך השלום.</w:t>
      </w:r>
    </w:p>
    <w:p w14:paraId="43030FFD" w14:textId="77777777" w:rsidR="00000000" w:rsidRDefault="00737B0C">
      <w:pPr>
        <w:pStyle w:val="a"/>
        <w:ind w:firstLine="0"/>
        <w:rPr>
          <w:rFonts w:hint="cs"/>
          <w:rtl/>
        </w:rPr>
      </w:pPr>
    </w:p>
    <w:p w14:paraId="67893B3E" w14:textId="77777777" w:rsidR="00000000" w:rsidRDefault="00737B0C">
      <w:pPr>
        <w:pStyle w:val="ad"/>
        <w:rPr>
          <w:rtl/>
        </w:rPr>
      </w:pPr>
      <w:r>
        <w:rPr>
          <w:rtl/>
        </w:rPr>
        <w:t>היו"ר אלי בן-מנחם:</w:t>
      </w:r>
    </w:p>
    <w:p w14:paraId="16B2ADAA" w14:textId="77777777" w:rsidR="00000000" w:rsidRDefault="00737B0C">
      <w:pPr>
        <w:pStyle w:val="a"/>
        <w:rPr>
          <w:rtl/>
        </w:rPr>
      </w:pPr>
    </w:p>
    <w:p w14:paraId="5FBD1B10" w14:textId="77777777" w:rsidR="00000000" w:rsidRDefault="00737B0C">
      <w:pPr>
        <w:pStyle w:val="a"/>
        <w:rPr>
          <w:rFonts w:hint="cs"/>
          <w:rtl/>
        </w:rPr>
      </w:pPr>
      <w:r>
        <w:rPr>
          <w:rFonts w:hint="cs"/>
          <w:rtl/>
        </w:rPr>
        <w:t xml:space="preserve">תודה </w:t>
      </w:r>
      <w:r>
        <w:rPr>
          <w:rFonts w:hint="cs"/>
          <w:rtl/>
        </w:rPr>
        <w:t xml:space="preserve">לחבר הכנסת דני יתום. אני מזמין את חברת הכנסת מל פולישוק, ואחריה </w:t>
      </w:r>
      <w:r>
        <w:rPr>
          <w:rtl/>
        </w:rPr>
        <w:t>–</w:t>
      </w:r>
      <w:r>
        <w:rPr>
          <w:rFonts w:hint="cs"/>
          <w:rtl/>
        </w:rPr>
        <w:t xml:space="preserve"> חבר הכנסת אופיר פינס.</w:t>
      </w:r>
    </w:p>
    <w:p w14:paraId="74C41983" w14:textId="77777777" w:rsidR="00000000" w:rsidRDefault="00737B0C">
      <w:pPr>
        <w:pStyle w:val="a"/>
        <w:ind w:firstLine="0"/>
        <w:rPr>
          <w:rFonts w:hint="cs"/>
          <w:rtl/>
        </w:rPr>
      </w:pPr>
    </w:p>
    <w:p w14:paraId="2213BB97" w14:textId="77777777" w:rsidR="00000000" w:rsidRDefault="00737B0C">
      <w:pPr>
        <w:pStyle w:val="Speaker"/>
        <w:rPr>
          <w:rtl/>
        </w:rPr>
      </w:pPr>
      <w:bookmarkStart w:id="161" w:name="FS000001047T30_07_2003_18_29_37"/>
      <w:bookmarkStart w:id="162" w:name="_Toc47678151"/>
      <w:bookmarkStart w:id="163" w:name="_Toc49055711"/>
      <w:bookmarkEnd w:id="161"/>
      <w:r>
        <w:rPr>
          <w:rFonts w:hint="eastAsia"/>
          <w:rtl/>
        </w:rPr>
        <w:t>מל</w:t>
      </w:r>
      <w:r>
        <w:rPr>
          <w:rtl/>
        </w:rPr>
        <w:t xml:space="preserve"> פולישוק-בלוך (שינוי):</w:t>
      </w:r>
      <w:bookmarkEnd w:id="162"/>
      <w:bookmarkEnd w:id="163"/>
    </w:p>
    <w:p w14:paraId="6A105337" w14:textId="77777777" w:rsidR="00000000" w:rsidRDefault="00737B0C">
      <w:pPr>
        <w:pStyle w:val="a"/>
        <w:rPr>
          <w:rFonts w:hint="cs"/>
          <w:rtl/>
        </w:rPr>
      </w:pPr>
    </w:p>
    <w:p w14:paraId="0F554A23" w14:textId="77777777" w:rsidR="00000000" w:rsidRDefault="00737B0C">
      <w:pPr>
        <w:pStyle w:val="a"/>
        <w:rPr>
          <w:rFonts w:hint="cs"/>
          <w:rtl/>
        </w:rPr>
      </w:pPr>
      <w:r>
        <w:rPr>
          <w:rFonts w:hint="cs"/>
          <w:rtl/>
        </w:rPr>
        <w:t>אדוני היושב-ראש, חברי חברי הכנסת, מאז הגעתי לכנסת, לפני חמישה חודשים, קבעתי לעצמי כי בכל הזדמנות אני אעלה את נושא הגדר. זה מה שאני מנסה לעשות</w:t>
      </w:r>
      <w:r>
        <w:rPr>
          <w:rFonts w:hint="cs"/>
          <w:rtl/>
        </w:rPr>
        <w:t xml:space="preserve"> - בכל הזדמנות לדבר על הגדר שעדיין לא הושלמה.</w:t>
      </w:r>
    </w:p>
    <w:p w14:paraId="5609DC6F" w14:textId="77777777" w:rsidR="00000000" w:rsidRDefault="00737B0C">
      <w:pPr>
        <w:pStyle w:val="a"/>
        <w:rPr>
          <w:rFonts w:hint="cs"/>
          <w:rtl/>
        </w:rPr>
      </w:pPr>
    </w:p>
    <w:p w14:paraId="535A5F3F" w14:textId="77777777" w:rsidR="00000000" w:rsidRDefault="00737B0C">
      <w:pPr>
        <w:pStyle w:val="a"/>
        <w:rPr>
          <w:rFonts w:hint="cs"/>
          <w:rtl/>
        </w:rPr>
      </w:pPr>
      <w:r>
        <w:rPr>
          <w:rFonts w:hint="cs"/>
          <w:rtl/>
        </w:rPr>
        <w:t xml:space="preserve">כך עשיתי גם שנתיים לפני שנבחרתי לכנסת, ויחד עם חברים אחרים בשינוי הבאנו להחלטה של מועצת שינוי, שקוראת לממשלה דאז לבנות גדר ומהר. </w:t>
      </w:r>
    </w:p>
    <w:p w14:paraId="4D04D452" w14:textId="77777777" w:rsidR="00000000" w:rsidRDefault="00737B0C">
      <w:pPr>
        <w:pStyle w:val="a"/>
        <w:ind w:firstLine="0"/>
        <w:rPr>
          <w:rFonts w:hint="cs"/>
          <w:rtl/>
        </w:rPr>
      </w:pPr>
    </w:p>
    <w:p w14:paraId="4D521EDC" w14:textId="77777777" w:rsidR="00000000" w:rsidRDefault="00737B0C">
      <w:pPr>
        <w:pStyle w:val="ac"/>
        <w:rPr>
          <w:rtl/>
        </w:rPr>
      </w:pPr>
      <w:r>
        <w:rPr>
          <w:rFonts w:hint="eastAsia"/>
          <w:rtl/>
        </w:rPr>
        <w:t>דוד</w:t>
      </w:r>
      <w:r>
        <w:rPr>
          <w:rtl/>
        </w:rPr>
        <w:t xml:space="preserve"> טל (עם אחד):</w:t>
      </w:r>
    </w:p>
    <w:p w14:paraId="6276CC4A" w14:textId="77777777" w:rsidR="00000000" w:rsidRDefault="00737B0C">
      <w:pPr>
        <w:pStyle w:val="a"/>
        <w:rPr>
          <w:rFonts w:hint="cs"/>
          <w:rtl/>
        </w:rPr>
      </w:pPr>
    </w:p>
    <w:p w14:paraId="02882215" w14:textId="77777777" w:rsidR="00000000" w:rsidRDefault="00737B0C">
      <w:pPr>
        <w:pStyle w:val="a"/>
        <w:rPr>
          <w:rFonts w:hint="cs"/>
          <w:rtl/>
        </w:rPr>
      </w:pPr>
      <w:r>
        <w:rPr>
          <w:rFonts w:hint="cs"/>
          <w:rtl/>
        </w:rPr>
        <w:t>חמי דורון לא מסכים עם זה.</w:t>
      </w:r>
    </w:p>
    <w:p w14:paraId="3B902206" w14:textId="77777777" w:rsidR="00000000" w:rsidRDefault="00737B0C">
      <w:pPr>
        <w:pStyle w:val="a"/>
        <w:ind w:firstLine="0"/>
        <w:rPr>
          <w:rFonts w:hint="cs"/>
          <w:rtl/>
        </w:rPr>
      </w:pPr>
    </w:p>
    <w:p w14:paraId="237601F9" w14:textId="77777777" w:rsidR="00000000" w:rsidRDefault="00737B0C">
      <w:pPr>
        <w:pStyle w:val="SpeakerCon"/>
        <w:rPr>
          <w:rtl/>
        </w:rPr>
      </w:pPr>
      <w:bookmarkStart w:id="164" w:name="FS000001047T30_07_2003_18_31_52C"/>
      <w:bookmarkEnd w:id="164"/>
      <w:r>
        <w:rPr>
          <w:rtl/>
        </w:rPr>
        <w:t>מל פולישוק-בלוך (שינוי):</w:t>
      </w:r>
    </w:p>
    <w:p w14:paraId="01366402" w14:textId="77777777" w:rsidR="00000000" w:rsidRDefault="00737B0C">
      <w:pPr>
        <w:pStyle w:val="a"/>
        <w:rPr>
          <w:rtl/>
        </w:rPr>
      </w:pPr>
    </w:p>
    <w:p w14:paraId="1EA75D32" w14:textId="77777777" w:rsidR="00000000" w:rsidRDefault="00737B0C">
      <w:pPr>
        <w:pStyle w:val="a"/>
        <w:rPr>
          <w:rFonts w:hint="cs"/>
          <w:rtl/>
        </w:rPr>
      </w:pPr>
      <w:r>
        <w:rPr>
          <w:rFonts w:hint="cs"/>
          <w:rtl/>
        </w:rPr>
        <w:t>זה לא נ</w:t>
      </w:r>
      <w:r>
        <w:rPr>
          <w:rFonts w:hint="cs"/>
          <w:rtl/>
        </w:rPr>
        <w:t xml:space="preserve">כון מה שאתה אומר. הקשבתי היטב היטב לדבריו. שינוי, ידידי חבר הכנסת דוד טל, היתה המפלגה הראשונה והיחידה, לידיעתך, שקיבלה החלטה במוסדותיה דאז, במועצת שינוי, שזה הגוף הדמוקרטי של שינוי - - - </w:t>
      </w:r>
    </w:p>
    <w:p w14:paraId="15AF110C" w14:textId="77777777" w:rsidR="00000000" w:rsidRDefault="00737B0C">
      <w:pPr>
        <w:pStyle w:val="a"/>
        <w:ind w:firstLine="0"/>
        <w:rPr>
          <w:rFonts w:hint="cs"/>
          <w:rtl/>
        </w:rPr>
      </w:pPr>
    </w:p>
    <w:p w14:paraId="782DBC14" w14:textId="77777777" w:rsidR="00000000" w:rsidRDefault="00737B0C">
      <w:pPr>
        <w:pStyle w:val="ac"/>
        <w:rPr>
          <w:rtl/>
        </w:rPr>
      </w:pPr>
      <w:r>
        <w:rPr>
          <w:rFonts w:hint="eastAsia"/>
          <w:rtl/>
        </w:rPr>
        <w:t>אליעזר</w:t>
      </w:r>
      <w:r>
        <w:rPr>
          <w:rtl/>
        </w:rPr>
        <w:t xml:space="preserve"> כהן (האיחוד הלאומי - ישראל ביתנו):</w:t>
      </w:r>
    </w:p>
    <w:p w14:paraId="0D95551A" w14:textId="77777777" w:rsidR="00000000" w:rsidRDefault="00737B0C">
      <w:pPr>
        <w:pStyle w:val="a"/>
        <w:rPr>
          <w:rFonts w:hint="cs"/>
          <w:rtl/>
        </w:rPr>
      </w:pPr>
    </w:p>
    <w:p w14:paraId="34EE6BB0" w14:textId="77777777" w:rsidR="00000000" w:rsidRDefault="00737B0C">
      <w:pPr>
        <w:pStyle w:val="a"/>
        <w:rPr>
          <w:rFonts w:hint="cs"/>
          <w:rtl/>
        </w:rPr>
      </w:pPr>
      <w:r>
        <w:rPr>
          <w:rFonts w:hint="cs"/>
          <w:rtl/>
        </w:rPr>
        <w:t>- - - את חיים רמון זוכרי</w:t>
      </w:r>
      <w:r>
        <w:rPr>
          <w:rFonts w:hint="cs"/>
          <w:rtl/>
        </w:rPr>
        <w:t>ם.</w:t>
      </w:r>
    </w:p>
    <w:p w14:paraId="39A5FCFB" w14:textId="77777777" w:rsidR="00000000" w:rsidRDefault="00737B0C">
      <w:pPr>
        <w:pStyle w:val="a"/>
        <w:ind w:firstLine="0"/>
        <w:rPr>
          <w:rFonts w:hint="cs"/>
          <w:rtl/>
        </w:rPr>
      </w:pPr>
    </w:p>
    <w:p w14:paraId="2FE6EBF2" w14:textId="77777777" w:rsidR="00000000" w:rsidRDefault="00737B0C">
      <w:pPr>
        <w:pStyle w:val="SpeakerCon"/>
        <w:rPr>
          <w:rtl/>
        </w:rPr>
      </w:pPr>
      <w:bookmarkStart w:id="165" w:name="FS000001047T30_07_2003_18_32_56C"/>
      <w:bookmarkEnd w:id="165"/>
      <w:r>
        <w:rPr>
          <w:rtl/>
        </w:rPr>
        <w:t>מל פולישוק-בלוך (שינוי):</w:t>
      </w:r>
    </w:p>
    <w:p w14:paraId="48F676AF" w14:textId="77777777" w:rsidR="00000000" w:rsidRDefault="00737B0C">
      <w:pPr>
        <w:pStyle w:val="a"/>
        <w:rPr>
          <w:rtl/>
        </w:rPr>
      </w:pPr>
    </w:p>
    <w:p w14:paraId="3233F443" w14:textId="77777777" w:rsidR="00000000" w:rsidRDefault="00737B0C">
      <w:pPr>
        <w:pStyle w:val="a"/>
        <w:rPr>
          <w:rFonts w:hint="cs"/>
          <w:rtl/>
        </w:rPr>
      </w:pPr>
      <w:r>
        <w:rPr>
          <w:rFonts w:hint="cs"/>
          <w:rtl/>
        </w:rPr>
        <w:t xml:space="preserve">חיים רמון דיבר על הגדר, והוא היה אז לבד גם במפלגתו, או בין הבודדים. אני זוכרת את זה טוב מאוד. זה שאחר כך המפלגה שלו אימצה - כל הכבוד שהצלחת לשכנע. אני מדברת כרגע על שינוי. </w:t>
      </w:r>
    </w:p>
    <w:p w14:paraId="0E2E7C45" w14:textId="77777777" w:rsidR="00000000" w:rsidRDefault="00737B0C">
      <w:pPr>
        <w:pStyle w:val="a"/>
        <w:ind w:firstLine="0"/>
        <w:rPr>
          <w:rFonts w:hint="cs"/>
          <w:rtl/>
        </w:rPr>
      </w:pPr>
    </w:p>
    <w:p w14:paraId="286212F3" w14:textId="77777777" w:rsidR="00000000" w:rsidRDefault="00737B0C">
      <w:pPr>
        <w:pStyle w:val="ac"/>
        <w:rPr>
          <w:rtl/>
        </w:rPr>
      </w:pPr>
      <w:r>
        <w:rPr>
          <w:rFonts w:hint="eastAsia"/>
          <w:rtl/>
        </w:rPr>
        <w:t>אברהם</w:t>
      </w:r>
      <w:r>
        <w:rPr>
          <w:rtl/>
        </w:rPr>
        <w:t xml:space="preserve"> בורג (העבודה-מימד):</w:t>
      </w:r>
    </w:p>
    <w:p w14:paraId="557DAA60" w14:textId="77777777" w:rsidR="00000000" w:rsidRDefault="00737B0C">
      <w:pPr>
        <w:pStyle w:val="a"/>
        <w:rPr>
          <w:rFonts w:hint="cs"/>
          <w:rtl/>
        </w:rPr>
      </w:pPr>
    </w:p>
    <w:p w14:paraId="50FE0442" w14:textId="77777777" w:rsidR="00000000" w:rsidRDefault="00737B0C">
      <w:pPr>
        <w:pStyle w:val="a"/>
        <w:rPr>
          <w:rFonts w:hint="cs"/>
          <w:rtl/>
        </w:rPr>
      </w:pPr>
      <w:r>
        <w:rPr>
          <w:rFonts w:hint="cs"/>
          <w:rtl/>
        </w:rPr>
        <w:t xml:space="preserve">לא אימצה. </w:t>
      </w:r>
    </w:p>
    <w:p w14:paraId="3BF63A95" w14:textId="77777777" w:rsidR="00000000" w:rsidRDefault="00737B0C">
      <w:pPr>
        <w:pStyle w:val="a"/>
        <w:ind w:firstLine="0"/>
        <w:rPr>
          <w:rFonts w:hint="cs"/>
          <w:rtl/>
        </w:rPr>
      </w:pPr>
    </w:p>
    <w:p w14:paraId="70324177" w14:textId="77777777" w:rsidR="00000000" w:rsidRDefault="00737B0C">
      <w:pPr>
        <w:pStyle w:val="SpeakerCon"/>
        <w:rPr>
          <w:rtl/>
        </w:rPr>
      </w:pPr>
      <w:bookmarkStart w:id="166" w:name="FS000001047T30_07_2003_18_33_37C"/>
      <w:bookmarkEnd w:id="166"/>
      <w:r>
        <w:rPr>
          <w:rtl/>
        </w:rPr>
        <w:t>מל פולישוק-בל</w:t>
      </w:r>
      <w:r>
        <w:rPr>
          <w:rtl/>
        </w:rPr>
        <w:t>וך (שינוי):</w:t>
      </w:r>
    </w:p>
    <w:p w14:paraId="53065C2E" w14:textId="77777777" w:rsidR="00000000" w:rsidRDefault="00737B0C">
      <w:pPr>
        <w:pStyle w:val="a"/>
        <w:rPr>
          <w:rtl/>
        </w:rPr>
      </w:pPr>
    </w:p>
    <w:p w14:paraId="360B248E" w14:textId="77777777" w:rsidR="00000000" w:rsidRDefault="00737B0C">
      <w:pPr>
        <w:pStyle w:val="a"/>
        <w:rPr>
          <w:rFonts w:hint="cs"/>
          <w:rtl/>
        </w:rPr>
      </w:pPr>
      <w:r>
        <w:rPr>
          <w:rFonts w:hint="cs"/>
          <w:rtl/>
        </w:rPr>
        <w:t>עדיין לא אימצה? עוד יותר - - -</w:t>
      </w:r>
    </w:p>
    <w:p w14:paraId="64863F3D" w14:textId="77777777" w:rsidR="00000000" w:rsidRDefault="00737B0C">
      <w:pPr>
        <w:pStyle w:val="a"/>
        <w:ind w:firstLine="0"/>
        <w:rPr>
          <w:rFonts w:hint="cs"/>
          <w:rtl/>
        </w:rPr>
      </w:pPr>
    </w:p>
    <w:p w14:paraId="0D34F755" w14:textId="77777777" w:rsidR="00000000" w:rsidRDefault="00737B0C">
      <w:pPr>
        <w:pStyle w:val="ac"/>
        <w:rPr>
          <w:rtl/>
        </w:rPr>
      </w:pPr>
      <w:r>
        <w:rPr>
          <w:rFonts w:hint="eastAsia"/>
          <w:rtl/>
        </w:rPr>
        <w:t>אברהם</w:t>
      </w:r>
      <w:r>
        <w:rPr>
          <w:rtl/>
        </w:rPr>
        <w:t xml:space="preserve"> בורג (העבודה-מימד):</w:t>
      </w:r>
    </w:p>
    <w:p w14:paraId="44012822" w14:textId="77777777" w:rsidR="00000000" w:rsidRDefault="00737B0C">
      <w:pPr>
        <w:pStyle w:val="a"/>
        <w:rPr>
          <w:rFonts w:hint="cs"/>
          <w:rtl/>
        </w:rPr>
      </w:pPr>
    </w:p>
    <w:p w14:paraId="7B6D794A" w14:textId="77777777" w:rsidR="00000000" w:rsidRDefault="00737B0C">
      <w:pPr>
        <w:pStyle w:val="a"/>
        <w:rPr>
          <w:rFonts w:hint="cs"/>
          <w:rtl/>
        </w:rPr>
      </w:pPr>
      <w:r>
        <w:rPr>
          <w:rFonts w:hint="cs"/>
          <w:rtl/>
        </w:rPr>
        <w:t>זה לא מופיע במצע. איפה אפרים סנה? דני, זה מופיע במצע?</w:t>
      </w:r>
    </w:p>
    <w:p w14:paraId="31D2FD07" w14:textId="77777777" w:rsidR="00000000" w:rsidRDefault="00737B0C">
      <w:pPr>
        <w:pStyle w:val="a"/>
        <w:ind w:firstLine="0"/>
        <w:rPr>
          <w:rFonts w:hint="cs"/>
          <w:rtl/>
        </w:rPr>
      </w:pPr>
    </w:p>
    <w:p w14:paraId="0641B3D0" w14:textId="77777777" w:rsidR="00000000" w:rsidRDefault="00737B0C">
      <w:pPr>
        <w:pStyle w:val="ac"/>
        <w:rPr>
          <w:rtl/>
        </w:rPr>
      </w:pPr>
      <w:r>
        <w:rPr>
          <w:rFonts w:hint="eastAsia"/>
          <w:rtl/>
        </w:rPr>
        <w:t>דני</w:t>
      </w:r>
      <w:r>
        <w:rPr>
          <w:rtl/>
        </w:rPr>
        <w:t xml:space="preserve"> יתום (העבודה-מימד):</w:t>
      </w:r>
    </w:p>
    <w:p w14:paraId="219BE3DE" w14:textId="77777777" w:rsidR="00000000" w:rsidRDefault="00737B0C">
      <w:pPr>
        <w:pStyle w:val="a"/>
        <w:rPr>
          <w:rFonts w:hint="cs"/>
          <w:rtl/>
        </w:rPr>
      </w:pPr>
    </w:p>
    <w:p w14:paraId="7481830D" w14:textId="77777777" w:rsidR="00000000" w:rsidRDefault="00737B0C">
      <w:pPr>
        <w:pStyle w:val="a"/>
        <w:rPr>
          <w:rFonts w:hint="cs"/>
          <w:rtl/>
        </w:rPr>
      </w:pPr>
      <w:r>
        <w:rPr>
          <w:rFonts w:hint="cs"/>
          <w:rtl/>
        </w:rPr>
        <w:t>כן.</w:t>
      </w:r>
    </w:p>
    <w:p w14:paraId="278D8DE6" w14:textId="77777777" w:rsidR="00000000" w:rsidRDefault="00737B0C">
      <w:pPr>
        <w:pStyle w:val="a"/>
        <w:ind w:firstLine="0"/>
        <w:rPr>
          <w:rFonts w:hint="cs"/>
          <w:rtl/>
        </w:rPr>
      </w:pPr>
    </w:p>
    <w:p w14:paraId="7C8973E9" w14:textId="77777777" w:rsidR="00000000" w:rsidRDefault="00737B0C">
      <w:pPr>
        <w:pStyle w:val="ad"/>
        <w:rPr>
          <w:rtl/>
        </w:rPr>
      </w:pPr>
      <w:r>
        <w:rPr>
          <w:rtl/>
        </w:rPr>
        <w:t>היו"ר אלי בן-מנחם:</w:t>
      </w:r>
    </w:p>
    <w:p w14:paraId="4030BD29" w14:textId="77777777" w:rsidR="00000000" w:rsidRDefault="00737B0C">
      <w:pPr>
        <w:pStyle w:val="a"/>
        <w:rPr>
          <w:rtl/>
        </w:rPr>
      </w:pPr>
    </w:p>
    <w:p w14:paraId="28D5B021" w14:textId="77777777" w:rsidR="00000000" w:rsidRDefault="00737B0C">
      <w:pPr>
        <w:pStyle w:val="a"/>
        <w:rPr>
          <w:rFonts w:hint="cs"/>
          <w:rtl/>
        </w:rPr>
      </w:pPr>
      <w:r>
        <w:rPr>
          <w:rFonts w:hint="cs"/>
          <w:rtl/>
        </w:rPr>
        <w:t>חבר הכנסת אברום בורג, חבר הכנסת דני יתום, חבר הכנסת חיים רמון, אנא מכם. חברת הכ</w:t>
      </w:r>
      <w:r>
        <w:rPr>
          <w:rFonts w:hint="cs"/>
          <w:rtl/>
        </w:rPr>
        <w:t>נסת מל פולישוק מבקשת שיאזינו לה, מבקשת קצת שקט באולם. בבקשה.</w:t>
      </w:r>
    </w:p>
    <w:p w14:paraId="28D29A7C" w14:textId="77777777" w:rsidR="00000000" w:rsidRDefault="00737B0C">
      <w:pPr>
        <w:pStyle w:val="SpeakerCon"/>
        <w:rPr>
          <w:rFonts w:hint="cs"/>
          <w:b w:val="0"/>
          <w:bCs w:val="0"/>
          <w:u w:val="none"/>
          <w:rtl/>
        </w:rPr>
      </w:pPr>
      <w:bookmarkStart w:id="167" w:name="FS000001047T30_07_2003_18_34_56C"/>
      <w:bookmarkEnd w:id="167"/>
    </w:p>
    <w:p w14:paraId="327D5F3D" w14:textId="77777777" w:rsidR="00000000" w:rsidRDefault="00737B0C">
      <w:pPr>
        <w:pStyle w:val="SpeakerCon"/>
        <w:rPr>
          <w:rtl/>
        </w:rPr>
      </w:pPr>
      <w:bookmarkStart w:id="168" w:name="FS000001047T30_07_2003_18_07_32C"/>
      <w:bookmarkEnd w:id="168"/>
      <w:r>
        <w:rPr>
          <w:rtl/>
        </w:rPr>
        <w:t>מל פולישוק-בלוך (שינוי):</w:t>
      </w:r>
    </w:p>
    <w:p w14:paraId="0EBB78FC" w14:textId="77777777" w:rsidR="00000000" w:rsidRDefault="00737B0C">
      <w:pPr>
        <w:pStyle w:val="a"/>
        <w:rPr>
          <w:rtl/>
        </w:rPr>
      </w:pPr>
    </w:p>
    <w:p w14:paraId="491D1C82" w14:textId="77777777" w:rsidR="00000000" w:rsidRDefault="00737B0C">
      <w:pPr>
        <w:pStyle w:val="a"/>
        <w:rPr>
          <w:rFonts w:hint="cs"/>
          <w:rtl/>
        </w:rPr>
      </w:pPr>
      <w:r>
        <w:rPr>
          <w:rFonts w:hint="cs"/>
          <w:rtl/>
        </w:rPr>
        <w:t>אני חוזרת ואומרת, ששינוי קיבלה החלטה והיא מחזיקה בה עד היום, לרבות חבר הכנסת דורון - שצריך מהר לבנות את הגדר. כפי שאמר חברי, חבר הכנסת דורון, אנחנו מדברים על גדר ביטחונ</w:t>
      </w:r>
      <w:r>
        <w:rPr>
          <w:rFonts w:hint="cs"/>
          <w:rtl/>
        </w:rPr>
        <w:t>ית שתביא יותר ביטחון, על-פי העיקרון, שכמה שפחות ישראלים ממזרח לגדר, כמה שפחות פלסטינים ממערב לגדר.</w:t>
      </w:r>
    </w:p>
    <w:p w14:paraId="7CDB9392" w14:textId="77777777" w:rsidR="00000000" w:rsidRDefault="00737B0C">
      <w:pPr>
        <w:pStyle w:val="a"/>
        <w:rPr>
          <w:rFonts w:hint="cs"/>
          <w:rtl/>
        </w:rPr>
      </w:pPr>
    </w:p>
    <w:p w14:paraId="0EB93AE8" w14:textId="77777777" w:rsidR="00000000" w:rsidRDefault="00737B0C">
      <w:pPr>
        <w:pStyle w:val="a"/>
        <w:rPr>
          <w:rFonts w:hint="cs"/>
          <w:rtl/>
        </w:rPr>
      </w:pPr>
      <w:r>
        <w:rPr>
          <w:rFonts w:hint="cs"/>
          <w:rtl/>
        </w:rPr>
        <w:t xml:space="preserve"> הגדר היתה צריכה להיות מוקמת מזמן. כל יום שעובר ואנחנו מתעכבים, אנחנו מסכנים כל אחד ואחת מאתנו.  אף אחד לא משלה את עצמו ולא אותנו כי הגדר תהווה חיץ מוחלט בי</w:t>
      </w:r>
      <w:r>
        <w:rPr>
          <w:rFonts w:hint="cs"/>
          <w:rtl/>
        </w:rPr>
        <w:t xml:space="preserve">נינו לטרוריסטים ותחסום אותם לחלוטין. אבל אין כל ספק שהיא תעצור חלק גדול מהם ותמנע קורבנות רבים. הגדר גם חיונית כדי להביא לאווירה כלכלית טובה יותר; אווירה של ביטחון שתביא ותסייע לצמיחה כלכלית, וזה לא פחות חשוב. </w:t>
      </w:r>
    </w:p>
    <w:p w14:paraId="73159B4A" w14:textId="77777777" w:rsidR="00000000" w:rsidRDefault="00737B0C">
      <w:pPr>
        <w:pStyle w:val="a"/>
        <w:rPr>
          <w:rFonts w:hint="cs"/>
          <w:rtl/>
        </w:rPr>
      </w:pPr>
    </w:p>
    <w:p w14:paraId="1EF34AE3" w14:textId="77777777" w:rsidR="00000000" w:rsidRDefault="00737B0C">
      <w:pPr>
        <w:pStyle w:val="a"/>
        <w:rPr>
          <w:rFonts w:hint="cs"/>
          <w:rtl/>
        </w:rPr>
      </w:pPr>
      <w:r>
        <w:rPr>
          <w:rFonts w:hint="cs"/>
          <w:rtl/>
        </w:rPr>
        <w:t xml:space="preserve">אני מבקשת לקרוא את ההחלטה שקיבלה סיעת שינוי </w:t>
      </w:r>
      <w:r>
        <w:rPr>
          <w:rFonts w:hint="cs"/>
          <w:rtl/>
        </w:rPr>
        <w:t xml:space="preserve">בישיבתה לפני כמה ימים. </w:t>
      </w:r>
    </w:p>
    <w:p w14:paraId="768CBA9B" w14:textId="77777777" w:rsidR="00000000" w:rsidRDefault="00737B0C">
      <w:pPr>
        <w:pStyle w:val="a"/>
        <w:ind w:firstLine="0"/>
        <w:rPr>
          <w:rFonts w:hint="cs"/>
          <w:rtl/>
        </w:rPr>
      </w:pPr>
    </w:p>
    <w:p w14:paraId="0FDFCBD7" w14:textId="77777777" w:rsidR="00000000" w:rsidRDefault="00737B0C">
      <w:pPr>
        <w:pStyle w:val="ad"/>
        <w:rPr>
          <w:rtl/>
        </w:rPr>
      </w:pPr>
      <w:r>
        <w:rPr>
          <w:rtl/>
        </w:rPr>
        <w:t>היו"ר אלי בן-מנחם:</w:t>
      </w:r>
    </w:p>
    <w:p w14:paraId="179BB094" w14:textId="77777777" w:rsidR="00000000" w:rsidRDefault="00737B0C">
      <w:pPr>
        <w:pStyle w:val="a"/>
        <w:rPr>
          <w:rtl/>
        </w:rPr>
      </w:pPr>
    </w:p>
    <w:p w14:paraId="4AD1DD74" w14:textId="77777777" w:rsidR="00000000" w:rsidRDefault="00737B0C">
      <w:pPr>
        <w:pStyle w:val="a"/>
        <w:rPr>
          <w:rFonts w:hint="cs"/>
          <w:rtl/>
        </w:rPr>
      </w:pPr>
      <w:r>
        <w:rPr>
          <w:rFonts w:hint="cs"/>
          <w:rtl/>
        </w:rPr>
        <w:t xml:space="preserve">חברת הכנסת מלי, זמנך הסתיים. את יכולה להעביר את זה לפרוטוקול. אם יש לך משפט סיום, בבקשה. </w:t>
      </w:r>
    </w:p>
    <w:p w14:paraId="7029941D" w14:textId="77777777" w:rsidR="00000000" w:rsidRDefault="00737B0C">
      <w:pPr>
        <w:pStyle w:val="a"/>
        <w:ind w:firstLine="0"/>
        <w:rPr>
          <w:rFonts w:hint="cs"/>
          <w:rtl/>
        </w:rPr>
      </w:pPr>
    </w:p>
    <w:p w14:paraId="062408BC" w14:textId="77777777" w:rsidR="00000000" w:rsidRDefault="00737B0C">
      <w:pPr>
        <w:pStyle w:val="SpeakerCon"/>
        <w:rPr>
          <w:rtl/>
        </w:rPr>
      </w:pPr>
      <w:bookmarkStart w:id="169" w:name="FS000001047T30_07_2003_18_11_12C"/>
      <w:bookmarkEnd w:id="169"/>
      <w:r>
        <w:rPr>
          <w:rtl/>
        </w:rPr>
        <w:t>מל פולישוק-בלוך (שינוי):</w:t>
      </w:r>
    </w:p>
    <w:p w14:paraId="2F6FD2DD" w14:textId="77777777" w:rsidR="00000000" w:rsidRDefault="00737B0C">
      <w:pPr>
        <w:pStyle w:val="a"/>
        <w:rPr>
          <w:rtl/>
        </w:rPr>
      </w:pPr>
    </w:p>
    <w:p w14:paraId="6FF93575" w14:textId="77777777" w:rsidR="00000000" w:rsidRDefault="00737B0C">
      <w:pPr>
        <w:pStyle w:val="a"/>
        <w:rPr>
          <w:rFonts w:hint="cs"/>
          <w:rtl/>
        </w:rPr>
      </w:pPr>
      <w:r>
        <w:rPr>
          <w:rFonts w:hint="cs"/>
          <w:rtl/>
        </w:rPr>
        <w:t xml:space="preserve">זה לא משפט, זאת החלטה של סיעת שינוי. </w:t>
      </w:r>
    </w:p>
    <w:p w14:paraId="4684CD27" w14:textId="77777777" w:rsidR="00000000" w:rsidRDefault="00737B0C">
      <w:pPr>
        <w:pStyle w:val="a"/>
        <w:ind w:firstLine="0"/>
        <w:rPr>
          <w:rFonts w:hint="cs"/>
          <w:rtl/>
        </w:rPr>
      </w:pPr>
    </w:p>
    <w:p w14:paraId="6FBF308D" w14:textId="77777777" w:rsidR="00000000" w:rsidRDefault="00737B0C">
      <w:pPr>
        <w:pStyle w:val="ad"/>
        <w:rPr>
          <w:rtl/>
        </w:rPr>
      </w:pPr>
      <w:r>
        <w:rPr>
          <w:rtl/>
        </w:rPr>
        <w:t>היו"ר אלי בן-מנחם:</w:t>
      </w:r>
    </w:p>
    <w:p w14:paraId="14B673D5" w14:textId="77777777" w:rsidR="00000000" w:rsidRDefault="00737B0C">
      <w:pPr>
        <w:pStyle w:val="a"/>
        <w:rPr>
          <w:rtl/>
        </w:rPr>
      </w:pPr>
    </w:p>
    <w:p w14:paraId="3686675B" w14:textId="77777777" w:rsidR="00000000" w:rsidRDefault="00737B0C">
      <w:pPr>
        <w:pStyle w:val="a"/>
        <w:rPr>
          <w:rFonts w:hint="cs"/>
          <w:rtl/>
        </w:rPr>
      </w:pPr>
      <w:r>
        <w:rPr>
          <w:rFonts w:hint="cs"/>
          <w:rtl/>
        </w:rPr>
        <w:t>את יכולה להעביר את הדף וזה יירשם בפ</w:t>
      </w:r>
      <w:r>
        <w:rPr>
          <w:rFonts w:hint="cs"/>
          <w:rtl/>
        </w:rPr>
        <w:t xml:space="preserve">רוטוקול הכנסת, אבל את לא חייבת לקרוא את זה. </w:t>
      </w:r>
    </w:p>
    <w:p w14:paraId="5D37D1A4" w14:textId="77777777" w:rsidR="00000000" w:rsidRDefault="00737B0C">
      <w:pPr>
        <w:pStyle w:val="a"/>
        <w:ind w:firstLine="0"/>
        <w:rPr>
          <w:rFonts w:hint="cs"/>
          <w:rtl/>
        </w:rPr>
      </w:pPr>
    </w:p>
    <w:p w14:paraId="41727AA3" w14:textId="77777777" w:rsidR="00000000" w:rsidRDefault="00737B0C">
      <w:pPr>
        <w:pStyle w:val="SpeakerCon"/>
        <w:rPr>
          <w:rtl/>
        </w:rPr>
      </w:pPr>
      <w:bookmarkStart w:id="170" w:name="FS000001047T30_07_2003_18_11_50C"/>
      <w:bookmarkEnd w:id="170"/>
      <w:r>
        <w:rPr>
          <w:rtl/>
        </w:rPr>
        <w:t>מל פולישוק-בלוך (שינוי):</w:t>
      </w:r>
    </w:p>
    <w:p w14:paraId="5FD794EE" w14:textId="77777777" w:rsidR="00000000" w:rsidRDefault="00737B0C">
      <w:pPr>
        <w:pStyle w:val="a"/>
        <w:rPr>
          <w:rtl/>
        </w:rPr>
      </w:pPr>
    </w:p>
    <w:p w14:paraId="6C7966DE" w14:textId="77777777" w:rsidR="00000000" w:rsidRDefault="00737B0C">
      <w:pPr>
        <w:pStyle w:val="a"/>
        <w:rPr>
          <w:rFonts w:hint="cs"/>
          <w:rtl/>
        </w:rPr>
      </w:pPr>
      <w:r>
        <w:rPr>
          <w:rFonts w:hint="cs"/>
          <w:rtl/>
        </w:rPr>
        <w:t xml:space="preserve">אני אעלה אחר כך שוב ואקרא את זה. תודה. </w:t>
      </w:r>
    </w:p>
    <w:p w14:paraId="086C4EE2" w14:textId="77777777" w:rsidR="00000000" w:rsidRDefault="00737B0C">
      <w:pPr>
        <w:pStyle w:val="a"/>
        <w:ind w:firstLine="0"/>
        <w:rPr>
          <w:rFonts w:hint="cs"/>
          <w:rtl/>
        </w:rPr>
      </w:pPr>
    </w:p>
    <w:p w14:paraId="3E1AEDDF" w14:textId="77777777" w:rsidR="00000000" w:rsidRDefault="00737B0C">
      <w:pPr>
        <w:pStyle w:val="ac"/>
        <w:rPr>
          <w:rtl/>
        </w:rPr>
      </w:pPr>
      <w:r>
        <w:rPr>
          <w:rFonts w:hint="eastAsia"/>
          <w:rtl/>
        </w:rPr>
        <w:t>אברהם</w:t>
      </w:r>
      <w:r>
        <w:rPr>
          <w:rtl/>
        </w:rPr>
        <w:t xml:space="preserve"> בורג (העבודה-מימד):</w:t>
      </w:r>
    </w:p>
    <w:p w14:paraId="2A245F93" w14:textId="77777777" w:rsidR="00000000" w:rsidRDefault="00737B0C">
      <w:pPr>
        <w:pStyle w:val="a"/>
        <w:rPr>
          <w:rFonts w:hint="cs"/>
          <w:rtl/>
        </w:rPr>
      </w:pPr>
    </w:p>
    <w:p w14:paraId="507362E4" w14:textId="77777777" w:rsidR="00000000" w:rsidRDefault="00737B0C">
      <w:pPr>
        <w:pStyle w:val="a"/>
        <w:rPr>
          <w:rFonts w:hint="cs"/>
          <w:rtl/>
        </w:rPr>
      </w:pPr>
      <w:r>
        <w:rPr>
          <w:rFonts w:hint="cs"/>
          <w:rtl/>
        </w:rPr>
        <w:t xml:space="preserve">תרוויחי פעמיים. </w:t>
      </w:r>
    </w:p>
    <w:p w14:paraId="75A5B285" w14:textId="77777777" w:rsidR="00000000" w:rsidRDefault="00737B0C">
      <w:pPr>
        <w:pStyle w:val="a"/>
        <w:rPr>
          <w:rFonts w:hint="cs"/>
          <w:rtl/>
        </w:rPr>
      </w:pPr>
    </w:p>
    <w:p w14:paraId="70BE9585" w14:textId="77777777" w:rsidR="00000000" w:rsidRDefault="00737B0C">
      <w:pPr>
        <w:pStyle w:val="ad"/>
        <w:rPr>
          <w:rtl/>
        </w:rPr>
      </w:pPr>
      <w:r>
        <w:rPr>
          <w:rtl/>
        </w:rPr>
        <w:t>היו"ר אלי בן-מנחם:</w:t>
      </w:r>
    </w:p>
    <w:p w14:paraId="5A7AFD3C" w14:textId="77777777" w:rsidR="00000000" w:rsidRDefault="00737B0C">
      <w:pPr>
        <w:pStyle w:val="a"/>
        <w:rPr>
          <w:rtl/>
        </w:rPr>
      </w:pPr>
    </w:p>
    <w:p w14:paraId="3B51D29F" w14:textId="77777777" w:rsidR="00000000" w:rsidRDefault="00737B0C">
      <w:pPr>
        <w:pStyle w:val="a"/>
        <w:rPr>
          <w:rFonts w:hint="cs"/>
          <w:rtl/>
        </w:rPr>
      </w:pPr>
      <w:r>
        <w:rPr>
          <w:rFonts w:hint="cs"/>
          <w:rtl/>
        </w:rPr>
        <w:t>תודה לחברת הכנסת מלי פולישוק. חבר הכנסת אופיר פינס, בבקשה. אחריו - חבר הכנסת י</w:t>
      </w:r>
      <w:r>
        <w:rPr>
          <w:rFonts w:hint="cs"/>
          <w:rtl/>
        </w:rPr>
        <w:t xml:space="preserve">עקב מרגי.  חבר הכנסת אורון, אתה אחרי חבר הכנסת מרגי. </w:t>
      </w:r>
    </w:p>
    <w:p w14:paraId="4D09DFD9" w14:textId="77777777" w:rsidR="00000000" w:rsidRDefault="00737B0C">
      <w:pPr>
        <w:pStyle w:val="a"/>
        <w:ind w:firstLine="0"/>
        <w:rPr>
          <w:rFonts w:hint="cs"/>
          <w:rtl/>
        </w:rPr>
      </w:pPr>
    </w:p>
    <w:p w14:paraId="0EDD699E" w14:textId="77777777" w:rsidR="00000000" w:rsidRDefault="00737B0C">
      <w:pPr>
        <w:pStyle w:val="Speaker"/>
        <w:rPr>
          <w:rtl/>
        </w:rPr>
      </w:pPr>
      <w:bookmarkStart w:id="171" w:name="FS000000455T30_07_2003_18_12_51"/>
      <w:bookmarkStart w:id="172" w:name="_Toc47678152"/>
      <w:bookmarkStart w:id="173" w:name="_Toc49055712"/>
      <w:bookmarkEnd w:id="171"/>
      <w:r>
        <w:rPr>
          <w:rFonts w:hint="eastAsia"/>
          <w:rtl/>
        </w:rPr>
        <w:t>אופיר</w:t>
      </w:r>
      <w:r>
        <w:rPr>
          <w:rtl/>
        </w:rPr>
        <w:t xml:space="preserve"> פינס-פז (העבודה-מימד):</w:t>
      </w:r>
      <w:bookmarkEnd w:id="172"/>
      <w:bookmarkEnd w:id="173"/>
    </w:p>
    <w:p w14:paraId="5F298772" w14:textId="77777777" w:rsidR="00000000" w:rsidRDefault="00737B0C">
      <w:pPr>
        <w:pStyle w:val="a"/>
        <w:rPr>
          <w:rFonts w:hint="cs"/>
          <w:rtl/>
        </w:rPr>
      </w:pPr>
    </w:p>
    <w:p w14:paraId="573E1154" w14:textId="77777777" w:rsidR="00000000" w:rsidRDefault="00737B0C">
      <w:pPr>
        <w:pStyle w:val="a"/>
        <w:rPr>
          <w:rFonts w:hint="cs"/>
          <w:rtl/>
        </w:rPr>
      </w:pPr>
      <w:r>
        <w:rPr>
          <w:rFonts w:hint="cs"/>
          <w:rtl/>
        </w:rPr>
        <w:t>אדוני היושב-ראש, חברי חברי הכנסת, ראש הממשלה שלנו מומחה לסבך כל דבר פשוט. אם הוא היה מטפל בסוגיית הגדר כפי שצריך לטפל בסוגיית הגדר, בעין מקצועית, ביטחונית, ולא בעין פוליטי</w:t>
      </w:r>
      <w:r>
        <w:rPr>
          <w:rFonts w:hint="cs"/>
          <w:rtl/>
        </w:rPr>
        <w:t>ת, הגדר היתה בנויה מזמן. מזמן. הוא היה מגיע לוושינגטון, לשיחות בארצות-הברית עם הנשיא בוש על נושאים אחרים לחלוטין. אם הגדר היתה כבר בנויה, היא היתה חוסכת לנו הרבה מאוד נפגעי טרור. חבל שהשיקול הפוליטי שיבש את שיקול הדעת הביטחוני. ראשית, לקח לנו הרבה מאוד זמן</w:t>
      </w:r>
      <w:r>
        <w:rPr>
          <w:rFonts w:hint="cs"/>
          <w:rtl/>
        </w:rPr>
        <w:t xml:space="preserve"> לשכנע אותו בכלל בנחיצות הגדר, כאילו לא חיינו כאן עד לאחרונה בסדום ועמורה של פיגועים וטרור. </w:t>
      </w:r>
    </w:p>
    <w:p w14:paraId="032BB975" w14:textId="77777777" w:rsidR="00000000" w:rsidRDefault="00737B0C">
      <w:pPr>
        <w:pStyle w:val="a"/>
        <w:rPr>
          <w:rFonts w:hint="cs"/>
          <w:rtl/>
        </w:rPr>
      </w:pPr>
    </w:p>
    <w:p w14:paraId="3F766D3C" w14:textId="77777777" w:rsidR="00000000" w:rsidRDefault="00737B0C">
      <w:pPr>
        <w:pStyle w:val="a"/>
        <w:rPr>
          <w:rFonts w:hint="cs"/>
          <w:rtl/>
        </w:rPr>
      </w:pPr>
      <w:r>
        <w:rPr>
          <w:rFonts w:hint="cs"/>
          <w:rtl/>
        </w:rPr>
        <w:t>התפרסמה לא מזמן כתבה באחד העיתונים, שטוענת את הדברים שגם אמרנו במליאת הכנסת אני ורבים אחרים, שבקצב המתוכנן של הקמת הגדר, ראשית, היא לא תקום לפני 2006; שנית, היא ת</w:t>
      </w:r>
      <w:r>
        <w:rPr>
          <w:rFonts w:hint="cs"/>
          <w:rtl/>
        </w:rPr>
        <w:t xml:space="preserve">היה על-פני תוואי שאולי יגיע עד 500 ק"מ, בעלויות של 7-8 מיליארדי שקל. זה טירוף מערכות מוחלט, והמסקנה של כל הדברים האלה, שפשוט לא תהיה גדר. </w:t>
      </w:r>
    </w:p>
    <w:p w14:paraId="3D496553" w14:textId="77777777" w:rsidR="00000000" w:rsidRDefault="00737B0C">
      <w:pPr>
        <w:pStyle w:val="a"/>
        <w:ind w:firstLine="0"/>
        <w:rPr>
          <w:rFonts w:hint="cs"/>
          <w:rtl/>
        </w:rPr>
      </w:pPr>
    </w:p>
    <w:p w14:paraId="43C0F96B" w14:textId="77777777" w:rsidR="00000000" w:rsidRDefault="00737B0C">
      <w:pPr>
        <w:pStyle w:val="ac"/>
        <w:rPr>
          <w:rtl/>
        </w:rPr>
      </w:pPr>
      <w:r>
        <w:rPr>
          <w:rFonts w:hint="eastAsia"/>
          <w:rtl/>
        </w:rPr>
        <w:t>חיים</w:t>
      </w:r>
      <w:r>
        <w:rPr>
          <w:rtl/>
        </w:rPr>
        <w:t xml:space="preserve"> רמון (העבודה-מימד):</w:t>
      </w:r>
    </w:p>
    <w:p w14:paraId="5D2D56A9" w14:textId="77777777" w:rsidR="00000000" w:rsidRDefault="00737B0C">
      <w:pPr>
        <w:pStyle w:val="a"/>
        <w:rPr>
          <w:rFonts w:hint="cs"/>
          <w:rtl/>
        </w:rPr>
      </w:pPr>
    </w:p>
    <w:p w14:paraId="2F62749A" w14:textId="77777777" w:rsidR="00000000" w:rsidRDefault="00737B0C">
      <w:pPr>
        <w:pStyle w:val="a"/>
        <w:rPr>
          <w:rFonts w:hint="cs"/>
          <w:rtl/>
        </w:rPr>
      </w:pPr>
      <w:r>
        <w:rPr>
          <w:rFonts w:hint="cs"/>
          <w:rtl/>
        </w:rPr>
        <w:t xml:space="preserve">זאת הכוונה. זו כוונת המכוון. </w:t>
      </w:r>
    </w:p>
    <w:p w14:paraId="6F1FFE4D" w14:textId="77777777" w:rsidR="00000000" w:rsidRDefault="00737B0C">
      <w:pPr>
        <w:pStyle w:val="a"/>
        <w:ind w:firstLine="0"/>
        <w:rPr>
          <w:rFonts w:hint="cs"/>
          <w:rtl/>
        </w:rPr>
      </w:pPr>
    </w:p>
    <w:p w14:paraId="396BBF51" w14:textId="77777777" w:rsidR="00000000" w:rsidRDefault="00737B0C">
      <w:pPr>
        <w:pStyle w:val="SpeakerCon"/>
        <w:rPr>
          <w:rtl/>
        </w:rPr>
      </w:pPr>
      <w:bookmarkStart w:id="174" w:name="FS000000455T30_07_2003_18_16_16C"/>
      <w:bookmarkEnd w:id="174"/>
      <w:r>
        <w:rPr>
          <w:rtl/>
        </w:rPr>
        <w:t>אופיר פינס-פז (העבודה-מימד):</w:t>
      </w:r>
    </w:p>
    <w:p w14:paraId="75975D44" w14:textId="77777777" w:rsidR="00000000" w:rsidRDefault="00737B0C">
      <w:pPr>
        <w:pStyle w:val="a"/>
        <w:rPr>
          <w:rtl/>
        </w:rPr>
      </w:pPr>
    </w:p>
    <w:p w14:paraId="4AE1E78C" w14:textId="77777777" w:rsidR="00000000" w:rsidRDefault="00737B0C">
      <w:pPr>
        <w:pStyle w:val="a"/>
        <w:rPr>
          <w:rFonts w:hint="cs"/>
          <w:rtl/>
        </w:rPr>
      </w:pPr>
      <w:r>
        <w:rPr>
          <w:rFonts w:hint="cs"/>
          <w:rtl/>
        </w:rPr>
        <w:t>זאת גם הכוונה, להרוג אותה בני</w:t>
      </w:r>
      <w:r>
        <w:rPr>
          <w:rFonts w:hint="cs"/>
          <w:rtl/>
        </w:rPr>
        <w:t xml:space="preserve">נוחות. חברים, זה היה מצחיק אם זה היה קורה במדינה אחרת. אצלנו זה גם פתטי וגם עצוב. </w:t>
      </w:r>
    </w:p>
    <w:p w14:paraId="577CCAC9" w14:textId="77777777" w:rsidR="00000000" w:rsidRDefault="00737B0C">
      <w:pPr>
        <w:pStyle w:val="a"/>
        <w:rPr>
          <w:rFonts w:hint="cs"/>
          <w:rtl/>
        </w:rPr>
      </w:pPr>
    </w:p>
    <w:p w14:paraId="697C748F" w14:textId="77777777" w:rsidR="00000000" w:rsidRDefault="00737B0C">
      <w:pPr>
        <w:pStyle w:val="a"/>
        <w:rPr>
          <w:rFonts w:hint="cs"/>
          <w:rtl/>
        </w:rPr>
      </w:pPr>
      <w:r>
        <w:rPr>
          <w:rFonts w:hint="cs"/>
          <w:rtl/>
        </w:rPr>
        <w:t>מפלגת העבודה נאבקה על גדר הפרדה לא משום שהיא רצתה לייצר כאן איזו אמירה פוליטית במובן הצר של המלה. מפלגת העבודה נאבקה על העניין הזה משום שהיא סברה, ועדיין סבורה, אגב כמו מרב</w:t>
      </w:r>
      <w:r>
        <w:rPr>
          <w:rFonts w:hint="cs"/>
          <w:rtl/>
        </w:rPr>
        <w:t xml:space="preserve">ית אנשי הביטחון שעוסקים בעניין, שגדר הפרדה היא אחד מהמכשירים הכי חשובים במאבק שלנו נגד הטרור. כמו כן, זה מכשיר חשוב גם בתפיסת ההפרדה גם לימי שלום. גם בימי שלום, אנחנו מודים ומתוודים, אנחנו סבורים שהדרך לחיות בשטח הארץ הזאת היא על-ידי הפרדה בין מדינת ישראל </w:t>
      </w:r>
      <w:r>
        <w:rPr>
          <w:rFonts w:hint="cs"/>
          <w:rtl/>
        </w:rPr>
        <w:t xml:space="preserve">לבין העם הפלסטיני, הרשות הפלסטינית, המדינה הפלסטינית שתקום. </w:t>
      </w:r>
    </w:p>
    <w:p w14:paraId="66906F3C" w14:textId="77777777" w:rsidR="00000000" w:rsidRDefault="00737B0C">
      <w:pPr>
        <w:pStyle w:val="a"/>
        <w:ind w:firstLine="0"/>
        <w:rPr>
          <w:rFonts w:hint="cs"/>
          <w:rtl/>
        </w:rPr>
      </w:pPr>
    </w:p>
    <w:p w14:paraId="4E08301B" w14:textId="77777777" w:rsidR="00000000" w:rsidRDefault="00737B0C">
      <w:pPr>
        <w:pStyle w:val="ac"/>
        <w:rPr>
          <w:rtl/>
        </w:rPr>
      </w:pPr>
      <w:r>
        <w:rPr>
          <w:rFonts w:hint="eastAsia"/>
          <w:rtl/>
        </w:rPr>
        <w:t>יולי</w:t>
      </w:r>
      <w:r>
        <w:rPr>
          <w:rtl/>
        </w:rPr>
        <w:t>-יואל אדלשטיין (הליכוד):</w:t>
      </w:r>
    </w:p>
    <w:p w14:paraId="2B2A5773" w14:textId="77777777" w:rsidR="00000000" w:rsidRDefault="00737B0C">
      <w:pPr>
        <w:pStyle w:val="a"/>
        <w:rPr>
          <w:rFonts w:hint="cs"/>
          <w:rtl/>
        </w:rPr>
      </w:pPr>
    </w:p>
    <w:p w14:paraId="12698FE0" w14:textId="77777777" w:rsidR="00000000" w:rsidRDefault="00737B0C">
      <w:pPr>
        <w:pStyle w:val="a"/>
        <w:rPr>
          <w:rFonts w:hint="cs"/>
          <w:rtl/>
        </w:rPr>
      </w:pPr>
      <w:r>
        <w:rPr>
          <w:rFonts w:hint="cs"/>
          <w:rtl/>
        </w:rPr>
        <w:t xml:space="preserve">רק שלא יהיה שלום. </w:t>
      </w:r>
    </w:p>
    <w:p w14:paraId="76C14795" w14:textId="77777777" w:rsidR="00000000" w:rsidRDefault="00737B0C">
      <w:pPr>
        <w:pStyle w:val="a"/>
        <w:ind w:firstLine="0"/>
        <w:rPr>
          <w:rFonts w:hint="cs"/>
          <w:rtl/>
        </w:rPr>
      </w:pPr>
    </w:p>
    <w:p w14:paraId="6FE41CB5" w14:textId="77777777" w:rsidR="00000000" w:rsidRDefault="00737B0C">
      <w:pPr>
        <w:pStyle w:val="SpeakerCon"/>
        <w:rPr>
          <w:rtl/>
        </w:rPr>
      </w:pPr>
      <w:bookmarkStart w:id="175" w:name="FS000000455T30_07_2003_18_19_13C"/>
      <w:bookmarkEnd w:id="175"/>
      <w:r>
        <w:rPr>
          <w:rtl/>
        </w:rPr>
        <w:t>אופיר פינס-פז (העבודה-מימד):</w:t>
      </w:r>
    </w:p>
    <w:p w14:paraId="1D2E3614" w14:textId="77777777" w:rsidR="00000000" w:rsidRDefault="00737B0C">
      <w:pPr>
        <w:pStyle w:val="a"/>
        <w:rPr>
          <w:rtl/>
        </w:rPr>
      </w:pPr>
    </w:p>
    <w:p w14:paraId="10DD6D84" w14:textId="77777777" w:rsidR="00000000" w:rsidRDefault="00737B0C">
      <w:pPr>
        <w:pStyle w:val="a"/>
        <w:rPr>
          <w:rFonts w:hint="cs"/>
          <w:rtl/>
        </w:rPr>
      </w:pPr>
      <w:r>
        <w:rPr>
          <w:rFonts w:hint="cs"/>
          <w:rtl/>
        </w:rPr>
        <w:t>רק לא צריך לעשות פרובוקציות ולא צריך לנסות להכניס פנימה את כל ההתנחלויות ולא צריך לנסות להכניס פנימה עשרות אלפי פל</w:t>
      </w:r>
      <w:r>
        <w:rPr>
          <w:rFonts w:hint="cs"/>
          <w:rtl/>
        </w:rPr>
        <w:t>סטינים שלא רוצים וגם אנחנו לא רוצים. אני פשוט לא מבין לפעמים את הליכוד ואת הימין הישראלי. מה אתם רוצים, אתם רוצים מדינה דו-לאומית? הרי אתם לא רוצים את זה. מה אתם רוצים? הרי לא תעשו להם אחר כך אפרטהייד ותעשו להם טרנספר, אז למה להכניס אותם פנימה? סוף מעשה במ</w:t>
      </w:r>
      <w:r>
        <w:rPr>
          <w:rFonts w:hint="cs"/>
          <w:rtl/>
        </w:rPr>
        <w:t xml:space="preserve">חשבה תחילה. </w:t>
      </w:r>
    </w:p>
    <w:p w14:paraId="19BF2909" w14:textId="77777777" w:rsidR="00000000" w:rsidRDefault="00737B0C">
      <w:pPr>
        <w:pStyle w:val="a"/>
        <w:rPr>
          <w:rFonts w:hint="cs"/>
          <w:rtl/>
        </w:rPr>
      </w:pPr>
    </w:p>
    <w:p w14:paraId="55960E11" w14:textId="77777777" w:rsidR="00000000" w:rsidRDefault="00737B0C">
      <w:pPr>
        <w:pStyle w:val="a"/>
        <w:rPr>
          <w:rFonts w:hint="cs"/>
          <w:rtl/>
        </w:rPr>
      </w:pPr>
      <w:r>
        <w:rPr>
          <w:rFonts w:hint="cs"/>
          <w:rtl/>
        </w:rPr>
        <w:t>חברים, הכנסת, לפי מיטב הכרתי - אני מקווה שכך תנהג - תוביל כאן הצעת החלטה, שראשית, תומכת בהמשך בניית הגדר בתוואי שהוא פחות או יותר סביב "הקו הירוק", כי זה התוואי היחיד שבו צריך לבנות את הגדר, לא מבחינה מדינית אלא מבחינה ביטחונית; וכן תקרא לממש</w:t>
      </w:r>
      <w:r>
        <w:rPr>
          <w:rFonts w:hint="cs"/>
          <w:rtl/>
        </w:rPr>
        <w:t xml:space="preserve">לה לעשות את עבודתה במהירות, להשלים את עבודת הגדר ביעילות ובחיסכון כספי מקסימלי. תודה רבה, אדוני היושב-ראש. </w:t>
      </w:r>
    </w:p>
    <w:p w14:paraId="78A68D2C" w14:textId="77777777" w:rsidR="00000000" w:rsidRDefault="00737B0C">
      <w:pPr>
        <w:pStyle w:val="a"/>
        <w:ind w:firstLine="0"/>
        <w:rPr>
          <w:rFonts w:hint="cs"/>
          <w:rtl/>
        </w:rPr>
      </w:pPr>
    </w:p>
    <w:p w14:paraId="2882B983" w14:textId="77777777" w:rsidR="00000000" w:rsidRDefault="00737B0C">
      <w:pPr>
        <w:pStyle w:val="ad"/>
        <w:rPr>
          <w:rtl/>
        </w:rPr>
      </w:pPr>
      <w:r>
        <w:rPr>
          <w:rtl/>
        </w:rPr>
        <w:t>היו"ר אלי בן-מנחם:</w:t>
      </w:r>
    </w:p>
    <w:p w14:paraId="3A13990D" w14:textId="77777777" w:rsidR="00000000" w:rsidRDefault="00737B0C">
      <w:pPr>
        <w:pStyle w:val="a"/>
        <w:rPr>
          <w:rtl/>
        </w:rPr>
      </w:pPr>
    </w:p>
    <w:p w14:paraId="1CE365FC" w14:textId="77777777" w:rsidR="00000000" w:rsidRDefault="00737B0C">
      <w:pPr>
        <w:pStyle w:val="a"/>
        <w:rPr>
          <w:rFonts w:hint="cs"/>
          <w:rtl/>
        </w:rPr>
      </w:pPr>
      <w:r>
        <w:rPr>
          <w:rFonts w:hint="cs"/>
          <w:rtl/>
        </w:rPr>
        <w:t>תודה לחבר הכנסת אופיר פינס. אני מזמין את חבר הכנסת יעקב מרגי, ואחריו - חבר הכנסת חיים אורון. אחרי חבר הכנסת אורון - חבר הכנסת א</w:t>
      </w:r>
      <w:r>
        <w:rPr>
          <w:rFonts w:hint="cs"/>
          <w:rtl/>
        </w:rPr>
        <w:t xml:space="preserve">ריה אלדד. אחריהם - חבר הכנסת בורג. </w:t>
      </w:r>
    </w:p>
    <w:p w14:paraId="5ACC3B5A" w14:textId="77777777" w:rsidR="00000000" w:rsidRDefault="00737B0C">
      <w:pPr>
        <w:pStyle w:val="a"/>
        <w:ind w:firstLine="0"/>
        <w:rPr>
          <w:rFonts w:hint="cs"/>
          <w:rtl/>
        </w:rPr>
      </w:pPr>
    </w:p>
    <w:p w14:paraId="680DDE7C" w14:textId="77777777" w:rsidR="00000000" w:rsidRDefault="00737B0C">
      <w:pPr>
        <w:pStyle w:val="Speaker"/>
        <w:rPr>
          <w:rtl/>
        </w:rPr>
      </w:pPr>
      <w:bookmarkStart w:id="176" w:name="FS000001056T30_07_2003_18_22_35"/>
      <w:bookmarkStart w:id="177" w:name="_Toc47678153"/>
      <w:bookmarkStart w:id="178" w:name="_Toc49055713"/>
      <w:bookmarkEnd w:id="176"/>
      <w:r>
        <w:rPr>
          <w:rFonts w:hint="eastAsia"/>
          <w:rtl/>
        </w:rPr>
        <w:t>יעקב</w:t>
      </w:r>
      <w:r>
        <w:rPr>
          <w:rtl/>
        </w:rPr>
        <w:t xml:space="preserve"> מרגי (ש"ס):</w:t>
      </w:r>
      <w:bookmarkEnd w:id="177"/>
      <w:bookmarkEnd w:id="178"/>
    </w:p>
    <w:p w14:paraId="771D1F5F" w14:textId="77777777" w:rsidR="00000000" w:rsidRDefault="00737B0C">
      <w:pPr>
        <w:pStyle w:val="a"/>
        <w:rPr>
          <w:rFonts w:hint="cs"/>
          <w:rtl/>
        </w:rPr>
      </w:pPr>
    </w:p>
    <w:p w14:paraId="33498808" w14:textId="77777777" w:rsidR="00000000" w:rsidRDefault="00737B0C">
      <w:pPr>
        <w:pStyle w:val="a"/>
        <w:rPr>
          <w:rFonts w:hint="cs"/>
          <w:rtl/>
        </w:rPr>
      </w:pPr>
      <w:r>
        <w:rPr>
          <w:rFonts w:hint="cs"/>
          <w:rtl/>
        </w:rPr>
        <w:t xml:space="preserve">אדוני היושב-ראש, כנסת נכבדה, אוזלת ידה של ממשלת ישראל מתבטאת בכל התחומים, הן הכלכליים החברתיים והן המדיניים הביטחוניים. על סדר-יומה של מדינת ישראל נמצאים המצב הביטחוני וביטחון תושבי מדינת ישראל. </w:t>
      </w:r>
    </w:p>
    <w:p w14:paraId="26F472F3" w14:textId="77777777" w:rsidR="00000000" w:rsidRDefault="00737B0C">
      <w:pPr>
        <w:pStyle w:val="a"/>
        <w:rPr>
          <w:rFonts w:hint="cs"/>
          <w:rtl/>
        </w:rPr>
      </w:pPr>
    </w:p>
    <w:p w14:paraId="0AEA982A" w14:textId="77777777" w:rsidR="00000000" w:rsidRDefault="00737B0C">
      <w:pPr>
        <w:pStyle w:val="a"/>
        <w:rPr>
          <w:rFonts w:hint="cs"/>
          <w:rtl/>
        </w:rPr>
      </w:pPr>
      <w:r>
        <w:rPr>
          <w:rFonts w:hint="cs"/>
          <w:rtl/>
        </w:rPr>
        <w:t>יש ה</w:t>
      </w:r>
      <w:r>
        <w:rPr>
          <w:rFonts w:hint="cs"/>
          <w:rtl/>
        </w:rPr>
        <w:t>חלטת ממשלה על הקמת גדר ההפרדה, והנה, כמו כל נושא שיש בו קצת כסף וקצת פוליטיקה, הנושא הזה נמשך ונמרח שנים מספר, ואנו לא רואים לו קץ. בהתחלה היה ויכוח, איך ייעשה, מה ייעשה ומי יעשה. לאחר מכן הימין התנגד, שמא זה יתפרש כגבול או כהסכמה לגבול. השמאל תמך כי זה קצ</w:t>
      </w:r>
      <w:r>
        <w:rPr>
          <w:rFonts w:hint="cs"/>
          <w:rtl/>
        </w:rPr>
        <w:t xml:space="preserve">ת מזכיר את גבולות 1967 - הנה הימין הולך לאכול אותה ולבנות את הגבול על קווי 1967. השמאל תומך בזה והימין מתנגד. והנה, סוף-סוף, אנחנו רואים לאחרונה, הממשלה הבינה שגדר הפרדה זה הצלת נפשות. ראו ערך גדר ההפרדה ברצועת-עזה, שעד היום הצליחה למנוע כניסת מפגעים. </w:t>
      </w:r>
    </w:p>
    <w:p w14:paraId="64DC4C76" w14:textId="77777777" w:rsidR="00000000" w:rsidRDefault="00737B0C">
      <w:pPr>
        <w:pStyle w:val="a"/>
        <w:rPr>
          <w:rFonts w:hint="cs"/>
          <w:rtl/>
        </w:rPr>
      </w:pPr>
    </w:p>
    <w:p w14:paraId="726E3676" w14:textId="77777777" w:rsidR="00000000" w:rsidRDefault="00737B0C">
      <w:pPr>
        <w:pStyle w:val="a"/>
        <w:rPr>
          <w:rFonts w:hint="cs"/>
          <w:rtl/>
        </w:rPr>
      </w:pPr>
      <w:r>
        <w:rPr>
          <w:rFonts w:hint="cs"/>
          <w:rtl/>
        </w:rPr>
        <w:t>נז</w:t>
      </w:r>
      <w:r>
        <w:rPr>
          <w:rFonts w:hint="cs"/>
          <w:rtl/>
        </w:rPr>
        <w:t xml:space="preserve">כר לנו פתאום ג'ורג' בוש, נשיא ארצות-הברית, שהגדר חונקת את הפלסטינים. ברצוני להודיע מעל במת הכנסת לג'ורג' בוש, שאנחנו כבר נחנקנו מזמן על-ידי הפלסטינים וגם על-ידי האמריקנים. שיעזבו אותנו לנפשנו להגן על עצמנו כפי שאנחנו חושבים. </w:t>
      </w:r>
    </w:p>
    <w:p w14:paraId="092C46C7" w14:textId="77777777" w:rsidR="00000000" w:rsidRDefault="00737B0C">
      <w:pPr>
        <w:pStyle w:val="a"/>
        <w:rPr>
          <w:rFonts w:hint="cs"/>
          <w:rtl/>
        </w:rPr>
      </w:pPr>
    </w:p>
    <w:p w14:paraId="02A40827" w14:textId="77777777" w:rsidR="00000000" w:rsidRDefault="00737B0C">
      <w:pPr>
        <w:pStyle w:val="a"/>
        <w:rPr>
          <w:rFonts w:hint="cs"/>
          <w:rtl/>
        </w:rPr>
      </w:pPr>
      <w:r>
        <w:rPr>
          <w:rFonts w:hint="cs"/>
          <w:rtl/>
        </w:rPr>
        <w:t>אני קורא לראש ממשלת ישראל, גם</w:t>
      </w:r>
      <w:r>
        <w:rPr>
          <w:rFonts w:hint="cs"/>
          <w:rtl/>
        </w:rPr>
        <w:t xml:space="preserve"> אם יהיה לך אמון מלא בראש הממשלה הבכיין אבו-מאזן, ראש מכחישי השואה ומראשוני הטרוריסטים נגד מדינת ישראל, וגם אם הגענו למצב של יגור זאב עם כבש, והגענו לאחרית הימים בסכסוך עם הפלסטינים, אנו מבקשים להקים את הגדר ולקיים בזה: היפרד נא מעלי, גם מזרחה וכמה שיותר מ</w:t>
      </w:r>
      <w:r>
        <w:rPr>
          <w:rFonts w:hint="cs"/>
          <w:rtl/>
        </w:rPr>
        <w:t xml:space="preserve">זרחה, כי ייקח עוד מאה שנה, שנות דור, לתקן ולרפא את פצעי השנאה וההסתה ששתלו הפלסטינים בעמם. </w:t>
      </w:r>
    </w:p>
    <w:p w14:paraId="69D97B0F" w14:textId="77777777" w:rsidR="00000000" w:rsidRDefault="00737B0C">
      <w:pPr>
        <w:pStyle w:val="a"/>
        <w:rPr>
          <w:rFonts w:hint="cs"/>
          <w:rtl/>
        </w:rPr>
      </w:pPr>
    </w:p>
    <w:p w14:paraId="5752E5D0" w14:textId="77777777" w:rsidR="00000000" w:rsidRDefault="00737B0C">
      <w:pPr>
        <w:pStyle w:val="a"/>
        <w:rPr>
          <w:rFonts w:hint="cs"/>
          <w:rtl/>
        </w:rPr>
      </w:pPr>
      <w:r>
        <w:rPr>
          <w:rFonts w:hint="cs"/>
          <w:rtl/>
        </w:rPr>
        <w:t xml:space="preserve">לסיום אדוני היושב-ראש, כנסת נכבדה, בואו לא נתווכח היכן יהיה התוואי, בואו קודם כול נקים את הגדר. לימין אני אומר, ראש הממשלה שלכם, ממשלה שבה אתם יושבים, כבר הקים את </w:t>
      </w:r>
      <w:r>
        <w:rPr>
          <w:rFonts w:hint="cs"/>
          <w:rtl/>
        </w:rPr>
        <w:t xml:space="preserve">המדינה הפלסטינית לפני הגדר. ולשמאל אני אומר, אל תדאגו, מלאכתכם נעשית בידי אחרים. תודה. </w:t>
      </w:r>
    </w:p>
    <w:p w14:paraId="2247349B" w14:textId="77777777" w:rsidR="00000000" w:rsidRDefault="00737B0C">
      <w:pPr>
        <w:pStyle w:val="SpeakerCon"/>
        <w:rPr>
          <w:rFonts w:hint="cs"/>
          <w:b w:val="0"/>
          <w:bCs w:val="0"/>
          <w:u w:val="none"/>
          <w:rtl/>
        </w:rPr>
      </w:pPr>
      <w:bookmarkStart w:id="179" w:name="FS000001056T30_07_2003_18_32_44C"/>
      <w:bookmarkEnd w:id="179"/>
    </w:p>
    <w:p w14:paraId="20B9E232" w14:textId="77777777" w:rsidR="00000000" w:rsidRDefault="00737B0C">
      <w:pPr>
        <w:pStyle w:val="ad"/>
        <w:rPr>
          <w:rtl/>
        </w:rPr>
      </w:pPr>
      <w:r>
        <w:rPr>
          <w:rtl/>
        </w:rPr>
        <w:t>היו"ר אלי בן-מנחם:</w:t>
      </w:r>
    </w:p>
    <w:p w14:paraId="1627615F" w14:textId="77777777" w:rsidR="00000000" w:rsidRDefault="00737B0C">
      <w:pPr>
        <w:pStyle w:val="a"/>
        <w:rPr>
          <w:rtl/>
        </w:rPr>
      </w:pPr>
    </w:p>
    <w:p w14:paraId="7FCF3EBE" w14:textId="77777777" w:rsidR="00000000" w:rsidRDefault="00737B0C">
      <w:pPr>
        <w:pStyle w:val="a"/>
        <w:rPr>
          <w:rFonts w:hint="cs"/>
          <w:rtl/>
        </w:rPr>
      </w:pPr>
      <w:r>
        <w:rPr>
          <w:rFonts w:hint="cs"/>
          <w:rtl/>
        </w:rPr>
        <w:t xml:space="preserve">תודה לחבר הכנסת מרגי. חבר הכנסת חיים אורון. אחריו - חבר הכנסת אריה אלדד. </w:t>
      </w:r>
    </w:p>
    <w:p w14:paraId="4CA6F8EE" w14:textId="77777777" w:rsidR="00000000" w:rsidRDefault="00737B0C">
      <w:pPr>
        <w:pStyle w:val="a"/>
        <w:rPr>
          <w:rFonts w:hint="cs"/>
          <w:rtl/>
        </w:rPr>
      </w:pPr>
    </w:p>
    <w:p w14:paraId="3CA8B0AE" w14:textId="77777777" w:rsidR="00000000" w:rsidRDefault="00737B0C">
      <w:pPr>
        <w:pStyle w:val="Subject"/>
        <w:rPr>
          <w:rtl/>
        </w:rPr>
      </w:pPr>
    </w:p>
    <w:p w14:paraId="2E8EE478" w14:textId="77777777" w:rsidR="00000000" w:rsidRDefault="00737B0C">
      <w:pPr>
        <w:pStyle w:val="Subject"/>
        <w:rPr>
          <w:rFonts w:hint="cs"/>
          <w:rtl/>
        </w:rPr>
      </w:pPr>
      <w:bookmarkStart w:id="180" w:name="_Toc47678154"/>
      <w:bookmarkStart w:id="181" w:name="_Toc47682120"/>
      <w:bookmarkStart w:id="182" w:name="_Toc47868521"/>
      <w:bookmarkStart w:id="183" w:name="_Toc47869577"/>
      <w:bookmarkStart w:id="184" w:name="_Toc47869787"/>
      <w:bookmarkStart w:id="185" w:name="_Toc47869931"/>
      <w:bookmarkStart w:id="186" w:name="_Toc49055714"/>
      <w:r>
        <w:rPr>
          <w:rFonts w:hint="cs"/>
          <w:rtl/>
        </w:rPr>
        <w:t>מסמכים שהונחו על שולחן הכנסת</w:t>
      </w:r>
      <w:bookmarkEnd w:id="180"/>
      <w:bookmarkEnd w:id="181"/>
      <w:bookmarkEnd w:id="182"/>
      <w:bookmarkEnd w:id="183"/>
      <w:bookmarkEnd w:id="184"/>
      <w:bookmarkEnd w:id="185"/>
      <w:bookmarkEnd w:id="186"/>
    </w:p>
    <w:p w14:paraId="3ADFA098" w14:textId="77777777" w:rsidR="00000000" w:rsidRDefault="00737B0C">
      <w:pPr>
        <w:pStyle w:val="a"/>
        <w:ind w:firstLine="0"/>
        <w:rPr>
          <w:rFonts w:hint="cs"/>
          <w:rtl/>
        </w:rPr>
      </w:pPr>
    </w:p>
    <w:p w14:paraId="3020A842" w14:textId="77777777" w:rsidR="00000000" w:rsidRDefault="00737B0C">
      <w:pPr>
        <w:pStyle w:val="ad"/>
        <w:rPr>
          <w:rtl/>
        </w:rPr>
      </w:pPr>
      <w:r>
        <w:rPr>
          <w:rtl/>
        </w:rPr>
        <w:t>היו"ר אלי בן-מנחם:</w:t>
      </w:r>
    </w:p>
    <w:p w14:paraId="6FE3B8ED" w14:textId="77777777" w:rsidR="00000000" w:rsidRDefault="00737B0C">
      <w:pPr>
        <w:pStyle w:val="a"/>
        <w:rPr>
          <w:rtl/>
        </w:rPr>
      </w:pPr>
    </w:p>
    <w:p w14:paraId="0E3A4AD8" w14:textId="77777777" w:rsidR="00000000" w:rsidRDefault="00737B0C">
      <w:pPr>
        <w:pStyle w:val="a"/>
        <w:rPr>
          <w:rFonts w:hint="cs"/>
          <w:rtl/>
        </w:rPr>
      </w:pPr>
      <w:r>
        <w:rPr>
          <w:rFonts w:hint="cs"/>
          <w:rtl/>
        </w:rPr>
        <w:t>בינתיים, הודעה לסגנית</w:t>
      </w:r>
      <w:r>
        <w:rPr>
          <w:rFonts w:hint="cs"/>
          <w:rtl/>
        </w:rPr>
        <w:t xml:space="preserve"> מזכיר הכנסת, בבקשה. </w:t>
      </w:r>
    </w:p>
    <w:p w14:paraId="6D5605ED" w14:textId="77777777" w:rsidR="00000000" w:rsidRDefault="00737B0C">
      <w:pPr>
        <w:pStyle w:val="a"/>
        <w:ind w:firstLine="0"/>
        <w:rPr>
          <w:rFonts w:hint="cs"/>
          <w:rtl/>
        </w:rPr>
      </w:pPr>
    </w:p>
    <w:p w14:paraId="182E3D8D" w14:textId="77777777" w:rsidR="00000000" w:rsidRDefault="00737B0C">
      <w:pPr>
        <w:pStyle w:val="Speaker"/>
        <w:rPr>
          <w:rtl/>
        </w:rPr>
      </w:pPr>
      <w:bookmarkStart w:id="187" w:name="FS000000136T30_07_2003_18_38_48"/>
      <w:bookmarkStart w:id="188" w:name="_Toc47678155"/>
      <w:bookmarkStart w:id="189" w:name="_Toc49055715"/>
      <w:bookmarkEnd w:id="187"/>
      <w:r>
        <w:rPr>
          <w:rFonts w:hint="eastAsia"/>
          <w:rtl/>
        </w:rPr>
        <w:t>סגנית</w:t>
      </w:r>
      <w:r>
        <w:rPr>
          <w:rtl/>
        </w:rPr>
        <w:t xml:space="preserve"> מזכיר הכנסת רות קפלן:</w:t>
      </w:r>
      <w:bookmarkEnd w:id="188"/>
      <w:bookmarkEnd w:id="189"/>
    </w:p>
    <w:p w14:paraId="40FC05CA" w14:textId="77777777" w:rsidR="00000000" w:rsidRDefault="00737B0C">
      <w:pPr>
        <w:pStyle w:val="a"/>
        <w:rPr>
          <w:rFonts w:hint="cs"/>
          <w:rtl/>
        </w:rPr>
      </w:pPr>
    </w:p>
    <w:p w14:paraId="1F76FFBC" w14:textId="77777777" w:rsidR="00000000" w:rsidRDefault="00737B0C">
      <w:pPr>
        <w:pStyle w:val="a"/>
        <w:rPr>
          <w:rFonts w:hint="cs"/>
          <w:rtl/>
        </w:rPr>
      </w:pPr>
      <w:r>
        <w:rPr>
          <w:rFonts w:hint="cs"/>
          <w:rtl/>
        </w:rPr>
        <w:t xml:space="preserve">ברשות יושב-ראש הישיבה, הנני מתכבדת להודיע, כי הונחו על שולחן הכנסת מסקנות ועדת הכלכלה, בעקבות החלטה על דיון מהיר בנושא: הדחתו של מנכ"ל "מקורות". תודה רבה. </w:t>
      </w:r>
    </w:p>
    <w:p w14:paraId="333D919C" w14:textId="77777777" w:rsidR="00000000" w:rsidRDefault="00737B0C">
      <w:pPr>
        <w:pStyle w:val="a"/>
        <w:ind w:firstLine="0"/>
        <w:rPr>
          <w:rFonts w:hint="cs"/>
          <w:rtl/>
        </w:rPr>
      </w:pPr>
    </w:p>
    <w:p w14:paraId="5C07DDFE" w14:textId="77777777" w:rsidR="00000000" w:rsidRDefault="00737B0C">
      <w:pPr>
        <w:pStyle w:val="a"/>
        <w:ind w:firstLine="0"/>
        <w:rPr>
          <w:rFonts w:hint="cs"/>
          <w:rtl/>
        </w:rPr>
      </w:pPr>
    </w:p>
    <w:p w14:paraId="34DC4EB0" w14:textId="77777777" w:rsidR="00000000" w:rsidRDefault="00737B0C">
      <w:pPr>
        <w:pStyle w:val="Subject"/>
        <w:rPr>
          <w:rFonts w:hint="cs"/>
          <w:rtl/>
        </w:rPr>
      </w:pPr>
    </w:p>
    <w:p w14:paraId="02C3819E" w14:textId="77777777" w:rsidR="00000000" w:rsidRDefault="00737B0C">
      <w:pPr>
        <w:pStyle w:val="Subject"/>
        <w:rPr>
          <w:rFonts w:hint="cs"/>
          <w:rtl/>
        </w:rPr>
      </w:pPr>
      <w:bookmarkStart w:id="190" w:name="_Toc47678156"/>
      <w:bookmarkStart w:id="191" w:name="_Toc47682121"/>
      <w:bookmarkStart w:id="192" w:name="_Toc47868522"/>
      <w:bookmarkStart w:id="193" w:name="_Toc47869578"/>
      <w:bookmarkStart w:id="194" w:name="_Toc47869788"/>
      <w:bookmarkStart w:id="195" w:name="_Toc47869932"/>
      <w:bookmarkStart w:id="196" w:name="_Toc49055716"/>
      <w:r>
        <w:rPr>
          <w:rFonts w:hint="cs"/>
          <w:rtl/>
        </w:rPr>
        <w:t>עיכוב בניית גדר ההפרדה; הקמת גדר הפרדה</w:t>
      </w:r>
      <w:bookmarkEnd w:id="190"/>
      <w:bookmarkEnd w:id="191"/>
      <w:bookmarkEnd w:id="192"/>
      <w:bookmarkEnd w:id="193"/>
      <w:bookmarkEnd w:id="194"/>
      <w:bookmarkEnd w:id="195"/>
      <w:bookmarkEnd w:id="196"/>
    </w:p>
    <w:p w14:paraId="21504F69" w14:textId="77777777" w:rsidR="00000000" w:rsidRDefault="00737B0C">
      <w:pPr>
        <w:pStyle w:val="a"/>
        <w:ind w:firstLine="0"/>
        <w:rPr>
          <w:rFonts w:hint="cs"/>
          <w:b/>
          <w:bCs/>
          <w:sz w:val="24"/>
          <w:szCs w:val="24"/>
          <w:u w:val="single"/>
          <w:rtl/>
          <w:lang w:eastAsia="en-US"/>
        </w:rPr>
      </w:pPr>
    </w:p>
    <w:p w14:paraId="21032DCA" w14:textId="77777777" w:rsidR="00000000" w:rsidRDefault="00737B0C">
      <w:pPr>
        <w:pStyle w:val="ad"/>
        <w:rPr>
          <w:rtl/>
        </w:rPr>
      </w:pPr>
      <w:r>
        <w:rPr>
          <w:rtl/>
        </w:rPr>
        <w:t>היו"ר</w:t>
      </w:r>
      <w:r>
        <w:rPr>
          <w:rtl/>
        </w:rPr>
        <w:t xml:space="preserve"> אלי בן-מנחם:</w:t>
      </w:r>
    </w:p>
    <w:p w14:paraId="1200632C" w14:textId="77777777" w:rsidR="00000000" w:rsidRDefault="00737B0C">
      <w:pPr>
        <w:pStyle w:val="a"/>
        <w:rPr>
          <w:rtl/>
        </w:rPr>
      </w:pPr>
    </w:p>
    <w:p w14:paraId="33E938B8" w14:textId="77777777" w:rsidR="00000000" w:rsidRDefault="00737B0C">
      <w:pPr>
        <w:pStyle w:val="a"/>
        <w:rPr>
          <w:rFonts w:hint="cs"/>
          <w:rtl/>
        </w:rPr>
      </w:pPr>
      <w:r>
        <w:rPr>
          <w:rFonts w:hint="cs"/>
          <w:rtl/>
        </w:rPr>
        <w:t xml:space="preserve">בבקשה, חבר הכנסת חיים אורון. </w:t>
      </w:r>
    </w:p>
    <w:p w14:paraId="1531CB5B" w14:textId="77777777" w:rsidR="00000000" w:rsidRDefault="00737B0C">
      <w:pPr>
        <w:pStyle w:val="a"/>
        <w:ind w:firstLine="0"/>
        <w:rPr>
          <w:rFonts w:hint="cs"/>
          <w:rtl/>
        </w:rPr>
      </w:pPr>
    </w:p>
    <w:p w14:paraId="325313BD" w14:textId="77777777" w:rsidR="00000000" w:rsidRDefault="00737B0C">
      <w:pPr>
        <w:pStyle w:val="Speaker"/>
        <w:rPr>
          <w:rtl/>
        </w:rPr>
      </w:pPr>
      <w:bookmarkStart w:id="197" w:name="FS000001065T30_07_2003_18_41_13"/>
      <w:bookmarkStart w:id="198" w:name="_Toc47678157"/>
      <w:bookmarkStart w:id="199" w:name="_Toc49055717"/>
      <w:bookmarkEnd w:id="197"/>
      <w:r>
        <w:rPr>
          <w:rFonts w:hint="eastAsia"/>
          <w:rtl/>
        </w:rPr>
        <w:t>חיים</w:t>
      </w:r>
      <w:r>
        <w:rPr>
          <w:rtl/>
        </w:rPr>
        <w:t xml:space="preserve"> אורון (מרצ):</w:t>
      </w:r>
      <w:bookmarkEnd w:id="198"/>
      <w:bookmarkEnd w:id="199"/>
    </w:p>
    <w:p w14:paraId="3828FD8C" w14:textId="77777777" w:rsidR="00000000" w:rsidRDefault="00737B0C">
      <w:pPr>
        <w:pStyle w:val="a"/>
        <w:rPr>
          <w:rFonts w:hint="cs"/>
          <w:rtl/>
        </w:rPr>
      </w:pPr>
    </w:p>
    <w:p w14:paraId="1793AD11" w14:textId="77777777" w:rsidR="00000000" w:rsidRDefault="00737B0C">
      <w:pPr>
        <w:pStyle w:val="a"/>
        <w:rPr>
          <w:rFonts w:hint="cs"/>
          <w:rtl/>
        </w:rPr>
      </w:pPr>
      <w:r>
        <w:rPr>
          <w:rFonts w:hint="cs"/>
          <w:rtl/>
        </w:rPr>
        <w:t>אדוני היושב-ראש, חברי הכנסת, יש פה דיון קצת משונה - חמי דורון משינוי בעד גדר, אבל מלי פולישוק, גם היא משינוי, בעד גדר אבל אחרת. חיים רמון בעד גדר, אבל עוד הפעם אחרת. ואני רוצה להפתיע אותך, אד</w:t>
      </w:r>
      <w:r>
        <w:rPr>
          <w:rFonts w:hint="cs"/>
          <w:rtl/>
        </w:rPr>
        <w:t xml:space="preserve">וני היושב-ראש, גם אני בעד גדר, והיא גם אחרת. אז מה זה הדיבור בעד ונגד גדר. אנחנו לא נמצאים בעולם וירטואלי. </w:t>
      </w:r>
    </w:p>
    <w:p w14:paraId="17632A6A" w14:textId="77777777" w:rsidR="00000000" w:rsidRDefault="00737B0C">
      <w:pPr>
        <w:pStyle w:val="a"/>
        <w:ind w:firstLine="0"/>
        <w:rPr>
          <w:rFonts w:hint="cs"/>
          <w:rtl/>
        </w:rPr>
      </w:pPr>
    </w:p>
    <w:p w14:paraId="525ED1B0" w14:textId="77777777" w:rsidR="00000000" w:rsidRDefault="00737B0C">
      <w:pPr>
        <w:pStyle w:val="ac"/>
        <w:rPr>
          <w:rtl/>
        </w:rPr>
      </w:pPr>
      <w:r>
        <w:rPr>
          <w:rFonts w:hint="eastAsia"/>
          <w:rtl/>
        </w:rPr>
        <w:t>יולי</w:t>
      </w:r>
      <w:r>
        <w:rPr>
          <w:rtl/>
        </w:rPr>
        <w:t>-יואל אדלשטיין (הליכוד):</w:t>
      </w:r>
    </w:p>
    <w:p w14:paraId="1A9F3B16" w14:textId="77777777" w:rsidR="00000000" w:rsidRDefault="00737B0C">
      <w:pPr>
        <w:pStyle w:val="a"/>
        <w:rPr>
          <w:rFonts w:hint="cs"/>
          <w:rtl/>
        </w:rPr>
      </w:pPr>
    </w:p>
    <w:p w14:paraId="69AA6EEA" w14:textId="77777777" w:rsidR="00000000" w:rsidRDefault="00737B0C">
      <w:pPr>
        <w:pStyle w:val="a"/>
        <w:rPr>
          <w:rFonts w:hint="cs"/>
          <w:rtl/>
        </w:rPr>
      </w:pPr>
      <w:r>
        <w:rPr>
          <w:rFonts w:hint="cs"/>
          <w:rtl/>
        </w:rPr>
        <w:t xml:space="preserve">נגד, זה בסדר; זה על אותו מכנה משותף. </w:t>
      </w:r>
    </w:p>
    <w:p w14:paraId="4A6E027D" w14:textId="77777777" w:rsidR="00000000" w:rsidRDefault="00737B0C">
      <w:pPr>
        <w:pStyle w:val="a"/>
        <w:ind w:firstLine="0"/>
        <w:rPr>
          <w:rFonts w:hint="cs"/>
          <w:rtl/>
        </w:rPr>
      </w:pPr>
    </w:p>
    <w:p w14:paraId="79625C6F" w14:textId="77777777" w:rsidR="00000000" w:rsidRDefault="00737B0C">
      <w:pPr>
        <w:pStyle w:val="ac"/>
        <w:rPr>
          <w:rtl/>
        </w:rPr>
      </w:pPr>
      <w:r>
        <w:rPr>
          <w:rFonts w:hint="eastAsia"/>
          <w:rtl/>
        </w:rPr>
        <w:t>אברהם</w:t>
      </w:r>
      <w:r>
        <w:rPr>
          <w:rtl/>
        </w:rPr>
        <w:t xml:space="preserve"> בורג (העבודה-מימד):</w:t>
      </w:r>
    </w:p>
    <w:p w14:paraId="4D810529" w14:textId="77777777" w:rsidR="00000000" w:rsidRDefault="00737B0C">
      <w:pPr>
        <w:pStyle w:val="a"/>
        <w:rPr>
          <w:rFonts w:hint="cs"/>
          <w:rtl/>
        </w:rPr>
      </w:pPr>
    </w:p>
    <w:p w14:paraId="69AFD307" w14:textId="77777777" w:rsidR="00000000" w:rsidRDefault="00737B0C">
      <w:pPr>
        <w:pStyle w:val="a"/>
        <w:rPr>
          <w:rFonts w:hint="cs"/>
          <w:rtl/>
        </w:rPr>
      </w:pPr>
      <w:r>
        <w:rPr>
          <w:rFonts w:hint="cs"/>
          <w:rtl/>
        </w:rPr>
        <w:t xml:space="preserve">אני נגד כל גדר. </w:t>
      </w:r>
    </w:p>
    <w:p w14:paraId="193FAB48" w14:textId="77777777" w:rsidR="00000000" w:rsidRDefault="00737B0C">
      <w:pPr>
        <w:pStyle w:val="a"/>
        <w:ind w:firstLine="0"/>
        <w:rPr>
          <w:rFonts w:hint="cs"/>
          <w:rtl/>
        </w:rPr>
      </w:pPr>
    </w:p>
    <w:p w14:paraId="3A9AA6AC" w14:textId="77777777" w:rsidR="00000000" w:rsidRDefault="00737B0C">
      <w:pPr>
        <w:pStyle w:val="SpeakerCon"/>
        <w:rPr>
          <w:rtl/>
        </w:rPr>
      </w:pPr>
      <w:bookmarkStart w:id="200" w:name="FS000001065T30_07_2003_18_43_57C"/>
      <w:bookmarkEnd w:id="200"/>
      <w:r>
        <w:rPr>
          <w:rtl/>
        </w:rPr>
        <w:t>חיים אורון (מרצ):</w:t>
      </w:r>
    </w:p>
    <w:p w14:paraId="59F8F331" w14:textId="77777777" w:rsidR="00000000" w:rsidRDefault="00737B0C">
      <w:pPr>
        <w:pStyle w:val="a"/>
        <w:rPr>
          <w:rtl/>
        </w:rPr>
      </w:pPr>
    </w:p>
    <w:p w14:paraId="3E968F6B" w14:textId="77777777" w:rsidR="00000000" w:rsidRDefault="00737B0C">
      <w:pPr>
        <w:pStyle w:val="a"/>
        <w:rPr>
          <w:rFonts w:hint="cs"/>
          <w:rtl/>
        </w:rPr>
      </w:pPr>
      <w:r>
        <w:rPr>
          <w:rFonts w:hint="cs"/>
          <w:rtl/>
        </w:rPr>
        <w:t>מי שנגד כל גדר</w:t>
      </w:r>
      <w:r>
        <w:rPr>
          <w:rFonts w:hint="cs"/>
          <w:rtl/>
        </w:rPr>
        <w:t xml:space="preserve"> הוא בתוצאה משותפת, במכנה משותף מאוד שונה. </w:t>
      </w:r>
    </w:p>
    <w:p w14:paraId="3108D5F0" w14:textId="77777777" w:rsidR="00000000" w:rsidRDefault="00737B0C">
      <w:pPr>
        <w:pStyle w:val="a"/>
        <w:ind w:firstLine="0"/>
        <w:rPr>
          <w:rFonts w:hint="cs"/>
          <w:rtl/>
        </w:rPr>
      </w:pPr>
    </w:p>
    <w:p w14:paraId="3B041867" w14:textId="77777777" w:rsidR="00000000" w:rsidRDefault="00737B0C">
      <w:pPr>
        <w:pStyle w:val="ac"/>
        <w:rPr>
          <w:rtl/>
        </w:rPr>
      </w:pPr>
      <w:r>
        <w:rPr>
          <w:rFonts w:hint="eastAsia"/>
          <w:rtl/>
        </w:rPr>
        <w:t>יולי</w:t>
      </w:r>
      <w:r>
        <w:rPr>
          <w:rtl/>
        </w:rPr>
        <w:t>-יואל אדלשטיין (הליכוד):</w:t>
      </w:r>
    </w:p>
    <w:p w14:paraId="2728F472" w14:textId="77777777" w:rsidR="00000000" w:rsidRDefault="00737B0C">
      <w:pPr>
        <w:pStyle w:val="a"/>
        <w:rPr>
          <w:rFonts w:hint="cs"/>
          <w:rtl/>
        </w:rPr>
      </w:pPr>
    </w:p>
    <w:p w14:paraId="693688C3" w14:textId="77777777" w:rsidR="00000000" w:rsidRDefault="00737B0C">
      <w:pPr>
        <w:pStyle w:val="a"/>
        <w:rPr>
          <w:rFonts w:hint="cs"/>
          <w:rtl/>
        </w:rPr>
      </w:pPr>
      <w:r>
        <w:rPr>
          <w:rFonts w:hint="cs"/>
          <w:rtl/>
        </w:rPr>
        <w:t xml:space="preserve">למה? </w:t>
      </w:r>
    </w:p>
    <w:p w14:paraId="6C298863" w14:textId="77777777" w:rsidR="00000000" w:rsidRDefault="00737B0C">
      <w:pPr>
        <w:pStyle w:val="a"/>
        <w:rPr>
          <w:rFonts w:hint="cs"/>
          <w:rtl/>
        </w:rPr>
      </w:pPr>
    </w:p>
    <w:p w14:paraId="10623F38" w14:textId="77777777" w:rsidR="00000000" w:rsidRDefault="00737B0C">
      <w:pPr>
        <w:pStyle w:val="SpeakerCon"/>
        <w:rPr>
          <w:rtl/>
        </w:rPr>
      </w:pPr>
      <w:bookmarkStart w:id="201" w:name="FS000001065T30_07_2003_18_14_02C"/>
      <w:bookmarkEnd w:id="201"/>
      <w:r>
        <w:rPr>
          <w:rtl/>
        </w:rPr>
        <w:t>חיים אורון (מרצ):</w:t>
      </w:r>
    </w:p>
    <w:p w14:paraId="2420078F" w14:textId="77777777" w:rsidR="00000000" w:rsidRDefault="00737B0C">
      <w:pPr>
        <w:pStyle w:val="a"/>
        <w:rPr>
          <w:rtl/>
        </w:rPr>
      </w:pPr>
    </w:p>
    <w:p w14:paraId="7BCEC5F9" w14:textId="77777777" w:rsidR="00000000" w:rsidRDefault="00737B0C">
      <w:pPr>
        <w:pStyle w:val="a"/>
        <w:rPr>
          <w:rFonts w:hint="cs"/>
          <w:rtl/>
        </w:rPr>
      </w:pPr>
      <w:r>
        <w:rPr>
          <w:rFonts w:hint="cs"/>
          <w:rtl/>
        </w:rPr>
        <w:t xml:space="preserve">כי אני חושב שנקודת המוצא של אברום בורג ויולי אדלשטיין מאוד שונה, ומגיעה במקרה לאותה מסקנה. </w:t>
      </w:r>
    </w:p>
    <w:p w14:paraId="468DD72B" w14:textId="77777777" w:rsidR="00000000" w:rsidRDefault="00737B0C">
      <w:pPr>
        <w:pStyle w:val="a"/>
        <w:rPr>
          <w:rFonts w:hint="cs"/>
          <w:rtl/>
        </w:rPr>
      </w:pPr>
    </w:p>
    <w:p w14:paraId="4A84743F" w14:textId="77777777" w:rsidR="00000000" w:rsidRDefault="00737B0C">
      <w:pPr>
        <w:pStyle w:val="ac"/>
        <w:rPr>
          <w:rtl/>
        </w:rPr>
      </w:pPr>
      <w:r>
        <w:rPr>
          <w:rFonts w:hint="eastAsia"/>
          <w:rtl/>
        </w:rPr>
        <w:t>יולי</w:t>
      </w:r>
      <w:r>
        <w:rPr>
          <w:rtl/>
        </w:rPr>
        <w:t>-יואל אדלשטיין (הליכוד):</w:t>
      </w:r>
    </w:p>
    <w:p w14:paraId="566C76BE" w14:textId="77777777" w:rsidR="00000000" w:rsidRDefault="00737B0C">
      <w:pPr>
        <w:pStyle w:val="a"/>
        <w:rPr>
          <w:rFonts w:hint="cs"/>
          <w:rtl/>
        </w:rPr>
      </w:pPr>
    </w:p>
    <w:p w14:paraId="1A143968" w14:textId="77777777" w:rsidR="00000000" w:rsidRDefault="00737B0C">
      <w:pPr>
        <w:pStyle w:val="a"/>
        <w:rPr>
          <w:rFonts w:hint="cs"/>
          <w:rtl/>
        </w:rPr>
      </w:pPr>
      <w:r>
        <w:rPr>
          <w:rFonts w:hint="cs"/>
          <w:rtl/>
        </w:rPr>
        <w:t>אם רוצים לחתור לשלום בלי גדרות -</w:t>
      </w:r>
      <w:r>
        <w:rPr>
          <w:rFonts w:hint="cs"/>
          <w:rtl/>
        </w:rPr>
        <w:t xml:space="preserve"> - -</w:t>
      </w:r>
    </w:p>
    <w:p w14:paraId="14EB1138" w14:textId="77777777" w:rsidR="00000000" w:rsidRDefault="00737B0C">
      <w:pPr>
        <w:pStyle w:val="a"/>
        <w:rPr>
          <w:rFonts w:hint="cs"/>
          <w:rtl/>
        </w:rPr>
      </w:pPr>
    </w:p>
    <w:p w14:paraId="19003AEF" w14:textId="77777777" w:rsidR="00000000" w:rsidRDefault="00737B0C">
      <w:pPr>
        <w:pStyle w:val="SpeakerCon"/>
        <w:rPr>
          <w:rtl/>
        </w:rPr>
      </w:pPr>
      <w:bookmarkStart w:id="202" w:name="FS000001065T30_07_2003_18_14_37C"/>
      <w:bookmarkEnd w:id="202"/>
      <w:r>
        <w:rPr>
          <w:rtl/>
        </w:rPr>
        <w:t>חיים אורון (מרצ):</w:t>
      </w:r>
    </w:p>
    <w:p w14:paraId="38E18F08" w14:textId="77777777" w:rsidR="00000000" w:rsidRDefault="00737B0C">
      <w:pPr>
        <w:pStyle w:val="a"/>
        <w:rPr>
          <w:rtl/>
        </w:rPr>
      </w:pPr>
    </w:p>
    <w:p w14:paraId="40390630" w14:textId="77777777" w:rsidR="00000000" w:rsidRDefault="00737B0C">
      <w:pPr>
        <w:pStyle w:val="a"/>
        <w:rPr>
          <w:rFonts w:hint="cs"/>
          <w:rtl/>
        </w:rPr>
      </w:pPr>
      <w:r>
        <w:rPr>
          <w:rFonts w:hint="cs"/>
          <w:rtl/>
        </w:rPr>
        <w:t>היות שאני מכיר את דעותיך, לא רק בנושא הגדר, יש לי הרגשה שהן לא זהות לעמדותיו של אברום בורג. תן לי, יש לי שלוש דקות. אנחנו לא מתווכחים ויכוח תיאורטי. הגדר שאני בעדה, גדר על "הקו הירוק", כאמצעי ביטחוני שהוא גם פוליטי, לא תקום. הגדר ש</w:t>
      </w:r>
      <w:r>
        <w:rPr>
          <w:rFonts w:hint="cs"/>
          <w:rtl/>
        </w:rPr>
        <w:t xml:space="preserve">ראש הממשלה רוצה להקים, גם היא לא תקום, אבל לגדר הזאת אני מתנגד. לאיזו גדר אתם רוצים שאני אצביע פה? אפשר לדבר מהבוקר עד הערב, וגדר היא מושג מאוד כללי בהקשר זה. </w:t>
      </w:r>
    </w:p>
    <w:p w14:paraId="66AF48EF" w14:textId="77777777" w:rsidR="00000000" w:rsidRDefault="00737B0C">
      <w:pPr>
        <w:pStyle w:val="a"/>
        <w:rPr>
          <w:rFonts w:hint="cs"/>
          <w:rtl/>
        </w:rPr>
      </w:pPr>
    </w:p>
    <w:p w14:paraId="6D8DEF6F" w14:textId="77777777" w:rsidR="00000000" w:rsidRDefault="00737B0C">
      <w:pPr>
        <w:pStyle w:val="a"/>
        <w:rPr>
          <w:rFonts w:hint="cs"/>
          <w:rtl/>
        </w:rPr>
      </w:pPr>
      <w:r>
        <w:rPr>
          <w:rFonts w:hint="cs"/>
          <w:rtl/>
        </w:rPr>
        <w:t>אני יודע, אדוני היושב-ראש, שכדי לנסוע מתל-אביב לחיפה אפשר לנסוע בכמה וכמה דרכים. זה שאתה נוסע א</w:t>
      </w:r>
      <w:r>
        <w:rPr>
          <w:rFonts w:hint="cs"/>
          <w:rtl/>
        </w:rPr>
        <w:t xml:space="preserve">תי עד הרצלייה, לא אומר שלא תפנה לכיוון בית-ליד ותיסע בכביש השני, אבל אני לא רוצה לנסוע שם. אולי תיסע למרינה, תיקח סירה ותשוט בים, אבל אני לא רוצה לשוט בים. לכן שיבואו ויאמרו לי לאיזו גדר מתכוונים. </w:t>
      </w:r>
    </w:p>
    <w:p w14:paraId="792763C4" w14:textId="77777777" w:rsidR="00000000" w:rsidRDefault="00737B0C">
      <w:pPr>
        <w:pStyle w:val="a"/>
        <w:rPr>
          <w:rFonts w:hint="cs"/>
          <w:rtl/>
        </w:rPr>
      </w:pPr>
    </w:p>
    <w:p w14:paraId="772B4C83" w14:textId="77777777" w:rsidR="00000000" w:rsidRDefault="00737B0C">
      <w:pPr>
        <w:pStyle w:val="a"/>
        <w:rPr>
          <w:rFonts w:hint="cs"/>
          <w:rtl/>
        </w:rPr>
      </w:pPr>
      <w:r>
        <w:rPr>
          <w:rFonts w:hint="cs"/>
          <w:rtl/>
        </w:rPr>
        <w:t>אני אומר לכם, שהיות שיש לי הרגשה איזו גדר הממשלה הזאת מוכ</w:t>
      </w:r>
      <w:r>
        <w:rPr>
          <w:rFonts w:hint="cs"/>
          <w:rtl/>
        </w:rPr>
        <w:t xml:space="preserve">נה להקים, אם בכלל, אני נגד הגדר הזאת, כי היא מספחת שטחים והיא מגדילה את מספר האוכלוסין בתוך תחומי הגדר. היא יוצרת יותר בעיות ביטחוניות ממה שהיא פותרת. היות שאת הגדר שאני רוצה להקים </w:t>
      </w:r>
      <w:r>
        <w:rPr>
          <w:rtl/>
        </w:rPr>
        <w:t>–</w:t>
      </w:r>
      <w:r>
        <w:rPr>
          <w:rFonts w:hint="cs"/>
          <w:rtl/>
        </w:rPr>
        <w:t xml:space="preserve"> והייתי רוצה להקים </w:t>
      </w:r>
      <w:r>
        <w:rPr>
          <w:rtl/>
        </w:rPr>
        <w:t>–</w:t>
      </w:r>
      <w:r>
        <w:rPr>
          <w:rFonts w:hint="cs"/>
          <w:rtl/>
        </w:rPr>
        <w:t xml:space="preserve"> הממשלה הזאת בשום פנים ואופן לא תקים, הצעת ההחלטה של מ</w:t>
      </w:r>
      <w:r>
        <w:rPr>
          <w:rFonts w:hint="cs"/>
          <w:rtl/>
        </w:rPr>
        <w:t xml:space="preserve">רצ תבטא את שתי האמירות הללו. האחת תאמר </w:t>
      </w:r>
      <w:r>
        <w:rPr>
          <w:rtl/>
        </w:rPr>
        <w:t>–</w:t>
      </w:r>
      <w:r>
        <w:rPr>
          <w:rFonts w:hint="cs"/>
          <w:rtl/>
        </w:rPr>
        <w:t xml:space="preserve"> כן, בעד גדר אם היא הולכת על "הקו הירוק". והשנייה - נגד גדר שמספחת שטחים ומספחת פלסטינים. </w:t>
      </w:r>
    </w:p>
    <w:p w14:paraId="53233699" w14:textId="77777777" w:rsidR="00000000" w:rsidRDefault="00737B0C">
      <w:pPr>
        <w:pStyle w:val="a"/>
        <w:rPr>
          <w:rFonts w:hint="cs"/>
          <w:rtl/>
        </w:rPr>
      </w:pPr>
    </w:p>
    <w:p w14:paraId="08F272E9" w14:textId="77777777" w:rsidR="00000000" w:rsidRDefault="00737B0C">
      <w:pPr>
        <w:pStyle w:val="ad"/>
        <w:rPr>
          <w:rtl/>
        </w:rPr>
      </w:pPr>
      <w:r>
        <w:rPr>
          <w:rtl/>
        </w:rPr>
        <w:t>היו"ר אלי בן-מנחם:</w:t>
      </w:r>
    </w:p>
    <w:p w14:paraId="582F1AA0" w14:textId="77777777" w:rsidR="00000000" w:rsidRDefault="00737B0C">
      <w:pPr>
        <w:pStyle w:val="a"/>
        <w:rPr>
          <w:rtl/>
        </w:rPr>
      </w:pPr>
    </w:p>
    <w:p w14:paraId="221D5EFE" w14:textId="77777777" w:rsidR="00000000" w:rsidRDefault="00737B0C">
      <w:pPr>
        <w:pStyle w:val="a"/>
        <w:rPr>
          <w:rFonts w:hint="cs"/>
          <w:rtl/>
        </w:rPr>
      </w:pPr>
      <w:r>
        <w:rPr>
          <w:rFonts w:hint="cs"/>
          <w:rtl/>
        </w:rPr>
        <w:t xml:space="preserve">תודה לחבר הכנסת חיים אורון. חבר הכנסת אריה אלדד - איננו. חבר הכנסת אברהם בורג, בבקשה. אחריו - חבר הכנסת </w:t>
      </w:r>
      <w:r>
        <w:rPr>
          <w:rFonts w:hint="cs"/>
          <w:rtl/>
        </w:rPr>
        <w:t xml:space="preserve">מתן וילנאי, אחריו - חבר הכנסת ישראל אייכלר,  ואחרון חביב - חבר הכנסת חיים רמון. </w:t>
      </w:r>
    </w:p>
    <w:p w14:paraId="5BD1FB35" w14:textId="77777777" w:rsidR="00000000" w:rsidRDefault="00737B0C">
      <w:pPr>
        <w:pStyle w:val="a"/>
        <w:rPr>
          <w:rFonts w:hint="cs"/>
          <w:rtl/>
        </w:rPr>
      </w:pPr>
    </w:p>
    <w:p w14:paraId="219EFE4B" w14:textId="77777777" w:rsidR="00000000" w:rsidRDefault="00737B0C">
      <w:pPr>
        <w:pStyle w:val="Speaker"/>
        <w:rPr>
          <w:rtl/>
        </w:rPr>
      </w:pPr>
      <w:bookmarkStart w:id="203" w:name="FS000000434T30_07_2003_18_19_26"/>
      <w:bookmarkStart w:id="204" w:name="_Toc47678158"/>
      <w:bookmarkStart w:id="205" w:name="_Toc49055718"/>
      <w:bookmarkEnd w:id="203"/>
      <w:r>
        <w:rPr>
          <w:rFonts w:hint="eastAsia"/>
          <w:rtl/>
        </w:rPr>
        <w:t>אברהם</w:t>
      </w:r>
      <w:r>
        <w:rPr>
          <w:rtl/>
        </w:rPr>
        <w:t xml:space="preserve"> בורג (העבודה-מימד):</w:t>
      </w:r>
      <w:bookmarkEnd w:id="204"/>
      <w:bookmarkEnd w:id="205"/>
    </w:p>
    <w:p w14:paraId="6B8E3525" w14:textId="77777777" w:rsidR="00000000" w:rsidRDefault="00737B0C">
      <w:pPr>
        <w:pStyle w:val="a"/>
        <w:rPr>
          <w:rFonts w:hint="cs"/>
          <w:rtl/>
        </w:rPr>
      </w:pPr>
    </w:p>
    <w:p w14:paraId="4999CB98" w14:textId="77777777" w:rsidR="00000000" w:rsidRDefault="00737B0C">
      <w:pPr>
        <w:pStyle w:val="a"/>
        <w:rPr>
          <w:rFonts w:hint="cs"/>
          <w:rtl/>
        </w:rPr>
      </w:pPr>
      <w:r>
        <w:rPr>
          <w:rFonts w:hint="cs"/>
          <w:rtl/>
        </w:rPr>
        <w:t xml:space="preserve">אדוני היושב-ראש, כנסת נכבדה, כדי שלא תהיה אשליה - אני נגד גדר, אני נגד כל גדר. אני לא מבין איך רעיון שנולד מתוך הייאוש של השמאל, שאמר יום אחד: אין </w:t>
      </w:r>
      <w:r>
        <w:rPr>
          <w:rFonts w:hint="cs"/>
          <w:rtl/>
        </w:rPr>
        <w:t xml:space="preserve">עם מי לדבר, בוא נעשה הוקוס-פוקוס כדי שייעלמו הערבים מנגד העיניים שלנו, הפך להיות הפתרון של הימין. אני לא מבין איך קרה ההוקוס-פוקוס הזה, אבל בואו נדבר על הגדר. </w:t>
      </w:r>
    </w:p>
    <w:p w14:paraId="2C246980" w14:textId="77777777" w:rsidR="00000000" w:rsidRDefault="00737B0C">
      <w:pPr>
        <w:pStyle w:val="a"/>
        <w:rPr>
          <w:rFonts w:hint="cs"/>
          <w:rtl/>
        </w:rPr>
      </w:pPr>
    </w:p>
    <w:p w14:paraId="0BF020D4" w14:textId="77777777" w:rsidR="00000000" w:rsidRDefault="00737B0C">
      <w:pPr>
        <w:pStyle w:val="a"/>
        <w:rPr>
          <w:rFonts w:hint="cs"/>
          <w:rtl/>
        </w:rPr>
      </w:pPr>
      <w:r>
        <w:rPr>
          <w:rFonts w:hint="cs"/>
          <w:rtl/>
        </w:rPr>
        <w:t>יש בארץ אנשים שלא מוכנים להתמודד עם המציאות, שבין הירדן לבין הים יש שני עמים, שנכון לעכשיו הם ב</w:t>
      </w:r>
      <w:r>
        <w:rPr>
          <w:rFonts w:hint="cs"/>
          <w:rtl/>
        </w:rPr>
        <w:t xml:space="preserve">ערך פיפטי-פיפטי על אדמת הארץ. אלה רוצים לקום בבוקר ושתהיה גדר מאוד גדולה ולא נראה את הערבים, ואלה רוצים לקום בבוקר ושיהיה טרנספר גדול ויעיל ולא יהיו כאן ערבים. יש לי חדשות בשביל אלו ואלו </w:t>
      </w:r>
      <w:r>
        <w:rPr>
          <w:rtl/>
        </w:rPr>
        <w:t>–</w:t>
      </w:r>
      <w:r>
        <w:rPr>
          <w:rFonts w:hint="cs"/>
          <w:rtl/>
        </w:rPr>
        <w:t xml:space="preserve"> מחר בבוקר יהיו כאן יהודים ומחר בבוקר יהיו כאן ערבים, ומי שיש לו חזו</w:t>
      </w:r>
      <w:r>
        <w:rPr>
          <w:rFonts w:hint="cs"/>
          <w:rtl/>
        </w:rPr>
        <w:t xml:space="preserve">ן של קבלנים להקים גדר יותר גדולה או יותר רחבה, אומר: אני יודע איך לפרוס גדר, אבל אני לא יודע לאן אני הולך. אין לי חזון. אני לא יודע מה הפתרון שלי. </w:t>
      </w:r>
    </w:p>
    <w:p w14:paraId="162829E1" w14:textId="77777777" w:rsidR="00000000" w:rsidRDefault="00737B0C">
      <w:pPr>
        <w:pStyle w:val="a"/>
        <w:rPr>
          <w:rFonts w:hint="cs"/>
          <w:rtl/>
        </w:rPr>
      </w:pPr>
    </w:p>
    <w:p w14:paraId="1DDB4D72" w14:textId="77777777" w:rsidR="00000000" w:rsidRDefault="00737B0C">
      <w:pPr>
        <w:pStyle w:val="a"/>
        <w:rPr>
          <w:rFonts w:hint="cs"/>
          <w:rtl/>
        </w:rPr>
      </w:pPr>
      <w:r>
        <w:rPr>
          <w:rFonts w:hint="cs"/>
          <w:rtl/>
        </w:rPr>
        <w:t xml:space="preserve">נגיד יותר מזה </w:t>
      </w:r>
      <w:r>
        <w:rPr>
          <w:rtl/>
        </w:rPr>
        <w:t>–</w:t>
      </w:r>
      <w:r>
        <w:rPr>
          <w:rFonts w:hint="cs"/>
          <w:rtl/>
        </w:rPr>
        <w:t xml:space="preserve"> זו גדר של אשליות. מישהו באמת מאמין שגדר כזאת עושה שלום? הרי חודש אחד של הסכמה במזרח התיכון </w:t>
      </w:r>
      <w:r>
        <w:rPr>
          <w:rFonts w:hint="cs"/>
          <w:rtl/>
        </w:rPr>
        <w:t xml:space="preserve">מנע יותר הרוגים מאשר כל סיורי צה"ל והחיסולים הממוקדים וכל פעולה אחרת שמכשול קרקעי יכול היה למנוע אותה. מסתבר שחודש של הסכמה מדינית יותר חזק מכל פעולה צבאית ומכל הפרדה קרקעית בין ישראל לבין פלסטין. </w:t>
      </w:r>
    </w:p>
    <w:p w14:paraId="0136C471" w14:textId="77777777" w:rsidR="00000000" w:rsidRDefault="00737B0C">
      <w:pPr>
        <w:pStyle w:val="a"/>
        <w:rPr>
          <w:rFonts w:hint="cs"/>
          <w:rtl/>
        </w:rPr>
      </w:pPr>
    </w:p>
    <w:p w14:paraId="2D1AD51B" w14:textId="77777777" w:rsidR="00000000" w:rsidRDefault="00737B0C">
      <w:pPr>
        <w:pStyle w:val="a"/>
        <w:rPr>
          <w:rFonts w:hint="cs"/>
          <w:rtl/>
        </w:rPr>
      </w:pPr>
      <w:r>
        <w:rPr>
          <w:rFonts w:hint="cs"/>
          <w:rtl/>
        </w:rPr>
        <w:t xml:space="preserve">אני אגיד יותר מזה </w:t>
      </w:r>
      <w:r>
        <w:rPr>
          <w:rtl/>
        </w:rPr>
        <w:t>–</w:t>
      </w:r>
      <w:r>
        <w:rPr>
          <w:rFonts w:hint="cs"/>
          <w:rtl/>
        </w:rPr>
        <w:t xml:space="preserve"> הגדר נולדה מתוך היסטריה. הגדר נולדה מ</w:t>
      </w:r>
      <w:r>
        <w:rPr>
          <w:rFonts w:hint="cs"/>
          <w:rtl/>
        </w:rPr>
        <w:t xml:space="preserve">תוך היסטריה. </w:t>
      </w:r>
    </w:p>
    <w:p w14:paraId="796E2D2C" w14:textId="77777777" w:rsidR="00000000" w:rsidRDefault="00737B0C">
      <w:pPr>
        <w:pStyle w:val="a"/>
        <w:rPr>
          <w:rFonts w:hint="cs"/>
          <w:rtl/>
        </w:rPr>
      </w:pPr>
    </w:p>
    <w:p w14:paraId="12C7D774" w14:textId="77777777" w:rsidR="00000000" w:rsidRDefault="00737B0C">
      <w:pPr>
        <w:pStyle w:val="ac"/>
        <w:rPr>
          <w:rtl/>
        </w:rPr>
      </w:pPr>
      <w:r>
        <w:rPr>
          <w:rFonts w:hint="eastAsia"/>
          <w:rtl/>
        </w:rPr>
        <w:t>מל</w:t>
      </w:r>
      <w:r>
        <w:rPr>
          <w:rtl/>
        </w:rPr>
        <w:t xml:space="preserve"> פולישוק-בלוך (שינוי):</w:t>
      </w:r>
    </w:p>
    <w:p w14:paraId="17A12C93" w14:textId="77777777" w:rsidR="00000000" w:rsidRDefault="00737B0C">
      <w:pPr>
        <w:pStyle w:val="a"/>
        <w:rPr>
          <w:rFonts w:hint="cs"/>
          <w:rtl/>
        </w:rPr>
      </w:pPr>
    </w:p>
    <w:p w14:paraId="1D37B60E" w14:textId="77777777" w:rsidR="00000000" w:rsidRDefault="00737B0C">
      <w:pPr>
        <w:pStyle w:val="a"/>
        <w:rPr>
          <w:rFonts w:hint="cs"/>
          <w:rtl/>
        </w:rPr>
      </w:pPr>
      <w:r>
        <w:rPr>
          <w:rFonts w:hint="cs"/>
          <w:rtl/>
        </w:rPr>
        <w:t xml:space="preserve">הגדר נולדה מתוך טרור. </w:t>
      </w:r>
    </w:p>
    <w:p w14:paraId="7D5008D4" w14:textId="77777777" w:rsidR="00000000" w:rsidRDefault="00737B0C">
      <w:pPr>
        <w:pStyle w:val="a"/>
        <w:rPr>
          <w:rFonts w:hint="cs"/>
          <w:rtl/>
        </w:rPr>
      </w:pPr>
    </w:p>
    <w:p w14:paraId="026FB3BE" w14:textId="77777777" w:rsidR="00000000" w:rsidRDefault="00737B0C">
      <w:pPr>
        <w:pStyle w:val="SpeakerCon"/>
        <w:rPr>
          <w:rtl/>
        </w:rPr>
      </w:pPr>
      <w:bookmarkStart w:id="206" w:name="FS000000434T30_07_2003_18_23_56C"/>
      <w:bookmarkEnd w:id="206"/>
      <w:r>
        <w:rPr>
          <w:rFonts w:hint="eastAsia"/>
          <w:rtl/>
        </w:rPr>
        <w:t>אברהם</w:t>
      </w:r>
      <w:r>
        <w:rPr>
          <w:rtl/>
        </w:rPr>
        <w:t xml:space="preserve"> בורג (העבודה-מימד):</w:t>
      </w:r>
    </w:p>
    <w:p w14:paraId="124F23EB" w14:textId="77777777" w:rsidR="00000000" w:rsidRDefault="00737B0C">
      <w:pPr>
        <w:pStyle w:val="a"/>
        <w:rPr>
          <w:rFonts w:hint="cs"/>
          <w:rtl/>
        </w:rPr>
      </w:pPr>
    </w:p>
    <w:p w14:paraId="0121A214" w14:textId="77777777" w:rsidR="00000000" w:rsidRDefault="00737B0C">
      <w:pPr>
        <w:pStyle w:val="a"/>
        <w:rPr>
          <w:rFonts w:hint="cs"/>
          <w:rtl/>
        </w:rPr>
      </w:pPr>
      <w:r>
        <w:rPr>
          <w:rFonts w:hint="cs"/>
          <w:rtl/>
        </w:rPr>
        <w:t>הגדר נולדה על-ידי אלה שגם בממשלת האחדות הלאומית וגם במקומות אחרים היו שותפים לאמירה, שאין שותף פלסטיני. אין שותף פלסטיני, בואו ניקח את גורלנו בידינו ונקבע באופן חד-</w:t>
      </w:r>
      <w:r>
        <w:rPr>
          <w:rFonts w:hint="cs"/>
          <w:rtl/>
        </w:rPr>
        <w:t xml:space="preserve">צדדי את ההפרדה בינינו לבינם. אני מתנצל, קרתה תקלה, נכון לחודש האחרון יש שותף פלסטיני, אבל זה לא כל כך חשוב. התחלנו לבנות גדר, כבר התחלנו עם הטעות, למה לא נשלים אותה? </w:t>
      </w:r>
    </w:p>
    <w:p w14:paraId="02538A1F" w14:textId="77777777" w:rsidR="00000000" w:rsidRDefault="00737B0C">
      <w:pPr>
        <w:pStyle w:val="a"/>
        <w:rPr>
          <w:rFonts w:hint="cs"/>
          <w:rtl/>
        </w:rPr>
      </w:pPr>
    </w:p>
    <w:p w14:paraId="59E68B39" w14:textId="77777777" w:rsidR="00000000" w:rsidRDefault="00737B0C">
      <w:pPr>
        <w:pStyle w:val="a"/>
        <w:rPr>
          <w:rFonts w:hint="cs"/>
          <w:rtl/>
        </w:rPr>
      </w:pPr>
      <w:r>
        <w:rPr>
          <w:rFonts w:hint="cs"/>
          <w:rtl/>
        </w:rPr>
        <w:t>הייתי אצל מנחם בגין בשבוע השלישי למלחמת לבנון. אמרנו למנוח שנהרגו 80 וכמה בחורים ישראלים</w:t>
      </w:r>
      <w:r>
        <w:rPr>
          <w:rFonts w:hint="cs"/>
          <w:rtl/>
        </w:rPr>
        <w:t xml:space="preserve"> במלחמה מיותרת. הוא אמר: כבר עברו שלושה שבועות ונהרגו כל כך הרבה, אנחנו יכולים לעצור את המלחמה הזאת? טוב, כבר סללנו 60-70 קילומטרים, לא נמשיך עוד 500? יש שותף, אולי נעמיק את הקשר עם השותף? לא. בואו נרגיז אותו, בואו נקים מציאות שלא תאפשר לשותפות הזאת לקרות.</w:t>
      </w:r>
      <w:r>
        <w:rPr>
          <w:rFonts w:hint="cs"/>
          <w:rtl/>
        </w:rPr>
        <w:t xml:space="preserve"> איך זה קורה? זה קורה בדרך הבאה: קודם כול השמאל מוליד רעיון של ייאוש, אחרי כן בא ראש הממשלה עם המניפולציה המדהימה ביותר בעולם על ההסכמה הלאומית, שייצר לו השמאל מחיים רמון ועד פואד בן-אליעזר. אגב, חבר הכנסת רמון, קראתי לאחרונה שפואד בן-אליעזר היה אתך שם ברע</w:t>
      </w:r>
      <w:r>
        <w:rPr>
          <w:rFonts w:hint="cs"/>
          <w:rtl/>
        </w:rPr>
        <w:t>יון בהתחלה, נכון?</w:t>
      </w:r>
    </w:p>
    <w:p w14:paraId="7C77E560" w14:textId="77777777" w:rsidR="00000000" w:rsidRDefault="00737B0C">
      <w:pPr>
        <w:pStyle w:val="a"/>
        <w:rPr>
          <w:rFonts w:hint="cs"/>
          <w:rtl/>
        </w:rPr>
      </w:pPr>
    </w:p>
    <w:p w14:paraId="1EA79966" w14:textId="77777777" w:rsidR="00000000" w:rsidRDefault="00737B0C">
      <w:pPr>
        <w:pStyle w:val="ac"/>
        <w:rPr>
          <w:rtl/>
        </w:rPr>
      </w:pPr>
      <w:r>
        <w:rPr>
          <w:rFonts w:hint="eastAsia"/>
          <w:rtl/>
        </w:rPr>
        <w:t>חיים</w:t>
      </w:r>
      <w:r>
        <w:rPr>
          <w:rtl/>
        </w:rPr>
        <w:t xml:space="preserve"> רמון (העבודה-מימד):</w:t>
      </w:r>
    </w:p>
    <w:p w14:paraId="1EB4ABE8" w14:textId="77777777" w:rsidR="00000000" w:rsidRDefault="00737B0C">
      <w:pPr>
        <w:pStyle w:val="a"/>
        <w:rPr>
          <w:rFonts w:hint="cs"/>
          <w:rtl/>
        </w:rPr>
      </w:pPr>
    </w:p>
    <w:p w14:paraId="1433B28F" w14:textId="77777777" w:rsidR="00000000" w:rsidRDefault="00737B0C">
      <w:pPr>
        <w:pStyle w:val="a"/>
        <w:rPr>
          <w:rFonts w:hint="cs"/>
          <w:rtl/>
        </w:rPr>
      </w:pPr>
      <w:r>
        <w:rPr>
          <w:rFonts w:hint="cs"/>
          <w:rtl/>
        </w:rPr>
        <w:t xml:space="preserve">אני לא חייב להגיב על כל דבר. </w:t>
      </w:r>
    </w:p>
    <w:p w14:paraId="1E55D22C" w14:textId="77777777" w:rsidR="00000000" w:rsidRDefault="00737B0C">
      <w:pPr>
        <w:pStyle w:val="SpeakerCon"/>
        <w:rPr>
          <w:rtl/>
        </w:rPr>
      </w:pPr>
      <w:bookmarkStart w:id="207" w:name="FS000000434T30_07_2003_18_27_46C"/>
      <w:bookmarkEnd w:id="207"/>
    </w:p>
    <w:p w14:paraId="5D6C9AA1" w14:textId="77777777" w:rsidR="00000000" w:rsidRDefault="00737B0C">
      <w:pPr>
        <w:pStyle w:val="SpeakerCon"/>
        <w:rPr>
          <w:rtl/>
        </w:rPr>
      </w:pPr>
      <w:r>
        <w:rPr>
          <w:rtl/>
        </w:rPr>
        <w:t>אברהם בורג (העבודה-מימד):</w:t>
      </w:r>
    </w:p>
    <w:p w14:paraId="2A74F89E" w14:textId="77777777" w:rsidR="00000000" w:rsidRDefault="00737B0C">
      <w:pPr>
        <w:pStyle w:val="a"/>
        <w:rPr>
          <w:rtl/>
        </w:rPr>
      </w:pPr>
    </w:p>
    <w:p w14:paraId="64728EFA" w14:textId="77777777" w:rsidR="00000000" w:rsidRDefault="00737B0C">
      <w:pPr>
        <w:pStyle w:val="a"/>
        <w:rPr>
          <w:rFonts w:hint="cs"/>
          <w:rtl/>
        </w:rPr>
      </w:pPr>
      <w:r>
        <w:rPr>
          <w:rFonts w:hint="cs"/>
          <w:rtl/>
        </w:rPr>
        <w:t xml:space="preserve">הבנתי. אבל היתה גדר שפואד בן-אליעזר וחיים רמון הקימו מההתחלה, כך אומרים דברי ימי ההיסטוריה. אגב, אני זוכר רק את רמון בדברי ימי ההיסטוריה הזאת. </w:t>
      </w:r>
    </w:p>
    <w:p w14:paraId="19E3F4E6" w14:textId="77777777" w:rsidR="00000000" w:rsidRDefault="00737B0C">
      <w:pPr>
        <w:pStyle w:val="a"/>
        <w:rPr>
          <w:rFonts w:hint="cs"/>
          <w:rtl/>
        </w:rPr>
      </w:pPr>
    </w:p>
    <w:p w14:paraId="5936DA7E" w14:textId="77777777" w:rsidR="00000000" w:rsidRDefault="00737B0C">
      <w:pPr>
        <w:pStyle w:val="ac"/>
        <w:rPr>
          <w:rtl/>
        </w:rPr>
      </w:pPr>
      <w:r>
        <w:rPr>
          <w:rFonts w:hint="eastAsia"/>
          <w:rtl/>
        </w:rPr>
        <w:t>חיים</w:t>
      </w:r>
      <w:r>
        <w:rPr>
          <w:rtl/>
        </w:rPr>
        <w:t xml:space="preserve"> רמו</w:t>
      </w:r>
      <w:r>
        <w:rPr>
          <w:rtl/>
        </w:rPr>
        <w:t>ן (העבודה-מימד):</w:t>
      </w:r>
    </w:p>
    <w:p w14:paraId="286903CB" w14:textId="77777777" w:rsidR="00000000" w:rsidRDefault="00737B0C">
      <w:pPr>
        <w:pStyle w:val="a"/>
        <w:rPr>
          <w:rFonts w:hint="cs"/>
          <w:rtl/>
        </w:rPr>
      </w:pPr>
    </w:p>
    <w:p w14:paraId="5FC34B6D" w14:textId="77777777" w:rsidR="00000000" w:rsidRDefault="00737B0C">
      <w:pPr>
        <w:pStyle w:val="a"/>
        <w:rPr>
          <w:rFonts w:hint="cs"/>
          <w:rtl/>
        </w:rPr>
      </w:pPr>
      <w:r>
        <w:rPr>
          <w:rFonts w:hint="cs"/>
          <w:rtl/>
        </w:rPr>
        <w:t xml:space="preserve">סימן שאתה צעיר, כי אתה עוד זוכר. </w:t>
      </w:r>
    </w:p>
    <w:p w14:paraId="623175C7" w14:textId="77777777" w:rsidR="00000000" w:rsidRDefault="00737B0C">
      <w:pPr>
        <w:pStyle w:val="a"/>
        <w:rPr>
          <w:rFonts w:hint="cs"/>
          <w:rtl/>
        </w:rPr>
      </w:pPr>
    </w:p>
    <w:p w14:paraId="1E8043B0" w14:textId="77777777" w:rsidR="00000000" w:rsidRDefault="00737B0C">
      <w:pPr>
        <w:pStyle w:val="SpeakerCon"/>
        <w:rPr>
          <w:rtl/>
        </w:rPr>
      </w:pPr>
      <w:bookmarkStart w:id="208" w:name="FS000000434T30_07_2003_18_28_32C"/>
      <w:bookmarkEnd w:id="208"/>
      <w:r>
        <w:rPr>
          <w:rtl/>
        </w:rPr>
        <w:t>אברהם בורג (העבודה-מימד):</w:t>
      </w:r>
    </w:p>
    <w:p w14:paraId="39B17C19" w14:textId="77777777" w:rsidR="00000000" w:rsidRDefault="00737B0C">
      <w:pPr>
        <w:pStyle w:val="a"/>
        <w:rPr>
          <w:rtl/>
        </w:rPr>
      </w:pPr>
    </w:p>
    <w:p w14:paraId="68F297A8" w14:textId="77777777" w:rsidR="00000000" w:rsidRDefault="00737B0C">
      <w:pPr>
        <w:pStyle w:val="a"/>
        <w:rPr>
          <w:rFonts w:hint="cs"/>
          <w:rtl/>
        </w:rPr>
      </w:pPr>
      <w:r>
        <w:rPr>
          <w:rFonts w:hint="cs"/>
          <w:rtl/>
        </w:rPr>
        <w:t xml:space="preserve">בא ראש הממשלה ואמר: </w:t>
      </w:r>
      <w:r>
        <w:t>no problem</w:t>
      </w:r>
      <w:r>
        <w:rPr>
          <w:rFonts w:hint="cs"/>
          <w:rtl/>
        </w:rPr>
        <w:t>, נקים גדר. אלה ייצרו את הרעיון שיש פתרון פלא - יש פתרון פלא, ובא שרון ואמר: אם לחיים רמון יש פתרון פלא, מה נזיז אותו עשרה קילומטרים לפה, עשרה קיל</w:t>
      </w:r>
      <w:r>
        <w:rPr>
          <w:rFonts w:hint="cs"/>
          <w:rtl/>
        </w:rPr>
        <w:t>ומטרים לשם? עזבו, זה שטויות. מה, תעשו עניין על אריאל קטנה? אחרי כן נרד למטה, באלקנה לא נעשה סיבוב קטן? יולי אדלשטיין גר באלון-שבות, לא נסדר לו גדר סביב? ועוד לא ירדנו למטה לנוקדים, בנוקדים היינו?</w:t>
      </w:r>
    </w:p>
    <w:p w14:paraId="3DB0FA4C" w14:textId="77777777" w:rsidR="00000000" w:rsidRDefault="00737B0C">
      <w:pPr>
        <w:pStyle w:val="a"/>
        <w:rPr>
          <w:rFonts w:hint="cs"/>
          <w:rtl/>
        </w:rPr>
      </w:pPr>
    </w:p>
    <w:p w14:paraId="497F0F86" w14:textId="77777777" w:rsidR="00000000" w:rsidRDefault="00737B0C">
      <w:pPr>
        <w:pStyle w:val="ad"/>
        <w:rPr>
          <w:rtl/>
        </w:rPr>
      </w:pPr>
      <w:r>
        <w:rPr>
          <w:rtl/>
        </w:rPr>
        <w:t>היו"ר אלי בן-מנחם:</w:t>
      </w:r>
    </w:p>
    <w:p w14:paraId="2A836052" w14:textId="77777777" w:rsidR="00000000" w:rsidRDefault="00737B0C">
      <w:pPr>
        <w:pStyle w:val="a"/>
        <w:rPr>
          <w:rtl/>
        </w:rPr>
      </w:pPr>
    </w:p>
    <w:p w14:paraId="0D12FF10" w14:textId="77777777" w:rsidR="00000000" w:rsidRDefault="00737B0C">
      <w:pPr>
        <w:pStyle w:val="a"/>
        <w:rPr>
          <w:rFonts w:hint="cs"/>
          <w:rtl/>
        </w:rPr>
      </w:pPr>
      <w:r>
        <w:rPr>
          <w:rFonts w:hint="cs"/>
          <w:rtl/>
        </w:rPr>
        <w:t xml:space="preserve">חבר הכנסת אברהם בורג. </w:t>
      </w:r>
    </w:p>
    <w:p w14:paraId="2CCFB10D" w14:textId="77777777" w:rsidR="00000000" w:rsidRDefault="00737B0C">
      <w:pPr>
        <w:pStyle w:val="a"/>
        <w:rPr>
          <w:rFonts w:hint="cs"/>
          <w:rtl/>
        </w:rPr>
      </w:pPr>
    </w:p>
    <w:p w14:paraId="36C807F4" w14:textId="77777777" w:rsidR="00000000" w:rsidRDefault="00737B0C">
      <w:pPr>
        <w:pStyle w:val="SpeakerCon"/>
        <w:rPr>
          <w:rtl/>
        </w:rPr>
      </w:pPr>
      <w:bookmarkStart w:id="209" w:name="FS000000434T30_07_2003_18_30_23C"/>
      <w:bookmarkEnd w:id="209"/>
      <w:r>
        <w:rPr>
          <w:rtl/>
        </w:rPr>
        <w:t>אברהם בורג (העב</w:t>
      </w:r>
      <w:r>
        <w:rPr>
          <w:rtl/>
        </w:rPr>
        <w:t>ודה-מימד):</w:t>
      </w:r>
    </w:p>
    <w:p w14:paraId="32E5F961" w14:textId="77777777" w:rsidR="00000000" w:rsidRDefault="00737B0C">
      <w:pPr>
        <w:pStyle w:val="a"/>
        <w:rPr>
          <w:rtl/>
        </w:rPr>
      </w:pPr>
    </w:p>
    <w:p w14:paraId="3B9CBAA2" w14:textId="77777777" w:rsidR="00000000" w:rsidRDefault="00737B0C">
      <w:pPr>
        <w:pStyle w:val="a"/>
        <w:rPr>
          <w:rFonts w:hint="cs"/>
          <w:rtl/>
        </w:rPr>
      </w:pPr>
      <w:r>
        <w:rPr>
          <w:rFonts w:hint="cs"/>
          <w:rtl/>
        </w:rPr>
        <w:t>אני מייד מסיים את ההתחלה, עוד כמה רגעים. בתור אחד היחידים שמתנגדים לגדר, אחד היחידים - עומדת כאן ערמה של אנשים שכולם הולכים שולל אחרי החלילן מהמלין, אחד לא, ואני מבקש פתחון-פה.</w:t>
      </w:r>
    </w:p>
    <w:p w14:paraId="06B09BC4" w14:textId="77777777" w:rsidR="00000000" w:rsidRDefault="00737B0C">
      <w:pPr>
        <w:pStyle w:val="a"/>
        <w:rPr>
          <w:rFonts w:hint="cs"/>
          <w:rtl/>
        </w:rPr>
      </w:pPr>
    </w:p>
    <w:p w14:paraId="4054698C" w14:textId="77777777" w:rsidR="00000000" w:rsidRDefault="00737B0C">
      <w:pPr>
        <w:pStyle w:val="a"/>
        <w:rPr>
          <w:rFonts w:hint="cs"/>
          <w:rtl/>
        </w:rPr>
      </w:pPr>
      <w:r>
        <w:rPr>
          <w:rFonts w:hint="cs"/>
          <w:rtl/>
        </w:rPr>
        <w:t xml:space="preserve"> אחרי שלקחו את הרעיון שבא משם ויישמו אותו בארכי-מניפולציה מכאן, אנ</w:t>
      </w:r>
      <w:r>
        <w:rPr>
          <w:rFonts w:hint="cs"/>
          <w:rtl/>
        </w:rPr>
        <w:t xml:space="preserve">י לא מבין. אני פשוט לא מבין. </w:t>
      </w:r>
    </w:p>
    <w:p w14:paraId="0161F44F" w14:textId="77777777" w:rsidR="00000000" w:rsidRDefault="00737B0C">
      <w:pPr>
        <w:pStyle w:val="a"/>
        <w:rPr>
          <w:rFonts w:hint="cs"/>
          <w:rtl/>
        </w:rPr>
      </w:pPr>
    </w:p>
    <w:p w14:paraId="25E62303" w14:textId="77777777" w:rsidR="00000000" w:rsidRDefault="00737B0C">
      <w:pPr>
        <w:pStyle w:val="a"/>
        <w:rPr>
          <w:rFonts w:hint="cs"/>
          <w:rtl/>
        </w:rPr>
      </w:pPr>
      <w:r>
        <w:rPr>
          <w:rFonts w:hint="cs"/>
          <w:rtl/>
        </w:rPr>
        <w:t>אני גם לא מוכן ללכת אחרי מולך הביטחון. אז מה, חיים רמון, אם ראש השב"כ אמר? אז מה אם ראש המשטרה אמר? תגיד לי מה אתה כמדינאי אומר. תגיד לי איך ייראה המזרח התיכון אחרי שיקימו את הגדר. תגיד לי איך ייראו היחסים בין הירדן לבין הים.</w:t>
      </w:r>
      <w:r>
        <w:rPr>
          <w:rFonts w:hint="cs"/>
          <w:rtl/>
        </w:rPr>
        <w:t xml:space="preserve"> אל תוליך אותי אחרי מערכת הביטחון. אני גמרתי לקנות תוכנית מדינית ממערכת הביטחון. בטח שהוא רוצה מכשול קרקעי, כי הוא צריך לתת תוצאה למחר בבוקר. הוא צריך לשים מסננת, שתעצור את הזליגה מחרתיים ויום אחרי מחרתיים. אתה מדינאי? אתה מנהיג? אתה חייב להגיד לי איפה אני</w:t>
      </w:r>
      <w:r>
        <w:rPr>
          <w:rFonts w:hint="cs"/>
          <w:rtl/>
        </w:rPr>
        <w:t xml:space="preserve"> אהיה בעוד מאה שנה. אתה חייב להגיד לי איפה אני אהיה בעוד חמישים שנה, לא איפה אני אהיה מחר בבוקר. אני לא מוכן ללכת אחרי המולך של מערכת הביטחון. התוכנית שלהם והחזון שלי לא באים מאותו מקור של אחריות. </w:t>
      </w:r>
    </w:p>
    <w:p w14:paraId="08D9F94B" w14:textId="77777777" w:rsidR="00000000" w:rsidRDefault="00737B0C">
      <w:pPr>
        <w:pStyle w:val="a"/>
        <w:rPr>
          <w:rFonts w:hint="cs"/>
          <w:rtl/>
        </w:rPr>
      </w:pPr>
    </w:p>
    <w:p w14:paraId="2D3D7100" w14:textId="77777777" w:rsidR="00000000" w:rsidRDefault="00737B0C">
      <w:pPr>
        <w:pStyle w:val="a"/>
        <w:rPr>
          <w:rFonts w:hint="cs"/>
          <w:rtl/>
        </w:rPr>
      </w:pPr>
      <w:r>
        <w:rPr>
          <w:rFonts w:hint="cs"/>
          <w:rtl/>
        </w:rPr>
        <w:t>נגיד שהקמנו את הגדר. אם אתה אומר לי: נקים גדר, נפרק את כל</w:t>
      </w:r>
      <w:r>
        <w:rPr>
          <w:rFonts w:hint="cs"/>
          <w:rtl/>
        </w:rPr>
        <w:t xml:space="preserve"> היישובים היהודיים, ההתנחלויות </w:t>
      </w:r>
      <w:r>
        <w:rPr>
          <w:rtl/>
        </w:rPr>
        <w:t>–</w:t>
      </w:r>
      <w:r>
        <w:rPr>
          <w:rFonts w:hint="cs"/>
          <w:rtl/>
        </w:rPr>
        <w:t xml:space="preserve"> כמו שאני מאמין שצריך להיות </w:t>
      </w:r>
      <w:r>
        <w:rPr>
          <w:rtl/>
        </w:rPr>
        <w:t>–</w:t>
      </w:r>
      <w:r>
        <w:rPr>
          <w:rFonts w:hint="cs"/>
          <w:rtl/>
        </w:rPr>
        <w:t xml:space="preserve"> מעבר לגדר, נעביר אותם לצד שלנו, יש לי הפרדה בינינו לבין הפלסטינים; אני אומר לך שהרעיון גדול, אבל אם אתה מוכן כמדינה לעשות את זה, אולי תציע את זה סביב שולחן המשא-ומתן? אולי הצעה מדינית בסדר גודל </w:t>
      </w:r>
      <w:r>
        <w:rPr>
          <w:rFonts w:hint="cs"/>
          <w:rtl/>
        </w:rPr>
        <w:t xml:space="preserve">כזה יכולה להביא להסדר קבע אמיתי במדינת ישראל? אבל זה לא מה שאומרים. אמרו לי: נקים את הגדר, ואז הפלסטינים כל כך ייבהלו, שהם יבואו לשולחן המשא-ומתן. </w:t>
      </w:r>
    </w:p>
    <w:p w14:paraId="2924D86B" w14:textId="77777777" w:rsidR="00000000" w:rsidRDefault="00737B0C">
      <w:pPr>
        <w:pStyle w:val="a"/>
        <w:rPr>
          <w:rFonts w:hint="cs"/>
          <w:rtl/>
        </w:rPr>
      </w:pPr>
    </w:p>
    <w:p w14:paraId="058F40AD" w14:textId="77777777" w:rsidR="00000000" w:rsidRDefault="00737B0C">
      <w:pPr>
        <w:pStyle w:val="a"/>
        <w:rPr>
          <w:rFonts w:hint="cs"/>
          <w:rtl/>
        </w:rPr>
      </w:pPr>
      <w:r>
        <w:rPr>
          <w:rFonts w:hint="cs"/>
          <w:rtl/>
        </w:rPr>
        <w:t xml:space="preserve">אף אחד לא מציע היום להוריד את כל ההתנחלויות. אומרים: נקים גדר, נשאיר את כל ההתנחלויות, יש לי ביטחון לתושבי </w:t>
      </w:r>
      <w:r>
        <w:rPr>
          <w:rFonts w:hint="cs"/>
          <w:rtl/>
        </w:rPr>
        <w:t xml:space="preserve">ישראל היהודים והערבים מצד אחד, אבל אני מפקיר את המתנחלים מהצד השני של הגדר, כי שם מותר להרוג, שם אין אחריות של ביטחון. לא מורידים אותם משם. נקיף כל התנחלות בגדר ואחרי זה נקים את התוואי המזרחי. </w:t>
      </w:r>
    </w:p>
    <w:p w14:paraId="63B0E6BA" w14:textId="77777777" w:rsidR="00000000" w:rsidRDefault="00737B0C">
      <w:pPr>
        <w:pStyle w:val="a"/>
        <w:rPr>
          <w:rFonts w:hint="cs"/>
          <w:rtl/>
        </w:rPr>
      </w:pPr>
    </w:p>
    <w:p w14:paraId="149066C5" w14:textId="77777777" w:rsidR="00000000" w:rsidRDefault="00737B0C">
      <w:pPr>
        <w:pStyle w:val="ad"/>
        <w:rPr>
          <w:rtl/>
        </w:rPr>
      </w:pPr>
      <w:r>
        <w:rPr>
          <w:rtl/>
        </w:rPr>
        <w:t>היו"ר אלי בן-מנחם:</w:t>
      </w:r>
    </w:p>
    <w:p w14:paraId="02C352A9" w14:textId="77777777" w:rsidR="00000000" w:rsidRDefault="00737B0C">
      <w:pPr>
        <w:pStyle w:val="a"/>
        <w:rPr>
          <w:rtl/>
        </w:rPr>
      </w:pPr>
    </w:p>
    <w:p w14:paraId="1A46CEA0" w14:textId="77777777" w:rsidR="00000000" w:rsidRDefault="00737B0C">
      <w:pPr>
        <w:pStyle w:val="a"/>
        <w:rPr>
          <w:rFonts w:hint="cs"/>
          <w:rtl/>
        </w:rPr>
      </w:pPr>
      <w:r>
        <w:rPr>
          <w:rFonts w:hint="cs"/>
          <w:rtl/>
        </w:rPr>
        <w:t xml:space="preserve">חבר הכנסת בורג, הכפלתי לך את הזמן. </w:t>
      </w:r>
    </w:p>
    <w:p w14:paraId="29719091" w14:textId="77777777" w:rsidR="00000000" w:rsidRDefault="00737B0C">
      <w:pPr>
        <w:pStyle w:val="a"/>
        <w:rPr>
          <w:rFonts w:hint="cs"/>
          <w:rtl/>
        </w:rPr>
      </w:pPr>
    </w:p>
    <w:p w14:paraId="04C3DD40" w14:textId="77777777" w:rsidR="00000000" w:rsidRDefault="00737B0C">
      <w:pPr>
        <w:pStyle w:val="SpeakerCon"/>
        <w:rPr>
          <w:rtl/>
        </w:rPr>
      </w:pPr>
      <w:bookmarkStart w:id="210" w:name="FS000000434T30_07_2003_18_36_20C"/>
      <w:bookmarkEnd w:id="210"/>
      <w:r>
        <w:rPr>
          <w:rtl/>
        </w:rPr>
        <w:t>אברה</w:t>
      </w:r>
      <w:r>
        <w:rPr>
          <w:rtl/>
        </w:rPr>
        <w:t>ם בורג (העבודה-מימד):</w:t>
      </w:r>
    </w:p>
    <w:p w14:paraId="690B9A2B" w14:textId="77777777" w:rsidR="00000000" w:rsidRDefault="00737B0C">
      <w:pPr>
        <w:pStyle w:val="a"/>
        <w:rPr>
          <w:rtl/>
        </w:rPr>
      </w:pPr>
    </w:p>
    <w:p w14:paraId="7D264D1E" w14:textId="77777777" w:rsidR="00000000" w:rsidRDefault="00737B0C">
      <w:pPr>
        <w:pStyle w:val="a"/>
        <w:rPr>
          <w:rFonts w:hint="cs"/>
          <w:rtl/>
        </w:rPr>
      </w:pPr>
      <w:r>
        <w:rPr>
          <w:rFonts w:hint="cs"/>
          <w:rtl/>
        </w:rPr>
        <w:t xml:space="preserve">זה לא מספיק. אחרי כן נקים גדר לאורך הירדן וכל הארץ דגלים דגלים, כל הארץ קונצרטינות קונצרטינות. איזה מין חזון? איזה מין תוכנית? איזה מין פתרון? אתה רוצה להוריד התנחלויות? תגיד: גדר, וכל ההתנחלויות ירדו </w:t>
      </w:r>
      <w:r>
        <w:rPr>
          <w:rtl/>
        </w:rPr>
        <w:t>–</w:t>
      </w:r>
      <w:r>
        <w:rPr>
          <w:rFonts w:hint="cs"/>
          <w:rtl/>
        </w:rPr>
        <w:t xml:space="preserve"> שים את זה בהצעת ההחלטה שלך. את</w:t>
      </w:r>
      <w:r>
        <w:rPr>
          <w:rFonts w:hint="cs"/>
          <w:rtl/>
        </w:rPr>
        <w:t xml:space="preserve">ה לא מוריד התנחלויות? אל תקים לי גדר. אל תקים לי גדר, משום שבין שהיא ביטחונית ובין שהיא מדינית, גדר שיש בצד אחד ישראל הוותיקה ובצד שני ישראל המתנחלת, דמם של אלה מותר ודמם של אלה אסור, זה איננו פתרון. זו אשליה והטעיית הציבור, ואסור לכנסת ואסור לממשלת ישראל </w:t>
      </w:r>
      <w:r>
        <w:rPr>
          <w:rFonts w:hint="cs"/>
          <w:rtl/>
        </w:rPr>
        <w:t xml:space="preserve">ללכת שולל אחרי עוד תרמית מדינית כזאת. תודה רבה. </w:t>
      </w:r>
    </w:p>
    <w:p w14:paraId="41696E83" w14:textId="77777777" w:rsidR="00000000" w:rsidRDefault="00737B0C">
      <w:pPr>
        <w:pStyle w:val="a"/>
        <w:rPr>
          <w:rFonts w:hint="cs"/>
          <w:rtl/>
        </w:rPr>
      </w:pPr>
    </w:p>
    <w:p w14:paraId="04C15FC0" w14:textId="77777777" w:rsidR="00000000" w:rsidRDefault="00737B0C">
      <w:pPr>
        <w:pStyle w:val="ad"/>
        <w:rPr>
          <w:rtl/>
        </w:rPr>
      </w:pPr>
      <w:r>
        <w:rPr>
          <w:rtl/>
        </w:rPr>
        <w:t>היו"ר אלי בן-מנחם:</w:t>
      </w:r>
    </w:p>
    <w:p w14:paraId="0982F928" w14:textId="77777777" w:rsidR="00000000" w:rsidRDefault="00737B0C">
      <w:pPr>
        <w:pStyle w:val="a"/>
        <w:rPr>
          <w:rtl/>
        </w:rPr>
      </w:pPr>
    </w:p>
    <w:p w14:paraId="009D340C" w14:textId="77777777" w:rsidR="00000000" w:rsidRDefault="00737B0C">
      <w:pPr>
        <w:pStyle w:val="a"/>
        <w:rPr>
          <w:rFonts w:hint="cs"/>
          <w:rtl/>
        </w:rPr>
      </w:pPr>
      <w:r>
        <w:rPr>
          <w:rFonts w:hint="cs"/>
          <w:rtl/>
        </w:rPr>
        <w:t>תודה לחבר הכנסת אברום בורג. חבר הכנסת מתן וילנאי - איננו. חבר הכנסת ישראל אייכלר, בבקשה. אחריו - אחרון הדוברים, חבר הכנסת רמון.</w:t>
      </w:r>
    </w:p>
    <w:p w14:paraId="29E272E6" w14:textId="77777777" w:rsidR="00000000" w:rsidRDefault="00737B0C">
      <w:pPr>
        <w:pStyle w:val="a"/>
        <w:rPr>
          <w:rFonts w:hint="cs"/>
          <w:rtl/>
        </w:rPr>
      </w:pPr>
    </w:p>
    <w:p w14:paraId="6F5EA06B" w14:textId="77777777" w:rsidR="00000000" w:rsidRDefault="00737B0C">
      <w:pPr>
        <w:pStyle w:val="Speaker"/>
        <w:rPr>
          <w:rtl/>
        </w:rPr>
      </w:pPr>
      <w:bookmarkStart w:id="211" w:name="FS000001057T30_07_2003_18_27_27"/>
      <w:bookmarkStart w:id="212" w:name="_Toc47678159"/>
      <w:bookmarkStart w:id="213" w:name="_Toc49055719"/>
      <w:bookmarkEnd w:id="211"/>
      <w:r>
        <w:rPr>
          <w:rtl/>
        </w:rPr>
        <w:t>ישראל אייכלר (יהדות התורה):</w:t>
      </w:r>
      <w:bookmarkEnd w:id="212"/>
      <w:bookmarkEnd w:id="213"/>
    </w:p>
    <w:p w14:paraId="1C3D1D6D" w14:textId="77777777" w:rsidR="00000000" w:rsidRDefault="00737B0C">
      <w:pPr>
        <w:pStyle w:val="a"/>
        <w:rPr>
          <w:rtl/>
        </w:rPr>
      </w:pPr>
    </w:p>
    <w:p w14:paraId="6F9E93B8" w14:textId="77777777" w:rsidR="00000000" w:rsidRDefault="00737B0C">
      <w:pPr>
        <w:pStyle w:val="a"/>
        <w:rPr>
          <w:rFonts w:hint="cs"/>
          <w:rtl/>
        </w:rPr>
      </w:pPr>
      <w:r>
        <w:rPr>
          <w:rFonts w:hint="cs"/>
          <w:rtl/>
        </w:rPr>
        <w:t>אדוני היושב-ראש, חברי הכנסת,</w:t>
      </w:r>
      <w:r>
        <w:rPr>
          <w:rFonts w:hint="cs"/>
          <w:rtl/>
        </w:rPr>
        <w:t xml:space="preserve"> שמענו פה עכשיו נאום חוצב להבות מפי יושב-ראש הכנסת לשעבר, אברהם בורג, נגד הגדר. שמענו פה נאומים בעד הגדר. אני לא בוש ולא נכלם לומר את האמת, שאינני יודע אם הגדר טובה ליהודים או רעה ליהודים. יש הרבה אנשים במדינה, אני מאמין שיש הרבה אנשים בכנסת, ואולי גם שרי </w:t>
      </w:r>
      <w:r>
        <w:rPr>
          <w:rFonts w:hint="cs"/>
          <w:rtl/>
        </w:rPr>
        <w:t xml:space="preserve">ממשלה, שתהיה להם מספיק ענווה לומר: איננו יודעים אם זה טוב או רע. </w:t>
      </w:r>
    </w:p>
    <w:p w14:paraId="3195F1BB" w14:textId="77777777" w:rsidR="00000000" w:rsidRDefault="00737B0C">
      <w:pPr>
        <w:pStyle w:val="a"/>
        <w:rPr>
          <w:rFonts w:hint="cs"/>
          <w:rtl/>
        </w:rPr>
      </w:pPr>
    </w:p>
    <w:p w14:paraId="60675E62" w14:textId="77777777" w:rsidR="00000000" w:rsidRDefault="00737B0C">
      <w:pPr>
        <w:pStyle w:val="a"/>
        <w:rPr>
          <w:rFonts w:hint="cs"/>
          <w:rtl/>
        </w:rPr>
      </w:pPr>
      <w:r>
        <w:rPr>
          <w:rFonts w:hint="cs"/>
          <w:rtl/>
        </w:rPr>
        <w:t>מה שרע בעניין הזה, שהולכים להשקיע 5 מיליארדי שקלים בפרויקט שלא נדון בממשלה, לא ישבו על זה מומחים לענייני ביטחון, מומחים לענייני הנדסה, מומחים לענייני מדיניות, מומחים לענייני מדידות, שיחליטו</w:t>
      </w:r>
      <w:r>
        <w:rPr>
          <w:rFonts w:hint="cs"/>
          <w:rtl/>
        </w:rPr>
        <w:t xml:space="preserve"> אם הגדר הזאת בטוח שתציל חיים, או לפחות ספק פיקוח נפש. ואם זה פיקוח נפש, באמת אין מחיר יקר מדי לחיי אדם. </w:t>
      </w:r>
    </w:p>
    <w:p w14:paraId="789CD26E" w14:textId="77777777" w:rsidR="00000000" w:rsidRDefault="00737B0C">
      <w:pPr>
        <w:pStyle w:val="a"/>
        <w:rPr>
          <w:rFonts w:hint="cs"/>
          <w:rtl/>
        </w:rPr>
      </w:pPr>
    </w:p>
    <w:p w14:paraId="3341B754" w14:textId="77777777" w:rsidR="00000000" w:rsidRDefault="00737B0C">
      <w:pPr>
        <w:pStyle w:val="a"/>
        <w:rPr>
          <w:rFonts w:hint="cs"/>
          <w:rtl/>
        </w:rPr>
      </w:pPr>
      <w:r>
        <w:rPr>
          <w:rFonts w:hint="cs"/>
          <w:rtl/>
        </w:rPr>
        <w:t>האם זה יביא שלום עם השכנים, עם אפשרות שנוכל לחיות הם שם ואנחנו כאן או לא? האם הגדר הזאת טובה להתנחלויות או רעה? האם היא טובה לערביי ישראל או רעה? האם</w:t>
      </w:r>
      <w:r>
        <w:rPr>
          <w:rFonts w:hint="cs"/>
          <w:rtl/>
        </w:rPr>
        <w:t xml:space="preserve"> זה טוב לפרנסה של אותם מיליוני פלסטינים שרוצים להתפרנס ביחד עם היהודים בארץ הזאת או לא? </w:t>
      </w:r>
    </w:p>
    <w:p w14:paraId="7B22E49C" w14:textId="77777777" w:rsidR="00000000" w:rsidRDefault="00737B0C">
      <w:pPr>
        <w:pStyle w:val="a"/>
        <w:rPr>
          <w:rFonts w:hint="cs"/>
          <w:rtl/>
        </w:rPr>
      </w:pPr>
    </w:p>
    <w:p w14:paraId="04A91F60" w14:textId="77777777" w:rsidR="00000000" w:rsidRDefault="00737B0C">
      <w:pPr>
        <w:pStyle w:val="a"/>
        <w:rPr>
          <w:rFonts w:hint="cs"/>
          <w:rtl/>
        </w:rPr>
      </w:pPr>
      <w:r>
        <w:rPr>
          <w:rFonts w:hint="cs"/>
          <w:rtl/>
        </w:rPr>
        <w:t>מתי צריך גדר, כשיש שלום או כשיש מלחמה? אני, למשל, חושב, שדווקא כשיהיה שלום, בעזרת השם, אז צריך גדר טובה, כי גדר טובה בין שני שכנים טובים, זה דבר טוב מאוד, כששני השכני</w:t>
      </w:r>
      <w:r>
        <w:rPr>
          <w:rFonts w:hint="cs"/>
          <w:rtl/>
        </w:rPr>
        <w:t>ם חיים זה לצד זה בטוב, עם גדר טובה. כשצריך, דופקים בדלת ונכנסים לשכן. אבל כשיש מלחמה, שום גדר לא תועיל, כי בסופו של דבר, איפה שלא תבנה את הגדר, יהיו שם פרצות רבות ואז יהיה שלט: מחבל יקר, אל תיכנס כאן, כי פה יש גדר גדולה; אנא ממך, בהמשך, עוד איזה מאה מטרים,</w:t>
      </w:r>
      <w:r>
        <w:rPr>
          <w:rFonts w:hint="cs"/>
          <w:rtl/>
        </w:rPr>
        <w:t xml:space="preserve"> לך תשחק אצל השכנים; אל תפריע כאן למנוחת השכנים.  האם בשביל זה משקיעים 5 מיליארדי שקלים? זו השערורייה. </w:t>
      </w:r>
    </w:p>
    <w:p w14:paraId="67254C29" w14:textId="77777777" w:rsidR="00000000" w:rsidRDefault="00737B0C">
      <w:pPr>
        <w:pStyle w:val="a"/>
        <w:rPr>
          <w:rFonts w:hint="cs"/>
          <w:rtl/>
        </w:rPr>
      </w:pPr>
    </w:p>
    <w:p w14:paraId="1CE7BA22" w14:textId="77777777" w:rsidR="00000000" w:rsidRDefault="00737B0C">
      <w:pPr>
        <w:pStyle w:val="a"/>
        <w:rPr>
          <w:rFonts w:hint="cs"/>
          <w:rtl/>
        </w:rPr>
      </w:pPr>
      <w:r>
        <w:rPr>
          <w:rFonts w:hint="cs"/>
          <w:rtl/>
        </w:rPr>
        <w:t xml:space="preserve">יש לי אפילו תחושה, שראש הממשלה אריאל שרון גם הוא לא יודע אם זה טוב או רע, והוא בונה את הגדר כמי שכפאו שד. יש לחץ תקשורתי, יש לחץ בארץ, והוא רוצה לבנות </w:t>
      </w:r>
      <w:r>
        <w:rPr>
          <w:rFonts w:hint="cs"/>
          <w:rtl/>
        </w:rPr>
        <w:t>גדר. ואולם - היה נדמה לי, אולי אני טועה - כשבוש ביקש ממנו לעכב קצת את הגדר, הוא התפרץ לדלת פתוחה, כי שרון עצמו לא כל כך רוצה את הגדר הזאת.</w:t>
      </w:r>
    </w:p>
    <w:p w14:paraId="00DC59C9" w14:textId="77777777" w:rsidR="00000000" w:rsidRDefault="00737B0C">
      <w:pPr>
        <w:pStyle w:val="a"/>
        <w:rPr>
          <w:rFonts w:hint="cs"/>
          <w:rtl/>
        </w:rPr>
      </w:pPr>
    </w:p>
    <w:p w14:paraId="206D26AC" w14:textId="77777777" w:rsidR="00000000" w:rsidRDefault="00737B0C">
      <w:pPr>
        <w:pStyle w:val="a"/>
        <w:rPr>
          <w:rFonts w:hint="cs"/>
          <w:rtl/>
        </w:rPr>
      </w:pPr>
      <w:r>
        <w:rPr>
          <w:rFonts w:hint="cs"/>
          <w:rtl/>
        </w:rPr>
        <w:t xml:space="preserve">ואז אני שואל: ריבונו של עולם, יש לנו מאות אלפי מובטלים, יש לנו עניים, יש לנו חולים, בתי-החולים קורסים </w:t>
      </w:r>
      <w:r>
        <w:rPr>
          <w:rtl/>
        </w:rPr>
        <w:t>–</w:t>
      </w:r>
      <w:r>
        <w:rPr>
          <w:rFonts w:hint="cs"/>
          <w:rtl/>
        </w:rPr>
        <w:t xml:space="preserve"> ב-5 מיליארדי</w:t>
      </w:r>
      <w:r>
        <w:rPr>
          <w:rFonts w:hint="cs"/>
          <w:rtl/>
        </w:rPr>
        <w:t xml:space="preserve"> שקלים אפשר היה לפתור את כל הבעיות הסוציאליות של המדינה. אז אם זה עניין ביטחוני מובהק, אין מחיר לדבר הזה. אבל אם זה דבר שנתון בוויכוח, ואף אחד לא יודע, או רוב האנשים לא יודעים אם זה טוב או רע - במה אנחנו משקיעים?</w:t>
      </w:r>
    </w:p>
    <w:p w14:paraId="1671663C" w14:textId="77777777" w:rsidR="00000000" w:rsidRDefault="00737B0C">
      <w:pPr>
        <w:pStyle w:val="a"/>
        <w:rPr>
          <w:rFonts w:hint="cs"/>
          <w:rtl/>
        </w:rPr>
      </w:pPr>
    </w:p>
    <w:p w14:paraId="176BD14C" w14:textId="77777777" w:rsidR="00000000" w:rsidRDefault="00737B0C">
      <w:pPr>
        <w:pStyle w:val="a"/>
        <w:rPr>
          <w:rFonts w:hint="cs"/>
          <w:rtl/>
        </w:rPr>
      </w:pPr>
      <w:r>
        <w:rPr>
          <w:rFonts w:hint="cs"/>
          <w:rtl/>
        </w:rPr>
        <w:t>המסקנה שלי מכל המצב הזה היא, שקודם כול צרי</w:t>
      </w:r>
      <w:r>
        <w:rPr>
          <w:rFonts w:hint="cs"/>
          <w:rtl/>
        </w:rPr>
        <w:t xml:space="preserve">ך להושיב מומחים, ולא יגידו בעיתונים - אם זה נכון או לא - שיש איזה מפקד אחד בצבא שהחליט שזה טוב, בשעה שיש הרבה מפקדים חושבים שזה לא טוב, והוא מפעיל את אריאל שרון ולפיו עובדים כולם. </w:t>
      </w:r>
    </w:p>
    <w:p w14:paraId="1E490300" w14:textId="77777777" w:rsidR="00000000" w:rsidRDefault="00737B0C">
      <w:pPr>
        <w:pStyle w:val="a"/>
        <w:rPr>
          <w:rFonts w:hint="cs"/>
          <w:rtl/>
        </w:rPr>
      </w:pPr>
    </w:p>
    <w:p w14:paraId="7204E389" w14:textId="77777777" w:rsidR="00000000" w:rsidRDefault="00737B0C">
      <w:pPr>
        <w:pStyle w:val="a"/>
        <w:rPr>
          <w:rFonts w:hint="cs"/>
          <w:rtl/>
        </w:rPr>
      </w:pPr>
      <w:r>
        <w:rPr>
          <w:rFonts w:hint="cs"/>
          <w:rtl/>
        </w:rPr>
        <w:t>ואפילו אם המומחים יחליטו שצריך גדר, אז גם צריך לבדוק מי מקבל את המכרזים. מ</w:t>
      </w:r>
      <w:r>
        <w:rPr>
          <w:rFonts w:hint="cs"/>
          <w:rtl/>
        </w:rPr>
        <w:t>ספרים לי אנשים שקבלנים ומהנדסים עושים פה מיליונים, כמו שהיה בקו בר-לב. יש לנו ניסיון, בקו בר-לב השקיעו מיליונים ולא יצא מזה שום דבר.</w:t>
      </w:r>
    </w:p>
    <w:p w14:paraId="409A00BC" w14:textId="77777777" w:rsidR="00000000" w:rsidRDefault="00737B0C">
      <w:pPr>
        <w:pStyle w:val="a"/>
        <w:rPr>
          <w:rFonts w:hint="cs"/>
          <w:rtl/>
        </w:rPr>
      </w:pPr>
    </w:p>
    <w:p w14:paraId="6F1AF533" w14:textId="77777777" w:rsidR="00000000" w:rsidRDefault="00737B0C">
      <w:pPr>
        <w:pStyle w:val="a"/>
        <w:rPr>
          <w:rFonts w:hint="cs"/>
          <w:rtl/>
        </w:rPr>
      </w:pPr>
      <w:r>
        <w:rPr>
          <w:rFonts w:hint="cs"/>
          <w:rtl/>
        </w:rPr>
        <w:t>לכן נשארתי עם השאלה בתיקו - אני לא יודע אם זה טוב או לא, ואני מוכן שכל מי שרוצה להסביר לנו אם טוב או לא, שיבוא ויסביר.</w:t>
      </w:r>
    </w:p>
    <w:p w14:paraId="783D9B9C" w14:textId="77777777" w:rsidR="00000000" w:rsidRDefault="00737B0C">
      <w:pPr>
        <w:pStyle w:val="a"/>
        <w:rPr>
          <w:rFonts w:hint="cs"/>
          <w:rtl/>
        </w:rPr>
      </w:pPr>
    </w:p>
    <w:p w14:paraId="6E87BA10" w14:textId="77777777" w:rsidR="00000000" w:rsidRDefault="00737B0C">
      <w:pPr>
        <w:pStyle w:val="a"/>
        <w:rPr>
          <w:rFonts w:hint="cs"/>
          <w:rtl/>
        </w:rPr>
      </w:pPr>
      <w:r>
        <w:rPr>
          <w:rFonts w:hint="cs"/>
          <w:rtl/>
        </w:rPr>
        <w:t>לס</w:t>
      </w:r>
      <w:r>
        <w:rPr>
          <w:rFonts w:hint="cs"/>
          <w:rtl/>
        </w:rPr>
        <w:t>יום, אדוני היושב-ראש, היום אנחנו בראש חודש מנחם אב. אנחנו מתחילים תשעה ימים שבהם אנחנו מתאבלים על חורבן בית-המקדש וירושלים. ידוע הסיפור של נפוליאון, שראה בתשעה באב יהודים בוכים על הרצפה בבית-הכנסת, והוא ניבא ואמר: עם שיודע לבכות 1,700 שנה על ארצו ומקדשו, ב</w:t>
      </w:r>
      <w:r>
        <w:rPr>
          <w:rFonts w:hint="cs"/>
          <w:rtl/>
        </w:rPr>
        <w:t>וודאי עוד ישוב לארצו ולמקדשו. אני אומר בחרדה ובחשש, שעם שלא ידע להתאבל על חורבן מקדשו, גם לא יישאר בארצו זמן רב.</w:t>
      </w:r>
    </w:p>
    <w:p w14:paraId="67F9E488" w14:textId="77777777" w:rsidR="00000000" w:rsidRDefault="00737B0C">
      <w:pPr>
        <w:pStyle w:val="a"/>
        <w:rPr>
          <w:rFonts w:hint="cs"/>
          <w:rtl/>
        </w:rPr>
      </w:pPr>
    </w:p>
    <w:p w14:paraId="78C124D2" w14:textId="77777777" w:rsidR="00000000" w:rsidRDefault="00737B0C">
      <w:pPr>
        <w:pStyle w:val="a"/>
        <w:rPr>
          <w:rFonts w:hint="cs"/>
          <w:rtl/>
        </w:rPr>
      </w:pPr>
      <w:r>
        <w:rPr>
          <w:rFonts w:hint="cs"/>
          <w:rtl/>
        </w:rPr>
        <w:t>אני רוצה לסיים במה שאומרים חז"ל: כל המתאבל על ירושלים, זוכה ורואה בשמחתה. אני קורא לכל עם ישראל, גם לתל-אביבים, לשמור על תשעה באב, לשמור על מנ</w:t>
      </w:r>
      <w:r>
        <w:rPr>
          <w:rFonts w:hint="cs"/>
          <w:rtl/>
        </w:rPr>
        <w:t xml:space="preserve">הגי האבלות, ובעזרת השם, בזכות האבלות על ירושלים, כולנו נזכה ונראה בשמחתה במהרה בימינו אמן. תודה. </w:t>
      </w:r>
    </w:p>
    <w:p w14:paraId="24AE9051" w14:textId="77777777" w:rsidR="00000000" w:rsidRDefault="00737B0C">
      <w:pPr>
        <w:pStyle w:val="a"/>
        <w:rPr>
          <w:rFonts w:hint="cs"/>
          <w:rtl/>
        </w:rPr>
      </w:pPr>
    </w:p>
    <w:p w14:paraId="57E32900" w14:textId="77777777" w:rsidR="00000000" w:rsidRDefault="00737B0C">
      <w:pPr>
        <w:pStyle w:val="ad"/>
        <w:rPr>
          <w:rtl/>
        </w:rPr>
      </w:pPr>
      <w:r>
        <w:rPr>
          <w:rtl/>
        </w:rPr>
        <w:t>היו"ר אלי בן-מנחם:</w:t>
      </w:r>
    </w:p>
    <w:p w14:paraId="40A8B9F8" w14:textId="77777777" w:rsidR="00000000" w:rsidRDefault="00737B0C">
      <w:pPr>
        <w:pStyle w:val="a"/>
        <w:rPr>
          <w:rtl/>
        </w:rPr>
      </w:pPr>
    </w:p>
    <w:p w14:paraId="23F3382F" w14:textId="77777777" w:rsidR="00000000" w:rsidRDefault="00737B0C">
      <w:pPr>
        <w:pStyle w:val="a"/>
        <w:rPr>
          <w:rFonts w:hint="cs"/>
          <w:rtl/>
        </w:rPr>
      </w:pPr>
      <w:r>
        <w:rPr>
          <w:rFonts w:hint="cs"/>
          <w:rtl/>
        </w:rPr>
        <w:t>תודה לחבר הכנסת אייכלר. חבר הכנסת חיים רמון, בבקשה. חבר הכנסת אייכלר, אחרי כן תסביר לי מה זה "לכל עם ישראל, גם לתל-אביבים". כתל-אביבי אני</w:t>
      </w:r>
      <w:r>
        <w:rPr>
          <w:rFonts w:hint="cs"/>
          <w:rtl/>
        </w:rPr>
        <w:t xml:space="preserve"> ארצה לדעת למה התכוונת. </w:t>
      </w:r>
    </w:p>
    <w:p w14:paraId="44BF3BCA" w14:textId="77777777" w:rsidR="00000000" w:rsidRDefault="00737B0C">
      <w:pPr>
        <w:pStyle w:val="a"/>
        <w:ind w:firstLine="0"/>
        <w:rPr>
          <w:rFonts w:hint="cs"/>
          <w:rtl/>
        </w:rPr>
      </w:pPr>
    </w:p>
    <w:p w14:paraId="7765909E" w14:textId="77777777" w:rsidR="00000000" w:rsidRDefault="00737B0C">
      <w:pPr>
        <w:pStyle w:val="ac"/>
        <w:rPr>
          <w:rtl/>
        </w:rPr>
      </w:pPr>
      <w:r>
        <w:rPr>
          <w:rFonts w:hint="eastAsia"/>
          <w:rtl/>
        </w:rPr>
        <w:t>השר</w:t>
      </w:r>
      <w:r>
        <w:rPr>
          <w:rtl/>
        </w:rPr>
        <w:t xml:space="preserve"> גדעון עזרא:</w:t>
      </w:r>
    </w:p>
    <w:p w14:paraId="0E69EE3E" w14:textId="77777777" w:rsidR="00000000" w:rsidRDefault="00737B0C">
      <w:pPr>
        <w:pStyle w:val="a"/>
        <w:rPr>
          <w:rFonts w:hint="cs"/>
          <w:rtl/>
        </w:rPr>
      </w:pPr>
    </w:p>
    <w:p w14:paraId="10E58948" w14:textId="77777777" w:rsidR="00000000" w:rsidRDefault="00737B0C">
      <w:pPr>
        <w:pStyle w:val="a"/>
        <w:rPr>
          <w:rFonts w:hint="cs"/>
          <w:rtl/>
        </w:rPr>
      </w:pPr>
      <w:r>
        <w:rPr>
          <w:rFonts w:hint="cs"/>
          <w:rtl/>
        </w:rPr>
        <w:t xml:space="preserve">- - - </w:t>
      </w:r>
    </w:p>
    <w:p w14:paraId="50D050F1" w14:textId="77777777" w:rsidR="00000000" w:rsidRDefault="00737B0C">
      <w:pPr>
        <w:pStyle w:val="a"/>
        <w:rPr>
          <w:rFonts w:hint="cs"/>
          <w:rtl/>
        </w:rPr>
      </w:pPr>
    </w:p>
    <w:p w14:paraId="62BE19D2" w14:textId="77777777" w:rsidR="00000000" w:rsidRDefault="00737B0C">
      <w:pPr>
        <w:pStyle w:val="ac"/>
        <w:rPr>
          <w:rtl/>
        </w:rPr>
      </w:pPr>
      <w:bookmarkStart w:id="214" w:name="FS000000458T30_07_2003_18_55_48"/>
      <w:bookmarkEnd w:id="214"/>
      <w:r>
        <w:rPr>
          <w:rFonts w:hint="eastAsia"/>
          <w:rtl/>
        </w:rPr>
        <w:t>חיים</w:t>
      </w:r>
      <w:r>
        <w:rPr>
          <w:rtl/>
        </w:rPr>
        <w:t xml:space="preserve"> רמון (העבודה-מימד):</w:t>
      </w:r>
    </w:p>
    <w:p w14:paraId="31F17930" w14:textId="77777777" w:rsidR="00000000" w:rsidRDefault="00737B0C">
      <w:pPr>
        <w:pStyle w:val="a"/>
        <w:rPr>
          <w:rFonts w:hint="cs"/>
          <w:rtl/>
        </w:rPr>
      </w:pPr>
    </w:p>
    <w:p w14:paraId="17C2EF7F" w14:textId="77777777" w:rsidR="00000000" w:rsidRDefault="00737B0C">
      <w:pPr>
        <w:pStyle w:val="a"/>
        <w:rPr>
          <w:rFonts w:hint="cs"/>
          <w:rtl/>
        </w:rPr>
      </w:pPr>
      <w:r>
        <w:rPr>
          <w:rFonts w:hint="cs"/>
          <w:rtl/>
        </w:rPr>
        <w:t>אתם הממשלה, ואתם יכולים לדבר מתי שאתם רוצים.</w:t>
      </w:r>
    </w:p>
    <w:p w14:paraId="2C6A926F" w14:textId="77777777" w:rsidR="00000000" w:rsidRDefault="00737B0C">
      <w:pPr>
        <w:pStyle w:val="a"/>
        <w:rPr>
          <w:rFonts w:hint="cs"/>
          <w:rtl/>
        </w:rPr>
      </w:pPr>
    </w:p>
    <w:p w14:paraId="0F80881D" w14:textId="77777777" w:rsidR="00000000" w:rsidRDefault="00737B0C">
      <w:pPr>
        <w:pStyle w:val="ad"/>
        <w:rPr>
          <w:rtl/>
        </w:rPr>
      </w:pPr>
      <w:r>
        <w:rPr>
          <w:rtl/>
        </w:rPr>
        <w:t>היו"ר אלי בן-מנחם:</w:t>
      </w:r>
    </w:p>
    <w:p w14:paraId="50F28791" w14:textId="77777777" w:rsidR="00000000" w:rsidRDefault="00737B0C">
      <w:pPr>
        <w:pStyle w:val="a"/>
        <w:rPr>
          <w:rtl/>
        </w:rPr>
      </w:pPr>
    </w:p>
    <w:p w14:paraId="0347A703" w14:textId="77777777" w:rsidR="00000000" w:rsidRDefault="00737B0C">
      <w:pPr>
        <w:pStyle w:val="a"/>
        <w:rPr>
          <w:rFonts w:hint="cs"/>
          <w:rtl/>
        </w:rPr>
      </w:pPr>
      <w:r>
        <w:rPr>
          <w:rFonts w:hint="cs"/>
          <w:rtl/>
        </w:rPr>
        <w:t>אדוני השר, אם תרצה להגיב בשם הממשלה, אני אתן לך גם. חבר הכנסת רמון, תן לחבר הכנסת אייכלר לומר חצי משפט. 20 שניות,</w:t>
      </w:r>
      <w:r>
        <w:rPr>
          <w:rFonts w:hint="cs"/>
          <w:rtl/>
        </w:rPr>
        <w:t xml:space="preserve"> חבר הכנסת אייכלר. </w:t>
      </w:r>
    </w:p>
    <w:p w14:paraId="6EDECFB1" w14:textId="77777777" w:rsidR="00000000" w:rsidRDefault="00737B0C">
      <w:pPr>
        <w:pStyle w:val="a"/>
        <w:rPr>
          <w:rFonts w:hint="cs"/>
          <w:rtl/>
        </w:rPr>
      </w:pPr>
    </w:p>
    <w:p w14:paraId="74D29C95" w14:textId="77777777" w:rsidR="00000000" w:rsidRDefault="00737B0C">
      <w:pPr>
        <w:pStyle w:val="SpeakerCon"/>
        <w:rPr>
          <w:rtl/>
        </w:rPr>
      </w:pPr>
      <w:bookmarkStart w:id="215" w:name="FS000001057T30_07_2003_18_56_41"/>
      <w:bookmarkStart w:id="216" w:name="_Toc47678160"/>
      <w:bookmarkStart w:id="217" w:name="_Toc49055720"/>
      <w:bookmarkEnd w:id="215"/>
      <w:r>
        <w:rPr>
          <w:rFonts w:hint="eastAsia"/>
          <w:rtl/>
        </w:rPr>
        <w:t>ישראל</w:t>
      </w:r>
      <w:r>
        <w:rPr>
          <w:rtl/>
        </w:rPr>
        <w:t xml:space="preserve"> אייכלר (יהדות התורה):</w:t>
      </w:r>
      <w:bookmarkEnd w:id="216"/>
      <w:bookmarkEnd w:id="217"/>
    </w:p>
    <w:p w14:paraId="4ECDE475" w14:textId="77777777" w:rsidR="00000000" w:rsidRDefault="00737B0C">
      <w:pPr>
        <w:pStyle w:val="a"/>
        <w:rPr>
          <w:rFonts w:hint="cs"/>
          <w:rtl/>
        </w:rPr>
      </w:pPr>
    </w:p>
    <w:p w14:paraId="4BC23EBC" w14:textId="77777777" w:rsidR="00000000" w:rsidRDefault="00737B0C">
      <w:pPr>
        <w:pStyle w:val="a"/>
        <w:rPr>
          <w:rFonts w:hint="cs"/>
          <w:rtl/>
        </w:rPr>
      </w:pPr>
      <w:r>
        <w:rPr>
          <w:rFonts w:hint="cs"/>
          <w:rtl/>
        </w:rPr>
        <w:t>בדיוק 20 שניות. ביקשתי גם מהתל-אביבים לשמור על מנהגי האבלות, והיושב-ראש אמר בצדק: אני תל-אביבי, למה התכוונת. התכוונתי להחלטת ראש עיריית תל-אביב לבטל את חוקי האבלות בפתיחת בתי-תענוגים בתשעה באב. אני מבקש להח</w:t>
      </w:r>
      <w:r>
        <w:rPr>
          <w:rFonts w:hint="cs"/>
          <w:rtl/>
        </w:rPr>
        <w:t xml:space="preserve">זיר את המצב לקדמותו. תודה רבה. </w:t>
      </w:r>
    </w:p>
    <w:p w14:paraId="75ED9127" w14:textId="77777777" w:rsidR="00000000" w:rsidRDefault="00737B0C">
      <w:pPr>
        <w:pStyle w:val="a"/>
        <w:rPr>
          <w:rFonts w:hint="cs"/>
          <w:rtl/>
        </w:rPr>
      </w:pPr>
    </w:p>
    <w:p w14:paraId="35E683B9" w14:textId="77777777" w:rsidR="00000000" w:rsidRDefault="00737B0C">
      <w:pPr>
        <w:pStyle w:val="ad"/>
        <w:rPr>
          <w:rtl/>
        </w:rPr>
      </w:pPr>
      <w:r>
        <w:rPr>
          <w:rtl/>
        </w:rPr>
        <w:t>היו"ר אלי בן-מנחם:</w:t>
      </w:r>
    </w:p>
    <w:p w14:paraId="6758221A" w14:textId="77777777" w:rsidR="00000000" w:rsidRDefault="00737B0C">
      <w:pPr>
        <w:pStyle w:val="a"/>
        <w:rPr>
          <w:rtl/>
        </w:rPr>
      </w:pPr>
    </w:p>
    <w:p w14:paraId="3B212DBE" w14:textId="77777777" w:rsidR="00000000" w:rsidRDefault="00737B0C">
      <w:pPr>
        <w:pStyle w:val="a"/>
        <w:rPr>
          <w:rFonts w:hint="cs"/>
          <w:rtl/>
        </w:rPr>
      </w:pPr>
      <w:r>
        <w:rPr>
          <w:rFonts w:hint="cs"/>
          <w:rtl/>
        </w:rPr>
        <w:t xml:space="preserve">תודה לחבר הכנסת אייכלר.  חבר הכנסת חיים רמון, בבקשה. </w:t>
      </w:r>
    </w:p>
    <w:p w14:paraId="02E493E4" w14:textId="77777777" w:rsidR="00000000" w:rsidRDefault="00737B0C">
      <w:pPr>
        <w:pStyle w:val="a"/>
        <w:rPr>
          <w:rFonts w:hint="cs"/>
          <w:rtl/>
        </w:rPr>
      </w:pPr>
    </w:p>
    <w:p w14:paraId="160A3858" w14:textId="77777777" w:rsidR="00000000" w:rsidRDefault="00737B0C">
      <w:pPr>
        <w:pStyle w:val="Speaker"/>
        <w:rPr>
          <w:rtl/>
        </w:rPr>
      </w:pPr>
      <w:bookmarkStart w:id="218" w:name="FS000000458T30_07_2003_18_58_59"/>
      <w:bookmarkStart w:id="219" w:name="_Toc47678161"/>
      <w:bookmarkStart w:id="220" w:name="_Toc49055721"/>
      <w:bookmarkEnd w:id="218"/>
      <w:r>
        <w:rPr>
          <w:rFonts w:hint="eastAsia"/>
          <w:rtl/>
        </w:rPr>
        <w:t>חיים</w:t>
      </w:r>
      <w:r>
        <w:rPr>
          <w:rtl/>
        </w:rPr>
        <w:t xml:space="preserve"> רמון (העבודה-מימד):</w:t>
      </w:r>
      <w:bookmarkEnd w:id="219"/>
      <w:bookmarkEnd w:id="220"/>
    </w:p>
    <w:p w14:paraId="21204963" w14:textId="77777777" w:rsidR="00000000" w:rsidRDefault="00737B0C">
      <w:pPr>
        <w:pStyle w:val="a"/>
        <w:rPr>
          <w:rFonts w:hint="cs"/>
          <w:rtl/>
        </w:rPr>
      </w:pPr>
    </w:p>
    <w:p w14:paraId="6EAC1508" w14:textId="77777777" w:rsidR="00000000" w:rsidRDefault="00737B0C">
      <w:pPr>
        <w:pStyle w:val="a"/>
        <w:rPr>
          <w:rFonts w:hint="cs"/>
          <w:rtl/>
        </w:rPr>
      </w:pPr>
      <w:r>
        <w:rPr>
          <w:rFonts w:hint="cs"/>
          <w:rtl/>
        </w:rPr>
        <w:t xml:space="preserve">אדוני היושב-ראש, חברי הכנסת, אני רוצה להגיד לחבר הכנסת בורג, שבהחלט החזון שלי הוא כמו שלו - שיום אחד יהיה שלום במשא-ומתן, </w:t>
      </w:r>
      <w:r>
        <w:rPr>
          <w:rFonts w:hint="cs"/>
          <w:rtl/>
        </w:rPr>
        <w:t>ונשב ביחד, ונחיה ביחד. אחר כך אני אפרט איך זה ייראה. אבל אתה, בוודאי אני, ואני חושב שכל מי שדגל בשלום, לא יכול לבוא ולהגיד: מה יקרה אם לא? אני אתן לך דוגמה. יש דוגמה מלבנון - באו ואמרו: רק במשא-ומתן נצא מלבנון. לא נצא באופן חד-צדדי מלבנון. אנחנו לא נברח מש</w:t>
      </w:r>
      <w:r>
        <w:rPr>
          <w:rFonts w:hint="cs"/>
          <w:rtl/>
        </w:rPr>
        <w:t xml:space="preserve">ם, נחכה שיהיה פרטנר - ותוך כדי חיכיון ותוך כדי ציפייה נהרגו 1,000 חיילים. לפי ההיגיון שלך היה צריך להמשיך ולחכות עד שיהיה פרטנר, עד שיהיה עם מי. </w:t>
      </w:r>
    </w:p>
    <w:p w14:paraId="5AAFCB57" w14:textId="77777777" w:rsidR="00000000" w:rsidRDefault="00737B0C">
      <w:pPr>
        <w:pStyle w:val="a"/>
        <w:rPr>
          <w:rFonts w:hint="cs"/>
          <w:rtl/>
        </w:rPr>
      </w:pPr>
    </w:p>
    <w:p w14:paraId="2518B720" w14:textId="77777777" w:rsidR="00000000" w:rsidRDefault="00737B0C">
      <w:pPr>
        <w:pStyle w:val="ac"/>
        <w:rPr>
          <w:rtl/>
        </w:rPr>
      </w:pPr>
      <w:r>
        <w:rPr>
          <w:rFonts w:hint="eastAsia"/>
          <w:rtl/>
        </w:rPr>
        <w:t>אברהם</w:t>
      </w:r>
      <w:r>
        <w:rPr>
          <w:rtl/>
        </w:rPr>
        <w:t xml:space="preserve"> בורג (העבודה-מימד):</w:t>
      </w:r>
    </w:p>
    <w:p w14:paraId="40361D64" w14:textId="77777777" w:rsidR="00000000" w:rsidRDefault="00737B0C">
      <w:pPr>
        <w:pStyle w:val="a"/>
        <w:rPr>
          <w:rFonts w:hint="cs"/>
          <w:rtl/>
        </w:rPr>
      </w:pPr>
    </w:p>
    <w:p w14:paraId="77126C34" w14:textId="77777777" w:rsidR="00000000" w:rsidRDefault="00737B0C">
      <w:pPr>
        <w:pStyle w:val="a"/>
        <w:rPr>
          <w:rFonts w:hint="cs"/>
          <w:rtl/>
        </w:rPr>
      </w:pPr>
      <w:r>
        <w:rPr>
          <w:rFonts w:hint="cs"/>
          <w:rtl/>
        </w:rPr>
        <w:t xml:space="preserve">- - - </w:t>
      </w:r>
    </w:p>
    <w:p w14:paraId="18CDEFCB" w14:textId="77777777" w:rsidR="00000000" w:rsidRDefault="00737B0C">
      <w:pPr>
        <w:pStyle w:val="a"/>
        <w:rPr>
          <w:rFonts w:hint="cs"/>
          <w:rtl/>
        </w:rPr>
      </w:pPr>
    </w:p>
    <w:p w14:paraId="2F74FD9D" w14:textId="77777777" w:rsidR="00000000" w:rsidRDefault="00737B0C">
      <w:pPr>
        <w:pStyle w:val="SpeakerCon"/>
        <w:rPr>
          <w:rtl/>
        </w:rPr>
      </w:pPr>
      <w:bookmarkStart w:id="221" w:name="FS000000458T30_07_2003_19_01_48C"/>
      <w:bookmarkEnd w:id="221"/>
      <w:r>
        <w:rPr>
          <w:rtl/>
        </w:rPr>
        <w:t>חיים רמון (העבודה-מימד):</w:t>
      </w:r>
    </w:p>
    <w:p w14:paraId="363232B9" w14:textId="77777777" w:rsidR="00000000" w:rsidRDefault="00737B0C">
      <w:pPr>
        <w:pStyle w:val="a"/>
        <w:rPr>
          <w:rtl/>
        </w:rPr>
      </w:pPr>
    </w:p>
    <w:p w14:paraId="3ED0B002" w14:textId="77777777" w:rsidR="00000000" w:rsidRDefault="00737B0C">
      <w:pPr>
        <w:pStyle w:val="a"/>
        <w:rPr>
          <w:rFonts w:hint="cs"/>
          <w:rtl/>
        </w:rPr>
      </w:pPr>
      <w:r>
        <w:rPr>
          <w:rFonts w:hint="cs"/>
          <w:rtl/>
        </w:rPr>
        <w:t xml:space="preserve">סליחה, אני לא נכנס לזה עכשיו. אני מדבר עכשיו על </w:t>
      </w:r>
      <w:r>
        <w:rPr>
          <w:rFonts w:hint="cs"/>
          <w:rtl/>
        </w:rPr>
        <w:t>העיקרון. העיקרון הוא שאתה אומר שעד שאין פרטנר ממשיכים לסבול.</w:t>
      </w:r>
    </w:p>
    <w:p w14:paraId="66FD1D88" w14:textId="77777777" w:rsidR="00000000" w:rsidRDefault="00737B0C">
      <w:pPr>
        <w:pStyle w:val="a"/>
        <w:rPr>
          <w:rFonts w:hint="cs"/>
          <w:rtl/>
        </w:rPr>
      </w:pPr>
    </w:p>
    <w:p w14:paraId="1762DE53" w14:textId="77777777" w:rsidR="00000000" w:rsidRDefault="00737B0C">
      <w:pPr>
        <w:pStyle w:val="ac"/>
        <w:rPr>
          <w:rtl/>
        </w:rPr>
      </w:pPr>
      <w:r>
        <w:rPr>
          <w:rFonts w:hint="eastAsia"/>
          <w:rtl/>
        </w:rPr>
        <w:t>אברהם</w:t>
      </w:r>
      <w:r>
        <w:rPr>
          <w:rtl/>
        </w:rPr>
        <w:t xml:space="preserve"> בורג (העבודה-מימד):</w:t>
      </w:r>
    </w:p>
    <w:p w14:paraId="46F7C98E" w14:textId="77777777" w:rsidR="00000000" w:rsidRDefault="00737B0C">
      <w:pPr>
        <w:pStyle w:val="a"/>
        <w:rPr>
          <w:rFonts w:hint="cs"/>
          <w:rtl/>
        </w:rPr>
      </w:pPr>
    </w:p>
    <w:p w14:paraId="2AFC174B" w14:textId="77777777" w:rsidR="00000000" w:rsidRDefault="00737B0C">
      <w:pPr>
        <w:pStyle w:val="a"/>
        <w:rPr>
          <w:rFonts w:hint="cs"/>
          <w:rtl/>
        </w:rPr>
      </w:pPr>
      <w:r>
        <w:rPr>
          <w:rFonts w:hint="cs"/>
          <w:rtl/>
        </w:rPr>
        <w:t xml:space="preserve">תגיד שיוצאים מהשטחים - - - </w:t>
      </w:r>
    </w:p>
    <w:p w14:paraId="24164F65" w14:textId="77777777" w:rsidR="00000000" w:rsidRDefault="00737B0C">
      <w:pPr>
        <w:pStyle w:val="a"/>
        <w:rPr>
          <w:rFonts w:hint="cs"/>
          <w:rtl/>
        </w:rPr>
      </w:pPr>
    </w:p>
    <w:p w14:paraId="06F0A38C" w14:textId="77777777" w:rsidR="00000000" w:rsidRDefault="00737B0C">
      <w:pPr>
        <w:pStyle w:val="ad"/>
        <w:rPr>
          <w:rtl/>
        </w:rPr>
      </w:pPr>
      <w:r>
        <w:rPr>
          <w:rtl/>
        </w:rPr>
        <w:t>היו"ר אלי בן-מנחם:</w:t>
      </w:r>
    </w:p>
    <w:p w14:paraId="58BEDAC5" w14:textId="77777777" w:rsidR="00000000" w:rsidRDefault="00737B0C">
      <w:pPr>
        <w:pStyle w:val="a"/>
        <w:rPr>
          <w:rtl/>
        </w:rPr>
      </w:pPr>
    </w:p>
    <w:p w14:paraId="2CDB9827" w14:textId="77777777" w:rsidR="00000000" w:rsidRDefault="00737B0C">
      <w:pPr>
        <w:pStyle w:val="a"/>
        <w:rPr>
          <w:rFonts w:hint="cs"/>
          <w:rtl/>
        </w:rPr>
      </w:pPr>
      <w:r>
        <w:rPr>
          <w:rFonts w:hint="cs"/>
          <w:rtl/>
        </w:rPr>
        <w:t>חבר הכנסת בורג, הוא לא הפריע לך.</w:t>
      </w:r>
    </w:p>
    <w:p w14:paraId="7F68C8CF" w14:textId="77777777" w:rsidR="00000000" w:rsidRDefault="00737B0C">
      <w:pPr>
        <w:pStyle w:val="a"/>
        <w:rPr>
          <w:rFonts w:hint="cs"/>
          <w:rtl/>
        </w:rPr>
      </w:pPr>
    </w:p>
    <w:p w14:paraId="71ECB9B0" w14:textId="77777777" w:rsidR="00000000" w:rsidRDefault="00737B0C">
      <w:pPr>
        <w:pStyle w:val="SpeakerCon"/>
        <w:rPr>
          <w:rtl/>
        </w:rPr>
      </w:pPr>
      <w:bookmarkStart w:id="222" w:name="FS000000458T30_07_2003_19_02_49C"/>
      <w:bookmarkEnd w:id="222"/>
      <w:r>
        <w:rPr>
          <w:rtl/>
        </w:rPr>
        <w:t>חיים רמון (העבודה-מימד):</w:t>
      </w:r>
    </w:p>
    <w:p w14:paraId="219C84F5" w14:textId="77777777" w:rsidR="00000000" w:rsidRDefault="00737B0C">
      <w:pPr>
        <w:pStyle w:val="a"/>
        <w:rPr>
          <w:rtl/>
        </w:rPr>
      </w:pPr>
    </w:p>
    <w:p w14:paraId="0CA573C3" w14:textId="77777777" w:rsidR="00000000" w:rsidRDefault="00737B0C">
      <w:pPr>
        <w:pStyle w:val="a"/>
        <w:rPr>
          <w:rFonts w:hint="cs"/>
          <w:rtl/>
        </w:rPr>
      </w:pPr>
      <w:r>
        <w:rPr>
          <w:rFonts w:hint="cs"/>
          <w:rtl/>
        </w:rPr>
        <w:t xml:space="preserve">אני אומר שעושים כל מה שניתן על מנת להקטין את מספר ההרוגים </w:t>
      </w:r>
      <w:r>
        <w:rPr>
          <w:rFonts w:hint="cs"/>
          <w:rtl/>
        </w:rPr>
        <w:t xml:space="preserve">והנפגעים. זה הדבר שצריך לעשות. זה מה שהיה צריך לעשות בלבנון. היינו בלבנון, נשארנו בלבנון, לא יצאנו ממנה, כי חיכינו וחיכינו עד בוש שיהיה פרטנר. לא היה פרטנר. ואם היינו הולכים בשיטה הזאת, עד היום היינו שם, ולפי הסטטיסטיקה היו עוד 100 הרוגים בלבנון. </w:t>
      </w:r>
    </w:p>
    <w:p w14:paraId="4256C1A1" w14:textId="77777777" w:rsidR="00000000" w:rsidRDefault="00737B0C">
      <w:pPr>
        <w:pStyle w:val="a"/>
        <w:rPr>
          <w:rFonts w:hint="cs"/>
          <w:rtl/>
        </w:rPr>
      </w:pPr>
    </w:p>
    <w:p w14:paraId="154F0366" w14:textId="77777777" w:rsidR="00000000" w:rsidRDefault="00737B0C">
      <w:pPr>
        <w:pStyle w:val="a"/>
        <w:rPr>
          <w:rFonts w:hint="cs"/>
          <w:rtl/>
        </w:rPr>
      </w:pPr>
      <w:r>
        <w:rPr>
          <w:rFonts w:hint="cs"/>
          <w:rtl/>
        </w:rPr>
        <w:t>ולכן אי</w:t>
      </w:r>
      <w:r>
        <w:rPr>
          <w:rFonts w:hint="cs"/>
          <w:rtl/>
        </w:rPr>
        <w:t>ן לי בעיה - אני מת שיהיה משא-ומתן. אני מאמין ששלום בסופו של דבר יהיה רק במשא-ומתן, אבל מה אתה עושה עד שיהיה? ואם חס וחלילה זה לא יצליח? ואם חס וחלילה לא נגיע לשלום בעוד חמש, עשר, 15 שנה? אז מה נעשה? ימשיכו לטבוח בנו? ימשיכו להרוג אותנו? ימשיכו לבוא לתוך תל</w:t>
      </w:r>
      <w:r>
        <w:rPr>
          <w:rFonts w:hint="cs"/>
          <w:rtl/>
        </w:rPr>
        <w:t xml:space="preserve">-אביב וחדרה ונתניה, ללא שום מגבלה? </w:t>
      </w:r>
    </w:p>
    <w:p w14:paraId="13422597" w14:textId="77777777" w:rsidR="00000000" w:rsidRDefault="00737B0C">
      <w:pPr>
        <w:pStyle w:val="a"/>
        <w:ind w:firstLine="0"/>
        <w:rPr>
          <w:rFonts w:hint="cs"/>
          <w:rtl/>
        </w:rPr>
      </w:pPr>
    </w:p>
    <w:p w14:paraId="6BA8DAE9" w14:textId="77777777" w:rsidR="00000000" w:rsidRDefault="00737B0C">
      <w:pPr>
        <w:pStyle w:val="a"/>
        <w:rPr>
          <w:rFonts w:hint="cs"/>
          <w:rtl/>
        </w:rPr>
      </w:pPr>
      <w:r>
        <w:rPr>
          <w:rFonts w:hint="cs"/>
          <w:rtl/>
        </w:rPr>
        <w:t>ודאי שאני חושב, כמי שאחראי לביטחונם של אזרחי מדינת ישראל - כל אחד מאתנו. אז אני מבין, הליכוד, בעיקר ראש הממשלה, במשך תקופה ארוכה הקריב את ביטחונה של מדינת ישראל, מתוך תפיסה אידיאולוגית-פוליטית.</w:t>
      </w:r>
    </w:p>
    <w:p w14:paraId="47E2FA4E" w14:textId="77777777" w:rsidR="00000000" w:rsidRDefault="00737B0C">
      <w:pPr>
        <w:pStyle w:val="Manager"/>
        <w:rPr>
          <w:rFonts w:hint="cs"/>
          <w:rtl/>
        </w:rPr>
      </w:pPr>
    </w:p>
    <w:p w14:paraId="69A95E45" w14:textId="77777777" w:rsidR="00000000" w:rsidRDefault="00737B0C">
      <w:pPr>
        <w:pStyle w:val="ac"/>
        <w:rPr>
          <w:rtl/>
        </w:rPr>
      </w:pPr>
      <w:r>
        <w:rPr>
          <w:rFonts w:hint="eastAsia"/>
          <w:rtl/>
        </w:rPr>
        <w:t>מיכאל</w:t>
      </w:r>
      <w:r>
        <w:rPr>
          <w:rtl/>
        </w:rPr>
        <w:t xml:space="preserve"> רצון (הליכוד):</w:t>
      </w:r>
    </w:p>
    <w:p w14:paraId="21927867" w14:textId="77777777" w:rsidR="00000000" w:rsidRDefault="00737B0C">
      <w:pPr>
        <w:pStyle w:val="a"/>
        <w:rPr>
          <w:rFonts w:hint="cs"/>
          <w:rtl/>
        </w:rPr>
      </w:pPr>
    </w:p>
    <w:p w14:paraId="0B21BA26" w14:textId="77777777" w:rsidR="00000000" w:rsidRDefault="00737B0C">
      <w:pPr>
        <w:pStyle w:val="a"/>
        <w:rPr>
          <w:rFonts w:hint="cs"/>
          <w:rtl/>
        </w:rPr>
      </w:pPr>
      <w:r>
        <w:rPr>
          <w:rFonts w:hint="cs"/>
          <w:rtl/>
        </w:rPr>
        <w:t>מה</w:t>
      </w:r>
      <w:r>
        <w:rPr>
          <w:rFonts w:hint="cs"/>
          <w:rtl/>
        </w:rPr>
        <w:t xml:space="preserve"> שהוא עשה לביטחונה של מדינת ישראל </w:t>
      </w:r>
      <w:r>
        <w:rPr>
          <w:rtl/>
        </w:rPr>
        <w:t>–</w:t>
      </w:r>
      <w:r>
        <w:rPr>
          <w:rFonts w:hint="cs"/>
          <w:rtl/>
        </w:rPr>
        <w:t xml:space="preserve"> של נעליך מעל רגליך </w:t>
      </w:r>
      <w:r>
        <w:rPr>
          <w:rtl/>
        </w:rPr>
        <w:t>–</w:t>
      </w:r>
      <w:r>
        <w:rPr>
          <w:rFonts w:hint="cs"/>
          <w:rtl/>
        </w:rPr>
        <w:t xml:space="preserve"> איך אתה יכול לדבר כך? - - -</w:t>
      </w:r>
    </w:p>
    <w:p w14:paraId="27EEF629" w14:textId="77777777" w:rsidR="00000000" w:rsidRDefault="00737B0C">
      <w:pPr>
        <w:pStyle w:val="SpeakerCon"/>
        <w:rPr>
          <w:rFonts w:hint="cs"/>
          <w:rtl/>
        </w:rPr>
      </w:pPr>
      <w:bookmarkStart w:id="223" w:name="FS000000458T30_07_2003_18_40_08C"/>
      <w:bookmarkEnd w:id="223"/>
    </w:p>
    <w:p w14:paraId="156638C5" w14:textId="77777777" w:rsidR="00000000" w:rsidRDefault="00737B0C">
      <w:pPr>
        <w:pStyle w:val="Speaker"/>
        <w:rPr>
          <w:rtl/>
        </w:rPr>
      </w:pPr>
      <w:bookmarkStart w:id="224" w:name="_Toc47678162"/>
      <w:bookmarkStart w:id="225" w:name="_Toc49055722"/>
      <w:r>
        <w:rPr>
          <w:rtl/>
        </w:rPr>
        <w:t>חיים רמון (העבודה-מימד):</w:t>
      </w:r>
      <w:bookmarkEnd w:id="224"/>
      <w:bookmarkEnd w:id="225"/>
    </w:p>
    <w:p w14:paraId="0D9CA80C" w14:textId="77777777" w:rsidR="00000000" w:rsidRDefault="00737B0C">
      <w:pPr>
        <w:pStyle w:val="a"/>
        <w:rPr>
          <w:rtl/>
        </w:rPr>
      </w:pPr>
    </w:p>
    <w:p w14:paraId="4DE79CF7" w14:textId="77777777" w:rsidR="00000000" w:rsidRDefault="00737B0C">
      <w:pPr>
        <w:pStyle w:val="a"/>
        <w:rPr>
          <w:rFonts w:hint="cs"/>
          <w:rtl/>
        </w:rPr>
      </w:pPr>
      <w:r>
        <w:rPr>
          <w:rFonts w:hint="cs"/>
          <w:rtl/>
        </w:rPr>
        <w:t>אני יכול לדבר, מכיוון שראש הממשלה הרשיע את עצמו. תיכף אספר לך איך - - -</w:t>
      </w:r>
    </w:p>
    <w:p w14:paraId="497D89F2" w14:textId="77777777" w:rsidR="00000000" w:rsidRDefault="00737B0C">
      <w:pPr>
        <w:pStyle w:val="a"/>
        <w:rPr>
          <w:rFonts w:hint="cs"/>
          <w:rtl/>
        </w:rPr>
      </w:pPr>
    </w:p>
    <w:p w14:paraId="7021D710" w14:textId="77777777" w:rsidR="00000000" w:rsidRDefault="00737B0C">
      <w:pPr>
        <w:pStyle w:val="ac"/>
        <w:rPr>
          <w:rtl/>
        </w:rPr>
      </w:pPr>
      <w:r>
        <w:rPr>
          <w:rFonts w:hint="eastAsia"/>
          <w:rtl/>
        </w:rPr>
        <w:t>קריאה</w:t>
      </w:r>
      <w:r>
        <w:rPr>
          <w:rtl/>
        </w:rPr>
        <w:t>:</w:t>
      </w:r>
    </w:p>
    <w:p w14:paraId="5D446BF5" w14:textId="77777777" w:rsidR="00000000" w:rsidRDefault="00737B0C">
      <w:pPr>
        <w:pStyle w:val="a"/>
        <w:rPr>
          <w:rFonts w:hint="cs"/>
          <w:rtl/>
        </w:rPr>
      </w:pPr>
    </w:p>
    <w:p w14:paraId="24EE8C9E" w14:textId="77777777" w:rsidR="00000000" w:rsidRDefault="00737B0C">
      <w:pPr>
        <w:pStyle w:val="a"/>
        <w:rPr>
          <w:rFonts w:hint="cs"/>
          <w:rtl/>
        </w:rPr>
      </w:pPr>
      <w:r>
        <w:rPr>
          <w:rFonts w:hint="cs"/>
          <w:rtl/>
        </w:rPr>
        <w:t xml:space="preserve">- - - </w:t>
      </w:r>
    </w:p>
    <w:p w14:paraId="6E95517A" w14:textId="77777777" w:rsidR="00000000" w:rsidRDefault="00737B0C">
      <w:pPr>
        <w:pStyle w:val="a"/>
        <w:rPr>
          <w:rFonts w:hint="cs"/>
          <w:rtl/>
        </w:rPr>
      </w:pPr>
    </w:p>
    <w:p w14:paraId="7163AB7B" w14:textId="77777777" w:rsidR="00000000" w:rsidRDefault="00737B0C">
      <w:pPr>
        <w:pStyle w:val="SpeakerCon"/>
        <w:rPr>
          <w:rtl/>
        </w:rPr>
      </w:pPr>
      <w:bookmarkStart w:id="226" w:name="FS000000458T30_07_2003_18_42_25C"/>
      <w:bookmarkEnd w:id="226"/>
      <w:r>
        <w:rPr>
          <w:rtl/>
        </w:rPr>
        <w:t>חיים רמון (העבודה-מימד):</w:t>
      </w:r>
    </w:p>
    <w:p w14:paraId="17B678C2" w14:textId="77777777" w:rsidR="00000000" w:rsidRDefault="00737B0C">
      <w:pPr>
        <w:pStyle w:val="a"/>
        <w:rPr>
          <w:rtl/>
        </w:rPr>
      </w:pPr>
    </w:p>
    <w:p w14:paraId="4E4373AE" w14:textId="77777777" w:rsidR="00000000" w:rsidRDefault="00737B0C">
      <w:pPr>
        <w:pStyle w:val="a"/>
        <w:rPr>
          <w:rFonts w:hint="cs"/>
          <w:rtl/>
        </w:rPr>
      </w:pPr>
      <w:r>
        <w:rPr>
          <w:rFonts w:hint="cs"/>
          <w:rtl/>
        </w:rPr>
        <w:t xml:space="preserve">לא, לא הוא שתק, הוא הרשיע את </w:t>
      </w:r>
      <w:r>
        <w:rPr>
          <w:rFonts w:hint="cs"/>
          <w:rtl/>
        </w:rPr>
        <w:t>עצמו כי הוא מדבר בעניין.</w:t>
      </w:r>
    </w:p>
    <w:p w14:paraId="0CB9C5D0" w14:textId="77777777" w:rsidR="00000000" w:rsidRDefault="00737B0C">
      <w:pPr>
        <w:pStyle w:val="a"/>
        <w:rPr>
          <w:rFonts w:hint="cs"/>
          <w:rtl/>
        </w:rPr>
      </w:pPr>
    </w:p>
    <w:p w14:paraId="4DE669BE" w14:textId="77777777" w:rsidR="00000000" w:rsidRDefault="00737B0C">
      <w:pPr>
        <w:pStyle w:val="a"/>
        <w:rPr>
          <w:rFonts w:hint="cs"/>
          <w:rtl/>
        </w:rPr>
      </w:pPr>
      <w:r>
        <w:rPr>
          <w:rFonts w:hint="cs"/>
          <w:rtl/>
        </w:rPr>
        <w:t xml:space="preserve">ולכן, אני אומר, אני לא רוצה לחזור, זה נכון דמוגרפית, זה נכון כלכלית, זה נכון גם כשיהיה שלום. חייב להיות. יש לנו שלום עם ירדן, אין גדר? יש גדר. כבר כמה שנים יש שלום עם ירדן. </w:t>
      </w:r>
    </w:p>
    <w:p w14:paraId="1B738C2C" w14:textId="77777777" w:rsidR="00000000" w:rsidRDefault="00737B0C">
      <w:pPr>
        <w:pStyle w:val="a"/>
        <w:rPr>
          <w:rFonts w:hint="cs"/>
          <w:rtl/>
        </w:rPr>
      </w:pPr>
    </w:p>
    <w:p w14:paraId="3AD527E9" w14:textId="77777777" w:rsidR="00000000" w:rsidRDefault="00737B0C">
      <w:pPr>
        <w:pStyle w:val="ac"/>
        <w:rPr>
          <w:rtl/>
        </w:rPr>
      </w:pPr>
      <w:r>
        <w:rPr>
          <w:rFonts w:hint="eastAsia"/>
          <w:rtl/>
        </w:rPr>
        <w:t>רוחמה</w:t>
      </w:r>
      <w:r>
        <w:rPr>
          <w:rtl/>
        </w:rPr>
        <w:t xml:space="preserve"> אברהם (הליכוד):</w:t>
      </w:r>
    </w:p>
    <w:p w14:paraId="1E68EAC4" w14:textId="77777777" w:rsidR="00000000" w:rsidRDefault="00737B0C">
      <w:pPr>
        <w:pStyle w:val="a"/>
        <w:rPr>
          <w:rFonts w:hint="cs"/>
          <w:rtl/>
        </w:rPr>
      </w:pPr>
    </w:p>
    <w:p w14:paraId="3A0321DE" w14:textId="77777777" w:rsidR="00000000" w:rsidRDefault="00737B0C">
      <w:pPr>
        <w:pStyle w:val="a"/>
        <w:rPr>
          <w:rFonts w:hint="cs"/>
          <w:rtl/>
        </w:rPr>
      </w:pPr>
      <w:r>
        <w:rPr>
          <w:rFonts w:hint="cs"/>
          <w:rtl/>
        </w:rPr>
        <w:t>איך אתה תומך בשלום כזה כשאתה - -</w:t>
      </w:r>
      <w:r>
        <w:rPr>
          <w:rFonts w:hint="cs"/>
          <w:rtl/>
        </w:rPr>
        <w:t xml:space="preserve"> -</w:t>
      </w:r>
    </w:p>
    <w:p w14:paraId="25371220" w14:textId="77777777" w:rsidR="00000000" w:rsidRDefault="00737B0C">
      <w:pPr>
        <w:pStyle w:val="a"/>
        <w:rPr>
          <w:rFonts w:hint="cs"/>
          <w:rtl/>
        </w:rPr>
      </w:pPr>
    </w:p>
    <w:p w14:paraId="4CBF0C3F" w14:textId="77777777" w:rsidR="00000000" w:rsidRDefault="00737B0C">
      <w:pPr>
        <w:pStyle w:val="SpeakerCon"/>
        <w:rPr>
          <w:rtl/>
        </w:rPr>
      </w:pPr>
      <w:bookmarkStart w:id="227" w:name="FS000000458T30_07_2003_18_38_03"/>
      <w:bookmarkEnd w:id="227"/>
      <w:r>
        <w:rPr>
          <w:rFonts w:hint="eastAsia"/>
          <w:rtl/>
        </w:rPr>
        <w:t>חיים</w:t>
      </w:r>
      <w:r>
        <w:rPr>
          <w:rtl/>
        </w:rPr>
        <w:t xml:space="preserve"> רמון (העבודה-מימד):</w:t>
      </w:r>
    </w:p>
    <w:p w14:paraId="5845B6AF" w14:textId="77777777" w:rsidR="00000000" w:rsidRDefault="00737B0C">
      <w:pPr>
        <w:pStyle w:val="a"/>
        <w:rPr>
          <w:rFonts w:hint="cs"/>
          <w:rtl/>
        </w:rPr>
      </w:pPr>
    </w:p>
    <w:p w14:paraId="057E43B3" w14:textId="77777777" w:rsidR="00000000" w:rsidRDefault="00737B0C">
      <w:pPr>
        <w:pStyle w:val="a"/>
        <w:rPr>
          <w:rFonts w:hint="cs"/>
          <w:rtl/>
        </w:rPr>
      </w:pPr>
      <w:r>
        <w:rPr>
          <w:rFonts w:hint="cs"/>
          <w:rtl/>
        </w:rPr>
        <w:t>אני לא מכיר שלום אחר, אני לא נאיבי לגבי השלום, ואני מאמין, יהיו מעברים מסודרים - - -</w:t>
      </w:r>
    </w:p>
    <w:p w14:paraId="57F7E19F" w14:textId="77777777" w:rsidR="00000000" w:rsidRDefault="00737B0C">
      <w:pPr>
        <w:pStyle w:val="a"/>
        <w:rPr>
          <w:rFonts w:hint="cs"/>
          <w:rtl/>
        </w:rPr>
      </w:pPr>
    </w:p>
    <w:p w14:paraId="5B97886C" w14:textId="77777777" w:rsidR="00000000" w:rsidRDefault="00737B0C">
      <w:pPr>
        <w:pStyle w:val="ac"/>
        <w:rPr>
          <w:rtl/>
        </w:rPr>
      </w:pPr>
      <w:r>
        <w:rPr>
          <w:rFonts w:hint="eastAsia"/>
          <w:rtl/>
        </w:rPr>
        <w:t>רוחמה</w:t>
      </w:r>
      <w:r>
        <w:rPr>
          <w:rtl/>
        </w:rPr>
        <w:t xml:space="preserve"> אברהם (הליכוד):</w:t>
      </w:r>
    </w:p>
    <w:p w14:paraId="5F597425" w14:textId="77777777" w:rsidR="00000000" w:rsidRDefault="00737B0C">
      <w:pPr>
        <w:pStyle w:val="a"/>
        <w:rPr>
          <w:rFonts w:hint="cs"/>
          <w:rtl/>
        </w:rPr>
      </w:pPr>
    </w:p>
    <w:p w14:paraId="05C99247" w14:textId="77777777" w:rsidR="00000000" w:rsidRDefault="00737B0C">
      <w:pPr>
        <w:pStyle w:val="a"/>
        <w:rPr>
          <w:rFonts w:hint="cs"/>
          <w:rtl/>
        </w:rPr>
      </w:pPr>
      <w:r>
        <w:rPr>
          <w:rFonts w:hint="cs"/>
          <w:rtl/>
        </w:rPr>
        <w:t>אתה הולך על שלום - - -</w:t>
      </w:r>
    </w:p>
    <w:p w14:paraId="20FD5150" w14:textId="77777777" w:rsidR="00000000" w:rsidRDefault="00737B0C">
      <w:pPr>
        <w:pStyle w:val="a"/>
        <w:rPr>
          <w:rFonts w:hint="cs"/>
          <w:rtl/>
        </w:rPr>
      </w:pPr>
    </w:p>
    <w:p w14:paraId="31252149" w14:textId="77777777" w:rsidR="00000000" w:rsidRDefault="00737B0C">
      <w:pPr>
        <w:pStyle w:val="SpeakerCon"/>
        <w:rPr>
          <w:rtl/>
        </w:rPr>
      </w:pPr>
      <w:bookmarkStart w:id="228" w:name="FS000000458T30_07_2003_18_45_57C"/>
      <w:bookmarkEnd w:id="228"/>
      <w:r>
        <w:rPr>
          <w:rtl/>
        </w:rPr>
        <w:t>חיים רמון (העבודה-מימד):</w:t>
      </w:r>
    </w:p>
    <w:p w14:paraId="787AC256" w14:textId="77777777" w:rsidR="00000000" w:rsidRDefault="00737B0C">
      <w:pPr>
        <w:pStyle w:val="a"/>
        <w:rPr>
          <w:rtl/>
        </w:rPr>
      </w:pPr>
    </w:p>
    <w:p w14:paraId="187E4EC3" w14:textId="77777777" w:rsidR="00000000" w:rsidRDefault="00737B0C">
      <w:pPr>
        <w:pStyle w:val="a"/>
        <w:rPr>
          <w:rFonts w:hint="cs"/>
          <w:rtl/>
        </w:rPr>
      </w:pPr>
      <w:r>
        <w:rPr>
          <w:rFonts w:hint="cs"/>
          <w:rtl/>
        </w:rPr>
        <w:t>אני לא מבין אתכם, או שיהיה שלום שמתחבקים או שהורגים האחד את השני, א</w:t>
      </w:r>
      <w:r>
        <w:rPr>
          <w:rFonts w:hint="cs"/>
          <w:rtl/>
        </w:rPr>
        <w:t xml:space="preserve">ין באמצע? </w:t>
      </w:r>
    </w:p>
    <w:p w14:paraId="40A04982" w14:textId="77777777" w:rsidR="00000000" w:rsidRDefault="00737B0C">
      <w:pPr>
        <w:pStyle w:val="ac"/>
        <w:rPr>
          <w:rtl/>
        </w:rPr>
      </w:pPr>
    </w:p>
    <w:p w14:paraId="6030E2AE" w14:textId="77777777" w:rsidR="00000000" w:rsidRDefault="00737B0C">
      <w:pPr>
        <w:pStyle w:val="ac"/>
        <w:rPr>
          <w:rtl/>
        </w:rPr>
      </w:pPr>
      <w:r>
        <w:rPr>
          <w:rFonts w:hint="eastAsia"/>
          <w:rtl/>
        </w:rPr>
        <w:t>רוחמה</w:t>
      </w:r>
      <w:r>
        <w:rPr>
          <w:rtl/>
        </w:rPr>
        <w:t xml:space="preserve"> אברהם (הליכוד):</w:t>
      </w:r>
    </w:p>
    <w:p w14:paraId="4E7520F9" w14:textId="77777777" w:rsidR="00000000" w:rsidRDefault="00737B0C">
      <w:pPr>
        <w:pStyle w:val="a"/>
        <w:rPr>
          <w:rFonts w:hint="cs"/>
          <w:rtl/>
        </w:rPr>
      </w:pPr>
    </w:p>
    <w:p w14:paraId="7E7EE2A5" w14:textId="77777777" w:rsidR="00000000" w:rsidRDefault="00737B0C">
      <w:pPr>
        <w:pStyle w:val="a"/>
        <w:rPr>
          <w:rFonts w:hint="cs"/>
          <w:rtl/>
        </w:rPr>
      </w:pPr>
      <w:r>
        <w:rPr>
          <w:rFonts w:hint="cs"/>
          <w:rtl/>
        </w:rPr>
        <w:t>ההיפך - - - בונים קירות, על מה אתה מדבר?</w:t>
      </w:r>
    </w:p>
    <w:p w14:paraId="64C9CD40" w14:textId="77777777" w:rsidR="00000000" w:rsidRDefault="00737B0C">
      <w:pPr>
        <w:pStyle w:val="a"/>
        <w:rPr>
          <w:rFonts w:hint="cs"/>
          <w:rtl/>
        </w:rPr>
      </w:pPr>
    </w:p>
    <w:p w14:paraId="2CD3ED16" w14:textId="77777777" w:rsidR="00000000" w:rsidRDefault="00737B0C">
      <w:pPr>
        <w:pStyle w:val="SpeakerCon"/>
        <w:rPr>
          <w:rtl/>
        </w:rPr>
      </w:pPr>
      <w:bookmarkStart w:id="229" w:name="FS000000458T30_07_2003_18_48_34C"/>
      <w:bookmarkEnd w:id="229"/>
      <w:r>
        <w:rPr>
          <w:rtl/>
        </w:rPr>
        <w:t>חיים רמון (העבודה-מימד):</w:t>
      </w:r>
    </w:p>
    <w:p w14:paraId="593B40DA" w14:textId="77777777" w:rsidR="00000000" w:rsidRDefault="00737B0C">
      <w:pPr>
        <w:pStyle w:val="a"/>
        <w:rPr>
          <w:rtl/>
        </w:rPr>
      </w:pPr>
    </w:p>
    <w:p w14:paraId="5133DF8F" w14:textId="77777777" w:rsidR="00000000" w:rsidRDefault="00737B0C">
      <w:pPr>
        <w:pStyle w:val="a"/>
        <w:rPr>
          <w:rFonts w:hint="cs"/>
          <w:rtl/>
        </w:rPr>
      </w:pPr>
      <w:r>
        <w:rPr>
          <w:rFonts w:hint="cs"/>
          <w:rtl/>
        </w:rPr>
        <w:t xml:space="preserve">לא, בונים כמו בין כל העמים, בינינו ובין ירדן, תלוי במצב הביטחוני. יהיה מצב ביטחוני, תהיה גדר מסוג אחד. יהיה מצב ביטחוני פחות טוב, תהיה גדר מסוג אחר. אבל </w:t>
      </w:r>
      <w:r>
        <w:rPr>
          <w:rFonts w:hint="cs"/>
          <w:rtl/>
        </w:rPr>
        <w:t xml:space="preserve">צריך להפריד בינינו לבינם. אין מדינה בלי גבול, עוד לא המציאו מדינה בלי גבול. אפילו בין ארצות-הברית וקנדה עוברים דרך מעברי גבול. </w:t>
      </w:r>
    </w:p>
    <w:p w14:paraId="4E144E29" w14:textId="77777777" w:rsidR="00000000" w:rsidRDefault="00737B0C">
      <w:pPr>
        <w:pStyle w:val="a"/>
        <w:rPr>
          <w:rFonts w:hint="cs"/>
          <w:rtl/>
        </w:rPr>
      </w:pPr>
    </w:p>
    <w:p w14:paraId="7C07533B" w14:textId="77777777" w:rsidR="00000000" w:rsidRDefault="00737B0C">
      <w:pPr>
        <w:pStyle w:val="ac"/>
        <w:rPr>
          <w:rtl/>
        </w:rPr>
      </w:pPr>
      <w:r>
        <w:rPr>
          <w:rFonts w:hint="eastAsia"/>
          <w:rtl/>
        </w:rPr>
        <w:t>רוחמה</w:t>
      </w:r>
      <w:r>
        <w:rPr>
          <w:rtl/>
        </w:rPr>
        <w:t xml:space="preserve"> אברהם (הליכוד):</w:t>
      </w:r>
    </w:p>
    <w:p w14:paraId="4011048E" w14:textId="77777777" w:rsidR="00000000" w:rsidRDefault="00737B0C">
      <w:pPr>
        <w:pStyle w:val="a"/>
        <w:rPr>
          <w:rFonts w:hint="cs"/>
          <w:rtl/>
        </w:rPr>
      </w:pPr>
    </w:p>
    <w:p w14:paraId="67E89AD1" w14:textId="77777777" w:rsidR="00000000" w:rsidRDefault="00737B0C">
      <w:pPr>
        <w:pStyle w:val="a"/>
        <w:rPr>
          <w:rFonts w:hint="cs"/>
          <w:rtl/>
        </w:rPr>
      </w:pPr>
      <w:r>
        <w:rPr>
          <w:rFonts w:hint="cs"/>
          <w:rtl/>
        </w:rPr>
        <w:t>אז תגיד שצריך להקים את הגדר כדי שיהיה גבול ולא - - -</w:t>
      </w:r>
    </w:p>
    <w:p w14:paraId="61883EF5" w14:textId="77777777" w:rsidR="00000000" w:rsidRDefault="00737B0C">
      <w:pPr>
        <w:pStyle w:val="a"/>
        <w:rPr>
          <w:rFonts w:hint="cs"/>
          <w:rtl/>
        </w:rPr>
      </w:pPr>
    </w:p>
    <w:p w14:paraId="42E42095" w14:textId="77777777" w:rsidR="00000000" w:rsidRDefault="00737B0C">
      <w:pPr>
        <w:pStyle w:val="SpeakerCon"/>
        <w:rPr>
          <w:rtl/>
        </w:rPr>
      </w:pPr>
      <w:bookmarkStart w:id="230" w:name="FS000000458T30_07_2003_18_50_28C"/>
      <w:bookmarkEnd w:id="230"/>
      <w:r>
        <w:rPr>
          <w:rtl/>
        </w:rPr>
        <w:t>חיים רמון (העבודה-מימד):</w:t>
      </w:r>
    </w:p>
    <w:p w14:paraId="44C2DD54" w14:textId="77777777" w:rsidR="00000000" w:rsidRDefault="00737B0C">
      <w:pPr>
        <w:pStyle w:val="a"/>
        <w:rPr>
          <w:rtl/>
        </w:rPr>
      </w:pPr>
    </w:p>
    <w:p w14:paraId="02B1BA42" w14:textId="77777777" w:rsidR="00000000" w:rsidRDefault="00737B0C">
      <w:pPr>
        <w:pStyle w:val="a"/>
        <w:rPr>
          <w:rFonts w:hint="cs"/>
          <w:rtl/>
        </w:rPr>
      </w:pPr>
      <w:r>
        <w:rPr>
          <w:rFonts w:hint="cs"/>
          <w:rtl/>
        </w:rPr>
        <w:t>סליחה, אני אומר, יהיה גב</w:t>
      </w:r>
      <w:r>
        <w:rPr>
          <w:rFonts w:hint="cs"/>
          <w:rtl/>
        </w:rPr>
        <w:t xml:space="preserve">ול זמני, עד שיהיה גבול קבע. </w:t>
      </w:r>
    </w:p>
    <w:p w14:paraId="7743282D" w14:textId="77777777" w:rsidR="00000000" w:rsidRDefault="00737B0C">
      <w:pPr>
        <w:pStyle w:val="a"/>
        <w:rPr>
          <w:rFonts w:hint="cs"/>
          <w:rtl/>
        </w:rPr>
      </w:pPr>
    </w:p>
    <w:p w14:paraId="66693B03" w14:textId="77777777" w:rsidR="00000000" w:rsidRDefault="00737B0C">
      <w:pPr>
        <w:pStyle w:val="ad"/>
        <w:rPr>
          <w:rtl/>
        </w:rPr>
      </w:pPr>
      <w:r>
        <w:rPr>
          <w:rtl/>
        </w:rPr>
        <w:t>היו"ר אלי בן-מנחם:</w:t>
      </w:r>
    </w:p>
    <w:p w14:paraId="6E09CBD0" w14:textId="77777777" w:rsidR="00000000" w:rsidRDefault="00737B0C">
      <w:pPr>
        <w:pStyle w:val="a"/>
        <w:rPr>
          <w:rtl/>
        </w:rPr>
      </w:pPr>
    </w:p>
    <w:p w14:paraId="08DCCFB8" w14:textId="77777777" w:rsidR="00000000" w:rsidRDefault="00737B0C">
      <w:pPr>
        <w:pStyle w:val="a"/>
        <w:rPr>
          <w:rFonts w:hint="cs"/>
          <w:rtl/>
        </w:rPr>
      </w:pPr>
      <w:r>
        <w:rPr>
          <w:rFonts w:hint="cs"/>
          <w:rtl/>
        </w:rPr>
        <w:t>חבר הכנסת רמון.</w:t>
      </w:r>
    </w:p>
    <w:p w14:paraId="1A1981B7" w14:textId="77777777" w:rsidR="00000000" w:rsidRDefault="00737B0C">
      <w:pPr>
        <w:pStyle w:val="a"/>
        <w:rPr>
          <w:rFonts w:hint="cs"/>
          <w:rtl/>
        </w:rPr>
      </w:pPr>
    </w:p>
    <w:p w14:paraId="5F9201FA" w14:textId="77777777" w:rsidR="00000000" w:rsidRDefault="00737B0C">
      <w:pPr>
        <w:pStyle w:val="SpeakerCon"/>
        <w:rPr>
          <w:rtl/>
        </w:rPr>
      </w:pPr>
      <w:bookmarkStart w:id="231" w:name="FS000000458T30_07_2003_18_50_57C"/>
      <w:bookmarkEnd w:id="231"/>
      <w:r>
        <w:rPr>
          <w:rtl/>
        </w:rPr>
        <w:t>חיים רמון (העבודה-מימד):</w:t>
      </w:r>
    </w:p>
    <w:p w14:paraId="7F62AC02" w14:textId="77777777" w:rsidR="00000000" w:rsidRDefault="00737B0C">
      <w:pPr>
        <w:pStyle w:val="a"/>
        <w:rPr>
          <w:rtl/>
        </w:rPr>
      </w:pPr>
    </w:p>
    <w:p w14:paraId="076DC0EA" w14:textId="77777777" w:rsidR="00000000" w:rsidRDefault="00737B0C">
      <w:pPr>
        <w:pStyle w:val="a"/>
        <w:rPr>
          <w:rFonts w:hint="cs"/>
          <w:rtl/>
        </w:rPr>
      </w:pPr>
      <w:r>
        <w:rPr>
          <w:rFonts w:hint="cs"/>
          <w:rtl/>
        </w:rPr>
        <w:t>אני מייד מסיים.</w:t>
      </w:r>
    </w:p>
    <w:p w14:paraId="188E91F9" w14:textId="77777777" w:rsidR="00000000" w:rsidRDefault="00737B0C">
      <w:pPr>
        <w:pStyle w:val="a"/>
        <w:rPr>
          <w:rFonts w:hint="cs"/>
          <w:rtl/>
        </w:rPr>
      </w:pPr>
    </w:p>
    <w:p w14:paraId="3082C371" w14:textId="77777777" w:rsidR="00000000" w:rsidRDefault="00737B0C">
      <w:pPr>
        <w:pStyle w:val="a"/>
        <w:rPr>
          <w:rFonts w:hint="cs"/>
          <w:rtl/>
        </w:rPr>
      </w:pPr>
      <w:r>
        <w:rPr>
          <w:rFonts w:hint="cs"/>
          <w:rtl/>
        </w:rPr>
        <w:t xml:space="preserve">אני רוצה לדבר על כמה מהאנשים שמרשיעים את עצמם, ואדבר על ראש הממשלה. ראש הממשלה היה, כידוע, בעצם גם היום, באופן מוחלט נגד הגדר. הוא דיבר נגדה, הוא </w:t>
      </w:r>
      <w:r>
        <w:rPr>
          <w:rFonts w:hint="cs"/>
          <w:rtl/>
        </w:rPr>
        <w:t>בז לאנשים שתמכו בה. חברת הכנסת דליה איציק, בשבתה כשרה בממשלתו, היתה ללעג ולקלס בפיו. להיות הוגנים - לא רק ראש הממשלה אלא גם שר הביטחון דאז, בנימין בן-אליעזר, בז לה. בזו לה, לעגו לה, אמרו לה: זה לא שווה, לא צריך את זה וכדומה, ובינתיים המשיכו להגיע אותם מפגע</w:t>
      </w:r>
      <w:r>
        <w:rPr>
          <w:rFonts w:hint="cs"/>
          <w:rtl/>
        </w:rPr>
        <w:t>ים. אותם אנשים שבזו לעניין הזה, פתאום מעלים, משבחים, מקלסים, וראש הממשלה בראשם. כלומר, ראש הממשלה מודה - - -</w:t>
      </w:r>
    </w:p>
    <w:p w14:paraId="2390928E" w14:textId="77777777" w:rsidR="00000000" w:rsidRDefault="00737B0C">
      <w:pPr>
        <w:pStyle w:val="a"/>
        <w:rPr>
          <w:rFonts w:hint="cs"/>
          <w:rtl/>
        </w:rPr>
      </w:pPr>
    </w:p>
    <w:p w14:paraId="7C531684" w14:textId="77777777" w:rsidR="00000000" w:rsidRDefault="00737B0C">
      <w:pPr>
        <w:pStyle w:val="ac"/>
        <w:rPr>
          <w:rtl/>
        </w:rPr>
      </w:pPr>
      <w:r>
        <w:rPr>
          <w:rFonts w:hint="eastAsia"/>
          <w:rtl/>
        </w:rPr>
        <w:t>קריאות</w:t>
      </w:r>
      <w:r>
        <w:rPr>
          <w:rtl/>
        </w:rPr>
        <w:t>:</w:t>
      </w:r>
    </w:p>
    <w:p w14:paraId="1A93CA5B" w14:textId="77777777" w:rsidR="00000000" w:rsidRDefault="00737B0C">
      <w:pPr>
        <w:pStyle w:val="a"/>
        <w:rPr>
          <w:rFonts w:hint="cs"/>
          <w:rtl/>
        </w:rPr>
      </w:pPr>
    </w:p>
    <w:p w14:paraId="32C6B709" w14:textId="77777777" w:rsidR="00000000" w:rsidRDefault="00737B0C">
      <w:pPr>
        <w:pStyle w:val="a"/>
        <w:ind w:left="719" w:firstLine="0"/>
        <w:rPr>
          <w:rFonts w:hint="cs"/>
          <w:rtl/>
        </w:rPr>
      </w:pPr>
      <w:r>
        <w:rPr>
          <w:rFonts w:hint="cs"/>
          <w:rtl/>
        </w:rPr>
        <w:t>- - -</w:t>
      </w:r>
    </w:p>
    <w:p w14:paraId="0C68B408" w14:textId="77777777" w:rsidR="00000000" w:rsidRDefault="00737B0C">
      <w:pPr>
        <w:pStyle w:val="SpeakerCon"/>
        <w:rPr>
          <w:rFonts w:hint="cs"/>
          <w:rtl/>
        </w:rPr>
      </w:pPr>
      <w:bookmarkStart w:id="232" w:name="FS000000458T30_07_2003_18_55_08C"/>
      <w:bookmarkEnd w:id="232"/>
    </w:p>
    <w:p w14:paraId="27CF4FA1" w14:textId="77777777" w:rsidR="00000000" w:rsidRDefault="00737B0C">
      <w:pPr>
        <w:pStyle w:val="SpeakerCon"/>
        <w:rPr>
          <w:rtl/>
        </w:rPr>
      </w:pPr>
      <w:r>
        <w:rPr>
          <w:rtl/>
        </w:rPr>
        <w:t>חיים רמון (העבודה-מימד):</w:t>
      </w:r>
    </w:p>
    <w:p w14:paraId="572E9A38" w14:textId="77777777" w:rsidR="00000000" w:rsidRDefault="00737B0C">
      <w:pPr>
        <w:pStyle w:val="a"/>
        <w:rPr>
          <w:rtl/>
        </w:rPr>
      </w:pPr>
    </w:p>
    <w:p w14:paraId="31DF422B" w14:textId="77777777" w:rsidR="00000000" w:rsidRDefault="00737B0C">
      <w:pPr>
        <w:pStyle w:val="a"/>
        <w:rPr>
          <w:rFonts w:hint="cs"/>
          <w:rtl/>
        </w:rPr>
      </w:pPr>
      <w:r>
        <w:rPr>
          <w:rFonts w:hint="cs"/>
          <w:rtl/>
        </w:rPr>
        <w:t>ראש הממשלה מודה שהוא אשם במחדל הזה. כי בתקופה שהוא התנגד לגדר, והיום הוא מבין שהוא טעה, נהרגו אזרחים ישר</w:t>
      </w:r>
      <w:r>
        <w:rPr>
          <w:rFonts w:hint="cs"/>
          <w:rtl/>
        </w:rPr>
        <w:t xml:space="preserve">אלים כתוצאה מעמדתו, והוא עצמו מרשיע את עצמו, את עמדתו שהיתה אז נגד הגדר, כאשר היום הוא משבח אותה ואומר: היא חוסכת חיי אדם. בתקופה שהוא התנגד, נהרגו אזרחי מדינת ישראל, כתוצאה מעמדתו. </w:t>
      </w:r>
    </w:p>
    <w:p w14:paraId="5CFA2DB5" w14:textId="77777777" w:rsidR="00000000" w:rsidRDefault="00737B0C">
      <w:pPr>
        <w:pStyle w:val="a"/>
        <w:rPr>
          <w:rFonts w:hint="cs"/>
          <w:rtl/>
        </w:rPr>
      </w:pPr>
    </w:p>
    <w:p w14:paraId="04B85A8A" w14:textId="77777777" w:rsidR="00000000" w:rsidRDefault="00737B0C">
      <w:pPr>
        <w:pStyle w:val="a"/>
        <w:rPr>
          <w:rFonts w:hint="cs"/>
          <w:rtl/>
        </w:rPr>
      </w:pPr>
      <w:r>
        <w:rPr>
          <w:rFonts w:hint="cs"/>
          <w:rtl/>
        </w:rPr>
        <w:t>וזה אחד המחדלים הביטחוניים הכי קשים, והאדם שאחראי להם מרשיע את עצמו. ועל</w:t>
      </w:r>
      <w:r>
        <w:rPr>
          <w:rFonts w:hint="cs"/>
          <w:rtl/>
        </w:rPr>
        <w:t xml:space="preserve"> כך מן הראוי היה להקים ועדת חקירה - מי מנע ואיך נמנעה הקמת גדר שעלתה בחייהם של 400 אזרחים בישראל. תודה. </w:t>
      </w:r>
    </w:p>
    <w:p w14:paraId="2F76152F" w14:textId="77777777" w:rsidR="00000000" w:rsidRDefault="00737B0C">
      <w:pPr>
        <w:pStyle w:val="a"/>
        <w:rPr>
          <w:rFonts w:hint="cs"/>
          <w:rtl/>
        </w:rPr>
      </w:pPr>
    </w:p>
    <w:p w14:paraId="601776A0" w14:textId="77777777" w:rsidR="00000000" w:rsidRDefault="00737B0C">
      <w:pPr>
        <w:pStyle w:val="ad"/>
        <w:rPr>
          <w:rtl/>
        </w:rPr>
      </w:pPr>
      <w:r>
        <w:rPr>
          <w:rtl/>
        </w:rPr>
        <w:t>היו"ר אלי בן-מנחם:</w:t>
      </w:r>
    </w:p>
    <w:p w14:paraId="7F2ECE0F" w14:textId="77777777" w:rsidR="00000000" w:rsidRDefault="00737B0C">
      <w:pPr>
        <w:pStyle w:val="a"/>
        <w:rPr>
          <w:rtl/>
        </w:rPr>
      </w:pPr>
    </w:p>
    <w:p w14:paraId="41A411E8" w14:textId="77777777" w:rsidR="00000000" w:rsidRDefault="00737B0C">
      <w:pPr>
        <w:pStyle w:val="a"/>
        <w:rPr>
          <w:rFonts w:hint="cs"/>
          <w:rtl/>
        </w:rPr>
      </w:pPr>
      <w:r>
        <w:rPr>
          <w:rFonts w:hint="cs"/>
          <w:rtl/>
        </w:rPr>
        <w:t>תודה רבה לחבר הכנסת חיים רמון. רבותי, על-פי הנחיית מזכירות הכנסת, אני מזמין את חברת הכנסת דליה איציק, מציעת ההצעה. הוקצבו לך חמש ד</w:t>
      </w:r>
      <w:r>
        <w:rPr>
          <w:rFonts w:hint="cs"/>
          <w:rtl/>
        </w:rPr>
        <w:t xml:space="preserve">קות, בבקשה. אחריה </w:t>
      </w:r>
      <w:r>
        <w:rPr>
          <w:rtl/>
        </w:rPr>
        <w:t>–</w:t>
      </w:r>
      <w:r>
        <w:rPr>
          <w:rFonts w:hint="cs"/>
          <w:rtl/>
        </w:rPr>
        <w:t xml:space="preserve"> השר גדעון עזרא. </w:t>
      </w:r>
    </w:p>
    <w:p w14:paraId="4E4FBFE1" w14:textId="77777777" w:rsidR="00000000" w:rsidRDefault="00737B0C">
      <w:pPr>
        <w:pStyle w:val="a"/>
        <w:rPr>
          <w:rFonts w:hint="cs"/>
          <w:rtl/>
        </w:rPr>
      </w:pPr>
    </w:p>
    <w:p w14:paraId="64810955" w14:textId="77777777" w:rsidR="00000000" w:rsidRDefault="00737B0C">
      <w:pPr>
        <w:pStyle w:val="Speaker"/>
        <w:rPr>
          <w:rtl/>
        </w:rPr>
      </w:pPr>
      <w:bookmarkStart w:id="233" w:name="FS000000433T30_07_2003_18_58_02"/>
      <w:bookmarkStart w:id="234" w:name="_Toc47678163"/>
      <w:bookmarkStart w:id="235" w:name="_Toc49055723"/>
      <w:bookmarkEnd w:id="233"/>
      <w:r>
        <w:rPr>
          <w:rFonts w:hint="eastAsia"/>
          <w:rtl/>
        </w:rPr>
        <w:t>דליה</w:t>
      </w:r>
      <w:r>
        <w:rPr>
          <w:rtl/>
        </w:rPr>
        <w:t xml:space="preserve"> איציק (העבודה-מימד):</w:t>
      </w:r>
      <w:bookmarkEnd w:id="234"/>
      <w:bookmarkEnd w:id="235"/>
    </w:p>
    <w:p w14:paraId="454FDF9D" w14:textId="77777777" w:rsidR="00000000" w:rsidRDefault="00737B0C">
      <w:pPr>
        <w:pStyle w:val="a"/>
        <w:rPr>
          <w:rFonts w:hint="cs"/>
          <w:rtl/>
        </w:rPr>
      </w:pPr>
    </w:p>
    <w:p w14:paraId="24426CCB" w14:textId="77777777" w:rsidR="00000000" w:rsidRDefault="00737B0C">
      <w:pPr>
        <w:pStyle w:val="a"/>
        <w:rPr>
          <w:rFonts w:hint="cs"/>
          <w:rtl/>
        </w:rPr>
      </w:pPr>
      <w:r>
        <w:rPr>
          <w:rFonts w:hint="cs"/>
          <w:rtl/>
        </w:rPr>
        <w:t xml:space="preserve">אדוני היושב-ראש, חברי חברי הכנסת, אדוני השר, ראיתי קודם את השר עוזי לנדאו. בהיותו השר לביטחון פנים - חבל, הוא איננו כרגע </w:t>
      </w:r>
      <w:r>
        <w:rPr>
          <w:rtl/>
        </w:rPr>
        <w:t>–</w:t>
      </w:r>
      <w:r>
        <w:rPr>
          <w:rFonts w:hint="cs"/>
          <w:rtl/>
        </w:rPr>
        <w:t xml:space="preserve">  אני זוכרת, אדוני היושב-ראש, את חבר הכנסת גדעון סער, הלוא הוא מזכיר </w:t>
      </w:r>
      <w:r>
        <w:rPr>
          <w:rFonts w:hint="cs"/>
          <w:rtl/>
        </w:rPr>
        <w:t>הממשלה לשעבר, איך באורח מעניין לגמרי - פתאום עכשיו רוחמה אברהם מאוד מעניינת אותך - אני מבינה שעכשיו הנושא לא נעים לך - - -</w:t>
      </w:r>
    </w:p>
    <w:p w14:paraId="23546AA9" w14:textId="77777777" w:rsidR="00000000" w:rsidRDefault="00737B0C">
      <w:pPr>
        <w:pStyle w:val="a"/>
        <w:rPr>
          <w:rFonts w:hint="cs"/>
          <w:rtl/>
        </w:rPr>
      </w:pPr>
    </w:p>
    <w:p w14:paraId="788C90BC" w14:textId="77777777" w:rsidR="00000000" w:rsidRDefault="00737B0C">
      <w:pPr>
        <w:pStyle w:val="ac"/>
        <w:rPr>
          <w:rtl/>
        </w:rPr>
      </w:pPr>
      <w:r>
        <w:rPr>
          <w:rFonts w:hint="eastAsia"/>
          <w:rtl/>
        </w:rPr>
        <w:t>גדעון</w:t>
      </w:r>
      <w:r>
        <w:rPr>
          <w:rtl/>
        </w:rPr>
        <w:t xml:space="preserve"> סער (הליכוד):</w:t>
      </w:r>
    </w:p>
    <w:p w14:paraId="4399771B" w14:textId="77777777" w:rsidR="00000000" w:rsidRDefault="00737B0C">
      <w:pPr>
        <w:pStyle w:val="a"/>
        <w:rPr>
          <w:rFonts w:hint="cs"/>
          <w:rtl/>
        </w:rPr>
      </w:pPr>
    </w:p>
    <w:p w14:paraId="717B158E" w14:textId="77777777" w:rsidR="00000000" w:rsidRDefault="00737B0C">
      <w:pPr>
        <w:pStyle w:val="a"/>
        <w:rPr>
          <w:rFonts w:hint="cs"/>
          <w:rtl/>
        </w:rPr>
      </w:pPr>
      <w:r>
        <w:rPr>
          <w:rFonts w:hint="cs"/>
          <w:rtl/>
        </w:rPr>
        <w:t>הוא לא נעים, ורוחמה תמיד נעימה.</w:t>
      </w:r>
    </w:p>
    <w:p w14:paraId="19F6E51F" w14:textId="77777777" w:rsidR="00000000" w:rsidRDefault="00737B0C">
      <w:pPr>
        <w:pStyle w:val="a"/>
        <w:rPr>
          <w:rFonts w:hint="cs"/>
          <w:rtl/>
        </w:rPr>
      </w:pPr>
    </w:p>
    <w:p w14:paraId="2FC0858B" w14:textId="77777777" w:rsidR="00000000" w:rsidRDefault="00737B0C">
      <w:pPr>
        <w:pStyle w:val="SpeakerCon"/>
        <w:rPr>
          <w:rtl/>
        </w:rPr>
      </w:pPr>
      <w:bookmarkStart w:id="236" w:name="FS000000433T30_07_2003_19_01_15C"/>
      <w:bookmarkEnd w:id="236"/>
      <w:r>
        <w:rPr>
          <w:rtl/>
        </w:rPr>
        <w:t>דליה איציק (העבודה-מימד):</w:t>
      </w:r>
    </w:p>
    <w:p w14:paraId="07CFF094" w14:textId="77777777" w:rsidR="00000000" w:rsidRDefault="00737B0C">
      <w:pPr>
        <w:pStyle w:val="a"/>
        <w:rPr>
          <w:rtl/>
        </w:rPr>
      </w:pPr>
    </w:p>
    <w:p w14:paraId="4F4D1164" w14:textId="77777777" w:rsidR="00000000" w:rsidRDefault="00737B0C">
      <w:pPr>
        <w:pStyle w:val="a"/>
        <w:rPr>
          <w:rFonts w:hint="cs"/>
          <w:rtl/>
        </w:rPr>
      </w:pPr>
      <w:r>
        <w:rPr>
          <w:rFonts w:hint="cs"/>
          <w:rtl/>
        </w:rPr>
        <w:t xml:space="preserve">גם אני חושבת שהיא תמיד נעימה. </w:t>
      </w:r>
    </w:p>
    <w:p w14:paraId="5AA108EF" w14:textId="77777777" w:rsidR="00000000" w:rsidRDefault="00737B0C">
      <w:pPr>
        <w:pStyle w:val="a"/>
        <w:rPr>
          <w:rFonts w:hint="cs"/>
          <w:rtl/>
        </w:rPr>
      </w:pPr>
    </w:p>
    <w:p w14:paraId="6EE0B055" w14:textId="77777777" w:rsidR="00000000" w:rsidRDefault="00737B0C">
      <w:pPr>
        <w:pStyle w:val="a"/>
        <w:rPr>
          <w:rFonts w:hint="cs"/>
          <w:rtl/>
        </w:rPr>
      </w:pPr>
      <w:r>
        <w:rPr>
          <w:rFonts w:hint="cs"/>
          <w:rtl/>
        </w:rPr>
        <w:t>אדוני, חבר הכנסת גד</w:t>
      </w:r>
      <w:r>
        <w:rPr>
          <w:rFonts w:hint="cs"/>
          <w:rtl/>
        </w:rPr>
        <w:t>עון סער, בהיותך מזכיר הממשלה, אוי, כמה פעמים שאתה הורדת את הנושא מסדר-היום. מעניין אותי לראות ולשמוע - - -</w:t>
      </w:r>
    </w:p>
    <w:p w14:paraId="3CD9A238" w14:textId="77777777" w:rsidR="00000000" w:rsidRDefault="00737B0C">
      <w:pPr>
        <w:pStyle w:val="a"/>
        <w:rPr>
          <w:rFonts w:hint="cs"/>
          <w:rtl/>
        </w:rPr>
      </w:pPr>
    </w:p>
    <w:p w14:paraId="04310335" w14:textId="77777777" w:rsidR="00000000" w:rsidRDefault="00737B0C">
      <w:pPr>
        <w:pStyle w:val="ac"/>
        <w:rPr>
          <w:rtl/>
        </w:rPr>
      </w:pPr>
      <w:r>
        <w:rPr>
          <w:rFonts w:hint="eastAsia"/>
          <w:rtl/>
        </w:rPr>
        <w:t>גדעון</w:t>
      </w:r>
      <w:r>
        <w:rPr>
          <w:rtl/>
        </w:rPr>
        <w:t xml:space="preserve"> סער (הליכוד):</w:t>
      </w:r>
    </w:p>
    <w:p w14:paraId="6754B8F5" w14:textId="77777777" w:rsidR="00000000" w:rsidRDefault="00737B0C">
      <w:pPr>
        <w:pStyle w:val="a"/>
        <w:rPr>
          <w:rFonts w:hint="cs"/>
          <w:rtl/>
        </w:rPr>
      </w:pPr>
    </w:p>
    <w:p w14:paraId="38486B64" w14:textId="77777777" w:rsidR="00000000" w:rsidRDefault="00737B0C">
      <w:pPr>
        <w:pStyle w:val="a"/>
        <w:rPr>
          <w:rFonts w:hint="cs"/>
          <w:rtl/>
        </w:rPr>
      </w:pPr>
      <w:r>
        <w:rPr>
          <w:rFonts w:hint="cs"/>
          <w:rtl/>
        </w:rPr>
        <w:t>אף פעם לא שמתי אותו.</w:t>
      </w:r>
    </w:p>
    <w:p w14:paraId="4D4CB3BE" w14:textId="77777777" w:rsidR="00000000" w:rsidRDefault="00737B0C">
      <w:pPr>
        <w:pStyle w:val="a"/>
        <w:rPr>
          <w:rFonts w:hint="cs"/>
          <w:rtl/>
        </w:rPr>
      </w:pPr>
    </w:p>
    <w:p w14:paraId="129866C1" w14:textId="77777777" w:rsidR="00000000" w:rsidRDefault="00737B0C">
      <w:pPr>
        <w:pStyle w:val="SpeakerCon"/>
        <w:rPr>
          <w:rtl/>
        </w:rPr>
      </w:pPr>
      <w:bookmarkStart w:id="237" w:name="FS000000433T30_07_2003_19_02_31C"/>
      <w:bookmarkEnd w:id="237"/>
      <w:r>
        <w:rPr>
          <w:rtl/>
        </w:rPr>
        <w:t>דליה איציק (העבודה-מימד):</w:t>
      </w:r>
    </w:p>
    <w:p w14:paraId="7BAAAEB6" w14:textId="77777777" w:rsidR="00000000" w:rsidRDefault="00737B0C">
      <w:pPr>
        <w:pStyle w:val="a"/>
        <w:rPr>
          <w:rtl/>
        </w:rPr>
      </w:pPr>
    </w:p>
    <w:p w14:paraId="5DFD6996" w14:textId="77777777" w:rsidR="00000000" w:rsidRDefault="00737B0C">
      <w:pPr>
        <w:pStyle w:val="a"/>
        <w:rPr>
          <w:rFonts w:hint="cs"/>
          <w:rtl/>
        </w:rPr>
      </w:pPr>
      <w:r>
        <w:rPr>
          <w:rFonts w:hint="cs"/>
          <w:rtl/>
        </w:rPr>
        <w:t>אף פעם לא שמת אותו, טוב שאתה יודע.</w:t>
      </w:r>
    </w:p>
    <w:p w14:paraId="5DC887DE" w14:textId="77777777" w:rsidR="00000000" w:rsidRDefault="00737B0C">
      <w:pPr>
        <w:pStyle w:val="a"/>
        <w:rPr>
          <w:rFonts w:hint="cs"/>
          <w:rtl/>
        </w:rPr>
      </w:pPr>
    </w:p>
    <w:p w14:paraId="71112A75" w14:textId="77777777" w:rsidR="00000000" w:rsidRDefault="00737B0C">
      <w:pPr>
        <w:pStyle w:val="a"/>
        <w:rPr>
          <w:rFonts w:hint="cs"/>
          <w:rtl/>
        </w:rPr>
      </w:pPr>
      <w:r>
        <w:rPr>
          <w:rFonts w:hint="cs"/>
          <w:rtl/>
        </w:rPr>
        <w:t xml:space="preserve">מעניין לראות איך ראש הממשלה, ואתה - עכשיו </w:t>
      </w:r>
      <w:r>
        <w:rPr>
          <w:rFonts w:hint="cs"/>
          <w:rtl/>
        </w:rPr>
        <w:t xml:space="preserve">מקשיבים לראש הממשלה שנלחם על הגדר בחירוף נפש. מה קרה לה בשמונת החודשים הללו, חבר הכנסת גדעון סער? </w:t>
      </w:r>
    </w:p>
    <w:p w14:paraId="3A96D067" w14:textId="77777777" w:rsidR="00000000" w:rsidRDefault="00737B0C">
      <w:pPr>
        <w:pStyle w:val="a"/>
        <w:rPr>
          <w:rFonts w:hint="cs"/>
          <w:rtl/>
        </w:rPr>
      </w:pPr>
    </w:p>
    <w:p w14:paraId="46C5C9AC" w14:textId="77777777" w:rsidR="00000000" w:rsidRDefault="00737B0C">
      <w:pPr>
        <w:pStyle w:val="a"/>
        <w:rPr>
          <w:rFonts w:hint="cs"/>
          <w:rtl/>
        </w:rPr>
      </w:pPr>
      <w:r>
        <w:rPr>
          <w:rFonts w:hint="cs"/>
          <w:rtl/>
        </w:rPr>
        <w:t>אדוני השר, אנחנו תובעים היום הקמת ועדת חקירה. אנחנו סבורים שזה או הפרדה או הפקרה. אנחנו סבורים שאזרחי מדינת ישראל הופקרו למחבלים מרצחים, בצורה בלתי נסבלת וב</w:t>
      </w:r>
      <w:r>
        <w:rPr>
          <w:rFonts w:hint="cs"/>
          <w:rtl/>
        </w:rPr>
        <w:t xml:space="preserve">לתי אנושית, רק מפני שהיו לממשלת ישראל שיקולים פוליטיים, לא אחרים; רק מפני שהיו לה שיקולים פוליטיים. </w:t>
      </w:r>
    </w:p>
    <w:p w14:paraId="2CD6A58D" w14:textId="77777777" w:rsidR="00000000" w:rsidRDefault="00737B0C">
      <w:pPr>
        <w:pStyle w:val="a"/>
        <w:rPr>
          <w:rFonts w:hint="cs"/>
          <w:rtl/>
        </w:rPr>
      </w:pPr>
    </w:p>
    <w:p w14:paraId="4199D270" w14:textId="77777777" w:rsidR="00000000" w:rsidRDefault="00737B0C">
      <w:pPr>
        <w:pStyle w:val="a"/>
        <w:rPr>
          <w:rFonts w:hint="cs"/>
          <w:rtl/>
        </w:rPr>
      </w:pPr>
      <w:r>
        <w:rPr>
          <w:rFonts w:hint="cs"/>
          <w:rtl/>
        </w:rPr>
        <w:t>אדוני השר, איך אני יודעת שהגדר טובה? למה הפלסטינים כל כך מתנגדים לגדר? אתה יודע למה? כי הם יודעים שהשוט הזה שנקרא אלימות, שנקרא טרור, נלקח מהם. כי אם תהיה</w:t>
      </w:r>
      <w:r>
        <w:rPr>
          <w:rFonts w:hint="cs"/>
          <w:rtl/>
        </w:rPr>
        <w:t xml:space="preserve"> גדר, הם לא יוכלו לקבל כרטיס כניסה חופשי ולחבל במדינת ישראל. הרי אין מדינה בעולם שאין לה גבולות, רק אנחנו. </w:t>
      </w:r>
    </w:p>
    <w:p w14:paraId="452ADFB7" w14:textId="77777777" w:rsidR="00000000" w:rsidRDefault="00737B0C">
      <w:pPr>
        <w:pStyle w:val="a"/>
        <w:rPr>
          <w:rFonts w:hint="cs"/>
          <w:rtl/>
        </w:rPr>
      </w:pPr>
    </w:p>
    <w:p w14:paraId="18D53ED5" w14:textId="77777777" w:rsidR="00000000" w:rsidRDefault="00737B0C">
      <w:pPr>
        <w:pStyle w:val="a"/>
        <w:rPr>
          <w:rFonts w:hint="cs"/>
          <w:rtl/>
        </w:rPr>
      </w:pPr>
      <w:r>
        <w:rPr>
          <w:rFonts w:hint="cs"/>
          <w:rtl/>
        </w:rPr>
        <w:t xml:space="preserve">ולכן, אני מציעה לך לראות איך אבו-מאזן נאבק בגדר כל הזמן. אני מציעה לכם להקשיב טוב לסוגיה הזאת. ואני גם אומרת לך כאן, הלוואי שאתבדה </w:t>
      </w:r>
      <w:r>
        <w:rPr>
          <w:rtl/>
        </w:rPr>
        <w:t>–</w:t>
      </w:r>
      <w:r>
        <w:rPr>
          <w:rFonts w:hint="cs"/>
          <w:rtl/>
        </w:rPr>
        <w:t xml:space="preserve"> לא יהיה שלום. </w:t>
      </w:r>
      <w:r>
        <w:rPr>
          <w:rFonts w:hint="cs"/>
          <w:rtl/>
        </w:rPr>
        <w:t>הלוואי שיהיה שלום. אבל בוא נניח שאין שלום, ובואו נניח שלא ראש הממשלה אשם, אלא רק הפלסטינים, כפי שאתם מנסים להגיד. מה תעשו אז אם יהיה פרץ של טרור? מה תגידו? מה תגידו כשאפשר למנוע 80%, 70%, 50%?</w:t>
      </w:r>
    </w:p>
    <w:p w14:paraId="47D83291" w14:textId="77777777" w:rsidR="00000000" w:rsidRDefault="00737B0C">
      <w:pPr>
        <w:pStyle w:val="a"/>
        <w:rPr>
          <w:rFonts w:hint="cs"/>
          <w:rtl/>
        </w:rPr>
      </w:pPr>
    </w:p>
    <w:p w14:paraId="4C18BF90" w14:textId="77777777" w:rsidR="00000000" w:rsidRDefault="00737B0C">
      <w:pPr>
        <w:pStyle w:val="a"/>
        <w:rPr>
          <w:rFonts w:hint="cs"/>
          <w:rtl/>
        </w:rPr>
      </w:pPr>
      <w:r>
        <w:rPr>
          <w:rFonts w:hint="cs"/>
          <w:rtl/>
        </w:rPr>
        <w:t>חבר הכנסת גדעון סער, יהיה משעשע לראות על מה תצביע עכשיו? איך ת</w:t>
      </w:r>
      <w:r>
        <w:rPr>
          <w:rFonts w:hint="cs"/>
          <w:rtl/>
        </w:rPr>
        <w:t>צביע?</w:t>
      </w:r>
    </w:p>
    <w:p w14:paraId="6C79DDD0" w14:textId="77777777" w:rsidR="00000000" w:rsidRDefault="00737B0C">
      <w:pPr>
        <w:pStyle w:val="a"/>
        <w:rPr>
          <w:rFonts w:hint="cs"/>
          <w:rtl/>
        </w:rPr>
      </w:pPr>
    </w:p>
    <w:p w14:paraId="1A3F60FD" w14:textId="77777777" w:rsidR="00000000" w:rsidRDefault="00737B0C">
      <w:pPr>
        <w:pStyle w:val="ac"/>
        <w:rPr>
          <w:rtl/>
        </w:rPr>
      </w:pPr>
      <w:r>
        <w:rPr>
          <w:rFonts w:hint="eastAsia"/>
          <w:rtl/>
        </w:rPr>
        <w:t>גדעון</w:t>
      </w:r>
      <w:r>
        <w:rPr>
          <w:rtl/>
        </w:rPr>
        <w:t xml:space="preserve"> סער (הליכוד):</w:t>
      </w:r>
    </w:p>
    <w:p w14:paraId="0C787718" w14:textId="77777777" w:rsidR="00000000" w:rsidRDefault="00737B0C">
      <w:pPr>
        <w:pStyle w:val="a"/>
        <w:rPr>
          <w:rFonts w:hint="cs"/>
          <w:rtl/>
        </w:rPr>
      </w:pPr>
    </w:p>
    <w:p w14:paraId="047D9B81" w14:textId="77777777" w:rsidR="00000000" w:rsidRDefault="00737B0C">
      <w:pPr>
        <w:pStyle w:val="a"/>
        <w:rPr>
          <w:rFonts w:hint="cs"/>
          <w:rtl/>
        </w:rPr>
      </w:pPr>
      <w:r>
        <w:rPr>
          <w:rFonts w:hint="cs"/>
          <w:rtl/>
        </w:rPr>
        <w:t>אביא הצעה מצוינת - - -</w:t>
      </w:r>
    </w:p>
    <w:p w14:paraId="61C357C9" w14:textId="77777777" w:rsidR="00000000" w:rsidRDefault="00737B0C">
      <w:pPr>
        <w:pStyle w:val="a"/>
        <w:rPr>
          <w:rFonts w:hint="cs"/>
          <w:rtl/>
        </w:rPr>
      </w:pPr>
    </w:p>
    <w:p w14:paraId="1E0BB581" w14:textId="77777777" w:rsidR="00000000" w:rsidRDefault="00737B0C">
      <w:pPr>
        <w:pStyle w:val="SpeakerCon"/>
        <w:rPr>
          <w:rtl/>
        </w:rPr>
      </w:pPr>
      <w:bookmarkStart w:id="238" w:name="FS000000433T30_07_2003_19_13_46C"/>
      <w:bookmarkEnd w:id="238"/>
      <w:r>
        <w:rPr>
          <w:rtl/>
        </w:rPr>
        <w:t>דליה איציק (העבודה-מימד):</w:t>
      </w:r>
    </w:p>
    <w:p w14:paraId="423ED687" w14:textId="77777777" w:rsidR="00000000" w:rsidRDefault="00737B0C">
      <w:pPr>
        <w:pStyle w:val="a"/>
        <w:rPr>
          <w:rtl/>
        </w:rPr>
      </w:pPr>
    </w:p>
    <w:p w14:paraId="7FB8C983" w14:textId="77777777" w:rsidR="00000000" w:rsidRDefault="00737B0C">
      <w:pPr>
        <w:pStyle w:val="a"/>
        <w:rPr>
          <w:rFonts w:hint="cs"/>
          <w:rtl/>
        </w:rPr>
      </w:pPr>
      <w:r>
        <w:rPr>
          <w:rFonts w:hint="cs"/>
          <w:rtl/>
        </w:rPr>
        <w:t xml:space="preserve">יהיה משעשע מאוד לראות איך אתה מצביע עכשיו. </w:t>
      </w:r>
    </w:p>
    <w:p w14:paraId="6F17A9F0" w14:textId="77777777" w:rsidR="00000000" w:rsidRDefault="00737B0C">
      <w:pPr>
        <w:pStyle w:val="a"/>
        <w:rPr>
          <w:rFonts w:hint="cs"/>
          <w:rtl/>
        </w:rPr>
      </w:pPr>
    </w:p>
    <w:p w14:paraId="79DF460F" w14:textId="77777777" w:rsidR="00000000" w:rsidRDefault="00737B0C">
      <w:pPr>
        <w:pStyle w:val="ac"/>
        <w:rPr>
          <w:rtl/>
        </w:rPr>
      </w:pPr>
      <w:r>
        <w:rPr>
          <w:rFonts w:hint="eastAsia"/>
          <w:rtl/>
        </w:rPr>
        <w:t>גדעון</w:t>
      </w:r>
      <w:r>
        <w:rPr>
          <w:rtl/>
        </w:rPr>
        <w:t xml:space="preserve"> סער (הליכוד):</w:t>
      </w:r>
    </w:p>
    <w:p w14:paraId="058FA09E" w14:textId="77777777" w:rsidR="00000000" w:rsidRDefault="00737B0C">
      <w:pPr>
        <w:pStyle w:val="a"/>
        <w:rPr>
          <w:rFonts w:hint="cs"/>
          <w:rtl/>
        </w:rPr>
      </w:pPr>
    </w:p>
    <w:p w14:paraId="721187EA" w14:textId="77777777" w:rsidR="00000000" w:rsidRDefault="00737B0C">
      <w:pPr>
        <w:pStyle w:val="a"/>
        <w:rPr>
          <w:rtl/>
        </w:rPr>
      </w:pPr>
      <w:r>
        <w:rPr>
          <w:rFonts w:hint="cs"/>
          <w:rtl/>
        </w:rPr>
        <w:t>- - - אני אבקש את אמון הכנסת להצעה.</w:t>
      </w:r>
    </w:p>
    <w:p w14:paraId="259816E4" w14:textId="77777777" w:rsidR="00000000" w:rsidRDefault="00737B0C">
      <w:pPr>
        <w:pStyle w:val="SpeakerCon"/>
        <w:rPr>
          <w:rtl/>
        </w:rPr>
      </w:pPr>
    </w:p>
    <w:p w14:paraId="56B2FE78" w14:textId="77777777" w:rsidR="00000000" w:rsidRDefault="00737B0C">
      <w:pPr>
        <w:pStyle w:val="SpeakerCon"/>
        <w:rPr>
          <w:rFonts w:hint="cs"/>
          <w:rtl/>
        </w:rPr>
      </w:pPr>
      <w:bookmarkStart w:id="239" w:name="FS000000433T30_07_2003_19_14_42C"/>
      <w:bookmarkStart w:id="240" w:name="FS000000433T30_07_2003_19_14_54C"/>
      <w:bookmarkEnd w:id="239"/>
      <w:bookmarkEnd w:id="240"/>
    </w:p>
    <w:p w14:paraId="2BD93309" w14:textId="77777777" w:rsidR="00000000" w:rsidRDefault="00737B0C">
      <w:pPr>
        <w:pStyle w:val="SpeakerCon"/>
        <w:rPr>
          <w:rtl/>
        </w:rPr>
      </w:pPr>
      <w:r>
        <w:rPr>
          <w:rtl/>
        </w:rPr>
        <w:t>דליה איציק (העבודה-מימד):</w:t>
      </w:r>
    </w:p>
    <w:p w14:paraId="4687BA42" w14:textId="77777777" w:rsidR="00000000" w:rsidRDefault="00737B0C">
      <w:pPr>
        <w:pStyle w:val="a"/>
        <w:rPr>
          <w:rtl/>
        </w:rPr>
      </w:pPr>
    </w:p>
    <w:p w14:paraId="60015595" w14:textId="77777777" w:rsidR="00000000" w:rsidRDefault="00737B0C">
      <w:pPr>
        <w:pStyle w:val="a"/>
        <w:rPr>
          <w:rFonts w:hint="cs"/>
          <w:rtl/>
        </w:rPr>
      </w:pPr>
      <w:r>
        <w:rPr>
          <w:rFonts w:hint="cs"/>
          <w:rtl/>
        </w:rPr>
        <w:t>אתה צודק שזה היה משעשע אילו המחיר לא היה כבד מ</w:t>
      </w:r>
      <w:r>
        <w:rPr>
          <w:rFonts w:hint="cs"/>
          <w:rtl/>
        </w:rPr>
        <w:t xml:space="preserve">נשוא, אילו המחיר הכלכלי והביטחוני על מדינת ישראל, ומחיר הדמים, החיים שאנשים שילמו בחייהם - - - </w:t>
      </w:r>
    </w:p>
    <w:p w14:paraId="2E3D2CA4" w14:textId="77777777" w:rsidR="00000000" w:rsidRDefault="00737B0C">
      <w:pPr>
        <w:pStyle w:val="a"/>
        <w:rPr>
          <w:rFonts w:hint="cs"/>
          <w:rtl/>
        </w:rPr>
      </w:pPr>
    </w:p>
    <w:p w14:paraId="7BE65E8D" w14:textId="77777777" w:rsidR="00000000" w:rsidRDefault="00737B0C">
      <w:pPr>
        <w:pStyle w:val="ac"/>
        <w:rPr>
          <w:rtl/>
        </w:rPr>
      </w:pPr>
      <w:r>
        <w:rPr>
          <w:rFonts w:hint="eastAsia"/>
          <w:rtl/>
        </w:rPr>
        <w:t>גדעון</w:t>
      </w:r>
      <w:r>
        <w:rPr>
          <w:rtl/>
        </w:rPr>
        <w:t xml:space="preserve"> סער (הליכוד):</w:t>
      </w:r>
    </w:p>
    <w:p w14:paraId="4FC6324B" w14:textId="77777777" w:rsidR="00000000" w:rsidRDefault="00737B0C">
      <w:pPr>
        <w:pStyle w:val="a"/>
        <w:rPr>
          <w:rFonts w:hint="cs"/>
          <w:rtl/>
        </w:rPr>
      </w:pPr>
    </w:p>
    <w:p w14:paraId="018456D2" w14:textId="77777777" w:rsidR="00000000" w:rsidRDefault="00737B0C">
      <w:pPr>
        <w:pStyle w:val="a"/>
        <w:rPr>
          <w:rFonts w:hint="cs"/>
          <w:rtl/>
        </w:rPr>
      </w:pPr>
      <w:r>
        <w:rPr>
          <w:rFonts w:hint="cs"/>
          <w:rtl/>
        </w:rPr>
        <w:t>בגלל ממשלת ברק - - -</w:t>
      </w:r>
    </w:p>
    <w:p w14:paraId="4D035529" w14:textId="77777777" w:rsidR="00000000" w:rsidRDefault="00737B0C">
      <w:pPr>
        <w:pStyle w:val="a"/>
        <w:rPr>
          <w:rFonts w:hint="cs"/>
          <w:rtl/>
        </w:rPr>
      </w:pPr>
    </w:p>
    <w:p w14:paraId="13E6D972" w14:textId="77777777" w:rsidR="00000000" w:rsidRDefault="00737B0C">
      <w:pPr>
        <w:pStyle w:val="SpeakerCon"/>
        <w:rPr>
          <w:rtl/>
        </w:rPr>
      </w:pPr>
      <w:bookmarkStart w:id="241" w:name="FS000000433T30_07_2003_19_16_57C"/>
      <w:bookmarkEnd w:id="241"/>
      <w:r>
        <w:rPr>
          <w:rtl/>
        </w:rPr>
        <w:t>דליה איציק (העבודה-מימד):</w:t>
      </w:r>
    </w:p>
    <w:p w14:paraId="1A30974C" w14:textId="77777777" w:rsidR="00000000" w:rsidRDefault="00737B0C">
      <w:pPr>
        <w:pStyle w:val="a"/>
        <w:rPr>
          <w:rtl/>
        </w:rPr>
      </w:pPr>
    </w:p>
    <w:p w14:paraId="552910E1" w14:textId="77777777" w:rsidR="00000000" w:rsidRDefault="00737B0C">
      <w:pPr>
        <w:pStyle w:val="a"/>
        <w:rPr>
          <w:rFonts w:hint="cs"/>
          <w:rtl/>
        </w:rPr>
      </w:pPr>
      <w:r>
        <w:rPr>
          <w:rFonts w:hint="cs"/>
          <w:rtl/>
        </w:rPr>
        <w:t xml:space="preserve">יושב כאן השר לביטחון פנים לשעבר, השר עוזי לנדאו. אתה יודע מה אומרים גורמי המשטרה, ובתוכם </w:t>
      </w:r>
      <w:r>
        <w:rPr>
          <w:rFonts w:hint="cs"/>
          <w:rtl/>
        </w:rPr>
        <w:t>המפכ"ל, מה אומרים ראשי השב"כ, לשעבר והעכשווי? מה הם אומרים?</w:t>
      </w:r>
    </w:p>
    <w:p w14:paraId="23797283" w14:textId="77777777" w:rsidR="00000000" w:rsidRDefault="00737B0C">
      <w:pPr>
        <w:pStyle w:val="a"/>
        <w:rPr>
          <w:rFonts w:hint="cs"/>
          <w:rtl/>
        </w:rPr>
      </w:pPr>
    </w:p>
    <w:p w14:paraId="052ADF37" w14:textId="77777777" w:rsidR="00000000" w:rsidRDefault="00737B0C">
      <w:pPr>
        <w:pStyle w:val="ac"/>
        <w:rPr>
          <w:rtl/>
        </w:rPr>
      </w:pPr>
      <w:r>
        <w:rPr>
          <w:rFonts w:hint="cs"/>
          <w:rtl/>
        </w:rPr>
        <w:t>השר עוזי לנדאו:</w:t>
      </w:r>
    </w:p>
    <w:p w14:paraId="58C1E95E" w14:textId="77777777" w:rsidR="00000000" w:rsidRDefault="00737B0C">
      <w:pPr>
        <w:pStyle w:val="a"/>
        <w:rPr>
          <w:rFonts w:hint="cs"/>
          <w:rtl/>
        </w:rPr>
      </w:pPr>
    </w:p>
    <w:p w14:paraId="22229151" w14:textId="77777777" w:rsidR="00000000" w:rsidRDefault="00737B0C">
      <w:pPr>
        <w:pStyle w:val="a"/>
        <w:rPr>
          <w:rFonts w:hint="cs"/>
          <w:rtl/>
        </w:rPr>
      </w:pPr>
      <w:r>
        <w:rPr>
          <w:rFonts w:hint="cs"/>
          <w:rtl/>
        </w:rPr>
        <w:t xml:space="preserve">- - - בהיותי השר לביטחון פנים הוצאתי הנחיית עבודה - - - מפלגת העבודה, לרבות שר הביטחון דאז, ואז פשוט טרפדו את ההצעה. זה הכול. </w:t>
      </w:r>
    </w:p>
    <w:p w14:paraId="232DA5EC" w14:textId="77777777" w:rsidR="00000000" w:rsidRDefault="00737B0C">
      <w:pPr>
        <w:pStyle w:val="a"/>
        <w:rPr>
          <w:rFonts w:hint="cs"/>
          <w:rtl/>
        </w:rPr>
      </w:pPr>
    </w:p>
    <w:p w14:paraId="29430BE1" w14:textId="77777777" w:rsidR="00000000" w:rsidRDefault="00737B0C">
      <w:pPr>
        <w:pStyle w:val="SpeakerCon"/>
        <w:rPr>
          <w:rtl/>
        </w:rPr>
      </w:pPr>
      <w:bookmarkStart w:id="242" w:name="FS000000433T30_07_2003_19_23_22C"/>
      <w:bookmarkEnd w:id="242"/>
      <w:r>
        <w:rPr>
          <w:rtl/>
        </w:rPr>
        <w:t>דליה איציק (העבודה-מימד):</w:t>
      </w:r>
    </w:p>
    <w:p w14:paraId="0C2B729C" w14:textId="77777777" w:rsidR="00000000" w:rsidRDefault="00737B0C">
      <w:pPr>
        <w:pStyle w:val="a"/>
        <w:rPr>
          <w:rtl/>
        </w:rPr>
      </w:pPr>
    </w:p>
    <w:p w14:paraId="79D8832A" w14:textId="77777777" w:rsidR="00000000" w:rsidRDefault="00737B0C">
      <w:pPr>
        <w:pStyle w:val="a"/>
        <w:rPr>
          <w:rFonts w:hint="cs"/>
          <w:rtl/>
        </w:rPr>
      </w:pPr>
      <w:r>
        <w:rPr>
          <w:rFonts w:hint="cs"/>
          <w:rtl/>
        </w:rPr>
        <w:t>איך אתה לא מתבייש להגיד</w:t>
      </w:r>
      <w:r>
        <w:rPr>
          <w:rFonts w:hint="cs"/>
          <w:rtl/>
        </w:rPr>
        <w:t xml:space="preserve"> את זה, הרי אתה נבחרת לחבר הכנסת המנומס והאדיב - - -</w:t>
      </w:r>
    </w:p>
    <w:p w14:paraId="022CE0D1" w14:textId="77777777" w:rsidR="00000000" w:rsidRDefault="00737B0C">
      <w:pPr>
        <w:pStyle w:val="a"/>
        <w:rPr>
          <w:rFonts w:hint="cs"/>
          <w:rtl/>
        </w:rPr>
      </w:pPr>
    </w:p>
    <w:p w14:paraId="0EB95D76" w14:textId="77777777" w:rsidR="00000000" w:rsidRDefault="00737B0C">
      <w:pPr>
        <w:pStyle w:val="ac"/>
        <w:rPr>
          <w:rtl/>
        </w:rPr>
      </w:pPr>
      <w:r>
        <w:rPr>
          <w:rFonts w:hint="eastAsia"/>
          <w:rtl/>
        </w:rPr>
        <w:t>השר</w:t>
      </w:r>
      <w:r>
        <w:rPr>
          <w:rtl/>
        </w:rPr>
        <w:t xml:space="preserve"> עוזי לנדאו:</w:t>
      </w:r>
    </w:p>
    <w:p w14:paraId="78433FCC" w14:textId="77777777" w:rsidR="00000000" w:rsidRDefault="00737B0C">
      <w:pPr>
        <w:pStyle w:val="a"/>
        <w:rPr>
          <w:rFonts w:hint="cs"/>
          <w:rtl/>
        </w:rPr>
      </w:pPr>
    </w:p>
    <w:p w14:paraId="46F37456" w14:textId="77777777" w:rsidR="00000000" w:rsidRDefault="00737B0C">
      <w:pPr>
        <w:pStyle w:val="a"/>
        <w:rPr>
          <w:rFonts w:hint="cs"/>
          <w:rtl/>
        </w:rPr>
      </w:pPr>
      <w:r>
        <w:rPr>
          <w:rFonts w:hint="cs"/>
          <w:rtl/>
        </w:rPr>
        <w:t>- - -</w:t>
      </w:r>
    </w:p>
    <w:p w14:paraId="04C2F192" w14:textId="77777777" w:rsidR="00000000" w:rsidRDefault="00737B0C">
      <w:pPr>
        <w:pStyle w:val="a"/>
        <w:rPr>
          <w:rFonts w:hint="cs"/>
          <w:rtl/>
        </w:rPr>
      </w:pPr>
    </w:p>
    <w:p w14:paraId="45BA17D9" w14:textId="77777777" w:rsidR="00000000" w:rsidRDefault="00737B0C">
      <w:pPr>
        <w:pStyle w:val="SpeakerCon"/>
        <w:rPr>
          <w:rtl/>
        </w:rPr>
      </w:pPr>
      <w:bookmarkStart w:id="243" w:name="FS000000433T30_07_2003_19_26_39C"/>
      <w:bookmarkEnd w:id="243"/>
      <w:r>
        <w:rPr>
          <w:rtl/>
        </w:rPr>
        <w:t>דליה איציק (העבודה-מימד):</w:t>
      </w:r>
    </w:p>
    <w:p w14:paraId="0F31C750" w14:textId="77777777" w:rsidR="00000000" w:rsidRDefault="00737B0C">
      <w:pPr>
        <w:pStyle w:val="a"/>
        <w:rPr>
          <w:rtl/>
        </w:rPr>
      </w:pPr>
    </w:p>
    <w:p w14:paraId="03B7F59F" w14:textId="77777777" w:rsidR="00000000" w:rsidRDefault="00737B0C">
      <w:pPr>
        <w:pStyle w:val="a"/>
        <w:rPr>
          <w:rFonts w:hint="cs"/>
          <w:rtl/>
        </w:rPr>
      </w:pPr>
      <w:r>
        <w:rPr>
          <w:rFonts w:hint="cs"/>
          <w:rtl/>
        </w:rPr>
        <w:t>אבל, אדוני השר, אתה יודע איך ראש הממשלה התעלל בי ובחברי. אתה יודע כמה הוא לא רצה את הגדר ואיך הוא לגלג עליה. ואיך הוא עכשיו הולך לנשיא בוש ומתחנן על הג</w:t>
      </w:r>
      <w:r>
        <w:rPr>
          <w:rFonts w:hint="cs"/>
          <w:rtl/>
        </w:rPr>
        <w:t xml:space="preserve">דר. אתה הרי שמעת איך הוא לגלג פעם אחר פעם בישיבות, אפילו לא היה לו מה להגיד. הרי הוא רמז לי פעם אחר פעם שהוא מפחד מהקיצונים בימין, הרי אתה יודע את זה. </w:t>
      </w:r>
    </w:p>
    <w:p w14:paraId="43569906" w14:textId="77777777" w:rsidR="00000000" w:rsidRDefault="00737B0C">
      <w:pPr>
        <w:pStyle w:val="a"/>
        <w:rPr>
          <w:rFonts w:hint="cs"/>
          <w:rtl/>
        </w:rPr>
      </w:pPr>
    </w:p>
    <w:p w14:paraId="6C3940DC" w14:textId="77777777" w:rsidR="00000000" w:rsidRDefault="00737B0C">
      <w:pPr>
        <w:pStyle w:val="ac"/>
        <w:rPr>
          <w:rtl/>
        </w:rPr>
      </w:pPr>
      <w:r>
        <w:rPr>
          <w:rFonts w:hint="eastAsia"/>
          <w:rtl/>
        </w:rPr>
        <w:t>השר</w:t>
      </w:r>
      <w:r>
        <w:rPr>
          <w:rtl/>
        </w:rPr>
        <w:t xml:space="preserve"> עוזי לנדאו:</w:t>
      </w:r>
    </w:p>
    <w:p w14:paraId="6B7A3546" w14:textId="77777777" w:rsidR="00000000" w:rsidRDefault="00737B0C">
      <w:pPr>
        <w:pStyle w:val="a"/>
        <w:rPr>
          <w:rFonts w:hint="cs"/>
          <w:rtl/>
        </w:rPr>
      </w:pPr>
    </w:p>
    <w:p w14:paraId="4A5ABA49" w14:textId="77777777" w:rsidR="00000000" w:rsidRDefault="00737B0C">
      <w:pPr>
        <w:pStyle w:val="a"/>
        <w:rPr>
          <w:rFonts w:hint="cs"/>
          <w:rtl/>
        </w:rPr>
      </w:pPr>
      <w:r>
        <w:rPr>
          <w:rFonts w:hint="cs"/>
          <w:rtl/>
        </w:rPr>
        <w:t xml:space="preserve">אני לא יודע. </w:t>
      </w:r>
    </w:p>
    <w:p w14:paraId="15A9661A" w14:textId="77777777" w:rsidR="00000000" w:rsidRDefault="00737B0C">
      <w:pPr>
        <w:pStyle w:val="SpeakerCon"/>
        <w:rPr>
          <w:rtl/>
        </w:rPr>
      </w:pPr>
      <w:bookmarkStart w:id="244" w:name="FS000000433T30_07_2003_19_29_35C"/>
      <w:bookmarkEnd w:id="244"/>
    </w:p>
    <w:p w14:paraId="1EBEB649" w14:textId="77777777" w:rsidR="00000000" w:rsidRDefault="00737B0C">
      <w:pPr>
        <w:pStyle w:val="SpeakerCon"/>
        <w:rPr>
          <w:rtl/>
        </w:rPr>
      </w:pPr>
      <w:r>
        <w:rPr>
          <w:rtl/>
        </w:rPr>
        <w:t>דליה איציק (העבודה-מימד):</w:t>
      </w:r>
    </w:p>
    <w:p w14:paraId="1563C2E6" w14:textId="77777777" w:rsidR="00000000" w:rsidRDefault="00737B0C">
      <w:pPr>
        <w:pStyle w:val="a"/>
        <w:rPr>
          <w:rtl/>
        </w:rPr>
      </w:pPr>
    </w:p>
    <w:p w14:paraId="2F38A3C2" w14:textId="77777777" w:rsidR="00000000" w:rsidRDefault="00737B0C">
      <w:pPr>
        <w:pStyle w:val="a"/>
        <w:rPr>
          <w:rFonts w:hint="cs"/>
          <w:rtl/>
        </w:rPr>
      </w:pPr>
      <w:r>
        <w:rPr>
          <w:rFonts w:hint="cs"/>
          <w:rtl/>
        </w:rPr>
        <w:t>אז אתה יכול להגיד לי: את יודעת מה? שכנעת אות</w:t>
      </w:r>
      <w:r>
        <w:rPr>
          <w:rFonts w:hint="cs"/>
          <w:rtl/>
        </w:rPr>
        <w:t>ו.</w:t>
      </w:r>
    </w:p>
    <w:p w14:paraId="2AEF17C7" w14:textId="77777777" w:rsidR="00000000" w:rsidRDefault="00737B0C">
      <w:pPr>
        <w:pStyle w:val="a"/>
        <w:rPr>
          <w:rFonts w:hint="cs"/>
          <w:rtl/>
        </w:rPr>
      </w:pPr>
    </w:p>
    <w:p w14:paraId="31700004" w14:textId="77777777" w:rsidR="00000000" w:rsidRDefault="00737B0C">
      <w:pPr>
        <w:pStyle w:val="ad"/>
        <w:rPr>
          <w:rtl/>
        </w:rPr>
      </w:pPr>
      <w:r>
        <w:rPr>
          <w:rtl/>
        </w:rPr>
        <w:t>היו"ר אלי בן-מנחם:</w:t>
      </w:r>
    </w:p>
    <w:p w14:paraId="30BD6150" w14:textId="77777777" w:rsidR="00000000" w:rsidRDefault="00737B0C">
      <w:pPr>
        <w:pStyle w:val="a"/>
        <w:rPr>
          <w:rtl/>
        </w:rPr>
      </w:pPr>
    </w:p>
    <w:p w14:paraId="6C4AF4F4" w14:textId="77777777" w:rsidR="00000000" w:rsidRDefault="00737B0C">
      <w:pPr>
        <w:pStyle w:val="a"/>
        <w:rPr>
          <w:rFonts w:hint="cs"/>
          <w:rtl/>
        </w:rPr>
      </w:pPr>
      <w:r>
        <w:rPr>
          <w:rFonts w:hint="cs"/>
          <w:rtl/>
        </w:rPr>
        <w:t xml:space="preserve">חברת הכנסת דליה איציק, נותרה לך דקה. </w:t>
      </w:r>
    </w:p>
    <w:p w14:paraId="12A42C01" w14:textId="77777777" w:rsidR="00000000" w:rsidRDefault="00737B0C">
      <w:pPr>
        <w:pStyle w:val="a"/>
        <w:rPr>
          <w:rFonts w:hint="cs"/>
          <w:rtl/>
        </w:rPr>
      </w:pPr>
    </w:p>
    <w:p w14:paraId="3F38E37A" w14:textId="77777777" w:rsidR="00000000" w:rsidRDefault="00737B0C">
      <w:pPr>
        <w:pStyle w:val="SpeakerCon"/>
        <w:rPr>
          <w:rtl/>
        </w:rPr>
      </w:pPr>
      <w:bookmarkStart w:id="245" w:name="FS000000433T30_07_2003_19_30_14C"/>
      <w:bookmarkEnd w:id="245"/>
      <w:r>
        <w:rPr>
          <w:rtl/>
        </w:rPr>
        <w:t>דליה איציק (העבודה-מימד):</w:t>
      </w:r>
    </w:p>
    <w:p w14:paraId="047B933E" w14:textId="77777777" w:rsidR="00000000" w:rsidRDefault="00737B0C">
      <w:pPr>
        <w:pStyle w:val="a"/>
        <w:rPr>
          <w:rtl/>
        </w:rPr>
      </w:pPr>
    </w:p>
    <w:p w14:paraId="13CC75C9" w14:textId="77777777" w:rsidR="00000000" w:rsidRDefault="00737B0C">
      <w:pPr>
        <w:pStyle w:val="a"/>
        <w:rPr>
          <w:rFonts w:hint="cs"/>
          <w:rtl/>
        </w:rPr>
      </w:pPr>
      <w:r>
        <w:rPr>
          <w:rFonts w:hint="cs"/>
          <w:rtl/>
        </w:rPr>
        <w:t xml:space="preserve">אתה הרי יכול להגיד שראש הממשלה הגיע למסקנה מאוחר מדי, לצערי, מעט מדי, והנה, אולי, אולי, הוא מקים את גדר ההפרדה. </w:t>
      </w:r>
    </w:p>
    <w:p w14:paraId="25CF65B4" w14:textId="77777777" w:rsidR="00000000" w:rsidRDefault="00737B0C">
      <w:pPr>
        <w:pStyle w:val="a"/>
        <w:rPr>
          <w:rFonts w:hint="cs"/>
          <w:rtl/>
        </w:rPr>
      </w:pPr>
    </w:p>
    <w:p w14:paraId="207D8162" w14:textId="77777777" w:rsidR="00000000" w:rsidRDefault="00737B0C">
      <w:pPr>
        <w:pStyle w:val="ac"/>
        <w:rPr>
          <w:rtl/>
        </w:rPr>
      </w:pPr>
      <w:r>
        <w:rPr>
          <w:rFonts w:hint="eastAsia"/>
          <w:rtl/>
        </w:rPr>
        <w:t>השר</w:t>
      </w:r>
      <w:r>
        <w:rPr>
          <w:rtl/>
        </w:rPr>
        <w:t xml:space="preserve"> עוזי לנדאו:</w:t>
      </w:r>
    </w:p>
    <w:p w14:paraId="09D96206" w14:textId="77777777" w:rsidR="00000000" w:rsidRDefault="00737B0C">
      <w:pPr>
        <w:pStyle w:val="a"/>
        <w:rPr>
          <w:rFonts w:hint="cs"/>
          <w:rtl/>
        </w:rPr>
      </w:pPr>
    </w:p>
    <w:p w14:paraId="7392365A" w14:textId="77777777" w:rsidR="00000000" w:rsidRDefault="00737B0C">
      <w:pPr>
        <w:pStyle w:val="a"/>
        <w:rPr>
          <w:rFonts w:hint="cs"/>
          <w:rtl/>
        </w:rPr>
      </w:pPr>
      <w:r>
        <w:rPr>
          <w:rFonts w:hint="cs"/>
          <w:rtl/>
        </w:rPr>
        <w:t>מדוע לא תאמרי אותם דברים על שר הביט</w:t>
      </w:r>
      <w:r>
        <w:rPr>
          <w:rFonts w:hint="cs"/>
          <w:rtl/>
        </w:rPr>
        <w:t>חון, על מר פרס, על אברום בורג?</w:t>
      </w:r>
    </w:p>
    <w:p w14:paraId="4B3C010C" w14:textId="77777777" w:rsidR="00000000" w:rsidRDefault="00737B0C">
      <w:pPr>
        <w:pStyle w:val="a"/>
        <w:rPr>
          <w:rFonts w:hint="cs"/>
          <w:rtl/>
        </w:rPr>
      </w:pPr>
    </w:p>
    <w:p w14:paraId="580107FE" w14:textId="77777777" w:rsidR="00000000" w:rsidRDefault="00737B0C">
      <w:pPr>
        <w:pStyle w:val="SpeakerCon"/>
        <w:rPr>
          <w:rtl/>
        </w:rPr>
      </w:pPr>
      <w:bookmarkStart w:id="246" w:name="FS000000433T30_07_2003_19_32_53C"/>
      <w:bookmarkEnd w:id="246"/>
      <w:r>
        <w:rPr>
          <w:rtl/>
        </w:rPr>
        <w:t>דליה איציק (העבודה-מימד):</w:t>
      </w:r>
    </w:p>
    <w:p w14:paraId="3A9C84EC" w14:textId="77777777" w:rsidR="00000000" w:rsidRDefault="00737B0C">
      <w:pPr>
        <w:pStyle w:val="a"/>
        <w:rPr>
          <w:rtl/>
        </w:rPr>
      </w:pPr>
    </w:p>
    <w:p w14:paraId="21A42FEC" w14:textId="77777777" w:rsidR="00000000" w:rsidRDefault="00737B0C">
      <w:pPr>
        <w:pStyle w:val="a"/>
        <w:rPr>
          <w:rFonts w:hint="cs"/>
          <w:rtl/>
        </w:rPr>
      </w:pPr>
      <w:r>
        <w:rPr>
          <w:rFonts w:hint="cs"/>
          <w:rtl/>
        </w:rPr>
        <w:t xml:space="preserve">אני מודה שאברום בורג מתנגד לגדר, אבל מה לעשות, הוא לא שר בממשלה </w:t>
      </w:r>
      <w:r>
        <w:rPr>
          <w:rtl/>
        </w:rPr>
        <w:t>–</w:t>
      </w:r>
      <w:r>
        <w:rPr>
          <w:rFonts w:hint="cs"/>
          <w:rtl/>
        </w:rPr>
        <w:t xml:space="preserve"> הוא יהיה, אבל הוא לא שר בממשלה; הוא לא ראש הממשלה </w:t>
      </w:r>
      <w:r>
        <w:rPr>
          <w:rtl/>
        </w:rPr>
        <w:t>–</w:t>
      </w:r>
      <w:r>
        <w:rPr>
          <w:rFonts w:hint="cs"/>
          <w:rtl/>
        </w:rPr>
        <w:t xml:space="preserve"> הוא יהיה, אבל הוא לא ראש ממשלה.</w:t>
      </w:r>
    </w:p>
    <w:p w14:paraId="32CF3093" w14:textId="77777777" w:rsidR="00000000" w:rsidRDefault="00737B0C">
      <w:pPr>
        <w:pStyle w:val="ac"/>
        <w:rPr>
          <w:rFonts w:hint="cs"/>
          <w:rtl/>
        </w:rPr>
      </w:pPr>
    </w:p>
    <w:p w14:paraId="518747F3" w14:textId="77777777" w:rsidR="00000000" w:rsidRDefault="00737B0C">
      <w:pPr>
        <w:pStyle w:val="ac"/>
        <w:rPr>
          <w:rtl/>
        </w:rPr>
      </w:pPr>
      <w:r>
        <w:rPr>
          <w:rFonts w:hint="eastAsia"/>
          <w:rtl/>
        </w:rPr>
        <w:t>השר</w:t>
      </w:r>
      <w:r>
        <w:rPr>
          <w:rtl/>
        </w:rPr>
        <w:t xml:space="preserve"> עוזי לנדאו:</w:t>
      </w:r>
    </w:p>
    <w:p w14:paraId="4DE0193B" w14:textId="77777777" w:rsidR="00000000" w:rsidRDefault="00737B0C">
      <w:pPr>
        <w:pStyle w:val="a"/>
        <w:rPr>
          <w:rFonts w:hint="cs"/>
          <w:rtl/>
        </w:rPr>
      </w:pPr>
    </w:p>
    <w:p w14:paraId="2934D21D" w14:textId="77777777" w:rsidR="00000000" w:rsidRDefault="00737B0C">
      <w:pPr>
        <w:pStyle w:val="a"/>
        <w:rPr>
          <w:rFonts w:hint="cs"/>
          <w:rtl/>
        </w:rPr>
      </w:pPr>
      <w:r>
        <w:rPr>
          <w:rFonts w:hint="cs"/>
          <w:rtl/>
        </w:rPr>
        <w:t xml:space="preserve">- - - </w:t>
      </w:r>
    </w:p>
    <w:p w14:paraId="6A6D68AA" w14:textId="77777777" w:rsidR="00000000" w:rsidRDefault="00737B0C">
      <w:pPr>
        <w:pStyle w:val="a"/>
        <w:rPr>
          <w:rFonts w:hint="cs"/>
          <w:rtl/>
        </w:rPr>
      </w:pPr>
    </w:p>
    <w:p w14:paraId="02554290" w14:textId="77777777" w:rsidR="00000000" w:rsidRDefault="00737B0C">
      <w:pPr>
        <w:pStyle w:val="ac"/>
        <w:rPr>
          <w:rtl/>
        </w:rPr>
      </w:pPr>
      <w:r>
        <w:rPr>
          <w:rFonts w:hint="eastAsia"/>
          <w:rtl/>
        </w:rPr>
        <w:t>אברהם</w:t>
      </w:r>
      <w:r>
        <w:rPr>
          <w:rtl/>
        </w:rPr>
        <w:t xml:space="preserve"> בורג (העבודה-מי</w:t>
      </w:r>
      <w:r>
        <w:rPr>
          <w:rtl/>
        </w:rPr>
        <w:t>מד):</w:t>
      </w:r>
    </w:p>
    <w:p w14:paraId="1BE74B02" w14:textId="77777777" w:rsidR="00000000" w:rsidRDefault="00737B0C">
      <w:pPr>
        <w:pStyle w:val="a"/>
        <w:rPr>
          <w:rFonts w:hint="cs"/>
          <w:rtl/>
        </w:rPr>
      </w:pPr>
    </w:p>
    <w:p w14:paraId="13354427" w14:textId="77777777" w:rsidR="00000000" w:rsidRDefault="00737B0C">
      <w:pPr>
        <w:pStyle w:val="a"/>
        <w:rPr>
          <w:rFonts w:hint="cs"/>
          <w:rtl/>
        </w:rPr>
      </w:pPr>
      <w:r>
        <w:rPr>
          <w:rFonts w:hint="cs"/>
          <w:rtl/>
        </w:rPr>
        <w:t>- - -</w:t>
      </w:r>
    </w:p>
    <w:p w14:paraId="7D844E07" w14:textId="77777777" w:rsidR="00000000" w:rsidRDefault="00737B0C">
      <w:pPr>
        <w:pStyle w:val="a"/>
        <w:rPr>
          <w:rFonts w:hint="cs"/>
          <w:rtl/>
        </w:rPr>
      </w:pPr>
    </w:p>
    <w:p w14:paraId="57B255C8" w14:textId="77777777" w:rsidR="00000000" w:rsidRDefault="00737B0C">
      <w:pPr>
        <w:pStyle w:val="SpeakerCon"/>
        <w:rPr>
          <w:rtl/>
        </w:rPr>
      </w:pPr>
      <w:bookmarkStart w:id="247" w:name="FS000000433T30_07_2003_19_34_21C"/>
      <w:bookmarkEnd w:id="247"/>
      <w:r>
        <w:rPr>
          <w:rtl/>
        </w:rPr>
        <w:t>דליה איציק (העבודה-מימד):</w:t>
      </w:r>
    </w:p>
    <w:p w14:paraId="6F91C194" w14:textId="77777777" w:rsidR="00000000" w:rsidRDefault="00737B0C">
      <w:pPr>
        <w:pStyle w:val="a"/>
        <w:rPr>
          <w:rtl/>
        </w:rPr>
      </w:pPr>
    </w:p>
    <w:p w14:paraId="45BC487F" w14:textId="77777777" w:rsidR="00000000" w:rsidRDefault="00737B0C">
      <w:pPr>
        <w:pStyle w:val="a"/>
        <w:rPr>
          <w:rFonts w:hint="cs"/>
          <w:rtl/>
        </w:rPr>
      </w:pPr>
      <w:r>
        <w:rPr>
          <w:rFonts w:hint="cs"/>
          <w:rtl/>
        </w:rPr>
        <w:t>אתה לא מבחין בין אחריות לבין סמכות? מה הקשר? אברום בורג יכול להגיד מה שהוא רוצה, הוא בינתיים לא מחליט, אתם מחליטים, נבחרתם לשלוט. תכניסו לכם את זה לראש, נבחרתם להביא ביטחון. נבחרתם להביא שלום. אתה יודע, כמוני, שאזרחי</w:t>
      </w:r>
      <w:r>
        <w:rPr>
          <w:rFonts w:hint="cs"/>
          <w:rtl/>
        </w:rPr>
        <w:t xml:space="preserve"> מדינת ישראל הופקרו לנפשם יום-יום, שעה-שעה, והכלכלה נהרסה רק בגלל שיקולים פוליטיים, לא אחרים. </w:t>
      </w:r>
    </w:p>
    <w:p w14:paraId="6336022E" w14:textId="77777777" w:rsidR="00000000" w:rsidRDefault="00737B0C">
      <w:pPr>
        <w:pStyle w:val="a"/>
        <w:rPr>
          <w:rFonts w:hint="cs"/>
          <w:rtl/>
        </w:rPr>
      </w:pPr>
    </w:p>
    <w:p w14:paraId="29FE9AF2" w14:textId="77777777" w:rsidR="00000000" w:rsidRDefault="00737B0C">
      <w:pPr>
        <w:pStyle w:val="ac"/>
        <w:rPr>
          <w:rtl/>
        </w:rPr>
      </w:pPr>
      <w:r>
        <w:rPr>
          <w:rFonts w:hint="eastAsia"/>
          <w:rtl/>
        </w:rPr>
        <w:t>יורי</w:t>
      </w:r>
      <w:r>
        <w:rPr>
          <w:rtl/>
        </w:rPr>
        <w:t xml:space="preserve"> שטרן (האיחוד הלאומי - ישראל ביתנו):</w:t>
      </w:r>
    </w:p>
    <w:p w14:paraId="278AEF89" w14:textId="77777777" w:rsidR="00000000" w:rsidRDefault="00737B0C">
      <w:pPr>
        <w:pStyle w:val="a"/>
        <w:rPr>
          <w:rFonts w:hint="cs"/>
          <w:rtl/>
        </w:rPr>
      </w:pPr>
    </w:p>
    <w:p w14:paraId="18142866" w14:textId="77777777" w:rsidR="00000000" w:rsidRDefault="00737B0C">
      <w:pPr>
        <w:pStyle w:val="a"/>
        <w:rPr>
          <w:rFonts w:hint="cs"/>
          <w:rtl/>
        </w:rPr>
      </w:pPr>
      <w:r>
        <w:rPr>
          <w:rFonts w:hint="cs"/>
          <w:rtl/>
        </w:rPr>
        <w:t>בגלל אוסלו, בגלל ההסכם שאתם חתמתם.</w:t>
      </w:r>
    </w:p>
    <w:p w14:paraId="585E8B6C" w14:textId="77777777" w:rsidR="00000000" w:rsidRDefault="00737B0C">
      <w:pPr>
        <w:pStyle w:val="a"/>
        <w:rPr>
          <w:rFonts w:hint="cs"/>
          <w:rtl/>
        </w:rPr>
      </w:pPr>
    </w:p>
    <w:p w14:paraId="3E179B2E" w14:textId="77777777" w:rsidR="00000000" w:rsidRDefault="00737B0C">
      <w:pPr>
        <w:pStyle w:val="SpeakerCon"/>
        <w:rPr>
          <w:rtl/>
        </w:rPr>
      </w:pPr>
      <w:bookmarkStart w:id="248" w:name="FS000000433T30_07_2003_19_36_53C"/>
      <w:bookmarkEnd w:id="248"/>
      <w:r>
        <w:rPr>
          <w:rtl/>
        </w:rPr>
        <w:t>דליה איציק (העבודה-מימד):</w:t>
      </w:r>
    </w:p>
    <w:p w14:paraId="2AA91199" w14:textId="77777777" w:rsidR="00000000" w:rsidRDefault="00737B0C">
      <w:pPr>
        <w:pStyle w:val="a"/>
        <w:rPr>
          <w:rtl/>
        </w:rPr>
      </w:pPr>
    </w:p>
    <w:p w14:paraId="3314E4E9" w14:textId="77777777" w:rsidR="00000000" w:rsidRDefault="00737B0C">
      <w:pPr>
        <w:pStyle w:val="a"/>
        <w:rPr>
          <w:rFonts w:hint="cs"/>
          <w:rtl/>
        </w:rPr>
      </w:pPr>
      <w:r>
        <w:rPr>
          <w:rFonts w:hint="cs"/>
          <w:rtl/>
        </w:rPr>
        <w:t>ולכן, אני מבקשת היום מחברי הבית - אני גם הייתי רוצה לרא</w:t>
      </w:r>
      <w:r>
        <w:rPr>
          <w:rFonts w:hint="cs"/>
          <w:rtl/>
        </w:rPr>
        <w:t>ות את חבר הכנסת מיקי איתן ואחרים, לראות איך הם מצביעים היום. אם אתם חושבים שאנחנו אשמים, בבקשה, תהיה ועדת חקירה, נמצא מי אשם; בוא, לך אתי על זה. אתה טוען שאברום בורג - בוא נמצא את אברום בורג אשם באי-הקמת הגדר. אברום, זה יהיה מאוד משעשע לראות אותך לא מקים א</w:t>
      </w:r>
      <w:r>
        <w:rPr>
          <w:rFonts w:hint="cs"/>
          <w:rtl/>
        </w:rPr>
        <w:t xml:space="preserve">ת הגדר. </w:t>
      </w:r>
    </w:p>
    <w:p w14:paraId="439E9FAD" w14:textId="77777777" w:rsidR="00000000" w:rsidRDefault="00737B0C">
      <w:pPr>
        <w:pStyle w:val="a"/>
        <w:ind w:firstLine="0"/>
        <w:rPr>
          <w:rFonts w:hint="cs"/>
          <w:rtl/>
        </w:rPr>
      </w:pPr>
    </w:p>
    <w:p w14:paraId="3760924E" w14:textId="77777777" w:rsidR="00000000" w:rsidRDefault="00737B0C">
      <w:pPr>
        <w:pStyle w:val="a"/>
        <w:ind w:firstLine="0"/>
        <w:rPr>
          <w:rFonts w:hint="cs"/>
          <w:rtl/>
        </w:rPr>
      </w:pPr>
      <w:r>
        <w:rPr>
          <w:rFonts w:hint="cs"/>
          <w:rtl/>
        </w:rPr>
        <w:tab/>
        <w:t xml:space="preserve">לכן, אני מציעה שהכנסת תתאחד סביב הקמת ועדת חקירה, שתקבע, אגב, לא רק למה לא הוקמה גדר, אלא תקבע גם לוח זמנים להקמת הגדר, כי הנה פה אני מתחברת אליך. </w:t>
      </w:r>
    </w:p>
    <w:p w14:paraId="0ED987BD" w14:textId="77777777" w:rsidR="00000000" w:rsidRDefault="00737B0C">
      <w:pPr>
        <w:pStyle w:val="a"/>
        <w:ind w:firstLine="0"/>
        <w:rPr>
          <w:rFonts w:hint="cs"/>
          <w:rtl/>
        </w:rPr>
      </w:pPr>
    </w:p>
    <w:p w14:paraId="4A39297D" w14:textId="77777777" w:rsidR="00000000" w:rsidRDefault="00737B0C">
      <w:pPr>
        <w:pStyle w:val="a"/>
        <w:ind w:firstLine="720"/>
        <w:rPr>
          <w:rFonts w:hint="cs"/>
          <w:rtl/>
        </w:rPr>
      </w:pPr>
      <w:r>
        <w:rPr>
          <w:rFonts w:hint="cs"/>
          <w:rtl/>
        </w:rPr>
        <w:t>אני סבורה, כמוך, שלא יהיה תהליך מדיני. למה? ככה, אני לא רוצה כרגע להידרש לעניין. מה תעשה אז אם י</w:t>
      </w:r>
      <w:r>
        <w:rPr>
          <w:rFonts w:hint="cs"/>
          <w:rtl/>
        </w:rPr>
        <w:t xml:space="preserve">היה פרץ נוראי של טרור? הרי אתה יודע שהם גם לא מפרקים את תשתיות הטרור; איך אתה מסביר את זה שאבו-מאזן נלחם כל הזמן רק נגד הגדר? כי הוא יודע שאתה לוקח ממנו שוט נוראי שקוראים לו טרור. הרי הוא מבין את זה, הוא מבין את זה כמוני וכמוך. </w:t>
      </w:r>
    </w:p>
    <w:p w14:paraId="0DF9735C" w14:textId="77777777" w:rsidR="00000000" w:rsidRDefault="00737B0C">
      <w:pPr>
        <w:pStyle w:val="a"/>
        <w:ind w:firstLine="720"/>
        <w:rPr>
          <w:rFonts w:hint="cs"/>
          <w:rtl/>
        </w:rPr>
      </w:pPr>
    </w:p>
    <w:p w14:paraId="35CB46D2" w14:textId="77777777" w:rsidR="00000000" w:rsidRDefault="00737B0C">
      <w:pPr>
        <w:pStyle w:val="a"/>
        <w:rPr>
          <w:rFonts w:hint="cs"/>
          <w:rtl/>
        </w:rPr>
      </w:pPr>
      <w:r>
        <w:rPr>
          <w:rFonts w:hint="cs"/>
          <w:rtl/>
        </w:rPr>
        <w:t>ולכן, אני קוראת לכנסת להתא</w:t>
      </w:r>
      <w:r>
        <w:rPr>
          <w:rFonts w:hint="cs"/>
          <w:rtl/>
        </w:rPr>
        <w:t xml:space="preserve">חד סביב הקמת ועדת חקירה, ואני חוזרת ומזהירה - או היפרדות או הפקרה; או הפרדה או הפקרה. גם חברי מהשמאל, שבטוחים שחסר פיילוט לעשות שלום, לצערי הרב, גם הם שוגים. אם אני שוגה - לא קרה כלום; אם הם שוגים, אם אתה שוגה, עוזי - קרה דבר נורא ואיום. </w:t>
      </w:r>
    </w:p>
    <w:p w14:paraId="5268BB2F" w14:textId="77777777" w:rsidR="00000000" w:rsidRDefault="00737B0C">
      <w:pPr>
        <w:pStyle w:val="ac"/>
        <w:rPr>
          <w:rtl/>
        </w:rPr>
      </w:pPr>
      <w:r>
        <w:rPr>
          <w:rFonts w:hint="cs"/>
          <w:rtl/>
        </w:rPr>
        <w:br/>
      </w:r>
      <w:r>
        <w:rPr>
          <w:rFonts w:hint="eastAsia"/>
          <w:rtl/>
        </w:rPr>
        <w:t>קריאה</w:t>
      </w:r>
      <w:r>
        <w:rPr>
          <w:rtl/>
        </w:rPr>
        <w:t>:</w:t>
      </w:r>
    </w:p>
    <w:p w14:paraId="16E1CC33" w14:textId="77777777" w:rsidR="00000000" w:rsidRDefault="00737B0C">
      <w:pPr>
        <w:pStyle w:val="a"/>
        <w:rPr>
          <w:rtl/>
        </w:rPr>
      </w:pPr>
    </w:p>
    <w:p w14:paraId="6F6376FF" w14:textId="77777777" w:rsidR="00000000" w:rsidRDefault="00737B0C">
      <w:pPr>
        <w:pStyle w:val="a"/>
        <w:rPr>
          <w:rFonts w:hint="cs"/>
          <w:rtl/>
        </w:rPr>
      </w:pPr>
      <w:r>
        <w:rPr>
          <w:rFonts w:hint="cs"/>
          <w:rtl/>
        </w:rPr>
        <w:t>- - -</w:t>
      </w:r>
    </w:p>
    <w:p w14:paraId="55D916DC" w14:textId="77777777" w:rsidR="00000000" w:rsidRDefault="00737B0C">
      <w:pPr>
        <w:pStyle w:val="ac"/>
        <w:rPr>
          <w:rtl/>
        </w:rPr>
      </w:pPr>
      <w:r>
        <w:rPr>
          <w:rtl/>
        </w:rPr>
        <w:br/>
        <w:t>ה</w:t>
      </w:r>
      <w:r>
        <w:rPr>
          <w:rtl/>
        </w:rPr>
        <w:t>שר עוזי לנדאו:</w:t>
      </w:r>
    </w:p>
    <w:p w14:paraId="044EEA70" w14:textId="77777777" w:rsidR="00000000" w:rsidRDefault="00737B0C">
      <w:pPr>
        <w:pStyle w:val="a"/>
        <w:rPr>
          <w:rtl/>
        </w:rPr>
      </w:pPr>
    </w:p>
    <w:p w14:paraId="62848F78" w14:textId="77777777" w:rsidR="00000000" w:rsidRDefault="00737B0C">
      <w:pPr>
        <w:pStyle w:val="a"/>
        <w:rPr>
          <w:rFonts w:hint="cs"/>
          <w:rtl/>
        </w:rPr>
      </w:pPr>
      <w:r>
        <w:rPr>
          <w:rFonts w:hint="cs"/>
          <w:rtl/>
        </w:rPr>
        <w:t xml:space="preserve">למה אני שוגה? </w:t>
      </w:r>
    </w:p>
    <w:p w14:paraId="1280E50F" w14:textId="77777777" w:rsidR="00000000" w:rsidRDefault="00737B0C">
      <w:pPr>
        <w:pStyle w:val="ad"/>
        <w:rPr>
          <w:rtl/>
        </w:rPr>
      </w:pPr>
      <w:r>
        <w:rPr>
          <w:rtl/>
        </w:rPr>
        <w:br/>
        <w:t>היו"ר ראובן ריבלין:</w:t>
      </w:r>
    </w:p>
    <w:p w14:paraId="75E02A97" w14:textId="77777777" w:rsidR="00000000" w:rsidRDefault="00737B0C">
      <w:pPr>
        <w:pStyle w:val="a"/>
        <w:rPr>
          <w:rtl/>
        </w:rPr>
      </w:pPr>
    </w:p>
    <w:p w14:paraId="33CEE143" w14:textId="77777777" w:rsidR="00000000" w:rsidRDefault="00737B0C">
      <w:pPr>
        <w:pStyle w:val="a"/>
        <w:rPr>
          <w:rFonts w:hint="cs"/>
          <w:rtl/>
        </w:rPr>
      </w:pPr>
      <w:r>
        <w:rPr>
          <w:rFonts w:hint="cs"/>
          <w:rtl/>
        </w:rPr>
        <w:t>רבותי, כבוד השרים, חברת הכנסת דליה איציק יכולה לומר מה שהיא רוצה. רבותי, אני מאוד מודה לכם. רבותי חברי הכנסת, אנחנו עוברים - - -</w:t>
      </w:r>
    </w:p>
    <w:p w14:paraId="22A48B4D" w14:textId="77777777" w:rsidR="00000000" w:rsidRDefault="00737B0C">
      <w:pPr>
        <w:pStyle w:val="ac"/>
        <w:rPr>
          <w:rtl/>
        </w:rPr>
      </w:pPr>
      <w:r>
        <w:rPr>
          <w:rtl/>
        </w:rPr>
        <w:br/>
        <w:t>השר גדעון עזרא:</w:t>
      </w:r>
    </w:p>
    <w:p w14:paraId="1D80D926" w14:textId="77777777" w:rsidR="00000000" w:rsidRDefault="00737B0C">
      <w:pPr>
        <w:pStyle w:val="a"/>
        <w:rPr>
          <w:rtl/>
        </w:rPr>
      </w:pPr>
    </w:p>
    <w:p w14:paraId="731747EA" w14:textId="77777777" w:rsidR="00000000" w:rsidRDefault="00737B0C">
      <w:pPr>
        <w:pStyle w:val="a"/>
        <w:rPr>
          <w:rFonts w:hint="cs"/>
          <w:rtl/>
        </w:rPr>
      </w:pPr>
      <w:r>
        <w:rPr>
          <w:rFonts w:hint="cs"/>
          <w:rtl/>
        </w:rPr>
        <w:t xml:space="preserve">- - - </w:t>
      </w:r>
    </w:p>
    <w:p w14:paraId="5F2ED64A" w14:textId="77777777" w:rsidR="00000000" w:rsidRDefault="00737B0C">
      <w:pPr>
        <w:pStyle w:val="ad"/>
        <w:rPr>
          <w:rtl/>
        </w:rPr>
      </w:pPr>
      <w:r>
        <w:rPr>
          <w:rtl/>
        </w:rPr>
        <w:br/>
        <w:t>היו"ר ראובן ריבלין:</w:t>
      </w:r>
    </w:p>
    <w:p w14:paraId="22DFBF82" w14:textId="77777777" w:rsidR="00000000" w:rsidRDefault="00737B0C">
      <w:pPr>
        <w:pStyle w:val="a"/>
        <w:rPr>
          <w:rtl/>
        </w:rPr>
      </w:pPr>
    </w:p>
    <w:p w14:paraId="7CC2A3E8" w14:textId="77777777" w:rsidR="00000000" w:rsidRDefault="00737B0C">
      <w:pPr>
        <w:pStyle w:val="a"/>
        <w:rPr>
          <w:rFonts w:hint="cs"/>
          <w:rtl/>
        </w:rPr>
      </w:pPr>
      <w:r>
        <w:rPr>
          <w:rFonts w:hint="cs"/>
          <w:rtl/>
        </w:rPr>
        <w:t>אתה רוצה - בבקשה. השר גדעון</w:t>
      </w:r>
      <w:r>
        <w:rPr>
          <w:rFonts w:hint="cs"/>
          <w:rtl/>
        </w:rPr>
        <w:t xml:space="preserve"> עזרא - לא ידעתי. </w:t>
      </w:r>
    </w:p>
    <w:p w14:paraId="5216F8A3" w14:textId="77777777" w:rsidR="00000000" w:rsidRDefault="00737B0C">
      <w:pPr>
        <w:pStyle w:val="Speaker"/>
        <w:rPr>
          <w:rtl/>
        </w:rPr>
      </w:pPr>
      <w:bookmarkStart w:id="249" w:name="FS000000474T30_07_2003_18_55_15"/>
      <w:bookmarkEnd w:id="249"/>
      <w:r>
        <w:rPr>
          <w:rtl/>
        </w:rPr>
        <w:br/>
      </w:r>
      <w:bookmarkStart w:id="250" w:name="_Toc47678164"/>
      <w:bookmarkStart w:id="251" w:name="_Toc49055724"/>
      <w:r>
        <w:rPr>
          <w:rtl/>
        </w:rPr>
        <w:t>השר גדעון עזרא:</w:t>
      </w:r>
      <w:bookmarkEnd w:id="250"/>
      <w:bookmarkEnd w:id="251"/>
    </w:p>
    <w:p w14:paraId="564D5AB5" w14:textId="77777777" w:rsidR="00000000" w:rsidRDefault="00737B0C">
      <w:pPr>
        <w:pStyle w:val="a"/>
        <w:rPr>
          <w:rtl/>
        </w:rPr>
      </w:pPr>
    </w:p>
    <w:p w14:paraId="709DB542" w14:textId="77777777" w:rsidR="00000000" w:rsidRDefault="00737B0C">
      <w:pPr>
        <w:pStyle w:val="a"/>
        <w:rPr>
          <w:rFonts w:hint="cs"/>
          <w:rtl/>
        </w:rPr>
      </w:pPr>
      <w:r>
        <w:rPr>
          <w:rFonts w:hint="cs"/>
          <w:rtl/>
        </w:rPr>
        <w:t>אדוני היושב-ראש, חברי חברי הכנסת, כולם מבינים בגדרות. חברת הכנסת דליה איציק, את מבינה גדולה בביטחון ומבינה גדולה בגדרות - -</w:t>
      </w:r>
    </w:p>
    <w:p w14:paraId="6D3F8735" w14:textId="77777777" w:rsidR="00000000" w:rsidRDefault="00737B0C">
      <w:pPr>
        <w:pStyle w:val="ac"/>
        <w:rPr>
          <w:rtl/>
        </w:rPr>
      </w:pPr>
      <w:r>
        <w:rPr>
          <w:rtl/>
        </w:rPr>
        <w:br/>
        <w:t>דליה איציק (העבודה-מימד):</w:t>
      </w:r>
    </w:p>
    <w:p w14:paraId="3932DB30" w14:textId="77777777" w:rsidR="00000000" w:rsidRDefault="00737B0C">
      <w:pPr>
        <w:pStyle w:val="a"/>
        <w:rPr>
          <w:rFonts w:hint="cs"/>
          <w:rtl/>
        </w:rPr>
      </w:pPr>
    </w:p>
    <w:p w14:paraId="6F0F9FAB" w14:textId="77777777" w:rsidR="00000000" w:rsidRDefault="00737B0C">
      <w:pPr>
        <w:pStyle w:val="a"/>
        <w:rPr>
          <w:rFonts w:hint="cs"/>
          <w:rtl/>
        </w:rPr>
      </w:pPr>
      <w:r>
        <w:rPr>
          <w:rFonts w:hint="cs"/>
          <w:rtl/>
        </w:rPr>
        <w:t xml:space="preserve">ואתה מבין גדול במה? </w:t>
      </w:r>
    </w:p>
    <w:p w14:paraId="456D5E27" w14:textId="77777777" w:rsidR="00000000" w:rsidRDefault="00737B0C">
      <w:pPr>
        <w:pStyle w:val="SpeakerCon"/>
        <w:rPr>
          <w:rtl/>
        </w:rPr>
      </w:pPr>
      <w:r>
        <w:rPr>
          <w:rtl/>
        </w:rPr>
        <w:br/>
      </w:r>
      <w:bookmarkStart w:id="252" w:name="FS000000474T30_07_2003_18_56_31C"/>
      <w:bookmarkEnd w:id="252"/>
      <w:r>
        <w:rPr>
          <w:rtl/>
        </w:rPr>
        <w:t>השר גדעון עזרא:</w:t>
      </w:r>
    </w:p>
    <w:p w14:paraId="0FC1E1E7" w14:textId="77777777" w:rsidR="00000000" w:rsidRDefault="00737B0C">
      <w:pPr>
        <w:pStyle w:val="a"/>
        <w:rPr>
          <w:rtl/>
        </w:rPr>
      </w:pPr>
    </w:p>
    <w:p w14:paraId="1C040554" w14:textId="77777777" w:rsidR="00000000" w:rsidRDefault="00737B0C">
      <w:pPr>
        <w:pStyle w:val="a"/>
        <w:rPr>
          <w:rFonts w:hint="cs"/>
          <w:rtl/>
        </w:rPr>
      </w:pPr>
      <w:r>
        <w:rPr>
          <w:rFonts w:hint="cs"/>
          <w:rtl/>
        </w:rPr>
        <w:t>- - ואני, לצערי - - -</w:t>
      </w:r>
    </w:p>
    <w:p w14:paraId="614D3A03" w14:textId="77777777" w:rsidR="00000000" w:rsidRDefault="00737B0C">
      <w:pPr>
        <w:pStyle w:val="ac"/>
        <w:rPr>
          <w:rtl/>
        </w:rPr>
      </w:pPr>
      <w:r>
        <w:rPr>
          <w:rtl/>
        </w:rPr>
        <w:br/>
        <w:t xml:space="preserve">דליה </w:t>
      </w:r>
      <w:r>
        <w:rPr>
          <w:rtl/>
        </w:rPr>
        <w:t>איציק (העבודה-מימד):</w:t>
      </w:r>
    </w:p>
    <w:p w14:paraId="6AB75E67" w14:textId="77777777" w:rsidR="00000000" w:rsidRDefault="00737B0C">
      <w:pPr>
        <w:pStyle w:val="a"/>
        <w:rPr>
          <w:rtl/>
        </w:rPr>
      </w:pPr>
    </w:p>
    <w:p w14:paraId="17AD830A" w14:textId="77777777" w:rsidR="00000000" w:rsidRDefault="00737B0C">
      <w:pPr>
        <w:pStyle w:val="a"/>
        <w:rPr>
          <w:rFonts w:hint="cs"/>
          <w:rtl/>
        </w:rPr>
      </w:pPr>
      <w:r>
        <w:rPr>
          <w:rFonts w:hint="cs"/>
          <w:rtl/>
        </w:rPr>
        <w:t xml:space="preserve">ראינו איך זה נראה בתקופתך. </w:t>
      </w:r>
    </w:p>
    <w:p w14:paraId="7688E681" w14:textId="77777777" w:rsidR="00000000" w:rsidRDefault="00737B0C">
      <w:pPr>
        <w:pStyle w:val="SpeakerCon"/>
        <w:rPr>
          <w:rtl/>
        </w:rPr>
      </w:pPr>
      <w:r>
        <w:rPr>
          <w:rtl/>
        </w:rPr>
        <w:br/>
      </w:r>
      <w:bookmarkStart w:id="253" w:name="FS000000474T30_07_2003_18_57_05C"/>
      <w:bookmarkEnd w:id="253"/>
      <w:r>
        <w:rPr>
          <w:rtl/>
        </w:rPr>
        <w:t>השר גדעון עזרא:</w:t>
      </w:r>
    </w:p>
    <w:p w14:paraId="7CFFD4D3" w14:textId="77777777" w:rsidR="00000000" w:rsidRDefault="00737B0C">
      <w:pPr>
        <w:pStyle w:val="a"/>
        <w:rPr>
          <w:rtl/>
        </w:rPr>
      </w:pPr>
    </w:p>
    <w:p w14:paraId="7D94AD7E" w14:textId="77777777" w:rsidR="00000000" w:rsidRDefault="00737B0C">
      <w:pPr>
        <w:pStyle w:val="a"/>
        <w:rPr>
          <w:rFonts w:hint="cs"/>
          <w:rtl/>
        </w:rPr>
      </w:pPr>
      <w:r>
        <w:rPr>
          <w:rFonts w:hint="cs"/>
          <w:rtl/>
        </w:rPr>
        <w:t xml:space="preserve">תסלחי לי. תסלחי לי. </w:t>
      </w:r>
    </w:p>
    <w:p w14:paraId="4BD0AAF1" w14:textId="77777777" w:rsidR="00000000" w:rsidRDefault="00737B0C">
      <w:pPr>
        <w:pStyle w:val="ac"/>
        <w:rPr>
          <w:rtl/>
        </w:rPr>
      </w:pPr>
      <w:r>
        <w:rPr>
          <w:rtl/>
        </w:rPr>
        <w:br/>
        <w:t>דליה איציק (העבודה-מימד):</w:t>
      </w:r>
    </w:p>
    <w:p w14:paraId="1F3AB63F" w14:textId="77777777" w:rsidR="00000000" w:rsidRDefault="00737B0C">
      <w:pPr>
        <w:pStyle w:val="a"/>
        <w:rPr>
          <w:rtl/>
        </w:rPr>
      </w:pPr>
    </w:p>
    <w:p w14:paraId="2A6E486F" w14:textId="77777777" w:rsidR="00000000" w:rsidRDefault="00737B0C">
      <w:pPr>
        <w:pStyle w:val="a"/>
        <w:rPr>
          <w:rFonts w:hint="cs"/>
          <w:rtl/>
        </w:rPr>
      </w:pPr>
      <w:r>
        <w:rPr>
          <w:rFonts w:hint="cs"/>
          <w:rtl/>
        </w:rPr>
        <w:t>אל תיתן לי ציונים - - -</w:t>
      </w:r>
    </w:p>
    <w:p w14:paraId="63DD90FB" w14:textId="77777777" w:rsidR="00000000" w:rsidRDefault="00737B0C">
      <w:pPr>
        <w:pStyle w:val="ac"/>
        <w:rPr>
          <w:rtl/>
        </w:rPr>
      </w:pPr>
      <w:r>
        <w:rPr>
          <w:rtl/>
        </w:rPr>
        <w:br/>
        <w:t>יצחק הרצוג (העבודה-מימד):</w:t>
      </w:r>
    </w:p>
    <w:p w14:paraId="460FD209" w14:textId="77777777" w:rsidR="00000000" w:rsidRDefault="00737B0C">
      <w:pPr>
        <w:pStyle w:val="a"/>
        <w:rPr>
          <w:rtl/>
        </w:rPr>
      </w:pPr>
    </w:p>
    <w:p w14:paraId="67F98FD7" w14:textId="77777777" w:rsidR="00000000" w:rsidRDefault="00737B0C">
      <w:pPr>
        <w:pStyle w:val="a"/>
        <w:rPr>
          <w:rFonts w:hint="cs"/>
          <w:rtl/>
        </w:rPr>
      </w:pPr>
      <w:r>
        <w:rPr>
          <w:rFonts w:hint="cs"/>
          <w:rtl/>
        </w:rPr>
        <w:t xml:space="preserve">זו הערה שוביניסטית. </w:t>
      </w:r>
    </w:p>
    <w:p w14:paraId="6C100C83" w14:textId="77777777" w:rsidR="00000000" w:rsidRDefault="00737B0C">
      <w:pPr>
        <w:pStyle w:val="ac"/>
        <w:rPr>
          <w:rtl/>
        </w:rPr>
      </w:pPr>
      <w:r>
        <w:rPr>
          <w:rtl/>
        </w:rPr>
        <w:br/>
        <w:t>זהבה גלאון (מרצ):</w:t>
      </w:r>
    </w:p>
    <w:p w14:paraId="3EBCDC86" w14:textId="77777777" w:rsidR="00000000" w:rsidRDefault="00737B0C">
      <w:pPr>
        <w:pStyle w:val="a"/>
        <w:rPr>
          <w:rtl/>
        </w:rPr>
      </w:pPr>
    </w:p>
    <w:p w14:paraId="6E64DFE9" w14:textId="77777777" w:rsidR="00000000" w:rsidRDefault="00737B0C">
      <w:pPr>
        <w:pStyle w:val="a"/>
        <w:rPr>
          <w:rFonts w:hint="cs"/>
          <w:rtl/>
        </w:rPr>
      </w:pPr>
      <w:r>
        <w:rPr>
          <w:rFonts w:hint="cs"/>
          <w:rtl/>
        </w:rPr>
        <w:t>- - -</w:t>
      </w:r>
    </w:p>
    <w:p w14:paraId="2EEEE8AE" w14:textId="77777777" w:rsidR="00000000" w:rsidRDefault="00737B0C">
      <w:pPr>
        <w:pStyle w:val="SpeakerCon"/>
        <w:rPr>
          <w:rtl/>
        </w:rPr>
      </w:pPr>
      <w:r>
        <w:rPr>
          <w:rtl/>
        </w:rPr>
        <w:br/>
      </w:r>
      <w:bookmarkStart w:id="254" w:name="FS000000474T30_07_2003_18_58_27C"/>
      <w:bookmarkEnd w:id="254"/>
      <w:r>
        <w:rPr>
          <w:rtl/>
        </w:rPr>
        <w:t>השר גדעון עזרא:</w:t>
      </w:r>
    </w:p>
    <w:p w14:paraId="1E611894" w14:textId="77777777" w:rsidR="00000000" w:rsidRDefault="00737B0C">
      <w:pPr>
        <w:pStyle w:val="a"/>
        <w:rPr>
          <w:rtl/>
        </w:rPr>
      </w:pPr>
    </w:p>
    <w:p w14:paraId="0DF8B68B" w14:textId="77777777" w:rsidR="00000000" w:rsidRDefault="00737B0C">
      <w:pPr>
        <w:pStyle w:val="a"/>
        <w:rPr>
          <w:rFonts w:hint="cs"/>
          <w:rtl/>
        </w:rPr>
      </w:pPr>
      <w:r>
        <w:rPr>
          <w:rFonts w:hint="cs"/>
          <w:rtl/>
        </w:rPr>
        <w:t>כל ימי חיי - - -</w:t>
      </w:r>
    </w:p>
    <w:p w14:paraId="197F9EA2" w14:textId="77777777" w:rsidR="00000000" w:rsidRDefault="00737B0C">
      <w:pPr>
        <w:pStyle w:val="ac"/>
        <w:rPr>
          <w:rtl/>
        </w:rPr>
      </w:pPr>
      <w:r>
        <w:rPr>
          <w:rtl/>
        </w:rPr>
        <w:br/>
        <w:t>דליה</w:t>
      </w:r>
      <w:r>
        <w:rPr>
          <w:rtl/>
        </w:rPr>
        <w:t xml:space="preserve"> איציק (העבודה-מימד):</w:t>
      </w:r>
    </w:p>
    <w:p w14:paraId="4FF55FCD" w14:textId="77777777" w:rsidR="00000000" w:rsidRDefault="00737B0C">
      <w:pPr>
        <w:pStyle w:val="a"/>
        <w:rPr>
          <w:rtl/>
        </w:rPr>
      </w:pPr>
    </w:p>
    <w:p w14:paraId="13692919" w14:textId="77777777" w:rsidR="00000000" w:rsidRDefault="00737B0C">
      <w:pPr>
        <w:pStyle w:val="a"/>
        <w:rPr>
          <w:rFonts w:hint="cs"/>
          <w:rtl/>
        </w:rPr>
      </w:pPr>
      <w:r>
        <w:rPr>
          <w:rFonts w:hint="cs"/>
          <w:rtl/>
        </w:rPr>
        <w:t>אל תיתן לי ציונים - - -</w:t>
      </w:r>
    </w:p>
    <w:p w14:paraId="445A4D98" w14:textId="77777777" w:rsidR="00000000" w:rsidRDefault="00737B0C">
      <w:pPr>
        <w:pStyle w:val="ad"/>
        <w:rPr>
          <w:rtl/>
        </w:rPr>
      </w:pPr>
      <w:r>
        <w:rPr>
          <w:rtl/>
        </w:rPr>
        <w:br/>
        <w:t>היו"ר ראובן ריבלין:</w:t>
      </w:r>
    </w:p>
    <w:p w14:paraId="575F8BD2" w14:textId="77777777" w:rsidR="00000000" w:rsidRDefault="00737B0C">
      <w:pPr>
        <w:pStyle w:val="a"/>
        <w:rPr>
          <w:rtl/>
        </w:rPr>
      </w:pPr>
    </w:p>
    <w:p w14:paraId="0783DBB2" w14:textId="77777777" w:rsidR="00000000" w:rsidRDefault="00737B0C">
      <w:pPr>
        <w:pStyle w:val="a"/>
        <w:rPr>
          <w:rFonts w:hint="cs"/>
          <w:rtl/>
        </w:rPr>
      </w:pPr>
      <w:r>
        <w:rPr>
          <w:rFonts w:hint="cs"/>
          <w:rtl/>
        </w:rPr>
        <w:t>רבותי, רבותי. רגע, רגע - - -</w:t>
      </w:r>
    </w:p>
    <w:p w14:paraId="688FFE6C" w14:textId="77777777" w:rsidR="00000000" w:rsidRDefault="00737B0C">
      <w:pPr>
        <w:pStyle w:val="SpeakerCon"/>
        <w:rPr>
          <w:rtl/>
        </w:rPr>
      </w:pPr>
      <w:r>
        <w:rPr>
          <w:rtl/>
        </w:rPr>
        <w:br/>
      </w:r>
      <w:bookmarkStart w:id="255" w:name="FS000000474T30_07_2003_18_59_30C"/>
      <w:bookmarkEnd w:id="255"/>
      <w:r>
        <w:rPr>
          <w:rtl/>
        </w:rPr>
        <w:t>השר גדעון עזרא:</w:t>
      </w:r>
    </w:p>
    <w:p w14:paraId="77206F5D" w14:textId="77777777" w:rsidR="00000000" w:rsidRDefault="00737B0C">
      <w:pPr>
        <w:pStyle w:val="a"/>
        <w:rPr>
          <w:rtl/>
        </w:rPr>
      </w:pPr>
    </w:p>
    <w:p w14:paraId="325D45D6" w14:textId="77777777" w:rsidR="00000000" w:rsidRDefault="00737B0C">
      <w:pPr>
        <w:pStyle w:val="a"/>
        <w:rPr>
          <w:rFonts w:hint="cs"/>
          <w:rtl/>
        </w:rPr>
      </w:pPr>
      <w:r>
        <w:rPr>
          <w:rFonts w:hint="cs"/>
          <w:rtl/>
        </w:rPr>
        <w:t>כל ימי חיי עבדתי בעניין הזה, כל ימי חיי ליוויתי את משה שחל, שרצה לעשות גדר ולא אפשרת לו - - -</w:t>
      </w:r>
    </w:p>
    <w:p w14:paraId="3F4CF0BE" w14:textId="77777777" w:rsidR="00000000" w:rsidRDefault="00737B0C">
      <w:pPr>
        <w:pStyle w:val="ad"/>
        <w:rPr>
          <w:rtl/>
        </w:rPr>
      </w:pPr>
      <w:r>
        <w:rPr>
          <w:rtl/>
        </w:rPr>
        <w:br/>
        <w:t>היו"ר ראובן ריבלין:</w:t>
      </w:r>
    </w:p>
    <w:p w14:paraId="05BC863D" w14:textId="77777777" w:rsidR="00000000" w:rsidRDefault="00737B0C">
      <w:pPr>
        <w:pStyle w:val="a"/>
        <w:rPr>
          <w:rtl/>
        </w:rPr>
      </w:pPr>
    </w:p>
    <w:p w14:paraId="2C768424" w14:textId="77777777" w:rsidR="00000000" w:rsidRDefault="00737B0C">
      <w:pPr>
        <w:pStyle w:val="a"/>
        <w:rPr>
          <w:rFonts w:hint="cs"/>
          <w:rtl/>
        </w:rPr>
      </w:pPr>
      <w:r>
        <w:rPr>
          <w:rFonts w:hint="cs"/>
          <w:rtl/>
        </w:rPr>
        <w:t>רבותי. חברת הכנסת איציק.</w:t>
      </w:r>
      <w:r>
        <w:rPr>
          <w:rFonts w:hint="cs"/>
          <w:rtl/>
        </w:rPr>
        <w:t xml:space="preserve"> כבוד השר. </w:t>
      </w:r>
    </w:p>
    <w:p w14:paraId="59B81279" w14:textId="77777777" w:rsidR="00000000" w:rsidRDefault="00737B0C">
      <w:pPr>
        <w:pStyle w:val="ac"/>
        <w:rPr>
          <w:rtl/>
        </w:rPr>
      </w:pPr>
      <w:r>
        <w:rPr>
          <w:rtl/>
        </w:rPr>
        <w:br/>
        <w:t>דליה איציק (העבודה-מימד):</w:t>
      </w:r>
    </w:p>
    <w:p w14:paraId="05A98B0B" w14:textId="77777777" w:rsidR="00000000" w:rsidRDefault="00737B0C">
      <w:pPr>
        <w:pStyle w:val="a"/>
        <w:rPr>
          <w:rtl/>
        </w:rPr>
      </w:pPr>
    </w:p>
    <w:p w14:paraId="5447EBBA" w14:textId="77777777" w:rsidR="00000000" w:rsidRDefault="00737B0C">
      <w:pPr>
        <w:pStyle w:val="a"/>
        <w:rPr>
          <w:rFonts w:hint="cs"/>
          <w:rtl/>
        </w:rPr>
      </w:pPr>
      <w:r>
        <w:rPr>
          <w:rFonts w:hint="cs"/>
          <w:rtl/>
        </w:rPr>
        <w:t>ההערות השוביניסטיות שלך. אני מבינה לא פחות ממך - - -</w:t>
      </w:r>
    </w:p>
    <w:p w14:paraId="662B2A64" w14:textId="77777777" w:rsidR="00000000" w:rsidRDefault="00737B0C">
      <w:pPr>
        <w:pStyle w:val="SpeakerCon"/>
        <w:rPr>
          <w:rtl/>
        </w:rPr>
      </w:pPr>
      <w:r>
        <w:rPr>
          <w:rtl/>
        </w:rPr>
        <w:br/>
      </w:r>
      <w:bookmarkStart w:id="256" w:name="FS000000474T30_07_2003_19_01_23C"/>
      <w:bookmarkEnd w:id="256"/>
      <w:r>
        <w:rPr>
          <w:rtl/>
        </w:rPr>
        <w:t>השר גדעון עזרא:</w:t>
      </w:r>
    </w:p>
    <w:p w14:paraId="210626C8" w14:textId="77777777" w:rsidR="00000000" w:rsidRDefault="00737B0C">
      <w:pPr>
        <w:pStyle w:val="a"/>
        <w:rPr>
          <w:rtl/>
        </w:rPr>
      </w:pPr>
    </w:p>
    <w:p w14:paraId="040A8214" w14:textId="77777777" w:rsidR="00000000" w:rsidRDefault="00737B0C">
      <w:pPr>
        <w:pStyle w:val="a"/>
        <w:rPr>
          <w:rFonts w:hint="cs"/>
          <w:rtl/>
        </w:rPr>
      </w:pPr>
      <w:r>
        <w:rPr>
          <w:rFonts w:hint="cs"/>
          <w:rtl/>
        </w:rPr>
        <w:t>- - - את כל ראשי הממשלות שלכם.</w:t>
      </w:r>
    </w:p>
    <w:p w14:paraId="222CEE51" w14:textId="77777777" w:rsidR="00000000" w:rsidRDefault="00737B0C">
      <w:pPr>
        <w:pStyle w:val="ad"/>
        <w:rPr>
          <w:rtl/>
        </w:rPr>
      </w:pPr>
      <w:r>
        <w:rPr>
          <w:rtl/>
        </w:rPr>
        <w:br/>
        <w:t>היו"ר ראובן ריבלין:</w:t>
      </w:r>
    </w:p>
    <w:p w14:paraId="30BF63FB" w14:textId="77777777" w:rsidR="00000000" w:rsidRDefault="00737B0C">
      <w:pPr>
        <w:pStyle w:val="a"/>
        <w:rPr>
          <w:rtl/>
        </w:rPr>
      </w:pPr>
    </w:p>
    <w:p w14:paraId="396B63C2" w14:textId="77777777" w:rsidR="00000000" w:rsidRDefault="00737B0C">
      <w:pPr>
        <w:pStyle w:val="a"/>
        <w:rPr>
          <w:rFonts w:hint="cs"/>
          <w:rtl/>
        </w:rPr>
      </w:pPr>
      <w:r>
        <w:rPr>
          <w:rFonts w:hint="cs"/>
          <w:rtl/>
        </w:rPr>
        <w:t>למה אתם חושבים? הוא לא אמר את זה, הוא אמר את זה לחבר כנסת. הוא יכול לומר - - -</w:t>
      </w:r>
    </w:p>
    <w:p w14:paraId="67DEDF91" w14:textId="77777777" w:rsidR="00000000" w:rsidRDefault="00737B0C">
      <w:pPr>
        <w:pStyle w:val="ac"/>
        <w:rPr>
          <w:rtl/>
        </w:rPr>
      </w:pPr>
      <w:r>
        <w:rPr>
          <w:rtl/>
        </w:rPr>
        <w:br/>
        <w:t>דליה איציק (</w:t>
      </w:r>
      <w:r>
        <w:rPr>
          <w:rtl/>
        </w:rPr>
        <w:t>העבודה-מימד):</w:t>
      </w:r>
    </w:p>
    <w:p w14:paraId="6C33B290" w14:textId="77777777" w:rsidR="00000000" w:rsidRDefault="00737B0C">
      <w:pPr>
        <w:pStyle w:val="a"/>
        <w:rPr>
          <w:rtl/>
        </w:rPr>
      </w:pPr>
    </w:p>
    <w:p w14:paraId="165625F1" w14:textId="77777777" w:rsidR="00000000" w:rsidRDefault="00737B0C">
      <w:pPr>
        <w:pStyle w:val="a"/>
        <w:rPr>
          <w:rFonts w:hint="cs"/>
          <w:rtl/>
        </w:rPr>
      </w:pPr>
      <w:r>
        <w:rPr>
          <w:rFonts w:hint="cs"/>
          <w:rtl/>
        </w:rPr>
        <w:t>שלא יגיד לי.</w:t>
      </w:r>
    </w:p>
    <w:p w14:paraId="01FA4A1F" w14:textId="77777777" w:rsidR="00000000" w:rsidRDefault="00737B0C">
      <w:pPr>
        <w:pStyle w:val="ac"/>
        <w:rPr>
          <w:rtl/>
        </w:rPr>
      </w:pPr>
      <w:r>
        <w:rPr>
          <w:rtl/>
        </w:rPr>
        <w:br/>
        <w:t>זהבה גלאון (מרצ):</w:t>
      </w:r>
    </w:p>
    <w:p w14:paraId="79FA4A3F" w14:textId="77777777" w:rsidR="00000000" w:rsidRDefault="00737B0C">
      <w:pPr>
        <w:pStyle w:val="a"/>
        <w:rPr>
          <w:rtl/>
        </w:rPr>
      </w:pPr>
    </w:p>
    <w:p w14:paraId="11FF3B91" w14:textId="77777777" w:rsidR="00000000" w:rsidRDefault="00737B0C">
      <w:pPr>
        <w:pStyle w:val="a"/>
        <w:rPr>
          <w:rFonts w:hint="cs"/>
          <w:rtl/>
        </w:rPr>
      </w:pPr>
      <w:r>
        <w:rPr>
          <w:rFonts w:hint="cs"/>
          <w:rtl/>
        </w:rPr>
        <w:t>למה הוא מחלק ציונים - - -</w:t>
      </w:r>
    </w:p>
    <w:p w14:paraId="079CEAA4" w14:textId="77777777" w:rsidR="00000000" w:rsidRDefault="00737B0C">
      <w:pPr>
        <w:pStyle w:val="ad"/>
        <w:rPr>
          <w:rtl/>
        </w:rPr>
      </w:pPr>
      <w:r>
        <w:rPr>
          <w:rtl/>
        </w:rPr>
        <w:br/>
        <w:t>היו"ר ראובן ריבלין:</w:t>
      </w:r>
    </w:p>
    <w:p w14:paraId="29E25B90" w14:textId="77777777" w:rsidR="00000000" w:rsidRDefault="00737B0C">
      <w:pPr>
        <w:pStyle w:val="a"/>
        <w:rPr>
          <w:rtl/>
        </w:rPr>
      </w:pPr>
    </w:p>
    <w:p w14:paraId="6BDF6FD0" w14:textId="77777777" w:rsidR="00000000" w:rsidRDefault="00737B0C">
      <w:pPr>
        <w:pStyle w:val="a"/>
        <w:rPr>
          <w:rFonts w:hint="cs"/>
          <w:rtl/>
        </w:rPr>
      </w:pPr>
      <w:r>
        <w:rPr>
          <w:rFonts w:hint="cs"/>
          <w:rtl/>
        </w:rPr>
        <w:t xml:space="preserve">חברת הכנסת איציק, לא לעשות דרמות מכל דבר. עכשיו תשמעו אותי רגע. </w:t>
      </w:r>
    </w:p>
    <w:p w14:paraId="75D169DB" w14:textId="77777777" w:rsidR="00000000" w:rsidRDefault="00737B0C">
      <w:pPr>
        <w:pStyle w:val="ac"/>
        <w:rPr>
          <w:rtl/>
        </w:rPr>
      </w:pPr>
      <w:r>
        <w:rPr>
          <w:rFonts w:hint="cs"/>
          <w:rtl/>
        </w:rPr>
        <w:br/>
      </w:r>
      <w:r>
        <w:rPr>
          <w:rFonts w:hint="eastAsia"/>
          <w:rtl/>
        </w:rPr>
        <w:t>קריאות</w:t>
      </w:r>
      <w:r>
        <w:rPr>
          <w:rtl/>
        </w:rPr>
        <w:t>:</w:t>
      </w:r>
    </w:p>
    <w:p w14:paraId="7DD6FAF4" w14:textId="77777777" w:rsidR="00000000" w:rsidRDefault="00737B0C">
      <w:pPr>
        <w:pStyle w:val="a"/>
        <w:rPr>
          <w:rFonts w:hint="cs"/>
          <w:rtl/>
        </w:rPr>
      </w:pPr>
    </w:p>
    <w:p w14:paraId="3B666158" w14:textId="77777777" w:rsidR="00000000" w:rsidRDefault="00737B0C">
      <w:pPr>
        <w:pStyle w:val="a"/>
        <w:rPr>
          <w:rFonts w:hint="cs"/>
          <w:rtl/>
        </w:rPr>
      </w:pPr>
      <w:r>
        <w:rPr>
          <w:rFonts w:hint="cs"/>
          <w:rtl/>
        </w:rPr>
        <w:t>- - -</w:t>
      </w:r>
    </w:p>
    <w:p w14:paraId="61B14CCD" w14:textId="77777777" w:rsidR="00000000" w:rsidRDefault="00737B0C">
      <w:pPr>
        <w:pStyle w:val="ad"/>
        <w:rPr>
          <w:rFonts w:hint="cs"/>
          <w:rtl/>
        </w:rPr>
      </w:pPr>
    </w:p>
    <w:p w14:paraId="69DC3A86" w14:textId="77777777" w:rsidR="00000000" w:rsidRDefault="00737B0C">
      <w:pPr>
        <w:pStyle w:val="ad"/>
        <w:rPr>
          <w:rtl/>
        </w:rPr>
      </w:pPr>
      <w:r>
        <w:rPr>
          <w:rtl/>
        </w:rPr>
        <w:t>היו"ר ראובן ריבלין:</w:t>
      </w:r>
    </w:p>
    <w:p w14:paraId="40BE0FA8" w14:textId="77777777" w:rsidR="00000000" w:rsidRDefault="00737B0C">
      <w:pPr>
        <w:pStyle w:val="a"/>
        <w:rPr>
          <w:rtl/>
        </w:rPr>
      </w:pPr>
    </w:p>
    <w:p w14:paraId="566B65DD" w14:textId="77777777" w:rsidR="00000000" w:rsidRDefault="00737B0C">
      <w:pPr>
        <w:pStyle w:val="a"/>
        <w:rPr>
          <w:rFonts w:hint="cs"/>
          <w:rtl/>
        </w:rPr>
      </w:pPr>
      <w:r>
        <w:rPr>
          <w:rFonts w:hint="cs"/>
          <w:rtl/>
        </w:rPr>
        <w:t>הוא יכול לומר לרן כהן - - -</w:t>
      </w:r>
    </w:p>
    <w:p w14:paraId="712FB436" w14:textId="77777777" w:rsidR="00000000" w:rsidRDefault="00737B0C">
      <w:pPr>
        <w:pStyle w:val="ac"/>
        <w:rPr>
          <w:rtl/>
        </w:rPr>
      </w:pPr>
      <w:r>
        <w:rPr>
          <w:rtl/>
        </w:rPr>
        <w:br/>
        <w:t>דליה איציק (העבודה-מימד):</w:t>
      </w:r>
    </w:p>
    <w:p w14:paraId="4E216F28" w14:textId="77777777" w:rsidR="00000000" w:rsidRDefault="00737B0C">
      <w:pPr>
        <w:pStyle w:val="a"/>
        <w:rPr>
          <w:rtl/>
        </w:rPr>
      </w:pPr>
    </w:p>
    <w:p w14:paraId="73B22EF7" w14:textId="77777777" w:rsidR="00000000" w:rsidRDefault="00737B0C">
      <w:pPr>
        <w:pStyle w:val="a"/>
        <w:rPr>
          <w:rFonts w:hint="cs"/>
          <w:rtl/>
        </w:rPr>
      </w:pPr>
      <w:r>
        <w:rPr>
          <w:rFonts w:hint="cs"/>
          <w:rtl/>
        </w:rPr>
        <w:t>-</w:t>
      </w:r>
      <w:r>
        <w:rPr>
          <w:rFonts w:hint="cs"/>
          <w:rtl/>
        </w:rPr>
        <w:t xml:space="preserve"> - -</w:t>
      </w:r>
    </w:p>
    <w:p w14:paraId="15C0A6FB" w14:textId="77777777" w:rsidR="00000000" w:rsidRDefault="00737B0C">
      <w:pPr>
        <w:pStyle w:val="ac"/>
        <w:rPr>
          <w:rtl/>
        </w:rPr>
      </w:pPr>
      <w:r>
        <w:rPr>
          <w:rtl/>
        </w:rPr>
        <w:br/>
        <w:t>זהבה גלאון (מרצ):</w:t>
      </w:r>
    </w:p>
    <w:p w14:paraId="1AD2985E" w14:textId="77777777" w:rsidR="00000000" w:rsidRDefault="00737B0C">
      <w:pPr>
        <w:pStyle w:val="a"/>
        <w:rPr>
          <w:rtl/>
        </w:rPr>
      </w:pPr>
    </w:p>
    <w:p w14:paraId="1C2C15EF" w14:textId="77777777" w:rsidR="00000000" w:rsidRDefault="00737B0C">
      <w:pPr>
        <w:pStyle w:val="a"/>
        <w:rPr>
          <w:rFonts w:hint="cs"/>
          <w:rtl/>
        </w:rPr>
      </w:pPr>
      <w:r>
        <w:rPr>
          <w:rFonts w:hint="cs"/>
          <w:rtl/>
        </w:rPr>
        <w:t>- - -</w:t>
      </w:r>
    </w:p>
    <w:p w14:paraId="625225BF" w14:textId="77777777" w:rsidR="00000000" w:rsidRDefault="00737B0C">
      <w:pPr>
        <w:pStyle w:val="ad"/>
        <w:rPr>
          <w:rtl/>
        </w:rPr>
      </w:pPr>
      <w:r>
        <w:rPr>
          <w:rtl/>
        </w:rPr>
        <w:br/>
        <w:t>היו"ר ראובן ריבלין:</w:t>
      </w:r>
    </w:p>
    <w:p w14:paraId="047F0BDF" w14:textId="77777777" w:rsidR="00000000" w:rsidRDefault="00737B0C">
      <w:pPr>
        <w:pStyle w:val="a"/>
        <w:rPr>
          <w:rtl/>
        </w:rPr>
      </w:pPr>
    </w:p>
    <w:p w14:paraId="18F72AAD" w14:textId="77777777" w:rsidR="00000000" w:rsidRDefault="00737B0C">
      <w:pPr>
        <w:pStyle w:val="a"/>
        <w:rPr>
          <w:rFonts w:hint="cs"/>
          <w:rtl/>
        </w:rPr>
      </w:pPr>
      <w:r>
        <w:rPr>
          <w:rFonts w:hint="cs"/>
          <w:rtl/>
        </w:rPr>
        <w:t>חברת הכנסת איציק, חברת הכנסת זהבה גלאון. אני לא חושב שהשר גדעון עזרא אמר לחברת הכנסת דליה איציק שהיא לא מבינה בביטחון, כי היא אשה. הוא יאמר את זה גם - - -</w:t>
      </w:r>
    </w:p>
    <w:p w14:paraId="5D2CFF52" w14:textId="77777777" w:rsidR="00000000" w:rsidRDefault="00737B0C">
      <w:pPr>
        <w:pStyle w:val="SpeakerCon"/>
        <w:rPr>
          <w:rtl/>
        </w:rPr>
      </w:pPr>
      <w:r>
        <w:rPr>
          <w:rtl/>
        </w:rPr>
        <w:br/>
      </w:r>
      <w:bookmarkStart w:id="257" w:name="FS000000474T30_07_2003_19_18_54C"/>
      <w:bookmarkEnd w:id="257"/>
      <w:r>
        <w:rPr>
          <w:rtl/>
        </w:rPr>
        <w:t>השר גדעון עזרא:</w:t>
      </w:r>
    </w:p>
    <w:p w14:paraId="224BC9C7" w14:textId="77777777" w:rsidR="00000000" w:rsidRDefault="00737B0C">
      <w:pPr>
        <w:pStyle w:val="a"/>
        <w:rPr>
          <w:rtl/>
        </w:rPr>
      </w:pPr>
    </w:p>
    <w:p w14:paraId="50889ABA" w14:textId="77777777" w:rsidR="00000000" w:rsidRDefault="00737B0C">
      <w:pPr>
        <w:pStyle w:val="a"/>
        <w:rPr>
          <w:rFonts w:hint="cs"/>
          <w:rtl/>
        </w:rPr>
      </w:pPr>
      <w:r>
        <w:rPr>
          <w:rFonts w:hint="cs"/>
          <w:rtl/>
        </w:rPr>
        <w:t xml:space="preserve">אני אומר את זה גם עכשיו. </w:t>
      </w:r>
    </w:p>
    <w:p w14:paraId="23A4BDB2" w14:textId="77777777" w:rsidR="00000000" w:rsidRDefault="00737B0C">
      <w:pPr>
        <w:pStyle w:val="ac"/>
        <w:rPr>
          <w:rtl/>
        </w:rPr>
      </w:pPr>
      <w:r>
        <w:rPr>
          <w:rtl/>
        </w:rPr>
        <w:br/>
        <w:t>דלי</w:t>
      </w:r>
      <w:r>
        <w:rPr>
          <w:rtl/>
        </w:rPr>
        <w:t>ה איציק (העבודה-מימד):</w:t>
      </w:r>
    </w:p>
    <w:p w14:paraId="020E0D44" w14:textId="77777777" w:rsidR="00000000" w:rsidRDefault="00737B0C">
      <w:pPr>
        <w:pStyle w:val="a"/>
        <w:rPr>
          <w:rtl/>
        </w:rPr>
      </w:pPr>
    </w:p>
    <w:p w14:paraId="701F94A2" w14:textId="77777777" w:rsidR="00000000" w:rsidRDefault="00737B0C">
      <w:pPr>
        <w:pStyle w:val="a"/>
        <w:rPr>
          <w:rFonts w:hint="cs"/>
          <w:rtl/>
        </w:rPr>
      </w:pPr>
      <w:r>
        <w:rPr>
          <w:rFonts w:hint="cs"/>
          <w:rtl/>
        </w:rPr>
        <w:t>למה הוא לא אמר את זה לאברום בורג?</w:t>
      </w:r>
    </w:p>
    <w:p w14:paraId="06960E22" w14:textId="77777777" w:rsidR="00000000" w:rsidRDefault="00737B0C">
      <w:pPr>
        <w:pStyle w:val="SpeakerCon"/>
        <w:rPr>
          <w:rFonts w:hint="cs"/>
          <w:rtl/>
        </w:rPr>
      </w:pPr>
      <w:bookmarkStart w:id="258" w:name="FS000000474T30_07_2003_19_18_05C"/>
      <w:bookmarkEnd w:id="258"/>
    </w:p>
    <w:p w14:paraId="45A8DB89" w14:textId="77777777" w:rsidR="00000000" w:rsidRDefault="00737B0C">
      <w:pPr>
        <w:pStyle w:val="ad"/>
        <w:rPr>
          <w:rtl/>
        </w:rPr>
      </w:pPr>
      <w:r>
        <w:rPr>
          <w:rtl/>
        </w:rPr>
        <w:t>היו"ר ראובן ריבלין:</w:t>
      </w:r>
    </w:p>
    <w:p w14:paraId="79FADE8C" w14:textId="77777777" w:rsidR="00000000" w:rsidRDefault="00737B0C">
      <w:pPr>
        <w:pStyle w:val="a"/>
        <w:rPr>
          <w:rtl/>
        </w:rPr>
      </w:pPr>
    </w:p>
    <w:p w14:paraId="2838A183" w14:textId="77777777" w:rsidR="00000000" w:rsidRDefault="00737B0C">
      <w:pPr>
        <w:pStyle w:val="a"/>
        <w:rPr>
          <w:rFonts w:hint="cs"/>
          <w:rtl/>
        </w:rPr>
      </w:pPr>
      <w:r>
        <w:rPr>
          <w:rFonts w:hint="cs"/>
          <w:rtl/>
        </w:rPr>
        <w:t>הוא לא אומר את זה - - -</w:t>
      </w:r>
    </w:p>
    <w:p w14:paraId="1F98F3C9" w14:textId="77777777" w:rsidR="00000000" w:rsidRDefault="00737B0C">
      <w:pPr>
        <w:pStyle w:val="SpeakerCon"/>
        <w:rPr>
          <w:rtl/>
        </w:rPr>
      </w:pPr>
      <w:r>
        <w:rPr>
          <w:rtl/>
        </w:rPr>
        <w:br/>
      </w:r>
      <w:bookmarkStart w:id="259" w:name="FS000000474T30_07_2003_19_19_21C"/>
      <w:bookmarkEnd w:id="259"/>
      <w:r>
        <w:rPr>
          <w:rtl/>
        </w:rPr>
        <w:t>השר גדעון עזרא:</w:t>
      </w:r>
    </w:p>
    <w:p w14:paraId="49CD2DA7" w14:textId="77777777" w:rsidR="00000000" w:rsidRDefault="00737B0C">
      <w:pPr>
        <w:pStyle w:val="a"/>
        <w:rPr>
          <w:rtl/>
        </w:rPr>
      </w:pPr>
    </w:p>
    <w:p w14:paraId="5F5D2C05" w14:textId="77777777" w:rsidR="00000000" w:rsidRDefault="00737B0C">
      <w:pPr>
        <w:pStyle w:val="a"/>
        <w:rPr>
          <w:rFonts w:hint="cs"/>
          <w:rtl/>
        </w:rPr>
      </w:pPr>
      <w:r>
        <w:rPr>
          <w:rFonts w:hint="cs"/>
          <w:rtl/>
        </w:rPr>
        <w:t xml:space="preserve">אני אגיד לך למה. </w:t>
      </w:r>
    </w:p>
    <w:p w14:paraId="146E992E" w14:textId="77777777" w:rsidR="00000000" w:rsidRDefault="00737B0C">
      <w:pPr>
        <w:pStyle w:val="ad"/>
        <w:rPr>
          <w:rtl/>
        </w:rPr>
      </w:pPr>
      <w:r>
        <w:rPr>
          <w:rtl/>
        </w:rPr>
        <w:br/>
        <w:t>היו"ר ראובן ריבלין:</w:t>
      </w:r>
    </w:p>
    <w:p w14:paraId="71F7399F" w14:textId="77777777" w:rsidR="00000000" w:rsidRDefault="00737B0C">
      <w:pPr>
        <w:pStyle w:val="a"/>
        <w:rPr>
          <w:rtl/>
        </w:rPr>
      </w:pPr>
    </w:p>
    <w:p w14:paraId="346A86A4" w14:textId="77777777" w:rsidR="00000000" w:rsidRDefault="00737B0C">
      <w:pPr>
        <w:pStyle w:val="a"/>
        <w:rPr>
          <w:rFonts w:hint="cs"/>
          <w:rtl/>
        </w:rPr>
      </w:pPr>
      <w:r>
        <w:rPr>
          <w:rFonts w:hint="cs"/>
          <w:rtl/>
        </w:rPr>
        <w:t>למה הוא לא אמר לאברום? אולי כי הוא חושב שאברום מבין בביטחון.</w:t>
      </w:r>
    </w:p>
    <w:p w14:paraId="75BC2169" w14:textId="77777777" w:rsidR="00000000" w:rsidRDefault="00737B0C">
      <w:pPr>
        <w:pStyle w:val="ac"/>
        <w:rPr>
          <w:rtl/>
        </w:rPr>
      </w:pPr>
      <w:r>
        <w:rPr>
          <w:rtl/>
        </w:rPr>
        <w:br/>
        <w:t>דליה איציק (העבודה-מימד):</w:t>
      </w:r>
    </w:p>
    <w:p w14:paraId="4D5A9F32" w14:textId="77777777" w:rsidR="00000000" w:rsidRDefault="00737B0C">
      <w:pPr>
        <w:pStyle w:val="a"/>
        <w:rPr>
          <w:rtl/>
        </w:rPr>
      </w:pPr>
    </w:p>
    <w:p w14:paraId="289A2A4A" w14:textId="77777777" w:rsidR="00000000" w:rsidRDefault="00737B0C">
      <w:pPr>
        <w:pStyle w:val="a"/>
        <w:rPr>
          <w:rFonts w:hint="cs"/>
          <w:rtl/>
        </w:rPr>
      </w:pPr>
      <w:r>
        <w:rPr>
          <w:rFonts w:hint="cs"/>
          <w:rtl/>
        </w:rPr>
        <w:t>כן, נ</w:t>
      </w:r>
      <w:r>
        <w:rPr>
          <w:rFonts w:hint="cs"/>
          <w:rtl/>
        </w:rPr>
        <w:t>כון - - -</w:t>
      </w:r>
    </w:p>
    <w:p w14:paraId="3D552CA7" w14:textId="77777777" w:rsidR="00000000" w:rsidRDefault="00737B0C">
      <w:pPr>
        <w:pStyle w:val="ad"/>
        <w:rPr>
          <w:rtl/>
        </w:rPr>
      </w:pPr>
      <w:r>
        <w:rPr>
          <w:rtl/>
        </w:rPr>
        <w:br/>
        <w:t>היו"ר ראובן ריבלין:</w:t>
      </w:r>
    </w:p>
    <w:p w14:paraId="079EDF5C" w14:textId="77777777" w:rsidR="00000000" w:rsidRDefault="00737B0C">
      <w:pPr>
        <w:pStyle w:val="a"/>
        <w:rPr>
          <w:rtl/>
        </w:rPr>
      </w:pPr>
    </w:p>
    <w:p w14:paraId="74EB73FB" w14:textId="77777777" w:rsidR="00000000" w:rsidRDefault="00737B0C">
      <w:pPr>
        <w:pStyle w:val="a"/>
        <w:rPr>
          <w:rFonts w:hint="cs"/>
          <w:rtl/>
        </w:rPr>
      </w:pPr>
      <w:r>
        <w:rPr>
          <w:rFonts w:hint="cs"/>
          <w:rtl/>
        </w:rPr>
        <w:t>יכול להיות. דרך אגב, הוא כבר אמר לאברום בורג דברים הרבה יותר גרועים - - -</w:t>
      </w:r>
    </w:p>
    <w:p w14:paraId="07CD60CB" w14:textId="77777777" w:rsidR="00000000" w:rsidRDefault="00737B0C">
      <w:pPr>
        <w:pStyle w:val="ac"/>
        <w:rPr>
          <w:rtl/>
        </w:rPr>
      </w:pPr>
      <w:r>
        <w:rPr>
          <w:rtl/>
        </w:rPr>
        <w:br/>
        <w:t>קריאות:</w:t>
      </w:r>
    </w:p>
    <w:p w14:paraId="6D0701EB" w14:textId="77777777" w:rsidR="00000000" w:rsidRDefault="00737B0C">
      <w:pPr>
        <w:pStyle w:val="a"/>
        <w:rPr>
          <w:rtl/>
        </w:rPr>
      </w:pPr>
    </w:p>
    <w:p w14:paraId="40E17AB9" w14:textId="77777777" w:rsidR="00000000" w:rsidRDefault="00737B0C">
      <w:pPr>
        <w:pStyle w:val="a"/>
        <w:rPr>
          <w:rFonts w:hint="cs"/>
          <w:rtl/>
        </w:rPr>
      </w:pPr>
      <w:r>
        <w:rPr>
          <w:rFonts w:hint="cs"/>
          <w:rtl/>
        </w:rPr>
        <w:t>- - -</w:t>
      </w:r>
    </w:p>
    <w:p w14:paraId="252DE9D8" w14:textId="77777777" w:rsidR="00000000" w:rsidRDefault="00737B0C">
      <w:pPr>
        <w:pStyle w:val="ac"/>
        <w:rPr>
          <w:rtl/>
        </w:rPr>
      </w:pPr>
      <w:r>
        <w:rPr>
          <w:rtl/>
        </w:rPr>
        <w:br/>
        <w:t>רן כהן (מרצ):</w:t>
      </w:r>
    </w:p>
    <w:p w14:paraId="6D70C6C0" w14:textId="77777777" w:rsidR="00000000" w:rsidRDefault="00737B0C">
      <w:pPr>
        <w:pStyle w:val="a"/>
        <w:rPr>
          <w:rtl/>
        </w:rPr>
      </w:pPr>
    </w:p>
    <w:p w14:paraId="1A85B84D" w14:textId="77777777" w:rsidR="00000000" w:rsidRDefault="00737B0C">
      <w:pPr>
        <w:pStyle w:val="a"/>
        <w:rPr>
          <w:rFonts w:hint="cs"/>
          <w:rtl/>
        </w:rPr>
      </w:pPr>
      <w:r>
        <w:rPr>
          <w:rFonts w:hint="cs"/>
          <w:rtl/>
        </w:rPr>
        <w:t>למה הוא לא אמר את זה לי?</w:t>
      </w:r>
    </w:p>
    <w:p w14:paraId="16FC21E4" w14:textId="77777777" w:rsidR="00000000" w:rsidRDefault="00737B0C">
      <w:pPr>
        <w:pStyle w:val="ad"/>
        <w:rPr>
          <w:rtl/>
        </w:rPr>
      </w:pPr>
      <w:r>
        <w:rPr>
          <w:rtl/>
        </w:rPr>
        <w:br/>
        <w:t>היו"ר ראובן ריבלין:</w:t>
      </w:r>
    </w:p>
    <w:p w14:paraId="61ACD8FB" w14:textId="77777777" w:rsidR="00000000" w:rsidRDefault="00737B0C">
      <w:pPr>
        <w:pStyle w:val="a"/>
        <w:rPr>
          <w:rtl/>
        </w:rPr>
      </w:pPr>
    </w:p>
    <w:p w14:paraId="3F0CF504" w14:textId="77777777" w:rsidR="00000000" w:rsidRDefault="00737B0C">
      <w:pPr>
        <w:pStyle w:val="a"/>
        <w:rPr>
          <w:rFonts w:hint="cs"/>
          <w:rtl/>
        </w:rPr>
      </w:pPr>
      <w:r>
        <w:rPr>
          <w:rFonts w:hint="cs"/>
          <w:rtl/>
        </w:rPr>
        <w:t>לומר לבן-אדם, חבר הכנסת, שהוא לא מבין בביטחון, זו הבעת דעה, זה לא עלבון</w:t>
      </w:r>
      <w:r>
        <w:rPr>
          <w:rFonts w:hint="cs"/>
          <w:rtl/>
        </w:rPr>
        <w:t xml:space="preserve"> כזה צורב. טוב, רבותי. אדוני השר, בבקשה. </w:t>
      </w:r>
    </w:p>
    <w:p w14:paraId="6F208081" w14:textId="77777777" w:rsidR="00000000" w:rsidRDefault="00737B0C">
      <w:pPr>
        <w:pStyle w:val="ac"/>
        <w:rPr>
          <w:rtl/>
        </w:rPr>
      </w:pPr>
      <w:r>
        <w:rPr>
          <w:rtl/>
        </w:rPr>
        <w:br/>
        <w:t>דליה איציק (העבודה-מימד):</w:t>
      </w:r>
    </w:p>
    <w:p w14:paraId="4CEEBDD6" w14:textId="77777777" w:rsidR="00000000" w:rsidRDefault="00737B0C">
      <w:pPr>
        <w:pStyle w:val="a"/>
        <w:rPr>
          <w:rtl/>
        </w:rPr>
      </w:pPr>
    </w:p>
    <w:p w14:paraId="7DF5A703" w14:textId="77777777" w:rsidR="00000000" w:rsidRDefault="00737B0C">
      <w:pPr>
        <w:pStyle w:val="a"/>
        <w:rPr>
          <w:rFonts w:hint="cs"/>
          <w:rtl/>
        </w:rPr>
      </w:pPr>
      <w:r>
        <w:rPr>
          <w:rFonts w:hint="cs"/>
          <w:rtl/>
        </w:rPr>
        <w:t xml:space="preserve">ראינו איך המדינה נראתה אתך. </w:t>
      </w:r>
    </w:p>
    <w:p w14:paraId="541509FC" w14:textId="77777777" w:rsidR="00000000" w:rsidRDefault="00737B0C">
      <w:pPr>
        <w:pStyle w:val="ad"/>
        <w:rPr>
          <w:rtl/>
        </w:rPr>
      </w:pPr>
      <w:r>
        <w:rPr>
          <w:rtl/>
        </w:rPr>
        <w:br/>
        <w:t>היו"ר ראובן ריבלין:</w:t>
      </w:r>
    </w:p>
    <w:p w14:paraId="462CF7F7" w14:textId="77777777" w:rsidR="00000000" w:rsidRDefault="00737B0C">
      <w:pPr>
        <w:pStyle w:val="a"/>
        <w:rPr>
          <w:rtl/>
        </w:rPr>
      </w:pPr>
    </w:p>
    <w:p w14:paraId="46319C64" w14:textId="77777777" w:rsidR="00000000" w:rsidRDefault="00737B0C">
      <w:pPr>
        <w:pStyle w:val="a"/>
        <w:rPr>
          <w:rFonts w:hint="cs"/>
          <w:rtl/>
        </w:rPr>
      </w:pPr>
      <w:r>
        <w:rPr>
          <w:rFonts w:hint="cs"/>
          <w:rtl/>
        </w:rPr>
        <w:t xml:space="preserve">גברתי, לא לעשות מכל דבר דבר אישי. תארו לכם שהוא אומר גם לחבר הכנסת מצנע שהוא לא מבין בביטחון. </w:t>
      </w:r>
    </w:p>
    <w:p w14:paraId="7849841D" w14:textId="77777777" w:rsidR="00000000" w:rsidRDefault="00737B0C">
      <w:pPr>
        <w:pStyle w:val="ac"/>
        <w:rPr>
          <w:rtl/>
        </w:rPr>
      </w:pPr>
      <w:r>
        <w:rPr>
          <w:rtl/>
        </w:rPr>
        <w:br/>
        <w:t>דליה איציק (העבודה-מימד):</w:t>
      </w:r>
    </w:p>
    <w:p w14:paraId="375E39EE" w14:textId="77777777" w:rsidR="00000000" w:rsidRDefault="00737B0C">
      <w:pPr>
        <w:pStyle w:val="a"/>
        <w:rPr>
          <w:rtl/>
        </w:rPr>
      </w:pPr>
    </w:p>
    <w:p w14:paraId="34E140CB" w14:textId="77777777" w:rsidR="00000000" w:rsidRDefault="00737B0C">
      <w:pPr>
        <w:pStyle w:val="a"/>
        <w:rPr>
          <w:rFonts w:hint="cs"/>
          <w:rtl/>
        </w:rPr>
      </w:pPr>
      <w:r>
        <w:rPr>
          <w:rFonts w:hint="cs"/>
          <w:rtl/>
        </w:rPr>
        <w:t xml:space="preserve">אדרבה, נראה </w:t>
      </w:r>
      <w:r>
        <w:rPr>
          <w:rFonts w:hint="cs"/>
          <w:rtl/>
        </w:rPr>
        <w:t xml:space="preserve">אותו. </w:t>
      </w:r>
    </w:p>
    <w:p w14:paraId="407F83B6" w14:textId="77777777" w:rsidR="00000000" w:rsidRDefault="00737B0C">
      <w:pPr>
        <w:pStyle w:val="ac"/>
        <w:rPr>
          <w:rtl/>
        </w:rPr>
      </w:pPr>
      <w:r>
        <w:rPr>
          <w:rtl/>
        </w:rPr>
        <w:br/>
        <w:t>קריאות:</w:t>
      </w:r>
    </w:p>
    <w:p w14:paraId="76ECC065" w14:textId="77777777" w:rsidR="00000000" w:rsidRDefault="00737B0C">
      <w:pPr>
        <w:pStyle w:val="a"/>
        <w:rPr>
          <w:rFonts w:hint="cs"/>
          <w:rtl/>
        </w:rPr>
      </w:pPr>
    </w:p>
    <w:p w14:paraId="739DD661" w14:textId="77777777" w:rsidR="00000000" w:rsidRDefault="00737B0C">
      <w:pPr>
        <w:pStyle w:val="a"/>
        <w:rPr>
          <w:rFonts w:hint="cs"/>
          <w:rtl/>
        </w:rPr>
      </w:pPr>
      <w:r>
        <w:rPr>
          <w:rFonts w:hint="cs"/>
          <w:rtl/>
        </w:rPr>
        <w:t>- - -</w:t>
      </w:r>
    </w:p>
    <w:p w14:paraId="09363277" w14:textId="77777777" w:rsidR="00000000" w:rsidRDefault="00737B0C">
      <w:pPr>
        <w:pStyle w:val="ad"/>
        <w:rPr>
          <w:rtl/>
        </w:rPr>
      </w:pPr>
      <w:r>
        <w:rPr>
          <w:rtl/>
        </w:rPr>
        <w:br/>
        <w:t>היו"ר ראובן ריבלין:</w:t>
      </w:r>
    </w:p>
    <w:p w14:paraId="7F3AB001" w14:textId="77777777" w:rsidR="00000000" w:rsidRDefault="00737B0C">
      <w:pPr>
        <w:pStyle w:val="a"/>
        <w:rPr>
          <w:rtl/>
        </w:rPr>
      </w:pPr>
    </w:p>
    <w:p w14:paraId="097F2016" w14:textId="77777777" w:rsidR="00000000" w:rsidRDefault="00737B0C">
      <w:pPr>
        <w:pStyle w:val="a"/>
        <w:rPr>
          <w:rFonts w:hint="cs"/>
          <w:rtl/>
        </w:rPr>
      </w:pPr>
      <w:r>
        <w:rPr>
          <w:rFonts w:hint="cs"/>
          <w:rtl/>
        </w:rPr>
        <w:t xml:space="preserve">בסדר, בבקשה. אז לכן אמרתי, זו התשובה, אבל לא צריך כל פעם - - - רבותי חברי הכנסת, לא צריך לעשות דרמות מעניין זה, שאומרים - - - לא אמר שמבינים בביטחון. </w:t>
      </w:r>
    </w:p>
    <w:p w14:paraId="6CFE9A12" w14:textId="77777777" w:rsidR="00000000" w:rsidRDefault="00737B0C">
      <w:pPr>
        <w:pStyle w:val="ac"/>
        <w:rPr>
          <w:rtl/>
        </w:rPr>
      </w:pPr>
      <w:r>
        <w:rPr>
          <w:rFonts w:hint="cs"/>
          <w:rtl/>
        </w:rPr>
        <w:br/>
      </w:r>
      <w:r>
        <w:rPr>
          <w:rtl/>
        </w:rPr>
        <w:t>זהבה גלאון (מרצ):</w:t>
      </w:r>
    </w:p>
    <w:p w14:paraId="7E699993" w14:textId="77777777" w:rsidR="00000000" w:rsidRDefault="00737B0C">
      <w:pPr>
        <w:pStyle w:val="a"/>
        <w:rPr>
          <w:rtl/>
        </w:rPr>
      </w:pPr>
    </w:p>
    <w:p w14:paraId="3435921E" w14:textId="77777777" w:rsidR="00000000" w:rsidRDefault="00737B0C">
      <w:pPr>
        <w:pStyle w:val="a"/>
        <w:rPr>
          <w:rFonts w:hint="cs"/>
          <w:rtl/>
        </w:rPr>
      </w:pPr>
      <w:r>
        <w:rPr>
          <w:rFonts w:hint="cs"/>
          <w:rtl/>
        </w:rPr>
        <w:t>שהשרים יפנימו - - -</w:t>
      </w:r>
    </w:p>
    <w:p w14:paraId="06334A2A" w14:textId="77777777" w:rsidR="00000000" w:rsidRDefault="00737B0C">
      <w:pPr>
        <w:pStyle w:val="ac"/>
        <w:rPr>
          <w:rtl/>
        </w:rPr>
      </w:pPr>
      <w:r>
        <w:rPr>
          <w:rtl/>
        </w:rPr>
        <w:br/>
        <w:t>קריאות:</w:t>
      </w:r>
    </w:p>
    <w:p w14:paraId="78B0E8BF" w14:textId="77777777" w:rsidR="00000000" w:rsidRDefault="00737B0C">
      <w:pPr>
        <w:pStyle w:val="a"/>
        <w:rPr>
          <w:rtl/>
        </w:rPr>
      </w:pPr>
    </w:p>
    <w:p w14:paraId="35DDF022" w14:textId="77777777" w:rsidR="00000000" w:rsidRDefault="00737B0C">
      <w:pPr>
        <w:pStyle w:val="a"/>
        <w:rPr>
          <w:rFonts w:hint="cs"/>
          <w:rtl/>
        </w:rPr>
      </w:pPr>
      <w:r>
        <w:rPr>
          <w:rFonts w:hint="cs"/>
          <w:rtl/>
        </w:rPr>
        <w:t>- - -</w:t>
      </w:r>
    </w:p>
    <w:p w14:paraId="1E520EDD" w14:textId="77777777" w:rsidR="00000000" w:rsidRDefault="00737B0C">
      <w:pPr>
        <w:pStyle w:val="ac"/>
        <w:rPr>
          <w:rtl/>
        </w:rPr>
      </w:pPr>
      <w:r>
        <w:rPr>
          <w:rFonts w:hint="cs"/>
          <w:rtl/>
        </w:rPr>
        <w:br/>
      </w:r>
      <w:r>
        <w:rPr>
          <w:rFonts w:hint="eastAsia"/>
          <w:rtl/>
        </w:rPr>
        <w:t>זאב</w:t>
      </w:r>
      <w:r>
        <w:rPr>
          <w:rtl/>
        </w:rPr>
        <w:t xml:space="preserve"> בוים (הליכוד):</w:t>
      </w:r>
    </w:p>
    <w:p w14:paraId="4D10E4D7" w14:textId="77777777" w:rsidR="00000000" w:rsidRDefault="00737B0C">
      <w:pPr>
        <w:pStyle w:val="a"/>
        <w:rPr>
          <w:rtl/>
        </w:rPr>
      </w:pPr>
    </w:p>
    <w:p w14:paraId="1C27DA8F" w14:textId="77777777" w:rsidR="00000000" w:rsidRDefault="00737B0C">
      <w:pPr>
        <w:pStyle w:val="a"/>
        <w:rPr>
          <w:rFonts w:hint="cs"/>
          <w:rtl/>
        </w:rPr>
      </w:pPr>
      <w:r>
        <w:rPr>
          <w:rFonts w:hint="cs"/>
          <w:rtl/>
        </w:rPr>
        <w:t>תנו לשר לדבר.</w:t>
      </w:r>
    </w:p>
    <w:p w14:paraId="3FF85A3E" w14:textId="77777777" w:rsidR="00000000" w:rsidRDefault="00737B0C">
      <w:pPr>
        <w:pStyle w:val="SpeakerCon"/>
        <w:rPr>
          <w:rtl/>
        </w:rPr>
      </w:pPr>
      <w:r>
        <w:rPr>
          <w:rtl/>
        </w:rPr>
        <w:br/>
      </w:r>
      <w:bookmarkStart w:id="260" w:name="FS000000474T30_07_2003_19_25_10C"/>
      <w:bookmarkStart w:id="261" w:name="FS000000474T30_07_2003_19_25_27C"/>
      <w:bookmarkEnd w:id="260"/>
      <w:bookmarkEnd w:id="261"/>
      <w:r>
        <w:rPr>
          <w:rtl/>
        </w:rPr>
        <w:t>השר גדעון עזרא:</w:t>
      </w:r>
    </w:p>
    <w:p w14:paraId="35AAE280" w14:textId="77777777" w:rsidR="00000000" w:rsidRDefault="00737B0C">
      <w:pPr>
        <w:pStyle w:val="a"/>
        <w:rPr>
          <w:rtl/>
        </w:rPr>
      </w:pPr>
    </w:p>
    <w:p w14:paraId="77C02A81" w14:textId="77777777" w:rsidR="00000000" w:rsidRDefault="00737B0C">
      <w:pPr>
        <w:pStyle w:val="a"/>
        <w:rPr>
          <w:rFonts w:hint="cs"/>
          <w:rtl/>
        </w:rPr>
      </w:pPr>
      <w:r>
        <w:rPr>
          <w:rFonts w:hint="cs"/>
          <w:rtl/>
        </w:rPr>
        <w:t>אני עבדתי עם חבר הכנסת - - -</w:t>
      </w:r>
    </w:p>
    <w:p w14:paraId="222B872F" w14:textId="77777777" w:rsidR="00000000" w:rsidRDefault="00737B0C">
      <w:pPr>
        <w:pStyle w:val="ac"/>
        <w:rPr>
          <w:rtl/>
        </w:rPr>
      </w:pPr>
      <w:r>
        <w:rPr>
          <w:rtl/>
        </w:rPr>
        <w:br/>
        <w:t>קריאות:</w:t>
      </w:r>
    </w:p>
    <w:p w14:paraId="7AEDD456" w14:textId="77777777" w:rsidR="00000000" w:rsidRDefault="00737B0C">
      <w:pPr>
        <w:pStyle w:val="a"/>
        <w:rPr>
          <w:rtl/>
        </w:rPr>
      </w:pPr>
    </w:p>
    <w:p w14:paraId="10F7E546" w14:textId="77777777" w:rsidR="00000000" w:rsidRDefault="00737B0C">
      <w:pPr>
        <w:pStyle w:val="a"/>
        <w:rPr>
          <w:rFonts w:hint="cs"/>
          <w:rtl/>
        </w:rPr>
      </w:pPr>
      <w:r>
        <w:rPr>
          <w:rFonts w:hint="cs"/>
          <w:rtl/>
        </w:rPr>
        <w:t>- - -</w:t>
      </w:r>
    </w:p>
    <w:p w14:paraId="112375FD" w14:textId="77777777" w:rsidR="00000000" w:rsidRDefault="00737B0C">
      <w:pPr>
        <w:pStyle w:val="ad"/>
        <w:rPr>
          <w:rtl/>
        </w:rPr>
      </w:pPr>
      <w:r>
        <w:rPr>
          <w:rtl/>
        </w:rPr>
        <w:br/>
        <w:t>היו"ר ראובן ריבלין:</w:t>
      </w:r>
    </w:p>
    <w:p w14:paraId="1872304C" w14:textId="77777777" w:rsidR="00000000" w:rsidRDefault="00737B0C">
      <w:pPr>
        <w:pStyle w:val="a"/>
        <w:rPr>
          <w:rtl/>
        </w:rPr>
      </w:pPr>
    </w:p>
    <w:p w14:paraId="6FB38EBA" w14:textId="77777777" w:rsidR="00000000" w:rsidRDefault="00737B0C">
      <w:pPr>
        <w:pStyle w:val="a"/>
        <w:rPr>
          <w:rFonts w:hint="cs"/>
          <w:rtl/>
        </w:rPr>
      </w:pPr>
      <w:r>
        <w:rPr>
          <w:rFonts w:hint="cs"/>
          <w:rtl/>
        </w:rPr>
        <w:t xml:space="preserve">נא להירגע. נא להירגע ולשמור על פרופורציות. </w:t>
      </w:r>
    </w:p>
    <w:p w14:paraId="56775B79" w14:textId="77777777" w:rsidR="00000000" w:rsidRDefault="00737B0C">
      <w:pPr>
        <w:pStyle w:val="SpeakerCon"/>
        <w:rPr>
          <w:rtl/>
        </w:rPr>
      </w:pPr>
      <w:r>
        <w:rPr>
          <w:rtl/>
        </w:rPr>
        <w:br/>
      </w:r>
      <w:bookmarkStart w:id="262" w:name="FS000000474T30_07_2003_19_26_06C"/>
      <w:bookmarkEnd w:id="262"/>
      <w:r>
        <w:rPr>
          <w:rtl/>
        </w:rPr>
        <w:t>השר גדעון עזרא:</w:t>
      </w:r>
    </w:p>
    <w:p w14:paraId="3BFD0BFF" w14:textId="77777777" w:rsidR="00000000" w:rsidRDefault="00737B0C">
      <w:pPr>
        <w:pStyle w:val="a"/>
        <w:rPr>
          <w:rtl/>
        </w:rPr>
      </w:pPr>
    </w:p>
    <w:p w14:paraId="75C203B6" w14:textId="77777777" w:rsidR="00000000" w:rsidRDefault="00737B0C">
      <w:pPr>
        <w:pStyle w:val="a"/>
        <w:rPr>
          <w:rFonts w:hint="cs"/>
          <w:rtl/>
        </w:rPr>
      </w:pPr>
      <w:r>
        <w:rPr>
          <w:rFonts w:hint="cs"/>
          <w:rtl/>
        </w:rPr>
        <w:t>אני עבדתי עם חבר הכנסת מצנע, עם חבר הכנסת דני יתום - - -</w:t>
      </w:r>
    </w:p>
    <w:p w14:paraId="2F15414C" w14:textId="77777777" w:rsidR="00000000" w:rsidRDefault="00737B0C">
      <w:pPr>
        <w:pStyle w:val="ad"/>
        <w:rPr>
          <w:rtl/>
        </w:rPr>
      </w:pPr>
      <w:r>
        <w:rPr>
          <w:rtl/>
        </w:rPr>
        <w:br/>
        <w:t>היו"ר ראובן ריבלין:</w:t>
      </w:r>
    </w:p>
    <w:p w14:paraId="5D76D4E7" w14:textId="77777777" w:rsidR="00000000" w:rsidRDefault="00737B0C">
      <w:pPr>
        <w:pStyle w:val="a"/>
        <w:rPr>
          <w:rtl/>
        </w:rPr>
      </w:pPr>
    </w:p>
    <w:p w14:paraId="32D28905" w14:textId="77777777" w:rsidR="00000000" w:rsidRDefault="00737B0C">
      <w:pPr>
        <w:pStyle w:val="a"/>
        <w:rPr>
          <w:rFonts w:hint="cs"/>
          <w:rtl/>
        </w:rPr>
      </w:pPr>
      <w:r>
        <w:rPr>
          <w:rFonts w:hint="cs"/>
          <w:rtl/>
        </w:rPr>
        <w:t>רבותי חברי הכנסת. חברת הכנסת זהבה גלאון, אני לא רוצה לקרוא אותך לסדר - -</w:t>
      </w:r>
    </w:p>
    <w:p w14:paraId="51DF5C42" w14:textId="77777777" w:rsidR="00000000" w:rsidRDefault="00737B0C">
      <w:pPr>
        <w:pStyle w:val="ac"/>
        <w:rPr>
          <w:rtl/>
        </w:rPr>
      </w:pPr>
      <w:r>
        <w:rPr>
          <w:rtl/>
        </w:rPr>
        <w:br/>
        <w:t>דליה איציק (העבודה-מימד):</w:t>
      </w:r>
    </w:p>
    <w:p w14:paraId="00E328D8" w14:textId="77777777" w:rsidR="00000000" w:rsidRDefault="00737B0C">
      <w:pPr>
        <w:pStyle w:val="a"/>
        <w:rPr>
          <w:rtl/>
        </w:rPr>
      </w:pPr>
    </w:p>
    <w:p w14:paraId="25A2AA48" w14:textId="77777777" w:rsidR="00000000" w:rsidRDefault="00737B0C">
      <w:pPr>
        <w:pStyle w:val="a"/>
        <w:rPr>
          <w:rFonts w:hint="cs"/>
          <w:rtl/>
        </w:rPr>
      </w:pPr>
      <w:r>
        <w:rPr>
          <w:rFonts w:hint="cs"/>
          <w:rtl/>
        </w:rPr>
        <w:t>ומה עם חיים רמון?</w:t>
      </w:r>
    </w:p>
    <w:p w14:paraId="6C6B4E64" w14:textId="77777777" w:rsidR="00000000" w:rsidRDefault="00737B0C">
      <w:pPr>
        <w:pStyle w:val="ac"/>
        <w:rPr>
          <w:rtl/>
        </w:rPr>
      </w:pPr>
      <w:r>
        <w:rPr>
          <w:rtl/>
        </w:rPr>
        <w:br/>
        <w:t>רן כהן (מרצ):</w:t>
      </w:r>
    </w:p>
    <w:p w14:paraId="6BAB4D8C" w14:textId="77777777" w:rsidR="00000000" w:rsidRDefault="00737B0C">
      <w:pPr>
        <w:pStyle w:val="a"/>
        <w:rPr>
          <w:rtl/>
        </w:rPr>
      </w:pPr>
    </w:p>
    <w:p w14:paraId="25CAD5CB" w14:textId="77777777" w:rsidR="00000000" w:rsidRDefault="00737B0C">
      <w:pPr>
        <w:pStyle w:val="a"/>
        <w:rPr>
          <w:rFonts w:hint="cs"/>
          <w:rtl/>
        </w:rPr>
      </w:pPr>
      <w:r>
        <w:rPr>
          <w:rFonts w:hint="cs"/>
          <w:rtl/>
        </w:rPr>
        <w:t>חיים רמון לא אשה.</w:t>
      </w:r>
    </w:p>
    <w:p w14:paraId="71788FCE" w14:textId="77777777" w:rsidR="00000000" w:rsidRDefault="00737B0C">
      <w:pPr>
        <w:pStyle w:val="ad"/>
        <w:rPr>
          <w:rtl/>
        </w:rPr>
      </w:pPr>
      <w:r>
        <w:rPr>
          <w:rtl/>
        </w:rPr>
        <w:br/>
      </w:r>
      <w:r>
        <w:rPr>
          <w:rtl/>
        </w:rPr>
        <w:br/>
        <w:t>היו"ר ראובן ריבלין:</w:t>
      </w:r>
    </w:p>
    <w:p w14:paraId="3931C17B" w14:textId="77777777" w:rsidR="00000000" w:rsidRDefault="00737B0C">
      <w:pPr>
        <w:pStyle w:val="a"/>
        <w:rPr>
          <w:rtl/>
        </w:rPr>
      </w:pPr>
    </w:p>
    <w:p w14:paraId="44D85809" w14:textId="77777777" w:rsidR="00000000" w:rsidRDefault="00737B0C">
      <w:pPr>
        <w:pStyle w:val="a"/>
        <w:rPr>
          <w:rFonts w:hint="cs"/>
          <w:rtl/>
        </w:rPr>
      </w:pPr>
      <w:r>
        <w:rPr>
          <w:rFonts w:hint="cs"/>
          <w:rtl/>
        </w:rPr>
        <w:t xml:space="preserve">- - כי אני קורא רק גברים לסדר. </w:t>
      </w:r>
    </w:p>
    <w:p w14:paraId="3AB62EA1" w14:textId="77777777" w:rsidR="00000000" w:rsidRDefault="00737B0C">
      <w:pPr>
        <w:pStyle w:val="ac"/>
        <w:rPr>
          <w:rtl/>
        </w:rPr>
      </w:pPr>
      <w:r>
        <w:rPr>
          <w:rtl/>
        </w:rPr>
        <w:br/>
        <w:t>קריאות:</w:t>
      </w:r>
    </w:p>
    <w:p w14:paraId="7A27BCC3" w14:textId="77777777" w:rsidR="00000000" w:rsidRDefault="00737B0C">
      <w:pPr>
        <w:pStyle w:val="a"/>
        <w:rPr>
          <w:rtl/>
        </w:rPr>
      </w:pPr>
    </w:p>
    <w:p w14:paraId="618182B8" w14:textId="77777777" w:rsidR="00000000" w:rsidRDefault="00737B0C">
      <w:pPr>
        <w:pStyle w:val="a"/>
        <w:rPr>
          <w:rFonts w:hint="cs"/>
          <w:rtl/>
        </w:rPr>
      </w:pPr>
      <w:r>
        <w:rPr>
          <w:rFonts w:hint="cs"/>
          <w:rtl/>
        </w:rPr>
        <w:t>- - -</w:t>
      </w:r>
    </w:p>
    <w:p w14:paraId="4080ACAD" w14:textId="77777777" w:rsidR="00000000" w:rsidRDefault="00737B0C">
      <w:pPr>
        <w:pStyle w:val="ad"/>
        <w:rPr>
          <w:rtl/>
        </w:rPr>
      </w:pPr>
      <w:r>
        <w:rPr>
          <w:rtl/>
        </w:rPr>
        <w:br/>
        <w:t>היו"ר ראובן ריבלין:</w:t>
      </w:r>
    </w:p>
    <w:p w14:paraId="236D4EE7" w14:textId="77777777" w:rsidR="00000000" w:rsidRDefault="00737B0C">
      <w:pPr>
        <w:pStyle w:val="a"/>
        <w:rPr>
          <w:rtl/>
        </w:rPr>
      </w:pPr>
    </w:p>
    <w:p w14:paraId="3378B688" w14:textId="77777777" w:rsidR="00000000" w:rsidRDefault="00737B0C">
      <w:pPr>
        <w:pStyle w:val="a"/>
        <w:rPr>
          <w:rFonts w:hint="cs"/>
          <w:rtl/>
        </w:rPr>
      </w:pPr>
      <w:r>
        <w:rPr>
          <w:rFonts w:hint="cs"/>
          <w:rtl/>
        </w:rPr>
        <w:t>לא, לא. ח</w:t>
      </w:r>
      <w:r>
        <w:rPr>
          <w:rFonts w:hint="cs"/>
          <w:rtl/>
        </w:rPr>
        <w:t xml:space="preserve">בר הכנסת חיים אורון. חבר הכנסת בורג. </w:t>
      </w:r>
    </w:p>
    <w:p w14:paraId="38FF453D" w14:textId="77777777" w:rsidR="00000000" w:rsidRDefault="00737B0C">
      <w:pPr>
        <w:pStyle w:val="SpeakerCon"/>
        <w:rPr>
          <w:rtl/>
        </w:rPr>
      </w:pPr>
      <w:r>
        <w:rPr>
          <w:rtl/>
        </w:rPr>
        <w:br/>
      </w:r>
      <w:bookmarkStart w:id="263" w:name="FS000000474T30_07_2003_19_28_11C"/>
      <w:bookmarkEnd w:id="263"/>
      <w:r>
        <w:rPr>
          <w:rtl/>
        </w:rPr>
        <w:t>השר גדעון עזרא:</w:t>
      </w:r>
    </w:p>
    <w:p w14:paraId="34101A17" w14:textId="77777777" w:rsidR="00000000" w:rsidRDefault="00737B0C">
      <w:pPr>
        <w:pStyle w:val="a"/>
        <w:rPr>
          <w:rtl/>
        </w:rPr>
      </w:pPr>
    </w:p>
    <w:p w14:paraId="68C5B188" w14:textId="77777777" w:rsidR="00000000" w:rsidRDefault="00737B0C">
      <w:pPr>
        <w:pStyle w:val="a"/>
        <w:rPr>
          <w:rFonts w:hint="cs"/>
          <w:rtl/>
        </w:rPr>
      </w:pPr>
      <w:r>
        <w:rPr>
          <w:rFonts w:hint="cs"/>
          <w:rtl/>
        </w:rPr>
        <w:t xml:space="preserve">- - - לא הערנו לכם מלה, מה קרה עכשיו? </w:t>
      </w:r>
    </w:p>
    <w:p w14:paraId="03388BB2" w14:textId="77777777" w:rsidR="00000000" w:rsidRDefault="00737B0C">
      <w:pPr>
        <w:pStyle w:val="ad"/>
        <w:rPr>
          <w:rtl/>
        </w:rPr>
      </w:pPr>
      <w:r>
        <w:rPr>
          <w:rtl/>
        </w:rPr>
        <w:br/>
        <w:t>היו"ר ראובן ריבלין:</w:t>
      </w:r>
    </w:p>
    <w:p w14:paraId="2B53E49C" w14:textId="77777777" w:rsidR="00000000" w:rsidRDefault="00737B0C">
      <w:pPr>
        <w:pStyle w:val="a"/>
        <w:rPr>
          <w:rtl/>
        </w:rPr>
      </w:pPr>
    </w:p>
    <w:p w14:paraId="4C761050" w14:textId="77777777" w:rsidR="00000000" w:rsidRDefault="00737B0C">
      <w:pPr>
        <w:pStyle w:val="a"/>
        <w:rPr>
          <w:rFonts w:hint="cs"/>
          <w:rtl/>
        </w:rPr>
      </w:pPr>
      <w:r>
        <w:rPr>
          <w:rFonts w:hint="cs"/>
          <w:rtl/>
        </w:rPr>
        <w:t xml:space="preserve">אדוני השר, רבותי חברי הכנסת, חברת הכנסת דליה איציק וחבר הכנסת חיים רמון ביקשו מהכנסת להעלות על סדר-יומה את נושא גדר ההפרדה. הכנסת העלתה את </w:t>
      </w:r>
      <w:r>
        <w:rPr>
          <w:rFonts w:hint="cs"/>
          <w:rtl/>
        </w:rPr>
        <w:t>הנושא על סדר-יומה - כל חברי הכנסת שביקשו, והיו רבים, השתתפו בדיון. הממשלה רשאית להביע את עמדתה, ולאחר מכן יש לכם האמצעי הטוב ביותר לתמוך בעמדתכם בהצעות הסיעות השונות. נא לאפשר לשר לדבר, ומרגע זה לא יהיו הפרעות, כי מי שיפריע - ללא הבדל דת, מין, גזע ונטייה מ</w:t>
      </w:r>
      <w:r>
        <w:rPr>
          <w:rFonts w:hint="cs"/>
          <w:rtl/>
        </w:rPr>
        <w:t>ינית - -</w:t>
      </w:r>
    </w:p>
    <w:p w14:paraId="685C9D29" w14:textId="77777777" w:rsidR="00000000" w:rsidRDefault="00737B0C">
      <w:pPr>
        <w:pStyle w:val="ac"/>
        <w:rPr>
          <w:rtl/>
        </w:rPr>
      </w:pPr>
      <w:r>
        <w:rPr>
          <w:rtl/>
        </w:rPr>
        <w:br/>
        <w:t>אברהם בורג (העבודה-מימד):</w:t>
      </w:r>
    </w:p>
    <w:p w14:paraId="44060E67" w14:textId="77777777" w:rsidR="00000000" w:rsidRDefault="00737B0C">
      <w:pPr>
        <w:pStyle w:val="a"/>
        <w:rPr>
          <w:rtl/>
        </w:rPr>
      </w:pPr>
    </w:p>
    <w:p w14:paraId="37635D76" w14:textId="77777777" w:rsidR="00000000" w:rsidRDefault="00737B0C">
      <w:pPr>
        <w:pStyle w:val="a"/>
        <w:rPr>
          <w:rFonts w:hint="cs"/>
          <w:rtl/>
        </w:rPr>
      </w:pPr>
      <w:r>
        <w:rPr>
          <w:rFonts w:hint="cs"/>
          <w:rtl/>
        </w:rPr>
        <w:t xml:space="preserve">והבנה ביטחונית. </w:t>
      </w:r>
    </w:p>
    <w:p w14:paraId="7A053BC0" w14:textId="77777777" w:rsidR="00000000" w:rsidRDefault="00737B0C">
      <w:pPr>
        <w:pStyle w:val="ad"/>
        <w:rPr>
          <w:rtl/>
        </w:rPr>
      </w:pPr>
      <w:r>
        <w:rPr>
          <w:rtl/>
        </w:rPr>
        <w:br/>
        <w:t>היו"ר ראובן ריבלין:</w:t>
      </w:r>
    </w:p>
    <w:p w14:paraId="35D22452" w14:textId="77777777" w:rsidR="00000000" w:rsidRDefault="00737B0C">
      <w:pPr>
        <w:pStyle w:val="a"/>
        <w:rPr>
          <w:rtl/>
        </w:rPr>
      </w:pPr>
    </w:p>
    <w:p w14:paraId="59C82319" w14:textId="77777777" w:rsidR="00000000" w:rsidRDefault="00737B0C">
      <w:pPr>
        <w:pStyle w:val="a"/>
        <w:rPr>
          <w:rFonts w:hint="cs"/>
          <w:rtl/>
        </w:rPr>
      </w:pPr>
      <w:r>
        <w:rPr>
          <w:rFonts w:hint="cs"/>
          <w:rtl/>
        </w:rPr>
        <w:t xml:space="preserve">- -  ונטייה מינית - אני אקרא אותו לסדר. </w:t>
      </w:r>
    </w:p>
    <w:p w14:paraId="6DF75098" w14:textId="77777777" w:rsidR="00000000" w:rsidRDefault="00737B0C">
      <w:pPr>
        <w:pStyle w:val="SpeakerCon"/>
        <w:rPr>
          <w:rtl/>
        </w:rPr>
      </w:pPr>
      <w:r>
        <w:rPr>
          <w:rtl/>
        </w:rPr>
        <w:br/>
      </w:r>
      <w:bookmarkStart w:id="264" w:name="FS000000474T30_07_2003_19_32_02C"/>
      <w:bookmarkEnd w:id="264"/>
      <w:r>
        <w:rPr>
          <w:rtl/>
        </w:rPr>
        <w:t>השר גדעון עזרא:</w:t>
      </w:r>
    </w:p>
    <w:p w14:paraId="43DBC13E" w14:textId="77777777" w:rsidR="00000000" w:rsidRDefault="00737B0C">
      <w:pPr>
        <w:pStyle w:val="a"/>
        <w:rPr>
          <w:rtl/>
        </w:rPr>
      </w:pPr>
    </w:p>
    <w:p w14:paraId="60914243" w14:textId="77777777" w:rsidR="00000000" w:rsidRDefault="00737B0C">
      <w:pPr>
        <w:pStyle w:val="a"/>
        <w:rPr>
          <w:rFonts w:hint="cs"/>
          <w:rtl/>
        </w:rPr>
      </w:pPr>
      <w:r>
        <w:rPr>
          <w:rFonts w:hint="cs"/>
          <w:rtl/>
        </w:rPr>
        <w:t>כן, הבנה ביטחונית. הבנה ביטחונית - כאשר אתה נלחם במחבלים ונלחם בטרור, רצוי שגם תדע על מה אתה מדבר. ואני רוצה להגיד לכם דב</w:t>
      </w:r>
      <w:r>
        <w:rPr>
          <w:rFonts w:hint="cs"/>
          <w:rtl/>
        </w:rPr>
        <w:t xml:space="preserve">ר אחד - יושבים פה חבר הכנסת מצנע וחבר הכנסת דני יתום, שניהם היו אלופי פיקוד בעבר - תאמינו לי, הם מכירים את הגזרה היטב, אבל יושבים פה אנשים שלא יודעים על מה מדובר ואיפה מדובר, מדברים בססמאות. </w:t>
      </w:r>
    </w:p>
    <w:p w14:paraId="3FA7DCE8" w14:textId="77777777" w:rsidR="00000000" w:rsidRDefault="00737B0C">
      <w:pPr>
        <w:pStyle w:val="a"/>
        <w:rPr>
          <w:rFonts w:hint="cs"/>
          <w:rtl/>
        </w:rPr>
      </w:pPr>
    </w:p>
    <w:p w14:paraId="25D27E95" w14:textId="77777777" w:rsidR="00000000" w:rsidRDefault="00737B0C">
      <w:pPr>
        <w:pStyle w:val="a"/>
        <w:rPr>
          <w:rFonts w:hint="cs"/>
          <w:rtl/>
        </w:rPr>
      </w:pPr>
      <w:r>
        <w:rPr>
          <w:rFonts w:hint="cs"/>
          <w:rtl/>
        </w:rPr>
        <w:t>יש לנו ראש ממשלה שמבין בביטחון, שמבין בנושא, הוא נמצא בארצות-הב</w:t>
      </w:r>
      <w:r>
        <w:rPr>
          <w:rFonts w:hint="cs"/>
          <w:rtl/>
        </w:rPr>
        <w:t>רית - - -</w:t>
      </w:r>
    </w:p>
    <w:p w14:paraId="174EECDA" w14:textId="77777777" w:rsidR="00000000" w:rsidRDefault="00737B0C">
      <w:pPr>
        <w:pStyle w:val="ac"/>
        <w:rPr>
          <w:rtl/>
        </w:rPr>
      </w:pPr>
      <w:r>
        <w:rPr>
          <w:rtl/>
        </w:rPr>
        <w:br/>
        <w:t>זהבה גלאון (מרצ):</w:t>
      </w:r>
    </w:p>
    <w:p w14:paraId="49E12F0D" w14:textId="77777777" w:rsidR="00000000" w:rsidRDefault="00737B0C">
      <w:pPr>
        <w:pStyle w:val="a"/>
        <w:rPr>
          <w:rtl/>
        </w:rPr>
      </w:pPr>
    </w:p>
    <w:p w14:paraId="5ED6E6FA" w14:textId="77777777" w:rsidR="00000000" w:rsidRDefault="00737B0C">
      <w:pPr>
        <w:pStyle w:val="a"/>
        <w:rPr>
          <w:rFonts w:hint="cs"/>
          <w:rtl/>
        </w:rPr>
      </w:pPr>
      <w:r>
        <w:rPr>
          <w:rFonts w:hint="cs"/>
          <w:rtl/>
        </w:rPr>
        <w:t>- - -</w:t>
      </w:r>
    </w:p>
    <w:p w14:paraId="7567FC2E" w14:textId="77777777" w:rsidR="00000000" w:rsidRDefault="00737B0C">
      <w:pPr>
        <w:pStyle w:val="ac"/>
        <w:rPr>
          <w:rtl/>
        </w:rPr>
      </w:pPr>
      <w:r>
        <w:rPr>
          <w:rtl/>
        </w:rPr>
        <w:br/>
        <w:t>דליה איציק (העבודה-מימד):</w:t>
      </w:r>
    </w:p>
    <w:p w14:paraId="3142581D" w14:textId="77777777" w:rsidR="00000000" w:rsidRDefault="00737B0C">
      <w:pPr>
        <w:pStyle w:val="a"/>
        <w:rPr>
          <w:rtl/>
        </w:rPr>
      </w:pPr>
    </w:p>
    <w:p w14:paraId="593B1D7C" w14:textId="77777777" w:rsidR="00000000" w:rsidRDefault="00737B0C">
      <w:pPr>
        <w:pStyle w:val="a"/>
        <w:rPr>
          <w:rFonts w:hint="cs"/>
          <w:rtl/>
        </w:rPr>
      </w:pPr>
      <w:r>
        <w:rPr>
          <w:rFonts w:hint="cs"/>
          <w:rtl/>
        </w:rPr>
        <w:t>ראינו איך זה נראה - - -</w:t>
      </w:r>
    </w:p>
    <w:p w14:paraId="4BE70CCA" w14:textId="77777777" w:rsidR="00000000" w:rsidRDefault="00737B0C">
      <w:pPr>
        <w:pStyle w:val="ac"/>
        <w:rPr>
          <w:rtl/>
        </w:rPr>
      </w:pPr>
      <w:r>
        <w:rPr>
          <w:rtl/>
        </w:rPr>
        <w:br/>
        <w:t>קריאות:</w:t>
      </w:r>
    </w:p>
    <w:p w14:paraId="79E28D0D" w14:textId="77777777" w:rsidR="00000000" w:rsidRDefault="00737B0C">
      <w:pPr>
        <w:pStyle w:val="a"/>
        <w:rPr>
          <w:rtl/>
        </w:rPr>
      </w:pPr>
    </w:p>
    <w:p w14:paraId="034A2C9A" w14:textId="77777777" w:rsidR="00000000" w:rsidRDefault="00737B0C">
      <w:pPr>
        <w:pStyle w:val="a"/>
        <w:rPr>
          <w:rFonts w:hint="cs"/>
          <w:rtl/>
        </w:rPr>
      </w:pPr>
      <w:r>
        <w:rPr>
          <w:rFonts w:hint="cs"/>
          <w:rtl/>
        </w:rPr>
        <w:t>- - -</w:t>
      </w:r>
    </w:p>
    <w:p w14:paraId="4F9DD39B" w14:textId="77777777" w:rsidR="00000000" w:rsidRDefault="00737B0C">
      <w:pPr>
        <w:pStyle w:val="ad"/>
        <w:rPr>
          <w:rtl/>
        </w:rPr>
      </w:pPr>
      <w:r>
        <w:rPr>
          <w:rtl/>
        </w:rPr>
        <w:br/>
        <w:t>היו"ר ראובן ריבלין:</w:t>
      </w:r>
    </w:p>
    <w:p w14:paraId="74CBBBF9" w14:textId="77777777" w:rsidR="00000000" w:rsidRDefault="00737B0C">
      <w:pPr>
        <w:pStyle w:val="a"/>
        <w:rPr>
          <w:rtl/>
        </w:rPr>
      </w:pPr>
    </w:p>
    <w:p w14:paraId="46F7280F" w14:textId="77777777" w:rsidR="00000000" w:rsidRDefault="00737B0C">
      <w:pPr>
        <w:pStyle w:val="a"/>
        <w:rPr>
          <w:rFonts w:hint="cs"/>
          <w:rtl/>
        </w:rPr>
      </w:pPr>
      <w:r>
        <w:rPr>
          <w:rFonts w:hint="cs"/>
          <w:rtl/>
        </w:rPr>
        <w:t>מה קרה לכם. מה, אסור לשר להביע את דעתו בכנסת בישראל? אחר כך כשהם לא באים - אתם שואלים למה הם לא באים.</w:t>
      </w:r>
    </w:p>
    <w:p w14:paraId="12C890CF" w14:textId="77777777" w:rsidR="00000000" w:rsidRDefault="00737B0C">
      <w:pPr>
        <w:pStyle w:val="ac"/>
        <w:rPr>
          <w:rtl/>
        </w:rPr>
      </w:pPr>
      <w:r>
        <w:rPr>
          <w:rtl/>
        </w:rPr>
        <w:br/>
        <w:t>זאב בוים (הליכוד):</w:t>
      </w:r>
    </w:p>
    <w:p w14:paraId="33680202" w14:textId="77777777" w:rsidR="00000000" w:rsidRDefault="00737B0C">
      <w:pPr>
        <w:pStyle w:val="a"/>
        <w:rPr>
          <w:rtl/>
        </w:rPr>
      </w:pPr>
    </w:p>
    <w:p w14:paraId="3821D208" w14:textId="77777777" w:rsidR="00000000" w:rsidRDefault="00737B0C">
      <w:pPr>
        <w:pStyle w:val="a"/>
        <w:rPr>
          <w:rFonts w:hint="cs"/>
          <w:rtl/>
        </w:rPr>
      </w:pPr>
      <w:r>
        <w:rPr>
          <w:rFonts w:hint="cs"/>
          <w:rtl/>
        </w:rPr>
        <w:t>- - -</w:t>
      </w:r>
    </w:p>
    <w:p w14:paraId="04834571" w14:textId="77777777" w:rsidR="00000000" w:rsidRDefault="00737B0C">
      <w:pPr>
        <w:pStyle w:val="ad"/>
        <w:rPr>
          <w:rtl/>
        </w:rPr>
      </w:pPr>
      <w:r>
        <w:rPr>
          <w:rtl/>
        </w:rPr>
        <w:br/>
      </w:r>
      <w:r>
        <w:rPr>
          <w:rtl/>
        </w:rPr>
        <w:t>היו"ר ראובן ריבלין:</w:t>
      </w:r>
    </w:p>
    <w:p w14:paraId="3B0BACEF" w14:textId="77777777" w:rsidR="00000000" w:rsidRDefault="00737B0C">
      <w:pPr>
        <w:pStyle w:val="a"/>
        <w:rPr>
          <w:rtl/>
        </w:rPr>
      </w:pPr>
    </w:p>
    <w:p w14:paraId="49F61F18" w14:textId="77777777" w:rsidR="00000000" w:rsidRDefault="00737B0C">
      <w:pPr>
        <w:pStyle w:val="a"/>
        <w:rPr>
          <w:rFonts w:hint="cs"/>
          <w:rtl/>
        </w:rPr>
      </w:pPr>
      <w:r>
        <w:rPr>
          <w:rFonts w:hint="cs"/>
          <w:rtl/>
        </w:rPr>
        <w:t xml:space="preserve">אתה צודק, אדוני סגן השר, אבל תן לי לעשות את עבודתי. </w:t>
      </w:r>
    </w:p>
    <w:p w14:paraId="0213C67F" w14:textId="77777777" w:rsidR="00000000" w:rsidRDefault="00737B0C">
      <w:pPr>
        <w:pStyle w:val="ac"/>
        <w:rPr>
          <w:rtl/>
        </w:rPr>
      </w:pPr>
      <w:r>
        <w:rPr>
          <w:rtl/>
        </w:rPr>
        <w:br/>
        <w:t>קריאות:</w:t>
      </w:r>
    </w:p>
    <w:p w14:paraId="4BB2A365" w14:textId="77777777" w:rsidR="00000000" w:rsidRDefault="00737B0C">
      <w:pPr>
        <w:pStyle w:val="a"/>
        <w:rPr>
          <w:rtl/>
        </w:rPr>
      </w:pPr>
    </w:p>
    <w:p w14:paraId="1F332872" w14:textId="77777777" w:rsidR="00000000" w:rsidRDefault="00737B0C">
      <w:pPr>
        <w:pStyle w:val="a"/>
        <w:rPr>
          <w:rFonts w:hint="cs"/>
          <w:rtl/>
        </w:rPr>
      </w:pPr>
      <w:r>
        <w:rPr>
          <w:rFonts w:hint="cs"/>
          <w:rtl/>
        </w:rPr>
        <w:t>- - -</w:t>
      </w:r>
    </w:p>
    <w:p w14:paraId="08A3643A" w14:textId="77777777" w:rsidR="00000000" w:rsidRDefault="00737B0C">
      <w:pPr>
        <w:pStyle w:val="ad"/>
        <w:rPr>
          <w:rtl/>
        </w:rPr>
      </w:pPr>
      <w:r>
        <w:rPr>
          <w:rtl/>
        </w:rPr>
        <w:br/>
        <w:t>היו"ר ראובן ריבלין:</w:t>
      </w:r>
    </w:p>
    <w:p w14:paraId="7F48AB21" w14:textId="77777777" w:rsidR="00000000" w:rsidRDefault="00737B0C">
      <w:pPr>
        <w:pStyle w:val="a"/>
        <w:rPr>
          <w:rtl/>
        </w:rPr>
      </w:pPr>
    </w:p>
    <w:p w14:paraId="21DA1BAF" w14:textId="77777777" w:rsidR="00000000" w:rsidRDefault="00737B0C">
      <w:pPr>
        <w:pStyle w:val="a"/>
        <w:rPr>
          <w:rFonts w:hint="cs"/>
          <w:rtl/>
        </w:rPr>
      </w:pPr>
      <w:r>
        <w:rPr>
          <w:rFonts w:hint="cs"/>
          <w:rtl/>
        </w:rPr>
        <w:t>לא, אני קורא, אני אקרא. אדוני סגן השר, אני אקרא. רבותי, נא להירגע. בבקשה, אדוני השר.</w:t>
      </w:r>
    </w:p>
    <w:p w14:paraId="4764C471" w14:textId="77777777" w:rsidR="00000000" w:rsidRDefault="00737B0C">
      <w:pPr>
        <w:pStyle w:val="SpeakerCon"/>
        <w:rPr>
          <w:rtl/>
        </w:rPr>
      </w:pPr>
      <w:bookmarkStart w:id="265" w:name="FS000000474T30_07_2003_19_38_03C"/>
      <w:bookmarkEnd w:id="265"/>
      <w:r>
        <w:rPr>
          <w:rtl/>
        </w:rPr>
        <w:br/>
      </w:r>
      <w:r>
        <w:rPr>
          <w:rtl/>
        </w:rPr>
        <w:br/>
        <w:t>השר גדעון עזרא:</w:t>
      </w:r>
    </w:p>
    <w:p w14:paraId="7FD101E8" w14:textId="77777777" w:rsidR="00000000" w:rsidRDefault="00737B0C">
      <w:pPr>
        <w:pStyle w:val="a"/>
        <w:rPr>
          <w:rtl/>
        </w:rPr>
      </w:pPr>
    </w:p>
    <w:p w14:paraId="10431FD7" w14:textId="77777777" w:rsidR="00000000" w:rsidRDefault="00737B0C">
      <w:pPr>
        <w:pStyle w:val="a"/>
        <w:rPr>
          <w:rFonts w:hint="cs"/>
          <w:rtl/>
        </w:rPr>
      </w:pPr>
      <w:r>
        <w:rPr>
          <w:rFonts w:hint="cs"/>
          <w:rtl/>
        </w:rPr>
        <w:t>נמצא ראש ממשלה בארצות-הברית, לא ידוע לכם</w:t>
      </w:r>
      <w:r>
        <w:rPr>
          <w:rFonts w:hint="cs"/>
          <w:rtl/>
        </w:rPr>
        <w:t xml:space="preserve"> בדיוק - לי ולכם - לא ידוע בדיוק מה סוכם וכיצד סוכם, והצעקה יוצאת על מה - להקים ועדת חקירה. </w:t>
      </w:r>
    </w:p>
    <w:p w14:paraId="7A2926A3" w14:textId="77777777" w:rsidR="00000000" w:rsidRDefault="00737B0C">
      <w:pPr>
        <w:pStyle w:val="a"/>
        <w:rPr>
          <w:rFonts w:hint="cs"/>
          <w:rtl/>
        </w:rPr>
      </w:pPr>
    </w:p>
    <w:p w14:paraId="17BC2983" w14:textId="77777777" w:rsidR="00000000" w:rsidRDefault="00737B0C">
      <w:pPr>
        <w:pStyle w:val="a"/>
        <w:rPr>
          <w:rFonts w:hint="cs"/>
          <w:rtl/>
        </w:rPr>
      </w:pPr>
      <w:r>
        <w:rPr>
          <w:rFonts w:hint="cs"/>
          <w:rtl/>
        </w:rPr>
        <w:t>גברתי חברת הכנסת איציק, בגלל זה כיוונתי את דברי אלייך - תדעי לך דבר אחד. תשאלי את מצנע, תשאלי את דני יתום מה היה המצב - - -</w:t>
      </w:r>
    </w:p>
    <w:p w14:paraId="28914874" w14:textId="77777777" w:rsidR="00000000" w:rsidRDefault="00737B0C">
      <w:pPr>
        <w:pStyle w:val="ac"/>
        <w:rPr>
          <w:rtl/>
        </w:rPr>
      </w:pPr>
      <w:r>
        <w:rPr>
          <w:rtl/>
        </w:rPr>
        <w:br/>
        <w:t>דליה איציק (העבודה-מימד):</w:t>
      </w:r>
    </w:p>
    <w:p w14:paraId="68955704" w14:textId="77777777" w:rsidR="00000000" w:rsidRDefault="00737B0C">
      <w:pPr>
        <w:pStyle w:val="a"/>
        <w:rPr>
          <w:rtl/>
        </w:rPr>
      </w:pPr>
    </w:p>
    <w:p w14:paraId="44381C3B" w14:textId="77777777" w:rsidR="00000000" w:rsidRDefault="00737B0C">
      <w:pPr>
        <w:pStyle w:val="a"/>
        <w:rPr>
          <w:rFonts w:hint="cs"/>
          <w:rtl/>
        </w:rPr>
      </w:pPr>
      <w:r>
        <w:rPr>
          <w:rFonts w:hint="cs"/>
          <w:rtl/>
        </w:rPr>
        <w:t>למה, כי הם</w:t>
      </w:r>
      <w:r>
        <w:rPr>
          <w:rFonts w:hint="cs"/>
          <w:rtl/>
        </w:rPr>
        <w:t xml:space="preserve"> מבינים בביטחון?</w:t>
      </w:r>
    </w:p>
    <w:p w14:paraId="379FCCDD" w14:textId="77777777" w:rsidR="00000000" w:rsidRDefault="00737B0C">
      <w:pPr>
        <w:pStyle w:val="SpeakerCon"/>
        <w:rPr>
          <w:rtl/>
        </w:rPr>
      </w:pPr>
      <w:r>
        <w:rPr>
          <w:rtl/>
        </w:rPr>
        <w:br/>
      </w:r>
      <w:bookmarkStart w:id="266" w:name="FS000000474T30_07_2003_19_39_45C"/>
      <w:bookmarkEnd w:id="266"/>
      <w:r>
        <w:rPr>
          <w:rtl/>
        </w:rPr>
        <w:t>השר גדעון עזרא:</w:t>
      </w:r>
    </w:p>
    <w:p w14:paraId="0883146D" w14:textId="77777777" w:rsidR="00000000" w:rsidRDefault="00737B0C">
      <w:pPr>
        <w:pStyle w:val="a"/>
        <w:rPr>
          <w:rtl/>
        </w:rPr>
      </w:pPr>
    </w:p>
    <w:p w14:paraId="27B360C8" w14:textId="77777777" w:rsidR="00000000" w:rsidRDefault="00737B0C">
      <w:pPr>
        <w:pStyle w:val="a"/>
        <w:rPr>
          <w:rFonts w:hint="cs"/>
          <w:rtl/>
        </w:rPr>
      </w:pPr>
      <w:r>
        <w:rPr>
          <w:rFonts w:hint="cs"/>
          <w:rtl/>
        </w:rPr>
        <w:t>- - - מה היה המצב ביהודה ובשומרון לפני שהבאתם את ערפאת - - -</w:t>
      </w:r>
    </w:p>
    <w:p w14:paraId="2794A190" w14:textId="77777777" w:rsidR="00000000" w:rsidRDefault="00737B0C">
      <w:pPr>
        <w:pStyle w:val="ac"/>
        <w:rPr>
          <w:rtl/>
        </w:rPr>
      </w:pPr>
      <w:r>
        <w:rPr>
          <w:rtl/>
        </w:rPr>
        <w:br/>
        <w:t>דליה איציק (העבודה-מימד):</w:t>
      </w:r>
    </w:p>
    <w:p w14:paraId="0C06E10A" w14:textId="77777777" w:rsidR="00000000" w:rsidRDefault="00737B0C">
      <w:pPr>
        <w:pStyle w:val="a"/>
        <w:rPr>
          <w:rtl/>
        </w:rPr>
      </w:pPr>
    </w:p>
    <w:p w14:paraId="7EF3FA4C" w14:textId="77777777" w:rsidR="00000000" w:rsidRDefault="00737B0C">
      <w:pPr>
        <w:pStyle w:val="a"/>
        <w:rPr>
          <w:rFonts w:hint="cs"/>
          <w:rtl/>
        </w:rPr>
      </w:pPr>
      <w:r>
        <w:rPr>
          <w:rFonts w:hint="cs"/>
          <w:rtl/>
        </w:rPr>
        <w:t>תירגע - - -</w:t>
      </w:r>
    </w:p>
    <w:p w14:paraId="70D62241" w14:textId="77777777" w:rsidR="00000000" w:rsidRDefault="00737B0C">
      <w:pPr>
        <w:pStyle w:val="ad"/>
        <w:rPr>
          <w:rtl/>
        </w:rPr>
      </w:pPr>
      <w:r>
        <w:rPr>
          <w:rtl/>
        </w:rPr>
        <w:br/>
        <w:t>היו"ר ראובן ריבלין:</w:t>
      </w:r>
    </w:p>
    <w:p w14:paraId="61ED0023" w14:textId="77777777" w:rsidR="00000000" w:rsidRDefault="00737B0C">
      <w:pPr>
        <w:pStyle w:val="a"/>
        <w:rPr>
          <w:rtl/>
        </w:rPr>
      </w:pPr>
    </w:p>
    <w:p w14:paraId="5C2B278A" w14:textId="77777777" w:rsidR="00000000" w:rsidRDefault="00737B0C">
      <w:pPr>
        <w:pStyle w:val="a"/>
        <w:rPr>
          <w:rFonts w:hint="cs"/>
          <w:rtl/>
        </w:rPr>
      </w:pPr>
      <w:r>
        <w:rPr>
          <w:rFonts w:hint="cs"/>
          <w:rtl/>
        </w:rPr>
        <w:t xml:space="preserve">די, די, די. לא לעשות גם תנועות כאלה. חברת הכנסת איציק, התנועות מעליבות. </w:t>
      </w:r>
    </w:p>
    <w:p w14:paraId="7E98B764" w14:textId="77777777" w:rsidR="00000000" w:rsidRDefault="00737B0C">
      <w:pPr>
        <w:pStyle w:val="SpeakerCon"/>
        <w:rPr>
          <w:rtl/>
        </w:rPr>
      </w:pPr>
      <w:r>
        <w:rPr>
          <w:rtl/>
        </w:rPr>
        <w:br/>
      </w:r>
      <w:bookmarkStart w:id="267" w:name="FS000000474T30_07_2003_19_42_20C"/>
      <w:bookmarkEnd w:id="267"/>
      <w:r>
        <w:rPr>
          <w:rtl/>
        </w:rPr>
        <w:t>השר גדעון עזרא:</w:t>
      </w:r>
    </w:p>
    <w:p w14:paraId="43C06480" w14:textId="77777777" w:rsidR="00000000" w:rsidRDefault="00737B0C">
      <w:pPr>
        <w:pStyle w:val="a"/>
        <w:rPr>
          <w:rtl/>
        </w:rPr>
      </w:pPr>
    </w:p>
    <w:p w14:paraId="46DC4F00" w14:textId="77777777" w:rsidR="00000000" w:rsidRDefault="00737B0C">
      <w:pPr>
        <w:pStyle w:val="a"/>
        <w:rPr>
          <w:rFonts w:hint="cs"/>
          <w:rtl/>
        </w:rPr>
      </w:pPr>
      <w:r>
        <w:rPr>
          <w:rFonts w:hint="cs"/>
          <w:rtl/>
        </w:rPr>
        <w:t>תשאלי א</w:t>
      </w:r>
      <w:r>
        <w:rPr>
          <w:rFonts w:hint="cs"/>
          <w:rtl/>
        </w:rPr>
        <w:t>ותם מה היה המצב ביהודה ובשומרון לפני שהבאתם את ערפאת - מה היה המצב ביהודה ובשומרון לפני - - -</w:t>
      </w:r>
    </w:p>
    <w:p w14:paraId="0CCF9E4D" w14:textId="77777777" w:rsidR="00000000" w:rsidRDefault="00737B0C">
      <w:pPr>
        <w:pStyle w:val="ac"/>
        <w:rPr>
          <w:rtl/>
        </w:rPr>
      </w:pPr>
      <w:r>
        <w:rPr>
          <w:rtl/>
        </w:rPr>
        <w:br/>
        <w:t>רן כהן (מרצ):</w:t>
      </w:r>
    </w:p>
    <w:p w14:paraId="13F8A7A6" w14:textId="77777777" w:rsidR="00000000" w:rsidRDefault="00737B0C">
      <w:pPr>
        <w:pStyle w:val="a"/>
        <w:rPr>
          <w:rtl/>
        </w:rPr>
      </w:pPr>
    </w:p>
    <w:p w14:paraId="45443D35" w14:textId="77777777" w:rsidR="00000000" w:rsidRDefault="00737B0C">
      <w:pPr>
        <w:pStyle w:val="a"/>
        <w:rPr>
          <w:rFonts w:hint="cs"/>
          <w:rtl/>
        </w:rPr>
      </w:pPr>
      <w:r>
        <w:rPr>
          <w:rFonts w:hint="cs"/>
          <w:rtl/>
        </w:rPr>
        <w:t>- - - אינתיפאדה - - -</w:t>
      </w:r>
    </w:p>
    <w:p w14:paraId="65ECF30B" w14:textId="77777777" w:rsidR="00000000" w:rsidRDefault="00737B0C">
      <w:pPr>
        <w:pStyle w:val="ac"/>
        <w:rPr>
          <w:rtl/>
        </w:rPr>
      </w:pPr>
      <w:r>
        <w:rPr>
          <w:rtl/>
        </w:rPr>
        <w:br/>
        <w:t>קריאות:</w:t>
      </w:r>
    </w:p>
    <w:p w14:paraId="4E34D033" w14:textId="77777777" w:rsidR="00000000" w:rsidRDefault="00737B0C">
      <w:pPr>
        <w:pStyle w:val="a"/>
        <w:rPr>
          <w:rtl/>
        </w:rPr>
      </w:pPr>
    </w:p>
    <w:p w14:paraId="5B24213F" w14:textId="77777777" w:rsidR="00000000" w:rsidRDefault="00737B0C">
      <w:pPr>
        <w:pStyle w:val="a"/>
        <w:rPr>
          <w:rFonts w:hint="cs"/>
          <w:rtl/>
        </w:rPr>
      </w:pPr>
      <w:r>
        <w:rPr>
          <w:rFonts w:hint="cs"/>
          <w:rtl/>
        </w:rPr>
        <w:t>- - -</w:t>
      </w:r>
    </w:p>
    <w:p w14:paraId="141C5D3C" w14:textId="77777777" w:rsidR="00000000" w:rsidRDefault="00737B0C">
      <w:pPr>
        <w:pStyle w:val="SpeakerCon"/>
        <w:rPr>
          <w:rtl/>
        </w:rPr>
      </w:pPr>
      <w:r>
        <w:rPr>
          <w:rtl/>
        </w:rPr>
        <w:br/>
      </w:r>
      <w:bookmarkStart w:id="268" w:name="FS000000474T30_07_2003_19_43_25C"/>
      <w:bookmarkEnd w:id="268"/>
      <w:r>
        <w:rPr>
          <w:rtl/>
        </w:rPr>
        <w:t>השר גדעון עזרא:</w:t>
      </w:r>
    </w:p>
    <w:p w14:paraId="1F317721" w14:textId="77777777" w:rsidR="00000000" w:rsidRDefault="00737B0C">
      <w:pPr>
        <w:pStyle w:val="a"/>
        <w:rPr>
          <w:rtl/>
        </w:rPr>
      </w:pPr>
    </w:p>
    <w:p w14:paraId="47B3E688" w14:textId="77777777" w:rsidR="00000000" w:rsidRDefault="00737B0C">
      <w:pPr>
        <w:pStyle w:val="a"/>
        <w:rPr>
          <w:rFonts w:hint="cs"/>
          <w:rtl/>
        </w:rPr>
      </w:pPr>
      <w:r>
        <w:rPr>
          <w:rFonts w:hint="cs"/>
          <w:rtl/>
        </w:rPr>
        <w:t>נדמה לך. בלי נשק, בלי נשק - - -</w:t>
      </w:r>
    </w:p>
    <w:p w14:paraId="5B9FDC6D" w14:textId="77777777" w:rsidR="00000000" w:rsidRDefault="00737B0C">
      <w:pPr>
        <w:pStyle w:val="ad"/>
        <w:rPr>
          <w:rtl/>
        </w:rPr>
      </w:pPr>
      <w:r>
        <w:rPr>
          <w:rtl/>
        </w:rPr>
        <w:br/>
      </w:r>
      <w:r>
        <w:rPr>
          <w:rFonts w:hint="cs"/>
          <w:rtl/>
        </w:rPr>
        <w:br/>
      </w:r>
      <w:r>
        <w:rPr>
          <w:rtl/>
        </w:rPr>
        <w:t>היו"ר ראובן ריבלין:</w:t>
      </w:r>
    </w:p>
    <w:p w14:paraId="1ED82674" w14:textId="77777777" w:rsidR="00000000" w:rsidRDefault="00737B0C">
      <w:pPr>
        <w:pStyle w:val="a"/>
        <w:rPr>
          <w:rtl/>
        </w:rPr>
      </w:pPr>
    </w:p>
    <w:p w14:paraId="6547F659" w14:textId="77777777" w:rsidR="00000000" w:rsidRDefault="00737B0C">
      <w:pPr>
        <w:pStyle w:val="a"/>
        <w:rPr>
          <w:rFonts w:hint="cs"/>
          <w:rtl/>
        </w:rPr>
      </w:pPr>
      <w:r>
        <w:rPr>
          <w:rFonts w:hint="cs"/>
          <w:rtl/>
        </w:rPr>
        <w:t>חבר הכנסת רן כהן. חבר הכנסת רן כהן.</w:t>
      </w:r>
      <w:r>
        <w:rPr>
          <w:rFonts w:hint="cs"/>
          <w:rtl/>
        </w:rPr>
        <w:t xml:space="preserve"> </w:t>
      </w:r>
    </w:p>
    <w:p w14:paraId="14C295BE" w14:textId="77777777" w:rsidR="00000000" w:rsidRDefault="00737B0C">
      <w:pPr>
        <w:pStyle w:val="ac"/>
        <w:rPr>
          <w:rtl/>
        </w:rPr>
      </w:pPr>
      <w:r>
        <w:rPr>
          <w:rtl/>
        </w:rPr>
        <w:br/>
        <w:t>קריאות:</w:t>
      </w:r>
    </w:p>
    <w:p w14:paraId="07F75299" w14:textId="77777777" w:rsidR="00000000" w:rsidRDefault="00737B0C">
      <w:pPr>
        <w:pStyle w:val="a"/>
        <w:rPr>
          <w:rtl/>
        </w:rPr>
      </w:pPr>
    </w:p>
    <w:p w14:paraId="36287061" w14:textId="77777777" w:rsidR="00000000" w:rsidRDefault="00737B0C">
      <w:pPr>
        <w:pStyle w:val="a"/>
        <w:rPr>
          <w:rFonts w:hint="cs"/>
          <w:rtl/>
        </w:rPr>
      </w:pPr>
      <w:r>
        <w:rPr>
          <w:rFonts w:hint="cs"/>
          <w:rtl/>
        </w:rPr>
        <w:t>- - -</w:t>
      </w:r>
    </w:p>
    <w:p w14:paraId="486C06F0" w14:textId="77777777" w:rsidR="00000000" w:rsidRDefault="00737B0C">
      <w:pPr>
        <w:pStyle w:val="SpeakerCon"/>
        <w:rPr>
          <w:rtl/>
        </w:rPr>
      </w:pPr>
      <w:r>
        <w:rPr>
          <w:rtl/>
        </w:rPr>
        <w:br/>
      </w:r>
      <w:bookmarkStart w:id="269" w:name="FS000000474T30_07_2003_19_44_14C"/>
      <w:bookmarkEnd w:id="269"/>
      <w:r>
        <w:rPr>
          <w:rtl/>
        </w:rPr>
        <w:t>השר גדעון עזרא:</w:t>
      </w:r>
    </w:p>
    <w:p w14:paraId="73530CE3" w14:textId="77777777" w:rsidR="00000000" w:rsidRDefault="00737B0C">
      <w:pPr>
        <w:pStyle w:val="a"/>
        <w:rPr>
          <w:rtl/>
        </w:rPr>
      </w:pPr>
    </w:p>
    <w:p w14:paraId="5422494A" w14:textId="77777777" w:rsidR="00000000" w:rsidRDefault="00737B0C">
      <w:pPr>
        <w:pStyle w:val="a"/>
        <w:rPr>
          <w:rFonts w:hint="cs"/>
          <w:rtl/>
        </w:rPr>
      </w:pPr>
      <w:r>
        <w:rPr>
          <w:rFonts w:hint="cs"/>
          <w:rtl/>
        </w:rPr>
        <w:t>לא היה נשק. לא היה נשק - - -</w:t>
      </w:r>
    </w:p>
    <w:p w14:paraId="42627A38" w14:textId="77777777" w:rsidR="00000000" w:rsidRDefault="00737B0C">
      <w:pPr>
        <w:pStyle w:val="ad"/>
        <w:rPr>
          <w:rtl/>
        </w:rPr>
      </w:pPr>
      <w:r>
        <w:rPr>
          <w:rtl/>
        </w:rPr>
        <w:br/>
        <w:t>היו"ר ראובן ריבלין:</w:t>
      </w:r>
    </w:p>
    <w:p w14:paraId="56F7841E" w14:textId="77777777" w:rsidR="00000000" w:rsidRDefault="00737B0C">
      <w:pPr>
        <w:pStyle w:val="a"/>
        <w:rPr>
          <w:rtl/>
        </w:rPr>
      </w:pPr>
    </w:p>
    <w:p w14:paraId="70946191" w14:textId="77777777" w:rsidR="00000000" w:rsidRDefault="00737B0C">
      <w:pPr>
        <w:pStyle w:val="a"/>
        <w:rPr>
          <w:rFonts w:hint="cs"/>
          <w:rtl/>
        </w:rPr>
      </w:pPr>
      <w:r>
        <w:rPr>
          <w:rFonts w:hint="cs"/>
          <w:rtl/>
        </w:rPr>
        <w:t xml:space="preserve">חבר הכנסת רן כהן, אני נותן לך התרעה מוקדמת על האפשרות שאקרא אותך לסדר פעם ראשונה. אני נותן לך התרעה, אני לא קורא לך. </w:t>
      </w:r>
    </w:p>
    <w:p w14:paraId="076FDC62" w14:textId="77777777" w:rsidR="00000000" w:rsidRDefault="00737B0C">
      <w:pPr>
        <w:pStyle w:val="SpeakerCon"/>
        <w:rPr>
          <w:rtl/>
        </w:rPr>
      </w:pPr>
      <w:r>
        <w:rPr>
          <w:rtl/>
        </w:rPr>
        <w:br/>
      </w:r>
      <w:bookmarkStart w:id="270" w:name="FS000000474T30_07_2003_19_44_53C"/>
      <w:bookmarkEnd w:id="270"/>
      <w:r>
        <w:rPr>
          <w:rtl/>
        </w:rPr>
        <w:t>השר גדעון עזרא:</w:t>
      </w:r>
    </w:p>
    <w:p w14:paraId="696653DF" w14:textId="77777777" w:rsidR="00000000" w:rsidRDefault="00737B0C">
      <w:pPr>
        <w:pStyle w:val="a"/>
        <w:rPr>
          <w:rtl/>
        </w:rPr>
      </w:pPr>
    </w:p>
    <w:p w14:paraId="15AC7BAA" w14:textId="77777777" w:rsidR="00000000" w:rsidRDefault="00737B0C">
      <w:pPr>
        <w:pStyle w:val="a"/>
        <w:rPr>
          <w:rFonts w:hint="cs"/>
          <w:rtl/>
        </w:rPr>
      </w:pPr>
      <w:r>
        <w:rPr>
          <w:rFonts w:hint="cs"/>
          <w:rtl/>
        </w:rPr>
        <w:t>היו אבנים, היו בקבוקי תבערה, לא ה</w:t>
      </w:r>
      <w:r>
        <w:rPr>
          <w:rFonts w:hint="cs"/>
          <w:rtl/>
        </w:rPr>
        <w:t>יה נשק. וכל האגדות הללו - אתם גרמתם להם - ומי שקורא היום לוועדת חקירה, שילך וישאל את משה שחל למה את הדברים שהוא המליץ לא ביצעו, וישאלו את ברק למה את הדברים שהוא עשה, לא ביצעו. שנתיים נמצא אריאל שרון בראשות הממשלה - ודליה איציק רוצה לעשות ועדת חקירה. אין לכ</w:t>
      </w:r>
      <w:r>
        <w:rPr>
          <w:rFonts w:hint="cs"/>
          <w:rtl/>
        </w:rPr>
        <w:t>ם מה להגיד, אין לכם כרטיס ביקור למפלגה שלכם. כדאי שתעשו מה שאתם אומרים - לתמוך בתהליך השלום - - -</w:t>
      </w:r>
    </w:p>
    <w:p w14:paraId="1510E095" w14:textId="77777777" w:rsidR="00000000" w:rsidRDefault="00737B0C">
      <w:pPr>
        <w:pStyle w:val="ac"/>
        <w:rPr>
          <w:rtl/>
        </w:rPr>
      </w:pPr>
      <w:r>
        <w:rPr>
          <w:rtl/>
        </w:rPr>
        <w:br/>
        <w:t>דליה איציק (העבודה-מימד):</w:t>
      </w:r>
    </w:p>
    <w:p w14:paraId="438473F8" w14:textId="77777777" w:rsidR="00000000" w:rsidRDefault="00737B0C">
      <w:pPr>
        <w:pStyle w:val="a"/>
        <w:rPr>
          <w:rtl/>
        </w:rPr>
      </w:pPr>
    </w:p>
    <w:p w14:paraId="4B61C1A4" w14:textId="77777777" w:rsidR="00000000" w:rsidRDefault="00737B0C">
      <w:pPr>
        <w:pStyle w:val="a"/>
        <w:rPr>
          <w:rFonts w:hint="cs"/>
          <w:rtl/>
        </w:rPr>
      </w:pPr>
      <w:r>
        <w:rPr>
          <w:rFonts w:hint="cs"/>
          <w:rtl/>
        </w:rPr>
        <w:t>אתה כמעט היית במפלגה שלנו, אמרו לי שאתה לא - - -</w:t>
      </w:r>
    </w:p>
    <w:p w14:paraId="004E9489" w14:textId="77777777" w:rsidR="00000000" w:rsidRDefault="00737B0C">
      <w:pPr>
        <w:pStyle w:val="SpeakerCon"/>
        <w:rPr>
          <w:rtl/>
        </w:rPr>
      </w:pPr>
      <w:r>
        <w:rPr>
          <w:rtl/>
        </w:rPr>
        <w:br/>
      </w:r>
      <w:bookmarkStart w:id="271" w:name="FS000000474T30_07_2003_19_47_35C"/>
      <w:bookmarkEnd w:id="271"/>
      <w:r>
        <w:rPr>
          <w:rtl/>
        </w:rPr>
        <w:t>השר גדעון עזרא:</w:t>
      </w:r>
    </w:p>
    <w:p w14:paraId="61A50B15" w14:textId="77777777" w:rsidR="00000000" w:rsidRDefault="00737B0C">
      <w:pPr>
        <w:pStyle w:val="a"/>
        <w:rPr>
          <w:rtl/>
        </w:rPr>
      </w:pPr>
    </w:p>
    <w:p w14:paraId="13A71121" w14:textId="77777777" w:rsidR="00000000" w:rsidRDefault="00737B0C">
      <w:pPr>
        <w:pStyle w:val="a"/>
        <w:rPr>
          <w:rFonts w:hint="cs"/>
          <w:rtl/>
        </w:rPr>
      </w:pPr>
      <w:r>
        <w:rPr>
          <w:rFonts w:hint="cs"/>
          <w:rtl/>
        </w:rPr>
        <w:t>אני רוצה להגיד, אני מוכרח להגיד - - -</w:t>
      </w:r>
    </w:p>
    <w:p w14:paraId="0B48E174" w14:textId="77777777" w:rsidR="00000000" w:rsidRDefault="00737B0C">
      <w:pPr>
        <w:pStyle w:val="ac"/>
        <w:rPr>
          <w:rtl/>
        </w:rPr>
      </w:pPr>
      <w:r>
        <w:rPr>
          <w:rtl/>
        </w:rPr>
        <w:br/>
        <w:t>אבשלום וילן (מרצ):</w:t>
      </w:r>
    </w:p>
    <w:p w14:paraId="05FDD70A" w14:textId="77777777" w:rsidR="00000000" w:rsidRDefault="00737B0C">
      <w:pPr>
        <w:pStyle w:val="a"/>
        <w:rPr>
          <w:rtl/>
        </w:rPr>
      </w:pPr>
    </w:p>
    <w:p w14:paraId="762F6170" w14:textId="77777777" w:rsidR="00000000" w:rsidRDefault="00737B0C">
      <w:pPr>
        <w:pStyle w:val="a"/>
        <w:rPr>
          <w:rFonts w:hint="cs"/>
          <w:rtl/>
        </w:rPr>
      </w:pPr>
      <w:r>
        <w:rPr>
          <w:rFonts w:hint="cs"/>
          <w:rtl/>
        </w:rPr>
        <w:t>כבוד</w:t>
      </w:r>
      <w:r>
        <w:rPr>
          <w:rFonts w:hint="cs"/>
          <w:rtl/>
        </w:rPr>
        <w:t xml:space="preserve"> השר, מה עמדת הליכוד - - -</w:t>
      </w:r>
    </w:p>
    <w:p w14:paraId="12B9F87B" w14:textId="77777777" w:rsidR="00000000" w:rsidRDefault="00737B0C">
      <w:pPr>
        <w:pStyle w:val="ad"/>
        <w:rPr>
          <w:rtl/>
        </w:rPr>
      </w:pPr>
      <w:bookmarkStart w:id="272" w:name="FS000000474T30_07_2003_19_47_56C"/>
      <w:bookmarkEnd w:id="272"/>
      <w:r>
        <w:rPr>
          <w:rtl/>
        </w:rPr>
        <w:br/>
        <w:t>היו"ר ראובן ריבלין:</w:t>
      </w:r>
    </w:p>
    <w:p w14:paraId="037E44A7" w14:textId="77777777" w:rsidR="00000000" w:rsidRDefault="00737B0C">
      <w:pPr>
        <w:pStyle w:val="a"/>
        <w:rPr>
          <w:rFonts w:hint="cs"/>
          <w:rtl/>
        </w:rPr>
      </w:pPr>
    </w:p>
    <w:p w14:paraId="1E1C7677" w14:textId="77777777" w:rsidR="00000000" w:rsidRDefault="00737B0C">
      <w:pPr>
        <w:pStyle w:val="a"/>
        <w:rPr>
          <w:rFonts w:hint="cs"/>
          <w:rtl/>
        </w:rPr>
      </w:pPr>
      <w:r>
        <w:rPr>
          <w:rFonts w:hint="cs"/>
          <w:rtl/>
        </w:rPr>
        <w:t xml:space="preserve">חבר הכנסת וילן, הוא מייצג פה את עמדת הממשלה, לא את עמדת הליכוד. חבר הכנסת סער מביע את עמדת הליכוד. </w:t>
      </w:r>
    </w:p>
    <w:p w14:paraId="44F964C2" w14:textId="77777777" w:rsidR="00000000" w:rsidRDefault="00737B0C">
      <w:pPr>
        <w:pStyle w:val="SpeakerCon"/>
        <w:rPr>
          <w:rtl/>
        </w:rPr>
      </w:pPr>
      <w:r>
        <w:rPr>
          <w:rtl/>
        </w:rPr>
        <w:br/>
      </w:r>
      <w:bookmarkStart w:id="273" w:name="FS000000474T30_07_2003_19_48_40C"/>
      <w:bookmarkEnd w:id="273"/>
      <w:r>
        <w:rPr>
          <w:rtl/>
        </w:rPr>
        <w:t>השר גדעון עזרא:</w:t>
      </w:r>
    </w:p>
    <w:p w14:paraId="2E9B42CA" w14:textId="77777777" w:rsidR="00000000" w:rsidRDefault="00737B0C">
      <w:pPr>
        <w:pStyle w:val="a"/>
        <w:rPr>
          <w:rtl/>
        </w:rPr>
      </w:pPr>
    </w:p>
    <w:p w14:paraId="155E10D5" w14:textId="77777777" w:rsidR="00000000" w:rsidRDefault="00737B0C">
      <w:pPr>
        <w:pStyle w:val="a"/>
        <w:rPr>
          <w:rFonts w:hint="cs"/>
          <w:rtl/>
        </w:rPr>
      </w:pPr>
      <w:r>
        <w:rPr>
          <w:rFonts w:hint="cs"/>
          <w:rtl/>
        </w:rPr>
        <w:t>אני מקבל חלק מהטענות של חברי הכנסת הערבים פה, מקבל אותן - -</w:t>
      </w:r>
    </w:p>
    <w:p w14:paraId="54B87FDD" w14:textId="77777777" w:rsidR="00000000" w:rsidRDefault="00737B0C">
      <w:pPr>
        <w:pStyle w:val="ac"/>
        <w:rPr>
          <w:rtl/>
        </w:rPr>
      </w:pPr>
      <w:r>
        <w:rPr>
          <w:rtl/>
        </w:rPr>
        <w:br/>
        <w:t>אבשלום וילן (מרצ):</w:t>
      </w:r>
    </w:p>
    <w:p w14:paraId="450E1BE0" w14:textId="77777777" w:rsidR="00000000" w:rsidRDefault="00737B0C">
      <w:pPr>
        <w:pStyle w:val="a"/>
        <w:rPr>
          <w:rtl/>
        </w:rPr>
      </w:pPr>
    </w:p>
    <w:p w14:paraId="49502B01" w14:textId="77777777" w:rsidR="00000000" w:rsidRDefault="00737B0C">
      <w:pPr>
        <w:pStyle w:val="a"/>
        <w:rPr>
          <w:rFonts w:hint="cs"/>
          <w:rtl/>
        </w:rPr>
      </w:pPr>
      <w:r>
        <w:rPr>
          <w:rFonts w:hint="cs"/>
          <w:rtl/>
        </w:rPr>
        <w:t>חופש הצב</w:t>
      </w:r>
      <w:r>
        <w:rPr>
          <w:rFonts w:hint="cs"/>
          <w:rtl/>
        </w:rPr>
        <w:t>עה - - -</w:t>
      </w:r>
    </w:p>
    <w:p w14:paraId="238E9BE8" w14:textId="77777777" w:rsidR="00000000" w:rsidRDefault="00737B0C">
      <w:pPr>
        <w:pStyle w:val="ad"/>
        <w:rPr>
          <w:rtl/>
        </w:rPr>
      </w:pPr>
      <w:r>
        <w:rPr>
          <w:rtl/>
        </w:rPr>
        <w:br/>
        <w:t>היו"ר ראובן ריבלין:</w:t>
      </w:r>
    </w:p>
    <w:p w14:paraId="30FFE541" w14:textId="77777777" w:rsidR="00000000" w:rsidRDefault="00737B0C">
      <w:pPr>
        <w:pStyle w:val="a"/>
        <w:rPr>
          <w:rtl/>
        </w:rPr>
      </w:pPr>
    </w:p>
    <w:p w14:paraId="640ABD83" w14:textId="77777777" w:rsidR="00000000" w:rsidRDefault="00737B0C">
      <w:pPr>
        <w:pStyle w:val="a"/>
        <w:rPr>
          <w:rFonts w:hint="cs"/>
          <w:rtl/>
        </w:rPr>
      </w:pPr>
      <w:r>
        <w:rPr>
          <w:rFonts w:hint="cs"/>
          <w:rtl/>
        </w:rPr>
        <w:t>חבר הכנסת וילן, זו טענה לחבר הכנסת סער, לא כאשר הוא מדבר ומייצג את הממשלה פה.</w:t>
      </w:r>
    </w:p>
    <w:p w14:paraId="0B152EB3" w14:textId="77777777" w:rsidR="00000000" w:rsidRDefault="00737B0C">
      <w:pPr>
        <w:pStyle w:val="ac"/>
        <w:rPr>
          <w:rtl/>
        </w:rPr>
      </w:pPr>
      <w:r>
        <w:rPr>
          <w:rtl/>
        </w:rPr>
        <w:br/>
        <w:t>קריאה:</w:t>
      </w:r>
    </w:p>
    <w:p w14:paraId="46AD2FEA" w14:textId="77777777" w:rsidR="00000000" w:rsidRDefault="00737B0C">
      <w:pPr>
        <w:pStyle w:val="a"/>
        <w:rPr>
          <w:rtl/>
        </w:rPr>
      </w:pPr>
    </w:p>
    <w:p w14:paraId="7D140842" w14:textId="77777777" w:rsidR="00000000" w:rsidRDefault="00737B0C">
      <w:pPr>
        <w:pStyle w:val="a"/>
        <w:rPr>
          <w:rFonts w:hint="cs"/>
          <w:rtl/>
        </w:rPr>
      </w:pPr>
      <w:r>
        <w:rPr>
          <w:rFonts w:hint="cs"/>
          <w:rtl/>
        </w:rPr>
        <w:t>- - -</w:t>
      </w:r>
    </w:p>
    <w:p w14:paraId="048DCD88" w14:textId="77777777" w:rsidR="00000000" w:rsidRDefault="00737B0C">
      <w:pPr>
        <w:pStyle w:val="ad"/>
        <w:rPr>
          <w:rtl/>
        </w:rPr>
      </w:pPr>
      <w:r>
        <w:rPr>
          <w:rtl/>
        </w:rPr>
        <w:br/>
        <w:t>היו"ר ראובן ריבלין:</w:t>
      </w:r>
    </w:p>
    <w:p w14:paraId="4F129021" w14:textId="77777777" w:rsidR="00000000" w:rsidRDefault="00737B0C">
      <w:pPr>
        <w:pStyle w:val="a"/>
        <w:rPr>
          <w:rtl/>
        </w:rPr>
      </w:pPr>
    </w:p>
    <w:p w14:paraId="163024E6" w14:textId="77777777" w:rsidR="00000000" w:rsidRDefault="00737B0C">
      <w:pPr>
        <w:pStyle w:val="a"/>
        <w:rPr>
          <w:rFonts w:hint="cs"/>
          <w:rtl/>
        </w:rPr>
      </w:pPr>
      <w:r>
        <w:rPr>
          <w:rFonts w:hint="cs"/>
          <w:rtl/>
        </w:rPr>
        <w:t xml:space="preserve">נכון. נכון. </w:t>
      </w:r>
    </w:p>
    <w:p w14:paraId="5004360A" w14:textId="77777777" w:rsidR="00000000" w:rsidRDefault="00737B0C">
      <w:pPr>
        <w:pStyle w:val="SpeakerCon"/>
        <w:rPr>
          <w:rtl/>
        </w:rPr>
      </w:pPr>
      <w:r>
        <w:rPr>
          <w:rtl/>
        </w:rPr>
        <w:br/>
      </w:r>
      <w:bookmarkStart w:id="274" w:name="FS000000474T30_07_2003_19_49_10C"/>
      <w:bookmarkEnd w:id="274"/>
      <w:r>
        <w:rPr>
          <w:rtl/>
        </w:rPr>
        <w:t>השר גדעון עזרא:</w:t>
      </w:r>
    </w:p>
    <w:p w14:paraId="4C99F719" w14:textId="77777777" w:rsidR="00000000" w:rsidRDefault="00737B0C">
      <w:pPr>
        <w:pStyle w:val="a"/>
        <w:rPr>
          <w:rtl/>
        </w:rPr>
      </w:pPr>
    </w:p>
    <w:p w14:paraId="49A94F46" w14:textId="77777777" w:rsidR="00000000" w:rsidRDefault="00737B0C">
      <w:pPr>
        <w:pStyle w:val="a"/>
        <w:rPr>
          <w:rFonts w:hint="cs"/>
          <w:rtl/>
        </w:rPr>
      </w:pPr>
      <w:r>
        <w:rPr>
          <w:rFonts w:hint="cs"/>
          <w:rtl/>
        </w:rPr>
        <w:t xml:space="preserve">- - אני אומר לך שעשו ועושים  לערבים - גם ביהודה ובשומרון - עשו נזק גדול על-ידי </w:t>
      </w:r>
      <w:r>
        <w:rPr>
          <w:rFonts w:hint="cs"/>
          <w:rtl/>
        </w:rPr>
        <w:t>כך שהרחיקו אותם משדותיהם. נכון שנמצא פתרון, והפתרון איננו אידיאלי, אני יודע רק דבר אחד - שנעשו מאמצים כנים בכל מקום שבו נלקחה אדמה או שהחקלאי היה צריך להגיע לאדמה שנמצאת בצדה של הגדר. חיפשו ומצאו פתרונות לעניין הזה, וקיבלו גם אדמות חלופיות במקום שיכלו לתת.</w:t>
      </w:r>
      <w:r>
        <w:rPr>
          <w:rFonts w:hint="cs"/>
          <w:rtl/>
        </w:rPr>
        <w:t xml:space="preserve"> </w:t>
      </w:r>
    </w:p>
    <w:p w14:paraId="7F531E6C" w14:textId="77777777" w:rsidR="00000000" w:rsidRDefault="00737B0C">
      <w:pPr>
        <w:pStyle w:val="ac"/>
        <w:rPr>
          <w:rtl/>
        </w:rPr>
      </w:pPr>
      <w:r>
        <w:rPr>
          <w:rtl/>
        </w:rPr>
        <w:br/>
        <w:t>ג'מאל זחאלקה (בל"ד):</w:t>
      </w:r>
    </w:p>
    <w:p w14:paraId="32C307F3" w14:textId="77777777" w:rsidR="00000000" w:rsidRDefault="00737B0C">
      <w:pPr>
        <w:pStyle w:val="a"/>
        <w:rPr>
          <w:rtl/>
        </w:rPr>
      </w:pPr>
    </w:p>
    <w:p w14:paraId="7F14D2B6" w14:textId="77777777" w:rsidR="00000000" w:rsidRDefault="00737B0C">
      <w:pPr>
        <w:pStyle w:val="a"/>
        <w:rPr>
          <w:rFonts w:hint="cs"/>
          <w:rtl/>
        </w:rPr>
      </w:pPr>
      <w:r>
        <w:rPr>
          <w:rFonts w:hint="cs"/>
          <w:rtl/>
        </w:rPr>
        <w:t>זה לא נכון, אדוני - - -</w:t>
      </w:r>
    </w:p>
    <w:p w14:paraId="5CE47D5C" w14:textId="77777777" w:rsidR="00000000" w:rsidRDefault="00737B0C">
      <w:pPr>
        <w:pStyle w:val="SpeakerCon"/>
        <w:rPr>
          <w:rFonts w:hint="cs"/>
          <w:rtl/>
        </w:rPr>
      </w:pPr>
    </w:p>
    <w:p w14:paraId="44AA2C55" w14:textId="77777777" w:rsidR="00000000" w:rsidRDefault="00737B0C">
      <w:pPr>
        <w:pStyle w:val="ac"/>
        <w:rPr>
          <w:rtl/>
        </w:rPr>
      </w:pPr>
      <w:r>
        <w:rPr>
          <w:rtl/>
        </w:rPr>
        <w:t>טלב אלסאנע (רע"ם):</w:t>
      </w:r>
    </w:p>
    <w:p w14:paraId="4F7380A9" w14:textId="77777777" w:rsidR="00000000" w:rsidRDefault="00737B0C">
      <w:pPr>
        <w:pStyle w:val="a"/>
        <w:rPr>
          <w:rtl/>
        </w:rPr>
      </w:pPr>
    </w:p>
    <w:p w14:paraId="1D1BADB0" w14:textId="77777777" w:rsidR="00000000" w:rsidRDefault="00737B0C">
      <w:pPr>
        <w:pStyle w:val="a"/>
        <w:rPr>
          <w:rFonts w:hint="cs"/>
          <w:rtl/>
        </w:rPr>
      </w:pPr>
      <w:r>
        <w:rPr>
          <w:rFonts w:hint="cs"/>
          <w:rtl/>
        </w:rPr>
        <w:t>- - -</w:t>
      </w:r>
    </w:p>
    <w:p w14:paraId="49E2E7B1" w14:textId="77777777" w:rsidR="00000000" w:rsidRDefault="00737B0C">
      <w:pPr>
        <w:pStyle w:val="SpeakerCon"/>
        <w:rPr>
          <w:rtl/>
        </w:rPr>
      </w:pPr>
      <w:r>
        <w:rPr>
          <w:rtl/>
        </w:rPr>
        <w:br/>
      </w:r>
      <w:bookmarkStart w:id="275" w:name="FS000000474T30_07_2003_19_52_07C"/>
      <w:bookmarkStart w:id="276" w:name="FS000000474T30_07_2003_19_52_39C"/>
      <w:bookmarkEnd w:id="275"/>
      <w:bookmarkEnd w:id="276"/>
      <w:r>
        <w:rPr>
          <w:rtl/>
        </w:rPr>
        <w:t>השר גדעון עזרא:</w:t>
      </w:r>
    </w:p>
    <w:p w14:paraId="20DF5854" w14:textId="77777777" w:rsidR="00000000" w:rsidRDefault="00737B0C">
      <w:pPr>
        <w:pStyle w:val="a"/>
        <w:rPr>
          <w:rtl/>
        </w:rPr>
      </w:pPr>
    </w:p>
    <w:p w14:paraId="334C5EFD" w14:textId="77777777" w:rsidR="00000000" w:rsidRDefault="00737B0C">
      <w:pPr>
        <w:pStyle w:val="a"/>
        <w:rPr>
          <w:rFonts w:hint="cs"/>
          <w:rtl/>
        </w:rPr>
      </w:pPr>
      <w:r>
        <w:rPr>
          <w:rFonts w:hint="cs"/>
          <w:rtl/>
        </w:rPr>
        <w:t>תרשה לי.</w:t>
      </w:r>
    </w:p>
    <w:p w14:paraId="13E4ECE6" w14:textId="77777777" w:rsidR="00000000" w:rsidRDefault="00737B0C">
      <w:pPr>
        <w:pStyle w:val="ad"/>
        <w:rPr>
          <w:rtl/>
        </w:rPr>
      </w:pPr>
      <w:r>
        <w:rPr>
          <w:rtl/>
        </w:rPr>
        <w:br/>
        <w:t>היו"ר ראובן ריבלין:</w:t>
      </w:r>
    </w:p>
    <w:p w14:paraId="5060F6FD" w14:textId="77777777" w:rsidR="00000000" w:rsidRDefault="00737B0C">
      <w:pPr>
        <w:pStyle w:val="a"/>
        <w:rPr>
          <w:rtl/>
        </w:rPr>
      </w:pPr>
    </w:p>
    <w:p w14:paraId="32F03408" w14:textId="77777777" w:rsidR="00000000" w:rsidRDefault="00737B0C">
      <w:pPr>
        <w:pStyle w:val="a"/>
        <w:rPr>
          <w:rFonts w:hint="cs"/>
          <w:rtl/>
        </w:rPr>
      </w:pPr>
      <w:r>
        <w:rPr>
          <w:rFonts w:hint="cs"/>
          <w:rtl/>
        </w:rPr>
        <w:t xml:space="preserve">מספיק, מספיק. הוא מסיים, חבר הכנסת טלב אלסאנע. השר מבקש לסיים את דבריו. </w:t>
      </w:r>
    </w:p>
    <w:p w14:paraId="4408F4DE" w14:textId="77777777" w:rsidR="00000000" w:rsidRDefault="00737B0C">
      <w:pPr>
        <w:pStyle w:val="SpeakerCon"/>
        <w:rPr>
          <w:rtl/>
        </w:rPr>
      </w:pPr>
      <w:r>
        <w:rPr>
          <w:rtl/>
        </w:rPr>
        <w:br/>
      </w:r>
      <w:bookmarkStart w:id="277" w:name="FS000000474T30_07_2003_19_52_46C"/>
      <w:bookmarkEnd w:id="277"/>
      <w:r>
        <w:rPr>
          <w:rtl/>
        </w:rPr>
        <w:t>השר גדעון עזרא:</w:t>
      </w:r>
    </w:p>
    <w:p w14:paraId="26A6B9F3" w14:textId="77777777" w:rsidR="00000000" w:rsidRDefault="00737B0C">
      <w:pPr>
        <w:pStyle w:val="a"/>
        <w:rPr>
          <w:rtl/>
        </w:rPr>
      </w:pPr>
    </w:p>
    <w:p w14:paraId="653855D3" w14:textId="77777777" w:rsidR="00000000" w:rsidRDefault="00737B0C">
      <w:pPr>
        <w:pStyle w:val="a"/>
        <w:rPr>
          <w:rFonts w:hint="cs"/>
          <w:rtl/>
        </w:rPr>
      </w:pPr>
      <w:r>
        <w:rPr>
          <w:rFonts w:hint="cs"/>
          <w:rtl/>
        </w:rPr>
        <w:t>ושמעתי אתמול את אריאל שרון - שמענו כולנו</w:t>
      </w:r>
      <w:r>
        <w:rPr>
          <w:rFonts w:hint="cs"/>
          <w:rtl/>
        </w:rPr>
        <w:t xml:space="preserve"> את אריאל שרון - שאמר: אני אנסה לעשות מינימום נזקים לאוכלוסייה הפלסטינית. גם זה כבר נאמר.</w:t>
      </w:r>
    </w:p>
    <w:p w14:paraId="3D41627C" w14:textId="77777777" w:rsidR="00000000" w:rsidRDefault="00737B0C">
      <w:pPr>
        <w:pStyle w:val="a"/>
        <w:rPr>
          <w:rFonts w:hint="cs"/>
          <w:rtl/>
        </w:rPr>
      </w:pPr>
    </w:p>
    <w:p w14:paraId="106BF8EE" w14:textId="77777777" w:rsidR="00000000" w:rsidRDefault="00737B0C">
      <w:pPr>
        <w:pStyle w:val="a"/>
        <w:rPr>
          <w:rFonts w:hint="cs"/>
          <w:rtl/>
        </w:rPr>
      </w:pPr>
      <w:r>
        <w:rPr>
          <w:rFonts w:hint="cs"/>
          <w:rtl/>
        </w:rPr>
        <w:t>יבוא הנה אריאל שרון וישבו הגורמים הביטחוניים, ואני רוצה להגיד לכם מלה אחרונה. מי שמשווה את הגדר בלבנון לגדר בבקעת-הירדן, לגדר בכל מקום אחר - פשוט לא מבין. אנחנו לא ח</w:t>
      </w:r>
      <w:r>
        <w:rPr>
          <w:rFonts w:hint="cs"/>
          <w:rtl/>
        </w:rPr>
        <w:t xml:space="preserve">תכנו אף יישוב בגדר בלבנון, לא חתכנו אף יישוב בגדר בבקעת-הירדן - בשני המקומות לא היתה אוכלוסייה ישראלית מעברה השני של הגדר. רק ביהודה ובשומרון - שזה אזור מאוד בעייתי הן מבחינת האוכלוסייה שגרה ליד הגדר, הן מבחינת האוכלוסייה שגרה  ממזרח לגדר; הסיפור הזה מאוד </w:t>
      </w:r>
      <w:r>
        <w:rPr>
          <w:rFonts w:hint="cs"/>
          <w:rtl/>
        </w:rPr>
        <w:t>לא פשוט.</w:t>
      </w:r>
    </w:p>
    <w:p w14:paraId="193979B0" w14:textId="77777777" w:rsidR="00000000" w:rsidRDefault="00737B0C">
      <w:pPr>
        <w:pStyle w:val="a"/>
        <w:rPr>
          <w:rFonts w:hint="cs"/>
          <w:rtl/>
        </w:rPr>
      </w:pPr>
    </w:p>
    <w:p w14:paraId="4CFE0365" w14:textId="77777777" w:rsidR="00000000" w:rsidRDefault="00737B0C">
      <w:pPr>
        <w:pStyle w:val="a"/>
        <w:rPr>
          <w:rFonts w:hint="cs"/>
          <w:rtl/>
        </w:rPr>
      </w:pPr>
      <w:r>
        <w:rPr>
          <w:rFonts w:hint="cs"/>
          <w:rtl/>
        </w:rPr>
        <w:t>ואני מציע לכנסת הזאת - אני מציע למפלגת העבודה, שצועקת מהבוקר עד הערב: אנחנו נותנים לכם תמיכה בתהליך השלום - אני עוד לא ראיתי את התמיכה מצדכם בשום נקודה, חוץ מאשר להלקות, חוץ מאשר ללכת נגד, לא ראיתי שום דבר.</w:t>
      </w:r>
    </w:p>
    <w:p w14:paraId="47D504D8" w14:textId="77777777" w:rsidR="00000000" w:rsidRDefault="00737B0C">
      <w:pPr>
        <w:pStyle w:val="ac"/>
        <w:rPr>
          <w:rtl/>
        </w:rPr>
      </w:pPr>
      <w:r>
        <w:rPr>
          <w:rtl/>
        </w:rPr>
        <w:br/>
        <w:t>חיים רמון (העבודה-מימד):</w:t>
      </w:r>
    </w:p>
    <w:p w14:paraId="5227B36D" w14:textId="77777777" w:rsidR="00000000" w:rsidRDefault="00737B0C">
      <w:pPr>
        <w:pStyle w:val="a"/>
        <w:rPr>
          <w:rtl/>
        </w:rPr>
      </w:pPr>
    </w:p>
    <w:p w14:paraId="581B3815" w14:textId="77777777" w:rsidR="00000000" w:rsidRDefault="00737B0C">
      <w:pPr>
        <w:pStyle w:val="a"/>
        <w:rPr>
          <w:rFonts w:hint="cs"/>
          <w:rtl/>
        </w:rPr>
      </w:pPr>
      <w:r>
        <w:rPr>
          <w:rFonts w:hint="cs"/>
          <w:rtl/>
        </w:rPr>
        <w:t>הצענו הצעת ה</w:t>
      </w:r>
      <w:r>
        <w:rPr>
          <w:rFonts w:hint="cs"/>
          <w:rtl/>
        </w:rPr>
        <w:t>חלטה, הליכוד הצביע נגד - - - על מפת הדרכים - - -</w:t>
      </w:r>
    </w:p>
    <w:p w14:paraId="27437584" w14:textId="77777777" w:rsidR="00000000" w:rsidRDefault="00737B0C">
      <w:pPr>
        <w:pStyle w:val="SpeakerCon"/>
        <w:rPr>
          <w:rtl/>
        </w:rPr>
      </w:pPr>
      <w:r>
        <w:rPr>
          <w:rtl/>
        </w:rPr>
        <w:br/>
      </w:r>
      <w:bookmarkStart w:id="278" w:name="FS000000474T30_07_2003_19_57_50C"/>
      <w:bookmarkEnd w:id="278"/>
      <w:r>
        <w:rPr>
          <w:rtl/>
        </w:rPr>
        <w:t>השר גדעון עזרא:</w:t>
      </w:r>
    </w:p>
    <w:p w14:paraId="62001467" w14:textId="77777777" w:rsidR="00000000" w:rsidRDefault="00737B0C">
      <w:pPr>
        <w:pStyle w:val="a"/>
        <w:rPr>
          <w:rtl/>
        </w:rPr>
      </w:pPr>
    </w:p>
    <w:p w14:paraId="381BB040" w14:textId="77777777" w:rsidR="00000000" w:rsidRDefault="00737B0C">
      <w:pPr>
        <w:pStyle w:val="a"/>
        <w:rPr>
          <w:rFonts w:hint="cs"/>
          <w:rtl/>
        </w:rPr>
      </w:pPr>
      <w:r>
        <w:rPr>
          <w:rFonts w:hint="cs"/>
          <w:rtl/>
        </w:rPr>
        <w:t xml:space="preserve">ולכן, אני מציע שעם ישראל ידע, שפרט לנושא הגדר - חיים רמון, בחודשים האחרונים אתה עלית לבמה רק לעניין אחד, לדבר על הגדר. אף נושא אחר. מפלגה שלמה מסביב לגדר. תודה רבה. </w:t>
      </w:r>
    </w:p>
    <w:p w14:paraId="19455242" w14:textId="77777777" w:rsidR="00000000" w:rsidRDefault="00737B0C">
      <w:pPr>
        <w:pStyle w:val="a"/>
        <w:rPr>
          <w:color w:val="0000FF"/>
          <w:szCs w:val="28"/>
          <w:rtl/>
        </w:rPr>
      </w:pPr>
    </w:p>
    <w:p w14:paraId="13715AA3" w14:textId="77777777" w:rsidR="00000000" w:rsidRDefault="00737B0C">
      <w:pPr>
        <w:pStyle w:val="ad"/>
        <w:rPr>
          <w:rtl/>
        </w:rPr>
      </w:pPr>
      <w:r>
        <w:rPr>
          <w:rtl/>
        </w:rPr>
        <w:t>היו"ר ראובן ריבלין:</w:t>
      </w:r>
    </w:p>
    <w:p w14:paraId="7EAEDC94" w14:textId="77777777" w:rsidR="00000000" w:rsidRDefault="00737B0C">
      <w:pPr>
        <w:pStyle w:val="a"/>
        <w:rPr>
          <w:rtl/>
        </w:rPr>
      </w:pPr>
    </w:p>
    <w:p w14:paraId="155110E8" w14:textId="77777777" w:rsidR="00000000" w:rsidRDefault="00737B0C">
      <w:pPr>
        <w:pStyle w:val="a"/>
        <w:rPr>
          <w:rFonts w:hint="cs"/>
          <w:rtl/>
        </w:rPr>
      </w:pPr>
      <w:r>
        <w:rPr>
          <w:rFonts w:hint="cs"/>
          <w:rtl/>
        </w:rPr>
        <w:t>ת</w:t>
      </w:r>
      <w:r>
        <w:rPr>
          <w:rFonts w:hint="cs"/>
          <w:rtl/>
        </w:rPr>
        <w:t>ודה לשר גדעון עזרא.</w:t>
      </w:r>
    </w:p>
    <w:p w14:paraId="62024090" w14:textId="77777777" w:rsidR="00000000" w:rsidRDefault="00737B0C">
      <w:pPr>
        <w:pStyle w:val="a"/>
        <w:rPr>
          <w:rFonts w:hint="cs"/>
          <w:rtl/>
        </w:rPr>
      </w:pPr>
    </w:p>
    <w:p w14:paraId="0B73BB91" w14:textId="77777777" w:rsidR="00000000" w:rsidRDefault="00737B0C">
      <w:pPr>
        <w:pStyle w:val="a"/>
        <w:rPr>
          <w:rFonts w:hint="cs"/>
          <w:rtl/>
        </w:rPr>
      </w:pPr>
      <w:r>
        <w:rPr>
          <w:rFonts w:hint="cs"/>
          <w:rtl/>
        </w:rPr>
        <w:t>רבותי חברי הכנסת, יש כמה הצעות החלטה. את קריאת הצעות ההחלטה אנחנו נקיים מהגדול לקטן, ואת ההצבעה עושים מהקטן לגדול. לכן, כבוד ממלא-מקום ראש הממשלה וראש הממשלה בפועל, ההצעה הראשונה שביקשת להצביע עליה היא הצעת סיכום מטעם סיעות הליכוד, ש"ס</w:t>
      </w:r>
      <w:r>
        <w:rPr>
          <w:rFonts w:hint="cs"/>
          <w:rtl/>
        </w:rPr>
        <w:t xml:space="preserve">, האיחוד הלאומי ומפד"ל. יעלה חבר הכנסת סער. </w:t>
      </w:r>
    </w:p>
    <w:p w14:paraId="71EF68B0" w14:textId="77777777" w:rsidR="00000000" w:rsidRDefault="00737B0C">
      <w:pPr>
        <w:pStyle w:val="a"/>
        <w:rPr>
          <w:rFonts w:hint="cs"/>
          <w:rtl/>
        </w:rPr>
      </w:pPr>
    </w:p>
    <w:p w14:paraId="08901EED" w14:textId="77777777" w:rsidR="00000000" w:rsidRDefault="00737B0C">
      <w:pPr>
        <w:pStyle w:val="a"/>
        <w:rPr>
          <w:rFonts w:hint="cs"/>
          <w:rtl/>
        </w:rPr>
      </w:pPr>
      <w:r>
        <w:rPr>
          <w:rFonts w:hint="cs"/>
          <w:rtl/>
        </w:rPr>
        <w:t>חבר הכנסת וילן, ארשה לך קריאת ביניים, כאשר הוא יעלה על הבמה ויענה לך אחרי שהוא יגמור לקרוא.</w:t>
      </w:r>
    </w:p>
    <w:p w14:paraId="1BFF2EA9" w14:textId="77777777" w:rsidR="00000000" w:rsidRDefault="00737B0C">
      <w:pPr>
        <w:pStyle w:val="a"/>
        <w:rPr>
          <w:rFonts w:hint="cs"/>
          <w:rtl/>
        </w:rPr>
      </w:pPr>
    </w:p>
    <w:p w14:paraId="27ADC497" w14:textId="77777777" w:rsidR="00000000" w:rsidRDefault="00737B0C">
      <w:pPr>
        <w:pStyle w:val="ac"/>
        <w:rPr>
          <w:rtl/>
        </w:rPr>
      </w:pPr>
      <w:r>
        <w:rPr>
          <w:rFonts w:hint="eastAsia"/>
          <w:rtl/>
        </w:rPr>
        <w:t>אבשלום</w:t>
      </w:r>
      <w:r>
        <w:rPr>
          <w:rtl/>
        </w:rPr>
        <w:t xml:space="preserve"> וילן (מרצ):</w:t>
      </w:r>
    </w:p>
    <w:p w14:paraId="505B9B5D" w14:textId="77777777" w:rsidR="00000000" w:rsidRDefault="00737B0C">
      <w:pPr>
        <w:pStyle w:val="a"/>
        <w:rPr>
          <w:rFonts w:hint="cs"/>
          <w:rtl/>
        </w:rPr>
      </w:pPr>
    </w:p>
    <w:p w14:paraId="656415B3" w14:textId="77777777" w:rsidR="00000000" w:rsidRDefault="00737B0C">
      <w:pPr>
        <w:pStyle w:val="a"/>
        <w:rPr>
          <w:rFonts w:hint="cs"/>
          <w:rtl/>
        </w:rPr>
      </w:pPr>
      <w:r>
        <w:rPr>
          <w:rFonts w:hint="cs"/>
          <w:rtl/>
        </w:rPr>
        <w:t>- - -</w:t>
      </w:r>
    </w:p>
    <w:p w14:paraId="4BA168D7" w14:textId="77777777" w:rsidR="00000000" w:rsidRDefault="00737B0C">
      <w:pPr>
        <w:pStyle w:val="a"/>
        <w:rPr>
          <w:rFonts w:hint="cs"/>
          <w:rtl/>
        </w:rPr>
      </w:pPr>
    </w:p>
    <w:p w14:paraId="0A3FE0C4" w14:textId="77777777" w:rsidR="00000000" w:rsidRDefault="00737B0C">
      <w:pPr>
        <w:pStyle w:val="ad"/>
        <w:rPr>
          <w:rtl/>
        </w:rPr>
      </w:pPr>
      <w:r>
        <w:rPr>
          <w:rtl/>
        </w:rPr>
        <w:t>היו"ר ראובן ריבלין:</w:t>
      </w:r>
    </w:p>
    <w:p w14:paraId="4F9E7ED1" w14:textId="77777777" w:rsidR="00000000" w:rsidRDefault="00737B0C">
      <w:pPr>
        <w:pStyle w:val="a"/>
        <w:rPr>
          <w:rtl/>
        </w:rPr>
      </w:pPr>
    </w:p>
    <w:p w14:paraId="0E73F9EF" w14:textId="77777777" w:rsidR="00000000" w:rsidRDefault="00737B0C">
      <w:pPr>
        <w:pStyle w:val="a"/>
        <w:rPr>
          <w:rFonts w:hint="cs"/>
          <w:rtl/>
        </w:rPr>
      </w:pPr>
      <w:r>
        <w:rPr>
          <w:rFonts w:hint="cs"/>
          <w:rtl/>
        </w:rPr>
        <w:t>לא. קודם הוא יקרא, ואחר כך אתה תשאל. הוא יענה רק אם הוא ירצה.</w:t>
      </w:r>
    </w:p>
    <w:p w14:paraId="12480FC8" w14:textId="77777777" w:rsidR="00000000" w:rsidRDefault="00737B0C">
      <w:pPr>
        <w:pStyle w:val="a"/>
        <w:rPr>
          <w:rFonts w:hint="cs"/>
          <w:rtl/>
        </w:rPr>
      </w:pPr>
    </w:p>
    <w:p w14:paraId="719229D8" w14:textId="77777777" w:rsidR="00000000" w:rsidRDefault="00737B0C">
      <w:pPr>
        <w:pStyle w:val="Speaker"/>
        <w:rPr>
          <w:rtl/>
        </w:rPr>
      </w:pPr>
      <w:bookmarkStart w:id="279" w:name="FS000001027T30_07_2003_19_00_26"/>
      <w:bookmarkStart w:id="280" w:name="_Toc47678165"/>
      <w:bookmarkStart w:id="281" w:name="_Toc49055725"/>
      <w:bookmarkEnd w:id="279"/>
      <w:r>
        <w:rPr>
          <w:rFonts w:hint="eastAsia"/>
          <w:rtl/>
        </w:rPr>
        <w:t>גדעון</w:t>
      </w:r>
      <w:r>
        <w:rPr>
          <w:rtl/>
        </w:rPr>
        <w:t xml:space="preserve"> </w:t>
      </w:r>
      <w:r>
        <w:rPr>
          <w:rtl/>
        </w:rPr>
        <w:t>סער (הליכוד):</w:t>
      </w:r>
      <w:bookmarkEnd w:id="280"/>
      <w:bookmarkEnd w:id="281"/>
    </w:p>
    <w:p w14:paraId="0F5C3A88" w14:textId="77777777" w:rsidR="00000000" w:rsidRDefault="00737B0C">
      <w:pPr>
        <w:pStyle w:val="a"/>
        <w:rPr>
          <w:rFonts w:hint="cs"/>
          <w:rtl/>
        </w:rPr>
      </w:pPr>
    </w:p>
    <w:p w14:paraId="603E3F02" w14:textId="77777777" w:rsidR="00000000" w:rsidRDefault="00737B0C">
      <w:pPr>
        <w:pStyle w:val="a"/>
        <w:rPr>
          <w:rFonts w:hint="cs"/>
          <w:rtl/>
        </w:rPr>
      </w:pPr>
      <w:r>
        <w:rPr>
          <w:rFonts w:hint="cs"/>
          <w:rtl/>
        </w:rPr>
        <w:t>אני  מבקש לקרוא.</w:t>
      </w:r>
    </w:p>
    <w:p w14:paraId="4F041421" w14:textId="77777777" w:rsidR="00000000" w:rsidRDefault="00737B0C">
      <w:pPr>
        <w:pStyle w:val="a"/>
        <w:rPr>
          <w:rFonts w:hint="cs"/>
          <w:rtl/>
        </w:rPr>
      </w:pPr>
    </w:p>
    <w:p w14:paraId="6A851F1C" w14:textId="77777777" w:rsidR="00000000" w:rsidRDefault="00737B0C">
      <w:pPr>
        <w:pStyle w:val="ad"/>
        <w:rPr>
          <w:rtl/>
        </w:rPr>
      </w:pPr>
      <w:r>
        <w:rPr>
          <w:rtl/>
        </w:rPr>
        <w:t>היו"ר ראובן ריבלין:</w:t>
      </w:r>
    </w:p>
    <w:p w14:paraId="10076F4F" w14:textId="77777777" w:rsidR="00000000" w:rsidRDefault="00737B0C">
      <w:pPr>
        <w:pStyle w:val="a"/>
        <w:rPr>
          <w:rFonts w:hint="cs"/>
          <w:rtl/>
        </w:rPr>
      </w:pPr>
    </w:p>
    <w:p w14:paraId="0845E007" w14:textId="77777777" w:rsidR="00000000" w:rsidRDefault="00737B0C">
      <w:pPr>
        <w:pStyle w:val="a"/>
        <w:rPr>
          <w:rFonts w:hint="cs"/>
          <w:rtl/>
        </w:rPr>
      </w:pPr>
      <w:r>
        <w:rPr>
          <w:rFonts w:hint="cs"/>
          <w:rtl/>
        </w:rPr>
        <w:t>בזמן הקריאה אין קריאות ביניים ואין הפרעות, כי זה חלק מההצבעה. בבקשה.</w:t>
      </w:r>
    </w:p>
    <w:p w14:paraId="7BB0141A" w14:textId="77777777" w:rsidR="00000000" w:rsidRDefault="00737B0C">
      <w:pPr>
        <w:pStyle w:val="a"/>
        <w:rPr>
          <w:rFonts w:hint="cs"/>
          <w:rtl/>
        </w:rPr>
      </w:pPr>
    </w:p>
    <w:p w14:paraId="2D00260D" w14:textId="77777777" w:rsidR="00000000" w:rsidRDefault="00737B0C">
      <w:pPr>
        <w:pStyle w:val="SpeakerCon"/>
        <w:rPr>
          <w:rtl/>
        </w:rPr>
      </w:pPr>
      <w:bookmarkStart w:id="282" w:name="FS000001027T30_07_2003_19_04_18C"/>
      <w:bookmarkEnd w:id="282"/>
      <w:r>
        <w:rPr>
          <w:rtl/>
        </w:rPr>
        <w:t>גדעון סער (הליכוד):</w:t>
      </w:r>
    </w:p>
    <w:p w14:paraId="79C09D42" w14:textId="77777777" w:rsidR="00000000" w:rsidRDefault="00737B0C">
      <w:pPr>
        <w:pStyle w:val="a"/>
        <w:rPr>
          <w:rtl/>
        </w:rPr>
      </w:pPr>
    </w:p>
    <w:p w14:paraId="6D5DD354" w14:textId="77777777" w:rsidR="00000000" w:rsidRDefault="00737B0C">
      <w:pPr>
        <w:pStyle w:val="a"/>
        <w:rPr>
          <w:rFonts w:hint="cs"/>
          <w:rtl/>
        </w:rPr>
      </w:pPr>
      <w:r>
        <w:rPr>
          <w:rFonts w:hint="cs"/>
          <w:rtl/>
        </w:rPr>
        <w:t>אני מבקש לקרוא. חבר הכנסת רן כהן, אני מקווה שתתמוך.</w:t>
      </w:r>
    </w:p>
    <w:p w14:paraId="43811C26" w14:textId="77777777" w:rsidR="00000000" w:rsidRDefault="00737B0C">
      <w:pPr>
        <w:pStyle w:val="a"/>
        <w:rPr>
          <w:rFonts w:hint="cs"/>
          <w:rtl/>
        </w:rPr>
      </w:pPr>
    </w:p>
    <w:p w14:paraId="4B21C787" w14:textId="77777777" w:rsidR="00000000" w:rsidRDefault="00737B0C">
      <w:pPr>
        <w:pStyle w:val="ac"/>
        <w:rPr>
          <w:rtl/>
        </w:rPr>
      </w:pPr>
      <w:r>
        <w:rPr>
          <w:rFonts w:hint="eastAsia"/>
          <w:rtl/>
        </w:rPr>
        <w:t>רן</w:t>
      </w:r>
      <w:r>
        <w:rPr>
          <w:rtl/>
        </w:rPr>
        <w:t xml:space="preserve"> כהן (מרצ):</w:t>
      </w:r>
    </w:p>
    <w:p w14:paraId="69F06B32" w14:textId="77777777" w:rsidR="00000000" w:rsidRDefault="00737B0C">
      <w:pPr>
        <w:pStyle w:val="a"/>
        <w:rPr>
          <w:rFonts w:hint="cs"/>
          <w:rtl/>
        </w:rPr>
      </w:pPr>
    </w:p>
    <w:p w14:paraId="474D3F3F" w14:textId="77777777" w:rsidR="00000000" w:rsidRDefault="00737B0C">
      <w:pPr>
        <w:pStyle w:val="a"/>
        <w:rPr>
          <w:rFonts w:hint="cs"/>
          <w:rtl/>
        </w:rPr>
      </w:pPr>
      <w:r>
        <w:rPr>
          <w:rFonts w:hint="cs"/>
          <w:rtl/>
        </w:rPr>
        <w:t>רק בגלל העברית.</w:t>
      </w:r>
    </w:p>
    <w:p w14:paraId="798024CE" w14:textId="77777777" w:rsidR="00000000" w:rsidRDefault="00737B0C">
      <w:pPr>
        <w:pStyle w:val="a"/>
        <w:rPr>
          <w:rFonts w:hint="cs"/>
          <w:rtl/>
        </w:rPr>
      </w:pPr>
    </w:p>
    <w:p w14:paraId="4410F9A2" w14:textId="77777777" w:rsidR="00000000" w:rsidRDefault="00737B0C">
      <w:pPr>
        <w:pStyle w:val="SpeakerCon"/>
        <w:rPr>
          <w:rtl/>
        </w:rPr>
      </w:pPr>
      <w:bookmarkStart w:id="283" w:name="FS000001027T30_07_2003_19_04_52C"/>
      <w:bookmarkEnd w:id="283"/>
      <w:r>
        <w:rPr>
          <w:rFonts w:hint="eastAsia"/>
          <w:rtl/>
        </w:rPr>
        <w:t>גדעון</w:t>
      </w:r>
      <w:r>
        <w:rPr>
          <w:rtl/>
        </w:rPr>
        <w:t xml:space="preserve"> סער (הליכוד):</w:t>
      </w:r>
    </w:p>
    <w:p w14:paraId="5A458CFF" w14:textId="77777777" w:rsidR="00000000" w:rsidRDefault="00737B0C">
      <w:pPr>
        <w:pStyle w:val="a"/>
        <w:rPr>
          <w:rFonts w:hint="cs"/>
          <w:rtl/>
        </w:rPr>
      </w:pPr>
    </w:p>
    <w:p w14:paraId="393F07FA" w14:textId="77777777" w:rsidR="00000000" w:rsidRDefault="00737B0C">
      <w:pPr>
        <w:pStyle w:val="a"/>
        <w:rPr>
          <w:rFonts w:hint="cs"/>
          <w:rtl/>
        </w:rPr>
      </w:pPr>
      <w:r>
        <w:rPr>
          <w:rFonts w:hint="cs"/>
          <w:rtl/>
        </w:rPr>
        <w:t>הודעת</w:t>
      </w:r>
      <w:r>
        <w:rPr>
          <w:rFonts w:hint="cs"/>
          <w:rtl/>
        </w:rPr>
        <w:t xml:space="preserve"> סיכום מטעם סיעות הליכוד, ש"ס, האיחוד הלאומי ומפד"ל:</w:t>
      </w:r>
    </w:p>
    <w:p w14:paraId="4221C688" w14:textId="77777777" w:rsidR="00000000" w:rsidRDefault="00737B0C">
      <w:pPr>
        <w:pStyle w:val="a"/>
        <w:rPr>
          <w:rFonts w:hint="cs"/>
          <w:rtl/>
        </w:rPr>
      </w:pPr>
    </w:p>
    <w:p w14:paraId="24CA188A" w14:textId="77777777" w:rsidR="00000000" w:rsidRDefault="00737B0C">
      <w:pPr>
        <w:pStyle w:val="a"/>
        <w:rPr>
          <w:rFonts w:hint="cs"/>
          <w:rtl/>
        </w:rPr>
      </w:pPr>
      <w:r>
        <w:rPr>
          <w:rFonts w:hint="cs"/>
          <w:rtl/>
        </w:rPr>
        <w:t>1.  ישראל לא תחזור לקווי 1967, המסכנים את ביטחונה.</w:t>
      </w:r>
    </w:p>
    <w:p w14:paraId="781C2465" w14:textId="77777777" w:rsidR="00000000" w:rsidRDefault="00737B0C">
      <w:pPr>
        <w:pStyle w:val="a"/>
        <w:rPr>
          <w:rFonts w:hint="cs"/>
          <w:rtl/>
        </w:rPr>
      </w:pPr>
      <w:r>
        <w:rPr>
          <w:rFonts w:hint="cs"/>
          <w:rtl/>
        </w:rPr>
        <w:t xml:space="preserve"> </w:t>
      </w:r>
    </w:p>
    <w:p w14:paraId="6AAD34B8" w14:textId="77777777" w:rsidR="00000000" w:rsidRDefault="00737B0C">
      <w:pPr>
        <w:pStyle w:val="ad"/>
        <w:rPr>
          <w:rtl/>
        </w:rPr>
      </w:pPr>
      <w:r>
        <w:rPr>
          <w:rtl/>
        </w:rPr>
        <w:t>היו"ר ראובן ריבלין:</w:t>
      </w:r>
    </w:p>
    <w:p w14:paraId="11CC64C4" w14:textId="77777777" w:rsidR="00000000" w:rsidRDefault="00737B0C">
      <w:pPr>
        <w:pStyle w:val="a"/>
        <w:rPr>
          <w:rtl/>
        </w:rPr>
      </w:pPr>
    </w:p>
    <w:p w14:paraId="69427896" w14:textId="77777777" w:rsidR="00000000" w:rsidRDefault="00737B0C">
      <w:pPr>
        <w:pStyle w:val="a"/>
        <w:rPr>
          <w:rFonts w:hint="cs"/>
          <w:rtl/>
        </w:rPr>
      </w:pPr>
      <w:r>
        <w:rPr>
          <w:rFonts w:hint="cs"/>
          <w:rtl/>
        </w:rPr>
        <w:t>רבותי, אסור. הסברתי שאין קריאות ביניים. יש על זה הצבעה.</w:t>
      </w:r>
    </w:p>
    <w:p w14:paraId="3618F3FA" w14:textId="77777777" w:rsidR="00000000" w:rsidRDefault="00737B0C">
      <w:pPr>
        <w:pStyle w:val="a"/>
        <w:rPr>
          <w:rFonts w:hint="cs"/>
          <w:rtl/>
        </w:rPr>
      </w:pPr>
    </w:p>
    <w:p w14:paraId="76547D5B" w14:textId="77777777" w:rsidR="00000000" w:rsidRDefault="00737B0C">
      <w:pPr>
        <w:pStyle w:val="ac"/>
        <w:rPr>
          <w:rtl/>
        </w:rPr>
      </w:pPr>
      <w:r>
        <w:rPr>
          <w:rFonts w:hint="eastAsia"/>
          <w:rtl/>
        </w:rPr>
        <w:t>אחמד</w:t>
      </w:r>
      <w:r>
        <w:rPr>
          <w:rtl/>
        </w:rPr>
        <w:t xml:space="preserve"> טיבי (חד"ש-תע"ל):</w:t>
      </w:r>
    </w:p>
    <w:p w14:paraId="225A0D76" w14:textId="77777777" w:rsidR="00000000" w:rsidRDefault="00737B0C">
      <w:pPr>
        <w:pStyle w:val="a"/>
        <w:rPr>
          <w:rFonts w:hint="cs"/>
          <w:rtl/>
        </w:rPr>
      </w:pPr>
    </w:p>
    <w:p w14:paraId="73C33604" w14:textId="77777777" w:rsidR="00000000" w:rsidRDefault="00737B0C">
      <w:pPr>
        <w:pStyle w:val="a"/>
        <w:rPr>
          <w:rFonts w:hint="cs"/>
          <w:rtl/>
        </w:rPr>
      </w:pPr>
      <w:r>
        <w:rPr>
          <w:rFonts w:hint="cs"/>
          <w:rtl/>
        </w:rPr>
        <w:t>זה עם ש"ס?</w:t>
      </w:r>
    </w:p>
    <w:p w14:paraId="22FC229A" w14:textId="77777777" w:rsidR="00000000" w:rsidRDefault="00737B0C">
      <w:pPr>
        <w:pStyle w:val="a"/>
        <w:rPr>
          <w:rFonts w:hint="cs"/>
          <w:rtl/>
        </w:rPr>
      </w:pPr>
    </w:p>
    <w:p w14:paraId="3DC83E32" w14:textId="77777777" w:rsidR="00000000" w:rsidRDefault="00737B0C">
      <w:pPr>
        <w:pStyle w:val="ad"/>
        <w:rPr>
          <w:rtl/>
        </w:rPr>
      </w:pPr>
      <w:r>
        <w:rPr>
          <w:rtl/>
        </w:rPr>
        <w:t>היו"ר ראובן ריבלין:</w:t>
      </w:r>
    </w:p>
    <w:p w14:paraId="4606CC3F" w14:textId="77777777" w:rsidR="00000000" w:rsidRDefault="00737B0C">
      <w:pPr>
        <w:pStyle w:val="a"/>
        <w:rPr>
          <w:rtl/>
        </w:rPr>
      </w:pPr>
    </w:p>
    <w:p w14:paraId="0DD65CB0" w14:textId="77777777" w:rsidR="00000000" w:rsidRDefault="00737B0C">
      <w:pPr>
        <w:pStyle w:val="a"/>
        <w:rPr>
          <w:rFonts w:hint="cs"/>
          <w:rtl/>
        </w:rPr>
      </w:pPr>
      <w:r>
        <w:rPr>
          <w:rFonts w:hint="cs"/>
          <w:rtl/>
        </w:rPr>
        <w:t xml:space="preserve">כן, מטעם ש"ס. </w:t>
      </w:r>
      <w:r>
        <w:rPr>
          <w:rFonts w:hint="cs"/>
          <w:rtl/>
        </w:rPr>
        <w:t>כך כתוב, אלא אם כן יש פה איזו יומרנות. רבותי, לא להפריע.</w:t>
      </w:r>
    </w:p>
    <w:p w14:paraId="73AE9092" w14:textId="77777777" w:rsidR="00000000" w:rsidRDefault="00737B0C">
      <w:pPr>
        <w:pStyle w:val="a"/>
        <w:rPr>
          <w:rFonts w:hint="cs"/>
          <w:rtl/>
        </w:rPr>
      </w:pPr>
    </w:p>
    <w:p w14:paraId="0AED1991" w14:textId="77777777" w:rsidR="00000000" w:rsidRDefault="00737B0C">
      <w:pPr>
        <w:pStyle w:val="ac"/>
        <w:rPr>
          <w:rtl/>
        </w:rPr>
      </w:pPr>
      <w:r>
        <w:rPr>
          <w:rFonts w:hint="eastAsia"/>
          <w:rtl/>
        </w:rPr>
        <w:t>יצחק</w:t>
      </w:r>
      <w:r>
        <w:rPr>
          <w:rtl/>
        </w:rPr>
        <w:t xml:space="preserve"> כהן (ש"ס):</w:t>
      </w:r>
    </w:p>
    <w:p w14:paraId="44FA9223" w14:textId="77777777" w:rsidR="00000000" w:rsidRDefault="00737B0C">
      <w:pPr>
        <w:pStyle w:val="a"/>
        <w:rPr>
          <w:rFonts w:hint="cs"/>
          <w:rtl/>
        </w:rPr>
      </w:pPr>
    </w:p>
    <w:p w14:paraId="5BC526F9" w14:textId="77777777" w:rsidR="00000000" w:rsidRDefault="00737B0C">
      <w:pPr>
        <w:pStyle w:val="a"/>
        <w:rPr>
          <w:rFonts w:hint="cs"/>
          <w:rtl/>
        </w:rPr>
      </w:pPr>
      <w:r>
        <w:rPr>
          <w:rFonts w:hint="cs"/>
          <w:rtl/>
        </w:rPr>
        <w:t>- - -</w:t>
      </w:r>
    </w:p>
    <w:p w14:paraId="35750BA1" w14:textId="77777777" w:rsidR="00000000" w:rsidRDefault="00737B0C">
      <w:pPr>
        <w:pStyle w:val="a"/>
        <w:rPr>
          <w:rFonts w:hint="cs"/>
          <w:rtl/>
        </w:rPr>
      </w:pPr>
    </w:p>
    <w:p w14:paraId="664BEBEA" w14:textId="77777777" w:rsidR="00000000" w:rsidRDefault="00737B0C">
      <w:pPr>
        <w:pStyle w:val="ac"/>
        <w:rPr>
          <w:rtl/>
        </w:rPr>
      </w:pPr>
      <w:r>
        <w:rPr>
          <w:rFonts w:hint="eastAsia"/>
          <w:rtl/>
        </w:rPr>
        <w:t>קריאות</w:t>
      </w:r>
      <w:r>
        <w:rPr>
          <w:rtl/>
        </w:rPr>
        <w:t>:</w:t>
      </w:r>
    </w:p>
    <w:p w14:paraId="09A65457" w14:textId="77777777" w:rsidR="00000000" w:rsidRDefault="00737B0C">
      <w:pPr>
        <w:pStyle w:val="a"/>
        <w:rPr>
          <w:rFonts w:hint="cs"/>
          <w:rtl/>
        </w:rPr>
      </w:pPr>
    </w:p>
    <w:p w14:paraId="4CFE4966" w14:textId="77777777" w:rsidR="00000000" w:rsidRDefault="00737B0C">
      <w:pPr>
        <w:pStyle w:val="a"/>
        <w:rPr>
          <w:rFonts w:hint="cs"/>
          <w:rtl/>
        </w:rPr>
      </w:pPr>
      <w:r>
        <w:rPr>
          <w:rFonts w:hint="cs"/>
          <w:rtl/>
        </w:rPr>
        <w:t>- - -</w:t>
      </w:r>
    </w:p>
    <w:p w14:paraId="5252A5F2" w14:textId="77777777" w:rsidR="00000000" w:rsidRDefault="00737B0C">
      <w:pPr>
        <w:pStyle w:val="a"/>
        <w:rPr>
          <w:rFonts w:hint="cs"/>
          <w:rtl/>
        </w:rPr>
      </w:pPr>
    </w:p>
    <w:p w14:paraId="47B5113A" w14:textId="77777777" w:rsidR="00000000" w:rsidRDefault="00737B0C">
      <w:pPr>
        <w:pStyle w:val="ad"/>
        <w:rPr>
          <w:rtl/>
        </w:rPr>
      </w:pPr>
      <w:r>
        <w:rPr>
          <w:rtl/>
        </w:rPr>
        <w:t>היו"ר ראובן ריבלין:</w:t>
      </w:r>
    </w:p>
    <w:p w14:paraId="0862AF85" w14:textId="77777777" w:rsidR="00000000" w:rsidRDefault="00737B0C">
      <w:pPr>
        <w:pStyle w:val="a"/>
        <w:rPr>
          <w:rtl/>
        </w:rPr>
      </w:pPr>
    </w:p>
    <w:p w14:paraId="4CF445CD" w14:textId="77777777" w:rsidR="00000000" w:rsidRDefault="00737B0C">
      <w:pPr>
        <w:pStyle w:val="a"/>
        <w:rPr>
          <w:rFonts w:hint="cs"/>
          <w:rtl/>
        </w:rPr>
      </w:pPr>
      <w:r>
        <w:rPr>
          <w:rFonts w:hint="cs"/>
          <w:rtl/>
        </w:rPr>
        <w:t>רבותי, לא להפריע. חבר הכנסת יצחק כהן, אני קורא אותך לסדר פעם ראשונה. אני קורא אותך לסדר פעם שנייה.</w:t>
      </w:r>
    </w:p>
    <w:p w14:paraId="5226A40F" w14:textId="77777777" w:rsidR="00000000" w:rsidRDefault="00737B0C">
      <w:pPr>
        <w:pStyle w:val="a"/>
        <w:rPr>
          <w:rFonts w:hint="cs"/>
          <w:rtl/>
        </w:rPr>
      </w:pPr>
    </w:p>
    <w:p w14:paraId="2F70C471" w14:textId="77777777" w:rsidR="00000000" w:rsidRDefault="00737B0C">
      <w:pPr>
        <w:pStyle w:val="ac"/>
        <w:rPr>
          <w:rtl/>
        </w:rPr>
      </w:pPr>
      <w:r>
        <w:rPr>
          <w:rFonts w:hint="eastAsia"/>
          <w:rtl/>
        </w:rPr>
        <w:t>רומן</w:t>
      </w:r>
      <w:r>
        <w:rPr>
          <w:rtl/>
        </w:rPr>
        <w:t xml:space="preserve"> ברונפמן (מרצ):</w:t>
      </w:r>
    </w:p>
    <w:p w14:paraId="142CF999" w14:textId="77777777" w:rsidR="00000000" w:rsidRDefault="00737B0C">
      <w:pPr>
        <w:pStyle w:val="a"/>
        <w:rPr>
          <w:rFonts w:hint="cs"/>
          <w:rtl/>
        </w:rPr>
      </w:pPr>
    </w:p>
    <w:p w14:paraId="1C700E31" w14:textId="77777777" w:rsidR="00000000" w:rsidRDefault="00737B0C">
      <w:pPr>
        <w:pStyle w:val="a"/>
        <w:rPr>
          <w:rFonts w:hint="cs"/>
          <w:rtl/>
        </w:rPr>
      </w:pPr>
      <w:r>
        <w:rPr>
          <w:rFonts w:hint="cs"/>
          <w:rtl/>
        </w:rPr>
        <w:t>- - -</w:t>
      </w:r>
    </w:p>
    <w:p w14:paraId="11DD3CB4" w14:textId="77777777" w:rsidR="00000000" w:rsidRDefault="00737B0C">
      <w:pPr>
        <w:pStyle w:val="a"/>
        <w:rPr>
          <w:rFonts w:hint="cs"/>
          <w:rtl/>
        </w:rPr>
      </w:pPr>
    </w:p>
    <w:p w14:paraId="6F6E8321" w14:textId="77777777" w:rsidR="00000000" w:rsidRDefault="00737B0C">
      <w:pPr>
        <w:pStyle w:val="ad"/>
        <w:rPr>
          <w:rtl/>
        </w:rPr>
      </w:pPr>
      <w:r>
        <w:rPr>
          <w:rtl/>
        </w:rPr>
        <w:t>היו"ר ראו</w:t>
      </w:r>
      <w:r>
        <w:rPr>
          <w:rtl/>
        </w:rPr>
        <w:t>בן ריבלין:</w:t>
      </w:r>
    </w:p>
    <w:p w14:paraId="7DA97C99" w14:textId="77777777" w:rsidR="00000000" w:rsidRDefault="00737B0C">
      <w:pPr>
        <w:pStyle w:val="a"/>
        <w:rPr>
          <w:rtl/>
        </w:rPr>
      </w:pPr>
    </w:p>
    <w:p w14:paraId="6A1E0446" w14:textId="77777777" w:rsidR="00000000" w:rsidRDefault="00737B0C">
      <w:pPr>
        <w:pStyle w:val="a"/>
        <w:rPr>
          <w:rFonts w:hint="cs"/>
          <w:rtl/>
        </w:rPr>
      </w:pPr>
      <w:r>
        <w:rPr>
          <w:rFonts w:hint="cs"/>
          <w:rtl/>
        </w:rPr>
        <w:t>חבר הכנסת סער, בבקשה.</w:t>
      </w:r>
    </w:p>
    <w:p w14:paraId="1C96D3AA" w14:textId="77777777" w:rsidR="00000000" w:rsidRDefault="00737B0C">
      <w:pPr>
        <w:pStyle w:val="a"/>
        <w:rPr>
          <w:rFonts w:hint="cs"/>
          <w:rtl/>
        </w:rPr>
      </w:pPr>
    </w:p>
    <w:p w14:paraId="6142D941" w14:textId="77777777" w:rsidR="00000000" w:rsidRDefault="00737B0C">
      <w:pPr>
        <w:pStyle w:val="a"/>
        <w:rPr>
          <w:rFonts w:hint="cs"/>
          <w:rtl/>
        </w:rPr>
      </w:pPr>
      <w:r>
        <w:rPr>
          <w:rFonts w:hint="cs"/>
          <w:rtl/>
        </w:rPr>
        <w:t>חבר הכנסת כהן, אני קורא אותך  לסדר פעם שלישית.</w:t>
      </w:r>
    </w:p>
    <w:p w14:paraId="5C956ACD" w14:textId="77777777" w:rsidR="00000000" w:rsidRDefault="00737B0C">
      <w:pPr>
        <w:pStyle w:val="a"/>
        <w:rPr>
          <w:rFonts w:hint="cs"/>
          <w:rtl/>
        </w:rPr>
      </w:pPr>
    </w:p>
    <w:p w14:paraId="6B2F32A8" w14:textId="77777777" w:rsidR="00000000" w:rsidRDefault="00737B0C">
      <w:pPr>
        <w:pStyle w:val="a"/>
        <w:jc w:val="center"/>
        <w:rPr>
          <w:rFonts w:hint="cs"/>
          <w:rtl/>
        </w:rPr>
      </w:pPr>
      <w:r>
        <w:rPr>
          <w:rFonts w:hint="cs"/>
          <w:rtl/>
        </w:rPr>
        <w:t>(חבר הכנסת יצחק כהן יוצא מאולם המליאה.)</w:t>
      </w:r>
    </w:p>
    <w:p w14:paraId="0CB73E5C" w14:textId="77777777" w:rsidR="00000000" w:rsidRDefault="00737B0C">
      <w:pPr>
        <w:pStyle w:val="a"/>
        <w:rPr>
          <w:rtl/>
        </w:rPr>
      </w:pPr>
    </w:p>
    <w:p w14:paraId="6CE0157A" w14:textId="77777777" w:rsidR="00000000" w:rsidRDefault="00737B0C">
      <w:pPr>
        <w:pStyle w:val="a"/>
        <w:rPr>
          <w:rFonts w:hint="cs"/>
          <w:rtl/>
        </w:rPr>
      </w:pPr>
    </w:p>
    <w:p w14:paraId="6BA4E327" w14:textId="77777777" w:rsidR="00000000" w:rsidRDefault="00737B0C">
      <w:pPr>
        <w:pStyle w:val="SpeakerCon"/>
        <w:rPr>
          <w:rtl/>
        </w:rPr>
      </w:pPr>
      <w:bookmarkStart w:id="284" w:name="FS000001027T30_07_2003_19_06_47C"/>
      <w:bookmarkEnd w:id="284"/>
      <w:r>
        <w:rPr>
          <w:rtl/>
        </w:rPr>
        <w:t>גדעון סער (הליכוד):</w:t>
      </w:r>
    </w:p>
    <w:p w14:paraId="2FAB367F" w14:textId="77777777" w:rsidR="00000000" w:rsidRDefault="00737B0C">
      <w:pPr>
        <w:pStyle w:val="a"/>
        <w:rPr>
          <w:rtl/>
        </w:rPr>
      </w:pPr>
    </w:p>
    <w:p w14:paraId="56566C32" w14:textId="77777777" w:rsidR="00000000" w:rsidRDefault="00737B0C">
      <w:pPr>
        <w:pStyle w:val="a"/>
        <w:rPr>
          <w:rFonts w:hint="cs"/>
          <w:rtl/>
        </w:rPr>
      </w:pPr>
      <w:r>
        <w:rPr>
          <w:rFonts w:hint="cs"/>
          <w:rtl/>
        </w:rPr>
        <w:t>אדוני היושב-ראש, האם יכול להיות שחברים מסיעות השמאל חושבים בטעות שסיעת ש"ס היא סיעה ששייכת מבחינה רעיונית לשמא</w:t>
      </w:r>
      <w:r>
        <w:rPr>
          <w:rFonts w:hint="cs"/>
          <w:rtl/>
        </w:rPr>
        <w:t>ל?</w:t>
      </w:r>
    </w:p>
    <w:p w14:paraId="4C818DA2" w14:textId="77777777" w:rsidR="00000000" w:rsidRDefault="00737B0C">
      <w:pPr>
        <w:pStyle w:val="a"/>
        <w:rPr>
          <w:rFonts w:hint="cs"/>
          <w:rtl/>
        </w:rPr>
      </w:pPr>
    </w:p>
    <w:p w14:paraId="21236708" w14:textId="77777777" w:rsidR="00000000" w:rsidRDefault="00737B0C">
      <w:pPr>
        <w:pStyle w:val="ad"/>
        <w:rPr>
          <w:rtl/>
        </w:rPr>
      </w:pPr>
      <w:r>
        <w:rPr>
          <w:rtl/>
        </w:rPr>
        <w:t>היו"ר ראובן ריבלין:</w:t>
      </w:r>
    </w:p>
    <w:p w14:paraId="663455F3" w14:textId="77777777" w:rsidR="00000000" w:rsidRDefault="00737B0C">
      <w:pPr>
        <w:pStyle w:val="a"/>
        <w:rPr>
          <w:rtl/>
        </w:rPr>
      </w:pPr>
    </w:p>
    <w:p w14:paraId="00D24664" w14:textId="77777777" w:rsidR="00000000" w:rsidRDefault="00737B0C">
      <w:pPr>
        <w:pStyle w:val="a"/>
        <w:rPr>
          <w:rFonts w:hint="cs"/>
          <w:rtl/>
        </w:rPr>
      </w:pPr>
      <w:r>
        <w:rPr>
          <w:rFonts w:hint="cs"/>
          <w:rtl/>
        </w:rPr>
        <w:t>נא לקרוא. רבותי, אין אפשרות להפריע בזמן הצבעה, וזה חלק מתהליך ההצבעה. אדוני, בבקשה לקרוא.</w:t>
      </w:r>
    </w:p>
    <w:p w14:paraId="1DE30827" w14:textId="77777777" w:rsidR="00000000" w:rsidRDefault="00737B0C">
      <w:pPr>
        <w:pStyle w:val="a"/>
        <w:rPr>
          <w:rFonts w:hint="cs"/>
          <w:rtl/>
        </w:rPr>
      </w:pPr>
    </w:p>
    <w:p w14:paraId="29BC7EE3" w14:textId="77777777" w:rsidR="00000000" w:rsidRDefault="00737B0C">
      <w:pPr>
        <w:pStyle w:val="SpeakerCon"/>
        <w:rPr>
          <w:rtl/>
        </w:rPr>
      </w:pPr>
      <w:bookmarkStart w:id="285" w:name="FS000001027T30_07_2003_19_07_30C"/>
      <w:bookmarkEnd w:id="285"/>
      <w:r>
        <w:rPr>
          <w:rtl/>
        </w:rPr>
        <w:t>גדעון סער (הליכוד):</w:t>
      </w:r>
    </w:p>
    <w:p w14:paraId="3F5C8AB7" w14:textId="77777777" w:rsidR="00000000" w:rsidRDefault="00737B0C">
      <w:pPr>
        <w:pStyle w:val="a"/>
        <w:rPr>
          <w:rtl/>
        </w:rPr>
      </w:pPr>
    </w:p>
    <w:p w14:paraId="5C42722C" w14:textId="77777777" w:rsidR="00000000" w:rsidRDefault="00737B0C">
      <w:pPr>
        <w:pStyle w:val="a"/>
        <w:rPr>
          <w:rFonts w:hint="cs"/>
          <w:rtl/>
        </w:rPr>
      </w:pPr>
      <w:r>
        <w:rPr>
          <w:rFonts w:hint="cs"/>
          <w:rtl/>
        </w:rPr>
        <w:t>אדוני היושב-ראש, האם יש צורך שאחזור על סעיף 1?</w:t>
      </w:r>
    </w:p>
    <w:p w14:paraId="7C22E27D" w14:textId="77777777" w:rsidR="00000000" w:rsidRDefault="00737B0C">
      <w:pPr>
        <w:pStyle w:val="a"/>
        <w:rPr>
          <w:rFonts w:hint="cs"/>
          <w:rtl/>
        </w:rPr>
      </w:pPr>
    </w:p>
    <w:p w14:paraId="6157D3D0" w14:textId="77777777" w:rsidR="00000000" w:rsidRDefault="00737B0C">
      <w:pPr>
        <w:pStyle w:val="ac"/>
        <w:rPr>
          <w:rtl/>
        </w:rPr>
      </w:pPr>
      <w:r>
        <w:rPr>
          <w:rFonts w:hint="eastAsia"/>
          <w:rtl/>
        </w:rPr>
        <w:t>זאב</w:t>
      </w:r>
      <w:r>
        <w:rPr>
          <w:rtl/>
        </w:rPr>
        <w:t xml:space="preserve"> בוים (הליכוד):</w:t>
      </w:r>
    </w:p>
    <w:p w14:paraId="0165BCE4" w14:textId="77777777" w:rsidR="00000000" w:rsidRDefault="00737B0C">
      <w:pPr>
        <w:pStyle w:val="a"/>
        <w:rPr>
          <w:rFonts w:hint="cs"/>
          <w:rtl/>
        </w:rPr>
      </w:pPr>
    </w:p>
    <w:p w14:paraId="370C20A4" w14:textId="77777777" w:rsidR="00000000" w:rsidRDefault="00737B0C">
      <w:pPr>
        <w:pStyle w:val="a"/>
        <w:rPr>
          <w:rFonts w:hint="cs"/>
          <w:rtl/>
        </w:rPr>
      </w:pPr>
      <w:r>
        <w:rPr>
          <w:rFonts w:hint="cs"/>
          <w:rtl/>
        </w:rPr>
        <w:t>- - -</w:t>
      </w:r>
    </w:p>
    <w:p w14:paraId="674CF4B1" w14:textId="77777777" w:rsidR="00000000" w:rsidRDefault="00737B0C">
      <w:pPr>
        <w:pStyle w:val="a"/>
        <w:rPr>
          <w:rFonts w:hint="cs"/>
          <w:rtl/>
        </w:rPr>
      </w:pPr>
    </w:p>
    <w:p w14:paraId="0E5409B0" w14:textId="77777777" w:rsidR="00000000" w:rsidRDefault="00737B0C">
      <w:pPr>
        <w:pStyle w:val="ad"/>
        <w:rPr>
          <w:rtl/>
        </w:rPr>
      </w:pPr>
      <w:r>
        <w:rPr>
          <w:rtl/>
        </w:rPr>
        <w:t>היו"ר ראובן ריבלין:</w:t>
      </w:r>
    </w:p>
    <w:p w14:paraId="4904612E" w14:textId="77777777" w:rsidR="00000000" w:rsidRDefault="00737B0C">
      <w:pPr>
        <w:pStyle w:val="a"/>
        <w:rPr>
          <w:rtl/>
        </w:rPr>
      </w:pPr>
    </w:p>
    <w:p w14:paraId="4810FD0C" w14:textId="77777777" w:rsidR="00000000" w:rsidRDefault="00737B0C">
      <w:pPr>
        <w:pStyle w:val="a"/>
        <w:rPr>
          <w:rFonts w:hint="cs"/>
          <w:rtl/>
        </w:rPr>
      </w:pPr>
      <w:r>
        <w:rPr>
          <w:rFonts w:hint="cs"/>
          <w:rtl/>
        </w:rPr>
        <w:t>הוא הדין בסגן השר בוים.</w:t>
      </w:r>
      <w:r>
        <w:rPr>
          <w:rFonts w:hint="cs"/>
          <w:rtl/>
        </w:rPr>
        <w:t xml:space="preserve"> סגן השר בוים.</w:t>
      </w:r>
    </w:p>
    <w:p w14:paraId="4EC89F4F" w14:textId="77777777" w:rsidR="00000000" w:rsidRDefault="00737B0C">
      <w:pPr>
        <w:pStyle w:val="a"/>
        <w:rPr>
          <w:rFonts w:hint="cs"/>
          <w:rtl/>
        </w:rPr>
      </w:pPr>
    </w:p>
    <w:p w14:paraId="01946D66" w14:textId="77777777" w:rsidR="00000000" w:rsidRDefault="00737B0C">
      <w:pPr>
        <w:pStyle w:val="SpeakerCon"/>
        <w:rPr>
          <w:rtl/>
        </w:rPr>
      </w:pPr>
      <w:bookmarkStart w:id="286" w:name="FS000001027T30_07_2003_19_08_28C"/>
      <w:bookmarkEnd w:id="286"/>
      <w:r>
        <w:rPr>
          <w:rtl/>
        </w:rPr>
        <w:t>גדעון סער (הליכוד):</w:t>
      </w:r>
    </w:p>
    <w:p w14:paraId="36359169" w14:textId="77777777" w:rsidR="00000000" w:rsidRDefault="00737B0C">
      <w:pPr>
        <w:pStyle w:val="a"/>
        <w:rPr>
          <w:rtl/>
        </w:rPr>
      </w:pPr>
    </w:p>
    <w:p w14:paraId="40183B31" w14:textId="77777777" w:rsidR="00000000" w:rsidRDefault="00737B0C">
      <w:pPr>
        <w:pStyle w:val="a"/>
        <w:rPr>
          <w:rFonts w:hint="cs"/>
          <w:rtl/>
        </w:rPr>
      </w:pPr>
      <w:r>
        <w:rPr>
          <w:rFonts w:hint="cs"/>
          <w:rtl/>
        </w:rPr>
        <w:t>אקרא שוב את סעיף 1.</w:t>
      </w:r>
    </w:p>
    <w:p w14:paraId="7CA3A821" w14:textId="77777777" w:rsidR="00000000" w:rsidRDefault="00737B0C">
      <w:pPr>
        <w:pStyle w:val="a"/>
        <w:rPr>
          <w:rFonts w:hint="cs"/>
          <w:rtl/>
        </w:rPr>
      </w:pPr>
    </w:p>
    <w:p w14:paraId="2D75F852" w14:textId="77777777" w:rsidR="00000000" w:rsidRDefault="00737B0C">
      <w:pPr>
        <w:pStyle w:val="a"/>
        <w:rPr>
          <w:rFonts w:hint="cs"/>
          <w:rtl/>
        </w:rPr>
      </w:pPr>
      <w:r>
        <w:rPr>
          <w:rFonts w:hint="cs"/>
          <w:rtl/>
        </w:rPr>
        <w:t>1. ישראל לא תחזור לקווי 1967, המסכנים את ביטחונה.</w:t>
      </w:r>
    </w:p>
    <w:p w14:paraId="21C41EDC" w14:textId="77777777" w:rsidR="00000000" w:rsidRDefault="00737B0C">
      <w:pPr>
        <w:pStyle w:val="a"/>
        <w:rPr>
          <w:rFonts w:hint="cs"/>
          <w:rtl/>
        </w:rPr>
      </w:pPr>
    </w:p>
    <w:p w14:paraId="7BE092D1" w14:textId="77777777" w:rsidR="00000000" w:rsidRDefault="00737B0C">
      <w:pPr>
        <w:pStyle w:val="a"/>
        <w:rPr>
          <w:rFonts w:hint="cs"/>
          <w:rtl/>
        </w:rPr>
      </w:pPr>
      <w:r>
        <w:rPr>
          <w:rFonts w:hint="cs"/>
          <w:rtl/>
        </w:rPr>
        <w:t>2. הכנסת קובעת כי גדר הינה אמצעי ביטחון ולא גבול מדיני. על מנת להבטיח זאת וכדי לתת ביטחון לישראל ולאזרחיה, יש להקים את המכשול בתוואי המתוכנן  - מזר</w:t>
      </w:r>
      <w:r>
        <w:rPr>
          <w:rFonts w:hint="cs"/>
          <w:rtl/>
        </w:rPr>
        <w:t>חית לאריאל.</w:t>
      </w:r>
    </w:p>
    <w:p w14:paraId="716D6544" w14:textId="77777777" w:rsidR="00000000" w:rsidRDefault="00737B0C">
      <w:pPr>
        <w:pStyle w:val="a"/>
        <w:rPr>
          <w:rFonts w:hint="cs"/>
          <w:rtl/>
        </w:rPr>
      </w:pPr>
    </w:p>
    <w:p w14:paraId="0CD2DFF6" w14:textId="77777777" w:rsidR="00000000" w:rsidRDefault="00737B0C">
      <w:pPr>
        <w:pStyle w:val="ac"/>
        <w:rPr>
          <w:rtl/>
        </w:rPr>
      </w:pPr>
      <w:r>
        <w:rPr>
          <w:rFonts w:hint="eastAsia"/>
          <w:rtl/>
        </w:rPr>
        <w:t>חיים</w:t>
      </w:r>
      <w:r>
        <w:rPr>
          <w:rtl/>
        </w:rPr>
        <w:t xml:space="preserve"> רמון (העבודה-מימד):</w:t>
      </w:r>
    </w:p>
    <w:p w14:paraId="10E69665" w14:textId="77777777" w:rsidR="00000000" w:rsidRDefault="00737B0C">
      <w:pPr>
        <w:pStyle w:val="a"/>
        <w:rPr>
          <w:rFonts w:hint="cs"/>
          <w:rtl/>
        </w:rPr>
      </w:pPr>
    </w:p>
    <w:p w14:paraId="792452BE" w14:textId="77777777" w:rsidR="00000000" w:rsidRDefault="00737B0C">
      <w:pPr>
        <w:pStyle w:val="a"/>
        <w:rPr>
          <w:rFonts w:hint="cs"/>
          <w:rtl/>
        </w:rPr>
      </w:pPr>
      <w:r>
        <w:rPr>
          <w:rFonts w:hint="cs"/>
          <w:rtl/>
        </w:rPr>
        <w:t>אין תוואי כזה.</w:t>
      </w:r>
    </w:p>
    <w:p w14:paraId="018729C1" w14:textId="77777777" w:rsidR="00000000" w:rsidRDefault="00737B0C">
      <w:pPr>
        <w:pStyle w:val="a"/>
        <w:rPr>
          <w:rFonts w:hint="cs"/>
          <w:rtl/>
        </w:rPr>
      </w:pPr>
    </w:p>
    <w:p w14:paraId="395985CA" w14:textId="77777777" w:rsidR="00000000" w:rsidRDefault="00737B0C">
      <w:pPr>
        <w:pStyle w:val="ad"/>
        <w:rPr>
          <w:rtl/>
        </w:rPr>
      </w:pPr>
      <w:r>
        <w:rPr>
          <w:rtl/>
        </w:rPr>
        <w:t>היו"ר ראובן ריבלין:</w:t>
      </w:r>
    </w:p>
    <w:p w14:paraId="3A6E6476" w14:textId="77777777" w:rsidR="00000000" w:rsidRDefault="00737B0C">
      <w:pPr>
        <w:pStyle w:val="a"/>
        <w:rPr>
          <w:rtl/>
        </w:rPr>
      </w:pPr>
    </w:p>
    <w:p w14:paraId="3810CC26" w14:textId="77777777" w:rsidR="00000000" w:rsidRDefault="00737B0C">
      <w:pPr>
        <w:pStyle w:val="a"/>
        <w:rPr>
          <w:rFonts w:hint="cs"/>
          <w:rtl/>
        </w:rPr>
      </w:pPr>
      <w:r>
        <w:rPr>
          <w:rFonts w:hint="cs"/>
          <w:rtl/>
        </w:rPr>
        <w:t>חבר הכנסת רמון, לאדוני יש הצעה.</w:t>
      </w:r>
    </w:p>
    <w:p w14:paraId="77749A01" w14:textId="77777777" w:rsidR="00000000" w:rsidRDefault="00737B0C">
      <w:pPr>
        <w:pStyle w:val="a"/>
        <w:rPr>
          <w:rFonts w:hint="cs"/>
          <w:rtl/>
        </w:rPr>
      </w:pPr>
    </w:p>
    <w:p w14:paraId="4F450E26" w14:textId="77777777" w:rsidR="00000000" w:rsidRDefault="00737B0C">
      <w:pPr>
        <w:pStyle w:val="ac"/>
        <w:rPr>
          <w:rtl/>
        </w:rPr>
      </w:pPr>
      <w:r>
        <w:rPr>
          <w:rFonts w:hint="eastAsia"/>
          <w:rtl/>
        </w:rPr>
        <w:t>חיים</w:t>
      </w:r>
      <w:r>
        <w:rPr>
          <w:rtl/>
        </w:rPr>
        <w:t xml:space="preserve"> רמון (העבודה-מימד):</w:t>
      </w:r>
    </w:p>
    <w:p w14:paraId="273CB653" w14:textId="77777777" w:rsidR="00000000" w:rsidRDefault="00737B0C">
      <w:pPr>
        <w:pStyle w:val="a"/>
        <w:rPr>
          <w:rFonts w:hint="cs"/>
          <w:rtl/>
        </w:rPr>
      </w:pPr>
    </w:p>
    <w:p w14:paraId="5F2B64EB" w14:textId="77777777" w:rsidR="00000000" w:rsidRDefault="00737B0C">
      <w:pPr>
        <w:pStyle w:val="a"/>
        <w:rPr>
          <w:rFonts w:hint="cs"/>
          <w:rtl/>
        </w:rPr>
      </w:pPr>
      <w:r>
        <w:rPr>
          <w:rFonts w:hint="cs"/>
          <w:rtl/>
        </w:rPr>
        <w:t>אין תוואי כזה. הוא מוסר - - -</w:t>
      </w:r>
    </w:p>
    <w:p w14:paraId="1ECB7240" w14:textId="77777777" w:rsidR="00000000" w:rsidRDefault="00737B0C">
      <w:pPr>
        <w:pStyle w:val="a"/>
        <w:rPr>
          <w:rFonts w:hint="cs"/>
          <w:rtl/>
        </w:rPr>
      </w:pPr>
    </w:p>
    <w:p w14:paraId="7DEAC3C8" w14:textId="77777777" w:rsidR="00000000" w:rsidRDefault="00737B0C">
      <w:pPr>
        <w:pStyle w:val="ad"/>
        <w:rPr>
          <w:rtl/>
        </w:rPr>
      </w:pPr>
      <w:r>
        <w:rPr>
          <w:rtl/>
        </w:rPr>
        <w:t>היו"ר ראובן ריבלין:</w:t>
      </w:r>
    </w:p>
    <w:p w14:paraId="3265DB40" w14:textId="77777777" w:rsidR="00000000" w:rsidRDefault="00737B0C">
      <w:pPr>
        <w:pStyle w:val="a"/>
        <w:rPr>
          <w:rtl/>
        </w:rPr>
      </w:pPr>
    </w:p>
    <w:p w14:paraId="0898E904" w14:textId="77777777" w:rsidR="00000000" w:rsidRDefault="00737B0C">
      <w:pPr>
        <w:pStyle w:val="a"/>
        <w:rPr>
          <w:rFonts w:hint="cs"/>
          <w:rtl/>
        </w:rPr>
      </w:pPr>
      <w:r>
        <w:rPr>
          <w:rFonts w:hint="cs"/>
          <w:rtl/>
        </w:rPr>
        <w:t>הוא אומר מה שהוא רוצה. תצביע בעד או נגד.</w:t>
      </w:r>
    </w:p>
    <w:p w14:paraId="6D2FEBDB" w14:textId="77777777" w:rsidR="00000000" w:rsidRDefault="00737B0C">
      <w:pPr>
        <w:pStyle w:val="a"/>
        <w:rPr>
          <w:rFonts w:hint="cs"/>
          <w:rtl/>
        </w:rPr>
      </w:pPr>
    </w:p>
    <w:p w14:paraId="6278339B" w14:textId="77777777" w:rsidR="00000000" w:rsidRDefault="00737B0C">
      <w:pPr>
        <w:pStyle w:val="ac"/>
        <w:rPr>
          <w:rtl/>
        </w:rPr>
      </w:pPr>
      <w:r>
        <w:rPr>
          <w:rFonts w:hint="eastAsia"/>
          <w:rtl/>
        </w:rPr>
        <w:t>איתן</w:t>
      </w:r>
      <w:r>
        <w:rPr>
          <w:rtl/>
        </w:rPr>
        <w:t xml:space="preserve"> כבל (העבודה-מימד):</w:t>
      </w:r>
    </w:p>
    <w:p w14:paraId="3860B5AC" w14:textId="77777777" w:rsidR="00000000" w:rsidRDefault="00737B0C">
      <w:pPr>
        <w:pStyle w:val="a"/>
        <w:rPr>
          <w:rFonts w:hint="cs"/>
          <w:rtl/>
        </w:rPr>
      </w:pPr>
    </w:p>
    <w:p w14:paraId="712664B1" w14:textId="77777777" w:rsidR="00000000" w:rsidRDefault="00737B0C">
      <w:pPr>
        <w:pStyle w:val="a"/>
        <w:rPr>
          <w:rFonts w:hint="cs"/>
          <w:rtl/>
        </w:rPr>
      </w:pPr>
      <w:r>
        <w:rPr>
          <w:rFonts w:hint="cs"/>
          <w:rtl/>
        </w:rPr>
        <w:t xml:space="preserve">- </w:t>
      </w:r>
      <w:r>
        <w:rPr>
          <w:rFonts w:hint="cs"/>
          <w:rtl/>
        </w:rPr>
        <w:t>- -</w:t>
      </w:r>
    </w:p>
    <w:p w14:paraId="68F1D901" w14:textId="77777777" w:rsidR="00000000" w:rsidRDefault="00737B0C">
      <w:pPr>
        <w:pStyle w:val="a"/>
        <w:rPr>
          <w:rFonts w:hint="cs"/>
          <w:rtl/>
        </w:rPr>
      </w:pPr>
    </w:p>
    <w:p w14:paraId="211EDB33" w14:textId="77777777" w:rsidR="00000000" w:rsidRDefault="00737B0C">
      <w:pPr>
        <w:pStyle w:val="ad"/>
        <w:rPr>
          <w:rtl/>
        </w:rPr>
      </w:pPr>
      <w:r>
        <w:rPr>
          <w:rtl/>
        </w:rPr>
        <w:t>היו"ר ראובן ריבלין:</w:t>
      </w:r>
    </w:p>
    <w:p w14:paraId="37CBF338" w14:textId="77777777" w:rsidR="00000000" w:rsidRDefault="00737B0C">
      <w:pPr>
        <w:pStyle w:val="a"/>
        <w:rPr>
          <w:rtl/>
        </w:rPr>
      </w:pPr>
    </w:p>
    <w:p w14:paraId="263E6DF5" w14:textId="77777777" w:rsidR="00000000" w:rsidRDefault="00737B0C">
      <w:pPr>
        <w:pStyle w:val="a"/>
        <w:rPr>
          <w:rFonts w:hint="cs"/>
          <w:rtl/>
        </w:rPr>
      </w:pPr>
      <w:r>
        <w:rPr>
          <w:rFonts w:hint="cs"/>
          <w:rtl/>
        </w:rPr>
        <w:t>חבר הכנסת רמון, לא. אל תתווכח. רבותי, זה לא שאלות ותשובות.</w:t>
      </w:r>
    </w:p>
    <w:p w14:paraId="440D15D6" w14:textId="77777777" w:rsidR="00000000" w:rsidRDefault="00737B0C">
      <w:pPr>
        <w:pStyle w:val="a"/>
        <w:rPr>
          <w:rFonts w:hint="cs"/>
          <w:rtl/>
        </w:rPr>
      </w:pPr>
    </w:p>
    <w:p w14:paraId="450B97AC" w14:textId="77777777" w:rsidR="00000000" w:rsidRDefault="00737B0C">
      <w:pPr>
        <w:pStyle w:val="ac"/>
        <w:rPr>
          <w:rtl/>
        </w:rPr>
      </w:pPr>
      <w:r>
        <w:rPr>
          <w:rFonts w:hint="eastAsia"/>
          <w:rtl/>
        </w:rPr>
        <w:t>חיים</w:t>
      </w:r>
      <w:r>
        <w:rPr>
          <w:rtl/>
        </w:rPr>
        <w:t xml:space="preserve"> אורון (מרצ):</w:t>
      </w:r>
    </w:p>
    <w:p w14:paraId="68C66EA9" w14:textId="77777777" w:rsidR="00000000" w:rsidRDefault="00737B0C">
      <w:pPr>
        <w:pStyle w:val="a"/>
        <w:rPr>
          <w:rFonts w:hint="cs"/>
          <w:rtl/>
        </w:rPr>
      </w:pPr>
    </w:p>
    <w:p w14:paraId="1F9026AF" w14:textId="77777777" w:rsidR="00000000" w:rsidRDefault="00737B0C">
      <w:pPr>
        <w:pStyle w:val="a"/>
        <w:rPr>
          <w:rFonts w:hint="cs"/>
          <w:rtl/>
        </w:rPr>
      </w:pPr>
      <w:r>
        <w:rPr>
          <w:rFonts w:hint="cs"/>
          <w:rtl/>
        </w:rPr>
        <w:t>- - -</w:t>
      </w:r>
    </w:p>
    <w:p w14:paraId="7828C084" w14:textId="77777777" w:rsidR="00000000" w:rsidRDefault="00737B0C">
      <w:pPr>
        <w:pStyle w:val="a"/>
        <w:rPr>
          <w:rFonts w:hint="cs"/>
          <w:rtl/>
        </w:rPr>
      </w:pPr>
    </w:p>
    <w:p w14:paraId="4E6E89F4" w14:textId="77777777" w:rsidR="00000000" w:rsidRDefault="00737B0C">
      <w:pPr>
        <w:pStyle w:val="ad"/>
        <w:rPr>
          <w:rtl/>
        </w:rPr>
      </w:pPr>
      <w:r>
        <w:rPr>
          <w:rtl/>
        </w:rPr>
        <w:t>היו"ר ראובן ריבלין:</w:t>
      </w:r>
    </w:p>
    <w:p w14:paraId="01AF352E" w14:textId="77777777" w:rsidR="00000000" w:rsidRDefault="00737B0C">
      <w:pPr>
        <w:pStyle w:val="a"/>
        <w:rPr>
          <w:rtl/>
        </w:rPr>
      </w:pPr>
    </w:p>
    <w:p w14:paraId="3997C987" w14:textId="77777777" w:rsidR="00000000" w:rsidRDefault="00737B0C">
      <w:pPr>
        <w:pStyle w:val="a"/>
        <w:rPr>
          <w:rFonts w:hint="cs"/>
          <w:rtl/>
        </w:rPr>
      </w:pPr>
      <w:r>
        <w:rPr>
          <w:rFonts w:hint="cs"/>
          <w:rtl/>
        </w:rPr>
        <w:t>חבר הכנסת חיים רמון. חבר הכנסת חיים אורון. רבותי, אתם לא מבינים את חוקי המשחק. עכשיו, אסור לו לומר מלה חוץ מאשר לקרוא. אסור</w:t>
      </w:r>
      <w:r>
        <w:rPr>
          <w:rFonts w:hint="cs"/>
          <w:rtl/>
        </w:rPr>
        <w:t xml:space="preserve"> לו, וזה התקנון. נא לקרוא.</w:t>
      </w:r>
    </w:p>
    <w:p w14:paraId="0F1B1325" w14:textId="77777777" w:rsidR="00000000" w:rsidRDefault="00737B0C">
      <w:pPr>
        <w:pStyle w:val="a"/>
        <w:rPr>
          <w:rFonts w:hint="cs"/>
          <w:rtl/>
        </w:rPr>
      </w:pPr>
    </w:p>
    <w:p w14:paraId="1CBA276B" w14:textId="77777777" w:rsidR="00000000" w:rsidRDefault="00737B0C">
      <w:pPr>
        <w:pStyle w:val="ac"/>
        <w:rPr>
          <w:rtl/>
        </w:rPr>
      </w:pPr>
      <w:r>
        <w:rPr>
          <w:rFonts w:hint="eastAsia"/>
          <w:rtl/>
        </w:rPr>
        <w:t>חיים</w:t>
      </w:r>
      <w:r>
        <w:rPr>
          <w:rtl/>
        </w:rPr>
        <w:t xml:space="preserve"> אורון (מרצ):</w:t>
      </w:r>
    </w:p>
    <w:p w14:paraId="2C86F775" w14:textId="77777777" w:rsidR="00000000" w:rsidRDefault="00737B0C">
      <w:pPr>
        <w:pStyle w:val="a"/>
        <w:rPr>
          <w:rFonts w:hint="cs"/>
          <w:rtl/>
        </w:rPr>
      </w:pPr>
    </w:p>
    <w:p w14:paraId="50D01733" w14:textId="77777777" w:rsidR="00000000" w:rsidRDefault="00737B0C">
      <w:pPr>
        <w:pStyle w:val="a"/>
        <w:rPr>
          <w:rFonts w:hint="cs"/>
          <w:rtl/>
        </w:rPr>
      </w:pPr>
      <w:r>
        <w:rPr>
          <w:rFonts w:hint="cs"/>
          <w:rtl/>
        </w:rPr>
        <w:t>נכון.</w:t>
      </w:r>
    </w:p>
    <w:p w14:paraId="5A16D53E" w14:textId="77777777" w:rsidR="00000000" w:rsidRDefault="00737B0C">
      <w:pPr>
        <w:pStyle w:val="a"/>
        <w:rPr>
          <w:rFonts w:hint="cs"/>
          <w:rtl/>
        </w:rPr>
      </w:pPr>
    </w:p>
    <w:p w14:paraId="38FFA3EF" w14:textId="77777777" w:rsidR="00000000" w:rsidRDefault="00737B0C">
      <w:pPr>
        <w:pStyle w:val="SpeakerCon"/>
        <w:rPr>
          <w:rtl/>
        </w:rPr>
      </w:pPr>
      <w:bookmarkStart w:id="287" w:name="FS000001027T30_07_2003_19_11_14C"/>
      <w:bookmarkEnd w:id="287"/>
      <w:r>
        <w:rPr>
          <w:rtl/>
        </w:rPr>
        <w:t>גדעון סער (הליכוד):</w:t>
      </w:r>
    </w:p>
    <w:p w14:paraId="4240DDB1" w14:textId="77777777" w:rsidR="00000000" w:rsidRDefault="00737B0C">
      <w:pPr>
        <w:pStyle w:val="a"/>
        <w:rPr>
          <w:rtl/>
        </w:rPr>
      </w:pPr>
    </w:p>
    <w:p w14:paraId="4D85AF49" w14:textId="77777777" w:rsidR="00000000" w:rsidRDefault="00737B0C">
      <w:pPr>
        <w:pStyle w:val="a"/>
        <w:rPr>
          <w:rFonts w:hint="cs"/>
          <w:rtl/>
        </w:rPr>
      </w:pPr>
      <w:r>
        <w:rPr>
          <w:rFonts w:hint="cs"/>
          <w:rtl/>
        </w:rPr>
        <w:t>אדוני היושב-ראש, אם תאפשר לי בסוף דברי, אשיב לחבר הכנסת רמון.</w:t>
      </w:r>
    </w:p>
    <w:p w14:paraId="1CA25126" w14:textId="77777777" w:rsidR="00000000" w:rsidRDefault="00737B0C">
      <w:pPr>
        <w:pStyle w:val="a"/>
        <w:rPr>
          <w:rFonts w:hint="cs"/>
          <w:rtl/>
        </w:rPr>
      </w:pPr>
    </w:p>
    <w:p w14:paraId="1A0FD92D" w14:textId="77777777" w:rsidR="00000000" w:rsidRDefault="00737B0C">
      <w:pPr>
        <w:pStyle w:val="ad"/>
        <w:rPr>
          <w:rtl/>
        </w:rPr>
      </w:pPr>
      <w:r>
        <w:rPr>
          <w:rtl/>
        </w:rPr>
        <w:t>היו"ר ראובן ריבלין:</w:t>
      </w:r>
    </w:p>
    <w:p w14:paraId="6D0B59ED" w14:textId="77777777" w:rsidR="00000000" w:rsidRDefault="00737B0C">
      <w:pPr>
        <w:pStyle w:val="a"/>
        <w:rPr>
          <w:rtl/>
        </w:rPr>
      </w:pPr>
    </w:p>
    <w:p w14:paraId="6785DD58" w14:textId="77777777" w:rsidR="00000000" w:rsidRDefault="00737B0C">
      <w:pPr>
        <w:pStyle w:val="a"/>
        <w:rPr>
          <w:rFonts w:hint="cs"/>
          <w:rtl/>
        </w:rPr>
      </w:pPr>
      <w:r>
        <w:rPr>
          <w:rFonts w:hint="cs"/>
          <w:rtl/>
        </w:rPr>
        <w:t>לא אאפשר לך. אני כבר רואה שאנחנו צריכים לגשת להצבעות.</w:t>
      </w:r>
    </w:p>
    <w:p w14:paraId="158969BD" w14:textId="77777777" w:rsidR="00000000" w:rsidRDefault="00737B0C">
      <w:pPr>
        <w:pStyle w:val="a"/>
        <w:rPr>
          <w:rFonts w:hint="cs"/>
          <w:rtl/>
        </w:rPr>
      </w:pPr>
    </w:p>
    <w:p w14:paraId="53AA394C" w14:textId="77777777" w:rsidR="00000000" w:rsidRDefault="00737B0C">
      <w:pPr>
        <w:pStyle w:val="SpeakerCon"/>
        <w:rPr>
          <w:rtl/>
        </w:rPr>
      </w:pPr>
      <w:bookmarkStart w:id="288" w:name="FS000001027T30_07_2003_19_11_38C"/>
      <w:bookmarkEnd w:id="288"/>
      <w:r>
        <w:rPr>
          <w:rtl/>
        </w:rPr>
        <w:t>גדעון סער (הליכוד):</w:t>
      </w:r>
    </w:p>
    <w:p w14:paraId="4464F6F2" w14:textId="77777777" w:rsidR="00000000" w:rsidRDefault="00737B0C">
      <w:pPr>
        <w:pStyle w:val="a"/>
        <w:rPr>
          <w:rtl/>
        </w:rPr>
      </w:pPr>
    </w:p>
    <w:p w14:paraId="70626FB0" w14:textId="77777777" w:rsidR="00000000" w:rsidRDefault="00737B0C">
      <w:pPr>
        <w:pStyle w:val="a"/>
        <w:rPr>
          <w:rFonts w:hint="cs"/>
          <w:rtl/>
        </w:rPr>
      </w:pPr>
      <w:r>
        <w:rPr>
          <w:rFonts w:hint="cs"/>
          <w:rtl/>
        </w:rPr>
        <w:t>על כך מסכימים הן תומכ</w:t>
      </w:r>
      <w:r>
        <w:rPr>
          <w:rFonts w:hint="cs"/>
          <w:rtl/>
        </w:rPr>
        <w:t>ים בהקמת הגדר והן מתנגדים להקמתה.</w:t>
      </w:r>
    </w:p>
    <w:p w14:paraId="0B63A19C" w14:textId="77777777" w:rsidR="00000000" w:rsidRDefault="00737B0C">
      <w:pPr>
        <w:pStyle w:val="a"/>
        <w:rPr>
          <w:rFonts w:hint="cs"/>
          <w:rtl/>
        </w:rPr>
      </w:pPr>
    </w:p>
    <w:p w14:paraId="083B9C17" w14:textId="77777777" w:rsidR="00000000" w:rsidRDefault="00737B0C">
      <w:pPr>
        <w:pStyle w:val="a"/>
        <w:rPr>
          <w:rFonts w:hint="cs"/>
          <w:rtl/>
        </w:rPr>
      </w:pPr>
      <w:r>
        <w:rPr>
          <w:rFonts w:hint="cs"/>
          <w:rtl/>
        </w:rPr>
        <w:t>הכנסת תעמוד על יישום עיקרון זה בין היתר בעת שיתבקש אישורה לתקצוב הקטעים הבאים של הגדר.</w:t>
      </w:r>
    </w:p>
    <w:p w14:paraId="71DFDD98" w14:textId="77777777" w:rsidR="00000000" w:rsidRDefault="00737B0C">
      <w:pPr>
        <w:pStyle w:val="a"/>
        <w:rPr>
          <w:rFonts w:hint="cs"/>
          <w:rtl/>
        </w:rPr>
      </w:pPr>
    </w:p>
    <w:p w14:paraId="3444F5BF" w14:textId="77777777" w:rsidR="00000000" w:rsidRDefault="00737B0C">
      <w:pPr>
        <w:pStyle w:val="ad"/>
        <w:rPr>
          <w:rtl/>
        </w:rPr>
      </w:pPr>
      <w:r>
        <w:rPr>
          <w:rtl/>
        </w:rPr>
        <w:t>היו"ר ראובן ריבלין:</w:t>
      </w:r>
    </w:p>
    <w:p w14:paraId="54947F05" w14:textId="77777777" w:rsidR="00000000" w:rsidRDefault="00737B0C">
      <w:pPr>
        <w:pStyle w:val="a"/>
        <w:rPr>
          <w:rtl/>
        </w:rPr>
      </w:pPr>
    </w:p>
    <w:p w14:paraId="5FD9CC77" w14:textId="77777777" w:rsidR="00000000" w:rsidRDefault="00737B0C">
      <w:pPr>
        <w:pStyle w:val="a"/>
        <w:rPr>
          <w:rFonts w:hint="cs"/>
          <w:rtl/>
        </w:rPr>
      </w:pPr>
      <w:r>
        <w:rPr>
          <w:rFonts w:hint="cs"/>
          <w:rtl/>
        </w:rPr>
        <w:t>תודה רבה. אני לא מאפשר, כדי שלא שניכנס לוויכוח. ההצעה הבאה היא הצעת סיכום של סיעת העבודה. מי קורא את הצעת הסיכום</w:t>
      </w:r>
      <w:r>
        <w:rPr>
          <w:rFonts w:hint="cs"/>
          <w:rtl/>
        </w:rPr>
        <w:t>? חבר הכנסת חיים רמון, בבקשה.</w:t>
      </w:r>
    </w:p>
    <w:p w14:paraId="4185CF6A" w14:textId="77777777" w:rsidR="00000000" w:rsidRDefault="00737B0C">
      <w:pPr>
        <w:pStyle w:val="a"/>
        <w:rPr>
          <w:rFonts w:hint="cs"/>
          <w:rtl/>
        </w:rPr>
      </w:pPr>
    </w:p>
    <w:p w14:paraId="4572FBB6" w14:textId="77777777" w:rsidR="00000000" w:rsidRDefault="00737B0C">
      <w:pPr>
        <w:pStyle w:val="ac"/>
        <w:rPr>
          <w:rtl/>
        </w:rPr>
      </w:pPr>
      <w:r>
        <w:rPr>
          <w:rFonts w:hint="eastAsia"/>
          <w:rtl/>
        </w:rPr>
        <w:t>דוד</w:t>
      </w:r>
      <w:r>
        <w:rPr>
          <w:rtl/>
        </w:rPr>
        <w:t xml:space="preserve"> טל (עם אחד):</w:t>
      </w:r>
    </w:p>
    <w:p w14:paraId="672F45AA" w14:textId="77777777" w:rsidR="00000000" w:rsidRDefault="00737B0C">
      <w:pPr>
        <w:pStyle w:val="a"/>
        <w:rPr>
          <w:rFonts w:hint="cs"/>
          <w:rtl/>
        </w:rPr>
      </w:pPr>
    </w:p>
    <w:p w14:paraId="1B906EB7" w14:textId="77777777" w:rsidR="00000000" w:rsidRDefault="00737B0C">
      <w:pPr>
        <w:pStyle w:val="a"/>
        <w:rPr>
          <w:rFonts w:hint="cs"/>
          <w:rtl/>
        </w:rPr>
      </w:pPr>
      <w:r>
        <w:rPr>
          <w:rFonts w:hint="cs"/>
          <w:rtl/>
        </w:rPr>
        <w:t>- - -</w:t>
      </w:r>
    </w:p>
    <w:p w14:paraId="0EF421CC" w14:textId="77777777" w:rsidR="00000000" w:rsidRDefault="00737B0C">
      <w:pPr>
        <w:pStyle w:val="a"/>
        <w:rPr>
          <w:rFonts w:hint="cs"/>
          <w:rtl/>
        </w:rPr>
      </w:pPr>
    </w:p>
    <w:p w14:paraId="46C1553E" w14:textId="77777777" w:rsidR="00000000" w:rsidRDefault="00737B0C">
      <w:pPr>
        <w:pStyle w:val="Speaker"/>
        <w:rPr>
          <w:rtl/>
        </w:rPr>
      </w:pPr>
      <w:bookmarkStart w:id="289" w:name="FS000000458T30_07_2003_19_13_24"/>
      <w:bookmarkStart w:id="290" w:name="_Toc47678166"/>
      <w:bookmarkStart w:id="291" w:name="_Toc49055726"/>
      <w:bookmarkEnd w:id="289"/>
      <w:r>
        <w:rPr>
          <w:rFonts w:hint="eastAsia"/>
          <w:rtl/>
        </w:rPr>
        <w:t>חיים</w:t>
      </w:r>
      <w:r>
        <w:rPr>
          <w:rtl/>
        </w:rPr>
        <w:t xml:space="preserve"> רמון (העבודה-מימד):</w:t>
      </w:r>
      <w:bookmarkEnd w:id="290"/>
      <w:bookmarkEnd w:id="291"/>
    </w:p>
    <w:p w14:paraId="01F005F7" w14:textId="77777777" w:rsidR="00000000" w:rsidRDefault="00737B0C">
      <w:pPr>
        <w:pStyle w:val="a"/>
        <w:rPr>
          <w:rFonts w:hint="cs"/>
          <w:rtl/>
        </w:rPr>
      </w:pPr>
    </w:p>
    <w:p w14:paraId="7021916B" w14:textId="77777777" w:rsidR="00000000" w:rsidRDefault="00737B0C">
      <w:pPr>
        <w:pStyle w:val="a"/>
        <w:rPr>
          <w:rFonts w:hint="cs"/>
          <w:rtl/>
        </w:rPr>
      </w:pPr>
      <w:r>
        <w:rPr>
          <w:rFonts w:hint="cs"/>
          <w:rtl/>
        </w:rPr>
        <w:t>זה סיעות העבודה ועם אחד.</w:t>
      </w:r>
    </w:p>
    <w:p w14:paraId="52D4BB05" w14:textId="77777777" w:rsidR="00000000" w:rsidRDefault="00737B0C">
      <w:pPr>
        <w:pStyle w:val="a"/>
        <w:rPr>
          <w:rFonts w:hint="cs"/>
          <w:rtl/>
        </w:rPr>
      </w:pPr>
    </w:p>
    <w:p w14:paraId="4617970B" w14:textId="77777777" w:rsidR="00000000" w:rsidRDefault="00737B0C">
      <w:pPr>
        <w:pStyle w:val="ad"/>
        <w:rPr>
          <w:rtl/>
        </w:rPr>
      </w:pPr>
      <w:r>
        <w:rPr>
          <w:rtl/>
        </w:rPr>
        <w:t>היו"ר ראובן ריבלין:</w:t>
      </w:r>
    </w:p>
    <w:p w14:paraId="120A4DE0" w14:textId="77777777" w:rsidR="00000000" w:rsidRDefault="00737B0C">
      <w:pPr>
        <w:pStyle w:val="a"/>
        <w:rPr>
          <w:rtl/>
        </w:rPr>
      </w:pPr>
    </w:p>
    <w:p w14:paraId="305A4BCA" w14:textId="77777777" w:rsidR="00000000" w:rsidRDefault="00737B0C">
      <w:pPr>
        <w:pStyle w:val="a"/>
        <w:rPr>
          <w:rFonts w:hint="cs"/>
          <w:rtl/>
        </w:rPr>
      </w:pPr>
      <w:r>
        <w:rPr>
          <w:rFonts w:hint="cs"/>
          <w:rtl/>
        </w:rPr>
        <w:t>מי יושב-ראש הסיעה? חבר הכנסת טל, האם זה על דעת הסיעה?</w:t>
      </w:r>
    </w:p>
    <w:p w14:paraId="131A4DD1" w14:textId="77777777" w:rsidR="00000000" w:rsidRDefault="00737B0C">
      <w:pPr>
        <w:pStyle w:val="a"/>
        <w:rPr>
          <w:rFonts w:hint="cs"/>
          <w:rtl/>
        </w:rPr>
      </w:pPr>
    </w:p>
    <w:p w14:paraId="7327FEB3" w14:textId="77777777" w:rsidR="00000000" w:rsidRDefault="00737B0C">
      <w:pPr>
        <w:pStyle w:val="ac"/>
        <w:rPr>
          <w:rtl/>
        </w:rPr>
      </w:pPr>
      <w:r>
        <w:rPr>
          <w:rFonts w:hint="eastAsia"/>
          <w:rtl/>
        </w:rPr>
        <w:t>דוד</w:t>
      </w:r>
      <w:r>
        <w:rPr>
          <w:rtl/>
        </w:rPr>
        <w:t xml:space="preserve"> טל (עם אחד):</w:t>
      </w:r>
    </w:p>
    <w:p w14:paraId="60630692" w14:textId="77777777" w:rsidR="00000000" w:rsidRDefault="00737B0C">
      <w:pPr>
        <w:pStyle w:val="a"/>
        <w:rPr>
          <w:rFonts w:hint="cs"/>
          <w:rtl/>
        </w:rPr>
      </w:pPr>
    </w:p>
    <w:p w14:paraId="51FFFE75" w14:textId="77777777" w:rsidR="00000000" w:rsidRDefault="00737B0C">
      <w:pPr>
        <w:pStyle w:val="a"/>
        <w:rPr>
          <w:rFonts w:hint="cs"/>
          <w:rtl/>
        </w:rPr>
      </w:pPr>
      <w:r>
        <w:rPr>
          <w:rFonts w:hint="cs"/>
          <w:rtl/>
        </w:rPr>
        <w:t>על דעת הסיעה.</w:t>
      </w:r>
    </w:p>
    <w:p w14:paraId="64D1AC2A" w14:textId="77777777" w:rsidR="00000000" w:rsidRDefault="00737B0C">
      <w:pPr>
        <w:pStyle w:val="a"/>
        <w:rPr>
          <w:rFonts w:hint="cs"/>
          <w:rtl/>
        </w:rPr>
      </w:pPr>
    </w:p>
    <w:p w14:paraId="5AC6A30B" w14:textId="77777777" w:rsidR="00000000" w:rsidRDefault="00737B0C">
      <w:pPr>
        <w:pStyle w:val="ad"/>
        <w:rPr>
          <w:rtl/>
        </w:rPr>
      </w:pPr>
      <w:r>
        <w:rPr>
          <w:rtl/>
        </w:rPr>
        <w:t>היו"ר ראובן ריבלין:</w:t>
      </w:r>
    </w:p>
    <w:p w14:paraId="1169CA65" w14:textId="77777777" w:rsidR="00000000" w:rsidRDefault="00737B0C">
      <w:pPr>
        <w:pStyle w:val="a"/>
        <w:rPr>
          <w:rtl/>
        </w:rPr>
      </w:pPr>
    </w:p>
    <w:p w14:paraId="22863FA9" w14:textId="77777777" w:rsidR="00000000" w:rsidRDefault="00737B0C">
      <w:pPr>
        <w:pStyle w:val="a"/>
        <w:rPr>
          <w:rFonts w:hint="cs"/>
          <w:rtl/>
        </w:rPr>
      </w:pPr>
      <w:r>
        <w:rPr>
          <w:rFonts w:hint="cs"/>
          <w:rtl/>
        </w:rPr>
        <w:t>בבקשה לקרוא.</w:t>
      </w:r>
    </w:p>
    <w:p w14:paraId="13450E5D" w14:textId="77777777" w:rsidR="00000000" w:rsidRDefault="00737B0C">
      <w:pPr>
        <w:pStyle w:val="a"/>
        <w:rPr>
          <w:rFonts w:hint="cs"/>
          <w:rtl/>
        </w:rPr>
      </w:pPr>
    </w:p>
    <w:p w14:paraId="5B44C2B3" w14:textId="77777777" w:rsidR="00000000" w:rsidRDefault="00737B0C">
      <w:pPr>
        <w:pStyle w:val="ac"/>
        <w:rPr>
          <w:rtl/>
        </w:rPr>
      </w:pPr>
      <w:r>
        <w:rPr>
          <w:rFonts w:hint="eastAsia"/>
          <w:rtl/>
        </w:rPr>
        <w:t>קריא</w:t>
      </w:r>
      <w:r>
        <w:rPr>
          <w:rFonts w:hint="eastAsia"/>
          <w:rtl/>
        </w:rPr>
        <w:t>ה</w:t>
      </w:r>
      <w:r>
        <w:rPr>
          <w:rtl/>
        </w:rPr>
        <w:t>:</w:t>
      </w:r>
    </w:p>
    <w:p w14:paraId="77EE40B7" w14:textId="77777777" w:rsidR="00000000" w:rsidRDefault="00737B0C">
      <w:pPr>
        <w:pStyle w:val="a"/>
        <w:rPr>
          <w:rFonts w:hint="cs"/>
          <w:rtl/>
        </w:rPr>
      </w:pPr>
    </w:p>
    <w:p w14:paraId="0A3597B5" w14:textId="77777777" w:rsidR="00000000" w:rsidRDefault="00737B0C">
      <w:pPr>
        <w:pStyle w:val="a"/>
        <w:rPr>
          <w:rFonts w:hint="cs"/>
          <w:rtl/>
        </w:rPr>
      </w:pPr>
      <w:r>
        <w:rPr>
          <w:rFonts w:hint="cs"/>
          <w:rtl/>
        </w:rPr>
        <w:t>זה לא על דעת - - -</w:t>
      </w:r>
    </w:p>
    <w:p w14:paraId="4509AB88" w14:textId="77777777" w:rsidR="00000000" w:rsidRDefault="00737B0C">
      <w:pPr>
        <w:pStyle w:val="a"/>
        <w:rPr>
          <w:rFonts w:hint="cs"/>
          <w:rtl/>
        </w:rPr>
      </w:pPr>
    </w:p>
    <w:p w14:paraId="1F0663C3" w14:textId="77777777" w:rsidR="00000000" w:rsidRDefault="00737B0C">
      <w:pPr>
        <w:pStyle w:val="SpeakerCon"/>
        <w:rPr>
          <w:rtl/>
        </w:rPr>
      </w:pPr>
      <w:bookmarkStart w:id="292" w:name="FS000000458T30_07_2003_19_14_21C"/>
      <w:bookmarkEnd w:id="292"/>
      <w:r>
        <w:rPr>
          <w:rtl/>
        </w:rPr>
        <w:t>חיים רמון (העבודה-מימד):</w:t>
      </w:r>
    </w:p>
    <w:p w14:paraId="532E0422" w14:textId="77777777" w:rsidR="00000000" w:rsidRDefault="00737B0C">
      <w:pPr>
        <w:pStyle w:val="a"/>
        <w:rPr>
          <w:rtl/>
        </w:rPr>
      </w:pPr>
    </w:p>
    <w:p w14:paraId="27617374" w14:textId="77777777" w:rsidR="00000000" w:rsidRDefault="00737B0C">
      <w:pPr>
        <w:pStyle w:val="a"/>
        <w:rPr>
          <w:rFonts w:hint="cs"/>
          <w:rtl/>
        </w:rPr>
      </w:pPr>
      <w:r>
        <w:rPr>
          <w:rFonts w:hint="cs"/>
          <w:rtl/>
        </w:rPr>
        <w:t>הרוב קובע.</w:t>
      </w:r>
    </w:p>
    <w:p w14:paraId="60970095" w14:textId="77777777" w:rsidR="00000000" w:rsidRDefault="00737B0C">
      <w:pPr>
        <w:pStyle w:val="a"/>
        <w:rPr>
          <w:rFonts w:hint="cs"/>
          <w:rtl/>
        </w:rPr>
      </w:pPr>
    </w:p>
    <w:p w14:paraId="1BFE2CFF" w14:textId="77777777" w:rsidR="00000000" w:rsidRDefault="00737B0C">
      <w:pPr>
        <w:pStyle w:val="ad"/>
        <w:rPr>
          <w:rtl/>
        </w:rPr>
      </w:pPr>
      <w:r>
        <w:rPr>
          <w:rtl/>
        </w:rPr>
        <w:t>היו"ר ראובן ריבלין:</w:t>
      </w:r>
    </w:p>
    <w:p w14:paraId="0110F673" w14:textId="77777777" w:rsidR="00000000" w:rsidRDefault="00737B0C">
      <w:pPr>
        <w:pStyle w:val="a"/>
        <w:rPr>
          <w:rtl/>
        </w:rPr>
      </w:pPr>
    </w:p>
    <w:p w14:paraId="02CB5C05" w14:textId="77777777" w:rsidR="00000000" w:rsidRDefault="00737B0C">
      <w:pPr>
        <w:pStyle w:val="a"/>
        <w:rPr>
          <w:rFonts w:hint="cs"/>
          <w:rtl/>
        </w:rPr>
      </w:pPr>
      <w:r>
        <w:rPr>
          <w:rFonts w:hint="cs"/>
          <w:rtl/>
        </w:rPr>
        <w:t>פה נפלאות הפוליטיקה בישראל. חבר הכנסת חיים רמון, בבקשה.</w:t>
      </w:r>
    </w:p>
    <w:p w14:paraId="4E95CECF" w14:textId="77777777" w:rsidR="00000000" w:rsidRDefault="00737B0C">
      <w:pPr>
        <w:pStyle w:val="a"/>
        <w:rPr>
          <w:rFonts w:hint="cs"/>
          <w:rtl/>
        </w:rPr>
      </w:pPr>
      <w:bookmarkStart w:id="293" w:name="FS000000458T30_07_2003_19_14_42C"/>
      <w:bookmarkEnd w:id="293"/>
    </w:p>
    <w:p w14:paraId="642BB9DE" w14:textId="77777777" w:rsidR="00000000" w:rsidRDefault="00737B0C">
      <w:pPr>
        <w:pStyle w:val="SpeakerCon"/>
        <w:rPr>
          <w:rtl/>
        </w:rPr>
      </w:pPr>
      <w:r>
        <w:rPr>
          <w:rtl/>
        </w:rPr>
        <w:t>חיים רמון (העבודה-מימד):</w:t>
      </w:r>
    </w:p>
    <w:p w14:paraId="7C8662FF" w14:textId="77777777" w:rsidR="00000000" w:rsidRDefault="00737B0C">
      <w:pPr>
        <w:pStyle w:val="a"/>
        <w:rPr>
          <w:rtl/>
        </w:rPr>
      </w:pPr>
    </w:p>
    <w:p w14:paraId="4A90B950" w14:textId="77777777" w:rsidR="00000000" w:rsidRDefault="00737B0C">
      <w:pPr>
        <w:pStyle w:val="a"/>
        <w:rPr>
          <w:rFonts w:hint="cs"/>
          <w:rtl/>
        </w:rPr>
      </w:pPr>
      <w:r>
        <w:rPr>
          <w:rFonts w:hint="cs"/>
          <w:rtl/>
        </w:rPr>
        <w:t>הצעת סיכום מטעם סיעות העבודה ועם אחד:</w:t>
      </w:r>
    </w:p>
    <w:p w14:paraId="2D220276" w14:textId="77777777" w:rsidR="00000000" w:rsidRDefault="00737B0C">
      <w:pPr>
        <w:pStyle w:val="a"/>
        <w:rPr>
          <w:rFonts w:hint="cs"/>
          <w:rtl/>
        </w:rPr>
      </w:pPr>
    </w:p>
    <w:p w14:paraId="0CC53EE3" w14:textId="77777777" w:rsidR="00000000" w:rsidRDefault="00737B0C">
      <w:pPr>
        <w:pStyle w:val="a"/>
        <w:rPr>
          <w:rFonts w:hint="cs"/>
          <w:rtl/>
        </w:rPr>
      </w:pPr>
      <w:r>
        <w:rPr>
          <w:rFonts w:hint="cs"/>
          <w:rtl/>
        </w:rPr>
        <w:t xml:space="preserve">הכנסת קוראת לממשלה להמשיך ולבנות את גדר ההפרדה ללא </w:t>
      </w:r>
      <w:r>
        <w:rPr>
          <w:rFonts w:hint="cs"/>
          <w:rtl/>
        </w:rPr>
        <w:t>דיחוי.</w:t>
      </w:r>
    </w:p>
    <w:p w14:paraId="060A5206" w14:textId="77777777" w:rsidR="00000000" w:rsidRDefault="00737B0C">
      <w:pPr>
        <w:pStyle w:val="a"/>
        <w:rPr>
          <w:rFonts w:hint="cs"/>
          <w:rtl/>
        </w:rPr>
      </w:pPr>
    </w:p>
    <w:p w14:paraId="54F97590" w14:textId="77777777" w:rsidR="00000000" w:rsidRDefault="00737B0C">
      <w:pPr>
        <w:pStyle w:val="a"/>
        <w:rPr>
          <w:rFonts w:hint="cs"/>
          <w:rtl/>
        </w:rPr>
      </w:pPr>
      <w:r>
        <w:rPr>
          <w:rFonts w:hint="cs"/>
          <w:rtl/>
        </w:rPr>
        <w:t>בניית גדר ההפרדה תיעשה - - -</w:t>
      </w:r>
    </w:p>
    <w:p w14:paraId="011FF6CC" w14:textId="77777777" w:rsidR="00000000" w:rsidRDefault="00737B0C">
      <w:pPr>
        <w:pStyle w:val="a"/>
        <w:rPr>
          <w:rFonts w:hint="cs"/>
          <w:rtl/>
        </w:rPr>
      </w:pPr>
    </w:p>
    <w:p w14:paraId="424BAFA6" w14:textId="77777777" w:rsidR="00000000" w:rsidRDefault="00737B0C">
      <w:pPr>
        <w:pStyle w:val="ac"/>
        <w:rPr>
          <w:rtl/>
        </w:rPr>
      </w:pPr>
      <w:r>
        <w:rPr>
          <w:rFonts w:hint="eastAsia"/>
          <w:rtl/>
        </w:rPr>
        <w:t>דליה</w:t>
      </w:r>
      <w:r>
        <w:rPr>
          <w:rtl/>
        </w:rPr>
        <w:t xml:space="preserve"> איציק (העבודה-מימד):</w:t>
      </w:r>
    </w:p>
    <w:p w14:paraId="6C9E4E57" w14:textId="77777777" w:rsidR="00000000" w:rsidRDefault="00737B0C">
      <w:pPr>
        <w:pStyle w:val="a"/>
        <w:rPr>
          <w:rFonts w:hint="cs"/>
          <w:rtl/>
        </w:rPr>
      </w:pPr>
    </w:p>
    <w:p w14:paraId="10305F83" w14:textId="77777777" w:rsidR="00000000" w:rsidRDefault="00737B0C">
      <w:pPr>
        <w:pStyle w:val="a"/>
        <w:rPr>
          <w:rFonts w:hint="cs"/>
          <w:rtl/>
        </w:rPr>
      </w:pPr>
      <w:r>
        <w:rPr>
          <w:rFonts w:hint="cs"/>
          <w:rtl/>
        </w:rPr>
        <w:t>יש רעש.</w:t>
      </w:r>
    </w:p>
    <w:p w14:paraId="2ACCDA77" w14:textId="77777777" w:rsidR="00000000" w:rsidRDefault="00737B0C">
      <w:pPr>
        <w:pStyle w:val="a"/>
        <w:rPr>
          <w:rFonts w:hint="cs"/>
          <w:rtl/>
        </w:rPr>
      </w:pPr>
    </w:p>
    <w:p w14:paraId="0FE5D1B6" w14:textId="77777777" w:rsidR="00000000" w:rsidRDefault="00737B0C">
      <w:pPr>
        <w:pStyle w:val="ad"/>
        <w:rPr>
          <w:rtl/>
        </w:rPr>
      </w:pPr>
      <w:r>
        <w:rPr>
          <w:rtl/>
        </w:rPr>
        <w:t>היו"ר ראובן ריבלין:</w:t>
      </w:r>
    </w:p>
    <w:p w14:paraId="7EAAFBB8" w14:textId="77777777" w:rsidR="00000000" w:rsidRDefault="00737B0C">
      <w:pPr>
        <w:pStyle w:val="a"/>
        <w:rPr>
          <w:rtl/>
        </w:rPr>
      </w:pPr>
    </w:p>
    <w:p w14:paraId="0087C26D" w14:textId="77777777" w:rsidR="00000000" w:rsidRDefault="00737B0C">
      <w:pPr>
        <w:pStyle w:val="a"/>
        <w:rPr>
          <w:rFonts w:hint="cs"/>
          <w:rtl/>
        </w:rPr>
      </w:pPr>
      <w:r>
        <w:rPr>
          <w:rFonts w:hint="cs"/>
          <w:rtl/>
        </w:rPr>
        <w:t xml:space="preserve">רבותי. כבוד שר החוץ, אנחנו נמצאים בשלב הצבעה. חבר הכנסת גדעון סער נמצא שם, באזור שינוי? רבותי, זה בלתי אפשרי. פתאום אתם דואגים לשקט - זה מעניין. חבר הכנסת רמון, </w:t>
      </w:r>
      <w:r>
        <w:rPr>
          <w:rFonts w:hint="cs"/>
          <w:rtl/>
        </w:rPr>
        <w:t>בבקשה.</w:t>
      </w:r>
    </w:p>
    <w:p w14:paraId="733A7762" w14:textId="77777777" w:rsidR="00000000" w:rsidRDefault="00737B0C">
      <w:pPr>
        <w:pStyle w:val="a"/>
        <w:rPr>
          <w:rFonts w:hint="cs"/>
          <w:rtl/>
        </w:rPr>
      </w:pPr>
    </w:p>
    <w:p w14:paraId="2502D5C1" w14:textId="77777777" w:rsidR="00000000" w:rsidRDefault="00737B0C">
      <w:pPr>
        <w:pStyle w:val="SpeakerCon"/>
        <w:rPr>
          <w:rtl/>
        </w:rPr>
      </w:pPr>
      <w:bookmarkStart w:id="294" w:name="FS000000458T30_07_2003_19_16_05C"/>
      <w:bookmarkEnd w:id="294"/>
      <w:r>
        <w:rPr>
          <w:rtl/>
        </w:rPr>
        <w:t>חיים רמון (העבודה-מימד):</w:t>
      </w:r>
    </w:p>
    <w:p w14:paraId="78CF0262" w14:textId="77777777" w:rsidR="00000000" w:rsidRDefault="00737B0C">
      <w:pPr>
        <w:pStyle w:val="a"/>
        <w:rPr>
          <w:rtl/>
        </w:rPr>
      </w:pPr>
    </w:p>
    <w:p w14:paraId="389B6F6D" w14:textId="77777777" w:rsidR="00000000" w:rsidRDefault="00737B0C">
      <w:pPr>
        <w:pStyle w:val="a"/>
        <w:rPr>
          <w:rFonts w:hint="cs"/>
          <w:rtl/>
        </w:rPr>
      </w:pPr>
      <w:r>
        <w:rPr>
          <w:rFonts w:hint="cs"/>
          <w:rtl/>
        </w:rPr>
        <w:t>הצעת סיכום של סיעת העבודה ועם אחד:</w:t>
      </w:r>
    </w:p>
    <w:p w14:paraId="3E0E6BF5" w14:textId="77777777" w:rsidR="00000000" w:rsidRDefault="00737B0C">
      <w:pPr>
        <w:pStyle w:val="a"/>
        <w:rPr>
          <w:rFonts w:hint="cs"/>
          <w:rtl/>
        </w:rPr>
      </w:pPr>
    </w:p>
    <w:p w14:paraId="4A507B28" w14:textId="77777777" w:rsidR="00000000" w:rsidRDefault="00737B0C">
      <w:pPr>
        <w:pStyle w:val="a"/>
        <w:rPr>
          <w:rFonts w:hint="cs"/>
          <w:rtl/>
        </w:rPr>
      </w:pPr>
      <w:r>
        <w:rPr>
          <w:rFonts w:hint="cs"/>
          <w:rtl/>
        </w:rPr>
        <w:t>הכנסת קוראת לממשלה להמשיך ולבנות את גדר ההפרדה ללא דיחוי.</w:t>
      </w:r>
    </w:p>
    <w:p w14:paraId="0C918F9E" w14:textId="77777777" w:rsidR="00000000" w:rsidRDefault="00737B0C">
      <w:pPr>
        <w:pStyle w:val="a"/>
        <w:rPr>
          <w:rFonts w:hint="cs"/>
          <w:rtl/>
        </w:rPr>
      </w:pPr>
    </w:p>
    <w:p w14:paraId="473F4AF5" w14:textId="77777777" w:rsidR="00000000" w:rsidRDefault="00737B0C">
      <w:pPr>
        <w:pStyle w:val="a"/>
        <w:rPr>
          <w:rFonts w:hint="cs"/>
          <w:rtl/>
        </w:rPr>
      </w:pPr>
      <w:r>
        <w:rPr>
          <w:rFonts w:hint="cs"/>
          <w:rtl/>
        </w:rPr>
        <w:t>בניית גדר ההפרדה תיעשה תוך פגיעה מינימלית בחיי היום-יום של האוכלוסייה הפלסטינית.</w:t>
      </w:r>
    </w:p>
    <w:p w14:paraId="622B796F" w14:textId="77777777" w:rsidR="00000000" w:rsidRDefault="00737B0C">
      <w:pPr>
        <w:pStyle w:val="a"/>
        <w:rPr>
          <w:rFonts w:hint="cs"/>
          <w:rtl/>
        </w:rPr>
      </w:pPr>
    </w:p>
    <w:p w14:paraId="38DE8EC3" w14:textId="77777777" w:rsidR="00000000" w:rsidRDefault="00737B0C">
      <w:pPr>
        <w:pStyle w:val="ad"/>
        <w:rPr>
          <w:rtl/>
        </w:rPr>
      </w:pPr>
      <w:r>
        <w:rPr>
          <w:rtl/>
        </w:rPr>
        <w:t>היו"ר ראובן ריבלין:</w:t>
      </w:r>
    </w:p>
    <w:p w14:paraId="4D1796D8" w14:textId="77777777" w:rsidR="00000000" w:rsidRDefault="00737B0C">
      <w:pPr>
        <w:pStyle w:val="a"/>
        <w:rPr>
          <w:rtl/>
        </w:rPr>
      </w:pPr>
    </w:p>
    <w:p w14:paraId="1D02CBAA" w14:textId="77777777" w:rsidR="00000000" w:rsidRDefault="00737B0C">
      <w:pPr>
        <w:pStyle w:val="a"/>
        <w:rPr>
          <w:rFonts w:hint="cs"/>
          <w:rtl/>
        </w:rPr>
      </w:pPr>
      <w:r>
        <w:rPr>
          <w:rFonts w:hint="cs"/>
          <w:rtl/>
        </w:rPr>
        <w:t>תודה לחבר הכנסת חיים רמו</w:t>
      </w:r>
      <w:r>
        <w:rPr>
          <w:rFonts w:hint="cs"/>
          <w:rtl/>
        </w:rPr>
        <w:t xml:space="preserve">ן. הצעה שלישית היא הצעת סיעת שינוי. חברת הכנסת מלי פולישוק, בבקשה. נא לקרוא. רבותי, גם עכשיו צריך שקט. </w:t>
      </w:r>
    </w:p>
    <w:p w14:paraId="0F4C0184" w14:textId="77777777" w:rsidR="00000000" w:rsidRDefault="00737B0C">
      <w:pPr>
        <w:pStyle w:val="a"/>
        <w:rPr>
          <w:rFonts w:hint="cs"/>
          <w:rtl/>
        </w:rPr>
      </w:pPr>
    </w:p>
    <w:p w14:paraId="71E2E6BD" w14:textId="77777777" w:rsidR="00000000" w:rsidRDefault="00737B0C">
      <w:pPr>
        <w:pStyle w:val="Speaker"/>
        <w:rPr>
          <w:rtl/>
        </w:rPr>
      </w:pPr>
      <w:bookmarkStart w:id="295" w:name="FS000001047T30_07_2003_19_17_36"/>
      <w:bookmarkStart w:id="296" w:name="_Toc47678167"/>
      <w:bookmarkStart w:id="297" w:name="_Toc49055727"/>
      <w:bookmarkEnd w:id="295"/>
      <w:r>
        <w:rPr>
          <w:rFonts w:hint="eastAsia"/>
          <w:rtl/>
        </w:rPr>
        <w:t>מל</w:t>
      </w:r>
      <w:r>
        <w:rPr>
          <w:rtl/>
        </w:rPr>
        <w:t xml:space="preserve"> פולישוק-בלוך (שינוי):</w:t>
      </w:r>
      <w:bookmarkEnd w:id="296"/>
      <w:bookmarkEnd w:id="297"/>
    </w:p>
    <w:p w14:paraId="28BACCEF" w14:textId="77777777" w:rsidR="00000000" w:rsidRDefault="00737B0C">
      <w:pPr>
        <w:pStyle w:val="a"/>
        <w:rPr>
          <w:rFonts w:hint="cs"/>
          <w:rtl/>
        </w:rPr>
      </w:pPr>
    </w:p>
    <w:p w14:paraId="2154B26F" w14:textId="77777777" w:rsidR="00000000" w:rsidRDefault="00737B0C">
      <w:pPr>
        <w:pStyle w:val="a"/>
        <w:rPr>
          <w:rFonts w:hint="cs"/>
          <w:rtl/>
        </w:rPr>
      </w:pPr>
      <w:r>
        <w:rPr>
          <w:rFonts w:hint="cs"/>
          <w:rtl/>
        </w:rPr>
        <w:t>הצעת החלטה של שינוי - לא שומעים כלום ברעש כזה.</w:t>
      </w:r>
    </w:p>
    <w:p w14:paraId="494E1C59" w14:textId="77777777" w:rsidR="00000000" w:rsidRDefault="00737B0C">
      <w:pPr>
        <w:pStyle w:val="a"/>
        <w:rPr>
          <w:rFonts w:hint="cs"/>
          <w:rtl/>
        </w:rPr>
      </w:pPr>
    </w:p>
    <w:p w14:paraId="54A25BDF" w14:textId="77777777" w:rsidR="00000000" w:rsidRDefault="00737B0C">
      <w:pPr>
        <w:pStyle w:val="ad"/>
        <w:rPr>
          <w:rtl/>
        </w:rPr>
      </w:pPr>
      <w:r>
        <w:rPr>
          <w:rtl/>
        </w:rPr>
        <w:t>היו"ר ראובן ריבלין:</w:t>
      </w:r>
    </w:p>
    <w:p w14:paraId="73AB562C" w14:textId="77777777" w:rsidR="00000000" w:rsidRDefault="00737B0C">
      <w:pPr>
        <w:pStyle w:val="a"/>
        <w:rPr>
          <w:rtl/>
        </w:rPr>
      </w:pPr>
    </w:p>
    <w:p w14:paraId="0F15BFDD" w14:textId="77777777" w:rsidR="00000000" w:rsidRDefault="00737B0C">
      <w:pPr>
        <w:pStyle w:val="a"/>
        <w:rPr>
          <w:rFonts w:hint="cs"/>
          <w:rtl/>
        </w:rPr>
      </w:pPr>
      <w:r>
        <w:rPr>
          <w:rFonts w:hint="cs"/>
          <w:rtl/>
        </w:rPr>
        <w:t>שומעים אותך היטב. חברי הכנסת, השרים הנכבדים, נא לא לעורר</w:t>
      </w:r>
      <w:r>
        <w:rPr>
          <w:rFonts w:hint="cs"/>
          <w:rtl/>
        </w:rPr>
        <w:t xml:space="preserve"> מהומות. בבקשה, נא לקרוא.</w:t>
      </w:r>
    </w:p>
    <w:p w14:paraId="506E27B9" w14:textId="77777777" w:rsidR="00000000" w:rsidRDefault="00737B0C">
      <w:pPr>
        <w:pStyle w:val="a"/>
        <w:rPr>
          <w:rFonts w:hint="cs"/>
          <w:rtl/>
        </w:rPr>
      </w:pPr>
    </w:p>
    <w:p w14:paraId="2CF6C504" w14:textId="77777777" w:rsidR="00000000" w:rsidRDefault="00737B0C">
      <w:pPr>
        <w:pStyle w:val="SpeakerCon"/>
        <w:rPr>
          <w:rtl/>
        </w:rPr>
      </w:pPr>
      <w:bookmarkStart w:id="298" w:name="FS000001047T30_07_2003_19_17_53C"/>
      <w:bookmarkEnd w:id="298"/>
      <w:r>
        <w:rPr>
          <w:rtl/>
        </w:rPr>
        <w:t>מל פולישוק-בלוך (שינוי):</w:t>
      </w:r>
    </w:p>
    <w:p w14:paraId="11F0F802" w14:textId="77777777" w:rsidR="00000000" w:rsidRDefault="00737B0C">
      <w:pPr>
        <w:pStyle w:val="a"/>
        <w:rPr>
          <w:rtl/>
        </w:rPr>
      </w:pPr>
    </w:p>
    <w:p w14:paraId="64671820" w14:textId="77777777" w:rsidR="00000000" w:rsidRDefault="00737B0C">
      <w:pPr>
        <w:pStyle w:val="a"/>
        <w:rPr>
          <w:rFonts w:hint="cs"/>
          <w:rtl/>
        </w:rPr>
      </w:pPr>
      <w:r>
        <w:rPr>
          <w:rFonts w:hint="cs"/>
          <w:rtl/>
        </w:rPr>
        <w:t>1. בפיגועי טרור במרכזי אוכלוסייה - - -</w:t>
      </w:r>
    </w:p>
    <w:p w14:paraId="621574B1" w14:textId="77777777" w:rsidR="00000000" w:rsidRDefault="00737B0C">
      <w:pPr>
        <w:pStyle w:val="a"/>
        <w:rPr>
          <w:rFonts w:hint="cs"/>
          <w:rtl/>
        </w:rPr>
      </w:pPr>
    </w:p>
    <w:p w14:paraId="6C2A87CF" w14:textId="77777777" w:rsidR="00000000" w:rsidRDefault="00737B0C">
      <w:pPr>
        <w:pStyle w:val="ad"/>
        <w:rPr>
          <w:rtl/>
        </w:rPr>
      </w:pPr>
      <w:r>
        <w:rPr>
          <w:rtl/>
        </w:rPr>
        <w:t>היו"ר ראובן ריבלין:</w:t>
      </w:r>
    </w:p>
    <w:p w14:paraId="36A9046A" w14:textId="77777777" w:rsidR="00000000" w:rsidRDefault="00737B0C">
      <w:pPr>
        <w:pStyle w:val="a"/>
        <w:rPr>
          <w:rtl/>
        </w:rPr>
      </w:pPr>
    </w:p>
    <w:p w14:paraId="0D1B25DC" w14:textId="77777777" w:rsidR="00000000" w:rsidRDefault="00737B0C">
      <w:pPr>
        <w:pStyle w:val="a"/>
        <w:rPr>
          <w:rFonts w:hint="cs"/>
          <w:rtl/>
        </w:rPr>
      </w:pPr>
      <w:r>
        <w:rPr>
          <w:rFonts w:hint="cs"/>
          <w:rtl/>
        </w:rPr>
        <w:t xml:space="preserve">חברי הכנסת שביקשו שקט רק לפני רגע. חברת הכנסת זהבה גלאון, קולך נישא ונשמע. </w:t>
      </w:r>
    </w:p>
    <w:p w14:paraId="65882A1C" w14:textId="77777777" w:rsidR="00000000" w:rsidRDefault="00737B0C">
      <w:pPr>
        <w:pStyle w:val="a"/>
        <w:rPr>
          <w:rFonts w:hint="cs"/>
          <w:rtl/>
        </w:rPr>
      </w:pPr>
    </w:p>
    <w:p w14:paraId="33C44F10" w14:textId="77777777" w:rsidR="00000000" w:rsidRDefault="00737B0C">
      <w:pPr>
        <w:pStyle w:val="SpeakerCon"/>
        <w:rPr>
          <w:rtl/>
        </w:rPr>
      </w:pPr>
      <w:bookmarkStart w:id="299" w:name="FS000001047T30_07_2003_19_19_23C"/>
      <w:bookmarkEnd w:id="299"/>
      <w:r>
        <w:rPr>
          <w:rtl/>
        </w:rPr>
        <w:t>מל פולישוק-בלוך (שינוי):</w:t>
      </w:r>
    </w:p>
    <w:p w14:paraId="0D19D8F4" w14:textId="77777777" w:rsidR="00000000" w:rsidRDefault="00737B0C">
      <w:pPr>
        <w:pStyle w:val="a"/>
        <w:rPr>
          <w:rtl/>
        </w:rPr>
      </w:pPr>
    </w:p>
    <w:p w14:paraId="33A4CEB3" w14:textId="77777777" w:rsidR="00000000" w:rsidRDefault="00737B0C">
      <w:pPr>
        <w:pStyle w:val="a"/>
        <w:rPr>
          <w:rFonts w:hint="cs"/>
          <w:rtl/>
        </w:rPr>
      </w:pPr>
      <w:r>
        <w:rPr>
          <w:rFonts w:hint="cs"/>
          <w:rtl/>
        </w:rPr>
        <w:t>חברת הכנסת זהבה גלאון, אולי תסכימי. אול</w:t>
      </w:r>
      <w:r>
        <w:rPr>
          <w:rFonts w:hint="cs"/>
          <w:rtl/>
        </w:rPr>
        <w:t>י תצטרפי אלי בהחלטה.</w:t>
      </w:r>
    </w:p>
    <w:p w14:paraId="549A7C7F" w14:textId="77777777" w:rsidR="00000000" w:rsidRDefault="00737B0C">
      <w:pPr>
        <w:pStyle w:val="a"/>
        <w:rPr>
          <w:rFonts w:hint="cs"/>
          <w:rtl/>
        </w:rPr>
      </w:pPr>
    </w:p>
    <w:p w14:paraId="45A6FB50" w14:textId="77777777" w:rsidR="00000000" w:rsidRDefault="00737B0C">
      <w:pPr>
        <w:pStyle w:val="ad"/>
        <w:rPr>
          <w:rtl/>
        </w:rPr>
      </w:pPr>
      <w:r>
        <w:rPr>
          <w:rtl/>
        </w:rPr>
        <w:t>היו"ר ראובן ריבלין:</w:t>
      </w:r>
    </w:p>
    <w:p w14:paraId="32040A79" w14:textId="77777777" w:rsidR="00000000" w:rsidRDefault="00737B0C">
      <w:pPr>
        <w:pStyle w:val="a"/>
        <w:rPr>
          <w:rtl/>
        </w:rPr>
      </w:pPr>
    </w:p>
    <w:p w14:paraId="601298B3" w14:textId="77777777" w:rsidR="00000000" w:rsidRDefault="00737B0C">
      <w:pPr>
        <w:pStyle w:val="a"/>
        <w:rPr>
          <w:rFonts w:hint="cs"/>
          <w:rtl/>
        </w:rPr>
      </w:pPr>
      <w:r>
        <w:rPr>
          <w:rFonts w:hint="cs"/>
          <w:rtl/>
        </w:rPr>
        <w:t>רבותי, הרי פה הוויכוחים הם בתוך המפלגות ולרוחב הלוח וקואליציה ואופוזיציה. יש רק גוש אחד שהוא עקבי בעניין. חברי הכנסת בשארה וברכה.</w:t>
      </w:r>
    </w:p>
    <w:p w14:paraId="4478F593" w14:textId="77777777" w:rsidR="00000000" w:rsidRDefault="00737B0C">
      <w:pPr>
        <w:pStyle w:val="SpeakerCon"/>
        <w:rPr>
          <w:rtl/>
        </w:rPr>
      </w:pPr>
    </w:p>
    <w:p w14:paraId="6F71ED7A" w14:textId="77777777" w:rsidR="00000000" w:rsidRDefault="00737B0C">
      <w:pPr>
        <w:pStyle w:val="SpeakerCon"/>
        <w:rPr>
          <w:rtl/>
        </w:rPr>
      </w:pPr>
      <w:bookmarkStart w:id="300" w:name="FS000001047T30_07_2003_19_20_35C"/>
      <w:bookmarkEnd w:id="300"/>
      <w:r>
        <w:rPr>
          <w:rtl/>
        </w:rPr>
        <w:t>מל פולישוק-בלוך (שינוי):</w:t>
      </w:r>
    </w:p>
    <w:p w14:paraId="00B062CD" w14:textId="77777777" w:rsidR="00000000" w:rsidRDefault="00737B0C">
      <w:pPr>
        <w:pStyle w:val="a"/>
        <w:rPr>
          <w:rFonts w:hint="cs"/>
          <w:rtl/>
        </w:rPr>
      </w:pPr>
    </w:p>
    <w:p w14:paraId="09CB0128" w14:textId="77777777" w:rsidR="00000000" w:rsidRDefault="00737B0C">
      <w:pPr>
        <w:pStyle w:val="a"/>
        <w:rPr>
          <w:rFonts w:hint="cs"/>
          <w:rtl/>
        </w:rPr>
      </w:pPr>
      <w:r>
        <w:rPr>
          <w:rFonts w:hint="cs"/>
          <w:rtl/>
        </w:rPr>
        <w:t>1. בפיגועי טרור במרכזי אוכלוסייה ובכבישי ישראל נרצחו בשל</w:t>
      </w:r>
      <w:r>
        <w:rPr>
          <w:rFonts w:hint="cs"/>
          <w:rtl/>
        </w:rPr>
        <w:t>וש השנים האחרונות כמעט 1,000 ישראלים ו-2,000 נוספים נפצעו. גדר ביטחון רציפה ואפקטיבית הינה מרכיב חיוני נוסף במלחמה בטרור. הקמת גדר תחסוך נפגעים והרוגים רבים ותהווה גורם מפתח להחזרת הביטחון ולייצוב המצב הכלכלי במדינתנו.</w:t>
      </w:r>
    </w:p>
    <w:p w14:paraId="4BF8153A" w14:textId="77777777" w:rsidR="00000000" w:rsidRDefault="00737B0C">
      <w:pPr>
        <w:pStyle w:val="a"/>
        <w:rPr>
          <w:rFonts w:hint="cs"/>
          <w:rtl/>
        </w:rPr>
      </w:pPr>
    </w:p>
    <w:p w14:paraId="0753322B" w14:textId="77777777" w:rsidR="00000000" w:rsidRDefault="00737B0C">
      <w:pPr>
        <w:pStyle w:val="ad"/>
        <w:rPr>
          <w:rtl/>
        </w:rPr>
      </w:pPr>
      <w:r>
        <w:rPr>
          <w:rtl/>
        </w:rPr>
        <w:t>היו"ר ראובן ריבלין:</w:t>
      </w:r>
    </w:p>
    <w:p w14:paraId="1DB8608F" w14:textId="77777777" w:rsidR="00000000" w:rsidRDefault="00737B0C">
      <w:pPr>
        <w:pStyle w:val="a"/>
        <w:rPr>
          <w:rtl/>
        </w:rPr>
      </w:pPr>
    </w:p>
    <w:p w14:paraId="455D059F" w14:textId="77777777" w:rsidR="00000000" w:rsidRDefault="00737B0C">
      <w:pPr>
        <w:pStyle w:val="a"/>
        <w:rPr>
          <w:rFonts w:hint="cs"/>
          <w:rtl/>
        </w:rPr>
      </w:pPr>
      <w:r>
        <w:rPr>
          <w:rFonts w:hint="cs"/>
          <w:rtl/>
        </w:rPr>
        <w:t>חבר הכנסת איתן,</w:t>
      </w:r>
      <w:r>
        <w:rPr>
          <w:rFonts w:hint="cs"/>
          <w:rtl/>
        </w:rPr>
        <w:t xml:space="preserve"> חבר הכנסת סער, זה בלתי אפשרי. גברתי, בבקשה.</w:t>
      </w:r>
    </w:p>
    <w:p w14:paraId="1CAD7D08" w14:textId="77777777" w:rsidR="00000000" w:rsidRDefault="00737B0C">
      <w:pPr>
        <w:pStyle w:val="a"/>
        <w:rPr>
          <w:rFonts w:hint="cs"/>
          <w:rtl/>
        </w:rPr>
      </w:pPr>
    </w:p>
    <w:p w14:paraId="46A24E55" w14:textId="77777777" w:rsidR="00000000" w:rsidRDefault="00737B0C">
      <w:pPr>
        <w:pStyle w:val="SpeakerCon"/>
        <w:rPr>
          <w:rtl/>
        </w:rPr>
      </w:pPr>
      <w:bookmarkStart w:id="301" w:name="FS000001047T30_07_2003_19_21_48C"/>
      <w:bookmarkEnd w:id="301"/>
      <w:r>
        <w:rPr>
          <w:rtl/>
        </w:rPr>
        <w:t>מל פולישוק-בלוך (שינוי):</w:t>
      </w:r>
    </w:p>
    <w:p w14:paraId="5BA3F615" w14:textId="77777777" w:rsidR="00000000" w:rsidRDefault="00737B0C">
      <w:pPr>
        <w:pStyle w:val="a"/>
        <w:rPr>
          <w:rtl/>
        </w:rPr>
      </w:pPr>
    </w:p>
    <w:p w14:paraId="3C24705A" w14:textId="77777777" w:rsidR="00000000" w:rsidRDefault="00737B0C">
      <w:pPr>
        <w:pStyle w:val="a"/>
        <w:rPr>
          <w:rFonts w:hint="cs"/>
          <w:rtl/>
        </w:rPr>
      </w:pPr>
      <w:r>
        <w:rPr>
          <w:rFonts w:hint="cs"/>
          <w:rtl/>
        </w:rPr>
        <w:t>2. חברי הכנסת מביעים תמיכה - - -</w:t>
      </w:r>
    </w:p>
    <w:p w14:paraId="5CF6F5AD" w14:textId="77777777" w:rsidR="00000000" w:rsidRDefault="00737B0C">
      <w:pPr>
        <w:pStyle w:val="a"/>
        <w:rPr>
          <w:rFonts w:hint="cs"/>
          <w:rtl/>
        </w:rPr>
      </w:pPr>
    </w:p>
    <w:p w14:paraId="093BC48B" w14:textId="77777777" w:rsidR="00000000" w:rsidRDefault="00737B0C">
      <w:pPr>
        <w:pStyle w:val="ad"/>
        <w:rPr>
          <w:rtl/>
        </w:rPr>
      </w:pPr>
      <w:r>
        <w:rPr>
          <w:rtl/>
        </w:rPr>
        <w:t>היו"ר ראובן ריבלין:</w:t>
      </w:r>
    </w:p>
    <w:p w14:paraId="54EFC20A" w14:textId="77777777" w:rsidR="00000000" w:rsidRDefault="00737B0C">
      <w:pPr>
        <w:pStyle w:val="a"/>
        <w:rPr>
          <w:rtl/>
        </w:rPr>
      </w:pPr>
    </w:p>
    <w:p w14:paraId="0CF3E6A8" w14:textId="77777777" w:rsidR="00000000" w:rsidRDefault="00737B0C">
      <w:pPr>
        <w:pStyle w:val="a"/>
        <w:rPr>
          <w:rFonts w:hint="cs"/>
          <w:rtl/>
        </w:rPr>
      </w:pPr>
      <w:r>
        <w:rPr>
          <w:rFonts w:hint="cs"/>
          <w:rtl/>
        </w:rPr>
        <w:t>חבר הכנסת איתן. חבר הכנסת סער. חבר הכנסת איתן, אתה כנראה לא שומע אותי, אבל זה מפריע מאוד. חברת הכנסת פולישוק-בלוך, בבקשה.</w:t>
      </w:r>
    </w:p>
    <w:p w14:paraId="03E47987" w14:textId="77777777" w:rsidR="00000000" w:rsidRDefault="00737B0C">
      <w:pPr>
        <w:pStyle w:val="a"/>
        <w:rPr>
          <w:rFonts w:hint="cs"/>
          <w:rtl/>
        </w:rPr>
      </w:pPr>
    </w:p>
    <w:p w14:paraId="6F16CFE3" w14:textId="77777777" w:rsidR="00000000" w:rsidRDefault="00737B0C">
      <w:pPr>
        <w:pStyle w:val="SpeakerCon"/>
        <w:rPr>
          <w:rtl/>
        </w:rPr>
      </w:pPr>
      <w:bookmarkStart w:id="302" w:name="FS000001047T30_07_2003_19_22_19C"/>
      <w:bookmarkEnd w:id="302"/>
      <w:r>
        <w:rPr>
          <w:rtl/>
        </w:rPr>
        <w:t>מל פול</w:t>
      </w:r>
      <w:r>
        <w:rPr>
          <w:rtl/>
        </w:rPr>
        <w:t>ישוק-בלוך (שינוי):</w:t>
      </w:r>
    </w:p>
    <w:p w14:paraId="593218DF" w14:textId="77777777" w:rsidR="00000000" w:rsidRDefault="00737B0C">
      <w:pPr>
        <w:pStyle w:val="a"/>
        <w:rPr>
          <w:rtl/>
        </w:rPr>
      </w:pPr>
    </w:p>
    <w:p w14:paraId="71F101F1" w14:textId="77777777" w:rsidR="00000000" w:rsidRDefault="00737B0C">
      <w:pPr>
        <w:pStyle w:val="a"/>
        <w:rPr>
          <w:rFonts w:hint="cs"/>
          <w:rtl/>
        </w:rPr>
      </w:pPr>
      <w:r>
        <w:rPr>
          <w:rFonts w:hint="cs"/>
          <w:rtl/>
        </w:rPr>
        <w:t>2. חברי הכנסת מביעים תמיכה במאמצים האדירים של משרד הביטחון בהקמת הקטע הראשון של הגדר, מסאלם עד אלקנה, וקוראים להשלמת הקמת הגדר כולה במהרה.</w:t>
      </w:r>
    </w:p>
    <w:p w14:paraId="45E48013" w14:textId="77777777" w:rsidR="00000000" w:rsidRDefault="00737B0C">
      <w:pPr>
        <w:pStyle w:val="a"/>
        <w:rPr>
          <w:rFonts w:hint="cs"/>
          <w:rtl/>
        </w:rPr>
      </w:pPr>
    </w:p>
    <w:p w14:paraId="6A1226C0" w14:textId="77777777" w:rsidR="00000000" w:rsidRDefault="00737B0C">
      <w:pPr>
        <w:pStyle w:val="a"/>
        <w:rPr>
          <w:rFonts w:hint="cs"/>
          <w:rtl/>
        </w:rPr>
      </w:pPr>
      <w:r>
        <w:rPr>
          <w:rFonts w:hint="cs"/>
          <w:rtl/>
        </w:rPr>
        <w:t>3. חברי הכנסת קוראים לראש הממשלה ולשר הביטחון לבצע את הפעולות הבאות: א. הכרזה על פרויקט הקמת גדר</w:t>
      </w:r>
      <w:r>
        <w:rPr>
          <w:rFonts w:hint="cs"/>
          <w:rtl/>
        </w:rPr>
        <w:t xml:space="preserve"> הביטחון כפרויקט ביטחוני לאומי מועדף - - -</w:t>
      </w:r>
    </w:p>
    <w:p w14:paraId="55658963" w14:textId="77777777" w:rsidR="00000000" w:rsidRDefault="00737B0C">
      <w:pPr>
        <w:pStyle w:val="a"/>
        <w:rPr>
          <w:rFonts w:hint="cs"/>
          <w:rtl/>
        </w:rPr>
      </w:pPr>
    </w:p>
    <w:p w14:paraId="33547B8C" w14:textId="77777777" w:rsidR="00000000" w:rsidRDefault="00737B0C">
      <w:pPr>
        <w:pStyle w:val="ad"/>
        <w:rPr>
          <w:rtl/>
        </w:rPr>
      </w:pPr>
      <w:r>
        <w:rPr>
          <w:rtl/>
        </w:rPr>
        <w:t>היו"ר ראובן ריבלין:</w:t>
      </w:r>
    </w:p>
    <w:p w14:paraId="4B1488DE" w14:textId="77777777" w:rsidR="00000000" w:rsidRDefault="00737B0C">
      <w:pPr>
        <w:pStyle w:val="a"/>
        <w:rPr>
          <w:rtl/>
        </w:rPr>
      </w:pPr>
    </w:p>
    <w:p w14:paraId="6DD392C6" w14:textId="77777777" w:rsidR="00000000" w:rsidRDefault="00737B0C">
      <w:pPr>
        <w:pStyle w:val="a"/>
        <w:rPr>
          <w:rFonts w:hint="cs"/>
          <w:rtl/>
        </w:rPr>
      </w:pPr>
      <w:r>
        <w:rPr>
          <w:rFonts w:hint="cs"/>
          <w:rtl/>
        </w:rPr>
        <w:t>חבר הכנסת הרצוג, אם היה פה גבר, היית מעז להפריע לו בזמן שהוא מדבר? תשאל את חברת הכנסת דליה איציק. אם היה עומד על הבמה גבר, אתה היית מעז להפריע לו?</w:t>
      </w:r>
    </w:p>
    <w:p w14:paraId="68B2A5DF" w14:textId="77777777" w:rsidR="00000000" w:rsidRDefault="00737B0C">
      <w:pPr>
        <w:pStyle w:val="a"/>
        <w:rPr>
          <w:rFonts w:hint="cs"/>
          <w:rtl/>
        </w:rPr>
      </w:pPr>
    </w:p>
    <w:p w14:paraId="2892443D" w14:textId="77777777" w:rsidR="00000000" w:rsidRDefault="00737B0C">
      <w:pPr>
        <w:pStyle w:val="ac"/>
        <w:rPr>
          <w:rtl/>
        </w:rPr>
      </w:pPr>
      <w:r>
        <w:rPr>
          <w:rFonts w:hint="eastAsia"/>
          <w:rtl/>
        </w:rPr>
        <w:t>דליה</w:t>
      </w:r>
      <w:r>
        <w:rPr>
          <w:rtl/>
        </w:rPr>
        <w:t xml:space="preserve"> איציק (העבודה-מימד):</w:t>
      </w:r>
    </w:p>
    <w:p w14:paraId="0E50A50A" w14:textId="77777777" w:rsidR="00000000" w:rsidRDefault="00737B0C">
      <w:pPr>
        <w:pStyle w:val="a"/>
        <w:rPr>
          <w:rFonts w:hint="cs"/>
          <w:rtl/>
        </w:rPr>
      </w:pPr>
    </w:p>
    <w:p w14:paraId="46D8320C" w14:textId="77777777" w:rsidR="00000000" w:rsidRDefault="00737B0C">
      <w:pPr>
        <w:pStyle w:val="a"/>
        <w:rPr>
          <w:rFonts w:hint="cs"/>
          <w:rtl/>
        </w:rPr>
      </w:pPr>
      <w:r>
        <w:rPr>
          <w:rFonts w:hint="cs"/>
          <w:rtl/>
        </w:rPr>
        <w:t>אל תעשה מזה צחוק</w:t>
      </w:r>
      <w:r>
        <w:rPr>
          <w:rFonts w:hint="cs"/>
          <w:rtl/>
        </w:rPr>
        <w:t>.</w:t>
      </w:r>
    </w:p>
    <w:p w14:paraId="6F04BFC9" w14:textId="77777777" w:rsidR="00000000" w:rsidRDefault="00737B0C">
      <w:pPr>
        <w:pStyle w:val="a"/>
        <w:rPr>
          <w:rFonts w:hint="cs"/>
          <w:rtl/>
        </w:rPr>
      </w:pPr>
    </w:p>
    <w:p w14:paraId="243E8286" w14:textId="77777777" w:rsidR="00000000" w:rsidRDefault="00737B0C">
      <w:pPr>
        <w:pStyle w:val="ad"/>
        <w:rPr>
          <w:rtl/>
        </w:rPr>
      </w:pPr>
      <w:r>
        <w:rPr>
          <w:rtl/>
        </w:rPr>
        <w:t>היו"ר ראובן ריבלין:</w:t>
      </w:r>
    </w:p>
    <w:p w14:paraId="0D2215F1" w14:textId="77777777" w:rsidR="00000000" w:rsidRDefault="00737B0C">
      <w:pPr>
        <w:pStyle w:val="a"/>
        <w:rPr>
          <w:rtl/>
        </w:rPr>
      </w:pPr>
    </w:p>
    <w:p w14:paraId="6FB0680F" w14:textId="77777777" w:rsidR="00000000" w:rsidRDefault="00737B0C">
      <w:pPr>
        <w:pStyle w:val="a"/>
        <w:rPr>
          <w:rFonts w:hint="cs"/>
          <w:rtl/>
        </w:rPr>
      </w:pPr>
      <w:r>
        <w:rPr>
          <w:rFonts w:hint="cs"/>
          <w:rtl/>
        </w:rPr>
        <w:t>לא, אני לא עושה צחוק. רבותי, מה זה? אתם לא נותנים כבוד, ברגע שאתם לא מדברים. אתם פשוט לא שומעים אתכם. אני שומע אתכם. אני לא עושה צחוק משום דבר.</w:t>
      </w:r>
    </w:p>
    <w:p w14:paraId="5D94F96A" w14:textId="77777777" w:rsidR="00000000" w:rsidRDefault="00737B0C">
      <w:pPr>
        <w:pStyle w:val="a"/>
        <w:rPr>
          <w:rFonts w:hint="cs"/>
          <w:rtl/>
        </w:rPr>
      </w:pPr>
    </w:p>
    <w:p w14:paraId="37313BFD" w14:textId="77777777" w:rsidR="00000000" w:rsidRDefault="00737B0C">
      <w:pPr>
        <w:pStyle w:val="a"/>
        <w:rPr>
          <w:rFonts w:hint="cs"/>
          <w:rtl/>
        </w:rPr>
      </w:pPr>
      <w:r>
        <w:rPr>
          <w:rFonts w:hint="cs"/>
          <w:rtl/>
        </w:rPr>
        <w:t>כבוד השר פורז, נא לא להפריע לחברת הכנסת פולישוק-בלוך. חבר הכנסת אליעזר כהן, נא לשבת במק</w:t>
      </w:r>
      <w:r>
        <w:rPr>
          <w:rFonts w:hint="cs"/>
          <w:rtl/>
        </w:rPr>
        <w:t>ומך. אדוני ראש הממשלה בפועל, נא לשבת. אנחנו לא יכולים לנהל כך את הדיון. אנחנו בהצבעה. כרגע יושבים, ומי שלא רוצה להצביע יצא החוצה. גברתי, בבקשה.</w:t>
      </w:r>
    </w:p>
    <w:p w14:paraId="76D722A3" w14:textId="77777777" w:rsidR="00000000" w:rsidRDefault="00737B0C">
      <w:pPr>
        <w:pStyle w:val="a"/>
        <w:rPr>
          <w:rFonts w:hint="cs"/>
          <w:rtl/>
        </w:rPr>
      </w:pPr>
    </w:p>
    <w:p w14:paraId="3658BD3A" w14:textId="77777777" w:rsidR="00000000" w:rsidRDefault="00737B0C">
      <w:pPr>
        <w:pStyle w:val="SpeakerCon"/>
        <w:rPr>
          <w:rtl/>
        </w:rPr>
      </w:pPr>
      <w:bookmarkStart w:id="303" w:name="FS000001047T30_07_2003_19_23_58C"/>
      <w:bookmarkEnd w:id="303"/>
      <w:r>
        <w:rPr>
          <w:rtl/>
        </w:rPr>
        <w:t>מל פולישוק-בלוך (שינוי):</w:t>
      </w:r>
    </w:p>
    <w:p w14:paraId="05603736" w14:textId="77777777" w:rsidR="00000000" w:rsidRDefault="00737B0C">
      <w:pPr>
        <w:pStyle w:val="a"/>
        <w:rPr>
          <w:rtl/>
        </w:rPr>
      </w:pPr>
    </w:p>
    <w:p w14:paraId="5732BDA0" w14:textId="77777777" w:rsidR="00000000" w:rsidRDefault="00737B0C">
      <w:pPr>
        <w:pStyle w:val="a"/>
        <w:rPr>
          <w:rFonts w:hint="cs"/>
          <w:rtl/>
        </w:rPr>
      </w:pPr>
      <w:r>
        <w:rPr>
          <w:rFonts w:hint="cs"/>
          <w:rtl/>
        </w:rPr>
        <w:t>3. חברי הכנסת קוראים לראש הממשלה ולשר הביטחון לבצע את הפעולות הבאות: א. הכרזה - - -</w:t>
      </w:r>
    </w:p>
    <w:p w14:paraId="50A18701" w14:textId="77777777" w:rsidR="00000000" w:rsidRDefault="00737B0C">
      <w:pPr>
        <w:pStyle w:val="a"/>
        <w:rPr>
          <w:rFonts w:hint="cs"/>
          <w:rtl/>
        </w:rPr>
      </w:pPr>
    </w:p>
    <w:p w14:paraId="5FC51012" w14:textId="77777777" w:rsidR="00000000" w:rsidRDefault="00737B0C">
      <w:pPr>
        <w:pStyle w:val="a"/>
        <w:rPr>
          <w:rFonts w:hint="cs"/>
          <w:rtl/>
        </w:rPr>
      </w:pPr>
      <w:r>
        <w:rPr>
          <w:rFonts w:hint="cs"/>
          <w:rtl/>
        </w:rPr>
        <w:t>זה ממש נורא. חברת הכנסת דליה איציק.</w:t>
      </w:r>
    </w:p>
    <w:p w14:paraId="26067328" w14:textId="77777777" w:rsidR="00000000" w:rsidRDefault="00737B0C">
      <w:pPr>
        <w:pStyle w:val="a"/>
        <w:rPr>
          <w:rFonts w:hint="cs"/>
          <w:rtl/>
        </w:rPr>
      </w:pPr>
    </w:p>
    <w:p w14:paraId="607C9F98" w14:textId="77777777" w:rsidR="00000000" w:rsidRDefault="00737B0C">
      <w:pPr>
        <w:pStyle w:val="ad"/>
        <w:rPr>
          <w:rtl/>
        </w:rPr>
      </w:pPr>
      <w:r>
        <w:rPr>
          <w:rtl/>
        </w:rPr>
        <w:t>היו"ר ראובן ריבלין:</w:t>
      </w:r>
    </w:p>
    <w:p w14:paraId="280370CC" w14:textId="77777777" w:rsidR="00000000" w:rsidRDefault="00737B0C">
      <w:pPr>
        <w:pStyle w:val="a"/>
        <w:rPr>
          <w:rtl/>
        </w:rPr>
      </w:pPr>
    </w:p>
    <w:p w14:paraId="270B0F23" w14:textId="77777777" w:rsidR="00000000" w:rsidRDefault="00737B0C">
      <w:pPr>
        <w:pStyle w:val="a"/>
        <w:rPr>
          <w:rFonts w:hint="cs"/>
          <w:rtl/>
        </w:rPr>
      </w:pPr>
      <w:r>
        <w:rPr>
          <w:rFonts w:hint="cs"/>
          <w:rtl/>
        </w:rPr>
        <w:t>חברת הכנסת איציק, זה פשוט לא ייתכן. אתם אפילו לא מבינים כמה זה מפריע לנואם.</w:t>
      </w:r>
    </w:p>
    <w:p w14:paraId="6E508110" w14:textId="77777777" w:rsidR="00000000" w:rsidRDefault="00737B0C">
      <w:pPr>
        <w:pStyle w:val="a"/>
        <w:rPr>
          <w:rFonts w:hint="cs"/>
          <w:rtl/>
        </w:rPr>
      </w:pPr>
    </w:p>
    <w:p w14:paraId="21742A5E" w14:textId="77777777" w:rsidR="00000000" w:rsidRDefault="00737B0C">
      <w:pPr>
        <w:pStyle w:val="SpeakerCon"/>
        <w:rPr>
          <w:rtl/>
        </w:rPr>
      </w:pPr>
      <w:bookmarkStart w:id="304" w:name="FS000001047T30_07_2003_19_26_47C"/>
      <w:bookmarkEnd w:id="304"/>
      <w:r>
        <w:rPr>
          <w:rtl/>
        </w:rPr>
        <w:t>מל פולישוק-בלוך (שינוי):</w:t>
      </w:r>
    </w:p>
    <w:p w14:paraId="008A0CD4" w14:textId="77777777" w:rsidR="00000000" w:rsidRDefault="00737B0C">
      <w:pPr>
        <w:pStyle w:val="a"/>
        <w:rPr>
          <w:rtl/>
        </w:rPr>
      </w:pPr>
    </w:p>
    <w:p w14:paraId="4B1AC8BA" w14:textId="77777777" w:rsidR="00000000" w:rsidRDefault="00737B0C">
      <w:pPr>
        <w:pStyle w:val="a"/>
        <w:rPr>
          <w:rFonts w:hint="cs"/>
          <w:rtl/>
        </w:rPr>
      </w:pPr>
      <w:r>
        <w:rPr>
          <w:rFonts w:hint="cs"/>
          <w:rtl/>
        </w:rPr>
        <w:t>זה נורא.</w:t>
      </w:r>
    </w:p>
    <w:p w14:paraId="5D936BC0" w14:textId="77777777" w:rsidR="00000000" w:rsidRDefault="00737B0C">
      <w:pPr>
        <w:pStyle w:val="a"/>
        <w:rPr>
          <w:rFonts w:hint="cs"/>
          <w:rtl/>
        </w:rPr>
      </w:pPr>
    </w:p>
    <w:p w14:paraId="7B99846E" w14:textId="77777777" w:rsidR="00000000" w:rsidRDefault="00737B0C">
      <w:pPr>
        <w:pStyle w:val="a"/>
        <w:rPr>
          <w:rFonts w:hint="cs"/>
          <w:rtl/>
        </w:rPr>
      </w:pPr>
      <w:r>
        <w:rPr>
          <w:rFonts w:hint="cs"/>
          <w:rtl/>
        </w:rPr>
        <w:t>א. הכרזה על פרויקט הקמת גדר הביטחון כפרויקט ביטחוני לאומי מועדף; ב. השלמת תכנון תוואי</w:t>
      </w:r>
      <w:r>
        <w:rPr>
          <w:rFonts w:hint="cs"/>
          <w:rtl/>
        </w:rPr>
        <w:t xml:space="preserve"> הגדר, לאורך כ-400 ק"מ, מבית-שאן בואכה ירושלים עד ים-המלח; ג. השלמת בניית כל גדר הביטחון עד סוף שנת 2004.</w:t>
      </w:r>
    </w:p>
    <w:p w14:paraId="4B7A6E71" w14:textId="77777777" w:rsidR="00000000" w:rsidRDefault="00737B0C">
      <w:pPr>
        <w:pStyle w:val="a"/>
        <w:rPr>
          <w:rFonts w:hint="cs"/>
          <w:rtl/>
        </w:rPr>
      </w:pPr>
    </w:p>
    <w:p w14:paraId="32EBAFE8" w14:textId="77777777" w:rsidR="00000000" w:rsidRDefault="00737B0C">
      <w:pPr>
        <w:pStyle w:val="a"/>
        <w:rPr>
          <w:rFonts w:hint="cs"/>
          <w:rtl/>
        </w:rPr>
      </w:pPr>
      <w:r>
        <w:rPr>
          <w:rFonts w:hint="cs"/>
          <w:rtl/>
        </w:rPr>
        <w:t>4. חברי הכנסת מחזקים את ראש הממשלה בעמידתו האיתנה מול הטרור ובמאמציו להובלת ישראל לביטחון ולשלום. תודה.</w:t>
      </w:r>
    </w:p>
    <w:p w14:paraId="16C81C5E" w14:textId="77777777" w:rsidR="00000000" w:rsidRDefault="00737B0C">
      <w:pPr>
        <w:pStyle w:val="a"/>
        <w:rPr>
          <w:rtl/>
        </w:rPr>
      </w:pPr>
    </w:p>
    <w:p w14:paraId="15F507C2" w14:textId="77777777" w:rsidR="00000000" w:rsidRDefault="00737B0C">
      <w:pPr>
        <w:pStyle w:val="a"/>
        <w:rPr>
          <w:rFonts w:hint="cs"/>
          <w:rtl/>
        </w:rPr>
      </w:pPr>
    </w:p>
    <w:p w14:paraId="74376D7F" w14:textId="77777777" w:rsidR="00000000" w:rsidRDefault="00737B0C">
      <w:pPr>
        <w:pStyle w:val="ad"/>
        <w:rPr>
          <w:rtl/>
        </w:rPr>
      </w:pPr>
      <w:r>
        <w:rPr>
          <w:rtl/>
        </w:rPr>
        <w:t>היו"ר ראובן ריבלין:</w:t>
      </w:r>
    </w:p>
    <w:p w14:paraId="0D70A10B" w14:textId="77777777" w:rsidR="00000000" w:rsidRDefault="00737B0C">
      <w:pPr>
        <w:pStyle w:val="a"/>
        <w:rPr>
          <w:rtl/>
        </w:rPr>
      </w:pPr>
    </w:p>
    <w:p w14:paraId="34DED8DF" w14:textId="77777777" w:rsidR="00000000" w:rsidRDefault="00737B0C">
      <w:pPr>
        <w:pStyle w:val="a"/>
        <w:rPr>
          <w:rFonts w:hint="cs"/>
          <w:rtl/>
        </w:rPr>
      </w:pPr>
      <w:r>
        <w:rPr>
          <w:rFonts w:hint="cs"/>
          <w:rtl/>
        </w:rPr>
        <w:t>תודה לחברת הכנסת מלי פ</w:t>
      </w:r>
      <w:r>
        <w:rPr>
          <w:rFonts w:hint="cs"/>
          <w:rtl/>
        </w:rPr>
        <w:t>ולישוק-בלוך. חבר הכנסת אורון, בבקשה. הטקסט לא אצלי. חבר הכנסת רן כהן, נא לא להפריע לחבר הכנסת אורון.</w:t>
      </w:r>
    </w:p>
    <w:p w14:paraId="6432AD7D" w14:textId="77777777" w:rsidR="00000000" w:rsidRDefault="00737B0C">
      <w:pPr>
        <w:pStyle w:val="Manager"/>
        <w:rPr>
          <w:rtl/>
        </w:rPr>
      </w:pPr>
    </w:p>
    <w:p w14:paraId="07368362" w14:textId="77777777" w:rsidR="00000000" w:rsidRDefault="00737B0C">
      <w:pPr>
        <w:pStyle w:val="Speaker"/>
        <w:rPr>
          <w:rtl/>
        </w:rPr>
      </w:pPr>
      <w:bookmarkStart w:id="305" w:name="FS000001065T30_07_2003_19_01_52"/>
      <w:bookmarkStart w:id="306" w:name="_Toc47678168"/>
      <w:bookmarkStart w:id="307" w:name="_Toc49055728"/>
      <w:bookmarkEnd w:id="305"/>
      <w:r>
        <w:rPr>
          <w:rFonts w:hint="eastAsia"/>
          <w:rtl/>
        </w:rPr>
        <w:t>חיים</w:t>
      </w:r>
      <w:r>
        <w:rPr>
          <w:rtl/>
        </w:rPr>
        <w:t xml:space="preserve"> אורון (מרצ):</w:t>
      </w:r>
      <w:bookmarkEnd w:id="306"/>
      <w:bookmarkEnd w:id="307"/>
    </w:p>
    <w:p w14:paraId="515AFA74" w14:textId="77777777" w:rsidR="00000000" w:rsidRDefault="00737B0C">
      <w:pPr>
        <w:pStyle w:val="a"/>
        <w:rPr>
          <w:rFonts w:hint="cs"/>
          <w:rtl/>
        </w:rPr>
      </w:pPr>
    </w:p>
    <w:p w14:paraId="2A47024B" w14:textId="77777777" w:rsidR="00000000" w:rsidRDefault="00737B0C">
      <w:pPr>
        <w:pStyle w:val="a"/>
        <w:rPr>
          <w:rFonts w:hint="cs"/>
          <w:rtl/>
        </w:rPr>
      </w:pPr>
      <w:r>
        <w:rPr>
          <w:rFonts w:hint="cs"/>
          <w:rtl/>
        </w:rPr>
        <w:t xml:space="preserve">הודעת סיכום של סיעת מרצ לדיון בנושא גדר ההפרדה: </w:t>
      </w:r>
    </w:p>
    <w:p w14:paraId="012FBC09" w14:textId="77777777" w:rsidR="00000000" w:rsidRDefault="00737B0C">
      <w:pPr>
        <w:pStyle w:val="a"/>
        <w:rPr>
          <w:rFonts w:hint="cs"/>
          <w:rtl/>
        </w:rPr>
      </w:pPr>
    </w:p>
    <w:p w14:paraId="1F4D4F02" w14:textId="77777777" w:rsidR="00000000" w:rsidRDefault="00737B0C">
      <w:pPr>
        <w:pStyle w:val="a"/>
        <w:rPr>
          <w:rFonts w:hint="cs"/>
          <w:rtl/>
        </w:rPr>
      </w:pPr>
      <w:r>
        <w:rPr>
          <w:rFonts w:hint="cs"/>
          <w:rtl/>
        </w:rPr>
        <w:t>הכנסת תומכת בגדר הפרדה אך ורק כמכשול למחבלים בדרכים, ובשני תנאים מפורשים: אין הגדר מס</w:t>
      </w:r>
      <w:r>
        <w:rPr>
          <w:rFonts w:hint="cs"/>
          <w:rtl/>
        </w:rPr>
        <w:t>פחת שטחים, ואין היא מספחת תושבים. הגדר חייבת לעבור ב"קו הירוק", שהוא גבול מדינת ישראל.</w:t>
      </w:r>
    </w:p>
    <w:p w14:paraId="73DCB9DF" w14:textId="77777777" w:rsidR="00000000" w:rsidRDefault="00737B0C">
      <w:pPr>
        <w:pStyle w:val="a"/>
        <w:rPr>
          <w:rFonts w:hint="cs"/>
          <w:rtl/>
        </w:rPr>
      </w:pPr>
    </w:p>
    <w:p w14:paraId="75D3838D" w14:textId="77777777" w:rsidR="00000000" w:rsidRDefault="00737B0C">
      <w:pPr>
        <w:pStyle w:val="a"/>
        <w:rPr>
          <w:rFonts w:hint="cs"/>
          <w:rtl/>
        </w:rPr>
      </w:pPr>
      <w:r>
        <w:rPr>
          <w:rFonts w:hint="cs"/>
          <w:rtl/>
        </w:rPr>
        <w:t>הכנסת מביעה את התנגדותה לכוונת ראש הממשלה לכלול בתוך השטח המגודר התנחלויות בגדה המערבית. הכוונה הזאת תביא בהכרח לסיפוח של עשרות אלפי פלסטינים ושטחים נרחבים בגדה, ואגב כ</w:t>
      </w:r>
      <w:r>
        <w:rPr>
          <w:rFonts w:hint="cs"/>
          <w:rtl/>
        </w:rPr>
        <w:t>ך גם תבטל את היתרון הביטחוני של הגדר, ובלי היתרון הזה אין חפץ בגדר. היא רק תסב נזקים לישראלים ולפלסטינים.</w:t>
      </w:r>
    </w:p>
    <w:p w14:paraId="4E6AB13B" w14:textId="77777777" w:rsidR="00000000" w:rsidRDefault="00737B0C">
      <w:pPr>
        <w:pStyle w:val="a"/>
        <w:rPr>
          <w:rFonts w:hint="cs"/>
          <w:rtl/>
        </w:rPr>
      </w:pPr>
    </w:p>
    <w:p w14:paraId="6E1E0BC2" w14:textId="77777777" w:rsidR="00000000" w:rsidRDefault="00737B0C">
      <w:pPr>
        <w:pStyle w:val="ad"/>
        <w:rPr>
          <w:rtl/>
        </w:rPr>
      </w:pPr>
      <w:r>
        <w:rPr>
          <w:rtl/>
        </w:rPr>
        <w:t>היו"ר ראובן ריבלין:</w:t>
      </w:r>
    </w:p>
    <w:p w14:paraId="11B5FDD3" w14:textId="77777777" w:rsidR="00000000" w:rsidRDefault="00737B0C">
      <w:pPr>
        <w:pStyle w:val="a"/>
        <w:rPr>
          <w:rtl/>
        </w:rPr>
      </w:pPr>
    </w:p>
    <w:p w14:paraId="0DD7544F" w14:textId="77777777" w:rsidR="00000000" w:rsidRDefault="00737B0C">
      <w:pPr>
        <w:pStyle w:val="a"/>
        <w:rPr>
          <w:rFonts w:hint="cs"/>
          <w:rtl/>
        </w:rPr>
      </w:pPr>
      <w:r>
        <w:rPr>
          <w:rFonts w:hint="cs"/>
          <w:rtl/>
        </w:rPr>
        <w:t>תודה רבה לחבר הכנסת חיים אורון, שהביא את הצעת הסיכום בשם מרצ. חבר הכנסת אחמד טיבי, בשם סיעות חד"ש-תע"ל, לסיכום הדיון.</w:t>
      </w:r>
    </w:p>
    <w:p w14:paraId="18CA0736" w14:textId="77777777" w:rsidR="00000000" w:rsidRDefault="00737B0C">
      <w:pPr>
        <w:pStyle w:val="a"/>
        <w:rPr>
          <w:rFonts w:hint="cs"/>
          <w:rtl/>
        </w:rPr>
      </w:pPr>
    </w:p>
    <w:p w14:paraId="1983520D" w14:textId="77777777" w:rsidR="00000000" w:rsidRDefault="00737B0C">
      <w:pPr>
        <w:pStyle w:val="ac"/>
        <w:rPr>
          <w:rtl/>
        </w:rPr>
      </w:pPr>
      <w:r>
        <w:rPr>
          <w:rFonts w:hint="eastAsia"/>
          <w:rtl/>
        </w:rPr>
        <w:t>קריאה</w:t>
      </w:r>
      <w:r>
        <w:rPr>
          <w:rtl/>
        </w:rPr>
        <w:t>:</w:t>
      </w:r>
    </w:p>
    <w:p w14:paraId="5DEF6F5F" w14:textId="77777777" w:rsidR="00000000" w:rsidRDefault="00737B0C">
      <w:pPr>
        <w:pStyle w:val="a"/>
        <w:rPr>
          <w:rFonts w:hint="cs"/>
          <w:rtl/>
        </w:rPr>
      </w:pPr>
    </w:p>
    <w:p w14:paraId="4590879F" w14:textId="77777777" w:rsidR="00000000" w:rsidRDefault="00737B0C">
      <w:pPr>
        <w:pStyle w:val="a"/>
        <w:rPr>
          <w:rFonts w:hint="cs"/>
          <w:rtl/>
        </w:rPr>
      </w:pPr>
      <w:r>
        <w:rPr>
          <w:rFonts w:hint="cs"/>
          <w:rtl/>
        </w:rPr>
        <w:t>ז</w:t>
      </w:r>
      <w:r>
        <w:rPr>
          <w:rFonts w:hint="cs"/>
          <w:rtl/>
        </w:rPr>
        <w:t>את האחרונה?</w:t>
      </w:r>
    </w:p>
    <w:p w14:paraId="54AFBF1E" w14:textId="77777777" w:rsidR="00000000" w:rsidRDefault="00737B0C">
      <w:pPr>
        <w:pStyle w:val="a"/>
        <w:rPr>
          <w:rFonts w:hint="cs"/>
          <w:rtl/>
        </w:rPr>
      </w:pPr>
    </w:p>
    <w:p w14:paraId="7543D25D" w14:textId="77777777" w:rsidR="00000000" w:rsidRDefault="00737B0C">
      <w:pPr>
        <w:pStyle w:val="ad"/>
        <w:rPr>
          <w:rtl/>
        </w:rPr>
      </w:pPr>
      <w:r>
        <w:rPr>
          <w:rtl/>
        </w:rPr>
        <w:t>היו"ר ראובן ריבלין:</w:t>
      </w:r>
    </w:p>
    <w:p w14:paraId="45EA2C47" w14:textId="77777777" w:rsidR="00000000" w:rsidRDefault="00737B0C">
      <w:pPr>
        <w:pStyle w:val="a"/>
        <w:rPr>
          <w:rtl/>
        </w:rPr>
      </w:pPr>
    </w:p>
    <w:p w14:paraId="43B16840" w14:textId="77777777" w:rsidR="00000000" w:rsidRDefault="00737B0C">
      <w:pPr>
        <w:pStyle w:val="a"/>
        <w:rPr>
          <w:rFonts w:hint="cs"/>
          <w:rtl/>
        </w:rPr>
      </w:pPr>
      <w:r>
        <w:rPr>
          <w:rFonts w:hint="cs"/>
          <w:rtl/>
        </w:rPr>
        <w:t>לא, יש עוד שתי הצעות סיכום. יש הצעת סיכום של בל"ד, ויש הצעת רע"ם, שמביא חבר הכנסת אלסאנע. בבקשה.</w:t>
      </w:r>
    </w:p>
    <w:p w14:paraId="07F92B88" w14:textId="77777777" w:rsidR="00000000" w:rsidRDefault="00737B0C">
      <w:pPr>
        <w:pStyle w:val="a"/>
        <w:rPr>
          <w:rFonts w:hint="cs"/>
          <w:rtl/>
        </w:rPr>
      </w:pPr>
    </w:p>
    <w:p w14:paraId="7D07B06F" w14:textId="77777777" w:rsidR="00000000" w:rsidRDefault="00737B0C">
      <w:pPr>
        <w:pStyle w:val="Speaker"/>
        <w:rPr>
          <w:rtl/>
        </w:rPr>
      </w:pPr>
      <w:bookmarkStart w:id="308" w:name="FS000000560T30_07_2003_19_06_37"/>
      <w:bookmarkStart w:id="309" w:name="_Toc47678169"/>
      <w:bookmarkStart w:id="310" w:name="_Toc49055729"/>
      <w:bookmarkEnd w:id="308"/>
      <w:r>
        <w:rPr>
          <w:rFonts w:hint="eastAsia"/>
          <w:rtl/>
        </w:rPr>
        <w:t>אחמד</w:t>
      </w:r>
      <w:r>
        <w:rPr>
          <w:rtl/>
        </w:rPr>
        <w:t xml:space="preserve"> טיבי (חד"ש-תע"ל):</w:t>
      </w:r>
      <w:bookmarkEnd w:id="309"/>
      <w:bookmarkEnd w:id="310"/>
    </w:p>
    <w:p w14:paraId="2B087CB9" w14:textId="77777777" w:rsidR="00000000" w:rsidRDefault="00737B0C">
      <w:pPr>
        <w:pStyle w:val="a"/>
        <w:rPr>
          <w:rFonts w:hint="cs"/>
          <w:rtl/>
        </w:rPr>
      </w:pPr>
    </w:p>
    <w:p w14:paraId="7FA59C58" w14:textId="77777777" w:rsidR="00000000" w:rsidRDefault="00737B0C">
      <w:pPr>
        <w:pStyle w:val="a"/>
        <w:rPr>
          <w:rFonts w:hint="cs"/>
          <w:rtl/>
        </w:rPr>
      </w:pPr>
      <w:r>
        <w:rPr>
          <w:rFonts w:hint="cs"/>
          <w:rtl/>
        </w:rPr>
        <w:t>אדוני היושב-ראש, סיעת חד"ש-תע"ל, ולא סיעות חד"ש-תע"ל.</w:t>
      </w:r>
    </w:p>
    <w:p w14:paraId="0F6BE5B1" w14:textId="77777777" w:rsidR="00000000" w:rsidRDefault="00737B0C">
      <w:pPr>
        <w:pStyle w:val="a"/>
        <w:rPr>
          <w:rFonts w:hint="cs"/>
          <w:rtl/>
        </w:rPr>
      </w:pPr>
    </w:p>
    <w:p w14:paraId="39576562" w14:textId="77777777" w:rsidR="00000000" w:rsidRDefault="00737B0C">
      <w:pPr>
        <w:pStyle w:val="ad"/>
        <w:rPr>
          <w:rtl/>
        </w:rPr>
      </w:pPr>
      <w:r>
        <w:rPr>
          <w:rtl/>
        </w:rPr>
        <w:t>היו"ר ראובן ריבלין:</w:t>
      </w:r>
    </w:p>
    <w:p w14:paraId="68D92F46" w14:textId="77777777" w:rsidR="00000000" w:rsidRDefault="00737B0C">
      <w:pPr>
        <w:pStyle w:val="a"/>
        <w:rPr>
          <w:rtl/>
        </w:rPr>
      </w:pPr>
    </w:p>
    <w:p w14:paraId="6EF785FD" w14:textId="77777777" w:rsidR="00000000" w:rsidRDefault="00737B0C">
      <w:pPr>
        <w:pStyle w:val="a"/>
        <w:rPr>
          <w:rFonts w:hint="cs"/>
          <w:rtl/>
        </w:rPr>
      </w:pPr>
      <w:r>
        <w:rPr>
          <w:rFonts w:hint="cs"/>
          <w:rtl/>
        </w:rPr>
        <w:t>סיעת חד"ש-תע"ל.</w:t>
      </w:r>
    </w:p>
    <w:p w14:paraId="28DC3AE4" w14:textId="77777777" w:rsidR="00000000" w:rsidRDefault="00737B0C">
      <w:pPr>
        <w:pStyle w:val="a"/>
        <w:rPr>
          <w:rFonts w:hint="cs"/>
          <w:rtl/>
        </w:rPr>
      </w:pPr>
    </w:p>
    <w:p w14:paraId="23CBF999" w14:textId="77777777" w:rsidR="00000000" w:rsidRDefault="00737B0C">
      <w:pPr>
        <w:pStyle w:val="SpeakerCon"/>
        <w:rPr>
          <w:rtl/>
        </w:rPr>
      </w:pPr>
      <w:bookmarkStart w:id="311" w:name="FS000000560T30_07_2003_19_07_03C"/>
      <w:bookmarkEnd w:id="311"/>
      <w:r>
        <w:rPr>
          <w:rtl/>
        </w:rPr>
        <w:t>אחמד טי</w:t>
      </w:r>
      <w:r>
        <w:rPr>
          <w:rtl/>
        </w:rPr>
        <w:t>בי (חד"ש-תע"ל):</w:t>
      </w:r>
    </w:p>
    <w:p w14:paraId="633321F8" w14:textId="77777777" w:rsidR="00000000" w:rsidRDefault="00737B0C">
      <w:pPr>
        <w:pStyle w:val="a"/>
        <w:rPr>
          <w:rtl/>
        </w:rPr>
      </w:pPr>
    </w:p>
    <w:p w14:paraId="3BAB1A8F" w14:textId="77777777" w:rsidR="00000000" w:rsidRDefault="00737B0C">
      <w:pPr>
        <w:pStyle w:val="a"/>
        <w:rPr>
          <w:rFonts w:hint="cs"/>
          <w:rtl/>
        </w:rPr>
      </w:pPr>
      <w:r>
        <w:rPr>
          <w:rFonts w:hint="cs"/>
          <w:rtl/>
        </w:rPr>
        <w:t>תודה רבה, אדוני.</w:t>
      </w:r>
    </w:p>
    <w:p w14:paraId="2E26B645" w14:textId="77777777" w:rsidR="00000000" w:rsidRDefault="00737B0C">
      <w:pPr>
        <w:pStyle w:val="a"/>
        <w:rPr>
          <w:rFonts w:hint="cs"/>
          <w:rtl/>
        </w:rPr>
      </w:pPr>
    </w:p>
    <w:p w14:paraId="1E2B3223" w14:textId="77777777" w:rsidR="00000000" w:rsidRDefault="00737B0C">
      <w:pPr>
        <w:pStyle w:val="ad"/>
        <w:rPr>
          <w:rtl/>
        </w:rPr>
      </w:pPr>
      <w:r>
        <w:rPr>
          <w:rtl/>
        </w:rPr>
        <w:t>היו"ר ראובן ריבלין:</w:t>
      </w:r>
    </w:p>
    <w:p w14:paraId="7A2F1D9C" w14:textId="77777777" w:rsidR="00000000" w:rsidRDefault="00737B0C">
      <w:pPr>
        <w:pStyle w:val="a"/>
        <w:rPr>
          <w:rtl/>
        </w:rPr>
      </w:pPr>
    </w:p>
    <w:p w14:paraId="7C8FF303" w14:textId="77777777" w:rsidR="00000000" w:rsidRDefault="00737B0C">
      <w:pPr>
        <w:pStyle w:val="a"/>
        <w:rPr>
          <w:rFonts w:hint="cs"/>
          <w:rtl/>
        </w:rPr>
      </w:pPr>
      <w:r>
        <w:rPr>
          <w:rFonts w:hint="cs"/>
          <w:rtl/>
        </w:rPr>
        <w:t>מפלגות חד"ש-תע"ל בסיעתן המאוחדת.</w:t>
      </w:r>
    </w:p>
    <w:p w14:paraId="396AB858" w14:textId="77777777" w:rsidR="00000000" w:rsidRDefault="00737B0C">
      <w:pPr>
        <w:pStyle w:val="a"/>
        <w:rPr>
          <w:rFonts w:hint="cs"/>
          <w:rtl/>
        </w:rPr>
      </w:pPr>
    </w:p>
    <w:p w14:paraId="4E2EE45B" w14:textId="77777777" w:rsidR="00000000" w:rsidRDefault="00737B0C">
      <w:pPr>
        <w:pStyle w:val="SpeakerCon"/>
        <w:rPr>
          <w:rtl/>
        </w:rPr>
      </w:pPr>
      <w:bookmarkStart w:id="312" w:name="FS000000560T30_07_2003_19_07_25C"/>
      <w:bookmarkEnd w:id="312"/>
      <w:r>
        <w:rPr>
          <w:rtl/>
        </w:rPr>
        <w:t>אחמד טיבי (חד"ש-תע"ל):</w:t>
      </w:r>
    </w:p>
    <w:p w14:paraId="77FB4F79" w14:textId="77777777" w:rsidR="00000000" w:rsidRDefault="00737B0C">
      <w:pPr>
        <w:pStyle w:val="a"/>
        <w:rPr>
          <w:rtl/>
        </w:rPr>
      </w:pPr>
    </w:p>
    <w:p w14:paraId="7F24BBAE" w14:textId="77777777" w:rsidR="00000000" w:rsidRDefault="00737B0C">
      <w:pPr>
        <w:pStyle w:val="a"/>
        <w:rPr>
          <w:rFonts w:hint="cs"/>
          <w:rtl/>
        </w:rPr>
      </w:pPr>
      <w:r>
        <w:rPr>
          <w:rFonts w:hint="cs"/>
          <w:rtl/>
        </w:rPr>
        <w:t>הצעת סיכום מטעם סיעת חד"ש-תע"ל לסיכום הדיון המשולב על הקמת החומה:</w:t>
      </w:r>
    </w:p>
    <w:p w14:paraId="3F41039D" w14:textId="77777777" w:rsidR="00000000" w:rsidRDefault="00737B0C">
      <w:pPr>
        <w:pStyle w:val="a"/>
        <w:rPr>
          <w:rFonts w:hint="cs"/>
          <w:rtl/>
        </w:rPr>
      </w:pPr>
    </w:p>
    <w:p w14:paraId="3C346C30" w14:textId="77777777" w:rsidR="00000000" w:rsidRDefault="00737B0C">
      <w:pPr>
        <w:pStyle w:val="a"/>
        <w:rPr>
          <w:rFonts w:hint="cs"/>
          <w:rtl/>
        </w:rPr>
      </w:pPr>
      <w:r>
        <w:rPr>
          <w:rFonts w:hint="cs"/>
          <w:rtl/>
        </w:rPr>
        <w:t>1. הכנסת קובעת, ששום הפרדה חד-צדדית באמצעות חומת הפרדה, היוצרת מציאות של אפ</w:t>
      </w:r>
      <w:r>
        <w:rPr>
          <w:rFonts w:hint="cs"/>
          <w:rtl/>
        </w:rPr>
        <w:t>רטהייד, לא תביא את השלום והביטחון לעם בישראל ולעמי האזור. רק שלום המבוסס על עיקרון של שתי מדינות לשני העמים, עם גבולות מוסכמים ומוכרים, יביא לביטחון.</w:t>
      </w:r>
    </w:p>
    <w:p w14:paraId="42273239" w14:textId="77777777" w:rsidR="00000000" w:rsidRDefault="00737B0C">
      <w:pPr>
        <w:pStyle w:val="a"/>
        <w:rPr>
          <w:rFonts w:hint="cs"/>
          <w:rtl/>
        </w:rPr>
      </w:pPr>
    </w:p>
    <w:p w14:paraId="74BE84CD" w14:textId="77777777" w:rsidR="00000000" w:rsidRDefault="00737B0C">
      <w:pPr>
        <w:pStyle w:val="a"/>
        <w:rPr>
          <w:rFonts w:hint="cs"/>
          <w:rtl/>
        </w:rPr>
      </w:pPr>
      <w:r>
        <w:rPr>
          <w:rFonts w:hint="cs"/>
          <w:rtl/>
        </w:rPr>
        <w:t>2. הכנסת קוראת לממשלה לחזור למשא-ומתן מיידי עם הרשות הפלסטינית, תוך הבעת נכונות להקמת מדינה פלסטינית עצמא</w:t>
      </w:r>
      <w:r>
        <w:rPr>
          <w:rFonts w:hint="cs"/>
          <w:rtl/>
        </w:rPr>
        <w:t>ית בשטחים שנכבשו בשנת 1967, שבירתה ירושלים המזרחית.</w:t>
      </w:r>
    </w:p>
    <w:p w14:paraId="4BF9B358" w14:textId="77777777" w:rsidR="00000000" w:rsidRDefault="00737B0C">
      <w:pPr>
        <w:pStyle w:val="a"/>
        <w:rPr>
          <w:rFonts w:hint="cs"/>
          <w:rtl/>
        </w:rPr>
      </w:pPr>
    </w:p>
    <w:p w14:paraId="45620F02" w14:textId="77777777" w:rsidR="00000000" w:rsidRDefault="00737B0C">
      <w:pPr>
        <w:pStyle w:val="a"/>
        <w:rPr>
          <w:rFonts w:hint="cs"/>
          <w:rtl/>
        </w:rPr>
      </w:pPr>
      <w:r>
        <w:rPr>
          <w:rFonts w:hint="cs"/>
          <w:rtl/>
        </w:rPr>
        <w:t>3. הכנסת קוראת לממשלה לפרק את חומת ההפרדה.</w:t>
      </w:r>
    </w:p>
    <w:p w14:paraId="5DE6A9F9" w14:textId="77777777" w:rsidR="00000000" w:rsidRDefault="00737B0C">
      <w:pPr>
        <w:pStyle w:val="a"/>
        <w:rPr>
          <w:rFonts w:hint="cs"/>
          <w:rtl/>
        </w:rPr>
      </w:pPr>
    </w:p>
    <w:p w14:paraId="7513A506" w14:textId="77777777" w:rsidR="00000000" w:rsidRDefault="00737B0C">
      <w:pPr>
        <w:pStyle w:val="a"/>
        <w:rPr>
          <w:rFonts w:hint="cs"/>
          <w:rtl/>
        </w:rPr>
      </w:pPr>
      <w:r>
        <w:rPr>
          <w:rFonts w:hint="cs"/>
          <w:rtl/>
        </w:rPr>
        <w:t>4. הכנסת קוראת לממשלה לבטל את ההחלטה על הפקעת קרקעות ולהחזירן לבעליהן הפלסטינים. תודה.</w:t>
      </w:r>
    </w:p>
    <w:p w14:paraId="0DAEC2C8" w14:textId="77777777" w:rsidR="00000000" w:rsidRDefault="00737B0C">
      <w:pPr>
        <w:pStyle w:val="a"/>
        <w:rPr>
          <w:rFonts w:hint="cs"/>
          <w:rtl/>
        </w:rPr>
      </w:pPr>
    </w:p>
    <w:p w14:paraId="04731FD8" w14:textId="77777777" w:rsidR="00000000" w:rsidRDefault="00737B0C">
      <w:pPr>
        <w:pStyle w:val="ad"/>
        <w:rPr>
          <w:rtl/>
        </w:rPr>
      </w:pPr>
      <w:r>
        <w:rPr>
          <w:rtl/>
        </w:rPr>
        <w:t>היו"ר ראובן ריבלין:</w:t>
      </w:r>
    </w:p>
    <w:p w14:paraId="4F9942E3" w14:textId="77777777" w:rsidR="00000000" w:rsidRDefault="00737B0C">
      <w:pPr>
        <w:pStyle w:val="a"/>
        <w:rPr>
          <w:rtl/>
        </w:rPr>
      </w:pPr>
    </w:p>
    <w:p w14:paraId="45A7D8C1" w14:textId="77777777" w:rsidR="00000000" w:rsidRDefault="00737B0C">
      <w:pPr>
        <w:pStyle w:val="a"/>
        <w:rPr>
          <w:rFonts w:hint="cs"/>
          <w:rtl/>
        </w:rPr>
      </w:pPr>
      <w:r>
        <w:rPr>
          <w:rFonts w:hint="cs"/>
          <w:rtl/>
        </w:rPr>
        <w:t>תודה לחבר הכנסת טיבי, שהביא את הצעת הסיכום בשם סיע</w:t>
      </w:r>
      <w:r>
        <w:rPr>
          <w:rFonts w:hint="cs"/>
          <w:rtl/>
        </w:rPr>
        <w:t>ת חד"ש-תע"ל. רבותי חברי הכנסת, הצעת ההחלטה לסיכום הדיון מטעם סיעת בל"ד. חבר הכנסת בשארה, בבקשה.</w:t>
      </w:r>
    </w:p>
    <w:p w14:paraId="5333393B" w14:textId="77777777" w:rsidR="00000000" w:rsidRDefault="00737B0C">
      <w:pPr>
        <w:pStyle w:val="a"/>
        <w:rPr>
          <w:rFonts w:hint="cs"/>
          <w:rtl/>
        </w:rPr>
      </w:pPr>
    </w:p>
    <w:p w14:paraId="6F277375" w14:textId="77777777" w:rsidR="00000000" w:rsidRDefault="00737B0C">
      <w:pPr>
        <w:pStyle w:val="Speaker"/>
        <w:rPr>
          <w:rtl/>
        </w:rPr>
      </w:pPr>
      <w:bookmarkStart w:id="313" w:name="FS000000558T30_07_2003_19_10_56"/>
      <w:bookmarkStart w:id="314" w:name="_Toc47678170"/>
      <w:bookmarkStart w:id="315" w:name="_Toc49055730"/>
      <w:bookmarkEnd w:id="313"/>
      <w:r>
        <w:rPr>
          <w:rFonts w:hint="eastAsia"/>
          <w:rtl/>
        </w:rPr>
        <w:t>עזמי</w:t>
      </w:r>
      <w:r>
        <w:rPr>
          <w:rtl/>
        </w:rPr>
        <w:t xml:space="preserve"> בשארה (בל"ד):</w:t>
      </w:r>
      <w:bookmarkEnd w:id="314"/>
      <w:bookmarkEnd w:id="315"/>
    </w:p>
    <w:p w14:paraId="57854657" w14:textId="77777777" w:rsidR="00000000" w:rsidRDefault="00737B0C">
      <w:pPr>
        <w:pStyle w:val="a"/>
        <w:rPr>
          <w:rFonts w:hint="cs"/>
          <w:rtl/>
        </w:rPr>
      </w:pPr>
    </w:p>
    <w:p w14:paraId="2EE854BE" w14:textId="77777777" w:rsidR="00000000" w:rsidRDefault="00737B0C">
      <w:pPr>
        <w:pStyle w:val="a"/>
        <w:rPr>
          <w:rFonts w:hint="cs"/>
          <w:rtl/>
        </w:rPr>
      </w:pPr>
      <w:r>
        <w:rPr>
          <w:rFonts w:hint="cs"/>
          <w:rtl/>
        </w:rPr>
        <w:t>1. הכנסת קוראת לממשלה להפסיק לחלוטין את הבנייה בהתנחלויות ולהתחיל בתהליך פינוי ההתנחלויות.</w:t>
      </w:r>
    </w:p>
    <w:p w14:paraId="2207CE66" w14:textId="77777777" w:rsidR="00000000" w:rsidRDefault="00737B0C">
      <w:pPr>
        <w:pStyle w:val="a"/>
        <w:rPr>
          <w:rFonts w:hint="cs"/>
          <w:rtl/>
        </w:rPr>
      </w:pPr>
    </w:p>
    <w:p w14:paraId="2085DC93" w14:textId="77777777" w:rsidR="00000000" w:rsidRDefault="00737B0C">
      <w:pPr>
        <w:pStyle w:val="a"/>
        <w:rPr>
          <w:rFonts w:hint="cs"/>
          <w:rtl/>
        </w:rPr>
      </w:pPr>
      <w:r>
        <w:rPr>
          <w:rFonts w:hint="cs"/>
          <w:rtl/>
        </w:rPr>
        <w:t xml:space="preserve">2. הכנסת קוראת לממשלה להפסיק מייד את בניית גדר </w:t>
      </w:r>
      <w:r>
        <w:rPr>
          <w:rFonts w:hint="cs"/>
          <w:rtl/>
        </w:rPr>
        <w:t>ההפרדה ואת תהליך הפקעת האדמות המלווה אותה.</w:t>
      </w:r>
    </w:p>
    <w:p w14:paraId="4A6BABC0" w14:textId="77777777" w:rsidR="00000000" w:rsidRDefault="00737B0C">
      <w:pPr>
        <w:pStyle w:val="a"/>
        <w:rPr>
          <w:rFonts w:hint="cs"/>
          <w:rtl/>
        </w:rPr>
      </w:pPr>
    </w:p>
    <w:p w14:paraId="1FA8AF02" w14:textId="77777777" w:rsidR="00000000" w:rsidRDefault="00737B0C">
      <w:pPr>
        <w:pStyle w:val="a"/>
        <w:rPr>
          <w:rFonts w:hint="cs"/>
          <w:rtl/>
        </w:rPr>
      </w:pPr>
      <w:r>
        <w:rPr>
          <w:rFonts w:hint="cs"/>
          <w:rtl/>
        </w:rPr>
        <w:t>3. הכנסת קוראת לממשלה להביע את נכונותה לנהל משא-ומתן מואץ ורציני על בסיס החלטות האו"ם, ובכלל זה הקמת מדינה פלסטינית עצמאית בגבולות ה-4 ביוני 1967, ולהבהיר שגבולות אלה יהיו הגבולות עם המדינה הפלסטינית העצמאית.</w:t>
      </w:r>
    </w:p>
    <w:p w14:paraId="254E936E" w14:textId="77777777" w:rsidR="00000000" w:rsidRDefault="00737B0C">
      <w:pPr>
        <w:pStyle w:val="a"/>
        <w:rPr>
          <w:rFonts w:hint="cs"/>
          <w:rtl/>
        </w:rPr>
      </w:pPr>
    </w:p>
    <w:p w14:paraId="527AA32C" w14:textId="77777777" w:rsidR="00000000" w:rsidRDefault="00737B0C">
      <w:pPr>
        <w:pStyle w:val="ad"/>
        <w:rPr>
          <w:rtl/>
        </w:rPr>
      </w:pPr>
      <w:r>
        <w:rPr>
          <w:rtl/>
        </w:rPr>
        <w:t>הי</w:t>
      </w:r>
      <w:r>
        <w:rPr>
          <w:rtl/>
        </w:rPr>
        <w:t>ו"ר ראובן ריבלין:</w:t>
      </w:r>
    </w:p>
    <w:p w14:paraId="45D2C260" w14:textId="77777777" w:rsidR="00000000" w:rsidRDefault="00737B0C">
      <w:pPr>
        <w:pStyle w:val="a"/>
        <w:rPr>
          <w:rtl/>
        </w:rPr>
      </w:pPr>
    </w:p>
    <w:p w14:paraId="4177AC39" w14:textId="77777777" w:rsidR="00000000" w:rsidRDefault="00737B0C">
      <w:pPr>
        <w:pStyle w:val="a"/>
        <w:rPr>
          <w:rFonts w:hint="cs"/>
          <w:rtl/>
        </w:rPr>
      </w:pPr>
      <w:r>
        <w:rPr>
          <w:rFonts w:hint="cs"/>
          <w:rtl/>
        </w:rPr>
        <w:t>תודה לחבר הכנסת בשארה. חבר הכנסת טלב אלסאנע, בבקשה.</w:t>
      </w:r>
    </w:p>
    <w:p w14:paraId="2716EE43" w14:textId="77777777" w:rsidR="00000000" w:rsidRDefault="00737B0C">
      <w:pPr>
        <w:pStyle w:val="a"/>
        <w:rPr>
          <w:rFonts w:hint="cs"/>
          <w:rtl/>
        </w:rPr>
      </w:pPr>
    </w:p>
    <w:p w14:paraId="35BF34DE" w14:textId="77777777" w:rsidR="00000000" w:rsidRDefault="00737B0C">
      <w:pPr>
        <w:pStyle w:val="Speaker"/>
        <w:rPr>
          <w:rtl/>
        </w:rPr>
      </w:pPr>
      <w:bookmarkStart w:id="316" w:name="FS000000549T30_07_2003_19_14_16"/>
      <w:bookmarkStart w:id="317" w:name="_Toc47678171"/>
      <w:bookmarkStart w:id="318" w:name="_Toc49055731"/>
      <w:bookmarkEnd w:id="316"/>
      <w:r>
        <w:rPr>
          <w:rFonts w:hint="eastAsia"/>
          <w:rtl/>
        </w:rPr>
        <w:t>טלב</w:t>
      </w:r>
      <w:r>
        <w:rPr>
          <w:rtl/>
        </w:rPr>
        <w:t xml:space="preserve"> אלסאנע (רע"ם):</w:t>
      </w:r>
      <w:bookmarkEnd w:id="317"/>
      <w:bookmarkEnd w:id="318"/>
    </w:p>
    <w:p w14:paraId="035BE8CB" w14:textId="77777777" w:rsidR="00000000" w:rsidRDefault="00737B0C">
      <w:pPr>
        <w:pStyle w:val="a"/>
        <w:rPr>
          <w:rFonts w:hint="cs"/>
          <w:rtl/>
        </w:rPr>
      </w:pPr>
    </w:p>
    <w:p w14:paraId="77FE5370" w14:textId="77777777" w:rsidR="00000000" w:rsidRDefault="00737B0C">
      <w:pPr>
        <w:pStyle w:val="a"/>
        <w:rPr>
          <w:rFonts w:hint="cs"/>
          <w:rtl/>
        </w:rPr>
      </w:pPr>
      <w:r>
        <w:rPr>
          <w:rFonts w:hint="cs"/>
          <w:rtl/>
        </w:rPr>
        <w:t>אדוני היושב-ראש, חברי הכנסת, הודעת סיכום מטעם סיעת רע"ם:</w:t>
      </w:r>
    </w:p>
    <w:p w14:paraId="72D3E985" w14:textId="77777777" w:rsidR="00000000" w:rsidRDefault="00737B0C">
      <w:pPr>
        <w:pStyle w:val="a"/>
        <w:rPr>
          <w:rFonts w:hint="cs"/>
          <w:rtl/>
        </w:rPr>
      </w:pPr>
    </w:p>
    <w:p w14:paraId="46B27AA4" w14:textId="77777777" w:rsidR="00000000" w:rsidRDefault="00737B0C">
      <w:pPr>
        <w:pStyle w:val="a"/>
        <w:rPr>
          <w:rFonts w:hint="cs"/>
          <w:rtl/>
        </w:rPr>
      </w:pPr>
      <w:r>
        <w:rPr>
          <w:rFonts w:hint="cs"/>
          <w:rtl/>
        </w:rPr>
        <w:t>1. הכנסת קוראת לממשלה להפסיק לאלתר את בניית חומת ההפרדה ולהתחיל להרוס אותה לאלתר.</w:t>
      </w:r>
    </w:p>
    <w:p w14:paraId="4817D200" w14:textId="77777777" w:rsidR="00000000" w:rsidRDefault="00737B0C">
      <w:pPr>
        <w:pStyle w:val="a"/>
        <w:rPr>
          <w:rFonts w:hint="cs"/>
          <w:rtl/>
        </w:rPr>
      </w:pPr>
    </w:p>
    <w:p w14:paraId="54E01D78" w14:textId="77777777" w:rsidR="00000000" w:rsidRDefault="00737B0C">
      <w:pPr>
        <w:pStyle w:val="a"/>
        <w:rPr>
          <w:rFonts w:hint="cs"/>
          <w:rtl/>
        </w:rPr>
      </w:pPr>
      <w:r>
        <w:rPr>
          <w:rFonts w:hint="cs"/>
          <w:rtl/>
        </w:rPr>
        <w:t>2. הכנסת מדגישה כי החומ</w:t>
      </w:r>
      <w:r>
        <w:rPr>
          <w:rFonts w:hint="cs"/>
          <w:rtl/>
        </w:rPr>
        <w:t>ה הזאת מפרידה בין עמי האזור לבין השלום המיוחל.</w:t>
      </w:r>
    </w:p>
    <w:p w14:paraId="34D76BC5" w14:textId="77777777" w:rsidR="00000000" w:rsidRDefault="00737B0C">
      <w:pPr>
        <w:pStyle w:val="a"/>
        <w:rPr>
          <w:rFonts w:hint="cs"/>
          <w:rtl/>
        </w:rPr>
      </w:pPr>
    </w:p>
    <w:p w14:paraId="474E42FA" w14:textId="77777777" w:rsidR="00000000" w:rsidRDefault="00737B0C">
      <w:pPr>
        <w:pStyle w:val="a"/>
        <w:rPr>
          <w:rFonts w:hint="cs"/>
          <w:rtl/>
        </w:rPr>
      </w:pPr>
      <w:r>
        <w:rPr>
          <w:rFonts w:hint="cs"/>
          <w:rtl/>
        </w:rPr>
        <w:t>3. הכנסת מציינת, כי הגדר,  כפי שהיא מתוכננת, ובתוואי המתוכנן, היא סמל של הכיבוש, של הדיכוי, ומהווה עילה להתמוטטות תהליך השלום ולקריסתו.</w:t>
      </w:r>
    </w:p>
    <w:p w14:paraId="206C4591" w14:textId="77777777" w:rsidR="00000000" w:rsidRDefault="00737B0C">
      <w:pPr>
        <w:pStyle w:val="a"/>
        <w:rPr>
          <w:rFonts w:hint="cs"/>
          <w:rtl/>
        </w:rPr>
      </w:pPr>
    </w:p>
    <w:p w14:paraId="74B58FDC" w14:textId="77777777" w:rsidR="00000000" w:rsidRDefault="00737B0C">
      <w:pPr>
        <w:pStyle w:val="a"/>
        <w:rPr>
          <w:rFonts w:hint="cs"/>
          <w:rtl/>
        </w:rPr>
      </w:pPr>
      <w:r>
        <w:rPr>
          <w:rFonts w:hint="cs"/>
          <w:rtl/>
        </w:rPr>
        <w:t>4. הכנסת קוראת לממשלה להפנות את המשאבים הכספיים לפתרון הבעיות החברתיות,</w:t>
      </w:r>
      <w:r>
        <w:rPr>
          <w:rFonts w:hint="cs"/>
          <w:rtl/>
        </w:rPr>
        <w:t xml:space="preserve"> לרבות בעיות המשפחות החד-הוריות והמשפחות ברוכות הילדים.</w:t>
      </w:r>
    </w:p>
    <w:p w14:paraId="745CCFFF" w14:textId="77777777" w:rsidR="00000000" w:rsidRDefault="00737B0C">
      <w:pPr>
        <w:pStyle w:val="a"/>
        <w:rPr>
          <w:rFonts w:hint="cs"/>
          <w:rtl/>
        </w:rPr>
      </w:pPr>
    </w:p>
    <w:p w14:paraId="27A46B31" w14:textId="77777777" w:rsidR="00000000" w:rsidRDefault="00737B0C">
      <w:pPr>
        <w:pStyle w:val="a"/>
        <w:rPr>
          <w:rFonts w:hint="cs"/>
          <w:rtl/>
        </w:rPr>
      </w:pPr>
      <w:r>
        <w:rPr>
          <w:rFonts w:hint="cs"/>
          <w:rtl/>
        </w:rPr>
        <w:t>5. הכנסת קוראת לממשלה לקדם את תהליך השלום על-ידי סיום הכיבוש וסילוקו. תודה רבה.</w:t>
      </w:r>
    </w:p>
    <w:p w14:paraId="69B0EC86" w14:textId="77777777" w:rsidR="00000000" w:rsidRDefault="00737B0C">
      <w:pPr>
        <w:pStyle w:val="a"/>
        <w:rPr>
          <w:rFonts w:hint="cs"/>
          <w:rtl/>
        </w:rPr>
      </w:pPr>
    </w:p>
    <w:p w14:paraId="436EB396" w14:textId="77777777" w:rsidR="00000000" w:rsidRDefault="00737B0C">
      <w:pPr>
        <w:pStyle w:val="ad"/>
        <w:rPr>
          <w:rtl/>
        </w:rPr>
      </w:pPr>
      <w:r>
        <w:rPr>
          <w:rtl/>
        </w:rPr>
        <w:t>היו"ר ראובן ריבלין:</w:t>
      </w:r>
    </w:p>
    <w:p w14:paraId="08EC5258" w14:textId="77777777" w:rsidR="00000000" w:rsidRDefault="00737B0C">
      <w:pPr>
        <w:pStyle w:val="a"/>
        <w:rPr>
          <w:rtl/>
        </w:rPr>
      </w:pPr>
    </w:p>
    <w:p w14:paraId="6D1FAD11" w14:textId="77777777" w:rsidR="00000000" w:rsidRDefault="00737B0C">
      <w:pPr>
        <w:pStyle w:val="a"/>
        <w:rPr>
          <w:rFonts w:hint="cs"/>
          <w:rtl/>
        </w:rPr>
      </w:pPr>
      <w:r>
        <w:rPr>
          <w:rFonts w:hint="cs"/>
          <w:rtl/>
        </w:rPr>
        <w:t xml:space="preserve">תודה. רבותי חברי הכנסת, סיעת יהדות התורה הגישה הצעת סיכום באיחור, אבל הואיל וכל סיעות הבית הגישו </w:t>
      </w:r>
      <w:r>
        <w:rPr>
          <w:rFonts w:hint="cs"/>
          <w:rtl/>
        </w:rPr>
        <w:t>הצעות סיכום, אני מאפשר להם באופן חד-פעמי. בדרך כלל צריכים להגיש הצעות סיכום מטעם הסיעות לפני תום הנאומים. חבר הכנסת גפני, אחד המומחים הגדולים בתקנון הכנסת, מכיר רק בתקנון שנוח לו, אבל אני בכל זאת מאפשר לו. בבקשה.</w:t>
      </w:r>
    </w:p>
    <w:p w14:paraId="733F60BB" w14:textId="77777777" w:rsidR="00000000" w:rsidRDefault="00737B0C">
      <w:pPr>
        <w:pStyle w:val="a"/>
        <w:rPr>
          <w:rFonts w:hint="cs"/>
          <w:rtl/>
        </w:rPr>
      </w:pPr>
    </w:p>
    <w:p w14:paraId="616ED400" w14:textId="77777777" w:rsidR="00000000" w:rsidRDefault="00737B0C">
      <w:pPr>
        <w:pStyle w:val="ac"/>
        <w:rPr>
          <w:rtl/>
        </w:rPr>
      </w:pPr>
      <w:r>
        <w:rPr>
          <w:rFonts w:hint="eastAsia"/>
          <w:rtl/>
        </w:rPr>
        <w:t>שר</w:t>
      </w:r>
      <w:r>
        <w:rPr>
          <w:rtl/>
        </w:rPr>
        <w:t xml:space="preserve"> התשתיות הלאומיות יוסף פריצקי:</w:t>
      </w:r>
    </w:p>
    <w:p w14:paraId="73C7FDC1" w14:textId="77777777" w:rsidR="00000000" w:rsidRDefault="00737B0C">
      <w:pPr>
        <w:pStyle w:val="a"/>
        <w:rPr>
          <w:rFonts w:hint="cs"/>
          <w:rtl/>
        </w:rPr>
      </w:pPr>
    </w:p>
    <w:p w14:paraId="5A5EDBAF" w14:textId="77777777" w:rsidR="00000000" w:rsidRDefault="00737B0C">
      <w:pPr>
        <w:pStyle w:val="a"/>
        <w:rPr>
          <w:rFonts w:hint="cs"/>
          <w:rtl/>
        </w:rPr>
      </w:pPr>
      <w:r>
        <w:rPr>
          <w:rFonts w:hint="cs"/>
          <w:rtl/>
        </w:rPr>
        <w:t>- - -</w:t>
      </w:r>
    </w:p>
    <w:p w14:paraId="041EAB1C" w14:textId="77777777" w:rsidR="00000000" w:rsidRDefault="00737B0C">
      <w:pPr>
        <w:pStyle w:val="a"/>
        <w:rPr>
          <w:rFonts w:hint="cs"/>
          <w:rtl/>
        </w:rPr>
      </w:pPr>
    </w:p>
    <w:p w14:paraId="2796FF2E" w14:textId="77777777" w:rsidR="00000000" w:rsidRDefault="00737B0C">
      <w:pPr>
        <w:pStyle w:val="ad"/>
        <w:rPr>
          <w:rtl/>
        </w:rPr>
      </w:pPr>
      <w:r>
        <w:rPr>
          <w:rtl/>
        </w:rPr>
        <w:t>ה</w:t>
      </w:r>
      <w:r>
        <w:rPr>
          <w:rtl/>
        </w:rPr>
        <w:t>יו"ר ראובן ריבלין:</w:t>
      </w:r>
    </w:p>
    <w:p w14:paraId="66C84F6A" w14:textId="77777777" w:rsidR="00000000" w:rsidRDefault="00737B0C">
      <w:pPr>
        <w:pStyle w:val="a"/>
        <w:rPr>
          <w:rtl/>
        </w:rPr>
      </w:pPr>
    </w:p>
    <w:p w14:paraId="2D9B8F31" w14:textId="77777777" w:rsidR="00000000" w:rsidRDefault="00737B0C">
      <w:pPr>
        <w:pStyle w:val="a"/>
        <w:rPr>
          <w:rFonts w:hint="cs"/>
          <w:rtl/>
        </w:rPr>
      </w:pPr>
      <w:r>
        <w:rPr>
          <w:rFonts w:hint="cs"/>
          <w:rtl/>
        </w:rPr>
        <w:t>שורה אחת, תסמוך עלי.</w:t>
      </w:r>
    </w:p>
    <w:p w14:paraId="43D1240A" w14:textId="77777777" w:rsidR="00000000" w:rsidRDefault="00737B0C">
      <w:pPr>
        <w:pStyle w:val="a"/>
        <w:rPr>
          <w:rFonts w:hint="cs"/>
          <w:rtl/>
        </w:rPr>
      </w:pPr>
    </w:p>
    <w:p w14:paraId="49607A49" w14:textId="77777777" w:rsidR="00000000" w:rsidRDefault="00737B0C">
      <w:pPr>
        <w:pStyle w:val="ac"/>
        <w:rPr>
          <w:rtl/>
        </w:rPr>
      </w:pPr>
      <w:r>
        <w:rPr>
          <w:rFonts w:hint="eastAsia"/>
          <w:rtl/>
        </w:rPr>
        <w:t>שר</w:t>
      </w:r>
      <w:r>
        <w:rPr>
          <w:rtl/>
        </w:rPr>
        <w:t xml:space="preserve"> התשתיות הלאומיות יוסף פריצקי:</w:t>
      </w:r>
    </w:p>
    <w:p w14:paraId="15401684" w14:textId="77777777" w:rsidR="00000000" w:rsidRDefault="00737B0C">
      <w:pPr>
        <w:pStyle w:val="a"/>
        <w:rPr>
          <w:rFonts w:hint="cs"/>
          <w:rtl/>
        </w:rPr>
      </w:pPr>
    </w:p>
    <w:p w14:paraId="56AC912E" w14:textId="77777777" w:rsidR="00000000" w:rsidRDefault="00737B0C">
      <w:pPr>
        <w:pStyle w:val="a"/>
        <w:rPr>
          <w:rFonts w:hint="cs"/>
          <w:rtl/>
        </w:rPr>
      </w:pPr>
      <w:r>
        <w:rPr>
          <w:rFonts w:hint="cs"/>
          <w:rtl/>
        </w:rPr>
        <w:t>זה לא אפשרי.</w:t>
      </w:r>
    </w:p>
    <w:p w14:paraId="354A79A3" w14:textId="77777777" w:rsidR="00000000" w:rsidRDefault="00737B0C">
      <w:pPr>
        <w:pStyle w:val="a"/>
        <w:rPr>
          <w:rFonts w:hint="cs"/>
          <w:rtl/>
        </w:rPr>
      </w:pPr>
    </w:p>
    <w:p w14:paraId="05293996" w14:textId="77777777" w:rsidR="00000000" w:rsidRDefault="00737B0C">
      <w:pPr>
        <w:pStyle w:val="ad"/>
        <w:rPr>
          <w:rtl/>
        </w:rPr>
      </w:pPr>
      <w:r>
        <w:rPr>
          <w:rtl/>
        </w:rPr>
        <w:t>היו"ר ראובן ריבלין:</w:t>
      </w:r>
    </w:p>
    <w:p w14:paraId="1992DB07" w14:textId="77777777" w:rsidR="00000000" w:rsidRDefault="00737B0C">
      <w:pPr>
        <w:pStyle w:val="a"/>
        <w:rPr>
          <w:rtl/>
        </w:rPr>
      </w:pPr>
    </w:p>
    <w:p w14:paraId="31E9637A" w14:textId="77777777" w:rsidR="00000000" w:rsidRDefault="00737B0C">
      <w:pPr>
        <w:pStyle w:val="a"/>
        <w:rPr>
          <w:rFonts w:hint="cs"/>
          <w:rtl/>
        </w:rPr>
      </w:pPr>
      <w:r>
        <w:rPr>
          <w:rFonts w:hint="cs"/>
          <w:rtl/>
        </w:rPr>
        <w:t>זה אפשרי. זה נתון לשיקול דעת.</w:t>
      </w:r>
    </w:p>
    <w:p w14:paraId="619A012E" w14:textId="77777777" w:rsidR="00000000" w:rsidRDefault="00737B0C">
      <w:pPr>
        <w:pStyle w:val="a"/>
        <w:rPr>
          <w:rFonts w:hint="cs"/>
          <w:rtl/>
        </w:rPr>
      </w:pPr>
    </w:p>
    <w:p w14:paraId="6C2C34F3" w14:textId="77777777" w:rsidR="00000000" w:rsidRDefault="00737B0C">
      <w:pPr>
        <w:pStyle w:val="Speaker"/>
        <w:rPr>
          <w:rtl/>
        </w:rPr>
      </w:pPr>
      <w:bookmarkStart w:id="319" w:name="FS000000526T30_07_2003_19_21_00"/>
      <w:bookmarkStart w:id="320" w:name="_Toc47678172"/>
      <w:bookmarkStart w:id="321" w:name="_Toc49055732"/>
      <w:bookmarkEnd w:id="319"/>
      <w:r>
        <w:rPr>
          <w:rFonts w:hint="eastAsia"/>
          <w:rtl/>
        </w:rPr>
        <w:t>משה</w:t>
      </w:r>
      <w:r>
        <w:rPr>
          <w:rtl/>
        </w:rPr>
        <w:t xml:space="preserve"> גפני (יהדות התורה):</w:t>
      </w:r>
      <w:bookmarkEnd w:id="320"/>
      <w:bookmarkEnd w:id="321"/>
    </w:p>
    <w:p w14:paraId="76F8360D" w14:textId="77777777" w:rsidR="00000000" w:rsidRDefault="00737B0C">
      <w:pPr>
        <w:pStyle w:val="a"/>
        <w:rPr>
          <w:rFonts w:hint="cs"/>
          <w:rtl/>
        </w:rPr>
      </w:pPr>
    </w:p>
    <w:p w14:paraId="2B3E8098" w14:textId="77777777" w:rsidR="00000000" w:rsidRDefault="00737B0C">
      <w:pPr>
        <w:pStyle w:val="a"/>
        <w:rPr>
          <w:rFonts w:hint="cs"/>
          <w:rtl/>
        </w:rPr>
      </w:pPr>
      <w:r>
        <w:rPr>
          <w:rFonts w:hint="cs"/>
          <w:rtl/>
        </w:rPr>
        <w:t>אדוני היושב-ראש, אני מודה לך, אבל בעבר - - -</w:t>
      </w:r>
    </w:p>
    <w:p w14:paraId="17D8020A" w14:textId="77777777" w:rsidR="00000000" w:rsidRDefault="00737B0C">
      <w:pPr>
        <w:pStyle w:val="a"/>
        <w:rPr>
          <w:rFonts w:hint="cs"/>
          <w:rtl/>
        </w:rPr>
      </w:pPr>
    </w:p>
    <w:p w14:paraId="54D303A9" w14:textId="77777777" w:rsidR="00000000" w:rsidRDefault="00737B0C">
      <w:pPr>
        <w:pStyle w:val="ac"/>
        <w:rPr>
          <w:rtl/>
        </w:rPr>
      </w:pPr>
      <w:r>
        <w:rPr>
          <w:rFonts w:hint="eastAsia"/>
          <w:rtl/>
        </w:rPr>
        <w:t>שר</w:t>
      </w:r>
      <w:r>
        <w:rPr>
          <w:rtl/>
        </w:rPr>
        <w:t xml:space="preserve"> התשתיות הלאומיות יוסף פריצקי:</w:t>
      </w:r>
    </w:p>
    <w:p w14:paraId="3E4055EB" w14:textId="77777777" w:rsidR="00000000" w:rsidRDefault="00737B0C">
      <w:pPr>
        <w:pStyle w:val="a"/>
        <w:rPr>
          <w:rFonts w:hint="cs"/>
          <w:rtl/>
        </w:rPr>
      </w:pPr>
    </w:p>
    <w:p w14:paraId="452CE4F3" w14:textId="77777777" w:rsidR="00000000" w:rsidRDefault="00737B0C">
      <w:pPr>
        <w:pStyle w:val="a"/>
        <w:rPr>
          <w:rFonts w:hint="cs"/>
          <w:rtl/>
        </w:rPr>
      </w:pPr>
      <w:r>
        <w:rPr>
          <w:rFonts w:hint="cs"/>
          <w:rtl/>
        </w:rPr>
        <w:t>זה לא אפש</w:t>
      </w:r>
      <w:r>
        <w:rPr>
          <w:rFonts w:hint="cs"/>
          <w:rtl/>
        </w:rPr>
        <w:t>רי - - -</w:t>
      </w:r>
    </w:p>
    <w:p w14:paraId="66580A2D" w14:textId="77777777" w:rsidR="00000000" w:rsidRDefault="00737B0C">
      <w:pPr>
        <w:pStyle w:val="a"/>
        <w:rPr>
          <w:rFonts w:hint="cs"/>
          <w:rtl/>
        </w:rPr>
      </w:pPr>
    </w:p>
    <w:p w14:paraId="5A8B60A0" w14:textId="77777777" w:rsidR="00000000" w:rsidRDefault="00737B0C">
      <w:pPr>
        <w:pStyle w:val="SpeakerCon"/>
        <w:rPr>
          <w:rtl/>
        </w:rPr>
      </w:pPr>
      <w:bookmarkStart w:id="322" w:name="FS000000526T30_07_2003_19_21_20C"/>
      <w:bookmarkEnd w:id="322"/>
      <w:r>
        <w:rPr>
          <w:rtl/>
        </w:rPr>
        <w:t>משה גפני (יהדות התורה):</w:t>
      </w:r>
    </w:p>
    <w:p w14:paraId="3006B2C4" w14:textId="77777777" w:rsidR="00000000" w:rsidRDefault="00737B0C">
      <w:pPr>
        <w:pStyle w:val="a"/>
        <w:rPr>
          <w:rtl/>
        </w:rPr>
      </w:pPr>
    </w:p>
    <w:p w14:paraId="0C04DE7A" w14:textId="77777777" w:rsidR="00000000" w:rsidRDefault="00737B0C">
      <w:pPr>
        <w:pStyle w:val="a"/>
        <w:rPr>
          <w:rFonts w:hint="cs"/>
          <w:rtl/>
        </w:rPr>
      </w:pPr>
      <w:r>
        <w:rPr>
          <w:rFonts w:hint="cs"/>
          <w:rtl/>
        </w:rPr>
        <w:t xml:space="preserve">השר פריצקי, בעבר הגישו הצעות סיכום </w:t>
      </w:r>
      <w:r>
        <w:rPr>
          <w:rtl/>
        </w:rPr>
        <w:t>–</w:t>
      </w:r>
      <w:r>
        <w:rPr>
          <w:rFonts w:hint="cs"/>
          <w:rtl/>
        </w:rPr>
        <w:t xml:space="preserve"> אני עצמי וחברים אחרים - - -</w:t>
      </w:r>
    </w:p>
    <w:p w14:paraId="31D7968F" w14:textId="77777777" w:rsidR="00000000" w:rsidRDefault="00737B0C">
      <w:pPr>
        <w:pStyle w:val="a"/>
        <w:rPr>
          <w:rFonts w:hint="cs"/>
          <w:rtl/>
        </w:rPr>
      </w:pPr>
    </w:p>
    <w:p w14:paraId="36B7B42E" w14:textId="77777777" w:rsidR="00000000" w:rsidRDefault="00737B0C">
      <w:pPr>
        <w:pStyle w:val="ac"/>
        <w:rPr>
          <w:rtl/>
        </w:rPr>
      </w:pPr>
      <w:r>
        <w:rPr>
          <w:rFonts w:hint="eastAsia"/>
          <w:rtl/>
        </w:rPr>
        <w:t>קריאה</w:t>
      </w:r>
      <w:r>
        <w:rPr>
          <w:rtl/>
        </w:rPr>
        <w:t>:</w:t>
      </w:r>
    </w:p>
    <w:p w14:paraId="40882672" w14:textId="77777777" w:rsidR="00000000" w:rsidRDefault="00737B0C">
      <w:pPr>
        <w:pStyle w:val="a"/>
        <w:rPr>
          <w:rFonts w:hint="cs"/>
          <w:rtl/>
        </w:rPr>
      </w:pPr>
    </w:p>
    <w:p w14:paraId="4237C62B" w14:textId="77777777" w:rsidR="00000000" w:rsidRDefault="00737B0C">
      <w:pPr>
        <w:pStyle w:val="a"/>
        <w:rPr>
          <w:rFonts w:hint="cs"/>
          <w:rtl/>
        </w:rPr>
      </w:pPr>
      <w:r>
        <w:rPr>
          <w:rFonts w:hint="cs"/>
          <w:rtl/>
        </w:rPr>
        <w:t>- - -</w:t>
      </w:r>
    </w:p>
    <w:p w14:paraId="70BA48E5" w14:textId="77777777" w:rsidR="00000000" w:rsidRDefault="00737B0C">
      <w:pPr>
        <w:pStyle w:val="a"/>
        <w:rPr>
          <w:rFonts w:hint="cs"/>
          <w:rtl/>
        </w:rPr>
      </w:pPr>
    </w:p>
    <w:p w14:paraId="358B5AE6" w14:textId="77777777" w:rsidR="00000000" w:rsidRDefault="00737B0C">
      <w:pPr>
        <w:pStyle w:val="ad"/>
        <w:rPr>
          <w:rtl/>
        </w:rPr>
      </w:pPr>
      <w:r>
        <w:rPr>
          <w:rtl/>
        </w:rPr>
        <w:t>היו"ר ראובן ריבלין:</w:t>
      </w:r>
    </w:p>
    <w:p w14:paraId="3E2AFE00" w14:textId="77777777" w:rsidR="00000000" w:rsidRDefault="00737B0C">
      <w:pPr>
        <w:pStyle w:val="a"/>
        <w:rPr>
          <w:rtl/>
        </w:rPr>
      </w:pPr>
    </w:p>
    <w:p w14:paraId="125F14AE" w14:textId="77777777" w:rsidR="00000000" w:rsidRDefault="00737B0C">
      <w:pPr>
        <w:pStyle w:val="a"/>
        <w:rPr>
          <w:rFonts w:hint="cs"/>
          <w:rtl/>
        </w:rPr>
      </w:pPr>
      <w:r>
        <w:rPr>
          <w:rFonts w:hint="cs"/>
          <w:rtl/>
        </w:rPr>
        <w:t>לא מפריעים. זו הצבעה. אדוני, אתה התחלת לנאום?</w:t>
      </w:r>
    </w:p>
    <w:p w14:paraId="64A9000C" w14:textId="77777777" w:rsidR="00000000" w:rsidRDefault="00737B0C">
      <w:pPr>
        <w:pStyle w:val="a"/>
        <w:rPr>
          <w:rFonts w:hint="cs"/>
          <w:rtl/>
        </w:rPr>
      </w:pPr>
    </w:p>
    <w:p w14:paraId="4273A5F9" w14:textId="77777777" w:rsidR="00000000" w:rsidRDefault="00737B0C">
      <w:pPr>
        <w:pStyle w:val="SpeakerCon"/>
        <w:rPr>
          <w:rtl/>
        </w:rPr>
      </w:pPr>
      <w:bookmarkStart w:id="323" w:name="FS000000526T30_07_2003_19_22_20C"/>
      <w:bookmarkEnd w:id="323"/>
      <w:r>
        <w:rPr>
          <w:rtl/>
        </w:rPr>
        <w:t>משה גפני (יהדות התורה):</w:t>
      </w:r>
    </w:p>
    <w:p w14:paraId="69B32496" w14:textId="77777777" w:rsidR="00000000" w:rsidRDefault="00737B0C">
      <w:pPr>
        <w:pStyle w:val="a"/>
        <w:rPr>
          <w:rtl/>
        </w:rPr>
      </w:pPr>
    </w:p>
    <w:p w14:paraId="188F743F" w14:textId="77777777" w:rsidR="00000000" w:rsidRDefault="00737B0C">
      <w:pPr>
        <w:pStyle w:val="a"/>
        <w:rPr>
          <w:rFonts w:hint="cs"/>
          <w:rtl/>
        </w:rPr>
      </w:pPr>
      <w:r>
        <w:rPr>
          <w:rFonts w:hint="cs"/>
          <w:rtl/>
        </w:rPr>
        <w:t xml:space="preserve">לא, רק הודיתי לך. </w:t>
      </w:r>
    </w:p>
    <w:p w14:paraId="526B61FD" w14:textId="77777777" w:rsidR="00000000" w:rsidRDefault="00737B0C">
      <w:pPr>
        <w:pStyle w:val="a"/>
        <w:rPr>
          <w:rFonts w:hint="cs"/>
          <w:rtl/>
        </w:rPr>
      </w:pPr>
    </w:p>
    <w:p w14:paraId="7C9AFD39" w14:textId="77777777" w:rsidR="00000000" w:rsidRDefault="00737B0C">
      <w:pPr>
        <w:pStyle w:val="ac"/>
        <w:rPr>
          <w:rtl/>
        </w:rPr>
      </w:pPr>
      <w:r>
        <w:rPr>
          <w:rFonts w:hint="eastAsia"/>
          <w:rtl/>
        </w:rPr>
        <w:t>יצחק</w:t>
      </w:r>
      <w:r>
        <w:rPr>
          <w:rtl/>
        </w:rPr>
        <w:t xml:space="preserve"> כהן (ש"ס):</w:t>
      </w:r>
    </w:p>
    <w:p w14:paraId="60F17D80" w14:textId="77777777" w:rsidR="00000000" w:rsidRDefault="00737B0C">
      <w:pPr>
        <w:pStyle w:val="a"/>
        <w:rPr>
          <w:rFonts w:hint="cs"/>
          <w:rtl/>
        </w:rPr>
      </w:pPr>
    </w:p>
    <w:p w14:paraId="2B6872D7" w14:textId="77777777" w:rsidR="00000000" w:rsidRDefault="00737B0C">
      <w:pPr>
        <w:pStyle w:val="a"/>
        <w:rPr>
          <w:rFonts w:hint="cs"/>
          <w:rtl/>
        </w:rPr>
      </w:pPr>
      <w:r>
        <w:rPr>
          <w:rFonts w:hint="cs"/>
          <w:rtl/>
        </w:rPr>
        <w:t>- - -</w:t>
      </w:r>
    </w:p>
    <w:p w14:paraId="610A65B0" w14:textId="77777777" w:rsidR="00000000" w:rsidRDefault="00737B0C">
      <w:pPr>
        <w:pStyle w:val="a"/>
        <w:rPr>
          <w:rFonts w:hint="cs"/>
          <w:rtl/>
        </w:rPr>
      </w:pPr>
    </w:p>
    <w:p w14:paraId="66EC0AFE" w14:textId="77777777" w:rsidR="00000000" w:rsidRDefault="00737B0C">
      <w:pPr>
        <w:pStyle w:val="SpeakerCon"/>
        <w:rPr>
          <w:rtl/>
        </w:rPr>
      </w:pPr>
      <w:bookmarkStart w:id="324" w:name="FS000000526T30_07_2003_19_22_44C"/>
      <w:bookmarkEnd w:id="324"/>
      <w:r>
        <w:rPr>
          <w:rtl/>
        </w:rPr>
        <w:t>משה</w:t>
      </w:r>
      <w:r>
        <w:rPr>
          <w:rtl/>
        </w:rPr>
        <w:t xml:space="preserve"> גפני (יהדות התורה):</w:t>
      </w:r>
    </w:p>
    <w:p w14:paraId="086EAE5C" w14:textId="77777777" w:rsidR="00000000" w:rsidRDefault="00737B0C">
      <w:pPr>
        <w:pStyle w:val="a"/>
        <w:rPr>
          <w:rtl/>
        </w:rPr>
      </w:pPr>
    </w:p>
    <w:p w14:paraId="1923AB1C" w14:textId="77777777" w:rsidR="00000000" w:rsidRDefault="00737B0C">
      <w:pPr>
        <w:pStyle w:val="a"/>
        <w:rPr>
          <w:rFonts w:hint="cs"/>
          <w:rtl/>
        </w:rPr>
      </w:pPr>
      <w:r>
        <w:rPr>
          <w:rFonts w:hint="cs"/>
          <w:rtl/>
        </w:rPr>
        <w:t>אדוני היושב-ראש, הצעת סיכום מטעם - - -</w:t>
      </w:r>
    </w:p>
    <w:p w14:paraId="086800AE" w14:textId="77777777" w:rsidR="00000000" w:rsidRDefault="00737B0C">
      <w:pPr>
        <w:pStyle w:val="a"/>
        <w:rPr>
          <w:rFonts w:hint="cs"/>
          <w:rtl/>
        </w:rPr>
      </w:pPr>
    </w:p>
    <w:p w14:paraId="18EECCD5" w14:textId="77777777" w:rsidR="00000000" w:rsidRDefault="00737B0C">
      <w:pPr>
        <w:pStyle w:val="ac"/>
        <w:rPr>
          <w:rtl/>
        </w:rPr>
      </w:pPr>
      <w:r>
        <w:rPr>
          <w:rFonts w:hint="eastAsia"/>
          <w:rtl/>
        </w:rPr>
        <w:t>יצחק</w:t>
      </w:r>
      <w:r>
        <w:rPr>
          <w:rtl/>
        </w:rPr>
        <w:t xml:space="preserve"> כהן (ש"ס):</w:t>
      </w:r>
    </w:p>
    <w:p w14:paraId="1C34D502" w14:textId="77777777" w:rsidR="00000000" w:rsidRDefault="00737B0C">
      <w:pPr>
        <w:pStyle w:val="a"/>
        <w:rPr>
          <w:rFonts w:hint="cs"/>
          <w:rtl/>
        </w:rPr>
      </w:pPr>
    </w:p>
    <w:p w14:paraId="31DC6819" w14:textId="77777777" w:rsidR="00000000" w:rsidRDefault="00737B0C">
      <w:pPr>
        <w:pStyle w:val="a"/>
        <w:rPr>
          <w:rFonts w:hint="cs"/>
          <w:rtl/>
        </w:rPr>
      </w:pPr>
      <w:r>
        <w:rPr>
          <w:rFonts w:hint="cs"/>
          <w:rtl/>
        </w:rPr>
        <w:t>- - -</w:t>
      </w:r>
    </w:p>
    <w:p w14:paraId="6F924DA9" w14:textId="77777777" w:rsidR="00000000" w:rsidRDefault="00737B0C">
      <w:pPr>
        <w:pStyle w:val="a"/>
        <w:rPr>
          <w:rFonts w:hint="cs"/>
          <w:rtl/>
        </w:rPr>
      </w:pPr>
    </w:p>
    <w:p w14:paraId="5ABA50A4" w14:textId="77777777" w:rsidR="00000000" w:rsidRDefault="00737B0C">
      <w:pPr>
        <w:pStyle w:val="ad"/>
        <w:rPr>
          <w:rtl/>
        </w:rPr>
      </w:pPr>
      <w:r>
        <w:rPr>
          <w:rtl/>
        </w:rPr>
        <w:t>היו"ר ראובן ריבלין:</w:t>
      </w:r>
    </w:p>
    <w:p w14:paraId="38B49459" w14:textId="77777777" w:rsidR="00000000" w:rsidRDefault="00737B0C">
      <w:pPr>
        <w:pStyle w:val="a"/>
        <w:rPr>
          <w:rtl/>
        </w:rPr>
      </w:pPr>
    </w:p>
    <w:p w14:paraId="02ABDBF9" w14:textId="77777777" w:rsidR="00000000" w:rsidRDefault="00737B0C">
      <w:pPr>
        <w:pStyle w:val="a"/>
        <w:rPr>
          <w:rFonts w:hint="cs"/>
          <w:rtl/>
        </w:rPr>
      </w:pPr>
      <w:r>
        <w:rPr>
          <w:rFonts w:hint="cs"/>
          <w:rtl/>
        </w:rPr>
        <w:t>אי-אפשר, חבר הכנסת יצחק כהן. חבר הכנסת יצחק כהן, אתה לא - - -</w:t>
      </w:r>
    </w:p>
    <w:p w14:paraId="1622976E" w14:textId="77777777" w:rsidR="00000000" w:rsidRDefault="00737B0C">
      <w:pPr>
        <w:pStyle w:val="a"/>
        <w:rPr>
          <w:rFonts w:hint="cs"/>
          <w:rtl/>
        </w:rPr>
      </w:pPr>
    </w:p>
    <w:p w14:paraId="481824BD" w14:textId="77777777" w:rsidR="00000000" w:rsidRDefault="00737B0C">
      <w:pPr>
        <w:pStyle w:val="ac"/>
        <w:rPr>
          <w:rtl/>
        </w:rPr>
      </w:pPr>
      <w:r>
        <w:rPr>
          <w:rFonts w:hint="eastAsia"/>
          <w:rtl/>
        </w:rPr>
        <w:t>יצחק</w:t>
      </w:r>
      <w:r>
        <w:rPr>
          <w:rtl/>
        </w:rPr>
        <w:t xml:space="preserve"> כהן (ש"ס):</w:t>
      </w:r>
    </w:p>
    <w:p w14:paraId="614645F8" w14:textId="77777777" w:rsidR="00000000" w:rsidRDefault="00737B0C">
      <w:pPr>
        <w:pStyle w:val="a"/>
        <w:rPr>
          <w:rFonts w:hint="cs"/>
          <w:rtl/>
        </w:rPr>
      </w:pPr>
    </w:p>
    <w:p w14:paraId="5FF716BB" w14:textId="77777777" w:rsidR="00000000" w:rsidRDefault="00737B0C">
      <w:pPr>
        <w:pStyle w:val="a"/>
        <w:rPr>
          <w:rFonts w:hint="cs"/>
          <w:rtl/>
        </w:rPr>
      </w:pPr>
      <w:r>
        <w:rPr>
          <w:rFonts w:hint="cs"/>
          <w:rtl/>
        </w:rPr>
        <w:t>- - -</w:t>
      </w:r>
    </w:p>
    <w:p w14:paraId="252FE365" w14:textId="77777777" w:rsidR="00000000" w:rsidRDefault="00737B0C">
      <w:pPr>
        <w:pStyle w:val="a"/>
        <w:rPr>
          <w:rFonts w:hint="cs"/>
          <w:rtl/>
        </w:rPr>
      </w:pPr>
    </w:p>
    <w:p w14:paraId="39335CE7" w14:textId="77777777" w:rsidR="00000000" w:rsidRDefault="00737B0C">
      <w:pPr>
        <w:pStyle w:val="ad"/>
        <w:rPr>
          <w:rtl/>
        </w:rPr>
      </w:pPr>
      <w:r>
        <w:rPr>
          <w:rtl/>
        </w:rPr>
        <w:t>היו"ר ראובן ריבלין:</w:t>
      </w:r>
    </w:p>
    <w:p w14:paraId="027FE123" w14:textId="77777777" w:rsidR="00000000" w:rsidRDefault="00737B0C">
      <w:pPr>
        <w:pStyle w:val="a"/>
        <w:rPr>
          <w:rtl/>
        </w:rPr>
      </w:pPr>
    </w:p>
    <w:p w14:paraId="7EECBFAC" w14:textId="77777777" w:rsidR="00000000" w:rsidRDefault="00737B0C">
      <w:pPr>
        <w:pStyle w:val="a"/>
        <w:rPr>
          <w:rFonts w:hint="cs"/>
          <w:rtl/>
        </w:rPr>
      </w:pPr>
      <w:r>
        <w:rPr>
          <w:rFonts w:hint="cs"/>
          <w:rtl/>
        </w:rPr>
        <w:t>חבר הכנסת יצחק כהן, אני קורא לך לצאת בפעם</w:t>
      </w:r>
      <w:r>
        <w:rPr>
          <w:rFonts w:hint="cs"/>
          <w:rtl/>
        </w:rPr>
        <w:t xml:space="preserve"> הרביעית. להוציא אותו. להחזיר אותו רק להצבעה. להוציא אותו. אני מוציא אותו, הוא חוזר וממשיך להפריע כל הזמן, בלי הפסקה.</w:t>
      </w:r>
    </w:p>
    <w:p w14:paraId="5B822006" w14:textId="77777777" w:rsidR="00000000" w:rsidRDefault="00737B0C">
      <w:pPr>
        <w:pStyle w:val="a"/>
        <w:rPr>
          <w:rFonts w:hint="cs"/>
          <w:rtl/>
        </w:rPr>
      </w:pPr>
    </w:p>
    <w:p w14:paraId="2A135E5F" w14:textId="77777777" w:rsidR="00000000" w:rsidRDefault="00737B0C">
      <w:pPr>
        <w:pStyle w:val="ac"/>
        <w:rPr>
          <w:rtl/>
        </w:rPr>
      </w:pPr>
      <w:r>
        <w:rPr>
          <w:rFonts w:hint="eastAsia"/>
          <w:rtl/>
        </w:rPr>
        <w:t>יצחק</w:t>
      </w:r>
      <w:r>
        <w:rPr>
          <w:rtl/>
        </w:rPr>
        <w:t xml:space="preserve"> כהן (ש"ס):</w:t>
      </w:r>
    </w:p>
    <w:p w14:paraId="44183455" w14:textId="77777777" w:rsidR="00000000" w:rsidRDefault="00737B0C">
      <w:pPr>
        <w:pStyle w:val="a"/>
        <w:rPr>
          <w:rFonts w:hint="cs"/>
          <w:rtl/>
        </w:rPr>
      </w:pPr>
    </w:p>
    <w:p w14:paraId="6F9C8834" w14:textId="77777777" w:rsidR="00000000" w:rsidRDefault="00737B0C">
      <w:pPr>
        <w:pStyle w:val="a"/>
        <w:rPr>
          <w:rFonts w:hint="cs"/>
          <w:rtl/>
        </w:rPr>
      </w:pPr>
      <w:r>
        <w:rPr>
          <w:rFonts w:hint="cs"/>
          <w:rtl/>
        </w:rPr>
        <w:t>- - -</w:t>
      </w:r>
    </w:p>
    <w:p w14:paraId="63221F3C" w14:textId="77777777" w:rsidR="00000000" w:rsidRDefault="00737B0C">
      <w:pPr>
        <w:pStyle w:val="a"/>
        <w:rPr>
          <w:rFonts w:hint="cs"/>
          <w:rtl/>
        </w:rPr>
      </w:pPr>
    </w:p>
    <w:p w14:paraId="2F1533D0" w14:textId="77777777" w:rsidR="00000000" w:rsidRDefault="00737B0C">
      <w:pPr>
        <w:pStyle w:val="ad"/>
        <w:rPr>
          <w:rtl/>
        </w:rPr>
      </w:pPr>
      <w:r>
        <w:rPr>
          <w:rtl/>
        </w:rPr>
        <w:t>היו"ר ראובן ריבלין:</w:t>
      </w:r>
    </w:p>
    <w:p w14:paraId="5B71856F" w14:textId="77777777" w:rsidR="00000000" w:rsidRDefault="00737B0C">
      <w:pPr>
        <w:pStyle w:val="a"/>
        <w:rPr>
          <w:rtl/>
        </w:rPr>
      </w:pPr>
    </w:p>
    <w:p w14:paraId="2D18C91E" w14:textId="77777777" w:rsidR="00000000" w:rsidRDefault="00737B0C">
      <w:pPr>
        <w:pStyle w:val="a"/>
        <w:rPr>
          <w:rFonts w:hint="cs"/>
          <w:rtl/>
        </w:rPr>
      </w:pPr>
      <w:r>
        <w:rPr>
          <w:rFonts w:hint="cs"/>
          <w:rtl/>
        </w:rPr>
        <w:t>להוציא אותו מייד. יש גם גבול לכל אפשרות פה - - -</w:t>
      </w:r>
    </w:p>
    <w:p w14:paraId="2AE85CEA" w14:textId="77777777" w:rsidR="00000000" w:rsidRDefault="00737B0C">
      <w:pPr>
        <w:pStyle w:val="a"/>
        <w:rPr>
          <w:rFonts w:hint="cs"/>
          <w:rtl/>
        </w:rPr>
      </w:pPr>
    </w:p>
    <w:p w14:paraId="2F414EC2" w14:textId="77777777" w:rsidR="00000000" w:rsidRDefault="00737B0C">
      <w:pPr>
        <w:pStyle w:val="ac"/>
        <w:rPr>
          <w:rtl/>
        </w:rPr>
      </w:pPr>
      <w:r>
        <w:rPr>
          <w:rFonts w:hint="eastAsia"/>
          <w:rtl/>
        </w:rPr>
        <w:t>קריאה</w:t>
      </w:r>
      <w:r>
        <w:rPr>
          <w:rtl/>
        </w:rPr>
        <w:t>:</w:t>
      </w:r>
    </w:p>
    <w:p w14:paraId="77772278" w14:textId="77777777" w:rsidR="00000000" w:rsidRDefault="00737B0C">
      <w:pPr>
        <w:pStyle w:val="a"/>
        <w:rPr>
          <w:rFonts w:hint="cs"/>
          <w:rtl/>
        </w:rPr>
      </w:pPr>
    </w:p>
    <w:p w14:paraId="30724610" w14:textId="77777777" w:rsidR="00000000" w:rsidRDefault="00737B0C">
      <w:pPr>
        <w:pStyle w:val="a"/>
        <w:rPr>
          <w:rFonts w:hint="cs"/>
          <w:rtl/>
        </w:rPr>
      </w:pPr>
      <w:r>
        <w:rPr>
          <w:rFonts w:hint="cs"/>
          <w:rtl/>
        </w:rPr>
        <w:t>- - -</w:t>
      </w:r>
    </w:p>
    <w:p w14:paraId="2AF6A004" w14:textId="77777777" w:rsidR="00000000" w:rsidRDefault="00737B0C">
      <w:pPr>
        <w:pStyle w:val="a"/>
        <w:jc w:val="center"/>
        <w:rPr>
          <w:rFonts w:hint="cs"/>
          <w:rtl/>
        </w:rPr>
      </w:pPr>
      <w:r>
        <w:rPr>
          <w:rFonts w:hint="cs"/>
          <w:rtl/>
        </w:rPr>
        <w:t>(חבר הכנסת יצחק כהן יוצא מאו</w:t>
      </w:r>
      <w:r>
        <w:rPr>
          <w:rFonts w:hint="cs"/>
          <w:rtl/>
        </w:rPr>
        <w:t>לם המליאה.)</w:t>
      </w:r>
    </w:p>
    <w:p w14:paraId="526588E0" w14:textId="77777777" w:rsidR="00000000" w:rsidRDefault="00737B0C">
      <w:pPr>
        <w:pStyle w:val="a"/>
        <w:jc w:val="center"/>
        <w:rPr>
          <w:rFonts w:hint="cs"/>
          <w:rtl/>
        </w:rPr>
      </w:pPr>
    </w:p>
    <w:p w14:paraId="1C40E7E6" w14:textId="77777777" w:rsidR="00000000" w:rsidRDefault="00737B0C">
      <w:pPr>
        <w:pStyle w:val="ad"/>
        <w:rPr>
          <w:rtl/>
        </w:rPr>
      </w:pPr>
      <w:r>
        <w:rPr>
          <w:rtl/>
        </w:rPr>
        <w:t>היו"ר ראובן ריבלין:</w:t>
      </w:r>
    </w:p>
    <w:p w14:paraId="010D12F6" w14:textId="77777777" w:rsidR="00000000" w:rsidRDefault="00737B0C">
      <w:pPr>
        <w:pStyle w:val="a"/>
        <w:rPr>
          <w:rtl/>
        </w:rPr>
      </w:pPr>
    </w:p>
    <w:p w14:paraId="6D9D27E1" w14:textId="77777777" w:rsidR="00000000" w:rsidRDefault="00737B0C">
      <w:pPr>
        <w:pStyle w:val="a"/>
        <w:rPr>
          <w:rFonts w:hint="cs"/>
          <w:rtl/>
        </w:rPr>
      </w:pPr>
      <w:r>
        <w:rPr>
          <w:rFonts w:hint="cs"/>
          <w:rtl/>
        </w:rPr>
        <w:t>בבקשה, אדוני.</w:t>
      </w:r>
    </w:p>
    <w:p w14:paraId="410FCBA4" w14:textId="77777777" w:rsidR="00000000" w:rsidRDefault="00737B0C">
      <w:pPr>
        <w:pStyle w:val="a"/>
        <w:rPr>
          <w:rFonts w:hint="cs"/>
          <w:rtl/>
        </w:rPr>
      </w:pPr>
    </w:p>
    <w:p w14:paraId="16041CFC" w14:textId="77777777" w:rsidR="00000000" w:rsidRDefault="00737B0C">
      <w:pPr>
        <w:pStyle w:val="SpeakerCon"/>
        <w:rPr>
          <w:rtl/>
        </w:rPr>
      </w:pPr>
      <w:bookmarkStart w:id="325" w:name="FS000000526T30_07_2003_19_25_41C"/>
      <w:bookmarkEnd w:id="325"/>
      <w:r>
        <w:rPr>
          <w:rtl/>
        </w:rPr>
        <w:t>משה גפני (יהדות התורה):</w:t>
      </w:r>
    </w:p>
    <w:p w14:paraId="36D8B12F" w14:textId="77777777" w:rsidR="00000000" w:rsidRDefault="00737B0C">
      <w:pPr>
        <w:pStyle w:val="a"/>
        <w:rPr>
          <w:rtl/>
        </w:rPr>
      </w:pPr>
    </w:p>
    <w:p w14:paraId="32123669" w14:textId="77777777" w:rsidR="00000000" w:rsidRDefault="00737B0C">
      <w:pPr>
        <w:pStyle w:val="a"/>
        <w:rPr>
          <w:rFonts w:hint="cs"/>
          <w:rtl/>
        </w:rPr>
      </w:pPr>
      <w:r>
        <w:rPr>
          <w:rFonts w:hint="cs"/>
          <w:rtl/>
        </w:rPr>
        <w:t>אדוני היושב-ראש, רבותי חברי הכנסת, הצעת סיכום מטעם סיעת יהדות התורה:</w:t>
      </w:r>
    </w:p>
    <w:p w14:paraId="7FBE27EB" w14:textId="77777777" w:rsidR="00000000" w:rsidRDefault="00737B0C">
      <w:pPr>
        <w:pStyle w:val="a"/>
        <w:rPr>
          <w:rFonts w:hint="cs"/>
          <w:rtl/>
        </w:rPr>
      </w:pPr>
    </w:p>
    <w:p w14:paraId="3D0E510A" w14:textId="77777777" w:rsidR="00000000" w:rsidRDefault="00737B0C">
      <w:pPr>
        <w:pStyle w:val="a"/>
        <w:rPr>
          <w:rFonts w:hint="cs"/>
          <w:rtl/>
        </w:rPr>
      </w:pPr>
      <w:r>
        <w:rPr>
          <w:rFonts w:hint="cs"/>
          <w:rtl/>
        </w:rPr>
        <w:t>הכנסת איננה סומכת על הממשלה הנוכחית ועל ראש הממשלה בהחלטותיהם. תודה.</w:t>
      </w:r>
    </w:p>
    <w:p w14:paraId="6947D169" w14:textId="77777777" w:rsidR="00000000" w:rsidRDefault="00737B0C">
      <w:pPr>
        <w:pStyle w:val="a"/>
        <w:rPr>
          <w:rFonts w:hint="cs"/>
          <w:rtl/>
        </w:rPr>
      </w:pPr>
    </w:p>
    <w:p w14:paraId="03398EC0" w14:textId="77777777" w:rsidR="00000000" w:rsidRDefault="00737B0C">
      <w:pPr>
        <w:pStyle w:val="ad"/>
        <w:rPr>
          <w:rtl/>
        </w:rPr>
      </w:pPr>
      <w:r>
        <w:rPr>
          <w:rtl/>
        </w:rPr>
        <w:t>היו"ר ראובן ריבלין:</w:t>
      </w:r>
    </w:p>
    <w:p w14:paraId="52261AEA" w14:textId="77777777" w:rsidR="00000000" w:rsidRDefault="00737B0C">
      <w:pPr>
        <w:pStyle w:val="a"/>
        <w:rPr>
          <w:rtl/>
        </w:rPr>
      </w:pPr>
    </w:p>
    <w:p w14:paraId="1AE36192" w14:textId="77777777" w:rsidR="00000000" w:rsidRDefault="00737B0C">
      <w:pPr>
        <w:pStyle w:val="a"/>
        <w:rPr>
          <w:rFonts w:hint="cs"/>
          <w:rtl/>
        </w:rPr>
      </w:pPr>
      <w:r>
        <w:rPr>
          <w:rFonts w:hint="cs"/>
          <w:rtl/>
        </w:rPr>
        <w:t xml:space="preserve">אנחנו עוברים להצבעה </w:t>
      </w:r>
      <w:r>
        <w:rPr>
          <w:rtl/>
        </w:rPr>
        <w:t>–</w:t>
      </w:r>
      <w:r>
        <w:rPr>
          <w:rFonts w:hint="cs"/>
          <w:rtl/>
        </w:rPr>
        <w:t xml:space="preserve"> מהסיעה הקטנה לסיעה הגדולה. רבותי חברי הכנסת, נא לשבת, כי אנחנו עוברים להצבעות. כל אחד יתפוס את מקומו, ולא יאמר אחר כך: לא נקלטה הצבעתי. </w:t>
      </w:r>
    </w:p>
    <w:p w14:paraId="2022F15D" w14:textId="77777777" w:rsidR="00000000" w:rsidRDefault="00737B0C">
      <w:pPr>
        <w:pStyle w:val="a"/>
        <w:rPr>
          <w:rFonts w:hint="cs"/>
          <w:rtl/>
        </w:rPr>
      </w:pPr>
    </w:p>
    <w:p w14:paraId="77922FA9" w14:textId="77777777" w:rsidR="00000000" w:rsidRDefault="00737B0C">
      <w:pPr>
        <w:pStyle w:val="a"/>
        <w:rPr>
          <w:rFonts w:hint="cs"/>
          <w:rtl/>
        </w:rPr>
      </w:pPr>
      <w:r>
        <w:rPr>
          <w:rFonts w:hint="cs"/>
          <w:rtl/>
        </w:rPr>
        <w:t xml:space="preserve">ההצעה הראשונה </w:t>
      </w:r>
      <w:r>
        <w:rPr>
          <w:rtl/>
        </w:rPr>
        <w:t>–</w:t>
      </w:r>
      <w:r>
        <w:rPr>
          <w:rFonts w:hint="cs"/>
          <w:rtl/>
        </w:rPr>
        <w:t xml:space="preserve"> על הצעת הסיכום מטעם סיעת רע"ם. נא להצביע. מי בעד? מי נגד? מי נמנע? רבותי, לא לדבר בשעת ההצבעה.</w:t>
      </w:r>
    </w:p>
    <w:p w14:paraId="3E3B4D0C" w14:textId="77777777" w:rsidR="00000000" w:rsidRDefault="00737B0C">
      <w:pPr>
        <w:pStyle w:val="a"/>
        <w:rPr>
          <w:rFonts w:hint="cs"/>
          <w:rtl/>
        </w:rPr>
      </w:pPr>
    </w:p>
    <w:p w14:paraId="04079982" w14:textId="77777777" w:rsidR="00000000" w:rsidRDefault="00737B0C">
      <w:pPr>
        <w:pStyle w:val="a7"/>
        <w:bidi/>
        <w:rPr>
          <w:rFonts w:hint="cs"/>
          <w:rtl/>
        </w:rPr>
      </w:pPr>
      <w:r>
        <w:rPr>
          <w:rFonts w:hint="cs"/>
          <w:rtl/>
        </w:rPr>
        <w:t>הצבעה</w:t>
      </w:r>
      <w:r>
        <w:rPr>
          <w:rFonts w:hint="cs"/>
          <w:rtl/>
        </w:rPr>
        <w:t xml:space="preserve"> מס' 1</w:t>
      </w:r>
    </w:p>
    <w:p w14:paraId="3298C307" w14:textId="77777777" w:rsidR="00000000" w:rsidRDefault="00737B0C">
      <w:pPr>
        <w:pStyle w:val="a"/>
        <w:rPr>
          <w:rFonts w:hint="cs"/>
          <w:rtl/>
        </w:rPr>
      </w:pPr>
    </w:p>
    <w:p w14:paraId="297EC33A" w14:textId="77777777" w:rsidR="00000000" w:rsidRDefault="00737B0C">
      <w:pPr>
        <w:pStyle w:val="a8"/>
        <w:bidi/>
        <w:rPr>
          <w:rFonts w:hint="cs"/>
          <w:rtl/>
        </w:rPr>
      </w:pPr>
      <w:r>
        <w:rPr>
          <w:rFonts w:hint="cs"/>
          <w:rtl/>
        </w:rPr>
        <w:t>בעד הצעת הסיכום שהביא חבר הכנסת טלב אלסאנע -  9</w:t>
      </w:r>
    </w:p>
    <w:p w14:paraId="7F14602F" w14:textId="77777777" w:rsidR="00000000" w:rsidRDefault="00737B0C">
      <w:pPr>
        <w:pStyle w:val="a8"/>
        <w:bidi/>
        <w:rPr>
          <w:rFonts w:hint="cs"/>
          <w:rtl/>
        </w:rPr>
      </w:pPr>
      <w:r>
        <w:rPr>
          <w:rFonts w:hint="cs"/>
          <w:rtl/>
        </w:rPr>
        <w:t xml:space="preserve">נגד </w:t>
      </w:r>
      <w:r>
        <w:rPr>
          <w:rtl/>
        </w:rPr>
        <w:t>–</w:t>
      </w:r>
      <w:r>
        <w:rPr>
          <w:rFonts w:hint="cs"/>
          <w:rtl/>
        </w:rPr>
        <w:t xml:space="preserve"> 61</w:t>
      </w:r>
    </w:p>
    <w:p w14:paraId="4BBADC4A" w14:textId="77777777" w:rsidR="00000000" w:rsidRDefault="00737B0C">
      <w:pPr>
        <w:pStyle w:val="a8"/>
        <w:bidi/>
        <w:rPr>
          <w:rFonts w:hint="cs"/>
          <w:rtl/>
        </w:rPr>
      </w:pPr>
      <w:r>
        <w:rPr>
          <w:rFonts w:hint="cs"/>
          <w:rtl/>
        </w:rPr>
        <w:t>נמנעים - 5</w:t>
      </w:r>
    </w:p>
    <w:p w14:paraId="5AA1EE67" w14:textId="77777777" w:rsidR="00000000" w:rsidRDefault="00737B0C">
      <w:pPr>
        <w:pStyle w:val="a9"/>
        <w:bidi/>
        <w:rPr>
          <w:rFonts w:hint="cs"/>
          <w:rtl/>
        </w:rPr>
      </w:pPr>
      <w:r>
        <w:rPr>
          <w:rFonts w:hint="cs"/>
          <w:rtl/>
        </w:rPr>
        <w:t>הצעת הסיכום שהביא חבר הכנסת טלב אלסאנע לא נתקבלה.</w:t>
      </w:r>
    </w:p>
    <w:p w14:paraId="1143D85C" w14:textId="77777777" w:rsidR="00000000" w:rsidRDefault="00737B0C">
      <w:pPr>
        <w:pStyle w:val="a"/>
        <w:rPr>
          <w:rFonts w:hint="cs"/>
          <w:rtl/>
        </w:rPr>
      </w:pPr>
    </w:p>
    <w:p w14:paraId="72D00D52" w14:textId="77777777" w:rsidR="00000000" w:rsidRDefault="00737B0C">
      <w:pPr>
        <w:pStyle w:val="ad"/>
        <w:rPr>
          <w:rtl/>
        </w:rPr>
      </w:pPr>
      <w:r>
        <w:rPr>
          <w:rtl/>
        </w:rPr>
        <w:t>היו"ר ראובן ריבלין:</w:t>
      </w:r>
    </w:p>
    <w:p w14:paraId="329C0311" w14:textId="77777777" w:rsidR="00000000" w:rsidRDefault="00737B0C">
      <w:pPr>
        <w:pStyle w:val="a"/>
        <w:rPr>
          <w:rtl/>
        </w:rPr>
      </w:pPr>
    </w:p>
    <w:p w14:paraId="262E7BD1" w14:textId="77777777" w:rsidR="00000000" w:rsidRDefault="00737B0C">
      <w:pPr>
        <w:pStyle w:val="a"/>
        <w:rPr>
          <w:rFonts w:hint="cs"/>
          <w:rtl/>
        </w:rPr>
      </w:pPr>
      <w:r>
        <w:rPr>
          <w:rFonts w:hint="cs"/>
          <w:rtl/>
        </w:rPr>
        <w:t>תשעה בעד, 61 נגד, חמישה נמנעים. הצעת סיעת רע"ם לא נתקבלה. אני עובר להצעת - - -</w:t>
      </w:r>
    </w:p>
    <w:p w14:paraId="6050D631" w14:textId="77777777" w:rsidR="00000000" w:rsidRDefault="00737B0C">
      <w:pPr>
        <w:pStyle w:val="a"/>
        <w:rPr>
          <w:rFonts w:hint="cs"/>
          <w:rtl/>
        </w:rPr>
      </w:pPr>
    </w:p>
    <w:p w14:paraId="18360AC4" w14:textId="77777777" w:rsidR="00000000" w:rsidRDefault="00737B0C">
      <w:pPr>
        <w:pStyle w:val="ac"/>
        <w:rPr>
          <w:rtl/>
        </w:rPr>
      </w:pPr>
      <w:r>
        <w:rPr>
          <w:rFonts w:hint="eastAsia"/>
          <w:rtl/>
        </w:rPr>
        <w:t>עבד</w:t>
      </w:r>
      <w:r>
        <w:rPr>
          <w:rtl/>
        </w:rPr>
        <w:t>-אלמאלכ דהאמשה (רע"ם):</w:t>
      </w:r>
    </w:p>
    <w:p w14:paraId="6C47C96E" w14:textId="77777777" w:rsidR="00000000" w:rsidRDefault="00737B0C">
      <w:pPr>
        <w:pStyle w:val="a"/>
        <w:rPr>
          <w:rFonts w:hint="cs"/>
          <w:rtl/>
        </w:rPr>
      </w:pPr>
    </w:p>
    <w:p w14:paraId="19078510" w14:textId="77777777" w:rsidR="00000000" w:rsidRDefault="00737B0C">
      <w:pPr>
        <w:pStyle w:val="a"/>
        <w:rPr>
          <w:rFonts w:hint="cs"/>
          <w:rtl/>
        </w:rPr>
      </w:pPr>
      <w:r>
        <w:rPr>
          <w:rFonts w:hint="cs"/>
          <w:rtl/>
        </w:rPr>
        <w:t>א</w:t>
      </w:r>
      <w:r>
        <w:rPr>
          <w:rFonts w:hint="cs"/>
          <w:rtl/>
        </w:rPr>
        <w:t>פשר להוסיף את הקול שלי?</w:t>
      </w:r>
    </w:p>
    <w:p w14:paraId="50887347" w14:textId="77777777" w:rsidR="00000000" w:rsidRDefault="00737B0C">
      <w:pPr>
        <w:pStyle w:val="a"/>
        <w:rPr>
          <w:rFonts w:hint="cs"/>
          <w:rtl/>
        </w:rPr>
      </w:pPr>
    </w:p>
    <w:p w14:paraId="1DBB5B0A" w14:textId="77777777" w:rsidR="00000000" w:rsidRDefault="00737B0C">
      <w:pPr>
        <w:pStyle w:val="ad"/>
        <w:rPr>
          <w:rtl/>
        </w:rPr>
      </w:pPr>
      <w:r>
        <w:rPr>
          <w:rtl/>
        </w:rPr>
        <w:t>היו"ר ראובן ריבלין:</w:t>
      </w:r>
    </w:p>
    <w:p w14:paraId="37A045DB" w14:textId="77777777" w:rsidR="00000000" w:rsidRDefault="00737B0C">
      <w:pPr>
        <w:pStyle w:val="a"/>
        <w:rPr>
          <w:rtl/>
        </w:rPr>
      </w:pPr>
    </w:p>
    <w:p w14:paraId="1AA4B761" w14:textId="77777777" w:rsidR="00000000" w:rsidRDefault="00737B0C">
      <w:pPr>
        <w:pStyle w:val="a"/>
        <w:rPr>
          <w:rFonts w:hint="cs"/>
          <w:rtl/>
        </w:rPr>
      </w:pPr>
      <w:r>
        <w:rPr>
          <w:rFonts w:hint="cs"/>
          <w:rtl/>
        </w:rPr>
        <w:t xml:space="preserve">לא, אי-אפשר. </w:t>
      </w:r>
    </w:p>
    <w:p w14:paraId="3C1BCF64" w14:textId="77777777" w:rsidR="00000000" w:rsidRDefault="00737B0C">
      <w:pPr>
        <w:pStyle w:val="a"/>
        <w:rPr>
          <w:rFonts w:hint="cs"/>
          <w:rtl/>
        </w:rPr>
      </w:pPr>
    </w:p>
    <w:p w14:paraId="11F0104A" w14:textId="77777777" w:rsidR="00000000" w:rsidRDefault="00737B0C">
      <w:pPr>
        <w:pStyle w:val="a"/>
        <w:rPr>
          <w:rFonts w:hint="cs"/>
          <w:rtl/>
        </w:rPr>
      </w:pPr>
      <w:r>
        <w:rPr>
          <w:rFonts w:hint="cs"/>
          <w:rtl/>
        </w:rPr>
        <w:t>הצעת סיכום מטעם סיעת בל"ד - מי בעד? מי נגד? נא להצביע. נא לא לדבר בזמן ההצבעה.</w:t>
      </w:r>
    </w:p>
    <w:p w14:paraId="41AD9C02" w14:textId="77777777" w:rsidR="00000000" w:rsidRDefault="00737B0C">
      <w:pPr>
        <w:pStyle w:val="a"/>
        <w:rPr>
          <w:rFonts w:hint="cs"/>
          <w:rtl/>
        </w:rPr>
      </w:pPr>
    </w:p>
    <w:p w14:paraId="3C46CA40" w14:textId="77777777" w:rsidR="00000000" w:rsidRDefault="00737B0C">
      <w:pPr>
        <w:pStyle w:val="a7"/>
        <w:bidi/>
        <w:rPr>
          <w:rFonts w:hint="cs"/>
          <w:rtl/>
        </w:rPr>
      </w:pPr>
      <w:r>
        <w:rPr>
          <w:rFonts w:hint="cs"/>
          <w:rtl/>
        </w:rPr>
        <w:t>הצבעה מס' 2</w:t>
      </w:r>
    </w:p>
    <w:p w14:paraId="02C9C4B5" w14:textId="77777777" w:rsidR="00000000" w:rsidRDefault="00737B0C">
      <w:pPr>
        <w:pStyle w:val="a8"/>
        <w:bidi/>
        <w:rPr>
          <w:rFonts w:hint="cs"/>
          <w:rtl/>
        </w:rPr>
      </w:pPr>
    </w:p>
    <w:p w14:paraId="118C03DC" w14:textId="77777777" w:rsidR="00000000" w:rsidRDefault="00737B0C">
      <w:pPr>
        <w:pStyle w:val="a8"/>
        <w:bidi/>
        <w:rPr>
          <w:rFonts w:hint="cs"/>
          <w:rtl/>
        </w:rPr>
      </w:pPr>
      <w:r>
        <w:rPr>
          <w:rFonts w:hint="cs"/>
          <w:rtl/>
        </w:rPr>
        <w:t xml:space="preserve">בעד הצעת הסיכום שהביא חבר הכנסת עזמי בשארה </w:t>
      </w:r>
      <w:r>
        <w:rPr>
          <w:rtl/>
        </w:rPr>
        <w:t>–</w:t>
      </w:r>
      <w:r>
        <w:rPr>
          <w:rFonts w:hint="cs"/>
          <w:rtl/>
        </w:rPr>
        <w:t xml:space="preserve"> 9</w:t>
      </w:r>
    </w:p>
    <w:p w14:paraId="437CD9ED" w14:textId="77777777" w:rsidR="00000000" w:rsidRDefault="00737B0C">
      <w:pPr>
        <w:pStyle w:val="a8"/>
        <w:bidi/>
        <w:rPr>
          <w:rFonts w:hint="cs"/>
          <w:rtl/>
        </w:rPr>
      </w:pPr>
      <w:r>
        <w:rPr>
          <w:rFonts w:hint="cs"/>
          <w:rtl/>
        </w:rPr>
        <w:t>נגד -  63</w:t>
      </w:r>
    </w:p>
    <w:p w14:paraId="27C1431F" w14:textId="77777777" w:rsidR="00000000" w:rsidRDefault="00737B0C">
      <w:pPr>
        <w:pStyle w:val="a8"/>
        <w:bidi/>
        <w:rPr>
          <w:rFonts w:hint="cs"/>
          <w:rtl/>
        </w:rPr>
      </w:pPr>
      <w:r>
        <w:rPr>
          <w:rFonts w:hint="cs"/>
          <w:rtl/>
        </w:rPr>
        <w:t>נמנעים - 3</w:t>
      </w:r>
    </w:p>
    <w:p w14:paraId="3C38D6ED" w14:textId="77777777" w:rsidR="00000000" w:rsidRDefault="00737B0C">
      <w:pPr>
        <w:pStyle w:val="a9"/>
        <w:bidi/>
        <w:rPr>
          <w:rFonts w:hint="cs"/>
          <w:rtl/>
        </w:rPr>
      </w:pPr>
      <w:r>
        <w:rPr>
          <w:rFonts w:hint="cs"/>
          <w:rtl/>
        </w:rPr>
        <w:t>הצעת הסיכום שהביא חבר הכנסת עזמי ב</w:t>
      </w:r>
      <w:r>
        <w:rPr>
          <w:rFonts w:hint="cs"/>
          <w:rtl/>
        </w:rPr>
        <w:t>שארה לא נתקבלה.</w:t>
      </w:r>
    </w:p>
    <w:p w14:paraId="6B9A13B1" w14:textId="77777777" w:rsidR="00000000" w:rsidRDefault="00737B0C">
      <w:pPr>
        <w:pStyle w:val="a"/>
        <w:rPr>
          <w:rFonts w:hint="cs"/>
          <w:rtl/>
        </w:rPr>
      </w:pPr>
    </w:p>
    <w:p w14:paraId="10F26617" w14:textId="77777777" w:rsidR="00000000" w:rsidRDefault="00737B0C">
      <w:pPr>
        <w:pStyle w:val="ad"/>
        <w:rPr>
          <w:rtl/>
        </w:rPr>
      </w:pPr>
      <w:r>
        <w:rPr>
          <w:rtl/>
        </w:rPr>
        <w:t>היו"ר ראובן ריבלין:</w:t>
      </w:r>
    </w:p>
    <w:p w14:paraId="3E432C57" w14:textId="77777777" w:rsidR="00000000" w:rsidRDefault="00737B0C">
      <w:pPr>
        <w:pStyle w:val="a"/>
        <w:rPr>
          <w:rtl/>
        </w:rPr>
      </w:pPr>
    </w:p>
    <w:p w14:paraId="3208D0FC" w14:textId="77777777" w:rsidR="00000000" w:rsidRDefault="00737B0C">
      <w:pPr>
        <w:pStyle w:val="a"/>
        <w:rPr>
          <w:rFonts w:hint="cs"/>
          <w:rtl/>
        </w:rPr>
      </w:pPr>
      <w:r>
        <w:rPr>
          <w:rFonts w:hint="cs"/>
          <w:rtl/>
        </w:rPr>
        <w:t>תשעה בעד, 63 נגד, שלושה נמנעים. ההצעה לא נתקבלה.</w:t>
      </w:r>
    </w:p>
    <w:p w14:paraId="1746230C" w14:textId="77777777" w:rsidR="00000000" w:rsidRDefault="00737B0C">
      <w:pPr>
        <w:pStyle w:val="a"/>
        <w:rPr>
          <w:rFonts w:hint="cs"/>
          <w:rtl/>
        </w:rPr>
      </w:pPr>
    </w:p>
    <w:p w14:paraId="78BB527B" w14:textId="77777777" w:rsidR="00000000" w:rsidRDefault="00737B0C">
      <w:pPr>
        <w:pStyle w:val="a"/>
        <w:rPr>
          <w:rFonts w:hint="cs"/>
          <w:rtl/>
        </w:rPr>
      </w:pPr>
      <w:r>
        <w:rPr>
          <w:rFonts w:hint="cs"/>
          <w:rtl/>
        </w:rPr>
        <w:t xml:space="preserve">חבר הכנסת איתן, אולי אדוני לא שם לב, אבל אני אומר שאסור לדבר בזמן הצבעה. הדברים מכוונים גם לחוקה, חוק ומשפט. </w:t>
      </w:r>
    </w:p>
    <w:p w14:paraId="455831B1" w14:textId="77777777" w:rsidR="00000000" w:rsidRDefault="00737B0C">
      <w:pPr>
        <w:pStyle w:val="a"/>
        <w:rPr>
          <w:rFonts w:hint="cs"/>
          <w:rtl/>
        </w:rPr>
      </w:pPr>
    </w:p>
    <w:p w14:paraId="63773AA0" w14:textId="77777777" w:rsidR="00000000" w:rsidRDefault="00737B0C">
      <w:pPr>
        <w:pStyle w:val="ac"/>
        <w:rPr>
          <w:rtl/>
        </w:rPr>
      </w:pPr>
      <w:r>
        <w:rPr>
          <w:rFonts w:hint="eastAsia"/>
          <w:rtl/>
        </w:rPr>
        <w:t>מיכאל</w:t>
      </w:r>
      <w:r>
        <w:rPr>
          <w:rtl/>
        </w:rPr>
        <w:t xml:space="preserve"> איתן (הליכוד):</w:t>
      </w:r>
    </w:p>
    <w:p w14:paraId="7010F878" w14:textId="77777777" w:rsidR="00000000" w:rsidRDefault="00737B0C">
      <w:pPr>
        <w:pStyle w:val="a"/>
        <w:rPr>
          <w:rFonts w:hint="cs"/>
          <w:rtl/>
        </w:rPr>
      </w:pPr>
    </w:p>
    <w:p w14:paraId="56190675" w14:textId="77777777" w:rsidR="00000000" w:rsidRDefault="00737B0C">
      <w:pPr>
        <w:pStyle w:val="a"/>
        <w:rPr>
          <w:rFonts w:hint="cs"/>
          <w:rtl/>
        </w:rPr>
      </w:pPr>
      <w:r>
        <w:rPr>
          <w:rFonts w:hint="cs"/>
          <w:rtl/>
        </w:rPr>
        <w:t>- - -</w:t>
      </w:r>
    </w:p>
    <w:p w14:paraId="1919A1E1" w14:textId="77777777" w:rsidR="00000000" w:rsidRDefault="00737B0C">
      <w:pPr>
        <w:pStyle w:val="a"/>
        <w:rPr>
          <w:rFonts w:hint="cs"/>
          <w:rtl/>
        </w:rPr>
      </w:pPr>
    </w:p>
    <w:p w14:paraId="0763F362" w14:textId="77777777" w:rsidR="00000000" w:rsidRDefault="00737B0C">
      <w:pPr>
        <w:pStyle w:val="ad"/>
        <w:rPr>
          <w:rtl/>
        </w:rPr>
      </w:pPr>
      <w:r>
        <w:rPr>
          <w:rtl/>
        </w:rPr>
        <w:t>היו"ר ראובן ריבלין:</w:t>
      </w:r>
    </w:p>
    <w:p w14:paraId="207CA463" w14:textId="77777777" w:rsidR="00000000" w:rsidRDefault="00737B0C">
      <w:pPr>
        <w:pStyle w:val="a"/>
        <w:rPr>
          <w:rtl/>
        </w:rPr>
      </w:pPr>
    </w:p>
    <w:p w14:paraId="68BB1CC4" w14:textId="77777777" w:rsidR="00000000" w:rsidRDefault="00737B0C">
      <w:pPr>
        <w:pStyle w:val="a"/>
        <w:rPr>
          <w:rFonts w:hint="cs"/>
          <w:rtl/>
        </w:rPr>
      </w:pPr>
      <w:r>
        <w:rPr>
          <w:rFonts w:hint="cs"/>
          <w:rtl/>
        </w:rPr>
        <w:t>עד ההכר</w:t>
      </w:r>
      <w:r>
        <w:rPr>
          <w:rFonts w:hint="cs"/>
          <w:rtl/>
        </w:rPr>
        <w:t xml:space="preserve">זה על ההצבעה. </w:t>
      </w:r>
    </w:p>
    <w:p w14:paraId="6D4B6AE2" w14:textId="77777777" w:rsidR="00000000" w:rsidRDefault="00737B0C">
      <w:pPr>
        <w:pStyle w:val="a"/>
        <w:rPr>
          <w:rFonts w:hint="cs"/>
          <w:rtl/>
        </w:rPr>
      </w:pPr>
    </w:p>
    <w:p w14:paraId="01505E96" w14:textId="77777777" w:rsidR="00000000" w:rsidRDefault="00737B0C">
      <w:pPr>
        <w:pStyle w:val="a"/>
        <w:rPr>
          <w:rFonts w:hint="cs"/>
          <w:rtl/>
        </w:rPr>
      </w:pPr>
      <w:r>
        <w:rPr>
          <w:rFonts w:hint="cs"/>
          <w:rtl/>
        </w:rPr>
        <w:t>רבותי, ההצעה הבאה, הצעת סיכום מטעם סיעת חד"ש-תע"ל - מי בעד? מי נגד? נא להצביע.</w:t>
      </w:r>
    </w:p>
    <w:p w14:paraId="034944FC" w14:textId="77777777" w:rsidR="00000000" w:rsidRDefault="00737B0C">
      <w:pPr>
        <w:pStyle w:val="a"/>
        <w:rPr>
          <w:rFonts w:hint="cs"/>
          <w:rtl/>
        </w:rPr>
      </w:pPr>
    </w:p>
    <w:p w14:paraId="2CE83CA2" w14:textId="77777777" w:rsidR="00000000" w:rsidRDefault="00737B0C">
      <w:pPr>
        <w:pStyle w:val="a7"/>
        <w:bidi/>
        <w:rPr>
          <w:rFonts w:hint="cs"/>
          <w:rtl/>
        </w:rPr>
      </w:pPr>
      <w:r>
        <w:rPr>
          <w:rFonts w:hint="cs"/>
          <w:rtl/>
        </w:rPr>
        <w:t>הצבעה מס' 3</w:t>
      </w:r>
    </w:p>
    <w:p w14:paraId="646AE3F5" w14:textId="77777777" w:rsidR="00000000" w:rsidRDefault="00737B0C">
      <w:pPr>
        <w:pStyle w:val="a"/>
        <w:rPr>
          <w:rFonts w:hint="cs"/>
          <w:rtl/>
        </w:rPr>
      </w:pPr>
    </w:p>
    <w:p w14:paraId="73B81C09" w14:textId="77777777" w:rsidR="00000000" w:rsidRDefault="00737B0C">
      <w:pPr>
        <w:pStyle w:val="a8"/>
        <w:bidi/>
        <w:rPr>
          <w:rFonts w:hint="cs"/>
          <w:rtl/>
        </w:rPr>
      </w:pPr>
      <w:r>
        <w:rPr>
          <w:rFonts w:hint="cs"/>
          <w:rtl/>
        </w:rPr>
        <w:t xml:space="preserve">בעד הצעת הסיכום שהביא חבר הכנסת אחמד טיבי </w:t>
      </w:r>
      <w:r>
        <w:rPr>
          <w:rtl/>
        </w:rPr>
        <w:t>–</w:t>
      </w:r>
      <w:r>
        <w:rPr>
          <w:rFonts w:hint="cs"/>
          <w:rtl/>
        </w:rPr>
        <w:t xml:space="preserve"> 9</w:t>
      </w:r>
    </w:p>
    <w:p w14:paraId="79186852" w14:textId="77777777" w:rsidR="00000000" w:rsidRDefault="00737B0C">
      <w:pPr>
        <w:pStyle w:val="a8"/>
        <w:bidi/>
        <w:rPr>
          <w:rFonts w:hint="cs"/>
          <w:rtl/>
        </w:rPr>
      </w:pPr>
      <w:r>
        <w:rPr>
          <w:rFonts w:hint="cs"/>
          <w:rtl/>
        </w:rPr>
        <w:t xml:space="preserve">נגד </w:t>
      </w:r>
      <w:r>
        <w:rPr>
          <w:rtl/>
        </w:rPr>
        <w:t>–</w:t>
      </w:r>
      <w:r>
        <w:rPr>
          <w:rFonts w:hint="cs"/>
          <w:rtl/>
        </w:rPr>
        <w:t xml:space="preserve"> 62</w:t>
      </w:r>
    </w:p>
    <w:p w14:paraId="38671716" w14:textId="77777777" w:rsidR="00000000" w:rsidRDefault="00737B0C">
      <w:pPr>
        <w:pStyle w:val="a8"/>
        <w:bidi/>
        <w:rPr>
          <w:rFonts w:hint="cs"/>
          <w:rtl/>
        </w:rPr>
      </w:pPr>
      <w:r>
        <w:rPr>
          <w:rFonts w:hint="cs"/>
          <w:rtl/>
        </w:rPr>
        <w:t xml:space="preserve">נמנעים </w:t>
      </w:r>
      <w:r>
        <w:rPr>
          <w:rtl/>
        </w:rPr>
        <w:t>–</w:t>
      </w:r>
      <w:r>
        <w:rPr>
          <w:rFonts w:hint="cs"/>
          <w:rtl/>
        </w:rPr>
        <w:t xml:space="preserve"> 4</w:t>
      </w:r>
    </w:p>
    <w:p w14:paraId="65ED8639" w14:textId="77777777" w:rsidR="00000000" w:rsidRDefault="00737B0C">
      <w:pPr>
        <w:pStyle w:val="a9"/>
        <w:bidi/>
        <w:rPr>
          <w:rFonts w:hint="cs"/>
          <w:rtl/>
        </w:rPr>
      </w:pPr>
      <w:r>
        <w:rPr>
          <w:rFonts w:hint="cs"/>
          <w:rtl/>
        </w:rPr>
        <w:t>הצעת הסיכום שהביא חבר הכנסת אחמד טיבי לא נתקבלה.</w:t>
      </w:r>
    </w:p>
    <w:p w14:paraId="644333BD" w14:textId="77777777" w:rsidR="00000000" w:rsidRDefault="00737B0C">
      <w:pPr>
        <w:pStyle w:val="a"/>
        <w:rPr>
          <w:rFonts w:hint="cs"/>
          <w:rtl/>
        </w:rPr>
      </w:pPr>
    </w:p>
    <w:p w14:paraId="0124BD3E" w14:textId="77777777" w:rsidR="00000000" w:rsidRDefault="00737B0C">
      <w:pPr>
        <w:pStyle w:val="ad"/>
        <w:rPr>
          <w:rtl/>
        </w:rPr>
      </w:pPr>
      <w:r>
        <w:rPr>
          <w:rtl/>
        </w:rPr>
        <w:t>היו"ר ראובן ריבלין:</w:t>
      </w:r>
    </w:p>
    <w:p w14:paraId="797CB65B" w14:textId="77777777" w:rsidR="00000000" w:rsidRDefault="00737B0C">
      <w:pPr>
        <w:pStyle w:val="a"/>
        <w:rPr>
          <w:rtl/>
        </w:rPr>
      </w:pPr>
    </w:p>
    <w:p w14:paraId="406CC229" w14:textId="77777777" w:rsidR="00000000" w:rsidRDefault="00737B0C">
      <w:pPr>
        <w:pStyle w:val="a"/>
        <w:rPr>
          <w:rFonts w:hint="cs"/>
          <w:rtl/>
        </w:rPr>
      </w:pPr>
      <w:r>
        <w:rPr>
          <w:rFonts w:hint="cs"/>
          <w:rtl/>
        </w:rPr>
        <w:t xml:space="preserve">תשעה בעד, </w:t>
      </w:r>
      <w:r>
        <w:rPr>
          <w:rFonts w:hint="cs"/>
          <w:rtl/>
        </w:rPr>
        <w:t xml:space="preserve">62 נגד, ארבעה נמנעים. אני קובע שההצעה לא עברה. </w:t>
      </w:r>
    </w:p>
    <w:p w14:paraId="27618313" w14:textId="77777777" w:rsidR="00000000" w:rsidRDefault="00737B0C">
      <w:pPr>
        <w:pStyle w:val="a"/>
        <w:rPr>
          <w:rFonts w:hint="cs"/>
          <w:rtl/>
        </w:rPr>
      </w:pPr>
    </w:p>
    <w:p w14:paraId="62EE441F" w14:textId="77777777" w:rsidR="00000000" w:rsidRDefault="00737B0C">
      <w:pPr>
        <w:pStyle w:val="a"/>
        <w:rPr>
          <w:rFonts w:hint="cs"/>
          <w:rtl/>
        </w:rPr>
      </w:pPr>
      <w:r>
        <w:rPr>
          <w:rFonts w:hint="cs"/>
          <w:rtl/>
        </w:rPr>
        <w:t>הצעת הסיכום של יהדות התורה, כפי שהוצגה באיחור על-ידי חבר הכנסת גפני - מי בעד? מי נגד? נא להצביע.</w:t>
      </w:r>
    </w:p>
    <w:p w14:paraId="69B83964" w14:textId="77777777" w:rsidR="00000000" w:rsidRDefault="00737B0C">
      <w:pPr>
        <w:pStyle w:val="a"/>
        <w:rPr>
          <w:rFonts w:hint="cs"/>
          <w:rtl/>
        </w:rPr>
      </w:pPr>
    </w:p>
    <w:p w14:paraId="5B7EB341" w14:textId="77777777" w:rsidR="00000000" w:rsidRDefault="00737B0C">
      <w:pPr>
        <w:pStyle w:val="a7"/>
        <w:bidi/>
        <w:rPr>
          <w:rFonts w:hint="cs"/>
          <w:rtl/>
        </w:rPr>
      </w:pPr>
      <w:r>
        <w:rPr>
          <w:rFonts w:hint="cs"/>
          <w:rtl/>
        </w:rPr>
        <w:t>הצבעה מס' 4</w:t>
      </w:r>
    </w:p>
    <w:p w14:paraId="26AF9D1B" w14:textId="77777777" w:rsidR="00000000" w:rsidRDefault="00737B0C">
      <w:pPr>
        <w:pStyle w:val="a"/>
        <w:rPr>
          <w:rFonts w:hint="cs"/>
          <w:rtl/>
        </w:rPr>
      </w:pPr>
    </w:p>
    <w:p w14:paraId="3A2ADC24" w14:textId="77777777" w:rsidR="00000000" w:rsidRDefault="00737B0C">
      <w:pPr>
        <w:pStyle w:val="a8"/>
        <w:bidi/>
        <w:rPr>
          <w:rFonts w:hint="cs"/>
          <w:rtl/>
        </w:rPr>
      </w:pPr>
      <w:r>
        <w:rPr>
          <w:rFonts w:hint="cs"/>
          <w:rtl/>
        </w:rPr>
        <w:t xml:space="preserve">בעד הצעת הסיכום שהביא חבר הכנסת משה גפני </w:t>
      </w:r>
      <w:r>
        <w:rPr>
          <w:rtl/>
        </w:rPr>
        <w:t>–</w:t>
      </w:r>
      <w:r>
        <w:rPr>
          <w:rFonts w:hint="cs"/>
          <w:rtl/>
        </w:rPr>
        <w:t xml:space="preserve"> 33</w:t>
      </w:r>
    </w:p>
    <w:p w14:paraId="194C27EC" w14:textId="77777777" w:rsidR="00000000" w:rsidRDefault="00737B0C">
      <w:pPr>
        <w:pStyle w:val="a8"/>
        <w:bidi/>
        <w:rPr>
          <w:rFonts w:hint="cs"/>
          <w:rtl/>
        </w:rPr>
      </w:pPr>
      <w:r>
        <w:rPr>
          <w:rFonts w:hint="cs"/>
          <w:rtl/>
        </w:rPr>
        <w:t xml:space="preserve">נגד </w:t>
      </w:r>
      <w:r>
        <w:rPr>
          <w:rtl/>
        </w:rPr>
        <w:t>–</w:t>
      </w:r>
      <w:r>
        <w:rPr>
          <w:rFonts w:hint="cs"/>
          <w:rtl/>
        </w:rPr>
        <w:t xml:space="preserve"> 43</w:t>
      </w:r>
    </w:p>
    <w:p w14:paraId="19A45038" w14:textId="77777777" w:rsidR="00000000" w:rsidRDefault="00737B0C">
      <w:pPr>
        <w:pStyle w:val="a8"/>
        <w:bidi/>
        <w:rPr>
          <w:rFonts w:hint="cs"/>
          <w:rtl/>
        </w:rPr>
      </w:pPr>
      <w:r>
        <w:rPr>
          <w:rFonts w:hint="cs"/>
          <w:rtl/>
        </w:rPr>
        <w:t xml:space="preserve">נמנעים </w:t>
      </w:r>
      <w:r>
        <w:rPr>
          <w:rtl/>
        </w:rPr>
        <w:t>–</w:t>
      </w:r>
      <w:r>
        <w:rPr>
          <w:rFonts w:hint="cs"/>
          <w:rtl/>
        </w:rPr>
        <w:t xml:space="preserve"> 2</w:t>
      </w:r>
    </w:p>
    <w:p w14:paraId="4FA632C2" w14:textId="77777777" w:rsidR="00000000" w:rsidRDefault="00737B0C">
      <w:pPr>
        <w:pStyle w:val="a9"/>
        <w:bidi/>
        <w:rPr>
          <w:rFonts w:hint="cs"/>
          <w:rtl/>
        </w:rPr>
      </w:pPr>
      <w:r>
        <w:rPr>
          <w:rFonts w:hint="cs"/>
          <w:rtl/>
        </w:rPr>
        <w:t>הצעת הסיכום שהביא חבר הכנסת מש</w:t>
      </w:r>
      <w:r>
        <w:rPr>
          <w:rFonts w:hint="cs"/>
          <w:rtl/>
        </w:rPr>
        <w:t>ה גפני לא נתקבלה.</w:t>
      </w:r>
    </w:p>
    <w:p w14:paraId="35F62215" w14:textId="77777777" w:rsidR="00000000" w:rsidRDefault="00737B0C">
      <w:pPr>
        <w:pStyle w:val="a"/>
        <w:rPr>
          <w:rFonts w:hint="cs"/>
          <w:rtl/>
        </w:rPr>
      </w:pPr>
    </w:p>
    <w:p w14:paraId="3E863ECB" w14:textId="77777777" w:rsidR="00000000" w:rsidRDefault="00737B0C">
      <w:pPr>
        <w:pStyle w:val="ad"/>
        <w:rPr>
          <w:rtl/>
        </w:rPr>
      </w:pPr>
      <w:r>
        <w:rPr>
          <w:rtl/>
        </w:rPr>
        <w:t>היו"ר ראובן ריבלין:</w:t>
      </w:r>
    </w:p>
    <w:p w14:paraId="3F23D04E" w14:textId="77777777" w:rsidR="00000000" w:rsidRDefault="00737B0C">
      <w:pPr>
        <w:pStyle w:val="a"/>
        <w:rPr>
          <w:rtl/>
        </w:rPr>
      </w:pPr>
    </w:p>
    <w:p w14:paraId="5BFB2304" w14:textId="77777777" w:rsidR="00000000" w:rsidRDefault="00737B0C">
      <w:pPr>
        <w:pStyle w:val="a"/>
        <w:rPr>
          <w:rFonts w:hint="cs"/>
          <w:rtl/>
        </w:rPr>
      </w:pPr>
      <w:r>
        <w:rPr>
          <w:rFonts w:hint="cs"/>
          <w:rtl/>
        </w:rPr>
        <w:t xml:space="preserve">33 בעד, 43 נגד, שניים נמנעים. ההצעה לא התקבלה. </w:t>
      </w:r>
    </w:p>
    <w:p w14:paraId="4C7B32C2" w14:textId="77777777" w:rsidR="00000000" w:rsidRDefault="00737B0C">
      <w:pPr>
        <w:pStyle w:val="a"/>
        <w:rPr>
          <w:rFonts w:hint="cs"/>
          <w:rtl/>
        </w:rPr>
      </w:pPr>
    </w:p>
    <w:p w14:paraId="2D57224E" w14:textId="77777777" w:rsidR="00000000" w:rsidRDefault="00737B0C">
      <w:pPr>
        <w:pStyle w:val="a"/>
        <w:rPr>
          <w:rFonts w:hint="cs"/>
          <w:rtl/>
        </w:rPr>
      </w:pPr>
      <w:r>
        <w:rPr>
          <w:rFonts w:hint="cs"/>
          <w:rtl/>
        </w:rPr>
        <w:t>רבותי, אנחנו עוברים להצעת סיכום מטעם סיעת מרצ, כפי שהוצגה על-ידי חיים אורון. רבותי, נא להצביע. מי בעד? מי נגד?</w:t>
      </w:r>
    </w:p>
    <w:p w14:paraId="02CBDE69" w14:textId="77777777" w:rsidR="00000000" w:rsidRDefault="00737B0C">
      <w:pPr>
        <w:pStyle w:val="a"/>
        <w:rPr>
          <w:rtl/>
        </w:rPr>
      </w:pPr>
    </w:p>
    <w:p w14:paraId="62200DFA" w14:textId="77777777" w:rsidR="00000000" w:rsidRDefault="00737B0C">
      <w:pPr>
        <w:pStyle w:val="a"/>
        <w:rPr>
          <w:rFonts w:hint="cs"/>
          <w:rtl/>
        </w:rPr>
      </w:pPr>
    </w:p>
    <w:p w14:paraId="02C513A2" w14:textId="77777777" w:rsidR="00000000" w:rsidRDefault="00737B0C">
      <w:pPr>
        <w:pStyle w:val="a7"/>
        <w:bidi/>
        <w:rPr>
          <w:rFonts w:hint="cs"/>
          <w:rtl/>
        </w:rPr>
      </w:pPr>
      <w:r>
        <w:rPr>
          <w:rFonts w:hint="cs"/>
          <w:rtl/>
        </w:rPr>
        <w:t>הצבעה מס' 5</w:t>
      </w:r>
    </w:p>
    <w:p w14:paraId="5D8ECFDE" w14:textId="77777777" w:rsidR="00000000" w:rsidRDefault="00737B0C">
      <w:pPr>
        <w:pStyle w:val="a"/>
        <w:rPr>
          <w:rFonts w:hint="cs"/>
          <w:rtl/>
        </w:rPr>
      </w:pPr>
    </w:p>
    <w:p w14:paraId="4AC96353" w14:textId="77777777" w:rsidR="00000000" w:rsidRDefault="00737B0C">
      <w:pPr>
        <w:pStyle w:val="a8"/>
        <w:bidi/>
        <w:rPr>
          <w:rFonts w:hint="cs"/>
          <w:rtl/>
        </w:rPr>
      </w:pPr>
      <w:r>
        <w:rPr>
          <w:rFonts w:hint="cs"/>
          <w:rtl/>
        </w:rPr>
        <w:t>בעד הצעת הסיכום שהביא חבר הכנסת חיים אורו</w:t>
      </w:r>
      <w:r>
        <w:rPr>
          <w:rFonts w:hint="cs"/>
          <w:rtl/>
        </w:rPr>
        <w:t xml:space="preserve">ן </w:t>
      </w:r>
      <w:r>
        <w:rPr>
          <w:rtl/>
        </w:rPr>
        <w:t>–</w:t>
      </w:r>
      <w:r>
        <w:rPr>
          <w:rFonts w:hint="cs"/>
          <w:rtl/>
        </w:rPr>
        <w:t xml:space="preserve"> 17</w:t>
      </w:r>
    </w:p>
    <w:p w14:paraId="2AF4324F" w14:textId="77777777" w:rsidR="00000000" w:rsidRDefault="00737B0C">
      <w:pPr>
        <w:pStyle w:val="a8"/>
        <w:bidi/>
        <w:rPr>
          <w:rFonts w:hint="cs"/>
          <w:rtl/>
        </w:rPr>
      </w:pPr>
      <w:r>
        <w:rPr>
          <w:rFonts w:hint="cs"/>
          <w:rtl/>
        </w:rPr>
        <w:t xml:space="preserve">נגד </w:t>
      </w:r>
      <w:r>
        <w:rPr>
          <w:rtl/>
        </w:rPr>
        <w:t>–</w:t>
      </w:r>
      <w:r>
        <w:rPr>
          <w:rFonts w:hint="cs"/>
          <w:rtl/>
        </w:rPr>
        <w:t xml:space="preserve"> 48</w:t>
      </w:r>
    </w:p>
    <w:p w14:paraId="753ABB4A" w14:textId="77777777" w:rsidR="00000000" w:rsidRDefault="00737B0C">
      <w:pPr>
        <w:pStyle w:val="a8"/>
        <w:bidi/>
        <w:rPr>
          <w:rFonts w:hint="cs"/>
          <w:rtl/>
        </w:rPr>
      </w:pPr>
      <w:r>
        <w:rPr>
          <w:rFonts w:hint="cs"/>
          <w:rtl/>
        </w:rPr>
        <w:t xml:space="preserve">נמנעים </w:t>
      </w:r>
      <w:r>
        <w:rPr>
          <w:rtl/>
        </w:rPr>
        <w:t>–</w:t>
      </w:r>
      <w:r>
        <w:rPr>
          <w:rFonts w:hint="cs"/>
          <w:rtl/>
        </w:rPr>
        <w:t xml:space="preserve"> 10</w:t>
      </w:r>
    </w:p>
    <w:p w14:paraId="693007BB" w14:textId="77777777" w:rsidR="00000000" w:rsidRDefault="00737B0C">
      <w:pPr>
        <w:pStyle w:val="a9"/>
        <w:bidi/>
        <w:rPr>
          <w:rFonts w:hint="cs"/>
          <w:rtl/>
        </w:rPr>
      </w:pPr>
      <w:r>
        <w:rPr>
          <w:rFonts w:hint="cs"/>
          <w:rtl/>
        </w:rPr>
        <w:t>הצעת הסיכום שהביא חבר הכנסת חיים אורון לא נתקבלה.</w:t>
      </w:r>
    </w:p>
    <w:p w14:paraId="72A588E4" w14:textId="77777777" w:rsidR="00000000" w:rsidRDefault="00737B0C">
      <w:pPr>
        <w:pStyle w:val="a"/>
        <w:rPr>
          <w:rFonts w:hint="cs"/>
          <w:rtl/>
        </w:rPr>
      </w:pPr>
    </w:p>
    <w:p w14:paraId="53818B9D" w14:textId="77777777" w:rsidR="00000000" w:rsidRDefault="00737B0C">
      <w:pPr>
        <w:pStyle w:val="ad"/>
        <w:rPr>
          <w:rtl/>
        </w:rPr>
      </w:pPr>
      <w:r>
        <w:rPr>
          <w:rtl/>
        </w:rPr>
        <w:t>היו"ר ראובן ריבלין:</w:t>
      </w:r>
    </w:p>
    <w:p w14:paraId="2BD5D862" w14:textId="77777777" w:rsidR="00000000" w:rsidRDefault="00737B0C">
      <w:pPr>
        <w:pStyle w:val="a"/>
        <w:rPr>
          <w:rtl/>
        </w:rPr>
      </w:pPr>
    </w:p>
    <w:p w14:paraId="45DAF2FB" w14:textId="77777777" w:rsidR="00000000" w:rsidRDefault="00737B0C">
      <w:pPr>
        <w:pStyle w:val="a"/>
        <w:rPr>
          <w:rFonts w:hint="cs"/>
          <w:rtl/>
        </w:rPr>
      </w:pPr>
      <w:r>
        <w:rPr>
          <w:rFonts w:hint="cs"/>
          <w:rtl/>
        </w:rPr>
        <w:t xml:space="preserve">17 בעד, 48 נגד, עשרה נמנעים. ההצעה לא עברה. </w:t>
      </w:r>
    </w:p>
    <w:p w14:paraId="7BA856AE" w14:textId="77777777" w:rsidR="00000000" w:rsidRDefault="00737B0C">
      <w:pPr>
        <w:pStyle w:val="a"/>
        <w:rPr>
          <w:rFonts w:hint="cs"/>
          <w:rtl/>
        </w:rPr>
      </w:pPr>
    </w:p>
    <w:p w14:paraId="041246B4" w14:textId="77777777" w:rsidR="00000000" w:rsidRDefault="00737B0C">
      <w:pPr>
        <w:pStyle w:val="a"/>
        <w:rPr>
          <w:rFonts w:hint="cs"/>
          <w:rtl/>
        </w:rPr>
      </w:pPr>
      <w:r>
        <w:rPr>
          <w:rFonts w:hint="cs"/>
          <w:rtl/>
        </w:rPr>
        <w:t>אני מעמיד עכשיו להצבעה את הצעת הסיכום של סיעת שינוי. נא להצביע. מי בעד? מי נגד? מי נמנע?</w:t>
      </w:r>
    </w:p>
    <w:p w14:paraId="4C2F13AC" w14:textId="77777777" w:rsidR="00000000" w:rsidRDefault="00737B0C">
      <w:pPr>
        <w:pStyle w:val="a"/>
        <w:rPr>
          <w:rFonts w:hint="cs"/>
          <w:rtl/>
        </w:rPr>
      </w:pPr>
    </w:p>
    <w:p w14:paraId="451294BC" w14:textId="77777777" w:rsidR="00000000" w:rsidRDefault="00737B0C">
      <w:pPr>
        <w:pStyle w:val="a7"/>
        <w:bidi/>
        <w:rPr>
          <w:rFonts w:hint="cs"/>
          <w:rtl/>
        </w:rPr>
      </w:pPr>
      <w:r>
        <w:rPr>
          <w:rFonts w:hint="cs"/>
          <w:rtl/>
        </w:rPr>
        <w:t>הצבעה מס' 6</w:t>
      </w:r>
    </w:p>
    <w:p w14:paraId="74E0D5AC" w14:textId="77777777" w:rsidR="00000000" w:rsidRDefault="00737B0C">
      <w:pPr>
        <w:pStyle w:val="a"/>
        <w:rPr>
          <w:rFonts w:hint="cs"/>
          <w:rtl/>
        </w:rPr>
      </w:pPr>
    </w:p>
    <w:p w14:paraId="70721E78" w14:textId="77777777" w:rsidR="00000000" w:rsidRDefault="00737B0C">
      <w:pPr>
        <w:pStyle w:val="a8"/>
        <w:bidi/>
        <w:rPr>
          <w:rFonts w:hint="cs"/>
          <w:rtl/>
        </w:rPr>
      </w:pPr>
      <w:r>
        <w:rPr>
          <w:rFonts w:hint="cs"/>
          <w:rtl/>
        </w:rPr>
        <w:t>בעד הצע</w:t>
      </w:r>
      <w:r>
        <w:rPr>
          <w:rFonts w:hint="cs"/>
          <w:rtl/>
        </w:rPr>
        <w:t xml:space="preserve">ת הסיכום שהביאה חברת הכנסת מל פולישוק-בלוך </w:t>
      </w:r>
      <w:r>
        <w:rPr>
          <w:rtl/>
        </w:rPr>
        <w:t>–</w:t>
      </w:r>
      <w:r>
        <w:rPr>
          <w:rFonts w:hint="cs"/>
          <w:rtl/>
        </w:rPr>
        <w:t xml:space="preserve">  25</w:t>
      </w:r>
    </w:p>
    <w:p w14:paraId="6507CC84" w14:textId="77777777" w:rsidR="00000000" w:rsidRDefault="00737B0C">
      <w:pPr>
        <w:pStyle w:val="a8"/>
        <w:bidi/>
        <w:rPr>
          <w:rFonts w:hint="cs"/>
          <w:rtl/>
        </w:rPr>
      </w:pPr>
      <w:r>
        <w:rPr>
          <w:rFonts w:hint="cs"/>
          <w:rtl/>
        </w:rPr>
        <w:t xml:space="preserve">נגד </w:t>
      </w:r>
      <w:r>
        <w:rPr>
          <w:rtl/>
        </w:rPr>
        <w:t>–</w:t>
      </w:r>
      <w:r>
        <w:rPr>
          <w:rFonts w:hint="cs"/>
          <w:rtl/>
        </w:rPr>
        <w:t xml:space="preserve"> 34</w:t>
      </w:r>
    </w:p>
    <w:p w14:paraId="773DC595" w14:textId="77777777" w:rsidR="00000000" w:rsidRDefault="00737B0C">
      <w:pPr>
        <w:pStyle w:val="a8"/>
        <w:bidi/>
        <w:rPr>
          <w:rFonts w:hint="cs"/>
          <w:rtl/>
        </w:rPr>
      </w:pPr>
      <w:r>
        <w:rPr>
          <w:rFonts w:hint="cs"/>
          <w:rtl/>
        </w:rPr>
        <w:t>נמנעים - 14</w:t>
      </w:r>
    </w:p>
    <w:p w14:paraId="17D1D8F9" w14:textId="77777777" w:rsidR="00000000" w:rsidRDefault="00737B0C">
      <w:pPr>
        <w:pStyle w:val="a9"/>
        <w:bidi/>
        <w:rPr>
          <w:rFonts w:hint="cs"/>
          <w:rtl/>
        </w:rPr>
      </w:pPr>
      <w:r>
        <w:rPr>
          <w:rFonts w:hint="cs"/>
          <w:rtl/>
        </w:rPr>
        <w:t>הצעת הסיכום שהביאה חברת הכנסת מל פולישוק-בלוך לא נתקבלה.</w:t>
      </w:r>
    </w:p>
    <w:p w14:paraId="687D750A" w14:textId="77777777" w:rsidR="00000000" w:rsidRDefault="00737B0C">
      <w:pPr>
        <w:pStyle w:val="a"/>
        <w:rPr>
          <w:rFonts w:hint="cs"/>
          <w:rtl/>
        </w:rPr>
      </w:pPr>
    </w:p>
    <w:p w14:paraId="2FFFDD65" w14:textId="77777777" w:rsidR="00000000" w:rsidRDefault="00737B0C">
      <w:pPr>
        <w:pStyle w:val="ad"/>
        <w:rPr>
          <w:rtl/>
        </w:rPr>
      </w:pPr>
      <w:r>
        <w:rPr>
          <w:rtl/>
        </w:rPr>
        <w:t>היו"ר ראובן ריבלין:</w:t>
      </w:r>
    </w:p>
    <w:p w14:paraId="05DD4097" w14:textId="77777777" w:rsidR="00000000" w:rsidRDefault="00737B0C">
      <w:pPr>
        <w:pStyle w:val="a"/>
        <w:rPr>
          <w:rtl/>
        </w:rPr>
      </w:pPr>
    </w:p>
    <w:p w14:paraId="14038C9E" w14:textId="77777777" w:rsidR="00000000" w:rsidRDefault="00737B0C">
      <w:pPr>
        <w:pStyle w:val="a"/>
        <w:rPr>
          <w:rFonts w:hint="cs"/>
          <w:rtl/>
        </w:rPr>
      </w:pPr>
      <w:r>
        <w:rPr>
          <w:rFonts w:hint="cs"/>
          <w:rtl/>
        </w:rPr>
        <w:t xml:space="preserve">נא להירגע, מנפלאות הפוליטיקה הישראלית. 25 בעד, 34 נגד, 14 נמנעים. ההצעה לא נתקבלה. </w:t>
      </w:r>
    </w:p>
    <w:p w14:paraId="67363FDF" w14:textId="77777777" w:rsidR="00000000" w:rsidRDefault="00737B0C">
      <w:pPr>
        <w:pStyle w:val="a"/>
        <w:rPr>
          <w:rFonts w:hint="cs"/>
          <w:rtl/>
        </w:rPr>
      </w:pPr>
    </w:p>
    <w:p w14:paraId="273D29E0" w14:textId="77777777" w:rsidR="00000000" w:rsidRDefault="00737B0C">
      <w:pPr>
        <w:pStyle w:val="a"/>
        <w:rPr>
          <w:rFonts w:hint="cs"/>
          <w:rtl/>
        </w:rPr>
      </w:pPr>
      <w:r>
        <w:rPr>
          <w:rFonts w:hint="cs"/>
          <w:rtl/>
        </w:rPr>
        <w:t>רבותי חברי הכנסת, הצעת</w:t>
      </w:r>
      <w:r>
        <w:rPr>
          <w:rFonts w:hint="cs"/>
          <w:rtl/>
        </w:rPr>
        <w:t xml:space="preserve"> סיעת העבודה-מימד - נא להצביע. מי בעד? מי נגד?</w:t>
      </w:r>
    </w:p>
    <w:p w14:paraId="707C445F" w14:textId="77777777" w:rsidR="00000000" w:rsidRDefault="00737B0C">
      <w:pPr>
        <w:pStyle w:val="a"/>
        <w:ind w:firstLine="0"/>
        <w:rPr>
          <w:rFonts w:hint="cs"/>
          <w:rtl/>
        </w:rPr>
      </w:pPr>
    </w:p>
    <w:p w14:paraId="6A57F415" w14:textId="77777777" w:rsidR="00000000" w:rsidRDefault="00737B0C">
      <w:pPr>
        <w:pStyle w:val="ac"/>
        <w:rPr>
          <w:rFonts w:hint="cs"/>
          <w:rtl/>
        </w:rPr>
      </w:pPr>
      <w:r>
        <w:rPr>
          <w:rFonts w:hint="cs"/>
          <w:rtl/>
        </w:rPr>
        <w:t>דוד טל (עם אחד)</w:t>
      </w:r>
    </w:p>
    <w:p w14:paraId="4B3BC855" w14:textId="77777777" w:rsidR="00000000" w:rsidRDefault="00737B0C">
      <w:pPr>
        <w:pStyle w:val="a"/>
        <w:ind w:firstLine="0"/>
        <w:rPr>
          <w:rFonts w:hint="cs"/>
          <w:rtl/>
        </w:rPr>
      </w:pPr>
    </w:p>
    <w:p w14:paraId="4F8144A3" w14:textId="77777777" w:rsidR="00000000" w:rsidRDefault="00737B0C">
      <w:pPr>
        <w:pStyle w:val="a"/>
        <w:ind w:firstLine="0"/>
        <w:rPr>
          <w:rFonts w:hint="cs"/>
          <w:rtl/>
        </w:rPr>
      </w:pPr>
      <w:r>
        <w:rPr>
          <w:rFonts w:hint="cs"/>
          <w:rtl/>
        </w:rPr>
        <w:tab/>
        <w:t>ועם אחד.</w:t>
      </w:r>
    </w:p>
    <w:p w14:paraId="2D33004D" w14:textId="77777777" w:rsidR="00000000" w:rsidRDefault="00737B0C">
      <w:pPr>
        <w:pStyle w:val="a"/>
        <w:ind w:firstLine="0"/>
        <w:rPr>
          <w:rFonts w:hint="cs"/>
          <w:rtl/>
        </w:rPr>
      </w:pPr>
    </w:p>
    <w:p w14:paraId="189F50B5" w14:textId="77777777" w:rsidR="00000000" w:rsidRDefault="00737B0C">
      <w:pPr>
        <w:pStyle w:val="ad"/>
        <w:rPr>
          <w:rtl/>
        </w:rPr>
      </w:pPr>
      <w:r>
        <w:rPr>
          <w:rtl/>
        </w:rPr>
        <w:t>היו"ר ראובן ריבלין:</w:t>
      </w:r>
    </w:p>
    <w:p w14:paraId="32E7F537" w14:textId="77777777" w:rsidR="00000000" w:rsidRDefault="00737B0C">
      <w:pPr>
        <w:pStyle w:val="a"/>
        <w:rPr>
          <w:rtl/>
        </w:rPr>
      </w:pPr>
    </w:p>
    <w:p w14:paraId="07B70112" w14:textId="77777777" w:rsidR="00000000" w:rsidRDefault="00737B0C">
      <w:pPr>
        <w:pStyle w:val="a"/>
        <w:rPr>
          <w:rFonts w:hint="cs"/>
          <w:rtl/>
        </w:rPr>
      </w:pPr>
      <w:r>
        <w:rPr>
          <w:rFonts w:hint="cs"/>
          <w:rtl/>
        </w:rPr>
        <w:t>ועם אחד. חבר הכנסת חיים רמון לא רשם לי את זה. אדוני צודק.</w:t>
      </w:r>
    </w:p>
    <w:p w14:paraId="12B0CAF6" w14:textId="77777777" w:rsidR="00000000" w:rsidRDefault="00737B0C">
      <w:pPr>
        <w:pStyle w:val="a"/>
        <w:ind w:firstLine="0"/>
        <w:rPr>
          <w:rFonts w:hint="cs"/>
          <w:rtl/>
        </w:rPr>
      </w:pPr>
      <w:r>
        <w:rPr>
          <w:rFonts w:hint="cs"/>
          <w:rtl/>
        </w:rPr>
        <w:tab/>
      </w:r>
    </w:p>
    <w:p w14:paraId="2366F46B" w14:textId="77777777" w:rsidR="00000000" w:rsidRDefault="00737B0C">
      <w:pPr>
        <w:pStyle w:val="a7"/>
        <w:bidi/>
        <w:rPr>
          <w:rtl/>
        </w:rPr>
      </w:pPr>
    </w:p>
    <w:p w14:paraId="3FBB776D" w14:textId="77777777" w:rsidR="00000000" w:rsidRDefault="00737B0C">
      <w:pPr>
        <w:pStyle w:val="a7"/>
        <w:bidi/>
        <w:rPr>
          <w:rFonts w:hint="cs"/>
          <w:rtl/>
        </w:rPr>
      </w:pPr>
      <w:r>
        <w:rPr>
          <w:rFonts w:hint="cs"/>
          <w:rtl/>
        </w:rPr>
        <w:t>הצבעה מס' 7</w:t>
      </w:r>
    </w:p>
    <w:p w14:paraId="15E1602D" w14:textId="77777777" w:rsidR="00000000" w:rsidRDefault="00737B0C">
      <w:pPr>
        <w:pStyle w:val="a"/>
        <w:rPr>
          <w:rFonts w:hint="cs"/>
          <w:rtl/>
        </w:rPr>
      </w:pPr>
    </w:p>
    <w:p w14:paraId="02334E15" w14:textId="77777777" w:rsidR="00000000" w:rsidRDefault="00737B0C">
      <w:pPr>
        <w:pStyle w:val="a8"/>
        <w:bidi/>
        <w:rPr>
          <w:rFonts w:hint="cs"/>
          <w:rtl/>
        </w:rPr>
      </w:pPr>
      <w:r>
        <w:rPr>
          <w:rFonts w:hint="cs"/>
          <w:rtl/>
        </w:rPr>
        <w:t xml:space="preserve">בעד הצעת הסיכום שהביא חבר הכנסת חיים רמון </w:t>
      </w:r>
      <w:r>
        <w:rPr>
          <w:rtl/>
        </w:rPr>
        <w:t>–</w:t>
      </w:r>
      <w:r>
        <w:rPr>
          <w:rFonts w:hint="cs"/>
          <w:rtl/>
        </w:rPr>
        <w:t xml:space="preserve"> 27</w:t>
      </w:r>
    </w:p>
    <w:p w14:paraId="054723CB" w14:textId="77777777" w:rsidR="00000000" w:rsidRDefault="00737B0C">
      <w:pPr>
        <w:pStyle w:val="a8"/>
        <w:bidi/>
        <w:rPr>
          <w:rFonts w:hint="cs"/>
          <w:rtl/>
        </w:rPr>
      </w:pPr>
      <w:r>
        <w:rPr>
          <w:rFonts w:hint="cs"/>
          <w:rtl/>
        </w:rPr>
        <w:t xml:space="preserve">נגד </w:t>
      </w:r>
      <w:r>
        <w:rPr>
          <w:rtl/>
        </w:rPr>
        <w:t>–</w:t>
      </w:r>
      <w:r>
        <w:rPr>
          <w:rFonts w:hint="cs"/>
          <w:rtl/>
        </w:rPr>
        <w:t xml:space="preserve"> 43</w:t>
      </w:r>
    </w:p>
    <w:p w14:paraId="1534E404" w14:textId="77777777" w:rsidR="00000000" w:rsidRDefault="00737B0C">
      <w:pPr>
        <w:pStyle w:val="a8"/>
        <w:bidi/>
        <w:rPr>
          <w:rFonts w:hint="cs"/>
          <w:rtl/>
        </w:rPr>
      </w:pPr>
      <w:r>
        <w:rPr>
          <w:rFonts w:hint="cs"/>
          <w:rtl/>
        </w:rPr>
        <w:t xml:space="preserve">נמנעים </w:t>
      </w:r>
      <w:r>
        <w:rPr>
          <w:rtl/>
        </w:rPr>
        <w:t>–</w:t>
      </w:r>
      <w:r>
        <w:rPr>
          <w:rFonts w:hint="cs"/>
          <w:rtl/>
        </w:rPr>
        <w:t xml:space="preserve"> 5</w:t>
      </w:r>
    </w:p>
    <w:p w14:paraId="291C1994" w14:textId="77777777" w:rsidR="00000000" w:rsidRDefault="00737B0C">
      <w:pPr>
        <w:pStyle w:val="a9"/>
        <w:bidi/>
        <w:rPr>
          <w:rFonts w:hint="cs"/>
          <w:rtl/>
        </w:rPr>
      </w:pPr>
      <w:r>
        <w:rPr>
          <w:rFonts w:hint="cs"/>
          <w:rtl/>
        </w:rPr>
        <w:t xml:space="preserve">הצעת הסיכום שהביא </w:t>
      </w:r>
      <w:r>
        <w:rPr>
          <w:rFonts w:hint="cs"/>
          <w:rtl/>
        </w:rPr>
        <w:t>חבר הכנסת חיים רמון לא נתקבלה.</w:t>
      </w:r>
    </w:p>
    <w:p w14:paraId="360E0CD5" w14:textId="77777777" w:rsidR="00000000" w:rsidRDefault="00737B0C">
      <w:pPr>
        <w:pStyle w:val="a"/>
        <w:ind w:firstLine="0"/>
        <w:rPr>
          <w:rFonts w:hint="cs"/>
          <w:rtl/>
        </w:rPr>
      </w:pPr>
    </w:p>
    <w:p w14:paraId="540F2334" w14:textId="77777777" w:rsidR="00000000" w:rsidRDefault="00737B0C">
      <w:pPr>
        <w:pStyle w:val="ad"/>
        <w:rPr>
          <w:rtl/>
        </w:rPr>
      </w:pPr>
      <w:r>
        <w:rPr>
          <w:rtl/>
        </w:rPr>
        <w:t>היו"ר</w:t>
      </w:r>
      <w:r>
        <w:rPr>
          <w:rFonts w:hint="cs"/>
          <w:rtl/>
        </w:rPr>
        <w:t xml:space="preserve"> ראובן ריבלין</w:t>
      </w:r>
      <w:r>
        <w:rPr>
          <w:rtl/>
        </w:rPr>
        <w:t>:</w:t>
      </w:r>
    </w:p>
    <w:p w14:paraId="63C65F8D" w14:textId="77777777" w:rsidR="00000000" w:rsidRDefault="00737B0C">
      <w:pPr>
        <w:pStyle w:val="a"/>
        <w:rPr>
          <w:rtl/>
        </w:rPr>
      </w:pPr>
    </w:p>
    <w:p w14:paraId="4C4C8002" w14:textId="77777777" w:rsidR="00000000" w:rsidRDefault="00737B0C">
      <w:pPr>
        <w:pStyle w:val="a"/>
        <w:rPr>
          <w:rFonts w:hint="cs"/>
          <w:rtl/>
        </w:rPr>
      </w:pPr>
      <w:r>
        <w:rPr>
          <w:rFonts w:hint="cs"/>
          <w:rtl/>
        </w:rPr>
        <w:t>ובכן, בעד - 27, 43 נגד, חמישה נמנעים. הצעת סיעת העבודה</w:t>
      </w:r>
      <w:r>
        <w:rPr>
          <w:rtl/>
        </w:rPr>
        <w:t>—</w:t>
      </w:r>
      <w:r>
        <w:rPr>
          <w:rFonts w:hint="cs"/>
          <w:rtl/>
        </w:rPr>
        <w:t xml:space="preserve">עם-אחד לא עברה. </w:t>
      </w:r>
    </w:p>
    <w:p w14:paraId="2DD7BA20" w14:textId="77777777" w:rsidR="00000000" w:rsidRDefault="00737B0C">
      <w:pPr>
        <w:pStyle w:val="a"/>
        <w:rPr>
          <w:rFonts w:hint="cs"/>
          <w:rtl/>
        </w:rPr>
      </w:pPr>
    </w:p>
    <w:p w14:paraId="480C1898" w14:textId="77777777" w:rsidR="00000000" w:rsidRDefault="00737B0C">
      <w:pPr>
        <w:pStyle w:val="a"/>
        <w:rPr>
          <w:rFonts w:hint="cs"/>
          <w:rtl/>
        </w:rPr>
      </w:pPr>
      <w:r>
        <w:rPr>
          <w:rFonts w:hint="cs"/>
          <w:rtl/>
        </w:rPr>
        <w:t xml:space="preserve">רבותי, חברי הכנסת, עכשיו נראה אם בכל זאת יעבור משהו. הצעת סיכום מטעם סיעות הליכוד, ש"ס, האיחוד הלאומי, מפד"ל - מי בעד ומי נגד? נא </w:t>
      </w:r>
      <w:r>
        <w:rPr>
          <w:rFonts w:hint="cs"/>
          <w:rtl/>
        </w:rPr>
        <w:t xml:space="preserve">להצביע. </w:t>
      </w:r>
    </w:p>
    <w:p w14:paraId="13185730" w14:textId="77777777" w:rsidR="00000000" w:rsidRDefault="00737B0C">
      <w:pPr>
        <w:pStyle w:val="a"/>
        <w:rPr>
          <w:rFonts w:hint="cs"/>
          <w:rtl/>
        </w:rPr>
      </w:pPr>
    </w:p>
    <w:p w14:paraId="27D5895B" w14:textId="77777777" w:rsidR="00000000" w:rsidRDefault="00737B0C">
      <w:pPr>
        <w:pStyle w:val="a7"/>
        <w:bidi/>
        <w:rPr>
          <w:rFonts w:hint="cs"/>
          <w:rtl/>
        </w:rPr>
      </w:pPr>
      <w:r>
        <w:rPr>
          <w:rFonts w:hint="cs"/>
          <w:rtl/>
        </w:rPr>
        <w:t>הצבעה מס' 8</w:t>
      </w:r>
    </w:p>
    <w:p w14:paraId="46033562" w14:textId="77777777" w:rsidR="00000000" w:rsidRDefault="00737B0C">
      <w:pPr>
        <w:pStyle w:val="a"/>
        <w:rPr>
          <w:rFonts w:hint="cs"/>
          <w:rtl/>
        </w:rPr>
      </w:pPr>
    </w:p>
    <w:p w14:paraId="0423DBD4" w14:textId="77777777" w:rsidR="00000000" w:rsidRDefault="00737B0C">
      <w:pPr>
        <w:pStyle w:val="a8"/>
        <w:bidi/>
        <w:rPr>
          <w:rFonts w:hint="cs"/>
          <w:rtl/>
        </w:rPr>
      </w:pPr>
      <w:r>
        <w:rPr>
          <w:rFonts w:hint="cs"/>
          <w:rtl/>
        </w:rPr>
        <w:t>בעד הצעת הסיכום שהביא חבר הכנסת גדעון סער - 37</w:t>
      </w:r>
    </w:p>
    <w:p w14:paraId="6EB504B7" w14:textId="77777777" w:rsidR="00000000" w:rsidRDefault="00737B0C">
      <w:pPr>
        <w:pStyle w:val="a8"/>
        <w:bidi/>
        <w:rPr>
          <w:rFonts w:hint="cs"/>
          <w:rtl/>
        </w:rPr>
      </w:pPr>
      <w:r>
        <w:rPr>
          <w:rFonts w:hint="cs"/>
          <w:rtl/>
        </w:rPr>
        <w:t>נגד - 30</w:t>
      </w:r>
    </w:p>
    <w:p w14:paraId="3182E33B" w14:textId="77777777" w:rsidR="00000000" w:rsidRDefault="00737B0C">
      <w:pPr>
        <w:pStyle w:val="a8"/>
        <w:bidi/>
        <w:rPr>
          <w:rFonts w:hint="cs"/>
          <w:rtl/>
        </w:rPr>
      </w:pPr>
      <w:r>
        <w:rPr>
          <w:rFonts w:hint="cs"/>
          <w:rtl/>
        </w:rPr>
        <w:t>נמנעים - 3</w:t>
      </w:r>
    </w:p>
    <w:p w14:paraId="055426EE" w14:textId="77777777" w:rsidR="00000000" w:rsidRDefault="00737B0C">
      <w:pPr>
        <w:pStyle w:val="a9"/>
        <w:bidi/>
        <w:rPr>
          <w:rFonts w:hint="cs"/>
          <w:rtl/>
        </w:rPr>
      </w:pPr>
      <w:r>
        <w:rPr>
          <w:rFonts w:hint="cs"/>
          <w:rtl/>
        </w:rPr>
        <w:t xml:space="preserve">הצעת הסיכום שהביא חבר הכנסת גדעון סער נתקבלה. </w:t>
      </w:r>
    </w:p>
    <w:p w14:paraId="0866196F" w14:textId="77777777" w:rsidR="00000000" w:rsidRDefault="00737B0C">
      <w:pPr>
        <w:pStyle w:val="a"/>
        <w:rPr>
          <w:rFonts w:hint="cs"/>
          <w:rtl/>
        </w:rPr>
      </w:pPr>
    </w:p>
    <w:p w14:paraId="4FEA67CD" w14:textId="77777777" w:rsidR="00000000" w:rsidRDefault="00737B0C">
      <w:pPr>
        <w:pStyle w:val="ad"/>
        <w:rPr>
          <w:rFonts w:hint="cs"/>
          <w:rtl/>
        </w:rPr>
      </w:pPr>
      <w:r>
        <w:rPr>
          <w:rtl/>
        </w:rPr>
        <w:t>היו"ר</w:t>
      </w:r>
      <w:r>
        <w:rPr>
          <w:rFonts w:hint="cs"/>
          <w:rtl/>
        </w:rPr>
        <w:t xml:space="preserve"> ראובן ריבלין</w:t>
      </w:r>
      <w:r>
        <w:rPr>
          <w:rtl/>
        </w:rPr>
        <w:t>:</w:t>
      </w:r>
    </w:p>
    <w:p w14:paraId="6E9D1151" w14:textId="77777777" w:rsidR="00000000" w:rsidRDefault="00737B0C">
      <w:pPr>
        <w:pStyle w:val="a"/>
        <w:rPr>
          <w:rFonts w:hint="cs"/>
          <w:rtl/>
        </w:rPr>
      </w:pPr>
    </w:p>
    <w:p w14:paraId="1AAE3535" w14:textId="77777777" w:rsidR="00000000" w:rsidRDefault="00737B0C">
      <w:pPr>
        <w:pStyle w:val="a"/>
        <w:rPr>
          <w:rFonts w:hint="cs"/>
          <w:rtl/>
        </w:rPr>
      </w:pPr>
      <w:r>
        <w:rPr>
          <w:rFonts w:hint="cs"/>
          <w:rtl/>
        </w:rPr>
        <w:t>37 בעד, 30 נגד, שלושה נמנעים. הצעת הסיכום מטעם סיעות הליכוד, ש"ס, האיחוד הלאומי ומפד"ל נתקבלה על-</w:t>
      </w:r>
      <w:r>
        <w:rPr>
          <w:rFonts w:hint="cs"/>
          <w:rtl/>
        </w:rPr>
        <w:t xml:space="preserve">ידי הכנסת. </w:t>
      </w:r>
    </w:p>
    <w:p w14:paraId="283BF192" w14:textId="77777777" w:rsidR="00000000" w:rsidRDefault="00737B0C">
      <w:pPr>
        <w:pStyle w:val="a"/>
        <w:rPr>
          <w:rFonts w:hint="cs"/>
          <w:rtl/>
        </w:rPr>
      </w:pPr>
    </w:p>
    <w:p w14:paraId="1EAF342D" w14:textId="77777777" w:rsidR="00000000" w:rsidRDefault="00737B0C">
      <w:pPr>
        <w:pStyle w:val="a"/>
        <w:rPr>
          <w:rFonts w:hint="cs"/>
          <w:rtl/>
        </w:rPr>
      </w:pPr>
      <w:r>
        <w:rPr>
          <w:rFonts w:hint="cs"/>
          <w:rtl/>
        </w:rPr>
        <w:t xml:space="preserve">רבותי, תם הדיון בעניין זה. חברת הכנסת אילנה כהן, בעניין הדוח הסטטיסטי. דקה אחת, בבקשה. </w:t>
      </w:r>
    </w:p>
    <w:p w14:paraId="4271566C" w14:textId="77777777" w:rsidR="00000000" w:rsidRDefault="00737B0C">
      <w:pPr>
        <w:pStyle w:val="a"/>
        <w:rPr>
          <w:rFonts w:hint="cs"/>
          <w:rtl/>
        </w:rPr>
      </w:pPr>
    </w:p>
    <w:p w14:paraId="110D504B" w14:textId="77777777" w:rsidR="00000000" w:rsidRDefault="00737B0C">
      <w:pPr>
        <w:pStyle w:val="Speaker"/>
        <w:rPr>
          <w:rtl/>
        </w:rPr>
      </w:pPr>
      <w:bookmarkStart w:id="326" w:name="FS000001063T30_07_2003_19_24_59"/>
      <w:bookmarkStart w:id="327" w:name="_Toc47678173"/>
      <w:bookmarkStart w:id="328" w:name="_Toc49055733"/>
      <w:bookmarkEnd w:id="326"/>
      <w:r>
        <w:rPr>
          <w:rFonts w:hint="eastAsia"/>
          <w:rtl/>
        </w:rPr>
        <w:t>אילנה</w:t>
      </w:r>
      <w:r>
        <w:rPr>
          <w:rtl/>
        </w:rPr>
        <w:t xml:space="preserve"> כהן (עם אחד):</w:t>
      </w:r>
      <w:bookmarkEnd w:id="327"/>
      <w:bookmarkEnd w:id="328"/>
    </w:p>
    <w:p w14:paraId="46CE05AB" w14:textId="77777777" w:rsidR="00000000" w:rsidRDefault="00737B0C">
      <w:pPr>
        <w:pStyle w:val="a"/>
        <w:rPr>
          <w:rFonts w:hint="cs"/>
          <w:rtl/>
        </w:rPr>
      </w:pPr>
    </w:p>
    <w:p w14:paraId="68BC4257" w14:textId="77777777" w:rsidR="00000000" w:rsidRDefault="00737B0C">
      <w:pPr>
        <w:pStyle w:val="a"/>
        <w:rPr>
          <w:rFonts w:hint="cs"/>
          <w:rtl/>
        </w:rPr>
      </w:pPr>
      <w:r>
        <w:rPr>
          <w:rFonts w:hint="cs"/>
          <w:rtl/>
        </w:rPr>
        <w:t>אדוני היושב-ראש, חברי הכנסת. הייתי היום המומה כשראיתי את התוצאות הסטטיסטיות של המושב. אני נראית לכם אשה מוזרה? יותר מ-90% מהזמן הייתי</w:t>
      </w:r>
      <w:r>
        <w:rPr>
          <w:rFonts w:hint="cs"/>
          <w:rtl/>
        </w:rPr>
        <w:t xml:space="preserve"> בכנסת, וכתוב שלא הצבעתי אפילו פעם אחת. נכון שאני אחות, אבל עדיין לא עשיתי ניתוח פלסטי באצבעות. אני לא הצבעתי פעמיים, אבל אפילו פעם אחת לא? אני חושבת שזו בושה לכנסת ישראל שבשנת 2003 יכולים להוציא תוצאות כאלה שגויות. </w:t>
      </w:r>
    </w:p>
    <w:p w14:paraId="1949FFEA" w14:textId="77777777" w:rsidR="00000000" w:rsidRDefault="00737B0C">
      <w:pPr>
        <w:pStyle w:val="a"/>
        <w:rPr>
          <w:rFonts w:hint="cs"/>
          <w:rtl/>
        </w:rPr>
      </w:pPr>
    </w:p>
    <w:p w14:paraId="46EB7499" w14:textId="77777777" w:rsidR="00000000" w:rsidRDefault="00737B0C">
      <w:pPr>
        <w:pStyle w:val="ad"/>
        <w:rPr>
          <w:rtl/>
        </w:rPr>
      </w:pPr>
      <w:r>
        <w:rPr>
          <w:rtl/>
        </w:rPr>
        <w:t>היו"ר</w:t>
      </w:r>
      <w:r>
        <w:rPr>
          <w:rFonts w:hint="cs"/>
          <w:rtl/>
        </w:rPr>
        <w:t xml:space="preserve"> ראובן ריבלין</w:t>
      </w:r>
      <w:r>
        <w:rPr>
          <w:rtl/>
        </w:rPr>
        <w:t>:</w:t>
      </w:r>
    </w:p>
    <w:p w14:paraId="51E4DB16" w14:textId="77777777" w:rsidR="00000000" w:rsidRDefault="00737B0C">
      <w:pPr>
        <w:pStyle w:val="a"/>
        <w:rPr>
          <w:rtl/>
        </w:rPr>
      </w:pPr>
    </w:p>
    <w:p w14:paraId="53B5BC19" w14:textId="77777777" w:rsidR="00000000" w:rsidRDefault="00737B0C">
      <w:pPr>
        <w:pStyle w:val="a"/>
        <w:rPr>
          <w:rFonts w:hint="cs"/>
          <w:rtl/>
        </w:rPr>
      </w:pPr>
      <w:r>
        <w:rPr>
          <w:rFonts w:hint="cs"/>
          <w:rtl/>
        </w:rPr>
        <w:t>אני מודה לחברת הכ</w:t>
      </w:r>
      <w:r>
        <w:rPr>
          <w:rFonts w:hint="cs"/>
          <w:rtl/>
        </w:rPr>
        <w:t>נסת אילנה כהן. מודה ועוזב לא ירוחם. חברת הכנסת - אני עונה לך. רבותי, חברי הכנסת, אדוני ממלא-מקום ראש הממשלה. אני מודה ועוזב ולא ארוחם. האחריות כולה מוטלת עלי. אני אומר בצורה מפורשת ביותר: למרבה הצער, נתגלו כמה טעויות ושיבושים בדוח הסטטיסטי שפורסם היום. היי</w:t>
      </w:r>
      <w:r>
        <w:rPr>
          <w:rFonts w:hint="cs"/>
          <w:rtl/>
        </w:rPr>
        <w:t>תי בטוח שנעשתה הגהה. יש שינויים במחשב. הדבר לא מצדיק שום דבר שקרה היום. כל הסבר אינו מתקבל על הדעת. אני מבקש משאר חברי הכנסת - - -</w:t>
      </w:r>
    </w:p>
    <w:p w14:paraId="7DFDF481" w14:textId="77777777" w:rsidR="00000000" w:rsidRDefault="00737B0C">
      <w:pPr>
        <w:pStyle w:val="a"/>
        <w:rPr>
          <w:rFonts w:hint="cs"/>
          <w:rtl/>
        </w:rPr>
      </w:pPr>
    </w:p>
    <w:p w14:paraId="1299E882" w14:textId="77777777" w:rsidR="00000000" w:rsidRDefault="00737B0C">
      <w:pPr>
        <w:pStyle w:val="ac"/>
        <w:rPr>
          <w:rtl/>
        </w:rPr>
      </w:pPr>
      <w:r>
        <w:rPr>
          <w:rFonts w:hint="eastAsia"/>
          <w:rtl/>
        </w:rPr>
        <w:t>אליעזר</w:t>
      </w:r>
      <w:r>
        <w:rPr>
          <w:rtl/>
        </w:rPr>
        <w:t xml:space="preserve"> כהן (האיחוד הלאומי - ישראל ביתנו):</w:t>
      </w:r>
    </w:p>
    <w:p w14:paraId="35798F94" w14:textId="77777777" w:rsidR="00000000" w:rsidRDefault="00737B0C">
      <w:pPr>
        <w:pStyle w:val="a"/>
        <w:rPr>
          <w:rFonts w:hint="cs"/>
          <w:rtl/>
        </w:rPr>
      </w:pPr>
    </w:p>
    <w:p w14:paraId="1385FE21" w14:textId="77777777" w:rsidR="00000000" w:rsidRDefault="00737B0C">
      <w:pPr>
        <w:pStyle w:val="a"/>
        <w:numPr>
          <w:ilvl w:val="0"/>
          <w:numId w:val="4"/>
        </w:numPr>
        <w:ind w:right="0"/>
        <w:rPr>
          <w:rFonts w:hint="cs"/>
          <w:rtl/>
        </w:rPr>
      </w:pPr>
      <w:r>
        <w:rPr>
          <w:rFonts w:hint="cs"/>
          <w:rtl/>
        </w:rPr>
        <w:t>- -</w:t>
      </w:r>
    </w:p>
    <w:p w14:paraId="1672F7E8" w14:textId="77777777" w:rsidR="00000000" w:rsidRDefault="00737B0C">
      <w:pPr>
        <w:pStyle w:val="a"/>
        <w:rPr>
          <w:rFonts w:hint="cs"/>
          <w:rtl/>
        </w:rPr>
      </w:pPr>
    </w:p>
    <w:p w14:paraId="539D306F" w14:textId="77777777" w:rsidR="00000000" w:rsidRDefault="00737B0C">
      <w:pPr>
        <w:pStyle w:val="a"/>
        <w:rPr>
          <w:rFonts w:hint="cs"/>
          <w:rtl/>
        </w:rPr>
      </w:pPr>
    </w:p>
    <w:p w14:paraId="5057F228" w14:textId="77777777" w:rsidR="00000000" w:rsidRDefault="00737B0C">
      <w:pPr>
        <w:pStyle w:val="ad"/>
        <w:rPr>
          <w:rtl/>
        </w:rPr>
      </w:pPr>
      <w:r>
        <w:rPr>
          <w:rtl/>
        </w:rPr>
        <w:t>היו"ר</w:t>
      </w:r>
      <w:r>
        <w:rPr>
          <w:rFonts w:hint="cs"/>
          <w:rtl/>
        </w:rPr>
        <w:t xml:space="preserve"> ראובן ריבלין</w:t>
      </w:r>
      <w:r>
        <w:rPr>
          <w:rtl/>
        </w:rPr>
        <w:t>:</w:t>
      </w:r>
    </w:p>
    <w:p w14:paraId="58F1CE95" w14:textId="77777777" w:rsidR="00000000" w:rsidRDefault="00737B0C">
      <w:pPr>
        <w:pStyle w:val="a"/>
        <w:rPr>
          <w:rtl/>
        </w:rPr>
      </w:pPr>
    </w:p>
    <w:p w14:paraId="4F8F131A" w14:textId="77777777" w:rsidR="00000000" w:rsidRDefault="00737B0C">
      <w:pPr>
        <w:pStyle w:val="a"/>
        <w:rPr>
          <w:rFonts w:hint="cs"/>
          <w:rtl/>
        </w:rPr>
      </w:pPr>
      <w:r>
        <w:rPr>
          <w:rFonts w:hint="cs"/>
          <w:rtl/>
        </w:rPr>
        <w:t>זה בהחלט דיון ראוי. שמעתי, חבר הכנסת אליעזר כהן. רבותי</w:t>
      </w:r>
      <w:r>
        <w:rPr>
          <w:rFonts w:hint="cs"/>
          <w:rtl/>
        </w:rPr>
        <w:t>, חברי הכנסת, כל מי שמצא שגיאה, יביאה ישירות ללשכת היושב-ראש, ונעשה כל מאמץ על מנת לתקן. ודאי שנסיק מסקנות לגבי נושא זה. לא כיוון  שאת אחות, ולא כיוון  שהשם שלך כהן מצדיק טעויות, כי רבים הכוהנים בין שבטי ישראל, כן ירבו וכן יפרחו, כן יעצימו. עם זאת, אסור שי</w:t>
      </w:r>
      <w:r>
        <w:rPr>
          <w:rFonts w:hint="cs"/>
          <w:rtl/>
        </w:rPr>
        <w:t xml:space="preserve">יעשו לגביהם טעויות. תודה רבה. </w:t>
      </w:r>
    </w:p>
    <w:p w14:paraId="3EDCB8A4" w14:textId="77777777" w:rsidR="00000000" w:rsidRDefault="00737B0C">
      <w:pPr>
        <w:pStyle w:val="a"/>
        <w:rPr>
          <w:rFonts w:hint="cs"/>
          <w:rtl/>
        </w:rPr>
      </w:pPr>
    </w:p>
    <w:p w14:paraId="34A45082" w14:textId="77777777" w:rsidR="00000000" w:rsidRDefault="00737B0C">
      <w:pPr>
        <w:pStyle w:val="ac"/>
        <w:rPr>
          <w:rtl/>
        </w:rPr>
      </w:pPr>
      <w:r>
        <w:rPr>
          <w:rFonts w:hint="eastAsia"/>
          <w:rtl/>
        </w:rPr>
        <w:t>אליעזר</w:t>
      </w:r>
      <w:r>
        <w:rPr>
          <w:rtl/>
        </w:rPr>
        <w:t xml:space="preserve"> כהן (האיחוד הלאומי - ישראל ביתנו):</w:t>
      </w:r>
    </w:p>
    <w:p w14:paraId="1EB15868" w14:textId="77777777" w:rsidR="00000000" w:rsidRDefault="00737B0C">
      <w:pPr>
        <w:pStyle w:val="a"/>
        <w:rPr>
          <w:rFonts w:hint="cs"/>
          <w:rtl/>
        </w:rPr>
      </w:pPr>
    </w:p>
    <w:p w14:paraId="149944B5" w14:textId="77777777" w:rsidR="00000000" w:rsidRDefault="00737B0C">
      <w:pPr>
        <w:pStyle w:val="a"/>
        <w:rPr>
          <w:rFonts w:hint="cs"/>
          <w:rtl/>
        </w:rPr>
      </w:pPr>
      <w:r>
        <w:rPr>
          <w:rFonts w:hint="cs"/>
          <w:rtl/>
        </w:rPr>
        <w:t xml:space="preserve">אדוני היושב-ראש, הדוח הזה, חוץ מלתת לתקשורת הזדמנות לתקוף אותנו, לא תורם לכלום. </w:t>
      </w:r>
    </w:p>
    <w:p w14:paraId="56ED8CB3" w14:textId="77777777" w:rsidR="00000000" w:rsidRDefault="00737B0C">
      <w:pPr>
        <w:pStyle w:val="a"/>
        <w:rPr>
          <w:rFonts w:hint="cs"/>
          <w:rtl/>
        </w:rPr>
      </w:pPr>
    </w:p>
    <w:p w14:paraId="723B8AA9" w14:textId="77777777" w:rsidR="00000000" w:rsidRDefault="00737B0C">
      <w:pPr>
        <w:pStyle w:val="ad"/>
        <w:rPr>
          <w:rFonts w:hint="cs"/>
          <w:rtl/>
        </w:rPr>
      </w:pPr>
      <w:r>
        <w:rPr>
          <w:rtl/>
        </w:rPr>
        <w:t>היו"ר</w:t>
      </w:r>
      <w:r>
        <w:rPr>
          <w:rFonts w:hint="cs"/>
          <w:rtl/>
        </w:rPr>
        <w:t xml:space="preserve"> ראובן ריבלין:</w:t>
      </w:r>
    </w:p>
    <w:p w14:paraId="71437B37" w14:textId="77777777" w:rsidR="00000000" w:rsidRDefault="00737B0C">
      <w:pPr>
        <w:pStyle w:val="a"/>
        <w:rPr>
          <w:rtl/>
        </w:rPr>
      </w:pPr>
    </w:p>
    <w:p w14:paraId="44DAD6B4" w14:textId="77777777" w:rsidR="00000000" w:rsidRDefault="00737B0C">
      <w:pPr>
        <w:pStyle w:val="a"/>
        <w:rPr>
          <w:rFonts w:hint="cs"/>
          <w:rtl/>
        </w:rPr>
      </w:pPr>
      <w:r>
        <w:rPr>
          <w:rFonts w:hint="cs"/>
          <w:rtl/>
        </w:rPr>
        <w:t xml:space="preserve">אדוני צודק. יביא הצעה לפני ועדת הכנסת, אולי אפילו אשמח לשקול תמיכה בעמדתך. על </w:t>
      </w:r>
      <w:r>
        <w:rPr>
          <w:rFonts w:hint="cs"/>
          <w:rtl/>
        </w:rPr>
        <w:t xml:space="preserve">כל פנים, בהחלט יש דברים, אני ירשתי אותם, ואני לא רוצה לשנות דברים, אבל הנושא בהחלט ראוי לדיון בוועדת הכנסת. </w:t>
      </w:r>
    </w:p>
    <w:p w14:paraId="1A6B9C9F" w14:textId="77777777" w:rsidR="00000000" w:rsidRDefault="00737B0C">
      <w:pPr>
        <w:pStyle w:val="a"/>
        <w:rPr>
          <w:rFonts w:hint="cs"/>
          <w:rtl/>
        </w:rPr>
      </w:pPr>
    </w:p>
    <w:p w14:paraId="2D644273" w14:textId="77777777" w:rsidR="00000000" w:rsidRDefault="00737B0C">
      <w:pPr>
        <w:pStyle w:val="a"/>
        <w:rPr>
          <w:rFonts w:hint="cs"/>
          <w:rtl/>
        </w:rPr>
      </w:pPr>
    </w:p>
    <w:p w14:paraId="7A560293" w14:textId="77777777" w:rsidR="00000000" w:rsidRDefault="00737B0C">
      <w:pPr>
        <w:pStyle w:val="Subject"/>
        <w:rPr>
          <w:rFonts w:hint="cs"/>
          <w:rtl/>
        </w:rPr>
      </w:pPr>
      <w:bookmarkStart w:id="329" w:name="CS15136FI0015136T30_07_2003_19_41_12"/>
      <w:bookmarkStart w:id="330" w:name="_Toc47678174"/>
      <w:bookmarkStart w:id="331" w:name="_Toc47682122"/>
      <w:bookmarkStart w:id="332" w:name="_Toc47868523"/>
      <w:bookmarkStart w:id="333" w:name="_Toc47869579"/>
      <w:bookmarkStart w:id="334" w:name="_Toc47869789"/>
      <w:bookmarkStart w:id="335" w:name="_Toc47869933"/>
      <w:bookmarkStart w:id="336" w:name="_Toc49055734"/>
      <w:bookmarkEnd w:id="329"/>
      <w:r>
        <w:rPr>
          <w:rtl/>
        </w:rPr>
        <w:t>הצעת חוק לתיקון פקודת ביטוח רכב מנועי (מס' 15), התשס"ג-2003</w:t>
      </w:r>
      <w:bookmarkEnd w:id="330"/>
      <w:bookmarkEnd w:id="331"/>
      <w:bookmarkEnd w:id="332"/>
      <w:bookmarkEnd w:id="333"/>
      <w:bookmarkEnd w:id="334"/>
      <w:bookmarkEnd w:id="335"/>
      <w:bookmarkEnd w:id="336"/>
      <w:r>
        <w:rPr>
          <w:rtl/>
        </w:rPr>
        <w:t xml:space="preserve"> </w:t>
      </w:r>
    </w:p>
    <w:p w14:paraId="50ADC893" w14:textId="77777777" w:rsidR="00000000" w:rsidRDefault="00737B0C">
      <w:pPr>
        <w:pStyle w:val="SubjectSub"/>
        <w:jc w:val="left"/>
        <w:rPr>
          <w:rFonts w:hint="cs"/>
          <w:b w:val="0"/>
          <w:bCs w:val="0"/>
          <w:u w:val="none"/>
          <w:rtl/>
        </w:rPr>
      </w:pPr>
      <w:r>
        <w:rPr>
          <w:b w:val="0"/>
          <w:bCs w:val="0"/>
          <w:u w:val="none"/>
          <w:rtl/>
        </w:rPr>
        <w:t>[מס'</w:t>
      </w:r>
      <w:r>
        <w:rPr>
          <w:rFonts w:hint="cs"/>
          <w:b w:val="0"/>
          <w:bCs w:val="0"/>
          <w:u w:val="none"/>
          <w:rtl/>
        </w:rPr>
        <w:t xml:space="preserve"> מ/38</w:t>
      </w:r>
      <w:r>
        <w:rPr>
          <w:b w:val="0"/>
          <w:bCs w:val="0"/>
          <w:u w:val="none"/>
          <w:rtl/>
        </w:rPr>
        <w:t xml:space="preserve">; "דברי הכנסת", חוב' </w:t>
      </w:r>
      <w:r>
        <w:rPr>
          <w:rFonts w:hint="cs"/>
          <w:b w:val="0"/>
          <w:bCs w:val="0"/>
          <w:u w:val="none"/>
          <w:rtl/>
        </w:rPr>
        <w:t>י"ז</w:t>
      </w:r>
      <w:r>
        <w:rPr>
          <w:b w:val="0"/>
          <w:bCs w:val="0"/>
          <w:u w:val="none"/>
          <w:rtl/>
        </w:rPr>
        <w:t xml:space="preserve">, עמ' </w:t>
      </w:r>
      <w:r>
        <w:rPr>
          <w:rFonts w:hint="cs"/>
          <w:b w:val="0"/>
          <w:bCs w:val="0"/>
          <w:u w:val="none"/>
          <w:rtl/>
        </w:rPr>
        <w:t xml:space="preserve"> 3920</w:t>
      </w:r>
      <w:r>
        <w:rPr>
          <w:b w:val="0"/>
          <w:bCs w:val="0"/>
          <w:u w:val="none"/>
          <w:rtl/>
        </w:rPr>
        <w:t>;  נספחות.]</w:t>
      </w:r>
    </w:p>
    <w:p w14:paraId="35F47CF4" w14:textId="77777777" w:rsidR="00000000" w:rsidRDefault="00737B0C">
      <w:pPr>
        <w:pStyle w:val="SubjectSub"/>
        <w:rPr>
          <w:rtl/>
        </w:rPr>
      </w:pPr>
      <w:r>
        <w:rPr>
          <w:rtl/>
        </w:rPr>
        <w:t>(קריאה שני</w:t>
      </w:r>
      <w:r>
        <w:rPr>
          <w:rFonts w:hint="cs"/>
          <w:rtl/>
        </w:rPr>
        <w:t>י</w:t>
      </w:r>
      <w:r>
        <w:rPr>
          <w:rtl/>
        </w:rPr>
        <w:t>ה וקריאה שלישית)</w:t>
      </w:r>
    </w:p>
    <w:p w14:paraId="7F6A7667" w14:textId="77777777" w:rsidR="00000000" w:rsidRDefault="00737B0C">
      <w:pPr>
        <w:pStyle w:val="SubjectSub"/>
        <w:rPr>
          <w:rFonts w:hint="cs"/>
          <w:rtl/>
        </w:rPr>
      </w:pPr>
    </w:p>
    <w:p w14:paraId="324D3E7C" w14:textId="77777777" w:rsidR="00000000" w:rsidRDefault="00737B0C">
      <w:pPr>
        <w:pStyle w:val="a"/>
        <w:rPr>
          <w:rFonts w:hint="cs"/>
          <w:rtl/>
        </w:rPr>
      </w:pPr>
    </w:p>
    <w:p w14:paraId="5862F8A2" w14:textId="77777777" w:rsidR="00000000" w:rsidRDefault="00737B0C">
      <w:pPr>
        <w:pStyle w:val="ad"/>
        <w:rPr>
          <w:rtl/>
        </w:rPr>
      </w:pPr>
      <w:r>
        <w:rPr>
          <w:rtl/>
        </w:rPr>
        <w:t>היו"ר</w:t>
      </w:r>
      <w:r>
        <w:rPr>
          <w:rFonts w:hint="cs"/>
          <w:rtl/>
        </w:rPr>
        <w:t xml:space="preserve"> ראובן ריבלין</w:t>
      </w:r>
      <w:r>
        <w:rPr>
          <w:rtl/>
        </w:rPr>
        <w:t>:</w:t>
      </w:r>
    </w:p>
    <w:p w14:paraId="67E933AB" w14:textId="77777777" w:rsidR="00000000" w:rsidRDefault="00737B0C">
      <w:pPr>
        <w:pStyle w:val="a"/>
        <w:rPr>
          <w:rtl/>
        </w:rPr>
      </w:pPr>
    </w:p>
    <w:p w14:paraId="787018A2" w14:textId="77777777" w:rsidR="00000000" w:rsidRDefault="00737B0C">
      <w:pPr>
        <w:pStyle w:val="a"/>
        <w:rPr>
          <w:rFonts w:hint="cs"/>
          <w:rtl/>
        </w:rPr>
      </w:pPr>
      <w:r>
        <w:rPr>
          <w:rFonts w:hint="cs"/>
          <w:rtl/>
        </w:rPr>
        <w:t xml:space="preserve">רבותי, אנחנו ממשיכים בסדר-היום. חבר הכנסת בן-מנחם, אם יואיל להחליף אותי. </w:t>
      </w:r>
    </w:p>
    <w:p w14:paraId="7F6E062B" w14:textId="77777777" w:rsidR="00000000" w:rsidRDefault="00737B0C">
      <w:pPr>
        <w:pStyle w:val="a"/>
        <w:rPr>
          <w:rFonts w:hint="cs"/>
          <w:rtl/>
        </w:rPr>
      </w:pPr>
    </w:p>
    <w:p w14:paraId="3AEFA19F" w14:textId="77777777" w:rsidR="00000000" w:rsidRDefault="00737B0C">
      <w:pPr>
        <w:pStyle w:val="a"/>
        <w:rPr>
          <w:rFonts w:hint="cs"/>
          <w:rtl/>
        </w:rPr>
      </w:pPr>
      <w:r>
        <w:rPr>
          <w:rFonts w:hint="cs"/>
          <w:rtl/>
        </w:rPr>
        <w:t xml:space="preserve">הצעת חוק לתיקון פקודת ביטוח רכב מנועי, התשס"ג-2003, קריאה שנייה ושלישית - יציג את החוק יושב-ראש ועדת החוקה, חוק ומשפט. בבקשה, אדוני. </w:t>
      </w:r>
    </w:p>
    <w:p w14:paraId="1618304C" w14:textId="77777777" w:rsidR="00000000" w:rsidRDefault="00737B0C">
      <w:pPr>
        <w:pStyle w:val="a"/>
        <w:rPr>
          <w:rFonts w:hint="cs"/>
          <w:rtl/>
        </w:rPr>
      </w:pPr>
    </w:p>
    <w:p w14:paraId="39019DCA" w14:textId="77777777" w:rsidR="00000000" w:rsidRDefault="00737B0C">
      <w:pPr>
        <w:pStyle w:val="Speaker"/>
        <w:rPr>
          <w:rtl/>
        </w:rPr>
      </w:pPr>
      <w:bookmarkStart w:id="337" w:name="FS000000462T30_07_2003_19_42_32"/>
      <w:bookmarkStart w:id="338" w:name="FS000000462T30_07_2003_19_44_13"/>
      <w:bookmarkStart w:id="339" w:name="_Toc47678175"/>
      <w:bookmarkStart w:id="340" w:name="_Toc49055735"/>
      <w:bookmarkEnd w:id="337"/>
      <w:bookmarkEnd w:id="338"/>
      <w:r>
        <w:rPr>
          <w:rFonts w:hint="eastAsia"/>
          <w:rtl/>
        </w:rPr>
        <w:t>מיכאל</w:t>
      </w:r>
      <w:r>
        <w:rPr>
          <w:rtl/>
        </w:rPr>
        <w:t xml:space="preserve"> איתן (יו"ר ועדת ה</w:t>
      </w:r>
      <w:r>
        <w:rPr>
          <w:rtl/>
        </w:rPr>
        <w:t>חוקה, חוק ומשפט):</w:t>
      </w:r>
      <w:bookmarkEnd w:id="339"/>
      <w:bookmarkEnd w:id="340"/>
    </w:p>
    <w:p w14:paraId="0E0F217B" w14:textId="77777777" w:rsidR="00000000" w:rsidRDefault="00737B0C">
      <w:pPr>
        <w:pStyle w:val="a"/>
        <w:rPr>
          <w:rFonts w:hint="cs"/>
          <w:rtl/>
        </w:rPr>
      </w:pPr>
    </w:p>
    <w:p w14:paraId="75843004" w14:textId="77777777" w:rsidR="00000000" w:rsidRDefault="00737B0C">
      <w:pPr>
        <w:pStyle w:val="a"/>
        <w:rPr>
          <w:rFonts w:hint="cs"/>
          <w:rtl/>
        </w:rPr>
      </w:pPr>
      <w:r>
        <w:rPr>
          <w:rFonts w:hint="cs"/>
          <w:rtl/>
        </w:rPr>
        <w:t>אדוני היושב-ראש, כנסת נכבדה, הצעת החוק שאנחנו מביאים מטעם ועדת החוקה, חוק ומשפט לקריאה שנייה ושלישית, עוסקת לכאורה בנושא די מצומצם - הצעת חוק לתיקון פקודת ביטוח רכב מנועי. אבל הנושא שאנו דנים בו הוא רחב מאוד; זה נושא חשוב מאוד, עקרוני מא</w:t>
      </w:r>
      <w:r>
        <w:rPr>
          <w:rFonts w:hint="cs"/>
          <w:rtl/>
        </w:rPr>
        <w:t xml:space="preserve">וד, והוא נוגע לעידן החדש שבו נמצאות החברה האנושית והמדינות הדמוקרטיות - עידן המידע, עידן של התפתחות טכנולוגיית המידע, עידן שבו איסוף המידע מאפשר לחברה האנושית ליהנות מהטכנולוגיה. אבל כמו כל טכנולוגיה חדשה - בצד היכולת להשתמש בה למטרות חיוביות, ניתן להשתמש </w:t>
      </w:r>
      <w:r>
        <w:rPr>
          <w:rFonts w:hint="cs"/>
          <w:rtl/>
        </w:rPr>
        <w:t xml:space="preserve">בה גם למטרות שליליות. </w:t>
      </w:r>
    </w:p>
    <w:p w14:paraId="6B32FC77" w14:textId="77777777" w:rsidR="00000000" w:rsidRDefault="00737B0C">
      <w:pPr>
        <w:pStyle w:val="a"/>
        <w:rPr>
          <w:rFonts w:hint="cs"/>
          <w:rtl/>
        </w:rPr>
      </w:pPr>
    </w:p>
    <w:p w14:paraId="1E0C5A8B" w14:textId="77777777" w:rsidR="00000000" w:rsidRDefault="00737B0C">
      <w:pPr>
        <w:pStyle w:val="a"/>
        <w:rPr>
          <w:rFonts w:hint="cs"/>
          <w:rtl/>
        </w:rPr>
      </w:pPr>
      <w:r>
        <w:rPr>
          <w:rFonts w:hint="cs"/>
          <w:rtl/>
        </w:rPr>
        <w:t xml:space="preserve">כאשר באמצעות החקיקה אנחנו מביאים כעת לכנסת שימוש במאגרי מידע על מנת לסייע בנושא מסוים, צריך להיזהר מאוד שלא לפתוח פתח לשימוש באותם מאגרי מידע על מנת לפגוע בציבור. </w:t>
      </w:r>
    </w:p>
    <w:p w14:paraId="5AFA3CF8" w14:textId="77777777" w:rsidR="00000000" w:rsidRDefault="00737B0C">
      <w:pPr>
        <w:pStyle w:val="a"/>
        <w:rPr>
          <w:rFonts w:hint="cs"/>
          <w:rtl/>
        </w:rPr>
      </w:pPr>
    </w:p>
    <w:p w14:paraId="4D01D1F5" w14:textId="77777777" w:rsidR="00000000" w:rsidRDefault="00737B0C">
      <w:pPr>
        <w:pStyle w:val="a"/>
        <w:rPr>
          <w:rFonts w:hint="cs"/>
          <w:rtl/>
        </w:rPr>
      </w:pPr>
      <w:r>
        <w:rPr>
          <w:rFonts w:hint="cs"/>
          <w:rtl/>
        </w:rPr>
        <w:t xml:space="preserve">כרגע מדובר על הקמת מאגר מידע, שבאמצעותו אפשר יהיה לאתר הונאות כלפי </w:t>
      </w:r>
      <w:r>
        <w:rPr>
          <w:rFonts w:hint="cs"/>
          <w:rtl/>
        </w:rPr>
        <w:t>חברות הביטוח בכל הנוגע לביטוח הרכב. מדובר על כך שחברות הביטוח תעברנה פרטים לגבי מבטחים, מבוטחים, לגבי נתונים של מבוטחים שמגישים תביעות, ויוקם על-ידי הרשות מאגר-על,</w:t>
      </w:r>
      <w:r>
        <w:rPr>
          <w:rtl/>
        </w:rPr>
        <w:t xml:space="preserve"> </w:t>
      </w:r>
      <w:r>
        <w:rPr>
          <w:rFonts w:hint="cs"/>
          <w:rtl/>
        </w:rPr>
        <w:t>קרי - הממונה על הביטוח. במאגר-העל הזה תתמקד אינפורמציה רחבה מאוד, וכאשר מבוטח ירצה לחדש ביטו</w:t>
      </w:r>
      <w:r>
        <w:rPr>
          <w:rFonts w:hint="cs"/>
          <w:rtl/>
        </w:rPr>
        <w:t>ח בחברת הביטוח, האדם שיהיה מורשה להיכנס לאותו מאגר-על מטעם חברת הביטוח, יוכל לבדוק אם אין חשש מפני גורמים מסוימים שבעצם עוברים מחברת ביטוח אחת לשנייה, מגישים תביעות, וזוכים על-ידי כך לקבל כספים שלא מגיעים להם, דמי ביטוח שלא מגיעים להם, גורמים להונאה של חבר</w:t>
      </w:r>
      <w:r>
        <w:rPr>
          <w:rFonts w:hint="cs"/>
          <w:rtl/>
        </w:rPr>
        <w:t xml:space="preserve">ות הביטוח, ועל-ידי זה הם בסופו של דבר גורמים להעלאת מחיר הביטוח. </w:t>
      </w:r>
    </w:p>
    <w:p w14:paraId="59E07201" w14:textId="77777777" w:rsidR="00000000" w:rsidRDefault="00737B0C">
      <w:pPr>
        <w:pStyle w:val="a"/>
        <w:rPr>
          <w:rFonts w:hint="cs"/>
          <w:rtl/>
        </w:rPr>
      </w:pPr>
    </w:p>
    <w:p w14:paraId="12826D94" w14:textId="77777777" w:rsidR="00000000" w:rsidRDefault="00737B0C">
      <w:pPr>
        <w:pStyle w:val="a"/>
        <w:rPr>
          <w:rFonts w:hint="cs"/>
          <w:rtl/>
        </w:rPr>
      </w:pPr>
      <w:r>
        <w:rPr>
          <w:rFonts w:hint="cs"/>
          <w:rtl/>
        </w:rPr>
        <w:t xml:space="preserve">כלומר, מה שאנחנו עושים היום - אנחנו מאפשרים בחוק לממונה על הביטוח להקים מאגר מידע שמי שייכנס אליו יוכל לאתר פרטים רבים על אודות המבוטחים. ברור שאדם יכול לשאול: רגע אחד, מה הבעיה? אני אינני </w:t>
      </w:r>
      <w:r>
        <w:rPr>
          <w:rFonts w:hint="cs"/>
          <w:rtl/>
        </w:rPr>
        <w:t xml:space="preserve">מרמה את חברת הביטוח, במה אני מסתכן? </w:t>
      </w:r>
    </w:p>
    <w:p w14:paraId="30B278BE" w14:textId="77777777" w:rsidR="00000000" w:rsidRDefault="00737B0C">
      <w:pPr>
        <w:pStyle w:val="a"/>
        <w:rPr>
          <w:rFonts w:hint="cs"/>
          <w:rtl/>
        </w:rPr>
      </w:pPr>
    </w:p>
    <w:p w14:paraId="49CEF0C8" w14:textId="77777777" w:rsidR="00000000" w:rsidRDefault="00737B0C">
      <w:pPr>
        <w:pStyle w:val="a"/>
        <w:rPr>
          <w:rFonts w:hint="cs"/>
          <w:rtl/>
        </w:rPr>
      </w:pPr>
      <w:r>
        <w:rPr>
          <w:rFonts w:hint="cs"/>
          <w:rtl/>
        </w:rPr>
        <w:t>ובכן, יש כמובן סכנה כאשר ניתנים פרטים אישיים של אזרחים, וכל אחד ואחד מאתנו שיש לו רכב חייב להיות מבוטח, והוא ימסור את הפרטים - בעצם הוא חייב על-פי החוק למסור את הפרטים, והפרטים כוללים נושאים רבים כמו מקום המגורים, כתוב</w:t>
      </w:r>
      <w:r>
        <w:rPr>
          <w:rFonts w:hint="cs"/>
          <w:rtl/>
        </w:rPr>
        <w:t xml:space="preserve">ת המגורים, יכול להיות שמו, יכול להיות ותק בנהיגה, יכולים להיות פרטים רבים שנוגעים לאדם עצמו. ברגע שהפרטים האלה נכנסים לאותו מאגר, ולאותו מאגר יש גישה לעובדי חברת ביטוח, לפקידים באוצר ואצל הממונה על הביטוח, מובן שיש סכנה שמידע ייחשף לאו דווקא למטרות שהיינו </w:t>
      </w:r>
      <w:r>
        <w:rPr>
          <w:rFonts w:hint="cs"/>
          <w:rtl/>
        </w:rPr>
        <w:t>רוצים בהן. וזאת הדילמה שעליה אני מדבר ואתה התמודדנו בוועדה.</w:t>
      </w:r>
    </w:p>
    <w:p w14:paraId="22F807BE" w14:textId="77777777" w:rsidR="00000000" w:rsidRDefault="00737B0C">
      <w:pPr>
        <w:pStyle w:val="a"/>
        <w:rPr>
          <w:rtl/>
        </w:rPr>
      </w:pPr>
    </w:p>
    <w:p w14:paraId="204DCAC2" w14:textId="77777777" w:rsidR="00000000" w:rsidRDefault="00737B0C">
      <w:pPr>
        <w:pStyle w:val="a"/>
        <w:rPr>
          <w:rFonts w:hint="cs"/>
          <w:rtl/>
        </w:rPr>
      </w:pPr>
      <w:r>
        <w:rPr>
          <w:rFonts w:hint="cs"/>
          <w:rtl/>
        </w:rPr>
        <w:t>מצד אחד, היכולות המודרניות של ריכוז המידע לא היו יכולות להיות קיימות לפני 30 שנה, כאשר הכול נעשה באופן ידני; היום הכול נעשה באמצעות מחשבים, באמצעות תקשורת מחשבים, ועל-פי הנתונים שקיבלנו, ברור שהי</w:t>
      </w:r>
      <w:r>
        <w:rPr>
          <w:rFonts w:hint="cs"/>
          <w:rtl/>
        </w:rPr>
        <w:t>כולת הטכנולוגית הזאת יכולה להביא לכך שהצמצום בהונאת חברת הביטוח יביא להפחתת עלויות של מאות מיליוני שקלים לחברות הביטוח, ועקב כך גם למחיר הביטוח לכל האזרחים שומרי החוק. מובן שבעניין הזה, כשאנחנו משתמשים בטכנולוגיה, הדבר הזה הוא חיובי. לעומת זאת, עצם הקמת מא</w:t>
      </w:r>
      <w:r>
        <w:rPr>
          <w:rFonts w:hint="cs"/>
          <w:rtl/>
        </w:rPr>
        <w:t>גר מידע כזה, כשאנחנו מדברים על הממשלה - ושמענו לא מזמן על הרעיונות שעולים באוצר לאחד את מערכות המחשבים של מנגנוני הגבייה של הביטוח הלאומי, של מס הכנסה, של גורמים נוספים - אנחנו צריכים להיות זהירים שלא יהיה מאגר מידע עצום שיוכל להיות מעין פיקוח וידיעה של פר</w:t>
      </w:r>
      <w:r>
        <w:rPr>
          <w:rFonts w:hint="cs"/>
          <w:rtl/>
        </w:rPr>
        <w:t>טים רבים בידי אותו "אח גדול", שידע עלינו יותר מדי דברים ויוכל להסיק מכך גם מסקנות בהתאם.</w:t>
      </w:r>
    </w:p>
    <w:p w14:paraId="636839EF" w14:textId="77777777" w:rsidR="00000000" w:rsidRDefault="00737B0C">
      <w:pPr>
        <w:pStyle w:val="a"/>
        <w:rPr>
          <w:rFonts w:hint="cs"/>
          <w:rtl/>
        </w:rPr>
      </w:pPr>
    </w:p>
    <w:p w14:paraId="30836E47" w14:textId="77777777" w:rsidR="00000000" w:rsidRDefault="00737B0C">
      <w:pPr>
        <w:pStyle w:val="a"/>
        <w:rPr>
          <w:rFonts w:hint="cs"/>
          <w:rtl/>
        </w:rPr>
      </w:pPr>
      <w:r>
        <w:rPr>
          <w:rFonts w:hint="cs"/>
          <w:rtl/>
        </w:rPr>
        <w:t>אני רוצה לציין ולומר, שבחוק הגנת הפרטיות יש לנו הגנות, שלפיהן אסור להעביר מידע ממקום למקום. על עבירה זו אפשר לדון אדם לחמש שנות מאסר, אם הוא פוגע בפרטיות. בין השאר, פ</w:t>
      </w:r>
      <w:r>
        <w:rPr>
          <w:rFonts w:hint="cs"/>
          <w:rtl/>
        </w:rPr>
        <w:t>גיעה בפרטיות היא גם פגיעה בהעברת מידע לא מורשה. מצד שני, יש גם סייגים לפרטיות, ובסייג לאיסור על העברת המידע, בין השאר, מסירת מידע מותרת כאשר היא מועברת בין גופים ציבוריים. כלומר, אם מסירת המידע היא במסגרת הסמכויות או התפקידים של מוסר המידע, והוא הורשה למטר</w:t>
      </w:r>
      <w:r>
        <w:rPr>
          <w:rFonts w:hint="cs"/>
          <w:rtl/>
        </w:rPr>
        <w:t>ת ביצוע חיקוק או במסגרת הסמכויות או התפקידים של מוסר המידע או מקבלו, או שיש במסירת המידע מגוף ציבורי למשרד ממשלתי או למוסד מדינה אחר או בין משרדים או מוסדות כאמור, אי-מסירת המידע דרושה למטרת ביצוע כל חיקוק או במסגרת הסמכויות או התפקידים של מוסר המידע ומקבל</w:t>
      </w:r>
      <w:r>
        <w:rPr>
          <w:rFonts w:hint="cs"/>
          <w:rtl/>
        </w:rPr>
        <w:t>ו. אנחנו נמצאים במצב שהסייגים האלה שניתנים לעובדי הרשות, לעובדי המדינה, לבעלי תפקידים, הם כמעט לא סייגים כאשר מדובר במידע שהוא במאגרי מידע שלממשלה יש שליטה עליהם. והממשלה היא זרוע גדולה מאוד.</w:t>
      </w:r>
    </w:p>
    <w:p w14:paraId="3D2A5536" w14:textId="77777777" w:rsidR="00000000" w:rsidRDefault="00737B0C">
      <w:pPr>
        <w:pStyle w:val="a"/>
        <w:rPr>
          <w:rFonts w:hint="cs"/>
          <w:rtl/>
        </w:rPr>
      </w:pPr>
    </w:p>
    <w:p w14:paraId="1C13D408" w14:textId="77777777" w:rsidR="00000000" w:rsidRDefault="00737B0C">
      <w:pPr>
        <w:pStyle w:val="a"/>
        <w:rPr>
          <w:rFonts w:hint="cs"/>
          <w:rtl/>
        </w:rPr>
      </w:pPr>
      <w:r>
        <w:rPr>
          <w:rFonts w:hint="cs"/>
          <w:rtl/>
        </w:rPr>
        <w:t xml:space="preserve">כל ההרצאה הארוכה שנתתי חשובה מאוד, משום שאנחנו מדברים בהתפתחות </w:t>
      </w:r>
      <w:r>
        <w:rPr>
          <w:rFonts w:hint="cs"/>
          <w:rtl/>
        </w:rPr>
        <w:t>של הקמת מאגרי מידע. אבל אני אומר, אנחנו ערים לכל הבעיות האלה, וכאשר אנחנו מאשרים היום את החוק, אנחנו מתכוונים לא לקבוע עדיין את ההפעלה של מאגר המידע, אלא רק לתת את ההיתר ברמת העיקרון. כל הסייגים וכל ההשגחה שלנו ככנסת על כך שלא ייעשה שימוש לא נכון במידע, לא</w:t>
      </w:r>
      <w:r>
        <w:rPr>
          <w:rFonts w:hint="cs"/>
          <w:rtl/>
        </w:rPr>
        <w:t xml:space="preserve"> רק על-ידי אנשים בלתי מורשים אלא גם על-ידי זרועות הממשל </w:t>
      </w:r>
      <w:r>
        <w:rPr>
          <w:rtl/>
        </w:rPr>
        <w:t>–</w:t>
      </w:r>
      <w:r>
        <w:rPr>
          <w:rFonts w:hint="cs"/>
          <w:rtl/>
        </w:rPr>
        <w:t xml:space="preserve"> כל הדברים האלה יצטרכו להיקבע בתקנות. התקנות לא יאושרו אלא כאשר הן תובאנה לאישור בוועדת החוקה, חוק ומשפט. </w:t>
      </w:r>
    </w:p>
    <w:p w14:paraId="3FBA0176" w14:textId="77777777" w:rsidR="00000000" w:rsidRDefault="00737B0C">
      <w:pPr>
        <w:pStyle w:val="a"/>
        <w:rPr>
          <w:rFonts w:hint="cs"/>
          <w:rtl/>
        </w:rPr>
      </w:pPr>
    </w:p>
    <w:p w14:paraId="5DD6DB71" w14:textId="77777777" w:rsidR="00000000" w:rsidRDefault="00737B0C">
      <w:pPr>
        <w:pStyle w:val="ad"/>
        <w:rPr>
          <w:rtl/>
        </w:rPr>
      </w:pPr>
      <w:r>
        <w:rPr>
          <w:rtl/>
        </w:rPr>
        <w:t>היו"ר נסים דהן:</w:t>
      </w:r>
    </w:p>
    <w:p w14:paraId="16AD5425" w14:textId="77777777" w:rsidR="00000000" w:rsidRDefault="00737B0C">
      <w:pPr>
        <w:pStyle w:val="a"/>
        <w:rPr>
          <w:rtl/>
        </w:rPr>
      </w:pPr>
    </w:p>
    <w:p w14:paraId="1281DDF8" w14:textId="77777777" w:rsidR="00000000" w:rsidRDefault="00737B0C">
      <w:pPr>
        <w:pStyle w:val="a"/>
        <w:rPr>
          <w:rFonts w:hint="cs"/>
          <w:rtl/>
        </w:rPr>
      </w:pPr>
      <w:r>
        <w:rPr>
          <w:rFonts w:hint="cs"/>
          <w:rtl/>
        </w:rPr>
        <w:t>זו לא ועדה משותפת - כלכלה וחוק ומשפט? כי את החוק המקורי חוקקה ועדה משותפת?</w:t>
      </w:r>
    </w:p>
    <w:p w14:paraId="1B2D345C" w14:textId="77777777" w:rsidR="00000000" w:rsidRDefault="00737B0C">
      <w:pPr>
        <w:pStyle w:val="a"/>
        <w:rPr>
          <w:rFonts w:hint="cs"/>
          <w:rtl/>
        </w:rPr>
      </w:pPr>
    </w:p>
    <w:p w14:paraId="303E68EB" w14:textId="77777777" w:rsidR="00000000" w:rsidRDefault="00737B0C">
      <w:pPr>
        <w:pStyle w:val="ac"/>
        <w:rPr>
          <w:rtl/>
        </w:rPr>
      </w:pPr>
      <w:bookmarkStart w:id="341" w:name="FS000001029T30_07_2003_19_53_54C"/>
      <w:bookmarkStart w:id="342" w:name="FS000000462T30_07_2003_19_54_08"/>
      <w:bookmarkStart w:id="343" w:name="FS000000462T30_07_2003_19_54_16C"/>
      <w:bookmarkEnd w:id="341"/>
      <w:bookmarkEnd w:id="342"/>
      <w:bookmarkEnd w:id="343"/>
      <w:r>
        <w:rPr>
          <w:rFonts w:hint="eastAsia"/>
          <w:rtl/>
        </w:rPr>
        <w:t>יצחק</w:t>
      </w:r>
      <w:r>
        <w:rPr>
          <w:rtl/>
        </w:rPr>
        <w:t xml:space="preserve"> כהן (ש"ס):</w:t>
      </w:r>
    </w:p>
    <w:p w14:paraId="654BBB63" w14:textId="77777777" w:rsidR="00000000" w:rsidRDefault="00737B0C">
      <w:pPr>
        <w:pStyle w:val="a"/>
        <w:rPr>
          <w:rFonts w:hint="cs"/>
          <w:rtl/>
        </w:rPr>
      </w:pPr>
    </w:p>
    <w:p w14:paraId="2560B1C3" w14:textId="77777777" w:rsidR="00000000" w:rsidRDefault="00737B0C">
      <w:pPr>
        <w:pStyle w:val="a"/>
        <w:rPr>
          <w:rFonts w:hint="cs"/>
          <w:rtl/>
        </w:rPr>
      </w:pPr>
      <w:r>
        <w:rPr>
          <w:rFonts w:hint="cs"/>
          <w:rtl/>
        </w:rPr>
        <w:t>אני מאוד מעוניין להצביע. תן לנו להצביע ואחרי זה תמשיך.</w:t>
      </w:r>
    </w:p>
    <w:p w14:paraId="099055CB" w14:textId="77777777" w:rsidR="00000000" w:rsidRDefault="00737B0C">
      <w:pPr>
        <w:pStyle w:val="SpeakerCon"/>
        <w:rPr>
          <w:rFonts w:hint="cs"/>
          <w:b w:val="0"/>
          <w:bCs w:val="0"/>
          <w:u w:val="none"/>
          <w:rtl/>
        </w:rPr>
      </w:pPr>
    </w:p>
    <w:p w14:paraId="0137F8F5" w14:textId="77777777" w:rsidR="00000000" w:rsidRDefault="00737B0C">
      <w:pPr>
        <w:pStyle w:val="SpeakerCon"/>
        <w:rPr>
          <w:rtl/>
        </w:rPr>
      </w:pPr>
      <w:bookmarkStart w:id="344" w:name="FS000000462T30_07_2003_19_55_14C"/>
      <w:bookmarkEnd w:id="344"/>
      <w:r>
        <w:rPr>
          <w:rtl/>
        </w:rPr>
        <w:t>מיכאל איתן (יו"ר ועדת החוקה, חוק ומשפט):</w:t>
      </w:r>
    </w:p>
    <w:p w14:paraId="5B5688EC" w14:textId="77777777" w:rsidR="00000000" w:rsidRDefault="00737B0C">
      <w:pPr>
        <w:pStyle w:val="a"/>
        <w:rPr>
          <w:rtl/>
        </w:rPr>
      </w:pPr>
    </w:p>
    <w:p w14:paraId="21CFAF3D" w14:textId="77777777" w:rsidR="00000000" w:rsidRDefault="00737B0C">
      <w:pPr>
        <w:pStyle w:val="a"/>
        <w:rPr>
          <w:rFonts w:hint="cs"/>
          <w:rtl/>
        </w:rPr>
      </w:pPr>
      <w:r>
        <w:rPr>
          <w:rFonts w:hint="cs"/>
          <w:rtl/>
        </w:rPr>
        <w:t>אחרי זה יש לי עוד הצעת חוק. אז מה אני אעשה?</w:t>
      </w:r>
    </w:p>
    <w:p w14:paraId="37826C83" w14:textId="77777777" w:rsidR="00000000" w:rsidRDefault="00737B0C">
      <w:pPr>
        <w:pStyle w:val="a"/>
        <w:rPr>
          <w:rFonts w:hint="cs"/>
          <w:rtl/>
        </w:rPr>
      </w:pPr>
    </w:p>
    <w:p w14:paraId="21899DA8" w14:textId="77777777" w:rsidR="00000000" w:rsidRDefault="00737B0C">
      <w:pPr>
        <w:pStyle w:val="ad"/>
        <w:rPr>
          <w:rtl/>
        </w:rPr>
      </w:pPr>
      <w:r>
        <w:rPr>
          <w:rtl/>
        </w:rPr>
        <w:t>היו"ר נסים דהן:</w:t>
      </w:r>
    </w:p>
    <w:p w14:paraId="3771F51F" w14:textId="77777777" w:rsidR="00000000" w:rsidRDefault="00737B0C">
      <w:pPr>
        <w:pStyle w:val="a"/>
        <w:rPr>
          <w:rtl/>
        </w:rPr>
      </w:pPr>
    </w:p>
    <w:p w14:paraId="29D57DDB" w14:textId="77777777" w:rsidR="00000000" w:rsidRDefault="00737B0C">
      <w:pPr>
        <w:pStyle w:val="a"/>
        <w:rPr>
          <w:rFonts w:hint="cs"/>
          <w:rtl/>
        </w:rPr>
      </w:pPr>
      <w:r>
        <w:rPr>
          <w:rFonts w:hint="cs"/>
          <w:rtl/>
        </w:rPr>
        <w:t>חבר הכנסת כהן, זה לא מקובל. אתה מציע הצעה אולי חיובית, אבל היא לא על-פי התקנו</w:t>
      </w:r>
      <w:r>
        <w:rPr>
          <w:rFonts w:hint="cs"/>
          <w:rtl/>
        </w:rPr>
        <w:t>ן של הכנסת. נא להמשיך.</w:t>
      </w:r>
    </w:p>
    <w:p w14:paraId="7E49FAFE" w14:textId="77777777" w:rsidR="00000000" w:rsidRDefault="00737B0C">
      <w:pPr>
        <w:pStyle w:val="a"/>
        <w:rPr>
          <w:rFonts w:hint="cs"/>
          <w:rtl/>
        </w:rPr>
      </w:pPr>
    </w:p>
    <w:p w14:paraId="772EEA91" w14:textId="77777777" w:rsidR="00000000" w:rsidRDefault="00737B0C">
      <w:pPr>
        <w:pStyle w:val="SpeakerCon"/>
        <w:rPr>
          <w:rtl/>
        </w:rPr>
      </w:pPr>
      <w:bookmarkStart w:id="345" w:name="FS000000462T30_07_2003_19_56_10C"/>
      <w:bookmarkEnd w:id="345"/>
      <w:r>
        <w:rPr>
          <w:rtl/>
        </w:rPr>
        <w:t>מיכאל איתן (יו"ר ועדת החוקה, חוק ומשפט):</w:t>
      </w:r>
    </w:p>
    <w:p w14:paraId="5DE9A619" w14:textId="77777777" w:rsidR="00000000" w:rsidRDefault="00737B0C">
      <w:pPr>
        <w:pStyle w:val="a"/>
        <w:rPr>
          <w:rtl/>
        </w:rPr>
      </w:pPr>
    </w:p>
    <w:p w14:paraId="6795FCCC" w14:textId="77777777" w:rsidR="00000000" w:rsidRDefault="00737B0C">
      <w:pPr>
        <w:pStyle w:val="a"/>
        <w:rPr>
          <w:rFonts w:hint="cs"/>
          <w:rtl/>
        </w:rPr>
      </w:pPr>
      <w:r>
        <w:rPr>
          <w:rFonts w:hint="cs"/>
          <w:rtl/>
        </w:rPr>
        <w:t xml:space="preserve">הצעת החוק הזאת לא נוגעת לוועדת הכלכלה. </w:t>
      </w:r>
    </w:p>
    <w:p w14:paraId="001017A6" w14:textId="77777777" w:rsidR="00000000" w:rsidRDefault="00737B0C">
      <w:pPr>
        <w:pStyle w:val="a"/>
        <w:rPr>
          <w:rFonts w:hint="cs"/>
          <w:rtl/>
        </w:rPr>
      </w:pPr>
    </w:p>
    <w:p w14:paraId="0467E040" w14:textId="77777777" w:rsidR="00000000" w:rsidRDefault="00737B0C">
      <w:pPr>
        <w:pStyle w:val="ad"/>
        <w:rPr>
          <w:rtl/>
        </w:rPr>
      </w:pPr>
      <w:r>
        <w:rPr>
          <w:rtl/>
        </w:rPr>
        <w:t>היו"ר נסים דהן:</w:t>
      </w:r>
    </w:p>
    <w:p w14:paraId="2012996C" w14:textId="77777777" w:rsidR="00000000" w:rsidRDefault="00737B0C">
      <w:pPr>
        <w:pStyle w:val="a"/>
        <w:rPr>
          <w:rtl/>
        </w:rPr>
      </w:pPr>
    </w:p>
    <w:p w14:paraId="04947EC7" w14:textId="77777777" w:rsidR="00000000" w:rsidRDefault="00737B0C">
      <w:pPr>
        <w:pStyle w:val="a"/>
        <w:rPr>
          <w:rFonts w:hint="cs"/>
          <w:rtl/>
        </w:rPr>
      </w:pPr>
      <w:r>
        <w:rPr>
          <w:rFonts w:hint="cs"/>
          <w:rtl/>
        </w:rPr>
        <w:t>כל נושא הביטוח בזמנו היה בוועדה משותפת.</w:t>
      </w:r>
    </w:p>
    <w:p w14:paraId="4FD03E95" w14:textId="77777777" w:rsidR="00000000" w:rsidRDefault="00737B0C">
      <w:pPr>
        <w:pStyle w:val="a"/>
        <w:rPr>
          <w:rFonts w:hint="cs"/>
          <w:rtl/>
        </w:rPr>
      </w:pPr>
    </w:p>
    <w:p w14:paraId="02FDAD01" w14:textId="77777777" w:rsidR="00000000" w:rsidRDefault="00737B0C">
      <w:pPr>
        <w:pStyle w:val="SpeakerCon"/>
        <w:rPr>
          <w:rtl/>
        </w:rPr>
      </w:pPr>
      <w:bookmarkStart w:id="346" w:name="FS000000462T30_07_2003_19_56_49C"/>
      <w:bookmarkEnd w:id="346"/>
      <w:r>
        <w:rPr>
          <w:rtl/>
        </w:rPr>
        <w:t>מיכאל איתן (יו"ר ועדת החוקה, חוק ומשפט):</w:t>
      </w:r>
    </w:p>
    <w:p w14:paraId="58E2AECB" w14:textId="77777777" w:rsidR="00000000" w:rsidRDefault="00737B0C">
      <w:pPr>
        <w:pStyle w:val="a"/>
        <w:rPr>
          <w:rtl/>
        </w:rPr>
      </w:pPr>
    </w:p>
    <w:p w14:paraId="0B587AC4" w14:textId="77777777" w:rsidR="00000000" w:rsidRDefault="00737B0C">
      <w:pPr>
        <w:pStyle w:val="a"/>
        <w:rPr>
          <w:rFonts w:hint="cs"/>
          <w:rtl/>
        </w:rPr>
      </w:pPr>
      <w:r>
        <w:rPr>
          <w:rFonts w:hint="cs"/>
          <w:rtl/>
        </w:rPr>
        <w:t xml:space="preserve">לא, אני מנסה להסביר: א. זה בקריאה שנייה ושלישית; </w:t>
      </w:r>
      <w:r>
        <w:rPr>
          <w:rFonts w:hint="cs"/>
          <w:rtl/>
        </w:rPr>
        <w:t>ב. הצעת החוק הזאת לא דנה בהיבטים הכלכליים של הביטוח או התקנות שיבואו. ההקפדה תהיה על שמירת המידע, על הצורה שבה יתנהל מאגר המידע, על זכויות האזרח. לכן הוועדה שמטפלת בחוק הזה, בצדק ובדין, היא הוועדה שמתמקצעת בכל מה שקשור לזכויות האזרח. אנחנו רוצים לתת את הכל</w:t>
      </w:r>
      <w:r>
        <w:rPr>
          <w:rFonts w:hint="cs"/>
          <w:rtl/>
        </w:rPr>
        <w:t xml:space="preserve">י, אבל כאן ההיבטים הם לא היבטים כלכליים, אלא בודקים איך לתת בידי הממשלה כלי שישרת את האזרחים ולא יהפוך להיות בומרנג נגדם. </w:t>
      </w:r>
    </w:p>
    <w:p w14:paraId="5C6A7397" w14:textId="77777777" w:rsidR="00000000" w:rsidRDefault="00737B0C">
      <w:pPr>
        <w:pStyle w:val="a"/>
        <w:rPr>
          <w:rFonts w:hint="cs"/>
          <w:rtl/>
        </w:rPr>
      </w:pPr>
    </w:p>
    <w:p w14:paraId="7AE13F25" w14:textId="77777777" w:rsidR="00000000" w:rsidRDefault="00737B0C">
      <w:pPr>
        <w:pStyle w:val="a"/>
        <w:rPr>
          <w:rFonts w:hint="cs"/>
          <w:rtl/>
        </w:rPr>
      </w:pPr>
      <w:r>
        <w:rPr>
          <w:rFonts w:hint="cs"/>
          <w:rtl/>
        </w:rPr>
        <w:t>לכן הוועדה הנכונה היא ועדת החוקה. היא דנה בנושא והיא הביאה את החוק לקריאה שנייה ושלישית. היא חושבת שהחוק הזה יכול לסייע מבחינה כלכלי</w:t>
      </w:r>
      <w:r>
        <w:rPr>
          <w:rFonts w:hint="cs"/>
          <w:rtl/>
        </w:rPr>
        <w:t>ת, והיא אומרת לכנסת: אנחנו גם ערים לבעיות שקשורות בנושא המידע, ואנחנו נקפיד עליהן קלה כחמורה כאשר החוק הזה יבוא ליישום באמצעות התקנות, כי החוק יוכל להיות מופעל רק על בסיס אישור התקנות בוועדת החוקה, חוק ומשפט.</w:t>
      </w:r>
    </w:p>
    <w:p w14:paraId="2E405FBC" w14:textId="77777777" w:rsidR="00000000" w:rsidRDefault="00737B0C">
      <w:pPr>
        <w:pStyle w:val="a"/>
        <w:rPr>
          <w:rFonts w:hint="cs"/>
          <w:rtl/>
        </w:rPr>
      </w:pPr>
    </w:p>
    <w:p w14:paraId="76A57B59" w14:textId="77777777" w:rsidR="00000000" w:rsidRDefault="00737B0C">
      <w:pPr>
        <w:pStyle w:val="a"/>
        <w:rPr>
          <w:rFonts w:hint="cs"/>
          <w:rtl/>
        </w:rPr>
      </w:pPr>
      <w:r>
        <w:rPr>
          <w:rFonts w:hint="cs"/>
          <w:rtl/>
        </w:rPr>
        <w:t>אני רוצה להעיר עוד הערה אחת, וגם היא ברמה העקר</w:t>
      </w:r>
      <w:r>
        <w:rPr>
          <w:rFonts w:hint="cs"/>
          <w:rtl/>
        </w:rPr>
        <w:t>ונית. היה דיון מאוד מעניין ומאוד עקרוני בשאלה, בעצם האם המידע יכול להביא לתוצאות של שינוי למשל בעלויות. נניח לרגע אחד שתוך כדי בדיקה וקביעה מי האנשים שמעורבים בתאונות ומי האנשים שמעורבים בתשלומי פרמיות וכו', יימצא שקבוצות מסוימות באוכלוסייה בעצם יכולות לקב</w:t>
      </w:r>
      <w:r>
        <w:rPr>
          <w:rFonts w:hint="cs"/>
          <w:rtl/>
        </w:rPr>
        <w:t xml:space="preserve">ל הנחה. </w:t>
      </w:r>
    </w:p>
    <w:p w14:paraId="4579ED2F" w14:textId="77777777" w:rsidR="00000000" w:rsidRDefault="00737B0C">
      <w:pPr>
        <w:pStyle w:val="a"/>
        <w:ind w:firstLine="0"/>
        <w:rPr>
          <w:rFonts w:hint="cs"/>
          <w:rtl/>
        </w:rPr>
      </w:pPr>
    </w:p>
    <w:p w14:paraId="718CF49F" w14:textId="77777777" w:rsidR="00000000" w:rsidRDefault="00737B0C">
      <w:pPr>
        <w:pStyle w:val="a"/>
        <w:rPr>
          <w:rFonts w:hint="cs"/>
          <w:rtl/>
        </w:rPr>
      </w:pPr>
      <w:r>
        <w:rPr>
          <w:rFonts w:hint="cs"/>
          <w:rtl/>
        </w:rPr>
        <w:t>לכן יש בהצעת החוק הזאת, בצד הצורך לעשות את הדבר יותר יעיל, יותר נכון, וכאמור למנוע הונאות בביטוח - אני רוצה לומר, שכבר קודם לכן היה מאגר מידע שהיה מוכר ומותר על מנת לקבוע את הערכת הסיכונים, אבל המידע שנועד לקבוע את הערכת הסיכונים, כלומר לוקחים את</w:t>
      </w:r>
      <w:r>
        <w:rPr>
          <w:rFonts w:hint="cs"/>
          <w:rtl/>
        </w:rPr>
        <w:t xml:space="preserve"> כל המקרים של התאונות על מנת לקבוע את הפרמיות, היה מאגר סטטיסטי ללא פרטים מזהים; כאן מדובר על מאגר שיש בו פרטים מזהים, ולכן יש הבחנה בין שני המאגרים האלה. עכשיו נשאלת השאלה, ברמה העקרונית של העניין, האם לבצע ולאפשר חיתוכים כאלה ולהביא לתוצאה, שאם אתה נמנה </w:t>
      </w:r>
      <w:r>
        <w:rPr>
          <w:rFonts w:hint="cs"/>
          <w:rtl/>
        </w:rPr>
        <w:t xml:space="preserve">עם קבוצה מסוימת, אתה תקבל הנחה, כתוצאה מזה שהחברה תגיד: בקבוצה הזאת יש פחות תאונות. </w:t>
      </w:r>
    </w:p>
    <w:p w14:paraId="47915BB7" w14:textId="77777777" w:rsidR="00000000" w:rsidRDefault="00737B0C">
      <w:pPr>
        <w:pStyle w:val="a"/>
        <w:rPr>
          <w:rFonts w:hint="cs"/>
          <w:rtl/>
        </w:rPr>
      </w:pPr>
    </w:p>
    <w:p w14:paraId="2E78614F" w14:textId="77777777" w:rsidR="00000000" w:rsidRDefault="00737B0C">
      <w:pPr>
        <w:pStyle w:val="ac"/>
        <w:rPr>
          <w:rtl/>
        </w:rPr>
      </w:pPr>
      <w:r>
        <w:rPr>
          <w:rFonts w:hint="eastAsia"/>
          <w:rtl/>
        </w:rPr>
        <w:t>ג</w:t>
      </w:r>
      <w:r>
        <w:rPr>
          <w:rtl/>
        </w:rPr>
        <w:t>'מאל זחאלקה (בל"ד):</w:t>
      </w:r>
    </w:p>
    <w:p w14:paraId="5B39E7C4" w14:textId="77777777" w:rsidR="00000000" w:rsidRDefault="00737B0C">
      <w:pPr>
        <w:pStyle w:val="a"/>
        <w:rPr>
          <w:rFonts w:hint="cs"/>
          <w:rtl/>
        </w:rPr>
      </w:pPr>
    </w:p>
    <w:p w14:paraId="577D42C3" w14:textId="77777777" w:rsidR="00000000" w:rsidRDefault="00737B0C">
      <w:pPr>
        <w:pStyle w:val="a"/>
        <w:rPr>
          <w:rFonts w:hint="cs"/>
          <w:rtl/>
        </w:rPr>
      </w:pPr>
      <w:r>
        <w:rPr>
          <w:rFonts w:hint="cs"/>
          <w:rtl/>
        </w:rPr>
        <w:t>זה קיים כבר עכשיו. אתה לא מדבר על משהו תיאורטי. זה קיים על-פי דין.</w:t>
      </w:r>
    </w:p>
    <w:p w14:paraId="7B7716A4" w14:textId="77777777" w:rsidR="00000000" w:rsidRDefault="00737B0C">
      <w:pPr>
        <w:pStyle w:val="a"/>
        <w:ind w:firstLine="0"/>
        <w:rPr>
          <w:rFonts w:hint="cs"/>
          <w:rtl/>
        </w:rPr>
      </w:pPr>
    </w:p>
    <w:p w14:paraId="22AC8FAF" w14:textId="77777777" w:rsidR="00000000" w:rsidRDefault="00737B0C">
      <w:pPr>
        <w:pStyle w:val="ad"/>
        <w:rPr>
          <w:rtl/>
        </w:rPr>
      </w:pPr>
      <w:r>
        <w:rPr>
          <w:rtl/>
        </w:rPr>
        <w:t>היו"ר נסים דהן:</w:t>
      </w:r>
    </w:p>
    <w:p w14:paraId="5110FB06" w14:textId="77777777" w:rsidR="00000000" w:rsidRDefault="00737B0C">
      <w:pPr>
        <w:pStyle w:val="a"/>
        <w:rPr>
          <w:rtl/>
        </w:rPr>
      </w:pPr>
    </w:p>
    <w:p w14:paraId="137AF5D7" w14:textId="77777777" w:rsidR="00000000" w:rsidRDefault="00737B0C">
      <w:pPr>
        <w:pStyle w:val="a"/>
        <w:rPr>
          <w:rFonts w:hint="cs"/>
          <w:rtl/>
        </w:rPr>
      </w:pPr>
      <w:r>
        <w:rPr>
          <w:rFonts w:hint="cs"/>
          <w:rtl/>
        </w:rPr>
        <w:t>חבר הכנסת זחאלקה, עוד מעט התור שלך לנמק את ההסתייגויות. למה אתה</w:t>
      </w:r>
      <w:r>
        <w:rPr>
          <w:rFonts w:hint="cs"/>
          <w:rtl/>
        </w:rPr>
        <w:t xml:space="preserve"> צריך לקיים עכשיו דיאלוג?</w:t>
      </w:r>
    </w:p>
    <w:p w14:paraId="6F35F8B8" w14:textId="77777777" w:rsidR="00000000" w:rsidRDefault="00737B0C">
      <w:pPr>
        <w:pStyle w:val="a"/>
        <w:ind w:firstLine="0"/>
        <w:rPr>
          <w:rFonts w:hint="cs"/>
          <w:rtl/>
        </w:rPr>
      </w:pPr>
    </w:p>
    <w:p w14:paraId="04938CDB" w14:textId="77777777" w:rsidR="00000000" w:rsidRDefault="00737B0C">
      <w:pPr>
        <w:pStyle w:val="SpeakerCon"/>
        <w:rPr>
          <w:rtl/>
        </w:rPr>
      </w:pPr>
      <w:bookmarkStart w:id="347" w:name="FS000000462T30_07_2003_20_10_18"/>
      <w:bookmarkStart w:id="348" w:name="FS000000462T30_07_2003_20_10_35"/>
      <w:bookmarkStart w:id="349" w:name="FS000000462T30_07_2003_20_10_44C"/>
      <w:bookmarkEnd w:id="347"/>
      <w:bookmarkEnd w:id="348"/>
      <w:bookmarkEnd w:id="349"/>
      <w:r>
        <w:rPr>
          <w:rtl/>
        </w:rPr>
        <w:t>מיכאל איתן (יו"ר ועדת החוקה, חוק ומשפט):</w:t>
      </w:r>
    </w:p>
    <w:p w14:paraId="2B8F5127" w14:textId="77777777" w:rsidR="00000000" w:rsidRDefault="00737B0C">
      <w:pPr>
        <w:pStyle w:val="a"/>
        <w:rPr>
          <w:rtl/>
        </w:rPr>
      </w:pPr>
    </w:p>
    <w:p w14:paraId="3429035C" w14:textId="77777777" w:rsidR="00000000" w:rsidRDefault="00737B0C">
      <w:pPr>
        <w:pStyle w:val="a"/>
        <w:rPr>
          <w:rFonts w:hint="cs"/>
          <w:rtl/>
        </w:rPr>
      </w:pPr>
      <w:r>
        <w:rPr>
          <w:rFonts w:hint="cs"/>
          <w:rtl/>
        </w:rPr>
        <w:t xml:space="preserve">אנחנו אומרים לפעמים, שיש העדפות או אפליות, או יש העדפות שהן ממין העניין בתחומים אחרים, של עקרון השוויון והעדפות שהן ממין העניין, שרוצים לתת נגיד אפליה מתקנת. העדפה מתקנת אני קורא לזה, כי </w:t>
      </w:r>
      <w:r>
        <w:rPr>
          <w:rFonts w:hint="cs"/>
          <w:rtl/>
        </w:rPr>
        <w:t xml:space="preserve">אפליה לא יכולה להיות מתקנת - העדפה מתקנת. כאן אנחנו נכנסים לשאלה אחרת: חיתוך ושימוש במידע, על מנת ליצור אבחנה בין קבוצות שונות של אוכלוסייה. </w:t>
      </w:r>
    </w:p>
    <w:p w14:paraId="2472B11F" w14:textId="77777777" w:rsidR="00000000" w:rsidRDefault="00737B0C">
      <w:pPr>
        <w:pStyle w:val="a"/>
        <w:rPr>
          <w:rFonts w:hint="cs"/>
          <w:rtl/>
        </w:rPr>
      </w:pPr>
    </w:p>
    <w:p w14:paraId="5F01BDCA" w14:textId="77777777" w:rsidR="00000000" w:rsidRDefault="00737B0C">
      <w:pPr>
        <w:pStyle w:val="a"/>
        <w:rPr>
          <w:rFonts w:hint="cs"/>
          <w:rtl/>
        </w:rPr>
      </w:pPr>
      <w:r>
        <w:rPr>
          <w:rFonts w:hint="cs"/>
          <w:rtl/>
        </w:rPr>
        <w:t>לכאורה, אתה אומר: נגיד שאני שייך לקבוצת אוכלוסייה, זה לא אומר כלום על כך שזה ריאלי, אבל לדוגמה, אני שייך לקבוצת צ</w:t>
      </w:r>
      <w:r>
        <w:rPr>
          <w:rFonts w:hint="cs"/>
          <w:rtl/>
        </w:rPr>
        <w:t>יבור דתי, והדתיים, כידוע, נוסעים פחות יום אחד בשבוע ברכב פרטי. נניח לרגע שהתברר שכתוצאה מזה הם מעורבים בפחות תאונות. אני לא אומר שזה נכון, אני אומר: נניח. האם כאשר אני אצהיר שאני דתי לא אהיה זכאי להנחה מסוימת בביטוח? למה לא? אתן דוגמה אחרת: נניח לרגע אחד ש</w:t>
      </w:r>
      <w:r>
        <w:rPr>
          <w:rFonts w:hint="cs"/>
          <w:rtl/>
        </w:rPr>
        <w:t xml:space="preserve">העובדה שאת אשה, ונגיד שלפי הסטטיסטיקה מסתבר בסופו של דבר, שנשים עושות בפחות תאונות - - -  </w:t>
      </w:r>
    </w:p>
    <w:p w14:paraId="60DACBD1" w14:textId="77777777" w:rsidR="00000000" w:rsidRDefault="00737B0C">
      <w:pPr>
        <w:pStyle w:val="a"/>
        <w:ind w:firstLine="0"/>
        <w:rPr>
          <w:rFonts w:hint="cs"/>
          <w:rtl/>
        </w:rPr>
      </w:pPr>
    </w:p>
    <w:p w14:paraId="44C9FE2C" w14:textId="77777777" w:rsidR="00000000" w:rsidRDefault="00737B0C">
      <w:pPr>
        <w:pStyle w:val="ad"/>
        <w:rPr>
          <w:rtl/>
        </w:rPr>
      </w:pPr>
      <w:r>
        <w:rPr>
          <w:rtl/>
        </w:rPr>
        <w:t>היו"ר נסים דהן:</w:t>
      </w:r>
    </w:p>
    <w:p w14:paraId="1428B162" w14:textId="77777777" w:rsidR="00000000" w:rsidRDefault="00737B0C">
      <w:pPr>
        <w:pStyle w:val="a"/>
        <w:rPr>
          <w:rtl/>
        </w:rPr>
      </w:pPr>
    </w:p>
    <w:p w14:paraId="7829B671" w14:textId="77777777" w:rsidR="00000000" w:rsidRDefault="00737B0C">
      <w:pPr>
        <w:pStyle w:val="a"/>
        <w:rPr>
          <w:rFonts w:hint="cs"/>
          <w:rtl/>
        </w:rPr>
      </w:pPr>
      <w:r>
        <w:rPr>
          <w:rFonts w:hint="cs"/>
          <w:rtl/>
        </w:rPr>
        <w:t>מה שנכון באמת. סטטיסטית זה נכון.</w:t>
      </w:r>
    </w:p>
    <w:p w14:paraId="734915F1" w14:textId="77777777" w:rsidR="00000000" w:rsidRDefault="00737B0C">
      <w:pPr>
        <w:pStyle w:val="a"/>
        <w:ind w:firstLine="0"/>
        <w:rPr>
          <w:rFonts w:hint="cs"/>
          <w:rtl/>
        </w:rPr>
      </w:pPr>
    </w:p>
    <w:p w14:paraId="55DBB95B" w14:textId="77777777" w:rsidR="00000000" w:rsidRDefault="00737B0C">
      <w:pPr>
        <w:pStyle w:val="SpeakerCon"/>
        <w:rPr>
          <w:rtl/>
        </w:rPr>
      </w:pPr>
      <w:bookmarkStart w:id="350" w:name="FS000000462T30_07_2003_20_20_34C"/>
      <w:bookmarkEnd w:id="350"/>
      <w:r>
        <w:rPr>
          <w:rtl/>
        </w:rPr>
        <w:t>מיכאל איתן (יו"ר ועדת החוקה, חוק ומשפט):</w:t>
      </w:r>
    </w:p>
    <w:p w14:paraId="6962CD2B" w14:textId="77777777" w:rsidR="00000000" w:rsidRDefault="00737B0C">
      <w:pPr>
        <w:pStyle w:val="a"/>
        <w:rPr>
          <w:rtl/>
        </w:rPr>
      </w:pPr>
    </w:p>
    <w:p w14:paraId="0E65E728" w14:textId="77777777" w:rsidR="00000000" w:rsidRDefault="00737B0C">
      <w:pPr>
        <w:pStyle w:val="a"/>
        <w:rPr>
          <w:rFonts w:hint="cs"/>
          <w:rtl/>
        </w:rPr>
      </w:pPr>
      <w:r>
        <w:rPr>
          <w:rFonts w:hint="cs"/>
          <w:rtl/>
        </w:rPr>
        <w:t xml:space="preserve">האם כן או לא? הדוגמה השלישית, נניח שאתה יהודי או ערבי? עכשיו, כל דוגמה </w:t>
      </w:r>
      <w:r>
        <w:rPr>
          <w:rFonts w:hint="cs"/>
          <w:rtl/>
        </w:rPr>
        <w:t>כזאת  טעונה - - -</w:t>
      </w:r>
    </w:p>
    <w:p w14:paraId="766198A8" w14:textId="77777777" w:rsidR="00000000" w:rsidRDefault="00737B0C">
      <w:pPr>
        <w:pStyle w:val="ad"/>
        <w:rPr>
          <w:rtl/>
        </w:rPr>
      </w:pPr>
    </w:p>
    <w:p w14:paraId="192A6EE7" w14:textId="77777777" w:rsidR="00000000" w:rsidRDefault="00737B0C">
      <w:pPr>
        <w:pStyle w:val="ad"/>
        <w:rPr>
          <w:rtl/>
        </w:rPr>
      </w:pPr>
      <w:r>
        <w:rPr>
          <w:rFonts w:hint="eastAsia"/>
          <w:rtl/>
        </w:rPr>
        <w:t>היו</w:t>
      </w:r>
      <w:r>
        <w:rPr>
          <w:rtl/>
        </w:rPr>
        <w:t>"ר נסים דהן:</w:t>
      </w:r>
    </w:p>
    <w:p w14:paraId="0BED4FCA" w14:textId="77777777" w:rsidR="00000000" w:rsidRDefault="00737B0C">
      <w:pPr>
        <w:pStyle w:val="a"/>
        <w:rPr>
          <w:rFonts w:hint="cs"/>
          <w:rtl/>
        </w:rPr>
      </w:pPr>
    </w:p>
    <w:p w14:paraId="2A1AB0E1" w14:textId="77777777" w:rsidR="00000000" w:rsidRDefault="00737B0C">
      <w:pPr>
        <w:pStyle w:val="a"/>
        <w:rPr>
          <w:rFonts w:hint="cs"/>
          <w:rtl/>
        </w:rPr>
      </w:pPr>
      <w:r>
        <w:rPr>
          <w:rFonts w:hint="cs"/>
          <w:rtl/>
        </w:rPr>
        <w:t xml:space="preserve">אני אתן לך עוד דוגמה שיכולה להיות קונקרטית: צבע המכונית. אם מתברר בסטטיסטיקה שצבע אדום פחות מעורב?   </w:t>
      </w:r>
    </w:p>
    <w:p w14:paraId="5D007FED" w14:textId="77777777" w:rsidR="00000000" w:rsidRDefault="00737B0C">
      <w:pPr>
        <w:pStyle w:val="a"/>
        <w:ind w:firstLine="0"/>
        <w:rPr>
          <w:rFonts w:hint="cs"/>
          <w:rtl/>
        </w:rPr>
      </w:pPr>
    </w:p>
    <w:p w14:paraId="77389F48" w14:textId="77777777" w:rsidR="00000000" w:rsidRDefault="00737B0C">
      <w:pPr>
        <w:pStyle w:val="SpeakerCon"/>
        <w:rPr>
          <w:rtl/>
        </w:rPr>
      </w:pPr>
      <w:bookmarkStart w:id="351" w:name="FS000000462T30_07_2003_20_21_43C"/>
      <w:bookmarkEnd w:id="351"/>
      <w:r>
        <w:rPr>
          <w:rtl/>
        </w:rPr>
        <w:t>מיכאל איתן (יו"ר ועדת החוקה, חוק ומשפט):</w:t>
      </w:r>
    </w:p>
    <w:p w14:paraId="5243747B" w14:textId="77777777" w:rsidR="00000000" w:rsidRDefault="00737B0C">
      <w:pPr>
        <w:pStyle w:val="a"/>
        <w:rPr>
          <w:rtl/>
        </w:rPr>
      </w:pPr>
    </w:p>
    <w:p w14:paraId="00D87F1C" w14:textId="77777777" w:rsidR="00000000" w:rsidRDefault="00737B0C">
      <w:pPr>
        <w:pStyle w:val="a"/>
        <w:rPr>
          <w:rFonts w:hint="cs"/>
          <w:rtl/>
        </w:rPr>
      </w:pPr>
      <w:r>
        <w:rPr>
          <w:rFonts w:hint="cs"/>
          <w:rtl/>
        </w:rPr>
        <w:t>יפה. זו דוגמה טובה, כי אין לה השלכות חברתיות. צבע המכונית או ותק בנהיגה, או</w:t>
      </w:r>
      <w:r>
        <w:rPr>
          <w:rFonts w:hint="cs"/>
          <w:rtl/>
        </w:rPr>
        <w:t xml:space="preserve"> גורמים שאין להם השלכות חברתיות. בכל אופן, למה התלבטנו? כי החוק - - -</w:t>
      </w:r>
    </w:p>
    <w:p w14:paraId="0C910248" w14:textId="77777777" w:rsidR="00000000" w:rsidRDefault="00737B0C">
      <w:pPr>
        <w:pStyle w:val="a"/>
        <w:ind w:firstLine="0"/>
        <w:rPr>
          <w:rFonts w:hint="cs"/>
          <w:rtl/>
        </w:rPr>
      </w:pPr>
    </w:p>
    <w:p w14:paraId="321144F9" w14:textId="77777777" w:rsidR="00000000" w:rsidRDefault="00737B0C">
      <w:pPr>
        <w:pStyle w:val="ac"/>
        <w:rPr>
          <w:rtl/>
        </w:rPr>
      </w:pPr>
      <w:r>
        <w:rPr>
          <w:rFonts w:hint="eastAsia"/>
          <w:rtl/>
        </w:rPr>
        <w:t>נסים</w:t>
      </w:r>
      <w:r>
        <w:rPr>
          <w:rtl/>
        </w:rPr>
        <w:t xml:space="preserve"> זאב (ש"ס):</w:t>
      </w:r>
    </w:p>
    <w:p w14:paraId="5B8FC801" w14:textId="77777777" w:rsidR="00000000" w:rsidRDefault="00737B0C">
      <w:pPr>
        <w:pStyle w:val="a"/>
        <w:rPr>
          <w:rFonts w:hint="cs"/>
          <w:rtl/>
        </w:rPr>
      </w:pPr>
    </w:p>
    <w:p w14:paraId="35F8B1C2" w14:textId="77777777" w:rsidR="00000000" w:rsidRDefault="00737B0C">
      <w:pPr>
        <w:pStyle w:val="a"/>
        <w:rPr>
          <w:rFonts w:hint="cs"/>
          <w:rtl/>
        </w:rPr>
      </w:pPr>
      <w:r>
        <w:rPr>
          <w:rFonts w:hint="cs"/>
          <w:rtl/>
        </w:rPr>
        <w:t xml:space="preserve"> - - -</w:t>
      </w:r>
    </w:p>
    <w:p w14:paraId="20C8241D" w14:textId="77777777" w:rsidR="00000000" w:rsidRDefault="00737B0C">
      <w:pPr>
        <w:pStyle w:val="a"/>
        <w:ind w:firstLine="0"/>
        <w:rPr>
          <w:rFonts w:hint="cs"/>
          <w:rtl/>
        </w:rPr>
      </w:pPr>
    </w:p>
    <w:p w14:paraId="391E2EB3" w14:textId="77777777" w:rsidR="00000000" w:rsidRDefault="00737B0C">
      <w:pPr>
        <w:pStyle w:val="ad"/>
        <w:rPr>
          <w:rtl/>
        </w:rPr>
      </w:pPr>
      <w:r>
        <w:rPr>
          <w:rtl/>
        </w:rPr>
        <w:t>היו"ר נסים דהן:</w:t>
      </w:r>
    </w:p>
    <w:p w14:paraId="55F24B6A" w14:textId="77777777" w:rsidR="00000000" w:rsidRDefault="00737B0C">
      <w:pPr>
        <w:pStyle w:val="a"/>
        <w:rPr>
          <w:rtl/>
        </w:rPr>
      </w:pPr>
    </w:p>
    <w:p w14:paraId="4B43F8CD" w14:textId="77777777" w:rsidR="00000000" w:rsidRDefault="00737B0C">
      <w:pPr>
        <w:pStyle w:val="a"/>
        <w:rPr>
          <w:rFonts w:hint="cs"/>
          <w:rtl/>
        </w:rPr>
      </w:pPr>
      <w:r>
        <w:rPr>
          <w:rFonts w:hint="cs"/>
          <w:rtl/>
        </w:rPr>
        <w:t>חבר הכנסת נסים זאב, עוד מעט תוכל לדבר כמה שאתה רוצה - בפגרה.</w:t>
      </w:r>
    </w:p>
    <w:p w14:paraId="09AC9B68" w14:textId="77777777" w:rsidR="00000000" w:rsidRDefault="00737B0C">
      <w:pPr>
        <w:pStyle w:val="a"/>
        <w:ind w:firstLine="0"/>
        <w:rPr>
          <w:rFonts w:hint="cs"/>
          <w:rtl/>
        </w:rPr>
      </w:pPr>
    </w:p>
    <w:p w14:paraId="3DD28A78" w14:textId="77777777" w:rsidR="00000000" w:rsidRDefault="00737B0C">
      <w:pPr>
        <w:pStyle w:val="SpeakerCon"/>
        <w:rPr>
          <w:rtl/>
        </w:rPr>
      </w:pPr>
      <w:bookmarkStart w:id="352" w:name="FS000000462T30_07_2003_20_22_46C"/>
      <w:bookmarkEnd w:id="352"/>
      <w:r>
        <w:rPr>
          <w:rFonts w:hint="eastAsia"/>
          <w:rtl/>
        </w:rPr>
        <w:t>מיכאל</w:t>
      </w:r>
      <w:r>
        <w:rPr>
          <w:rtl/>
        </w:rPr>
        <w:t xml:space="preserve"> איתן (יו"ר ועדת החוקה, חוק ומשפט):</w:t>
      </w:r>
    </w:p>
    <w:p w14:paraId="51170572" w14:textId="77777777" w:rsidR="00000000" w:rsidRDefault="00737B0C">
      <w:pPr>
        <w:pStyle w:val="a"/>
        <w:rPr>
          <w:rFonts w:hint="cs"/>
          <w:rtl/>
        </w:rPr>
      </w:pPr>
    </w:p>
    <w:p w14:paraId="7B38B6CF" w14:textId="77777777" w:rsidR="00000000" w:rsidRDefault="00737B0C">
      <w:pPr>
        <w:pStyle w:val="a"/>
        <w:rPr>
          <w:rFonts w:hint="cs"/>
          <w:rtl/>
        </w:rPr>
      </w:pPr>
      <w:r>
        <w:rPr>
          <w:rFonts w:hint="cs"/>
          <w:rtl/>
        </w:rPr>
        <w:t xml:space="preserve">למה התלבטנו? כי החוק קובע במפורש, שבכל </w:t>
      </w:r>
      <w:r>
        <w:rPr>
          <w:rFonts w:hint="cs"/>
          <w:rtl/>
        </w:rPr>
        <w:t>מקרה לא ימסרו פרטים על מוצא, דת ולאום.  עכשיו נשאלה השאלה: למה מין לא? כי תמיד אנחנו אומרים, כשאנחנו מדברים על שוויון: ללא אפליה של  מין, דת, מוצא, לאום.</w:t>
      </w:r>
    </w:p>
    <w:p w14:paraId="49CA1F94" w14:textId="77777777" w:rsidR="00000000" w:rsidRDefault="00737B0C">
      <w:pPr>
        <w:pStyle w:val="a"/>
        <w:ind w:firstLine="0"/>
        <w:rPr>
          <w:rFonts w:hint="cs"/>
          <w:rtl/>
        </w:rPr>
      </w:pPr>
    </w:p>
    <w:p w14:paraId="6A2A5EAF" w14:textId="77777777" w:rsidR="00000000" w:rsidRDefault="00737B0C">
      <w:pPr>
        <w:pStyle w:val="ad"/>
        <w:rPr>
          <w:rtl/>
        </w:rPr>
      </w:pPr>
      <w:r>
        <w:rPr>
          <w:rFonts w:hint="eastAsia"/>
          <w:rtl/>
        </w:rPr>
        <w:t>היו</w:t>
      </w:r>
      <w:r>
        <w:rPr>
          <w:rtl/>
        </w:rPr>
        <w:t>"ר נסים דהן:</w:t>
      </w:r>
    </w:p>
    <w:p w14:paraId="767F4B51" w14:textId="77777777" w:rsidR="00000000" w:rsidRDefault="00737B0C">
      <w:pPr>
        <w:pStyle w:val="a"/>
        <w:rPr>
          <w:rFonts w:hint="cs"/>
          <w:rtl/>
        </w:rPr>
      </w:pPr>
    </w:p>
    <w:p w14:paraId="0C796A46" w14:textId="77777777" w:rsidR="00000000" w:rsidRDefault="00737B0C">
      <w:pPr>
        <w:pStyle w:val="a"/>
        <w:rPr>
          <w:rFonts w:hint="cs"/>
          <w:rtl/>
        </w:rPr>
      </w:pPr>
      <w:r>
        <w:rPr>
          <w:rFonts w:hint="cs"/>
          <w:rtl/>
        </w:rPr>
        <w:t>גזע, דת ומין.</w:t>
      </w:r>
    </w:p>
    <w:p w14:paraId="28EEBF0C" w14:textId="77777777" w:rsidR="00000000" w:rsidRDefault="00737B0C">
      <w:pPr>
        <w:pStyle w:val="a"/>
        <w:ind w:firstLine="0"/>
        <w:rPr>
          <w:rFonts w:hint="cs"/>
          <w:rtl/>
        </w:rPr>
      </w:pPr>
    </w:p>
    <w:p w14:paraId="6A23EB00" w14:textId="77777777" w:rsidR="00000000" w:rsidRDefault="00737B0C">
      <w:pPr>
        <w:pStyle w:val="SpeakerCon"/>
        <w:rPr>
          <w:rtl/>
        </w:rPr>
      </w:pPr>
      <w:bookmarkStart w:id="353" w:name="FS000000462T30_07_2003_20_23_55C"/>
      <w:bookmarkEnd w:id="353"/>
      <w:r>
        <w:rPr>
          <w:rFonts w:hint="eastAsia"/>
          <w:rtl/>
        </w:rPr>
        <w:t>מיכאל</w:t>
      </w:r>
      <w:r>
        <w:rPr>
          <w:rtl/>
        </w:rPr>
        <w:t xml:space="preserve"> איתן (יו"ר ועדת החוקה, חוק ומשפט):</w:t>
      </w:r>
    </w:p>
    <w:p w14:paraId="7EFB4F50" w14:textId="77777777" w:rsidR="00000000" w:rsidRDefault="00737B0C">
      <w:pPr>
        <w:pStyle w:val="a"/>
        <w:rPr>
          <w:rFonts w:hint="cs"/>
          <w:rtl/>
        </w:rPr>
      </w:pPr>
    </w:p>
    <w:p w14:paraId="0A1EBAFC" w14:textId="77777777" w:rsidR="00000000" w:rsidRDefault="00737B0C">
      <w:pPr>
        <w:pStyle w:val="a"/>
        <w:rPr>
          <w:rFonts w:hint="cs"/>
          <w:rtl/>
        </w:rPr>
      </w:pPr>
      <w:r>
        <w:rPr>
          <w:rFonts w:hint="cs"/>
          <w:rtl/>
        </w:rPr>
        <w:t>ומה עם מין? מה מסתבר? - שנש</w:t>
      </w:r>
      <w:r>
        <w:rPr>
          <w:rFonts w:hint="cs"/>
          <w:rtl/>
        </w:rPr>
        <w:t>ים באמת גורמות לפחות תאונות. אף שאנחנו לא רוצים לעשות קטגוריזציה, אם לא נעשה לגבי נשים -  נביא לכך שנשים ישלמו מחיר שווה, כמו גברים, אבל ישלמו יותר. אם נעשה קטגוריזציה, יכול להיות שנשים תשלמנה פחות. ברור גם, שאם נשים משלמות פחות, הגברים משלמים יותר, כי הכו</w:t>
      </w:r>
      <w:r>
        <w:rPr>
          <w:rFonts w:hint="cs"/>
          <w:rtl/>
        </w:rPr>
        <w:t>ל צריך לכסות לפי כמות התשלומים של חברות הביטוח. אז הגענו בעצם למסקנה שאומרת, שדווקא בגלל ההעדפה של נשים, אנחנו נתיר קטגוריזציה של נשים וגברים. לעומת זאת, בשאלות האחרות, אנחנו נקבע במפורש שלא תהיה קטגוריזציה.</w:t>
      </w:r>
    </w:p>
    <w:p w14:paraId="57F80008" w14:textId="77777777" w:rsidR="00000000" w:rsidRDefault="00737B0C">
      <w:pPr>
        <w:pStyle w:val="a"/>
        <w:rPr>
          <w:rFonts w:hint="cs"/>
          <w:rtl/>
        </w:rPr>
      </w:pPr>
    </w:p>
    <w:p w14:paraId="60260C5E" w14:textId="77777777" w:rsidR="00000000" w:rsidRDefault="00737B0C">
      <w:pPr>
        <w:pStyle w:val="ad"/>
        <w:rPr>
          <w:rtl/>
        </w:rPr>
      </w:pPr>
      <w:r>
        <w:rPr>
          <w:rtl/>
        </w:rPr>
        <w:t>היו"ר נסים דהן:</w:t>
      </w:r>
    </w:p>
    <w:p w14:paraId="2EB56DB5" w14:textId="77777777" w:rsidR="00000000" w:rsidRDefault="00737B0C">
      <w:pPr>
        <w:pStyle w:val="a"/>
        <w:rPr>
          <w:rtl/>
        </w:rPr>
      </w:pPr>
    </w:p>
    <w:p w14:paraId="013E8064" w14:textId="77777777" w:rsidR="00000000" w:rsidRDefault="00737B0C">
      <w:pPr>
        <w:pStyle w:val="a"/>
        <w:rPr>
          <w:rFonts w:hint="cs"/>
          <w:rtl/>
        </w:rPr>
      </w:pPr>
      <w:r>
        <w:rPr>
          <w:rFonts w:hint="cs"/>
          <w:rtl/>
        </w:rPr>
        <w:t>נא להזדרז, יש סדר-יום ארוך.</w:t>
      </w:r>
    </w:p>
    <w:p w14:paraId="55D02251" w14:textId="77777777" w:rsidR="00000000" w:rsidRDefault="00737B0C">
      <w:pPr>
        <w:pStyle w:val="a"/>
        <w:ind w:firstLine="0"/>
        <w:rPr>
          <w:rFonts w:hint="cs"/>
          <w:rtl/>
        </w:rPr>
      </w:pPr>
    </w:p>
    <w:p w14:paraId="2CC15ACA" w14:textId="77777777" w:rsidR="00000000" w:rsidRDefault="00737B0C">
      <w:pPr>
        <w:pStyle w:val="SpeakerCon"/>
        <w:rPr>
          <w:rtl/>
        </w:rPr>
      </w:pPr>
      <w:bookmarkStart w:id="354" w:name="FS000000462T30_07_2003_20_25_43C"/>
      <w:bookmarkEnd w:id="354"/>
      <w:r>
        <w:rPr>
          <w:rtl/>
        </w:rPr>
        <w:t>מ</w:t>
      </w:r>
      <w:r>
        <w:rPr>
          <w:rtl/>
        </w:rPr>
        <w:t>יכאל איתן (יו"ר ועדת החוקה, חוק ומשפט):</w:t>
      </w:r>
    </w:p>
    <w:p w14:paraId="10C4C2C4" w14:textId="77777777" w:rsidR="00000000" w:rsidRDefault="00737B0C">
      <w:pPr>
        <w:pStyle w:val="a"/>
        <w:rPr>
          <w:rtl/>
        </w:rPr>
      </w:pPr>
    </w:p>
    <w:p w14:paraId="67708256" w14:textId="77777777" w:rsidR="00000000" w:rsidRDefault="00737B0C">
      <w:pPr>
        <w:pStyle w:val="a"/>
        <w:rPr>
          <w:rFonts w:hint="cs"/>
          <w:rtl/>
        </w:rPr>
      </w:pPr>
      <w:r>
        <w:rPr>
          <w:rFonts w:hint="cs"/>
          <w:rtl/>
        </w:rPr>
        <w:t>לסיום, אני רוצה לומר, בשלב הזה אנחנו קובעים באמת רק את העקרונות. דרך אגב, היה אחד מחברי הוועדה שתבע במפורש להקפיד על כך שלא תהיה קביעה לפי נקודות יישוב, כי הוא אמר שנקודת יישוב מצביעה גם על אופי האוכלוסייה. גם את זה</w:t>
      </w:r>
      <w:r>
        <w:rPr>
          <w:rFonts w:hint="cs"/>
          <w:rtl/>
        </w:rPr>
        <w:t xml:space="preserve"> הבאנו בחשבון. </w:t>
      </w:r>
    </w:p>
    <w:p w14:paraId="624512BA" w14:textId="77777777" w:rsidR="00000000" w:rsidRDefault="00737B0C">
      <w:pPr>
        <w:pStyle w:val="a"/>
        <w:rPr>
          <w:rFonts w:hint="cs"/>
          <w:rtl/>
        </w:rPr>
      </w:pPr>
    </w:p>
    <w:p w14:paraId="0EEC6295" w14:textId="77777777" w:rsidR="00000000" w:rsidRDefault="00737B0C">
      <w:pPr>
        <w:pStyle w:val="a"/>
        <w:rPr>
          <w:rFonts w:hint="cs"/>
          <w:rtl/>
        </w:rPr>
      </w:pPr>
      <w:r>
        <w:rPr>
          <w:rFonts w:hint="cs"/>
          <w:rtl/>
        </w:rPr>
        <w:t>אני רוצה לסיים ולומר כך: אנחנו פותחים היום פתח למהלך שמחייב היערכות של האוצר. אנחנו נותנים להם אור ירוק, מכירים בעיקרון שאנחנו רוצים לעודד את הפעילות ואת ההתייעלות, אבל אנחנו מביאים בחשבון שהתקנות ייעשו בצורה כזאת, שישמרו על הזכויות של הפר</w:t>
      </w:r>
      <w:r>
        <w:rPr>
          <w:rFonts w:hint="cs"/>
          <w:rtl/>
        </w:rPr>
        <w:t>ט ושל האדם בישראל.</w:t>
      </w:r>
    </w:p>
    <w:p w14:paraId="1D8EAF05" w14:textId="77777777" w:rsidR="00000000" w:rsidRDefault="00737B0C">
      <w:pPr>
        <w:pStyle w:val="a"/>
        <w:ind w:firstLine="0"/>
        <w:rPr>
          <w:rFonts w:hint="cs"/>
          <w:rtl/>
        </w:rPr>
      </w:pPr>
    </w:p>
    <w:p w14:paraId="05DD11D6" w14:textId="77777777" w:rsidR="00000000" w:rsidRDefault="00737B0C">
      <w:pPr>
        <w:pStyle w:val="ad"/>
        <w:rPr>
          <w:rtl/>
        </w:rPr>
      </w:pPr>
      <w:r>
        <w:rPr>
          <w:rFonts w:hint="eastAsia"/>
          <w:rtl/>
        </w:rPr>
        <w:t>היו</w:t>
      </w:r>
      <w:r>
        <w:rPr>
          <w:rtl/>
        </w:rPr>
        <w:t>"ר נסים דהן:</w:t>
      </w:r>
    </w:p>
    <w:p w14:paraId="0D01E901" w14:textId="77777777" w:rsidR="00000000" w:rsidRDefault="00737B0C">
      <w:pPr>
        <w:pStyle w:val="a"/>
        <w:rPr>
          <w:rFonts w:hint="cs"/>
          <w:rtl/>
        </w:rPr>
      </w:pPr>
    </w:p>
    <w:p w14:paraId="1D548FED" w14:textId="77777777" w:rsidR="00000000" w:rsidRDefault="00737B0C">
      <w:pPr>
        <w:pStyle w:val="a"/>
        <w:rPr>
          <w:rFonts w:hint="cs"/>
          <w:rtl/>
        </w:rPr>
      </w:pPr>
      <w:r>
        <w:rPr>
          <w:rFonts w:hint="cs"/>
          <w:rtl/>
        </w:rPr>
        <w:t>תודה רבה ליושב-ראש הוועדה. יש מסתייגים לחוק: חבר הכנסת מוחמד ברכה - אינו נוכח, והפסיד את הזכות שלו לנמק את ההסתייגות. חבר הכנסת עסאם מח'ול - אינו נוכח, וגם הוא לא יוכל לנמק את ההסתייגות. חבר הכנסת אחמד טיבי - אינו נוכח,</w:t>
      </w:r>
      <w:r>
        <w:rPr>
          <w:rFonts w:hint="cs"/>
          <w:rtl/>
        </w:rPr>
        <w:t xml:space="preserve"> ולא יוכל לנמק את ההסתייגות. חבר הכנסת עזמי בשארה - לא נוכח; חבר הכנסת ג'מאל זחאלקה - נמצא. יש לך שתי הסתייגויות, ובאותה הזדמנות שאתה עולה לדוכן תנמק את שתיהן.</w:t>
      </w:r>
    </w:p>
    <w:p w14:paraId="5022324A" w14:textId="77777777" w:rsidR="00000000" w:rsidRDefault="00737B0C">
      <w:pPr>
        <w:pStyle w:val="a"/>
        <w:ind w:firstLine="0"/>
        <w:rPr>
          <w:rFonts w:hint="cs"/>
          <w:rtl/>
        </w:rPr>
      </w:pPr>
    </w:p>
    <w:p w14:paraId="4AF02DC1" w14:textId="77777777" w:rsidR="00000000" w:rsidRDefault="00737B0C">
      <w:pPr>
        <w:pStyle w:val="Speaker"/>
        <w:rPr>
          <w:rtl/>
        </w:rPr>
      </w:pPr>
      <w:bookmarkStart w:id="355" w:name="FS000001061T30_07_2003_20_28_31"/>
      <w:bookmarkStart w:id="356" w:name="_Toc47678176"/>
      <w:bookmarkStart w:id="357" w:name="_Toc49055736"/>
      <w:bookmarkEnd w:id="355"/>
      <w:r>
        <w:rPr>
          <w:rFonts w:hint="eastAsia"/>
          <w:rtl/>
        </w:rPr>
        <w:t>ג</w:t>
      </w:r>
      <w:r>
        <w:rPr>
          <w:rtl/>
        </w:rPr>
        <w:t>'מאל זחאלקה (בל"ד):</w:t>
      </w:r>
      <w:bookmarkEnd w:id="356"/>
      <w:bookmarkEnd w:id="357"/>
    </w:p>
    <w:p w14:paraId="7B181C07" w14:textId="77777777" w:rsidR="00000000" w:rsidRDefault="00737B0C">
      <w:pPr>
        <w:pStyle w:val="a"/>
        <w:rPr>
          <w:rFonts w:hint="cs"/>
          <w:rtl/>
        </w:rPr>
      </w:pPr>
    </w:p>
    <w:p w14:paraId="66F82D5B" w14:textId="77777777" w:rsidR="00000000" w:rsidRDefault="00737B0C">
      <w:pPr>
        <w:pStyle w:val="a"/>
        <w:rPr>
          <w:rFonts w:hint="cs"/>
          <w:rtl/>
        </w:rPr>
      </w:pPr>
      <w:r>
        <w:rPr>
          <w:rFonts w:hint="cs"/>
          <w:rtl/>
        </w:rPr>
        <w:t>בשיעור הראשון לסטטיסטיקה מראים לסטודנטים תמונה של ברווז שלידו חמש יריות מ</w:t>
      </w:r>
      <w:r>
        <w:rPr>
          <w:rFonts w:hint="cs"/>
          <w:rtl/>
        </w:rPr>
        <w:t>ימין וחמש יריות משמאל, ואומרים להם: בממוצע, הברווז מת. זה בדיוק ההיגיון של הסטטיסטיקה שמניחים בפנינו כאן. אני צריך לשלם יותר ביטוח, כי השכן שלי או מישהו שיש לו משהו משותף בגיל, במין, בשכונה, מי-יודע-מה, עשה יותר תאונות. או, שאני, העבריין בתנועה - -</w:t>
      </w:r>
    </w:p>
    <w:p w14:paraId="59F0DCCA" w14:textId="77777777" w:rsidR="00000000" w:rsidRDefault="00737B0C">
      <w:pPr>
        <w:pStyle w:val="a"/>
        <w:ind w:firstLine="0"/>
        <w:rPr>
          <w:rFonts w:hint="cs"/>
          <w:rtl/>
        </w:rPr>
      </w:pPr>
    </w:p>
    <w:p w14:paraId="08531E55" w14:textId="77777777" w:rsidR="00000000" w:rsidRDefault="00737B0C">
      <w:pPr>
        <w:pStyle w:val="ad"/>
        <w:rPr>
          <w:rtl/>
        </w:rPr>
      </w:pPr>
      <w:r>
        <w:rPr>
          <w:rFonts w:hint="eastAsia"/>
          <w:rtl/>
        </w:rPr>
        <w:t>היו</w:t>
      </w:r>
      <w:r>
        <w:rPr>
          <w:rtl/>
        </w:rPr>
        <w:t xml:space="preserve">"ר </w:t>
      </w:r>
      <w:r>
        <w:rPr>
          <w:rtl/>
        </w:rPr>
        <w:t>נסים דהן:</w:t>
      </w:r>
    </w:p>
    <w:p w14:paraId="77BF5A66" w14:textId="77777777" w:rsidR="00000000" w:rsidRDefault="00737B0C">
      <w:pPr>
        <w:pStyle w:val="a"/>
        <w:rPr>
          <w:rFonts w:hint="cs"/>
          <w:rtl/>
        </w:rPr>
      </w:pPr>
    </w:p>
    <w:p w14:paraId="02FBEBC0" w14:textId="77777777" w:rsidR="00000000" w:rsidRDefault="00737B0C">
      <w:pPr>
        <w:pStyle w:val="a"/>
        <w:rPr>
          <w:rFonts w:hint="cs"/>
          <w:rtl/>
        </w:rPr>
      </w:pPr>
      <w:r>
        <w:rPr>
          <w:rFonts w:hint="cs"/>
          <w:rtl/>
        </w:rPr>
        <w:t>חברי הכנסת נס וטל, שומעים אתכם עד כאן.</w:t>
      </w:r>
    </w:p>
    <w:p w14:paraId="158FDF6C" w14:textId="77777777" w:rsidR="00000000" w:rsidRDefault="00737B0C">
      <w:pPr>
        <w:pStyle w:val="a"/>
        <w:ind w:firstLine="0"/>
        <w:rPr>
          <w:rFonts w:hint="cs"/>
          <w:rtl/>
        </w:rPr>
      </w:pPr>
    </w:p>
    <w:p w14:paraId="4B7AEE54" w14:textId="77777777" w:rsidR="00000000" w:rsidRDefault="00737B0C">
      <w:pPr>
        <w:pStyle w:val="SpeakerCon"/>
        <w:rPr>
          <w:rtl/>
        </w:rPr>
      </w:pPr>
      <w:bookmarkStart w:id="358" w:name="FS000001061T30_07_2003_20_31_20C"/>
      <w:bookmarkEnd w:id="358"/>
      <w:r>
        <w:rPr>
          <w:rFonts w:hint="eastAsia"/>
          <w:rtl/>
        </w:rPr>
        <w:t>ג</w:t>
      </w:r>
      <w:r>
        <w:rPr>
          <w:rtl/>
        </w:rPr>
        <w:t>'מאל זחאלקה (בל"ד):</w:t>
      </w:r>
    </w:p>
    <w:p w14:paraId="4615F0EB" w14:textId="77777777" w:rsidR="00000000" w:rsidRDefault="00737B0C">
      <w:pPr>
        <w:pStyle w:val="a"/>
        <w:rPr>
          <w:rFonts w:hint="cs"/>
          <w:rtl/>
        </w:rPr>
      </w:pPr>
    </w:p>
    <w:p w14:paraId="52C8507F" w14:textId="77777777" w:rsidR="00000000" w:rsidRDefault="00737B0C">
      <w:pPr>
        <w:pStyle w:val="a"/>
        <w:rPr>
          <w:rFonts w:hint="cs"/>
          <w:rtl/>
        </w:rPr>
      </w:pPr>
      <w:r>
        <w:rPr>
          <w:rFonts w:hint="cs"/>
          <w:rtl/>
        </w:rPr>
        <w:t xml:space="preserve">- - איהנה מהנחה, כיוון  שהקבוצה שאני משתייך אליה עושה פחות תאונות. זה, לפי כל כללי הצדק - לא צודק. ההיגיון שעומד מאחורי מאגרי התנועה האלה, אם הוא יחלק את האוכלוסייה למגזרים, לקבוצות, </w:t>
      </w:r>
      <w:r>
        <w:rPr>
          <w:rFonts w:hint="cs"/>
          <w:rtl/>
        </w:rPr>
        <w:t>לתת-קבוצות - זה לא צודק.</w:t>
      </w:r>
    </w:p>
    <w:p w14:paraId="69C4EBE8" w14:textId="77777777" w:rsidR="00000000" w:rsidRDefault="00737B0C">
      <w:pPr>
        <w:pStyle w:val="a"/>
        <w:ind w:firstLine="0"/>
        <w:rPr>
          <w:rFonts w:hint="cs"/>
          <w:rtl/>
        </w:rPr>
      </w:pPr>
    </w:p>
    <w:p w14:paraId="429AFFF8" w14:textId="77777777" w:rsidR="00000000" w:rsidRDefault="00737B0C">
      <w:pPr>
        <w:pStyle w:val="ac"/>
        <w:rPr>
          <w:rtl/>
        </w:rPr>
      </w:pPr>
      <w:r>
        <w:rPr>
          <w:rFonts w:hint="eastAsia"/>
          <w:rtl/>
        </w:rPr>
        <w:t>מיכאל</w:t>
      </w:r>
      <w:r>
        <w:rPr>
          <w:rtl/>
        </w:rPr>
        <w:t xml:space="preserve"> איתן (יו"ר ועדת החוקה, חוק ומשפט):</w:t>
      </w:r>
    </w:p>
    <w:p w14:paraId="4F5A9B05" w14:textId="77777777" w:rsidR="00000000" w:rsidRDefault="00737B0C">
      <w:pPr>
        <w:pStyle w:val="a"/>
        <w:rPr>
          <w:rFonts w:hint="cs"/>
          <w:rtl/>
        </w:rPr>
      </w:pPr>
    </w:p>
    <w:p w14:paraId="61F9E50F" w14:textId="77777777" w:rsidR="00000000" w:rsidRDefault="00737B0C">
      <w:pPr>
        <w:pStyle w:val="a"/>
        <w:rPr>
          <w:rFonts w:hint="cs"/>
          <w:rtl/>
        </w:rPr>
      </w:pPr>
      <w:r>
        <w:rPr>
          <w:rFonts w:hint="cs"/>
          <w:rtl/>
        </w:rPr>
        <w:t>למה?</w:t>
      </w:r>
    </w:p>
    <w:p w14:paraId="4AD54CE9" w14:textId="77777777" w:rsidR="00000000" w:rsidRDefault="00737B0C">
      <w:pPr>
        <w:pStyle w:val="a"/>
        <w:ind w:firstLine="0"/>
        <w:rPr>
          <w:rFonts w:hint="cs"/>
          <w:rtl/>
        </w:rPr>
      </w:pPr>
    </w:p>
    <w:p w14:paraId="73F46607" w14:textId="77777777" w:rsidR="00000000" w:rsidRDefault="00737B0C">
      <w:pPr>
        <w:pStyle w:val="SpeakerCon"/>
        <w:rPr>
          <w:rtl/>
        </w:rPr>
      </w:pPr>
      <w:bookmarkStart w:id="359" w:name="FS000001061T30_07_2003_20_32_16C"/>
      <w:bookmarkEnd w:id="359"/>
      <w:r>
        <w:rPr>
          <w:rFonts w:hint="eastAsia"/>
          <w:rtl/>
        </w:rPr>
        <w:t>ג</w:t>
      </w:r>
      <w:r>
        <w:rPr>
          <w:rtl/>
        </w:rPr>
        <w:t>'מאל זחאלקה (בל"ד):</w:t>
      </w:r>
    </w:p>
    <w:p w14:paraId="01FAFD27" w14:textId="77777777" w:rsidR="00000000" w:rsidRDefault="00737B0C">
      <w:pPr>
        <w:pStyle w:val="a"/>
        <w:rPr>
          <w:rFonts w:hint="cs"/>
          <w:rtl/>
        </w:rPr>
      </w:pPr>
    </w:p>
    <w:p w14:paraId="14CE7625" w14:textId="77777777" w:rsidR="00000000" w:rsidRDefault="00737B0C">
      <w:pPr>
        <w:pStyle w:val="a"/>
        <w:rPr>
          <w:rFonts w:hint="cs"/>
          <w:rtl/>
        </w:rPr>
      </w:pPr>
      <w:r>
        <w:rPr>
          <w:rFonts w:hint="cs"/>
          <w:rtl/>
        </w:rPr>
        <w:t>אני אגיד לך למה - - -</w:t>
      </w:r>
    </w:p>
    <w:p w14:paraId="4F972D07" w14:textId="77777777" w:rsidR="00000000" w:rsidRDefault="00737B0C">
      <w:pPr>
        <w:pStyle w:val="a"/>
        <w:ind w:firstLine="0"/>
        <w:rPr>
          <w:rFonts w:hint="cs"/>
          <w:rtl/>
        </w:rPr>
      </w:pPr>
    </w:p>
    <w:p w14:paraId="75A7503D" w14:textId="77777777" w:rsidR="00000000" w:rsidRDefault="00737B0C">
      <w:pPr>
        <w:pStyle w:val="ad"/>
        <w:rPr>
          <w:rtl/>
        </w:rPr>
      </w:pPr>
      <w:r>
        <w:rPr>
          <w:rFonts w:hint="eastAsia"/>
          <w:rtl/>
        </w:rPr>
        <w:t>היו</w:t>
      </w:r>
      <w:r>
        <w:rPr>
          <w:rtl/>
        </w:rPr>
        <w:t>"ר נסים דהן:</w:t>
      </w:r>
    </w:p>
    <w:p w14:paraId="2EBE272D" w14:textId="77777777" w:rsidR="00000000" w:rsidRDefault="00737B0C">
      <w:pPr>
        <w:pStyle w:val="a"/>
        <w:rPr>
          <w:rFonts w:hint="cs"/>
          <w:rtl/>
        </w:rPr>
      </w:pPr>
    </w:p>
    <w:p w14:paraId="4FF1BC4B" w14:textId="77777777" w:rsidR="00000000" w:rsidRDefault="00737B0C">
      <w:pPr>
        <w:pStyle w:val="a"/>
        <w:rPr>
          <w:rFonts w:hint="cs"/>
          <w:rtl/>
        </w:rPr>
      </w:pPr>
      <w:r>
        <w:rPr>
          <w:rFonts w:hint="cs"/>
          <w:rtl/>
        </w:rPr>
        <w:t>דרך אגב, זה לא מה שהסתייגת. מותר לך לומר מה שאתה רוצה, רק שזה לא קשור - - -</w:t>
      </w:r>
    </w:p>
    <w:p w14:paraId="07D16603" w14:textId="77777777" w:rsidR="00000000" w:rsidRDefault="00737B0C">
      <w:pPr>
        <w:pStyle w:val="a"/>
        <w:ind w:firstLine="0"/>
        <w:rPr>
          <w:rFonts w:hint="cs"/>
          <w:rtl/>
        </w:rPr>
      </w:pPr>
    </w:p>
    <w:p w14:paraId="07432FA0" w14:textId="77777777" w:rsidR="00000000" w:rsidRDefault="00737B0C">
      <w:pPr>
        <w:pStyle w:val="SpeakerCon"/>
        <w:rPr>
          <w:rtl/>
        </w:rPr>
      </w:pPr>
      <w:bookmarkStart w:id="360" w:name="FS000001061T30_07_2003_20_32_32C"/>
      <w:bookmarkEnd w:id="360"/>
      <w:r>
        <w:rPr>
          <w:rFonts w:hint="eastAsia"/>
          <w:rtl/>
        </w:rPr>
        <w:t>ג</w:t>
      </w:r>
      <w:r>
        <w:rPr>
          <w:rtl/>
        </w:rPr>
        <w:t>'מאל זחאלקה (בל"ד):</w:t>
      </w:r>
    </w:p>
    <w:p w14:paraId="3786B8E2" w14:textId="77777777" w:rsidR="00000000" w:rsidRDefault="00737B0C">
      <w:pPr>
        <w:pStyle w:val="a"/>
        <w:rPr>
          <w:rFonts w:hint="cs"/>
          <w:rtl/>
        </w:rPr>
      </w:pPr>
    </w:p>
    <w:p w14:paraId="466F92F0" w14:textId="77777777" w:rsidR="00000000" w:rsidRDefault="00737B0C">
      <w:pPr>
        <w:pStyle w:val="a"/>
        <w:rPr>
          <w:rFonts w:hint="cs"/>
          <w:rtl/>
        </w:rPr>
      </w:pPr>
      <w:r>
        <w:rPr>
          <w:rFonts w:hint="cs"/>
          <w:rtl/>
        </w:rPr>
        <w:t xml:space="preserve">   אני מנתח לגופו של </w:t>
      </w:r>
      <w:r>
        <w:rPr>
          <w:rFonts w:hint="cs"/>
          <w:rtl/>
        </w:rPr>
        <w:t>עניין, ואני מקווה שיושב-ראש הוועדה יקשיב לי היטב.</w:t>
      </w:r>
    </w:p>
    <w:p w14:paraId="4164DD0D" w14:textId="77777777" w:rsidR="00000000" w:rsidRDefault="00737B0C">
      <w:pPr>
        <w:pStyle w:val="a"/>
        <w:ind w:firstLine="0"/>
        <w:rPr>
          <w:rFonts w:hint="cs"/>
          <w:rtl/>
        </w:rPr>
      </w:pPr>
    </w:p>
    <w:p w14:paraId="558109B9" w14:textId="77777777" w:rsidR="00000000" w:rsidRDefault="00737B0C">
      <w:pPr>
        <w:pStyle w:val="ac"/>
        <w:rPr>
          <w:rtl/>
        </w:rPr>
      </w:pPr>
      <w:r>
        <w:rPr>
          <w:rFonts w:hint="eastAsia"/>
          <w:rtl/>
        </w:rPr>
        <w:t>מיכאל</w:t>
      </w:r>
      <w:r>
        <w:rPr>
          <w:rtl/>
        </w:rPr>
        <w:t xml:space="preserve"> איתן (יו"ר ועדת החוקה, חוק ומשפט):</w:t>
      </w:r>
    </w:p>
    <w:p w14:paraId="525EDB6B" w14:textId="77777777" w:rsidR="00000000" w:rsidRDefault="00737B0C">
      <w:pPr>
        <w:pStyle w:val="a"/>
        <w:rPr>
          <w:rFonts w:hint="cs"/>
          <w:rtl/>
        </w:rPr>
      </w:pPr>
    </w:p>
    <w:p w14:paraId="1C147037" w14:textId="77777777" w:rsidR="00000000" w:rsidRDefault="00737B0C">
      <w:pPr>
        <w:pStyle w:val="a"/>
        <w:rPr>
          <w:rFonts w:hint="cs"/>
          <w:rtl/>
        </w:rPr>
      </w:pPr>
      <w:r>
        <w:rPr>
          <w:rFonts w:hint="cs"/>
          <w:rtl/>
        </w:rPr>
        <w:t>הסיעה שלך תמכה בחוק. היתה הסתייגות.</w:t>
      </w:r>
    </w:p>
    <w:p w14:paraId="5721A760" w14:textId="77777777" w:rsidR="00000000" w:rsidRDefault="00737B0C">
      <w:pPr>
        <w:pStyle w:val="a"/>
        <w:ind w:firstLine="0"/>
        <w:rPr>
          <w:rFonts w:hint="cs"/>
          <w:rtl/>
        </w:rPr>
      </w:pPr>
    </w:p>
    <w:p w14:paraId="411EECF6" w14:textId="77777777" w:rsidR="00000000" w:rsidRDefault="00737B0C">
      <w:pPr>
        <w:pStyle w:val="SpeakerCon"/>
        <w:rPr>
          <w:rtl/>
        </w:rPr>
      </w:pPr>
      <w:bookmarkStart w:id="361" w:name="FS000001061T30_07_2003_20_33_28C"/>
      <w:bookmarkEnd w:id="361"/>
      <w:r>
        <w:rPr>
          <w:rtl/>
        </w:rPr>
        <w:t>ג'מאל זחאלקה (בל"ד):</w:t>
      </w:r>
    </w:p>
    <w:p w14:paraId="5A756019" w14:textId="77777777" w:rsidR="00000000" w:rsidRDefault="00737B0C">
      <w:pPr>
        <w:pStyle w:val="a"/>
        <w:rPr>
          <w:rtl/>
        </w:rPr>
      </w:pPr>
    </w:p>
    <w:p w14:paraId="63F48AE7" w14:textId="77777777" w:rsidR="00000000" w:rsidRDefault="00737B0C">
      <w:pPr>
        <w:pStyle w:val="a"/>
        <w:rPr>
          <w:rFonts w:hint="cs"/>
          <w:rtl/>
        </w:rPr>
      </w:pPr>
      <w:r>
        <w:rPr>
          <w:rFonts w:hint="cs"/>
          <w:rtl/>
        </w:rPr>
        <w:t>אני תומך בחוק, ואני אגיד לך בדיוק במה אני תומך בחוק: אני תומך בחוק בהתייחסות האינדיבידואלית לכל מבוטח ומ</w:t>
      </w:r>
      <w:r>
        <w:rPr>
          <w:rFonts w:hint="cs"/>
          <w:rtl/>
        </w:rPr>
        <w:t>בוטח. כלומר, אין לי בעיה בבניית אינדקס לביטוח, הנחה או העלאה בתשלום, על סמך ההיסטוריה של הנהג, אבל לא על סמך הקבוצה שלו. כלומר, שיהיה אינדיבידואלי. אני, בחור בן 24, שנוהג ללא שום בעיה, לא צריך לשלם יותר כיוון שחברי הם שיכורים ומשתוללים בכבישים. אין שום צדק</w:t>
      </w:r>
      <w:r>
        <w:rPr>
          <w:rFonts w:hint="cs"/>
          <w:rtl/>
        </w:rPr>
        <w:t xml:space="preserve"> בכך. המצב הקיים, שיש מדרג על-פי גיל, אינו צודק. אני לא חושב שצעירים צריכים לשלם יותר. צעיר, מבוגר, אשה, ערבי, יהודי, יהיה אשר יהיה, שיש לו היסטוריה אינדיבידואלית של תאונות או מעורבות בתאונות, או של הונאה של חברות הביטוח, אני בעד שיקבל את הטיפול המתאים באי</w:t>
      </w:r>
      <w:r>
        <w:rPr>
          <w:rFonts w:hint="cs"/>
          <w:rtl/>
        </w:rPr>
        <w:t>נדקס של צדק, שיקבע. אבל לא יכול להיות שקבוצה מסוימת תואשם בהונאה, כיוון  שסטטיסטית יש בה יותר אנשים שעושים הונאות.</w:t>
      </w:r>
    </w:p>
    <w:p w14:paraId="3781A85E" w14:textId="77777777" w:rsidR="00000000" w:rsidRDefault="00737B0C">
      <w:pPr>
        <w:pStyle w:val="a"/>
        <w:rPr>
          <w:rFonts w:hint="cs"/>
          <w:rtl/>
        </w:rPr>
      </w:pPr>
    </w:p>
    <w:p w14:paraId="0424FFEF" w14:textId="77777777" w:rsidR="00000000" w:rsidRDefault="00737B0C">
      <w:pPr>
        <w:pStyle w:val="a"/>
        <w:rPr>
          <w:rFonts w:hint="cs"/>
          <w:rtl/>
        </w:rPr>
      </w:pPr>
      <w:r>
        <w:rPr>
          <w:rFonts w:hint="cs"/>
          <w:rtl/>
        </w:rPr>
        <w:t>לכן אני חושב שמאגר המידע צריך להיות בנוי רק מפרטים מזהים אינדיבידואליים, שאין בהם שום רמז לקבוצה. כלומר - תעודת זהות. ולכל אחד יהיה במאגר מי</w:t>
      </w:r>
      <w:r>
        <w:rPr>
          <w:rFonts w:hint="cs"/>
          <w:rtl/>
        </w:rPr>
        <w:t>דע על מידת מעורבותו בתאונות.</w:t>
      </w:r>
    </w:p>
    <w:p w14:paraId="1A7B28E0" w14:textId="77777777" w:rsidR="00000000" w:rsidRDefault="00737B0C">
      <w:pPr>
        <w:pStyle w:val="a"/>
        <w:ind w:firstLine="0"/>
        <w:rPr>
          <w:rFonts w:hint="cs"/>
          <w:rtl/>
        </w:rPr>
      </w:pPr>
    </w:p>
    <w:p w14:paraId="01DBE3EF" w14:textId="77777777" w:rsidR="00000000" w:rsidRDefault="00737B0C">
      <w:pPr>
        <w:pStyle w:val="a"/>
        <w:ind w:firstLine="0"/>
        <w:rPr>
          <w:rFonts w:hint="cs"/>
          <w:rtl/>
        </w:rPr>
      </w:pPr>
      <w:r>
        <w:rPr>
          <w:rFonts w:hint="cs"/>
          <w:rtl/>
        </w:rPr>
        <w:tab/>
        <w:t>אני מזהיר מכך, כי שני דברים שקיימים כיום, לדעתי הם לא צודקים. האחד, תשלום ביטוחי חובה על-פי גיל; והשני, ההתנהגות של חברות ביטוח שמנעו מסוכן ביטוח ערבי לעשות ביטוח חובה בטענה שפה ושם יש שיעור מסוים</w:t>
      </w:r>
      <w:r>
        <w:rPr>
          <w:rtl/>
        </w:rPr>
        <w:t xml:space="preserve"> </w:t>
      </w:r>
      <w:r>
        <w:rPr>
          <w:rFonts w:hint="cs"/>
          <w:rtl/>
        </w:rPr>
        <w:t>של הונאה או של מעורבות בתאונ</w:t>
      </w:r>
      <w:r>
        <w:rPr>
          <w:rFonts w:hint="cs"/>
          <w:rtl/>
        </w:rPr>
        <w:t>ות ביישוב שלו. זה לא צודק.</w:t>
      </w:r>
    </w:p>
    <w:p w14:paraId="6BC3F108" w14:textId="77777777" w:rsidR="00000000" w:rsidRDefault="00737B0C">
      <w:pPr>
        <w:pStyle w:val="a"/>
        <w:ind w:firstLine="0"/>
        <w:rPr>
          <w:rFonts w:hint="cs"/>
          <w:rtl/>
        </w:rPr>
      </w:pPr>
    </w:p>
    <w:p w14:paraId="5702BC5D" w14:textId="77777777" w:rsidR="00000000" w:rsidRDefault="00737B0C">
      <w:pPr>
        <w:pStyle w:val="a"/>
        <w:ind w:firstLine="0"/>
        <w:rPr>
          <w:rFonts w:hint="cs"/>
          <w:rtl/>
        </w:rPr>
      </w:pPr>
      <w:r>
        <w:rPr>
          <w:rFonts w:hint="cs"/>
          <w:rtl/>
        </w:rPr>
        <w:tab/>
        <w:t>אם מתחילים במאגרי מידע שיחלקו את האוכלוסייה על-פי סקטורים, אף אחד לא יודע היכן זה ייגמר. תהיה השתוללות גמורה. לחברות הביטוח אין אלוהים, יש להן הכסף מול עיניהן. והן יעשו את האפליות על-פי המחשבה שלהן. לכן, יש לשים סייג. מאגר מידע</w:t>
      </w:r>
      <w:r>
        <w:rPr>
          <w:rFonts w:hint="cs"/>
          <w:rtl/>
        </w:rPr>
        <w:t xml:space="preserve"> - כן, ורק אינדיבידואלי. כל אדם ישלם על-פי עוונותיו ולא על-פי העוונות של אחרים.</w:t>
      </w:r>
    </w:p>
    <w:p w14:paraId="1F012151" w14:textId="77777777" w:rsidR="00000000" w:rsidRDefault="00737B0C">
      <w:pPr>
        <w:pStyle w:val="a"/>
        <w:ind w:firstLine="0"/>
        <w:rPr>
          <w:rFonts w:hint="cs"/>
          <w:rtl/>
        </w:rPr>
      </w:pPr>
    </w:p>
    <w:p w14:paraId="0967D8A0" w14:textId="77777777" w:rsidR="00000000" w:rsidRDefault="00737B0C">
      <w:pPr>
        <w:pStyle w:val="ad"/>
        <w:rPr>
          <w:rtl/>
        </w:rPr>
      </w:pPr>
      <w:r>
        <w:rPr>
          <w:rtl/>
        </w:rPr>
        <w:t>היו"ר נסים דהן:</w:t>
      </w:r>
    </w:p>
    <w:p w14:paraId="6FEE2E71" w14:textId="77777777" w:rsidR="00000000" w:rsidRDefault="00737B0C">
      <w:pPr>
        <w:pStyle w:val="a"/>
        <w:rPr>
          <w:rtl/>
        </w:rPr>
      </w:pPr>
    </w:p>
    <w:p w14:paraId="1F78875C" w14:textId="77777777" w:rsidR="00000000" w:rsidRDefault="00737B0C">
      <w:pPr>
        <w:pStyle w:val="a"/>
        <w:rPr>
          <w:rFonts w:hint="cs"/>
          <w:rtl/>
        </w:rPr>
      </w:pPr>
      <w:r>
        <w:rPr>
          <w:rFonts w:hint="cs"/>
          <w:rtl/>
        </w:rPr>
        <w:t>תודה. חבר הכנסת טל, רצית להעיר משהו?</w:t>
      </w:r>
    </w:p>
    <w:p w14:paraId="6DED93E2" w14:textId="77777777" w:rsidR="00000000" w:rsidRDefault="00737B0C">
      <w:pPr>
        <w:pStyle w:val="a"/>
        <w:rPr>
          <w:rFonts w:hint="cs"/>
          <w:rtl/>
        </w:rPr>
      </w:pPr>
    </w:p>
    <w:p w14:paraId="4E4F3F89" w14:textId="77777777" w:rsidR="00000000" w:rsidRDefault="00737B0C">
      <w:pPr>
        <w:pStyle w:val="ac"/>
        <w:rPr>
          <w:rtl/>
        </w:rPr>
      </w:pPr>
      <w:r>
        <w:rPr>
          <w:rFonts w:hint="eastAsia"/>
          <w:rtl/>
        </w:rPr>
        <w:t>דוד</w:t>
      </w:r>
      <w:r>
        <w:rPr>
          <w:rtl/>
        </w:rPr>
        <w:t xml:space="preserve"> טל (עם אחד):</w:t>
      </w:r>
    </w:p>
    <w:p w14:paraId="51453D1D" w14:textId="77777777" w:rsidR="00000000" w:rsidRDefault="00737B0C">
      <w:pPr>
        <w:pStyle w:val="a"/>
        <w:rPr>
          <w:rFonts w:hint="cs"/>
          <w:rtl/>
        </w:rPr>
      </w:pPr>
    </w:p>
    <w:p w14:paraId="68467346" w14:textId="77777777" w:rsidR="00000000" w:rsidRDefault="00737B0C">
      <w:pPr>
        <w:pStyle w:val="a"/>
        <w:rPr>
          <w:rFonts w:hint="cs"/>
          <w:rtl/>
        </w:rPr>
      </w:pPr>
      <w:r>
        <w:rPr>
          <w:rFonts w:hint="cs"/>
          <w:rtl/>
        </w:rPr>
        <w:t>לא, אמרתי את שלי.</w:t>
      </w:r>
    </w:p>
    <w:p w14:paraId="71C13A4A" w14:textId="77777777" w:rsidR="00000000" w:rsidRDefault="00737B0C">
      <w:pPr>
        <w:pStyle w:val="a"/>
        <w:rPr>
          <w:rFonts w:hint="cs"/>
          <w:rtl/>
        </w:rPr>
      </w:pPr>
    </w:p>
    <w:p w14:paraId="1CE61E5F" w14:textId="77777777" w:rsidR="00000000" w:rsidRDefault="00737B0C">
      <w:pPr>
        <w:pStyle w:val="ad"/>
        <w:rPr>
          <w:rtl/>
        </w:rPr>
      </w:pPr>
      <w:r>
        <w:rPr>
          <w:rtl/>
        </w:rPr>
        <w:t>היו"ר נסים דהן:</w:t>
      </w:r>
    </w:p>
    <w:p w14:paraId="4327F528" w14:textId="77777777" w:rsidR="00000000" w:rsidRDefault="00737B0C">
      <w:pPr>
        <w:pStyle w:val="a"/>
        <w:rPr>
          <w:rtl/>
        </w:rPr>
      </w:pPr>
    </w:p>
    <w:p w14:paraId="6EF4E6C8" w14:textId="77777777" w:rsidR="00000000" w:rsidRDefault="00737B0C">
      <w:pPr>
        <w:pStyle w:val="a"/>
        <w:rPr>
          <w:rFonts w:hint="cs"/>
          <w:rtl/>
        </w:rPr>
      </w:pPr>
      <w:r>
        <w:rPr>
          <w:rFonts w:hint="cs"/>
          <w:rtl/>
        </w:rPr>
        <w:t>אתה מוזמן למיקרופון. חבר הכנסת ואסל טאהא - אינו נוכח. הוא הפסיד את</w:t>
      </w:r>
      <w:r>
        <w:rPr>
          <w:rFonts w:hint="cs"/>
          <w:rtl/>
        </w:rPr>
        <w:t xml:space="preserve"> הזכות שלו להסתייג ולהסביר את ההסתייגות שלו. אם כן, אנחנו עוברים להצבעה.</w:t>
      </w:r>
    </w:p>
    <w:p w14:paraId="44466C09" w14:textId="77777777" w:rsidR="00000000" w:rsidRDefault="00737B0C">
      <w:pPr>
        <w:pStyle w:val="a"/>
        <w:rPr>
          <w:rFonts w:hint="cs"/>
          <w:rtl/>
        </w:rPr>
      </w:pPr>
    </w:p>
    <w:p w14:paraId="5CAB65F7" w14:textId="77777777" w:rsidR="00000000" w:rsidRDefault="00737B0C">
      <w:pPr>
        <w:pStyle w:val="a"/>
        <w:rPr>
          <w:rFonts w:hint="cs"/>
          <w:rtl/>
        </w:rPr>
      </w:pPr>
      <w:r>
        <w:rPr>
          <w:rFonts w:hint="cs"/>
          <w:rtl/>
        </w:rPr>
        <w:t>חבר הכנסת ג'מאל זחאלקה, אתה בכל זאת עומד על ההסתייגות שלך?</w:t>
      </w:r>
    </w:p>
    <w:p w14:paraId="3673A69F" w14:textId="77777777" w:rsidR="00000000" w:rsidRDefault="00737B0C">
      <w:pPr>
        <w:pStyle w:val="a"/>
        <w:rPr>
          <w:rFonts w:hint="cs"/>
          <w:rtl/>
        </w:rPr>
      </w:pPr>
    </w:p>
    <w:p w14:paraId="0DCBFF33" w14:textId="77777777" w:rsidR="00000000" w:rsidRDefault="00737B0C">
      <w:pPr>
        <w:pStyle w:val="ac"/>
        <w:rPr>
          <w:rtl/>
        </w:rPr>
      </w:pPr>
      <w:r>
        <w:rPr>
          <w:rFonts w:hint="eastAsia"/>
          <w:rtl/>
        </w:rPr>
        <w:t>ג</w:t>
      </w:r>
      <w:r>
        <w:rPr>
          <w:rtl/>
        </w:rPr>
        <w:t>'מאל זחאלקה (בל"ד):</w:t>
      </w:r>
    </w:p>
    <w:p w14:paraId="660A0E68" w14:textId="77777777" w:rsidR="00000000" w:rsidRDefault="00737B0C">
      <w:pPr>
        <w:pStyle w:val="a"/>
        <w:rPr>
          <w:rFonts w:hint="cs"/>
          <w:rtl/>
        </w:rPr>
      </w:pPr>
    </w:p>
    <w:p w14:paraId="2AD7A58B" w14:textId="77777777" w:rsidR="00000000" w:rsidRDefault="00737B0C">
      <w:pPr>
        <w:pStyle w:val="a"/>
        <w:rPr>
          <w:rFonts w:hint="cs"/>
          <w:rtl/>
        </w:rPr>
      </w:pPr>
      <w:r>
        <w:rPr>
          <w:rFonts w:hint="cs"/>
          <w:rtl/>
        </w:rPr>
        <w:t>כן, ודאי.</w:t>
      </w:r>
    </w:p>
    <w:p w14:paraId="2DF67F58" w14:textId="77777777" w:rsidR="00000000" w:rsidRDefault="00737B0C">
      <w:pPr>
        <w:pStyle w:val="a"/>
        <w:rPr>
          <w:rFonts w:hint="cs"/>
          <w:rtl/>
        </w:rPr>
      </w:pPr>
    </w:p>
    <w:p w14:paraId="64800F22" w14:textId="77777777" w:rsidR="00000000" w:rsidRDefault="00737B0C">
      <w:pPr>
        <w:pStyle w:val="ad"/>
        <w:rPr>
          <w:rtl/>
        </w:rPr>
      </w:pPr>
      <w:r>
        <w:rPr>
          <w:rtl/>
        </w:rPr>
        <w:t>היו"ר נסים דהן:</w:t>
      </w:r>
    </w:p>
    <w:p w14:paraId="1FD18616" w14:textId="77777777" w:rsidR="00000000" w:rsidRDefault="00737B0C">
      <w:pPr>
        <w:pStyle w:val="a"/>
        <w:rPr>
          <w:rtl/>
        </w:rPr>
      </w:pPr>
    </w:p>
    <w:p w14:paraId="4411C1B3" w14:textId="77777777" w:rsidR="00000000" w:rsidRDefault="00737B0C">
      <w:pPr>
        <w:pStyle w:val="a"/>
        <w:rPr>
          <w:rFonts w:hint="cs"/>
          <w:rtl/>
        </w:rPr>
      </w:pPr>
      <w:r>
        <w:rPr>
          <w:rFonts w:hint="cs"/>
          <w:rtl/>
        </w:rPr>
        <w:t>תחשוב בינתיים.</w:t>
      </w:r>
    </w:p>
    <w:p w14:paraId="7840C358" w14:textId="77777777" w:rsidR="00000000" w:rsidRDefault="00737B0C">
      <w:pPr>
        <w:pStyle w:val="a"/>
        <w:rPr>
          <w:rFonts w:hint="cs"/>
          <w:rtl/>
        </w:rPr>
      </w:pPr>
    </w:p>
    <w:p w14:paraId="67930692" w14:textId="77777777" w:rsidR="00000000" w:rsidRDefault="00737B0C">
      <w:pPr>
        <w:pStyle w:val="a"/>
        <w:rPr>
          <w:rFonts w:hint="cs"/>
          <w:rtl/>
        </w:rPr>
      </w:pPr>
      <w:r>
        <w:rPr>
          <w:rFonts w:hint="cs"/>
          <w:rtl/>
        </w:rPr>
        <w:t>לשם החוק, חברי חברי הכנסת, אין הסתייגויות. ואנחנו עוברים</w:t>
      </w:r>
      <w:r>
        <w:rPr>
          <w:rFonts w:hint="cs"/>
          <w:rtl/>
        </w:rPr>
        <w:t xml:space="preserve"> להצבעה בקריאה שנייה על שם החוק כנוסח הוועדה. ההצבעה החלה.</w:t>
      </w:r>
    </w:p>
    <w:p w14:paraId="0E6FF5C5" w14:textId="77777777" w:rsidR="00000000" w:rsidRDefault="00737B0C">
      <w:pPr>
        <w:pStyle w:val="a"/>
        <w:rPr>
          <w:rFonts w:hint="cs"/>
          <w:rtl/>
        </w:rPr>
      </w:pPr>
    </w:p>
    <w:p w14:paraId="78343B2A" w14:textId="77777777" w:rsidR="00000000" w:rsidRDefault="00737B0C">
      <w:pPr>
        <w:pStyle w:val="a7"/>
        <w:bidi/>
        <w:rPr>
          <w:rFonts w:hint="cs"/>
          <w:rtl/>
        </w:rPr>
      </w:pPr>
      <w:r>
        <w:rPr>
          <w:rFonts w:hint="cs"/>
          <w:rtl/>
        </w:rPr>
        <w:t>הצבעה מס' 9</w:t>
      </w:r>
    </w:p>
    <w:p w14:paraId="06CEA7BB" w14:textId="77777777" w:rsidR="00000000" w:rsidRDefault="00737B0C">
      <w:pPr>
        <w:pStyle w:val="a"/>
        <w:rPr>
          <w:rFonts w:hint="cs"/>
          <w:rtl/>
        </w:rPr>
      </w:pPr>
    </w:p>
    <w:p w14:paraId="410572F2" w14:textId="77777777" w:rsidR="00000000" w:rsidRDefault="00737B0C">
      <w:pPr>
        <w:pStyle w:val="a8"/>
        <w:bidi/>
        <w:rPr>
          <w:rFonts w:hint="cs"/>
          <w:rtl/>
        </w:rPr>
      </w:pPr>
      <w:r>
        <w:rPr>
          <w:rFonts w:hint="cs"/>
          <w:rtl/>
        </w:rPr>
        <w:t>בעד שם החוק - 13</w:t>
      </w:r>
    </w:p>
    <w:p w14:paraId="091788BB" w14:textId="77777777" w:rsidR="00000000" w:rsidRDefault="00737B0C">
      <w:pPr>
        <w:pStyle w:val="a8"/>
        <w:bidi/>
        <w:rPr>
          <w:rFonts w:hint="cs"/>
          <w:rtl/>
        </w:rPr>
      </w:pPr>
      <w:r>
        <w:rPr>
          <w:rFonts w:hint="cs"/>
          <w:rtl/>
        </w:rPr>
        <w:t>נגד - אין</w:t>
      </w:r>
    </w:p>
    <w:p w14:paraId="66E5271A" w14:textId="77777777" w:rsidR="00000000" w:rsidRDefault="00737B0C">
      <w:pPr>
        <w:pStyle w:val="a8"/>
        <w:bidi/>
        <w:rPr>
          <w:rFonts w:hint="cs"/>
          <w:rtl/>
        </w:rPr>
      </w:pPr>
      <w:r>
        <w:rPr>
          <w:rFonts w:hint="cs"/>
          <w:rtl/>
        </w:rPr>
        <w:t>נמנעים - אין</w:t>
      </w:r>
    </w:p>
    <w:p w14:paraId="001A00FE" w14:textId="77777777" w:rsidR="00000000" w:rsidRDefault="00737B0C">
      <w:pPr>
        <w:pStyle w:val="a9"/>
        <w:bidi/>
        <w:rPr>
          <w:rFonts w:hint="cs"/>
          <w:rtl/>
        </w:rPr>
      </w:pPr>
      <w:r>
        <w:rPr>
          <w:rFonts w:hint="cs"/>
          <w:rtl/>
        </w:rPr>
        <w:t>שם החוק נתקבל.</w:t>
      </w:r>
    </w:p>
    <w:p w14:paraId="00A4BD03" w14:textId="77777777" w:rsidR="00000000" w:rsidRDefault="00737B0C">
      <w:pPr>
        <w:pStyle w:val="a"/>
        <w:rPr>
          <w:rFonts w:hint="cs"/>
          <w:rtl/>
        </w:rPr>
      </w:pPr>
    </w:p>
    <w:p w14:paraId="4AF3BA10" w14:textId="77777777" w:rsidR="00000000" w:rsidRDefault="00737B0C">
      <w:pPr>
        <w:pStyle w:val="ad"/>
        <w:rPr>
          <w:rtl/>
        </w:rPr>
      </w:pPr>
      <w:r>
        <w:rPr>
          <w:rtl/>
        </w:rPr>
        <w:t>היו"ר נסים דהן:</w:t>
      </w:r>
    </w:p>
    <w:p w14:paraId="0335D2D7" w14:textId="77777777" w:rsidR="00000000" w:rsidRDefault="00737B0C">
      <w:pPr>
        <w:pStyle w:val="a"/>
        <w:rPr>
          <w:rtl/>
        </w:rPr>
      </w:pPr>
    </w:p>
    <w:p w14:paraId="42E644CB" w14:textId="77777777" w:rsidR="00000000" w:rsidRDefault="00737B0C">
      <w:pPr>
        <w:pStyle w:val="a"/>
        <w:rPr>
          <w:rFonts w:hint="cs"/>
          <w:rtl/>
        </w:rPr>
      </w:pPr>
      <w:r>
        <w:rPr>
          <w:rFonts w:hint="cs"/>
          <w:rtl/>
        </w:rPr>
        <w:t>אני אצרף את קולך, חבר הכנסת מוחמד ברכה, אם לא תספיק להצביע.</w:t>
      </w:r>
    </w:p>
    <w:p w14:paraId="16E9EC8E" w14:textId="77777777" w:rsidR="00000000" w:rsidRDefault="00737B0C">
      <w:pPr>
        <w:pStyle w:val="a"/>
        <w:rPr>
          <w:rFonts w:hint="cs"/>
          <w:rtl/>
        </w:rPr>
      </w:pPr>
    </w:p>
    <w:p w14:paraId="2724AEAC" w14:textId="77777777" w:rsidR="00000000" w:rsidRDefault="00737B0C">
      <w:pPr>
        <w:pStyle w:val="a"/>
        <w:rPr>
          <w:rFonts w:hint="cs"/>
          <w:rtl/>
        </w:rPr>
      </w:pPr>
      <w:r>
        <w:rPr>
          <w:rFonts w:hint="cs"/>
          <w:rtl/>
        </w:rPr>
        <w:t>13 קולות ועוד קולו של חבר הכנסת ברכה, 14 בעד, אפס</w:t>
      </w:r>
      <w:r>
        <w:rPr>
          <w:rFonts w:hint="cs"/>
          <w:rtl/>
        </w:rPr>
        <w:t xml:space="preserve"> מתנגדים, אפס נמנעים. שם החוק התקבל בקריאה שנייה, כנוסח הוועדה.</w:t>
      </w:r>
    </w:p>
    <w:p w14:paraId="454DC0F8" w14:textId="77777777" w:rsidR="00000000" w:rsidRDefault="00737B0C">
      <w:pPr>
        <w:pStyle w:val="a"/>
        <w:rPr>
          <w:rFonts w:hint="cs"/>
          <w:rtl/>
        </w:rPr>
      </w:pPr>
    </w:p>
    <w:p w14:paraId="52F0C4AE" w14:textId="77777777" w:rsidR="00000000" w:rsidRDefault="00737B0C">
      <w:pPr>
        <w:pStyle w:val="a"/>
        <w:rPr>
          <w:rFonts w:hint="cs"/>
          <w:rtl/>
        </w:rPr>
      </w:pPr>
      <w:r>
        <w:rPr>
          <w:rFonts w:hint="cs"/>
          <w:rtl/>
        </w:rPr>
        <w:t>לסעיף 1 יש הסתייגותם של חבר הכנסת מוחמד ברכה וקבוצת חברי הכנסת. האם אתה עומד על ההסתייגות שלך או שאתה מוותר? היא לא מהותית.</w:t>
      </w:r>
    </w:p>
    <w:p w14:paraId="79B63833" w14:textId="77777777" w:rsidR="00000000" w:rsidRDefault="00737B0C">
      <w:pPr>
        <w:pStyle w:val="a"/>
        <w:rPr>
          <w:rFonts w:hint="cs"/>
          <w:rtl/>
        </w:rPr>
      </w:pPr>
    </w:p>
    <w:p w14:paraId="5E96F96E" w14:textId="77777777" w:rsidR="00000000" w:rsidRDefault="00737B0C">
      <w:pPr>
        <w:pStyle w:val="ac"/>
        <w:rPr>
          <w:rtl/>
        </w:rPr>
      </w:pPr>
      <w:r>
        <w:rPr>
          <w:rFonts w:hint="eastAsia"/>
          <w:rtl/>
        </w:rPr>
        <w:t>מוחמד</w:t>
      </w:r>
      <w:r>
        <w:rPr>
          <w:rtl/>
        </w:rPr>
        <w:t xml:space="preserve"> ברכה (חד"ש-תע"ל):</w:t>
      </w:r>
    </w:p>
    <w:p w14:paraId="60EBE95E" w14:textId="77777777" w:rsidR="00000000" w:rsidRDefault="00737B0C">
      <w:pPr>
        <w:pStyle w:val="a"/>
        <w:rPr>
          <w:rFonts w:hint="cs"/>
          <w:rtl/>
        </w:rPr>
      </w:pPr>
    </w:p>
    <w:p w14:paraId="5564B761" w14:textId="77777777" w:rsidR="00000000" w:rsidRDefault="00737B0C">
      <w:pPr>
        <w:pStyle w:val="a"/>
        <w:rPr>
          <w:rFonts w:hint="cs"/>
          <w:rtl/>
        </w:rPr>
      </w:pPr>
      <w:r>
        <w:rPr>
          <w:rFonts w:hint="cs"/>
          <w:rtl/>
        </w:rPr>
        <w:t>כן.</w:t>
      </w:r>
    </w:p>
    <w:p w14:paraId="13DBE439" w14:textId="77777777" w:rsidR="00000000" w:rsidRDefault="00737B0C">
      <w:pPr>
        <w:pStyle w:val="a"/>
        <w:rPr>
          <w:rFonts w:hint="cs"/>
          <w:rtl/>
        </w:rPr>
      </w:pPr>
    </w:p>
    <w:p w14:paraId="75CF2C54" w14:textId="77777777" w:rsidR="00000000" w:rsidRDefault="00737B0C">
      <w:pPr>
        <w:pStyle w:val="ac"/>
        <w:rPr>
          <w:rtl/>
        </w:rPr>
      </w:pPr>
      <w:r>
        <w:rPr>
          <w:rFonts w:hint="eastAsia"/>
          <w:rtl/>
        </w:rPr>
        <w:t>ג</w:t>
      </w:r>
      <w:r>
        <w:rPr>
          <w:rtl/>
        </w:rPr>
        <w:t>'מאל זחאלקה (בל"ד):</w:t>
      </w:r>
    </w:p>
    <w:p w14:paraId="27E4999D" w14:textId="77777777" w:rsidR="00000000" w:rsidRDefault="00737B0C">
      <w:pPr>
        <w:pStyle w:val="a"/>
        <w:rPr>
          <w:rFonts w:hint="cs"/>
          <w:rtl/>
        </w:rPr>
      </w:pPr>
    </w:p>
    <w:p w14:paraId="07E5E2B2" w14:textId="77777777" w:rsidR="00000000" w:rsidRDefault="00737B0C">
      <w:pPr>
        <w:pStyle w:val="a"/>
        <w:rPr>
          <w:rFonts w:hint="cs"/>
          <w:rtl/>
        </w:rPr>
      </w:pPr>
      <w:r>
        <w:rPr>
          <w:rFonts w:hint="cs"/>
          <w:rtl/>
        </w:rPr>
        <w:t>נסיר.</w:t>
      </w:r>
    </w:p>
    <w:p w14:paraId="19368528" w14:textId="77777777" w:rsidR="00000000" w:rsidRDefault="00737B0C">
      <w:pPr>
        <w:pStyle w:val="a"/>
        <w:rPr>
          <w:rFonts w:hint="cs"/>
          <w:rtl/>
        </w:rPr>
      </w:pPr>
    </w:p>
    <w:p w14:paraId="5B9F15BD" w14:textId="77777777" w:rsidR="00000000" w:rsidRDefault="00737B0C">
      <w:pPr>
        <w:pStyle w:val="ad"/>
        <w:rPr>
          <w:rtl/>
        </w:rPr>
      </w:pPr>
      <w:r>
        <w:rPr>
          <w:rtl/>
        </w:rPr>
        <w:t>היו"ר נ</w:t>
      </w:r>
      <w:r>
        <w:rPr>
          <w:rtl/>
        </w:rPr>
        <w:t>סים דהן:</w:t>
      </w:r>
    </w:p>
    <w:p w14:paraId="0111D512" w14:textId="77777777" w:rsidR="00000000" w:rsidRDefault="00737B0C">
      <w:pPr>
        <w:pStyle w:val="a"/>
        <w:rPr>
          <w:rtl/>
        </w:rPr>
      </w:pPr>
    </w:p>
    <w:p w14:paraId="2427CC1D" w14:textId="77777777" w:rsidR="00000000" w:rsidRDefault="00737B0C">
      <w:pPr>
        <w:pStyle w:val="a"/>
        <w:rPr>
          <w:rFonts w:hint="cs"/>
          <w:rtl/>
        </w:rPr>
      </w:pPr>
      <w:r>
        <w:rPr>
          <w:rFonts w:hint="cs"/>
          <w:rtl/>
        </w:rPr>
        <w:t xml:space="preserve">גם אתה מסיר. גם לסעיף 2 שניכם מסירים? </w:t>
      </w:r>
    </w:p>
    <w:p w14:paraId="25CE2D55" w14:textId="77777777" w:rsidR="00000000" w:rsidRDefault="00737B0C">
      <w:pPr>
        <w:pStyle w:val="a"/>
        <w:rPr>
          <w:rFonts w:hint="cs"/>
          <w:rtl/>
        </w:rPr>
      </w:pPr>
    </w:p>
    <w:p w14:paraId="71ADEF14" w14:textId="77777777" w:rsidR="00000000" w:rsidRDefault="00737B0C">
      <w:pPr>
        <w:pStyle w:val="ac"/>
        <w:rPr>
          <w:rtl/>
        </w:rPr>
      </w:pPr>
      <w:r>
        <w:rPr>
          <w:rFonts w:hint="eastAsia"/>
          <w:rtl/>
        </w:rPr>
        <w:t>מוחמד</w:t>
      </w:r>
      <w:r>
        <w:rPr>
          <w:rtl/>
        </w:rPr>
        <w:t xml:space="preserve"> ברכה (חד"ש-תע"ל):</w:t>
      </w:r>
    </w:p>
    <w:p w14:paraId="38B9C89E" w14:textId="77777777" w:rsidR="00000000" w:rsidRDefault="00737B0C">
      <w:pPr>
        <w:pStyle w:val="a"/>
        <w:rPr>
          <w:rFonts w:hint="cs"/>
          <w:rtl/>
        </w:rPr>
      </w:pPr>
    </w:p>
    <w:p w14:paraId="4A52184F" w14:textId="77777777" w:rsidR="00000000" w:rsidRDefault="00737B0C">
      <w:pPr>
        <w:pStyle w:val="a"/>
        <w:rPr>
          <w:rFonts w:hint="cs"/>
          <w:rtl/>
        </w:rPr>
      </w:pPr>
      <w:r>
        <w:rPr>
          <w:rFonts w:hint="cs"/>
          <w:rtl/>
        </w:rPr>
        <w:t>כן.</w:t>
      </w:r>
    </w:p>
    <w:p w14:paraId="4A7B7068" w14:textId="77777777" w:rsidR="00000000" w:rsidRDefault="00737B0C">
      <w:pPr>
        <w:pStyle w:val="ad"/>
        <w:rPr>
          <w:rtl/>
        </w:rPr>
      </w:pPr>
    </w:p>
    <w:p w14:paraId="7C941A39" w14:textId="77777777" w:rsidR="00000000" w:rsidRDefault="00737B0C">
      <w:pPr>
        <w:pStyle w:val="ad"/>
        <w:rPr>
          <w:rtl/>
        </w:rPr>
      </w:pPr>
      <w:r>
        <w:rPr>
          <w:rtl/>
        </w:rPr>
        <w:t>היו"ר נסים דהן:</w:t>
      </w:r>
    </w:p>
    <w:p w14:paraId="58BEF1BE" w14:textId="77777777" w:rsidR="00000000" w:rsidRDefault="00737B0C">
      <w:pPr>
        <w:pStyle w:val="a"/>
        <w:rPr>
          <w:rtl/>
        </w:rPr>
      </w:pPr>
    </w:p>
    <w:p w14:paraId="304CFBBD" w14:textId="77777777" w:rsidR="00000000" w:rsidRDefault="00737B0C">
      <w:pPr>
        <w:pStyle w:val="a"/>
        <w:rPr>
          <w:rFonts w:hint="cs"/>
          <w:rtl/>
        </w:rPr>
      </w:pPr>
      <w:r>
        <w:rPr>
          <w:rFonts w:hint="cs"/>
          <w:rtl/>
        </w:rPr>
        <w:t>אם כן, אנחנו עוברים להצבעה על סעיפים 1 ו-2 כנוסח הוועדה. מי בעד? מי נגד? ההצבעה החלה.</w:t>
      </w:r>
    </w:p>
    <w:p w14:paraId="146242DA" w14:textId="77777777" w:rsidR="00000000" w:rsidRDefault="00737B0C">
      <w:pPr>
        <w:pStyle w:val="a"/>
        <w:rPr>
          <w:rFonts w:hint="cs"/>
          <w:rtl/>
        </w:rPr>
      </w:pPr>
    </w:p>
    <w:p w14:paraId="18AB59B9" w14:textId="77777777" w:rsidR="00000000" w:rsidRDefault="00737B0C">
      <w:pPr>
        <w:pStyle w:val="a7"/>
        <w:bidi/>
        <w:rPr>
          <w:rFonts w:hint="cs"/>
          <w:rtl/>
        </w:rPr>
      </w:pPr>
      <w:r>
        <w:rPr>
          <w:rFonts w:hint="cs"/>
          <w:rtl/>
        </w:rPr>
        <w:t>הצבעה מס' 10</w:t>
      </w:r>
    </w:p>
    <w:p w14:paraId="009DCE5A" w14:textId="77777777" w:rsidR="00000000" w:rsidRDefault="00737B0C">
      <w:pPr>
        <w:pStyle w:val="a"/>
        <w:rPr>
          <w:rFonts w:hint="cs"/>
          <w:rtl/>
        </w:rPr>
      </w:pPr>
    </w:p>
    <w:p w14:paraId="4101F264" w14:textId="77777777" w:rsidR="00000000" w:rsidRDefault="00737B0C">
      <w:pPr>
        <w:pStyle w:val="a8"/>
        <w:bidi/>
        <w:rPr>
          <w:rFonts w:hint="cs"/>
          <w:rtl/>
        </w:rPr>
      </w:pPr>
      <w:r>
        <w:rPr>
          <w:rFonts w:hint="cs"/>
          <w:rtl/>
        </w:rPr>
        <w:t>בעד סעיפים 1-2 - 14</w:t>
      </w:r>
    </w:p>
    <w:p w14:paraId="02BCB9CE" w14:textId="77777777" w:rsidR="00000000" w:rsidRDefault="00737B0C">
      <w:pPr>
        <w:pStyle w:val="a8"/>
        <w:bidi/>
        <w:rPr>
          <w:rFonts w:hint="cs"/>
          <w:rtl/>
        </w:rPr>
      </w:pPr>
      <w:r>
        <w:rPr>
          <w:rFonts w:hint="cs"/>
          <w:rtl/>
        </w:rPr>
        <w:t>נגד - אין</w:t>
      </w:r>
    </w:p>
    <w:p w14:paraId="1D30B9C1" w14:textId="77777777" w:rsidR="00000000" w:rsidRDefault="00737B0C">
      <w:pPr>
        <w:pStyle w:val="a8"/>
        <w:bidi/>
        <w:rPr>
          <w:rFonts w:hint="cs"/>
          <w:rtl/>
        </w:rPr>
      </w:pPr>
      <w:r>
        <w:rPr>
          <w:rFonts w:hint="cs"/>
          <w:rtl/>
        </w:rPr>
        <w:t>נמנעים - אין</w:t>
      </w:r>
    </w:p>
    <w:p w14:paraId="7152D124" w14:textId="77777777" w:rsidR="00000000" w:rsidRDefault="00737B0C">
      <w:pPr>
        <w:pStyle w:val="a9"/>
        <w:bidi/>
        <w:rPr>
          <w:rFonts w:hint="cs"/>
          <w:rtl/>
        </w:rPr>
      </w:pPr>
      <w:r>
        <w:rPr>
          <w:rFonts w:hint="cs"/>
          <w:rtl/>
        </w:rPr>
        <w:t>סעיפים 1-2 נתקב</w:t>
      </w:r>
      <w:r>
        <w:rPr>
          <w:rFonts w:hint="cs"/>
          <w:rtl/>
        </w:rPr>
        <w:t>לו.</w:t>
      </w:r>
    </w:p>
    <w:p w14:paraId="112E537C" w14:textId="77777777" w:rsidR="00000000" w:rsidRDefault="00737B0C">
      <w:pPr>
        <w:pStyle w:val="a"/>
        <w:rPr>
          <w:rFonts w:hint="cs"/>
          <w:rtl/>
        </w:rPr>
      </w:pPr>
    </w:p>
    <w:p w14:paraId="394563D6" w14:textId="77777777" w:rsidR="00000000" w:rsidRDefault="00737B0C">
      <w:pPr>
        <w:pStyle w:val="ad"/>
        <w:rPr>
          <w:rtl/>
        </w:rPr>
      </w:pPr>
      <w:r>
        <w:rPr>
          <w:rtl/>
        </w:rPr>
        <w:t>היו"ר נסים דהן:</w:t>
      </w:r>
    </w:p>
    <w:p w14:paraId="3613CD87" w14:textId="77777777" w:rsidR="00000000" w:rsidRDefault="00737B0C">
      <w:pPr>
        <w:pStyle w:val="a"/>
        <w:rPr>
          <w:rtl/>
        </w:rPr>
      </w:pPr>
    </w:p>
    <w:p w14:paraId="30C08424" w14:textId="77777777" w:rsidR="00000000" w:rsidRDefault="00737B0C">
      <w:pPr>
        <w:pStyle w:val="a"/>
        <w:rPr>
          <w:rFonts w:hint="cs"/>
          <w:rtl/>
        </w:rPr>
      </w:pPr>
      <w:r>
        <w:rPr>
          <w:rFonts w:hint="cs"/>
          <w:rtl/>
        </w:rPr>
        <w:t xml:space="preserve">15 בעד, אפס מתנגדים, אפס נמנעים. סעיפים 1 ו-2, כנוסח הוועדה, התקבלו בקריאה שנייה. </w:t>
      </w:r>
    </w:p>
    <w:p w14:paraId="649A3995" w14:textId="77777777" w:rsidR="00000000" w:rsidRDefault="00737B0C">
      <w:pPr>
        <w:pStyle w:val="a"/>
        <w:rPr>
          <w:rFonts w:hint="cs"/>
          <w:rtl/>
        </w:rPr>
      </w:pPr>
    </w:p>
    <w:p w14:paraId="0BA00789" w14:textId="77777777" w:rsidR="00000000" w:rsidRDefault="00737B0C">
      <w:pPr>
        <w:pStyle w:val="a"/>
        <w:rPr>
          <w:rFonts w:hint="cs"/>
          <w:rtl/>
        </w:rPr>
      </w:pPr>
      <w:r>
        <w:rPr>
          <w:rFonts w:hint="cs"/>
          <w:rtl/>
        </w:rPr>
        <w:t>אנחנו עוברים לקריאה שלישית, כנוסח הוועדה. לא התקבלה שום הסתייגות. קריאה שלישית - מי בעד? מי נגד?</w:t>
      </w:r>
    </w:p>
    <w:p w14:paraId="154DD6A8" w14:textId="77777777" w:rsidR="00000000" w:rsidRDefault="00737B0C">
      <w:pPr>
        <w:pStyle w:val="a"/>
        <w:rPr>
          <w:rFonts w:hint="cs"/>
          <w:rtl/>
        </w:rPr>
      </w:pPr>
    </w:p>
    <w:p w14:paraId="6630B43C" w14:textId="77777777" w:rsidR="00000000" w:rsidRDefault="00737B0C">
      <w:pPr>
        <w:pStyle w:val="a7"/>
        <w:bidi/>
        <w:rPr>
          <w:rFonts w:hint="cs"/>
          <w:rtl/>
        </w:rPr>
      </w:pPr>
      <w:r>
        <w:rPr>
          <w:rFonts w:hint="cs"/>
          <w:rtl/>
        </w:rPr>
        <w:t>הצבעה מס' 11</w:t>
      </w:r>
    </w:p>
    <w:p w14:paraId="757F4D64" w14:textId="77777777" w:rsidR="00000000" w:rsidRDefault="00737B0C">
      <w:pPr>
        <w:pStyle w:val="a"/>
        <w:rPr>
          <w:rFonts w:hint="cs"/>
          <w:rtl/>
        </w:rPr>
      </w:pPr>
    </w:p>
    <w:p w14:paraId="2FC8EF3D" w14:textId="77777777" w:rsidR="00000000" w:rsidRDefault="00737B0C">
      <w:pPr>
        <w:pStyle w:val="a8"/>
        <w:bidi/>
        <w:rPr>
          <w:rFonts w:hint="cs"/>
          <w:rtl/>
        </w:rPr>
      </w:pPr>
      <w:r>
        <w:rPr>
          <w:rFonts w:hint="cs"/>
          <w:rtl/>
        </w:rPr>
        <w:t>בעד החוק - 14</w:t>
      </w:r>
    </w:p>
    <w:p w14:paraId="4A8EBF04" w14:textId="77777777" w:rsidR="00000000" w:rsidRDefault="00737B0C">
      <w:pPr>
        <w:pStyle w:val="a8"/>
        <w:bidi/>
        <w:rPr>
          <w:rFonts w:hint="cs"/>
          <w:rtl/>
        </w:rPr>
      </w:pPr>
      <w:r>
        <w:rPr>
          <w:rFonts w:hint="cs"/>
          <w:rtl/>
        </w:rPr>
        <w:t>נגד - אין</w:t>
      </w:r>
    </w:p>
    <w:p w14:paraId="6142DDB5" w14:textId="77777777" w:rsidR="00000000" w:rsidRDefault="00737B0C">
      <w:pPr>
        <w:pStyle w:val="a8"/>
        <w:bidi/>
        <w:rPr>
          <w:rFonts w:hint="cs"/>
          <w:rtl/>
        </w:rPr>
      </w:pPr>
      <w:r>
        <w:rPr>
          <w:rFonts w:hint="cs"/>
          <w:rtl/>
        </w:rPr>
        <w:t>נמנעים - אין</w:t>
      </w:r>
    </w:p>
    <w:p w14:paraId="5D40601D" w14:textId="77777777" w:rsidR="00000000" w:rsidRDefault="00737B0C">
      <w:pPr>
        <w:pStyle w:val="a9"/>
        <w:bidi/>
        <w:rPr>
          <w:rFonts w:hint="cs"/>
          <w:rtl/>
        </w:rPr>
      </w:pPr>
      <w:r>
        <w:rPr>
          <w:rFonts w:hint="cs"/>
          <w:rtl/>
        </w:rPr>
        <w:t>ח</w:t>
      </w:r>
      <w:r>
        <w:rPr>
          <w:rFonts w:hint="cs"/>
          <w:rtl/>
        </w:rPr>
        <w:t>וק לתיקון פקודת ביטוח רכב מנועי (מס' 15), התשס"ג-2003, נתקבל.</w:t>
      </w:r>
    </w:p>
    <w:p w14:paraId="09B41FF1" w14:textId="77777777" w:rsidR="00000000" w:rsidRDefault="00737B0C">
      <w:pPr>
        <w:pStyle w:val="a"/>
        <w:rPr>
          <w:rFonts w:hint="cs"/>
          <w:rtl/>
        </w:rPr>
      </w:pPr>
    </w:p>
    <w:p w14:paraId="5E3A0723" w14:textId="77777777" w:rsidR="00000000" w:rsidRDefault="00737B0C">
      <w:pPr>
        <w:pStyle w:val="ad"/>
        <w:rPr>
          <w:rtl/>
        </w:rPr>
      </w:pPr>
      <w:r>
        <w:rPr>
          <w:rtl/>
        </w:rPr>
        <w:t>היו"ר נסים דהן:</w:t>
      </w:r>
    </w:p>
    <w:p w14:paraId="7330B875" w14:textId="77777777" w:rsidR="00000000" w:rsidRDefault="00737B0C">
      <w:pPr>
        <w:pStyle w:val="a"/>
        <w:rPr>
          <w:rtl/>
        </w:rPr>
      </w:pPr>
    </w:p>
    <w:p w14:paraId="2F214C2D" w14:textId="77777777" w:rsidR="00000000" w:rsidRDefault="00737B0C">
      <w:pPr>
        <w:pStyle w:val="a"/>
        <w:rPr>
          <w:rFonts w:hint="cs"/>
          <w:rtl/>
        </w:rPr>
      </w:pPr>
      <w:r>
        <w:rPr>
          <w:rFonts w:hint="cs"/>
          <w:rtl/>
        </w:rPr>
        <w:t>14 בעד, אפס מתנגדים, אפס נמנעים. החוק התקבל בקריאה שלישית ויוצא לדרך. מי רוצה להודות? מי מגיש החוק?</w:t>
      </w:r>
    </w:p>
    <w:p w14:paraId="2B7434F0" w14:textId="77777777" w:rsidR="00000000" w:rsidRDefault="00737B0C">
      <w:pPr>
        <w:pStyle w:val="a"/>
        <w:rPr>
          <w:rFonts w:hint="cs"/>
          <w:rtl/>
        </w:rPr>
      </w:pPr>
    </w:p>
    <w:p w14:paraId="241FA5D1" w14:textId="77777777" w:rsidR="00000000" w:rsidRDefault="00737B0C">
      <w:pPr>
        <w:pStyle w:val="ac"/>
        <w:rPr>
          <w:rtl/>
        </w:rPr>
      </w:pPr>
      <w:r>
        <w:rPr>
          <w:rFonts w:hint="eastAsia"/>
          <w:rtl/>
        </w:rPr>
        <w:t>נסים</w:t>
      </w:r>
      <w:r>
        <w:rPr>
          <w:rtl/>
        </w:rPr>
        <w:t xml:space="preserve"> זאב (ש"ס):</w:t>
      </w:r>
    </w:p>
    <w:p w14:paraId="6D291977" w14:textId="77777777" w:rsidR="00000000" w:rsidRDefault="00737B0C">
      <w:pPr>
        <w:pStyle w:val="a"/>
        <w:rPr>
          <w:rFonts w:hint="cs"/>
          <w:rtl/>
        </w:rPr>
      </w:pPr>
    </w:p>
    <w:p w14:paraId="5CC2E290" w14:textId="77777777" w:rsidR="00000000" w:rsidRDefault="00737B0C">
      <w:pPr>
        <w:pStyle w:val="a"/>
        <w:rPr>
          <w:rFonts w:hint="cs"/>
          <w:rtl/>
        </w:rPr>
      </w:pPr>
      <w:r>
        <w:rPr>
          <w:rFonts w:hint="cs"/>
          <w:rtl/>
        </w:rPr>
        <w:t>מספיק ברכות. עוד ברכות?</w:t>
      </w:r>
    </w:p>
    <w:p w14:paraId="3B7AA3BA" w14:textId="77777777" w:rsidR="00000000" w:rsidRDefault="00737B0C">
      <w:pPr>
        <w:pStyle w:val="a"/>
        <w:rPr>
          <w:rFonts w:hint="cs"/>
          <w:rtl/>
        </w:rPr>
      </w:pPr>
    </w:p>
    <w:p w14:paraId="6AE7E23F" w14:textId="77777777" w:rsidR="00000000" w:rsidRDefault="00737B0C">
      <w:pPr>
        <w:pStyle w:val="Subject"/>
        <w:rPr>
          <w:rtl/>
        </w:rPr>
      </w:pPr>
    </w:p>
    <w:p w14:paraId="5CDF7642" w14:textId="77777777" w:rsidR="00000000" w:rsidRDefault="00737B0C">
      <w:pPr>
        <w:pStyle w:val="Subject"/>
        <w:rPr>
          <w:rFonts w:hint="cs"/>
          <w:rtl/>
        </w:rPr>
      </w:pPr>
      <w:bookmarkStart w:id="362" w:name="_Toc47678177"/>
      <w:bookmarkStart w:id="363" w:name="_Toc47682123"/>
      <w:bookmarkStart w:id="364" w:name="_Toc47868524"/>
      <w:bookmarkStart w:id="365" w:name="_Toc47869580"/>
      <w:bookmarkStart w:id="366" w:name="_Toc47869790"/>
      <w:bookmarkStart w:id="367" w:name="_Toc47869934"/>
      <w:bookmarkStart w:id="368" w:name="_Toc49055737"/>
      <w:r>
        <w:rPr>
          <w:rFonts w:hint="cs"/>
          <w:rtl/>
        </w:rPr>
        <w:t>מסמכים שהונחו על שולחן הכנסת</w:t>
      </w:r>
      <w:bookmarkEnd w:id="362"/>
      <w:bookmarkEnd w:id="363"/>
      <w:bookmarkEnd w:id="364"/>
      <w:bookmarkEnd w:id="365"/>
      <w:bookmarkEnd w:id="366"/>
      <w:bookmarkEnd w:id="367"/>
      <w:bookmarkEnd w:id="368"/>
    </w:p>
    <w:p w14:paraId="03C8A70F" w14:textId="77777777" w:rsidR="00000000" w:rsidRDefault="00737B0C">
      <w:pPr>
        <w:pStyle w:val="ad"/>
        <w:rPr>
          <w:rFonts w:hint="cs"/>
          <w:rtl/>
        </w:rPr>
      </w:pPr>
    </w:p>
    <w:p w14:paraId="43BD9F33" w14:textId="77777777" w:rsidR="00000000" w:rsidRDefault="00737B0C">
      <w:pPr>
        <w:pStyle w:val="ad"/>
        <w:rPr>
          <w:rtl/>
        </w:rPr>
      </w:pPr>
      <w:r>
        <w:rPr>
          <w:rtl/>
        </w:rPr>
        <w:t>הי</w:t>
      </w:r>
      <w:r>
        <w:rPr>
          <w:rtl/>
        </w:rPr>
        <w:t>ו"ר נסים דהן:</w:t>
      </w:r>
    </w:p>
    <w:p w14:paraId="5C913C92" w14:textId="77777777" w:rsidR="00000000" w:rsidRDefault="00737B0C">
      <w:pPr>
        <w:pStyle w:val="a"/>
        <w:rPr>
          <w:rtl/>
        </w:rPr>
      </w:pPr>
    </w:p>
    <w:p w14:paraId="4ACD8D19" w14:textId="77777777" w:rsidR="00000000" w:rsidRDefault="00737B0C">
      <w:pPr>
        <w:pStyle w:val="a"/>
        <w:rPr>
          <w:rFonts w:hint="cs"/>
          <w:rtl/>
        </w:rPr>
      </w:pPr>
      <w:r>
        <w:rPr>
          <w:rFonts w:hint="cs"/>
          <w:rtl/>
        </w:rPr>
        <w:t>הודעה לסגן מזכיר הכנסת.</w:t>
      </w:r>
    </w:p>
    <w:p w14:paraId="4AAACCAD" w14:textId="77777777" w:rsidR="00000000" w:rsidRDefault="00737B0C">
      <w:pPr>
        <w:pStyle w:val="a"/>
        <w:rPr>
          <w:rFonts w:hint="cs"/>
          <w:rtl/>
        </w:rPr>
      </w:pPr>
    </w:p>
    <w:p w14:paraId="157AE576" w14:textId="77777777" w:rsidR="00000000" w:rsidRDefault="00737B0C">
      <w:pPr>
        <w:pStyle w:val="Speaker"/>
        <w:rPr>
          <w:rFonts w:hint="cs"/>
          <w:rtl/>
        </w:rPr>
      </w:pPr>
      <w:bookmarkStart w:id="369" w:name="_Toc47678178"/>
      <w:bookmarkStart w:id="370" w:name="_Toc49055738"/>
      <w:r>
        <w:rPr>
          <w:rFonts w:hint="eastAsia"/>
          <w:rtl/>
        </w:rPr>
        <w:t>סגן</w:t>
      </w:r>
      <w:r>
        <w:rPr>
          <w:rtl/>
        </w:rPr>
        <w:t xml:space="preserve"> מזכיר הכנסת דוד לב:</w:t>
      </w:r>
      <w:bookmarkEnd w:id="369"/>
      <w:bookmarkEnd w:id="370"/>
    </w:p>
    <w:p w14:paraId="26C1A6D3" w14:textId="77777777" w:rsidR="00000000" w:rsidRDefault="00737B0C">
      <w:pPr>
        <w:pStyle w:val="a"/>
        <w:rPr>
          <w:rFonts w:hint="cs"/>
          <w:rtl/>
        </w:rPr>
      </w:pPr>
    </w:p>
    <w:p w14:paraId="6E29C703" w14:textId="77777777" w:rsidR="00000000" w:rsidRDefault="00737B0C">
      <w:pPr>
        <w:pStyle w:val="a"/>
        <w:rPr>
          <w:rFonts w:hint="cs"/>
          <w:rtl/>
        </w:rPr>
      </w:pPr>
      <w:r>
        <w:rPr>
          <w:rFonts w:hint="cs"/>
          <w:rtl/>
        </w:rPr>
        <w:t>ברשות יושב-ראש הישיבה, הנני מתכבד להודיע, כי הונחה על שולחן הכנסת, לקריאה שנייה ולקריאה שלישית, הצעת חוק להארכת תוקפן של תקנות שעת-חירום (יהודה והשומרון וחבל-עזה - שיפוט בעבירות ועזרה משפטית)</w:t>
      </w:r>
      <w:r>
        <w:rPr>
          <w:rFonts w:hint="cs"/>
          <w:rtl/>
        </w:rPr>
        <w:t>, התשס"ג-2003, שהחזירה ועדת הפנים ואיכות הסביבה. תודה.</w:t>
      </w:r>
    </w:p>
    <w:p w14:paraId="53C4C08A" w14:textId="77777777" w:rsidR="00000000" w:rsidRDefault="00737B0C">
      <w:pPr>
        <w:pStyle w:val="a"/>
        <w:rPr>
          <w:rFonts w:hint="cs"/>
          <w:rtl/>
        </w:rPr>
      </w:pPr>
    </w:p>
    <w:p w14:paraId="3E1B511D" w14:textId="77777777" w:rsidR="00000000" w:rsidRDefault="00737B0C">
      <w:pPr>
        <w:pStyle w:val="a"/>
        <w:rPr>
          <w:rFonts w:hint="cs"/>
          <w:rtl/>
        </w:rPr>
      </w:pPr>
    </w:p>
    <w:p w14:paraId="39039D5A" w14:textId="77777777" w:rsidR="00000000" w:rsidRDefault="00737B0C">
      <w:pPr>
        <w:pStyle w:val="a"/>
        <w:rPr>
          <w:rFonts w:hint="cs"/>
          <w:rtl/>
        </w:rPr>
      </w:pPr>
    </w:p>
    <w:p w14:paraId="5AB85B0A" w14:textId="77777777" w:rsidR="00000000" w:rsidRDefault="00737B0C">
      <w:pPr>
        <w:pStyle w:val="Subject"/>
        <w:rPr>
          <w:rFonts w:hint="cs"/>
          <w:rtl/>
        </w:rPr>
      </w:pPr>
      <w:bookmarkStart w:id="371" w:name="CS15137FI0015137T30_07_2003_19_57_37"/>
      <w:bookmarkStart w:id="372" w:name="_Toc47678179"/>
      <w:bookmarkStart w:id="373" w:name="_Toc47682124"/>
      <w:bookmarkStart w:id="374" w:name="_Toc47868525"/>
      <w:bookmarkStart w:id="375" w:name="_Toc47869581"/>
      <w:bookmarkStart w:id="376" w:name="_Toc47869791"/>
      <w:bookmarkStart w:id="377" w:name="_Toc47869935"/>
      <w:bookmarkStart w:id="378" w:name="_Toc49055739"/>
      <w:bookmarkEnd w:id="371"/>
      <w:r>
        <w:rPr>
          <w:rtl/>
        </w:rPr>
        <w:t>הצעת חוק לתיקון פקודת סימני מסחר (מס' 5), התשס"ג-2003</w:t>
      </w:r>
      <w:bookmarkEnd w:id="372"/>
      <w:bookmarkEnd w:id="373"/>
      <w:bookmarkEnd w:id="374"/>
      <w:bookmarkEnd w:id="375"/>
      <w:bookmarkEnd w:id="376"/>
      <w:bookmarkEnd w:id="377"/>
      <w:bookmarkEnd w:id="378"/>
      <w:r>
        <w:rPr>
          <w:rFonts w:hint="cs"/>
          <w:rtl/>
        </w:rPr>
        <w:t xml:space="preserve"> </w:t>
      </w:r>
    </w:p>
    <w:p w14:paraId="6D896433" w14:textId="77777777" w:rsidR="00000000" w:rsidRDefault="00737B0C">
      <w:pPr>
        <w:pStyle w:val="a"/>
        <w:ind w:firstLine="0"/>
        <w:rPr>
          <w:rFonts w:hint="cs"/>
          <w:rtl/>
        </w:rPr>
      </w:pPr>
      <w:r>
        <w:rPr>
          <w:rFonts w:hint="cs"/>
          <w:rtl/>
        </w:rPr>
        <w:t xml:space="preserve">[מס' מ/34; </w:t>
      </w:r>
      <w:r>
        <w:rPr>
          <w:rtl/>
        </w:rPr>
        <w:t>"דברי הכנסת", חוב</w:t>
      </w:r>
      <w:r>
        <w:rPr>
          <w:rFonts w:hint="cs"/>
          <w:rtl/>
        </w:rPr>
        <w:t>'  י"ד</w:t>
      </w:r>
      <w:r>
        <w:rPr>
          <w:rtl/>
        </w:rPr>
        <w:t>, עמ'</w:t>
      </w:r>
      <w:r>
        <w:rPr>
          <w:rFonts w:hint="cs"/>
          <w:rtl/>
        </w:rPr>
        <w:t xml:space="preserve">  3352; נספחות.]</w:t>
      </w:r>
    </w:p>
    <w:p w14:paraId="4AD5E300" w14:textId="77777777" w:rsidR="00000000" w:rsidRDefault="00737B0C">
      <w:pPr>
        <w:pStyle w:val="SubjectSub"/>
        <w:rPr>
          <w:rFonts w:hint="cs"/>
          <w:rtl/>
        </w:rPr>
      </w:pPr>
      <w:r>
        <w:rPr>
          <w:rFonts w:hint="cs"/>
          <w:rtl/>
        </w:rPr>
        <w:t>(קריאה שנייה וקריאה שלישית)</w:t>
      </w:r>
    </w:p>
    <w:p w14:paraId="0A725530" w14:textId="77777777" w:rsidR="00000000" w:rsidRDefault="00737B0C">
      <w:pPr>
        <w:pStyle w:val="SubjectSub"/>
        <w:rPr>
          <w:rFonts w:hint="cs"/>
          <w:rtl/>
        </w:rPr>
      </w:pPr>
    </w:p>
    <w:p w14:paraId="5F3AD246" w14:textId="77777777" w:rsidR="00000000" w:rsidRDefault="00737B0C">
      <w:pPr>
        <w:pStyle w:val="ad"/>
        <w:rPr>
          <w:rtl/>
        </w:rPr>
      </w:pPr>
      <w:r>
        <w:rPr>
          <w:rtl/>
        </w:rPr>
        <w:t>היו"ר נסים דהן:</w:t>
      </w:r>
    </w:p>
    <w:p w14:paraId="6EA1BE57" w14:textId="77777777" w:rsidR="00000000" w:rsidRDefault="00737B0C">
      <w:pPr>
        <w:pStyle w:val="a"/>
        <w:rPr>
          <w:rtl/>
        </w:rPr>
      </w:pPr>
    </w:p>
    <w:p w14:paraId="4E0FF38F" w14:textId="77777777" w:rsidR="00000000" w:rsidRDefault="00737B0C">
      <w:pPr>
        <w:pStyle w:val="a"/>
        <w:rPr>
          <w:rFonts w:hint="cs"/>
          <w:rtl/>
        </w:rPr>
      </w:pPr>
      <w:r>
        <w:rPr>
          <w:rFonts w:hint="cs"/>
          <w:rtl/>
        </w:rPr>
        <w:t>אנחנו ממשיכים בסדר הדיון, רבותי חברי הכנס</w:t>
      </w:r>
      <w:r>
        <w:rPr>
          <w:rFonts w:hint="cs"/>
          <w:rtl/>
        </w:rPr>
        <w:t>ת. החוק הבא בסדר-היום הוא חוק לתיקון פקודת סימני מסחר (מס' 5), התשס"ג-2003, קריאה שנייה וקריאה שלישית. יציג את הצעת החוק יושב-ראש ועדת החוקה, חוק ומשפט, חבר הכנסת מיכאל איתן.</w:t>
      </w:r>
    </w:p>
    <w:p w14:paraId="54FF9AC7" w14:textId="77777777" w:rsidR="00000000" w:rsidRDefault="00737B0C">
      <w:pPr>
        <w:pStyle w:val="a"/>
        <w:rPr>
          <w:rFonts w:hint="cs"/>
          <w:rtl/>
        </w:rPr>
      </w:pPr>
    </w:p>
    <w:p w14:paraId="6CE1985C" w14:textId="77777777" w:rsidR="00000000" w:rsidRDefault="00737B0C">
      <w:pPr>
        <w:pStyle w:val="Speaker"/>
        <w:rPr>
          <w:rtl/>
        </w:rPr>
      </w:pPr>
      <w:bookmarkStart w:id="379" w:name="FS000000462T30_07_2003_19_59_01"/>
      <w:bookmarkStart w:id="380" w:name="_Toc47678180"/>
      <w:bookmarkStart w:id="381" w:name="_Toc49055740"/>
      <w:bookmarkEnd w:id="379"/>
      <w:r>
        <w:rPr>
          <w:rFonts w:hint="eastAsia"/>
          <w:rtl/>
        </w:rPr>
        <w:t>מיכאל</w:t>
      </w:r>
      <w:r>
        <w:rPr>
          <w:rtl/>
        </w:rPr>
        <w:t xml:space="preserve"> איתן (יו"ר ועדת החוקה, חוק ומשפט):</w:t>
      </w:r>
      <w:bookmarkEnd w:id="380"/>
      <w:bookmarkEnd w:id="381"/>
    </w:p>
    <w:p w14:paraId="259EF9FC" w14:textId="77777777" w:rsidR="00000000" w:rsidRDefault="00737B0C">
      <w:pPr>
        <w:pStyle w:val="a"/>
        <w:rPr>
          <w:rFonts w:hint="cs"/>
          <w:rtl/>
        </w:rPr>
      </w:pPr>
    </w:p>
    <w:p w14:paraId="5EE8F610" w14:textId="77777777" w:rsidR="00000000" w:rsidRDefault="00737B0C">
      <w:pPr>
        <w:pStyle w:val="a"/>
        <w:rPr>
          <w:rFonts w:hint="cs"/>
          <w:rtl/>
        </w:rPr>
      </w:pPr>
      <w:r>
        <w:rPr>
          <w:rFonts w:hint="cs"/>
          <w:rtl/>
        </w:rPr>
        <w:t>אדוני היושב-ראש, כנסת נכבדה, אנחנו מבי</w:t>
      </w:r>
      <w:r>
        <w:rPr>
          <w:rFonts w:hint="cs"/>
          <w:rtl/>
        </w:rPr>
        <w:t>אים לכנסת - - -</w:t>
      </w:r>
    </w:p>
    <w:p w14:paraId="2A34A286" w14:textId="77777777" w:rsidR="00000000" w:rsidRDefault="00737B0C">
      <w:pPr>
        <w:pStyle w:val="a"/>
        <w:rPr>
          <w:rFonts w:hint="cs"/>
          <w:rtl/>
        </w:rPr>
      </w:pPr>
    </w:p>
    <w:p w14:paraId="404BB8EF" w14:textId="77777777" w:rsidR="00000000" w:rsidRDefault="00737B0C">
      <w:pPr>
        <w:pStyle w:val="ad"/>
        <w:rPr>
          <w:rtl/>
        </w:rPr>
      </w:pPr>
      <w:r>
        <w:rPr>
          <w:rtl/>
        </w:rPr>
        <w:t>היו"ר נסים דהן:</w:t>
      </w:r>
    </w:p>
    <w:p w14:paraId="340282E4" w14:textId="77777777" w:rsidR="00000000" w:rsidRDefault="00737B0C">
      <w:pPr>
        <w:pStyle w:val="a"/>
        <w:rPr>
          <w:rtl/>
        </w:rPr>
      </w:pPr>
    </w:p>
    <w:p w14:paraId="5F64250A" w14:textId="77777777" w:rsidR="00000000" w:rsidRDefault="00737B0C">
      <w:pPr>
        <w:pStyle w:val="a"/>
        <w:rPr>
          <w:rFonts w:hint="cs"/>
          <w:rtl/>
        </w:rPr>
      </w:pPr>
      <w:r>
        <w:rPr>
          <w:rFonts w:hint="cs"/>
          <w:rtl/>
        </w:rPr>
        <w:t>עשר דקות, אדוני, לרשותך, כמנמק.</w:t>
      </w:r>
    </w:p>
    <w:p w14:paraId="1FEDE406" w14:textId="77777777" w:rsidR="00000000" w:rsidRDefault="00737B0C">
      <w:pPr>
        <w:pStyle w:val="a"/>
        <w:rPr>
          <w:rFonts w:hint="cs"/>
          <w:rtl/>
        </w:rPr>
      </w:pPr>
    </w:p>
    <w:p w14:paraId="04518988" w14:textId="77777777" w:rsidR="00000000" w:rsidRDefault="00737B0C">
      <w:pPr>
        <w:pStyle w:val="SpeakerCon"/>
        <w:rPr>
          <w:rtl/>
        </w:rPr>
      </w:pPr>
      <w:bookmarkStart w:id="382" w:name="FS000000462T30_07_2003_19_59_24C"/>
      <w:bookmarkEnd w:id="382"/>
      <w:r>
        <w:rPr>
          <w:rtl/>
        </w:rPr>
        <w:t>מיכאל איתן (יו"ר ועדת החוקה, חוק ומשפט):</w:t>
      </w:r>
    </w:p>
    <w:p w14:paraId="4715E798" w14:textId="77777777" w:rsidR="00000000" w:rsidRDefault="00737B0C">
      <w:pPr>
        <w:pStyle w:val="a"/>
        <w:rPr>
          <w:rtl/>
        </w:rPr>
      </w:pPr>
    </w:p>
    <w:p w14:paraId="2E628D1C" w14:textId="77777777" w:rsidR="00000000" w:rsidRDefault="00737B0C">
      <w:pPr>
        <w:pStyle w:val="a"/>
        <w:rPr>
          <w:rFonts w:hint="cs"/>
          <w:rtl/>
        </w:rPr>
      </w:pPr>
      <w:r>
        <w:rPr>
          <w:rFonts w:hint="cs"/>
          <w:rtl/>
        </w:rPr>
        <w:t>יש לי רושם שהזמן שלי איננו מוגבל.</w:t>
      </w:r>
    </w:p>
    <w:p w14:paraId="15CC2B50" w14:textId="77777777" w:rsidR="00000000" w:rsidRDefault="00737B0C">
      <w:pPr>
        <w:pStyle w:val="a"/>
        <w:rPr>
          <w:rFonts w:hint="cs"/>
          <w:rtl/>
        </w:rPr>
      </w:pPr>
    </w:p>
    <w:p w14:paraId="54A6621F" w14:textId="77777777" w:rsidR="00000000" w:rsidRDefault="00737B0C">
      <w:pPr>
        <w:pStyle w:val="ad"/>
        <w:rPr>
          <w:rtl/>
        </w:rPr>
      </w:pPr>
      <w:r>
        <w:rPr>
          <w:rtl/>
        </w:rPr>
        <w:t>היו"ר נסים דהן:</w:t>
      </w:r>
    </w:p>
    <w:p w14:paraId="0E0F12BC" w14:textId="77777777" w:rsidR="00000000" w:rsidRDefault="00737B0C">
      <w:pPr>
        <w:pStyle w:val="a"/>
        <w:rPr>
          <w:rtl/>
        </w:rPr>
      </w:pPr>
    </w:p>
    <w:p w14:paraId="734E771B" w14:textId="77777777" w:rsidR="00000000" w:rsidRDefault="00737B0C">
      <w:pPr>
        <w:pStyle w:val="a"/>
        <w:rPr>
          <w:rFonts w:hint="cs"/>
          <w:rtl/>
        </w:rPr>
      </w:pPr>
      <w:r>
        <w:rPr>
          <w:rFonts w:hint="cs"/>
          <w:rtl/>
        </w:rPr>
        <w:t>לא לפי התקנון לפחות.</w:t>
      </w:r>
    </w:p>
    <w:p w14:paraId="243C4B95" w14:textId="77777777" w:rsidR="00000000" w:rsidRDefault="00737B0C">
      <w:pPr>
        <w:pStyle w:val="a"/>
        <w:rPr>
          <w:rFonts w:hint="cs"/>
          <w:rtl/>
        </w:rPr>
      </w:pPr>
    </w:p>
    <w:p w14:paraId="382C67E0" w14:textId="77777777" w:rsidR="00000000" w:rsidRDefault="00737B0C">
      <w:pPr>
        <w:pStyle w:val="ac"/>
        <w:rPr>
          <w:rtl/>
        </w:rPr>
      </w:pPr>
      <w:r>
        <w:rPr>
          <w:rFonts w:hint="eastAsia"/>
          <w:rtl/>
        </w:rPr>
        <w:t>נסים</w:t>
      </w:r>
      <w:r>
        <w:rPr>
          <w:rtl/>
        </w:rPr>
        <w:t xml:space="preserve"> זאב (ש"ס):</w:t>
      </w:r>
    </w:p>
    <w:p w14:paraId="1A99C090" w14:textId="77777777" w:rsidR="00000000" w:rsidRDefault="00737B0C">
      <w:pPr>
        <w:pStyle w:val="a"/>
        <w:rPr>
          <w:rFonts w:hint="cs"/>
          <w:rtl/>
        </w:rPr>
      </w:pPr>
    </w:p>
    <w:p w14:paraId="177D1308" w14:textId="77777777" w:rsidR="00000000" w:rsidRDefault="00737B0C">
      <w:pPr>
        <w:pStyle w:val="a"/>
        <w:rPr>
          <w:rFonts w:hint="cs"/>
          <w:rtl/>
        </w:rPr>
      </w:pPr>
      <w:r>
        <w:rPr>
          <w:rFonts w:hint="cs"/>
          <w:rtl/>
        </w:rPr>
        <w:t>הזמן שלנו כן מוגבל.</w:t>
      </w:r>
    </w:p>
    <w:p w14:paraId="344FCEA8" w14:textId="77777777" w:rsidR="00000000" w:rsidRDefault="00737B0C">
      <w:pPr>
        <w:pStyle w:val="a"/>
        <w:rPr>
          <w:rFonts w:hint="cs"/>
          <w:rtl/>
        </w:rPr>
      </w:pPr>
    </w:p>
    <w:p w14:paraId="74B7D812" w14:textId="77777777" w:rsidR="00000000" w:rsidRDefault="00737B0C">
      <w:pPr>
        <w:pStyle w:val="ad"/>
        <w:rPr>
          <w:rtl/>
        </w:rPr>
      </w:pPr>
      <w:r>
        <w:rPr>
          <w:rtl/>
        </w:rPr>
        <w:t>היו"ר נסים דהן:</w:t>
      </w:r>
    </w:p>
    <w:p w14:paraId="4BE930F6" w14:textId="77777777" w:rsidR="00000000" w:rsidRDefault="00737B0C">
      <w:pPr>
        <w:pStyle w:val="a"/>
        <w:rPr>
          <w:rtl/>
        </w:rPr>
      </w:pPr>
    </w:p>
    <w:p w14:paraId="4C08221C" w14:textId="77777777" w:rsidR="00000000" w:rsidRDefault="00737B0C">
      <w:pPr>
        <w:pStyle w:val="a"/>
        <w:rPr>
          <w:rFonts w:hint="cs"/>
          <w:rtl/>
        </w:rPr>
      </w:pPr>
      <w:r>
        <w:rPr>
          <w:rFonts w:hint="cs"/>
          <w:rtl/>
        </w:rPr>
        <w:t>בתקנון יש עשר דקות</w:t>
      </w:r>
      <w:r>
        <w:rPr>
          <w:rFonts w:hint="cs"/>
          <w:rtl/>
        </w:rPr>
        <w:t>. אדוני, התחלת. לא יפריעו לך. דבר. בינתיים יש לך עשר דקות על-פי התקנון.</w:t>
      </w:r>
    </w:p>
    <w:p w14:paraId="6F1176B8" w14:textId="77777777" w:rsidR="00000000" w:rsidRDefault="00737B0C">
      <w:pPr>
        <w:pStyle w:val="a"/>
        <w:rPr>
          <w:rFonts w:hint="cs"/>
          <w:rtl/>
        </w:rPr>
      </w:pPr>
    </w:p>
    <w:p w14:paraId="0C0455ED" w14:textId="77777777" w:rsidR="00000000" w:rsidRDefault="00737B0C">
      <w:pPr>
        <w:pStyle w:val="SpeakerCon"/>
        <w:rPr>
          <w:rtl/>
        </w:rPr>
      </w:pPr>
      <w:bookmarkStart w:id="383" w:name="FS000000462T30_07_2003_20_01_09C"/>
      <w:bookmarkEnd w:id="383"/>
      <w:r>
        <w:rPr>
          <w:rtl/>
        </w:rPr>
        <w:t>מיכאל איתן (יו"ר ועדת החוקה, חוק ומשפט):</w:t>
      </w:r>
    </w:p>
    <w:p w14:paraId="1D6119ED" w14:textId="77777777" w:rsidR="00000000" w:rsidRDefault="00737B0C">
      <w:pPr>
        <w:pStyle w:val="a"/>
        <w:rPr>
          <w:rtl/>
        </w:rPr>
      </w:pPr>
    </w:p>
    <w:p w14:paraId="312C4EBF" w14:textId="77777777" w:rsidR="00000000" w:rsidRDefault="00737B0C">
      <w:pPr>
        <w:pStyle w:val="a"/>
        <w:rPr>
          <w:rFonts w:hint="cs"/>
          <w:rtl/>
        </w:rPr>
      </w:pPr>
      <w:r>
        <w:rPr>
          <w:rFonts w:hint="cs"/>
          <w:rtl/>
        </w:rPr>
        <w:t>מעניין אותי ללמוד את החידושים. למיטב זיכרוני - - -</w:t>
      </w:r>
    </w:p>
    <w:p w14:paraId="0BD5D154" w14:textId="77777777" w:rsidR="00000000" w:rsidRDefault="00737B0C">
      <w:pPr>
        <w:pStyle w:val="ad"/>
        <w:rPr>
          <w:rtl/>
        </w:rPr>
      </w:pPr>
    </w:p>
    <w:p w14:paraId="24CC321F" w14:textId="77777777" w:rsidR="00000000" w:rsidRDefault="00737B0C">
      <w:pPr>
        <w:pStyle w:val="ad"/>
        <w:rPr>
          <w:rtl/>
        </w:rPr>
      </w:pPr>
      <w:r>
        <w:rPr>
          <w:rtl/>
        </w:rPr>
        <w:t>היו"ר נסים דהן:</w:t>
      </w:r>
    </w:p>
    <w:p w14:paraId="48ABA85A" w14:textId="77777777" w:rsidR="00000000" w:rsidRDefault="00737B0C">
      <w:pPr>
        <w:pStyle w:val="a"/>
        <w:rPr>
          <w:rtl/>
        </w:rPr>
      </w:pPr>
    </w:p>
    <w:p w14:paraId="7C665D68" w14:textId="77777777" w:rsidR="00000000" w:rsidRDefault="00737B0C">
      <w:pPr>
        <w:pStyle w:val="a"/>
        <w:rPr>
          <w:rFonts w:hint="cs"/>
          <w:rtl/>
        </w:rPr>
      </w:pPr>
      <w:r>
        <w:rPr>
          <w:rFonts w:hint="cs"/>
          <w:rtl/>
        </w:rPr>
        <w:t>אתה ממשיך, דבר.</w:t>
      </w:r>
    </w:p>
    <w:p w14:paraId="7E1A6161" w14:textId="77777777" w:rsidR="00000000" w:rsidRDefault="00737B0C">
      <w:pPr>
        <w:pStyle w:val="a"/>
        <w:rPr>
          <w:rFonts w:hint="cs"/>
          <w:rtl/>
        </w:rPr>
      </w:pPr>
    </w:p>
    <w:p w14:paraId="5516B727" w14:textId="77777777" w:rsidR="00000000" w:rsidRDefault="00737B0C">
      <w:pPr>
        <w:pStyle w:val="SpeakerCon"/>
        <w:rPr>
          <w:rtl/>
        </w:rPr>
      </w:pPr>
      <w:bookmarkStart w:id="384" w:name="FS000000462T30_07_2003_20_01_33C"/>
      <w:bookmarkEnd w:id="384"/>
      <w:r>
        <w:rPr>
          <w:rtl/>
        </w:rPr>
        <w:t>מיכאל איתן (יו"ר ועדת החוקה, חוק ומשפט):</w:t>
      </w:r>
    </w:p>
    <w:p w14:paraId="637D492E" w14:textId="77777777" w:rsidR="00000000" w:rsidRDefault="00737B0C">
      <w:pPr>
        <w:pStyle w:val="a"/>
        <w:rPr>
          <w:rtl/>
        </w:rPr>
      </w:pPr>
    </w:p>
    <w:p w14:paraId="586D46C5" w14:textId="77777777" w:rsidR="00000000" w:rsidRDefault="00737B0C">
      <w:pPr>
        <w:pStyle w:val="a"/>
        <w:rPr>
          <w:rFonts w:hint="cs"/>
          <w:rtl/>
        </w:rPr>
      </w:pPr>
      <w:r>
        <w:rPr>
          <w:rFonts w:hint="cs"/>
          <w:rtl/>
        </w:rPr>
        <w:t>אני רוצה לדעת</w:t>
      </w:r>
      <w:r>
        <w:rPr>
          <w:rFonts w:hint="cs"/>
          <w:rtl/>
        </w:rPr>
        <w:t xml:space="preserve"> קודם כול מה מצב התקנון. אני חייב ללמוד אותו, אולי יש שינויים. יש הרבה שינויים, לפעמים אני לא עוקב אחרי הקצב.</w:t>
      </w:r>
    </w:p>
    <w:p w14:paraId="7340E455" w14:textId="77777777" w:rsidR="00000000" w:rsidRDefault="00737B0C">
      <w:pPr>
        <w:pStyle w:val="a"/>
        <w:rPr>
          <w:rFonts w:hint="cs"/>
          <w:rtl/>
        </w:rPr>
      </w:pPr>
    </w:p>
    <w:p w14:paraId="1B8478E2" w14:textId="77777777" w:rsidR="00000000" w:rsidRDefault="00737B0C">
      <w:pPr>
        <w:pStyle w:val="ad"/>
        <w:rPr>
          <w:rtl/>
        </w:rPr>
      </w:pPr>
      <w:r>
        <w:rPr>
          <w:rtl/>
        </w:rPr>
        <w:t>היו"ר נסים דהן:</w:t>
      </w:r>
    </w:p>
    <w:p w14:paraId="441E2E13" w14:textId="77777777" w:rsidR="00000000" w:rsidRDefault="00737B0C">
      <w:pPr>
        <w:pStyle w:val="a"/>
        <w:rPr>
          <w:rtl/>
        </w:rPr>
      </w:pPr>
    </w:p>
    <w:p w14:paraId="54DA5CAD" w14:textId="77777777" w:rsidR="00000000" w:rsidRDefault="00737B0C">
      <w:pPr>
        <w:pStyle w:val="a"/>
        <w:rPr>
          <w:rFonts w:hint="cs"/>
          <w:rtl/>
        </w:rPr>
      </w:pPr>
      <w:r>
        <w:rPr>
          <w:rFonts w:hint="cs"/>
          <w:rtl/>
        </w:rPr>
        <w:t>בגלל סדר-היום העמוס אנחנו מבקשים להצטמצם בעשר דקות.</w:t>
      </w:r>
    </w:p>
    <w:p w14:paraId="58224784" w14:textId="77777777" w:rsidR="00000000" w:rsidRDefault="00737B0C">
      <w:pPr>
        <w:pStyle w:val="a"/>
        <w:rPr>
          <w:rFonts w:hint="cs"/>
          <w:rtl/>
        </w:rPr>
      </w:pPr>
    </w:p>
    <w:p w14:paraId="361E77A8" w14:textId="77777777" w:rsidR="00000000" w:rsidRDefault="00737B0C">
      <w:pPr>
        <w:pStyle w:val="SpeakerCon"/>
        <w:rPr>
          <w:rtl/>
        </w:rPr>
      </w:pPr>
      <w:bookmarkStart w:id="385" w:name="FS000000462T30_07_2003_20_02_09C"/>
      <w:bookmarkEnd w:id="385"/>
      <w:r>
        <w:rPr>
          <w:rtl/>
        </w:rPr>
        <w:t>מיכאל איתן (יו"ר ועדת החוקה, חוק ומשפט):</w:t>
      </w:r>
    </w:p>
    <w:p w14:paraId="49E146AA" w14:textId="77777777" w:rsidR="00000000" w:rsidRDefault="00737B0C">
      <w:pPr>
        <w:pStyle w:val="a"/>
        <w:rPr>
          <w:rtl/>
        </w:rPr>
      </w:pPr>
    </w:p>
    <w:p w14:paraId="6260D168" w14:textId="77777777" w:rsidR="00000000" w:rsidRDefault="00737B0C">
      <w:pPr>
        <w:pStyle w:val="a"/>
        <w:rPr>
          <w:rFonts w:hint="cs"/>
          <w:rtl/>
        </w:rPr>
      </w:pPr>
      <w:r>
        <w:rPr>
          <w:rFonts w:hint="cs"/>
          <w:rtl/>
        </w:rPr>
        <w:t>אם זאת בקשה, אני מוכן להיענות לה,</w:t>
      </w:r>
      <w:r>
        <w:rPr>
          <w:rFonts w:hint="cs"/>
          <w:rtl/>
        </w:rPr>
        <w:t xml:space="preserve"> אבל צריך להיות ברור שהזמן אינו מוגבל, ואני גם מודיע שאני לא מתכוון בשלב זה לשבור את שיא הכנסת בנאום הארוך ביותר, אף שזה אתגר. הייתי יכול להתחיל לנסות. מבחינת התקנון אין שום הוראה שמגבילה את משך הזמן שבו אני מדבר.</w:t>
      </w:r>
    </w:p>
    <w:p w14:paraId="374E60F8" w14:textId="77777777" w:rsidR="00000000" w:rsidRDefault="00737B0C">
      <w:pPr>
        <w:pStyle w:val="a"/>
        <w:rPr>
          <w:rFonts w:hint="cs"/>
          <w:rtl/>
        </w:rPr>
      </w:pPr>
    </w:p>
    <w:p w14:paraId="54EAC9EF" w14:textId="77777777" w:rsidR="00000000" w:rsidRDefault="00737B0C">
      <w:pPr>
        <w:pStyle w:val="a"/>
        <w:rPr>
          <w:rFonts w:hint="cs"/>
          <w:rtl/>
        </w:rPr>
      </w:pPr>
      <w:r>
        <w:rPr>
          <w:rFonts w:hint="cs"/>
          <w:rtl/>
        </w:rPr>
        <w:t xml:space="preserve">אני רוצה בהזדמנות זו לומר עוד דבר. אנחנו </w:t>
      </w:r>
      <w:r>
        <w:rPr>
          <w:rFonts w:hint="cs"/>
          <w:rtl/>
        </w:rPr>
        <w:t>מדברים עכשיו אל כמה חברי כנסת, שחלקם ממהרים, כי יש להם כל מיני הצעות חוק, אבל אני מאמין שברגע זה רואים אותנו כמה אלפי בני-אדם, אזרחי המדינה. וכשאני מביא הצעת חוק, כמו שאני מביא עכשיו, אם אני לא אתן דברי הסבר כלשהם, אני בטוח שלא רק שהם לא יבינו במה מדובר, א</w:t>
      </w:r>
      <w:r>
        <w:rPr>
          <w:rFonts w:hint="cs"/>
          <w:rtl/>
        </w:rPr>
        <w:t>לא גם חברי הכנסת, כי יש לנו המון-המון חוקים, ואנחנו מעבירים אותם כאן בשרשרת. ייקח עוד כמה דקות, וכולם יבינו במה מדובר, ואני אשתדל לעשות את זה - - -</w:t>
      </w:r>
    </w:p>
    <w:p w14:paraId="4E51A65F" w14:textId="77777777" w:rsidR="00000000" w:rsidRDefault="00737B0C">
      <w:pPr>
        <w:pStyle w:val="a"/>
        <w:rPr>
          <w:rFonts w:hint="cs"/>
          <w:rtl/>
        </w:rPr>
      </w:pPr>
    </w:p>
    <w:p w14:paraId="2D686E78" w14:textId="77777777" w:rsidR="00000000" w:rsidRDefault="00737B0C">
      <w:pPr>
        <w:pStyle w:val="ad"/>
        <w:rPr>
          <w:rtl/>
        </w:rPr>
      </w:pPr>
      <w:r>
        <w:rPr>
          <w:rtl/>
        </w:rPr>
        <w:t>היו"ר נסים דהן:</w:t>
      </w:r>
    </w:p>
    <w:p w14:paraId="1A62B0E9" w14:textId="77777777" w:rsidR="00000000" w:rsidRDefault="00737B0C">
      <w:pPr>
        <w:pStyle w:val="a"/>
        <w:rPr>
          <w:rtl/>
        </w:rPr>
      </w:pPr>
    </w:p>
    <w:p w14:paraId="5729A0C7" w14:textId="77777777" w:rsidR="00000000" w:rsidRDefault="00737B0C">
      <w:pPr>
        <w:pStyle w:val="a"/>
        <w:rPr>
          <w:rFonts w:hint="cs"/>
          <w:rtl/>
        </w:rPr>
      </w:pPr>
      <w:r>
        <w:rPr>
          <w:rFonts w:hint="cs"/>
          <w:rtl/>
        </w:rPr>
        <w:t>אתה מנסה להסביר לציבור בבית במה מדובר?</w:t>
      </w:r>
    </w:p>
    <w:p w14:paraId="7309CCBB" w14:textId="77777777" w:rsidR="00000000" w:rsidRDefault="00737B0C">
      <w:pPr>
        <w:pStyle w:val="a"/>
        <w:rPr>
          <w:rFonts w:hint="cs"/>
          <w:rtl/>
        </w:rPr>
      </w:pPr>
    </w:p>
    <w:p w14:paraId="5A0004FD" w14:textId="77777777" w:rsidR="00000000" w:rsidRDefault="00737B0C">
      <w:pPr>
        <w:pStyle w:val="SpeakerCon"/>
        <w:rPr>
          <w:rtl/>
        </w:rPr>
      </w:pPr>
      <w:bookmarkStart w:id="386" w:name="FS000000462T30_07_2003_20_05_08C"/>
      <w:bookmarkEnd w:id="386"/>
      <w:r>
        <w:rPr>
          <w:rtl/>
        </w:rPr>
        <w:t>מיכאל איתן (יו"ר ועדת החוקה, חוק ומשפט):</w:t>
      </w:r>
    </w:p>
    <w:p w14:paraId="4DCC3CD8" w14:textId="77777777" w:rsidR="00000000" w:rsidRDefault="00737B0C">
      <w:pPr>
        <w:pStyle w:val="a"/>
        <w:rPr>
          <w:rtl/>
        </w:rPr>
      </w:pPr>
    </w:p>
    <w:p w14:paraId="2F4709A1" w14:textId="77777777" w:rsidR="00000000" w:rsidRDefault="00737B0C">
      <w:pPr>
        <w:pStyle w:val="a"/>
        <w:rPr>
          <w:rFonts w:hint="cs"/>
          <w:rtl/>
        </w:rPr>
      </w:pPr>
      <w:r>
        <w:rPr>
          <w:rFonts w:hint="cs"/>
          <w:rtl/>
        </w:rPr>
        <w:t>בהחלט. א</w:t>
      </w:r>
      <w:r>
        <w:rPr>
          <w:rFonts w:hint="cs"/>
          <w:rtl/>
        </w:rPr>
        <w:t>ני רואה את זה כחלק מהתפקיד שלי.</w:t>
      </w:r>
    </w:p>
    <w:p w14:paraId="53493330" w14:textId="77777777" w:rsidR="00000000" w:rsidRDefault="00737B0C">
      <w:pPr>
        <w:pStyle w:val="a"/>
        <w:rPr>
          <w:rFonts w:hint="cs"/>
          <w:rtl/>
        </w:rPr>
      </w:pPr>
    </w:p>
    <w:p w14:paraId="3A3DA024" w14:textId="77777777" w:rsidR="00000000" w:rsidRDefault="00737B0C">
      <w:pPr>
        <w:pStyle w:val="ad"/>
        <w:rPr>
          <w:rtl/>
        </w:rPr>
      </w:pPr>
      <w:r>
        <w:rPr>
          <w:rtl/>
        </w:rPr>
        <w:t>היו"ר נסים דהן:</w:t>
      </w:r>
    </w:p>
    <w:p w14:paraId="6935478A" w14:textId="77777777" w:rsidR="00000000" w:rsidRDefault="00737B0C">
      <w:pPr>
        <w:pStyle w:val="a"/>
        <w:rPr>
          <w:rtl/>
        </w:rPr>
      </w:pPr>
    </w:p>
    <w:p w14:paraId="3C065765" w14:textId="77777777" w:rsidR="00000000" w:rsidRDefault="00737B0C">
      <w:pPr>
        <w:pStyle w:val="a"/>
        <w:rPr>
          <w:rFonts w:hint="cs"/>
          <w:rtl/>
        </w:rPr>
      </w:pPr>
      <w:r>
        <w:rPr>
          <w:rFonts w:hint="cs"/>
          <w:rtl/>
        </w:rPr>
        <w:t>תזמין אותם גם להצביע.</w:t>
      </w:r>
    </w:p>
    <w:p w14:paraId="5A53847F" w14:textId="77777777" w:rsidR="00000000" w:rsidRDefault="00737B0C">
      <w:pPr>
        <w:pStyle w:val="a"/>
        <w:rPr>
          <w:rFonts w:hint="cs"/>
          <w:rtl/>
        </w:rPr>
      </w:pPr>
    </w:p>
    <w:p w14:paraId="510EEEED" w14:textId="77777777" w:rsidR="00000000" w:rsidRDefault="00737B0C">
      <w:pPr>
        <w:pStyle w:val="SpeakerCon"/>
        <w:rPr>
          <w:rtl/>
        </w:rPr>
      </w:pPr>
      <w:bookmarkStart w:id="387" w:name="FS000000462T30_07_2003_20_06_35C"/>
      <w:bookmarkEnd w:id="387"/>
    </w:p>
    <w:p w14:paraId="44F0DE6D" w14:textId="77777777" w:rsidR="00000000" w:rsidRDefault="00737B0C">
      <w:pPr>
        <w:pStyle w:val="SpeakerCon"/>
        <w:rPr>
          <w:rtl/>
        </w:rPr>
      </w:pPr>
      <w:r>
        <w:rPr>
          <w:rtl/>
        </w:rPr>
        <w:t>מיכאל איתן (יו"ר ועדת החוקה, חוק ומשפט):</w:t>
      </w:r>
    </w:p>
    <w:p w14:paraId="6791DDC0" w14:textId="77777777" w:rsidR="00000000" w:rsidRDefault="00737B0C">
      <w:pPr>
        <w:pStyle w:val="a"/>
        <w:rPr>
          <w:rtl/>
        </w:rPr>
      </w:pPr>
    </w:p>
    <w:p w14:paraId="61F50D01" w14:textId="77777777" w:rsidR="00000000" w:rsidRDefault="00737B0C">
      <w:pPr>
        <w:pStyle w:val="a"/>
        <w:rPr>
          <w:rFonts w:hint="cs"/>
          <w:rtl/>
        </w:rPr>
      </w:pPr>
      <w:r>
        <w:rPr>
          <w:rFonts w:hint="cs"/>
          <w:rtl/>
        </w:rPr>
        <w:t xml:space="preserve">לא, אני לא צריך להזמין אותם להצביע. </w:t>
      </w:r>
    </w:p>
    <w:p w14:paraId="1100BBAE" w14:textId="77777777" w:rsidR="00000000" w:rsidRDefault="00737B0C">
      <w:pPr>
        <w:pStyle w:val="a"/>
        <w:rPr>
          <w:rFonts w:hint="cs"/>
          <w:rtl/>
        </w:rPr>
      </w:pPr>
    </w:p>
    <w:p w14:paraId="642CAD4B" w14:textId="77777777" w:rsidR="00000000" w:rsidRDefault="00737B0C">
      <w:pPr>
        <w:pStyle w:val="ad"/>
        <w:rPr>
          <w:rtl/>
        </w:rPr>
      </w:pPr>
      <w:r>
        <w:rPr>
          <w:rtl/>
        </w:rPr>
        <w:t>היו"ר נסים דהן:</w:t>
      </w:r>
    </w:p>
    <w:p w14:paraId="21010119" w14:textId="77777777" w:rsidR="00000000" w:rsidRDefault="00737B0C">
      <w:pPr>
        <w:pStyle w:val="a"/>
        <w:rPr>
          <w:rtl/>
        </w:rPr>
      </w:pPr>
    </w:p>
    <w:p w14:paraId="3E93D04F" w14:textId="77777777" w:rsidR="00000000" w:rsidRDefault="00737B0C">
      <w:pPr>
        <w:pStyle w:val="a"/>
        <w:rPr>
          <w:rFonts w:hint="cs"/>
          <w:rtl/>
        </w:rPr>
      </w:pPr>
      <w:r>
        <w:rPr>
          <w:rFonts w:hint="cs"/>
          <w:rtl/>
        </w:rPr>
        <w:t>אנא, תסביר לחבר הכנסת, והציבור בבית ממילא רואה, שומע, קולט, ואני בטוח שכולם מבינים.</w:t>
      </w:r>
    </w:p>
    <w:p w14:paraId="47AB3154" w14:textId="77777777" w:rsidR="00000000" w:rsidRDefault="00737B0C">
      <w:pPr>
        <w:pStyle w:val="a"/>
        <w:rPr>
          <w:rFonts w:hint="cs"/>
          <w:rtl/>
        </w:rPr>
      </w:pPr>
    </w:p>
    <w:p w14:paraId="0D903A10" w14:textId="77777777" w:rsidR="00000000" w:rsidRDefault="00737B0C">
      <w:pPr>
        <w:pStyle w:val="SpeakerCon"/>
        <w:rPr>
          <w:rtl/>
        </w:rPr>
      </w:pPr>
      <w:bookmarkStart w:id="388" w:name="FS000000462T30_07_2003_20_07_11C"/>
      <w:bookmarkEnd w:id="388"/>
      <w:r>
        <w:rPr>
          <w:rtl/>
        </w:rPr>
        <w:t>מיכאל איתן (יו"ר ועדת החוקה, חוק ומשפט):</w:t>
      </w:r>
    </w:p>
    <w:p w14:paraId="7110236B" w14:textId="77777777" w:rsidR="00000000" w:rsidRDefault="00737B0C">
      <w:pPr>
        <w:pStyle w:val="a"/>
        <w:rPr>
          <w:rtl/>
        </w:rPr>
      </w:pPr>
    </w:p>
    <w:p w14:paraId="132BB523" w14:textId="77777777" w:rsidR="00000000" w:rsidRDefault="00737B0C">
      <w:pPr>
        <w:pStyle w:val="a"/>
        <w:rPr>
          <w:rFonts w:hint="cs"/>
          <w:rtl/>
        </w:rPr>
      </w:pPr>
      <w:r>
        <w:rPr>
          <w:rFonts w:hint="cs"/>
          <w:rtl/>
        </w:rPr>
        <w:t>אני אשתדל לעשות את זה.</w:t>
      </w:r>
    </w:p>
    <w:p w14:paraId="0ED0BD89" w14:textId="77777777" w:rsidR="00000000" w:rsidRDefault="00737B0C">
      <w:pPr>
        <w:pStyle w:val="a"/>
        <w:rPr>
          <w:rFonts w:hint="cs"/>
          <w:rtl/>
        </w:rPr>
      </w:pPr>
    </w:p>
    <w:p w14:paraId="7903DE9F" w14:textId="77777777" w:rsidR="00000000" w:rsidRDefault="00737B0C">
      <w:pPr>
        <w:pStyle w:val="ac"/>
        <w:rPr>
          <w:rtl/>
        </w:rPr>
      </w:pPr>
      <w:r>
        <w:rPr>
          <w:rFonts w:hint="eastAsia"/>
          <w:rtl/>
        </w:rPr>
        <w:t>אריה</w:t>
      </w:r>
      <w:r>
        <w:rPr>
          <w:rtl/>
        </w:rPr>
        <w:t xml:space="preserve"> אלדד (האיחוד הלאומי - ישראל ביתנו):</w:t>
      </w:r>
    </w:p>
    <w:p w14:paraId="24808043" w14:textId="77777777" w:rsidR="00000000" w:rsidRDefault="00737B0C">
      <w:pPr>
        <w:pStyle w:val="a"/>
        <w:rPr>
          <w:rFonts w:hint="cs"/>
          <w:rtl/>
        </w:rPr>
      </w:pPr>
    </w:p>
    <w:p w14:paraId="70C53F9C" w14:textId="77777777" w:rsidR="00000000" w:rsidRDefault="00737B0C">
      <w:pPr>
        <w:pStyle w:val="a"/>
        <w:rPr>
          <w:rFonts w:hint="cs"/>
          <w:rtl/>
        </w:rPr>
      </w:pPr>
      <w:r>
        <w:rPr>
          <w:rFonts w:hint="cs"/>
          <w:rtl/>
        </w:rPr>
        <w:t>טרחנות יתר מרחיקה את חברי הכנסת מהמליאה, כי אנשים באמת חושבים שהם מבינים, ואם מאריכים בדברים, הרבה יותר מן הנדרש להבנת החוק, זה מיותר.</w:t>
      </w:r>
    </w:p>
    <w:p w14:paraId="5A26497E" w14:textId="77777777" w:rsidR="00000000" w:rsidRDefault="00737B0C">
      <w:pPr>
        <w:pStyle w:val="a"/>
        <w:rPr>
          <w:rFonts w:hint="cs"/>
          <w:rtl/>
        </w:rPr>
      </w:pPr>
    </w:p>
    <w:p w14:paraId="09DE5080" w14:textId="77777777" w:rsidR="00000000" w:rsidRDefault="00737B0C">
      <w:pPr>
        <w:pStyle w:val="ad"/>
        <w:rPr>
          <w:rtl/>
        </w:rPr>
      </w:pPr>
      <w:r>
        <w:rPr>
          <w:rtl/>
        </w:rPr>
        <w:t>היו"ר נסים ד</w:t>
      </w:r>
      <w:r>
        <w:rPr>
          <w:rtl/>
        </w:rPr>
        <w:t>הן:</w:t>
      </w:r>
    </w:p>
    <w:p w14:paraId="30C2FD4B" w14:textId="77777777" w:rsidR="00000000" w:rsidRDefault="00737B0C">
      <w:pPr>
        <w:pStyle w:val="a"/>
        <w:rPr>
          <w:rtl/>
        </w:rPr>
      </w:pPr>
    </w:p>
    <w:p w14:paraId="437BE1F7" w14:textId="77777777" w:rsidR="00000000" w:rsidRDefault="00737B0C">
      <w:pPr>
        <w:pStyle w:val="a"/>
        <w:rPr>
          <w:rFonts w:hint="cs"/>
          <w:rtl/>
        </w:rPr>
      </w:pPr>
      <w:r>
        <w:rPr>
          <w:rFonts w:hint="cs"/>
          <w:rtl/>
        </w:rPr>
        <w:t>אפילו בהסבר פסיכולוגי התנדב פרופסור אלדד לתרום למערכת. בבקשה.</w:t>
      </w:r>
    </w:p>
    <w:p w14:paraId="029891A8" w14:textId="77777777" w:rsidR="00000000" w:rsidRDefault="00737B0C">
      <w:pPr>
        <w:pStyle w:val="a"/>
        <w:rPr>
          <w:rFonts w:hint="cs"/>
          <w:rtl/>
        </w:rPr>
      </w:pPr>
    </w:p>
    <w:p w14:paraId="3218941A" w14:textId="77777777" w:rsidR="00000000" w:rsidRDefault="00737B0C">
      <w:pPr>
        <w:pStyle w:val="SpeakerCon"/>
        <w:rPr>
          <w:rtl/>
        </w:rPr>
      </w:pPr>
      <w:bookmarkStart w:id="389" w:name="FS000000462T30_07_2003_20_09_26C"/>
      <w:bookmarkEnd w:id="389"/>
      <w:r>
        <w:rPr>
          <w:rtl/>
        </w:rPr>
        <w:t>מיכאל איתן (יו"ר ועדת החוקה, חוק ומשפט):</w:t>
      </w:r>
    </w:p>
    <w:p w14:paraId="73F67A84" w14:textId="77777777" w:rsidR="00000000" w:rsidRDefault="00737B0C">
      <w:pPr>
        <w:pStyle w:val="a"/>
        <w:rPr>
          <w:rtl/>
        </w:rPr>
      </w:pPr>
    </w:p>
    <w:p w14:paraId="51C71F53" w14:textId="77777777" w:rsidR="00000000" w:rsidRDefault="00737B0C">
      <w:pPr>
        <w:pStyle w:val="a"/>
        <w:rPr>
          <w:rFonts w:hint="cs"/>
          <w:rtl/>
        </w:rPr>
      </w:pPr>
      <w:r>
        <w:rPr>
          <w:rFonts w:hint="cs"/>
          <w:rtl/>
        </w:rPr>
        <w:t xml:space="preserve">עכשיו אני מביא, למשל, הצעת חוק לתיקון פקודת סימני מסחר. כמה אנשים בציבור וגם כאן בכנסת, לדעתך, יודעים מה זה סימן מסחר, בלי שנסביר להם בשתיים-שלוש </w:t>
      </w:r>
      <w:r>
        <w:rPr>
          <w:rFonts w:hint="cs"/>
          <w:rtl/>
        </w:rPr>
        <w:t>מלים?</w:t>
      </w:r>
    </w:p>
    <w:p w14:paraId="5F099947" w14:textId="77777777" w:rsidR="00000000" w:rsidRDefault="00737B0C">
      <w:pPr>
        <w:pStyle w:val="a"/>
        <w:rPr>
          <w:rFonts w:hint="cs"/>
          <w:rtl/>
        </w:rPr>
      </w:pPr>
    </w:p>
    <w:p w14:paraId="0E4A28BD" w14:textId="77777777" w:rsidR="00000000" w:rsidRDefault="00737B0C">
      <w:pPr>
        <w:pStyle w:val="ac"/>
        <w:rPr>
          <w:rtl/>
        </w:rPr>
      </w:pPr>
      <w:r>
        <w:rPr>
          <w:rFonts w:hint="eastAsia"/>
          <w:rtl/>
        </w:rPr>
        <w:t>אריה</w:t>
      </w:r>
      <w:r>
        <w:rPr>
          <w:rtl/>
        </w:rPr>
        <w:t xml:space="preserve"> אלדד (האיחוד הלאומי - ישראל ביתנו):</w:t>
      </w:r>
    </w:p>
    <w:p w14:paraId="4E099C5F" w14:textId="77777777" w:rsidR="00000000" w:rsidRDefault="00737B0C">
      <w:pPr>
        <w:pStyle w:val="a"/>
        <w:rPr>
          <w:rFonts w:hint="cs"/>
          <w:rtl/>
        </w:rPr>
      </w:pPr>
    </w:p>
    <w:p w14:paraId="61C0CDD0" w14:textId="77777777" w:rsidR="00000000" w:rsidRDefault="00737B0C">
      <w:pPr>
        <w:pStyle w:val="a"/>
        <w:rPr>
          <w:rFonts w:hint="cs"/>
          <w:rtl/>
        </w:rPr>
      </w:pPr>
      <w:r>
        <w:rPr>
          <w:rFonts w:hint="cs"/>
          <w:rtl/>
        </w:rPr>
        <w:t>אם תסביר לנו את החוק בדקה, יש סיכוי שתאסוף חברי כנסת שיצביעו; אם תדבר רבע שעה, זו טרחנות לשמה, סתם.</w:t>
      </w:r>
    </w:p>
    <w:p w14:paraId="3CA49495" w14:textId="77777777" w:rsidR="00000000" w:rsidRDefault="00737B0C">
      <w:pPr>
        <w:pStyle w:val="a"/>
        <w:rPr>
          <w:rFonts w:hint="cs"/>
          <w:rtl/>
        </w:rPr>
      </w:pPr>
    </w:p>
    <w:p w14:paraId="10E4E0D0" w14:textId="77777777" w:rsidR="00000000" w:rsidRDefault="00737B0C">
      <w:pPr>
        <w:pStyle w:val="SpeakerCon"/>
        <w:rPr>
          <w:rtl/>
        </w:rPr>
      </w:pPr>
      <w:bookmarkStart w:id="390" w:name="FS000000462T30_07_2003_20_12_41C"/>
      <w:bookmarkEnd w:id="390"/>
      <w:r>
        <w:rPr>
          <w:rtl/>
        </w:rPr>
        <w:t>מיכאל איתן (יו"ר ועדת החוקה, חוק ומשפט):</w:t>
      </w:r>
    </w:p>
    <w:p w14:paraId="37914662" w14:textId="77777777" w:rsidR="00000000" w:rsidRDefault="00737B0C">
      <w:pPr>
        <w:pStyle w:val="a"/>
        <w:rPr>
          <w:rtl/>
        </w:rPr>
      </w:pPr>
    </w:p>
    <w:p w14:paraId="5B45E7A1" w14:textId="77777777" w:rsidR="00000000" w:rsidRDefault="00737B0C">
      <w:pPr>
        <w:pStyle w:val="a"/>
        <w:rPr>
          <w:rFonts w:hint="cs"/>
          <w:rtl/>
        </w:rPr>
      </w:pPr>
      <w:r>
        <w:rPr>
          <w:rFonts w:hint="cs"/>
          <w:rtl/>
        </w:rPr>
        <w:t>חבר הכנסת אריה אלדד, הערכת הזמן שלי ביחס למה שצריך להסביר נובעת,</w:t>
      </w:r>
      <w:r>
        <w:rPr>
          <w:rFonts w:hint="cs"/>
          <w:rtl/>
        </w:rPr>
        <w:t xml:space="preserve"> כמובן, גם מתוך זיקה אישית שלי לנושאים מסוימים, שאני חושב שהם יותר מעניינים, על-פי העדפה אישית שלי. אבל כאן, לדוגמה, נושא של סימני מסחר, אני יכול לדבר עכשיו ולהגיד שזאת הצעת חוק לתיקון פקודת סימני מסחר, ולקרוא אותה מלה במלה, הרי אנחנו רק מתקנים כאן. האמן ל</w:t>
      </w:r>
      <w:r>
        <w:rPr>
          <w:rFonts w:hint="cs"/>
          <w:rtl/>
        </w:rPr>
        <w:t>י שגם אתה לא תבין במה מדובר.</w:t>
      </w:r>
    </w:p>
    <w:p w14:paraId="23D3F703" w14:textId="77777777" w:rsidR="00000000" w:rsidRDefault="00737B0C">
      <w:pPr>
        <w:pStyle w:val="a"/>
        <w:rPr>
          <w:rFonts w:hint="cs"/>
          <w:rtl/>
        </w:rPr>
      </w:pPr>
    </w:p>
    <w:p w14:paraId="15B7FAAB" w14:textId="77777777" w:rsidR="00000000" w:rsidRDefault="00737B0C">
      <w:pPr>
        <w:pStyle w:val="ac"/>
        <w:rPr>
          <w:rtl/>
        </w:rPr>
      </w:pPr>
      <w:r>
        <w:rPr>
          <w:rFonts w:hint="eastAsia"/>
          <w:rtl/>
        </w:rPr>
        <w:t>אריה</w:t>
      </w:r>
      <w:r>
        <w:rPr>
          <w:rtl/>
        </w:rPr>
        <w:t xml:space="preserve"> אלדד (האיחוד הלאומי - ישראל ביתנו):</w:t>
      </w:r>
    </w:p>
    <w:p w14:paraId="4E183E06" w14:textId="77777777" w:rsidR="00000000" w:rsidRDefault="00737B0C">
      <w:pPr>
        <w:pStyle w:val="a"/>
        <w:rPr>
          <w:rFonts w:hint="cs"/>
          <w:rtl/>
        </w:rPr>
      </w:pPr>
    </w:p>
    <w:p w14:paraId="13104619" w14:textId="77777777" w:rsidR="00000000" w:rsidRDefault="00737B0C">
      <w:pPr>
        <w:pStyle w:val="a"/>
        <w:rPr>
          <w:rFonts w:hint="cs"/>
          <w:rtl/>
        </w:rPr>
      </w:pPr>
      <w:r>
        <w:rPr>
          <w:rFonts w:hint="cs"/>
          <w:rtl/>
        </w:rPr>
        <w:t>יש גם שביל הזהב - יש אפשרות להסביר לנו ולא לתפוס זמן מסך.</w:t>
      </w:r>
    </w:p>
    <w:p w14:paraId="725DDF5B" w14:textId="77777777" w:rsidR="00000000" w:rsidRDefault="00737B0C">
      <w:pPr>
        <w:pStyle w:val="a"/>
        <w:rPr>
          <w:rFonts w:hint="cs"/>
          <w:rtl/>
        </w:rPr>
      </w:pPr>
    </w:p>
    <w:p w14:paraId="164EA1B1" w14:textId="77777777" w:rsidR="00000000" w:rsidRDefault="00737B0C">
      <w:pPr>
        <w:pStyle w:val="SpeakerCon"/>
        <w:rPr>
          <w:rtl/>
        </w:rPr>
      </w:pPr>
      <w:bookmarkStart w:id="391" w:name="FS000000462T30_07_2003_20_15_06C"/>
      <w:bookmarkEnd w:id="391"/>
      <w:r>
        <w:rPr>
          <w:rtl/>
        </w:rPr>
        <w:t>מיכאל איתן (יו"ר ועדת החוקה, חוק ומשפט):</w:t>
      </w:r>
    </w:p>
    <w:p w14:paraId="619DD20C" w14:textId="77777777" w:rsidR="00000000" w:rsidRDefault="00737B0C">
      <w:pPr>
        <w:pStyle w:val="a"/>
        <w:rPr>
          <w:rtl/>
        </w:rPr>
      </w:pPr>
    </w:p>
    <w:p w14:paraId="7E9012E3" w14:textId="77777777" w:rsidR="00000000" w:rsidRDefault="00737B0C">
      <w:pPr>
        <w:pStyle w:val="a"/>
        <w:rPr>
          <w:rFonts w:hint="cs"/>
          <w:rtl/>
        </w:rPr>
      </w:pPr>
      <w:r>
        <w:rPr>
          <w:rFonts w:hint="cs"/>
          <w:rtl/>
        </w:rPr>
        <w:t>אני מסכים.</w:t>
      </w:r>
    </w:p>
    <w:p w14:paraId="78318A51" w14:textId="77777777" w:rsidR="00000000" w:rsidRDefault="00737B0C">
      <w:pPr>
        <w:pStyle w:val="a"/>
        <w:rPr>
          <w:rFonts w:hint="cs"/>
          <w:rtl/>
        </w:rPr>
      </w:pPr>
    </w:p>
    <w:p w14:paraId="1F944F5F" w14:textId="77777777" w:rsidR="00000000" w:rsidRDefault="00737B0C">
      <w:pPr>
        <w:pStyle w:val="ad"/>
        <w:rPr>
          <w:rtl/>
        </w:rPr>
      </w:pPr>
      <w:r>
        <w:rPr>
          <w:rtl/>
        </w:rPr>
        <w:t>היו"ר נסים דהן:</w:t>
      </w:r>
    </w:p>
    <w:p w14:paraId="17B5B26D" w14:textId="77777777" w:rsidR="00000000" w:rsidRDefault="00737B0C">
      <w:pPr>
        <w:pStyle w:val="a"/>
        <w:rPr>
          <w:rtl/>
        </w:rPr>
      </w:pPr>
    </w:p>
    <w:p w14:paraId="308ABAF1" w14:textId="77777777" w:rsidR="00000000" w:rsidRDefault="00737B0C">
      <w:pPr>
        <w:pStyle w:val="a"/>
        <w:rPr>
          <w:rFonts w:hint="cs"/>
          <w:rtl/>
        </w:rPr>
      </w:pPr>
      <w:r>
        <w:rPr>
          <w:rFonts w:hint="cs"/>
          <w:rtl/>
        </w:rPr>
        <w:t>אפשר להיכנס בעובי הקורה ולגופו של עניין ולא לעשות עכשי</w:t>
      </w:r>
      <w:r>
        <w:rPr>
          <w:rFonts w:hint="cs"/>
          <w:rtl/>
        </w:rPr>
        <w:t>ו שיעור בפילוסופיה?</w:t>
      </w:r>
    </w:p>
    <w:p w14:paraId="553283FE" w14:textId="77777777" w:rsidR="00000000" w:rsidRDefault="00737B0C">
      <w:pPr>
        <w:pStyle w:val="a"/>
        <w:rPr>
          <w:rFonts w:hint="cs"/>
          <w:rtl/>
        </w:rPr>
      </w:pPr>
    </w:p>
    <w:p w14:paraId="0DFE9C51" w14:textId="77777777" w:rsidR="00000000" w:rsidRDefault="00737B0C">
      <w:pPr>
        <w:pStyle w:val="SpeakerCon"/>
        <w:rPr>
          <w:rtl/>
        </w:rPr>
      </w:pPr>
      <w:bookmarkStart w:id="392" w:name="FS000000462T30_07_2003_20_15_10C"/>
      <w:bookmarkEnd w:id="392"/>
      <w:r>
        <w:rPr>
          <w:rtl/>
        </w:rPr>
        <w:t>מיכאל איתן (יו"ר ועדת החוקה, חוק ומשפט):</w:t>
      </w:r>
    </w:p>
    <w:p w14:paraId="7BBF7842" w14:textId="77777777" w:rsidR="00000000" w:rsidRDefault="00737B0C">
      <w:pPr>
        <w:pStyle w:val="a"/>
        <w:rPr>
          <w:rtl/>
        </w:rPr>
      </w:pPr>
    </w:p>
    <w:p w14:paraId="7B757BF3" w14:textId="77777777" w:rsidR="00000000" w:rsidRDefault="00737B0C">
      <w:pPr>
        <w:pStyle w:val="a"/>
        <w:rPr>
          <w:rFonts w:hint="cs"/>
          <w:rtl/>
        </w:rPr>
      </w:pPr>
      <w:r>
        <w:rPr>
          <w:rFonts w:hint="cs"/>
          <w:rtl/>
        </w:rPr>
        <w:t>אני מסכים ואני גם אשתדל לעשות את זה כך.</w:t>
      </w:r>
    </w:p>
    <w:p w14:paraId="652122C5" w14:textId="77777777" w:rsidR="00000000" w:rsidRDefault="00737B0C">
      <w:pPr>
        <w:pStyle w:val="a"/>
        <w:rPr>
          <w:rFonts w:hint="cs"/>
          <w:rtl/>
        </w:rPr>
      </w:pPr>
    </w:p>
    <w:p w14:paraId="433FC565" w14:textId="77777777" w:rsidR="00000000" w:rsidRDefault="00737B0C">
      <w:pPr>
        <w:pStyle w:val="a"/>
        <w:rPr>
          <w:rFonts w:hint="cs"/>
          <w:rtl/>
        </w:rPr>
      </w:pPr>
      <w:r>
        <w:rPr>
          <w:rFonts w:hint="cs"/>
          <w:rtl/>
        </w:rPr>
        <w:t>ובכן, אנחנו באים לתקן את פקודת סימני מסחר. המטרה של החוק הזה היא להביא לכך שמדינת ישראל תוכל להצטרף לאמנה בין-לאומית, שדנה בנושא סימני המסחר ובהגנה על ס</w:t>
      </w:r>
      <w:r>
        <w:rPr>
          <w:rFonts w:hint="cs"/>
          <w:rtl/>
        </w:rPr>
        <w:t>ימני המסחר.</w:t>
      </w:r>
    </w:p>
    <w:p w14:paraId="008487C4" w14:textId="77777777" w:rsidR="00000000" w:rsidRDefault="00737B0C">
      <w:pPr>
        <w:pStyle w:val="a"/>
        <w:rPr>
          <w:rFonts w:hint="cs"/>
          <w:rtl/>
        </w:rPr>
      </w:pPr>
    </w:p>
    <w:p w14:paraId="77591608" w14:textId="77777777" w:rsidR="00000000" w:rsidRDefault="00737B0C">
      <w:pPr>
        <w:pStyle w:val="a"/>
        <w:rPr>
          <w:rFonts w:hint="cs"/>
          <w:rtl/>
        </w:rPr>
      </w:pPr>
      <w:r>
        <w:rPr>
          <w:rFonts w:hint="cs"/>
          <w:rtl/>
        </w:rPr>
        <w:t>מה זה בעצם סימן מסחר? סימן מסחר הוא איזה עיצוב, מה שאנחנו קוראים לפעמים "לוגו", או איזה סימן שמקשר למוצר או לפירמה, כדי לאפשר הגנה על מוניטין של אותה פירמה.</w:t>
      </w:r>
    </w:p>
    <w:p w14:paraId="2FAF3B14" w14:textId="77777777" w:rsidR="00000000" w:rsidRDefault="00737B0C">
      <w:pPr>
        <w:pStyle w:val="a"/>
        <w:rPr>
          <w:rFonts w:hint="cs"/>
          <w:rtl/>
        </w:rPr>
      </w:pPr>
    </w:p>
    <w:p w14:paraId="707A2B2E" w14:textId="77777777" w:rsidR="00000000" w:rsidRDefault="00737B0C">
      <w:pPr>
        <w:pStyle w:val="a"/>
        <w:rPr>
          <w:rFonts w:hint="cs"/>
          <w:rtl/>
        </w:rPr>
      </w:pPr>
      <w:r>
        <w:rPr>
          <w:rFonts w:hint="cs"/>
          <w:rtl/>
        </w:rPr>
        <w:t>כולנו  יודעים מה הוא הסימן המסחרי של "קוקה-קולה". הסימנים האלה הם סימנים מוגנים בתנאי</w:t>
      </w:r>
      <w:r>
        <w:rPr>
          <w:rFonts w:hint="cs"/>
          <w:rtl/>
        </w:rPr>
        <w:t xml:space="preserve"> שהם נרשמים. המוניטין שקשור בסימן המסחרי הוא מוניטין ששייך לעסק, והוא מוגן גם ללא סימן המסחר וגם ללא הרישום. אבל כדי שאפשר יהיה לתבוע ולהוכיח את הפגיעה בצורה יותר קלה, נותנים לאדם שרושם את סימן המסחר הגנה על הסימן המסחרי שלו ויכולת לתבוע את מי שפוגע בו. מע</w:t>
      </w:r>
      <w:r>
        <w:rPr>
          <w:rFonts w:hint="cs"/>
          <w:rtl/>
        </w:rPr>
        <w:t xml:space="preserve">ניין שההגנה על סימני מסחר ברמה בין-לאומית </w:t>
      </w:r>
      <w:r>
        <w:rPr>
          <w:rtl/>
        </w:rPr>
        <w:t>–</w:t>
      </w:r>
      <w:r>
        <w:rPr>
          <w:rFonts w:hint="cs"/>
          <w:rtl/>
        </w:rPr>
        <w:t xml:space="preserve"> כלומר, אם "קוקה-קולה" יש לה סימן מסחר רשום במקום מסוים, על מנת שההגנה תחול בישראל, היא היתה צריכה לרשום את סימן המסחר גם בישראל. התארגנו מדינות העולם והחברות המסחריות ואמרו, בואו נעשה אמנה בין-לאומית, שמי שרושם ס</w:t>
      </w:r>
      <w:r>
        <w:rPr>
          <w:rFonts w:hint="cs"/>
          <w:rtl/>
        </w:rPr>
        <w:t>ימן מסחר לא יצטרך ללכת לפי חוקים של כל מדינה ומדינה ולהירשם בכל מקום בנפרד, אלא עצם הרישום במדינה אחת יקצר את ההליכים ויהווה רישום בכל המדינות שחתומות על האמנה.</w:t>
      </w:r>
    </w:p>
    <w:p w14:paraId="19D77767" w14:textId="77777777" w:rsidR="00000000" w:rsidRDefault="00737B0C">
      <w:pPr>
        <w:pStyle w:val="a"/>
        <w:ind w:firstLine="0"/>
        <w:rPr>
          <w:rFonts w:hint="cs"/>
          <w:rtl/>
        </w:rPr>
      </w:pPr>
    </w:p>
    <w:p w14:paraId="7A0C6F46" w14:textId="77777777" w:rsidR="00000000" w:rsidRDefault="00737B0C">
      <w:pPr>
        <w:pStyle w:val="a"/>
        <w:ind w:firstLine="0"/>
        <w:rPr>
          <w:rFonts w:hint="cs"/>
          <w:rtl/>
        </w:rPr>
      </w:pPr>
      <w:r>
        <w:rPr>
          <w:rFonts w:hint="cs"/>
          <w:rtl/>
        </w:rPr>
        <w:tab/>
        <w:t xml:space="preserve">כדי שישראל תוכל להצטרף לאמנה, היא צריכה להתאים את החוק הפנימי שלה, על מנת שמהיום והלאה, לאחר </w:t>
      </w:r>
      <w:r>
        <w:rPr>
          <w:rFonts w:hint="cs"/>
          <w:rtl/>
        </w:rPr>
        <w:t xml:space="preserve">שיתקבל החוק, רישום בישראל יביא לכך שהסימן המסחרי יירשם גם בפנקס הכללי שמוקם על-פי האמנה, ויהיה רישום בכל המדינות שבהן האמנה הזאת קיימת. זה לא רישום אוטומטי, אבל הפרוצדורה מתקצרת. </w:t>
      </w:r>
    </w:p>
    <w:p w14:paraId="4A15CDDC" w14:textId="77777777" w:rsidR="00000000" w:rsidRDefault="00737B0C">
      <w:pPr>
        <w:pStyle w:val="a"/>
        <w:ind w:firstLine="0"/>
        <w:rPr>
          <w:rFonts w:hint="cs"/>
          <w:rtl/>
        </w:rPr>
      </w:pPr>
    </w:p>
    <w:p w14:paraId="41874D75" w14:textId="77777777" w:rsidR="00000000" w:rsidRDefault="00737B0C">
      <w:pPr>
        <w:pStyle w:val="a"/>
        <w:ind w:firstLine="0"/>
        <w:rPr>
          <w:rFonts w:hint="cs"/>
          <w:rtl/>
        </w:rPr>
      </w:pPr>
      <w:r>
        <w:rPr>
          <w:rFonts w:hint="cs"/>
          <w:rtl/>
        </w:rPr>
        <w:tab/>
        <w:t xml:space="preserve">לכן אנחנו מביאים כאן היום שורה של תיקונים בחוק הפנימי שלנו, כדי שגם אחרים </w:t>
      </w:r>
      <w:r>
        <w:rPr>
          <w:rFonts w:hint="cs"/>
          <w:rtl/>
        </w:rPr>
        <w:t xml:space="preserve">שיצטרפו לאמנה במדינות אחרות יוכלו לרשום את הסימנים המסחריים שלהם בארצותיהם, והרישום הזה יחייב גם על-פי החוק הישראלי. הם ינהגו כך כלפי הסימנים שלנו, אנחנו ננהג כך כלפי הסימנים שלהם, וסימני המסחר יהיו מוגנים בחברה הגלובלית שלנו </w:t>
      </w:r>
      <w:r>
        <w:rPr>
          <w:rtl/>
        </w:rPr>
        <w:t>–</w:t>
      </w:r>
      <w:r>
        <w:rPr>
          <w:rFonts w:hint="cs"/>
          <w:rtl/>
        </w:rPr>
        <w:t xml:space="preserve"> זה כמובן חלק בלתי נפרד מההתפ</w:t>
      </w:r>
      <w:r>
        <w:rPr>
          <w:rFonts w:hint="cs"/>
          <w:rtl/>
        </w:rPr>
        <w:t xml:space="preserve">תחויות </w:t>
      </w:r>
      <w:r>
        <w:rPr>
          <w:rtl/>
        </w:rPr>
        <w:t>–</w:t>
      </w:r>
      <w:r>
        <w:rPr>
          <w:rFonts w:hint="cs"/>
          <w:rtl/>
        </w:rPr>
        <w:t xml:space="preserve"> ויקלו, כך אנחנו מקווים, על כל הצרכנים ובעלי סימני המסחר בארצות שחתומות על האמנה.</w:t>
      </w:r>
    </w:p>
    <w:p w14:paraId="7EB367DA" w14:textId="77777777" w:rsidR="00000000" w:rsidRDefault="00737B0C">
      <w:pPr>
        <w:pStyle w:val="a"/>
        <w:ind w:firstLine="0"/>
        <w:rPr>
          <w:rFonts w:hint="cs"/>
          <w:rtl/>
        </w:rPr>
      </w:pPr>
    </w:p>
    <w:p w14:paraId="43A41B0B" w14:textId="77777777" w:rsidR="00000000" w:rsidRDefault="00737B0C">
      <w:pPr>
        <w:pStyle w:val="a"/>
        <w:ind w:firstLine="0"/>
        <w:rPr>
          <w:rFonts w:hint="cs"/>
          <w:rtl/>
        </w:rPr>
      </w:pPr>
      <w:r>
        <w:rPr>
          <w:rFonts w:hint="cs"/>
          <w:rtl/>
        </w:rPr>
        <w:tab/>
        <w:t>הערה אחרונה - וד"ר אריה אלדד, עוד פעם טעם אישי - הפעם הראשונה שמדינות עולם התכנסו כדי להגן על סימני מסחר היתה בשלהי שנות ה-80 של המאה ה-19, 1870 וכמה, או 1880 וכמה,</w:t>
      </w:r>
      <w:r>
        <w:rPr>
          <w:rFonts w:hint="cs"/>
          <w:rtl/>
        </w:rPr>
        <w:t xml:space="preserve"> ומעניין איך הדבר הזה התפתח. כבר בשנים ההן יצרו אמנה בין-לאומית כדי להגן על סימני מסחר, ההגנה הראשונית. היום אנחנו נעים בעקבות האמנה האחרונה שהתפתחה במדריד, אמנת מדריד, וגם היא באה לאחר אמנה קודמת שנתקבלה בשטוקהולם.  אני מודה לחברי הכנסת על ההקשבה.</w:t>
      </w:r>
    </w:p>
    <w:p w14:paraId="09AE50C9" w14:textId="77777777" w:rsidR="00000000" w:rsidRDefault="00737B0C">
      <w:pPr>
        <w:pStyle w:val="a"/>
        <w:ind w:firstLine="0"/>
        <w:rPr>
          <w:rFonts w:hint="cs"/>
          <w:rtl/>
        </w:rPr>
      </w:pPr>
    </w:p>
    <w:p w14:paraId="7F5DF60C" w14:textId="77777777" w:rsidR="00000000" w:rsidRDefault="00737B0C">
      <w:pPr>
        <w:pStyle w:val="ad"/>
        <w:rPr>
          <w:rtl/>
        </w:rPr>
      </w:pPr>
      <w:r>
        <w:rPr>
          <w:rtl/>
        </w:rPr>
        <w:t xml:space="preserve">היו"ר </w:t>
      </w:r>
      <w:r>
        <w:rPr>
          <w:rtl/>
        </w:rPr>
        <w:t>נסים דהן:</w:t>
      </w:r>
    </w:p>
    <w:p w14:paraId="52B5320E" w14:textId="77777777" w:rsidR="00000000" w:rsidRDefault="00737B0C">
      <w:pPr>
        <w:pStyle w:val="a"/>
        <w:rPr>
          <w:rtl/>
        </w:rPr>
      </w:pPr>
    </w:p>
    <w:p w14:paraId="0C4E1B21" w14:textId="77777777" w:rsidR="00000000" w:rsidRDefault="00737B0C">
      <w:pPr>
        <w:pStyle w:val="a"/>
        <w:rPr>
          <w:rFonts w:hint="cs"/>
          <w:rtl/>
        </w:rPr>
      </w:pPr>
      <w:r>
        <w:rPr>
          <w:rFonts w:hint="cs"/>
          <w:rtl/>
        </w:rPr>
        <w:t>תודה רבה. לחבר הכנסת ברכה הסתייגויות לסעיפים 6, 8 ו-19. אתה מוזמן לנמק את שלוש ההסתייגויות שלך. דקה לכל הסתייגות.</w:t>
      </w:r>
    </w:p>
    <w:p w14:paraId="2B7384E0" w14:textId="77777777" w:rsidR="00000000" w:rsidRDefault="00737B0C">
      <w:pPr>
        <w:pStyle w:val="a"/>
        <w:ind w:firstLine="0"/>
        <w:rPr>
          <w:rFonts w:hint="cs"/>
          <w:rtl/>
        </w:rPr>
      </w:pPr>
    </w:p>
    <w:p w14:paraId="09BD4E95" w14:textId="77777777" w:rsidR="00000000" w:rsidRDefault="00737B0C">
      <w:pPr>
        <w:pStyle w:val="Speaker"/>
        <w:rPr>
          <w:rtl/>
        </w:rPr>
      </w:pPr>
      <w:bookmarkStart w:id="393" w:name="FS000000540T30_07_2003_19_59_15"/>
      <w:bookmarkStart w:id="394" w:name="_Toc47678181"/>
      <w:bookmarkStart w:id="395" w:name="_Toc49055741"/>
      <w:bookmarkEnd w:id="393"/>
      <w:r>
        <w:rPr>
          <w:rFonts w:hint="eastAsia"/>
          <w:rtl/>
        </w:rPr>
        <w:t>מוחמד</w:t>
      </w:r>
      <w:r>
        <w:rPr>
          <w:rtl/>
        </w:rPr>
        <w:t xml:space="preserve"> ברכה (חד"ש-תע"ל):</w:t>
      </w:r>
      <w:bookmarkEnd w:id="394"/>
      <w:bookmarkEnd w:id="395"/>
    </w:p>
    <w:p w14:paraId="3E7C6F5D" w14:textId="77777777" w:rsidR="00000000" w:rsidRDefault="00737B0C">
      <w:pPr>
        <w:pStyle w:val="a"/>
        <w:rPr>
          <w:rFonts w:hint="cs"/>
          <w:rtl/>
        </w:rPr>
      </w:pPr>
    </w:p>
    <w:p w14:paraId="46C91655" w14:textId="77777777" w:rsidR="00000000" w:rsidRDefault="00737B0C">
      <w:pPr>
        <w:pStyle w:val="a"/>
        <w:rPr>
          <w:rFonts w:hint="cs"/>
          <w:rtl/>
        </w:rPr>
      </w:pPr>
      <w:r>
        <w:rPr>
          <w:rFonts w:hint="cs"/>
          <w:rtl/>
        </w:rPr>
        <w:t>חמש דקות לכל ההסתייגויות, אבל אני אעשה את זה בשלוש דקות.</w:t>
      </w:r>
    </w:p>
    <w:p w14:paraId="2B6A82A9" w14:textId="77777777" w:rsidR="00000000" w:rsidRDefault="00737B0C">
      <w:pPr>
        <w:pStyle w:val="a"/>
        <w:rPr>
          <w:rFonts w:hint="cs"/>
          <w:rtl/>
        </w:rPr>
      </w:pPr>
    </w:p>
    <w:p w14:paraId="302367AF" w14:textId="77777777" w:rsidR="00000000" w:rsidRDefault="00737B0C">
      <w:pPr>
        <w:pStyle w:val="a"/>
        <w:rPr>
          <w:rFonts w:hint="cs"/>
          <w:rtl/>
        </w:rPr>
      </w:pPr>
      <w:r>
        <w:rPr>
          <w:rFonts w:hint="cs"/>
          <w:rtl/>
        </w:rPr>
        <w:t>אדוני היושב-ראש, רבותי השרים וחברי הכנסת, אני מ</w:t>
      </w:r>
      <w:r>
        <w:rPr>
          <w:rFonts w:hint="cs"/>
          <w:rtl/>
        </w:rPr>
        <w:t>סכים להצעת החוק, ורציתי לנצל את ההזדמנות שיש לי זכות דיבור כדי לדבר דווקא על הצעת החוק שעברה לפני כמה רגעים.</w:t>
      </w:r>
    </w:p>
    <w:p w14:paraId="594D79B1" w14:textId="77777777" w:rsidR="00000000" w:rsidRDefault="00737B0C">
      <w:pPr>
        <w:pStyle w:val="a"/>
        <w:rPr>
          <w:rFonts w:hint="cs"/>
          <w:rtl/>
        </w:rPr>
      </w:pPr>
    </w:p>
    <w:p w14:paraId="0C426255" w14:textId="77777777" w:rsidR="00000000" w:rsidRDefault="00737B0C">
      <w:pPr>
        <w:pStyle w:val="a"/>
        <w:rPr>
          <w:rFonts w:hint="cs"/>
          <w:rtl/>
        </w:rPr>
      </w:pPr>
      <w:r>
        <w:rPr>
          <w:rFonts w:hint="cs"/>
          <w:rtl/>
        </w:rPr>
        <w:t>בכנסת הקודמת, אדוני יושב-ראש הוועדה, היתה ועדה משותפת שעסקה בכל מה שקשור לרכב מנועי. הייתי חבר בוועדה זו. אינני יודע מה קרה בכנסת הזאת, אם היא עדי</w:t>
      </w:r>
      <w:r>
        <w:rPr>
          <w:rFonts w:hint="cs"/>
          <w:rtl/>
        </w:rPr>
        <w:t xml:space="preserve">ין מתפקדת. </w:t>
      </w:r>
    </w:p>
    <w:p w14:paraId="69C300FD" w14:textId="77777777" w:rsidR="00000000" w:rsidRDefault="00737B0C">
      <w:pPr>
        <w:pStyle w:val="a"/>
        <w:rPr>
          <w:rFonts w:hint="cs"/>
          <w:rtl/>
        </w:rPr>
      </w:pPr>
    </w:p>
    <w:p w14:paraId="7909C6E5" w14:textId="77777777" w:rsidR="00000000" w:rsidRDefault="00737B0C">
      <w:pPr>
        <w:pStyle w:val="a"/>
        <w:rPr>
          <w:rFonts w:hint="cs"/>
          <w:rtl/>
        </w:rPr>
      </w:pPr>
      <w:r>
        <w:rPr>
          <w:rFonts w:hint="cs"/>
          <w:rtl/>
        </w:rPr>
        <w:t>הקמת מאגר המידע היא דבר חיוני. מאגר המידע לא צריך להיות סקטוריאלי ואזורי, אלא אישי, אינדיבידואלי. כי נוצר עוול נורא להרבה אנשים. לא שהעוול הזה אמור לתקן משהו. הוא לא משנה שום דבר. אסביר את הנושא במשפט אחד, על-פי השיטה שלך: סוכן ביטוח שיש לו רי</w:t>
      </w:r>
      <w:r>
        <w:rPr>
          <w:rFonts w:hint="cs"/>
          <w:rtl/>
        </w:rPr>
        <w:t xml:space="preserve">כוז של תביעות, סוגרים לו את המחשב. סוכן הביטוח מוענש, אבל מי שעושה את העבירות ומי שעושה את התביעות יכול לעבור אל מעבר לכביש, למקום אחר, ולעשות את הביטוח במקום אחר, והוא יתקבל, וזה עוד לפני ה"פול" וכו'. </w:t>
      </w:r>
    </w:p>
    <w:p w14:paraId="072028FE" w14:textId="77777777" w:rsidR="00000000" w:rsidRDefault="00737B0C">
      <w:pPr>
        <w:pStyle w:val="a"/>
        <w:rPr>
          <w:rFonts w:hint="cs"/>
          <w:rtl/>
        </w:rPr>
      </w:pPr>
    </w:p>
    <w:p w14:paraId="77D15E07" w14:textId="77777777" w:rsidR="00000000" w:rsidRDefault="00737B0C">
      <w:pPr>
        <w:pStyle w:val="a"/>
        <w:rPr>
          <w:rFonts w:hint="cs"/>
          <w:rtl/>
        </w:rPr>
      </w:pPr>
      <w:r>
        <w:rPr>
          <w:rFonts w:hint="cs"/>
          <w:rtl/>
        </w:rPr>
        <w:t>התופעה הזאת עכשיו מאוד קשה אצל סוכני הביטוח ברחוב הע</w:t>
      </w:r>
      <w:r>
        <w:rPr>
          <w:rFonts w:hint="cs"/>
          <w:rtl/>
        </w:rPr>
        <w:t>רבי. יש מעין מגמה לחסל את ענף סוכני הביטוח בסקטור הערבי בגלל ריבוי תביעות. אני לא רוצה לחפות על אף אחד שמשתמש בתביעות האלה למטרות הונאה. אבל מי שעושה זאת, צריך להיענש בעצמו, ואין להעניש סביבה שלמה. זאת אומרת, כשיש ריכוז של תביעות אצל סוכן ביטוח, אין שום סי</w:t>
      </w:r>
      <w:r>
        <w:rPr>
          <w:rFonts w:hint="cs"/>
          <w:rtl/>
        </w:rPr>
        <w:t xml:space="preserve">בה להעניש גם את סוכן הביטוח, לסגור את המחשב בפניו, וזה מה שקורה לרבים -  אני מבין שאתה רוצה לצאת, חבר הכנסת איתן, אבל אני חושב שאתה מבין על מה מדובר, ואפשר להמשיך את הדיבור בעניין. </w:t>
      </w:r>
    </w:p>
    <w:p w14:paraId="361136DE" w14:textId="77777777" w:rsidR="00000000" w:rsidRDefault="00737B0C">
      <w:pPr>
        <w:pStyle w:val="a"/>
        <w:ind w:firstLine="0"/>
        <w:rPr>
          <w:rFonts w:hint="cs"/>
          <w:rtl/>
        </w:rPr>
      </w:pPr>
    </w:p>
    <w:p w14:paraId="4D72B418" w14:textId="77777777" w:rsidR="00000000" w:rsidRDefault="00737B0C">
      <w:pPr>
        <w:pStyle w:val="ac"/>
        <w:rPr>
          <w:rtl/>
        </w:rPr>
      </w:pPr>
      <w:r>
        <w:rPr>
          <w:rFonts w:hint="eastAsia"/>
          <w:rtl/>
        </w:rPr>
        <w:t>מיכאל</w:t>
      </w:r>
      <w:r>
        <w:rPr>
          <w:rtl/>
        </w:rPr>
        <w:t xml:space="preserve"> איתן (</w:t>
      </w:r>
      <w:r>
        <w:rPr>
          <w:rFonts w:hint="cs"/>
          <w:rtl/>
        </w:rPr>
        <w:t>יו"ר ועדת החוקה, חוק ומשפט</w:t>
      </w:r>
      <w:r>
        <w:rPr>
          <w:rtl/>
        </w:rPr>
        <w:t>):</w:t>
      </w:r>
    </w:p>
    <w:p w14:paraId="4473E791" w14:textId="77777777" w:rsidR="00000000" w:rsidRDefault="00737B0C">
      <w:pPr>
        <w:pStyle w:val="a"/>
        <w:rPr>
          <w:rFonts w:hint="cs"/>
          <w:rtl/>
        </w:rPr>
      </w:pPr>
    </w:p>
    <w:p w14:paraId="2D878044" w14:textId="77777777" w:rsidR="00000000" w:rsidRDefault="00737B0C">
      <w:pPr>
        <w:pStyle w:val="a"/>
        <w:rPr>
          <w:rFonts w:hint="cs"/>
          <w:rtl/>
        </w:rPr>
      </w:pPr>
      <w:r>
        <w:rPr>
          <w:rFonts w:hint="cs"/>
          <w:rtl/>
        </w:rPr>
        <w:t>קראו לי לשנייה.</w:t>
      </w:r>
    </w:p>
    <w:p w14:paraId="42507B55" w14:textId="77777777" w:rsidR="00000000" w:rsidRDefault="00737B0C">
      <w:pPr>
        <w:pStyle w:val="a"/>
        <w:ind w:firstLine="0"/>
        <w:rPr>
          <w:rFonts w:hint="cs"/>
          <w:rtl/>
        </w:rPr>
      </w:pPr>
    </w:p>
    <w:p w14:paraId="2498426C" w14:textId="77777777" w:rsidR="00000000" w:rsidRDefault="00737B0C">
      <w:pPr>
        <w:pStyle w:val="SpeakerCon"/>
        <w:rPr>
          <w:rtl/>
        </w:rPr>
      </w:pPr>
      <w:bookmarkStart w:id="396" w:name="FS000000540T30_07_2003_20_05_48C"/>
      <w:bookmarkEnd w:id="396"/>
      <w:r>
        <w:rPr>
          <w:rtl/>
        </w:rPr>
        <w:t>מוחמד ברכה (חד</w:t>
      </w:r>
      <w:r>
        <w:rPr>
          <w:rtl/>
        </w:rPr>
        <w:t>"ש-תע"ל):</w:t>
      </w:r>
    </w:p>
    <w:p w14:paraId="0038FB36" w14:textId="77777777" w:rsidR="00000000" w:rsidRDefault="00737B0C">
      <w:pPr>
        <w:pStyle w:val="a"/>
        <w:rPr>
          <w:rtl/>
        </w:rPr>
      </w:pPr>
    </w:p>
    <w:p w14:paraId="2509EF28" w14:textId="77777777" w:rsidR="00000000" w:rsidRDefault="00737B0C">
      <w:pPr>
        <w:pStyle w:val="a"/>
        <w:rPr>
          <w:rFonts w:hint="cs"/>
          <w:rtl/>
        </w:rPr>
      </w:pPr>
      <w:r>
        <w:rPr>
          <w:rFonts w:hint="cs"/>
          <w:rtl/>
        </w:rPr>
        <w:t xml:space="preserve">זה בסדר, תצא. אין בעיה. </w:t>
      </w:r>
    </w:p>
    <w:p w14:paraId="09288F47" w14:textId="77777777" w:rsidR="00000000" w:rsidRDefault="00737B0C">
      <w:pPr>
        <w:pStyle w:val="a"/>
        <w:rPr>
          <w:rFonts w:hint="cs"/>
          <w:rtl/>
        </w:rPr>
      </w:pPr>
    </w:p>
    <w:p w14:paraId="740D4C10" w14:textId="77777777" w:rsidR="00000000" w:rsidRDefault="00737B0C">
      <w:pPr>
        <w:pStyle w:val="a"/>
        <w:rPr>
          <w:rFonts w:hint="cs"/>
          <w:rtl/>
        </w:rPr>
      </w:pPr>
      <w:r>
        <w:rPr>
          <w:rFonts w:hint="cs"/>
          <w:rtl/>
        </w:rPr>
        <w:t>אני חושב שוועדות הכנסת צריכות להידרש לנושא הזה. זה נושא מאוד כאוב והוא מביא אנשים לכל מיני מחשבות כשפת לחמם נגזלת אחרי עבודה של עשר, 20 ו-30 שנה, ויש סוכנויות ביטוח שקיימות באמת המון זמן ועבדו במסירות ושירתו את האנשים ו</w:t>
      </w:r>
      <w:r>
        <w:rPr>
          <w:rFonts w:hint="cs"/>
          <w:rtl/>
        </w:rPr>
        <w:t xml:space="preserve">את הציבור. אבל תחת החוקים הדרקוניים האלה של חברות הביטוח, שפשוט רוצות לקחת רק קליינטים נוחים </w:t>
      </w:r>
      <w:r>
        <w:rPr>
          <w:rtl/>
        </w:rPr>
        <w:t>–</w:t>
      </w:r>
      <w:r>
        <w:rPr>
          <w:rFonts w:hint="cs"/>
          <w:rtl/>
        </w:rPr>
        <w:t xml:space="preserve"> אומנם יש המצאת ה"פול" וכו' </w:t>
      </w:r>
      <w:r>
        <w:rPr>
          <w:rtl/>
        </w:rPr>
        <w:t>–</w:t>
      </w:r>
      <w:r>
        <w:rPr>
          <w:rFonts w:hint="cs"/>
          <w:rtl/>
        </w:rPr>
        <w:t xml:space="preserve"> אני חושב שיש מקום להידרש לסוגיה הזאת ולאסור סגירת מחשבים לסוכני ביטוח בגלל ריבוי תביעות. כשיש עכשיו החוק הזה של מאגר מידע, אפשר לטפל</w:t>
      </w:r>
      <w:r>
        <w:rPr>
          <w:rFonts w:hint="cs"/>
          <w:rtl/>
        </w:rPr>
        <w:t xml:space="preserve"> נקודתית באנשים שמשתמשים בהונאות למיניהן, באנשים שמרמים, ולא באנשים שמגישים שירות לציבור. תודה רבה. </w:t>
      </w:r>
    </w:p>
    <w:p w14:paraId="3D2C07A3" w14:textId="77777777" w:rsidR="00000000" w:rsidRDefault="00737B0C">
      <w:pPr>
        <w:pStyle w:val="a"/>
        <w:ind w:firstLine="0"/>
        <w:rPr>
          <w:rFonts w:hint="cs"/>
          <w:rtl/>
        </w:rPr>
      </w:pPr>
    </w:p>
    <w:p w14:paraId="5D2DBB93" w14:textId="77777777" w:rsidR="00000000" w:rsidRDefault="00737B0C">
      <w:pPr>
        <w:pStyle w:val="ad"/>
        <w:rPr>
          <w:rtl/>
        </w:rPr>
      </w:pPr>
      <w:r>
        <w:rPr>
          <w:rtl/>
        </w:rPr>
        <w:t>היו"ר נסים דהן:</w:t>
      </w:r>
    </w:p>
    <w:p w14:paraId="3E81DB8E" w14:textId="77777777" w:rsidR="00000000" w:rsidRDefault="00737B0C">
      <w:pPr>
        <w:pStyle w:val="a"/>
        <w:rPr>
          <w:rtl/>
        </w:rPr>
      </w:pPr>
    </w:p>
    <w:p w14:paraId="16D0B8AB" w14:textId="77777777" w:rsidR="00000000" w:rsidRDefault="00737B0C">
      <w:pPr>
        <w:pStyle w:val="a"/>
        <w:rPr>
          <w:rFonts w:hint="cs"/>
          <w:rtl/>
        </w:rPr>
      </w:pPr>
      <w:r>
        <w:rPr>
          <w:rFonts w:hint="cs"/>
          <w:rtl/>
        </w:rPr>
        <w:t>תודה רבה. חבר הכנסת עסאם מח'ול - אינו נוכח; הפסיד את זכותו לנמק את ההסתייגות. חבר הכנסת אחמד טיבי - גם הוא אינו נוכח. חבר הכנסת עזמי בשאר</w:t>
      </w:r>
      <w:r>
        <w:rPr>
          <w:rFonts w:hint="cs"/>
          <w:rtl/>
        </w:rPr>
        <w:t>ה - גם הוא אינו נוכח.</w:t>
      </w:r>
    </w:p>
    <w:p w14:paraId="6049490B" w14:textId="77777777" w:rsidR="00000000" w:rsidRDefault="00737B0C">
      <w:pPr>
        <w:pStyle w:val="a"/>
        <w:rPr>
          <w:rFonts w:hint="cs"/>
          <w:rtl/>
        </w:rPr>
      </w:pPr>
    </w:p>
    <w:p w14:paraId="76840B6D" w14:textId="77777777" w:rsidR="00000000" w:rsidRDefault="00737B0C">
      <w:pPr>
        <w:pStyle w:val="a"/>
        <w:rPr>
          <w:rFonts w:hint="cs"/>
          <w:rtl/>
        </w:rPr>
      </w:pPr>
      <w:r>
        <w:rPr>
          <w:rFonts w:hint="cs"/>
          <w:rtl/>
        </w:rPr>
        <w:t xml:space="preserve">אם כן, אין לנו יותר מסתייגים, ואנחנו עוברים להצבעות. חבר הכנסת מוחמד ברכה, אתה עומד על כך שנצביע על ההסתייגויות שלך? </w:t>
      </w:r>
    </w:p>
    <w:p w14:paraId="42B74C09" w14:textId="77777777" w:rsidR="00000000" w:rsidRDefault="00737B0C">
      <w:pPr>
        <w:pStyle w:val="a"/>
        <w:ind w:firstLine="0"/>
        <w:rPr>
          <w:rFonts w:hint="cs"/>
          <w:rtl/>
        </w:rPr>
      </w:pPr>
    </w:p>
    <w:p w14:paraId="0CECBD6E" w14:textId="77777777" w:rsidR="00000000" w:rsidRDefault="00737B0C">
      <w:pPr>
        <w:pStyle w:val="ac"/>
        <w:rPr>
          <w:rtl/>
        </w:rPr>
      </w:pPr>
      <w:r>
        <w:rPr>
          <w:rFonts w:hint="eastAsia"/>
          <w:rtl/>
        </w:rPr>
        <w:t>מוחמד</w:t>
      </w:r>
      <w:r>
        <w:rPr>
          <w:rtl/>
        </w:rPr>
        <w:t xml:space="preserve"> ברכה (חד"ש-תע"ל):</w:t>
      </w:r>
    </w:p>
    <w:p w14:paraId="712BD55D" w14:textId="77777777" w:rsidR="00000000" w:rsidRDefault="00737B0C">
      <w:pPr>
        <w:pStyle w:val="a"/>
        <w:rPr>
          <w:rFonts w:hint="cs"/>
          <w:rtl/>
        </w:rPr>
      </w:pPr>
    </w:p>
    <w:p w14:paraId="39A537AA" w14:textId="77777777" w:rsidR="00000000" w:rsidRDefault="00737B0C">
      <w:pPr>
        <w:pStyle w:val="a"/>
        <w:rPr>
          <w:rFonts w:hint="cs"/>
          <w:rtl/>
        </w:rPr>
      </w:pPr>
      <w:r>
        <w:rPr>
          <w:rFonts w:hint="cs"/>
          <w:rtl/>
        </w:rPr>
        <w:t>לא, אדוני.</w:t>
      </w:r>
    </w:p>
    <w:p w14:paraId="1255375F" w14:textId="77777777" w:rsidR="00000000" w:rsidRDefault="00737B0C">
      <w:pPr>
        <w:pStyle w:val="a"/>
        <w:ind w:firstLine="0"/>
        <w:rPr>
          <w:rFonts w:hint="cs"/>
          <w:rtl/>
        </w:rPr>
      </w:pPr>
    </w:p>
    <w:p w14:paraId="6A39FD58" w14:textId="77777777" w:rsidR="00000000" w:rsidRDefault="00737B0C">
      <w:pPr>
        <w:pStyle w:val="ad"/>
        <w:rPr>
          <w:rtl/>
        </w:rPr>
      </w:pPr>
      <w:r>
        <w:rPr>
          <w:rtl/>
        </w:rPr>
        <w:t>היו"ר נסים דהן:</w:t>
      </w:r>
    </w:p>
    <w:p w14:paraId="4DB8FDE6" w14:textId="77777777" w:rsidR="00000000" w:rsidRDefault="00737B0C">
      <w:pPr>
        <w:pStyle w:val="a"/>
        <w:rPr>
          <w:rtl/>
        </w:rPr>
      </w:pPr>
    </w:p>
    <w:p w14:paraId="4CF12DBB" w14:textId="77777777" w:rsidR="00000000" w:rsidRDefault="00737B0C">
      <w:pPr>
        <w:pStyle w:val="a"/>
        <w:rPr>
          <w:rFonts w:hint="cs"/>
          <w:rtl/>
        </w:rPr>
      </w:pPr>
      <w:r>
        <w:rPr>
          <w:rFonts w:hint="cs"/>
          <w:rtl/>
        </w:rPr>
        <w:t>אתה מסיר את ההסתייגות שלך?</w:t>
      </w:r>
    </w:p>
    <w:p w14:paraId="5B743C38" w14:textId="77777777" w:rsidR="00000000" w:rsidRDefault="00737B0C">
      <w:pPr>
        <w:pStyle w:val="a"/>
        <w:ind w:firstLine="0"/>
        <w:rPr>
          <w:rFonts w:hint="cs"/>
          <w:rtl/>
        </w:rPr>
      </w:pPr>
    </w:p>
    <w:p w14:paraId="15370FA8" w14:textId="77777777" w:rsidR="00000000" w:rsidRDefault="00737B0C">
      <w:pPr>
        <w:pStyle w:val="ac"/>
        <w:rPr>
          <w:rtl/>
        </w:rPr>
      </w:pPr>
      <w:r>
        <w:rPr>
          <w:rFonts w:hint="eastAsia"/>
          <w:rtl/>
        </w:rPr>
        <w:t>מוחמד</w:t>
      </w:r>
      <w:r>
        <w:rPr>
          <w:rtl/>
        </w:rPr>
        <w:t xml:space="preserve"> ברכה (חד"ש-תע"ל):</w:t>
      </w:r>
    </w:p>
    <w:p w14:paraId="7C60554D" w14:textId="77777777" w:rsidR="00000000" w:rsidRDefault="00737B0C">
      <w:pPr>
        <w:pStyle w:val="a"/>
        <w:rPr>
          <w:rFonts w:hint="cs"/>
          <w:rtl/>
        </w:rPr>
      </w:pPr>
    </w:p>
    <w:p w14:paraId="16B570CC" w14:textId="77777777" w:rsidR="00000000" w:rsidRDefault="00737B0C">
      <w:pPr>
        <w:pStyle w:val="a"/>
        <w:rPr>
          <w:rFonts w:hint="cs"/>
          <w:rtl/>
        </w:rPr>
      </w:pPr>
      <w:r>
        <w:rPr>
          <w:rFonts w:hint="cs"/>
          <w:rtl/>
        </w:rPr>
        <w:t>כן, אדו</w:t>
      </w:r>
      <w:r>
        <w:rPr>
          <w:rFonts w:hint="cs"/>
          <w:rtl/>
        </w:rPr>
        <w:t>ני.</w:t>
      </w:r>
    </w:p>
    <w:p w14:paraId="49B50578" w14:textId="77777777" w:rsidR="00000000" w:rsidRDefault="00737B0C">
      <w:pPr>
        <w:pStyle w:val="a"/>
        <w:rPr>
          <w:rFonts w:hint="cs"/>
          <w:rtl/>
        </w:rPr>
      </w:pPr>
    </w:p>
    <w:p w14:paraId="409FB1BF" w14:textId="77777777" w:rsidR="00000000" w:rsidRDefault="00737B0C">
      <w:pPr>
        <w:pStyle w:val="ad"/>
        <w:rPr>
          <w:rtl/>
        </w:rPr>
      </w:pPr>
      <w:r>
        <w:rPr>
          <w:rtl/>
        </w:rPr>
        <w:t>היו"ר נסים דהן:</w:t>
      </w:r>
    </w:p>
    <w:p w14:paraId="4972CE78" w14:textId="77777777" w:rsidR="00000000" w:rsidRDefault="00737B0C">
      <w:pPr>
        <w:pStyle w:val="a"/>
        <w:rPr>
          <w:rtl/>
        </w:rPr>
      </w:pPr>
    </w:p>
    <w:p w14:paraId="5467A284" w14:textId="77777777" w:rsidR="00000000" w:rsidRDefault="00737B0C">
      <w:pPr>
        <w:pStyle w:val="a"/>
        <w:rPr>
          <w:rFonts w:hint="cs"/>
          <w:rtl/>
        </w:rPr>
      </w:pPr>
      <w:r>
        <w:rPr>
          <w:rFonts w:hint="cs"/>
          <w:rtl/>
        </w:rPr>
        <w:t>את כל ההסתייגויות?</w:t>
      </w:r>
    </w:p>
    <w:p w14:paraId="26D28263" w14:textId="77777777" w:rsidR="00000000" w:rsidRDefault="00737B0C">
      <w:pPr>
        <w:pStyle w:val="a"/>
        <w:ind w:firstLine="0"/>
        <w:rPr>
          <w:rFonts w:hint="cs"/>
          <w:rtl/>
        </w:rPr>
      </w:pPr>
    </w:p>
    <w:p w14:paraId="74E0E109" w14:textId="77777777" w:rsidR="00000000" w:rsidRDefault="00737B0C">
      <w:pPr>
        <w:pStyle w:val="ac"/>
        <w:rPr>
          <w:rtl/>
        </w:rPr>
      </w:pPr>
      <w:r>
        <w:rPr>
          <w:rFonts w:hint="eastAsia"/>
          <w:rtl/>
        </w:rPr>
        <w:t>מוחמד</w:t>
      </w:r>
      <w:r>
        <w:rPr>
          <w:rtl/>
        </w:rPr>
        <w:t xml:space="preserve"> ברכה (חד"ש-תע"ל):</w:t>
      </w:r>
    </w:p>
    <w:p w14:paraId="722604A3" w14:textId="77777777" w:rsidR="00000000" w:rsidRDefault="00737B0C">
      <w:pPr>
        <w:pStyle w:val="a"/>
        <w:rPr>
          <w:rFonts w:hint="cs"/>
          <w:rtl/>
        </w:rPr>
      </w:pPr>
    </w:p>
    <w:p w14:paraId="378CD07C" w14:textId="77777777" w:rsidR="00000000" w:rsidRDefault="00737B0C">
      <w:pPr>
        <w:pStyle w:val="a"/>
        <w:rPr>
          <w:rFonts w:hint="cs"/>
          <w:rtl/>
        </w:rPr>
      </w:pPr>
      <w:r>
        <w:rPr>
          <w:rFonts w:hint="cs"/>
          <w:rtl/>
        </w:rPr>
        <w:t>כן.</w:t>
      </w:r>
    </w:p>
    <w:p w14:paraId="3026F4D9" w14:textId="77777777" w:rsidR="00000000" w:rsidRDefault="00737B0C">
      <w:pPr>
        <w:pStyle w:val="a"/>
        <w:ind w:firstLine="0"/>
        <w:rPr>
          <w:rFonts w:hint="cs"/>
          <w:rtl/>
        </w:rPr>
      </w:pPr>
    </w:p>
    <w:p w14:paraId="618BED77" w14:textId="77777777" w:rsidR="00000000" w:rsidRDefault="00737B0C">
      <w:pPr>
        <w:pStyle w:val="ad"/>
        <w:rPr>
          <w:rtl/>
        </w:rPr>
      </w:pPr>
      <w:r>
        <w:rPr>
          <w:rtl/>
        </w:rPr>
        <w:t>היו"ר נסים דהן:</w:t>
      </w:r>
    </w:p>
    <w:p w14:paraId="5021D6C1" w14:textId="77777777" w:rsidR="00000000" w:rsidRDefault="00737B0C">
      <w:pPr>
        <w:pStyle w:val="a"/>
        <w:rPr>
          <w:rtl/>
        </w:rPr>
      </w:pPr>
    </w:p>
    <w:p w14:paraId="3D3892DD" w14:textId="77777777" w:rsidR="00000000" w:rsidRDefault="00737B0C">
      <w:pPr>
        <w:pStyle w:val="a"/>
        <w:rPr>
          <w:rFonts w:hint="cs"/>
          <w:rtl/>
        </w:rPr>
      </w:pPr>
      <w:r>
        <w:rPr>
          <w:rFonts w:hint="cs"/>
          <w:rtl/>
        </w:rPr>
        <w:t xml:space="preserve">אנחנו עוברים, אם כן, להצבעה בקריאה שנייה על כל החוק, משם החוק ועד סעיף 25, כנוסח הוועדה שמונח לפניכם. </w:t>
      </w:r>
    </w:p>
    <w:p w14:paraId="3E66FF94" w14:textId="77777777" w:rsidR="00000000" w:rsidRDefault="00737B0C">
      <w:pPr>
        <w:pStyle w:val="a"/>
        <w:rPr>
          <w:rtl/>
        </w:rPr>
      </w:pPr>
    </w:p>
    <w:p w14:paraId="10679BB2" w14:textId="77777777" w:rsidR="00000000" w:rsidRDefault="00737B0C">
      <w:pPr>
        <w:pStyle w:val="a"/>
        <w:rPr>
          <w:rFonts w:hint="cs"/>
          <w:rtl/>
        </w:rPr>
      </w:pPr>
    </w:p>
    <w:p w14:paraId="71CCC7B7" w14:textId="77777777" w:rsidR="00000000" w:rsidRDefault="00737B0C">
      <w:pPr>
        <w:pStyle w:val="a7"/>
        <w:bidi/>
        <w:rPr>
          <w:rFonts w:hint="cs"/>
          <w:rtl/>
        </w:rPr>
      </w:pPr>
      <w:r>
        <w:rPr>
          <w:rFonts w:hint="cs"/>
          <w:rtl/>
        </w:rPr>
        <w:t>הצבעה מס' 12</w:t>
      </w:r>
    </w:p>
    <w:p w14:paraId="58169F54" w14:textId="77777777" w:rsidR="00000000" w:rsidRDefault="00737B0C">
      <w:pPr>
        <w:pStyle w:val="a"/>
        <w:rPr>
          <w:rFonts w:hint="cs"/>
          <w:rtl/>
        </w:rPr>
      </w:pPr>
    </w:p>
    <w:p w14:paraId="76EB506C" w14:textId="77777777" w:rsidR="00000000" w:rsidRDefault="00737B0C">
      <w:pPr>
        <w:pStyle w:val="a8"/>
        <w:bidi/>
        <w:rPr>
          <w:rFonts w:hint="cs"/>
          <w:rtl/>
        </w:rPr>
      </w:pPr>
      <w:r>
        <w:rPr>
          <w:rFonts w:hint="cs"/>
          <w:rtl/>
        </w:rPr>
        <w:t xml:space="preserve">בעד סעיפים 1-25 </w:t>
      </w:r>
      <w:r>
        <w:rPr>
          <w:rtl/>
        </w:rPr>
        <w:t>–</w:t>
      </w:r>
      <w:r>
        <w:rPr>
          <w:rFonts w:hint="cs"/>
          <w:rtl/>
        </w:rPr>
        <w:t xml:space="preserve"> 15</w:t>
      </w:r>
    </w:p>
    <w:p w14:paraId="3C79498D"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14078C0E"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0094A2CC" w14:textId="77777777" w:rsidR="00000000" w:rsidRDefault="00737B0C">
      <w:pPr>
        <w:pStyle w:val="a9"/>
        <w:bidi/>
        <w:rPr>
          <w:rFonts w:hint="cs"/>
          <w:rtl/>
        </w:rPr>
      </w:pPr>
      <w:r>
        <w:rPr>
          <w:rFonts w:hint="cs"/>
          <w:rtl/>
        </w:rPr>
        <w:t>סעיפ</w:t>
      </w:r>
      <w:r>
        <w:rPr>
          <w:rFonts w:hint="cs"/>
          <w:rtl/>
        </w:rPr>
        <w:t>ים 1-25 נתקבלו.</w:t>
      </w:r>
    </w:p>
    <w:p w14:paraId="613617F1" w14:textId="77777777" w:rsidR="00000000" w:rsidRDefault="00737B0C">
      <w:pPr>
        <w:pStyle w:val="a"/>
        <w:rPr>
          <w:rFonts w:hint="cs"/>
          <w:rtl/>
        </w:rPr>
      </w:pPr>
    </w:p>
    <w:p w14:paraId="73415C5B" w14:textId="77777777" w:rsidR="00000000" w:rsidRDefault="00737B0C">
      <w:pPr>
        <w:pStyle w:val="ad"/>
        <w:rPr>
          <w:rtl/>
        </w:rPr>
      </w:pPr>
      <w:r>
        <w:rPr>
          <w:rtl/>
        </w:rPr>
        <w:t>היו"ר נסים דהן:</w:t>
      </w:r>
    </w:p>
    <w:p w14:paraId="2D80F244" w14:textId="77777777" w:rsidR="00000000" w:rsidRDefault="00737B0C">
      <w:pPr>
        <w:pStyle w:val="a"/>
        <w:rPr>
          <w:rtl/>
        </w:rPr>
      </w:pPr>
    </w:p>
    <w:p w14:paraId="46DAE110" w14:textId="77777777" w:rsidR="00000000" w:rsidRDefault="00737B0C">
      <w:pPr>
        <w:pStyle w:val="a"/>
        <w:rPr>
          <w:rFonts w:hint="cs"/>
          <w:rtl/>
        </w:rPr>
      </w:pPr>
      <w:r>
        <w:rPr>
          <w:rFonts w:hint="cs"/>
          <w:rtl/>
        </w:rPr>
        <w:t>החוק עבר בקריאה שנייה. לא היו הסתייגויות ולא התקבלו הסתייגויות.</w:t>
      </w:r>
    </w:p>
    <w:p w14:paraId="55F8EBCB" w14:textId="77777777" w:rsidR="00000000" w:rsidRDefault="00737B0C">
      <w:pPr>
        <w:pStyle w:val="a"/>
        <w:rPr>
          <w:rFonts w:hint="cs"/>
          <w:rtl/>
        </w:rPr>
      </w:pPr>
    </w:p>
    <w:p w14:paraId="497AA170" w14:textId="77777777" w:rsidR="00000000" w:rsidRDefault="00737B0C">
      <w:pPr>
        <w:pStyle w:val="a"/>
        <w:rPr>
          <w:rFonts w:hint="cs"/>
          <w:rtl/>
        </w:rPr>
      </w:pPr>
      <w:r>
        <w:rPr>
          <w:rFonts w:hint="cs"/>
          <w:rtl/>
        </w:rPr>
        <w:t>אנחנו עוברים להצבעה בקריאה שלישית.</w:t>
      </w:r>
    </w:p>
    <w:p w14:paraId="0090259A" w14:textId="77777777" w:rsidR="00000000" w:rsidRDefault="00737B0C">
      <w:pPr>
        <w:pStyle w:val="a"/>
        <w:rPr>
          <w:rFonts w:hint="cs"/>
          <w:rtl/>
        </w:rPr>
      </w:pPr>
    </w:p>
    <w:p w14:paraId="34FF253E" w14:textId="77777777" w:rsidR="00000000" w:rsidRDefault="00737B0C">
      <w:pPr>
        <w:pStyle w:val="a7"/>
        <w:bidi/>
        <w:rPr>
          <w:rFonts w:hint="cs"/>
          <w:rtl/>
        </w:rPr>
      </w:pPr>
      <w:r>
        <w:rPr>
          <w:rFonts w:hint="cs"/>
          <w:rtl/>
        </w:rPr>
        <w:t>הצבעה מס' 13</w:t>
      </w:r>
    </w:p>
    <w:p w14:paraId="3B447A04" w14:textId="77777777" w:rsidR="00000000" w:rsidRDefault="00737B0C">
      <w:pPr>
        <w:pStyle w:val="a"/>
        <w:jc w:val="center"/>
        <w:rPr>
          <w:rFonts w:hint="cs"/>
          <w:rtl/>
        </w:rPr>
      </w:pPr>
    </w:p>
    <w:p w14:paraId="4D09BD29" w14:textId="77777777" w:rsidR="00000000" w:rsidRDefault="00737B0C">
      <w:pPr>
        <w:pStyle w:val="a8"/>
        <w:bidi/>
        <w:rPr>
          <w:rFonts w:hint="cs"/>
          <w:rtl/>
        </w:rPr>
      </w:pPr>
      <w:r>
        <w:rPr>
          <w:rFonts w:hint="cs"/>
          <w:rtl/>
        </w:rPr>
        <w:t xml:space="preserve">בעד החוק </w:t>
      </w:r>
      <w:r>
        <w:rPr>
          <w:rtl/>
        </w:rPr>
        <w:t>–</w:t>
      </w:r>
      <w:r>
        <w:rPr>
          <w:rFonts w:hint="cs"/>
          <w:rtl/>
        </w:rPr>
        <w:t xml:space="preserve"> 15</w:t>
      </w:r>
    </w:p>
    <w:p w14:paraId="09AABDFE"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7647628E"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2B9CE503" w14:textId="77777777" w:rsidR="00000000" w:rsidRDefault="00737B0C">
      <w:pPr>
        <w:pStyle w:val="a9"/>
        <w:bidi/>
        <w:rPr>
          <w:rFonts w:hint="cs"/>
          <w:rtl/>
        </w:rPr>
      </w:pPr>
      <w:r>
        <w:rPr>
          <w:rFonts w:hint="cs"/>
          <w:rtl/>
        </w:rPr>
        <w:t>חוק לתיקון פקודת סימני מסחר (מס' 5), התשס"ג-2003, נתקבל.</w:t>
      </w:r>
    </w:p>
    <w:p w14:paraId="3D0A6EA5" w14:textId="77777777" w:rsidR="00000000" w:rsidRDefault="00737B0C">
      <w:pPr>
        <w:pStyle w:val="a"/>
        <w:ind w:firstLine="0"/>
        <w:rPr>
          <w:rFonts w:hint="cs"/>
          <w:rtl/>
        </w:rPr>
      </w:pPr>
    </w:p>
    <w:p w14:paraId="54437F84" w14:textId="77777777" w:rsidR="00000000" w:rsidRDefault="00737B0C">
      <w:pPr>
        <w:pStyle w:val="ad"/>
        <w:rPr>
          <w:rtl/>
        </w:rPr>
      </w:pPr>
      <w:r>
        <w:rPr>
          <w:rtl/>
        </w:rPr>
        <w:t>היו"ר נסים ד</w:t>
      </w:r>
      <w:r>
        <w:rPr>
          <w:rtl/>
        </w:rPr>
        <w:t>הן:</w:t>
      </w:r>
    </w:p>
    <w:p w14:paraId="3C7FC10C" w14:textId="77777777" w:rsidR="00000000" w:rsidRDefault="00737B0C">
      <w:pPr>
        <w:pStyle w:val="a"/>
        <w:rPr>
          <w:rtl/>
        </w:rPr>
      </w:pPr>
    </w:p>
    <w:p w14:paraId="0C1DB7E3" w14:textId="77777777" w:rsidR="00000000" w:rsidRDefault="00737B0C">
      <w:pPr>
        <w:pStyle w:val="a"/>
        <w:rPr>
          <w:rFonts w:hint="cs"/>
          <w:rtl/>
        </w:rPr>
      </w:pPr>
      <w:r>
        <w:rPr>
          <w:rFonts w:hint="cs"/>
          <w:rtl/>
        </w:rPr>
        <w:t xml:space="preserve">ברוב מוחלט, פה-אחד, 15 בעד, ללא מתנגדים וללא נמנעים - החוק עבר בקריאה שלישית. </w:t>
      </w:r>
    </w:p>
    <w:p w14:paraId="6B2440BA" w14:textId="77777777" w:rsidR="00000000" w:rsidRDefault="00737B0C">
      <w:pPr>
        <w:pStyle w:val="a"/>
        <w:rPr>
          <w:rFonts w:hint="cs"/>
          <w:rtl/>
        </w:rPr>
      </w:pPr>
    </w:p>
    <w:p w14:paraId="68D4016D" w14:textId="77777777" w:rsidR="00000000" w:rsidRDefault="00737B0C">
      <w:pPr>
        <w:pStyle w:val="Subject"/>
        <w:rPr>
          <w:rFonts w:hint="cs"/>
          <w:rtl/>
        </w:rPr>
      </w:pPr>
    </w:p>
    <w:p w14:paraId="28479521" w14:textId="77777777" w:rsidR="00000000" w:rsidRDefault="00737B0C">
      <w:pPr>
        <w:pStyle w:val="Subject"/>
        <w:rPr>
          <w:rFonts w:hint="cs"/>
          <w:rtl/>
        </w:rPr>
      </w:pPr>
      <w:bookmarkStart w:id="397" w:name="_Toc47678182"/>
      <w:bookmarkStart w:id="398" w:name="_Toc47682125"/>
      <w:bookmarkStart w:id="399" w:name="_Toc47868526"/>
      <w:bookmarkStart w:id="400" w:name="_Toc47869582"/>
      <w:bookmarkStart w:id="401" w:name="_Toc47869792"/>
      <w:bookmarkStart w:id="402" w:name="_Toc47869936"/>
      <w:bookmarkStart w:id="403" w:name="_Toc49055742"/>
      <w:r>
        <w:rPr>
          <w:rFonts w:hint="cs"/>
          <w:rtl/>
        </w:rPr>
        <w:t>הצעת חוק זכויות מבצעים ומשדרים (תיקון מס' 5), התשס"ג-2003</w:t>
      </w:r>
      <w:bookmarkEnd w:id="397"/>
      <w:bookmarkEnd w:id="398"/>
      <w:bookmarkEnd w:id="399"/>
      <w:bookmarkEnd w:id="400"/>
      <w:bookmarkEnd w:id="401"/>
      <w:bookmarkEnd w:id="402"/>
      <w:bookmarkEnd w:id="403"/>
      <w:r>
        <w:rPr>
          <w:rFonts w:hint="cs"/>
          <w:rtl/>
        </w:rPr>
        <w:t xml:space="preserve"> </w:t>
      </w:r>
    </w:p>
    <w:p w14:paraId="5D30E75B" w14:textId="77777777" w:rsidR="00000000" w:rsidRDefault="00737B0C">
      <w:pPr>
        <w:pStyle w:val="a"/>
        <w:ind w:firstLine="0"/>
        <w:rPr>
          <w:rFonts w:hint="cs"/>
          <w:rtl/>
        </w:rPr>
      </w:pPr>
      <w:r>
        <w:rPr>
          <w:rFonts w:hint="cs"/>
          <w:rtl/>
        </w:rPr>
        <w:t>[מס' מ/39; "דברי הכנסת", חוב' י"ח, עמ'  4229; נספחות.]</w:t>
      </w:r>
    </w:p>
    <w:p w14:paraId="38287C21" w14:textId="77777777" w:rsidR="00000000" w:rsidRDefault="00737B0C">
      <w:pPr>
        <w:pStyle w:val="SubjectSub"/>
        <w:rPr>
          <w:rFonts w:hint="cs"/>
          <w:rtl/>
        </w:rPr>
      </w:pPr>
      <w:r>
        <w:rPr>
          <w:rFonts w:hint="cs"/>
          <w:rtl/>
        </w:rPr>
        <w:t>(קריאה שנייה וקריאה שלישית)</w:t>
      </w:r>
    </w:p>
    <w:p w14:paraId="042ED150" w14:textId="77777777" w:rsidR="00000000" w:rsidRDefault="00737B0C">
      <w:pPr>
        <w:pStyle w:val="a"/>
        <w:ind w:firstLine="0"/>
        <w:rPr>
          <w:rFonts w:hint="cs"/>
          <w:rtl/>
        </w:rPr>
      </w:pPr>
    </w:p>
    <w:p w14:paraId="13209CF1" w14:textId="77777777" w:rsidR="00000000" w:rsidRDefault="00737B0C">
      <w:pPr>
        <w:pStyle w:val="ad"/>
        <w:rPr>
          <w:rtl/>
        </w:rPr>
      </w:pPr>
      <w:r>
        <w:rPr>
          <w:rtl/>
        </w:rPr>
        <w:t>היו"ר נסים דהן:</w:t>
      </w:r>
    </w:p>
    <w:p w14:paraId="653189D6" w14:textId="77777777" w:rsidR="00000000" w:rsidRDefault="00737B0C">
      <w:pPr>
        <w:pStyle w:val="a"/>
        <w:rPr>
          <w:rtl/>
        </w:rPr>
      </w:pPr>
    </w:p>
    <w:p w14:paraId="3881D11A" w14:textId="77777777" w:rsidR="00000000" w:rsidRDefault="00737B0C">
      <w:pPr>
        <w:pStyle w:val="a"/>
        <w:rPr>
          <w:rFonts w:hint="cs"/>
          <w:rtl/>
        </w:rPr>
      </w:pPr>
      <w:r>
        <w:rPr>
          <w:rFonts w:hint="cs"/>
          <w:rtl/>
        </w:rPr>
        <w:t>אנו עוברים</w:t>
      </w:r>
      <w:r>
        <w:rPr>
          <w:rFonts w:hint="cs"/>
          <w:rtl/>
        </w:rPr>
        <w:t xml:space="preserve"> לסעיף הבא: הצעת חוק זכויות מבצעים ומשדרים (תיקון מס' 5), התשס"ג-2003, קריאה שנייה וקריאה שלישית. יציג את הצעת החוק יושב-ראש ועדת החוקה, חוק ומשפט, חבר הכנסת מיכאל איתן.</w:t>
      </w:r>
    </w:p>
    <w:p w14:paraId="673F9DAC" w14:textId="77777777" w:rsidR="00000000" w:rsidRDefault="00737B0C">
      <w:pPr>
        <w:pStyle w:val="a"/>
        <w:ind w:firstLine="0"/>
        <w:rPr>
          <w:rFonts w:hint="cs"/>
          <w:rtl/>
        </w:rPr>
      </w:pPr>
    </w:p>
    <w:p w14:paraId="0E90B76A" w14:textId="77777777" w:rsidR="00000000" w:rsidRDefault="00737B0C">
      <w:pPr>
        <w:pStyle w:val="ac"/>
        <w:rPr>
          <w:rtl/>
        </w:rPr>
      </w:pPr>
      <w:r>
        <w:rPr>
          <w:rFonts w:hint="eastAsia"/>
          <w:rtl/>
        </w:rPr>
        <w:t>מיכאל</w:t>
      </w:r>
      <w:r>
        <w:rPr>
          <w:rtl/>
        </w:rPr>
        <w:t xml:space="preserve"> איתן (יו"ר ועדת החוקה, חוק ומשפט):</w:t>
      </w:r>
    </w:p>
    <w:p w14:paraId="60D90E82" w14:textId="77777777" w:rsidR="00000000" w:rsidRDefault="00737B0C">
      <w:pPr>
        <w:pStyle w:val="a"/>
        <w:rPr>
          <w:rFonts w:hint="cs"/>
          <w:rtl/>
        </w:rPr>
      </w:pPr>
    </w:p>
    <w:p w14:paraId="020E897E" w14:textId="77777777" w:rsidR="00000000" w:rsidRDefault="00737B0C">
      <w:pPr>
        <w:pStyle w:val="a"/>
        <w:rPr>
          <w:rFonts w:hint="cs"/>
          <w:rtl/>
        </w:rPr>
      </w:pPr>
      <w:r>
        <w:rPr>
          <w:rFonts w:hint="cs"/>
          <w:rtl/>
        </w:rPr>
        <w:t>אדוני היושב-ראש, דיברנו קודם על ההגנה על סי</w:t>
      </w:r>
      <w:r>
        <w:rPr>
          <w:rFonts w:hint="cs"/>
          <w:rtl/>
        </w:rPr>
        <w:t xml:space="preserve">מני מסחר, ותיקנו את החוק הישראלי על מנת שישראל תוכל להצטרף לאמנה הבין-לאומית. </w:t>
      </w:r>
    </w:p>
    <w:p w14:paraId="02BD4858" w14:textId="77777777" w:rsidR="00000000" w:rsidRDefault="00737B0C">
      <w:pPr>
        <w:pStyle w:val="a"/>
        <w:ind w:firstLine="0"/>
        <w:rPr>
          <w:rFonts w:hint="cs"/>
          <w:rtl/>
        </w:rPr>
      </w:pPr>
    </w:p>
    <w:p w14:paraId="328D19D6" w14:textId="77777777" w:rsidR="00000000" w:rsidRDefault="00737B0C">
      <w:pPr>
        <w:pStyle w:val="a"/>
        <w:rPr>
          <w:rFonts w:hint="cs"/>
          <w:rtl/>
        </w:rPr>
      </w:pPr>
      <w:r>
        <w:rPr>
          <w:rFonts w:hint="cs"/>
          <w:rtl/>
        </w:rPr>
        <w:t>מדובר בהצעת חוק זכויות מבצעים ומשדרים, והחוק הזה דן במערכת היחסים שבין משדר ראשי ומשדר משני. משדר ראשי זה מי שמייצר את השידור, ומשדר משני זה מי שלוקח שידור של משדר ראשי ומשדר א</w:t>
      </w:r>
      <w:r>
        <w:rPr>
          <w:rFonts w:hint="cs"/>
          <w:rtl/>
        </w:rPr>
        <w:t xml:space="preserve">ותו בתחנות שלו או באמצעי השידור שלו. </w:t>
      </w:r>
    </w:p>
    <w:p w14:paraId="6A24E440" w14:textId="77777777" w:rsidR="00000000" w:rsidRDefault="00737B0C">
      <w:pPr>
        <w:pStyle w:val="a"/>
        <w:rPr>
          <w:rFonts w:hint="cs"/>
          <w:rtl/>
        </w:rPr>
      </w:pPr>
    </w:p>
    <w:p w14:paraId="245568AF" w14:textId="77777777" w:rsidR="00000000" w:rsidRDefault="00737B0C">
      <w:pPr>
        <w:pStyle w:val="a"/>
        <w:rPr>
          <w:rFonts w:hint="cs"/>
          <w:rtl/>
        </w:rPr>
      </w:pPr>
      <w:r>
        <w:rPr>
          <w:rFonts w:hint="cs"/>
          <w:rtl/>
        </w:rPr>
        <w:t>אמנת רומא, שאנחנו צד לה, קבעה את ההגנות על הזכויות של המשדר הראשי, על מנת למנוע שידורי משנה של שידוריו בסייגים מתאימים. כלומר, למרות ההגנה על המשדר הראשי, בסייגים מתאימים אפשר להעביר שידורים גם ללא הסכמתו, אבל בדרך כל</w:t>
      </w:r>
      <w:r>
        <w:rPr>
          <w:rFonts w:hint="cs"/>
          <w:rtl/>
        </w:rPr>
        <w:t xml:space="preserve">ל חייבים לקבל את הסכמתו. </w:t>
      </w:r>
    </w:p>
    <w:p w14:paraId="7B9DB798" w14:textId="77777777" w:rsidR="00000000" w:rsidRDefault="00737B0C">
      <w:pPr>
        <w:pStyle w:val="a"/>
        <w:rPr>
          <w:rFonts w:hint="cs"/>
          <w:rtl/>
        </w:rPr>
      </w:pPr>
    </w:p>
    <w:p w14:paraId="6C9940FF" w14:textId="77777777" w:rsidR="00000000" w:rsidRDefault="00737B0C">
      <w:pPr>
        <w:pStyle w:val="a"/>
        <w:rPr>
          <w:rFonts w:hint="cs"/>
          <w:rtl/>
        </w:rPr>
      </w:pPr>
      <w:r>
        <w:rPr>
          <w:rFonts w:hint="cs"/>
          <w:rtl/>
        </w:rPr>
        <w:t>החוק שלנו הנוכחי קבע, שאחד מהפטורים של משדר משני הוא, שהוא יכול לשדר את השידורים של המשדר הראשי, כשהשידור מבוצע בדרך של העברה או הפצה קווית כדין. מובן שתחנות הכבלים שלנו פעלו כדין, והפטור הזה יצר מצב, בניגוד למה שקבוע באמנת רומא,</w:t>
      </w:r>
      <w:r>
        <w:rPr>
          <w:rFonts w:hint="cs"/>
          <w:rtl/>
        </w:rPr>
        <w:t xml:space="preserve"> שהם יכולים להעביר שידורים כמשדר משני, בניגוד לזכות שיש למי שייצר את השידור הזה ובלי לקבל את הסכמתו. </w:t>
      </w:r>
    </w:p>
    <w:p w14:paraId="4E5F5D5D" w14:textId="77777777" w:rsidR="00000000" w:rsidRDefault="00737B0C">
      <w:pPr>
        <w:pStyle w:val="a"/>
        <w:rPr>
          <w:rFonts w:hint="cs"/>
          <w:rtl/>
        </w:rPr>
      </w:pPr>
    </w:p>
    <w:p w14:paraId="3B8D93D3" w14:textId="77777777" w:rsidR="00000000" w:rsidRDefault="00737B0C">
      <w:pPr>
        <w:pStyle w:val="a"/>
        <w:rPr>
          <w:rFonts w:hint="cs"/>
          <w:rtl/>
        </w:rPr>
      </w:pPr>
      <w:r>
        <w:rPr>
          <w:rFonts w:hint="cs"/>
          <w:rtl/>
        </w:rPr>
        <w:t>אנחנו בעצם מבקשים ככלל את ביטול הפטור הרחב הזה הקיים בחוק הישראלי. אני יכול רק להרגיע את החברים שחוששים שהשינוי גדול מדי. לא היינו מדינה פיראטית בתחום הז</w:t>
      </w:r>
      <w:r>
        <w:rPr>
          <w:rFonts w:hint="cs"/>
          <w:rtl/>
        </w:rPr>
        <w:t xml:space="preserve">ה. הסייגים על המשדר המשני הופיעו ביחסים שבין הרשות לבעלי הזיכיון, או בכללים. היום אנחנו פשוט מתאימים את החוק, והאיסור הזה יהיה קיים כבר מתוקף החוק הראשי שלנו, כפי שנדרש באמנת רומא. </w:t>
      </w:r>
    </w:p>
    <w:p w14:paraId="416CD3BA" w14:textId="77777777" w:rsidR="00000000" w:rsidRDefault="00737B0C">
      <w:pPr>
        <w:pStyle w:val="a"/>
        <w:rPr>
          <w:rFonts w:hint="cs"/>
          <w:rtl/>
        </w:rPr>
      </w:pPr>
    </w:p>
    <w:p w14:paraId="07036AC1" w14:textId="77777777" w:rsidR="00000000" w:rsidRDefault="00737B0C">
      <w:pPr>
        <w:pStyle w:val="a"/>
        <w:rPr>
          <w:rFonts w:hint="cs"/>
          <w:rtl/>
        </w:rPr>
      </w:pPr>
      <w:r>
        <w:rPr>
          <w:rFonts w:hint="cs"/>
          <w:rtl/>
        </w:rPr>
        <w:t>הוספנו לחוק עוד סעיף אחד, שנוגע לשר המשפטים, ואנחנו משנים אותו.</w:t>
      </w:r>
      <w:r>
        <w:rPr>
          <w:rtl/>
        </w:rPr>
        <w:t xml:space="preserve"> </w:t>
      </w:r>
      <w:r>
        <w:rPr>
          <w:rFonts w:hint="cs"/>
          <w:rtl/>
        </w:rPr>
        <w:t>בעניין הז</w:t>
      </w:r>
      <w:r>
        <w:rPr>
          <w:rFonts w:hint="cs"/>
          <w:rtl/>
        </w:rPr>
        <w:t>ה אנחנו מרחיבים את היכולות של שר המשפטים לקבוע בצו. אף שעל-פי החוק ההגבלה חלה רק על שידור קווי, על הכבלים, אם מטעמים של תחרות בשוק נרצה להטיל מגבלה נוספת גם על הלוויין וליצור מצב שלא יהיה יתרון לאחד על פני השני בכך שהוא הופך להיות משדר משני ללא רשות של מיש</w:t>
      </w:r>
      <w:r>
        <w:rPr>
          <w:rFonts w:hint="cs"/>
          <w:rtl/>
        </w:rPr>
        <w:t xml:space="preserve">הו באחת מהארצות השייכות לאמנה הזאת, ואף  שבעצם היינו  יכולים להשתמש בפרצה הזאת לגבי שידור אלחוטי, אנחנו נותנים אפשרות לשר המשפטים, בצו, לקבוע הגנה, להרחיב את החוק, גם אם זה לא הדדי, מול אותה מדינה - שהיא צד לאמנה הזאת - שכלפיה אנחנו משווים את התנאים. </w:t>
      </w:r>
    </w:p>
    <w:p w14:paraId="29231BF9" w14:textId="77777777" w:rsidR="00000000" w:rsidRDefault="00737B0C">
      <w:pPr>
        <w:pStyle w:val="a"/>
        <w:rPr>
          <w:rFonts w:hint="cs"/>
          <w:rtl/>
        </w:rPr>
      </w:pPr>
    </w:p>
    <w:p w14:paraId="42F4D93A" w14:textId="77777777" w:rsidR="00000000" w:rsidRDefault="00737B0C">
      <w:pPr>
        <w:pStyle w:val="a"/>
        <w:rPr>
          <w:rFonts w:hint="cs"/>
          <w:rtl/>
        </w:rPr>
      </w:pPr>
      <w:r>
        <w:rPr>
          <w:rFonts w:hint="cs"/>
          <w:rtl/>
        </w:rPr>
        <w:t>אני</w:t>
      </w:r>
      <w:r>
        <w:rPr>
          <w:rFonts w:hint="cs"/>
          <w:rtl/>
        </w:rPr>
        <w:t xml:space="preserve"> רוצה לסיים ולומר, יש הסתייגות אחת, של חבר הכנסת אופיר פינס-פז, שאמר - - - </w:t>
      </w:r>
    </w:p>
    <w:p w14:paraId="463E61A2" w14:textId="77777777" w:rsidR="00000000" w:rsidRDefault="00737B0C">
      <w:pPr>
        <w:pStyle w:val="a"/>
        <w:ind w:firstLine="0"/>
        <w:rPr>
          <w:rFonts w:hint="cs"/>
          <w:rtl/>
        </w:rPr>
      </w:pPr>
    </w:p>
    <w:p w14:paraId="62345C57" w14:textId="77777777" w:rsidR="00000000" w:rsidRDefault="00737B0C">
      <w:pPr>
        <w:pStyle w:val="ad"/>
        <w:rPr>
          <w:rtl/>
        </w:rPr>
      </w:pPr>
      <w:r>
        <w:rPr>
          <w:rtl/>
        </w:rPr>
        <w:t>היו"ר נסים דהן:</w:t>
      </w:r>
    </w:p>
    <w:p w14:paraId="0DC7634E" w14:textId="77777777" w:rsidR="00000000" w:rsidRDefault="00737B0C">
      <w:pPr>
        <w:pStyle w:val="a"/>
        <w:rPr>
          <w:rtl/>
        </w:rPr>
      </w:pPr>
    </w:p>
    <w:p w14:paraId="353957D1" w14:textId="77777777" w:rsidR="00000000" w:rsidRDefault="00737B0C">
      <w:pPr>
        <w:pStyle w:val="a"/>
        <w:rPr>
          <w:rFonts w:hint="cs"/>
          <w:rtl/>
        </w:rPr>
      </w:pPr>
      <w:r>
        <w:rPr>
          <w:rFonts w:hint="cs"/>
          <w:rtl/>
        </w:rPr>
        <w:t xml:space="preserve">הוא אינו נוכח ממילא, זה לא רלוונטי, הוא לא יכול להציג אותה. </w:t>
      </w:r>
    </w:p>
    <w:p w14:paraId="73EAB468" w14:textId="77777777" w:rsidR="00000000" w:rsidRDefault="00737B0C">
      <w:pPr>
        <w:pStyle w:val="a"/>
        <w:ind w:firstLine="0"/>
        <w:rPr>
          <w:rFonts w:hint="cs"/>
          <w:rtl/>
        </w:rPr>
      </w:pPr>
    </w:p>
    <w:p w14:paraId="0E17DE90" w14:textId="77777777" w:rsidR="00000000" w:rsidRDefault="00737B0C">
      <w:pPr>
        <w:pStyle w:val="Speaker"/>
        <w:rPr>
          <w:rtl/>
        </w:rPr>
      </w:pPr>
      <w:bookmarkStart w:id="404" w:name="FS000000462T30_07_2003_20_34_16"/>
      <w:bookmarkStart w:id="405" w:name="_Toc47678183"/>
      <w:bookmarkStart w:id="406" w:name="_Toc49055743"/>
      <w:bookmarkEnd w:id="404"/>
      <w:r>
        <w:rPr>
          <w:rFonts w:hint="eastAsia"/>
          <w:rtl/>
        </w:rPr>
        <w:t>מיכאל</w:t>
      </w:r>
      <w:r>
        <w:rPr>
          <w:rtl/>
        </w:rPr>
        <w:t xml:space="preserve"> איתן (יו"ר ועדת החוקה, חוק ומשפט):</w:t>
      </w:r>
      <w:bookmarkEnd w:id="405"/>
      <w:bookmarkEnd w:id="406"/>
    </w:p>
    <w:p w14:paraId="44C1F9A0" w14:textId="77777777" w:rsidR="00000000" w:rsidRDefault="00737B0C">
      <w:pPr>
        <w:pStyle w:val="a"/>
        <w:rPr>
          <w:rtl/>
        </w:rPr>
      </w:pPr>
      <w:bookmarkStart w:id="407" w:name="FS000000462T30_07_2003_20_32_45C"/>
      <w:bookmarkEnd w:id="407"/>
    </w:p>
    <w:p w14:paraId="60925B9F" w14:textId="77777777" w:rsidR="00000000" w:rsidRDefault="00737B0C">
      <w:pPr>
        <w:pStyle w:val="a"/>
        <w:rPr>
          <w:rFonts w:hint="cs"/>
          <w:rtl/>
        </w:rPr>
      </w:pPr>
      <w:r>
        <w:rPr>
          <w:rFonts w:hint="cs"/>
          <w:rtl/>
        </w:rPr>
        <w:t xml:space="preserve">- - ששר המשפטים לא יוכל להטיל את החיוב הנוסף הזה בצו, אלא </w:t>
      </w:r>
      <w:r>
        <w:rPr>
          <w:rFonts w:hint="cs"/>
          <w:rtl/>
        </w:rPr>
        <w:t>אם הוא יתייעץ בשרים הנוגעים בדבר שקשורים להפעלת הצו, אם זה שר החינוך והתרבות, אם זה שר האוצר - אם יש הוצאה כספית. הוועדה החליטה, שמספיק שהצו הזה יהיה באישור ועדת החוקה, וכאשר שר המשפטים יטיל את הצו, ועדת החוקה תבדוק אם היתה התייעצות עם כל הגורמים הרלוונטיי</w:t>
      </w:r>
      <w:r>
        <w:rPr>
          <w:rFonts w:hint="cs"/>
          <w:rtl/>
        </w:rPr>
        <w:t xml:space="preserve">ם בטרם יינתן תוקף משפטי לצו ההרחבה הזה, שיכול להפעיל שר המשפטים לגבי ערוצי שידור בישראל. תודה. </w:t>
      </w:r>
    </w:p>
    <w:p w14:paraId="69D1BD33" w14:textId="77777777" w:rsidR="00000000" w:rsidRDefault="00737B0C">
      <w:pPr>
        <w:pStyle w:val="a"/>
        <w:ind w:firstLine="0"/>
        <w:rPr>
          <w:rFonts w:hint="cs"/>
          <w:rtl/>
        </w:rPr>
      </w:pPr>
    </w:p>
    <w:p w14:paraId="2E543095" w14:textId="77777777" w:rsidR="00000000" w:rsidRDefault="00737B0C">
      <w:pPr>
        <w:pStyle w:val="ad"/>
        <w:rPr>
          <w:rtl/>
        </w:rPr>
      </w:pPr>
      <w:r>
        <w:rPr>
          <w:rtl/>
        </w:rPr>
        <w:t>היו"ר נסים דהן:</w:t>
      </w:r>
    </w:p>
    <w:p w14:paraId="6ED8A2E9" w14:textId="77777777" w:rsidR="00000000" w:rsidRDefault="00737B0C">
      <w:pPr>
        <w:pStyle w:val="a"/>
        <w:rPr>
          <w:rtl/>
        </w:rPr>
      </w:pPr>
    </w:p>
    <w:p w14:paraId="07EEBC3C" w14:textId="77777777" w:rsidR="00000000" w:rsidRDefault="00737B0C">
      <w:pPr>
        <w:pStyle w:val="a"/>
        <w:rPr>
          <w:rFonts w:hint="cs"/>
          <w:rtl/>
        </w:rPr>
      </w:pPr>
      <w:r>
        <w:rPr>
          <w:rFonts w:hint="cs"/>
          <w:rtl/>
        </w:rPr>
        <w:t xml:space="preserve">תודה. אומנם יש מסתייג, אבל הוא לא נמצא ולכן לא נדון בהסתייגות שלו וגם לא נצביע עליה. </w:t>
      </w:r>
    </w:p>
    <w:p w14:paraId="6CB7F960" w14:textId="77777777" w:rsidR="00000000" w:rsidRDefault="00737B0C">
      <w:pPr>
        <w:pStyle w:val="a"/>
        <w:rPr>
          <w:rFonts w:hint="cs"/>
          <w:rtl/>
        </w:rPr>
      </w:pPr>
    </w:p>
    <w:p w14:paraId="68E6BED3" w14:textId="77777777" w:rsidR="00000000" w:rsidRDefault="00737B0C">
      <w:pPr>
        <w:pStyle w:val="a"/>
        <w:rPr>
          <w:rFonts w:hint="cs"/>
          <w:rtl/>
        </w:rPr>
      </w:pPr>
      <w:r>
        <w:rPr>
          <w:rFonts w:hint="cs"/>
          <w:rtl/>
        </w:rPr>
        <w:t xml:space="preserve">רבותי, אנחנו עוברים להצבעה על שם החוק, סעיף 1 וסעיף 2. </w:t>
      </w:r>
      <w:r>
        <w:rPr>
          <w:rFonts w:hint="cs"/>
          <w:rtl/>
        </w:rPr>
        <w:t xml:space="preserve">אנחנו עוברים להצבעה בקריאה שנייה - מי בעד, מי נגד? חוק זכויות מבצעים ומשדרים (תיקון מס' 5) - קריאה שנייה על כל החוק מכיוון שאין הסתייגויות. </w:t>
      </w:r>
    </w:p>
    <w:p w14:paraId="773394AB" w14:textId="77777777" w:rsidR="00000000" w:rsidRDefault="00737B0C">
      <w:pPr>
        <w:pStyle w:val="a"/>
        <w:rPr>
          <w:rFonts w:hint="cs"/>
          <w:rtl/>
        </w:rPr>
      </w:pPr>
    </w:p>
    <w:p w14:paraId="10DB532B" w14:textId="77777777" w:rsidR="00000000" w:rsidRDefault="00737B0C">
      <w:pPr>
        <w:pStyle w:val="a7"/>
        <w:bidi/>
        <w:rPr>
          <w:rFonts w:hint="cs"/>
          <w:rtl/>
        </w:rPr>
      </w:pPr>
      <w:r>
        <w:rPr>
          <w:rFonts w:hint="cs"/>
          <w:rtl/>
        </w:rPr>
        <w:t>הצבעה מס' 14</w:t>
      </w:r>
    </w:p>
    <w:p w14:paraId="49125397" w14:textId="77777777" w:rsidR="00000000" w:rsidRDefault="00737B0C">
      <w:pPr>
        <w:pStyle w:val="a"/>
        <w:rPr>
          <w:rFonts w:hint="cs"/>
          <w:rtl/>
        </w:rPr>
      </w:pPr>
    </w:p>
    <w:p w14:paraId="5F1D9FD2" w14:textId="77777777" w:rsidR="00000000" w:rsidRDefault="00737B0C">
      <w:pPr>
        <w:pStyle w:val="a8"/>
        <w:bidi/>
        <w:rPr>
          <w:rFonts w:hint="cs"/>
          <w:rtl/>
        </w:rPr>
      </w:pPr>
      <w:r>
        <w:rPr>
          <w:rFonts w:hint="cs"/>
          <w:rtl/>
        </w:rPr>
        <w:t>בעד סעיפים 1-2 - 13</w:t>
      </w:r>
    </w:p>
    <w:p w14:paraId="0E891E93" w14:textId="77777777" w:rsidR="00000000" w:rsidRDefault="00737B0C">
      <w:pPr>
        <w:pStyle w:val="a8"/>
        <w:bidi/>
        <w:rPr>
          <w:rFonts w:hint="cs"/>
          <w:rtl/>
        </w:rPr>
      </w:pPr>
      <w:r>
        <w:rPr>
          <w:rFonts w:hint="cs"/>
          <w:rtl/>
        </w:rPr>
        <w:t>נגד - אין</w:t>
      </w:r>
    </w:p>
    <w:p w14:paraId="3D66945E" w14:textId="77777777" w:rsidR="00000000" w:rsidRDefault="00737B0C">
      <w:pPr>
        <w:pStyle w:val="a8"/>
        <w:bidi/>
        <w:rPr>
          <w:rFonts w:hint="cs"/>
          <w:rtl/>
        </w:rPr>
      </w:pPr>
      <w:r>
        <w:rPr>
          <w:rFonts w:hint="cs"/>
          <w:rtl/>
        </w:rPr>
        <w:t>נמנעים - אין</w:t>
      </w:r>
    </w:p>
    <w:p w14:paraId="23569F02" w14:textId="77777777" w:rsidR="00000000" w:rsidRDefault="00737B0C">
      <w:pPr>
        <w:pStyle w:val="a9"/>
        <w:bidi/>
        <w:rPr>
          <w:rFonts w:hint="cs"/>
          <w:rtl/>
        </w:rPr>
      </w:pPr>
      <w:r>
        <w:rPr>
          <w:rFonts w:hint="cs"/>
          <w:rtl/>
        </w:rPr>
        <w:t>סעיפים 1-2 נתקבלו.</w:t>
      </w:r>
    </w:p>
    <w:p w14:paraId="4D1EE6CB" w14:textId="77777777" w:rsidR="00000000" w:rsidRDefault="00737B0C">
      <w:pPr>
        <w:pStyle w:val="a"/>
        <w:ind w:firstLine="0"/>
        <w:rPr>
          <w:rFonts w:hint="cs"/>
          <w:rtl/>
        </w:rPr>
      </w:pPr>
    </w:p>
    <w:p w14:paraId="3588D622" w14:textId="77777777" w:rsidR="00000000" w:rsidRDefault="00737B0C">
      <w:pPr>
        <w:pStyle w:val="ad"/>
        <w:rPr>
          <w:rtl/>
        </w:rPr>
      </w:pPr>
      <w:r>
        <w:rPr>
          <w:rtl/>
        </w:rPr>
        <w:t>היו"ר נסים דהן:</w:t>
      </w:r>
    </w:p>
    <w:p w14:paraId="5D8BAEC4" w14:textId="77777777" w:rsidR="00000000" w:rsidRDefault="00737B0C">
      <w:pPr>
        <w:pStyle w:val="a"/>
        <w:rPr>
          <w:rtl/>
        </w:rPr>
      </w:pPr>
    </w:p>
    <w:p w14:paraId="52BC7BEE" w14:textId="77777777" w:rsidR="00000000" w:rsidRDefault="00737B0C">
      <w:pPr>
        <w:pStyle w:val="a"/>
        <w:rPr>
          <w:rFonts w:hint="cs"/>
          <w:rtl/>
        </w:rPr>
      </w:pPr>
      <w:r>
        <w:rPr>
          <w:rFonts w:hint="cs"/>
          <w:rtl/>
        </w:rPr>
        <w:t>13 בעד, אין מתנגדים,</w:t>
      </w:r>
      <w:r>
        <w:rPr>
          <w:rFonts w:hint="cs"/>
          <w:rtl/>
        </w:rPr>
        <w:t xml:space="preserve"> אין נמנעים, החוק התקבל בקריאה שנייה, ואנחנו עוברים לקריאה שלישית. בבקשה, מוזמנים להצביע - מי בעד, מי נגד? </w:t>
      </w:r>
    </w:p>
    <w:p w14:paraId="23EB346D" w14:textId="77777777" w:rsidR="00000000" w:rsidRDefault="00737B0C">
      <w:pPr>
        <w:pStyle w:val="a"/>
        <w:rPr>
          <w:rFonts w:hint="cs"/>
          <w:rtl/>
        </w:rPr>
      </w:pPr>
    </w:p>
    <w:p w14:paraId="114700B5" w14:textId="77777777" w:rsidR="00000000" w:rsidRDefault="00737B0C">
      <w:pPr>
        <w:pStyle w:val="a7"/>
        <w:bidi/>
        <w:rPr>
          <w:rFonts w:hint="cs"/>
          <w:rtl/>
        </w:rPr>
      </w:pPr>
      <w:r>
        <w:rPr>
          <w:rFonts w:hint="cs"/>
          <w:rtl/>
        </w:rPr>
        <w:t>הצבעה מס' 15</w:t>
      </w:r>
    </w:p>
    <w:p w14:paraId="6BF2E1B0" w14:textId="77777777" w:rsidR="00000000" w:rsidRDefault="00737B0C">
      <w:pPr>
        <w:pStyle w:val="a"/>
        <w:rPr>
          <w:rFonts w:hint="cs"/>
          <w:rtl/>
        </w:rPr>
      </w:pPr>
    </w:p>
    <w:p w14:paraId="5FC91725" w14:textId="77777777" w:rsidR="00000000" w:rsidRDefault="00737B0C">
      <w:pPr>
        <w:pStyle w:val="a8"/>
        <w:bidi/>
        <w:rPr>
          <w:rFonts w:hint="cs"/>
          <w:rtl/>
        </w:rPr>
      </w:pPr>
      <w:r>
        <w:rPr>
          <w:rFonts w:hint="cs"/>
          <w:rtl/>
        </w:rPr>
        <w:t>בעד החוק - 13</w:t>
      </w:r>
    </w:p>
    <w:p w14:paraId="4089CA2C" w14:textId="77777777" w:rsidR="00000000" w:rsidRDefault="00737B0C">
      <w:pPr>
        <w:pStyle w:val="a8"/>
        <w:bidi/>
        <w:rPr>
          <w:rFonts w:hint="cs"/>
          <w:rtl/>
        </w:rPr>
      </w:pPr>
      <w:r>
        <w:rPr>
          <w:rFonts w:hint="cs"/>
          <w:rtl/>
        </w:rPr>
        <w:t>נגד - אין</w:t>
      </w:r>
    </w:p>
    <w:p w14:paraId="011DCAC3" w14:textId="77777777" w:rsidR="00000000" w:rsidRDefault="00737B0C">
      <w:pPr>
        <w:pStyle w:val="a8"/>
        <w:bidi/>
        <w:rPr>
          <w:rFonts w:hint="cs"/>
          <w:rtl/>
        </w:rPr>
      </w:pPr>
      <w:r>
        <w:rPr>
          <w:rFonts w:hint="cs"/>
          <w:rtl/>
        </w:rPr>
        <w:t>נמנעים - אין</w:t>
      </w:r>
    </w:p>
    <w:p w14:paraId="6EF846F8" w14:textId="77777777" w:rsidR="00000000" w:rsidRDefault="00737B0C">
      <w:pPr>
        <w:pStyle w:val="a9"/>
        <w:bidi/>
        <w:rPr>
          <w:rFonts w:hint="cs"/>
          <w:rtl/>
        </w:rPr>
      </w:pPr>
      <w:r>
        <w:rPr>
          <w:rFonts w:hint="cs"/>
          <w:rtl/>
        </w:rPr>
        <w:t>חוק זכויות מבצעים ומשדרים (תיקון  מס' 5), התשס"ג-2003, נתקבל.</w:t>
      </w:r>
    </w:p>
    <w:p w14:paraId="45C797C6" w14:textId="77777777" w:rsidR="00000000" w:rsidRDefault="00737B0C">
      <w:pPr>
        <w:pStyle w:val="a"/>
        <w:ind w:firstLine="0"/>
        <w:rPr>
          <w:rFonts w:hint="cs"/>
          <w:rtl/>
        </w:rPr>
      </w:pPr>
    </w:p>
    <w:p w14:paraId="151659BA" w14:textId="77777777" w:rsidR="00000000" w:rsidRDefault="00737B0C">
      <w:pPr>
        <w:pStyle w:val="ad"/>
        <w:rPr>
          <w:rtl/>
        </w:rPr>
      </w:pPr>
      <w:r>
        <w:rPr>
          <w:rtl/>
        </w:rPr>
        <w:t>היו"ר נסים דהן:</w:t>
      </w:r>
    </w:p>
    <w:p w14:paraId="157D0366" w14:textId="77777777" w:rsidR="00000000" w:rsidRDefault="00737B0C">
      <w:pPr>
        <w:pStyle w:val="a"/>
        <w:rPr>
          <w:rtl/>
        </w:rPr>
      </w:pPr>
    </w:p>
    <w:p w14:paraId="77F816D3" w14:textId="77777777" w:rsidR="00000000" w:rsidRDefault="00737B0C">
      <w:pPr>
        <w:pStyle w:val="a"/>
        <w:rPr>
          <w:rFonts w:hint="cs"/>
          <w:rtl/>
        </w:rPr>
      </w:pPr>
      <w:r>
        <w:rPr>
          <w:rFonts w:hint="cs"/>
          <w:rtl/>
        </w:rPr>
        <w:t>13 בעד, אין מתנג</w:t>
      </w:r>
      <w:r>
        <w:rPr>
          <w:rFonts w:hint="cs"/>
          <w:rtl/>
        </w:rPr>
        <w:t xml:space="preserve">דים, אין נמנעים, החוק התקבל בקריאה שלישית. </w:t>
      </w:r>
    </w:p>
    <w:p w14:paraId="03909464" w14:textId="77777777" w:rsidR="00000000" w:rsidRDefault="00737B0C">
      <w:pPr>
        <w:pStyle w:val="a"/>
        <w:rPr>
          <w:rFonts w:hint="cs"/>
          <w:rtl/>
        </w:rPr>
      </w:pPr>
    </w:p>
    <w:p w14:paraId="5C997DFE" w14:textId="77777777" w:rsidR="00000000" w:rsidRDefault="00737B0C">
      <w:pPr>
        <w:pStyle w:val="a"/>
        <w:rPr>
          <w:rFonts w:hint="cs"/>
          <w:rtl/>
        </w:rPr>
      </w:pPr>
    </w:p>
    <w:p w14:paraId="078365EC" w14:textId="77777777" w:rsidR="00000000" w:rsidRDefault="00737B0C">
      <w:pPr>
        <w:pStyle w:val="Subject"/>
        <w:rPr>
          <w:rFonts w:hint="cs"/>
          <w:rtl/>
        </w:rPr>
      </w:pPr>
      <w:bookmarkStart w:id="408" w:name="_Toc47678184"/>
      <w:bookmarkStart w:id="409" w:name="_Toc47682126"/>
      <w:bookmarkStart w:id="410" w:name="_Toc47868527"/>
      <w:bookmarkStart w:id="411" w:name="_Toc47869583"/>
      <w:bookmarkStart w:id="412" w:name="_Toc47869793"/>
      <w:bookmarkStart w:id="413" w:name="_Toc47869937"/>
      <w:bookmarkStart w:id="414" w:name="_Toc49055744"/>
      <w:r>
        <w:rPr>
          <w:rFonts w:hint="cs"/>
          <w:rtl/>
        </w:rPr>
        <w:t>הצעת חוק חובת המכרזים (תיקון מס' 16), התשס"ג-‏2003</w:t>
      </w:r>
      <w:bookmarkEnd w:id="408"/>
      <w:bookmarkEnd w:id="409"/>
      <w:bookmarkEnd w:id="410"/>
      <w:bookmarkEnd w:id="411"/>
      <w:bookmarkEnd w:id="412"/>
      <w:bookmarkEnd w:id="413"/>
      <w:bookmarkEnd w:id="414"/>
      <w:r>
        <w:rPr>
          <w:rFonts w:hint="cs"/>
          <w:rtl/>
        </w:rPr>
        <w:t xml:space="preserve"> </w:t>
      </w:r>
    </w:p>
    <w:p w14:paraId="56E9D0BF" w14:textId="77777777" w:rsidR="00000000" w:rsidRDefault="00737B0C">
      <w:pPr>
        <w:pStyle w:val="SubjectSub"/>
        <w:jc w:val="left"/>
        <w:rPr>
          <w:rFonts w:hint="cs"/>
          <w:b w:val="0"/>
          <w:bCs w:val="0"/>
          <w:u w:val="none"/>
          <w:rtl/>
        </w:rPr>
      </w:pPr>
      <w:r>
        <w:rPr>
          <w:b w:val="0"/>
          <w:bCs w:val="0"/>
          <w:u w:val="none"/>
          <w:rtl/>
        </w:rPr>
        <w:t>[מס'</w:t>
      </w:r>
      <w:r>
        <w:rPr>
          <w:rFonts w:hint="cs"/>
          <w:b w:val="0"/>
          <w:bCs w:val="0"/>
          <w:u w:val="none"/>
          <w:rtl/>
        </w:rPr>
        <w:t xml:space="preserve"> מ/45</w:t>
      </w:r>
      <w:r>
        <w:rPr>
          <w:b w:val="0"/>
          <w:bCs w:val="0"/>
          <w:u w:val="none"/>
          <w:rtl/>
        </w:rPr>
        <w:t xml:space="preserve">; "דברי הכנסת", חוב' </w:t>
      </w:r>
      <w:r>
        <w:rPr>
          <w:rFonts w:hint="cs"/>
          <w:b w:val="0"/>
          <w:bCs w:val="0"/>
          <w:u w:val="none"/>
          <w:rtl/>
        </w:rPr>
        <w:t>י"ח</w:t>
      </w:r>
      <w:r>
        <w:rPr>
          <w:b w:val="0"/>
          <w:bCs w:val="0"/>
          <w:u w:val="none"/>
          <w:rtl/>
        </w:rPr>
        <w:t xml:space="preserve">, עמ' </w:t>
      </w:r>
      <w:r>
        <w:rPr>
          <w:rFonts w:hint="cs"/>
          <w:b w:val="0"/>
          <w:bCs w:val="0"/>
          <w:u w:val="none"/>
          <w:rtl/>
        </w:rPr>
        <w:t>4233</w:t>
      </w:r>
      <w:r>
        <w:rPr>
          <w:b w:val="0"/>
          <w:bCs w:val="0"/>
          <w:u w:val="none"/>
          <w:rtl/>
        </w:rPr>
        <w:t>;  נספחות.]</w:t>
      </w:r>
    </w:p>
    <w:p w14:paraId="62FA0A33" w14:textId="77777777" w:rsidR="00000000" w:rsidRDefault="00737B0C">
      <w:pPr>
        <w:pStyle w:val="SubjectSub"/>
        <w:rPr>
          <w:rFonts w:hint="cs"/>
          <w:rtl/>
        </w:rPr>
      </w:pPr>
      <w:r>
        <w:rPr>
          <w:rFonts w:hint="cs"/>
          <w:rtl/>
        </w:rPr>
        <w:t>(קריאה שנייה וקריאה שלישית)</w:t>
      </w:r>
    </w:p>
    <w:p w14:paraId="2D662610" w14:textId="77777777" w:rsidR="00000000" w:rsidRDefault="00737B0C">
      <w:pPr>
        <w:pStyle w:val="a"/>
        <w:ind w:firstLine="0"/>
        <w:rPr>
          <w:rFonts w:hint="cs"/>
          <w:rtl/>
        </w:rPr>
      </w:pPr>
    </w:p>
    <w:p w14:paraId="42CEFDFE" w14:textId="77777777" w:rsidR="00000000" w:rsidRDefault="00737B0C">
      <w:pPr>
        <w:pStyle w:val="ad"/>
        <w:rPr>
          <w:rtl/>
        </w:rPr>
      </w:pPr>
      <w:r>
        <w:rPr>
          <w:rtl/>
        </w:rPr>
        <w:t>היו"ר נסים דהן:</w:t>
      </w:r>
    </w:p>
    <w:p w14:paraId="19F2CC5F" w14:textId="77777777" w:rsidR="00000000" w:rsidRDefault="00737B0C">
      <w:pPr>
        <w:pStyle w:val="a"/>
        <w:rPr>
          <w:rtl/>
        </w:rPr>
      </w:pPr>
    </w:p>
    <w:p w14:paraId="12971CD9" w14:textId="77777777" w:rsidR="00000000" w:rsidRDefault="00737B0C">
      <w:pPr>
        <w:pStyle w:val="a"/>
        <w:rPr>
          <w:rFonts w:hint="cs"/>
          <w:rtl/>
        </w:rPr>
      </w:pPr>
      <w:r>
        <w:rPr>
          <w:rFonts w:hint="cs"/>
          <w:rtl/>
        </w:rPr>
        <w:t>אנחנו עוברים לנושא הבא בסדר-היום: הצעת חוק חובת המכרזים (</w:t>
      </w:r>
      <w:r>
        <w:rPr>
          <w:rFonts w:hint="cs"/>
          <w:rtl/>
        </w:rPr>
        <w:t xml:space="preserve">תיקון מס' 16), התשס"ג-2003, קריאה שנייה וקריאה שלישית. יציג את החוק יושב-ראש ועדת החוקה, חוק ומשפט, חבר הכנסת מיכאל איתן. בבקשה. גם הפעם, בגלל עומס סדר-היום, אני אשמח אם תסביר בצורה נמרצת ובקיצור. </w:t>
      </w:r>
    </w:p>
    <w:p w14:paraId="4A3A7D7C" w14:textId="77777777" w:rsidR="00000000" w:rsidRDefault="00737B0C">
      <w:pPr>
        <w:pStyle w:val="a"/>
        <w:ind w:firstLine="0"/>
        <w:rPr>
          <w:rFonts w:hint="cs"/>
          <w:rtl/>
        </w:rPr>
      </w:pPr>
    </w:p>
    <w:p w14:paraId="40ECD0EB" w14:textId="77777777" w:rsidR="00000000" w:rsidRDefault="00737B0C">
      <w:pPr>
        <w:pStyle w:val="Speaker"/>
        <w:rPr>
          <w:rtl/>
        </w:rPr>
      </w:pPr>
      <w:bookmarkStart w:id="415" w:name="FS000000462T30_07_2003_20_44_10C"/>
      <w:bookmarkStart w:id="416" w:name="_Toc47678185"/>
      <w:bookmarkStart w:id="417" w:name="_Toc49055745"/>
      <w:bookmarkEnd w:id="415"/>
      <w:r>
        <w:rPr>
          <w:rtl/>
        </w:rPr>
        <w:t>מיכאל איתן (יו"ר ועדת החוקה, חוק ומשפט):</w:t>
      </w:r>
      <w:bookmarkEnd w:id="416"/>
      <w:bookmarkEnd w:id="417"/>
    </w:p>
    <w:p w14:paraId="58179D2A" w14:textId="77777777" w:rsidR="00000000" w:rsidRDefault="00737B0C">
      <w:pPr>
        <w:pStyle w:val="a"/>
        <w:rPr>
          <w:rtl/>
        </w:rPr>
      </w:pPr>
    </w:p>
    <w:p w14:paraId="1CF52D46" w14:textId="77777777" w:rsidR="00000000" w:rsidRDefault="00737B0C">
      <w:pPr>
        <w:pStyle w:val="a"/>
        <w:rPr>
          <w:rFonts w:hint="cs"/>
          <w:rtl/>
        </w:rPr>
      </w:pPr>
      <w:r>
        <w:rPr>
          <w:rFonts w:hint="cs"/>
          <w:rtl/>
        </w:rPr>
        <w:t xml:space="preserve">תודה רבה. </w:t>
      </w:r>
    </w:p>
    <w:p w14:paraId="04D6A82E" w14:textId="77777777" w:rsidR="00000000" w:rsidRDefault="00737B0C">
      <w:pPr>
        <w:pStyle w:val="a"/>
        <w:rPr>
          <w:rFonts w:hint="cs"/>
          <w:rtl/>
        </w:rPr>
      </w:pPr>
    </w:p>
    <w:p w14:paraId="39FEA6B5" w14:textId="77777777" w:rsidR="00000000" w:rsidRDefault="00737B0C">
      <w:pPr>
        <w:pStyle w:val="a"/>
        <w:rPr>
          <w:rFonts w:hint="cs"/>
          <w:rtl/>
        </w:rPr>
      </w:pPr>
      <w:r>
        <w:rPr>
          <w:rFonts w:hint="cs"/>
          <w:rtl/>
        </w:rPr>
        <w:t>אדו</w:t>
      </w:r>
      <w:r>
        <w:rPr>
          <w:rFonts w:hint="cs"/>
          <w:rtl/>
        </w:rPr>
        <w:t xml:space="preserve">ני היושב-ראש, כנסת נכבדה, בשנת 1992 חוקקה הכנסת את חוק חובת המכרזים. חוק חובת המכרזים הוא חוק חשוב, שנועד לאפשר תחרות כלכלית בריאה על אספקת שירותים, סחורות ודברים נוספים לממשלה ולגופים ציבוריים. נקבע שחלה עליהם חובה לקיים מכרזים. </w:t>
      </w:r>
    </w:p>
    <w:p w14:paraId="794E37DB" w14:textId="77777777" w:rsidR="00000000" w:rsidRDefault="00737B0C">
      <w:pPr>
        <w:pStyle w:val="a"/>
        <w:rPr>
          <w:rFonts w:hint="cs"/>
          <w:rtl/>
        </w:rPr>
      </w:pPr>
    </w:p>
    <w:p w14:paraId="48C1BF0C" w14:textId="77777777" w:rsidR="00000000" w:rsidRDefault="00737B0C">
      <w:pPr>
        <w:pStyle w:val="a"/>
        <w:rPr>
          <w:rFonts w:hint="cs"/>
          <w:rtl/>
        </w:rPr>
      </w:pPr>
      <w:r>
        <w:rPr>
          <w:rFonts w:hint="cs"/>
          <w:rtl/>
        </w:rPr>
        <w:t>אני חושב שהחוק הזה הוא ח</w:t>
      </w:r>
      <w:r>
        <w:rPr>
          <w:rFonts w:hint="cs"/>
          <w:rtl/>
        </w:rPr>
        <w:t xml:space="preserve">וק בעל חשיבות רבה, אבל כמו כל חוק או כמו כל כלל, יש יוצאים מן הכלל, שבהם אנחנו רוצים לתקן דברים מסוימים או לגרום להעדפות על-ידי פטור בחלק מהמקרים, שלא תחול אותה חובת מכרזים בכלל או לשיעורין. </w:t>
      </w:r>
    </w:p>
    <w:p w14:paraId="4BCB1E2E" w14:textId="77777777" w:rsidR="00000000" w:rsidRDefault="00737B0C">
      <w:pPr>
        <w:pStyle w:val="a"/>
        <w:rPr>
          <w:rFonts w:hint="cs"/>
          <w:rtl/>
        </w:rPr>
      </w:pPr>
    </w:p>
    <w:p w14:paraId="4A5196FD" w14:textId="77777777" w:rsidR="00000000" w:rsidRDefault="00737B0C">
      <w:pPr>
        <w:pStyle w:val="a"/>
        <w:rPr>
          <w:rFonts w:hint="cs"/>
          <w:rtl/>
        </w:rPr>
      </w:pPr>
      <w:r>
        <w:rPr>
          <w:rFonts w:hint="cs"/>
          <w:rtl/>
        </w:rPr>
        <w:t>הצעת החוק שעליה אנחנו מדברים היום מתייחסת לחובת המכרזים ביחס למ</w:t>
      </w:r>
      <w:r>
        <w:rPr>
          <w:rFonts w:hint="cs"/>
          <w:rtl/>
        </w:rPr>
        <w:t>פעלים של מערכת הביטחון באזורי עדיפות לאומית. המצב היום הוא, שכאשר מתקיימים המכרזים של משרד הביטחון, על-פי החוק והתקנות שהותקנו על-פיו, יש העדפה של אזורי עדיפות לאומית. כלומר, יש מפעלים באזורי עדיפות לאומית שיש להם זכות סירוב ראשונה. כלומר, יש מכרז, יש מחיר</w:t>
      </w:r>
      <w:r>
        <w:rPr>
          <w:rFonts w:hint="cs"/>
          <w:rtl/>
        </w:rPr>
        <w:t xml:space="preserve"> מסוים, ונותנים להם אפשרות להתיישר על-פי מחיר ויש להם זכות סירוב ראשונה. יש העדפה אחרת, שאומרים: אתם תשתתפו במכרז, אבל אם המחיר שלכם יהיה - זה תלוי בעומק העדיפות הלאומית שהוקנה לאותה יישוב - אם המפעל שלכם יציע למשרד הביטחון את המוצרים או השירותים בהפרש של </w:t>
      </w:r>
      <w:r>
        <w:rPr>
          <w:rFonts w:hint="cs"/>
          <w:rtl/>
        </w:rPr>
        <w:t>בין 5% ל-15%, במקומות מרוחקים יותר - 15%, במקומות פחות מרוחקים - 5% בלבד, ובמקומות שאין עדיפות לאומית זה לא חל בכלל, המפעל שלכם יכול לזכות, אפילו  שהמחיר שלו קצת יותר גבוה. זאת איזו פשרה, ואני לא בטוח שהפשרה הזאת היא פשרה נכונה וטובה. אני לא בטוח שמפת העדי</w:t>
      </w:r>
      <w:r>
        <w:rPr>
          <w:rFonts w:hint="cs"/>
          <w:rtl/>
        </w:rPr>
        <w:t xml:space="preserve">פויות הלאומיות היא המדויקת, אבל במציאות שבה אנחנו נמצאים כרגע, אנחנו מבקשים להאריך בשנתיים את ההסדרים הקיימים. </w:t>
      </w:r>
    </w:p>
    <w:p w14:paraId="371A3E4E" w14:textId="77777777" w:rsidR="00000000" w:rsidRDefault="00737B0C">
      <w:pPr>
        <w:pStyle w:val="a"/>
        <w:rPr>
          <w:rFonts w:hint="cs"/>
          <w:rtl/>
        </w:rPr>
      </w:pPr>
    </w:p>
    <w:p w14:paraId="04D4FA60" w14:textId="77777777" w:rsidR="00000000" w:rsidRDefault="00737B0C">
      <w:pPr>
        <w:pStyle w:val="a"/>
        <w:rPr>
          <w:rFonts w:hint="cs"/>
          <w:rtl/>
        </w:rPr>
      </w:pPr>
      <w:r>
        <w:rPr>
          <w:rFonts w:hint="cs"/>
          <w:rtl/>
        </w:rPr>
        <w:t xml:space="preserve">אני יכול לומר לכם, שנה אחר שנה מאריכים כאן בכנסת, אבל עכשיו לפחות ההארכה היא לא לשנה אלא לשנתיים. אז בשנה הבאה, טומי לפיד, הזמן הזה ייחסך ממך. </w:t>
      </w:r>
    </w:p>
    <w:p w14:paraId="7995E5A6" w14:textId="77777777" w:rsidR="00000000" w:rsidRDefault="00737B0C">
      <w:pPr>
        <w:pStyle w:val="a"/>
        <w:ind w:firstLine="0"/>
        <w:rPr>
          <w:rFonts w:hint="cs"/>
          <w:rtl/>
        </w:rPr>
      </w:pPr>
    </w:p>
    <w:p w14:paraId="06981B07" w14:textId="77777777" w:rsidR="00000000" w:rsidRDefault="00737B0C">
      <w:pPr>
        <w:pStyle w:val="ad"/>
        <w:rPr>
          <w:rtl/>
        </w:rPr>
      </w:pPr>
      <w:r>
        <w:rPr>
          <w:rtl/>
        </w:rPr>
        <w:t>היו"ר נסים דהן:</w:t>
      </w:r>
    </w:p>
    <w:p w14:paraId="145189A0" w14:textId="77777777" w:rsidR="00000000" w:rsidRDefault="00737B0C">
      <w:pPr>
        <w:pStyle w:val="a"/>
        <w:rPr>
          <w:rtl/>
        </w:rPr>
      </w:pPr>
    </w:p>
    <w:p w14:paraId="17198DCD" w14:textId="77777777" w:rsidR="00000000" w:rsidRDefault="00737B0C">
      <w:pPr>
        <w:pStyle w:val="a"/>
        <w:rPr>
          <w:rFonts w:hint="cs"/>
          <w:rtl/>
        </w:rPr>
      </w:pPr>
      <w:r>
        <w:rPr>
          <w:rFonts w:hint="cs"/>
          <w:rtl/>
        </w:rPr>
        <w:t xml:space="preserve">השר טומי לפיד. </w:t>
      </w:r>
    </w:p>
    <w:p w14:paraId="4A61C0AC" w14:textId="77777777" w:rsidR="00000000" w:rsidRDefault="00737B0C">
      <w:pPr>
        <w:pStyle w:val="a"/>
        <w:ind w:firstLine="0"/>
        <w:rPr>
          <w:rFonts w:hint="cs"/>
          <w:rtl/>
        </w:rPr>
      </w:pPr>
    </w:p>
    <w:p w14:paraId="2329601A" w14:textId="77777777" w:rsidR="00000000" w:rsidRDefault="00737B0C">
      <w:pPr>
        <w:pStyle w:val="SpeakerCon"/>
        <w:rPr>
          <w:rtl/>
        </w:rPr>
      </w:pPr>
      <w:bookmarkStart w:id="418" w:name="FS000000462T30_07_2003_20_50_24C"/>
      <w:bookmarkEnd w:id="418"/>
      <w:r>
        <w:rPr>
          <w:rtl/>
        </w:rPr>
        <w:t>מיכאל איתן (יו"ר ועדת החוקה, חוק ומשפט):</w:t>
      </w:r>
    </w:p>
    <w:p w14:paraId="05588237" w14:textId="77777777" w:rsidR="00000000" w:rsidRDefault="00737B0C">
      <w:pPr>
        <w:pStyle w:val="a"/>
        <w:rPr>
          <w:rtl/>
        </w:rPr>
      </w:pPr>
    </w:p>
    <w:p w14:paraId="2F88375F" w14:textId="77777777" w:rsidR="00000000" w:rsidRDefault="00737B0C">
      <w:pPr>
        <w:pStyle w:val="a"/>
        <w:rPr>
          <w:rFonts w:hint="cs"/>
          <w:rtl/>
        </w:rPr>
      </w:pPr>
      <w:r>
        <w:rPr>
          <w:rFonts w:hint="cs"/>
          <w:rtl/>
        </w:rPr>
        <w:t xml:space="preserve">השר טומי לפיד. סליחה. הצעת החוק תיחסך ממך, הארכנו את התוקף לשנתיים. דיברתי עכשיו גם בשביל השנה וגם בשביל השנה הבאה. ניפגש בעוד שנתיים. </w:t>
      </w:r>
    </w:p>
    <w:p w14:paraId="17C1049E" w14:textId="77777777" w:rsidR="00000000" w:rsidRDefault="00737B0C">
      <w:pPr>
        <w:pStyle w:val="a"/>
        <w:ind w:firstLine="0"/>
        <w:rPr>
          <w:rFonts w:hint="cs"/>
          <w:rtl/>
        </w:rPr>
      </w:pPr>
    </w:p>
    <w:p w14:paraId="62DAD15A" w14:textId="77777777" w:rsidR="00000000" w:rsidRDefault="00737B0C">
      <w:pPr>
        <w:pStyle w:val="ad"/>
        <w:rPr>
          <w:rtl/>
        </w:rPr>
      </w:pPr>
      <w:r>
        <w:rPr>
          <w:rtl/>
        </w:rPr>
        <w:t>היו"ר נסים דהן:</w:t>
      </w:r>
    </w:p>
    <w:p w14:paraId="7F9E4D1F" w14:textId="77777777" w:rsidR="00000000" w:rsidRDefault="00737B0C">
      <w:pPr>
        <w:pStyle w:val="a"/>
        <w:rPr>
          <w:rFonts w:hint="cs"/>
          <w:rtl/>
        </w:rPr>
      </w:pPr>
    </w:p>
    <w:p w14:paraId="77019FE2" w14:textId="77777777" w:rsidR="00000000" w:rsidRDefault="00737B0C">
      <w:pPr>
        <w:pStyle w:val="a"/>
        <w:rPr>
          <w:rFonts w:hint="cs"/>
          <w:rtl/>
        </w:rPr>
      </w:pPr>
      <w:r>
        <w:rPr>
          <w:rFonts w:hint="cs"/>
          <w:rtl/>
        </w:rPr>
        <w:t>תודה רבה. אנחנו עוברים ל</w:t>
      </w:r>
      <w:r>
        <w:rPr>
          <w:rFonts w:hint="cs"/>
          <w:rtl/>
        </w:rPr>
        <w:t xml:space="preserve">דיון; יש הסתייגויות. חבר הכנסת אופיר פינס-פז - אינו נוכח, ולכן הוא הפסיד את זכותו לנמק. חבר הכנסת נסים זאב, אדוני מוזמן לנמק את ההסתייגות. </w:t>
      </w:r>
    </w:p>
    <w:p w14:paraId="145FAA99" w14:textId="77777777" w:rsidR="00000000" w:rsidRDefault="00737B0C">
      <w:pPr>
        <w:pStyle w:val="a"/>
        <w:ind w:firstLine="0"/>
        <w:rPr>
          <w:rFonts w:hint="cs"/>
          <w:rtl/>
        </w:rPr>
      </w:pPr>
    </w:p>
    <w:p w14:paraId="35206F0C" w14:textId="77777777" w:rsidR="00000000" w:rsidRDefault="00737B0C">
      <w:pPr>
        <w:pStyle w:val="Speaker"/>
        <w:rPr>
          <w:rtl/>
        </w:rPr>
      </w:pPr>
      <w:bookmarkStart w:id="419" w:name="FS000000490T30_07_2003_20_10_17"/>
      <w:bookmarkStart w:id="420" w:name="_Toc47678186"/>
      <w:bookmarkStart w:id="421" w:name="_Toc49055746"/>
      <w:bookmarkEnd w:id="419"/>
      <w:r>
        <w:rPr>
          <w:rtl/>
        </w:rPr>
        <w:t>נסים זאב (ש"ס):</w:t>
      </w:r>
      <w:bookmarkEnd w:id="420"/>
      <w:bookmarkEnd w:id="421"/>
    </w:p>
    <w:p w14:paraId="3850F36E" w14:textId="77777777" w:rsidR="00000000" w:rsidRDefault="00737B0C">
      <w:pPr>
        <w:pStyle w:val="a"/>
        <w:rPr>
          <w:rtl/>
        </w:rPr>
      </w:pPr>
    </w:p>
    <w:p w14:paraId="14979529" w14:textId="77777777" w:rsidR="00000000" w:rsidRDefault="00737B0C">
      <w:pPr>
        <w:pStyle w:val="a"/>
        <w:rPr>
          <w:rFonts w:hint="cs"/>
          <w:rtl/>
        </w:rPr>
      </w:pPr>
      <w:r>
        <w:rPr>
          <w:rFonts w:hint="cs"/>
          <w:rtl/>
        </w:rPr>
        <w:t>אדוני היושב-ראש, ההסתייגות שלי היא על תוקף הזמן, מכיוון שמדי פעם אנחנו באים ומחדשים שוב. כל נושא ה</w:t>
      </w:r>
      <w:r>
        <w:rPr>
          <w:rFonts w:hint="cs"/>
          <w:rtl/>
        </w:rPr>
        <w:t>עדיפות הלאומית לגבי האזורים נמצא בתקנון. התקנון אומר שהעדיפות היא פעם בדימונה ופעם בקו התפר, וזה ניתן לשינויים. אבל אני לא חושב שכל פעם צריך לבוא ולומר: עכשיו אנחנו מאריכים מחדש. זאת לא הארכה לשעת-חירום, שכל שנה צריך לבוא ולחזור על אותו תקליט. אני מדבר ברמ</w:t>
      </w:r>
      <w:r>
        <w:rPr>
          <w:rFonts w:hint="cs"/>
          <w:rtl/>
        </w:rPr>
        <w:t>ת העיקרון של תוקף הארכה. כשצריך להאריך, מאריכים בשלוש שנים. רוצים לשנות את האזורים? זה כבר בסמכותו של השר הממונה, שמחליט על סדר העדיפויות הלאומיות. פעם מחליטה ועדת השרים שירושלים בעדיפות א' ופעם מחליטים שמצפה-רמון בעדיפות א' או ההתנחלויות, כשמקימים שם מפעל</w:t>
      </w:r>
      <w:r>
        <w:rPr>
          <w:rFonts w:hint="cs"/>
          <w:rtl/>
        </w:rPr>
        <w:t xml:space="preserve">ים. </w:t>
      </w:r>
    </w:p>
    <w:p w14:paraId="16420357" w14:textId="77777777" w:rsidR="00000000" w:rsidRDefault="00737B0C">
      <w:pPr>
        <w:pStyle w:val="a"/>
        <w:rPr>
          <w:rFonts w:hint="cs"/>
          <w:rtl/>
        </w:rPr>
      </w:pPr>
    </w:p>
    <w:p w14:paraId="7D86D1FB" w14:textId="77777777" w:rsidR="00000000" w:rsidRDefault="00737B0C">
      <w:pPr>
        <w:pStyle w:val="a"/>
        <w:rPr>
          <w:rFonts w:hint="cs"/>
          <w:rtl/>
        </w:rPr>
      </w:pPr>
      <w:r>
        <w:rPr>
          <w:rFonts w:hint="cs"/>
          <w:rtl/>
        </w:rPr>
        <w:t>דבר נוסף ברמה העקרונית. ביקרנו בקריית-שמונה ובמקומות אחרים, וגם כאשר מדובר על רכש צבאי של חלקי חילוף, צה"ל רוכש ממדינות חוץ והעדיפות היא לפי המחיר. המפעלים קורסים, המפעלים פשוט זועקים: אנחנו נמצאים באזורי עדיפות, מבטיחים לנו עדיפות, אבל בפועל, כאשר ר</w:t>
      </w:r>
      <w:r>
        <w:rPr>
          <w:rFonts w:hint="cs"/>
          <w:rtl/>
        </w:rPr>
        <w:t xml:space="preserve">וכשים חלקי חילוף, מסתכלים איך אפשר לייבא אותם מחו"ל. אני כבר לא מדבר על מוצרים אחרים, כמו למשל בנשר, בקריית-הפלדה. מעדיפים לייבא מטורקיה ב-2 דולרים פחות לקוב מאשר לתמוך באותו מפעל. </w:t>
      </w:r>
    </w:p>
    <w:p w14:paraId="38327EEC" w14:textId="77777777" w:rsidR="00000000" w:rsidRDefault="00737B0C">
      <w:pPr>
        <w:pStyle w:val="a"/>
        <w:rPr>
          <w:rFonts w:hint="cs"/>
          <w:rtl/>
        </w:rPr>
      </w:pPr>
    </w:p>
    <w:p w14:paraId="043BFD94" w14:textId="77777777" w:rsidR="00000000" w:rsidRDefault="00737B0C">
      <w:pPr>
        <w:pStyle w:val="a"/>
        <w:rPr>
          <w:rFonts w:hint="cs"/>
          <w:rtl/>
        </w:rPr>
      </w:pPr>
      <w:r>
        <w:rPr>
          <w:rFonts w:hint="cs"/>
          <w:rtl/>
        </w:rPr>
        <w:t xml:space="preserve">אולי יש לנו כוונות טובות, אבל הביצועים שאנחנו מיישמים בפועל, הלכה למעשה, </w:t>
      </w:r>
      <w:r>
        <w:rPr>
          <w:rFonts w:hint="cs"/>
          <w:rtl/>
        </w:rPr>
        <w:t xml:space="preserve">נוגדים לחלוטין את קו המחשבה ואת מה שהממשלה מבטיחה בנושא אזורי עדיפות א' וב'. לכן אני חושב שהממשלה, כאשר היא חושבת לתת עדיפות </w:t>
      </w:r>
      <w:r>
        <w:rPr>
          <w:rtl/>
        </w:rPr>
        <w:t>–</w:t>
      </w:r>
      <w:r>
        <w:rPr>
          <w:rFonts w:hint="cs"/>
          <w:rtl/>
        </w:rPr>
        <w:t xml:space="preserve"> כפי ששמענו זה בין 5% ל-15% - היא צריכה ליישם את זה הלכה למעשה, שזה לא יהיה רק על הנייר כדי לרצות מישהו ולתת לו אשליה, שאנחנו באמת</w:t>
      </w:r>
      <w:r>
        <w:rPr>
          <w:rFonts w:hint="cs"/>
          <w:rtl/>
        </w:rPr>
        <w:t xml:space="preserve"> שמים אותו ברשימה והוא בעדיפות לאומית. </w:t>
      </w:r>
    </w:p>
    <w:p w14:paraId="0C7BC214" w14:textId="77777777" w:rsidR="00000000" w:rsidRDefault="00737B0C">
      <w:pPr>
        <w:pStyle w:val="a"/>
        <w:rPr>
          <w:rFonts w:hint="cs"/>
          <w:rtl/>
        </w:rPr>
      </w:pPr>
    </w:p>
    <w:p w14:paraId="02D12C4C" w14:textId="77777777" w:rsidR="00000000" w:rsidRDefault="00737B0C">
      <w:pPr>
        <w:pStyle w:val="ad"/>
        <w:rPr>
          <w:rtl/>
        </w:rPr>
      </w:pPr>
      <w:r>
        <w:rPr>
          <w:rtl/>
        </w:rPr>
        <w:t>היו"ר נסים דהן:</w:t>
      </w:r>
    </w:p>
    <w:p w14:paraId="2D9D0779" w14:textId="77777777" w:rsidR="00000000" w:rsidRDefault="00737B0C">
      <w:pPr>
        <w:pStyle w:val="a"/>
        <w:rPr>
          <w:rtl/>
        </w:rPr>
      </w:pPr>
    </w:p>
    <w:p w14:paraId="7C3478B5" w14:textId="77777777" w:rsidR="00000000" w:rsidRDefault="00737B0C">
      <w:pPr>
        <w:pStyle w:val="a"/>
        <w:rPr>
          <w:rFonts w:hint="cs"/>
          <w:rtl/>
        </w:rPr>
      </w:pPr>
      <w:r>
        <w:rPr>
          <w:rFonts w:hint="cs"/>
          <w:rtl/>
        </w:rPr>
        <w:t>תודה רבה. אם כן, אין עוד מסתייגים ואנחנו עוברים להצבעה על שם החוק. חבר הכנסת נסים זאב, האם אתה עומד על כך שנצביע על ההסתייגות?</w:t>
      </w:r>
    </w:p>
    <w:p w14:paraId="0407C11A" w14:textId="77777777" w:rsidR="00000000" w:rsidRDefault="00737B0C">
      <w:pPr>
        <w:pStyle w:val="a"/>
        <w:rPr>
          <w:rFonts w:hint="cs"/>
          <w:rtl/>
        </w:rPr>
      </w:pPr>
    </w:p>
    <w:p w14:paraId="3887B3F9" w14:textId="77777777" w:rsidR="00000000" w:rsidRDefault="00737B0C">
      <w:pPr>
        <w:pStyle w:val="SpeakerCon"/>
        <w:rPr>
          <w:rtl/>
        </w:rPr>
      </w:pPr>
      <w:bookmarkStart w:id="422" w:name="FS000000490T30_07_2003_20_17_10C"/>
      <w:bookmarkEnd w:id="422"/>
      <w:r>
        <w:rPr>
          <w:rtl/>
        </w:rPr>
        <w:t>נסים זאב (ש"ס):</w:t>
      </w:r>
    </w:p>
    <w:p w14:paraId="491033C5" w14:textId="77777777" w:rsidR="00000000" w:rsidRDefault="00737B0C">
      <w:pPr>
        <w:pStyle w:val="a"/>
        <w:rPr>
          <w:rtl/>
        </w:rPr>
      </w:pPr>
    </w:p>
    <w:p w14:paraId="0D9EDE04" w14:textId="77777777" w:rsidR="00000000" w:rsidRDefault="00737B0C">
      <w:pPr>
        <w:pStyle w:val="a"/>
        <w:rPr>
          <w:rFonts w:hint="cs"/>
          <w:rtl/>
        </w:rPr>
      </w:pPr>
      <w:r>
        <w:rPr>
          <w:rFonts w:hint="cs"/>
          <w:rtl/>
        </w:rPr>
        <w:t xml:space="preserve">כן, כן. </w:t>
      </w:r>
    </w:p>
    <w:p w14:paraId="22B803F1" w14:textId="77777777" w:rsidR="00000000" w:rsidRDefault="00737B0C">
      <w:pPr>
        <w:pStyle w:val="a"/>
        <w:rPr>
          <w:rFonts w:hint="cs"/>
          <w:rtl/>
        </w:rPr>
      </w:pPr>
    </w:p>
    <w:p w14:paraId="087BE8C8" w14:textId="77777777" w:rsidR="00000000" w:rsidRDefault="00737B0C">
      <w:pPr>
        <w:pStyle w:val="ad"/>
        <w:rPr>
          <w:rtl/>
        </w:rPr>
      </w:pPr>
      <w:r>
        <w:rPr>
          <w:rtl/>
        </w:rPr>
        <w:t>היו"ר נסים דהן:</w:t>
      </w:r>
    </w:p>
    <w:p w14:paraId="149DE4ED" w14:textId="77777777" w:rsidR="00000000" w:rsidRDefault="00737B0C">
      <w:pPr>
        <w:pStyle w:val="a"/>
        <w:rPr>
          <w:rtl/>
        </w:rPr>
      </w:pPr>
    </w:p>
    <w:p w14:paraId="08640848" w14:textId="77777777" w:rsidR="00000000" w:rsidRDefault="00737B0C">
      <w:pPr>
        <w:pStyle w:val="a"/>
        <w:rPr>
          <w:rFonts w:hint="cs"/>
          <w:rtl/>
        </w:rPr>
      </w:pPr>
      <w:r>
        <w:rPr>
          <w:rFonts w:hint="cs"/>
          <w:rtl/>
        </w:rPr>
        <w:t>אם כן, לשם החוק אין מסתייג</w:t>
      </w:r>
      <w:r>
        <w:rPr>
          <w:rFonts w:hint="cs"/>
          <w:rtl/>
        </w:rPr>
        <w:t xml:space="preserve">ים, ולכן נצביע על שם החוק כנוסח הוועדה המונח בפניכם. </w:t>
      </w:r>
    </w:p>
    <w:p w14:paraId="009E5DC5" w14:textId="77777777" w:rsidR="00000000" w:rsidRDefault="00737B0C">
      <w:pPr>
        <w:pStyle w:val="a"/>
        <w:rPr>
          <w:rFonts w:hint="cs"/>
          <w:rtl/>
        </w:rPr>
      </w:pPr>
    </w:p>
    <w:p w14:paraId="567FF71A" w14:textId="77777777" w:rsidR="00000000" w:rsidRDefault="00737B0C">
      <w:pPr>
        <w:pStyle w:val="a7"/>
        <w:bidi/>
        <w:rPr>
          <w:rtl/>
        </w:rPr>
      </w:pPr>
    </w:p>
    <w:p w14:paraId="0637848E" w14:textId="77777777" w:rsidR="00000000" w:rsidRDefault="00737B0C">
      <w:pPr>
        <w:pStyle w:val="a7"/>
        <w:bidi/>
        <w:rPr>
          <w:rFonts w:hint="cs"/>
          <w:rtl/>
        </w:rPr>
      </w:pPr>
      <w:r>
        <w:rPr>
          <w:rFonts w:hint="cs"/>
          <w:rtl/>
        </w:rPr>
        <w:t>הצבעה מס' 16</w:t>
      </w:r>
    </w:p>
    <w:p w14:paraId="1AE4EDF1" w14:textId="77777777" w:rsidR="00000000" w:rsidRDefault="00737B0C">
      <w:pPr>
        <w:pStyle w:val="a"/>
        <w:jc w:val="center"/>
        <w:rPr>
          <w:rFonts w:hint="cs"/>
          <w:b/>
          <w:bCs/>
          <w:rtl/>
        </w:rPr>
      </w:pPr>
    </w:p>
    <w:p w14:paraId="5B88EC6C" w14:textId="77777777" w:rsidR="00000000" w:rsidRDefault="00737B0C">
      <w:pPr>
        <w:pStyle w:val="a8"/>
        <w:bidi/>
        <w:rPr>
          <w:rFonts w:hint="cs"/>
          <w:rtl/>
        </w:rPr>
      </w:pPr>
      <w:r>
        <w:rPr>
          <w:rFonts w:hint="cs"/>
          <w:rtl/>
        </w:rPr>
        <w:t xml:space="preserve">בעד שם החוק </w:t>
      </w:r>
      <w:r>
        <w:rPr>
          <w:rtl/>
        </w:rPr>
        <w:t>–</w:t>
      </w:r>
      <w:r>
        <w:rPr>
          <w:rFonts w:hint="cs"/>
          <w:rtl/>
        </w:rPr>
        <w:t xml:space="preserve"> 13</w:t>
      </w:r>
    </w:p>
    <w:p w14:paraId="2EE2DC14"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5021B3DF"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37FE4C3A" w14:textId="77777777" w:rsidR="00000000" w:rsidRDefault="00737B0C">
      <w:pPr>
        <w:pStyle w:val="a9"/>
        <w:bidi/>
        <w:rPr>
          <w:rFonts w:hint="cs"/>
          <w:rtl/>
        </w:rPr>
      </w:pPr>
      <w:r>
        <w:rPr>
          <w:rFonts w:hint="cs"/>
          <w:rtl/>
        </w:rPr>
        <w:t>שם החוק נתקבל.</w:t>
      </w:r>
    </w:p>
    <w:p w14:paraId="31BF1B39" w14:textId="77777777" w:rsidR="00000000" w:rsidRDefault="00737B0C">
      <w:pPr>
        <w:pStyle w:val="a"/>
        <w:rPr>
          <w:rFonts w:hint="cs"/>
          <w:rtl/>
        </w:rPr>
      </w:pPr>
    </w:p>
    <w:p w14:paraId="0B841E7F" w14:textId="77777777" w:rsidR="00000000" w:rsidRDefault="00737B0C">
      <w:pPr>
        <w:pStyle w:val="ad"/>
        <w:rPr>
          <w:rtl/>
        </w:rPr>
      </w:pPr>
      <w:r>
        <w:rPr>
          <w:rtl/>
        </w:rPr>
        <w:t>היו"ר נסים דהן:</w:t>
      </w:r>
    </w:p>
    <w:p w14:paraId="669297DF" w14:textId="77777777" w:rsidR="00000000" w:rsidRDefault="00737B0C">
      <w:pPr>
        <w:pStyle w:val="a"/>
        <w:rPr>
          <w:rtl/>
        </w:rPr>
      </w:pPr>
    </w:p>
    <w:p w14:paraId="20D92686" w14:textId="77777777" w:rsidR="00000000" w:rsidRDefault="00737B0C">
      <w:pPr>
        <w:pStyle w:val="a"/>
        <w:rPr>
          <w:rFonts w:hint="cs"/>
          <w:rtl/>
        </w:rPr>
      </w:pPr>
      <w:r>
        <w:rPr>
          <w:rFonts w:hint="cs"/>
          <w:rtl/>
        </w:rPr>
        <w:t xml:space="preserve">שם החוק התקבל ברוב של 13 בעד, אין מתנגדים ואין נמנעים. שם החוק התקבל כנוסח הוועדה. </w:t>
      </w:r>
    </w:p>
    <w:p w14:paraId="45A7945B" w14:textId="77777777" w:rsidR="00000000" w:rsidRDefault="00737B0C">
      <w:pPr>
        <w:pStyle w:val="a"/>
        <w:rPr>
          <w:rFonts w:hint="cs"/>
          <w:rtl/>
        </w:rPr>
      </w:pPr>
    </w:p>
    <w:p w14:paraId="48F3514F" w14:textId="77777777" w:rsidR="00000000" w:rsidRDefault="00737B0C">
      <w:pPr>
        <w:pStyle w:val="a"/>
        <w:rPr>
          <w:rFonts w:hint="cs"/>
          <w:rtl/>
        </w:rPr>
      </w:pPr>
      <w:r>
        <w:rPr>
          <w:rFonts w:hint="cs"/>
          <w:rtl/>
        </w:rPr>
        <w:t>אנחנו עוברים לסעיף 1 עם ההסת</w:t>
      </w:r>
      <w:r>
        <w:rPr>
          <w:rFonts w:hint="cs"/>
          <w:rtl/>
        </w:rPr>
        <w:t xml:space="preserve">ייגות של חבר הכנסת נסים זאב. נא להצביע בעד ונגד הסתייגותו של חבר הכנסת זאב. </w:t>
      </w:r>
    </w:p>
    <w:p w14:paraId="39830CE8" w14:textId="77777777" w:rsidR="00000000" w:rsidRDefault="00737B0C">
      <w:pPr>
        <w:pStyle w:val="a"/>
        <w:rPr>
          <w:rFonts w:hint="cs"/>
          <w:rtl/>
        </w:rPr>
      </w:pPr>
    </w:p>
    <w:p w14:paraId="7392E583" w14:textId="77777777" w:rsidR="00000000" w:rsidRDefault="00737B0C">
      <w:pPr>
        <w:pStyle w:val="a7"/>
        <w:bidi/>
        <w:rPr>
          <w:rFonts w:hint="cs"/>
          <w:rtl/>
        </w:rPr>
      </w:pPr>
      <w:r>
        <w:rPr>
          <w:rFonts w:hint="cs"/>
          <w:rtl/>
        </w:rPr>
        <w:t>הצבעה מס' 17</w:t>
      </w:r>
    </w:p>
    <w:p w14:paraId="657BCC7F" w14:textId="77777777" w:rsidR="00000000" w:rsidRDefault="00737B0C">
      <w:pPr>
        <w:pStyle w:val="a"/>
        <w:jc w:val="center"/>
        <w:rPr>
          <w:rFonts w:hint="cs"/>
          <w:b/>
          <w:bCs/>
          <w:rtl/>
        </w:rPr>
      </w:pPr>
    </w:p>
    <w:p w14:paraId="5961125B" w14:textId="77777777" w:rsidR="00000000" w:rsidRDefault="00737B0C">
      <w:pPr>
        <w:pStyle w:val="a8"/>
        <w:bidi/>
        <w:rPr>
          <w:rFonts w:hint="cs"/>
          <w:rtl/>
        </w:rPr>
      </w:pPr>
      <w:r>
        <w:rPr>
          <w:rFonts w:hint="cs"/>
          <w:rtl/>
        </w:rPr>
        <w:t xml:space="preserve">בעד ההסתייגות </w:t>
      </w:r>
      <w:r>
        <w:rPr>
          <w:rtl/>
        </w:rPr>
        <w:t>–</w:t>
      </w:r>
      <w:r>
        <w:rPr>
          <w:rFonts w:hint="cs"/>
          <w:rtl/>
        </w:rPr>
        <w:t xml:space="preserve"> 2</w:t>
      </w:r>
    </w:p>
    <w:p w14:paraId="7C0A0E50" w14:textId="77777777" w:rsidR="00000000" w:rsidRDefault="00737B0C">
      <w:pPr>
        <w:pStyle w:val="a8"/>
        <w:bidi/>
        <w:rPr>
          <w:rFonts w:hint="cs"/>
          <w:rtl/>
        </w:rPr>
      </w:pPr>
      <w:r>
        <w:rPr>
          <w:rFonts w:hint="cs"/>
          <w:rtl/>
        </w:rPr>
        <w:t xml:space="preserve">נגד </w:t>
      </w:r>
      <w:r>
        <w:rPr>
          <w:rtl/>
        </w:rPr>
        <w:t>–</w:t>
      </w:r>
      <w:r>
        <w:rPr>
          <w:rFonts w:hint="cs"/>
          <w:rtl/>
        </w:rPr>
        <w:t xml:space="preserve"> 12</w:t>
      </w:r>
    </w:p>
    <w:p w14:paraId="28D40A6D"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69A0B8B5" w14:textId="77777777" w:rsidR="00000000" w:rsidRDefault="00737B0C">
      <w:pPr>
        <w:pStyle w:val="a9"/>
        <w:bidi/>
        <w:rPr>
          <w:rFonts w:hint="cs"/>
          <w:rtl/>
        </w:rPr>
      </w:pPr>
      <w:r>
        <w:rPr>
          <w:rFonts w:hint="cs"/>
          <w:rtl/>
        </w:rPr>
        <w:t>ההסתייגות של חבר הכנסת נסים זאב לסעיף 1 לא נתקבלה.</w:t>
      </w:r>
    </w:p>
    <w:p w14:paraId="55DAF209" w14:textId="77777777" w:rsidR="00000000" w:rsidRDefault="00737B0C">
      <w:pPr>
        <w:pStyle w:val="a"/>
        <w:rPr>
          <w:rFonts w:hint="cs"/>
          <w:rtl/>
        </w:rPr>
      </w:pPr>
    </w:p>
    <w:p w14:paraId="4B842DE4" w14:textId="77777777" w:rsidR="00000000" w:rsidRDefault="00737B0C">
      <w:pPr>
        <w:pStyle w:val="ad"/>
        <w:rPr>
          <w:rtl/>
        </w:rPr>
      </w:pPr>
      <w:r>
        <w:rPr>
          <w:rtl/>
        </w:rPr>
        <w:t>היו"ר נסים דהן:</w:t>
      </w:r>
    </w:p>
    <w:p w14:paraId="28E16FE0" w14:textId="77777777" w:rsidR="00000000" w:rsidRDefault="00737B0C">
      <w:pPr>
        <w:pStyle w:val="a"/>
        <w:rPr>
          <w:rtl/>
        </w:rPr>
      </w:pPr>
    </w:p>
    <w:p w14:paraId="6B8DBB5D" w14:textId="77777777" w:rsidR="00000000" w:rsidRDefault="00737B0C">
      <w:pPr>
        <w:pStyle w:val="a"/>
        <w:rPr>
          <w:rFonts w:hint="cs"/>
          <w:rtl/>
        </w:rPr>
      </w:pPr>
      <w:r>
        <w:rPr>
          <w:rFonts w:hint="cs"/>
          <w:rtl/>
        </w:rPr>
        <w:t>שניים בעד, 12 נגד ואין נמנעים. הסתייגותו של חבר הכנסת נ</w:t>
      </w:r>
      <w:r>
        <w:rPr>
          <w:rFonts w:hint="cs"/>
          <w:rtl/>
        </w:rPr>
        <w:t xml:space="preserve">סים זאב לא התקבלה. </w:t>
      </w:r>
    </w:p>
    <w:p w14:paraId="3759DA91" w14:textId="77777777" w:rsidR="00000000" w:rsidRDefault="00737B0C">
      <w:pPr>
        <w:pStyle w:val="a"/>
        <w:rPr>
          <w:rFonts w:hint="cs"/>
          <w:rtl/>
        </w:rPr>
      </w:pPr>
    </w:p>
    <w:p w14:paraId="0D22C937" w14:textId="77777777" w:rsidR="00000000" w:rsidRDefault="00737B0C">
      <w:pPr>
        <w:pStyle w:val="a"/>
        <w:rPr>
          <w:rFonts w:hint="cs"/>
          <w:rtl/>
        </w:rPr>
      </w:pPr>
      <w:r>
        <w:rPr>
          <w:rFonts w:hint="cs"/>
          <w:rtl/>
        </w:rPr>
        <w:t xml:space="preserve">אנחנו עוברים להצבעה על סעיף 1 כנוסח הוועדה. </w:t>
      </w:r>
    </w:p>
    <w:p w14:paraId="0A8E02F9" w14:textId="77777777" w:rsidR="00000000" w:rsidRDefault="00737B0C">
      <w:pPr>
        <w:pStyle w:val="a"/>
        <w:rPr>
          <w:rFonts w:hint="cs"/>
          <w:rtl/>
        </w:rPr>
      </w:pPr>
    </w:p>
    <w:p w14:paraId="0514C295" w14:textId="77777777" w:rsidR="00000000" w:rsidRDefault="00737B0C">
      <w:pPr>
        <w:pStyle w:val="a7"/>
        <w:bidi/>
        <w:rPr>
          <w:rFonts w:hint="cs"/>
          <w:rtl/>
        </w:rPr>
      </w:pPr>
      <w:r>
        <w:rPr>
          <w:rFonts w:hint="cs"/>
          <w:rtl/>
        </w:rPr>
        <w:t>הצבעה מס' 18</w:t>
      </w:r>
    </w:p>
    <w:p w14:paraId="0879837B" w14:textId="77777777" w:rsidR="00000000" w:rsidRDefault="00737B0C">
      <w:pPr>
        <w:pStyle w:val="a"/>
        <w:jc w:val="center"/>
        <w:rPr>
          <w:rFonts w:hint="cs"/>
          <w:b/>
          <w:bCs/>
          <w:rtl/>
        </w:rPr>
      </w:pPr>
    </w:p>
    <w:p w14:paraId="38B5C5C0" w14:textId="77777777" w:rsidR="00000000" w:rsidRDefault="00737B0C">
      <w:pPr>
        <w:pStyle w:val="a8"/>
        <w:bidi/>
        <w:rPr>
          <w:rFonts w:hint="cs"/>
          <w:rtl/>
        </w:rPr>
      </w:pPr>
      <w:r>
        <w:rPr>
          <w:rFonts w:hint="cs"/>
          <w:rtl/>
        </w:rPr>
        <w:t xml:space="preserve">בעד סעיף 1, כהצעת הוועדה </w:t>
      </w:r>
      <w:r>
        <w:rPr>
          <w:rtl/>
        </w:rPr>
        <w:t>–</w:t>
      </w:r>
      <w:r>
        <w:rPr>
          <w:rFonts w:hint="cs"/>
          <w:rtl/>
        </w:rPr>
        <w:t xml:space="preserve"> 14</w:t>
      </w:r>
    </w:p>
    <w:p w14:paraId="307015D7"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5702B0B2"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1D418378" w14:textId="77777777" w:rsidR="00000000" w:rsidRDefault="00737B0C">
      <w:pPr>
        <w:pStyle w:val="a9"/>
        <w:bidi/>
        <w:rPr>
          <w:rFonts w:hint="cs"/>
          <w:rtl/>
        </w:rPr>
      </w:pPr>
      <w:r>
        <w:rPr>
          <w:rFonts w:hint="cs"/>
          <w:rtl/>
        </w:rPr>
        <w:t>סעיף 1, כהצעת הוועדה, נתקבל.</w:t>
      </w:r>
    </w:p>
    <w:p w14:paraId="755D4E29" w14:textId="77777777" w:rsidR="00000000" w:rsidRDefault="00737B0C">
      <w:pPr>
        <w:pStyle w:val="a"/>
        <w:rPr>
          <w:rFonts w:hint="cs"/>
          <w:rtl/>
        </w:rPr>
      </w:pPr>
    </w:p>
    <w:p w14:paraId="178C643F" w14:textId="77777777" w:rsidR="00000000" w:rsidRDefault="00737B0C">
      <w:pPr>
        <w:pStyle w:val="ad"/>
        <w:rPr>
          <w:rtl/>
        </w:rPr>
      </w:pPr>
      <w:r>
        <w:rPr>
          <w:rtl/>
        </w:rPr>
        <w:t>היו"ר נסים דהן:</w:t>
      </w:r>
    </w:p>
    <w:p w14:paraId="7FEE8758" w14:textId="77777777" w:rsidR="00000000" w:rsidRDefault="00737B0C">
      <w:pPr>
        <w:pStyle w:val="a"/>
        <w:rPr>
          <w:rtl/>
        </w:rPr>
      </w:pPr>
    </w:p>
    <w:p w14:paraId="7CCB3F97" w14:textId="77777777" w:rsidR="00000000" w:rsidRDefault="00737B0C">
      <w:pPr>
        <w:pStyle w:val="a"/>
        <w:rPr>
          <w:rFonts w:hint="cs"/>
          <w:rtl/>
        </w:rPr>
      </w:pPr>
      <w:r>
        <w:rPr>
          <w:rFonts w:hint="cs"/>
          <w:rtl/>
        </w:rPr>
        <w:t>15 בעד, בתוספת קולו של יושב-ראש הכנסת, חבר הכנסת רובי ריבלין, אין מתנגדים ו</w:t>
      </w:r>
      <w:r>
        <w:rPr>
          <w:rFonts w:hint="cs"/>
          <w:rtl/>
        </w:rPr>
        <w:t xml:space="preserve">אין נמנעים. שם החוק וסעיף 1 התקבלו בקריאה שנייה, ואנחנו עוברים לקריאה שלישית כנוסח הוועדה. </w:t>
      </w:r>
    </w:p>
    <w:p w14:paraId="1C53712E" w14:textId="77777777" w:rsidR="00000000" w:rsidRDefault="00737B0C">
      <w:pPr>
        <w:pStyle w:val="a"/>
        <w:rPr>
          <w:rFonts w:hint="cs"/>
          <w:rtl/>
        </w:rPr>
      </w:pPr>
    </w:p>
    <w:p w14:paraId="4829A5C9" w14:textId="77777777" w:rsidR="00000000" w:rsidRDefault="00737B0C">
      <w:pPr>
        <w:pStyle w:val="a"/>
        <w:rPr>
          <w:rFonts w:hint="cs"/>
          <w:rtl/>
        </w:rPr>
      </w:pPr>
      <w:r>
        <w:rPr>
          <w:rFonts w:hint="cs"/>
          <w:rtl/>
        </w:rPr>
        <w:t xml:space="preserve">נא להצביע. </w:t>
      </w:r>
    </w:p>
    <w:p w14:paraId="00C9F314" w14:textId="77777777" w:rsidR="00000000" w:rsidRDefault="00737B0C">
      <w:pPr>
        <w:pStyle w:val="a"/>
        <w:rPr>
          <w:rFonts w:hint="cs"/>
          <w:rtl/>
        </w:rPr>
      </w:pPr>
    </w:p>
    <w:p w14:paraId="5E7EFEAF" w14:textId="77777777" w:rsidR="00000000" w:rsidRDefault="00737B0C">
      <w:pPr>
        <w:pStyle w:val="a7"/>
        <w:bidi/>
        <w:rPr>
          <w:rFonts w:hint="cs"/>
          <w:rtl/>
        </w:rPr>
      </w:pPr>
      <w:r>
        <w:rPr>
          <w:rFonts w:hint="cs"/>
          <w:rtl/>
        </w:rPr>
        <w:t>הצבעה מס' 19</w:t>
      </w:r>
    </w:p>
    <w:p w14:paraId="48FD7729" w14:textId="77777777" w:rsidR="00000000" w:rsidRDefault="00737B0C">
      <w:pPr>
        <w:pStyle w:val="a"/>
        <w:jc w:val="center"/>
        <w:rPr>
          <w:rFonts w:hint="cs"/>
          <w:rtl/>
        </w:rPr>
      </w:pPr>
    </w:p>
    <w:p w14:paraId="3ED1414D" w14:textId="77777777" w:rsidR="00000000" w:rsidRDefault="00737B0C">
      <w:pPr>
        <w:pStyle w:val="a8"/>
        <w:bidi/>
        <w:rPr>
          <w:rFonts w:hint="cs"/>
          <w:rtl/>
        </w:rPr>
      </w:pPr>
      <w:r>
        <w:rPr>
          <w:rFonts w:hint="cs"/>
          <w:rtl/>
        </w:rPr>
        <w:t xml:space="preserve">בעד החוק </w:t>
      </w:r>
      <w:r>
        <w:rPr>
          <w:rtl/>
        </w:rPr>
        <w:t>–</w:t>
      </w:r>
      <w:r>
        <w:rPr>
          <w:rFonts w:hint="cs"/>
          <w:rtl/>
        </w:rPr>
        <w:t xml:space="preserve"> 16</w:t>
      </w:r>
    </w:p>
    <w:p w14:paraId="7CC305E7"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60C67470"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386DE0E7" w14:textId="77777777" w:rsidR="00000000" w:rsidRDefault="00737B0C">
      <w:pPr>
        <w:pStyle w:val="a9"/>
        <w:bidi/>
        <w:rPr>
          <w:rFonts w:hint="cs"/>
          <w:rtl/>
        </w:rPr>
      </w:pPr>
      <w:r>
        <w:rPr>
          <w:rFonts w:hint="cs"/>
          <w:rtl/>
        </w:rPr>
        <w:t>חוק חובת המכרזים (תיקון מס' 16), התשס"ג-2003, נתקבל.</w:t>
      </w:r>
    </w:p>
    <w:p w14:paraId="6A59CD31" w14:textId="77777777" w:rsidR="00000000" w:rsidRDefault="00737B0C">
      <w:pPr>
        <w:pStyle w:val="a"/>
        <w:rPr>
          <w:rFonts w:hint="cs"/>
          <w:rtl/>
        </w:rPr>
      </w:pPr>
    </w:p>
    <w:p w14:paraId="1221B163" w14:textId="77777777" w:rsidR="00000000" w:rsidRDefault="00737B0C">
      <w:pPr>
        <w:pStyle w:val="ad"/>
        <w:rPr>
          <w:rtl/>
        </w:rPr>
      </w:pPr>
      <w:r>
        <w:rPr>
          <w:rtl/>
        </w:rPr>
        <w:t>היו"ר נסים דהן:</w:t>
      </w:r>
    </w:p>
    <w:p w14:paraId="319EDB9D" w14:textId="77777777" w:rsidR="00000000" w:rsidRDefault="00737B0C">
      <w:pPr>
        <w:pStyle w:val="a"/>
        <w:rPr>
          <w:rtl/>
        </w:rPr>
      </w:pPr>
    </w:p>
    <w:p w14:paraId="365BD5CD" w14:textId="77777777" w:rsidR="00000000" w:rsidRDefault="00737B0C">
      <w:pPr>
        <w:pStyle w:val="a"/>
        <w:rPr>
          <w:rFonts w:hint="cs"/>
          <w:rtl/>
        </w:rPr>
      </w:pPr>
      <w:r>
        <w:rPr>
          <w:rFonts w:hint="cs"/>
          <w:rtl/>
        </w:rPr>
        <w:t>16 בעד, בתוספת קולו של יושב-</w:t>
      </w:r>
      <w:r>
        <w:rPr>
          <w:rFonts w:hint="cs"/>
          <w:rtl/>
        </w:rPr>
        <w:t xml:space="preserve">ראש הכנסת, אין מתנגדים ואין נמנעים. החוק התקבל בקריאה שלישית והוא יוצא לדרך. </w:t>
      </w:r>
    </w:p>
    <w:p w14:paraId="7C25E30D" w14:textId="77777777" w:rsidR="00000000" w:rsidRDefault="00737B0C">
      <w:pPr>
        <w:pStyle w:val="a"/>
        <w:rPr>
          <w:rFonts w:hint="cs"/>
          <w:rtl/>
        </w:rPr>
      </w:pPr>
    </w:p>
    <w:p w14:paraId="548451CC" w14:textId="77777777" w:rsidR="00000000" w:rsidRDefault="00737B0C">
      <w:pPr>
        <w:pStyle w:val="Subject"/>
        <w:rPr>
          <w:rFonts w:hint="cs"/>
          <w:rtl/>
        </w:rPr>
      </w:pPr>
    </w:p>
    <w:p w14:paraId="7342E47C" w14:textId="77777777" w:rsidR="00000000" w:rsidRDefault="00737B0C">
      <w:pPr>
        <w:pStyle w:val="Subject"/>
        <w:rPr>
          <w:rFonts w:hint="cs"/>
          <w:rtl/>
        </w:rPr>
      </w:pPr>
      <w:bookmarkStart w:id="423" w:name="_Toc47678187"/>
      <w:bookmarkStart w:id="424" w:name="_Toc47682127"/>
      <w:bookmarkStart w:id="425" w:name="_Toc47868528"/>
      <w:bookmarkStart w:id="426" w:name="_Toc47869584"/>
      <w:bookmarkStart w:id="427" w:name="_Toc47869794"/>
      <w:bookmarkStart w:id="428" w:name="_Toc47869938"/>
      <w:bookmarkStart w:id="429" w:name="_Toc49055747"/>
      <w:r>
        <w:rPr>
          <w:rFonts w:hint="cs"/>
          <w:rtl/>
        </w:rPr>
        <w:t xml:space="preserve">הצעת חוק סדר הדין הפלילי (תיקון מס' 26 והוראת שעה) </w:t>
      </w:r>
      <w:r>
        <w:rPr>
          <w:rtl/>
        </w:rPr>
        <w:br/>
      </w:r>
      <w:r>
        <w:rPr>
          <w:rFonts w:hint="cs"/>
          <w:rtl/>
        </w:rPr>
        <w:t>(תיקון), התשס"ג-2003</w:t>
      </w:r>
      <w:bookmarkEnd w:id="423"/>
      <w:bookmarkEnd w:id="424"/>
      <w:bookmarkEnd w:id="425"/>
      <w:bookmarkEnd w:id="426"/>
      <w:bookmarkEnd w:id="427"/>
      <w:bookmarkEnd w:id="428"/>
      <w:bookmarkEnd w:id="429"/>
      <w:r>
        <w:rPr>
          <w:rFonts w:hint="cs"/>
          <w:rtl/>
        </w:rPr>
        <w:t xml:space="preserve"> </w:t>
      </w:r>
    </w:p>
    <w:p w14:paraId="68446008" w14:textId="77777777" w:rsidR="00000000" w:rsidRDefault="00737B0C">
      <w:pPr>
        <w:pStyle w:val="a"/>
        <w:ind w:firstLine="0"/>
        <w:rPr>
          <w:rFonts w:hint="cs"/>
          <w:rtl/>
        </w:rPr>
      </w:pPr>
      <w:r>
        <w:rPr>
          <w:rFonts w:hint="cs"/>
          <w:rtl/>
        </w:rPr>
        <w:t xml:space="preserve">[מס' מ/39; </w:t>
      </w:r>
      <w:r>
        <w:rPr>
          <w:rtl/>
        </w:rPr>
        <w:t>"דברי הכנסת", חוב</w:t>
      </w:r>
      <w:r>
        <w:rPr>
          <w:rFonts w:hint="cs"/>
          <w:rtl/>
        </w:rPr>
        <w:t xml:space="preserve">' </w:t>
      </w:r>
      <w:r>
        <w:rPr>
          <w:rtl/>
        </w:rPr>
        <w:t xml:space="preserve"> </w:t>
      </w:r>
      <w:r>
        <w:rPr>
          <w:rFonts w:hint="cs"/>
          <w:rtl/>
        </w:rPr>
        <w:t>י"ח</w:t>
      </w:r>
      <w:r>
        <w:rPr>
          <w:rtl/>
        </w:rPr>
        <w:t>, עמ'</w:t>
      </w:r>
      <w:r>
        <w:rPr>
          <w:rFonts w:hint="cs"/>
          <w:rtl/>
        </w:rPr>
        <w:t xml:space="preserve">  4229; </w:t>
      </w:r>
      <w:r>
        <w:rPr>
          <w:rFonts w:hint="eastAsia"/>
          <w:rtl/>
        </w:rPr>
        <w:t>נספחות</w:t>
      </w:r>
      <w:r>
        <w:rPr>
          <w:rtl/>
        </w:rPr>
        <w:t>.</w:t>
      </w:r>
      <w:r>
        <w:rPr>
          <w:rFonts w:hint="cs"/>
          <w:rtl/>
        </w:rPr>
        <w:t>]</w:t>
      </w:r>
    </w:p>
    <w:p w14:paraId="2224FDD5" w14:textId="77777777" w:rsidR="00000000" w:rsidRDefault="00737B0C">
      <w:pPr>
        <w:pStyle w:val="SubjectSub"/>
        <w:rPr>
          <w:rFonts w:hint="cs"/>
          <w:rtl/>
        </w:rPr>
      </w:pPr>
      <w:r>
        <w:rPr>
          <w:rFonts w:hint="cs"/>
          <w:rtl/>
        </w:rPr>
        <w:t>(קריאה שנייה וקריאה שלישית)</w:t>
      </w:r>
    </w:p>
    <w:p w14:paraId="002A8F94" w14:textId="77777777" w:rsidR="00000000" w:rsidRDefault="00737B0C">
      <w:pPr>
        <w:pStyle w:val="a"/>
        <w:rPr>
          <w:rFonts w:hint="cs"/>
          <w:b/>
          <w:bCs/>
          <w:rtl/>
        </w:rPr>
      </w:pPr>
    </w:p>
    <w:p w14:paraId="7BD2C0E8" w14:textId="77777777" w:rsidR="00000000" w:rsidRDefault="00737B0C">
      <w:pPr>
        <w:pStyle w:val="ad"/>
        <w:rPr>
          <w:rtl/>
        </w:rPr>
      </w:pPr>
      <w:r>
        <w:rPr>
          <w:rtl/>
        </w:rPr>
        <w:t>היו"ר נסים דהן:</w:t>
      </w:r>
    </w:p>
    <w:p w14:paraId="5F3F8190" w14:textId="77777777" w:rsidR="00000000" w:rsidRDefault="00737B0C">
      <w:pPr>
        <w:pStyle w:val="a"/>
        <w:rPr>
          <w:rtl/>
        </w:rPr>
      </w:pPr>
    </w:p>
    <w:p w14:paraId="225A4E27" w14:textId="77777777" w:rsidR="00000000" w:rsidRDefault="00737B0C">
      <w:pPr>
        <w:pStyle w:val="a"/>
        <w:rPr>
          <w:rFonts w:hint="cs"/>
          <w:rtl/>
        </w:rPr>
      </w:pPr>
      <w:r>
        <w:rPr>
          <w:rFonts w:hint="cs"/>
          <w:rtl/>
        </w:rPr>
        <w:t xml:space="preserve">חבר הכנסת מיכאל איתן, אתה מוזמן להמשיך בהרצאת החוקים שיש לנו היום </w:t>
      </w:r>
      <w:r>
        <w:rPr>
          <w:rtl/>
        </w:rPr>
        <w:t>–</w:t>
      </w:r>
      <w:r>
        <w:rPr>
          <w:rFonts w:hint="cs"/>
          <w:rtl/>
        </w:rPr>
        <w:t xml:space="preserve"> הצעת חוק סדר הדין הפלילי (תיקון מס' 26), קריאה שנייה וקריאה שלישית. בבקשה. </w:t>
      </w:r>
    </w:p>
    <w:p w14:paraId="7D74E3AA" w14:textId="77777777" w:rsidR="00000000" w:rsidRDefault="00737B0C">
      <w:pPr>
        <w:pStyle w:val="a"/>
        <w:rPr>
          <w:rFonts w:hint="cs"/>
          <w:rtl/>
        </w:rPr>
      </w:pPr>
    </w:p>
    <w:p w14:paraId="084EE520" w14:textId="77777777" w:rsidR="00000000" w:rsidRDefault="00737B0C">
      <w:pPr>
        <w:pStyle w:val="Speaker"/>
        <w:rPr>
          <w:rtl/>
        </w:rPr>
      </w:pPr>
      <w:bookmarkStart w:id="430" w:name="FS000000462T30_07_2003_20_29_18"/>
      <w:bookmarkStart w:id="431" w:name="_Toc47678188"/>
      <w:bookmarkStart w:id="432" w:name="_Toc49055748"/>
      <w:bookmarkEnd w:id="430"/>
      <w:r>
        <w:rPr>
          <w:rFonts w:hint="eastAsia"/>
          <w:rtl/>
        </w:rPr>
        <w:t>מיכאל</w:t>
      </w:r>
      <w:r>
        <w:rPr>
          <w:rtl/>
        </w:rPr>
        <w:t xml:space="preserve"> איתן (יו"ר ועדת החוקה, חוק ומשפט):</w:t>
      </w:r>
      <w:bookmarkEnd w:id="431"/>
      <w:bookmarkEnd w:id="432"/>
    </w:p>
    <w:p w14:paraId="55B8B38C" w14:textId="77777777" w:rsidR="00000000" w:rsidRDefault="00737B0C">
      <w:pPr>
        <w:pStyle w:val="a"/>
        <w:rPr>
          <w:rFonts w:hint="cs"/>
          <w:rtl/>
        </w:rPr>
      </w:pPr>
    </w:p>
    <w:p w14:paraId="29CCE12B" w14:textId="77777777" w:rsidR="00000000" w:rsidRDefault="00737B0C">
      <w:pPr>
        <w:pStyle w:val="a"/>
        <w:rPr>
          <w:rFonts w:hint="cs"/>
          <w:rtl/>
        </w:rPr>
      </w:pPr>
      <w:r>
        <w:rPr>
          <w:rFonts w:hint="cs"/>
          <w:rtl/>
        </w:rPr>
        <w:t>אדוני היושב-ראש, כנסת נכבדה, אני מתכבד להביא לפני המליאה מוועדת החוקה</w:t>
      </w:r>
      <w:r>
        <w:rPr>
          <w:rFonts w:hint="cs"/>
          <w:rtl/>
        </w:rPr>
        <w:t>, חוק ומשפט הצעת חוק שבאה לסייע בגביית קנסות שניתנו בבתי-המשפט על עבירות קלות, עבירות של חטא ועוון, שעונשן המרבי הוא שלוש שנות מאסר. עבירות כאלה, חלקן מתחילות אפילו בעבירות קטנות מאוד של בתי-דין מקומיים ברשויות מקומיות, עבירות על כל מיני צווים של רשויות מק</w:t>
      </w:r>
      <w:r>
        <w:rPr>
          <w:rFonts w:hint="cs"/>
          <w:rtl/>
        </w:rPr>
        <w:t xml:space="preserve">ומיות, ויכולות להיות גם עבירות אחרות, שאינן ברירות קנס, כי לא באלה מדובר. מדובר בעבירות שכתוצאה מהן הוגשה תביעה לבית-דין מקומי, בית-משפט שלום, והשופט בבית-המשפט קבע עבירת קנס או עונש מאסר, לחלופין, כאשר נקבע קנס כעונש, אבל אי-אפשר לאכוף את הקנס. </w:t>
      </w:r>
    </w:p>
    <w:p w14:paraId="33E70A42" w14:textId="77777777" w:rsidR="00000000" w:rsidRDefault="00737B0C">
      <w:pPr>
        <w:pStyle w:val="a"/>
        <w:rPr>
          <w:rFonts w:hint="cs"/>
          <w:rtl/>
        </w:rPr>
      </w:pPr>
    </w:p>
    <w:p w14:paraId="4181656F" w14:textId="77777777" w:rsidR="00000000" w:rsidRDefault="00737B0C">
      <w:pPr>
        <w:pStyle w:val="a"/>
        <w:rPr>
          <w:rFonts w:hint="cs"/>
          <w:rtl/>
        </w:rPr>
      </w:pPr>
      <w:r>
        <w:rPr>
          <w:rFonts w:hint="cs"/>
          <w:rtl/>
        </w:rPr>
        <w:t>הצעת החו</w:t>
      </w:r>
      <w:r>
        <w:rPr>
          <w:rFonts w:hint="cs"/>
          <w:rtl/>
        </w:rPr>
        <w:t>ק אומרת, שאף שיש עיקרון די חזק שאין מטילים על אדם מאסר שלא בנוכחותו, במקרים האלה אפשר יהיה להפוך את הקנס: אם אדם לא שילם אותו אף שקיבל התראה, וההתראה שהוא אמור לקבל היא ברמת הודעה יותר רצינית ממה שאנחנו רגילים לו במקרה של דוחות - מדובר בהבאה לבית, מסירה על</w:t>
      </w:r>
      <w:r>
        <w:rPr>
          <w:rFonts w:hint="cs"/>
          <w:rtl/>
        </w:rPr>
        <w:t xml:space="preserve"> הדלת או לאחד מבני המשפחה או לאדם עצמו ביד - ולמרות כל זאת האדם החליט שלא לשלם את הקנס ולא לבוא לבית-המשפט. אפשר יהיה לחייב אותו בעונש מאסר במקום קנס, אף שהוא איננו ניצב בפני השופט. זאת פגיעה מסוימת בזכויות של נאשמים, ובמקרה זה גם בזכויות של אנשים שכבר הור</w:t>
      </w:r>
      <w:r>
        <w:rPr>
          <w:rFonts w:hint="cs"/>
          <w:rtl/>
        </w:rPr>
        <w:t xml:space="preserve">שעו אבל לא הוטל עליהם עונש מאסר. זה אחד החריגים לכך שאפשר להטיל עונש מאסר ללא נוכחות הנאשם. </w:t>
      </w:r>
    </w:p>
    <w:p w14:paraId="1C1D3CE7" w14:textId="77777777" w:rsidR="00000000" w:rsidRDefault="00737B0C">
      <w:pPr>
        <w:pStyle w:val="a"/>
        <w:rPr>
          <w:rFonts w:hint="cs"/>
          <w:rtl/>
        </w:rPr>
      </w:pPr>
    </w:p>
    <w:p w14:paraId="28B61AC6" w14:textId="77777777" w:rsidR="00000000" w:rsidRDefault="00737B0C">
      <w:pPr>
        <w:pStyle w:val="a"/>
        <w:rPr>
          <w:rFonts w:hint="cs"/>
          <w:rtl/>
        </w:rPr>
      </w:pPr>
      <w:r>
        <w:rPr>
          <w:rFonts w:hint="cs"/>
          <w:rtl/>
        </w:rPr>
        <w:t xml:space="preserve">עם זאת, אם מחליטים להפעיל מאסר כנגד אדם שלא שילם קנס, יש אפשרות להפוך בכל רגע נתון את הגלגל בחזרה ולשלם את הקנס. על-ידי זה שהוא משלם את הקנס, גם ברגע שהמשטרה באה </w:t>
      </w:r>
      <w:r>
        <w:rPr>
          <w:rFonts w:hint="cs"/>
          <w:rtl/>
        </w:rPr>
        <w:t xml:space="preserve">ורוצה לבצע את פקודת המעצר, עדיין הוא יכול לשלם את הקנס ולא ירצה את עונשו. </w:t>
      </w:r>
    </w:p>
    <w:p w14:paraId="6D2DE1E3" w14:textId="77777777" w:rsidR="00000000" w:rsidRDefault="00737B0C">
      <w:pPr>
        <w:pStyle w:val="a"/>
        <w:rPr>
          <w:rFonts w:hint="cs"/>
          <w:rtl/>
        </w:rPr>
      </w:pPr>
    </w:p>
    <w:p w14:paraId="143FB801" w14:textId="77777777" w:rsidR="00000000" w:rsidRDefault="00737B0C">
      <w:pPr>
        <w:pStyle w:val="a"/>
        <w:rPr>
          <w:rFonts w:hint="cs"/>
          <w:rtl/>
        </w:rPr>
      </w:pPr>
      <w:r>
        <w:rPr>
          <w:rFonts w:hint="cs"/>
          <w:rtl/>
        </w:rPr>
        <w:t xml:space="preserve">יש הסתייגות של חבר הכנסת נסים זאב, והוא ינמק אותה, ולכן אולי אני פטור מכך. </w:t>
      </w:r>
    </w:p>
    <w:p w14:paraId="6B82BFA0" w14:textId="77777777" w:rsidR="00000000" w:rsidRDefault="00737B0C">
      <w:pPr>
        <w:pStyle w:val="a"/>
        <w:rPr>
          <w:rFonts w:hint="cs"/>
          <w:rtl/>
        </w:rPr>
      </w:pPr>
    </w:p>
    <w:p w14:paraId="11FE3EFC" w14:textId="77777777" w:rsidR="00000000" w:rsidRDefault="00737B0C">
      <w:pPr>
        <w:pStyle w:val="ad"/>
        <w:rPr>
          <w:rtl/>
        </w:rPr>
      </w:pPr>
      <w:r>
        <w:rPr>
          <w:rtl/>
        </w:rPr>
        <w:t>היו"ר נסים דהן:</w:t>
      </w:r>
    </w:p>
    <w:p w14:paraId="61C305B6" w14:textId="77777777" w:rsidR="00000000" w:rsidRDefault="00737B0C">
      <w:pPr>
        <w:pStyle w:val="a"/>
        <w:rPr>
          <w:rtl/>
        </w:rPr>
      </w:pPr>
    </w:p>
    <w:p w14:paraId="11BF11DA" w14:textId="77777777" w:rsidR="00000000" w:rsidRDefault="00737B0C">
      <w:pPr>
        <w:pStyle w:val="a"/>
        <w:rPr>
          <w:rFonts w:hint="cs"/>
          <w:rtl/>
        </w:rPr>
      </w:pPr>
      <w:r>
        <w:rPr>
          <w:rFonts w:hint="cs"/>
          <w:rtl/>
        </w:rPr>
        <w:t xml:space="preserve">בהחלט, אתה בהחלט פטור. </w:t>
      </w:r>
    </w:p>
    <w:p w14:paraId="6A1C9FE6" w14:textId="77777777" w:rsidR="00000000" w:rsidRDefault="00737B0C">
      <w:pPr>
        <w:pStyle w:val="a"/>
        <w:rPr>
          <w:rFonts w:hint="cs"/>
          <w:rtl/>
        </w:rPr>
      </w:pPr>
    </w:p>
    <w:p w14:paraId="672F343C" w14:textId="77777777" w:rsidR="00000000" w:rsidRDefault="00737B0C">
      <w:pPr>
        <w:pStyle w:val="Speaker"/>
        <w:rPr>
          <w:rFonts w:hint="cs"/>
          <w:rtl/>
        </w:rPr>
      </w:pPr>
      <w:bookmarkStart w:id="433" w:name="FS000000462T30_07_2003_20_21_48"/>
      <w:bookmarkEnd w:id="433"/>
    </w:p>
    <w:p w14:paraId="18F3E167" w14:textId="77777777" w:rsidR="00000000" w:rsidRDefault="00737B0C">
      <w:pPr>
        <w:pStyle w:val="Speaker"/>
        <w:rPr>
          <w:rtl/>
        </w:rPr>
      </w:pPr>
      <w:bookmarkStart w:id="434" w:name="_Toc47678189"/>
      <w:bookmarkStart w:id="435" w:name="_Toc49055749"/>
      <w:r>
        <w:rPr>
          <w:rtl/>
        </w:rPr>
        <w:t>מיכאל איתן (יו"ר ועדת החוקה, חוק ומשפט):</w:t>
      </w:r>
      <w:bookmarkEnd w:id="434"/>
      <w:bookmarkEnd w:id="435"/>
    </w:p>
    <w:p w14:paraId="5F1AECB4" w14:textId="77777777" w:rsidR="00000000" w:rsidRDefault="00737B0C">
      <w:pPr>
        <w:pStyle w:val="a"/>
        <w:rPr>
          <w:rtl/>
        </w:rPr>
      </w:pPr>
    </w:p>
    <w:p w14:paraId="26F7AFC0" w14:textId="77777777" w:rsidR="00000000" w:rsidRDefault="00737B0C">
      <w:pPr>
        <w:pStyle w:val="a"/>
        <w:rPr>
          <w:rFonts w:hint="cs"/>
          <w:rtl/>
        </w:rPr>
      </w:pPr>
      <w:r>
        <w:rPr>
          <w:rFonts w:hint="cs"/>
          <w:rtl/>
        </w:rPr>
        <w:t xml:space="preserve">אני פטור מלנמק את </w:t>
      </w:r>
      <w:r>
        <w:rPr>
          <w:rFonts w:hint="cs"/>
          <w:rtl/>
        </w:rPr>
        <w:t>ההסתייגות, אבל אולי לאחר מכן  אשיב עליה.</w:t>
      </w:r>
    </w:p>
    <w:p w14:paraId="071E23FB" w14:textId="77777777" w:rsidR="00000000" w:rsidRDefault="00737B0C">
      <w:pPr>
        <w:pStyle w:val="a"/>
        <w:rPr>
          <w:rFonts w:hint="cs"/>
          <w:rtl/>
        </w:rPr>
      </w:pPr>
    </w:p>
    <w:p w14:paraId="2A5715BF" w14:textId="77777777" w:rsidR="00000000" w:rsidRDefault="00737B0C">
      <w:pPr>
        <w:pStyle w:val="a"/>
        <w:rPr>
          <w:rFonts w:hint="cs"/>
          <w:rtl/>
        </w:rPr>
      </w:pPr>
      <w:r>
        <w:rPr>
          <w:rFonts w:hint="cs"/>
          <w:rtl/>
        </w:rPr>
        <w:t>בכל אופן, הצורך בחוק הזה הוא בכך, שמתוך נתונים מסוימים שקיבלנו - החוק לא הופעל  אף שהוא היה בתוקף איזו תקופה, למעט במקום מסוים בתל-אביב. קיבלנו דוחות על מה שקרה בתל-אביב במקום שהוא כן הופעל, והתברר ש-40% מאלה שהופע</w:t>
      </w:r>
      <w:r>
        <w:rPr>
          <w:rFonts w:hint="cs"/>
          <w:rtl/>
        </w:rPr>
        <w:t xml:space="preserve">לה לגביהם הדרך הזאת שילמו ממילא את החוב, גם ללא צורך בהפעלת פקודות המאסר. אין לנו נתונים מדויקים, אבל הרושם העולה הוא, שרק בודדים באמת הופעל נגדם עונש המאסר, וכל השאר, רק מהידיעה שהקנס יכול להפוך למאסר או מההודעה שהקנס הפך למעצר </w:t>
      </w:r>
      <w:r>
        <w:rPr>
          <w:rtl/>
        </w:rPr>
        <w:t>–</w:t>
      </w:r>
      <w:r>
        <w:rPr>
          <w:rFonts w:hint="cs"/>
          <w:rtl/>
        </w:rPr>
        <w:t xml:space="preserve">  באו לשלם.</w:t>
      </w:r>
    </w:p>
    <w:p w14:paraId="69EA17C0" w14:textId="77777777" w:rsidR="00000000" w:rsidRDefault="00737B0C">
      <w:pPr>
        <w:pStyle w:val="a"/>
        <w:rPr>
          <w:rFonts w:hint="cs"/>
          <w:rtl/>
        </w:rPr>
      </w:pPr>
    </w:p>
    <w:p w14:paraId="549E1902" w14:textId="77777777" w:rsidR="00000000" w:rsidRDefault="00737B0C">
      <w:pPr>
        <w:pStyle w:val="a"/>
        <w:rPr>
          <w:rFonts w:hint="cs"/>
          <w:rtl/>
        </w:rPr>
      </w:pPr>
      <w:r>
        <w:rPr>
          <w:rFonts w:hint="cs"/>
          <w:rtl/>
        </w:rPr>
        <w:t xml:space="preserve">אנחנו סבורים </w:t>
      </w:r>
      <w:r>
        <w:rPr>
          <w:rFonts w:hint="cs"/>
          <w:rtl/>
        </w:rPr>
        <w:t xml:space="preserve">שהחוק הזה ראוי להיבדק בתקופה של שנתיים, על מנת שנקבל מידע איך הוא משפיע על הפעלת אמצעי האכיפה ומימוש פסקי-הדין של בתי-המשפט. בתום שנתיים אנחנו נעשה הערכה מחודשת ונבדוק אם לאשר את החוק הזה באופן קבוע. </w:t>
      </w:r>
    </w:p>
    <w:p w14:paraId="50325005" w14:textId="77777777" w:rsidR="00000000" w:rsidRDefault="00737B0C">
      <w:pPr>
        <w:pStyle w:val="a"/>
        <w:rPr>
          <w:rFonts w:hint="cs"/>
          <w:rtl/>
        </w:rPr>
      </w:pPr>
    </w:p>
    <w:p w14:paraId="3534B80B" w14:textId="77777777" w:rsidR="00000000" w:rsidRDefault="00737B0C">
      <w:pPr>
        <w:pStyle w:val="a"/>
        <w:rPr>
          <w:rFonts w:hint="cs"/>
          <w:rtl/>
        </w:rPr>
      </w:pPr>
      <w:r>
        <w:rPr>
          <w:rFonts w:hint="cs"/>
          <w:rtl/>
        </w:rPr>
        <w:t>משרד המשפטים ביקש שתקופת המעבר הזאת תהיה שלוש שנים, אב</w:t>
      </w:r>
      <w:r>
        <w:rPr>
          <w:rFonts w:hint="cs"/>
          <w:rtl/>
        </w:rPr>
        <w:t>ל בוועדה הסכמנו לצמצם אותה לשנתיים. המידע שיש לנו היום הוא משמונה חודשים בתל-אביב בלבד. תודה.</w:t>
      </w:r>
    </w:p>
    <w:p w14:paraId="42854ADF" w14:textId="77777777" w:rsidR="00000000" w:rsidRDefault="00737B0C">
      <w:pPr>
        <w:pStyle w:val="a"/>
        <w:rPr>
          <w:rFonts w:hint="cs"/>
          <w:rtl/>
        </w:rPr>
      </w:pPr>
    </w:p>
    <w:p w14:paraId="0E9634CA" w14:textId="77777777" w:rsidR="00000000" w:rsidRDefault="00737B0C">
      <w:pPr>
        <w:pStyle w:val="ad"/>
        <w:rPr>
          <w:rtl/>
        </w:rPr>
      </w:pPr>
      <w:r>
        <w:rPr>
          <w:rtl/>
        </w:rPr>
        <w:t>היו"ר נסים דהן:</w:t>
      </w:r>
    </w:p>
    <w:p w14:paraId="3373F2D0" w14:textId="77777777" w:rsidR="00000000" w:rsidRDefault="00737B0C">
      <w:pPr>
        <w:pStyle w:val="a"/>
        <w:rPr>
          <w:rtl/>
        </w:rPr>
      </w:pPr>
    </w:p>
    <w:p w14:paraId="0236EFB5" w14:textId="77777777" w:rsidR="00000000" w:rsidRDefault="00737B0C">
      <w:pPr>
        <w:pStyle w:val="a"/>
        <w:rPr>
          <w:rFonts w:hint="cs"/>
          <w:rtl/>
        </w:rPr>
      </w:pPr>
      <w:r>
        <w:rPr>
          <w:rFonts w:hint="cs"/>
          <w:rtl/>
        </w:rPr>
        <w:t>תודה רבה. חבר הכנסת אופיר פינס-פס ביקש להתנגד לשם החוק - הוא אינו נוכח; אם כן, הוא הפסיד את זכותו לנמק. לסעיף 1, חבר הכנסת אברהם בורג ביקש להגיש</w:t>
      </w:r>
      <w:r>
        <w:rPr>
          <w:rFonts w:hint="cs"/>
          <w:rtl/>
        </w:rPr>
        <w:t xml:space="preserve"> הסתייגות, והוא לא נמצא - הוא הפסיד את זכותו לנמק. </w:t>
      </w:r>
    </w:p>
    <w:p w14:paraId="10969393" w14:textId="77777777" w:rsidR="00000000" w:rsidRDefault="00737B0C">
      <w:pPr>
        <w:pStyle w:val="a"/>
        <w:rPr>
          <w:rFonts w:hint="cs"/>
          <w:rtl/>
        </w:rPr>
      </w:pPr>
    </w:p>
    <w:p w14:paraId="7BA8374E" w14:textId="77777777" w:rsidR="00000000" w:rsidRDefault="00737B0C">
      <w:pPr>
        <w:pStyle w:val="a"/>
        <w:rPr>
          <w:rtl/>
        </w:rPr>
      </w:pPr>
      <w:r>
        <w:rPr>
          <w:rFonts w:hint="cs"/>
          <w:rtl/>
        </w:rPr>
        <w:t xml:space="preserve">חבר הכנסת נסים זאב, יש לך הסתייגות לסעיף 1, אתה מוזמן לנמק בפני חברי הכנסת. שלוש דקות, בבקשה. </w:t>
      </w:r>
    </w:p>
    <w:p w14:paraId="7F5EB86C" w14:textId="77777777" w:rsidR="00000000" w:rsidRDefault="00737B0C">
      <w:pPr>
        <w:pStyle w:val="Speaker"/>
        <w:rPr>
          <w:rtl/>
        </w:rPr>
      </w:pPr>
    </w:p>
    <w:p w14:paraId="6FD608A2" w14:textId="77777777" w:rsidR="00000000" w:rsidRDefault="00737B0C">
      <w:pPr>
        <w:pStyle w:val="Speaker"/>
        <w:rPr>
          <w:rtl/>
        </w:rPr>
      </w:pPr>
      <w:bookmarkStart w:id="436" w:name="FS000000490T30_07_2003_20_31_58"/>
      <w:bookmarkStart w:id="437" w:name="_Toc47678190"/>
      <w:bookmarkStart w:id="438" w:name="_Toc49055750"/>
      <w:bookmarkEnd w:id="436"/>
      <w:r>
        <w:rPr>
          <w:rtl/>
        </w:rPr>
        <w:t>נסים זאב (ש"ס):</w:t>
      </w:r>
      <w:bookmarkEnd w:id="437"/>
      <w:bookmarkEnd w:id="438"/>
    </w:p>
    <w:p w14:paraId="0116235F" w14:textId="77777777" w:rsidR="00000000" w:rsidRDefault="00737B0C">
      <w:pPr>
        <w:pStyle w:val="a"/>
        <w:rPr>
          <w:rFonts w:hint="cs"/>
          <w:rtl/>
        </w:rPr>
      </w:pPr>
    </w:p>
    <w:p w14:paraId="49579202" w14:textId="77777777" w:rsidR="00000000" w:rsidRDefault="00737B0C">
      <w:pPr>
        <w:pStyle w:val="a"/>
        <w:rPr>
          <w:rFonts w:hint="cs"/>
          <w:rtl/>
        </w:rPr>
      </w:pPr>
      <w:r>
        <w:rPr>
          <w:rFonts w:hint="cs"/>
          <w:rtl/>
        </w:rPr>
        <w:t xml:space="preserve">הגשתי שתי הסתייגויות, ואדבר על ההסתייגות השנייה. </w:t>
      </w:r>
    </w:p>
    <w:p w14:paraId="3F892DCB" w14:textId="77777777" w:rsidR="00000000" w:rsidRDefault="00737B0C">
      <w:pPr>
        <w:pStyle w:val="a"/>
        <w:rPr>
          <w:rFonts w:hint="cs"/>
          <w:rtl/>
        </w:rPr>
      </w:pPr>
    </w:p>
    <w:p w14:paraId="0CAEAC9A" w14:textId="77777777" w:rsidR="00000000" w:rsidRDefault="00737B0C">
      <w:pPr>
        <w:pStyle w:val="ad"/>
        <w:rPr>
          <w:rtl/>
        </w:rPr>
      </w:pPr>
      <w:r>
        <w:rPr>
          <w:rtl/>
        </w:rPr>
        <w:t>היו"ר נסים דהן:</w:t>
      </w:r>
    </w:p>
    <w:p w14:paraId="242039FB" w14:textId="77777777" w:rsidR="00000000" w:rsidRDefault="00737B0C">
      <w:pPr>
        <w:pStyle w:val="a"/>
        <w:rPr>
          <w:rtl/>
        </w:rPr>
      </w:pPr>
    </w:p>
    <w:p w14:paraId="035D2835" w14:textId="77777777" w:rsidR="00000000" w:rsidRDefault="00737B0C">
      <w:pPr>
        <w:pStyle w:val="a"/>
        <w:rPr>
          <w:rFonts w:hint="cs"/>
          <w:rtl/>
        </w:rPr>
      </w:pPr>
      <w:r>
        <w:rPr>
          <w:rFonts w:hint="cs"/>
          <w:rtl/>
        </w:rPr>
        <w:t>בבקשה.</w:t>
      </w:r>
    </w:p>
    <w:p w14:paraId="27DC1A73" w14:textId="77777777" w:rsidR="00000000" w:rsidRDefault="00737B0C">
      <w:pPr>
        <w:pStyle w:val="a"/>
        <w:rPr>
          <w:rFonts w:hint="cs"/>
          <w:rtl/>
        </w:rPr>
      </w:pPr>
    </w:p>
    <w:p w14:paraId="41EF7329" w14:textId="77777777" w:rsidR="00000000" w:rsidRDefault="00737B0C">
      <w:pPr>
        <w:pStyle w:val="SpeakerCon"/>
        <w:rPr>
          <w:rtl/>
        </w:rPr>
      </w:pPr>
      <w:bookmarkStart w:id="439" w:name="FS000000490T30_07_2003_20_33_25C"/>
      <w:bookmarkEnd w:id="439"/>
      <w:r>
        <w:rPr>
          <w:rtl/>
        </w:rPr>
        <w:t>נסים זאב (ש"ס)</w:t>
      </w:r>
      <w:r>
        <w:rPr>
          <w:rtl/>
        </w:rPr>
        <w:t>:</w:t>
      </w:r>
    </w:p>
    <w:p w14:paraId="1A21CD61" w14:textId="77777777" w:rsidR="00000000" w:rsidRDefault="00737B0C">
      <w:pPr>
        <w:pStyle w:val="a"/>
        <w:rPr>
          <w:rtl/>
        </w:rPr>
      </w:pPr>
    </w:p>
    <w:p w14:paraId="1DD0C1C8" w14:textId="77777777" w:rsidR="00000000" w:rsidRDefault="00737B0C">
      <w:pPr>
        <w:pStyle w:val="a"/>
        <w:rPr>
          <w:rFonts w:hint="cs"/>
          <w:rtl/>
        </w:rPr>
      </w:pPr>
      <w:r>
        <w:rPr>
          <w:rFonts w:hint="cs"/>
          <w:rtl/>
        </w:rPr>
        <w:t>אדוני היושב-ראש, חבר הכנסת מיכאל איתן בעצמו אמר, שהאזהרה לאדם שרואה את עצמו הולך למעצר הוכיחה עצמה אולי ב-40%, זו השערה. אני חושב, שכאשר לאדם יש היכולת הכספית והאמצעים להתמודד, והקנס לא גבוה כל כך, הוא יכול לשלם. כי כשחרב מונחת על צווארו של אדם, הוא חיי</w:t>
      </w:r>
      <w:r>
        <w:rPr>
          <w:rFonts w:hint="cs"/>
          <w:rtl/>
        </w:rPr>
        <w:t>ב להוציא את עצמו ממעצר. אבל מה קורה עם אותו בן-אדם אם הקנס בגובה עשרות אלפי שקלים, אין לו לשלם, והמשטרה הגיעה ועצרה אותו, ואין לו לשלם. אולי הוא התעלם מהאזהרות כי לא היה לו לשלם אתמול, ולא יהיה לו לשלם גם מחר. יכול להיות שהיה איזה מחדל, הוא לא הובא לבית-המ</w:t>
      </w:r>
      <w:r>
        <w:rPr>
          <w:rFonts w:hint="cs"/>
          <w:rtl/>
        </w:rPr>
        <w:t xml:space="preserve">שפט ולא התייחס לעניין כמו שצריך, ועכשיו הוא עצור. </w:t>
      </w:r>
    </w:p>
    <w:p w14:paraId="6CA6CA54" w14:textId="77777777" w:rsidR="00000000" w:rsidRDefault="00737B0C">
      <w:pPr>
        <w:pStyle w:val="a"/>
        <w:rPr>
          <w:rFonts w:hint="cs"/>
          <w:rtl/>
        </w:rPr>
      </w:pPr>
    </w:p>
    <w:p w14:paraId="55ACECF4" w14:textId="77777777" w:rsidR="00000000" w:rsidRDefault="00737B0C">
      <w:pPr>
        <w:pStyle w:val="a"/>
        <w:rPr>
          <w:rFonts w:hint="cs"/>
          <w:rtl/>
        </w:rPr>
      </w:pPr>
      <w:r>
        <w:rPr>
          <w:rFonts w:hint="cs"/>
          <w:rtl/>
        </w:rPr>
        <w:t>האם אין זכות לבן-אדם, בתוך 24 שעות, 48 שעות שהוא במעצר, לערער על פסק-הדין ולהתחנן בפני השופט, לבקש את רחמיו של השופט, גם לגבי גובה הקנס? אנחנו בעצם באים ואומרים, פה אין רחמים, פספסת, אתה לא יכול לערער, בי</w:t>
      </w:r>
      <w:r>
        <w:rPr>
          <w:rFonts w:hint="cs"/>
          <w:rtl/>
        </w:rPr>
        <w:t xml:space="preserve">ת-המשפט לא יכול לחזור בו. </w:t>
      </w:r>
    </w:p>
    <w:p w14:paraId="660B30F8" w14:textId="77777777" w:rsidR="00000000" w:rsidRDefault="00737B0C">
      <w:pPr>
        <w:pStyle w:val="a"/>
        <w:rPr>
          <w:rFonts w:hint="cs"/>
          <w:rtl/>
        </w:rPr>
      </w:pPr>
    </w:p>
    <w:p w14:paraId="56627C40" w14:textId="77777777" w:rsidR="00000000" w:rsidRDefault="00737B0C">
      <w:pPr>
        <w:pStyle w:val="a"/>
        <w:rPr>
          <w:rFonts w:hint="cs"/>
          <w:rtl/>
        </w:rPr>
      </w:pPr>
      <w:r>
        <w:rPr>
          <w:rFonts w:hint="cs"/>
          <w:rtl/>
        </w:rPr>
        <w:t xml:space="preserve">אנחנו בעצם באים ואומרים, וזאת ההסתייגות שלי - בכל מקרה, גם אם האיש נעצר, גם אם הוא בבית-הסוהר, זכותו של האדם לבוא לבית-משפט ולנמק. ואם בית-המשפט סבור שהאיש ראוי לקבל את ההנחה, או לצמצם את גובה הקנס או אפילו להחמיר עמו, לומר לו, </w:t>
      </w:r>
      <w:r>
        <w:rPr>
          <w:rFonts w:hint="cs"/>
          <w:rtl/>
        </w:rPr>
        <w:t xml:space="preserve">אתה זלזלת, אתה פגעת בכבוד בית-המשפט, ולכן, אתה חייב לשלם אפילו יותר, והיו דברים כאלה - - - </w:t>
      </w:r>
    </w:p>
    <w:p w14:paraId="1B457B25" w14:textId="77777777" w:rsidR="00000000" w:rsidRDefault="00737B0C">
      <w:pPr>
        <w:pStyle w:val="a"/>
        <w:rPr>
          <w:rFonts w:hint="cs"/>
          <w:rtl/>
        </w:rPr>
      </w:pPr>
    </w:p>
    <w:p w14:paraId="5391F064" w14:textId="77777777" w:rsidR="00000000" w:rsidRDefault="00737B0C">
      <w:pPr>
        <w:pStyle w:val="ac"/>
        <w:rPr>
          <w:rtl/>
        </w:rPr>
      </w:pPr>
      <w:r>
        <w:rPr>
          <w:rFonts w:hint="eastAsia"/>
          <w:rtl/>
        </w:rPr>
        <w:t>מיכאל</w:t>
      </w:r>
      <w:r>
        <w:rPr>
          <w:rtl/>
        </w:rPr>
        <w:t xml:space="preserve"> איתן (יו"ר ועדת החוקה, חוק ומשפט):</w:t>
      </w:r>
    </w:p>
    <w:p w14:paraId="20BFFDC7" w14:textId="77777777" w:rsidR="00000000" w:rsidRDefault="00737B0C">
      <w:pPr>
        <w:pStyle w:val="a"/>
        <w:rPr>
          <w:rFonts w:hint="cs"/>
          <w:rtl/>
        </w:rPr>
      </w:pPr>
    </w:p>
    <w:p w14:paraId="00777FC8" w14:textId="77777777" w:rsidR="00000000" w:rsidRDefault="00737B0C">
      <w:pPr>
        <w:pStyle w:val="a"/>
        <w:rPr>
          <w:rFonts w:hint="cs"/>
          <w:rtl/>
        </w:rPr>
      </w:pPr>
      <w:r>
        <w:rPr>
          <w:rFonts w:hint="cs"/>
          <w:rtl/>
        </w:rPr>
        <w:t>אתה לא מציע את זה, ואתה צודק שאתה לא מציע את זה.</w:t>
      </w:r>
    </w:p>
    <w:p w14:paraId="036DCFE3" w14:textId="77777777" w:rsidR="00000000" w:rsidRDefault="00737B0C">
      <w:pPr>
        <w:pStyle w:val="a"/>
        <w:rPr>
          <w:rFonts w:hint="cs"/>
          <w:rtl/>
        </w:rPr>
      </w:pPr>
    </w:p>
    <w:p w14:paraId="26CCDBBC" w14:textId="77777777" w:rsidR="00000000" w:rsidRDefault="00737B0C">
      <w:pPr>
        <w:pStyle w:val="ad"/>
        <w:rPr>
          <w:rtl/>
        </w:rPr>
      </w:pPr>
      <w:r>
        <w:rPr>
          <w:rtl/>
        </w:rPr>
        <w:t>היו"ר נסים דהן:</w:t>
      </w:r>
    </w:p>
    <w:p w14:paraId="1C1676FA" w14:textId="77777777" w:rsidR="00000000" w:rsidRDefault="00737B0C">
      <w:pPr>
        <w:pStyle w:val="a"/>
        <w:rPr>
          <w:rtl/>
        </w:rPr>
      </w:pPr>
    </w:p>
    <w:p w14:paraId="24DF0770" w14:textId="77777777" w:rsidR="00000000" w:rsidRDefault="00737B0C">
      <w:pPr>
        <w:pStyle w:val="a"/>
        <w:rPr>
          <w:rFonts w:hint="cs"/>
          <w:rtl/>
        </w:rPr>
      </w:pPr>
      <w:r>
        <w:rPr>
          <w:rFonts w:hint="cs"/>
          <w:rtl/>
        </w:rPr>
        <w:t>חבר הכנסת מיכאל איתן, אתה תיכף תענה לו; למה לעשות את ז</w:t>
      </w:r>
      <w:r>
        <w:rPr>
          <w:rFonts w:hint="cs"/>
          <w:rtl/>
        </w:rPr>
        <w:t xml:space="preserve">ה בדו-שיח, אתה עוד מעט עולה לענות. </w:t>
      </w:r>
    </w:p>
    <w:p w14:paraId="1B2D0EC5" w14:textId="77777777" w:rsidR="00000000" w:rsidRDefault="00737B0C">
      <w:pPr>
        <w:pStyle w:val="SpeakerCon"/>
        <w:rPr>
          <w:rtl/>
        </w:rPr>
      </w:pPr>
    </w:p>
    <w:p w14:paraId="2A9C6ACE" w14:textId="77777777" w:rsidR="00000000" w:rsidRDefault="00737B0C">
      <w:pPr>
        <w:pStyle w:val="SpeakerCon"/>
        <w:rPr>
          <w:rtl/>
        </w:rPr>
      </w:pPr>
      <w:bookmarkStart w:id="440" w:name="FS000000490T30_07_2003_20_48_41C"/>
      <w:bookmarkStart w:id="441" w:name="FS000000490T30_07_2003_20_50_14C"/>
      <w:bookmarkEnd w:id="440"/>
      <w:bookmarkEnd w:id="441"/>
      <w:r>
        <w:rPr>
          <w:rtl/>
        </w:rPr>
        <w:t>נסים זאב (ש"ס):</w:t>
      </w:r>
    </w:p>
    <w:p w14:paraId="4DBA2AC1" w14:textId="77777777" w:rsidR="00000000" w:rsidRDefault="00737B0C">
      <w:pPr>
        <w:pStyle w:val="a"/>
        <w:rPr>
          <w:rtl/>
        </w:rPr>
      </w:pPr>
    </w:p>
    <w:p w14:paraId="7A06FBFF" w14:textId="77777777" w:rsidR="00000000" w:rsidRDefault="00737B0C">
      <w:pPr>
        <w:pStyle w:val="a"/>
        <w:rPr>
          <w:rFonts w:hint="cs"/>
          <w:rtl/>
        </w:rPr>
      </w:pPr>
      <w:r>
        <w:rPr>
          <w:rFonts w:hint="cs"/>
          <w:rtl/>
        </w:rPr>
        <w:t>אתן דוגמה, כשמדברים בחוק סדר הדין הפלילי - מה זה דין פלילי? אספר לך מעשה שהייתי שותף לו. עזרתי ליהודי שגר בבית-ישראל במבנה מאוד רעוע; הוא בנה איזה גגון, ובית-המשפט חייב אותו בתשלום קנס. האיש לא יכול לשל</w:t>
      </w:r>
      <w:r>
        <w:rPr>
          <w:rFonts w:hint="cs"/>
          <w:rtl/>
        </w:rPr>
        <w:t xml:space="preserve">ם והוא נעצר. אבל גם לאחר שהוא נעצר היתה פנייה לבית-המשפט, ובית-המשפט </w:t>
      </w:r>
      <w:r>
        <w:rPr>
          <w:rtl/>
        </w:rPr>
        <w:t>–</w:t>
      </w:r>
      <w:r>
        <w:rPr>
          <w:rFonts w:hint="cs"/>
          <w:rtl/>
        </w:rPr>
        <w:t xml:space="preserve"> אני אומר לך, מיקי </w:t>
      </w:r>
      <w:r>
        <w:rPr>
          <w:rtl/>
        </w:rPr>
        <w:t>–</w:t>
      </w:r>
      <w:r>
        <w:rPr>
          <w:rFonts w:hint="cs"/>
          <w:rtl/>
        </w:rPr>
        <w:t xml:space="preserve"> הוריד את גובה הקנס מ-12,000 שקלים, והתחשב בו גם בפריסה וגם בהורדת הקנס. </w:t>
      </w:r>
    </w:p>
    <w:p w14:paraId="78FE71E6" w14:textId="77777777" w:rsidR="00000000" w:rsidRDefault="00737B0C">
      <w:pPr>
        <w:pStyle w:val="a"/>
        <w:rPr>
          <w:rFonts w:hint="cs"/>
          <w:rtl/>
        </w:rPr>
      </w:pPr>
    </w:p>
    <w:p w14:paraId="546485F4" w14:textId="77777777" w:rsidR="00000000" w:rsidRDefault="00737B0C">
      <w:pPr>
        <w:pStyle w:val="a"/>
        <w:rPr>
          <w:rFonts w:hint="cs"/>
          <w:rtl/>
        </w:rPr>
      </w:pPr>
      <w:r>
        <w:rPr>
          <w:rFonts w:hint="cs"/>
          <w:rtl/>
        </w:rPr>
        <w:t>לכן, אנחנו צריכים לתת לאדם שלא שילם - לא כי יש לו והוא לא רצה לשלם, אלא כי הוא לא יכול ואין</w:t>
      </w:r>
      <w:r>
        <w:rPr>
          <w:rFonts w:hint="cs"/>
          <w:rtl/>
        </w:rPr>
        <w:t xml:space="preserve"> לו האפשרות או ההזדמנות, גם לאחר שהוא נעצר, וגם לאחר שהוא כאילו זלזל בפסיקת בית-המשפט, כי לא היתה לו כוונה לזלזל, אלא לא היתה לו היכולת לשלם. </w:t>
      </w:r>
    </w:p>
    <w:p w14:paraId="2F73D628" w14:textId="77777777" w:rsidR="00000000" w:rsidRDefault="00737B0C">
      <w:pPr>
        <w:pStyle w:val="a"/>
        <w:rPr>
          <w:rFonts w:hint="cs"/>
          <w:rtl/>
        </w:rPr>
      </w:pPr>
    </w:p>
    <w:p w14:paraId="09EB8152" w14:textId="77777777" w:rsidR="00000000" w:rsidRDefault="00737B0C">
      <w:pPr>
        <w:pStyle w:val="ad"/>
        <w:rPr>
          <w:rtl/>
        </w:rPr>
      </w:pPr>
      <w:r>
        <w:rPr>
          <w:rtl/>
        </w:rPr>
        <w:t>היו"ר נסים דהן:</w:t>
      </w:r>
    </w:p>
    <w:p w14:paraId="2ACCD087" w14:textId="77777777" w:rsidR="00000000" w:rsidRDefault="00737B0C">
      <w:pPr>
        <w:pStyle w:val="a"/>
        <w:rPr>
          <w:rtl/>
        </w:rPr>
      </w:pPr>
    </w:p>
    <w:p w14:paraId="0E688531" w14:textId="77777777" w:rsidR="00000000" w:rsidRDefault="00737B0C">
      <w:pPr>
        <w:pStyle w:val="a"/>
        <w:rPr>
          <w:rFonts w:hint="cs"/>
          <w:rtl/>
        </w:rPr>
      </w:pPr>
      <w:r>
        <w:rPr>
          <w:rFonts w:hint="cs"/>
          <w:rtl/>
        </w:rPr>
        <w:t>תודה רבה. חבר הכנסת מיקי איתן, אתה רוצה להשיב? אתה לא מוותר, בבקשה.</w:t>
      </w:r>
    </w:p>
    <w:p w14:paraId="5ACA5A7A" w14:textId="77777777" w:rsidR="00000000" w:rsidRDefault="00737B0C">
      <w:pPr>
        <w:pStyle w:val="a"/>
        <w:rPr>
          <w:rFonts w:hint="cs"/>
          <w:rtl/>
        </w:rPr>
      </w:pPr>
    </w:p>
    <w:p w14:paraId="1FFDE492" w14:textId="77777777" w:rsidR="00000000" w:rsidRDefault="00737B0C">
      <w:pPr>
        <w:pStyle w:val="Speaker"/>
        <w:rPr>
          <w:rtl/>
        </w:rPr>
      </w:pPr>
      <w:bookmarkStart w:id="442" w:name="FS000000462T30_07_2003_20_54_53"/>
      <w:bookmarkStart w:id="443" w:name="_Toc47678191"/>
      <w:bookmarkStart w:id="444" w:name="_Toc49055751"/>
      <w:bookmarkEnd w:id="442"/>
      <w:r>
        <w:rPr>
          <w:rFonts w:hint="eastAsia"/>
          <w:rtl/>
        </w:rPr>
        <w:t>מיכאל</w:t>
      </w:r>
      <w:r>
        <w:rPr>
          <w:rtl/>
        </w:rPr>
        <w:t xml:space="preserve"> איתן (יו"ר ועדת החוק</w:t>
      </w:r>
      <w:r>
        <w:rPr>
          <w:rtl/>
        </w:rPr>
        <w:t>ה, חוק ומשפט):</w:t>
      </w:r>
      <w:bookmarkEnd w:id="443"/>
      <w:bookmarkEnd w:id="444"/>
    </w:p>
    <w:p w14:paraId="6A367E3E" w14:textId="77777777" w:rsidR="00000000" w:rsidRDefault="00737B0C">
      <w:pPr>
        <w:pStyle w:val="a"/>
        <w:rPr>
          <w:rFonts w:hint="cs"/>
          <w:rtl/>
        </w:rPr>
      </w:pPr>
    </w:p>
    <w:p w14:paraId="4795FC1F" w14:textId="77777777" w:rsidR="00000000" w:rsidRDefault="00737B0C">
      <w:pPr>
        <w:pStyle w:val="a"/>
        <w:rPr>
          <w:rFonts w:hint="cs"/>
          <w:rtl/>
        </w:rPr>
      </w:pPr>
      <w:r>
        <w:rPr>
          <w:rFonts w:hint="cs"/>
          <w:rtl/>
        </w:rPr>
        <w:t xml:space="preserve">אדוני היושב-ראש, כנסת נכבדה, חבר הכנסת נסים זאב, תרשה לי לברך אותך, ראיתי היום שאתה אחד מחברי הכנסת הפעילים, וקיבלת על כך ציונים לשבח, ואני מצטרף למברכים אותך על פעילותך האינטנסיבית. </w:t>
      </w:r>
    </w:p>
    <w:p w14:paraId="5FF604CE" w14:textId="77777777" w:rsidR="00000000" w:rsidRDefault="00737B0C">
      <w:pPr>
        <w:pStyle w:val="a"/>
        <w:rPr>
          <w:rFonts w:hint="cs"/>
          <w:rtl/>
        </w:rPr>
      </w:pPr>
    </w:p>
    <w:p w14:paraId="7C2340FA" w14:textId="77777777" w:rsidR="00000000" w:rsidRDefault="00737B0C">
      <w:pPr>
        <w:pStyle w:val="a"/>
        <w:rPr>
          <w:rFonts w:hint="cs"/>
          <w:rtl/>
        </w:rPr>
      </w:pPr>
      <w:r>
        <w:rPr>
          <w:rFonts w:hint="cs"/>
          <w:rtl/>
        </w:rPr>
        <w:t>אני גם רוצה לברך אותך על הדאגה שיש לך לחלשים, ואני משוכ</w:t>
      </w:r>
      <w:r>
        <w:rPr>
          <w:rFonts w:hint="cs"/>
          <w:rtl/>
        </w:rPr>
        <w:t xml:space="preserve">נע שמתוך הדאגה הזאת הבעת גם את ההסתייגות שהגשת. </w:t>
      </w:r>
    </w:p>
    <w:p w14:paraId="6F80B778" w14:textId="77777777" w:rsidR="00000000" w:rsidRDefault="00737B0C">
      <w:pPr>
        <w:pStyle w:val="a"/>
        <w:rPr>
          <w:rFonts w:hint="cs"/>
          <w:rtl/>
        </w:rPr>
      </w:pPr>
    </w:p>
    <w:p w14:paraId="380B7227" w14:textId="77777777" w:rsidR="00000000" w:rsidRDefault="00737B0C">
      <w:pPr>
        <w:pStyle w:val="a"/>
        <w:rPr>
          <w:rFonts w:hint="cs"/>
          <w:rtl/>
        </w:rPr>
      </w:pPr>
      <w:r>
        <w:rPr>
          <w:rFonts w:hint="cs"/>
          <w:rtl/>
        </w:rPr>
        <w:t xml:space="preserve">אבל ההסתייגות שהבאת לא דומה למקרה שבו נתקלת. הרבה אנשים שצופים בנו עכשיו אומרים, כאן עושים איזה מעשה מאוד דרקוני כלפי אנשים שאין להם לשלם וכו'. זה לא המצב. </w:t>
      </w:r>
    </w:p>
    <w:p w14:paraId="2A2709E0" w14:textId="77777777" w:rsidR="00000000" w:rsidRDefault="00737B0C">
      <w:pPr>
        <w:pStyle w:val="a"/>
        <w:rPr>
          <w:rFonts w:hint="cs"/>
          <w:rtl/>
        </w:rPr>
      </w:pPr>
    </w:p>
    <w:p w14:paraId="36B2A9B2" w14:textId="77777777" w:rsidR="00000000" w:rsidRDefault="00737B0C">
      <w:pPr>
        <w:pStyle w:val="a"/>
        <w:rPr>
          <w:rFonts w:hint="cs"/>
          <w:rtl/>
        </w:rPr>
      </w:pPr>
      <w:r>
        <w:rPr>
          <w:rFonts w:hint="cs"/>
          <w:rtl/>
        </w:rPr>
        <w:t>המצב כרגע הוא, שהיה דיון בבית-משפט ושופט היה יכו</w:t>
      </w:r>
      <w:r>
        <w:rPr>
          <w:rFonts w:hint="cs"/>
          <w:rtl/>
        </w:rPr>
        <w:t>ל לגזור על אדם מאסר, אבל הוא אמר: לא אטיל עליו מאסר, אתן לו אפשרות לשלם קנס. הבן-אדם הזה קיבל קנס, ובמקום לשלם את הקנס, סירב לשלם, קיבל הודעות ולא שילם. אחר כך שלחו לו הודעה שעומדים להפעיל נגדו מאסר, מסרו לו מסירה אישית, הוא לא הגיע. הוא כבר לא איזה בן-אדם</w:t>
      </w:r>
      <w:r>
        <w:rPr>
          <w:rFonts w:hint="cs"/>
          <w:rtl/>
        </w:rPr>
        <w:t xml:space="preserve"> תמים, כי אם הוא רוצה את ההנחה, ואין לו, הוא יכול להופיע ולבקש, ויש מנגנונים במערכת בתי-המשפט שיאפשרו לו פריסה. אנחנו לא עם כזה אכזר - אנחנו פורסים, ואנחנו מאפשרים לאדם לשלם בתשלומים, ולפעמים גם מורידים מהקנס. יש מנגנונים כאלה.</w:t>
      </w:r>
    </w:p>
    <w:p w14:paraId="7F24EAE6" w14:textId="77777777" w:rsidR="00000000" w:rsidRDefault="00737B0C">
      <w:pPr>
        <w:pStyle w:val="a"/>
        <w:rPr>
          <w:rFonts w:hint="cs"/>
          <w:rtl/>
        </w:rPr>
      </w:pPr>
    </w:p>
    <w:p w14:paraId="46548692" w14:textId="77777777" w:rsidR="00000000" w:rsidRDefault="00737B0C">
      <w:pPr>
        <w:pStyle w:val="a"/>
        <w:rPr>
          <w:rFonts w:hint="cs"/>
          <w:rtl/>
        </w:rPr>
      </w:pPr>
      <w:r>
        <w:rPr>
          <w:rFonts w:hint="cs"/>
          <w:rtl/>
        </w:rPr>
        <w:t>אבל, מה שקורה כרגע, אותו אד</w:t>
      </w:r>
      <w:r>
        <w:rPr>
          <w:rFonts w:hint="cs"/>
          <w:rtl/>
        </w:rPr>
        <w:t>ם, גם את זה הוא לא עשה. ועכשיו, אחרי שהוא עשה את כל הדברים האלה, אתה רוצה לתת לו פרס, ולהתחיל את כל המנגנון מחדש. אז אם אחרי הכול יש לו פרס, ועוד לבקש הנחה, ובמקרה הכי גרוע, אי-אפשר להעלות לו. כי מה שאתה אומר, ואני חושב שאתה צודק - אמרת כאן, אולי השופט יגז</w:t>
      </w:r>
      <w:r>
        <w:rPr>
          <w:rFonts w:hint="cs"/>
          <w:rtl/>
        </w:rPr>
        <w:t xml:space="preserve">ור לו יותר, אז הוא לוקח סיכון. לא, זו לא ההסתייגות שהצעת. אתה לא הצעת שתהיה אפשרות להגדיל לו את הקנס, גם אני לא מציע זאת. </w:t>
      </w:r>
    </w:p>
    <w:p w14:paraId="33BB632F" w14:textId="77777777" w:rsidR="00000000" w:rsidRDefault="00737B0C">
      <w:pPr>
        <w:pStyle w:val="a"/>
        <w:rPr>
          <w:rFonts w:hint="cs"/>
          <w:rtl/>
        </w:rPr>
      </w:pPr>
    </w:p>
    <w:p w14:paraId="36D8DB3D" w14:textId="77777777" w:rsidR="00000000" w:rsidRDefault="00737B0C">
      <w:pPr>
        <w:pStyle w:val="a"/>
        <w:rPr>
          <w:rFonts w:hint="cs"/>
          <w:rtl/>
        </w:rPr>
      </w:pPr>
      <w:r>
        <w:rPr>
          <w:rFonts w:hint="cs"/>
          <w:rtl/>
        </w:rPr>
        <w:t xml:space="preserve">אבל אני אומר, שאני לא צריך לתת לו פרס על זה שהוא התעכב כל הזמן, ובסוף, הדבר הכי גרוע שיכול לקרות לו, שיהיה כמי ששילם בזמן או שיקצצו </w:t>
      </w:r>
      <w:r>
        <w:rPr>
          <w:rFonts w:hint="cs"/>
          <w:rtl/>
        </w:rPr>
        <w:t>לו או שיפרסו לו לשיעורים, ויותר גרוע מזה לא יכול להיות -  אז למה שהוא ישלם בזמן? אתה פוגע בכל אלה שמשלמים בזמן.</w:t>
      </w:r>
    </w:p>
    <w:p w14:paraId="385F92D8" w14:textId="77777777" w:rsidR="00000000" w:rsidRDefault="00737B0C">
      <w:pPr>
        <w:pStyle w:val="a"/>
        <w:rPr>
          <w:rFonts w:hint="cs"/>
          <w:rtl/>
        </w:rPr>
      </w:pPr>
    </w:p>
    <w:p w14:paraId="45914096" w14:textId="77777777" w:rsidR="00000000" w:rsidRDefault="00737B0C">
      <w:pPr>
        <w:pStyle w:val="a"/>
        <w:rPr>
          <w:rFonts w:hint="cs"/>
          <w:rtl/>
        </w:rPr>
      </w:pPr>
      <w:r>
        <w:rPr>
          <w:rFonts w:hint="cs"/>
          <w:rtl/>
        </w:rPr>
        <w:t>ולכן, אני חושב שההסתייגות שלך אומנם באה מתוך רגישות, ואני אתך ברגישות הזאת, אבל היא תעשה רע, ואנחנו כבר יודעים מה קורה כשאנחנו מקלים ראש, או לא</w:t>
      </w:r>
      <w:r>
        <w:rPr>
          <w:rFonts w:hint="cs"/>
          <w:rtl/>
        </w:rPr>
        <w:t xml:space="preserve"> נותנים מספיק את הדעת על מי שמפירים את החוק. בסופו של דבר אנחנו פוגעים במי שמקיימים אותו. </w:t>
      </w:r>
    </w:p>
    <w:p w14:paraId="70678558" w14:textId="77777777" w:rsidR="00000000" w:rsidRDefault="00737B0C">
      <w:pPr>
        <w:pStyle w:val="a"/>
        <w:rPr>
          <w:rFonts w:hint="cs"/>
          <w:rtl/>
        </w:rPr>
      </w:pPr>
    </w:p>
    <w:p w14:paraId="4E736C6A" w14:textId="77777777" w:rsidR="00000000" w:rsidRDefault="00737B0C">
      <w:pPr>
        <w:pStyle w:val="ad"/>
        <w:rPr>
          <w:rtl/>
        </w:rPr>
      </w:pPr>
      <w:r>
        <w:rPr>
          <w:rtl/>
        </w:rPr>
        <w:t>היו"ר נסים דהן:</w:t>
      </w:r>
    </w:p>
    <w:p w14:paraId="3D130AA1" w14:textId="77777777" w:rsidR="00000000" w:rsidRDefault="00737B0C">
      <w:pPr>
        <w:pStyle w:val="a"/>
        <w:rPr>
          <w:rtl/>
        </w:rPr>
      </w:pPr>
    </w:p>
    <w:p w14:paraId="1E8BA073" w14:textId="77777777" w:rsidR="00000000" w:rsidRDefault="00737B0C">
      <w:pPr>
        <w:pStyle w:val="a"/>
        <w:rPr>
          <w:rFonts w:hint="cs"/>
          <w:rtl/>
        </w:rPr>
      </w:pPr>
      <w:r>
        <w:rPr>
          <w:rFonts w:hint="cs"/>
          <w:rtl/>
        </w:rPr>
        <w:t>חבר הכנסת נסים זאב, אתה עומד על כך שנצביע על ההסתייגות?</w:t>
      </w:r>
    </w:p>
    <w:p w14:paraId="6D972D12" w14:textId="77777777" w:rsidR="00000000" w:rsidRDefault="00737B0C">
      <w:pPr>
        <w:pStyle w:val="a"/>
        <w:rPr>
          <w:rFonts w:hint="cs"/>
          <w:rtl/>
        </w:rPr>
      </w:pPr>
    </w:p>
    <w:p w14:paraId="5BA90ED0" w14:textId="77777777" w:rsidR="00000000" w:rsidRDefault="00737B0C">
      <w:pPr>
        <w:pStyle w:val="ac"/>
        <w:rPr>
          <w:rtl/>
        </w:rPr>
      </w:pPr>
      <w:r>
        <w:rPr>
          <w:rFonts w:hint="eastAsia"/>
          <w:rtl/>
        </w:rPr>
        <w:t>נסים</w:t>
      </w:r>
      <w:r>
        <w:rPr>
          <w:rtl/>
        </w:rPr>
        <w:t xml:space="preserve"> זאב (ש"ס):</w:t>
      </w:r>
    </w:p>
    <w:p w14:paraId="7FAA2464" w14:textId="77777777" w:rsidR="00000000" w:rsidRDefault="00737B0C">
      <w:pPr>
        <w:pStyle w:val="a"/>
        <w:rPr>
          <w:rFonts w:hint="cs"/>
          <w:rtl/>
        </w:rPr>
      </w:pPr>
    </w:p>
    <w:p w14:paraId="3D430092" w14:textId="77777777" w:rsidR="00000000" w:rsidRDefault="00737B0C">
      <w:pPr>
        <w:pStyle w:val="a"/>
        <w:rPr>
          <w:rFonts w:hint="cs"/>
          <w:rtl/>
        </w:rPr>
      </w:pPr>
      <w:r>
        <w:rPr>
          <w:rFonts w:hint="cs"/>
          <w:rtl/>
        </w:rPr>
        <w:t>על ההסתייגות הראשונה אני מוותר, ועל ההסתייגות השנייה אני לא מוותר.</w:t>
      </w:r>
    </w:p>
    <w:p w14:paraId="4E79BEC6" w14:textId="77777777" w:rsidR="00000000" w:rsidRDefault="00737B0C">
      <w:pPr>
        <w:pStyle w:val="a"/>
        <w:rPr>
          <w:rFonts w:hint="cs"/>
          <w:color w:val="0000FF"/>
          <w:szCs w:val="28"/>
          <w:rtl/>
        </w:rPr>
      </w:pPr>
    </w:p>
    <w:p w14:paraId="2F9894B0" w14:textId="77777777" w:rsidR="00000000" w:rsidRDefault="00737B0C">
      <w:pPr>
        <w:pStyle w:val="ad"/>
        <w:rPr>
          <w:rtl/>
        </w:rPr>
      </w:pPr>
      <w:r>
        <w:rPr>
          <w:rtl/>
        </w:rPr>
        <w:t>היו"ר</w:t>
      </w:r>
      <w:r>
        <w:rPr>
          <w:rtl/>
        </w:rPr>
        <w:t xml:space="preserve"> נסים דהן:</w:t>
      </w:r>
    </w:p>
    <w:p w14:paraId="0B8CE6DA" w14:textId="77777777" w:rsidR="00000000" w:rsidRDefault="00737B0C">
      <w:pPr>
        <w:pStyle w:val="a"/>
        <w:rPr>
          <w:rtl/>
        </w:rPr>
      </w:pPr>
    </w:p>
    <w:p w14:paraId="3780F48A" w14:textId="77777777" w:rsidR="00000000" w:rsidRDefault="00737B0C">
      <w:pPr>
        <w:pStyle w:val="a"/>
        <w:rPr>
          <w:rFonts w:hint="cs"/>
          <w:rtl/>
        </w:rPr>
      </w:pPr>
      <w:r>
        <w:rPr>
          <w:rFonts w:hint="cs"/>
          <w:rtl/>
        </w:rPr>
        <w:t xml:space="preserve">תודה. אם כן, לשם החוק אין מסתייגים, כיוון שחבר הכנסת אופיר-פז לא נמצא כאן. </w:t>
      </w:r>
    </w:p>
    <w:p w14:paraId="69322693" w14:textId="77777777" w:rsidR="00000000" w:rsidRDefault="00737B0C">
      <w:pPr>
        <w:pStyle w:val="a"/>
        <w:rPr>
          <w:rFonts w:hint="cs"/>
          <w:rtl/>
        </w:rPr>
      </w:pPr>
    </w:p>
    <w:p w14:paraId="43FECA71" w14:textId="77777777" w:rsidR="00000000" w:rsidRDefault="00737B0C">
      <w:pPr>
        <w:pStyle w:val="a"/>
        <w:rPr>
          <w:rFonts w:hint="cs"/>
          <w:rtl/>
        </w:rPr>
      </w:pPr>
      <w:r>
        <w:rPr>
          <w:rFonts w:hint="cs"/>
          <w:rtl/>
        </w:rPr>
        <w:t xml:space="preserve">אנחנו עוברים להצבעה על שם החוק, ללא הסתייגות, כנוסח הוועדה. ההצבעה החלה, בבקשה. </w:t>
      </w:r>
    </w:p>
    <w:p w14:paraId="20A92041" w14:textId="77777777" w:rsidR="00000000" w:rsidRDefault="00737B0C">
      <w:pPr>
        <w:pStyle w:val="a"/>
        <w:rPr>
          <w:rFonts w:hint="cs"/>
          <w:rtl/>
        </w:rPr>
      </w:pPr>
    </w:p>
    <w:p w14:paraId="134710DE" w14:textId="77777777" w:rsidR="00000000" w:rsidRDefault="00737B0C">
      <w:pPr>
        <w:pStyle w:val="a7"/>
        <w:bidi/>
        <w:rPr>
          <w:rFonts w:hint="cs"/>
          <w:rtl/>
        </w:rPr>
      </w:pPr>
      <w:r>
        <w:rPr>
          <w:rFonts w:hint="cs"/>
          <w:rtl/>
        </w:rPr>
        <w:t>הצבעה מס' 20</w:t>
      </w:r>
    </w:p>
    <w:p w14:paraId="285ED16B" w14:textId="77777777" w:rsidR="00000000" w:rsidRDefault="00737B0C">
      <w:pPr>
        <w:pStyle w:val="a"/>
        <w:rPr>
          <w:rFonts w:hint="cs"/>
          <w:rtl/>
        </w:rPr>
      </w:pPr>
    </w:p>
    <w:p w14:paraId="5894B542" w14:textId="77777777" w:rsidR="00000000" w:rsidRDefault="00737B0C">
      <w:pPr>
        <w:pStyle w:val="a8"/>
        <w:bidi/>
        <w:rPr>
          <w:rFonts w:hint="cs"/>
          <w:rtl/>
        </w:rPr>
      </w:pPr>
      <w:r>
        <w:rPr>
          <w:rFonts w:hint="cs"/>
          <w:rtl/>
        </w:rPr>
        <w:t>בעד שם החוק - 15</w:t>
      </w:r>
    </w:p>
    <w:p w14:paraId="5BFA9871" w14:textId="77777777" w:rsidR="00000000" w:rsidRDefault="00737B0C">
      <w:pPr>
        <w:pStyle w:val="a8"/>
        <w:bidi/>
        <w:rPr>
          <w:rFonts w:hint="cs"/>
          <w:rtl/>
        </w:rPr>
      </w:pPr>
      <w:r>
        <w:rPr>
          <w:rFonts w:hint="cs"/>
          <w:rtl/>
        </w:rPr>
        <w:t>נגד - אין</w:t>
      </w:r>
    </w:p>
    <w:p w14:paraId="37B6FD5E" w14:textId="77777777" w:rsidR="00000000" w:rsidRDefault="00737B0C">
      <w:pPr>
        <w:pStyle w:val="a8"/>
        <w:bidi/>
        <w:rPr>
          <w:rFonts w:hint="cs"/>
          <w:rtl/>
        </w:rPr>
      </w:pPr>
      <w:r>
        <w:rPr>
          <w:rFonts w:hint="cs"/>
          <w:rtl/>
        </w:rPr>
        <w:t>נמנעים - אין</w:t>
      </w:r>
    </w:p>
    <w:p w14:paraId="0222E295" w14:textId="77777777" w:rsidR="00000000" w:rsidRDefault="00737B0C">
      <w:pPr>
        <w:pStyle w:val="a9"/>
        <w:bidi/>
        <w:rPr>
          <w:rFonts w:hint="cs"/>
          <w:rtl/>
        </w:rPr>
      </w:pPr>
      <w:r>
        <w:rPr>
          <w:rFonts w:hint="cs"/>
          <w:rtl/>
        </w:rPr>
        <w:t xml:space="preserve">שם החוק נתקבל. </w:t>
      </w:r>
    </w:p>
    <w:p w14:paraId="0F5B2308" w14:textId="77777777" w:rsidR="00000000" w:rsidRDefault="00737B0C">
      <w:pPr>
        <w:pStyle w:val="a"/>
        <w:rPr>
          <w:rFonts w:hint="cs"/>
          <w:rtl/>
        </w:rPr>
      </w:pPr>
    </w:p>
    <w:p w14:paraId="365BA687" w14:textId="77777777" w:rsidR="00000000" w:rsidRDefault="00737B0C">
      <w:pPr>
        <w:pStyle w:val="ad"/>
        <w:rPr>
          <w:rtl/>
        </w:rPr>
      </w:pPr>
      <w:r>
        <w:rPr>
          <w:rtl/>
        </w:rPr>
        <w:t>היו"ר נסים דהן</w:t>
      </w:r>
      <w:r>
        <w:rPr>
          <w:rtl/>
        </w:rPr>
        <w:t>:</w:t>
      </w:r>
    </w:p>
    <w:p w14:paraId="7510517F" w14:textId="77777777" w:rsidR="00000000" w:rsidRDefault="00737B0C">
      <w:pPr>
        <w:pStyle w:val="a"/>
        <w:rPr>
          <w:rtl/>
        </w:rPr>
      </w:pPr>
    </w:p>
    <w:p w14:paraId="0E1367C8" w14:textId="77777777" w:rsidR="00000000" w:rsidRDefault="00737B0C">
      <w:pPr>
        <w:pStyle w:val="a"/>
        <w:rPr>
          <w:rFonts w:hint="cs"/>
          <w:rtl/>
        </w:rPr>
      </w:pPr>
      <w:r>
        <w:rPr>
          <w:rFonts w:hint="cs"/>
          <w:rtl/>
        </w:rPr>
        <w:t xml:space="preserve">15 בעד, אפס מתנגדים ואפס נמנעים. שם החוק כנוסח הוועדה התקבל בקריאה שנייה. </w:t>
      </w:r>
    </w:p>
    <w:p w14:paraId="198113D6" w14:textId="77777777" w:rsidR="00000000" w:rsidRDefault="00737B0C">
      <w:pPr>
        <w:pStyle w:val="a"/>
        <w:rPr>
          <w:rFonts w:hint="cs"/>
          <w:rtl/>
        </w:rPr>
      </w:pPr>
    </w:p>
    <w:p w14:paraId="07E2CAB8" w14:textId="77777777" w:rsidR="00000000" w:rsidRDefault="00737B0C">
      <w:pPr>
        <w:pStyle w:val="a"/>
        <w:rPr>
          <w:rFonts w:hint="cs"/>
          <w:rtl/>
        </w:rPr>
      </w:pPr>
      <w:r>
        <w:rPr>
          <w:rFonts w:hint="cs"/>
          <w:rtl/>
        </w:rPr>
        <w:t>לסעיף 1 יש הסתייגות של חבר הכנסת נסים זאב, והוא לא מסיר. אנחנו עוברים להצבעה על הסתייגותו השנייה של חבר הכנסת נסים זאב לסעיף 1.  מדובר בהסתייגות השנייה, תחת הכותרת "חבר הכנסת נס</w:t>
      </w:r>
      <w:r>
        <w:rPr>
          <w:rFonts w:hint="cs"/>
          <w:rtl/>
        </w:rPr>
        <w:t xml:space="preserve">ים זאב מציע". על ההסתייגות הזאת אנחנו מצביעים, בבקשה. </w:t>
      </w:r>
    </w:p>
    <w:p w14:paraId="22879D62" w14:textId="77777777" w:rsidR="00000000" w:rsidRDefault="00737B0C">
      <w:pPr>
        <w:pStyle w:val="a"/>
        <w:rPr>
          <w:rFonts w:hint="cs"/>
          <w:rtl/>
        </w:rPr>
      </w:pPr>
    </w:p>
    <w:p w14:paraId="47AD7658" w14:textId="77777777" w:rsidR="00000000" w:rsidRDefault="00737B0C">
      <w:pPr>
        <w:pStyle w:val="a7"/>
        <w:bidi/>
        <w:rPr>
          <w:rFonts w:hint="cs"/>
          <w:rtl/>
        </w:rPr>
      </w:pPr>
      <w:r>
        <w:rPr>
          <w:rFonts w:hint="cs"/>
          <w:rtl/>
        </w:rPr>
        <w:t>הצבעה מס' 21</w:t>
      </w:r>
    </w:p>
    <w:p w14:paraId="64A1DB38" w14:textId="77777777" w:rsidR="00000000" w:rsidRDefault="00737B0C">
      <w:pPr>
        <w:pStyle w:val="a"/>
        <w:rPr>
          <w:rFonts w:hint="cs"/>
          <w:rtl/>
        </w:rPr>
      </w:pPr>
    </w:p>
    <w:p w14:paraId="3063D799" w14:textId="77777777" w:rsidR="00000000" w:rsidRDefault="00737B0C">
      <w:pPr>
        <w:pStyle w:val="a8"/>
        <w:bidi/>
        <w:rPr>
          <w:rFonts w:hint="cs"/>
          <w:rtl/>
        </w:rPr>
      </w:pPr>
      <w:r>
        <w:rPr>
          <w:rFonts w:hint="cs"/>
          <w:rtl/>
        </w:rPr>
        <w:t>בעד ההסתייגות - 4</w:t>
      </w:r>
    </w:p>
    <w:p w14:paraId="0152E3C6" w14:textId="77777777" w:rsidR="00000000" w:rsidRDefault="00737B0C">
      <w:pPr>
        <w:pStyle w:val="a8"/>
        <w:bidi/>
        <w:rPr>
          <w:rFonts w:hint="cs"/>
          <w:rtl/>
        </w:rPr>
      </w:pPr>
      <w:r>
        <w:rPr>
          <w:rFonts w:hint="cs"/>
          <w:rtl/>
        </w:rPr>
        <w:t>נגד -  11</w:t>
      </w:r>
    </w:p>
    <w:p w14:paraId="63F8D894" w14:textId="77777777" w:rsidR="00000000" w:rsidRDefault="00737B0C">
      <w:pPr>
        <w:pStyle w:val="a8"/>
        <w:bidi/>
        <w:rPr>
          <w:rFonts w:hint="cs"/>
          <w:rtl/>
        </w:rPr>
      </w:pPr>
      <w:r>
        <w:rPr>
          <w:rFonts w:hint="cs"/>
          <w:rtl/>
        </w:rPr>
        <w:t>נמנעים - אין</w:t>
      </w:r>
    </w:p>
    <w:p w14:paraId="5C9981B4" w14:textId="77777777" w:rsidR="00000000" w:rsidRDefault="00737B0C">
      <w:pPr>
        <w:pStyle w:val="a9"/>
        <w:bidi/>
        <w:rPr>
          <w:rFonts w:hint="cs"/>
          <w:rtl/>
        </w:rPr>
      </w:pPr>
      <w:r>
        <w:rPr>
          <w:rFonts w:hint="cs"/>
          <w:rtl/>
        </w:rPr>
        <w:t xml:space="preserve">ההסתייגות של חבר הכנסת נסים זאב לסעיף 1 לא נתקבלה. </w:t>
      </w:r>
    </w:p>
    <w:p w14:paraId="0811B6D4" w14:textId="77777777" w:rsidR="00000000" w:rsidRDefault="00737B0C">
      <w:pPr>
        <w:pStyle w:val="a"/>
        <w:rPr>
          <w:rFonts w:hint="cs"/>
          <w:rtl/>
        </w:rPr>
      </w:pPr>
    </w:p>
    <w:p w14:paraId="2A9F8DBA" w14:textId="77777777" w:rsidR="00000000" w:rsidRDefault="00737B0C">
      <w:pPr>
        <w:pStyle w:val="ad"/>
        <w:rPr>
          <w:rtl/>
        </w:rPr>
      </w:pPr>
      <w:r>
        <w:rPr>
          <w:rtl/>
        </w:rPr>
        <w:t>היו"ר נסים דהן:</w:t>
      </w:r>
    </w:p>
    <w:p w14:paraId="460CE094" w14:textId="77777777" w:rsidR="00000000" w:rsidRDefault="00737B0C">
      <w:pPr>
        <w:pStyle w:val="a"/>
        <w:rPr>
          <w:rtl/>
        </w:rPr>
      </w:pPr>
    </w:p>
    <w:p w14:paraId="77105698" w14:textId="77777777" w:rsidR="00000000" w:rsidRDefault="00737B0C">
      <w:pPr>
        <w:pStyle w:val="a"/>
        <w:rPr>
          <w:rFonts w:hint="cs"/>
          <w:rtl/>
        </w:rPr>
      </w:pPr>
      <w:r>
        <w:rPr>
          <w:rFonts w:hint="cs"/>
          <w:rtl/>
        </w:rPr>
        <w:t xml:space="preserve">ארבעה בעד, 11 נגד, ההסתייגות לא התקבלה.  </w:t>
      </w:r>
    </w:p>
    <w:p w14:paraId="48D6F456" w14:textId="77777777" w:rsidR="00000000" w:rsidRDefault="00737B0C">
      <w:pPr>
        <w:pStyle w:val="a"/>
        <w:rPr>
          <w:rFonts w:hint="cs"/>
          <w:rtl/>
        </w:rPr>
      </w:pPr>
    </w:p>
    <w:p w14:paraId="79686F77" w14:textId="77777777" w:rsidR="00000000" w:rsidRDefault="00737B0C">
      <w:pPr>
        <w:pStyle w:val="a"/>
        <w:rPr>
          <w:rFonts w:hint="cs"/>
          <w:rtl/>
        </w:rPr>
      </w:pPr>
      <w:r>
        <w:rPr>
          <w:rFonts w:hint="cs"/>
          <w:rtl/>
        </w:rPr>
        <w:t>אנחנו עוברים להצביע על סעיף 1 כנ</w:t>
      </w:r>
      <w:r>
        <w:rPr>
          <w:rFonts w:hint="cs"/>
          <w:rtl/>
        </w:rPr>
        <w:t>וסח הוועדה. מי בעד? מי נגד?</w:t>
      </w:r>
    </w:p>
    <w:p w14:paraId="36891B79" w14:textId="77777777" w:rsidR="00000000" w:rsidRDefault="00737B0C">
      <w:pPr>
        <w:pStyle w:val="a"/>
        <w:rPr>
          <w:rFonts w:hint="cs"/>
          <w:rtl/>
        </w:rPr>
      </w:pPr>
    </w:p>
    <w:p w14:paraId="44EFB285" w14:textId="77777777" w:rsidR="00000000" w:rsidRDefault="00737B0C">
      <w:pPr>
        <w:pStyle w:val="a7"/>
        <w:bidi/>
        <w:rPr>
          <w:rFonts w:hint="cs"/>
          <w:rtl/>
        </w:rPr>
      </w:pPr>
      <w:r>
        <w:rPr>
          <w:rFonts w:hint="cs"/>
          <w:rtl/>
        </w:rPr>
        <w:t>הצבעה מס' 22</w:t>
      </w:r>
    </w:p>
    <w:p w14:paraId="3AA06FAF" w14:textId="77777777" w:rsidR="00000000" w:rsidRDefault="00737B0C">
      <w:pPr>
        <w:pStyle w:val="a"/>
        <w:rPr>
          <w:rFonts w:hint="cs"/>
          <w:rtl/>
        </w:rPr>
      </w:pPr>
    </w:p>
    <w:p w14:paraId="37E95E79" w14:textId="77777777" w:rsidR="00000000" w:rsidRDefault="00737B0C">
      <w:pPr>
        <w:pStyle w:val="a8"/>
        <w:bidi/>
        <w:rPr>
          <w:rFonts w:hint="cs"/>
          <w:rtl/>
        </w:rPr>
      </w:pPr>
      <w:r>
        <w:rPr>
          <w:rFonts w:hint="cs"/>
          <w:rtl/>
        </w:rPr>
        <w:t>בעד סעיף 1, כהצעת הוועדה - 15</w:t>
      </w:r>
    </w:p>
    <w:p w14:paraId="0EDA0FE4" w14:textId="77777777" w:rsidR="00000000" w:rsidRDefault="00737B0C">
      <w:pPr>
        <w:pStyle w:val="a8"/>
        <w:bidi/>
        <w:rPr>
          <w:rFonts w:hint="cs"/>
          <w:rtl/>
        </w:rPr>
      </w:pPr>
      <w:r>
        <w:rPr>
          <w:rFonts w:hint="cs"/>
          <w:rtl/>
        </w:rPr>
        <w:t>נגד - אין</w:t>
      </w:r>
    </w:p>
    <w:p w14:paraId="5EA05FB0" w14:textId="77777777" w:rsidR="00000000" w:rsidRDefault="00737B0C">
      <w:pPr>
        <w:pStyle w:val="a8"/>
        <w:bidi/>
        <w:rPr>
          <w:rFonts w:hint="cs"/>
          <w:rtl/>
        </w:rPr>
      </w:pPr>
      <w:r>
        <w:rPr>
          <w:rFonts w:hint="cs"/>
          <w:rtl/>
        </w:rPr>
        <w:t>נמנעים - אין</w:t>
      </w:r>
    </w:p>
    <w:p w14:paraId="4983D62D" w14:textId="77777777" w:rsidR="00000000" w:rsidRDefault="00737B0C">
      <w:pPr>
        <w:pStyle w:val="a9"/>
        <w:bidi/>
        <w:rPr>
          <w:rFonts w:hint="cs"/>
          <w:rtl/>
        </w:rPr>
      </w:pPr>
      <w:r>
        <w:rPr>
          <w:rFonts w:hint="cs"/>
          <w:rtl/>
        </w:rPr>
        <w:t>סעיף 1, כהצעת הוועדה, נתקבל.</w:t>
      </w:r>
    </w:p>
    <w:p w14:paraId="61BC641F" w14:textId="77777777" w:rsidR="00000000" w:rsidRDefault="00737B0C">
      <w:pPr>
        <w:pStyle w:val="a"/>
        <w:rPr>
          <w:rFonts w:hint="cs"/>
          <w:rtl/>
        </w:rPr>
      </w:pPr>
    </w:p>
    <w:p w14:paraId="1359E90F" w14:textId="77777777" w:rsidR="00000000" w:rsidRDefault="00737B0C">
      <w:pPr>
        <w:pStyle w:val="ad"/>
        <w:rPr>
          <w:rtl/>
        </w:rPr>
      </w:pPr>
      <w:r>
        <w:rPr>
          <w:rtl/>
        </w:rPr>
        <w:t>היו"ר נסים דהן:</w:t>
      </w:r>
    </w:p>
    <w:p w14:paraId="7B4E9839" w14:textId="77777777" w:rsidR="00000000" w:rsidRDefault="00737B0C">
      <w:pPr>
        <w:pStyle w:val="a"/>
        <w:rPr>
          <w:rtl/>
        </w:rPr>
      </w:pPr>
    </w:p>
    <w:p w14:paraId="1132B041" w14:textId="77777777" w:rsidR="00000000" w:rsidRDefault="00737B0C">
      <w:pPr>
        <w:pStyle w:val="a"/>
        <w:rPr>
          <w:rFonts w:hint="cs"/>
          <w:rtl/>
        </w:rPr>
      </w:pPr>
      <w:r>
        <w:rPr>
          <w:rFonts w:hint="cs"/>
          <w:rtl/>
        </w:rPr>
        <w:t xml:space="preserve">15 בעד, אפס מתנגדים ואפס נמנעים, סעיף 1 כנוסח הוועדה התקבל בקריאה שנייה.  </w:t>
      </w:r>
    </w:p>
    <w:p w14:paraId="60A076AB" w14:textId="77777777" w:rsidR="00000000" w:rsidRDefault="00737B0C">
      <w:pPr>
        <w:pStyle w:val="a"/>
        <w:rPr>
          <w:rFonts w:hint="cs"/>
          <w:rtl/>
        </w:rPr>
      </w:pPr>
    </w:p>
    <w:p w14:paraId="06F55BC9" w14:textId="77777777" w:rsidR="00000000" w:rsidRDefault="00737B0C">
      <w:pPr>
        <w:pStyle w:val="a"/>
        <w:rPr>
          <w:rFonts w:hint="cs"/>
          <w:rtl/>
        </w:rPr>
      </w:pPr>
      <w:r>
        <w:rPr>
          <w:rFonts w:hint="cs"/>
          <w:rtl/>
        </w:rPr>
        <w:t>אין עוד סעיפים בחוק, ולכן אנחנו עוברי</w:t>
      </w:r>
      <w:r>
        <w:rPr>
          <w:rFonts w:hint="cs"/>
          <w:rtl/>
        </w:rPr>
        <w:t>ם לקריאה שלישית, כנוסח הוועדה כמובן, כי לא התקבלה שום הסתייגות. מי בעד? מי נגד?</w:t>
      </w:r>
    </w:p>
    <w:p w14:paraId="0DCEE372" w14:textId="77777777" w:rsidR="00000000" w:rsidRDefault="00737B0C">
      <w:pPr>
        <w:pStyle w:val="a"/>
        <w:rPr>
          <w:rFonts w:hint="cs"/>
          <w:rtl/>
        </w:rPr>
      </w:pPr>
    </w:p>
    <w:p w14:paraId="54F85372" w14:textId="77777777" w:rsidR="00000000" w:rsidRDefault="00737B0C">
      <w:pPr>
        <w:pStyle w:val="a7"/>
        <w:bidi/>
        <w:rPr>
          <w:rFonts w:hint="cs"/>
          <w:rtl/>
        </w:rPr>
      </w:pPr>
      <w:r>
        <w:rPr>
          <w:rFonts w:hint="cs"/>
          <w:rtl/>
        </w:rPr>
        <w:t>הצבעה מס' 23</w:t>
      </w:r>
    </w:p>
    <w:p w14:paraId="55A61DBF" w14:textId="77777777" w:rsidR="00000000" w:rsidRDefault="00737B0C">
      <w:pPr>
        <w:pStyle w:val="a"/>
        <w:rPr>
          <w:rFonts w:hint="cs"/>
          <w:rtl/>
        </w:rPr>
      </w:pPr>
    </w:p>
    <w:p w14:paraId="60D0005A" w14:textId="77777777" w:rsidR="00000000" w:rsidRDefault="00737B0C">
      <w:pPr>
        <w:pStyle w:val="a8"/>
        <w:bidi/>
        <w:rPr>
          <w:rFonts w:hint="cs"/>
          <w:rtl/>
        </w:rPr>
      </w:pPr>
      <w:r>
        <w:rPr>
          <w:rFonts w:hint="cs"/>
          <w:rtl/>
        </w:rPr>
        <w:t>בעד החוק  - 16</w:t>
      </w:r>
    </w:p>
    <w:p w14:paraId="26AA5FFA" w14:textId="77777777" w:rsidR="00000000" w:rsidRDefault="00737B0C">
      <w:pPr>
        <w:pStyle w:val="a8"/>
        <w:bidi/>
        <w:rPr>
          <w:rFonts w:hint="cs"/>
          <w:rtl/>
        </w:rPr>
      </w:pPr>
      <w:r>
        <w:rPr>
          <w:rFonts w:hint="cs"/>
          <w:rtl/>
        </w:rPr>
        <w:t>נגד - אין</w:t>
      </w:r>
    </w:p>
    <w:p w14:paraId="7130C725" w14:textId="77777777" w:rsidR="00000000" w:rsidRDefault="00737B0C">
      <w:pPr>
        <w:pStyle w:val="a8"/>
        <w:bidi/>
        <w:rPr>
          <w:rFonts w:hint="cs"/>
          <w:rtl/>
        </w:rPr>
      </w:pPr>
      <w:r>
        <w:rPr>
          <w:rFonts w:hint="cs"/>
          <w:rtl/>
        </w:rPr>
        <w:t>נמנעים - אין</w:t>
      </w:r>
    </w:p>
    <w:p w14:paraId="7754C1A9" w14:textId="77777777" w:rsidR="00000000" w:rsidRDefault="00737B0C">
      <w:pPr>
        <w:pStyle w:val="a9"/>
        <w:bidi/>
        <w:rPr>
          <w:rFonts w:hint="cs"/>
          <w:rtl/>
        </w:rPr>
      </w:pPr>
      <w:r>
        <w:rPr>
          <w:rFonts w:hint="cs"/>
          <w:rtl/>
        </w:rPr>
        <w:t xml:space="preserve">חוק סדר הדין הפלילי (תיקון מס' 26 והוראת שעה) (תיקון), התשס"ג-2003, נתקבל. </w:t>
      </w:r>
    </w:p>
    <w:p w14:paraId="09966DE7" w14:textId="77777777" w:rsidR="00000000" w:rsidRDefault="00737B0C">
      <w:pPr>
        <w:pStyle w:val="a"/>
        <w:rPr>
          <w:rFonts w:hint="cs"/>
          <w:rtl/>
        </w:rPr>
      </w:pPr>
    </w:p>
    <w:p w14:paraId="6B02F3FB" w14:textId="77777777" w:rsidR="00000000" w:rsidRDefault="00737B0C">
      <w:pPr>
        <w:pStyle w:val="ad"/>
        <w:rPr>
          <w:rtl/>
        </w:rPr>
      </w:pPr>
      <w:r>
        <w:rPr>
          <w:rtl/>
        </w:rPr>
        <w:t>היו"ר נסים דהן:</w:t>
      </w:r>
    </w:p>
    <w:p w14:paraId="6B56E5CF" w14:textId="77777777" w:rsidR="00000000" w:rsidRDefault="00737B0C">
      <w:pPr>
        <w:pStyle w:val="a"/>
        <w:rPr>
          <w:rtl/>
        </w:rPr>
      </w:pPr>
    </w:p>
    <w:p w14:paraId="7FBB1953" w14:textId="77777777" w:rsidR="00000000" w:rsidRDefault="00737B0C">
      <w:pPr>
        <w:pStyle w:val="a"/>
        <w:rPr>
          <w:rFonts w:hint="cs"/>
          <w:rtl/>
        </w:rPr>
      </w:pPr>
      <w:r>
        <w:rPr>
          <w:rFonts w:hint="cs"/>
          <w:rtl/>
        </w:rPr>
        <w:t>16 בעד, אין מתנגדים ואין נמנע</w:t>
      </w:r>
      <w:r>
        <w:rPr>
          <w:rFonts w:hint="cs"/>
          <w:rtl/>
        </w:rPr>
        <w:t xml:space="preserve">ים, החוק התקבל בקריאה שלישית. </w:t>
      </w:r>
    </w:p>
    <w:p w14:paraId="47C79158" w14:textId="77777777" w:rsidR="00000000" w:rsidRDefault="00737B0C">
      <w:pPr>
        <w:pStyle w:val="a"/>
        <w:rPr>
          <w:rFonts w:hint="cs"/>
          <w:rtl/>
        </w:rPr>
      </w:pPr>
    </w:p>
    <w:p w14:paraId="4E1FB11D" w14:textId="77777777" w:rsidR="00000000" w:rsidRDefault="00737B0C">
      <w:pPr>
        <w:pStyle w:val="a"/>
        <w:rPr>
          <w:rFonts w:hint="cs"/>
          <w:rtl/>
        </w:rPr>
      </w:pPr>
      <w:r>
        <w:rPr>
          <w:rFonts w:hint="cs"/>
          <w:rtl/>
        </w:rPr>
        <w:t>תודה למציעים, תודה למחוקקים, תודה לכל מי שעשו במלאכה. חבר הכנסת מיקי איתן, בבקשה.</w:t>
      </w:r>
    </w:p>
    <w:p w14:paraId="30DA7EB3" w14:textId="77777777" w:rsidR="00000000" w:rsidRDefault="00737B0C">
      <w:pPr>
        <w:pStyle w:val="a"/>
        <w:rPr>
          <w:rFonts w:hint="cs"/>
          <w:rtl/>
        </w:rPr>
      </w:pPr>
    </w:p>
    <w:p w14:paraId="493B78B6" w14:textId="77777777" w:rsidR="00000000" w:rsidRDefault="00737B0C">
      <w:pPr>
        <w:pStyle w:val="Speaker"/>
        <w:rPr>
          <w:rtl/>
        </w:rPr>
      </w:pPr>
      <w:bookmarkStart w:id="445" w:name="FS000000462T30_07_2003_20_45_11"/>
      <w:bookmarkStart w:id="446" w:name="_Toc47678192"/>
      <w:bookmarkStart w:id="447" w:name="_Toc49055752"/>
      <w:bookmarkEnd w:id="445"/>
      <w:r>
        <w:rPr>
          <w:rFonts w:hint="eastAsia"/>
          <w:rtl/>
        </w:rPr>
        <w:t>מיכאל איתן (יו</w:t>
      </w:r>
      <w:r>
        <w:rPr>
          <w:rtl/>
        </w:rPr>
        <w:t>"</w:t>
      </w:r>
      <w:r>
        <w:rPr>
          <w:rFonts w:hint="eastAsia"/>
          <w:rtl/>
        </w:rPr>
        <w:t>ר ועדת החוקה, חוק ומשפט):</w:t>
      </w:r>
      <w:bookmarkEnd w:id="446"/>
      <w:bookmarkEnd w:id="447"/>
    </w:p>
    <w:p w14:paraId="0992B63D" w14:textId="77777777" w:rsidR="00000000" w:rsidRDefault="00737B0C">
      <w:pPr>
        <w:pStyle w:val="a"/>
        <w:rPr>
          <w:rFonts w:hint="cs"/>
          <w:rtl/>
        </w:rPr>
      </w:pPr>
    </w:p>
    <w:p w14:paraId="5C65E6A6" w14:textId="77777777" w:rsidR="00000000" w:rsidRDefault="00737B0C">
      <w:pPr>
        <w:pStyle w:val="a"/>
        <w:rPr>
          <w:rFonts w:hint="cs"/>
          <w:rtl/>
        </w:rPr>
      </w:pPr>
      <w:r>
        <w:rPr>
          <w:rFonts w:hint="cs"/>
          <w:rtl/>
        </w:rPr>
        <w:t>אדוני היושב-ראש, כנסת נכבדה, בשעה האחרונה העברנו כאן חמישה חוקים בקריאה שנייה ובקריאה שלישית. אני ר</w:t>
      </w:r>
      <w:r>
        <w:rPr>
          <w:rFonts w:hint="cs"/>
          <w:rtl/>
        </w:rPr>
        <w:t>וצה לומר, שמאחורי תהליך החקיקה עומד צוות שראוי לתודות, צוות העובדים של ועדת החוקה, חוק ומשפט - מנהלת הוועדה דורית ואג, הפקידות מיכל דיבנר ותמי ברנע, היועצות המשפטיות סיגל קוגוט ותמי סלע. כל פעם אנחנו מודים לגורמים נוספים שמשתתפים אתנו בתהליך החקיקה, הפעם א</w:t>
      </w:r>
      <w:r>
        <w:rPr>
          <w:rFonts w:hint="cs"/>
          <w:rtl/>
        </w:rPr>
        <w:t>נחנו מודים לעורכת-הדין נוגה ענתבי, הממונה על נוסח החוק בכנסת, שהשקיעה מאמצים רבים. אני מודה בהזדמנות הזאת גם לנציגי משרד המשפטים ולכל הגורמים. תודה רבה.</w:t>
      </w:r>
    </w:p>
    <w:p w14:paraId="4C4E59C0" w14:textId="77777777" w:rsidR="00000000" w:rsidRDefault="00737B0C">
      <w:pPr>
        <w:pStyle w:val="a"/>
        <w:rPr>
          <w:rFonts w:hint="cs"/>
          <w:rtl/>
        </w:rPr>
      </w:pPr>
    </w:p>
    <w:p w14:paraId="74D606B8" w14:textId="77777777" w:rsidR="00000000" w:rsidRDefault="00737B0C">
      <w:pPr>
        <w:pStyle w:val="ad"/>
        <w:rPr>
          <w:rtl/>
        </w:rPr>
      </w:pPr>
      <w:r>
        <w:rPr>
          <w:rtl/>
        </w:rPr>
        <w:t>היו"ר נסים דהן:</w:t>
      </w:r>
    </w:p>
    <w:p w14:paraId="51CCB73B" w14:textId="77777777" w:rsidR="00000000" w:rsidRDefault="00737B0C">
      <w:pPr>
        <w:pStyle w:val="a"/>
        <w:rPr>
          <w:rtl/>
        </w:rPr>
      </w:pPr>
    </w:p>
    <w:p w14:paraId="359E2BF9" w14:textId="77777777" w:rsidR="00000000" w:rsidRDefault="00737B0C">
      <w:pPr>
        <w:pStyle w:val="a"/>
        <w:rPr>
          <w:rFonts w:hint="cs"/>
          <w:rtl/>
        </w:rPr>
      </w:pPr>
      <w:r>
        <w:rPr>
          <w:rFonts w:hint="cs"/>
          <w:rtl/>
        </w:rPr>
        <w:t xml:space="preserve">תודה רבה גם לך, אדוני, שעשית עבודה נפלאה הערב. </w:t>
      </w:r>
    </w:p>
    <w:p w14:paraId="1009CB9F" w14:textId="77777777" w:rsidR="00000000" w:rsidRDefault="00737B0C">
      <w:pPr>
        <w:pStyle w:val="a"/>
        <w:rPr>
          <w:rFonts w:hint="cs"/>
          <w:rtl/>
        </w:rPr>
      </w:pPr>
    </w:p>
    <w:p w14:paraId="62D55645" w14:textId="77777777" w:rsidR="00000000" w:rsidRDefault="00737B0C">
      <w:pPr>
        <w:pStyle w:val="Subject"/>
        <w:rPr>
          <w:rtl/>
        </w:rPr>
      </w:pPr>
    </w:p>
    <w:p w14:paraId="2D5B8828" w14:textId="77777777" w:rsidR="00000000" w:rsidRDefault="00737B0C">
      <w:pPr>
        <w:pStyle w:val="Subject"/>
        <w:rPr>
          <w:rFonts w:hint="cs"/>
          <w:rtl/>
        </w:rPr>
      </w:pPr>
      <w:bookmarkStart w:id="448" w:name="_Toc47678193"/>
      <w:bookmarkStart w:id="449" w:name="_Toc47682128"/>
      <w:bookmarkStart w:id="450" w:name="_Toc47868529"/>
      <w:bookmarkStart w:id="451" w:name="_Toc47869585"/>
      <w:bookmarkStart w:id="452" w:name="_Toc47869795"/>
      <w:bookmarkStart w:id="453" w:name="_Toc47869939"/>
      <w:bookmarkStart w:id="454" w:name="_Toc49055753"/>
      <w:r>
        <w:rPr>
          <w:rFonts w:hint="cs"/>
          <w:rtl/>
        </w:rPr>
        <w:t>הצעת חוק הרשות השנייה לטלוויזיה ורד</w:t>
      </w:r>
      <w:r>
        <w:rPr>
          <w:rFonts w:hint="cs"/>
          <w:rtl/>
        </w:rPr>
        <w:t>יו (תיקון מס' 19), התשס"ג-‏2003</w:t>
      </w:r>
      <w:bookmarkEnd w:id="448"/>
      <w:bookmarkEnd w:id="449"/>
      <w:bookmarkEnd w:id="450"/>
      <w:bookmarkEnd w:id="451"/>
      <w:bookmarkEnd w:id="452"/>
      <w:bookmarkEnd w:id="453"/>
      <w:bookmarkEnd w:id="454"/>
    </w:p>
    <w:p w14:paraId="2B83405F" w14:textId="77777777" w:rsidR="00000000" w:rsidRDefault="00737B0C">
      <w:pPr>
        <w:pStyle w:val="SubjectSub"/>
        <w:jc w:val="left"/>
        <w:rPr>
          <w:rFonts w:hint="cs"/>
          <w:b w:val="0"/>
          <w:bCs w:val="0"/>
          <w:u w:val="none"/>
          <w:rtl/>
        </w:rPr>
      </w:pPr>
      <w:r>
        <w:rPr>
          <w:b w:val="0"/>
          <w:bCs w:val="0"/>
          <w:u w:val="none"/>
          <w:rtl/>
        </w:rPr>
        <w:t>[מס'</w:t>
      </w:r>
      <w:r>
        <w:rPr>
          <w:rFonts w:hint="cs"/>
          <w:b w:val="0"/>
          <w:bCs w:val="0"/>
          <w:u w:val="none"/>
          <w:rtl/>
        </w:rPr>
        <w:t xml:space="preserve"> מ/42</w:t>
      </w:r>
      <w:r>
        <w:rPr>
          <w:b w:val="0"/>
          <w:bCs w:val="0"/>
          <w:u w:val="none"/>
          <w:rtl/>
        </w:rPr>
        <w:t xml:space="preserve">; "דברי הכנסת", חוב' </w:t>
      </w:r>
      <w:r>
        <w:rPr>
          <w:rFonts w:hint="cs"/>
          <w:b w:val="0"/>
          <w:bCs w:val="0"/>
          <w:u w:val="none"/>
          <w:rtl/>
        </w:rPr>
        <w:t>י"ח</w:t>
      </w:r>
      <w:r>
        <w:rPr>
          <w:b w:val="0"/>
          <w:bCs w:val="0"/>
          <w:u w:val="none"/>
          <w:rtl/>
        </w:rPr>
        <w:t xml:space="preserve">, </w:t>
      </w:r>
      <w:r>
        <w:rPr>
          <w:rFonts w:hint="cs"/>
          <w:b w:val="0"/>
          <w:bCs w:val="0"/>
          <w:u w:val="none"/>
          <w:rtl/>
        </w:rPr>
        <w:t>עמ' 4219</w:t>
      </w:r>
      <w:r>
        <w:rPr>
          <w:b w:val="0"/>
          <w:bCs w:val="0"/>
          <w:u w:val="none"/>
          <w:rtl/>
        </w:rPr>
        <w:t>;  נספחות.]</w:t>
      </w:r>
    </w:p>
    <w:p w14:paraId="65494E2E" w14:textId="77777777" w:rsidR="00000000" w:rsidRDefault="00737B0C">
      <w:pPr>
        <w:pStyle w:val="SubjectSub"/>
        <w:rPr>
          <w:rFonts w:hint="cs"/>
          <w:rtl/>
        </w:rPr>
      </w:pPr>
      <w:r>
        <w:rPr>
          <w:rFonts w:hint="cs"/>
          <w:rtl/>
        </w:rPr>
        <w:t>(קריאה שנייה וקריאה שלישית)</w:t>
      </w:r>
    </w:p>
    <w:p w14:paraId="48493A77" w14:textId="77777777" w:rsidR="00000000" w:rsidRDefault="00737B0C">
      <w:pPr>
        <w:pStyle w:val="a"/>
        <w:rPr>
          <w:rFonts w:hint="cs"/>
          <w:rtl/>
        </w:rPr>
      </w:pPr>
    </w:p>
    <w:p w14:paraId="3C54B575" w14:textId="77777777" w:rsidR="00000000" w:rsidRDefault="00737B0C">
      <w:pPr>
        <w:pStyle w:val="ad"/>
        <w:rPr>
          <w:rtl/>
        </w:rPr>
      </w:pPr>
      <w:r>
        <w:rPr>
          <w:rtl/>
        </w:rPr>
        <w:t>היו"ר נסים דהן:</w:t>
      </w:r>
    </w:p>
    <w:p w14:paraId="18C21542" w14:textId="77777777" w:rsidR="00000000" w:rsidRDefault="00737B0C">
      <w:pPr>
        <w:pStyle w:val="a"/>
        <w:rPr>
          <w:rtl/>
        </w:rPr>
      </w:pPr>
    </w:p>
    <w:p w14:paraId="68B650F4" w14:textId="77777777" w:rsidR="00000000" w:rsidRDefault="00737B0C">
      <w:pPr>
        <w:pStyle w:val="a"/>
        <w:rPr>
          <w:rFonts w:hint="cs"/>
          <w:rtl/>
        </w:rPr>
      </w:pPr>
      <w:r>
        <w:rPr>
          <w:rFonts w:hint="cs"/>
          <w:rtl/>
        </w:rPr>
        <w:t>הצעת חוק הרשות השנייה לטלוויזיה ורדיו (תיקון מס' 19), התשס"ג-2003, קריאה שנייה וקריאה שלישית - יציג את החוק יושב-ראש ועדת ה</w:t>
      </w:r>
      <w:r>
        <w:rPr>
          <w:rFonts w:hint="cs"/>
          <w:rtl/>
        </w:rPr>
        <w:t xml:space="preserve">כלכלה, חבר הכנסת שלום שמחון.  גם אתה, חבר הכנסת שמחון, ידידי יושב-ראש הוועדה, בגלל השעה המאוחרת ובגלל עומס היום, אם תוכל לקצר, נודה לך מראש. </w:t>
      </w:r>
    </w:p>
    <w:p w14:paraId="354C8186" w14:textId="77777777" w:rsidR="00000000" w:rsidRDefault="00737B0C">
      <w:pPr>
        <w:pStyle w:val="a"/>
        <w:rPr>
          <w:rFonts w:hint="cs"/>
          <w:rtl/>
        </w:rPr>
      </w:pPr>
    </w:p>
    <w:p w14:paraId="5311C633" w14:textId="77777777" w:rsidR="00000000" w:rsidRDefault="00737B0C">
      <w:pPr>
        <w:pStyle w:val="Speaker"/>
        <w:rPr>
          <w:rtl/>
        </w:rPr>
      </w:pPr>
      <w:bookmarkStart w:id="455" w:name="FS000000461T30_07_2003_20_53_38"/>
      <w:bookmarkStart w:id="456" w:name="_Toc47678194"/>
      <w:bookmarkStart w:id="457" w:name="_Toc49055754"/>
      <w:bookmarkEnd w:id="455"/>
      <w:r>
        <w:rPr>
          <w:rFonts w:hint="eastAsia"/>
          <w:rtl/>
        </w:rPr>
        <w:t>שלום</w:t>
      </w:r>
      <w:r>
        <w:rPr>
          <w:rtl/>
        </w:rPr>
        <w:t xml:space="preserve"> שמחון (יו"ר ועדת הכלכלה):</w:t>
      </w:r>
      <w:bookmarkEnd w:id="456"/>
      <w:bookmarkEnd w:id="457"/>
    </w:p>
    <w:p w14:paraId="6BED682B" w14:textId="77777777" w:rsidR="00000000" w:rsidRDefault="00737B0C">
      <w:pPr>
        <w:pStyle w:val="a"/>
        <w:rPr>
          <w:rFonts w:hint="cs"/>
          <w:rtl/>
        </w:rPr>
      </w:pPr>
    </w:p>
    <w:p w14:paraId="0DC22B11" w14:textId="77777777" w:rsidR="00000000" w:rsidRDefault="00737B0C">
      <w:pPr>
        <w:pStyle w:val="a"/>
        <w:rPr>
          <w:rFonts w:hint="cs"/>
          <w:rtl/>
        </w:rPr>
      </w:pPr>
      <w:r>
        <w:rPr>
          <w:rFonts w:hint="cs"/>
          <w:rtl/>
        </w:rPr>
        <w:t>אני לא כל כך יכול לקצר בחוק כל כך חשוב.</w:t>
      </w:r>
    </w:p>
    <w:p w14:paraId="6CFADEF3" w14:textId="77777777" w:rsidR="00000000" w:rsidRDefault="00737B0C">
      <w:pPr>
        <w:pStyle w:val="a"/>
        <w:rPr>
          <w:rFonts w:hint="cs"/>
          <w:rtl/>
        </w:rPr>
      </w:pPr>
    </w:p>
    <w:p w14:paraId="6F47FDD2" w14:textId="77777777" w:rsidR="00000000" w:rsidRDefault="00737B0C">
      <w:pPr>
        <w:pStyle w:val="ad"/>
        <w:rPr>
          <w:rtl/>
        </w:rPr>
      </w:pPr>
      <w:r>
        <w:rPr>
          <w:rtl/>
        </w:rPr>
        <w:t>היו"ר נסים דהן:</w:t>
      </w:r>
    </w:p>
    <w:p w14:paraId="37E150B5" w14:textId="77777777" w:rsidR="00000000" w:rsidRDefault="00737B0C">
      <w:pPr>
        <w:pStyle w:val="a"/>
        <w:rPr>
          <w:rtl/>
        </w:rPr>
      </w:pPr>
    </w:p>
    <w:p w14:paraId="59E20D7D" w14:textId="77777777" w:rsidR="00000000" w:rsidRDefault="00737B0C">
      <w:pPr>
        <w:pStyle w:val="a"/>
        <w:rPr>
          <w:rFonts w:hint="cs"/>
          <w:rtl/>
        </w:rPr>
      </w:pPr>
      <w:r>
        <w:rPr>
          <w:rFonts w:hint="cs"/>
          <w:rtl/>
        </w:rPr>
        <w:t xml:space="preserve">אמרתי: אם אתה יכול. </w:t>
      </w:r>
    </w:p>
    <w:p w14:paraId="502C572A" w14:textId="77777777" w:rsidR="00000000" w:rsidRDefault="00737B0C">
      <w:pPr>
        <w:pStyle w:val="a"/>
        <w:rPr>
          <w:rFonts w:hint="cs"/>
          <w:rtl/>
        </w:rPr>
      </w:pPr>
    </w:p>
    <w:p w14:paraId="5018CF88" w14:textId="77777777" w:rsidR="00000000" w:rsidRDefault="00737B0C">
      <w:pPr>
        <w:pStyle w:val="SpeakerCon"/>
        <w:rPr>
          <w:rtl/>
        </w:rPr>
      </w:pPr>
      <w:bookmarkStart w:id="458" w:name="FS000000461T30_07_2003_20_54_34C"/>
      <w:bookmarkEnd w:id="458"/>
      <w:r>
        <w:rPr>
          <w:rtl/>
        </w:rPr>
        <w:t>ש</w:t>
      </w:r>
      <w:r>
        <w:rPr>
          <w:rtl/>
        </w:rPr>
        <w:t>לום שמחון (יו"ר ועדת הכלכלה):</w:t>
      </w:r>
    </w:p>
    <w:p w14:paraId="62DE761C" w14:textId="77777777" w:rsidR="00000000" w:rsidRDefault="00737B0C">
      <w:pPr>
        <w:pStyle w:val="a"/>
        <w:rPr>
          <w:rtl/>
        </w:rPr>
      </w:pPr>
    </w:p>
    <w:p w14:paraId="0B660AFC" w14:textId="77777777" w:rsidR="00000000" w:rsidRDefault="00737B0C">
      <w:pPr>
        <w:pStyle w:val="a"/>
        <w:rPr>
          <w:rFonts w:hint="cs"/>
          <w:rtl/>
        </w:rPr>
      </w:pPr>
      <w:r>
        <w:rPr>
          <w:rFonts w:hint="cs"/>
          <w:rtl/>
        </w:rPr>
        <w:t xml:space="preserve">נתתי את תרומתי אתמול. </w:t>
      </w:r>
    </w:p>
    <w:p w14:paraId="64C00DDB" w14:textId="77777777" w:rsidR="00000000" w:rsidRDefault="00737B0C">
      <w:pPr>
        <w:pStyle w:val="a"/>
        <w:rPr>
          <w:rFonts w:hint="cs"/>
          <w:rtl/>
        </w:rPr>
      </w:pPr>
    </w:p>
    <w:p w14:paraId="36E0801F" w14:textId="77777777" w:rsidR="00000000" w:rsidRDefault="00737B0C">
      <w:pPr>
        <w:pStyle w:val="ad"/>
        <w:rPr>
          <w:rtl/>
        </w:rPr>
      </w:pPr>
      <w:r>
        <w:rPr>
          <w:rtl/>
        </w:rPr>
        <w:t>היו"ר נסים דהן:</w:t>
      </w:r>
    </w:p>
    <w:p w14:paraId="5D9FFEE0" w14:textId="77777777" w:rsidR="00000000" w:rsidRDefault="00737B0C">
      <w:pPr>
        <w:pStyle w:val="a"/>
        <w:rPr>
          <w:rtl/>
        </w:rPr>
      </w:pPr>
    </w:p>
    <w:p w14:paraId="5E01BA81" w14:textId="77777777" w:rsidR="00000000" w:rsidRDefault="00737B0C">
      <w:pPr>
        <w:pStyle w:val="a"/>
        <w:rPr>
          <w:rFonts w:hint="cs"/>
          <w:rtl/>
        </w:rPr>
      </w:pPr>
      <w:r>
        <w:rPr>
          <w:rFonts w:hint="cs"/>
          <w:rtl/>
        </w:rPr>
        <w:t xml:space="preserve">חבר'ה, נא להביא מזרנים, נא להביא כלים - - - </w:t>
      </w:r>
    </w:p>
    <w:p w14:paraId="035CCC9F" w14:textId="77777777" w:rsidR="00000000" w:rsidRDefault="00737B0C">
      <w:pPr>
        <w:pStyle w:val="a"/>
        <w:rPr>
          <w:rFonts w:hint="cs"/>
          <w:rtl/>
        </w:rPr>
      </w:pPr>
    </w:p>
    <w:p w14:paraId="1A229681" w14:textId="77777777" w:rsidR="00000000" w:rsidRDefault="00737B0C">
      <w:pPr>
        <w:pStyle w:val="SpeakerCon"/>
        <w:rPr>
          <w:rtl/>
        </w:rPr>
      </w:pPr>
      <w:bookmarkStart w:id="459" w:name="FS000000461T30_07_2003_20_54_58C"/>
      <w:bookmarkEnd w:id="459"/>
      <w:r>
        <w:rPr>
          <w:rtl/>
        </w:rPr>
        <w:t>שלום שמחון (יו"ר ועדת הכלכלה):</w:t>
      </w:r>
    </w:p>
    <w:p w14:paraId="3BF482D1" w14:textId="77777777" w:rsidR="00000000" w:rsidRDefault="00737B0C">
      <w:pPr>
        <w:pStyle w:val="a"/>
        <w:rPr>
          <w:rtl/>
        </w:rPr>
      </w:pPr>
    </w:p>
    <w:p w14:paraId="2E4B6F5B" w14:textId="77777777" w:rsidR="00000000" w:rsidRDefault="00737B0C">
      <w:pPr>
        <w:pStyle w:val="a"/>
        <w:rPr>
          <w:rFonts w:hint="cs"/>
          <w:rtl/>
        </w:rPr>
      </w:pPr>
      <w:r>
        <w:rPr>
          <w:rFonts w:hint="cs"/>
          <w:rtl/>
        </w:rPr>
        <w:t>לא, לא.</w:t>
      </w:r>
    </w:p>
    <w:p w14:paraId="1EFBD153" w14:textId="77777777" w:rsidR="00000000" w:rsidRDefault="00737B0C">
      <w:pPr>
        <w:pStyle w:val="a"/>
        <w:rPr>
          <w:rFonts w:hint="cs"/>
          <w:rtl/>
        </w:rPr>
      </w:pPr>
    </w:p>
    <w:p w14:paraId="3D9A19C5" w14:textId="77777777" w:rsidR="00000000" w:rsidRDefault="00737B0C">
      <w:pPr>
        <w:pStyle w:val="ad"/>
        <w:rPr>
          <w:rtl/>
        </w:rPr>
      </w:pPr>
      <w:r>
        <w:rPr>
          <w:rtl/>
        </w:rPr>
        <w:t>היו"ר נסים דהן:</w:t>
      </w:r>
    </w:p>
    <w:p w14:paraId="5BDB7262" w14:textId="77777777" w:rsidR="00000000" w:rsidRDefault="00737B0C">
      <w:pPr>
        <w:pStyle w:val="a"/>
        <w:rPr>
          <w:rtl/>
        </w:rPr>
      </w:pPr>
    </w:p>
    <w:p w14:paraId="0CBFEEF3" w14:textId="77777777" w:rsidR="00000000" w:rsidRDefault="00737B0C">
      <w:pPr>
        <w:pStyle w:val="a"/>
        <w:rPr>
          <w:rFonts w:hint="cs"/>
          <w:rtl/>
        </w:rPr>
      </w:pPr>
      <w:r>
        <w:rPr>
          <w:rFonts w:hint="cs"/>
          <w:rtl/>
        </w:rPr>
        <w:t xml:space="preserve">אה, לא? טוב. </w:t>
      </w:r>
    </w:p>
    <w:p w14:paraId="3A3E8F7C" w14:textId="77777777" w:rsidR="00000000" w:rsidRDefault="00737B0C">
      <w:pPr>
        <w:pStyle w:val="a"/>
        <w:rPr>
          <w:rFonts w:hint="cs"/>
          <w:rtl/>
        </w:rPr>
      </w:pPr>
    </w:p>
    <w:p w14:paraId="0D134C29" w14:textId="77777777" w:rsidR="00000000" w:rsidRDefault="00737B0C">
      <w:pPr>
        <w:pStyle w:val="SpeakerCon"/>
        <w:rPr>
          <w:rtl/>
        </w:rPr>
      </w:pPr>
      <w:bookmarkStart w:id="460" w:name="FS000000461T30_07_2003_20_55_09C"/>
      <w:bookmarkEnd w:id="460"/>
      <w:r>
        <w:rPr>
          <w:rtl/>
        </w:rPr>
        <w:t>שלום שמחון (יו"ר ועדת הכלכלה):</w:t>
      </w:r>
    </w:p>
    <w:p w14:paraId="385D78A4" w14:textId="77777777" w:rsidR="00000000" w:rsidRDefault="00737B0C">
      <w:pPr>
        <w:pStyle w:val="a"/>
        <w:ind w:firstLine="0"/>
        <w:rPr>
          <w:rFonts w:hint="cs"/>
          <w:rtl/>
        </w:rPr>
      </w:pPr>
    </w:p>
    <w:p w14:paraId="74EA0ACF" w14:textId="77777777" w:rsidR="00000000" w:rsidRDefault="00737B0C">
      <w:pPr>
        <w:pStyle w:val="a"/>
        <w:rPr>
          <w:rFonts w:hint="cs"/>
          <w:rtl/>
        </w:rPr>
      </w:pPr>
      <w:r>
        <w:rPr>
          <w:rFonts w:hint="cs"/>
          <w:rtl/>
        </w:rPr>
        <w:t>אדוני היושב-ראש, הצעת חוק הרשות ה</w:t>
      </w:r>
      <w:r>
        <w:rPr>
          <w:rFonts w:hint="cs"/>
          <w:rtl/>
        </w:rPr>
        <w:t xml:space="preserve">שנייה לטלוויזיה ורדיו (תיקון מס' 19) - הצעת חוק זו היא מיזוג של שתי הצעות חוק: הצעת חוק הרשות השנייה לטלוויזיה ורדיו (תיקון מס' 19), התשס"ג-2003, שהיא הצעת חוק ממשלתית שנדונה בכנסת בקריאה ראשונה ביום כ"א בתמוז התשס"ג, 21 ביולי 2003, והועברה לוועדת הכלכלה, </w:t>
      </w:r>
      <w:r>
        <w:rPr>
          <w:rFonts w:hint="cs"/>
          <w:rtl/>
        </w:rPr>
        <w:t xml:space="preserve">והצעת חוק הרשות השנייה לטלוויזיה ורדיו (תיקון מס' 20) (תנאי הפעלה של בעלי זיכיון בערוץ-2 ובערוץ השלישי והוראות שונות), התשס"ג-2003, שהיא הצעת חוק פרטית, שהגשנו חבר הכנסת ארדן ואנוכי. </w:t>
      </w:r>
    </w:p>
    <w:p w14:paraId="51ADA23B" w14:textId="77777777" w:rsidR="00000000" w:rsidRDefault="00737B0C">
      <w:pPr>
        <w:pStyle w:val="a"/>
        <w:rPr>
          <w:rFonts w:hint="cs"/>
          <w:rtl/>
        </w:rPr>
      </w:pPr>
    </w:p>
    <w:p w14:paraId="0D35952B" w14:textId="77777777" w:rsidR="00000000" w:rsidRDefault="00737B0C">
      <w:pPr>
        <w:pStyle w:val="a"/>
        <w:rPr>
          <w:rFonts w:hint="cs"/>
          <w:rtl/>
        </w:rPr>
      </w:pPr>
      <w:r>
        <w:rPr>
          <w:rFonts w:hint="cs"/>
          <w:rtl/>
        </w:rPr>
        <w:t>בהזדמנות הזאת אני רוצה לומר הרבה מלים טובות לחבר הכנסת ארדן, חבר כנסת ח</w:t>
      </w:r>
      <w:r>
        <w:rPr>
          <w:rFonts w:hint="cs"/>
          <w:rtl/>
        </w:rPr>
        <w:t xml:space="preserve">דש, שהצליח בתקופה כל כך קצרה להיות חבר פעיל מאוד בוועדת הכלכלה של הכנסת ולהוביל חוק מתחילתו ועד סופו באופן מאוד מהיר, על-פי הצרכים שהיו באותה עת. אני מודה לך, אדוני, חבר הכנסת ארדן. </w:t>
      </w:r>
    </w:p>
    <w:p w14:paraId="5BA83D07" w14:textId="77777777" w:rsidR="00000000" w:rsidRDefault="00737B0C">
      <w:pPr>
        <w:pStyle w:val="a"/>
        <w:rPr>
          <w:rFonts w:hint="cs"/>
          <w:rtl/>
        </w:rPr>
      </w:pPr>
    </w:p>
    <w:p w14:paraId="603A2E67" w14:textId="77777777" w:rsidR="00000000" w:rsidRDefault="00737B0C">
      <w:pPr>
        <w:pStyle w:val="a"/>
        <w:rPr>
          <w:rFonts w:hint="cs"/>
          <w:rtl/>
        </w:rPr>
      </w:pPr>
      <w:r>
        <w:rPr>
          <w:rFonts w:hint="cs"/>
          <w:rtl/>
        </w:rPr>
        <w:t>ההצעה נדונה בקריאה ראשונה ביום 22 ביולי 2003, והועברה אף היא לוועדת הכלכ</w:t>
      </w:r>
      <w:r>
        <w:rPr>
          <w:rFonts w:hint="cs"/>
          <w:rtl/>
        </w:rPr>
        <w:t xml:space="preserve">לה. בהתאם לסעיף 122 לתקנון, החליטה ועדת הכנסת לאשר את מיזוגן של שתי הצעות החוק  ואת הבאתן כהצעת חוק אחת לקריאה שנייה ולקריאה שלישית. </w:t>
      </w:r>
    </w:p>
    <w:p w14:paraId="3312FEBC" w14:textId="77777777" w:rsidR="00000000" w:rsidRDefault="00737B0C">
      <w:pPr>
        <w:pStyle w:val="a"/>
        <w:rPr>
          <w:rFonts w:hint="cs"/>
          <w:rtl/>
        </w:rPr>
      </w:pPr>
    </w:p>
    <w:p w14:paraId="7AC3398D" w14:textId="77777777" w:rsidR="00000000" w:rsidRDefault="00737B0C">
      <w:pPr>
        <w:pStyle w:val="a"/>
        <w:rPr>
          <w:rFonts w:hint="cs"/>
          <w:rtl/>
        </w:rPr>
      </w:pPr>
      <w:r>
        <w:rPr>
          <w:rFonts w:hint="cs"/>
          <w:rtl/>
        </w:rPr>
        <w:t xml:space="preserve">הצעת החוק הממוזגת עוסקת במגוון נושאים ומתייחסת הן לערוץ השלישי, הידוע כערוץ-10, והן לערוץ-2. </w:t>
      </w:r>
    </w:p>
    <w:p w14:paraId="2E83CC76" w14:textId="77777777" w:rsidR="00000000" w:rsidRDefault="00737B0C">
      <w:pPr>
        <w:pStyle w:val="a"/>
        <w:rPr>
          <w:rFonts w:hint="cs"/>
          <w:rtl/>
        </w:rPr>
      </w:pPr>
    </w:p>
    <w:p w14:paraId="1147969F" w14:textId="77777777" w:rsidR="00000000" w:rsidRDefault="00737B0C">
      <w:pPr>
        <w:pStyle w:val="a"/>
        <w:rPr>
          <w:rFonts w:hint="cs"/>
          <w:rtl/>
        </w:rPr>
      </w:pPr>
      <w:r>
        <w:rPr>
          <w:rFonts w:hint="cs"/>
          <w:rtl/>
        </w:rPr>
        <w:t>אסקור לפניכם את עיקרי הנוש</w:t>
      </w:r>
      <w:r>
        <w:rPr>
          <w:rFonts w:hint="cs"/>
          <w:rtl/>
        </w:rPr>
        <w:t>אים שבהם עוסקת הצעת החוק. אציין, כי הסקירה לא תהיה לפי סדר הסעיפים, ואתחיל בכמה מילות רקע. כידוע, במסגרת תחום השידורים המסחריים בטלוויזיה פועלים כיום שני ערוצים: הערוץ השני, שהחל את פעילותו בשנת 1993, וערוץ-10, שהחל לפעול בשנת 2002. המסגרת לפעילותם נשענת ע</w:t>
      </w:r>
      <w:r>
        <w:rPr>
          <w:rFonts w:hint="cs"/>
          <w:rtl/>
        </w:rPr>
        <w:t xml:space="preserve">ל חוק הרשות השנייה לטלוויזיה ורדיו, התש"ן-1990. ערוצים אלה ממומנים מפרסומות. </w:t>
      </w:r>
    </w:p>
    <w:p w14:paraId="026A1DBE" w14:textId="77777777" w:rsidR="00000000" w:rsidRDefault="00737B0C">
      <w:pPr>
        <w:pStyle w:val="a"/>
        <w:rPr>
          <w:rFonts w:hint="cs"/>
          <w:rtl/>
        </w:rPr>
      </w:pPr>
    </w:p>
    <w:p w14:paraId="3C03BC8B" w14:textId="77777777" w:rsidR="00000000" w:rsidRDefault="00737B0C">
      <w:pPr>
        <w:pStyle w:val="a"/>
        <w:rPr>
          <w:rFonts w:hint="cs"/>
          <w:rtl/>
        </w:rPr>
      </w:pPr>
      <w:r>
        <w:rPr>
          <w:rFonts w:hint="cs"/>
          <w:rtl/>
        </w:rPr>
        <w:t>ההאטה הכלכלית שנבעה הן מהמשבר הכלכלי העולמי והן מהאירועים הביטחוניים שפקדו את ישראל מאז חודש אוקטובר 2000 ועד היום, השתקפה מייד בשוק הפרסום בכלל - ירידה שנתית של כ-12% בשנים 200</w:t>
      </w:r>
      <w:r>
        <w:rPr>
          <w:rFonts w:hint="cs"/>
          <w:rtl/>
        </w:rPr>
        <w:t xml:space="preserve">1-2002 - ובענף הפרסום בטלוויזיה בפרט - ירידה שנתית של כ-9% בשנים 2001-2002. </w:t>
      </w:r>
    </w:p>
    <w:p w14:paraId="7664F504" w14:textId="77777777" w:rsidR="00000000" w:rsidRDefault="00737B0C">
      <w:pPr>
        <w:pStyle w:val="a"/>
        <w:rPr>
          <w:rFonts w:hint="cs"/>
          <w:rtl/>
        </w:rPr>
      </w:pPr>
    </w:p>
    <w:p w14:paraId="1A18871A" w14:textId="77777777" w:rsidR="00000000" w:rsidRDefault="00737B0C">
      <w:pPr>
        <w:pStyle w:val="a"/>
        <w:rPr>
          <w:rFonts w:hint="cs"/>
          <w:rtl/>
        </w:rPr>
      </w:pPr>
      <w:r>
        <w:rPr>
          <w:rFonts w:hint="cs"/>
          <w:rtl/>
        </w:rPr>
        <w:t>במצב דברים זה החל לפעול כאמור ערוץ-10, כשמיותר לציין שההנחות שעמדו בפני המחוקק והרגולטור בעת הכנת המכרז לערוץ זה, כמו ההנחות שהניחו המציעים במכרז, טפחו על פני כולם, והיינו עדים ל</w:t>
      </w:r>
      <w:r>
        <w:rPr>
          <w:rFonts w:hint="cs"/>
          <w:rtl/>
        </w:rPr>
        <w:t>משבר החמור שנקלע אליו ערוץ-10 מייד עם עלייתו לאוויר. ואכן, בנובמבר שנה שעברה נחלצו הן הכנסת והן הרשות השנייה לטלוויזיה ורדיו לטובת ערוץ זה בשורה של הקלות. עם זאת, הכנסת קבעה כי בצד הגזר יהיה גם מקל, ובהתאם לכך נקבע, כי אם בשנת הזיכיון השנייה, שהתחילה בינוא</w:t>
      </w:r>
      <w:r>
        <w:rPr>
          <w:rFonts w:hint="cs"/>
          <w:rtl/>
        </w:rPr>
        <w:t>ר 2003, לא יעמוד בעל הזיכיון בהתחייבויותיו, יבוטל רשיונו. במציאות הכלכלית שנוצרה לא פלא אפוא שהערוץ לא הצליח לעמוד במחויבויותיו, ואם הממשלה והכנסת לא היו מחליטות להיחלץ פעם נוספת לעזרת ערוץ זה, היתה הרשות חייבת לבטל את הזיכיון.</w:t>
      </w:r>
    </w:p>
    <w:p w14:paraId="3A03B29C" w14:textId="77777777" w:rsidR="00000000" w:rsidRDefault="00737B0C">
      <w:pPr>
        <w:pStyle w:val="a"/>
        <w:rPr>
          <w:rFonts w:hint="cs"/>
          <w:rtl/>
        </w:rPr>
      </w:pPr>
    </w:p>
    <w:p w14:paraId="3AE7CD0F" w14:textId="77777777" w:rsidR="00000000" w:rsidRDefault="00737B0C">
      <w:pPr>
        <w:pStyle w:val="a"/>
        <w:rPr>
          <w:rFonts w:hint="cs"/>
          <w:rtl/>
        </w:rPr>
      </w:pPr>
      <w:r>
        <w:rPr>
          <w:rFonts w:hint="cs"/>
          <w:rtl/>
        </w:rPr>
        <w:t>אנו סברנו, כי ראוי ונכון לת</w:t>
      </w:r>
      <w:r>
        <w:rPr>
          <w:rFonts w:hint="cs"/>
          <w:rtl/>
        </w:rPr>
        <w:t>ת הזדמנות נוספת לערוץ, על מנת לבסס את התחרות, שעל יתרונותיה הן בתחום התוכן והן בתחום שוק הפרסום ומתן עבודה לשוק גדול של מפיקים, יוצרים, אולפנים, שחקנים ועוד, אין צורך להרחיב את הדיבור.</w:t>
      </w:r>
    </w:p>
    <w:p w14:paraId="69B28FBD" w14:textId="77777777" w:rsidR="00000000" w:rsidRDefault="00737B0C">
      <w:pPr>
        <w:pStyle w:val="a"/>
        <w:rPr>
          <w:rFonts w:hint="cs"/>
          <w:rtl/>
        </w:rPr>
      </w:pPr>
    </w:p>
    <w:p w14:paraId="024136F5" w14:textId="77777777" w:rsidR="00000000" w:rsidRDefault="00737B0C">
      <w:pPr>
        <w:pStyle w:val="a"/>
        <w:rPr>
          <w:rFonts w:hint="cs"/>
          <w:rtl/>
        </w:rPr>
      </w:pPr>
      <w:r>
        <w:rPr>
          <w:rFonts w:hint="cs"/>
          <w:rtl/>
        </w:rPr>
        <w:t>כיוון שהמשבר הכלכלי והצטמקות שוק הפרסום פגעו לא רק בערוץ-10, אלא גם בז</w:t>
      </w:r>
      <w:r>
        <w:rPr>
          <w:rFonts w:hint="cs"/>
          <w:rtl/>
        </w:rPr>
        <w:t>כייני הערוץ השני, בדקנו מה הן ההקלות שראוי לתת לשני הערוצים. אשר על כן, הוחלט כי ההוצאה השנתית למימון, להפקה ולרכישה של תוכניות תהווה כ-60% מההכנסות נטו של הערוץ, אך לא תפחת מסכום של כ-220 מיליון שקל. עוד מוצע, כי במסגרת ההוצאה המינימלית הכוללת לשידורים, י</w:t>
      </w:r>
      <w:r>
        <w:rPr>
          <w:rFonts w:hint="cs"/>
          <w:rtl/>
        </w:rPr>
        <w:t>יקבעו שני עוגנים: הוצאה שנתית מינימלית ושידורי חדשות בסך של כ-55 מיליון שקל, כאשר הוצאה לחדשות מעבר לסכום המהווה 20% מההוצאה המינימלית לשידורים לא תוכר כחלק מההוצאה המינימלית השנתית; והוצאה שנתית מינימלית לתוכניות מסוגה עילית, שלא תפחת מ-17% מההוצאה המינימ</w:t>
      </w:r>
      <w:r>
        <w:rPr>
          <w:rFonts w:hint="cs"/>
          <w:rtl/>
        </w:rPr>
        <w:t xml:space="preserve">לית הכוללת, או סכום של 50 מיליון שקל, לפי הגבוה. יודגש כי תנאי הרגולציה המעודכנים תקפים כל עוד יש שני גורמי שידור מרכזיים בתחום השידורים המסחריים. </w:t>
      </w:r>
    </w:p>
    <w:p w14:paraId="1AE5FAB2" w14:textId="77777777" w:rsidR="00000000" w:rsidRDefault="00737B0C">
      <w:pPr>
        <w:pStyle w:val="a"/>
        <w:rPr>
          <w:rFonts w:hint="cs"/>
          <w:rtl/>
        </w:rPr>
      </w:pPr>
    </w:p>
    <w:p w14:paraId="03CF4028" w14:textId="77777777" w:rsidR="00000000" w:rsidRDefault="00737B0C">
      <w:pPr>
        <w:pStyle w:val="a"/>
        <w:rPr>
          <w:rFonts w:hint="cs"/>
          <w:rtl/>
        </w:rPr>
      </w:pPr>
      <w:r>
        <w:rPr>
          <w:rFonts w:hint="cs"/>
          <w:rtl/>
        </w:rPr>
        <w:t>במטרה לעודד פעילות של היוצרים, המפיקים והאולפנים העצמאיים, החליטה הוועדה על תיקון חשוב נוסף, ולפיו היקף החו</w:t>
      </w:r>
      <w:r>
        <w:rPr>
          <w:rFonts w:hint="cs"/>
          <w:rtl/>
        </w:rPr>
        <w:t>בה של רכישת הפקות מקומיות קנויות, קרי הפקות שהזכיינים לא יוכלו להפיק בעצמם, יועלו החל בנובמבר 2005 מ-50% ל-65%.</w:t>
      </w:r>
    </w:p>
    <w:p w14:paraId="40DCFF92" w14:textId="77777777" w:rsidR="00000000" w:rsidRDefault="00737B0C">
      <w:pPr>
        <w:pStyle w:val="a"/>
        <w:rPr>
          <w:rFonts w:hint="cs"/>
          <w:rtl/>
        </w:rPr>
      </w:pPr>
    </w:p>
    <w:p w14:paraId="794550FD" w14:textId="77777777" w:rsidR="00000000" w:rsidRDefault="00737B0C">
      <w:pPr>
        <w:pStyle w:val="a"/>
        <w:rPr>
          <w:rFonts w:hint="cs"/>
          <w:rtl/>
        </w:rPr>
      </w:pPr>
      <w:r>
        <w:rPr>
          <w:rFonts w:hint="cs"/>
          <w:rtl/>
        </w:rPr>
        <w:t>עוד הוחלט לגבי ערוץ-10, שאם הם יעמדו בהתחייבויות במשך שלושת החודשים האחרונים של השנה השנייה, תינתן להם "מחילה" על אי-קיום מחויבויותיהם בתקופה ש</w:t>
      </w:r>
      <w:r>
        <w:rPr>
          <w:rFonts w:hint="cs"/>
          <w:rtl/>
        </w:rPr>
        <w:t xml:space="preserve">חלפה מיום תחילת שידוריהם. </w:t>
      </w:r>
    </w:p>
    <w:p w14:paraId="7340E8A7" w14:textId="77777777" w:rsidR="00000000" w:rsidRDefault="00737B0C">
      <w:pPr>
        <w:pStyle w:val="a"/>
        <w:rPr>
          <w:rFonts w:hint="cs"/>
          <w:rtl/>
        </w:rPr>
      </w:pPr>
    </w:p>
    <w:p w14:paraId="1C2A3A7E" w14:textId="77777777" w:rsidR="00000000" w:rsidRDefault="00737B0C">
      <w:pPr>
        <w:pStyle w:val="a"/>
        <w:rPr>
          <w:rFonts w:hint="cs"/>
          <w:rtl/>
        </w:rPr>
      </w:pPr>
      <w:r>
        <w:rPr>
          <w:rFonts w:hint="cs"/>
          <w:rtl/>
        </w:rPr>
        <w:t>תיקון נוסף לחוק, שהתקבל בהתאם להצעת הממשלה בעקבות שמועות על התבטאויותיו של המשקיע הפוטנציאלי בערוץ-10, קובע כי בעל זיכיון לא ימנע שידורים בשל דעותיו האישיות, ואם הוא תאגיד - בשל דעות מנהליו או דעות בעלי העניין בו.</w:t>
      </w:r>
    </w:p>
    <w:p w14:paraId="1B12B5F0" w14:textId="77777777" w:rsidR="00000000" w:rsidRDefault="00737B0C">
      <w:pPr>
        <w:pStyle w:val="a"/>
        <w:rPr>
          <w:rFonts w:hint="cs"/>
          <w:rtl/>
        </w:rPr>
      </w:pPr>
    </w:p>
    <w:p w14:paraId="37DA7A93" w14:textId="77777777" w:rsidR="00000000" w:rsidRDefault="00737B0C">
      <w:pPr>
        <w:pStyle w:val="a"/>
        <w:rPr>
          <w:rFonts w:hint="cs"/>
          <w:rtl/>
        </w:rPr>
      </w:pPr>
      <w:r>
        <w:rPr>
          <w:rFonts w:hint="cs"/>
          <w:rtl/>
        </w:rPr>
        <w:t xml:space="preserve">בנוסף החליטה </w:t>
      </w:r>
      <w:r>
        <w:rPr>
          <w:rFonts w:hint="cs"/>
          <w:rtl/>
        </w:rPr>
        <w:t xml:space="preserve">הוועדה לתקן את סעיף 37 - - - </w:t>
      </w:r>
    </w:p>
    <w:p w14:paraId="539D30B1" w14:textId="77777777" w:rsidR="00000000" w:rsidRDefault="00737B0C">
      <w:pPr>
        <w:pStyle w:val="a"/>
        <w:rPr>
          <w:rFonts w:hint="cs"/>
          <w:rtl/>
        </w:rPr>
      </w:pPr>
    </w:p>
    <w:p w14:paraId="5061E797" w14:textId="77777777" w:rsidR="00000000" w:rsidRDefault="00737B0C">
      <w:pPr>
        <w:pStyle w:val="ac"/>
        <w:rPr>
          <w:rtl/>
        </w:rPr>
      </w:pPr>
      <w:r>
        <w:rPr>
          <w:rFonts w:hint="eastAsia"/>
          <w:rtl/>
        </w:rPr>
        <w:t>צבי</w:t>
      </w:r>
      <w:r>
        <w:rPr>
          <w:rtl/>
        </w:rPr>
        <w:t xml:space="preserve"> הנדל (האיחוד הלאומי - ישראל ביתנו):</w:t>
      </w:r>
    </w:p>
    <w:p w14:paraId="56FE7E45" w14:textId="77777777" w:rsidR="00000000" w:rsidRDefault="00737B0C">
      <w:pPr>
        <w:pStyle w:val="a"/>
        <w:rPr>
          <w:rFonts w:hint="cs"/>
          <w:rtl/>
        </w:rPr>
      </w:pPr>
    </w:p>
    <w:p w14:paraId="7C3F04EA" w14:textId="77777777" w:rsidR="00000000" w:rsidRDefault="00737B0C">
      <w:pPr>
        <w:pStyle w:val="a"/>
        <w:rPr>
          <w:rFonts w:hint="cs"/>
          <w:rtl/>
        </w:rPr>
      </w:pPr>
      <w:r>
        <w:rPr>
          <w:rFonts w:hint="cs"/>
          <w:rtl/>
        </w:rPr>
        <w:t xml:space="preserve">גם בערוץ-2 ישדרו גם אם זה לא - - - </w:t>
      </w:r>
    </w:p>
    <w:p w14:paraId="18AC7BC6" w14:textId="77777777" w:rsidR="00000000" w:rsidRDefault="00737B0C">
      <w:pPr>
        <w:pStyle w:val="a"/>
        <w:rPr>
          <w:rFonts w:hint="cs"/>
          <w:rtl/>
        </w:rPr>
      </w:pPr>
    </w:p>
    <w:p w14:paraId="2C150AA9" w14:textId="77777777" w:rsidR="00000000" w:rsidRDefault="00737B0C">
      <w:pPr>
        <w:pStyle w:val="SpeakerCon"/>
        <w:rPr>
          <w:rtl/>
        </w:rPr>
      </w:pPr>
      <w:bookmarkStart w:id="461" w:name="FS000000461T30_07_2003_21_20_00C"/>
      <w:bookmarkEnd w:id="461"/>
      <w:r>
        <w:rPr>
          <w:rtl/>
        </w:rPr>
        <w:t>שלום שמחון (יו"ר ועדת הכלכלה):</w:t>
      </w:r>
    </w:p>
    <w:p w14:paraId="3E46C3EB" w14:textId="77777777" w:rsidR="00000000" w:rsidRDefault="00737B0C">
      <w:pPr>
        <w:pStyle w:val="a"/>
        <w:rPr>
          <w:rtl/>
        </w:rPr>
      </w:pPr>
    </w:p>
    <w:p w14:paraId="3BD6F5FF" w14:textId="77777777" w:rsidR="00000000" w:rsidRDefault="00737B0C">
      <w:pPr>
        <w:pStyle w:val="a"/>
        <w:rPr>
          <w:rFonts w:hint="cs"/>
          <w:rtl/>
        </w:rPr>
      </w:pPr>
      <w:r>
        <w:rPr>
          <w:rFonts w:hint="cs"/>
          <w:rtl/>
        </w:rPr>
        <w:t xml:space="preserve">את זה תשאל את שר המשפטים. זו תוספת שלו, ואתה חבר בקואליציה שלו, כידוע לך. </w:t>
      </w:r>
    </w:p>
    <w:p w14:paraId="40A8197E" w14:textId="77777777" w:rsidR="00000000" w:rsidRDefault="00737B0C">
      <w:pPr>
        <w:pStyle w:val="a"/>
        <w:rPr>
          <w:rFonts w:hint="cs"/>
          <w:rtl/>
        </w:rPr>
      </w:pPr>
    </w:p>
    <w:p w14:paraId="0BE6D928" w14:textId="77777777" w:rsidR="00000000" w:rsidRDefault="00737B0C">
      <w:pPr>
        <w:pStyle w:val="ac"/>
        <w:rPr>
          <w:rtl/>
        </w:rPr>
      </w:pPr>
      <w:r>
        <w:rPr>
          <w:rFonts w:hint="eastAsia"/>
          <w:rtl/>
        </w:rPr>
        <w:t>צבי</w:t>
      </w:r>
      <w:r>
        <w:rPr>
          <w:rtl/>
        </w:rPr>
        <w:t xml:space="preserve"> הנדל (האיחוד הלאומי - ישראל ביתנו):</w:t>
      </w:r>
    </w:p>
    <w:p w14:paraId="322599F7" w14:textId="77777777" w:rsidR="00000000" w:rsidRDefault="00737B0C">
      <w:pPr>
        <w:pStyle w:val="a"/>
        <w:rPr>
          <w:rFonts w:hint="cs"/>
          <w:rtl/>
        </w:rPr>
      </w:pPr>
    </w:p>
    <w:p w14:paraId="679068AD" w14:textId="77777777" w:rsidR="00000000" w:rsidRDefault="00737B0C">
      <w:pPr>
        <w:pStyle w:val="a"/>
        <w:rPr>
          <w:rFonts w:hint="cs"/>
          <w:rtl/>
        </w:rPr>
      </w:pPr>
      <w:r>
        <w:rPr>
          <w:rFonts w:hint="cs"/>
          <w:rtl/>
        </w:rPr>
        <w:t xml:space="preserve">מי שאני יכול לסמוך עליו זה אתה - - - </w:t>
      </w:r>
    </w:p>
    <w:p w14:paraId="2A0CADC9" w14:textId="77777777" w:rsidR="00000000" w:rsidRDefault="00737B0C">
      <w:pPr>
        <w:pStyle w:val="a"/>
        <w:rPr>
          <w:rFonts w:hint="cs"/>
          <w:color w:val="0000FF"/>
          <w:szCs w:val="28"/>
          <w:rtl/>
        </w:rPr>
      </w:pPr>
    </w:p>
    <w:p w14:paraId="4373B1F0" w14:textId="77777777" w:rsidR="00000000" w:rsidRDefault="00737B0C">
      <w:pPr>
        <w:pStyle w:val="SpeakerCon"/>
        <w:rPr>
          <w:rtl/>
        </w:rPr>
      </w:pPr>
      <w:bookmarkStart w:id="462" w:name="FS000000461T30_07_2003_20_44_12C"/>
      <w:bookmarkEnd w:id="462"/>
      <w:r>
        <w:rPr>
          <w:rtl/>
        </w:rPr>
        <w:t>שלום שמחון (יו"ר ועדת הכלכלה):</w:t>
      </w:r>
    </w:p>
    <w:p w14:paraId="487E2DB0" w14:textId="77777777" w:rsidR="00000000" w:rsidRDefault="00737B0C">
      <w:pPr>
        <w:pStyle w:val="a"/>
        <w:rPr>
          <w:rtl/>
        </w:rPr>
      </w:pPr>
    </w:p>
    <w:p w14:paraId="2BAB8930" w14:textId="77777777" w:rsidR="00000000" w:rsidRDefault="00737B0C">
      <w:pPr>
        <w:pStyle w:val="a"/>
        <w:rPr>
          <w:rFonts w:hint="cs"/>
          <w:rtl/>
        </w:rPr>
      </w:pPr>
      <w:r>
        <w:rPr>
          <w:rFonts w:hint="cs"/>
          <w:rtl/>
        </w:rPr>
        <w:t>אני רק מזכיר לך. אני אומר בנקודה זו, שיש כאן שתי הסתייגויות - הסתייגות אחת של חבר הכנסת דוד טל, שמבקש למחוק את הסעיף הזה, והסתייגות שנייה של חבר הכנסת ארדן, שמבקש להוריד רק מלה אחת, א</w:t>
      </w:r>
      <w:r>
        <w:rPr>
          <w:rFonts w:hint="cs"/>
          <w:rtl/>
        </w:rPr>
        <w:t>בל שר המשפטים נמצא פה, כמובן - -</w:t>
      </w:r>
    </w:p>
    <w:p w14:paraId="6EBABE84" w14:textId="77777777" w:rsidR="00000000" w:rsidRDefault="00737B0C">
      <w:pPr>
        <w:pStyle w:val="ac"/>
        <w:rPr>
          <w:rtl/>
        </w:rPr>
      </w:pPr>
      <w:r>
        <w:rPr>
          <w:rtl/>
        </w:rPr>
        <w:br/>
        <w:t>גלעד ארדן (הליכוד):</w:t>
      </w:r>
    </w:p>
    <w:p w14:paraId="0D2BC41E" w14:textId="77777777" w:rsidR="00000000" w:rsidRDefault="00737B0C">
      <w:pPr>
        <w:pStyle w:val="a"/>
        <w:rPr>
          <w:rtl/>
        </w:rPr>
      </w:pPr>
    </w:p>
    <w:p w14:paraId="630F779B" w14:textId="77777777" w:rsidR="00000000" w:rsidRDefault="00737B0C">
      <w:pPr>
        <w:pStyle w:val="a"/>
        <w:rPr>
          <w:rFonts w:hint="cs"/>
          <w:rtl/>
        </w:rPr>
      </w:pPr>
      <w:r>
        <w:rPr>
          <w:rFonts w:hint="cs"/>
          <w:rtl/>
        </w:rPr>
        <w:t>- - -</w:t>
      </w:r>
    </w:p>
    <w:p w14:paraId="636C64CD" w14:textId="77777777" w:rsidR="00000000" w:rsidRDefault="00737B0C">
      <w:pPr>
        <w:pStyle w:val="SpeakerCon"/>
        <w:rPr>
          <w:rtl/>
        </w:rPr>
      </w:pPr>
      <w:r>
        <w:rPr>
          <w:rtl/>
        </w:rPr>
        <w:br/>
      </w:r>
      <w:bookmarkStart w:id="463" w:name="FS000000461T30_07_2003_20_49_41C"/>
      <w:bookmarkEnd w:id="463"/>
      <w:r>
        <w:rPr>
          <w:rtl/>
        </w:rPr>
        <w:t>שלום שמחון (יו"ר ועדת הכלכלה):</w:t>
      </w:r>
    </w:p>
    <w:p w14:paraId="5063F11A" w14:textId="77777777" w:rsidR="00000000" w:rsidRDefault="00737B0C">
      <w:pPr>
        <w:pStyle w:val="a"/>
        <w:rPr>
          <w:rtl/>
        </w:rPr>
      </w:pPr>
    </w:p>
    <w:p w14:paraId="25254A1D" w14:textId="77777777" w:rsidR="00000000" w:rsidRDefault="00737B0C">
      <w:pPr>
        <w:pStyle w:val="a"/>
        <w:rPr>
          <w:rFonts w:hint="cs"/>
          <w:rtl/>
        </w:rPr>
      </w:pPr>
      <w:r>
        <w:rPr>
          <w:rFonts w:hint="cs"/>
          <w:rtl/>
        </w:rPr>
        <w:t xml:space="preserve">- - והוא עומד מאחורי הסעיף הזה. בוועדה היתה הצבעה חוזרת, אני כמובן תמכתי בעמדתו של שר המשפטים, וזה הנוסח שמובא למליאה, אבל הכנסת סוברנית להחליט גם אחרת. </w:t>
      </w:r>
    </w:p>
    <w:p w14:paraId="229901F2" w14:textId="77777777" w:rsidR="00000000" w:rsidRDefault="00737B0C">
      <w:pPr>
        <w:pStyle w:val="ac"/>
        <w:rPr>
          <w:rtl/>
        </w:rPr>
      </w:pPr>
      <w:r>
        <w:rPr>
          <w:rtl/>
        </w:rPr>
        <w:br/>
        <w:t>צבי הנד</w:t>
      </w:r>
      <w:r>
        <w:rPr>
          <w:rtl/>
        </w:rPr>
        <w:t>ל (האיחוד הלאומי - ישראל ביתנו):</w:t>
      </w:r>
    </w:p>
    <w:p w14:paraId="62EC585C" w14:textId="77777777" w:rsidR="00000000" w:rsidRDefault="00737B0C">
      <w:pPr>
        <w:pStyle w:val="a"/>
        <w:rPr>
          <w:rtl/>
        </w:rPr>
      </w:pPr>
    </w:p>
    <w:p w14:paraId="2006AB26" w14:textId="77777777" w:rsidR="00000000" w:rsidRDefault="00737B0C">
      <w:pPr>
        <w:pStyle w:val="a"/>
        <w:rPr>
          <w:rFonts w:hint="cs"/>
          <w:rtl/>
        </w:rPr>
      </w:pPr>
      <w:r>
        <w:rPr>
          <w:rFonts w:hint="cs"/>
          <w:rtl/>
        </w:rPr>
        <w:t>אתה יודע שזה עובד לשני הכיוונים - - -</w:t>
      </w:r>
    </w:p>
    <w:p w14:paraId="3AE08F98" w14:textId="77777777" w:rsidR="00000000" w:rsidRDefault="00737B0C">
      <w:pPr>
        <w:pStyle w:val="SpeakerCon"/>
        <w:rPr>
          <w:rtl/>
        </w:rPr>
      </w:pPr>
      <w:r>
        <w:rPr>
          <w:rtl/>
        </w:rPr>
        <w:br/>
      </w:r>
      <w:bookmarkStart w:id="464" w:name="FS000000461T30_07_2003_20_50_38C"/>
      <w:bookmarkEnd w:id="464"/>
      <w:r>
        <w:rPr>
          <w:rtl/>
        </w:rPr>
        <w:t>שלום שמחון (יו"ר ועדת הכלכלה):</w:t>
      </w:r>
    </w:p>
    <w:p w14:paraId="53F19C4D" w14:textId="77777777" w:rsidR="00000000" w:rsidRDefault="00737B0C">
      <w:pPr>
        <w:pStyle w:val="a"/>
        <w:rPr>
          <w:rtl/>
        </w:rPr>
      </w:pPr>
    </w:p>
    <w:p w14:paraId="770606E4" w14:textId="77777777" w:rsidR="00000000" w:rsidRDefault="00737B0C">
      <w:pPr>
        <w:pStyle w:val="a"/>
        <w:rPr>
          <w:rFonts w:hint="cs"/>
          <w:rtl/>
        </w:rPr>
      </w:pPr>
      <w:r>
        <w:rPr>
          <w:rFonts w:hint="cs"/>
          <w:rtl/>
        </w:rPr>
        <w:t xml:space="preserve">אני יודע. אני יודע, אבל הנה, אתה מקבל הסבר אישי. </w:t>
      </w:r>
    </w:p>
    <w:p w14:paraId="3D435FA0" w14:textId="77777777" w:rsidR="00000000" w:rsidRDefault="00737B0C">
      <w:pPr>
        <w:pStyle w:val="ad"/>
        <w:rPr>
          <w:rtl/>
        </w:rPr>
      </w:pPr>
      <w:r>
        <w:rPr>
          <w:rtl/>
        </w:rPr>
        <w:br/>
        <w:t>היו"ר נסים דהן:</w:t>
      </w:r>
    </w:p>
    <w:p w14:paraId="5CB84E45" w14:textId="77777777" w:rsidR="00000000" w:rsidRDefault="00737B0C">
      <w:pPr>
        <w:pStyle w:val="a"/>
        <w:rPr>
          <w:rtl/>
        </w:rPr>
      </w:pPr>
    </w:p>
    <w:p w14:paraId="259FA268" w14:textId="77777777" w:rsidR="00000000" w:rsidRDefault="00737B0C">
      <w:pPr>
        <w:pStyle w:val="a"/>
        <w:rPr>
          <w:rFonts w:hint="cs"/>
          <w:rtl/>
        </w:rPr>
      </w:pPr>
      <w:r>
        <w:rPr>
          <w:rFonts w:hint="cs"/>
          <w:rtl/>
        </w:rPr>
        <w:t xml:space="preserve">חבר הכנסת הנדל, אתה תיכף תוכל להביע את עמדתך דרך האצבעות, ולא בדיבורים. </w:t>
      </w:r>
    </w:p>
    <w:p w14:paraId="7826347D" w14:textId="77777777" w:rsidR="00000000" w:rsidRDefault="00737B0C">
      <w:pPr>
        <w:pStyle w:val="SpeakerCon"/>
        <w:rPr>
          <w:rtl/>
        </w:rPr>
      </w:pPr>
      <w:r>
        <w:rPr>
          <w:rtl/>
        </w:rPr>
        <w:br/>
      </w:r>
      <w:bookmarkStart w:id="465" w:name="FS000000461T30_07_2003_20_51_41C"/>
      <w:bookmarkEnd w:id="465"/>
      <w:r>
        <w:rPr>
          <w:rtl/>
        </w:rPr>
        <w:t>שלום שמחו</w:t>
      </w:r>
      <w:r>
        <w:rPr>
          <w:rtl/>
        </w:rPr>
        <w:t>ן (יו"ר ועדת הכלכלה):</w:t>
      </w:r>
    </w:p>
    <w:p w14:paraId="6CB88EE7" w14:textId="77777777" w:rsidR="00000000" w:rsidRDefault="00737B0C">
      <w:pPr>
        <w:pStyle w:val="a"/>
        <w:rPr>
          <w:rtl/>
        </w:rPr>
      </w:pPr>
    </w:p>
    <w:p w14:paraId="7F4F188B" w14:textId="77777777" w:rsidR="00000000" w:rsidRDefault="00737B0C">
      <w:pPr>
        <w:pStyle w:val="a"/>
        <w:rPr>
          <w:rFonts w:hint="cs"/>
          <w:rtl/>
        </w:rPr>
      </w:pPr>
      <w:r>
        <w:rPr>
          <w:rFonts w:hint="cs"/>
          <w:rtl/>
        </w:rPr>
        <w:t>תראה, אני אגיד לך - אפילו שר המשפטים הופתע מזה שאני משכנע את יושב-ראש הקואליציה לתמוך בחוק של הממשלה. מה אתה אומר על זה?</w:t>
      </w:r>
    </w:p>
    <w:p w14:paraId="186D8A9A" w14:textId="77777777" w:rsidR="00000000" w:rsidRDefault="00737B0C">
      <w:pPr>
        <w:pStyle w:val="ac"/>
        <w:rPr>
          <w:rtl/>
        </w:rPr>
      </w:pPr>
      <w:r>
        <w:rPr>
          <w:rtl/>
        </w:rPr>
        <w:br/>
        <w:t>שר המשפטים יוסף לפיד:</w:t>
      </w:r>
    </w:p>
    <w:p w14:paraId="3D6B0465" w14:textId="77777777" w:rsidR="00000000" w:rsidRDefault="00737B0C">
      <w:pPr>
        <w:pStyle w:val="a"/>
        <w:rPr>
          <w:rtl/>
        </w:rPr>
      </w:pPr>
    </w:p>
    <w:p w14:paraId="4D947759" w14:textId="77777777" w:rsidR="00000000" w:rsidRDefault="00737B0C">
      <w:pPr>
        <w:pStyle w:val="a"/>
        <w:rPr>
          <w:rFonts w:hint="cs"/>
          <w:rtl/>
        </w:rPr>
      </w:pPr>
      <w:r>
        <w:rPr>
          <w:rFonts w:hint="cs"/>
          <w:rtl/>
        </w:rPr>
        <w:t xml:space="preserve">זה יפה מאוד מצדך. </w:t>
      </w:r>
    </w:p>
    <w:p w14:paraId="53B3774F" w14:textId="77777777" w:rsidR="00000000" w:rsidRDefault="00737B0C">
      <w:pPr>
        <w:pStyle w:val="SpeakerCon"/>
        <w:rPr>
          <w:rtl/>
        </w:rPr>
      </w:pPr>
      <w:r>
        <w:rPr>
          <w:rtl/>
        </w:rPr>
        <w:br/>
      </w:r>
      <w:bookmarkStart w:id="466" w:name="FS000000461T30_07_2003_20_52_53C"/>
      <w:bookmarkEnd w:id="466"/>
      <w:r>
        <w:rPr>
          <w:rtl/>
        </w:rPr>
        <w:t>שלום שמחון (יו"ר ועדת הכלכלה):</w:t>
      </w:r>
    </w:p>
    <w:p w14:paraId="26F4F3B5" w14:textId="77777777" w:rsidR="00000000" w:rsidRDefault="00737B0C">
      <w:pPr>
        <w:pStyle w:val="a"/>
        <w:rPr>
          <w:rtl/>
        </w:rPr>
      </w:pPr>
    </w:p>
    <w:p w14:paraId="1E3630B6" w14:textId="77777777" w:rsidR="00000000" w:rsidRDefault="00737B0C">
      <w:pPr>
        <w:pStyle w:val="a"/>
        <w:rPr>
          <w:rFonts w:hint="cs"/>
          <w:rtl/>
        </w:rPr>
      </w:pPr>
      <w:r>
        <w:rPr>
          <w:rFonts w:hint="cs"/>
          <w:rtl/>
        </w:rPr>
        <w:t>יפה. הכול לטובת העניין. אני חייב לומ</w:t>
      </w:r>
      <w:r>
        <w:rPr>
          <w:rFonts w:hint="cs"/>
          <w:rtl/>
        </w:rPr>
        <w:t>ר, שוועדת הכלכלה הניעה פה מהלך ושהממשלה לקחה בשתי ידיים - גם על-ידי ועדת שרים וגם על-ידי ועדת-יצחקי, ועשו עבודה בסך הכול מאוד מקיפה בזמן קצר ובאופן יוצא מן הכלל, אבל אני לא מחליף בעניין הזה את עמדת הממשלה. אני רק אומר שזה גם לזכותה של הממשלה, שהיא נחלצה בפ</w:t>
      </w:r>
      <w:r>
        <w:rPr>
          <w:rFonts w:hint="cs"/>
          <w:rtl/>
        </w:rPr>
        <w:t xml:space="preserve">רק זמן מאוד קצר כדי לנסות לפתור את המשבר בענף שהוא כל כך חשוב. </w:t>
      </w:r>
    </w:p>
    <w:p w14:paraId="1FF7744F" w14:textId="77777777" w:rsidR="00000000" w:rsidRDefault="00737B0C">
      <w:pPr>
        <w:pStyle w:val="a"/>
        <w:rPr>
          <w:rFonts w:hint="cs"/>
          <w:rtl/>
        </w:rPr>
      </w:pPr>
    </w:p>
    <w:p w14:paraId="7335CB65" w14:textId="77777777" w:rsidR="00000000" w:rsidRDefault="00737B0C">
      <w:pPr>
        <w:pStyle w:val="a"/>
        <w:rPr>
          <w:rFonts w:hint="cs"/>
          <w:rtl/>
        </w:rPr>
      </w:pPr>
      <w:r>
        <w:rPr>
          <w:rFonts w:hint="cs"/>
          <w:rtl/>
        </w:rPr>
        <w:t>בנוסף, החליטה הוועדה לתקן את סעיף 37 לחוק, המעניק למועצה סמכות לבטל זיכיון, להגבילו או לצמצמו, אם מצאה כי התקיים אחד המקרים המפורטים באותו סעיף, למשל אי-קיום הוראות החוק, או התקנות, או הכללים</w:t>
      </w:r>
      <w:r>
        <w:rPr>
          <w:rFonts w:hint="cs"/>
          <w:rtl/>
        </w:rPr>
        <w:t xml:space="preserve"> על-ידי בעל זיכיון, אם חומרת ההפרה מצדיקה את נקיטת הצעד האמור.</w:t>
      </w:r>
    </w:p>
    <w:p w14:paraId="71C8D394" w14:textId="77777777" w:rsidR="00000000" w:rsidRDefault="00737B0C">
      <w:pPr>
        <w:pStyle w:val="a"/>
        <w:rPr>
          <w:rFonts w:hint="cs"/>
          <w:rtl/>
        </w:rPr>
      </w:pPr>
    </w:p>
    <w:p w14:paraId="4069D891" w14:textId="77777777" w:rsidR="00000000" w:rsidRDefault="00737B0C">
      <w:pPr>
        <w:pStyle w:val="a"/>
        <w:rPr>
          <w:rFonts w:hint="cs"/>
          <w:rtl/>
        </w:rPr>
      </w:pPr>
      <w:r>
        <w:rPr>
          <w:rFonts w:hint="cs"/>
          <w:rtl/>
        </w:rPr>
        <w:t>הוועדה התלבטה בשאלה אם ראוי להותיר סמכות זו למועצה גם במקרה שבית-המשפט נתן צו להקפאת הליכים בעניינו של בעל הזיכיון, והחליטה כי: 1. במקרה זה יהיה על המועצה לשקול גם את התועלת מהמשך הפעלתו של בע</w:t>
      </w:r>
      <w:r>
        <w:rPr>
          <w:rFonts w:hint="cs"/>
          <w:rtl/>
        </w:rPr>
        <w:t>ל הזיכיון כעסק חי; 2. ההחלטה של המועצה תיכנס לתוקפה רק 15 ימים לאחר קבלתה; 3. גם לבית-המשפט שנתן את הצו להקפאת הליכים תהיה סמכות לדון בעניין ההחלטה.</w:t>
      </w:r>
    </w:p>
    <w:p w14:paraId="37A5F9A2" w14:textId="77777777" w:rsidR="00000000" w:rsidRDefault="00737B0C">
      <w:pPr>
        <w:pStyle w:val="a"/>
        <w:rPr>
          <w:rFonts w:hint="cs"/>
          <w:rtl/>
        </w:rPr>
      </w:pPr>
    </w:p>
    <w:p w14:paraId="75669636" w14:textId="77777777" w:rsidR="00000000" w:rsidRDefault="00737B0C">
      <w:pPr>
        <w:pStyle w:val="a"/>
        <w:rPr>
          <w:rFonts w:hint="cs"/>
          <w:rtl/>
        </w:rPr>
      </w:pPr>
      <w:r>
        <w:rPr>
          <w:rFonts w:hint="cs"/>
          <w:rtl/>
        </w:rPr>
        <w:t xml:space="preserve">על מנת להפיג את חוסר הוודאות, ומכיוון שבמצב השוק הנוכחי אין יכולת קיום ליותר משני ערוצים מסחריים מרכזיים, </w:t>
      </w:r>
      <w:r>
        <w:rPr>
          <w:rFonts w:hint="cs"/>
          <w:rtl/>
        </w:rPr>
        <w:t>הוחלט בשלב זה שלא לאפשר בשידורי הטלוויזיה המסחריים מעבר  לשיטה של רשיונות, ולהמשיך בשיטה של פרסום מכרז למתן זיכיון בערוץ שני, עת יפוג תוקף הזיכיונות של הזכיינים בערוץ זה, בחודש נובמבר 2005.</w:t>
      </w:r>
    </w:p>
    <w:p w14:paraId="7B9D9810" w14:textId="77777777" w:rsidR="00000000" w:rsidRDefault="00737B0C">
      <w:pPr>
        <w:pStyle w:val="a"/>
        <w:rPr>
          <w:rFonts w:hint="cs"/>
          <w:rtl/>
        </w:rPr>
      </w:pPr>
    </w:p>
    <w:p w14:paraId="67DFA727" w14:textId="77777777" w:rsidR="00000000" w:rsidRDefault="00737B0C">
      <w:pPr>
        <w:pStyle w:val="a"/>
        <w:rPr>
          <w:rFonts w:hint="cs"/>
          <w:rtl/>
        </w:rPr>
      </w:pPr>
      <w:r>
        <w:rPr>
          <w:rFonts w:hint="cs"/>
          <w:rtl/>
        </w:rPr>
        <w:t>הוועדה החליטה כי המכרז האמור יפורסם בין 15 ל-30 בספטמבר 2004. התה</w:t>
      </w:r>
      <w:r>
        <w:rPr>
          <w:rFonts w:hint="cs"/>
          <w:rtl/>
        </w:rPr>
        <w:t>ליך יהיה כזה שהממונה על ההגבלים העסקיים יחליט עד 15 ביוני 2004 אם מתקיימת תחרות משמעותית בין ערוץ-2 לערוץ-10. החליט הממונה כי התבססה תחרות כזאת - יהיו רשאים שלושת הזכיינים בערוץ-2 להתאחד לתאגיד אחד ולהשתתף במכרז. ואולם, אם יחליט הממונה כי לא התבססה תחרות כ</w:t>
      </w:r>
      <w:r>
        <w:rPr>
          <w:rFonts w:hint="cs"/>
          <w:rtl/>
        </w:rPr>
        <w:t xml:space="preserve">אמור, יוכלו הזכיינים של הערוץ השני להתאחד בשני תאגידים נפרדים. במאמר מוסגר אזכיר, כי אפשרות זו קיימת להם, על-פי החוק, גם כיום. </w:t>
      </w:r>
    </w:p>
    <w:p w14:paraId="0A1C816D" w14:textId="77777777" w:rsidR="00000000" w:rsidRDefault="00737B0C">
      <w:pPr>
        <w:pStyle w:val="a"/>
        <w:rPr>
          <w:rFonts w:hint="cs"/>
          <w:rtl/>
        </w:rPr>
      </w:pPr>
    </w:p>
    <w:p w14:paraId="029DE88D" w14:textId="77777777" w:rsidR="00000000" w:rsidRDefault="00737B0C">
      <w:pPr>
        <w:pStyle w:val="a"/>
        <w:rPr>
          <w:rFonts w:hint="cs"/>
          <w:rtl/>
        </w:rPr>
      </w:pPr>
      <w:r>
        <w:rPr>
          <w:rFonts w:hint="cs"/>
          <w:rtl/>
        </w:rPr>
        <w:t>בכל מקרה, ההחלטה הסופית אם לפרסם מכרז לזכיין אחד או לשניים תהיה של מועצת הרשות השנייה, ומכאן ברור שוועדת הכלכלה סברה שאין להחלי</w:t>
      </w:r>
      <w:r>
        <w:rPr>
          <w:rFonts w:hint="cs"/>
          <w:rtl/>
        </w:rPr>
        <w:t xml:space="preserve">ש את המועצה ויש להשאיר לה סמכויות משמעותיות. </w:t>
      </w:r>
    </w:p>
    <w:p w14:paraId="7EEF144E" w14:textId="77777777" w:rsidR="00000000" w:rsidRDefault="00737B0C">
      <w:pPr>
        <w:pStyle w:val="a"/>
        <w:rPr>
          <w:rFonts w:hint="cs"/>
          <w:rtl/>
        </w:rPr>
      </w:pPr>
    </w:p>
    <w:p w14:paraId="34EADF30" w14:textId="77777777" w:rsidR="00000000" w:rsidRDefault="00737B0C">
      <w:pPr>
        <w:pStyle w:val="a"/>
        <w:rPr>
          <w:rFonts w:hint="cs"/>
          <w:rtl/>
        </w:rPr>
      </w:pPr>
      <w:r>
        <w:rPr>
          <w:rFonts w:hint="cs"/>
          <w:rtl/>
        </w:rPr>
        <w:t>להצעה הוגשו כמה  הסתייגויות - את חלקן הזכרתי. מאחר שהוועדה ערכה דיונים מעמיקים בכל הנושאים, ולגבי כל תיקון מוצע היה רוב מוצק בוועדה, אני מבקש מהכנסת לדחות את ההסתייגויות ולקבל את החוק בקריאה שנייה ובקריאה שליש</w:t>
      </w:r>
      <w:r>
        <w:rPr>
          <w:rFonts w:hint="cs"/>
          <w:rtl/>
        </w:rPr>
        <w:t>ית בנוסח שהציעה הוועדה.</w:t>
      </w:r>
    </w:p>
    <w:p w14:paraId="3180FFBE" w14:textId="77777777" w:rsidR="00000000" w:rsidRDefault="00737B0C">
      <w:pPr>
        <w:pStyle w:val="a"/>
        <w:rPr>
          <w:rFonts w:hint="cs"/>
          <w:rtl/>
        </w:rPr>
      </w:pPr>
    </w:p>
    <w:p w14:paraId="3CDFE48E" w14:textId="77777777" w:rsidR="00000000" w:rsidRDefault="00737B0C">
      <w:pPr>
        <w:pStyle w:val="a"/>
        <w:rPr>
          <w:rFonts w:hint="cs"/>
          <w:rtl/>
        </w:rPr>
      </w:pPr>
      <w:r>
        <w:rPr>
          <w:rFonts w:hint="cs"/>
          <w:rtl/>
        </w:rPr>
        <w:t>ברשותכם, אומנם אני לא חייב, אבל אני רוצה להביא עוד סעיף אחד בנושא הבעלויות הצולבות. החוק קובע, כי החל בנובמבר 2005 לא יוכלו העיתונים להחזיק ביותר משתי פלטפורמות בתקשורת: עיתונים פלוס כבלים, או עיתונים פלוס זיכיון בערוץ-2.</w:t>
      </w:r>
    </w:p>
    <w:p w14:paraId="744FEED4" w14:textId="77777777" w:rsidR="00000000" w:rsidRDefault="00737B0C">
      <w:pPr>
        <w:pStyle w:val="a"/>
        <w:rPr>
          <w:rFonts w:hint="cs"/>
          <w:rtl/>
        </w:rPr>
      </w:pPr>
    </w:p>
    <w:p w14:paraId="398A33A7" w14:textId="77777777" w:rsidR="00000000" w:rsidRDefault="00737B0C">
      <w:pPr>
        <w:pStyle w:val="a"/>
        <w:rPr>
          <w:rFonts w:hint="cs"/>
          <w:rtl/>
        </w:rPr>
      </w:pPr>
      <w:r>
        <w:rPr>
          <w:rFonts w:hint="cs"/>
          <w:rtl/>
        </w:rPr>
        <w:t>לכן ברור</w:t>
      </w:r>
      <w:r>
        <w:rPr>
          <w:rFonts w:hint="cs"/>
          <w:rtl/>
        </w:rPr>
        <w:t xml:space="preserve"> שעד נובמבר 2005, אם ימשיכו העיתונים לשמור על אחזקותיהם בכבלים, הם יצטרכו להיפטר מאחזקותיהם בערוץ השני - ואני לא מתייחס כרגע לשיעורי האחזקות האסורים והמותרים, אלא רק לעיקרון. </w:t>
      </w:r>
    </w:p>
    <w:p w14:paraId="05EC523B" w14:textId="77777777" w:rsidR="00000000" w:rsidRDefault="00737B0C">
      <w:pPr>
        <w:pStyle w:val="a"/>
        <w:rPr>
          <w:rFonts w:hint="cs"/>
          <w:rtl/>
        </w:rPr>
      </w:pPr>
    </w:p>
    <w:p w14:paraId="561B5CA0" w14:textId="77777777" w:rsidR="00000000" w:rsidRDefault="00737B0C">
      <w:pPr>
        <w:pStyle w:val="a"/>
        <w:rPr>
          <w:rFonts w:hint="cs"/>
          <w:rtl/>
        </w:rPr>
      </w:pPr>
      <w:r>
        <w:rPr>
          <w:rFonts w:hint="cs"/>
          <w:rtl/>
        </w:rPr>
        <w:t xml:space="preserve">אני מבקש להבהיר, כי לא נערך דיון בוועדה ביחס לשאלה אם הם יהיו רשאים לגשת למכרז </w:t>
      </w:r>
      <w:r>
        <w:rPr>
          <w:rFonts w:hint="cs"/>
          <w:rtl/>
        </w:rPr>
        <w:t xml:space="preserve">בהרכב האחזקות הנוכחי, לצורך קבלת זיכיון מנובמבר 2005, ולכן הוועדה גם לא הכריעה בעניין זה ולא קיימה דיון, כפי שהיה נדמה שהיא תקיים. ועל כן, מצאתי לנכון להבהיר את העניין כדי שהוא יהיה ברור לחלוטין. </w:t>
      </w:r>
    </w:p>
    <w:p w14:paraId="72BD52FE" w14:textId="77777777" w:rsidR="00000000" w:rsidRDefault="00737B0C">
      <w:pPr>
        <w:pStyle w:val="a"/>
        <w:rPr>
          <w:rFonts w:hint="cs"/>
          <w:rtl/>
        </w:rPr>
      </w:pPr>
    </w:p>
    <w:p w14:paraId="6425D78D" w14:textId="77777777" w:rsidR="00000000" w:rsidRDefault="00737B0C">
      <w:pPr>
        <w:pStyle w:val="a"/>
        <w:rPr>
          <w:rFonts w:hint="cs"/>
          <w:rtl/>
        </w:rPr>
      </w:pPr>
      <w:r>
        <w:rPr>
          <w:rFonts w:hint="cs"/>
          <w:rtl/>
        </w:rPr>
        <w:t xml:space="preserve">אני מבקש להודות, ואני מבקש להודיע, אדוני היושב-ראש, שבתום </w:t>
      </w:r>
      <w:r>
        <w:rPr>
          <w:rFonts w:hint="cs"/>
          <w:rtl/>
        </w:rPr>
        <w:t>הקריאה השלישית אני מבקש שחבר הכנסת ארדן יעלה גם כדי לומר מילות סיכום וגם כדי לומר תודות, במקומי. תודה.</w:t>
      </w:r>
    </w:p>
    <w:p w14:paraId="1ACB310A" w14:textId="77777777" w:rsidR="00000000" w:rsidRDefault="00737B0C">
      <w:pPr>
        <w:pStyle w:val="ad"/>
        <w:rPr>
          <w:rtl/>
        </w:rPr>
      </w:pPr>
      <w:r>
        <w:rPr>
          <w:rtl/>
        </w:rPr>
        <w:br/>
        <w:t>היו"ר נסים דהן:</w:t>
      </w:r>
    </w:p>
    <w:p w14:paraId="002506EE" w14:textId="77777777" w:rsidR="00000000" w:rsidRDefault="00737B0C">
      <w:pPr>
        <w:pStyle w:val="a"/>
        <w:rPr>
          <w:rtl/>
        </w:rPr>
      </w:pPr>
    </w:p>
    <w:p w14:paraId="27879814" w14:textId="77777777" w:rsidR="00000000" w:rsidRDefault="00737B0C">
      <w:pPr>
        <w:pStyle w:val="a"/>
        <w:rPr>
          <w:rFonts w:hint="cs"/>
          <w:rtl/>
        </w:rPr>
      </w:pPr>
      <w:r>
        <w:rPr>
          <w:rFonts w:hint="cs"/>
          <w:rtl/>
        </w:rPr>
        <w:t>תודה רבה. לחוק מספר רב יחסית של הסתייגויות. חבר הכנסת דוד טל, לאדוני חמש הסתייגויות. אתה מוזמן לנמק אותן ברצף בזו אחר זו. אחרי חבר הכנס</w:t>
      </w:r>
      <w:r>
        <w:rPr>
          <w:rFonts w:hint="cs"/>
          <w:rtl/>
        </w:rPr>
        <w:t xml:space="preserve">ת דוד טל - חבר הכנסת אבשלום וילן מוזמן לנמק את ההסתייגויות. </w:t>
      </w:r>
    </w:p>
    <w:p w14:paraId="17E1F2EA" w14:textId="77777777" w:rsidR="00000000" w:rsidRDefault="00737B0C">
      <w:pPr>
        <w:pStyle w:val="Speaker"/>
        <w:rPr>
          <w:rtl/>
        </w:rPr>
      </w:pPr>
      <w:r>
        <w:rPr>
          <w:rtl/>
        </w:rPr>
        <w:br/>
      </w:r>
      <w:bookmarkStart w:id="467" w:name="FS000000493T30_07_2003_21_24_03"/>
      <w:bookmarkStart w:id="468" w:name="_Toc47678195"/>
      <w:bookmarkStart w:id="469" w:name="_Toc49055755"/>
      <w:bookmarkEnd w:id="467"/>
      <w:r>
        <w:rPr>
          <w:rtl/>
        </w:rPr>
        <w:t>דוד טל (עם אחד):</w:t>
      </w:r>
      <w:bookmarkEnd w:id="468"/>
      <w:bookmarkEnd w:id="469"/>
    </w:p>
    <w:p w14:paraId="5230ACFC" w14:textId="77777777" w:rsidR="00000000" w:rsidRDefault="00737B0C">
      <w:pPr>
        <w:pStyle w:val="a"/>
        <w:rPr>
          <w:rtl/>
        </w:rPr>
      </w:pPr>
    </w:p>
    <w:p w14:paraId="30691F4E" w14:textId="77777777" w:rsidR="00000000" w:rsidRDefault="00737B0C">
      <w:pPr>
        <w:pStyle w:val="a"/>
        <w:rPr>
          <w:rFonts w:hint="cs"/>
          <w:rtl/>
        </w:rPr>
      </w:pPr>
      <w:r>
        <w:rPr>
          <w:rFonts w:hint="cs"/>
          <w:rtl/>
        </w:rPr>
        <w:t xml:space="preserve">אדוני היושב-ראש, עמיתי חברי הכנסת, אדוני שר המשפטים, הצעת החוק הזאת שמובאת אלינו היום, אני חושב שאנחנו עוברים כאן - גם הממשלה בעצם ההתנהלות שלה, וגם הכנסת בעצם האישור שלה </w:t>
      </w:r>
      <w:r>
        <w:rPr>
          <w:rtl/>
        </w:rPr>
        <w:t>–</w:t>
      </w:r>
      <w:r>
        <w:rPr>
          <w:rFonts w:hint="cs"/>
          <w:rtl/>
        </w:rPr>
        <w:t xml:space="preserve"> אנח</w:t>
      </w:r>
      <w:r>
        <w:rPr>
          <w:rFonts w:hint="cs"/>
          <w:rtl/>
        </w:rPr>
        <w:t>נו עוברים כאן על כללי מינהל תקין; יותר ממינהל לא תקין.</w:t>
      </w:r>
    </w:p>
    <w:p w14:paraId="4BE2D26B" w14:textId="77777777" w:rsidR="00000000" w:rsidRDefault="00737B0C">
      <w:pPr>
        <w:pStyle w:val="a"/>
        <w:rPr>
          <w:rFonts w:hint="cs"/>
          <w:rtl/>
        </w:rPr>
      </w:pPr>
    </w:p>
    <w:p w14:paraId="57AF3FF7" w14:textId="77777777" w:rsidR="00000000" w:rsidRDefault="00737B0C">
      <w:pPr>
        <w:pStyle w:val="a"/>
        <w:rPr>
          <w:rFonts w:hint="cs"/>
          <w:rtl/>
        </w:rPr>
      </w:pPr>
      <w:r>
        <w:rPr>
          <w:rFonts w:hint="cs"/>
          <w:rtl/>
        </w:rPr>
        <w:t xml:space="preserve"> אני רואה את זה בחומרה רבה - שהממשלה הקימה רשות, מועצת הרשות השנייה, ובעצם היא היתה צריכה לתת לה גם סמכויות ואחריות על הרשות. ומה שקורה, לצערי הקימו את ועדת אברהמי, יצחקי, יעקובי - ולצורך העניין הזה ה</w:t>
      </w:r>
      <w:r>
        <w:rPr>
          <w:rFonts w:hint="cs"/>
          <w:rtl/>
        </w:rPr>
        <w:t xml:space="preserve">קימו את ועדת-יצחקי, וועדת-יצחקי נכנסה לנעליה של מועצת הרשות. </w:t>
      </w:r>
    </w:p>
    <w:p w14:paraId="7935D28D" w14:textId="77777777" w:rsidR="00000000" w:rsidRDefault="00737B0C">
      <w:pPr>
        <w:pStyle w:val="a"/>
        <w:rPr>
          <w:rFonts w:hint="cs"/>
          <w:rtl/>
        </w:rPr>
      </w:pPr>
    </w:p>
    <w:p w14:paraId="20DB53AD" w14:textId="77777777" w:rsidR="00000000" w:rsidRDefault="00737B0C">
      <w:pPr>
        <w:pStyle w:val="a"/>
        <w:rPr>
          <w:rFonts w:hint="cs"/>
          <w:rtl/>
        </w:rPr>
      </w:pPr>
      <w:r>
        <w:rPr>
          <w:rFonts w:hint="cs"/>
          <w:rtl/>
        </w:rPr>
        <w:t>אדוני שר המשפטים, אתה תסכים אתי שהרגולטור הוא מועצת הרשות - לא מנכ"ל משרד ראש הממשלה יצחקי, ולא הכנסת - זה לא רגולטור לצורך העניין. לכן הקימו את הרשות. ואי-אפשר להטיל את האחריות על הרשות מחד גי</w:t>
      </w:r>
      <w:r>
        <w:rPr>
          <w:rFonts w:hint="cs"/>
          <w:rtl/>
        </w:rPr>
        <w:t xml:space="preserve">סא, ומאידך גיסא לשלול ממנה את הסמכות, אז מה עשינו. מה, היא בובה? היא עלה תאנה שמכסה את הערווה של מישהו? זה הרי לא יעלה על הדעת. </w:t>
      </w:r>
    </w:p>
    <w:p w14:paraId="1925CF6B" w14:textId="77777777" w:rsidR="00000000" w:rsidRDefault="00737B0C">
      <w:pPr>
        <w:pStyle w:val="a"/>
        <w:rPr>
          <w:rFonts w:hint="cs"/>
          <w:rtl/>
        </w:rPr>
      </w:pPr>
    </w:p>
    <w:p w14:paraId="5A92FEDB" w14:textId="77777777" w:rsidR="00000000" w:rsidRDefault="00737B0C">
      <w:pPr>
        <w:pStyle w:val="a"/>
        <w:rPr>
          <w:rFonts w:hint="cs"/>
          <w:rtl/>
        </w:rPr>
      </w:pPr>
      <w:r>
        <w:rPr>
          <w:rFonts w:hint="cs"/>
          <w:rtl/>
        </w:rPr>
        <w:t>ואפשר, אדוני שר המשפטים, לצפות מהממשלה, וגם ממך, אדוני שר המשפטים, שעליונות שלטון החוק - אתה זוכר, אדוני השר, בכנסת הקודמת דיב</w:t>
      </w:r>
      <w:r>
        <w:rPr>
          <w:rFonts w:hint="cs"/>
          <w:rtl/>
        </w:rPr>
        <w:t>רת אתי כל הזמן על עליונות שלטון החוק, כמה אנחנו צריכים להיות חרדים למערכת המשפט; אי-אפשר שאתה תיתן יד לזה שיקימו ועדה שתעקוף את הרגולטור הזה, שנקרא מועצת הרשות השנייה. פשוט אי-אפשר.</w:t>
      </w:r>
    </w:p>
    <w:p w14:paraId="5448003C" w14:textId="77777777" w:rsidR="00000000" w:rsidRDefault="00737B0C">
      <w:pPr>
        <w:pStyle w:val="a"/>
        <w:rPr>
          <w:rFonts w:hint="cs"/>
          <w:rtl/>
        </w:rPr>
      </w:pPr>
    </w:p>
    <w:p w14:paraId="693DCE1E" w14:textId="77777777" w:rsidR="00000000" w:rsidRDefault="00737B0C">
      <w:pPr>
        <w:pStyle w:val="a"/>
        <w:rPr>
          <w:rFonts w:hint="cs"/>
          <w:rtl/>
        </w:rPr>
      </w:pPr>
      <w:r>
        <w:rPr>
          <w:rFonts w:hint="cs"/>
          <w:rtl/>
        </w:rPr>
        <w:t xml:space="preserve">היות שהדברים כבר נעשים, אז אני אומר את זה לא בשביל לקנטר. אני אומר את זה </w:t>
      </w:r>
      <w:r>
        <w:rPr>
          <w:rFonts w:hint="cs"/>
          <w:rtl/>
        </w:rPr>
        <w:t xml:space="preserve">כדי שנלמד לעתיד שלא לתת יד לדברים כאלה - גם אם תהיה הממשלה עם 80 מנדטים. יש רגולטור שהממשלה קבעה, והוא הבוס לרשות השנייה, ואי-אפשר שייתנו לדבר הזה להתנהל כפי שהוא מתנהל. </w:t>
      </w:r>
    </w:p>
    <w:p w14:paraId="03194A51" w14:textId="77777777" w:rsidR="00000000" w:rsidRDefault="00737B0C">
      <w:pPr>
        <w:pStyle w:val="a"/>
        <w:rPr>
          <w:rFonts w:hint="cs"/>
          <w:rtl/>
        </w:rPr>
      </w:pPr>
    </w:p>
    <w:p w14:paraId="7C44AABD" w14:textId="77777777" w:rsidR="00000000" w:rsidRDefault="00737B0C">
      <w:pPr>
        <w:pStyle w:val="a"/>
        <w:rPr>
          <w:rFonts w:hint="cs"/>
          <w:rtl/>
        </w:rPr>
      </w:pPr>
      <w:r>
        <w:rPr>
          <w:rFonts w:hint="cs"/>
          <w:rtl/>
        </w:rPr>
        <w:t xml:space="preserve">ולא די בכך. אחרי ועדת-יצחקי עוד יש לנו הכנסת כאן, ועדת הכלכלה - ואני רוצה להודות פה </w:t>
      </w:r>
      <w:r>
        <w:rPr>
          <w:rFonts w:hint="cs"/>
          <w:rtl/>
        </w:rPr>
        <w:t>לידידי שלום שמחון ולעושים במלאכה. הוא בטח יודה גם למזכירת הוועדה וגם ליועצת המשפטית ולכל הצוות. אבל זה פשוט לא תקין, וזה צריך להיות מול עינינו. אם זה לא תקין - אסור לנו לתת יד לזה, מפני שהיום אתה פה, ומחר - אתה יודע מה, לצורך העניין, ש"ס בקואליציה ואתה לא,</w:t>
      </w:r>
      <w:r>
        <w:rPr>
          <w:rFonts w:hint="cs"/>
          <w:rtl/>
        </w:rPr>
        <w:t xml:space="preserve"> ואני מניח שאתה תזעק מקירות לבך שזה פוגע במערכת המשפט והשלטון. </w:t>
      </w:r>
    </w:p>
    <w:p w14:paraId="71570008" w14:textId="77777777" w:rsidR="00000000" w:rsidRDefault="00737B0C">
      <w:pPr>
        <w:pStyle w:val="a"/>
        <w:rPr>
          <w:rFonts w:hint="cs"/>
          <w:rtl/>
        </w:rPr>
      </w:pPr>
    </w:p>
    <w:p w14:paraId="31A92EEA" w14:textId="77777777" w:rsidR="00000000" w:rsidRDefault="00737B0C">
      <w:pPr>
        <w:pStyle w:val="a"/>
        <w:rPr>
          <w:rFonts w:hint="cs"/>
          <w:rtl/>
        </w:rPr>
      </w:pPr>
      <w:r>
        <w:rPr>
          <w:rFonts w:hint="cs"/>
          <w:rtl/>
        </w:rPr>
        <w:t xml:space="preserve">אז אני אומר את הדברים הללו כדי שגם אתה, אדוני שר המשפטים, תעשה כל אשר לאל ידך, כשמגיע דבר כזה, לא לתת לדברים האלה לעבור בממשלה, ותתנגד להקמת ועדה שכזאת. </w:t>
      </w:r>
    </w:p>
    <w:p w14:paraId="42799229" w14:textId="77777777" w:rsidR="00000000" w:rsidRDefault="00737B0C">
      <w:pPr>
        <w:pStyle w:val="a"/>
        <w:rPr>
          <w:rFonts w:hint="cs"/>
          <w:rtl/>
        </w:rPr>
      </w:pPr>
    </w:p>
    <w:p w14:paraId="4CE90FDA" w14:textId="77777777" w:rsidR="00000000" w:rsidRDefault="00737B0C">
      <w:pPr>
        <w:pStyle w:val="a"/>
        <w:rPr>
          <w:rFonts w:hint="cs"/>
          <w:rtl/>
        </w:rPr>
      </w:pPr>
      <w:r>
        <w:rPr>
          <w:rFonts w:hint="cs"/>
          <w:rtl/>
        </w:rPr>
        <w:t>לצערי, מעבר לכך, כפי שאמרתי, נוצר מצ</w:t>
      </w:r>
      <w:r>
        <w:rPr>
          <w:rFonts w:hint="cs"/>
          <w:rtl/>
        </w:rPr>
        <w:t>ב שהרשות בעצם הפכה להיות חדלת החלטות, ולא היתה ברירה - פשוט לקחו את מנכ"ל הרשות, מועצת הרשות, והכניסו אותו לוועדה הזאת. זה עלה תאנה - כאילו מועצת הרשות, יש לה איזה נציג.</w:t>
      </w:r>
    </w:p>
    <w:p w14:paraId="2411F9AF" w14:textId="77777777" w:rsidR="00000000" w:rsidRDefault="00737B0C">
      <w:pPr>
        <w:pStyle w:val="a"/>
        <w:rPr>
          <w:rFonts w:hint="cs"/>
          <w:rtl/>
        </w:rPr>
      </w:pPr>
    </w:p>
    <w:p w14:paraId="60A48018" w14:textId="77777777" w:rsidR="00000000" w:rsidRDefault="00737B0C">
      <w:pPr>
        <w:pStyle w:val="a"/>
        <w:rPr>
          <w:rFonts w:hint="cs"/>
          <w:rtl/>
        </w:rPr>
      </w:pPr>
      <w:r>
        <w:rPr>
          <w:rFonts w:hint="cs"/>
          <w:rtl/>
        </w:rPr>
        <w:t>אדוני היושב-ראש, שמעתי את דבריו של הממונה על ההגבלים העסקיים, שבעצם הציע לוועדת הכלכל</w:t>
      </w:r>
      <w:r>
        <w:rPr>
          <w:rFonts w:hint="cs"/>
          <w:rtl/>
        </w:rPr>
        <w:t>ה להתנגד להצעת הממשלה, מפני שהוא סבר שזה לא יהיה נכון לאשר את הצעת הממשלה לגבי הזמן - אני חושב שדובר אז על מרס 2004; הוא אמר שזה פרק זמן מאוד קצר, לא יהיה אפשר להתארגן בנושא הזה, וזה היה בעצם אחד השיקולים שהייתי מוכן לקבל - אני אומר אחד, אחר כך אציין את הש</w:t>
      </w:r>
      <w:r>
        <w:rPr>
          <w:rFonts w:hint="cs"/>
          <w:rtl/>
        </w:rPr>
        <w:t xml:space="preserve">ני </w:t>
      </w:r>
      <w:r>
        <w:rPr>
          <w:rtl/>
        </w:rPr>
        <w:t>–</w:t>
      </w:r>
      <w:r>
        <w:rPr>
          <w:rFonts w:hint="cs"/>
          <w:rtl/>
        </w:rPr>
        <w:t xml:space="preserve"> לכך שצריך אולי לדחות את זה. </w:t>
      </w:r>
    </w:p>
    <w:p w14:paraId="21D30A89" w14:textId="77777777" w:rsidR="00000000" w:rsidRDefault="00737B0C">
      <w:pPr>
        <w:pStyle w:val="a"/>
        <w:rPr>
          <w:rFonts w:hint="cs"/>
          <w:color w:val="0000FF"/>
          <w:szCs w:val="28"/>
          <w:rtl/>
        </w:rPr>
      </w:pPr>
    </w:p>
    <w:p w14:paraId="3848003D" w14:textId="77777777" w:rsidR="00000000" w:rsidRDefault="00737B0C">
      <w:pPr>
        <w:pStyle w:val="a"/>
        <w:rPr>
          <w:rFonts w:hint="cs"/>
          <w:rtl/>
        </w:rPr>
      </w:pPr>
      <w:r>
        <w:rPr>
          <w:rFonts w:hint="cs"/>
          <w:rtl/>
        </w:rPr>
        <w:t>דרך אגב, אני סבור שצריך היה לפצל ולראות שאכן, כדברי הממונה על ההגבלים העסקיים, ערוץ-10 מתרומם מהקרשים - כפי שאמר הממונה על ההגבלים העסקיים, הוא כרגע על הקרשים - והוא הופך להיות לבר-תחרות, ולאחר מכן יקבעו. אני אומר "יקבעו"</w:t>
      </w:r>
      <w:r>
        <w:rPr>
          <w:rFonts w:hint="cs"/>
          <w:rtl/>
        </w:rPr>
        <w:t>, מפני שאינני יודע לומר מה יותר טוב: רשיונות או זיכיון. לעניות דעתי, אני סבור היום שאולי היה נכון יותר רשיונות, אבל אולי אני טועה. אבל הממשלה החליטה כבר בעבר ויש החלטת ממשלה לגבי רשיונות. לא מזמן זה היה, החלטת ממשלה. היום, בהינף קולמוס, הוחלט שלא, ושזה יהי</w:t>
      </w:r>
      <w:r>
        <w:rPr>
          <w:rFonts w:hint="cs"/>
          <w:rtl/>
        </w:rPr>
        <w:t xml:space="preserve">ה זיכיון. אני אומר שוב, שאצלי כרגע הנושא הזה הוא לא הדבר המהותי ביותר והדבר העקרוני. </w:t>
      </w:r>
    </w:p>
    <w:p w14:paraId="3D3DEF2A" w14:textId="77777777" w:rsidR="00000000" w:rsidRDefault="00737B0C">
      <w:pPr>
        <w:pStyle w:val="a"/>
        <w:rPr>
          <w:rFonts w:hint="cs"/>
          <w:rtl/>
        </w:rPr>
      </w:pPr>
    </w:p>
    <w:p w14:paraId="0C0CF148" w14:textId="77777777" w:rsidR="00000000" w:rsidRDefault="00737B0C">
      <w:pPr>
        <w:pStyle w:val="a"/>
        <w:rPr>
          <w:rFonts w:hint="cs"/>
          <w:rtl/>
        </w:rPr>
      </w:pPr>
      <w:r>
        <w:rPr>
          <w:rFonts w:hint="cs"/>
          <w:rtl/>
        </w:rPr>
        <w:t>אני מציין זאת, משום שלא יכול להיות שממשלה, חדשות לבקרים, ולא רק בנושא הזה - אדוני שר המשפטים, יש הרבה מאוד נושאים שמגיעים לוועדת הכלכלה, ואתה רואה לפעמים צורה חובבנית כז</w:t>
      </w:r>
      <w:r>
        <w:rPr>
          <w:rFonts w:hint="cs"/>
          <w:rtl/>
        </w:rPr>
        <w:t>את של קבלת החלטות, עד שאתה מתפלץ ואתה אומר: הכיצד? היאך? איך אפשר שיעבירו החלטה כזאת היום ומחר החלטה אחרת? אתה רואה את המטוטלת נעה ימינה ושמאלה, כאילו אין פה אנשים שהשקיעו כספים, לצורך העניין. אינני בא לגונן על האנשים שהשקיעו כספים, מפני שיש לי גם ביקורת ח</w:t>
      </w:r>
      <w:r>
        <w:rPr>
          <w:rFonts w:hint="cs"/>
          <w:rtl/>
        </w:rPr>
        <w:t>מורה מאוד עליהם. אבל אלה אנשים שהשקיעו כספים, וצריך להתחשב בכך. אי-אפשר לשנות, וכיוון  שמישהו אולי שינה את האטמוספירה באזור ובמעגל הקרוב שלו, לשנות את הכיוונים מקצה אחד לקצה שני. זה דבר שלא ייעשה. אני חושב שהדרך הזאת וההתנהלות הזאת של הממשלה, כפי שאמרתי, ל</w:t>
      </w:r>
      <w:r>
        <w:rPr>
          <w:rFonts w:hint="cs"/>
          <w:rtl/>
        </w:rPr>
        <w:t>א רק במקרה הזה, חייבת להיות מתוקנת  וצריך לתקן את הטעון-תיקון.</w:t>
      </w:r>
    </w:p>
    <w:p w14:paraId="67911485" w14:textId="77777777" w:rsidR="00000000" w:rsidRDefault="00737B0C">
      <w:pPr>
        <w:pStyle w:val="a"/>
        <w:rPr>
          <w:rFonts w:hint="cs"/>
          <w:rtl/>
        </w:rPr>
      </w:pPr>
    </w:p>
    <w:p w14:paraId="43CD2974" w14:textId="77777777" w:rsidR="00000000" w:rsidRDefault="00737B0C">
      <w:pPr>
        <w:pStyle w:val="a"/>
        <w:rPr>
          <w:rFonts w:hint="cs"/>
          <w:rtl/>
        </w:rPr>
      </w:pPr>
      <w:r>
        <w:rPr>
          <w:rFonts w:hint="cs"/>
          <w:rtl/>
        </w:rPr>
        <w:t>בעצם, על-פי החוק, היה צריך לשלול מערוץ-10 את הרשיון, היות שהוא, לצערי, לא עמד בהתחייבויות שלו. אני רוצה לציין מראש, ולא אומר זאת שוב, שעיני לא צרה באנשי עסקים שמשקיעים ומרוויחים. איש עסקים משק</w:t>
      </w:r>
      <w:r>
        <w:rPr>
          <w:rFonts w:hint="cs"/>
          <w:rtl/>
        </w:rPr>
        <w:t xml:space="preserve">יע ורוצה להרוויח. אבל על בסיס  זה, על בסיס  כמה תנאים, קיבל ערוץ-10 את רשיונו, את זיכיונו. ערוץ-10 לא קיים אותו - בכל אופן את ההתחייבות שלו. הוא הגיע לוועדת הכלכלה פעם אחת, פעמיים ושלוש פעמים, וכל פעם הפחיתו את הרגולציה יותר ויותר. </w:t>
      </w:r>
    </w:p>
    <w:p w14:paraId="30BC19A3" w14:textId="77777777" w:rsidR="00000000" w:rsidRDefault="00737B0C">
      <w:pPr>
        <w:pStyle w:val="a"/>
        <w:rPr>
          <w:rFonts w:hint="cs"/>
          <w:rtl/>
        </w:rPr>
      </w:pPr>
    </w:p>
    <w:p w14:paraId="3B305B88" w14:textId="77777777" w:rsidR="00000000" w:rsidRDefault="00737B0C">
      <w:pPr>
        <w:pStyle w:val="a"/>
        <w:rPr>
          <w:rFonts w:hint="cs"/>
          <w:rtl/>
        </w:rPr>
      </w:pPr>
      <w:r>
        <w:rPr>
          <w:rFonts w:hint="cs"/>
          <w:rtl/>
        </w:rPr>
        <w:t>השר לפיד, אני רוצה לשא</w:t>
      </w:r>
      <w:r>
        <w:rPr>
          <w:rFonts w:hint="cs"/>
          <w:rtl/>
        </w:rPr>
        <w:t>ול אותך בכנות, עם יד על הלב: תאר לך שרציתי לרכוש את ערוץ-10, ואני אזרח הארץ. ראיתי רגולציה כזאת כבדה, ואני רואה שברגולציה כזאת, בתנאים האלה, אני לא יכול ואני חוזר בי. לעומת זאת, מישהו אחר רכש את ערוץ-10, אבל למחרת או אחרי שלושה חודשים או חצי שנה אני רואה ש</w:t>
      </w:r>
      <w:r>
        <w:rPr>
          <w:rFonts w:hint="cs"/>
          <w:rtl/>
        </w:rPr>
        <w:t>מקצצים לו, מצמצמים לו ומקלים את הרגולציה עוד קצת ועוד קצת. זה נכון? זה שוויוני כלפי אזרחים? זה ראוי? אם הייתם אומרים לי כך והייתם  מגלים את דעתכם שזה מה שאתם רוצים בסופו של יום - להגיע למצב שזו תהיה הרגולציה, הייתי מתמודד עם זה ואולי רוכש.</w:t>
      </w:r>
    </w:p>
    <w:p w14:paraId="493437AA" w14:textId="77777777" w:rsidR="00000000" w:rsidRDefault="00737B0C">
      <w:pPr>
        <w:pStyle w:val="a"/>
        <w:rPr>
          <w:rFonts w:hint="cs"/>
          <w:rtl/>
        </w:rPr>
      </w:pPr>
    </w:p>
    <w:p w14:paraId="734844A1" w14:textId="77777777" w:rsidR="00000000" w:rsidRDefault="00737B0C">
      <w:pPr>
        <w:pStyle w:val="a"/>
        <w:rPr>
          <w:rFonts w:hint="cs"/>
          <w:rtl/>
        </w:rPr>
      </w:pPr>
      <w:r>
        <w:rPr>
          <w:rFonts w:hint="cs"/>
          <w:rtl/>
        </w:rPr>
        <w:t>יש לי טענה לאנש</w:t>
      </w:r>
      <w:r>
        <w:rPr>
          <w:rFonts w:hint="cs"/>
          <w:rtl/>
        </w:rPr>
        <w:t>י הערוצים השונים. הערוצים השונים, לרבות האולפנים, תמיד חושבים שמגיע להם. כל העולם מגיע להם. אדוני השר, המשאב הזה שנקרא ערוצים שייך למשפחות החד-הוריות, לנכים, לחולים, לנצרכים ולחלשים יותר מאשר לכל אחד מהם. הם קיבלו זיכיון על בסיס כמה תנאים. לא קיימו את התנא</w:t>
      </w:r>
      <w:r>
        <w:rPr>
          <w:rFonts w:hint="cs"/>
          <w:rtl/>
        </w:rPr>
        <w:t>ים - שיניחו את הזיכיון ושלום על ישראל. אנחנו לא צריכים כל הזמן להשתדל רק לעזור ולעזור, מפני שיש גבול לדבר הזה.</w:t>
      </w:r>
    </w:p>
    <w:p w14:paraId="367DC675" w14:textId="77777777" w:rsidR="00000000" w:rsidRDefault="00737B0C">
      <w:pPr>
        <w:pStyle w:val="a"/>
        <w:rPr>
          <w:rFonts w:hint="cs"/>
          <w:rtl/>
        </w:rPr>
      </w:pPr>
    </w:p>
    <w:p w14:paraId="1233349F" w14:textId="77777777" w:rsidR="00000000" w:rsidRDefault="00737B0C">
      <w:pPr>
        <w:pStyle w:val="ac"/>
        <w:rPr>
          <w:rtl/>
        </w:rPr>
      </w:pPr>
      <w:r>
        <w:rPr>
          <w:rFonts w:hint="eastAsia"/>
          <w:rtl/>
        </w:rPr>
        <w:t>גלעד</w:t>
      </w:r>
      <w:r>
        <w:rPr>
          <w:rtl/>
        </w:rPr>
        <w:t xml:space="preserve"> ארדן (הליכוד):</w:t>
      </w:r>
    </w:p>
    <w:p w14:paraId="5176817E" w14:textId="77777777" w:rsidR="00000000" w:rsidRDefault="00737B0C">
      <w:pPr>
        <w:pStyle w:val="a"/>
        <w:rPr>
          <w:rFonts w:hint="cs"/>
          <w:rtl/>
        </w:rPr>
      </w:pPr>
    </w:p>
    <w:p w14:paraId="4A528E6C" w14:textId="77777777" w:rsidR="00000000" w:rsidRDefault="00737B0C">
      <w:pPr>
        <w:pStyle w:val="a"/>
        <w:rPr>
          <w:rFonts w:hint="cs"/>
          <w:rtl/>
        </w:rPr>
      </w:pPr>
      <w:r>
        <w:rPr>
          <w:rFonts w:hint="cs"/>
          <w:rtl/>
        </w:rPr>
        <w:t>זה לא עולה כסף למדינה, והם אלה שמרימים את הקמפיין של האמהות החד-הוריות.</w:t>
      </w:r>
    </w:p>
    <w:p w14:paraId="5C2EA24B" w14:textId="77777777" w:rsidR="00000000" w:rsidRDefault="00737B0C">
      <w:pPr>
        <w:pStyle w:val="a"/>
        <w:rPr>
          <w:rFonts w:hint="cs"/>
          <w:rtl/>
        </w:rPr>
      </w:pPr>
    </w:p>
    <w:p w14:paraId="04150804" w14:textId="77777777" w:rsidR="00000000" w:rsidRDefault="00737B0C">
      <w:pPr>
        <w:pStyle w:val="SpeakerCon"/>
        <w:rPr>
          <w:rtl/>
        </w:rPr>
      </w:pPr>
      <w:bookmarkStart w:id="470" w:name="FS000000493T30_07_2003_21_13_05"/>
      <w:bookmarkStart w:id="471" w:name="FS000000493T30_07_2003_21_13_06C"/>
      <w:bookmarkEnd w:id="470"/>
      <w:bookmarkEnd w:id="471"/>
      <w:r>
        <w:rPr>
          <w:rtl/>
        </w:rPr>
        <w:t>דוד טל (עם אחד):</w:t>
      </w:r>
    </w:p>
    <w:p w14:paraId="35E14317" w14:textId="77777777" w:rsidR="00000000" w:rsidRDefault="00737B0C">
      <w:pPr>
        <w:pStyle w:val="a"/>
        <w:rPr>
          <w:rtl/>
        </w:rPr>
      </w:pPr>
    </w:p>
    <w:p w14:paraId="1DD7A7B1" w14:textId="77777777" w:rsidR="00000000" w:rsidRDefault="00737B0C">
      <w:pPr>
        <w:pStyle w:val="a"/>
        <w:rPr>
          <w:rFonts w:hint="cs"/>
          <w:rtl/>
        </w:rPr>
      </w:pPr>
      <w:r>
        <w:rPr>
          <w:rFonts w:hint="cs"/>
          <w:rtl/>
        </w:rPr>
        <w:t>חבר הכנסת ארדן, אני מניח שאתה תד</w:t>
      </w:r>
      <w:r>
        <w:rPr>
          <w:rFonts w:hint="cs"/>
          <w:rtl/>
        </w:rPr>
        <w:t>בר, ואני מניח שאתה לא תרצה שאפריע לך - נכון?</w:t>
      </w:r>
    </w:p>
    <w:p w14:paraId="7548FF13" w14:textId="77777777" w:rsidR="00000000" w:rsidRDefault="00737B0C">
      <w:pPr>
        <w:pStyle w:val="a"/>
        <w:rPr>
          <w:rFonts w:hint="cs"/>
          <w:rtl/>
        </w:rPr>
      </w:pPr>
    </w:p>
    <w:p w14:paraId="0C6E6A93" w14:textId="77777777" w:rsidR="00000000" w:rsidRDefault="00737B0C">
      <w:pPr>
        <w:pStyle w:val="ac"/>
        <w:rPr>
          <w:rtl/>
        </w:rPr>
      </w:pPr>
      <w:r>
        <w:rPr>
          <w:rFonts w:hint="eastAsia"/>
          <w:rtl/>
        </w:rPr>
        <w:t>גלעד</w:t>
      </w:r>
      <w:r>
        <w:rPr>
          <w:rtl/>
        </w:rPr>
        <w:t xml:space="preserve"> ארדן (הליכוד):</w:t>
      </w:r>
    </w:p>
    <w:p w14:paraId="02FB47D2" w14:textId="77777777" w:rsidR="00000000" w:rsidRDefault="00737B0C">
      <w:pPr>
        <w:pStyle w:val="a"/>
        <w:rPr>
          <w:rFonts w:hint="cs"/>
          <w:rtl/>
        </w:rPr>
      </w:pPr>
    </w:p>
    <w:p w14:paraId="7CFF0286" w14:textId="77777777" w:rsidR="00000000" w:rsidRDefault="00737B0C">
      <w:pPr>
        <w:pStyle w:val="a"/>
        <w:rPr>
          <w:rFonts w:hint="cs"/>
          <w:rtl/>
        </w:rPr>
      </w:pPr>
      <w:r>
        <w:rPr>
          <w:rFonts w:hint="cs"/>
          <w:rtl/>
        </w:rPr>
        <w:t>כואב לי לשמוע כאילו הממשלה - - -</w:t>
      </w:r>
    </w:p>
    <w:p w14:paraId="5E10DA92" w14:textId="77777777" w:rsidR="00000000" w:rsidRDefault="00737B0C">
      <w:pPr>
        <w:pStyle w:val="a"/>
        <w:rPr>
          <w:rFonts w:hint="cs"/>
          <w:rtl/>
        </w:rPr>
      </w:pPr>
    </w:p>
    <w:p w14:paraId="479E089A" w14:textId="77777777" w:rsidR="00000000" w:rsidRDefault="00737B0C">
      <w:pPr>
        <w:pStyle w:val="SpeakerCon"/>
        <w:rPr>
          <w:rtl/>
        </w:rPr>
      </w:pPr>
      <w:bookmarkStart w:id="472" w:name="FS000000493T30_07_2003_21_13_12C"/>
      <w:bookmarkEnd w:id="472"/>
      <w:r>
        <w:rPr>
          <w:rtl/>
        </w:rPr>
        <w:t>דוד טל (עם אחד):</w:t>
      </w:r>
    </w:p>
    <w:p w14:paraId="14BCD590" w14:textId="77777777" w:rsidR="00000000" w:rsidRDefault="00737B0C">
      <w:pPr>
        <w:pStyle w:val="a"/>
        <w:rPr>
          <w:rFonts w:hint="cs"/>
          <w:rtl/>
        </w:rPr>
      </w:pPr>
    </w:p>
    <w:p w14:paraId="2B59B215" w14:textId="77777777" w:rsidR="00000000" w:rsidRDefault="00737B0C">
      <w:pPr>
        <w:pStyle w:val="a"/>
        <w:rPr>
          <w:rFonts w:hint="cs"/>
          <w:rtl/>
        </w:rPr>
      </w:pPr>
      <w:r>
        <w:rPr>
          <w:rFonts w:hint="cs"/>
          <w:rtl/>
        </w:rPr>
        <w:t>לא נורא. תיכף אגיד לך כמה כסף אישרת להם. תיכף אגיד לך כמה כסף מחקת להם.</w:t>
      </w:r>
    </w:p>
    <w:p w14:paraId="2B118F05" w14:textId="77777777" w:rsidR="00000000" w:rsidRDefault="00737B0C">
      <w:pPr>
        <w:pStyle w:val="a"/>
        <w:rPr>
          <w:rFonts w:hint="cs"/>
          <w:rtl/>
        </w:rPr>
      </w:pPr>
    </w:p>
    <w:p w14:paraId="5BA87FEB" w14:textId="77777777" w:rsidR="00000000" w:rsidRDefault="00737B0C">
      <w:pPr>
        <w:pStyle w:val="ad"/>
        <w:rPr>
          <w:rtl/>
        </w:rPr>
      </w:pPr>
      <w:r>
        <w:rPr>
          <w:rtl/>
        </w:rPr>
        <w:t>היו"ר נסים דהן:</w:t>
      </w:r>
    </w:p>
    <w:p w14:paraId="6A4030B0" w14:textId="77777777" w:rsidR="00000000" w:rsidRDefault="00737B0C">
      <w:pPr>
        <w:pStyle w:val="a"/>
        <w:rPr>
          <w:rtl/>
        </w:rPr>
      </w:pPr>
    </w:p>
    <w:p w14:paraId="3B98B35E" w14:textId="77777777" w:rsidR="00000000" w:rsidRDefault="00737B0C">
      <w:pPr>
        <w:pStyle w:val="a"/>
        <w:rPr>
          <w:rFonts w:hint="cs"/>
          <w:rtl/>
        </w:rPr>
      </w:pPr>
      <w:r>
        <w:rPr>
          <w:rFonts w:hint="cs"/>
          <w:rtl/>
        </w:rPr>
        <w:t>עד כאן.</w:t>
      </w:r>
    </w:p>
    <w:p w14:paraId="6C25F869" w14:textId="77777777" w:rsidR="00000000" w:rsidRDefault="00737B0C">
      <w:pPr>
        <w:pStyle w:val="a"/>
        <w:rPr>
          <w:rFonts w:hint="cs"/>
          <w:rtl/>
        </w:rPr>
      </w:pPr>
    </w:p>
    <w:p w14:paraId="07B7B721" w14:textId="77777777" w:rsidR="00000000" w:rsidRDefault="00737B0C">
      <w:pPr>
        <w:pStyle w:val="ac"/>
        <w:rPr>
          <w:rtl/>
        </w:rPr>
      </w:pPr>
      <w:r>
        <w:rPr>
          <w:rFonts w:hint="eastAsia"/>
          <w:rtl/>
        </w:rPr>
        <w:t>גלעד</w:t>
      </w:r>
      <w:r>
        <w:rPr>
          <w:rtl/>
        </w:rPr>
        <w:t xml:space="preserve"> ארדן (הליכוד):</w:t>
      </w:r>
    </w:p>
    <w:p w14:paraId="2DF91E84" w14:textId="77777777" w:rsidR="00000000" w:rsidRDefault="00737B0C">
      <w:pPr>
        <w:pStyle w:val="a"/>
        <w:rPr>
          <w:rFonts w:hint="cs"/>
          <w:rtl/>
        </w:rPr>
      </w:pPr>
    </w:p>
    <w:p w14:paraId="49148A44" w14:textId="77777777" w:rsidR="00000000" w:rsidRDefault="00737B0C">
      <w:pPr>
        <w:pStyle w:val="a"/>
        <w:rPr>
          <w:rFonts w:hint="cs"/>
          <w:rtl/>
        </w:rPr>
      </w:pPr>
      <w:r>
        <w:rPr>
          <w:rFonts w:hint="cs"/>
          <w:rtl/>
        </w:rPr>
        <w:t>אתה הצבעת על זה.</w:t>
      </w:r>
    </w:p>
    <w:p w14:paraId="34092427" w14:textId="77777777" w:rsidR="00000000" w:rsidRDefault="00737B0C">
      <w:pPr>
        <w:pStyle w:val="a"/>
        <w:rPr>
          <w:rFonts w:hint="cs"/>
          <w:rtl/>
        </w:rPr>
      </w:pPr>
    </w:p>
    <w:p w14:paraId="5DBCB0A7" w14:textId="77777777" w:rsidR="00000000" w:rsidRDefault="00737B0C">
      <w:pPr>
        <w:pStyle w:val="SpeakerCon"/>
        <w:rPr>
          <w:rtl/>
        </w:rPr>
      </w:pPr>
      <w:bookmarkStart w:id="473" w:name="FS000000493T30_07_2003_21_13_13C"/>
      <w:bookmarkEnd w:id="473"/>
      <w:r>
        <w:rPr>
          <w:rtl/>
        </w:rPr>
        <w:t>דוד טל (עם אחד):</w:t>
      </w:r>
    </w:p>
    <w:p w14:paraId="2AD1D142" w14:textId="77777777" w:rsidR="00000000" w:rsidRDefault="00737B0C">
      <w:pPr>
        <w:pStyle w:val="a"/>
        <w:rPr>
          <w:rtl/>
        </w:rPr>
      </w:pPr>
    </w:p>
    <w:p w14:paraId="4E559B9B" w14:textId="77777777" w:rsidR="00000000" w:rsidRDefault="00737B0C">
      <w:pPr>
        <w:pStyle w:val="a"/>
        <w:rPr>
          <w:rFonts w:hint="cs"/>
          <w:rtl/>
        </w:rPr>
      </w:pPr>
      <w:r>
        <w:rPr>
          <w:rFonts w:hint="cs"/>
          <w:rtl/>
        </w:rPr>
        <w:t>אני הצבעתי, ואתה יודע למה הצבעתי.</w:t>
      </w:r>
    </w:p>
    <w:p w14:paraId="453F5FDA" w14:textId="77777777" w:rsidR="00000000" w:rsidRDefault="00737B0C">
      <w:pPr>
        <w:pStyle w:val="a"/>
        <w:rPr>
          <w:rFonts w:hint="cs"/>
          <w:rtl/>
        </w:rPr>
      </w:pPr>
    </w:p>
    <w:p w14:paraId="2B4D002B" w14:textId="77777777" w:rsidR="00000000" w:rsidRDefault="00737B0C">
      <w:pPr>
        <w:pStyle w:val="ad"/>
        <w:rPr>
          <w:rtl/>
        </w:rPr>
      </w:pPr>
      <w:r>
        <w:rPr>
          <w:rtl/>
        </w:rPr>
        <w:t>היו"ר נסים דהן:</w:t>
      </w:r>
    </w:p>
    <w:p w14:paraId="440C4085" w14:textId="77777777" w:rsidR="00000000" w:rsidRDefault="00737B0C">
      <w:pPr>
        <w:pStyle w:val="a"/>
        <w:rPr>
          <w:rtl/>
        </w:rPr>
      </w:pPr>
    </w:p>
    <w:p w14:paraId="2514126C" w14:textId="77777777" w:rsidR="00000000" w:rsidRDefault="00737B0C">
      <w:pPr>
        <w:pStyle w:val="a"/>
        <w:rPr>
          <w:rFonts w:hint="cs"/>
          <w:rtl/>
        </w:rPr>
      </w:pPr>
      <w:r>
        <w:rPr>
          <w:rFonts w:hint="cs"/>
          <w:rtl/>
        </w:rPr>
        <w:t>עד כאן.</w:t>
      </w:r>
    </w:p>
    <w:p w14:paraId="0E13867D" w14:textId="77777777" w:rsidR="00000000" w:rsidRDefault="00737B0C">
      <w:pPr>
        <w:pStyle w:val="a"/>
        <w:rPr>
          <w:rFonts w:hint="cs"/>
          <w:rtl/>
        </w:rPr>
      </w:pPr>
    </w:p>
    <w:p w14:paraId="1E1B274E" w14:textId="77777777" w:rsidR="00000000" w:rsidRDefault="00737B0C">
      <w:pPr>
        <w:pStyle w:val="SpeakerCon"/>
        <w:rPr>
          <w:rtl/>
        </w:rPr>
      </w:pPr>
      <w:bookmarkStart w:id="474" w:name="FS000000493T30_07_2003_21_14_24C"/>
      <w:bookmarkEnd w:id="474"/>
      <w:r>
        <w:rPr>
          <w:rtl/>
        </w:rPr>
        <w:t>דוד טל (עם אחד):</w:t>
      </w:r>
    </w:p>
    <w:p w14:paraId="12BF902A" w14:textId="77777777" w:rsidR="00000000" w:rsidRDefault="00737B0C">
      <w:pPr>
        <w:pStyle w:val="a"/>
        <w:rPr>
          <w:rtl/>
        </w:rPr>
      </w:pPr>
    </w:p>
    <w:p w14:paraId="5A0A50E8" w14:textId="77777777" w:rsidR="00000000" w:rsidRDefault="00737B0C">
      <w:pPr>
        <w:pStyle w:val="a"/>
        <w:rPr>
          <w:rFonts w:hint="cs"/>
          <w:rtl/>
        </w:rPr>
      </w:pPr>
      <w:r>
        <w:rPr>
          <w:rFonts w:hint="cs"/>
          <w:rtl/>
        </w:rPr>
        <w:t>אתה יודע בדיוק למה הצבעתי, ואגיע לזה. יש דברים שלא רציתי להגיד, ואגיד אותם. אם אתה מאלץ אותי, אגיד אותם. אגיד אותם, ונגיע לזה. יש לי זמן.</w:t>
      </w:r>
    </w:p>
    <w:p w14:paraId="58CEB038" w14:textId="77777777" w:rsidR="00000000" w:rsidRDefault="00737B0C">
      <w:pPr>
        <w:pStyle w:val="a"/>
        <w:rPr>
          <w:rFonts w:hint="cs"/>
          <w:rtl/>
        </w:rPr>
      </w:pPr>
    </w:p>
    <w:p w14:paraId="0C4B2951" w14:textId="77777777" w:rsidR="00000000" w:rsidRDefault="00737B0C">
      <w:pPr>
        <w:pStyle w:val="a"/>
        <w:rPr>
          <w:rFonts w:hint="cs"/>
          <w:rtl/>
        </w:rPr>
      </w:pPr>
      <w:r>
        <w:rPr>
          <w:rFonts w:hint="cs"/>
          <w:rtl/>
        </w:rPr>
        <w:t>אי-אפשר שהם יטענו ש</w:t>
      </w:r>
      <w:r>
        <w:rPr>
          <w:rFonts w:hint="cs"/>
          <w:rtl/>
        </w:rPr>
        <w:t>הם השקיעו כסף ולכן זה שלהם ומותר להם. אני לא חייב להם שום דבר. כפי שאמרתי לך, המשאב הזה שייך לכלל אזרחי מדינת ישראל, ואי-אפשר להעניקו לבעלי ההון פעם אחר פעם. ואחר כך מדברים על צדק חלוקתי. איפה הצדק ואיפה החלוקה. אמר לנו עורך-הדין שטרום, שנוצר מצב שאחרת יהי</w:t>
      </w:r>
      <w:r>
        <w:rPr>
          <w:rFonts w:hint="cs"/>
          <w:rtl/>
        </w:rPr>
        <w:t>ה מונופול, שתהיה בעיה ושלא תהיה תחרות. דרך אגב, זו אחת הסיבות לכך שגם הייתי מוכן להצביע עבור החוק הזה, אם כי עם הסתייגויות מסוימות.</w:t>
      </w:r>
    </w:p>
    <w:p w14:paraId="3A7CBB27" w14:textId="77777777" w:rsidR="00000000" w:rsidRDefault="00737B0C">
      <w:pPr>
        <w:pStyle w:val="a"/>
        <w:rPr>
          <w:rFonts w:hint="cs"/>
          <w:rtl/>
        </w:rPr>
      </w:pPr>
    </w:p>
    <w:p w14:paraId="5E249FE2" w14:textId="77777777" w:rsidR="00000000" w:rsidRDefault="00737B0C">
      <w:pPr>
        <w:pStyle w:val="a"/>
        <w:rPr>
          <w:rFonts w:hint="cs"/>
          <w:rtl/>
        </w:rPr>
      </w:pPr>
      <w:r>
        <w:rPr>
          <w:rFonts w:hint="cs"/>
          <w:rtl/>
        </w:rPr>
        <w:t>רבותי חברי הכנסת, היות שחבר הכנסת אַרדֶן ביקש בכל אופן שאגיד - - -</w:t>
      </w:r>
    </w:p>
    <w:p w14:paraId="3E167D57" w14:textId="77777777" w:rsidR="00000000" w:rsidRDefault="00737B0C">
      <w:pPr>
        <w:pStyle w:val="a"/>
        <w:rPr>
          <w:rFonts w:hint="cs"/>
          <w:rtl/>
        </w:rPr>
      </w:pPr>
    </w:p>
    <w:p w14:paraId="7FD33D15" w14:textId="77777777" w:rsidR="00000000" w:rsidRDefault="00737B0C">
      <w:pPr>
        <w:pStyle w:val="ac"/>
        <w:rPr>
          <w:rtl/>
        </w:rPr>
      </w:pPr>
      <w:r>
        <w:rPr>
          <w:rFonts w:hint="eastAsia"/>
          <w:rtl/>
        </w:rPr>
        <w:t>שלום</w:t>
      </w:r>
      <w:r>
        <w:rPr>
          <w:rtl/>
        </w:rPr>
        <w:t xml:space="preserve"> שמחון (</w:t>
      </w:r>
      <w:r>
        <w:rPr>
          <w:rFonts w:hint="cs"/>
          <w:rtl/>
        </w:rPr>
        <w:t>יו"ר ועדת הכלכלה</w:t>
      </w:r>
      <w:r>
        <w:rPr>
          <w:rtl/>
        </w:rPr>
        <w:t>):</w:t>
      </w:r>
    </w:p>
    <w:p w14:paraId="65DB3D99" w14:textId="77777777" w:rsidR="00000000" w:rsidRDefault="00737B0C">
      <w:pPr>
        <w:pStyle w:val="a"/>
        <w:rPr>
          <w:rFonts w:hint="cs"/>
          <w:rtl/>
        </w:rPr>
      </w:pPr>
    </w:p>
    <w:p w14:paraId="26D6F0DF" w14:textId="77777777" w:rsidR="00000000" w:rsidRDefault="00737B0C">
      <w:pPr>
        <w:pStyle w:val="a"/>
        <w:rPr>
          <w:rFonts w:hint="cs"/>
          <w:rtl/>
        </w:rPr>
      </w:pPr>
      <w:r>
        <w:rPr>
          <w:rFonts w:hint="cs"/>
          <w:rtl/>
        </w:rPr>
        <w:t>אֶרדַן. אפילו אני למדתי</w:t>
      </w:r>
      <w:r>
        <w:rPr>
          <w:rFonts w:hint="cs"/>
          <w:rtl/>
        </w:rPr>
        <w:t>.</w:t>
      </w:r>
    </w:p>
    <w:p w14:paraId="1EE37022" w14:textId="77777777" w:rsidR="00000000" w:rsidRDefault="00737B0C">
      <w:pPr>
        <w:pStyle w:val="a"/>
        <w:rPr>
          <w:rFonts w:hint="cs"/>
          <w:rtl/>
        </w:rPr>
      </w:pPr>
    </w:p>
    <w:p w14:paraId="16518904" w14:textId="77777777" w:rsidR="00000000" w:rsidRDefault="00737B0C">
      <w:pPr>
        <w:pStyle w:val="SpeakerCon"/>
        <w:rPr>
          <w:rtl/>
        </w:rPr>
      </w:pPr>
      <w:bookmarkStart w:id="475" w:name="FS000000493T30_07_2003_21_15_53C"/>
      <w:bookmarkEnd w:id="475"/>
      <w:r>
        <w:rPr>
          <w:rtl/>
        </w:rPr>
        <w:t>דוד טל (עם אחד):</w:t>
      </w:r>
    </w:p>
    <w:p w14:paraId="51022EED" w14:textId="77777777" w:rsidR="00000000" w:rsidRDefault="00737B0C">
      <w:pPr>
        <w:pStyle w:val="a"/>
        <w:rPr>
          <w:rtl/>
        </w:rPr>
      </w:pPr>
    </w:p>
    <w:p w14:paraId="5BCF1715" w14:textId="77777777" w:rsidR="00000000" w:rsidRDefault="00737B0C">
      <w:pPr>
        <w:pStyle w:val="a"/>
        <w:rPr>
          <w:rFonts w:hint="cs"/>
          <w:rtl/>
        </w:rPr>
      </w:pPr>
      <w:r>
        <w:rPr>
          <w:rFonts w:hint="cs"/>
          <w:rtl/>
        </w:rPr>
        <w:t>אֶרדַן.</w:t>
      </w:r>
    </w:p>
    <w:p w14:paraId="32B56A6E" w14:textId="77777777" w:rsidR="00000000" w:rsidRDefault="00737B0C">
      <w:pPr>
        <w:pStyle w:val="a"/>
        <w:rPr>
          <w:rFonts w:hint="cs"/>
          <w:rtl/>
        </w:rPr>
      </w:pPr>
    </w:p>
    <w:p w14:paraId="74C0C3B7" w14:textId="77777777" w:rsidR="00000000" w:rsidRDefault="00737B0C">
      <w:pPr>
        <w:pStyle w:val="a"/>
        <w:rPr>
          <w:rFonts w:hint="cs"/>
          <w:rtl/>
        </w:rPr>
      </w:pPr>
      <w:r>
        <w:rPr>
          <w:rFonts w:hint="cs"/>
          <w:rtl/>
        </w:rPr>
        <w:t>אם יעמוד הערוץ בהתחייבויותיו מנובמבר 2003, אנחנו נראה אותו, וזה על-פי החוק, כאילו קיים את ההתחייבויות בשנתיים הראשונות. חבר הכנסת ארדן, זו הטבה ששווה כ-400 מיליון שקל. אתה שומע? 400 מיליון שקל. בשבוע שעבר, כאן, היתה הצעת חוק ל</w:t>
      </w:r>
      <w:r>
        <w:rPr>
          <w:rFonts w:hint="cs"/>
          <w:rtl/>
        </w:rPr>
        <w:t>משפחות חד-הוריות - וזה לא פופוליזם, והנחתי אותה הרבה לפני שהחד-הוריות הגיעו לפה; הצעת החוק רק מדברת על כך, וזה עולה עם השקפת עולמה של הממשלה הזאת - -</w:t>
      </w:r>
    </w:p>
    <w:p w14:paraId="222147CE" w14:textId="77777777" w:rsidR="00000000" w:rsidRDefault="00737B0C">
      <w:pPr>
        <w:pStyle w:val="a"/>
        <w:rPr>
          <w:rFonts w:hint="cs"/>
          <w:rtl/>
        </w:rPr>
      </w:pPr>
    </w:p>
    <w:p w14:paraId="71CC7B48" w14:textId="77777777" w:rsidR="00000000" w:rsidRDefault="00737B0C">
      <w:pPr>
        <w:pStyle w:val="ac"/>
        <w:rPr>
          <w:rtl/>
        </w:rPr>
      </w:pPr>
      <w:r>
        <w:rPr>
          <w:rFonts w:hint="eastAsia"/>
          <w:rtl/>
        </w:rPr>
        <w:t>גלעד</w:t>
      </w:r>
      <w:r>
        <w:rPr>
          <w:rtl/>
        </w:rPr>
        <w:t xml:space="preserve"> ארדן (הליכוד):</w:t>
      </w:r>
    </w:p>
    <w:p w14:paraId="4CA26401" w14:textId="77777777" w:rsidR="00000000" w:rsidRDefault="00737B0C">
      <w:pPr>
        <w:pStyle w:val="a"/>
        <w:rPr>
          <w:rFonts w:hint="cs"/>
          <w:rtl/>
        </w:rPr>
      </w:pPr>
    </w:p>
    <w:p w14:paraId="0CE3551B" w14:textId="77777777" w:rsidR="00000000" w:rsidRDefault="00737B0C">
      <w:pPr>
        <w:pStyle w:val="a"/>
        <w:rPr>
          <w:rFonts w:hint="cs"/>
          <w:rtl/>
        </w:rPr>
      </w:pPr>
      <w:r>
        <w:rPr>
          <w:rFonts w:hint="cs"/>
          <w:rtl/>
        </w:rPr>
        <w:t>למי זה עולה הרבה?</w:t>
      </w:r>
    </w:p>
    <w:p w14:paraId="08449F04" w14:textId="77777777" w:rsidR="00000000" w:rsidRDefault="00737B0C">
      <w:pPr>
        <w:pStyle w:val="a"/>
        <w:rPr>
          <w:rFonts w:hint="cs"/>
          <w:rtl/>
        </w:rPr>
      </w:pPr>
    </w:p>
    <w:p w14:paraId="4B950464" w14:textId="77777777" w:rsidR="00000000" w:rsidRDefault="00737B0C">
      <w:pPr>
        <w:pStyle w:val="SpeakerCon"/>
        <w:rPr>
          <w:rtl/>
        </w:rPr>
      </w:pPr>
      <w:bookmarkStart w:id="476" w:name="FS000000493T30_07_2003_21_15_54C"/>
      <w:bookmarkEnd w:id="476"/>
      <w:r>
        <w:rPr>
          <w:rtl/>
        </w:rPr>
        <w:t>דוד טל (עם אחד):</w:t>
      </w:r>
    </w:p>
    <w:p w14:paraId="2ED6430D" w14:textId="77777777" w:rsidR="00000000" w:rsidRDefault="00737B0C">
      <w:pPr>
        <w:pStyle w:val="a"/>
        <w:rPr>
          <w:rtl/>
        </w:rPr>
      </w:pPr>
    </w:p>
    <w:p w14:paraId="6CD71194" w14:textId="77777777" w:rsidR="00000000" w:rsidRDefault="00737B0C">
      <w:pPr>
        <w:pStyle w:val="a"/>
        <w:rPr>
          <w:rFonts w:hint="cs"/>
          <w:rtl/>
        </w:rPr>
      </w:pPr>
      <w:r>
        <w:rPr>
          <w:rFonts w:hint="cs"/>
          <w:rtl/>
        </w:rPr>
        <w:t>- - שאשה חד-הורית שתיכנס למעגל העבודה אנחנו נאפ</w:t>
      </w:r>
      <w:r>
        <w:rPr>
          <w:rFonts w:hint="cs"/>
          <w:rtl/>
        </w:rPr>
        <w:t>שר לה לקבל הבטחת הכנסה וגם את השכר שלה.</w:t>
      </w:r>
    </w:p>
    <w:p w14:paraId="11CA3C07" w14:textId="77777777" w:rsidR="00000000" w:rsidRDefault="00737B0C">
      <w:pPr>
        <w:pStyle w:val="a"/>
        <w:rPr>
          <w:rFonts w:hint="cs"/>
          <w:rtl/>
        </w:rPr>
      </w:pPr>
    </w:p>
    <w:p w14:paraId="166D8354" w14:textId="77777777" w:rsidR="00000000" w:rsidRDefault="00737B0C">
      <w:pPr>
        <w:pStyle w:val="ac"/>
        <w:rPr>
          <w:rtl/>
        </w:rPr>
      </w:pPr>
      <w:r>
        <w:rPr>
          <w:rFonts w:hint="eastAsia"/>
          <w:rtl/>
        </w:rPr>
        <w:t>ענבל</w:t>
      </w:r>
      <w:r>
        <w:rPr>
          <w:rtl/>
        </w:rPr>
        <w:t xml:space="preserve"> גבריאלי (הליכוד):</w:t>
      </w:r>
    </w:p>
    <w:p w14:paraId="0253FC7E" w14:textId="77777777" w:rsidR="00000000" w:rsidRDefault="00737B0C">
      <w:pPr>
        <w:pStyle w:val="a"/>
        <w:rPr>
          <w:rFonts w:hint="cs"/>
          <w:rtl/>
        </w:rPr>
      </w:pPr>
    </w:p>
    <w:p w14:paraId="6B0A327B" w14:textId="77777777" w:rsidR="00000000" w:rsidRDefault="00737B0C">
      <w:pPr>
        <w:pStyle w:val="a"/>
        <w:rPr>
          <w:rFonts w:hint="cs"/>
          <w:rtl/>
        </w:rPr>
      </w:pPr>
      <w:r>
        <w:rPr>
          <w:rFonts w:hint="cs"/>
          <w:rtl/>
        </w:rPr>
        <w:t>השלמת הכנסה.</w:t>
      </w:r>
    </w:p>
    <w:p w14:paraId="013F882F" w14:textId="77777777" w:rsidR="00000000" w:rsidRDefault="00737B0C">
      <w:pPr>
        <w:pStyle w:val="a"/>
        <w:rPr>
          <w:rFonts w:hint="cs"/>
          <w:rtl/>
        </w:rPr>
      </w:pPr>
    </w:p>
    <w:p w14:paraId="7D58220D" w14:textId="77777777" w:rsidR="00000000" w:rsidRDefault="00737B0C">
      <w:pPr>
        <w:pStyle w:val="SpeakerCon"/>
        <w:rPr>
          <w:rtl/>
        </w:rPr>
      </w:pPr>
      <w:bookmarkStart w:id="477" w:name="FS000000493T30_07_2003_21_19_39C"/>
      <w:bookmarkEnd w:id="477"/>
      <w:r>
        <w:rPr>
          <w:rtl/>
        </w:rPr>
        <w:t>דוד טל (עם אחד):</w:t>
      </w:r>
    </w:p>
    <w:p w14:paraId="391F48A8" w14:textId="77777777" w:rsidR="00000000" w:rsidRDefault="00737B0C">
      <w:pPr>
        <w:pStyle w:val="a"/>
        <w:rPr>
          <w:rtl/>
        </w:rPr>
      </w:pPr>
    </w:p>
    <w:p w14:paraId="003324AF" w14:textId="77777777" w:rsidR="00000000" w:rsidRDefault="00737B0C">
      <w:pPr>
        <w:pStyle w:val="a"/>
        <w:rPr>
          <w:rFonts w:hint="cs"/>
          <w:rtl/>
        </w:rPr>
      </w:pPr>
      <w:r>
        <w:rPr>
          <w:rFonts w:hint="cs"/>
          <w:rtl/>
        </w:rPr>
        <w:t>הבטחת הכנסה. אם היא לא עובדת, יש לה הבטחת הכנסה. אם היא תיכנס למעגל העבודה, היא גם תקבל משכורת, שכר, וגם הבטחת הכנסה למשך חצי שנה. אחרי חצי השנה נפסיק לה את זה</w:t>
      </w:r>
      <w:r>
        <w:rPr>
          <w:rFonts w:hint="cs"/>
          <w:rtl/>
        </w:rPr>
        <w:t>. בינתיים, הרווחנו שהאשה נכנסת למעגל עבודה. לזה לא מצאו כמה מיליונים קטנים. אבל, מאות מיליונים אפשר גם אפשר.</w:t>
      </w:r>
    </w:p>
    <w:p w14:paraId="45130446" w14:textId="77777777" w:rsidR="00000000" w:rsidRDefault="00737B0C">
      <w:pPr>
        <w:pStyle w:val="a"/>
        <w:rPr>
          <w:rFonts w:hint="cs"/>
          <w:rtl/>
        </w:rPr>
      </w:pPr>
    </w:p>
    <w:p w14:paraId="0597BBD7" w14:textId="77777777" w:rsidR="00000000" w:rsidRDefault="00737B0C">
      <w:pPr>
        <w:pStyle w:val="a"/>
        <w:rPr>
          <w:rFonts w:hint="cs"/>
          <w:rtl/>
        </w:rPr>
      </w:pPr>
      <w:r>
        <w:rPr>
          <w:rFonts w:hint="cs"/>
          <w:rtl/>
        </w:rPr>
        <w:t>כפי שאמרתי, עורך-הדין שטרום - - -</w:t>
      </w:r>
    </w:p>
    <w:p w14:paraId="290DD0C4" w14:textId="77777777" w:rsidR="00000000" w:rsidRDefault="00737B0C">
      <w:pPr>
        <w:pStyle w:val="a"/>
        <w:rPr>
          <w:rFonts w:hint="cs"/>
          <w:rtl/>
        </w:rPr>
      </w:pPr>
    </w:p>
    <w:p w14:paraId="120EC8BF" w14:textId="77777777" w:rsidR="00000000" w:rsidRDefault="00737B0C">
      <w:pPr>
        <w:pStyle w:val="ad"/>
        <w:rPr>
          <w:rtl/>
        </w:rPr>
      </w:pPr>
      <w:r>
        <w:rPr>
          <w:rtl/>
        </w:rPr>
        <w:t>היו"ר נסים דהן:</w:t>
      </w:r>
    </w:p>
    <w:p w14:paraId="5C37FD2F" w14:textId="77777777" w:rsidR="00000000" w:rsidRDefault="00737B0C">
      <w:pPr>
        <w:pStyle w:val="a"/>
        <w:rPr>
          <w:rtl/>
        </w:rPr>
      </w:pPr>
    </w:p>
    <w:p w14:paraId="6AF8DDF2" w14:textId="77777777" w:rsidR="00000000" w:rsidRDefault="00737B0C">
      <w:pPr>
        <w:pStyle w:val="a"/>
        <w:rPr>
          <w:rFonts w:hint="cs"/>
          <w:rtl/>
        </w:rPr>
      </w:pPr>
      <w:r>
        <w:rPr>
          <w:rFonts w:hint="cs"/>
          <w:rtl/>
        </w:rPr>
        <w:t>חבר הכנסת טל, אם אפשר קצת להזדרז, בגלל סדר-היום העמוס. זו זכותך.</w:t>
      </w:r>
    </w:p>
    <w:p w14:paraId="68678000" w14:textId="77777777" w:rsidR="00000000" w:rsidRDefault="00737B0C">
      <w:pPr>
        <w:pStyle w:val="a"/>
        <w:rPr>
          <w:rFonts w:hint="cs"/>
          <w:rtl/>
        </w:rPr>
      </w:pPr>
    </w:p>
    <w:p w14:paraId="65A68033" w14:textId="77777777" w:rsidR="00000000" w:rsidRDefault="00737B0C">
      <w:pPr>
        <w:pStyle w:val="SpeakerCon"/>
        <w:rPr>
          <w:rtl/>
        </w:rPr>
      </w:pPr>
      <w:bookmarkStart w:id="478" w:name="FS000000493T30_07_2003_21_19_40C"/>
      <w:bookmarkEnd w:id="478"/>
      <w:r>
        <w:rPr>
          <w:rtl/>
        </w:rPr>
        <w:t>דוד טל (עם אחד):</w:t>
      </w:r>
    </w:p>
    <w:p w14:paraId="3F911C90" w14:textId="77777777" w:rsidR="00000000" w:rsidRDefault="00737B0C">
      <w:pPr>
        <w:pStyle w:val="a"/>
        <w:rPr>
          <w:rtl/>
        </w:rPr>
      </w:pPr>
    </w:p>
    <w:p w14:paraId="3D0199B4" w14:textId="77777777" w:rsidR="00000000" w:rsidRDefault="00737B0C">
      <w:pPr>
        <w:pStyle w:val="a"/>
        <w:rPr>
          <w:rFonts w:hint="cs"/>
          <w:rtl/>
        </w:rPr>
      </w:pPr>
      <w:r>
        <w:rPr>
          <w:rFonts w:hint="cs"/>
          <w:rtl/>
        </w:rPr>
        <w:t>יש לי 25 ד</w:t>
      </w:r>
      <w:r>
        <w:rPr>
          <w:rFonts w:hint="cs"/>
          <w:rtl/>
        </w:rPr>
        <w:t>קות לפחות, ואני מתכוון לנצלן עד תום.</w:t>
      </w:r>
    </w:p>
    <w:p w14:paraId="01725C9F" w14:textId="77777777" w:rsidR="00000000" w:rsidRDefault="00737B0C">
      <w:pPr>
        <w:pStyle w:val="a"/>
        <w:rPr>
          <w:rFonts w:hint="cs"/>
          <w:rtl/>
        </w:rPr>
      </w:pPr>
    </w:p>
    <w:p w14:paraId="1B57E527" w14:textId="77777777" w:rsidR="00000000" w:rsidRDefault="00737B0C">
      <w:pPr>
        <w:pStyle w:val="ac"/>
        <w:rPr>
          <w:rtl/>
        </w:rPr>
      </w:pPr>
      <w:r>
        <w:rPr>
          <w:rFonts w:hint="eastAsia"/>
          <w:rtl/>
        </w:rPr>
        <w:t>שלום</w:t>
      </w:r>
      <w:r>
        <w:rPr>
          <w:rtl/>
        </w:rPr>
        <w:t xml:space="preserve"> שמחון (</w:t>
      </w:r>
      <w:r>
        <w:rPr>
          <w:rFonts w:hint="cs"/>
          <w:rtl/>
        </w:rPr>
        <w:t>יו"ר ועדת הכלכלה</w:t>
      </w:r>
      <w:r>
        <w:rPr>
          <w:rtl/>
        </w:rPr>
        <w:t>):</w:t>
      </w:r>
    </w:p>
    <w:p w14:paraId="15FED526" w14:textId="77777777" w:rsidR="00000000" w:rsidRDefault="00737B0C">
      <w:pPr>
        <w:pStyle w:val="a"/>
        <w:rPr>
          <w:rFonts w:hint="cs"/>
          <w:rtl/>
        </w:rPr>
      </w:pPr>
    </w:p>
    <w:p w14:paraId="6C43D8D3" w14:textId="77777777" w:rsidR="00000000" w:rsidRDefault="00737B0C">
      <w:pPr>
        <w:pStyle w:val="a"/>
        <w:rPr>
          <w:rFonts w:hint="cs"/>
          <w:rtl/>
        </w:rPr>
      </w:pPr>
      <w:r>
        <w:rPr>
          <w:rFonts w:hint="cs"/>
          <w:rtl/>
        </w:rPr>
        <w:t>אני פונה לרב שיכריע.</w:t>
      </w:r>
    </w:p>
    <w:p w14:paraId="01E1F9D3" w14:textId="77777777" w:rsidR="00000000" w:rsidRDefault="00737B0C">
      <w:pPr>
        <w:pStyle w:val="a"/>
        <w:rPr>
          <w:rFonts w:hint="cs"/>
          <w:rtl/>
        </w:rPr>
      </w:pPr>
    </w:p>
    <w:p w14:paraId="5539C361" w14:textId="77777777" w:rsidR="00000000" w:rsidRDefault="00737B0C">
      <w:pPr>
        <w:pStyle w:val="SpeakerCon"/>
        <w:rPr>
          <w:rtl/>
        </w:rPr>
      </w:pPr>
      <w:bookmarkStart w:id="479" w:name="FS000000493T30_07_2003_21_21_27C"/>
      <w:bookmarkEnd w:id="479"/>
      <w:r>
        <w:rPr>
          <w:rtl/>
        </w:rPr>
        <w:t>דוד טל (עם אחד):</w:t>
      </w:r>
    </w:p>
    <w:p w14:paraId="24095521" w14:textId="77777777" w:rsidR="00000000" w:rsidRDefault="00737B0C">
      <w:pPr>
        <w:pStyle w:val="a"/>
        <w:rPr>
          <w:rtl/>
        </w:rPr>
      </w:pPr>
    </w:p>
    <w:p w14:paraId="1513AB42" w14:textId="77777777" w:rsidR="00000000" w:rsidRDefault="00737B0C">
      <w:pPr>
        <w:pStyle w:val="a"/>
        <w:rPr>
          <w:rFonts w:hint="cs"/>
          <w:rtl/>
        </w:rPr>
      </w:pPr>
      <w:r>
        <w:rPr>
          <w:rFonts w:hint="cs"/>
          <w:rtl/>
        </w:rPr>
        <w:t xml:space="preserve">אמרתי שעורך-הדין שטרום אמר שערוץ-10 נמצא על הקרשים, ועד שהוא יהיה בר-תחרות, אי-אפשר בעצם למזג את זכייני ערוץ-2. במצוותו של היושב-ראש, אני מדלג על </w:t>
      </w:r>
      <w:r>
        <w:rPr>
          <w:rFonts w:hint="cs"/>
          <w:rtl/>
        </w:rPr>
        <w:t>הסעיף הזה, ולא אכנס לפולמוס עם חבר הכנסת ארדן. אני ארד מזה.</w:t>
      </w:r>
    </w:p>
    <w:p w14:paraId="2E9DB568" w14:textId="77777777" w:rsidR="00000000" w:rsidRDefault="00737B0C">
      <w:pPr>
        <w:pStyle w:val="a"/>
        <w:rPr>
          <w:rFonts w:hint="cs"/>
          <w:rtl/>
        </w:rPr>
      </w:pPr>
    </w:p>
    <w:p w14:paraId="7345139F" w14:textId="77777777" w:rsidR="00000000" w:rsidRDefault="00737B0C">
      <w:pPr>
        <w:pStyle w:val="a"/>
        <w:rPr>
          <w:rFonts w:hint="cs"/>
          <w:rtl/>
        </w:rPr>
      </w:pPr>
      <w:r>
        <w:rPr>
          <w:rFonts w:hint="cs"/>
          <w:rtl/>
        </w:rPr>
        <w:t>השר טומי לפיד, מכובדי, הכנסת את סעיף 6 להצעת החוק. הסעיף אומר: "בעל זיכיון לא ימנע שידורים בין במישרין ובין בעקיפין בשל דעותיו האישיות, ואם הוא תאגיד - בשל דעות מנהליו או דעות בעלי העניין בו".</w:t>
      </w:r>
    </w:p>
    <w:p w14:paraId="3C0EA77C" w14:textId="77777777" w:rsidR="00000000" w:rsidRDefault="00737B0C">
      <w:pPr>
        <w:pStyle w:val="a"/>
        <w:rPr>
          <w:rFonts w:hint="cs"/>
          <w:rtl/>
        </w:rPr>
      </w:pPr>
    </w:p>
    <w:p w14:paraId="193C091B" w14:textId="77777777" w:rsidR="00000000" w:rsidRDefault="00737B0C">
      <w:pPr>
        <w:pStyle w:val="ac"/>
        <w:rPr>
          <w:rtl/>
        </w:rPr>
      </w:pPr>
      <w:r>
        <w:rPr>
          <w:rFonts w:hint="eastAsia"/>
          <w:rtl/>
        </w:rPr>
        <w:t>ג</w:t>
      </w:r>
      <w:r>
        <w:rPr>
          <w:rFonts w:hint="eastAsia"/>
          <w:rtl/>
        </w:rPr>
        <w:t>לעד</w:t>
      </w:r>
      <w:r>
        <w:rPr>
          <w:rtl/>
        </w:rPr>
        <w:t xml:space="preserve"> ארדן (הליכוד):</w:t>
      </w:r>
    </w:p>
    <w:p w14:paraId="2F36081B" w14:textId="77777777" w:rsidR="00000000" w:rsidRDefault="00737B0C">
      <w:pPr>
        <w:pStyle w:val="a"/>
        <w:rPr>
          <w:rFonts w:hint="cs"/>
          <w:rtl/>
        </w:rPr>
      </w:pPr>
    </w:p>
    <w:p w14:paraId="46E1CF98" w14:textId="77777777" w:rsidR="00000000" w:rsidRDefault="00737B0C">
      <w:pPr>
        <w:pStyle w:val="a"/>
        <w:rPr>
          <w:rFonts w:hint="cs"/>
          <w:rtl/>
        </w:rPr>
      </w:pPr>
      <w:r>
        <w:rPr>
          <w:rFonts w:hint="cs"/>
          <w:rtl/>
        </w:rPr>
        <w:t>זה סעיף 7.</w:t>
      </w:r>
    </w:p>
    <w:p w14:paraId="5FE5E79D" w14:textId="77777777" w:rsidR="00000000" w:rsidRDefault="00737B0C">
      <w:pPr>
        <w:pStyle w:val="a"/>
        <w:rPr>
          <w:rFonts w:hint="cs"/>
          <w:rtl/>
        </w:rPr>
      </w:pPr>
    </w:p>
    <w:p w14:paraId="11F3535F" w14:textId="77777777" w:rsidR="00000000" w:rsidRDefault="00737B0C">
      <w:pPr>
        <w:pStyle w:val="SpeakerCon"/>
        <w:rPr>
          <w:rtl/>
        </w:rPr>
      </w:pPr>
      <w:bookmarkStart w:id="480" w:name="FS000000493T30_07_2003_21_21_28C"/>
      <w:bookmarkEnd w:id="480"/>
      <w:r>
        <w:rPr>
          <w:rtl/>
        </w:rPr>
        <w:t>דוד טל (עם אחד):</w:t>
      </w:r>
    </w:p>
    <w:p w14:paraId="3ED2151D" w14:textId="77777777" w:rsidR="00000000" w:rsidRDefault="00737B0C">
      <w:pPr>
        <w:pStyle w:val="a"/>
        <w:rPr>
          <w:rtl/>
        </w:rPr>
      </w:pPr>
    </w:p>
    <w:p w14:paraId="1C80DCD1" w14:textId="77777777" w:rsidR="00000000" w:rsidRDefault="00737B0C">
      <w:pPr>
        <w:pStyle w:val="a"/>
        <w:rPr>
          <w:rFonts w:hint="cs"/>
          <w:rtl/>
        </w:rPr>
      </w:pPr>
      <w:r>
        <w:rPr>
          <w:rFonts w:hint="cs"/>
          <w:rtl/>
        </w:rPr>
        <w:t xml:space="preserve">אינני רוצה לעשות זאת ואינני רוצה לומר, מפני כבודך וכבוד הכנסת, מפני שדיברנו כאן על האתיקה ורוצים לשמור על כבוד הכנסת, אבל אם לא היינו שומרים על כבוד הכנסת, הייתי אומר שזה גזעני במהותו. למה? משום שאתה הכנסת </w:t>
      </w:r>
      <w:r>
        <w:rPr>
          <w:rFonts w:hint="cs"/>
          <w:rtl/>
        </w:rPr>
        <w:t>את הסעיף הזה רק לאחר שנודע לך שמר סאבא הוא אדם דתי חובש כיפה. זו היתה הסיבה היחידה. עד אז דבר לא קרה. תאר לך שהיה אומר זאת נסים זאב, והוא היה לצורך העניין שר המשפטים והוא היה יושב במקומך והיה יודע שדעתו של מישהו שמאלנית או ימנית, וזה לא משנה כרגע לצורך הענ</w:t>
      </w:r>
      <w:r>
        <w:rPr>
          <w:rFonts w:hint="cs"/>
          <w:rtl/>
        </w:rPr>
        <w:t xml:space="preserve">יין, האם אתה חושב שזה היה נכון וראוי שהוא יתערב התערבות גסה כזאת? מה קרה? אתה דאגת לכך שבעלי עיתונים ובעלי מניות בעיתונים לא יוכלו לומר את דעותיהם ולא יוכלו לערב את השקפת עולמם בעבודה הזאת? עשית את זה? רק פה, כיוון שהוא חובש כיפה? בגלל זה? </w:t>
      </w:r>
    </w:p>
    <w:p w14:paraId="16A40B41" w14:textId="77777777" w:rsidR="00000000" w:rsidRDefault="00737B0C">
      <w:pPr>
        <w:pStyle w:val="a"/>
        <w:rPr>
          <w:rFonts w:hint="cs"/>
          <w:rtl/>
        </w:rPr>
      </w:pPr>
    </w:p>
    <w:p w14:paraId="2E508179" w14:textId="77777777" w:rsidR="00000000" w:rsidRDefault="00737B0C">
      <w:pPr>
        <w:pStyle w:val="a"/>
        <w:rPr>
          <w:rFonts w:hint="cs"/>
          <w:rtl/>
        </w:rPr>
      </w:pPr>
      <w:r>
        <w:rPr>
          <w:rFonts w:hint="cs"/>
          <w:rtl/>
        </w:rPr>
        <w:t>דרך אגב, הגשתם</w:t>
      </w:r>
      <w:r>
        <w:rPr>
          <w:rFonts w:hint="cs"/>
          <w:rtl/>
        </w:rPr>
        <w:t xml:space="preserve"> את החוק הזה, וכל הזמן מנסים לומר לנו שסאבא נכנס לערוץ-10. </w:t>
      </w:r>
    </w:p>
    <w:p w14:paraId="6183D606" w14:textId="77777777" w:rsidR="00000000" w:rsidRDefault="00737B0C">
      <w:pPr>
        <w:pStyle w:val="a"/>
        <w:rPr>
          <w:rFonts w:hint="cs"/>
          <w:rtl/>
        </w:rPr>
      </w:pPr>
    </w:p>
    <w:p w14:paraId="19B68092" w14:textId="77777777" w:rsidR="00000000" w:rsidRDefault="00737B0C">
      <w:pPr>
        <w:pStyle w:val="ac"/>
        <w:rPr>
          <w:rtl/>
        </w:rPr>
      </w:pPr>
      <w:r>
        <w:rPr>
          <w:rFonts w:hint="eastAsia"/>
          <w:rtl/>
        </w:rPr>
        <w:t>צבי</w:t>
      </w:r>
      <w:r>
        <w:rPr>
          <w:rtl/>
        </w:rPr>
        <w:t xml:space="preserve"> הנדל (האיחוד הלאומי - ישראל ביתנו):</w:t>
      </w:r>
    </w:p>
    <w:p w14:paraId="096F1318" w14:textId="77777777" w:rsidR="00000000" w:rsidRDefault="00737B0C">
      <w:pPr>
        <w:pStyle w:val="a"/>
        <w:rPr>
          <w:rFonts w:hint="cs"/>
          <w:rtl/>
        </w:rPr>
      </w:pPr>
    </w:p>
    <w:p w14:paraId="053C4016" w14:textId="77777777" w:rsidR="00000000" w:rsidRDefault="00737B0C">
      <w:pPr>
        <w:pStyle w:val="a"/>
        <w:rPr>
          <w:rFonts w:hint="cs"/>
          <w:rtl/>
        </w:rPr>
      </w:pPr>
      <w:r>
        <w:rPr>
          <w:rFonts w:hint="cs"/>
          <w:rtl/>
        </w:rPr>
        <w:t>מה קרה?</w:t>
      </w:r>
    </w:p>
    <w:p w14:paraId="73734097" w14:textId="77777777" w:rsidR="00000000" w:rsidRDefault="00737B0C">
      <w:pPr>
        <w:pStyle w:val="a"/>
        <w:rPr>
          <w:rFonts w:hint="cs"/>
          <w:rtl/>
        </w:rPr>
      </w:pPr>
    </w:p>
    <w:p w14:paraId="2781CE54" w14:textId="77777777" w:rsidR="00000000" w:rsidRDefault="00737B0C">
      <w:pPr>
        <w:pStyle w:val="SpeakerCon"/>
        <w:rPr>
          <w:rtl/>
        </w:rPr>
      </w:pPr>
      <w:bookmarkStart w:id="481" w:name="FS000000493T30_07_2003_21_28_00C"/>
      <w:bookmarkEnd w:id="481"/>
      <w:r>
        <w:rPr>
          <w:rtl/>
        </w:rPr>
        <w:t>דוד טל (עם אחד):</w:t>
      </w:r>
    </w:p>
    <w:p w14:paraId="39D52E87" w14:textId="77777777" w:rsidR="00000000" w:rsidRDefault="00737B0C">
      <w:pPr>
        <w:pStyle w:val="a"/>
        <w:rPr>
          <w:rtl/>
        </w:rPr>
      </w:pPr>
    </w:p>
    <w:p w14:paraId="4266CBDB" w14:textId="77777777" w:rsidR="00000000" w:rsidRDefault="00737B0C">
      <w:pPr>
        <w:pStyle w:val="a"/>
        <w:rPr>
          <w:rFonts w:hint="cs"/>
          <w:rtl/>
        </w:rPr>
      </w:pPr>
      <w:r>
        <w:rPr>
          <w:rFonts w:hint="cs"/>
          <w:rtl/>
        </w:rPr>
        <w:t>נכון לרגע זה, אני מניח שלא אטעה אם אומר, שאני ממש עוד לא רואה אותו נכנס. אבל אתה כבר רצת, ששת, כמוצא שלל רב - הנה אתה יכול להכו</w:t>
      </w:r>
      <w:r>
        <w:rPr>
          <w:rFonts w:hint="cs"/>
          <w:rtl/>
        </w:rPr>
        <w:t>ת את האיש הזה עם הכיפה. אדוני השר, עם כל הכבוד, אני רוצה לומר לך שאני רואה זאת בחומרה רבה, מפני שאני לא הייתי עושה את זה. הסעיף הזה מסריח מאוד. כפי שאמרתי, רק מפני כבודו של השר אינני אומר שהוא גזעני.</w:t>
      </w:r>
    </w:p>
    <w:p w14:paraId="7CA77017" w14:textId="77777777" w:rsidR="00000000" w:rsidRDefault="00737B0C">
      <w:pPr>
        <w:pStyle w:val="a"/>
        <w:rPr>
          <w:rFonts w:hint="cs"/>
          <w:rtl/>
        </w:rPr>
      </w:pPr>
    </w:p>
    <w:p w14:paraId="3E8412E6" w14:textId="77777777" w:rsidR="00000000" w:rsidRDefault="00737B0C">
      <w:pPr>
        <w:pStyle w:val="a"/>
        <w:rPr>
          <w:rFonts w:hint="cs"/>
          <w:rtl/>
        </w:rPr>
      </w:pPr>
      <w:r>
        <w:rPr>
          <w:rFonts w:hint="cs"/>
          <w:rtl/>
        </w:rPr>
        <w:t xml:space="preserve">לכן, אני קורא לכם, חברי חברי הכנסת, לבטל את הסעיף הזה. </w:t>
      </w:r>
      <w:r>
        <w:rPr>
          <w:rFonts w:hint="cs"/>
          <w:rtl/>
        </w:rPr>
        <w:t>ממה נפשכם? אם מר סאבא לא ירכוש, הרי זה יעבוד על איזה רוכש אחר שירכוש, ואני מניח שהוא לא יהיה עם כיפה. אנו גם לא צריכים להכות אותו בגלל זה. אם הוא ירכוש - שינהגו בו כפי שנוהגים בכל בעל מניות בעיתון או ברשות כזאת בערוץ כזה או אחר.</w:t>
      </w:r>
    </w:p>
    <w:p w14:paraId="6BD5D4CC" w14:textId="77777777" w:rsidR="00000000" w:rsidRDefault="00737B0C">
      <w:pPr>
        <w:pStyle w:val="a"/>
        <w:rPr>
          <w:rFonts w:hint="cs"/>
          <w:rtl/>
        </w:rPr>
      </w:pPr>
    </w:p>
    <w:p w14:paraId="05518EBF" w14:textId="77777777" w:rsidR="00000000" w:rsidRDefault="00737B0C">
      <w:pPr>
        <w:pStyle w:val="ac"/>
        <w:rPr>
          <w:rtl/>
        </w:rPr>
      </w:pPr>
      <w:r>
        <w:rPr>
          <w:rFonts w:hint="eastAsia"/>
          <w:rtl/>
        </w:rPr>
        <w:t>צבי</w:t>
      </w:r>
      <w:r>
        <w:rPr>
          <w:rtl/>
        </w:rPr>
        <w:t xml:space="preserve"> הנדל (האיחוד הלאומי - </w:t>
      </w:r>
      <w:r>
        <w:rPr>
          <w:rtl/>
        </w:rPr>
        <w:t>ישראל ביתנו):</w:t>
      </w:r>
    </w:p>
    <w:p w14:paraId="24DDF9F3" w14:textId="77777777" w:rsidR="00000000" w:rsidRDefault="00737B0C">
      <w:pPr>
        <w:pStyle w:val="a"/>
        <w:rPr>
          <w:rFonts w:hint="cs"/>
          <w:rtl/>
        </w:rPr>
      </w:pPr>
    </w:p>
    <w:p w14:paraId="72CA9A78" w14:textId="77777777" w:rsidR="00000000" w:rsidRDefault="00737B0C">
      <w:pPr>
        <w:pStyle w:val="a"/>
        <w:rPr>
          <w:rFonts w:hint="cs"/>
          <w:rtl/>
        </w:rPr>
      </w:pPr>
      <w:r>
        <w:rPr>
          <w:rFonts w:hint="cs"/>
          <w:rtl/>
        </w:rPr>
        <w:t>יש חופש דיבור, ויש חופש דיבור.</w:t>
      </w:r>
    </w:p>
    <w:p w14:paraId="6194DA76" w14:textId="77777777" w:rsidR="00000000" w:rsidRDefault="00737B0C">
      <w:pPr>
        <w:pStyle w:val="a"/>
        <w:rPr>
          <w:rFonts w:hint="cs"/>
          <w:rtl/>
        </w:rPr>
      </w:pPr>
    </w:p>
    <w:p w14:paraId="268DDE39" w14:textId="77777777" w:rsidR="00000000" w:rsidRDefault="00737B0C">
      <w:pPr>
        <w:pStyle w:val="SpeakerCon"/>
        <w:rPr>
          <w:rtl/>
        </w:rPr>
      </w:pPr>
      <w:bookmarkStart w:id="482" w:name="FS000000493T30_07_2003_21_30_41C"/>
      <w:bookmarkEnd w:id="482"/>
      <w:r>
        <w:rPr>
          <w:rtl/>
        </w:rPr>
        <w:t>דוד טל (עם אחד):</w:t>
      </w:r>
    </w:p>
    <w:p w14:paraId="2B930620" w14:textId="77777777" w:rsidR="00000000" w:rsidRDefault="00737B0C">
      <w:pPr>
        <w:pStyle w:val="a"/>
        <w:rPr>
          <w:rtl/>
        </w:rPr>
      </w:pPr>
    </w:p>
    <w:p w14:paraId="425ED629" w14:textId="77777777" w:rsidR="00000000" w:rsidRDefault="00737B0C">
      <w:pPr>
        <w:pStyle w:val="a"/>
        <w:rPr>
          <w:rFonts w:hint="cs"/>
          <w:rtl/>
        </w:rPr>
      </w:pPr>
      <w:r>
        <w:rPr>
          <w:rFonts w:hint="cs"/>
          <w:rtl/>
        </w:rPr>
        <w:t xml:space="preserve">רבותי חברי הכנסת, כאן ציין גם יושב-ראש הוועדה, שההוצאה לשידורים תהיה 60% מההכנסות, או 220 מיליון שקל, הסכום הגבוה בין השניים. מתוך הסכום זה, כמדומני מצוין שם, ש-65% יהיו להפקות חיצוניות. דרך </w:t>
      </w:r>
      <w:r>
        <w:rPr>
          <w:rFonts w:hint="cs"/>
          <w:rtl/>
        </w:rPr>
        <w:t>אגב, מועצת הרשות השנייה קבעה בזמנה 60%. בחוק הראשון היה קבוע 50%. אבל יש 65%.</w:t>
      </w:r>
    </w:p>
    <w:p w14:paraId="4B4AC93F" w14:textId="77777777" w:rsidR="00000000" w:rsidRDefault="00737B0C">
      <w:pPr>
        <w:pStyle w:val="a"/>
        <w:rPr>
          <w:rFonts w:hint="cs"/>
          <w:rtl/>
        </w:rPr>
      </w:pPr>
    </w:p>
    <w:p w14:paraId="0F175460" w14:textId="77777777" w:rsidR="00000000" w:rsidRDefault="00737B0C">
      <w:pPr>
        <w:pStyle w:val="a"/>
        <w:rPr>
          <w:rFonts w:hint="cs"/>
          <w:rtl/>
        </w:rPr>
      </w:pPr>
      <w:r>
        <w:rPr>
          <w:rFonts w:hint="cs"/>
          <w:rtl/>
        </w:rPr>
        <w:t>רשיונות וזיכיונות - אדוני השר, כפי שאמרתי לך, אינני יודע לומר לך היום בוודאות. נטיית לבי היום היתה ללכת לרשיונות. אני חושב שברשיונות אני יכול לגרום לכך שיהיו תנאי סף, שאגרום לכך</w:t>
      </w:r>
      <w:r>
        <w:rPr>
          <w:rFonts w:hint="cs"/>
          <w:rtl/>
        </w:rPr>
        <w:t xml:space="preserve"> שכל מי שירצה להתמודד יצטרך לעמוד בקריטריונים הללו, ואם הוא עמד בהם הוא יוכל לשדר כאוות נפשו.</w:t>
      </w:r>
    </w:p>
    <w:p w14:paraId="0D0C9C3A" w14:textId="77777777" w:rsidR="00000000" w:rsidRDefault="00737B0C">
      <w:pPr>
        <w:pStyle w:val="a"/>
        <w:rPr>
          <w:rFonts w:hint="cs"/>
          <w:rtl/>
        </w:rPr>
      </w:pPr>
    </w:p>
    <w:p w14:paraId="37D21D23" w14:textId="77777777" w:rsidR="00000000" w:rsidRDefault="00737B0C">
      <w:pPr>
        <w:pStyle w:val="ac"/>
        <w:rPr>
          <w:rtl/>
        </w:rPr>
      </w:pPr>
      <w:r>
        <w:rPr>
          <w:rFonts w:hint="eastAsia"/>
          <w:rtl/>
        </w:rPr>
        <w:t>שלום</w:t>
      </w:r>
      <w:r>
        <w:rPr>
          <w:rtl/>
        </w:rPr>
        <w:t xml:space="preserve"> שמחון (</w:t>
      </w:r>
      <w:r>
        <w:rPr>
          <w:rFonts w:hint="cs"/>
          <w:rtl/>
        </w:rPr>
        <w:t>יו"ר ועדת הכלכלה</w:t>
      </w:r>
      <w:r>
        <w:rPr>
          <w:rtl/>
        </w:rPr>
        <w:t>):</w:t>
      </w:r>
    </w:p>
    <w:p w14:paraId="12B486CF" w14:textId="77777777" w:rsidR="00000000" w:rsidRDefault="00737B0C">
      <w:pPr>
        <w:pStyle w:val="a"/>
        <w:rPr>
          <w:rFonts w:hint="cs"/>
          <w:rtl/>
        </w:rPr>
      </w:pPr>
    </w:p>
    <w:p w14:paraId="32A4646E" w14:textId="77777777" w:rsidR="00000000" w:rsidRDefault="00737B0C">
      <w:pPr>
        <w:pStyle w:val="a"/>
        <w:rPr>
          <w:rFonts w:hint="cs"/>
          <w:rtl/>
        </w:rPr>
      </w:pPr>
      <w:r>
        <w:rPr>
          <w:rFonts w:hint="cs"/>
          <w:rtl/>
        </w:rPr>
        <w:t>זה סותר את כל מה שאמרת.</w:t>
      </w:r>
    </w:p>
    <w:p w14:paraId="67AD9066" w14:textId="77777777" w:rsidR="00000000" w:rsidRDefault="00737B0C">
      <w:pPr>
        <w:pStyle w:val="a"/>
        <w:rPr>
          <w:rFonts w:hint="cs"/>
          <w:rtl/>
        </w:rPr>
      </w:pPr>
    </w:p>
    <w:p w14:paraId="08897AFD" w14:textId="77777777" w:rsidR="00000000" w:rsidRDefault="00737B0C">
      <w:pPr>
        <w:pStyle w:val="SpeakerCon"/>
        <w:rPr>
          <w:rtl/>
        </w:rPr>
      </w:pPr>
      <w:bookmarkStart w:id="483" w:name="FS000000493T30_07_2003_21_33_22C"/>
      <w:bookmarkEnd w:id="483"/>
      <w:r>
        <w:rPr>
          <w:rtl/>
        </w:rPr>
        <w:t>דוד טל (עם אחד):</w:t>
      </w:r>
    </w:p>
    <w:p w14:paraId="1D3FFEE6" w14:textId="77777777" w:rsidR="00000000" w:rsidRDefault="00737B0C">
      <w:pPr>
        <w:pStyle w:val="a"/>
        <w:rPr>
          <w:rtl/>
        </w:rPr>
      </w:pPr>
    </w:p>
    <w:p w14:paraId="3B227FDE" w14:textId="77777777" w:rsidR="00000000" w:rsidRDefault="00737B0C">
      <w:pPr>
        <w:pStyle w:val="a"/>
        <w:rPr>
          <w:rFonts w:hint="cs"/>
          <w:rtl/>
        </w:rPr>
      </w:pPr>
      <w:r>
        <w:rPr>
          <w:rFonts w:hint="cs"/>
          <w:rtl/>
        </w:rPr>
        <w:t>סליחה, לא. אמרתי - - -</w:t>
      </w:r>
    </w:p>
    <w:p w14:paraId="359037F9" w14:textId="77777777" w:rsidR="00000000" w:rsidRDefault="00737B0C">
      <w:pPr>
        <w:pStyle w:val="a"/>
        <w:rPr>
          <w:rFonts w:hint="cs"/>
          <w:rtl/>
        </w:rPr>
      </w:pPr>
    </w:p>
    <w:p w14:paraId="78C01A81" w14:textId="77777777" w:rsidR="00000000" w:rsidRDefault="00737B0C">
      <w:pPr>
        <w:pStyle w:val="ac"/>
        <w:rPr>
          <w:rtl/>
        </w:rPr>
      </w:pPr>
      <w:r>
        <w:rPr>
          <w:rFonts w:hint="eastAsia"/>
          <w:rtl/>
        </w:rPr>
        <w:t>שלום</w:t>
      </w:r>
      <w:r>
        <w:rPr>
          <w:rtl/>
        </w:rPr>
        <w:t xml:space="preserve"> שמחון (</w:t>
      </w:r>
      <w:r>
        <w:rPr>
          <w:rFonts w:hint="cs"/>
          <w:rtl/>
        </w:rPr>
        <w:t>יו"ר ועדת הכלכלה</w:t>
      </w:r>
      <w:r>
        <w:rPr>
          <w:rtl/>
        </w:rPr>
        <w:t>):</w:t>
      </w:r>
    </w:p>
    <w:p w14:paraId="7CC5B8E7" w14:textId="77777777" w:rsidR="00000000" w:rsidRDefault="00737B0C">
      <w:pPr>
        <w:pStyle w:val="a"/>
        <w:rPr>
          <w:rFonts w:hint="cs"/>
          <w:rtl/>
        </w:rPr>
      </w:pPr>
    </w:p>
    <w:p w14:paraId="48536171" w14:textId="77777777" w:rsidR="00000000" w:rsidRDefault="00737B0C">
      <w:pPr>
        <w:pStyle w:val="a"/>
        <w:rPr>
          <w:rFonts w:hint="cs"/>
          <w:rtl/>
        </w:rPr>
      </w:pPr>
      <w:r>
        <w:rPr>
          <w:rFonts w:hint="cs"/>
          <w:rtl/>
        </w:rPr>
        <w:t xml:space="preserve">התנגדת לבעלי ההון, ועכשיו אתה </w:t>
      </w:r>
      <w:r>
        <w:rPr>
          <w:rFonts w:hint="cs"/>
          <w:rtl/>
        </w:rPr>
        <w:t>- - -</w:t>
      </w:r>
    </w:p>
    <w:p w14:paraId="41CDF8B4" w14:textId="77777777" w:rsidR="00000000" w:rsidRDefault="00737B0C">
      <w:pPr>
        <w:pStyle w:val="a"/>
        <w:rPr>
          <w:rFonts w:hint="cs"/>
          <w:rtl/>
        </w:rPr>
      </w:pPr>
    </w:p>
    <w:p w14:paraId="15CAE444" w14:textId="77777777" w:rsidR="00000000" w:rsidRDefault="00737B0C">
      <w:pPr>
        <w:pStyle w:val="SpeakerCon"/>
        <w:rPr>
          <w:rtl/>
        </w:rPr>
      </w:pPr>
      <w:bookmarkStart w:id="484" w:name="FS000000493T30_07_2003_21_33_25C"/>
      <w:bookmarkEnd w:id="484"/>
      <w:r>
        <w:rPr>
          <w:rtl/>
        </w:rPr>
        <w:t>דוד טל (עם אחד):</w:t>
      </w:r>
    </w:p>
    <w:p w14:paraId="23A3B423" w14:textId="77777777" w:rsidR="00000000" w:rsidRDefault="00737B0C">
      <w:pPr>
        <w:pStyle w:val="a"/>
        <w:rPr>
          <w:rtl/>
        </w:rPr>
      </w:pPr>
    </w:p>
    <w:p w14:paraId="5A42555D" w14:textId="77777777" w:rsidR="00000000" w:rsidRDefault="00737B0C">
      <w:pPr>
        <w:pStyle w:val="a"/>
        <w:rPr>
          <w:rFonts w:hint="cs"/>
          <w:rtl/>
        </w:rPr>
      </w:pPr>
      <w:r>
        <w:rPr>
          <w:rFonts w:hint="cs"/>
          <w:rtl/>
        </w:rPr>
        <w:t>לא. אמרתי שאני מתנגד לבעלי ההון, כיוון שאנחנו נותנים משאב של המדינה לבעלי ההון, בזמן שאיננו מוכנים לתת 50 מיליון שקל למשפחות חד-הוריות. מאוד יכול להיות שזה יקל עליהן. אמרתי גם בדברי, שעיני לא צרה בכך שאנשי הון ישקיעו וירוויחו. כשהם</w:t>
      </w:r>
      <w:r>
        <w:rPr>
          <w:rFonts w:hint="cs"/>
          <w:rtl/>
        </w:rPr>
        <w:t xml:space="preserve"> מרוויחים, הם לוקחים את הרווחים הביתה. כשהם לא מרוויחים, הם מגיעים לוועדת הכלכלה. אני רוצה לומר לך ולהזהיר אותך, יושב-ראש ועדת הכלכלה, שזה לא יהיה המקרה הראשון והאחרון. אני מודיע לך, שמכאן אנחנו משדרים, שכל מי שרכש וקיבל זיכיון כזה או אחר ולא יצליח, חס וחל</w:t>
      </w:r>
      <w:r>
        <w:rPr>
          <w:rFonts w:hint="cs"/>
          <w:rtl/>
        </w:rPr>
        <w:t>ילה, הוא יבוא אליך כדי שתעזור לו, כדי שתתמוך בו וכדי שתקל עליו את הרגולציה.</w:t>
      </w:r>
    </w:p>
    <w:p w14:paraId="3DD1C8E5" w14:textId="77777777" w:rsidR="00000000" w:rsidRDefault="00737B0C">
      <w:pPr>
        <w:pStyle w:val="a"/>
        <w:rPr>
          <w:rFonts w:hint="cs"/>
          <w:rtl/>
        </w:rPr>
      </w:pPr>
    </w:p>
    <w:p w14:paraId="3414D98D" w14:textId="77777777" w:rsidR="00000000" w:rsidRDefault="00737B0C">
      <w:pPr>
        <w:pStyle w:val="ac"/>
        <w:rPr>
          <w:rtl/>
        </w:rPr>
      </w:pPr>
      <w:r>
        <w:rPr>
          <w:rFonts w:hint="eastAsia"/>
          <w:rtl/>
        </w:rPr>
        <w:t>שלום</w:t>
      </w:r>
      <w:r>
        <w:rPr>
          <w:rtl/>
        </w:rPr>
        <w:t xml:space="preserve"> שמחון (</w:t>
      </w:r>
      <w:r>
        <w:rPr>
          <w:rFonts w:hint="cs"/>
          <w:rtl/>
        </w:rPr>
        <w:t>יו"ר ועדת הכלכלה</w:t>
      </w:r>
      <w:r>
        <w:rPr>
          <w:rtl/>
        </w:rPr>
        <w:t>):</w:t>
      </w:r>
    </w:p>
    <w:p w14:paraId="1EEAC054" w14:textId="77777777" w:rsidR="00000000" w:rsidRDefault="00737B0C">
      <w:pPr>
        <w:pStyle w:val="a"/>
        <w:rPr>
          <w:rFonts w:hint="cs"/>
          <w:rtl/>
        </w:rPr>
      </w:pPr>
    </w:p>
    <w:p w14:paraId="2EE122A5" w14:textId="77777777" w:rsidR="00000000" w:rsidRDefault="00737B0C">
      <w:pPr>
        <w:pStyle w:val="a"/>
        <w:rPr>
          <w:rFonts w:hint="cs"/>
          <w:rtl/>
        </w:rPr>
      </w:pPr>
      <w:r>
        <w:rPr>
          <w:rFonts w:hint="cs"/>
          <w:rtl/>
        </w:rPr>
        <w:t>תקשיב. במכרז אתה אומר שאני נותן להם מתנה. תחליט מה שאתה אומר.</w:t>
      </w:r>
    </w:p>
    <w:p w14:paraId="0DFADC67" w14:textId="77777777" w:rsidR="00000000" w:rsidRDefault="00737B0C">
      <w:pPr>
        <w:pStyle w:val="a"/>
        <w:rPr>
          <w:rFonts w:hint="cs"/>
          <w:rtl/>
        </w:rPr>
      </w:pPr>
    </w:p>
    <w:p w14:paraId="6BE60154" w14:textId="77777777" w:rsidR="00000000" w:rsidRDefault="00737B0C">
      <w:pPr>
        <w:pStyle w:val="SpeakerCon"/>
        <w:rPr>
          <w:rtl/>
        </w:rPr>
      </w:pPr>
      <w:bookmarkStart w:id="485" w:name="FS000000493T30_07_2003_21_35_55C"/>
      <w:bookmarkEnd w:id="485"/>
      <w:r>
        <w:rPr>
          <w:rtl/>
        </w:rPr>
        <w:t>דוד טל (עם אחד):</w:t>
      </w:r>
    </w:p>
    <w:p w14:paraId="71CDF045" w14:textId="77777777" w:rsidR="00000000" w:rsidRDefault="00737B0C">
      <w:pPr>
        <w:pStyle w:val="a"/>
        <w:rPr>
          <w:rtl/>
        </w:rPr>
      </w:pPr>
    </w:p>
    <w:p w14:paraId="0487718B" w14:textId="77777777" w:rsidR="00000000" w:rsidRDefault="00737B0C">
      <w:pPr>
        <w:pStyle w:val="a"/>
        <w:rPr>
          <w:rFonts w:hint="cs"/>
          <w:rtl/>
        </w:rPr>
      </w:pPr>
      <w:r>
        <w:rPr>
          <w:rFonts w:hint="cs"/>
          <w:rtl/>
        </w:rPr>
        <w:t xml:space="preserve">אני לא אמרתי שאנחנו נותנים זאת במתנה. אבל אנחנו יכולים לקבוע איך, </w:t>
      </w:r>
      <w:r>
        <w:rPr>
          <w:rFonts w:hint="cs"/>
          <w:rtl/>
        </w:rPr>
        <w:t>כמה ולמה. לצורך העניין הזה, הקמנו את הרשות השנייה, שהיא תקבע בדברים הללו. אני לא רוצה שאנחנו או הממשלה נעשה את זה.</w:t>
      </w:r>
    </w:p>
    <w:p w14:paraId="5B1B9951" w14:textId="77777777" w:rsidR="00000000" w:rsidRDefault="00737B0C">
      <w:pPr>
        <w:pStyle w:val="a"/>
        <w:rPr>
          <w:rFonts w:hint="cs"/>
          <w:rtl/>
        </w:rPr>
      </w:pPr>
    </w:p>
    <w:p w14:paraId="4CD59EA1" w14:textId="77777777" w:rsidR="00000000" w:rsidRDefault="00737B0C">
      <w:pPr>
        <w:pStyle w:val="a"/>
        <w:rPr>
          <w:rFonts w:hint="cs"/>
          <w:rtl/>
        </w:rPr>
      </w:pPr>
      <w:r>
        <w:rPr>
          <w:rFonts w:hint="cs"/>
          <w:rtl/>
        </w:rPr>
        <w:t>אדוני היושב-ראש, לדעתי, כפי שאמרתי, אנחנו ממשיכים להיטיב עם החזקים והעשירים, בניגוד לדעתו של עמיתי, חבר הכנסת שלום שמחון. אנחנו מחלקים להם א</w:t>
      </w:r>
      <w:r>
        <w:rPr>
          <w:rFonts w:hint="cs"/>
          <w:rtl/>
        </w:rPr>
        <w:t>ת ההטבות האלה בעשרות ולפעמים במאות מיליוני שקלים. לצערי, העשירונים התחתונים נמקים ומורעבים.</w:t>
      </w:r>
    </w:p>
    <w:p w14:paraId="3A335709" w14:textId="77777777" w:rsidR="00000000" w:rsidRDefault="00737B0C">
      <w:pPr>
        <w:pStyle w:val="a"/>
        <w:rPr>
          <w:rFonts w:hint="cs"/>
          <w:rtl/>
        </w:rPr>
      </w:pPr>
    </w:p>
    <w:p w14:paraId="5E9ED839" w14:textId="77777777" w:rsidR="00000000" w:rsidRDefault="00737B0C">
      <w:pPr>
        <w:pStyle w:val="a"/>
        <w:rPr>
          <w:rFonts w:hint="cs"/>
          <w:rtl/>
        </w:rPr>
      </w:pPr>
      <w:r>
        <w:rPr>
          <w:rFonts w:hint="cs"/>
          <w:rtl/>
        </w:rPr>
        <w:t>אני מאוד מקווה, ואני רוצה לשמוע כאן את שר המשפטים, ואולי  יש לו מידע אחר, אם אכן סאבא נכנס למערכת; אשמח לשמוע את זה כאן.</w:t>
      </w:r>
    </w:p>
    <w:p w14:paraId="0ED9E863" w14:textId="77777777" w:rsidR="00000000" w:rsidRDefault="00737B0C">
      <w:pPr>
        <w:pStyle w:val="a"/>
        <w:rPr>
          <w:rFonts w:hint="cs"/>
          <w:rtl/>
        </w:rPr>
      </w:pPr>
    </w:p>
    <w:p w14:paraId="58B4E419" w14:textId="77777777" w:rsidR="00000000" w:rsidRDefault="00737B0C">
      <w:pPr>
        <w:pStyle w:val="a"/>
        <w:rPr>
          <w:rFonts w:hint="cs"/>
          <w:rtl/>
        </w:rPr>
      </w:pPr>
      <w:r>
        <w:rPr>
          <w:rFonts w:hint="cs"/>
          <w:rtl/>
        </w:rPr>
        <w:t xml:space="preserve">לסיום: אני מתפלל בכל לבי שערוץ-10 יצליח, </w:t>
      </w:r>
      <w:r>
        <w:rPr>
          <w:rFonts w:hint="cs"/>
          <w:rtl/>
        </w:rPr>
        <w:t>כדי שתתקיים התחרות. צר לי ואני חושש מאוד שבתוך שנה יצטרכו ועדת הכלכלה והכנסת לדון שוב בסוגיה הזאת, וזה יחזור על עצמו.</w:t>
      </w:r>
    </w:p>
    <w:p w14:paraId="2E9F6D86" w14:textId="77777777" w:rsidR="00000000" w:rsidRDefault="00737B0C">
      <w:pPr>
        <w:pStyle w:val="a"/>
        <w:rPr>
          <w:rFonts w:hint="cs"/>
          <w:rtl/>
        </w:rPr>
      </w:pPr>
    </w:p>
    <w:p w14:paraId="35396A5F" w14:textId="77777777" w:rsidR="00000000" w:rsidRDefault="00737B0C">
      <w:pPr>
        <w:pStyle w:val="a"/>
        <w:rPr>
          <w:rFonts w:hint="cs"/>
          <w:rtl/>
        </w:rPr>
      </w:pPr>
      <w:r>
        <w:rPr>
          <w:rFonts w:hint="cs"/>
          <w:rtl/>
        </w:rPr>
        <w:t>כאמור, אני מקווה מאוד שערוץ-10 ימריא, אבל לדעתי, כדי שהוא ימריא, יהיה מישהו שיצטרך לשפוך כספים במשך שנתיים ימים כדי להעלות לו את הרייטינג</w:t>
      </w:r>
      <w:r>
        <w:rPr>
          <w:rFonts w:hint="cs"/>
          <w:rtl/>
        </w:rPr>
        <w:t xml:space="preserve"> לרמה מסוימת, ורק אז אולי הוא יצליח להתמודד בשוק שלנו ואולי להיות רווחי. תודה רבה.</w:t>
      </w:r>
    </w:p>
    <w:p w14:paraId="76B29D4B" w14:textId="77777777" w:rsidR="00000000" w:rsidRDefault="00737B0C">
      <w:pPr>
        <w:pStyle w:val="a"/>
        <w:rPr>
          <w:rFonts w:hint="cs"/>
          <w:rtl/>
        </w:rPr>
      </w:pPr>
    </w:p>
    <w:p w14:paraId="3D493DD5" w14:textId="77777777" w:rsidR="00000000" w:rsidRDefault="00737B0C">
      <w:pPr>
        <w:pStyle w:val="ad"/>
        <w:rPr>
          <w:rtl/>
        </w:rPr>
      </w:pPr>
      <w:r>
        <w:rPr>
          <w:rtl/>
        </w:rPr>
        <w:t>היו"ר נסים דהן:</w:t>
      </w:r>
    </w:p>
    <w:p w14:paraId="3DD5EA52" w14:textId="77777777" w:rsidR="00000000" w:rsidRDefault="00737B0C">
      <w:pPr>
        <w:pStyle w:val="a"/>
        <w:rPr>
          <w:rtl/>
        </w:rPr>
      </w:pPr>
    </w:p>
    <w:p w14:paraId="528B32BD" w14:textId="77777777" w:rsidR="00000000" w:rsidRDefault="00737B0C">
      <w:pPr>
        <w:pStyle w:val="a"/>
        <w:rPr>
          <w:rFonts w:hint="cs"/>
          <w:rtl/>
        </w:rPr>
      </w:pPr>
      <w:r>
        <w:rPr>
          <w:rFonts w:hint="cs"/>
          <w:rtl/>
        </w:rPr>
        <w:t>תודה רבה. לחבר הכנסת אבשלום וילן הסתייגות אחת - חמש דקות.</w:t>
      </w:r>
    </w:p>
    <w:p w14:paraId="41266C87" w14:textId="77777777" w:rsidR="00000000" w:rsidRDefault="00737B0C">
      <w:pPr>
        <w:pStyle w:val="a"/>
        <w:rPr>
          <w:rFonts w:hint="cs"/>
          <w:rtl/>
        </w:rPr>
      </w:pPr>
    </w:p>
    <w:p w14:paraId="7A1E5826" w14:textId="77777777" w:rsidR="00000000" w:rsidRDefault="00737B0C">
      <w:pPr>
        <w:pStyle w:val="Speaker"/>
        <w:rPr>
          <w:rtl/>
        </w:rPr>
      </w:pPr>
      <w:bookmarkStart w:id="486" w:name="FS000000505T30_07_2003_21_39_42"/>
      <w:bookmarkStart w:id="487" w:name="_Toc47678196"/>
      <w:bookmarkStart w:id="488" w:name="_Toc49055756"/>
      <w:bookmarkEnd w:id="486"/>
      <w:r>
        <w:rPr>
          <w:rFonts w:hint="eastAsia"/>
          <w:rtl/>
        </w:rPr>
        <w:t>אבשלום</w:t>
      </w:r>
      <w:r>
        <w:rPr>
          <w:rtl/>
        </w:rPr>
        <w:t xml:space="preserve"> וילן (מרצ):</w:t>
      </w:r>
      <w:bookmarkEnd w:id="487"/>
      <w:bookmarkEnd w:id="488"/>
    </w:p>
    <w:p w14:paraId="7928933A" w14:textId="77777777" w:rsidR="00000000" w:rsidRDefault="00737B0C">
      <w:pPr>
        <w:pStyle w:val="a"/>
        <w:rPr>
          <w:rFonts w:hint="cs"/>
          <w:rtl/>
        </w:rPr>
      </w:pPr>
    </w:p>
    <w:p w14:paraId="24A507CA" w14:textId="77777777" w:rsidR="00000000" w:rsidRDefault="00737B0C">
      <w:pPr>
        <w:pStyle w:val="a"/>
        <w:rPr>
          <w:rFonts w:hint="cs"/>
          <w:rtl/>
        </w:rPr>
      </w:pPr>
      <w:r>
        <w:rPr>
          <w:rFonts w:hint="cs"/>
          <w:rtl/>
        </w:rPr>
        <w:t>אדוני היושב-ראש, רבותי חברי הכנסת, אני חושב שחבר הכנסת טל צודק בגישתו העקרונ</w:t>
      </w:r>
      <w:r>
        <w:rPr>
          <w:rFonts w:hint="cs"/>
          <w:rtl/>
        </w:rPr>
        <w:t>ית לגבי הבעייתיות עם מועצת הרשות השנייה וכל מה שקרה. אבל אני חושב שלא פעם אחת ולא פעמיים אתה קצת נסחפת בתיאורים הפלסטיים שהצגת פה. אם רוצים לנתח את הבעיה ביושר - ואדגיש גם את ההסתייגויות ומדוע הגשתי אותן - בעצם כבר ב-1999, כאשר הובאה ההצעה להקמת ערוץ מסחרי</w:t>
      </w:r>
      <w:r>
        <w:rPr>
          <w:rFonts w:hint="cs"/>
          <w:rtl/>
        </w:rPr>
        <w:t xml:space="preserve"> נוסף לוועדת הכספים, הנחת היסוד של אוצר מדינת ישראל היתה הנחה שגויה. הוא חשב שבמקום 800 מיליון דולר פרסומת, השוק יהיה מיליארד דולר פרסומת. אני זוכר את הוויכוח. שאלתי, מה יקרה אם לא, ומה אם יהיה מיתון וכו', וכולם היו בטוחים שהשמים הם הגבול. </w:t>
      </w:r>
    </w:p>
    <w:p w14:paraId="6A28A3A0" w14:textId="77777777" w:rsidR="00000000" w:rsidRDefault="00737B0C">
      <w:pPr>
        <w:pStyle w:val="a"/>
        <w:rPr>
          <w:rFonts w:hint="cs"/>
          <w:rtl/>
        </w:rPr>
      </w:pPr>
    </w:p>
    <w:p w14:paraId="341A29C3" w14:textId="77777777" w:rsidR="00000000" w:rsidRDefault="00737B0C">
      <w:pPr>
        <w:pStyle w:val="a"/>
        <w:rPr>
          <w:rFonts w:hint="cs"/>
          <w:rtl/>
        </w:rPr>
      </w:pPr>
      <w:r>
        <w:rPr>
          <w:rFonts w:hint="cs"/>
          <w:rtl/>
        </w:rPr>
        <w:t>כל ההשקעות בשו</w:t>
      </w:r>
      <w:r>
        <w:rPr>
          <w:rFonts w:hint="cs"/>
          <w:rtl/>
        </w:rPr>
        <w:t>ק התקשורת הישראלית נעשו מתוך מגלומניה, מתוך מתן טובות לקרובים, טובות הנאה וכו'. היה צריך להקים מערכת של לוויין בשם התחרות עם כל מיני מקורבים למועצת המנהלים, שעד היום מדינת ישראל, דרך חברת "בזק", מסבסדת אותה במאות מיליוני דולרים. זו היתה גישה נכונה להיכנס ל</w:t>
      </w:r>
      <w:r>
        <w:rPr>
          <w:rFonts w:hint="cs"/>
          <w:rtl/>
        </w:rPr>
        <w:t>תחרות? ודאי שלא.</w:t>
      </w:r>
    </w:p>
    <w:p w14:paraId="6AC0E23F" w14:textId="77777777" w:rsidR="00000000" w:rsidRDefault="00737B0C">
      <w:pPr>
        <w:pStyle w:val="a"/>
        <w:rPr>
          <w:rFonts w:hint="cs"/>
          <w:rtl/>
        </w:rPr>
      </w:pPr>
    </w:p>
    <w:p w14:paraId="04B484E0" w14:textId="77777777" w:rsidR="00000000" w:rsidRDefault="00737B0C">
      <w:pPr>
        <w:pStyle w:val="a"/>
        <w:rPr>
          <w:rFonts w:hint="cs"/>
          <w:rtl/>
        </w:rPr>
      </w:pPr>
      <w:r>
        <w:rPr>
          <w:rFonts w:hint="cs"/>
          <w:rtl/>
        </w:rPr>
        <w:t>גם כשמדובר פה על הרגולציה של ערוץ-10, כל הצורה השלומיאלית שבה קבענו רף - אנשי האוצר היו בטוחים אז שמי-יודע-מה ואילו תגמולים ותמלוגים המדינה תצליח להוציא מזה. כבר היתה אינתיפאדה וכבר ראו את השוק, אבל נכנסו למצב בלתי אפשרי.</w:t>
      </w:r>
    </w:p>
    <w:p w14:paraId="1C5A2DC4" w14:textId="77777777" w:rsidR="00000000" w:rsidRDefault="00737B0C">
      <w:pPr>
        <w:pStyle w:val="a"/>
        <w:rPr>
          <w:rFonts w:hint="cs"/>
          <w:rtl/>
        </w:rPr>
      </w:pPr>
    </w:p>
    <w:p w14:paraId="4A9A6802" w14:textId="77777777" w:rsidR="00000000" w:rsidRDefault="00737B0C">
      <w:pPr>
        <w:pStyle w:val="a"/>
        <w:rPr>
          <w:rFonts w:hint="cs"/>
          <w:rtl/>
        </w:rPr>
      </w:pPr>
      <w:r>
        <w:rPr>
          <w:rFonts w:hint="cs"/>
          <w:rtl/>
        </w:rPr>
        <w:t>חבר הכנסת טל, ו</w:t>
      </w:r>
      <w:r>
        <w:rPr>
          <w:rFonts w:hint="cs"/>
          <w:rtl/>
        </w:rPr>
        <w:t>עדת הכלכלה לא היתה צריכה להמציא את הגלגל מחדש. אם היינו מתכננים נכון, אם היינו חותכים ביושר ובאומץ פעם אחת ולתמיד את כל הרעה החולה של מתן טובות הנאה לפוליטיקאים ולחברים, כפי שחלק מהדברים מתנהלים במדינת העולם השלישי הקרויה מדינת ישראל - היה אפשר להתקדם יותר</w:t>
      </w:r>
      <w:r>
        <w:rPr>
          <w:rFonts w:hint="cs"/>
          <w:rtl/>
        </w:rPr>
        <w:t xml:space="preserve">. אבל אנחנו קיבלנו מצב נתון. האבסורד הכי גדול הוא, שאחרי שוועדת הכלכלה יושבת על המדוכה ומגיעה לפתרון שכל הזכיינים לא מרוצים ממנו אבל מוכנים לחיות אתו, אני עוד קורא באחד העיתונים עמוד שלם של ניתוח שמעיד על  חוסר הבנה מוחלט של מה שהיה בוועדה. </w:t>
      </w:r>
    </w:p>
    <w:p w14:paraId="2094EA39" w14:textId="77777777" w:rsidR="00000000" w:rsidRDefault="00737B0C">
      <w:pPr>
        <w:pStyle w:val="a"/>
        <w:rPr>
          <w:rFonts w:hint="cs"/>
          <w:rtl/>
        </w:rPr>
      </w:pPr>
    </w:p>
    <w:p w14:paraId="0BEA49DA" w14:textId="77777777" w:rsidR="00000000" w:rsidRDefault="00737B0C">
      <w:pPr>
        <w:pStyle w:val="a"/>
        <w:rPr>
          <w:rFonts w:hint="cs"/>
          <w:rtl/>
        </w:rPr>
      </w:pPr>
      <w:r>
        <w:rPr>
          <w:rFonts w:hint="cs"/>
          <w:rtl/>
        </w:rPr>
        <w:t>אומר בתמצית מ</w:t>
      </w:r>
      <w:r>
        <w:rPr>
          <w:rFonts w:hint="cs"/>
          <w:rtl/>
        </w:rPr>
        <w:t>ה בעצם החליטה הוועדה ומה מובא פה להצבעה. הוועדה אמרה שיכול להיות שחבר הכנסת טל צודק, ויכול להיות שערוץ-10 - - -</w:t>
      </w:r>
    </w:p>
    <w:p w14:paraId="361FEC10" w14:textId="77777777" w:rsidR="00000000" w:rsidRDefault="00737B0C">
      <w:pPr>
        <w:pStyle w:val="a"/>
        <w:rPr>
          <w:rFonts w:hint="cs"/>
          <w:rtl/>
        </w:rPr>
      </w:pPr>
    </w:p>
    <w:p w14:paraId="01B000AD" w14:textId="77777777" w:rsidR="00000000" w:rsidRDefault="00737B0C">
      <w:pPr>
        <w:pStyle w:val="a"/>
        <w:rPr>
          <w:rFonts w:hint="cs"/>
          <w:rtl/>
        </w:rPr>
      </w:pPr>
      <w:r>
        <w:rPr>
          <w:rFonts w:hint="cs"/>
          <w:rtl/>
        </w:rPr>
        <w:t>אדוני היושב-ראש, שר המשפטים פה בגבו אלי.</w:t>
      </w:r>
    </w:p>
    <w:p w14:paraId="58169EAD" w14:textId="77777777" w:rsidR="00000000" w:rsidRDefault="00737B0C">
      <w:pPr>
        <w:pStyle w:val="a"/>
        <w:rPr>
          <w:rFonts w:hint="cs"/>
          <w:rtl/>
        </w:rPr>
      </w:pPr>
    </w:p>
    <w:p w14:paraId="76D224AB" w14:textId="77777777" w:rsidR="00000000" w:rsidRDefault="00737B0C">
      <w:pPr>
        <w:pStyle w:val="ad"/>
        <w:rPr>
          <w:rtl/>
        </w:rPr>
      </w:pPr>
      <w:r>
        <w:rPr>
          <w:rtl/>
        </w:rPr>
        <w:t>היו"ר נסים דהן:</w:t>
      </w:r>
    </w:p>
    <w:p w14:paraId="76D5B272" w14:textId="77777777" w:rsidR="00000000" w:rsidRDefault="00737B0C">
      <w:pPr>
        <w:pStyle w:val="a"/>
        <w:rPr>
          <w:rtl/>
        </w:rPr>
      </w:pPr>
    </w:p>
    <w:p w14:paraId="7F2BC934" w14:textId="77777777" w:rsidR="00000000" w:rsidRDefault="00737B0C">
      <w:pPr>
        <w:pStyle w:val="a"/>
        <w:rPr>
          <w:rFonts w:hint="cs"/>
          <w:rtl/>
        </w:rPr>
      </w:pPr>
      <w:r>
        <w:rPr>
          <w:rFonts w:hint="cs"/>
          <w:rtl/>
        </w:rPr>
        <w:t>שר המשפטים.</w:t>
      </w:r>
    </w:p>
    <w:p w14:paraId="4DD2D197" w14:textId="77777777" w:rsidR="00000000" w:rsidRDefault="00737B0C">
      <w:pPr>
        <w:pStyle w:val="a"/>
        <w:rPr>
          <w:rFonts w:hint="cs"/>
          <w:rtl/>
        </w:rPr>
      </w:pPr>
    </w:p>
    <w:p w14:paraId="2BBF77E1" w14:textId="77777777" w:rsidR="00000000" w:rsidRDefault="00737B0C">
      <w:pPr>
        <w:pStyle w:val="SpeakerCon"/>
        <w:rPr>
          <w:rtl/>
        </w:rPr>
      </w:pPr>
      <w:bookmarkStart w:id="489" w:name="FS000000505T30_07_2003_21_45_19C"/>
      <w:bookmarkEnd w:id="489"/>
      <w:r>
        <w:rPr>
          <w:rtl/>
        </w:rPr>
        <w:t>אבשלום וילן (מרצ):</w:t>
      </w:r>
    </w:p>
    <w:p w14:paraId="6B66CD66" w14:textId="77777777" w:rsidR="00000000" w:rsidRDefault="00737B0C">
      <w:pPr>
        <w:pStyle w:val="a"/>
        <w:rPr>
          <w:rtl/>
        </w:rPr>
      </w:pPr>
    </w:p>
    <w:p w14:paraId="61E2BA03" w14:textId="77777777" w:rsidR="00000000" w:rsidRDefault="00737B0C">
      <w:pPr>
        <w:pStyle w:val="a"/>
        <w:rPr>
          <w:rFonts w:hint="cs"/>
          <w:rtl/>
        </w:rPr>
      </w:pPr>
      <w:r>
        <w:rPr>
          <w:rFonts w:hint="cs"/>
          <w:rtl/>
        </w:rPr>
        <w:t xml:space="preserve">הוועדה החליטה שהיא נותנת, בהתאם להמלצת הממשלה, עוד </w:t>
      </w:r>
      <w:r>
        <w:rPr>
          <w:rFonts w:hint="cs"/>
          <w:rtl/>
        </w:rPr>
        <w:t>אפשרות לערוץ-10 להתרומם. ההערכה שלי דומה להערכתו של חבר הכנסת טל, שהסיכוי לכך קלוש. אבל היא גם קבעה מנגנון - מי שמבין את ההחלטה - מה יקרה אם אכן ערוץ-10 לא יצליח להתרומם, והיא מאפשרת להמשיך לקיים את התחרות. זו משמעות ההחלטה. לא במקרה תקפת, או לא תקפת אלא ר</w:t>
      </w:r>
      <w:r>
        <w:rPr>
          <w:rFonts w:hint="cs"/>
          <w:rtl/>
        </w:rPr>
        <w:t>מזת על הנימוקים של הממונה על ההגבלים העסקיים. הוא ניתח זאת נכון. בעצם, הוא המליץ לוועדה את ההמלצות שיאפשרו לקיים את התחרות גם אם ערוץ-10, לצערנו, לא יצליח להתרומם ולהתחרות מול ערוץ-2. גם זכייני ערוץ-2 לא יצאו מרוצים. הם רצו רשיונות, ונצמדנו להחלטת הממשלה ע</w:t>
      </w:r>
      <w:r>
        <w:rPr>
          <w:rFonts w:hint="cs"/>
          <w:rtl/>
        </w:rPr>
        <w:t xml:space="preserve">ל מכרז, אבל לא במרס, אלא חצי שנה מאוחר יותר. גם בזה היה היגיון רב. לבוא ולומר שכאילו הוועדה נותנת לזכיינים כלשהם, אין שם טובות הנאה, זה לא רציני. זה ניתן כמה שנים עוד קודם לכן. עכשיו, השאלה היא מה עושים. </w:t>
      </w:r>
    </w:p>
    <w:p w14:paraId="5206FDF3" w14:textId="77777777" w:rsidR="00000000" w:rsidRDefault="00737B0C">
      <w:pPr>
        <w:pStyle w:val="a"/>
        <w:rPr>
          <w:rFonts w:hint="cs"/>
          <w:rtl/>
        </w:rPr>
      </w:pPr>
    </w:p>
    <w:p w14:paraId="71492C97" w14:textId="77777777" w:rsidR="00000000" w:rsidRDefault="00737B0C">
      <w:pPr>
        <w:pStyle w:val="a"/>
        <w:rPr>
          <w:rFonts w:hint="cs"/>
          <w:rtl/>
        </w:rPr>
      </w:pPr>
      <w:r>
        <w:rPr>
          <w:rFonts w:hint="cs"/>
          <w:rtl/>
        </w:rPr>
        <w:t>אני  חושב שבנושא הזה צריך להבין שיש כמה מגבלות. חב</w:t>
      </w:r>
      <w:r>
        <w:rPr>
          <w:rFonts w:hint="cs"/>
          <w:rtl/>
        </w:rPr>
        <w:t xml:space="preserve">ר הכנסת טל, קודם כול, לצערי מר סאבא הרוויח ביושר את השורה שהוסיף שר המשפטים לפיד. מי שיוצא מרוח על גבי שמונה עמודים בעיתון ומסביר לנו איך הוא יתערב בטלוויזיה, ויהיו תכנים כאלה בימים כאלה וסוג כזה של אוכלוסייה יוכל להופיע בה וסוג אחר - לא, אם זה הולך להיות </w:t>
      </w:r>
      <w:r>
        <w:rPr>
          <w:rFonts w:hint="cs"/>
          <w:rtl/>
        </w:rPr>
        <w:t>הבעלים, אין ברירה לרגולטור אלא להתגונן ולומר, שעם כל הכבוד - - -</w:t>
      </w:r>
    </w:p>
    <w:p w14:paraId="1F408A7A" w14:textId="77777777" w:rsidR="00000000" w:rsidRDefault="00737B0C">
      <w:pPr>
        <w:pStyle w:val="a"/>
        <w:rPr>
          <w:rFonts w:hint="cs"/>
          <w:rtl/>
        </w:rPr>
      </w:pPr>
    </w:p>
    <w:p w14:paraId="0A0D3A46" w14:textId="77777777" w:rsidR="00000000" w:rsidRDefault="00737B0C">
      <w:pPr>
        <w:pStyle w:val="ad"/>
        <w:rPr>
          <w:rtl/>
        </w:rPr>
      </w:pPr>
      <w:r>
        <w:rPr>
          <w:rtl/>
        </w:rPr>
        <w:t>היו"ר נסים דהן:</w:t>
      </w:r>
    </w:p>
    <w:p w14:paraId="38813BA3" w14:textId="77777777" w:rsidR="00000000" w:rsidRDefault="00737B0C">
      <w:pPr>
        <w:pStyle w:val="a"/>
        <w:rPr>
          <w:rtl/>
        </w:rPr>
      </w:pPr>
    </w:p>
    <w:p w14:paraId="50D9BC7F" w14:textId="77777777" w:rsidR="00000000" w:rsidRDefault="00737B0C">
      <w:pPr>
        <w:pStyle w:val="a"/>
        <w:rPr>
          <w:rFonts w:hint="cs"/>
          <w:rtl/>
        </w:rPr>
      </w:pPr>
      <w:r>
        <w:rPr>
          <w:rFonts w:hint="cs"/>
          <w:rtl/>
        </w:rPr>
        <w:t>כלומר, הבעיה היא שהוא אמר. אם הוא לא היה אומר והיה עושה, זה היה בסדר.</w:t>
      </w:r>
    </w:p>
    <w:p w14:paraId="4C213DA3" w14:textId="77777777" w:rsidR="00000000" w:rsidRDefault="00737B0C">
      <w:pPr>
        <w:pStyle w:val="a"/>
        <w:rPr>
          <w:rFonts w:hint="cs"/>
          <w:rtl/>
        </w:rPr>
      </w:pPr>
    </w:p>
    <w:p w14:paraId="32466677" w14:textId="77777777" w:rsidR="00000000" w:rsidRDefault="00737B0C">
      <w:pPr>
        <w:pStyle w:val="SpeakerCon"/>
        <w:rPr>
          <w:rtl/>
        </w:rPr>
      </w:pPr>
      <w:bookmarkStart w:id="490" w:name="FS000000505T30_07_2003_21_50_50C"/>
      <w:bookmarkEnd w:id="490"/>
      <w:r>
        <w:rPr>
          <w:rtl/>
        </w:rPr>
        <w:t>אבשלום וילן (מרצ):</w:t>
      </w:r>
    </w:p>
    <w:p w14:paraId="51D5AB50" w14:textId="77777777" w:rsidR="00000000" w:rsidRDefault="00737B0C">
      <w:pPr>
        <w:pStyle w:val="a"/>
        <w:rPr>
          <w:rtl/>
        </w:rPr>
      </w:pPr>
    </w:p>
    <w:p w14:paraId="0D19EBDD" w14:textId="77777777" w:rsidR="00000000" w:rsidRDefault="00737B0C">
      <w:pPr>
        <w:pStyle w:val="a"/>
        <w:rPr>
          <w:rFonts w:hint="cs"/>
          <w:rtl/>
        </w:rPr>
      </w:pPr>
      <w:r>
        <w:rPr>
          <w:rFonts w:hint="cs"/>
          <w:rtl/>
        </w:rPr>
        <w:t>ברגע שאדם בא ומצהיר "אני עומד להיות המשקיע השותף בערוץ-10. דעו לכם - - -</w:t>
      </w:r>
    </w:p>
    <w:p w14:paraId="367A41EC" w14:textId="77777777" w:rsidR="00000000" w:rsidRDefault="00737B0C">
      <w:pPr>
        <w:pStyle w:val="a"/>
        <w:rPr>
          <w:rFonts w:hint="cs"/>
          <w:rtl/>
        </w:rPr>
      </w:pPr>
    </w:p>
    <w:p w14:paraId="0B3FBCE6" w14:textId="77777777" w:rsidR="00000000" w:rsidRDefault="00737B0C">
      <w:pPr>
        <w:pStyle w:val="ac"/>
        <w:rPr>
          <w:rtl/>
        </w:rPr>
      </w:pPr>
      <w:r>
        <w:rPr>
          <w:rFonts w:hint="eastAsia"/>
          <w:rtl/>
        </w:rPr>
        <w:t>אליעזר</w:t>
      </w:r>
      <w:r>
        <w:rPr>
          <w:rtl/>
        </w:rPr>
        <w:t xml:space="preserve"> כ</w:t>
      </w:r>
      <w:r>
        <w:rPr>
          <w:rtl/>
        </w:rPr>
        <w:t>הן (האיחוד הלאומי - ישראל ביתנו):</w:t>
      </w:r>
    </w:p>
    <w:p w14:paraId="273E85F1" w14:textId="77777777" w:rsidR="00000000" w:rsidRDefault="00737B0C">
      <w:pPr>
        <w:pStyle w:val="a"/>
        <w:rPr>
          <w:rFonts w:hint="cs"/>
          <w:rtl/>
        </w:rPr>
      </w:pPr>
    </w:p>
    <w:p w14:paraId="24A545D8" w14:textId="77777777" w:rsidR="00000000" w:rsidRDefault="00737B0C">
      <w:pPr>
        <w:pStyle w:val="a"/>
        <w:rPr>
          <w:rFonts w:hint="cs"/>
          <w:rtl/>
        </w:rPr>
      </w:pPr>
      <w:r>
        <w:rPr>
          <w:rFonts w:hint="cs"/>
          <w:rtl/>
        </w:rPr>
        <w:t>הבעיה היא שהרגולטור לא ישכח שהוא הולך להציל את ערוץ-10.</w:t>
      </w:r>
    </w:p>
    <w:p w14:paraId="73753A65" w14:textId="77777777" w:rsidR="00000000" w:rsidRDefault="00737B0C">
      <w:pPr>
        <w:pStyle w:val="a"/>
        <w:rPr>
          <w:rFonts w:hint="cs"/>
          <w:rtl/>
        </w:rPr>
      </w:pPr>
    </w:p>
    <w:p w14:paraId="734E271B" w14:textId="77777777" w:rsidR="00000000" w:rsidRDefault="00737B0C">
      <w:pPr>
        <w:pStyle w:val="SpeakerCon"/>
        <w:rPr>
          <w:rtl/>
        </w:rPr>
      </w:pPr>
      <w:bookmarkStart w:id="491" w:name="FS000000505T30_07_2003_21_46_36C"/>
      <w:bookmarkEnd w:id="491"/>
      <w:r>
        <w:rPr>
          <w:rtl/>
        </w:rPr>
        <w:t>אבשלום וילן (מרצ):</w:t>
      </w:r>
    </w:p>
    <w:p w14:paraId="183F1EBD" w14:textId="77777777" w:rsidR="00000000" w:rsidRDefault="00737B0C">
      <w:pPr>
        <w:pStyle w:val="a"/>
        <w:rPr>
          <w:rtl/>
        </w:rPr>
      </w:pPr>
    </w:p>
    <w:p w14:paraId="488AE9BD" w14:textId="77777777" w:rsidR="00000000" w:rsidRDefault="00737B0C">
      <w:pPr>
        <w:pStyle w:val="a"/>
        <w:rPr>
          <w:rFonts w:hint="cs"/>
          <w:rtl/>
        </w:rPr>
      </w:pPr>
      <w:r>
        <w:rPr>
          <w:rFonts w:hint="cs"/>
          <w:rtl/>
        </w:rPr>
        <w:t>הרגולטור לא שוכח. אני באמת חושב, שכאשר באים ואומרים לכולם "אלה התנאים שלי. אני אפגע בחופש הדיבור, ואני אפגע בקבוצות כאלה וכו'", אין ברירה אלא לה</w:t>
      </w:r>
      <w:r>
        <w:rPr>
          <w:rFonts w:hint="cs"/>
          <w:rtl/>
        </w:rPr>
        <w:t>גן ולומר. אמרתי בכל הדיונים, ואני אומר גם פה, ואמרתי גם לשר המשפטים, שזו הצהרה, דקלרציה בלבד. אנחנו יודעים שמי שהוא מחזיק המניות יכול לפטר את העורכים. אבל כנסת ישראל חייבת לומר, שאצלה, בערוצים מסחריים, בתחרות הוגנת - אין לזה מקום. היא צריכה להגיד את ההצהרה</w:t>
      </w:r>
      <w:r>
        <w:rPr>
          <w:rFonts w:hint="cs"/>
          <w:rtl/>
        </w:rPr>
        <w:t xml:space="preserve"> הזאת בצדק וביושר.</w:t>
      </w:r>
    </w:p>
    <w:p w14:paraId="1435D087" w14:textId="77777777" w:rsidR="00000000" w:rsidRDefault="00737B0C">
      <w:pPr>
        <w:pStyle w:val="a"/>
        <w:rPr>
          <w:rFonts w:hint="cs"/>
          <w:rtl/>
        </w:rPr>
      </w:pPr>
    </w:p>
    <w:p w14:paraId="6F8D8EDA" w14:textId="77777777" w:rsidR="00000000" w:rsidRDefault="00737B0C">
      <w:pPr>
        <w:pStyle w:val="a"/>
        <w:rPr>
          <w:rFonts w:hint="cs"/>
          <w:rtl/>
        </w:rPr>
      </w:pPr>
      <w:r>
        <w:rPr>
          <w:rFonts w:hint="cs"/>
          <w:rtl/>
        </w:rPr>
        <w:t>לעצם ההסתייגות שלי - הגשתי הסתייגויות מהותיות. בכל אופן, החליטו גם על ערוצים ייעודיים. הלוואי שיצליחו. גם להם אני לא כל כך רואה את הנישה. עלה ערוץ המוזיקה. עלה ערוץ-9 המשדר ברוסית וקרוי - -</w:t>
      </w:r>
    </w:p>
    <w:p w14:paraId="24AE29CC" w14:textId="77777777" w:rsidR="00000000" w:rsidRDefault="00737B0C">
      <w:pPr>
        <w:pStyle w:val="a"/>
        <w:rPr>
          <w:rFonts w:hint="cs"/>
          <w:rtl/>
        </w:rPr>
      </w:pPr>
    </w:p>
    <w:p w14:paraId="48864077" w14:textId="77777777" w:rsidR="00000000" w:rsidRDefault="00737B0C">
      <w:pPr>
        <w:pStyle w:val="ac"/>
        <w:rPr>
          <w:rtl/>
        </w:rPr>
      </w:pPr>
      <w:r>
        <w:rPr>
          <w:rFonts w:hint="eastAsia"/>
          <w:rtl/>
        </w:rPr>
        <w:t>גלעד</w:t>
      </w:r>
      <w:r>
        <w:rPr>
          <w:rtl/>
        </w:rPr>
        <w:t xml:space="preserve"> ארדן (הליכוד):</w:t>
      </w:r>
    </w:p>
    <w:p w14:paraId="6163E866" w14:textId="77777777" w:rsidR="00000000" w:rsidRDefault="00737B0C">
      <w:pPr>
        <w:pStyle w:val="a"/>
        <w:rPr>
          <w:rFonts w:hint="cs"/>
          <w:rtl/>
        </w:rPr>
      </w:pPr>
    </w:p>
    <w:p w14:paraId="50D782B8" w14:textId="77777777" w:rsidR="00000000" w:rsidRDefault="00737B0C">
      <w:pPr>
        <w:pStyle w:val="a"/>
        <w:rPr>
          <w:rFonts w:hint="cs"/>
          <w:rtl/>
        </w:rPr>
      </w:pPr>
      <w:r>
        <w:rPr>
          <w:rFonts w:hint="cs"/>
          <w:rtl/>
        </w:rPr>
        <w:t>"ישראל פלוס".</w:t>
      </w:r>
    </w:p>
    <w:p w14:paraId="76BEBBBC" w14:textId="77777777" w:rsidR="00000000" w:rsidRDefault="00737B0C">
      <w:pPr>
        <w:pStyle w:val="a"/>
        <w:rPr>
          <w:rFonts w:hint="cs"/>
          <w:rtl/>
        </w:rPr>
      </w:pPr>
    </w:p>
    <w:p w14:paraId="0E3514E9" w14:textId="77777777" w:rsidR="00000000" w:rsidRDefault="00737B0C">
      <w:pPr>
        <w:pStyle w:val="SpeakerCon"/>
        <w:rPr>
          <w:rtl/>
        </w:rPr>
      </w:pPr>
      <w:bookmarkStart w:id="492" w:name="FS000000505T30_07_2003_21_54_00C"/>
      <w:bookmarkEnd w:id="492"/>
      <w:r>
        <w:rPr>
          <w:rtl/>
        </w:rPr>
        <w:t>אבשלום וי</w:t>
      </w:r>
      <w:r>
        <w:rPr>
          <w:rtl/>
        </w:rPr>
        <w:t>לן (מרצ):</w:t>
      </w:r>
    </w:p>
    <w:p w14:paraId="256FDAA1" w14:textId="77777777" w:rsidR="00000000" w:rsidRDefault="00737B0C">
      <w:pPr>
        <w:pStyle w:val="a"/>
        <w:rPr>
          <w:rtl/>
        </w:rPr>
      </w:pPr>
    </w:p>
    <w:p w14:paraId="4F231DDE" w14:textId="77777777" w:rsidR="00000000" w:rsidRDefault="00737B0C">
      <w:pPr>
        <w:pStyle w:val="a"/>
        <w:rPr>
          <w:rFonts w:hint="cs"/>
          <w:rtl/>
        </w:rPr>
      </w:pPr>
      <w:r>
        <w:rPr>
          <w:rFonts w:hint="cs"/>
          <w:rtl/>
        </w:rPr>
        <w:t>- - "ישראל פלוס". צריך לעלות ערוץ חדשות. היתה בעיה, שערוץ-10, בדרך להגן על עצמו יהפוך כמעט את כולו לערוץ חדשות ויתפוס את הנישה שאישרה ממשלת ישראל לערוץ החדשות. הוועדה החליטה בסוף לקבוע מגבלה של 20%, המופיעה בחוק. אני הצעתי 25%. בסופו של הדיון בו</w:t>
      </w:r>
      <w:r>
        <w:rPr>
          <w:rFonts w:hint="cs"/>
          <w:rtl/>
        </w:rPr>
        <w:t>ועדה שוכנעתי שההצעה הגיונית, ולכן אני מסיר את שתי ההסתייגויות שלי לגבי האחוזים. הסתייגות לשם היתה הסתייגות דיבור. לכן אצביע בעד הצעות הוועדה.</w:t>
      </w:r>
    </w:p>
    <w:p w14:paraId="113D9D27" w14:textId="77777777" w:rsidR="00000000" w:rsidRDefault="00737B0C">
      <w:pPr>
        <w:pStyle w:val="a"/>
        <w:rPr>
          <w:rFonts w:hint="cs"/>
          <w:rtl/>
        </w:rPr>
      </w:pPr>
    </w:p>
    <w:p w14:paraId="03C289EF" w14:textId="77777777" w:rsidR="00000000" w:rsidRDefault="00737B0C">
      <w:pPr>
        <w:pStyle w:val="ad"/>
        <w:rPr>
          <w:rtl/>
        </w:rPr>
      </w:pPr>
      <w:r>
        <w:rPr>
          <w:rtl/>
        </w:rPr>
        <w:t>היו"ר נסים דהן:</w:t>
      </w:r>
    </w:p>
    <w:p w14:paraId="5932421B" w14:textId="77777777" w:rsidR="00000000" w:rsidRDefault="00737B0C">
      <w:pPr>
        <w:pStyle w:val="a"/>
        <w:rPr>
          <w:rtl/>
        </w:rPr>
      </w:pPr>
    </w:p>
    <w:p w14:paraId="781EED0F" w14:textId="77777777" w:rsidR="00000000" w:rsidRDefault="00737B0C">
      <w:pPr>
        <w:pStyle w:val="a"/>
        <w:rPr>
          <w:rFonts w:hint="cs"/>
          <w:rtl/>
        </w:rPr>
      </w:pPr>
      <w:r>
        <w:rPr>
          <w:rFonts w:hint="cs"/>
          <w:rtl/>
        </w:rPr>
        <w:t>תודה רבה. חבר הכנסת אליעזר כהן, בבקשה.</w:t>
      </w:r>
    </w:p>
    <w:p w14:paraId="55793DD4" w14:textId="77777777" w:rsidR="00000000" w:rsidRDefault="00737B0C">
      <w:pPr>
        <w:pStyle w:val="a"/>
        <w:rPr>
          <w:rFonts w:hint="cs"/>
          <w:rtl/>
        </w:rPr>
      </w:pPr>
    </w:p>
    <w:p w14:paraId="2745BEB7" w14:textId="77777777" w:rsidR="00000000" w:rsidRDefault="00737B0C">
      <w:pPr>
        <w:pStyle w:val="ac"/>
        <w:rPr>
          <w:rtl/>
        </w:rPr>
      </w:pPr>
      <w:r>
        <w:rPr>
          <w:rFonts w:hint="eastAsia"/>
          <w:rtl/>
        </w:rPr>
        <w:t>אליעזר</w:t>
      </w:r>
      <w:r>
        <w:rPr>
          <w:rtl/>
        </w:rPr>
        <w:t xml:space="preserve"> כהן (האיחוד הלאומי - ישראל ביתנו):</w:t>
      </w:r>
    </w:p>
    <w:p w14:paraId="39B23E02" w14:textId="77777777" w:rsidR="00000000" w:rsidRDefault="00737B0C">
      <w:pPr>
        <w:pStyle w:val="a"/>
        <w:rPr>
          <w:rFonts w:hint="cs"/>
          <w:rtl/>
        </w:rPr>
      </w:pPr>
    </w:p>
    <w:p w14:paraId="0601B02A" w14:textId="77777777" w:rsidR="00000000" w:rsidRDefault="00737B0C">
      <w:pPr>
        <w:pStyle w:val="a"/>
        <w:rPr>
          <w:rFonts w:hint="cs"/>
          <w:rtl/>
        </w:rPr>
      </w:pPr>
      <w:r>
        <w:rPr>
          <w:rFonts w:hint="cs"/>
          <w:rtl/>
        </w:rPr>
        <w:t xml:space="preserve">אני מוותר על </w:t>
      </w:r>
      <w:r>
        <w:rPr>
          <w:rFonts w:hint="cs"/>
          <w:rtl/>
        </w:rPr>
        <w:t>ההסתייגות.</w:t>
      </w:r>
    </w:p>
    <w:p w14:paraId="09D00225" w14:textId="77777777" w:rsidR="00000000" w:rsidRDefault="00737B0C">
      <w:pPr>
        <w:pStyle w:val="a"/>
        <w:rPr>
          <w:rFonts w:hint="cs"/>
          <w:rtl/>
        </w:rPr>
      </w:pPr>
    </w:p>
    <w:p w14:paraId="0BEEF27A" w14:textId="77777777" w:rsidR="00000000" w:rsidRDefault="00737B0C">
      <w:pPr>
        <w:pStyle w:val="ad"/>
        <w:rPr>
          <w:rtl/>
        </w:rPr>
      </w:pPr>
      <w:r>
        <w:rPr>
          <w:rtl/>
        </w:rPr>
        <w:t>היו"ר נסים דהן:</w:t>
      </w:r>
    </w:p>
    <w:p w14:paraId="68D8EC2A" w14:textId="77777777" w:rsidR="00000000" w:rsidRDefault="00737B0C">
      <w:pPr>
        <w:pStyle w:val="a"/>
        <w:rPr>
          <w:rtl/>
        </w:rPr>
      </w:pPr>
    </w:p>
    <w:p w14:paraId="64E8E9C9" w14:textId="77777777" w:rsidR="00000000" w:rsidRDefault="00737B0C">
      <w:pPr>
        <w:pStyle w:val="a"/>
        <w:rPr>
          <w:rFonts w:hint="cs"/>
          <w:rtl/>
        </w:rPr>
      </w:pPr>
      <w:r>
        <w:rPr>
          <w:rFonts w:hint="cs"/>
          <w:rtl/>
        </w:rPr>
        <w:t>אתה מוותר על נימוק ההסתייגות.</w:t>
      </w:r>
    </w:p>
    <w:p w14:paraId="565DBEC0" w14:textId="77777777" w:rsidR="00000000" w:rsidRDefault="00737B0C">
      <w:pPr>
        <w:pStyle w:val="a"/>
        <w:rPr>
          <w:rFonts w:hint="cs"/>
          <w:rtl/>
        </w:rPr>
      </w:pPr>
    </w:p>
    <w:p w14:paraId="656BB9D1" w14:textId="77777777" w:rsidR="00000000" w:rsidRDefault="00737B0C">
      <w:pPr>
        <w:pStyle w:val="ac"/>
        <w:rPr>
          <w:rtl/>
        </w:rPr>
      </w:pPr>
      <w:r>
        <w:rPr>
          <w:rFonts w:hint="eastAsia"/>
          <w:rtl/>
        </w:rPr>
        <w:t>אליעזר</w:t>
      </w:r>
      <w:r>
        <w:rPr>
          <w:rtl/>
        </w:rPr>
        <w:t xml:space="preserve"> כהן (האיחוד הלאומי - ישראל ביתנו):</w:t>
      </w:r>
    </w:p>
    <w:p w14:paraId="70C4809B" w14:textId="77777777" w:rsidR="00000000" w:rsidRDefault="00737B0C">
      <w:pPr>
        <w:pStyle w:val="a"/>
        <w:rPr>
          <w:rFonts w:hint="cs"/>
          <w:rtl/>
        </w:rPr>
      </w:pPr>
    </w:p>
    <w:p w14:paraId="3D86B9E9" w14:textId="77777777" w:rsidR="00000000" w:rsidRDefault="00737B0C">
      <w:pPr>
        <w:pStyle w:val="a"/>
        <w:rPr>
          <w:rFonts w:hint="cs"/>
          <w:rtl/>
        </w:rPr>
      </w:pPr>
      <w:r>
        <w:rPr>
          <w:rFonts w:hint="cs"/>
          <w:rtl/>
        </w:rPr>
        <w:t>גם על הדיבורים. - - -</w:t>
      </w:r>
    </w:p>
    <w:p w14:paraId="7497065E" w14:textId="77777777" w:rsidR="00000000" w:rsidRDefault="00737B0C">
      <w:pPr>
        <w:pStyle w:val="a"/>
        <w:rPr>
          <w:rFonts w:hint="cs"/>
          <w:rtl/>
        </w:rPr>
      </w:pPr>
    </w:p>
    <w:p w14:paraId="60DC4579" w14:textId="77777777" w:rsidR="00000000" w:rsidRDefault="00737B0C">
      <w:pPr>
        <w:pStyle w:val="ad"/>
        <w:rPr>
          <w:rtl/>
        </w:rPr>
      </w:pPr>
      <w:r>
        <w:rPr>
          <w:rtl/>
        </w:rPr>
        <w:t>היו"ר נסים דהן:</w:t>
      </w:r>
    </w:p>
    <w:p w14:paraId="7D622093" w14:textId="77777777" w:rsidR="00000000" w:rsidRDefault="00737B0C">
      <w:pPr>
        <w:pStyle w:val="a"/>
        <w:rPr>
          <w:rtl/>
        </w:rPr>
      </w:pPr>
    </w:p>
    <w:p w14:paraId="38889DA4" w14:textId="77777777" w:rsidR="00000000" w:rsidRDefault="00737B0C">
      <w:pPr>
        <w:pStyle w:val="a"/>
        <w:rPr>
          <w:rFonts w:hint="cs"/>
          <w:rtl/>
        </w:rPr>
      </w:pPr>
      <w:r>
        <w:rPr>
          <w:rFonts w:hint="cs"/>
          <w:rtl/>
        </w:rPr>
        <w:t>חבר הכנסת גלעד ארדן.</w:t>
      </w:r>
    </w:p>
    <w:p w14:paraId="6C146854" w14:textId="77777777" w:rsidR="00000000" w:rsidRDefault="00737B0C">
      <w:pPr>
        <w:pStyle w:val="a"/>
        <w:rPr>
          <w:rFonts w:hint="cs"/>
          <w:rtl/>
        </w:rPr>
      </w:pPr>
    </w:p>
    <w:p w14:paraId="65F350DB" w14:textId="77777777" w:rsidR="00000000" w:rsidRDefault="00737B0C">
      <w:pPr>
        <w:pStyle w:val="ac"/>
        <w:rPr>
          <w:rtl/>
        </w:rPr>
      </w:pPr>
      <w:r>
        <w:rPr>
          <w:rFonts w:hint="eastAsia"/>
          <w:rtl/>
        </w:rPr>
        <w:t>גלעד</w:t>
      </w:r>
      <w:r>
        <w:rPr>
          <w:rtl/>
        </w:rPr>
        <w:t xml:space="preserve"> ארדן (הליכוד):</w:t>
      </w:r>
    </w:p>
    <w:p w14:paraId="4271C297" w14:textId="77777777" w:rsidR="00000000" w:rsidRDefault="00737B0C">
      <w:pPr>
        <w:pStyle w:val="a"/>
        <w:rPr>
          <w:rFonts w:hint="cs"/>
          <w:rtl/>
        </w:rPr>
      </w:pPr>
    </w:p>
    <w:p w14:paraId="2142FD50" w14:textId="77777777" w:rsidR="00000000" w:rsidRDefault="00737B0C">
      <w:pPr>
        <w:pStyle w:val="a"/>
        <w:rPr>
          <w:rFonts w:hint="cs"/>
          <w:rtl/>
        </w:rPr>
      </w:pPr>
      <w:r>
        <w:rPr>
          <w:rFonts w:hint="cs"/>
          <w:rtl/>
        </w:rPr>
        <w:t>אני מסיר את ההסתייגות.</w:t>
      </w:r>
    </w:p>
    <w:p w14:paraId="21FCB377" w14:textId="77777777" w:rsidR="00000000" w:rsidRDefault="00737B0C">
      <w:pPr>
        <w:pStyle w:val="a"/>
        <w:rPr>
          <w:rFonts w:hint="cs"/>
          <w:rtl/>
        </w:rPr>
      </w:pPr>
    </w:p>
    <w:p w14:paraId="767DA80E" w14:textId="77777777" w:rsidR="00000000" w:rsidRDefault="00737B0C">
      <w:pPr>
        <w:pStyle w:val="ac"/>
        <w:rPr>
          <w:rtl/>
        </w:rPr>
      </w:pPr>
      <w:r>
        <w:rPr>
          <w:rFonts w:hint="eastAsia"/>
          <w:rtl/>
        </w:rPr>
        <w:t>דוד</w:t>
      </w:r>
      <w:r>
        <w:rPr>
          <w:rtl/>
        </w:rPr>
        <w:t xml:space="preserve"> טל (עם אחד):</w:t>
      </w:r>
    </w:p>
    <w:p w14:paraId="4DA51A65" w14:textId="77777777" w:rsidR="00000000" w:rsidRDefault="00737B0C">
      <w:pPr>
        <w:pStyle w:val="a"/>
        <w:rPr>
          <w:rFonts w:hint="cs"/>
          <w:rtl/>
        </w:rPr>
      </w:pPr>
    </w:p>
    <w:p w14:paraId="51F27187" w14:textId="77777777" w:rsidR="00000000" w:rsidRDefault="00737B0C">
      <w:pPr>
        <w:pStyle w:val="a"/>
        <w:rPr>
          <w:rFonts w:hint="cs"/>
          <w:rtl/>
        </w:rPr>
      </w:pPr>
      <w:r>
        <w:rPr>
          <w:rFonts w:hint="cs"/>
          <w:rtl/>
        </w:rPr>
        <w:t>- - - לנמק את ההסתייגות, שתה</w:t>
      </w:r>
      <w:r>
        <w:rPr>
          <w:rFonts w:hint="cs"/>
          <w:rtl/>
        </w:rPr>
        <w:t>יה שקיפות.</w:t>
      </w:r>
    </w:p>
    <w:p w14:paraId="5CFA23E7" w14:textId="77777777" w:rsidR="00000000" w:rsidRDefault="00737B0C">
      <w:pPr>
        <w:pStyle w:val="a"/>
        <w:rPr>
          <w:rFonts w:hint="cs"/>
          <w:rtl/>
        </w:rPr>
      </w:pPr>
    </w:p>
    <w:p w14:paraId="03404949" w14:textId="77777777" w:rsidR="00000000" w:rsidRDefault="00737B0C">
      <w:pPr>
        <w:pStyle w:val="ad"/>
        <w:rPr>
          <w:rtl/>
        </w:rPr>
      </w:pPr>
      <w:r>
        <w:rPr>
          <w:rtl/>
        </w:rPr>
        <w:t>היו"ר נסים דהן:</w:t>
      </w:r>
    </w:p>
    <w:p w14:paraId="54482C5E" w14:textId="77777777" w:rsidR="00000000" w:rsidRDefault="00737B0C">
      <w:pPr>
        <w:pStyle w:val="a"/>
        <w:rPr>
          <w:rtl/>
        </w:rPr>
      </w:pPr>
    </w:p>
    <w:p w14:paraId="6FDAEA7D" w14:textId="77777777" w:rsidR="00000000" w:rsidRDefault="00737B0C">
      <w:pPr>
        <w:pStyle w:val="a"/>
        <w:rPr>
          <w:rFonts w:hint="cs"/>
          <w:rtl/>
        </w:rPr>
      </w:pPr>
      <w:r>
        <w:rPr>
          <w:rFonts w:hint="cs"/>
          <w:rtl/>
        </w:rPr>
        <w:t>חברת הכנסת מלי פולישוק-בלוק - מסירה.</w:t>
      </w:r>
    </w:p>
    <w:p w14:paraId="3C62B42C" w14:textId="77777777" w:rsidR="00000000" w:rsidRDefault="00737B0C">
      <w:pPr>
        <w:pStyle w:val="a"/>
        <w:rPr>
          <w:rFonts w:hint="cs"/>
          <w:rtl/>
        </w:rPr>
      </w:pPr>
    </w:p>
    <w:p w14:paraId="31A6D214" w14:textId="77777777" w:rsidR="00000000" w:rsidRDefault="00737B0C">
      <w:pPr>
        <w:pStyle w:val="ac"/>
        <w:rPr>
          <w:rtl/>
        </w:rPr>
      </w:pPr>
      <w:r>
        <w:rPr>
          <w:rFonts w:hint="eastAsia"/>
          <w:rtl/>
        </w:rPr>
        <w:t>דוד</w:t>
      </w:r>
      <w:r>
        <w:rPr>
          <w:rtl/>
        </w:rPr>
        <w:t xml:space="preserve"> טל (עם אחד):</w:t>
      </w:r>
    </w:p>
    <w:p w14:paraId="67D617CA" w14:textId="77777777" w:rsidR="00000000" w:rsidRDefault="00737B0C">
      <w:pPr>
        <w:pStyle w:val="a"/>
        <w:rPr>
          <w:rFonts w:hint="cs"/>
          <w:rtl/>
        </w:rPr>
      </w:pPr>
    </w:p>
    <w:p w14:paraId="1B5B8803" w14:textId="77777777" w:rsidR="00000000" w:rsidRDefault="00737B0C">
      <w:pPr>
        <w:pStyle w:val="a"/>
        <w:rPr>
          <w:rFonts w:hint="cs"/>
          <w:rtl/>
        </w:rPr>
      </w:pPr>
      <w:r>
        <w:rPr>
          <w:rFonts w:hint="cs"/>
          <w:rtl/>
        </w:rPr>
        <w:t>- - -</w:t>
      </w:r>
    </w:p>
    <w:p w14:paraId="217D9696" w14:textId="77777777" w:rsidR="00000000" w:rsidRDefault="00737B0C">
      <w:pPr>
        <w:pStyle w:val="a"/>
        <w:rPr>
          <w:rFonts w:hint="cs"/>
          <w:rtl/>
        </w:rPr>
      </w:pPr>
    </w:p>
    <w:p w14:paraId="6A06B482" w14:textId="77777777" w:rsidR="00000000" w:rsidRDefault="00737B0C">
      <w:pPr>
        <w:pStyle w:val="ac"/>
        <w:rPr>
          <w:rtl/>
        </w:rPr>
      </w:pPr>
      <w:r>
        <w:rPr>
          <w:rFonts w:hint="eastAsia"/>
          <w:rtl/>
        </w:rPr>
        <w:t>מל</w:t>
      </w:r>
      <w:r>
        <w:rPr>
          <w:rtl/>
        </w:rPr>
        <w:t xml:space="preserve"> פולישוק-בלוך (שינוי):</w:t>
      </w:r>
    </w:p>
    <w:p w14:paraId="1E47CC06" w14:textId="77777777" w:rsidR="00000000" w:rsidRDefault="00737B0C">
      <w:pPr>
        <w:pStyle w:val="a"/>
        <w:rPr>
          <w:rFonts w:hint="cs"/>
          <w:rtl/>
        </w:rPr>
      </w:pPr>
    </w:p>
    <w:p w14:paraId="436AD221" w14:textId="77777777" w:rsidR="00000000" w:rsidRDefault="00737B0C">
      <w:pPr>
        <w:pStyle w:val="a"/>
        <w:rPr>
          <w:rFonts w:hint="cs"/>
          <w:rtl/>
        </w:rPr>
      </w:pPr>
      <w:r>
        <w:rPr>
          <w:rFonts w:hint="cs"/>
          <w:rtl/>
        </w:rPr>
        <w:t>- - -</w:t>
      </w:r>
    </w:p>
    <w:p w14:paraId="740C0E8E" w14:textId="77777777" w:rsidR="00000000" w:rsidRDefault="00737B0C">
      <w:pPr>
        <w:pStyle w:val="a"/>
        <w:rPr>
          <w:rFonts w:hint="cs"/>
          <w:rtl/>
        </w:rPr>
      </w:pPr>
    </w:p>
    <w:p w14:paraId="0D97643C" w14:textId="77777777" w:rsidR="00000000" w:rsidRDefault="00737B0C">
      <w:pPr>
        <w:pStyle w:val="ad"/>
        <w:rPr>
          <w:rtl/>
        </w:rPr>
      </w:pPr>
      <w:r>
        <w:rPr>
          <w:rtl/>
        </w:rPr>
        <w:t>היו"ר נסים דהן:</w:t>
      </w:r>
    </w:p>
    <w:p w14:paraId="03ED1503" w14:textId="77777777" w:rsidR="00000000" w:rsidRDefault="00737B0C">
      <w:pPr>
        <w:pStyle w:val="a"/>
        <w:rPr>
          <w:rtl/>
        </w:rPr>
      </w:pPr>
    </w:p>
    <w:p w14:paraId="394BC4F2" w14:textId="77777777" w:rsidR="00000000" w:rsidRDefault="00737B0C">
      <w:pPr>
        <w:pStyle w:val="a"/>
        <w:rPr>
          <w:rFonts w:hint="cs"/>
          <w:rtl/>
        </w:rPr>
      </w:pPr>
      <w:r>
        <w:rPr>
          <w:rFonts w:hint="cs"/>
          <w:rtl/>
        </w:rPr>
        <w:t xml:space="preserve">חבר הכנסת טל, חבר הכנסת טל, אתה לא נותן לנו לנהל את הישיבה. כבודו, כסגן יושב-ראש הכנסת, מומחה, מוכשר </w:t>
      </w:r>
      <w:r>
        <w:rPr>
          <w:rtl/>
        </w:rPr>
        <w:t>–</w:t>
      </w:r>
      <w:r>
        <w:rPr>
          <w:rFonts w:hint="cs"/>
          <w:rtl/>
        </w:rPr>
        <w:t xml:space="preserve"> לא להפריע. </w:t>
      </w:r>
      <w:r>
        <w:rPr>
          <w:rFonts w:hint="cs"/>
          <w:rtl/>
        </w:rPr>
        <w:t xml:space="preserve">גברתי, יש לך הסתייגות. מוותרת. </w:t>
      </w:r>
    </w:p>
    <w:p w14:paraId="2ACF3BE0" w14:textId="77777777" w:rsidR="00000000" w:rsidRDefault="00737B0C">
      <w:pPr>
        <w:pStyle w:val="a"/>
        <w:rPr>
          <w:rFonts w:hint="cs"/>
          <w:rtl/>
        </w:rPr>
      </w:pPr>
    </w:p>
    <w:p w14:paraId="6B38D08C" w14:textId="77777777" w:rsidR="00000000" w:rsidRDefault="00737B0C">
      <w:pPr>
        <w:pStyle w:val="a"/>
        <w:rPr>
          <w:rFonts w:hint="cs"/>
          <w:rtl/>
        </w:rPr>
      </w:pPr>
      <w:r>
        <w:rPr>
          <w:rFonts w:hint="cs"/>
          <w:rtl/>
        </w:rPr>
        <w:t>אם כן, סיימנו את ההנמקות ואנחנו עוברים להצבעה. לשם החוק אין הסתייגות, ואנחנו עוברים להצבעה על שם החוק, ללא הסתייגויות, כנוסח הוועדה. ההצבעה החלה. בבקשה.</w:t>
      </w:r>
    </w:p>
    <w:p w14:paraId="7DA57255" w14:textId="77777777" w:rsidR="00000000" w:rsidRDefault="00737B0C">
      <w:pPr>
        <w:pStyle w:val="a"/>
        <w:rPr>
          <w:rFonts w:hint="cs"/>
          <w:rtl/>
        </w:rPr>
      </w:pPr>
    </w:p>
    <w:p w14:paraId="4F20213C" w14:textId="77777777" w:rsidR="00000000" w:rsidRDefault="00737B0C">
      <w:pPr>
        <w:pStyle w:val="a7"/>
        <w:bidi/>
        <w:rPr>
          <w:rFonts w:hint="cs"/>
          <w:rtl/>
        </w:rPr>
      </w:pPr>
      <w:r>
        <w:rPr>
          <w:rFonts w:hint="cs"/>
          <w:rtl/>
        </w:rPr>
        <w:t>הצבעה מס' 24</w:t>
      </w:r>
    </w:p>
    <w:p w14:paraId="1EA7EC77" w14:textId="77777777" w:rsidR="00000000" w:rsidRDefault="00737B0C">
      <w:pPr>
        <w:pStyle w:val="a"/>
        <w:rPr>
          <w:rtl/>
        </w:rPr>
      </w:pPr>
    </w:p>
    <w:p w14:paraId="2B2759C3" w14:textId="77777777" w:rsidR="00000000" w:rsidRDefault="00737B0C">
      <w:pPr>
        <w:pStyle w:val="a8"/>
        <w:bidi/>
        <w:rPr>
          <w:rFonts w:hint="cs"/>
          <w:rtl/>
        </w:rPr>
      </w:pPr>
      <w:r>
        <w:rPr>
          <w:rFonts w:hint="cs"/>
          <w:rtl/>
        </w:rPr>
        <w:t>בעד שם החוק -  16</w:t>
      </w:r>
    </w:p>
    <w:p w14:paraId="1FAB6116" w14:textId="77777777" w:rsidR="00000000" w:rsidRDefault="00737B0C">
      <w:pPr>
        <w:pStyle w:val="a8"/>
        <w:bidi/>
        <w:rPr>
          <w:rFonts w:hint="cs"/>
          <w:rtl/>
        </w:rPr>
      </w:pPr>
      <w:r>
        <w:rPr>
          <w:rFonts w:hint="cs"/>
          <w:rtl/>
        </w:rPr>
        <w:t xml:space="preserve">נגד -  אין </w:t>
      </w:r>
    </w:p>
    <w:p w14:paraId="0CB85B44" w14:textId="77777777" w:rsidR="00000000" w:rsidRDefault="00737B0C">
      <w:pPr>
        <w:pStyle w:val="a8"/>
        <w:bidi/>
        <w:rPr>
          <w:rFonts w:hint="cs"/>
          <w:rtl/>
        </w:rPr>
      </w:pPr>
      <w:r>
        <w:rPr>
          <w:rFonts w:hint="cs"/>
          <w:rtl/>
        </w:rPr>
        <w:t>נמנעים -  אין</w:t>
      </w:r>
    </w:p>
    <w:p w14:paraId="1792041E" w14:textId="77777777" w:rsidR="00000000" w:rsidRDefault="00737B0C">
      <w:pPr>
        <w:pStyle w:val="a9"/>
        <w:bidi/>
        <w:rPr>
          <w:rFonts w:hint="cs"/>
          <w:rtl/>
        </w:rPr>
      </w:pPr>
      <w:r>
        <w:rPr>
          <w:rFonts w:hint="cs"/>
          <w:rtl/>
        </w:rPr>
        <w:t>שם החוק נתק</w:t>
      </w:r>
      <w:r>
        <w:rPr>
          <w:rFonts w:hint="cs"/>
          <w:rtl/>
        </w:rPr>
        <w:t>בל.</w:t>
      </w:r>
    </w:p>
    <w:p w14:paraId="57B4A027" w14:textId="77777777" w:rsidR="00000000" w:rsidRDefault="00737B0C">
      <w:pPr>
        <w:pStyle w:val="ac"/>
        <w:rPr>
          <w:rFonts w:hint="cs"/>
          <w:rtl/>
        </w:rPr>
      </w:pPr>
    </w:p>
    <w:p w14:paraId="4770ED48" w14:textId="77777777" w:rsidR="00000000" w:rsidRDefault="00737B0C">
      <w:pPr>
        <w:pStyle w:val="ac"/>
        <w:rPr>
          <w:rtl/>
        </w:rPr>
      </w:pPr>
      <w:r>
        <w:rPr>
          <w:rFonts w:hint="eastAsia"/>
          <w:rtl/>
        </w:rPr>
        <w:t>רן</w:t>
      </w:r>
      <w:r>
        <w:rPr>
          <w:rtl/>
        </w:rPr>
        <w:t xml:space="preserve"> כהן (מרצ):</w:t>
      </w:r>
    </w:p>
    <w:p w14:paraId="524BB953" w14:textId="77777777" w:rsidR="00000000" w:rsidRDefault="00737B0C">
      <w:pPr>
        <w:pStyle w:val="a"/>
        <w:rPr>
          <w:rFonts w:hint="cs"/>
          <w:rtl/>
        </w:rPr>
      </w:pPr>
    </w:p>
    <w:p w14:paraId="3E117AA5" w14:textId="77777777" w:rsidR="00000000" w:rsidRDefault="00737B0C">
      <w:pPr>
        <w:pStyle w:val="a"/>
        <w:rPr>
          <w:rFonts w:hint="cs"/>
          <w:rtl/>
        </w:rPr>
      </w:pPr>
      <w:r>
        <w:rPr>
          <w:rFonts w:hint="cs"/>
          <w:rtl/>
        </w:rPr>
        <w:t>תוסיף את קולי, בבקשה.</w:t>
      </w:r>
    </w:p>
    <w:p w14:paraId="3F9AEF72" w14:textId="77777777" w:rsidR="00000000" w:rsidRDefault="00737B0C">
      <w:pPr>
        <w:pStyle w:val="a"/>
        <w:rPr>
          <w:rFonts w:hint="cs"/>
          <w:rtl/>
        </w:rPr>
      </w:pPr>
    </w:p>
    <w:p w14:paraId="35E0CAA5" w14:textId="77777777" w:rsidR="00000000" w:rsidRDefault="00737B0C">
      <w:pPr>
        <w:pStyle w:val="ad"/>
        <w:rPr>
          <w:rtl/>
        </w:rPr>
      </w:pPr>
      <w:r>
        <w:rPr>
          <w:rtl/>
        </w:rPr>
        <w:t>היו"ר נסים דהן:</w:t>
      </w:r>
    </w:p>
    <w:p w14:paraId="0BCAFACE" w14:textId="77777777" w:rsidR="00000000" w:rsidRDefault="00737B0C">
      <w:pPr>
        <w:pStyle w:val="a"/>
        <w:rPr>
          <w:rtl/>
        </w:rPr>
      </w:pPr>
    </w:p>
    <w:p w14:paraId="050462AB" w14:textId="77777777" w:rsidR="00000000" w:rsidRDefault="00737B0C">
      <w:pPr>
        <w:pStyle w:val="a"/>
        <w:rPr>
          <w:rFonts w:hint="cs"/>
          <w:rtl/>
        </w:rPr>
      </w:pPr>
      <w:r>
        <w:rPr>
          <w:rFonts w:hint="cs"/>
          <w:rtl/>
        </w:rPr>
        <w:t xml:space="preserve">16 בעד, אין מתנגדים, אין נמנעים. שם החוק, כנוסח הוועדה, התקבל בקריאה שנייה. </w:t>
      </w:r>
    </w:p>
    <w:p w14:paraId="1449E595" w14:textId="77777777" w:rsidR="00000000" w:rsidRDefault="00737B0C">
      <w:pPr>
        <w:pStyle w:val="a"/>
        <w:rPr>
          <w:rFonts w:hint="cs"/>
          <w:rtl/>
        </w:rPr>
      </w:pPr>
    </w:p>
    <w:p w14:paraId="71F94617" w14:textId="77777777" w:rsidR="00000000" w:rsidRDefault="00737B0C">
      <w:pPr>
        <w:pStyle w:val="a"/>
        <w:rPr>
          <w:rFonts w:hint="cs"/>
          <w:rtl/>
        </w:rPr>
      </w:pPr>
      <w:r>
        <w:rPr>
          <w:rFonts w:hint="cs"/>
          <w:rtl/>
        </w:rPr>
        <w:t>לסעיף 1 יש הסתייגות של חבר הכנסת דוד טל. מסיר? אתה מסיר את כל ההסתייגויות, אדוני?</w:t>
      </w:r>
    </w:p>
    <w:p w14:paraId="0302CCB5" w14:textId="77777777" w:rsidR="00000000" w:rsidRDefault="00737B0C">
      <w:pPr>
        <w:pStyle w:val="a"/>
        <w:rPr>
          <w:rFonts w:hint="cs"/>
          <w:rtl/>
        </w:rPr>
      </w:pPr>
    </w:p>
    <w:p w14:paraId="1D73E20B" w14:textId="77777777" w:rsidR="00000000" w:rsidRDefault="00737B0C">
      <w:pPr>
        <w:pStyle w:val="ac"/>
        <w:rPr>
          <w:rtl/>
        </w:rPr>
      </w:pPr>
      <w:r>
        <w:rPr>
          <w:rFonts w:hint="eastAsia"/>
          <w:rtl/>
        </w:rPr>
        <w:t>דוד</w:t>
      </w:r>
      <w:r>
        <w:rPr>
          <w:rtl/>
        </w:rPr>
        <w:t xml:space="preserve"> טל (עם אחד):</w:t>
      </w:r>
    </w:p>
    <w:p w14:paraId="01B392E0" w14:textId="77777777" w:rsidR="00000000" w:rsidRDefault="00737B0C">
      <w:pPr>
        <w:pStyle w:val="a"/>
        <w:rPr>
          <w:rFonts w:hint="cs"/>
          <w:rtl/>
        </w:rPr>
      </w:pPr>
    </w:p>
    <w:p w14:paraId="61163B71" w14:textId="77777777" w:rsidR="00000000" w:rsidRDefault="00737B0C">
      <w:pPr>
        <w:pStyle w:val="a"/>
        <w:rPr>
          <w:rFonts w:hint="cs"/>
          <w:rtl/>
        </w:rPr>
      </w:pPr>
      <w:r>
        <w:rPr>
          <w:rFonts w:hint="cs"/>
          <w:rtl/>
        </w:rPr>
        <w:t>חוץ מההסתייגות בס</w:t>
      </w:r>
      <w:r>
        <w:rPr>
          <w:rFonts w:hint="cs"/>
          <w:rtl/>
        </w:rPr>
        <w:t>עיף 6, דומני.</w:t>
      </w:r>
    </w:p>
    <w:p w14:paraId="2CF3545E" w14:textId="77777777" w:rsidR="00000000" w:rsidRDefault="00737B0C">
      <w:pPr>
        <w:pStyle w:val="a"/>
        <w:rPr>
          <w:rFonts w:hint="cs"/>
          <w:rtl/>
        </w:rPr>
      </w:pPr>
    </w:p>
    <w:p w14:paraId="0DF85D5D" w14:textId="77777777" w:rsidR="00000000" w:rsidRDefault="00737B0C">
      <w:pPr>
        <w:pStyle w:val="ad"/>
        <w:rPr>
          <w:rtl/>
        </w:rPr>
      </w:pPr>
      <w:r>
        <w:rPr>
          <w:rtl/>
        </w:rPr>
        <w:t>היו"ר נסים דהן:</w:t>
      </w:r>
    </w:p>
    <w:p w14:paraId="0C2269A4" w14:textId="77777777" w:rsidR="00000000" w:rsidRDefault="00737B0C">
      <w:pPr>
        <w:pStyle w:val="a"/>
        <w:rPr>
          <w:rtl/>
        </w:rPr>
      </w:pPr>
    </w:p>
    <w:p w14:paraId="1F3B7C8A" w14:textId="77777777" w:rsidR="00000000" w:rsidRDefault="00737B0C">
      <w:pPr>
        <w:pStyle w:val="a"/>
        <w:rPr>
          <w:rFonts w:hint="cs"/>
          <w:rtl/>
        </w:rPr>
      </w:pPr>
      <w:r>
        <w:rPr>
          <w:rFonts w:hint="cs"/>
          <w:rtl/>
        </w:rPr>
        <w:t xml:space="preserve">אתה מתכוון לסעיף 7, שהגיש השר. </w:t>
      </w:r>
    </w:p>
    <w:p w14:paraId="48258A4E" w14:textId="77777777" w:rsidR="00000000" w:rsidRDefault="00737B0C">
      <w:pPr>
        <w:pStyle w:val="a"/>
        <w:rPr>
          <w:rFonts w:hint="cs"/>
          <w:rtl/>
        </w:rPr>
      </w:pPr>
    </w:p>
    <w:p w14:paraId="6337B9CF" w14:textId="77777777" w:rsidR="00000000" w:rsidRDefault="00737B0C">
      <w:pPr>
        <w:pStyle w:val="a"/>
        <w:rPr>
          <w:rFonts w:hint="cs"/>
          <w:rtl/>
        </w:rPr>
      </w:pPr>
      <w:r>
        <w:rPr>
          <w:rFonts w:hint="cs"/>
          <w:rtl/>
        </w:rPr>
        <w:t xml:space="preserve">אם כן, אנחנו מצביעים על סעיפים 1, 2, 3, 4, 5 ו-6 ללא הסתייגויות. אנחנו עוברים להצבעה על סעיפים אלה בקריאה שנייה, כנוסח הוועדה. </w:t>
      </w:r>
    </w:p>
    <w:p w14:paraId="6BE0347B" w14:textId="77777777" w:rsidR="00000000" w:rsidRDefault="00737B0C">
      <w:pPr>
        <w:pStyle w:val="a"/>
        <w:rPr>
          <w:rFonts w:hint="cs"/>
          <w:rtl/>
        </w:rPr>
      </w:pPr>
    </w:p>
    <w:p w14:paraId="134A3D4F" w14:textId="77777777" w:rsidR="00000000" w:rsidRDefault="00737B0C">
      <w:pPr>
        <w:pStyle w:val="a7"/>
        <w:bidi/>
        <w:rPr>
          <w:rFonts w:hint="cs"/>
          <w:rtl/>
        </w:rPr>
      </w:pPr>
      <w:r>
        <w:rPr>
          <w:rFonts w:hint="cs"/>
          <w:rtl/>
        </w:rPr>
        <w:t>הצבעה מס' 25</w:t>
      </w:r>
    </w:p>
    <w:p w14:paraId="221EC576" w14:textId="77777777" w:rsidR="00000000" w:rsidRDefault="00737B0C">
      <w:pPr>
        <w:pStyle w:val="a"/>
        <w:rPr>
          <w:rFonts w:hint="cs"/>
          <w:rtl/>
        </w:rPr>
      </w:pPr>
    </w:p>
    <w:p w14:paraId="1189F778" w14:textId="77777777" w:rsidR="00000000" w:rsidRDefault="00737B0C">
      <w:pPr>
        <w:pStyle w:val="a8"/>
        <w:bidi/>
        <w:rPr>
          <w:rFonts w:hint="cs"/>
          <w:rtl/>
        </w:rPr>
      </w:pPr>
      <w:r>
        <w:rPr>
          <w:rFonts w:hint="cs"/>
          <w:rtl/>
        </w:rPr>
        <w:t xml:space="preserve">בעד סעיפים 1-6 </w:t>
      </w:r>
      <w:r>
        <w:rPr>
          <w:rtl/>
        </w:rPr>
        <w:t>–</w:t>
      </w:r>
      <w:r>
        <w:rPr>
          <w:rFonts w:hint="cs"/>
          <w:rtl/>
        </w:rPr>
        <w:t xml:space="preserve"> 21</w:t>
      </w:r>
    </w:p>
    <w:p w14:paraId="74E76186"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6B9554F4"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5AE8F778" w14:textId="77777777" w:rsidR="00000000" w:rsidRDefault="00737B0C">
      <w:pPr>
        <w:pStyle w:val="a9"/>
        <w:bidi/>
        <w:rPr>
          <w:rFonts w:hint="cs"/>
          <w:rtl/>
        </w:rPr>
      </w:pPr>
      <w:r>
        <w:rPr>
          <w:rFonts w:hint="cs"/>
          <w:rtl/>
        </w:rPr>
        <w:t>סעיפי</w:t>
      </w:r>
      <w:r>
        <w:rPr>
          <w:rFonts w:hint="cs"/>
          <w:rtl/>
        </w:rPr>
        <w:t>ם 1-6 נתקבלו.</w:t>
      </w:r>
    </w:p>
    <w:p w14:paraId="366AA6EA" w14:textId="77777777" w:rsidR="00000000" w:rsidRDefault="00737B0C">
      <w:pPr>
        <w:pStyle w:val="a"/>
        <w:rPr>
          <w:rFonts w:hint="cs"/>
          <w:rtl/>
        </w:rPr>
      </w:pPr>
    </w:p>
    <w:p w14:paraId="34921D33" w14:textId="77777777" w:rsidR="00000000" w:rsidRDefault="00737B0C">
      <w:pPr>
        <w:pStyle w:val="ad"/>
        <w:rPr>
          <w:rtl/>
        </w:rPr>
      </w:pPr>
      <w:r>
        <w:rPr>
          <w:rtl/>
        </w:rPr>
        <w:t>היו"ר נסים דהן:</w:t>
      </w:r>
    </w:p>
    <w:p w14:paraId="6476FE39" w14:textId="77777777" w:rsidR="00000000" w:rsidRDefault="00737B0C">
      <w:pPr>
        <w:pStyle w:val="a"/>
        <w:rPr>
          <w:rtl/>
        </w:rPr>
      </w:pPr>
    </w:p>
    <w:p w14:paraId="4403C299" w14:textId="77777777" w:rsidR="00000000" w:rsidRDefault="00737B0C">
      <w:pPr>
        <w:pStyle w:val="a"/>
        <w:rPr>
          <w:rFonts w:hint="cs"/>
          <w:rtl/>
        </w:rPr>
      </w:pPr>
      <w:r>
        <w:rPr>
          <w:rFonts w:hint="cs"/>
          <w:rtl/>
        </w:rPr>
        <w:t xml:space="preserve">21 בעד, אין מתנגדים, אין נמנעים. סעיפים 1-6, לרבות  6, התקבלו בנוסח הוועדה בקריאה שנייה. </w:t>
      </w:r>
    </w:p>
    <w:p w14:paraId="5F4D4504" w14:textId="77777777" w:rsidR="00000000" w:rsidRDefault="00737B0C">
      <w:pPr>
        <w:pStyle w:val="a"/>
        <w:rPr>
          <w:rFonts w:hint="cs"/>
          <w:rtl/>
        </w:rPr>
      </w:pPr>
    </w:p>
    <w:p w14:paraId="325D97B3" w14:textId="77777777" w:rsidR="00000000" w:rsidRDefault="00737B0C">
      <w:pPr>
        <w:pStyle w:val="a"/>
        <w:rPr>
          <w:rFonts w:hint="cs"/>
          <w:rtl/>
        </w:rPr>
      </w:pPr>
      <w:r>
        <w:rPr>
          <w:rFonts w:hint="cs"/>
          <w:rtl/>
        </w:rPr>
        <w:t>אנחנו עוברים להצבעה על סעיף 7, וכאן יש הסתייגותו של חבר הכנסת טל. מי בעד? מי נגד?</w:t>
      </w:r>
    </w:p>
    <w:p w14:paraId="4B91816C" w14:textId="77777777" w:rsidR="00000000" w:rsidRDefault="00737B0C">
      <w:pPr>
        <w:pStyle w:val="a"/>
        <w:rPr>
          <w:rFonts w:hint="cs"/>
          <w:rtl/>
        </w:rPr>
      </w:pPr>
    </w:p>
    <w:p w14:paraId="281EEC72" w14:textId="77777777" w:rsidR="00000000" w:rsidRDefault="00737B0C">
      <w:pPr>
        <w:pStyle w:val="a7"/>
        <w:bidi/>
        <w:rPr>
          <w:rFonts w:hint="cs"/>
          <w:rtl/>
        </w:rPr>
      </w:pPr>
      <w:r>
        <w:rPr>
          <w:rFonts w:hint="cs"/>
          <w:rtl/>
        </w:rPr>
        <w:t>הצבעה מס' 26</w:t>
      </w:r>
    </w:p>
    <w:p w14:paraId="45618D95" w14:textId="77777777" w:rsidR="00000000" w:rsidRDefault="00737B0C">
      <w:pPr>
        <w:pStyle w:val="a"/>
        <w:rPr>
          <w:rFonts w:hint="cs"/>
          <w:rtl/>
        </w:rPr>
      </w:pPr>
    </w:p>
    <w:p w14:paraId="4A81617F" w14:textId="77777777" w:rsidR="00000000" w:rsidRDefault="00737B0C">
      <w:pPr>
        <w:pStyle w:val="a8"/>
        <w:bidi/>
        <w:rPr>
          <w:rFonts w:hint="cs"/>
          <w:rtl/>
        </w:rPr>
      </w:pPr>
      <w:r>
        <w:rPr>
          <w:rFonts w:hint="cs"/>
          <w:rtl/>
        </w:rPr>
        <w:t xml:space="preserve">בעד ההסתייגות </w:t>
      </w:r>
      <w:r>
        <w:rPr>
          <w:rtl/>
        </w:rPr>
        <w:t>–</w:t>
      </w:r>
      <w:r>
        <w:rPr>
          <w:rFonts w:hint="cs"/>
          <w:rtl/>
        </w:rPr>
        <w:t xml:space="preserve"> 6</w:t>
      </w:r>
    </w:p>
    <w:p w14:paraId="60863334" w14:textId="77777777" w:rsidR="00000000" w:rsidRDefault="00737B0C">
      <w:pPr>
        <w:pStyle w:val="a8"/>
        <w:bidi/>
        <w:rPr>
          <w:rFonts w:hint="cs"/>
          <w:rtl/>
        </w:rPr>
      </w:pPr>
      <w:r>
        <w:rPr>
          <w:rFonts w:hint="cs"/>
          <w:rtl/>
        </w:rPr>
        <w:t xml:space="preserve">נגד </w:t>
      </w:r>
      <w:r>
        <w:rPr>
          <w:rtl/>
        </w:rPr>
        <w:t>–</w:t>
      </w:r>
      <w:r>
        <w:rPr>
          <w:rFonts w:hint="cs"/>
          <w:rtl/>
        </w:rPr>
        <w:t xml:space="preserve"> 16</w:t>
      </w:r>
    </w:p>
    <w:p w14:paraId="17674B94" w14:textId="77777777" w:rsidR="00000000" w:rsidRDefault="00737B0C">
      <w:pPr>
        <w:pStyle w:val="a8"/>
        <w:bidi/>
        <w:rPr>
          <w:rFonts w:hint="cs"/>
          <w:rtl/>
        </w:rPr>
      </w:pPr>
      <w:r>
        <w:rPr>
          <w:rFonts w:hint="cs"/>
          <w:rtl/>
        </w:rPr>
        <w:t xml:space="preserve">נמנעים </w:t>
      </w:r>
      <w:r>
        <w:rPr>
          <w:rtl/>
        </w:rPr>
        <w:t>–</w:t>
      </w:r>
      <w:r>
        <w:rPr>
          <w:rFonts w:hint="cs"/>
          <w:rtl/>
        </w:rPr>
        <w:t xml:space="preserve"> </w:t>
      </w:r>
      <w:r>
        <w:rPr>
          <w:rFonts w:hint="cs"/>
          <w:rtl/>
        </w:rPr>
        <w:t>אין</w:t>
      </w:r>
    </w:p>
    <w:p w14:paraId="70CB1FA4" w14:textId="77777777" w:rsidR="00000000" w:rsidRDefault="00737B0C">
      <w:pPr>
        <w:pStyle w:val="a9"/>
        <w:bidi/>
        <w:rPr>
          <w:rFonts w:hint="cs"/>
          <w:rtl/>
        </w:rPr>
      </w:pPr>
      <w:r>
        <w:rPr>
          <w:rFonts w:hint="cs"/>
          <w:rtl/>
        </w:rPr>
        <w:t>ההסתייגות של חבר הכנסת דוד טל לסעיף 7 לא נתקבלה.</w:t>
      </w:r>
    </w:p>
    <w:p w14:paraId="3B89BD3B" w14:textId="77777777" w:rsidR="00000000" w:rsidRDefault="00737B0C">
      <w:pPr>
        <w:pStyle w:val="a"/>
        <w:rPr>
          <w:rFonts w:hint="cs"/>
          <w:rtl/>
        </w:rPr>
      </w:pPr>
    </w:p>
    <w:p w14:paraId="2E2D5494" w14:textId="77777777" w:rsidR="00000000" w:rsidRDefault="00737B0C">
      <w:pPr>
        <w:pStyle w:val="ad"/>
        <w:rPr>
          <w:rtl/>
        </w:rPr>
      </w:pPr>
      <w:r>
        <w:rPr>
          <w:rtl/>
        </w:rPr>
        <w:t>היו"ר נסים דהן:</w:t>
      </w:r>
    </w:p>
    <w:p w14:paraId="1C128AEF" w14:textId="77777777" w:rsidR="00000000" w:rsidRDefault="00737B0C">
      <w:pPr>
        <w:pStyle w:val="a"/>
        <w:rPr>
          <w:rtl/>
        </w:rPr>
      </w:pPr>
    </w:p>
    <w:p w14:paraId="0E68AC26" w14:textId="77777777" w:rsidR="00000000" w:rsidRDefault="00737B0C">
      <w:pPr>
        <w:pStyle w:val="a"/>
        <w:rPr>
          <w:rFonts w:hint="cs"/>
          <w:rtl/>
        </w:rPr>
      </w:pPr>
      <w:r>
        <w:rPr>
          <w:rFonts w:hint="cs"/>
          <w:rtl/>
        </w:rPr>
        <w:t>שישה בעד, 16 נגד, אין נמנעים. ההסתייגות של חבר הכנסת טל לסעיף 7 לא נתקבלה.</w:t>
      </w:r>
    </w:p>
    <w:p w14:paraId="60A0DF8E" w14:textId="77777777" w:rsidR="00000000" w:rsidRDefault="00737B0C">
      <w:pPr>
        <w:pStyle w:val="a"/>
        <w:rPr>
          <w:rFonts w:hint="cs"/>
          <w:rtl/>
        </w:rPr>
      </w:pPr>
    </w:p>
    <w:p w14:paraId="16AD3BCE" w14:textId="77777777" w:rsidR="00000000" w:rsidRDefault="00737B0C">
      <w:pPr>
        <w:pStyle w:val="a"/>
        <w:rPr>
          <w:rFonts w:hint="cs"/>
          <w:rtl/>
        </w:rPr>
      </w:pPr>
      <w:r>
        <w:rPr>
          <w:rFonts w:hint="cs"/>
          <w:rtl/>
        </w:rPr>
        <w:t>אנחנו עוברים להצבעה על סעיף 7, כנוסח הוועדה. מי בעד? מי נגד?</w:t>
      </w:r>
    </w:p>
    <w:p w14:paraId="0EDC12EC" w14:textId="77777777" w:rsidR="00000000" w:rsidRDefault="00737B0C">
      <w:pPr>
        <w:pStyle w:val="a"/>
        <w:rPr>
          <w:rtl/>
        </w:rPr>
      </w:pPr>
    </w:p>
    <w:p w14:paraId="2BCEAD58" w14:textId="77777777" w:rsidR="00000000" w:rsidRDefault="00737B0C">
      <w:pPr>
        <w:pStyle w:val="a"/>
        <w:rPr>
          <w:rFonts w:hint="cs"/>
          <w:rtl/>
        </w:rPr>
      </w:pPr>
    </w:p>
    <w:p w14:paraId="32DCD8FE" w14:textId="77777777" w:rsidR="00000000" w:rsidRDefault="00737B0C">
      <w:pPr>
        <w:pStyle w:val="a7"/>
        <w:bidi/>
        <w:rPr>
          <w:rFonts w:hint="cs"/>
          <w:rtl/>
        </w:rPr>
      </w:pPr>
      <w:r>
        <w:rPr>
          <w:rFonts w:hint="cs"/>
          <w:rtl/>
        </w:rPr>
        <w:t>הצבעה מס' 27</w:t>
      </w:r>
    </w:p>
    <w:p w14:paraId="5D7D61D0" w14:textId="77777777" w:rsidR="00000000" w:rsidRDefault="00737B0C">
      <w:pPr>
        <w:pStyle w:val="a"/>
        <w:rPr>
          <w:rFonts w:hint="cs"/>
          <w:rtl/>
        </w:rPr>
      </w:pPr>
    </w:p>
    <w:p w14:paraId="2E1E44BA" w14:textId="77777777" w:rsidR="00000000" w:rsidRDefault="00737B0C">
      <w:pPr>
        <w:pStyle w:val="a8"/>
        <w:bidi/>
        <w:rPr>
          <w:rFonts w:hint="cs"/>
          <w:rtl/>
        </w:rPr>
      </w:pPr>
      <w:r>
        <w:rPr>
          <w:rFonts w:hint="cs"/>
          <w:rtl/>
        </w:rPr>
        <w:t xml:space="preserve">בעד סעיף 7, כהצעת הוועדה </w:t>
      </w:r>
      <w:r>
        <w:rPr>
          <w:rtl/>
        </w:rPr>
        <w:t>–</w:t>
      </w:r>
      <w:r>
        <w:rPr>
          <w:rFonts w:hint="cs"/>
          <w:rtl/>
        </w:rPr>
        <w:t xml:space="preserve"> 20</w:t>
      </w:r>
    </w:p>
    <w:p w14:paraId="5A3F5714" w14:textId="77777777" w:rsidR="00000000" w:rsidRDefault="00737B0C">
      <w:pPr>
        <w:pStyle w:val="a8"/>
        <w:bidi/>
        <w:rPr>
          <w:rFonts w:hint="cs"/>
          <w:rtl/>
        </w:rPr>
      </w:pPr>
      <w:r>
        <w:rPr>
          <w:rFonts w:hint="cs"/>
          <w:rtl/>
        </w:rPr>
        <w:t>נג</w:t>
      </w:r>
      <w:r>
        <w:rPr>
          <w:rFonts w:hint="cs"/>
          <w:rtl/>
        </w:rPr>
        <w:t xml:space="preserve">ד </w:t>
      </w:r>
      <w:r>
        <w:rPr>
          <w:rtl/>
        </w:rPr>
        <w:t>–</w:t>
      </w:r>
      <w:r>
        <w:rPr>
          <w:rFonts w:hint="cs"/>
          <w:rtl/>
        </w:rPr>
        <w:t xml:space="preserve"> 3</w:t>
      </w:r>
    </w:p>
    <w:p w14:paraId="4AFC8D5B"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55C7B5E6" w14:textId="77777777" w:rsidR="00000000" w:rsidRDefault="00737B0C">
      <w:pPr>
        <w:pStyle w:val="a9"/>
        <w:bidi/>
        <w:rPr>
          <w:rFonts w:hint="cs"/>
          <w:rtl/>
        </w:rPr>
      </w:pPr>
      <w:r>
        <w:rPr>
          <w:rFonts w:hint="cs"/>
          <w:rtl/>
        </w:rPr>
        <w:t>סעיף 7, כהצעת  הוועדה, נתקבל.</w:t>
      </w:r>
    </w:p>
    <w:p w14:paraId="699A0A39" w14:textId="77777777" w:rsidR="00000000" w:rsidRDefault="00737B0C">
      <w:pPr>
        <w:pStyle w:val="a"/>
        <w:rPr>
          <w:rFonts w:hint="cs"/>
          <w:rtl/>
        </w:rPr>
      </w:pPr>
    </w:p>
    <w:p w14:paraId="55872C75" w14:textId="77777777" w:rsidR="00000000" w:rsidRDefault="00737B0C">
      <w:pPr>
        <w:pStyle w:val="ad"/>
        <w:rPr>
          <w:rtl/>
        </w:rPr>
      </w:pPr>
      <w:r>
        <w:rPr>
          <w:rtl/>
        </w:rPr>
        <w:t>היו"ר נסים דהן:</w:t>
      </w:r>
    </w:p>
    <w:p w14:paraId="3DC17918" w14:textId="77777777" w:rsidR="00000000" w:rsidRDefault="00737B0C">
      <w:pPr>
        <w:pStyle w:val="a"/>
        <w:rPr>
          <w:rtl/>
        </w:rPr>
      </w:pPr>
    </w:p>
    <w:p w14:paraId="424F5979" w14:textId="77777777" w:rsidR="00000000" w:rsidRDefault="00737B0C">
      <w:pPr>
        <w:pStyle w:val="a"/>
        <w:rPr>
          <w:rFonts w:hint="cs"/>
          <w:rtl/>
        </w:rPr>
      </w:pPr>
      <w:r>
        <w:rPr>
          <w:rFonts w:hint="cs"/>
          <w:rtl/>
        </w:rPr>
        <w:t xml:space="preserve">20 בעד, שלושה נגד, אין נמנעים. סעיף 7, כהצעת  הוועדה, התקבל. </w:t>
      </w:r>
    </w:p>
    <w:p w14:paraId="792842EE" w14:textId="77777777" w:rsidR="00000000" w:rsidRDefault="00737B0C">
      <w:pPr>
        <w:pStyle w:val="a"/>
        <w:rPr>
          <w:rFonts w:hint="cs"/>
          <w:rtl/>
        </w:rPr>
      </w:pPr>
    </w:p>
    <w:p w14:paraId="189CABB6" w14:textId="77777777" w:rsidR="00000000" w:rsidRDefault="00737B0C">
      <w:pPr>
        <w:pStyle w:val="a"/>
        <w:rPr>
          <w:rFonts w:hint="cs"/>
          <w:rtl/>
        </w:rPr>
      </w:pPr>
      <w:r>
        <w:rPr>
          <w:rFonts w:hint="cs"/>
          <w:rtl/>
        </w:rPr>
        <w:t>אנחנו עוברים להצבעה בקריאה שנייה על סעיפים 8-15, כהצעת  הוועדה. מי בעד? מי נגד?</w:t>
      </w:r>
    </w:p>
    <w:p w14:paraId="4D741359" w14:textId="77777777" w:rsidR="00000000" w:rsidRDefault="00737B0C">
      <w:pPr>
        <w:pStyle w:val="a"/>
        <w:rPr>
          <w:rFonts w:hint="cs"/>
          <w:rtl/>
        </w:rPr>
      </w:pPr>
    </w:p>
    <w:p w14:paraId="791719F1" w14:textId="77777777" w:rsidR="00000000" w:rsidRDefault="00737B0C">
      <w:pPr>
        <w:pStyle w:val="a7"/>
        <w:bidi/>
        <w:rPr>
          <w:rFonts w:hint="cs"/>
          <w:rtl/>
        </w:rPr>
      </w:pPr>
      <w:r>
        <w:rPr>
          <w:rFonts w:hint="cs"/>
          <w:rtl/>
        </w:rPr>
        <w:t>הצבעה מס' 28</w:t>
      </w:r>
    </w:p>
    <w:p w14:paraId="064B1FE0" w14:textId="77777777" w:rsidR="00000000" w:rsidRDefault="00737B0C">
      <w:pPr>
        <w:pStyle w:val="a"/>
        <w:rPr>
          <w:rFonts w:hint="cs"/>
          <w:rtl/>
        </w:rPr>
      </w:pPr>
    </w:p>
    <w:p w14:paraId="0B128874" w14:textId="77777777" w:rsidR="00000000" w:rsidRDefault="00737B0C">
      <w:pPr>
        <w:pStyle w:val="a8"/>
        <w:bidi/>
        <w:rPr>
          <w:rFonts w:hint="cs"/>
          <w:rtl/>
        </w:rPr>
      </w:pPr>
      <w:r>
        <w:rPr>
          <w:rFonts w:hint="cs"/>
          <w:rtl/>
        </w:rPr>
        <w:t xml:space="preserve">בעד סעיפים 8-15 </w:t>
      </w:r>
      <w:r>
        <w:rPr>
          <w:rtl/>
        </w:rPr>
        <w:t>–</w:t>
      </w:r>
      <w:r>
        <w:rPr>
          <w:rFonts w:hint="cs"/>
          <w:rtl/>
        </w:rPr>
        <w:t xml:space="preserve"> 24</w:t>
      </w:r>
    </w:p>
    <w:p w14:paraId="610986D5"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4586782A" w14:textId="77777777" w:rsidR="00000000" w:rsidRDefault="00737B0C">
      <w:pPr>
        <w:pStyle w:val="a8"/>
        <w:bidi/>
        <w:rPr>
          <w:rFonts w:hint="cs"/>
          <w:rtl/>
        </w:rPr>
      </w:pPr>
      <w:r>
        <w:rPr>
          <w:rFonts w:hint="cs"/>
          <w:rtl/>
        </w:rPr>
        <w:t>נמנעים  - אין</w:t>
      </w:r>
    </w:p>
    <w:p w14:paraId="52BCB47B" w14:textId="77777777" w:rsidR="00000000" w:rsidRDefault="00737B0C">
      <w:pPr>
        <w:pStyle w:val="a9"/>
        <w:bidi/>
        <w:rPr>
          <w:rFonts w:hint="cs"/>
          <w:rtl/>
        </w:rPr>
      </w:pPr>
      <w:r>
        <w:rPr>
          <w:rFonts w:hint="cs"/>
          <w:rtl/>
        </w:rPr>
        <w:t>סעיפים 8-15 נתקבלו.</w:t>
      </w:r>
    </w:p>
    <w:p w14:paraId="2C64A8A1" w14:textId="77777777" w:rsidR="00000000" w:rsidRDefault="00737B0C">
      <w:pPr>
        <w:pStyle w:val="a"/>
        <w:rPr>
          <w:rFonts w:hint="cs"/>
          <w:rtl/>
        </w:rPr>
      </w:pPr>
    </w:p>
    <w:p w14:paraId="2CA5E914" w14:textId="77777777" w:rsidR="00000000" w:rsidRDefault="00737B0C">
      <w:pPr>
        <w:pStyle w:val="ad"/>
        <w:rPr>
          <w:rtl/>
        </w:rPr>
      </w:pPr>
      <w:r>
        <w:rPr>
          <w:rtl/>
        </w:rPr>
        <w:t>היו"ר נסים דהן:</w:t>
      </w:r>
    </w:p>
    <w:p w14:paraId="73EB6DC4" w14:textId="77777777" w:rsidR="00000000" w:rsidRDefault="00737B0C">
      <w:pPr>
        <w:pStyle w:val="a"/>
        <w:rPr>
          <w:rtl/>
        </w:rPr>
      </w:pPr>
    </w:p>
    <w:p w14:paraId="29DEFFAD" w14:textId="77777777" w:rsidR="00000000" w:rsidRDefault="00737B0C">
      <w:pPr>
        <w:pStyle w:val="a"/>
        <w:rPr>
          <w:rFonts w:hint="cs"/>
          <w:rtl/>
        </w:rPr>
      </w:pPr>
      <w:r>
        <w:rPr>
          <w:rFonts w:hint="cs"/>
          <w:rtl/>
        </w:rPr>
        <w:t xml:space="preserve">24 בעד, אין מתנגדים, אין נמנעים. סעיפים 8-15 נתקבלו בקריאה שנייה, כנוסח הוועדה.  </w:t>
      </w:r>
    </w:p>
    <w:p w14:paraId="6B0352E8" w14:textId="77777777" w:rsidR="00000000" w:rsidRDefault="00737B0C">
      <w:pPr>
        <w:pStyle w:val="a"/>
        <w:rPr>
          <w:rFonts w:hint="cs"/>
          <w:rtl/>
        </w:rPr>
      </w:pPr>
    </w:p>
    <w:p w14:paraId="79907DEC" w14:textId="77777777" w:rsidR="00000000" w:rsidRDefault="00737B0C">
      <w:pPr>
        <w:pStyle w:val="a"/>
        <w:rPr>
          <w:rFonts w:hint="cs"/>
          <w:rtl/>
        </w:rPr>
      </w:pPr>
      <w:r>
        <w:rPr>
          <w:rFonts w:hint="cs"/>
          <w:rtl/>
        </w:rPr>
        <w:t>חבר הכנסת אבו וילן, אני מבין שהסרת את כל ההסתייגויות שלך.</w:t>
      </w:r>
    </w:p>
    <w:p w14:paraId="373BB973" w14:textId="77777777" w:rsidR="00000000" w:rsidRDefault="00737B0C">
      <w:pPr>
        <w:pStyle w:val="a"/>
        <w:rPr>
          <w:rFonts w:hint="cs"/>
          <w:rtl/>
        </w:rPr>
      </w:pPr>
    </w:p>
    <w:p w14:paraId="09464E37" w14:textId="77777777" w:rsidR="00000000" w:rsidRDefault="00737B0C">
      <w:pPr>
        <w:pStyle w:val="ac"/>
        <w:rPr>
          <w:rtl/>
        </w:rPr>
      </w:pPr>
      <w:r>
        <w:rPr>
          <w:rFonts w:hint="eastAsia"/>
          <w:rtl/>
        </w:rPr>
        <w:t>אבשלום</w:t>
      </w:r>
      <w:r>
        <w:rPr>
          <w:rtl/>
        </w:rPr>
        <w:t xml:space="preserve"> וילן (מרצ):</w:t>
      </w:r>
    </w:p>
    <w:p w14:paraId="69335ADC" w14:textId="77777777" w:rsidR="00000000" w:rsidRDefault="00737B0C">
      <w:pPr>
        <w:pStyle w:val="a"/>
        <w:rPr>
          <w:rFonts w:hint="cs"/>
          <w:rtl/>
        </w:rPr>
      </w:pPr>
    </w:p>
    <w:p w14:paraId="7231A3AD" w14:textId="77777777" w:rsidR="00000000" w:rsidRDefault="00737B0C">
      <w:pPr>
        <w:pStyle w:val="a"/>
        <w:rPr>
          <w:rFonts w:hint="cs"/>
          <w:rtl/>
        </w:rPr>
      </w:pPr>
      <w:r>
        <w:rPr>
          <w:rFonts w:hint="cs"/>
          <w:rtl/>
        </w:rPr>
        <w:t>הסרתי.</w:t>
      </w:r>
    </w:p>
    <w:p w14:paraId="75612A6A" w14:textId="77777777" w:rsidR="00000000" w:rsidRDefault="00737B0C">
      <w:pPr>
        <w:pStyle w:val="a"/>
        <w:rPr>
          <w:rFonts w:hint="cs"/>
          <w:rtl/>
        </w:rPr>
      </w:pPr>
    </w:p>
    <w:p w14:paraId="2BA52D67" w14:textId="77777777" w:rsidR="00000000" w:rsidRDefault="00737B0C">
      <w:pPr>
        <w:pStyle w:val="ad"/>
        <w:rPr>
          <w:rtl/>
        </w:rPr>
      </w:pPr>
      <w:r>
        <w:rPr>
          <w:rtl/>
        </w:rPr>
        <w:t>היו"ר נסים דהן:</w:t>
      </w:r>
    </w:p>
    <w:p w14:paraId="7ACB9CDC" w14:textId="77777777" w:rsidR="00000000" w:rsidRDefault="00737B0C">
      <w:pPr>
        <w:pStyle w:val="a"/>
        <w:rPr>
          <w:rtl/>
        </w:rPr>
      </w:pPr>
    </w:p>
    <w:p w14:paraId="704D98F5" w14:textId="77777777" w:rsidR="00000000" w:rsidRDefault="00737B0C">
      <w:pPr>
        <w:pStyle w:val="a"/>
        <w:rPr>
          <w:rFonts w:hint="cs"/>
          <w:rtl/>
        </w:rPr>
      </w:pPr>
      <w:r>
        <w:rPr>
          <w:rFonts w:hint="cs"/>
          <w:rtl/>
        </w:rPr>
        <w:t>אנחנו מצביעים בקר</w:t>
      </w:r>
      <w:r>
        <w:rPr>
          <w:rFonts w:hint="cs"/>
          <w:rtl/>
        </w:rPr>
        <w:t>יאה שנייה על סעיפים 16 ו-17, כנוסח הוועדה.</w:t>
      </w:r>
    </w:p>
    <w:p w14:paraId="6BF1E4B7" w14:textId="77777777" w:rsidR="00000000" w:rsidRDefault="00737B0C">
      <w:pPr>
        <w:pStyle w:val="a"/>
        <w:rPr>
          <w:rFonts w:hint="cs"/>
          <w:rtl/>
        </w:rPr>
      </w:pPr>
    </w:p>
    <w:p w14:paraId="39E0281B" w14:textId="77777777" w:rsidR="00000000" w:rsidRDefault="00737B0C">
      <w:pPr>
        <w:pStyle w:val="a7"/>
        <w:bidi/>
        <w:rPr>
          <w:rtl/>
        </w:rPr>
      </w:pPr>
    </w:p>
    <w:p w14:paraId="676F75BD" w14:textId="77777777" w:rsidR="00000000" w:rsidRDefault="00737B0C">
      <w:pPr>
        <w:pStyle w:val="a7"/>
        <w:bidi/>
        <w:rPr>
          <w:rFonts w:hint="cs"/>
          <w:rtl/>
        </w:rPr>
      </w:pPr>
      <w:r>
        <w:rPr>
          <w:rFonts w:hint="cs"/>
          <w:rtl/>
        </w:rPr>
        <w:t>הצבעה מס' 29</w:t>
      </w:r>
    </w:p>
    <w:p w14:paraId="3A04BD03" w14:textId="77777777" w:rsidR="00000000" w:rsidRDefault="00737B0C">
      <w:pPr>
        <w:pStyle w:val="a"/>
        <w:rPr>
          <w:rFonts w:hint="cs"/>
          <w:rtl/>
        </w:rPr>
      </w:pPr>
    </w:p>
    <w:p w14:paraId="62D3DE66" w14:textId="77777777" w:rsidR="00000000" w:rsidRDefault="00737B0C">
      <w:pPr>
        <w:pStyle w:val="a8"/>
        <w:bidi/>
        <w:rPr>
          <w:rFonts w:hint="cs"/>
          <w:rtl/>
        </w:rPr>
      </w:pPr>
      <w:r>
        <w:rPr>
          <w:rFonts w:hint="cs"/>
          <w:rtl/>
        </w:rPr>
        <w:t xml:space="preserve">בעד סעיפים 16-17 </w:t>
      </w:r>
      <w:r>
        <w:rPr>
          <w:rtl/>
        </w:rPr>
        <w:t>–</w:t>
      </w:r>
      <w:r>
        <w:rPr>
          <w:rFonts w:hint="cs"/>
          <w:rtl/>
        </w:rPr>
        <w:t xml:space="preserve"> 25</w:t>
      </w:r>
    </w:p>
    <w:p w14:paraId="7507E5BD"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4B057913"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2C0299A8" w14:textId="77777777" w:rsidR="00000000" w:rsidRDefault="00737B0C">
      <w:pPr>
        <w:pStyle w:val="a9"/>
        <w:bidi/>
        <w:rPr>
          <w:rFonts w:hint="cs"/>
          <w:rtl/>
        </w:rPr>
      </w:pPr>
      <w:r>
        <w:rPr>
          <w:rFonts w:hint="cs"/>
          <w:rtl/>
        </w:rPr>
        <w:t>סעיפים 16-17 נתקבלו.</w:t>
      </w:r>
    </w:p>
    <w:p w14:paraId="7ACD8E01" w14:textId="77777777" w:rsidR="00000000" w:rsidRDefault="00737B0C">
      <w:pPr>
        <w:pStyle w:val="a"/>
        <w:rPr>
          <w:rFonts w:hint="cs"/>
          <w:rtl/>
        </w:rPr>
      </w:pPr>
    </w:p>
    <w:p w14:paraId="3ACDC39C" w14:textId="77777777" w:rsidR="00000000" w:rsidRDefault="00737B0C">
      <w:pPr>
        <w:pStyle w:val="ad"/>
        <w:rPr>
          <w:rtl/>
        </w:rPr>
      </w:pPr>
      <w:r>
        <w:rPr>
          <w:rtl/>
        </w:rPr>
        <w:t>היו"ר נסים דהן:</w:t>
      </w:r>
    </w:p>
    <w:p w14:paraId="02D60C45" w14:textId="77777777" w:rsidR="00000000" w:rsidRDefault="00737B0C">
      <w:pPr>
        <w:pStyle w:val="a"/>
        <w:rPr>
          <w:rtl/>
        </w:rPr>
      </w:pPr>
    </w:p>
    <w:p w14:paraId="68A16950" w14:textId="77777777" w:rsidR="00000000" w:rsidRDefault="00737B0C">
      <w:pPr>
        <w:pStyle w:val="a"/>
        <w:ind w:firstLine="0"/>
        <w:rPr>
          <w:rFonts w:hint="cs"/>
          <w:rtl/>
        </w:rPr>
      </w:pPr>
      <w:r>
        <w:rPr>
          <w:rFonts w:hint="cs"/>
          <w:rtl/>
        </w:rPr>
        <w:tab/>
        <w:t xml:space="preserve">25 בעד, אין מתנגדים, אין נמנעים. החוק התקבל בקריאה שנייה. </w:t>
      </w:r>
    </w:p>
    <w:p w14:paraId="13520F63" w14:textId="77777777" w:rsidR="00000000" w:rsidRDefault="00737B0C">
      <w:pPr>
        <w:pStyle w:val="a"/>
        <w:ind w:firstLine="0"/>
        <w:rPr>
          <w:rFonts w:hint="cs"/>
          <w:rtl/>
        </w:rPr>
      </w:pPr>
    </w:p>
    <w:p w14:paraId="4E2513F8" w14:textId="77777777" w:rsidR="00000000" w:rsidRDefault="00737B0C">
      <w:pPr>
        <w:pStyle w:val="a"/>
        <w:ind w:firstLine="0"/>
        <w:rPr>
          <w:rFonts w:hint="cs"/>
          <w:rtl/>
        </w:rPr>
      </w:pPr>
      <w:r>
        <w:rPr>
          <w:rFonts w:hint="cs"/>
          <w:rtl/>
        </w:rPr>
        <w:tab/>
        <w:t>אנחנו עוברים לקריאה שלישית, לאחר שלא התקבלו שום הסת</w:t>
      </w:r>
      <w:r>
        <w:rPr>
          <w:rFonts w:hint="cs"/>
          <w:rtl/>
        </w:rPr>
        <w:t>ייגויות. חבר הכנסת ארדן, אם החוק יתקבל, אתה מוזמן לברך.</w:t>
      </w:r>
    </w:p>
    <w:p w14:paraId="7F7BE41C" w14:textId="77777777" w:rsidR="00000000" w:rsidRDefault="00737B0C">
      <w:pPr>
        <w:pStyle w:val="a"/>
        <w:ind w:firstLine="0"/>
        <w:rPr>
          <w:rFonts w:hint="cs"/>
          <w:rtl/>
        </w:rPr>
      </w:pPr>
    </w:p>
    <w:p w14:paraId="4EEB1044" w14:textId="77777777" w:rsidR="00000000" w:rsidRDefault="00737B0C">
      <w:pPr>
        <w:pStyle w:val="a7"/>
        <w:bidi/>
        <w:rPr>
          <w:rFonts w:hint="cs"/>
          <w:rtl/>
        </w:rPr>
      </w:pPr>
      <w:r>
        <w:rPr>
          <w:rFonts w:hint="cs"/>
          <w:rtl/>
        </w:rPr>
        <w:t>הצבעה מס' 30</w:t>
      </w:r>
    </w:p>
    <w:p w14:paraId="2ADBD18D" w14:textId="77777777" w:rsidR="00000000" w:rsidRDefault="00737B0C">
      <w:pPr>
        <w:pStyle w:val="a"/>
        <w:rPr>
          <w:rFonts w:hint="cs"/>
          <w:rtl/>
        </w:rPr>
      </w:pPr>
    </w:p>
    <w:p w14:paraId="4E02E7B0" w14:textId="77777777" w:rsidR="00000000" w:rsidRDefault="00737B0C">
      <w:pPr>
        <w:pStyle w:val="a8"/>
        <w:bidi/>
        <w:rPr>
          <w:rFonts w:hint="cs"/>
          <w:rtl/>
        </w:rPr>
      </w:pPr>
      <w:r>
        <w:rPr>
          <w:rFonts w:hint="cs"/>
          <w:rtl/>
        </w:rPr>
        <w:t xml:space="preserve">בעד החוק </w:t>
      </w:r>
      <w:r>
        <w:rPr>
          <w:rtl/>
        </w:rPr>
        <w:t>–</w:t>
      </w:r>
      <w:r>
        <w:rPr>
          <w:rFonts w:hint="cs"/>
          <w:rtl/>
        </w:rPr>
        <w:t xml:space="preserve"> 26</w:t>
      </w:r>
    </w:p>
    <w:p w14:paraId="607F2021"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08007FFD"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163AB2E7" w14:textId="77777777" w:rsidR="00000000" w:rsidRDefault="00737B0C">
      <w:pPr>
        <w:pStyle w:val="a9"/>
        <w:bidi/>
        <w:rPr>
          <w:rFonts w:hint="cs"/>
          <w:rtl/>
        </w:rPr>
      </w:pPr>
      <w:r>
        <w:rPr>
          <w:rFonts w:hint="cs"/>
          <w:rtl/>
        </w:rPr>
        <w:t>חוק הרשות השנייה לטלוויזיה ורדיו (תיקון מס' 19), התשס"ג-2003, נתקבל.</w:t>
      </w:r>
    </w:p>
    <w:p w14:paraId="64EDFEEA" w14:textId="77777777" w:rsidR="00000000" w:rsidRDefault="00737B0C">
      <w:pPr>
        <w:pStyle w:val="a"/>
        <w:rPr>
          <w:rFonts w:hint="cs"/>
          <w:rtl/>
        </w:rPr>
      </w:pPr>
    </w:p>
    <w:p w14:paraId="19593D4A" w14:textId="77777777" w:rsidR="00000000" w:rsidRDefault="00737B0C">
      <w:pPr>
        <w:pStyle w:val="ad"/>
        <w:rPr>
          <w:rtl/>
        </w:rPr>
      </w:pPr>
      <w:r>
        <w:rPr>
          <w:rtl/>
        </w:rPr>
        <w:t>היו"ר נסים דהן:</w:t>
      </w:r>
    </w:p>
    <w:p w14:paraId="0F90F10A" w14:textId="77777777" w:rsidR="00000000" w:rsidRDefault="00737B0C">
      <w:pPr>
        <w:pStyle w:val="a"/>
        <w:rPr>
          <w:rtl/>
        </w:rPr>
      </w:pPr>
    </w:p>
    <w:p w14:paraId="467BC61A" w14:textId="77777777" w:rsidR="00000000" w:rsidRDefault="00737B0C">
      <w:pPr>
        <w:pStyle w:val="a"/>
        <w:rPr>
          <w:rFonts w:hint="cs"/>
          <w:rtl/>
        </w:rPr>
      </w:pPr>
      <w:r>
        <w:rPr>
          <w:rFonts w:hint="cs"/>
          <w:rtl/>
        </w:rPr>
        <w:t>אם כן, החוק התקבל בקריאה שלישית. 26 בעד, אין מתנגדים, אין נמנ</w:t>
      </w:r>
      <w:r>
        <w:rPr>
          <w:rFonts w:hint="cs"/>
          <w:rtl/>
        </w:rPr>
        <w:t xml:space="preserve">עים. </w:t>
      </w:r>
    </w:p>
    <w:p w14:paraId="156BB980" w14:textId="77777777" w:rsidR="00000000" w:rsidRDefault="00737B0C">
      <w:pPr>
        <w:pStyle w:val="a"/>
        <w:ind w:firstLine="0"/>
        <w:rPr>
          <w:rFonts w:hint="cs"/>
          <w:rtl/>
        </w:rPr>
      </w:pPr>
    </w:p>
    <w:p w14:paraId="60B8261C" w14:textId="77777777" w:rsidR="00000000" w:rsidRDefault="00737B0C">
      <w:pPr>
        <w:pStyle w:val="ac"/>
        <w:rPr>
          <w:rtl/>
        </w:rPr>
      </w:pPr>
      <w:r>
        <w:rPr>
          <w:rFonts w:hint="eastAsia"/>
          <w:rtl/>
        </w:rPr>
        <w:t>אחמד</w:t>
      </w:r>
      <w:r>
        <w:rPr>
          <w:rtl/>
        </w:rPr>
        <w:t xml:space="preserve"> טיבי (חד"ש-תע"ל):</w:t>
      </w:r>
    </w:p>
    <w:p w14:paraId="139AEC5F" w14:textId="77777777" w:rsidR="00000000" w:rsidRDefault="00737B0C">
      <w:pPr>
        <w:pStyle w:val="a"/>
        <w:rPr>
          <w:rFonts w:hint="cs"/>
          <w:rtl/>
        </w:rPr>
      </w:pPr>
    </w:p>
    <w:p w14:paraId="396AB714" w14:textId="77777777" w:rsidR="00000000" w:rsidRDefault="00737B0C">
      <w:pPr>
        <w:pStyle w:val="a"/>
        <w:rPr>
          <w:rFonts w:hint="cs"/>
          <w:rtl/>
        </w:rPr>
      </w:pPr>
      <w:r>
        <w:rPr>
          <w:rFonts w:hint="cs"/>
          <w:rtl/>
        </w:rPr>
        <w:t>כל הכבוד לך, ארדן, על - - - הזה. מגיע לך כל הכבוד.</w:t>
      </w:r>
    </w:p>
    <w:p w14:paraId="4DFE4771" w14:textId="77777777" w:rsidR="00000000" w:rsidRDefault="00737B0C">
      <w:pPr>
        <w:pStyle w:val="a"/>
        <w:rPr>
          <w:rFonts w:hint="cs"/>
          <w:rtl/>
        </w:rPr>
      </w:pPr>
    </w:p>
    <w:p w14:paraId="2F079756" w14:textId="77777777" w:rsidR="00000000" w:rsidRDefault="00737B0C">
      <w:pPr>
        <w:pStyle w:val="Speaker"/>
        <w:rPr>
          <w:rtl/>
        </w:rPr>
      </w:pPr>
      <w:bookmarkStart w:id="493" w:name="FS000001037T30_07_2003_21_38_21"/>
      <w:bookmarkStart w:id="494" w:name="_Toc47678197"/>
      <w:bookmarkStart w:id="495" w:name="_Toc49055757"/>
      <w:bookmarkEnd w:id="493"/>
      <w:r>
        <w:rPr>
          <w:rFonts w:hint="eastAsia"/>
          <w:rtl/>
        </w:rPr>
        <w:t>גלעד</w:t>
      </w:r>
      <w:r>
        <w:rPr>
          <w:rtl/>
        </w:rPr>
        <w:t xml:space="preserve"> ארדן (הליכוד):</w:t>
      </w:r>
      <w:bookmarkEnd w:id="494"/>
      <w:bookmarkEnd w:id="495"/>
    </w:p>
    <w:p w14:paraId="51459D8D" w14:textId="77777777" w:rsidR="00000000" w:rsidRDefault="00737B0C">
      <w:pPr>
        <w:pStyle w:val="a"/>
        <w:rPr>
          <w:rFonts w:hint="cs"/>
          <w:rtl/>
        </w:rPr>
      </w:pPr>
    </w:p>
    <w:p w14:paraId="76BA05DB" w14:textId="77777777" w:rsidR="00000000" w:rsidRDefault="00737B0C">
      <w:pPr>
        <w:pStyle w:val="a"/>
        <w:rPr>
          <w:rFonts w:hint="cs"/>
          <w:rtl/>
        </w:rPr>
      </w:pPr>
      <w:r>
        <w:rPr>
          <w:rFonts w:hint="cs"/>
          <w:rtl/>
        </w:rPr>
        <w:t>גם לך, חבר הכנסת טיבי.</w:t>
      </w:r>
    </w:p>
    <w:p w14:paraId="597FA861" w14:textId="77777777" w:rsidR="00000000" w:rsidRDefault="00737B0C">
      <w:pPr>
        <w:pStyle w:val="a"/>
        <w:rPr>
          <w:rFonts w:hint="cs"/>
          <w:rtl/>
        </w:rPr>
      </w:pPr>
    </w:p>
    <w:p w14:paraId="116B7AF7" w14:textId="77777777" w:rsidR="00000000" w:rsidRDefault="00737B0C">
      <w:pPr>
        <w:pStyle w:val="a"/>
        <w:rPr>
          <w:rFonts w:hint="cs"/>
          <w:rtl/>
        </w:rPr>
      </w:pPr>
      <w:r>
        <w:rPr>
          <w:rFonts w:hint="cs"/>
          <w:rtl/>
        </w:rPr>
        <w:t>אדוני היושב-ראש, חברי חברי הכנסת - - -</w:t>
      </w:r>
    </w:p>
    <w:p w14:paraId="63591485" w14:textId="77777777" w:rsidR="00000000" w:rsidRDefault="00737B0C">
      <w:pPr>
        <w:pStyle w:val="a"/>
        <w:rPr>
          <w:rFonts w:hint="cs"/>
          <w:rtl/>
        </w:rPr>
      </w:pPr>
    </w:p>
    <w:p w14:paraId="6B751465" w14:textId="77777777" w:rsidR="00000000" w:rsidRDefault="00737B0C">
      <w:pPr>
        <w:pStyle w:val="ac"/>
        <w:rPr>
          <w:rtl/>
        </w:rPr>
      </w:pPr>
      <w:r>
        <w:rPr>
          <w:rFonts w:hint="eastAsia"/>
          <w:rtl/>
        </w:rPr>
        <w:t>אחמד</w:t>
      </w:r>
      <w:r>
        <w:rPr>
          <w:rtl/>
        </w:rPr>
        <w:t xml:space="preserve"> טיבי (חד"ש-תע"ל):</w:t>
      </w:r>
    </w:p>
    <w:p w14:paraId="059C5DFB" w14:textId="77777777" w:rsidR="00000000" w:rsidRDefault="00737B0C">
      <w:pPr>
        <w:pStyle w:val="a"/>
        <w:rPr>
          <w:rFonts w:hint="cs"/>
          <w:rtl/>
        </w:rPr>
      </w:pPr>
    </w:p>
    <w:p w14:paraId="5ACE2040" w14:textId="77777777" w:rsidR="00000000" w:rsidRDefault="00737B0C">
      <w:pPr>
        <w:pStyle w:val="a"/>
        <w:rPr>
          <w:rFonts w:hint="cs"/>
          <w:rtl/>
        </w:rPr>
      </w:pPr>
      <w:r>
        <w:rPr>
          <w:rFonts w:hint="cs"/>
          <w:rtl/>
        </w:rPr>
        <w:t>סוף סוף אני הולך - - -</w:t>
      </w:r>
    </w:p>
    <w:p w14:paraId="30B82EB0" w14:textId="77777777" w:rsidR="00000000" w:rsidRDefault="00737B0C">
      <w:pPr>
        <w:pStyle w:val="a"/>
        <w:rPr>
          <w:rFonts w:hint="cs"/>
          <w:rtl/>
        </w:rPr>
      </w:pPr>
    </w:p>
    <w:p w14:paraId="24E3DDF2" w14:textId="77777777" w:rsidR="00000000" w:rsidRDefault="00737B0C">
      <w:pPr>
        <w:pStyle w:val="ad"/>
        <w:rPr>
          <w:rtl/>
        </w:rPr>
      </w:pPr>
      <w:r>
        <w:rPr>
          <w:rtl/>
        </w:rPr>
        <w:t>היו"ר נסים דהן:</w:t>
      </w:r>
    </w:p>
    <w:p w14:paraId="54C655BE" w14:textId="77777777" w:rsidR="00000000" w:rsidRDefault="00737B0C">
      <w:pPr>
        <w:pStyle w:val="a"/>
        <w:rPr>
          <w:rtl/>
        </w:rPr>
      </w:pPr>
    </w:p>
    <w:p w14:paraId="57D44924" w14:textId="77777777" w:rsidR="00000000" w:rsidRDefault="00737B0C">
      <w:pPr>
        <w:pStyle w:val="a"/>
        <w:rPr>
          <w:rFonts w:hint="cs"/>
          <w:rtl/>
        </w:rPr>
      </w:pPr>
      <w:r>
        <w:rPr>
          <w:rFonts w:hint="cs"/>
          <w:rtl/>
        </w:rPr>
        <w:t>חבר הכנסת טיבי וחבר הכנ</w:t>
      </w:r>
      <w:r>
        <w:rPr>
          <w:rFonts w:hint="cs"/>
          <w:rtl/>
        </w:rPr>
        <w:t>סת כהן.</w:t>
      </w:r>
    </w:p>
    <w:p w14:paraId="0606D23B" w14:textId="77777777" w:rsidR="00000000" w:rsidRDefault="00737B0C">
      <w:pPr>
        <w:pStyle w:val="a"/>
        <w:rPr>
          <w:rFonts w:hint="cs"/>
          <w:rtl/>
        </w:rPr>
      </w:pPr>
    </w:p>
    <w:p w14:paraId="4EBBE757" w14:textId="77777777" w:rsidR="00000000" w:rsidRDefault="00737B0C">
      <w:pPr>
        <w:pStyle w:val="SpeakerCon"/>
        <w:rPr>
          <w:rtl/>
        </w:rPr>
      </w:pPr>
      <w:bookmarkStart w:id="496" w:name="FS000001037T30_07_2003_21_39_24C"/>
      <w:bookmarkEnd w:id="496"/>
      <w:r>
        <w:rPr>
          <w:rtl/>
        </w:rPr>
        <w:t>גלעד ארדן (הליכוד):</w:t>
      </w:r>
    </w:p>
    <w:p w14:paraId="19A6E081" w14:textId="77777777" w:rsidR="00000000" w:rsidRDefault="00737B0C">
      <w:pPr>
        <w:pStyle w:val="a"/>
        <w:rPr>
          <w:rtl/>
        </w:rPr>
      </w:pPr>
    </w:p>
    <w:p w14:paraId="31FF7DEB" w14:textId="77777777" w:rsidR="00000000" w:rsidRDefault="00737B0C">
      <w:pPr>
        <w:pStyle w:val="a"/>
        <w:rPr>
          <w:rFonts w:hint="cs"/>
          <w:rtl/>
        </w:rPr>
      </w:pPr>
      <w:r>
        <w:rPr>
          <w:rFonts w:hint="cs"/>
          <w:rtl/>
        </w:rPr>
        <w:t xml:space="preserve">צריך להיבחר. </w:t>
      </w:r>
    </w:p>
    <w:p w14:paraId="318E7E08" w14:textId="77777777" w:rsidR="00000000" w:rsidRDefault="00737B0C">
      <w:pPr>
        <w:pStyle w:val="a"/>
        <w:rPr>
          <w:rFonts w:hint="cs"/>
          <w:rtl/>
        </w:rPr>
      </w:pPr>
    </w:p>
    <w:p w14:paraId="4285D4B2" w14:textId="77777777" w:rsidR="00000000" w:rsidRDefault="00737B0C">
      <w:pPr>
        <w:pStyle w:val="a"/>
        <w:rPr>
          <w:rFonts w:hint="cs"/>
          <w:rtl/>
        </w:rPr>
      </w:pPr>
      <w:r>
        <w:rPr>
          <w:rFonts w:hint="cs"/>
          <w:rtl/>
        </w:rPr>
        <w:t>אף שהוסבר לי שהנוהג הוא שאחרי שעוברת הצעת חוק צריך לברך, אני חייב להשיב בקצרה לחבר הכנסת דוד טל.</w:t>
      </w:r>
    </w:p>
    <w:p w14:paraId="233D77B3" w14:textId="77777777" w:rsidR="00000000" w:rsidRDefault="00737B0C">
      <w:pPr>
        <w:pStyle w:val="a"/>
        <w:rPr>
          <w:rFonts w:hint="cs"/>
          <w:rtl/>
        </w:rPr>
      </w:pPr>
    </w:p>
    <w:p w14:paraId="0825C900" w14:textId="77777777" w:rsidR="00000000" w:rsidRDefault="00737B0C">
      <w:pPr>
        <w:pStyle w:val="ad"/>
        <w:rPr>
          <w:rtl/>
        </w:rPr>
      </w:pPr>
      <w:r>
        <w:rPr>
          <w:rtl/>
        </w:rPr>
        <w:t>היו"ר נסים דהן:</w:t>
      </w:r>
    </w:p>
    <w:p w14:paraId="2C9CB69B" w14:textId="77777777" w:rsidR="00000000" w:rsidRDefault="00737B0C">
      <w:pPr>
        <w:pStyle w:val="a"/>
        <w:rPr>
          <w:rtl/>
        </w:rPr>
      </w:pPr>
    </w:p>
    <w:p w14:paraId="1316153A" w14:textId="77777777" w:rsidR="00000000" w:rsidRDefault="00737B0C">
      <w:pPr>
        <w:pStyle w:val="a"/>
        <w:rPr>
          <w:rFonts w:hint="cs"/>
          <w:rtl/>
        </w:rPr>
      </w:pPr>
      <w:r>
        <w:rPr>
          <w:rFonts w:hint="cs"/>
          <w:rtl/>
        </w:rPr>
        <w:t>לא, עכשיו ברכות. סליחה, היה לך זמן לנמק הסתייגויות. עכשיו ברכות. אין דבר כזה.</w:t>
      </w:r>
    </w:p>
    <w:p w14:paraId="51391F65" w14:textId="77777777" w:rsidR="00000000" w:rsidRDefault="00737B0C">
      <w:pPr>
        <w:pStyle w:val="a"/>
        <w:rPr>
          <w:rFonts w:hint="cs"/>
          <w:rtl/>
        </w:rPr>
      </w:pPr>
    </w:p>
    <w:p w14:paraId="177650EB" w14:textId="77777777" w:rsidR="00000000" w:rsidRDefault="00737B0C">
      <w:pPr>
        <w:pStyle w:val="SpeakerCon"/>
        <w:rPr>
          <w:rtl/>
        </w:rPr>
      </w:pPr>
      <w:bookmarkStart w:id="497" w:name="FS000001037T30_07_2003_21_40_21C"/>
      <w:bookmarkEnd w:id="497"/>
      <w:r>
        <w:rPr>
          <w:rtl/>
        </w:rPr>
        <w:t>גלעד ארדן (הליכוד</w:t>
      </w:r>
      <w:r>
        <w:rPr>
          <w:rtl/>
        </w:rPr>
        <w:t>):</w:t>
      </w:r>
    </w:p>
    <w:p w14:paraId="310AF813" w14:textId="77777777" w:rsidR="00000000" w:rsidRDefault="00737B0C">
      <w:pPr>
        <w:pStyle w:val="a"/>
        <w:rPr>
          <w:rtl/>
        </w:rPr>
      </w:pPr>
    </w:p>
    <w:p w14:paraId="0CDBCD4B" w14:textId="77777777" w:rsidR="00000000" w:rsidRDefault="00737B0C">
      <w:pPr>
        <w:pStyle w:val="a"/>
        <w:rPr>
          <w:rFonts w:hint="cs"/>
          <w:rtl/>
        </w:rPr>
      </w:pPr>
      <w:r>
        <w:rPr>
          <w:rFonts w:hint="cs"/>
          <w:rtl/>
        </w:rPr>
        <w:t xml:space="preserve">לא, לא, לא לנמק. </w:t>
      </w:r>
    </w:p>
    <w:p w14:paraId="675F684C" w14:textId="77777777" w:rsidR="00000000" w:rsidRDefault="00737B0C">
      <w:pPr>
        <w:pStyle w:val="a"/>
        <w:rPr>
          <w:rFonts w:hint="cs"/>
          <w:rtl/>
        </w:rPr>
      </w:pPr>
    </w:p>
    <w:p w14:paraId="52311256" w14:textId="77777777" w:rsidR="00000000" w:rsidRDefault="00737B0C">
      <w:pPr>
        <w:pStyle w:val="ac"/>
        <w:rPr>
          <w:rtl/>
        </w:rPr>
      </w:pPr>
      <w:r>
        <w:rPr>
          <w:rFonts w:hint="eastAsia"/>
          <w:rtl/>
        </w:rPr>
        <w:t>קריאות</w:t>
      </w:r>
      <w:r>
        <w:rPr>
          <w:rtl/>
        </w:rPr>
        <w:t>:</w:t>
      </w:r>
    </w:p>
    <w:p w14:paraId="3F994835" w14:textId="77777777" w:rsidR="00000000" w:rsidRDefault="00737B0C">
      <w:pPr>
        <w:pStyle w:val="a"/>
        <w:rPr>
          <w:rFonts w:hint="cs"/>
          <w:rtl/>
        </w:rPr>
      </w:pPr>
    </w:p>
    <w:p w14:paraId="7673E05C" w14:textId="77777777" w:rsidR="00000000" w:rsidRDefault="00737B0C">
      <w:pPr>
        <w:pStyle w:val="a"/>
        <w:rPr>
          <w:rFonts w:hint="cs"/>
          <w:rtl/>
        </w:rPr>
      </w:pPr>
      <w:r>
        <w:rPr>
          <w:rFonts w:hint="cs"/>
          <w:rtl/>
        </w:rPr>
        <w:t>- - -</w:t>
      </w:r>
    </w:p>
    <w:p w14:paraId="567311B9" w14:textId="77777777" w:rsidR="00000000" w:rsidRDefault="00737B0C">
      <w:pPr>
        <w:pStyle w:val="a"/>
        <w:rPr>
          <w:rFonts w:hint="cs"/>
          <w:rtl/>
        </w:rPr>
      </w:pPr>
    </w:p>
    <w:p w14:paraId="177BBA0E" w14:textId="77777777" w:rsidR="00000000" w:rsidRDefault="00737B0C">
      <w:pPr>
        <w:pStyle w:val="ad"/>
        <w:rPr>
          <w:rtl/>
        </w:rPr>
      </w:pPr>
      <w:r>
        <w:rPr>
          <w:rtl/>
        </w:rPr>
        <w:t>היו"ר נסים דהן:</w:t>
      </w:r>
    </w:p>
    <w:p w14:paraId="009D6862" w14:textId="77777777" w:rsidR="00000000" w:rsidRDefault="00737B0C">
      <w:pPr>
        <w:pStyle w:val="a"/>
        <w:rPr>
          <w:rtl/>
        </w:rPr>
      </w:pPr>
    </w:p>
    <w:p w14:paraId="31BA1B0B" w14:textId="77777777" w:rsidR="00000000" w:rsidRDefault="00737B0C">
      <w:pPr>
        <w:pStyle w:val="a"/>
        <w:ind w:firstLine="0"/>
        <w:rPr>
          <w:rFonts w:hint="cs"/>
          <w:rtl/>
        </w:rPr>
      </w:pPr>
      <w:r>
        <w:rPr>
          <w:rFonts w:hint="cs"/>
          <w:rtl/>
        </w:rPr>
        <w:tab/>
        <w:t>סליחה, או ברכות או - - -</w:t>
      </w:r>
    </w:p>
    <w:p w14:paraId="4BAC4B9D" w14:textId="77777777" w:rsidR="00000000" w:rsidRDefault="00737B0C">
      <w:pPr>
        <w:pStyle w:val="a"/>
        <w:ind w:firstLine="0"/>
        <w:rPr>
          <w:rFonts w:hint="cs"/>
          <w:rtl/>
        </w:rPr>
      </w:pPr>
    </w:p>
    <w:p w14:paraId="2BDDAA7A" w14:textId="77777777" w:rsidR="00000000" w:rsidRDefault="00737B0C">
      <w:pPr>
        <w:pStyle w:val="SpeakerCon"/>
        <w:rPr>
          <w:rtl/>
        </w:rPr>
      </w:pPr>
      <w:bookmarkStart w:id="498" w:name="FS000001037T30_07_2003_21_41_10C"/>
      <w:bookmarkEnd w:id="498"/>
      <w:r>
        <w:rPr>
          <w:rtl/>
        </w:rPr>
        <w:t>גלעד ארדן (הליכוד):</w:t>
      </w:r>
    </w:p>
    <w:p w14:paraId="71E1E3C8" w14:textId="77777777" w:rsidR="00000000" w:rsidRDefault="00737B0C">
      <w:pPr>
        <w:pStyle w:val="a"/>
        <w:rPr>
          <w:rtl/>
        </w:rPr>
      </w:pPr>
    </w:p>
    <w:p w14:paraId="01EC6B38" w14:textId="77777777" w:rsidR="00000000" w:rsidRDefault="00737B0C">
      <w:pPr>
        <w:pStyle w:val="a"/>
        <w:rPr>
          <w:rFonts w:hint="cs"/>
          <w:rtl/>
        </w:rPr>
      </w:pPr>
      <w:r>
        <w:rPr>
          <w:rFonts w:hint="cs"/>
          <w:rtl/>
        </w:rPr>
        <w:t>רק ברכות, רק ברכות.</w:t>
      </w:r>
    </w:p>
    <w:p w14:paraId="65D9E4AF" w14:textId="77777777" w:rsidR="00000000" w:rsidRDefault="00737B0C">
      <w:pPr>
        <w:pStyle w:val="a"/>
        <w:rPr>
          <w:rFonts w:hint="cs"/>
          <w:rtl/>
        </w:rPr>
      </w:pPr>
    </w:p>
    <w:p w14:paraId="73270742" w14:textId="77777777" w:rsidR="00000000" w:rsidRDefault="00737B0C">
      <w:pPr>
        <w:pStyle w:val="ad"/>
        <w:rPr>
          <w:rtl/>
        </w:rPr>
      </w:pPr>
      <w:r>
        <w:rPr>
          <w:rtl/>
        </w:rPr>
        <w:t>היו"ר נסים דהן:</w:t>
      </w:r>
    </w:p>
    <w:p w14:paraId="3B4E5F38" w14:textId="77777777" w:rsidR="00000000" w:rsidRDefault="00737B0C">
      <w:pPr>
        <w:pStyle w:val="a"/>
        <w:rPr>
          <w:rtl/>
        </w:rPr>
      </w:pPr>
    </w:p>
    <w:p w14:paraId="48A7C514" w14:textId="77777777" w:rsidR="00000000" w:rsidRDefault="00737B0C">
      <w:pPr>
        <w:pStyle w:val="a"/>
        <w:rPr>
          <w:rFonts w:hint="cs"/>
          <w:rtl/>
        </w:rPr>
      </w:pPr>
      <w:r>
        <w:rPr>
          <w:rFonts w:hint="cs"/>
          <w:rtl/>
        </w:rPr>
        <w:t xml:space="preserve">תודה רבה. היה לך זמן, ויתרת על הנימוקים. </w:t>
      </w:r>
    </w:p>
    <w:p w14:paraId="67407305" w14:textId="77777777" w:rsidR="00000000" w:rsidRDefault="00737B0C">
      <w:pPr>
        <w:pStyle w:val="a"/>
        <w:rPr>
          <w:rFonts w:hint="cs"/>
          <w:rtl/>
        </w:rPr>
      </w:pPr>
    </w:p>
    <w:p w14:paraId="2E897018" w14:textId="77777777" w:rsidR="00000000" w:rsidRDefault="00737B0C">
      <w:pPr>
        <w:pStyle w:val="ac"/>
        <w:rPr>
          <w:rtl/>
        </w:rPr>
      </w:pPr>
      <w:r>
        <w:rPr>
          <w:rFonts w:hint="eastAsia"/>
          <w:rtl/>
        </w:rPr>
        <w:t>צבי</w:t>
      </w:r>
      <w:r>
        <w:rPr>
          <w:rtl/>
        </w:rPr>
        <w:t xml:space="preserve"> הנדל (האיחוד הלאומי - ישראל ביתנו):</w:t>
      </w:r>
    </w:p>
    <w:p w14:paraId="699E040F" w14:textId="77777777" w:rsidR="00000000" w:rsidRDefault="00737B0C">
      <w:pPr>
        <w:pStyle w:val="a"/>
        <w:rPr>
          <w:rFonts w:hint="cs"/>
          <w:rtl/>
        </w:rPr>
      </w:pPr>
    </w:p>
    <w:p w14:paraId="6E0EAE41" w14:textId="77777777" w:rsidR="00000000" w:rsidRDefault="00737B0C">
      <w:pPr>
        <w:pStyle w:val="a"/>
        <w:rPr>
          <w:rFonts w:hint="cs"/>
          <w:rtl/>
        </w:rPr>
      </w:pPr>
      <w:r>
        <w:rPr>
          <w:rFonts w:hint="cs"/>
          <w:rtl/>
        </w:rPr>
        <w:t>אדוני היושב-ראש, אל תהיה כזה.</w:t>
      </w:r>
    </w:p>
    <w:p w14:paraId="443FE8A7" w14:textId="77777777" w:rsidR="00000000" w:rsidRDefault="00737B0C">
      <w:pPr>
        <w:pStyle w:val="a"/>
        <w:rPr>
          <w:rFonts w:hint="cs"/>
          <w:rtl/>
        </w:rPr>
      </w:pPr>
    </w:p>
    <w:p w14:paraId="62CD1E04" w14:textId="77777777" w:rsidR="00000000" w:rsidRDefault="00737B0C">
      <w:pPr>
        <w:pStyle w:val="SpeakerCon"/>
        <w:rPr>
          <w:rtl/>
        </w:rPr>
      </w:pPr>
      <w:bookmarkStart w:id="499" w:name="FS000001037T30_07_2003_21_42_04C"/>
      <w:bookmarkEnd w:id="499"/>
      <w:r>
        <w:rPr>
          <w:rtl/>
        </w:rPr>
        <w:t>גלעד ארדן (הליכוד):</w:t>
      </w:r>
    </w:p>
    <w:p w14:paraId="72056700" w14:textId="77777777" w:rsidR="00000000" w:rsidRDefault="00737B0C">
      <w:pPr>
        <w:pStyle w:val="a"/>
        <w:rPr>
          <w:rtl/>
        </w:rPr>
      </w:pPr>
    </w:p>
    <w:p w14:paraId="544D6C40" w14:textId="77777777" w:rsidR="00000000" w:rsidRDefault="00737B0C">
      <w:pPr>
        <w:pStyle w:val="a"/>
        <w:rPr>
          <w:rFonts w:hint="cs"/>
          <w:rtl/>
        </w:rPr>
      </w:pPr>
      <w:r>
        <w:rPr>
          <w:rFonts w:hint="cs"/>
          <w:rtl/>
        </w:rPr>
        <w:t xml:space="preserve">לא צריך לעמוד על קוצו של יו"ד. </w:t>
      </w:r>
    </w:p>
    <w:p w14:paraId="393EB9D4" w14:textId="77777777" w:rsidR="00000000" w:rsidRDefault="00737B0C">
      <w:pPr>
        <w:pStyle w:val="a"/>
        <w:rPr>
          <w:rFonts w:hint="cs"/>
          <w:rtl/>
        </w:rPr>
      </w:pPr>
    </w:p>
    <w:p w14:paraId="366BC70B" w14:textId="77777777" w:rsidR="00000000" w:rsidRDefault="00737B0C">
      <w:pPr>
        <w:pStyle w:val="ad"/>
        <w:rPr>
          <w:rtl/>
        </w:rPr>
      </w:pPr>
      <w:r>
        <w:rPr>
          <w:rtl/>
        </w:rPr>
        <w:t>היו"ר נסים דהן:</w:t>
      </w:r>
    </w:p>
    <w:p w14:paraId="5FBFC058" w14:textId="77777777" w:rsidR="00000000" w:rsidRDefault="00737B0C">
      <w:pPr>
        <w:pStyle w:val="a"/>
        <w:rPr>
          <w:rtl/>
        </w:rPr>
      </w:pPr>
    </w:p>
    <w:p w14:paraId="5A42D785" w14:textId="77777777" w:rsidR="00000000" w:rsidRDefault="00737B0C">
      <w:pPr>
        <w:pStyle w:val="a"/>
        <w:rPr>
          <w:rFonts w:hint="cs"/>
          <w:rtl/>
        </w:rPr>
      </w:pPr>
      <w:r>
        <w:rPr>
          <w:rFonts w:hint="cs"/>
          <w:rtl/>
        </w:rPr>
        <w:t>חבר הכנסת הנדל, יש תקנון, והלילה עוד ארוך, וגם אם היינו רוצים לחרוג קצת, כי אנחנו אולי רק בתחילת היום - - -</w:t>
      </w:r>
    </w:p>
    <w:p w14:paraId="5152E434" w14:textId="77777777" w:rsidR="00000000" w:rsidRDefault="00737B0C">
      <w:pPr>
        <w:pStyle w:val="a"/>
        <w:rPr>
          <w:rFonts w:hint="cs"/>
          <w:rtl/>
        </w:rPr>
      </w:pPr>
    </w:p>
    <w:p w14:paraId="74098564" w14:textId="77777777" w:rsidR="00000000" w:rsidRDefault="00737B0C">
      <w:pPr>
        <w:pStyle w:val="SpeakerCon"/>
        <w:rPr>
          <w:rtl/>
        </w:rPr>
      </w:pPr>
      <w:bookmarkStart w:id="500" w:name="FS000001037T30_07_2003_21_43_43C"/>
      <w:bookmarkEnd w:id="500"/>
      <w:r>
        <w:rPr>
          <w:rtl/>
        </w:rPr>
        <w:t>גלעד ארדן (הליכוד):</w:t>
      </w:r>
    </w:p>
    <w:p w14:paraId="2C4F39C0" w14:textId="77777777" w:rsidR="00000000" w:rsidRDefault="00737B0C">
      <w:pPr>
        <w:pStyle w:val="a"/>
        <w:rPr>
          <w:rtl/>
        </w:rPr>
      </w:pPr>
    </w:p>
    <w:p w14:paraId="76674E4B" w14:textId="77777777" w:rsidR="00000000" w:rsidRDefault="00737B0C">
      <w:pPr>
        <w:pStyle w:val="a"/>
        <w:rPr>
          <w:rFonts w:hint="cs"/>
          <w:rtl/>
        </w:rPr>
      </w:pPr>
      <w:r>
        <w:rPr>
          <w:rFonts w:hint="cs"/>
          <w:rtl/>
        </w:rPr>
        <w:t>אדוני היושב-ראש, אני רק הייתי מבקש את רשותך. אדוני היו</w:t>
      </w:r>
      <w:r>
        <w:rPr>
          <w:rFonts w:hint="cs"/>
          <w:rtl/>
        </w:rPr>
        <w:t>שב-ראש, כיוון שאזרחי המדינה שצפו בדיון היו יכולים לטעות ולקבל את הרושם כאילו החוק הזה עולה כסף לאזרחי המדינה, ראוי להדגיש שכל ההקלות שניתנו על-ידי הוועדה בשינוי הזה של החקיקה לא עולות ולו פרוטה אחת לקופת המדינה.</w:t>
      </w:r>
    </w:p>
    <w:p w14:paraId="74338163" w14:textId="77777777" w:rsidR="00000000" w:rsidRDefault="00737B0C">
      <w:pPr>
        <w:pStyle w:val="a"/>
        <w:rPr>
          <w:rFonts w:hint="cs"/>
          <w:rtl/>
        </w:rPr>
      </w:pPr>
    </w:p>
    <w:p w14:paraId="76F7B3C3" w14:textId="77777777" w:rsidR="00000000" w:rsidRDefault="00737B0C">
      <w:pPr>
        <w:pStyle w:val="ac"/>
        <w:rPr>
          <w:rtl/>
        </w:rPr>
      </w:pPr>
      <w:r>
        <w:rPr>
          <w:rFonts w:hint="eastAsia"/>
          <w:rtl/>
        </w:rPr>
        <w:t>אחמד</w:t>
      </w:r>
      <w:r>
        <w:rPr>
          <w:rtl/>
        </w:rPr>
        <w:t xml:space="preserve"> טיבי (חד"ש-תע"ל):</w:t>
      </w:r>
    </w:p>
    <w:p w14:paraId="17B84956" w14:textId="77777777" w:rsidR="00000000" w:rsidRDefault="00737B0C">
      <w:pPr>
        <w:pStyle w:val="a"/>
        <w:rPr>
          <w:rFonts w:hint="cs"/>
          <w:rtl/>
        </w:rPr>
      </w:pPr>
    </w:p>
    <w:p w14:paraId="13E227B6" w14:textId="77777777" w:rsidR="00000000" w:rsidRDefault="00737B0C">
      <w:pPr>
        <w:pStyle w:val="a"/>
        <w:rPr>
          <w:rFonts w:hint="cs"/>
          <w:rtl/>
        </w:rPr>
      </w:pPr>
      <w:r>
        <w:rPr>
          <w:rFonts w:hint="cs"/>
          <w:rtl/>
        </w:rPr>
        <w:t>- - -</w:t>
      </w:r>
    </w:p>
    <w:p w14:paraId="661A1ED2" w14:textId="77777777" w:rsidR="00000000" w:rsidRDefault="00737B0C">
      <w:pPr>
        <w:pStyle w:val="a"/>
        <w:rPr>
          <w:rFonts w:hint="cs"/>
          <w:rtl/>
        </w:rPr>
      </w:pPr>
    </w:p>
    <w:p w14:paraId="131D56DA" w14:textId="77777777" w:rsidR="00000000" w:rsidRDefault="00737B0C">
      <w:pPr>
        <w:pStyle w:val="ac"/>
        <w:rPr>
          <w:rtl/>
        </w:rPr>
      </w:pPr>
      <w:r>
        <w:rPr>
          <w:rFonts w:hint="eastAsia"/>
          <w:rtl/>
        </w:rPr>
        <w:t>דוד</w:t>
      </w:r>
      <w:r>
        <w:rPr>
          <w:rtl/>
        </w:rPr>
        <w:t xml:space="preserve"> טל (עם א</w:t>
      </w:r>
      <w:r>
        <w:rPr>
          <w:rtl/>
        </w:rPr>
        <w:t>חד):</w:t>
      </w:r>
    </w:p>
    <w:p w14:paraId="6799A6A2" w14:textId="77777777" w:rsidR="00000000" w:rsidRDefault="00737B0C">
      <w:pPr>
        <w:pStyle w:val="a"/>
        <w:rPr>
          <w:rFonts w:hint="cs"/>
          <w:rtl/>
        </w:rPr>
      </w:pPr>
    </w:p>
    <w:p w14:paraId="0C9A92F6" w14:textId="77777777" w:rsidR="00000000" w:rsidRDefault="00737B0C">
      <w:pPr>
        <w:pStyle w:val="a"/>
        <w:rPr>
          <w:rFonts w:hint="cs"/>
          <w:rtl/>
        </w:rPr>
      </w:pPr>
      <w:r>
        <w:rPr>
          <w:rFonts w:hint="cs"/>
          <w:rtl/>
        </w:rPr>
        <w:t>- - -</w:t>
      </w:r>
    </w:p>
    <w:p w14:paraId="21048F62" w14:textId="77777777" w:rsidR="00000000" w:rsidRDefault="00737B0C">
      <w:pPr>
        <w:pStyle w:val="a"/>
        <w:rPr>
          <w:rFonts w:hint="cs"/>
          <w:rtl/>
        </w:rPr>
      </w:pPr>
    </w:p>
    <w:p w14:paraId="46FD55ED" w14:textId="77777777" w:rsidR="00000000" w:rsidRDefault="00737B0C">
      <w:pPr>
        <w:pStyle w:val="ad"/>
        <w:rPr>
          <w:rtl/>
        </w:rPr>
      </w:pPr>
      <w:r>
        <w:rPr>
          <w:rtl/>
        </w:rPr>
        <w:t>היו"ר נסים דהן:</w:t>
      </w:r>
    </w:p>
    <w:p w14:paraId="7FD64F31" w14:textId="77777777" w:rsidR="00000000" w:rsidRDefault="00737B0C">
      <w:pPr>
        <w:pStyle w:val="a"/>
        <w:rPr>
          <w:rtl/>
        </w:rPr>
      </w:pPr>
    </w:p>
    <w:p w14:paraId="5BA912CB" w14:textId="77777777" w:rsidR="00000000" w:rsidRDefault="00737B0C">
      <w:pPr>
        <w:pStyle w:val="a"/>
        <w:rPr>
          <w:rFonts w:hint="cs"/>
          <w:rtl/>
        </w:rPr>
      </w:pPr>
      <w:r>
        <w:rPr>
          <w:rFonts w:hint="cs"/>
          <w:rtl/>
        </w:rPr>
        <w:t>לא, לא פותחים את הדיון. אתה רואה מה שאתה עושה? הנה פתחת ויכוח.</w:t>
      </w:r>
    </w:p>
    <w:p w14:paraId="0042E9AA" w14:textId="77777777" w:rsidR="00000000" w:rsidRDefault="00737B0C">
      <w:pPr>
        <w:pStyle w:val="a"/>
        <w:rPr>
          <w:rFonts w:hint="cs"/>
          <w:rtl/>
        </w:rPr>
      </w:pPr>
    </w:p>
    <w:p w14:paraId="220AD229" w14:textId="77777777" w:rsidR="00000000" w:rsidRDefault="00737B0C">
      <w:pPr>
        <w:pStyle w:val="SpeakerCon"/>
        <w:rPr>
          <w:rtl/>
        </w:rPr>
      </w:pPr>
      <w:bookmarkStart w:id="501" w:name="FS000001037T30_07_2003_21_46_04C"/>
      <w:bookmarkEnd w:id="501"/>
      <w:r>
        <w:rPr>
          <w:rtl/>
        </w:rPr>
        <w:t>גלעד ארדן (הליכוד):</w:t>
      </w:r>
    </w:p>
    <w:p w14:paraId="142D399A" w14:textId="77777777" w:rsidR="00000000" w:rsidRDefault="00737B0C">
      <w:pPr>
        <w:pStyle w:val="a"/>
        <w:rPr>
          <w:rtl/>
        </w:rPr>
      </w:pPr>
    </w:p>
    <w:p w14:paraId="26078E7B" w14:textId="77777777" w:rsidR="00000000" w:rsidRDefault="00737B0C">
      <w:pPr>
        <w:pStyle w:val="a"/>
        <w:rPr>
          <w:rFonts w:hint="cs"/>
          <w:rtl/>
        </w:rPr>
      </w:pPr>
      <w:r>
        <w:rPr>
          <w:rFonts w:hint="cs"/>
          <w:rtl/>
        </w:rPr>
        <w:t xml:space="preserve">אני מתנצל. מאה אחוז. אז אני מבקש את רשותך לומר את זה. </w:t>
      </w:r>
    </w:p>
    <w:p w14:paraId="0AF1CDBE" w14:textId="77777777" w:rsidR="00000000" w:rsidRDefault="00737B0C">
      <w:pPr>
        <w:pStyle w:val="a"/>
        <w:rPr>
          <w:rFonts w:hint="cs"/>
          <w:rtl/>
        </w:rPr>
      </w:pPr>
    </w:p>
    <w:p w14:paraId="796EA951" w14:textId="77777777" w:rsidR="00000000" w:rsidRDefault="00737B0C">
      <w:pPr>
        <w:pStyle w:val="ac"/>
        <w:rPr>
          <w:rtl/>
        </w:rPr>
      </w:pPr>
      <w:r>
        <w:rPr>
          <w:rFonts w:hint="eastAsia"/>
          <w:rtl/>
        </w:rPr>
        <w:t>קריאות</w:t>
      </w:r>
      <w:r>
        <w:rPr>
          <w:rtl/>
        </w:rPr>
        <w:t>:</w:t>
      </w:r>
    </w:p>
    <w:p w14:paraId="25628A94" w14:textId="77777777" w:rsidR="00000000" w:rsidRDefault="00737B0C">
      <w:pPr>
        <w:pStyle w:val="a"/>
        <w:rPr>
          <w:rFonts w:hint="cs"/>
          <w:rtl/>
        </w:rPr>
      </w:pPr>
    </w:p>
    <w:p w14:paraId="506B16DF" w14:textId="77777777" w:rsidR="00000000" w:rsidRDefault="00737B0C">
      <w:pPr>
        <w:pStyle w:val="a"/>
        <w:rPr>
          <w:rFonts w:hint="cs"/>
          <w:rtl/>
        </w:rPr>
      </w:pPr>
      <w:r>
        <w:rPr>
          <w:rFonts w:hint="cs"/>
          <w:rtl/>
        </w:rPr>
        <w:t>- - -</w:t>
      </w:r>
    </w:p>
    <w:p w14:paraId="37595150" w14:textId="77777777" w:rsidR="00000000" w:rsidRDefault="00737B0C">
      <w:pPr>
        <w:pStyle w:val="a"/>
        <w:rPr>
          <w:rFonts w:hint="cs"/>
          <w:rtl/>
        </w:rPr>
      </w:pPr>
    </w:p>
    <w:p w14:paraId="78913DE7" w14:textId="77777777" w:rsidR="00000000" w:rsidRDefault="00737B0C">
      <w:pPr>
        <w:pStyle w:val="ad"/>
        <w:rPr>
          <w:rtl/>
        </w:rPr>
      </w:pPr>
      <w:r>
        <w:rPr>
          <w:rtl/>
        </w:rPr>
        <w:t>היו"ר נסים דהן:</w:t>
      </w:r>
    </w:p>
    <w:p w14:paraId="7700D0EF" w14:textId="77777777" w:rsidR="00000000" w:rsidRDefault="00737B0C">
      <w:pPr>
        <w:pStyle w:val="a"/>
        <w:rPr>
          <w:rtl/>
        </w:rPr>
      </w:pPr>
    </w:p>
    <w:p w14:paraId="755C5124" w14:textId="77777777" w:rsidR="00000000" w:rsidRDefault="00737B0C">
      <w:pPr>
        <w:pStyle w:val="a"/>
        <w:rPr>
          <w:rFonts w:hint="cs"/>
          <w:rtl/>
        </w:rPr>
      </w:pPr>
      <w:r>
        <w:rPr>
          <w:rFonts w:hint="cs"/>
          <w:rtl/>
        </w:rPr>
        <w:t>אני מבקש ממך לרדת. עם כל הכבוד, אתה החלטת לפתוח את ה</w:t>
      </w:r>
      <w:r>
        <w:rPr>
          <w:rFonts w:hint="cs"/>
          <w:rtl/>
        </w:rPr>
        <w:t>דיון מחדש.</w:t>
      </w:r>
    </w:p>
    <w:p w14:paraId="71A1B6B4" w14:textId="77777777" w:rsidR="00000000" w:rsidRDefault="00737B0C">
      <w:pPr>
        <w:pStyle w:val="a"/>
        <w:rPr>
          <w:rFonts w:hint="cs"/>
          <w:rtl/>
        </w:rPr>
      </w:pPr>
    </w:p>
    <w:p w14:paraId="63EB157E" w14:textId="77777777" w:rsidR="00000000" w:rsidRDefault="00737B0C">
      <w:pPr>
        <w:pStyle w:val="ac"/>
        <w:rPr>
          <w:rtl/>
        </w:rPr>
      </w:pPr>
      <w:r>
        <w:rPr>
          <w:rFonts w:hint="eastAsia"/>
          <w:rtl/>
        </w:rPr>
        <w:t>דוד</w:t>
      </w:r>
      <w:r>
        <w:rPr>
          <w:rtl/>
        </w:rPr>
        <w:t xml:space="preserve"> טל (עם אחד):</w:t>
      </w:r>
    </w:p>
    <w:p w14:paraId="4CA47796" w14:textId="77777777" w:rsidR="00000000" w:rsidRDefault="00737B0C">
      <w:pPr>
        <w:pStyle w:val="a"/>
        <w:rPr>
          <w:rFonts w:hint="cs"/>
          <w:rtl/>
        </w:rPr>
      </w:pPr>
    </w:p>
    <w:p w14:paraId="5C8C9626" w14:textId="77777777" w:rsidR="00000000" w:rsidRDefault="00737B0C">
      <w:pPr>
        <w:pStyle w:val="a"/>
        <w:rPr>
          <w:rFonts w:hint="cs"/>
          <w:rtl/>
        </w:rPr>
      </w:pPr>
      <w:r>
        <w:rPr>
          <w:rFonts w:hint="cs"/>
          <w:rtl/>
        </w:rPr>
        <w:t>למה אתה עושה את זה? למה - - -</w:t>
      </w:r>
    </w:p>
    <w:p w14:paraId="186915C9" w14:textId="77777777" w:rsidR="00000000" w:rsidRDefault="00737B0C">
      <w:pPr>
        <w:pStyle w:val="a"/>
        <w:rPr>
          <w:rFonts w:hint="cs"/>
          <w:rtl/>
        </w:rPr>
      </w:pPr>
    </w:p>
    <w:p w14:paraId="12757BAA" w14:textId="77777777" w:rsidR="00000000" w:rsidRDefault="00737B0C">
      <w:pPr>
        <w:pStyle w:val="ad"/>
        <w:rPr>
          <w:rtl/>
        </w:rPr>
      </w:pPr>
      <w:r>
        <w:rPr>
          <w:rtl/>
        </w:rPr>
        <w:t>היו"ר נסים דהן:</w:t>
      </w:r>
    </w:p>
    <w:p w14:paraId="4015F2B6" w14:textId="77777777" w:rsidR="00000000" w:rsidRDefault="00737B0C">
      <w:pPr>
        <w:pStyle w:val="a"/>
        <w:rPr>
          <w:rtl/>
        </w:rPr>
      </w:pPr>
    </w:p>
    <w:p w14:paraId="250D14AC" w14:textId="77777777" w:rsidR="00000000" w:rsidRDefault="00737B0C">
      <w:pPr>
        <w:pStyle w:val="a"/>
        <w:rPr>
          <w:rFonts w:hint="cs"/>
          <w:rtl/>
        </w:rPr>
      </w:pPr>
      <w:r>
        <w:rPr>
          <w:rFonts w:hint="cs"/>
          <w:rtl/>
        </w:rPr>
        <w:t>סליחה, חבר הכנסת טל. חבר הכנסת ארדן, אתה ויתרת על הזכות שלך לנמק. היית יכול לומר את זה במסגרת הנימוק. אתה לא פותח עכשיו דיון חדש. חבר הכנסת טל, נא לשבת. נא לרדת, חבר הכנסת ארדן.</w:t>
      </w:r>
    </w:p>
    <w:p w14:paraId="01DEDB30" w14:textId="77777777" w:rsidR="00000000" w:rsidRDefault="00737B0C">
      <w:pPr>
        <w:pStyle w:val="a"/>
        <w:rPr>
          <w:rFonts w:hint="cs"/>
          <w:rtl/>
        </w:rPr>
      </w:pPr>
    </w:p>
    <w:p w14:paraId="5D8B659A" w14:textId="77777777" w:rsidR="00000000" w:rsidRDefault="00737B0C">
      <w:pPr>
        <w:pStyle w:val="SpeakerCon"/>
        <w:rPr>
          <w:rtl/>
        </w:rPr>
      </w:pPr>
      <w:bookmarkStart w:id="502" w:name="FS000001037T30_07_2003_21_48_47C"/>
      <w:bookmarkEnd w:id="502"/>
      <w:r>
        <w:rPr>
          <w:rtl/>
        </w:rPr>
        <w:t>גלעד ארדן (הליכוד):</w:t>
      </w:r>
    </w:p>
    <w:p w14:paraId="47C5A262" w14:textId="77777777" w:rsidR="00000000" w:rsidRDefault="00737B0C">
      <w:pPr>
        <w:pStyle w:val="a"/>
        <w:rPr>
          <w:rtl/>
        </w:rPr>
      </w:pPr>
    </w:p>
    <w:p w14:paraId="03F3677E" w14:textId="77777777" w:rsidR="00000000" w:rsidRDefault="00737B0C">
      <w:pPr>
        <w:pStyle w:val="a"/>
        <w:rPr>
          <w:rFonts w:hint="cs"/>
          <w:rtl/>
        </w:rPr>
      </w:pPr>
      <w:r>
        <w:rPr>
          <w:rFonts w:hint="cs"/>
          <w:rtl/>
        </w:rPr>
        <w:t>אדוני היושב-ראש, אני לא חושב שזה הגון שאתה מאפשר לחבר הכנסת טל לעשות מה שהוא עושה.</w:t>
      </w:r>
    </w:p>
    <w:p w14:paraId="2BD5F0BE" w14:textId="77777777" w:rsidR="00000000" w:rsidRDefault="00737B0C">
      <w:pPr>
        <w:pStyle w:val="a"/>
        <w:rPr>
          <w:rFonts w:hint="cs"/>
          <w:rtl/>
        </w:rPr>
      </w:pPr>
    </w:p>
    <w:p w14:paraId="498163B1" w14:textId="77777777" w:rsidR="00000000" w:rsidRDefault="00737B0C">
      <w:pPr>
        <w:pStyle w:val="ad"/>
        <w:rPr>
          <w:rtl/>
        </w:rPr>
      </w:pPr>
      <w:r>
        <w:rPr>
          <w:rtl/>
        </w:rPr>
        <w:t>היו"ר נסים דהן:</w:t>
      </w:r>
    </w:p>
    <w:p w14:paraId="03DA5FC3" w14:textId="77777777" w:rsidR="00000000" w:rsidRDefault="00737B0C">
      <w:pPr>
        <w:pStyle w:val="a"/>
        <w:rPr>
          <w:rtl/>
        </w:rPr>
      </w:pPr>
    </w:p>
    <w:p w14:paraId="6B9862E0" w14:textId="77777777" w:rsidR="00000000" w:rsidRDefault="00737B0C">
      <w:pPr>
        <w:pStyle w:val="a"/>
        <w:rPr>
          <w:rFonts w:hint="cs"/>
          <w:rtl/>
        </w:rPr>
      </w:pPr>
      <w:r>
        <w:rPr>
          <w:rFonts w:hint="cs"/>
          <w:rtl/>
        </w:rPr>
        <w:t>אני לא מאפשר לו. הערתי לו.</w:t>
      </w:r>
    </w:p>
    <w:p w14:paraId="50161D91" w14:textId="77777777" w:rsidR="00000000" w:rsidRDefault="00737B0C">
      <w:pPr>
        <w:pStyle w:val="a"/>
        <w:rPr>
          <w:rFonts w:hint="cs"/>
          <w:rtl/>
        </w:rPr>
      </w:pPr>
    </w:p>
    <w:p w14:paraId="7B79169E" w14:textId="77777777" w:rsidR="00000000" w:rsidRDefault="00737B0C">
      <w:pPr>
        <w:pStyle w:val="SpeakerCon"/>
        <w:rPr>
          <w:rtl/>
        </w:rPr>
      </w:pPr>
      <w:bookmarkStart w:id="503" w:name="FS000001037T30_07_2003_21_49_24C"/>
      <w:bookmarkEnd w:id="503"/>
      <w:r>
        <w:rPr>
          <w:rtl/>
        </w:rPr>
        <w:t>גלעד ארדן (הליכוד):</w:t>
      </w:r>
    </w:p>
    <w:p w14:paraId="6F65AE85" w14:textId="77777777" w:rsidR="00000000" w:rsidRDefault="00737B0C">
      <w:pPr>
        <w:pStyle w:val="a"/>
        <w:rPr>
          <w:rtl/>
        </w:rPr>
      </w:pPr>
    </w:p>
    <w:p w14:paraId="2AE51FBA" w14:textId="77777777" w:rsidR="00000000" w:rsidRDefault="00737B0C">
      <w:pPr>
        <w:pStyle w:val="a"/>
        <w:rPr>
          <w:rFonts w:hint="cs"/>
          <w:rtl/>
        </w:rPr>
      </w:pPr>
      <w:r>
        <w:rPr>
          <w:rFonts w:hint="cs"/>
          <w:rtl/>
        </w:rPr>
        <w:t>אתה מאפשר לו.</w:t>
      </w:r>
    </w:p>
    <w:p w14:paraId="32FEDC57" w14:textId="77777777" w:rsidR="00000000" w:rsidRDefault="00737B0C">
      <w:pPr>
        <w:pStyle w:val="a"/>
        <w:rPr>
          <w:rFonts w:hint="cs"/>
          <w:rtl/>
        </w:rPr>
      </w:pPr>
    </w:p>
    <w:p w14:paraId="7657D12A" w14:textId="77777777" w:rsidR="00000000" w:rsidRDefault="00737B0C">
      <w:pPr>
        <w:pStyle w:val="ad"/>
        <w:rPr>
          <w:rtl/>
        </w:rPr>
      </w:pPr>
      <w:r>
        <w:rPr>
          <w:rtl/>
        </w:rPr>
        <w:t>היו"ר נסים דהן:</w:t>
      </w:r>
    </w:p>
    <w:p w14:paraId="2200371D" w14:textId="77777777" w:rsidR="00000000" w:rsidRDefault="00737B0C">
      <w:pPr>
        <w:pStyle w:val="a"/>
        <w:rPr>
          <w:rtl/>
        </w:rPr>
      </w:pPr>
    </w:p>
    <w:p w14:paraId="7D4F1AF0" w14:textId="77777777" w:rsidR="00000000" w:rsidRDefault="00737B0C">
      <w:pPr>
        <w:pStyle w:val="a"/>
        <w:rPr>
          <w:rFonts w:hint="cs"/>
          <w:rtl/>
        </w:rPr>
      </w:pPr>
      <w:r>
        <w:rPr>
          <w:rFonts w:hint="cs"/>
          <w:rtl/>
        </w:rPr>
        <w:t>סליחה, עם כל הכבוד, אל תעיר ליושב-ראש.</w:t>
      </w:r>
    </w:p>
    <w:p w14:paraId="5EC96D5C" w14:textId="77777777" w:rsidR="00000000" w:rsidRDefault="00737B0C">
      <w:pPr>
        <w:pStyle w:val="a"/>
        <w:rPr>
          <w:rFonts w:hint="cs"/>
          <w:rtl/>
        </w:rPr>
      </w:pPr>
    </w:p>
    <w:p w14:paraId="70754C25" w14:textId="77777777" w:rsidR="00000000" w:rsidRDefault="00737B0C">
      <w:pPr>
        <w:pStyle w:val="SpeakerCon"/>
        <w:rPr>
          <w:rtl/>
        </w:rPr>
      </w:pPr>
      <w:bookmarkStart w:id="504" w:name="FS000001037T30_07_2003_21_49_36C"/>
      <w:bookmarkEnd w:id="504"/>
      <w:r>
        <w:rPr>
          <w:rtl/>
        </w:rPr>
        <w:t>גלעד ארדן (ה</w:t>
      </w:r>
      <w:r>
        <w:rPr>
          <w:rtl/>
        </w:rPr>
        <w:t>ליכוד):</w:t>
      </w:r>
    </w:p>
    <w:p w14:paraId="5EF70C98" w14:textId="77777777" w:rsidR="00000000" w:rsidRDefault="00737B0C">
      <w:pPr>
        <w:pStyle w:val="a"/>
        <w:rPr>
          <w:rtl/>
        </w:rPr>
      </w:pPr>
    </w:p>
    <w:p w14:paraId="46AB0573" w14:textId="77777777" w:rsidR="00000000" w:rsidRDefault="00737B0C">
      <w:pPr>
        <w:pStyle w:val="a"/>
        <w:rPr>
          <w:rFonts w:hint="cs"/>
          <w:rtl/>
        </w:rPr>
      </w:pPr>
      <w:r>
        <w:rPr>
          <w:rFonts w:hint="cs"/>
          <w:rtl/>
        </w:rPr>
        <w:t>אני מתחיל להבין למה חושבים מה שחושבים על הכנסת, כי כשאדם מגיש הסתייגות ושופך פה קיתונות על הממשלה במשך 25 דקות, אחרי שהוא הצביע בעד החוק ותמך בו לאורך כל יום הדיונים, אני חושב שמן הראוי להגיד מלה על זה.</w:t>
      </w:r>
    </w:p>
    <w:p w14:paraId="29FCEBA3" w14:textId="77777777" w:rsidR="00000000" w:rsidRDefault="00737B0C">
      <w:pPr>
        <w:pStyle w:val="a"/>
        <w:rPr>
          <w:rFonts w:hint="cs"/>
          <w:rtl/>
        </w:rPr>
      </w:pPr>
    </w:p>
    <w:p w14:paraId="66E8A467" w14:textId="77777777" w:rsidR="00000000" w:rsidRDefault="00737B0C">
      <w:pPr>
        <w:pStyle w:val="ad"/>
        <w:rPr>
          <w:rtl/>
        </w:rPr>
      </w:pPr>
      <w:r>
        <w:rPr>
          <w:rtl/>
        </w:rPr>
        <w:t>היו"ר נסים דהן:</w:t>
      </w:r>
    </w:p>
    <w:p w14:paraId="05F7FB9B" w14:textId="77777777" w:rsidR="00000000" w:rsidRDefault="00737B0C">
      <w:pPr>
        <w:pStyle w:val="a"/>
        <w:rPr>
          <w:rtl/>
        </w:rPr>
      </w:pPr>
    </w:p>
    <w:p w14:paraId="157C2A46" w14:textId="77777777" w:rsidR="00000000" w:rsidRDefault="00737B0C">
      <w:pPr>
        <w:pStyle w:val="a"/>
        <w:ind w:firstLine="0"/>
        <w:rPr>
          <w:rFonts w:hint="cs"/>
          <w:rtl/>
        </w:rPr>
      </w:pPr>
      <w:r>
        <w:rPr>
          <w:rFonts w:hint="cs"/>
          <w:rtl/>
        </w:rPr>
        <w:tab/>
        <w:t xml:space="preserve">עם כל הכבוד, אתה עולה פה </w:t>
      </w:r>
      <w:r>
        <w:rPr>
          <w:rFonts w:hint="cs"/>
          <w:rtl/>
        </w:rPr>
        <w:t xml:space="preserve">לברך, ואתה לא מברך, אתה פותח את הדיון מחדש, בניגוד לכל תקנון, ועוד יש לך טענות. </w:t>
      </w:r>
    </w:p>
    <w:p w14:paraId="576E8569" w14:textId="77777777" w:rsidR="00000000" w:rsidRDefault="00737B0C">
      <w:pPr>
        <w:pStyle w:val="a"/>
        <w:ind w:firstLine="0"/>
        <w:rPr>
          <w:rFonts w:hint="cs"/>
          <w:rtl/>
        </w:rPr>
      </w:pPr>
    </w:p>
    <w:p w14:paraId="46010002" w14:textId="77777777" w:rsidR="00000000" w:rsidRDefault="00737B0C">
      <w:pPr>
        <w:pStyle w:val="SpeakerCon"/>
        <w:rPr>
          <w:rtl/>
        </w:rPr>
      </w:pPr>
      <w:bookmarkStart w:id="505" w:name="FS000001037T30_07_2003_21_52_31C"/>
      <w:bookmarkEnd w:id="505"/>
      <w:r>
        <w:rPr>
          <w:rtl/>
        </w:rPr>
        <w:t>גלעד ארדן (הליכוד):</w:t>
      </w:r>
    </w:p>
    <w:p w14:paraId="2F6A3806" w14:textId="77777777" w:rsidR="00000000" w:rsidRDefault="00737B0C">
      <w:pPr>
        <w:pStyle w:val="a"/>
        <w:rPr>
          <w:rtl/>
        </w:rPr>
      </w:pPr>
    </w:p>
    <w:p w14:paraId="18F41C38" w14:textId="77777777" w:rsidR="00000000" w:rsidRDefault="00737B0C">
      <w:pPr>
        <w:pStyle w:val="a"/>
        <w:rPr>
          <w:rFonts w:hint="cs"/>
          <w:rtl/>
        </w:rPr>
      </w:pPr>
      <w:r>
        <w:rPr>
          <w:rFonts w:hint="cs"/>
          <w:rtl/>
        </w:rPr>
        <w:t>מאה אחוז.</w:t>
      </w:r>
    </w:p>
    <w:p w14:paraId="67EB423E" w14:textId="77777777" w:rsidR="00000000" w:rsidRDefault="00737B0C">
      <w:pPr>
        <w:pStyle w:val="a"/>
        <w:rPr>
          <w:rtl/>
        </w:rPr>
      </w:pPr>
    </w:p>
    <w:p w14:paraId="475943AD" w14:textId="77777777" w:rsidR="00000000" w:rsidRDefault="00737B0C">
      <w:pPr>
        <w:pStyle w:val="ac"/>
        <w:rPr>
          <w:rtl/>
        </w:rPr>
      </w:pPr>
      <w:r>
        <w:rPr>
          <w:rFonts w:hint="eastAsia"/>
          <w:rtl/>
        </w:rPr>
        <w:t>אבשלום</w:t>
      </w:r>
      <w:r>
        <w:rPr>
          <w:rtl/>
        </w:rPr>
        <w:t xml:space="preserve"> וילן (מרצ):</w:t>
      </w:r>
    </w:p>
    <w:p w14:paraId="4686270D" w14:textId="77777777" w:rsidR="00000000" w:rsidRDefault="00737B0C">
      <w:pPr>
        <w:pStyle w:val="a"/>
        <w:rPr>
          <w:rFonts w:hint="cs"/>
          <w:rtl/>
        </w:rPr>
      </w:pPr>
    </w:p>
    <w:p w14:paraId="23950A72" w14:textId="77777777" w:rsidR="00000000" w:rsidRDefault="00737B0C">
      <w:pPr>
        <w:pStyle w:val="a"/>
        <w:rPr>
          <w:rFonts w:hint="cs"/>
          <w:rtl/>
        </w:rPr>
      </w:pPr>
      <w:r>
        <w:rPr>
          <w:rFonts w:hint="cs"/>
          <w:rtl/>
        </w:rPr>
        <w:t>- - -</w:t>
      </w:r>
    </w:p>
    <w:p w14:paraId="27BE8065" w14:textId="77777777" w:rsidR="00000000" w:rsidRDefault="00737B0C">
      <w:pPr>
        <w:pStyle w:val="a"/>
        <w:rPr>
          <w:rFonts w:hint="cs"/>
          <w:rtl/>
        </w:rPr>
      </w:pPr>
    </w:p>
    <w:p w14:paraId="52507962" w14:textId="77777777" w:rsidR="00000000" w:rsidRDefault="00737B0C">
      <w:pPr>
        <w:pStyle w:val="ac"/>
        <w:rPr>
          <w:rtl/>
        </w:rPr>
      </w:pPr>
      <w:r>
        <w:rPr>
          <w:rFonts w:hint="eastAsia"/>
          <w:rtl/>
        </w:rPr>
        <w:t>דוד</w:t>
      </w:r>
      <w:r>
        <w:rPr>
          <w:rtl/>
        </w:rPr>
        <w:t xml:space="preserve"> טל (עם אחד):</w:t>
      </w:r>
    </w:p>
    <w:p w14:paraId="744D8482" w14:textId="77777777" w:rsidR="00000000" w:rsidRDefault="00737B0C">
      <w:pPr>
        <w:pStyle w:val="a"/>
        <w:rPr>
          <w:rFonts w:hint="cs"/>
          <w:rtl/>
        </w:rPr>
      </w:pPr>
    </w:p>
    <w:p w14:paraId="5CE15C3F" w14:textId="77777777" w:rsidR="00000000" w:rsidRDefault="00737B0C">
      <w:pPr>
        <w:pStyle w:val="a"/>
        <w:rPr>
          <w:rFonts w:hint="cs"/>
          <w:rtl/>
        </w:rPr>
      </w:pPr>
      <w:r>
        <w:rPr>
          <w:rFonts w:hint="cs"/>
          <w:rtl/>
        </w:rPr>
        <w:t>- - -</w:t>
      </w:r>
    </w:p>
    <w:p w14:paraId="4C9CC1D1" w14:textId="77777777" w:rsidR="00000000" w:rsidRDefault="00737B0C">
      <w:pPr>
        <w:pStyle w:val="a"/>
        <w:rPr>
          <w:rFonts w:hint="cs"/>
          <w:rtl/>
        </w:rPr>
      </w:pPr>
    </w:p>
    <w:p w14:paraId="34C43C1A" w14:textId="77777777" w:rsidR="00000000" w:rsidRDefault="00737B0C">
      <w:pPr>
        <w:pStyle w:val="ad"/>
        <w:rPr>
          <w:rtl/>
        </w:rPr>
      </w:pPr>
      <w:r>
        <w:rPr>
          <w:rtl/>
        </w:rPr>
        <w:t>היו"ר נסים דהן:</w:t>
      </w:r>
    </w:p>
    <w:p w14:paraId="67428EBB" w14:textId="77777777" w:rsidR="00000000" w:rsidRDefault="00737B0C">
      <w:pPr>
        <w:pStyle w:val="a"/>
        <w:rPr>
          <w:rtl/>
        </w:rPr>
      </w:pPr>
    </w:p>
    <w:p w14:paraId="7F6A7B3D" w14:textId="77777777" w:rsidR="00000000" w:rsidRDefault="00737B0C">
      <w:pPr>
        <w:pStyle w:val="a"/>
        <w:rPr>
          <w:rFonts w:hint="cs"/>
          <w:rtl/>
        </w:rPr>
      </w:pPr>
      <w:r>
        <w:rPr>
          <w:rFonts w:hint="cs"/>
          <w:rtl/>
        </w:rPr>
        <w:t>אתה פותח אתו את הדיון. אתה לא צריך לענות לו.</w:t>
      </w:r>
    </w:p>
    <w:p w14:paraId="3306D529" w14:textId="77777777" w:rsidR="00000000" w:rsidRDefault="00737B0C">
      <w:pPr>
        <w:pStyle w:val="a"/>
        <w:rPr>
          <w:rFonts w:hint="cs"/>
          <w:rtl/>
        </w:rPr>
      </w:pPr>
    </w:p>
    <w:p w14:paraId="282C656E" w14:textId="77777777" w:rsidR="00000000" w:rsidRDefault="00737B0C">
      <w:pPr>
        <w:pStyle w:val="SpeakerCon"/>
        <w:rPr>
          <w:rtl/>
        </w:rPr>
      </w:pPr>
      <w:bookmarkStart w:id="506" w:name="FS000001037T30_07_2003_21_53_14C"/>
      <w:bookmarkEnd w:id="506"/>
      <w:r>
        <w:rPr>
          <w:rtl/>
        </w:rPr>
        <w:t>גלעד ארדן (הליכוד):</w:t>
      </w:r>
    </w:p>
    <w:p w14:paraId="4A3BF724" w14:textId="77777777" w:rsidR="00000000" w:rsidRDefault="00737B0C">
      <w:pPr>
        <w:pStyle w:val="a"/>
        <w:rPr>
          <w:rtl/>
        </w:rPr>
      </w:pPr>
    </w:p>
    <w:p w14:paraId="7984F32C" w14:textId="77777777" w:rsidR="00000000" w:rsidRDefault="00737B0C">
      <w:pPr>
        <w:pStyle w:val="a"/>
        <w:rPr>
          <w:rFonts w:hint="cs"/>
          <w:rtl/>
        </w:rPr>
      </w:pPr>
      <w:r>
        <w:rPr>
          <w:rFonts w:hint="cs"/>
          <w:rtl/>
        </w:rPr>
        <w:t>אני מס</w:t>
      </w:r>
      <w:r>
        <w:rPr>
          <w:rFonts w:hint="cs"/>
          <w:rtl/>
        </w:rPr>
        <w:t>יים. אדוני היושב-ראש, חברי חברי הכנסת, אני חושב שהעובדה שאף אחד מהזכיינים של הערוצים המסחריים לא לגמרי מרוצה מהרגולציה - - -</w:t>
      </w:r>
    </w:p>
    <w:p w14:paraId="7C71C9AE" w14:textId="77777777" w:rsidR="00000000" w:rsidRDefault="00737B0C">
      <w:pPr>
        <w:pStyle w:val="a"/>
        <w:rPr>
          <w:rFonts w:hint="cs"/>
          <w:rtl/>
        </w:rPr>
      </w:pPr>
    </w:p>
    <w:p w14:paraId="34530B3A" w14:textId="77777777" w:rsidR="00000000" w:rsidRDefault="00737B0C">
      <w:pPr>
        <w:pStyle w:val="ad"/>
        <w:rPr>
          <w:rtl/>
        </w:rPr>
      </w:pPr>
      <w:r>
        <w:rPr>
          <w:rtl/>
        </w:rPr>
        <w:t>היו"ר נסים דהן:</w:t>
      </w:r>
    </w:p>
    <w:p w14:paraId="70E28303" w14:textId="77777777" w:rsidR="00000000" w:rsidRDefault="00737B0C">
      <w:pPr>
        <w:pStyle w:val="a"/>
        <w:rPr>
          <w:rtl/>
        </w:rPr>
      </w:pPr>
    </w:p>
    <w:p w14:paraId="3CC90D37" w14:textId="77777777" w:rsidR="00000000" w:rsidRDefault="00737B0C">
      <w:pPr>
        <w:pStyle w:val="a"/>
        <w:rPr>
          <w:rFonts w:hint="cs"/>
          <w:rtl/>
        </w:rPr>
      </w:pPr>
      <w:r>
        <w:rPr>
          <w:rFonts w:hint="cs"/>
          <w:rtl/>
        </w:rPr>
        <w:t>אתה חוזר עוד הפעם לדיון?</w:t>
      </w:r>
    </w:p>
    <w:p w14:paraId="080CCC07" w14:textId="77777777" w:rsidR="00000000" w:rsidRDefault="00737B0C">
      <w:pPr>
        <w:pStyle w:val="a"/>
        <w:rPr>
          <w:rFonts w:hint="cs"/>
          <w:rtl/>
        </w:rPr>
      </w:pPr>
    </w:p>
    <w:p w14:paraId="6DFBE23C" w14:textId="77777777" w:rsidR="00000000" w:rsidRDefault="00737B0C">
      <w:pPr>
        <w:pStyle w:val="SpeakerCon"/>
        <w:rPr>
          <w:rtl/>
        </w:rPr>
      </w:pPr>
      <w:bookmarkStart w:id="507" w:name="FS000001037T30_07_2003_21_53_59C"/>
      <w:bookmarkEnd w:id="507"/>
      <w:r>
        <w:rPr>
          <w:rtl/>
        </w:rPr>
        <w:t>גלעד ארדן (הליכוד):</w:t>
      </w:r>
    </w:p>
    <w:p w14:paraId="732312C0" w14:textId="77777777" w:rsidR="00000000" w:rsidRDefault="00737B0C">
      <w:pPr>
        <w:pStyle w:val="a"/>
        <w:rPr>
          <w:rtl/>
        </w:rPr>
      </w:pPr>
    </w:p>
    <w:p w14:paraId="239352CD" w14:textId="77777777" w:rsidR="00000000" w:rsidRDefault="00737B0C">
      <w:pPr>
        <w:pStyle w:val="a"/>
        <w:rPr>
          <w:rFonts w:hint="cs"/>
          <w:rtl/>
        </w:rPr>
      </w:pPr>
      <w:r>
        <w:rPr>
          <w:rFonts w:hint="cs"/>
          <w:rtl/>
        </w:rPr>
        <w:t>לא, אני מברך. אני - - -</w:t>
      </w:r>
    </w:p>
    <w:p w14:paraId="65DC5079" w14:textId="77777777" w:rsidR="00000000" w:rsidRDefault="00737B0C">
      <w:pPr>
        <w:pStyle w:val="a"/>
        <w:rPr>
          <w:rFonts w:hint="cs"/>
          <w:rtl/>
        </w:rPr>
      </w:pPr>
    </w:p>
    <w:p w14:paraId="50080F2B" w14:textId="77777777" w:rsidR="00000000" w:rsidRDefault="00737B0C">
      <w:pPr>
        <w:pStyle w:val="ad"/>
        <w:rPr>
          <w:rtl/>
        </w:rPr>
      </w:pPr>
      <w:r>
        <w:rPr>
          <w:rtl/>
        </w:rPr>
        <w:t>היו"ר נסים דהן:</w:t>
      </w:r>
    </w:p>
    <w:p w14:paraId="603ABCF6" w14:textId="77777777" w:rsidR="00000000" w:rsidRDefault="00737B0C">
      <w:pPr>
        <w:pStyle w:val="a"/>
        <w:rPr>
          <w:rtl/>
        </w:rPr>
      </w:pPr>
    </w:p>
    <w:p w14:paraId="48700920" w14:textId="77777777" w:rsidR="00000000" w:rsidRDefault="00737B0C">
      <w:pPr>
        <w:pStyle w:val="a"/>
        <w:rPr>
          <w:rFonts w:hint="cs"/>
          <w:rtl/>
        </w:rPr>
      </w:pPr>
      <w:r>
        <w:rPr>
          <w:rFonts w:hint="cs"/>
          <w:rtl/>
        </w:rPr>
        <w:t>ריבונו של עולם, אנחנו מז</w:t>
      </w:r>
      <w:r>
        <w:rPr>
          <w:rFonts w:hint="cs"/>
          <w:rtl/>
        </w:rPr>
        <w:t>מינים אותך לברך את המזכירה, את החברים, ואתה פותח דיון. עם כל הכבוד, אתה חבר כנסת חדש, אומנם נמרץ, אומנם חרוץ, אבל אתה רוצה לכתוב גם תקנון חדש בכנסת, עם כל הכבוד.</w:t>
      </w:r>
    </w:p>
    <w:p w14:paraId="0D1AEFB6" w14:textId="77777777" w:rsidR="00000000" w:rsidRDefault="00737B0C">
      <w:pPr>
        <w:pStyle w:val="a"/>
        <w:rPr>
          <w:rFonts w:hint="cs"/>
          <w:rtl/>
        </w:rPr>
      </w:pPr>
    </w:p>
    <w:p w14:paraId="5D6ADFD9" w14:textId="77777777" w:rsidR="00000000" w:rsidRDefault="00737B0C">
      <w:pPr>
        <w:pStyle w:val="ac"/>
        <w:rPr>
          <w:rtl/>
        </w:rPr>
      </w:pPr>
      <w:r>
        <w:rPr>
          <w:rFonts w:hint="eastAsia"/>
          <w:rtl/>
        </w:rPr>
        <w:t>קריאות</w:t>
      </w:r>
      <w:r>
        <w:rPr>
          <w:rtl/>
        </w:rPr>
        <w:t>:</w:t>
      </w:r>
    </w:p>
    <w:p w14:paraId="681A73A7" w14:textId="77777777" w:rsidR="00000000" w:rsidRDefault="00737B0C">
      <w:pPr>
        <w:pStyle w:val="a"/>
        <w:rPr>
          <w:rFonts w:hint="cs"/>
          <w:rtl/>
        </w:rPr>
      </w:pPr>
    </w:p>
    <w:p w14:paraId="59D3B61E" w14:textId="77777777" w:rsidR="00000000" w:rsidRDefault="00737B0C">
      <w:pPr>
        <w:pStyle w:val="a"/>
        <w:rPr>
          <w:rFonts w:hint="cs"/>
          <w:rtl/>
        </w:rPr>
      </w:pPr>
      <w:r>
        <w:rPr>
          <w:rFonts w:hint="cs"/>
          <w:rtl/>
        </w:rPr>
        <w:t>- - -</w:t>
      </w:r>
    </w:p>
    <w:p w14:paraId="29FE7EAE" w14:textId="77777777" w:rsidR="00000000" w:rsidRDefault="00737B0C">
      <w:pPr>
        <w:pStyle w:val="a"/>
        <w:rPr>
          <w:rFonts w:hint="cs"/>
          <w:rtl/>
        </w:rPr>
      </w:pPr>
    </w:p>
    <w:p w14:paraId="234EB4A0" w14:textId="77777777" w:rsidR="00000000" w:rsidRDefault="00737B0C">
      <w:pPr>
        <w:pStyle w:val="ad"/>
        <w:rPr>
          <w:rtl/>
        </w:rPr>
      </w:pPr>
      <w:r>
        <w:rPr>
          <w:rtl/>
        </w:rPr>
        <w:t>היו"ר נסים דהן:</w:t>
      </w:r>
    </w:p>
    <w:p w14:paraId="1D7428AE" w14:textId="77777777" w:rsidR="00000000" w:rsidRDefault="00737B0C">
      <w:pPr>
        <w:pStyle w:val="a"/>
        <w:rPr>
          <w:rtl/>
        </w:rPr>
      </w:pPr>
    </w:p>
    <w:p w14:paraId="0C496ACA" w14:textId="77777777" w:rsidR="00000000" w:rsidRDefault="00737B0C">
      <w:pPr>
        <w:pStyle w:val="a"/>
        <w:rPr>
          <w:rFonts w:hint="cs"/>
          <w:rtl/>
        </w:rPr>
      </w:pPr>
      <w:r>
        <w:rPr>
          <w:rFonts w:hint="cs"/>
          <w:rtl/>
        </w:rPr>
        <w:t xml:space="preserve">חבר הכנסת נסים זאב, אל תפריע לי, בבקשה. </w:t>
      </w:r>
    </w:p>
    <w:p w14:paraId="7792771C" w14:textId="77777777" w:rsidR="00000000" w:rsidRDefault="00737B0C">
      <w:pPr>
        <w:pStyle w:val="a"/>
        <w:rPr>
          <w:rFonts w:hint="cs"/>
          <w:rtl/>
        </w:rPr>
      </w:pPr>
    </w:p>
    <w:p w14:paraId="48F0620F" w14:textId="77777777" w:rsidR="00000000" w:rsidRDefault="00737B0C">
      <w:pPr>
        <w:pStyle w:val="SpeakerCon"/>
        <w:rPr>
          <w:rtl/>
        </w:rPr>
      </w:pPr>
      <w:bookmarkStart w:id="508" w:name="FS000001037T30_07_2003_21_55_38C"/>
      <w:bookmarkEnd w:id="508"/>
      <w:r>
        <w:rPr>
          <w:rtl/>
        </w:rPr>
        <w:t>גלעד ארדן (הליכוד)</w:t>
      </w:r>
      <w:r>
        <w:rPr>
          <w:rtl/>
        </w:rPr>
        <w:t>:</w:t>
      </w:r>
    </w:p>
    <w:p w14:paraId="48EEC113" w14:textId="77777777" w:rsidR="00000000" w:rsidRDefault="00737B0C">
      <w:pPr>
        <w:pStyle w:val="a"/>
        <w:rPr>
          <w:rtl/>
        </w:rPr>
      </w:pPr>
    </w:p>
    <w:p w14:paraId="0A71D7C3" w14:textId="77777777" w:rsidR="00000000" w:rsidRDefault="00737B0C">
      <w:pPr>
        <w:pStyle w:val="a"/>
        <w:rPr>
          <w:rFonts w:hint="cs"/>
          <w:rtl/>
        </w:rPr>
      </w:pPr>
      <w:r>
        <w:rPr>
          <w:rFonts w:hint="cs"/>
          <w:rtl/>
        </w:rPr>
        <w:t>אני בסך הכול רציתי לומר - - -</w:t>
      </w:r>
    </w:p>
    <w:p w14:paraId="4C6F0FDB" w14:textId="77777777" w:rsidR="00000000" w:rsidRDefault="00737B0C">
      <w:pPr>
        <w:pStyle w:val="a"/>
        <w:rPr>
          <w:rFonts w:hint="cs"/>
          <w:rtl/>
        </w:rPr>
      </w:pPr>
    </w:p>
    <w:p w14:paraId="5BC0315A" w14:textId="77777777" w:rsidR="00000000" w:rsidRDefault="00737B0C">
      <w:pPr>
        <w:pStyle w:val="ad"/>
        <w:rPr>
          <w:rtl/>
        </w:rPr>
      </w:pPr>
      <w:r>
        <w:rPr>
          <w:rtl/>
        </w:rPr>
        <w:t>היו"ר נסים דהן:</w:t>
      </w:r>
    </w:p>
    <w:p w14:paraId="77324001" w14:textId="77777777" w:rsidR="00000000" w:rsidRDefault="00737B0C">
      <w:pPr>
        <w:pStyle w:val="a"/>
        <w:rPr>
          <w:rtl/>
        </w:rPr>
      </w:pPr>
    </w:p>
    <w:p w14:paraId="5DCE5F4C" w14:textId="77777777" w:rsidR="00000000" w:rsidRDefault="00737B0C">
      <w:pPr>
        <w:pStyle w:val="a"/>
        <w:rPr>
          <w:rFonts w:hint="cs"/>
          <w:rtl/>
        </w:rPr>
      </w:pPr>
      <w:r>
        <w:rPr>
          <w:rFonts w:hint="cs"/>
          <w:rtl/>
        </w:rPr>
        <w:t>עוד פעם אתה תפתח דיון.</w:t>
      </w:r>
    </w:p>
    <w:p w14:paraId="512AC70B" w14:textId="77777777" w:rsidR="00000000" w:rsidRDefault="00737B0C">
      <w:pPr>
        <w:pStyle w:val="a"/>
        <w:rPr>
          <w:rFonts w:hint="cs"/>
          <w:rtl/>
        </w:rPr>
      </w:pPr>
    </w:p>
    <w:p w14:paraId="7122C211" w14:textId="77777777" w:rsidR="00000000" w:rsidRDefault="00737B0C">
      <w:pPr>
        <w:pStyle w:val="SpeakerCon"/>
        <w:rPr>
          <w:rtl/>
        </w:rPr>
      </w:pPr>
      <w:bookmarkStart w:id="509" w:name="FS000001037T30_07_2003_21_56_01C"/>
      <w:bookmarkEnd w:id="509"/>
      <w:r>
        <w:rPr>
          <w:rtl/>
        </w:rPr>
        <w:t>גלעד ארדן (הליכוד):</w:t>
      </w:r>
    </w:p>
    <w:p w14:paraId="5D7BF48B" w14:textId="77777777" w:rsidR="00000000" w:rsidRDefault="00737B0C">
      <w:pPr>
        <w:pStyle w:val="a"/>
        <w:rPr>
          <w:rtl/>
        </w:rPr>
      </w:pPr>
    </w:p>
    <w:p w14:paraId="776167C3" w14:textId="77777777" w:rsidR="00000000" w:rsidRDefault="00737B0C">
      <w:pPr>
        <w:pStyle w:val="a"/>
        <w:rPr>
          <w:rFonts w:hint="cs"/>
          <w:rtl/>
        </w:rPr>
      </w:pPr>
      <w:r>
        <w:rPr>
          <w:rFonts w:hint="cs"/>
          <w:rtl/>
        </w:rPr>
        <w:t>לא.</w:t>
      </w:r>
    </w:p>
    <w:p w14:paraId="6ED699ED" w14:textId="77777777" w:rsidR="00000000" w:rsidRDefault="00737B0C">
      <w:pPr>
        <w:pStyle w:val="a"/>
        <w:rPr>
          <w:rFonts w:hint="cs"/>
          <w:rtl/>
        </w:rPr>
      </w:pPr>
    </w:p>
    <w:p w14:paraId="39DBFD21" w14:textId="77777777" w:rsidR="00000000" w:rsidRDefault="00737B0C">
      <w:pPr>
        <w:pStyle w:val="ad"/>
        <w:rPr>
          <w:rtl/>
        </w:rPr>
      </w:pPr>
      <w:r>
        <w:rPr>
          <w:rtl/>
        </w:rPr>
        <w:t>היו"ר נסים דהן:</w:t>
      </w:r>
    </w:p>
    <w:p w14:paraId="478AA159" w14:textId="77777777" w:rsidR="00000000" w:rsidRDefault="00737B0C">
      <w:pPr>
        <w:pStyle w:val="a"/>
        <w:rPr>
          <w:rtl/>
        </w:rPr>
      </w:pPr>
    </w:p>
    <w:p w14:paraId="2C5C9C50" w14:textId="77777777" w:rsidR="00000000" w:rsidRDefault="00737B0C">
      <w:pPr>
        <w:pStyle w:val="a"/>
        <w:rPr>
          <w:rFonts w:hint="cs"/>
          <w:rtl/>
        </w:rPr>
      </w:pPr>
      <w:r>
        <w:rPr>
          <w:rFonts w:hint="cs"/>
          <w:rtl/>
        </w:rPr>
        <w:t>נו, בבקשה.</w:t>
      </w:r>
    </w:p>
    <w:p w14:paraId="77E57FC0" w14:textId="77777777" w:rsidR="00000000" w:rsidRDefault="00737B0C">
      <w:pPr>
        <w:pStyle w:val="a"/>
        <w:rPr>
          <w:rFonts w:hint="cs"/>
          <w:rtl/>
        </w:rPr>
      </w:pPr>
    </w:p>
    <w:p w14:paraId="3A62EF06" w14:textId="77777777" w:rsidR="00000000" w:rsidRDefault="00737B0C">
      <w:pPr>
        <w:pStyle w:val="SpeakerCon"/>
        <w:rPr>
          <w:rtl/>
        </w:rPr>
      </w:pPr>
      <w:bookmarkStart w:id="510" w:name="FS000001037T30_07_2003_21_56_10C"/>
      <w:bookmarkEnd w:id="510"/>
      <w:r>
        <w:rPr>
          <w:rtl/>
        </w:rPr>
        <w:t>גלעד ארדן (הליכוד):</w:t>
      </w:r>
    </w:p>
    <w:p w14:paraId="00787FD7" w14:textId="77777777" w:rsidR="00000000" w:rsidRDefault="00737B0C">
      <w:pPr>
        <w:pStyle w:val="a"/>
        <w:rPr>
          <w:rtl/>
        </w:rPr>
      </w:pPr>
    </w:p>
    <w:p w14:paraId="29CD1999" w14:textId="77777777" w:rsidR="00000000" w:rsidRDefault="00737B0C">
      <w:pPr>
        <w:pStyle w:val="a"/>
        <w:rPr>
          <w:rFonts w:hint="cs"/>
          <w:rtl/>
        </w:rPr>
      </w:pPr>
      <w:r>
        <w:rPr>
          <w:rFonts w:hint="cs"/>
          <w:rtl/>
        </w:rPr>
        <w:t xml:space="preserve">מאה אחוז. אני רואה בחוק הזה הישג חשוב מאוד, ואני חושב שההישגים המרכזיים שלו </w:t>
      </w:r>
      <w:r>
        <w:rPr>
          <w:rtl/>
        </w:rPr>
        <w:t>–</w:t>
      </w:r>
      <w:r>
        <w:rPr>
          <w:rFonts w:hint="cs"/>
          <w:rtl/>
        </w:rPr>
        <w:t xml:space="preserve"> למנות אותם, מותר לי?</w:t>
      </w:r>
    </w:p>
    <w:p w14:paraId="3C5BC8CB" w14:textId="77777777" w:rsidR="00000000" w:rsidRDefault="00737B0C">
      <w:pPr>
        <w:pStyle w:val="a"/>
        <w:rPr>
          <w:rFonts w:hint="cs"/>
          <w:rtl/>
        </w:rPr>
      </w:pPr>
    </w:p>
    <w:p w14:paraId="2832DA4B" w14:textId="77777777" w:rsidR="00000000" w:rsidRDefault="00737B0C">
      <w:pPr>
        <w:pStyle w:val="ad"/>
        <w:rPr>
          <w:rtl/>
        </w:rPr>
      </w:pPr>
      <w:r>
        <w:rPr>
          <w:rtl/>
        </w:rPr>
        <w:t>היו"ר</w:t>
      </w:r>
      <w:r>
        <w:rPr>
          <w:rtl/>
        </w:rPr>
        <w:t xml:space="preserve"> נסים דהן:</w:t>
      </w:r>
    </w:p>
    <w:p w14:paraId="41ED366E" w14:textId="77777777" w:rsidR="00000000" w:rsidRDefault="00737B0C">
      <w:pPr>
        <w:pStyle w:val="a"/>
        <w:rPr>
          <w:rtl/>
        </w:rPr>
      </w:pPr>
    </w:p>
    <w:p w14:paraId="444DE2DE" w14:textId="77777777" w:rsidR="00000000" w:rsidRDefault="00737B0C">
      <w:pPr>
        <w:pStyle w:val="a"/>
        <w:rPr>
          <w:rFonts w:hint="cs"/>
          <w:rtl/>
        </w:rPr>
      </w:pPr>
      <w:r>
        <w:rPr>
          <w:rFonts w:hint="cs"/>
          <w:rtl/>
        </w:rPr>
        <w:t>בבקשה.</w:t>
      </w:r>
    </w:p>
    <w:p w14:paraId="7B052E5E" w14:textId="77777777" w:rsidR="00000000" w:rsidRDefault="00737B0C">
      <w:pPr>
        <w:pStyle w:val="a"/>
        <w:rPr>
          <w:rFonts w:hint="cs"/>
          <w:rtl/>
        </w:rPr>
      </w:pPr>
    </w:p>
    <w:p w14:paraId="10D0D68B" w14:textId="77777777" w:rsidR="00000000" w:rsidRDefault="00737B0C">
      <w:pPr>
        <w:pStyle w:val="SpeakerCon"/>
        <w:rPr>
          <w:rtl/>
        </w:rPr>
      </w:pPr>
      <w:bookmarkStart w:id="511" w:name="FS000001037T30_07_2003_21_56_34C"/>
      <w:bookmarkEnd w:id="511"/>
      <w:r>
        <w:rPr>
          <w:rtl/>
        </w:rPr>
        <w:t>גלעד ארדן (הליכוד):</w:t>
      </w:r>
    </w:p>
    <w:p w14:paraId="36C358DB" w14:textId="77777777" w:rsidR="00000000" w:rsidRDefault="00737B0C">
      <w:pPr>
        <w:pStyle w:val="a"/>
        <w:rPr>
          <w:rFonts w:hint="cs"/>
          <w:rtl/>
        </w:rPr>
      </w:pPr>
      <w:r>
        <w:rPr>
          <w:rFonts w:hint="cs"/>
          <w:rtl/>
        </w:rPr>
        <w:tab/>
      </w:r>
    </w:p>
    <w:p w14:paraId="7F349289" w14:textId="77777777" w:rsidR="00000000" w:rsidRDefault="00737B0C">
      <w:pPr>
        <w:pStyle w:val="a"/>
        <w:rPr>
          <w:rFonts w:hint="cs"/>
          <w:rtl/>
        </w:rPr>
      </w:pPr>
      <w:r>
        <w:rPr>
          <w:rFonts w:hint="cs"/>
          <w:rtl/>
        </w:rPr>
        <w:t>מאה אחוז. אני אפנה בכל סעיף ואפרט מה אני עומד להגיד ואבקש את אישורך. אני חושב שבחוק הזה יש כמה הישגים - - -</w:t>
      </w:r>
    </w:p>
    <w:p w14:paraId="1EE68ED4" w14:textId="77777777" w:rsidR="00000000" w:rsidRDefault="00737B0C">
      <w:pPr>
        <w:pStyle w:val="a"/>
        <w:rPr>
          <w:rFonts w:hint="cs"/>
          <w:rtl/>
        </w:rPr>
      </w:pPr>
    </w:p>
    <w:p w14:paraId="0E0214A4" w14:textId="77777777" w:rsidR="00000000" w:rsidRDefault="00737B0C">
      <w:pPr>
        <w:pStyle w:val="ad"/>
        <w:rPr>
          <w:rtl/>
        </w:rPr>
      </w:pPr>
      <w:r>
        <w:rPr>
          <w:rtl/>
        </w:rPr>
        <w:t>היו"ר נסים דהן:</w:t>
      </w:r>
    </w:p>
    <w:p w14:paraId="00DE7ED8" w14:textId="77777777" w:rsidR="00000000" w:rsidRDefault="00737B0C">
      <w:pPr>
        <w:pStyle w:val="a"/>
        <w:rPr>
          <w:rtl/>
        </w:rPr>
      </w:pPr>
    </w:p>
    <w:p w14:paraId="72B4DED6" w14:textId="77777777" w:rsidR="00000000" w:rsidRDefault="00737B0C">
      <w:pPr>
        <w:pStyle w:val="a"/>
        <w:rPr>
          <w:rFonts w:hint="cs"/>
          <w:rtl/>
        </w:rPr>
      </w:pPr>
      <w:r>
        <w:rPr>
          <w:rFonts w:hint="cs"/>
          <w:rtl/>
        </w:rPr>
        <w:t>את אישור יושב-ראש הישיבה מקבלים בכתב. אם אתה רוצה את האישור שלי מראש, תגיש את זה בכתב, ע</w:t>
      </w:r>
      <w:r>
        <w:rPr>
          <w:rFonts w:hint="cs"/>
          <w:rtl/>
        </w:rPr>
        <w:t>ם שלושה העתקים, ונדבר. עכשיו נא לברך את כל אלה שעסקו בחקיקת החוק. בבקשה.</w:t>
      </w:r>
    </w:p>
    <w:p w14:paraId="1FD5A4B1" w14:textId="77777777" w:rsidR="00000000" w:rsidRDefault="00737B0C">
      <w:pPr>
        <w:pStyle w:val="a"/>
        <w:rPr>
          <w:rtl/>
        </w:rPr>
      </w:pPr>
    </w:p>
    <w:p w14:paraId="621BDD5C" w14:textId="77777777" w:rsidR="00000000" w:rsidRDefault="00737B0C">
      <w:pPr>
        <w:pStyle w:val="a"/>
        <w:rPr>
          <w:rFonts w:hint="cs"/>
          <w:rtl/>
        </w:rPr>
      </w:pPr>
    </w:p>
    <w:p w14:paraId="62080210" w14:textId="77777777" w:rsidR="00000000" w:rsidRDefault="00737B0C">
      <w:pPr>
        <w:pStyle w:val="SpeakerCon"/>
        <w:rPr>
          <w:rtl/>
        </w:rPr>
      </w:pPr>
      <w:bookmarkStart w:id="512" w:name="FS000001037T30_07_2003_21_58_02C"/>
      <w:bookmarkEnd w:id="512"/>
      <w:r>
        <w:rPr>
          <w:rtl/>
        </w:rPr>
        <w:t>גלעד ארדן (הליכוד):</w:t>
      </w:r>
    </w:p>
    <w:p w14:paraId="68441260" w14:textId="77777777" w:rsidR="00000000" w:rsidRDefault="00737B0C">
      <w:pPr>
        <w:pStyle w:val="a"/>
        <w:rPr>
          <w:rtl/>
        </w:rPr>
      </w:pPr>
    </w:p>
    <w:p w14:paraId="1681E2AA" w14:textId="77777777" w:rsidR="00000000" w:rsidRDefault="00737B0C">
      <w:pPr>
        <w:pStyle w:val="a"/>
        <w:rPr>
          <w:rFonts w:hint="cs"/>
          <w:rtl/>
        </w:rPr>
      </w:pPr>
      <w:r>
        <w:rPr>
          <w:rFonts w:hint="cs"/>
          <w:rtl/>
        </w:rPr>
        <w:t>אדוני היושב-ראש, אני מבטיח שבפגרה אני אגיע אליך לסדרת חינוך אישית. אנא אפשר לי לסיים. אני מבטיח לקצר.</w:t>
      </w:r>
    </w:p>
    <w:p w14:paraId="0FE15BEB" w14:textId="77777777" w:rsidR="00000000" w:rsidRDefault="00737B0C">
      <w:pPr>
        <w:pStyle w:val="a"/>
        <w:rPr>
          <w:rFonts w:hint="cs"/>
          <w:rtl/>
        </w:rPr>
      </w:pPr>
    </w:p>
    <w:p w14:paraId="538FF6C6" w14:textId="77777777" w:rsidR="00000000" w:rsidRDefault="00737B0C">
      <w:pPr>
        <w:pStyle w:val="ad"/>
        <w:rPr>
          <w:rtl/>
        </w:rPr>
      </w:pPr>
      <w:r>
        <w:rPr>
          <w:rtl/>
        </w:rPr>
        <w:t>היו"ר נסים דהן:</w:t>
      </w:r>
    </w:p>
    <w:p w14:paraId="54FAF0CE" w14:textId="77777777" w:rsidR="00000000" w:rsidRDefault="00737B0C">
      <w:pPr>
        <w:pStyle w:val="a"/>
        <w:rPr>
          <w:rtl/>
        </w:rPr>
      </w:pPr>
    </w:p>
    <w:p w14:paraId="39F4F7BC" w14:textId="77777777" w:rsidR="00000000" w:rsidRDefault="00737B0C">
      <w:pPr>
        <w:pStyle w:val="a"/>
        <w:rPr>
          <w:rFonts w:hint="cs"/>
          <w:rtl/>
        </w:rPr>
      </w:pPr>
      <w:r>
        <w:rPr>
          <w:rFonts w:hint="cs"/>
          <w:rtl/>
        </w:rPr>
        <w:t>זה יעלה לך 500 שקל לשעה.</w:t>
      </w:r>
    </w:p>
    <w:p w14:paraId="05D0CC87" w14:textId="77777777" w:rsidR="00000000" w:rsidRDefault="00737B0C">
      <w:pPr>
        <w:pStyle w:val="a"/>
        <w:rPr>
          <w:rFonts w:hint="cs"/>
          <w:rtl/>
        </w:rPr>
      </w:pPr>
    </w:p>
    <w:p w14:paraId="364319BB" w14:textId="77777777" w:rsidR="00000000" w:rsidRDefault="00737B0C">
      <w:pPr>
        <w:pStyle w:val="SpeakerCon"/>
        <w:rPr>
          <w:rtl/>
        </w:rPr>
      </w:pPr>
      <w:bookmarkStart w:id="513" w:name="FS000001037T30_07_2003_21_58_36C"/>
      <w:bookmarkEnd w:id="513"/>
      <w:r>
        <w:rPr>
          <w:rtl/>
        </w:rPr>
        <w:t>גלעד ארדן (הלי</w:t>
      </w:r>
      <w:r>
        <w:rPr>
          <w:rtl/>
        </w:rPr>
        <w:t>כוד):</w:t>
      </w:r>
    </w:p>
    <w:p w14:paraId="473EE7BC" w14:textId="77777777" w:rsidR="00000000" w:rsidRDefault="00737B0C">
      <w:pPr>
        <w:pStyle w:val="a"/>
        <w:rPr>
          <w:rtl/>
        </w:rPr>
      </w:pPr>
    </w:p>
    <w:p w14:paraId="534CF81A" w14:textId="77777777" w:rsidR="00000000" w:rsidRDefault="00737B0C">
      <w:pPr>
        <w:pStyle w:val="a"/>
        <w:rPr>
          <w:rFonts w:hint="cs"/>
          <w:rtl/>
        </w:rPr>
      </w:pPr>
      <w:r>
        <w:rPr>
          <w:rFonts w:hint="cs"/>
          <w:rtl/>
        </w:rPr>
        <w:t>מאה אחוז. רק לא על חשבון הציבור.</w:t>
      </w:r>
    </w:p>
    <w:p w14:paraId="4AD6F15C" w14:textId="77777777" w:rsidR="00000000" w:rsidRDefault="00737B0C">
      <w:pPr>
        <w:pStyle w:val="a"/>
        <w:rPr>
          <w:rFonts w:hint="cs"/>
          <w:rtl/>
        </w:rPr>
      </w:pPr>
    </w:p>
    <w:p w14:paraId="32F63030" w14:textId="77777777" w:rsidR="00000000" w:rsidRDefault="00737B0C">
      <w:pPr>
        <w:pStyle w:val="ac"/>
        <w:rPr>
          <w:rtl/>
        </w:rPr>
      </w:pPr>
      <w:r>
        <w:rPr>
          <w:rFonts w:hint="eastAsia"/>
          <w:rtl/>
        </w:rPr>
        <w:t>אחמד</w:t>
      </w:r>
      <w:r>
        <w:rPr>
          <w:rtl/>
        </w:rPr>
        <w:t xml:space="preserve"> טיבי (חד"ש-תע"ל):</w:t>
      </w:r>
    </w:p>
    <w:p w14:paraId="29A36C25" w14:textId="77777777" w:rsidR="00000000" w:rsidRDefault="00737B0C">
      <w:pPr>
        <w:pStyle w:val="a"/>
        <w:rPr>
          <w:rFonts w:hint="cs"/>
          <w:rtl/>
        </w:rPr>
      </w:pPr>
    </w:p>
    <w:p w14:paraId="7D787E96" w14:textId="77777777" w:rsidR="00000000" w:rsidRDefault="00737B0C">
      <w:pPr>
        <w:pStyle w:val="a"/>
        <w:rPr>
          <w:rFonts w:hint="cs"/>
          <w:rtl/>
        </w:rPr>
      </w:pPr>
      <w:r>
        <w:rPr>
          <w:rFonts w:hint="cs"/>
          <w:rtl/>
        </w:rPr>
        <w:t xml:space="preserve">תמנה ועדה חיצונית, אדוני. </w:t>
      </w:r>
    </w:p>
    <w:p w14:paraId="129D34B6" w14:textId="77777777" w:rsidR="00000000" w:rsidRDefault="00737B0C">
      <w:pPr>
        <w:pStyle w:val="a"/>
        <w:rPr>
          <w:rFonts w:hint="cs"/>
          <w:rtl/>
        </w:rPr>
      </w:pPr>
    </w:p>
    <w:p w14:paraId="33FBD31B" w14:textId="77777777" w:rsidR="00000000" w:rsidRDefault="00737B0C">
      <w:pPr>
        <w:pStyle w:val="SpeakerCon"/>
        <w:rPr>
          <w:rtl/>
        </w:rPr>
      </w:pPr>
      <w:bookmarkStart w:id="514" w:name="FS000001037T30_07_2003_21_59_10C"/>
      <w:bookmarkEnd w:id="514"/>
      <w:r>
        <w:rPr>
          <w:rtl/>
        </w:rPr>
        <w:t>גלעד ארדן (הליכוד):</w:t>
      </w:r>
    </w:p>
    <w:p w14:paraId="5EDE73FF" w14:textId="77777777" w:rsidR="00000000" w:rsidRDefault="00737B0C">
      <w:pPr>
        <w:pStyle w:val="a"/>
        <w:rPr>
          <w:rtl/>
        </w:rPr>
      </w:pPr>
    </w:p>
    <w:p w14:paraId="1714D887" w14:textId="77777777" w:rsidR="00000000" w:rsidRDefault="00737B0C">
      <w:pPr>
        <w:pStyle w:val="a"/>
        <w:rPr>
          <w:rFonts w:hint="cs"/>
          <w:rtl/>
        </w:rPr>
      </w:pPr>
      <w:r>
        <w:rPr>
          <w:rFonts w:hint="cs"/>
          <w:rtl/>
        </w:rPr>
        <w:t>אני מבקש לתרום את זה לאמהות החד-הוריות.</w:t>
      </w:r>
    </w:p>
    <w:p w14:paraId="15C3732F" w14:textId="77777777" w:rsidR="00000000" w:rsidRDefault="00737B0C">
      <w:pPr>
        <w:pStyle w:val="a"/>
        <w:rPr>
          <w:rFonts w:hint="cs"/>
          <w:rtl/>
        </w:rPr>
      </w:pPr>
    </w:p>
    <w:p w14:paraId="06269823" w14:textId="77777777" w:rsidR="00000000" w:rsidRDefault="00737B0C">
      <w:pPr>
        <w:pStyle w:val="ac"/>
        <w:rPr>
          <w:rtl/>
        </w:rPr>
      </w:pPr>
      <w:r>
        <w:rPr>
          <w:rFonts w:hint="eastAsia"/>
          <w:rtl/>
        </w:rPr>
        <w:t>אחמד</w:t>
      </w:r>
      <w:r>
        <w:rPr>
          <w:rtl/>
        </w:rPr>
        <w:t xml:space="preserve"> טיבי (חד"ש-תע"ל):</w:t>
      </w:r>
    </w:p>
    <w:p w14:paraId="11A723D3" w14:textId="77777777" w:rsidR="00000000" w:rsidRDefault="00737B0C">
      <w:pPr>
        <w:pStyle w:val="a"/>
        <w:rPr>
          <w:rFonts w:hint="cs"/>
          <w:rtl/>
        </w:rPr>
      </w:pPr>
    </w:p>
    <w:p w14:paraId="54161677" w14:textId="77777777" w:rsidR="00000000" w:rsidRDefault="00737B0C">
      <w:pPr>
        <w:pStyle w:val="a"/>
        <w:rPr>
          <w:rFonts w:hint="cs"/>
          <w:rtl/>
        </w:rPr>
      </w:pPr>
      <w:r>
        <w:rPr>
          <w:rFonts w:hint="cs"/>
          <w:rtl/>
        </w:rPr>
        <w:t>בדיוק.</w:t>
      </w:r>
    </w:p>
    <w:p w14:paraId="6E68B1A3" w14:textId="77777777" w:rsidR="00000000" w:rsidRDefault="00737B0C">
      <w:pPr>
        <w:pStyle w:val="a"/>
        <w:rPr>
          <w:rFonts w:hint="cs"/>
          <w:rtl/>
        </w:rPr>
      </w:pPr>
    </w:p>
    <w:p w14:paraId="4173B553" w14:textId="77777777" w:rsidR="00000000" w:rsidRDefault="00737B0C">
      <w:pPr>
        <w:pStyle w:val="ad"/>
        <w:rPr>
          <w:rtl/>
        </w:rPr>
      </w:pPr>
      <w:r>
        <w:rPr>
          <w:rtl/>
        </w:rPr>
        <w:t>היו"ר נסים דהן:</w:t>
      </w:r>
    </w:p>
    <w:p w14:paraId="0EFFF56A" w14:textId="77777777" w:rsidR="00000000" w:rsidRDefault="00737B0C">
      <w:pPr>
        <w:pStyle w:val="a"/>
        <w:rPr>
          <w:rtl/>
        </w:rPr>
      </w:pPr>
    </w:p>
    <w:p w14:paraId="0C76A932" w14:textId="77777777" w:rsidR="00000000" w:rsidRDefault="00737B0C">
      <w:pPr>
        <w:pStyle w:val="a"/>
        <w:rPr>
          <w:rFonts w:hint="cs"/>
          <w:rtl/>
        </w:rPr>
      </w:pPr>
      <w:r>
        <w:rPr>
          <w:rFonts w:hint="cs"/>
          <w:rtl/>
        </w:rPr>
        <w:t>הנה, כבר הרוויחו 2,000 שקל. נו, בבקשה.</w:t>
      </w:r>
    </w:p>
    <w:p w14:paraId="3F4593CB" w14:textId="77777777" w:rsidR="00000000" w:rsidRDefault="00737B0C">
      <w:pPr>
        <w:pStyle w:val="a"/>
        <w:rPr>
          <w:rFonts w:hint="cs"/>
          <w:rtl/>
        </w:rPr>
      </w:pPr>
    </w:p>
    <w:p w14:paraId="6B43A829" w14:textId="77777777" w:rsidR="00000000" w:rsidRDefault="00737B0C">
      <w:pPr>
        <w:pStyle w:val="SpeakerCon"/>
        <w:rPr>
          <w:rtl/>
        </w:rPr>
      </w:pPr>
      <w:bookmarkStart w:id="515" w:name="FS000001037T30_07_2003_22_00_20C"/>
      <w:bookmarkEnd w:id="515"/>
      <w:r>
        <w:rPr>
          <w:rtl/>
        </w:rPr>
        <w:t>גלעד ארדן (ה</w:t>
      </w:r>
      <w:r>
        <w:rPr>
          <w:rtl/>
        </w:rPr>
        <w:t>ליכוד):</w:t>
      </w:r>
    </w:p>
    <w:p w14:paraId="1D972FCC" w14:textId="77777777" w:rsidR="00000000" w:rsidRDefault="00737B0C">
      <w:pPr>
        <w:pStyle w:val="a"/>
        <w:rPr>
          <w:rtl/>
        </w:rPr>
      </w:pPr>
    </w:p>
    <w:p w14:paraId="4C11652C" w14:textId="77777777" w:rsidR="00000000" w:rsidRDefault="00737B0C">
      <w:pPr>
        <w:pStyle w:val="a"/>
        <w:rPr>
          <w:rFonts w:hint="cs"/>
          <w:rtl/>
        </w:rPr>
      </w:pPr>
      <w:r>
        <w:rPr>
          <w:rFonts w:hint="cs"/>
          <w:rtl/>
        </w:rPr>
        <w:t xml:space="preserve">ההישגים המרכזיים, כפי שאני רואה אותם בהצעת החוק </w:t>
      </w:r>
      <w:r>
        <w:rPr>
          <w:rtl/>
        </w:rPr>
        <w:t>–</w:t>
      </w:r>
      <w:r>
        <w:rPr>
          <w:rFonts w:hint="cs"/>
          <w:rtl/>
        </w:rPr>
        <w:t xml:space="preserve"> אני אמנה אותם בקצרה: הצעת החוק נותנת בעצם את כל התנאים שיאפשרו את המשך קיומו של ערוץ-10, וראוי להדגיש שאנחנו מצאנו לנכון לאפשר את המשך קיומו של ערוץ-10, קודם כול כדי להמשיך את התחרות בתחום התקשורת </w:t>
      </w:r>
      <w:r>
        <w:rPr>
          <w:rFonts w:hint="cs"/>
          <w:rtl/>
        </w:rPr>
        <w:t xml:space="preserve">ולאפשר פלורליזם; שנית, על מנת להמשיך להוריד את מחירי הפרסום, שירדו ב-20% מאז כניסתו של ערוץ-10; שלישית,  ואני אומר את זה לחברי </w:t>
      </w:r>
      <w:r>
        <w:rPr>
          <w:rtl/>
        </w:rPr>
        <w:t>–</w:t>
      </w:r>
      <w:r>
        <w:rPr>
          <w:rFonts w:hint="cs"/>
          <w:rtl/>
        </w:rPr>
        <w:t xml:space="preserve"> כדי למנוע מצב שהערוץ ייסגר ועוד מאות משפחות יצטרפו למעגל האבטלה במדינת ישראל. </w:t>
      </w:r>
    </w:p>
    <w:p w14:paraId="52632E70" w14:textId="77777777" w:rsidR="00000000" w:rsidRDefault="00737B0C">
      <w:pPr>
        <w:pStyle w:val="a"/>
        <w:rPr>
          <w:rFonts w:hint="cs"/>
          <w:rtl/>
        </w:rPr>
      </w:pPr>
    </w:p>
    <w:p w14:paraId="41F95647" w14:textId="77777777" w:rsidR="00000000" w:rsidRDefault="00737B0C">
      <w:pPr>
        <w:pStyle w:val="a"/>
        <w:rPr>
          <w:rFonts w:hint="cs"/>
          <w:rtl/>
        </w:rPr>
      </w:pPr>
      <w:r>
        <w:rPr>
          <w:rFonts w:hint="cs"/>
          <w:rtl/>
        </w:rPr>
        <w:t>דבר שני, אני סבור שהצעת החוק מבהירה הרבה יותר א</w:t>
      </w:r>
      <w:r>
        <w:rPr>
          <w:rFonts w:hint="cs"/>
          <w:rtl/>
        </w:rPr>
        <w:t xml:space="preserve">ת המצב כיום בשוק התקשורת, היא מקצרת את תהליכי המכרז שבהם ייבחרו זכייני ערוץ-2 בעוד כשנתיים, וגם בכך יש לראות הישג. </w:t>
      </w:r>
    </w:p>
    <w:p w14:paraId="156FC899" w14:textId="77777777" w:rsidR="00000000" w:rsidRDefault="00737B0C">
      <w:pPr>
        <w:pStyle w:val="a"/>
        <w:rPr>
          <w:rFonts w:hint="cs"/>
          <w:rtl/>
        </w:rPr>
      </w:pPr>
    </w:p>
    <w:p w14:paraId="7C6F5126" w14:textId="77777777" w:rsidR="00000000" w:rsidRDefault="00737B0C">
      <w:pPr>
        <w:pStyle w:val="a"/>
        <w:rPr>
          <w:rFonts w:hint="cs"/>
          <w:rtl/>
        </w:rPr>
      </w:pPr>
      <w:r>
        <w:rPr>
          <w:rFonts w:hint="cs"/>
          <w:rtl/>
        </w:rPr>
        <w:t xml:space="preserve">דבר שלישי, הצעת החוק תורמת, כפי שציין חבר הכנסת דוד טל, להגדלת כמות ההפקות החיצוניות שהזכיינים יוציאו - מ-50%, כפי שקבוע היום בחוק, ל-65%, </w:t>
      </w:r>
      <w:r>
        <w:rPr>
          <w:rFonts w:hint="cs"/>
          <w:rtl/>
        </w:rPr>
        <w:t xml:space="preserve">ובכך בעצם דאגנו ליוצרים וליצירה הישראלית. </w:t>
      </w:r>
    </w:p>
    <w:p w14:paraId="55890827" w14:textId="77777777" w:rsidR="00000000" w:rsidRDefault="00737B0C">
      <w:pPr>
        <w:pStyle w:val="a"/>
        <w:rPr>
          <w:rtl/>
        </w:rPr>
      </w:pPr>
    </w:p>
    <w:p w14:paraId="050AA8FF" w14:textId="77777777" w:rsidR="00000000" w:rsidRDefault="00737B0C">
      <w:pPr>
        <w:pStyle w:val="a"/>
        <w:rPr>
          <w:rFonts w:hint="cs"/>
          <w:rtl/>
        </w:rPr>
      </w:pPr>
      <w:r>
        <w:rPr>
          <w:rFonts w:hint="cs"/>
          <w:rtl/>
        </w:rPr>
        <w:t>נקודה רביעית - החוק מונע את ניגוד העניינים שקיים כיום, על-פי דוח מבקר המדינה, בין מועצת הרשות השנייה לבין דירקטוריון חברת החדשות, ויוצר הפרדה מוחלטת בין חברת החדשות של ערוץ-2, חברת החדשות של ערוץ-10 והפיקוח של הר</w:t>
      </w:r>
      <w:r>
        <w:rPr>
          <w:rFonts w:hint="cs"/>
          <w:rtl/>
        </w:rPr>
        <w:t xml:space="preserve">גולטור דרך מועצת הרשות השנייה. </w:t>
      </w:r>
    </w:p>
    <w:p w14:paraId="0501F68A" w14:textId="77777777" w:rsidR="00000000" w:rsidRDefault="00737B0C">
      <w:pPr>
        <w:pStyle w:val="a"/>
        <w:rPr>
          <w:rFonts w:hint="cs"/>
          <w:rtl/>
        </w:rPr>
      </w:pPr>
    </w:p>
    <w:p w14:paraId="375BAC94" w14:textId="77777777" w:rsidR="00000000" w:rsidRDefault="00737B0C">
      <w:pPr>
        <w:pStyle w:val="a"/>
        <w:rPr>
          <w:rFonts w:hint="cs"/>
          <w:rtl/>
        </w:rPr>
      </w:pPr>
      <w:r>
        <w:rPr>
          <w:rFonts w:hint="cs"/>
          <w:rtl/>
        </w:rPr>
        <w:t xml:space="preserve">ההישג החמישי בחוק - אנחנו הגבלנו את ההוצאות על שידורי החדשות גם בערוץ-10 וגם בערוץ-2, ובכך הצעת החוק בעצם תאפשר את עלייתו של ערוץ החדשות החדש, ותתרום עוד יותר לתחרות בתחום התקשורת והערוצים המסחריים. </w:t>
      </w:r>
    </w:p>
    <w:p w14:paraId="52F87631" w14:textId="77777777" w:rsidR="00000000" w:rsidRDefault="00737B0C">
      <w:pPr>
        <w:pStyle w:val="a"/>
        <w:rPr>
          <w:rFonts w:hint="cs"/>
          <w:rtl/>
        </w:rPr>
      </w:pPr>
    </w:p>
    <w:p w14:paraId="20DB1A22" w14:textId="77777777" w:rsidR="00000000" w:rsidRDefault="00737B0C">
      <w:pPr>
        <w:pStyle w:val="a"/>
        <w:rPr>
          <w:rFonts w:hint="cs"/>
          <w:rtl/>
        </w:rPr>
      </w:pPr>
      <w:r>
        <w:rPr>
          <w:rFonts w:hint="cs"/>
          <w:rtl/>
        </w:rPr>
        <w:t>נקודה אחרונה, וחשובה א</w:t>
      </w:r>
      <w:r>
        <w:rPr>
          <w:rFonts w:hint="cs"/>
          <w:rtl/>
        </w:rPr>
        <w:t xml:space="preserve">ולי יותר מכולן - למרות ההקלות עדיין שמרנו על רמה מינימלית ראויה של תוכניות והפקות ישראליות, מה שנהוג לכנות "סוגה עילית", ובכך החוק תורם להמשך קיומה של התרבות הישראלית המקורית דרך ערוצי השידור המסחריים. </w:t>
      </w:r>
    </w:p>
    <w:p w14:paraId="10864626" w14:textId="77777777" w:rsidR="00000000" w:rsidRDefault="00737B0C">
      <w:pPr>
        <w:pStyle w:val="a"/>
        <w:rPr>
          <w:rFonts w:hint="cs"/>
          <w:rtl/>
        </w:rPr>
      </w:pPr>
    </w:p>
    <w:p w14:paraId="0A3DD156" w14:textId="77777777" w:rsidR="00000000" w:rsidRDefault="00737B0C">
      <w:pPr>
        <w:pStyle w:val="a"/>
        <w:rPr>
          <w:rFonts w:hint="cs"/>
          <w:rtl/>
        </w:rPr>
      </w:pPr>
      <w:r>
        <w:rPr>
          <w:rFonts w:hint="cs"/>
          <w:rtl/>
        </w:rPr>
        <w:t>אני רוצה להודות, בראש ובראשונה, ליושב-ראש ועדת הכלכל</w:t>
      </w:r>
      <w:r>
        <w:rPr>
          <w:rFonts w:hint="cs"/>
          <w:rtl/>
        </w:rPr>
        <w:t>ה, לחברי, חבר הכנסת שלום שמחון, שבאמת מוכיח בפעילותו הכל-כך מקצועית בוועדה, שבוועדת הכלכלה אין ימין ואין שמאל, אין קואליציה, וכל השיקולים נעשים שם לתועלת ולטובת כלכלת מדינת ישראל. בהזדמנות זו אני רוצה גם להודות לשר המשפטים ולממשלת ישראל, שבאמת הרימו את הכפ</w:t>
      </w:r>
      <w:r>
        <w:rPr>
          <w:rFonts w:hint="cs"/>
          <w:rtl/>
        </w:rPr>
        <w:t xml:space="preserve">פה והתגייסו לסייע להמשך התחרות בערוצים המסחריים. אני רוצה להודות פה לכל חברי הוועדה, שבאמת הצביעו ותמכו פה-אחד, לרבות חברי, חבר הכנסת טל וחבר הכנסת וילן, שהצביעו בעד הצעת החוק, ועזרו וסייעו לכך שהיא תעבור היום. </w:t>
      </w:r>
    </w:p>
    <w:p w14:paraId="00948632" w14:textId="77777777" w:rsidR="00000000" w:rsidRDefault="00737B0C">
      <w:pPr>
        <w:pStyle w:val="a"/>
        <w:rPr>
          <w:rFonts w:hint="cs"/>
          <w:rtl/>
        </w:rPr>
      </w:pPr>
    </w:p>
    <w:p w14:paraId="5CECD73F" w14:textId="77777777" w:rsidR="00000000" w:rsidRDefault="00737B0C">
      <w:pPr>
        <w:pStyle w:val="a"/>
        <w:rPr>
          <w:rFonts w:hint="cs"/>
          <w:rtl/>
        </w:rPr>
      </w:pPr>
      <w:r>
        <w:rPr>
          <w:rFonts w:hint="cs"/>
          <w:rtl/>
        </w:rPr>
        <w:t>אני רוצה להודות למנהלת הוועדה, לגברת לאה ור</w:t>
      </w:r>
      <w:r>
        <w:rPr>
          <w:rFonts w:hint="cs"/>
          <w:rtl/>
        </w:rPr>
        <w:t>ון, ולעידית חנוכה. אני רוצה להודות ליועצת המשפטית לוועדה, עורכת-הדין אתי בנדלר.</w:t>
      </w:r>
    </w:p>
    <w:p w14:paraId="050A76BD" w14:textId="77777777" w:rsidR="00000000" w:rsidRDefault="00737B0C">
      <w:pPr>
        <w:pStyle w:val="a"/>
        <w:rPr>
          <w:rFonts w:hint="cs"/>
          <w:rtl/>
        </w:rPr>
      </w:pPr>
    </w:p>
    <w:p w14:paraId="7D79F059" w14:textId="77777777" w:rsidR="00000000" w:rsidRDefault="00737B0C">
      <w:pPr>
        <w:pStyle w:val="ac"/>
        <w:rPr>
          <w:rtl/>
        </w:rPr>
      </w:pPr>
      <w:r>
        <w:rPr>
          <w:rFonts w:hint="eastAsia"/>
          <w:rtl/>
        </w:rPr>
        <w:t>אחמד</w:t>
      </w:r>
      <w:r>
        <w:rPr>
          <w:rtl/>
        </w:rPr>
        <w:t xml:space="preserve"> טיבי (חד"ש-תע"ל):</w:t>
      </w:r>
    </w:p>
    <w:p w14:paraId="4A066F4E" w14:textId="77777777" w:rsidR="00000000" w:rsidRDefault="00737B0C">
      <w:pPr>
        <w:pStyle w:val="a"/>
        <w:rPr>
          <w:rFonts w:hint="cs"/>
          <w:rtl/>
        </w:rPr>
      </w:pPr>
    </w:p>
    <w:p w14:paraId="73E8EF9B" w14:textId="77777777" w:rsidR="00000000" w:rsidRDefault="00737B0C">
      <w:pPr>
        <w:pStyle w:val="a"/>
        <w:rPr>
          <w:rFonts w:hint="cs"/>
          <w:rtl/>
        </w:rPr>
      </w:pPr>
      <w:r>
        <w:rPr>
          <w:rFonts w:hint="cs"/>
          <w:rtl/>
        </w:rPr>
        <w:t>- - -</w:t>
      </w:r>
    </w:p>
    <w:p w14:paraId="4A3CF934" w14:textId="77777777" w:rsidR="00000000" w:rsidRDefault="00737B0C">
      <w:pPr>
        <w:pStyle w:val="a"/>
        <w:rPr>
          <w:rFonts w:hint="cs"/>
          <w:rtl/>
        </w:rPr>
      </w:pPr>
    </w:p>
    <w:p w14:paraId="20312F50" w14:textId="77777777" w:rsidR="00000000" w:rsidRDefault="00737B0C">
      <w:pPr>
        <w:pStyle w:val="SpeakerCon"/>
        <w:rPr>
          <w:rtl/>
        </w:rPr>
      </w:pPr>
      <w:bookmarkStart w:id="516" w:name="FS000001037T30_07_2003_21_28_34C"/>
      <w:bookmarkEnd w:id="516"/>
      <w:r>
        <w:rPr>
          <w:rtl/>
        </w:rPr>
        <w:t>גלעד ארדן (הליכוד):</w:t>
      </w:r>
    </w:p>
    <w:p w14:paraId="19F0C75D" w14:textId="77777777" w:rsidR="00000000" w:rsidRDefault="00737B0C">
      <w:pPr>
        <w:pStyle w:val="a"/>
        <w:rPr>
          <w:rtl/>
        </w:rPr>
      </w:pPr>
    </w:p>
    <w:p w14:paraId="451CF036" w14:textId="77777777" w:rsidR="00000000" w:rsidRDefault="00737B0C">
      <w:pPr>
        <w:pStyle w:val="a"/>
        <w:rPr>
          <w:rFonts w:hint="cs"/>
          <w:rtl/>
        </w:rPr>
      </w:pPr>
      <w:r>
        <w:rPr>
          <w:rFonts w:hint="cs"/>
          <w:rtl/>
        </w:rPr>
        <w:t xml:space="preserve">כמובן גם לחברי, חבר הכנסת אחמד טיבי, שסייע רבות. </w:t>
      </w:r>
    </w:p>
    <w:p w14:paraId="02380EA7" w14:textId="77777777" w:rsidR="00000000" w:rsidRDefault="00737B0C">
      <w:pPr>
        <w:pStyle w:val="a"/>
        <w:rPr>
          <w:rFonts w:hint="cs"/>
          <w:rtl/>
        </w:rPr>
      </w:pPr>
    </w:p>
    <w:p w14:paraId="3B96D7A3" w14:textId="77777777" w:rsidR="00000000" w:rsidRDefault="00737B0C">
      <w:pPr>
        <w:pStyle w:val="ad"/>
        <w:rPr>
          <w:rFonts w:hint="cs"/>
          <w:rtl/>
        </w:rPr>
      </w:pPr>
      <w:r>
        <w:rPr>
          <w:rtl/>
        </w:rPr>
        <w:t>היו"ר</w:t>
      </w:r>
      <w:r>
        <w:rPr>
          <w:rFonts w:hint="cs"/>
          <w:rtl/>
        </w:rPr>
        <w:t xml:space="preserve"> מוחמד ברכה:</w:t>
      </w:r>
    </w:p>
    <w:p w14:paraId="24DB602F" w14:textId="77777777" w:rsidR="00000000" w:rsidRDefault="00737B0C">
      <w:pPr>
        <w:pStyle w:val="a"/>
        <w:rPr>
          <w:rFonts w:hint="cs"/>
          <w:rtl/>
        </w:rPr>
      </w:pPr>
    </w:p>
    <w:p w14:paraId="0F05BEFF" w14:textId="77777777" w:rsidR="00000000" w:rsidRDefault="00737B0C">
      <w:pPr>
        <w:pStyle w:val="a"/>
        <w:rPr>
          <w:rFonts w:hint="cs"/>
          <w:rtl/>
        </w:rPr>
      </w:pPr>
      <w:r>
        <w:rPr>
          <w:rFonts w:hint="cs"/>
          <w:rtl/>
        </w:rPr>
        <w:t>לחבר הכנסת ארדן יש שלוש דקות, שהסתיימו מזמן. בבקשה לא</w:t>
      </w:r>
      <w:r>
        <w:rPr>
          <w:rFonts w:hint="cs"/>
          <w:rtl/>
        </w:rPr>
        <w:t xml:space="preserve"> להפריע. </w:t>
      </w:r>
    </w:p>
    <w:p w14:paraId="6A7D00E5" w14:textId="77777777" w:rsidR="00000000" w:rsidRDefault="00737B0C">
      <w:pPr>
        <w:pStyle w:val="a"/>
        <w:rPr>
          <w:rFonts w:hint="cs"/>
          <w:rtl/>
        </w:rPr>
      </w:pPr>
    </w:p>
    <w:p w14:paraId="58983D3D" w14:textId="77777777" w:rsidR="00000000" w:rsidRDefault="00737B0C">
      <w:pPr>
        <w:pStyle w:val="SpeakerCon"/>
        <w:rPr>
          <w:rtl/>
        </w:rPr>
      </w:pPr>
      <w:bookmarkStart w:id="517" w:name="FS000001037T30_07_2003_21_29_14C"/>
      <w:bookmarkEnd w:id="517"/>
      <w:r>
        <w:rPr>
          <w:rtl/>
        </w:rPr>
        <w:t>גלעד ארדן (הליכוד):</w:t>
      </w:r>
    </w:p>
    <w:p w14:paraId="63722426" w14:textId="77777777" w:rsidR="00000000" w:rsidRDefault="00737B0C">
      <w:pPr>
        <w:pStyle w:val="a"/>
        <w:rPr>
          <w:rtl/>
        </w:rPr>
      </w:pPr>
    </w:p>
    <w:p w14:paraId="2CE1C196" w14:textId="77777777" w:rsidR="00000000" w:rsidRDefault="00737B0C">
      <w:pPr>
        <w:pStyle w:val="a"/>
        <w:rPr>
          <w:rFonts w:hint="cs"/>
          <w:rtl/>
        </w:rPr>
      </w:pPr>
      <w:r>
        <w:rPr>
          <w:rFonts w:hint="cs"/>
          <w:rtl/>
        </w:rPr>
        <w:t>לכל חברי הכנסת, בלי הבדלי דת, גזע ומין ודעות לגבי - - -</w:t>
      </w:r>
    </w:p>
    <w:p w14:paraId="6BCC7407" w14:textId="77777777" w:rsidR="00000000" w:rsidRDefault="00737B0C">
      <w:pPr>
        <w:pStyle w:val="a"/>
        <w:rPr>
          <w:rFonts w:hint="cs"/>
          <w:rtl/>
        </w:rPr>
      </w:pPr>
    </w:p>
    <w:p w14:paraId="1D8C16E6" w14:textId="77777777" w:rsidR="00000000" w:rsidRDefault="00737B0C">
      <w:pPr>
        <w:pStyle w:val="ac"/>
        <w:rPr>
          <w:rtl/>
        </w:rPr>
      </w:pPr>
      <w:r>
        <w:rPr>
          <w:rFonts w:hint="eastAsia"/>
          <w:rtl/>
        </w:rPr>
        <w:t>אחמד</w:t>
      </w:r>
      <w:r>
        <w:rPr>
          <w:rtl/>
        </w:rPr>
        <w:t xml:space="preserve"> טיבי (חד"ש-תע"ל):</w:t>
      </w:r>
    </w:p>
    <w:p w14:paraId="22572DD4" w14:textId="77777777" w:rsidR="00000000" w:rsidRDefault="00737B0C">
      <w:pPr>
        <w:pStyle w:val="a"/>
        <w:rPr>
          <w:rFonts w:hint="cs"/>
          <w:rtl/>
        </w:rPr>
      </w:pPr>
    </w:p>
    <w:p w14:paraId="0585E14E" w14:textId="77777777" w:rsidR="00000000" w:rsidRDefault="00737B0C">
      <w:pPr>
        <w:pStyle w:val="a"/>
        <w:rPr>
          <w:rFonts w:hint="cs"/>
          <w:rtl/>
        </w:rPr>
      </w:pPr>
      <w:r>
        <w:rPr>
          <w:rFonts w:hint="cs"/>
          <w:rtl/>
        </w:rPr>
        <w:t>- - -</w:t>
      </w:r>
    </w:p>
    <w:p w14:paraId="7C212527" w14:textId="77777777" w:rsidR="00000000" w:rsidRDefault="00737B0C">
      <w:pPr>
        <w:pStyle w:val="a"/>
        <w:rPr>
          <w:rFonts w:hint="cs"/>
          <w:rtl/>
        </w:rPr>
      </w:pPr>
    </w:p>
    <w:p w14:paraId="1E9B55BC" w14:textId="77777777" w:rsidR="00000000" w:rsidRDefault="00737B0C">
      <w:pPr>
        <w:pStyle w:val="SpeakerCon"/>
        <w:rPr>
          <w:rtl/>
        </w:rPr>
      </w:pPr>
      <w:bookmarkStart w:id="518" w:name="FS000001037T30_07_2003_21_30_28C"/>
      <w:bookmarkEnd w:id="518"/>
      <w:r>
        <w:rPr>
          <w:rtl/>
        </w:rPr>
        <w:t>גלעד ארדן (הליכוד):</w:t>
      </w:r>
    </w:p>
    <w:p w14:paraId="4834DDD8" w14:textId="77777777" w:rsidR="00000000" w:rsidRDefault="00737B0C">
      <w:pPr>
        <w:pStyle w:val="a"/>
        <w:rPr>
          <w:rtl/>
        </w:rPr>
      </w:pPr>
    </w:p>
    <w:p w14:paraId="2F2F8B6D" w14:textId="77777777" w:rsidR="00000000" w:rsidRDefault="00737B0C">
      <w:pPr>
        <w:pStyle w:val="a"/>
        <w:rPr>
          <w:rFonts w:hint="cs"/>
          <w:rtl/>
        </w:rPr>
      </w:pPr>
      <w:r>
        <w:rPr>
          <w:rFonts w:hint="cs"/>
          <w:rtl/>
        </w:rPr>
        <w:t>ואני רוצה לסיים באמת במשפט אחרון. אמרו לי, באמת, שזה לא דבר - - -</w:t>
      </w:r>
    </w:p>
    <w:p w14:paraId="4E0493E9" w14:textId="77777777" w:rsidR="00000000" w:rsidRDefault="00737B0C">
      <w:pPr>
        <w:pStyle w:val="a"/>
        <w:rPr>
          <w:rFonts w:hint="cs"/>
          <w:rtl/>
        </w:rPr>
      </w:pPr>
    </w:p>
    <w:p w14:paraId="20AB3E25" w14:textId="77777777" w:rsidR="00000000" w:rsidRDefault="00737B0C">
      <w:pPr>
        <w:pStyle w:val="ac"/>
        <w:rPr>
          <w:rtl/>
        </w:rPr>
      </w:pPr>
      <w:r>
        <w:rPr>
          <w:rFonts w:hint="eastAsia"/>
          <w:rtl/>
        </w:rPr>
        <w:t>קריאה</w:t>
      </w:r>
      <w:r>
        <w:rPr>
          <w:rtl/>
        </w:rPr>
        <w:t>:</w:t>
      </w:r>
    </w:p>
    <w:p w14:paraId="647BC584" w14:textId="77777777" w:rsidR="00000000" w:rsidRDefault="00737B0C">
      <w:pPr>
        <w:pStyle w:val="a"/>
        <w:rPr>
          <w:rFonts w:hint="cs"/>
          <w:rtl/>
        </w:rPr>
      </w:pPr>
    </w:p>
    <w:p w14:paraId="7B553C01" w14:textId="77777777" w:rsidR="00000000" w:rsidRDefault="00737B0C">
      <w:pPr>
        <w:pStyle w:val="a"/>
        <w:rPr>
          <w:rFonts w:hint="cs"/>
          <w:rtl/>
        </w:rPr>
      </w:pPr>
      <w:r>
        <w:rPr>
          <w:rFonts w:hint="cs"/>
          <w:rtl/>
        </w:rPr>
        <w:t>- - -</w:t>
      </w:r>
    </w:p>
    <w:p w14:paraId="0FEBF784" w14:textId="77777777" w:rsidR="00000000" w:rsidRDefault="00737B0C">
      <w:pPr>
        <w:pStyle w:val="a"/>
        <w:rPr>
          <w:rFonts w:hint="cs"/>
          <w:rtl/>
        </w:rPr>
      </w:pPr>
    </w:p>
    <w:p w14:paraId="6A832DE3" w14:textId="77777777" w:rsidR="00000000" w:rsidRDefault="00737B0C">
      <w:pPr>
        <w:pStyle w:val="SpeakerCon"/>
        <w:rPr>
          <w:rtl/>
        </w:rPr>
      </w:pPr>
      <w:bookmarkStart w:id="519" w:name="FS000001037T30_07_2003_21_31_04C"/>
      <w:bookmarkEnd w:id="519"/>
      <w:r>
        <w:rPr>
          <w:rtl/>
        </w:rPr>
        <w:t>גלעד ארדן (הליכוד):</w:t>
      </w:r>
    </w:p>
    <w:p w14:paraId="45843A60" w14:textId="77777777" w:rsidR="00000000" w:rsidRDefault="00737B0C">
      <w:pPr>
        <w:pStyle w:val="a"/>
        <w:rPr>
          <w:rtl/>
        </w:rPr>
      </w:pPr>
    </w:p>
    <w:p w14:paraId="7CC057B4" w14:textId="77777777" w:rsidR="00000000" w:rsidRDefault="00737B0C">
      <w:pPr>
        <w:pStyle w:val="a"/>
        <w:rPr>
          <w:rFonts w:hint="cs"/>
          <w:rtl/>
        </w:rPr>
      </w:pPr>
      <w:r>
        <w:rPr>
          <w:rFonts w:hint="cs"/>
          <w:rtl/>
        </w:rPr>
        <w:t>תראה, אחרי ה</w:t>
      </w:r>
      <w:r>
        <w:rPr>
          <w:rFonts w:hint="cs"/>
          <w:rtl/>
        </w:rPr>
        <w:t>דוח שהם הוציאו היום - אולי גם סופרים את הדקות שאתה עומד על הדוכן.  אולי זה ייספר לי לפעם הבאה. באמת לא בכל יום עוברת הצעת חוק באופן כל כך מהיר. אני חושב שדווקא העובדה שהצעת החוק הזאת עוסקת בתחום התקשורת ועידוד התחרות בתחום התקשורת, אולי גם תועיל לכך שהסיקו</w:t>
      </w:r>
      <w:r>
        <w:rPr>
          <w:rFonts w:hint="cs"/>
          <w:rtl/>
        </w:rPr>
        <w:t xml:space="preserve">ר, גם של בית-הנבחרים הזה  - ובזאת אני רוצה לפנות מפה לערוצים המסחריים </w:t>
      </w:r>
      <w:r>
        <w:rPr>
          <w:rtl/>
        </w:rPr>
        <w:t>–</w:t>
      </w:r>
      <w:r>
        <w:rPr>
          <w:rFonts w:hint="cs"/>
          <w:rtl/>
        </w:rPr>
        <w:t xml:space="preserve"> אולי תשנה, קצת, את תדמית הבית הזה. נכון שהבית הזה סופג הרבה מאוד ביקורת מהתקשורת, והוא מרוויח אותה גם הרבה פעמים - - -</w:t>
      </w:r>
    </w:p>
    <w:p w14:paraId="79F184A1" w14:textId="77777777" w:rsidR="00000000" w:rsidRDefault="00737B0C">
      <w:pPr>
        <w:pStyle w:val="a"/>
        <w:rPr>
          <w:rFonts w:hint="cs"/>
          <w:rtl/>
        </w:rPr>
      </w:pPr>
    </w:p>
    <w:p w14:paraId="417A1896" w14:textId="77777777" w:rsidR="00000000" w:rsidRDefault="00737B0C">
      <w:pPr>
        <w:pStyle w:val="ad"/>
        <w:rPr>
          <w:rtl/>
        </w:rPr>
      </w:pPr>
      <w:r>
        <w:rPr>
          <w:rtl/>
        </w:rPr>
        <w:t>היו"ר</w:t>
      </w:r>
      <w:r>
        <w:rPr>
          <w:rFonts w:hint="cs"/>
          <w:rtl/>
        </w:rPr>
        <w:t xml:space="preserve"> מוחמד ברכה</w:t>
      </w:r>
      <w:r>
        <w:rPr>
          <w:rtl/>
        </w:rPr>
        <w:t>:</w:t>
      </w:r>
    </w:p>
    <w:p w14:paraId="040E1554" w14:textId="77777777" w:rsidR="00000000" w:rsidRDefault="00737B0C">
      <w:pPr>
        <w:pStyle w:val="a"/>
        <w:rPr>
          <w:rtl/>
        </w:rPr>
      </w:pPr>
    </w:p>
    <w:p w14:paraId="2B54DB09" w14:textId="77777777" w:rsidR="00000000" w:rsidRDefault="00737B0C">
      <w:pPr>
        <w:pStyle w:val="a"/>
        <w:rPr>
          <w:rFonts w:hint="cs"/>
          <w:rtl/>
        </w:rPr>
      </w:pPr>
      <w:r>
        <w:rPr>
          <w:rFonts w:hint="cs"/>
          <w:rtl/>
        </w:rPr>
        <w:t>תמצא הזדמנות להרחיב בדברים האלה, ותסיים, בבקש</w:t>
      </w:r>
      <w:r>
        <w:rPr>
          <w:rFonts w:hint="cs"/>
          <w:rtl/>
        </w:rPr>
        <w:t xml:space="preserve">ה. </w:t>
      </w:r>
    </w:p>
    <w:p w14:paraId="71639F7D" w14:textId="77777777" w:rsidR="00000000" w:rsidRDefault="00737B0C">
      <w:pPr>
        <w:pStyle w:val="a"/>
        <w:rPr>
          <w:rFonts w:hint="cs"/>
          <w:rtl/>
        </w:rPr>
      </w:pPr>
    </w:p>
    <w:p w14:paraId="15EA7998" w14:textId="77777777" w:rsidR="00000000" w:rsidRDefault="00737B0C">
      <w:pPr>
        <w:pStyle w:val="SpeakerCon"/>
        <w:rPr>
          <w:rtl/>
        </w:rPr>
      </w:pPr>
      <w:bookmarkStart w:id="520" w:name="FS000001037T30_07_2003_21_33_13C"/>
      <w:bookmarkEnd w:id="520"/>
      <w:r>
        <w:rPr>
          <w:rtl/>
        </w:rPr>
        <w:t>גלעד ארדן (הליכוד):</w:t>
      </w:r>
    </w:p>
    <w:p w14:paraId="5F47875F" w14:textId="77777777" w:rsidR="00000000" w:rsidRDefault="00737B0C">
      <w:pPr>
        <w:pStyle w:val="a"/>
        <w:rPr>
          <w:rtl/>
        </w:rPr>
      </w:pPr>
    </w:p>
    <w:p w14:paraId="56212878" w14:textId="77777777" w:rsidR="00000000" w:rsidRDefault="00737B0C">
      <w:pPr>
        <w:pStyle w:val="a"/>
        <w:rPr>
          <w:rFonts w:hint="cs"/>
          <w:rtl/>
        </w:rPr>
      </w:pPr>
      <w:r>
        <w:rPr>
          <w:rFonts w:hint="cs"/>
          <w:rtl/>
        </w:rPr>
        <w:t xml:space="preserve">אני מסיים. לפעמים אנחנו באמת מרוויחים את זה ביושר. אבל אני מקווה שהסיוע שהיה בבית הזה לעידוד התחרות והפלורליזם יתרום גם לכך שהסיקור בעתיד יהיה הוגן יותר ויבטא גם את הפעילות שנעשית בבית הזה על-ידי רוב חברי הכנסת. תודה רבה. </w:t>
      </w:r>
    </w:p>
    <w:p w14:paraId="511A5F15" w14:textId="77777777" w:rsidR="00000000" w:rsidRDefault="00737B0C">
      <w:pPr>
        <w:pStyle w:val="a"/>
        <w:rPr>
          <w:rFonts w:hint="cs"/>
          <w:rtl/>
        </w:rPr>
      </w:pPr>
    </w:p>
    <w:p w14:paraId="7BBE7A26" w14:textId="77777777" w:rsidR="00000000" w:rsidRDefault="00737B0C">
      <w:pPr>
        <w:pStyle w:val="a"/>
        <w:rPr>
          <w:rFonts w:hint="cs"/>
          <w:rtl/>
        </w:rPr>
      </w:pPr>
    </w:p>
    <w:p w14:paraId="5560F59F" w14:textId="77777777" w:rsidR="00000000" w:rsidRDefault="00737B0C">
      <w:pPr>
        <w:pStyle w:val="a"/>
        <w:rPr>
          <w:rFonts w:hint="cs"/>
          <w:rtl/>
        </w:rPr>
      </w:pPr>
    </w:p>
    <w:p w14:paraId="03BBAB4F" w14:textId="77777777" w:rsidR="00000000" w:rsidRDefault="00737B0C">
      <w:pPr>
        <w:pStyle w:val="Subject"/>
        <w:rPr>
          <w:rFonts w:hint="cs"/>
          <w:rtl/>
        </w:rPr>
      </w:pPr>
      <w:bookmarkStart w:id="521" w:name="CS15186FI0015186T30_07_2003_21_34_34"/>
      <w:bookmarkStart w:id="522" w:name="_Toc47678198"/>
      <w:bookmarkStart w:id="523" w:name="_Toc47682129"/>
      <w:bookmarkStart w:id="524" w:name="_Toc47868530"/>
      <w:bookmarkStart w:id="525" w:name="_Toc47869586"/>
      <w:bookmarkStart w:id="526" w:name="_Toc47869796"/>
      <w:bookmarkStart w:id="527" w:name="_Toc47869940"/>
      <w:bookmarkStart w:id="528" w:name="_Toc49055758"/>
      <w:bookmarkEnd w:id="521"/>
      <w:r>
        <w:rPr>
          <w:rFonts w:hint="cs"/>
          <w:rtl/>
        </w:rPr>
        <w:t>הצעת</w:t>
      </w:r>
      <w:r>
        <w:rPr>
          <w:rFonts w:hint="cs"/>
          <w:rtl/>
        </w:rPr>
        <w:t xml:space="preserve"> ועדת העבודה, הרווחה והבריאות</w:t>
      </w:r>
      <w:r>
        <w:rPr>
          <w:rtl/>
        </w:rPr>
        <w:t xml:space="preserve"> בדבר חלוקת הצעת חוק </w:t>
      </w:r>
      <w:r>
        <w:rPr>
          <w:rFonts w:hint="cs"/>
          <w:rtl/>
        </w:rPr>
        <w:br/>
      </w:r>
      <w:r>
        <w:rPr>
          <w:rtl/>
        </w:rPr>
        <w:t>חיילים משוחררים (החזרה לעבודה</w:t>
      </w:r>
      <w:r>
        <w:rPr>
          <w:rFonts w:hint="cs"/>
          <w:rtl/>
        </w:rPr>
        <w:t>) (</w:t>
      </w:r>
      <w:r>
        <w:rPr>
          <w:rtl/>
        </w:rPr>
        <w:t xml:space="preserve">תיקון - הארכת תקופת האיסור על </w:t>
      </w:r>
      <w:r>
        <w:rPr>
          <w:rFonts w:hint="cs"/>
          <w:rtl/>
        </w:rPr>
        <w:br/>
      </w:r>
      <w:r>
        <w:rPr>
          <w:rtl/>
        </w:rPr>
        <w:t xml:space="preserve">פיטורי מילואים ואיסור על הפליה בקבלה לעבודה </w:t>
      </w:r>
      <w:r>
        <w:rPr>
          <w:rFonts w:hint="cs"/>
          <w:rtl/>
        </w:rPr>
        <w:br/>
      </w:r>
      <w:r>
        <w:rPr>
          <w:rtl/>
        </w:rPr>
        <w:t>בשל  שירות מילואים), התשס"ג-2003</w:t>
      </w:r>
      <w:bookmarkEnd w:id="522"/>
      <w:bookmarkEnd w:id="523"/>
      <w:bookmarkEnd w:id="524"/>
      <w:bookmarkEnd w:id="525"/>
      <w:bookmarkEnd w:id="526"/>
      <w:bookmarkEnd w:id="527"/>
      <w:bookmarkEnd w:id="528"/>
    </w:p>
    <w:p w14:paraId="51A7A14F" w14:textId="77777777" w:rsidR="00000000" w:rsidRDefault="00737B0C">
      <w:pPr>
        <w:pStyle w:val="a"/>
        <w:rPr>
          <w:rFonts w:hint="cs"/>
          <w:rtl/>
        </w:rPr>
      </w:pPr>
      <w:r>
        <w:rPr>
          <w:rtl/>
        </w:rPr>
        <w:t>[נספחות.]</w:t>
      </w:r>
    </w:p>
    <w:p w14:paraId="26E4229A" w14:textId="77777777" w:rsidR="00000000" w:rsidRDefault="00737B0C">
      <w:pPr>
        <w:pStyle w:val="a"/>
        <w:rPr>
          <w:rFonts w:hint="cs"/>
          <w:rtl/>
        </w:rPr>
      </w:pPr>
    </w:p>
    <w:p w14:paraId="19102BB0" w14:textId="77777777" w:rsidR="00000000" w:rsidRDefault="00737B0C">
      <w:pPr>
        <w:pStyle w:val="ad"/>
        <w:rPr>
          <w:rtl/>
        </w:rPr>
      </w:pPr>
      <w:r>
        <w:rPr>
          <w:rtl/>
        </w:rPr>
        <w:t>היו"ר</w:t>
      </w:r>
      <w:r>
        <w:rPr>
          <w:rFonts w:hint="cs"/>
          <w:rtl/>
        </w:rPr>
        <w:t xml:space="preserve"> מוחמד ברכה</w:t>
      </w:r>
      <w:r>
        <w:rPr>
          <w:rtl/>
        </w:rPr>
        <w:t>:</w:t>
      </w:r>
    </w:p>
    <w:p w14:paraId="1C68CC31" w14:textId="77777777" w:rsidR="00000000" w:rsidRDefault="00737B0C">
      <w:pPr>
        <w:pStyle w:val="a"/>
        <w:rPr>
          <w:rtl/>
        </w:rPr>
      </w:pPr>
    </w:p>
    <w:p w14:paraId="7B6E31B0" w14:textId="77777777" w:rsidR="00000000" w:rsidRDefault="00737B0C">
      <w:pPr>
        <w:pStyle w:val="a"/>
        <w:rPr>
          <w:rFonts w:hint="cs"/>
          <w:rtl/>
        </w:rPr>
      </w:pPr>
      <w:r>
        <w:rPr>
          <w:rFonts w:hint="cs"/>
          <w:rtl/>
        </w:rPr>
        <w:t>חברי הכנסת, אנחנו עוברים לסעיף הבא</w:t>
      </w:r>
      <w:r>
        <w:rPr>
          <w:rFonts w:hint="cs"/>
          <w:rtl/>
        </w:rPr>
        <w:t xml:space="preserve">: החלטה בדבר חלוקת הצעת חוק חיילים משוחררים (החזרה לעבודה) (תיקון - הארכת תקופת האיסור על פיטורי מילואים ואיסור על הפליה בקבלה לעבודה בשל שירות מילואים), התשס"ג-2003. מעלה את זה יושב-ראש ועדת העבודה והרווחה, חבר הכנסת יהלום. בבקשה, אדוני. </w:t>
      </w:r>
    </w:p>
    <w:p w14:paraId="4D752E7D" w14:textId="77777777" w:rsidR="00000000" w:rsidRDefault="00737B0C">
      <w:pPr>
        <w:pStyle w:val="a"/>
        <w:rPr>
          <w:rFonts w:hint="cs"/>
          <w:rtl/>
        </w:rPr>
      </w:pPr>
    </w:p>
    <w:p w14:paraId="23854D80" w14:textId="77777777" w:rsidR="00000000" w:rsidRDefault="00737B0C">
      <w:pPr>
        <w:pStyle w:val="Speaker"/>
        <w:rPr>
          <w:rtl/>
        </w:rPr>
      </w:pPr>
      <w:bookmarkStart w:id="529" w:name="FS000000524T30_07_2003_21_36_11"/>
      <w:bookmarkStart w:id="530" w:name="_Toc47678199"/>
      <w:bookmarkStart w:id="531" w:name="_Toc49055759"/>
      <w:bookmarkEnd w:id="529"/>
      <w:r>
        <w:rPr>
          <w:rFonts w:hint="eastAsia"/>
          <w:rtl/>
        </w:rPr>
        <w:t>שאול</w:t>
      </w:r>
      <w:r>
        <w:rPr>
          <w:rtl/>
        </w:rPr>
        <w:t xml:space="preserve"> יהלום (</w:t>
      </w:r>
      <w:r>
        <w:rPr>
          <w:rFonts w:hint="cs"/>
          <w:rtl/>
        </w:rPr>
        <w:t>יו"</w:t>
      </w:r>
      <w:r>
        <w:rPr>
          <w:rFonts w:hint="cs"/>
          <w:rtl/>
        </w:rPr>
        <w:t>ר ועדת העבודה, הרווחה והבריאות</w:t>
      </w:r>
      <w:r>
        <w:rPr>
          <w:rtl/>
        </w:rPr>
        <w:t>):</w:t>
      </w:r>
      <w:bookmarkEnd w:id="530"/>
      <w:bookmarkEnd w:id="531"/>
    </w:p>
    <w:p w14:paraId="4BFAE40B" w14:textId="77777777" w:rsidR="00000000" w:rsidRDefault="00737B0C">
      <w:pPr>
        <w:pStyle w:val="a"/>
        <w:rPr>
          <w:rFonts w:hint="cs"/>
          <w:rtl/>
        </w:rPr>
      </w:pPr>
    </w:p>
    <w:p w14:paraId="730B4AD7" w14:textId="77777777" w:rsidR="00000000" w:rsidRDefault="00737B0C">
      <w:pPr>
        <w:pStyle w:val="a"/>
        <w:rPr>
          <w:rFonts w:hint="cs"/>
          <w:rtl/>
        </w:rPr>
      </w:pPr>
      <w:r>
        <w:rPr>
          <w:rFonts w:hint="cs"/>
          <w:rtl/>
        </w:rPr>
        <w:t>אדוני היושב-ראש, אני מביא בפני המליאה החלטה בדבר חלוקת הצעת חוק חיילים משוחררים (החזרה לעבודה) (תיקון - הארכת תקופת האיסור על פיטורי מילואים ואיסור על הפליה בקבלה לעבודה בשל שירות מילואים), התשס"ג-2003. זו הצעת חוק פרטית מ</w:t>
      </w:r>
      <w:r>
        <w:rPr>
          <w:rFonts w:hint="cs"/>
          <w:rtl/>
        </w:rPr>
        <w:t>ס' 201, וההחלטה היא לפי סעיף 138(ב1) לתקנון הכנסת.</w:t>
      </w:r>
    </w:p>
    <w:p w14:paraId="134319F0" w14:textId="77777777" w:rsidR="00000000" w:rsidRDefault="00737B0C">
      <w:pPr>
        <w:pStyle w:val="a"/>
        <w:rPr>
          <w:rFonts w:hint="cs"/>
          <w:rtl/>
        </w:rPr>
      </w:pPr>
    </w:p>
    <w:p w14:paraId="1046BB2C" w14:textId="77777777" w:rsidR="00000000" w:rsidRDefault="00737B0C">
      <w:pPr>
        <w:pStyle w:val="a"/>
        <w:rPr>
          <w:rFonts w:hint="cs"/>
          <w:rtl/>
        </w:rPr>
      </w:pPr>
      <w:r>
        <w:rPr>
          <w:rFonts w:hint="cs"/>
          <w:rtl/>
        </w:rPr>
        <w:t xml:space="preserve"> הכנסת מחליטה, לפי סעיף 138(ב1) לתקנון הכנסת, להרשות לוועדת העבודה, הרווחה והבריאות של הכנסת לחלק את הצעת החוק האמורה לשתי הצעות חוק, ולהביאן כהצעות חוק נפרדות לקריאה ראשונה. </w:t>
      </w:r>
    </w:p>
    <w:p w14:paraId="04873631" w14:textId="77777777" w:rsidR="00000000" w:rsidRDefault="00737B0C">
      <w:pPr>
        <w:pStyle w:val="a"/>
        <w:rPr>
          <w:rFonts w:hint="cs"/>
          <w:rtl/>
        </w:rPr>
      </w:pPr>
    </w:p>
    <w:p w14:paraId="5236B9E9" w14:textId="77777777" w:rsidR="00000000" w:rsidRDefault="00737B0C">
      <w:pPr>
        <w:pStyle w:val="a"/>
        <w:rPr>
          <w:rFonts w:hint="cs"/>
          <w:rtl/>
        </w:rPr>
      </w:pPr>
      <w:r>
        <w:rPr>
          <w:rFonts w:hint="cs"/>
          <w:rtl/>
        </w:rPr>
        <w:t>אני רוצה לומר מלת הסבר: הצע</w:t>
      </w:r>
      <w:r>
        <w:rPr>
          <w:rFonts w:hint="cs"/>
          <w:rtl/>
        </w:rPr>
        <w:t>ת החוק הגיעה לדיון מוקדם. היא אושרה ביום כ"ב באדר ב', 26 במרס 2003, והועברה לוועדת העבודה, הרווחה והבריאות. הוועדה עסקה בנושא בכ"ט בתמוז, 29 ביולי. ההצעה נדונה, והוחלט בדיון להציע שהכנסת תרשה לחלק את הצעת החוק לשתי הצעות חוק ולהביאן כהצעות חוק נפרדות לקריא</w:t>
      </w:r>
      <w:r>
        <w:rPr>
          <w:rFonts w:hint="cs"/>
          <w:rtl/>
        </w:rPr>
        <w:t xml:space="preserve">ה הראשונה. אי לכך, מליאת הכנסת מתבקשת עכשיו, בהצבעה, לאשר את החלטת הוועדה בדבר חלוקת הצעת החוק. </w:t>
      </w:r>
    </w:p>
    <w:p w14:paraId="1886FDC2" w14:textId="77777777" w:rsidR="00000000" w:rsidRDefault="00737B0C">
      <w:pPr>
        <w:pStyle w:val="a"/>
        <w:rPr>
          <w:rFonts w:hint="cs"/>
          <w:rtl/>
        </w:rPr>
      </w:pPr>
    </w:p>
    <w:p w14:paraId="0DC1B45A" w14:textId="77777777" w:rsidR="00000000" w:rsidRDefault="00737B0C">
      <w:pPr>
        <w:pStyle w:val="ad"/>
        <w:rPr>
          <w:rtl/>
        </w:rPr>
      </w:pPr>
      <w:r>
        <w:rPr>
          <w:rtl/>
        </w:rPr>
        <w:t>היו"ר</w:t>
      </w:r>
      <w:r>
        <w:rPr>
          <w:rFonts w:hint="cs"/>
          <w:rtl/>
        </w:rPr>
        <w:t xml:space="preserve"> מוחמד ברכה</w:t>
      </w:r>
      <w:r>
        <w:rPr>
          <w:rtl/>
        </w:rPr>
        <w:t>:</w:t>
      </w:r>
    </w:p>
    <w:p w14:paraId="5B308F00" w14:textId="77777777" w:rsidR="00000000" w:rsidRDefault="00737B0C">
      <w:pPr>
        <w:pStyle w:val="a"/>
        <w:rPr>
          <w:rtl/>
        </w:rPr>
      </w:pPr>
    </w:p>
    <w:p w14:paraId="70EAD694" w14:textId="77777777" w:rsidR="00000000" w:rsidRDefault="00737B0C">
      <w:pPr>
        <w:pStyle w:val="a"/>
        <w:rPr>
          <w:rFonts w:hint="cs"/>
          <w:rtl/>
        </w:rPr>
      </w:pPr>
      <w:r>
        <w:rPr>
          <w:rFonts w:hint="cs"/>
          <w:rtl/>
        </w:rPr>
        <w:t xml:space="preserve">תודה, אדוני. </w:t>
      </w:r>
    </w:p>
    <w:p w14:paraId="7C36D4F6" w14:textId="77777777" w:rsidR="00000000" w:rsidRDefault="00737B0C">
      <w:pPr>
        <w:pStyle w:val="a"/>
        <w:rPr>
          <w:rFonts w:hint="cs"/>
          <w:rtl/>
        </w:rPr>
      </w:pPr>
    </w:p>
    <w:p w14:paraId="5E94E278" w14:textId="77777777" w:rsidR="00000000" w:rsidRDefault="00737B0C">
      <w:pPr>
        <w:pStyle w:val="a"/>
        <w:rPr>
          <w:rFonts w:hint="cs"/>
          <w:rtl/>
        </w:rPr>
      </w:pPr>
      <w:r>
        <w:rPr>
          <w:rFonts w:hint="cs"/>
          <w:rtl/>
        </w:rPr>
        <w:t xml:space="preserve">אנחנו, רבותי חברי הכנסת, עוברים להצבעה. </w:t>
      </w:r>
    </w:p>
    <w:p w14:paraId="10C0EE3D" w14:textId="77777777" w:rsidR="00000000" w:rsidRDefault="00737B0C">
      <w:pPr>
        <w:pStyle w:val="a"/>
        <w:rPr>
          <w:rtl/>
        </w:rPr>
      </w:pPr>
    </w:p>
    <w:p w14:paraId="54804910" w14:textId="77777777" w:rsidR="00000000" w:rsidRDefault="00737B0C">
      <w:pPr>
        <w:pStyle w:val="a"/>
        <w:rPr>
          <w:rFonts w:hint="cs"/>
          <w:rtl/>
        </w:rPr>
      </w:pPr>
    </w:p>
    <w:p w14:paraId="587FDFC6" w14:textId="77777777" w:rsidR="00000000" w:rsidRDefault="00737B0C">
      <w:pPr>
        <w:pStyle w:val="a7"/>
        <w:bidi/>
        <w:rPr>
          <w:rFonts w:hint="cs"/>
          <w:rtl/>
        </w:rPr>
      </w:pPr>
      <w:r>
        <w:rPr>
          <w:rFonts w:hint="cs"/>
          <w:rtl/>
        </w:rPr>
        <w:t>הצבעה מס' 31</w:t>
      </w:r>
    </w:p>
    <w:p w14:paraId="3CB89D86" w14:textId="77777777" w:rsidR="00000000" w:rsidRDefault="00737B0C">
      <w:pPr>
        <w:pStyle w:val="a8"/>
        <w:bidi/>
        <w:rPr>
          <w:rFonts w:hint="cs"/>
          <w:rtl/>
        </w:rPr>
      </w:pPr>
    </w:p>
    <w:p w14:paraId="117FFB6B" w14:textId="77777777" w:rsidR="00000000" w:rsidRDefault="00737B0C">
      <w:pPr>
        <w:pStyle w:val="a8"/>
        <w:bidi/>
        <w:rPr>
          <w:rFonts w:hint="cs"/>
          <w:rtl/>
        </w:rPr>
      </w:pPr>
      <w:r>
        <w:rPr>
          <w:rFonts w:hint="cs"/>
          <w:rtl/>
        </w:rPr>
        <w:t>בעד הצעת ועדת העבודה, הרווחה והבריאות - 16</w:t>
      </w:r>
    </w:p>
    <w:p w14:paraId="75DCF443" w14:textId="77777777" w:rsidR="00000000" w:rsidRDefault="00737B0C">
      <w:pPr>
        <w:pStyle w:val="a8"/>
        <w:bidi/>
        <w:rPr>
          <w:rFonts w:hint="cs"/>
          <w:rtl/>
        </w:rPr>
      </w:pPr>
      <w:r>
        <w:rPr>
          <w:rFonts w:hint="cs"/>
          <w:rtl/>
        </w:rPr>
        <w:t>נגד- אין</w:t>
      </w:r>
    </w:p>
    <w:p w14:paraId="3893979D" w14:textId="77777777" w:rsidR="00000000" w:rsidRDefault="00737B0C">
      <w:pPr>
        <w:pStyle w:val="a8"/>
        <w:bidi/>
        <w:rPr>
          <w:rFonts w:hint="cs"/>
          <w:rtl/>
        </w:rPr>
      </w:pPr>
      <w:r>
        <w:rPr>
          <w:rFonts w:hint="cs"/>
          <w:rtl/>
        </w:rPr>
        <w:t>נמנעים - 1</w:t>
      </w:r>
    </w:p>
    <w:p w14:paraId="112C43D2" w14:textId="77777777" w:rsidR="00000000" w:rsidRDefault="00737B0C">
      <w:pPr>
        <w:pStyle w:val="a9"/>
        <w:bidi/>
        <w:rPr>
          <w:rFonts w:hint="cs"/>
          <w:rtl/>
        </w:rPr>
      </w:pPr>
      <w:r>
        <w:rPr>
          <w:rFonts w:hint="cs"/>
          <w:rtl/>
        </w:rPr>
        <w:t>הצעת</w:t>
      </w:r>
      <w:r>
        <w:rPr>
          <w:rFonts w:hint="cs"/>
          <w:rtl/>
        </w:rPr>
        <w:t xml:space="preserve"> ועדת העבודה, הרווחה והבריאות בדבר חלוקת הצעת חוק חיילים משוחררים (החזרה לעבודה) (תיקון - הארכת תקופת האיסור על פיטורי מילואים ואיסור על הפליה בקבלה לעבודה בשל שירות מילואים), התשס"ג-2003, נתקבלה. </w:t>
      </w:r>
    </w:p>
    <w:p w14:paraId="6A328456" w14:textId="77777777" w:rsidR="00000000" w:rsidRDefault="00737B0C">
      <w:pPr>
        <w:pStyle w:val="a"/>
        <w:rPr>
          <w:rFonts w:hint="cs"/>
          <w:rtl/>
        </w:rPr>
      </w:pPr>
    </w:p>
    <w:p w14:paraId="2F0BC829" w14:textId="77777777" w:rsidR="00000000" w:rsidRDefault="00737B0C">
      <w:pPr>
        <w:pStyle w:val="ad"/>
        <w:rPr>
          <w:rtl/>
        </w:rPr>
      </w:pPr>
      <w:r>
        <w:rPr>
          <w:rtl/>
        </w:rPr>
        <w:t>היו"ר</w:t>
      </w:r>
      <w:r>
        <w:rPr>
          <w:rFonts w:hint="cs"/>
          <w:rtl/>
        </w:rPr>
        <w:t xml:space="preserve"> מוחמד ברכה</w:t>
      </w:r>
      <w:r>
        <w:rPr>
          <w:rtl/>
        </w:rPr>
        <w:t>:</w:t>
      </w:r>
    </w:p>
    <w:p w14:paraId="720A9C77" w14:textId="77777777" w:rsidR="00000000" w:rsidRDefault="00737B0C">
      <w:pPr>
        <w:pStyle w:val="a"/>
        <w:rPr>
          <w:rFonts w:hint="cs"/>
          <w:rtl/>
        </w:rPr>
      </w:pPr>
    </w:p>
    <w:p w14:paraId="1C217DB0" w14:textId="77777777" w:rsidR="00000000" w:rsidRDefault="00737B0C">
      <w:pPr>
        <w:pStyle w:val="a"/>
        <w:rPr>
          <w:rFonts w:hint="cs"/>
          <w:rtl/>
        </w:rPr>
      </w:pPr>
      <w:r>
        <w:rPr>
          <w:rFonts w:hint="cs"/>
          <w:rtl/>
        </w:rPr>
        <w:t>ובכן, ההחלטה התקבלה ברוב של 16 תומכים,</w:t>
      </w:r>
      <w:r>
        <w:rPr>
          <w:rFonts w:hint="cs"/>
          <w:rtl/>
        </w:rPr>
        <w:t xml:space="preserve"> ללא מתנגדים ונמנע אחד. </w:t>
      </w:r>
    </w:p>
    <w:p w14:paraId="4BDF9789" w14:textId="77777777" w:rsidR="00000000" w:rsidRDefault="00737B0C">
      <w:pPr>
        <w:pStyle w:val="a"/>
        <w:rPr>
          <w:rFonts w:hint="cs"/>
          <w:rtl/>
        </w:rPr>
      </w:pPr>
    </w:p>
    <w:p w14:paraId="5BC5515D" w14:textId="77777777" w:rsidR="00000000" w:rsidRDefault="00737B0C">
      <w:pPr>
        <w:pStyle w:val="Subject"/>
        <w:rPr>
          <w:rFonts w:hint="cs"/>
          <w:rtl/>
        </w:rPr>
      </w:pPr>
      <w:bookmarkStart w:id="532" w:name="CS15141FI0015141T30_07_2003_21_48_13"/>
      <w:bookmarkEnd w:id="532"/>
    </w:p>
    <w:p w14:paraId="3BCF3A85" w14:textId="77777777" w:rsidR="00000000" w:rsidRDefault="00737B0C">
      <w:pPr>
        <w:pStyle w:val="Subject"/>
        <w:rPr>
          <w:rFonts w:hint="cs"/>
          <w:rtl/>
        </w:rPr>
      </w:pPr>
      <w:bookmarkStart w:id="533" w:name="_Toc47678200"/>
      <w:bookmarkStart w:id="534" w:name="_Toc47682130"/>
      <w:bookmarkStart w:id="535" w:name="_Toc47868531"/>
      <w:bookmarkStart w:id="536" w:name="_Toc47869587"/>
      <w:bookmarkStart w:id="537" w:name="_Toc47869797"/>
      <w:bookmarkStart w:id="538" w:name="_Toc47869941"/>
      <w:bookmarkStart w:id="539" w:name="_Toc49055760"/>
      <w:r>
        <w:rPr>
          <w:rtl/>
        </w:rPr>
        <w:t>הצעת חוק ביטוח בריאות ממלכתי (תיקון מס' 23), התשס"ג-2003</w:t>
      </w:r>
      <w:bookmarkEnd w:id="533"/>
      <w:bookmarkEnd w:id="534"/>
      <w:bookmarkEnd w:id="535"/>
      <w:bookmarkEnd w:id="536"/>
      <w:bookmarkEnd w:id="537"/>
      <w:bookmarkEnd w:id="538"/>
      <w:bookmarkEnd w:id="539"/>
      <w:r>
        <w:rPr>
          <w:rtl/>
        </w:rPr>
        <w:t xml:space="preserve"> </w:t>
      </w:r>
    </w:p>
    <w:p w14:paraId="1804E313" w14:textId="77777777" w:rsidR="00000000" w:rsidRDefault="00737B0C">
      <w:pPr>
        <w:pStyle w:val="SubjectSub"/>
        <w:jc w:val="left"/>
        <w:rPr>
          <w:rFonts w:hint="cs"/>
          <w:b w:val="0"/>
          <w:bCs w:val="0"/>
          <w:u w:val="none"/>
          <w:rtl/>
        </w:rPr>
      </w:pPr>
      <w:r>
        <w:rPr>
          <w:b w:val="0"/>
          <w:bCs w:val="0"/>
          <w:u w:val="none"/>
          <w:rtl/>
        </w:rPr>
        <w:t>[מס'</w:t>
      </w:r>
      <w:r>
        <w:rPr>
          <w:rFonts w:hint="cs"/>
          <w:b w:val="0"/>
          <w:bCs w:val="0"/>
          <w:u w:val="none"/>
          <w:rtl/>
        </w:rPr>
        <w:t xml:space="preserve"> מ/36</w:t>
      </w:r>
      <w:r>
        <w:rPr>
          <w:b w:val="0"/>
          <w:bCs w:val="0"/>
          <w:u w:val="none"/>
          <w:rtl/>
        </w:rPr>
        <w:t xml:space="preserve">; "דברי הכנסת", חוב' </w:t>
      </w:r>
      <w:r>
        <w:rPr>
          <w:rFonts w:hint="cs"/>
          <w:b w:val="0"/>
          <w:bCs w:val="0"/>
          <w:u w:val="none"/>
          <w:rtl/>
        </w:rPr>
        <w:t>י"ז</w:t>
      </w:r>
      <w:r>
        <w:rPr>
          <w:b w:val="0"/>
          <w:bCs w:val="0"/>
          <w:u w:val="none"/>
          <w:rtl/>
        </w:rPr>
        <w:t xml:space="preserve">, עמ' </w:t>
      </w:r>
      <w:r>
        <w:rPr>
          <w:rFonts w:hint="cs"/>
          <w:b w:val="0"/>
          <w:bCs w:val="0"/>
          <w:u w:val="none"/>
          <w:rtl/>
        </w:rPr>
        <w:t>3927</w:t>
      </w:r>
      <w:r>
        <w:rPr>
          <w:b w:val="0"/>
          <w:bCs w:val="0"/>
          <w:u w:val="none"/>
          <w:rtl/>
        </w:rPr>
        <w:t>;  נספחות.]</w:t>
      </w:r>
    </w:p>
    <w:p w14:paraId="0E8812D1" w14:textId="77777777" w:rsidR="00000000" w:rsidRDefault="00737B0C">
      <w:pPr>
        <w:pStyle w:val="SubjectSub"/>
        <w:rPr>
          <w:rtl/>
        </w:rPr>
      </w:pPr>
      <w:r>
        <w:rPr>
          <w:rtl/>
        </w:rPr>
        <w:t xml:space="preserve"> (קריאה שנ</w:t>
      </w:r>
      <w:r>
        <w:rPr>
          <w:rFonts w:hint="cs"/>
          <w:rtl/>
        </w:rPr>
        <w:t>י</w:t>
      </w:r>
      <w:r>
        <w:rPr>
          <w:rtl/>
        </w:rPr>
        <w:t>יה וקריאה שלישית)</w:t>
      </w:r>
    </w:p>
    <w:p w14:paraId="15469746" w14:textId="77777777" w:rsidR="00000000" w:rsidRDefault="00737B0C">
      <w:pPr>
        <w:pStyle w:val="SubjectSub"/>
        <w:rPr>
          <w:rFonts w:hint="cs"/>
          <w:rtl/>
        </w:rPr>
      </w:pPr>
    </w:p>
    <w:p w14:paraId="50260683" w14:textId="77777777" w:rsidR="00000000" w:rsidRDefault="00737B0C">
      <w:pPr>
        <w:pStyle w:val="ad"/>
        <w:rPr>
          <w:rtl/>
        </w:rPr>
      </w:pPr>
      <w:r>
        <w:rPr>
          <w:rtl/>
        </w:rPr>
        <w:t>היו"ר</w:t>
      </w:r>
      <w:r>
        <w:rPr>
          <w:rFonts w:hint="cs"/>
          <w:rtl/>
        </w:rPr>
        <w:t xml:space="preserve"> מוחמד ברכה</w:t>
      </w:r>
      <w:r>
        <w:rPr>
          <w:rtl/>
        </w:rPr>
        <w:t>:</w:t>
      </w:r>
    </w:p>
    <w:p w14:paraId="5DD49E43" w14:textId="77777777" w:rsidR="00000000" w:rsidRDefault="00737B0C">
      <w:pPr>
        <w:pStyle w:val="a"/>
        <w:rPr>
          <w:rtl/>
        </w:rPr>
      </w:pPr>
    </w:p>
    <w:p w14:paraId="40C865E7" w14:textId="77777777" w:rsidR="00000000" w:rsidRDefault="00737B0C">
      <w:pPr>
        <w:pStyle w:val="a"/>
        <w:rPr>
          <w:rFonts w:hint="cs"/>
          <w:rtl/>
        </w:rPr>
      </w:pPr>
      <w:r>
        <w:rPr>
          <w:rFonts w:hint="cs"/>
          <w:rtl/>
        </w:rPr>
        <w:t>אנחנו עוברים לסעיף הבא: הצעת חוק ביטוח בריאות ממלכתי (תיקון מס' 23)</w:t>
      </w:r>
      <w:r>
        <w:rPr>
          <w:rFonts w:hint="cs"/>
          <w:rtl/>
        </w:rPr>
        <w:t xml:space="preserve">, התשס"ג-2003, קריאה שנייה ושלישית. יציג את הצעת החוק יושב-ראש ועדת העבודה, הרווחה והבריאות, חבר הכנסת שאול יהלום. בבקשה, אדוני. </w:t>
      </w:r>
    </w:p>
    <w:p w14:paraId="62FA2888" w14:textId="77777777" w:rsidR="00000000" w:rsidRDefault="00737B0C">
      <w:pPr>
        <w:pStyle w:val="a"/>
        <w:rPr>
          <w:rFonts w:hint="cs"/>
          <w:rtl/>
        </w:rPr>
      </w:pPr>
    </w:p>
    <w:p w14:paraId="31F1CC8A" w14:textId="77777777" w:rsidR="00000000" w:rsidRDefault="00737B0C">
      <w:pPr>
        <w:pStyle w:val="Speaker"/>
        <w:rPr>
          <w:rtl/>
        </w:rPr>
      </w:pPr>
      <w:bookmarkStart w:id="540" w:name="FS000000524T30_07_2003_21_49_15"/>
      <w:bookmarkStart w:id="541" w:name="_Toc47678201"/>
      <w:bookmarkStart w:id="542" w:name="_Toc49055761"/>
      <w:bookmarkEnd w:id="540"/>
      <w:r>
        <w:rPr>
          <w:rFonts w:hint="eastAsia"/>
          <w:rtl/>
        </w:rPr>
        <w:t>שאול</w:t>
      </w:r>
      <w:r>
        <w:rPr>
          <w:rtl/>
        </w:rPr>
        <w:t xml:space="preserve"> יהלום (</w:t>
      </w:r>
      <w:r>
        <w:rPr>
          <w:rFonts w:hint="cs"/>
          <w:rtl/>
        </w:rPr>
        <w:t>יו"ר ועדת העבודה, הרווחה והבריאות</w:t>
      </w:r>
      <w:r>
        <w:rPr>
          <w:rtl/>
        </w:rPr>
        <w:t>):</w:t>
      </w:r>
      <w:bookmarkEnd w:id="541"/>
      <w:bookmarkEnd w:id="542"/>
    </w:p>
    <w:p w14:paraId="24408986" w14:textId="77777777" w:rsidR="00000000" w:rsidRDefault="00737B0C">
      <w:pPr>
        <w:pStyle w:val="a"/>
        <w:rPr>
          <w:rFonts w:hint="cs"/>
          <w:rtl/>
        </w:rPr>
      </w:pPr>
    </w:p>
    <w:p w14:paraId="5AE8A6C8" w14:textId="77777777" w:rsidR="00000000" w:rsidRDefault="00737B0C">
      <w:pPr>
        <w:pStyle w:val="a"/>
        <w:rPr>
          <w:rFonts w:hint="cs"/>
          <w:rtl/>
        </w:rPr>
      </w:pPr>
      <w:r>
        <w:rPr>
          <w:rFonts w:hint="cs"/>
          <w:rtl/>
        </w:rPr>
        <w:t>אדוני היושב-ראש, כנסת נכבדה, אני מתכבד להביא לקריאה שנייה ושלישית את הצעת חו</w:t>
      </w:r>
      <w:r>
        <w:rPr>
          <w:rFonts w:hint="cs"/>
          <w:rtl/>
        </w:rPr>
        <w:t>ק ביטוח בריאות ממלכתי (תיקון מס' 23), התשס"ג-2003. מטרת הצעת החוק היא לקבוע, כי אנשים המבקשים להירשם בקופות-חולים ואשר לצורך כך הגישו בקשה למוסד לביטוח לאומי לאישור התושבות שלהם, יהיו זכאים להחזר בשל תשלום שישלמו תמורת שירותי הבריאות, תרופות ואשפוז, גם עבו</w:t>
      </w:r>
      <w:r>
        <w:rPr>
          <w:rFonts w:hint="cs"/>
          <w:rtl/>
        </w:rPr>
        <w:t>ר ששת החודשים שקדמו למועד הגשת הבקשה. זאת אומרת, שאם יש אנשים שעל סמך תושבות מגיע להם להיות חברים בקופת-חולים וגם בששת החודשים שקדמו לאישור בקשתם הם היו זכאים, יחזירו את כספם. הוראה זו באה להוסיף על ההוראה הקבועה בסעיף 3א לחוק, המעניקה זכאות להחזר מיום הגש</w:t>
      </w:r>
      <w:r>
        <w:rPr>
          <w:rFonts w:hint="cs"/>
          <w:rtl/>
        </w:rPr>
        <w:t xml:space="preserve">ת הבקשה לקביעת התושבות או מיום תחילת התושבות, המאוחר מביניהם. </w:t>
      </w:r>
    </w:p>
    <w:p w14:paraId="2A531CFA" w14:textId="77777777" w:rsidR="00000000" w:rsidRDefault="00737B0C">
      <w:pPr>
        <w:pStyle w:val="a"/>
        <w:rPr>
          <w:rFonts w:hint="cs"/>
          <w:rtl/>
        </w:rPr>
      </w:pPr>
    </w:p>
    <w:p w14:paraId="518B5FE3" w14:textId="77777777" w:rsidR="00000000" w:rsidRDefault="00737B0C">
      <w:pPr>
        <w:pStyle w:val="a"/>
        <w:rPr>
          <w:rFonts w:hint="cs"/>
          <w:rtl/>
        </w:rPr>
      </w:pPr>
      <w:r>
        <w:rPr>
          <w:rFonts w:hint="cs"/>
          <w:rtl/>
        </w:rPr>
        <w:t>יש אוכלוסיות, כגון עולים חדשים, בעיקר, או חיילים שהשתחררו משירות סדיר, הנזקקות לשירותי בריאות בתקופה שלפני הגשת הבקשה לאישור תושבותם, ולפני שנרשמו באחת מקופות-החולים. בשנת 2000 הוספה בחוק ביטו</w:t>
      </w:r>
      <w:r>
        <w:rPr>
          <w:rFonts w:hint="cs"/>
          <w:rtl/>
        </w:rPr>
        <w:t xml:space="preserve">ח בריאות ממלכתי הוראת שעה הקובעת כי הזכאות להחזרי התשלום האמורים תחול גם לגבי שירותי בריאות שנרכשו בששת החודשים שקדמו להגשת הבקשה לקביעת התושבות, ובלבד שמגיש הבקשה היה תושב ישראל גם בתקופה הזאת. </w:t>
      </w:r>
    </w:p>
    <w:p w14:paraId="6AEA62BA" w14:textId="77777777" w:rsidR="00000000" w:rsidRDefault="00737B0C">
      <w:pPr>
        <w:pStyle w:val="a"/>
        <w:rPr>
          <w:rFonts w:hint="cs"/>
          <w:rtl/>
        </w:rPr>
      </w:pPr>
    </w:p>
    <w:p w14:paraId="3CDA5C8D" w14:textId="77777777" w:rsidR="00000000" w:rsidRDefault="00737B0C">
      <w:pPr>
        <w:pStyle w:val="a"/>
        <w:rPr>
          <w:rFonts w:hint="cs"/>
          <w:rtl/>
        </w:rPr>
      </w:pPr>
      <w:r>
        <w:rPr>
          <w:rFonts w:hint="cs"/>
          <w:rtl/>
        </w:rPr>
        <w:t>בהצעת החוק הזאת מוצע להפוך את הוראת השעה להוראה קבועה, ולהח</w:t>
      </w:r>
      <w:r>
        <w:rPr>
          <w:rFonts w:hint="cs"/>
          <w:rtl/>
        </w:rPr>
        <w:t xml:space="preserve">יל אותה על בקשות שהוגשו החל ב-1 בינואר 2003, שבו הסתיימה הוראת השעה, ואילך. </w:t>
      </w:r>
    </w:p>
    <w:p w14:paraId="201D651E" w14:textId="77777777" w:rsidR="00000000" w:rsidRDefault="00737B0C">
      <w:pPr>
        <w:pStyle w:val="a"/>
        <w:rPr>
          <w:rFonts w:hint="cs"/>
          <w:rtl/>
        </w:rPr>
      </w:pPr>
    </w:p>
    <w:p w14:paraId="22BCE5D9" w14:textId="77777777" w:rsidR="00000000" w:rsidRDefault="00737B0C">
      <w:pPr>
        <w:pStyle w:val="a"/>
        <w:rPr>
          <w:rFonts w:hint="cs"/>
          <w:rtl/>
        </w:rPr>
      </w:pPr>
      <w:r>
        <w:rPr>
          <w:rFonts w:hint="cs"/>
          <w:rtl/>
        </w:rPr>
        <w:t>הצעת החוק הזאת מוגשת בצירוף ההסתייגויות. אני, כמובן,  מציע לכנסת לדחותן ולאשר את הצעת החוק בקריאה שנייה ובקריאה שלישית. בכל מקרה, אני רוצה להודות לכל סגל הוועדה שעבד על החוק, למנ</w:t>
      </w:r>
      <w:r>
        <w:rPr>
          <w:rFonts w:hint="cs"/>
          <w:rtl/>
        </w:rPr>
        <w:t xml:space="preserve">הלת הוועדה, ליועצת המשפטית ולכל השותפים שלנו. תודה רבה. </w:t>
      </w:r>
    </w:p>
    <w:p w14:paraId="43CA8747" w14:textId="77777777" w:rsidR="00000000" w:rsidRDefault="00737B0C">
      <w:pPr>
        <w:pStyle w:val="a"/>
        <w:rPr>
          <w:rFonts w:hint="cs"/>
          <w:rtl/>
        </w:rPr>
      </w:pPr>
    </w:p>
    <w:p w14:paraId="4BB499A4" w14:textId="77777777" w:rsidR="00000000" w:rsidRDefault="00737B0C">
      <w:pPr>
        <w:pStyle w:val="ad"/>
        <w:rPr>
          <w:rtl/>
        </w:rPr>
      </w:pPr>
      <w:r>
        <w:rPr>
          <w:rtl/>
        </w:rPr>
        <w:t>היו"ר</w:t>
      </w:r>
      <w:r>
        <w:rPr>
          <w:rFonts w:hint="cs"/>
          <w:rtl/>
        </w:rPr>
        <w:t xml:space="preserve"> מוחמד ברכה</w:t>
      </w:r>
      <w:r>
        <w:rPr>
          <w:rtl/>
        </w:rPr>
        <w:t>:</w:t>
      </w:r>
    </w:p>
    <w:p w14:paraId="6A77032A" w14:textId="77777777" w:rsidR="00000000" w:rsidRDefault="00737B0C">
      <w:pPr>
        <w:pStyle w:val="a"/>
        <w:rPr>
          <w:rtl/>
        </w:rPr>
      </w:pPr>
    </w:p>
    <w:p w14:paraId="72C1533F" w14:textId="77777777" w:rsidR="00000000" w:rsidRDefault="00737B0C">
      <w:pPr>
        <w:pStyle w:val="a"/>
        <w:rPr>
          <w:rFonts w:hint="cs"/>
          <w:rtl/>
        </w:rPr>
      </w:pPr>
      <w:r>
        <w:rPr>
          <w:rFonts w:hint="cs"/>
          <w:rtl/>
        </w:rPr>
        <w:t xml:space="preserve">תודה, חבר הכנסת יהלום. אנחנו עוברים לדיון בהסתייגויות. יש שתי הסתייגויות של כמה חברי הכנסת. הסתייגות לסעיף 1 - אין, לסעיף 2 - של חברי הכנסת מוחמד ברכה, עסאם מח'ול ואחמד טיבי. חבר </w:t>
      </w:r>
      <w:r>
        <w:rPr>
          <w:rFonts w:hint="cs"/>
          <w:rtl/>
        </w:rPr>
        <w:t xml:space="preserve">הכנסת אחמד טיבי, אתה מעוניין?                                         </w:t>
      </w:r>
    </w:p>
    <w:p w14:paraId="7DA394CA" w14:textId="77777777" w:rsidR="00000000" w:rsidRDefault="00737B0C">
      <w:pPr>
        <w:pStyle w:val="a"/>
        <w:rPr>
          <w:color w:val="0000FF"/>
          <w:szCs w:val="28"/>
          <w:rtl/>
        </w:rPr>
      </w:pPr>
    </w:p>
    <w:p w14:paraId="079001CC" w14:textId="77777777" w:rsidR="00000000" w:rsidRDefault="00737B0C">
      <w:pPr>
        <w:pStyle w:val="Speaker"/>
        <w:rPr>
          <w:rtl/>
        </w:rPr>
      </w:pPr>
      <w:bookmarkStart w:id="543" w:name="FS000000560T30_07_2003_21_29_52"/>
      <w:bookmarkStart w:id="544" w:name="_Toc47678202"/>
      <w:bookmarkStart w:id="545" w:name="_Toc49055762"/>
      <w:bookmarkEnd w:id="543"/>
      <w:r>
        <w:rPr>
          <w:rtl/>
        </w:rPr>
        <w:t>אחמד טיבי (חד"ש-תע"ל):</w:t>
      </w:r>
      <w:bookmarkEnd w:id="544"/>
      <w:bookmarkEnd w:id="545"/>
    </w:p>
    <w:p w14:paraId="3AA19EB1" w14:textId="77777777" w:rsidR="00000000" w:rsidRDefault="00737B0C">
      <w:pPr>
        <w:pStyle w:val="a"/>
        <w:rPr>
          <w:rtl/>
        </w:rPr>
      </w:pPr>
    </w:p>
    <w:p w14:paraId="6551ACE3" w14:textId="77777777" w:rsidR="00000000" w:rsidRDefault="00737B0C">
      <w:pPr>
        <w:pStyle w:val="a"/>
        <w:rPr>
          <w:rFonts w:hint="cs"/>
          <w:rtl/>
        </w:rPr>
      </w:pPr>
      <w:r>
        <w:rPr>
          <w:rFonts w:hint="cs"/>
          <w:rtl/>
        </w:rPr>
        <w:t xml:space="preserve">צר לי שהייתי עסוק בעניינים אזרחיים עם מנכ"ל משרד ראש הממשלה. אני מודה לאדוני. </w:t>
      </w:r>
    </w:p>
    <w:p w14:paraId="09627056" w14:textId="77777777" w:rsidR="00000000" w:rsidRDefault="00737B0C">
      <w:pPr>
        <w:pStyle w:val="a"/>
        <w:rPr>
          <w:rFonts w:hint="cs"/>
          <w:rtl/>
        </w:rPr>
      </w:pPr>
    </w:p>
    <w:p w14:paraId="207C4DFD" w14:textId="77777777" w:rsidR="00000000" w:rsidRDefault="00737B0C">
      <w:pPr>
        <w:pStyle w:val="a"/>
        <w:rPr>
          <w:rFonts w:hint="cs"/>
          <w:rtl/>
        </w:rPr>
      </w:pPr>
      <w:r>
        <w:rPr>
          <w:rFonts w:hint="cs"/>
          <w:rtl/>
        </w:rPr>
        <w:t>תרשה לי לגעת בנושא אחר.</w:t>
      </w:r>
      <w:r>
        <w:t xml:space="preserve"> </w:t>
      </w:r>
      <w:r>
        <w:rPr>
          <w:rFonts w:hint="cs"/>
          <w:rtl/>
        </w:rPr>
        <w:t xml:space="preserve">היום עבר בקריאה שנייה ושלישית בוועדת הפנים של הכנסת חוק </w:t>
      </w:r>
      <w:r>
        <w:rPr>
          <w:rFonts w:hint="cs"/>
          <w:rtl/>
        </w:rPr>
        <w:t>קשה, קשה מאוד. הוא יובא לכאן להצבעה. זה חוק שמי שיזמו אותו תיארו אותו כחוק בלתי הומני, שאוסר  נישואים עם פלסטינים מהגדה המערבית ורצועת-עזה - אוסר בתכלית האיסור לפי חוק. כלומר, אזרח ישראלי, תושב טייבה, כמו שאמר לי השר פורז, ידע שאסור לו להתחתן מהיום והלאה ע</w:t>
      </w:r>
      <w:r>
        <w:rPr>
          <w:rFonts w:hint="cs"/>
          <w:rtl/>
        </w:rPr>
        <w:t>ם תושבת השטחים, אלא אם הוא רוצה לגור מחוץ לישראל. זה החוק. כן, כן, חברת הכנסת אורית נוקד, בסיעה שלך, סיעת העבודה, יש לפחות שניים-שלושה</w:t>
      </w:r>
      <w:r>
        <w:rPr>
          <w:rtl/>
        </w:rPr>
        <w:t xml:space="preserve"> </w:t>
      </w:r>
      <w:r>
        <w:rPr>
          <w:rFonts w:hint="cs"/>
          <w:rtl/>
        </w:rPr>
        <w:t>שתומכים בזה. מילא באגף הזה, מילא סגן השר צבי הנדל, אני יכול להבין, חבר הכנסת אלדד.</w:t>
      </w:r>
    </w:p>
    <w:p w14:paraId="5BC8A5F8" w14:textId="77777777" w:rsidR="00000000" w:rsidRDefault="00737B0C">
      <w:pPr>
        <w:pStyle w:val="a"/>
        <w:rPr>
          <w:rFonts w:hint="cs"/>
          <w:rtl/>
        </w:rPr>
      </w:pPr>
    </w:p>
    <w:p w14:paraId="3B940ABD" w14:textId="77777777" w:rsidR="00000000" w:rsidRDefault="00737B0C">
      <w:pPr>
        <w:pStyle w:val="ac"/>
        <w:rPr>
          <w:rtl/>
        </w:rPr>
      </w:pPr>
      <w:r>
        <w:rPr>
          <w:rFonts w:hint="eastAsia"/>
          <w:rtl/>
        </w:rPr>
        <w:t>נסים</w:t>
      </w:r>
      <w:r>
        <w:rPr>
          <w:rtl/>
        </w:rPr>
        <w:t xml:space="preserve"> זאב (ש"ס):</w:t>
      </w:r>
    </w:p>
    <w:p w14:paraId="396CC0DD" w14:textId="77777777" w:rsidR="00000000" w:rsidRDefault="00737B0C">
      <w:pPr>
        <w:pStyle w:val="a"/>
        <w:rPr>
          <w:rFonts w:hint="cs"/>
          <w:rtl/>
        </w:rPr>
      </w:pPr>
    </w:p>
    <w:p w14:paraId="1C2FADB6" w14:textId="77777777" w:rsidR="00000000" w:rsidRDefault="00737B0C">
      <w:pPr>
        <w:pStyle w:val="a"/>
        <w:rPr>
          <w:rFonts w:hint="cs"/>
          <w:rtl/>
        </w:rPr>
      </w:pPr>
      <w:r>
        <w:rPr>
          <w:rFonts w:hint="cs"/>
          <w:rtl/>
        </w:rPr>
        <w:t>אני לא תומך בזה.</w:t>
      </w:r>
    </w:p>
    <w:p w14:paraId="6C27E745" w14:textId="77777777" w:rsidR="00000000" w:rsidRDefault="00737B0C">
      <w:pPr>
        <w:pStyle w:val="a"/>
        <w:rPr>
          <w:rFonts w:hint="cs"/>
          <w:rtl/>
        </w:rPr>
      </w:pPr>
    </w:p>
    <w:p w14:paraId="51E03F32" w14:textId="77777777" w:rsidR="00000000" w:rsidRDefault="00737B0C">
      <w:pPr>
        <w:pStyle w:val="SpeakerCon"/>
        <w:rPr>
          <w:rtl/>
        </w:rPr>
      </w:pPr>
      <w:bookmarkStart w:id="546" w:name="FS000000560T30_07_2003_21_35_09C"/>
      <w:bookmarkEnd w:id="546"/>
      <w:r>
        <w:rPr>
          <w:rFonts w:hint="eastAsia"/>
          <w:rtl/>
        </w:rPr>
        <w:t>אח</w:t>
      </w:r>
      <w:r>
        <w:rPr>
          <w:rFonts w:hint="eastAsia"/>
          <w:rtl/>
        </w:rPr>
        <w:t>מד</w:t>
      </w:r>
      <w:r>
        <w:rPr>
          <w:rtl/>
        </w:rPr>
        <w:t xml:space="preserve"> טיבי (חד"ש-תע"ל):</w:t>
      </w:r>
    </w:p>
    <w:p w14:paraId="22E54831" w14:textId="77777777" w:rsidR="00000000" w:rsidRDefault="00737B0C">
      <w:pPr>
        <w:pStyle w:val="a"/>
        <w:rPr>
          <w:rFonts w:hint="cs"/>
          <w:rtl/>
        </w:rPr>
      </w:pPr>
    </w:p>
    <w:p w14:paraId="510F5046" w14:textId="77777777" w:rsidR="00000000" w:rsidRDefault="00737B0C">
      <w:pPr>
        <w:pStyle w:val="a"/>
        <w:rPr>
          <w:rFonts w:hint="cs"/>
          <w:rtl/>
        </w:rPr>
      </w:pPr>
      <w:r>
        <w:rPr>
          <w:rFonts w:hint="cs"/>
          <w:rtl/>
        </w:rPr>
        <w:t xml:space="preserve">אני מודה לאדוני. </w:t>
      </w:r>
    </w:p>
    <w:p w14:paraId="53876A6A" w14:textId="77777777" w:rsidR="00000000" w:rsidRDefault="00737B0C">
      <w:pPr>
        <w:pStyle w:val="a"/>
        <w:rPr>
          <w:rFonts w:hint="cs"/>
          <w:rtl/>
        </w:rPr>
      </w:pPr>
    </w:p>
    <w:p w14:paraId="0D0A4E4F" w14:textId="77777777" w:rsidR="00000000" w:rsidRDefault="00737B0C">
      <w:pPr>
        <w:pStyle w:val="ac"/>
        <w:rPr>
          <w:rtl/>
        </w:rPr>
      </w:pPr>
      <w:r>
        <w:rPr>
          <w:rFonts w:hint="eastAsia"/>
          <w:rtl/>
        </w:rPr>
        <w:t>משה</w:t>
      </w:r>
      <w:r>
        <w:rPr>
          <w:rtl/>
        </w:rPr>
        <w:t xml:space="preserve"> גפני (יהדות התורה):</w:t>
      </w:r>
    </w:p>
    <w:p w14:paraId="5F6AF275" w14:textId="77777777" w:rsidR="00000000" w:rsidRDefault="00737B0C">
      <w:pPr>
        <w:pStyle w:val="a"/>
        <w:rPr>
          <w:rFonts w:hint="cs"/>
          <w:rtl/>
        </w:rPr>
      </w:pPr>
    </w:p>
    <w:p w14:paraId="24E45077" w14:textId="77777777" w:rsidR="00000000" w:rsidRDefault="00737B0C">
      <w:pPr>
        <w:pStyle w:val="a"/>
        <w:rPr>
          <w:rFonts w:hint="cs"/>
          <w:rtl/>
        </w:rPr>
      </w:pPr>
      <w:r>
        <w:rPr>
          <w:rFonts w:hint="cs"/>
          <w:rtl/>
        </w:rPr>
        <w:t>מה העמדה של סיעת שינוי?</w:t>
      </w:r>
    </w:p>
    <w:p w14:paraId="65EFB687" w14:textId="77777777" w:rsidR="00000000" w:rsidRDefault="00737B0C">
      <w:pPr>
        <w:pStyle w:val="a"/>
        <w:rPr>
          <w:rFonts w:hint="cs"/>
          <w:rtl/>
        </w:rPr>
      </w:pPr>
    </w:p>
    <w:p w14:paraId="383A35F4" w14:textId="77777777" w:rsidR="00000000" w:rsidRDefault="00737B0C">
      <w:pPr>
        <w:pStyle w:val="SpeakerCon"/>
        <w:rPr>
          <w:rtl/>
        </w:rPr>
      </w:pPr>
      <w:bookmarkStart w:id="547" w:name="FS000000560T30_07_2003_21_35_30C"/>
      <w:bookmarkEnd w:id="547"/>
      <w:r>
        <w:rPr>
          <w:rFonts w:hint="eastAsia"/>
          <w:rtl/>
        </w:rPr>
        <w:t>אחמד</w:t>
      </w:r>
      <w:r>
        <w:rPr>
          <w:rtl/>
        </w:rPr>
        <w:t xml:space="preserve"> טיבי (חד"ש-תע"ל):</w:t>
      </w:r>
    </w:p>
    <w:p w14:paraId="2C34B479" w14:textId="77777777" w:rsidR="00000000" w:rsidRDefault="00737B0C">
      <w:pPr>
        <w:pStyle w:val="a"/>
        <w:rPr>
          <w:rFonts w:hint="cs"/>
          <w:rtl/>
        </w:rPr>
      </w:pPr>
    </w:p>
    <w:p w14:paraId="7CFC4FD5" w14:textId="77777777" w:rsidR="00000000" w:rsidRDefault="00737B0C">
      <w:pPr>
        <w:pStyle w:val="a"/>
        <w:rPr>
          <w:rFonts w:hint="cs"/>
          <w:rtl/>
        </w:rPr>
      </w:pPr>
      <w:r>
        <w:rPr>
          <w:rFonts w:hint="cs"/>
          <w:rtl/>
        </w:rPr>
        <w:t>שאלת שאלה קשה, שהתשובה עליה היא לא כן ולא באופן מוחלט.</w:t>
      </w:r>
    </w:p>
    <w:p w14:paraId="768FA253" w14:textId="77777777" w:rsidR="00000000" w:rsidRDefault="00737B0C">
      <w:pPr>
        <w:pStyle w:val="a"/>
        <w:rPr>
          <w:rFonts w:hint="cs"/>
          <w:rtl/>
        </w:rPr>
      </w:pPr>
    </w:p>
    <w:p w14:paraId="7F534568" w14:textId="77777777" w:rsidR="00000000" w:rsidRDefault="00737B0C">
      <w:pPr>
        <w:pStyle w:val="ac"/>
        <w:rPr>
          <w:rtl/>
        </w:rPr>
      </w:pPr>
      <w:r>
        <w:rPr>
          <w:rFonts w:hint="eastAsia"/>
          <w:rtl/>
        </w:rPr>
        <w:t>חמי</w:t>
      </w:r>
      <w:r>
        <w:rPr>
          <w:rtl/>
        </w:rPr>
        <w:t xml:space="preserve"> דורון (שינוי):</w:t>
      </w:r>
    </w:p>
    <w:p w14:paraId="389A9F57" w14:textId="77777777" w:rsidR="00000000" w:rsidRDefault="00737B0C">
      <w:pPr>
        <w:pStyle w:val="a"/>
        <w:rPr>
          <w:rFonts w:hint="cs"/>
          <w:rtl/>
        </w:rPr>
      </w:pPr>
    </w:p>
    <w:p w14:paraId="1EDFB07D" w14:textId="77777777" w:rsidR="00000000" w:rsidRDefault="00737B0C">
      <w:pPr>
        <w:pStyle w:val="a"/>
        <w:rPr>
          <w:rFonts w:hint="cs"/>
          <w:rtl/>
        </w:rPr>
      </w:pPr>
      <w:r>
        <w:rPr>
          <w:rFonts w:hint="cs"/>
          <w:rtl/>
        </w:rPr>
        <w:t>- - -</w:t>
      </w:r>
    </w:p>
    <w:p w14:paraId="068263C3" w14:textId="77777777" w:rsidR="00000000" w:rsidRDefault="00737B0C">
      <w:pPr>
        <w:pStyle w:val="a"/>
        <w:rPr>
          <w:rFonts w:hint="cs"/>
          <w:rtl/>
        </w:rPr>
      </w:pPr>
    </w:p>
    <w:p w14:paraId="5339D3BB" w14:textId="77777777" w:rsidR="00000000" w:rsidRDefault="00737B0C">
      <w:pPr>
        <w:pStyle w:val="SpeakerCon"/>
        <w:rPr>
          <w:rtl/>
        </w:rPr>
      </w:pPr>
      <w:bookmarkStart w:id="548" w:name="FS000000560T30_07_2003_21_36_15C"/>
      <w:bookmarkEnd w:id="548"/>
      <w:r>
        <w:rPr>
          <w:rFonts w:hint="eastAsia"/>
          <w:rtl/>
        </w:rPr>
        <w:t>אחמד</w:t>
      </w:r>
      <w:r>
        <w:rPr>
          <w:rtl/>
        </w:rPr>
        <w:t xml:space="preserve"> טיבי (חד"ש-תע"ל):</w:t>
      </w:r>
    </w:p>
    <w:p w14:paraId="6C7C86FF" w14:textId="77777777" w:rsidR="00000000" w:rsidRDefault="00737B0C">
      <w:pPr>
        <w:pStyle w:val="a"/>
        <w:rPr>
          <w:rFonts w:hint="cs"/>
          <w:rtl/>
        </w:rPr>
      </w:pPr>
    </w:p>
    <w:p w14:paraId="0053CB38" w14:textId="77777777" w:rsidR="00000000" w:rsidRDefault="00737B0C">
      <w:pPr>
        <w:pStyle w:val="a"/>
        <w:rPr>
          <w:rFonts w:hint="cs"/>
          <w:rtl/>
        </w:rPr>
      </w:pPr>
      <w:r>
        <w:rPr>
          <w:rFonts w:hint="cs"/>
          <w:rtl/>
        </w:rPr>
        <w:t>הוא שואל מה העמדה של סיעת שינוי. א</w:t>
      </w:r>
      <w:r>
        <w:rPr>
          <w:rFonts w:hint="cs"/>
          <w:rtl/>
        </w:rPr>
        <w:t xml:space="preserve">גב, הוא שאל שאלה לגיטימית. אמרתי שאני לא יודע בדיוק, כי חלק מהחברים מתנגדים לחוק וחלק תומכים, אבל השר שהביא את החוק לכנסת הוא השר אברהם פורז, אדם שמציג או הציג בעבר השקפת עולם ליברלית. האמת היא שלא מספיק להציג השקפת עולם ליברלית כדי להכיר בזכויות אדם. סגן </w:t>
      </w:r>
      <w:r>
        <w:rPr>
          <w:rFonts w:hint="cs"/>
          <w:rtl/>
        </w:rPr>
        <w:t xml:space="preserve">השר לשעבר, יושב-ראש הוועדה למען הילד, חבר הכנסת הרב מלכיאור, כבר אמר, ובזה אני מסכים אתך, אדוני, שהשר פורז רחוק מהכרה מוחלטת ומהפנמה של ערכי זכויות אדם.  </w:t>
      </w:r>
    </w:p>
    <w:p w14:paraId="29A7CA15" w14:textId="77777777" w:rsidR="00000000" w:rsidRDefault="00737B0C">
      <w:pPr>
        <w:pStyle w:val="a"/>
        <w:rPr>
          <w:rFonts w:hint="cs"/>
          <w:rtl/>
        </w:rPr>
      </w:pPr>
    </w:p>
    <w:p w14:paraId="25005DF3" w14:textId="77777777" w:rsidR="00000000" w:rsidRDefault="00737B0C">
      <w:pPr>
        <w:pStyle w:val="ac"/>
        <w:rPr>
          <w:rtl/>
        </w:rPr>
      </w:pPr>
      <w:r>
        <w:rPr>
          <w:rFonts w:hint="eastAsia"/>
          <w:rtl/>
        </w:rPr>
        <w:t>יצחק</w:t>
      </w:r>
      <w:r>
        <w:rPr>
          <w:rtl/>
        </w:rPr>
        <w:t xml:space="preserve"> כהן (ש"ס):</w:t>
      </w:r>
    </w:p>
    <w:p w14:paraId="1A20FEBC" w14:textId="77777777" w:rsidR="00000000" w:rsidRDefault="00737B0C">
      <w:pPr>
        <w:pStyle w:val="a"/>
        <w:rPr>
          <w:rFonts w:hint="cs"/>
          <w:rtl/>
        </w:rPr>
      </w:pPr>
    </w:p>
    <w:p w14:paraId="7ED92266" w14:textId="77777777" w:rsidR="00000000" w:rsidRDefault="00737B0C">
      <w:pPr>
        <w:pStyle w:val="a"/>
        <w:rPr>
          <w:rFonts w:hint="cs"/>
          <w:rtl/>
        </w:rPr>
      </w:pPr>
      <w:r>
        <w:rPr>
          <w:rFonts w:hint="cs"/>
          <w:rtl/>
        </w:rPr>
        <w:t>יש בעיה של פיגמנטציה?</w:t>
      </w:r>
    </w:p>
    <w:p w14:paraId="6B09946B" w14:textId="77777777" w:rsidR="00000000" w:rsidRDefault="00737B0C">
      <w:pPr>
        <w:pStyle w:val="a"/>
        <w:rPr>
          <w:rFonts w:hint="cs"/>
          <w:rtl/>
        </w:rPr>
      </w:pPr>
    </w:p>
    <w:p w14:paraId="698FC654" w14:textId="77777777" w:rsidR="00000000" w:rsidRDefault="00737B0C">
      <w:pPr>
        <w:pStyle w:val="SpeakerCon"/>
        <w:rPr>
          <w:rtl/>
        </w:rPr>
      </w:pPr>
      <w:bookmarkStart w:id="549" w:name="FS000000560T30_07_2003_21_39_24C"/>
      <w:bookmarkEnd w:id="549"/>
      <w:r>
        <w:rPr>
          <w:rFonts w:hint="eastAsia"/>
          <w:rtl/>
        </w:rPr>
        <w:t>אחמד</w:t>
      </w:r>
      <w:r>
        <w:rPr>
          <w:rtl/>
        </w:rPr>
        <w:t xml:space="preserve"> טיבי (חד"ש-תע"ל):</w:t>
      </w:r>
    </w:p>
    <w:p w14:paraId="4BB86F4A" w14:textId="77777777" w:rsidR="00000000" w:rsidRDefault="00737B0C">
      <w:pPr>
        <w:pStyle w:val="a"/>
        <w:rPr>
          <w:rFonts w:hint="cs"/>
          <w:rtl/>
        </w:rPr>
      </w:pPr>
    </w:p>
    <w:p w14:paraId="7D923D80" w14:textId="77777777" w:rsidR="00000000" w:rsidRDefault="00737B0C">
      <w:pPr>
        <w:pStyle w:val="a"/>
        <w:rPr>
          <w:rFonts w:hint="cs"/>
          <w:rtl/>
        </w:rPr>
      </w:pPr>
      <w:r>
        <w:rPr>
          <w:rFonts w:hint="cs"/>
          <w:rtl/>
        </w:rPr>
        <w:t xml:space="preserve">בהחלט כן. החוק הוא נגד ערבים. מה זה </w:t>
      </w:r>
      <w:r>
        <w:rPr>
          <w:rFonts w:hint="cs"/>
          <w:rtl/>
        </w:rPr>
        <w:t xml:space="preserve">פיגמנטציה? החוק הוא נגד ערבים. </w:t>
      </w:r>
    </w:p>
    <w:p w14:paraId="6E4E4C9C" w14:textId="77777777" w:rsidR="00000000" w:rsidRDefault="00737B0C">
      <w:pPr>
        <w:pStyle w:val="a"/>
        <w:rPr>
          <w:rFonts w:hint="cs"/>
          <w:rtl/>
        </w:rPr>
      </w:pPr>
    </w:p>
    <w:p w14:paraId="4CDDF947" w14:textId="77777777" w:rsidR="00000000" w:rsidRDefault="00737B0C">
      <w:pPr>
        <w:pStyle w:val="ac"/>
        <w:rPr>
          <w:rtl/>
        </w:rPr>
      </w:pPr>
      <w:r>
        <w:rPr>
          <w:rFonts w:hint="eastAsia"/>
          <w:rtl/>
        </w:rPr>
        <w:t>גדעון</w:t>
      </w:r>
      <w:r>
        <w:rPr>
          <w:rtl/>
        </w:rPr>
        <w:t xml:space="preserve"> סער (הליכוד):</w:t>
      </w:r>
    </w:p>
    <w:p w14:paraId="7AB0F553" w14:textId="77777777" w:rsidR="00000000" w:rsidRDefault="00737B0C">
      <w:pPr>
        <w:pStyle w:val="a"/>
        <w:rPr>
          <w:rFonts w:hint="cs"/>
          <w:rtl/>
        </w:rPr>
      </w:pPr>
    </w:p>
    <w:p w14:paraId="71C07DDD" w14:textId="77777777" w:rsidR="00000000" w:rsidRDefault="00737B0C">
      <w:pPr>
        <w:pStyle w:val="a"/>
        <w:rPr>
          <w:rFonts w:hint="cs"/>
          <w:rtl/>
        </w:rPr>
      </w:pPr>
      <w:r>
        <w:rPr>
          <w:rFonts w:hint="cs"/>
          <w:rtl/>
        </w:rPr>
        <w:t>איזה חוק?</w:t>
      </w:r>
    </w:p>
    <w:p w14:paraId="00A98C49" w14:textId="77777777" w:rsidR="00000000" w:rsidRDefault="00737B0C">
      <w:pPr>
        <w:pStyle w:val="a"/>
        <w:rPr>
          <w:rFonts w:hint="cs"/>
          <w:rtl/>
        </w:rPr>
      </w:pPr>
    </w:p>
    <w:p w14:paraId="03778FE2" w14:textId="77777777" w:rsidR="00000000" w:rsidRDefault="00737B0C">
      <w:pPr>
        <w:pStyle w:val="SpeakerCon"/>
        <w:rPr>
          <w:rtl/>
        </w:rPr>
      </w:pPr>
      <w:bookmarkStart w:id="550" w:name="FS000000560T30_07_2003_21_39_55C"/>
      <w:bookmarkEnd w:id="550"/>
      <w:r>
        <w:rPr>
          <w:rFonts w:hint="eastAsia"/>
          <w:rtl/>
        </w:rPr>
        <w:t>אחמד</w:t>
      </w:r>
      <w:r>
        <w:rPr>
          <w:rtl/>
        </w:rPr>
        <w:t xml:space="preserve"> טיבי (חד"ש-תע"ל):</w:t>
      </w:r>
    </w:p>
    <w:p w14:paraId="1CD78FE5" w14:textId="77777777" w:rsidR="00000000" w:rsidRDefault="00737B0C">
      <w:pPr>
        <w:pStyle w:val="a"/>
        <w:rPr>
          <w:rFonts w:hint="cs"/>
          <w:rtl/>
        </w:rPr>
      </w:pPr>
    </w:p>
    <w:p w14:paraId="14B80B69" w14:textId="77777777" w:rsidR="00000000" w:rsidRDefault="00737B0C">
      <w:pPr>
        <w:pStyle w:val="a"/>
        <w:rPr>
          <w:rFonts w:hint="cs"/>
          <w:rtl/>
        </w:rPr>
      </w:pPr>
      <w:r>
        <w:rPr>
          <w:rFonts w:hint="cs"/>
          <w:rtl/>
        </w:rPr>
        <w:t>החוק הפרובלמטי, שאתה לחצת באופן דורסני על חברי ועדת הפנים להעביר אותו. לא התחשבת בזכויות יסוד, בחוק-יסוד: כבוד האדם וחירותו.</w:t>
      </w:r>
    </w:p>
    <w:p w14:paraId="739A6CB5" w14:textId="77777777" w:rsidR="00000000" w:rsidRDefault="00737B0C">
      <w:pPr>
        <w:pStyle w:val="a"/>
        <w:rPr>
          <w:rFonts w:hint="cs"/>
          <w:rtl/>
        </w:rPr>
      </w:pPr>
    </w:p>
    <w:p w14:paraId="06494EBC" w14:textId="77777777" w:rsidR="00000000" w:rsidRDefault="00737B0C">
      <w:pPr>
        <w:pStyle w:val="ac"/>
        <w:rPr>
          <w:rtl/>
        </w:rPr>
      </w:pPr>
      <w:r>
        <w:rPr>
          <w:rFonts w:hint="eastAsia"/>
          <w:rtl/>
        </w:rPr>
        <w:t>גדעון</w:t>
      </w:r>
      <w:r>
        <w:rPr>
          <w:rtl/>
        </w:rPr>
        <w:t xml:space="preserve"> סער (הליכוד):</w:t>
      </w:r>
    </w:p>
    <w:p w14:paraId="455E3E9D" w14:textId="77777777" w:rsidR="00000000" w:rsidRDefault="00737B0C">
      <w:pPr>
        <w:pStyle w:val="a"/>
        <w:rPr>
          <w:rFonts w:hint="cs"/>
          <w:rtl/>
        </w:rPr>
      </w:pPr>
    </w:p>
    <w:p w14:paraId="4B94EF57" w14:textId="77777777" w:rsidR="00000000" w:rsidRDefault="00737B0C">
      <w:pPr>
        <w:pStyle w:val="a"/>
        <w:rPr>
          <w:rFonts w:hint="cs"/>
          <w:rtl/>
        </w:rPr>
      </w:pPr>
      <w:r>
        <w:rPr>
          <w:rFonts w:hint="cs"/>
          <w:rtl/>
        </w:rPr>
        <w:t>זה חוק נגד הטרור.</w:t>
      </w:r>
    </w:p>
    <w:p w14:paraId="2BAEC26F" w14:textId="77777777" w:rsidR="00000000" w:rsidRDefault="00737B0C">
      <w:pPr>
        <w:pStyle w:val="a"/>
        <w:rPr>
          <w:rFonts w:hint="cs"/>
          <w:rtl/>
        </w:rPr>
      </w:pPr>
    </w:p>
    <w:p w14:paraId="6A65F064" w14:textId="77777777" w:rsidR="00000000" w:rsidRDefault="00737B0C">
      <w:pPr>
        <w:pStyle w:val="SpeakerCon"/>
        <w:rPr>
          <w:rtl/>
        </w:rPr>
      </w:pPr>
      <w:bookmarkStart w:id="551" w:name="FS000000560T30_07_2003_21_41_06C"/>
      <w:bookmarkEnd w:id="551"/>
      <w:r>
        <w:rPr>
          <w:rtl/>
        </w:rPr>
        <w:t>א</w:t>
      </w:r>
      <w:r>
        <w:rPr>
          <w:rtl/>
        </w:rPr>
        <w:t>חמד טיבי (חד"ש-תע"ל):</w:t>
      </w:r>
    </w:p>
    <w:p w14:paraId="63C424E3" w14:textId="77777777" w:rsidR="00000000" w:rsidRDefault="00737B0C">
      <w:pPr>
        <w:pStyle w:val="a"/>
        <w:rPr>
          <w:rtl/>
        </w:rPr>
      </w:pPr>
    </w:p>
    <w:p w14:paraId="76C7FC44" w14:textId="77777777" w:rsidR="00000000" w:rsidRDefault="00737B0C">
      <w:pPr>
        <w:pStyle w:val="a"/>
        <w:rPr>
          <w:rFonts w:hint="cs"/>
          <w:rtl/>
        </w:rPr>
      </w:pPr>
      <w:r>
        <w:rPr>
          <w:rFonts w:hint="cs"/>
          <w:rtl/>
        </w:rPr>
        <w:t xml:space="preserve">אפשר להביא אנשים למשפט, אפשר לסנן במשך הליך מדורג. </w:t>
      </w:r>
    </w:p>
    <w:p w14:paraId="7125BACE" w14:textId="77777777" w:rsidR="00000000" w:rsidRDefault="00737B0C">
      <w:pPr>
        <w:pStyle w:val="a"/>
        <w:rPr>
          <w:rFonts w:hint="cs"/>
          <w:rtl/>
        </w:rPr>
      </w:pPr>
    </w:p>
    <w:p w14:paraId="4F7C65A6" w14:textId="77777777" w:rsidR="00000000" w:rsidRDefault="00737B0C">
      <w:pPr>
        <w:pStyle w:val="ac"/>
        <w:rPr>
          <w:rtl/>
        </w:rPr>
      </w:pPr>
      <w:r>
        <w:rPr>
          <w:rFonts w:hint="eastAsia"/>
          <w:rtl/>
        </w:rPr>
        <w:t>גדעון</w:t>
      </w:r>
      <w:r>
        <w:rPr>
          <w:rtl/>
        </w:rPr>
        <w:t xml:space="preserve"> סער (הליכוד):</w:t>
      </w:r>
    </w:p>
    <w:p w14:paraId="72547209" w14:textId="77777777" w:rsidR="00000000" w:rsidRDefault="00737B0C">
      <w:pPr>
        <w:pStyle w:val="a"/>
        <w:rPr>
          <w:rFonts w:hint="cs"/>
          <w:rtl/>
        </w:rPr>
      </w:pPr>
    </w:p>
    <w:p w14:paraId="2CA7B037" w14:textId="77777777" w:rsidR="00000000" w:rsidRDefault="00737B0C">
      <w:pPr>
        <w:pStyle w:val="a"/>
        <w:rPr>
          <w:rFonts w:hint="cs"/>
          <w:rtl/>
        </w:rPr>
      </w:pPr>
      <w:r>
        <w:rPr>
          <w:rFonts w:hint="cs"/>
          <w:rtl/>
        </w:rPr>
        <w:t>אנחנו רוצים למנוע טרור.</w:t>
      </w:r>
    </w:p>
    <w:p w14:paraId="38200C04" w14:textId="77777777" w:rsidR="00000000" w:rsidRDefault="00737B0C">
      <w:pPr>
        <w:pStyle w:val="a"/>
        <w:rPr>
          <w:rFonts w:hint="cs"/>
          <w:rtl/>
        </w:rPr>
      </w:pPr>
    </w:p>
    <w:p w14:paraId="4079CDB8" w14:textId="77777777" w:rsidR="00000000" w:rsidRDefault="00737B0C">
      <w:pPr>
        <w:pStyle w:val="SpeakerCon"/>
        <w:rPr>
          <w:rtl/>
        </w:rPr>
      </w:pPr>
      <w:bookmarkStart w:id="552" w:name="FS000000560T30_07_2003_21_42_13C"/>
      <w:bookmarkEnd w:id="552"/>
      <w:r>
        <w:rPr>
          <w:rtl/>
        </w:rPr>
        <w:t>אחמד טיבי (חד"ש-תע"ל):</w:t>
      </w:r>
    </w:p>
    <w:p w14:paraId="1BD5E4A3" w14:textId="77777777" w:rsidR="00000000" w:rsidRDefault="00737B0C">
      <w:pPr>
        <w:pStyle w:val="a"/>
        <w:rPr>
          <w:rtl/>
        </w:rPr>
      </w:pPr>
    </w:p>
    <w:p w14:paraId="77B0FE0E" w14:textId="77777777" w:rsidR="00000000" w:rsidRDefault="00737B0C">
      <w:pPr>
        <w:pStyle w:val="a"/>
        <w:rPr>
          <w:rFonts w:hint="cs"/>
          <w:rtl/>
        </w:rPr>
      </w:pPr>
      <w:r>
        <w:rPr>
          <w:rFonts w:hint="cs"/>
          <w:rtl/>
        </w:rPr>
        <w:t>כל הבית הזה מתנגד למעשי טרור, כל הבית הזה. אין פה חלוקה של לבן ושחור. החוק הזה הוא ציון דרך שחור. הוא חוק שאסו</w:t>
      </w:r>
      <w:r>
        <w:rPr>
          <w:rFonts w:hint="cs"/>
          <w:rtl/>
        </w:rPr>
        <w:t xml:space="preserve">ר לו להיות רשום בספר החוקים. </w:t>
      </w:r>
    </w:p>
    <w:p w14:paraId="5C0F4BCE" w14:textId="77777777" w:rsidR="00000000" w:rsidRDefault="00737B0C">
      <w:pPr>
        <w:pStyle w:val="a"/>
        <w:rPr>
          <w:rFonts w:hint="cs"/>
          <w:rtl/>
        </w:rPr>
      </w:pPr>
    </w:p>
    <w:p w14:paraId="51DC0D41" w14:textId="77777777" w:rsidR="00000000" w:rsidRDefault="00737B0C">
      <w:pPr>
        <w:pStyle w:val="a"/>
        <w:rPr>
          <w:rFonts w:hint="cs"/>
          <w:rtl/>
        </w:rPr>
      </w:pPr>
      <w:r>
        <w:rPr>
          <w:rFonts w:hint="cs"/>
          <w:rtl/>
        </w:rPr>
        <w:t>אני יכול להתקיף את אנשי הליכוד, אבל אני מכיר בעובדה שמדובר במפלגה ימנית שמרנית, אנטי-אזרחית, כך היא מציגה את עצמה, אלא אם אתה מציג את עצמך אחרת, חבר הכנסת סער, יושב-ראש הקואליציה. אתה אדם ימני.</w:t>
      </w:r>
    </w:p>
    <w:p w14:paraId="01F55447" w14:textId="77777777" w:rsidR="00000000" w:rsidRDefault="00737B0C">
      <w:pPr>
        <w:pStyle w:val="a"/>
        <w:rPr>
          <w:rFonts w:hint="cs"/>
          <w:rtl/>
        </w:rPr>
      </w:pPr>
    </w:p>
    <w:p w14:paraId="3BAEDD38" w14:textId="77777777" w:rsidR="00000000" w:rsidRDefault="00737B0C">
      <w:pPr>
        <w:pStyle w:val="ac"/>
        <w:rPr>
          <w:rtl/>
        </w:rPr>
      </w:pPr>
      <w:r>
        <w:rPr>
          <w:rFonts w:hint="eastAsia"/>
          <w:rtl/>
        </w:rPr>
        <w:t>גדעון</w:t>
      </w:r>
      <w:r>
        <w:rPr>
          <w:rtl/>
        </w:rPr>
        <w:t xml:space="preserve"> סער (הליכוד):</w:t>
      </w:r>
    </w:p>
    <w:p w14:paraId="3E697461" w14:textId="77777777" w:rsidR="00000000" w:rsidRDefault="00737B0C">
      <w:pPr>
        <w:pStyle w:val="a"/>
        <w:rPr>
          <w:rFonts w:hint="cs"/>
          <w:rtl/>
        </w:rPr>
      </w:pPr>
    </w:p>
    <w:p w14:paraId="6EA27F35" w14:textId="77777777" w:rsidR="00000000" w:rsidRDefault="00737B0C">
      <w:pPr>
        <w:pStyle w:val="a"/>
        <w:rPr>
          <w:rFonts w:hint="cs"/>
          <w:rtl/>
        </w:rPr>
      </w:pPr>
      <w:r>
        <w:rPr>
          <w:rFonts w:hint="cs"/>
          <w:rtl/>
        </w:rPr>
        <w:t>שמרנית לי</w:t>
      </w:r>
      <w:r>
        <w:rPr>
          <w:rFonts w:hint="cs"/>
          <w:rtl/>
        </w:rPr>
        <w:t>ברלית.</w:t>
      </w:r>
    </w:p>
    <w:p w14:paraId="6AF70984" w14:textId="77777777" w:rsidR="00000000" w:rsidRDefault="00737B0C">
      <w:pPr>
        <w:pStyle w:val="a"/>
        <w:rPr>
          <w:rFonts w:hint="cs"/>
          <w:rtl/>
        </w:rPr>
      </w:pPr>
    </w:p>
    <w:p w14:paraId="2234F122" w14:textId="77777777" w:rsidR="00000000" w:rsidRDefault="00737B0C">
      <w:pPr>
        <w:pStyle w:val="SpeakerCon"/>
        <w:rPr>
          <w:rtl/>
        </w:rPr>
      </w:pPr>
      <w:bookmarkStart w:id="553" w:name="FS000000560T30_07_2003_21_44_05C"/>
      <w:bookmarkEnd w:id="553"/>
      <w:r>
        <w:rPr>
          <w:rFonts w:hint="eastAsia"/>
          <w:rtl/>
        </w:rPr>
        <w:t>אחמד</w:t>
      </w:r>
      <w:r>
        <w:rPr>
          <w:rtl/>
        </w:rPr>
        <w:t xml:space="preserve"> טיבי (חד"ש-תע"ל):</w:t>
      </w:r>
    </w:p>
    <w:p w14:paraId="641379A5" w14:textId="77777777" w:rsidR="00000000" w:rsidRDefault="00737B0C">
      <w:pPr>
        <w:pStyle w:val="a"/>
        <w:rPr>
          <w:rFonts w:hint="cs"/>
          <w:rtl/>
        </w:rPr>
      </w:pPr>
    </w:p>
    <w:p w14:paraId="5A2E960B" w14:textId="77777777" w:rsidR="00000000" w:rsidRDefault="00737B0C">
      <w:pPr>
        <w:pStyle w:val="a"/>
        <w:rPr>
          <w:rFonts w:hint="cs"/>
          <w:rtl/>
        </w:rPr>
      </w:pPr>
      <w:r>
        <w:rPr>
          <w:rFonts w:hint="cs"/>
          <w:rtl/>
        </w:rPr>
        <w:t>איזה ליברלית. ליברלית ביחס לקבוצות כדורגל בארץ? ביחס למה? איפה התכונות הליברליות שלכם?</w:t>
      </w:r>
    </w:p>
    <w:p w14:paraId="483EFB70" w14:textId="77777777" w:rsidR="00000000" w:rsidRDefault="00737B0C">
      <w:pPr>
        <w:pStyle w:val="a"/>
        <w:rPr>
          <w:rFonts w:hint="cs"/>
          <w:rtl/>
        </w:rPr>
      </w:pPr>
    </w:p>
    <w:p w14:paraId="3340D08E" w14:textId="77777777" w:rsidR="00000000" w:rsidRDefault="00737B0C">
      <w:pPr>
        <w:pStyle w:val="ac"/>
        <w:rPr>
          <w:rtl/>
        </w:rPr>
      </w:pPr>
      <w:r>
        <w:rPr>
          <w:rFonts w:hint="eastAsia"/>
          <w:rtl/>
        </w:rPr>
        <w:t>גדעון</w:t>
      </w:r>
      <w:r>
        <w:rPr>
          <w:rtl/>
        </w:rPr>
        <w:t xml:space="preserve"> סער (הליכוד):</w:t>
      </w:r>
    </w:p>
    <w:p w14:paraId="588D9B65" w14:textId="77777777" w:rsidR="00000000" w:rsidRDefault="00737B0C">
      <w:pPr>
        <w:pStyle w:val="a"/>
        <w:rPr>
          <w:rFonts w:hint="cs"/>
          <w:rtl/>
        </w:rPr>
      </w:pPr>
    </w:p>
    <w:p w14:paraId="4B8F5A4A" w14:textId="77777777" w:rsidR="00000000" w:rsidRDefault="00737B0C">
      <w:pPr>
        <w:pStyle w:val="a"/>
        <w:rPr>
          <w:rFonts w:hint="cs"/>
          <w:rtl/>
        </w:rPr>
      </w:pPr>
      <w:r>
        <w:rPr>
          <w:rFonts w:hint="cs"/>
          <w:rtl/>
        </w:rPr>
        <w:t>ביחס לחירות שלך להתבטא.</w:t>
      </w:r>
    </w:p>
    <w:p w14:paraId="5587B89A" w14:textId="77777777" w:rsidR="00000000" w:rsidRDefault="00737B0C">
      <w:pPr>
        <w:pStyle w:val="a"/>
        <w:rPr>
          <w:rFonts w:hint="cs"/>
          <w:rtl/>
        </w:rPr>
      </w:pPr>
    </w:p>
    <w:p w14:paraId="52C1BF1D" w14:textId="77777777" w:rsidR="00000000" w:rsidRDefault="00737B0C">
      <w:pPr>
        <w:pStyle w:val="ac"/>
        <w:rPr>
          <w:rtl/>
        </w:rPr>
      </w:pPr>
      <w:r>
        <w:rPr>
          <w:rFonts w:hint="eastAsia"/>
          <w:rtl/>
        </w:rPr>
        <w:t>שאול</w:t>
      </w:r>
      <w:r>
        <w:rPr>
          <w:rtl/>
        </w:rPr>
        <w:t xml:space="preserve"> יהלום (</w:t>
      </w:r>
      <w:r>
        <w:rPr>
          <w:rFonts w:hint="cs"/>
          <w:rtl/>
        </w:rPr>
        <w:t>יו"ר ועדת העבודה, הרווחה והבריאות</w:t>
      </w:r>
      <w:r>
        <w:rPr>
          <w:rtl/>
        </w:rPr>
        <w:t>):</w:t>
      </w:r>
    </w:p>
    <w:p w14:paraId="6DCDAD33" w14:textId="77777777" w:rsidR="00000000" w:rsidRDefault="00737B0C">
      <w:pPr>
        <w:pStyle w:val="a"/>
        <w:rPr>
          <w:rFonts w:hint="cs"/>
          <w:rtl/>
        </w:rPr>
      </w:pPr>
    </w:p>
    <w:p w14:paraId="067A6C6D" w14:textId="77777777" w:rsidR="00000000" w:rsidRDefault="00737B0C">
      <w:pPr>
        <w:pStyle w:val="a"/>
        <w:rPr>
          <w:rFonts w:hint="cs"/>
          <w:rtl/>
        </w:rPr>
      </w:pPr>
      <w:r>
        <w:rPr>
          <w:rFonts w:hint="cs"/>
          <w:rtl/>
        </w:rPr>
        <w:t>זה החוק הבא.</w:t>
      </w:r>
    </w:p>
    <w:p w14:paraId="219E3E7B" w14:textId="77777777" w:rsidR="00000000" w:rsidRDefault="00737B0C">
      <w:pPr>
        <w:pStyle w:val="a"/>
        <w:rPr>
          <w:rFonts w:hint="cs"/>
          <w:rtl/>
        </w:rPr>
      </w:pPr>
    </w:p>
    <w:p w14:paraId="4ECFC6F4" w14:textId="77777777" w:rsidR="00000000" w:rsidRDefault="00737B0C">
      <w:pPr>
        <w:pStyle w:val="SpeakerCon"/>
        <w:rPr>
          <w:rtl/>
        </w:rPr>
      </w:pPr>
      <w:bookmarkStart w:id="554" w:name="FS000000560T30_07_2003_21_45_18C"/>
      <w:bookmarkEnd w:id="554"/>
      <w:r>
        <w:rPr>
          <w:rFonts w:hint="eastAsia"/>
          <w:rtl/>
        </w:rPr>
        <w:t>אחמד</w:t>
      </w:r>
      <w:r>
        <w:rPr>
          <w:rtl/>
        </w:rPr>
        <w:t xml:space="preserve"> טיבי (חד"ש-תע"ל):</w:t>
      </w:r>
    </w:p>
    <w:p w14:paraId="1410696B" w14:textId="77777777" w:rsidR="00000000" w:rsidRDefault="00737B0C">
      <w:pPr>
        <w:pStyle w:val="a"/>
        <w:rPr>
          <w:rFonts w:hint="cs"/>
          <w:rtl/>
        </w:rPr>
      </w:pPr>
    </w:p>
    <w:p w14:paraId="54A8DB20" w14:textId="77777777" w:rsidR="00000000" w:rsidRDefault="00737B0C">
      <w:pPr>
        <w:pStyle w:val="a"/>
        <w:rPr>
          <w:rFonts w:hint="cs"/>
          <w:rtl/>
        </w:rPr>
      </w:pPr>
      <w:r>
        <w:rPr>
          <w:rFonts w:hint="cs"/>
          <w:rtl/>
        </w:rPr>
        <w:t>אני</w:t>
      </w:r>
      <w:r>
        <w:rPr>
          <w:rFonts w:hint="cs"/>
          <w:rtl/>
        </w:rPr>
        <w:t xml:space="preserve"> אמשיך לדבר על החוק הזה, כי זה חוק כואב, לי באופן מיוחד, ונוגע למיליון אזרחים. אני מבין שזה מפריע לך שאני מדבר על החוק הזה. </w:t>
      </w:r>
    </w:p>
    <w:p w14:paraId="6CEB4FBC" w14:textId="77777777" w:rsidR="00000000" w:rsidRDefault="00737B0C">
      <w:pPr>
        <w:pStyle w:val="a"/>
        <w:rPr>
          <w:rFonts w:hint="cs"/>
          <w:rtl/>
        </w:rPr>
      </w:pPr>
    </w:p>
    <w:p w14:paraId="1A5EDBD5" w14:textId="77777777" w:rsidR="00000000" w:rsidRDefault="00737B0C">
      <w:pPr>
        <w:pStyle w:val="ac"/>
        <w:rPr>
          <w:rtl/>
        </w:rPr>
      </w:pPr>
      <w:r>
        <w:rPr>
          <w:rFonts w:hint="eastAsia"/>
          <w:rtl/>
        </w:rPr>
        <w:t>שאול</w:t>
      </w:r>
      <w:r>
        <w:rPr>
          <w:rtl/>
        </w:rPr>
        <w:t xml:space="preserve"> יהלום (</w:t>
      </w:r>
      <w:r>
        <w:rPr>
          <w:rFonts w:hint="cs"/>
          <w:rtl/>
        </w:rPr>
        <w:t>יו"ר ועדת העבודה, הרווחה והבריאות</w:t>
      </w:r>
      <w:r>
        <w:rPr>
          <w:rtl/>
        </w:rPr>
        <w:t>):</w:t>
      </w:r>
    </w:p>
    <w:p w14:paraId="442429A9" w14:textId="77777777" w:rsidR="00000000" w:rsidRDefault="00737B0C">
      <w:pPr>
        <w:pStyle w:val="a"/>
        <w:rPr>
          <w:rFonts w:hint="cs"/>
          <w:rtl/>
        </w:rPr>
      </w:pPr>
    </w:p>
    <w:p w14:paraId="3A5F0379" w14:textId="77777777" w:rsidR="00000000" w:rsidRDefault="00737B0C">
      <w:pPr>
        <w:pStyle w:val="a"/>
        <w:rPr>
          <w:rFonts w:hint="cs"/>
          <w:rtl/>
        </w:rPr>
      </w:pPr>
      <w:r>
        <w:rPr>
          <w:rFonts w:hint="cs"/>
          <w:rtl/>
        </w:rPr>
        <w:t xml:space="preserve">אדוני רופא והחוק הוא חוק ביטוח בריאות. </w:t>
      </w:r>
    </w:p>
    <w:p w14:paraId="6A1512F2" w14:textId="77777777" w:rsidR="00000000" w:rsidRDefault="00737B0C">
      <w:pPr>
        <w:pStyle w:val="a"/>
        <w:rPr>
          <w:rFonts w:hint="cs"/>
          <w:rtl/>
        </w:rPr>
      </w:pPr>
    </w:p>
    <w:p w14:paraId="4584AD86" w14:textId="77777777" w:rsidR="00000000" w:rsidRDefault="00737B0C">
      <w:pPr>
        <w:pStyle w:val="SpeakerCon"/>
        <w:rPr>
          <w:rtl/>
        </w:rPr>
      </w:pPr>
      <w:bookmarkStart w:id="555" w:name="FS000000560T30_07_2003_21_46_57C"/>
      <w:bookmarkEnd w:id="555"/>
      <w:r>
        <w:rPr>
          <w:rFonts w:hint="eastAsia"/>
          <w:rtl/>
        </w:rPr>
        <w:t>אחמד</w:t>
      </w:r>
      <w:r>
        <w:rPr>
          <w:rtl/>
        </w:rPr>
        <w:t xml:space="preserve"> טיבי (חד"ש-תע"ל):</w:t>
      </w:r>
    </w:p>
    <w:p w14:paraId="0E01BED5" w14:textId="77777777" w:rsidR="00000000" w:rsidRDefault="00737B0C">
      <w:pPr>
        <w:pStyle w:val="a"/>
        <w:rPr>
          <w:rFonts w:hint="cs"/>
          <w:rtl/>
        </w:rPr>
      </w:pPr>
    </w:p>
    <w:p w14:paraId="740299FD" w14:textId="77777777" w:rsidR="00000000" w:rsidRDefault="00737B0C">
      <w:pPr>
        <w:pStyle w:val="a"/>
        <w:rPr>
          <w:rFonts w:hint="cs"/>
          <w:rtl/>
        </w:rPr>
      </w:pPr>
      <w:r>
        <w:rPr>
          <w:rFonts w:hint="cs"/>
          <w:rtl/>
        </w:rPr>
        <w:t>אפילו בפקולטה לר</w:t>
      </w:r>
      <w:r>
        <w:rPr>
          <w:rFonts w:hint="cs"/>
          <w:rtl/>
        </w:rPr>
        <w:t xml:space="preserve">פואה יש זכות דיבור. </w:t>
      </w:r>
    </w:p>
    <w:p w14:paraId="22DA69FC" w14:textId="77777777" w:rsidR="00000000" w:rsidRDefault="00737B0C">
      <w:pPr>
        <w:pStyle w:val="a"/>
        <w:rPr>
          <w:rFonts w:hint="cs"/>
          <w:rtl/>
        </w:rPr>
      </w:pPr>
    </w:p>
    <w:p w14:paraId="3020B1C1" w14:textId="77777777" w:rsidR="00000000" w:rsidRDefault="00737B0C">
      <w:pPr>
        <w:pStyle w:val="a"/>
        <w:rPr>
          <w:rFonts w:hint="cs"/>
          <w:rtl/>
        </w:rPr>
      </w:pPr>
      <w:r>
        <w:rPr>
          <w:rFonts w:hint="cs"/>
          <w:rtl/>
        </w:rPr>
        <w:t>חבר הכנסת יצחק כהן, יש אנשים שנותנים חשיבות יתר לצער בעלי-חיים, לכלבים וחתולים. מביאים לכאן הצעות חוק בנושא הזה, מריצים אותן, יש עמותות לבעלי-חיים, יש לובי לבעלי-חיים, יש קבוצות תמיכה מכל סיעות הבית בהנהגת אנשים. נשאלת השאלה, ובזה אסי</w:t>
      </w:r>
      <w:r>
        <w:rPr>
          <w:rFonts w:hint="cs"/>
          <w:rtl/>
        </w:rPr>
        <w:t xml:space="preserve">ים - אם חתול יאפי, צפון תל-אביבי, היה מתחתן עם חתול פלסטיני, הסיכוי לאחמ"ש אותם </w:t>
      </w:r>
      <w:r>
        <w:rPr>
          <w:rtl/>
        </w:rPr>
        <w:t>–</w:t>
      </w:r>
      <w:r>
        <w:rPr>
          <w:rFonts w:hint="cs"/>
          <w:rtl/>
        </w:rPr>
        <w:t xml:space="preserve"> לאחד משפחות - גדול יותר מאשר לאחמ"ש בני-אדם. זה היחס של חלק מהאנשים לרגשות הבסיסיים ולזכויות הבסיסיות של ערבים באשר הם. </w:t>
      </w:r>
    </w:p>
    <w:p w14:paraId="714FFE58" w14:textId="77777777" w:rsidR="00000000" w:rsidRDefault="00737B0C">
      <w:pPr>
        <w:pStyle w:val="a"/>
        <w:rPr>
          <w:rFonts w:hint="cs"/>
          <w:rtl/>
        </w:rPr>
      </w:pPr>
    </w:p>
    <w:p w14:paraId="24DD6FE1" w14:textId="77777777" w:rsidR="00000000" w:rsidRDefault="00737B0C">
      <w:pPr>
        <w:pStyle w:val="a"/>
        <w:rPr>
          <w:rFonts w:hint="cs"/>
          <w:rtl/>
        </w:rPr>
      </w:pPr>
      <w:r>
        <w:rPr>
          <w:rFonts w:hint="cs"/>
          <w:rtl/>
        </w:rPr>
        <w:t>שמעתי שהשר פורז נפגש היום עם משלחת אמריקנית. הוא אמר</w:t>
      </w:r>
      <w:r>
        <w:rPr>
          <w:rFonts w:hint="cs"/>
          <w:rtl/>
        </w:rPr>
        <w:t xml:space="preserve"> להם: אתם, למשל, לא נותנים ויזות לישראלים יוצאי מדינות ערב. אתם רואים, יש צרכים ביטחוניים. אתה מבין מה הבעיה הבסיסית בתפיסה? הוא חושב שוויזות של תיירות זה כמו העניין הקשה ביותר של נישואים, בניית תא משפחתי לתושבי המקום, לילידים, לא לתיירים שיוצאים לטיול וחו</w:t>
      </w:r>
      <w:r>
        <w:rPr>
          <w:rFonts w:hint="cs"/>
          <w:rtl/>
        </w:rPr>
        <w:t xml:space="preserve">זרים. </w:t>
      </w:r>
    </w:p>
    <w:p w14:paraId="5E19D298" w14:textId="77777777" w:rsidR="00000000" w:rsidRDefault="00737B0C">
      <w:pPr>
        <w:pStyle w:val="a"/>
        <w:rPr>
          <w:rFonts w:hint="cs"/>
          <w:rtl/>
        </w:rPr>
      </w:pPr>
    </w:p>
    <w:p w14:paraId="1FB0F27A" w14:textId="77777777" w:rsidR="00000000" w:rsidRDefault="00737B0C">
      <w:pPr>
        <w:pStyle w:val="a"/>
        <w:rPr>
          <w:rFonts w:hint="cs"/>
          <w:rtl/>
        </w:rPr>
      </w:pPr>
      <w:r>
        <w:rPr>
          <w:rFonts w:hint="cs"/>
          <w:rtl/>
        </w:rPr>
        <w:t>זה הקונספט, וכאן נפל השר פורז נפילה קשה. צר לי שאדם בעל השקפת עולם ליברלית בעבר נופל לתחתית החבית של חוק, שאני לא רוצה לקרוא לו חוק נירנברג, אבל מדובר בחוק גזעני, בוטה, דרקוני, מפלה ובלתי שוויוני.</w:t>
      </w:r>
    </w:p>
    <w:p w14:paraId="62530351" w14:textId="77777777" w:rsidR="00000000" w:rsidRDefault="00737B0C">
      <w:pPr>
        <w:pStyle w:val="a"/>
        <w:rPr>
          <w:rFonts w:hint="cs"/>
          <w:rtl/>
        </w:rPr>
      </w:pPr>
    </w:p>
    <w:p w14:paraId="25B321D4" w14:textId="77777777" w:rsidR="00000000" w:rsidRDefault="00737B0C">
      <w:pPr>
        <w:pStyle w:val="ad"/>
        <w:rPr>
          <w:rtl/>
        </w:rPr>
      </w:pPr>
      <w:r>
        <w:rPr>
          <w:rtl/>
        </w:rPr>
        <w:t>היו"ר מוחמד ברכה:</w:t>
      </w:r>
    </w:p>
    <w:p w14:paraId="64258EF7" w14:textId="77777777" w:rsidR="00000000" w:rsidRDefault="00737B0C">
      <w:pPr>
        <w:pStyle w:val="a"/>
        <w:rPr>
          <w:rtl/>
        </w:rPr>
      </w:pPr>
    </w:p>
    <w:p w14:paraId="0FEA887A" w14:textId="77777777" w:rsidR="00000000" w:rsidRDefault="00737B0C">
      <w:pPr>
        <w:pStyle w:val="a"/>
        <w:rPr>
          <w:rFonts w:hint="cs"/>
          <w:rtl/>
        </w:rPr>
      </w:pPr>
      <w:r>
        <w:rPr>
          <w:rFonts w:hint="cs"/>
          <w:rtl/>
        </w:rPr>
        <w:t>תודה רבה. רבותי, המסתייג הבא על</w:t>
      </w:r>
      <w:r>
        <w:rPr>
          <w:rFonts w:hint="cs"/>
          <w:rtl/>
        </w:rPr>
        <w:t xml:space="preserve">-פי הרשימה הוא חבר הכנסת פרוש. אני לא רואה אותו באולם. </w:t>
      </w:r>
    </w:p>
    <w:p w14:paraId="338275A1" w14:textId="77777777" w:rsidR="00000000" w:rsidRDefault="00737B0C">
      <w:pPr>
        <w:pStyle w:val="a"/>
        <w:rPr>
          <w:rFonts w:hint="cs"/>
          <w:rtl/>
        </w:rPr>
      </w:pPr>
    </w:p>
    <w:p w14:paraId="2EE77C01" w14:textId="77777777" w:rsidR="00000000" w:rsidRDefault="00737B0C">
      <w:pPr>
        <w:pStyle w:val="a"/>
        <w:rPr>
          <w:rFonts w:hint="cs"/>
          <w:rtl/>
        </w:rPr>
      </w:pPr>
      <w:r>
        <w:rPr>
          <w:rFonts w:hint="cs"/>
          <w:rtl/>
        </w:rPr>
        <w:t>לכן אנחנו עוברים להצבעה. אנחנו נצביע על הצעת חוק ביטוח בריאות ממלכתי (תיקון מס' 23), התשס"ג-2003.</w:t>
      </w:r>
    </w:p>
    <w:p w14:paraId="018CF607" w14:textId="77777777" w:rsidR="00000000" w:rsidRDefault="00737B0C">
      <w:pPr>
        <w:pStyle w:val="a"/>
        <w:ind w:firstLine="720"/>
        <w:rPr>
          <w:rFonts w:hint="cs"/>
          <w:rtl/>
        </w:rPr>
      </w:pPr>
    </w:p>
    <w:p w14:paraId="17C71ED8" w14:textId="77777777" w:rsidR="00000000" w:rsidRDefault="00737B0C">
      <w:pPr>
        <w:pStyle w:val="ac"/>
        <w:rPr>
          <w:rtl/>
        </w:rPr>
      </w:pPr>
      <w:r>
        <w:rPr>
          <w:rFonts w:hint="eastAsia"/>
          <w:rtl/>
        </w:rPr>
        <w:t>נסים</w:t>
      </w:r>
      <w:r>
        <w:rPr>
          <w:rtl/>
        </w:rPr>
        <w:t xml:space="preserve"> זאב (ש"ס):</w:t>
      </w:r>
    </w:p>
    <w:p w14:paraId="4CF71611" w14:textId="77777777" w:rsidR="00000000" w:rsidRDefault="00737B0C">
      <w:pPr>
        <w:pStyle w:val="a"/>
        <w:rPr>
          <w:rFonts w:hint="cs"/>
          <w:rtl/>
        </w:rPr>
      </w:pPr>
    </w:p>
    <w:p w14:paraId="3E166819" w14:textId="77777777" w:rsidR="00000000" w:rsidRDefault="00737B0C">
      <w:pPr>
        <w:pStyle w:val="a"/>
        <w:rPr>
          <w:rFonts w:hint="cs"/>
          <w:rtl/>
        </w:rPr>
      </w:pPr>
      <w:r>
        <w:rPr>
          <w:rFonts w:hint="cs"/>
          <w:rtl/>
        </w:rPr>
        <w:t>חשבתי שמצביעים על החתולים.</w:t>
      </w:r>
    </w:p>
    <w:p w14:paraId="7CA46809" w14:textId="77777777" w:rsidR="00000000" w:rsidRDefault="00737B0C">
      <w:pPr>
        <w:pStyle w:val="a"/>
        <w:rPr>
          <w:rFonts w:hint="cs"/>
          <w:rtl/>
        </w:rPr>
      </w:pPr>
    </w:p>
    <w:p w14:paraId="4A38231F" w14:textId="77777777" w:rsidR="00000000" w:rsidRDefault="00737B0C">
      <w:pPr>
        <w:pStyle w:val="ac"/>
        <w:rPr>
          <w:rtl/>
        </w:rPr>
      </w:pPr>
      <w:r>
        <w:rPr>
          <w:rFonts w:hint="eastAsia"/>
          <w:rtl/>
        </w:rPr>
        <w:t>אחמד</w:t>
      </w:r>
      <w:r>
        <w:rPr>
          <w:rtl/>
        </w:rPr>
        <w:t xml:space="preserve"> טיבי (חד"ש-תע"ל):</w:t>
      </w:r>
    </w:p>
    <w:p w14:paraId="66A82DDB" w14:textId="77777777" w:rsidR="00000000" w:rsidRDefault="00737B0C">
      <w:pPr>
        <w:pStyle w:val="a"/>
        <w:rPr>
          <w:rFonts w:hint="cs"/>
          <w:rtl/>
        </w:rPr>
      </w:pPr>
    </w:p>
    <w:p w14:paraId="5CF42357" w14:textId="77777777" w:rsidR="00000000" w:rsidRDefault="00737B0C">
      <w:pPr>
        <w:pStyle w:val="a"/>
        <w:rPr>
          <w:rFonts w:hint="cs"/>
          <w:rtl/>
        </w:rPr>
      </w:pPr>
      <w:r>
        <w:rPr>
          <w:rFonts w:hint="cs"/>
          <w:rtl/>
        </w:rPr>
        <w:t>אלה החתולים של פורז, לא שלי.</w:t>
      </w:r>
    </w:p>
    <w:p w14:paraId="1CFCB951" w14:textId="77777777" w:rsidR="00000000" w:rsidRDefault="00737B0C">
      <w:pPr>
        <w:pStyle w:val="a"/>
        <w:rPr>
          <w:rFonts w:hint="cs"/>
          <w:rtl/>
        </w:rPr>
      </w:pPr>
    </w:p>
    <w:p w14:paraId="265E23CE" w14:textId="77777777" w:rsidR="00000000" w:rsidRDefault="00737B0C">
      <w:pPr>
        <w:pStyle w:val="ad"/>
        <w:rPr>
          <w:rtl/>
        </w:rPr>
      </w:pPr>
      <w:r>
        <w:rPr>
          <w:rtl/>
        </w:rPr>
        <w:t>ה</w:t>
      </w:r>
      <w:r>
        <w:rPr>
          <w:rtl/>
        </w:rPr>
        <w:t>יו"ר מוחמד ברכה:</w:t>
      </w:r>
    </w:p>
    <w:p w14:paraId="04906557" w14:textId="77777777" w:rsidR="00000000" w:rsidRDefault="00737B0C">
      <w:pPr>
        <w:pStyle w:val="a"/>
        <w:rPr>
          <w:rtl/>
        </w:rPr>
      </w:pPr>
    </w:p>
    <w:p w14:paraId="328C635E" w14:textId="77777777" w:rsidR="00000000" w:rsidRDefault="00737B0C">
      <w:pPr>
        <w:pStyle w:val="a"/>
        <w:rPr>
          <w:rFonts w:hint="cs"/>
          <w:rtl/>
        </w:rPr>
      </w:pPr>
      <w:r>
        <w:rPr>
          <w:rFonts w:hint="cs"/>
          <w:rtl/>
        </w:rPr>
        <w:t xml:space="preserve">אנחנו בשלב של הצבעה, רבותי. מספיק. אני לא רואה את חבר הכנסת פרוש, לכן ההסתייגות שלו לא קיימת. ההסתייגות של חברי הכנסת ברכה, מח'ול וטיבי יורדת. אני יכול להגיד את זה לפחות. </w:t>
      </w:r>
    </w:p>
    <w:p w14:paraId="4ECCDFCB" w14:textId="77777777" w:rsidR="00000000" w:rsidRDefault="00737B0C">
      <w:pPr>
        <w:pStyle w:val="a"/>
        <w:rPr>
          <w:rFonts w:hint="cs"/>
          <w:rtl/>
        </w:rPr>
      </w:pPr>
    </w:p>
    <w:p w14:paraId="24B25600" w14:textId="77777777" w:rsidR="00000000" w:rsidRDefault="00737B0C">
      <w:pPr>
        <w:pStyle w:val="a"/>
        <w:rPr>
          <w:rFonts w:hint="cs"/>
          <w:rtl/>
        </w:rPr>
      </w:pPr>
      <w:r>
        <w:rPr>
          <w:rFonts w:hint="cs"/>
          <w:rtl/>
        </w:rPr>
        <w:t>לכן אנחנו מצביעים על הצעת החוק כולה בקריאה שנייה. מי בעד? מי נגד?</w:t>
      </w:r>
    </w:p>
    <w:p w14:paraId="6899FD03" w14:textId="77777777" w:rsidR="00000000" w:rsidRDefault="00737B0C">
      <w:pPr>
        <w:pStyle w:val="a"/>
        <w:rPr>
          <w:rFonts w:hint="cs"/>
          <w:rtl/>
        </w:rPr>
      </w:pPr>
    </w:p>
    <w:p w14:paraId="768C5313" w14:textId="77777777" w:rsidR="00000000" w:rsidRDefault="00737B0C">
      <w:pPr>
        <w:pStyle w:val="a7"/>
        <w:bidi/>
        <w:rPr>
          <w:rFonts w:hint="cs"/>
          <w:rtl/>
        </w:rPr>
      </w:pPr>
      <w:r>
        <w:rPr>
          <w:rFonts w:hint="cs"/>
          <w:rtl/>
        </w:rPr>
        <w:t>הצבעה מס' 32</w:t>
      </w:r>
    </w:p>
    <w:p w14:paraId="005BEAD4" w14:textId="77777777" w:rsidR="00000000" w:rsidRDefault="00737B0C">
      <w:pPr>
        <w:pStyle w:val="a"/>
        <w:rPr>
          <w:rtl/>
        </w:rPr>
      </w:pPr>
    </w:p>
    <w:p w14:paraId="614C8248" w14:textId="77777777" w:rsidR="00000000" w:rsidRDefault="00737B0C">
      <w:pPr>
        <w:pStyle w:val="a8"/>
        <w:bidi/>
        <w:rPr>
          <w:rFonts w:hint="cs"/>
          <w:rtl/>
        </w:rPr>
      </w:pPr>
      <w:r>
        <w:rPr>
          <w:rFonts w:hint="cs"/>
          <w:rtl/>
        </w:rPr>
        <w:t xml:space="preserve">בעד סעיפים 1-2 </w:t>
      </w:r>
      <w:r>
        <w:rPr>
          <w:rtl/>
        </w:rPr>
        <w:t>–</w:t>
      </w:r>
      <w:r>
        <w:rPr>
          <w:rFonts w:hint="cs"/>
          <w:rtl/>
        </w:rPr>
        <w:t xml:space="preserve"> 15</w:t>
      </w:r>
    </w:p>
    <w:p w14:paraId="4F2EF7FF"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57ECD2D1" w14:textId="77777777" w:rsidR="00000000" w:rsidRDefault="00737B0C">
      <w:pPr>
        <w:pStyle w:val="a8"/>
        <w:bidi/>
        <w:rPr>
          <w:rFonts w:hint="cs"/>
          <w:rtl/>
        </w:rPr>
      </w:pPr>
      <w:r>
        <w:rPr>
          <w:rFonts w:hint="cs"/>
          <w:rtl/>
        </w:rPr>
        <w:t>נמנעים - אין</w:t>
      </w:r>
    </w:p>
    <w:p w14:paraId="33608C52" w14:textId="77777777" w:rsidR="00000000" w:rsidRDefault="00737B0C">
      <w:pPr>
        <w:pStyle w:val="a9"/>
        <w:bidi/>
        <w:rPr>
          <w:rFonts w:hint="cs"/>
          <w:rtl/>
        </w:rPr>
      </w:pPr>
      <w:r>
        <w:rPr>
          <w:rFonts w:hint="cs"/>
          <w:rtl/>
        </w:rPr>
        <w:t>סעיפים 1-2 נתקבלו.</w:t>
      </w:r>
    </w:p>
    <w:p w14:paraId="19F3EAF3" w14:textId="77777777" w:rsidR="00000000" w:rsidRDefault="00737B0C">
      <w:pPr>
        <w:pStyle w:val="a"/>
        <w:rPr>
          <w:rFonts w:hint="cs"/>
          <w:rtl/>
        </w:rPr>
      </w:pPr>
      <w:r>
        <w:rPr>
          <w:rFonts w:hint="cs"/>
          <w:rtl/>
        </w:rPr>
        <w:t xml:space="preserve">  </w:t>
      </w:r>
    </w:p>
    <w:p w14:paraId="3D8938DB" w14:textId="77777777" w:rsidR="00000000" w:rsidRDefault="00737B0C">
      <w:pPr>
        <w:pStyle w:val="ad"/>
        <w:rPr>
          <w:rtl/>
        </w:rPr>
      </w:pPr>
      <w:r>
        <w:rPr>
          <w:rtl/>
        </w:rPr>
        <w:t>היו"ר מוחמד ברכה:</w:t>
      </w:r>
    </w:p>
    <w:p w14:paraId="5456F576" w14:textId="77777777" w:rsidR="00000000" w:rsidRDefault="00737B0C">
      <w:pPr>
        <w:pStyle w:val="a"/>
        <w:rPr>
          <w:rtl/>
        </w:rPr>
      </w:pPr>
    </w:p>
    <w:p w14:paraId="271389C8" w14:textId="77777777" w:rsidR="00000000" w:rsidRDefault="00737B0C">
      <w:pPr>
        <w:pStyle w:val="a"/>
        <w:rPr>
          <w:rFonts w:hint="cs"/>
          <w:rtl/>
        </w:rPr>
      </w:pPr>
      <w:r>
        <w:rPr>
          <w:rFonts w:hint="cs"/>
          <w:rtl/>
        </w:rPr>
        <w:t xml:space="preserve">הצעת החוק התקבלה בקריאה שנייה ברוב של 15, ללא מתנגדים וללא נמנעים. </w:t>
      </w:r>
    </w:p>
    <w:p w14:paraId="3399964C" w14:textId="77777777" w:rsidR="00000000" w:rsidRDefault="00737B0C">
      <w:pPr>
        <w:pStyle w:val="a"/>
        <w:rPr>
          <w:rFonts w:hint="cs"/>
          <w:rtl/>
        </w:rPr>
      </w:pPr>
    </w:p>
    <w:p w14:paraId="2627B6E1" w14:textId="77777777" w:rsidR="00000000" w:rsidRDefault="00737B0C">
      <w:pPr>
        <w:pStyle w:val="a"/>
        <w:rPr>
          <w:rFonts w:hint="cs"/>
          <w:rtl/>
        </w:rPr>
      </w:pPr>
      <w:r>
        <w:rPr>
          <w:rFonts w:hint="cs"/>
          <w:rtl/>
        </w:rPr>
        <w:t>על כן אנחנו עוברים להצבעה על הצעת החוק בקריאה שלישית. מי בעד? מי נגד? ההצבעה החלה.</w:t>
      </w:r>
    </w:p>
    <w:p w14:paraId="5C9FA456" w14:textId="77777777" w:rsidR="00000000" w:rsidRDefault="00737B0C">
      <w:pPr>
        <w:pStyle w:val="a"/>
        <w:rPr>
          <w:rFonts w:hint="cs"/>
          <w:rtl/>
        </w:rPr>
      </w:pPr>
    </w:p>
    <w:p w14:paraId="737065D5" w14:textId="77777777" w:rsidR="00000000" w:rsidRDefault="00737B0C">
      <w:pPr>
        <w:pStyle w:val="a7"/>
        <w:bidi/>
        <w:rPr>
          <w:rFonts w:hint="cs"/>
          <w:rtl/>
        </w:rPr>
      </w:pPr>
      <w:r>
        <w:rPr>
          <w:rFonts w:hint="cs"/>
          <w:rtl/>
        </w:rPr>
        <w:t>הצב</w:t>
      </w:r>
      <w:r>
        <w:rPr>
          <w:rFonts w:hint="cs"/>
          <w:rtl/>
        </w:rPr>
        <w:t xml:space="preserve">עה מס' 33 </w:t>
      </w:r>
    </w:p>
    <w:p w14:paraId="39FFA07A" w14:textId="77777777" w:rsidR="00000000" w:rsidRDefault="00737B0C">
      <w:pPr>
        <w:pStyle w:val="a"/>
        <w:rPr>
          <w:rFonts w:hint="cs"/>
          <w:rtl/>
        </w:rPr>
      </w:pPr>
    </w:p>
    <w:p w14:paraId="1EBC4B27" w14:textId="77777777" w:rsidR="00000000" w:rsidRDefault="00737B0C">
      <w:pPr>
        <w:pStyle w:val="a8"/>
        <w:bidi/>
        <w:rPr>
          <w:rFonts w:hint="cs"/>
          <w:rtl/>
        </w:rPr>
      </w:pPr>
      <w:r>
        <w:rPr>
          <w:rFonts w:hint="cs"/>
          <w:rtl/>
        </w:rPr>
        <w:t xml:space="preserve">בעד החוק </w:t>
      </w:r>
      <w:r>
        <w:rPr>
          <w:rtl/>
        </w:rPr>
        <w:t>–</w:t>
      </w:r>
      <w:r>
        <w:rPr>
          <w:rFonts w:hint="cs"/>
          <w:rtl/>
        </w:rPr>
        <w:t xml:space="preserve"> 19</w:t>
      </w:r>
    </w:p>
    <w:p w14:paraId="389BE10C"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4F1566F2" w14:textId="77777777" w:rsidR="00000000" w:rsidRDefault="00737B0C">
      <w:pPr>
        <w:pStyle w:val="a8"/>
        <w:bidi/>
        <w:rPr>
          <w:rFonts w:hint="cs"/>
          <w:rtl/>
        </w:rPr>
      </w:pPr>
      <w:r>
        <w:rPr>
          <w:rFonts w:hint="cs"/>
          <w:rtl/>
        </w:rPr>
        <w:t>נמנעים - אין</w:t>
      </w:r>
    </w:p>
    <w:p w14:paraId="031B26BD" w14:textId="77777777" w:rsidR="00000000" w:rsidRDefault="00737B0C">
      <w:pPr>
        <w:pStyle w:val="a9"/>
        <w:bidi/>
        <w:rPr>
          <w:rFonts w:hint="cs"/>
          <w:rtl/>
        </w:rPr>
      </w:pPr>
      <w:r>
        <w:rPr>
          <w:rFonts w:hint="cs"/>
          <w:rtl/>
        </w:rPr>
        <w:t>חוק ביטוח בריאות ממלכתי (תיקון מס' 23), התשס"ג-2003, נתקבל.</w:t>
      </w:r>
    </w:p>
    <w:p w14:paraId="43A9C573" w14:textId="77777777" w:rsidR="00000000" w:rsidRDefault="00737B0C">
      <w:pPr>
        <w:pStyle w:val="a"/>
        <w:rPr>
          <w:rFonts w:hint="cs"/>
          <w:rtl/>
        </w:rPr>
      </w:pPr>
    </w:p>
    <w:p w14:paraId="6308ADBC" w14:textId="77777777" w:rsidR="00000000" w:rsidRDefault="00737B0C">
      <w:pPr>
        <w:pStyle w:val="ad"/>
        <w:rPr>
          <w:rtl/>
        </w:rPr>
      </w:pPr>
      <w:r>
        <w:rPr>
          <w:rtl/>
        </w:rPr>
        <w:t>היו"ר מוחמד ברכה:</w:t>
      </w:r>
    </w:p>
    <w:p w14:paraId="5EFDF7C9" w14:textId="77777777" w:rsidR="00000000" w:rsidRDefault="00737B0C">
      <w:pPr>
        <w:pStyle w:val="a"/>
        <w:rPr>
          <w:rtl/>
        </w:rPr>
      </w:pPr>
    </w:p>
    <w:p w14:paraId="5017C8D6" w14:textId="77777777" w:rsidR="00000000" w:rsidRDefault="00737B0C">
      <w:pPr>
        <w:pStyle w:val="a"/>
        <w:rPr>
          <w:rFonts w:hint="cs"/>
          <w:rtl/>
        </w:rPr>
      </w:pPr>
      <w:r>
        <w:rPr>
          <w:rFonts w:hint="cs"/>
          <w:rtl/>
        </w:rPr>
        <w:t>19 תומכים, אין נגד, אין נמנעים. הצעת החוק ביטוח בריאות ממלכתי (תיקון מס' 23), התשס"ג-2003, התקבלה בקריאה שלישית.</w:t>
      </w:r>
    </w:p>
    <w:p w14:paraId="3B80AC62" w14:textId="77777777" w:rsidR="00000000" w:rsidRDefault="00737B0C">
      <w:pPr>
        <w:pStyle w:val="a"/>
        <w:rPr>
          <w:rFonts w:hint="cs"/>
          <w:rtl/>
        </w:rPr>
      </w:pPr>
    </w:p>
    <w:p w14:paraId="526201FE" w14:textId="77777777" w:rsidR="00000000" w:rsidRDefault="00737B0C">
      <w:pPr>
        <w:pStyle w:val="Subject"/>
        <w:rPr>
          <w:rtl/>
        </w:rPr>
      </w:pPr>
    </w:p>
    <w:p w14:paraId="14F357AD" w14:textId="77777777" w:rsidR="00000000" w:rsidRDefault="00737B0C">
      <w:pPr>
        <w:pStyle w:val="Subject"/>
        <w:rPr>
          <w:rFonts w:hint="cs"/>
          <w:rtl/>
        </w:rPr>
      </w:pPr>
      <w:bookmarkStart w:id="556" w:name="_Toc47678203"/>
      <w:bookmarkStart w:id="557" w:name="_Toc47682131"/>
      <w:bookmarkStart w:id="558" w:name="_Toc47868532"/>
      <w:bookmarkStart w:id="559" w:name="_Toc47869588"/>
      <w:bookmarkStart w:id="560" w:name="_Toc47869798"/>
      <w:bookmarkStart w:id="561" w:name="_Toc47869942"/>
      <w:bookmarkStart w:id="562" w:name="_Toc49055763"/>
      <w:r>
        <w:rPr>
          <w:rFonts w:hint="cs"/>
          <w:rtl/>
        </w:rPr>
        <w:t>הצעת חוק שיד</w:t>
      </w:r>
      <w:r>
        <w:rPr>
          <w:rFonts w:hint="cs"/>
          <w:rtl/>
        </w:rPr>
        <w:t xml:space="preserve">ורי טלוויזיה מהכנסת (הוראת שעה) </w:t>
      </w:r>
      <w:r>
        <w:rPr>
          <w:rtl/>
        </w:rPr>
        <w:br/>
      </w:r>
      <w:r>
        <w:rPr>
          <w:rFonts w:hint="cs"/>
          <w:rtl/>
        </w:rPr>
        <w:t>(תיקון מס' 5), התשס"ג-2003</w:t>
      </w:r>
      <w:bookmarkEnd w:id="556"/>
      <w:bookmarkEnd w:id="557"/>
      <w:bookmarkEnd w:id="558"/>
      <w:bookmarkEnd w:id="559"/>
      <w:bookmarkEnd w:id="560"/>
      <w:bookmarkEnd w:id="561"/>
      <w:bookmarkEnd w:id="562"/>
    </w:p>
    <w:p w14:paraId="567738A0" w14:textId="77777777" w:rsidR="00000000" w:rsidRDefault="00737B0C">
      <w:pPr>
        <w:pStyle w:val="SubjectSub"/>
        <w:jc w:val="left"/>
        <w:rPr>
          <w:rFonts w:hint="cs"/>
          <w:b w:val="0"/>
          <w:bCs w:val="0"/>
          <w:u w:val="none"/>
          <w:rtl/>
        </w:rPr>
      </w:pPr>
      <w:r>
        <w:rPr>
          <w:b w:val="0"/>
          <w:bCs w:val="0"/>
          <w:u w:val="none"/>
          <w:rtl/>
        </w:rPr>
        <w:t>[מס'</w:t>
      </w:r>
      <w:r>
        <w:rPr>
          <w:rFonts w:hint="cs"/>
          <w:b w:val="0"/>
          <w:bCs w:val="0"/>
          <w:u w:val="none"/>
          <w:rtl/>
        </w:rPr>
        <w:t xml:space="preserve"> כ/23</w:t>
      </w:r>
      <w:r>
        <w:rPr>
          <w:b w:val="0"/>
          <w:bCs w:val="0"/>
          <w:u w:val="none"/>
          <w:rtl/>
        </w:rPr>
        <w:t xml:space="preserve">; "דברי הכנסת", חוב' </w:t>
      </w:r>
      <w:r>
        <w:rPr>
          <w:rFonts w:hint="cs"/>
          <w:b w:val="0"/>
          <w:bCs w:val="0"/>
          <w:u w:val="none"/>
          <w:rtl/>
        </w:rPr>
        <w:t>ט"ז</w:t>
      </w:r>
      <w:r>
        <w:rPr>
          <w:b w:val="0"/>
          <w:bCs w:val="0"/>
          <w:u w:val="none"/>
          <w:rtl/>
        </w:rPr>
        <w:t>, עמ'</w:t>
      </w:r>
      <w:r>
        <w:rPr>
          <w:rFonts w:hint="cs"/>
          <w:b w:val="0"/>
          <w:bCs w:val="0"/>
          <w:u w:val="none"/>
          <w:rtl/>
        </w:rPr>
        <w:t xml:space="preserve"> 3777</w:t>
      </w:r>
      <w:r>
        <w:rPr>
          <w:b w:val="0"/>
          <w:bCs w:val="0"/>
          <w:u w:val="none"/>
          <w:rtl/>
        </w:rPr>
        <w:t>;  נספחות.]</w:t>
      </w:r>
    </w:p>
    <w:p w14:paraId="36C4357B" w14:textId="77777777" w:rsidR="00000000" w:rsidRDefault="00737B0C">
      <w:pPr>
        <w:pStyle w:val="SubjectSub"/>
        <w:rPr>
          <w:rFonts w:hint="cs"/>
          <w:rtl/>
        </w:rPr>
      </w:pPr>
      <w:r>
        <w:rPr>
          <w:rFonts w:hint="cs"/>
          <w:rtl/>
        </w:rPr>
        <w:t>(קריאה שנייה וקריאה שלישית)</w:t>
      </w:r>
    </w:p>
    <w:p w14:paraId="204483FB" w14:textId="77777777" w:rsidR="00000000" w:rsidRDefault="00737B0C">
      <w:pPr>
        <w:pStyle w:val="a"/>
        <w:rPr>
          <w:rFonts w:hint="cs"/>
          <w:rtl/>
        </w:rPr>
      </w:pPr>
    </w:p>
    <w:p w14:paraId="7F87F4EB" w14:textId="77777777" w:rsidR="00000000" w:rsidRDefault="00737B0C">
      <w:pPr>
        <w:pStyle w:val="ad"/>
        <w:rPr>
          <w:rtl/>
        </w:rPr>
      </w:pPr>
      <w:r>
        <w:rPr>
          <w:rtl/>
        </w:rPr>
        <w:t>היו"ר מוחמד ברכה:</w:t>
      </w:r>
    </w:p>
    <w:p w14:paraId="1DCBD92E" w14:textId="77777777" w:rsidR="00000000" w:rsidRDefault="00737B0C">
      <w:pPr>
        <w:pStyle w:val="a"/>
        <w:rPr>
          <w:rtl/>
        </w:rPr>
      </w:pPr>
    </w:p>
    <w:p w14:paraId="30576C4A" w14:textId="77777777" w:rsidR="00000000" w:rsidRDefault="00737B0C">
      <w:pPr>
        <w:pStyle w:val="a"/>
        <w:rPr>
          <w:rFonts w:hint="cs"/>
          <w:rtl/>
        </w:rPr>
      </w:pPr>
      <w:r>
        <w:rPr>
          <w:rFonts w:hint="cs"/>
          <w:rtl/>
        </w:rPr>
        <w:t>אנחנו עוברים להצעת חוק שידורי טלוויזיה מהכנסת (הוראת שעה) (תיקון מס' 5), התשס"ג-2003. יציג את</w:t>
      </w:r>
      <w:r>
        <w:rPr>
          <w:rFonts w:hint="cs"/>
          <w:rtl/>
        </w:rPr>
        <w:t xml:space="preserve"> הצעת החוק יושב-ראש ועדת הכנסת, חבר הכנסת רוני בר-און. בבקשה, אדוני.</w:t>
      </w:r>
    </w:p>
    <w:p w14:paraId="24E21DAA" w14:textId="77777777" w:rsidR="00000000" w:rsidRDefault="00737B0C">
      <w:pPr>
        <w:pStyle w:val="a"/>
        <w:rPr>
          <w:rFonts w:hint="cs"/>
          <w:rtl/>
        </w:rPr>
      </w:pPr>
    </w:p>
    <w:p w14:paraId="1198C0E0" w14:textId="77777777" w:rsidR="00000000" w:rsidRDefault="00737B0C">
      <w:pPr>
        <w:pStyle w:val="Speaker"/>
        <w:rPr>
          <w:rtl/>
        </w:rPr>
      </w:pPr>
      <w:bookmarkStart w:id="563" w:name="FS000000552T30_07_2003_22_12_21"/>
      <w:bookmarkStart w:id="564" w:name="FS000001038T30_07_2003_22_12_34"/>
      <w:bookmarkStart w:id="565" w:name="_Toc47678204"/>
      <w:bookmarkStart w:id="566" w:name="_Toc49055764"/>
      <w:bookmarkEnd w:id="563"/>
      <w:bookmarkEnd w:id="564"/>
      <w:r>
        <w:rPr>
          <w:rtl/>
        </w:rPr>
        <w:t>רוני בר-און (יו"ר ועדת הכנסת):</w:t>
      </w:r>
      <w:bookmarkEnd w:id="565"/>
      <w:bookmarkEnd w:id="566"/>
    </w:p>
    <w:p w14:paraId="2C2C1B1B" w14:textId="77777777" w:rsidR="00000000" w:rsidRDefault="00737B0C">
      <w:pPr>
        <w:pStyle w:val="a"/>
        <w:rPr>
          <w:rtl/>
        </w:rPr>
      </w:pPr>
    </w:p>
    <w:p w14:paraId="3318AA75" w14:textId="77777777" w:rsidR="00000000" w:rsidRDefault="00737B0C">
      <w:pPr>
        <w:pStyle w:val="a"/>
        <w:rPr>
          <w:rFonts w:hint="cs"/>
          <w:rtl/>
        </w:rPr>
      </w:pPr>
      <w:r>
        <w:rPr>
          <w:rFonts w:hint="cs"/>
          <w:rtl/>
        </w:rPr>
        <w:t xml:space="preserve">אדוני היושב-ראש, חברי הכנסת, מדובר בהצעת חוק שידורי טלוויזיה מהכנסת (הוראת שעה) (תיקון מס' 5), התשס"ג-2003. לפני זמן לא רב הצגתי בפניכם את הצעת החוק הזאת </w:t>
      </w:r>
      <w:r>
        <w:rPr>
          <w:rFonts w:hint="cs"/>
          <w:rtl/>
        </w:rPr>
        <w:t>לקריאה ראשונה, ואני מתכבד להציג אותה עכשיו לקריאה שנייה ושלישית.</w:t>
      </w:r>
    </w:p>
    <w:p w14:paraId="54502790" w14:textId="77777777" w:rsidR="00000000" w:rsidRDefault="00737B0C">
      <w:pPr>
        <w:pStyle w:val="a"/>
        <w:ind w:firstLine="0"/>
        <w:rPr>
          <w:rFonts w:hint="cs"/>
          <w:rtl/>
        </w:rPr>
      </w:pPr>
    </w:p>
    <w:p w14:paraId="220AB015" w14:textId="77777777" w:rsidR="00000000" w:rsidRDefault="00737B0C">
      <w:pPr>
        <w:pStyle w:val="a"/>
        <w:ind w:firstLine="720"/>
        <w:rPr>
          <w:rFonts w:hint="cs"/>
          <w:rtl/>
        </w:rPr>
      </w:pPr>
      <w:r>
        <w:rPr>
          <w:rFonts w:hint="cs"/>
          <w:rtl/>
        </w:rPr>
        <w:t xml:space="preserve">כפי שאמרתי בשעה שהצגתי את הצעת החוק לקריאה ראשונה, הרי שידורי הטלוויזיה מהכנסת מועברים על-ידי רשות השידור, בהתאם לחוק שידורי הטלוויזיה מהכנסת (הוראת שעה), התשנ"ז-1997. החוק האמור נקבע בשעתו </w:t>
      </w:r>
      <w:r>
        <w:rPr>
          <w:rFonts w:hint="cs"/>
          <w:rtl/>
        </w:rPr>
        <w:t>כהוראת שעה, כדי לאפשר גיבוש הצעה כוללת לאחר תקופה של התנסות ולמידה של הבעיות השונות הכרוכות בהעברת השידורים מהכנסת, לרבות בחינת האפשרויות השונות באשר לגוף שיעביר את השידורים האלה. מאז כניסתו לתוקף, הוארך תוקפו כמה פעמים.</w:t>
      </w:r>
    </w:p>
    <w:p w14:paraId="0F11D745" w14:textId="77777777" w:rsidR="00000000" w:rsidRDefault="00737B0C">
      <w:pPr>
        <w:pStyle w:val="a"/>
        <w:ind w:firstLine="720"/>
        <w:rPr>
          <w:rFonts w:hint="cs"/>
          <w:rtl/>
        </w:rPr>
      </w:pPr>
    </w:p>
    <w:p w14:paraId="3A7C2A0A" w14:textId="77777777" w:rsidR="00000000" w:rsidRDefault="00737B0C">
      <w:pPr>
        <w:pStyle w:val="a"/>
        <w:ind w:firstLine="720"/>
        <w:rPr>
          <w:rFonts w:hint="cs"/>
          <w:rtl/>
        </w:rPr>
      </w:pPr>
      <w:r>
        <w:rPr>
          <w:rFonts w:hint="cs"/>
          <w:rtl/>
        </w:rPr>
        <w:t>בחודש יולי 2002 פורסמה ברשומות הצע</w:t>
      </w:r>
      <w:r>
        <w:rPr>
          <w:rFonts w:hint="cs"/>
          <w:rtl/>
        </w:rPr>
        <w:t>ת חוק שידורי טלוויזיה מהכנסת בערוץ הדמוקרטיה - -</w:t>
      </w:r>
    </w:p>
    <w:p w14:paraId="48658F68" w14:textId="77777777" w:rsidR="00000000" w:rsidRDefault="00737B0C">
      <w:pPr>
        <w:pStyle w:val="a"/>
        <w:ind w:firstLine="0"/>
        <w:rPr>
          <w:rFonts w:hint="cs"/>
          <w:rtl/>
        </w:rPr>
      </w:pPr>
    </w:p>
    <w:p w14:paraId="7B3B7772" w14:textId="77777777" w:rsidR="00000000" w:rsidRDefault="00737B0C">
      <w:pPr>
        <w:pStyle w:val="ad"/>
        <w:rPr>
          <w:rtl/>
        </w:rPr>
      </w:pPr>
      <w:r>
        <w:rPr>
          <w:rtl/>
        </w:rPr>
        <w:t>היו"ר מוחמד ברכה:</w:t>
      </w:r>
    </w:p>
    <w:p w14:paraId="33625B7B" w14:textId="77777777" w:rsidR="00000000" w:rsidRDefault="00737B0C">
      <w:pPr>
        <w:pStyle w:val="a"/>
        <w:rPr>
          <w:rtl/>
        </w:rPr>
      </w:pPr>
    </w:p>
    <w:p w14:paraId="5F5C5C51" w14:textId="77777777" w:rsidR="00000000" w:rsidRDefault="00737B0C">
      <w:pPr>
        <w:pStyle w:val="a"/>
        <w:rPr>
          <w:rFonts w:hint="cs"/>
          <w:rtl/>
        </w:rPr>
      </w:pPr>
      <w:r>
        <w:rPr>
          <w:rFonts w:hint="cs"/>
          <w:rtl/>
        </w:rPr>
        <w:t>חבר הכנסת הנדל, האם תוכל להפנות את הפנים שלך לדוכן ולא את הגב? תודה.</w:t>
      </w:r>
    </w:p>
    <w:p w14:paraId="754E7912" w14:textId="77777777" w:rsidR="00000000" w:rsidRDefault="00737B0C">
      <w:pPr>
        <w:pStyle w:val="a"/>
        <w:ind w:firstLine="0"/>
        <w:rPr>
          <w:rFonts w:hint="cs"/>
          <w:rtl/>
        </w:rPr>
      </w:pPr>
    </w:p>
    <w:p w14:paraId="5E87AC16" w14:textId="77777777" w:rsidR="00000000" w:rsidRDefault="00737B0C">
      <w:pPr>
        <w:pStyle w:val="Speaker"/>
        <w:rPr>
          <w:rtl/>
        </w:rPr>
      </w:pPr>
      <w:bookmarkStart w:id="567" w:name="FS000000552T30_07_2003_21_50_25"/>
      <w:bookmarkStart w:id="568" w:name="FS000001038T30_07_2003_21_50_36"/>
      <w:bookmarkStart w:id="569" w:name="FS000001038T30_07_2003_21_50_52"/>
      <w:bookmarkStart w:id="570" w:name="_Toc47678205"/>
      <w:bookmarkStart w:id="571" w:name="_Toc49055765"/>
      <w:bookmarkEnd w:id="567"/>
      <w:bookmarkEnd w:id="568"/>
      <w:bookmarkEnd w:id="569"/>
      <w:r>
        <w:rPr>
          <w:rFonts w:hint="eastAsia"/>
          <w:rtl/>
        </w:rPr>
        <w:t>רוני</w:t>
      </w:r>
      <w:r>
        <w:rPr>
          <w:rtl/>
        </w:rPr>
        <w:t xml:space="preserve"> בר-און (יו"ר ועדת הכנסת):</w:t>
      </w:r>
      <w:bookmarkEnd w:id="570"/>
      <w:bookmarkEnd w:id="571"/>
    </w:p>
    <w:p w14:paraId="15E1AE46" w14:textId="77777777" w:rsidR="00000000" w:rsidRDefault="00737B0C">
      <w:pPr>
        <w:pStyle w:val="a"/>
        <w:rPr>
          <w:rFonts w:hint="cs"/>
          <w:rtl/>
        </w:rPr>
      </w:pPr>
    </w:p>
    <w:p w14:paraId="0DE76496" w14:textId="77777777" w:rsidR="00000000" w:rsidRDefault="00737B0C">
      <w:pPr>
        <w:pStyle w:val="a"/>
        <w:rPr>
          <w:rFonts w:hint="cs"/>
          <w:rtl/>
        </w:rPr>
      </w:pPr>
      <w:r>
        <w:rPr>
          <w:rFonts w:hint="cs"/>
          <w:rtl/>
        </w:rPr>
        <w:t xml:space="preserve">- -  התשס"ב-2002, שבה נכללו הצעות לעניין הסדרה קבועה של שידורי הטלוויזיה מהכנסת. בשל </w:t>
      </w:r>
      <w:r>
        <w:rPr>
          <w:rFonts w:hint="cs"/>
          <w:rtl/>
        </w:rPr>
        <w:t>פיזור הכנסת החמש-עשרה לא ניתן היה לקדם את הטיפול בהצעת החוק ולהכין אותה לקריאה שנייה ושלישית. בהצעת החוק האמורה נכלל גם סעיף בדבר הארכת תוקף הוראות השעה, סעיף שפוצל מהצעת החוק והתקבל בקריאה שנייה ושלישית, ועל-פיו אכן הוארך תוקף הוראות השעה עד לתום הכנס השנ</w:t>
      </w:r>
      <w:r>
        <w:rPr>
          <w:rFonts w:hint="cs"/>
          <w:rtl/>
        </w:rPr>
        <w:t>י בשנת 2003, האמור להסתיים מחר בערב.</w:t>
      </w:r>
    </w:p>
    <w:p w14:paraId="010A87F7" w14:textId="77777777" w:rsidR="00000000" w:rsidRDefault="00737B0C">
      <w:pPr>
        <w:pStyle w:val="a"/>
        <w:rPr>
          <w:rFonts w:hint="cs"/>
          <w:rtl/>
        </w:rPr>
      </w:pPr>
    </w:p>
    <w:p w14:paraId="0C0ECE6C" w14:textId="77777777" w:rsidR="00000000" w:rsidRDefault="00737B0C">
      <w:pPr>
        <w:pStyle w:val="a"/>
        <w:rPr>
          <w:rFonts w:hint="cs"/>
          <w:rtl/>
        </w:rPr>
      </w:pPr>
      <w:r>
        <w:rPr>
          <w:rFonts w:hint="cs"/>
          <w:rtl/>
        </w:rPr>
        <w:t>אשר להסדרה הקבועה של שידורי הטלוויזיה מהכנסת בהתאם להצעת החוק האמורה, כידוע, ביום 14 ביולי 2003 החליטה הכנסת לקבל את הצעתה של ועדת הכנסת להחיל על אותה הצעה את דין הרציפות.</w:t>
      </w:r>
    </w:p>
    <w:p w14:paraId="2F11C7D9" w14:textId="77777777" w:rsidR="00000000" w:rsidRDefault="00737B0C">
      <w:pPr>
        <w:pStyle w:val="a"/>
        <w:rPr>
          <w:rFonts w:hint="cs"/>
          <w:rtl/>
        </w:rPr>
      </w:pPr>
    </w:p>
    <w:p w14:paraId="582CA12A" w14:textId="77777777" w:rsidR="00000000" w:rsidRDefault="00737B0C">
      <w:pPr>
        <w:pStyle w:val="a"/>
        <w:rPr>
          <w:rFonts w:hint="cs"/>
          <w:rtl/>
        </w:rPr>
      </w:pPr>
      <w:r>
        <w:rPr>
          <w:rFonts w:hint="cs"/>
          <w:rtl/>
        </w:rPr>
        <w:t>לפיכך, מוצע להאריך את תוקף הוראת השעה עד לסוף</w:t>
      </w:r>
      <w:r>
        <w:rPr>
          <w:rFonts w:hint="cs"/>
          <w:rtl/>
        </w:rPr>
        <w:t xml:space="preserve"> שנת 2003, וזאת כדי לאפשר את סיום ההכנה של הצעת החוק הקבועה. כמו כן, מוצע לאפשר ליושב-ראש הכנסת להאריך את מועד תוקף הוראת השעה עד תום הכנס הראשון של הכנסת בשנת 2004. </w:t>
      </w:r>
    </w:p>
    <w:p w14:paraId="432FBBD6" w14:textId="77777777" w:rsidR="00000000" w:rsidRDefault="00737B0C">
      <w:pPr>
        <w:pStyle w:val="a"/>
        <w:rPr>
          <w:rFonts w:hint="cs"/>
          <w:rtl/>
        </w:rPr>
      </w:pPr>
    </w:p>
    <w:p w14:paraId="1945CE5F" w14:textId="77777777" w:rsidR="00000000" w:rsidRDefault="00737B0C">
      <w:pPr>
        <w:pStyle w:val="a"/>
        <w:rPr>
          <w:rFonts w:hint="cs"/>
          <w:rtl/>
        </w:rPr>
      </w:pPr>
      <w:r>
        <w:rPr>
          <w:rFonts w:hint="cs"/>
          <w:rtl/>
        </w:rPr>
        <w:t>להצעת החוק הוגשו הסתייגויות. למיטב הבנתי הן לא מהותיות. לפיכך, אני אבקש לדחות את ההסתייג</w:t>
      </w:r>
      <w:r>
        <w:rPr>
          <w:rFonts w:hint="cs"/>
          <w:rtl/>
        </w:rPr>
        <w:t>ויות ולקבל את החוק בנוסח שהגישה הוועדה גם בקריאה השנייה, ומייד אחר כך בקריאה השלישית. תודה רבה, אדוני היושב-ראש.</w:t>
      </w:r>
    </w:p>
    <w:p w14:paraId="260ACCE2" w14:textId="77777777" w:rsidR="00000000" w:rsidRDefault="00737B0C">
      <w:pPr>
        <w:pStyle w:val="ad"/>
        <w:rPr>
          <w:rtl/>
        </w:rPr>
      </w:pPr>
    </w:p>
    <w:p w14:paraId="0762C0B0" w14:textId="77777777" w:rsidR="00000000" w:rsidRDefault="00737B0C">
      <w:pPr>
        <w:pStyle w:val="ad"/>
        <w:rPr>
          <w:rtl/>
        </w:rPr>
      </w:pPr>
      <w:r>
        <w:rPr>
          <w:rFonts w:hint="eastAsia"/>
          <w:rtl/>
        </w:rPr>
        <w:t>היו</w:t>
      </w:r>
      <w:r>
        <w:rPr>
          <w:rtl/>
        </w:rPr>
        <w:t>"ר מוחמד ברכה:</w:t>
      </w:r>
    </w:p>
    <w:p w14:paraId="7286D775" w14:textId="77777777" w:rsidR="00000000" w:rsidRDefault="00737B0C">
      <w:pPr>
        <w:pStyle w:val="a"/>
        <w:rPr>
          <w:rFonts w:hint="cs"/>
          <w:rtl/>
        </w:rPr>
      </w:pPr>
    </w:p>
    <w:p w14:paraId="3A049432" w14:textId="77777777" w:rsidR="00000000" w:rsidRDefault="00737B0C">
      <w:pPr>
        <w:pStyle w:val="a"/>
        <w:rPr>
          <w:rFonts w:hint="cs"/>
          <w:rtl/>
        </w:rPr>
      </w:pPr>
      <w:r>
        <w:rPr>
          <w:rFonts w:hint="cs"/>
          <w:rtl/>
        </w:rPr>
        <w:t xml:space="preserve"> תודה, אדוני יושב-ראש ועדת הכנסת. רבותי חברי הכנסת, אנחנו עוברים לדיון בהסתייגויות לסעיף החוק. חבר הכנסת דוד טל, יש לו הסתי</w:t>
      </w:r>
      <w:r>
        <w:rPr>
          <w:rFonts w:hint="cs"/>
          <w:rtl/>
        </w:rPr>
        <w:t>יגות לסעיף מס' 1 - הוא איננו. חבר הכנסת וילן - איננו. חבר הכנסת אורון - איננו. חבר הכנסת טיבי - איננו. כנ"ל לגבי ההסתייגות השנייה וכנ"ל לגבי ההסתייגות השלישית. לכן, כל ההסתייגויות יורדות מאליהן.</w:t>
      </w:r>
    </w:p>
    <w:p w14:paraId="5CB62332" w14:textId="77777777" w:rsidR="00000000" w:rsidRDefault="00737B0C">
      <w:pPr>
        <w:pStyle w:val="a"/>
        <w:rPr>
          <w:rFonts w:hint="cs"/>
          <w:rtl/>
        </w:rPr>
      </w:pPr>
    </w:p>
    <w:p w14:paraId="5271179E" w14:textId="77777777" w:rsidR="00000000" w:rsidRDefault="00737B0C">
      <w:pPr>
        <w:pStyle w:val="a"/>
        <w:rPr>
          <w:rFonts w:hint="cs"/>
          <w:rtl/>
        </w:rPr>
      </w:pPr>
      <w:r>
        <w:rPr>
          <w:rFonts w:hint="cs"/>
          <w:rtl/>
        </w:rPr>
        <w:t xml:space="preserve">אנחנו עוברים להצבעה. חברי הכנסת, אנחנו מצביעים בקריאה שנייה </w:t>
      </w:r>
      <w:r>
        <w:rPr>
          <w:rFonts w:hint="cs"/>
          <w:rtl/>
        </w:rPr>
        <w:t>על הצעת חוק שידורי טלוויזיה מהכנסת (הוראת שעה) (תיקון מס' 5), התשס"ג-2003. ההצבעה החלה. מי בעד, מי נגד, מי נמנע? בבקשה.</w:t>
      </w:r>
    </w:p>
    <w:p w14:paraId="57A3FC29" w14:textId="77777777" w:rsidR="00000000" w:rsidRDefault="00737B0C">
      <w:pPr>
        <w:pStyle w:val="a"/>
        <w:ind w:firstLine="0"/>
        <w:rPr>
          <w:rFonts w:hint="cs"/>
          <w:rtl/>
        </w:rPr>
      </w:pPr>
    </w:p>
    <w:p w14:paraId="490DA316" w14:textId="77777777" w:rsidR="00000000" w:rsidRDefault="00737B0C">
      <w:pPr>
        <w:pStyle w:val="a7"/>
        <w:bidi/>
        <w:rPr>
          <w:rFonts w:hint="cs"/>
          <w:rtl/>
        </w:rPr>
      </w:pPr>
      <w:r>
        <w:rPr>
          <w:rFonts w:hint="cs"/>
          <w:rtl/>
        </w:rPr>
        <w:t>הצבעה מס' 34</w:t>
      </w:r>
    </w:p>
    <w:p w14:paraId="2B3655F0" w14:textId="77777777" w:rsidR="00000000" w:rsidRDefault="00737B0C">
      <w:pPr>
        <w:pStyle w:val="a7"/>
        <w:bidi/>
        <w:rPr>
          <w:rFonts w:hint="cs"/>
          <w:rtl/>
        </w:rPr>
      </w:pPr>
    </w:p>
    <w:p w14:paraId="5E8BB4F2" w14:textId="77777777" w:rsidR="00000000" w:rsidRDefault="00737B0C">
      <w:pPr>
        <w:pStyle w:val="a8"/>
        <w:bidi/>
        <w:rPr>
          <w:rFonts w:hint="cs"/>
          <w:rtl/>
        </w:rPr>
      </w:pPr>
      <w:r>
        <w:rPr>
          <w:rFonts w:hint="cs"/>
          <w:rtl/>
        </w:rPr>
        <w:t>בעד סעיף 1 - 15</w:t>
      </w:r>
    </w:p>
    <w:p w14:paraId="30A9A32C" w14:textId="77777777" w:rsidR="00000000" w:rsidRDefault="00737B0C">
      <w:pPr>
        <w:pStyle w:val="a8"/>
        <w:bidi/>
        <w:rPr>
          <w:rFonts w:hint="cs"/>
          <w:rtl/>
        </w:rPr>
      </w:pPr>
      <w:r>
        <w:rPr>
          <w:rFonts w:hint="cs"/>
          <w:rtl/>
        </w:rPr>
        <w:t>נגד - 2</w:t>
      </w:r>
    </w:p>
    <w:p w14:paraId="76E5A11A" w14:textId="77777777" w:rsidR="00000000" w:rsidRDefault="00737B0C">
      <w:pPr>
        <w:pStyle w:val="a8"/>
        <w:bidi/>
        <w:rPr>
          <w:rFonts w:hint="cs"/>
          <w:rtl/>
        </w:rPr>
      </w:pPr>
      <w:r>
        <w:rPr>
          <w:rFonts w:hint="cs"/>
          <w:rtl/>
        </w:rPr>
        <w:t>נמנעים - אין</w:t>
      </w:r>
    </w:p>
    <w:p w14:paraId="626265A5" w14:textId="77777777" w:rsidR="00000000" w:rsidRDefault="00737B0C">
      <w:pPr>
        <w:pStyle w:val="a9"/>
        <w:bidi/>
        <w:rPr>
          <w:rFonts w:hint="cs"/>
          <w:rtl/>
        </w:rPr>
      </w:pPr>
      <w:r>
        <w:rPr>
          <w:rFonts w:hint="cs"/>
          <w:rtl/>
        </w:rPr>
        <w:t xml:space="preserve">סעיף 1 נתקבל.   </w:t>
      </w:r>
    </w:p>
    <w:p w14:paraId="73E246E0" w14:textId="77777777" w:rsidR="00000000" w:rsidRDefault="00737B0C">
      <w:pPr>
        <w:pStyle w:val="a"/>
        <w:ind w:firstLine="0"/>
        <w:rPr>
          <w:rFonts w:hint="cs"/>
          <w:rtl/>
        </w:rPr>
      </w:pPr>
    </w:p>
    <w:p w14:paraId="4AC5FAB5" w14:textId="77777777" w:rsidR="00000000" w:rsidRDefault="00737B0C">
      <w:pPr>
        <w:pStyle w:val="ad"/>
        <w:rPr>
          <w:rtl/>
        </w:rPr>
      </w:pPr>
      <w:r>
        <w:rPr>
          <w:rtl/>
        </w:rPr>
        <w:t>היו"ר מוחמד ברכה:</w:t>
      </w:r>
    </w:p>
    <w:p w14:paraId="282FCAFF" w14:textId="77777777" w:rsidR="00000000" w:rsidRDefault="00737B0C">
      <w:pPr>
        <w:pStyle w:val="a"/>
        <w:rPr>
          <w:rtl/>
        </w:rPr>
      </w:pPr>
    </w:p>
    <w:p w14:paraId="4C8B58ED" w14:textId="77777777" w:rsidR="00000000" w:rsidRDefault="00737B0C">
      <w:pPr>
        <w:pStyle w:val="a"/>
        <w:rPr>
          <w:rFonts w:hint="cs"/>
          <w:rtl/>
        </w:rPr>
      </w:pPr>
      <w:r>
        <w:rPr>
          <w:rFonts w:hint="cs"/>
          <w:rtl/>
        </w:rPr>
        <w:t xml:space="preserve">הצעת החוק התקבלה בקריאה שנייה, ברוב של 15 בעד, </w:t>
      </w:r>
      <w:r>
        <w:rPr>
          <w:rFonts w:hint="cs"/>
          <w:rtl/>
        </w:rPr>
        <w:t xml:space="preserve">שני מתנגדים ואפס נמנעים. </w:t>
      </w:r>
    </w:p>
    <w:p w14:paraId="18DF5018" w14:textId="77777777" w:rsidR="00000000" w:rsidRDefault="00737B0C">
      <w:pPr>
        <w:pStyle w:val="a"/>
        <w:rPr>
          <w:rFonts w:hint="cs"/>
          <w:rtl/>
        </w:rPr>
      </w:pPr>
    </w:p>
    <w:p w14:paraId="4A1073F2" w14:textId="77777777" w:rsidR="00000000" w:rsidRDefault="00737B0C">
      <w:pPr>
        <w:pStyle w:val="a"/>
        <w:rPr>
          <w:rFonts w:hint="cs"/>
          <w:rtl/>
        </w:rPr>
      </w:pPr>
      <w:r>
        <w:rPr>
          <w:rFonts w:hint="cs"/>
          <w:rtl/>
        </w:rPr>
        <w:t>על כן, אנחנו עוברים להצבעה על הצעת החוק בקריאה שלישית. ההצבעה החלה. חברי הכנסת, בבקשה.</w:t>
      </w:r>
    </w:p>
    <w:p w14:paraId="743CF2D6" w14:textId="77777777" w:rsidR="00000000" w:rsidRDefault="00737B0C">
      <w:pPr>
        <w:pStyle w:val="a"/>
        <w:ind w:firstLine="0"/>
        <w:rPr>
          <w:rFonts w:hint="cs"/>
          <w:rtl/>
        </w:rPr>
      </w:pPr>
    </w:p>
    <w:p w14:paraId="613CF978" w14:textId="77777777" w:rsidR="00000000" w:rsidRDefault="00737B0C">
      <w:pPr>
        <w:pStyle w:val="a7"/>
        <w:bidi/>
        <w:rPr>
          <w:rFonts w:hint="cs"/>
          <w:rtl/>
        </w:rPr>
      </w:pPr>
      <w:r>
        <w:rPr>
          <w:rFonts w:hint="cs"/>
          <w:rtl/>
        </w:rPr>
        <w:t>הצבעה מס' 35</w:t>
      </w:r>
    </w:p>
    <w:p w14:paraId="7B3B6900" w14:textId="77777777" w:rsidR="00000000" w:rsidRDefault="00737B0C">
      <w:pPr>
        <w:pStyle w:val="a7"/>
        <w:bidi/>
        <w:rPr>
          <w:rFonts w:hint="cs"/>
          <w:rtl/>
        </w:rPr>
      </w:pPr>
    </w:p>
    <w:p w14:paraId="3138213B" w14:textId="77777777" w:rsidR="00000000" w:rsidRDefault="00737B0C">
      <w:pPr>
        <w:pStyle w:val="a8"/>
        <w:bidi/>
        <w:rPr>
          <w:rFonts w:hint="cs"/>
          <w:rtl/>
        </w:rPr>
      </w:pPr>
      <w:r>
        <w:rPr>
          <w:rFonts w:hint="cs"/>
          <w:rtl/>
        </w:rPr>
        <w:t>בעד החוק - 13</w:t>
      </w:r>
    </w:p>
    <w:p w14:paraId="515FB491" w14:textId="77777777" w:rsidR="00000000" w:rsidRDefault="00737B0C">
      <w:pPr>
        <w:pStyle w:val="a8"/>
        <w:bidi/>
        <w:rPr>
          <w:rFonts w:hint="cs"/>
          <w:rtl/>
        </w:rPr>
      </w:pPr>
      <w:r>
        <w:rPr>
          <w:rFonts w:hint="cs"/>
          <w:rtl/>
        </w:rPr>
        <w:t>נגד - 1</w:t>
      </w:r>
    </w:p>
    <w:p w14:paraId="5F9EFA3D" w14:textId="77777777" w:rsidR="00000000" w:rsidRDefault="00737B0C">
      <w:pPr>
        <w:pStyle w:val="a8"/>
        <w:bidi/>
        <w:rPr>
          <w:rFonts w:hint="cs"/>
          <w:rtl/>
        </w:rPr>
      </w:pPr>
      <w:r>
        <w:rPr>
          <w:rFonts w:hint="cs"/>
          <w:rtl/>
        </w:rPr>
        <w:t>נמנעים - אין</w:t>
      </w:r>
    </w:p>
    <w:p w14:paraId="70F2CEA6" w14:textId="77777777" w:rsidR="00000000" w:rsidRDefault="00737B0C">
      <w:pPr>
        <w:pStyle w:val="a9"/>
        <w:bidi/>
        <w:rPr>
          <w:rFonts w:hint="cs"/>
          <w:rtl/>
        </w:rPr>
      </w:pPr>
      <w:r>
        <w:rPr>
          <w:rFonts w:hint="cs"/>
          <w:rtl/>
        </w:rPr>
        <w:t>חוק שידורי טלוויזיה מהכנסת (הוראת שעה) (תיקון מס' 5), התשס"ג-2003, נתקבל.</w:t>
      </w:r>
    </w:p>
    <w:p w14:paraId="2DEEA400" w14:textId="77777777" w:rsidR="00000000" w:rsidRDefault="00737B0C">
      <w:pPr>
        <w:pStyle w:val="a9"/>
        <w:bidi/>
        <w:jc w:val="left"/>
        <w:rPr>
          <w:rFonts w:hint="cs"/>
          <w:rtl/>
        </w:rPr>
      </w:pPr>
    </w:p>
    <w:p w14:paraId="37166AD8" w14:textId="77777777" w:rsidR="00000000" w:rsidRDefault="00737B0C">
      <w:pPr>
        <w:pStyle w:val="ad"/>
        <w:rPr>
          <w:rtl/>
        </w:rPr>
      </w:pPr>
      <w:r>
        <w:rPr>
          <w:rFonts w:hint="eastAsia"/>
          <w:rtl/>
        </w:rPr>
        <w:t>היו</w:t>
      </w:r>
      <w:r>
        <w:rPr>
          <w:rtl/>
        </w:rPr>
        <w:t>"ר מוחמד ברכה:</w:t>
      </w:r>
    </w:p>
    <w:p w14:paraId="720DA7F3" w14:textId="77777777" w:rsidR="00000000" w:rsidRDefault="00737B0C">
      <w:pPr>
        <w:pStyle w:val="a"/>
        <w:rPr>
          <w:rFonts w:hint="cs"/>
          <w:rtl/>
        </w:rPr>
      </w:pPr>
    </w:p>
    <w:p w14:paraId="10F0FA0F" w14:textId="77777777" w:rsidR="00000000" w:rsidRDefault="00737B0C">
      <w:pPr>
        <w:pStyle w:val="a"/>
        <w:rPr>
          <w:rFonts w:hint="cs"/>
          <w:rtl/>
        </w:rPr>
      </w:pPr>
      <w:r>
        <w:rPr>
          <w:rFonts w:hint="cs"/>
          <w:rtl/>
        </w:rPr>
        <w:t>הצעת חוק שידורי טלוויזיה מהכנסת (הוראת שעה) (תיקון מס' 5), התשס"ג-2003, התקבלה בקריאה שלישית ברוב של 13 תומכים ומתנגד אחד.</w:t>
      </w:r>
    </w:p>
    <w:p w14:paraId="07B5D0C4" w14:textId="77777777" w:rsidR="00000000" w:rsidRDefault="00737B0C">
      <w:pPr>
        <w:pStyle w:val="a"/>
        <w:rPr>
          <w:rFonts w:hint="cs"/>
          <w:rtl/>
        </w:rPr>
      </w:pPr>
    </w:p>
    <w:p w14:paraId="6516B556" w14:textId="77777777" w:rsidR="00000000" w:rsidRDefault="00737B0C">
      <w:pPr>
        <w:pStyle w:val="a"/>
        <w:rPr>
          <w:rFonts w:hint="cs"/>
          <w:rtl/>
        </w:rPr>
      </w:pPr>
    </w:p>
    <w:p w14:paraId="33377EAF" w14:textId="77777777" w:rsidR="00000000" w:rsidRDefault="00737B0C">
      <w:pPr>
        <w:pStyle w:val="Subject"/>
        <w:rPr>
          <w:rtl/>
        </w:rPr>
      </w:pPr>
    </w:p>
    <w:p w14:paraId="7303BC43" w14:textId="77777777" w:rsidR="00000000" w:rsidRDefault="00737B0C">
      <w:pPr>
        <w:pStyle w:val="Subject"/>
        <w:rPr>
          <w:rFonts w:hint="cs"/>
          <w:rtl/>
        </w:rPr>
      </w:pPr>
      <w:bookmarkStart w:id="572" w:name="CS15135FI0015135T30_07_2003_22_06_49"/>
      <w:bookmarkStart w:id="573" w:name="_Toc47678206"/>
      <w:bookmarkStart w:id="574" w:name="_Toc47682132"/>
      <w:bookmarkStart w:id="575" w:name="_Toc47868533"/>
      <w:bookmarkStart w:id="576" w:name="_Toc47869589"/>
      <w:bookmarkStart w:id="577" w:name="_Toc47869799"/>
      <w:bookmarkStart w:id="578" w:name="_Toc47869943"/>
      <w:bookmarkStart w:id="579" w:name="_Toc49055766"/>
      <w:bookmarkEnd w:id="572"/>
      <w:r>
        <w:rPr>
          <w:rtl/>
        </w:rPr>
        <w:t>הצעת חוק חסינות חברי</w:t>
      </w:r>
      <w:r>
        <w:rPr>
          <w:rFonts w:hint="cs"/>
          <w:rtl/>
        </w:rPr>
        <w:t xml:space="preserve"> </w:t>
      </w:r>
      <w:r>
        <w:rPr>
          <w:rtl/>
        </w:rPr>
        <w:t xml:space="preserve">הכנסת, זכויותיהם </w:t>
      </w:r>
      <w:r>
        <w:rPr>
          <w:rFonts w:hint="cs"/>
          <w:rtl/>
        </w:rPr>
        <w:br/>
      </w:r>
      <w:r>
        <w:rPr>
          <w:rtl/>
        </w:rPr>
        <w:t>וחובותיהם</w:t>
      </w:r>
      <w:r>
        <w:rPr>
          <w:rFonts w:hint="cs"/>
          <w:rtl/>
        </w:rPr>
        <w:t xml:space="preserve"> (</w:t>
      </w:r>
      <w:r>
        <w:rPr>
          <w:rtl/>
        </w:rPr>
        <w:t>תיקון מס' 30), התשס"ג-2003</w:t>
      </w:r>
      <w:bookmarkEnd w:id="573"/>
      <w:bookmarkEnd w:id="574"/>
      <w:bookmarkEnd w:id="575"/>
      <w:bookmarkEnd w:id="576"/>
      <w:bookmarkEnd w:id="577"/>
      <w:bookmarkEnd w:id="578"/>
      <w:bookmarkEnd w:id="579"/>
      <w:r>
        <w:rPr>
          <w:rtl/>
        </w:rPr>
        <w:t xml:space="preserve"> </w:t>
      </w:r>
    </w:p>
    <w:p w14:paraId="715A5B7C" w14:textId="77777777" w:rsidR="00000000" w:rsidRDefault="00737B0C">
      <w:pPr>
        <w:pStyle w:val="a"/>
        <w:ind w:firstLine="0"/>
        <w:rPr>
          <w:rFonts w:hint="cs"/>
          <w:rtl/>
        </w:rPr>
      </w:pPr>
      <w:r>
        <w:rPr>
          <w:rFonts w:hint="cs"/>
          <w:rtl/>
        </w:rPr>
        <w:t xml:space="preserve">[מס' כ/23; </w:t>
      </w:r>
      <w:r>
        <w:rPr>
          <w:rtl/>
        </w:rPr>
        <w:t>"דברי הכנסת", חוב</w:t>
      </w:r>
      <w:r>
        <w:rPr>
          <w:rFonts w:hint="cs"/>
          <w:rtl/>
        </w:rPr>
        <w:t>' ט"ז</w:t>
      </w:r>
      <w:r>
        <w:rPr>
          <w:rtl/>
        </w:rPr>
        <w:t>, עמ'</w:t>
      </w:r>
      <w:r>
        <w:rPr>
          <w:rFonts w:hint="cs"/>
          <w:rtl/>
        </w:rPr>
        <w:t xml:space="preserve"> 3765; </w:t>
      </w:r>
      <w:r>
        <w:rPr>
          <w:rFonts w:hint="eastAsia"/>
          <w:rtl/>
        </w:rPr>
        <w:t>נספחו</w:t>
      </w:r>
      <w:r>
        <w:rPr>
          <w:rFonts w:hint="eastAsia"/>
          <w:rtl/>
        </w:rPr>
        <w:t>ת</w:t>
      </w:r>
      <w:r>
        <w:rPr>
          <w:rtl/>
        </w:rPr>
        <w:t>.</w:t>
      </w:r>
      <w:r>
        <w:rPr>
          <w:rFonts w:hint="cs"/>
          <w:rtl/>
        </w:rPr>
        <w:t>]</w:t>
      </w:r>
    </w:p>
    <w:p w14:paraId="32749BB5" w14:textId="77777777" w:rsidR="00000000" w:rsidRDefault="00737B0C">
      <w:pPr>
        <w:pStyle w:val="SubjectSub"/>
        <w:rPr>
          <w:rtl/>
        </w:rPr>
      </w:pPr>
      <w:bookmarkStart w:id="580" w:name="_Toc47678207"/>
      <w:bookmarkStart w:id="581" w:name="_Toc47682133"/>
      <w:r>
        <w:rPr>
          <w:rtl/>
        </w:rPr>
        <w:t>(קריאה שני</w:t>
      </w:r>
      <w:r>
        <w:rPr>
          <w:rFonts w:hint="cs"/>
          <w:rtl/>
        </w:rPr>
        <w:t>י</w:t>
      </w:r>
      <w:r>
        <w:rPr>
          <w:rtl/>
        </w:rPr>
        <w:t>ה וקריאה שלישית)</w:t>
      </w:r>
      <w:bookmarkEnd w:id="580"/>
      <w:bookmarkEnd w:id="581"/>
    </w:p>
    <w:p w14:paraId="3E864BBE" w14:textId="77777777" w:rsidR="00000000" w:rsidRDefault="00737B0C">
      <w:pPr>
        <w:pStyle w:val="ad"/>
        <w:rPr>
          <w:rFonts w:hint="cs"/>
          <w:rtl/>
        </w:rPr>
      </w:pPr>
    </w:p>
    <w:p w14:paraId="41147B76" w14:textId="77777777" w:rsidR="00000000" w:rsidRDefault="00737B0C">
      <w:pPr>
        <w:pStyle w:val="ad"/>
        <w:rPr>
          <w:rtl/>
        </w:rPr>
      </w:pPr>
      <w:r>
        <w:rPr>
          <w:rFonts w:hint="eastAsia"/>
          <w:rtl/>
        </w:rPr>
        <w:t>היו</w:t>
      </w:r>
      <w:r>
        <w:rPr>
          <w:rtl/>
        </w:rPr>
        <w:t>"ר מוחמד ברכה:</w:t>
      </w:r>
    </w:p>
    <w:p w14:paraId="49D123A0" w14:textId="77777777" w:rsidR="00000000" w:rsidRDefault="00737B0C">
      <w:pPr>
        <w:pStyle w:val="a"/>
        <w:rPr>
          <w:rFonts w:hint="cs"/>
          <w:rtl/>
        </w:rPr>
      </w:pPr>
    </w:p>
    <w:p w14:paraId="77508F15" w14:textId="77777777" w:rsidR="00000000" w:rsidRDefault="00737B0C">
      <w:pPr>
        <w:pStyle w:val="a"/>
        <w:rPr>
          <w:rFonts w:hint="cs"/>
          <w:rtl/>
        </w:rPr>
      </w:pPr>
      <w:r>
        <w:rPr>
          <w:rFonts w:hint="cs"/>
          <w:rtl/>
        </w:rPr>
        <w:t>אנחנו עוברים להצעת החוק הבאה, הצעת חוק חסינות חברי הכנסת, זכויותיהם וחובותיהם (תיקון מס' 30), התשס"ג-2003. חבר הכנסת בר-און, יושב-ראש ועדת הכנסת, בבקשה.</w:t>
      </w:r>
    </w:p>
    <w:p w14:paraId="688E104A" w14:textId="77777777" w:rsidR="00000000" w:rsidRDefault="00737B0C">
      <w:pPr>
        <w:pStyle w:val="a"/>
        <w:ind w:firstLine="0"/>
        <w:rPr>
          <w:rFonts w:hint="cs"/>
          <w:rtl/>
        </w:rPr>
      </w:pPr>
    </w:p>
    <w:p w14:paraId="2D13C3DF" w14:textId="77777777" w:rsidR="00000000" w:rsidRDefault="00737B0C">
      <w:pPr>
        <w:pStyle w:val="Speaker"/>
        <w:rPr>
          <w:rtl/>
        </w:rPr>
      </w:pPr>
      <w:bookmarkStart w:id="582" w:name="FS000001038T30_07_2003_22_08_47C"/>
      <w:bookmarkStart w:id="583" w:name="FS000001038T30_07_2003_22_09_06"/>
      <w:bookmarkStart w:id="584" w:name="_Toc47678208"/>
      <w:bookmarkStart w:id="585" w:name="_Toc49055767"/>
      <w:bookmarkEnd w:id="582"/>
      <w:bookmarkEnd w:id="583"/>
      <w:r>
        <w:rPr>
          <w:rtl/>
        </w:rPr>
        <w:t>רוני בר-און (יו"ר ועדת הכנסת):</w:t>
      </w:r>
      <w:bookmarkEnd w:id="584"/>
      <w:bookmarkEnd w:id="585"/>
    </w:p>
    <w:p w14:paraId="6A4E0572" w14:textId="77777777" w:rsidR="00000000" w:rsidRDefault="00737B0C">
      <w:pPr>
        <w:pStyle w:val="a"/>
        <w:rPr>
          <w:rtl/>
        </w:rPr>
      </w:pPr>
    </w:p>
    <w:p w14:paraId="4E33D289" w14:textId="77777777" w:rsidR="00000000" w:rsidRDefault="00737B0C">
      <w:pPr>
        <w:pStyle w:val="a"/>
        <w:rPr>
          <w:rFonts w:hint="cs"/>
          <w:rtl/>
        </w:rPr>
      </w:pPr>
      <w:r>
        <w:rPr>
          <w:rFonts w:hint="cs"/>
          <w:rtl/>
        </w:rPr>
        <w:t xml:space="preserve">תודה רבה. </w:t>
      </w:r>
    </w:p>
    <w:p w14:paraId="3520AFBB" w14:textId="77777777" w:rsidR="00000000" w:rsidRDefault="00737B0C">
      <w:pPr>
        <w:pStyle w:val="a"/>
        <w:rPr>
          <w:rFonts w:hint="cs"/>
          <w:rtl/>
        </w:rPr>
      </w:pPr>
    </w:p>
    <w:p w14:paraId="42026A3B" w14:textId="77777777" w:rsidR="00000000" w:rsidRDefault="00737B0C">
      <w:pPr>
        <w:pStyle w:val="a"/>
        <w:rPr>
          <w:rFonts w:hint="cs"/>
          <w:rtl/>
        </w:rPr>
      </w:pPr>
      <w:r>
        <w:rPr>
          <w:rFonts w:hint="cs"/>
          <w:rtl/>
        </w:rPr>
        <w:t xml:space="preserve">אדוני </w:t>
      </w:r>
      <w:r>
        <w:rPr>
          <w:rFonts w:hint="cs"/>
          <w:rtl/>
        </w:rPr>
        <w:t>היושב-ראש, כנסת נכבדה, בראשית דברי אני רוצה להודות לכל מי שטרח ועמל בהצעת החוק הקודמת, שעברה עכשיו בקריאה שנייה ושלישית - ליועצת המשפטית ארבל אסטרחן ולצוות הוועדה ולחברי הוועדה, שבדקו אותו והכינו אותו כפי שהוא עבר עכשיו.</w:t>
      </w:r>
    </w:p>
    <w:p w14:paraId="71B23658" w14:textId="77777777" w:rsidR="00000000" w:rsidRDefault="00737B0C">
      <w:pPr>
        <w:pStyle w:val="a"/>
        <w:rPr>
          <w:rFonts w:hint="cs"/>
          <w:rtl/>
        </w:rPr>
      </w:pPr>
    </w:p>
    <w:p w14:paraId="5CDBB0CC" w14:textId="77777777" w:rsidR="00000000" w:rsidRDefault="00737B0C">
      <w:pPr>
        <w:pStyle w:val="a"/>
        <w:rPr>
          <w:rFonts w:hint="cs"/>
          <w:rtl/>
        </w:rPr>
      </w:pPr>
      <w:r>
        <w:rPr>
          <w:rFonts w:hint="cs"/>
          <w:rtl/>
        </w:rPr>
        <w:t>אדוני היושב-ראש, חברי חברי הכנסת -</w:t>
      </w:r>
      <w:r>
        <w:rPr>
          <w:rFonts w:hint="cs"/>
          <w:rtl/>
        </w:rPr>
        <w:t xml:space="preserve"> -</w:t>
      </w:r>
    </w:p>
    <w:p w14:paraId="731A726D" w14:textId="77777777" w:rsidR="00000000" w:rsidRDefault="00737B0C">
      <w:pPr>
        <w:pStyle w:val="a"/>
        <w:ind w:firstLine="0"/>
        <w:rPr>
          <w:rFonts w:hint="cs"/>
          <w:rtl/>
        </w:rPr>
      </w:pPr>
    </w:p>
    <w:p w14:paraId="58A4A426" w14:textId="77777777" w:rsidR="00000000" w:rsidRDefault="00737B0C">
      <w:pPr>
        <w:pStyle w:val="ad"/>
        <w:rPr>
          <w:rtl/>
        </w:rPr>
      </w:pPr>
      <w:r>
        <w:rPr>
          <w:rFonts w:hint="eastAsia"/>
          <w:rtl/>
        </w:rPr>
        <w:t>היו</w:t>
      </w:r>
      <w:r>
        <w:rPr>
          <w:rtl/>
        </w:rPr>
        <w:t>"ר מוחמד ברכה:</w:t>
      </w:r>
    </w:p>
    <w:p w14:paraId="3F3A3D04" w14:textId="77777777" w:rsidR="00000000" w:rsidRDefault="00737B0C">
      <w:pPr>
        <w:pStyle w:val="a"/>
        <w:rPr>
          <w:rFonts w:hint="cs"/>
          <w:rtl/>
        </w:rPr>
      </w:pPr>
    </w:p>
    <w:p w14:paraId="38439BEB" w14:textId="77777777" w:rsidR="00000000" w:rsidRDefault="00737B0C">
      <w:pPr>
        <w:pStyle w:val="a"/>
        <w:rPr>
          <w:rFonts w:hint="cs"/>
          <w:rtl/>
        </w:rPr>
      </w:pPr>
      <w:r>
        <w:rPr>
          <w:rFonts w:hint="cs"/>
          <w:rtl/>
        </w:rPr>
        <w:t xml:space="preserve">מה קורה שם? </w:t>
      </w:r>
    </w:p>
    <w:p w14:paraId="14C15B91" w14:textId="77777777" w:rsidR="00000000" w:rsidRDefault="00737B0C">
      <w:pPr>
        <w:pStyle w:val="a"/>
        <w:ind w:firstLine="0"/>
        <w:rPr>
          <w:rFonts w:hint="cs"/>
          <w:rtl/>
        </w:rPr>
      </w:pPr>
    </w:p>
    <w:p w14:paraId="58E2914E" w14:textId="77777777" w:rsidR="00000000" w:rsidRDefault="00737B0C">
      <w:pPr>
        <w:pStyle w:val="SpeakerCon"/>
        <w:rPr>
          <w:rtl/>
        </w:rPr>
      </w:pPr>
      <w:bookmarkStart w:id="586" w:name="FS000001038T30_07_2003_22_10_40C"/>
      <w:bookmarkEnd w:id="586"/>
      <w:r>
        <w:rPr>
          <w:rFonts w:hint="eastAsia"/>
          <w:rtl/>
        </w:rPr>
        <w:t>רוני</w:t>
      </w:r>
      <w:r>
        <w:rPr>
          <w:rtl/>
        </w:rPr>
        <w:t xml:space="preserve"> בר-און (יו"ר ועדת הכנסת):</w:t>
      </w:r>
    </w:p>
    <w:p w14:paraId="06ED500E" w14:textId="77777777" w:rsidR="00000000" w:rsidRDefault="00737B0C">
      <w:pPr>
        <w:pStyle w:val="a"/>
        <w:rPr>
          <w:rFonts w:hint="cs"/>
          <w:rtl/>
        </w:rPr>
      </w:pPr>
    </w:p>
    <w:p w14:paraId="5924E015" w14:textId="77777777" w:rsidR="00000000" w:rsidRDefault="00737B0C">
      <w:pPr>
        <w:pStyle w:val="a"/>
        <w:rPr>
          <w:rFonts w:hint="cs"/>
          <w:rtl/>
        </w:rPr>
      </w:pPr>
      <w:r>
        <w:rPr>
          <w:rFonts w:hint="cs"/>
          <w:rtl/>
        </w:rPr>
        <w:t>- - הצעת החוק הבאה, שאני מציע לכם לתמוך בה עכשיו בקריאה שנייה ושלישית, היא הצעת חוק חסינות חברי הכנסת, זכויותיהם וחובותיהם (תיקון מס' 30), התשס"ג-2003. ההצעה היא מטעם ועדת הכנסת, ונושאה ה</w:t>
      </w:r>
      <w:r>
        <w:rPr>
          <w:rFonts w:hint="cs"/>
          <w:rtl/>
        </w:rPr>
        <w:t xml:space="preserve">וא השתתפות הכנסת בהוצאות משפטיות של חברי הכנסת.  </w:t>
      </w:r>
    </w:p>
    <w:p w14:paraId="76B56BE7" w14:textId="77777777" w:rsidR="00000000" w:rsidRDefault="00737B0C">
      <w:pPr>
        <w:pStyle w:val="a"/>
        <w:ind w:firstLine="0"/>
        <w:rPr>
          <w:rFonts w:hint="cs"/>
          <w:rtl/>
        </w:rPr>
      </w:pPr>
    </w:p>
    <w:p w14:paraId="28F97ACD" w14:textId="77777777" w:rsidR="00000000" w:rsidRDefault="00737B0C">
      <w:pPr>
        <w:pStyle w:val="a"/>
        <w:ind w:firstLine="0"/>
        <w:rPr>
          <w:rFonts w:hint="cs"/>
          <w:rtl/>
        </w:rPr>
      </w:pPr>
      <w:r>
        <w:rPr>
          <w:rFonts w:hint="cs"/>
          <w:rtl/>
        </w:rPr>
        <w:tab/>
        <w:t>כידוע, עובדי הציבור וכן נבחרי ציבור, שרים ונבחרים ברשויות מקומיות, זכאים בהתמלא תנאים מסוימים לקבל השתתפות או החזר הוצאות משפטיות מאוצר המדינה או מהרשות המקומית, לפי העניין, בשל מעשה שעשו במסגרת מילוי תפק</w:t>
      </w:r>
      <w:r>
        <w:rPr>
          <w:rFonts w:hint="cs"/>
          <w:rtl/>
        </w:rPr>
        <w:t xml:space="preserve">ידם. אך ורק לגבי חברי הכנסת לא התקיים ההסדר הזה עד היום הזה. </w:t>
      </w:r>
    </w:p>
    <w:p w14:paraId="05E8C3F2" w14:textId="77777777" w:rsidR="00000000" w:rsidRDefault="00737B0C">
      <w:pPr>
        <w:pStyle w:val="a"/>
        <w:ind w:firstLine="0"/>
        <w:rPr>
          <w:rFonts w:hint="cs"/>
          <w:rtl/>
        </w:rPr>
      </w:pPr>
    </w:p>
    <w:p w14:paraId="4DB1DA9A" w14:textId="77777777" w:rsidR="00000000" w:rsidRDefault="00737B0C">
      <w:pPr>
        <w:pStyle w:val="a"/>
        <w:ind w:firstLine="0"/>
        <w:rPr>
          <w:rFonts w:hint="cs"/>
          <w:rtl/>
        </w:rPr>
      </w:pPr>
      <w:r>
        <w:rPr>
          <w:rFonts w:hint="cs"/>
          <w:rtl/>
        </w:rPr>
        <w:tab/>
        <w:t>לפיכך מינה יושב-ראש הכנסת בדצמבר 2001 ועדה ציבורית שתבחן את הנושא הזה ותמליץ את המלצותיה לוועדת הכנסת. בראשות הוועדה עמד כבוד השופט בדימוס, פרופסור יצחק זמיר. עוד היו חברים בוועדה עורכי-הדין מ</w:t>
      </w:r>
      <w:r>
        <w:rPr>
          <w:rFonts w:hint="cs"/>
          <w:rtl/>
        </w:rPr>
        <w:t>שה נסים וצבי ענבר. משה נסים, ככל הזכור לכם, היה בעבר שר האוצר ושר המשפטים. הוועדה הציבורית, שהגישה דין-וחשבון בדצמבר 2002, הגיעה למסקנה, כי מן הראוי להחיל על חברי הכנסת הסדר בדבר השתתפות בהוצאות משפטיות, הדומה בעיקרו להסדר החל על עובדי המדינה, על שופטים, ע</w:t>
      </w:r>
      <w:r>
        <w:rPr>
          <w:rFonts w:hint="cs"/>
          <w:rtl/>
        </w:rPr>
        <w:t>ל שרים ועל סגני שרים, ולעגן את ההסדר הזה בחוק.</w:t>
      </w:r>
    </w:p>
    <w:p w14:paraId="3B1C2EEC" w14:textId="77777777" w:rsidR="00000000" w:rsidRDefault="00737B0C">
      <w:pPr>
        <w:pStyle w:val="a"/>
        <w:ind w:firstLine="0"/>
        <w:rPr>
          <w:rFonts w:hint="cs"/>
          <w:rtl/>
        </w:rPr>
      </w:pPr>
    </w:p>
    <w:p w14:paraId="4340D991" w14:textId="77777777" w:rsidR="00000000" w:rsidRDefault="00737B0C">
      <w:pPr>
        <w:pStyle w:val="a"/>
        <w:ind w:firstLine="0"/>
        <w:rPr>
          <w:rFonts w:hint="cs"/>
          <w:rtl/>
        </w:rPr>
      </w:pPr>
      <w:r>
        <w:rPr>
          <w:rFonts w:hint="cs"/>
          <w:rtl/>
        </w:rPr>
        <w:tab/>
        <w:t>ועדת הכנסת אימצה את המסקנה הזאת, וההצעה המונחת בפניכם היא תוצאה של הדיונים שקיימה ועדת הכנסת בדוח הוועדה הציבורית.</w:t>
      </w:r>
    </w:p>
    <w:p w14:paraId="29E7749B" w14:textId="77777777" w:rsidR="00000000" w:rsidRDefault="00737B0C">
      <w:pPr>
        <w:pStyle w:val="a"/>
        <w:ind w:firstLine="0"/>
        <w:rPr>
          <w:rFonts w:hint="cs"/>
          <w:rtl/>
        </w:rPr>
      </w:pPr>
    </w:p>
    <w:p w14:paraId="2F712B7C" w14:textId="77777777" w:rsidR="00000000" w:rsidRDefault="00737B0C">
      <w:pPr>
        <w:pStyle w:val="a"/>
        <w:ind w:firstLine="0"/>
        <w:rPr>
          <w:rFonts w:hint="cs"/>
          <w:rtl/>
        </w:rPr>
      </w:pPr>
      <w:r>
        <w:rPr>
          <w:rFonts w:hint="cs"/>
          <w:rtl/>
        </w:rPr>
        <w:tab/>
        <w:t xml:space="preserve">מוצע אפוא להוסיף לחוק חסינות חברי הכנסת, זכויותיהם וחובותיהם, התשי"א-1951, סעיף המסדיר את </w:t>
      </w:r>
      <w:r>
        <w:rPr>
          <w:rFonts w:hint="cs"/>
          <w:rtl/>
        </w:rPr>
        <w:t>זכאותו של חבר הכנסת, לרבות חבר כנסת לשעבר - - -</w:t>
      </w:r>
    </w:p>
    <w:p w14:paraId="239E1156" w14:textId="77777777" w:rsidR="00000000" w:rsidRDefault="00737B0C">
      <w:pPr>
        <w:pStyle w:val="a"/>
        <w:ind w:firstLine="0"/>
        <w:rPr>
          <w:rFonts w:hint="cs"/>
          <w:rtl/>
        </w:rPr>
      </w:pPr>
    </w:p>
    <w:p w14:paraId="020BC931" w14:textId="77777777" w:rsidR="00000000" w:rsidRDefault="00737B0C">
      <w:pPr>
        <w:pStyle w:val="ad"/>
        <w:rPr>
          <w:rtl/>
        </w:rPr>
      </w:pPr>
      <w:r>
        <w:rPr>
          <w:rFonts w:hint="eastAsia"/>
          <w:rtl/>
        </w:rPr>
        <w:t>היו</w:t>
      </w:r>
      <w:r>
        <w:rPr>
          <w:rtl/>
        </w:rPr>
        <w:t>"ר מוחמד ברכה:</w:t>
      </w:r>
    </w:p>
    <w:p w14:paraId="19321214" w14:textId="77777777" w:rsidR="00000000" w:rsidRDefault="00737B0C">
      <w:pPr>
        <w:pStyle w:val="a"/>
        <w:rPr>
          <w:rFonts w:hint="cs"/>
          <w:rtl/>
        </w:rPr>
      </w:pPr>
    </w:p>
    <w:p w14:paraId="30EC425D" w14:textId="77777777" w:rsidR="00000000" w:rsidRDefault="00737B0C">
      <w:pPr>
        <w:pStyle w:val="a"/>
        <w:rPr>
          <w:rFonts w:hint="cs"/>
          <w:rtl/>
        </w:rPr>
      </w:pPr>
      <w:r>
        <w:rPr>
          <w:rFonts w:hint="cs"/>
          <w:rtl/>
        </w:rPr>
        <w:t>חברי הכנסת, זה לא יכול להיות מה שאתם עושים. אתם נעים מצד לצד, אבל המהומה עדיין נמשכת. חבר הכנסת הרצוג, בבקשה.</w:t>
      </w:r>
    </w:p>
    <w:p w14:paraId="72BAC3FF" w14:textId="77777777" w:rsidR="00000000" w:rsidRDefault="00737B0C">
      <w:pPr>
        <w:pStyle w:val="a"/>
        <w:ind w:firstLine="0"/>
        <w:rPr>
          <w:rFonts w:hint="cs"/>
          <w:rtl/>
        </w:rPr>
      </w:pPr>
    </w:p>
    <w:p w14:paraId="01FE0228" w14:textId="77777777" w:rsidR="00000000" w:rsidRDefault="00737B0C">
      <w:pPr>
        <w:pStyle w:val="SpeakerCon"/>
        <w:rPr>
          <w:rtl/>
        </w:rPr>
      </w:pPr>
      <w:bookmarkStart w:id="587" w:name="FS000001038T30_07_2003_22_15_35C"/>
      <w:bookmarkEnd w:id="587"/>
      <w:r>
        <w:rPr>
          <w:rFonts w:hint="eastAsia"/>
          <w:rtl/>
        </w:rPr>
        <w:t>רוני</w:t>
      </w:r>
      <w:r>
        <w:rPr>
          <w:rtl/>
        </w:rPr>
        <w:t xml:space="preserve"> בר-און (יו"ר ועדת הכנסת):</w:t>
      </w:r>
    </w:p>
    <w:p w14:paraId="08A55708" w14:textId="77777777" w:rsidR="00000000" w:rsidRDefault="00737B0C">
      <w:pPr>
        <w:pStyle w:val="a"/>
        <w:rPr>
          <w:rFonts w:hint="cs"/>
          <w:rtl/>
        </w:rPr>
      </w:pPr>
    </w:p>
    <w:p w14:paraId="4A087E9D" w14:textId="77777777" w:rsidR="00000000" w:rsidRDefault="00737B0C">
      <w:pPr>
        <w:pStyle w:val="a"/>
        <w:rPr>
          <w:rFonts w:hint="cs"/>
          <w:rtl/>
        </w:rPr>
      </w:pPr>
      <w:r>
        <w:rPr>
          <w:rFonts w:hint="cs"/>
          <w:rtl/>
        </w:rPr>
        <w:t xml:space="preserve">זה תמיד גם באותו הרכב. </w:t>
      </w:r>
    </w:p>
    <w:p w14:paraId="42EE1A0D" w14:textId="77777777" w:rsidR="00000000" w:rsidRDefault="00737B0C">
      <w:pPr>
        <w:pStyle w:val="a"/>
        <w:rPr>
          <w:rFonts w:hint="cs"/>
          <w:rtl/>
        </w:rPr>
      </w:pPr>
    </w:p>
    <w:p w14:paraId="436A4B26" w14:textId="77777777" w:rsidR="00000000" w:rsidRDefault="00737B0C">
      <w:pPr>
        <w:pStyle w:val="a"/>
        <w:rPr>
          <w:rFonts w:hint="cs"/>
          <w:rtl/>
        </w:rPr>
      </w:pPr>
      <w:r>
        <w:rPr>
          <w:rFonts w:hint="cs"/>
          <w:rtl/>
        </w:rPr>
        <w:t>כך או כך, הזכאות היא</w:t>
      </w:r>
      <w:r>
        <w:rPr>
          <w:rFonts w:hint="cs"/>
          <w:rtl/>
        </w:rPr>
        <w:t xml:space="preserve"> לחבר הכנסת, לרבות חבר הכנסת לשעבר, להשתתפות בהוצאות משפטיות בקשר למעשה שעשה, ואני מדגיש, במסגרת מילוי תפקידו, על-פי כללים שתקבע ועדת הכנסת שייושמו על-ידי הוועדה הציבורית. הוועדה הציבורית, שימנה יושב-ראש הכנסת, תהיה של שלושה חברים, ובראשה יעמוד שופט בדימוס</w:t>
      </w:r>
      <w:r>
        <w:rPr>
          <w:rFonts w:hint="cs"/>
          <w:rtl/>
        </w:rPr>
        <w:t xml:space="preserve"> של בית-המשפט העליון או של בית-המשפט המחוזי. עוד מוצע לקבוע, כי הזכאות לפי הכללים תחול גם על הליכים משפטיים שהחלו לפני תחילתו של חוק זה, ובלבד שלא נסתיימו לפני תחילת כהונתה של הכנסת החמש-עשרה.</w:t>
      </w:r>
    </w:p>
    <w:p w14:paraId="5FD1D642" w14:textId="77777777" w:rsidR="00000000" w:rsidRDefault="00737B0C">
      <w:pPr>
        <w:pStyle w:val="a"/>
        <w:rPr>
          <w:rFonts w:hint="cs"/>
          <w:rtl/>
        </w:rPr>
      </w:pPr>
    </w:p>
    <w:p w14:paraId="10157992" w14:textId="77777777" w:rsidR="00000000" w:rsidRDefault="00737B0C">
      <w:pPr>
        <w:pStyle w:val="a"/>
        <w:rPr>
          <w:rFonts w:hint="cs"/>
          <w:rtl/>
        </w:rPr>
      </w:pPr>
      <w:r>
        <w:rPr>
          <w:rFonts w:hint="cs"/>
          <w:rtl/>
        </w:rPr>
        <w:t>ועדת הכנסת דנה גם בשאלת העלות התקציבית של הצעת החוק, אולם לאור</w:t>
      </w:r>
      <w:r>
        <w:rPr>
          <w:rFonts w:hint="cs"/>
          <w:rtl/>
        </w:rPr>
        <w:t xml:space="preserve"> העובדה שלא ידוע כמה בקשות של חברי כנסת לקבלת השתתפות בהוצאות משפטיות יוגשו לוועדה הציבורית וכמה יאושרו על-ידיה ובאילו סכומים, לא ניתן להעריך בשלב זה את עלות הצעת החוק. מכל מקום, ועדת הכנסת היתה בדעה, כי העלות של ההצעה תהיה נמוכה בהרבה מהעלות המחייבת רוב מ</w:t>
      </w:r>
      <w:r>
        <w:rPr>
          <w:rFonts w:hint="cs"/>
          <w:rtl/>
        </w:rPr>
        <w:t>יוחד של חברי הכנסת בהצבעה, והערכה זו אושרה ונתמכת גם על-ידי משרד האוצר.</w:t>
      </w:r>
    </w:p>
    <w:p w14:paraId="22E5967B" w14:textId="77777777" w:rsidR="00000000" w:rsidRDefault="00737B0C">
      <w:pPr>
        <w:pStyle w:val="a"/>
        <w:rPr>
          <w:rFonts w:hint="cs"/>
          <w:rtl/>
        </w:rPr>
      </w:pPr>
    </w:p>
    <w:p w14:paraId="5CCAA840" w14:textId="77777777" w:rsidR="00000000" w:rsidRDefault="00737B0C">
      <w:pPr>
        <w:pStyle w:val="a"/>
        <w:rPr>
          <w:rFonts w:hint="cs"/>
          <w:rtl/>
        </w:rPr>
      </w:pPr>
      <w:r>
        <w:rPr>
          <w:rFonts w:hint="cs"/>
          <w:rtl/>
        </w:rPr>
        <w:t>לסיום, אני מבקש להודות לחברי הוועדה הציבורית, פרופסור יצחק זמיר, שופט בית-המשפט העליון בדימוס, לעורך-הדין משה נסים, שר האוצר בדימוס ושר המשפטים בדימוס, ולעורך-הדין צבי ענבר, היועץ המש</w:t>
      </w:r>
      <w:r>
        <w:rPr>
          <w:rFonts w:hint="cs"/>
          <w:rtl/>
        </w:rPr>
        <w:t xml:space="preserve">פטי בדימוס של הכנסת הזאת, על הדוח שכתבו ועל הסיוע המיוחד והטוב שנתנו לדיונים בוועדת הכנסת. אני גם מודה לכל אלה שטרחו ועמלו בעניין הזה, ליועצים המשפטיים, להנהלת הוועדה, לחברי הוועדה - לכל מי שטרח ועמל בעניין הזה. </w:t>
      </w:r>
    </w:p>
    <w:p w14:paraId="65A58899" w14:textId="77777777" w:rsidR="00000000" w:rsidRDefault="00737B0C">
      <w:pPr>
        <w:pStyle w:val="a"/>
        <w:rPr>
          <w:rFonts w:hint="cs"/>
          <w:rtl/>
        </w:rPr>
      </w:pPr>
    </w:p>
    <w:p w14:paraId="1A763E42" w14:textId="77777777" w:rsidR="00000000" w:rsidRDefault="00737B0C">
      <w:pPr>
        <w:pStyle w:val="a"/>
        <w:rPr>
          <w:rFonts w:hint="cs"/>
          <w:rtl/>
        </w:rPr>
      </w:pPr>
      <w:r>
        <w:rPr>
          <w:rFonts w:hint="cs"/>
          <w:rtl/>
        </w:rPr>
        <w:t>אני מבקש מהכנסת לאשר את הצעת החוק בנוסח שא</w:t>
      </w:r>
      <w:r>
        <w:rPr>
          <w:rFonts w:hint="cs"/>
          <w:rtl/>
        </w:rPr>
        <w:t>ושר על-ידי הוועדה, וללא ההסתייגויות שצורפו לו, גם בקריאה השנייה וגם בקריאה השלישית. תודה.</w:t>
      </w:r>
    </w:p>
    <w:p w14:paraId="453F3A4D" w14:textId="77777777" w:rsidR="00000000" w:rsidRDefault="00737B0C">
      <w:pPr>
        <w:pStyle w:val="a"/>
        <w:ind w:firstLine="0"/>
        <w:rPr>
          <w:rFonts w:hint="cs"/>
          <w:rtl/>
        </w:rPr>
      </w:pPr>
    </w:p>
    <w:p w14:paraId="25AC6B06" w14:textId="77777777" w:rsidR="00000000" w:rsidRDefault="00737B0C">
      <w:pPr>
        <w:pStyle w:val="ad"/>
        <w:rPr>
          <w:rtl/>
        </w:rPr>
      </w:pPr>
      <w:r>
        <w:rPr>
          <w:rFonts w:hint="eastAsia"/>
          <w:rtl/>
        </w:rPr>
        <w:t>היו</w:t>
      </w:r>
      <w:r>
        <w:rPr>
          <w:rtl/>
        </w:rPr>
        <w:t>"ר מוחמד ברכה:</w:t>
      </w:r>
    </w:p>
    <w:p w14:paraId="629290DB" w14:textId="77777777" w:rsidR="00000000" w:rsidRDefault="00737B0C">
      <w:pPr>
        <w:pStyle w:val="a"/>
        <w:rPr>
          <w:rFonts w:hint="cs"/>
          <w:rtl/>
        </w:rPr>
      </w:pPr>
    </w:p>
    <w:p w14:paraId="2BCC0CEF" w14:textId="77777777" w:rsidR="00000000" w:rsidRDefault="00737B0C">
      <w:pPr>
        <w:pStyle w:val="a"/>
        <w:rPr>
          <w:rFonts w:hint="cs"/>
          <w:rtl/>
        </w:rPr>
      </w:pPr>
      <w:r>
        <w:rPr>
          <w:rFonts w:hint="cs"/>
          <w:rtl/>
        </w:rPr>
        <w:t xml:space="preserve">רבותי, אנחנו עוברים לדיון בהסתייגויות על הצעת חוק זו. ראשון המסתייגים - חבר הכנסת עזמי בשארה. אחריו </w:t>
      </w:r>
      <w:r>
        <w:rPr>
          <w:rtl/>
        </w:rPr>
        <w:t>–</w:t>
      </w:r>
      <w:r>
        <w:rPr>
          <w:rFonts w:hint="cs"/>
          <w:rtl/>
        </w:rPr>
        <w:t xml:space="preserve"> חבר הכנסת ג'מאל זחאלקה, ואחריו </w:t>
      </w:r>
      <w:r>
        <w:rPr>
          <w:rtl/>
        </w:rPr>
        <w:t>–</w:t>
      </w:r>
      <w:r>
        <w:rPr>
          <w:rFonts w:hint="cs"/>
          <w:rtl/>
        </w:rPr>
        <w:t xml:space="preserve"> חבר הכנסת ו</w:t>
      </w:r>
      <w:r>
        <w:rPr>
          <w:rFonts w:hint="cs"/>
          <w:rtl/>
        </w:rPr>
        <w:t>אסל טאהא. בבקשה, אדוני.</w:t>
      </w:r>
    </w:p>
    <w:p w14:paraId="4E18EB77" w14:textId="77777777" w:rsidR="00000000" w:rsidRDefault="00737B0C">
      <w:pPr>
        <w:pStyle w:val="a"/>
        <w:rPr>
          <w:rFonts w:hint="cs"/>
          <w:rtl/>
        </w:rPr>
      </w:pPr>
    </w:p>
    <w:p w14:paraId="2D0E0860" w14:textId="77777777" w:rsidR="00000000" w:rsidRDefault="00737B0C">
      <w:pPr>
        <w:pStyle w:val="Speaker"/>
        <w:rPr>
          <w:rtl/>
        </w:rPr>
      </w:pPr>
      <w:bookmarkStart w:id="588" w:name="FS000000558T30_07_2003_21_51_11"/>
      <w:bookmarkStart w:id="589" w:name="_Toc47678209"/>
      <w:bookmarkStart w:id="590" w:name="_Toc49055768"/>
      <w:bookmarkEnd w:id="588"/>
      <w:r>
        <w:rPr>
          <w:rtl/>
        </w:rPr>
        <w:t>עזמי בשארה (בל"ד):</w:t>
      </w:r>
      <w:bookmarkEnd w:id="589"/>
      <w:bookmarkEnd w:id="590"/>
    </w:p>
    <w:p w14:paraId="0E64240B" w14:textId="77777777" w:rsidR="00000000" w:rsidRDefault="00737B0C">
      <w:pPr>
        <w:pStyle w:val="a"/>
        <w:rPr>
          <w:rtl/>
        </w:rPr>
      </w:pPr>
    </w:p>
    <w:p w14:paraId="32C77351" w14:textId="77777777" w:rsidR="00000000" w:rsidRDefault="00737B0C">
      <w:pPr>
        <w:pStyle w:val="a"/>
        <w:rPr>
          <w:rFonts w:hint="cs"/>
          <w:rtl/>
        </w:rPr>
      </w:pPr>
      <w:r>
        <w:rPr>
          <w:rFonts w:hint="cs"/>
          <w:rtl/>
        </w:rPr>
        <w:t>אדוני היושב-ראש, חברי הכנסת, בחוק הזה יש סתירות פנימיות. הבעתי את דעתי בקריאה הראשונה, והיא לא השתנתה. אני לא חושב שאמור להיות חוק הדן בעבירות שעשה חבר הכנסת במסגרת מילוי תפקידו, כי במסגרת מילוי תפקידו, כלומר מט</w:t>
      </w:r>
      <w:r>
        <w:rPr>
          <w:rFonts w:hint="cs"/>
          <w:rtl/>
        </w:rPr>
        <w:t>עם של חסינות מהותית, מלכתחילה לא היה צריך להעמיד אותו לדין.</w:t>
      </w:r>
    </w:p>
    <w:p w14:paraId="289FC28B" w14:textId="77777777" w:rsidR="00000000" w:rsidRDefault="00737B0C">
      <w:pPr>
        <w:pStyle w:val="a"/>
        <w:rPr>
          <w:rFonts w:hint="cs"/>
          <w:rtl/>
        </w:rPr>
      </w:pPr>
    </w:p>
    <w:p w14:paraId="13F7195A" w14:textId="77777777" w:rsidR="00000000" w:rsidRDefault="00737B0C">
      <w:pPr>
        <w:pStyle w:val="ac"/>
        <w:rPr>
          <w:rtl/>
        </w:rPr>
      </w:pPr>
      <w:r>
        <w:rPr>
          <w:rFonts w:hint="eastAsia"/>
          <w:rtl/>
        </w:rPr>
        <w:t>רוני</w:t>
      </w:r>
      <w:r>
        <w:rPr>
          <w:rtl/>
        </w:rPr>
        <w:t xml:space="preserve"> בר-און (יו"ר ועדת הכנסת):</w:t>
      </w:r>
    </w:p>
    <w:p w14:paraId="099456C8" w14:textId="77777777" w:rsidR="00000000" w:rsidRDefault="00737B0C">
      <w:pPr>
        <w:pStyle w:val="a"/>
        <w:rPr>
          <w:rFonts w:hint="cs"/>
          <w:rtl/>
        </w:rPr>
      </w:pPr>
    </w:p>
    <w:p w14:paraId="1AD1FC44" w14:textId="77777777" w:rsidR="00000000" w:rsidRDefault="00737B0C">
      <w:pPr>
        <w:pStyle w:val="a"/>
        <w:rPr>
          <w:rFonts w:hint="cs"/>
          <w:rtl/>
        </w:rPr>
      </w:pPr>
      <w:r>
        <w:rPr>
          <w:rFonts w:hint="cs"/>
          <w:rtl/>
        </w:rPr>
        <w:t>חבר הכנסת בשארה, לא שומעים.</w:t>
      </w:r>
    </w:p>
    <w:p w14:paraId="04C78CBB" w14:textId="77777777" w:rsidR="00000000" w:rsidRDefault="00737B0C">
      <w:pPr>
        <w:pStyle w:val="a"/>
        <w:rPr>
          <w:rFonts w:hint="cs"/>
          <w:rtl/>
        </w:rPr>
      </w:pPr>
    </w:p>
    <w:p w14:paraId="766E951B" w14:textId="77777777" w:rsidR="00000000" w:rsidRDefault="00737B0C">
      <w:pPr>
        <w:pStyle w:val="SpeakerCon"/>
        <w:rPr>
          <w:rtl/>
        </w:rPr>
      </w:pPr>
      <w:bookmarkStart w:id="591" w:name="FS000000558T30_07_2003_21_53_15C"/>
      <w:bookmarkEnd w:id="591"/>
      <w:r>
        <w:rPr>
          <w:rtl/>
        </w:rPr>
        <w:t>עזמי בשארה (בל"ד):</w:t>
      </w:r>
    </w:p>
    <w:p w14:paraId="0B5B2F56" w14:textId="77777777" w:rsidR="00000000" w:rsidRDefault="00737B0C">
      <w:pPr>
        <w:pStyle w:val="a"/>
        <w:rPr>
          <w:rtl/>
        </w:rPr>
      </w:pPr>
    </w:p>
    <w:p w14:paraId="4433B9E7" w14:textId="77777777" w:rsidR="00000000" w:rsidRDefault="00737B0C">
      <w:pPr>
        <w:pStyle w:val="a"/>
        <w:rPr>
          <w:rFonts w:hint="cs"/>
          <w:rtl/>
        </w:rPr>
      </w:pPr>
      <w:r>
        <w:rPr>
          <w:rFonts w:hint="cs"/>
          <w:rtl/>
        </w:rPr>
        <w:t>אני אומר, שאם יש עבירות שנעשו במסגרת מילוי התפקיד זה חסינות מהותית, אין פה מה לדבר על הסרת חסינות ועל הבאה לדין. א</w:t>
      </w:r>
      <w:r>
        <w:rPr>
          <w:rFonts w:hint="cs"/>
          <w:rtl/>
        </w:rPr>
        <w:t>ם הכנסת טעתה והסירה חסינות מהותית, אז בהחלט, בית-המשפט מלכתחילה ישפוט שזו היתה חסינות מהותית שאין להסירה, והעבירות נעשו במסגרת מילוי התפקיד, ובשביל זה עומדת החסינות, ואז אין הקטע של ההוצאות.</w:t>
      </w:r>
    </w:p>
    <w:p w14:paraId="0F6FAD96" w14:textId="77777777" w:rsidR="00000000" w:rsidRDefault="00737B0C">
      <w:pPr>
        <w:pStyle w:val="a"/>
        <w:rPr>
          <w:rFonts w:hint="cs"/>
          <w:rtl/>
        </w:rPr>
      </w:pPr>
    </w:p>
    <w:p w14:paraId="4A62FEBA" w14:textId="77777777" w:rsidR="00000000" w:rsidRDefault="00737B0C">
      <w:pPr>
        <w:pStyle w:val="a"/>
        <w:rPr>
          <w:rFonts w:hint="cs"/>
          <w:rtl/>
        </w:rPr>
      </w:pPr>
      <w:r>
        <w:rPr>
          <w:rFonts w:hint="cs"/>
          <w:rtl/>
        </w:rPr>
        <w:t>אבל אני לא מבין, אם העבירות הן במסגרת החסינות הפורמלית, הפרוצדור</w:t>
      </w:r>
      <w:r>
        <w:rPr>
          <w:rFonts w:hint="cs"/>
          <w:rtl/>
        </w:rPr>
        <w:t xml:space="preserve">לית, למה משלם המסים צריך לשלם למישהו על זה שהוא עמד לדין על שוחד? אם הוא יצא זכאי, בסדר. אתם מניחים שרודפים את אנשי הציבור יותר מאשר את כלל האנשים במדינה. </w:t>
      </w:r>
    </w:p>
    <w:p w14:paraId="52D2F7FE" w14:textId="77777777" w:rsidR="00000000" w:rsidRDefault="00737B0C">
      <w:pPr>
        <w:pStyle w:val="a"/>
        <w:ind w:firstLine="0"/>
        <w:rPr>
          <w:rFonts w:hint="cs"/>
          <w:rtl/>
        </w:rPr>
      </w:pPr>
    </w:p>
    <w:p w14:paraId="02809DA0" w14:textId="77777777" w:rsidR="00000000" w:rsidRDefault="00737B0C">
      <w:pPr>
        <w:pStyle w:val="a"/>
        <w:ind w:firstLine="0"/>
        <w:rPr>
          <w:rFonts w:hint="cs"/>
          <w:rtl/>
        </w:rPr>
      </w:pPr>
      <w:r>
        <w:rPr>
          <w:rFonts w:hint="cs"/>
          <w:rtl/>
        </w:rPr>
        <w:tab/>
        <w:t>האמת, אני לא כל כך מבין את ההיגיון שמאחורי החוק הזה. אני חושב שהכנסת כן צריכה לעשות חושבים על התנה</w:t>
      </w:r>
      <w:r>
        <w:rPr>
          <w:rFonts w:hint="cs"/>
          <w:rtl/>
        </w:rPr>
        <w:t>גותה בנושא החסינות. אני זוכר שאת החסינות שלי, המהותית, הביאו לפה לדיון, כשלא היו אמורים להביא, והביאו זאת בחצות, כך שלא יהיו חברי כנסת שישתתפו בדיון כמו שצריך. שבעה חברי כנסת נשארו עד אחרי חצות, ביניהם נעמי חזן ודן מרידור, פרלמנטרים שממש חסרים לי בכנסת. הם</w:t>
      </w:r>
      <w:r>
        <w:rPr>
          <w:rFonts w:hint="cs"/>
          <w:rtl/>
        </w:rPr>
        <w:t xml:space="preserve"> נשארו עד אחרי חצות בשביל לדון בנושא של חסינות מהותית. אחר כך בית-המשפט פסל את החלטת ועדת הכנסת. אבל במקרים של חסינות פורמלית, ועדת הכנסת מסרבת להסיר חסינות של חברת הכנסת בנושא שיש בו חסינות פורמלית בלבד ולא מהותית.</w:t>
      </w:r>
    </w:p>
    <w:p w14:paraId="1B2BA824" w14:textId="77777777" w:rsidR="00000000" w:rsidRDefault="00737B0C">
      <w:pPr>
        <w:pStyle w:val="a"/>
        <w:ind w:firstLine="0"/>
        <w:rPr>
          <w:rFonts w:hint="cs"/>
          <w:rtl/>
        </w:rPr>
      </w:pPr>
    </w:p>
    <w:p w14:paraId="74DE3C94" w14:textId="77777777" w:rsidR="00000000" w:rsidRDefault="00737B0C">
      <w:pPr>
        <w:pStyle w:val="a"/>
        <w:ind w:firstLine="0"/>
        <w:rPr>
          <w:rFonts w:hint="cs"/>
          <w:rtl/>
        </w:rPr>
      </w:pPr>
      <w:r>
        <w:rPr>
          <w:rFonts w:hint="cs"/>
          <w:rtl/>
        </w:rPr>
        <w:tab/>
        <w:t xml:space="preserve">אני חושב שהכנסת צריכה לעשות חושבים על </w:t>
      </w:r>
      <w:r>
        <w:rPr>
          <w:rFonts w:hint="cs"/>
          <w:rtl/>
        </w:rPr>
        <w:t>הדברים האלה, ולא על ענייני ההוצאות הכספיות של חברי הכנסת. אני רואה פה רוב אוטומטי לפגוע בחברי כנסת בגלל דעותיהם הפוליטיות, אם הן מתנגדות או מנוגדות לדעות הרווחות בקואליציה. אני רואה פה ממש רוב אוטומטי להסרת חסינות במקרים פוליטיים. ולצערי הרב, אני לא רואה ר</w:t>
      </w:r>
      <w:r>
        <w:rPr>
          <w:rFonts w:hint="cs"/>
          <w:rtl/>
        </w:rPr>
        <w:t>וב להסרת חסינות בנושאים פורמליים פרוצדורליים, שבהם חבר הכנסת עצמו צריך לוותר על החסינות, כדי לעמוד לדין או בשביל שיועמד לדין.</w:t>
      </w:r>
    </w:p>
    <w:p w14:paraId="0CC6DFE5" w14:textId="77777777" w:rsidR="00000000" w:rsidRDefault="00737B0C">
      <w:pPr>
        <w:pStyle w:val="a"/>
        <w:ind w:firstLine="0"/>
        <w:rPr>
          <w:rFonts w:hint="cs"/>
          <w:rtl/>
        </w:rPr>
      </w:pPr>
    </w:p>
    <w:p w14:paraId="44881DD9" w14:textId="77777777" w:rsidR="00000000" w:rsidRDefault="00737B0C">
      <w:pPr>
        <w:pStyle w:val="a"/>
        <w:ind w:firstLine="0"/>
        <w:rPr>
          <w:rFonts w:hint="cs"/>
          <w:rtl/>
        </w:rPr>
      </w:pPr>
      <w:r>
        <w:rPr>
          <w:rFonts w:hint="cs"/>
          <w:rtl/>
        </w:rPr>
        <w:tab/>
        <w:t>לכן, אדוני היושב-ראש, אני מגיש את ההסתייגויות כדי שאוכל להגיד את הדברים האלה, הנוגעים בתרבות הפרלמנטרית בבית; באותה תרבות פרלמנט</w:t>
      </w:r>
      <w:r>
        <w:rPr>
          <w:rFonts w:hint="cs"/>
          <w:rtl/>
        </w:rPr>
        <w:t>רית שגורמת לסערה מסוימת, שגורמת לפגיעה במישהו בגלל שייכותו הלאומית, אם הוא מתווכח, וגורמת לשר להגיד פה לחבר הכנסת: אתה גרוע, בעיני, מיאסר ערפאת, אתה צריך לשבת בבית-הסוהר.</w:t>
      </w:r>
    </w:p>
    <w:p w14:paraId="34EDD683" w14:textId="77777777" w:rsidR="00000000" w:rsidRDefault="00737B0C">
      <w:pPr>
        <w:pStyle w:val="a"/>
        <w:ind w:firstLine="0"/>
        <w:rPr>
          <w:rFonts w:hint="cs"/>
          <w:rtl/>
        </w:rPr>
      </w:pPr>
    </w:p>
    <w:p w14:paraId="234B40C6" w14:textId="77777777" w:rsidR="00000000" w:rsidRDefault="00737B0C">
      <w:pPr>
        <w:pStyle w:val="ac"/>
        <w:rPr>
          <w:rtl/>
        </w:rPr>
      </w:pPr>
      <w:r>
        <w:rPr>
          <w:rFonts w:hint="eastAsia"/>
          <w:rtl/>
        </w:rPr>
        <w:t>השרה</w:t>
      </w:r>
      <w:r>
        <w:rPr>
          <w:rtl/>
        </w:rPr>
        <w:t xml:space="preserve"> לאיכות הסביבה יהודית נאות:</w:t>
      </w:r>
    </w:p>
    <w:p w14:paraId="1900B5F6" w14:textId="77777777" w:rsidR="00000000" w:rsidRDefault="00737B0C">
      <w:pPr>
        <w:pStyle w:val="a"/>
        <w:rPr>
          <w:rFonts w:hint="cs"/>
          <w:rtl/>
        </w:rPr>
      </w:pPr>
    </w:p>
    <w:p w14:paraId="4B516387" w14:textId="77777777" w:rsidR="00000000" w:rsidRDefault="00737B0C">
      <w:pPr>
        <w:pStyle w:val="a"/>
        <w:rPr>
          <w:rFonts w:hint="cs"/>
          <w:rtl/>
        </w:rPr>
      </w:pPr>
      <w:r>
        <w:rPr>
          <w:rFonts w:hint="cs"/>
          <w:rtl/>
        </w:rPr>
        <w:t>לא אני.</w:t>
      </w:r>
    </w:p>
    <w:p w14:paraId="0C63FEA0" w14:textId="77777777" w:rsidR="00000000" w:rsidRDefault="00737B0C">
      <w:pPr>
        <w:pStyle w:val="a"/>
        <w:rPr>
          <w:rFonts w:hint="cs"/>
          <w:rtl/>
        </w:rPr>
      </w:pPr>
    </w:p>
    <w:p w14:paraId="732BE5A9" w14:textId="77777777" w:rsidR="00000000" w:rsidRDefault="00737B0C">
      <w:pPr>
        <w:pStyle w:val="SpeakerCon"/>
        <w:rPr>
          <w:rtl/>
        </w:rPr>
      </w:pPr>
      <w:bookmarkStart w:id="592" w:name="FS000000558T30_07_2003_22_04_00C"/>
      <w:bookmarkEnd w:id="592"/>
      <w:r>
        <w:rPr>
          <w:rtl/>
        </w:rPr>
        <w:t>עזמי בשארה (בל"ד):</w:t>
      </w:r>
    </w:p>
    <w:p w14:paraId="761684AB" w14:textId="77777777" w:rsidR="00000000" w:rsidRDefault="00737B0C">
      <w:pPr>
        <w:pStyle w:val="a"/>
        <w:rPr>
          <w:rtl/>
        </w:rPr>
      </w:pPr>
    </w:p>
    <w:p w14:paraId="58EC9320" w14:textId="77777777" w:rsidR="00000000" w:rsidRDefault="00737B0C">
      <w:pPr>
        <w:pStyle w:val="a"/>
        <w:rPr>
          <w:rFonts w:hint="cs"/>
          <w:rtl/>
        </w:rPr>
      </w:pPr>
      <w:r>
        <w:rPr>
          <w:rFonts w:hint="cs"/>
          <w:rtl/>
        </w:rPr>
        <w:t>לא. השרה לימור לבנת. א</w:t>
      </w:r>
      <w:r>
        <w:rPr>
          <w:rFonts w:hint="cs"/>
          <w:rtl/>
        </w:rPr>
        <w:t>ני מסתיר דברים? היא גורמת לשר לעמוד פה ולהגיד לחבר הכנסת: אתה צריך לשבת בבתי-הסוהר, אתה גרוע בעיני, וכן הלאה.</w:t>
      </w:r>
    </w:p>
    <w:p w14:paraId="06D507F9" w14:textId="77777777" w:rsidR="00000000" w:rsidRDefault="00737B0C">
      <w:pPr>
        <w:pStyle w:val="a"/>
        <w:rPr>
          <w:rFonts w:hint="cs"/>
          <w:rtl/>
        </w:rPr>
      </w:pPr>
    </w:p>
    <w:p w14:paraId="359F8AAA" w14:textId="77777777" w:rsidR="00000000" w:rsidRDefault="00737B0C">
      <w:pPr>
        <w:pStyle w:val="a"/>
        <w:rPr>
          <w:rFonts w:hint="cs"/>
          <w:rtl/>
        </w:rPr>
      </w:pPr>
      <w:r>
        <w:rPr>
          <w:rFonts w:hint="cs"/>
          <w:rtl/>
        </w:rPr>
        <w:t>יש פה רוב אוטומטי אנטי-פרלמנטרי נגד דעות פוליטיות, עד כדי הסרת חסינות אם יש צורך, ואילו בדברים פורמליים, שחבר הכנסת עצמו היה צריך להסיר את חסינות</w:t>
      </w:r>
      <w:r>
        <w:rPr>
          <w:rFonts w:hint="cs"/>
          <w:rtl/>
        </w:rPr>
        <w:t>ו, כדי שיועמד לדין וינקה את עצמו, זה לא קורה. זה מה שצריך להדאיג את הכנסת מבחינת התרבות הפרלמנטרית.</w:t>
      </w:r>
    </w:p>
    <w:p w14:paraId="44975FDE" w14:textId="77777777" w:rsidR="00000000" w:rsidRDefault="00737B0C">
      <w:pPr>
        <w:pStyle w:val="a"/>
        <w:rPr>
          <w:rFonts w:hint="cs"/>
          <w:rtl/>
        </w:rPr>
      </w:pPr>
    </w:p>
    <w:p w14:paraId="7E45A5C1" w14:textId="77777777" w:rsidR="00000000" w:rsidRDefault="00737B0C">
      <w:pPr>
        <w:pStyle w:val="a"/>
        <w:rPr>
          <w:rFonts w:hint="cs"/>
          <w:rtl/>
        </w:rPr>
      </w:pPr>
      <w:r>
        <w:rPr>
          <w:rFonts w:hint="cs"/>
          <w:rtl/>
        </w:rPr>
        <w:t>אדוני היושב-ראש, אתה יודע, אתה מודע לזה, כולנו סובלים מהקטע הזה, שאין מינימום של תרבות פרלמנטרית המאפשר לשמוע ולקיים שיג ושיח ודיאלוג. הרי פרלמנט זה מ"פרלה</w:t>
      </w:r>
      <w:r>
        <w:rPr>
          <w:rFonts w:hint="cs"/>
          <w:rtl/>
        </w:rPr>
        <w:t>", מהאפשרות לדבר.</w:t>
      </w:r>
    </w:p>
    <w:p w14:paraId="50F4E2B6" w14:textId="77777777" w:rsidR="00000000" w:rsidRDefault="00737B0C">
      <w:pPr>
        <w:pStyle w:val="a"/>
        <w:rPr>
          <w:rFonts w:hint="cs"/>
          <w:rtl/>
        </w:rPr>
      </w:pPr>
    </w:p>
    <w:p w14:paraId="5DAA34DC" w14:textId="77777777" w:rsidR="00000000" w:rsidRDefault="00737B0C">
      <w:pPr>
        <w:pStyle w:val="ac"/>
        <w:rPr>
          <w:rtl/>
        </w:rPr>
      </w:pPr>
      <w:r>
        <w:rPr>
          <w:rFonts w:hint="eastAsia"/>
          <w:rtl/>
        </w:rPr>
        <w:t>גדעון</w:t>
      </w:r>
      <w:r>
        <w:rPr>
          <w:rtl/>
        </w:rPr>
        <w:t xml:space="preserve"> סער (הליכוד):</w:t>
      </w:r>
    </w:p>
    <w:p w14:paraId="65BAC678" w14:textId="77777777" w:rsidR="00000000" w:rsidRDefault="00737B0C">
      <w:pPr>
        <w:pStyle w:val="a"/>
        <w:rPr>
          <w:rFonts w:hint="cs"/>
          <w:rtl/>
        </w:rPr>
      </w:pPr>
    </w:p>
    <w:p w14:paraId="495CCEAC" w14:textId="77777777" w:rsidR="00000000" w:rsidRDefault="00737B0C">
      <w:pPr>
        <w:pStyle w:val="a"/>
        <w:rPr>
          <w:rFonts w:hint="cs"/>
          <w:rtl/>
        </w:rPr>
      </w:pPr>
      <w:r>
        <w:rPr>
          <w:rFonts w:hint="cs"/>
          <w:rtl/>
        </w:rPr>
        <w:t>תעבור לפרלמנט הסורי.</w:t>
      </w:r>
    </w:p>
    <w:p w14:paraId="0871779A" w14:textId="77777777" w:rsidR="00000000" w:rsidRDefault="00737B0C">
      <w:pPr>
        <w:pStyle w:val="a"/>
        <w:rPr>
          <w:rFonts w:hint="cs"/>
          <w:rtl/>
        </w:rPr>
      </w:pPr>
    </w:p>
    <w:p w14:paraId="0405FDA1" w14:textId="77777777" w:rsidR="00000000" w:rsidRDefault="00737B0C">
      <w:pPr>
        <w:pStyle w:val="SpeakerCon"/>
        <w:rPr>
          <w:rtl/>
        </w:rPr>
      </w:pPr>
      <w:bookmarkStart w:id="593" w:name="FS000000558T30_07_2003_22_06_21C"/>
      <w:bookmarkEnd w:id="593"/>
      <w:r>
        <w:rPr>
          <w:rtl/>
        </w:rPr>
        <w:t>עזמי בשארה (בל"ד):</w:t>
      </w:r>
    </w:p>
    <w:p w14:paraId="74DFC32E" w14:textId="77777777" w:rsidR="00000000" w:rsidRDefault="00737B0C">
      <w:pPr>
        <w:pStyle w:val="a"/>
        <w:rPr>
          <w:rtl/>
        </w:rPr>
      </w:pPr>
    </w:p>
    <w:p w14:paraId="474FB6AB" w14:textId="77777777" w:rsidR="00000000" w:rsidRDefault="00737B0C">
      <w:pPr>
        <w:pStyle w:val="a"/>
        <w:rPr>
          <w:rFonts w:hint="cs"/>
          <w:rtl/>
        </w:rPr>
      </w:pPr>
      <w:r>
        <w:rPr>
          <w:rFonts w:hint="cs"/>
          <w:rtl/>
        </w:rPr>
        <w:t>דוגמה גרועה מאוד. אנשים כמוך צריכים להיות שם, לדעתי. מתאים לך פרלמנט סורי ופרלמנט עירקי, פאשיסט קטן כמוך. אתה עסקן קטן ופאשיסט קטן. לבן-אדם כמוך מתאים להיות בפרלמנטים האלה.</w:t>
      </w:r>
    </w:p>
    <w:p w14:paraId="581F9ACE" w14:textId="77777777" w:rsidR="00000000" w:rsidRDefault="00737B0C">
      <w:pPr>
        <w:pStyle w:val="a"/>
        <w:rPr>
          <w:rFonts w:hint="cs"/>
          <w:rtl/>
        </w:rPr>
      </w:pPr>
    </w:p>
    <w:p w14:paraId="4F82C520" w14:textId="77777777" w:rsidR="00000000" w:rsidRDefault="00737B0C">
      <w:pPr>
        <w:pStyle w:val="ac"/>
        <w:rPr>
          <w:rtl/>
        </w:rPr>
      </w:pPr>
      <w:r>
        <w:rPr>
          <w:rFonts w:hint="eastAsia"/>
          <w:rtl/>
        </w:rPr>
        <w:t>גדעון</w:t>
      </w:r>
      <w:r>
        <w:rPr>
          <w:rtl/>
        </w:rPr>
        <w:t xml:space="preserve"> סער (הליכוד):</w:t>
      </w:r>
    </w:p>
    <w:p w14:paraId="66D132DE" w14:textId="77777777" w:rsidR="00000000" w:rsidRDefault="00737B0C">
      <w:pPr>
        <w:pStyle w:val="a"/>
        <w:rPr>
          <w:rFonts w:hint="cs"/>
          <w:rtl/>
        </w:rPr>
      </w:pPr>
    </w:p>
    <w:p w14:paraId="02994B1D" w14:textId="77777777" w:rsidR="00000000" w:rsidRDefault="00737B0C">
      <w:pPr>
        <w:pStyle w:val="a"/>
        <w:rPr>
          <w:rFonts w:hint="cs"/>
          <w:rtl/>
        </w:rPr>
      </w:pPr>
      <w:r>
        <w:rPr>
          <w:rFonts w:hint="cs"/>
          <w:rtl/>
        </w:rPr>
        <w:t>- - -</w:t>
      </w:r>
    </w:p>
    <w:p w14:paraId="4DE3508E" w14:textId="77777777" w:rsidR="00000000" w:rsidRDefault="00737B0C">
      <w:pPr>
        <w:pStyle w:val="ad"/>
        <w:rPr>
          <w:rtl/>
        </w:rPr>
      </w:pPr>
    </w:p>
    <w:p w14:paraId="24963A32" w14:textId="77777777" w:rsidR="00000000" w:rsidRDefault="00737B0C">
      <w:pPr>
        <w:pStyle w:val="ad"/>
        <w:rPr>
          <w:rtl/>
        </w:rPr>
      </w:pPr>
      <w:r>
        <w:rPr>
          <w:rtl/>
        </w:rPr>
        <w:t>היו"ר מוחמד ברכה:</w:t>
      </w:r>
    </w:p>
    <w:p w14:paraId="32435C24" w14:textId="77777777" w:rsidR="00000000" w:rsidRDefault="00737B0C">
      <w:pPr>
        <w:pStyle w:val="a"/>
        <w:rPr>
          <w:rtl/>
        </w:rPr>
      </w:pPr>
    </w:p>
    <w:p w14:paraId="5D32B1F5" w14:textId="77777777" w:rsidR="00000000" w:rsidRDefault="00737B0C">
      <w:pPr>
        <w:pStyle w:val="a"/>
        <w:rPr>
          <w:rFonts w:hint="cs"/>
          <w:rtl/>
        </w:rPr>
      </w:pPr>
      <w:r>
        <w:rPr>
          <w:rFonts w:hint="cs"/>
          <w:rtl/>
        </w:rPr>
        <w:t>חבר הכנסת סער, ההערה נשמעה. מספיק.</w:t>
      </w:r>
    </w:p>
    <w:p w14:paraId="7CE1FEE2" w14:textId="77777777" w:rsidR="00000000" w:rsidRDefault="00737B0C">
      <w:pPr>
        <w:pStyle w:val="a"/>
        <w:rPr>
          <w:rFonts w:hint="cs"/>
          <w:rtl/>
        </w:rPr>
      </w:pPr>
    </w:p>
    <w:p w14:paraId="04FC201D" w14:textId="77777777" w:rsidR="00000000" w:rsidRDefault="00737B0C">
      <w:pPr>
        <w:pStyle w:val="ac"/>
        <w:rPr>
          <w:rtl/>
        </w:rPr>
      </w:pPr>
      <w:r>
        <w:rPr>
          <w:rFonts w:hint="eastAsia"/>
          <w:rtl/>
        </w:rPr>
        <w:t>גדעון</w:t>
      </w:r>
      <w:r>
        <w:rPr>
          <w:rtl/>
        </w:rPr>
        <w:t xml:space="preserve"> סער (הליכוד):</w:t>
      </w:r>
    </w:p>
    <w:p w14:paraId="57689D53" w14:textId="77777777" w:rsidR="00000000" w:rsidRDefault="00737B0C">
      <w:pPr>
        <w:pStyle w:val="a"/>
        <w:rPr>
          <w:rFonts w:hint="cs"/>
          <w:rtl/>
        </w:rPr>
      </w:pPr>
    </w:p>
    <w:p w14:paraId="63685A1C" w14:textId="77777777" w:rsidR="00000000" w:rsidRDefault="00737B0C">
      <w:pPr>
        <w:pStyle w:val="a"/>
        <w:rPr>
          <w:rFonts w:hint="cs"/>
          <w:rtl/>
        </w:rPr>
      </w:pPr>
      <w:r>
        <w:rPr>
          <w:rFonts w:hint="cs"/>
          <w:rtl/>
        </w:rPr>
        <w:t>מעצר אינטלקטואלי בסוריה.</w:t>
      </w:r>
    </w:p>
    <w:p w14:paraId="3555BFA9" w14:textId="77777777" w:rsidR="00000000" w:rsidRDefault="00737B0C">
      <w:pPr>
        <w:pStyle w:val="a"/>
        <w:rPr>
          <w:rFonts w:hint="cs"/>
          <w:rtl/>
        </w:rPr>
      </w:pPr>
    </w:p>
    <w:p w14:paraId="35A687EB" w14:textId="77777777" w:rsidR="00000000" w:rsidRDefault="00737B0C">
      <w:pPr>
        <w:pStyle w:val="SpeakerCon"/>
        <w:rPr>
          <w:rtl/>
        </w:rPr>
      </w:pPr>
      <w:bookmarkStart w:id="594" w:name="FS000000558T30_07_2003_22_08_51C"/>
      <w:bookmarkEnd w:id="594"/>
      <w:r>
        <w:rPr>
          <w:rtl/>
        </w:rPr>
        <w:t>עזמי בשארה (בל"ד):</w:t>
      </w:r>
    </w:p>
    <w:p w14:paraId="50B90DD3" w14:textId="77777777" w:rsidR="00000000" w:rsidRDefault="00737B0C">
      <w:pPr>
        <w:pStyle w:val="a"/>
        <w:rPr>
          <w:rtl/>
        </w:rPr>
      </w:pPr>
    </w:p>
    <w:p w14:paraId="66542E1E" w14:textId="77777777" w:rsidR="00000000" w:rsidRDefault="00737B0C">
      <w:pPr>
        <w:pStyle w:val="a"/>
        <w:rPr>
          <w:rFonts w:hint="cs"/>
          <w:rtl/>
        </w:rPr>
      </w:pPr>
      <w:r>
        <w:rPr>
          <w:rFonts w:hint="cs"/>
          <w:rtl/>
        </w:rPr>
        <w:t>אינטלקטואל גדול אתה. אם הם היו שומעים שאתה מגן עליהם, הם היו מעדיפים לשבת בבית-הסוהר. אינטלקטואל גדול... ק</w:t>
      </w:r>
      <w:r>
        <w:rPr>
          <w:rFonts w:hint="cs"/>
          <w:rtl/>
        </w:rPr>
        <w:t>טן, עסקן פוליטי קטן.</w:t>
      </w:r>
    </w:p>
    <w:p w14:paraId="467A2644" w14:textId="77777777" w:rsidR="00000000" w:rsidRDefault="00737B0C">
      <w:pPr>
        <w:pStyle w:val="a"/>
        <w:rPr>
          <w:rFonts w:hint="cs"/>
          <w:rtl/>
        </w:rPr>
      </w:pPr>
    </w:p>
    <w:p w14:paraId="571AD1B9" w14:textId="77777777" w:rsidR="00000000" w:rsidRDefault="00737B0C">
      <w:pPr>
        <w:pStyle w:val="ac"/>
        <w:rPr>
          <w:rtl/>
        </w:rPr>
      </w:pPr>
      <w:r>
        <w:rPr>
          <w:rFonts w:hint="eastAsia"/>
          <w:rtl/>
        </w:rPr>
        <w:t>גדעון</w:t>
      </w:r>
      <w:r>
        <w:rPr>
          <w:rtl/>
        </w:rPr>
        <w:t xml:space="preserve"> סער (הליכוד):</w:t>
      </w:r>
    </w:p>
    <w:p w14:paraId="3AEC89F0" w14:textId="77777777" w:rsidR="00000000" w:rsidRDefault="00737B0C">
      <w:pPr>
        <w:pStyle w:val="a"/>
        <w:rPr>
          <w:rFonts w:hint="cs"/>
          <w:rtl/>
        </w:rPr>
      </w:pPr>
    </w:p>
    <w:p w14:paraId="1F748CF6" w14:textId="77777777" w:rsidR="00000000" w:rsidRDefault="00737B0C">
      <w:pPr>
        <w:pStyle w:val="a"/>
        <w:rPr>
          <w:rFonts w:hint="cs"/>
          <w:rtl/>
        </w:rPr>
      </w:pPr>
      <w:r>
        <w:rPr>
          <w:rFonts w:hint="cs"/>
          <w:rtl/>
        </w:rPr>
        <w:t>- - -</w:t>
      </w:r>
    </w:p>
    <w:p w14:paraId="55508BDD" w14:textId="77777777" w:rsidR="00000000" w:rsidRDefault="00737B0C">
      <w:pPr>
        <w:pStyle w:val="a"/>
        <w:rPr>
          <w:rFonts w:hint="cs"/>
          <w:rtl/>
        </w:rPr>
      </w:pPr>
    </w:p>
    <w:p w14:paraId="0E12769A" w14:textId="77777777" w:rsidR="00000000" w:rsidRDefault="00737B0C">
      <w:pPr>
        <w:pStyle w:val="ad"/>
        <w:rPr>
          <w:rtl/>
        </w:rPr>
      </w:pPr>
      <w:r>
        <w:rPr>
          <w:rtl/>
        </w:rPr>
        <w:t>היו"ר מוחמד ברכה:</w:t>
      </w:r>
    </w:p>
    <w:p w14:paraId="755CB933" w14:textId="77777777" w:rsidR="00000000" w:rsidRDefault="00737B0C">
      <w:pPr>
        <w:pStyle w:val="a"/>
        <w:rPr>
          <w:rtl/>
        </w:rPr>
      </w:pPr>
    </w:p>
    <w:p w14:paraId="0139CFC5" w14:textId="77777777" w:rsidR="00000000" w:rsidRDefault="00737B0C">
      <w:pPr>
        <w:pStyle w:val="a"/>
        <w:rPr>
          <w:rFonts w:hint="cs"/>
          <w:rtl/>
        </w:rPr>
      </w:pPr>
      <w:r>
        <w:rPr>
          <w:rFonts w:hint="cs"/>
          <w:rtl/>
        </w:rPr>
        <w:t>תודה רבה.</w:t>
      </w:r>
    </w:p>
    <w:p w14:paraId="21E45DF5" w14:textId="77777777" w:rsidR="00000000" w:rsidRDefault="00737B0C">
      <w:pPr>
        <w:pStyle w:val="a"/>
        <w:rPr>
          <w:rFonts w:hint="cs"/>
          <w:rtl/>
        </w:rPr>
      </w:pPr>
    </w:p>
    <w:p w14:paraId="50F54BFB" w14:textId="77777777" w:rsidR="00000000" w:rsidRDefault="00737B0C">
      <w:pPr>
        <w:pStyle w:val="ac"/>
        <w:rPr>
          <w:rtl/>
        </w:rPr>
      </w:pPr>
      <w:r>
        <w:rPr>
          <w:rFonts w:hint="eastAsia"/>
          <w:rtl/>
        </w:rPr>
        <w:t>אליעזר</w:t>
      </w:r>
      <w:r>
        <w:rPr>
          <w:rtl/>
        </w:rPr>
        <w:t xml:space="preserve"> כהן (האיחוד הלאומי - ישראל ביתנו):</w:t>
      </w:r>
    </w:p>
    <w:p w14:paraId="6D70C891" w14:textId="77777777" w:rsidR="00000000" w:rsidRDefault="00737B0C">
      <w:pPr>
        <w:pStyle w:val="a"/>
        <w:rPr>
          <w:rFonts w:hint="cs"/>
          <w:rtl/>
        </w:rPr>
      </w:pPr>
    </w:p>
    <w:p w14:paraId="1ACB45E2" w14:textId="77777777" w:rsidR="00000000" w:rsidRDefault="00737B0C">
      <w:pPr>
        <w:pStyle w:val="a"/>
        <w:rPr>
          <w:rFonts w:hint="cs"/>
          <w:rtl/>
        </w:rPr>
      </w:pPr>
      <w:r>
        <w:rPr>
          <w:rFonts w:hint="cs"/>
          <w:rtl/>
        </w:rPr>
        <w:t>אם אתה לא מאמין שהוא אינטלקטואל, תשאל אותו. הוא יגיד לך שהוא אינטלקטואל.</w:t>
      </w:r>
    </w:p>
    <w:p w14:paraId="0344B577" w14:textId="77777777" w:rsidR="00000000" w:rsidRDefault="00737B0C">
      <w:pPr>
        <w:pStyle w:val="a"/>
        <w:rPr>
          <w:rFonts w:hint="cs"/>
          <w:rtl/>
        </w:rPr>
      </w:pPr>
    </w:p>
    <w:p w14:paraId="7DF238D8" w14:textId="77777777" w:rsidR="00000000" w:rsidRDefault="00737B0C">
      <w:pPr>
        <w:pStyle w:val="SpeakerCon"/>
        <w:rPr>
          <w:rtl/>
        </w:rPr>
      </w:pPr>
      <w:bookmarkStart w:id="595" w:name="FS000000558T30_07_2003_22_10_02C"/>
      <w:bookmarkEnd w:id="595"/>
      <w:r>
        <w:rPr>
          <w:rtl/>
        </w:rPr>
        <w:t>עזמי בשארה (בל"ד):</w:t>
      </w:r>
    </w:p>
    <w:p w14:paraId="507BB387" w14:textId="77777777" w:rsidR="00000000" w:rsidRDefault="00737B0C">
      <w:pPr>
        <w:pStyle w:val="a"/>
        <w:rPr>
          <w:rtl/>
        </w:rPr>
      </w:pPr>
    </w:p>
    <w:p w14:paraId="34A31298" w14:textId="77777777" w:rsidR="00000000" w:rsidRDefault="00737B0C">
      <w:pPr>
        <w:pStyle w:val="a"/>
        <w:rPr>
          <w:rFonts w:hint="cs"/>
          <w:rtl/>
        </w:rPr>
      </w:pPr>
      <w:r>
        <w:rPr>
          <w:rFonts w:hint="cs"/>
          <w:rtl/>
        </w:rPr>
        <w:t>אדוני היושב-ראש, אני חושב שהבעיה היא אנ</w:t>
      </w:r>
      <w:r>
        <w:rPr>
          <w:rFonts w:hint="cs"/>
          <w:rtl/>
        </w:rPr>
        <w:t>שים כמו האיש הזה שעכשיו דיבר - -</w:t>
      </w:r>
    </w:p>
    <w:p w14:paraId="6F0D0ECF" w14:textId="77777777" w:rsidR="00000000" w:rsidRDefault="00737B0C">
      <w:pPr>
        <w:pStyle w:val="a"/>
        <w:rPr>
          <w:rFonts w:hint="cs"/>
          <w:rtl/>
        </w:rPr>
      </w:pPr>
    </w:p>
    <w:p w14:paraId="62FE00E0" w14:textId="77777777" w:rsidR="00000000" w:rsidRDefault="00737B0C">
      <w:pPr>
        <w:pStyle w:val="ac"/>
        <w:rPr>
          <w:rtl/>
        </w:rPr>
      </w:pPr>
      <w:r>
        <w:rPr>
          <w:rFonts w:hint="eastAsia"/>
          <w:rtl/>
        </w:rPr>
        <w:t>אליעזר</w:t>
      </w:r>
      <w:r>
        <w:rPr>
          <w:rtl/>
        </w:rPr>
        <w:t xml:space="preserve"> כהן (האיחוד הלאומי - ישראל ביתנו):</w:t>
      </w:r>
    </w:p>
    <w:p w14:paraId="45747DF2" w14:textId="77777777" w:rsidR="00000000" w:rsidRDefault="00737B0C">
      <w:pPr>
        <w:pStyle w:val="a"/>
        <w:rPr>
          <w:rFonts w:hint="cs"/>
          <w:rtl/>
        </w:rPr>
      </w:pPr>
    </w:p>
    <w:p w14:paraId="21108E53" w14:textId="77777777" w:rsidR="00000000" w:rsidRDefault="00737B0C">
      <w:pPr>
        <w:pStyle w:val="a"/>
        <w:rPr>
          <w:rFonts w:hint="cs"/>
          <w:rtl/>
        </w:rPr>
      </w:pPr>
      <w:r>
        <w:rPr>
          <w:rFonts w:hint="cs"/>
          <w:rtl/>
        </w:rPr>
        <w:t>אם אתה לא מאמין שהוא אינטלקטואל, תשאל אותו.</w:t>
      </w:r>
    </w:p>
    <w:p w14:paraId="1330BEBA" w14:textId="77777777" w:rsidR="00000000" w:rsidRDefault="00737B0C">
      <w:pPr>
        <w:pStyle w:val="a"/>
        <w:rPr>
          <w:rFonts w:hint="cs"/>
          <w:rtl/>
        </w:rPr>
      </w:pPr>
    </w:p>
    <w:p w14:paraId="50119E5E" w14:textId="77777777" w:rsidR="00000000" w:rsidRDefault="00737B0C">
      <w:pPr>
        <w:pStyle w:val="SpeakerCon"/>
        <w:rPr>
          <w:rtl/>
        </w:rPr>
      </w:pPr>
      <w:bookmarkStart w:id="596" w:name="FS000000558T30_07_2003_22_10_41C"/>
      <w:bookmarkEnd w:id="596"/>
      <w:r>
        <w:rPr>
          <w:rtl/>
        </w:rPr>
        <w:t>עזמי בשארה (בל"ד):</w:t>
      </w:r>
    </w:p>
    <w:p w14:paraId="4EF549D9" w14:textId="77777777" w:rsidR="00000000" w:rsidRDefault="00737B0C">
      <w:pPr>
        <w:pStyle w:val="a"/>
        <w:rPr>
          <w:rtl/>
        </w:rPr>
      </w:pPr>
    </w:p>
    <w:p w14:paraId="331EF189" w14:textId="77777777" w:rsidR="00000000" w:rsidRDefault="00737B0C">
      <w:pPr>
        <w:pStyle w:val="a"/>
        <w:rPr>
          <w:rFonts w:hint="cs"/>
          <w:rtl/>
        </w:rPr>
      </w:pPr>
      <w:r>
        <w:rPr>
          <w:rFonts w:hint="cs"/>
          <w:rtl/>
        </w:rPr>
        <w:t>- - בעצם עומד פה בשביל להיות מכשול בפני פרלמנטריזם, בשביל לאיים על חברי כנסת ערבים או על אנשים שיש להם דעה שונה, ב</w:t>
      </w:r>
      <w:r>
        <w:rPr>
          <w:rFonts w:hint="cs"/>
          <w:rtl/>
        </w:rPr>
        <w:t xml:space="preserve">שביל לעשות כל הזמן קונספירציות בבית - אנשים כאלה הם אויבי הפרלמנטריזם - ולא בשביל לדון אם צריך להסיר חסינות או לא צריך להסיר. הוא בא לכאן כאילו במסע הצלב, אולי הוא הבטיח לחבריו במפלגה שהוא יחסל את הערבים פה, יראה להם. אני לא יודע מה הוא הבטיח להם שם, עסקן </w:t>
      </w:r>
      <w:r>
        <w:rPr>
          <w:rFonts w:hint="cs"/>
          <w:rtl/>
        </w:rPr>
        <w:t>פוליטי, ביורוקרט קטן. הוא ממשיך להיות בכנסת, כאילו חבר כנסת וכאילו פרלמנטר. הוא ממשיך. אי-אפשר לדבר, ואי-אפשר לדבר בלי לשמוע הערות כאלה. לדעתי, זה האיום על הפרלמנטריזם. לא אם תובעים חבר כנסת בגלל דברים פורמליים שהוא עשה והוא אמר. הוא היה אמור להסיר את חסינ</w:t>
      </w:r>
      <w:r>
        <w:rPr>
          <w:rFonts w:hint="cs"/>
          <w:rtl/>
        </w:rPr>
        <w:t>ותו בעצמו, בלי שהתבקש. לדעתי, זו הבעיה פה, ולא אם לשלם או לא לשלם לחבר כנסת אם הוא יצא זכאי. אנשים כאלה הם אויבים של דמוקרטיה, אויבים של ליברליזם, אויבים של פרלמנטריזם, זו הבעיה בכנסת. תודה רבה.</w:t>
      </w:r>
    </w:p>
    <w:p w14:paraId="4524D73B" w14:textId="77777777" w:rsidR="00000000" w:rsidRDefault="00737B0C">
      <w:pPr>
        <w:pStyle w:val="a"/>
        <w:rPr>
          <w:rFonts w:hint="cs"/>
          <w:rtl/>
        </w:rPr>
      </w:pPr>
    </w:p>
    <w:p w14:paraId="3161D0B2" w14:textId="77777777" w:rsidR="00000000" w:rsidRDefault="00737B0C">
      <w:pPr>
        <w:pStyle w:val="ad"/>
        <w:rPr>
          <w:rtl/>
        </w:rPr>
      </w:pPr>
      <w:r>
        <w:rPr>
          <w:rtl/>
        </w:rPr>
        <w:t>היו"ר מוחמד ברכה:</w:t>
      </w:r>
    </w:p>
    <w:p w14:paraId="10900379" w14:textId="77777777" w:rsidR="00000000" w:rsidRDefault="00737B0C">
      <w:pPr>
        <w:pStyle w:val="a"/>
        <w:rPr>
          <w:rtl/>
        </w:rPr>
      </w:pPr>
    </w:p>
    <w:p w14:paraId="7FE20561" w14:textId="77777777" w:rsidR="00000000" w:rsidRDefault="00737B0C">
      <w:pPr>
        <w:pStyle w:val="a"/>
        <w:rPr>
          <w:rFonts w:hint="cs"/>
          <w:rtl/>
        </w:rPr>
      </w:pPr>
      <w:r>
        <w:rPr>
          <w:rFonts w:hint="cs"/>
          <w:rtl/>
        </w:rPr>
        <w:t>תודה, חבר הכנסת בשארה. חבר הכנסת ג'מאל זח</w:t>
      </w:r>
      <w:r>
        <w:rPr>
          <w:rFonts w:hint="cs"/>
          <w:rtl/>
        </w:rPr>
        <w:t xml:space="preserve">אלקה </w:t>
      </w:r>
      <w:r>
        <w:rPr>
          <w:rtl/>
        </w:rPr>
        <w:t>–</w:t>
      </w:r>
      <w:r>
        <w:rPr>
          <w:rFonts w:hint="cs"/>
          <w:rtl/>
        </w:rPr>
        <w:t xml:space="preserve"> איננו; חבר הכנסת ואסל טאהא </w:t>
      </w:r>
      <w:r>
        <w:rPr>
          <w:rtl/>
        </w:rPr>
        <w:t>–</w:t>
      </w:r>
      <w:r>
        <w:rPr>
          <w:rFonts w:hint="cs"/>
          <w:rtl/>
        </w:rPr>
        <w:t xml:space="preserve"> איננו; חבר הכנסת מוחמד ברכה - רוצה, אבל לא יכול. חבר הכנסת עסאם מח'ול - איננו. חבר הכנסת אחמד טיבי, בבקשה.</w:t>
      </w:r>
    </w:p>
    <w:p w14:paraId="1CF564EF" w14:textId="77777777" w:rsidR="00000000" w:rsidRDefault="00737B0C">
      <w:pPr>
        <w:pStyle w:val="a"/>
        <w:rPr>
          <w:rFonts w:hint="cs"/>
          <w:rtl/>
        </w:rPr>
      </w:pPr>
    </w:p>
    <w:p w14:paraId="0D2DE0B2" w14:textId="77777777" w:rsidR="00000000" w:rsidRDefault="00737B0C">
      <w:pPr>
        <w:pStyle w:val="Speaker"/>
        <w:rPr>
          <w:rtl/>
        </w:rPr>
      </w:pPr>
      <w:bookmarkStart w:id="597" w:name="FS000000560T30_07_2003_22_18_29"/>
      <w:bookmarkStart w:id="598" w:name="_Toc47678210"/>
      <w:bookmarkStart w:id="599" w:name="_Toc49055769"/>
      <w:bookmarkEnd w:id="597"/>
      <w:r>
        <w:rPr>
          <w:rFonts w:hint="eastAsia"/>
          <w:rtl/>
        </w:rPr>
        <w:t>אחמד</w:t>
      </w:r>
      <w:r>
        <w:rPr>
          <w:rtl/>
        </w:rPr>
        <w:t xml:space="preserve"> טיבי (חד"ש-תע"ל):</w:t>
      </w:r>
      <w:bookmarkEnd w:id="598"/>
      <w:bookmarkEnd w:id="599"/>
    </w:p>
    <w:p w14:paraId="3411C529" w14:textId="77777777" w:rsidR="00000000" w:rsidRDefault="00737B0C">
      <w:pPr>
        <w:pStyle w:val="a"/>
        <w:rPr>
          <w:rFonts w:hint="cs"/>
          <w:rtl/>
        </w:rPr>
      </w:pPr>
    </w:p>
    <w:p w14:paraId="28C58E16" w14:textId="77777777" w:rsidR="00000000" w:rsidRDefault="00737B0C">
      <w:pPr>
        <w:pStyle w:val="a"/>
        <w:rPr>
          <w:rFonts w:hint="cs"/>
          <w:rtl/>
        </w:rPr>
      </w:pPr>
      <w:r>
        <w:rPr>
          <w:rFonts w:hint="cs"/>
          <w:rtl/>
        </w:rPr>
        <w:t>אני מלא הערכה לשרי שינוי, שבכל פעם שעולה חבר כנסת לנאום הם מבקשים ממנו בדרך: תהיה קצר, ת</w:t>
      </w:r>
      <w:r>
        <w:rPr>
          <w:rFonts w:hint="cs"/>
          <w:rtl/>
        </w:rPr>
        <w:t xml:space="preserve">היה קצר. גברתי השרה, עושה את זה טומי לפיד בדרך כלל לחברי הכנסת. </w:t>
      </w:r>
    </w:p>
    <w:p w14:paraId="3DE8B3D0" w14:textId="77777777" w:rsidR="00000000" w:rsidRDefault="00737B0C">
      <w:pPr>
        <w:pStyle w:val="a"/>
        <w:ind w:firstLine="0"/>
        <w:rPr>
          <w:rFonts w:hint="cs"/>
          <w:rtl/>
        </w:rPr>
      </w:pPr>
    </w:p>
    <w:p w14:paraId="234719E4" w14:textId="77777777" w:rsidR="00000000" w:rsidRDefault="00737B0C">
      <w:pPr>
        <w:pStyle w:val="ac"/>
        <w:rPr>
          <w:rtl/>
        </w:rPr>
      </w:pPr>
      <w:r>
        <w:rPr>
          <w:rFonts w:hint="eastAsia"/>
          <w:rtl/>
        </w:rPr>
        <w:t>השרה</w:t>
      </w:r>
      <w:r>
        <w:rPr>
          <w:rtl/>
        </w:rPr>
        <w:t xml:space="preserve"> לאיכות הסביבה יהודית נאות:</w:t>
      </w:r>
    </w:p>
    <w:p w14:paraId="79B905CF" w14:textId="77777777" w:rsidR="00000000" w:rsidRDefault="00737B0C">
      <w:pPr>
        <w:pStyle w:val="a"/>
        <w:rPr>
          <w:rFonts w:hint="cs"/>
          <w:rtl/>
        </w:rPr>
      </w:pPr>
    </w:p>
    <w:p w14:paraId="4A20C910" w14:textId="77777777" w:rsidR="00000000" w:rsidRDefault="00737B0C">
      <w:pPr>
        <w:pStyle w:val="a"/>
        <w:rPr>
          <w:rFonts w:hint="cs"/>
          <w:rtl/>
        </w:rPr>
      </w:pPr>
      <w:r>
        <w:rPr>
          <w:rFonts w:hint="cs"/>
          <w:rtl/>
        </w:rPr>
        <w:t>אני לא מרגישה טוב.</w:t>
      </w:r>
    </w:p>
    <w:p w14:paraId="66CE562F" w14:textId="77777777" w:rsidR="00000000" w:rsidRDefault="00737B0C">
      <w:pPr>
        <w:pStyle w:val="a"/>
        <w:rPr>
          <w:rFonts w:hint="cs"/>
          <w:rtl/>
        </w:rPr>
      </w:pPr>
    </w:p>
    <w:p w14:paraId="14CD2E15" w14:textId="77777777" w:rsidR="00000000" w:rsidRDefault="00737B0C">
      <w:pPr>
        <w:pStyle w:val="SpeakerCon"/>
        <w:rPr>
          <w:rtl/>
        </w:rPr>
      </w:pPr>
      <w:bookmarkStart w:id="600" w:name="FS000000560T30_07_2003_22_19_59C"/>
      <w:bookmarkEnd w:id="600"/>
      <w:r>
        <w:rPr>
          <w:rtl/>
        </w:rPr>
        <w:t>אחמד טיבי (חד"ש-תע"ל):</w:t>
      </w:r>
    </w:p>
    <w:p w14:paraId="1E6D896A" w14:textId="77777777" w:rsidR="00000000" w:rsidRDefault="00737B0C">
      <w:pPr>
        <w:pStyle w:val="a"/>
        <w:rPr>
          <w:rtl/>
        </w:rPr>
      </w:pPr>
    </w:p>
    <w:p w14:paraId="6B3D5A4F" w14:textId="77777777" w:rsidR="00000000" w:rsidRDefault="00737B0C">
      <w:pPr>
        <w:pStyle w:val="a"/>
        <w:rPr>
          <w:rFonts w:hint="cs"/>
          <w:rtl/>
        </w:rPr>
      </w:pPr>
      <w:r>
        <w:rPr>
          <w:rFonts w:hint="cs"/>
          <w:rtl/>
        </w:rPr>
        <w:t>בעיקר טומי לפיד. אני לא רוצה לפגוע בך, כי את אשה יקרה. אתם הייתם חברי כנסת רק לפני חצי שנה, וכשעליתם, מאוד לא אהב</w:t>
      </w:r>
      <w:r>
        <w:rPr>
          <w:rFonts w:hint="cs"/>
          <w:rtl/>
        </w:rPr>
        <w:t>תם כשאנשים אמרו לכם: תקצרו. אני שייך לאלה שלא אוהבים שאנשים אומרים להם: תקצרו. אני אדבר בדיוק לפי הזמן, ורצוי שמי משרי שינוי שעסוק, או במסיבת סיום המושב או בעיסוקים אחרים, ולא רוצה לשמוע, יצא מהאולם. אני אומר את זה ברמה החברית ביותר.</w:t>
      </w:r>
    </w:p>
    <w:p w14:paraId="2BBE6862" w14:textId="77777777" w:rsidR="00000000" w:rsidRDefault="00737B0C">
      <w:pPr>
        <w:pStyle w:val="ad"/>
        <w:rPr>
          <w:rFonts w:hint="cs"/>
          <w:rtl/>
        </w:rPr>
      </w:pPr>
    </w:p>
    <w:p w14:paraId="42B74FCB" w14:textId="77777777" w:rsidR="00000000" w:rsidRDefault="00737B0C">
      <w:pPr>
        <w:pStyle w:val="ad"/>
        <w:rPr>
          <w:rtl/>
        </w:rPr>
      </w:pPr>
      <w:r>
        <w:rPr>
          <w:rtl/>
        </w:rPr>
        <w:t>היו"ר מוחמד ברכה:</w:t>
      </w:r>
    </w:p>
    <w:p w14:paraId="0D7CF092" w14:textId="77777777" w:rsidR="00000000" w:rsidRDefault="00737B0C">
      <w:pPr>
        <w:pStyle w:val="a"/>
        <w:rPr>
          <w:rtl/>
        </w:rPr>
      </w:pPr>
    </w:p>
    <w:p w14:paraId="0D25D201" w14:textId="77777777" w:rsidR="00000000" w:rsidRDefault="00737B0C">
      <w:pPr>
        <w:pStyle w:val="a"/>
        <w:rPr>
          <w:rFonts w:hint="cs"/>
          <w:rtl/>
        </w:rPr>
      </w:pPr>
      <w:r>
        <w:rPr>
          <w:rFonts w:hint="cs"/>
          <w:rtl/>
        </w:rPr>
        <w:t>חב</w:t>
      </w:r>
      <w:r>
        <w:rPr>
          <w:rFonts w:hint="cs"/>
          <w:rtl/>
        </w:rPr>
        <w:t>ר הכנסת אליעזר כהן, הקול שלך נשמע עד כאן.</w:t>
      </w:r>
    </w:p>
    <w:p w14:paraId="7EF63658" w14:textId="77777777" w:rsidR="00000000" w:rsidRDefault="00737B0C">
      <w:pPr>
        <w:pStyle w:val="a"/>
        <w:rPr>
          <w:rFonts w:hint="cs"/>
          <w:rtl/>
        </w:rPr>
      </w:pPr>
    </w:p>
    <w:p w14:paraId="468FC0D5" w14:textId="77777777" w:rsidR="00000000" w:rsidRDefault="00737B0C">
      <w:pPr>
        <w:pStyle w:val="SpeakerCon"/>
        <w:rPr>
          <w:rtl/>
        </w:rPr>
      </w:pPr>
      <w:bookmarkStart w:id="601" w:name="FS000000560T30_07_2003_22_22_20C"/>
      <w:bookmarkEnd w:id="601"/>
      <w:r>
        <w:rPr>
          <w:rtl/>
        </w:rPr>
        <w:t>אחמד טיבי (חד"ש-תע"ל):</w:t>
      </w:r>
    </w:p>
    <w:p w14:paraId="13E596C1" w14:textId="77777777" w:rsidR="00000000" w:rsidRDefault="00737B0C">
      <w:pPr>
        <w:pStyle w:val="a"/>
        <w:rPr>
          <w:rtl/>
        </w:rPr>
      </w:pPr>
    </w:p>
    <w:p w14:paraId="69D528C0" w14:textId="77777777" w:rsidR="00000000" w:rsidRDefault="00737B0C">
      <w:pPr>
        <w:pStyle w:val="a"/>
        <w:rPr>
          <w:rFonts w:hint="cs"/>
          <w:rtl/>
        </w:rPr>
      </w:pPr>
      <w:r>
        <w:rPr>
          <w:rFonts w:hint="cs"/>
          <w:rtl/>
        </w:rPr>
        <w:t>ההסתייגות שלנו, שמדברת על תוספת של נציג של הלשכה המשפטית של הכנסת, היא הסתייגות מהותית. חשוב שיהיה הידע המשפטי של יועצי הכנסת, שתהיה תוספת של חבר נוסף, ולכן הצגנו את ההסתייגות הזאת, אדוני ה</w:t>
      </w:r>
      <w:r>
        <w:rPr>
          <w:rFonts w:hint="cs"/>
          <w:rtl/>
        </w:rPr>
        <w:t>יושב-ראש.</w:t>
      </w:r>
    </w:p>
    <w:p w14:paraId="31894842" w14:textId="77777777" w:rsidR="00000000" w:rsidRDefault="00737B0C">
      <w:pPr>
        <w:pStyle w:val="a"/>
        <w:rPr>
          <w:rFonts w:hint="cs"/>
          <w:rtl/>
        </w:rPr>
      </w:pPr>
    </w:p>
    <w:p w14:paraId="7AA5E523" w14:textId="77777777" w:rsidR="00000000" w:rsidRDefault="00737B0C">
      <w:pPr>
        <w:pStyle w:val="ac"/>
        <w:rPr>
          <w:rtl/>
        </w:rPr>
      </w:pPr>
      <w:r>
        <w:rPr>
          <w:rFonts w:hint="eastAsia"/>
          <w:rtl/>
        </w:rPr>
        <w:t>נסים</w:t>
      </w:r>
      <w:r>
        <w:rPr>
          <w:rtl/>
        </w:rPr>
        <w:t xml:space="preserve"> זאב (ש"ס):</w:t>
      </w:r>
    </w:p>
    <w:p w14:paraId="495475C3" w14:textId="77777777" w:rsidR="00000000" w:rsidRDefault="00737B0C">
      <w:pPr>
        <w:pStyle w:val="a"/>
        <w:rPr>
          <w:rFonts w:hint="cs"/>
          <w:rtl/>
        </w:rPr>
      </w:pPr>
    </w:p>
    <w:p w14:paraId="48369208" w14:textId="77777777" w:rsidR="00000000" w:rsidRDefault="00737B0C">
      <w:pPr>
        <w:pStyle w:val="a"/>
        <w:rPr>
          <w:rFonts w:hint="cs"/>
          <w:rtl/>
        </w:rPr>
      </w:pPr>
      <w:r>
        <w:rPr>
          <w:rFonts w:hint="cs"/>
          <w:rtl/>
        </w:rPr>
        <w:t>אחמד טיבי, מה קורה אם מישהו מאל-עזרייה רוצה להתחתן עם מישהו בעזה?</w:t>
      </w:r>
    </w:p>
    <w:p w14:paraId="708D0EBA" w14:textId="77777777" w:rsidR="00000000" w:rsidRDefault="00737B0C">
      <w:pPr>
        <w:pStyle w:val="a"/>
        <w:rPr>
          <w:rFonts w:hint="cs"/>
          <w:rtl/>
        </w:rPr>
      </w:pPr>
    </w:p>
    <w:p w14:paraId="6E7ADCE5" w14:textId="77777777" w:rsidR="00000000" w:rsidRDefault="00737B0C">
      <w:pPr>
        <w:pStyle w:val="SpeakerCon"/>
        <w:rPr>
          <w:rtl/>
        </w:rPr>
      </w:pPr>
      <w:bookmarkStart w:id="602" w:name="FS000000560T30_07_2003_22_24_15C"/>
      <w:bookmarkEnd w:id="602"/>
      <w:r>
        <w:rPr>
          <w:rtl/>
        </w:rPr>
        <w:t>אחמד טיבי (חד"ש-תע"ל):</w:t>
      </w:r>
    </w:p>
    <w:p w14:paraId="7A79299C" w14:textId="77777777" w:rsidR="00000000" w:rsidRDefault="00737B0C">
      <w:pPr>
        <w:pStyle w:val="a"/>
        <w:rPr>
          <w:rtl/>
        </w:rPr>
      </w:pPr>
    </w:p>
    <w:p w14:paraId="153E3F95" w14:textId="77777777" w:rsidR="00000000" w:rsidRDefault="00737B0C">
      <w:pPr>
        <w:pStyle w:val="a"/>
        <w:rPr>
          <w:rFonts w:hint="cs"/>
          <w:rtl/>
        </w:rPr>
      </w:pPr>
      <w:r>
        <w:rPr>
          <w:rFonts w:hint="cs"/>
          <w:rtl/>
        </w:rPr>
        <w:t>דבר אחד בטוח, הוא לא יפנה אליך לברית-מילה. אל תפריע לי, אני מדבר על נושא רציני, ואתה מנסה להפריע לי.</w:t>
      </w:r>
    </w:p>
    <w:p w14:paraId="1019FEFD" w14:textId="77777777" w:rsidR="00000000" w:rsidRDefault="00737B0C">
      <w:pPr>
        <w:pStyle w:val="a"/>
        <w:rPr>
          <w:rFonts w:hint="cs"/>
          <w:rtl/>
        </w:rPr>
      </w:pPr>
    </w:p>
    <w:p w14:paraId="5057EACE" w14:textId="77777777" w:rsidR="00000000" w:rsidRDefault="00737B0C">
      <w:pPr>
        <w:pStyle w:val="ac"/>
        <w:rPr>
          <w:rtl/>
        </w:rPr>
      </w:pPr>
      <w:r>
        <w:rPr>
          <w:rFonts w:hint="eastAsia"/>
          <w:rtl/>
        </w:rPr>
        <w:t>משה</w:t>
      </w:r>
      <w:r>
        <w:rPr>
          <w:rtl/>
        </w:rPr>
        <w:t xml:space="preserve"> גפני (יהדות התורה):</w:t>
      </w:r>
    </w:p>
    <w:p w14:paraId="57D7B1D5" w14:textId="77777777" w:rsidR="00000000" w:rsidRDefault="00737B0C">
      <w:pPr>
        <w:pStyle w:val="a"/>
        <w:rPr>
          <w:rFonts w:hint="cs"/>
          <w:rtl/>
        </w:rPr>
      </w:pPr>
    </w:p>
    <w:p w14:paraId="08CE1FC9" w14:textId="77777777" w:rsidR="00000000" w:rsidRDefault="00737B0C">
      <w:pPr>
        <w:pStyle w:val="a"/>
        <w:rPr>
          <w:rFonts w:hint="cs"/>
          <w:rtl/>
        </w:rPr>
      </w:pPr>
      <w:r>
        <w:rPr>
          <w:rFonts w:hint="cs"/>
          <w:rtl/>
        </w:rPr>
        <w:t>אחמד טיבי,</w:t>
      </w:r>
      <w:r>
        <w:rPr>
          <w:rFonts w:hint="cs"/>
          <w:rtl/>
        </w:rPr>
        <w:t xml:space="preserve"> מה לגבי חוק-היסוד?</w:t>
      </w:r>
    </w:p>
    <w:p w14:paraId="66A6089B" w14:textId="77777777" w:rsidR="00000000" w:rsidRDefault="00737B0C">
      <w:pPr>
        <w:pStyle w:val="a"/>
        <w:rPr>
          <w:rFonts w:hint="cs"/>
          <w:rtl/>
        </w:rPr>
      </w:pPr>
    </w:p>
    <w:p w14:paraId="0AA5110E" w14:textId="77777777" w:rsidR="00000000" w:rsidRDefault="00737B0C">
      <w:pPr>
        <w:pStyle w:val="ad"/>
        <w:rPr>
          <w:rtl/>
        </w:rPr>
      </w:pPr>
      <w:r>
        <w:rPr>
          <w:rtl/>
        </w:rPr>
        <w:t>היו"ר מוחמד ברכה:</w:t>
      </w:r>
    </w:p>
    <w:p w14:paraId="798C0B64" w14:textId="77777777" w:rsidR="00000000" w:rsidRDefault="00737B0C">
      <w:pPr>
        <w:pStyle w:val="a"/>
        <w:rPr>
          <w:rtl/>
        </w:rPr>
      </w:pPr>
    </w:p>
    <w:p w14:paraId="0C9DFC35" w14:textId="77777777" w:rsidR="00000000" w:rsidRDefault="00737B0C">
      <w:pPr>
        <w:pStyle w:val="a"/>
        <w:rPr>
          <w:rFonts w:hint="cs"/>
          <w:rtl/>
        </w:rPr>
      </w:pPr>
      <w:r>
        <w:rPr>
          <w:rFonts w:hint="cs"/>
          <w:rtl/>
        </w:rPr>
        <w:t>חבר הכנסת גפני, זה לא סימפוזיון עם אחמד טיבי. אולי נעשה את זה במקום אחר.</w:t>
      </w:r>
    </w:p>
    <w:p w14:paraId="23E140EB" w14:textId="77777777" w:rsidR="00000000" w:rsidRDefault="00737B0C">
      <w:pPr>
        <w:pStyle w:val="a"/>
        <w:rPr>
          <w:rFonts w:hint="cs"/>
          <w:rtl/>
        </w:rPr>
      </w:pPr>
    </w:p>
    <w:p w14:paraId="13842BAD" w14:textId="77777777" w:rsidR="00000000" w:rsidRDefault="00737B0C">
      <w:pPr>
        <w:pStyle w:val="ac"/>
        <w:rPr>
          <w:rtl/>
        </w:rPr>
      </w:pPr>
      <w:r>
        <w:rPr>
          <w:rFonts w:hint="eastAsia"/>
          <w:rtl/>
        </w:rPr>
        <w:t>אליעזר</w:t>
      </w:r>
      <w:r>
        <w:rPr>
          <w:rtl/>
        </w:rPr>
        <w:t xml:space="preserve"> כהן (האיחוד הלאומי - ישראל ביתנו):</w:t>
      </w:r>
    </w:p>
    <w:p w14:paraId="508C3715" w14:textId="77777777" w:rsidR="00000000" w:rsidRDefault="00737B0C">
      <w:pPr>
        <w:pStyle w:val="a"/>
        <w:rPr>
          <w:rFonts w:hint="cs"/>
          <w:rtl/>
        </w:rPr>
      </w:pPr>
    </w:p>
    <w:p w14:paraId="2E29F30D" w14:textId="77777777" w:rsidR="00000000" w:rsidRDefault="00737B0C">
      <w:pPr>
        <w:pStyle w:val="a"/>
        <w:rPr>
          <w:rFonts w:hint="cs"/>
          <w:rtl/>
        </w:rPr>
      </w:pPr>
      <w:r>
        <w:rPr>
          <w:rFonts w:hint="cs"/>
          <w:rtl/>
        </w:rPr>
        <w:t>הוא לא סיים, הוא צריך להמשיך.</w:t>
      </w:r>
    </w:p>
    <w:p w14:paraId="1A5E0C12" w14:textId="77777777" w:rsidR="00000000" w:rsidRDefault="00737B0C">
      <w:pPr>
        <w:pStyle w:val="a"/>
        <w:rPr>
          <w:rFonts w:hint="cs"/>
          <w:rtl/>
        </w:rPr>
      </w:pPr>
    </w:p>
    <w:p w14:paraId="2501D9EB" w14:textId="77777777" w:rsidR="00000000" w:rsidRDefault="00737B0C">
      <w:pPr>
        <w:pStyle w:val="ac"/>
        <w:rPr>
          <w:rtl/>
        </w:rPr>
      </w:pPr>
      <w:r>
        <w:rPr>
          <w:rFonts w:hint="eastAsia"/>
          <w:rtl/>
        </w:rPr>
        <w:t>קריאה</w:t>
      </w:r>
      <w:r>
        <w:rPr>
          <w:rtl/>
        </w:rPr>
        <w:t>:</w:t>
      </w:r>
    </w:p>
    <w:p w14:paraId="5311DBDF" w14:textId="77777777" w:rsidR="00000000" w:rsidRDefault="00737B0C">
      <w:pPr>
        <w:pStyle w:val="a"/>
        <w:rPr>
          <w:rFonts w:hint="cs"/>
          <w:rtl/>
        </w:rPr>
      </w:pPr>
    </w:p>
    <w:p w14:paraId="6F2CC922" w14:textId="77777777" w:rsidR="00000000" w:rsidRDefault="00737B0C">
      <w:pPr>
        <w:pStyle w:val="a"/>
        <w:rPr>
          <w:rFonts w:hint="cs"/>
          <w:rtl/>
        </w:rPr>
      </w:pPr>
      <w:r>
        <w:rPr>
          <w:rFonts w:hint="cs"/>
          <w:rtl/>
        </w:rPr>
        <w:t>- - -</w:t>
      </w:r>
    </w:p>
    <w:p w14:paraId="242D165D" w14:textId="77777777" w:rsidR="00000000" w:rsidRDefault="00737B0C">
      <w:pPr>
        <w:pStyle w:val="a"/>
        <w:rPr>
          <w:rFonts w:hint="cs"/>
          <w:rtl/>
        </w:rPr>
      </w:pPr>
    </w:p>
    <w:p w14:paraId="70BFAEBF" w14:textId="77777777" w:rsidR="00000000" w:rsidRDefault="00737B0C">
      <w:pPr>
        <w:pStyle w:val="ad"/>
        <w:rPr>
          <w:rtl/>
        </w:rPr>
      </w:pPr>
      <w:r>
        <w:rPr>
          <w:rtl/>
        </w:rPr>
        <w:t>היו"ר מוחמד ברכה:</w:t>
      </w:r>
    </w:p>
    <w:p w14:paraId="049FC1BD" w14:textId="77777777" w:rsidR="00000000" w:rsidRDefault="00737B0C">
      <w:pPr>
        <w:pStyle w:val="a"/>
        <w:rPr>
          <w:rtl/>
        </w:rPr>
      </w:pPr>
    </w:p>
    <w:p w14:paraId="7FD815F2" w14:textId="77777777" w:rsidR="00000000" w:rsidRDefault="00737B0C">
      <w:pPr>
        <w:pStyle w:val="a"/>
        <w:rPr>
          <w:rFonts w:hint="cs"/>
          <w:rtl/>
        </w:rPr>
      </w:pPr>
      <w:r>
        <w:rPr>
          <w:rFonts w:hint="cs"/>
          <w:rtl/>
        </w:rPr>
        <w:t>זו גם לא שעת שאלות. בבקשה, אדוני.</w:t>
      </w:r>
    </w:p>
    <w:p w14:paraId="1FCEDE26" w14:textId="77777777" w:rsidR="00000000" w:rsidRDefault="00737B0C">
      <w:pPr>
        <w:pStyle w:val="a"/>
        <w:rPr>
          <w:rFonts w:hint="cs"/>
          <w:rtl/>
        </w:rPr>
      </w:pPr>
    </w:p>
    <w:p w14:paraId="5E2D2DBF" w14:textId="77777777" w:rsidR="00000000" w:rsidRDefault="00737B0C">
      <w:pPr>
        <w:pStyle w:val="SpeakerCon"/>
        <w:rPr>
          <w:rtl/>
        </w:rPr>
      </w:pPr>
      <w:bookmarkStart w:id="603" w:name="FS000000560T30_07_2003_22_26_08C"/>
      <w:bookmarkEnd w:id="603"/>
    </w:p>
    <w:p w14:paraId="0640DF58" w14:textId="77777777" w:rsidR="00000000" w:rsidRDefault="00737B0C">
      <w:pPr>
        <w:pStyle w:val="SpeakerCon"/>
        <w:rPr>
          <w:rtl/>
        </w:rPr>
      </w:pPr>
      <w:r>
        <w:rPr>
          <w:rtl/>
        </w:rPr>
        <w:t>אחמד טיבי (חד"ש-תע"ל):</w:t>
      </w:r>
    </w:p>
    <w:p w14:paraId="01C4D61D" w14:textId="77777777" w:rsidR="00000000" w:rsidRDefault="00737B0C">
      <w:pPr>
        <w:pStyle w:val="a"/>
        <w:rPr>
          <w:rtl/>
        </w:rPr>
      </w:pPr>
    </w:p>
    <w:p w14:paraId="7756D147" w14:textId="77777777" w:rsidR="00000000" w:rsidRDefault="00737B0C">
      <w:pPr>
        <w:pStyle w:val="a"/>
        <w:rPr>
          <w:rFonts w:hint="cs"/>
          <w:rtl/>
        </w:rPr>
      </w:pPr>
      <w:r>
        <w:rPr>
          <w:rFonts w:hint="cs"/>
          <w:rtl/>
        </w:rPr>
        <w:t>אני לא שר, כמו שאמר חבר הכנסת רוני בר-און, אחד מיושבי-ראש הוועדות האמיצים והתקיפים ביותר שיש בבית הזה, אף שזה לא צוין היום בדוחות. למרות התהום המדינית והפוליטית הפעורה בינינו - חבר הכנסת בר-און, אתה יודע כמה אני חולק על דעותיך הפו</w:t>
      </w:r>
      <w:r>
        <w:rPr>
          <w:rFonts w:hint="cs"/>
          <w:rtl/>
        </w:rPr>
        <w:t>ליטיות, דעות מאוד נציות, אגב - - -</w:t>
      </w:r>
    </w:p>
    <w:p w14:paraId="58A77A38" w14:textId="77777777" w:rsidR="00000000" w:rsidRDefault="00737B0C">
      <w:pPr>
        <w:pStyle w:val="a"/>
        <w:rPr>
          <w:rFonts w:hint="cs"/>
          <w:rtl/>
        </w:rPr>
      </w:pPr>
    </w:p>
    <w:p w14:paraId="2C0896A1" w14:textId="77777777" w:rsidR="00000000" w:rsidRDefault="00737B0C">
      <w:pPr>
        <w:pStyle w:val="ac"/>
        <w:rPr>
          <w:rtl/>
        </w:rPr>
      </w:pPr>
      <w:r>
        <w:rPr>
          <w:rFonts w:hint="eastAsia"/>
          <w:rtl/>
        </w:rPr>
        <w:t>גדעון</w:t>
      </w:r>
      <w:r>
        <w:rPr>
          <w:rtl/>
        </w:rPr>
        <w:t xml:space="preserve"> סער (הליכוד):</w:t>
      </w:r>
    </w:p>
    <w:p w14:paraId="6087619F" w14:textId="77777777" w:rsidR="00000000" w:rsidRDefault="00737B0C">
      <w:pPr>
        <w:pStyle w:val="a"/>
        <w:rPr>
          <w:rFonts w:hint="cs"/>
          <w:rtl/>
        </w:rPr>
      </w:pPr>
    </w:p>
    <w:p w14:paraId="44B90760" w14:textId="77777777" w:rsidR="00000000" w:rsidRDefault="00737B0C">
      <w:pPr>
        <w:pStyle w:val="a"/>
        <w:rPr>
          <w:rFonts w:hint="cs"/>
          <w:rtl/>
        </w:rPr>
      </w:pPr>
      <w:r>
        <w:rPr>
          <w:rFonts w:hint="cs"/>
          <w:rtl/>
        </w:rPr>
        <w:t>אחרי המחמאות שאמרת - - -</w:t>
      </w:r>
    </w:p>
    <w:p w14:paraId="095CB5F6" w14:textId="77777777" w:rsidR="00000000" w:rsidRDefault="00737B0C">
      <w:pPr>
        <w:pStyle w:val="a"/>
        <w:rPr>
          <w:rFonts w:hint="cs"/>
          <w:rtl/>
        </w:rPr>
      </w:pPr>
    </w:p>
    <w:p w14:paraId="44BD47CD" w14:textId="77777777" w:rsidR="00000000" w:rsidRDefault="00737B0C">
      <w:pPr>
        <w:pStyle w:val="SpeakerCon"/>
        <w:rPr>
          <w:rtl/>
        </w:rPr>
      </w:pPr>
      <w:bookmarkStart w:id="604" w:name="FS000000560T30_07_2003_22_31_27C"/>
      <w:bookmarkEnd w:id="604"/>
      <w:r>
        <w:rPr>
          <w:rtl/>
        </w:rPr>
        <w:t>אחמד טיבי (חד"ש-תע"ל):</w:t>
      </w:r>
    </w:p>
    <w:p w14:paraId="2C786E79" w14:textId="77777777" w:rsidR="00000000" w:rsidRDefault="00737B0C">
      <w:pPr>
        <w:pStyle w:val="a"/>
        <w:rPr>
          <w:rtl/>
        </w:rPr>
      </w:pPr>
    </w:p>
    <w:p w14:paraId="2332DA1F" w14:textId="77777777" w:rsidR="00000000" w:rsidRDefault="00737B0C">
      <w:pPr>
        <w:pStyle w:val="a"/>
        <w:rPr>
          <w:rFonts w:hint="cs"/>
          <w:rtl/>
        </w:rPr>
      </w:pPr>
      <w:r>
        <w:rPr>
          <w:rFonts w:hint="cs"/>
          <w:rtl/>
        </w:rPr>
        <w:t>תיקנתי. מה אתה רוצה?</w:t>
      </w:r>
    </w:p>
    <w:p w14:paraId="70E699A5" w14:textId="77777777" w:rsidR="00000000" w:rsidRDefault="00737B0C">
      <w:pPr>
        <w:pStyle w:val="a"/>
        <w:rPr>
          <w:rFonts w:hint="cs"/>
          <w:rtl/>
        </w:rPr>
      </w:pPr>
    </w:p>
    <w:p w14:paraId="59A14C98" w14:textId="77777777" w:rsidR="00000000" w:rsidRDefault="00737B0C">
      <w:pPr>
        <w:pStyle w:val="ac"/>
        <w:rPr>
          <w:rtl/>
        </w:rPr>
      </w:pPr>
      <w:r>
        <w:rPr>
          <w:rFonts w:hint="eastAsia"/>
          <w:rtl/>
        </w:rPr>
        <w:t>רוני</w:t>
      </w:r>
      <w:r>
        <w:rPr>
          <w:rtl/>
        </w:rPr>
        <w:t xml:space="preserve"> בר-און (הליכוד):</w:t>
      </w:r>
    </w:p>
    <w:p w14:paraId="1C045496" w14:textId="77777777" w:rsidR="00000000" w:rsidRDefault="00737B0C">
      <w:pPr>
        <w:pStyle w:val="a"/>
        <w:rPr>
          <w:rFonts w:hint="cs"/>
          <w:rtl/>
        </w:rPr>
      </w:pPr>
    </w:p>
    <w:p w14:paraId="6D2DD183" w14:textId="77777777" w:rsidR="00000000" w:rsidRDefault="00737B0C">
      <w:pPr>
        <w:pStyle w:val="a"/>
        <w:rPr>
          <w:rFonts w:hint="cs"/>
          <w:rtl/>
        </w:rPr>
      </w:pPr>
      <w:r>
        <w:rPr>
          <w:rFonts w:hint="cs"/>
          <w:rtl/>
        </w:rPr>
        <w:t>עוד מעט יביאו לך את הראש שלי בסכין.</w:t>
      </w:r>
    </w:p>
    <w:p w14:paraId="11CB7253" w14:textId="77777777" w:rsidR="00000000" w:rsidRDefault="00737B0C">
      <w:pPr>
        <w:pStyle w:val="a"/>
        <w:rPr>
          <w:rFonts w:hint="cs"/>
          <w:rtl/>
        </w:rPr>
      </w:pPr>
    </w:p>
    <w:p w14:paraId="44ED84A3" w14:textId="77777777" w:rsidR="00000000" w:rsidRDefault="00737B0C">
      <w:pPr>
        <w:pStyle w:val="SpeakerCon"/>
        <w:rPr>
          <w:rtl/>
        </w:rPr>
      </w:pPr>
      <w:bookmarkStart w:id="605" w:name="FS000000560T30_07_2003_22_32_38C"/>
      <w:bookmarkEnd w:id="605"/>
      <w:r>
        <w:rPr>
          <w:rtl/>
        </w:rPr>
        <w:t>אחמד טיבי (חד"ש-תע"ל):</w:t>
      </w:r>
    </w:p>
    <w:p w14:paraId="67063AAD" w14:textId="77777777" w:rsidR="00000000" w:rsidRDefault="00737B0C">
      <w:pPr>
        <w:pStyle w:val="a"/>
        <w:rPr>
          <w:rtl/>
        </w:rPr>
      </w:pPr>
    </w:p>
    <w:p w14:paraId="7505FA67" w14:textId="77777777" w:rsidR="00000000" w:rsidRDefault="00737B0C">
      <w:pPr>
        <w:pStyle w:val="a"/>
        <w:rPr>
          <w:rFonts w:hint="cs"/>
          <w:rtl/>
        </w:rPr>
      </w:pPr>
      <w:r>
        <w:rPr>
          <w:rFonts w:hint="cs"/>
          <w:rtl/>
        </w:rPr>
        <w:t>לא, לא לזה היתה הכוונה. אתה יודע.</w:t>
      </w:r>
    </w:p>
    <w:p w14:paraId="01642F6B" w14:textId="77777777" w:rsidR="00000000" w:rsidRDefault="00737B0C">
      <w:pPr>
        <w:pStyle w:val="a"/>
        <w:rPr>
          <w:rFonts w:hint="cs"/>
          <w:rtl/>
        </w:rPr>
      </w:pPr>
    </w:p>
    <w:p w14:paraId="7B7BC1DB" w14:textId="77777777" w:rsidR="00000000" w:rsidRDefault="00737B0C">
      <w:pPr>
        <w:pStyle w:val="a"/>
        <w:rPr>
          <w:rFonts w:hint="cs"/>
          <w:rtl/>
        </w:rPr>
      </w:pPr>
      <w:r>
        <w:rPr>
          <w:rFonts w:hint="cs"/>
          <w:rtl/>
        </w:rPr>
        <w:t>אני רוצה</w:t>
      </w:r>
      <w:r>
        <w:rPr>
          <w:rFonts w:hint="cs"/>
          <w:rtl/>
        </w:rPr>
        <w:t xml:space="preserve"> לומר לכם שמה שעשיתם, במיוחד היום ואתמול, דבר ראשון, לחוקק חוקים במהירות הבזק, בכל מיני נושאים - אזרחיים, פסאודו-ביטחוניים, אנטי-אזרחיים, לרוב בעליל, ועוד לאלץ את שר הפנים לעלות לכאן כדי להציג חוק שהוא אומר שהוא לא משוכנע שיש לחוקק אותו, שהוא לא שלם אתו. ח</w:t>
      </w:r>
      <w:r>
        <w:rPr>
          <w:rFonts w:hint="cs"/>
          <w:rtl/>
        </w:rPr>
        <w:t>וק אנטי-אזרחי, אנטי-דמוקרטי - - -</w:t>
      </w:r>
    </w:p>
    <w:p w14:paraId="55C8F248" w14:textId="77777777" w:rsidR="00000000" w:rsidRDefault="00737B0C">
      <w:pPr>
        <w:pStyle w:val="a"/>
        <w:rPr>
          <w:rFonts w:hint="cs"/>
          <w:rtl/>
        </w:rPr>
      </w:pPr>
    </w:p>
    <w:p w14:paraId="1903A5FA" w14:textId="77777777" w:rsidR="00000000" w:rsidRDefault="00737B0C">
      <w:pPr>
        <w:pStyle w:val="ac"/>
        <w:rPr>
          <w:rtl/>
        </w:rPr>
      </w:pPr>
      <w:r>
        <w:rPr>
          <w:rFonts w:hint="eastAsia"/>
          <w:rtl/>
        </w:rPr>
        <w:t>גדעון</w:t>
      </w:r>
      <w:r>
        <w:rPr>
          <w:rtl/>
        </w:rPr>
        <w:t xml:space="preserve"> סער (הליכוד):</w:t>
      </w:r>
    </w:p>
    <w:p w14:paraId="3C0317ED" w14:textId="77777777" w:rsidR="00000000" w:rsidRDefault="00737B0C">
      <w:pPr>
        <w:pStyle w:val="a"/>
        <w:rPr>
          <w:rFonts w:hint="cs"/>
          <w:rtl/>
        </w:rPr>
      </w:pPr>
    </w:p>
    <w:p w14:paraId="5DB9AA19" w14:textId="77777777" w:rsidR="00000000" w:rsidRDefault="00737B0C">
      <w:pPr>
        <w:pStyle w:val="a"/>
        <w:rPr>
          <w:rFonts w:hint="cs"/>
          <w:rtl/>
        </w:rPr>
      </w:pPr>
      <w:r>
        <w:rPr>
          <w:rFonts w:hint="cs"/>
          <w:rtl/>
        </w:rPr>
        <w:t>חוק נגד הטרור.</w:t>
      </w:r>
    </w:p>
    <w:p w14:paraId="36BF7A77" w14:textId="77777777" w:rsidR="00000000" w:rsidRDefault="00737B0C">
      <w:pPr>
        <w:pStyle w:val="a"/>
        <w:rPr>
          <w:rFonts w:hint="cs"/>
          <w:rtl/>
        </w:rPr>
      </w:pPr>
    </w:p>
    <w:p w14:paraId="6ACA0AF5" w14:textId="77777777" w:rsidR="00000000" w:rsidRDefault="00737B0C">
      <w:pPr>
        <w:pStyle w:val="SpeakerCon"/>
        <w:rPr>
          <w:rtl/>
        </w:rPr>
      </w:pPr>
      <w:bookmarkStart w:id="606" w:name="FS000000560T30_07_2003_22_10_19C"/>
      <w:bookmarkEnd w:id="606"/>
      <w:r>
        <w:rPr>
          <w:rtl/>
        </w:rPr>
        <w:t>אחמד טיבי (חד"ש-תע"ל):</w:t>
      </w:r>
    </w:p>
    <w:p w14:paraId="64135023" w14:textId="77777777" w:rsidR="00000000" w:rsidRDefault="00737B0C">
      <w:pPr>
        <w:pStyle w:val="a"/>
        <w:rPr>
          <w:rtl/>
        </w:rPr>
      </w:pPr>
    </w:p>
    <w:p w14:paraId="53F647B9" w14:textId="77777777" w:rsidR="00000000" w:rsidRDefault="00737B0C">
      <w:pPr>
        <w:pStyle w:val="a"/>
        <w:rPr>
          <w:rFonts w:hint="cs"/>
          <w:rtl/>
        </w:rPr>
      </w:pPr>
      <w:r>
        <w:rPr>
          <w:rFonts w:hint="cs"/>
          <w:rtl/>
        </w:rPr>
        <w:t>אמרתי לך שאתה לא יכול לנפנף בדבר הזה כל הזמן ולצאת ידי חובה. ככה, נגד הטרור,  ואז מייד יאסינוב יגיע ויצביע. חבר הכנסת יאסינוב הוא אדם חשוב, הוא חבר כנסת בולט, ב</w:t>
      </w:r>
      <w:r>
        <w:rPr>
          <w:rFonts w:hint="cs"/>
          <w:rtl/>
        </w:rPr>
        <w:t xml:space="preserve">ניגוד למה שאומרים - - - </w:t>
      </w:r>
    </w:p>
    <w:p w14:paraId="2A2A6B76" w14:textId="77777777" w:rsidR="00000000" w:rsidRDefault="00737B0C">
      <w:pPr>
        <w:pStyle w:val="a"/>
        <w:ind w:firstLine="0"/>
        <w:rPr>
          <w:rFonts w:hint="cs"/>
          <w:rtl/>
        </w:rPr>
      </w:pPr>
    </w:p>
    <w:p w14:paraId="38694CE2" w14:textId="77777777" w:rsidR="00000000" w:rsidRDefault="00737B0C">
      <w:pPr>
        <w:pStyle w:val="ac"/>
        <w:rPr>
          <w:rtl/>
        </w:rPr>
      </w:pPr>
      <w:r>
        <w:rPr>
          <w:rFonts w:hint="eastAsia"/>
          <w:rtl/>
        </w:rPr>
        <w:t>יגאל</w:t>
      </w:r>
      <w:r>
        <w:rPr>
          <w:rtl/>
        </w:rPr>
        <w:t xml:space="preserve"> יאסינוב (שינוי):</w:t>
      </w:r>
    </w:p>
    <w:p w14:paraId="3AB74ABA" w14:textId="77777777" w:rsidR="00000000" w:rsidRDefault="00737B0C">
      <w:pPr>
        <w:pStyle w:val="a"/>
        <w:rPr>
          <w:rFonts w:hint="cs"/>
          <w:rtl/>
        </w:rPr>
      </w:pPr>
    </w:p>
    <w:p w14:paraId="24BA8622" w14:textId="77777777" w:rsidR="00000000" w:rsidRDefault="00737B0C">
      <w:pPr>
        <w:pStyle w:val="a"/>
        <w:rPr>
          <w:rFonts w:hint="cs"/>
          <w:rtl/>
        </w:rPr>
      </w:pPr>
      <w:r>
        <w:rPr>
          <w:rFonts w:hint="cs"/>
          <w:rtl/>
        </w:rPr>
        <w:t xml:space="preserve">- - - </w:t>
      </w:r>
    </w:p>
    <w:p w14:paraId="22B8818C" w14:textId="77777777" w:rsidR="00000000" w:rsidRDefault="00737B0C">
      <w:pPr>
        <w:pStyle w:val="a"/>
        <w:ind w:firstLine="0"/>
        <w:rPr>
          <w:rFonts w:hint="cs"/>
          <w:rtl/>
        </w:rPr>
      </w:pPr>
    </w:p>
    <w:p w14:paraId="1B4E9E5F" w14:textId="77777777" w:rsidR="00000000" w:rsidRDefault="00737B0C">
      <w:pPr>
        <w:pStyle w:val="SpeakerCon"/>
        <w:rPr>
          <w:rtl/>
        </w:rPr>
      </w:pPr>
      <w:bookmarkStart w:id="607" w:name="FS000000560T30_07_2003_22_11_02C"/>
      <w:bookmarkEnd w:id="607"/>
      <w:r>
        <w:rPr>
          <w:rtl/>
        </w:rPr>
        <w:t>אחמד טיבי (חד"ש-תע"ל):</w:t>
      </w:r>
    </w:p>
    <w:p w14:paraId="321E5311" w14:textId="77777777" w:rsidR="00000000" w:rsidRDefault="00737B0C">
      <w:pPr>
        <w:pStyle w:val="a"/>
        <w:rPr>
          <w:rtl/>
        </w:rPr>
      </w:pPr>
    </w:p>
    <w:p w14:paraId="506581A0" w14:textId="77777777" w:rsidR="00000000" w:rsidRDefault="00737B0C">
      <w:pPr>
        <w:pStyle w:val="a"/>
        <w:rPr>
          <w:rFonts w:hint="cs"/>
          <w:rtl/>
        </w:rPr>
      </w:pPr>
      <w:r>
        <w:rPr>
          <w:rFonts w:hint="cs"/>
          <w:rtl/>
        </w:rPr>
        <w:t>תקשיב, חבריך לא רצו לבוא לוועדה.</w:t>
      </w:r>
    </w:p>
    <w:p w14:paraId="612AB7C8" w14:textId="77777777" w:rsidR="00000000" w:rsidRDefault="00737B0C">
      <w:pPr>
        <w:pStyle w:val="a"/>
        <w:ind w:firstLine="0"/>
        <w:rPr>
          <w:rFonts w:hint="cs"/>
          <w:rtl/>
        </w:rPr>
      </w:pPr>
    </w:p>
    <w:p w14:paraId="3ED959A2" w14:textId="77777777" w:rsidR="00000000" w:rsidRDefault="00737B0C">
      <w:pPr>
        <w:pStyle w:val="ac"/>
        <w:rPr>
          <w:rtl/>
        </w:rPr>
      </w:pPr>
      <w:r>
        <w:rPr>
          <w:rFonts w:hint="eastAsia"/>
          <w:rtl/>
        </w:rPr>
        <w:t>יגאל</w:t>
      </w:r>
      <w:r>
        <w:rPr>
          <w:rtl/>
        </w:rPr>
        <w:t xml:space="preserve"> יאסינוב (שינוי):</w:t>
      </w:r>
    </w:p>
    <w:p w14:paraId="33507DDC" w14:textId="77777777" w:rsidR="00000000" w:rsidRDefault="00737B0C">
      <w:pPr>
        <w:pStyle w:val="a"/>
        <w:rPr>
          <w:rFonts w:hint="cs"/>
          <w:rtl/>
        </w:rPr>
      </w:pPr>
    </w:p>
    <w:p w14:paraId="31F92AE1" w14:textId="77777777" w:rsidR="00000000" w:rsidRDefault="00737B0C">
      <w:pPr>
        <w:pStyle w:val="a"/>
        <w:rPr>
          <w:rFonts w:hint="cs"/>
          <w:rtl/>
        </w:rPr>
      </w:pPr>
      <w:r>
        <w:rPr>
          <w:rFonts w:hint="cs"/>
          <w:rtl/>
        </w:rPr>
        <w:t xml:space="preserve">- - - </w:t>
      </w:r>
    </w:p>
    <w:p w14:paraId="3EEEB7EE" w14:textId="77777777" w:rsidR="00000000" w:rsidRDefault="00737B0C">
      <w:pPr>
        <w:pStyle w:val="a"/>
        <w:ind w:firstLine="0"/>
        <w:rPr>
          <w:rFonts w:hint="cs"/>
          <w:rtl/>
        </w:rPr>
      </w:pPr>
    </w:p>
    <w:p w14:paraId="6712F628" w14:textId="77777777" w:rsidR="00000000" w:rsidRDefault="00737B0C">
      <w:pPr>
        <w:pStyle w:val="SpeakerCon"/>
        <w:rPr>
          <w:rtl/>
        </w:rPr>
      </w:pPr>
      <w:bookmarkStart w:id="608" w:name="FS000000560T30_07_2003_22_11_27C"/>
      <w:bookmarkEnd w:id="608"/>
      <w:r>
        <w:rPr>
          <w:rtl/>
        </w:rPr>
        <w:t>אחמד טיבי (חד"ש-תע"ל):</w:t>
      </w:r>
    </w:p>
    <w:p w14:paraId="5D7A4E6C" w14:textId="77777777" w:rsidR="00000000" w:rsidRDefault="00737B0C">
      <w:pPr>
        <w:pStyle w:val="a"/>
        <w:rPr>
          <w:rtl/>
        </w:rPr>
      </w:pPr>
    </w:p>
    <w:p w14:paraId="381F62AC" w14:textId="77777777" w:rsidR="00000000" w:rsidRDefault="00737B0C">
      <w:pPr>
        <w:pStyle w:val="a"/>
        <w:rPr>
          <w:rFonts w:hint="cs"/>
          <w:rtl/>
        </w:rPr>
      </w:pPr>
      <w:r>
        <w:rPr>
          <w:rFonts w:hint="cs"/>
          <w:rtl/>
        </w:rPr>
        <w:t>חבריך לא רצו לבוא לוועדה, ברחו מהחדר. ברחו, כי זה חוק מביש. אמרו לי חבריך שזה חוק מביש</w:t>
      </w:r>
      <w:r>
        <w:rPr>
          <w:rFonts w:hint="cs"/>
          <w:rtl/>
        </w:rPr>
        <w:t xml:space="preserve">. חברי סיעת שינוי אמרו לנו - חוק מביש; אז מצאו אותך. עכשיו אתה חבר כנסת בולט. אני מבקש להפנות את הזרקורים לחבר הכנסת יאסינוב, האיש שהקריב את עצמו למען החוק האנטי-דמוקרטי הזה. ברוך הבא, חבר הכנסת יאסינוב, לאור השמש. ברוך הבא. </w:t>
      </w:r>
    </w:p>
    <w:p w14:paraId="2719275E" w14:textId="77777777" w:rsidR="00000000" w:rsidRDefault="00737B0C">
      <w:pPr>
        <w:pStyle w:val="a"/>
        <w:ind w:firstLine="0"/>
        <w:rPr>
          <w:rFonts w:hint="cs"/>
          <w:rtl/>
        </w:rPr>
      </w:pPr>
    </w:p>
    <w:p w14:paraId="0B08148C" w14:textId="77777777" w:rsidR="00000000" w:rsidRDefault="00737B0C">
      <w:pPr>
        <w:pStyle w:val="ac"/>
        <w:rPr>
          <w:rtl/>
        </w:rPr>
      </w:pPr>
      <w:r>
        <w:rPr>
          <w:rFonts w:hint="eastAsia"/>
          <w:rtl/>
        </w:rPr>
        <w:t>יגאל</w:t>
      </w:r>
      <w:r>
        <w:rPr>
          <w:rtl/>
        </w:rPr>
        <w:t xml:space="preserve"> יאסינוב (שינוי):</w:t>
      </w:r>
    </w:p>
    <w:p w14:paraId="5008F8B4" w14:textId="77777777" w:rsidR="00000000" w:rsidRDefault="00737B0C">
      <w:pPr>
        <w:pStyle w:val="a"/>
        <w:rPr>
          <w:rFonts w:hint="cs"/>
          <w:rtl/>
        </w:rPr>
      </w:pPr>
    </w:p>
    <w:p w14:paraId="0339F3ED" w14:textId="77777777" w:rsidR="00000000" w:rsidRDefault="00737B0C">
      <w:pPr>
        <w:pStyle w:val="a"/>
        <w:rPr>
          <w:rFonts w:hint="cs"/>
          <w:rtl/>
        </w:rPr>
      </w:pPr>
      <w:r>
        <w:rPr>
          <w:rFonts w:hint="cs"/>
          <w:rtl/>
        </w:rPr>
        <w:t xml:space="preserve">- - - </w:t>
      </w:r>
    </w:p>
    <w:p w14:paraId="614F791A" w14:textId="77777777" w:rsidR="00000000" w:rsidRDefault="00737B0C">
      <w:pPr>
        <w:pStyle w:val="a"/>
        <w:ind w:firstLine="0"/>
        <w:rPr>
          <w:rFonts w:hint="cs"/>
          <w:rtl/>
        </w:rPr>
      </w:pPr>
    </w:p>
    <w:p w14:paraId="40E5C885" w14:textId="77777777" w:rsidR="00000000" w:rsidRDefault="00737B0C">
      <w:pPr>
        <w:pStyle w:val="SpeakerCon"/>
        <w:rPr>
          <w:rtl/>
        </w:rPr>
      </w:pPr>
      <w:bookmarkStart w:id="609" w:name="FS000000560T30_07_2003_22_12_48C"/>
      <w:bookmarkEnd w:id="609"/>
      <w:r>
        <w:rPr>
          <w:rtl/>
        </w:rPr>
        <w:t>אחמד טיבי (חד"ש-תע"ל):</w:t>
      </w:r>
    </w:p>
    <w:p w14:paraId="4A4A5A47" w14:textId="77777777" w:rsidR="00000000" w:rsidRDefault="00737B0C">
      <w:pPr>
        <w:pStyle w:val="a"/>
        <w:rPr>
          <w:rtl/>
        </w:rPr>
      </w:pPr>
    </w:p>
    <w:p w14:paraId="217625F8" w14:textId="77777777" w:rsidR="00000000" w:rsidRDefault="00737B0C">
      <w:pPr>
        <w:pStyle w:val="a"/>
        <w:rPr>
          <w:rFonts w:hint="cs"/>
          <w:rtl/>
        </w:rPr>
      </w:pPr>
      <w:r>
        <w:rPr>
          <w:rFonts w:hint="cs"/>
          <w:rtl/>
        </w:rPr>
        <w:t>אתה חבר כנסת ליברל, במפלגה ליברלית. אין כמוך. אני, כמובן, על חבר הכנסת בריילובסקי לא רוצה לדבר, אבל אתם לא מתחשבים ברגשות של האנשים שאתם מחוקקים חוק נגדם. אתה לא יודע על מה הצבעת.</w:t>
      </w:r>
    </w:p>
    <w:p w14:paraId="4C9B5C35" w14:textId="77777777" w:rsidR="00000000" w:rsidRDefault="00737B0C">
      <w:pPr>
        <w:pStyle w:val="a"/>
        <w:ind w:firstLine="0"/>
        <w:rPr>
          <w:rFonts w:hint="cs"/>
          <w:rtl/>
        </w:rPr>
      </w:pPr>
    </w:p>
    <w:p w14:paraId="7F2D312C" w14:textId="77777777" w:rsidR="00000000" w:rsidRDefault="00737B0C">
      <w:pPr>
        <w:pStyle w:val="ac"/>
        <w:rPr>
          <w:rtl/>
        </w:rPr>
      </w:pPr>
      <w:r>
        <w:rPr>
          <w:rFonts w:hint="eastAsia"/>
          <w:rtl/>
        </w:rPr>
        <w:t>יגאל</w:t>
      </w:r>
      <w:r>
        <w:rPr>
          <w:rtl/>
        </w:rPr>
        <w:t xml:space="preserve"> יאסינוב (שינוי):</w:t>
      </w:r>
    </w:p>
    <w:p w14:paraId="03C44F9D" w14:textId="77777777" w:rsidR="00000000" w:rsidRDefault="00737B0C">
      <w:pPr>
        <w:pStyle w:val="a"/>
        <w:rPr>
          <w:rFonts w:hint="cs"/>
          <w:rtl/>
        </w:rPr>
      </w:pPr>
    </w:p>
    <w:p w14:paraId="1D2ED96F" w14:textId="77777777" w:rsidR="00000000" w:rsidRDefault="00737B0C">
      <w:pPr>
        <w:pStyle w:val="a"/>
        <w:rPr>
          <w:rFonts w:hint="cs"/>
          <w:rtl/>
        </w:rPr>
      </w:pPr>
      <w:r>
        <w:rPr>
          <w:rFonts w:hint="cs"/>
          <w:rtl/>
        </w:rPr>
        <w:t xml:space="preserve">- - - </w:t>
      </w:r>
    </w:p>
    <w:p w14:paraId="29582EEC" w14:textId="77777777" w:rsidR="00000000" w:rsidRDefault="00737B0C">
      <w:pPr>
        <w:pStyle w:val="a"/>
        <w:ind w:firstLine="0"/>
        <w:rPr>
          <w:rFonts w:hint="cs"/>
          <w:rtl/>
        </w:rPr>
      </w:pPr>
    </w:p>
    <w:p w14:paraId="370CE508" w14:textId="77777777" w:rsidR="00000000" w:rsidRDefault="00737B0C">
      <w:pPr>
        <w:pStyle w:val="SpeakerCon"/>
        <w:rPr>
          <w:rtl/>
        </w:rPr>
      </w:pPr>
      <w:bookmarkStart w:id="610" w:name="FS000000560T30_07_2003_22_13_28C"/>
      <w:bookmarkEnd w:id="610"/>
      <w:r>
        <w:rPr>
          <w:rtl/>
        </w:rPr>
        <w:t>אחמד טיבי (חד"ש-תע</w:t>
      </w:r>
      <w:r>
        <w:rPr>
          <w:rtl/>
        </w:rPr>
        <w:t>"ל):</w:t>
      </w:r>
    </w:p>
    <w:p w14:paraId="04BB40D2" w14:textId="77777777" w:rsidR="00000000" w:rsidRDefault="00737B0C">
      <w:pPr>
        <w:pStyle w:val="a"/>
        <w:rPr>
          <w:rtl/>
        </w:rPr>
      </w:pPr>
    </w:p>
    <w:p w14:paraId="1EB274C2" w14:textId="77777777" w:rsidR="00000000" w:rsidRDefault="00737B0C">
      <w:pPr>
        <w:pStyle w:val="a"/>
        <w:rPr>
          <w:rFonts w:hint="cs"/>
          <w:rtl/>
        </w:rPr>
      </w:pPr>
      <w:r>
        <w:rPr>
          <w:rFonts w:hint="cs"/>
          <w:rtl/>
        </w:rPr>
        <w:t>אתה לא יודע על מה הצבעת.</w:t>
      </w:r>
    </w:p>
    <w:p w14:paraId="3F36005B" w14:textId="77777777" w:rsidR="00000000" w:rsidRDefault="00737B0C">
      <w:pPr>
        <w:pStyle w:val="a"/>
        <w:ind w:firstLine="0"/>
        <w:rPr>
          <w:rFonts w:hint="cs"/>
          <w:rtl/>
        </w:rPr>
      </w:pPr>
    </w:p>
    <w:p w14:paraId="15B880A6" w14:textId="77777777" w:rsidR="00000000" w:rsidRDefault="00737B0C">
      <w:pPr>
        <w:pStyle w:val="ad"/>
        <w:rPr>
          <w:rtl/>
        </w:rPr>
      </w:pPr>
      <w:r>
        <w:rPr>
          <w:rtl/>
        </w:rPr>
        <w:t>היו"ר מוחמד ברכה:</w:t>
      </w:r>
    </w:p>
    <w:p w14:paraId="622C0EC2" w14:textId="77777777" w:rsidR="00000000" w:rsidRDefault="00737B0C">
      <w:pPr>
        <w:pStyle w:val="a"/>
        <w:rPr>
          <w:rtl/>
        </w:rPr>
      </w:pPr>
    </w:p>
    <w:p w14:paraId="4F3F19FE" w14:textId="77777777" w:rsidR="00000000" w:rsidRDefault="00737B0C">
      <w:pPr>
        <w:pStyle w:val="a"/>
        <w:rPr>
          <w:rFonts w:hint="cs"/>
          <w:rtl/>
        </w:rPr>
      </w:pPr>
      <w:r>
        <w:rPr>
          <w:rFonts w:hint="cs"/>
          <w:rtl/>
        </w:rPr>
        <w:t xml:space="preserve">חבר הכנסת יאסינוב, נא לשבת. </w:t>
      </w:r>
    </w:p>
    <w:p w14:paraId="42D5063B" w14:textId="77777777" w:rsidR="00000000" w:rsidRDefault="00737B0C">
      <w:pPr>
        <w:pStyle w:val="a"/>
        <w:ind w:firstLine="0"/>
        <w:rPr>
          <w:rFonts w:hint="cs"/>
          <w:rtl/>
        </w:rPr>
      </w:pPr>
    </w:p>
    <w:p w14:paraId="015CE0ED" w14:textId="77777777" w:rsidR="00000000" w:rsidRDefault="00737B0C">
      <w:pPr>
        <w:pStyle w:val="SpeakerCon"/>
        <w:rPr>
          <w:rtl/>
        </w:rPr>
      </w:pPr>
      <w:bookmarkStart w:id="611" w:name="FS000000560T30_07_2003_22_14_11C"/>
      <w:bookmarkEnd w:id="611"/>
      <w:r>
        <w:rPr>
          <w:rtl/>
        </w:rPr>
        <w:t>אחמד טיבי (חד"ש-תע"ל):</w:t>
      </w:r>
    </w:p>
    <w:p w14:paraId="632D8F41" w14:textId="77777777" w:rsidR="00000000" w:rsidRDefault="00737B0C">
      <w:pPr>
        <w:pStyle w:val="a"/>
        <w:rPr>
          <w:rtl/>
        </w:rPr>
      </w:pPr>
    </w:p>
    <w:p w14:paraId="65DDA26E" w14:textId="77777777" w:rsidR="00000000" w:rsidRDefault="00737B0C">
      <w:pPr>
        <w:pStyle w:val="a"/>
        <w:rPr>
          <w:rFonts w:hint="cs"/>
          <w:rtl/>
        </w:rPr>
      </w:pPr>
      <w:r>
        <w:rPr>
          <w:rFonts w:hint="cs"/>
          <w:rtl/>
        </w:rPr>
        <w:t xml:space="preserve">אתה לא יודע על מה הצבעת. הצבעת על איסור מוחלט - - - </w:t>
      </w:r>
    </w:p>
    <w:p w14:paraId="02AD37E5" w14:textId="77777777" w:rsidR="00000000" w:rsidRDefault="00737B0C">
      <w:pPr>
        <w:pStyle w:val="a"/>
        <w:ind w:firstLine="0"/>
        <w:rPr>
          <w:rFonts w:hint="cs"/>
          <w:rtl/>
        </w:rPr>
      </w:pPr>
    </w:p>
    <w:p w14:paraId="4A460F2D" w14:textId="77777777" w:rsidR="00000000" w:rsidRDefault="00737B0C">
      <w:pPr>
        <w:pStyle w:val="ac"/>
        <w:rPr>
          <w:rtl/>
        </w:rPr>
      </w:pPr>
      <w:r>
        <w:rPr>
          <w:rFonts w:hint="eastAsia"/>
          <w:rtl/>
        </w:rPr>
        <w:t>יגאל</w:t>
      </w:r>
      <w:r>
        <w:rPr>
          <w:rtl/>
        </w:rPr>
        <w:t xml:space="preserve"> יאסינוב (שינוי):</w:t>
      </w:r>
    </w:p>
    <w:p w14:paraId="7CC11A05" w14:textId="77777777" w:rsidR="00000000" w:rsidRDefault="00737B0C">
      <w:pPr>
        <w:pStyle w:val="a"/>
        <w:rPr>
          <w:rFonts w:hint="cs"/>
          <w:rtl/>
        </w:rPr>
      </w:pPr>
    </w:p>
    <w:p w14:paraId="17103F82" w14:textId="77777777" w:rsidR="00000000" w:rsidRDefault="00737B0C">
      <w:pPr>
        <w:pStyle w:val="a"/>
        <w:rPr>
          <w:rFonts w:hint="cs"/>
          <w:rtl/>
        </w:rPr>
      </w:pPr>
      <w:r>
        <w:rPr>
          <w:rFonts w:hint="cs"/>
          <w:rtl/>
        </w:rPr>
        <w:t>אני יודע.</w:t>
      </w:r>
    </w:p>
    <w:p w14:paraId="65612448" w14:textId="77777777" w:rsidR="00000000" w:rsidRDefault="00737B0C">
      <w:pPr>
        <w:pStyle w:val="a"/>
        <w:ind w:firstLine="0"/>
        <w:rPr>
          <w:rFonts w:hint="cs"/>
          <w:rtl/>
        </w:rPr>
      </w:pPr>
    </w:p>
    <w:p w14:paraId="5AB9D7FD" w14:textId="77777777" w:rsidR="00000000" w:rsidRDefault="00737B0C">
      <w:pPr>
        <w:pStyle w:val="SpeakerCon"/>
        <w:rPr>
          <w:rtl/>
        </w:rPr>
      </w:pPr>
      <w:bookmarkStart w:id="612" w:name="FS000000560T30_07_2003_22_14_34C"/>
      <w:bookmarkEnd w:id="612"/>
      <w:r>
        <w:rPr>
          <w:rtl/>
        </w:rPr>
        <w:t>אחמד טיבי (חד"ש-תע"ל):</w:t>
      </w:r>
    </w:p>
    <w:p w14:paraId="269FEC17" w14:textId="77777777" w:rsidR="00000000" w:rsidRDefault="00737B0C">
      <w:pPr>
        <w:pStyle w:val="a"/>
        <w:rPr>
          <w:rtl/>
        </w:rPr>
      </w:pPr>
    </w:p>
    <w:p w14:paraId="6030E666" w14:textId="77777777" w:rsidR="00000000" w:rsidRDefault="00737B0C">
      <w:pPr>
        <w:pStyle w:val="a"/>
        <w:rPr>
          <w:rFonts w:hint="cs"/>
          <w:rtl/>
        </w:rPr>
      </w:pPr>
      <w:r>
        <w:rPr>
          <w:rFonts w:hint="cs"/>
          <w:rtl/>
        </w:rPr>
        <w:t xml:space="preserve">הצבעת על איסור מוחלט שאדם יינשא לבחירת </w:t>
      </w:r>
      <w:r>
        <w:rPr>
          <w:rFonts w:hint="cs"/>
          <w:rtl/>
        </w:rPr>
        <w:t>לבו, כאשר הוא אדם שליו, שומר חוק, רוצה לצאת לעבודה בבוקר, לחזור לחיק משפחתו, להיות עם ילדיו.</w:t>
      </w:r>
    </w:p>
    <w:p w14:paraId="4F03D229" w14:textId="77777777" w:rsidR="00000000" w:rsidRDefault="00737B0C">
      <w:pPr>
        <w:pStyle w:val="a"/>
        <w:ind w:firstLine="0"/>
        <w:rPr>
          <w:rFonts w:hint="cs"/>
          <w:rtl/>
        </w:rPr>
      </w:pPr>
    </w:p>
    <w:p w14:paraId="60A25971" w14:textId="77777777" w:rsidR="00000000" w:rsidRDefault="00737B0C">
      <w:pPr>
        <w:pStyle w:val="ac"/>
        <w:rPr>
          <w:rtl/>
        </w:rPr>
      </w:pPr>
      <w:r>
        <w:rPr>
          <w:rFonts w:hint="eastAsia"/>
          <w:rtl/>
        </w:rPr>
        <w:t>יגאל</w:t>
      </w:r>
      <w:r>
        <w:rPr>
          <w:rtl/>
        </w:rPr>
        <w:t xml:space="preserve"> יאסינוב (שינוי):</w:t>
      </w:r>
    </w:p>
    <w:p w14:paraId="4F4E2921" w14:textId="77777777" w:rsidR="00000000" w:rsidRDefault="00737B0C">
      <w:pPr>
        <w:pStyle w:val="a"/>
        <w:rPr>
          <w:rFonts w:hint="cs"/>
          <w:rtl/>
        </w:rPr>
      </w:pPr>
    </w:p>
    <w:p w14:paraId="048CB21B" w14:textId="77777777" w:rsidR="00000000" w:rsidRDefault="00737B0C">
      <w:pPr>
        <w:pStyle w:val="a"/>
        <w:rPr>
          <w:rFonts w:hint="cs"/>
          <w:rtl/>
        </w:rPr>
      </w:pPr>
      <w:r>
        <w:rPr>
          <w:rFonts w:hint="cs"/>
          <w:rtl/>
        </w:rPr>
        <w:t>ובדרך להרוג כמה יהודים.</w:t>
      </w:r>
    </w:p>
    <w:p w14:paraId="2499647E" w14:textId="77777777" w:rsidR="00000000" w:rsidRDefault="00737B0C">
      <w:pPr>
        <w:pStyle w:val="a"/>
        <w:ind w:firstLine="0"/>
        <w:rPr>
          <w:rFonts w:hint="cs"/>
          <w:rtl/>
        </w:rPr>
      </w:pPr>
    </w:p>
    <w:p w14:paraId="2BB0EF78" w14:textId="77777777" w:rsidR="00000000" w:rsidRDefault="00737B0C">
      <w:pPr>
        <w:pStyle w:val="SpeakerCon"/>
        <w:rPr>
          <w:rtl/>
        </w:rPr>
      </w:pPr>
      <w:bookmarkStart w:id="613" w:name="FS000000560T30_07_2003_22_15_11C"/>
      <w:bookmarkEnd w:id="613"/>
      <w:r>
        <w:rPr>
          <w:rtl/>
        </w:rPr>
        <w:t>אחמד טיבי (חד"ש-תע"ל):</w:t>
      </w:r>
    </w:p>
    <w:p w14:paraId="3DDFA330" w14:textId="77777777" w:rsidR="00000000" w:rsidRDefault="00737B0C">
      <w:pPr>
        <w:pStyle w:val="a"/>
        <w:rPr>
          <w:rtl/>
        </w:rPr>
      </w:pPr>
    </w:p>
    <w:p w14:paraId="4784450C" w14:textId="77777777" w:rsidR="00000000" w:rsidRDefault="00737B0C">
      <w:pPr>
        <w:pStyle w:val="a"/>
        <w:rPr>
          <w:rFonts w:hint="cs"/>
          <w:rtl/>
        </w:rPr>
      </w:pPr>
      <w:r>
        <w:rPr>
          <w:rFonts w:hint="cs"/>
          <w:rtl/>
        </w:rPr>
        <w:t xml:space="preserve">כל הערבים המתחתנים הורגים יהודים? זו גישה מעניינת. כל ערבי שמתחתן הורג יהודים? </w:t>
      </w:r>
    </w:p>
    <w:p w14:paraId="3859CAAE" w14:textId="77777777" w:rsidR="00000000" w:rsidRDefault="00737B0C">
      <w:pPr>
        <w:pStyle w:val="a"/>
        <w:ind w:firstLine="0"/>
        <w:rPr>
          <w:rFonts w:hint="cs"/>
          <w:rtl/>
        </w:rPr>
      </w:pPr>
    </w:p>
    <w:p w14:paraId="67C14F93" w14:textId="77777777" w:rsidR="00000000" w:rsidRDefault="00737B0C">
      <w:pPr>
        <w:pStyle w:val="ad"/>
        <w:rPr>
          <w:rtl/>
        </w:rPr>
      </w:pPr>
      <w:r>
        <w:rPr>
          <w:rtl/>
        </w:rPr>
        <w:t>היו"ר מוח</w:t>
      </w:r>
      <w:r>
        <w:rPr>
          <w:rtl/>
        </w:rPr>
        <w:t>מד ברכה:</w:t>
      </w:r>
    </w:p>
    <w:p w14:paraId="7E16967C" w14:textId="77777777" w:rsidR="00000000" w:rsidRDefault="00737B0C">
      <w:pPr>
        <w:pStyle w:val="a"/>
        <w:rPr>
          <w:rtl/>
        </w:rPr>
      </w:pPr>
    </w:p>
    <w:p w14:paraId="43981C51" w14:textId="77777777" w:rsidR="00000000" w:rsidRDefault="00737B0C">
      <w:pPr>
        <w:pStyle w:val="a"/>
        <w:rPr>
          <w:rFonts w:hint="cs"/>
          <w:rtl/>
        </w:rPr>
      </w:pPr>
      <w:r>
        <w:rPr>
          <w:rFonts w:hint="cs"/>
          <w:rtl/>
        </w:rPr>
        <w:t>חבר הכנסת טיבי, חמש הדקות נסתיימו בזה הרגע.</w:t>
      </w:r>
    </w:p>
    <w:p w14:paraId="3D832046" w14:textId="77777777" w:rsidR="00000000" w:rsidRDefault="00737B0C">
      <w:pPr>
        <w:pStyle w:val="a"/>
        <w:ind w:firstLine="0"/>
        <w:rPr>
          <w:rFonts w:hint="cs"/>
          <w:rtl/>
        </w:rPr>
      </w:pPr>
    </w:p>
    <w:p w14:paraId="6A79F6E4" w14:textId="77777777" w:rsidR="00000000" w:rsidRDefault="00737B0C">
      <w:pPr>
        <w:pStyle w:val="SpeakerCon"/>
        <w:rPr>
          <w:rtl/>
        </w:rPr>
      </w:pPr>
      <w:bookmarkStart w:id="614" w:name="FS000000560T30_07_2003_22_15_43C"/>
      <w:bookmarkEnd w:id="614"/>
      <w:r>
        <w:rPr>
          <w:rtl/>
        </w:rPr>
        <w:t>אחמד טיבי (חד"ש-תע"ל):</w:t>
      </w:r>
    </w:p>
    <w:p w14:paraId="64018462" w14:textId="77777777" w:rsidR="00000000" w:rsidRDefault="00737B0C">
      <w:pPr>
        <w:pStyle w:val="a"/>
        <w:rPr>
          <w:rtl/>
        </w:rPr>
      </w:pPr>
    </w:p>
    <w:p w14:paraId="29409199" w14:textId="77777777" w:rsidR="00000000" w:rsidRDefault="00737B0C">
      <w:pPr>
        <w:pStyle w:val="a"/>
        <w:rPr>
          <w:rFonts w:hint="cs"/>
          <w:rtl/>
        </w:rPr>
      </w:pPr>
      <w:r>
        <w:rPr>
          <w:rFonts w:hint="cs"/>
          <w:rtl/>
        </w:rPr>
        <w:t xml:space="preserve">גישה מעניינת. </w:t>
      </w:r>
    </w:p>
    <w:p w14:paraId="2D1E66EF" w14:textId="77777777" w:rsidR="00000000" w:rsidRDefault="00737B0C">
      <w:pPr>
        <w:pStyle w:val="a"/>
        <w:ind w:firstLine="0"/>
        <w:rPr>
          <w:rFonts w:hint="cs"/>
          <w:rtl/>
        </w:rPr>
      </w:pPr>
    </w:p>
    <w:p w14:paraId="025FBC30" w14:textId="77777777" w:rsidR="00000000" w:rsidRDefault="00737B0C">
      <w:pPr>
        <w:pStyle w:val="ac"/>
        <w:rPr>
          <w:rtl/>
        </w:rPr>
      </w:pPr>
      <w:r>
        <w:rPr>
          <w:rFonts w:hint="eastAsia"/>
          <w:rtl/>
        </w:rPr>
        <w:t>צבי</w:t>
      </w:r>
      <w:r>
        <w:rPr>
          <w:rtl/>
        </w:rPr>
        <w:t xml:space="preserve"> הנדל (האיחוד הלאומי - ישראל ביתנו):</w:t>
      </w:r>
    </w:p>
    <w:p w14:paraId="2DC33D5A" w14:textId="77777777" w:rsidR="00000000" w:rsidRDefault="00737B0C">
      <w:pPr>
        <w:pStyle w:val="a"/>
        <w:rPr>
          <w:rFonts w:hint="cs"/>
          <w:rtl/>
        </w:rPr>
      </w:pPr>
    </w:p>
    <w:p w14:paraId="36157D37" w14:textId="77777777" w:rsidR="00000000" w:rsidRDefault="00737B0C">
      <w:pPr>
        <w:pStyle w:val="a"/>
        <w:rPr>
          <w:rFonts w:hint="cs"/>
          <w:rtl/>
        </w:rPr>
      </w:pPr>
      <w:r>
        <w:rPr>
          <w:rFonts w:hint="cs"/>
          <w:rtl/>
        </w:rPr>
        <w:t xml:space="preserve">- - - </w:t>
      </w:r>
    </w:p>
    <w:p w14:paraId="71717773" w14:textId="77777777" w:rsidR="00000000" w:rsidRDefault="00737B0C">
      <w:pPr>
        <w:pStyle w:val="a"/>
        <w:ind w:firstLine="0"/>
        <w:rPr>
          <w:rFonts w:hint="cs"/>
          <w:rtl/>
        </w:rPr>
      </w:pPr>
    </w:p>
    <w:p w14:paraId="29007A21" w14:textId="77777777" w:rsidR="00000000" w:rsidRDefault="00737B0C">
      <w:pPr>
        <w:pStyle w:val="ad"/>
        <w:rPr>
          <w:rtl/>
        </w:rPr>
      </w:pPr>
      <w:r>
        <w:rPr>
          <w:rtl/>
        </w:rPr>
        <w:t>היו"ר מוחמד ברכה:</w:t>
      </w:r>
    </w:p>
    <w:p w14:paraId="125A0780" w14:textId="77777777" w:rsidR="00000000" w:rsidRDefault="00737B0C">
      <w:pPr>
        <w:pStyle w:val="a"/>
        <w:rPr>
          <w:rtl/>
        </w:rPr>
      </w:pPr>
    </w:p>
    <w:p w14:paraId="22DE863B" w14:textId="77777777" w:rsidR="00000000" w:rsidRDefault="00737B0C">
      <w:pPr>
        <w:pStyle w:val="a"/>
        <w:rPr>
          <w:rFonts w:hint="cs"/>
          <w:rtl/>
        </w:rPr>
      </w:pPr>
      <w:r>
        <w:rPr>
          <w:rFonts w:hint="cs"/>
          <w:rtl/>
        </w:rPr>
        <w:t xml:space="preserve">אל תתערב בניהול הישיבה. זו הפעם האחרונה שאתה עושה את זה. </w:t>
      </w:r>
    </w:p>
    <w:p w14:paraId="4DD038E9" w14:textId="77777777" w:rsidR="00000000" w:rsidRDefault="00737B0C">
      <w:pPr>
        <w:pStyle w:val="a"/>
        <w:ind w:firstLine="0"/>
        <w:rPr>
          <w:rFonts w:hint="cs"/>
          <w:rtl/>
        </w:rPr>
      </w:pPr>
    </w:p>
    <w:p w14:paraId="48241451" w14:textId="77777777" w:rsidR="00000000" w:rsidRDefault="00737B0C">
      <w:pPr>
        <w:pStyle w:val="ac"/>
        <w:rPr>
          <w:rtl/>
        </w:rPr>
      </w:pPr>
      <w:r>
        <w:rPr>
          <w:rFonts w:hint="eastAsia"/>
          <w:rtl/>
        </w:rPr>
        <w:t>יגאל</w:t>
      </w:r>
      <w:r>
        <w:rPr>
          <w:rtl/>
        </w:rPr>
        <w:t xml:space="preserve"> יאסינוב (שינוי):</w:t>
      </w:r>
    </w:p>
    <w:p w14:paraId="2B2C40D1" w14:textId="77777777" w:rsidR="00000000" w:rsidRDefault="00737B0C">
      <w:pPr>
        <w:pStyle w:val="a"/>
        <w:rPr>
          <w:rFonts w:hint="cs"/>
          <w:rtl/>
        </w:rPr>
      </w:pPr>
    </w:p>
    <w:p w14:paraId="5BBF6026" w14:textId="77777777" w:rsidR="00000000" w:rsidRDefault="00737B0C">
      <w:pPr>
        <w:pStyle w:val="a"/>
        <w:rPr>
          <w:rFonts w:hint="cs"/>
          <w:rtl/>
        </w:rPr>
      </w:pPr>
      <w:r>
        <w:rPr>
          <w:rFonts w:hint="cs"/>
          <w:rtl/>
        </w:rPr>
        <w:t xml:space="preserve">- - - </w:t>
      </w:r>
    </w:p>
    <w:p w14:paraId="57D883EB" w14:textId="77777777" w:rsidR="00000000" w:rsidRDefault="00737B0C">
      <w:pPr>
        <w:pStyle w:val="a"/>
        <w:ind w:firstLine="0"/>
        <w:rPr>
          <w:rFonts w:hint="cs"/>
          <w:rtl/>
        </w:rPr>
      </w:pPr>
    </w:p>
    <w:p w14:paraId="2849C0B7" w14:textId="77777777" w:rsidR="00000000" w:rsidRDefault="00737B0C">
      <w:pPr>
        <w:pStyle w:val="SpeakerCon"/>
        <w:rPr>
          <w:rtl/>
        </w:rPr>
      </w:pPr>
      <w:bookmarkStart w:id="615" w:name="FS000000560T30_07_2003_22_16_44C"/>
      <w:bookmarkEnd w:id="615"/>
      <w:r>
        <w:rPr>
          <w:rtl/>
        </w:rPr>
        <w:t>אחמ</w:t>
      </w:r>
      <w:r>
        <w:rPr>
          <w:rtl/>
        </w:rPr>
        <w:t>ד טיבי (חד"ש-תע"ל):</w:t>
      </w:r>
    </w:p>
    <w:p w14:paraId="3072E700" w14:textId="77777777" w:rsidR="00000000" w:rsidRDefault="00737B0C">
      <w:pPr>
        <w:pStyle w:val="a"/>
        <w:rPr>
          <w:rtl/>
        </w:rPr>
      </w:pPr>
    </w:p>
    <w:p w14:paraId="4314BF85" w14:textId="77777777" w:rsidR="00000000" w:rsidRDefault="00737B0C">
      <w:pPr>
        <w:pStyle w:val="a"/>
        <w:rPr>
          <w:rFonts w:hint="cs"/>
          <w:rtl/>
        </w:rPr>
      </w:pPr>
      <w:r>
        <w:rPr>
          <w:rFonts w:hint="cs"/>
          <w:rtl/>
        </w:rPr>
        <w:t>זה משפט שאני חייב לצטט אותו.</w:t>
      </w:r>
    </w:p>
    <w:p w14:paraId="0E0426F6" w14:textId="77777777" w:rsidR="00000000" w:rsidRDefault="00737B0C">
      <w:pPr>
        <w:pStyle w:val="a"/>
        <w:ind w:firstLine="0"/>
        <w:rPr>
          <w:rFonts w:hint="cs"/>
          <w:rtl/>
        </w:rPr>
      </w:pPr>
    </w:p>
    <w:p w14:paraId="50577672" w14:textId="77777777" w:rsidR="00000000" w:rsidRDefault="00737B0C">
      <w:pPr>
        <w:pStyle w:val="ad"/>
        <w:rPr>
          <w:rtl/>
        </w:rPr>
      </w:pPr>
      <w:r>
        <w:rPr>
          <w:rtl/>
        </w:rPr>
        <w:t>היו"ר מוחמד ברכה:</w:t>
      </w:r>
    </w:p>
    <w:p w14:paraId="4667CD67" w14:textId="77777777" w:rsidR="00000000" w:rsidRDefault="00737B0C">
      <w:pPr>
        <w:pStyle w:val="a"/>
        <w:rPr>
          <w:rtl/>
        </w:rPr>
      </w:pPr>
    </w:p>
    <w:p w14:paraId="173FC807" w14:textId="77777777" w:rsidR="00000000" w:rsidRDefault="00737B0C">
      <w:pPr>
        <w:pStyle w:val="a"/>
        <w:rPr>
          <w:rFonts w:hint="cs"/>
          <w:rtl/>
        </w:rPr>
      </w:pPr>
      <w:r>
        <w:rPr>
          <w:rFonts w:hint="cs"/>
          <w:rtl/>
        </w:rPr>
        <w:t xml:space="preserve">אל תעירי לי בבקשה גם את, עם כל הכבוד. אתה צריך לסיים, אדוני. </w:t>
      </w:r>
    </w:p>
    <w:p w14:paraId="04E985B2" w14:textId="77777777" w:rsidR="00000000" w:rsidRDefault="00737B0C">
      <w:pPr>
        <w:pStyle w:val="a"/>
        <w:ind w:firstLine="0"/>
        <w:rPr>
          <w:rFonts w:hint="cs"/>
          <w:rtl/>
        </w:rPr>
      </w:pPr>
    </w:p>
    <w:p w14:paraId="0DBAA647" w14:textId="77777777" w:rsidR="00000000" w:rsidRDefault="00737B0C">
      <w:pPr>
        <w:pStyle w:val="SpeakerCon"/>
        <w:rPr>
          <w:rtl/>
        </w:rPr>
      </w:pPr>
      <w:bookmarkStart w:id="616" w:name="FS000000560T30_07_2003_22_17_13C"/>
      <w:bookmarkEnd w:id="616"/>
      <w:r>
        <w:rPr>
          <w:rtl/>
        </w:rPr>
        <w:t>אחמד טיבי (חד"ש-תע"ל):</w:t>
      </w:r>
    </w:p>
    <w:p w14:paraId="4C89B680" w14:textId="77777777" w:rsidR="00000000" w:rsidRDefault="00737B0C">
      <w:pPr>
        <w:pStyle w:val="a"/>
        <w:rPr>
          <w:rtl/>
        </w:rPr>
      </w:pPr>
    </w:p>
    <w:p w14:paraId="5A2B3BFE" w14:textId="77777777" w:rsidR="00000000" w:rsidRDefault="00737B0C">
      <w:pPr>
        <w:pStyle w:val="a"/>
        <w:rPr>
          <w:rFonts w:hint="cs"/>
          <w:rtl/>
        </w:rPr>
      </w:pPr>
      <w:r>
        <w:rPr>
          <w:rFonts w:hint="cs"/>
          <w:rtl/>
        </w:rPr>
        <w:t xml:space="preserve">אדוני, מייד אסיים. </w:t>
      </w:r>
    </w:p>
    <w:p w14:paraId="47A963E7" w14:textId="77777777" w:rsidR="00000000" w:rsidRDefault="00737B0C">
      <w:pPr>
        <w:pStyle w:val="a"/>
        <w:ind w:firstLine="0"/>
        <w:rPr>
          <w:rFonts w:hint="cs"/>
          <w:rtl/>
        </w:rPr>
      </w:pPr>
    </w:p>
    <w:p w14:paraId="486A6C95" w14:textId="77777777" w:rsidR="00000000" w:rsidRDefault="00737B0C">
      <w:pPr>
        <w:pStyle w:val="ac"/>
        <w:rPr>
          <w:rtl/>
        </w:rPr>
      </w:pPr>
      <w:r>
        <w:rPr>
          <w:rFonts w:hint="eastAsia"/>
          <w:rtl/>
        </w:rPr>
        <w:t>גדעון</w:t>
      </w:r>
      <w:r>
        <w:rPr>
          <w:rtl/>
        </w:rPr>
        <w:t xml:space="preserve"> סער (הליכוד):</w:t>
      </w:r>
    </w:p>
    <w:p w14:paraId="35D47DE6" w14:textId="77777777" w:rsidR="00000000" w:rsidRDefault="00737B0C">
      <w:pPr>
        <w:pStyle w:val="a"/>
        <w:rPr>
          <w:rFonts w:hint="cs"/>
          <w:rtl/>
        </w:rPr>
      </w:pPr>
    </w:p>
    <w:p w14:paraId="33EEBE5E" w14:textId="77777777" w:rsidR="00000000" w:rsidRDefault="00737B0C">
      <w:pPr>
        <w:pStyle w:val="a"/>
        <w:rPr>
          <w:rFonts w:hint="cs"/>
          <w:rtl/>
        </w:rPr>
      </w:pPr>
      <w:r>
        <w:rPr>
          <w:rFonts w:hint="cs"/>
          <w:rtl/>
        </w:rPr>
        <w:t xml:space="preserve">אפילו ליושב-ראש מותר להעיר. </w:t>
      </w:r>
    </w:p>
    <w:p w14:paraId="6909DF82" w14:textId="77777777" w:rsidR="00000000" w:rsidRDefault="00737B0C">
      <w:pPr>
        <w:pStyle w:val="a"/>
        <w:ind w:firstLine="0"/>
        <w:rPr>
          <w:rFonts w:hint="cs"/>
          <w:rtl/>
        </w:rPr>
      </w:pPr>
    </w:p>
    <w:p w14:paraId="3AD06361" w14:textId="77777777" w:rsidR="00000000" w:rsidRDefault="00737B0C">
      <w:pPr>
        <w:pStyle w:val="SpeakerCon"/>
        <w:rPr>
          <w:rtl/>
        </w:rPr>
      </w:pPr>
      <w:bookmarkStart w:id="617" w:name="FS000000560T30_07_2003_22_17_39C"/>
      <w:bookmarkEnd w:id="617"/>
      <w:r>
        <w:rPr>
          <w:rtl/>
        </w:rPr>
        <w:t>אחמד טיבי (חד"ש-תע"ל):</w:t>
      </w:r>
    </w:p>
    <w:p w14:paraId="67816251" w14:textId="77777777" w:rsidR="00000000" w:rsidRDefault="00737B0C">
      <w:pPr>
        <w:pStyle w:val="a"/>
        <w:rPr>
          <w:rtl/>
        </w:rPr>
      </w:pPr>
    </w:p>
    <w:p w14:paraId="69A5B4B6" w14:textId="77777777" w:rsidR="00000000" w:rsidRDefault="00737B0C">
      <w:pPr>
        <w:pStyle w:val="a"/>
        <w:rPr>
          <w:rFonts w:hint="cs"/>
          <w:rtl/>
        </w:rPr>
      </w:pPr>
      <w:r>
        <w:rPr>
          <w:rFonts w:hint="cs"/>
          <w:rtl/>
        </w:rPr>
        <w:t>אי-</w:t>
      </w:r>
      <w:r>
        <w:rPr>
          <w:rFonts w:hint="cs"/>
          <w:rtl/>
        </w:rPr>
        <w:t xml:space="preserve">אפשר לסיים בלי לומר - - </w:t>
      </w:r>
    </w:p>
    <w:p w14:paraId="15128A8E" w14:textId="77777777" w:rsidR="00000000" w:rsidRDefault="00737B0C">
      <w:pPr>
        <w:pStyle w:val="a"/>
        <w:ind w:firstLine="0"/>
        <w:rPr>
          <w:rFonts w:hint="cs"/>
          <w:rtl/>
        </w:rPr>
      </w:pPr>
    </w:p>
    <w:p w14:paraId="035A144D" w14:textId="77777777" w:rsidR="00000000" w:rsidRDefault="00737B0C">
      <w:pPr>
        <w:pStyle w:val="ac"/>
        <w:rPr>
          <w:rtl/>
        </w:rPr>
      </w:pPr>
      <w:r>
        <w:rPr>
          <w:rFonts w:hint="eastAsia"/>
          <w:rtl/>
        </w:rPr>
        <w:t>צבי</w:t>
      </w:r>
      <w:r>
        <w:rPr>
          <w:rtl/>
        </w:rPr>
        <w:t xml:space="preserve"> הנדל (האיחוד הלאומי - ישראל ביתנו):</w:t>
      </w:r>
    </w:p>
    <w:p w14:paraId="31C96F9E" w14:textId="77777777" w:rsidR="00000000" w:rsidRDefault="00737B0C">
      <w:pPr>
        <w:pStyle w:val="a"/>
        <w:rPr>
          <w:rFonts w:hint="cs"/>
          <w:rtl/>
        </w:rPr>
      </w:pPr>
    </w:p>
    <w:p w14:paraId="17CBC93B" w14:textId="77777777" w:rsidR="00000000" w:rsidRDefault="00737B0C">
      <w:pPr>
        <w:pStyle w:val="a"/>
        <w:rPr>
          <w:rFonts w:hint="cs"/>
          <w:rtl/>
        </w:rPr>
      </w:pPr>
      <w:r>
        <w:rPr>
          <w:rFonts w:hint="cs"/>
          <w:rtl/>
        </w:rPr>
        <w:t>אפשר.</w:t>
      </w:r>
    </w:p>
    <w:p w14:paraId="7FF3A52F" w14:textId="77777777" w:rsidR="00000000" w:rsidRDefault="00737B0C">
      <w:pPr>
        <w:pStyle w:val="a"/>
        <w:ind w:firstLine="0"/>
        <w:rPr>
          <w:rFonts w:hint="cs"/>
          <w:rtl/>
        </w:rPr>
      </w:pPr>
    </w:p>
    <w:p w14:paraId="41150A97" w14:textId="77777777" w:rsidR="00000000" w:rsidRDefault="00737B0C">
      <w:pPr>
        <w:pStyle w:val="SpeakerCon"/>
        <w:rPr>
          <w:rtl/>
        </w:rPr>
      </w:pPr>
      <w:bookmarkStart w:id="618" w:name="FS000000560T30_07_2003_22_18_08C"/>
      <w:bookmarkEnd w:id="618"/>
      <w:r>
        <w:rPr>
          <w:rtl/>
        </w:rPr>
        <w:t>אחמד טיבי (חד"ש-תע"ל):</w:t>
      </w:r>
    </w:p>
    <w:p w14:paraId="5F4408E9" w14:textId="77777777" w:rsidR="00000000" w:rsidRDefault="00737B0C">
      <w:pPr>
        <w:pStyle w:val="a"/>
        <w:rPr>
          <w:rtl/>
        </w:rPr>
      </w:pPr>
    </w:p>
    <w:p w14:paraId="5016CC7A" w14:textId="77777777" w:rsidR="00000000" w:rsidRDefault="00737B0C">
      <w:pPr>
        <w:pStyle w:val="a"/>
        <w:rPr>
          <w:rFonts w:hint="cs"/>
          <w:rtl/>
        </w:rPr>
      </w:pPr>
      <w:r>
        <w:rPr>
          <w:rFonts w:hint="cs"/>
          <w:rtl/>
        </w:rPr>
        <w:t xml:space="preserve">- - ששוב מוכיחה הכנסת, שהדורסנות של הקואליציה הזאת מובילה אותנו לחוק מביש ומביך. תודה רבה. </w:t>
      </w:r>
    </w:p>
    <w:p w14:paraId="15AF4B80" w14:textId="77777777" w:rsidR="00000000" w:rsidRDefault="00737B0C">
      <w:pPr>
        <w:pStyle w:val="a"/>
        <w:ind w:firstLine="0"/>
        <w:rPr>
          <w:rFonts w:hint="cs"/>
          <w:rtl/>
        </w:rPr>
      </w:pPr>
    </w:p>
    <w:p w14:paraId="00F0258D" w14:textId="77777777" w:rsidR="00000000" w:rsidRDefault="00737B0C">
      <w:pPr>
        <w:pStyle w:val="ad"/>
        <w:rPr>
          <w:rtl/>
        </w:rPr>
      </w:pPr>
    </w:p>
    <w:p w14:paraId="17DD409B" w14:textId="77777777" w:rsidR="00000000" w:rsidRDefault="00737B0C">
      <w:pPr>
        <w:pStyle w:val="ad"/>
        <w:rPr>
          <w:rtl/>
        </w:rPr>
      </w:pPr>
      <w:r>
        <w:rPr>
          <w:rtl/>
        </w:rPr>
        <w:t>היו"ר מוחמד ברכה:</w:t>
      </w:r>
    </w:p>
    <w:p w14:paraId="1E043E7F" w14:textId="77777777" w:rsidR="00000000" w:rsidRDefault="00737B0C">
      <w:pPr>
        <w:pStyle w:val="a"/>
        <w:rPr>
          <w:rtl/>
        </w:rPr>
      </w:pPr>
    </w:p>
    <w:p w14:paraId="23DE585B" w14:textId="77777777" w:rsidR="00000000" w:rsidRDefault="00737B0C">
      <w:pPr>
        <w:pStyle w:val="a"/>
        <w:rPr>
          <w:rFonts w:hint="cs"/>
          <w:rtl/>
        </w:rPr>
      </w:pPr>
      <w:r>
        <w:rPr>
          <w:rFonts w:hint="cs"/>
          <w:rtl/>
        </w:rPr>
        <w:t xml:space="preserve">רבותי חברי הכנסת, להזכיר לכם, על אף הפרק הזה </w:t>
      </w:r>
      <w:r>
        <w:rPr>
          <w:rFonts w:hint="cs"/>
          <w:rtl/>
        </w:rPr>
        <w:t>שהיה, אנחנו עדיין</w:t>
      </w:r>
      <w:r>
        <w:rPr>
          <w:rtl/>
        </w:rPr>
        <w:t xml:space="preserve"> </w:t>
      </w:r>
      <w:r>
        <w:rPr>
          <w:rFonts w:hint="cs"/>
          <w:rtl/>
        </w:rPr>
        <w:t>מדברים על הצעת חוק חסינות חברי הכנסת, זכויותיהם וחובותיהם (תיקון מס' 30), התשס"ג-2003. שמענו את כל ההסתייגויות, ואנחנו עוברים להצבעה.</w:t>
      </w:r>
    </w:p>
    <w:p w14:paraId="23F05E75" w14:textId="77777777" w:rsidR="00000000" w:rsidRDefault="00737B0C">
      <w:pPr>
        <w:pStyle w:val="a"/>
        <w:ind w:firstLine="0"/>
        <w:rPr>
          <w:rFonts w:hint="cs"/>
          <w:rtl/>
        </w:rPr>
      </w:pPr>
    </w:p>
    <w:p w14:paraId="576483F5" w14:textId="77777777" w:rsidR="00000000" w:rsidRDefault="00737B0C">
      <w:pPr>
        <w:pStyle w:val="ac"/>
        <w:rPr>
          <w:rtl/>
        </w:rPr>
      </w:pPr>
      <w:r>
        <w:rPr>
          <w:rFonts w:hint="eastAsia"/>
          <w:rtl/>
        </w:rPr>
        <w:t>רוני</w:t>
      </w:r>
      <w:r>
        <w:rPr>
          <w:rtl/>
        </w:rPr>
        <w:t xml:space="preserve"> בר-און (יו"ר ועדת הכנסת):</w:t>
      </w:r>
    </w:p>
    <w:p w14:paraId="46274135" w14:textId="77777777" w:rsidR="00000000" w:rsidRDefault="00737B0C">
      <w:pPr>
        <w:pStyle w:val="a"/>
        <w:rPr>
          <w:rFonts w:hint="cs"/>
          <w:rtl/>
        </w:rPr>
      </w:pPr>
    </w:p>
    <w:p w14:paraId="6AFD5F53" w14:textId="77777777" w:rsidR="00000000" w:rsidRDefault="00737B0C">
      <w:pPr>
        <w:pStyle w:val="a"/>
        <w:rPr>
          <w:rFonts w:hint="cs"/>
          <w:rtl/>
        </w:rPr>
      </w:pPr>
      <w:r>
        <w:rPr>
          <w:rFonts w:hint="cs"/>
          <w:rtl/>
        </w:rPr>
        <w:t>אני רוצה להשיב.</w:t>
      </w:r>
    </w:p>
    <w:p w14:paraId="153EE186" w14:textId="77777777" w:rsidR="00000000" w:rsidRDefault="00737B0C">
      <w:pPr>
        <w:pStyle w:val="a"/>
        <w:ind w:firstLine="0"/>
        <w:rPr>
          <w:rFonts w:hint="cs"/>
          <w:rtl/>
        </w:rPr>
      </w:pPr>
    </w:p>
    <w:p w14:paraId="285E9A96" w14:textId="77777777" w:rsidR="00000000" w:rsidRDefault="00737B0C">
      <w:pPr>
        <w:pStyle w:val="ad"/>
        <w:rPr>
          <w:rtl/>
        </w:rPr>
      </w:pPr>
      <w:r>
        <w:rPr>
          <w:rtl/>
        </w:rPr>
        <w:t>היו"ר מוחמד ברכה:</w:t>
      </w:r>
    </w:p>
    <w:p w14:paraId="505D3C37" w14:textId="77777777" w:rsidR="00000000" w:rsidRDefault="00737B0C">
      <w:pPr>
        <w:pStyle w:val="a"/>
        <w:rPr>
          <w:rtl/>
        </w:rPr>
      </w:pPr>
    </w:p>
    <w:p w14:paraId="23DBEE03" w14:textId="77777777" w:rsidR="00000000" w:rsidRDefault="00737B0C">
      <w:pPr>
        <w:pStyle w:val="a"/>
        <w:rPr>
          <w:rFonts w:hint="cs"/>
          <w:rtl/>
        </w:rPr>
      </w:pPr>
      <w:r>
        <w:rPr>
          <w:rFonts w:hint="cs"/>
          <w:rtl/>
        </w:rPr>
        <w:t>אתה רוצה להשיב, אדוני? בבקשה. יושב-</w:t>
      </w:r>
      <w:r>
        <w:rPr>
          <w:rFonts w:hint="cs"/>
          <w:rtl/>
        </w:rPr>
        <w:t>ראש ועדת הכנסת ישיב על ההסתייגויות.</w:t>
      </w:r>
    </w:p>
    <w:p w14:paraId="4746AF5F" w14:textId="77777777" w:rsidR="00000000" w:rsidRDefault="00737B0C">
      <w:pPr>
        <w:pStyle w:val="a"/>
        <w:ind w:firstLine="0"/>
        <w:rPr>
          <w:rFonts w:hint="cs"/>
          <w:rtl/>
        </w:rPr>
      </w:pPr>
    </w:p>
    <w:p w14:paraId="7DC2B7E2" w14:textId="77777777" w:rsidR="00000000" w:rsidRDefault="00737B0C">
      <w:pPr>
        <w:pStyle w:val="Speaker"/>
        <w:rPr>
          <w:rtl/>
        </w:rPr>
      </w:pPr>
      <w:bookmarkStart w:id="619" w:name="FS000001038T30_07_2003_22_19_57"/>
      <w:bookmarkStart w:id="620" w:name="_Toc47678211"/>
      <w:bookmarkStart w:id="621" w:name="_Toc49055770"/>
      <w:bookmarkEnd w:id="619"/>
      <w:r>
        <w:rPr>
          <w:rFonts w:hint="eastAsia"/>
          <w:rtl/>
        </w:rPr>
        <w:t>רוני</w:t>
      </w:r>
      <w:r>
        <w:rPr>
          <w:rtl/>
        </w:rPr>
        <w:t xml:space="preserve"> בר-און (יו"ר ועדת הכנסת):</w:t>
      </w:r>
      <w:bookmarkEnd w:id="620"/>
      <w:bookmarkEnd w:id="621"/>
    </w:p>
    <w:p w14:paraId="32155A47" w14:textId="77777777" w:rsidR="00000000" w:rsidRDefault="00737B0C">
      <w:pPr>
        <w:pStyle w:val="a"/>
        <w:rPr>
          <w:rFonts w:hint="cs"/>
          <w:rtl/>
        </w:rPr>
      </w:pPr>
    </w:p>
    <w:p w14:paraId="78353553" w14:textId="77777777" w:rsidR="00000000" w:rsidRDefault="00737B0C">
      <w:pPr>
        <w:pStyle w:val="a"/>
        <w:rPr>
          <w:rFonts w:hint="cs"/>
          <w:rtl/>
        </w:rPr>
      </w:pPr>
      <w:r>
        <w:rPr>
          <w:rFonts w:hint="cs"/>
          <w:rtl/>
        </w:rPr>
        <w:t xml:space="preserve">קודם כול, חבר הכנסת ד"ר אחמד טיבי, אני מאוד רוצה להודות לך ששעית לבקשת השרה וקיצרת בדבריך. אדרבה ואדרבה, ממש גם דיברת לעניין. </w:t>
      </w:r>
    </w:p>
    <w:p w14:paraId="2C4BA1B2" w14:textId="77777777" w:rsidR="00000000" w:rsidRDefault="00737B0C">
      <w:pPr>
        <w:pStyle w:val="a"/>
        <w:rPr>
          <w:rFonts w:hint="cs"/>
          <w:rtl/>
        </w:rPr>
      </w:pPr>
    </w:p>
    <w:p w14:paraId="6C86FCE8" w14:textId="77777777" w:rsidR="00000000" w:rsidRDefault="00737B0C">
      <w:pPr>
        <w:pStyle w:val="a"/>
        <w:rPr>
          <w:rFonts w:hint="cs"/>
          <w:rtl/>
        </w:rPr>
      </w:pPr>
      <w:r>
        <w:rPr>
          <w:rFonts w:hint="cs"/>
          <w:rtl/>
        </w:rPr>
        <w:t>כך או כך, חבר הכנסת עזמי בשארה לא נמצא כאן, ההסתייגות שלו ע</w:t>
      </w:r>
      <w:r>
        <w:rPr>
          <w:rFonts w:hint="cs"/>
          <w:rtl/>
        </w:rPr>
        <w:t xml:space="preserve">סקה בשאלה, הכיצד אנחנו מבקשים לשלם או להחזיר הוצאות משפטיות לחבר כנסת שעשה דבר במסגרת מילוי תפקידו ועמד בתנאים, כי במילוי תפקידו הרי זו חסינות מהותית. אני רוצה להזכיר לך, או לכיסא הריק של חבר הכנסת בשארה - - - </w:t>
      </w:r>
    </w:p>
    <w:p w14:paraId="11A148EB" w14:textId="77777777" w:rsidR="00000000" w:rsidRDefault="00737B0C">
      <w:pPr>
        <w:pStyle w:val="a"/>
        <w:ind w:firstLine="0"/>
        <w:rPr>
          <w:rFonts w:hint="cs"/>
          <w:rtl/>
        </w:rPr>
      </w:pPr>
    </w:p>
    <w:p w14:paraId="737723ED" w14:textId="77777777" w:rsidR="00000000" w:rsidRDefault="00737B0C">
      <w:pPr>
        <w:pStyle w:val="ac"/>
        <w:rPr>
          <w:rFonts w:hint="cs"/>
          <w:rtl/>
        </w:rPr>
      </w:pPr>
      <w:r>
        <w:rPr>
          <w:rFonts w:hint="eastAsia"/>
          <w:rtl/>
        </w:rPr>
        <w:t>אליעזר</w:t>
      </w:r>
      <w:r>
        <w:rPr>
          <w:rtl/>
        </w:rPr>
        <w:t xml:space="preserve"> כהן (האיחוד הלאומי - ישראל ביתנו):</w:t>
      </w:r>
    </w:p>
    <w:p w14:paraId="3CAA4305" w14:textId="77777777" w:rsidR="00000000" w:rsidRDefault="00737B0C">
      <w:pPr>
        <w:pStyle w:val="a"/>
        <w:rPr>
          <w:rFonts w:hint="cs"/>
          <w:rtl/>
        </w:rPr>
      </w:pPr>
    </w:p>
    <w:p w14:paraId="6AD9DD79" w14:textId="77777777" w:rsidR="00000000" w:rsidRDefault="00737B0C">
      <w:pPr>
        <w:pStyle w:val="a"/>
        <w:rPr>
          <w:rFonts w:hint="cs"/>
          <w:rtl/>
        </w:rPr>
      </w:pPr>
      <w:r>
        <w:rPr>
          <w:rFonts w:hint="cs"/>
          <w:rtl/>
        </w:rPr>
        <w:t>ה</w:t>
      </w:r>
      <w:r>
        <w:rPr>
          <w:rFonts w:hint="cs"/>
          <w:rtl/>
        </w:rPr>
        <w:t>וא נסע לסוריה.</w:t>
      </w:r>
    </w:p>
    <w:p w14:paraId="43124FD0" w14:textId="77777777" w:rsidR="00000000" w:rsidRDefault="00737B0C">
      <w:pPr>
        <w:pStyle w:val="a"/>
        <w:ind w:firstLine="0"/>
        <w:rPr>
          <w:rFonts w:hint="cs"/>
          <w:rtl/>
        </w:rPr>
      </w:pPr>
    </w:p>
    <w:p w14:paraId="308CA4EC" w14:textId="77777777" w:rsidR="00000000" w:rsidRDefault="00737B0C">
      <w:pPr>
        <w:pStyle w:val="ad"/>
        <w:rPr>
          <w:rtl/>
        </w:rPr>
      </w:pPr>
      <w:r>
        <w:rPr>
          <w:rtl/>
        </w:rPr>
        <w:t>היו"ר מוחמד ברכה:</w:t>
      </w:r>
    </w:p>
    <w:p w14:paraId="1E9FBAB8" w14:textId="77777777" w:rsidR="00000000" w:rsidRDefault="00737B0C">
      <w:pPr>
        <w:pStyle w:val="a"/>
        <w:rPr>
          <w:rtl/>
        </w:rPr>
      </w:pPr>
    </w:p>
    <w:p w14:paraId="70CAD52B" w14:textId="77777777" w:rsidR="00000000" w:rsidRDefault="00737B0C">
      <w:pPr>
        <w:pStyle w:val="a"/>
        <w:rPr>
          <w:rFonts w:hint="cs"/>
          <w:rtl/>
        </w:rPr>
      </w:pPr>
      <w:r>
        <w:rPr>
          <w:rFonts w:hint="cs"/>
          <w:rtl/>
        </w:rPr>
        <w:t>לא להפריע, בבקשה.</w:t>
      </w:r>
    </w:p>
    <w:p w14:paraId="3060D8E5" w14:textId="77777777" w:rsidR="00000000" w:rsidRDefault="00737B0C">
      <w:pPr>
        <w:pStyle w:val="a"/>
        <w:rPr>
          <w:rFonts w:hint="cs"/>
          <w:rtl/>
        </w:rPr>
      </w:pPr>
    </w:p>
    <w:p w14:paraId="0E6D8FDA" w14:textId="77777777" w:rsidR="00000000" w:rsidRDefault="00737B0C">
      <w:pPr>
        <w:pStyle w:val="ac"/>
        <w:rPr>
          <w:rtl/>
        </w:rPr>
      </w:pPr>
      <w:r>
        <w:rPr>
          <w:rFonts w:hint="eastAsia"/>
          <w:rtl/>
        </w:rPr>
        <w:t>אליעזר</w:t>
      </w:r>
      <w:r>
        <w:rPr>
          <w:rtl/>
        </w:rPr>
        <w:t xml:space="preserve"> כהן (האיחוד הלאומי - ישראל ביתנו):</w:t>
      </w:r>
    </w:p>
    <w:p w14:paraId="1C345CB0" w14:textId="77777777" w:rsidR="00000000" w:rsidRDefault="00737B0C">
      <w:pPr>
        <w:pStyle w:val="a"/>
        <w:rPr>
          <w:rFonts w:hint="cs"/>
          <w:rtl/>
        </w:rPr>
      </w:pPr>
    </w:p>
    <w:p w14:paraId="1FD49226" w14:textId="77777777" w:rsidR="00000000" w:rsidRDefault="00737B0C">
      <w:pPr>
        <w:pStyle w:val="a"/>
        <w:rPr>
          <w:rFonts w:hint="cs"/>
          <w:rtl/>
        </w:rPr>
      </w:pPr>
      <w:r>
        <w:rPr>
          <w:rFonts w:hint="cs"/>
          <w:rtl/>
        </w:rPr>
        <w:t xml:space="preserve">- - - </w:t>
      </w:r>
    </w:p>
    <w:p w14:paraId="38F776D9" w14:textId="77777777" w:rsidR="00000000" w:rsidRDefault="00737B0C">
      <w:pPr>
        <w:pStyle w:val="a"/>
        <w:ind w:firstLine="0"/>
        <w:rPr>
          <w:rFonts w:hint="cs"/>
          <w:rtl/>
        </w:rPr>
      </w:pPr>
    </w:p>
    <w:p w14:paraId="089741C5" w14:textId="77777777" w:rsidR="00000000" w:rsidRDefault="00737B0C">
      <w:pPr>
        <w:pStyle w:val="ad"/>
        <w:rPr>
          <w:rtl/>
        </w:rPr>
      </w:pPr>
      <w:r>
        <w:rPr>
          <w:rtl/>
        </w:rPr>
        <w:t>היו"ר מוחמד ברכה:</w:t>
      </w:r>
    </w:p>
    <w:p w14:paraId="2DC2DB5D" w14:textId="77777777" w:rsidR="00000000" w:rsidRDefault="00737B0C">
      <w:pPr>
        <w:pStyle w:val="a"/>
        <w:rPr>
          <w:rtl/>
        </w:rPr>
      </w:pPr>
    </w:p>
    <w:p w14:paraId="27664C7D" w14:textId="77777777" w:rsidR="00000000" w:rsidRDefault="00737B0C">
      <w:pPr>
        <w:pStyle w:val="a"/>
        <w:rPr>
          <w:rFonts w:hint="cs"/>
          <w:rtl/>
        </w:rPr>
      </w:pPr>
      <w:r>
        <w:rPr>
          <w:rFonts w:hint="cs"/>
          <w:rtl/>
        </w:rPr>
        <w:t xml:space="preserve">חבר הכנסת כהן, אני קורא אותך לסדר פעם ראשונה. </w:t>
      </w:r>
    </w:p>
    <w:p w14:paraId="1A9118C0" w14:textId="77777777" w:rsidR="00000000" w:rsidRDefault="00737B0C">
      <w:pPr>
        <w:pStyle w:val="a"/>
        <w:rPr>
          <w:rFonts w:hint="cs"/>
          <w:rtl/>
        </w:rPr>
      </w:pPr>
    </w:p>
    <w:p w14:paraId="4B6F4036" w14:textId="77777777" w:rsidR="00000000" w:rsidRDefault="00737B0C">
      <w:pPr>
        <w:pStyle w:val="ac"/>
        <w:rPr>
          <w:rtl/>
        </w:rPr>
      </w:pPr>
      <w:r>
        <w:rPr>
          <w:rFonts w:hint="eastAsia"/>
          <w:rtl/>
        </w:rPr>
        <w:t>אורי</w:t>
      </w:r>
      <w:r>
        <w:rPr>
          <w:rtl/>
        </w:rPr>
        <w:t xml:space="preserve"> יהודה אריאל (האיחוד הלאומי - ישראל ביתנו):</w:t>
      </w:r>
    </w:p>
    <w:p w14:paraId="05FF35E1" w14:textId="77777777" w:rsidR="00000000" w:rsidRDefault="00737B0C">
      <w:pPr>
        <w:pStyle w:val="a"/>
        <w:rPr>
          <w:rFonts w:hint="cs"/>
          <w:rtl/>
        </w:rPr>
      </w:pPr>
    </w:p>
    <w:p w14:paraId="2AC2BF8C" w14:textId="77777777" w:rsidR="00000000" w:rsidRDefault="00737B0C">
      <w:pPr>
        <w:pStyle w:val="a"/>
        <w:rPr>
          <w:rFonts w:hint="cs"/>
          <w:rtl/>
        </w:rPr>
      </w:pPr>
      <w:r>
        <w:rPr>
          <w:rFonts w:hint="cs"/>
          <w:rtl/>
        </w:rPr>
        <w:t>הוא מתפלל שתוציא אותו.</w:t>
      </w:r>
    </w:p>
    <w:p w14:paraId="0C3B2A4A" w14:textId="77777777" w:rsidR="00000000" w:rsidRDefault="00737B0C">
      <w:pPr>
        <w:pStyle w:val="a"/>
        <w:ind w:firstLine="0"/>
        <w:rPr>
          <w:rFonts w:hint="cs"/>
          <w:rtl/>
        </w:rPr>
      </w:pPr>
    </w:p>
    <w:p w14:paraId="54D216D9" w14:textId="77777777" w:rsidR="00000000" w:rsidRDefault="00737B0C">
      <w:pPr>
        <w:pStyle w:val="ad"/>
        <w:rPr>
          <w:rtl/>
        </w:rPr>
      </w:pPr>
      <w:r>
        <w:rPr>
          <w:rtl/>
        </w:rPr>
        <w:t>היו"ר מוחמד</w:t>
      </w:r>
      <w:r>
        <w:rPr>
          <w:rtl/>
        </w:rPr>
        <w:t xml:space="preserve"> ברכה:</w:t>
      </w:r>
    </w:p>
    <w:p w14:paraId="1AC364FE" w14:textId="77777777" w:rsidR="00000000" w:rsidRDefault="00737B0C">
      <w:pPr>
        <w:pStyle w:val="a"/>
        <w:rPr>
          <w:rtl/>
        </w:rPr>
      </w:pPr>
    </w:p>
    <w:p w14:paraId="550615CD" w14:textId="77777777" w:rsidR="00000000" w:rsidRDefault="00737B0C">
      <w:pPr>
        <w:pStyle w:val="a"/>
        <w:rPr>
          <w:rFonts w:hint="cs"/>
          <w:rtl/>
        </w:rPr>
      </w:pPr>
      <w:r>
        <w:rPr>
          <w:rFonts w:hint="cs"/>
          <w:rtl/>
        </w:rPr>
        <w:t xml:space="preserve">הוא יכול להתפלל במקום אחר. </w:t>
      </w:r>
    </w:p>
    <w:p w14:paraId="657F35C8" w14:textId="77777777" w:rsidR="00000000" w:rsidRDefault="00737B0C">
      <w:pPr>
        <w:pStyle w:val="a"/>
        <w:ind w:firstLine="0"/>
        <w:rPr>
          <w:rFonts w:hint="cs"/>
          <w:rtl/>
        </w:rPr>
      </w:pPr>
    </w:p>
    <w:p w14:paraId="5C3F3177" w14:textId="77777777" w:rsidR="00000000" w:rsidRDefault="00737B0C">
      <w:pPr>
        <w:pStyle w:val="SpeakerCon"/>
        <w:rPr>
          <w:rtl/>
        </w:rPr>
      </w:pPr>
      <w:bookmarkStart w:id="622" w:name="FS000001038T30_07_2003_22_24_51C"/>
      <w:bookmarkEnd w:id="622"/>
      <w:r>
        <w:rPr>
          <w:rtl/>
        </w:rPr>
        <w:t>רוני בר-און (יו"ר ועדת הכנסת):</w:t>
      </w:r>
    </w:p>
    <w:p w14:paraId="7F598D13" w14:textId="77777777" w:rsidR="00000000" w:rsidRDefault="00737B0C">
      <w:pPr>
        <w:pStyle w:val="a"/>
        <w:rPr>
          <w:rtl/>
        </w:rPr>
      </w:pPr>
    </w:p>
    <w:p w14:paraId="298612DB" w14:textId="77777777" w:rsidR="00000000" w:rsidRDefault="00737B0C">
      <w:pPr>
        <w:pStyle w:val="a"/>
        <w:rPr>
          <w:rFonts w:hint="cs"/>
          <w:rtl/>
        </w:rPr>
      </w:pPr>
      <w:r>
        <w:rPr>
          <w:rFonts w:hint="cs"/>
          <w:rtl/>
        </w:rPr>
        <w:t>אני רוצה להזכיר לכם, שהורתו של ההסדר הזה - ואנחנו לא מביאים אותו היום בחיפזון, חבר הכנסת אחמד טיבי, אנחנו מביאים אותו אחרי שהוא היה מונח כאבן שאין לה הופכין במשך למעלה משנתיים על שולחנה ש</w:t>
      </w:r>
      <w:r>
        <w:rPr>
          <w:rFonts w:hint="cs"/>
          <w:rtl/>
        </w:rPr>
        <w:t>ל ועדת הכנסת, ורק עם כינון הכנסת השש-עשרה האצנו את התהליך הזה, וסיימנו אותו, להערכתי, בקצב זמן די ראוי.</w:t>
      </w:r>
    </w:p>
    <w:p w14:paraId="178E2644" w14:textId="77777777" w:rsidR="00000000" w:rsidRDefault="00737B0C">
      <w:pPr>
        <w:pStyle w:val="a"/>
        <w:rPr>
          <w:rFonts w:hint="cs"/>
          <w:rtl/>
        </w:rPr>
      </w:pPr>
    </w:p>
    <w:p w14:paraId="435EB5DA" w14:textId="77777777" w:rsidR="00000000" w:rsidRDefault="00737B0C">
      <w:pPr>
        <w:pStyle w:val="a"/>
        <w:rPr>
          <w:rFonts w:hint="cs"/>
          <w:rtl/>
        </w:rPr>
      </w:pPr>
      <w:r>
        <w:rPr>
          <w:rFonts w:hint="cs"/>
          <w:rtl/>
        </w:rPr>
        <w:t>אני רוצה להזכיר לכיסאו הריק של חבר הכנסת עזמי בשארה, שהעניין הוא לא רק החזר הוצאות על העמדה לדין, אלא גם על מסע תלאות שעבר חבר כנסת בישראל, היום הוא שר</w:t>
      </w:r>
      <w:r>
        <w:rPr>
          <w:rFonts w:hint="cs"/>
          <w:rtl/>
        </w:rPr>
        <w:t xml:space="preserve"> בישראל, כתוצאה מניסיון להעמיד אותו לדין, מהליכי חקירה שנמשכו כמעט שלוש שנים, ומהוצאות ענקיות ומשימוע שהתקיים לו, והסתיים בסופו של דבר בכך שהוא לא הועמד לדין. אני מקווה  שעכשיו הוא יזכה </w:t>
      </w:r>
      <w:r>
        <w:rPr>
          <w:rtl/>
        </w:rPr>
        <w:t>–</w:t>
      </w:r>
      <w:r>
        <w:rPr>
          <w:rFonts w:hint="cs"/>
          <w:rtl/>
        </w:rPr>
        <w:t xml:space="preserve"> אם תאשרו את החוק בקריאה שנייה ושלישית </w:t>
      </w:r>
      <w:r>
        <w:rPr>
          <w:rtl/>
        </w:rPr>
        <w:t>–</w:t>
      </w:r>
      <w:r>
        <w:rPr>
          <w:rFonts w:hint="cs"/>
          <w:rtl/>
        </w:rPr>
        <w:t xml:space="preserve">  לקבל את החזר ההוצאות שלו, ו</w:t>
      </w:r>
      <w:r>
        <w:rPr>
          <w:rFonts w:hint="cs"/>
          <w:rtl/>
        </w:rPr>
        <w:t xml:space="preserve">יהיה בכך מעשה הוגן וצודק. תודה רבה, אדוני היושב-ראש. </w:t>
      </w:r>
    </w:p>
    <w:p w14:paraId="23733A0C" w14:textId="77777777" w:rsidR="00000000" w:rsidRDefault="00737B0C">
      <w:pPr>
        <w:pStyle w:val="a"/>
        <w:rPr>
          <w:rFonts w:hint="cs"/>
          <w:rtl/>
        </w:rPr>
      </w:pPr>
    </w:p>
    <w:p w14:paraId="1686ADA3" w14:textId="77777777" w:rsidR="00000000" w:rsidRDefault="00737B0C">
      <w:pPr>
        <w:pStyle w:val="ad"/>
        <w:rPr>
          <w:rtl/>
        </w:rPr>
      </w:pPr>
      <w:r>
        <w:rPr>
          <w:rtl/>
        </w:rPr>
        <w:t>היו"ר מוחמד ברכה:</w:t>
      </w:r>
    </w:p>
    <w:p w14:paraId="47C0006F" w14:textId="77777777" w:rsidR="00000000" w:rsidRDefault="00737B0C">
      <w:pPr>
        <w:pStyle w:val="a"/>
        <w:rPr>
          <w:rtl/>
        </w:rPr>
      </w:pPr>
    </w:p>
    <w:p w14:paraId="2BDD8156" w14:textId="77777777" w:rsidR="00000000" w:rsidRDefault="00737B0C">
      <w:pPr>
        <w:pStyle w:val="a"/>
        <w:rPr>
          <w:rFonts w:hint="cs"/>
          <w:rtl/>
        </w:rPr>
      </w:pPr>
      <w:r>
        <w:rPr>
          <w:rFonts w:hint="cs"/>
          <w:rtl/>
        </w:rPr>
        <w:t xml:space="preserve">תודה, אדוני יושב-ראש ועדת הכנסת. </w:t>
      </w:r>
    </w:p>
    <w:p w14:paraId="6BB78001" w14:textId="77777777" w:rsidR="00000000" w:rsidRDefault="00737B0C">
      <w:pPr>
        <w:pStyle w:val="a"/>
        <w:rPr>
          <w:rFonts w:hint="cs"/>
          <w:rtl/>
        </w:rPr>
      </w:pPr>
    </w:p>
    <w:p w14:paraId="79B6964E" w14:textId="77777777" w:rsidR="00000000" w:rsidRDefault="00737B0C">
      <w:pPr>
        <w:pStyle w:val="a"/>
        <w:rPr>
          <w:rFonts w:hint="cs"/>
          <w:rtl/>
        </w:rPr>
      </w:pPr>
      <w:r>
        <w:rPr>
          <w:rFonts w:hint="cs"/>
          <w:rtl/>
        </w:rPr>
        <w:t>חברי הכנסת, אנחנו עוברים להצבעה. המסתייגים עומדים על ההסתייגויות שלהם? המסתייגים הראשונים הם חברי הכנסת בשארה, זחאלקה וואסל טאהא. הם אינם נמצאים, ו</w:t>
      </w:r>
      <w:r>
        <w:rPr>
          <w:rFonts w:hint="cs"/>
          <w:rtl/>
        </w:rPr>
        <w:t>לכן ההסתייגות יורדת מאליה. חבר הכנסת טיבי, אתה עומד על ההסתייגות שלך?</w:t>
      </w:r>
    </w:p>
    <w:p w14:paraId="6CB1168F" w14:textId="77777777" w:rsidR="00000000" w:rsidRDefault="00737B0C">
      <w:pPr>
        <w:pStyle w:val="a"/>
        <w:ind w:firstLine="0"/>
        <w:rPr>
          <w:rFonts w:hint="cs"/>
          <w:rtl/>
        </w:rPr>
      </w:pPr>
    </w:p>
    <w:p w14:paraId="60BB5F43" w14:textId="77777777" w:rsidR="00000000" w:rsidRDefault="00737B0C">
      <w:pPr>
        <w:pStyle w:val="ac"/>
        <w:rPr>
          <w:rtl/>
        </w:rPr>
      </w:pPr>
      <w:r>
        <w:rPr>
          <w:rFonts w:hint="eastAsia"/>
          <w:rtl/>
        </w:rPr>
        <w:t>אחמד</w:t>
      </w:r>
      <w:r>
        <w:rPr>
          <w:rtl/>
        </w:rPr>
        <w:t xml:space="preserve"> טיבי (חד"ש-תע"ל):</w:t>
      </w:r>
    </w:p>
    <w:p w14:paraId="0F427C29" w14:textId="77777777" w:rsidR="00000000" w:rsidRDefault="00737B0C">
      <w:pPr>
        <w:pStyle w:val="a"/>
        <w:rPr>
          <w:rFonts w:hint="cs"/>
          <w:rtl/>
        </w:rPr>
      </w:pPr>
    </w:p>
    <w:p w14:paraId="04A1FD2D" w14:textId="77777777" w:rsidR="00000000" w:rsidRDefault="00737B0C">
      <w:pPr>
        <w:pStyle w:val="a"/>
        <w:rPr>
          <w:rFonts w:hint="cs"/>
          <w:rtl/>
        </w:rPr>
      </w:pPr>
      <w:r>
        <w:rPr>
          <w:rFonts w:hint="cs"/>
          <w:rtl/>
        </w:rPr>
        <w:t xml:space="preserve">כן. ההסתייגות היא שיהיה נציג רביעי של הלשכה המשפטית. </w:t>
      </w:r>
    </w:p>
    <w:p w14:paraId="557A5760" w14:textId="77777777" w:rsidR="00000000" w:rsidRDefault="00737B0C">
      <w:pPr>
        <w:pStyle w:val="a"/>
        <w:ind w:firstLine="0"/>
        <w:rPr>
          <w:rFonts w:hint="cs"/>
          <w:rtl/>
        </w:rPr>
      </w:pPr>
    </w:p>
    <w:p w14:paraId="5176E846" w14:textId="77777777" w:rsidR="00000000" w:rsidRDefault="00737B0C">
      <w:pPr>
        <w:pStyle w:val="ad"/>
        <w:rPr>
          <w:rtl/>
        </w:rPr>
      </w:pPr>
      <w:r>
        <w:rPr>
          <w:rtl/>
        </w:rPr>
        <w:t>היו"ר מוחמד ברכה:</w:t>
      </w:r>
    </w:p>
    <w:p w14:paraId="59B99C92" w14:textId="77777777" w:rsidR="00000000" w:rsidRDefault="00737B0C">
      <w:pPr>
        <w:pStyle w:val="a"/>
        <w:rPr>
          <w:rtl/>
        </w:rPr>
      </w:pPr>
    </w:p>
    <w:p w14:paraId="40B87065" w14:textId="77777777" w:rsidR="00000000" w:rsidRDefault="00737B0C">
      <w:pPr>
        <w:pStyle w:val="a"/>
        <w:rPr>
          <w:rFonts w:hint="cs"/>
          <w:rtl/>
        </w:rPr>
      </w:pPr>
      <w:r>
        <w:rPr>
          <w:rFonts w:hint="cs"/>
          <w:rtl/>
        </w:rPr>
        <w:t>אנו מצביעים על הסתייגותם של חברי הכנסת מוחמד ברכה, עסאם מח'ול ואחמד טיבי.</w:t>
      </w:r>
    </w:p>
    <w:p w14:paraId="7EBCA6FB" w14:textId="77777777" w:rsidR="00000000" w:rsidRDefault="00737B0C">
      <w:pPr>
        <w:pStyle w:val="a"/>
        <w:rPr>
          <w:rFonts w:hint="cs"/>
          <w:rtl/>
        </w:rPr>
      </w:pPr>
    </w:p>
    <w:p w14:paraId="265EF8A6" w14:textId="77777777" w:rsidR="00000000" w:rsidRDefault="00737B0C">
      <w:pPr>
        <w:pStyle w:val="a7"/>
        <w:bidi/>
        <w:rPr>
          <w:rFonts w:hint="cs"/>
          <w:rtl/>
        </w:rPr>
      </w:pPr>
      <w:r>
        <w:rPr>
          <w:rFonts w:hint="cs"/>
          <w:rtl/>
        </w:rPr>
        <w:t>הצבעה מס' 36</w:t>
      </w:r>
    </w:p>
    <w:p w14:paraId="2475CFBF" w14:textId="77777777" w:rsidR="00000000" w:rsidRDefault="00737B0C">
      <w:pPr>
        <w:pStyle w:val="a"/>
        <w:jc w:val="center"/>
        <w:rPr>
          <w:rFonts w:hint="cs"/>
          <w:rtl/>
        </w:rPr>
      </w:pPr>
    </w:p>
    <w:p w14:paraId="56AFAB40" w14:textId="77777777" w:rsidR="00000000" w:rsidRDefault="00737B0C">
      <w:pPr>
        <w:pStyle w:val="a8"/>
        <w:bidi/>
        <w:rPr>
          <w:rFonts w:hint="cs"/>
          <w:rtl/>
        </w:rPr>
      </w:pPr>
      <w:r>
        <w:rPr>
          <w:rFonts w:hint="cs"/>
          <w:rtl/>
        </w:rPr>
        <w:t xml:space="preserve">בעד ההסתייגות </w:t>
      </w:r>
      <w:r>
        <w:rPr>
          <w:rtl/>
        </w:rPr>
        <w:t>–</w:t>
      </w:r>
      <w:r>
        <w:rPr>
          <w:rFonts w:hint="cs"/>
          <w:rtl/>
        </w:rPr>
        <w:t xml:space="preserve"> 7</w:t>
      </w:r>
    </w:p>
    <w:p w14:paraId="2C49A06D" w14:textId="77777777" w:rsidR="00000000" w:rsidRDefault="00737B0C">
      <w:pPr>
        <w:pStyle w:val="a8"/>
        <w:bidi/>
        <w:rPr>
          <w:rFonts w:hint="cs"/>
          <w:rtl/>
        </w:rPr>
      </w:pPr>
      <w:r>
        <w:rPr>
          <w:rFonts w:hint="cs"/>
          <w:rtl/>
        </w:rPr>
        <w:t xml:space="preserve">נגד </w:t>
      </w:r>
      <w:r>
        <w:rPr>
          <w:rtl/>
        </w:rPr>
        <w:t>–</w:t>
      </w:r>
      <w:r>
        <w:rPr>
          <w:rFonts w:hint="cs"/>
          <w:rtl/>
        </w:rPr>
        <w:t xml:space="preserve"> 19</w:t>
      </w:r>
    </w:p>
    <w:p w14:paraId="1F9C37D6"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4716D619" w14:textId="77777777" w:rsidR="00000000" w:rsidRDefault="00737B0C">
      <w:pPr>
        <w:pStyle w:val="a9"/>
        <w:bidi/>
        <w:rPr>
          <w:rFonts w:hint="cs"/>
          <w:rtl/>
        </w:rPr>
      </w:pPr>
      <w:r>
        <w:rPr>
          <w:rFonts w:hint="cs"/>
          <w:rtl/>
        </w:rPr>
        <w:t>ההסתייגות של חברי הכנסת מוחמד ברכה, עסאם מח'ול ואחמד טיבי לסעיף 1 לא נתקבלה.</w:t>
      </w:r>
    </w:p>
    <w:p w14:paraId="52205040" w14:textId="77777777" w:rsidR="00000000" w:rsidRDefault="00737B0C">
      <w:pPr>
        <w:pStyle w:val="a"/>
        <w:ind w:firstLine="0"/>
        <w:rPr>
          <w:rFonts w:hint="cs"/>
          <w:rtl/>
        </w:rPr>
      </w:pPr>
    </w:p>
    <w:p w14:paraId="3CB398EB" w14:textId="77777777" w:rsidR="00000000" w:rsidRDefault="00737B0C">
      <w:pPr>
        <w:pStyle w:val="ad"/>
        <w:rPr>
          <w:rtl/>
        </w:rPr>
      </w:pPr>
      <w:r>
        <w:rPr>
          <w:rtl/>
        </w:rPr>
        <w:t>היו"ר מוחמד ברכה:</w:t>
      </w:r>
    </w:p>
    <w:p w14:paraId="50FE37E7" w14:textId="77777777" w:rsidR="00000000" w:rsidRDefault="00737B0C">
      <w:pPr>
        <w:pStyle w:val="a"/>
        <w:rPr>
          <w:rtl/>
        </w:rPr>
      </w:pPr>
    </w:p>
    <w:p w14:paraId="43B36C2A" w14:textId="77777777" w:rsidR="00000000" w:rsidRDefault="00737B0C">
      <w:pPr>
        <w:pStyle w:val="a"/>
        <w:rPr>
          <w:rFonts w:hint="cs"/>
          <w:rtl/>
        </w:rPr>
      </w:pPr>
      <w:r>
        <w:rPr>
          <w:rFonts w:hint="cs"/>
          <w:rtl/>
        </w:rPr>
        <w:t>ברוב של 19 מתנגדים מול שבעה תומכים, ההסתייגות לא נתקבלה.</w:t>
      </w:r>
    </w:p>
    <w:p w14:paraId="55495987" w14:textId="77777777" w:rsidR="00000000" w:rsidRDefault="00737B0C">
      <w:pPr>
        <w:pStyle w:val="a"/>
        <w:rPr>
          <w:rFonts w:hint="cs"/>
          <w:rtl/>
        </w:rPr>
      </w:pPr>
    </w:p>
    <w:p w14:paraId="79FC7AD0" w14:textId="77777777" w:rsidR="00000000" w:rsidRDefault="00737B0C">
      <w:pPr>
        <w:pStyle w:val="a"/>
        <w:rPr>
          <w:rFonts w:hint="cs"/>
          <w:rtl/>
        </w:rPr>
      </w:pPr>
      <w:r>
        <w:rPr>
          <w:rFonts w:hint="cs"/>
          <w:rtl/>
        </w:rPr>
        <w:t xml:space="preserve">אנו עוברים להצבעה על סעיף 1, כהצעת הוועדה. </w:t>
      </w:r>
    </w:p>
    <w:p w14:paraId="6600778B" w14:textId="77777777" w:rsidR="00000000" w:rsidRDefault="00737B0C">
      <w:pPr>
        <w:pStyle w:val="a"/>
        <w:rPr>
          <w:rFonts w:hint="cs"/>
          <w:rtl/>
        </w:rPr>
      </w:pPr>
    </w:p>
    <w:p w14:paraId="3AF7049C" w14:textId="77777777" w:rsidR="00000000" w:rsidRDefault="00737B0C">
      <w:pPr>
        <w:pStyle w:val="a7"/>
        <w:bidi/>
        <w:rPr>
          <w:rFonts w:hint="cs"/>
          <w:rtl/>
        </w:rPr>
      </w:pPr>
      <w:r>
        <w:rPr>
          <w:rFonts w:hint="cs"/>
          <w:rtl/>
        </w:rPr>
        <w:t>הצבעה מס' 32</w:t>
      </w:r>
    </w:p>
    <w:p w14:paraId="3178AAD7" w14:textId="77777777" w:rsidR="00000000" w:rsidRDefault="00737B0C">
      <w:pPr>
        <w:pStyle w:val="a"/>
        <w:jc w:val="center"/>
        <w:rPr>
          <w:rFonts w:hint="cs"/>
          <w:rtl/>
        </w:rPr>
      </w:pPr>
    </w:p>
    <w:p w14:paraId="7D3ECF98" w14:textId="77777777" w:rsidR="00000000" w:rsidRDefault="00737B0C">
      <w:pPr>
        <w:pStyle w:val="a8"/>
        <w:bidi/>
        <w:rPr>
          <w:rFonts w:hint="cs"/>
          <w:rtl/>
        </w:rPr>
      </w:pPr>
      <w:r>
        <w:rPr>
          <w:rFonts w:hint="cs"/>
          <w:rtl/>
        </w:rPr>
        <w:t xml:space="preserve">בעד סעיף 1, כהצעת הוועדה </w:t>
      </w:r>
      <w:r>
        <w:rPr>
          <w:rtl/>
        </w:rPr>
        <w:t>–</w:t>
      </w:r>
      <w:r>
        <w:rPr>
          <w:rFonts w:hint="cs"/>
          <w:rtl/>
        </w:rPr>
        <w:t xml:space="preserve"> 22</w:t>
      </w:r>
    </w:p>
    <w:p w14:paraId="6DAF0416" w14:textId="77777777" w:rsidR="00000000" w:rsidRDefault="00737B0C">
      <w:pPr>
        <w:pStyle w:val="a8"/>
        <w:bidi/>
        <w:rPr>
          <w:rFonts w:hint="cs"/>
          <w:rtl/>
        </w:rPr>
      </w:pPr>
      <w:r>
        <w:rPr>
          <w:rFonts w:hint="cs"/>
          <w:rtl/>
        </w:rPr>
        <w:t xml:space="preserve">נגד </w:t>
      </w:r>
      <w:r>
        <w:rPr>
          <w:rtl/>
        </w:rPr>
        <w:t>–</w:t>
      </w:r>
      <w:r>
        <w:rPr>
          <w:rFonts w:hint="cs"/>
          <w:rtl/>
        </w:rPr>
        <w:t xml:space="preserve"> 4</w:t>
      </w:r>
    </w:p>
    <w:p w14:paraId="6E3CA238" w14:textId="77777777" w:rsidR="00000000" w:rsidRDefault="00737B0C">
      <w:pPr>
        <w:pStyle w:val="a8"/>
        <w:bidi/>
        <w:rPr>
          <w:rFonts w:hint="cs"/>
          <w:rtl/>
        </w:rPr>
      </w:pPr>
      <w:r>
        <w:rPr>
          <w:rFonts w:hint="cs"/>
          <w:rtl/>
        </w:rPr>
        <w:t xml:space="preserve">נמנעים </w:t>
      </w:r>
      <w:r>
        <w:rPr>
          <w:rtl/>
        </w:rPr>
        <w:t>–</w:t>
      </w:r>
      <w:r>
        <w:rPr>
          <w:rFonts w:hint="cs"/>
          <w:rtl/>
        </w:rPr>
        <w:t xml:space="preserve"> 1</w:t>
      </w:r>
    </w:p>
    <w:p w14:paraId="272843A5" w14:textId="77777777" w:rsidR="00000000" w:rsidRDefault="00737B0C">
      <w:pPr>
        <w:pStyle w:val="a9"/>
        <w:bidi/>
        <w:rPr>
          <w:rFonts w:hint="cs"/>
          <w:rtl/>
        </w:rPr>
      </w:pPr>
      <w:r>
        <w:rPr>
          <w:rFonts w:hint="cs"/>
          <w:rtl/>
        </w:rPr>
        <w:t xml:space="preserve">סעיף 1, כהצעת הוועדה, נתקבל. </w:t>
      </w:r>
    </w:p>
    <w:p w14:paraId="4EB7C9D0" w14:textId="77777777" w:rsidR="00000000" w:rsidRDefault="00737B0C">
      <w:pPr>
        <w:pStyle w:val="a"/>
        <w:ind w:firstLine="0"/>
        <w:rPr>
          <w:rFonts w:hint="cs"/>
          <w:rtl/>
        </w:rPr>
      </w:pPr>
    </w:p>
    <w:p w14:paraId="7BC6053A" w14:textId="77777777" w:rsidR="00000000" w:rsidRDefault="00737B0C">
      <w:pPr>
        <w:pStyle w:val="ad"/>
        <w:rPr>
          <w:rtl/>
        </w:rPr>
      </w:pPr>
      <w:r>
        <w:rPr>
          <w:rtl/>
        </w:rPr>
        <w:t>היו"ר מוחמד ברכה:</w:t>
      </w:r>
    </w:p>
    <w:p w14:paraId="76C38C03" w14:textId="77777777" w:rsidR="00000000" w:rsidRDefault="00737B0C">
      <w:pPr>
        <w:pStyle w:val="a"/>
        <w:rPr>
          <w:rtl/>
        </w:rPr>
      </w:pPr>
    </w:p>
    <w:p w14:paraId="46DF385D" w14:textId="77777777" w:rsidR="00000000" w:rsidRDefault="00737B0C">
      <w:pPr>
        <w:pStyle w:val="a"/>
        <w:rPr>
          <w:rFonts w:hint="cs"/>
          <w:rtl/>
        </w:rPr>
      </w:pPr>
      <w:r>
        <w:rPr>
          <w:rFonts w:hint="cs"/>
          <w:rtl/>
        </w:rPr>
        <w:t xml:space="preserve">סעיף 1, כהצעת הוועדה, התקבל ברוב של 22 תומכים, ארבעה מתנגדים ונמנע אחד. </w:t>
      </w:r>
    </w:p>
    <w:p w14:paraId="7C822990" w14:textId="77777777" w:rsidR="00000000" w:rsidRDefault="00737B0C">
      <w:pPr>
        <w:pStyle w:val="a"/>
        <w:rPr>
          <w:rFonts w:hint="cs"/>
          <w:rtl/>
        </w:rPr>
      </w:pPr>
    </w:p>
    <w:p w14:paraId="28817B17" w14:textId="77777777" w:rsidR="00000000" w:rsidRDefault="00737B0C">
      <w:pPr>
        <w:pStyle w:val="a"/>
        <w:rPr>
          <w:rFonts w:hint="cs"/>
          <w:rtl/>
        </w:rPr>
      </w:pPr>
      <w:r>
        <w:rPr>
          <w:rFonts w:hint="cs"/>
          <w:rtl/>
        </w:rPr>
        <w:t>אנחנו עוברים להצבעה על הצעת החוק בקריאה שלישית.</w:t>
      </w:r>
    </w:p>
    <w:p w14:paraId="0A5BEBEA" w14:textId="77777777" w:rsidR="00000000" w:rsidRDefault="00737B0C">
      <w:pPr>
        <w:pStyle w:val="a"/>
        <w:rPr>
          <w:rFonts w:hint="cs"/>
          <w:rtl/>
        </w:rPr>
      </w:pPr>
    </w:p>
    <w:p w14:paraId="03761939" w14:textId="77777777" w:rsidR="00000000" w:rsidRDefault="00737B0C">
      <w:pPr>
        <w:pStyle w:val="a7"/>
        <w:bidi/>
        <w:rPr>
          <w:rFonts w:hint="cs"/>
          <w:rtl/>
        </w:rPr>
      </w:pPr>
      <w:r>
        <w:rPr>
          <w:rFonts w:hint="cs"/>
          <w:rtl/>
        </w:rPr>
        <w:t>הצבעה מס' 38</w:t>
      </w:r>
    </w:p>
    <w:p w14:paraId="64B24F6F" w14:textId="77777777" w:rsidR="00000000" w:rsidRDefault="00737B0C">
      <w:pPr>
        <w:pStyle w:val="a"/>
        <w:jc w:val="center"/>
        <w:rPr>
          <w:rFonts w:hint="cs"/>
          <w:rtl/>
        </w:rPr>
      </w:pPr>
    </w:p>
    <w:p w14:paraId="279E4A37" w14:textId="77777777" w:rsidR="00000000" w:rsidRDefault="00737B0C">
      <w:pPr>
        <w:pStyle w:val="a8"/>
        <w:bidi/>
        <w:rPr>
          <w:rFonts w:hint="cs"/>
          <w:rtl/>
        </w:rPr>
      </w:pPr>
      <w:r>
        <w:rPr>
          <w:rFonts w:hint="cs"/>
          <w:rtl/>
        </w:rPr>
        <w:t xml:space="preserve">בעד החוק </w:t>
      </w:r>
      <w:r>
        <w:rPr>
          <w:rtl/>
        </w:rPr>
        <w:t>–</w:t>
      </w:r>
      <w:r>
        <w:rPr>
          <w:rFonts w:hint="cs"/>
          <w:rtl/>
        </w:rPr>
        <w:t xml:space="preserve"> 22</w:t>
      </w:r>
    </w:p>
    <w:p w14:paraId="7E91E13D" w14:textId="77777777" w:rsidR="00000000" w:rsidRDefault="00737B0C">
      <w:pPr>
        <w:pStyle w:val="a8"/>
        <w:bidi/>
        <w:rPr>
          <w:rFonts w:hint="cs"/>
          <w:rtl/>
        </w:rPr>
      </w:pPr>
      <w:r>
        <w:rPr>
          <w:rFonts w:hint="cs"/>
          <w:rtl/>
        </w:rPr>
        <w:t xml:space="preserve">נגד </w:t>
      </w:r>
      <w:r>
        <w:rPr>
          <w:rtl/>
        </w:rPr>
        <w:t>–</w:t>
      </w:r>
      <w:r>
        <w:rPr>
          <w:rFonts w:hint="cs"/>
          <w:rtl/>
        </w:rPr>
        <w:t xml:space="preserve"> </w:t>
      </w:r>
      <w:r>
        <w:rPr>
          <w:rFonts w:hint="cs"/>
          <w:rtl/>
        </w:rPr>
        <w:t>4</w:t>
      </w:r>
    </w:p>
    <w:p w14:paraId="3D7AE961" w14:textId="77777777" w:rsidR="00000000" w:rsidRDefault="00737B0C">
      <w:pPr>
        <w:pStyle w:val="a8"/>
        <w:bidi/>
        <w:rPr>
          <w:rFonts w:hint="cs"/>
          <w:rtl/>
        </w:rPr>
      </w:pPr>
      <w:r>
        <w:rPr>
          <w:rFonts w:hint="cs"/>
          <w:rtl/>
        </w:rPr>
        <w:t xml:space="preserve">נמנעים </w:t>
      </w:r>
      <w:r>
        <w:rPr>
          <w:rtl/>
        </w:rPr>
        <w:t>–</w:t>
      </w:r>
      <w:r>
        <w:rPr>
          <w:rFonts w:hint="cs"/>
          <w:rtl/>
        </w:rPr>
        <w:t xml:space="preserve"> 2</w:t>
      </w:r>
    </w:p>
    <w:p w14:paraId="2F5810C5" w14:textId="77777777" w:rsidR="00000000" w:rsidRDefault="00737B0C">
      <w:pPr>
        <w:pStyle w:val="a9"/>
        <w:bidi/>
        <w:rPr>
          <w:rFonts w:hint="cs"/>
          <w:rtl/>
        </w:rPr>
      </w:pPr>
      <w:r>
        <w:rPr>
          <w:rFonts w:hint="cs"/>
          <w:rtl/>
        </w:rPr>
        <w:t>חוק חסינות חברי הכנסת, זכויותיהם וחובותיהם (תיקון מס' 30), התשס"ג-2002, נתקבל.</w:t>
      </w:r>
    </w:p>
    <w:p w14:paraId="608829EF" w14:textId="77777777" w:rsidR="00000000" w:rsidRDefault="00737B0C">
      <w:pPr>
        <w:pStyle w:val="a"/>
        <w:ind w:firstLine="0"/>
        <w:rPr>
          <w:rFonts w:hint="cs"/>
          <w:rtl/>
        </w:rPr>
      </w:pPr>
    </w:p>
    <w:p w14:paraId="62BDA3E4" w14:textId="77777777" w:rsidR="00000000" w:rsidRDefault="00737B0C">
      <w:pPr>
        <w:pStyle w:val="ad"/>
        <w:rPr>
          <w:rtl/>
        </w:rPr>
      </w:pPr>
      <w:r>
        <w:rPr>
          <w:rtl/>
        </w:rPr>
        <w:t>היו"ר מוחמד ברכה:</w:t>
      </w:r>
    </w:p>
    <w:p w14:paraId="20455B84" w14:textId="77777777" w:rsidR="00000000" w:rsidRDefault="00737B0C">
      <w:pPr>
        <w:pStyle w:val="a"/>
        <w:rPr>
          <w:rtl/>
        </w:rPr>
      </w:pPr>
    </w:p>
    <w:p w14:paraId="1FD489D5" w14:textId="77777777" w:rsidR="00000000" w:rsidRDefault="00737B0C">
      <w:pPr>
        <w:pStyle w:val="a"/>
        <w:rPr>
          <w:rFonts w:hint="cs"/>
          <w:rtl/>
        </w:rPr>
      </w:pPr>
      <w:r>
        <w:rPr>
          <w:rFonts w:hint="cs"/>
          <w:rtl/>
        </w:rPr>
        <w:t>רבותי חברי הכנסת, ברוב של 22 תומכים, ארבעה מתנגדים ושני נמנעים, חוק חסינות חברי הכנסת, זכויותיהם וחובותיהם (תיקון מס' 30), התשס"ג-2003, נתקבל בק</w:t>
      </w:r>
      <w:r>
        <w:rPr>
          <w:rFonts w:hint="cs"/>
          <w:rtl/>
        </w:rPr>
        <w:t xml:space="preserve">ריאה שלישית. </w:t>
      </w:r>
    </w:p>
    <w:p w14:paraId="37B870AB" w14:textId="77777777" w:rsidR="00000000" w:rsidRDefault="00737B0C">
      <w:pPr>
        <w:pStyle w:val="a"/>
        <w:rPr>
          <w:rFonts w:hint="cs"/>
          <w:rtl/>
        </w:rPr>
      </w:pPr>
    </w:p>
    <w:p w14:paraId="39C7241E" w14:textId="77777777" w:rsidR="00000000" w:rsidRDefault="00737B0C">
      <w:pPr>
        <w:pStyle w:val="a"/>
        <w:rPr>
          <w:rFonts w:hint="cs"/>
          <w:rtl/>
        </w:rPr>
      </w:pPr>
    </w:p>
    <w:p w14:paraId="27C15E21" w14:textId="77777777" w:rsidR="00000000" w:rsidRDefault="00737B0C">
      <w:pPr>
        <w:pStyle w:val="Subject"/>
        <w:rPr>
          <w:rtl/>
        </w:rPr>
      </w:pPr>
    </w:p>
    <w:p w14:paraId="4044D98D" w14:textId="77777777" w:rsidR="00000000" w:rsidRDefault="00737B0C">
      <w:pPr>
        <w:pStyle w:val="Subject"/>
        <w:rPr>
          <w:rFonts w:hint="cs"/>
          <w:rtl/>
        </w:rPr>
      </w:pPr>
      <w:bookmarkStart w:id="623" w:name="_Toc47678212"/>
      <w:bookmarkStart w:id="624" w:name="_Toc47682134"/>
      <w:bookmarkStart w:id="625" w:name="_Toc47868534"/>
      <w:bookmarkStart w:id="626" w:name="_Toc47869590"/>
      <w:bookmarkStart w:id="627" w:name="_Toc47869800"/>
      <w:bookmarkStart w:id="628" w:name="_Toc47869944"/>
      <w:bookmarkStart w:id="629" w:name="_Toc49055771"/>
      <w:r>
        <w:rPr>
          <w:rFonts w:hint="cs"/>
          <w:rtl/>
        </w:rPr>
        <w:t>הצעת חוק הכניסה לישראל (תיקון מס' 11), התשס"ג-‏2003</w:t>
      </w:r>
      <w:bookmarkEnd w:id="623"/>
      <w:bookmarkEnd w:id="624"/>
      <w:bookmarkEnd w:id="625"/>
      <w:bookmarkEnd w:id="626"/>
      <w:bookmarkEnd w:id="627"/>
      <w:bookmarkEnd w:id="628"/>
      <w:bookmarkEnd w:id="629"/>
      <w:r>
        <w:rPr>
          <w:rFonts w:hint="cs"/>
          <w:rtl/>
        </w:rPr>
        <w:t xml:space="preserve"> </w:t>
      </w:r>
    </w:p>
    <w:p w14:paraId="2C5ACD97" w14:textId="77777777" w:rsidR="00000000" w:rsidRDefault="00737B0C">
      <w:pPr>
        <w:pStyle w:val="a"/>
        <w:ind w:firstLine="0"/>
        <w:rPr>
          <w:rFonts w:hint="cs"/>
          <w:rtl/>
        </w:rPr>
      </w:pPr>
      <w:r>
        <w:rPr>
          <w:rFonts w:hint="cs"/>
          <w:rtl/>
        </w:rPr>
        <w:t xml:space="preserve">[מס' מ/48; </w:t>
      </w:r>
      <w:r>
        <w:rPr>
          <w:rtl/>
        </w:rPr>
        <w:t>"דברי הכנסת", חוב</w:t>
      </w:r>
      <w:r>
        <w:rPr>
          <w:rFonts w:hint="cs"/>
          <w:rtl/>
        </w:rPr>
        <w:t>רת זו</w:t>
      </w:r>
      <w:r>
        <w:rPr>
          <w:rtl/>
        </w:rPr>
        <w:t>, עמ'</w:t>
      </w:r>
      <w:r>
        <w:rPr>
          <w:rFonts w:hint="cs"/>
          <w:rtl/>
        </w:rPr>
        <w:t xml:space="preserve"> 4494; </w:t>
      </w:r>
      <w:r>
        <w:rPr>
          <w:rFonts w:hint="eastAsia"/>
          <w:rtl/>
        </w:rPr>
        <w:t>נספחות</w:t>
      </w:r>
      <w:r>
        <w:rPr>
          <w:rtl/>
        </w:rPr>
        <w:t>.</w:t>
      </w:r>
      <w:r>
        <w:rPr>
          <w:rFonts w:hint="cs"/>
          <w:rtl/>
        </w:rPr>
        <w:t>]</w:t>
      </w:r>
    </w:p>
    <w:p w14:paraId="328DEBC1" w14:textId="77777777" w:rsidR="00000000" w:rsidRDefault="00737B0C">
      <w:pPr>
        <w:pStyle w:val="SubjectSub"/>
        <w:rPr>
          <w:rFonts w:hint="cs"/>
          <w:rtl/>
        </w:rPr>
      </w:pPr>
      <w:r>
        <w:rPr>
          <w:rFonts w:hint="cs"/>
          <w:rtl/>
        </w:rPr>
        <w:t>(קריאה שנייה וקריאה שלישית)</w:t>
      </w:r>
    </w:p>
    <w:p w14:paraId="099A130C" w14:textId="77777777" w:rsidR="00000000" w:rsidRDefault="00737B0C">
      <w:pPr>
        <w:pStyle w:val="a"/>
        <w:ind w:firstLine="0"/>
        <w:rPr>
          <w:rFonts w:hint="cs"/>
          <w:rtl/>
        </w:rPr>
      </w:pPr>
    </w:p>
    <w:p w14:paraId="76D97538" w14:textId="77777777" w:rsidR="00000000" w:rsidRDefault="00737B0C">
      <w:pPr>
        <w:pStyle w:val="ad"/>
        <w:rPr>
          <w:rtl/>
        </w:rPr>
      </w:pPr>
      <w:r>
        <w:rPr>
          <w:rtl/>
        </w:rPr>
        <w:t>היו"ר מוחמד ברכה:</w:t>
      </w:r>
    </w:p>
    <w:p w14:paraId="0F72D896" w14:textId="77777777" w:rsidR="00000000" w:rsidRDefault="00737B0C">
      <w:pPr>
        <w:pStyle w:val="a"/>
        <w:rPr>
          <w:rtl/>
        </w:rPr>
      </w:pPr>
    </w:p>
    <w:p w14:paraId="43EBB40E" w14:textId="77777777" w:rsidR="00000000" w:rsidRDefault="00737B0C">
      <w:pPr>
        <w:pStyle w:val="a"/>
        <w:rPr>
          <w:rFonts w:hint="cs"/>
          <w:rtl/>
        </w:rPr>
      </w:pPr>
      <w:r>
        <w:rPr>
          <w:rFonts w:hint="cs"/>
          <w:rtl/>
        </w:rPr>
        <w:t>אנחנו עוברים לסעיף הבא: הצעת חוק הכניסה לישראל (תיקון מס' 11), קריאה שנייה וקריאה של</w:t>
      </w:r>
      <w:r>
        <w:rPr>
          <w:rFonts w:hint="cs"/>
          <w:rtl/>
        </w:rPr>
        <w:t>ישית. יציג את הצעת החוק יושב-ראש ועדת הפנים, חבר הכנסת יורי שטרן. בבקשה.</w:t>
      </w:r>
    </w:p>
    <w:p w14:paraId="44675474" w14:textId="77777777" w:rsidR="00000000" w:rsidRDefault="00737B0C">
      <w:pPr>
        <w:pStyle w:val="a"/>
        <w:ind w:firstLine="0"/>
        <w:rPr>
          <w:rFonts w:hint="cs"/>
          <w:rtl/>
        </w:rPr>
      </w:pPr>
    </w:p>
    <w:p w14:paraId="4B1FB809" w14:textId="77777777" w:rsidR="00000000" w:rsidRDefault="00737B0C">
      <w:pPr>
        <w:pStyle w:val="ac"/>
        <w:rPr>
          <w:rtl/>
        </w:rPr>
      </w:pPr>
      <w:r>
        <w:rPr>
          <w:rFonts w:hint="eastAsia"/>
          <w:rtl/>
        </w:rPr>
        <w:t>יצחק</w:t>
      </w:r>
      <w:r>
        <w:rPr>
          <w:rtl/>
        </w:rPr>
        <w:t xml:space="preserve"> כהן (ש"ס):</w:t>
      </w:r>
    </w:p>
    <w:p w14:paraId="1AE41F91" w14:textId="77777777" w:rsidR="00000000" w:rsidRDefault="00737B0C">
      <w:pPr>
        <w:pStyle w:val="a"/>
        <w:rPr>
          <w:rFonts w:hint="cs"/>
          <w:rtl/>
        </w:rPr>
      </w:pPr>
    </w:p>
    <w:p w14:paraId="3C9BBF8A" w14:textId="77777777" w:rsidR="00000000" w:rsidRDefault="00737B0C">
      <w:pPr>
        <w:pStyle w:val="a"/>
        <w:rPr>
          <w:rFonts w:hint="cs"/>
          <w:rtl/>
        </w:rPr>
      </w:pPr>
      <w:r>
        <w:rPr>
          <w:rFonts w:hint="cs"/>
          <w:rtl/>
        </w:rPr>
        <w:t>זה חוק איחוד משפחות?</w:t>
      </w:r>
    </w:p>
    <w:p w14:paraId="3E0FDE02" w14:textId="77777777" w:rsidR="00000000" w:rsidRDefault="00737B0C">
      <w:pPr>
        <w:pStyle w:val="a"/>
        <w:ind w:firstLine="0"/>
        <w:rPr>
          <w:rFonts w:hint="cs"/>
          <w:rtl/>
        </w:rPr>
      </w:pPr>
    </w:p>
    <w:p w14:paraId="01C4DA82" w14:textId="77777777" w:rsidR="00000000" w:rsidRDefault="00737B0C">
      <w:pPr>
        <w:pStyle w:val="ad"/>
        <w:rPr>
          <w:rtl/>
        </w:rPr>
      </w:pPr>
      <w:r>
        <w:rPr>
          <w:rtl/>
        </w:rPr>
        <w:t>היו"ר מוחמד ברכה:</w:t>
      </w:r>
    </w:p>
    <w:p w14:paraId="77FF504A" w14:textId="77777777" w:rsidR="00000000" w:rsidRDefault="00737B0C">
      <w:pPr>
        <w:pStyle w:val="a"/>
        <w:rPr>
          <w:rtl/>
        </w:rPr>
      </w:pPr>
    </w:p>
    <w:p w14:paraId="18B82764" w14:textId="77777777" w:rsidR="00000000" w:rsidRDefault="00737B0C">
      <w:pPr>
        <w:pStyle w:val="a"/>
        <w:rPr>
          <w:rFonts w:hint="cs"/>
          <w:rtl/>
        </w:rPr>
      </w:pPr>
      <w:r>
        <w:rPr>
          <w:rFonts w:hint="cs"/>
          <w:rtl/>
        </w:rPr>
        <w:t xml:space="preserve">לא. זה על עובדים זרים. </w:t>
      </w:r>
    </w:p>
    <w:p w14:paraId="6BCBDF26" w14:textId="77777777" w:rsidR="00000000" w:rsidRDefault="00737B0C">
      <w:pPr>
        <w:pStyle w:val="a"/>
        <w:ind w:firstLine="0"/>
        <w:rPr>
          <w:rFonts w:hint="cs"/>
          <w:rtl/>
        </w:rPr>
      </w:pPr>
    </w:p>
    <w:p w14:paraId="073C9B03" w14:textId="77777777" w:rsidR="00000000" w:rsidRDefault="00737B0C">
      <w:pPr>
        <w:pStyle w:val="Speaker"/>
        <w:rPr>
          <w:rtl/>
        </w:rPr>
      </w:pPr>
      <w:bookmarkStart w:id="630" w:name="FS000000430T30_07_2003_22_42_06"/>
      <w:bookmarkStart w:id="631" w:name="_Toc47678213"/>
      <w:bookmarkStart w:id="632" w:name="_Toc49055772"/>
      <w:bookmarkEnd w:id="630"/>
      <w:r>
        <w:rPr>
          <w:rFonts w:hint="eastAsia"/>
          <w:rtl/>
        </w:rPr>
        <w:t>יורי</w:t>
      </w:r>
      <w:r>
        <w:rPr>
          <w:rtl/>
        </w:rPr>
        <w:t xml:space="preserve"> שטרן (יו"ר ועדת הפנים ואיכות הסביבה):</w:t>
      </w:r>
      <w:bookmarkEnd w:id="631"/>
      <w:bookmarkEnd w:id="632"/>
    </w:p>
    <w:p w14:paraId="3B136C46" w14:textId="77777777" w:rsidR="00000000" w:rsidRDefault="00737B0C">
      <w:pPr>
        <w:pStyle w:val="a"/>
        <w:rPr>
          <w:rFonts w:hint="cs"/>
          <w:rtl/>
        </w:rPr>
      </w:pPr>
    </w:p>
    <w:p w14:paraId="732D9D62" w14:textId="77777777" w:rsidR="00000000" w:rsidRDefault="00737B0C">
      <w:pPr>
        <w:pStyle w:val="a"/>
        <w:rPr>
          <w:rFonts w:hint="cs"/>
          <w:rtl/>
        </w:rPr>
      </w:pPr>
      <w:r>
        <w:rPr>
          <w:rFonts w:hint="cs"/>
          <w:rtl/>
        </w:rPr>
        <w:t>כבוד היושב-ראש, שרים, חברי הכנסת, הצעת חוק זו שהוכנה על</w:t>
      </w:r>
      <w:r>
        <w:rPr>
          <w:rFonts w:hint="cs"/>
          <w:rtl/>
        </w:rPr>
        <w:t>-ידי משרד הפנים, באה להתאים למציאות את הנהלים הקיימים  של משרד הפנים לצורך הנפקת אישורים לעובדים זרים.</w:t>
      </w:r>
    </w:p>
    <w:p w14:paraId="37FB9E48" w14:textId="77777777" w:rsidR="00000000" w:rsidRDefault="00737B0C">
      <w:pPr>
        <w:pStyle w:val="a"/>
        <w:ind w:firstLine="0"/>
        <w:rPr>
          <w:rFonts w:hint="cs"/>
          <w:rtl/>
        </w:rPr>
      </w:pPr>
    </w:p>
    <w:p w14:paraId="4AF3F65D" w14:textId="77777777" w:rsidR="00000000" w:rsidRDefault="00737B0C">
      <w:pPr>
        <w:pStyle w:val="a"/>
        <w:rPr>
          <w:rFonts w:hint="cs"/>
          <w:rtl/>
        </w:rPr>
      </w:pPr>
      <w:r>
        <w:rPr>
          <w:rFonts w:hint="cs"/>
          <w:rtl/>
        </w:rPr>
        <w:t>עד היום אפשר היה לתת לעובד זר רשיון להיות ולעבוד במדינת ישראל עד חמש שנים, אבל כעבור 27 החודשים הראשונים הוא היה צריך לצאת ממדינת ישראל, ולו ליום אחד, ו</w:t>
      </w:r>
      <w:r>
        <w:rPr>
          <w:rFonts w:hint="cs"/>
          <w:rtl/>
        </w:rPr>
        <w:t>לחזור. הדרישה הזאת, דרישה לגמרי פורמליסטית שאין לה שום הצדקה, רק הביאה להוצאות ולטרחות בלתי מוצדקות לעובדים עצמם. הסעיף הראשון של החוק המוצע מבטל את הדרישה הזאת ומאפשר לשר הפנים להאריך את הרשיון לצורכי עבודה בארץ לעובד זר לתקופה של עד חמש שנים.</w:t>
      </w:r>
    </w:p>
    <w:p w14:paraId="0C3F2F32" w14:textId="77777777" w:rsidR="00000000" w:rsidRDefault="00737B0C">
      <w:pPr>
        <w:pStyle w:val="a"/>
        <w:rPr>
          <w:rFonts w:hint="cs"/>
          <w:rtl/>
        </w:rPr>
      </w:pPr>
    </w:p>
    <w:p w14:paraId="6F0249BB" w14:textId="77777777" w:rsidR="00000000" w:rsidRDefault="00737B0C">
      <w:pPr>
        <w:pStyle w:val="a"/>
        <w:rPr>
          <w:rFonts w:hint="cs"/>
          <w:rtl/>
        </w:rPr>
      </w:pPr>
      <w:r>
        <w:rPr>
          <w:rFonts w:hint="cs"/>
          <w:rtl/>
        </w:rPr>
        <w:t xml:space="preserve">הסעיף הבא </w:t>
      </w:r>
      <w:r>
        <w:rPr>
          <w:rFonts w:hint="cs"/>
          <w:rtl/>
        </w:rPr>
        <w:t>של החוק מטפל ביוצא מן הכלל, והיוצא מן הכלל, לצורך העניין, הם עובדים שבאו לעבודות סיעוד. הוכח שבעבודת הסיעוד, שהיא היום ברובה נחלתם של עובדים זרים, הקשר בין העובד המטפל לבין המטופל, שזה קשיש או נכה או חולה, הוא לפעמים קשר כל כך הדוק וכל כך חיוני וקריטי, שהו</w:t>
      </w:r>
      <w:r>
        <w:rPr>
          <w:rFonts w:hint="cs"/>
          <w:rtl/>
        </w:rPr>
        <w:t xml:space="preserve">צאתו של העובד כאשר הוא ממשיך לטפל באותו חולה יכולה לגרום נזק בריאותי אמיתי לחולה,  לקשיש, לנכה. </w:t>
      </w:r>
    </w:p>
    <w:p w14:paraId="45D39075" w14:textId="77777777" w:rsidR="00000000" w:rsidRDefault="00737B0C">
      <w:pPr>
        <w:pStyle w:val="a"/>
        <w:ind w:firstLine="0"/>
        <w:rPr>
          <w:rFonts w:hint="cs"/>
          <w:rtl/>
        </w:rPr>
      </w:pPr>
    </w:p>
    <w:p w14:paraId="6059A65A" w14:textId="77777777" w:rsidR="00000000" w:rsidRDefault="00737B0C">
      <w:pPr>
        <w:pStyle w:val="a"/>
        <w:rPr>
          <w:rFonts w:hint="cs"/>
          <w:rtl/>
        </w:rPr>
      </w:pPr>
      <w:r>
        <w:rPr>
          <w:rFonts w:hint="cs"/>
          <w:rtl/>
        </w:rPr>
        <w:t>בדרך כלל נתנו לעובדים להמשיך בטיפול, או שהעובדים האלה הפכו בלתי חוקיים, כי הנוהל והחוק הקיימים לא אפשרו לשר הפנים, וגם לא היתה נכונות במשרד הפנים להאריך את הא</w:t>
      </w:r>
      <w:r>
        <w:rPr>
          <w:rFonts w:hint="cs"/>
          <w:rtl/>
        </w:rPr>
        <w:t xml:space="preserve">ישורים. לכן מוצע בחוק, שאף שהתקופה המרבית לאישור עבודה היא חמש שנים, לעובדים סיעודיים אפשר להאריך בשנתיים וחצי נוספות, ובתנאי שיהיו שלוש שנים רצופות של טיפול באותו מטופל, קשיש, חולה או נכה. יש גם המלצה של עובד סוציאלי המוסמך על-ידי השר להמליץ על כך. </w:t>
      </w:r>
    </w:p>
    <w:p w14:paraId="6A4FC055" w14:textId="77777777" w:rsidR="00000000" w:rsidRDefault="00737B0C">
      <w:pPr>
        <w:pStyle w:val="a"/>
        <w:ind w:firstLine="0"/>
        <w:rPr>
          <w:rFonts w:hint="cs"/>
          <w:rtl/>
        </w:rPr>
      </w:pPr>
    </w:p>
    <w:p w14:paraId="10925D77" w14:textId="77777777" w:rsidR="00000000" w:rsidRDefault="00737B0C">
      <w:pPr>
        <w:pStyle w:val="ac"/>
        <w:rPr>
          <w:rtl/>
        </w:rPr>
      </w:pPr>
      <w:r>
        <w:rPr>
          <w:rFonts w:hint="eastAsia"/>
          <w:rtl/>
        </w:rPr>
        <w:t>רן</w:t>
      </w:r>
      <w:r>
        <w:rPr>
          <w:rtl/>
        </w:rPr>
        <w:t xml:space="preserve"> כ</w:t>
      </w:r>
      <w:r>
        <w:rPr>
          <w:rtl/>
        </w:rPr>
        <w:t>הן (מרצ):</w:t>
      </w:r>
    </w:p>
    <w:p w14:paraId="5A1856E0" w14:textId="77777777" w:rsidR="00000000" w:rsidRDefault="00737B0C">
      <w:pPr>
        <w:pStyle w:val="a"/>
        <w:rPr>
          <w:rFonts w:hint="cs"/>
          <w:rtl/>
        </w:rPr>
      </w:pPr>
    </w:p>
    <w:p w14:paraId="72C9B580" w14:textId="77777777" w:rsidR="00000000" w:rsidRDefault="00737B0C">
      <w:pPr>
        <w:pStyle w:val="a"/>
        <w:rPr>
          <w:rFonts w:hint="cs"/>
          <w:rtl/>
        </w:rPr>
      </w:pPr>
      <w:r>
        <w:rPr>
          <w:rFonts w:hint="cs"/>
          <w:rtl/>
        </w:rPr>
        <w:t xml:space="preserve">ונקבע שאוטומטית - - - </w:t>
      </w:r>
    </w:p>
    <w:p w14:paraId="3F44DF71" w14:textId="77777777" w:rsidR="00000000" w:rsidRDefault="00737B0C">
      <w:pPr>
        <w:pStyle w:val="a"/>
        <w:ind w:firstLine="0"/>
        <w:rPr>
          <w:rFonts w:hint="cs"/>
          <w:rtl/>
        </w:rPr>
      </w:pPr>
    </w:p>
    <w:p w14:paraId="503CDA46" w14:textId="77777777" w:rsidR="00000000" w:rsidRDefault="00737B0C">
      <w:pPr>
        <w:pStyle w:val="SpeakerCon"/>
        <w:rPr>
          <w:rtl/>
        </w:rPr>
      </w:pPr>
      <w:bookmarkStart w:id="633" w:name="FS000000430T30_07_2003_22_28_35C"/>
      <w:bookmarkEnd w:id="633"/>
      <w:r>
        <w:rPr>
          <w:rtl/>
        </w:rPr>
        <w:t>יורי שטרן (יו"ר ועדת הפנים ואיכות הסביבה):</w:t>
      </w:r>
    </w:p>
    <w:p w14:paraId="498EA2AB" w14:textId="77777777" w:rsidR="00000000" w:rsidRDefault="00737B0C">
      <w:pPr>
        <w:pStyle w:val="a"/>
        <w:rPr>
          <w:rtl/>
        </w:rPr>
      </w:pPr>
    </w:p>
    <w:p w14:paraId="000361E7" w14:textId="77777777" w:rsidR="00000000" w:rsidRDefault="00737B0C">
      <w:pPr>
        <w:pStyle w:val="a"/>
        <w:rPr>
          <w:rFonts w:hint="cs"/>
          <w:rtl/>
        </w:rPr>
      </w:pPr>
      <w:r>
        <w:rPr>
          <w:rFonts w:hint="cs"/>
          <w:rtl/>
        </w:rPr>
        <w:t>בסעיף האחרון של החוק נאמר, שאלה תקופות להארכת רשיון לביקור לצורכי עבודה. הובהר על-ידי שר הפנים, שיהיה צורך בשיקול דעתו של השר, במקרים שיהיה צורך להאריך את שהות העובד, למשל מומחה</w:t>
      </w:r>
      <w:r>
        <w:rPr>
          <w:rFonts w:hint="cs"/>
          <w:rtl/>
        </w:rPr>
        <w:t>, או אפילו עובד סיעוד, כי גם התקופה הזאת של עד שבע שנים וחצי יכולה להיות עדיין לא מספקת מבחינת המשך הטיפול. אז החוק מגביל את היכולת של השר להאריך רשיון ביקור לצורכי עבודה. הובהר על-ידי השר, שבמקרים אלה יפעל השר להענקת המעמד של תושב ארעי לאותו עובד שיימצא ל</w:t>
      </w:r>
      <w:r>
        <w:rPr>
          <w:rFonts w:hint="cs"/>
          <w:rtl/>
        </w:rPr>
        <w:t xml:space="preserve">נכון לתת לו תקופה נוספת של עבודה בארץ. לא נכון הוא, ולא מן הראוי, שאדם יישאר עם ויזה של תייר לצורכי עבודה תקופות כה ממושכות. </w:t>
      </w:r>
    </w:p>
    <w:p w14:paraId="1CCF7DFD" w14:textId="77777777" w:rsidR="00000000" w:rsidRDefault="00737B0C">
      <w:pPr>
        <w:pStyle w:val="a"/>
        <w:ind w:firstLine="0"/>
        <w:rPr>
          <w:rFonts w:hint="cs"/>
          <w:rtl/>
        </w:rPr>
      </w:pPr>
    </w:p>
    <w:p w14:paraId="5F2106AF" w14:textId="77777777" w:rsidR="00000000" w:rsidRDefault="00737B0C">
      <w:pPr>
        <w:pStyle w:val="a"/>
        <w:ind w:firstLine="0"/>
        <w:rPr>
          <w:rFonts w:hint="cs"/>
          <w:rtl/>
        </w:rPr>
      </w:pPr>
      <w:r>
        <w:rPr>
          <w:rFonts w:hint="cs"/>
          <w:rtl/>
        </w:rPr>
        <w:tab/>
        <w:t>ועדת הפנים של הכנסת אישרה את החוק לקריאה שנייה ושלישית. אני מציע לאשר את החוק. להצעת החוק צורפו שתי הסתייגויות. כמי שהיה בזמנו י</w:t>
      </w:r>
      <w:r>
        <w:rPr>
          <w:rFonts w:hint="cs"/>
          <w:rtl/>
        </w:rPr>
        <w:t xml:space="preserve">ושב-ראש ועדת העובדים הזרים בכנסת וטיפל בסוגיות האלה, אני מברך את שר הפנים על שמצא לנכון לתקן דברים שלפעמים היו אבסורדיים ופגעו באזרחי ישראל, וכמובן גם בעובדים הזרים. אני מברך את השר ואני מבקש מכנסת ישראל לאשר את הצעת החוק. </w:t>
      </w:r>
    </w:p>
    <w:p w14:paraId="110A62F2" w14:textId="77777777" w:rsidR="00000000" w:rsidRDefault="00737B0C">
      <w:pPr>
        <w:pStyle w:val="a"/>
        <w:ind w:firstLine="0"/>
        <w:rPr>
          <w:rFonts w:hint="cs"/>
          <w:rtl/>
        </w:rPr>
      </w:pPr>
    </w:p>
    <w:p w14:paraId="5682A758" w14:textId="77777777" w:rsidR="00000000" w:rsidRDefault="00737B0C">
      <w:pPr>
        <w:pStyle w:val="ad"/>
        <w:rPr>
          <w:rtl/>
        </w:rPr>
      </w:pPr>
      <w:r>
        <w:rPr>
          <w:rtl/>
        </w:rPr>
        <w:t>היו"ר מוחמד ברכה:</w:t>
      </w:r>
    </w:p>
    <w:p w14:paraId="6D5AB51B" w14:textId="77777777" w:rsidR="00000000" w:rsidRDefault="00737B0C">
      <w:pPr>
        <w:pStyle w:val="a"/>
        <w:rPr>
          <w:rtl/>
        </w:rPr>
      </w:pPr>
    </w:p>
    <w:p w14:paraId="4BE2BA5A" w14:textId="77777777" w:rsidR="00000000" w:rsidRDefault="00737B0C">
      <w:pPr>
        <w:pStyle w:val="a"/>
        <w:rPr>
          <w:rFonts w:hint="cs"/>
          <w:rtl/>
        </w:rPr>
      </w:pPr>
      <w:r>
        <w:rPr>
          <w:rFonts w:hint="cs"/>
          <w:rtl/>
        </w:rPr>
        <w:t>אדוני חבר הכ</w:t>
      </w:r>
      <w:r>
        <w:rPr>
          <w:rFonts w:hint="cs"/>
          <w:rtl/>
        </w:rPr>
        <w:t xml:space="preserve">נסת שטרן, לחבר הכנסת רן כהן יש שאלה. </w:t>
      </w:r>
    </w:p>
    <w:p w14:paraId="5413FE1D" w14:textId="77777777" w:rsidR="00000000" w:rsidRDefault="00737B0C">
      <w:pPr>
        <w:pStyle w:val="a"/>
        <w:ind w:firstLine="0"/>
        <w:rPr>
          <w:rFonts w:hint="cs"/>
          <w:rtl/>
        </w:rPr>
      </w:pPr>
    </w:p>
    <w:p w14:paraId="1E087C33" w14:textId="77777777" w:rsidR="00000000" w:rsidRDefault="00737B0C">
      <w:pPr>
        <w:pStyle w:val="ac"/>
        <w:rPr>
          <w:rtl/>
        </w:rPr>
      </w:pPr>
      <w:r>
        <w:rPr>
          <w:rFonts w:hint="eastAsia"/>
          <w:rtl/>
        </w:rPr>
        <w:t>רן</w:t>
      </w:r>
      <w:r>
        <w:rPr>
          <w:rtl/>
        </w:rPr>
        <w:t xml:space="preserve"> כהן (מרצ):</w:t>
      </w:r>
    </w:p>
    <w:p w14:paraId="469165F3" w14:textId="77777777" w:rsidR="00000000" w:rsidRDefault="00737B0C">
      <w:pPr>
        <w:pStyle w:val="a"/>
        <w:rPr>
          <w:rFonts w:hint="cs"/>
          <w:rtl/>
        </w:rPr>
      </w:pPr>
    </w:p>
    <w:p w14:paraId="530108AC" w14:textId="77777777" w:rsidR="00000000" w:rsidRDefault="00737B0C">
      <w:pPr>
        <w:pStyle w:val="a"/>
        <w:rPr>
          <w:rFonts w:hint="cs"/>
          <w:rtl/>
        </w:rPr>
      </w:pPr>
      <w:r>
        <w:rPr>
          <w:rFonts w:hint="cs"/>
          <w:rtl/>
        </w:rPr>
        <w:t xml:space="preserve">יש לי שתי שאלות. האחת, האם השר מוגבל בתקופה הנוספת, עד סוף ימי חייו או - - - </w:t>
      </w:r>
    </w:p>
    <w:p w14:paraId="69B68FD0" w14:textId="77777777" w:rsidR="00000000" w:rsidRDefault="00737B0C">
      <w:pPr>
        <w:pStyle w:val="a"/>
        <w:ind w:firstLine="0"/>
        <w:rPr>
          <w:rFonts w:hint="cs"/>
          <w:rtl/>
        </w:rPr>
      </w:pPr>
    </w:p>
    <w:p w14:paraId="1BB81CE5" w14:textId="77777777" w:rsidR="00000000" w:rsidRDefault="00737B0C">
      <w:pPr>
        <w:pStyle w:val="SpeakerCon"/>
        <w:rPr>
          <w:rtl/>
        </w:rPr>
      </w:pPr>
      <w:bookmarkStart w:id="634" w:name="FS000000430T30_07_2003_22_33_24C"/>
      <w:bookmarkEnd w:id="634"/>
      <w:r>
        <w:rPr>
          <w:rtl/>
        </w:rPr>
        <w:t>יורי שטרן (יו"ר ועדת הפנים ואיכות הסביבה):</w:t>
      </w:r>
    </w:p>
    <w:p w14:paraId="01393A1D" w14:textId="77777777" w:rsidR="00000000" w:rsidRDefault="00737B0C">
      <w:pPr>
        <w:pStyle w:val="a"/>
        <w:rPr>
          <w:rtl/>
        </w:rPr>
      </w:pPr>
    </w:p>
    <w:p w14:paraId="0B771180" w14:textId="77777777" w:rsidR="00000000" w:rsidRDefault="00737B0C">
      <w:pPr>
        <w:pStyle w:val="a"/>
        <w:rPr>
          <w:rFonts w:hint="cs"/>
          <w:rtl/>
        </w:rPr>
      </w:pPr>
      <w:r>
        <w:rPr>
          <w:rFonts w:hint="cs"/>
          <w:rtl/>
        </w:rPr>
        <w:t>דיברנו על זה. החוק בסעיף האחרון שלו אומר, שאלה תקופות של חמש שנים ושבע שנים וחצ</w:t>
      </w:r>
      <w:r>
        <w:rPr>
          <w:rFonts w:hint="cs"/>
          <w:rtl/>
        </w:rPr>
        <w:t xml:space="preserve">י לעובדי סיעוד, שהן תקופות אבסולוטיות, זאת אומרת, מעבר לזה אי-אפשר להאריך. דיברנו בישיבת הוועדה, שאלתי בדיוק את השאלה הזאת, כי כל עוד החולה חי והמטופל שלו - - - </w:t>
      </w:r>
    </w:p>
    <w:p w14:paraId="71E7205C" w14:textId="77777777" w:rsidR="00000000" w:rsidRDefault="00737B0C">
      <w:pPr>
        <w:pStyle w:val="a"/>
        <w:ind w:firstLine="0"/>
        <w:rPr>
          <w:rFonts w:hint="cs"/>
          <w:rtl/>
        </w:rPr>
      </w:pPr>
    </w:p>
    <w:p w14:paraId="4AD14BFD" w14:textId="77777777" w:rsidR="00000000" w:rsidRDefault="00737B0C">
      <w:pPr>
        <w:pStyle w:val="ac"/>
        <w:rPr>
          <w:rtl/>
        </w:rPr>
      </w:pPr>
      <w:r>
        <w:rPr>
          <w:rFonts w:hint="eastAsia"/>
          <w:rtl/>
        </w:rPr>
        <w:t>רן</w:t>
      </w:r>
      <w:r>
        <w:rPr>
          <w:rtl/>
        </w:rPr>
        <w:t xml:space="preserve"> כהן (מרצ):</w:t>
      </w:r>
    </w:p>
    <w:p w14:paraId="5A5D13FB" w14:textId="77777777" w:rsidR="00000000" w:rsidRDefault="00737B0C">
      <w:pPr>
        <w:pStyle w:val="a"/>
        <w:rPr>
          <w:rFonts w:hint="cs"/>
          <w:rtl/>
        </w:rPr>
      </w:pPr>
    </w:p>
    <w:p w14:paraId="3FD473AD" w14:textId="77777777" w:rsidR="00000000" w:rsidRDefault="00737B0C">
      <w:pPr>
        <w:pStyle w:val="a"/>
        <w:rPr>
          <w:rFonts w:hint="cs"/>
          <w:rtl/>
        </w:rPr>
      </w:pPr>
      <w:r>
        <w:rPr>
          <w:rFonts w:hint="cs"/>
          <w:rtl/>
        </w:rPr>
        <w:t xml:space="preserve">קרוב לוודאי שהוא יהיה במצב יותר קשה. </w:t>
      </w:r>
    </w:p>
    <w:p w14:paraId="5466987A" w14:textId="77777777" w:rsidR="00000000" w:rsidRDefault="00737B0C">
      <w:pPr>
        <w:pStyle w:val="a"/>
        <w:ind w:firstLine="0"/>
        <w:rPr>
          <w:rFonts w:hint="cs"/>
          <w:rtl/>
        </w:rPr>
      </w:pPr>
    </w:p>
    <w:p w14:paraId="7EF457FC" w14:textId="77777777" w:rsidR="00000000" w:rsidRDefault="00737B0C">
      <w:pPr>
        <w:pStyle w:val="SpeakerCon"/>
        <w:rPr>
          <w:rtl/>
        </w:rPr>
      </w:pPr>
      <w:bookmarkStart w:id="635" w:name="FS000000430T30_07_2003_22_34_49C"/>
      <w:bookmarkEnd w:id="635"/>
      <w:r>
        <w:rPr>
          <w:rtl/>
        </w:rPr>
        <w:t>יורי שטרן (יו"ר ועדת הפנים ואיכות הסביב</w:t>
      </w:r>
      <w:r>
        <w:rPr>
          <w:rtl/>
        </w:rPr>
        <w:t>ה):</w:t>
      </w:r>
    </w:p>
    <w:p w14:paraId="7EE04C50" w14:textId="77777777" w:rsidR="00000000" w:rsidRDefault="00737B0C">
      <w:pPr>
        <w:pStyle w:val="a"/>
        <w:rPr>
          <w:rtl/>
        </w:rPr>
      </w:pPr>
    </w:p>
    <w:p w14:paraId="7DDC9D4F" w14:textId="77777777" w:rsidR="00000000" w:rsidRDefault="00737B0C">
      <w:pPr>
        <w:pStyle w:val="a"/>
        <w:rPr>
          <w:rFonts w:hint="cs"/>
          <w:rtl/>
        </w:rPr>
      </w:pPr>
      <w:r>
        <w:rPr>
          <w:rFonts w:hint="cs"/>
          <w:rtl/>
        </w:rPr>
        <w:t xml:space="preserve">לכן אמרתי, חבר הכנסת רן כהן, יושב-ראש הוועדה הנוכחי לעובדים זרים - אמרתי, שהובהר על-ידי השר, שבמקרים כאלה יינתן לעובד מעמד של תושב ארעי. זה לא יהיה במסגרת ויזה של תייר עם רשיון עבודה, אלא כבר מעמד - - - </w:t>
      </w:r>
    </w:p>
    <w:p w14:paraId="138BD078" w14:textId="77777777" w:rsidR="00000000" w:rsidRDefault="00737B0C">
      <w:pPr>
        <w:pStyle w:val="a"/>
        <w:ind w:firstLine="0"/>
        <w:rPr>
          <w:rFonts w:hint="cs"/>
          <w:rtl/>
        </w:rPr>
      </w:pPr>
    </w:p>
    <w:p w14:paraId="75C94D4E" w14:textId="77777777" w:rsidR="00000000" w:rsidRDefault="00737B0C">
      <w:pPr>
        <w:pStyle w:val="ac"/>
        <w:rPr>
          <w:rtl/>
        </w:rPr>
      </w:pPr>
      <w:r>
        <w:rPr>
          <w:rFonts w:hint="eastAsia"/>
          <w:rtl/>
        </w:rPr>
        <w:t>רן</w:t>
      </w:r>
      <w:r>
        <w:rPr>
          <w:rtl/>
        </w:rPr>
        <w:t xml:space="preserve"> כהן (מרצ):</w:t>
      </w:r>
    </w:p>
    <w:p w14:paraId="46A78EA4" w14:textId="77777777" w:rsidR="00000000" w:rsidRDefault="00737B0C">
      <w:pPr>
        <w:pStyle w:val="a"/>
        <w:rPr>
          <w:rFonts w:hint="cs"/>
          <w:rtl/>
        </w:rPr>
      </w:pPr>
    </w:p>
    <w:p w14:paraId="2517F33C" w14:textId="77777777" w:rsidR="00000000" w:rsidRDefault="00737B0C">
      <w:pPr>
        <w:pStyle w:val="a"/>
        <w:rPr>
          <w:rFonts w:hint="cs"/>
          <w:rtl/>
        </w:rPr>
      </w:pPr>
      <w:r>
        <w:rPr>
          <w:rFonts w:hint="cs"/>
          <w:rtl/>
        </w:rPr>
        <w:t>וכאן השאלה השנייה שלי, באיזה או</w:t>
      </w:r>
      <w:r>
        <w:rPr>
          <w:rFonts w:hint="cs"/>
          <w:rtl/>
        </w:rPr>
        <w:t xml:space="preserve">פן יובטח, שעם פטירתו של הנזקק, האדם יחזור למולדתו? </w:t>
      </w:r>
    </w:p>
    <w:p w14:paraId="22DB0D7B" w14:textId="77777777" w:rsidR="00000000" w:rsidRDefault="00737B0C">
      <w:pPr>
        <w:pStyle w:val="a"/>
        <w:ind w:firstLine="0"/>
        <w:rPr>
          <w:rFonts w:hint="cs"/>
          <w:rtl/>
        </w:rPr>
      </w:pPr>
    </w:p>
    <w:p w14:paraId="48A0E281" w14:textId="77777777" w:rsidR="00000000" w:rsidRDefault="00737B0C">
      <w:pPr>
        <w:pStyle w:val="SpeakerCon"/>
        <w:rPr>
          <w:rtl/>
        </w:rPr>
      </w:pPr>
      <w:bookmarkStart w:id="636" w:name="FS000000430T30_07_2003_22_36_46C"/>
      <w:bookmarkEnd w:id="636"/>
      <w:r>
        <w:rPr>
          <w:rtl/>
        </w:rPr>
        <w:t>יורי שטרן (יו"ר ועדת הפנים ואיכות הסביבה):</w:t>
      </w:r>
    </w:p>
    <w:p w14:paraId="5F1E38E4" w14:textId="77777777" w:rsidR="00000000" w:rsidRDefault="00737B0C">
      <w:pPr>
        <w:pStyle w:val="a"/>
        <w:rPr>
          <w:rtl/>
        </w:rPr>
      </w:pPr>
    </w:p>
    <w:p w14:paraId="25796E5A" w14:textId="77777777" w:rsidR="00000000" w:rsidRDefault="00737B0C">
      <w:pPr>
        <w:pStyle w:val="a"/>
        <w:rPr>
          <w:rFonts w:hint="cs"/>
          <w:rtl/>
        </w:rPr>
      </w:pPr>
      <w:r>
        <w:rPr>
          <w:rFonts w:hint="cs"/>
          <w:rtl/>
        </w:rPr>
        <w:t xml:space="preserve">אני לא חושב שלמשרד הפנים יש כעת תשובה מגובשת בעניין. אנחנו מצפים שהמשרד יגבש איזה נוהל בנושא. </w:t>
      </w:r>
    </w:p>
    <w:p w14:paraId="3E8B3F46" w14:textId="77777777" w:rsidR="00000000" w:rsidRDefault="00737B0C">
      <w:pPr>
        <w:pStyle w:val="a"/>
        <w:ind w:firstLine="0"/>
        <w:rPr>
          <w:rFonts w:hint="cs"/>
          <w:rtl/>
        </w:rPr>
      </w:pPr>
    </w:p>
    <w:p w14:paraId="7F072C54" w14:textId="77777777" w:rsidR="00000000" w:rsidRDefault="00737B0C">
      <w:pPr>
        <w:pStyle w:val="ad"/>
        <w:rPr>
          <w:rtl/>
        </w:rPr>
      </w:pPr>
      <w:r>
        <w:rPr>
          <w:rtl/>
        </w:rPr>
        <w:t>היו"ר מוחמד ברכה:</w:t>
      </w:r>
    </w:p>
    <w:p w14:paraId="513C92CB" w14:textId="77777777" w:rsidR="00000000" w:rsidRDefault="00737B0C">
      <w:pPr>
        <w:pStyle w:val="a"/>
        <w:rPr>
          <w:rtl/>
        </w:rPr>
      </w:pPr>
    </w:p>
    <w:p w14:paraId="1BD84E64" w14:textId="77777777" w:rsidR="00000000" w:rsidRDefault="00737B0C">
      <w:pPr>
        <w:pStyle w:val="a"/>
        <w:rPr>
          <w:rFonts w:hint="cs"/>
          <w:rtl/>
        </w:rPr>
      </w:pPr>
      <w:r>
        <w:rPr>
          <w:rFonts w:hint="cs"/>
          <w:rtl/>
        </w:rPr>
        <w:t>תודה לחבר הכנסת שטרן. רבותי חברי הכנסת, אנחנ</w:t>
      </w:r>
      <w:r>
        <w:rPr>
          <w:rFonts w:hint="cs"/>
          <w:rtl/>
        </w:rPr>
        <w:t xml:space="preserve">ו עוברים לדיון בהסתייגויות. לשם החוק אין הסתייגויות. לסעיף 1 - חבר הכנסת עזמי בשארה. חבר הכנסת בשארה, אתה רוצה לנמק הסתייגויות? יש לך שתי הסתייגויות. </w:t>
      </w:r>
    </w:p>
    <w:p w14:paraId="5444013B" w14:textId="77777777" w:rsidR="00000000" w:rsidRDefault="00737B0C">
      <w:pPr>
        <w:pStyle w:val="a"/>
        <w:ind w:firstLine="0"/>
        <w:rPr>
          <w:rFonts w:hint="cs"/>
          <w:rtl/>
        </w:rPr>
      </w:pPr>
    </w:p>
    <w:p w14:paraId="4FF02965" w14:textId="77777777" w:rsidR="00000000" w:rsidRDefault="00737B0C">
      <w:pPr>
        <w:pStyle w:val="Speaker"/>
        <w:rPr>
          <w:rtl/>
        </w:rPr>
      </w:pPr>
      <w:bookmarkStart w:id="637" w:name="FS000000558T30_07_2003_22_37_56"/>
      <w:bookmarkStart w:id="638" w:name="_Toc47678214"/>
      <w:bookmarkStart w:id="639" w:name="_Toc49055773"/>
      <w:bookmarkEnd w:id="637"/>
      <w:r>
        <w:rPr>
          <w:rFonts w:hint="eastAsia"/>
          <w:rtl/>
        </w:rPr>
        <w:t>עזמי</w:t>
      </w:r>
      <w:r>
        <w:rPr>
          <w:rtl/>
        </w:rPr>
        <w:t xml:space="preserve"> בשארה (בל"ד):</w:t>
      </w:r>
      <w:bookmarkEnd w:id="638"/>
      <w:bookmarkEnd w:id="639"/>
    </w:p>
    <w:p w14:paraId="4B70F649" w14:textId="77777777" w:rsidR="00000000" w:rsidRDefault="00737B0C">
      <w:pPr>
        <w:pStyle w:val="a"/>
        <w:rPr>
          <w:rFonts w:hint="cs"/>
          <w:rtl/>
        </w:rPr>
      </w:pPr>
    </w:p>
    <w:p w14:paraId="47A52C41" w14:textId="77777777" w:rsidR="00000000" w:rsidRDefault="00737B0C">
      <w:pPr>
        <w:pStyle w:val="a"/>
        <w:rPr>
          <w:rFonts w:hint="cs"/>
          <w:rtl/>
        </w:rPr>
      </w:pPr>
      <w:r>
        <w:rPr>
          <w:rFonts w:hint="cs"/>
          <w:rtl/>
        </w:rPr>
        <w:t>אדוני היושב-ראש - א. העמדה העקרונית שלי היא, שאני בעד החוק הזה. אני חושב ששר הפנים צ</w:t>
      </w:r>
      <w:r>
        <w:rPr>
          <w:rFonts w:hint="cs"/>
          <w:rtl/>
        </w:rPr>
        <w:t>דק כאשר הוציא מכלל העובדים הזרים את העניין הסיעודי, שבו - אגב, לא רק במדינת ישראל, גם בהרבה מדינות בעולם - בדרך כלל קשה למצוא עובדים סיעודיים מבין העובדים המקומיים. בתחום הסיעודי אני יכול להצביע לך על הרבה מדינות כאלה בעולם, אגב, לא רק מדינות מפותחות, גם מ</w:t>
      </w:r>
      <w:r>
        <w:rPr>
          <w:rFonts w:hint="cs"/>
          <w:rtl/>
        </w:rPr>
        <w:t xml:space="preserve">דינות לא מפותחות. אני לא יודע למה המקומיים מתקשים בסיפור הסיעודי. יש בזה עניין פסיכולוגי-תרבותי. על כל פנים, אני בעד החוק הזה. </w:t>
      </w:r>
    </w:p>
    <w:p w14:paraId="269F9C5F" w14:textId="77777777" w:rsidR="00000000" w:rsidRDefault="00737B0C">
      <w:pPr>
        <w:pStyle w:val="a"/>
        <w:rPr>
          <w:rFonts w:hint="cs"/>
          <w:rtl/>
        </w:rPr>
      </w:pPr>
    </w:p>
    <w:p w14:paraId="543EAB6C" w14:textId="77777777" w:rsidR="00000000" w:rsidRDefault="00737B0C">
      <w:pPr>
        <w:pStyle w:val="a"/>
        <w:rPr>
          <w:rFonts w:hint="cs"/>
          <w:rtl/>
        </w:rPr>
      </w:pPr>
      <w:r>
        <w:rPr>
          <w:rFonts w:hint="cs"/>
          <w:rtl/>
        </w:rPr>
        <w:t>אני מנצל את ההזדמנות הזאת, אני מכיר את עמדותיו של השר פורז בנושאים ליברליים, גם כלכליים וגם שאר הנושאים הפוליטיים, שאלות של שלט</w:t>
      </w:r>
      <w:r>
        <w:rPr>
          <w:rFonts w:hint="cs"/>
          <w:rtl/>
        </w:rPr>
        <w:t>ון חוק וכו'. אני חושב שקולו לא נשמע גבוה מספיק בעניין אחר, שהוא לא פחות אנושי. מה יותר אנושי מנישואין והבאת ילדים לעולם? מה יותר אנושי מזה? נאמר שיש עניין ביטחוני שכובל את ידיך, אדוני השר. יש עניין ביטחוני, אנשים יכולים להעמיד אותך כאילו אתה לא ציוני מספיק</w:t>
      </w:r>
      <w:r>
        <w:rPr>
          <w:rFonts w:hint="cs"/>
          <w:rtl/>
        </w:rPr>
        <w:t xml:space="preserve">, לא פטריוט מספיק, ואנחנו מכירים את הסיפורים האלה בכנסת. מה עם הילדים? ילדים פלסטינים שנולדו לפני שש-שבע שנים והאמא או האבא לא יכולים לקבל תעודת זהות או רשיון קבע בגלל החוק שלך. איך הם יטופלו בקופת-חולים? מה עם הביטוח הלאומי שלהם? איך הם יזוזו? מה התושבות </w:t>
      </w:r>
      <w:r>
        <w:rPr>
          <w:rFonts w:hint="cs"/>
          <w:rtl/>
        </w:rPr>
        <w:t xml:space="preserve">שלהם? ילדים. הם עוד לא אשמים בשום דבר. </w:t>
      </w:r>
    </w:p>
    <w:p w14:paraId="03432FF2" w14:textId="77777777" w:rsidR="00000000" w:rsidRDefault="00737B0C">
      <w:pPr>
        <w:pStyle w:val="a"/>
        <w:rPr>
          <w:rFonts w:hint="cs"/>
          <w:rtl/>
        </w:rPr>
      </w:pPr>
    </w:p>
    <w:p w14:paraId="439304FF" w14:textId="77777777" w:rsidR="00000000" w:rsidRDefault="00737B0C">
      <w:pPr>
        <w:pStyle w:val="a"/>
        <w:rPr>
          <w:rFonts w:hint="cs"/>
          <w:rtl/>
        </w:rPr>
      </w:pPr>
      <w:r>
        <w:rPr>
          <w:rFonts w:hint="cs"/>
          <w:rtl/>
        </w:rPr>
        <w:t>אגב, המקרה הזה הוא המקרה הנפוץ. רוב המקרים של איחוד משפחות שיש לנו ונמצאים עכשיו בטיפול הערוצים של משרד הפנים הם אנשים שנשואים שלוש, ארבע, חמש, שש שנים וכבר יש להם ילדים - מה תעשה עם זה? איך תוכל לטפל בנושא הזה מבחי</w:t>
      </w:r>
      <w:r>
        <w:rPr>
          <w:rFonts w:hint="cs"/>
          <w:rtl/>
        </w:rPr>
        <w:t xml:space="preserve">נה אנושית? הילדים אפילו לא מודעים מבחינה לאומית, מה זאת זכות שיבה. זה כמו ילד מקסיקני שנולד בטקסס - למה? כי אבא שלו רצה רמת חיים טובה יותר שיש בארצות-הברית, ואז הוא נולד שם. והוא שוהה בלתי חוקי. </w:t>
      </w:r>
    </w:p>
    <w:p w14:paraId="7A33794F" w14:textId="77777777" w:rsidR="00000000" w:rsidRDefault="00737B0C">
      <w:pPr>
        <w:pStyle w:val="a"/>
        <w:rPr>
          <w:rFonts w:hint="cs"/>
          <w:rtl/>
        </w:rPr>
      </w:pPr>
    </w:p>
    <w:p w14:paraId="23C1D844" w14:textId="77777777" w:rsidR="00000000" w:rsidRDefault="00737B0C">
      <w:pPr>
        <w:pStyle w:val="a"/>
        <w:rPr>
          <w:rtl/>
        </w:rPr>
      </w:pPr>
      <w:r>
        <w:rPr>
          <w:rFonts w:hint="cs"/>
          <w:rtl/>
        </w:rPr>
        <w:t>אגב, אתה יודע מה הקיצור של שב"ח? "שבאח" בערבית זה שד. זה ממ</w:t>
      </w:r>
      <w:r>
        <w:rPr>
          <w:rFonts w:hint="cs"/>
          <w:rtl/>
        </w:rPr>
        <w:t xml:space="preserve">ש יצא יפה הקיצור הזה. "שבאח" בערבית זה שד. זה </w:t>
      </w:r>
      <w:r>
        <w:t>ghost</w:t>
      </w:r>
      <w:r>
        <w:rPr>
          <w:rFonts w:hint="cs"/>
          <w:rtl/>
        </w:rPr>
        <w:t xml:space="preserve">, אומרים "שבאחים" - </w:t>
      </w:r>
      <w:r>
        <w:t>ghosts</w:t>
      </w:r>
      <w:r>
        <w:rPr>
          <w:rFonts w:hint="cs"/>
          <w:rtl/>
        </w:rPr>
        <w:t xml:space="preserve">, והם ממש </w:t>
      </w:r>
      <w:r>
        <w:t>ghosts</w:t>
      </w:r>
      <w:r>
        <w:rPr>
          <w:rFonts w:hint="cs"/>
          <w:rtl/>
        </w:rPr>
        <w:t xml:space="preserve"> מבחינת הזכויות. </w:t>
      </w:r>
    </w:p>
    <w:p w14:paraId="5E927940" w14:textId="77777777" w:rsidR="00000000" w:rsidRDefault="00737B0C">
      <w:pPr>
        <w:pStyle w:val="a"/>
        <w:ind w:firstLine="0"/>
        <w:rPr>
          <w:rFonts w:hint="cs"/>
          <w:rtl/>
        </w:rPr>
      </w:pPr>
    </w:p>
    <w:p w14:paraId="34427035" w14:textId="77777777" w:rsidR="00000000" w:rsidRDefault="00737B0C">
      <w:pPr>
        <w:pStyle w:val="ac"/>
        <w:rPr>
          <w:rtl/>
        </w:rPr>
      </w:pPr>
      <w:r>
        <w:rPr>
          <w:rFonts w:hint="eastAsia"/>
          <w:rtl/>
        </w:rPr>
        <w:t>שר</w:t>
      </w:r>
      <w:r>
        <w:rPr>
          <w:rtl/>
        </w:rPr>
        <w:t xml:space="preserve"> הפנים אברהם פורז:</w:t>
      </w:r>
    </w:p>
    <w:p w14:paraId="73D76091" w14:textId="77777777" w:rsidR="00000000" w:rsidRDefault="00737B0C">
      <w:pPr>
        <w:pStyle w:val="a"/>
        <w:rPr>
          <w:rFonts w:hint="cs"/>
          <w:rtl/>
        </w:rPr>
      </w:pPr>
    </w:p>
    <w:p w14:paraId="28A0872C" w14:textId="77777777" w:rsidR="00000000" w:rsidRDefault="00737B0C">
      <w:pPr>
        <w:pStyle w:val="a"/>
        <w:rPr>
          <w:rFonts w:hint="cs"/>
          <w:rtl/>
        </w:rPr>
      </w:pPr>
      <w:r>
        <w:rPr>
          <w:rFonts w:hint="cs"/>
          <w:rtl/>
        </w:rPr>
        <w:t xml:space="preserve">בעברית זה שבח, זה טוב. </w:t>
      </w:r>
    </w:p>
    <w:p w14:paraId="316E7D6D" w14:textId="77777777" w:rsidR="00000000" w:rsidRDefault="00737B0C">
      <w:pPr>
        <w:pStyle w:val="a"/>
        <w:ind w:firstLine="0"/>
        <w:rPr>
          <w:rFonts w:hint="cs"/>
          <w:rtl/>
        </w:rPr>
      </w:pPr>
    </w:p>
    <w:p w14:paraId="76CE7B49" w14:textId="77777777" w:rsidR="00000000" w:rsidRDefault="00737B0C">
      <w:pPr>
        <w:pStyle w:val="SpeakerCon"/>
        <w:rPr>
          <w:rtl/>
        </w:rPr>
      </w:pPr>
      <w:bookmarkStart w:id="640" w:name="FS000000558T30_07_2003_22_51_17C"/>
      <w:bookmarkEnd w:id="640"/>
      <w:r>
        <w:rPr>
          <w:rFonts w:hint="eastAsia"/>
          <w:rtl/>
        </w:rPr>
        <w:t>עזמי</w:t>
      </w:r>
      <w:r>
        <w:rPr>
          <w:rtl/>
        </w:rPr>
        <w:t xml:space="preserve"> בשארה (בל"ד):</w:t>
      </w:r>
    </w:p>
    <w:p w14:paraId="6A5CA4AA" w14:textId="77777777" w:rsidR="00000000" w:rsidRDefault="00737B0C">
      <w:pPr>
        <w:pStyle w:val="a"/>
        <w:rPr>
          <w:rFonts w:hint="cs"/>
          <w:rtl/>
        </w:rPr>
      </w:pPr>
    </w:p>
    <w:p w14:paraId="7F26056A" w14:textId="77777777" w:rsidR="00000000" w:rsidRDefault="00737B0C">
      <w:pPr>
        <w:pStyle w:val="a"/>
        <w:rPr>
          <w:rFonts w:hint="cs"/>
          <w:rtl/>
        </w:rPr>
      </w:pPr>
      <w:r>
        <w:rPr>
          <w:rFonts w:hint="cs"/>
          <w:rtl/>
        </w:rPr>
        <w:t>שבח בעברית - הם לא אומרים שבח, הם אומרים שבחים. תרגם "שבאח" בערבית - "שבאח" ז</w:t>
      </w:r>
      <w:r>
        <w:rPr>
          <w:rFonts w:hint="cs"/>
          <w:rtl/>
        </w:rPr>
        <w:t xml:space="preserve">ה </w:t>
      </w:r>
      <w:r>
        <w:t>ghost</w:t>
      </w:r>
      <w:r>
        <w:rPr>
          <w:rFonts w:hint="cs"/>
          <w:rtl/>
        </w:rPr>
        <w:t xml:space="preserve">, זה שד, זה רוח רפאים; רוחות רפאים מבחינת זכויותיהם וזכויות ילדיהם. איך תחיה עם זה כליברל בממשלה; אני לא יודע מה להגיד לך על הממשלה הזאת. איך תחיה עם זה? </w:t>
      </w:r>
    </w:p>
    <w:p w14:paraId="70AAB6C8" w14:textId="77777777" w:rsidR="00000000" w:rsidRDefault="00737B0C">
      <w:pPr>
        <w:pStyle w:val="a"/>
        <w:rPr>
          <w:rFonts w:hint="cs"/>
          <w:rtl/>
        </w:rPr>
      </w:pPr>
    </w:p>
    <w:p w14:paraId="6032F97C" w14:textId="77777777" w:rsidR="00000000" w:rsidRDefault="00737B0C">
      <w:pPr>
        <w:pStyle w:val="a"/>
        <w:rPr>
          <w:rFonts w:hint="cs"/>
          <w:rtl/>
        </w:rPr>
      </w:pPr>
      <w:r>
        <w:rPr>
          <w:rFonts w:hint="cs"/>
          <w:rtl/>
        </w:rPr>
        <w:t>ואני שואל את הרב מלכיאור, שהוא יושב-ראש הוועדה לזכויות הילד בכנסת: הנושא הזה לא מטופל שם? למה</w:t>
      </w:r>
      <w:r>
        <w:rPr>
          <w:rFonts w:hint="cs"/>
          <w:rtl/>
        </w:rPr>
        <w:t xml:space="preserve"> הנושא הזה לא מטופל שם אפילו כחוק? על איחוד רשויות עשו ועדה משותפת של ועדת הכספים וועדת הפנים. על איחוד רשויות. על איחוד משפחות צריך לעשות ועדה משותפת של ועדת הפנים והוועדה לזכויות הילד והיא תדון בילד. </w:t>
      </w:r>
    </w:p>
    <w:p w14:paraId="1E99FA5E" w14:textId="77777777" w:rsidR="00000000" w:rsidRDefault="00737B0C">
      <w:pPr>
        <w:pStyle w:val="a"/>
        <w:ind w:firstLine="0"/>
        <w:rPr>
          <w:rFonts w:hint="cs"/>
          <w:rtl/>
        </w:rPr>
      </w:pPr>
    </w:p>
    <w:p w14:paraId="1426A658" w14:textId="77777777" w:rsidR="00000000" w:rsidRDefault="00737B0C">
      <w:pPr>
        <w:pStyle w:val="ac"/>
        <w:rPr>
          <w:rtl/>
        </w:rPr>
      </w:pPr>
      <w:r>
        <w:rPr>
          <w:rFonts w:hint="eastAsia"/>
          <w:rtl/>
        </w:rPr>
        <w:t>מיכאל</w:t>
      </w:r>
      <w:r>
        <w:rPr>
          <w:rtl/>
        </w:rPr>
        <w:t xml:space="preserve"> מלכיאור (העבודה-מימד):</w:t>
      </w:r>
    </w:p>
    <w:p w14:paraId="29C8284E" w14:textId="77777777" w:rsidR="00000000" w:rsidRDefault="00737B0C">
      <w:pPr>
        <w:pStyle w:val="a"/>
        <w:rPr>
          <w:rFonts w:hint="cs"/>
          <w:rtl/>
        </w:rPr>
      </w:pPr>
    </w:p>
    <w:p w14:paraId="7EBF03DC" w14:textId="77777777" w:rsidR="00000000" w:rsidRDefault="00737B0C">
      <w:pPr>
        <w:pStyle w:val="a"/>
        <w:rPr>
          <w:rFonts w:hint="cs"/>
          <w:rtl/>
        </w:rPr>
      </w:pPr>
      <w:r>
        <w:rPr>
          <w:rFonts w:hint="cs"/>
          <w:rtl/>
        </w:rPr>
        <w:t xml:space="preserve">הצענו את זה. </w:t>
      </w:r>
    </w:p>
    <w:p w14:paraId="010412BA" w14:textId="77777777" w:rsidR="00000000" w:rsidRDefault="00737B0C">
      <w:pPr>
        <w:pStyle w:val="a"/>
        <w:ind w:firstLine="0"/>
        <w:rPr>
          <w:rFonts w:hint="cs"/>
          <w:rtl/>
        </w:rPr>
      </w:pPr>
    </w:p>
    <w:p w14:paraId="144F0A2B" w14:textId="77777777" w:rsidR="00000000" w:rsidRDefault="00737B0C">
      <w:pPr>
        <w:pStyle w:val="SpeakerCon"/>
        <w:rPr>
          <w:rtl/>
        </w:rPr>
      </w:pPr>
      <w:bookmarkStart w:id="641" w:name="FS000000558T30_07_2003_22_54_06C"/>
      <w:bookmarkEnd w:id="641"/>
      <w:r>
        <w:rPr>
          <w:rFonts w:hint="eastAsia"/>
          <w:rtl/>
        </w:rPr>
        <w:t>עזמי</w:t>
      </w:r>
      <w:r>
        <w:rPr>
          <w:rtl/>
        </w:rPr>
        <w:t xml:space="preserve"> בש</w:t>
      </w:r>
      <w:r>
        <w:rPr>
          <w:rtl/>
        </w:rPr>
        <w:t>ארה (בל"ד):</w:t>
      </w:r>
    </w:p>
    <w:p w14:paraId="3745C7A0" w14:textId="77777777" w:rsidR="00000000" w:rsidRDefault="00737B0C">
      <w:pPr>
        <w:pStyle w:val="a"/>
        <w:rPr>
          <w:rFonts w:hint="cs"/>
          <w:rtl/>
        </w:rPr>
      </w:pPr>
    </w:p>
    <w:p w14:paraId="0B08065B" w14:textId="77777777" w:rsidR="00000000" w:rsidRDefault="00737B0C">
      <w:pPr>
        <w:pStyle w:val="a"/>
        <w:rPr>
          <w:rFonts w:hint="cs"/>
          <w:rtl/>
        </w:rPr>
      </w:pPr>
      <w:r>
        <w:rPr>
          <w:rFonts w:hint="cs"/>
          <w:rtl/>
        </w:rPr>
        <w:t xml:space="preserve">כן, אני יודע שהצעת, אני מודע לעמדותיך בנושאים האלה. אבל זה צריך להישמע גבוה גבוה, שלא יפעילו פה טרור על אנשים. </w:t>
      </w:r>
    </w:p>
    <w:p w14:paraId="4DE875EC" w14:textId="77777777" w:rsidR="00000000" w:rsidRDefault="00737B0C">
      <w:pPr>
        <w:pStyle w:val="a"/>
        <w:rPr>
          <w:rFonts w:hint="cs"/>
          <w:rtl/>
        </w:rPr>
      </w:pPr>
    </w:p>
    <w:p w14:paraId="6A00C6A8" w14:textId="77777777" w:rsidR="00000000" w:rsidRDefault="00737B0C">
      <w:pPr>
        <w:pStyle w:val="a"/>
        <w:rPr>
          <w:rFonts w:hint="cs"/>
          <w:rtl/>
        </w:rPr>
      </w:pPr>
      <w:r>
        <w:rPr>
          <w:rFonts w:hint="cs"/>
          <w:rtl/>
        </w:rPr>
        <w:t xml:space="preserve">זכותם של בני-אדם לבחור את בחיר לבם לחיים, עם מי להתחתן, מבלי להביא בחשבון מה חושב על כך השר, גדעון סער. להתייעץ אתו עם מי להתחתן? </w:t>
      </w:r>
      <w:r>
        <w:rPr>
          <w:rFonts w:hint="cs"/>
          <w:rtl/>
        </w:rPr>
        <w:t xml:space="preserve">אנשים צריכים לעבור ולהתייעץ פה עם אביגדור ליברמן עם מי להתחתן? אנשים מתחתנים איך שהם מתחתנים ולא עושים קונספירציות אישיות כשהם מתחתנים. חתונה זה לא קונספירציה. ואסור שיעבור חוק כזה בכנסת ואסור שאתם תהיו אחראים לו. </w:t>
      </w:r>
    </w:p>
    <w:p w14:paraId="3AD218C3" w14:textId="77777777" w:rsidR="00000000" w:rsidRDefault="00737B0C">
      <w:pPr>
        <w:pStyle w:val="a"/>
        <w:rPr>
          <w:rFonts w:hint="cs"/>
          <w:rtl/>
        </w:rPr>
      </w:pPr>
    </w:p>
    <w:p w14:paraId="290CC2BD" w14:textId="77777777" w:rsidR="00000000" w:rsidRDefault="00737B0C">
      <w:pPr>
        <w:pStyle w:val="a"/>
        <w:rPr>
          <w:rFonts w:hint="cs"/>
          <w:rtl/>
        </w:rPr>
      </w:pPr>
      <w:r>
        <w:rPr>
          <w:rFonts w:hint="cs"/>
          <w:rtl/>
        </w:rPr>
        <w:t>יש שיקולים ביטחוניים. מה, השיקולים הביטח</w:t>
      </w:r>
      <w:r>
        <w:rPr>
          <w:rFonts w:hint="cs"/>
          <w:rtl/>
        </w:rPr>
        <w:t>וניים נולדו היום? יש שיקולים ביטחוניים ויש אמצעי ביטחון ויש זרועות ביטחון. אגב, הרי כל הטפסים האלה עברו תמיד אצל זרועות הביטחון והם אמרו מה דעתם על זה. משרד החינוך - מינוי מנהלים במגזר הערבי עובר אצל השב"כ. יש להם פקיד רשמי של השב"כ. פקיד רשמי של השב"כ במז</w:t>
      </w:r>
      <w:r>
        <w:rPr>
          <w:rFonts w:hint="cs"/>
          <w:rtl/>
        </w:rPr>
        <w:t xml:space="preserve">כירות הפדגוגית, שעובר על שמות מנהלים ומורים לפני שממנים אותם. מה, זה חדש? אתם רוצים לעגן את זה בחוק, שיהיה חוק אפרטהייד במדינת ישראל? אני חושב שזאת שטות. תודה רבה. </w:t>
      </w:r>
    </w:p>
    <w:p w14:paraId="69979497" w14:textId="77777777" w:rsidR="00000000" w:rsidRDefault="00737B0C">
      <w:pPr>
        <w:pStyle w:val="a"/>
        <w:ind w:firstLine="0"/>
        <w:rPr>
          <w:rFonts w:hint="cs"/>
          <w:rtl/>
        </w:rPr>
      </w:pPr>
    </w:p>
    <w:p w14:paraId="772C4D14" w14:textId="77777777" w:rsidR="00000000" w:rsidRDefault="00737B0C">
      <w:pPr>
        <w:pStyle w:val="ad"/>
        <w:rPr>
          <w:rtl/>
        </w:rPr>
      </w:pPr>
      <w:r>
        <w:rPr>
          <w:rFonts w:hint="eastAsia"/>
          <w:rtl/>
        </w:rPr>
        <w:t>היו</w:t>
      </w:r>
      <w:r>
        <w:rPr>
          <w:rtl/>
        </w:rPr>
        <w:t>"ר מוחמד ברכה:</w:t>
      </w:r>
    </w:p>
    <w:p w14:paraId="7995EB81" w14:textId="77777777" w:rsidR="00000000" w:rsidRDefault="00737B0C">
      <w:pPr>
        <w:pStyle w:val="a"/>
        <w:rPr>
          <w:rFonts w:hint="cs"/>
          <w:rtl/>
        </w:rPr>
      </w:pPr>
    </w:p>
    <w:p w14:paraId="07789BCB" w14:textId="77777777" w:rsidR="00000000" w:rsidRDefault="00737B0C">
      <w:pPr>
        <w:pStyle w:val="a"/>
        <w:rPr>
          <w:rFonts w:hint="cs"/>
          <w:rtl/>
        </w:rPr>
      </w:pPr>
      <w:r>
        <w:rPr>
          <w:rFonts w:hint="cs"/>
          <w:rtl/>
        </w:rPr>
        <w:t>תודה, חבר הכנסת בשארה. חבר הכנסת ג'מאל זחאלקה - לא נמצא; חבר הכנסת ואסל</w:t>
      </w:r>
      <w:r>
        <w:rPr>
          <w:rFonts w:hint="cs"/>
          <w:rtl/>
        </w:rPr>
        <w:t xml:space="preserve"> טאהא - לא נמצא. חבר הכנסת מוחמד ברכה נמצא, אבל לא יכול. חבר הכנסת עסאם מח'ול - לא נמצא; חבר הכנסת אחמד טיבי - לא נמצא. לכן, רבותי חברי הכנסת, אם יושב-ראש הוועדה, חבר הכנסת שטרן לא רוצה לענות, אנחנו עוברים להצבעה. אתה רוצה לענות? </w:t>
      </w:r>
    </w:p>
    <w:p w14:paraId="38FD6BD3" w14:textId="77777777" w:rsidR="00000000" w:rsidRDefault="00737B0C">
      <w:pPr>
        <w:pStyle w:val="a"/>
        <w:ind w:firstLine="0"/>
        <w:rPr>
          <w:rFonts w:hint="cs"/>
          <w:rtl/>
        </w:rPr>
      </w:pPr>
    </w:p>
    <w:p w14:paraId="6D1E5684" w14:textId="77777777" w:rsidR="00000000" w:rsidRDefault="00737B0C">
      <w:pPr>
        <w:pStyle w:val="ac"/>
        <w:rPr>
          <w:rtl/>
        </w:rPr>
      </w:pPr>
      <w:r>
        <w:rPr>
          <w:rtl/>
        </w:rPr>
        <w:t>יורי שטרן (יו"ר ועדת הפנ</w:t>
      </w:r>
      <w:r>
        <w:rPr>
          <w:rtl/>
        </w:rPr>
        <w:t>ים ואיכות הסביבה):</w:t>
      </w:r>
    </w:p>
    <w:p w14:paraId="3FE9F020" w14:textId="77777777" w:rsidR="00000000" w:rsidRDefault="00737B0C">
      <w:pPr>
        <w:pStyle w:val="a"/>
        <w:rPr>
          <w:rtl/>
        </w:rPr>
      </w:pPr>
    </w:p>
    <w:p w14:paraId="0CADE44E" w14:textId="77777777" w:rsidR="00000000" w:rsidRDefault="00737B0C">
      <w:pPr>
        <w:pStyle w:val="a"/>
        <w:rPr>
          <w:rFonts w:hint="cs"/>
          <w:rtl/>
        </w:rPr>
      </w:pPr>
      <w:r>
        <w:rPr>
          <w:rFonts w:hint="cs"/>
          <w:rtl/>
        </w:rPr>
        <w:t xml:space="preserve">אחרי ההצבעה. </w:t>
      </w:r>
    </w:p>
    <w:p w14:paraId="061C2E4D" w14:textId="77777777" w:rsidR="00000000" w:rsidRDefault="00737B0C">
      <w:pPr>
        <w:pStyle w:val="a"/>
        <w:rPr>
          <w:rFonts w:hint="cs"/>
          <w:rtl/>
        </w:rPr>
      </w:pPr>
    </w:p>
    <w:p w14:paraId="0228E8AA" w14:textId="77777777" w:rsidR="00000000" w:rsidRDefault="00737B0C">
      <w:pPr>
        <w:pStyle w:val="ad"/>
        <w:rPr>
          <w:rtl/>
        </w:rPr>
      </w:pPr>
      <w:r>
        <w:rPr>
          <w:rtl/>
        </w:rPr>
        <w:t>היו"ר מוחמד ברכה:</w:t>
      </w:r>
    </w:p>
    <w:p w14:paraId="76726712" w14:textId="77777777" w:rsidR="00000000" w:rsidRDefault="00737B0C">
      <w:pPr>
        <w:pStyle w:val="a"/>
        <w:rPr>
          <w:rtl/>
        </w:rPr>
      </w:pPr>
    </w:p>
    <w:p w14:paraId="1DE908EB" w14:textId="77777777" w:rsidR="00000000" w:rsidRDefault="00737B0C">
      <w:pPr>
        <w:pStyle w:val="a"/>
        <w:rPr>
          <w:rFonts w:hint="cs"/>
          <w:rtl/>
        </w:rPr>
      </w:pPr>
      <w:r>
        <w:rPr>
          <w:rFonts w:hint="cs"/>
          <w:rtl/>
        </w:rPr>
        <w:t xml:space="preserve">להזכירכם, מדובר בהצעת חוק הכניסה לישראל (תיקון מס' 11), התשס"ג-2003, שמדבר על עובדים זרים דווקא ולא על הנושא שדיבר עליו חבר הכנסת בשארה. חבר הכנסת בשארה, האם אתה עומד על הצבעה על ההסתייגויות? </w:t>
      </w:r>
    </w:p>
    <w:p w14:paraId="1007CEA7" w14:textId="77777777" w:rsidR="00000000" w:rsidRDefault="00737B0C">
      <w:pPr>
        <w:pStyle w:val="a"/>
        <w:rPr>
          <w:rFonts w:hint="cs"/>
          <w:rtl/>
        </w:rPr>
      </w:pPr>
    </w:p>
    <w:p w14:paraId="168FA7C0" w14:textId="77777777" w:rsidR="00000000" w:rsidRDefault="00737B0C">
      <w:pPr>
        <w:pStyle w:val="ac"/>
        <w:rPr>
          <w:rtl/>
        </w:rPr>
      </w:pPr>
      <w:r>
        <w:rPr>
          <w:rFonts w:hint="eastAsia"/>
          <w:rtl/>
        </w:rPr>
        <w:t>עזמי</w:t>
      </w:r>
      <w:r>
        <w:rPr>
          <w:rtl/>
        </w:rPr>
        <w:t xml:space="preserve"> בשא</w:t>
      </w:r>
      <w:r>
        <w:rPr>
          <w:rtl/>
        </w:rPr>
        <w:t>רה (בל"ד):</w:t>
      </w:r>
    </w:p>
    <w:p w14:paraId="20232461" w14:textId="77777777" w:rsidR="00000000" w:rsidRDefault="00737B0C">
      <w:pPr>
        <w:pStyle w:val="a"/>
        <w:rPr>
          <w:rFonts w:hint="cs"/>
          <w:rtl/>
        </w:rPr>
      </w:pPr>
    </w:p>
    <w:p w14:paraId="7F37567B" w14:textId="77777777" w:rsidR="00000000" w:rsidRDefault="00737B0C">
      <w:pPr>
        <w:pStyle w:val="a"/>
        <w:rPr>
          <w:rFonts w:hint="cs"/>
          <w:rtl/>
        </w:rPr>
      </w:pPr>
      <w:r>
        <w:rPr>
          <w:rFonts w:hint="cs"/>
          <w:rtl/>
        </w:rPr>
        <w:t xml:space="preserve">לא. </w:t>
      </w:r>
    </w:p>
    <w:p w14:paraId="08FDA433" w14:textId="77777777" w:rsidR="00000000" w:rsidRDefault="00737B0C">
      <w:pPr>
        <w:pStyle w:val="a"/>
        <w:rPr>
          <w:rFonts w:hint="cs"/>
          <w:rtl/>
        </w:rPr>
      </w:pPr>
    </w:p>
    <w:p w14:paraId="0590E138" w14:textId="77777777" w:rsidR="00000000" w:rsidRDefault="00737B0C">
      <w:pPr>
        <w:pStyle w:val="ad"/>
        <w:rPr>
          <w:rtl/>
        </w:rPr>
      </w:pPr>
      <w:r>
        <w:rPr>
          <w:rtl/>
        </w:rPr>
        <w:t>היו"ר מוחמד ברכה:</w:t>
      </w:r>
    </w:p>
    <w:p w14:paraId="221CC6A9" w14:textId="77777777" w:rsidR="00000000" w:rsidRDefault="00737B0C">
      <w:pPr>
        <w:pStyle w:val="a"/>
        <w:rPr>
          <w:rtl/>
        </w:rPr>
      </w:pPr>
    </w:p>
    <w:p w14:paraId="44FE0667" w14:textId="77777777" w:rsidR="00000000" w:rsidRDefault="00737B0C">
      <w:pPr>
        <w:pStyle w:val="a"/>
        <w:rPr>
          <w:rFonts w:hint="cs"/>
          <w:rtl/>
        </w:rPr>
      </w:pPr>
      <w:r>
        <w:rPr>
          <w:rFonts w:hint="cs"/>
          <w:rtl/>
        </w:rPr>
        <w:t xml:space="preserve">אם כך, אין הסתייגויות ואנחנו מצביעים על כל החוק בקריאה שנייה. נא להצביע. </w:t>
      </w:r>
    </w:p>
    <w:p w14:paraId="6048826B" w14:textId="77777777" w:rsidR="00000000" w:rsidRDefault="00737B0C">
      <w:pPr>
        <w:pStyle w:val="a"/>
        <w:rPr>
          <w:rFonts w:hint="cs"/>
          <w:rtl/>
        </w:rPr>
      </w:pPr>
    </w:p>
    <w:p w14:paraId="58C03D61" w14:textId="77777777" w:rsidR="00000000" w:rsidRDefault="00737B0C">
      <w:pPr>
        <w:pStyle w:val="a7"/>
        <w:bidi/>
        <w:rPr>
          <w:rFonts w:hint="cs"/>
          <w:rtl/>
        </w:rPr>
      </w:pPr>
      <w:r>
        <w:rPr>
          <w:rFonts w:hint="cs"/>
          <w:rtl/>
        </w:rPr>
        <w:t>הצבעה מס' 39</w:t>
      </w:r>
    </w:p>
    <w:p w14:paraId="61FF8B67" w14:textId="77777777" w:rsidR="00000000" w:rsidRDefault="00737B0C">
      <w:pPr>
        <w:pStyle w:val="a"/>
        <w:jc w:val="center"/>
        <w:rPr>
          <w:rFonts w:hint="cs"/>
          <w:b/>
          <w:bCs/>
          <w:rtl/>
        </w:rPr>
      </w:pPr>
    </w:p>
    <w:p w14:paraId="2393CE1A" w14:textId="77777777" w:rsidR="00000000" w:rsidRDefault="00737B0C">
      <w:pPr>
        <w:pStyle w:val="a8"/>
        <w:bidi/>
        <w:rPr>
          <w:rFonts w:hint="cs"/>
          <w:rtl/>
        </w:rPr>
      </w:pPr>
      <w:r>
        <w:rPr>
          <w:rFonts w:hint="cs"/>
          <w:rtl/>
        </w:rPr>
        <w:t xml:space="preserve">בעד סעיפים 1-3 </w:t>
      </w:r>
      <w:r>
        <w:rPr>
          <w:rtl/>
        </w:rPr>
        <w:t>–</w:t>
      </w:r>
      <w:r>
        <w:rPr>
          <w:rFonts w:hint="cs"/>
          <w:rtl/>
        </w:rPr>
        <w:t xml:space="preserve"> 18</w:t>
      </w:r>
    </w:p>
    <w:p w14:paraId="7856938F" w14:textId="77777777" w:rsidR="00000000" w:rsidRDefault="00737B0C">
      <w:pPr>
        <w:pStyle w:val="a8"/>
        <w:bidi/>
        <w:rPr>
          <w:rFonts w:hint="cs"/>
          <w:rtl/>
        </w:rPr>
      </w:pPr>
      <w:r>
        <w:rPr>
          <w:rFonts w:hint="cs"/>
          <w:rtl/>
        </w:rPr>
        <w:t xml:space="preserve">נגד </w:t>
      </w:r>
      <w:r>
        <w:rPr>
          <w:rtl/>
        </w:rPr>
        <w:t>–</w:t>
      </w:r>
      <w:r>
        <w:rPr>
          <w:rFonts w:hint="cs"/>
          <w:rtl/>
        </w:rPr>
        <w:t xml:space="preserve"> 1</w:t>
      </w:r>
    </w:p>
    <w:p w14:paraId="2C67C62B" w14:textId="77777777" w:rsidR="00000000" w:rsidRDefault="00737B0C">
      <w:pPr>
        <w:pStyle w:val="a8"/>
        <w:bidi/>
        <w:rPr>
          <w:rFonts w:hint="cs"/>
          <w:rtl/>
        </w:rPr>
      </w:pPr>
      <w:r>
        <w:rPr>
          <w:rFonts w:hint="cs"/>
          <w:rtl/>
        </w:rPr>
        <w:t xml:space="preserve">נמנעים </w:t>
      </w:r>
      <w:r>
        <w:rPr>
          <w:rtl/>
        </w:rPr>
        <w:t>–</w:t>
      </w:r>
      <w:r>
        <w:rPr>
          <w:rFonts w:hint="cs"/>
          <w:rtl/>
        </w:rPr>
        <w:t xml:space="preserve"> 1</w:t>
      </w:r>
    </w:p>
    <w:p w14:paraId="242A24C8" w14:textId="77777777" w:rsidR="00000000" w:rsidRDefault="00737B0C">
      <w:pPr>
        <w:pStyle w:val="a9"/>
        <w:bidi/>
        <w:rPr>
          <w:rFonts w:hint="cs"/>
          <w:rtl/>
        </w:rPr>
      </w:pPr>
      <w:r>
        <w:rPr>
          <w:rFonts w:hint="cs"/>
          <w:rtl/>
        </w:rPr>
        <w:t>סעיפים 1-3 נתקבלו.</w:t>
      </w:r>
    </w:p>
    <w:p w14:paraId="7FD1D93B" w14:textId="77777777" w:rsidR="00000000" w:rsidRDefault="00737B0C">
      <w:pPr>
        <w:pStyle w:val="a"/>
        <w:ind w:firstLine="0"/>
        <w:rPr>
          <w:rFonts w:hint="cs"/>
          <w:rtl/>
        </w:rPr>
      </w:pPr>
    </w:p>
    <w:p w14:paraId="30879EB3" w14:textId="77777777" w:rsidR="00000000" w:rsidRDefault="00737B0C">
      <w:pPr>
        <w:pStyle w:val="ac"/>
        <w:rPr>
          <w:rtl/>
        </w:rPr>
      </w:pPr>
      <w:r>
        <w:rPr>
          <w:rFonts w:hint="eastAsia"/>
          <w:rtl/>
        </w:rPr>
        <w:t>נסים</w:t>
      </w:r>
      <w:r>
        <w:rPr>
          <w:rtl/>
        </w:rPr>
        <w:t xml:space="preserve"> זאב (ש"ס):</w:t>
      </w:r>
    </w:p>
    <w:p w14:paraId="5DE01304" w14:textId="77777777" w:rsidR="00000000" w:rsidRDefault="00737B0C">
      <w:pPr>
        <w:pStyle w:val="a"/>
        <w:rPr>
          <w:rFonts w:hint="cs"/>
          <w:rtl/>
        </w:rPr>
      </w:pPr>
    </w:p>
    <w:p w14:paraId="7846600F" w14:textId="77777777" w:rsidR="00000000" w:rsidRDefault="00737B0C">
      <w:pPr>
        <w:pStyle w:val="a"/>
        <w:rPr>
          <w:rFonts w:hint="cs"/>
          <w:rtl/>
        </w:rPr>
      </w:pPr>
      <w:r>
        <w:rPr>
          <w:rFonts w:hint="cs"/>
          <w:rtl/>
        </w:rPr>
        <w:t xml:space="preserve">להכניס עבודה זרה למדינה. </w:t>
      </w:r>
    </w:p>
    <w:p w14:paraId="3EE016F6" w14:textId="77777777" w:rsidR="00000000" w:rsidRDefault="00737B0C">
      <w:pPr>
        <w:pStyle w:val="a"/>
        <w:rPr>
          <w:rFonts w:hint="cs"/>
          <w:rtl/>
        </w:rPr>
      </w:pPr>
    </w:p>
    <w:p w14:paraId="35DDAA6B" w14:textId="77777777" w:rsidR="00000000" w:rsidRDefault="00737B0C">
      <w:pPr>
        <w:pStyle w:val="ad"/>
        <w:rPr>
          <w:rtl/>
        </w:rPr>
      </w:pPr>
      <w:r>
        <w:rPr>
          <w:rtl/>
        </w:rPr>
        <w:t>היו"ר מוחמד ברכה:</w:t>
      </w:r>
    </w:p>
    <w:p w14:paraId="13DF968D" w14:textId="77777777" w:rsidR="00000000" w:rsidRDefault="00737B0C">
      <w:pPr>
        <w:pStyle w:val="a"/>
        <w:rPr>
          <w:rtl/>
        </w:rPr>
      </w:pPr>
    </w:p>
    <w:p w14:paraId="039F643C" w14:textId="77777777" w:rsidR="00000000" w:rsidRDefault="00737B0C">
      <w:pPr>
        <w:pStyle w:val="a"/>
        <w:rPr>
          <w:rFonts w:hint="cs"/>
          <w:rtl/>
        </w:rPr>
      </w:pPr>
      <w:r>
        <w:rPr>
          <w:rFonts w:hint="cs"/>
          <w:rtl/>
        </w:rPr>
        <w:t>חבר הכנס</w:t>
      </w:r>
      <w:r>
        <w:rPr>
          <w:rFonts w:hint="cs"/>
          <w:rtl/>
        </w:rPr>
        <w:t xml:space="preserve">ת נסים זאב, אנחנו בהצבעה. </w:t>
      </w:r>
    </w:p>
    <w:p w14:paraId="14D51071" w14:textId="77777777" w:rsidR="00000000" w:rsidRDefault="00737B0C">
      <w:pPr>
        <w:pStyle w:val="a"/>
        <w:rPr>
          <w:rFonts w:hint="cs"/>
          <w:rtl/>
        </w:rPr>
      </w:pPr>
    </w:p>
    <w:p w14:paraId="4CE46CD5" w14:textId="77777777" w:rsidR="00000000" w:rsidRDefault="00737B0C">
      <w:pPr>
        <w:pStyle w:val="a"/>
        <w:rPr>
          <w:rFonts w:hint="cs"/>
          <w:rtl/>
        </w:rPr>
      </w:pPr>
      <w:r>
        <w:rPr>
          <w:rFonts w:hint="cs"/>
          <w:rtl/>
        </w:rPr>
        <w:t xml:space="preserve">הצעת החוק התקבלה בקריאה שנייה ברוב של 18 חברים, מתנגד אחד ונמנע אחד. </w:t>
      </w:r>
    </w:p>
    <w:p w14:paraId="7230008A" w14:textId="77777777" w:rsidR="00000000" w:rsidRDefault="00737B0C">
      <w:pPr>
        <w:pStyle w:val="a"/>
        <w:rPr>
          <w:rFonts w:hint="cs"/>
          <w:rtl/>
        </w:rPr>
      </w:pPr>
    </w:p>
    <w:p w14:paraId="3691B42E" w14:textId="77777777" w:rsidR="00000000" w:rsidRDefault="00737B0C">
      <w:pPr>
        <w:pStyle w:val="a"/>
        <w:rPr>
          <w:rFonts w:hint="cs"/>
          <w:rtl/>
        </w:rPr>
      </w:pPr>
      <w:r>
        <w:rPr>
          <w:rFonts w:hint="cs"/>
          <w:rtl/>
        </w:rPr>
        <w:t xml:space="preserve">אנחנו עוברים להצבעה על הצעת החוק בקריאה שלישית. ההצבעה החלה. </w:t>
      </w:r>
    </w:p>
    <w:p w14:paraId="0EBA20E8" w14:textId="77777777" w:rsidR="00000000" w:rsidRDefault="00737B0C">
      <w:pPr>
        <w:pStyle w:val="a"/>
        <w:rPr>
          <w:rFonts w:hint="cs"/>
          <w:rtl/>
        </w:rPr>
      </w:pPr>
    </w:p>
    <w:p w14:paraId="158D0FBE" w14:textId="77777777" w:rsidR="00000000" w:rsidRDefault="00737B0C">
      <w:pPr>
        <w:pStyle w:val="a7"/>
        <w:bidi/>
        <w:rPr>
          <w:rtl/>
        </w:rPr>
      </w:pPr>
    </w:p>
    <w:p w14:paraId="5FA1ACFC" w14:textId="77777777" w:rsidR="00000000" w:rsidRDefault="00737B0C">
      <w:pPr>
        <w:pStyle w:val="a7"/>
        <w:bidi/>
        <w:rPr>
          <w:rFonts w:hint="cs"/>
          <w:rtl/>
        </w:rPr>
      </w:pPr>
      <w:r>
        <w:rPr>
          <w:rFonts w:hint="cs"/>
          <w:rtl/>
        </w:rPr>
        <w:t>הצבעה מס' 40</w:t>
      </w:r>
    </w:p>
    <w:p w14:paraId="58762BE4" w14:textId="77777777" w:rsidR="00000000" w:rsidRDefault="00737B0C">
      <w:pPr>
        <w:pStyle w:val="a"/>
        <w:jc w:val="center"/>
        <w:rPr>
          <w:rFonts w:hint="cs"/>
          <w:rtl/>
        </w:rPr>
      </w:pPr>
    </w:p>
    <w:p w14:paraId="487EBCB1" w14:textId="77777777" w:rsidR="00000000" w:rsidRDefault="00737B0C">
      <w:pPr>
        <w:pStyle w:val="a8"/>
        <w:bidi/>
        <w:rPr>
          <w:rFonts w:hint="cs"/>
          <w:rtl/>
        </w:rPr>
      </w:pPr>
      <w:r>
        <w:rPr>
          <w:rFonts w:hint="cs"/>
          <w:rtl/>
        </w:rPr>
        <w:t xml:space="preserve">בעד החוק </w:t>
      </w:r>
      <w:r>
        <w:rPr>
          <w:rtl/>
        </w:rPr>
        <w:t>–</w:t>
      </w:r>
      <w:r>
        <w:rPr>
          <w:rFonts w:hint="cs"/>
          <w:rtl/>
        </w:rPr>
        <w:t xml:space="preserve"> 19</w:t>
      </w:r>
    </w:p>
    <w:p w14:paraId="4119BD99" w14:textId="77777777" w:rsidR="00000000" w:rsidRDefault="00737B0C">
      <w:pPr>
        <w:pStyle w:val="a8"/>
        <w:bidi/>
        <w:rPr>
          <w:rFonts w:hint="cs"/>
          <w:rtl/>
        </w:rPr>
      </w:pPr>
      <w:r>
        <w:rPr>
          <w:rFonts w:hint="cs"/>
          <w:rtl/>
        </w:rPr>
        <w:t xml:space="preserve">נגד </w:t>
      </w:r>
      <w:r>
        <w:rPr>
          <w:rtl/>
        </w:rPr>
        <w:t>–</w:t>
      </w:r>
      <w:r>
        <w:rPr>
          <w:rFonts w:hint="cs"/>
          <w:rtl/>
        </w:rPr>
        <w:t xml:space="preserve"> 1</w:t>
      </w:r>
    </w:p>
    <w:p w14:paraId="138B749F" w14:textId="77777777" w:rsidR="00000000" w:rsidRDefault="00737B0C">
      <w:pPr>
        <w:pStyle w:val="a8"/>
        <w:bidi/>
        <w:rPr>
          <w:rFonts w:hint="cs"/>
          <w:rtl/>
        </w:rPr>
      </w:pPr>
      <w:r>
        <w:rPr>
          <w:rFonts w:hint="cs"/>
          <w:rtl/>
        </w:rPr>
        <w:t xml:space="preserve">נמנעים </w:t>
      </w:r>
      <w:r>
        <w:rPr>
          <w:rtl/>
        </w:rPr>
        <w:t>–</w:t>
      </w:r>
      <w:r>
        <w:rPr>
          <w:rFonts w:hint="cs"/>
          <w:rtl/>
        </w:rPr>
        <w:t xml:space="preserve"> 2</w:t>
      </w:r>
    </w:p>
    <w:p w14:paraId="6805A9A9" w14:textId="77777777" w:rsidR="00000000" w:rsidRDefault="00737B0C">
      <w:pPr>
        <w:pStyle w:val="a9"/>
        <w:bidi/>
        <w:rPr>
          <w:rFonts w:hint="cs"/>
          <w:rtl/>
        </w:rPr>
      </w:pPr>
      <w:r>
        <w:rPr>
          <w:rFonts w:hint="cs"/>
          <w:rtl/>
        </w:rPr>
        <w:t>חוק הכניסה לישראל (תיקון מס' 11), התשס"ג-2003,</w:t>
      </w:r>
      <w:r>
        <w:rPr>
          <w:rFonts w:hint="cs"/>
          <w:rtl/>
        </w:rPr>
        <w:t xml:space="preserve"> נתקבל.</w:t>
      </w:r>
    </w:p>
    <w:p w14:paraId="3C4AB78C" w14:textId="77777777" w:rsidR="00000000" w:rsidRDefault="00737B0C">
      <w:pPr>
        <w:pStyle w:val="a"/>
        <w:rPr>
          <w:rFonts w:hint="cs"/>
          <w:rtl/>
        </w:rPr>
      </w:pPr>
    </w:p>
    <w:p w14:paraId="19705911" w14:textId="77777777" w:rsidR="00000000" w:rsidRDefault="00737B0C">
      <w:pPr>
        <w:pStyle w:val="ad"/>
        <w:rPr>
          <w:rtl/>
        </w:rPr>
      </w:pPr>
      <w:r>
        <w:rPr>
          <w:rtl/>
        </w:rPr>
        <w:t>היו"ר מוחמד ברכה:</w:t>
      </w:r>
    </w:p>
    <w:p w14:paraId="0615A78A" w14:textId="77777777" w:rsidR="00000000" w:rsidRDefault="00737B0C">
      <w:pPr>
        <w:pStyle w:val="a"/>
        <w:rPr>
          <w:rtl/>
        </w:rPr>
      </w:pPr>
    </w:p>
    <w:p w14:paraId="07C8FBC1" w14:textId="77777777" w:rsidR="00000000" w:rsidRDefault="00737B0C">
      <w:pPr>
        <w:pStyle w:val="a"/>
        <w:rPr>
          <w:rFonts w:hint="cs"/>
          <w:rtl/>
        </w:rPr>
      </w:pPr>
      <w:r>
        <w:rPr>
          <w:rFonts w:hint="cs"/>
          <w:rtl/>
        </w:rPr>
        <w:t xml:space="preserve">הצעת חוק הכניסה לישראל (תיקון מס' 11), התשס"ג-2003, התקבלה בקריאה שלישית ברוב של 19 חברים, מתנגד אחד ושני נמנעים. </w:t>
      </w:r>
    </w:p>
    <w:p w14:paraId="446ECB71" w14:textId="77777777" w:rsidR="00000000" w:rsidRDefault="00737B0C">
      <w:pPr>
        <w:pStyle w:val="a"/>
        <w:rPr>
          <w:rFonts w:hint="cs"/>
          <w:rtl/>
        </w:rPr>
      </w:pPr>
    </w:p>
    <w:p w14:paraId="697F8DF5" w14:textId="77777777" w:rsidR="00000000" w:rsidRDefault="00737B0C">
      <w:pPr>
        <w:pStyle w:val="a"/>
        <w:rPr>
          <w:rFonts w:hint="cs"/>
          <w:rtl/>
        </w:rPr>
      </w:pPr>
      <w:r>
        <w:rPr>
          <w:rFonts w:hint="cs"/>
          <w:rtl/>
        </w:rPr>
        <w:t xml:space="preserve">אני מזמין את יושב-ראש הוועדה, חבר הכנסת יורי שטרן, להודות למי שעסקו במלאכה. בבקשה. </w:t>
      </w:r>
    </w:p>
    <w:p w14:paraId="5D75DD06" w14:textId="77777777" w:rsidR="00000000" w:rsidRDefault="00737B0C">
      <w:pPr>
        <w:pStyle w:val="a"/>
        <w:rPr>
          <w:rFonts w:hint="cs"/>
          <w:rtl/>
        </w:rPr>
      </w:pPr>
    </w:p>
    <w:p w14:paraId="0DAD1409" w14:textId="77777777" w:rsidR="00000000" w:rsidRDefault="00737B0C">
      <w:pPr>
        <w:pStyle w:val="Speaker"/>
        <w:rPr>
          <w:rtl/>
        </w:rPr>
      </w:pPr>
      <w:bookmarkStart w:id="642" w:name="FS000000430T30_07_2003_22_40_19"/>
      <w:bookmarkStart w:id="643" w:name="_Toc47678215"/>
      <w:bookmarkStart w:id="644" w:name="_Toc49055774"/>
      <w:bookmarkEnd w:id="642"/>
      <w:r>
        <w:rPr>
          <w:rFonts w:hint="eastAsia"/>
          <w:rtl/>
        </w:rPr>
        <w:t>יורי</w:t>
      </w:r>
      <w:r>
        <w:rPr>
          <w:rtl/>
        </w:rPr>
        <w:t xml:space="preserve"> שטרן (יו"ר ועדת הפנים </w:t>
      </w:r>
      <w:r>
        <w:rPr>
          <w:rtl/>
        </w:rPr>
        <w:t>ואיכות הסביבה):</w:t>
      </w:r>
      <w:bookmarkEnd w:id="643"/>
      <w:bookmarkEnd w:id="644"/>
    </w:p>
    <w:p w14:paraId="43E6637A" w14:textId="77777777" w:rsidR="00000000" w:rsidRDefault="00737B0C">
      <w:pPr>
        <w:pStyle w:val="a"/>
        <w:rPr>
          <w:rFonts w:hint="cs"/>
          <w:rtl/>
        </w:rPr>
      </w:pPr>
    </w:p>
    <w:p w14:paraId="788320B9" w14:textId="77777777" w:rsidR="00000000" w:rsidRDefault="00737B0C">
      <w:pPr>
        <w:pStyle w:val="a"/>
        <w:rPr>
          <w:rFonts w:hint="cs"/>
          <w:rtl/>
        </w:rPr>
      </w:pPr>
      <w:r>
        <w:rPr>
          <w:rFonts w:hint="cs"/>
          <w:rtl/>
        </w:rPr>
        <w:t>חברי, אני רוצה להודות לצוות המקצועי של ועדת הפנים, שהספיק ביומיים האלה לקיים דיונים ולאשר לקריאה שנייה ושלישית ארבעה חוקים נכון לרגע זה. הדיונים האמיתיים והעבודה היסודית שנעשתה הם קודם כול הודות ליפה שפירא, מנהלת הוועדה, למירי פרנקל-שור, ה</w:t>
      </w:r>
      <w:r>
        <w:rPr>
          <w:rFonts w:hint="cs"/>
          <w:rtl/>
        </w:rPr>
        <w:t xml:space="preserve">יועצת המשפטית, לשוש ולדניאלה המזכירות, לעוזרת שלי טליה אברבוך. לכל אלה אני רוצה באמת להגיד תודה, וכן לחברי ועדת הפנים שטרחו להגיע פעמים מספר ביום לישיבות השונות. </w:t>
      </w:r>
    </w:p>
    <w:p w14:paraId="598B5E81" w14:textId="77777777" w:rsidR="00000000" w:rsidRDefault="00737B0C">
      <w:pPr>
        <w:pStyle w:val="a"/>
        <w:rPr>
          <w:rFonts w:hint="cs"/>
          <w:rtl/>
        </w:rPr>
      </w:pPr>
    </w:p>
    <w:p w14:paraId="52B55A19" w14:textId="77777777" w:rsidR="00000000" w:rsidRDefault="00737B0C">
      <w:pPr>
        <w:pStyle w:val="ac"/>
        <w:rPr>
          <w:rtl/>
        </w:rPr>
      </w:pPr>
      <w:r>
        <w:rPr>
          <w:rFonts w:hint="eastAsia"/>
          <w:rtl/>
        </w:rPr>
        <w:t>אורי</w:t>
      </w:r>
      <w:r>
        <w:rPr>
          <w:rtl/>
        </w:rPr>
        <w:t xml:space="preserve"> יהודה אריאל (האיחוד הלאומי - ישראל ביתנו):</w:t>
      </w:r>
    </w:p>
    <w:p w14:paraId="124E45C1" w14:textId="77777777" w:rsidR="00000000" w:rsidRDefault="00737B0C">
      <w:pPr>
        <w:pStyle w:val="a"/>
        <w:rPr>
          <w:rFonts w:hint="cs"/>
          <w:rtl/>
        </w:rPr>
      </w:pPr>
    </w:p>
    <w:p w14:paraId="5FD6BA54" w14:textId="77777777" w:rsidR="00000000" w:rsidRDefault="00737B0C">
      <w:pPr>
        <w:pStyle w:val="a"/>
        <w:rPr>
          <w:rFonts w:hint="cs"/>
          <w:rtl/>
        </w:rPr>
      </w:pPr>
      <w:r>
        <w:rPr>
          <w:rFonts w:hint="cs"/>
          <w:rtl/>
        </w:rPr>
        <w:t>מה אתנו?</w:t>
      </w:r>
    </w:p>
    <w:p w14:paraId="4BB711B7" w14:textId="77777777" w:rsidR="00000000" w:rsidRDefault="00737B0C">
      <w:pPr>
        <w:pStyle w:val="a"/>
        <w:rPr>
          <w:rFonts w:hint="cs"/>
          <w:rtl/>
        </w:rPr>
      </w:pPr>
    </w:p>
    <w:p w14:paraId="492F7438" w14:textId="77777777" w:rsidR="00000000" w:rsidRDefault="00737B0C">
      <w:pPr>
        <w:pStyle w:val="ac"/>
        <w:rPr>
          <w:rtl/>
        </w:rPr>
      </w:pPr>
      <w:bookmarkStart w:id="645" w:name="FS000000430T30_07_2003_22_42_13C"/>
      <w:bookmarkEnd w:id="645"/>
      <w:r>
        <w:rPr>
          <w:rFonts w:hint="eastAsia"/>
          <w:rtl/>
        </w:rPr>
        <w:t>צבי</w:t>
      </w:r>
      <w:r>
        <w:rPr>
          <w:rtl/>
        </w:rPr>
        <w:t xml:space="preserve"> הנדל (האיחוד הלאומי - ישראל ב</w:t>
      </w:r>
      <w:r>
        <w:rPr>
          <w:rtl/>
        </w:rPr>
        <w:t>יתנו):</w:t>
      </w:r>
    </w:p>
    <w:p w14:paraId="3C8A60E9" w14:textId="77777777" w:rsidR="00000000" w:rsidRDefault="00737B0C">
      <w:pPr>
        <w:pStyle w:val="a"/>
        <w:rPr>
          <w:rFonts w:hint="cs"/>
          <w:rtl/>
        </w:rPr>
      </w:pPr>
    </w:p>
    <w:p w14:paraId="23B498F2" w14:textId="77777777" w:rsidR="00000000" w:rsidRDefault="00737B0C">
      <w:pPr>
        <w:pStyle w:val="a"/>
        <w:rPr>
          <w:rFonts w:hint="cs"/>
          <w:rtl/>
        </w:rPr>
      </w:pPr>
      <w:r>
        <w:rPr>
          <w:rFonts w:hint="cs"/>
          <w:rtl/>
        </w:rPr>
        <w:t>מה עם המצביעים?</w:t>
      </w:r>
    </w:p>
    <w:p w14:paraId="625C4EA2" w14:textId="77777777" w:rsidR="00000000" w:rsidRDefault="00737B0C">
      <w:pPr>
        <w:pStyle w:val="a"/>
        <w:rPr>
          <w:rFonts w:hint="cs"/>
          <w:rtl/>
        </w:rPr>
      </w:pPr>
    </w:p>
    <w:p w14:paraId="0A418B13" w14:textId="77777777" w:rsidR="00000000" w:rsidRDefault="00737B0C">
      <w:pPr>
        <w:pStyle w:val="SpeakerCon"/>
        <w:rPr>
          <w:rFonts w:hint="cs"/>
          <w:rtl/>
        </w:rPr>
      </w:pPr>
    </w:p>
    <w:p w14:paraId="0F8112CD" w14:textId="77777777" w:rsidR="00000000" w:rsidRDefault="00737B0C">
      <w:pPr>
        <w:pStyle w:val="SpeakerCon"/>
        <w:rPr>
          <w:rtl/>
        </w:rPr>
      </w:pPr>
      <w:r>
        <w:rPr>
          <w:rtl/>
        </w:rPr>
        <w:t>יורי שטרן (יו"ר ועדת הפנים ואיכות הסביבה):</w:t>
      </w:r>
    </w:p>
    <w:p w14:paraId="65BAED1B" w14:textId="77777777" w:rsidR="00000000" w:rsidRDefault="00737B0C">
      <w:pPr>
        <w:pStyle w:val="a"/>
        <w:rPr>
          <w:rtl/>
        </w:rPr>
      </w:pPr>
    </w:p>
    <w:p w14:paraId="4F270C36" w14:textId="77777777" w:rsidR="00000000" w:rsidRDefault="00737B0C">
      <w:pPr>
        <w:pStyle w:val="a"/>
        <w:ind w:firstLine="0"/>
        <w:rPr>
          <w:rFonts w:hint="cs"/>
          <w:rtl/>
        </w:rPr>
      </w:pPr>
      <w:r>
        <w:rPr>
          <w:rFonts w:hint="cs"/>
          <w:rtl/>
        </w:rPr>
        <w:tab/>
        <w:t xml:space="preserve">אמרתי. ולכם, הנמצאים באולם הזה, על כך שהצבעתם בעד. חוק של אורי אריאל, בין החוקים הראשונים שאישרנו. </w:t>
      </w:r>
    </w:p>
    <w:p w14:paraId="280C4092" w14:textId="77777777" w:rsidR="00000000" w:rsidRDefault="00737B0C">
      <w:pPr>
        <w:pStyle w:val="a"/>
        <w:ind w:firstLine="0"/>
        <w:rPr>
          <w:rFonts w:hint="cs"/>
          <w:rtl/>
        </w:rPr>
      </w:pPr>
    </w:p>
    <w:p w14:paraId="7915E96B" w14:textId="77777777" w:rsidR="00000000" w:rsidRDefault="00737B0C">
      <w:pPr>
        <w:pStyle w:val="ad"/>
        <w:rPr>
          <w:rtl/>
        </w:rPr>
      </w:pPr>
      <w:r>
        <w:rPr>
          <w:rtl/>
        </w:rPr>
        <w:t>היו"ר מוחמד ברכה:</w:t>
      </w:r>
    </w:p>
    <w:p w14:paraId="58A8998B" w14:textId="77777777" w:rsidR="00000000" w:rsidRDefault="00737B0C">
      <w:pPr>
        <w:pStyle w:val="a"/>
        <w:rPr>
          <w:rtl/>
        </w:rPr>
      </w:pPr>
    </w:p>
    <w:p w14:paraId="57174415" w14:textId="77777777" w:rsidR="00000000" w:rsidRDefault="00737B0C">
      <w:pPr>
        <w:pStyle w:val="a"/>
        <w:rPr>
          <w:rFonts w:hint="cs"/>
          <w:rtl/>
        </w:rPr>
      </w:pPr>
      <w:r>
        <w:rPr>
          <w:rFonts w:hint="cs"/>
          <w:rtl/>
        </w:rPr>
        <w:t>תודה לחבר הכנסת יורי שטרן. אני רוצה להודיע שחברת הכנסת גילה גמליא</w:t>
      </w:r>
      <w:r>
        <w:rPr>
          <w:rFonts w:hint="cs"/>
          <w:rtl/>
        </w:rPr>
        <w:t xml:space="preserve">ל מבטלת את הצבעתה על הצעת החוק בגלל טעות. </w:t>
      </w:r>
    </w:p>
    <w:p w14:paraId="329BCA9F" w14:textId="77777777" w:rsidR="00000000" w:rsidRDefault="00737B0C">
      <w:pPr>
        <w:pStyle w:val="a"/>
        <w:rPr>
          <w:rFonts w:hint="cs"/>
          <w:rtl/>
        </w:rPr>
      </w:pPr>
    </w:p>
    <w:p w14:paraId="1DB90C4E" w14:textId="77777777" w:rsidR="00000000" w:rsidRDefault="00737B0C">
      <w:pPr>
        <w:pStyle w:val="a"/>
        <w:rPr>
          <w:rFonts w:hint="cs"/>
          <w:rtl/>
        </w:rPr>
      </w:pPr>
    </w:p>
    <w:p w14:paraId="5F19DE4E" w14:textId="77777777" w:rsidR="00000000" w:rsidRDefault="00737B0C">
      <w:pPr>
        <w:pStyle w:val="a"/>
        <w:rPr>
          <w:rFonts w:hint="cs"/>
          <w:rtl/>
        </w:rPr>
      </w:pPr>
    </w:p>
    <w:p w14:paraId="7E724B98" w14:textId="77777777" w:rsidR="00000000" w:rsidRDefault="00737B0C">
      <w:pPr>
        <w:pStyle w:val="Subject"/>
        <w:rPr>
          <w:rFonts w:hint="cs"/>
          <w:rtl/>
        </w:rPr>
      </w:pPr>
      <w:bookmarkStart w:id="646" w:name="_Toc47678216"/>
      <w:bookmarkStart w:id="647" w:name="_Toc47682135"/>
      <w:bookmarkStart w:id="648" w:name="_Toc47868535"/>
      <w:bookmarkStart w:id="649" w:name="_Toc47869591"/>
      <w:bookmarkStart w:id="650" w:name="_Toc47869801"/>
      <w:bookmarkStart w:id="651" w:name="_Toc47869945"/>
      <w:bookmarkStart w:id="652" w:name="_Toc49055775"/>
      <w:r>
        <w:rPr>
          <w:rFonts w:hint="cs"/>
          <w:rtl/>
        </w:rPr>
        <w:t>מסמכים שהונחו על שולחן הכנסת</w:t>
      </w:r>
      <w:bookmarkEnd w:id="646"/>
      <w:bookmarkEnd w:id="647"/>
      <w:bookmarkEnd w:id="648"/>
      <w:bookmarkEnd w:id="649"/>
      <w:bookmarkEnd w:id="650"/>
      <w:bookmarkEnd w:id="651"/>
      <w:bookmarkEnd w:id="652"/>
    </w:p>
    <w:p w14:paraId="01CB10B1" w14:textId="77777777" w:rsidR="00000000" w:rsidRDefault="00737B0C">
      <w:pPr>
        <w:pStyle w:val="a"/>
        <w:rPr>
          <w:rFonts w:hint="cs"/>
          <w:rtl/>
        </w:rPr>
      </w:pPr>
    </w:p>
    <w:p w14:paraId="664BFD30" w14:textId="77777777" w:rsidR="00000000" w:rsidRDefault="00737B0C">
      <w:pPr>
        <w:pStyle w:val="ad"/>
        <w:rPr>
          <w:rtl/>
        </w:rPr>
      </w:pPr>
      <w:r>
        <w:rPr>
          <w:rtl/>
        </w:rPr>
        <w:t>היו"ר מוחמד ברכה:</w:t>
      </w:r>
    </w:p>
    <w:p w14:paraId="0C3CFEB3" w14:textId="77777777" w:rsidR="00000000" w:rsidRDefault="00737B0C">
      <w:pPr>
        <w:pStyle w:val="a"/>
        <w:rPr>
          <w:rtl/>
        </w:rPr>
      </w:pPr>
    </w:p>
    <w:p w14:paraId="1B03BE7E" w14:textId="77777777" w:rsidR="00000000" w:rsidRDefault="00737B0C">
      <w:pPr>
        <w:pStyle w:val="a"/>
        <w:rPr>
          <w:rFonts w:hint="cs"/>
          <w:rtl/>
        </w:rPr>
      </w:pPr>
      <w:r>
        <w:rPr>
          <w:rFonts w:hint="cs"/>
          <w:rtl/>
        </w:rPr>
        <w:t xml:space="preserve">הודעה לסגן מזכיר הכנסת - בבקשה, אדוני. </w:t>
      </w:r>
    </w:p>
    <w:p w14:paraId="79AFBAB7" w14:textId="77777777" w:rsidR="00000000" w:rsidRDefault="00737B0C">
      <w:pPr>
        <w:pStyle w:val="a"/>
        <w:rPr>
          <w:rFonts w:hint="cs"/>
          <w:rtl/>
        </w:rPr>
      </w:pPr>
    </w:p>
    <w:p w14:paraId="659B019A" w14:textId="77777777" w:rsidR="00000000" w:rsidRDefault="00737B0C">
      <w:pPr>
        <w:pStyle w:val="Speaker"/>
        <w:rPr>
          <w:rtl/>
        </w:rPr>
      </w:pPr>
      <w:bookmarkStart w:id="653" w:name="FS000000128T30_07_2003_22_44_20"/>
      <w:bookmarkStart w:id="654" w:name="_Toc47678217"/>
      <w:bookmarkStart w:id="655" w:name="_Toc49055776"/>
      <w:bookmarkEnd w:id="653"/>
      <w:r>
        <w:rPr>
          <w:rFonts w:hint="eastAsia"/>
          <w:rtl/>
        </w:rPr>
        <w:t>סגן</w:t>
      </w:r>
      <w:r>
        <w:rPr>
          <w:rtl/>
        </w:rPr>
        <w:t xml:space="preserve"> מזכיר הכנסת דוד לב:</w:t>
      </w:r>
      <w:bookmarkEnd w:id="654"/>
      <w:bookmarkEnd w:id="655"/>
    </w:p>
    <w:p w14:paraId="06996C5B" w14:textId="77777777" w:rsidR="00000000" w:rsidRDefault="00737B0C">
      <w:pPr>
        <w:pStyle w:val="a"/>
        <w:rPr>
          <w:rFonts w:hint="cs"/>
          <w:rtl/>
        </w:rPr>
      </w:pPr>
    </w:p>
    <w:p w14:paraId="46DE98C1" w14:textId="77777777" w:rsidR="00000000" w:rsidRDefault="00737B0C">
      <w:pPr>
        <w:pStyle w:val="a"/>
        <w:rPr>
          <w:rFonts w:hint="cs"/>
          <w:rtl/>
        </w:rPr>
      </w:pPr>
      <w:r>
        <w:rPr>
          <w:rFonts w:hint="cs"/>
          <w:rtl/>
        </w:rPr>
        <w:t>ברשות יושב-ראש הישיבה, הנני מתכבד להודיע, כי הונחה על שולחן הכנסת, לקריאה שנייה ולקריאה שלישית,</w:t>
      </w:r>
      <w:r>
        <w:rPr>
          <w:rFonts w:hint="cs"/>
          <w:rtl/>
        </w:rPr>
        <w:t xml:space="preserve"> הצעת חוק האזרחות והכניסה לישראל (הוראת שעה), התשס"ג-2003, שהחזירה ועדת הפנים ואיכות הסביבה של הכנסת. תודה. </w:t>
      </w:r>
    </w:p>
    <w:p w14:paraId="6496F8B5" w14:textId="77777777" w:rsidR="00000000" w:rsidRDefault="00737B0C">
      <w:pPr>
        <w:pStyle w:val="a"/>
        <w:rPr>
          <w:rFonts w:hint="cs"/>
          <w:rtl/>
        </w:rPr>
      </w:pPr>
    </w:p>
    <w:p w14:paraId="0ED0145E" w14:textId="77777777" w:rsidR="00000000" w:rsidRDefault="00737B0C">
      <w:pPr>
        <w:pStyle w:val="ac"/>
        <w:rPr>
          <w:rtl/>
        </w:rPr>
      </w:pPr>
      <w:r>
        <w:rPr>
          <w:rFonts w:hint="eastAsia"/>
          <w:rtl/>
        </w:rPr>
        <w:t>עבד</w:t>
      </w:r>
      <w:r>
        <w:rPr>
          <w:rtl/>
        </w:rPr>
        <w:t>-אלמאלכ דהאמשה (רע"ם):</w:t>
      </w:r>
    </w:p>
    <w:p w14:paraId="5FAA211B" w14:textId="77777777" w:rsidR="00000000" w:rsidRDefault="00737B0C">
      <w:pPr>
        <w:pStyle w:val="a"/>
        <w:rPr>
          <w:rFonts w:hint="cs"/>
          <w:rtl/>
        </w:rPr>
      </w:pPr>
    </w:p>
    <w:p w14:paraId="1CC4E32D" w14:textId="77777777" w:rsidR="00000000" w:rsidRDefault="00737B0C">
      <w:pPr>
        <w:pStyle w:val="a"/>
        <w:rPr>
          <w:rFonts w:hint="cs"/>
          <w:rtl/>
        </w:rPr>
      </w:pPr>
      <w:r>
        <w:rPr>
          <w:rFonts w:hint="cs"/>
          <w:rtl/>
        </w:rPr>
        <w:t>אנחנו יכולים לדעת אם סדר-היום המונח בפנינו הוא סופי או שיש עוד שינויים?</w:t>
      </w:r>
    </w:p>
    <w:p w14:paraId="484BEB12" w14:textId="77777777" w:rsidR="00000000" w:rsidRDefault="00737B0C">
      <w:pPr>
        <w:pStyle w:val="a"/>
        <w:rPr>
          <w:rFonts w:hint="cs"/>
          <w:rtl/>
        </w:rPr>
      </w:pPr>
    </w:p>
    <w:p w14:paraId="2385F472" w14:textId="77777777" w:rsidR="00000000" w:rsidRDefault="00737B0C">
      <w:pPr>
        <w:pStyle w:val="ad"/>
        <w:rPr>
          <w:rtl/>
        </w:rPr>
      </w:pPr>
      <w:r>
        <w:rPr>
          <w:rtl/>
        </w:rPr>
        <w:t>היו"ר מוחמד ברכה:</w:t>
      </w:r>
    </w:p>
    <w:p w14:paraId="64FF8A42" w14:textId="77777777" w:rsidR="00000000" w:rsidRDefault="00737B0C">
      <w:pPr>
        <w:pStyle w:val="a"/>
        <w:rPr>
          <w:rtl/>
        </w:rPr>
      </w:pPr>
    </w:p>
    <w:p w14:paraId="3A6805CE" w14:textId="77777777" w:rsidR="00000000" w:rsidRDefault="00737B0C">
      <w:pPr>
        <w:pStyle w:val="a"/>
        <w:rPr>
          <w:rFonts w:hint="cs"/>
          <w:rtl/>
        </w:rPr>
      </w:pPr>
      <w:r>
        <w:rPr>
          <w:rFonts w:hint="cs"/>
          <w:rtl/>
        </w:rPr>
        <w:t>לפי האינפורמציה שיש לי, חוק</w:t>
      </w:r>
      <w:r>
        <w:rPr>
          <w:rFonts w:hint="cs"/>
          <w:rtl/>
        </w:rPr>
        <w:t xml:space="preserve"> האזרחות לא יובא הלילה להצבעה בקריאה שנייה ושלישית. </w:t>
      </w:r>
    </w:p>
    <w:p w14:paraId="43B38508" w14:textId="77777777" w:rsidR="00000000" w:rsidRDefault="00737B0C">
      <w:pPr>
        <w:pStyle w:val="a"/>
        <w:rPr>
          <w:rFonts w:hint="cs"/>
          <w:rtl/>
        </w:rPr>
      </w:pPr>
    </w:p>
    <w:p w14:paraId="59034B89" w14:textId="77777777" w:rsidR="00000000" w:rsidRDefault="00737B0C">
      <w:pPr>
        <w:pStyle w:val="ac"/>
        <w:rPr>
          <w:rtl/>
        </w:rPr>
      </w:pPr>
      <w:r>
        <w:rPr>
          <w:rFonts w:hint="eastAsia"/>
          <w:rtl/>
        </w:rPr>
        <w:t>עבד</w:t>
      </w:r>
      <w:r>
        <w:rPr>
          <w:rtl/>
        </w:rPr>
        <w:t>-אלמאלכ דהאמשה (רע"ם):</w:t>
      </w:r>
    </w:p>
    <w:p w14:paraId="6E75B97B" w14:textId="77777777" w:rsidR="00000000" w:rsidRDefault="00737B0C">
      <w:pPr>
        <w:pStyle w:val="a"/>
        <w:rPr>
          <w:rFonts w:hint="cs"/>
          <w:rtl/>
        </w:rPr>
      </w:pPr>
    </w:p>
    <w:p w14:paraId="3559A769" w14:textId="77777777" w:rsidR="00000000" w:rsidRDefault="00737B0C">
      <w:pPr>
        <w:pStyle w:val="a"/>
        <w:rPr>
          <w:rFonts w:hint="cs"/>
          <w:rtl/>
        </w:rPr>
      </w:pPr>
      <w:r>
        <w:rPr>
          <w:rFonts w:hint="cs"/>
          <w:rtl/>
        </w:rPr>
        <w:t xml:space="preserve">אנחנו רוצים תשובה מוסמכת. </w:t>
      </w:r>
    </w:p>
    <w:p w14:paraId="4B782735" w14:textId="77777777" w:rsidR="00000000" w:rsidRDefault="00737B0C">
      <w:pPr>
        <w:pStyle w:val="a"/>
        <w:rPr>
          <w:rFonts w:hint="cs"/>
          <w:rtl/>
        </w:rPr>
      </w:pPr>
    </w:p>
    <w:p w14:paraId="5B8501B5" w14:textId="77777777" w:rsidR="00000000" w:rsidRDefault="00737B0C">
      <w:pPr>
        <w:pStyle w:val="ad"/>
        <w:rPr>
          <w:rtl/>
        </w:rPr>
      </w:pPr>
      <w:r>
        <w:rPr>
          <w:rtl/>
        </w:rPr>
        <w:t>היו"ר מוחמד ברכה:</w:t>
      </w:r>
    </w:p>
    <w:p w14:paraId="189F5459" w14:textId="77777777" w:rsidR="00000000" w:rsidRDefault="00737B0C">
      <w:pPr>
        <w:pStyle w:val="a"/>
        <w:rPr>
          <w:rtl/>
        </w:rPr>
      </w:pPr>
    </w:p>
    <w:p w14:paraId="33739AC5" w14:textId="77777777" w:rsidR="00000000" w:rsidRDefault="00737B0C">
      <w:pPr>
        <w:pStyle w:val="a"/>
        <w:rPr>
          <w:rFonts w:hint="cs"/>
          <w:rtl/>
        </w:rPr>
      </w:pPr>
      <w:r>
        <w:rPr>
          <w:rFonts w:hint="cs"/>
          <w:rtl/>
        </w:rPr>
        <w:t xml:space="preserve">אני לא יכול להוסיף על מה שאמרתי. ככל שידוע לי, זה לא יובא. </w:t>
      </w:r>
    </w:p>
    <w:p w14:paraId="7505597F" w14:textId="77777777" w:rsidR="00000000" w:rsidRDefault="00737B0C">
      <w:pPr>
        <w:pStyle w:val="a"/>
        <w:rPr>
          <w:rFonts w:hint="cs"/>
          <w:rtl/>
        </w:rPr>
      </w:pPr>
    </w:p>
    <w:p w14:paraId="6947467C" w14:textId="77777777" w:rsidR="00000000" w:rsidRDefault="00737B0C">
      <w:pPr>
        <w:pStyle w:val="ac"/>
        <w:rPr>
          <w:rtl/>
        </w:rPr>
      </w:pPr>
      <w:r>
        <w:rPr>
          <w:rFonts w:hint="eastAsia"/>
          <w:rtl/>
        </w:rPr>
        <w:t>עבד</w:t>
      </w:r>
      <w:r>
        <w:rPr>
          <w:rtl/>
        </w:rPr>
        <w:t>-אלמאלכ דהאמשה (רע"ם):</w:t>
      </w:r>
    </w:p>
    <w:p w14:paraId="6E67EBDE" w14:textId="77777777" w:rsidR="00000000" w:rsidRDefault="00737B0C">
      <w:pPr>
        <w:pStyle w:val="a"/>
        <w:rPr>
          <w:rFonts w:hint="cs"/>
          <w:rtl/>
        </w:rPr>
      </w:pPr>
    </w:p>
    <w:p w14:paraId="23D0A846" w14:textId="77777777" w:rsidR="00000000" w:rsidRDefault="00737B0C">
      <w:pPr>
        <w:pStyle w:val="a"/>
        <w:rPr>
          <w:rFonts w:hint="cs"/>
          <w:rtl/>
        </w:rPr>
      </w:pPr>
      <w:r>
        <w:rPr>
          <w:rFonts w:hint="cs"/>
          <w:rtl/>
        </w:rPr>
        <w:t xml:space="preserve">שנשיאות הכנסת תיתן לנו תשובה מוסמכת. </w:t>
      </w:r>
    </w:p>
    <w:p w14:paraId="16D44C64" w14:textId="77777777" w:rsidR="00000000" w:rsidRDefault="00737B0C">
      <w:pPr>
        <w:pStyle w:val="a"/>
        <w:rPr>
          <w:rFonts w:hint="cs"/>
          <w:rtl/>
        </w:rPr>
      </w:pPr>
    </w:p>
    <w:p w14:paraId="69834C53" w14:textId="77777777" w:rsidR="00000000" w:rsidRDefault="00737B0C">
      <w:pPr>
        <w:pStyle w:val="ad"/>
        <w:rPr>
          <w:rtl/>
        </w:rPr>
      </w:pPr>
      <w:r>
        <w:rPr>
          <w:rtl/>
        </w:rPr>
        <w:t>ה</w:t>
      </w:r>
      <w:r>
        <w:rPr>
          <w:rtl/>
        </w:rPr>
        <w:t>יו"ר מוחמד ברכה:</w:t>
      </w:r>
    </w:p>
    <w:p w14:paraId="6D140E9A" w14:textId="77777777" w:rsidR="00000000" w:rsidRDefault="00737B0C">
      <w:pPr>
        <w:pStyle w:val="a"/>
        <w:rPr>
          <w:rtl/>
        </w:rPr>
      </w:pPr>
    </w:p>
    <w:p w14:paraId="35810CDA" w14:textId="77777777" w:rsidR="00000000" w:rsidRDefault="00737B0C">
      <w:pPr>
        <w:pStyle w:val="a"/>
        <w:rPr>
          <w:rFonts w:hint="cs"/>
          <w:rtl/>
        </w:rPr>
      </w:pPr>
      <w:r>
        <w:rPr>
          <w:rFonts w:hint="cs"/>
          <w:rtl/>
        </w:rPr>
        <w:t xml:space="preserve">אנחנו נבדוק את העניין בדקות הקרובות. </w:t>
      </w:r>
    </w:p>
    <w:p w14:paraId="32D6D80B" w14:textId="77777777" w:rsidR="00000000" w:rsidRDefault="00737B0C">
      <w:pPr>
        <w:pStyle w:val="a"/>
        <w:rPr>
          <w:rFonts w:hint="cs"/>
          <w:rtl/>
        </w:rPr>
      </w:pPr>
    </w:p>
    <w:p w14:paraId="772AF775" w14:textId="77777777" w:rsidR="00000000" w:rsidRDefault="00737B0C">
      <w:pPr>
        <w:pStyle w:val="Subject"/>
        <w:rPr>
          <w:rtl/>
        </w:rPr>
      </w:pPr>
    </w:p>
    <w:p w14:paraId="46643F10" w14:textId="77777777" w:rsidR="00000000" w:rsidRDefault="00737B0C">
      <w:pPr>
        <w:pStyle w:val="Subject"/>
        <w:rPr>
          <w:rFonts w:hint="cs"/>
          <w:rtl/>
        </w:rPr>
      </w:pPr>
      <w:bookmarkStart w:id="656" w:name="_Toc47678218"/>
      <w:bookmarkStart w:id="657" w:name="_Toc47682136"/>
      <w:bookmarkStart w:id="658" w:name="_Toc47868536"/>
      <w:bookmarkStart w:id="659" w:name="_Toc47869592"/>
      <w:bookmarkStart w:id="660" w:name="_Toc47869802"/>
      <w:bookmarkStart w:id="661" w:name="_Toc47869946"/>
      <w:bookmarkStart w:id="662" w:name="_Toc49055777"/>
      <w:r>
        <w:rPr>
          <w:rFonts w:hint="cs"/>
          <w:rtl/>
        </w:rPr>
        <w:t>הצעת חוק שמירת הסביבה החופית, התשס"ג-2003</w:t>
      </w:r>
      <w:bookmarkEnd w:id="656"/>
      <w:bookmarkEnd w:id="657"/>
      <w:bookmarkEnd w:id="658"/>
      <w:bookmarkEnd w:id="659"/>
      <w:bookmarkEnd w:id="660"/>
      <w:bookmarkEnd w:id="661"/>
      <w:bookmarkEnd w:id="662"/>
      <w:r>
        <w:rPr>
          <w:rFonts w:hint="cs"/>
          <w:rtl/>
        </w:rPr>
        <w:t xml:space="preserve"> </w:t>
      </w:r>
    </w:p>
    <w:p w14:paraId="0ED41086" w14:textId="77777777" w:rsidR="00000000" w:rsidRDefault="00737B0C">
      <w:pPr>
        <w:pStyle w:val="a"/>
        <w:ind w:firstLine="0"/>
        <w:rPr>
          <w:rFonts w:hint="cs"/>
          <w:rtl/>
        </w:rPr>
      </w:pPr>
      <w:r>
        <w:rPr>
          <w:rFonts w:hint="cs"/>
          <w:rtl/>
        </w:rPr>
        <w:t>[</w:t>
      </w:r>
      <w:r>
        <w:rPr>
          <w:rFonts w:hint="eastAsia"/>
          <w:rtl/>
        </w:rPr>
        <w:t>רשומות</w:t>
      </w:r>
      <w:r>
        <w:rPr>
          <w:rtl/>
        </w:rPr>
        <w:t xml:space="preserve"> (הצעות חוק, חוב' </w:t>
      </w:r>
      <w:r>
        <w:rPr>
          <w:rFonts w:hint="cs"/>
          <w:rtl/>
        </w:rPr>
        <w:t>מ/51</w:t>
      </w:r>
      <w:r>
        <w:rPr>
          <w:rtl/>
        </w:rPr>
        <w:t>)</w:t>
      </w:r>
      <w:r>
        <w:rPr>
          <w:rFonts w:hint="cs"/>
          <w:rtl/>
        </w:rPr>
        <w:t>.]</w:t>
      </w:r>
    </w:p>
    <w:p w14:paraId="788A91A2" w14:textId="77777777" w:rsidR="00000000" w:rsidRDefault="00737B0C">
      <w:pPr>
        <w:pStyle w:val="SubjectSub"/>
        <w:rPr>
          <w:rFonts w:hint="cs"/>
          <w:rtl/>
        </w:rPr>
      </w:pPr>
      <w:r>
        <w:rPr>
          <w:rFonts w:hint="cs"/>
          <w:rtl/>
        </w:rPr>
        <w:t>(קריאה ראשונה)</w:t>
      </w:r>
    </w:p>
    <w:p w14:paraId="7701F374" w14:textId="77777777" w:rsidR="00000000" w:rsidRDefault="00737B0C">
      <w:pPr>
        <w:pStyle w:val="a"/>
        <w:rPr>
          <w:rFonts w:hint="cs"/>
          <w:b/>
          <w:bCs/>
          <w:rtl/>
        </w:rPr>
      </w:pPr>
    </w:p>
    <w:p w14:paraId="20E58FDF" w14:textId="77777777" w:rsidR="00000000" w:rsidRDefault="00737B0C">
      <w:pPr>
        <w:pStyle w:val="ad"/>
        <w:rPr>
          <w:rtl/>
        </w:rPr>
      </w:pPr>
      <w:r>
        <w:rPr>
          <w:rtl/>
        </w:rPr>
        <w:t>היו"ר מוחמד ברכה:</w:t>
      </w:r>
    </w:p>
    <w:p w14:paraId="21CD12B0" w14:textId="77777777" w:rsidR="00000000" w:rsidRDefault="00737B0C">
      <w:pPr>
        <w:pStyle w:val="a"/>
        <w:rPr>
          <w:rtl/>
        </w:rPr>
      </w:pPr>
    </w:p>
    <w:p w14:paraId="5352B803" w14:textId="77777777" w:rsidR="00000000" w:rsidRDefault="00737B0C">
      <w:pPr>
        <w:pStyle w:val="a"/>
        <w:rPr>
          <w:rFonts w:hint="cs"/>
          <w:rtl/>
        </w:rPr>
      </w:pPr>
      <w:r>
        <w:rPr>
          <w:rFonts w:hint="cs"/>
          <w:rtl/>
        </w:rPr>
        <w:t>אנחנו עוברים לסדרה של הצעות חוק המובאות לקריאה ראשונה, והראשונה בהן היא הצעת חוק מ/51 -</w:t>
      </w:r>
      <w:r>
        <w:rPr>
          <w:rFonts w:hint="cs"/>
          <w:rtl/>
        </w:rPr>
        <w:t xml:space="preserve"> הצעת חוק שמירת הסביבה החופית, התשס"ג-2003. תציג את הצעת החוק השרה לאיכות הסביבה, פרופסור יהודית נאות. בבקשה, גברתי. </w:t>
      </w:r>
    </w:p>
    <w:p w14:paraId="276A2F45" w14:textId="77777777" w:rsidR="00000000" w:rsidRDefault="00737B0C">
      <w:pPr>
        <w:pStyle w:val="a"/>
        <w:rPr>
          <w:rFonts w:hint="cs"/>
          <w:rtl/>
        </w:rPr>
      </w:pPr>
    </w:p>
    <w:p w14:paraId="2FA43E4A" w14:textId="77777777" w:rsidR="00000000" w:rsidRDefault="00737B0C">
      <w:pPr>
        <w:pStyle w:val="ac"/>
        <w:rPr>
          <w:rtl/>
        </w:rPr>
      </w:pPr>
      <w:r>
        <w:rPr>
          <w:rFonts w:hint="eastAsia"/>
          <w:rtl/>
        </w:rPr>
        <w:t>צבי</w:t>
      </w:r>
      <w:r>
        <w:rPr>
          <w:rtl/>
        </w:rPr>
        <w:t xml:space="preserve"> הנדל (האיחוד הלאומי - ישראל ביתנו):</w:t>
      </w:r>
    </w:p>
    <w:p w14:paraId="4AF656A7" w14:textId="77777777" w:rsidR="00000000" w:rsidRDefault="00737B0C">
      <w:pPr>
        <w:pStyle w:val="a"/>
        <w:rPr>
          <w:rFonts w:hint="cs"/>
          <w:rtl/>
        </w:rPr>
      </w:pPr>
    </w:p>
    <w:p w14:paraId="6767203A" w14:textId="77777777" w:rsidR="00000000" w:rsidRDefault="00737B0C">
      <w:pPr>
        <w:pStyle w:val="a"/>
        <w:rPr>
          <w:rFonts w:hint="cs"/>
          <w:rtl/>
        </w:rPr>
      </w:pPr>
      <w:r>
        <w:rPr>
          <w:rFonts w:hint="cs"/>
          <w:rtl/>
        </w:rPr>
        <w:t xml:space="preserve">גברתי השרה, לא לצעוק. </w:t>
      </w:r>
    </w:p>
    <w:p w14:paraId="7A4C4FEC" w14:textId="77777777" w:rsidR="00000000" w:rsidRDefault="00737B0C">
      <w:pPr>
        <w:pStyle w:val="a"/>
        <w:rPr>
          <w:rFonts w:hint="cs"/>
          <w:rtl/>
        </w:rPr>
      </w:pPr>
    </w:p>
    <w:p w14:paraId="5CA2FE6E" w14:textId="77777777" w:rsidR="00000000" w:rsidRDefault="00737B0C">
      <w:pPr>
        <w:pStyle w:val="Speaker"/>
        <w:rPr>
          <w:rtl/>
        </w:rPr>
      </w:pPr>
      <w:bookmarkStart w:id="663" w:name="FS000000518T30_07_2003_22_49_29"/>
      <w:bookmarkStart w:id="664" w:name="_Toc47678219"/>
      <w:bookmarkStart w:id="665" w:name="_Toc49055778"/>
      <w:bookmarkEnd w:id="663"/>
      <w:r>
        <w:rPr>
          <w:rFonts w:hint="eastAsia"/>
          <w:rtl/>
        </w:rPr>
        <w:t>השרה</w:t>
      </w:r>
      <w:r>
        <w:rPr>
          <w:rtl/>
        </w:rPr>
        <w:t xml:space="preserve"> לאיכות הסביבה יהודית נאות:</w:t>
      </w:r>
      <w:bookmarkEnd w:id="664"/>
      <w:bookmarkEnd w:id="665"/>
    </w:p>
    <w:p w14:paraId="740798CD" w14:textId="77777777" w:rsidR="00000000" w:rsidRDefault="00737B0C">
      <w:pPr>
        <w:pStyle w:val="a"/>
        <w:rPr>
          <w:rFonts w:hint="cs"/>
          <w:rtl/>
        </w:rPr>
      </w:pPr>
    </w:p>
    <w:p w14:paraId="627DDE51" w14:textId="77777777" w:rsidR="00000000" w:rsidRDefault="00737B0C">
      <w:pPr>
        <w:pStyle w:val="a"/>
        <w:rPr>
          <w:rFonts w:hint="cs"/>
          <w:rtl/>
        </w:rPr>
      </w:pPr>
      <w:r>
        <w:rPr>
          <w:rFonts w:hint="cs"/>
          <w:rtl/>
        </w:rPr>
        <w:t xml:space="preserve">שלום, אני לא יודעת אם יהיה לי בכלל קול </w:t>
      </w:r>
      <w:r>
        <w:rPr>
          <w:rFonts w:hint="cs"/>
          <w:rtl/>
        </w:rPr>
        <w:t xml:space="preserve">בשעה הזאת. מומחים לכנסת העריכו שעל-פי סדר-היום בערך בשעה 18:00-19:00 נדון בהצעת החוק לשמירת הסביבה החופית בקריאה ראשונה. כך זה בכנסת. </w:t>
      </w:r>
    </w:p>
    <w:p w14:paraId="11C6AE5B" w14:textId="77777777" w:rsidR="00000000" w:rsidRDefault="00737B0C">
      <w:pPr>
        <w:pStyle w:val="a"/>
        <w:rPr>
          <w:rFonts w:hint="cs"/>
          <w:rtl/>
        </w:rPr>
      </w:pPr>
    </w:p>
    <w:p w14:paraId="0E1BA63D" w14:textId="77777777" w:rsidR="00000000" w:rsidRDefault="00737B0C">
      <w:pPr>
        <w:pStyle w:val="a"/>
        <w:rPr>
          <w:rFonts w:hint="cs"/>
          <w:rtl/>
        </w:rPr>
      </w:pPr>
      <w:r>
        <w:rPr>
          <w:rFonts w:hint="cs"/>
          <w:rtl/>
        </w:rPr>
        <w:t xml:space="preserve">מה שאנחנו מעלים היום לקריאה ראשונה הוא הצעת חוק שמטרתה העיקרית היא למנוע כרסום נוסף במעט שנותר מ-195 הקילומטרים של חופי </w:t>
      </w:r>
      <w:r>
        <w:rPr>
          <w:rFonts w:hint="cs"/>
          <w:rtl/>
        </w:rPr>
        <w:t xml:space="preserve">הים שלנו, חופי הים התיכון. </w:t>
      </w:r>
    </w:p>
    <w:p w14:paraId="55C52915" w14:textId="77777777" w:rsidR="00000000" w:rsidRDefault="00737B0C">
      <w:pPr>
        <w:pStyle w:val="a"/>
        <w:rPr>
          <w:rFonts w:hint="cs"/>
          <w:rtl/>
        </w:rPr>
      </w:pPr>
    </w:p>
    <w:p w14:paraId="07C5E9F1" w14:textId="77777777" w:rsidR="00000000" w:rsidRDefault="00737B0C">
      <w:pPr>
        <w:pStyle w:val="a"/>
        <w:rPr>
          <w:rFonts w:hint="cs"/>
          <w:rtl/>
        </w:rPr>
      </w:pPr>
      <w:r>
        <w:rPr>
          <w:rFonts w:hint="cs"/>
          <w:rtl/>
        </w:rPr>
        <w:t>בהצעה שמונחת לפניכם כלולות הוראות שעוסקות במניעת פגיעה בסביבה החופית שלנו, הוראות המסדירות את הפעילות ואת השימושים המותרים בחופים באופן שיבטיח את שימור המשאב היקר והנדיר הזה להנאה ולתועלת של הדור הזה והדורות הבאים. ההצעה באה לא</w:t>
      </w:r>
      <w:r>
        <w:rPr>
          <w:rFonts w:hint="cs"/>
          <w:rtl/>
        </w:rPr>
        <w:t>סור בנייה נדל"נית בתחום של 300 מטרים מקו המים ולאפשר אך ורק בנייה ושימושים שמיקומם על חוף הים חיוני והם לתועלת הציבור כולו, ואף זאת באופן שיובטח שיינקטו אמצעים סבירים לצמצום הפגיעה בסביבה. אני רוצה לדלג על חלק מהדברים כי השעה מאוד מאוחרת ולומר שלגבי הצעת ה</w:t>
      </w:r>
      <w:r>
        <w:rPr>
          <w:rFonts w:hint="cs"/>
          <w:rtl/>
        </w:rPr>
        <w:t xml:space="preserve">חוק המונחת לפניכם נקבעו סייגים באשר למתקני תשתית, מתקני נמל ומתקנים ביטחוניים, וכן נקבעו סייגים לגבי זכויות קניין קיימות ומוקנות. </w:t>
      </w:r>
    </w:p>
    <w:p w14:paraId="4EAC77D3" w14:textId="77777777" w:rsidR="00000000" w:rsidRDefault="00737B0C">
      <w:pPr>
        <w:pStyle w:val="a"/>
        <w:rPr>
          <w:rFonts w:hint="cs"/>
          <w:rtl/>
        </w:rPr>
      </w:pPr>
    </w:p>
    <w:p w14:paraId="497DB91C" w14:textId="77777777" w:rsidR="00000000" w:rsidRDefault="00737B0C">
      <w:pPr>
        <w:pStyle w:val="a"/>
        <w:rPr>
          <w:rFonts w:hint="cs"/>
          <w:rtl/>
        </w:rPr>
      </w:pPr>
      <w:r>
        <w:rPr>
          <w:rFonts w:hint="cs"/>
          <w:rtl/>
        </w:rPr>
        <w:t xml:space="preserve">באופן עקרוני נועדה ההצעה לבסס פיתוח בר-קיימא, והיא מושתתת על העקרונות של תוכנית המיתאר הארצית תמ"א-13. ההצעה גם קובעת קנסות </w:t>
      </w:r>
      <w:r>
        <w:rPr>
          <w:rFonts w:hint="cs"/>
          <w:rtl/>
        </w:rPr>
        <w:t xml:space="preserve">וענישה, והעיקרון שעליו היא מבססת זאת הוא שהמזהם ישלם. באופן ערכי ההצעה הזאת אומרת דבר אחד פשוט: חוף הים איננו רכוש פרטי של אף אחד, וזאת דוגמה מובהקת לנכס ציבורי, המאוים על-ידי גורמים אינטרסנטיים. </w:t>
      </w:r>
    </w:p>
    <w:p w14:paraId="773350BE" w14:textId="77777777" w:rsidR="00000000" w:rsidRDefault="00737B0C">
      <w:pPr>
        <w:pStyle w:val="a"/>
        <w:rPr>
          <w:rFonts w:hint="cs"/>
          <w:rtl/>
        </w:rPr>
      </w:pPr>
    </w:p>
    <w:p w14:paraId="06AD869B" w14:textId="77777777" w:rsidR="00000000" w:rsidRDefault="00737B0C">
      <w:pPr>
        <w:pStyle w:val="a"/>
        <w:rPr>
          <w:rFonts w:hint="cs"/>
          <w:rtl/>
        </w:rPr>
      </w:pPr>
      <w:r>
        <w:rPr>
          <w:rFonts w:hint="cs"/>
          <w:rtl/>
        </w:rPr>
        <w:t>אני רוצה לומר לכם, רבותי חברי הכנסת, למה השעה דוחקת. אנחנו</w:t>
      </w:r>
      <w:r>
        <w:rPr>
          <w:rFonts w:hint="cs"/>
          <w:rtl/>
        </w:rPr>
        <w:t xml:space="preserve"> לא יכולים לתקן חלק גדול ממפגעי העבר, אבל כחברי הכנסת אנחנו חייבים,</w:t>
      </w:r>
      <w:r>
        <w:rPr>
          <w:rtl/>
        </w:rPr>
        <w:t xml:space="preserve"> </w:t>
      </w:r>
      <w:r>
        <w:rPr>
          <w:rFonts w:hint="cs"/>
          <w:rtl/>
        </w:rPr>
        <w:t xml:space="preserve">לעצמנו ולדורות הבאים, לשמור ולמנוע הרס ופגיעה נוספת בחוף. אני אודה לכם מאוד אם תאשרו את ההצעה בקריאה ראשונה. </w:t>
      </w:r>
    </w:p>
    <w:p w14:paraId="4A11AC45" w14:textId="77777777" w:rsidR="00000000" w:rsidRDefault="00737B0C">
      <w:pPr>
        <w:pStyle w:val="a"/>
        <w:rPr>
          <w:rFonts w:hint="cs"/>
          <w:rtl/>
        </w:rPr>
      </w:pPr>
    </w:p>
    <w:p w14:paraId="230AA33E" w14:textId="77777777" w:rsidR="00000000" w:rsidRDefault="00737B0C">
      <w:pPr>
        <w:pStyle w:val="a"/>
        <w:rPr>
          <w:rFonts w:hint="cs"/>
          <w:rtl/>
        </w:rPr>
      </w:pPr>
      <w:r>
        <w:rPr>
          <w:rFonts w:hint="cs"/>
          <w:rtl/>
        </w:rPr>
        <w:t xml:space="preserve">אני רוצה להיות הגונה כלפי קבוצת חברי הכנסת שבקדנציה הקודמת עמלה קשות מאוד על </w:t>
      </w:r>
      <w:r>
        <w:rPr>
          <w:rFonts w:hint="cs"/>
          <w:rtl/>
        </w:rPr>
        <w:t>הצעת חוק פרטית, שהיוזמים שלה היו הארגונים הירוקים והוביל אותה חבר הכנסת דאז והשר היום עוזי לנדאו. כאשר הוא התמנה לשר, נטל את העניין על עצמו חבר הכנסת גפני, בהיותו יושב-ראש ועדת הפנים, וקידם את הצעת החוק עד להגעתה לקריאה ראשונה בשעת לילה כזאת, פחות או יותר,</w:t>
      </w:r>
      <w:r>
        <w:rPr>
          <w:rFonts w:hint="cs"/>
          <w:rtl/>
        </w:rPr>
        <w:t xml:space="preserve"> בסוף מושב. </w:t>
      </w:r>
    </w:p>
    <w:p w14:paraId="6A2542A2" w14:textId="77777777" w:rsidR="00000000" w:rsidRDefault="00737B0C">
      <w:pPr>
        <w:pStyle w:val="a"/>
        <w:rPr>
          <w:rFonts w:hint="cs"/>
          <w:rtl/>
        </w:rPr>
      </w:pPr>
    </w:p>
    <w:p w14:paraId="327A3B23" w14:textId="77777777" w:rsidR="00000000" w:rsidRDefault="00737B0C">
      <w:pPr>
        <w:pStyle w:val="ac"/>
        <w:rPr>
          <w:rtl/>
        </w:rPr>
      </w:pPr>
      <w:r>
        <w:rPr>
          <w:rFonts w:hint="eastAsia"/>
          <w:rtl/>
        </w:rPr>
        <w:t>משה</w:t>
      </w:r>
      <w:r>
        <w:rPr>
          <w:rtl/>
        </w:rPr>
        <w:t xml:space="preserve"> גפני (יהדות התורה):</w:t>
      </w:r>
    </w:p>
    <w:p w14:paraId="163B71FA" w14:textId="77777777" w:rsidR="00000000" w:rsidRDefault="00737B0C">
      <w:pPr>
        <w:pStyle w:val="a"/>
        <w:rPr>
          <w:rFonts w:hint="cs"/>
          <w:rtl/>
        </w:rPr>
      </w:pPr>
    </w:p>
    <w:p w14:paraId="01904982" w14:textId="77777777" w:rsidR="00000000" w:rsidRDefault="00737B0C">
      <w:pPr>
        <w:pStyle w:val="a"/>
        <w:rPr>
          <w:rFonts w:hint="cs"/>
          <w:rtl/>
        </w:rPr>
      </w:pPr>
      <w:r>
        <w:rPr>
          <w:rFonts w:hint="cs"/>
          <w:rtl/>
        </w:rPr>
        <w:t>למה לא הבאתם את זה?</w:t>
      </w:r>
    </w:p>
    <w:p w14:paraId="1760B0DC" w14:textId="77777777" w:rsidR="00000000" w:rsidRDefault="00737B0C">
      <w:pPr>
        <w:pStyle w:val="a"/>
        <w:rPr>
          <w:rFonts w:hint="cs"/>
          <w:rtl/>
        </w:rPr>
      </w:pPr>
    </w:p>
    <w:p w14:paraId="736D96FA" w14:textId="77777777" w:rsidR="00000000" w:rsidRDefault="00737B0C">
      <w:pPr>
        <w:pStyle w:val="SpeakerCon"/>
        <w:rPr>
          <w:rtl/>
        </w:rPr>
      </w:pPr>
      <w:bookmarkStart w:id="666" w:name="FS000000518T30_07_2003_22_56_38C"/>
      <w:bookmarkEnd w:id="666"/>
      <w:r>
        <w:rPr>
          <w:rtl/>
        </w:rPr>
        <w:t>השרה לאיכות הסביבה יהודית נאות:</w:t>
      </w:r>
    </w:p>
    <w:p w14:paraId="4E45DCDC" w14:textId="77777777" w:rsidR="00000000" w:rsidRDefault="00737B0C">
      <w:pPr>
        <w:pStyle w:val="a"/>
        <w:rPr>
          <w:rtl/>
        </w:rPr>
      </w:pPr>
    </w:p>
    <w:p w14:paraId="6936B2AB" w14:textId="77777777" w:rsidR="00000000" w:rsidRDefault="00737B0C">
      <w:pPr>
        <w:pStyle w:val="a"/>
        <w:rPr>
          <w:rFonts w:hint="cs"/>
          <w:rtl/>
        </w:rPr>
      </w:pPr>
      <w:r>
        <w:rPr>
          <w:rFonts w:hint="cs"/>
          <w:rtl/>
        </w:rPr>
        <w:t>על-פי בקשת ועדת הפנים הוגשה ההצעה הזאת לוועדת שרים לענייני חקיקה להחלת דין רציפות. ועדת השרים לענייני חקיקה, בניגוד לעמדת המשרד לאיכות הסביבה ובניגוד לעמדת השרה, ל</w:t>
      </w:r>
      <w:r>
        <w:rPr>
          <w:rFonts w:hint="cs"/>
          <w:rtl/>
        </w:rPr>
        <w:t xml:space="preserve">א אישרה זאת. אני סבורה שהחברים שהערך המוסרי של חוק החופים טבוע בהם, יוכלו להשתתף בדיונים בוועדת הפנים ואיכות הסביבה ולכלול אלמנטים שנדרשים גם בהצעת החוק הממשלתית. </w:t>
      </w:r>
    </w:p>
    <w:p w14:paraId="727146A6" w14:textId="77777777" w:rsidR="00000000" w:rsidRDefault="00737B0C">
      <w:pPr>
        <w:pStyle w:val="a"/>
        <w:rPr>
          <w:rFonts w:hint="cs"/>
          <w:rtl/>
        </w:rPr>
      </w:pPr>
    </w:p>
    <w:p w14:paraId="7EB04A28" w14:textId="77777777" w:rsidR="00000000" w:rsidRDefault="00737B0C">
      <w:pPr>
        <w:pStyle w:val="a"/>
        <w:rPr>
          <w:rFonts w:hint="cs"/>
          <w:rtl/>
        </w:rPr>
      </w:pPr>
      <w:r>
        <w:rPr>
          <w:rFonts w:hint="cs"/>
          <w:rtl/>
        </w:rPr>
        <w:t xml:space="preserve">בעיית הקרדיט בעניין הזה מאוד מיותרת, כי אם נעביר מייד אחרי הפגרה חוק לשמירת החופים, הקרדיט </w:t>
      </w:r>
      <w:r>
        <w:rPr>
          <w:rFonts w:hint="cs"/>
          <w:rtl/>
        </w:rPr>
        <w:t xml:space="preserve">יינתן לכולנו על-ידי הדורות הבאים. אני מודה לכם. </w:t>
      </w:r>
    </w:p>
    <w:p w14:paraId="4C19EA79" w14:textId="77777777" w:rsidR="00000000" w:rsidRDefault="00737B0C">
      <w:pPr>
        <w:pStyle w:val="a"/>
        <w:rPr>
          <w:rFonts w:hint="cs"/>
          <w:rtl/>
        </w:rPr>
      </w:pPr>
    </w:p>
    <w:p w14:paraId="19450D3C" w14:textId="77777777" w:rsidR="00000000" w:rsidRDefault="00737B0C">
      <w:pPr>
        <w:pStyle w:val="ad"/>
        <w:rPr>
          <w:rtl/>
        </w:rPr>
      </w:pPr>
      <w:r>
        <w:rPr>
          <w:rtl/>
        </w:rPr>
        <w:t>היו"ר מוחמד ברכה:</w:t>
      </w:r>
    </w:p>
    <w:p w14:paraId="09197225" w14:textId="77777777" w:rsidR="00000000" w:rsidRDefault="00737B0C">
      <w:pPr>
        <w:pStyle w:val="a"/>
        <w:rPr>
          <w:rtl/>
        </w:rPr>
      </w:pPr>
    </w:p>
    <w:p w14:paraId="303CA386" w14:textId="77777777" w:rsidR="00000000" w:rsidRDefault="00737B0C">
      <w:pPr>
        <w:pStyle w:val="a"/>
        <w:rPr>
          <w:rFonts w:hint="cs"/>
          <w:rtl/>
        </w:rPr>
      </w:pPr>
      <w:r>
        <w:rPr>
          <w:rFonts w:hint="cs"/>
          <w:rtl/>
        </w:rPr>
        <w:t>תודה לגברתי השרה. אנחנו עוברים לדיון בהצעת חוק שמירת הסביבה החופית, התשס"ג-2003, קריאה ראשונה. ראשון הדוברים, חבר הכנסת אילן שלגי - מותר גם לוותר.</w:t>
      </w:r>
    </w:p>
    <w:p w14:paraId="215A1A5B" w14:textId="77777777" w:rsidR="00000000" w:rsidRDefault="00737B0C">
      <w:pPr>
        <w:pStyle w:val="a"/>
        <w:rPr>
          <w:rFonts w:hint="cs"/>
          <w:rtl/>
        </w:rPr>
      </w:pPr>
    </w:p>
    <w:p w14:paraId="18B1E443" w14:textId="77777777" w:rsidR="00000000" w:rsidRDefault="00737B0C">
      <w:pPr>
        <w:pStyle w:val="ac"/>
        <w:rPr>
          <w:rtl/>
        </w:rPr>
      </w:pPr>
      <w:r>
        <w:rPr>
          <w:rFonts w:hint="eastAsia"/>
          <w:rtl/>
        </w:rPr>
        <w:t>אילן</w:t>
      </w:r>
      <w:r>
        <w:rPr>
          <w:rtl/>
        </w:rPr>
        <w:t xml:space="preserve"> שלגי (שינוי):</w:t>
      </w:r>
    </w:p>
    <w:p w14:paraId="7B8E9196" w14:textId="77777777" w:rsidR="00000000" w:rsidRDefault="00737B0C">
      <w:pPr>
        <w:pStyle w:val="a"/>
        <w:rPr>
          <w:rFonts w:hint="cs"/>
          <w:rtl/>
        </w:rPr>
      </w:pPr>
    </w:p>
    <w:p w14:paraId="277430FD" w14:textId="77777777" w:rsidR="00000000" w:rsidRDefault="00737B0C">
      <w:pPr>
        <w:pStyle w:val="a"/>
        <w:rPr>
          <w:rFonts w:hint="cs"/>
          <w:rtl/>
        </w:rPr>
      </w:pPr>
      <w:r>
        <w:rPr>
          <w:rFonts w:hint="cs"/>
          <w:rtl/>
        </w:rPr>
        <w:t>אני מוותר.</w:t>
      </w:r>
    </w:p>
    <w:p w14:paraId="2F881960" w14:textId="77777777" w:rsidR="00000000" w:rsidRDefault="00737B0C">
      <w:pPr>
        <w:pStyle w:val="a"/>
        <w:rPr>
          <w:rFonts w:hint="cs"/>
          <w:rtl/>
        </w:rPr>
      </w:pPr>
    </w:p>
    <w:p w14:paraId="13424BF3" w14:textId="77777777" w:rsidR="00000000" w:rsidRDefault="00737B0C">
      <w:pPr>
        <w:pStyle w:val="ad"/>
        <w:rPr>
          <w:rtl/>
        </w:rPr>
      </w:pPr>
      <w:r>
        <w:rPr>
          <w:rtl/>
        </w:rPr>
        <w:t>היו"ר מ</w:t>
      </w:r>
      <w:r>
        <w:rPr>
          <w:rtl/>
        </w:rPr>
        <w:t>וחמד ברכה:</w:t>
      </w:r>
    </w:p>
    <w:p w14:paraId="7168551C" w14:textId="77777777" w:rsidR="00000000" w:rsidRDefault="00737B0C">
      <w:pPr>
        <w:pStyle w:val="a"/>
        <w:rPr>
          <w:rtl/>
        </w:rPr>
      </w:pPr>
    </w:p>
    <w:p w14:paraId="4A95F6FA" w14:textId="77777777" w:rsidR="00000000" w:rsidRDefault="00737B0C">
      <w:pPr>
        <w:pStyle w:val="a"/>
        <w:rPr>
          <w:rFonts w:hint="cs"/>
          <w:rtl/>
        </w:rPr>
      </w:pPr>
      <w:r>
        <w:rPr>
          <w:rFonts w:hint="cs"/>
          <w:rtl/>
        </w:rPr>
        <w:t xml:space="preserve">חבר הכנסת עזמי בשארה - אינו נוכח; חבר הכנסת אריה אלדד </w:t>
      </w:r>
      <w:r>
        <w:rPr>
          <w:rtl/>
        </w:rPr>
        <w:t>–</w:t>
      </w:r>
      <w:r>
        <w:rPr>
          <w:rFonts w:hint="cs"/>
          <w:rtl/>
        </w:rPr>
        <w:t xml:space="preserve"> מוותר; חבר הכנסת אורי אריאל - מוותר.</w:t>
      </w:r>
    </w:p>
    <w:p w14:paraId="7630AC8F" w14:textId="77777777" w:rsidR="00000000" w:rsidRDefault="00737B0C">
      <w:pPr>
        <w:pStyle w:val="a"/>
        <w:rPr>
          <w:rFonts w:hint="cs"/>
          <w:rtl/>
        </w:rPr>
      </w:pPr>
    </w:p>
    <w:p w14:paraId="4458DEB0" w14:textId="77777777" w:rsidR="00000000" w:rsidRDefault="00737B0C">
      <w:pPr>
        <w:pStyle w:val="ac"/>
        <w:rPr>
          <w:rtl/>
        </w:rPr>
      </w:pPr>
      <w:r>
        <w:rPr>
          <w:rFonts w:hint="eastAsia"/>
          <w:rtl/>
        </w:rPr>
        <w:t>צבי</w:t>
      </w:r>
      <w:r>
        <w:rPr>
          <w:rtl/>
        </w:rPr>
        <w:t xml:space="preserve"> הנדל (האיחוד הלאומי - ישראל ביתנו):</w:t>
      </w:r>
    </w:p>
    <w:p w14:paraId="2063DFC7" w14:textId="77777777" w:rsidR="00000000" w:rsidRDefault="00737B0C">
      <w:pPr>
        <w:pStyle w:val="a"/>
        <w:rPr>
          <w:rFonts w:hint="cs"/>
          <w:rtl/>
        </w:rPr>
      </w:pPr>
    </w:p>
    <w:p w14:paraId="328CA6F7" w14:textId="77777777" w:rsidR="00000000" w:rsidRDefault="00737B0C">
      <w:pPr>
        <w:pStyle w:val="a"/>
        <w:rPr>
          <w:rFonts w:hint="cs"/>
          <w:rtl/>
        </w:rPr>
      </w:pPr>
      <w:r>
        <w:rPr>
          <w:rFonts w:hint="cs"/>
          <w:rtl/>
        </w:rPr>
        <w:t>כולם מוותרים.</w:t>
      </w:r>
    </w:p>
    <w:p w14:paraId="58EE2B1E" w14:textId="77777777" w:rsidR="00000000" w:rsidRDefault="00737B0C">
      <w:pPr>
        <w:pStyle w:val="a"/>
        <w:rPr>
          <w:rFonts w:hint="cs"/>
          <w:rtl/>
        </w:rPr>
      </w:pPr>
    </w:p>
    <w:p w14:paraId="43F9127D" w14:textId="77777777" w:rsidR="00000000" w:rsidRDefault="00737B0C">
      <w:pPr>
        <w:pStyle w:val="ad"/>
        <w:rPr>
          <w:rtl/>
        </w:rPr>
      </w:pPr>
      <w:r>
        <w:rPr>
          <w:rtl/>
        </w:rPr>
        <w:t>היו"ר מוחמד ברכה:</w:t>
      </w:r>
    </w:p>
    <w:p w14:paraId="4547112A" w14:textId="77777777" w:rsidR="00000000" w:rsidRDefault="00737B0C">
      <w:pPr>
        <w:pStyle w:val="a"/>
        <w:rPr>
          <w:rtl/>
        </w:rPr>
      </w:pPr>
    </w:p>
    <w:p w14:paraId="526A443C" w14:textId="77777777" w:rsidR="00000000" w:rsidRDefault="00737B0C">
      <w:pPr>
        <w:pStyle w:val="a"/>
        <w:rPr>
          <w:rFonts w:hint="cs"/>
          <w:rtl/>
        </w:rPr>
      </w:pPr>
      <w:r>
        <w:rPr>
          <w:rFonts w:hint="cs"/>
          <w:rtl/>
        </w:rPr>
        <w:t>אני חייב לעשות את המלאכה שלי. חבר הכנסת ג'מאל זחאלקה - אינו נוכח; חבר הכנסת</w:t>
      </w:r>
      <w:r>
        <w:rPr>
          <w:rFonts w:hint="cs"/>
          <w:rtl/>
        </w:rPr>
        <w:t xml:space="preserve"> יעקב מרגי - אינו נוכח; גם חבר הכנסת עמרם מצנע אינו נוכח. חבר הכנסת איוב קרא - אינו נוכח; חבר הכנסת מאיר פרוש - אינו נוכח. חבר הכנסת חמי דורון, בבקשה, ואחריו </w:t>
      </w:r>
      <w:r>
        <w:rPr>
          <w:rtl/>
        </w:rPr>
        <w:t>–</w:t>
      </w:r>
      <w:r>
        <w:rPr>
          <w:rFonts w:hint="cs"/>
          <w:rtl/>
        </w:rPr>
        <w:t xml:space="preserve"> חבר הכנסת נסים זאב. </w:t>
      </w:r>
    </w:p>
    <w:p w14:paraId="51C892AE" w14:textId="77777777" w:rsidR="00000000" w:rsidRDefault="00737B0C">
      <w:pPr>
        <w:pStyle w:val="a"/>
        <w:rPr>
          <w:rFonts w:hint="cs"/>
          <w:rtl/>
        </w:rPr>
      </w:pPr>
    </w:p>
    <w:p w14:paraId="16AFF1BC" w14:textId="77777777" w:rsidR="00000000" w:rsidRDefault="00737B0C">
      <w:pPr>
        <w:pStyle w:val="Speaker"/>
        <w:rPr>
          <w:rtl/>
        </w:rPr>
      </w:pPr>
      <w:bookmarkStart w:id="667" w:name="FS000001053T30_07_2003_22_41_30"/>
      <w:bookmarkStart w:id="668" w:name="_Toc47678220"/>
      <w:bookmarkStart w:id="669" w:name="_Toc49055779"/>
      <w:bookmarkEnd w:id="667"/>
      <w:r>
        <w:rPr>
          <w:rFonts w:hint="eastAsia"/>
          <w:rtl/>
        </w:rPr>
        <w:t>חמי</w:t>
      </w:r>
      <w:r>
        <w:rPr>
          <w:rtl/>
        </w:rPr>
        <w:t xml:space="preserve"> דורון (שינוי):</w:t>
      </w:r>
      <w:bookmarkEnd w:id="668"/>
      <w:bookmarkEnd w:id="669"/>
    </w:p>
    <w:p w14:paraId="76D96893" w14:textId="77777777" w:rsidR="00000000" w:rsidRDefault="00737B0C">
      <w:pPr>
        <w:pStyle w:val="a"/>
        <w:rPr>
          <w:rFonts w:hint="cs"/>
          <w:rtl/>
        </w:rPr>
      </w:pPr>
    </w:p>
    <w:p w14:paraId="0D8DC0D9" w14:textId="77777777" w:rsidR="00000000" w:rsidRDefault="00737B0C">
      <w:pPr>
        <w:pStyle w:val="a"/>
        <w:rPr>
          <w:rFonts w:hint="cs"/>
          <w:rtl/>
        </w:rPr>
      </w:pPr>
      <w:r>
        <w:rPr>
          <w:rFonts w:hint="cs"/>
          <w:rtl/>
        </w:rPr>
        <w:t>אדוני היושב-ראש, חברי חברי הכנסת, אני רוצה לברך את השר</w:t>
      </w:r>
      <w:r>
        <w:rPr>
          <w:rFonts w:hint="cs"/>
          <w:rtl/>
        </w:rPr>
        <w:t>ה יהודית נאות על הבאת החוק הזה. אני חושב שזה חוק חשוב, ורק חבל שהוא מגיע רק עכשיו, כי לפי עניות דעתי, חוק כזה כבר מזמן היה צריך להיות חלק ממערך החוקים של מדינת ישראל.</w:t>
      </w:r>
    </w:p>
    <w:p w14:paraId="122BF89C" w14:textId="77777777" w:rsidR="00000000" w:rsidRDefault="00737B0C">
      <w:pPr>
        <w:pStyle w:val="ac"/>
        <w:spacing w:line="360" w:lineRule="auto"/>
        <w:rPr>
          <w:rFonts w:hint="cs"/>
          <w:b w:val="0"/>
          <w:bCs w:val="0"/>
          <w:u w:val="none"/>
          <w:rtl/>
        </w:rPr>
      </w:pPr>
    </w:p>
    <w:p w14:paraId="3BED3FDB" w14:textId="77777777" w:rsidR="00000000" w:rsidRDefault="00737B0C">
      <w:pPr>
        <w:pStyle w:val="ac"/>
        <w:spacing w:line="360" w:lineRule="auto"/>
        <w:rPr>
          <w:rtl/>
        </w:rPr>
      </w:pPr>
      <w:r>
        <w:rPr>
          <w:rFonts w:hint="cs"/>
          <w:rtl/>
        </w:rPr>
        <w:t xml:space="preserve"> </w:t>
      </w:r>
      <w:r>
        <w:rPr>
          <w:rFonts w:hint="eastAsia"/>
          <w:rtl/>
        </w:rPr>
        <w:t>משה</w:t>
      </w:r>
      <w:r>
        <w:rPr>
          <w:rtl/>
        </w:rPr>
        <w:t xml:space="preserve"> גפני (יהדות התורה):</w:t>
      </w:r>
    </w:p>
    <w:p w14:paraId="17B77D77" w14:textId="77777777" w:rsidR="00000000" w:rsidRDefault="00737B0C">
      <w:pPr>
        <w:pStyle w:val="a"/>
        <w:rPr>
          <w:rFonts w:hint="cs"/>
          <w:rtl/>
        </w:rPr>
      </w:pPr>
    </w:p>
    <w:p w14:paraId="75550DF4" w14:textId="77777777" w:rsidR="00000000" w:rsidRDefault="00737B0C">
      <w:pPr>
        <w:pStyle w:val="a"/>
        <w:rPr>
          <w:rFonts w:hint="cs"/>
          <w:rtl/>
        </w:rPr>
      </w:pPr>
      <w:r>
        <w:rPr>
          <w:rFonts w:hint="cs"/>
          <w:rtl/>
        </w:rPr>
        <w:t>אולי תגיד אילו שרים הצביעו בוועדת שרים לחקיקה להחלת דין הרציפו</w:t>
      </w:r>
      <w:r>
        <w:rPr>
          <w:rFonts w:hint="cs"/>
          <w:rtl/>
        </w:rPr>
        <w:t>ת על החוק הקודם - - -</w:t>
      </w:r>
    </w:p>
    <w:p w14:paraId="5B052DAB" w14:textId="77777777" w:rsidR="00000000" w:rsidRDefault="00737B0C">
      <w:pPr>
        <w:pStyle w:val="a"/>
        <w:rPr>
          <w:rFonts w:hint="cs"/>
          <w:rtl/>
        </w:rPr>
      </w:pPr>
    </w:p>
    <w:p w14:paraId="70B5E5D7" w14:textId="77777777" w:rsidR="00000000" w:rsidRDefault="00737B0C">
      <w:pPr>
        <w:pStyle w:val="SpeakerCon"/>
        <w:rPr>
          <w:rtl/>
        </w:rPr>
      </w:pPr>
      <w:bookmarkStart w:id="670" w:name="FS000001053T30_07_2003_22_45_50C"/>
      <w:bookmarkEnd w:id="670"/>
      <w:r>
        <w:rPr>
          <w:rtl/>
        </w:rPr>
        <w:t>חמי דורון (שינוי):</w:t>
      </w:r>
    </w:p>
    <w:p w14:paraId="0D3F5874" w14:textId="77777777" w:rsidR="00000000" w:rsidRDefault="00737B0C">
      <w:pPr>
        <w:pStyle w:val="a"/>
        <w:rPr>
          <w:rtl/>
        </w:rPr>
      </w:pPr>
    </w:p>
    <w:p w14:paraId="52310A9E" w14:textId="77777777" w:rsidR="00000000" w:rsidRDefault="00737B0C">
      <w:pPr>
        <w:pStyle w:val="a"/>
        <w:rPr>
          <w:rFonts w:hint="cs"/>
          <w:rtl/>
        </w:rPr>
      </w:pPr>
      <w:r>
        <w:rPr>
          <w:rFonts w:hint="cs"/>
          <w:rtl/>
        </w:rPr>
        <w:t>חבר הכנסת גפני, מאחר שאני לא יושב בוועדת שרים לענייני חקיקה, אני לא יכול לענות לך. האמת היא שזה גם לא כל כך מעניין אותי.</w:t>
      </w:r>
    </w:p>
    <w:p w14:paraId="3E713D3E" w14:textId="77777777" w:rsidR="00000000" w:rsidRDefault="00737B0C">
      <w:pPr>
        <w:pStyle w:val="a"/>
        <w:rPr>
          <w:rFonts w:hint="cs"/>
          <w:rtl/>
        </w:rPr>
      </w:pPr>
      <w:r>
        <w:rPr>
          <w:rFonts w:hint="cs"/>
          <w:rtl/>
        </w:rPr>
        <w:t xml:space="preserve"> </w:t>
      </w:r>
    </w:p>
    <w:p w14:paraId="1947584E" w14:textId="77777777" w:rsidR="00000000" w:rsidRDefault="00737B0C">
      <w:pPr>
        <w:pStyle w:val="ac"/>
        <w:rPr>
          <w:rtl/>
        </w:rPr>
      </w:pPr>
      <w:r>
        <w:rPr>
          <w:rFonts w:hint="eastAsia"/>
          <w:rtl/>
        </w:rPr>
        <w:t>משה</w:t>
      </w:r>
      <w:r>
        <w:rPr>
          <w:rtl/>
        </w:rPr>
        <w:t xml:space="preserve"> גפני (יהדות התורה):</w:t>
      </w:r>
    </w:p>
    <w:p w14:paraId="61136793" w14:textId="77777777" w:rsidR="00000000" w:rsidRDefault="00737B0C">
      <w:pPr>
        <w:pStyle w:val="a"/>
        <w:rPr>
          <w:rFonts w:hint="cs"/>
          <w:rtl/>
        </w:rPr>
      </w:pPr>
    </w:p>
    <w:p w14:paraId="407957EE" w14:textId="77777777" w:rsidR="00000000" w:rsidRDefault="00737B0C">
      <w:pPr>
        <w:pStyle w:val="a"/>
        <w:rPr>
          <w:rFonts w:hint="cs"/>
          <w:rtl/>
        </w:rPr>
      </w:pPr>
      <w:r>
        <w:rPr>
          <w:rFonts w:hint="cs"/>
          <w:rtl/>
        </w:rPr>
        <w:t xml:space="preserve">אותי זה מעניין. </w:t>
      </w:r>
    </w:p>
    <w:p w14:paraId="0A2F2406" w14:textId="77777777" w:rsidR="00000000" w:rsidRDefault="00737B0C">
      <w:pPr>
        <w:pStyle w:val="a"/>
        <w:rPr>
          <w:rFonts w:hint="cs"/>
          <w:rtl/>
        </w:rPr>
      </w:pPr>
    </w:p>
    <w:p w14:paraId="4D85B67F" w14:textId="77777777" w:rsidR="00000000" w:rsidRDefault="00737B0C">
      <w:pPr>
        <w:pStyle w:val="SpeakerCon"/>
        <w:rPr>
          <w:rtl/>
        </w:rPr>
      </w:pPr>
      <w:bookmarkStart w:id="671" w:name="FS000001053T30_07_2003_22_46_40C"/>
      <w:bookmarkEnd w:id="671"/>
      <w:r>
        <w:rPr>
          <w:rtl/>
        </w:rPr>
        <w:t>חמי דורון (שינוי):</w:t>
      </w:r>
    </w:p>
    <w:p w14:paraId="1DB70872" w14:textId="77777777" w:rsidR="00000000" w:rsidRDefault="00737B0C">
      <w:pPr>
        <w:pStyle w:val="a"/>
        <w:rPr>
          <w:rtl/>
        </w:rPr>
      </w:pPr>
    </w:p>
    <w:p w14:paraId="11CBBCE2" w14:textId="77777777" w:rsidR="00000000" w:rsidRDefault="00737B0C">
      <w:pPr>
        <w:pStyle w:val="a"/>
        <w:rPr>
          <w:rFonts w:hint="cs"/>
          <w:rtl/>
        </w:rPr>
      </w:pPr>
      <w:r>
        <w:rPr>
          <w:rFonts w:hint="cs"/>
          <w:rtl/>
        </w:rPr>
        <w:t xml:space="preserve">אז תגיש שאילתא. </w:t>
      </w:r>
    </w:p>
    <w:p w14:paraId="5019D7CF" w14:textId="77777777" w:rsidR="00000000" w:rsidRDefault="00737B0C">
      <w:pPr>
        <w:pStyle w:val="a"/>
        <w:rPr>
          <w:rFonts w:hint="cs"/>
          <w:rtl/>
        </w:rPr>
      </w:pPr>
    </w:p>
    <w:p w14:paraId="0A78F266" w14:textId="77777777" w:rsidR="00000000" w:rsidRDefault="00737B0C">
      <w:pPr>
        <w:pStyle w:val="a"/>
        <w:rPr>
          <w:rFonts w:hint="cs"/>
          <w:rtl/>
        </w:rPr>
      </w:pPr>
      <w:r>
        <w:rPr>
          <w:rFonts w:hint="cs"/>
          <w:rtl/>
        </w:rPr>
        <w:t>הבעיה העי</w:t>
      </w:r>
      <w:r>
        <w:rPr>
          <w:rFonts w:hint="cs"/>
          <w:rtl/>
        </w:rPr>
        <w:t>קרית היום בנושא החופים היא בעיקר של הרשויות המקומיות, אותן רשויות מקומיות שבשטחן נמצאים החופים האלה. הרשויות המקומיות הללו, כשהן יושבות כוועדות לתכנון ובנייה, עושות לעתים קרובות "שירקס" עם כרישי נדל"ן למיניהם, והתוצאה הישירה היא: הרס מוחלט של החופים במדינת</w:t>
      </w:r>
      <w:r>
        <w:rPr>
          <w:rFonts w:hint="cs"/>
          <w:rtl/>
        </w:rPr>
        <w:t xml:space="preserve"> ישראל, ועשיקת הציבור כולו על-ידי הרשויות המקומיות.</w:t>
      </w:r>
    </w:p>
    <w:p w14:paraId="5CF7F07F" w14:textId="77777777" w:rsidR="00000000" w:rsidRDefault="00737B0C">
      <w:pPr>
        <w:pStyle w:val="a"/>
        <w:rPr>
          <w:rFonts w:hint="cs"/>
          <w:rtl/>
        </w:rPr>
      </w:pPr>
    </w:p>
    <w:p w14:paraId="2ED20FE1" w14:textId="77777777" w:rsidR="00000000" w:rsidRDefault="00737B0C">
      <w:pPr>
        <w:pStyle w:val="ac"/>
        <w:rPr>
          <w:rtl/>
        </w:rPr>
      </w:pPr>
      <w:r>
        <w:rPr>
          <w:rFonts w:hint="eastAsia"/>
          <w:rtl/>
        </w:rPr>
        <w:t>רוני</w:t>
      </w:r>
      <w:r>
        <w:rPr>
          <w:rtl/>
        </w:rPr>
        <w:t xml:space="preserve"> בר-און (הליכוד):</w:t>
      </w:r>
    </w:p>
    <w:p w14:paraId="4BB7F91D" w14:textId="77777777" w:rsidR="00000000" w:rsidRDefault="00737B0C">
      <w:pPr>
        <w:pStyle w:val="a"/>
        <w:rPr>
          <w:rFonts w:hint="cs"/>
          <w:rtl/>
        </w:rPr>
      </w:pPr>
    </w:p>
    <w:p w14:paraId="6BDCA739" w14:textId="77777777" w:rsidR="00000000" w:rsidRDefault="00737B0C">
      <w:pPr>
        <w:pStyle w:val="a"/>
        <w:rPr>
          <w:rFonts w:hint="cs"/>
          <w:rtl/>
        </w:rPr>
      </w:pPr>
      <w:r>
        <w:rPr>
          <w:rFonts w:hint="cs"/>
          <w:rtl/>
        </w:rPr>
        <w:t>אל תפטור את המועצה הארצית לתכנון ולבנייה מהאחריות הזאת.</w:t>
      </w:r>
    </w:p>
    <w:p w14:paraId="0B081FCF" w14:textId="77777777" w:rsidR="00000000" w:rsidRDefault="00737B0C">
      <w:pPr>
        <w:pStyle w:val="a"/>
        <w:rPr>
          <w:rFonts w:hint="cs"/>
          <w:rtl/>
        </w:rPr>
      </w:pPr>
    </w:p>
    <w:p w14:paraId="51B90377" w14:textId="77777777" w:rsidR="00000000" w:rsidRDefault="00737B0C">
      <w:pPr>
        <w:pStyle w:val="SpeakerCon"/>
        <w:rPr>
          <w:rtl/>
        </w:rPr>
      </w:pPr>
      <w:bookmarkStart w:id="672" w:name="FS000001053T30_07_2003_22_49_02C"/>
      <w:bookmarkEnd w:id="672"/>
      <w:r>
        <w:rPr>
          <w:rtl/>
        </w:rPr>
        <w:t>חמי דורון (שינוי):</w:t>
      </w:r>
    </w:p>
    <w:p w14:paraId="41C6E012" w14:textId="77777777" w:rsidR="00000000" w:rsidRDefault="00737B0C">
      <w:pPr>
        <w:pStyle w:val="a"/>
        <w:rPr>
          <w:rtl/>
        </w:rPr>
      </w:pPr>
    </w:p>
    <w:p w14:paraId="058EE557" w14:textId="77777777" w:rsidR="00000000" w:rsidRDefault="00737B0C">
      <w:pPr>
        <w:pStyle w:val="a"/>
        <w:rPr>
          <w:rFonts w:hint="cs"/>
          <w:rtl/>
        </w:rPr>
      </w:pPr>
      <w:r>
        <w:rPr>
          <w:rFonts w:hint="cs"/>
          <w:rtl/>
        </w:rPr>
        <w:t>אני מסכים אתך, לא פטרתי.</w:t>
      </w:r>
    </w:p>
    <w:p w14:paraId="5600E311" w14:textId="77777777" w:rsidR="00000000" w:rsidRDefault="00737B0C">
      <w:pPr>
        <w:pStyle w:val="a"/>
        <w:rPr>
          <w:rFonts w:hint="cs"/>
          <w:rtl/>
        </w:rPr>
      </w:pPr>
    </w:p>
    <w:p w14:paraId="7B13E04F" w14:textId="77777777" w:rsidR="00000000" w:rsidRDefault="00737B0C">
      <w:pPr>
        <w:pStyle w:val="a"/>
        <w:rPr>
          <w:rFonts w:hint="cs"/>
          <w:rtl/>
        </w:rPr>
      </w:pPr>
      <w:r>
        <w:rPr>
          <w:rFonts w:hint="cs"/>
          <w:rtl/>
        </w:rPr>
        <w:t xml:space="preserve">נוסף על כך, קיימת בעיה של זיהום מי הים על-ידי מפעלים. דוגמה אופיינית לכך היא </w:t>
      </w:r>
      <w:r>
        <w:rPr>
          <w:rFonts w:hint="cs"/>
          <w:rtl/>
        </w:rPr>
        <w:t xml:space="preserve">מפעל השפד"ן אשר מזרים את הבוצה - שהיא החלק שמופרד בתהליך הטיהור </w:t>
      </w:r>
      <w:r>
        <w:rPr>
          <w:rtl/>
        </w:rPr>
        <w:t>–</w:t>
      </w:r>
      <w:r>
        <w:rPr>
          <w:rFonts w:hint="cs"/>
          <w:rtl/>
        </w:rPr>
        <w:t xml:space="preserve"> לים, במקום להקים מפעל לטיהור בוצה, כפי שנדרש על-ידי אמנות בין-לאומיות שישראל חתומה עליהן. ואותה חברה, השפד"ן, מפירה בעצם את האמנות הבין-לאומיות הללו. הזרמת הבוצה הזאת לים גורמת להרס מי הים ו</w:t>
      </w:r>
      <w:r>
        <w:rPr>
          <w:rFonts w:hint="cs"/>
          <w:rtl/>
        </w:rPr>
        <w:t xml:space="preserve">חיי הטבע שבים, גם דגים וגם צמחייה. </w:t>
      </w:r>
    </w:p>
    <w:p w14:paraId="44912E6F" w14:textId="77777777" w:rsidR="00000000" w:rsidRDefault="00737B0C">
      <w:pPr>
        <w:pStyle w:val="a"/>
        <w:rPr>
          <w:rFonts w:hint="cs"/>
          <w:rtl/>
        </w:rPr>
      </w:pPr>
    </w:p>
    <w:p w14:paraId="10AF3C5B" w14:textId="77777777" w:rsidR="00000000" w:rsidRDefault="00737B0C">
      <w:pPr>
        <w:pStyle w:val="a"/>
        <w:rPr>
          <w:rFonts w:hint="cs"/>
          <w:rtl/>
        </w:rPr>
      </w:pPr>
      <w:r>
        <w:rPr>
          <w:rFonts w:hint="cs"/>
          <w:rtl/>
        </w:rPr>
        <w:t>אני מקווה שהחוק הזה יובא לוועדת הפנים ויאושר שם במהירות שיא, כך שהוא יחזור מהר מאוד למליאה לקריאה שנייה ושלישית, ואם אפשר, גברתי השרה, אולי גם ייווצר מצב שבו התחולה שלו תהיה גם על תוכניות מיתאר שאושרו, אם לא התחיל ביצוע</w:t>
      </w:r>
      <w:r>
        <w:rPr>
          <w:rFonts w:hint="cs"/>
          <w:rtl/>
        </w:rPr>
        <w:t>ן. תודה רבה.</w:t>
      </w:r>
    </w:p>
    <w:p w14:paraId="2DAB3558" w14:textId="77777777" w:rsidR="00000000" w:rsidRDefault="00737B0C">
      <w:pPr>
        <w:pStyle w:val="a"/>
        <w:rPr>
          <w:rFonts w:hint="cs"/>
          <w:rtl/>
        </w:rPr>
      </w:pPr>
    </w:p>
    <w:p w14:paraId="1C2A32FC" w14:textId="77777777" w:rsidR="00000000" w:rsidRDefault="00737B0C">
      <w:pPr>
        <w:pStyle w:val="ad"/>
        <w:rPr>
          <w:rtl/>
        </w:rPr>
      </w:pPr>
      <w:r>
        <w:rPr>
          <w:rtl/>
        </w:rPr>
        <w:t>היו"ר מוחמד ברכה:</w:t>
      </w:r>
    </w:p>
    <w:p w14:paraId="19F2A200" w14:textId="77777777" w:rsidR="00000000" w:rsidRDefault="00737B0C">
      <w:pPr>
        <w:pStyle w:val="a"/>
        <w:rPr>
          <w:rtl/>
        </w:rPr>
      </w:pPr>
    </w:p>
    <w:p w14:paraId="0C3D932C" w14:textId="77777777" w:rsidR="00000000" w:rsidRDefault="00737B0C">
      <w:pPr>
        <w:pStyle w:val="a"/>
        <w:rPr>
          <w:rFonts w:hint="cs"/>
          <w:rtl/>
        </w:rPr>
      </w:pPr>
      <w:r>
        <w:rPr>
          <w:rFonts w:hint="cs"/>
          <w:rtl/>
        </w:rPr>
        <w:t xml:space="preserve">תודה אדוני, חבר הכנסת דורון. חבר הכנסת נסים זאב, ואחריו </w:t>
      </w:r>
      <w:r>
        <w:rPr>
          <w:rtl/>
        </w:rPr>
        <w:t>–</w:t>
      </w:r>
      <w:r>
        <w:rPr>
          <w:rFonts w:hint="cs"/>
          <w:rtl/>
        </w:rPr>
        <w:t xml:space="preserve"> חבר הכנסת משה גפני. </w:t>
      </w:r>
    </w:p>
    <w:p w14:paraId="3143C92A" w14:textId="77777777" w:rsidR="00000000" w:rsidRDefault="00737B0C">
      <w:pPr>
        <w:pStyle w:val="a"/>
        <w:rPr>
          <w:rtl/>
        </w:rPr>
      </w:pPr>
    </w:p>
    <w:p w14:paraId="1089235B" w14:textId="77777777" w:rsidR="00000000" w:rsidRDefault="00737B0C">
      <w:pPr>
        <w:pStyle w:val="Speaker"/>
        <w:rPr>
          <w:rtl/>
        </w:rPr>
      </w:pPr>
      <w:bookmarkStart w:id="673" w:name="FS000000490T30_07_2003_22_54_06"/>
      <w:bookmarkStart w:id="674" w:name="FS000000490T30_07_2003_22_54_31C"/>
      <w:bookmarkStart w:id="675" w:name="_Toc47678221"/>
      <w:bookmarkStart w:id="676" w:name="_Toc49055780"/>
      <w:bookmarkEnd w:id="673"/>
      <w:bookmarkEnd w:id="674"/>
      <w:r>
        <w:rPr>
          <w:rtl/>
        </w:rPr>
        <w:t>נסים זאב (ש"ס):</w:t>
      </w:r>
      <w:bookmarkEnd w:id="675"/>
      <w:bookmarkEnd w:id="676"/>
    </w:p>
    <w:p w14:paraId="781E1E64" w14:textId="77777777" w:rsidR="00000000" w:rsidRDefault="00737B0C">
      <w:pPr>
        <w:pStyle w:val="a"/>
        <w:rPr>
          <w:rFonts w:hint="eastAsia"/>
          <w:rtl/>
        </w:rPr>
      </w:pPr>
    </w:p>
    <w:p w14:paraId="3680D558" w14:textId="77777777" w:rsidR="00000000" w:rsidRDefault="00737B0C">
      <w:pPr>
        <w:pStyle w:val="a"/>
        <w:rPr>
          <w:rFonts w:hint="cs"/>
          <w:rtl/>
        </w:rPr>
      </w:pPr>
      <w:r>
        <w:rPr>
          <w:rFonts w:hint="cs"/>
          <w:rtl/>
        </w:rPr>
        <w:t>אדוני היושב בראש, בעיקרון, אני תומך בהצעת החוק שמטרתה להגן על הסביבה החופית, אוצרותיה הטבעיים, ובעצם לשמר את משאבי הטבע. אבל א</w:t>
      </w:r>
      <w:r>
        <w:rPr>
          <w:rFonts w:hint="cs"/>
          <w:rtl/>
        </w:rPr>
        <w:t>ני רוצה לדבר על נושא נוסף, שגם הוא קשור לחופים, וזה חוף נפרד - החרדים צריכים להיאבק כדי לעשות חוף נפרד, אם בטבריה ואם בערים אחרות.</w:t>
      </w:r>
    </w:p>
    <w:p w14:paraId="078563EB" w14:textId="77777777" w:rsidR="00000000" w:rsidRDefault="00737B0C">
      <w:pPr>
        <w:pStyle w:val="a"/>
        <w:rPr>
          <w:rFonts w:hint="cs"/>
          <w:rtl/>
        </w:rPr>
      </w:pPr>
      <w:r>
        <w:rPr>
          <w:rFonts w:hint="cs"/>
          <w:rtl/>
        </w:rPr>
        <w:t xml:space="preserve"> </w:t>
      </w:r>
    </w:p>
    <w:p w14:paraId="2356E4C5" w14:textId="77777777" w:rsidR="00000000" w:rsidRDefault="00737B0C">
      <w:pPr>
        <w:pStyle w:val="ac"/>
        <w:rPr>
          <w:rtl/>
        </w:rPr>
      </w:pPr>
      <w:r>
        <w:rPr>
          <w:rFonts w:hint="eastAsia"/>
          <w:rtl/>
        </w:rPr>
        <w:t>צבי</w:t>
      </w:r>
      <w:r>
        <w:rPr>
          <w:rtl/>
        </w:rPr>
        <w:t xml:space="preserve"> הנדל (האיחוד הלאומי - ישראל ביתנו):</w:t>
      </w:r>
    </w:p>
    <w:p w14:paraId="57932E76" w14:textId="77777777" w:rsidR="00000000" w:rsidRDefault="00737B0C">
      <w:pPr>
        <w:pStyle w:val="a"/>
        <w:rPr>
          <w:rFonts w:hint="cs"/>
          <w:rtl/>
        </w:rPr>
      </w:pPr>
    </w:p>
    <w:p w14:paraId="446A36FD" w14:textId="77777777" w:rsidR="00000000" w:rsidRDefault="00737B0C">
      <w:pPr>
        <w:pStyle w:val="a"/>
        <w:rPr>
          <w:rFonts w:hint="cs"/>
          <w:rtl/>
        </w:rPr>
      </w:pPr>
      <w:r>
        <w:rPr>
          <w:rFonts w:hint="cs"/>
          <w:rtl/>
        </w:rPr>
        <w:t>שיבואו לגוש-קטיף.</w:t>
      </w:r>
    </w:p>
    <w:p w14:paraId="39CC64BF" w14:textId="77777777" w:rsidR="00000000" w:rsidRDefault="00737B0C">
      <w:pPr>
        <w:pStyle w:val="a"/>
        <w:rPr>
          <w:rFonts w:hint="cs"/>
          <w:rtl/>
        </w:rPr>
      </w:pPr>
    </w:p>
    <w:p w14:paraId="7141CF3F" w14:textId="77777777" w:rsidR="00000000" w:rsidRDefault="00737B0C">
      <w:pPr>
        <w:pStyle w:val="SpeakerCon"/>
        <w:rPr>
          <w:rtl/>
        </w:rPr>
      </w:pPr>
      <w:bookmarkStart w:id="677" w:name="FS000000490T30_07_2003_22_57_29C"/>
      <w:bookmarkEnd w:id="677"/>
      <w:r>
        <w:rPr>
          <w:rtl/>
        </w:rPr>
        <w:t>נסים זאב (ש"ס):</w:t>
      </w:r>
    </w:p>
    <w:p w14:paraId="04B89841" w14:textId="77777777" w:rsidR="00000000" w:rsidRDefault="00737B0C">
      <w:pPr>
        <w:pStyle w:val="a"/>
        <w:rPr>
          <w:rtl/>
        </w:rPr>
      </w:pPr>
    </w:p>
    <w:p w14:paraId="38B5AC89" w14:textId="77777777" w:rsidR="00000000" w:rsidRDefault="00737B0C">
      <w:pPr>
        <w:pStyle w:val="a"/>
        <w:rPr>
          <w:rFonts w:hint="cs"/>
          <w:rtl/>
        </w:rPr>
      </w:pPr>
      <w:r>
        <w:rPr>
          <w:rFonts w:hint="cs"/>
          <w:rtl/>
        </w:rPr>
        <w:t>החוף הוא כללי של עם ישראל, וזכותו של כל הציבור</w:t>
      </w:r>
      <w:r>
        <w:rPr>
          <w:rFonts w:hint="cs"/>
          <w:rtl/>
        </w:rPr>
        <w:t xml:space="preserve"> ליהנות מאותו חוף, מה גם שמדובר בחוף נפרד שלא מחייב השקעה רבה. למשל, בחמת-גדר נותנים לחרדים שעתיים פעם בשבוע,</w:t>
      </w:r>
      <w:r>
        <w:rPr>
          <w:rtl/>
        </w:rPr>
        <w:t xml:space="preserve"> </w:t>
      </w:r>
      <w:r>
        <w:rPr>
          <w:rFonts w:hint="cs"/>
          <w:rtl/>
        </w:rPr>
        <w:t>בימי ראשון, ורק בחודשים מסוימים. מה זה, מונופול? חמת-גדר שייכת לאדם שקיבל את זה בזיכיון כזה או אחר והוא הפך להיות בעל-הבית על הציבור? הציבור החרדי</w:t>
      </w:r>
      <w:r>
        <w:rPr>
          <w:rFonts w:hint="cs"/>
          <w:rtl/>
        </w:rPr>
        <w:t xml:space="preserve"> אין לו זכויות במדינה הזאת? לקחו לנו את הזכויות, תגיד לי?</w:t>
      </w:r>
    </w:p>
    <w:p w14:paraId="2CA8E314" w14:textId="77777777" w:rsidR="00000000" w:rsidRDefault="00737B0C">
      <w:pPr>
        <w:pStyle w:val="a"/>
        <w:rPr>
          <w:rFonts w:hint="cs"/>
          <w:rtl/>
        </w:rPr>
      </w:pPr>
    </w:p>
    <w:p w14:paraId="661C51E7" w14:textId="77777777" w:rsidR="00000000" w:rsidRDefault="00737B0C">
      <w:pPr>
        <w:pStyle w:val="ac"/>
        <w:rPr>
          <w:rtl/>
        </w:rPr>
      </w:pPr>
      <w:r>
        <w:rPr>
          <w:rFonts w:hint="eastAsia"/>
          <w:rtl/>
        </w:rPr>
        <w:t>קריאות</w:t>
      </w:r>
      <w:r>
        <w:rPr>
          <w:rtl/>
        </w:rPr>
        <w:t>:</w:t>
      </w:r>
    </w:p>
    <w:p w14:paraId="677EEA60" w14:textId="77777777" w:rsidR="00000000" w:rsidRDefault="00737B0C">
      <w:pPr>
        <w:pStyle w:val="a"/>
        <w:rPr>
          <w:rFonts w:hint="cs"/>
          <w:rtl/>
        </w:rPr>
      </w:pPr>
    </w:p>
    <w:p w14:paraId="0AF24E74" w14:textId="77777777" w:rsidR="00000000" w:rsidRDefault="00737B0C">
      <w:pPr>
        <w:pStyle w:val="a"/>
        <w:rPr>
          <w:rFonts w:hint="cs"/>
          <w:rtl/>
        </w:rPr>
      </w:pPr>
      <w:r>
        <w:rPr>
          <w:rFonts w:hint="cs"/>
          <w:rtl/>
        </w:rPr>
        <w:t>חמת-גדר זה לא חוף - - -</w:t>
      </w:r>
    </w:p>
    <w:p w14:paraId="0CB868FF" w14:textId="77777777" w:rsidR="00000000" w:rsidRDefault="00737B0C">
      <w:pPr>
        <w:pStyle w:val="a"/>
        <w:rPr>
          <w:rFonts w:hint="cs"/>
          <w:rtl/>
        </w:rPr>
      </w:pPr>
    </w:p>
    <w:p w14:paraId="19A0C299" w14:textId="77777777" w:rsidR="00000000" w:rsidRDefault="00737B0C">
      <w:pPr>
        <w:pStyle w:val="ac"/>
        <w:rPr>
          <w:rtl/>
        </w:rPr>
      </w:pPr>
      <w:r>
        <w:rPr>
          <w:rFonts w:hint="eastAsia"/>
          <w:rtl/>
        </w:rPr>
        <w:t>אילן</w:t>
      </w:r>
      <w:r>
        <w:rPr>
          <w:rtl/>
        </w:rPr>
        <w:t xml:space="preserve"> ליבוביץ (שינוי):</w:t>
      </w:r>
    </w:p>
    <w:p w14:paraId="475637C1" w14:textId="77777777" w:rsidR="00000000" w:rsidRDefault="00737B0C">
      <w:pPr>
        <w:pStyle w:val="a"/>
        <w:rPr>
          <w:rFonts w:hint="cs"/>
          <w:rtl/>
        </w:rPr>
      </w:pPr>
    </w:p>
    <w:p w14:paraId="51A5CE97" w14:textId="77777777" w:rsidR="00000000" w:rsidRDefault="00737B0C">
      <w:pPr>
        <w:pStyle w:val="a"/>
        <w:rPr>
          <w:rFonts w:hint="cs"/>
          <w:rtl/>
        </w:rPr>
      </w:pPr>
      <w:r>
        <w:rPr>
          <w:rFonts w:hint="cs"/>
          <w:rtl/>
        </w:rPr>
        <w:t>חמת-גדר זה לא חוף.</w:t>
      </w:r>
    </w:p>
    <w:p w14:paraId="60F34AC6" w14:textId="77777777" w:rsidR="00000000" w:rsidRDefault="00737B0C">
      <w:pPr>
        <w:pStyle w:val="a"/>
        <w:rPr>
          <w:rFonts w:hint="cs"/>
          <w:rtl/>
        </w:rPr>
      </w:pPr>
    </w:p>
    <w:p w14:paraId="7088788D" w14:textId="77777777" w:rsidR="00000000" w:rsidRDefault="00737B0C">
      <w:pPr>
        <w:pStyle w:val="ac"/>
        <w:rPr>
          <w:rtl/>
        </w:rPr>
      </w:pPr>
      <w:r>
        <w:rPr>
          <w:rFonts w:hint="eastAsia"/>
          <w:rtl/>
        </w:rPr>
        <w:t>רשף</w:t>
      </w:r>
      <w:r>
        <w:rPr>
          <w:rtl/>
        </w:rPr>
        <w:t xml:space="preserve"> חן (שינוי):</w:t>
      </w:r>
    </w:p>
    <w:p w14:paraId="3E85A545" w14:textId="77777777" w:rsidR="00000000" w:rsidRDefault="00737B0C">
      <w:pPr>
        <w:pStyle w:val="a"/>
        <w:rPr>
          <w:rFonts w:hint="cs"/>
          <w:rtl/>
        </w:rPr>
      </w:pPr>
    </w:p>
    <w:p w14:paraId="28221F36" w14:textId="77777777" w:rsidR="00000000" w:rsidRDefault="00737B0C">
      <w:pPr>
        <w:pStyle w:val="a"/>
        <w:rPr>
          <w:rFonts w:hint="cs"/>
          <w:rtl/>
        </w:rPr>
      </w:pPr>
      <w:r>
        <w:rPr>
          <w:rFonts w:hint="cs"/>
          <w:rtl/>
        </w:rPr>
        <w:t>חמת-גדר זה לא חוף.</w:t>
      </w:r>
    </w:p>
    <w:p w14:paraId="4014179C" w14:textId="77777777" w:rsidR="00000000" w:rsidRDefault="00737B0C">
      <w:pPr>
        <w:pStyle w:val="a"/>
        <w:rPr>
          <w:rFonts w:hint="cs"/>
          <w:rtl/>
        </w:rPr>
      </w:pPr>
    </w:p>
    <w:p w14:paraId="5DDA8FF7" w14:textId="77777777" w:rsidR="00000000" w:rsidRDefault="00737B0C">
      <w:pPr>
        <w:pStyle w:val="SpeakerCon"/>
        <w:rPr>
          <w:rtl/>
        </w:rPr>
      </w:pPr>
      <w:bookmarkStart w:id="678" w:name="FS000000490T30_07_2003_23_03_13C"/>
      <w:bookmarkEnd w:id="678"/>
      <w:r>
        <w:rPr>
          <w:rtl/>
        </w:rPr>
        <w:t>נסים זאב (ש"ס):</w:t>
      </w:r>
    </w:p>
    <w:p w14:paraId="24D1DDD5" w14:textId="77777777" w:rsidR="00000000" w:rsidRDefault="00737B0C">
      <w:pPr>
        <w:pStyle w:val="a"/>
        <w:rPr>
          <w:rtl/>
        </w:rPr>
      </w:pPr>
    </w:p>
    <w:p w14:paraId="22380BD3" w14:textId="77777777" w:rsidR="00000000" w:rsidRDefault="00737B0C">
      <w:pPr>
        <w:pStyle w:val="a"/>
        <w:rPr>
          <w:rFonts w:hint="cs"/>
          <w:rtl/>
        </w:rPr>
      </w:pPr>
      <w:r>
        <w:rPr>
          <w:rFonts w:hint="cs"/>
          <w:rtl/>
        </w:rPr>
        <w:t>אבל זה חלק משמורות הטבע, אדוני. זה אוצרות הטבע. זה שייך לאוצרות הט</w:t>
      </w:r>
      <w:r>
        <w:rPr>
          <w:rFonts w:hint="cs"/>
          <w:rtl/>
        </w:rPr>
        <w:t>בע. אני, כאדם חרדי - אנשים באים לשם רק למרפא, תאמין לי. אף אחד לא נהנה לשלם 50 שקלים אם הוא לא זקוק באמת בשל הצורך הרפואי שלו.</w:t>
      </w:r>
    </w:p>
    <w:p w14:paraId="5B2A5027" w14:textId="77777777" w:rsidR="00000000" w:rsidRDefault="00737B0C">
      <w:pPr>
        <w:pStyle w:val="a"/>
        <w:rPr>
          <w:rtl/>
        </w:rPr>
      </w:pPr>
    </w:p>
    <w:p w14:paraId="0151D258" w14:textId="77777777" w:rsidR="00000000" w:rsidRDefault="00737B0C">
      <w:pPr>
        <w:pStyle w:val="ac"/>
        <w:rPr>
          <w:rtl/>
        </w:rPr>
      </w:pPr>
      <w:r>
        <w:rPr>
          <w:rtl/>
        </w:rPr>
        <w:t>רשף חן (שינוי):</w:t>
      </w:r>
    </w:p>
    <w:p w14:paraId="3AFF3C35" w14:textId="77777777" w:rsidR="00000000" w:rsidRDefault="00737B0C">
      <w:pPr>
        <w:pStyle w:val="a"/>
        <w:rPr>
          <w:rFonts w:hint="eastAsia"/>
          <w:rtl/>
        </w:rPr>
      </w:pPr>
    </w:p>
    <w:p w14:paraId="6CB5869C" w14:textId="77777777" w:rsidR="00000000" w:rsidRDefault="00737B0C">
      <w:pPr>
        <w:pStyle w:val="a"/>
        <w:rPr>
          <w:rFonts w:hint="cs"/>
          <w:rtl/>
        </w:rPr>
      </w:pPr>
      <w:r>
        <w:rPr>
          <w:rFonts w:hint="cs"/>
          <w:rtl/>
        </w:rPr>
        <w:t>אני לא מאמין לך - - -</w:t>
      </w:r>
    </w:p>
    <w:p w14:paraId="0AF9ED4F" w14:textId="77777777" w:rsidR="00000000" w:rsidRDefault="00737B0C">
      <w:pPr>
        <w:pStyle w:val="a"/>
        <w:rPr>
          <w:rFonts w:hint="cs"/>
          <w:rtl/>
        </w:rPr>
      </w:pPr>
    </w:p>
    <w:p w14:paraId="3111B310" w14:textId="77777777" w:rsidR="00000000" w:rsidRDefault="00737B0C">
      <w:pPr>
        <w:pStyle w:val="SpeakerCon"/>
        <w:rPr>
          <w:rtl/>
        </w:rPr>
      </w:pPr>
      <w:bookmarkStart w:id="679" w:name="FS000000490T30_07_2003_23_06_22C"/>
      <w:bookmarkEnd w:id="679"/>
      <w:r>
        <w:rPr>
          <w:rtl/>
        </w:rPr>
        <w:t>נסים זאב (ש"ס):</w:t>
      </w:r>
    </w:p>
    <w:p w14:paraId="0F0F2B9B" w14:textId="77777777" w:rsidR="00000000" w:rsidRDefault="00737B0C">
      <w:pPr>
        <w:pStyle w:val="a"/>
        <w:rPr>
          <w:rtl/>
        </w:rPr>
      </w:pPr>
    </w:p>
    <w:p w14:paraId="54089507" w14:textId="77777777" w:rsidR="00000000" w:rsidRDefault="00737B0C">
      <w:pPr>
        <w:pStyle w:val="a"/>
        <w:rPr>
          <w:rFonts w:hint="cs"/>
          <w:rtl/>
        </w:rPr>
      </w:pPr>
      <w:r>
        <w:rPr>
          <w:rFonts w:hint="cs"/>
          <w:rtl/>
        </w:rPr>
        <w:t>אל תאמין לי, לא ביקשתי שתאמין לי.</w:t>
      </w:r>
    </w:p>
    <w:p w14:paraId="6849FE77" w14:textId="77777777" w:rsidR="00000000" w:rsidRDefault="00737B0C">
      <w:pPr>
        <w:pStyle w:val="a"/>
        <w:rPr>
          <w:rFonts w:hint="cs"/>
          <w:rtl/>
        </w:rPr>
      </w:pPr>
    </w:p>
    <w:p w14:paraId="79B3FBA9" w14:textId="77777777" w:rsidR="00000000" w:rsidRDefault="00737B0C">
      <w:pPr>
        <w:pStyle w:val="ac"/>
        <w:rPr>
          <w:rtl/>
        </w:rPr>
      </w:pPr>
      <w:r>
        <w:rPr>
          <w:rFonts w:hint="eastAsia"/>
          <w:rtl/>
        </w:rPr>
        <w:t>רשף</w:t>
      </w:r>
      <w:r>
        <w:rPr>
          <w:rtl/>
        </w:rPr>
        <w:t xml:space="preserve"> חן (שינוי):</w:t>
      </w:r>
    </w:p>
    <w:p w14:paraId="08CA79D5" w14:textId="77777777" w:rsidR="00000000" w:rsidRDefault="00737B0C">
      <w:pPr>
        <w:pStyle w:val="a"/>
        <w:rPr>
          <w:rFonts w:hint="cs"/>
          <w:rtl/>
        </w:rPr>
      </w:pPr>
    </w:p>
    <w:p w14:paraId="5AB0A889" w14:textId="77777777" w:rsidR="00000000" w:rsidRDefault="00737B0C">
      <w:pPr>
        <w:pStyle w:val="a"/>
        <w:rPr>
          <w:rFonts w:hint="cs"/>
          <w:rtl/>
        </w:rPr>
      </w:pPr>
      <w:r>
        <w:rPr>
          <w:rFonts w:hint="cs"/>
          <w:rtl/>
        </w:rPr>
        <w:t xml:space="preserve">אבל אתה תאמין לי. </w:t>
      </w:r>
    </w:p>
    <w:p w14:paraId="463E6689" w14:textId="77777777" w:rsidR="00000000" w:rsidRDefault="00737B0C">
      <w:pPr>
        <w:pStyle w:val="a"/>
        <w:rPr>
          <w:rFonts w:hint="cs"/>
          <w:rtl/>
        </w:rPr>
      </w:pPr>
    </w:p>
    <w:p w14:paraId="62F07CA5" w14:textId="77777777" w:rsidR="00000000" w:rsidRDefault="00737B0C">
      <w:pPr>
        <w:pStyle w:val="ac"/>
        <w:rPr>
          <w:rtl/>
        </w:rPr>
      </w:pPr>
      <w:r>
        <w:rPr>
          <w:rFonts w:hint="eastAsia"/>
          <w:rtl/>
        </w:rPr>
        <w:t>מיכאל</w:t>
      </w:r>
      <w:r>
        <w:rPr>
          <w:rtl/>
        </w:rPr>
        <w:t xml:space="preserve"> מלכיאור (העבודה-מימד):</w:t>
      </w:r>
    </w:p>
    <w:p w14:paraId="3EEAAED7" w14:textId="77777777" w:rsidR="00000000" w:rsidRDefault="00737B0C">
      <w:pPr>
        <w:pStyle w:val="a"/>
        <w:rPr>
          <w:rFonts w:hint="cs"/>
          <w:rtl/>
        </w:rPr>
      </w:pPr>
    </w:p>
    <w:p w14:paraId="4C425355" w14:textId="77777777" w:rsidR="00000000" w:rsidRDefault="00737B0C">
      <w:pPr>
        <w:pStyle w:val="a"/>
        <w:rPr>
          <w:rFonts w:hint="cs"/>
          <w:rtl/>
        </w:rPr>
      </w:pPr>
      <w:r>
        <w:rPr>
          <w:rFonts w:hint="cs"/>
          <w:rtl/>
        </w:rPr>
        <w:t>אגב, הוא צודק.</w:t>
      </w:r>
    </w:p>
    <w:p w14:paraId="2783CCEE" w14:textId="77777777" w:rsidR="00000000" w:rsidRDefault="00737B0C">
      <w:pPr>
        <w:pStyle w:val="a"/>
        <w:rPr>
          <w:rFonts w:hint="cs"/>
          <w:rtl/>
        </w:rPr>
      </w:pPr>
    </w:p>
    <w:p w14:paraId="06599344" w14:textId="77777777" w:rsidR="00000000" w:rsidRDefault="00737B0C">
      <w:pPr>
        <w:pStyle w:val="SpeakerCon"/>
        <w:rPr>
          <w:rtl/>
        </w:rPr>
      </w:pPr>
      <w:bookmarkStart w:id="680" w:name="FS000000490T30_07_2003_23_07_13C"/>
      <w:bookmarkEnd w:id="680"/>
      <w:r>
        <w:rPr>
          <w:rtl/>
        </w:rPr>
        <w:t>נסים זאב (ש"ס):</w:t>
      </w:r>
    </w:p>
    <w:p w14:paraId="35735226" w14:textId="77777777" w:rsidR="00000000" w:rsidRDefault="00737B0C">
      <w:pPr>
        <w:pStyle w:val="a"/>
        <w:rPr>
          <w:rtl/>
        </w:rPr>
      </w:pPr>
    </w:p>
    <w:p w14:paraId="2423495C" w14:textId="77777777" w:rsidR="00000000" w:rsidRDefault="00737B0C">
      <w:pPr>
        <w:pStyle w:val="a"/>
        <w:rPr>
          <w:rFonts w:hint="cs"/>
          <w:rtl/>
        </w:rPr>
      </w:pPr>
      <w:r>
        <w:rPr>
          <w:rFonts w:hint="cs"/>
          <w:rtl/>
        </w:rPr>
        <w:t xml:space="preserve">תודה, תודה, אז טעיתי, לא פניתי אליך, אדוני. תסלח לי, אני לא פניתי אליך. סגן שרת החינוך, אולי תגן עלי. אני פניתי אליך, לא פניתי אליו. מה האנרגיות האלה עכשיו, באמת? </w:t>
      </w:r>
    </w:p>
    <w:p w14:paraId="78C201D2" w14:textId="77777777" w:rsidR="00000000" w:rsidRDefault="00737B0C">
      <w:pPr>
        <w:pStyle w:val="a"/>
        <w:rPr>
          <w:rFonts w:hint="cs"/>
          <w:rtl/>
        </w:rPr>
      </w:pPr>
    </w:p>
    <w:p w14:paraId="45CCC65B" w14:textId="77777777" w:rsidR="00000000" w:rsidRDefault="00737B0C">
      <w:pPr>
        <w:pStyle w:val="ac"/>
        <w:rPr>
          <w:rtl/>
        </w:rPr>
      </w:pPr>
      <w:r>
        <w:rPr>
          <w:rFonts w:hint="eastAsia"/>
          <w:rtl/>
        </w:rPr>
        <w:t>קריאות</w:t>
      </w:r>
      <w:r>
        <w:rPr>
          <w:rtl/>
        </w:rPr>
        <w:t>:</w:t>
      </w:r>
    </w:p>
    <w:p w14:paraId="5BE26EA5" w14:textId="77777777" w:rsidR="00000000" w:rsidRDefault="00737B0C">
      <w:pPr>
        <w:pStyle w:val="a"/>
        <w:rPr>
          <w:rFonts w:hint="cs"/>
          <w:rtl/>
        </w:rPr>
      </w:pPr>
    </w:p>
    <w:p w14:paraId="18BB84C3" w14:textId="77777777" w:rsidR="00000000" w:rsidRDefault="00737B0C">
      <w:pPr>
        <w:pStyle w:val="a"/>
        <w:rPr>
          <w:rFonts w:hint="cs"/>
          <w:rtl/>
        </w:rPr>
      </w:pPr>
      <w:r>
        <w:rPr>
          <w:rFonts w:hint="cs"/>
          <w:rtl/>
        </w:rPr>
        <w:t>- - -</w:t>
      </w:r>
    </w:p>
    <w:p w14:paraId="6CE0F7FE" w14:textId="77777777" w:rsidR="00000000" w:rsidRDefault="00737B0C">
      <w:pPr>
        <w:pStyle w:val="a"/>
        <w:rPr>
          <w:rFonts w:hint="cs"/>
          <w:rtl/>
        </w:rPr>
      </w:pPr>
    </w:p>
    <w:p w14:paraId="0D96AC3C" w14:textId="77777777" w:rsidR="00000000" w:rsidRDefault="00737B0C">
      <w:pPr>
        <w:pStyle w:val="ad"/>
        <w:rPr>
          <w:rtl/>
        </w:rPr>
      </w:pPr>
      <w:r>
        <w:rPr>
          <w:rtl/>
        </w:rPr>
        <w:t>היו"ר מוחמד</w:t>
      </w:r>
      <w:r>
        <w:rPr>
          <w:rtl/>
        </w:rPr>
        <w:t xml:space="preserve"> ברכה:</w:t>
      </w:r>
    </w:p>
    <w:p w14:paraId="685A2F12" w14:textId="77777777" w:rsidR="00000000" w:rsidRDefault="00737B0C">
      <w:pPr>
        <w:pStyle w:val="a"/>
        <w:rPr>
          <w:rtl/>
        </w:rPr>
      </w:pPr>
    </w:p>
    <w:p w14:paraId="66CCA4FF" w14:textId="77777777" w:rsidR="00000000" w:rsidRDefault="00737B0C">
      <w:pPr>
        <w:pStyle w:val="a"/>
        <w:rPr>
          <w:rFonts w:hint="cs"/>
          <w:rtl/>
        </w:rPr>
      </w:pPr>
      <w:r>
        <w:rPr>
          <w:rFonts w:hint="cs"/>
          <w:rtl/>
        </w:rPr>
        <w:t>תחכה, תחכה, תן להם לסיים. בבקשה, למי יש עוד הערות?</w:t>
      </w:r>
    </w:p>
    <w:p w14:paraId="53E2B436" w14:textId="77777777" w:rsidR="00000000" w:rsidRDefault="00737B0C">
      <w:pPr>
        <w:pStyle w:val="a"/>
        <w:rPr>
          <w:rFonts w:hint="cs"/>
          <w:rtl/>
        </w:rPr>
      </w:pPr>
    </w:p>
    <w:p w14:paraId="3B2852D6" w14:textId="77777777" w:rsidR="00000000" w:rsidRDefault="00737B0C">
      <w:pPr>
        <w:pStyle w:val="SpeakerCon"/>
        <w:rPr>
          <w:rtl/>
        </w:rPr>
      </w:pPr>
      <w:bookmarkStart w:id="681" w:name="FS000000490T30_07_2003_23_12_20C"/>
      <w:bookmarkEnd w:id="681"/>
      <w:r>
        <w:rPr>
          <w:rtl/>
        </w:rPr>
        <w:t>נסים זאב (ש"ס):</w:t>
      </w:r>
    </w:p>
    <w:p w14:paraId="14FE9FB5" w14:textId="77777777" w:rsidR="00000000" w:rsidRDefault="00737B0C">
      <w:pPr>
        <w:pStyle w:val="a"/>
        <w:rPr>
          <w:rtl/>
        </w:rPr>
      </w:pPr>
    </w:p>
    <w:p w14:paraId="07418C91" w14:textId="77777777" w:rsidR="00000000" w:rsidRDefault="00737B0C">
      <w:pPr>
        <w:pStyle w:val="a"/>
        <w:rPr>
          <w:rFonts w:hint="cs"/>
          <w:rtl/>
        </w:rPr>
      </w:pPr>
      <w:r>
        <w:rPr>
          <w:rFonts w:hint="cs"/>
          <w:rtl/>
        </w:rPr>
        <w:t>חבל שהוויכוח הזה לא נעשה על חוף הים, היינו מבינים יותר האחד את השני.</w:t>
      </w:r>
    </w:p>
    <w:p w14:paraId="78BA57C9" w14:textId="77777777" w:rsidR="00000000" w:rsidRDefault="00737B0C">
      <w:pPr>
        <w:pStyle w:val="a"/>
        <w:rPr>
          <w:rFonts w:hint="cs"/>
          <w:rtl/>
        </w:rPr>
      </w:pPr>
    </w:p>
    <w:p w14:paraId="1FC6B44E" w14:textId="77777777" w:rsidR="00000000" w:rsidRDefault="00737B0C">
      <w:pPr>
        <w:pStyle w:val="ac"/>
        <w:rPr>
          <w:rtl/>
        </w:rPr>
      </w:pPr>
      <w:r>
        <w:rPr>
          <w:rFonts w:hint="eastAsia"/>
          <w:rtl/>
        </w:rPr>
        <w:t>רשף</w:t>
      </w:r>
      <w:r>
        <w:rPr>
          <w:rtl/>
        </w:rPr>
        <w:t xml:space="preserve"> חן (שינוי):</w:t>
      </w:r>
    </w:p>
    <w:p w14:paraId="24FFD899" w14:textId="77777777" w:rsidR="00000000" w:rsidRDefault="00737B0C">
      <w:pPr>
        <w:pStyle w:val="a"/>
        <w:rPr>
          <w:rFonts w:hint="cs"/>
          <w:rtl/>
        </w:rPr>
      </w:pPr>
    </w:p>
    <w:p w14:paraId="06252B45" w14:textId="77777777" w:rsidR="00000000" w:rsidRDefault="00737B0C">
      <w:pPr>
        <w:pStyle w:val="a"/>
        <w:rPr>
          <w:rFonts w:hint="cs"/>
          <w:rtl/>
        </w:rPr>
      </w:pPr>
      <w:r>
        <w:rPr>
          <w:rFonts w:hint="cs"/>
          <w:rtl/>
        </w:rPr>
        <w:t>- - - להיכנס לחמת-גדר  - - -</w:t>
      </w:r>
    </w:p>
    <w:p w14:paraId="5AF9A6B2" w14:textId="77777777" w:rsidR="00000000" w:rsidRDefault="00737B0C">
      <w:pPr>
        <w:pStyle w:val="a"/>
        <w:rPr>
          <w:rFonts w:hint="cs"/>
          <w:rtl/>
        </w:rPr>
      </w:pPr>
    </w:p>
    <w:p w14:paraId="367CD015" w14:textId="77777777" w:rsidR="00000000" w:rsidRDefault="00737B0C">
      <w:pPr>
        <w:pStyle w:val="ad"/>
        <w:rPr>
          <w:rtl/>
        </w:rPr>
      </w:pPr>
      <w:r>
        <w:rPr>
          <w:rtl/>
        </w:rPr>
        <w:t>היו"ר מוחמד ברכה:</w:t>
      </w:r>
    </w:p>
    <w:p w14:paraId="6D47922A" w14:textId="77777777" w:rsidR="00000000" w:rsidRDefault="00737B0C">
      <w:pPr>
        <w:pStyle w:val="a"/>
        <w:rPr>
          <w:rtl/>
        </w:rPr>
      </w:pPr>
    </w:p>
    <w:p w14:paraId="6DBF3B9B" w14:textId="77777777" w:rsidR="00000000" w:rsidRDefault="00737B0C">
      <w:pPr>
        <w:pStyle w:val="a"/>
        <w:rPr>
          <w:rFonts w:hint="cs"/>
          <w:rtl/>
        </w:rPr>
      </w:pPr>
      <w:r>
        <w:rPr>
          <w:rFonts w:hint="cs"/>
          <w:rtl/>
        </w:rPr>
        <w:t>חבר הכנסת רשף חן, תודה, תודה. חבר הכנסת דהא</w:t>
      </w:r>
      <w:r>
        <w:rPr>
          <w:rFonts w:hint="cs"/>
          <w:rtl/>
        </w:rPr>
        <w:t>משה, נו, מה יהיה? הוא לא יסיים כך, אתם גוזלים את הזמן שלו. בבקשה, חבר הכנסת זאב.</w:t>
      </w:r>
    </w:p>
    <w:p w14:paraId="5C5EAE4E" w14:textId="77777777" w:rsidR="00000000" w:rsidRDefault="00737B0C">
      <w:pPr>
        <w:pStyle w:val="a"/>
        <w:rPr>
          <w:rFonts w:hint="cs"/>
          <w:rtl/>
        </w:rPr>
      </w:pPr>
    </w:p>
    <w:p w14:paraId="3751D010" w14:textId="77777777" w:rsidR="00000000" w:rsidRDefault="00737B0C">
      <w:pPr>
        <w:pStyle w:val="SpeakerCon"/>
        <w:rPr>
          <w:rtl/>
        </w:rPr>
      </w:pPr>
      <w:bookmarkStart w:id="682" w:name="FS000000490T30_07_2003_23_14_12C"/>
      <w:bookmarkEnd w:id="682"/>
      <w:r>
        <w:rPr>
          <w:rtl/>
        </w:rPr>
        <w:t>נסים זאב (ש"ס):</w:t>
      </w:r>
    </w:p>
    <w:p w14:paraId="58A7B49A" w14:textId="77777777" w:rsidR="00000000" w:rsidRDefault="00737B0C">
      <w:pPr>
        <w:pStyle w:val="a"/>
        <w:rPr>
          <w:rtl/>
        </w:rPr>
      </w:pPr>
    </w:p>
    <w:p w14:paraId="34C85A07" w14:textId="77777777" w:rsidR="00000000" w:rsidRDefault="00737B0C">
      <w:pPr>
        <w:pStyle w:val="a"/>
        <w:rPr>
          <w:rFonts w:hint="cs"/>
          <w:rtl/>
        </w:rPr>
      </w:pPr>
      <w:r>
        <w:rPr>
          <w:rFonts w:hint="cs"/>
          <w:rtl/>
        </w:rPr>
        <w:t xml:space="preserve">הם גוזלים את הזמן של עצמם, לא את הזמן שלי. </w:t>
      </w:r>
    </w:p>
    <w:p w14:paraId="05328F78" w14:textId="77777777" w:rsidR="00000000" w:rsidRDefault="00737B0C">
      <w:pPr>
        <w:pStyle w:val="a"/>
        <w:rPr>
          <w:rFonts w:hint="cs"/>
          <w:rtl/>
        </w:rPr>
      </w:pPr>
    </w:p>
    <w:p w14:paraId="7FB6A8A9" w14:textId="77777777" w:rsidR="00000000" w:rsidRDefault="00737B0C">
      <w:pPr>
        <w:pStyle w:val="a"/>
        <w:rPr>
          <w:rFonts w:hint="cs"/>
          <w:rtl/>
        </w:rPr>
      </w:pPr>
      <w:r>
        <w:rPr>
          <w:rFonts w:hint="cs"/>
          <w:rtl/>
        </w:rPr>
        <w:t>אני רוצה להתייחס במלה קצרה להצעת החוק הקודמת. תראו איזו שערורייה זו. כולם מדברים פה על האבטלה, מדברים על 300,000</w:t>
      </w:r>
      <w:r>
        <w:rPr>
          <w:rFonts w:hint="cs"/>
          <w:rtl/>
        </w:rPr>
        <w:t xml:space="preserve"> מובטלים - מביאים לפה עובדים זרים, ואומרים, עכשיו צריכים להאריך. מסכנים, העובדים הזרים עושים פה עניין של חסד, וצריכים לתת להם תושבות. לא מדובר פה סתם בהארכת ויזה בשנתיים. </w:t>
      </w:r>
    </w:p>
    <w:p w14:paraId="1D7152D5" w14:textId="77777777" w:rsidR="00000000" w:rsidRDefault="00737B0C">
      <w:pPr>
        <w:pStyle w:val="a"/>
        <w:rPr>
          <w:rFonts w:hint="cs"/>
          <w:rtl/>
        </w:rPr>
      </w:pPr>
    </w:p>
    <w:p w14:paraId="1F837D8A" w14:textId="77777777" w:rsidR="00000000" w:rsidRDefault="00737B0C">
      <w:pPr>
        <w:pStyle w:val="a"/>
        <w:rPr>
          <w:rFonts w:hint="cs"/>
          <w:rtl/>
        </w:rPr>
      </w:pPr>
      <w:r>
        <w:rPr>
          <w:rFonts w:hint="cs"/>
          <w:rtl/>
        </w:rPr>
        <w:t>תגיד לי, אם כל כך חשוב לכם שאותו אזרח, אותו קשיש מסכן, יהיה לו השירות, למה אתם מקצצ</w:t>
      </w:r>
      <w:r>
        <w:rPr>
          <w:rFonts w:hint="cs"/>
          <w:rtl/>
        </w:rPr>
        <w:t>ים לו בתקציב? למה אתם לוקחים את פת לחמו? הממשלה הזאת מצד אחד מכה את הקשישים, מכה את העניים, ומצד שני היא דואגת שיבואו עובדים זרים ודואגת לתת להם תושבות. ואנחנו יודעים מה המשמעות של זר שבא לפה ומשתקע שבע שנים - הוא מקים פה משפחה, משאיר פה ילדים, והוא לא יעז</w:t>
      </w:r>
      <w:r>
        <w:rPr>
          <w:rFonts w:hint="cs"/>
          <w:rtl/>
        </w:rPr>
        <w:t>וב את המדינה הזאת לעולם, גם אם נרצה.</w:t>
      </w:r>
    </w:p>
    <w:p w14:paraId="1273C78A" w14:textId="77777777" w:rsidR="00000000" w:rsidRDefault="00737B0C">
      <w:pPr>
        <w:pStyle w:val="a"/>
        <w:rPr>
          <w:rFonts w:hint="cs"/>
          <w:rtl/>
        </w:rPr>
      </w:pPr>
    </w:p>
    <w:p w14:paraId="7EBAB9A4" w14:textId="77777777" w:rsidR="00000000" w:rsidRDefault="00737B0C">
      <w:pPr>
        <w:pStyle w:val="ad"/>
        <w:rPr>
          <w:rtl/>
        </w:rPr>
      </w:pPr>
      <w:r>
        <w:rPr>
          <w:rtl/>
        </w:rPr>
        <w:t>היו"ר מוחמד ברכה:</w:t>
      </w:r>
    </w:p>
    <w:p w14:paraId="5C70D7D7" w14:textId="77777777" w:rsidR="00000000" w:rsidRDefault="00737B0C">
      <w:pPr>
        <w:pStyle w:val="a"/>
        <w:rPr>
          <w:rtl/>
        </w:rPr>
      </w:pPr>
    </w:p>
    <w:p w14:paraId="70153855" w14:textId="77777777" w:rsidR="00000000" w:rsidRDefault="00737B0C">
      <w:pPr>
        <w:pStyle w:val="a"/>
        <w:rPr>
          <w:rFonts w:hint="cs"/>
          <w:rtl/>
        </w:rPr>
      </w:pPr>
      <w:r>
        <w:rPr>
          <w:rFonts w:hint="cs"/>
          <w:rtl/>
        </w:rPr>
        <w:t xml:space="preserve">תודה. חבר הכנסת משה גפני, בבקשה. אחריו </w:t>
      </w:r>
      <w:r>
        <w:rPr>
          <w:rtl/>
        </w:rPr>
        <w:t>–</w:t>
      </w:r>
      <w:r>
        <w:rPr>
          <w:rFonts w:hint="cs"/>
          <w:rtl/>
        </w:rPr>
        <w:t xml:space="preserve"> חבר הכנסת רן כהן, ואחריו </w:t>
      </w:r>
      <w:r>
        <w:rPr>
          <w:rtl/>
        </w:rPr>
        <w:t>–</w:t>
      </w:r>
      <w:r>
        <w:rPr>
          <w:rFonts w:hint="cs"/>
          <w:rtl/>
        </w:rPr>
        <w:t xml:space="preserve"> חבר הכנסת טלב אלסאנע, ואחריו - אחרון הדוברים, עבד-אלמאלכ דהאמשה. </w:t>
      </w:r>
    </w:p>
    <w:p w14:paraId="791EFDED" w14:textId="77777777" w:rsidR="00000000" w:rsidRDefault="00737B0C">
      <w:pPr>
        <w:pStyle w:val="a"/>
        <w:rPr>
          <w:rFonts w:hint="cs"/>
          <w:rtl/>
        </w:rPr>
      </w:pPr>
    </w:p>
    <w:p w14:paraId="3500606A" w14:textId="77777777" w:rsidR="00000000" w:rsidRDefault="00737B0C">
      <w:pPr>
        <w:pStyle w:val="Speaker"/>
        <w:rPr>
          <w:rtl/>
        </w:rPr>
      </w:pPr>
      <w:bookmarkStart w:id="683" w:name="FS000000526T30_07_2003_23_20_10"/>
      <w:bookmarkStart w:id="684" w:name="_Toc47678222"/>
      <w:bookmarkStart w:id="685" w:name="_Toc49055781"/>
      <w:bookmarkEnd w:id="683"/>
      <w:r>
        <w:rPr>
          <w:rFonts w:hint="eastAsia"/>
          <w:rtl/>
        </w:rPr>
        <w:t>משה</w:t>
      </w:r>
      <w:r>
        <w:rPr>
          <w:rtl/>
        </w:rPr>
        <w:t xml:space="preserve"> גפני (יהדות התורה):</w:t>
      </w:r>
      <w:bookmarkEnd w:id="684"/>
      <w:bookmarkEnd w:id="685"/>
    </w:p>
    <w:p w14:paraId="6A7F8AF6" w14:textId="77777777" w:rsidR="00000000" w:rsidRDefault="00737B0C">
      <w:pPr>
        <w:pStyle w:val="a"/>
        <w:rPr>
          <w:rFonts w:hint="cs"/>
          <w:rtl/>
        </w:rPr>
      </w:pPr>
    </w:p>
    <w:p w14:paraId="3A02F202" w14:textId="77777777" w:rsidR="00000000" w:rsidRDefault="00737B0C">
      <w:pPr>
        <w:pStyle w:val="a"/>
        <w:rPr>
          <w:rFonts w:hint="cs"/>
          <w:rtl/>
        </w:rPr>
      </w:pPr>
      <w:r>
        <w:rPr>
          <w:rFonts w:hint="cs"/>
          <w:rtl/>
        </w:rPr>
        <w:t>אדוני היושב-ראש, רבותי חברי הכנסת, גברת</w:t>
      </w:r>
      <w:r>
        <w:rPr>
          <w:rFonts w:hint="cs"/>
          <w:rtl/>
        </w:rPr>
        <w:t>י השרה - - -</w:t>
      </w:r>
    </w:p>
    <w:p w14:paraId="1E0B0D1F" w14:textId="77777777" w:rsidR="00000000" w:rsidRDefault="00737B0C">
      <w:pPr>
        <w:pStyle w:val="a"/>
        <w:rPr>
          <w:rFonts w:hint="cs"/>
          <w:rtl/>
        </w:rPr>
      </w:pPr>
    </w:p>
    <w:p w14:paraId="2903224C" w14:textId="77777777" w:rsidR="00000000" w:rsidRDefault="00737B0C">
      <w:pPr>
        <w:pStyle w:val="ad"/>
        <w:rPr>
          <w:rtl/>
        </w:rPr>
      </w:pPr>
      <w:r>
        <w:rPr>
          <w:rtl/>
        </w:rPr>
        <w:t>היו"ר מוחמד ברכה:</w:t>
      </w:r>
    </w:p>
    <w:p w14:paraId="784794BF" w14:textId="77777777" w:rsidR="00000000" w:rsidRDefault="00737B0C">
      <w:pPr>
        <w:pStyle w:val="a"/>
        <w:rPr>
          <w:rtl/>
        </w:rPr>
      </w:pPr>
    </w:p>
    <w:p w14:paraId="6D226D1A" w14:textId="77777777" w:rsidR="00000000" w:rsidRDefault="00737B0C">
      <w:pPr>
        <w:pStyle w:val="a"/>
        <w:rPr>
          <w:rFonts w:hint="cs"/>
          <w:rtl/>
        </w:rPr>
      </w:pPr>
      <w:r>
        <w:rPr>
          <w:rFonts w:hint="cs"/>
          <w:rtl/>
        </w:rPr>
        <w:t>סליחה, חבר הכנסת גפני, עומדות לרשותך שלוש דקות.</w:t>
      </w:r>
    </w:p>
    <w:p w14:paraId="5CC07940" w14:textId="77777777" w:rsidR="00000000" w:rsidRDefault="00737B0C">
      <w:pPr>
        <w:pStyle w:val="a"/>
        <w:rPr>
          <w:rFonts w:hint="cs"/>
          <w:rtl/>
        </w:rPr>
      </w:pPr>
    </w:p>
    <w:p w14:paraId="5EF8815D" w14:textId="77777777" w:rsidR="00000000" w:rsidRDefault="00737B0C">
      <w:pPr>
        <w:pStyle w:val="SpeakerCon"/>
        <w:rPr>
          <w:rtl/>
        </w:rPr>
      </w:pPr>
      <w:bookmarkStart w:id="686" w:name="FS000000526T30_07_2003_23_21_14C"/>
      <w:bookmarkStart w:id="687" w:name="FS000000526T30_07_2003_23_21_36C"/>
      <w:bookmarkEnd w:id="686"/>
      <w:bookmarkEnd w:id="687"/>
      <w:r>
        <w:rPr>
          <w:rtl/>
        </w:rPr>
        <w:t>משה גפני (יהדות התורה):</w:t>
      </w:r>
    </w:p>
    <w:p w14:paraId="7E87A2F3" w14:textId="77777777" w:rsidR="00000000" w:rsidRDefault="00737B0C">
      <w:pPr>
        <w:pStyle w:val="a"/>
        <w:rPr>
          <w:rtl/>
        </w:rPr>
      </w:pPr>
    </w:p>
    <w:p w14:paraId="34834023" w14:textId="77777777" w:rsidR="00000000" w:rsidRDefault="00737B0C">
      <w:pPr>
        <w:pStyle w:val="a"/>
        <w:rPr>
          <w:rFonts w:hint="cs"/>
          <w:rtl/>
        </w:rPr>
      </w:pPr>
      <w:r>
        <w:rPr>
          <w:rFonts w:hint="cs"/>
          <w:rtl/>
        </w:rPr>
        <w:t>אדוני היושב-ראש, אם תוכל לאפשר לי למצות את הדברים. אני רוצה לומר לחברי הכנסת, שבכנסת הקודמת השרה יהודית נאות ואנוכי קיבלנו את הפרסים לאיכות הסביבה. א</w:t>
      </w:r>
      <w:r>
        <w:rPr>
          <w:rFonts w:hint="cs"/>
          <w:rtl/>
        </w:rPr>
        <w:t xml:space="preserve">חת הסיבות היתה ההובלה של חוק החופים, שעבר בכנסת הקודמת בקריאה ראשונה. </w:t>
      </w:r>
    </w:p>
    <w:p w14:paraId="2A403BEF" w14:textId="77777777" w:rsidR="00000000" w:rsidRDefault="00737B0C">
      <w:pPr>
        <w:pStyle w:val="a"/>
        <w:rPr>
          <w:rFonts w:hint="cs"/>
          <w:rtl/>
        </w:rPr>
      </w:pPr>
    </w:p>
    <w:p w14:paraId="7D4802A8" w14:textId="77777777" w:rsidR="00000000" w:rsidRDefault="00737B0C">
      <w:pPr>
        <w:pStyle w:val="a"/>
        <w:rPr>
          <w:rFonts w:hint="cs"/>
          <w:rtl/>
        </w:rPr>
      </w:pPr>
      <w:r>
        <w:rPr>
          <w:rFonts w:hint="cs"/>
          <w:rtl/>
        </w:rPr>
        <w:t xml:space="preserve">אני משבח את השרה לאיכות הסביבה, חברת הכנסת יהודית נאות, על כך שהיא לא מרפה מהעניין הזה, אבל צר לי על ההשתפנות שלה. אני אתמוך בחוק, מכיוון שאני תומך בכל חוק שעניינו איכות הסביבה. צר לי </w:t>
      </w:r>
      <w:r>
        <w:rPr>
          <w:rFonts w:hint="cs"/>
          <w:rtl/>
        </w:rPr>
        <w:t>שזה מה שהגיע עכשיו לכנסת. לאחר שבכנסת החמש-עשרה דנו בנושא של הצעות חוק פרטיות עם הממשלה, ואני הייתי אז בקואליציה - אני רוצה לומר לכם, חברי הכנסת החדשים משינוי, גם אז היתה משמעת קואליציונית ואני הייתי בקואליציה, אבל עשיתי הכול כיושב-ראש ועדת הפנים. השרה יהו</w:t>
      </w:r>
      <w:r>
        <w:rPr>
          <w:rFonts w:hint="cs"/>
          <w:rtl/>
        </w:rPr>
        <w:t xml:space="preserve">דית נאות, שהיתה אז חברת כנסת וחברת הוועדה, הובילה את העניין עם יתר החברים. ישבנו עוד ישיבה ועוד ישיבה ודנו  בכל הנושאים, על מנת להגיע לקריאה ראשונה, כדי שיחול על החוק הזה דין רציפות. </w:t>
      </w:r>
    </w:p>
    <w:p w14:paraId="4E9AE822" w14:textId="77777777" w:rsidR="00000000" w:rsidRDefault="00737B0C">
      <w:pPr>
        <w:pStyle w:val="a"/>
        <w:rPr>
          <w:rFonts w:hint="cs"/>
          <w:rtl/>
        </w:rPr>
      </w:pPr>
    </w:p>
    <w:p w14:paraId="27C838FE" w14:textId="77777777" w:rsidR="00000000" w:rsidRDefault="00737B0C">
      <w:pPr>
        <w:pStyle w:val="a"/>
        <w:rPr>
          <w:rFonts w:hint="cs"/>
          <w:rtl/>
        </w:rPr>
      </w:pPr>
      <w:r>
        <w:rPr>
          <w:rFonts w:hint="cs"/>
          <w:rtl/>
        </w:rPr>
        <w:t>החוק ההוא איננו דומה לחוק הזה. איננו דומה. אני פשוט לא רוצה להיכנס לפרט</w:t>
      </w:r>
      <w:r>
        <w:rPr>
          <w:rFonts w:hint="cs"/>
          <w:rtl/>
        </w:rPr>
        <w:t>ים. השרה יהודית נאות, אני מציע שגם לא תתווכחי אתי על העניין הזה, מכיוון שאני לא רוצה להיכנס לפרטים. אפילו בסעיף הראשון, האומר שאפשר לבנות מסיבה של "מיקום בתחום חוף הים חיוני לנוכח טיבם ואופיים", דבר שאנחנו בוועדה לא הסכמנו לו. מה זה "לנוכח טיבם ואופיים"? ב</w:t>
      </w:r>
      <w:r>
        <w:rPr>
          <w:rFonts w:hint="cs"/>
          <w:rtl/>
        </w:rPr>
        <w:t xml:space="preserve">ית-מלון זה לנוכח טיבו ואופיו של החוף? מה יגידו כרישי הנדל"ן על החוק הזה? הם ייקחו סוללה של עורכי-דין ויעמדו נגד הממשלה או נגד כל ארגון ירוק שאוסרים לבנות שם - מה הם יגידו, טיבו ואופיו? הרי את יודעת, תאמיני לי, אני לא רוצה להאריך, אבל את יודעת שזה לא בסדר. </w:t>
      </w:r>
      <w:r>
        <w:rPr>
          <w:rFonts w:hint="cs"/>
          <w:rtl/>
        </w:rPr>
        <w:t>אני לא מדבר על פרקים שלמים שהוצאו מהחוק.</w:t>
      </w:r>
    </w:p>
    <w:p w14:paraId="473F3D8B" w14:textId="77777777" w:rsidR="00000000" w:rsidRDefault="00737B0C">
      <w:pPr>
        <w:pStyle w:val="a"/>
        <w:rPr>
          <w:rFonts w:hint="cs"/>
          <w:rtl/>
        </w:rPr>
      </w:pPr>
    </w:p>
    <w:p w14:paraId="6028CC18" w14:textId="77777777" w:rsidR="00000000" w:rsidRDefault="00737B0C">
      <w:pPr>
        <w:pStyle w:val="a"/>
        <w:rPr>
          <w:rFonts w:hint="cs"/>
          <w:rtl/>
        </w:rPr>
      </w:pPr>
      <w:r>
        <w:rPr>
          <w:rFonts w:hint="cs"/>
          <w:rtl/>
        </w:rPr>
        <w:t>חוף הים במדינת ישראל, כמו בכל העולם - אבל אצלנו זה באמת המשאב היחיד שיש מבחינת העניין לאנשים שהם במצב כלכלי קשה. אלה שבונים על חוף הים נוסעים לריביירה הצרפתית, הם לא צריכים את החוף כאן. הם בונים את בתי-המלון, הם בו</w:t>
      </w:r>
      <w:r>
        <w:rPr>
          <w:rFonts w:hint="cs"/>
          <w:rtl/>
        </w:rPr>
        <w:t>נים את כל העסקים הנדל"ניים שלהם, וכשהם רוצים חוף ים, הם נוסעים לחוץ-לארץ. מה יעשה היהודי משכונת-התקווה או הערבי מטייבה כשהוא רוצה ללכת לחוף הים?</w:t>
      </w:r>
    </w:p>
    <w:p w14:paraId="182AA351" w14:textId="77777777" w:rsidR="00000000" w:rsidRDefault="00737B0C">
      <w:pPr>
        <w:pStyle w:val="a"/>
        <w:rPr>
          <w:rFonts w:hint="cs"/>
          <w:rtl/>
        </w:rPr>
      </w:pPr>
    </w:p>
    <w:p w14:paraId="36C811CC" w14:textId="77777777" w:rsidR="00000000" w:rsidRDefault="00737B0C">
      <w:pPr>
        <w:pStyle w:val="ac"/>
        <w:rPr>
          <w:rtl/>
        </w:rPr>
      </w:pPr>
      <w:r>
        <w:rPr>
          <w:rFonts w:hint="eastAsia"/>
          <w:rtl/>
        </w:rPr>
        <w:t>עבד</w:t>
      </w:r>
      <w:r>
        <w:rPr>
          <w:rtl/>
        </w:rPr>
        <w:t>-אלמאלכ דהאמשה (רע"ם):</w:t>
      </w:r>
    </w:p>
    <w:p w14:paraId="345FA1DE" w14:textId="77777777" w:rsidR="00000000" w:rsidRDefault="00737B0C">
      <w:pPr>
        <w:pStyle w:val="a"/>
        <w:rPr>
          <w:rFonts w:hint="cs"/>
          <w:rtl/>
        </w:rPr>
      </w:pPr>
    </w:p>
    <w:p w14:paraId="53D1848F" w14:textId="77777777" w:rsidR="00000000" w:rsidRDefault="00737B0C">
      <w:pPr>
        <w:pStyle w:val="a"/>
        <w:rPr>
          <w:rFonts w:hint="cs"/>
          <w:rtl/>
        </w:rPr>
      </w:pPr>
      <w:r>
        <w:rPr>
          <w:rFonts w:hint="cs"/>
          <w:rtl/>
        </w:rPr>
        <w:t xml:space="preserve">הוא ילך לקבל מכות. </w:t>
      </w:r>
    </w:p>
    <w:p w14:paraId="27D743A8" w14:textId="77777777" w:rsidR="00000000" w:rsidRDefault="00737B0C">
      <w:pPr>
        <w:pStyle w:val="a"/>
        <w:rPr>
          <w:rFonts w:hint="cs"/>
          <w:rtl/>
        </w:rPr>
      </w:pPr>
    </w:p>
    <w:p w14:paraId="084B587B" w14:textId="77777777" w:rsidR="00000000" w:rsidRDefault="00737B0C">
      <w:pPr>
        <w:pStyle w:val="SpeakerCon"/>
        <w:rPr>
          <w:rtl/>
        </w:rPr>
      </w:pPr>
      <w:bookmarkStart w:id="688" w:name="FS000000526T30_07_2003_22_58_32"/>
      <w:bookmarkStart w:id="689" w:name="FS000000526T30_07_2003_22_58_37C"/>
      <w:bookmarkEnd w:id="688"/>
      <w:bookmarkEnd w:id="689"/>
      <w:r>
        <w:rPr>
          <w:rtl/>
        </w:rPr>
        <w:t>משה גפני (יהדות התורה):</w:t>
      </w:r>
    </w:p>
    <w:p w14:paraId="4D8E0EFF" w14:textId="77777777" w:rsidR="00000000" w:rsidRDefault="00737B0C">
      <w:pPr>
        <w:pStyle w:val="a"/>
        <w:rPr>
          <w:rtl/>
        </w:rPr>
      </w:pPr>
    </w:p>
    <w:p w14:paraId="5DE21BD6" w14:textId="77777777" w:rsidR="00000000" w:rsidRDefault="00737B0C">
      <w:pPr>
        <w:pStyle w:val="a"/>
        <w:rPr>
          <w:rFonts w:hint="cs"/>
          <w:rtl/>
        </w:rPr>
      </w:pPr>
      <w:r>
        <w:rPr>
          <w:rFonts w:hint="cs"/>
          <w:rtl/>
        </w:rPr>
        <w:t>אני לא נכנס לעניין הזה, כי יש לי רק ש</w:t>
      </w:r>
      <w:r>
        <w:rPr>
          <w:rFonts w:hint="cs"/>
          <w:rtl/>
        </w:rPr>
        <w:t>לוש דקות, אחרת הייתי מאריך בזה. אדם שאין לו יכולת לנסוע למקום אחר, זה מה שהקדוש-ברוך-הוא נתן לו. הוא גר כאן וזה חוף הים שיש לו.</w:t>
      </w:r>
    </w:p>
    <w:p w14:paraId="4652BA5B" w14:textId="77777777" w:rsidR="00000000" w:rsidRDefault="00737B0C">
      <w:pPr>
        <w:pStyle w:val="a"/>
        <w:rPr>
          <w:rFonts w:hint="cs"/>
          <w:rtl/>
        </w:rPr>
      </w:pPr>
    </w:p>
    <w:p w14:paraId="6EC41830" w14:textId="77777777" w:rsidR="00000000" w:rsidRDefault="00737B0C">
      <w:pPr>
        <w:pStyle w:val="a"/>
        <w:rPr>
          <w:rFonts w:hint="cs"/>
          <w:rtl/>
        </w:rPr>
      </w:pPr>
      <w:r>
        <w:rPr>
          <w:rFonts w:hint="cs"/>
          <w:rtl/>
        </w:rPr>
        <w:t>עכשיו אני רוצה להגיד לכם, חברי שינוי - יהודית, אל תתערבי, תעשי לי טובה, עכשיו אני מדבר רק עם חברי הכנסת. מי השרים שהצביעו נגד ה</w:t>
      </w:r>
      <w:r>
        <w:rPr>
          <w:rFonts w:hint="cs"/>
          <w:rtl/>
        </w:rPr>
        <w:t xml:space="preserve">חלת הרציפות חוץ מהשרה יהודית נאות? - שרי שינוי. אני שאלתי את השר עוזי לנדאו: למה לא הבאת את זה לרציפות? מה אתם מדברים כאן על זה שבאמת צריך לדאוג - - - </w:t>
      </w:r>
    </w:p>
    <w:p w14:paraId="73E0CF30" w14:textId="77777777" w:rsidR="00000000" w:rsidRDefault="00737B0C">
      <w:pPr>
        <w:pStyle w:val="a"/>
        <w:rPr>
          <w:rFonts w:hint="cs"/>
          <w:rtl/>
        </w:rPr>
      </w:pPr>
    </w:p>
    <w:p w14:paraId="1279580E" w14:textId="77777777" w:rsidR="00000000" w:rsidRDefault="00737B0C">
      <w:pPr>
        <w:pStyle w:val="ac"/>
        <w:rPr>
          <w:rtl/>
        </w:rPr>
      </w:pPr>
      <w:r>
        <w:rPr>
          <w:rFonts w:hint="eastAsia"/>
          <w:rtl/>
        </w:rPr>
        <w:t>השרה</w:t>
      </w:r>
      <w:r>
        <w:rPr>
          <w:rtl/>
        </w:rPr>
        <w:t xml:space="preserve"> לאיכות הסביבה יהודית נאות:</w:t>
      </w:r>
    </w:p>
    <w:p w14:paraId="5433CF0D" w14:textId="77777777" w:rsidR="00000000" w:rsidRDefault="00737B0C">
      <w:pPr>
        <w:pStyle w:val="a"/>
        <w:rPr>
          <w:rFonts w:hint="cs"/>
          <w:rtl/>
        </w:rPr>
      </w:pPr>
    </w:p>
    <w:p w14:paraId="629B07E0" w14:textId="77777777" w:rsidR="00000000" w:rsidRDefault="00737B0C">
      <w:pPr>
        <w:pStyle w:val="a"/>
        <w:rPr>
          <w:rFonts w:hint="cs"/>
          <w:rtl/>
        </w:rPr>
      </w:pPr>
      <w:r>
        <w:rPr>
          <w:rFonts w:hint="cs"/>
          <w:rtl/>
        </w:rPr>
        <w:t>זה לא נכון.</w:t>
      </w:r>
    </w:p>
    <w:p w14:paraId="708A1AA0" w14:textId="77777777" w:rsidR="00000000" w:rsidRDefault="00737B0C">
      <w:pPr>
        <w:pStyle w:val="a"/>
        <w:rPr>
          <w:rFonts w:hint="cs"/>
          <w:rtl/>
        </w:rPr>
      </w:pPr>
    </w:p>
    <w:p w14:paraId="7D2C6ECC" w14:textId="77777777" w:rsidR="00000000" w:rsidRDefault="00737B0C">
      <w:pPr>
        <w:pStyle w:val="SpeakerCon"/>
        <w:ind w:left="720" w:hanging="720"/>
        <w:rPr>
          <w:rtl/>
        </w:rPr>
      </w:pPr>
      <w:bookmarkStart w:id="690" w:name="FS000000526T30_07_2003_23_01_23C"/>
      <w:bookmarkEnd w:id="690"/>
      <w:r>
        <w:rPr>
          <w:rtl/>
        </w:rPr>
        <w:t>משה גפני (יהדות התורה):</w:t>
      </w:r>
    </w:p>
    <w:p w14:paraId="2CA37FEC" w14:textId="77777777" w:rsidR="00000000" w:rsidRDefault="00737B0C">
      <w:pPr>
        <w:pStyle w:val="a"/>
        <w:rPr>
          <w:rtl/>
        </w:rPr>
      </w:pPr>
    </w:p>
    <w:p w14:paraId="176F454C" w14:textId="77777777" w:rsidR="00000000" w:rsidRDefault="00737B0C">
      <w:pPr>
        <w:pStyle w:val="a"/>
        <w:rPr>
          <w:rFonts w:hint="cs"/>
          <w:rtl/>
        </w:rPr>
      </w:pPr>
      <w:r>
        <w:rPr>
          <w:rFonts w:hint="cs"/>
          <w:rtl/>
        </w:rPr>
        <w:t xml:space="preserve">אבל זה מה שהוא אמר לי. </w:t>
      </w:r>
    </w:p>
    <w:p w14:paraId="22C22FCE" w14:textId="77777777" w:rsidR="00000000" w:rsidRDefault="00737B0C">
      <w:pPr>
        <w:pStyle w:val="a"/>
        <w:rPr>
          <w:rFonts w:hint="cs"/>
          <w:rtl/>
        </w:rPr>
      </w:pPr>
    </w:p>
    <w:p w14:paraId="0EB0B859" w14:textId="77777777" w:rsidR="00000000" w:rsidRDefault="00737B0C">
      <w:pPr>
        <w:pStyle w:val="ac"/>
        <w:rPr>
          <w:rtl/>
        </w:rPr>
      </w:pPr>
      <w:r>
        <w:rPr>
          <w:rFonts w:hint="eastAsia"/>
          <w:rtl/>
        </w:rPr>
        <w:t>השרה</w:t>
      </w:r>
      <w:r>
        <w:rPr>
          <w:rtl/>
        </w:rPr>
        <w:t xml:space="preserve"> לא</w:t>
      </w:r>
      <w:r>
        <w:rPr>
          <w:rtl/>
        </w:rPr>
        <w:t>יכות הסביבה יהודית נאות:</w:t>
      </w:r>
    </w:p>
    <w:p w14:paraId="2C9CDEE3" w14:textId="77777777" w:rsidR="00000000" w:rsidRDefault="00737B0C">
      <w:pPr>
        <w:pStyle w:val="a"/>
        <w:rPr>
          <w:rFonts w:hint="cs"/>
          <w:rtl/>
        </w:rPr>
      </w:pPr>
    </w:p>
    <w:p w14:paraId="191F78EB" w14:textId="77777777" w:rsidR="00000000" w:rsidRDefault="00737B0C">
      <w:pPr>
        <w:pStyle w:val="a"/>
        <w:rPr>
          <w:rFonts w:hint="cs"/>
          <w:rtl/>
        </w:rPr>
      </w:pPr>
      <w:r>
        <w:rPr>
          <w:rFonts w:hint="cs"/>
          <w:rtl/>
        </w:rPr>
        <w:t xml:space="preserve">אני יושבת בוועדת השרים. </w:t>
      </w:r>
    </w:p>
    <w:p w14:paraId="676E89AA" w14:textId="77777777" w:rsidR="00000000" w:rsidRDefault="00737B0C">
      <w:pPr>
        <w:pStyle w:val="a"/>
        <w:rPr>
          <w:rFonts w:hint="cs"/>
          <w:rtl/>
        </w:rPr>
      </w:pPr>
    </w:p>
    <w:p w14:paraId="16A424BD" w14:textId="77777777" w:rsidR="00000000" w:rsidRDefault="00737B0C">
      <w:pPr>
        <w:pStyle w:val="SpeakerCon"/>
        <w:rPr>
          <w:rtl/>
        </w:rPr>
      </w:pPr>
      <w:bookmarkStart w:id="691" w:name="FS000000526T30_07_2003_23_01_49C"/>
      <w:bookmarkEnd w:id="691"/>
      <w:r>
        <w:rPr>
          <w:rtl/>
        </w:rPr>
        <w:t>משה גפני (יהדות התורה):</w:t>
      </w:r>
    </w:p>
    <w:p w14:paraId="3222224E" w14:textId="77777777" w:rsidR="00000000" w:rsidRDefault="00737B0C">
      <w:pPr>
        <w:pStyle w:val="a"/>
        <w:rPr>
          <w:rtl/>
        </w:rPr>
      </w:pPr>
    </w:p>
    <w:p w14:paraId="628AD44A" w14:textId="77777777" w:rsidR="00000000" w:rsidRDefault="00737B0C">
      <w:pPr>
        <w:pStyle w:val="a"/>
        <w:rPr>
          <w:rFonts w:hint="cs"/>
          <w:rtl/>
        </w:rPr>
      </w:pPr>
      <w:r>
        <w:rPr>
          <w:rFonts w:hint="cs"/>
          <w:rtl/>
        </w:rPr>
        <w:t>יושב-ראש ועדת שרים לחקיקה, טומי לפיד, מה הוא עשה עם דין הרציפות? היה בעד?</w:t>
      </w:r>
    </w:p>
    <w:p w14:paraId="02FEFF71" w14:textId="77777777" w:rsidR="00000000" w:rsidRDefault="00737B0C">
      <w:pPr>
        <w:pStyle w:val="a"/>
        <w:rPr>
          <w:rFonts w:hint="cs"/>
          <w:rtl/>
        </w:rPr>
      </w:pPr>
    </w:p>
    <w:p w14:paraId="0B9A3C64" w14:textId="77777777" w:rsidR="00000000" w:rsidRDefault="00737B0C">
      <w:pPr>
        <w:pStyle w:val="ac"/>
        <w:rPr>
          <w:rtl/>
        </w:rPr>
      </w:pPr>
      <w:r>
        <w:rPr>
          <w:rFonts w:hint="eastAsia"/>
          <w:rtl/>
        </w:rPr>
        <w:t>השרה</w:t>
      </w:r>
      <w:r>
        <w:rPr>
          <w:rtl/>
        </w:rPr>
        <w:t xml:space="preserve"> לאיכות הסביבה יהודית נאות:</w:t>
      </w:r>
    </w:p>
    <w:p w14:paraId="370B6D7F" w14:textId="77777777" w:rsidR="00000000" w:rsidRDefault="00737B0C">
      <w:pPr>
        <w:pStyle w:val="a"/>
        <w:rPr>
          <w:rFonts w:hint="cs"/>
          <w:rtl/>
        </w:rPr>
      </w:pPr>
    </w:p>
    <w:p w14:paraId="4C746F34" w14:textId="77777777" w:rsidR="00000000" w:rsidRDefault="00737B0C">
      <w:pPr>
        <w:pStyle w:val="a"/>
        <w:rPr>
          <w:rFonts w:hint="cs"/>
          <w:rtl/>
        </w:rPr>
      </w:pPr>
      <w:r>
        <w:rPr>
          <w:rFonts w:hint="cs"/>
          <w:rtl/>
        </w:rPr>
        <w:t>כן.</w:t>
      </w:r>
    </w:p>
    <w:p w14:paraId="29DAF2C9" w14:textId="77777777" w:rsidR="00000000" w:rsidRDefault="00737B0C">
      <w:pPr>
        <w:pStyle w:val="a"/>
        <w:rPr>
          <w:rFonts w:hint="cs"/>
          <w:rtl/>
        </w:rPr>
      </w:pPr>
    </w:p>
    <w:p w14:paraId="4FA0DB24" w14:textId="77777777" w:rsidR="00000000" w:rsidRDefault="00737B0C">
      <w:pPr>
        <w:pStyle w:val="SpeakerCon"/>
        <w:rPr>
          <w:rtl/>
        </w:rPr>
      </w:pPr>
      <w:bookmarkStart w:id="692" w:name="FS000000526T30_07_2003_23_02_23C"/>
      <w:bookmarkEnd w:id="692"/>
      <w:r>
        <w:rPr>
          <w:rtl/>
        </w:rPr>
        <w:t>משה גפני (יהדות התורה):</w:t>
      </w:r>
    </w:p>
    <w:p w14:paraId="6903D0E9" w14:textId="77777777" w:rsidR="00000000" w:rsidRDefault="00737B0C">
      <w:pPr>
        <w:pStyle w:val="a"/>
        <w:rPr>
          <w:rtl/>
        </w:rPr>
      </w:pPr>
    </w:p>
    <w:p w14:paraId="52727CDE" w14:textId="77777777" w:rsidR="00000000" w:rsidRDefault="00737B0C">
      <w:pPr>
        <w:pStyle w:val="a"/>
        <w:rPr>
          <w:rFonts w:hint="cs"/>
          <w:rtl/>
        </w:rPr>
      </w:pPr>
      <w:r>
        <w:rPr>
          <w:rFonts w:hint="cs"/>
          <w:rtl/>
        </w:rPr>
        <w:t>בסדר.</w:t>
      </w:r>
    </w:p>
    <w:p w14:paraId="0D2D4504" w14:textId="77777777" w:rsidR="00000000" w:rsidRDefault="00737B0C">
      <w:pPr>
        <w:pStyle w:val="a"/>
        <w:rPr>
          <w:rFonts w:hint="cs"/>
          <w:rtl/>
        </w:rPr>
      </w:pPr>
    </w:p>
    <w:p w14:paraId="1CBD614E" w14:textId="77777777" w:rsidR="00000000" w:rsidRDefault="00737B0C">
      <w:pPr>
        <w:pStyle w:val="ac"/>
        <w:rPr>
          <w:rtl/>
        </w:rPr>
      </w:pPr>
      <w:r>
        <w:rPr>
          <w:rFonts w:hint="eastAsia"/>
          <w:rtl/>
        </w:rPr>
        <w:t>צבי</w:t>
      </w:r>
      <w:r>
        <w:rPr>
          <w:rtl/>
        </w:rPr>
        <w:t xml:space="preserve"> הנדל (האיחוד הלאומי - ישראל בי</w:t>
      </w:r>
      <w:r>
        <w:rPr>
          <w:rtl/>
        </w:rPr>
        <w:t>תנו):</w:t>
      </w:r>
    </w:p>
    <w:p w14:paraId="284A9F51" w14:textId="77777777" w:rsidR="00000000" w:rsidRDefault="00737B0C">
      <w:pPr>
        <w:pStyle w:val="a"/>
        <w:rPr>
          <w:rFonts w:hint="cs"/>
          <w:rtl/>
        </w:rPr>
      </w:pPr>
    </w:p>
    <w:p w14:paraId="51CE9FD2" w14:textId="77777777" w:rsidR="00000000" w:rsidRDefault="00737B0C">
      <w:pPr>
        <w:pStyle w:val="a"/>
        <w:rPr>
          <w:rFonts w:hint="cs"/>
          <w:rtl/>
        </w:rPr>
      </w:pPr>
      <w:r>
        <w:rPr>
          <w:rFonts w:hint="cs"/>
          <w:rtl/>
        </w:rPr>
        <w:t xml:space="preserve">קלקלה לך את הנאום. </w:t>
      </w:r>
    </w:p>
    <w:p w14:paraId="7ED61A5F" w14:textId="77777777" w:rsidR="00000000" w:rsidRDefault="00737B0C">
      <w:pPr>
        <w:pStyle w:val="a"/>
        <w:rPr>
          <w:rFonts w:hint="cs"/>
          <w:rtl/>
        </w:rPr>
      </w:pPr>
    </w:p>
    <w:p w14:paraId="76BE9B9B" w14:textId="77777777" w:rsidR="00000000" w:rsidRDefault="00737B0C">
      <w:pPr>
        <w:pStyle w:val="SpeakerCon"/>
        <w:rPr>
          <w:rtl/>
        </w:rPr>
      </w:pPr>
      <w:bookmarkStart w:id="693" w:name="FS000000526T30_07_2003_23_02_46C"/>
      <w:bookmarkEnd w:id="693"/>
      <w:r>
        <w:rPr>
          <w:rtl/>
        </w:rPr>
        <w:t>משה גפני (יהדות התורה):</w:t>
      </w:r>
    </w:p>
    <w:p w14:paraId="09647522" w14:textId="77777777" w:rsidR="00000000" w:rsidRDefault="00737B0C">
      <w:pPr>
        <w:pStyle w:val="a"/>
        <w:rPr>
          <w:rtl/>
        </w:rPr>
      </w:pPr>
    </w:p>
    <w:p w14:paraId="6DEE5B83" w14:textId="77777777" w:rsidR="00000000" w:rsidRDefault="00737B0C">
      <w:pPr>
        <w:pStyle w:val="a"/>
        <w:rPr>
          <w:rFonts w:hint="cs"/>
          <w:rtl/>
        </w:rPr>
      </w:pPr>
      <w:r>
        <w:rPr>
          <w:rFonts w:hint="cs"/>
          <w:rtl/>
        </w:rPr>
        <w:t xml:space="preserve">בסדר, מאה אחוז. אני שאלתי את השר עוזי לנדאו: למה לא הבאתם - הרי זה היה חוק שלו - - - </w:t>
      </w:r>
    </w:p>
    <w:p w14:paraId="6C399956" w14:textId="77777777" w:rsidR="00000000" w:rsidRDefault="00737B0C">
      <w:pPr>
        <w:pStyle w:val="a"/>
        <w:rPr>
          <w:rFonts w:hint="cs"/>
          <w:rtl/>
        </w:rPr>
      </w:pPr>
    </w:p>
    <w:p w14:paraId="78BC760B" w14:textId="77777777" w:rsidR="00000000" w:rsidRDefault="00737B0C">
      <w:pPr>
        <w:pStyle w:val="ac"/>
        <w:rPr>
          <w:rtl/>
        </w:rPr>
      </w:pPr>
      <w:r>
        <w:rPr>
          <w:rFonts w:hint="eastAsia"/>
          <w:rtl/>
        </w:rPr>
        <w:t>השרה</w:t>
      </w:r>
      <w:r>
        <w:rPr>
          <w:rtl/>
        </w:rPr>
        <w:t xml:space="preserve"> לאיכות הסביבה יהודית נאות:</w:t>
      </w:r>
    </w:p>
    <w:p w14:paraId="7109834C" w14:textId="77777777" w:rsidR="00000000" w:rsidRDefault="00737B0C">
      <w:pPr>
        <w:pStyle w:val="a"/>
        <w:rPr>
          <w:rFonts w:hint="cs"/>
          <w:rtl/>
        </w:rPr>
      </w:pPr>
    </w:p>
    <w:p w14:paraId="14FEEBD4" w14:textId="77777777" w:rsidR="00000000" w:rsidRDefault="00737B0C">
      <w:pPr>
        <w:pStyle w:val="a"/>
        <w:rPr>
          <w:rFonts w:hint="cs"/>
          <w:rtl/>
        </w:rPr>
      </w:pPr>
      <w:r>
        <w:rPr>
          <w:rFonts w:hint="cs"/>
          <w:rtl/>
        </w:rPr>
        <w:t xml:space="preserve">הוא ערער לממשלה. </w:t>
      </w:r>
    </w:p>
    <w:p w14:paraId="12A9E92D" w14:textId="77777777" w:rsidR="00000000" w:rsidRDefault="00737B0C">
      <w:pPr>
        <w:pStyle w:val="a"/>
        <w:rPr>
          <w:rFonts w:hint="cs"/>
          <w:rtl/>
        </w:rPr>
      </w:pPr>
    </w:p>
    <w:p w14:paraId="1B632FED" w14:textId="77777777" w:rsidR="00000000" w:rsidRDefault="00737B0C">
      <w:pPr>
        <w:pStyle w:val="SpeakerCon"/>
        <w:rPr>
          <w:rtl/>
        </w:rPr>
      </w:pPr>
      <w:bookmarkStart w:id="694" w:name="FS000000526T30_07_2003_23_03_36C"/>
      <w:bookmarkEnd w:id="694"/>
      <w:r>
        <w:rPr>
          <w:rtl/>
        </w:rPr>
        <w:t>משה גפני (יהדות התורה):</w:t>
      </w:r>
    </w:p>
    <w:p w14:paraId="47326300" w14:textId="77777777" w:rsidR="00000000" w:rsidRDefault="00737B0C">
      <w:pPr>
        <w:pStyle w:val="a"/>
        <w:rPr>
          <w:rtl/>
        </w:rPr>
      </w:pPr>
    </w:p>
    <w:p w14:paraId="730CD0E9" w14:textId="77777777" w:rsidR="00000000" w:rsidRDefault="00737B0C">
      <w:pPr>
        <w:pStyle w:val="a"/>
        <w:rPr>
          <w:rFonts w:hint="cs"/>
          <w:rtl/>
        </w:rPr>
      </w:pPr>
      <w:r>
        <w:rPr>
          <w:rFonts w:hint="cs"/>
          <w:rtl/>
        </w:rPr>
        <w:t>אה, הוא ערער לממשלה. מה עשיתם בממשלה?</w:t>
      </w:r>
    </w:p>
    <w:p w14:paraId="4DB779A6" w14:textId="77777777" w:rsidR="00000000" w:rsidRDefault="00737B0C">
      <w:pPr>
        <w:pStyle w:val="a"/>
        <w:rPr>
          <w:rFonts w:hint="cs"/>
          <w:rtl/>
        </w:rPr>
      </w:pPr>
    </w:p>
    <w:p w14:paraId="12C2AAA7" w14:textId="77777777" w:rsidR="00000000" w:rsidRDefault="00737B0C">
      <w:pPr>
        <w:pStyle w:val="ac"/>
        <w:rPr>
          <w:rtl/>
        </w:rPr>
      </w:pPr>
      <w:r>
        <w:rPr>
          <w:rFonts w:hint="eastAsia"/>
          <w:rtl/>
        </w:rPr>
        <w:t>השרה</w:t>
      </w:r>
      <w:r>
        <w:rPr>
          <w:rtl/>
        </w:rPr>
        <w:t xml:space="preserve"> לאיכות הסביבה יהודית נאות:</w:t>
      </w:r>
    </w:p>
    <w:p w14:paraId="511977DF" w14:textId="77777777" w:rsidR="00000000" w:rsidRDefault="00737B0C">
      <w:pPr>
        <w:pStyle w:val="a"/>
        <w:rPr>
          <w:rFonts w:hint="cs"/>
          <w:rtl/>
        </w:rPr>
      </w:pPr>
    </w:p>
    <w:p w14:paraId="5918907C" w14:textId="77777777" w:rsidR="00000000" w:rsidRDefault="00737B0C">
      <w:pPr>
        <w:pStyle w:val="a"/>
        <w:rPr>
          <w:rFonts w:hint="cs"/>
          <w:rtl/>
        </w:rPr>
      </w:pPr>
      <w:r>
        <w:rPr>
          <w:rFonts w:hint="cs"/>
          <w:rtl/>
        </w:rPr>
        <w:t xml:space="preserve">זה עוד לא עלה. </w:t>
      </w:r>
    </w:p>
    <w:p w14:paraId="1E6BC329" w14:textId="77777777" w:rsidR="00000000" w:rsidRDefault="00737B0C">
      <w:pPr>
        <w:pStyle w:val="a"/>
        <w:rPr>
          <w:rFonts w:hint="cs"/>
          <w:rtl/>
        </w:rPr>
      </w:pPr>
    </w:p>
    <w:p w14:paraId="272AB4C4" w14:textId="77777777" w:rsidR="00000000" w:rsidRDefault="00737B0C">
      <w:pPr>
        <w:pStyle w:val="SpeakerCon"/>
        <w:rPr>
          <w:rtl/>
        </w:rPr>
      </w:pPr>
      <w:bookmarkStart w:id="695" w:name="FS000000526T30_07_2003_23_04_09C"/>
      <w:bookmarkEnd w:id="695"/>
      <w:r>
        <w:rPr>
          <w:rtl/>
        </w:rPr>
        <w:t>משה גפני (יהדות התורה):</w:t>
      </w:r>
    </w:p>
    <w:p w14:paraId="2C6597E0" w14:textId="77777777" w:rsidR="00000000" w:rsidRDefault="00737B0C">
      <w:pPr>
        <w:pStyle w:val="a"/>
        <w:rPr>
          <w:rtl/>
        </w:rPr>
      </w:pPr>
    </w:p>
    <w:p w14:paraId="50802997" w14:textId="77777777" w:rsidR="00000000" w:rsidRDefault="00737B0C">
      <w:pPr>
        <w:pStyle w:val="a"/>
        <w:rPr>
          <w:rFonts w:hint="cs"/>
          <w:rtl/>
        </w:rPr>
      </w:pPr>
      <w:r>
        <w:rPr>
          <w:rFonts w:hint="cs"/>
          <w:rtl/>
        </w:rPr>
        <w:t xml:space="preserve">או, בסדר. במקום שבעלי תשובה עומדים, אין צדיקים גמורים יכולים לעמוד. חבר הכנסת בריזון, שרי שינוי יכולים לעשות תשובה ויילחמו על זה בממשלה. </w:t>
      </w:r>
    </w:p>
    <w:p w14:paraId="5FC86F0E" w14:textId="77777777" w:rsidR="00000000" w:rsidRDefault="00737B0C">
      <w:pPr>
        <w:pStyle w:val="a"/>
        <w:rPr>
          <w:rFonts w:hint="cs"/>
          <w:rtl/>
        </w:rPr>
      </w:pPr>
    </w:p>
    <w:p w14:paraId="275946D3" w14:textId="77777777" w:rsidR="00000000" w:rsidRDefault="00737B0C">
      <w:pPr>
        <w:pStyle w:val="ad"/>
        <w:rPr>
          <w:rtl/>
        </w:rPr>
      </w:pPr>
      <w:r>
        <w:rPr>
          <w:rtl/>
        </w:rPr>
        <w:t>היו"ר מוחמד ברכה:</w:t>
      </w:r>
    </w:p>
    <w:p w14:paraId="26FEE538" w14:textId="77777777" w:rsidR="00000000" w:rsidRDefault="00737B0C">
      <w:pPr>
        <w:pStyle w:val="a"/>
        <w:rPr>
          <w:rtl/>
        </w:rPr>
      </w:pPr>
    </w:p>
    <w:p w14:paraId="1BAC63A5" w14:textId="77777777" w:rsidR="00000000" w:rsidRDefault="00737B0C">
      <w:pPr>
        <w:pStyle w:val="a"/>
        <w:rPr>
          <w:rFonts w:hint="cs"/>
          <w:rtl/>
        </w:rPr>
      </w:pPr>
      <w:r>
        <w:rPr>
          <w:rFonts w:hint="cs"/>
          <w:rtl/>
        </w:rPr>
        <w:t>חבר הכנסת גפני, נא לסיי</w:t>
      </w:r>
      <w:r>
        <w:rPr>
          <w:rFonts w:hint="cs"/>
          <w:rtl/>
        </w:rPr>
        <w:t xml:space="preserve">ם. </w:t>
      </w:r>
    </w:p>
    <w:p w14:paraId="3F7783AA" w14:textId="77777777" w:rsidR="00000000" w:rsidRDefault="00737B0C">
      <w:pPr>
        <w:pStyle w:val="a"/>
        <w:rPr>
          <w:rFonts w:hint="cs"/>
          <w:rtl/>
        </w:rPr>
      </w:pPr>
    </w:p>
    <w:p w14:paraId="6702D89D" w14:textId="77777777" w:rsidR="00000000" w:rsidRDefault="00737B0C">
      <w:pPr>
        <w:pStyle w:val="SpeakerCon"/>
        <w:rPr>
          <w:rtl/>
        </w:rPr>
      </w:pPr>
      <w:bookmarkStart w:id="696" w:name="FS000000526T30_07_2003_23_05_13C"/>
      <w:bookmarkEnd w:id="696"/>
      <w:r>
        <w:rPr>
          <w:rtl/>
        </w:rPr>
        <w:t>משה גפני (יהדות התורה):</w:t>
      </w:r>
    </w:p>
    <w:p w14:paraId="733CE04A" w14:textId="77777777" w:rsidR="00000000" w:rsidRDefault="00737B0C">
      <w:pPr>
        <w:pStyle w:val="a"/>
        <w:rPr>
          <w:rtl/>
        </w:rPr>
      </w:pPr>
    </w:p>
    <w:p w14:paraId="01756E3F" w14:textId="77777777" w:rsidR="00000000" w:rsidRDefault="00737B0C">
      <w:pPr>
        <w:pStyle w:val="a"/>
        <w:rPr>
          <w:rFonts w:hint="cs"/>
          <w:rtl/>
        </w:rPr>
      </w:pPr>
      <w:r>
        <w:rPr>
          <w:rFonts w:hint="cs"/>
          <w:rtl/>
        </w:rPr>
        <w:t xml:space="preserve">ברשותך, תהיה קצת יותר נדיב, אני מסיים. </w:t>
      </w:r>
    </w:p>
    <w:p w14:paraId="11132801" w14:textId="77777777" w:rsidR="00000000" w:rsidRDefault="00737B0C">
      <w:pPr>
        <w:pStyle w:val="a"/>
        <w:rPr>
          <w:rFonts w:hint="cs"/>
          <w:rtl/>
        </w:rPr>
      </w:pPr>
    </w:p>
    <w:p w14:paraId="26F25BEC" w14:textId="77777777" w:rsidR="00000000" w:rsidRDefault="00737B0C">
      <w:pPr>
        <w:pStyle w:val="ad"/>
        <w:rPr>
          <w:rtl/>
        </w:rPr>
      </w:pPr>
      <w:r>
        <w:rPr>
          <w:rtl/>
        </w:rPr>
        <w:t>היו"ר מוחמד ברכה:</w:t>
      </w:r>
    </w:p>
    <w:p w14:paraId="3ABD3C7F" w14:textId="77777777" w:rsidR="00000000" w:rsidRDefault="00737B0C">
      <w:pPr>
        <w:pStyle w:val="a"/>
        <w:rPr>
          <w:rtl/>
        </w:rPr>
      </w:pPr>
    </w:p>
    <w:p w14:paraId="08C6A879" w14:textId="77777777" w:rsidR="00000000" w:rsidRDefault="00737B0C">
      <w:pPr>
        <w:pStyle w:val="a"/>
        <w:rPr>
          <w:rFonts w:hint="cs"/>
          <w:rtl/>
        </w:rPr>
      </w:pPr>
      <w:r>
        <w:rPr>
          <w:rFonts w:hint="cs"/>
          <w:rtl/>
        </w:rPr>
        <w:t xml:space="preserve">אני כבר נדיב. </w:t>
      </w:r>
    </w:p>
    <w:p w14:paraId="4839DAF6" w14:textId="77777777" w:rsidR="00000000" w:rsidRDefault="00737B0C">
      <w:pPr>
        <w:pStyle w:val="a"/>
        <w:rPr>
          <w:rFonts w:hint="cs"/>
          <w:rtl/>
        </w:rPr>
      </w:pPr>
    </w:p>
    <w:p w14:paraId="6E91E143" w14:textId="77777777" w:rsidR="00000000" w:rsidRDefault="00737B0C">
      <w:pPr>
        <w:pStyle w:val="ac"/>
        <w:rPr>
          <w:rtl/>
        </w:rPr>
      </w:pPr>
      <w:r>
        <w:rPr>
          <w:rFonts w:hint="eastAsia"/>
          <w:rtl/>
        </w:rPr>
        <w:t>חמי</w:t>
      </w:r>
      <w:r>
        <w:rPr>
          <w:rtl/>
        </w:rPr>
        <w:t xml:space="preserve"> דורון (שינוי):</w:t>
      </w:r>
    </w:p>
    <w:p w14:paraId="6D7BB5A2" w14:textId="77777777" w:rsidR="00000000" w:rsidRDefault="00737B0C">
      <w:pPr>
        <w:pStyle w:val="a"/>
        <w:rPr>
          <w:rFonts w:hint="cs"/>
          <w:rtl/>
        </w:rPr>
      </w:pPr>
    </w:p>
    <w:p w14:paraId="3DF3F014" w14:textId="77777777" w:rsidR="00000000" w:rsidRDefault="00737B0C">
      <w:pPr>
        <w:pStyle w:val="a"/>
        <w:rPr>
          <w:rFonts w:hint="cs"/>
          <w:rtl/>
        </w:rPr>
      </w:pPr>
      <w:r>
        <w:rPr>
          <w:rFonts w:hint="cs"/>
          <w:rtl/>
        </w:rPr>
        <w:t xml:space="preserve">חבר הכנסת גפני, אני מצפה ממך שתחזור בך - - - </w:t>
      </w:r>
    </w:p>
    <w:p w14:paraId="524DFC37" w14:textId="77777777" w:rsidR="00000000" w:rsidRDefault="00737B0C">
      <w:pPr>
        <w:pStyle w:val="a"/>
        <w:rPr>
          <w:rFonts w:hint="cs"/>
          <w:rtl/>
        </w:rPr>
      </w:pPr>
    </w:p>
    <w:p w14:paraId="14D1B8BA" w14:textId="77777777" w:rsidR="00000000" w:rsidRDefault="00737B0C">
      <w:pPr>
        <w:pStyle w:val="SpeakerCon"/>
        <w:rPr>
          <w:rtl/>
        </w:rPr>
      </w:pPr>
      <w:bookmarkStart w:id="697" w:name="FS000000526T30_07_2003_23_05_52C"/>
      <w:bookmarkEnd w:id="697"/>
      <w:r>
        <w:rPr>
          <w:rtl/>
        </w:rPr>
        <w:t>משה גפני (יהדות התורה):</w:t>
      </w:r>
    </w:p>
    <w:p w14:paraId="4CA87CE1" w14:textId="77777777" w:rsidR="00000000" w:rsidRDefault="00737B0C">
      <w:pPr>
        <w:pStyle w:val="a"/>
        <w:rPr>
          <w:rtl/>
        </w:rPr>
      </w:pPr>
    </w:p>
    <w:p w14:paraId="76CB9E40" w14:textId="77777777" w:rsidR="00000000" w:rsidRDefault="00737B0C">
      <w:pPr>
        <w:pStyle w:val="a"/>
        <w:rPr>
          <w:rFonts w:hint="cs"/>
          <w:rtl/>
        </w:rPr>
      </w:pPr>
      <w:r>
        <w:rPr>
          <w:rFonts w:hint="cs"/>
          <w:rtl/>
        </w:rPr>
        <w:t>חבר הכנסת חמי דורון, אנחנו עוסקים עכשיו רק בחוק החופים ולא</w:t>
      </w:r>
      <w:r>
        <w:rPr>
          <w:rFonts w:hint="cs"/>
          <w:rtl/>
        </w:rPr>
        <w:t xml:space="preserve"> עוסקים בשום דבר אחר. </w:t>
      </w:r>
    </w:p>
    <w:p w14:paraId="7C82E745" w14:textId="77777777" w:rsidR="00000000" w:rsidRDefault="00737B0C">
      <w:pPr>
        <w:pStyle w:val="a"/>
        <w:rPr>
          <w:rFonts w:hint="cs"/>
          <w:rtl/>
        </w:rPr>
      </w:pPr>
    </w:p>
    <w:p w14:paraId="44EF432B" w14:textId="77777777" w:rsidR="00000000" w:rsidRDefault="00737B0C">
      <w:pPr>
        <w:pStyle w:val="ac"/>
        <w:rPr>
          <w:rtl/>
        </w:rPr>
      </w:pPr>
      <w:r>
        <w:rPr>
          <w:rFonts w:hint="eastAsia"/>
          <w:rtl/>
        </w:rPr>
        <w:t>נסים</w:t>
      </w:r>
      <w:r>
        <w:rPr>
          <w:rtl/>
        </w:rPr>
        <w:t xml:space="preserve"> זאב (ש"ס):</w:t>
      </w:r>
    </w:p>
    <w:p w14:paraId="29F0A143" w14:textId="77777777" w:rsidR="00000000" w:rsidRDefault="00737B0C">
      <w:pPr>
        <w:pStyle w:val="a"/>
        <w:rPr>
          <w:rFonts w:hint="cs"/>
          <w:rtl/>
        </w:rPr>
      </w:pPr>
    </w:p>
    <w:p w14:paraId="0F675C9D" w14:textId="77777777" w:rsidR="00000000" w:rsidRDefault="00737B0C">
      <w:pPr>
        <w:pStyle w:val="a"/>
        <w:rPr>
          <w:rFonts w:hint="cs"/>
          <w:rtl/>
        </w:rPr>
      </w:pPr>
      <w:r>
        <w:rPr>
          <w:rFonts w:hint="cs"/>
          <w:rtl/>
        </w:rPr>
        <w:t xml:space="preserve">- - - </w:t>
      </w:r>
    </w:p>
    <w:p w14:paraId="0B589B46" w14:textId="77777777" w:rsidR="00000000" w:rsidRDefault="00737B0C">
      <w:pPr>
        <w:pStyle w:val="a"/>
        <w:rPr>
          <w:rFonts w:hint="cs"/>
          <w:rtl/>
        </w:rPr>
      </w:pPr>
    </w:p>
    <w:p w14:paraId="614994A9" w14:textId="77777777" w:rsidR="00000000" w:rsidRDefault="00737B0C">
      <w:pPr>
        <w:pStyle w:val="ad"/>
        <w:rPr>
          <w:rtl/>
        </w:rPr>
      </w:pPr>
      <w:r>
        <w:rPr>
          <w:rtl/>
        </w:rPr>
        <w:t>היו"ר מוחמד ברכה:</w:t>
      </w:r>
    </w:p>
    <w:p w14:paraId="5ED8F521" w14:textId="77777777" w:rsidR="00000000" w:rsidRDefault="00737B0C">
      <w:pPr>
        <w:pStyle w:val="a"/>
        <w:rPr>
          <w:rtl/>
        </w:rPr>
      </w:pPr>
    </w:p>
    <w:p w14:paraId="4440D5BE" w14:textId="77777777" w:rsidR="00000000" w:rsidRDefault="00737B0C">
      <w:pPr>
        <w:pStyle w:val="a"/>
        <w:rPr>
          <w:rFonts w:hint="cs"/>
          <w:rtl/>
        </w:rPr>
      </w:pPr>
      <w:r>
        <w:rPr>
          <w:rFonts w:hint="cs"/>
          <w:rtl/>
        </w:rPr>
        <w:t xml:space="preserve">חבר הכנסת נסים זאב, בבקשה. </w:t>
      </w:r>
    </w:p>
    <w:p w14:paraId="0654C34D" w14:textId="77777777" w:rsidR="00000000" w:rsidRDefault="00737B0C">
      <w:pPr>
        <w:pStyle w:val="a"/>
        <w:rPr>
          <w:rFonts w:hint="cs"/>
          <w:rtl/>
        </w:rPr>
      </w:pPr>
    </w:p>
    <w:p w14:paraId="7CD51C50" w14:textId="77777777" w:rsidR="00000000" w:rsidRDefault="00737B0C">
      <w:pPr>
        <w:pStyle w:val="ac"/>
        <w:rPr>
          <w:rtl/>
        </w:rPr>
      </w:pPr>
      <w:r>
        <w:rPr>
          <w:rFonts w:hint="eastAsia"/>
          <w:rtl/>
        </w:rPr>
        <w:t>חמי</w:t>
      </w:r>
      <w:r>
        <w:rPr>
          <w:rtl/>
        </w:rPr>
        <w:t xml:space="preserve"> דורון (שינוי):</w:t>
      </w:r>
    </w:p>
    <w:p w14:paraId="16AC23DF" w14:textId="77777777" w:rsidR="00000000" w:rsidRDefault="00737B0C">
      <w:pPr>
        <w:pStyle w:val="a"/>
        <w:rPr>
          <w:rFonts w:hint="cs"/>
          <w:rtl/>
        </w:rPr>
      </w:pPr>
    </w:p>
    <w:p w14:paraId="64E8F0C2" w14:textId="77777777" w:rsidR="00000000" w:rsidRDefault="00737B0C">
      <w:pPr>
        <w:pStyle w:val="a"/>
        <w:rPr>
          <w:rFonts w:hint="cs"/>
          <w:rtl/>
        </w:rPr>
      </w:pPr>
      <w:r>
        <w:rPr>
          <w:rFonts w:hint="cs"/>
          <w:rtl/>
        </w:rPr>
        <w:t xml:space="preserve">- - - </w:t>
      </w:r>
    </w:p>
    <w:p w14:paraId="57693F02" w14:textId="77777777" w:rsidR="00000000" w:rsidRDefault="00737B0C">
      <w:pPr>
        <w:pStyle w:val="a"/>
        <w:rPr>
          <w:rFonts w:hint="cs"/>
          <w:rtl/>
        </w:rPr>
      </w:pPr>
    </w:p>
    <w:p w14:paraId="7BA30537" w14:textId="77777777" w:rsidR="00000000" w:rsidRDefault="00737B0C">
      <w:pPr>
        <w:pStyle w:val="ad"/>
        <w:rPr>
          <w:rtl/>
        </w:rPr>
      </w:pPr>
      <w:r>
        <w:rPr>
          <w:rtl/>
        </w:rPr>
        <w:t>היו"ר מוחמד ברכה:</w:t>
      </w:r>
    </w:p>
    <w:p w14:paraId="380C18D9" w14:textId="77777777" w:rsidR="00000000" w:rsidRDefault="00737B0C">
      <w:pPr>
        <w:pStyle w:val="a"/>
        <w:rPr>
          <w:rtl/>
        </w:rPr>
      </w:pPr>
    </w:p>
    <w:p w14:paraId="43221F10" w14:textId="77777777" w:rsidR="00000000" w:rsidRDefault="00737B0C">
      <w:pPr>
        <w:pStyle w:val="a"/>
        <w:rPr>
          <w:rFonts w:hint="cs"/>
          <w:rtl/>
        </w:rPr>
      </w:pPr>
      <w:r>
        <w:rPr>
          <w:rFonts w:hint="cs"/>
          <w:rtl/>
        </w:rPr>
        <w:t xml:space="preserve">חבר הכנסת דורון, חבל על המלים. אי-אפשר לתקשר בצורה כזאת. </w:t>
      </w:r>
    </w:p>
    <w:p w14:paraId="0F0E87AD" w14:textId="77777777" w:rsidR="00000000" w:rsidRDefault="00737B0C">
      <w:pPr>
        <w:pStyle w:val="a"/>
        <w:rPr>
          <w:rFonts w:hint="cs"/>
          <w:rtl/>
        </w:rPr>
      </w:pPr>
    </w:p>
    <w:p w14:paraId="3B77A9AD" w14:textId="77777777" w:rsidR="00000000" w:rsidRDefault="00737B0C">
      <w:pPr>
        <w:pStyle w:val="SpeakerCon"/>
        <w:rPr>
          <w:rtl/>
        </w:rPr>
      </w:pPr>
      <w:bookmarkStart w:id="698" w:name="FS000000526T30_07_2003_23_07_05C"/>
      <w:bookmarkEnd w:id="698"/>
      <w:r>
        <w:rPr>
          <w:rtl/>
        </w:rPr>
        <w:t>משה גפני (יהדות התורה):</w:t>
      </w:r>
    </w:p>
    <w:p w14:paraId="78B523AB" w14:textId="77777777" w:rsidR="00000000" w:rsidRDefault="00737B0C">
      <w:pPr>
        <w:pStyle w:val="a"/>
        <w:rPr>
          <w:rtl/>
        </w:rPr>
      </w:pPr>
    </w:p>
    <w:p w14:paraId="58263E72" w14:textId="77777777" w:rsidR="00000000" w:rsidRDefault="00737B0C">
      <w:pPr>
        <w:pStyle w:val="a"/>
        <w:rPr>
          <w:rFonts w:hint="cs"/>
          <w:rtl/>
        </w:rPr>
      </w:pPr>
      <w:r>
        <w:rPr>
          <w:rFonts w:hint="cs"/>
          <w:rtl/>
        </w:rPr>
        <w:t>אדוני היושב-ראש, אני אומר לכ</w:t>
      </w:r>
      <w:r>
        <w:rPr>
          <w:rFonts w:hint="cs"/>
          <w:rtl/>
        </w:rPr>
        <w:t xml:space="preserve">ם שהצעת החוק הזאת עברה את כל הדיונים. היו הרבה מאוד לחצים על העניין הזה - עלי, אני לא מדבר על השרה יהודית נאות - - - </w:t>
      </w:r>
    </w:p>
    <w:p w14:paraId="4E3687D6" w14:textId="77777777" w:rsidR="00000000" w:rsidRDefault="00737B0C">
      <w:pPr>
        <w:pStyle w:val="a"/>
        <w:rPr>
          <w:rFonts w:hint="cs"/>
          <w:rtl/>
        </w:rPr>
      </w:pPr>
    </w:p>
    <w:p w14:paraId="1D05F037" w14:textId="77777777" w:rsidR="00000000" w:rsidRDefault="00737B0C">
      <w:pPr>
        <w:pStyle w:val="ad"/>
        <w:rPr>
          <w:rtl/>
        </w:rPr>
      </w:pPr>
      <w:r>
        <w:rPr>
          <w:rtl/>
        </w:rPr>
        <w:t>היו"ר מוחמד ברכה:</w:t>
      </w:r>
    </w:p>
    <w:p w14:paraId="07DD2ECC" w14:textId="77777777" w:rsidR="00000000" w:rsidRDefault="00737B0C">
      <w:pPr>
        <w:pStyle w:val="a"/>
        <w:rPr>
          <w:rtl/>
        </w:rPr>
      </w:pPr>
    </w:p>
    <w:p w14:paraId="4B590028" w14:textId="77777777" w:rsidR="00000000" w:rsidRDefault="00737B0C">
      <w:pPr>
        <w:pStyle w:val="a"/>
        <w:rPr>
          <w:rFonts w:hint="cs"/>
          <w:rtl/>
        </w:rPr>
      </w:pPr>
      <w:r>
        <w:rPr>
          <w:rFonts w:hint="cs"/>
          <w:rtl/>
        </w:rPr>
        <w:t xml:space="preserve">זה לא נשמע כמשפט סיום. </w:t>
      </w:r>
    </w:p>
    <w:p w14:paraId="3067D347" w14:textId="77777777" w:rsidR="00000000" w:rsidRDefault="00737B0C">
      <w:pPr>
        <w:pStyle w:val="a"/>
        <w:rPr>
          <w:rFonts w:hint="cs"/>
          <w:rtl/>
        </w:rPr>
      </w:pPr>
    </w:p>
    <w:p w14:paraId="1A210EFB" w14:textId="77777777" w:rsidR="00000000" w:rsidRDefault="00737B0C">
      <w:pPr>
        <w:pStyle w:val="SpeakerCon"/>
        <w:rPr>
          <w:rtl/>
        </w:rPr>
      </w:pPr>
      <w:bookmarkStart w:id="699" w:name="FS000000526T30_07_2003_23_08_04C"/>
      <w:bookmarkEnd w:id="699"/>
      <w:r>
        <w:rPr>
          <w:rtl/>
        </w:rPr>
        <w:t>משה גפני (יהדות התורה):</w:t>
      </w:r>
    </w:p>
    <w:p w14:paraId="014871E7" w14:textId="77777777" w:rsidR="00000000" w:rsidRDefault="00737B0C">
      <w:pPr>
        <w:pStyle w:val="a"/>
        <w:rPr>
          <w:rtl/>
        </w:rPr>
      </w:pPr>
    </w:p>
    <w:p w14:paraId="53465FAB" w14:textId="77777777" w:rsidR="00000000" w:rsidRDefault="00737B0C">
      <w:pPr>
        <w:pStyle w:val="a"/>
        <w:rPr>
          <w:rFonts w:hint="cs"/>
          <w:rtl/>
        </w:rPr>
      </w:pPr>
      <w:r>
        <w:rPr>
          <w:rFonts w:hint="cs"/>
          <w:rtl/>
        </w:rPr>
        <w:t>אני עומד לסיים. אני אצביע בעד החוק הזה, אפילו שלדעתי יש בו הרבה דקלר</w:t>
      </w:r>
      <w:r>
        <w:rPr>
          <w:rFonts w:hint="cs"/>
          <w:rtl/>
        </w:rPr>
        <w:t>ציה ויש בו חסר בלתי רגיל אם אנחנו מדברים על שמירת החופים. אני מבקש מהשרה יהודית נאות: את השרה לאיכות הסביבה, וזה התפקיד שלך, ואת היית כמעט המובילה של החוק הזה בוועדה - אני מבקש שיחול על זה דין רציפות, נאחד את שני החוקים ונביא חוק שחבר הכנסת חמי דורון לא יו</w:t>
      </w:r>
      <w:r>
        <w:rPr>
          <w:rFonts w:hint="cs"/>
          <w:rtl/>
        </w:rPr>
        <w:t xml:space="preserve">כל להגיד שצריך להביא אותו מהר. בטח שצריך להביא אותו מהר, אבל אסור לעשות מעשה זמרי ולבקש שכר כפנחס. תודה רבה. </w:t>
      </w:r>
    </w:p>
    <w:p w14:paraId="4DD0F82A" w14:textId="77777777" w:rsidR="00000000" w:rsidRDefault="00737B0C">
      <w:pPr>
        <w:pStyle w:val="a"/>
        <w:rPr>
          <w:rFonts w:hint="cs"/>
          <w:rtl/>
        </w:rPr>
      </w:pPr>
    </w:p>
    <w:p w14:paraId="64CD4EC7" w14:textId="77777777" w:rsidR="00000000" w:rsidRDefault="00737B0C">
      <w:pPr>
        <w:pStyle w:val="ad"/>
        <w:rPr>
          <w:rtl/>
        </w:rPr>
      </w:pPr>
      <w:r>
        <w:rPr>
          <w:rtl/>
        </w:rPr>
        <w:t>היו"ר מוחמד ברכה:</w:t>
      </w:r>
    </w:p>
    <w:p w14:paraId="33541B3C" w14:textId="77777777" w:rsidR="00000000" w:rsidRDefault="00737B0C">
      <w:pPr>
        <w:pStyle w:val="a"/>
        <w:rPr>
          <w:rtl/>
        </w:rPr>
      </w:pPr>
    </w:p>
    <w:p w14:paraId="3CA598B3" w14:textId="77777777" w:rsidR="00000000" w:rsidRDefault="00737B0C">
      <w:pPr>
        <w:pStyle w:val="a"/>
        <w:rPr>
          <w:rFonts w:hint="cs"/>
          <w:rtl/>
        </w:rPr>
      </w:pPr>
      <w:r>
        <w:rPr>
          <w:rFonts w:hint="cs"/>
          <w:rtl/>
        </w:rPr>
        <w:t xml:space="preserve">תודה. חבר הכנסת רן כהן, בבקשה. אחריו - חבר הכנסת טלב אלסאנע. אני מתנצל בפני חבר הכנסת דהאמשה - לפניו ידבר חבר הכנסת  ליבוביץ. </w:t>
      </w:r>
    </w:p>
    <w:p w14:paraId="37DFE4F1" w14:textId="77777777" w:rsidR="00000000" w:rsidRDefault="00737B0C">
      <w:pPr>
        <w:pStyle w:val="a"/>
        <w:rPr>
          <w:rFonts w:hint="cs"/>
          <w:rtl/>
        </w:rPr>
      </w:pPr>
    </w:p>
    <w:p w14:paraId="235ECA31" w14:textId="77777777" w:rsidR="00000000" w:rsidRDefault="00737B0C">
      <w:pPr>
        <w:pStyle w:val="Speaker"/>
        <w:rPr>
          <w:rtl/>
        </w:rPr>
      </w:pPr>
      <w:bookmarkStart w:id="700" w:name="FS000000507T30_07_2003_23_10_34"/>
      <w:bookmarkStart w:id="701" w:name="_Toc47678223"/>
      <w:bookmarkStart w:id="702" w:name="_Toc49055782"/>
      <w:bookmarkEnd w:id="700"/>
      <w:r>
        <w:rPr>
          <w:rFonts w:hint="eastAsia"/>
          <w:rtl/>
        </w:rPr>
        <w:t>רן</w:t>
      </w:r>
      <w:r>
        <w:rPr>
          <w:rtl/>
        </w:rPr>
        <w:t xml:space="preserve"> כהן (מרצ):</w:t>
      </w:r>
      <w:bookmarkEnd w:id="701"/>
      <w:bookmarkEnd w:id="702"/>
    </w:p>
    <w:p w14:paraId="067F8F13" w14:textId="77777777" w:rsidR="00000000" w:rsidRDefault="00737B0C">
      <w:pPr>
        <w:pStyle w:val="a"/>
        <w:rPr>
          <w:rFonts w:hint="cs"/>
          <w:rtl/>
        </w:rPr>
      </w:pPr>
    </w:p>
    <w:p w14:paraId="66A07423" w14:textId="77777777" w:rsidR="00000000" w:rsidRDefault="00737B0C">
      <w:pPr>
        <w:pStyle w:val="a"/>
        <w:rPr>
          <w:rFonts w:hint="cs"/>
          <w:rtl/>
        </w:rPr>
      </w:pPr>
      <w:r>
        <w:rPr>
          <w:rFonts w:hint="cs"/>
          <w:rtl/>
        </w:rPr>
        <w:t xml:space="preserve">אדוני היושב-ראש, אני ממש מודה לאלוהים שיצא לי לדבר אחרי חבר הכנסת גפני - - - </w:t>
      </w:r>
    </w:p>
    <w:p w14:paraId="3494514F" w14:textId="77777777" w:rsidR="00000000" w:rsidRDefault="00737B0C">
      <w:pPr>
        <w:pStyle w:val="a"/>
        <w:rPr>
          <w:rFonts w:hint="cs"/>
          <w:rtl/>
        </w:rPr>
      </w:pPr>
    </w:p>
    <w:p w14:paraId="3900216F" w14:textId="77777777" w:rsidR="00000000" w:rsidRDefault="00737B0C">
      <w:pPr>
        <w:pStyle w:val="ac"/>
        <w:rPr>
          <w:rtl/>
        </w:rPr>
      </w:pPr>
      <w:r>
        <w:rPr>
          <w:rFonts w:hint="eastAsia"/>
          <w:rtl/>
        </w:rPr>
        <w:t>רוני</w:t>
      </w:r>
      <w:r>
        <w:rPr>
          <w:rtl/>
        </w:rPr>
        <w:t xml:space="preserve"> בריזון (שינוי):</w:t>
      </w:r>
    </w:p>
    <w:p w14:paraId="550F8214" w14:textId="77777777" w:rsidR="00000000" w:rsidRDefault="00737B0C">
      <w:pPr>
        <w:pStyle w:val="a"/>
        <w:rPr>
          <w:rFonts w:hint="cs"/>
          <w:rtl/>
        </w:rPr>
      </w:pPr>
    </w:p>
    <w:p w14:paraId="4EFE228A" w14:textId="77777777" w:rsidR="00000000" w:rsidRDefault="00737B0C">
      <w:pPr>
        <w:pStyle w:val="a"/>
        <w:rPr>
          <w:rFonts w:hint="cs"/>
          <w:rtl/>
        </w:rPr>
      </w:pPr>
      <w:r>
        <w:rPr>
          <w:rFonts w:hint="cs"/>
          <w:rtl/>
        </w:rPr>
        <w:t>מה אלוהים אשם?</w:t>
      </w:r>
    </w:p>
    <w:p w14:paraId="067FE9D8" w14:textId="77777777" w:rsidR="00000000" w:rsidRDefault="00737B0C">
      <w:pPr>
        <w:pStyle w:val="a"/>
        <w:rPr>
          <w:rFonts w:hint="cs"/>
          <w:rtl/>
        </w:rPr>
      </w:pPr>
    </w:p>
    <w:p w14:paraId="743AB18C" w14:textId="77777777" w:rsidR="00000000" w:rsidRDefault="00737B0C">
      <w:pPr>
        <w:pStyle w:val="SpeakerCon"/>
        <w:rPr>
          <w:rtl/>
        </w:rPr>
      </w:pPr>
      <w:bookmarkStart w:id="703" w:name="FS000000507T30_07_2003_23_11_37C"/>
      <w:bookmarkEnd w:id="703"/>
      <w:r>
        <w:rPr>
          <w:rtl/>
        </w:rPr>
        <w:t>רן כהן (מרצ):</w:t>
      </w:r>
    </w:p>
    <w:p w14:paraId="0ABA3CE7" w14:textId="77777777" w:rsidR="00000000" w:rsidRDefault="00737B0C">
      <w:pPr>
        <w:pStyle w:val="a"/>
        <w:rPr>
          <w:rtl/>
        </w:rPr>
      </w:pPr>
    </w:p>
    <w:p w14:paraId="25BF12E8" w14:textId="77777777" w:rsidR="00000000" w:rsidRDefault="00737B0C">
      <w:pPr>
        <w:pStyle w:val="a"/>
        <w:rPr>
          <w:rFonts w:hint="cs"/>
          <w:rtl/>
        </w:rPr>
      </w:pPr>
      <w:r>
        <w:rPr>
          <w:rFonts w:hint="cs"/>
          <w:rtl/>
        </w:rPr>
        <w:t>תגידו, מה נבהלתם? אז לכם אין אלוהים, אצלי האלוהים שלי. מה קרה לכם? לכל אחד יש אלוהים שלו, ומי שאין לו אלוהי</w:t>
      </w:r>
      <w:r>
        <w:rPr>
          <w:rFonts w:hint="cs"/>
          <w:rtl/>
        </w:rPr>
        <w:t>ם, תאמינו לי, כדאי שיטמון את הראש בקרקע. אני מציע לכם שתפסיקו להיות אנטי. לא משנאה נבנים. די. עכשיו אני לא מדבר אליכם, אני מדבר דווקא לגפני.</w:t>
      </w:r>
    </w:p>
    <w:p w14:paraId="2E450F78" w14:textId="77777777" w:rsidR="00000000" w:rsidRDefault="00737B0C">
      <w:pPr>
        <w:pStyle w:val="a"/>
        <w:rPr>
          <w:rFonts w:hint="cs"/>
          <w:rtl/>
        </w:rPr>
      </w:pPr>
    </w:p>
    <w:p w14:paraId="2A6F497C" w14:textId="77777777" w:rsidR="00000000" w:rsidRDefault="00737B0C">
      <w:pPr>
        <w:pStyle w:val="a"/>
        <w:rPr>
          <w:rFonts w:hint="cs"/>
          <w:rtl/>
        </w:rPr>
      </w:pPr>
      <w:r>
        <w:rPr>
          <w:rFonts w:hint="cs"/>
          <w:rtl/>
        </w:rPr>
        <w:t xml:space="preserve">אני מאוד שמח ואני מודה לחבר הכנסת גפני על ההזדמנות לדבר אחריו, כיוון שאני מזדהה עם רוב דבריו. אני רוצה לברך בעיקר </w:t>
      </w:r>
      <w:r>
        <w:rPr>
          <w:rFonts w:hint="cs"/>
          <w:rtl/>
        </w:rPr>
        <w:t xml:space="preserve">אותו וגם את השרה יהודית נאות על החוק הזה, לרבות העובדה שאני משתתף בצערך על מה שחסר בו. </w:t>
      </w:r>
    </w:p>
    <w:p w14:paraId="0A62DA30" w14:textId="77777777" w:rsidR="00000000" w:rsidRDefault="00737B0C">
      <w:pPr>
        <w:pStyle w:val="a"/>
        <w:rPr>
          <w:rFonts w:hint="cs"/>
          <w:rtl/>
        </w:rPr>
      </w:pPr>
    </w:p>
    <w:p w14:paraId="0D592980" w14:textId="77777777" w:rsidR="00000000" w:rsidRDefault="00737B0C">
      <w:pPr>
        <w:pStyle w:val="a"/>
        <w:rPr>
          <w:rFonts w:hint="cs"/>
          <w:rtl/>
        </w:rPr>
      </w:pPr>
      <w:r>
        <w:rPr>
          <w:rFonts w:hint="cs"/>
          <w:rtl/>
        </w:rPr>
        <w:t>אני רוצה לומר שלושה-ארבעה דברים ולומר אותם בתמצית. אדוני היושב-ראש, אפשר לחלוק על כל דבר בעולם לגבי הארץ שלנו. אחד הנכסים הנפלאים שלה הוא החוף. יכול להיות שאנשים, גביר</w:t>
      </w:r>
      <w:r>
        <w:rPr>
          <w:rFonts w:hint="cs"/>
          <w:rtl/>
        </w:rPr>
        <w:t xml:space="preserve">ים ועשירים ומיליארדרים נוסעים לחופים אחרים ולמדינות אחרות. אני יודע שאחד ממקורות המשיכה המופלאים ביותר לארץ שלנו הוא חופי מדינת ישראל. אנחנו צריכים לשמור על עליהם כמו על העיניים, משום שגם מזה אין לנו יותר מדי. כשם שיש לנו ארץ מאוד קטנה, יש לנו חופים מעטים </w:t>
      </w:r>
      <w:r>
        <w:rPr>
          <w:rFonts w:hint="cs"/>
          <w:rtl/>
        </w:rPr>
        <w:t xml:space="preserve">מאוד, וצריך לשמור עליהם. </w:t>
      </w:r>
    </w:p>
    <w:p w14:paraId="3099C09C" w14:textId="77777777" w:rsidR="00000000" w:rsidRDefault="00737B0C">
      <w:pPr>
        <w:pStyle w:val="a"/>
        <w:rPr>
          <w:rFonts w:hint="cs"/>
          <w:rtl/>
        </w:rPr>
      </w:pPr>
    </w:p>
    <w:p w14:paraId="157EE17D" w14:textId="77777777" w:rsidR="00000000" w:rsidRDefault="00737B0C">
      <w:pPr>
        <w:pStyle w:val="a"/>
        <w:rPr>
          <w:rFonts w:hint="cs"/>
          <w:rtl/>
        </w:rPr>
      </w:pPr>
      <w:r>
        <w:rPr>
          <w:rFonts w:hint="cs"/>
          <w:rtl/>
        </w:rPr>
        <w:t xml:space="preserve">לכן, גברתי השרה יהודית נאות, אני מבקש להסב את תשומת לבך לשניים-שלושה דברים. האחד, אני חושב שרע מאוד שבחוק הזה עדיין מותר, גם אם ועדות התכנון והבנייה אישרו, לבנות בטווח שבין 100 ל-300 מטר. זה רע מאוד. </w:t>
      </w:r>
    </w:p>
    <w:p w14:paraId="3F9D3075" w14:textId="77777777" w:rsidR="00000000" w:rsidRDefault="00737B0C">
      <w:pPr>
        <w:pStyle w:val="a"/>
        <w:rPr>
          <w:rFonts w:hint="cs"/>
          <w:rtl/>
        </w:rPr>
      </w:pPr>
    </w:p>
    <w:p w14:paraId="0C58CD40" w14:textId="77777777" w:rsidR="00000000" w:rsidRDefault="00737B0C">
      <w:pPr>
        <w:pStyle w:val="ac"/>
        <w:rPr>
          <w:rtl/>
        </w:rPr>
      </w:pPr>
      <w:r>
        <w:rPr>
          <w:rFonts w:hint="eastAsia"/>
          <w:rtl/>
        </w:rPr>
        <w:t>השרה</w:t>
      </w:r>
      <w:r>
        <w:rPr>
          <w:rtl/>
        </w:rPr>
        <w:t xml:space="preserve"> לאיכות הסביבה יהודית נ</w:t>
      </w:r>
      <w:r>
        <w:rPr>
          <w:rtl/>
        </w:rPr>
        <w:t>אות:</w:t>
      </w:r>
    </w:p>
    <w:p w14:paraId="45C6D46F" w14:textId="77777777" w:rsidR="00000000" w:rsidRDefault="00737B0C">
      <w:pPr>
        <w:pStyle w:val="a"/>
        <w:rPr>
          <w:rFonts w:hint="cs"/>
          <w:rtl/>
        </w:rPr>
      </w:pPr>
    </w:p>
    <w:p w14:paraId="77D08B66" w14:textId="77777777" w:rsidR="00000000" w:rsidRDefault="00737B0C">
      <w:pPr>
        <w:pStyle w:val="a"/>
        <w:rPr>
          <w:rFonts w:hint="cs"/>
          <w:rtl/>
        </w:rPr>
      </w:pPr>
      <w:r>
        <w:rPr>
          <w:rFonts w:hint="cs"/>
          <w:rtl/>
        </w:rPr>
        <w:t xml:space="preserve">- - - </w:t>
      </w:r>
    </w:p>
    <w:p w14:paraId="1680C989" w14:textId="77777777" w:rsidR="00000000" w:rsidRDefault="00737B0C">
      <w:pPr>
        <w:pStyle w:val="a"/>
        <w:rPr>
          <w:rFonts w:hint="cs"/>
          <w:rtl/>
        </w:rPr>
      </w:pPr>
    </w:p>
    <w:p w14:paraId="65C03B73" w14:textId="77777777" w:rsidR="00000000" w:rsidRDefault="00737B0C">
      <w:pPr>
        <w:pStyle w:val="SpeakerCon"/>
        <w:rPr>
          <w:rtl/>
        </w:rPr>
      </w:pPr>
      <w:bookmarkStart w:id="704" w:name="FS000000507T30_07_2003_23_17_26C"/>
      <w:bookmarkEnd w:id="704"/>
      <w:r>
        <w:rPr>
          <w:rtl/>
        </w:rPr>
        <w:t>רן כהן (מרצ):</w:t>
      </w:r>
    </w:p>
    <w:p w14:paraId="1AB58AD7" w14:textId="77777777" w:rsidR="00000000" w:rsidRDefault="00737B0C">
      <w:pPr>
        <w:pStyle w:val="a"/>
        <w:rPr>
          <w:rtl/>
        </w:rPr>
      </w:pPr>
    </w:p>
    <w:p w14:paraId="419C0856" w14:textId="77777777" w:rsidR="00000000" w:rsidRDefault="00737B0C">
      <w:pPr>
        <w:pStyle w:val="a"/>
        <w:rPr>
          <w:rFonts w:hint="cs"/>
          <w:rtl/>
        </w:rPr>
      </w:pPr>
      <w:r>
        <w:rPr>
          <w:rFonts w:hint="cs"/>
          <w:rtl/>
        </w:rPr>
        <w:t>לא, אני יודע. עם מצנע יש לי הרבה מאוד דברים משותפים, ואני מאוד אוהב אותם, ויש לי דברים שאני חולק עליו. מה אני אעשה? אני חושב שזה רע וצריך לעשות מאמץ לבטל את זה, גם במחיר תשלום שצריך לשלם. אין לנו חופים אחרים וגם לא ייוולדו לעול</w:t>
      </w:r>
      <w:r>
        <w:rPr>
          <w:rFonts w:hint="cs"/>
          <w:rtl/>
        </w:rPr>
        <w:t xml:space="preserve">ם. זה רק מה שיש. </w:t>
      </w:r>
    </w:p>
    <w:p w14:paraId="19F8A7DB" w14:textId="77777777" w:rsidR="00000000" w:rsidRDefault="00737B0C">
      <w:pPr>
        <w:pStyle w:val="a"/>
        <w:rPr>
          <w:rtl/>
        </w:rPr>
      </w:pPr>
    </w:p>
    <w:p w14:paraId="734C4383" w14:textId="77777777" w:rsidR="00000000" w:rsidRDefault="00737B0C">
      <w:pPr>
        <w:pStyle w:val="a"/>
        <w:rPr>
          <w:rFonts w:hint="cs"/>
          <w:rtl/>
        </w:rPr>
      </w:pPr>
    </w:p>
    <w:p w14:paraId="4FC6F951" w14:textId="77777777" w:rsidR="00000000" w:rsidRDefault="00737B0C">
      <w:pPr>
        <w:pStyle w:val="ac"/>
        <w:rPr>
          <w:rtl/>
        </w:rPr>
      </w:pPr>
      <w:r>
        <w:rPr>
          <w:rFonts w:hint="eastAsia"/>
          <w:rtl/>
        </w:rPr>
        <w:t>עמרם</w:t>
      </w:r>
      <w:r>
        <w:rPr>
          <w:rtl/>
        </w:rPr>
        <w:t xml:space="preserve"> מצנע (העבודה-מימד):</w:t>
      </w:r>
    </w:p>
    <w:p w14:paraId="1F5774AA" w14:textId="77777777" w:rsidR="00000000" w:rsidRDefault="00737B0C">
      <w:pPr>
        <w:pStyle w:val="a"/>
        <w:rPr>
          <w:rFonts w:hint="cs"/>
          <w:rtl/>
        </w:rPr>
      </w:pPr>
    </w:p>
    <w:p w14:paraId="7923683C" w14:textId="77777777" w:rsidR="00000000" w:rsidRDefault="00737B0C">
      <w:pPr>
        <w:pStyle w:val="a"/>
        <w:rPr>
          <w:rFonts w:hint="cs"/>
          <w:rtl/>
        </w:rPr>
      </w:pPr>
      <w:r>
        <w:rPr>
          <w:rFonts w:hint="cs"/>
          <w:rtl/>
        </w:rPr>
        <w:t xml:space="preserve">אולם גם למחוק חצי מתל-אביב. חצי מתל-אביב היא בטווח 300  מטר. </w:t>
      </w:r>
    </w:p>
    <w:p w14:paraId="5E62B4C4" w14:textId="77777777" w:rsidR="00000000" w:rsidRDefault="00737B0C">
      <w:pPr>
        <w:pStyle w:val="a"/>
        <w:rPr>
          <w:rFonts w:hint="cs"/>
          <w:rtl/>
        </w:rPr>
      </w:pPr>
    </w:p>
    <w:p w14:paraId="0BBD9D7F" w14:textId="77777777" w:rsidR="00000000" w:rsidRDefault="00737B0C">
      <w:pPr>
        <w:pStyle w:val="SpeakerCon"/>
        <w:rPr>
          <w:rtl/>
        </w:rPr>
      </w:pPr>
      <w:bookmarkStart w:id="705" w:name="FS000000507T30_07_2003_23_19_08C"/>
      <w:bookmarkEnd w:id="705"/>
      <w:r>
        <w:rPr>
          <w:rtl/>
        </w:rPr>
        <w:t>רן כהן (מרצ):</w:t>
      </w:r>
    </w:p>
    <w:p w14:paraId="044FBFE5" w14:textId="77777777" w:rsidR="00000000" w:rsidRDefault="00737B0C">
      <w:pPr>
        <w:pStyle w:val="a"/>
        <w:rPr>
          <w:rtl/>
        </w:rPr>
      </w:pPr>
    </w:p>
    <w:p w14:paraId="028174DC" w14:textId="77777777" w:rsidR="00000000" w:rsidRDefault="00737B0C">
      <w:pPr>
        <w:pStyle w:val="a"/>
        <w:rPr>
          <w:rFonts w:hint="cs"/>
          <w:rtl/>
        </w:rPr>
      </w:pPr>
      <w:r>
        <w:rPr>
          <w:rFonts w:hint="cs"/>
          <w:rtl/>
        </w:rPr>
        <w:t xml:space="preserve">אני לא אומר להרוס. </w:t>
      </w:r>
    </w:p>
    <w:p w14:paraId="3B6CC608" w14:textId="77777777" w:rsidR="00000000" w:rsidRDefault="00737B0C">
      <w:pPr>
        <w:pStyle w:val="a"/>
        <w:rPr>
          <w:rFonts w:hint="cs"/>
          <w:rtl/>
        </w:rPr>
      </w:pPr>
    </w:p>
    <w:p w14:paraId="56F5FDE5" w14:textId="77777777" w:rsidR="00000000" w:rsidRDefault="00737B0C">
      <w:pPr>
        <w:pStyle w:val="ac"/>
        <w:rPr>
          <w:rtl/>
        </w:rPr>
      </w:pPr>
      <w:r>
        <w:rPr>
          <w:rFonts w:hint="eastAsia"/>
          <w:rtl/>
        </w:rPr>
        <w:t>אילן</w:t>
      </w:r>
      <w:r>
        <w:rPr>
          <w:rtl/>
        </w:rPr>
        <w:t xml:space="preserve"> שלגי (שינוי):</w:t>
      </w:r>
    </w:p>
    <w:p w14:paraId="361A14A1" w14:textId="77777777" w:rsidR="00000000" w:rsidRDefault="00737B0C">
      <w:pPr>
        <w:pStyle w:val="a"/>
        <w:rPr>
          <w:rFonts w:hint="cs"/>
          <w:rtl/>
        </w:rPr>
      </w:pPr>
    </w:p>
    <w:p w14:paraId="2196478C" w14:textId="77777777" w:rsidR="00000000" w:rsidRDefault="00737B0C">
      <w:pPr>
        <w:pStyle w:val="a"/>
        <w:rPr>
          <w:rFonts w:hint="cs"/>
          <w:rtl/>
        </w:rPr>
      </w:pPr>
      <w:r>
        <w:rPr>
          <w:rFonts w:hint="cs"/>
          <w:rtl/>
        </w:rPr>
        <w:t xml:space="preserve">רן, אני ביחד אתך - - - </w:t>
      </w:r>
    </w:p>
    <w:p w14:paraId="1D437E48" w14:textId="77777777" w:rsidR="00000000" w:rsidRDefault="00737B0C">
      <w:pPr>
        <w:pStyle w:val="a"/>
        <w:rPr>
          <w:rFonts w:hint="cs"/>
          <w:rtl/>
        </w:rPr>
      </w:pPr>
    </w:p>
    <w:p w14:paraId="41506161" w14:textId="77777777" w:rsidR="00000000" w:rsidRDefault="00737B0C">
      <w:pPr>
        <w:pStyle w:val="SpeakerCon"/>
        <w:rPr>
          <w:rtl/>
        </w:rPr>
      </w:pPr>
      <w:bookmarkStart w:id="706" w:name="FS000000507T30_07_2003_23_20_03C"/>
      <w:bookmarkEnd w:id="706"/>
      <w:r>
        <w:rPr>
          <w:rtl/>
        </w:rPr>
        <w:t>רן כהן (מרצ):</w:t>
      </w:r>
    </w:p>
    <w:p w14:paraId="43B49C2E" w14:textId="77777777" w:rsidR="00000000" w:rsidRDefault="00737B0C">
      <w:pPr>
        <w:pStyle w:val="a"/>
        <w:rPr>
          <w:rtl/>
        </w:rPr>
      </w:pPr>
    </w:p>
    <w:p w14:paraId="02D877AB" w14:textId="77777777" w:rsidR="00000000" w:rsidRDefault="00737B0C">
      <w:pPr>
        <w:pStyle w:val="a"/>
        <w:rPr>
          <w:rFonts w:hint="cs"/>
          <w:rtl/>
        </w:rPr>
      </w:pPr>
      <w:r>
        <w:rPr>
          <w:rFonts w:hint="cs"/>
          <w:rtl/>
        </w:rPr>
        <w:t xml:space="preserve">חבר הכנסת מצנע, אני לא מדבר עכשיו על מה שבנוי, אלא </w:t>
      </w:r>
      <w:r>
        <w:rPr>
          <w:rFonts w:hint="cs"/>
          <w:rtl/>
        </w:rPr>
        <w:t>על מה שלא בנוי וניתן לו אישור ואפשר עוד להציל אותו, צריך להציל אותו.</w:t>
      </w:r>
    </w:p>
    <w:p w14:paraId="45737E43" w14:textId="77777777" w:rsidR="00000000" w:rsidRDefault="00737B0C">
      <w:pPr>
        <w:pStyle w:val="a"/>
        <w:rPr>
          <w:rFonts w:hint="cs"/>
          <w:rtl/>
        </w:rPr>
      </w:pPr>
    </w:p>
    <w:p w14:paraId="7ABFB172" w14:textId="77777777" w:rsidR="00000000" w:rsidRDefault="00737B0C">
      <w:pPr>
        <w:pStyle w:val="a"/>
        <w:rPr>
          <w:rFonts w:hint="cs"/>
          <w:rtl/>
        </w:rPr>
      </w:pPr>
      <w:r>
        <w:rPr>
          <w:rFonts w:hint="cs"/>
          <w:rtl/>
        </w:rPr>
        <w:t>הדבר השני, אני סבור שהשמירה על עומק ועל החי והצומח שקשור עם זה, זה דבר יקר מפז, והריסתו חמורה כמו פגיעה בזרימת החול. אלה דברים שאין להם שיעור ואנשים אולי לא מבינים אותם, אבל זה ממש הכרחי</w:t>
      </w:r>
      <w:r>
        <w:rPr>
          <w:rFonts w:hint="cs"/>
          <w:rtl/>
        </w:rPr>
        <w:t>.</w:t>
      </w:r>
    </w:p>
    <w:p w14:paraId="270762D8" w14:textId="77777777" w:rsidR="00000000" w:rsidRDefault="00737B0C">
      <w:pPr>
        <w:pStyle w:val="a"/>
        <w:rPr>
          <w:rFonts w:hint="cs"/>
          <w:rtl/>
        </w:rPr>
      </w:pPr>
    </w:p>
    <w:p w14:paraId="6167B8D5" w14:textId="77777777" w:rsidR="00000000" w:rsidRDefault="00737B0C">
      <w:pPr>
        <w:pStyle w:val="a"/>
        <w:rPr>
          <w:rFonts w:hint="cs"/>
          <w:rtl/>
        </w:rPr>
      </w:pPr>
      <w:r>
        <w:rPr>
          <w:rFonts w:hint="cs"/>
          <w:rtl/>
        </w:rPr>
        <w:t xml:space="preserve">שתי הערות אחרונות לעניין. השרה יהודית נאות, לעניות דעתי הסנקציות כאן הן עדיין רכות. בעיקר צריך לנסות ולממש אותן כלפי עבריינים. עבריין על חופי ישראל צריך לשלם כדת וכדין על העבירה הזאת, כי באמת אין לנו מקום אחר. </w:t>
      </w:r>
    </w:p>
    <w:p w14:paraId="632A9E57" w14:textId="77777777" w:rsidR="00000000" w:rsidRDefault="00737B0C">
      <w:pPr>
        <w:pStyle w:val="a"/>
        <w:rPr>
          <w:rFonts w:hint="cs"/>
          <w:rtl/>
        </w:rPr>
      </w:pPr>
    </w:p>
    <w:p w14:paraId="75095D13" w14:textId="77777777" w:rsidR="00000000" w:rsidRDefault="00737B0C">
      <w:pPr>
        <w:pStyle w:val="a"/>
        <w:rPr>
          <w:rFonts w:hint="cs"/>
          <w:rtl/>
        </w:rPr>
      </w:pPr>
      <w:r>
        <w:rPr>
          <w:rFonts w:hint="cs"/>
          <w:rtl/>
        </w:rPr>
        <w:t>הבקשה האחרונה שלי היא לדאוג לכך שהחופים ה</w:t>
      </w:r>
      <w:r>
        <w:rPr>
          <w:rFonts w:hint="cs"/>
          <w:rtl/>
        </w:rPr>
        <w:t xml:space="preserve">אלה יישארו באמת לטובת הציבור ויהיו פתוחים לטובת הציבור, וגם לא יהיו בידי כל מיני גורמי נדל"ן או כרישי עסקים שישתלטו עליהם כדי לעשות בהם הון ויחסמו אותם בפני הציבור. לכן נדמה לי שבזה עדיין אפשר לשפר את החוק. תודה רבה. מובן שאני אצביע בעדו. </w:t>
      </w:r>
    </w:p>
    <w:p w14:paraId="03448A35" w14:textId="77777777" w:rsidR="00000000" w:rsidRDefault="00737B0C">
      <w:pPr>
        <w:pStyle w:val="a"/>
        <w:ind w:firstLine="0"/>
        <w:rPr>
          <w:rFonts w:hint="cs"/>
          <w:rtl/>
        </w:rPr>
      </w:pPr>
    </w:p>
    <w:p w14:paraId="7776C0BB" w14:textId="77777777" w:rsidR="00000000" w:rsidRDefault="00737B0C">
      <w:pPr>
        <w:pStyle w:val="ad"/>
        <w:rPr>
          <w:rtl/>
        </w:rPr>
      </w:pPr>
      <w:r>
        <w:rPr>
          <w:rtl/>
        </w:rPr>
        <w:t>היו"ר מוחמד ברכ</w:t>
      </w:r>
      <w:r>
        <w:rPr>
          <w:rtl/>
        </w:rPr>
        <w:t>ה:</w:t>
      </w:r>
    </w:p>
    <w:p w14:paraId="21CCCFF5" w14:textId="77777777" w:rsidR="00000000" w:rsidRDefault="00737B0C">
      <w:pPr>
        <w:pStyle w:val="a"/>
        <w:rPr>
          <w:rtl/>
        </w:rPr>
      </w:pPr>
    </w:p>
    <w:p w14:paraId="4952A486" w14:textId="77777777" w:rsidR="00000000" w:rsidRDefault="00737B0C">
      <w:pPr>
        <w:pStyle w:val="a"/>
        <w:rPr>
          <w:rFonts w:hint="cs"/>
          <w:rtl/>
        </w:rPr>
      </w:pPr>
      <w:r>
        <w:rPr>
          <w:rFonts w:hint="cs"/>
          <w:rtl/>
        </w:rPr>
        <w:t>תודה רבה. חבר הכנסת טלב אלסאנע, ואחריו - חבר הכנסת אילן ליבוביץ. יש חברי כנסת שכבר הכרזתי על שמם. בבקשה, שלוש דקות.</w:t>
      </w:r>
    </w:p>
    <w:p w14:paraId="027E7D34" w14:textId="77777777" w:rsidR="00000000" w:rsidRDefault="00737B0C">
      <w:pPr>
        <w:pStyle w:val="Speaker"/>
        <w:rPr>
          <w:rtl/>
        </w:rPr>
      </w:pPr>
      <w:r>
        <w:rPr>
          <w:rtl/>
        </w:rPr>
        <w:br/>
      </w:r>
      <w:bookmarkStart w:id="707" w:name="FS000000549T30_07_2003_22_54_40"/>
      <w:bookmarkStart w:id="708" w:name="_Toc47678224"/>
      <w:bookmarkStart w:id="709" w:name="_Toc49055783"/>
      <w:bookmarkEnd w:id="707"/>
      <w:r>
        <w:rPr>
          <w:rtl/>
        </w:rPr>
        <w:t>טלב אלסאנע (רע"ם):</w:t>
      </w:r>
      <w:bookmarkEnd w:id="708"/>
      <w:bookmarkEnd w:id="709"/>
    </w:p>
    <w:p w14:paraId="4995E32C" w14:textId="77777777" w:rsidR="00000000" w:rsidRDefault="00737B0C">
      <w:pPr>
        <w:pStyle w:val="a"/>
        <w:rPr>
          <w:rtl/>
        </w:rPr>
      </w:pPr>
    </w:p>
    <w:p w14:paraId="1638DA11" w14:textId="77777777" w:rsidR="00000000" w:rsidRDefault="00737B0C">
      <w:pPr>
        <w:pStyle w:val="a"/>
        <w:rPr>
          <w:rFonts w:hint="cs"/>
          <w:rtl/>
        </w:rPr>
      </w:pPr>
      <w:r>
        <w:rPr>
          <w:rFonts w:hint="cs"/>
          <w:rtl/>
        </w:rPr>
        <w:t>אדוני היושב-ראש, חברי הכנסת, כבוד השרה, אני תומך בהצעת החוק - -</w:t>
      </w:r>
    </w:p>
    <w:p w14:paraId="1E1288CF" w14:textId="77777777" w:rsidR="00000000" w:rsidRDefault="00737B0C">
      <w:pPr>
        <w:pStyle w:val="ad"/>
        <w:rPr>
          <w:rtl/>
        </w:rPr>
      </w:pPr>
      <w:r>
        <w:rPr>
          <w:rtl/>
        </w:rPr>
        <w:br/>
        <w:t>היו"ר מוחמד ברכה:</w:t>
      </w:r>
    </w:p>
    <w:p w14:paraId="48171D61" w14:textId="77777777" w:rsidR="00000000" w:rsidRDefault="00737B0C">
      <w:pPr>
        <w:pStyle w:val="a"/>
        <w:rPr>
          <w:rtl/>
        </w:rPr>
      </w:pPr>
    </w:p>
    <w:p w14:paraId="39CEE436" w14:textId="77777777" w:rsidR="00000000" w:rsidRDefault="00737B0C">
      <w:pPr>
        <w:pStyle w:val="a"/>
        <w:rPr>
          <w:rFonts w:hint="cs"/>
          <w:rtl/>
        </w:rPr>
      </w:pPr>
      <w:r>
        <w:rPr>
          <w:rFonts w:hint="cs"/>
          <w:rtl/>
        </w:rPr>
        <w:t>חבר הכנסת דהאמשה.</w:t>
      </w:r>
    </w:p>
    <w:p w14:paraId="5115BA84" w14:textId="77777777" w:rsidR="00000000" w:rsidRDefault="00737B0C">
      <w:pPr>
        <w:pStyle w:val="SpeakerCon"/>
        <w:rPr>
          <w:rtl/>
        </w:rPr>
      </w:pPr>
      <w:r>
        <w:rPr>
          <w:rtl/>
        </w:rPr>
        <w:br/>
      </w:r>
      <w:bookmarkStart w:id="710" w:name="FS000000549T30_07_2003_22_55_18C"/>
      <w:bookmarkEnd w:id="710"/>
      <w:r>
        <w:rPr>
          <w:rtl/>
        </w:rPr>
        <w:t>טלב אלסאנע (</w:t>
      </w:r>
      <w:r>
        <w:rPr>
          <w:rtl/>
        </w:rPr>
        <w:t>רע"ם):</w:t>
      </w:r>
    </w:p>
    <w:p w14:paraId="49A13E0F" w14:textId="77777777" w:rsidR="00000000" w:rsidRDefault="00737B0C">
      <w:pPr>
        <w:pStyle w:val="a"/>
        <w:rPr>
          <w:rtl/>
        </w:rPr>
      </w:pPr>
    </w:p>
    <w:p w14:paraId="49D692B3" w14:textId="77777777" w:rsidR="00000000" w:rsidRDefault="00737B0C">
      <w:pPr>
        <w:pStyle w:val="a"/>
        <w:rPr>
          <w:rFonts w:hint="cs"/>
          <w:rtl/>
        </w:rPr>
      </w:pPr>
      <w:r>
        <w:rPr>
          <w:rFonts w:hint="cs"/>
          <w:rtl/>
        </w:rPr>
        <w:t>- - ואני רוצה לציין - יש חוסר צדק - - -</w:t>
      </w:r>
    </w:p>
    <w:p w14:paraId="47C6C148" w14:textId="77777777" w:rsidR="00000000" w:rsidRDefault="00737B0C">
      <w:pPr>
        <w:pStyle w:val="ac"/>
        <w:rPr>
          <w:rtl/>
        </w:rPr>
      </w:pPr>
      <w:r>
        <w:rPr>
          <w:rtl/>
        </w:rPr>
        <w:br/>
        <w:t>עבד-אלמאלכ דהאמשה (רע"ם):</w:t>
      </w:r>
    </w:p>
    <w:p w14:paraId="2EF1C258" w14:textId="77777777" w:rsidR="00000000" w:rsidRDefault="00737B0C">
      <w:pPr>
        <w:pStyle w:val="a"/>
        <w:rPr>
          <w:rtl/>
        </w:rPr>
      </w:pPr>
    </w:p>
    <w:p w14:paraId="0BB985FC" w14:textId="77777777" w:rsidR="00000000" w:rsidRDefault="00737B0C">
      <w:pPr>
        <w:pStyle w:val="a"/>
        <w:rPr>
          <w:rFonts w:hint="cs"/>
          <w:rtl/>
        </w:rPr>
      </w:pPr>
      <w:r>
        <w:rPr>
          <w:rFonts w:hint="cs"/>
          <w:rtl/>
        </w:rPr>
        <w:t>פשוט - - -</w:t>
      </w:r>
    </w:p>
    <w:p w14:paraId="6755CA1E" w14:textId="77777777" w:rsidR="00000000" w:rsidRDefault="00737B0C">
      <w:pPr>
        <w:pStyle w:val="ad"/>
        <w:rPr>
          <w:rtl/>
        </w:rPr>
      </w:pPr>
      <w:r>
        <w:rPr>
          <w:rtl/>
        </w:rPr>
        <w:br/>
        <w:t>היו"ר מוחמד ברכה:</w:t>
      </w:r>
    </w:p>
    <w:p w14:paraId="6137DC3B" w14:textId="77777777" w:rsidR="00000000" w:rsidRDefault="00737B0C">
      <w:pPr>
        <w:pStyle w:val="a"/>
        <w:rPr>
          <w:rtl/>
        </w:rPr>
      </w:pPr>
    </w:p>
    <w:p w14:paraId="37089C86" w14:textId="77777777" w:rsidR="00000000" w:rsidRDefault="00737B0C">
      <w:pPr>
        <w:pStyle w:val="a"/>
        <w:rPr>
          <w:rFonts w:hint="cs"/>
          <w:rtl/>
        </w:rPr>
      </w:pPr>
      <w:r>
        <w:rPr>
          <w:rFonts w:hint="cs"/>
          <w:rtl/>
        </w:rPr>
        <w:t xml:space="preserve">לא, אל תסביר לי מה אתה מדבר. </w:t>
      </w:r>
    </w:p>
    <w:p w14:paraId="60699965" w14:textId="77777777" w:rsidR="00000000" w:rsidRDefault="00737B0C">
      <w:pPr>
        <w:pStyle w:val="ac"/>
        <w:rPr>
          <w:rtl/>
        </w:rPr>
      </w:pPr>
      <w:r>
        <w:rPr>
          <w:rtl/>
        </w:rPr>
        <w:br/>
        <w:t>עבד-אלמאלכ דהאמשה (רע"ם):</w:t>
      </w:r>
    </w:p>
    <w:p w14:paraId="4E2E93ED" w14:textId="77777777" w:rsidR="00000000" w:rsidRDefault="00737B0C">
      <w:pPr>
        <w:pStyle w:val="a"/>
        <w:rPr>
          <w:rtl/>
        </w:rPr>
      </w:pPr>
    </w:p>
    <w:p w14:paraId="6BEDDBF0" w14:textId="77777777" w:rsidR="00000000" w:rsidRDefault="00737B0C">
      <w:pPr>
        <w:pStyle w:val="a"/>
        <w:rPr>
          <w:rFonts w:hint="cs"/>
          <w:rtl/>
        </w:rPr>
      </w:pPr>
      <w:r>
        <w:rPr>
          <w:rFonts w:hint="cs"/>
          <w:rtl/>
        </w:rPr>
        <w:t xml:space="preserve">יש לי בשורה בשבילך </w:t>
      </w:r>
      <w:r>
        <w:rPr>
          <w:rtl/>
        </w:rPr>
        <w:t>–</w:t>
      </w:r>
      <w:r>
        <w:rPr>
          <w:rFonts w:hint="cs"/>
          <w:rtl/>
        </w:rPr>
        <w:t xml:space="preserve"> סדר-היום - - -</w:t>
      </w:r>
    </w:p>
    <w:p w14:paraId="1F1B7529" w14:textId="77777777" w:rsidR="00000000" w:rsidRDefault="00737B0C">
      <w:pPr>
        <w:pStyle w:val="ad"/>
        <w:rPr>
          <w:rtl/>
        </w:rPr>
      </w:pPr>
      <w:r>
        <w:rPr>
          <w:rtl/>
        </w:rPr>
        <w:br/>
        <w:t>היו"ר מוחמד ברכה:</w:t>
      </w:r>
    </w:p>
    <w:p w14:paraId="7B6A59D1" w14:textId="77777777" w:rsidR="00000000" w:rsidRDefault="00737B0C">
      <w:pPr>
        <w:pStyle w:val="a"/>
        <w:rPr>
          <w:rtl/>
        </w:rPr>
      </w:pPr>
    </w:p>
    <w:p w14:paraId="3A04A269" w14:textId="77777777" w:rsidR="00000000" w:rsidRDefault="00737B0C">
      <w:pPr>
        <w:pStyle w:val="a"/>
        <w:rPr>
          <w:rFonts w:hint="cs"/>
          <w:rtl/>
        </w:rPr>
      </w:pPr>
      <w:r>
        <w:rPr>
          <w:rFonts w:hint="cs"/>
          <w:rtl/>
        </w:rPr>
        <w:t>כן, הודענו על זה. אמרנו את זה.</w:t>
      </w:r>
    </w:p>
    <w:p w14:paraId="5ED756CE" w14:textId="77777777" w:rsidR="00000000" w:rsidRDefault="00737B0C">
      <w:pPr>
        <w:pStyle w:val="ac"/>
        <w:rPr>
          <w:rtl/>
        </w:rPr>
      </w:pPr>
      <w:r>
        <w:rPr>
          <w:rtl/>
        </w:rPr>
        <w:br/>
        <w:t>צבי</w:t>
      </w:r>
      <w:r>
        <w:rPr>
          <w:rtl/>
        </w:rPr>
        <w:t xml:space="preserve"> הנדל (האיחוד הלאומי - ישראל ביתנו):</w:t>
      </w:r>
    </w:p>
    <w:p w14:paraId="062A13AD" w14:textId="77777777" w:rsidR="00000000" w:rsidRDefault="00737B0C">
      <w:pPr>
        <w:pStyle w:val="a"/>
        <w:rPr>
          <w:rtl/>
        </w:rPr>
      </w:pPr>
    </w:p>
    <w:p w14:paraId="17418A79" w14:textId="77777777" w:rsidR="00000000" w:rsidRDefault="00737B0C">
      <w:pPr>
        <w:pStyle w:val="a"/>
        <w:rPr>
          <w:rFonts w:hint="cs"/>
          <w:rtl/>
        </w:rPr>
      </w:pPr>
      <w:r>
        <w:rPr>
          <w:rFonts w:hint="cs"/>
          <w:rtl/>
        </w:rPr>
        <w:t>מה זה פה, דו-שיח, מה קרה פה?</w:t>
      </w:r>
    </w:p>
    <w:p w14:paraId="486A0764" w14:textId="77777777" w:rsidR="00000000" w:rsidRDefault="00737B0C">
      <w:pPr>
        <w:pStyle w:val="ad"/>
        <w:rPr>
          <w:rtl/>
        </w:rPr>
      </w:pPr>
      <w:r>
        <w:rPr>
          <w:rtl/>
        </w:rPr>
        <w:br/>
        <w:t>היו"ר מוחמד ברכה:</w:t>
      </w:r>
    </w:p>
    <w:p w14:paraId="26AA7374" w14:textId="77777777" w:rsidR="00000000" w:rsidRDefault="00737B0C">
      <w:pPr>
        <w:pStyle w:val="a"/>
        <w:rPr>
          <w:rtl/>
        </w:rPr>
      </w:pPr>
    </w:p>
    <w:p w14:paraId="741BE0BC" w14:textId="77777777" w:rsidR="00000000" w:rsidRDefault="00737B0C">
      <w:pPr>
        <w:pStyle w:val="a"/>
        <w:rPr>
          <w:rFonts w:hint="cs"/>
          <w:rtl/>
        </w:rPr>
      </w:pPr>
      <w:r>
        <w:rPr>
          <w:rFonts w:hint="cs"/>
          <w:rtl/>
        </w:rPr>
        <w:t xml:space="preserve">כן, אדוני, בבקשה, חבר הכנסת טלב אלסאנע. </w:t>
      </w:r>
    </w:p>
    <w:p w14:paraId="6C8983F4" w14:textId="77777777" w:rsidR="00000000" w:rsidRDefault="00737B0C">
      <w:pPr>
        <w:pStyle w:val="SpeakerCon"/>
        <w:rPr>
          <w:rtl/>
        </w:rPr>
      </w:pPr>
      <w:bookmarkStart w:id="711" w:name="FS000000549T30_07_2003_22_57_07C"/>
      <w:bookmarkEnd w:id="711"/>
    </w:p>
    <w:p w14:paraId="72982AFD" w14:textId="77777777" w:rsidR="00000000" w:rsidRDefault="00737B0C">
      <w:pPr>
        <w:pStyle w:val="SpeakerCon"/>
        <w:rPr>
          <w:rtl/>
        </w:rPr>
      </w:pPr>
      <w:r>
        <w:rPr>
          <w:rtl/>
        </w:rPr>
        <w:br/>
        <w:t>טלב אלסאנע (רע"ם):</w:t>
      </w:r>
    </w:p>
    <w:p w14:paraId="52B615C8" w14:textId="77777777" w:rsidR="00000000" w:rsidRDefault="00737B0C">
      <w:pPr>
        <w:pStyle w:val="a"/>
        <w:rPr>
          <w:rtl/>
        </w:rPr>
      </w:pPr>
    </w:p>
    <w:p w14:paraId="2E6E8CD3" w14:textId="77777777" w:rsidR="00000000" w:rsidRDefault="00737B0C">
      <w:pPr>
        <w:pStyle w:val="a"/>
        <w:rPr>
          <w:rFonts w:hint="cs"/>
          <w:rtl/>
        </w:rPr>
      </w:pPr>
      <w:r>
        <w:rPr>
          <w:rFonts w:hint="cs"/>
          <w:rtl/>
        </w:rPr>
        <w:t>יש לי בעיה רק עם החוף של הים בבאר-שבע. יש חוסר צדק בזה שיש מקומות שאנשים גרים בהם ויש להם החוף שלהם, ויש א</w:t>
      </w:r>
      <w:r>
        <w:rPr>
          <w:rFonts w:hint="cs"/>
          <w:rtl/>
        </w:rPr>
        <w:t>נשים שגם מבחינת מזג האוויר - מזג האוויר הוא יחסית טוב וסביר. ואלה שגרים בשמש, במדבר - גם יש להם המדבר וגם אין להם החוף, ולכן צריך למצוא דרך איך לפצות אותם בגין הסבל הזה.</w:t>
      </w:r>
    </w:p>
    <w:p w14:paraId="621D3518" w14:textId="77777777" w:rsidR="00000000" w:rsidRDefault="00737B0C">
      <w:pPr>
        <w:pStyle w:val="ac"/>
        <w:rPr>
          <w:rtl/>
        </w:rPr>
      </w:pPr>
      <w:r>
        <w:rPr>
          <w:rtl/>
        </w:rPr>
        <w:br/>
        <w:t>השרה לאיכות הסביבה יהודית נאות:</w:t>
      </w:r>
    </w:p>
    <w:p w14:paraId="158ACDA3" w14:textId="77777777" w:rsidR="00000000" w:rsidRDefault="00737B0C">
      <w:pPr>
        <w:pStyle w:val="a"/>
        <w:rPr>
          <w:rtl/>
        </w:rPr>
      </w:pPr>
    </w:p>
    <w:p w14:paraId="08FF999F" w14:textId="77777777" w:rsidR="00000000" w:rsidRDefault="00737B0C">
      <w:pPr>
        <w:pStyle w:val="a"/>
        <w:rPr>
          <w:rFonts w:hint="cs"/>
          <w:rtl/>
        </w:rPr>
      </w:pPr>
      <w:r>
        <w:rPr>
          <w:rFonts w:hint="cs"/>
          <w:rtl/>
        </w:rPr>
        <w:t>עובדים על זה.</w:t>
      </w:r>
    </w:p>
    <w:p w14:paraId="50B50D1A" w14:textId="77777777" w:rsidR="00000000" w:rsidRDefault="00737B0C">
      <w:pPr>
        <w:pStyle w:val="SpeakerCon"/>
        <w:rPr>
          <w:rtl/>
        </w:rPr>
      </w:pPr>
      <w:r>
        <w:rPr>
          <w:rtl/>
        </w:rPr>
        <w:br/>
      </w:r>
      <w:bookmarkStart w:id="712" w:name="FS000000549T30_07_2003_22_58_48C"/>
      <w:bookmarkEnd w:id="712"/>
      <w:r>
        <w:rPr>
          <w:rtl/>
        </w:rPr>
        <w:t>טלב אלסאנע (רע"ם):</w:t>
      </w:r>
    </w:p>
    <w:p w14:paraId="4CC47BF5" w14:textId="77777777" w:rsidR="00000000" w:rsidRDefault="00737B0C">
      <w:pPr>
        <w:pStyle w:val="a"/>
        <w:rPr>
          <w:rtl/>
        </w:rPr>
      </w:pPr>
    </w:p>
    <w:p w14:paraId="28D433DB" w14:textId="77777777" w:rsidR="00000000" w:rsidRDefault="00737B0C">
      <w:pPr>
        <w:pStyle w:val="a"/>
        <w:rPr>
          <w:rFonts w:hint="cs"/>
          <w:rtl/>
        </w:rPr>
      </w:pPr>
      <w:r>
        <w:rPr>
          <w:rFonts w:hint="cs"/>
          <w:rtl/>
        </w:rPr>
        <w:t>יש  הבעיה של המפע</w:t>
      </w:r>
      <w:r>
        <w:rPr>
          <w:rFonts w:hint="cs"/>
          <w:rtl/>
        </w:rPr>
        <w:t xml:space="preserve">לים שהיו "מפעלי ים-המלח", וההשפעה שלהם המאוד קשה על ים-המלח ועל החופים שלו. לדעתי, הם לא רק מפגע תברואתי, אלא גם מפגע לים-המלח עצמו, ואנחנו רואים איך הוא הולך ומצטמק. </w:t>
      </w:r>
    </w:p>
    <w:p w14:paraId="6FD627D5" w14:textId="77777777" w:rsidR="00000000" w:rsidRDefault="00737B0C">
      <w:pPr>
        <w:pStyle w:val="a"/>
        <w:rPr>
          <w:rFonts w:hint="cs"/>
          <w:rtl/>
        </w:rPr>
      </w:pPr>
    </w:p>
    <w:p w14:paraId="05C2F6F7" w14:textId="77777777" w:rsidR="00000000" w:rsidRDefault="00737B0C">
      <w:pPr>
        <w:pStyle w:val="a"/>
        <w:rPr>
          <w:rFonts w:hint="cs"/>
          <w:rtl/>
        </w:rPr>
      </w:pPr>
      <w:r>
        <w:rPr>
          <w:rFonts w:hint="cs"/>
          <w:rtl/>
        </w:rPr>
        <w:t xml:space="preserve">אני יודע שהשיקול הכלכלי חשוב, אבל השיקול הסביבתי חשוב לא פחות. ועד היום, למיטב ידיעתי, </w:t>
      </w:r>
      <w:r>
        <w:rPr>
          <w:rFonts w:hint="cs"/>
          <w:rtl/>
        </w:rPr>
        <w:t>המפעלים האלה</w:t>
      </w:r>
      <w:r>
        <w:rPr>
          <w:rtl/>
        </w:rPr>
        <w:t xml:space="preserve"> </w:t>
      </w:r>
      <w:r>
        <w:rPr>
          <w:rFonts w:hint="cs"/>
          <w:rtl/>
        </w:rPr>
        <w:t>פועלים מחוץ לחוק התכנון והבנייה. אפשר לומר שהחוקים האלה לא חלים עליהם, והגיע הזמן להסדיר את הסוגיה הזאת.</w:t>
      </w:r>
    </w:p>
    <w:p w14:paraId="23891A74" w14:textId="77777777" w:rsidR="00000000" w:rsidRDefault="00737B0C">
      <w:pPr>
        <w:pStyle w:val="ac"/>
        <w:rPr>
          <w:rtl/>
        </w:rPr>
      </w:pPr>
      <w:r>
        <w:rPr>
          <w:rtl/>
        </w:rPr>
        <w:br/>
      </w:r>
      <w:r>
        <w:rPr>
          <w:rFonts w:hint="cs"/>
          <w:rtl/>
        </w:rPr>
        <w:t>ה</w:t>
      </w:r>
      <w:r>
        <w:rPr>
          <w:rtl/>
        </w:rPr>
        <w:t>יו"ר ראובן ריבלין:</w:t>
      </w:r>
    </w:p>
    <w:p w14:paraId="5DC89ADF" w14:textId="77777777" w:rsidR="00000000" w:rsidRDefault="00737B0C">
      <w:pPr>
        <w:pStyle w:val="a"/>
        <w:rPr>
          <w:rtl/>
        </w:rPr>
      </w:pPr>
    </w:p>
    <w:p w14:paraId="73EA48D5" w14:textId="77777777" w:rsidR="00000000" w:rsidRDefault="00737B0C">
      <w:pPr>
        <w:pStyle w:val="a"/>
        <w:rPr>
          <w:rFonts w:hint="cs"/>
          <w:rtl/>
        </w:rPr>
      </w:pPr>
      <w:r>
        <w:rPr>
          <w:rFonts w:hint="cs"/>
          <w:rtl/>
        </w:rPr>
        <w:t xml:space="preserve">האם אדוני מציע לבטל את תעלת הע'ור? </w:t>
      </w:r>
    </w:p>
    <w:p w14:paraId="7DF8FBD3" w14:textId="77777777" w:rsidR="00000000" w:rsidRDefault="00737B0C">
      <w:pPr>
        <w:pStyle w:val="SpeakerCon"/>
        <w:rPr>
          <w:rtl/>
        </w:rPr>
      </w:pPr>
      <w:r>
        <w:rPr>
          <w:rtl/>
        </w:rPr>
        <w:br/>
      </w:r>
      <w:bookmarkStart w:id="713" w:name="FS000000549T30_07_2003_23_01_10C"/>
      <w:bookmarkEnd w:id="713"/>
      <w:r>
        <w:rPr>
          <w:rtl/>
        </w:rPr>
        <w:t>טלב אלסאנע (רע"ם):</w:t>
      </w:r>
    </w:p>
    <w:p w14:paraId="53E1D5F2" w14:textId="77777777" w:rsidR="00000000" w:rsidRDefault="00737B0C">
      <w:pPr>
        <w:pStyle w:val="a"/>
        <w:rPr>
          <w:rtl/>
        </w:rPr>
      </w:pPr>
    </w:p>
    <w:p w14:paraId="19D98E57" w14:textId="77777777" w:rsidR="00000000" w:rsidRDefault="00737B0C">
      <w:pPr>
        <w:pStyle w:val="a"/>
        <w:rPr>
          <w:rFonts w:hint="cs"/>
          <w:rtl/>
        </w:rPr>
      </w:pPr>
      <w:r>
        <w:rPr>
          <w:rFonts w:hint="cs"/>
          <w:rtl/>
        </w:rPr>
        <w:t>סליחה?</w:t>
      </w:r>
    </w:p>
    <w:p w14:paraId="4A3668E3" w14:textId="77777777" w:rsidR="00000000" w:rsidRDefault="00737B0C">
      <w:pPr>
        <w:pStyle w:val="ac"/>
        <w:rPr>
          <w:rtl/>
        </w:rPr>
      </w:pPr>
      <w:r>
        <w:rPr>
          <w:rtl/>
        </w:rPr>
        <w:br/>
      </w:r>
      <w:r>
        <w:rPr>
          <w:rFonts w:hint="cs"/>
          <w:rtl/>
        </w:rPr>
        <w:t>ה</w:t>
      </w:r>
      <w:r>
        <w:rPr>
          <w:rtl/>
        </w:rPr>
        <w:t>יו"ר ראובן ריבלין:</w:t>
      </w:r>
    </w:p>
    <w:p w14:paraId="246298AB" w14:textId="77777777" w:rsidR="00000000" w:rsidRDefault="00737B0C">
      <w:pPr>
        <w:pStyle w:val="a"/>
        <w:rPr>
          <w:rtl/>
        </w:rPr>
      </w:pPr>
    </w:p>
    <w:p w14:paraId="7587A78B" w14:textId="77777777" w:rsidR="00000000" w:rsidRDefault="00737B0C">
      <w:pPr>
        <w:pStyle w:val="a"/>
        <w:rPr>
          <w:rFonts w:hint="cs"/>
          <w:rtl/>
        </w:rPr>
      </w:pPr>
      <w:r>
        <w:rPr>
          <w:rFonts w:hint="cs"/>
          <w:rtl/>
        </w:rPr>
        <w:t>האם אדוני מציע לבטל את תעלת הע</w:t>
      </w:r>
      <w:r>
        <w:rPr>
          <w:rFonts w:hint="cs"/>
          <w:rtl/>
        </w:rPr>
        <w:t xml:space="preserve">'ור, שמובילה מים לירדן? </w:t>
      </w:r>
    </w:p>
    <w:p w14:paraId="70336E03" w14:textId="77777777" w:rsidR="00000000" w:rsidRDefault="00737B0C">
      <w:pPr>
        <w:pStyle w:val="SpeakerCon"/>
        <w:rPr>
          <w:rtl/>
        </w:rPr>
      </w:pPr>
      <w:r>
        <w:rPr>
          <w:rtl/>
        </w:rPr>
        <w:br/>
      </w:r>
      <w:bookmarkStart w:id="714" w:name="FS000000549T30_07_2003_23_01_38C"/>
      <w:bookmarkEnd w:id="714"/>
      <w:r>
        <w:rPr>
          <w:rtl/>
        </w:rPr>
        <w:t>טלב אלסאנע (רע"ם):</w:t>
      </w:r>
    </w:p>
    <w:p w14:paraId="0010664D" w14:textId="77777777" w:rsidR="00000000" w:rsidRDefault="00737B0C">
      <w:pPr>
        <w:pStyle w:val="a"/>
        <w:rPr>
          <w:rtl/>
        </w:rPr>
      </w:pPr>
    </w:p>
    <w:p w14:paraId="1031392B" w14:textId="77777777" w:rsidR="00000000" w:rsidRDefault="00737B0C">
      <w:pPr>
        <w:pStyle w:val="a"/>
        <w:rPr>
          <w:rFonts w:hint="cs"/>
          <w:rtl/>
        </w:rPr>
      </w:pPr>
      <w:r>
        <w:rPr>
          <w:rFonts w:hint="cs"/>
          <w:rtl/>
        </w:rPr>
        <w:t>לא, לא. דווקא אני רוצה שהתעלה הזאת תעבור ליד באר-שבע, אדוני היושב-ראש, ולכן - - -</w:t>
      </w:r>
    </w:p>
    <w:p w14:paraId="4B6AEC01" w14:textId="77777777" w:rsidR="00000000" w:rsidRDefault="00737B0C">
      <w:pPr>
        <w:pStyle w:val="ac"/>
        <w:rPr>
          <w:rtl/>
        </w:rPr>
      </w:pPr>
      <w:r>
        <w:rPr>
          <w:rtl/>
        </w:rPr>
        <w:br/>
      </w:r>
      <w:r>
        <w:rPr>
          <w:rFonts w:hint="cs"/>
          <w:rtl/>
        </w:rPr>
        <w:t>ה</w:t>
      </w:r>
      <w:r>
        <w:rPr>
          <w:rtl/>
        </w:rPr>
        <w:t>יו"ר ראובן ריבלין:</w:t>
      </w:r>
    </w:p>
    <w:p w14:paraId="5FECD180" w14:textId="77777777" w:rsidR="00000000" w:rsidRDefault="00737B0C">
      <w:pPr>
        <w:pStyle w:val="a"/>
        <w:rPr>
          <w:rtl/>
        </w:rPr>
      </w:pPr>
    </w:p>
    <w:p w14:paraId="1B2DFBC9" w14:textId="77777777" w:rsidR="00000000" w:rsidRDefault="00737B0C">
      <w:pPr>
        <w:pStyle w:val="a"/>
        <w:rPr>
          <w:rFonts w:hint="cs"/>
          <w:rtl/>
        </w:rPr>
      </w:pPr>
      <w:r>
        <w:rPr>
          <w:rFonts w:hint="cs"/>
          <w:rtl/>
        </w:rPr>
        <w:t>היום אנחנו - - -</w:t>
      </w:r>
    </w:p>
    <w:p w14:paraId="4E211128" w14:textId="77777777" w:rsidR="00000000" w:rsidRDefault="00737B0C">
      <w:pPr>
        <w:pStyle w:val="SpeakerCon"/>
        <w:rPr>
          <w:rtl/>
        </w:rPr>
      </w:pPr>
      <w:r>
        <w:rPr>
          <w:rtl/>
        </w:rPr>
        <w:br/>
      </w:r>
      <w:bookmarkStart w:id="715" w:name="FS000000549T30_07_2003_23_02_16C"/>
      <w:bookmarkEnd w:id="715"/>
      <w:r>
        <w:rPr>
          <w:rtl/>
        </w:rPr>
        <w:t>טלב אלסאנע (רע"ם):</w:t>
      </w:r>
    </w:p>
    <w:p w14:paraId="659BFBC7" w14:textId="77777777" w:rsidR="00000000" w:rsidRDefault="00737B0C">
      <w:pPr>
        <w:pStyle w:val="a"/>
        <w:rPr>
          <w:rtl/>
        </w:rPr>
      </w:pPr>
    </w:p>
    <w:p w14:paraId="2C16EFBD" w14:textId="77777777" w:rsidR="00000000" w:rsidRDefault="00737B0C">
      <w:pPr>
        <w:pStyle w:val="a"/>
        <w:rPr>
          <w:rFonts w:hint="cs"/>
          <w:rtl/>
        </w:rPr>
      </w:pPr>
      <w:r>
        <w:rPr>
          <w:rFonts w:hint="cs"/>
          <w:rtl/>
        </w:rPr>
        <w:t xml:space="preserve">יש ים-המלח וים-סוף. </w:t>
      </w:r>
    </w:p>
    <w:p w14:paraId="06F7F576" w14:textId="77777777" w:rsidR="00000000" w:rsidRDefault="00737B0C">
      <w:pPr>
        <w:pStyle w:val="ac"/>
        <w:rPr>
          <w:rtl/>
        </w:rPr>
      </w:pPr>
      <w:r>
        <w:rPr>
          <w:rtl/>
        </w:rPr>
        <w:br/>
      </w:r>
      <w:r>
        <w:rPr>
          <w:rFonts w:hint="cs"/>
          <w:rtl/>
        </w:rPr>
        <w:t>ה</w:t>
      </w:r>
      <w:r>
        <w:rPr>
          <w:rtl/>
        </w:rPr>
        <w:t>יו"ר ראובן ריבלין:</w:t>
      </w:r>
    </w:p>
    <w:p w14:paraId="71907480" w14:textId="77777777" w:rsidR="00000000" w:rsidRDefault="00737B0C">
      <w:pPr>
        <w:pStyle w:val="a"/>
        <w:rPr>
          <w:rtl/>
        </w:rPr>
      </w:pPr>
    </w:p>
    <w:p w14:paraId="4DD23B06" w14:textId="77777777" w:rsidR="00000000" w:rsidRDefault="00737B0C">
      <w:pPr>
        <w:pStyle w:val="a"/>
        <w:rPr>
          <w:rFonts w:hint="cs"/>
          <w:rtl/>
        </w:rPr>
      </w:pPr>
      <w:r>
        <w:rPr>
          <w:rFonts w:hint="cs"/>
          <w:rtl/>
        </w:rPr>
        <w:t>הירדן והירמוך, כל אותם מק</w:t>
      </w:r>
      <w:r>
        <w:rPr>
          <w:rFonts w:hint="cs"/>
          <w:rtl/>
        </w:rPr>
        <w:t xml:space="preserve">ורות - - - ים-המלח, הם - - - כדי לספק מי שתייה לכל בקעת-הירדן בצד הירדני - - - תעלת הע'ור חשובה מאוד להתפתחות החקלאית - - - האם אדוני - - - דרך אגב, זה גם יעזור מאוד לים-המלח. </w:t>
      </w:r>
    </w:p>
    <w:p w14:paraId="152F3E02" w14:textId="77777777" w:rsidR="00000000" w:rsidRDefault="00737B0C">
      <w:pPr>
        <w:pStyle w:val="SpeakerCon"/>
        <w:rPr>
          <w:rtl/>
        </w:rPr>
      </w:pPr>
      <w:r>
        <w:rPr>
          <w:rtl/>
        </w:rPr>
        <w:br/>
      </w:r>
      <w:bookmarkStart w:id="716" w:name="FS000000549T30_07_2003_23_04_53C"/>
      <w:bookmarkEnd w:id="716"/>
      <w:r>
        <w:rPr>
          <w:rtl/>
        </w:rPr>
        <w:t>טלב אלסאנע (רע"ם):</w:t>
      </w:r>
    </w:p>
    <w:p w14:paraId="506A8A9F" w14:textId="77777777" w:rsidR="00000000" w:rsidRDefault="00737B0C">
      <w:pPr>
        <w:pStyle w:val="a"/>
        <w:rPr>
          <w:rtl/>
        </w:rPr>
      </w:pPr>
    </w:p>
    <w:p w14:paraId="2254E2EF" w14:textId="77777777" w:rsidR="00000000" w:rsidRDefault="00737B0C">
      <w:pPr>
        <w:pStyle w:val="a"/>
        <w:rPr>
          <w:rFonts w:hint="cs"/>
          <w:rtl/>
        </w:rPr>
      </w:pPr>
      <w:r>
        <w:rPr>
          <w:rFonts w:hint="cs"/>
          <w:rtl/>
        </w:rPr>
        <w:t>כן, אדוני, מאחר שאני, חשובים לי אזרחי המדינה וגם חשובים לי</w:t>
      </w:r>
      <w:r>
        <w:rPr>
          <w:rFonts w:hint="cs"/>
          <w:rtl/>
        </w:rPr>
        <w:t xml:space="preserve"> השכנים הירדנים, ואני רוצה לדאוג להם שיקבלו מי שתייה, אני חושב על פתרון טוב יותר, כך שגם ים-המלח ירוויח, גם תושבי באר-שבע ירוויחו, ולכן אני מציע לממן את התעלה בין הים התיכון לים-המלח, ואז התעלה - בתנאי שתעבור ליד לקיה, היישוב שלי בבאר-שבע - זה אחד הפתרונות</w:t>
      </w:r>
      <w:r>
        <w:rPr>
          <w:rFonts w:hint="cs"/>
          <w:rtl/>
        </w:rPr>
        <w:t xml:space="preserve">. </w:t>
      </w:r>
    </w:p>
    <w:p w14:paraId="2D92B741" w14:textId="77777777" w:rsidR="00000000" w:rsidRDefault="00737B0C">
      <w:pPr>
        <w:pStyle w:val="a"/>
        <w:rPr>
          <w:rFonts w:hint="cs"/>
          <w:rtl/>
        </w:rPr>
      </w:pPr>
    </w:p>
    <w:p w14:paraId="708CF694" w14:textId="77777777" w:rsidR="00000000" w:rsidRDefault="00737B0C">
      <w:pPr>
        <w:pStyle w:val="a"/>
        <w:rPr>
          <w:rFonts w:hint="cs"/>
          <w:rtl/>
        </w:rPr>
      </w:pPr>
      <w:r>
        <w:rPr>
          <w:rFonts w:hint="cs"/>
          <w:rtl/>
        </w:rPr>
        <w:t xml:space="preserve">אבל אני חושב שיש פתרון שהוא באמת רציני, וזו תהיה ברכה אם יקדמו אותו - התעלה בין ים-המלח וים-סוף. אני חושב שזה גם יפתור את אחד הנזקים שיכולים להיות לגבי ים-המלח, אבל זה גם פרויקט משותף עם ירדן. </w:t>
      </w:r>
    </w:p>
    <w:p w14:paraId="6ADC6DEB" w14:textId="77777777" w:rsidR="00000000" w:rsidRDefault="00737B0C">
      <w:pPr>
        <w:pStyle w:val="a"/>
        <w:rPr>
          <w:rFonts w:hint="cs"/>
          <w:rtl/>
        </w:rPr>
      </w:pPr>
    </w:p>
    <w:p w14:paraId="2571CEC7" w14:textId="77777777" w:rsidR="00000000" w:rsidRDefault="00737B0C">
      <w:pPr>
        <w:pStyle w:val="a"/>
        <w:rPr>
          <w:rFonts w:hint="cs"/>
          <w:rtl/>
        </w:rPr>
      </w:pPr>
      <w:r>
        <w:rPr>
          <w:rFonts w:hint="cs"/>
          <w:rtl/>
        </w:rPr>
        <w:t>מאחר שגברתי שייכת למפלגת שינוי, אז היום השר פורז הביא הצע</w:t>
      </w:r>
      <w:r>
        <w:rPr>
          <w:rFonts w:hint="cs"/>
          <w:rtl/>
        </w:rPr>
        <w:t>ת חוק לגבי האזרחות, שנדון בו מחר - -</w:t>
      </w:r>
    </w:p>
    <w:p w14:paraId="1A166C41" w14:textId="77777777" w:rsidR="00000000" w:rsidRDefault="00737B0C">
      <w:pPr>
        <w:pStyle w:val="ad"/>
        <w:rPr>
          <w:rtl/>
        </w:rPr>
      </w:pPr>
      <w:r>
        <w:rPr>
          <w:rtl/>
        </w:rPr>
        <w:br/>
        <w:t>היו"ר מוחמד ברכה:</w:t>
      </w:r>
    </w:p>
    <w:p w14:paraId="6943C9C9" w14:textId="77777777" w:rsidR="00000000" w:rsidRDefault="00737B0C">
      <w:pPr>
        <w:pStyle w:val="a"/>
        <w:rPr>
          <w:rtl/>
        </w:rPr>
      </w:pPr>
    </w:p>
    <w:p w14:paraId="68A10B7E" w14:textId="77777777" w:rsidR="00000000" w:rsidRDefault="00737B0C">
      <w:pPr>
        <w:pStyle w:val="a"/>
        <w:rPr>
          <w:rFonts w:hint="cs"/>
          <w:rtl/>
        </w:rPr>
      </w:pPr>
      <w:r>
        <w:rPr>
          <w:rFonts w:hint="cs"/>
          <w:rtl/>
        </w:rPr>
        <w:t xml:space="preserve">אתה מתחיל עם זה עכשיו. </w:t>
      </w:r>
    </w:p>
    <w:p w14:paraId="0542DB0F" w14:textId="77777777" w:rsidR="00000000" w:rsidRDefault="00737B0C">
      <w:pPr>
        <w:pStyle w:val="SpeakerCon"/>
        <w:rPr>
          <w:rtl/>
        </w:rPr>
      </w:pPr>
      <w:r>
        <w:rPr>
          <w:rtl/>
        </w:rPr>
        <w:br/>
      </w:r>
      <w:bookmarkStart w:id="717" w:name="FS000000549T30_07_2003_23_09_37C"/>
      <w:bookmarkEnd w:id="717"/>
      <w:r>
        <w:rPr>
          <w:rtl/>
        </w:rPr>
        <w:t>טלב אלסאנע (רע"ם):</w:t>
      </w:r>
    </w:p>
    <w:p w14:paraId="70DA92B5" w14:textId="77777777" w:rsidR="00000000" w:rsidRDefault="00737B0C">
      <w:pPr>
        <w:pStyle w:val="a"/>
        <w:rPr>
          <w:rtl/>
        </w:rPr>
      </w:pPr>
    </w:p>
    <w:p w14:paraId="0C3B15CE" w14:textId="77777777" w:rsidR="00000000" w:rsidRDefault="00737B0C">
      <w:pPr>
        <w:pStyle w:val="a"/>
        <w:rPr>
          <w:rFonts w:hint="cs"/>
          <w:rtl/>
        </w:rPr>
      </w:pPr>
      <w:r>
        <w:rPr>
          <w:rFonts w:hint="cs"/>
          <w:rtl/>
        </w:rPr>
        <w:t xml:space="preserve">- - אז שאלתי, איך אפשר שבני-הזוג ייהנו משחייה סמוך לחוף, כשלא ניתן לאפשר את איחוד המשפחות </w:t>
      </w:r>
      <w:r>
        <w:rPr>
          <w:rtl/>
        </w:rPr>
        <w:t>–</w:t>
      </w:r>
      <w:r>
        <w:rPr>
          <w:rFonts w:hint="cs"/>
          <w:rtl/>
        </w:rPr>
        <w:t xml:space="preserve"> בן-הזוג במקום, בת-הזוג במקום אחר. </w:t>
      </w:r>
    </w:p>
    <w:p w14:paraId="51C0309D" w14:textId="77777777" w:rsidR="00000000" w:rsidRDefault="00737B0C">
      <w:pPr>
        <w:pStyle w:val="ac"/>
        <w:rPr>
          <w:rtl/>
        </w:rPr>
      </w:pPr>
      <w:r>
        <w:rPr>
          <w:rtl/>
        </w:rPr>
        <w:br/>
        <w:t xml:space="preserve">השרה לאיכות הסביבה יהודית </w:t>
      </w:r>
      <w:r>
        <w:rPr>
          <w:rtl/>
        </w:rPr>
        <w:t>נאות:</w:t>
      </w:r>
    </w:p>
    <w:p w14:paraId="5515DA64" w14:textId="77777777" w:rsidR="00000000" w:rsidRDefault="00737B0C">
      <w:pPr>
        <w:pStyle w:val="a"/>
        <w:rPr>
          <w:rtl/>
        </w:rPr>
      </w:pPr>
    </w:p>
    <w:p w14:paraId="4268029F" w14:textId="77777777" w:rsidR="00000000" w:rsidRDefault="00737B0C">
      <w:pPr>
        <w:pStyle w:val="a"/>
        <w:rPr>
          <w:rFonts w:hint="cs"/>
          <w:rtl/>
        </w:rPr>
      </w:pPr>
      <w:r>
        <w:rPr>
          <w:rFonts w:hint="cs"/>
          <w:rtl/>
        </w:rPr>
        <w:t xml:space="preserve">זה למחר. </w:t>
      </w:r>
    </w:p>
    <w:p w14:paraId="2B3974DD" w14:textId="77777777" w:rsidR="00000000" w:rsidRDefault="00737B0C">
      <w:pPr>
        <w:pStyle w:val="SpeakerCon"/>
        <w:rPr>
          <w:rtl/>
        </w:rPr>
      </w:pPr>
      <w:r>
        <w:rPr>
          <w:rtl/>
        </w:rPr>
        <w:br/>
      </w:r>
      <w:bookmarkStart w:id="718" w:name="FS000000549T30_07_2003_23_10_47C"/>
      <w:bookmarkEnd w:id="718"/>
      <w:r>
        <w:rPr>
          <w:rtl/>
        </w:rPr>
        <w:t>טלב אלסאנע (רע"ם):</w:t>
      </w:r>
    </w:p>
    <w:p w14:paraId="564519BA" w14:textId="77777777" w:rsidR="00000000" w:rsidRDefault="00737B0C">
      <w:pPr>
        <w:pStyle w:val="a"/>
        <w:rPr>
          <w:rtl/>
        </w:rPr>
      </w:pPr>
    </w:p>
    <w:p w14:paraId="33F8CD70" w14:textId="77777777" w:rsidR="00000000" w:rsidRDefault="00737B0C">
      <w:pPr>
        <w:pStyle w:val="a"/>
        <w:rPr>
          <w:rFonts w:hint="cs"/>
          <w:rtl/>
        </w:rPr>
      </w:pPr>
      <w:r>
        <w:rPr>
          <w:rFonts w:hint="cs"/>
          <w:rtl/>
        </w:rPr>
        <w:t>לכן, אני בכל זאת אתמוך בחוק, אף שהכנסת - - -</w:t>
      </w:r>
    </w:p>
    <w:p w14:paraId="6AEE057F" w14:textId="77777777" w:rsidR="00000000" w:rsidRDefault="00737B0C">
      <w:pPr>
        <w:pStyle w:val="ad"/>
        <w:rPr>
          <w:rtl/>
        </w:rPr>
      </w:pPr>
      <w:r>
        <w:rPr>
          <w:rtl/>
        </w:rPr>
        <w:br/>
        <w:t>היו"ר מוחמד ברכה:</w:t>
      </w:r>
    </w:p>
    <w:p w14:paraId="4855C1BD" w14:textId="77777777" w:rsidR="00000000" w:rsidRDefault="00737B0C">
      <w:pPr>
        <w:pStyle w:val="a"/>
        <w:rPr>
          <w:rtl/>
        </w:rPr>
      </w:pPr>
    </w:p>
    <w:p w14:paraId="1CF63904" w14:textId="77777777" w:rsidR="00000000" w:rsidRDefault="00737B0C">
      <w:pPr>
        <w:pStyle w:val="a"/>
        <w:rPr>
          <w:rFonts w:hint="cs"/>
          <w:rtl/>
        </w:rPr>
      </w:pPr>
      <w:r>
        <w:rPr>
          <w:rFonts w:hint="cs"/>
          <w:rtl/>
        </w:rPr>
        <w:t>תודה, חבר הכנסת טלב אלסאנע. חבר הכנסת אילן ליבוביץ, בבקשה. אחריו - חבר הכנסת עבד-אלמאלכ דהאמשה, ואחרי דהאמשה - האחרון באמת, חבר הכנסת עמרם מצנע.</w:t>
      </w:r>
    </w:p>
    <w:p w14:paraId="2CF621A0" w14:textId="77777777" w:rsidR="00000000" w:rsidRDefault="00737B0C">
      <w:pPr>
        <w:pStyle w:val="ac"/>
        <w:rPr>
          <w:rtl/>
        </w:rPr>
      </w:pPr>
      <w:r>
        <w:rPr>
          <w:rtl/>
        </w:rPr>
        <w:br/>
        <w:t xml:space="preserve">רן כהן </w:t>
      </w:r>
      <w:r>
        <w:rPr>
          <w:rtl/>
        </w:rPr>
        <w:t>(מרצ):</w:t>
      </w:r>
    </w:p>
    <w:p w14:paraId="7974C26D" w14:textId="77777777" w:rsidR="00000000" w:rsidRDefault="00737B0C">
      <w:pPr>
        <w:pStyle w:val="a"/>
        <w:rPr>
          <w:rtl/>
        </w:rPr>
      </w:pPr>
    </w:p>
    <w:p w14:paraId="0F53BE7F" w14:textId="77777777" w:rsidR="00000000" w:rsidRDefault="00737B0C">
      <w:pPr>
        <w:pStyle w:val="a"/>
        <w:rPr>
          <w:rFonts w:hint="cs"/>
          <w:rtl/>
        </w:rPr>
      </w:pPr>
      <w:r>
        <w:rPr>
          <w:rFonts w:hint="cs"/>
          <w:rtl/>
        </w:rPr>
        <w:t>רגע, לא סגרת את הרשימה לפני כן?</w:t>
      </w:r>
    </w:p>
    <w:p w14:paraId="1ABFBB05" w14:textId="77777777" w:rsidR="00000000" w:rsidRDefault="00737B0C">
      <w:pPr>
        <w:pStyle w:val="ad"/>
        <w:rPr>
          <w:rtl/>
        </w:rPr>
      </w:pPr>
      <w:r>
        <w:rPr>
          <w:rtl/>
        </w:rPr>
        <w:br/>
        <w:t>היו"ר מוחמד ברכה:</w:t>
      </w:r>
    </w:p>
    <w:p w14:paraId="48768116" w14:textId="77777777" w:rsidR="00000000" w:rsidRDefault="00737B0C">
      <w:pPr>
        <w:pStyle w:val="a"/>
        <w:rPr>
          <w:rtl/>
        </w:rPr>
      </w:pPr>
    </w:p>
    <w:p w14:paraId="054313C5" w14:textId="77777777" w:rsidR="00000000" w:rsidRDefault="00737B0C">
      <w:pPr>
        <w:pStyle w:val="a"/>
        <w:rPr>
          <w:rFonts w:hint="cs"/>
          <w:rtl/>
        </w:rPr>
      </w:pPr>
      <w:r>
        <w:rPr>
          <w:rFonts w:hint="cs"/>
          <w:rtl/>
        </w:rPr>
        <w:t xml:space="preserve">יש פיתויים שקשה לעמוד בפניהם. לשמוע את דעתו של חבר הכנסת מצנע בעניין, זה לא קורה כל יום. בבקשה, אדוני, שלוש דקות לרשותך. </w:t>
      </w:r>
    </w:p>
    <w:p w14:paraId="795A19D2" w14:textId="77777777" w:rsidR="00000000" w:rsidRDefault="00737B0C">
      <w:pPr>
        <w:pStyle w:val="ac"/>
        <w:rPr>
          <w:rtl/>
        </w:rPr>
      </w:pPr>
      <w:r>
        <w:rPr>
          <w:rtl/>
        </w:rPr>
        <w:br/>
        <w:t>רן כהן (מרצ):</w:t>
      </w:r>
    </w:p>
    <w:p w14:paraId="109D8268" w14:textId="77777777" w:rsidR="00000000" w:rsidRDefault="00737B0C">
      <w:pPr>
        <w:pStyle w:val="a"/>
        <w:rPr>
          <w:rtl/>
        </w:rPr>
      </w:pPr>
    </w:p>
    <w:p w14:paraId="05A07FAA" w14:textId="77777777" w:rsidR="00000000" w:rsidRDefault="00737B0C">
      <w:pPr>
        <w:pStyle w:val="a"/>
        <w:rPr>
          <w:rFonts w:hint="cs"/>
          <w:rtl/>
        </w:rPr>
      </w:pPr>
      <w:r>
        <w:rPr>
          <w:rFonts w:hint="cs"/>
          <w:rtl/>
        </w:rPr>
        <w:t>אבל מצנע זה בסדר - - -</w:t>
      </w:r>
    </w:p>
    <w:p w14:paraId="794E52DA" w14:textId="77777777" w:rsidR="00000000" w:rsidRDefault="00737B0C">
      <w:pPr>
        <w:pStyle w:val="Speaker"/>
        <w:rPr>
          <w:rtl/>
        </w:rPr>
      </w:pPr>
      <w:r>
        <w:rPr>
          <w:rtl/>
        </w:rPr>
        <w:br/>
      </w:r>
      <w:bookmarkStart w:id="719" w:name="FS000001052T30_07_2003_23_16_27"/>
      <w:bookmarkStart w:id="720" w:name="_Toc47678225"/>
      <w:bookmarkStart w:id="721" w:name="_Toc49055784"/>
      <w:bookmarkEnd w:id="719"/>
      <w:r>
        <w:rPr>
          <w:rtl/>
        </w:rPr>
        <w:t>אילן ליבוביץ (שינוי):</w:t>
      </w:r>
      <w:bookmarkEnd w:id="720"/>
      <w:bookmarkEnd w:id="721"/>
    </w:p>
    <w:p w14:paraId="4CCD7AF1" w14:textId="77777777" w:rsidR="00000000" w:rsidRDefault="00737B0C">
      <w:pPr>
        <w:pStyle w:val="a"/>
        <w:rPr>
          <w:rtl/>
        </w:rPr>
      </w:pPr>
    </w:p>
    <w:p w14:paraId="01F2523C" w14:textId="77777777" w:rsidR="00000000" w:rsidRDefault="00737B0C">
      <w:pPr>
        <w:pStyle w:val="a"/>
        <w:rPr>
          <w:rFonts w:hint="cs"/>
          <w:rtl/>
        </w:rPr>
      </w:pPr>
      <w:r>
        <w:rPr>
          <w:rFonts w:hint="cs"/>
          <w:rtl/>
        </w:rPr>
        <w:t>אדוני היושב</w:t>
      </w:r>
      <w:r>
        <w:rPr>
          <w:rFonts w:hint="cs"/>
          <w:rtl/>
        </w:rPr>
        <w:t xml:space="preserve">-ראש, חברות וחברי הכנסת, גברתי השרה, מצב החופים במדינת ישראל רע, ואם לא נעצור את הסחף המצב יהפוך לגרוע. </w:t>
      </w:r>
    </w:p>
    <w:p w14:paraId="484983BD" w14:textId="77777777" w:rsidR="00000000" w:rsidRDefault="00737B0C">
      <w:pPr>
        <w:pStyle w:val="a"/>
        <w:rPr>
          <w:rFonts w:hint="cs"/>
          <w:rtl/>
        </w:rPr>
      </w:pPr>
    </w:p>
    <w:p w14:paraId="474FCF7D" w14:textId="77777777" w:rsidR="00000000" w:rsidRDefault="00737B0C">
      <w:pPr>
        <w:pStyle w:val="a"/>
        <w:rPr>
          <w:rFonts w:hint="cs"/>
          <w:rtl/>
        </w:rPr>
      </w:pPr>
      <w:r>
        <w:rPr>
          <w:rFonts w:hint="cs"/>
          <w:rtl/>
        </w:rPr>
        <w:t xml:space="preserve">כדי לצאת בסדר עם הרשויות המקומיות, התרנו להן להזרים בכל הזדמנות סבירה את הביוב הישראלי היישר לים; כדי לרצות את הקבלנים, ללא מחשבה נוספת, אנחנו מחלקים </w:t>
      </w:r>
      <w:r>
        <w:rPr>
          <w:rFonts w:hint="cs"/>
          <w:rtl/>
        </w:rPr>
        <w:t xml:space="preserve">את הקרקעות שנותרו למשבצות בנות חצי דונם שיימכרו לכל המרבה במחיר, והיתרה תימכר ליזמי המלונאות. </w:t>
      </w:r>
    </w:p>
    <w:p w14:paraId="5BD7D97B" w14:textId="77777777" w:rsidR="00000000" w:rsidRDefault="00737B0C">
      <w:pPr>
        <w:pStyle w:val="a"/>
        <w:rPr>
          <w:rFonts w:hint="cs"/>
          <w:rtl/>
        </w:rPr>
      </w:pPr>
    </w:p>
    <w:p w14:paraId="02BF332E" w14:textId="77777777" w:rsidR="00000000" w:rsidRDefault="00737B0C">
      <w:pPr>
        <w:pStyle w:val="a"/>
        <w:rPr>
          <w:rFonts w:hint="cs"/>
          <w:rtl/>
        </w:rPr>
      </w:pPr>
      <w:r>
        <w:rPr>
          <w:rFonts w:hint="cs"/>
          <w:rtl/>
        </w:rPr>
        <w:t xml:space="preserve">בניצנים מקימים גדרות ובונים כפר מוזיקה על חוף הים. יזמים פרטיים סגרו שטחים בעכו ובחוף אכזיב. לאחרונה הוקמה גדר גם בקיסריה והוחל בגביית כסף מאנשים שמגיעים לחוף. </w:t>
      </w:r>
      <w:r>
        <w:rPr>
          <w:rFonts w:hint="cs"/>
          <w:rtl/>
        </w:rPr>
        <w:t>לפי המועצה האזורית חוף-הכרמל, הקמת הגדר נעשתה ללא היתר. בנוסף - - -</w:t>
      </w:r>
    </w:p>
    <w:p w14:paraId="7C1B29F9" w14:textId="77777777" w:rsidR="00000000" w:rsidRDefault="00737B0C">
      <w:pPr>
        <w:pStyle w:val="a"/>
        <w:rPr>
          <w:rFonts w:hint="cs"/>
          <w:rtl/>
        </w:rPr>
      </w:pPr>
    </w:p>
    <w:p w14:paraId="3926337D" w14:textId="77777777" w:rsidR="00000000" w:rsidRDefault="00737B0C">
      <w:pPr>
        <w:pStyle w:val="ac"/>
        <w:rPr>
          <w:rtl/>
        </w:rPr>
      </w:pPr>
      <w:r>
        <w:rPr>
          <w:rFonts w:hint="eastAsia"/>
          <w:rtl/>
        </w:rPr>
        <w:t>משה</w:t>
      </w:r>
      <w:r>
        <w:rPr>
          <w:rtl/>
        </w:rPr>
        <w:t xml:space="preserve"> גפני (יהדות התורה):</w:t>
      </w:r>
    </w:p>
    <w:p w14:paraId="099220E6" w14:textId="77777777" w:rsidR="00000000" w:rsidRDefault="00737B0C">
      <w:pPr>
        <w:pStyle w:val="a"/>
        <w:rPr>
          <w:rFonts w:hint="cs"/>
          <w:rtl/>
        </w:rPr>
      </w:pPr>
    </w:p>
    <w:p w14:paraId="4604CCE7" w14:textId="77777777" w:rsidR="00000000" w:rsidRDefault="00737B0C">
      <w:pPr>
        <w:pStyle w:val="a"/>
        <w:rPr>
          <w:rFonts w:hint="cs"/>
          <w:rtl/>
        </w:rPr>
      </w:pPr>
      <w:r>
        <w:rPr>
          <w:rFonts w:hint="cs"/>
          <w:rtl/>
        </w:rPr>
        <w:t>חבר הכנסת שלגי, בחוק הקודם - - -</w:t>
      </w:r>
    </w:p>
    <w:p w14:paraId="4135A058" w14:textId="77777777" w:rsidR="00000000" w:rsidRDefault="00737B0C">
      <w:pPr>
        <w:pStyle w:val="SpeakerCon"/>
        <w:rPr>
          <w:rtl/>
        </w:rPr>
      </w:pPr>
      <w:r>
        <w:rPr>
          <w:rtl/>
        </w:rPr>
        <w:br/>
      </w:r>
      <w:bookmarkStart w:id="722" w:name="FS000001052T30_07_2003_23_20_14C"/>
      <w:bookmarkEnd w:id="722"/>
      <w:r>
        <w:rPr>
          <w:rtl/>
        </w:rPr>
        <w:t>אילן ליבוביץ (שינוי):</w:t>
      </w:r>
    </w:p>
    <w:p w14:paraId="4155356C" w14:textId="77777777" w:rsidR="00000000" w:rsidRDefault="00737B0C">
      <w:pPr>
        <w:pStyle w:val="a"/>
        <w:rPr>
          <w:rtl/>
        </w:rPr>
      </w:pPr>
    </w:p>
    <w:p w14:paraId="7CEF47D2" w14:textId="77777777" w:rsidR="00000000" w:rsidRDefault="00737B0C">
      <w:pPr>
        <w:pStyle w:val="a"/>
        <w:rPr>
          <w:rFonts w:hint="cs"/>
          <w:rtl/>
        </w:rPr>
      </w:pPr>
      <w:r>
        <w:rPr>
          <w:rFonts w:hint="cs"/>
          <w:rtl/>
        </w:rPr>
        <w:t xml:space="preserve">ליבוביץ, לא שלגי. </w:t>
      </w:r>
    </w:p>
    <w:p w14:paraId="02A35075" w14:textId="77777777" w:rsidR="00000000" w:rsidRDefault="00737B0C">
      <w:pPr>
        <w:pStyle w:val="ad"/>
        <w:rPr>
          <w:rtl/>
        </w:rPr>
      </w:pPr>
      <w:r>
        <w:rPr>
          <w:rtl/>
        </w:rPr>
        <w:br/>
        <w:t>היו"ר מוחמד ברכה:</w:t>
      </w:r>
    </w:p>
    <w:p w14:paraId="4E525412" w14:textId="77777777" w:rsidR="00000000" w:rsidRDefault="00737B0C">
      <w:pPr>
        <w:pStyle w:val="a"/>
        <w:rPr>
          <w:rtl/>
        </w:rPr>
      </w:pPr>
    </w:p>
    <w:p w14:paraId="47701FE4" w14:textId="77777777" w:rsidR="00000000" w:rsidRDefault="00737B0C">
      <w:pPr>
        <w:pStyle w:val="a"/>
        <w:rPr>
          <w:rFonts w:hint="cs"/>
          <w:rtl/>
        </w:rPr>
      </w:pPr>
      <w:r>
        <w:rPr>
          <w:rFonts w:hint="cs"/>
          <w:rtl/>
        </w:rPr>
        <w:t xml:space="preserve">הוא לא שלגי. עוד לא. </w:t>
      </w:r>
    </w:p>
    <w:p w14:paraId="33844725" w14:textId="77777777" w:rsidR="00000000" w:rsidRDefault="00737B0C">
      <w:pPr>
        <w:pStyle w:val="ac"/>
        <w:rPr>
          <w:rtl/>
        </w:rPr>
      </w:pPr>
      <w:r>
        <w:rPr>
          <w:rtl/>
        </w:rPr>
        <w:br/>
        <w:t>רוני בריזון (שינוי):</w:t>
      </w:r>
    </w:p>
    <w:p w14:paraId="74AA1DB2" w14:textId="77777777" w:rsidR="00000000" w:rsidRDefault="00737B0C">
      <w:pPr>
        <w:pStyle w:val="a"/>
        <w:rPr>
          <w:rtl/>
        </w:rPr>
      </w:pPr>
    </w:p>
    <w:p w14:paraId="3D422BE7" w14:textId="77777777" w:rsidR="00000000" w:rsidRDefault="00737B0C">
      <w:pPr>
        <w:pStyle w:val="a"/>
        <w:rPr>
          <w:rFonts w:hint="cs"/>
          <w:rtl/>
        </w:rPr>
      </w:pPr>
      <w:r>
        <w:rPr>
          <w:rFonts w:hint="cs"/>
          <w:rtl/>
        </w:rPr>
        <w:t>אצלנו מלבלבים שני איל</w:t>
      </w:r>
      <w:r>
        <w:rPr>
          <w:rFonts w:hint="cs"/>
          <w:rtl/>
        </w:rPr>
        <w:t>נות.</w:t>
      </w:r>
    </w:p>
    <w:p w14:paraId="2E9B08AC" w14:textId="77777777" w:rsidR="00000000" w:rsidRDefault="00737B0C">
      <w:pPr>
        <w:pStyle w:val="ac"/>
        <w:rPr>
          <w:rtl/>
        </w:rPr>
      </w:pPr>
      <w:r>
        <w:rPr>
          <w:rtl/>
        </w:rPr>
        <w:br/>
        <w:t>משה גפני (יהדות התורה):</w:t>
      </w:r>
    </w:p>
    <w:p w14:paraId="0CA87A77" w14:textId="77777777" w:rsidR="00000000" w:rsidRDefault="00737B0C">
      <w:pPr>
        <w:pStyle w:val="a"/>
        <w:rPr>
          <w:rtl/>
        </w:rPr>
      </w:pPr>
    </w:p>
    <w:p w14:paraId="366EE1C0" w14:textId="77777777" w:rsidR="00000000" w:rsidRDefault="00737B0C">
      <w:pPr>
        <w:pStyle w:val="a"/>
        <w:rPr>
          <w:rFonts w:hint="cs"/>
          <w:rtl/>
        </w:rPr>
      </w:pPr>
      <w:r>
        <w:rPr>
          <w:rFonts w:hint="cs"/>
          <w:rtl/>
        </w:rPr>
        <w:t>חבר הכנסת ליבוביץ, בחוק הקודם יש דאגה למה שאתה אומר - יש פתרון בחוק - בחוק הזה אין - - - אני הלכתי - לאופוזיציה - - -</w:t>
      </w:r>
    </w:p>
    <w:p w14:paraId="56D75745" w14:textId="77777777" w:rsidR="00000000" w:rsidRDefault="00737B0C">
      <w:pPr>
        <w:pStyle w:val="SpeakerCon"/>
        <w:rPr>
          <w:rtl/>
        </w:rPr>
      </w:pPr>
      <w:r>
        <w:rPr>
          <w:rtl/>
        </w:rPr>
        <w:br/>
      </w:r>
      <w:bookmarkStart w:id="723" w:name="FS000001052T30_07_2003_23_21_54C"/>
      <w:bookmarkEnd w:id="723"/>
      <w:r>
        <w:rPr>
          <w:rtl/>
        </w:rPr>
        <w:t>אילן ליבוביץ (שינוי):</w:t>
      </w:r>
    </w:p>
    <w:p w14:paraId="1E3BC7B6" w14:textId="77777777" w:rsidR="00000000" w:rsidRDefault="00737B0C">
      <w:pPr>
        <w:pStyle w:val="a"/>
        <w:rPr>
          <w:rtl/>
        </w:rPr>
      </w:pPr>
    </w:p>
    <w:p w14:paraId="76695C31" w14:textId="77777777" w:rsidR="00000000" w:rsidRDefault="00737B0C">
      <w:pPr>
        <w:pStyle w:val="a"/>
        <w:rPr>
          <w:rFonts w:hint="cs"/>
          <w:rtl/>
        </w:rPr>
      </w:pPr>
      <w:r>
        <w:rPr>
          <w:rFonts w:hint="cs"/>
          <w:rtl/>
        </w:rPr>
        <w:t>בנוסף, יש גם גדרות שהוקמו מסיבות ביטחוניות על-ידי המשטרה, והן מונעות גישה חופשית לח</w:t>
      </w:r>
      <w:r>
        <w:rPr>
          <w:rFonts w:hint="cs"/>
          <w:rtl/>
        </w:rPr>
        <w:t xml:space="preserve">וף. בחוף אשדוד ניצב מבנה בן ארבע קומות לבדו באמצע רצועת החוף - מדובר בקיוסק. עד כה לא הצליחו ארגוני הסביבה ועיריית אשדוד להסירו. </w:t>
      </w:r>
    </w:p>
    <w:p w14:paraId="4302C427" w14:textId="77777777" w:rsidR="00000000" w:rsidRDefault="00737B0C">
      <w:pPr>
        <w:pStyle w:val="a"/>
        <w:rPr>
          <w:rFonts w:hint="cs"/>
          <w:rtl/>
        </w:rPr>
      </w:pPr>
    </w:p>
    <w:p w14:paraId="5C2BEBDA" w14:textId="77777777" w:rsidR="00000000" w:rsidRDefault="00737B0C">
      <w:pPr>
        <w:pStyle w:val="a"/>
        <w:rPr>
          <w:rFonts w:hint="cs"/>
          <w:rtl/>
        </w:rPr>
      </w:pPr>
      <w:r>
        <w:rPr>
          <w:rFonts w:hint="cs"/>
          <w:rtl/>
        </w:rPr>
        <w:t xml:space="preserve">בחוף עתלית הצבא הקים שורת מבנים. </w:t>
      </w:r>
    </w:p>
    <w:p w14:paraId="1C03E250" w14:textId="77777777" w:rsidR="00000000" w:rsidRDefault="00737B0C">
      <w:pPr>
        <w:pStyle w:val="a"/>
        <w:rPr>
          <w:rFonts w:hint="cs"/>
          <w:rtl/>
        </w:rPr>
      </w:pPr>
    </w:p>
    <w:p w14:paraId="5C0DE1EA" w14:textId="77777777" w:rsidR="00000000" w:rsidRDefault="00737B0C">
      <w:pPr>
        <w:pStyle w:val="a"/>
        <w:rPr>
          <w:rFonts w:hint="cs"/>
          <w:rtl/>
        </w:rPr>
      </w:pPr>
      <w:r>
        <w:rPr>
          <w:rFonts w:hint="cs"/>
          <w:rtl/>
        </w:rPr>
        <w:t>לחופי תל-אביב ויפו הוזרם במשך ימים ארוכים ביוב רב שגרם לאחד הזיהומים הקשים ביותר שידעו חופ</w:t>
      </w:r>
      <w:r>
        <w:rPr>
          <w:rFonts w:hint="cs"/>
          <w:rtl/>
        </w:rPr>
        <w:t>ים אלה.</w:t>
      </w:r>
    </w:p>
    <w:p w14:paraId="1BA0B975" w14:textId="77777777" w:rsidR="00000000" w:rsidRDefault="00737B0C">
      <w:pPr>
        <w:pStyle w:val="a"/>
        <w:rPr>
          <w:rFonts w:hint="cs"/>
          <w:rtl/>
        </w:rPr>
      </w:pPr>
    </w:p>
    <w:p w14:paraId="7FF7831C" w14:textId="77777777" w:rsidR="00000000" w:rsidRDefault="00737B0C">
      <w:pPr>
        <w:pStyle w:val="a"/>
        <w:rPr>
          <w:rFonts w:hint="cs"/>
          <w:rtl/>
        </w:rPr>
      </w:pPr>
      <w:r>
        <w:rPr>
          <w:rFonts w:hint="cs"/>
          <w:rtl/>
        </w:rPr>
        <w:t>רשימת מצאי חלקית זו מעידה על מצבו העגום והעלוב של אחד הנכסים היקרים ביותר שעומדים לרשות תושבי ישראל. כמעט כל הרשויות נתנו ידן להזנחה, לחסימת החופים ולזיהומם הרב.</w:t>
      </w:r>
    </w:p>
    <w:p w14:paraId="556DBF8F" w14:textId="77777777" w:rsidR="00000000" w:rsidRDefault="00737B0C">
      <w:pPr>
        <w:pStyle w:val="a"/>
        <w:rPr>
          <w:rFonts w:hint="cs"/>
          <w:rtl/>
        </w:rPr>
      </w:pPr>
    </w:p>
    <w:p w14:paraId="6E5AAA7C" w14:textId="77777777" w:rsidR="00000000" w:rsidRDefault="00737B0C">
      <w:pPr>
        <w:pStyle w:val="a"/>
        <w:rPr>
          <w:rFonts w:hint="cs"/>
          <w:rtl/>
        </w:rPr>
      </w:pPr>
      <w:r>
        <w:rPr>
          <w:rFonts w:hint="cs"/>
          <w:rtl/>
        </w:rPr>
        <w:t>במדינות אחרות בעולם מכירים בחשיבות החופים, מטפחים ומשמרים אותם, וכך הם גם נראים. הגי</w:t>
      </w:r>
      <w:r>
        <w:rPr>
          <w:rFonts w:hint="cs"/>
          <w:rtl/>
        </w:rPr>
        <w:t xml:space="preserve">ע הזמן שגם בארץ יאמצו גישה זו, לפני שהנזק ייעשה כבד יותר ובלתי הפיך. </w:t>
      </w:r>
    </w:p>
    <w:p w14:paraId="274B5993" w14:textId="77777777" w:rsidR="00000000" w:rsidRDefault="00737B0C">
      <w:pPr>
        <w:pStyle w:val="a"/>
        <w:rPr>
          <w:rFonts w:hint="cs"/>
          <w:rtl/>
        </w:rPr>
      </w:pPr>
    </w:p>
    <w:p w14:paraId="10B82011" w14:textId="77777777" w:rsidR="00000000" w:rsidRDefault="00737B0C">
      <w:pPr>
        <w:pStyle w:val="a"/>
        <w:rPr>
          <w:rFonts w:hint="cs"/>
          <w:rtl/>
        </w:rPr>
      </w:pPr>
      <w:r>
        <w:rPr>
          <w:rFonts w:hint="cs"/>
          <w:rtl/>
        </w:rPr>
        <w:t xml:space="preserve">על החופים בישראל - נכון להיום, חבר הכנסת גפני - לא רק צריך להגן, אלא גם יש לחקור איך הם הגיעו למצב שהם נמצאים בו היום. </w:t>
      </w:r>
    </w:p>
    <w:p w14:paraId="02B2E07B" w14:textId="77777777" w:rsidR="00000000" w:rsidRDefault="00737B0C">
      <w:pPr>
        <w:pStyle w:val="a"/>
        <w:rPr>
          <w:rFonts w:hint="cs"/>
          <w:rtl/>
        </w:rPr>
      </w:pPr>
    </w:p>
    <w:p w14:paraId="235A79EB" w14:textId="77777777" w:rsidR="00000000" w:rsidRDefault="00737B0C">
      <w:pPr>
        <w:pStyle w:val="a"/>
        <w:rPr>
          <w:rFonts w:hint="cs"/>
          <w:rtl/>
        </w:rPr>
      </w:pPr>
      <w:r>
        <w:rPr>
          <w:rFonts w:hint="cs"/>
          <w:rtl/>
        </w:rPr>
        <w:t>אני הנחתי על שולחנו של יושב-ראש הכנסת הצעה לסדר-היום על מנת שתוק</w:t>
      </w:r>
      <w:r>
        <w:rPr>
          <w:rFonts w:hint="cs"/>
          <w:rtl/>
        </w:rPr>
        <w:t>ם ועדת חקירה פרלמנטרית לבדיקת מצב החופים ויראו מי נתן לכך להידרדר למצב זה. אבל עד להקמת ועדת החקירה ועד לפרסום מסקנותיה, אני קורא - חבר הכנסת גפני, גם לך - לתמוך בהצעה הזאת, ולאחר מכן אולי למזג אותה - -</w:t>
      </w:r>
    </w:p>
    <w:p w14:paraId="6103FECB" w14:textId="77777777" w:rsidR="00000000" w:rsidRDefault="00737B0C">
      <w:pPr>
        <w:pStyle w:val="ac"/>
        <w:rPr>
          <w:rtl/>
        </w:rPr>
      </w:pPr>
    </w:p>
    <w:p w14:paraId="71529B18" w14:textId="77777777" w:rsidR="00000000" w:rsidRDefault="00737B0C">
      <w:pPr>
        <w:pStyle w:val="ac"/>
        <w:rPr>
          <w:rtl/>
        </w:rPr>
      </w:pPr>
      <w:r>
        <w:rPr>
          <w:rtl/>
        </w:rPr>
        <w:br/>
        <w:t>משה גפני (יהדות התורה):</w:t>
      </w:r>
    </w:p>
    <w:p w14:paraId="0914D066" w14:textId="77777777" w:rsidR="00000000" w:rsidRDefault="00737B0C">
      <w:pPr>
        <w:pStyle w:val="a"/>
        <w:rPr>
          <w:rtl/>
        </w:rPr>
      </w:pPr>
    </w:p>
    <w:p w14:paraId="7E8B8316" w14:textId="77777777" w:rsidR="00000000" w:rsidRDefault="00737B0C">
      <w:pPr>
        <w:pStyle w:val="a"/>
        <w:rPr>
          <w:rFonts w:hint="cs"/>
          <w:rtl/>
        </w:rPr>
      </w:pPr>
      <w:r>
        <w:rPr>
          <w:rFonts w:hint="cs"/>
          <w:rtl/>
        </w:rPr>
        <w:t xml:space="preserve">אל תקרא לי. </w:t>
      </w:r>
    </w:p>
    <w:p w14:paraId="4930DF5F" w14:textId="77777777" w:rsidR="00000000" w:rsidRDefault="00737B0C">
      <w:pPr>
        <w:pStyle w:val="SpeakerCon"/>
        <w:rPr>
          <w:rtl/>
        </w:rPr>
      </w:pPr>
      <w:r>
        <w:rPr>
          <w:rtl/>
        </w:rPr>
        <w:br/>
      </w:r>
      <w:bookmarkStart w:id="724" w:name="FS000001052T30_07_2003_23_29_24C"/>
      <w:bookmarkStart w:id="725" w:name="FS000001052T30_07_2003_23_30_20C"/>
      <w:bookmarkEnd w:id="724"/>
      <w:bookmarkEnd w:id="725"/>
      <w:r>
        <w:rPr>
          <w:rtl/>
        </w:rPr>
        <w:t>אילן ליבוביץ</w:t>
      </w:r>
      <w:r>
        <w:rPr>
          <w:rtl/>
        </w:rPr>
        <w:t xml:space="preserve"> (שינוי):</w:t>
      </w:r>
    </w:p>
    <w:p w14:paraId="72F62D6E" w14:textId="77777777" w:rsidR="00000000" w:rsidRDefault="00737B0C">
      <w:pPr>
        <w:pStyle w:val="a"/>
        <w:rPr>
          <w:rtl/>
        </w:rPr>
      </w:pPr>
    </w:p>
    <w:p w14:paraId="6939C0B5" w14:textId="77777777" w:rsidR="00000000" w:rsidRDefault="00737B0C">
      <w:pPr>
        <w:pStyle w:val="a"/>
        <w:rPr>
          <w:rFonts w:hint="cs"/>
          <w:rtl/>
        </w:rPr>
      </w:pPr>
      <w:r>
        <w:rPr>
          <w:rFonts w:hint="cs"/>
          <w:rtl/>
        </w:rPr>
        <w:t xml:space="preserve">- -  עם הצעת החוק שעברה בקריאה ראשונה בכנסת הקודמת. </w:t>
      </w:r>
    </w:p>
    <w:p w14:paraId="67A2C162" w14:textId="77777777" w:rsidR="00000000" w:rsidRDefault="00737B0C">
      <w:pPr>
        <w:pStyle w:val="ac"/>
        <w:rPr>
          <w:rtl/>
        </w:rPr>
      </w:pPr>
      <w:r>
        <w:rPr>
          <w:rtl/>
        </w:rPr>
        <w:br/>
        <w:t>משה גפני (יהדות התורה):</w:t>
      </w:r>
    </w:p>
    <w:p w14:paraId="69E1C070" w14:textId="77777777" w:rsidR="00000000" w:rsidRDefault="00737B0C">
      <w:pPr>
        <w:pStyle w:val="a"/>
        <w:rPr>
          <w:rtl/>
        </w:rPr>
      </w:pPr>
    </w:p>
    <w:p w14:paraId="14A081D9" w14:textId="77777777" w:rsidR="00000000" w:rsidRDefault="00737B0C">
      <w:pPr>
        <w:pStyle w:val="a"/>
        <w:rPr>
          <w:rFonts w:hint="cs"/>
          <w:rtl/>
        </w:rPr>
      </w:pPr>
      <w:r>
        <w:rPr>
          <w:rFonts w:hint="cs"/>
          <w:rtl/>
        </w:rPr>
        <w:t>אני קורא לך שאת כל הנאום שלך - - - בחוק הקודם שכבר עבר - - -</w:t>
      </w:r>
    </w:p>
    <w:p w14:paraId="6CA230A7" w14:textId="77777777" w:rsidR="00000000" w:rsidRDefault="00737B0C">
      <w:pPr>
        <w:pStyle w:val="SpeakerCon"/>
        <w:rPr>
          <w:rtl/>
        </w:rPr>
      </w:pPr>
      <w:r>
        <w:rPr>
          <w:rtl/>
        </w:rPr>
        <w:br/>
      </w:r>
      <w:bookmarkStart w:id="726" w:name="FS000001052T30_07_2003_23_30_56C"/>
      <w:bookmarkEnd w:id="726"/>
      <w:r>
        <w:rPr>
          <w:rtl/>
        </w:rPr>
        <w:t>אילן ליבוביץ (שינוי):</w:t>
      </w:r>
    </w:p>
    <w:p w14:paraId="25317A2B" w14:textId="77777777" w:rsidR="00000000" w:rsidRDefault="00737B0C">
      <w:pPr>
        <w:pStyle w:val="a"/>
        <w:rPr>
          <w:rtl/>
        </w:rPr>
      </w:pPr>
    </w:p>
    <w:p w14:paraId="76289511" w14:textId="77777777" w:rsidR="00000000" w:rsidRDefault="00737B0C">
      <w:pPr>
        <w:pStyle w:val="a"/>
        <w:rPr>
          <w:rFonts w:hint="cs"/>
          <w:rtl/>
        </w:rPr>
      </w:pPr>
      <w:r>
        <w:rPr>
          <w:rFonts w:hint="cs"/>
          <w:rtl/>
        </w:rPr>
        <w:t>ואולי לאחר מכן למזג אותה עם הצעת החוק שעברה בקריאה ראשונה בכנסת הקודמת, מכיוון שע</w:t>
      </w:r>
      <w:r>
        <w:rPr>
          <w:rFonts w:hint="cs"/>
          <w:rtl/>
        </w:rPr>
        <w:t xml:space="preserve">תיד החוק הזה הוא העתיד לא רק שלנו, אלא גם של ילדינו. </w:t>
      </w:r>
    </w:p>
    <w:p w14:paraId="0DEB9807" w14:textId="77777777" w:rsidR="00000000" w:rsidRDefault="00737B0C">
      <w:pPr>
        <w:pStyle w:val="ad"/>
        <w:rPr>
          <w:rtl/>
        </w:rPr>
      </w:pPr>
      <w:r>
        <w:rPr>
          <w:rtl/>
        </w:rPr>
        <w:br/>
        <w:t>היו"ר מוחמד ברכה:</w:t>
      </w:r>
    </w:p>
    <w:p w14:paraId="2233F8EC" w14:textId="77777777" w:rsidR="00000000" w:rsidRDefault="00737B0C">
      <w:pPr>
        <w:pStyle w:val="a"/>
        <w:rPr>
          <w:rtl/>
        </w:rPr>
      </w:pPr>
    </w:p>
    <w:p w14:paraId="3EE127F0" w14:textId="77777777" w:rsidR="00000000" w:rsidRDefault="00737B0C">
      <w:pPr>
        <w:pStyle w:val="a"/>
        <w:rPr>
          <w:rFonts w:hint="cs"/>
          <w:rtl/>
        </w:rPr>
      </w:pPr>
      <w:r>
        <w:rPr>
          <w:rFonts w:hint="cs"/>
          <w:rtl/>
        </w:rPr>
        <w:t>תודה. רשות הדיבור של חבר הכנסת עבד-אלמאלכ דהאמשה. בבקשה, אדוני.</w:t>
      </w:r>
    </w:p>
    <w:p w14:paraId="5EC5F07C" w14:textId="77777777" w:rsidR="00000000" w:rsidRDefault="00737B0C">
      <w:pPr>
        <w:pStyle w:val="ac"/>
        <w:rPr>
          <w:rtl/>
        </w:rPr>
      </w:pPr>
      <w:r>
        <w:rPr>
          <w:rtl/>
        </w:rPr>
        <w:br/>
        <w:t>צבי הנדל (האיחוד הלאומי - ישראל ביתנו):</w:t>
      </w:r>
    </w:p>
    <w:p w14:paraId="6AA7BE21" w14:textId="77777777" w:rsidR="00000000" w:rsidRDefault="00737B0C">
      <w:pPr>
        <w:pStyle w:val="a"/>
        <w:rPr>
          <w:rtl/>
        </w:rPr>
      </w:pPr>
    </w:p>
    <w:p w14:paraId="4035E635" w14:textId="77777777" w:rsidR="00000000" w:rsidRDefault="00737B0C">
      <w:pPr>
        <w:pStyle w:val="a"/>
        <w:rPr>
          <w:rFonts w:hint="cs"/>
          <w:rtl/>
        </w:rPr>
      </w:pPr>
      <w:r>
        <w:rPr>
          <w:rFonts w:hint="cs"/>
          <w:rtl/>
        </w:rPr>
        <w:t>תוותר.</w:t>
      </w:r>
    </w:p>
    <w:p w14:paraId="6ECD6082" w14:textId="77777777" w:rsidR="00000000" w:rsidRDefault="00737B0C">
      <w:pPr>
        <w:pStyle w:val="Speaker"/>
        <w:rPr>
          <w:rtl/>
        </w:rPr>
      </w:pPr>
      <w:r>
        <w:rPr>
          <w:rtl/>
        </w:rPr>
        <w:br/>
      </w:r>
      <w:bookmarkStart w:id="727" w:name="FS000000550T30_07_2003_23_32_20"/>
      <w:bookmarkStart w:id="728" w:name="_Toc47678226"/>
      <w:bookmarkStart w:id="729" w:name="_Toc49055785"/>
      <w:bookmarkEnd w:id="727"/>
      <w:r>
        <w:rPr>
          <w:rtl/>
        </w:rPr>
        <w:t>עבד-אלמאלכ דהאמשה (רע"ם):</w:t>
      </w:r>
      <w:bookmarkEnd w:id="728"/>
      <w:bookmarkEnd w:id="729"/>
    </w:p>
    <w:p w14:paraId="57FC5296" w14:textId="77777777" w:rsidR="00000000" w:rsidRDefault="00737B0C">
      <w:pPr>
        <w:pStyle w:val="a"/>
        <w:rPr>
          <w:rtl/>
        </w:rPr>
      </w:pPr>
    </w:p>
    <w:p w14:paraId="05F92BF9" w14:textId="77777777" w:rsidR="00000000" w:rsidRDefault="00737B0C">
      <w:pPr>
        <w:pStyle w:val="a"/>
        <w:rPr>
          <w:rFonts w:hint="cs"/>
          <w:rtl/>
        </w:rPr>
      </w:pPr>
      <w:r>
        <w:rPr>
          <w:rFonts w:hint="cs"/>
          <w:rtl/>
        </w:rPr>
        <w:t xml:space="preserve">אולי בחוק הבא. אני חייב לדבר נגד הזוהמה. </w:t>
      </w:r>
    </w:p>
    <w:p w14:paraId="43189D03" w14:textId="77777777" w:rsidR="00000000" w:rsidRDefault="00737B0C">
      <w:pPr>
        <w:pStyle w:val="a"/>
        <w:rPr>
          <w:rFonts w:hint="cs"/>
          <w:rtl/>
        </w:rPr>
      </w:pPr>
    </w:p>
    <w:p w14:paraId="224C66B7" w14:textId="77777777" w:rsidR="00000000" w:rsidRDefault="00737B0C">
      <w:pPr>
        <w:pStyle w:val="a"/>
        <w:rPr>
          <w:rFonts w:hint="cs"/>
          <w:rtl/>
        </w:rPr>
      </w:pPr>
      <w:r>
        <w:rPr>
          <w:rFonts w:hint="cs"/>
          <w:rtl/>
        </w:rPr>
        <w:t>כבוד היושב-ראש, גברתי השרה, חברי חברי הכנסת, אכן אני תומך בחוק הזה בכל לבי, אין לי בעיה אתו. כולנו חייבים לשמור לא רק על שלמות החופים, אלא גם על ניקיונם מזוהמה.</w:t>
      </w:r>
    </w:p>
    <w:p w14:paraId="680D4029" w14:textId="77777777" w:rsidR="00000000" w:rsidRDefault="00737B0C">
      <w:pPr>
        <w:pStyle w:val="ad"/>
        <w:rPr>
          <w:rtl/>
        </w:rPr>
      </w:pPr>
      <w:r>
        <w:rPr>
          <w:rtl/>
        </w:rPr>
        <w:br/>
        <w:t>היו"ר מוחמד ברכה:</w:t>
      </w:r>
    </w:p>
    <w:p w14:paraId="5F63623F" w14:textId="77777777" w:rsidR="00000000" w:rsidRDefault="00737B0C">
      <w:pPr>
        <w:pStyle w:val="a"/>
        <w:rPr>
          <w:rtl/>
        </w:rPr>
      </w:pPr>
    </w:p>
    <w:p w14:paraId="02BD06AC" w14:textId="77777777" w:rsidR="00000000" w:rsidRDefault="00737B0C">
      <w:pPr>
        <w:pStyle w:val="a"/>
        <w:rPr>
          <w:rFonts w:hint="cs"/>
          <w:rtl/>
        </w:rPr>
      </w:pPr>
      <w:r>
        <w:rPr>
          <w:rFonts w:hint="cs"/>
          <w:rtl/>
        </w:rPr>
        <w:t>שנייה. חבר הכנסת גפני, חבר הכנסת גפני; חבר הכנסת משה גפני, התואיל לעזור ל</w:t>
      </w:r>
      <w:r>
        <w:rPr>
          <w:rFonts w:hint="cs"/>
          <w:rtl/>
        </w:rPr>
        <w:t>י ולשבת במקומך ולא לעשות את הסיורים האלה בשעת לילה כל כך מאוחרת?</w:t>
      </w:r>
    </w:p>
    <w:p w14:paraId="28B5AAA9" w14:textId="77777777" w:rsidR="00000000" w:rsidRDefault="00737B0C">
      <w:pPr>
        <w:pStyle w:val="ac"/>
        <w:rPr>
          <w:rtl/>
        </w:rPr>
      </w:pPr>
      <w:r>
        <w:rPr>
          <w:rtl/>
        </w:rPr>
        <w:br/>
        <w:t>משה גפני (יהדות התורה):</w:t>
      </w:r>
    </w:p>
    <w:p w14:paraId="5C60D562" w14:textId="77777777" w:rsidR="00000000" w:rsidRDefault="00737B0C">
      <w:pPr>
        <w:pStyle w:val="a"/>
        <w:rPr>
          <w:rtl/>
        </w:rPr>
      </w:pPr>
    </w:p>
    <w:p w14:paraId="09E70618" w14:textId="77777777" w:rsidR="00000000" w:rsidRDefault="00737B0C">
      <w:pPr>
        <w:pStyle w:val="a"/>
        <w:rPr>
          <w:rFonts w:hint="cs"/>
          <w:rtl/>
        </w:rPr>
      </w:pPr>
      <w:r>
        <w:rPr>
          <w:rFonts w:hint="cs"/>
          <w:rtl/>
        </w:rPr>
        <w:t xml:space="preserve">אני אמרתי - אם אני הייתי בשינוי, לא הייתי נותן להם להתנהג כך. </w:t>
      </w:r>
    </w:p>
    <w:p w14:paraId="7EE172FF" w14:textId="77777777" w:rsidR="00000000" w:rsidRDefault="00737B0C">
      <w:pPr>
        <w:pStyle w:val="ad"/>
        <w:rPr>
          <w:rtl/>
        </w:rPr>
      </w:pPr>
    </w:p>
    <w:p w14:paraId="2A05AE41" w14:textId="77777777" w:rsidR="00000000" w:rsidRDefault="00737B0C">
      <w:pPr>
        <w:pStyle w:val="ad"/>
        <w:rPr>
          <w:rtl/>
        </w:rPr>
      </w:pPr>
      <w:r>
        <w:rPr>
          <w:rFonts w:hint="cs"/>
          <w:rtl/>
        </w:rPr>
        <w:br/>
      </w:r>
      <w:r>
        <w:rPr>
          <w:rtl/>
        </w:rPr>
        <w:t>היו"ר מוחמד ברכה:</w:t>
      </w:r>
    </w:p>
    <w:p w14:paraId="36FAB2C7" w14:textId="77777777" w:rsidR="00000000" w:rsidRDefault="00737B0C">
      <w:pPr>
        <w:pStyle w:val="a"/>
        <w:rPr>
          <w:rtl/>
        </w:rPr>
      </w:pPr>
    </w:p>
    <w:p w14:paraId="4AA95ADA" w14:textId="77777777" w:rsidR="00000000" w:rsidRDefault="00737B0C">
      <w:pPr>
        <w:pStyle w:val="a"/>
        <w:rPr>
          <w:rFonts w:hint="cs"/>
          <w:rtl/>
        </w:rPr>
      </w:pPr>
      <w:r>
        <w:rPr>
          <w:rFonts w:hint="cs"/>
          <w:rtl/>
        </w:rPr>
        <w:t xml:space="preserve">אז בבקשה. אנא ממך. </w:t>
      </w:r>
    </w:p>
    <w:p w14:paraId="5E0F3FE0" w14:textId="77777777" w:rsidR="00000000" w:rsidRDefault="00737B0C">
      <w:pPr>
        <w:pStyle w:val="SpeakerCon"/>
        <w:rPr>
          <w:rtl/>
        </w:rPr>
      </w:pPr>
      <w:r>
        <w:rPr>
          <w:rtl/>
        </w:rPr>
        <w:br/>
      </w:r>
      <w:bookmarkStart w:id="730" w:name="FS000000550T30_07_2003_23_35_00C"/>
      <w:bookmarkEnd w:id="730"/>
      <w:r>
        <w:rPr>
          <w:rtl/>
        </w:rPr>
        <w:t>עבד-אלמאלכ דהאמשה (רע"ם):</w:t>
      </w:r>
    </w:p>
    <w:p w14:paraId="0A1256AF" w14:textId="77777777" w:rsidR="00000000" w:rsidRDefault="00737B0C">
      <w:pPr>
        <w:pStyle w:val="a"/>
        <w:rPr>
          <w:rtl/>
        </w:rPr>
      </w:pPr>
    </w:p>
    <w:p w14:paraId="7C943709" w14:textId="77777777" w:rsidR="00000000" w:rsidRDefault="00737B0C">
      <w:pPr>
        <w:pStyle w:val="a"/>
        <w:rPr>
          <w:rFonts w:hint="cs"/>
          <w:rtl/>
        </w:rPr>
      </w:pPr>
      <w:r>
        <w:rPr>
          <w:rFonts w:hint="cs"/>
          <w:rtl/>
        </w:rPr>
        <w:t>הם כבר אמרו שיש אלוהים, למה אתה ל</w:t>
      </w:r>
      <w:r>
        <w:rPr>
          <w:rFonts w:hint="cs"/>
          <w:rtl/>
        </w:rPr>
        <w:t xml:space="preserve">א הולך אליהם? הם הודו שיש אלוהים, אל תדאג. </w:t>
      </w:r>
    </w:p>
    <w:p w14:paraId="5D104EB3" w14:textId="77777777" w:rsidR="00000000" w:rsidRDefault="00737B0C">
      <w:pPr>
        <w:pStyle w:val="ad"/>
        <w:rPr>
          <w:rtl/>
        </w:rPr>
      </w:pPr>
      <w:r>
        <w:rPr>
          <w:rtl/>
        </w:rPr>
        <w:br/>
        <w:t>היו"ר מוחמד ברכה:</w:t>
      </w:r>
    </w:p>
    <w:p w14:paraId="55A821BC" w14:textId="77777777" w:rsidR="00000000" w:rsidRDefault="00737B0C">
      <w:pPr>
        <w:pStyle w:val="a"/>
        <w:rPr>
          <w:rtl/>
        </w:rPr>
      </w:pPr>
    </w:p>
    <w:p w14:paraId="2E231B0A" w14:textId="77777777" w:rsidR="00000000" w:rsidRDefault="00737B0C">
      <w:pPr>
        <w:pStyle w:val="a"/>
        <w:rPr>
          <w:rFonts w:hint="cs"/>
          <w:rtl/>
        </w:rPr>
      </w:pPr>
      <w:r>
        <w:rPr>
          <w:rFonts w:hint="cs"/>
          <w:rtl/>
        </w:rPr>
        <w:t xml:space="preserve">תודה רבה. בבקשה, חבר הכנסת דהאמשה. </w:t>
      </w:r>
    </w:p>
    <w:p w14:paraId="13D11E22" w14:textId="77777777" w:rsidR="00000000" w:rsidRDefault="00737B0C">
      <w:pPr>
        <w:pStyle w:val="SpeakerCon"/>
        <w:rPr>
          <w:rtl/>
        </w:rPr>
      </w:pPr>
      <w:r>
        <w:rPr>
          <w:rtl/>
        </w:rPr>
        <w:br/>
      </w:r>
      <w:bookmarkStart w:id="731" w:name="FS000000550T30_07_2003_23_36_00C"/>
      <w:bookmarkEnd w:id="731"/>
      <w:r>
        <w:rPr>
          <w:rtl/>
        </w:rPr>
        <w:t>עבד-אלמאלכ דהאמשה (רע"ם):</w:t>
      </w:r>
    </w:p>
    <w:p w14:paraId="587DCD7A" w14:textId="77777777" w:rsidR="00000000" w:rsidRDefault="00737B0C">
      <w:pPr>
        <w:pStyle w:val="a"/>
        <w:rPr>
          <w:rtl/>
        </w:rPr>
      </w:pPr>
    </w:p>
    <w:p w14:paraId="6D4093F7" w14:textId="77777777" w:rsidR="00000000" w:rsidRDefault="00737B0C">
      <w:pPr>
        <w:pStyle w:val="a"/>
        <w:rPr>
          <w:rFonts w:hint="cs"/>
          <w:rtl/>
        </w:rPr>
      </w:pPr>
      <w:r>
        <w:rPr>
          <w:rFonts w:hint="cs"/>
          <w:rtl/>
        </w:rPr>
        <w:t>אכן, חייבים לשמור על ניקיונם של החופים, וחייבים לשמור גם על ניקיונם לא רק מבחינה פיזית, אלא גם מפראי אדם, שמונעים מאחרים להיות ש</w:t>
      </w:r>
      <w:r>
        <w:rPr>
          <w:rFonts w:hint="cs"/>
          <w:rtl/>
        </w:rPr>
        <w:t xml:space="preserve">ם או להגיע לשם. אני מתכוון למקרה האחרון - והוא גם לא הראשון, אני מקווה שכן יהיה האחרון - אבל לפני שבועיים וחצי, שלושה שבועות, אם אני לא טועה, שני בחורים מתמרה שהעזו להגיע לחוף הים, הוכו עד זוב דם ונזקקו לטיפול רפואי, ואחד מהם היה פצוע אנוש. </w:t>
      </w:r>
    </w:p>
    <w:p w14:paraId="617951FB" w14:textId="77777777" w:rsidR="00000000" w:rsidRDefault="00737B0C">
      <w:pPr>
        <w:pStyle w:val="ac"/>
        <w:rPr>
          <w:rtl/>
        </w:rPr>
      </w:pPr>
      <w:r>
        <w:rPr>
          <w:rtl/>
        </w:rPr>
        <w:br/>
        <w:t>מל פולישוק-בל</w:t>
      </w:r>
      <w:r>
        <w:rPr>
          <w:rtl/>
        </w:rPr>
        <w:t>וך (שינוי):</w:t>
      </w:r>
    </w:p>
    <w:p w14:paraId="064AEFB7" w14:textId="77777777" w:rsidR="00000000" w:rsidRDefault="00737B0C">
      <w:pPr>
        <w:pStyle w:val="a"/>
        <w:rPr>
          <w:rtl/>
        </w:rPr>
      </w:pPr>
    </w:p>
    <w:p w14:paraId="03DAF7AE" w14:textId="77777777" w:rsidR="00000000" w:rsidRDefault="00737B0C">
      <w:pPr>
        <w:pStyle w:val="a"/>
        <w:rPr>
          <w:rFonts w:hint="cs"/>
          <w:rtl/>
        </w:rPr>
      </w:pPr>
      <w:r>
        <w:rPr>
          <w:rFonts w:hint="cs"/>
          <w:rtl/>
        </w:rPr>
        <w:t xml:space="preserve">זה קורה גם ליהודים, גם לנשים. </w:t>
      </w:r>
    </w:p>
    <w:p w14:paraId="025C8A88" w14:textId="77777777" w:rsidR="00000000" w:rsidRDefault="00737B0C">
      <w:pPr>
        <w:pStyle w:val="ad"/>
        <w:rPr>
          <w:rtl/>
        </w:rPr>
      </w:pPr>
      <w:r>
        <w:rPr>
          <w:rtl/>
        </w:rPr>
        <w:br/>
        <w:t>היו"ר מוחמד ברכה:</w:t>
      </w:r>
    </w:p>
    <w:p w14:paraId="333B3F5A" w14:textId="77777777" w:rsidR="00000000" w:rsidRDefault="00737B0C">
      <w:pPr>
        <w:pStyle w:val="a"/>
        <w:rPr>
          <w:rtl/>
        </w:rPr>
      </w:pPr>
    </w:p>
    <w:p w14:paraId="02FA1F2A" w14:textId="77777777" w:rsidR="00000000" w:rsidRDefault="00737B0C">
      <w:pPr>
        <w:pStyle w:val="a"/>
        <w:rPr>
          <w:rFonts w:hint="cs"/>
          <w:rtl/>
        </w:rPr>
      </w:pPr>
      <w:r>
        <w:rPr>
          <w:rFonts w:hint="cs"/>
          <w:rtl/>
        </w:rPr>
        <w:t>על מה ההערה, על מה?</w:t>
      </w:r>
    </w:p>
    <w:p w14:paraId="508A52F7" w14:textId="77777777" w:rsidR="00000000" w:rsidRDefault="00737B0C">
      <w:pPr>
        <w:pStyle w:val="SpeakerCon"/>
        <w:rPr>
          <w:rtl/>
        </w:rPr>
      </w:pPr>
      <w:r>
        <w:rPr>
          <w:rtl/>
        </w:rPr>
        <w:br/>
      </w:r>
      <w:bookmarkStart w:id="732" w:name="FS000000550T30_07_2003_23_38_23C"/>
      <w:bookmarkEnd w:id="732"/>
      <w:r>
        <w:rPr>
          <w:rtl/>
        </w:rPr>
        <w:t>עבד-אלמאלכ דהאמשה (רע"ם):</w:t>
      </w:r>
    </w:p>
    <w:p w14:paraId="659DBD39" w14:textId="77777777" w:rsidR="00000000" w:rsidRDefault="00737B0C">
      <w:pPr>
        <w:pStyle w:val="a"/>
        <w:rPr>
          <w:rtl/>
        </w:rPr>
      </w:pPr>
    </w:p>
    <w:p w14:paraId="6F712F56" w14:textId="77777777" w:rsidR="00000000" w:rsidRDefault="00737B0C">
      <w:pPr>
        <w:pStyle w:val="a"/>
        <w:rPr>
          <w:rFonts w:hint="cs"/>
          <w:rtl/>
        </w:rPr>
      </w:pPr>
      <w:r>
        <w:rPr>
          <w:rFonts w:hint="cs"/>
          <w:rtl/>
        </w:rPr>
        <w:t xml:space="preserve">אני לא מבין את ההערה שלך, גברתי. </w:t>
      </w:r>
    </w:p>
    <w:p w14:paraId="6431EB34" w14:textId="77777777" w:rsidR="00000000" w:rsidRDefault="00737B0C">
      <w:pPr>
        <w:pStyle w:val="ac"/>
        <w:rPr>
          <w:rtl/>
        </w:rPr>
      </w:pPr>
      <w:r>
        <w:rPr>
          <w:rtl/>
        </w:rPr>
        <w:br/>
        <w:t>קריאה:</w:t>
      </w:r>
    </w:p>
    <w:p w14:paraId="6A19188F" w14:textId="77777777" w:rsidR="00000000" w:rsidRDefault="00737B0C">
      <w:pPr>
        <w:pStyle w:val="a"/>
        <w:rPr>
          <w:rtl/>
        </w:rPr>
      </w:pPr>
    </w:p>
    <w:p w14:paraId="5FD00AA7" w14:textId="77777777" w:rsidR="00000000" w:rsidRDefault="00737B0C">
      <w:pPr>
        <w:pStyle w:val="a"/>
        <w:rPr>
          <w:rFonts w:hint="cs"/>
          <w:rtl/>
        </w:rPr>
      </w:pPr>
      <w:r>
        <w:rPr>
          <w:rFonts w:hint="cs"/>
          <w:rtl/>
        </w:rPr>
        <w:t>- - -</w:t>
      </w:r>
    </w:p>
    <w:p w14:paraId="4B35874D" w14:textId="77777777" w:rsidR="00000000" w:rsidRDefault="00737B0C">
      <w:pPr>
        <w:pStyle w:val="SpeakerCon"/>
        <w:rPr>
          <w:rtl/>
        </w:rPr>
      </w:pPr>
      <w:r>
        <w:rPr>
          <w:rtl/>
        </w:rPr>
        <w:br/>
      </w:r>
      <w:bookmarkStart w:id="733" w:name="FS000000550T30_07_2003_23_39_00C"/>
      <w:bookmarkEnd w:id="733"/>
      <w:r>
        <w:rPr>
          <w:rtl/>
        </w:rPr>
        <w:t>עבד-אלמאלכ דהאמשה (רע"ם):</w:t>
      </w:r>
    </w:p>
    <w:p w14:paraId="5F947E9F" w14:textId="77777777" w:rsidR="00000000" w:rsidRDefault="00737B0C">
      <w:pPr>
        <w:pStyle w:val="a"/>
        <w:rPr>
          <w:rtl/>
        </w:rPr>
      </w:pPr>
    </w:p>
    <w:p w14:paraId="5ECA77F2" w14:textId="77777777" w:rsidR="00000000" w:rsidRDefault="00737B0C">
      <w:pPr>
        <w:pStyle w:val="a"/>
        <w:rPr>
          <w:rFonts w:hint="cs"/>
          <w:rtl/>
        </w:rPr>
      </w:pPr>
      <w:r>
        <w:rPr>
          <w:rFonts w:hint="cs"/>
          <w:rtl/>
        </w:rPr>
        <w:t>זה קורה, נכון, אבל מה שמדאיג פה, שזה קורה על רקע לאומני. קורה שיש א</w:t>
      </w:r>
      <w:r>
        <w:rPr>
          <w:rFonts w:hint="cs"/>
          <w:rtl/>
        </w:rPr>
        <w:t xml:space="preserve">לימות ויש עבריינות, ויש פשע - זה נכון - אבל כאשר זה קורה על רקע לאומי ולאומני, זה חמור שבעתיים. זה מה שמקומם יותר. </w:t>
      </w:r>
    </w:p>
    <w:p w14:paraId="1868651E" w14:textId="77777777" w:rsidR="00000000" w:rsidRDefault="00737B0C">
      <w:pPr>
        <w:pStyle w:val="a"/>
        <w:rPr>
          <w:rFonts w:hint="cs"/>
          <w:rtl/>
        </w:rPr>
      </w:pPr>
    </w:p>
    <w:p w14:paraId="77FC0071" w14:textId="77777777" w:rsidR="00000000" w:rsidRDefault="00737B0C">
      <w:pPr>
        <w:pStyle w:val="a"/>
        <w:rPr>
          <w:rFonts w:hint="cs"/>
          <w:rtl/>
        </w:rPr>
      </w:pPr>
      <w:r>
        <w:rPr>
          <w:rFonts w:hint="cs"/>
          <w:rtl/>
        </w:rPr>
        <w:t>אם נדבר גם על האפליה והזוהמה על רקע לאומי, אני רוצה, ברשותכם, גם לדבר על זוהמה מסוג אחר - אולי לא זוהמה, אני לא רוצה להגזים - אבל בוודאי יש</w:t>
      </w:r>
      <w:r>
        <w:rPr>
          <w:rFonts w:hint="cs"/>
          <w:rtl/>
        </w:rPr>
        <w:t xml:space="preserve"> פה מין יחס מזלזל, יחס פוגע, יחס לא אכפתי ממדרגה חמורה ביותר. אדוני היושב-ראש, אני מתכוון לחברת "בזק" ולאנשי האחזקה של "בזק", שזה שבועיים לפחות לא מוכנים להיכנס לבקה-אל-ע'רביה ולסביבה שם, והם אומרים: שאנשי הביטחון ייתנו לנו אישור. מה זאת אומרת שיתנו לכם אי</w:t>
      </w:r>
      <w:r>
        <w:rPr>
          <w:rFonts w:hint="cs"/>
          <w:rtl/>
        </w:rPr>
        <w:t xml:space="preserve">שור? </w:t>
      </w:r>
    </w:p>
    <w:p w14:paraId="19A9F95F" w14:textId="77777777" w:rsidR="00000000" w:rsidRDefault="00737B0C">
      <w:pPr>
        <w:pStyle w:val="a"/>
        <w:ind w:firstLine="0"/>
        <w:rPr>
          <w:rFonts w:hint="cs"/>
          <w:rtl/>
        </w:rPr>
      </w:pPr>
    </w:p>
    <w:p w14:paraId="28D070FA" w14:textId="77777777" w:rsidR="00000000" w:rsidRDefault="00737B0C">
      <w:pPr>
        <w:pStyle w:val="ad"/>
        <w:rPr>
          <w:rtl/>
        </w:rPr>
      </w:pPr>
      <w:r>
        <w:rPr>
          <w:rtl/>
        </w:rPr>
        <w:t>היו"ר מוחמד ברכה:</w:t>
      </w:r>
    </w:p>
    <w:p w14:paraId="5F8AFAE3" w14:textId="77777777" w:rsidR="00000000" w:rsidRDefault="00737B0C">
      <w:pPr>
        <w:pStyle w:val="a"/>
        <w:rPr>
          <w:rtl/>
        </w:rPr>
      </w:pPr>
    </w:p>
    <w:p w14:paraId="71C7CF06" w14:textId="77777777" w:rsidR="00000000" w:rsidRDefault="00737B0C">
      <w:pPr>
        <w:pStyle w:val="a"/>
        <w:rPr>
          <w:rFonts w:hint="cs"/>
          <w:rtl/>
        </w:rPr>
      </w:pPr>
      <w:r>
        <w:rPr>
          <w:rFonts w:hint="cs"/>
          <w:rtl/>
        </w:rPr>
        <w:t>חבר הכנסת שרון, רק יותר בשקט.</w:t>
      </w:r>
    </w:p>
    <w:p w14:paraId="195DFCFD" w14:textId="77777777" w:rsidR="00000000" w:rsidRDefault="00737B0C">
      <w:pPr>
        <w:pStyle w:val="a"/>
        <w:rPr>
          <w:rFonts w:hint="cs"/>
          <w:rtl/>
        </w:rPr>
      </w:pPr>
    </w:p>
    <w:p w14:paraId="45BF274A" w14:textId="77777777" w:rsidR="00000000" w:rsidRDefault="00737B0C">
      <w:pPr>
        <w:pStyle w:val="SpeakerCon"/>
        <w:rPr>
          <w:rtl/>
        </w:rPr>
      </w:pPr>
      <w:bookmarkStart w:id="734" w:name="FS000000550T30_07_2003_23_06_42C"/>
      <w:bookmarkEnd w:id="734"/>
      <w:r>
        <w:rPr>
          <w:rtl/>
        </w:rPr>
        <w:t>עבד-אלמאלכ דהאמשה (רע"ם):</w:t>
      </w:r>
    </w:p>
    <w:p w14:paraId="51531042" w14:textId="77777777" w:rsidR="00000000" w:rsidRDefault="00737B0C">
      <w:pPr>
        <w:pStyle w:val="a"/>
        <w:rPr>
          <w:rtl/>
        </w:rPr>
      </w:pPr>
    </w:p>
    <w:p w14:paraId="7AA38DAA" w14:textId="77777777" w:rsidR="00000000" w:rsidRDefault="00737B0C">
      <w:pPr>
        <w:pStyle w:val="a"/>
        <w:rPr>
          <w:rFonts w:hint="cs"/>
          <w:rtl/>
        </w:rPr>
      </w:pPr>
      <w:r>
        <w:rPr>
          <w:rFonts w:hint="cs"/>
          <w:rtl/>
        </w:rPr>
        <w:t>איזה מין אישור? אתם חברה במדינת ישראל. כשיש קלקולים, כשיש צורך בתיקונים, חובתכם לבוא ולתקן. זכותכם להיות מוגנים, בוודאי. אני בטוח שתושבי בקה-אל-ע'רביה יגנו עליהם לפני אחרים</w:t>
      </w:r>
      <w:r>
        <w:rPr>
          <w:rFonts w:hint="cs"/>
          <w:rtl/>
        </w:rPr>
        <w:t>, ואני בטוח שכל אדם שנכנס לבקה-אל-ע'רביה, אם הוא איש "בזק", אם הוא איש חברת החשמל ואם הוא סתם תייר או מבקר - - -</w:t>
      </w:r>
    </w:p>
    <w:p w14:paraId="6F7E9CDB" w14:textId="77777777" w:rsidR="00000000" w:rsidRDefault="00737B0C">
      <w:pPr>
        <w:pStyle w:val="a"/>
        <w:rPr>
          <w:rFonts w:hint="cs"/>
          <w:rtl/>
        </w:rPr>
      </w:pPr>
    </w:p>
    <w:p w14:paraId="67545F30" w14:textId="77777777" w:rsidR="00000000" w:rsidRDefault="00737B0C">
      <w:pPr>
        <w:pStyle w:val="ac"/>
        <w:rPr>
          <w:rtl/>
        </w:rPr>
      </w:pPr>
      <w:r>
        <w:rPr>
          <w:rFonts w:hint="eastAsia"/>
          <w:rtl/>
        </w:rPr>
        <w:t>רומן</w:t>
      </w:r>
      <w:r>
        <w:rPr>
          <w:rtl/>
        </w:rPr>
        <w:t xml:space="preserve"> ברונפמן (מרצ):</w:t>
      </w:r>
    </w:p>
    <w:p w14:paraId="2AD4A85A" w14:textId="77777777" w:rsidR="00000000" w:rsidRDefault="00737B0C">
      <w:pPr>
        <w:pStyle w:val="a"/>
        <w:rPr>
          <w:rFonts w:hint="cs"/>
          <w:rtl/>
        </w:rPr>
      </w:pPr>
    </w:p>
    <w:p w14:paraId="3B4B5E76" w14:textId="77777777" w:rsidR="00000000" w:rsidRDefault="00737B0C">
      <w:pPr>
        <w:pStyle w:val="a"/>
        <w:ind w:firstLine="0"/>
        <w:rPr>
          <w:rFonts w:hint="cs"/>
          <w:rtl/>
        </w:rPr>
      </w:pPr>
      <w:r>
        <w:rPr>
          <w:rFonts w:hint="cs"/>
          <w:rtl/>
        </w:rPr>
        <w:tab/>
        <w:t>איפה רצחו - - -</w:t>
      </w:r>
    </w:p>
    <w:p w14:paraId="55739F92" w14:textId="77777777" w:rsidR="00000000" w:rsidRDefault="00737B0C">
      <w:pPr>
        <w:pStyle w:val="a"/>
        <w:ind w:firstLine="0"/>
        <w:rPr>
          <w:rFonts w:hint="cs"/>
          <w:rtl/>
        </w:rPr>
      </w:pPr>
    </w:p>
    <w:p w14:paraId="4FBD818D" w14:textId="77777777" w:rsidR="00000000" w:rsidRDefault="00737B0C">
      <w:pPr>
        <w:pStyle w:val="SpeakerCon"/>
        <w:rPr>
          <w:rtl/>
        </w:rPr>
      </w:pPr>
      <w:bookmarkStart w:id="735" w:name="FS000000550T30_07_2003_23_08_50C"/>
      <w:bookmarkEnd w:id="735"/>
      <w:r>
        <w:rPr>
          <w:rtl/>
        </w:rPr>
        <w:t>עבד-אלמאלכ דהאמשה (רע"ם):</w:t>
      </w:r>
    </w:p>
    <w:p w14:paraId="341FCC13" w14:textId="77777777" w:rsidR="00000000" w:rsidRDefault="00737B0C">
      <w:pPr>
        <w:pStyle w:val="a"/>
        <w:rPr>
          <w:rtl/>
        </w:rPr>
      </w:pPr>
    </w:p>
    <w:p w14:paraId="42E4C42D" w14:textId="77777777" w:rsidR="00000000" w:rsidRDefault="00737B0C">
      <w:pPr>
        <w:pStyle w:val="a"/>
        <w:ind w:firstLine="0"/>
        <w:rPr>
          <w:rFonts w:hint="cs"/>
          <w:rtl/>
        </w:rPr>
      </w:pPr>
      <w:r>
        <w:rPr>
          <w:rFonts w:hint="cs"/>
          <w:rtl/>
        </w:rPr>
        <w:tab/>
        <w:t>אגב, לא בבקה-אל-ע'רביה, אדוני. יש שם גבול, ויש בקה-א-שרקיה ויש נזלת-עיסא. א</w:t>
      </w:r>
      <w:r>
        <w:rPr>
          <w:rFonts w:hint="cs"/>
          <w:rtl/>
        </w:rPr>
        <w:t xml:space="preserve">ני מכיר את המקום, אני נמצא שם די הרבה פעמים. קורים דברים, בארץ הזאת אנחנו עדים לרציחות ולשפיכות דמים, מכל הכיוונים, אבל אף פעם לא אמרנו שזו סיבה להשבית את החיים לאזרחים או לא להיכנס למקומות האלה. </w:t>
      </w:r>
    </w:p>
    <w:p w14:paraId="5D46D2EE" w14:textId="77777777" w:rsidR="00000000" w:rsidRDefault="00737B0C">
      <w:pPr>
        <w:pStyle w:val="a"/>
        <w:ind w:firstLine="0"/>
        <w:rPr>
          <w:rFonts w:hint="cs"/>
          <w:rtl/>
        </w:rPr>
      </w:pPr>
    </w:p>
    <w:p w14:paraId="0116D379" w14:textId="77777777" w:rsidR="00000000" w:rsidRDefault="00737B0C">
      <w:pPr>
        <w:pStyle w:val="ad"/>
        <w:rPr>
          <w:rtl/>
        </w:rPr>
      </w:pPr>
      <w:r>
        <w:rPr>
          <w:rtl/>
        </w:rPr>
        <w:t>היו"ר מוחמד ברכה:</w:t>
      </w:r>
    </w:p>
    <w:p w14:paraId="63BB88B8" w14:textId="77777777" w:rsidR="00000000" w:rsidRDefault="00737B0C">
      <w:pPr>
        <w:pStyle w:val="a"/>
        <w:rPr>
          <w:rtl/>
        </w:rPr>
      </w:pPr>
    </w:p>
    <w:p w14:paraId="2C78EACA" w14:textId="77777777" w:rsidR="00000000" w:rsidRDefault="00737B0C">
      <w:pPr>
        <w:pStyle w:val="a"/>
        <w:rPr>
          <w:rFonts w:hint="cs"/>
          <w:rtl/>
        </w:rPr>
      </w:pPr>
      <w:r>
        <w:rPr>
          <w:rFonts w:hint="cs"/>
          <w:rtl/>
        </w:rPr>
        <w:t>צריך לסיים, חבר הכנסת דהאמשה.</w:t>
      </w:r>
    </w:p>
    <w:p w14:paraId="35D4148F" w14:textId="77777777" w:rsidR="00000000" w:rsidRDefault="00737B0C">
      <w:pPr>
        <w:pStyle w:val="a"/>
        <w:rPr>
          <w:rFonts w:hint="cs"/>
          <w:rtl/>
        </w:rPr>
      </w:pPr>
    </w:p>
    <w:p w14:paraId="24258F3D" w14:textId="77777777" w:rsidR="00000000" w:rsidRDefault="00737B0C">
      <w:pPr>
        <w:pStyle w:val="SpeakerCon"/>
        <w:rPr>
          <w:rtl/>
        </w:rPr>
      </w:pPr>
      <w:bookmarkStart w:id="736" w:name="FS000000550T30_07_2003_23_11_06C"/>
      <w:bookmarkEnd w:id="736"/>
      <w:r>
        <w:rPr>
          <w:rtl/>
        </w:rPr>
        <w:t>עבד-אלמא</w:t>
      </w:r>
      <w:r>
        <w:rPr>
          <w:rtl/>
        </w:rPr>
        <w:t>לכ דהאמשה (רע"ם):</w:t>
      </w:r>
    </w:p>
    <w:p w14:paraId="4FF4D01B" w14:textId="77777777" w:rsidR="00000000" w:rsidRDefault="00737B0C">
      <w:pPr>
        <w:pStyle w:val="a"/>
        <w:rPr>
          <w:rtl/>
        </w:rPr>
      </w:pPr>
    </w:p>
    <w:p w14:paraId="7DE07771" w14:textId="77777777" w:rsidR="00000000" w:rsidRDefault="00737B0C">
      <w:pPr>
        <w:pStyle w:val="a"/>
        <w:rPr>
          <w:rFonts w:hint="cs"/>
          <w:rtl/>
        </w:rPr>
      </w:pPr>
      <w:r>
        <w:rPr>
          <w:rFonts w:hint="cs"/>
          <w:rtl/>
        </w:rPr>
        <w:t>וברשותך, אדוני היושב-ראש, אני חייב לציין בשיא הקיצור - - -</w:t>
      </w:r>
    </w:p>
    <w:p w14:paraId="27532FE0" w14:textId="77777777" w:rsidR="00000000" w:rsidRDefault="00737B0C">
      <w:pPr>
        <w:pStyle w:val="a"/>
        <w:rPr>
          <w:rFonts w:hint="cs"/>
          <w:rtl/>
        </w:rPr>
      </w:pPr>
    </w:p>
    <w:p w14:paraId="3D6067BC" w14:textId="77777777" w:rsidR="00000000" w:rsidRDefault="00737B0C">
      <w:pPr>
        <w:pStyle w:val="ac"/>
        <w:rPr>
          <w:rtl/>
        </w:rPr>
      </w:pPr>
      <w:r>
        <w:rPr>
          <w:rFonts w:hint="eastAsia"/>
          <w:rtl/>
        </w:rPr>
        <w:t>רוני</w:t>
      </w:r>
      <w:r>
        <w:rPr>
          <w:rtl/>
        </w:rPr>
        <w:t xml:space="preserve"> בר-און (הליכוד):</w:t>
      </w:r>
    </w:p>
    <w:p w14:paraId="36787C73" w14:textId="77777777" w:rsidR="00000000" w:rsidRDefault="00737B0C">
      <w:pPr>
        <w:pStyle w:val="a"/>
        <w:rPr>
          <w:rFonts w:hint="cs"/>
          <w:rtl/>
        </w:rPr>
      </w:pPr>
    </w:p>
    <w:p w14:paraId="474B29DC" w14:textId="77777777" w:rsidR="00000000" w:rsidRDefault="00737B0C">
      <w:pPr>
        <w:pStyle w:val="a"/>
        <w:rPr>
          <w:rFonts w:hint="cs"/>
          <w:rtl/>
        </w:rPr>
      </w:pPr>
      <w:r>
        <w:rPr>
          <w:rFonts w:hint="cs"/>
          <w:rtl/>
        </w:rPr>
        <w:t>- - -</w:t>
      </w:r>
    </w:p>
    <w:p w14:paraId="2991ADD9" w14:textId="77777777" w:rsidR="00000000" w:rsidRDefault="00737B0C">
      <w:pPr>
        <w:pStyle w:val="a"/>
        <w:rPr>
          <w:rFonts w:hint="cs"/>
          <w:rtl/>
        </w:rPr>
      </w:pPr>
    </w:p>
    <w:p w14:paraId="54C717E7" w14:textId="77777777" w:rsidR="00000000" w:rsidRDefault="00737B0C">
      <w:pPr>
        <w:pStyle w:val="ad"/>
        <w:rPr>
          <w:rtl/>
        </w:rPr>
      </w:pPr>
      <w:r>
        <w:rPr>
          <w:rtl/>
        </w:rPr>
        <w:t>היו"ר מוחמד ברכה:</w:t>
      </w:r>
    </w:p>
    <w:p w14:paraId="74ECC9FD" w14:textId="77777777" w:rsidR="00000000" w:rsidRDefault="00737B0C">
      <w:pPr>
        <w:pStyle w:val="a"/>
        <w:rPr>
          <w:rtl/>
        </w:rPr>
      </w:pPr>
    </w:p>
    <w:p w14:paraId="3B0DDD48" w14:textId="77777777" w:rsidR="00000000" w:rsidRDefault="00737B0C">
      <w:pPr>
        <w:pStyle w:val="a"/>
        <w:rPr>
          <w:rFonts w:hint="cs"/>
          <w:rtl/>
        </w:rPr>
      </w:pPr>
      <w:r>
        <w:rPr>
          <w:rFonts w:hint="cs"/>
          <w:rtl/>
        </w:rPr>
        <w:t>חבר הכנסת בר-און, תאפשר לו לסיים, בבקשה.</w:t>
      </w:r>
    </w:p>
    <w:p w14:paraId="1DEEDC10" w14:textId="77777777" w:rsidR="00000000" w:rsidRDefault="00737B0C">
      <w:pPr>
        <w:pStyle w:val="a"/>
        <w:rPr>
          <w:rFonts w:hint="cs"/>
          <w:rtl/>
        </w:rPr>
      </w:pPr>
    </w:p>
    <w:p w14:paraId="6F7D2189" w14:textId="77777777" w:rsidR="00000000" w:rsidRDefault="00737B0C">
      <w:pPr>
        <w:pStyle w:val="SpeakerCon"/>
        <w:rPr>
          <w:rtl/>
        </w:rPr>
      </w:pPr>
      <w:bookmarkStart w:id="737" w:name="FS000000550T30_07_2003_23_11_50C"/>
      <w:bookmarkEnd w:id="737"/>
      <w:r>
        <w:rPr>
          <w:rtl/>
        </w:rPr>
        <w:t>עבד-אלמאלכ דהאמשה (רע"ם):</w:t>
      </w:r>
    </w:p>
    <w:p w14:paraId="2E7C68CD" w14:textId="77777777" w:rsidR="00000000" w:rsidRDefault="00737B0C">
      <w:pPr>
        <w:pStyle w:val="a"/>
        <w:rPr>
          <w:rtl/>
        </w:rPr>
      </w:pPr>
    </w:p>
    <w:p w14:paraId="75CD46D4" w14:textId="77777777" w:rsidR="00000000" w:rsidRDefault="00737B0C">
      <w:pPr>
        <w:pStyle w:val="a"/>
        <w:rPr>
          <w:rFonts w:hint="cs"/>
          <w:rtl/>
        </w:rPr>
      </w:pPr>
      <w:r>
        <w:rPr>
          <w:rFonts w:hint="cs"/>
          <w:rtl/>
        </w:rPr>
        <w:t>חבר הכנסת בר-און, אתה יודע את האמת ואני יודע את האמת. תאמין</w:t>
      </w:r>
      <w:r>
        <w:rPr>
          <w:rFonts w:hint="cs"/>
          <w:rtl/>
        </w:rPr>
        <w:t xml:space="preserve"> לי, אנחנו שנינו יודעים מספיק טוב מה קורה ומה לא קורה.</w:t>
      </w:r>
    </w:p>
    <w:p w14:paraId="5F23225C" w14:textId="77777777" w:rsidR="00000000" w:rsidRDefault="00737B0C">
      <w:pPr>
        <w:pStyle w:val="a"/>
        <w:rPr>
          <w:rFonts w:hint="cs"/>
          <w:rtl/>
        </w:rPr>
      </w:pPr>
    </w:p>
    <w:p w14:paraId="61E9FA43" w14:textId="77777777" w:rsidR="00000000" w:rsidRDefault="00737B0C">
      <w:pPr>
        <w:pStyle w:val="ad"/>
        <w:rPr>
          <w:rtl/>
        </w:rPr>
      </w:pPr>
      <w:r>
        <w:rPr>
          <w:rtl/>
        </w:rPr>
        <w:t>היו"ר מוחמד ברכה:</w:t>
      </w:r>
    </w:p>
    <w:p w14:paraId="6832CA2F" w14:textId="77777777" w:rsidR="00000000" w:rsidRDefault="00737B0C">
      <w:pPr>
        <w:pStyle w:val="a"/>
        <w:rPr>
          <w:rtl/>
        </w:rPr>
      </w:pPr>
    </w:p>
    <w:p w14:paraId="7F8351D9" w14:textId="77777777" w:rsidR="00000000" w:rsidRDefault="00737B0C">
      <w:pPr>
        <w:pStyle w:val="a"/>
        <w:rPr>
          <w:rFonts w:hint="cs"/>
          <w:rtl/>
        </w:rPr>
      </w:pPr>
      <w:r>
        <w:rPr>
          <w:rFonts w:hint="cs"/>
          <w:rtl/>
        </w:rPr>
        <w:t>תסיים.</w:t>
      </w:r>
    </w:p>
    <w:p w14:paraId="6BE7FDCC" w14:textId="77777777" w:rsidR="00000000" w:rsidRDefault="00737B0C">
      <w:pPr>
        <w:pStyle w:val="a"/>
        <w:rPr>
          <w:rFonts w:hint="cs"/>
          <w:rtl/>
        </w:rPr>
      </w:pPr>
    </w:p>
    <w:p w14:paraId="3E0060A3" w14:textId="77777777" w:rsidR="00000000" w:rsidRDefault="00737B0C">
      <w:pPr>
        <w:pStyle w:val="SpeakerCon"/>
        <w:rPr>
          <w:rtl/>
        </w:rPr>
      </w:pPr>
      <w:bookmarkStart w:id="738" w:name="FS000000550T30_07_2003_23_12_31C"/>
      <w:bookmarkEnd w:id="738"/>
      <w:r>
        <w:rPr>
          <w:rtl/>
        </w:rPr>
        <w:t>עבד-אלמאלכ דהאמשה (רע"ם):</w:t>
      </w:r>
    </w:p>
    <w:p w14:paraId="2F882BDA" w14:textId="77777777" w:rsidR="00000000" w:rsidRDefault="00737B0C">
      <w:pPr>
        <w:pStyle w:val="a"/>
        <w:rPr>
          <w:rtl/>
        </w:rPr>
      </w:pPr>
    </w:p>
    <w:p w14:paraId="16070D7C" w14:textId="77777777" w:rsidR="00000000" w:rsidRDefault="00737B0C">
      <w:pPr>
        <w:pStyle w:val="a"/>
        <w:rPr>
          <w:rFonts w:hint="cs"/>
          <w:rtl/>
        </w:rPr>
      </w:pPr>
      <w:r>
        <w:rPr>
          <w:rFonts w:hint="cs"/>
          <w:rtl/>
        </w:rPr>
        <w:t xml:space="preserve">אני אומר שעל אנשי "בזק" להיכנס ולתקן את הטלפונים ולעשות את מלאכתם. הדבר גובל בפיקוח נפש, וחייבים לעשות את זה. אין להם מה לפחד. אני בטוח שגם תושבי </w:t>
      </w:r>
      <w:r>
        <w:rPr>
          <w:rFonts w:hint="cs"/>
          <w:rtl/>
        </w:rPr>
        <w:t>בקה-אל-ע'רביה יגנו עליהם, ויש לנו עדיין מדינה וצבא וביטחון, שזו חובתם להגן עליהם. אבל ודאי שהפתרון איננו להחרים את בקה-אל-ע'רביה או להחרים כפרים אחרים, כפי שזה קרה גם בעבר. תודה רבה, אדוני.</w:t>
      </w:r>
    </w:p>
    <w:p w14:paraId="279D05DF" w14:textId="77777777" w:rsidR="00000000" w:rsidRDefault="00737B0C">
      <w:pPr>
        <w:pStyle w:val="a"/>
        <w:rPr>
          <w:rFonts w:hint="cs"/>
          <w:rtl/>
        </w:rPr>
      </w:pPr>
    </w:p>
    <w:p w14:paraId="4DF6FBDA" w14:textId="77777777" w:rsidR="00000000" w:rsidRDefault="00737B0C">
      <w:pPr>
        <w:pStyle w:val="ad"/>
        <w:rPr>
          <w:rtl/>
        </w:rPr>
      </w:pPr>
      <w:r>
        <w:rPr>
          <w:rtl/>
        </w:rPr>
        <w:t>היו"ר מוחמד ברכה:</w:t>
      </w:r>
    </w:p>
    <w:p w14:paraId="1728AABF" w14:textId="77777777" w:rsidR="00000000" w:rsidRDefault="00737B0C">
      <w:pPr>
        <w:pStyle w:val="a"/>
        <w:rPr>
          <w:rtl/>
        </w:rPr>
      </w:pPr>
    </w:p>
    <w:p w14:paraId="0E2B1EFB" w14:textId="77777777" w:rsidR="00000000" w:rsidRDefault="00737B0C">
      <w:pPr>
        <w:pStyle w:val="a"/>
        <w:rPr>
          <w:rFonts w:hint="cs"/>
          <w:rtl/>
        </w:rPr>
      </w:pPr>
      <w:r>
        <w:rPr>
          <w:rFonts w:hint="cs"/>
          <w:rtl/>
        </w:rPr>
        <w:t xml:space="preserve">תודה רבה, אדוני.  רשות הדיבור לאחרון הדוברים, </w:t>
      </w:r>
      <w:r>
        <w:rPr>
          <w:rFonts w:hint="cs"/>
          <w:rtl/>
        </w:rPr>
        <w:t>חבר הכנסת עמרם מצנע. בבקשה, אדוני.</w:t>
      </w:r>
    </w:p>
    <w:p w14:paraId="27504280" w14:textId="77777777" w:rsidR="00000000" w:rsidRDefault="00737B0C">
      <w:pPr>
        <w:pStyle w:val="Speaker"/>
        <w:rPr>
          <w:rFonts w:hint="cs"/>
          <w:rtl/>
        </w:rPr>
      </w:pPr>
      <w:bookmarkStart w:id="739" w:name="FS000001042T30_07_2003_23_15_18"/>
      <w:bookmarkEnd w:id="739"/>
    </w:p>
    <w:p w14:paraId="4D13EEA2" w14:textId="77777777" w:rsidR="00000000" w:rsidRDefault="00737B0C">
      <w:pPr>
        <w:pStyle w:val="Speaker"/>
        <w:rPr>
          <w:rtl/>
        </w:rPr>
      </w:pPr>
      <w:bookmarkStart w:id="740" w:name="_Toc47678227"/>
      <w:bookmarkStart w:id="741" w:name="_Toc49055786"/>
      <w:r>
        <w:rPr>
          <w:rFonts w:hint="eastAsia"/>
          <w:rtl/>
        </w:rPr>
        <w:t>עמרם</w:t>
      </w:r>
      <w:r>
        <w:rPr>
          <w:rtl/>
        </w:rPr>
        <w:t xml:space="preserve"> מצנע (העבודה-מימד):</w:t>
      </w:r>
      <w:bookmarkEnd w:id="740"/>
      <w:bookmarkEnd w:id="741"/>
    </w:p>
    <w:p w14:paraId="10B6974B" w14:textId="77777777" w:rsidR="00000000" w:rsidRDefault="00737B0C">
      <w:pPr>
        <w:pStyle w:val="a"/>
        <w:ind w:firstLine="0"/>
        <w:rPr>
          <w:rFonts w:hint="cs"/>
          <w:rtl/>
        </w:rPr>
      </w:pPr>
    </w:p>
    <w:p w14:paraId="47D6D4F0" w14:textId="77777777" w:rsidR="00000000" w:rsidRDefault="00737B0C">
      <w:pPr>
        <w:pStyle w:val="a"/>
        <w:ind w:firstLine="0"/>
        <w:rPr>
          <w:rFonts w:hint="cs"/>
          <w:rtl/>
        </w:rPr>
      </w:pPr>
      <w:r>
        <w:rPr>
          <w:rFonts w:hint="cs"/>
          <w:rtl/>
        </w:rPr>
        <w:tab/>
        <w:t>מכובדי היושב-ראש, גברתי השרה, חברי הכנסת, אני מאוד שמח שהחוק הקודם ירד מסדר-היום, ידידי גפני. אני שמח, כי החוק ההוא אומנם זכה להרבה מאוד תמיכה, אבל הוא נשען על הרבה מאוד דברים, שלפי דעתי הם פופ</w:t>
      </w:r>
      <w:r>
        <w:rPr>
          <w:rFonts w:hint="cs"/>
          <w:rtl/>
        </w:rPr>
        <w:t xml:space="preserve">וליסטיים, ולא מבינים שבצד הצורך לשמור על חופי מדינת ישראל, צריך גם לבנות ולהתפתח. לדעתי, החוק, לו היה מגיע לאישור, הוא היה גוזר גזר-דין מוות כמעט על פיתוח החופים. ועל כן, אני שמח שהחוק הזה עבר מן העולם - - </w:t>
      </w:r>
    </w:p>
    <w:p w14:paraId="17B3D9F9" w14:textId="77777777" w:rsidR="00000000" w:rsidRDefault="00737B0C">
      <w:pPr>
        <w:pStyle w:val="a"/>
        <w:ind w:firstLine="0"/>
        <w:rPr>
          <w:rFonts w:hint="cs"/>
          <w:rtl/>
        </w:rPr>
      </w:pPr>
    </w:p>
    <w:p w14:paraId="69BDF6AD" w14:textId="77777777" w:rsidR="00000000" w:rsidRDefault="00737B0C">
      <w:pPr>
        <w:pStyle w:val="ac"/>
        <w:rPr>
          <w:rtl/>
        </w:rPr>
      </w:pPr>
      <w:r>
        <w:rPr>
          <w:rFonts w:hint="eastAsia"/>
          <w:rtl/>
        </w:rPr>
        <w:t>רוני</w:t>
      </w:r>
      <w:r>
        <w:rPr>
          <w:rtl/>
        </w:rPr>
        <w:t xml:space="preserve"> בר-און (הליכוד):</w:t>
      </w:r>
    </w:p>
    <w:p w14:paraId="37AD4728" w14:textId="77777777" w:rsidR="00000000" w:rsidRDefault="00737B0C">
      <w:pPr>
        <w:pStyle w:val="a"/>
        <w:rPr>
          <w:rFonts w:hint="cs"/>
          <w:rtl/>
        </w:rPr>
      </w:pPr>
    </w:p>
    <w:p w14:paraId="0D8F8A1F" w14:textId="77777777" w:rsidR="00000000" w:rsidRDefault="00737B0C">
      <w:pPr>
        <w:pStyle w:val="a"/>
        <w:rPr>
          <w:rFonts w:hint="cs"/>
          <w:rtl/>
        </w:rPr>
      </w:pPr>
      <w:r>
        <w:rPr>
          <w:rFonts w:hint="cs"/>
          <w:rtl/>
        </w:rPr>
        <w:t xml:space="preserve"> - - -</w:t>
      </w:r>
    </w:p>
    <w:p w14:paraId="56B290C4" w14:textId="77777777" w:rsidR="00000000" w:rsidRDefault="00737B0C">
      <w:pPr>
        <w:pStyle w:val="a"/>
        <w:rPr>
          <w:rFonts w:hint="cs"/>
          <w:rtl/>
        </w:rPr>
      </w:pPr>
    </w:p>
    <w:p w14:paraId="1B689050" w14:textId="77777777" w:rsidR="00000000" w:rsidRDefault="00737B0C">
      <w:pPr>
        <w:pStyle w:val="SpeakerCon"/>
        <w:rPr>
          <w:rtl/>
        </w:rPr>
      </w:pPr>
      <w:bookmarkStart w:id="742" w:name="FS000001042T30_07_2003_23_17_52C"/>
      <w:bookmarkEnd w:id="742"/>
      <w:r>
        <w:rPr>
          <w:rtl/>
        </w:rPr>
        <w:t>עמרם מצנע (העבודה</w:t>
      </w:r>
      <w:r>
        <w:rPr>
          <w:rtl/>
        </w:rPr>
        <w:t>-מימד):</w:t>
      </w:r>
    </w:p>
    <w:p w14:paraId="15751020" w14:textId="77777777" w:rsidR="00000000" w:rsidRDefault="00737B0C">
      <w:pPr>
        <w:pStyle w:val="a"/>
        <w:rPr>
          <w:rtl/>
        </w:rPr>
      </w:pPr>
    </w:p>
    <w:p w14:paraId="46F864E8" w14:textId="77777777" w:rsidR="00000000" w:rsidRDefault="00737B0C">
      <w:pPr>
        <w:pStyle w:val="a"/>
        <w:rPr>
          <w:rFonts w:hint="cs"/>
          <w:rtl/>
        </w:rPr>
      </w:pPr>
      <w:r>
        <w:rPr>
          <w:rFonts w:hint="cs"/>
          <w:rtl/>
        </w:rPr>
        <w:t>- - ואני מוכן לתת לך תשובה על כל דבר שקרה בחיפה בעשר השנים האחרונות. אני נושא באחריות.</w:t>
      </w:r>
    </w:p>
    <w:p w14:paraId="4243E47C" w14:textId="77777777" w:rsidR="00000000" w:rsidRDefault="00737B0C">
      <w:pPr>
        <w:pStyle w:val="a"/>
        <w:rPr>
          <w:rFonts w:hint="cs"/>
          <w:rtl/>
        </w:rPr>
      </w:pPr>
    </w:p>
    <w:p w14:paraId="41A13879" w14:textId="77777777" w:rsidR="00000000" w:rsidRDefault="00737B0C">
      <w:pPr>
        <w:pStyle w:val="a"/>
        <w:rPr>
          <w:rFonts w:hint="cs"/>
          <w:rtl/>
        </w:rPr>
      </w:pPr>
      <w:r>
        <w:rPr>
          <w:rFonts w:hint="cs"/>
          <w:rtl/>
        </w:rPr>
        <w:t xml:space="preserve">החוק הזה </w:t>
      </w:r>
      <w:r>
        <w:rPr>
          <w:rtl/>
        </w:rPr>
        <w:t>–</w:t>
      </w:r>
      <w:r>
        <w:rPr>
          <w:rFonts w:hint="cs"/>
          <w:rtl/>
        </w:rPr>
        <w:t xml:space="preserve"> אתם תתפלאו, אני אצביע בעדו. </w:t>
      </w:r>
    </w:p>
    <w:p w14:paraId="6100421C" w14:textId="77777777" w:rsidR="00000000" w:rsidRDefault="00737B0C">
      <w:pPr>
        <w:pStyle w:val="a"/>
        <w:rPr>
          <w:rFonts w:hint="cs"/>
          <w:rtl/>
        </w:rPr>
      </w:pPr>
    </w:p>
    <w:p w14:paraId="61F5294D" w14:textId="77777777" w:rsidR="00000000" w:rsidRDefault="00737B0C">
      <w:pPr>
        <w:pStyle w:val="ac"/>
        <w:rPr>
          <w:rtl/>
        </w:rPr>
      </w:pPr>
      <w:r>
        <w:rPr>
          <w:rFonts w:hint="eastAsia"/>
          <w:rtl/>
        </w:rPr>
        <w:t>משה</w:t>
      </w:r>
      <w:r>
        <w:rPr>
          <w:rtl/>
        </w:rPr>
        <w:t xml:space="preserve"> גפני (יהדות התורה):</w:t>
      </w:r>
    </w:p>
    <w:p w14:paraId="153E55DA" w14:textId="77777777" w:rsidR="00000000" w:rsidRDefault="00737B0C">
      <w:pPr>
        <w:pStyle w:val="a"/>
        <w:rPr>
          <w:rFonts w:hint="cs"/>
          <w:rtl/>
        </w:rPr>
      </w:pPr>
    </w:p>
    <w:p w14:paraId="13704EBC" w14:textId="77777777" w:rsidR="00000000" w:rsidRDefault="00737B0C">
      <w:pPr>
        <w:pStyle w:val="a"/>
        <w:rPr>
          <w:rFonts w:hint="cs"/>
          <w:rtl/>
        </w:rPr>
      </w:pPr>
      <w:r>
        <w:rPr>
          <w:rFonts w:hint="cs"/>
          <w:rtl/>
        </w:rPr>
        <w:t>- - -</w:t>
      </w:r>
    </w:p>
    <w:p w14:paraId="56894129" w14:textId="77777777" w:rsidR="00000000" w:rsidRDefault="00737B0C">
      <w:pPr>
        <w:pStyle w:val="a"/>
        <w:rPr>
          <w:rFonts w:hint="cs"/>
          <w:rtl/>
        </w:rPr>
      </w:pPr>
    </w:p>
    <w:p w14:paraId="6A95AAF1" w14:textId="77777777" w:rsidR="00000000" w:rsidRDefault="00737B0C">
      <w:pPr>
        <w:pStyle w:val="SpeakerCon"/>
        <w:rPr>
          <w:rtl/>
        </w:rPr>
      </w:pPr>
      <w:bookmarkStart w:id="743" w:name="FS000001042T30_07_2003_23_18_39C"/>
      <w:bookmarkEnd w:id="743"/>
      <w:r>
        <w:rPr>
          <w:rtl/>
        </w:rPr>
        <w:t>עמרם מצנע (העבודה-מימד):</w:t>
      </w:r>
    </w:p>
    <w:p w14:paraId="0ACBD2B8" w14:textId="77777777" w:rsidR="00000000" w:rsidRDefault="00737B0C">
      <w:pPr>
        <w:pStyle w:val="a"/>
        <w:rPr>
          <w:rtl/>
        </w:rPr>
      </w:pPr>
    </w:p>
    <w:p w14:paraId="485F974A" w14:textId="77777777" w:rsidR="00000000" w:rsidRDefault="00737B0C">
      <w:pPr>
        <w:pStyle w:val="a"/>
        <w:rPr>
          <w:rFonts w:hint="cs"/>
          <w:rtl/>
        </w:rPr>
      </w:pPr>
      <w:r>
        <w:rPr>
          <w:rFonts w:hint="cs"/>
          <w:rtl/>
        </w:rPr>
        <w:t xml:space="preserve">אני אצביע בעדו, מאחר שגם אצלך בוועדה </w:t>
      </w:r>
      <w:r>
        <w:rPr>
          <w:rtl/>
        </w:rPr>
        <w:t>–</w:t>
      </w:r>
      <w:r>
        <w:rPr>
          <w:rFonts w:hint="cs"/>
          <w:rtl/>
        </w:rPr>
        <w:t xml:space="preserve"> ואני אז הופעתי כראש ה</w:t>
      </w:r>
      <w:r>
        <w:rPr>
          <w:rFonts w:hint="cs"/>
          <w:rtl/>
        </w:rPr>
        <w:t xml:space="preserve">עיר חיפה </w:t>
      </w:r>
      <w:r>
        <w:rPr>
          <w:rtl/>
        </w:rPr>
        <w:t>–</w:t>
      </w:r>
      <w:r>
        <w:rPr>
          <w:rFonts w:hint="cs"/>
          <w:rtl/>
        </w:rPr>
        <w:t xml:space="preserve"> אמרתי שאינני מתנגד לחוק, אבל החוק חייב להביא בחשבון את היכולת לשמור על החופים, וגם לעשות אותם למען התושבים, לא רק לשמור עליהם במצבם הטבעי. ועל כן אני חושב שהחוק הזה ראוי שיעבור בקריאה ראשונה, ואני חושב שלקראת הקריאה השנייה והקריאה השלישית צריך ל</w:t>
      </w:r>
      <w:r>
        <w:rPr>
          <w:rFonts w:hint="cs"/>
          <w:rtl/>
        </w:rPr>
        <w:t xml:space="preserve">הכניס בו כמה תיקונים. </w:t>
      </w:r>
    </w:p>
    <w:p w14:paraId="163BBF70" w14:textId="77777777" w:rsidR="00000000" w:rsidRDefault="00737B0C">
      <w:pPr>
        <w:pStyle w:val="a"/>
        <w:rPr>
          <w:rFonts w:hint="cs"/>
          <w:rtl/>
        </w:rPr>
      </w:pPr>
    </w:p>
    <w:p w14:paraId="0D2BDF17" w14:textId="77777777" w:rsidR="00000000" w:rsidRDefault="00737B0C">
      <w:pPr>
        <w:pStyle w:val="a"/>
        <w:rPr>
          <w:rFonts w:hint="cs"/>
          <w:rtl/>
        </w:rPr>
      </w:pPr>
      <w:r>
        <w:rPr>
          <w:rFonts w:hint="cs"/>
          <w:rtl/>
        </w:rPr>
        <w:t>אין ספק שראוי שייחקק חוק, מאחר שהנושא של שמירת החוף הוא נושא ערכי, וצריך לתת לו משקל וצריך לתת לו חשיבות - - -</w:t>
      </w:r>
    </w:p>
    <w:p w14:paraId="671A400F" w14:textId="77777777" w:rsidR="00000000" w:rsidRDefault="00737B0C">
      <w:pPr>
        <w:pStyle w:val="a"/>
        <w:rPr>
          <w:rFonts w:hint="cs"/>
          <w:rtl/>
        </w:rPr>
      </w:pPr>
    </w:p>
    <w:p w14:paraId="75185CF5" w14:textId="77777777" w:rsidR="00000000" w:rsidRDefault="00737B0C">
      <w:pPr>
        <w:pStyle w:val="ac"/>
        <w:rPr>
          <w:rtl/>
        </w:rPr>
      </w:pPr>
      <w:r>
        <w:rPr>
          <w:rFonts w:hint="eastAsia"/>
          <w:rtl/>
        </w:rPr>
        <w:t>אילן</w:t>
      </w:r>
      <w:r>
        <w:rPr>
          <w:rtl/>
        </w:rPr>
        <w:t xml:space="preserve"> ליבוביץ (שינוי):</w:t>
      </w:r>
    </w:p>
    <w:p w14:paraId="42B31738" w14:textId="77777777" w:rsidR="00000000" w:rsidRDefault="00737B0C">
      <w:pPr>
        <w:pStyle w:val="a"/>
        <w:rPr>
          <w:rFonts w:hint="cs"/>
          <w:rtl/>
        </w:rPr>
      </w:pPr>
    </w:p>
    <w:p w14:paraId="6B8E8EB1" w14:textId="77777777" w:rsidR="00000000" w:rsidRDefault="00737B0C">
      <w:pPr>
        <w:pStyle w:val="a"/>
        <w:rPr>
          <w:rFonts w:hint="cs"/>
          <w:rtl/>
        </w:rPr>
      </w:pPr>
      <w:r>
        <w:rPr>
          <w:rFonts w:hint="cs"/>
          <w:rtl/>
        </w:rPr>
        <w:t>אחרי שהרסו את חופי חיפה, אפשר לחוקק חוק.</w:t>
      </w:r>
    </w:p>
    <w:p w14:paraId="570503DA" w14:textId="77777777" w:rsidR="00000000" w:rsidRDefault="00737B0C">
      <w:pPr>
        <w:pStyle w:val="a"/>
        <w:rPr>
          <w:rFonts w:hint="cs"/>
          <w:rtl/>
        </w:rPr>
      </w:pPr>
    </w:p>
    <w:p w14:paraId="76719D3B" w14:textId="77777777" w:rsidR="00000000" w:rsidRDefault="00737B0C">
      <w:pPr>
        <w:pStyle w:val="SpeakerCon"/>
        <w:rPr>
          <w:rtl/>
        </w:rPr>
      </w:pPr>
      <w:bookmarkStart w:id="744" w:name="FS000001042T30_07_2003_23_20_52C"/>
      <w:bookmarkEnd w:id="744"/>
      <w:r>
        <w:rPr>
          <w:rtl/>
        </w:rPr>
        <w:t>עמרם מצנע (העבודה-מימד):</w:t>
      </w:r>
    </w:p>
    <w:p w14:paraId="7FA9D4DE" w14:textId="77777777" w:rsidR="00000000" w:rsidRDefault="00737B0C">
      <w:pPr>
        <w:pStyle w:val="a"/>
        <w:rPr>
          <w:rtl/>
        </w:rPr>
      </w:pPr>
    </w:p>
    <w:p w14:paraId="31585358" w14:textId="77777777" w:rsidR="00000000" w:rsidRDefault="00737B0C">
      <w:pPr>
        <w:pStyle w:val="a"/>
        <w:rPr>
          <w:rFonts w:hint="cs"/>
          <w:rtl/>
        </w:rPr>
      </w:pPr>
      <w:r>
        <w:rPr>
          <w:rFonts w:hint="cs"/>
          <w:rtl/>
        </w:rPr>
        <w:t>אני מזמין אותך, אני אהיה המדר</w:t>
      </w:r>
      <w:r>
        <w:rPr>
          <w:rFonts w:hint="cs"/>
          <w:rtl/>
        </w:rPr>
        <w:t>יך שלך בחופי חיפה, ואני אראה לך מה עשו בחופי חיפה.  לא הרסו שום דבר בחופי חיפה.</w:t>
      </w:r>
    </w:p>
    <w:p w14:paraId="248212D7" w14:textId="77777777" w:rsidR="00000000" w:rsidRDefault="00737B0C">
      <w:pPr>
        <w:pStyle w:val="a"/>
        <w:rPr>
          <w:rFonts w:hint="cs"/>
          <w:rtl/>
        </w:rPr>
      </w:pPr>
    </w:p>
    <w:p w14:paraId="2D197A9A" w14:textId="77777777" w:rsidR="00000000" w:rsidRDefault="00737B0C">
      <w:pPr>
        <w:pStyle w:val="ac"/>
        <w:rPr>
          <w:rtl/>
        </w:rPr>
      </w:pPr>
      <w:r>
        <w:rPr>
          <w:rFonts w:hint="eastAsia"/>
          <w:rtl/>
        </w:rPr>
        <w:t>אילן</w:t>
      </w:r>
      <w:r>
        <w:rPr>
          <w:rtl/>
        </w:rPr>
        <w:t xml:space="preserve"> ליבוביץ (שינוי):</w:t>
      </w:r>
    </w:p>
    <w:p w14:paraId="45813E23" w14:textId="77777777" w:rsidR="00000000" w:rsidRDefault="00737B0C">
      <w:pPr>
        <w:pStyle w:val="a"/>
        <w:rPr>
          <w:rFonts w:hint="cs"/>
          <w:rtl/>
        </w:rPr>
      </w:pPr>
    </w:p>
    <w:p w14:paraId="0A39968A" w14:textId="77777777" w:rsidR="00000000" w:rsidRDefault="00737B0C">
      <w:pPr>
        <w:pStyle w:val="a"/>
        <w:rPr>
          <w:rFonts w:hint="cs"/>
          <w:rtl/>
        </w:rPr>
      </w:pPr>
      <w:r>
        <w:rPr>
          <w:rFonts w:hint="cs"/>
          <w:rtl/>
        </w:rPr>
        <w:t>בתי-המלון - - -</w:t>
      </w:r>
    </w:p>
    <w:p w14:paraId="5E50ED18" w14:textId="77777777" w:rsidR="00000000" w:rsidRDefault="00737B0C">
      <w:pPr>
        <w:pStyle w:val="a"/>
        <w:rPr>
          <w:rFonts w:hint="cs"/>
          <w:rtl/>
        </w:rPr>
      </w:pPr>
    </w:p>
    <w:p w14:paraId="61A49E10" w14:textId="77777777" w:rsidR="00000000" w:rsidRDefault="00737B0C">
      <w:pPr>
        <w:pStyle w:val="ad"/>
        <w:rPr>
          <w:rtl/>
        </w:rPr>
      </w:pPr>
      <w:r>
        <w:rPr>
          <w:rtl/>
        </w:rPr>
        <w:t>היו"ר מוחמד ברכה:</w:t>
      </w:r>
    </w:p>
    <w:p w14:paraId="0350BEAE" w14:textId="77777777" w:rsidR="00000000" w:rsidRDefault="00737B0C">
      <w:pPr>
        <w:pStyle w:val="a"/>
        <w:rPr>
          <w:rtl/>
        </w:rPr>
      </w:pPr>
    </w:p>
    <w:p w14:paraId="4BAFDE25" w14:textId="77777777" w:rsidR="00000000" w:rsidRDefault="00737B0C">
      <w:pPr>
        <w:pStyle w:val="a"/>
        <w:rPr>
          <w:rFonts w:hint="cs"/>
          <w:rtl/>
        </w:rPr>
      </w:pPr>
      <w:r>
        <w:rPr>
          <w:rFonts w:hint="cs"/>
          <w:rtl/>
        </w:rPr>
        <w:t>תודה.</w:t>
      </w:r>
    </w:p>
    <w:p w14:paraId="34EA0F7B" w14:textId="77777777" w:rsidR="00000000" w:rsidRDefault="00737B0C">
      <w:pPr>
        <w:pStyle w:val="a"/>
        <w:rPr>
          <w:rFonts w:hint="cs"/>
          <w:rtl/>
        </w:rPr>
      </w:pPr>
    </w:p>
    <w:p w14:paraId="1260AA98" w14:textId="77777777" w:rsidR="00000000" w:rsidRDefault="00737B0C">
      <w:pPr>
        <w:pStyle w:val="ac"/>
        <w:rPr>
          <w:rtl/>
        </w:rPr>
      </w:pPr>
      <w:r>
        <w:rPr>
          <w:rFonts w:hint="eastAsia"/>
          <w:rtl/>
        </w:rPr>
        <w:t>גדעון</w:t>
      </w:r>
      <w:r>
        <w:rPr>
          <w:rtl/>
        </w:rPr>
        <w:t xml:space="preserve"> סער (הליכוד):</w:t>
      </w:r>
    </w:p>
    <w:p w14:paraId="217D3295" w14:textId="77777777" w:rsidR="00000000" w:rsidRDefault="00737B0C">
      <w:pPr>
        <w:pStyle w:val="a"/>
        <w:rPr>
          <w:rFonts w:hint="cs"/>
          <w:rtl/>
        </w:rPr>
      </w:pPr>
    </w:p>
    <w:p w14:paraId="5B0A3BCB" w14:textId="77777777" w:rsidR="00000000" w:rsidRDefault="00737B0C">
      <w:pPr>
        <w:pStyle w:val="a"/>
        <w:rPr>
          <w:rFonts w:hint="cs"/>
          <w:rtl/>
        </w:rPr>
      </w:pPr>
      <w:r>
        <w:rPr>
          <w:rFonts w:hint="cs"/>
          <w:rtl/>
        </w:rPr>
        <w:t>- - -</w:t>
      </w:r>
    </w:p>
    <w:p w14:paraId="32A4C765" w14:textId="77777777" w:rsidR="00000000" w:rsidRDefault="00737B0C">
      <w:pPr>
        <w:pStyle w:val="a"/>
        <w:rPr>
          <w:rFonts w:hint="cs"/>
          <w:rtl/>
        </w:rPr>
      </w:pPr>
    </w:p>
    <w:p w14:paraId="76822FB3" w14:textId="77777777" w:rsidR="00000000" w:rsidRDefault="00737B0C">
      <w:pPr>
        <w:pStyle w:val="ac"/>
        <w:rPr>
          <w:rtl/>
        </w:rPr>
      </w:pPr>
      <w:r>
        <w:rPr>
          <w:rFonts w:hint="eastAsia"/>
          <w:rtl/>
        </w:rPr>
        <w:t>אילן</w:t>
      </w:r>
      <w:r>
        <w:rPr>
          <w:rtl/>
        </w:rPr>
        <w:t xml:space="preserve"> ליבוביץ (שינוי):</w:t>
      </w:r>
    </w:p>
    <w:p w14:paraId="7B6CE733" w14:textId="77777777" w:rsidR="00000000" w:rsidRDefault="00737B0C">
      <w:pPr>
        <w:pStyle w:val="a"/>
        <w:rPr>
          <w:rFonts w:hint="cs"/>
          <w:rtl/>
        </w:rPr>
      </w:pPr>
    </w:p>
    <w:p w14:paraId="1BEE956D" w14:textId="77777777" w:rsidR="00000000" w:rsidRDefault="00737B0C">
      <w:pPr>
        <w:pStyle w:val="a"/>
        <w:rPr>
          <w:rFonts w:hint="cs"/>
          <w:rtl/>
        </w:rPr>
      </w:pPr>
      <w:r>
        <w:rPr>
          <w:rFonts w:hint="cs"/>
          <w:rtl/>
        </w:rPr>
        <w:t>- - -</w:t>
      </w:r>
    </w:p>
    <w:p w14:paraId="2AE740DA" w14:textId="77777777" w:rsidR="00000000" w:rsidRDefault="00737B0C">
      <w:pPr>
        <w:pStyle w:val="a"/>
        <w:rPr>
          <w:rFonts w:hint="cs"/>
          <w:rtl/>
        </w:rPr>
      </w:pPr>
    </w:p>
    <w:p w14:paraId="04AFC543" w14:textId="77777777" w:rsidR="00000000" w:rsidRDefault="00737B0C">
      <w:pPr>
        <w:pStyle w:val="ad"/>
        <w:rPr>
          <w:rtl/>
        </w:rPr>
      </w:pPr>
      <w:r>
        <w:rPr>
          <w:rtl/>
        </w:rPr>
        <w:t>היו"ר מוחמד ברכה:</w:t>
      </w:r>
    </w:p>
    <w:p w14:paraId="662F5B8D" w14:textId="77777777" w:rsidR="00000000" w:rsidRDefault="00737B0C">
      <w:pPr>
        <w:pStyle w:val="a"/>
        <w:rPr>
          <w:rtl/>
        </w:rPr>
      </w:pPr>
    </w:p>
    <w:p w14:paraId="41D8239D" w14:textId="77777777" w:rsidR="00000000" w:rsidRDefault="00737B0C">
      <w:pPr>
        <w:pStyle w:val="a"/>
        <w:rPr>
          <w:rFonts w:hint="cs"/>
          <w:rtl/>
        </w:rPr>
      </w:pPr>
      <w:r>
        <w:rPr>
          <w:rFonts w:hint="cs"/>
          <w:rtl/>
        </w:rPr>
        <w:t>תודה רבה, חברים.</w:t>
      </w:r>
    </w:p>
    <w:p w14:paraId="1BDB0D63" w14:textId="77777777" w:rsidR="00000000" w:rsidRDefault="00737B0C">
      <w:pPr>
        <w:pStyle w:val="a"/>
        <w:rPr>
          <w:rFonts w:hint="cs"/>
          <w:rtl/>
        </w:rPr>
      </w:pPr>
    </w:p>
    <w:p w14:paraId="3D9D5027" w14:textId="77777777" w:rsidR="00000000" w:rsidRDefault="00737B0C">
      <w:pPr>
        <w:pStyle w:val="SpeakerCon"/>
        <w:rPr>
          <w:rtl/>
        </w:rPr>
      </w:pPr>
      <w:bookmarkStart w:id="745" w:name="FS000001042T30_07_2003_23_21_51C"/>
      <w:bookmarkEnd w:id="745"/>
      <w:r>
        <w:rPr>
          <w:rtl/>
        </w:rPr>
        <w:t>עמרם מצנע (העב</w:t>
      </w:r>
      <w:r>
        <w:rPr>
          <w:rtl/>
        </w:rPr>
        <w:t>ודה-מימד):</w:t>
      </w:r>
    </w:p>
    <w:p w14:paraId="5718C30E" w14:textId="77777777" w:rsidR="00000000" w:rsidRDefault="00737B0C">
      <w:pPr>
        <w:pStyle w:val="a"/>
        <w:rPr>
          <w:rtl/>
        </w:rPr>
      </w:pPr>
    </w:p>
    <w:p w14:paraId="6BFFD696" w14:textId="77777777" w:rsidR="00000000" w:rsidRDefault="00737B0C">
      <w:pPr>
        <w:pStyle w:val="a"/>
        <w:rPr>
          <w:rFonts w:hint="cs"/>
          <w:rtl/>
        </w:rPr>
      </w:pPr>
      <w:r>
        <w:rPr>
          <w:rFonts w:hint="cs"/>
          <w:rtl/>
        </w:rPr>
        <w:t xml:space="preserve">חבר הכנסת ליבוביץ, החוף בקדמת המלונות פתוח, חופשי, חינם, מסודר </w:t>
      </w:r>
      <w:r>
        <w:rPr>
          <w:rtl/>
        </w:rPr>
        <w:t>–</w:t>
      </w:r>
      <w:r>
        <w:rPr>
          <w:rFonts w:hint="cs"/>
          <w:rtl/>
        </w:rPr>
        <w:t xml:space="preserve"> לכל אזרח ותושב במדינת ישראל. </w:t>
      </w:r>
    </w:p>
    <w:p w14:paraId="50D824EA" w14:textId="77777777" w:rsidR="00000000" w:rsidRDefault="00737B0C">
      <w:pPr>
        <w:pStyle w:val="a"/>
        <w:rPr>
          <w:rFonts w:hint="cs"/>
          <w:rtl/>
        </w:rPr>
      </w:pPr>
    </w:p>
    <w:p w14:paraId="0F0CF88E" w14:textId="77777777" w:rsidR="00000000" w:rsidRDefault="00737B0C">
      <w:pPr>
        <w:pStyle w:val="ac"/>
        <w:rPr>
          <w:rtl/>
        </w:rPr>
      </w:pPr>
      <w:r>
        <w:rPr>
          <w:rFonts w:hint="eastAsia"/>
          <w:rtl/>
        </w:rPr>
        <w:t>אילן</w:t>
      </w:r>
      <w:r>
        <w:rPr>
          <w:rtl/>
        </w:rPr>
        <w:t xml:space="preserve"> ליבוביץ (שינוי):</w:t>
      </w:r>
    </w:p>
    <w:p w14:paraId="7FA8275D" w14:textId="77777777" w:rsidR="00000000" w:rsidRDefault="00737B0C">
      <w:pPr>
        <w:pStyle w:val="a"/>
        <w:rPr>
          <w:rFonts w:hint="cs"/>
          <w:rtl/>
        </w:rPr>
      </w:pPr>
    </w:p>
    <w:p w14:paraId="70FB1B6F" w14:textId="77777777" w:rsidR="00000000" w:rsidRDefault="00737B0C">
      <w:pPr>
        <w:pStyle w:val="a"/>
        <w:rPr>
          <w:rFonts w:hint="cs"/>
          <w:rtl/>
        </w:rPr>
      </w:pPr>
      <w:r>
        <w:rPr>
          <w:rFonts w:hint="cs"/>
          <w:rtl/>
        </w:rPr>
        <w:t>- - -</w:t>
      </w:r>
    </w:p>
    <w:p w14:paraId="6C586CE1" w14:textId="77777777" w:rsidR="00000000" w:rsidRDefault="00737B0C">
      <w:pPr>
        <w:pStyle w:val="a"/>
        <w:rPr>
          <w:rFonts w:hint="cs"/>
          <w:rtl/>
        </w:rPr>
      </w:pPr>
    </w:p>
    <w:p w14:paraId="1755E1D0" w14:textId="77777777" w:rsidR="00000000" w:rsidRDefault="00737B0C">
      <w:pPr>
        <w:pStyle w:val="SpeakerCon"/>
        <w:rPr>
          <w:rtl/>
        </w:rPr>
      </w:pPr>
      <w:bookmarkStart w:id="746" w:name="FS000001042T30_07_2003_23_22_29C"/>
      <w:bookmarkEnd w:id="746"/>
      <w:r>
        <w:rPr>
          <w:rtl/>
        </w:rPr>
        <w:t>עמרם מצנע (העבודה-מימד):</w:t>
      </w:r>
    </w:p>
    <w:p w14:paraId="54C49598" w14:textId="77777777" w:rsidR="00000000" w:rsidRDefault="00737B0C">
      <w:pPr>
        <w:pStyle w:val="a"/>
        <w:rPr>
          <w:rtl/>
        </w:rPr>
      </w:pPr>
    </w:p>
    <w:p w14:paraId="14ABC86E" w14:textId="77777777" w:rsidR="00000000" w:rsidRDefault="00737B0C">
      <w:pPr>
        <w:pStyle w:val="a"/>
        <w:rPr>
          <w:rFonts w:hint="cs"/>
          <w:rtl/>
        </w:rPr>
      </w:pPr>
      <w:r>
        <w:rPr>
          <w:rFonts w:hint="cs"/>
          <w:rtl/>
        </w:rPr>
        <w:t xml:space="preserve">ועל כן אפשר להתווכח גם על הדברים הללו, אבל אני רוצה להמשיך, ברשותך, כי אני חושב שהחוק ראוי, </w:t>
      </w:r>
      <w:r>
        <w:rPr>
          <w:rFonts w:hint="cs"/>
          <w:rtl/>
        </w:rPr>
        <w:t xml:space="preserve">אף שאני אומר לכם, שחוקי התכנון והבנייה מכסים פחות או יותר את כל התחומים האלה, והבעיה האמיתית </w:t>
      </w:r>
      <w:r>
        <w:rPr>
          <w:rtl/>
        </w:rPr>
        <w:t>–</w:t>
      </w:r>
      <w:r>
        <w:rPr>
          <w:rFonts w:hint="cs"/>
          <w:rtl/>
        </w:rPr>
        <w:t xml:space="preserve"> דרך אגב, היא ברוב נושאי החקיקה שלנו </w:t>
      </w:r>
      <w:r>
        <w:rPr>
          <w:rtl/>
        </w:rPr>
        <w:t>–</w:t>
      </w:r>
      <w:r>
        <w:rPr>
          <w:rFonts w:hint="cs"/>
          <w:rtl/>
        </w:rPr>
        <w:t xml:space="preserve"> היא בעיית האכיפה. כאשר לא אוכפים, בונים עוד חוף ועוד חוף ועוד חוף. זה מזכיר לי את ימי בצבא. תמיד כשהיתה בעיה </w:t>
      </w:r>
      <w:r>
        <w:rPr>
          <w:rtl/>
        </w:rPr>
        <w:t>–</w:t>
      </w:r>
      <w:r>
        <w:rPr>
          <w:rFonts w:hint="cs"/>
          <w:rtl/>
        </w:rPr>
        <w:t xml:space="preserve"> עוד פקודות מ</w:t>
      </w:r>
      <w:r>
        <w:rPr>
          <w:rFonts w:hint="cs"/>
          <w:rtl/>
        </w:rPr>
        <w:t>טכ"ל, כאשר בעצם לא ממצים ולא כופים את הפקודות הקיימות.</w:t>
      </w:r>
    </w:p>
    <w:p w14:paraId="1D34E021" w14:textId="77777777" w:rsidR="00000000" w:rsidRDefault="00737B0C">
      <w:pPr>
        <w:pStyle w:val="a"/>
        <w:rPr>
          <w:rFonts w:hint="cs"/>
          <w:rtl/>
        </w:rPr>
      </w:pPr>
    </w:p>
    <w:p w14:paraId="1087265C" w14:textId="77777777" w:rsidR="00000000" w:rsidRDefault="00737B0C">
      <w:pPr>
        <w:pStyle w:val="a"/>
        <w:rPr>
          <w:rFonts w:hint="cs"/>
          <w:rtl/>
        </w:rPr>
      </w:pPr>
      <w:r>
        <w:rPr>
          <w:rFonts w:hint="cs"/>
          <w:rtl/>
        </w:rPr>
        <w:t>אני חושב שצריך לעשות תיקונים, ואני רוצה לדבר בצורה מאוד תמציתית על ארבעה: הראשון, חייבים לעשות הפרדה בין שטחים בנויים, בין יישובים בנויים על חוף הים, לבין השטחים הפתוחים. תראו לי עוד עיר אחת בעולם שלא</w:t>
      </w:r>
      <w:r>
        <w:rPr>
          <w:rFonts w:hint="cs"/>
          <w:rtl/>
        </w:rPr>
        <w:t xml:space="preserve"> בנויה עד קו המים. תראו לי עוד עיר אחת בעולם שלא מנצלת את המשאב הזה לטובת התפתחותה ובניינה </w:t>
      </w:r>
      <w:r>
        <w:rPr>
          <w:rtl/>
        </w:rPr>
        <w:t>–</w:t>
      </w:r>
      <w:r>
        <w:rPr>
          <w:rFonts w:hint="cs"/>
          <w:rtl/>
        </w:rPr>
        <w:t xml:space="preserve"> עד קו המים. </w:t>
      </w:r>
    </w:p>
    <w:p w14:paraId="2BD75F21" w14:textId="77777777" w:rsidR="00000000" w:rsidRDefault="00737B0C">
      <w:pPr>
        <w:pStyle w:val="a"/>
        <w:rPr>
          <w:rFonts w:hint="cs"/>
          <w:rtl/>
        </w:rPr>
      </w:pPr>
    </w:p>
    <w:p w14:paraId="00694850" w14:textId="77777777" w:rsidR="00000000" w:rsidRDefault="00737B0C">
      <w:pPr>
        <w:pStyle w:val="ac"/>
        <w:rPr>
          <w:rtl/>
        </w:rPr>
      </w:pPr>
      <w:r>
        <w:rPr>
          <w:rFonts w:hint="eastAsia"/>
          <w:rtl/>
        </w:rPr>
        <w:t>אילן</w:t>
      </w:r>
      <w:r>
        <w:rPr>
          <w:rtl/>
        </w:rPr>
        <w:t xml:space="preserve"> ליבוביץ (שינוי):</w:t>
      </w:r>
    </w:p>
    <w:p w14:paraId="6207D7F0" w14:textId="77777777" w:rsidR="00000000" w:rsidRDefault="00737B0C">
      <w:pPr>
        <w:pStyle w:val="a"/>
        <w:rPr>
          <w:rFonts w:hint="cs"/>
          <w:rtl/>
        </w:rPr>
      </w:pPr>
    </w:p>
    <w:p w14:paraId="61F3F8D7" w14:textId="77777777" w:rsidR="00000000" w:rsidRDefault="00737B0C">
      <w:pPr>
        <w:pStyle w:val="a"/>
        <w:rPr>
          <w:rFonts w:hint="cs"/>
          <w:rtl/>
        </w:rPr>
      </w:pPr>
      <w:r>
        <w:rPr>
          <w:rFonts w:hint="cs"/>
          <w:rtl/>
        </w:rPr>
        <w:t>- - -</w:t>
      </w:r>
    </w:p>
    <w:p w14:paraId="679E327C" w14:textId="77777777" w:rsidR="00000000" w:rsidRDefault="00737B0C">
      <w:pPr>
        <w:pStyle w:val="a"/>
        <w:rPr>
          <w:rFonts w:hint="cs"/>
          <w:rtl/>
        </w:rPr>
      </w:pPr>
    </w:p>
    <w:p w14:paraId="3B03ABD8" w14:textId="77777777" w:rsidR="00000000" w:rsidRDefault="00737B0C">
      <w:pPr>
        <w:pStyle w:val="SpeakerCon"/>
        <w:rPr>
          <w:rtl/>
        </w:rPr>
      </w:pPr>
      <w:bookmarkStart w:id="747" w:name="FS000001042T30_07_2003_23_26_15C"/>
      <w:bookmarkEnd w:id="747"/>
      <w:r>
        <w:rPr>
          <w:rFonts w:hint="eastAsia"/>
          <w:rtl/>
        </w:rPr>
        <w:t>עמרם</w:t>
      </w:r>
      <w:r>
        <w:rPr>
          <w:rtl/>
        </w:rPr>
        <w:t xml:space="preserve"> מצנע (העבודה-מימד):</w:t>
      </w:r>
    </w:p>
    <w:p w14:paraId="16E44D6C" w14:textId="77777777" w:rsidR="00000000" w:rsidRDefault="00737B0C">
      <w:pPr>
        <w:pStyle w:val="a"/>
        <w:rPr>
          <w:rFonts w:hint="cs"/>
          <w:rtl/>
        </w:rPr>
      </w:pPr>
    </w:p>
    <w:p w14:paraId="4F7AD471" w14:textId="77777777" w:rsidR="00000000" w:rsidRDefault="00737B0C">
      <w:pPr>
        <w:pStyle w:val="a"/>
        <w:rPr>
          <w:rFonts w:hint="cs"/>
          <w:rtl/>
        </w:rPr>
      </w:pPr>
      <w:r>
        <w:rPr>
          <w:rFonts w:hint="cs"/>
          <w:rtl/>
        </w:rPr>
        <w:t xml:space="preserve">מה, מי שבנה את בת-גלים עשה טעות? מי שבנה את הטיילת בתל-אביב עשה טעות? על מה אנחנו מדברים? </w:t>
      </w:r>
    </w:p>
    <w:p w14:paraId="3634D356" w14:textId="77777777" w:rsidR="00000000" w:rsidRDefault="00737B0C">
      <w:pPr>
        <w:pStyle w:val="a"/>
        <w:rPr>
          <w:rFonts w:hint="cs"/>
          <w:rtl/>
        </w:rPr>
      </w:pPr>
    </w:p>
    <w:p w14:paraId="239C4D61" w14:textId="77777777" w:rsidR="00000000" w:rsidRDefault="00737B0C">
      <w:pPr>
        <w:pStyle w:val="ac"/>
        <w:rPr>
          <w:rtl/>
        </w:rPr>
      </w:pPr>
      <w:r>
        <w:rPr>
          <w:rFonts w:hint="eastAsia"/>
          <w:rtl/>
        </w:rPr>
        <w:t>ח</w:t>
      </w:r>
      <w:r>
        <w:rPr>
          <w:rFonts w:hint="eastAsia"/>
          <w:rtl/>
        </w:rPr>
        <w:t>מי</w:t>
      </w:r>
      <w:r>
        <w:rPr>
          <w:rtl/>
        </w:rPr>
        <w:t xml:space="preserve"> דורון (שינוי):</w:t>
      </w:r>
    </w:p>
    <w:p w14:paraId="3E51527D" w14:textId="77777777" w:rsidR="00000000" w:rsidRDefault="00737B0C">
      <w:pPr>
        <w:pStyle w:val="a"/>
        <w:rPr>
          <w:rFonts w:hint="cs"/>
          <w:rtl/>
        </w:rPr>
      </w:pPr>
    </w:p>
    <w:p w14:paraId="50D64D7E" w14:textId="77777777" w:rsidR="00000000" w:rsidRDefault="00737B0C">
      <w:pPr>
        <w:pStyle w:val="a"/>
        <w:rPr>
          <w:rFonts w:hint="cs"/>
          <w:rtl/>
        </w:rPr>
      </w:pPr>
      <w:r>
        <w:rPr>
          <w:rFonts w:hint="cs"/>
          <w:rtl/>
        </w:rPr>
        <w:t>- - -</w:t>
      </w:r>
    </w:p>
    <w:p w14:paraId="4867AA92" w14:textId="77777777" w:rsidR="00000000" w:rsidRDefault="00737B0C">
      <w:pPr>
        <w:pStyle w:val="a"/>
        <w:rPr>
          <w:rFonts w:hint="cs"/>
          <w:rtl/>
        </w:rPr>
      </w:pPr>
    </w:p>
    <w:p w14:paraId="4C078E09" w14:textId="77777777" w:rsidR="00000000" w:rsidRDefault="00737B0C">
      <w:pPr>
        <w:pStyle w:val="SpeakerCon"/>
        <w:rPr>
          <w:rtl/>
        </w:rPr>
      </w:pPr>
      <w:bookmarkStart w:id="748" w:name="FS000001042T30_07_2003_23_26_44C"/>
      <w:bookmarkEnd w:id="748"/>
      <w:r>
        <w:rPr>
          <w:rtl/>
        </w:rPr>
        <w:t>עמרם מצנע (העבודה-מימד):</w:t>
      </w:r>
    </w:p>
    <w:p w14:paraId="58E0D7CB" w14:textId="77777777" w:rsidR="00000000" w:rsidRDefault="00737B0C">
      <w:pPr>
        <w:pStyle w:val="a"/>
        <w:rPr>
          <w:rtl/>
        </w:rPr>
      </w:pPr>
    </w:p>
    <w:p w14:paraId="44C36F7F" w14:textId="77777777" w:rsidR="00000000" w:rsidRDefault="00737B0C">
      <w:pPr>
        <w:pStyle w:val="a"/>
        <w:rPr>
          <w:rFonts w:hint="cs"/>
          <w:rtl/>
        </w:rPr>
      </w:pPr>
      <w:r>
        <w:rPr>
          <w:rFonts w:hint="cs"/>
          <w:rtl/>
        </w:rPr>
        <w:t>רבותי, כל המלונות שם נמצאים בתחום של 100 מטר.</w:t>
      </w:r>
    </w:p>
    <w:p w14:paraId="1899326E" w14:textId="77777777" w:rsidR="00000000" w:rsidRDefault="00737B0C">
      <w:pPr>
        <w:pStyle w:val="a"/>
        <w:rPr>
          <w:rFonts w:hint="cs"/>
          <w:rtl/>
        </w:rPr>
      </w:pPr>
    </w:p>
    <w:p w14:paraId="483070E4" w14:textId="77777777" w:rsidR="00000000" w:rsidRDefault="00737B0C">
      <w:pPr>
        <w:pStyle w:val="ac"/>
        <w:rPr>
          <w:rtl/>
        </w:rPr>
      </w:pPr>
      <w:r>
        <w:rPr>
          <w:rFonts w:hint="eastAsia"/>
          <w:rtl/>
        </w:rPr>
        <w:t>חמי</w:t>
      </w:r>
      <w:r>
        <w:rPr>
          <w:rtl/>
        </w:rPr>
        <w:t xml:space="preserve"> דורון (שינוי):</w:t>
      </w:r>
    </w:p>
    <w:p w14:paraId="0567A6E2" w14:textId="77777777" w:rsidR="00000000" w:rsidRDefault="00737B0C">
      <w:pPr>
        <w:pStyle w:val="a"/>
        <w:rPr>
          <w:rFonts w:hint="cs"/>
          <w:rtl/>
        </w:rPr>
      </w:pPr>
    </w:p>
    <w:p w14:paraId="7479ED96" w14:textId="77777777" w:rsidR="00000000" w:rsidRDefault="00737B0C">
      <w:pPr>
        <w:pStyle w:val="a"/>
        <w:rPr>
          <w:rFonts w:hint="cs"/>
          <w:rtl/>
        </w:rPr>
      </w:pPr>
      <w:r>
        <w:rPr>
          <w:rFonts w:hint="cs"/>
          <w:rtl/>
        </w:rPr>
        <w:t>- - -</w:t>
      </w:r>
    </w:p>
    <w:p w14:paraId="049C8A42" w14:textId="77777777" w:rsidR="00000000" w:rsidRDefault="00737B0C">
      <w:pPr>
        <w:pStyle w:val="a"/>
        <w:rPr>
          <w:rFonts w:hint="cs"/>
          <w:rtl/>
        </w:rPr>
      </w:pPr>
    </w:p>
    <w:p w14:paraId="0470B5B6" w14:textId="77777777" w:rsidR="00000000" w:rsidRDefault="00737B0C">
      <w:pPr>
        <w:pStyle w:val="ac"/>
        <w:rPr>
          <w:rtl/>
        </w:rPr>
      </w:pPr>
      <w:r>
        <w:rPr>
          <w:rFonts w:hint="eastAsia"/>
          <w:rtl/>
        </w:rPr>
        <w:t>רוני</w:t>
      </w:r>
      <w:r>
        <w:rPr>
          <w:rtl/>
        </w:rPr>
        <w:t xml:space="preserve"> בר-און (הליכוד):</w:t>
      </w:r>
    </w:p>
    <w:p w14:paraId="72F7AF47" w14:textId="77777777" w:rsidR="00000000" w:rsidRDefault="00737B0C">
      <w:pPr>
        <w:pStyle w:val="a"/>
        <w:rPr>
          <w:rFonts w:hint="cs"/>
          <w:rtl/>
        </w:rPr>
      </w:pPr>
    </w:p>
    <w:p w14:paraId="230C1E6C" w14:textId="77777777" w:rsidR="00000000" w:rsidRDefault="00737B0C">
      <w:pPr>
        <w:pStyle w:val="a"/>
        <w:rPr>
          <w:rFonts w:hint="cs"/>
          <w:rtl/>
        </w:rPr>
      </w:pPr>
      <w:r>
        <w:rPr>
          <w:rFonts w:hint="cs"/>
          <w:rtl/>
        </w:rPr>
        <w:t>- - -</w:t>
      </w:r>
    </w:p>
    <w:p w14:paraId="22F7D0CE" w14:textId="77777777" w:rsidR="00000000" w:rsidRDefault="00737B0C">
      <w:pPr>
        <w:pStyle w:val="a"/>
        <w:rPr>
          <w:rFonts w:hint="cs"/>
          <w:rtl/>
        </w:rPr>
      </w:pPr>
    </w:p>
    <w:p w14:paraId="181231D3" w14:textId="77777777" w:rsidR="00000000" w:rsidRDefault="00737B0C">
      <w:pPr>
        <w:pStyle w:val="SpeakerCon"/>
        <w:rPr>
          <w:rtl/>
        </w:rPr>
      </w:pPr>
      <w:bookmarkStart w:id="749" w:name="FS000001042T30_07_2003_23_27_19C"/>
      <w:bookmarkEnd w:id="749"/>
      <w:r>
        <w:rPr>
          <w:rtl/>
        </w:rPr>
        <w:t>עמרם מצנע (העבודה-מימד):</w:t>
      </w:r>
    </w:p>
    <w:p w14:paraId="0D0E2DF8" w14:textId="77777777" w:rsidR="00000000" w:rsidRDefault="00737B0C">
      <w:pPr>
        <w:pStyle w:val="a"/>
        <w:rPr>
          <w:rtl/>
        </w:rPr>
      </w:pPr>
    </w:p>
    <w:p w14:paraId="74062D0D" w14:textId="77777777" w:rsidR="00000000" w:rsidRDefault="00737B0C">
      <w:pPr>
        <w:pStyle w:val="a"/>
        <w:rPr>
          <w:rFonts w:hint="cs"/>
          <w:rtl/>
        </w:rPr>
      </w:pPr>
      <w:r>
        <w:rPr>
          <w:rFonts w:hint="cs"/>
          <w:rtl/>
        </w:rPr>
        <w:t>וחייבים לעשות הפרדה, שוני, בין השטחים הבנויים, הערים הבנויות, היישובים הבנ</w:t>
      </w:r>
      <w:r>
        <w:rPr>
          <w:rFonts w:hint="cs"/>
          <w:rtl/>
        </w:rPr>
        <w:t>ויים על קו המים, לבין השטחים הפתוחים שמעבר להם.</w:t>
      </w:r>
    </w:p>
    <w:p w14:paraId="2BFB4123" w14:textId="77777777" w:rsidR="00000000" w:rsidRDefault="00737B0C">
      <w:pPr>
        <w:pStyle w:val="a"/>
        <w:rPr>
          <w:rFonts w:hint="cs"/>
          <w:rtl/>
        </w:rPr>
      </w:pPr>
    </w:p>
    <w:p w14:paraId="60FEA777" w14:textId="77777777" w:rsidR="00000000" w:rsidRDefault="00737B0C">
      <w:pPr>
        <w:pStyle w:val="a"/>
        <w:rPr>
          <w:rFonts w:hint="cs"/>
          <w:rtl/>
        </w:rPr>
      </w:pPr>
      <w:r>
        <w:rPr>
          <w:rFonts w:hint="cs"/>
          <w:rtl/>
        </w:rPr>
        <w:t xml:space="preserve">הדבר השני, יש צורך בקביעה מדויקת מאיפה מודדים את תחום 100 המטר ו-300 המטר. אומנם, יש שם עבריין, אבל מה שמוצע בחוק - לקחת מטר וחצי גובה, ומשם למדוד </w:t>
      </w:r>
      <w:r>
        <w:rPr>
          <w:rtl/>
        </w:rPr>
        <w:t>–</w:t>
      </w:r>
      <w:r>
        <w:rPr>
          <w:rFonts w:hint="cs"/>
          <w:rtl/>
        </w:rPr>
        <w:t xml:space="preserve"> יכניס בקו מישור החוף לא 300 מטר, אלא 400 ו-500 מטר, ואולי </w:t>
      </w:r>
      <w:r>
        <w:rPr>
          <w:rFonts w:hint="cs"/>
          <w:rtl/>
        </w:rPr>
        <w:t>יותר.</w:t>
      </w:r>
    </w:p>
    <w:p w14:paraId="246B7293" w14:textId="77777777" w:rsidR="00000000" w:rsidRDefault="00737B0C">
      <w:pPr>
        <w:pStyle w:val="a"/>
        <w:rPr>
          <w:rFonts w:hint="cs"/>
          <w:rtl/>
        </w:rPr>
      </w:pPr>
    </w:p>
    <w:p w14:paraId="49172BEC" w14:textId="77777777" w:rsidR="00000000" w:rsidRDefault="00737B0C">
      <w:pPr>
        <w:pStyle w:val="ac"/>
        <w:rPr>
          <w:rtl/>
        </w:rPr>
      </w:pPr>
      <w:r>
        <w:rPr>
          <w:rFonts w:hint="eastAsia"/>
          <w:rtl/>
        </w:rPr>
        <w:t>מל</w:t>
      </w:r>
      <w:r>
        <w:rPr>
          <w:rtl/>
        </w:rPr>
        <w:t xml:space="preserve"> פולישוק-בלוך (שינוי):</w:t>
      </w:r>
    </w:p>
    <w:p w14:paraId="18FCD142" w14:textId="77777777" w:rsidR="00000000" w:rsidRDefault="00737B0C">
      <w:pPr>
        <w:pStyle w:val="a"/>
        <w:rPr>
          <w:rFonts w:hint="cs"/>
          <w:rtl/>
        </w:rPr>
      </w:pPr>
    </w:p>
    <w:p w14:paraId="35F48042" w14:textId="77777777" w:rsidR="00000000" w:rsidRDefault="00737B0C">
      <w:pPr>
        <w:pStyle w:val="a"/>
        <w:rPr>
          <w:rFonts w:hint="cs"/>
          <w:rtl/>
        </w:rPr>
      </w:pPr>
      <w:r>
        <w:rPr>
          <w:rFonts w:hint="cs"/>
          <w:rtl/>
        </w:rPr>
        <w:t>- - -</w:t>
      </w:r>
    </w:p>
    <w:p w14:paraId="7FE92F0D" w14:textId="77777777" w:rsidR="00000000" w:rsidRDefault="00737B0C">
      <w:pPr>
        <w:pStyle w:val="a"/>
        <w:rPr>
          <w:rFonts w:hint="cs"/>
          <w:rtl/>
        </w:rPr>
      </w:pPr>
    </w:p>
    <w:p w14:paraId="2FBF0613" w14:textId="77777777" w:rsidR="00000000" w:rsidRDefault="00737B0C">
      <w:pPr>
        <w:pStyle w:val="SpeakerCon"/>
        <w:rPr>
          <w:rtl/>
        </w:rPr>
      </w:pPr>
      <w:bookmarkStart w:id="750" w:name="FS000001042T30_07_2003_23_29_48C"/>
      <w:bookmarkEnd w:id="750"/>
      <w:r>
        <w:rPr>
          <w:rtl/>
        </w:rPr>
        <w:t>עמרם מצנע (העבודה-מימד):</w:t>
      </w:r>
    </w:p>
    <w:p w14:paraId="4E58E696" w14:textId="77777777" w:rsidR="00000000" w:rsidRDefault="00737B0C">
      <w:pPr>
        <w:pStyle w:val="a"/>
        <w:rPr>
          <w:rtl/>
        </w:rPr>
      </w:pPr>
    </w:p>
    <w:p w14:paraId="4392E09C" w14:textId="77777777" w:rsidR="00000000" w:rsidRDefault="00737B0C">
      <w:pPr>
        <w:pStyle w:val="a"/>
        <w:rPr>
          <w:rFonts w:hint="cs"/>
          <w:rtl/>
        </w:rPr>
      </w:pPr>
      <w:r>
        <w:rPr>
          <w:rFonts w:hint="cs"/>
          <w:rtl/>
        </w:rPr>
        <w:t>אבל אני מבין שהנושא הזה עדיין בבדיקה, ואני מקווה שהוא יובהר בדיונים בוועדת הפנים.</w:t>
      </w:r>
    </w:p>
    <w:p w14:paraId="74BF8B86" w14:textId="77777777" w:rsidR="00000000" w:rsidRDefault="00737B0C">
      <w:pPr>
        <w:pStyle w:val="a"/>
        <w:rPr>
          <w:rFonts w:hint="cs"/>
          <w:rtl/>
        </w:rPr>
      </w:pPr>
    </w:p>
    <w:p w14:paraId="73587F20" w14:textId="77777777" w:rsidR="00000000" w:rsidRDefault="00737B0C">
      <w:pPr>
        <w:pStyle w:val="ac"/>
        <w:rPr>
          <w:rtl/>
        </w:rPr>
      </w:pPr>
      <w:r>
        <w:rPr>
          <w:rFonts w:hint="eastAsia"/>
          <w:rtl/>
        </w:rPr>
        <w:t>אילן</w:t>
      </w:r>
      <w:r>
        <w:rPr>
          <w:rtl/>
        </w:rPr>
        <w:t xml:space="preserve"> שלגי (שינוי):</w:t>
      </w:r>
    </w:p>
    <w:p w14:paraId="2511DAC0" w14:textId="77777777" w:rsidR="00000000" w:rsidRDefault="00737B0C">
      <w:pPr>
        <w:pStyle w:val="a"/>
        <w:rPr>
          <w:rFonts w:hint="cs"/>
          <w:rtl/>
        </w:rPr>
      </w:pPr>
    </w:p>
    <w:p w14:paraId="3901AF6C" w14:textId="77777777" w:rsidR="00000000" w:rsidRDefault="00737B0C">
      <w:pPr>
        <w:pStyle w:val="a"/>
        <w:rPr>
          <w:rFonts w:hint="cs"/>
          <w:rtl/>
        </w:rPr>
      </w:pPr>
      <w:r>
        <w:rPr>
          <w:rFonts w:hint="cs"/>
          <w:rtl/>
        </w:rPr>
        <w:t>- - -</w:t>
      </w:r>
    </w:p>
    <w:p w14:paraId="10B39A81" w14:textId="77777777" w:rsidR="00000000" w:rsidRDefault="00737B0C">
      <w:pPr>
        <w:pStyle w:val="a"/>
        <w:rPr>
          <w:rFonts w:hint="cs"/>
          <w:rtl/>
        </w:rPr>
      </w:pPr>
    </w:p>
    <w:p w14:paraId="553AF94A" w14:textId="77777777" w:rsidR="00000000" w:rsidRDefault="00737B0C">
      <w:pPr>
        <w:pStyle w:val="SpeakerCon"/>
        <w:rPr>
          <w:rtl/>
        </w:rPr>
      </w:pPr>
      <w:bookmarkStart w:id="751" w:name="FS000001042T30_07_2003_23_30_07C"/>
      <w:bookmarkEnd w:id="751"/>
      <w:r>
        <w:rPr>
          <w:rtl/>
        </w:rPr>
        <w:t>עמרם מצנע (העבודה-מימד):</w:t>
      </w:r>
    </w:p>
    <w:p w14:paraId="527A6F16" w14:textId="77777777" w:rsidR="00000000" w:rsidRDefault="00737B0C">
      <w:pPr>
        <w:pStyle w:val="a"/>
        <w:rPr>
          <w:rtl/>
        </w:rPr>
      </w:pPr>
    </w:p>
    <w:p w14:paraId="3E048BB7" w14:textId="77777777" w:rsidR="00000000" w:rsidRDefault="00737B0C">
      <w:pPr>
        <w:pStyle w:val="a"/>
        <w:rPr>
          <w:rFonts w:hint="cs"/>
          <w:rtl/>
        </w:rPr>
      </w:pPr>
      <w:r>
        <w:rPr>
          <w:rFonts w:hint="cs"/>
          <w:rtl/>
        </w:rPr>
        <w:t>הדבר השלישי, בסעיף 7 יש קריטריון שלא יהיה אפשר לעמוד ב</w:t>
      </w:r>
      <w:r>
        <w:rPr>
          <w:rFonts w:hint="cs"/>
          <w:rtl/>
        </w:rPr>
        <w:t xml:space="preserve">ו. אסור בשום אופן שכל בנייה חדשה תסתיר למאן דהוא את קו הראייה לים או את קו הרוח מהים. רבותי היקרים, במקרה הזה לא יהיה אפשר להוסיף קומה בחלקים נרחבים ביישובים הבנויים בארץ, לא יהיה אפשר לעשות כלום, כי בכל מקום אתה מסתיר למישהו. ועל כן צריך לנסח את הדבר הזה </w:t>
      </w:r>
      <w:r>
        <w:rPr>
          <w:rFonts w:hint="cs"/>
          <w:rtl/>
        </w:rPr>
        <w:t xml:space="preserve">בצורה אחרת, יותר מתאימה, שכן לא יהיה אפשר לבנות יותר שום דבר. </w:t>
      </w:r>
    </w:p>
    <w:p w14:paraId="4F70B476" w14:textId="77777777" w:rsidR="00000000" w:rsidRDefault="00737B0C">
      <w:pPr>
        <w:pStyle w:val="a"/>
        <w:rPr>
          <w:rFonts w:hint="cs"/>
          <w:rtl/>
        </w:rPr>
      </w:pPr>
    </w:p>
    <w:p w14:paraId="31C7E98F" w14:textId="77777777" w:rsidR="00000000" w:rsidRDefault="00737B0C">
      <w:pPr>
        <w:pStyle w:val="a"/>
        <w:rPr>
          <w:rFonts w:hint="cs"/>
          <w:rtl/>
        </w:rPr>
      </w:pPr>
      <w:r>
        <w:rPr>
          <w:rFonts w:hint="cs"/>
          <w:rtl/>
        </w:rPr>
        <w:t>והדבר האחרון - - -</w:t>
      </w:r>
    </w:p>
    <w:p w14:paraId="5D57F2DB" w14:textId="77777777" w:rsidR="00000000" w:rsidRDefault="00737B0C">
      <w:pPr>
        <w:pStyle w:val="a"/>
        <w:rPr>
          <w:rFonts w:hint="cs"/>
          <w:rtl/>
        </w:rPr>
      </w:pPr>
    </w:p>
    <w:p w14:paraId="120CA895" w14:textId="77777777" w:rsidR="00000000" w:rsidRDefault="00737B0C">
      <w:pPr>
        <w:pStyle w:val="ac"/>
        <w:rPr>
          <w:rtl/>
        </w:rPr>
      </w:pPr>
      <w:r>
        <w:rPr>
          <w:rFonts w:hint="eastAsia"/>
          <w:rtl/>
        </w:rPr>
        <w:t>משה</w:t>
      </w:r>
      <w:r>
        <w:rPr>
          <w:rtl/>
        </w:rPr>
        <w:t xml:space="preserve"> גפני (יהדות התורה):</w:t>
      </w:r>
    </w:p>
    <w:p w14:paraId="0AAC1A9F" w14:textId="77777777" w:rsidR="00000000" w:rsidRDefault="00737B0C">
      <w:pPr>
        <w:pStyle w:val="a"/>
        <w:rPr>
          <w:rFonts w:hint="cs"/>
          <w:rtl/>
        </w:rPr>
      </w:pPr>
    </w:p>
    <w:p w14:paraId="07860BF9" w14:textId="77777777" w:rsidR="00000000" w:rsidRDefault="00737B0C">
      <w:pPr>
        <w:pStyle w:val="a"/>
        <w:rPr>
          <w:rFonts w:hint="cs"/>
          <w:rtl/>
        </w:rPr>
      </w:pPr>
      <w:r>
        <w:rPr>
          <w:rFonts w:hint="cs"/>
          <w:rtl/>
        </w:rPr>
        <w:t>אולי בכל זאת תגיד מלה על - - -</w:t>
      </w:r>
    </w:p>
    <w:p w14:paraId="3C860A80" w14:textId="77777777" w:rsidR="00000000" w:rsidRDefault="00737B0C">
      <w:pPr>
        <w:pStyle w:val="a"/>
        <w:rPr>
          <w:rFonts w:hint="cs"/>
          <w:rtl/>
        </w:rPr>
      </w:pPr>
    </w:p>
    <w:p w14:paraId="7D4DAF6E" w14:textId="77777777" w:rsidR="00000000" w:rsidRDefault="00737B0C">
      <w:pPr>
        <w:pStyle w:val="ad"/>
        <w:rPr>
          <w:rtl/>
        </w:rPr>
      </w:pPr>
      <w:r>
        <w:rPr>
          <w:rtl/>
        </w:rPr>
        <w:t>היו"ר מוחמד ברכה:</w:t>
      </w:r>
    </w:p>
    <w:p w14:paraId="2850147C" w14:textId="77777777" w:rsidR="00000000" w:rsidRDefault="00737B0C">
      <w:pPr>
        <w:pStyle w:val="a"/>
        <w:rPr>
          <w:rtl/>
        </w:rPr>
      </w:pPr>
    </w:p>
    <w:p w14:paraId="232EA6E6" w14:textId="77777777" w:rsidR="00000000" w:rsidRDefault="00737B0C">
      <w:pPr>
        <w:pStyle w:val="a"/>
        <w:rPr>
          <w:rFonts w:hint="cs"/>
          <w:rtl/>
        </w:rPr>
      </w:pPr>
      <w:r>
        <w:rPr>
          <w:rFonts w:hint="cs"/>
          <w:rtl/>
        </w:rPr>
        <w:t>חבר הכנסת גפני, תן לו להגיד את הדבר האחרון.</w:t>
      </w:r>
    </w:p>
    <w:p w14:paraId="4FC594D4" w14:textId="77777777" w:rsidR="00000000" w:rsidRDefault="00737B0C">
      <w:pPr>
        <w:pStyle w:val="a"/>
        <w:rPr>
          <w:rFonts w:hint="cs"/>
          <w:rtl/>
        </w:rPr>
      </w:pPr>
    </w:p>
    <w:p w14:paraId="69EB6999" w14:textId="77777777" w:rsidR="00000000" w:rsidRDefault="00737B0C">
      <w:pPr>
        <w:pStyle w:val="SpeakerCon"/>
        <w:rPr>
          <w:rtl/>
        </w:rPr>
      </w:pPr>
      <w:bookmarkStart w:id="752" w:name="FS000001042T30_07_2003_23_32_21C"/>
      <w:bookmarkEnd w:id="752"/>
      <w:r>
        <w:rPr>
          <w:rtl/>
        </w:rPr>
        <w:t>עמרם מצנע (העבודה-מימד):</w:t>
      </w:r>
    </w:p>
    <w:p w14:paraId="073EF198" w14:textId="77777777" w:rsidR="00000000" w:rsidRDefault="00737B0C">
      <w:pPr>
        <w:pStyle w:val="a"/>
        <w:rPr>
          <w:rtl/>
        </w:rPr>
      </w:pPr>
    </w:p>
    <w:p w14:paraId="14C713FC" w14:textId="77777777" w:rsidR="00000000" w:rsidRDefault="00737B0C">
      <w:pPr>
        <w:pStyle w:val="a"/>
        <w:rPr>
          <w:rFonts w:hint="cs"/>
          <w:rtl/>
        </w:rPr>
      </w:pPr>
      <w:r>
        <w:rPr>
          <w:rFonts w:hint="cs"/>
          <w:rtl/>
        </w:rPr>
        <w:t>הדבר האחרון, אני מבקש מהש</w:t>
      </w:r>
      <w:r>
        <w:rPr>
          <w:rFonts w:hint="cs"/>
          <w:rtl/>
        </w:rPr>
        <w:t>רה שתסכים לכך שבדוחות שיירשמו על-ידי הפקחים של הרשויות המקומיות  יועבר הקנס אל הרשויות. תודה.</w:t>
      </w:r>
    </w:p>
    <w:p w14:paraId="34567421" w14:textId="77777777" w:rsidR="00000000" w:rsidRDefault="00737B0C">
      <w:pPr>
        <w:pStyle w:val="a"/>
        <w:rPr>
          <w:rFonts w:hint="cs"/>
          <w:rtl/>
        </w:rPr>
      </w:pPr>
    </w:p>
    <w:p w14:paraId="73B1D7B3" w14:textId="77777777" w:rsidR="00000000" w:rsidRDefault="00737B0C">
      <w:pPr>
        <w:pStyle w:val="ac"/>
        <w:rPr>
          <w:rtl/>
        </w:rPr>
      </w:pPr>
      <w:r>
        <w:rPr>
          <w:rFonts w:hint="eastAsia"/>
          <w:rtl/>
        </w:rPr>
        <w:t>חמי</w:t>
      </w:r>
      <w:r>
        <w:rPr>
          <w:rtl/>
        </w:rPr>
        <w:t xml:space="preserve"> דורון (שינוי):</w:t>
      </w:r>
    </w:p>
    <w:p w14:paraId="08ACD356" w14:textId="77777777" w:rsidR="00000000" w:rsidRDefault="00737B0C">
      <w:pPr>
        <w:pStyle w:val="a"/>
        <w:rPr>
          <w:rFonts w:hint="cs"/>
          <w:rtl/>
        </w:rPr>
      </w:pPr>
    </w:p>
    <w:p w14:paraId="69342D88" w14:textId="77777777" w:rsidR="00000000" w:rsidRDefault="00737B0C">
      <w:pPr>
        <w:pStyle w:val="a"/>
        <w:ind w:firstLine="0"/>
        <w:rPr>
          <w:rFonts w:hint="cs"/>
          <w:rtl/>
        </w:rPr>
      </w:pPr>
      <w:r>
        <w:rPr>
          <w:rFonts w:hint="cs"/>
          <w:rtl/>
        </w:rPr>
        <w:tab/>
        <w:t xml:space="preserve">למה? הרצחת וגם ירשת? </w:t>
      </w:r>
    </w:p>
    <w:p w14:paraId="11C3A974" w14:textId="77777777" w:rsidR="00000000" w:rsidRDefault="00737B0C">
      <w:pPr>
        <w:pStyle w:val="a"/>
        <w:ind w:firstLine="0"/>
        <w:rPr>
          <w:rFonts w:hint="cs"/>
          <w:rtl/>
        </w:rPr>
      </w:pPr>
    </w:p>
    <w:p w14:paraId="1A4881F6" w14:textId="77777777" w:rsidR="00000000" w:rsidRDefault="00737B0C">
      <w:pPr>
        <w:pStyle w:val="ac"/>
        <w:rPr>
          <w:rtl/>
        </w:rPr>
      </w:pPr>
      <w:r>
        <w:rPr>
          <w:rFonts w:hint="eastAsia"/>
          <w:rtl/>
        </w:rPr>
        <w:t>משה</w:t>
      </w:r>
      <w:r>
        <w:rPr>
          <w:rtl/>
        </w:rPr>
        <w:t xml:space="preserve"> גפני (יהדות התורה):</w:t>
      </w:r>
    </w:p>
    <w:p w14:paraId="6AAE8465" w14:textId="77777777" w:rsidR="00000000" w:rsidRDefault="00737B0C">
      <w:pPr>
        <w:pStyle w:val="a"/>
        <w:rPr>
          <w:rFonts w:hint="cs"/>
          <w:rtl/>
        </w:rPr>
      </w:pPr>
    </w:p>
    <w:p w14:paraId="441A0237" w14:textId="77777777" w:rsidR="00000000" w:rsidRDefault="00737B0C">
      <w:pPr>
        <w:pStyle w:val="a"/>
        <w:rPr>
          <w:rFonts w:hint="cs"/>
          <w:rtl/>
        </w:rPr>
      </w:pPr>
      <w:r>
        <w:rPr>
          <w:rFonts w:hint="cs"/>
          <w:rtl/>
        </w:rPr>
        <w:t>- - -</w:t>
      </w:r>
    </w:p>
    <w:p w14:paraId="34D3C48F" w14:textId="77777777" w:rsidR="00000000" w:rsidRDefault="00737B0C">
      <w:pPr>
        <w:pStyle w:val="a"/>
        <w:rPr>
          <w:rFonts w:hint="cs"/>
          <w:rtl/>
        </w:rPr>
      </w:pPr>
    </w:p>
    <w:p w14:paraId="3B286DDA" w14:textId="77777777" w:rsidR="00000000" w:rsidRDefault="00737B0C">
      <w:pPr>
        <w:pStyle w:val="ad"/>
        <w:rPr>
          <w:rtl/>
        </w:rPr>
      </w:pPr>
      <w:r>
        <w:rPr>
          <w:rtl/>
        </w:rPr>
        <w:t>היו"ר מוחמד ברכה:</w:t>
      </w:r>
    </w:p>
    <w:p w14:paraId="190B1E1D" w14:textId="77777777" w:rsidR="00000000" w:rsidRDefault="00737B0C">
      <w:pPr>
        <w:pStyle w:val="a"/>
        <w:rPr>
          <w:rtl/>
        </w:rPr>
      </w:pPr>
    </w:p>
    <w:p w14:paraId="5A8EF0D0" w14:textId="77777777" w:rsidR="00000000" w:rsidRDefault="00737B0C">
      <w:pPr>
        <w:pStyle w:val="a"/>
        <w:rPr>
          <w:rFonts w:hint="cs"/>
          <w:rtl/>
        </w:rPr>
      </w:pPr>
      <w:r>
        <w:rPr>
          <w:rFonts w:hint="cs"/>
          <w:rtl/>
        </w:rPr>
        <w:t>תודה, חבר הכנסת מצנע. כבוד השרה מעוניינת להשיב?</w:t>
      </w:r>
    </w:p>
    <w:p w14:paraId="38B930D5" w14:textId="77777777" w:rsidR="00000000" w:rsidRDefault="00737B0C">
      <w:pPr>
        <w:pStyle w:val="a"/>
        <w:rPr>
          <w:rFonts w:hint="cs"/>
          <w:rtl/>
        </w:rPr>
      </w:pPr>
    </w:p>
    <w:p w14:paraId="339329FB" w14:textId="77777777" w:rsidR="00000000" w:rsidRDefault="00737B0C">
      <w:pPr>
        <w:pStyle w:val="ac"/>
        <w:rPr>
          <w:rtl/>
        </w:rPr>
      </w:pPr>
      <w:r>
        <w:rPr>
          <w:rFonts w:hint="eastAsia"/>
          <w:rtl/>
        </w:rPr>
        <w:t>השרה</w:t>
      </w:r>
      <w:r>
        <w:rPr>
          <w:rtl/>
        </w:rPr>
        <w:t xml:space="preserve"> לאיכות הסביב</w:t>
      </w:r>
      <w:r>
        <w:rPr>
          <w:rtl/>
        </w:rPr>
        <w:t>ה יהודית נאות:</w:t>
      </w:r>
    </w:p>
    <w:p w14:paraId="2FBE4A6A" w14:textId="77777777" w:rsidR="00000000" w:rsidRDefault="00737B0C">
      <w:pPr>
        <w:pStyle w:val="a"/>
        <w:rPr>
          <w:rFonts w:hint="cs"/>
          <w:rtl/>
        </w:rPr>
      </w:pPr>
    </w:p>
    <w:p w14:paraId="3239A23F" w14:textId="77777777" w:rsidR="00000000" w:rsidRDefault="00737B0C">
      <w:pPr>
        <w:pStyle w:val="a"/>
        <w:rPr>
          <w:rFonts w:hint="cs"/>
          <w:rtl/>
        </w:rPr>
      </w:pPr>
      <w:r>
        <w:rPr>
          <w:rFonts w:hint="cs"/>
          <w:rtl/>
        </w:rPr>
        <w:t>- - -</w:t>
      </w:r>
    </w:p>
    <w:p w14:paraId="68120747" w14:textId="77777777" w:rsidR="00000000" w:rsidRDefault="00737B0C">
      <w:pPr>
        <w:pStyle w:val="a"/>
        <w:rPr>
          <w:rFonts w:hint="cs"/>
          <w:rtl/>
        </w:rPr>
      </w:pPr>
    </w:p>
    <w:p w14:paraId="16AE1812" w14:textId="77777777" w:rsidR="00000000" w:rsidRDefault="00737B0C">
      <w:pPr>
        <w:pStyle w:val="ad"/>
        <w:rPr>
          <w:rtl/>
        </w:rPr>
      </w:pPr>
      <w:r>
        <w:rPr>
          <w:rtl/>
        </w:rPr>
        <w:t>היו"ר מוחמד ברכה:</w:t>
      </w:r>
    </w:p>
    <w:p w14:paraId="2FDE25E2" w14:textId="77777777" w:rsidR="00000000" w:rsidRDefault="00737B0C">
      <w:pPr>
        <w:pStyle w:val="a"/>
        <w:rPr>
          <w:rtl/>
        </w:rPr>
      </w:pPr>
    </w:p>
    <w:p w14:paraId="7860238B" w14:textId="77777777" w:rsidR="00000000" w:rsidRDefault="00737B0C">
      <w:pPr>
        <w:pStyle w:val="a"/>
        <w:rPr>
          <w:rFonts w:hint="cs"/>
          <w:rtl/>
        </w:rPr>
      </w:pPr>
      <w:r>
        <w:rPr>
          <w:rFonts w:hint="cs"/>
          <w:rtl/>
        </w:rPr>
        <w:t xml:space="preserve">אם כן, רבותי, אנחנו עוברים להצבעה בקריאה ראשונה על הצעת חוק שמירת הסביבה החופית, התשס"ג-2003. חבר הכנסת מצנע, חבר הכנסת מצנע, אתה רוצה להצביע? ההצבעה החלה. </w:t>
      </w:r>
    </w:p>
    <w:p w14:paraId="1B408089" w14:textId="77777777" w:rsidR="00000000" w:rsidRDefault="00737B0C">
      <w:pPr>
        <w:pStyle w:val="a"/>
        <w:rPr>
          <w:rFonts w:hint="cs"/>
          <w:rtl/>
        </w:rPr>
      </w:pPr>
    </w:p>
    <w:p w14:paraId="148FD71F" w14:textId="77777777" w:rsidR="00000000" w:rsidRDefault="00737B0C">
      <w:pPr>
        <w:pStyle w:val="a7"/>
        <w:bidi/>
        <w:rPr>
          <w:rFonts w:hint="cs"/>
          <w:rtl/>
        </w:rPr>
      </w:pPr>
      <w:r>
        <w:rPr>
          <w:rFonts w:hint="cs"/>
          <w:rtl/>
        </w:rPr>
        <w:t>הצבעה מס' 41</w:t>
      </w:r>
    </w:p>
    <w:p w14:paraId="6D3C8172" w14:textId="77777777" w:rsidR="00000000" w:rsidRDefault="00737B0C">
      <w:pPr>
        <w:pStyle w:val="a"/>
        <w:rPr>
          <w:rFonts w:hint="cs"/>
          <w:rtl/>
        </w:rPr>
      </w:pPr>
    </w:p>
    <w:p w14:paraId="453EF3AA" w14:textId="77777777" w:rsidR="00000000" w:rsidRDefault="00737B0C">
      <w:pPr>
        <w:pStyle w:val="a8"/>
        <w:bidi/>
        <w:rPr>
          <w:rFonts w:hint="cs"/>
          <w:rtl/>
        </w:rPr>
      </w:pPr>
      <w:r>
        <w:rPr>
          <w:rFonts w:hint="cs"/>
          <w:rtl/>
        </w:rPr>
        <w:t xml:space="preserve">בעד ההצעה להעביר את הצעת החוק לוועדה </w:t>
      </w:r>
      <w:r>
        <w:rPr>
          <w:rtl/>
        </w:rPr>
        <w:t>–</w:t>
      </w:r>
      <w:r>
        <w:rPr>
          <w:rFonts w:hint="cs"/>
          <w:rtl/>
        </w:rPr>
        <w:t xml:space="preserve"> 25</w:t>
      </w:r>
    </w:p>
    <w:p w14:paraId="1B16A756" w14:textId="77777777" w:rsidR="00000000" w:rsidRDefault="00737B0C">
      <w:pPr>
        <w:pStyle w:val="a8"/>
        <w:bidi/>
        <w:rPr>
          <w:rFonts w:hint="cs"/>
          <w:rtl/>
        </w:rPr>
      </w:pPr>
      <w:r>
        <w:rPr>
          <w:rFonts w:hint="cs"/>
          <w:rtl/>
        </w:rPr>
        <w:t xml:space="preserve">נגד </w:t>
      </w:r>
      <w:r>
        <w:rPr>
          <w:rtl/>
        </w:rPr>
        <w:t>–</w:t>
      </w:r>
      <w:r>
        <w:rPr>
          <w:rFonts w:hint="cs"/>
          <w:rtl/>
        </w:rPr>
        <w:t xml:space="preserve"> 1</w:t>
      </w:r>
    </w:p>
    <w:p w14:paraId="4F1E5B45" w14:textId="77777777" w:rsidR="00000000" w:rsidRDefault="00737B0C">
      <w:pPr>
        <w:pStyle w:val="a8"/>
        <w:bidi/>
        <w:rPr>
          <w:rFonts w:hint="cs"/>
          <w:rtl/>
        </w:rPr>
      </w:pPr>
      <w:r>
        <w:rPr>
          <w:rFonts w:hint="cs"/>
          <w:rtl/>
        </w:rPr>
        <w:t>נמנעים - 1</w:t>
      </w:r>
    </w:p>
    <w:p w14:paraId="5AA0356A" w14:textId="77777777" w:rsidR="00000000" w:rsidRDefault="00737B0C">
      <w:pPr>
        <w:pStyle w:val="a9"/>
        <w:bidi/>
        <w:rPr>
          <w:rFonts w:hint="cs"/>
          <w:rtl/>
        </w:rPr>
      </w:pPr>
      <w:r>
        <w:rPr>
          <w:rFonts w:hint="cs"/>
          <w:rtl/>
        </w:rPr>
        <w:t>ההצעה להעביר את הצעת חוק שמירת הסביבה החופית, התשס"ג-2003, לוועדת הפנים ואיכות הסביבה נתקבלה.</w:t>
      </w:r>
    </w:p>
    <w:p w14:paraId="4F2E0B0F" w14:textId="77777777" w:rsidR="00000000" w:rsidRDefault="00737B0C">
      <w:pPr>
        <w:pStyle w:val="a"/>
        <w:rPr>
          <w:rFonts w:hint="cs"/>
          <w:rtl/>
        </w:rPr>
      </w:pPr>
    </w:p>
    <w:p w14:paraId="346B1957" w14:textId="77777777" w:rsidR="00000000" w:rsidRDefault="00737B0C">
      <w:pPr>
        <w:pStyle w:val="ad"/>
        <w:rPr>
          <w:rtl/>
        </w:rPr>
      </w:pPr>
      <w:r>
        <w:rPr>
          <w:rtl/>
        </w:rPr>
        <w:t>היו"ר מוחמד ברכה:</w:t>
      </w:r>
    </w:p>
    <w:p w14:paraId="0BB7DEBF" w14:textId="77777777" w:rsidR="00000000" w:rsidRDefault="00737B0C">
      <w:pPr>
        <w:pStyle w:val="a"/>
        <w:rPr>
          <w:rtl/>
        </w:rPr>
      </w:pPr>
    </w:p>
    <w:p w14:paraId="27E90B72" w14:textId="77777777" w:rsidR="00000000" w:rsidRDefault="00737B0C">
      <w:pPr>
        <w:pStyle w:val="a"/>
        <w:rPr>
          <w:rFonts w:hint="cs"/>
          <w:rtl/>
        </w:rPr>
      </w:pPr>
      <w:r>
        <w:rPr>
          <w:rFonts w:hint="cs"/>
          <w:rtl/>
        </w:rPr>
        <w:t xml:space="preserve">הצעת החוק התקבלה ברוב של 26 קולות, לרבות קולו של יושב-ראש הכנסת. 27 </w:t>
      </w:r>
      <w:r>
        <w:rPr>
          <w:rtl/>
        </w:rPr>
        <w:t>–</w:t>
      </w:r>
      <w:r>
        <w:rPr>
          <w:rFonts w:hint="cs"/>
          <w:rtl/>
        </w:rPr>
        <w:t xml:space="preserve"> גם אני - - -</w:t>
      </w:r>
    </w:p>
    <w:p w14:paraId="3268E7E3" w14:textId="77777777" w:rsidR="00000000" w:rsidRDefault="00737B0C">
      <w:pPr>
        <w:pStyle w:val="a"/>
        <w:rPr>
          <w:rFonts w:hint="cs"/>
          <w:rtl/>
        </w:rPr>
      </w:pPr>
    </w:p>
    <w:p w14:paraId="7D94B046" w14:textId="77777777" w:rsidR="00000000" w:rsidRDefault="00737B0C">
      <w:pPr>
        <w:pStyle w:val="ac"/>
        <w:rPr>
          <w:rtl/>
        </w:rPr>
      </w:pPr>
      <w:r>
        <w:rPr>
          <w:rFonts w:hint="eastAsia"/>
          <w:rtl/>
        </w:rPr>
        <w:t>חיים</w:t>
      </w:r>
      <w:r>
        <w:rPr>
          <w:rtl/>
        </w:rPr>
        <w:t xml:space="preserve"> אורון (מרצ):</w:t>
      </w:r>
    </w:p>
    <w:p w14:paraId="4C3B7234" w14:textId="77777777" w:rsidR="00000000" w:rsidRDefault="00737B0C">
      <w:pPr>
        <w:pStyle w:val="a"/>
        <w:rPr>
          <w:rFonts w:hint="cs"/>
          <w:rtl/>
        </w:rPr>
      </w:pPr>
    </w:p>
    <w:p w14:paraId="1F9909A3" w14:textId="77777777" w:rsidR="00000000" w:rsidRDefault="00737B0C">
      <w:pPr>
        <w:pStyle w:val="a"/>
        <w:rPr>
          <w:rFonts w:hint="cs"/>
          <w:rtl/>
        </w:rPr>
      </w:pPr>
      <w:r>
        <w:rPr>
          <w:rFonts w:hint="cs"/>
          <w:rtl/>
        </w:rPr>
        <w:t>- - -</w:t>
      </w:r>
    </w:p>
    <w:p w14:paraId="4D137666" w14:textId="77777777" w:rsidR="00000000" w:rsidRDefault="00737B0C">
      <w:pPr>
        <w:pStyle w:val="a"/>
        <w:rPr>
          <w:rFonts w:hint="cs"/>
          <w:rtl/>
        </w:rPr>
      </w:pPr>
    </w:p>
    <w:p w14:paraId="7EB20C21" w14:textId="77777777" w:rsidR="00000000" w:rsidRDefault="00737B0C">
      <w:pPr>
        <w:pStyle w:val="ad"/>
        <w:rPr>
          <w:rtl/>
        </w:rPr>
      </w:pPr>
      <w:r>
        <w:rPr>
          <w:rtl/>
        </w:rPr>
        <w:t>היו"ר מוחמד ב</w:t>
      </w:r>
      <w:r>
        <w:rPr>
          <w:rtl/>
        </w:rPr>
        <w:t>רכה:</w:t>
      </w:r>
    </w:p>
    <w:p w14:paraId="0F884F78" w14:textId="77777777" w:rsidR="00000000" w:rsidRDefault="00737B0C">
      <w:pPr>
        <w:pStyle w:val="a"/>
        <w:rPr>
          <w:rtl/>
        </w:rPr>
      </w:pPr>
    </w:p>
    <w:p w14:paraId="7B5D5D45" w14:textId="77777777" w:rsidR="00000000" w:rsidRDefault="00737B0C">
      <w:pPr>
        <w:pStyle w:val="a"/>
        <w:rPr>
          <w:rFonts w:hint="cs"/>
          <w:rtl/>
        </w:rPr>
      </w:pPr>
      <w:r>
        <w:rPr>
          <w:rFonts w:hint="cs"/>
          <w:rtl/>
        </w:rPr>
        <w:t>עשית טעות?</w:t>
      </w:r>
    </w:p>
    <w:p w14:paraId="47D0267D" w14:textId="77777777" w:rsidR="00000000" w:rsidRDefault="00737B0C">
      <w:pPr>
        <w:pStyle w:val="a"/>
        <w:rPr>
          <w:rFonts w:hint="cs"/>
          <w:rtl/>
        </w:rPr>
      </w:pPr>
    </w:p>
    <w:p w14:paraId="17615E28" w14:textId="77777777" w:rsidR="00000000" w:rsidRDefault="00737B0C">
      <w:pPr>
        <w:pStyle w:val="ac"/>
        <w:rPr>
          <w:rtl/>
        </w:rPr>
      </w:pPr>
      <w:r>
        <w:rPr>
          <w:rFonts w:hint="eastAsia"/>
          <w:rtl/>
        </w:rPr>
        <w:t>חיים</w:t>
      </w:r>
      <w:r>
        <w:rPr>
          <w:rtl/>
        </w:rPr>
        <w:t xml:space="preserve"> אורון (מרצ):</w:t>
      </w:r>
    </w:p>
    <w:p w14:paraId="0D65E8B8" w14:textId="77777777" w:rsidR="00000000" w:rsidRDefault="00737B0C">
      <w:pPr>
        <w:pStyle w:val="a"/>
        <w:rPr>
          <w:rFonts w:hint="cs"/>
          <w:rtl/>
        </w:rPr>
      </w:pPr>
    </w:p>
    <w:p w14:paraId="199D9990" w14:textId="77777777" w:rsidR="00000000" w:rsidRDefault="00737B0C">
      <w:pPr>
        <w:pStyle w:val="a"/>
        <w:rPr>
          <w:rFonts w:hint="cs"/>
          <w:rtl/>
        </w:rPr>
      </w:pPr>
      <w:r>
        <w:rPr>
          <w:rFonts w:hint="cs"/>
          <w:rtl/>
        </w:rPr>
        <w:t>אני טעיתי מאחור.</w:t>
      </w:r>
    </w:p>
    <w:p w14:paraId="4E18DE10" w14:textId="77777777" w:rsidR="00000000" w:rsidRDefault="00737B0C">
      <w:pPr>
        <w:pStyle w:val="a"/>
        <w:rPr>
          <w:rFonts w:hint="cs"/>
          <w:rtl/>
        </w:rPr>
      </w:pPr>
    </w:p>
    <w:p w14:paraId="2B0BE0DC" w14:textId="77777777" w:rsidR="00000000" w:rsidRDefault="00737B0C">
      <w:pPr>
        <w:pStyle w:val="ad"/>
        <w:rPr>
          <w:rtl/>
        </w:rPr>
      </w:pPr>
      <w:r>
        <w:rPr>
          <w:rtl/>
        </w:rPr>
        <w:t>היו"ר מוחמד ברכה:</w:t>
      </w:r>
    </w:p>
    <w:p w14:paraId="01BE119F" w14:textId="77777777" w:rsidR="00000000" w:rsidRDefault="00737B0C">
      <w:pPr>
        <w:pStyle w:val="a"/>
        <w:rPr>
          <w:rtl/>
        </w:rPr>
      </w:pPr>
    </w:p>
    <w:p w14:paraId="73B6AEFD" w14:textId="77777777" w:rsidR="00000000" w:rsidRDefault="00737B0C">
      <w:pPr>
        <w:pStyle w:val="a"/>
        <w:rPr>
          <w:rFonts w:hint="cs"/>
          <w:rtl/>
        </w:rPr>
      </w:pPr>
      <w:r>
        <w:rPr>
          <w:rFonts w:hint="cs"/>
          <w:rtl/>
        </w:rPr>
        <w:t>אם כן, 27 תומכים, וזה כולל, כמובן, את קולו של יושב-ראש הכנסת ואת קולו של חבר הכנסת חיים אורון שמבטל את ההתנגדות. ולכן אין מתנגדים ונמנע אחד. הצעת החוק תעבור לוועדת הפנים ואיכות הסביב</w:t>
      </w:r>
      <w:r>
        <w:rPr>
          <w:rFonts w:hint="cs"/>
          <w:rtl/>
        </w:rPr>
        <w:t>ה.</w:t>
      </w:r>
    </w:p>
    <w:p w14:paraId="426422E3" w14:textId="77777777" w:rsidR="00000000" w:rsidRDefault="00737B0C">
      <w:pPr>
        <w:pStyle w:val="a"/>
        <w:rPr>
          <w:rFonts w:hint="cs"/>
          <w:rtl/>
        </w:rPr>
      </w:pPr>
    </w:p>
    <w:p w14:paraId="169B3C81" w14:textId="77777777" w:rsidR="00000000" w:rsidRDefault="00737B0C">
      <w:pPr>
        <w:pStyle w:val="Subject"/>
        <w:rPr>
          <w:rFonts w:hint="cs"/>
          <w:rtl/>
        </w:rPr>
      </w:pPr>
    </w:p>
    <w:p w14:paraId="5C6CD2C4" w14:textId="77777777" w:rsidR="00000000" w:rsidRDefault="00737B0C">
      <w:pPr>
        <w:pStyle w:val="Subject"/>
        <w:rPr>
          <w:rtl/>
        </w:rPr>
      </w:pPr>
    </w:p>
    <w:p w14:paraId="55DE81FE" w14:textId="77777777" w:rsidR="00000000" w:rsidRDefault="00737B0C">
      <w:pPr>
        <w:pStyle w:val="Subject"/>
        <w:rPr>
          <w:rFonts w:hint="cs"/>
          <w:rtl/>
        </w:rPr>
      </w:pPr>
      <w:bookmarkStart w:id="753" w:name="_Toc47678228"/>
      <w:bookmarkStart w:id="754" w:name="_Toc47682137"/>
      <w:bookmarkStart w:id="755" w:name="_Toc47868537"/>
      <w:bookmarkStart w:id="756" w:name="_Toc47869593"/>
      <w:bookmarkStart w:id="757" w:name="_Toc47869803"/>
      <w:bookmarkStart w:id="758" w:name="_Toc47869947"/>
      <w:bookmarkStart w:id="759" w:name="_Toc49055787"/>
      <w:r>
        <w:rPr>
          <w:rFonts w:hint="cs"/>
          <w:rtl/>
        </w:rPr>
        <w:t>שאילתות ותשובות</w:t>
      </w:r>
      <w:bookmarkEnd w:id="753"/>
      <w:bookmarkEnd w:id="754"/>
      <w:bookmarkEnd w:id="755"/>
      <w:bookmarkEnd w:id="756"/>
      <w:bookmarkEnd w:id="757"/>
      <w:bookmarkEnd w:id="758"/>
      <w:bookmarkEnd w:id="759"/>
    </w:p>
    <w:p w14:paraId="542DD07A" w14:textId="77777777" w:rsidR="00000000" w:rsidRDefault="00737B0C">
      <w:pPr>
        <w:pStyle w:val="a"/>
        <w:rPr>
          <w:rFonts w:hint="cs"/>
          <w:rtl/>
        </w:rPr>
      </w:pPr>
    </w:p>
    <w:p w14:paraId="7CA3C50A" w14:textId="77777777" w:rsidR="00000000" w:rsidRDefault="00737B0C">
      <w:pPr>
        <w:pStyle w:val="ad"/>
        <w:rPr>
          <w:rtl/>
        </w:rPr>
      </w:pPr>
      <w:r>
        <w:rPr>
          <w:rtl/>
        </w:rPr>
        <w:t>היו"ר מוחמד ברכה:</w:t>
      </w:r>
    </w:p>
    <w:p w14:paraId="31CAFFFA" w14:textId="77777777" w:rsidR="00000000" w:rsidRDefault="00737B0C">
      <w:pPr>
        <w:pStyle w:val="a"/>
        <w:rPr>
          <w:rtl/>
        </w:rPr>
      </w:pPr>
    </w:p>
    <w:p w14:paraId="53CAF0A9" w14:textId="77777777" w:rsidR="00000000" w:rsidRDefault="00737B0C">
      <w:pPr>
        <w:pStyle w:val="a"/>
        <w:rPr>
          <w:rFonts w:hint="cs"/>
          <w:rtl/>
        </w:rPr>
      </w:pPr>
      <w:r>
        <w:rPr>
          <w:rFonts w:hint="cs"/>
          <w:rtl/>
        </w:rPr>
        <w:t>רבותי, אנחנו עוברים לשאילתות ותשובות לשרה לאיכות הסביבה. בבקשה, גברתי. שאילתא מס' 223, של חברת הכנסת מרינה סולודקין - היא איננה כאן. לפרוטוקול.</w:t>
      </w:r>
    </w:p>
    <w:p w14:paraId="2B7F713E" w14:textId="77777777" w:rsidR="00000000" w:rsidRDefault="00737B0C">
      <w:pPr>
        <w:pStyle w:val="a"/>
        <w:rPr>
          <w:rFonts w:hint="cs"/>
          <w:rtl/>
        </w:rPr>
      </w:pPr>
    </w:p>
    <w:p w14:paraId="532815F0" w14:textId="77777777" w:rsidR="00000000" w:rsidRDefault="00737B0C">
      <w:pPr>
        <w:pStyle w:val="Query"/>
        <w:jc w:val="center"/>
        <w:rPr>
          <w:rFonts w:hint="cs"/>
          <w:rtl/>
        </w:rPr>
      </w:pPr>
      <w:bookmarkStart w:id="760" w:name="_Toc47678229"/>
      <w:bookmarkStart w:id="761" w:name="_Toc47682138"/>
      <w:bookmarkStart w:id="762" w:name="_Toc47868538"/>
      <w:bookmarkStart w:id="763" w:name="_Toc47869594"/>
      <w:bookmarkStart w:id="764" w:name="_Toc47869804"/>
      <w:bookmarkStart w:id="765" w:name="_Toc47869948"/>
      <w:bookmarkStart w:id="766" w:name="_Toc49055788"/>
      <w:r>
        <w:rPr>
          <w:rFonts w:hint="cs"/>
          <w:rtl/>
        </w:rPr>
        <w:t>223. הקמת תחנת כוח פחמית שנייה באשקלון</w:t>
      </w:r>
      <w:bookmarkEnd w:id="760"/>
      <w:bookmarkEnd w:id="761"/>
      <w:bookmarkEnd w:id="762"/>
      <w:bookmarkEnd w:id="763"/>
      <w:bookmarkEnd w:id="764"/>
      <w:bookmarkEnd w:id="765"/>
      <w:bookmarkEnd w:id="766"/>
    </w:p>
    <w:p w14:paraId="43DE7DCA" w14:textId="77777777" w:rsidR="00000000" w:rsidRDefault="00737B0C">
      <w:pPr>
        <w:pStyle w:val="a"/>
        <w:ind w:firstLine="0"/>
        <w:rPr>
          <w:rFonts w:hint="cs"/>
          <w:rtl/>
        </w:rPr>
      </w:pPr>
    </w:p>
    <w:p w14:paraId="498C93E9" w14:textId="77777777" w:rsidR="00000000" w:rsidRDefault="00737B0C">
      <w:pPr>
        <w:pStyle w:val="a"/>
        <w:rPr>
          <w:rFonts w:hint="cs"/>
          <w:b/>
          <w:bCs/>
          <w:u w:val="single"/>
          <w:rtl/>
        </w:rPr>
      </w:pPr>
      <w:r>
        <w:rPr>
          <w:rFonts w:hint="cs"/>
          <w:b/>
          <w:bCs/>
          <w:u w:val="single"/>
          <w:rtl/>
        </w:rPr>
        <w:t>חברת הכנסת מרינה סולודקין שאל</w:t>
      </w:r>
      <w:r>
        <w:rPr>
          <w:rFonts w:hint="cs"/>
          <w:b/>
          <w:bCs/>
          <w:u w:val="single"/>
          <w:rtl/>
        </w:rPr>
        <w:t>ה את השרה לאיכות הסביבה</w:t>
      </w:r>
    </w:p>
    <w:p w14:paraId="31133035" w14:textId="77777777" w:rsidR="00000000" w:rsidRDefault="00737B0C">
      <w:pPr>
        <w:pStyle w:val="a"/>
        <w:ind w:firstLine="0"/>
        <w:rPr>
          <w:rFonts w:hint="cs"/>
          <w:rtl/>
        </w:rPr>
      </w:pPr>
      <w:r>
        <w:rPr>
          <w:rFonts w:hint="cs"/>
          <w:rtl/>
        </w:rPr>
        <w:tab/>
        <w:t>ביום י"ח בסיוון התשס"ג (18 ביוני 2003):</w:t>
      </w:r>
    </w:p>
    <w:p w14:paraId="482D1D92" w14:textId="77777777" w:rsidR="00000000" w:rsidRDefault="00737B0C">
      <w:pPr>
        <w:pStyle w:val="a"/>
        <w:ind w:firstLine="0"/>
        <w:rPr>
          <w:rFonts w:hint="cs"/>
          <w:rtl/>
        </w:rPr>
      </w:pPr>
    </w:p>
    <w:p w14:paraId="05D44C59" w14:textId="77777777" w:rsidR="00000000" w:rsidRDefault="00737B0C">
      <w:pPr>
        <w:pStyle w:val="a"/>
        <w:ind w:firstLine="0"/>
        <w:rPr>
          <w:rFonts w:hint="cs"/>
          <w:rtl/>
        </w:rPr>
      </w:pPr>
      <w:r>
        <w:rPr>
          <w:rFonts w:hint="cs"/>
          <w:rtl/>
        </w:rPr>
        <w:tab/>
        <w:t>בימים אלה אמורה להתקבל החלטה על הקמתה של תחנת כוח פחמית שנייה לייצור חשמל באזור אשקלון.</w:t>
      </w:r>
    </w:p>
    <w:p w14:paraId="3C81B1CC" w14:textId="77777777" w:rsidR="00000000" w:rsidRDefault="00737B0C">
      <w:pPr>
        <w:pStyle w:val="a"/>
        <w:ind w:firstLine="0"/>
        <w:rPr>
          <w:rFonts w:hint="cs"/>
          <w:rtl/>
        </w:rPr>
      </w:pPr>
    </w:p>
    <w:p w14:paraId="568EB32E" w14:textId="77777777" w:rsidR="00000000" w:rsidRDefault="00737B0C">
      <w:pPr>
        <w:pStyle w:val="a"/>
        <w:ind w:firstLine="0"/>
        <w:rPr>
          <w:rFonts w:hint="cs"/>
          <w:rtl/>
        </w:rPr>
      </w:pPr>
      <w:r>
        <w:rPr>
          <w:rFonts w:hint="cs"/>
          <w:rtl/>
        </w:rPr>
        <w:tab/>
        <w:t>רצוני לשאול:</w:t>
      </w:r>
    </w:p>
    <w:p w14:paraId="3B7CBDE8" w14:textId="77777777" w:rsidR="00000000" w:rsidRDefault="00737B0C">
      <w:pPr>
        <w:pStyle w:val="a"/>
        <w:ind w:firstLine="0"/>
        <w:rPr>
          <w:rFonts w:hint="cs"/>
          <w:rtl/>
        </w:rPr>
      </w:pPr>
    </w:p>
    <w:p w14:paraId="3B8E5116" w14:textId="77777777" w:rsidR="00000000" w:rsidRDefault="00737B0C">
      <w:pPr>
        <w:pStyle w:val="a"/>
        <w:ind w:firstLine="0"/>
        <w:rPr>
          <w:rFonts w:hint="cs"/>
          <w:rtl/>
        </w:rPr>
      </w:pPr>
      <w:r>
        <w:rPr>
          <w:rFonts w:hint="cs"/>
          <w:rtl/>
        </w:rPr>
        <w:tab/>
        <w:t>1. האם בדק משרדך את ההשפעות האקולוגיות האפשריות באזור אשקלון?</w:t>
      </w:r>
    </w:p>
    <w:p w14:paraId="5DC990BB" w14:textId="77777777" w:rsidR="00000000" w:rsidRDefault="00737B0C">
      <w:pPr>
        <w:pStyle w:val="a"/>
        <w:ind w:firstLine="0"/>
        <w:rPr>
          <w:rFonts w:hint="cs"/>
          <w:rtl/>
        </w:rPr>
      </w:pPr>
    </w:p>
    <w:p w14:paraId="18C24AAD" w14:textId="77777777" w:rsidR="00000000" w:rsidRDefault="00737B0C">
      <w:pPr>
        <w:pStyle w:val="a"/>
        <w:ind w:firstLine="0"/>
        <w:rPr>
          <w:rFonts w:hint="cs"/>
          <w:rtl/>
        </w:rPr>
      </w:pPr>
      <w:r>
        <w:rPr>
          <w:rFonts w:hint="cs"/>
          <w:rtl/>
        </w:rPr>
        <w:tab/>
        <w:t>2. האם תומך משרדך בה</w:t>
      </w:r>
      <w:r>
        <w:rPr>
          <w:rFonts w:hint="cs"/>
          <w:rtl/>
        </w:rPr>
        <w:t>חלטה זו?</w:t>
      </w:r>
    </w:p>
    <w:p w14:paraId="70B7822C" w14:textId="77777777" w:rsidR="00000000" w:rsidRDefault="00737B0C">
      <w:pPr>
        <w:pStyle w:val="a"/>
        <w:ind w:firstLine="0"/>
        <w:rPr>
          <w:rFonts w:hint="cs"/>
          <w:rtl/>
        </w:rPr>
      </w:pPr>
    </w:p>
    <w:p w14:paraId="4B09BC15" w14:textId="77777777" w:rsidR="00000000" w:rsidRDefault="00737B0C">
      <w:pPr>
        <w:pStyle w:val="a"/>
        <w:ind w:firstLine="0"/>
        <w:rPr>
          <w:rFonts w:hint="cs"/>
          <w:rtl/>
        </w:rPr>
      </w:pPr>
      <w:r>
        <w:rPr>
          <w:rFonts w:hint="cs"/>
          <w:b/>
          <w:bCs/>
          <w:u w:val="single"/>
          <w:rtl/>
        </w:rPr>
        <w:t>תשובת</w:t>
      </w:r>
      <w:r>
        <w:rPr>
          <w:rFonts w:hint="cs"/>
          <w:bCs/>
          <w:u w:val="single"/>
          <w:rtl/>
        </w:rPr>
        <w:t xml:space="preserve"> השרה לאיכות הסביבה יהודית נאות:</w:t>
      </w:r>
      <w:r>
        <w:rPr>
          <w:rFonts w:hint="cs"/>
          <w:rtl/>
        </w:rPr>
        <w:tab/>
      </w:r>
    </w:p>
    <w:p w14:paraId="4F815343" w14:textId="77777777" w:rsidR="00000000" w:rsidRDefault="00737B0C">
      <w:pPr>
        <w:pStyle w:val="a"/>
        <w:ind w:firstLine="0"/>
        <w:rPr>
          <w:rFonts w:hint="cs"/>
          <w:rtl/>
        </w:rPr>
      </w:pPr>
      <w:r>
        <w:rPr>
          <w:rFonts w:hint="cs"/>
          <w:rtl/>
        </w:rPr>
        <w:t>(לא נקראה, נמסרה לפרוטוקול)</w:t>
      </w:r>
    </w:p>
    <w:p w14:paraId="2F63FED1" w14:textId="77777777" w:rsidR="00000000" w:rsidRDefault="00737B0C">
      <w:pPr>
        <w:pStyle w:val="a"/>
        <w:rPr>
          <w:rFonts w:hint="cs"/>
          <w:rtl/>
        </w:rPr>
      </w:pPr>
    </w:p>
    <w:p w14:paraId="2A336AB9" w14:textId="77777777" w:rsidR="00000000" w:rsidRDefault="00737B0C">
      <w:pPr>
        <w:pStyle w:val="a"/>
        <w:rPr>
          <w:rFonts w:hint="cs"/>
          <w:rtl/>
        </w:rPr>
      </w:pPr>
      <w:r>
        <w:rPr>
          <w:rFonts w:hint="cs"/>
          <w:rtl/>
        </w:rPr>
        <w:t>1. המשרד לאיכות הסביבה השווה את פליטת  מזהמי האוויר הצפויה מתחנת כוח פחמית לעומת מתקני ייצור חשמל המופעלים בטכנולוגיות אחרות, כמו  מיחזור משולב - סולר או גז טבעי, גזיפיקציה של פח</w:t>
      </w:r>
      <w:r>
        <w:rPr>
          <w:rFonts w:hint="cs"/>
          <w:rtl/>
        </w:rPr>
        <w:t xml:space="preserve">ם או ביו-מאסה בטכנולוגיית </w:t>
      </w:r>
      <w:r>
        <w:rPr>
          <w:rFonts w:hint="cs"/>
        </w:rPr>
        <w:t>IGCC</w:t>
      </w:r>
      <w:r>
        <w:rPr>
          <w:rFonts w:hint="cs"/>
          <w:rtl/>
        </w:rPr>
        <w:t>, טורבינות רוח ואנרגיה סולרית. כן נבדקו  טכנולוגיות שונות של הפעלת  תחנת כוח פחמית. בין המזהמים שנבדקו היו תחמוצות חנקן וגופרית, חלקיקים, פחמן חד-חמצני ופחמן דו-חמצני. נמצא כי מתחנת כוח פחמית בטכנולוגיה הקיימת ייפלטו ריכוזים ג</w:t>
      </w:r>
      <w:r>
        <w:rPr>
          <w:rFonts w:hint="cs"/>
          <w:rtl/>
        </w:rPr>
        <w:t>בוהים יותר של מזהמי אוויר בהשוואה לטכנולוגיות האחרות.</w:t>
      </w:r>
    </w:p>
    <w:p w14:paraId="11920A09" w14:textId="77777777" w:rsidR="00000000" w:rsidRDefault="00737B0C">
      <w:pPr>
        <w:pStyle w:val="a"/>
        <w:rPr>
          <w:rFonts w:hint="cs"/>
          <w:rtl/>
        </w:rPr>
      </w:pPr>
    </w:p>
    <w:p w14:paraId="2A97B20B" w14:textId="77777777" w:rsidR="00000000" w:rsidRDefault="00737B0C">
      <w:pPr>
        <w:pStyle w:val="a"/>
        <w:rPr>
          <w:rFonts w:hint="cs"/>
          <w:rtl/>
        </w:rPr>
      </w:pPr>
      <w:r>
        <w:rPr>
          <w:rFonts w:hint="cs"/>
          <w:rtl/>
        </w:rPr>
        <w:t xml:space="preserve">בנוסף נבחנו עבודות כלכליות שנעשו במשרד התשתיות, המביאות בחשבון עלויות חיצוניות של המזהמים, תאריכי כניסה שונים של התחנות לפעולה ומרכיבים אחרים. כמו כן המשרד לאיכות הסביבה עוקב אחר סקר אפידמיולוגי שנעשה </w:t>
      </w:r>
      <w:r>
        <w:rPr>
          <w:rFonts w:hint="cs"/>
          <w:rtl/>
        </w:rPr>
        <w:t>באזור תחנת הכוח בחדרה. ניתן להקיש חלקית מהשפעת תחנת הכוח בחדרה גם על מקומות אחרים.</w:t>
      </w:r>
    </w:p>
    <w:p w14:paraId="1896215F" w14:textId="77777777" w:rsidR="00000000" w:rsidRDefault="00737B0C">
      <w:pPr>
        <w:pStyle w:val="a"/>
        <w:rPr>
          <w:rFonts w:hint="cs"/>
          <w:rtl/>
        </w:rPr>
      </w:pPr>
    </w:p>
    <w:p w14:paraId="528AF707" w14:textId="77777777" w:rsidR="00000000" w:rsidRDefault="00737B0C">
      <w:pPr>
        <w:pStyle w:val="a"/>
        <w:rPr>
          <w:rFonts w:hint="cs"/>
          <w:rtl/>
        </w:rPr>
      </w:pPr>
      <w:r>
        <w:rPr>
          <w:rFonts w:hint="cs"/>
          <w:rtl/>
        </w:rPr>
        <w:t>2.  המשרד לאיכות הסביבה אינו תומך בהקמה של תחנת כוח פחמית בטכנולוגיה מיושנת. המשרד  אינו מתנגד להתקנת תחנה בטכנולוגיה שתביא לנצולת גבוהה אשר גורמת לזיהום נמוך, כמו גזיפיקצי</w:t>
      </w:r>
      <w:r>
        <w:rPr>
          <w:rFonts w:hint="cs"/>
          <w:rtl/>
        </w:rPr>
        <w:t>ה של פחם.</w:t>
      </w:r>
    </w:p>
    <w:p w14:paraId="3833A641" w14:textId="77777777" w:rsidR="00000000" w:rsidRDefault="00737B0C">
      <w:pPr>
        <w:pStyle w:val="a"/>
        <w:rPr>
          <w:rFonts w:hint="cs"/>
          <w:rtl/>
        </w:rPr>
      </w:pPr>
    </w:p>
    <w:p w14:paraId="307DD5DE" w14:textId="77777777" w:rsidR="00000000" w:rsidRDefault="00737B0C">
      <w:pPr>
        <w:pStyle w:val="a"/>
        <w:rPr>
          <w:rFonts w:hint="cs"/>
          <w:rtl/>
        </w:rPr>
      </w:pPr>
      <w:r>
        <w:rPr>
          <w:rFonts w:hint="cs"/>
          <w:rtl/>
        </w:rPr>
        <w:t>עמדת המשרד לאיכות הסביבה הובאה בפני הממשלה במסגרת ועדת שרים לכלכלה, ושר   התשתיות הבטיח לבחון מחדש את נושא הקמת התחנה בטכנולוגיה מיושנת. משרד התשתיות סיים בימים אלו את בדיקתו,  וחוות דעתו נבדקת כעת במשרד לאיכות הסביבה.</w:t>
      </w:r>
    </w:p>
    <w:p w14:paraId="66827FB6" w14:textId="77777777" w:rsidR="00000000" w:rsidRDefault="00737B0C">
      <w:pPr>
        <w:pStyle w:val="a"/>
        <w:rPr>
          <w:rFonts w:hint="cs"/>
          <w:rtl/>
        </w:rPr>
      </w:pPr>
    </w:p>
    <w:p w14:paraId="376A4FB2" w14:textId="77777777" w:rsidR="00000000" w:rsidRDefault="00737B0C">
      <w:pPr>
        <w:pStyle w:val="ad"/>
        <w:rPr>
          <w:rtl/>
        </w:rPr>
      </w:pPr>
      <w:r>
        <w:rPr>
          <w:rtl/>
        </w:rPr>
        <w:t>היו"ר מוחמד ברכה:</w:t>
      </w:r>
    </w:p>
    <w:p w14:paraId="04802CB2" w14:textId="77777777" w:rsidR="00000000" w:rsidRDefault="00737B0C">
      <w:pPr>
        <w:pStyle w:val="a"/>
        <w:rPr>
          <w:rtl/>
        </w:rPr>
      </w:pPr>
    </w:p>
    <w:p w14:paraId="443F51A6" w14:textId="77777777" w:rsidR="00000000" w:rsidRDefault="00737B0C">
      <w:pPr>
        <w:pStyle w:val="a"/>
        <w:rPr>
          <w:rFonts w:hint="cs"/>
          <w:rtl/>
        </w:rPr>
      </w:pPr>
      <w:r>
        <w:rPr>
          <w:rFonts w:hint="cs"/>
          <w:rtl/>
        </w:rPr>
        <w:t>שאילתא</w:t>
      </w:r>
      <w:r>
        <w:rPr>
          <w:rFonts w:hint="cs"/>
          <w:rtl/>
        </w:rPr>
        <w:t xml:space="preserve"> מס' 275, של חבר הכנסת אמנון כהן. אינו נמצא - לפרוטוקול. </w:t>
      </w:r>
    </w:p>
    <w:p w14:paraId="4C2C34DB" w14:textId="77777777" w:rsidR="00000000" w:rsidRDefault="00737B0C">
      <w:pPr>
        <w:pStyle w:val="a"/>
        <w:rPr>
          <w:rFonts w:hint="cs"/>
          <w:rtl/>
        </w:rPr>
      </w:pPr>
    </w:p>
    <w:p w14:paraId="56F49072" w14:textId="77777777" w:rsidR="00000000" w:rsidRDefault="00737B0C">
      <w:pPr>
        <w:pStyle w:val="Query"/>
        <w:jc w:val="center"/>
        <w:rPr>
          <w:rFonts w:hint="cs"/>
          <w:rtl/>
        </w:rPr>
      </w:pPr>
      <w:bookmarkStart w:id="767" w:name="_Toc47678230"/>
      <w:bookmarkStart w:id="768" w:name="_Toc47682139"/>
      <w:bookmarkStart w:id="769" w:name="_Toc47868539"/>
      <w:bookmarkStart w:id="770" w:name="_Toc47869595"/>
      <w:bookmarkStart w:id="771" w:name="_Toc47869805"/>
      <w:bookmarkStart w:id="772" w:name="_Toc47869949"/>
      <w:bookmarkStart w:id="773" w:name="_Toc49055789"/>
      <w:r>
        <w:rPr>
          <w:rFonts w:hint="cs"/>
          <w:rtl/>
        </w:rPr>
        <w:t>275. חשיפת ילדים לזיהום אוויר במוסדות חינוך</w:t>
      </w:r>
      <w:bookmarkEnd w:id="767"/>
      <w:bookmarkEnd w:id="768"/>
      <w:bookmarkEnd w:id="769"/>
      <w:bookmarkEnd w:id="770"/>
      <w:bookmarkEnd w:id="771"/>
      <w:bookmarkEnd w:id="772"/>
      <w:bookmarkEnd w:id="773"/>
    </w:p>
    <w:p w14:paraId="7F564BEA" w14:textId="77777777" w:rsidR="00000000" w:rsidRDefault="00737B0C">
      <w:pPr>
        <w:pStyle w:val="a"/>
        <w:rPr>
          <w:rFonts w:hint="cs"/>
          <w:rtl/>
        </w:rPr>
      </w:pPr>
    </w:p>
    <w:p w14:paraId="2CAB3C6E" w14:textId="77777777" w:rsidR="00000000" w:rsidRDefault="00737B0C">
      <w:pPr>
        <w:pStyle w:val="a"/>
        <w:ind w:firstLine="0"/>
        <w:rPr>
          <w:rFonts w:hint="cs"/>
          <w:b/>
          <w:bCs/>
          <w:u w:val="single"/>
          <w:rtl/>
        </w:rPr>
      </w:pPr>
      <w:r>
        <w:rPr>
          <w:rFonts w:hint="cs"/>
          <w:b/>
          <w:bCs/>
          <w:u w:val="single"/>
          <w:rtl/>
        </w:rPr>
        <w:t>חבר הכנסת אמנון כהן שאל את השרה לאיכות הסביבה</w:t>
      </w:r>
    </w:p>
    <w:p w14:paraId="403A1B82" w14:textId="77777777" w:rsidR="00000000" w:rsidRDefault="00737B0C">
      <w:pPr>
        <w:pStyle w:val="a"/>
        <w:ind w:firstLine="0"/>
        <w:rPr>
          <w:rFonts w:hint="cs"/>
          <w:rtl/>
        </w:rPr>
      </w:pPr>
      <w:r>
        <w:rPr>
          <w:rFonts w:hint="cs"/>
          <w:rtl/>
        </w:rPr>
        <w:tab/>
        <w:t>ביום כ"ה בסיוון התשס"ג (25 ביוני 2003):</w:t>
      </w:r>
    </w:p>
    <w:p w14:paraId="103E1203" w14:textId="77777777" w:rsidR="00000000" w:rsidRDefault="00737B0C">
      <w:pPr>
        <w:pStyle w:val="a"/>
        <w:ind w:firstLine="0"/>
        <w:rPr>
          <w:rFonts w:hint="cs"/>
          <w:rtl/>
        </w:rPr>
      </w:pPr>
    </w:p>
    <w:p w14:paraId="3845B104" w14:textId="77777777" w:rsidR="00000000" w:rsidRDefault="00737B0C">
      <w:pPr>
        <w:pStyle w:val="a"/>
        <w:ind w:firstLine="0"/>
        <w:rPr>
          <w:rFonts w:hint="cs"/>
          <w:rtl/>
        </w:rPr>
      </w:pPr>
      <w:r>
        <w:rPr>
          <w:rFonts w:hint="cs"/>
          <w:rtl/>
        </w:rPr>
        <w:tab/>
        <w:t xml:space="preserve">פורסם ב"מעריב", כי מאות אלפי ילדים נחשפים מדי יום לזיהום אוויר </w:t>
      </w:r>
      <w:r>
        <w:rPr>
          <w:rFonts w:hint="cs"/>
          <w:rtl/>
        </w:rPr>
        <w:t>במוסדות הלימוד.</w:t>
      </w:r>
    </w:p>
    <w:p w14:paraId="64A4BB92" w14:textId="77777777" w:rsidR="00000000" w:rsidRDefault="00737B0C">
      <w:pPr>
        <w:pStyle w:val="a"/>
        <w:ind w:firstLine="0"/>
        <w:rPr>
          <w:rFonts w:hint="cs"/>
          <w:rtl/>
        </w:rPr>
      </w:pPr>
    </w:p>
    <w:p w14:paraId="1EBCB711" w14:textId="77777777" w:rsidR="00000000" w:rsidRDefault="00737B0C">
      <w:pPr>
        <w:pStyle w:val="a"/>
        <w:ind w:firstLine="0"/>
        <w:rPr>
          <w:rFonts w:hint="cs"/>
          <w:rtl/>
        </w:rPr>
      </w:pPr>
      <w:r>
        <w:rPr>
          <w:rFonts w:hint="cs"/>
          <w:rtl/>
        </w:rPr>
        <w:tab/>
        <w:t>רצוני לשאול:</w:t>
      </w:r>
    </w:p>
    <w:p w14:paraId="48C7D7A6" w14:textId="77777777" w:rsidR="00000000" w:rsidRDefault="00737B0C">
      <w:pPr>
        <w:pStyle w:val="a"/>
        <w:ind w:firstLine="0"/>
        <w:rPr>
          <w:rFonts w:hint="cs"/>
          <w:rtl/>
        </w:rPr>
      </w:pPr>
    </w:p>
    <w:p w14:paraId="35A8D84B" w14:textId="77777777" w:rsidR="00000000" w:rsidRDefault="00737B0C">
      <w:pPr>
        <w:pStyle w:val="a"/>
        <w:ind w:firstLine="0"/>
        <w:rPr>
          <w:rFonts w:hint="cs"/>
          <w:rtl/>
        </w:rPr>
      </w:pPr>
      <w:r>
        <w:rPr>
          <w:rFonts w:hint="cs"/>
          <w:rtl/>
        </w:rPr>
        <w:tab/>
        <w:t xml:space="preserve">1. האם הידיעה נכונה? </w:t>
      </w:r>
    </w:p>
    <w:p w14:paraId="297E78AF" w14:textId="77777777" w:rsidR="00000000" w:rsidRDefault="00737B0C">
      <w:pPr>
        <w:pStyle w:val="a"/>
        <w:ind w:firstLine="0"/>
        <w:rPr>
          <w:rFonts w:hint="cs"/>
          <w:rtl/>
        </w:rPr>
      </w:pPr>
    </w:p>
    <w:p w14:paraId="73E89754" w14:textId="77777777" w:rsidR="00000000" w:rsidRDefault="00737B0C">
      <w:pPr>
        <w:pStyle w:val="a"/>
        <w:ind w:firstLine="0"/>
        <w:rPr>
          <w:rFonts w:hint="cs"/>
          <w:rtl/>
        </w:rPr>
      </w:pPr>
      <w:r>
        <w:rPr>
          <w:rFonts w:hint="cs"/>
          <w:rtl/>
        </w:rPr>
        <w:tab/>
        <w:t xml:space="preserve">2. אם כן </w:t>
      </w:r>
      <w:r>
        <w:rPr>
          <w:rtl/>
        </w:rPr>
        <w:t>–</w:t>
      </w:r>
      <w:r>
        <w:rPr>
          <w:rFonts w:hint="cs"/>
          <w:rtl/>
        </w:rPr>
        <w:t xml:space="preserve"> מה עושה משרדך לצמצם מפגע סביבתי ובריאותי זה?</w:t>
      </w:r>
    </w:p>
    <w:p w14:paraId="3D0275D7" w14:textId="77777777" w:rsidR="00000000" w:rsidRDefault="00737B0C">
      <w:pPr>
        <w:pStyle w:val="a"/>
        <w:ind w:firstLine="0"/>
        <w:rPr>
          <w:rFonts w:hint="cs"/>
          <w:rtl/>
        </w:rPr>
      </w:pPr>
    </w:p>
    <w:p w14:paraId="226F8A8E" w14:textId="77777777" w:rsidR="00000000" w:rsidRDefault="00737B0C">
      <w:pPr>
        <w:pStyle w:val="a"/>
        <w:ind w:firstLine="0"/>
        <w:rPr>
          <w:rFonts w:hint="cs"/>
          <w:rtl/>
        </w:rPr>
      </w:pPr>
      <w:r>
        <w:rPr>
          <w:rFonts w:hint="cs"/>
          <w:b/>
          <w:bCs/>
          <w:u w:val="single"/>
          <w:rtl/>
        </w:rPr>
        <w:t>תשובת השרה לאיכות הסביבה יהודית נאות:</w:t>
      </w:r>
    </w:p>
    <w:p w14:paraId="2C232E12" w14:textId="77777777" w:rsidR="00000000" w:rsidRDefault="00737B0C">
      <w:pPr>
        <w:pStyle w:val="a"/>
        <w:ind w:firstLine="0"/>
        <w:rPr>
          <w:rFonts w:hint="cs"/>
          <w:rtl/>
        </w:rPr>
      </w:pPr>
      <w:r>
        <w:rPr>
          <w:rFonts w:hint="cs"/>
          <w:rtl/>
        </w:rPr>
        <w:t>(לא נקראה, נמסרה לפרוטוקול)</w:t>
      </w:r>
    </w:p>
    <w:p w14:paraId="5CAB4320" w14:textId="77777777" w:rsidR="00000000" w:rsidRDefault="00737B0C">
      <w:pPr>
        <w:pStyle w:val="a"/>
        <w:rPr>
          <w:rFonts w:hint="cs"/>
          <w:rtl/>
        </w:rPr>
      </w:pPr>
    </w:p>
    <w:p w14:paraId="313B139E" w14:textId="77777777" w:rsidR="00000000" w:rsidRDefault="00737B0C">
      <w:pPr>
        <w:pStyle w:val="a"/>
        <w:rPr>
          <w:rFonts w:hint="cs"/>
          <w:rtl/>
        </w:rPr>
      </w:pPr>
      <w:r>
        <w:rPr>
          <w:rFonts w:hint="cs"/>
          <w:rtl/>
        </w:rPr>
        <w:t>1. הנתונים בכתבה שהתפרסמה ב"מעריב" בנושא איכות אוויר בהיבט זיהום אוויר מתחב</w:t>
      </w:r>
      <w:r>
        <w:rPr>
          <w:rFonts w:hint="cs"/>
          <w:rtl/>
        </w:rPr>
        <w:t>ורה אכן נכונים, ולקוחים מפרסומים של המשרד לאיכות הסביבה. מדובר על ניטור בתחנות תחבורתיות בגוש-דן שבהם נרשמים ריכוזים גבוהים מאוד של חלקיקים נשימים עדינים - בית-ספר "רמז" בני-ברק, וריכוזים גבוהים של דו-תחמוצת החנקן - עירוני ד', רח' ויצמן פינת יהודה המכבי בת</w:t>
      </w:r>
      <w:r>
        <w:rPr>
          <w:rFonts w:hint="cs"/>
          <w:rtl/>
        </w:rPr>
        <w:t>ל-אביב.</w:t>
      </w:r>
    </w:p>
    <w:p w14:paraId="426C6AF1" w14:textId="77777777" w:rsidR="00000000" w:rsidRDefault="00737B0C">
      <w:pPr>
        <w:pStyle w:val="a"/>
        <w:rPr>
          <w:rFonts w:hint="cs"/>
          <w:rtl/>
        </w:rPr>
      </w:pPr>
    </w:p>
    <w:p w14:paraId="544F7185" w14:textId="77777777" w:rsidR="00000000" w:rsidRDefault="00737B0C">
      <w:pPr>
        <w:pStyle w:val="a"/>
        <w:rPr>
          <w:rFonts w:hint="cs"/>
          <w:rtl/>
        </w:rPr>
      </w:pPr>
      <w:r>
        <w:rPr>
          <w:rFonts w:hint="cs"/>
          <w:rtl/>
        </w:rPr>
        <w:t>תחנות ניטור איכות אוויר של המשרד לאיכות הסביבה ממוקמות, ולא בכדי, על גגות ובחצרות בתי-ספר. אחת הסיבות היא העובדה שאוכלוסיית הילדים, גילים אפס ועד 18, נחשבת אחת מקבוצות הסיכון בחשיפה לזיהום אוויר.</w:t>
      </w:r>
    </w:p>
    <w:p w14:paraId="06C2F095" w14:textId="77777777" w:rsidR="00000000" w:rsidRDefault="00737B0C">
      <w:pPr>
        <w:pStyle w:val="a"/>
        <w:rPr>
          <w:rFonts w:hint="cs"/>
          <w:rtl/>
        </w:rPr>
      </w:pPr>
    </w:p>
    <w:p w14:paraId="7F9441DE" w14:textId="77777777" w:rsidR="00000000" w:rsidRDefault="00737B0C">
      <w:pPr>
        <w:pStyle w:val="a"/>
        <w:rPr>
          <w:rFonts w:hint="cs"/>
          <w:rtl/>
        </w:rPr>
      </w:pPr>
      <w:r>
        <w:rPr>
          <w:rFonts w:hint="cs"/>
          <w:rtl/>
        </w:rPr>
        <w:t>2. בנוגע לחשיפת ילדים ותינוקות לעופרת, יצוין כי בא</w:t>
      </w:r>
      <w:r>
        <w:rPr>
          <w:rFonts w:hint="cs"/>
          <w:rtl/>
        </w:rPr>
        <w:t xml:space="preserve">רץ לא קיים ניטור רציף של עופרת באוויר. המדידות הבודדות שקיימות הן במסגרת סקר שנערך על ריכוזי עופרת באוויר עירוני ובאבק סביבתי על-ידי מומחים מהאגף לגיאוכימיה במכון הגיאולוגי בירושלים ב-1998. במדידות אלו, שנערכו במשך שלושה שבועות, נמצאו רמות נמוכות של עופרת </w:t>
      </w:r>
      <w:r>
        <w:rPr>
          <w:rFonts w:hint="cs"/>
          <w:rtl/>
        </w:rPr>
        <w:t>באוויר, מתחת לתקן הישראלי שמקביל לתקן ארגון הבריאות העולמי. למסקנות דומות הגיעו אנשי איגוד ערים חיפה שמדדו במשך שנה, ב-1999, בשלוש תחנות ניטור. בנוסף, בעבודה שבוצעה על-ידי ד"ר קרסנטי, שהיה מנהל היחידה לאפידמיולוגיה סביבתית במשרד הבריאות, לא נמצאה כלל עופרת</w:t>
      </w:r>
      <w:r>
        <w:rPr>
          <w:rFonts w:hint="cs"/>
          <w:rtl/>
        </w:rPr>
        <w:t xml:space="preserve"> בדמם של תינוקות המתגוררים בסמוך לצירי תנועה ראשיים.</w:t>
      </w:r>
    </w:p>
    <w:p w14:paraId="75AFD543" w14:textId="77777777" w:rsidR="00000000" w:rsidRDefault="00737B0C">
      <w:pPr>
        <w:pStyle w:val="a"/>
        <w:rPr>
          <w:rFonts w:hint="cs"/>
          <w:rtl/>
        </w:rPr>
      </w:pPr>
    </w:p>
    <w:p w14:paraId="75954FAA" w14:textId="77777777" w:rsidR="00000000" w:rsidRDefault="00737B0C">
      <w:pPr>
        <w:pStyle w:val="a"/>
        <w:rPr>
          <w:rFonts w:hint="cs"/>
          <w:rtl/>
        </w:rPr>
      </w:pPr>
      <w:r>
        <w:rPr>
          <w:rFonts w:hint="cs"/>
          <w:rtl/>
        </w:rPr>
        <w:t>המשרד לאיכות הסביבה פועל רבות בנושא מניעת זיהום אוויר מתחבורה ובעיקר מרכבי דיזל מזהמים. הפעולות העיקריות שבוצעו הן:</w:t>
      </w:r>
    </w:p>
    <w:p w14:paraId="7C1E3559" w14:textId="77777777" w:rsidR="00000000" w:rsidRDefault="00737B0C">
      <w:pPr>
        <w:pStyle w:val="a"/>
        <w:rPr>
          <w:rFonts w:hint="cs"/>
          <w:rtl/>
        </w:rPr>
      </w:pPr>
    </w:p>
    <w:p w14:paraId="2DF19CA2" w14:textId="77777777" w:rsidR="00000000" w:rsidRDefault="00737B0C">
      <w:pPr>
        <w:pStyle w:val="a"/>
        <w:rPr>
          <w:rFonts w:hint="cs"/>
          <w:rtl/>
        </w:rPr>
      </w:pPr>
      <w:r>
        <w:rPr>
          <w:rFonts w:hint="cs"/>
          <w:rtl/>
        </w:rPr>
        <w:t>א. בשנת 2001 חתם השר לאיכות הסביבה על צווים אישיים לשבע חברות אוטובוסים ציבוריות, בהן</w:t>
      </w:r>
      <w:r>
        <w:rPr>
          <w:rFonts w:hint="cs"/>
          <w:rtl/>
        </w:rPr>
        <w:t xml:space="preserve"> "אגד" ו"דן". כשלוש שנים מיום החלת הצווים יופחתו פליטות של מזהמים מאוטובוסים בקווים העירוניים - 50% מסך החלקיקים, 35% מסך הפחמימנים, 25% מסך תחמוצות חנקן. עם החלת הצו תודלקו כל האוטובוסים העירוניים בסולר שבו 50 חלקים למיליון - חל"מ - גופרית במקום 350 חלקים</w:t>
      </w:r>
      <w:r>
        <w:rPr>
          <w:rFonts w:hint="cs"/>
          <w:rtl/>
        </w:rPr>
        <w:t xml:space="preserve"> למיליון. רמת הפליטה מהאוטובוסים נבדקת, ותוצאות הבדיקה של כל אוטובוס מצוינת על גבי שמשת האוטובוס.</w:t>
      </w:r>
    </w:p>
    <w:p w14:paraId="2912ABB9" w14:textId="77777777" w:rsidR="00000000" w:rsidRDefault="00737B0C">
      <w:pPr>
        <w:pStyle w:val="a"/>
        <w:rPr>
          <w:rFonts w:hint="cs"/>
          <w:rtl/>
        </w:rPr>
      </w:pPr>
    </w:p>
    <w:p w14:paraId="4C52ACE0" w14:textId="77777777" w:rsidR="00000000" w:rsidRDefault="00737B0C">
      <w:pPr>
        <w:pStyle w:val="a"/>
        <w:rPr>
          <w:rFonts w:hint="cs"/>
          <w:rtl/>
        </w:rPr>
      </w:pPr>
      <w:r>
        <w:rPr>
          <w:rFonts w:hint="cs"/>
          <w:rtl/>
        </w:rPr>
        <w:t xml:space="preserve">ב. החל ביולי 2003 יותר בישראל ייצור או ייבוא של סולר המכיל עד 50 חל"מ גופרית, והחל בינואר 2004 תהיה חובה על כל תחנות הדלק הציבוריות לשווק סולר שמכיל 50 חל"מ </w:t>
      </w:r>
      <w:r>
        <w:rPr>
          <w:rFonts w:hint="cs"/>
          <w:rtl/>
        </w:rPr>
        <w:t>גופרית. המשרד לאיכות הסביבה פועל לשווק סולר שמכיל עד 10 חל"מ גופרית בפריסה ארצית עד ינואר 2005, וזאת לפי הדרישות האירופיות.</w:t>
      </w:r>
    </w:p>
    <w:p w14:paraId="1ABEF0F5" w14:textId="77777777" w:rsidR="00000000" w:rsidRDefault="00737B0C">
      <w:pPr>
        <w:pStyle w:val="a"/>
        <w:rPr>
          <w:rFonts w:hint="cs"/>
          <w:rtl/>
        </w:rPr>
      </w:pPr>
    </w:p>
    <w:p w14:paraId="2A2EA9D7" w14:textId="77777777" w:rsidR="00000000" w:rsidRDefault="00737B0C">
      <w:pPr>
        <w:pStyle w:val="a"/>
        <w:rPr>
          <w:rFonts w:hint="cs"/>
          <w:rtl/>
        </w:rPr>
      </w:pPr>
      <w:r>
        <w:rPr>
          <w:rFonts w:hint="cs"/>
          <w:rtl/>
        </w:rPr>
        <w:t>לאחרונה הותקנו כמה מלכודות חלקיקים ממירים מחמצנים על אוטובוסים עירוניים במימון המשרד לאיכות הסביבה, במטרה להדגים אמצעים שונים להפחת</w:t>
      </w:r>
      <w:r>
        <w:rPr>
          <w:rFonts w:hint="cs"/>
          <w:rtl/>
        </w:rPr>
        <w:t>ת מזהמים מכלי רכב דיזל כבדים בשימוש בארץ, ולאפיין את התנאים האופטימליים להפעלתם. התקנתם של האמצעים הללו היא פשוטה ודורשת תפעול מינימלי.</w:t>
      </w:r>
    </w:p>
    <w:p w14:paraId="5B3677D8" w14:textId="77777777" w:rsidR="00000000" w:rsidRDefault="00737B0C">
      <w:pPr>
        <w:pStyle w:val="a"/>
        <w:rPr>
          <w:rFonts w:hint="cs"/>
          <w:rtl/>
        </w:rPr>
      </w:pPr>
    </w:p>
    <w:p w14:paraId="53A07208" w14:textId="77777777" w:rsidR="00000000" w:rsidRDefault="00737B0C">
      <w:pPr>
        <w:pStyle w:val="a"/>
        <w:rPr>
          <w:rFonts w:hint="cs"/>
          <w:rtl/>
        </w:rPr>
      </w:pPr>
      <w:r>
        <w:rPr>
          <w:rFonts w:hint="cs"/>
          <w:rtl/>
        </w:rPr>
        <w:t>ג. המשך האכיפה על כלי רכב מזהמים לפי תקנות למניעת מפגעים (זיהום אוויר מכלי רכב בדרך), התשס"א-2001. ברירות המשפט - לפי ת</w:t>
      </w:r>
      <w:r>
        <w:rPr>
          <w:rFonts w:hint="cs"/>
          <w:rtl/>
        </w:rPr>
        <w:t>קנות אלה.</w:t>
      </w:r>
    </w:p>
    <w:p w14:paraId="4D439192" w14:textId="77777777" w:rsidR="00000000" w:rsidRDefault="00737B0C">
      <w:pPr>
        <w:pStyle w:val="a"/>
        <w:rPr>
          <w:rFonts w:hint="cs"/>
          <w:rtl/>
        </w:rPr>
      </w:pPr>
    </w:p>
    <w:p w14:paraId="343460C3" w14:textId="77777777" w:rsidR="00000000" w:rsidRDefault="00737B0C">
      <w:pPr>
        <w:pStyle w:val="a"/>
        <w:rPr>
          <w:rFonts w:hint="cs"/>
          <w:rtl/>
        </w:rPr>
      </w:pPr>
      <w:r>
        <w:rPr>
          <w:rFonts w:hint="cs"/>
          <w:rtl/>
        </w:rPr>
        <w:t>ד. בניית תוכנית פעולה לצמצום פליטת מזהמים מכלי רכב מונעי דיזל ופרסום החלטת ממשלה בנושא - יישום החלטת ממשלה 531 משנת 2002, שלפיה השר לאיכות הסביבה, עם צוות מנכ"לים, יגיש לאישור הממשלה תוכנית פעולה לצמצום זיהום האוויר מתחבורה.</w:t>
      </w:r>
    </w:p>
    <w:p w14:paraId="5870E0B2" w14:textId="77777777" w:rsidR="00000000" w:rsidRDefault="00737B0C">
      <w:pPr>
        <w:pStyle w:val="a"/>
        <w:rPr>
          <w:rFonts w:hint="cs"/>
          <w:rtl/>
        </w:rPr>
      </w:pPr>
    </w:p>
    <w:p w14:paraId="7D68EDEB" w14:textId="77777777" w:rsidR="00000000" w:rsidRDefault="00737B0C">
      <w:pPr>
        <w:pStyle w:val="a"/>
        <w:rPr>
          <w:rFonts w:hint="cs"/>
          <w:rtl/>
        </w:rPr>
      </w:pPr>
      <w:r>
        <w:rPr>
          <w:rFonts w:hint="cs"/>
          <w:rtl/>
        </w:rPr>
        <w:t>ה. קידום השימוש בכל</w:t>
      </w:r>
      <w:r>
        <w:rPr>
          <w:rFonts w:hint="cs"/>
          <w:rtl/>
        </w:rPr>
        <w:t>י רכב מונעי גז - גפ"מ, גז פחמימני מעובה - על מנת להכניסם לשימוש שוטף בכבישי הארץ. שימוש בגפ"מ במנועי שרפה פנימית במקום סולר או בנזין יביא להפחתה משמעותית בפליטת מזהמים לאוויר.</w:t>
      </w:r>
    </w:p>
    <w:p w14:paraId="3D7C47BB" w14:textId="77777777" w:rsidR="00000000" w:rsidRDefault="00737B0C">
      <w:pPr>
        <w:pStyle w:val="a"/>
        <w:rPr>
          <w:rFonts w:hint="cs"/>
          <w:rtl/>
        </w:rPr>
      </w:pPr>
    </w:p>
    <w:p w14:paraId="63D8B868" w14:textId="77777777" w:rsidR="00000000" w:rsidRDefault="00737B0C">
      <w:pPr>
        <w:pStyle w:val="a"/>
        <w:rPr>
          <w:rFonts w:hint="cs"/>
          <w:rtl/>
        </w:rPr>
      </w:pPr>
      <w:r>
        <w:rPr>
          <w:rFonts w:hint="cs"/>
          <w:rtl/>
        </w:rPr>
        <w:t>ו. קידום הפתרון להפחתת פליטות אדי דלק לאוויר מתחנות דלק ומסופי תדלוק. מסופי הדל</w:t>
      </w:r>
      <w:r>
        <w:rPr>
          <w:rFonts w:hint="cs"/>
          <w:rtl/>
        </w:rPr>
        <w:t xml:space="preserve">ק חויבו להתקין עמדות למילוי תחתי של מכליות הדלק, ועד אמצע שנת 2004 יחויבו בהשבת אדי דלק נפלטים לשימוש חוזר. </w:t>
      </w:r>
    </w:p>
    <w:p w14:paraId="0C276811" w14:textId="77777777" w:rsidR="00000000" w:rsidRDefault="00737B0C">
      <w:pPr>
        <w:pStyle w:val="a"/>
        <w:rPr>
          <w:rFonts w:hint="cs"/>
          <w:rtl/>
        </w:rPr>
      </w:pPr>
    </w:p>
    <w:p w14:paraId="5ED0186F" w14:textId="77777777" w:rsidR="00000000" w:rsidRDefault="00737B0C">
      <w:pPr>
        <w:pStyle w:val="a"/>
        <w:rPr>
          <w:rFonts w:hint="cs"/>
          <w:rtl/>
        </w:rPr>
      </w:pPr>
      <w:r>
        <w:rPr>
          <w:rFonts w:hint="cs"/>
          <w:rtl/>
        </w:rPr>
        <w:t>בנוגע לבית-ספר בתלפיות בירושלים: בעבר התגלו ריכוזים חורגים של רדון בבית-הספר כתוצאה ממערכת צינורות לא תקינה שקישרה בין הכיתות לקרקע. הצנרת נותקה ו</w:t>
      </w:r>
      <w:r>
        <w:rPr>
          <w:rFonts w:hint="cs"/>
          <w:rtl/>
        </w:rPr>
        <w:t>כן בוצע בידוד של הרצפות. המשרד לאיכות הסביבה התקין תחנה קבועה לניטור רדון בקרקע שמתחת לבית-הספר, וכיום נמדדות רמות נמוכות של גז הרדון במקום.</w:t>
      </w:r>
    </w:p>
    <w:p w14:paraId="7046465E" w14:textId="77777777" w:rsidR="00000000" w:rsidRDefault="00737B0C">
      <w:pPr>
        <w:pStyle w:val="a"/>
        <w:rPr>
          <w:rFonts w:hint="cs"/>
          <w:rtl/>
        </w:rPr>
      </w:pPr>
    </w:p>
    <w:p w14:paraId="53068181" w14:textId="77777777" w:rsidR="00000000" w:rsidRDefault="00737B0C">
      <w:pPr>
        <w:pStyle w:val="a"/>
        <w:rPr>
          <w:rFonts w:hint="cs"/>
          <w:rtl/>
        </w:rPr>
      </w:pPr>
      <w:r>
        <w:rPr>
          <w:rFonts w:hint="cs"/>
          <w:rtl/>
        </w:rPr>
        <w:t>המשרד מבצע בדיקות לגילוי רדון בבתי-ספר המצויים באזורים שבהם יש חשש להימצאות הגז ובגני-ילדים שבהם נהוגה לינת יום. א</w:t>
      </w:r>
      <w:r>
        <w:rPr>
          <w:rFonts w:hint="cs"/>
          <w:rtl/>
        </w:rPr>
        <w:t>ם מתגלים ריכוזים חריגים מועברות הנחיות לרשות המקומית להתקנת אמצעים מתאימים.</w:t>
      </w:r>
    </w:p>
    <w:p w14:paraId="3BA3075B" w14:textId="77777777" w:rsidR="00000000" w:rsidRDefault="00737B0C">
      <w:pPr>
        <w:pStyle w:val="a"/>
        <w:rPr>
          <w:rFonts w:hint="cs"/>
          <w:rtl/>
        </w:rPr>
      </w:pPr>
    </w:p>
    <w:p w14:paraId="785E118F" w14:textId="77777777" w:rsidR="00000000" w:rsidRDefault="00737B0C">
      <w:pPr>
        <w:pStyle w:val="a"/>
        <w:rPr>
          <w:rFonts w:hint="cs"/>
          <w:rtl/>
        </w:rPr>
      </w:pPr>
      <w:r>
        <w:rPr>
          <w:rFonts w:hint="cs"/>
          <w:rtl/>
        </w:rPr>
        <w:t>בנוגע לריסוסים בקרבת בית-הספר הדמוקרטי בכפר-סבא: בעקבות תלונה שהתקבלה במשרדנו באוקטובר 2002 נבדקו הריסוסים המבוצעים בסמוך לבית-הספר וניתנו הנחיות לריסוס נכון. בפרדס הקרוב לבית-הספ</w:t>
      </w:r>
      <w:r>
        <w:rPr>
          <w:rFonts w:hint="cs"/>
          <w:rtl/>
        </w:rPr>
        <w:t xml:space="preserve">ר מדרום-מזרח - פרדס גובר - הופסקו הריסוסים מהאוויר כנגד זבוב הפירות הים-תיכוני לפני יותר משנה. בפרדס המרוחק יותר מ-160 מטר מגדר בית-הספר - פרדס ברק -  ייערכו ריסוסים בפיקוח המשרד ובהתאם להנחיות. </w:t>
      </w:r>
    </w:p>
    <w:p w14:paraId="4BD4A38B" w14:textId="77777777" w:rsidR="00000000" w:rsidRDefault="00737B0C">
      <w:pPr>
        <w:pStyle w:val="a"/>
        <w:rPr>
          <w:rFonts w:hint="cs"/>
          <w:rtl/>
        </w:rPr>
      </w:pPr>
    </w:p>
    <w:p w14:paraId="3792EA6E" w14:textId="77777777" w:rsidR="00000000" w:rsidRDefault="00737B0C">
      <w:pPr>
        <w:pStyle w:val="ad"/>
        <w:rPr>
          <w:rtl/>
        </w:rPr>
      </w:pPr>
      <w:r>
        <w:rPr>
          <w:rtl/>
        </w:rPr>
        <w:t>היו"ר מוחמד ברכה:</w:t>
      </w:r>
    </w:p>
    <w:p w14:paraId="1A385D1F" w14:textId="77777777" w:rsidR="00000000" w:rsidRDefault="00737B0C">
      <w:pPr>
        <w:pStyle w:val="a"/>
        <w:rPr>
          <w:rtl/>
        </w:rPr>
      </w:pPr>
    </w:p>
    <w:p w14:paraId="7F593BF5" w14:textId="77777777" w:rsidR="00000000" w:rsidRDefault="00737B0C">
      <w:pPr>
        <w:pStyle w:val="a"/>
        <w:rPr>
          <w:rFonts w:hint="cs"/>
          <w:rtl/>
        </w:rPr>
      </w:pPr>
      <w:r>
        <w:rPr>
          <w:rFonts w:hint="cs"/>
          <w:rtl/>
        </w:rPr>
        <w:t>שאילתא מס' 286, של חבר הכנסת יאיר פרץ. א</w:t>
      </w:r>
      <w:r>
        <w:rPr>
          <w:rFonts w:hint="cs"/>
          <w:rtl/>
        </w:rPr>
        <w:t xml:space="preserve">ינו נמצא - לפרוטוקול. </w:t>
      </w:r>
    </w:p>
    <w:p w14:paraId="1D5E3412" w14:textId="77777777" w:rsidR="00000000" w:rsidRDefault="00737B0C">
      <w:pPr>
        <w:pStyle w:val="a"/>
        <w:rPr>
          <w:rFonts w:hint="cs"/>
          <w:rtl/>
        </w:rPr>
      </w:pPr>
    </w:p>
    <w:p w14:paraId="42005900" w14:textId="77777777" w:rsidR="00000000" w:rsidRDefault="00737B0C">
      <w:pPr>
        <w:pStyle w:val="Query"/>
        <w:jc w:val="center"/>
        <w:rPr>
          <w:rFonts w:hint="cs"/>
          <w:rtl/>
        </w:rPr>
      </w:pPr>
      <w:bookmarkStart w:id="774" w:name="_Toc47678231"/>
      <w:bookmarkStart w:id="775" w:name="_Toc47682140"/>
      <w:bookmarkStart w:id="776" w:name="_Toc47868540"/>
      <w:bookmarkStart w:id="777" w:name="_Toc47869596"/>
      <w:bookmarkStart w:id="778" w:name="_Toc47869806"/>
      <w:bookmarkStart w:id="779" w:name="_Toc47869950"/>
      <w:bookmarkStart w:id="780" w:name="_Toc49055790"/>
      <w:r>
        <w:rPr>
          <w:rFonts w:hint="cs"/>
          <w:rtl/>
        </w:rPr>
        <w:t>286. יישום חוק הפיקדון</w:t>
      </w:r>
      <w:bookmarkEnd w:id="774"/>
      <w:bookmarkEnd w:id="775"/>
      <w:bookmarkEnd w:id="776"/>
      <w:bookmarkEnd w:id="777"/>
      <w:bookmarkEnd w:id="778"/>
      <w:bookmarkEnd w:id="779"/>
      <w:bookmarkEnd w:id="780"/>
    </w:p>
    <w:p w14:paraId="22633343" w14:textId="77777777" w:rsidR="00000000" w:rsidRDefault="00737B0C">
      <w:pPr>
        <w:pStyle w:val="a"/>
        <w:rPr>
          <w:rFonts w:hint="cs"/>
          <w:rtl/>
        </w:rPr>
      </w:pPr>
    </w:p>
    <w:p w14:paraId="52B25825" w14:textId="77777777" w:rsidR="00000000" w:rsidRDefault="00737B0C">
      <w:pPr>
        <w:pStyle w:val="a"/>
        <w:ind w:firstLine="0"/>
        <w:rPr>
          <w:rFonts w:hint="cs"/>
          <w:b/>
          <w:bCs/>
          <w:u w:val="single"/>
          <w:rtl/>
        </w:rPr>
      </w:pPr>
      <w:r>
        <w:rPr>
          <w:rFonts w:hint="cs"/>
          <w:b/>
          <w:bCs/>
          <w:u w:val="single"/>
          <w:rtl/>
        </w:rPr>
        <w:t>חבר הכנסת יאיר פרץ שאל את השרה לאיכות הסביבה</w:t>
      </w:r>
    </w:p>
    <w:p w14:paraId="1EEC763C" w14:textId="77777777" w:rsidR="00000000" w:rsidRDefault="00737B0C">
      <w:pPr>
        <w:pStyle w:val="a"/>
        <w:ind w:firstLine="0"/>
        <w:rPr>
          <w:rFonts w:hint="cs"/>
          <w:rtl/>
        </w:rPr>
      </w:pPr>
      <w:r>
        <w:rPr>
          <w:rFonts w:hint="cs"/>
          <w:rtl/>
        </w:rPr>
        <w:tab/>
        <w:t>ביום כ"ה בסיוון התשס"ג (25 ביוני 2003):</w:t>
      </w:r>
    </w:p>
    <w:p w14:paraId="708099C3" w14:textId="77777777" w:rsidR="00000000" w:rsidRDefault="00737B0C">
      <w:pPr>
        <w:pStyle w:val="a"/>
        <w:ind w:firstLine="0"/>
        <w:rPr>
          <w:rFonts w:hint="cs"/>
          <w:rtl/>
        </w:rPr>
      </w:pPr>
    </w:p>
    <w:p w14:paraId="1097B000" w14:textId="77777777" w:rsidR="00000000" w:rsidRDefault="00737B0C">
      <w:pPr>
        <w:pStyle w:val="a"/>
        <w:ind w:firstLine="0"/>
        <w:rPr>
          <w:rFonts w:hint="cs"/>
          <w:rtl/>
        </w:rPr>
      </w:pPr>
      <w:r>
        <w:rPr>
          <w:rFonts w:hint="cs"/>
          <w:rtl/>
        </w:rPr>
        <w:tab/>
        <w:t>ב"ידיעות אחרונות" מיום י"ג בסיוון התשס"ג, 13 ביוני 2003, פורסם כי מאז חוקק חוק הפיקדון, בקבוקים ופחיות מוחזרים על-פי רוב</w:t>
      </w:r>
      <w:r>
        <w:rPr>
          <w:rFonts w:hint="cs"/>
          <w:rtl/>
        </w:rPr>
        <w:t xml:space="preserve"> על-ידי ילדים ומחוסרי אמצעים. </w:t>
      </w:r>
    </w:p>
    <w:p w14:paraId="2647A1AE" w14:textId="77777777" w:rsidR="00000000" w:rsidRDefault="00737B0C">
      <w:pPr>
        <w:pStyle w:val="a"/>
        <w:ind w:firstLine="0"/>
        <w:rPr>
          <w:rFonts w:hint="cs"/>
          <w:rtl/>
        </w:rPr>
      </w:pPr>
    </w:p>
    <w:p w14:paraId="25125419" w14:textId="77777777" w:rsidR="00000000" w:rsidRDefault="00737B0C">
      <w:pPr>
        <w:pStyle w:val="a"/>
        <w:ind w:firstLine="720"/>
        <w:rPr>
          <w:rFonts w:hint="cs"/>
          <w:rtl/>
        </w:rPr>
      </w:pPr>
      <w:r>
        <w:rPr>
          <w:rFonts w:hint="cs"/>
          <w:rtl/>
        </w:rPr>
        <w:t>כעת יוחל החוק גם על בקבוקים מ-1.5 ליטר. המועצה לצרכנות טוענת שהחוק פוגע בצרכנים. נטען גם כי החלת החוק על בקבוקים גדולים תפגע במיוחד במשפחות ברוכות ילדים ומעוטות יכולת.</w:t>
      </w:r>
    </w:p>
    <w:p w14:paraId="4B310C49" w14:textId="77777777" w:rsidR="00000000" w:rsidRDefault="00737B0C">
      <w:pPr>
        <w:pStyle w:val="a"/>
        <w:ind w:firstLine="0"/>
        <w:rPr>
          <w:rFonts w:hint="cs"/>
          <w:rtl/>
        </w:rPr>
      </w:pPr>
    </w:p>
    <w:p w14:paraId="33B1381E" w14:textId="77777777" w:rsidR="00000000" w:rsidRDefault="00737B0C">
      <w:pPr>
        <w:pStyle w:val="a"/>
        <w:ind w:firstLine="0"/>
        <w:rPr>
          <w:rFonts w:hint="cs"/>
          <w:rtl/>
        </w:rPr>
      </w:pPr>
      <w:r>
        <w:rPr>
          <w:rFonts w:hint="cs"/>
          <w:rtl/>
        </w:rPr>
        <w:tab/>
        <w:t>רצוני לשאול:</w:t>
      </w:r>
    </w:p>
    <w:p w14:paraId="30C2AA72" w14:textId="77777777" w:rsidR="00000000" w:rsidRDefault="00737B0C">
      <w:pPr>
        <w:pStyle w:val="a"/>
        <w:ind w:firstLine="0"/>
        <w:rPr>
          <w:rFonts w:hint="cs"/>
          <w:rtl/>
        </w:rPr>
      </w:pPr>
    </w:p>
    <w:p w14:paraId="37119F32" w14:textId="77777777" w:rsidR="00000000" w:rsidRDefault="00737B0C">
      <w:pPr>
        <w:pStyle w:val="a"/>
        <w:ind w:firstLine="0"/>
        <w:rPr>
          <w:rFonts w:hint="cs"/>
          <w:rtl/>
        </w:rPr>
      </w:pPr>
      <w:r>
        <w:rPr>
          <w:rFonts w:hint="cs"/>
          <w:rtl/>
        </w:rPr>
        <w:tab/>
        <w:t>1. כיצד נבחנת יעילות החוק?</w:t>
      </w:r>
    </w:p>
    <w:p w14:paraId="3A151B74" w14:textId="77777777" w:rsidR="00000000" w:rsidRDefault="00737B0C">
      <w:pPr>
        <w:pStyle w:val="a"/>
        <w:ind w:firstLine="0"/>
        <w:rPr>
          <w:rFonts w:hint="cs"/>
          <w:rtl/>
        </w:rPr>
      </w:pPr>
    </w:p>
    <w:p w14:paraId="56CB0642" w14:textId="77777777" w:rsidR="00000000" w:rsidRDefault="00737B0C">
      <w:pPr>
        <w:pStyle w:val="a"/>
        <w:ind w:firstLine="0"/>
        <w:rPr>
          <w:rFonts w:hint="cs"/>
          <w:rtl/>
        </w:rPr>
      </w:pPr>
      <w:r>
        <w:rPr>
          <w:rFonts w:hint="cs"/>
          <w:rtl/>
        </w:rPr>
        <w:tab/>
        <w:t>2. כמה מכל</w:t>
      </w:r>
      <w:r>
        <w:rPr>
          <w:rFonts w:hint="cs"/>
          <w:rtl/>
        </w:rPr>
        <w:t>ים מוחזרים?</w:t>
      </w:r>
    </w:p>
    <w:p w14:paraId="45BBF901" w14:textId="77777777" w:rsidR="00000000" w:rsidRDefault="00737B0C">
      <w:pPr>
        <w:pStyle w:val="a"/>
        <w:ind w:firstLine="0"/>
        <w:rPr>
          <w:rFonts w:hint="cs"/>
          <w:rtl/>
        </w:rPr>
      </w:pPr>
    </w:p>
    <w:p w14:paraId="574C6BD6" w14:textId="77777777" w:rsidR="00000000" w:rsidRDefault="00737B0C">
      <w:pPr>
        <w:pStyle w:val="a"/>
        <w:ind w:firstLine="0"/>
        <w:rPr>
          <w:rFonts w:hint="cs"/>
          <w:rtl/>
        </w:rPr>
      </w:pPr>
      <w:r>
        <w:rPr>
          <w:rFonts w:hint="cs"/>
          <w:rtl/>
        </w:rPr>
        <w:tab/>
        <w:t>3. האם נבחנה הפגיעה במשפחות ברוכות ילדים ומועטות יכולת?</w:t>
      </w:r>
    </w:p>
    <w:p w14:paraId="29D1CDBB" w14:textId="77777777" w:rsidR="00000000" w:rsidRDefault="00737B0C">
      <w:pPr>
        <w:pStyle w:val="a"/>
        <w:ind w:firstLine="0"/>
        <w:rPr>
          <w:rFonts w:hint="cs"/>
          <w:rtl/>
        </w:rPr>
      </w:pPr>
    </w:p>
    <w:p w14:paraId="70CE425E" w14:textId="77777777" w:rsidR="00000000" w:rsidRDefault="00737B0C">
      <w:pPr>
        <w:pStyle w:val="a"/>
        <w:ind w:firstLine="0"/>
        <w:rPr>
          <w:rFonts w:hint="cs"/>
          <w:rtl/>
        </w:rPr>
      </w:pPr>
      <w:r>
        <w:rPr>
          <w:rFonts w:hint="cs"/>
          <w:b/>
          <w:bCs/>
          <w:u w:val="single"/>
          <w:rtl/>
        </w:rPr>
        <w:t>תשוב</w:t>
      </w:r>
      <w:r>
        <w:rPr>
          <w:rFonts w:hint="cs"/>
          <w:bCs/>
          <w:u w:val="single"/>
          <w:rtl/>
        </w:rPr>
        <w:t>ת השרה  לאיכות הסביבה יהודית נאות:</w:t>
      </w:r>
    </w:p>
    <w:p w14:paraId="33D4FC45" w14:textId="77777777" w:rsidR="00000000" w:rsidRDefault="00737B0C">
      <w:pPr>
        <w:pStyle w:val="a"/>
        <w:ind w:firstLine="0"/>
        <w:rPr>
          <w:rFonts w:hint="cs"/>
          <w:b/>
          <w:bCs/>
          <w:rtl/>
        </w:rPr>
      </w:pPr>
      <w:r>
        <w:rPr>
          <w:rFonts w:hint="cs"/>
          <w:rtl/>
        </w:rPr>
        <w:t>(לא נקראה, נמסרה לפרוטוקול)</w:t>
      </w:r>
    </w:p>
    <w:p w14:paraId="0CDEC11B" w14:textId="77777777" w:rsidR="00000000" w:rsidRDefault="00737B0C">
      <w:pPr>
        <w:pStyle w:val="a"/>
        <w:rPr>
          <w:rFonts w:hint="cs"/>
          <w:rtl/>
        </w:rPr>
      </w:pPr>
    </w:p>
    <w:p w14:paraId="58A2DAB6" w14:textId="77777777" w:rsidR="00000000" w:rsidRDefault="00737B0C">
      <w:pPr>
        <w:pStyle w:val="a"/>
        <w:rPr>
          <w:rFonts w:hint="cs"/>
          <w:rtl/>
        </w:rPr>
      </w:pPr>
      <w:r>
        <w:rPr>
          <w:rFonts w:hint="cs"/>
          <w:rtl/>
        </w:rPr>
        <w:t>1. יישום חוק הפיקדון מתקדם בהצלחה רבה, תוך התגברות על הקשיים ההתחלתיים: כמות מכלי המשקה הנאספים והממוחזרים עולה משמעו</w:t>
      </w:r>
      <w:r>
        <w:rPr>
          <w:rFonts w:hint="cs"/>
          <w:rtl/>
        </w:rPr>
        <w:t>תית מדי חודש. לדוגמה, בחודש מאי 2003 נאספו למעלה מ-29 מיליון מכלי משקה, המהווים מעל 65% מסך מכלי המשקה שנמכרו בתקופה זו. ממועד כניסת החוק לתוקף נאספו והועברו למיחזור בישראל מעל 301 מיליון מכלי משקה, שלולא החוק היו מושלכים באתרי פסולת ובצדי הדרכים, ובכך מגש</w:t>
      </w:r>
      <w:r>
        <w:rPr>
          <w:rFonts w:hint="cs"/>
          <w:rtl/>
        </w:rPr>
        <w:t>ים החוק את מטרותיו, שהן שיפור הניקיון ברשות הרבים, הקטנת כמויות הפסולת המוטמנות באתרי הטמנה ועידוד המיחזור והשימוש החוזר במכלי משקה ריקים.</w:t>
      </w:r>
    </w:p>
    <w:p w14:paraId="7AAD50E7" w14:textId="77777777" w:rsidR="00000000" w:rsidRDefault="00737B0C">
      <w:pPr>
        <w:pStyle w:val="a"/>
        <w:rPr>
          <w:rFonts w:hint="cs"/>
          <w:rtl/>
        </w:rPr>
      </w:pPr>
    </w:p>
    <w:p w14:paraId="6605B77C" w14:textId="77777777" w:rsidR="00000000" w:rsidRDefault="00737B0C">
      <w:pPr>
        <w:pStyle w:val="a"/>
        <w:rPr>
          <w:rFonts w:hint="cs"/>
          <w:rtl/>
        </w:rPr>
      </w:pPr>
      <w:r>
        <w:rPr>
          <w:rFonts w:hint="cs"/>
          <w:rtl/>
        </w:rPr>
        <w:t>2. על פי הערכות מקצועיות, בשנת 2003 צפויים להיאסף ולהימסר למיחזור כ-320 מיליון מכלי משקה  ריקים, המהווים 60% מסך המכ</w:t>
      </w:r>
      <w:r>
        <w:rPr>
          <w:rFonts w:hint="cs"/>
          <w:rtl/>
        </w:rPr>
        <w:t>לים ששווקו בתקופה זו.</w:t>
      </w:r>
    </w:p>
    <w:p w14:paraId="045CFCC6" w14:textId="77777777" w:rsidR="00000000" w:rsidRDefault="00737B0C">
      <w:pPr>
        <w:pStyle w:val="a"/>
        <w:rPr>
          <w:rFonts w:hint="cs"/>
          <w:rtl/>
        </w:rPr>
      </w:pPr>
    </w:p>
    <w:p w14:paraId="7E59DA8B" w14:textId="77777777" w:rsidR="00000000" w:rsidRDefault="00737B0C">
      <w:pPr>
        <w:pStyle w:val="a"/>
        <w:rPr>
          <w:rFonts w:hint="cs"/>
          <w:rtl/>
        </w:rPr>
      </w:pPr>
      <w:r>
        <w:rPr>
          <w:rFonts w:hint="cs"/>
          <w:rtl/>
        </w:rPr>
        <w:t>3. אשר לטענה של המועצה הארצית לצרכנות, כי  חוק הפיקדון פוגע ומכביד בעיקר על משפחות מעוטות יכולת וברוכות ילדים,  הרי שבטענה זו אין ממש, מאחר שמדובר בפיקדון אשר מוחזר לצרכנים עם השבת מכלי המשקה הריקים לבתי-העסק.</w:t>
      </w:r>
    </w:p>
    <w:p w14:paraId="5822038D" w14:textId="77777777" w:rsidR="00000000" w:rsidRDefault="00737B0C">
      <w:pPr>
        <w:pStyle w:val="a"/>
        <w:rPr>
          <w:rFonts w:hint="cs"/>
          <w:rtl/>
        </w:rPr>
      </w:pPr>
    </w:p>
    <w:p w14:paraId="2BEF1835" w14:textId="77777777" w:rsidR="00000000" w:rsidRDefault="00737B0C">
      <w:pPr>
        <w:pStyle w:val="a"/>
        <w:rPr>
          <w:rFonts w:hint="cs"/>
          <w:rtl/>
        </w:rPr>
      </w:pPr>
      <w:r>
        <w:rPr>
          <w:rFonts w:hint="cs"/>
          <w:rtl/>
        </w:rPr>
        <w:t>בנוסף לרווח הסביבתי הנ</w:t>
      </w:r>
      <w:r>
        <w:rPr>
          <w:rFonts w:hint="cs"/>
          <w:rtl/>
        </w:rPr>
        <w:t>ובע מיישומו המוצלח של חוק הפיקדון, החוק טומן בחובו רווח נוסף -   פעילות התנדבותית וחברתית, איסוף מכלי משקה ריקים באמצעות מוסדות חינוך,  עמותות וארגוני מתנדבים ומשפחות נזקקות.</w:t>
      </w:r>
    </w:p>
    <w:p w14:paraId="0E8076E2" w14:textId="77777777" w:rsidR="00000000" w:rsidRDefault="00737B0C">
      <w:pPr>
        <w:pStyle w:val="a"/>
        <w:rPr>
          <w:rFonts w:hint="cs"/>
          <w:rtl/>
        </w:rPr>
      </w:pPr>
    </w:p>
    <w:p w14:paraId="715D7678" w14:textId="77777777" w:rsidR="00000000" w:rsidRDefault="00737B0C">
      <w:pPr>
        <w:pStyle w:val="ad"/>
        <w:rPr>
          <w:rtl/>
        </w:rPr>
      </w:pPr>
      <w:r>
        <w:rPr>
          <w:rtl/>
        </w:rPr>
        <w:t>היו"ר מוחמד ברכה:</w:t>
      </w:r>
    </w:p>
    <w:p w14:paraId="2996C68B" w14:textId="77777777" w:rsidR="00000000" w:rsidRDefault="00737B0C">
      <w:pPr>
        <w:pStyle w:val="a"/>
        <w:rPr>
          <w:rtl/>
        </w:rPr>
      </w:pPr>
    </w:p>
    <w:p w14:paraId="184B7A2C" w14:textId="77777777" w:rsidR="00000000" w:rsidRDefault="00737B0C">
      <w:pPr>
        <w:pStyle w:val="a"/>
        <w:rPr>
          <w:rFonts w:hint="cs"/>
          <w:rtl/>
        </w:rPr>
      </w:pPr>
      <w:r>
        <w:rPr>
          <w:rFonts w:hint="cs"/>
          <w:rtl/>
        </w:rPr>
        <w:t xml:space="preserve">שאילתא מס' 315, של חבר הכנסת אברהם הירשזון. לא נמצא </w:t>
      </w:r>
      <w:r>
        <w:rPr>
          <w:rtl/>
        </w:rPr>
        <w:t>–</w:t>
      </w:r>
      <w:r>
        <w:rPr>
          <w:rFonts w:hint="cs"/>
          <w:rtl/>
        </w:rPr>
        <w:t xml:space="preserve"> לפרוטוק</w:t>
      </w:r>
      <w:r>
        <w:rPr>
          <w:rFonts w:hint="cs"/>
          <w:rtl/>
        </w:rPr>
        <w:t>ול.</w:t>
      </w:r>
    </w:p>
    <w:p w14:paraId="229A9BE4" w14:textId="77777777" w:rsidR="00000000" w:rsidRDefault="00737B0C">
      <w:pPr>
        <w:pStyle w:val="a"/>
        <w:rPr>
          <w:rFonts w:hint="cs"/>
          <w:rtl/>
        </w:rPr>
      </w:pPr>
    </w:p>
    <w:p w14:paraId="205B2C42" w14:textId="77777777" w:rsidR="00000000" w:rsidRDefault="00737B0C">
      <w:pPr>
        <w:pStyle w:val="Query"/>
        <w:jc w:val="center"/>
        <w:rPr>
          <w:rFonts w:hint="cs"/>
          <w:rtl/>
        </w:rPr>
      </w:pPr>
      <w:bookmarkStart w:id="781" w:name="_Toc47678232"/>
      <w:bookmarkStart w:id="782" w:name="_Toc47682141"/>
      <w:bookmarkStart w:id="783" w:name="_Toc47868541"/>
      <w:bookmarkStart w:id="784" w:name="_Toc47869597"/>
      <w:bookmarkStart w:id="785" w:name="_Toc47869807"/>
      <w:bookmarkStart w:id="786" w:name="_Toc47869951"/>
      <w:bookmarkStart w:id="787" w:name="_Toc49055791"/>
      <w:r>
        <w:rPr>
          <w:rFonts w:hint="cs"/>
          <w:rtl/>
        </w:rPr>
        <w:t>315. רמת הזיהום בבריכות אגירת השפכים ברמת-חובב</w:t>
      </w:r>
      <w:bookmarkEnd w:id="781"/>
      <w:bookmarkEnd w:id="782"/>
      <w:bookmarkEnd w:id="783"/>
      <w:bookmarkEnd w:id="784"/>
      <w:bookmarkEnd w:id="785"/>
      <w:bookmarkEnd w:id="786"/>
      <w:bookmarkEnd w:id="787"/>
    </w:p>
    <w:p w14:paraId="64BD9CD1" w14:textId="77777777" w:rsidR="00000000" w:rsidRDefault="00737B0C">
      <w:pPr>
        <w:pStyle w:val="a"/>
        <w:rPr>
          <w:rFonts w:hint="cs"/>
          <w:rtl/>
        </w:rPr>
      </w:pPr>
    </w:p>
    <w:p w14:paraId="5935EAA5" w14:textId="77777777" w:rsidR="00000000" w:rsidRDefault="00737B0C">
      <w:pPr>
        <w:pStyle w:val="a"/>
        <w:ind w:firstLine="0"/>
        <w:rPr>
          <w:rFonts w:hint="cs"/>
          <w:b/>
          <w:bCs/>
          <w:u w:val="single"/>
          <w:rtl/>
        </w:rPr>
      </w:pPr>
      <w:r>
        <w:rPr>
          <w:rFonts w:hint="cs"/>
          <w:b/>
          <w:bCs/>
          <w:u w:val="single"/>
          <w:rtl/>
        </w:rPr>
        <w:t>חבר הכנסת אברהם הירשזון שאל את השרה לאיכות הסביבה</w:t>
      </w:r>
    </w:p>
    <w:p w14:paraId="0477AB4A" w14:textId="77777777" w:rsidR="00000000" w:rsidRDefault="00737B0C">
      <w:pPr>
        <w:pStyle w:val="a"/>
        <w:ind w:firstLine="0"/>
        <w:rPr>
          <w:rFonts w:hint="cs"/>
          <w:rtl/>
        </w:rPr>
      </w:pPr>
      <w:r>
        <w:rPr>
          <w:rFonts w:hint="cs"/>
          <w:rtl/>
        </w:rPr>
        <w:tab/>
        <w:t>ביום ט' בתמוז התשס"ג (9 ביולי 2003):</w:t>
      </w:r>
    </w:p>
    <w:p w14:paraId="7DF2E635" w14:textId="77777777" w:rsidR="00000000" w:rsidRDefault="00737B0C">
      <w:pPr>
        <w:pStyle w:val="a"/>
        <w:ind w:firstLine="0"/>
        <w:rPr>
          <w:rFonts w:hint="cs"/>
          <w:rtl/>
        </w:rPr>
      </w:pPr>
    </w:p>
    <w:p w14:paraId="6A768586" w14:textId="77777777" w:rsidR="00000000" w:rsidRDefault="00737B0C">
      <w:pPr>
        <w:pStyle w:val="a"/>
        <w:ind w:firstLine="0"/>
        <w:rPr>
          <w:rFonts w:hint="cs"/>
          <w:rtl/>
        </w:rPr>
      </w:pPr>
      <w:r>
        <w:rPr>
          <w:rFonts w:hint="cs"/>
          <w:rtl/>
        </w:rPr>
        <w:tab/>
        <w:t>ב"מעריב" מיום 15 ביוני 2003 פורסם, כי מפעלים כימיים ברמת-חובב פולטים רעלים קטלניים המזהמים את הסביבה ועלולים לפגו</w:t>
      </w:r>
      <w:r>
        <w:rPr>
          <w:rFonts w:hint="cs"/>
          <w:rtl/>
        </w:rPr>
        <w:t>ע קשות באוכלוסייה.</w:t>
      </w:r>
    </w:p>
    <w:p w14:paraId="5FED52B3" w14:textId="77777777" w:rsidR="00000000" w:rsidRDefault="00737B0C">
      <w:pPr>
        <w:pStyle w:val="a"/>
        <w:ind w:firstLine="0"/>
        <w:rPr>
          <w:rFonts w:hint="cs"/>
          <w:rtl/>
        </w:rPr>
      </w:pPr>
    </w:p>
    <w:p w14:paraId="2E8A81E2" w14:textId="77777777" w:rsidR="00000000" w:rsidRDefault="00737B0C">
      <w:pPr>
        <w:pStyle w:val="a"/>
        <w:ind w:firstLine="0"/>
        <w:rPr>
          <w:rFonts w:hint="cs"/>
          <w:rtl/>
        </w:rPr>
      </w:pPr>
      <w:r>
        <w:rPr>
          <w:rFonts w:hint="cs"/>
          <w:rtl/>
        </w:rPr>
        <w:tab/>
        <w:t>רצוני לשאול:</w:t>
      </w:r>
    </w:p>
    <w:p w14:paraId="12A58150" w14:textId="77777777" w:rsidR="00000000" w:rsidRDefault="00737B0C">
      <w:pPr>
        <w:pStyle w:val="a"/>
        <w:ind w:firstLine="0"/>
        <w:rPr>
          <w:rFonts w:hint="cs"/>
          <w:rtl/>
        </w:rPr>
      </w:pPr>
    </w:p>
    <w:p w14:paraId="725E951A" w14:textId="77777777" w:rsidR="00000000" w:rsidRDefault="00737B0C">
      <w:pPr>
        <w:pStyle w:val="a"/>
        <w:ind w:firstLine="0"/>
        <w:rPr>
          <w:rFonts w:hint="cs"/>
          <w:rtl/>
        </w:rPr>
      </w:pPr>
      <w:r>
        <w:rPr>
          <w:rFonts w:hint="cs"/>
          <w:rtl/>
        </w:rPr>
        <w:tab/>
        <w:t xml:space="preserve">1. האם הידיעה נכונה? </w:t>
      </w:r>
    </w:p>
    <w:p w14:paraId="318B0BBE" w14:textId="77777777" w:rsidR="00000000" w:rsidRDefault="00737B0C">
      <w:pPr>
        <w:pStyle w:val="a"/>
        <w:ind w:firstLine="0"/>
        <w:rPr>
          <w:rFonts w:hint="cs"/>
          <w:rtl/>
        </w:rPr>
      </w:pPr>
    </w:p>
    <w:p w14:paraId="3E4E5742" w14:textId="77777777" w:rsidR="00000000" w:rsidRDefault="00737B0C">
      <w:pPr>
        <w:pStyle w:val="a"/>
        <w:ind w:firstLine="0"/>
        <w:rPr>
          <w:rFonts w:hint="cs"/>
          <w:rtl/>
        </w:rPr>
      </w:pPr>
      <w:r>
        <w:rPr>
          <w:rFonts w:hint="cs"/>
          <w:rtl/>
        </w:rPr>
        <w:tab/>
        <w:t xml:space="preserve">2. אם כן </w:t>
      </w:r>
      <w:r>
        <w:rPr>
          <w:rtl/>
        </w:rPr>
        <w:t>–</w:t>
      </w:r>
      <w:r>
        <w:rPr>
          <w:rFonts w:hint="cs"/>
          <w:rtl/>
        </w:rPr>
        <w:t xml:space="preserve"> האם יש פתרונות בסיסיים לבעיה?</w:t>
      </w:r>
    </w:p>
    <w:p w14:paraId="5E7653A5" w14:textId="77777777" w:rsidR="00000000" w:rsidRDefault="00737B0C">
      <w:pPr>
        <w:pStyle w:val="a"/>
        <w:ind w:firstLine="0"/>
        <w:rPr>
          <w:rFonts w:hint="cs"/>
          <w:rtl/>
        </w:rPr>
      </w:pPr>
    </w:p>
    <w:p w14:paraId="7C73C485" w14:textId="77777777" w:rsidR="00000000" w:rsidRDefault="00737B0C">
      <w:pPr>
        <w:pStyle w:val="a"/>
        <w:ind w:firstLine="0"/>
        <w:rPr>
          <w:rFonts w:hint="cs"/>
          <w:rtl/>
        </w:rPr>
      </w:pPr>
      <w:r>
        <w:rPr>
          <w:rFonts w:hint="cs"/>
          <w:rtl/>
        </w:rPr>
        <w:tab/>
        <w:t>3. האם פועל משרדך למניעת הזיהום ברמת-חובב?</w:t>
      </w:r>
    </w:p>
    <w:p w14:paraId="00470B85" w14:textId="77777777" w:rsidR="00000000" w:rsidRDefault="00737B0C">
      <w:pPr>
        <w:pStyle w:val="a"/>
        <w:ind w:firstLine="0"/>
        <w:rPr>
          <w:rFonts w:hint="cs"/>
          <w:rtl/>
        </w:rPr>
      </w:pPr>
    </w:p>
    <w:p w14:paraId="4091A1B1" w14:textId="77777777" w:rsidR="00000000" w:rsidRDefault="00737B0C">
      <w:pPr>
        <w:pStyle w:val="a"/>
        <w:ind w:firstLine="0"/>
        <w:rPr>
          <w:rFonts w:hint="cs"/>
          <w:rtl/>
        </w:rPr>
      </w:pPr>
      <w:r>
        <w:rPr>
          <w:rFonts w:hint="cs"/>
          <w:rtl/>
        </w:rPr>
        <w:tab/>
        <w:t xml:space="preserve">4. האם עוקב משרדך אחר זיהומים באזורי תעשייה שונים, ואם כן </w:t>
      </w:r>
      <w:r>
        <w:rPr>
          <w:rtl/>
        </w:rPr>
        <w:t>–</w:t>
      </w:r>
      <w:r>
        <w:rPr>
          <w:rFonts w:hint="cs"/>
          <w:rtl/>
        </w:rPr>
        <w:t xml:space="preserve"> כיצד?</w:t>
      </w:r>
    </w:p>
    <w:p w14:paraId="2DF4DBDE" w14:textId="77777777" w:rsidR="00000000" w:rsidRDefault="00737B0C">
      <w:pPr>
        <w:pStyle w:val="a"/>
        <w:ind w:firstLine="0"/>
        <w:rPr>
          <w:rFonts w:hint="cs"/>
          <w:rtl/>
        </w:rPr>
      </w:pPr>
    </w:p>
    <w:p w14:paraId="25A3B056" w14:textId="77777777" w:rsidR="00000000" w:rsidRDefault="00737B0C">
      <w:pPr>
        <w:pStyle w:val="a"/>
        <w:ind w:firstLine="0"/>
        <w:rPr>
          <w:rFonts w:hint="cs"/>
          <w:rtl/>
        </w:rPr>
      </w:pPr>
      <w:r>
        <w:rPr>
          <w:rFonts w:hint="cs"/>
          <w:b/>
          <w:bCs/>
          <w:u w:val="single"/>
          <w:rtl/>
        </w:rPr>
        <w:t>תשובת</w:t>
      </w:r>
      <w:r>
        <w:rPr>
          <w:rFonts w:hint="cs"/>
          <w:bCs/>
          <w:u w:val="single"/>
          <w:rtl/>
        </w:rPr>
        <w:t xml:space="preserve"> השרה לאיכות הסביבה יהודית נאות:</w:t>
      </w:r>
    </w:p>
    <w:p w14:paraId="13B0A12C" w14:textId="77777777" w:rsidR="00000000" w:rsidRDefault="00737B0C">
      <w:pPr>
        <w:pStyle w:val="a"/>
        <w:ind w:firstLine="0"/>
        <w:rPr>
          <w:rFonts w:hint="cs"/>
          <w:rtl/>
        </w:rPr>
      </w:pPr>
      <w:r>
        <w:rPr>
          <w:rFonts w:hint="cs"/>
          <w:rtl/>
        </w:rPr>
        <w:t>(לא</w:t>
      </w:r>
      <w:r>
        <w:rPr>
          <w:rFonts w:hint="cs"/>
          <w:rtl/>
        </w:rPr>
        <w:t xml:space="preserve"> נקראה, נמסרה לפרוטוקול)</w:t>
      </w:r>
    </w:p>
    <w:p w14:paraId="7A23C4DC" w14:textId="77777777" w:rsidR="00000000" w:rsidRDefault="00737B0C">
      <w:pPr>
        <w:pStyle w:val="a"/>
        <w:rPr>
          <w:rFonts w:hint="cs"/>
          <w:rtl/>
        </w:rPr>
      </w:pPr>
    </w:p>
    <w:p w14:paraId="49442EBF" w14:textId="77777777" w:rsidR="00000000" w:rsidRDefault="00737B0C">
      <w:pPr>
        <w:pStyle w:val="a"/>
        <w:rPr>
          <w:rFonts w:hint="cs"/>
          <w:rtl/>
        </w:rPr>
      </w:pPr>
      <w:r>
        <w:rPr>
          <w:rFonts w:hint="cs"/>
          <w:rtl/>
        </w:rPr>
        <w:t xml:space="preserve">למפעלים הכימיים ברמת-חובב הוצבו דרישות סביבתיות מחמירות, וביניהן ערכי פליטה מותרים בפתחי הארובות </w:t>
      </w:r>
      <w:r>
        <w:rPr>
          <w:rtl/>
        </w:rPr>
        <w:t>–</w:t>
      </w:r>
      <w:r>
        <w:rPr>
          <w:rFonts w:hint="cs"/>
          <w:rtl/>
        </w:rPr>
        <w:t xml:space="preserve"> כל זאת במסגרת תנאי רשיון עסקים. ככלל, המפעלים עומדים ברמות הנדרשות, ולעתים בעת בדיקות פתע של משרדנו מתגלות חריגות ובעטיין מתחילים ה</w:t>
      </w:r>
      <w:r>
        <w:rPr>
          <w:rFonts w:hint="cs"/>
          <w:rtl/>
        </w:rPr>
        <w:t xml:space="preserve">ליכי  אכיפה. בכל המקומות שבהם  מצאנו חריגות </w:t>
      </w:r>
      <w:r>
        <w:rPr>
          <w:rtl/>
        </w:rPr>
        <w:t>–</w:t>
      </w:r>
      <w:r>
        <w:rPr>
          <w:rFonts w:hint="cs"/>
          <w:rtl/>
        </w:rPr>
        <w:t xml:space="preserve"> והתחלנו בהליכי אכיפה </w:t>
      </w:r>
      <w:r>
        <w:rPr>
          <w:rtl/>
        </w:rPr>
        <w:t>–</w:t>
      </w:r>
      <w:r>
        <w:rPr>
          <w:rFonts w:hint="cs"/>
          <w:rtl/>
        </w:rPr>
        <w:t xml:space="preserve"> תוקנו הליקויים, ומנהלי המפעלים הצהירו כי הם עומדים בדרישות. אנו נמשיך לעקוב ונבצע בדיקות פתע נוספות.</w:t>
      </w:r>
    </w:p>
    <w:p w14:paraId="57C234EB" w14:textId="77777777" w:rsidR="00000000" w:rsidRDefault="00737B0C">
      <w:pPr>
        <w:pStyle w:val="a"/>
        <w:rPr>
          <w:rFonts w:hint="cs"/>
          <w:rtl/>
        </w:rPr>
      </w:pPr>
    </w:p>
    <w:p w14:paraId="50750BEA" w14:textId="77777777" w:rsidR="00000000" w:rsidRDefault="00737B0C">
      <w:pPr>
        <w:pStyle w:val="a"/>
        <w:rPr>
          <w:rFonts w:hint="cs"/>
          <w:rtl/>
        </w:rPr>
      </w:pPr>
      <w:r>
        <w:rPr>
          <w:rFonts w:hint="cs"/>
          <w:rtl/>
        </w:rPr>
        <w:t>1. הידיעה שפורסמה ב"מעריב" מתייחסת לפליטות של חומרים ומזהמים, בעיקר חומרים אורגניים נ</w:t>
      </w:r>
      <w:r>
        <w:rPr>
          <w:rFonts w:hint="cs"/>
          <w:rtl/>
        </w:rPr>
        <w:t>דיפים מבריכות האידוי ולא מהמפעלים עצמם, והיא נכונה.</w:t>
      </w:r>
    </w:p>
    <w:p w14:paraId="3556E31B" w14:textId="77777777" w:rsidR="00000000" w:rsidRDefault="00737B0C">
      <w:pPr>
        <w:pStyle w:val="a"/>
        <w:rPr>
          <w:rFonts w:hint="cs"/>
          <w:rtl/>
        </w:rPr>
      </w:pPr>
    </w:p>
    <w:p w14:paraId="61534724" w14:textId="77777777" w:rsidR="00000000" w:rsidRDefault="00737B0C">
      <w:pPr>
        <w:pStyle w:val="a"/>
        <w:rPr>
          <w:rFonts w:hint="cs"/>
          <w:rtl/>
        </w:rPr>
      </w:pPr>
      <w:r>
        <w:rPr>
          <w:rFonts w:hint="cs"/>
          <w:rtl/>
        </w:rPr>
        <w:t>2. כן, אך היא דורשת טכנולוגיות וזמן, והמשרד לאיכות הסביבה הטיל על מועצת רמת-חובב בתאריך 20 בפברואר 2003 תנאים מחמירים הקובעים ספים למזהמים ולוחות זמנים לטיפול בשפכים המגיעים לבריכות האידוי ובבריכות האידו</w:t>
      </w:r>
      <w:r>
        <w:rPr>
          <w:rFonts w:hint="cs"/>
          <w:rtl/>
        </w:rPr>
        <w:t xml:space="preserve">י עצמן - כ-1,300 דונם בריכות אידוי </w:t>
      </w:r>
      <w:r>
        <w:rPr>
          <w:rtl/>
        </w:rPr>
        <w:t>–</w:t>
      </w:r>
      <w:r>
        <w:rPr>
          <w:rFonts w:hint="cs"/>
          <w:rtl/>
        </w:rPr>
        <w:t xml:space="preserve"> לרבות הגשת תוכניות לטיפול בשפכים במקור במפעלים ופתרונות קצה.</w:t>
      </w:r>
    </w:p>
    <w:p w14:paraId="52DD2318" w14:textId="77777777" w:rsidR="00000000" w:rsidRDefault="00737B0C">
      <w:pPr>
        <w:pStyle w:val="a"/>
        <w:rPr>
          <w:rFonts w:hint="cs"/>
          <w:rtl/>
        </w:rPr>
      </w:pPr>
    </w:p>
    <w:p w14:paraId="08982298" w14:textId="77777777" w:rsidR="00000000" w:rsidRDefault="00737B0C">
      <w:pPr>
        <w:pStyle w:val="a"/>
        <w:rPr>
          <w:rFonts w:hint="cs"/>
          <w:rtl/>
        </w:rPr>
      </w:pPr>
      <w:r>
        <w:rPr>
          <w:rFonts w:hint="cs"/>
          <w:rtl/>
        </w:rPr>
        <w:t xml:space="preserve">3. המשרד פועל למניעת הזיהום ברמת-חובב  בדרך של אכיפה, הן מול המפעלים והן מול המועצה,  על-ידי שימוש בסמכויותינו לפי חוק רישוי עסקים - תנאים לרשיון עסק למועצה </w:t>
      </w:r>
      <w:r>
        <w:rPr>
          <w:rFonts w:hint="cs"/>
          <w:rtl/>
        </w:rPr>
        <w:t>ולמפעלים, ומחוק החומרים המסוכנים. נוהלי האכיפה הופעלו בצורה נמרצת, והמועצה נמצאת ביישום תוכניות לפתרון הבעיה.</w:t>
      </w:r>
    </w:p>
    <w:p w14:paraId="4F73D0A6" w14:textId="77777777" w:rsidR="00000000" w:rsidRDefault="00737B0C">
      <w:pPr>
        <w:pStyle w:val="a"/>
        <w:rPr>
          <w:rFonts w:hint="cs"/>
          <w:rtl/>
        </w:rPr>
      </w:pPr>
    </w:p>
    <w:p w14:paraId="29184952" w14:textId="77777777" w:rsidR="00000000" w:rsidRDefault="00737B0C">
      <w:pPr>
        <w:pStyle w:val="a"/>
        <w:rPr>
          <w:rFonts w:hint="cs"/>
          <w:rtl/>
        </w:rPr>
      </w:pPr>
      <w:r>
        <w:rPr>
          <w:rFonts w:hint="cs"/>
          <w:rtl/>
        </w:rPr>
        <w:t>4. המשרד לאיכות הסביבה מטפל בזיהום הנפלט ממפעלי תעשייה כבר  משלב התכנון של הקמת המפעל. מפעלים שיש להם השלכות סביבתיות משמעותיות נדרשים לבצע תסקיר</w:t>
      </w:r>
      <w:r>
        <w:rPr>
          <w:rFonts w:hint="cs"/>
          <w:rtl/>
        </w:rPr>
        <w:t xml:space="preserve"> השפעה על הסביבה שבו אנו מוודאים כי אין חריגה  מתקנים והזיהומים מטופלים באמצעים הטובים ביותר.</w:t>
      </w:r>
    </w:p>
    <w:p w14:paraId="23C1A08A" w14:textId="77777777" w:rsidR="00000000" w:rsidRDefault="00737B0C">
      <w:pPr>
        <w:pStyle w:val="a"/>
        <w:rPr>
          <w:rFonts w:hint="cs"/>
          <w:rtl/>
        </w:rPr>
      </w:pPr>
    </w:p>
    <w:p w14:paraId="56388820" w14:textId="77777777" w:rsidR="00000000" w:rsidRDefault="00737B0C">
      <w:pPr>
        <w:pStyle w:val="a"/>
        <w:rPr>
          <w:rFonts w:hint="cs"/>
          <w:rtl/>
        </w:rPr>
      </w:pPr>
      <w:r>
        <w:rPr>
          <w:rFonts w:hint="cs"/>
          <w:rtl/>
        </w:rPr>
        <w:t>בשלב הבא קובע המשרד למפעל את תנאי הפעלתו ברשיון העסק/היתר רעלים/צו אישי. ברשיון מוגדרים תקני הפליטה לאוויר ולשפכים, התקנת מתקנים לצמצום הזיהומים, דרכי  הבקרה והפ</w:t>
      </w:r>
      <w:r>
        <w:rPr>
          <w:rFonts w:hint="cs"/>
          <w:rtl/>
        </w:rPr>
        <w:t>יקוח, תחזוקה תקינה, דיגום וניטור, דיווח וכו'.</w:t>
      </w:r>
    </w:p>
    <w:p w14:paraId="51CB2417" w14:textId="77777777" w:rsidR="00000000" w:rsidRDefault="00737B0C">
      <w:pPr>
        <w:pStyle w:val="a"/>
        <w:rPr>
          <w:rFonts w:hint="cs"/>
          <w:rtl/>
        </w:rPr>
      </w:pPr>
    </w:p>
    <w:p w14:paraId="793478D8" w14:textId="77777777" w:rsidR="00000000" w:rsidRDefault="00737B0C">
      <w:pPr>
        <w:pStyle w:val="a"/>
        <w:rPr>
          <w:rFonts w:hint="cs"/>
          <w:rtl/>
        </w:rPr>
      </w:pPr>
      <w:r>
        <w:rPr>
          <w:rFonts w:hint="cs"/>
          <w:rtl/>
        </w:rPr>
        <w:t>ברשיון כאמור מוגדרים דרכי המעקב של המשרד על המפעל. לדוגמה, בנושא זיהום אוויר, המפעלים נדרשים לבצע דיגום פליטות מזהמי האוויר מארובות ומשטח המפעל בתדירות של פעמיים בשנה עד פעם בשנתיים - לפי גודל המפעל. חלק מהמפע</w:t>
      </w:r>
      <w:r>
        <w:rPr>
          <w:rFonts w:hint="cs"/>
          <w:rtl/>
        </w:rPr>
        <w:t>לים, כגון תחנות הכוח, בתי-הזיקוק, מפעלי המלט, נדרשים להתקין  מדי  ניטור רציפים המאפשרים לנו לדעת את רמות הזיהום בכל רגע נתון.</w:t>
      </w:r>
    </w:p>
    <w:p w14:paraId="6D0CE549" w14:textId="77777777" w:rsidR="00000000" w:rsidRDefault="00737B0C">
      <w:pPr>
        <w:pStyle w:val="a"/>
        <w:rPr>
          <w:rFonts w:hint="cs"/>
          <w:rtl/>
        </w:rPr>
      </w:pPr>
    </w:p>
    <w:p w14:paraId="22C5143D" w14:textId="77777777" w:rsidR="00000000" w:rsidRDefault="00737B0C">
      <w:pPr>
        <w:pStyle w:val="a"/>
        <w:rPr>
          <w:rFonts w:hint="cs"/>
          <w:rtl/>
        </w:rPr>
      </w:pPr>
      <w:r>
        <w:rPr>
          <w:rFonts w:hint="cs"/>
          <w:rtl/>
        </w:rPr>
        <w:t>על מנת לוודא כי אכן הנתונים הנמסרים מהמפעלים מייצגים את הנעשה, אנו מבצעים זה כשלוש שנים דגימות פתע בארובות המפעלים. בשנת 2002 נדג</w:t>
      </w:r>
      <w:r>
        <w:rPr>
          <w:rFonts w:hint="cs"/>
          <w:rtl/>
        </w:rPr>
        <w:t xml:space="preserve">מו 86 מפעלים </w:t>
      </w:r>
      <w:r>
        <w:rPr>
          <w:rtl/>
        </w:rPr>
        <w:t>–</w:t>
      </w:r>
      <w:r>
        <w:rPr>
          <w:rFonts w:hint="cs"/>
          <w:rtl/>
        </w:rPr>
        <w:t xml:space="preserve"> 242 דגימות; מתוכם 60% נמצאו חורגים מהתקנים, וכנגד המפעלים המזהמים פתחנו בהליכי אכיפה מינהליים ופליליים.</w:t>
      </w:r>
    </w:p>
    <w:p w14:paraId="7DA61F3B" w14:textId="77777777" w:rsidR="00000000" w:rsidRDefault="00737B0C">
      <w:pPr>
        <w:pStyle w:val="a"/>
        <w:rPr>
          <w:rFonts w:hint="cs"/>
          <w:rtl/>
        </w:rPr>
      </w:pPr>
    </w:p>
    <w:p w14:paraId="690907AD" w14:textId="77777777" w:rsidR="00000000" w:rsidRDefault="00737B0C">
      <w:pPr>
        <w:pStyle w:val="a"/>
        <w:rPr>
          <w:rFonts w:hint="cs"/>
          <w:rtl/>
        </w:rPr>
      </w:pPr>
      <w:r>
        <w:rPr>
          <w:rFonts w:hint="cs"/>
          <w:rtl/>
        </w:rPr>
        <w:t>נוסף על כל אלה מבצע המשרד, באמצעות אנשי המקצוע במחוזותיו, פיקוח שוטף על הפעילות במפעלים, הכולל בקרה על איכות השפכים, טיפול בחומרים המסוכ</w:t>
      </w:r>
      <w:r>
        <w:rPr>
          <w:rFonts w:hint="cs"/>
          <w:rtl/>
        </w:rPr>
        <w:t>נים, סילוק פסולת ועוד. אם קיימת חריגה מתנאי הרשיון, המפעל נדרש לתקנה, ובמידת הצורך נפתחים הליכים פליליים.</w:t>
      </w:r>
    </w:p>
    <w:p w14:paraId="1A7871C2" w14:textId="77777777" w:rsidR="00000000" w:rsidRDefault="00737B0C">
      <w:pPr>
        <w:pStyle w:val="a"/>
        <w:rPr>
          <w:rFonts w:hint="cs"/>
          <w:rtl/>
        </w:rPr>
      </w:pPr>
    </w:p>
    <w:p w14:paraId="19B0E743" w14:textId="77777777" w:rsidR="00000000" w:rsidRDefault="00737B0C">
      <w:pPr>
        <w:pStyle w:val="a"/>
        <w:rPr>
          <w:rFonts w:hint="cs"/>
          <w:rtl/>
        </w:rPr>
      </w:pPr>
      <w:r>
        <w:rPr>
          <w:rFonts w:hint="cs"/>
          <w:rtl/>
        </w:rPr>
        <w:t xml:space="preserve">למשרד לאיכות הסביבה ולחלק מאיגודי ערים לאיכות הסביבה והיחידות הסביבתיות תחנות ניטור אוויר הפרוסות בכמה אזורי תעשייה. תחנות הניטור מודדות בצורה רציפה </w:t>
      </w:r>
      <w:r>
        <w:rPr>
          <w:rFonts w:hint="cs"/>
          <w:rtl/>
        </w:rPr>
        <w:t>את רמות זיהום האוויר, וכאשר יש חריגה מהתקנים הסביבתיים, נדרשים, לדוגמה תחנות הכוח ובתי-הזיקוק, לעבור לשימוש בדלקים משופרים ולהוריד את כמות הזיהום הנפלטת. מערכות ניטור כאלו קיימות באזורים: אשדוד, אשקלון, חדרה, חיפה, תל-אביב, סביב טורבינות הגז, ים-המלח ואילת</w:t>
      </w:r>
      <w:r>
        <w:rPr>
          <w:rFonts w:hint="cs"/>
          <w:rtl/>
        </w:rPr>
        <w:t>.</w:t>
      </w:r>
    </w:p>
    <w:p w14:paraId="32A4A944" w14:textId="77777777" w:rsidR="00000000" w:rsidRDefault="00737B0C">
      <w:pPr>
        <w:pStyle w:val="a"/>
        <w:rPr>
          <w:rFonts w:hint="cs"/>
          <w:rtl/>
        </w:rPr>
      </w:pPr>
    </w:p>
    <w:p w14:paraId="71FE6AD2" w14:textId="77777777" w:rsidR="00000000" w:rsidRDefault="00737B0C">
      <w:pPr>
        <w:pStyle w:val="ad"/>
        <w:rPr>
          <w:rtl/>
        </w:rPr>
      </w:pPr>
      <w:r>
        <w:rPr>
          <w:rtl/>
        </w:rPr>
        <w:t>היו"ר מוחמד ברכה:</w:t>
      </w:r>
    </w:p>
    <w:p w14:paraId="4854E151" w14:textId="77777777" w:rsidR="00000000" w:rsidRDefault="00737B0C">
      <w:pPr>
        <w:pStyle w:val="a"/>
        <w:rPr>
          <w:rtl/>
        </w:rPr>
      </w:pPr>
    </w:p>
    <w:p w14:paraId="7B54B0F8" w14:textId="77777777" w:rsidR="00000000" w:rsidRDefault="00737B0C">
      <w:pPr>
        <w:pStyle w:val="a"/>
        <w:rPr>
          <w:rFonts w:hint="cs"/>
          <w:rtl/>
        </w:rPr>
      </w:pPr>
      <w:r>
        <w:rPr>
          <w:rFonts w:hint="cs"/>
          <w:rtl/>
        </w:rPr>
        <w:t>שאילתא מס' 348, של חבר הכנסת אבשלום וילן. אינו נמצא - לפרוטוקול.</w:t>
      </w:r>
    </w:p>
    <w:p w14:paraId="7B162468" w14:textId="77777777" w:rsidR="00000000" w:rsidRDefault="00737B0C">
      <w:pPr>
        <w:pStyle w:val="a"/>
        <w:rPr>
          <w:rFonts w:hint="cs"/>
          <w:rtl/>
        </w:rPr>
      </w:pPr>
    </w:p>
    <w:p w14:paraId="1B7FB5FA" w14:textId="77777777" w:rsidR="00000000" w:rsidRDefault="00737B0C">
      <w:pPr>
        <w:pStyle w:val="Query"/>
        <w:jc w:val="center"/>
        <w:rPr>
          <w:rFonts w:hint="cs"/>
          <w:rtl/>
        </w:rPr>
      </w:pPr>
      <w:bookmarkStart w:id="788" w:name="_Toc47678233"/>
      <w:bookmarkStart w:id="789" w:name="_Toc47682142"/>
      <w:bookmarkStart w:id="790" w:name="_Toc47868542"/>
      <w:bookmarkStart w:id="791" w:name="_Toc47869598"/>
      <w:bookmarkStart w:id="792" w:name="_Toc47869808"/>
      <w:bookmarkStart w:id="793" w:name="_Toc47869952"/>
      <w:bookmarkStart w:id="794" w:name="_Toc49055792"/>
      <w:r>
        <w:rPr>
          <w:rFonts w:hint="cs"/>
          <w:rtl/>
        </w:rPr>
        <w:t>348. מיחזור נייר</w:t>
      </w:r>
      <w:bookmarkEnd w:id="788"/>
      <w:bookmarkEnd w:id="789"/>
      <w:bookmarkEnd w:id="790"/>
      <w:bookmarkEnd w:id="791"/>
      <w:bookmarkEnd w:id="792"/>
      <w:bookmarkEnd w:id="793"/>
      <w:bookmarkEnd w:id="794"/>
      <w:r>
        <w:rPr>
          <w:rFonts w:hint="cs"/>
          <w:rtl/>
        </w:rPr>
        <w:t xml:space="preserve"> </w:t>
      </w:r>
    </w:p>
    <w:p w14:paraId="0D74E59B" w14:textId="77777777" w:rsidR="00000000" w:rsidRDefault="00737B0C">
      <w:pPr>
        <w:pStyle w:val="a"/>
        <w:rPr>
          <w:rFonts w:hint="cs"/>
          <w:rtl/>
        </w:rPr>
      </w:pPr>
    </w:p>
    <w:p w14:paraId="58991E1C" w14:textId="77777777" w:rsidR="00000000" w:rsidRDefault="00737B0C">
      <w:pPr>
        <w:pStyle w:val="a"/>
        <w:ind w:firstLine="0"/>
        <w:rPr>
          <w:rFonts w:hint="cs"/>
          <w:b/>
          <w:bCs/>
          <w:u w:val="single"/>
          <w:rtl/>
        </w:rPr>
      </w:pPr>
      <w:r>
        <w:rPr>
          <w:rFonts w:hint="cs"/>
          <w:b/>
          <w:bCs/>
          <w:u w:val="single"/>
          <w:rtl/>
        </w:rPr>
        <w:t>חבר הכנסת אבשלום וילן שאל את השרה לאיכות הסביבה</w:t>
      </w:r>
    </w:p>
    <w:p w14:paraId="0524F7DC" w14:textId="77777777" w:rsidR="00000000" w:rsidRDefault="00737B0C">
      <w:pPr>
        <w:pStyle w:val="a"/>
        <w:ind w:firstLine="0"/>
        <w:rPr>
          <w:rFonts w:hint="cs"/>
          <w:rtl/>
        </w:rPr>
      </w:pPr>
      <w:r>
        <w:rPr>
          <w:rFonts w:hint="cs"/>
          <w:rtl/>
        </w:rPr>
        <w:tab/>
        <w:t>ביום ט' בתמוז התשס"ג (9 ביולי 2003):</w:t>
      </w:r>
    </w:p>
    <w:p w14:paraId="764564AC" w14:textId="77777777" w:rsidR="00000000" w:rsidRDefault="00737B0C">
      <w:pPr>
        <w:pStyle w:val="a"/>
        <w:ind w:firstLine="0"/>
        <w:rPr>
          <w:rFonts w:hint="cs"/>
          <w:rtl/>
        </w:rPr>
      </w:pPr>
    </w:p>
    <w:p w14:paraId="5F340BB3" w14:textId="77777777" w:rsidR="00000000" w:rsidRDefault="00737B0C">
      <w:pPr>
        <w:pStyle w:val="a"/>
        <w:ind w:firstLine="0"/>
        <w:rPr>
          <w:rFonts w:hint="cs"/>
          <w:rtl/>
        </w:rPr>
      </w:pPr>
      <w:r>
        <w:rPr>
          <w:rFonts w:hint="cs"/>
          <w:rtl/>
        </w:rPr>
        <w:tab/>
        <w:t>מיחזור נייר נפוץ בכל העולם.</w:t>
      </w:r>
    </w:p>
    <w:p w14:paraId="6AB1BD8C" w14:textId="77777777" w:rsidR="00000000" w:rsidRDefault="00737B0C">
      <w:pPr>
        <w:pStyle w:val="a"/>
        <w:ind w:firstLine="0"/>
        <w:rPr>
          <w:rFonts w:hint="cs"/>
          <w:rtl/>
        </w:rPr>
      </w:pPr>
    </w:p>
    <w:p w14:paraId="3FC196CD" w14:textId="77777777" w:rsidR="00000000" w:rsidRDefault="00737B0C">
      <w:pPr>
        <w:pStyle w:val="a"/>
        <w:ind w:firstLine="0"/>
        <w:rPr>
          <w:rFonts w:hint="cs"/>
          <w:rtl/>
        </w:rPr>
      </w:pPr>
      <w:r>
        <w:rPr>
          <w:rFonts w:hint="cs"/>
          <w:rtl/>
        </w:rPr>
        <w:tab/>
        <w:t>רצוני לשאול:</w:t>
      </w:r>
    </w:p>
    <w:p w14:paraId="00C30261" w14:textId="77777777" w:rsidR="00000000" w:rsidRDefault="00737B0C">
      <w:pPr>
        <w:pStyle w:val="a"/>
        <w:ind w:firstLine="0"/>
        <w:rPr>
          <w:rFonts w:hint="cs"/>
          <w:rtl/>
        </w:rPr>
      </w:pPr>
    </w:p>
    <w:p w14:paraId="543EF6CA" w14:textId="77777777" w:rsidR="00000000" w:rsidRDefault="00737B0C">
      <w:pPr>
        <w:pStyle w:val="a"/>
        <w:ind w:firstLine="0"/>
        <w:rPr>
          <w:rFonts w:hint="cs"/>
          <w:rtl/>
        </w:rPr>
      </w:pPr>
      <w:r>
        <w:rPr>
          <w:rFonts w:hint="cs"/>
          <w:rtl/>
        </w:rPr>
        <w:tab/>
        <w:t>1. האם ניירות וע</w:t>
      </w:r>
      <w:r>
        <w:rPr>
          <w:rFonts w:hint="cs"/>
          <w:rtl/>
        </w:rPr>
        <w:t xml:space="preserve">יתונים ממוחזרים בארץ, ואם כן </w:t>
      </w:r>
      <w:r>
        <w:rPr>
          <w:rtl/>
        </w:rPr>
        <w:t>–</w:t>
      </w:r>
      <w:r>
        <w:rPr>
          <w:rFonts w:hint="cs"/>
          <w:rtl/>
        </w:rPr>
        <w:t xml:space="preserve"> כיצד ולאיזה שימוש?</w:t>
      </w:r>
    </w:p>
    <w:p w14:paraId="0E8E7C07" w14:textId="77777777" w:rsidR="00000000" w:rsidRDefault="00737B0C">
      <w:pPr>
        <w:pStyle w:val="a"/>
        <w:ind w:firstLine="0"/>
        <w:rPr>
          <w:rFonts w:hint="cs"/>
          <w:rtl/>
        </w:rPr>
      </w:pPr>
    </w:p>
    <w:p w14:paraId="0B38D2EA" w14:textId="77777777" w:rsidR="00000000" w:rsidRDefault="00737B0C">
      <w:pPr>
        <w:pStyle w:val="a"/>
        <w:ind w:firstLine="0"/>
        <w:rPr>
          <w:rFonts w:hint="cs"/>
          <w:rtl/>
        </w:rPr>
      </w:pPr>
      <w:r>
        <w:rPr>
          <w:rFonts w:hint="cs"/>
          <w:rtl/>
        </w:rPr>
        <w:tab/>
        <w:t>2. מה הוא היקף המיחזור?</w:t>
      </w:r>
    </w:p>
    <w:p w14:paraId="1E002198" w14:textId="77777777" w:rsidR="00000000" w:rsidRDefault="00737B0C">
      <w:pPr>
        <w:pStyle w:val="a"/>
        <w:ind w:firstLine="0"/>
        <w:rPr>
          <w:rFonts w:hint="cs"/>
          <w:rtl/>
        </w:rPr>
      </w:pPr>
    </w:p>
    <w:p w14:paraId="06157BBF" w14:textId="77777777" w:rsidR="00000000" w:rsidRDefault="00737B0C">
      <w:pPr>
        <w:pStyle w:val="a"/>
        <w:ind w:firstLine="0"/>
        <w:rPr>
          <w:rFonts w:hint="cs"/>
          <w:rtl/>
        </w:rPr>
      </w:pPr>
      <w:r>
        <w:rPr>
          <w:rFonts w:hint="cs"/>
          <w:rtl/>
        </w:rPr>
        <w:tab/>
        <w:t xml:space="preserve">3. האם ממוחזרים עיתונים שלא נקנו ומוחזרים למפיצים, ואם לא </w:t>
      </w:r>
      <w:r>
        <w:rPr>
          <w:rtl/>
        </w:rPr>
        <w:t>–</w:t>
      </w:r>
      <w:r>
        <w:rPr>
          <w:rFonts w:hint="cs"/>
          <w:rtl/>
        </w:rPr>
        <w:t xml:space="preserve"> מדוע?</w:t>
      </w:r>
    </w:p>
    <w:p w14:paraId="0138F25B" w14:textId="77777777" w:rsidR="00000000" w:rsidRDefault="00737B0C">
      <w:pPr>
        <w:pStyle w:val="a"/>
        <w:ind w:firstLine="0"/>
        <w:rPr>
          <w:rFonts w:hint="cs"/>
          <w:rtl/>
        </w:rPr>
      </w:pPr>
    </w:p>
    <w:p w14:paraId="00B647BB" w14:textId="77777777" w:rsidR="00000000" w:rsidRDefault="00737B0C">
      <w:pPr>
        <w:pStyle w:val="a"/>
        <w:ind w:firstLine="0"/>
        <w:rPr>
          <w:rFonts w:hint="cs"/>
          <w:rtl/>
        </w:rPr>
      </w:pPr>
      <w:r>
        <w:rPr>
          <w:rFonts w:hint="cs"/>
          <w:rtl/>
        </w:rPr>
        <w:tab/>
        <w:t>4. כיצד יטופל נושא מיחזור הנייר?</w:t>
      </w:r>
    </w:p>
    <w:p w14:paraId="6BEA8D06" w14:textId="77777777" w:rsidR="00000000" w:rsidRDefault="00737B0C">
      <w:pPr>
        <w:pStyle w:val="a"/>
        <w:ind w:firstLine="0"/>
        <w:rPr>
          <w:rFonts w:hint="cs"/>
          <w:rtl/>
        </w:rPr>
      </w:pPr>
    </w:p>
    <w:p w14:paraId="20311E72" w14:textId="77777777" w:rsidR="00000000" w:rsidRDefault="00737B0C">
      <w:pPr>
        <w:pStyle w:val="a"/>
        <w:ind w:firstLine="0"/>
        <w:rPr>
          <w:rFonts w:hint="cs"/>
          <w:b/>
          <w:rtl/>
        </w:rPr>
      </w:pPr>
      <w:r>
        <w:rPr>
          <w:rFonts w:hint="cs"/>
          <w:b/>
          <w:bCs/>
          <w:u w:val="single"/>
          <w:rtl/>
        </w:rPr>
        <w:t>תשובת</w:t>
      </w:r>
      <w:r>
        <w:rPr>
          <w:rFonts w:hint="cs"/>
          <w:bCs/>
          <w:u w:val="single"/>
          <w:rtl/>
        </w:rPr>
        <w:t xml:space="preserve"> השרה לאיכות הסביבה יהודית נאות:</w:t>
      </w:r>
    </w:p>
    <w:p w14:paraId="1769BEED" w14:textId="77777777" w:rsidR="00000000" w:rsidRDefault="00737B0C">
      <w:pPr>
        <w:pStyle w:val="a"/>
        <w:ind w:firstLine="0"/>
        <w:rPr>
          <w:rFonts w:hint="cs"/>
          <w:b/>
          <w:bCs/>
          <w:rtl/>
        </w:rPr>
      </w:pPr>
      <w:r>
        <w:rPr>
          <w:rFonts w:hint="cs"/>
          <w:rtl/>
        </w:rPr>
        <w:t>(לא נקראה, נמסרה לפרוטוקול)</w:t>
      </w:r>
    </w:p>
    <w:p w14:paraId="4ECE56D3" w14:textId="77777777" w:rsidR="00000000" w:rsidRDefault="00737B0C">
      <w:pPr>
        <w:pStyle w:val="a"/>
        <w:rPr>
          <w:rFonts w:hint="cs"/>
          <w:rtl/>
        </w:rPr>
      </w:pPr>
    </w:p>
    <w:p w14:paraId="5CE5B67D" w14:textId="77777777" w:rsidR="00000000" w:rsidRDefault="00737B0C">
      <w:pPr>
        <w:pStyle w:val="a"/>
        <w:rPr>
          <w:rFonts w:hint="cs"/>
          <w:rtl/>
        </w:rPr>
      </w:pPr>
      <w:r>
        <w:rPr>
          <w:rFonts w:hint="cs"/>
          <w:rtl/>
        </w:rPr>
        <w:t>1. 200,80</w:t>
      </w:r>
      <w:r>
        <w:rPr>
          <w:rFonts w:hint="cs"/>
          <w:rtl/>
        </w:rPr>
        <w:t xml:space="preserve">0 טונות של נייר קרטון ועיתונים מוחזרו בישראל בשנת 2002. השימושים: ייצור קרטון, ייצור ניירות היגייניים וייצור תבניות ביצים. חלק קטן מהפסולת מיוצא כחומר גלם לאחר מיון וכבישה. לאחרונה יזם המשרד לאיכות הסביבה ייצור נייר משרדי מפסולת נייר - משרדי לבן </w:t>
      </w:r>
      <w:r>
        <w:rPr>
          <w:rtl/>
        </w:rPr>
        <w:t>–</w:t>
      </w:r>
      <w:r>
        <w:rPr>
          <w:rFonts w:hint="cs"/>
          <w:rtl/>
        </w:rPr>
        <w:t xml:space="preserve"> מקומית. </w:t>
      </w:r>
      <w:r>
        <w:rPr>
          <w:rFonts w:hint="cs"/>
          <w:rtl/>
        </w:rPr>
        <w:t>הנייר נמצא בשימוש בשלושה משרדי ממשלה, והכוונה להרחיב את השימוש לכלל משרדי הממשלה והמגזר הפרטי.</w:t>
      </w:r>
    </w:p>
    <w:p w14:paraId="7396D171" w14:textId="77777777" w:rsidR="00000000" w:rsidRDefault="00737B0C">
      <w:pPr>
        <w:pStyle w:val="a"/>
        <w:rPr>
          <w:rFonts w:hint="cs"/>
          <w:rtl/>
        </w:rPr>
      </w:pPr>
    </w:p>
    <w:p w14:paraId="7BEDDBCD" w14:textId="77777777" w:rsidR="00000000" w:rsidRDefault="00737B0C">
      <w:pPr>
        <w:pStyle w:val="a"/>
        <w:rPr>
          <w:rFonts w:hint="cs"/>
          <w:rtl/>
        </w:rPr>
      </w:pPr>
      <w:r>
        <w:rPr>
          <w:rFonts w:hint="cs"/>
          <w:rtl/>
        </w:rPr>
        <w:t>2. היקף הייצור המקומי של תעשיית הנייר הינו 300,000 טונות,  מתוכם כ-70%  סיבים ממוחזרים, בעיקר לייצור קרטונים וניירות היגייניים. סך היקף צריכת מוצרי הנייר בישראל</w:t>
      </w:r>
      <w:r>
        <w:rPr>
          <w:rFonts w:hint="cs"/>
          <w:rtl/>
        </w:rPr>
        <w:t xml:space="preserve"> הוא כמיליון טונות לשנה - יבוא פלוס ייצור מקומי. לפיכך, ולפי נתון המוזכר לעיל, היקף המיחוזר של הנייר ומוצריו הוא כ-20% מסך הצריכה.</w:t>
      </w:r>
    </w:p>
    <w:p w14:paraId="6F163C22" w14:textId="77777777" w:rsidR="00000000" w:rsidRDefault="00737B0C">
      <w:pPr>
        <w:pStyle w:val="a"/>
        <w:rPr>
          <w:rFonts w:hint="cs"/>
          <w:rtl/>
        </w:rPr>
      </w:pPr>
    </w:p>
    <w:p w14:paraId="430DDD83" w14:textId="77777777" w:rsidR="00000000" w:rsidRDefault="00737B0C">
      <w:pPr>
        <w:pStyle w:val="a"/>
        <w:rPr>
          <w:rFonts w:hint="cs"/>
          <w:rtl/>
        </w:rPr>
      </w:pPr>
      <w:r>
        <w:rPr>
          <w:rFonts w:hint="cs"/>
          <w:rtl/>
        </w:rPr>
        <w:t>3. עיתונים המוחזרים למפיצים מועברים למיחזור מכל העיתונים והרשתות בהתקשרות ישירה עם חברות המיחזור. החומר הזה הוא בעל ערך גבוה</w:t>
      </w:r>
      <w:r>
        <w:rPr>
          <w:rFonts w:hint="cs"/>
          <w:rtl/>
        </w:rPr>
        <w:t xml:space="preserve"> יחסי בשל  ניקיונו ולכן הביקוש גבוה.</w:t>
      </w:r>
    </w:p>
    <w:p w14:paraId="05F7B97E" w14:textId="77777777" w:rsidR="00000000" w:rsidRDefault="00737B0C">
      <w:pPr>
        <w:pStyle w:val="a"/>
        <w:rPr>
          <w:rFonts w:hint="cs"/>
          <w:rtl/>
        </w:rPr>
      </w:pPr>
    </w:p>
    <w:p w14:paraId="0B93D485" w14:textId="77777777" w:rsidR="00000000" w:rsidRDefault="00737B0C">
      <w:pPr>
        <w:pStyle w:val="a"/>
        <w:rPr>
          <w:rFonts w:hint="cs"/>
          <w:rtl/>
        </w:rPr>
      </w:pPr>
      <w:r>
        <w:rPr>
          <w:rFonts w:hint="cs"/>
          <w:rtl/>
        </w:rPr>
        <w:t>4. המשרד לאיכות הסביבה הציב את המיחזור כיעד עיקרי לקידום. במסגרת זו עלה שיעור המיחזור הכללי בשנה האחרונה לכ-20% מסך הפסולת, כאשר בתחילת שנות ה-90 הוא עמד על כ-3%.</w:t>
      </w:r>
    </w:p>
    <w:p w14:paraId="414C9934" w14:textId="77777777" w:rsidR="00000000" w:rsidRDefault="00737B0C">
      <w:pPr>
        <w:pStyle w:val="a"/>
        <w:rPr>
          <w:rFonts w:hint="cs"/>
          <w:rtl/>
        </w:rPr>
      </w:pPr>
    </w:p>
    <w:p w14:paraId="329E4425" w14:textId="77777777" w:rsidR="00000000" w:rsidRDefault="00737B0C">
      <w:pPr>
        <w:pStyle w:val="a"/>
        <w:rPr>
          <w:rFonts w:hint="cs"/>
          <w:rtl/>
        </w:rPr>
      </w:pPr>
      <w:r>
        <w:rPr>
          <w:rFonts w:hint="cs"/>
          <w:rtl/>
        </w:rPr>
        <w:t>המשרד לאיכות הסביבה מסייע לרשויות המקומיות עבור כל טונ</w:t>
      </w:r>
      <w:r>
        <w:rPr>
          <w:rFonts w:hint="cs"/>
          <w:rtl/>
        </w:rPr>
        <w:t>ה נייר וקרטון המועברים למיחזור וכן מסייע כספית להצבת מכלי איסוף ייעודיים לנייר ועיתונים ברשויות המקומיות. כמו כן פועל המשרד להגברת המודעות בקרב האוכלוסייה ובעיקר בבתי-הספר. המשרד מתכוון להגביר את איסוף הנייר למיחזור מבתי-הספר בשנת הלימודים הבאה.</w:t>
      </w:r>
    </w:p>
    <w:p w14:paraId="7CA91AA0" w14:textId="77777777" w:rsidR="00000000" w:rsidRDefault="00737B0C">
      <w:pPr>
        <w:pStyle w:val="a"/>
        <w:ind w:firstLine="0"/>
        <w:rPr>
          <w:rFonts w:hint="cs"/>
          <w:rtl/>
        </w:rPr>
      </w:pPr>
    </w:p>
    <w:p w14:paraId="7E6F6E7F" w14:textId="77777777" w:rsidR="00000000" w:rsidRDefault="00737B0C">
      <w:pPr>
        <w:pStyle w:val="Query"/>
        <w:jc w:val="center"/>
        <w:rPr>
          <w:rtl/>
        </w:rPr>
      </w:pPr>
      <w:bookmarkStart w:id="795" w:name="_Toc47678234"/>
      <w:bookmarkStart w:id="796" w:name="_Toc47682143"/>
      <w:bookmarkStart w:id="797" w:name="_Toc47868543"/>
      <w:bookmarkStart w:id="798" w:name="_Toc47869599"/>
      <w:bookmarkStart w:id="799" w:name="_Toc47869809"/>
      <w:bookmarkStart w:id="800" w:name="_Toc47869953"/>
      <w:bookmarkStart w:id="801" w:name="_Toc49055793"/>
      <w:r>
        <w:rPr>
          <w:rFonts w:hint="cs"/>
          <w:rtl/>
        </w:rPr>
        <w:t xml:space="preserve">349. תקן </w:t>
      </w:r>
      <w:r>
        <w:rPr>
          <w:rFonts w:hint="cs"/>
          <w:rtl/>
        </w:rPr>
        <w:t>של חלקיקים נשימים עדינים קטנים מ-2.5 מיקרון</w:t>
      </w:r>
      <w:bookmarkEnd w:id="795"/>
      <w:bookmarkEnd w:id="796"/>
      <w:bookmarkEnd w:id="797"/>
      <w:bookmarkEnd w:id="798"/>
      <w:bookmarkEnd w:id="799"/>
      <w:bookmarkEnd w:id="800"/>
      <w:bookmarkEnd w:id="801"/>
      <w:r>
        <w:rPr>
          <w:rFonts w:hint="cs"/>
          <w:rtl/>
        </w:rPr>
        <w:t xml:space="preserve"> </w:t>
      </w:r>
    </w:p>
    <w:p w14:paraId="13EF0071" w14:textId="77777777" w:rsidR="00000000" w:rsidRDefault="00737B0C">
      <w:pPr>
        <w:pStyle w:val="a"/>
        <w:rPr>
          <w:rFonts w:hint="cs"/>
          <w:rtl/>
        </w:rPr>
      </w:pPr>
    </w:p>
    <w:p w14:paraId="52F09DBB" w14:textId="77777777" w:rsidR="00000000" w:rsidRDefault="00737B0C">
      <w:pPr>
        <w:pStyle w:val="a"/>
        <w:ind w:firstLine="0"/>
        <w:rPr>
          <w:rFonts w:hint="cs"/>
          <w:b/>
          <w:bCs/>
          <w:u w:val="single"/>
          <w:rtl/>
        </w:rPr>
      </w:pPr>
      <w:r>
        <w:rPr>
          <w:rFonts w:hint="cs"/>
          <w:b/>
          <w:bCs/>
          <w:u w:val="single"/>
          <w:rtl/>
        </w:rPr>
        <w:t>חבר הכנסת עסאם מח'ול שאל את השרה לאיכות הסביבה</w:t>
      </w:r>
    </w:p>
    <w:p w14:paraId="73DFEEFD" w14:textId="77777777" w:rsidR="00000000" w:rsidRDefault="00737B0C">
      <w:pPr>
        <w:pStyle w:val="a"/>
        <w:ind w:firstLine="0"/>
        <w:rPr>
          <w:rFonts w:hint="cs"/>
          <w:rtl/>
        </w:rPr>
      </w:pPr>
      <w:r>
        <w:rPr>
          <w:rFonts w:hint="cs"/>
          <w:rtl/>
        </w:rPr>
        <w:tab/>
        <w:t>ביום ט' בתמוז התשס"ג (9 ביולי 2003):</w:t>
      </w:r>
    </w:p>
    <w:p w14:paraId="70E05ADD" w14:textId="77777777" w:rsidR="00000000" w:rsidRDefault="00737B0C">
      <w:pPr>
        <w:pStyle w:val="a"/>
        <w:ind w:firstLine="0"/>
        <w:rPr>
          <w:rtl/>
        </w:rPr>
      </w:pPr>
    </w:p>
    <w:p w14:paraId="6A0AD355" w14:textId="77777777" w:rsidR="00000000" w:rsidRDefault="00737B0C">
      <w:pPr>
        <w:pStyle w:val="a"/>
        <w:ind w:firstLine="0"/>
        <w:rPr>
          <w:rFonts w:hint="cs"/>
          <w:rtl/>
        </w:rPr>
      </w:pPr>
      <w:r>
        <w:rPr>
          <w:rFonts w:hint="cs"/>
          <w:rtl/>
        </w:rPr>
        <w:tab/>
        <w:t xml:space="preserve">לפי נתוני "הקואליציה לבריאות הציבור בחיפה ובצפון", הערך המצוי של </w:t>
      </w:r>
      <w:r>
        <w:t>2.5</w:t>
      </w:r>
      <w:r>
        <w:rPr>
          <w:rFonts w:hint="cs"/>
          <w:rtl/>
        </w:rPr>
        <w:t xml:space="preserve"> </w:t>
      </w:r>
      <w:r>
        <w:t>PM</w:t>
      </w:r>
      <w:r>
        <w:rPr>
          <w:rFonts w:hint="cs"/>
          <w:rtl/>
        </w:rPr>
        <w:t xml:space="preserve"> באזור חיפה הוא 22 מיקרוגרם/מ"ק ומעלה בפרק זמן מדידה</w:t>
      </w:r>
      <w:r>
        <w:rPr>
          <w:rFonts w:hint="cs"/>
          <w:rtl/>
        </w:rPr>
        <w:t xml:space="preserve"> של שנה, כאשר הערך הרצוי בהתאם להמלצות משרדכם ולמצוי במדינות מערביות הוא 15 מיקרוגרם/מ"ק. התמותה בחיפה כתוצאה מזיהום אוויר רבה בכ-17% מאשר בתל-אביב ובכ-22% מאשר בירושלים.</w:t>
      </w:r>
    </w:p>
    <w:p w14:paraId="3C5A583E" w14:textId="77777777" w:rsidR="00000000" w:rsidRDefault="00737B0C">
      <w:pPr>
        <w:pStyle w:val="a"/>
        <w:ind w:firstLine="0"/>
        <w:rPr>
          <w:rFonts w:hint="cs"/>
          <w:rtl/>
        </w:rPr>
      </w:pPr>
    </w:p>
    <w:p w14:paraId="70F81FBB" w14:textId="77777777" w:rsidR="00000000" w:rsidRDefault="00737B0C">
      <w:pPr>
        <w:pStyle w:val="a"/>
        <w:ind w:firstLine="0"/>
        <w:rPr>
          <w:rFonts w:hint="cs"/>
          <w:rtl/>
        </w:rPr>
      </w:pPr>
      <w:r>
        <w:rPr>
          <w:rFonts w:hint="cs"/>
          <w:rtl/>
        </w:rPr>
        <w:tab/>
        <w:t>רצוני לשאול:</w:t>
      </w:r>
    </w:p>
    <w:p w14:paraId="79E647A2" w14:textId="77777777" w:rsidR="00000000" w:rsidRDefault="00737B0C">
      <w:pPr>
        <w:pStyle w:val="a"/>
        <w:ind w:firstLine="0"/>
        <w:rPr>
          <w:rFonts w:hint="cs"/>
          <w:rtl/>
        </w:rPr>
      </w:pPr>
    </w:p>
    <w:p w14:paraId="1257180D" w14:textId="77777777" w:rsidR="00000000" w:rsidRDefault="00737B0C">
      <w:pPr>
        <w:pStyle w:val="a"/>
        <w:ind w:firstLine="0"/>
        <w:rPr>
          <w:rFonts w:hint="cs"/>
          <w:rtl/>
        </w:rPr>
      </w:pPr>
      <w:r>
        <w:rPr>
          <w:rFonts w:hint="cs"/>
          <w:rtl/>
        </w:rPr>
        <w:tab/>
        <w:t xml:space="preserve">1. האם יוגברו אמצעי הניטור של </w:t>
      </w:r>
      <w:r>
        <w:t>PM-2.5</w:t>
      </w:r>
      <w:r>
        <w:rPr>
          <w:rFonts w:hint="cs"/>
          <w:rtl/>
        </w:rPr>
        <w:t xml:space="preserve"> בארץ?</w:t>
      </w:r>
    </w:p>
    <w:p w14:paraId="32426A7D" w14:textId="77777777" w:rsidR="00000000" w:rsidRDefault="00737B0C">
      <w:pPr>
        <w:pStyle w:val="a"/>
        <w:ind w:firstLine="0"/>
        <w:rPr>
          <w:rFonts w:hint="cs"/>
          <w:rtl/>
        </w:rPr>
      </w:pPr>
    </w:p>
    <w:p w14:paraId="38FC06FE" w14:textId="77777777" w:rsidR="00000000" w:rsidRDefault="00737B0C">
      <w:pPr>
        <w:pStyle w:val="a"/>
        <w:ind w:firstLine="0"/>
        <w:rPr>
          <w:rFonts w:hint="cs"/>
          <w:rtl/>
        </w:rPr>
      </w:pPr>
      <w:r>
        <w:rPr>
          <w:rFonts w:hint="cs"/>
          <w:rtl/>
        </w:rPr>
        <w:tab/>
        <w:t>2. האם יוכנס התקן המומל</w:t>
      </w:r>
      <w:r>
        <w:rPr>
          <w:rFonts w:hint="cs"/>
          <w:rtl/>
        </w:rPr>
        <w:t>ץ ללוח זמנים מוגדר?</w:t>
      </w:r>
    </w:p>
    <w:p w14:paraId="37A4FFFD" w14:textId="77777777" w:rsidR="00000000" w:rsidRDefault="00737B0C">
      <w:pPr>
        <w:pStyle w:val="a"/>
        <w:ind w:firstLine="0"/>
        <w:rPr>
          <w:rFonts w:hint="cs"/>
          <w:rtl/>
        </w:rPr>
      </w:pPr>
    </w:p>
    <w:p w14:paraId="4FFD4BD9" w14:textId="77777777" w:rsidR="00000000" w:rsidRDefault="00737B0C">
      <w:pPr>
        <w:pStyle w:val="a"/>
        <w:ind w:firstLine="0"/>
        <w:rPr>
          <w:rFonts w:hint="cs"/>
          <w:b/>
          <w:rtl/>
        </w:rPr>
      </w:pPr>
      <w:r>
        <w:rPr>
          <w:rFonts w:hint="cs"/>
          <w:b/>
          <w:bCs/>
          <w:u w:val="single"/>
          <w:rtl/>
        </w:rPr>
        <w:t>תשובת</w:t>
      </w:r>
      <w:r>
        <w:rPr>
          <w:rFonts w:hint="cs"/>
          <w:bCs/>
          <w:u w:val="single"/>
          <w:rtl/>
        </w:rPr>
        <w:t xml:space="preserve"> השרה לאיכות הסביבה יהודית נאות:</w:t>
      </w:r>
    </w:p>
    <w:p w14:paraId="4353B3DA" w14:textId="77777777" w:rsidR="00000000" w:rsidRDefault="00737B0C">
      <w:pPr>
        <w:pStyle w:val="a"/>
        <w:ind w:firstLine="0"/>
        <w:rPr>
          <w:rFonts w:hint="cs"/>
          <w:rtl/>
        </w:rPr>
      </w:pPr>
      <w:r>
        <w:rPr>
          <w:rFonts w:hint="cs"/>
          <w:rtl/>
        </w:rPr>
        <w:t>(לא נקראה, נמסרה לפרוטוקול)</w:t>
      </w:r>
    </w:p>
    <w:p w14:paraId="7D277ADF" w14:textId="77777777" w:rsidR="00000000" w:rsidRDefault="00737B0C">
      <w:pPr>
        <w:pStyle w:val="a"/>
        <w:rPr>
          <w:rFonts w:hint="cs"/>
          <w:rtl/>
        </w:rPr>
      </w:pPr>
    </w:p>
    <w:p w14:paraId="6EA1C48E" w14:textId="77777777" w:rsidR="00000000" w:rsidRDefault="00737B0C">
      <w:pPr>
        <w:pStyle w:val="a"/>
        <w:rPr>
          <w:rFonts w:hint="cs"/>
          <w:rtl/>
        </w:rPr>
      </w:pPr>
      <w:r>
        <w:rPr>
          <w:rFonts w:hint="cs"/>
          <w:rtl/>
        </w:rPr>
        <w:t xml:space="preserve">1. בארץ מנוטרים החלקיקים הנשימים העדינים </w:t>
      </w:r>
      <w:r>
        <w:rPr>
          <w:rFonts w:hint="cs"/>
        </w:rPr>
        <w:t>PM</w:t>
      </w:r>
      <w:r>
        <w:t xml:space="preserve"> 2.5</w:t>
      </w:r>
      <w:r>
        <w:rPr>
          <w:rFonts w:hint="cs"/>
          <w:rtl/>
        </w:rPr>
        <w:t xml:space="preserve"> ב-17 תחנות לניטור איכות אוויר. מצבת מדי החלקיקים אצל הגופים המנטרים בארץ נכון לשנת העבודה 2003 היא: איגוד ערים  חיפה </w:t>
      </w:r>
      <w:r>
        <w:rPr>
          <w:rtl/>
        </w:rPr>
        <w:t>–</w:t>
      </w:r>
      <w:r>
        <w:rPr>
          <w:rFonts w:hint="cs"/>
          <w:rtl/>
        </w:rPr>
        <w:t xml:space="preserve"> 2</w:t>
      </w:r>
      <w:r>
        <w:rPr>
          <w:rFonts w:hint="cs"/>
          <w:rtl/>
        </w:rPr>
        <w:t xml:space="preserve"> מדי     2.5</w:t>
      </w:r>
      <w:r>
        <w:rPr>
          <w:rFonts w:hint="cs"/>
        </w:rPr>
        <w:t>PM</w:t>
      </w:r>
      <w:r>
        <w:t xml:space="preserve"> </w:t>
      </w:r>
      <w:r>
        <w:rPr>
          <w:rFonts w:hint="cs"/>
          <w:rtl/>
        </w:rPr>
        <w:t xml:space="preserve">, חברת החשמל </w:t>
      </w:r>
      <w:r>
        <w:rPr>
          <w:rtl/>
        </w:rPr>
        <w:t>–</w:t>
      </w:r>
      <w:r>
        <w:rPr>
          <w:rFonts w:hint="cs"/>
          <w:rtl/>
        </w:rPr>
        <w:t xml:space="preserve"> 2, איגוד ערים אשדוד </w:t>
      </w:r>
      <w:r>
        <w:rPr>
          <w:rtl/>
        </w:rPr>
        <w:t>–</w:t>
      </w:r>
      <w:r>
        <w:rPr>
          <w:rFonts w:hint="cs"/>
          <w:rtl/>
        </w:rPr>
        <w:t xml:space="preserve"> 3, איגוד ערים אשקלון </w:t>
      </w:r>
      <w:r>
        <w:rPr>
          <w:rtl/>
        </w:rPr>
        <w:t>–</w:t>
      </w:r>
      <w:r>
        <w:rPr>
          <w:rFonts w:hint="cs"/>
          <w:rtl/>
        </w:rPr>
        <w:t xml:space="preserve"> 4, איגוד ערים חדרה </w:t>
      </w:r>
      <w:r>
        <w:rPr>
          <w:rtl/>
        </w:rPr>
        <w:t>–</w:t>
      </w:r>
      <w:r>
        <w:rPr>
          <w:rFonts w:hint="cs"/>
          <w:rtl/>
        </w:rPr>
        <w:t xml:space="preserve"> 3, והמשרד לאיכות הסביבה </w:t>
      </w:r>
      <w:r>
        <w:rPr>
          <w:rtl/>
        </w:rPr>
        <w:t>–</w:t>
      </w:r>
      <w:r>
        <w:rPr>
          <w:rFonts w:hint="cs"/>
          <w:rtl/>
        </w:rPr>
        <w:t xml:space="preserve"> 3. הפריסה המתוארת לעיל נותנת מענה הולם בשלב זה לחשיפת האוכלוסייה לחלקיקים נשימים עדינים בכל רחבי הארץ.</w:t>
      </w:r>
    </w:p>
    <w:p w14:paraId="4EFE6C0D" w14:textId="77777777" w:rsidR="00000000" w:rsidRDefault="00737B0C">
      <w:pPr>
        <w:pStyle w:val="a"/>
        <w:rPr>
          <w:rFonts w:hint="cs"/>
          <w:rtl/>
        </w:rPr>
      </w:pPr>
    </w:p>
    <w:p w14:paraId="1184214B" w14:textId="77777777" w:rsidR="00000000" w:rsidRDefault="00737B0C">
      <w:pPr>
        <w:pStyle w:val="a"/>
        <w:rPr>
          <w:rFonts w:hint="cs"/>
          <w:rtl/>
        </w:rPr>
      </w:pPr>
      <w:r>
        <w:rPr>
          <w:rFonts w:hint="cs"/>
          <w:rtl/>
        </w:rPr>
        <w:t>2. התקן לחלקיקים נשימים עדינים</w:t>
      </w:r>
      <w:r>
        <w:rPr>
          <w:rFonts w:hint="cs"/>
          <w:rtl/>
        </w:rPr>
        <w:t xml:space="preserve"> מוגדר כתקן יעד. לתקן היעד אין, מטבע הדברים, לוח זמנים ליישום, והוא נועד לכוון את המדיניות הסביבתית הלאומית. תקן זה משמש ליידוע הציבור על רמות החלקיקים הנשימים העדינים בסביבה. הוא נקבע משיקולים בריאותיים בלבד ואיננו משמש לצורכי אכיפה. בימים אלה סיימנו הכנת</w:t>
      </w:r>
      <w:r>
        <w:rPr>
          <w:rFonts w:hint="cs"/>
          <w:rtl/>
        </w:rPr>
        <w:t xml:space="preserve"> סקר מקדים הבוחן את השינויים הנדרשים בתקנות למניעת מפגעים - איכות אוויר - הסוקר את המידע הרפואי העדכני ביותר לגבי נזקי כל אחד ממזהמי האוויר הללו. סקר זה הינו שלב מקדים להליך התקינה, שיהפוך את תקן היעד לתקן סביבה ויעשה רוויזיה לתקנים הסביבתיים בארץ.</w:t>
      </w:r>
    </w:p>
    <w:p w14:paraId="14FDE34F" w14:textId="77777777" w:rsidR="00000000" w:rsidRDefault="00737B0C">
      <w:pPr>
        <w:pStyle w:val="a"/>
        <w:rPr>
          <w:rFonts w:hint="cs"/>
          <w:rtl/>
        </w:rPr>
      </w:pPr>
    </w:p>
    <w:p w14:paraId="6B0615DA" w14:textId="77777777" w:rsidR="00000000" w:rsidRDefault="00737B0C">
      <w:pPr>
        <w:pStyle w:val="Query"/>
        <w:jc w:val="center"/>
        <w:rPr>
          <w:rFonts w:hint="cs"/>
          <w:rtl/>
        </w:rPr>
      </w:pPr>
      <w:bookmarkStart w:id="802" w:name="_Toc47678235"/>
      <w:bookmarkStart w:id="803" w:name="_Toc47682144"/>
      <w:bookmarkStart w:id="804" w:name="_Toc47868544"/>
      <w:bookmarkStart w:id="805" w:name="_Toc47869600"/>
      <w:bookmarkStart w:id="806" w:name="_Toc47869810"/>
      <w:bookmarkStart w:id="807" w:name="_Toc47869954"/>
      <w:bookmarkStart w:id="808" w:name="_Toc49055794"/>
      <w:r>
        <w:rPr>
          <w:rFonts w:hint="cs"/>
          <w:rtl/>
        </w:rPr>
        <w:t>384. ז</w:t>
      </w:r>
      <w:r>
        <w:rPr>
          <w:rFonts w:hint="cs"/>
          <w:rtl/>
        </w:rPr>
        <w:t>יהום אוויר במתחם משרד החוץ לשעבר</w:t>
      </w:r>
      <w:bookmarkEnd w:id="802"/>
      <w:bookmarkEnd w:id="803"/>
      <w:bookmarkEnd w:id="804"/>
      <w:bookmarkEnd w:id="805"/>
      <w:bookmarkEnd w:id="806"/>
      <w:bookmarkEnd w:id="807"/>
      <w:bookmarkEnd w:id="808"/>
    </w:p>
    <w:p w14:paraId="63814953" w14:textId="77777777" w:rsidR="00000000" w:rsidRDefault="00737B0C">
      <w:pPr>
        <w:pStyle w:val="a"/>
        <w:rPr>
          <w:rFonts w:hint="cs"/>
          <w:rtl/>
        </w:rPr>
      </w:pPr>
    </w:p>
    <w:p w14:paraId="71E6DC2D" w14:textId="77777777" w:rsidR="00000000" w:rsidRDefault="00737B0C">
      <w:pPr>
        <w:pStyle w:val="a"/>
        <w:ind w:firstLine="0"/>
        <w:rPr>
          <w:rFonts w:hint="cs"/>
          <w:b/>
          <w:bCs/>
          <w:u w:val="single"/>
          <w:rtl/>
        </w:rPr>
      </w:pPr>
      <w:r>
        <w:rPr>
          <w:rFonts w:hint="cs"/>
          <w:b/>
          <w:bCs/>
          <w:u w:val="single"/>
          <w:rtl/>
        </w:rPr>
        <w:t>חבר הכנסת יעקב ליצמן שאל את השרה לאיכות הסביבה</w:t>
      </w:r>
    </w:p>
    <w:p w14:paraId="4099A12F" w14:textId="77777777" w:rsidR="00000000" w:rsidRDefault="00737B0C">
      <w:pPr>
        <w:pStyle w:val="a"/>
        <w:ind w:firstLine="0"/>
        <w:rPr>
          <w:rFonts w:hint="cs"/>
          <w:rtl/>
        </w:rPr>
      </w:pPr>
      <w:r>
        <w:rPr>
          <w:rFonts w:hint="cs"/>
          <w:rtl/>
        </w:rPr>
        <w:tab/>
        <w:t>ביום ט"ז בתמוז התשס"ג (16 ביולי 2003):</w:t>
      </w:r>
    </w:p>
    <w:p w14:paraId="60C96535" w14:textId="77777777" w:rsidR="00000000" w:rsidRDefault="00737B0C">
      <w:pPr>
        <w:pStyle w:val="a"/>
        <w:ind w:firstLine="0"/>
        <w:rPr>
          <w:rFonts w:hint="cs"/>
          <w:rtl/>
        </w:rPr>
      </w:pPr>
    </w:p>
    <w:p w14:paraId="293C99FE" w14:textId="77777777" w:rsidR="00000000" w:rsidRDefault="00737B0C">
      <w:pPr>
        <w:pStyle w:val="a"/>
        <w:ind w:firstLine="0"/>
        <w:rPr>
          <w:rFonts w:hint="cs"/>
          <w:rtl/>
        </w:rPr>
      </w:pPr>
      <w:r>
        <w:rPr>
          <w:rFonts w:hint="cs"/>
          <w:rtl/>
        </w:rPr>
        <w:tab/>
        <w:t>ב"כל העיר" מיום כ"ז בסיוון התשס"ג, 27 ביוני 2003, פורסם כי הריסת המבנים הישנים במתחם משרד החוץ לשעבר גרמה לנזק סביבתי חמור. עוד פורסם</w:t>
      </w:r>
      <w:r>
        <w:rPr>
          <w:rFonts w:hint="cs"/>
          <w:rtl/>
        </w:rPr>
        <w:t>, כי בקרוב תוצג תוכנית לפינוי צריפים עשויים אסבסט באתר, שנמצא ליד מקום מגורים, וכי האבק עלול לסכן את בריאות התושבים.</w:t>
      </w:r>
    </w:p>
    <w:p w14:paraId="14EC62CB" w14:textId="77777777" w:rsidR="00000000" w:rsidRDefault="00737B0C">
      <w:pPr>
        <w:pStyle w:val="a"/>
        <w:ind w:firstLine="0"/>
        <w:rPr>
          <w:rFonts w:hint="cs"/>
          <w:rtl/>
        </w:rPr>
      </w:pPr>
    </w:p>
    <w:p w14:paraId="4B96BE17" w14:textId="77777777" w:rsidR="00000000" w:rsidRDefault="00737B0C">
      <w:pPr>
        <w:pStyle w:val="a"/>
        <w:ind w:firstLine="0"/>
        <w:rPr>
          <w:rFonts w:hint="cs"/>
          <w:rtl/>
        </w:rPr>
      </w:pPr>
      <w:r>
        <w:rPr>
          <w:rFonts w:hint="cs"/>
          <w:rtl/>
        </w:rPr>
        <w:tab/>
        <w:t>רצוני לשאול:</w:t>
      </w:r>
    </w:p>
    <w:p w14:paraId="710768F8" w14:textId="77777777" w:rsidR="00000000" w:rsidRDefault="00737B0C">
      <w:pPr>
        <w:pStyle w:val="a"/>
        <w:ind w:firstLine="0"/>
        <w:rPr>
          <w:rFonts w:hint="cs"/>
          <w:rtl/>
        </w:rPr>
      </w:pPr>
    </w:p>
    <w:p w14:paraId="4452F285" w14:textId="77777777" w:rsidR="00000000" w:rsidRDefault="00737B0C">
      <w:pPr>
        <w:pStyle w:val="a"/>
        <w:ind w:firstLine="0"/>
        <w:rPr>
          <w:rFonts w:hint="cs"/>
          <w:rtl/>
        </w:rPr>
      </w:pPr>
      <w:r>
        <w:rPr>
          <w:rFonts w:hint="cs"/>
          <w:rtl/>
        </w:rPr>
        <w:tab/>
        <w:t>1. האם הצריפים גורמים כעת לנזק סביבתי?</w:t>
      </w:r>
    </w:p>
    <w:p w14:paraId="3D2EBF0B" w14:textId="77777777" w:rsidR="00000000" w:rsidRDefault="00737B0C">
      <w:pPr>
        <w:pStyle w:val="a"/>
        <w:ind w:firstLine="0"/>
        <w:rPr>
          <w:rFonts w:hint="cs"/>
          <w:rtl/>
        </w:rPr>
      </w:pPr>
    </w:p>
    <w:p w14:paraId="4563E3F6" w14:textId="77777777" w:rsidR="00000000" w:rsidRDefault="00737B0C">
      <w:pPr>
        <w:pStyle w:val="a"/>
        <w:ind w:firstLine="0"/>
        <w:rPr>
          <w:rFonts w:hint="cs"/>
          <w:rtl/>
        </w:rPr>
      </w:pPr>
      <w:r>
        <w:rPr>
          <w:rFonts w:hint="cs"/>
          <w:rtl/>
        </w:rPr>
        <w:tab/>
        <w:t xml:space="preserve">2. אם כן </w:t>
      </w:r>
      <w:r>
        <w:rPr>
          <w:rtl/>
        </w:rPr>
        <w:t>–</w:t>
      </w:r>
      <w:r>
        <w:rPr>
          <w:rFonts w:hint="cs"/>
          <w:rtl/>
        </w:rPr>
        <w:t xml:space="preserve"> האם יזורז הפינוי?</w:t>
      </w:r>
    </w:p>
    <w:p w14:paraId="242D1B7A" w14:textId="77777777" w:rsidR="00000000" w:rsidRDefault="00737B0C">
      <w:pPr>
        <w:pStyle w:val="a"/>
        <w:ind w:firstLine="0"/>
        <w:rPr>
          <w:rFonts w:hint="cs"/>
          <w:rtl/>
        </w:rPr>
      </w:pPr>
    </w:p>
    <w:p w14:paraId="7183D941" w14:textId="77777777" w:rsidR="00000000" w:rsidRDefault="00737B0C">
      <w:pPr>
        <w:pStyle w:val="a"/>
        <w:ind w:firstLine="0"/>
        <w:rPr>
          <w:rFonts w:hint="cs"/>
          <w:rtl/>
        </w:rPr>
      </w:pPr>
      <w:r>
        <w:rPr>
          <w:rFonts w:hint="cs"/>
          <w:rtl/>
        </w:rPr>
        <w:tab/>
        <w:t xml:space="preserve">3. האם יידע משרדך את התושבים בנושא, ואם לא </w:t>
      </w:r>
      <w:r>
        <w:rPr>
          <w:rtl/>
        </w:rPr>
        <w:t>–</w:t>
      </w:r>
      <w:r>
        <w:rPr>
          <w:rFonts w:hint="cs"/>
          <w:rtl/>
        </w:rPr>
        <w:t xml:space="preserve"> האם י</w:t>
      </w:r>
      <w:r>
        <w:rPr>
          <w:rFonts w:hint="cs"/>
          <w:rtl/>
        </w:rPr>
        <w:t>יעשה הדבר בקרוב?</w:t>
      </w:r>
    </w:p>
    <w:p w14:paraId="6A328CD2" w14:textId="77777777" w:rsidR="00000000" w:rsidRDefault="00737B0C">
      <w:pPr>
        <w:pStyle w:val="a"/>
        <w:ind w:firstLine="0"/>
        <w:rPr>
          <w:rFonts w:hint="cs"/>
          <w:rtl/>
        </w:rPr>
      </w:pPr>
    </w:p>
    <w:p w14:paraId="30513805" w14:textId="77777777" w:rsidR="00000000" w:rsidRDefault="00737B0C">
      <w:pPr>
        <w:pStyle w:val="a"/>
        <w:ind w:firstLine="0"/>
        <w:rPr>
          <w:rFonts w:hint="cs"/>
          <w:b/>
          <w:rtl/>
        </w:rPr>
      </w:pPr>
      <w:r>
        <w:rPr>
          <w:rFonts w:hint="cs"/>
          <w:b/>
          <w:bCs/>
          <w:u w:val="single"/>
          <w:rtl/>
        </w:rPr>
        <w:t>תשובת</w:t>
      </w:r>
      <w:r>
        <w:rPr>
          <w:rFonts w:hint="cs"/>
          <w:bCs/>
          <w:u w:val="single"/>
          <w:rtl/>
        </w:rPr>
        <w:t xml:space="preserve"> השרה לאיכות הסביבה יהודית נאות:</w:t>
      </w:r>
    </w:p>
    <w:p w14:paraId="36DEE897" w14:textId="77777777" w:rsidR="00000000" w:rsidRDefault="00737B0C">
      <w:pPr>
        <w:pStyle w:val="a"/>
        <w:ind w:firstLine="0"/>
        <w:rPr>
          <w:rFonts w:hint="cs"/>
          <w:rtl/>
        </w:rPr>
      </w:pPr>
      <w:r>
        <w:rPr>
          <w:rFonts w:hint="cs"/>
          <w:rtl/>
        </w:rPr>
        <w:t>(לא נקראה, נמסרה לפרוטוקול)</w:t>
      </w:r>
    </w:p>
    <w:p w14:paraId="208DBB5B" w14:textId="77777777" w:rsidR="00000000" w:rsidRDefault="00737B0C">
      <w:pPr>
        <w:pStyle w:val="a"/>
        <w:rPr>
          <w:rFonts w:hint="cs"/>
          <w:rtl/>
        </w:rPr>
      </w:pPr>
    </w:p>
    <w:p w14:paraId="78594502" w14:textId="77777777" w:rsidR="00000000" w:rsidRDefault="00737B0C">
      <w:pPr>
        <w:pStyle w:val="a"/>
        <w:rPr>
          <w:rFonts w:hint="cs"/>
          <w:rtl/>
        </w:rPr>
      </w:pPr>
      <w:r>
        <w:rPr>
          <w:rFonts w:hint="cs"/>
          <w:rtl/>
        </w:rPr>
        <w:t xml:space="preserve">1. ממ"י ביצע את שדרשנו לגבי ביצוע פעולה מיידית במטרה למנוע את פיזור סיבי האסבסט: ריסוס והספגה של כל ערמות הפסולת בחומר מקבע - מים מעורבים בחומר הדבקה - על-ידי חברה מוסמכת </w:t>
      </w:r>
      <w:r>
        <w:rPr>
          <w:rFonts w:hint="cs"/>
          <w:rtl/>
        </w:rPr>
        <w:t>לביצוע עבודות אסבסט. ריסוס והספגה של ערמות הפסולת בחומר מקבע מקובלים בעולם כפעולה המונעת את התעופפות הסיבים באוויר, במטרה להקטין באופן ניכר את הסיכוי לפיזור הסיבים.</w:t>
      </w:r>
    </w:p>
    <w:p w14:paraId="13B94B5A" w14:textId="77777777" w:rsidR="00000000" w:rsidRDefault="00737B0C">
      <w:pPr>
        <w:pStyle w:val="a"/>
        <w:rPr>
          <w:rFonts w:hint="cs"/>
          <w:rtl/>
        </w:rPr>
      </w:pPr>
    </w:p>
    <w:p w14:paraId="468C6548" w14:textId="77777777" w:rsidR="00000000" w:rsidRDefault="00737B0C">
      <w:pPr>
        <w:pStyle w:val="a"/>
        <w:rPr>
          <w:rFonts w:hint="cs"/>
          <w:rtl/>
        </w:rPr>
      </w:pPr>
      <w:r>
        <w:rPr>
          <w:rFonts w:hint="cs"/>
          <w:rtl/>
        </w:rPr>
        <w:t xml:space="preserve">הבדיקות לנוכחות סיבי האסבסט במבנים המאוישים הגובלים במתחם, אשר בוצעו בהתאם לדרישתנו במטרה </w:t>
      </w:r>
      <w:r>
        <w:rPr>
          <w:rFonts w:hint="cs"/>
          <w:rtl/>
        </w:rPr>
        <w:t>להעריך את מידת הסיכון לאוכלוסייה, מלמדות על רמות נמוכות של סיבי אסבסט במבנים אלו.</w:t>
      </w:r>
    </w:p>
    <w:p w14:paraId="13164DBB" w14:textId="77777777" w:rsidR="00000000" w:rsidRDefault="00737B0C">
      <w:pPr>
        <w:pStyle w:val="a"/>
        <w:rPr>
          <w:rFonts w:hint="cs"/>
          <w:rtl/>
        </w:rPr>
      </w:pPr>
    </w:p>
    <w:p w14:paraId="59B0B8DA" w14:textId="77777777" w:rsidR="00000000" w:rsidRDefault="00737B0C">
      <w:pPr>
        <w:pStyle w:val="a"/>
        <w:rPr>
          <w:rFonts w:hint="cs"/>
          <w:rtl/>
        </w:rPr>
      </w:pPr>
      <w:r>
        <w:rPr>
          <w:rFonts w:hint="cs"/>
          <w:rtl/>
        </w:rPr>
        <w:t xml:space="preserve">2. ביום 8 ביולי 2003 התקיימה ישיבה בראשות ד"ר מיקי הרן, מנכ"לית המשרד לאיכות הסביבה, ובהשתתפות גורמים נוספים - חברי הוועדה הטכנית לאבק מזיק, נציגי מינהל מקרקעי ישראל, נציגי </w:t>
      </w:r>
      <w:r>
        <w:rPr>
          <w:rFonts w:hint="cs"/>
          <w:rtl/>
        </w:rPr>
        <w:t>משרד הבריאות, נציגי משרד העבודה ונציגי עיריית ירושלים - במטרה לקדם בדחיפות תוכנית לפינוי המפגע תוך צמצום חשיפת האוכלוסייה והסביבה לסיבי אסבסט.</w:t>
      </w:r>
    </w:p>
    <w:p w14:paraId="6BB06CB1" w14:textId="77777777" w:rsidR="00000000" w:rsidRDefault="00737B0C">
      <w:pPr>
        <w:pStyle w:val="a"/>
        <w:rPr>
          <w:rFonts w:hint="cs"/>
          <w:rtl/>
        </w:rPr>
      </w:pPr>
    </w:p>
    <w:p w14:paraId="6A46B8E9" w14:textId="77777777" w:rsidR="00000000" w:rsidRDefault="00737B0C">
      <w:pPr>
        <w:pStyle w:val="a"/>
        <w:rPr>
          <w:rFonts w:hint="cs"/>
          <w:rtl/>
        </w:rPr>
      </w:pPr>
      <w:r>
        <w:rPr>
          <w:rFonts w:hint="cs"/>
          <w:rtl/>
        </w:rPr>
        <w:t>מינהל מקרקעי ישראל פרסם מכרז לפינוי פסולת האסבסט וההריסות מהמתחם ונבחר זוכה בשבוע שעבר. התוכנית לפינוי תוכן על-י</w:t>
      </w:r>
      <w:r>
        <w:rPr>
          <w:rFonts w:hint="cs"/>
          <w:rtl/>
        </w:rPr>
        <w:t>די קבלן בעל היתר לביצוע עבודות אסבסט ותכלול דרישות מפורטות לביצוע ניטור סביבתי בכל מהלך העבודות, ותוגש לאישור הוועדה הטכנית לאבק מזיק. העבודות אמורות להתחיל השבוע ולהימשך כחמישה שבועות.</w:t>
      </w:r>
    </w:p>
    <w:p w14:paraId="3630B12A" w14:textId="77777777" w:rsidR="00000000" w:rsidRDefault="00737B0C">
      <w:pPr>
        <w:pStyle w:val="a"/>
        <w:rPr>
          <w:rFonts w:hint="cs"/>
          <w:rtl/>
        </w:rPr>
      </w:pPr>
    </w:p>
    <w:p w14:paraId="05096F07" w14:textId="77777777" w:rsidR="00000000" w:rsidRDefault="00737B0C">
      <w:pPr>
        <w:pStyle w:val="a"/>
        <w:rPr>
          <w:rFonts w:hint="cs"/>
          <w:rtl/>
        </w:rPr>
      </w:pPr>
      <w:r>
        <w:rPr>
          <w:rFonts w:hint="cs"/>
          <w:rtl/>
        </w:rPr>
        <w:t>3. ראש תחום אבק מזיק במשרדי קיימה פגישות עם נציגים מהמינהל הקהילתי "ל</w:t>
      </w:r>
      <w:r>
        <w:rPr>
          <w:rFonts w:hint="cs"/>
          <w:rtl/>
        </w:rPr>
        <w:t>ב העיר" ופרסה בפניהם את תמונת המצב כפי שהיא היום ואת התוכניות לפינוי הפסולת. כל המידע והמסמכים הנמצאים בידי המשרד לאיכות הסביבה כיום ואלו העתידים להתקבל, לרבות התוכנית שתאושר ונתוני הדיגום הסביבתי שיתבצע במהלך העבודה, פתוחים לנציגי הציבור ואף יפורסמו על-יד</w:t>
      </w:r>
      <w:r>
        <w:rPr>
          <w:rFonts w:hint="cs"/>
          <w:rtl/>
        </w:rPr>
        <w:t>ינו.</w:t>
      </w:r>
    </w:p>
    <w:p w14:paraId="55F5200E" w14:textId="77777777" w:rsidR="00000000" w:rsidRDefault="00737B0C">
      <w:pPr>
        <w:pStyle w:val="a"/>
        <w:rPr>
          <w:rFonts w:hint="cs"/>
          <w:rtl/>
        </w:rPr>
      </w:pPr>
    </w:p>
    <w:p w14:paraId="37DBA1FD" w14:textId="77777777" w:rsidR="00000000" w:rsidRDefault="00737B0C">
      <w:pPr>
        <w:pStyle w:val="a"/>
        <w:rPr>
          <w:rFonts w:hint="cs"/>
          <w:rtl/>
        </w:rPr>
      </w:pPr>
      <w:r>
        <w:rPr>
          <w:rFonts w:hint="cs"/>
          <w:rtl/>
        </w:rPr>
        <w:t>לעניין זה יש לציין, כי המשרד מפרסם הודעות בנושא הנדון באתר האינטרנט של המשרד וכי אנו משיבים בעל-פה ובכתב על עשרות פניות של הציבור בנושא זה.</w:t>
      </w:r>
    </w:p>
    <w:p w14:paraId="7FE225C5" w14:textId="77777777" w:rsidR="00000000" w:rsidRDefault="00737B0C">
      <w:pPr>
        <w:pStyle w:val="Subject"/>
        <w:jc w:val="both"/>
        <w:rPr>
          <w:rFonts w:hint="cs"/>
          <w:b w:val="0"/>
          <w:bCs w:val="0"/>
          <w:u w:val="none"/>
          <w:rtl/>
        </w:rPr>
      </w:pPr>
    </w:p>
    <w:p w14:paraId="21D005FB" w14:textId="77777777" w:rsidR="00000000" w:rsidRDefault="00737B0C">
      <w:pPr>
        <w:pStyle w:val="Query"/>
        <w:jc w:val="center"/>
        <w:rPr>
          <w:rFonts w:hint="cs"/>
          <w:rtl/>
        </w:rPr>
      </w:pPr>
      <w:bookmarkStart w:id="809" w:name="_Toc47678236"/>
      <w:bookmarkStart w:id="810" w:name="_Toc47682145"/>
      <w:bookmarkStart w:id="811" w:name="_Toc47868545"/>
      <w:bookmarkStart w:id="812" w:name="_Toc47869601"/>
      <w:bookmarkStart w:id="813" w:name="_Toc47869811"/>
      <w:bookmarkStart w:id="814" w:name="_Toc47869955"/>
      <w:bookmarkStart w:id="815" w:name="_Toc49055795"/>
      <w:r>
        <w:rPr>
          <w:rFonts w:hint="cs"/>
          <w:rtl/>
        </w:rPr>
        <w:t>412. זיהום אוויר על-ידי מפעלים</w:t>
      </w:r>
      <w:bookmarkEnd w:id="809"/>
      <w:bookmarkEnd w:id="810"/>
      <w:bookmarkEnd w:id="811"/>
      <w:bookmarkEnd w:id="812"/>
      <w:bookmarkEnd w:id="813"/>
      <w:bookmarkEnd w:id="814"/>
      <w:bookmarkEnd w:id="815"/>
    </w:p>
    <w:p w14:paraId="44823B23" w14:textId="77777777" w:rsidR="00000000" w:rsidRDefault="00737B0C">
      <w:pPr>
        <w:pStyle w:val="a"/>
        <w:ind w:firstLine="0"/>
        <w:rPr>
          <w:rFonts w:hint="cs"/>
          <w:rtl/>
        </w:rPr>
      </w:pPr>
    </w:p>
    <w:p w14:paraId="53237618" w14:textId="77777777" w:rsidR="00000000" w:rsidRDefault="00737B0C">
      <w:pPr>
        <w:pStyle w:val="a"/>
        <w:ind w:firstLine="0"/>
        <w:rPr>
          <w:rFonts w:hint="cs"/>
          <w:b/>
          <w:bCs/>
          <w:u w:val="single"/>
          <w:rtl/>
        </w:rPr>
      </w:pPr>
      <w:r>
        <w:rPr>
          <w:rFonts w:hint="cs"/>
          <w:b/>
          <w:bCs/>
          <w:u w:val="single"/>
          <w:rtl/>
        </w:rPr>
        <w:t>חבר הכנסת שלום שמחון שאל את השרה לאיכות הסביבה</w:t>
      </w:r>
    </w:p>
    <w:p w14:paraId="12766265" w14:textId="77777777" w:rsidR="00000000" w:rsidRDefault="00737B0C">
      <w:pPr>
        <w:pStyle w:val="a"/>
        <w:ind w:firstLine="0"/>
        <w:rPr>
          <w:rFonts w:hint="cs"/>
          <w:rtl/>
        </w:rPr>
      </w:pPr>
      <w:r>
        <w:rPr>
          <w:rFonts w:hint="cs"/>
          <w:rtl/>
        </w:rPr>
        <w:tab/>
        <w:t>ביום ט"ז בתמוז התשס"ג (16 ביו</w:t>
      </w:r>
      <w:r>
        <w:rPr>
          <w:rFonts w:hint="cs"/>
          <w:rtl/>
        </w:rPr>
        <w:t>לי 2003):</w:t>
      </w:r>
    </w:p>
    <w:p w14:paraId="62A970D7" w14:textId="77777777" w:rsidR="00000000" w:rsidRDefault="00737B0C">
      <w:pPr>
        <w:pStyle w:val="a"/>
        <w:ind w:firstLine="0"/>
        <w:rPr>
          <w:rFonts w:hint="cs"/>
          <w:rtl/>
        </w:rPr>
      </w:pPr>
    </w:p>
    <w:p w14:paraId="195AD222" w14:textId="77777777" w:rsidR="00000000" w:rsidRDefault="00737B0C">
      <w:pPr>
        <w:pStyle w:val="a"/>
        <w:ind w:firstLine="0"/>
        <w:rPr>
          <w:rFonts w:hint="cs"/>
          <w:rtl/>
        </w:rPr>
      </w:pPr>
      <w:r>
        <w:rPr>
          <w:rFonts w:hint="cs"/>
          <w:rtl/>
        </w:rPr>
        <w:tab/>
        <w:t>לפי דוח חמור שפרסם משרדך לאחרונה, 60% מהמפעלים בארץ חורגים מהתקן לזיהום אוויר.</w:t>
      </w:r>
    </w:p>
    <w:p w14:paraId="4C3C16A7" w14:textId="77777777" w:rsidR="00000000" w:rsidRDefault="00737B0C">
      <w:pPr>
        <w:pStyle w:val="a"/>
        <w:ind w:firstLine="0"/>
        <w:rPr>
          <w:rFonts w:hint="cs"/>
          <w:rtl/>
        </w:rPr>
      </w:pPr>
    </w:p>
    <w:p w14:paraId="383DD644" w14:textId="77777777" w:rsidR="00000000" w:rsidRDefault="00737B0C">
      <w:pPr>
        <w:pStyle w:val="a"/>
        <w:ind w:firstLine="0"/>
        <w:rPr>
          <w:rFonts w:hint="cs"/>
          <w:rtl/>
        </w:rPr>
      </w:pPr>
      <w:r>
        <w:rPr>
          <w:rFonts w:hint="cs"/>
          <w:rtl/>
        </w:rPr>
        <w:tab/>
        <w:t>רצוני לשאול:</w:t>
      </w:r>
    </w:p>
    <w:p w14:paraId="3751C120" w14:textId="77777777" w:rsidR="00000000" w:rsidRDefault="00737B0C">
      <w:pPr>
        <w:pStyle w:val="a"/>
        <w:ind w:firstLine="0"/>
        <w:rPr>
          <w:rFonts w:hint="cs"/>
          <w:rtl/>
        </w:rPr>
      </w:pPr>
    </w:p>
    <w:p w14:paraId="566ABAF8" w14:textId="77777777" w:rsidR="00000000" w:rsidRDefault="00737B0C">
      <w:pPr>
        <w:pStyle w:val="a"/>
        <w:ind w:firstLine="0"/>
        <w:rPr>
          <w:rFonts w:hint="cs"/>
          <w:rtl/>
        </w:rPr>
      </w:pPr>
      <w:r>
        <w:rPr>
          <w:rFonts w:hint="cs"/>
          <w:rtl/>
        </w:rPr>
        <w:tab/>
        <w:t>כיצד יפעל משרדך למניעת זיהום אוויר על-ידי מפעלים?</w:t>
      </w:r>
    </w:p>
    <w:p w14:paraId="5793ADD5" w14:textId="77777777" w:rsidR="00000000" w:rsidRDefault="00737B0C">
      <w:pPr>
        <w:pStyle w:val="a"/>
        <w:ind w:firstLine="0"/>
        <w:rPr>
          <w:rFonts w:hint="cs"/>
          <w:rtl/>
        </w:rPr>
      </w:pPr>
    </w:p>
    <w:p w14:paraId="5780BA3D" w14:textId="77777777" w:rsidR="00000000" w:rsidRDefault="00737B0C">
      <w:pPr>
        <w:pStyle w:val="a"/>
        <w:ind w:firstLine="0"/>
        <w:rPr>
          <w:rFonts w:hint="cs"/>
          <w:rtl/>
        </w:rPr>
      </w:pPr>
      <w:bookmarkStart w:id="816" w:name="CS14970FI0014970T30_07_2003_23_15_13"/>
      <w:bookmarkEnd w:id="816"/>
      <w:r>
        <w:rPr>
          <w:rFonts w:hint="cs"/>
          <w:b/>
          <w:bCs/>
          <w:u w:val="single"/>
          <w:rtl/>
        </w:rPr>
        <w:t>תשובת השרה לאיכות הסביבה יהודית נאות:</w:t>
      </w:r>
    </w:p>
    <w:p w14:paraId="0075ABA7" w14:textId="77777777" w:rsidR="00000000" w:rsidRDefault="00737B0C">
      <w:pPr>
        <w:pStyle w:val="a"/>
        <w:ind w:firstLine="0"/>
        <w:rPr>
          <w:rFonts w:hint="cs"/>
          <w:rtl/>
        </w:rPr>
      </w:pPr>
      <w:r>
        <w:rPr>
          <w:rFonts w:hint="cs"/>
          <w:rtl/>
        </w:rPr>
        <w:t>(לא נקראה, נמסרה לפרוטוקול)</w:t>
      </w:r>
    </w:p>
    <w:p w14:paraId="3D46D1F3" w14:textId="77777777" w:rsidR="00000000" w:rsidRDefault="00737B0C">
      <w:pPr>
        <w:pStyle w:val="a"/>
        <w:rPr>
          <w:rFonts w:hint="cs"/>
          <w:rtl/>
        </w:rPr>
      </w:pPr>
    </w:p>
    <w:p w14:paraId="60F13E87" w14:textId="77777777" w:rsidR="00000000" w:rsidRDefault="00737B0C">
      <w:pPr>
        <w:pStyle w:val="a"/>
        <w:rPr>
          <w:rFonts w:hint="cs"/>
          <w:rtl/>
        </w:rPr>
      </w:pPr>
      <w:r>
        <w:rPr>
          <w:rFonts w:hint="cs"/>
          <w:rtl/>
        </w:rPr>
        <w:t>המשרד לאיכות הסביבה פועל לאכיפ</w:t>
      </w:r>
      <w:r>
        <w:rPr>
          <w:rFonts w:hint="cs"/>
          <w:rtl/>
        </w:rPr>
        <w:t>ת תקנים ולקביעת חיובים וצעדים להפחתת פליטת המזהמים לאוויר על-ידי שימוש בכלים העומדים לרשותנו בחוק. בתחום מניעת זיהום אוויר עומדים לרשות המשרד לאיכות הסביבה האמצעים המשפטיים הבאים:</w:t>
      </w:r>
    </w:p>
    <w:p w14:paraId="21F8B1E3" w14:textId="77777777" w:rsidR="00000000" w:rsidRDefault="00737B0C">
      <w:pPr>
        <w:pStyle w:val="a"/>
        <w:rPr>
          <w:rFonts w:hint="cs"/>
          <w:rtl/>
        </w:rPr>
      </w:pPr>
    </w:p>
    <w:p w14:paraId="5CCD1A12" w14:textId="77777777" w:rsidR="00000000" w:rsidRDefault="00737B0C">
      <w:pPr>
        <w:pStyle w:val="a"/>
        <w:rPr>
          <w:rFonts w:hint="cs"/>
          <w:rtl/>
        </w:rPr>
      </w:pPr>
      <w:r>
        <w:rPr>
          <w:rFonts w:hint="cs"/>
          <w:rtl/>
        </w:rPr>
        <w:t xml:space="preserve">רשיון עסק </w:t>
      </w:r>
      <w:r>
        <w:rPr>
          <w:rtl/>
        </w:rPr>
        <w:t>–</w:t>
      </w:r>
      <w:r>
        <w:rPr>
          <w:rFonts w:hint="cs"/>
          <w:rtl/>
        </w:rPr>
        <w:t xml:space="preserve"> ניתן מכוח חוק רישוי עסקים לעסקים טעוני רישוי. ברשיון נקבעים תנא</w:t>
      </w:r>
      <w:r>
        <w:rPr>
          <w:rFonts w:hint="cs"/>
          <w:rtl/>
        </w:rPr>
        <w:t>ים שמטרתם הקטנת מניעת זיהום סביבתי בתחומי השפכים, החומרים המסוכנים, זיהום אוויר ועוד. כמו כן נקבעים אמצעי בקרה, ניטור, דיגום ודיווח.</w:t>
      </w:r>
    </w:p>
    <w:p w14:paraId="436DFEC1" w14:textId="77777777" w:rsidR="00000000" w:rsidRDefault="00737B0C">
      <w:pPr>
        <w:pStyle w:val="a"/>
        <w:rPr>
          <w:rFonts w:hint="cs"/>
          <w:rtl/>
        </w:rPr>
      </w:pPr>
    </w:p>
    <w:p w14:paraId="6DD30043" w14:textId="77777777" w:rsidR="00000000" w:rsidRDefault="00737B0C">
      <w:pPr>
        <w:pStyle w:val="a"/>
        <w:rPr>
          <w:rFonts w:hint="cs"/>
          <w:rtl/>
        </w:rPr>
      </w:pPr>
      <w:r>
        <w:rPr>
          <w:rFonts w:hint="cs"/>
          <w:rtl/>
        </w:rPr>
        <w:t xml:space="preserve">תקנות מכוח החוק למניעת מפגעים </w:t>
      </w:r>
      <w:r>
        <w:rPr>
          <w:rtl/>
        </w:rPr>
        <w:t>–</w:t>
      </w:r>
      <w:r>
        <w:rPr>
          <w:rFonts w:hint="cs"/>
          <w:rtl/>
        </w:rPr>
        <w:t xml:space="preserve"> התקנות המרכזיות (איכות אוויר, התשנ"ב-1992) קובעות את רמת איכות האוויר המותרת ל-21 מזהמים. </w:t>
      </w:r>
      <w:r>
        <w:rPr>
          <w:rFonts w:hint="cs"/>
          <w:rtl/>
        </w:rPr>
        <w:t>תקנים אלו נקבעו בהסתמך על המלצות ארגון הבריאות העולמי ותקנים אירופיים אחרים ומשמשים אותנו, בין השאר, לקבוע אם מצב זיהום האוויר באזורים מסוימים מסכן את בריאות האוכלוסייה והסביבה. במידה שכן, נדרשים גורמי הזיהום לצמצם את פליטת המזהמים לסביבה.</w:t>
      </w:r>
    </w:p>
    <w:p w14:paraId="52BDF57D" w14:textId="77777777" w:rsidR="00000000" w:rsidRDefault="00737B0C">
      <w:pPr>
        <w:pStyle w:val="a"/>
        <w:rPr>
          <w:rFonts w:hint="cs"/>
          <w:rtl/>
        </w:rPr>
      </w:pPr>
    </w:p>
    <w:p w14:paraId="5C7F8CA8" w14:textId="77777777" w:rsidR="00000000" w:rsidRDefault="00737B0C">
      <w:pPr>
        <w:pStyle w:val="a"/>
        <w:rPr>
          <w:rFonts w:hint="cs"/>
          <w:rtl/>
        </w:rPr>
      </w:pPr>
      <w:r>
        <w:rPr>
          <w:rFonts w:hint="cs"/>
          <w:rtl/>
        </w:rPr>
        <w:t xml:space="preserve">צו אישי </w:t>
      </w:r>
      <w:r>
        <w:rPr>
          <w:rtl/>
        </w:rPr>
        <w:t>–</w:t>
      </w:r>
      <w:r>
        <w:rPr>
          <w:rFonts w:hint="cs"/>
          <w:rtl/>
        </w:rPr>
        <w:t xml:space="preserve"> על-פי</w:t>
      </w:r>
      <w:r>
        <w:rPr>
          <w:rFonts w:hint="cs"/>
          <w:rtl/>
        </w:rPr>
        <w:t xml:space="preserve"> החוק למניעת מפגעים רשאי השר לאיכות הסביבה להורות לאדם פלוני "הוראות אישיות"  - צו אישי - על הצעדים שעליו לנקוט לשם מניעת זיהום אוויר חזק או בלתי סביר. במקרה כזה מקבל בעל העסק צו המפרט את הצעדים שעליו לנקוט על מנת להימנע מזיהום אוויר בלתי סביר. עד היום הוצ</w:t>
      </w:r>
      <w:r>
        <w:rPr>
          <w:rFonts w:hint="cs"/>
          <w:rtl/>
        </w:rPr>
        <w:t xml:space="preserve">או למעלה מ-30 צווים אישיים למפעלים שיש להם פוטנציאל זיהום אוויר גבוה </w:t>
      </w:r>
      <w:r>
        <w:rPr>
          <w:rtl/>
        </w:rPr>
        <w:t>–</w:t>
      </w:r>
      <w:r>
        <w:rPr>
          <w:rFonts w:hint="cs"/>
          <w:rtl/>
        </w:rPr>
        <w:t xml:space="preserve"> תחנות כוח, בתי-זיקוק, תעשייה פטרוכימית, מפעלי מלט, מחצבות ועוד.</w:t>
      </w:r>
    </w:p>
    <w:p w14:paraId="2443F77A" w14:textId="77777777" w:rsidR="00000000" w:rsidRDefault="00737B0C">
      <w:pPr>
        <w:pStyle w:val="a"/>
        <w:rPr>
          <w:rFonts w:hint="cs"/>
          <w:rtl/>
        </w:rPr>
      </w:pPr>
    </w:p>
    <w:p w14:paraId="5E79D31E" w14:textId="77777777" w:rsidR="00000000" w:rsidRDefault="00737B0C">
      <w:pPr>
        <w:pStyle w:val="a"/>
        <w:rPr>
          <w:rFonts w:hint="cs"/>
          <w:rtl/>
        </w:rPr>
      </w:pPr>
      <w:r>
        <w:rPr>
          <w:rFonts w:hint="cs"/>
          <w:rtl/>
        </w:rPr>
        <w:t xml:space="preserve">היתר רעלים </w:t>
      </w:r>
      <w:r>
        <w:rPr>
          <w:rtl/>
        </w:rPr>
        <w:t>–</w:t>
      </w:r>
      <w:r>
        <w:rPr>
          <w:rFonts w:hint="cs"/>
          <w:rtl/>
        </w:rPr>
        <w:t xml:space="preserve"> במקרה שמדובר בפליטת חומרים מסוכנים כהגדרתם בחוק החומרים המסוכנים, ניתן לעשות שימוש גם בהיתר הרעלים, לרבות ש</w:t>
      </w:r>
      <w:r>
        <w:rPr>
          <w:rFonts w:hint="cs"/>
          <w:rtl/>
        </w:rPr>
        <w:t>לילת היתר הרעלים למפעל שאינו עומד בתנאים, שמשמעותו סגירת הפעילות המזהמת.</w:t>
      </w:r>
    </w:p>
    <w:p w14:paraId="02A510E6" w14:textId="77777777" w:rsidR="00000000" w:rsidRDefault="00737B0C">
      <w:pPr>
        <w:pStyle w:val="a"/>
        <w:rPr>
          <w:rFonts w:hint="cs"/>
          <w:rtl/>
        </w:rPr>
      </w:pPr>
    </w:p>
    <w:p w14:paraId="118609B8" w14:textId="77777777" w:rsidR="00000000" w:rsidRDefault="00737B0C">
      <w:pPr>
        <w:pStyle w:val="a"/>
        <w:rPr>
          <w:rFonts w:hint="cs"/>
          <w:rtl/>
        </w:rPr>
      </w:pPr>
      <w:r>
        <w:rPr>
          <w:rFonts w:hint="cs"/>
          <w:rtl/>
        </w:rPr>
        <w:t xml:space="preserve">בשנת 1998 נחתמה אמנה בין המשרד לאיכות הסביבה ובין התאחדות התעשיינים, שמגדירה סטנדרטים אירופיים בנוגע לפליטת מזהמים לאוויר. לאמנה הצטרפו כ-140 מפעלים, בהם מפעלי התעשייה הגדולים ביותר </w:t>
      </w:r>
      <w:r>
        <w:rPr>
          <w:rFonts w:hint="cs"/>
          <w:rtl/>
        </w:rPr>
        <w:t>בארץ. התקנים המוגדרים באמנה מחייבים את המפעל ומשמשים לאכיפה על-ידי המשרד לאיכות הסביבה כחלק מחוק רישוי עסקים. כנגד מפעלים המפירים את התנאים שניתנו להם ברשיון עסק, צו אישי, תקנה, ננקטות פעולות אכיפה מינהליות ומשפטית: נשלחות התראות, נערכים שימועים ונפתחים תי</w:t>
      </w:r>
      <w:r>
        <w:rPr>
          <w:rFonts w:hint="cs"/>
          <w:rtl/>
        </w:rPr>
        <w:t xml:space="preserve">קי חקירה. בחלק מהמקרים המפעלים מתקנים את המפגע. בחלק מהמקרים ניתן על-ידי המשרד לוח זמנים לתיקונים על-פי הסכם עם המפעל או במסגרת רשיון עסק/צו אישי. במקרים שבהם החריגות גבוהות במיוחד או חוזרות, נפתחים תיקי חקירה. </w:t>
      </w:r>
    </w:p>
    <w:p w14:paraId="5E2F9A3B" w14:textId="77777777" w:rsidR="00000000" w:rsidRDefault="00737B0C">
      <w:pPr>
        <w:pStyle w:val="a"/>
        <w:rPr>
          <w:rFonts w:hint="cs"/>
          <w:rtl/>
        </w:rPr>
      </w:pPr>
    </w:p>
    <w:p w14:paraId="633CB7BA" w14:textId="77777777" w:rsidR="00000000" w:rsidRDefault="00737B0C">
      <w:pPr>
        <w:pStyle w:val="a"/>
        <w:rPr>
          <w:rFonts w:hint="cs"/>
          <w:rtl/>
        </w:rPr>
      </w:pPr>
      <w:r>
        <w:rPr>
          <w:rFonts w:hint="cs"/>
          <w:rtl/>
        </w:rPr>
        <w:t>להלן הפעולות שננקטו לגבי המפעלים שחרגו בשנת</w:t>
      </w:r>
      <w:r>
        <w:rPr>
          <w:rFonts w:hint="cs"/>
          <w:rtl/>
        </w:rPr>
        <w:t xml:space="preserve"> 2002: בדיקות פתע </w:t>
      </w:r>
      <w:r>
        <w:rPr>
          <w:rtl/>
        </w:rPr>
        <w:t>–</w:t>
      </w:r>
      <w:r>
        <w:rPr>
          <w:rFonts w:hint="cs"/>
          <w:rtl/>
        </w:rPr>
        <w:t xml:space="preserve"> סיכום אכיפה 2002 </w:t>
      </w:r>
      <w:r>
        <w:rPr>
          <w:rtl/>
        </w:rPr>
        <w:t>–</w:t>
      </w:r>
    </w:p>
    <w:p w14:paraId="2B6142CC" w14:textId="77777777" w:rsidR="00000000" w:rsidRDefault="00737B0C">
      <w:pPr>
        <w:pStyle w:val="a"/>
        <w:rPr>
          <w:rFonts w:hint="cs"/>
          <w:rtl/>
        </w:rPr>
      </w:pPr>
    </w:p>
    <w:p w14:paraId="4D4C58FC" w14:textId="77777777" w:rsidR="00000000" w:rsidRDefault="00737B0C">
      <w:pPr>
        <w:pStyle w:val="a"/>
        <w:rPr>
          <w:rFonts w:hint="cs"/>
          <w:rtl/>
        </w:rPr>
      </w:pPr>
      <w:r>
        <w:rPr>
          <w:rFonts w:hint="cs"/>
          <w:rtl/>
        </w:rPr>
        <w:t xml:space="preserve">מספר מפעלים חורגים: מחוז צפון </w:t>
      </w:r>
      <w:r>
        <w:rPr>
          <w:rtl/>
        </w:rPr>
        <w:t>–</w:t>
      </w:r>
      <w:r>
        <w:rPr>
          <w:rFonts w:hint="cs"/>
          <w:rtl/>
        </w:rPr>
        <w:t xml:space="preserve"> 12; מחוז חיפה </w:t>
      </w:r>
      <w:r>
        <w:rPr>
          <w:rtl/>
        </w:rPr>
        <w:t>–</w:t>
      </w:r>
      <w:r>
        <w:rPr>
          <w:rFonts w:hint="cs"/>
          <w:rtl/>
        </w:rPr>
        <w:t xml:space="preserve"> 6; מחוז מרכז </w:t>
      </w:r>
      <w:r>
        <w:rPr>
          <w:rtl/>
        </w:rPr>
        <w:t>–</w:t>
      </w:r>
      <w:r>
        <w:rPr>
          <w:rFonts w:hint="cs"/>
          <w:rtl/>
        </w:rPr>
        <w:t xml:space="preserve"> 4; מחוז תל-אביב </w:t>
      </w:r>
      <w:r>
        <w:rPr>
          <w:rtl/>
        </w:rPr>
        <w:t>–</w:t>
      </w:r>
      <w:r>
        <w:rPr>
          <w:rFonts w:hint="cs"/>
          <w:rtl/>
        </w:rPr>
        <w:t xml:space="preserve"> 3; מחוז ירושלים </w:t>
      </w:r>
      <w:r>
        <w:rPr>
          <w:rtl/>
        </w:rPr>
        <w:t>–</w:t>
      </w:r>
      <w:r>
        <w:rPr>
          <w:rFonts w:hint="cs"/>
          <w:rtl/>
        </w:rPr>
        <w:t xml:space="preserve"> 4; מחוז דרום </w:t>
      </w:r>
      <w:r>
        <w:rPr>
          <w:rtl/>
        </w:rPr>
        <w:t>–</w:t>
      </w:r>
      <w:r>
        <w:rPr>
          <w:rFonts w:hint="cs"/>
          <w:rtl/>
        </w:rPr>
        <w:t xml:space="preserve"> 20; סך הכול </w:t>
      </w:r>
      <w:r>
        <w:rPr>
          <w:rtl/>
        </w:rPr>
        <w:t>–</w:t>
      </w:r>
      <w:r>
        <w:rPr>
          <w:rFonts w:hint="cs"/>
          <w:rtl/>
        </w:rPr>
        <w:t xml:space="preserve"> 49.</w:t>
      </w:r>
    </w:p>
    <w:p w14:paraId="04FEA354" w14:textId="77777777" w:rsidR="00000000" w:rsidRDefault="00737B0C">
      <w:pPr>
        <w:pStyle w:val="a"/>
        <w:rPr>
          <w:rFonts w:hint="cs"/>
          <w:rtl/>
        </w:rPr>
      </w:pPr>
    </w:p>
    <w:p w14:paraId="37CC7095" w14:textId="77777777" w:rsidR="00000000" w:rsidRDefault="00737B0C">
      <w:pPr>
        <w:pStyle w:val="a"/>
        <w:rPr>
          <w:rFonts w:hint="cs"/>
          <w:rtl/>
        </w:rPr>
      </w:pPr>
      <w:r>
        <w:rPr>
          <w:rFonts w:hint="cs"/>
          <w:rtl/>
        </w:rPr>
        <w:t>מספר מפעלים שביצעו תיקון לאחר התראה או שימוע (בחלק מהמפעלים נערכה בדיקת פתע חוזרת א</w:t>
      </w:r>
      <w:r>
        <w:rPr>
          <w:rFonts w:hint="cs"/>
          <w:rtl/>
        </w:rPr>
        <w:t xml:space="preserve">ו בדיקה על-ידי המפעל שהראתה עמידה בתקנים; בחלק עדיין לא נערכה בדיקה חוזרת לאימות העמידה בתקן): מחוז צפון </w:t>
      </w:r>
      <w:r>
        <w:rPr>
          <w:rtl/>
        </w:rPr>
        <w:t>–</w:t>
      </w:r>
      <w:r>
        <w:rPr>
          <w:rFonts w:hint="cs"/>
          <w:rtl/>
        </w:rPr>
        <w:t xml:space="preserve"> 6; מחוז חיפה </w:t>
      </w:r>
      <w:r>
        <w:rPr>
          <w:rtl/>
        </w:rPr>
        <w:t>–</w:t>
      </w:r>
      <w:r>
        <w:rPr>
          <w:rFonts w:hint="cs"/>
          <w:rtl/>
        </w:rPr>
        <w:t xml:space="preserve"> 3; מחוז מרכז </w:t>
      </w:r>
      <w:r>
        <w:rPr>
          <w:rtl/>
        </w:rPr>
        <w:t>–</w:t>
      </w:r>
      <w:r>
        <w:rPr>
          <w:rFonts w:hint="cs"/>
          <w:rtl/>
        </w:rPr>
        <w:t xml:space="preserve"> 1 (מחצבת מודיעין חרגה ב-2001 וביצעה תיקונים. הבדיקה ב-2002 נועדה לבדוק אם אכן תיקנו את החריגות. הבדיקה הופסקה באמצע עקב</w:t>
      </w:r>
      <w:r>
        <w:rPr>
          <w:rFonts w:hint="cs"/>
          <w:rtl/>
        </w:rPr>
        <w:t xml:space="preserve"> הפסקת הייצור, וייתכן שזו הסיבה לחריגה. יש צורך בבדיקה חוזרת); מחוז תל-אביב </w:t>
      </w:r>
      <w:r>
        <w:rPr>
          <w:rtl/>
        </w:rPr>
        <w:t>–</w:t>
      </w:r>
      <w:r>
        <w:rPr>
          <w:rFonts w:hint="cs"/>
          <w:rtl/>
        </w:rPr>
        <w:t xml:space="preserve"> 1; מחוז ירושלים </w:t>
      </w:r>
      <w:r>
        <w:rPr>
          <w:rtl/>
        </w:rPr>
        <w:t>–</w:t>
      </w:r>
      <w:r>
        <w:rPr>
          <w:rFonts w:hint="cs"/>
          <w:rtl/>
        </w:rPr>
        <w:t xml:space="preserve"> 2; מחוז דרום </w:t>
      </w:r>
      <w:r>
        <w:rPr>
          <w:rtl/>
        </w:rPr>
        <w:t>–</w:t>
      </w:r>
      <w:r>
        <w:rPr>
          <w:rFonts w:hint="cs"/>
          <w:rtl/>
        </w:rPr>
        <w:t xml:space="preserve"> 11; סך הכול - 24.</w:t>
      </w:r>
    </w:p>
    <w:p w14:paraId="3907DE45" w14:textId="77777777" w:rsidR="00000000" w:rsidRDefault="00737B0C">
      <w:pPr>
        <w:pStyle w:val="a"/>
        <w:rPr>
          <w:rFonts w:hint="cs"/>
          <w:rtl/>
        </w:rPr>
      </w:pPr>
    </w:p>
    <w:p w14:paraId="7DE6C43F" w14:textId="77777777" w:rsidR="00000000" w:rsidRDefault="00737B0C">
      <w:pPr>
        <w:pStyle w:val="a"/>
        <w:rPr>
          <w:rFonts w:hint="cs"/>
          <w:rtl/>
        </w:rPr>
      </w:pPr>
      <w:r>
        <w:rPr>
          <w:rFonts w:hint="cs"/>
          <w:rtl/>
        </w:rPr>
        <w:t xml:space="preserve">מספר מפעלים שקיבלו תאריכי יעד לתיקון ל-2003 על-פי סיכום עם המחוז: מחוז צפון </w:t>
      </w:r>
      <w:r>
        <w:rPr>
          <w:rtl/>
        </w:rPr>
        <w:t>–</w:t>
      </w:r>
      <w:r>
        <w:rPr>
          <w:rFonts w:hint="cs"/>
          <w:rtl/>
        </w:rPr>
        <w:t xml:space="preserve"> 1; מחוז חיפה </w:t>
      </w:r>
      <w:r>
        <w:rPr>
          <w:rtl/>
        </w:rPr>
        <w:t>–</w:t>
      </w:r>
      <w:r>
        <w:rPr>
          <w:rFonts w:hint="cs"/>
          <w:rtl/>
        </w:rPr>
        <w:t xml:space="preserve"> 2; מחוז מרכז </w:t>
      </w:r>
      <w:r>
        <w:rPr>
          <w:rtl/>
        </w:rPr>
        <w:t>–</w:t>
      </w:r>
      <w:r>
        <w:rPr>
          <w:rFonts w:hint="cs"/>
          <w:rtl/>
        </w:rPr>
        <w:t xml:space="preserve"> 0; מחוז תל-אביב </w:t>
      </w:r>
      <w:r>
        <w:rPr>
          <w:rtl/>
        </w:rPr>
        <w:t>–</w:t>
      </w:r>
      <w:r>
        <w:rPr>
          <w:rFonts w:hint="cs"/>
          <w:rtl/>
        </w:rPr>
        <w:t xml:space="preserve"> </w:t>
      </w:r>
      <w:r>
        <w:rPr>
          <w:rFonts w:hint="cs"/>
          <w:rtl/>
        </w:rPr>
        <w:t xml:space="preserve">0; מחוז ירושלים </w:t>
      </w:r>
      <w:r>
        <w:rPr>
          <w:rtl/>
        </w:rPr>
        <w:t>–</w:t>
      </w:r>
      <w:r>
        <w:rPr>
          <w:rFonts w:hint="cs"/>
          <w:rtl/>
        </w:rPr>
        <w:t xml:space="preserve"> 0; מחוז דרום </w:t>
      </w:r>
      <w:r>
        <w:rPr>
          <w:rtl/>
        </w:rPr>
        <w:t>–</w:t>
      </w:r>
      <w:r>
        <w:rPr>
          <w:rFonts w:hint="cs"/>
          <w:rtl/>
        </w:rPr>
        <w:t xml:space="preserve"> 0; סך הכול </w:t>
      </w:r>
      <w:r>
        <w:rPr>
          <w:rtl/>
        </w:rPr>
        <w:t>–</w:t>
      </w:r>
      <w:r>
        <w:rPr>
          <w:rFonts w:hint="cs"/>
          <w:rtl/>
        </w:rPr>
        <w:t xml:space="preserve"> 3.</w:t>
      </w:r>
    </w:p>
    <w:p w14:paraId="19039428" w14:textId="77777777" w:rsidR="00000000" w:rsidRDefault="00737B0C">
      <w:pPr>
        <w:pStyle w:val="a"/>
        <w:rPr>
          <w:rFonts w:hint="cs"/>
          <w:rtl/>
        </w:rPr>
      </w:pPr>
    </w:p>
    <w:p w14:paraId="39579255" w14:textId="77777777" w:rsidR="00000000" w:rsidRDefault="00737B0C">
      <w:pPr>
        <w:pStyle w:val="a"/>
        <w:rPr>
          <w:rFonts w:hint="cs"/>
          <w:rtl/>
        </w:rPr>
      </w:pPr>
      <w:r>
        <w:rPr>
          <w:rFonts w:hint="cs"/>
          <w:rtl/>
        </w:rPr>
        <w:t xml:space="preserve">מספר מפעלים שלהם תוכנית רב-שנתית להפחתת פליטות על-פי לוח זמנים ברשיון עסק: מחוז צפון </w:t>
      </w:r>
      <w:r>
        <w:rPr>
          <w:rtl/>
        </w:rPr>
        <w:t>–</w:t>
      </w:r>
      <w:r>
        <w:rPr>
          <w:rFonts w:hint="cs"/>
          <w:rtl/>
        </w:rPr>
        <w:t xml:space="preserve"> 1; מחוז חיפה </w:t>
      </w:r>
      <w:r>
        <w:rPr>
          <w:rtl/>
        </w:rPr>
        <w:t>–</w:t>
      </w:r>
      <w:r>
        <w:rPr>
          <w:rFonts w:hint="cs"/>
          <w:rtl/>
        </w:rPr>
        <w:t xml:space="preserve"> 0; מחוז מרכז </w:t>
      </w:r>
      <w:r>
        <w:rPr>
          <w:rtl/>
        </w:rPr>
        <w:t>–</w:t>
      </w:r>
      <w:r>
        <w:rPr>
          <w:rFonts w:hint="cs"/>
          <w:rtl/>
        </w:rPr>
        <w:t xml:space="preserve"> 0; מחוז תל-אביב </w:t>
      </w:r>
      <w:r>
        <w:rPr>
          <w:rtl/>
        </w:rPr>
        <w:t>–</w:t>
      </w:r>
      <w:r>
        <w:rPr>
          <w:rFonts w:hint="cs"/>
          <w:rtl/>
        </w:rPr>
        <w:t xml:space="preserve"> 0; מחוז ירושלים </w:t>
      </w:r>
      <w:r>
        <w:rPr>
          <w:rtl/>
        </w:rPr>
        <w:t>–</w:t>
      </w:r>
      <w:r>
        <w:rPr>
          <w:rFonts w:hint="cs"/>
          <w:rtl/>
        </w:rPr>
        <w:t xml:space="preserve"> 0; מחוז דרום </w:t>
      </w:r>
      <w:r>
        <w:rPr>
          <w:rtl/>
        </w:rPr>
        <w:t>–</w:t>
      </w:r>
      <w:r>
        <w:rPr>
          <w:rFonts w:hint="cs"/>
          <w:rtl/>
        </w:rPr>
        <w:t xml:space="preserve"> 1; סך הכול </w:t>
      </w:r>
      <w:r>
        <w:rPr>
          <w:rtl/>
        </w:rPr>
        <w:t>–</w:t>
      </w:r>
      <w:r>
        <w:rPr>
          <w:rFonts w:hint="cs"/>
          <w:rtl/>
        </w:rPr>
        <w:t xml:space="preserve"> 2.</w:t>
      </w:r>
    </w:p>
    <w:p w14:paraId="6F958B83" w14:textId="77777777" w:rsidR="00000000" w:rsidRDefault="00737B0C">
      <w:pPr>
        <w:pStyle w:val="a"/>
        <w:rPr>
          <w:rFonts w:hint="cs"/>
          <w:rtl/>
        </w:rPr>
      </w:pPr>
    </w:p>
    <w:p w14:paraId="5716091D" w14:textId="77777777" w:rsidR="00000000" w:rsidRDefault="00737B0C">
      <w:pPr>
        <w:pStyle w:val="a"/>
        <w:rPr>
          <w:rFonts w:hint="cs"/>
          <w:rtl/>
        </w:rPr>
      </w:pPr>
      <w:r>
        <w:rPr>
          <w:rFonts w:hint="cs"/>
          <w:rtl/>
        </w:rPr>
        <w:t>מספר מפעלים נגדם נפתח</w:t>
      </w:r>
      <w:r>
        <w:rPr>
          <w:rFonts w:hint="cs"/>
          <w:rtl/>
        </w:rPr>
        <w:t xml:space="preserve"> תיק חקירה: מחוז צפון </w:t>
      </w:r>
      <w:r>
        <w:rPr>
          <w:rtl/>
        </w:rPr>
        <w:t>–</w:t>
      </w:r>
      <w:r>
        <w:rPr>
          <w:rFonts w:hint="cs"/>
          <w:rtl/>
        </w:rPr>
        <w:t xml:space="preserve"> 1; מחוז חיפה </w:t>
      </w:r>
      <w:r>
        <w:rPr>
          <w:rtl/>
        </w:rPr>
        <w:t>–</w:t>
      </w:r>
      <w:r>
        <w:rPr>
          <w:rFonts w:hint="cs"/>
          <w:rtl/>
        </w:rPr>
        <w:t xml:space="preserve"> 0; מחוז מרכז </w:t>
      </w:r>
      <w:r>
        <w:rPr>
          <w:rtl/>
        </w:rPr>
        <w:t>–</w:t>
      </w:r>
      <w:r>
        <w:rPr>
          <w:rFonts w:hint="cs"/>
          <w:rtl/>
        </w:rPr>
        <w:t xml:space="preserve"> 1; מחוז תל-אביב </w:t>
      </w:r>
      <w:r>
        <w:rPr>
          <w:rtl/>
        </w:rPr>
        <w:t>–</w:t>
      </w:r>
      <w:r>
        <w:rPr>
          <w:rFonts w:hint="cs"/>
          <w:rtl/>
        </w:rPr>
        <w:t xml:space="preserve"> 0; מחוז ירושלים </w:t>
      </w:r>
      <w:r>
        <w:rPr>
          <w:rtl/>
        </w:rPr>
        <w:t>–</w:t>
      </w:r>
      <w:r>
        <w:rPr>
          <w:rFonts w:hint="cs"/>
          <w:rtl/>
        </w:rPr>
        <w:t xml:space="preserve"> 2; מחוז דרום </w:t>
      </w:r>
      <w:r>
        <w:rPr>
          <w:rtl/>
        </w:rPr>
        <w:t>–</w:t>
      </w:r>
      <w:r>
        <w:rPr>
          <w:rFonts w:hint="cs"/>
          <w:rtl/>
        </w:rPr>
        <w:t xml:space="preserve"> 4; סך הכול </w:t>
      </w:r>
      <w:r>
        <w:rPr>
          <w:rtl/>
        </w:rPr>
        <w:t>–</w:t>
      </w:r>
      <w:r>
        <w:rPr>
          <w:rFonts w:hint="cs"/>
          <w:rtl/>
        </w:rPr>
        <w:t xml:space="preserve"> 8.</w:t>
      </w:r>
    </w:p>
    <w:p w14:paraId="0368865D" w14:textId="77777777" w:rsidR="00000000" w:rsidRDefault="00737B0C">
      <w:pPr>
        <w:pStyle w:val="a"/>
        <w:rPr>
          <w:rFonts w:hint="cs"/>
          <w:rtl/>
        </w:rPr>
      </w:pPr>
    </w:p>
    <w:p w14:paraId="5BF755AE" w14:textId="77777777" w:rsidR="00000000" w:rsidRDefault="00737B0C">
      <w:pPr>
        <w:pStyle w:val="a"/>
        <w:rPr>
          <w:rFonts w:hint="cs"/>
          <w:rtl/>
        </w:rPr>
      </w:pPr>
      <w:r>
        <w:rPr>
          <w:rFonts w:hint="cs"/>
          <w:rtl/>
        </w:rPr>
        <w:t xml:space="preserve">מספר מפעלים בהליך מינהלי התראה/שימוע: מחוז צפון </w:t>
      </w:r>
      <w:r>
        <w:rPr>
          <w:rtl/>
        </w:rPr>
        <w:t>–</w:t>
      </w:r>
      <w:r>
        <w:rPr>
          <w:rFonts w:hint="cs"/>
          <w:rtl/>
        </w:rPr>
        <w:t xml:space="preserve"> 1; מחוז חיפה </w:t>
      </w:r>
      <w:r>
        <w:rPr>
          <w:rtl/>
        </w:rPr>
        <w:t>–</w:t>
      </w:r>
      <w:r>
        <w:rPr>
          <w:rFonts w:hint="cs"/>
          <w:rtl/>
        </w:rPr>
        <w:t xml:space="preserve"> 0; מחוז מרכז </w:t>
      </w:r>
      <w:r>
        <w:rPr>
          <w:rtl/>
        </w:rPr>
        <w:t>–</w:t>
      </w:r>
      <w:r>
        <w:rPr>
          <w:rFonts w:hint="cs"/>
          <w:rtl/>
        </w:rPr>
        <w:t xml:space="preserve"> 0; מחוז תל-אביב </w:t>
      </w:r>
      <w:r>
        <w:rPr>
          <w:rtl/>
        </w:rPr>
        <w:t>–</w:t>
      </w:r>
      <w:r>
        <w:rPr>
          <w:rFonts w:hint="cs"/>
          <w:rtl/>
        </w:rPr>
        <w:t xml:space="preserve"> 2; מחוז ירושלים </w:t>
      </w:r>
      <w:r>
        <w:rPr>
          <w:rtl/>
        </w:rPr>
        <w:t>–</w:t>
      </w:r>
      <w:r>
        <w:rPr>
          <w:rFonts w:hint="cs"/>
          <w:rtl/>
        </w:rPr>
        <w:t xml:space="preserve"> 0; מחוז דרום </w:t>
      </w:r>
      <w:r>
        <w:rPr>
          <w:rtl/>
        </w:rPr>
        <w:t>–</w:t>
      </w:r>
      <w:r>
        <w:rPr>
          <w:rFonts w:hint="cs"/>
          <w:rtl/>
        </w:rPr>
        <w:t xml:space="preserve"> 0; </w:t>
      </w:r>
      <w:r>
        <w:rPr>
          <w:rFonts w:hint="cs"/>
          <w:rtl/>
        </w:rPr>
        <w:t xml:space="preserve">סך הכול </w:t>
      </w:r>
      <w:r>
        <w:rPr>
          <w:rtl/>
        </w:rPr>
        <w:t>–</w:t>
      </w:r>
      <w:r>
        <w:rPr>
          <w:rFonts w:hint="cs"/>
          <w:rtl/>
        </w:rPr>
        <w:t xml:space="preserve"> 3.</w:t>
      </w:r>
    </w:p>
    <w:p w14:paraId="3A9EE162" w14:textId="77777777" w:rsidR="00000000" w:rsidRDefault="00737B0C">
      <w:pPr>
        <w:pStyle w:val="a"/>
        <w:rPr>
          <w:rFonts w:hint="cs"/>
          <w:rtl/>
        </w:rPr>
      </w:pPr>
    </w:p>
    <w:p w14:paraId="7C393906" w14:textId="77777777" w:rsidR="00000000" w:rsidRDefault="00737B0C">
      <w:pPr>
        <w:pStyle w:val="a"/>
        <w:rPr>
          <w:rFonts w:hint="cs"/>
          <w:rtl/>
        </w:rPr>
      </w:pPr>
      <w:r>
        <w:rPr>
          <w:rFonts w:hint="cs"/>
          <w:rtl/>
        </w:rPr>
        <w:t xml:space="preserve">דרישה לבדיקה חוזרת להמשך אכיפה: מחוז צפון </w:t>
      </w:r>
      <w:r>
        <w:rPr>
          <w:rtl/>
        </w:rPr>
        <w:t>–</w:t>
      </w:r>
      <w:r>
        <w:rPr>
          <w:rFonts w:hint="cs"/>
          <w:rtl/>
        </w:rPr>
        <w:t xml:space="preserve"> 2; מחוז חיפה </w:t>
      </w:r>
      <w:r>
        <w:rPr>
          <w:rtl/>
        </w:rPr>
        <w:t>–</w:t>
      </w:r>
      <w:r>
        <w:rPr>
          <w:rFonts w:hint="cs"/>
          <w:rtl/>
        </w:rPr>
        <w:t xml:space="preserve"> 0; מחוז מרכז </w:t>
      </w:r>
      <w:r>
        <w:rPr>
          <w:rtl/>
        </w:rPr>
        <w:t>–</w:t>
      </w:r>
      <w:r>
        <w:rPr>
          <w:rFonts w:hint="cs"/>
          <w:rtl/>
        </w:rPr>
        <w:t xml:space="preserve"> 0; מחוז תל-אביב </w:t>
      </w:r>
      <w:r>
        <w:rPr>
          <w:rtl/>
        </w:rPr>
        <w:t>–</w:t>
      </w:r>
      <w:r>
        <w:rPr>
          <w:rFonts w:hint="cs"/>
          <w:rtl/>
        </w:rPr>
        <w:t xml:space="preserve"> 0; מחוז ירושלים </w:t>
      </w:r>
      <w:r>
        <w:rPr>
          <w:rtl/>
        </w:rPr>
        <w:t>–</w:t>
      </w:r>
      <w:r>
        <w:rPr>
          <w:rFonts w:hint="cs"/>
          <w:rtl/>
        </w:rPr>
        <w:t xml:space="preserve"> 0; מחוז דרום </w:t>
      </w:r>
      <w:r>
        <w:rPr>
          <w:rtl/>
        </w:rPr>
        <w:t>–</w:t>
      </w:r>
      <w:r>
        <w:rPr>
          <w:rFonts w:hint="cs"/>
          <w:rtl/>
        </w:rPr>
        <w:t xml:space="preserve"> 3; סך הכול </w:t>
      </w:r>
      <w:r>
        <w:rPr>
          <w:rtl/>
        </w:rPr>
        <w:t>–</w:t>
      </w:r>
      <w:r>
        <w:rPr>
          <w:rFonts w:hint="cs"/>
          <w:rtl/>
        </w:rPr>
        <w:t xml:space="preserve"> 5.</w:t>
      </w:r>
    </w:p>
    <w:p w14:paraId="3A4DA5DF" w14:textId="77777777" w:rsidR="00000000" w:rsidRDefault="00737B0C">
      <w:pPr>
        <w:pStyle w:val="a"/>
        <w:rPr>
          <w:rFonts w:hint="cs"/>
          <w:rtl/>
        </w:rPr>
      </w:pPr>
    </w:p>
    <w:p w14:paraId="4FE13E3E" w14:textId="77777777" w:rsidR="00000000" w:rsidRDefault="00737B0C">
      <w:pPr>
        <w:pStyle w:val="a"/>
        <w:rPr>
          <w:rFonts w:hint="cs"/>
          <w:rtl/>
        </w:rPr>
      </w:pPr>
      <w:r>
        <w:rPr>
          <w:rFonts w:hint="cs"/>
          <w:rtl/>
        </w:rPr>
        <w:t xml:space="preserve">מפעל ייסגר או יעבור: מחוז צפון </w:t>
      </w:r>
      <w:r>
        <w:rPr>
          <w:rtl/>
        </w:rPr>
        <w:t>–</w:t>
      </w:r>
      <w:r>
        <w:rPr>
          <w:rFonts w:hint="cs"/>
          <w:rtl/>
        </w:rPr>
        <w:t xml:space="preserve"> 0; מחוז חיפה </w:t>
      </w:r>
      <w:r>
        <w:rPr>
          <w:rtl/>
        </w:rPr>
        <w:t>–</w:t>
      </w:r>
      <w:r>
        <w:rPr>
          <w:rFonts w:hint="cs"/>
          <w:rtl/>
        </w:rPr>
        <w:t xml:space="preserve"> 1; מחוז מרכז </w:t>
      </w:r>
      <w:r>
        <w:rPr>
          <w:rtl/>
        </w:rPr>
        <w:t>–</w:t>
      </w:r>
      <w:r>
        <w:rPr>
          <w:rFonts w:hint="cs"/>
          <w:rtl/>
        </w:rPr>
        <w:t xml:space="preserve"> 0; מחוז תל-אביב </w:t>
      </w:r>
      <w:r>
        <w:rPr>
          <w:rtl/>
        </w:rPr>
        <w:t>–</w:t>
      </w:r>
      <w:r>
        <w:rPr>
          <w:rFonts w:hint="cs"/>
          <w:rtl/>
        </w:rPr>
        <w:t xml:space="preserve"> 0; מחוז ירושלים </w:t>
      </w:r>
      <w:r>
        <w:rPr>
          <w:rtl/>
        </w:rPr>
        <w:t>–</w:t>
      </w:r>
      <w:r>
        <w:rPr>
          <w:rFonts w:hint="cs"/>
          <w:rtl/>
        </w:rPr>
        <w:t xml:space="preserve"> 0</w:t>
      </w:r>
      <w:r>
        <w:rPr>
          <w:rFonts w:hint="cs"/>
          <w:rtl/>
        </w:rPr>
        <w:t xml:space="preserve">; מחוז דרום </w:t>
      </w:r>
      <w:r>
        <w:rPr>
          <w:rtl/>
        </w:rPr>
        <w:t>–</w:t>
      </w:r>
      <w:r>
        <w:rPr>
          <w:rFonts w:hint="cs"/>
          <w:rtl/>
        </w:rPr>
        <w:t xml:space="preserve"> 1; סך הכול </w:t>
      </w:r>
      <w:r>
        <w:rPr>
          <w:rtl/>
        </w:rPr>
        <w:t>–</w:t>
      </w:r>
      <w:r>
        <w:rPr>
          <w:rFonts w:hint="cs"/>
          <w:rtl/>
        </w:rPr>
        <w:t xml:space="preserve"> 2.</w:t>
      </w:r>
    </w:p>
    <w:p w14:paraId="0F1DAF63" w14:textId="77777777" w:rsidR="00000000" w:rsidRDefault="00737B0C">
      <w:pPr>
        <w:pStyle w:val="a"/>
        <w:rPr>
          <w:rFonts w:hint="cs"/>
          <w:rtl/>
        </w:rPr>
      </w:pPr>
    </w:p>
    <w:p w14:paraId="00DE1ACC" w14:textId="77777777" w:rsidR="00000000" w:rsidRDefault="00737B0C">
      <w:pPr>
        <w:pStyle w:val="a"/>
        <w:rPr>
          <w:rFonts w:hint="cs"/>
          <w:rtl/>
        </w:rPr>
      </w:pPr>
      <w:r>
        <w:rPr>
          <w:rFonts w:hint="cs"/>
          <w:rtl/>
        </w:rPr>
        <w:t xml:space="preserve">מספר מפעלים שלא טופלו: מחוז צפון </w:t>
      </w:r>
      <w:r>
        <w:rPr>
          <w:rtl/>
        </w:rPr>
        <w:t>–</w:t>
      </w:r>
      <w:r>
        <w:rPr>
          <w:rFonts w:hint="cs"/>
          <w:rtl/>
        </w:rPr>
        <w:t xml:space="preserve"> 0; מחוז חיפה </w:t>
      </w:r>
      <w:r>
        <w:rPr>
          <w:rtl/>
        </w:rPr>
        <w:t>–</w:t>
      </w:r>
      <w:r>
        <w:rPr>
          <w:rFonts w:hint="cs"/>
          <w:rtl/>
        </w:rPr>
        <w:t xml:space="preserve"> 0; מחוז מרכז </w:t>
      </w:r>
      <w:r>
        <w:rPr>
          <w:rtl/>
        </w:rPr>
        <w:t>–</w:t>
      </w:r>
      <w:r>
        <w:rPr>
          <w:rFonts w:hint="cs"/>
          <w:rtl/>
        </w:rPr>
        <w:t xml:space="preserve"> 2; מחוז תל-אביב </w:t>
      </w:r>
      <w:r>
        <w:rPr>
          <w:rtl/>
        </w:rPr>
        <w:t>–</w:t>
      </w:r>
      <w:r>
        <w:rPr>
          <w:rFonts w:hint="cs"/>
          <w:rtl/>
        </w:rPr>
        <w:t xml:space="preserve"> 0; מחוז ירושלים </w:t>
      </w:r>
      <w:r>
        <w:rPr>
          <w:rtl/>
        </w:rPr>
        <w:t>–</w:t>
      </w:r>
      <w:r>
        <w:rPr>
          <w:rFonts w:hint="cs"/>
          <w:rtl/>
        </w:rPr>
        <w:t xml:space="preserve"> 0; מחוז דרום </w:t>
      </w:r>
      <w:r>
        <w:rPr>
          <w:rtl/>
        </w:rPr>
        <w:t>–</w:t>
      </w:r>
      <w:r>
        <w:rPr>
          <w:rFonts w:hint="cs"/>
          <w:rtl/>
        </w:rPr>
        <w:t xml:space="preserve"> 0; סך הכול </w:t>
      </w:r>
      <w:r>
        <w:rPr>
          <w:rtl/>
        </w:rPr>
        <w:t>–</w:t>
      </w:r>
      <w:r>
        <w:rPr>
          <w:rFonts w:hint="cs"/>
          <w:rtl/>
        </w:rPr>
        <w:t xml:space="preserve"> 2.</w:t>
      </w:r>
    </w:p>
    <w:p w14:paraId="63B6AF91" w14:textId="77777777" w:rsidR="00000000" w:rsidRDefault="00737B0C">
      <w:pPr>
        <w:pStyle w:val="a"/>
        <w:rPr>
          <w:rFonts w:hint="cs"/>
          <w:rtl/>
        </w:rPr>
      </w:pPr>
    </w:p>
    <w:p w14:paraId="727A3500" w14:textId="77777777" w:rsidR="00000000" w:rsidRDefault="00737B0C">
      <w:pPr>
        <w:pStyle w:val="Query"/>
        <w:jc w:val="center"/>
        <w:rPr>
          <w:rFonts w:hint="cs"/>
          <w:rtl/>
        </w:rPr>
      </w:pPr>
      <w:bookmarkStart w:id="817" w:name="_Toc47678237"/>
      <w:bookmarkStart w:id="818" w:name="_Toc47682146"/>
      <w:bookmarkStart w:id="819" w:name="_Toc47868546"/>
      <w:bookmarkStart w:id="820" w:name="_Toc47869602"/>
      <w:bookmarkStart w:id="821" w:name="_Toc47869812"/>
      <w:bookmarkStart w:id="822" w:name="_Toc47869956"/>
      <w:bookmarkStart w:id="823" w:name="_Toc49055796"/>
      <w:r>
        <w:rPr>
          <w:rFonts w:hint="cs"/>
          <w:rtl/>
        </w:rPr>
        <w:t>413. מפגעים סביבתיים במפעל בפארק התעשיות גורן</w:t>
      </w:r>
      <w:bookmarkEnd w:id="817"/>
      <w:bookmarkEnd w:id="818"/>
      <w:bookmarkEnd w:id="819"/>
      <w:bookmarkEnd w:id="820"/>
      <w:bookmarkEnd w:id="821"/>
      <w:bookmarkEnd w:id="822"/>
      <w:bookmarkEnd w:id="823"/>
    </w:p>
    <w:p w14:paraId="555038CF" w14:textId="77777777" w:rsidR="00000000" w:rsidRDefault="00737B0C">
      <w:pPr>
        <w:pStyle w:val="a"/>
        <w:ind w:firstLine="0"/>
        <w:rPr>
          <w:rFonts w:hint="cs"/>
          <w:rtl/>
        </w:rPr>
      </w:pPr>
    </w:p>
    <w:p w14:paraId="01A04820" w14:textId="77777777" w:rsidR="00000000" w:rsidRDefault="00737B0C">
      <w:pPr>
        <w:pStyle w:val="a"/>
        <w:ind w:firstLine="0"/>
        <w:rPr>
          <w:rFonts w:hint="cs"/>
          <w:b/>
          <w:bCs/>
          <w:u w:val="single"/>
          <w:rtl/>
        </w:rPr>
      </w:pPr>
      <w:r>
        <w:rPr>
          <w:rFonts w:hint="cs"/>
          <w:b/>
          <w:bCs/>
          <w:u w:val="single"/>
          <w:rtl/>
        </w:rPr>
        <w:t>חבר הכנסת שלום שמחון שאל את השרה לאיכות הסביב</w:t>
      </w:r>
      <w:r>
        <w:rPr>
          <w:rFonts w:hint="cs"/>
          <w:b/>
          <w:bCs/>
          <w:u w:val="single"/>
          <w:rtl/>
        </w:rPr>
        <w:t>ה</w:t>
      </w:r>
    </w:p>
    <w:p w14:paraId="7CFBAED1" w14:textId="77777777" w:rsidR="00000000" w:rsidRDefault="00737B0C">
      <w:pPr>
        <w:pStyle w:val="a"/>
        <w:ind w:firstLine="0"/>
        <w:rPr>
          <w:rFonts w:hint="cs"/>
          <w:rtl/>
        </w:rPr>
      </w:pPr>
      <w:r>
        <w:rPr>
          <w:rFonts w:hint="cs"/>
          <w:rtl/>
        </w:rPr>
        <w:tab/>
        <w:t>ביום ט"ז בתמוז התשס"ג (16 ביולי 2003):</w:t>
      </w:r>
    </w:p>
    <w:p w14:paraId="5E6E74CC" w14:textId="77777777" w:rsidR="00000000" w:rsidRDefault="00737B0C">
      <w:pPr>
        <w:pStyle w:val="a"/>
        <w:ind w:firstLine="0"/>
        <w:rPr>
          <w:rFonts w:hint="cs"/>
          <w:rtl/>
        </w:rPr>
      </w:pPr>
    </w:p>
    <w:p w14:paraId="4E8398A4" w14:textId="77777777" w:rsidR="00000000" w:rsidRDefault="00737B0C">
      <w:pPr>
        <w:pStyle w:val="a"/>
        <w:ind w:firstLine="0"/>
        <w:rPr>
          <w:rFonts w:hint="cs"/>
          <w:rtl/>
        </w:rPr>
      </w:pPr>
      <w:r>
        <w:rPr>
          <w:rFonts w:hint="cs"/>
          <w:rtl/>
        </w:rPr>
        <w:tab/>
        <w:t>נודע לי כי מפעל "פרופאל" בפארק התעשיות גורן מפעיל כבשן מרעיש המזרים עשן כבד ורעלים שגורמים לבהלה בקרב תושבי המקום.</w:t>
      </w:r>
    </w:p>
    <w:p w14:paraId="29839FF3" w14:textId="77777777" w:rsidR="00000000" w:rsidRDefault="00737B0C">
      <w:pPr>
        <w:pStyle w:val="a"/>
        <w:ind w:firstLine="0"/>
        <w:rPr>
          <w:rFonts w:hint="cs"/>
          <w:rtl/>
        </w:rPr>
      </w:pPr>
    </w:p>
    <w:p w14:paraId="399BF4FC" w14:textId="77777777" w:rsidR="00000000" w:rsidRDefault="00737B0C">
      <w:pPr>
        <w:pStyle w:val="a"/>
        <w:ind w:firstLine="0"/>
        <w:rPr>
          <w:rFonts w:hint="cs"/>
          <w:rtl/>
        </w:rPr>
      </w:pPr>
      <w:r>
        <w:rPr>
          <w:rFonts w:hint="cs"/>
          <w:rtl/>
        </w:rPr>
        <w:tab/>
        <w:t>רצוני לשאול:</w:t>
      </w:r>
    </w:p>
    <w:p w14:paraId="2F123ADE" w14:textId="77777777" w:rsidR="00000000" w:rsidRDefault="00737B0C">
      <w:pPr>
        <w:pStyle w:val="a"/>
        <w:ind w:firstLine="0"/>
        <w:rPr>
          <w:rFonts w:hint="cs"/>
          <w:rtl/>
        </w:rPr>
      </w:pPr>
    </w:p>
    <w:p w14:paraId="69692FE3" w14:textId="77777777" w:rsidR="00000000" w:rsidRDefault="00737B0C">
      <w:pPr>
        <w:pStyle w:val="a"/>
        <w:ind w:firstLine="0"/>
        <w:rPr>
          <w:rFonts w:hint="cs"/>
          <w:rtl/>
        </w:rPr>
      </w:pPr>
      <w:r>
        <w:rPr>
          <w:rFonts w:hint="cs"/>
          <w:rtl/>
        </w:rPr>
        <w:tab/>
        <w:t xml:space="preserve">1. האם הידיעה נכונה? </w:t>
      </w:r>
    </w:p>
    <w:p w14:paraId="035EFE1F" w14:textId="77777777" w:rsidR="00000000" w:rsidRDefault="00737B0C">
      <w:pPr>
        <w:pStyle w:val="a"/>
        <w:ind w:firstLine="0"/>
        <w:rPr>
          <w:rFonts w:hint="cs"/>
          <w:rtl/>
        </w:rPr>
      </w:pPr>
    </w:p>
    <w:p w14:paraId="6E4798E4" w14:textId="77777777" w:rsidR="00000000" w:rsidRDefault="00737B0C">
      <w:pPr>
        <w:pStyle w:val="a"/>
        <w:ind w:firstLine="0"/>
        <w:rPr>
          <w:rFonts w:hint="cs"/>
          <w:rtl/>
        </w:rPr>
      </w:pPr>
      <w:r>
        <w:rPr>
          <w:rFonts w:hint="cs"/>
          <w:rtl/>
        </w:rPr>
        <w:tab/>
        <w:t xml:space="preserve">2. אם כן </w:t>
      </w:r>
      <w:r>
        <w:rPr>
          <w:rtl/>
        </w:rPr>
        <w:t>–</w:t>
      </w:r>
      <w:r>
        <w:rPr>
          <w:rFonts w:hint="cs"/>
          <w:rtl/>
        </w:rPr>
        <w:t xml:space="preserve"> כיצד יפעל משרדך למניעת הרעש וזיהום האוויר ממפ</w:t>
      </w:r>
      <w:r>
        <w:rPr>
          <w:rFonts w:hint="cs"/>
          <w:rtl/>
        </w:rPr>
        <w:t>על זה?</w:t>
      </w:r>
    </w:p>
    <w:p w14:paraId="4BC1546B" w14:textId="77777777" w:rsidR="00000000" w:rsidRDefault="00737B0C">
      <w:pPr>
        <w:pStyle w:val="a"/>
        <w:ind w:firstLine="0"/>
        <w:rPr>
          <w:rFonts w:hint="cs"/>
          <w:rtl/>
        </w:rPr>
      </w:pPr>
    </w:p>
    <w:p w14:paraId="52D074CC" w14:textId="77777777" w:rsidR="00000000" w:rsidRDefault="00737B0C">
      <w:pPr>
        <w:pStyle w:val="a"/>
        <w:ind w:firstLine="0"/>
        <w:rPr>
          <w:rFonts w:hint="cs"/>
          <w:b/>
          <w:rtl/>
        </w:rPr>
      </w:pPr>
      <w:r>
        <w:rPr>
          <w:rFonts w:hint="cs"/>
          <w:b/>
          <w:bCs/>
          <w:u w:val="single"/>
          <w:rtl/>
        </w:rPr>
        <w:t>תשובת</w:t>
      </w:r>
      <w:r>
        <w:rPr>
          <w:rFonts w:hint="cs"/>
          <w:bCs/>
          <w:u w:val="single"/>
          <w:rtl/>
        </w:rPr>
        <w:t xml:space="preserve"> השרה לאיכות הסביבה יהודית נאות:</w:t>
      </w:r>
    </w:p>
    <w:p w14:paraId="221D8D7A" w14:textId="77777777" w:rsidR="00000000" w:rsidRDefault="00737B0C">
      <w:pPr>
        <w:pStyle w:val="a"/>
        <w:ind w:firstLine="0"/>
        <w:rPr>
          <w:rFonts w:hint="cs"/>
          <w:rtl/>
        </w:rPr>
      </w:pPr>
      <w:r>
        <w:rPr>
          <w:rFonts w:hint="cs"/>
          <w:rtl/>
        </w:rPr>
        <w:t>(לא נקראה, נמסרה לפרוטוקול)</w:t>
      </w:r>
    </w:p>
    <w:p w14:paraId="62C95337" w14:textId="77777777" w:rsidR="00000000" w:rsidRDefault="00737B0C">
      <w:pPr>
        <w:pStyle w:val="a"/>
        <w:rPr>
          <w:rFonts w:hint="cs"/>
          <w:rtl/>
        </w:rPr>
      </w:pPr>
    </w:p>
    <w:p w14:paraId="608A5346" w14:textId="77777777" w:rsidR="00000000" w:rsidRDefault="00737B0C">
      <w:pPr>
        <w:pStyle w:val="a"/>
        <w:rPr>
          <w:rFonts w:hint="cs"/>
          <w:rtl/>
        </w:rPr>
      </w:pPr>
      <w:r>
        <w:rPr>
          <w:rFonts w:hint="cs"/>
          <w:rtl/>
        </w:rPr>
        <w:t>1. למפעל "פרופאל" בפארק תעשיות גורן אכן יש תנור להתכה ויציקה של אלומיניום; החשש מהמפעל גורם פניקה בציבור.</w:t>
      </w:r>
    </w:p>
    <w:p w14:paraId="35A98CA8" w14:textId="77777777" w:rsidR="00000000" w:rsidRDefault="00737B0C">
      <w:pPr>
        <w:pStyle w:val="a"/>
        <w:rPr>
          <w:rFonts w:hint="cs"/>
          <w:rtl/>
        </w:rPr>
      </w:pPr>
    </w:p>
    <w:p w14:paraId="4485D5E8" w14:textId="77777777" w:rsidR="00000000" w:rsidRDefault="00737B0C">
      <w:pPr>
        <w:pStyle w:val="a"/>
        <w:rPr>
          <w:rFonts w:hint="cs"/>
          <w:rtl/>
        </w:rPr>
      </w:pPr>
      <w:r>
        <w:rPr>
          <w:rFonts w:hint="cs"/>
          <w:rtl/>
        </w:rPr>
        <w:t>2. על-פי דרישת המשרד, תנור ההתכה מצויד במערכת לקליטת גזי פליטה ולטיפול בהם</w:t>
      </w:r>
      <w:r>
        <w:rPr>
          <w:rFonts w:hint="cs"/>
          <w:rtl/>
        </w:rPr>
        <w:t>. כמו כן המפעל נתון בתדירות גבוהה לביקורת של המשרד לאיכות הסביבה ואיגוד ערים גליל מערבי. במסגרת זו עורך המשרד כל שנה בדיקת פתע לבדיקת פליטות המפעל לאוויר, נוסף על בדיקות שבהן הוא מחויב במסגרת לתנאים ברשיון העסק.</w:t>
      </w:r>
    </w:p>
    <w:p w14:paraId="5D6C0D0E" w14:textId="77777777" w:rsidR="00000000" w:rsidRDefault="00737B0C">
      <w:pPr>
        <w:pStyle w:val="a"/>
        <w:rPr>
          <w:rFonts w:hint="cs"/>
          <w:rtl/>
        </w:rPr>
      </w:pPr>
    </w:p>
    <w:p w14:paraId="153DC1E2" w14:textId="77777777" w:rsidR="00000000" w:rsidRDefault="00737B0C">
      <w:pPr>
        <w:pStyle w:val="a"/>
        <w:rPr>
          <w:rFonts w:hint="cs"/>
          <w:rtl/>
        </w:rPr>
      </w:pPr>
      <w:r>
        <w:rPr>
          <w:rFonts w:hint="cs"/>
          <w:rtl/>
        </w:rPr>
        <w:t>המפעל מחויב בתקנים מחמירים בהתאם לתקנים למפ</w:t>
      </w:r>
      <w:r>
        <w:rPr>
          <w:rFonts w:hint="cs"/>
          <w:rtl/>
        </w:rPr>
        <w:t>עלי אלומיניום ב-</w:t>
      </w:r>
      <w:r>
        <w:rPr>
          <w:rFonts w:hint="cs"/>
        </w:rPr>
        <w:t>TAL</w:t>
      </w:r>
      <w:r>
        <w:t>uft</w:t>
      </w:r>
      <w:r>
        <w:rPr>
          <w:rFonts w:hint="cs"/>
          <w:rtl/>
        </w:rPr>
        <w:t xml:space="preserve"> הגרמני. בכל הבדיקות שנערכו עד כה לא נמצאה כל חריגה מתקנים אלו.</w:t>
      </w:r>
    </w:p>
    <w:p w14:paraId="7D43AEE0" w14:textId="77777777" w:rsidR="00000000" w:rsidRDefault="00737B0C">
      <w:pPr>
        <w:pStyle w:val="a"/>
        <w:rPr>
          <w:rFonts w:hint="cs"/>
          <w:rtl/>
        </w:rPr>
      </w:pPr>
    </w:p>
    <w:p w14:paraId="2898B4EC" w14:textId="77777777" w:rsidR="00000000" w:rsidRDefault="00737B0C">
      <w:pPr>
        <w:pStyle w:val="a"/>
        <w:rPr>
          <w:rFonts w:hint="cs"/>
          <w:rtl/>
        </w:rPr>
      </w:pPr>
      <w:r>
        <w:rPr>
          <w:rFonts w:hint="cs"/>
          <w:rtl/>
        </w:rPr>
        <w:t>בנושא הרעש, תלונות התושבים נבדקו על-ידי איגוד ערים גליל מערבי, ובבדיקה מיום 29 ביוני 2003 נמצא כי הרעש אכן גבוה מהמותר בתקנות. יש לציין כי המפעל איננו הגורם היחיד לרעש ב</w:t>
      </w:r>
      <w:r>
        <w:rPr>
          <w:rFonts w:hint="cs"/>
          <w:rtl/>
        </w:rPr>
        <w:t>אזור בלילה. למרות זאת הוצאה בתאריך 2 ביולי 2003 למפעל התראה על-פי חוק למניעת מפגעים, והוא התקין אמצעים להפחתת הרעש. בימים הקרובים אנו נערוך בדיקת פתע לרעש על מנת לבחון את האמצעים שנקט המפעל.</w:t>
      </w:r>
    </w:p>
    <w:p w14:paraId="05618ACB" w14:textId="77777777" w:rsidR="00000000" w:rsidRDefault="00737B0C">
      <w:pPr>
        <w:pStyle w:val="a"/>
        <w:rPr>
          <w:rFonts w:hint="cs"/>
          <w:rtl/>
        </w:rPr>
      </w:pPr>
    </w:p>
    <w:p w14:paraId="0A16450C" w14:textId="77777777" w:rsidR="00000000" w:rsidRDefault="00737B0C">
      <w:pPr>
        <w:pStyle w:val="Query"/>
        <w:jc w:val="center"/>
        <w:rPr>
          <w:rFonts w:hint="cs"/>
          <w:rtl/>
        </w:rPr>
      </w:pPr>
      <w:bookmarkStart w:id="824" w:name="_Toc47678238"/>
      <w:bookmarkStart w:id="825" w:name="_Toc47682147"/>
      <w:bookmarkStart w:id="826" w:name="_Toc47868547"/>
      <w:bookmarkStart w:id="827" w:name="_Toc47869603"/>
      <w:bookmarkStart w:id="828" w:name="_Toc47869813"/>
      <w:bookmarkStart w:id="829" w:name="_Toc47869957"/>
      <w:bookmarkStart w:id="830" w:name="_Toc49055797"/>
      <w:r>
        <w:rPr>
          <w:rFonts w:hint="cs"/>
          <w:rtl/>
        </w:rPr>
        <w:t>418. אתר פסולת בשפרעם</w:t>
      </w:r>
      <w:bookmarkEnd w:id="824"/>
      <w:bookmarkEnd w:id="825"/>
      <w:bookmarkEnd w:id="826"/>
      <w:bookmarkEnd w:id="827"/>
      <w:bookmarkEnd w:id="828"/>
      <w:bookmarkEnd w:id="829"/>
      <w:bookmarkEnd w:id="830"/>
    </w:p>
    <w:p w14:paraId="136392C9" w14:textId="77777777" w:rsidR="00000000" w:rsidRDefault="00737B0C">
      <w:pPr>
        <w:pStyle w:val="a"/>
        <w:ind w:firstLine="0"/>
        <w:rPr>
          <w:rFonts w:hint="cs"/>
          <w:rtl/>
        </w:rPr>
      </w:pPr>
    </w:p>
    <w:p w14:paraId="6E02F00D" w14:textId="77777777" w:rsidR="00000000" w:rsidRDefault="00737B0C">
      <w:pPr>
        <w:pStyle w:val="a"/>
        <w:ind w:firstLine="0"/>
        <w:rPr>
          <w:rFonts w:hint="cs"/>
          <w:b/>
          <w:bCs/>
          <w:u w:val="single"/>
          <w:rtl/>
        </w:rPr>
      </w:pPr>
      <w:r>
        <w:rPr>
          <w:rFonts w:hint="cs"/>
          <w:b/>
          <w:bCs/>
          <w:u w:val="single"/>
          <w:rtl/>
        </w:rPr>
        <w:t>חבר הכנסת אחמד טיבי שאל את השרה לאיכות הס</w:t>
      </w:r>
      <w:r>
        <w:rPr>
          <w:rFonts w:hint="cs"/>
          <w:b/>
          <w:bCs/>
          <w:u w:val="single"/>
          <w:rtl/>
        </w:rPr>
        <w:t>ביבה</w:t>
      </w:r>
    </w:p>
    <w:p w14:paraId="01C0040F" w14:textId="77777777" w:rsidR="00000000" w:rsidRDefault="00737B0C">
      <w:pPr>
        <w:pStyle w:val="a"/>
        <w:ind w:firstLine="0"/>
        <w:rPr>
          <w:rFonts w:hint="cs"/>
          <w:rtl/>
        </w:rPr>
      </w:pPr>
      <w:r>
        <w:rPr>
          <w:rFonts w:hint="cs"/>
          <w:rtl/>
        </w:rPr>
        <w:tab/>
        <w:t>ביום ט"ז בתמוז התשס"ג (16 ביולי 2003):</w:t>
      </w:r>
    </w:p>
    <w:p w14:paraId="3E686521" w14:textId="77777777" w:rsidR="00000000" w:rsidRDefault="00737B0C">
      <w:pPr>
        <w:pStyle w:val="a"/>
        <w:ind w:firstLine="0"/>
        <w:rPr>
          <w:rFonts w:hint="cs"/>
          <w:rtl/>
        </w:rPr>
      </w:pPr>
    </w:p>
    <w:p w14:paraId="45FC66E0" w14:textId="77777777" w:rsidR="00000000" w:rsidRDefault="00737B0C">
      <w:pPr>
        <w:pStyle w:val="a"/>
        <w:ind w:firstLine="0"/>
        <w:rPr>
          <w:rFonts w:hint="cs"/>
          <w:rtl/>
        </w:rPr>
      </w:pPr>
      <w:r>
        <w:rPr>
          <w:rFonts w:hint="cs"/>
          <w:rtl/>
        </w:rPr>
        <w:tab/>
        <w:t>נודע לי על הקמת אתר פסולת בעיר שפרעם. הפרויקט כבר הוגש לוועדה המחוזית לתכנון ולבנייה בנצרת-עילית. הוועדה לא דרשה ממשקיעי הפרויקט תסקיר השפעה על הסביבה, דבר שיש לו השלכות חמורות.</w:t>
      </w:r>
    </w:p>
    <w:p w14:paraId="7F037F94" w14:textId="77777777" w:rsidR="00000000" w:rsidRDefault="00737B0C">
      <w:pPr>
        <w:pStyle w:val="a"/>
        <w:ind w:firstLine="0"/>
        <w:rPr>
          <w:rFonts w:hint="cs"/>
          <w:rtl/>
        </w:rPr>
      </w:pPr>
    </w:p>
    <w:p w14:paraId="444259A9" w14:textId="77777777" w:rsidR="00000000" w:rsidRDefault="00737B0C">
      <w:pPr>
        <w:pStyle w:val="a"/>
        <w:ind w:firstLine="0"/>
        <w:rPr>
          <w:rFonts w:hint="cs"/>
          <w:rtl/>
        </w:rPr>
      </w:pPr>
      <w:r>
        <w:rPr>
          <w:rFonts w:hint="cs"/>
          <w:rtl/>
        </w:rPr>
        <w:tab/>
        <w:t>רצוני לשאול:</w:t>
      </w:r>
    </w:p>
    <w:p w14:paraId="40767CD7" w14:textId="77777777" w:rsidR="00000000" w:rsidRDefault="00737B0C">
      <w:pPr>
        <w:pStyle w:val="a"/>
        <w:ind w:firstLine="0"/>
        <w:rPr>
          <w:rFonts w:hint="cs"/>
          <w:rtl/>
        </w:rPr>
      </w:pPr>
    </w:p>
    <w:p w14:paraId="1CA012C8" w14:textId="77777777" w:rsidR="00000000" w:rsidRDefault="00737B0C">
      <w:pPr>
        <w:pStyle w:val="a"/>
        <w:ind w:firstLine="0"/>
        <w:rPr>
          <w:rFonts w:hint="cs"/>
          <w:rtl/>
        </w:rPr>
      </w:pPr>
      <w:r>
        <w:rPr>
          <w:rFonts w:hint="cs"/>
          <w:rtl/>
        </w:rPr>
        <w:tab/>
        <w:t>1. האם המידע נ</w:t>
      </w:r>
      <w:r>
        <w:rPr>
          <w:rFonts w:hint="cs"/>
          <w:rtl/>
        </w:rPr>
        <w:t>כון?</w:t>
      </w:r>
    </w:p>
    <w:p w14:paraId="43FD51DB" w14:textId="77777777" w:rsidR="00000000" w:rsidRDefault="00737B0C">
      <w:pPr>
        <w:pStyle w:val="a"/>
        <w:ind w:firstLine="0"/>
        <w:rPr>
          <w:rFonts w:hint="cs"/>
          <w:rtl/>
        </w:rPr>
      </w:pPr>
    </w:p>
    <w:p w14:paraId="683A182C" w14:textId="77777777" w:rsidR="00000000" w:rsidRDefault="00737B0C">
      <w:pPr>
        <w:pStyle w:val="a"/>
        <w:ind w:firstLine="0"/>
        <w:rPr>
          <w:rFonts w:hint="cs"/>
          <w:rtl/>
        </w:rPr>
      </w:pPr>
      <w:r>
        <w:rPr>
          <w:rFonts w:hint="cs"/>
          <w:rtl/>
        </w:rPr>
        <w:tab/>
        <w:t>2. האם משרדך מודע להשלכות הפרויקט בעיר שפרעם?</w:t>
      </w:r>
    </w:p>
    <w:p w14:paraId="17BE331E" w14:textId="77777777" w:rsidR="00000000" w:rsidRDefault="00737B0C">
      <w:pPr>
        <w:pStyle w:val="a"/>
        <w:ind w:firstLine="0"/>
        <w:rPr>
          <w:rFonts w:hint="cs"/>
          <w:rtl/>
        </w:rPr>
      </w:pPr>
    </w:p>
    <w:p w14:paraId="76BBC549" w14:textId="77777777" w:rsidR="00000000" w:rsidRDefault="00737B0C">
      <w:pPr>
        <w:pStyle w:val="a"/>
        <w:ind w:firstLine="0"/>
        <w:rPr>
          <w:rFonts w:hint="cs"/>
          <w:rtl/>
        </w:rPr>
      </w:pPr>
      <w:r>
        <w:rPr>
          <w:rFonts w:hint="cs"/>
          <w:rtl/>
        </w:rPr>
        <w:tab/>
        <w:t>3. מה יעשה משרדך למניעת מפגע סביבתי?</w:t>
      </w:r>
    </w:p>
    <w:p w14:paraId="1C8C74FD" w14:textId="77777777" w:rsidR="00000000" w:rsidRDefault="00737B0C">
      <w:pPr>
        <w:pStyle w:val="a"/>
        <w:ind w:firstLine="0"/>
        <w:rPr>
          <w:rFonts w:hint="cs"/>
          <w:rtl/>
        </w:rPr>
      </w:pPr>
    </w:p>
    <w:p w14:paraId="5370BDF0" w14:textId="77777777" w:rsidR="00000000" w:rsidRDefault="00737B0C">
      <w:pPr>
        <w:pStyle w:val="a"/>
        <w:ind w:firstLine="0"/>
        <w:rPr>
          <w:rFonts w:hint="cs"/>
          <w:rtl/>
        </w:rPr>
      </w:pPr>
      <w:r>
        <w:rPr>
          <w:rFonts w:hint="cs"/>
          <w:b/>
          <w:bCs/>
          <w:u w:val="single"/>
          <w:rtl/>
        </w:rPr>
        <w:t>תשובת</w:t>
      </w:r>
      <w:r>
        <w:rPr>
          <w:rFonts w:hint="cs"/>
          <w:bCs/>
          <w:u w:val="single"/>
          <w:rtl/>
        </w:rPr>
        <w:t xml:space="preserve"> השרה לאיכות הסביבה יהודית נאות:</w:t>
      </w:r>
    </w:p>
    <w:p w14:paraId="27338A96" w14:textId="77777777" w:rsidR="00000000" w:rsidRDefault="00737B0C">
      <w:pPr>
        <w:pStyle w:val="a"/>
        <w:ind w:firstLine="0"/>
        <w:rPr>
          <w:rFonts w:hint="cs"/>
          <w:rtl/>
        </w:rPr>
      </w:pPr>
      <w:r>
        <w:rPr>
          <w:rFonts w:hint="cs"/>
          <w:rtl/>
        </w:rPr>
        <w:t>(לא נקראה, נמסרה לפרוטוקול)</w:t>
      </w:r>
    </w:p>
    <w:p w14:paraId="7F5873A1" w14:textId="77777777" w:rsidR="00000000" w:rsidRDefault="00737B0C">
      <w:pPr>
        <w:pStyle w:val="a"/>
        <w:rPr>
          <w:rFonts w:hint="cs"/>
          <w:bCs/>
          <w:u w:val="single"/>
          <w:rtl/>
        </w:rPr>
      </w:pPr>
    </w:p>
    <w:p w14:paraId="7F58F134" w14:textId="77777777" w:rsidR="00000000" w:rsidRDefault="00737B0C">
      <w:pPr>
        <w:pStyle w:val="a"/>
        <w:rPr>
          <w:rFonts w:hint="cs"/>
          <w:b/>
          <w:rtl/>
        </w:rPr>
      </w:pPr>
      <w:r>
        <w:rPr>
          <w:rFonts w:hint="cs"/>
          <w:b/>
          <w:rtl/>
        </w:rPr>
        <w:t>1. בתאריך 30 בינואר 2000 החליטה הוועדה המחוזית לתכנון ולבנייה מחוז צפון על הכנת תסקיר השפעה על ה</w:t>
      </w:r>
      <w:r>
        <w:rPr>
          <w:rFonts w:hint="cs"/>
          <w:b/>
          <w:rtl/>
        </w:rPr>
        <w:t>סביבה לתוכנית מס' ג/11645, מתקן לשרפת פסולת בשפרעם. ב-29 במרס 2000 מסר המשרד לאיכות הסביבה הצעת הנחיות לוועדה המחוזית. ב-11 באוקטובר 2000 אישרה הוועדה המחוזית את הצעת ההנחיות למעט פרקים א'  - תיאור הסביבה שבה מתוכננת התוכנית לפני הקמתה, וב' - הצגת חלופות ו</w:t>
      </w:r>
      <w:r>
        <w:rPr>
          <w:rFonts w:hint="cs"/>
          <w:b/>
          <w:rtl/>
        </w:rPr>
        <w:t xml:space="preserve">פירוט הסיבות למיקום התוכנית ולקביעת עקרונות התכנון. גריעת פרקים א' וב' אינה תואמת את תקנות חוק התכנון והבנייה (תסקירי השפעה על הסביבה), הקובעות שעל כל תסקיר לכלול חמישה פרקים. המשרד לאיכות הסביבה העיר את תשומת לב הוועדה המחוזית, שיש לדרוש גם פרקים א' וב', </w:t>
      </w:r>
      <w:r>
        <w:rPr>
          <w:rFonts w:hint="cs"/>
          <w:b/>
          <w:rtl/>
        </w:rPr>
        <w:t>אולם עמדתנו לא נתקבלה על-ידי הוועדה.</w:t>
      </w:r>
    </w:p>
    <w:p w14:paraId="122A52B4" w14:textId="77777777" w:rsidR="00000000" w:rsidRDefault="00737B0C">
      <w:pPr>
        <w:pStyle w:val="a"/>
        <w:rPr>
          <w:rFonts w:hint="cs"/>
          <w:b/>
          <w:rtl/>
        </w:rPr>
      </w:pPr>
    </w:p>
    <w:p w14:paraId="7CB36BC6" w14:textId="77777777" w:rsidR="00000000" w:rsidRDefault="00737B0C">
      <w:pPr>
        <w:pStyle w:val="a"/>
        <w:rPr>
          <w:rFonts w:hint="cs"/>
          <w:b/>
          <w:rtl/>
        </w:rPr>
      </w:pPr>
      <w:r>
        <w:rPr>
          <w:rFonts w:hint="cs"/>
          <w:b/>
          <w:rtl/>
        </w:rPr>
        <w:t>2. תסקיר ההשפעה על הסביבה אמור לתת תמונה כוללת של השפעות התוכנית האמורה על הסביבה. התסקיר הוגש לראשונה ב-6 בינואר 2002 והוחזר בשל ליקויים מקצועיים מהותיים. ב-1 ביוני 2002 הוגש תסקיר חדש, שנבדק על-ידי המשרד. ב-27 אוגוסט</w:t>
      </w:r>
      <w:r>
        <w:rPr>
          <w:rFonts w:hint="cs"/>
          <w:b/>
          <w:rtl/>
        </w:rPr>
        <w:t xml:space="preserve"> 2002 העביר למשרד הערות לוועדה המחוזית ודרש השלמות לתסקיר. עיקר ההתייחסות היתה להבטיח עמידת המתקן המוצע בתקני איכות אוויר ומניעת מפגעי ריח. ב-20 ביולי 2003 התקבלו השלמות לתסקיר, והן נבחנות כעת על-ידי אנשי המקצוע במשרד. בתום הבחינה יוציא המשרד את חוות דעתו </w:t>
      </w:r>
      <w:r>
        <w:rPr>
          <w:rFonts w:hint="cs"/>
          <w:b/>
          <w:rtl/>
        </w:rPr>
        <w:t>הסופית לתסקיר.</w:t>
      </w:r>
    </w:p>
    <w:p w14:paraId="0A3A8777" w14:textId="77777777" w:rsidR="00000000" w:rsidRDefault="00737B0C">
      <w:pPr>
        <w:pStyle w:val="a"/>
        <w:rPr>
          <w:rFonts w:hint="cs"/>
          <w:b/>
          <w:rtl/>
        </w:rPr>
      </w:pPr>
    </w:p>
    <w:p w14:paraId="026B8F84" w14:textId="77777777" w:rsidR="00000000" w:rsidRDefault="00737B0C">
      <w:pPr>
        <w:pStyle w:val="a"/>
        <w:rPr>
          <w:rFonts w:hint="cs"/>
          <w:b/>
          <w:rtl/>
        </w:rPr>
      </w:pPr>
      <w:r>
        <w:rPr>
          <w:rFonts w:hint="cs"/>
          <w:b/>
          <w:rtl/>
        </w:rPr>
        <w:t>3. מטרת בדיקת התסקיר ובקשת ההשלמות היא להביא לכך שהתוכנית האמורה תעמוד בכל התקנים וההנחיות המקצועיות של המשרד לאיכות הסביבה. כמו כן ידרוש המשרד את העמידה בתנאים ובהנחיות הסביבתיות בהיתר הבנייה וברשיון העסק של המתקן המוצע. בנוסף תוטמע בהוראו</w:t>
      </w:r>
      <w:r>
        <w:rPr>
          <w:rFonts w:hint="cs"/>
          <w:b/>
          <w:rtl/>
        </w:rPr>
        <w:t>ת התוכנית דרישה לביצוע ניטור למזהמים הפוטנציאליים, וכן הוראות כיצד יש לפעול בעת תקלה.</w:t>
      </w:r>
    </w:p>
    <w:p w14:paraId="736D5FAA" w14:textId="77777777" w:rsidR="00000000" w:rsidRDefault="00737B0C">
      <w:pPr>
        <w:pStyle w:val="a"/>
        <w:rPr>
          <w:rFonts w:hint="cs"/>
          <w:b/>
          <w:rtl/>
        </w:rPr>
      </w:pPr>
    </w:p>
    <w:p w14:paraId="45FBFD1D" w14:textId="77777777" w:rsidR="00000000" w:rsidRDefault="00737B0C">
      <w:pPr>
        <w:pStyle w:val="Query"/>
        <w:jc w:val="center"/>
        <w:rPr>
          <w:rFonts w:hint="cs"/>
          <w:rtl/>
        </w:rPr>
      </w:pPr>
      <w:bookmarkStart w:id="831" w:name="_Toc47678239"/>
      <w:bookmarkStart w:id="832" w:name="_Toc47682148"/>
      <w:bookmarkStart w:id="833" w:name="_Toc47868548"/>
      <w:bookmarkStart w:id="834" w:name="_Toc47869604"/>
      <w:bookmarkStart w:id="835" w:name="_Toc47869814"/>
      <w:bookmarkStart w:id="836" w:name="_Toc47869958"/>
      <w:bookmarkStart w:id="837" w:name="_Toc49055798"/>
      <w:r>
        <w:rPr>
          <w:rFonts w:hint="cs"/>
          <w:rtl/>
        </w:rPr>
        <w:t>430. זיהום אוויר על-ידי מפעלים</w:t>
      </w:r>
      <w:bookmarkEnd w:id="831"/>
      <w:bookmarkEnd w:id="832"/>
      <w:bookmarkEnd w:id="833"/>
      <w:bookmarkEnd w:id="834"/>
      <w:bookmarkEnd w:id="835"/>
      <w:bookmarkEnd w:id="836"/>
      <w:bookmarkEnd w:id="837"/>
    </w:p>
    <w:p w14:paraId="6F2A11C8" w14:textId="77777777" w:rsidR="00000000" w:rsidRDefault="00737B0C">
      <w:pPr>
        <w:pStyle w:val="a"/>
        <w:rPr>
          <w:rFonts w:hint="cs"/>
          <w:rtl/>
        </w:rPr>
      </w:pPr>
    </w:p>
    <w:p w14:paraId="3BF9141A" w14:textId="77777777" w:rsidR="00000000" w:rsidRDefault="00737B0C">
      <w:pPr>
        <w:pStyle w:val="a"/>
        <w:ind w:firstLine="0"/>
        <w:rPr>
          <w:rFonts w:hint="cs"/>
          <w:b/>
          <w:bCs/>
          <w:u w:val="single"/>
          <w:rtl/>
        </w:rPr>
      </w:pPr>
      <w:r>
        <w:rPr>
          <w:rFonts w:hint="cs"/>
          <w:b/>
          <w:bCs/>
          <w:u w:val="single"/>
          <w:rtl/>
        </w:rPr>
        <w:t>חברת הכנסת אורית נוקד שאלה את השרה לאיכות הסביבה</w:t>
      </w:r>
    </w:p>
    <w:p w14:paraId="5D84F964" w14:textId="77777777" w:rsidR="00000000" w:rsidRDefault="00737B0C">
      <w:pPr>
        <w:pStyle w:val="a"/>
        <w:ind w:firstLine="0"/>
        <w:rPr>
          <w:rFonts w:hint="cs"/>
          <w:rtl/>
        </w:rPr>
      </w:pPr>
      <w:r>
        <w:rPr>
          <w:rFonts w:hint="cs"/>
          <w:rtl/>
        </w:rPr>
        <w:tab/>
        <w:t>ביום ט"ז בתמוז התשס"ג (16 ביולי 2003):</w:t>
      </w:r>
    </w:p>
    <w:p w14:paraId="51606A43" w14:textId="77777777" w:rsidR="00000000" w:rsidRDefault="00737B0C">
      <w:pPr>
        <w:pStyle w:val="a"/>
        <w:ind w:firstLine="0"/>
        <w:rPr>
          <w:rFonts w:hint="cs"/>
          <w:rtl/>
        </w:rPr>
      </w:pPr>
    </w:p>
    <w:p w14:paraId="7AD96C9F" w14:textId="77777777" w:rsidR="00000000" w:rsidRDefault="00737B0C">
      <w:pPr>
        <w:pStyle w:val="a"/>
        <w:ind w:firstLine="0"/>
        <w:rPr>
          <w:rFonts w:hint="cs"/>
          <w:rtl/>
        </w:rPr>
      </w:pPr>
      <w:r>
        <w:rPr>
          <w:rFonts w:hint="cs"/>
          <w:rtl/>
        </w:rPr>
        <w:tab/>
        <w:t xml:space="preserve">על-פי בדיקה שערך משרדך, ב-60% מהמפעלים שנבדקו </w:t>
      </w:r>
      <w:r>
        <w:rPr>
          <w:rFonts w:hint="cs"/>
          <w:rtl/>
        </w:rPr>
        <w:t>ב-2002 נתגלו חריגות ברמת זיהום האוויר. בנוסף נטען כי 1,000 אנשים מתים מדי שנה בגוש-דן מזיהום אוויר. על אף הממצאים, לא מוטלות סנקציות על המפעלים.</w:t>
      </w:r>
    </w:p>
    <w:p w14:paraId="0228F944" w14:textId="77777777" w:rsidR="00000000" w:rsidRDefault="00737B0C">
      <w:pPr>
        <w:pStyle w:val="a"/>
        <w:ind w:firstLine="0"/>
        <w:rPr>
          <w:rFonts w:hint="cs"/>
          <w:rtl/>
        </w:rPr>
      </w:pPr>
    </w:p>
    <w:p w14:paraId="78EF4F96" w14:textId="77777777" w:rsidR="00000000" w:rsidRDefault="00737B0C">
      <w:pPr>
        <w:pStyle w:val="a"/>
        <w:ind w:firstLine="0"/>
        <w:rPr>
          <w:rFonts w:hint="cs"/>
          <w:rtl/>
        </w:rPr>
      </w:pPr>
      <w:r>
        <w:rPr>
          <w:rFonts w:hint="cs"/>
          <w:rtl/>
        </w:rPr>
        <w:tab/>
        <w:t>רצוני לשאול:</w:t>
      </w:r>
    </w:p>
    <w:p w14:paraId="0FCD1BF1" w14:textId="77777777" w:rsidR="00000000" w:rsidRDefault="00737B0C">
      <w:pPr>
        <w:pStyle w:val="a"/>
        <w:ind w:firstLine="0"/>
        <w:rPr>
          <w:rFonts w:hint="cs"/>
          <w:rtl/>
        </w:rPr>
      </w:pPr>
    </w:p>
    <w:p w14:paraId="4AB5AD10" w14:textId="77777777" w:rsidR="00000000" w:rsidRDefault="00737B0C">
      <w:pPr>
        <w:pStyle w:val="a"/>
        <w:ind w:firstLine="0"/>
        <w:rPr>
          <w:rFonts w:hint="cs"/>
          <w:rtl/>
        </w:rPr>
      </w:pPr>
      <w:r>
        <w:rPr>
          <w:rFonts w:hint="cs"/>
          <w:rtl/>
        </w:rPr>
        <w:tab/>
        <w:t>1. מדוע לא מוטלים קנסות כבדים כדי למנוע את הזיהום?</w:t>
      </w:r>
    </w:p>
    <w:p w14:paraId="36BD27B7" w14:textId="77777777" w:rsidR="00000000" w:rsidRDefault="00737B0C">
      <w:pPr>
        <w:pStyle w:val="a"/>
        <w:ind w:firstLine="0"/>
        <w:rPr>
          <w:rFonts w:hint="cs"/>
          <w:rtl/>
        </w:rPr>
      </w:pPr>
    </w:p>
    <w:p w14:paraId="11A95659" w14:textId="77777777" w:rsidR="00000000" w:rsidRDefault="00737B0C">
      <w:pPr>
        <w:pStyle w:val="a"/>
        <w:ind w:firstLine="0"/>
        <w:rPr>
          <w:rFonts w:hint="cs"/>
          <w:rtl/>
        </w:rPr>
      </w:pPr>
      <w:r>
        <w:rPr>
          <w:rFonts w:hint="cs"/>
          <w:rtl/>
        </w:rPr>
        <w:tab/>
        <w:t>2. כיצד יפעל משרדך כדי להקטין את רמת הזיה</w:t>
      </w:r>
      <w:r>
        <w:rPr>
          <w:rFonts w:hint="cs"/>
          <w:rtl/>
        </w:rPr>
        <w:t>ום?</w:t>
      </w:r>
    </w:p>
    <w:p w14:paraId="28625705" w14:textId="77777777" w:rsidR="00000000" w:rsidRDefault="00737B0C">
      <w:pPr>
        <w:pStyle w:val="a"/>
        <w:ind w:firstLine="0"/>
        <w:rPr>
          <w:rFonts w:hint="cs"/>
          <w:rtl/>
        </w:rPr>
      </w:pPr>
    </w:p>
    <w:p w14:paraId="5FB1279E" w14:textId="77777777" w:rsidR="00000000" w:rsidRDefault="00737B0C">
      <w:pPr>
        <w:pStyle w:val="a"/>
        <w:ind w:firstLine="0"/>
        <w:rPr>
          <w:rFonts w:hint="cs"/>
          <w:rtl/>
        </w:rPr>
      </w:pPr>
      <w:r>
        <w:rPr>
          <w:rFonts w:hint="cs"/>
          <w:b/>
          <w:bCs/>
          <w:u w:val="single"/>
          <w:rtl/>
        </w:rPr>
        <w:t>תשובת השרה לאיכות הסביבה יהודית נאות:</w:t>
      </w:r>
    </w:p>
    <w:p w14:paraId="2A49B935" w14:textId="77777777" w:rsidR="00000000" w:rsidRDefault="00737B0C">
      <w:pPr>
        <w:pStyle w:val="a"/>
        <w:ind w:firstLine="0"/>
        <w:rPr>
          <w:rFonts w:hint="cs"/>
          <w:rtl/>
        </w:rPr>
      </w:pPr>
      <w:r>
        <w:rPr>
          <w:rFonts w:hint="cs"/>
          <w:rtl/>
        </w:rPr>
        <w:t>(לא נקראה, נמסרה לפרוטוקול)</w:t>
      </w:r>
    </w:p>
    <w:p w14:paraId="6952F3CD" w14:textId="77777777" w:rsidR="00000000" w:rsidRDefault="00737B0C">
      <w:pPr>
        <w:pStyle w:val="a"/>
        <w:rPr>
          <w:rFonts w:hint="cs"/>
          <w:rtl/>
        </w:rPr>
      </w:pPr>
    </w:p>
    <w:p w14:paraId="2E5FFF9A" w14:textId="77777777" w:rsidR="00000000" w:rsidRDefault="00737B0C">
      <w:pPr>
        <w:pStyle w:val="a"/>
        <w:rPr>
          <w:rFonts w:hint="cs"/>
          <w:rtl/>
        </w:rPr>
      </w:pPr>
      <w:r>
        <w:rPr>
          <w:rFonts w:hint="cs"/>
          <w:rtl/>
        </w:rPr>
        <w:t>1. נגד חלק מהמפעלים נפתחו תיקי חקירה שעשויים להביא לכתבי אישום ולמשפט. מפעל שיורשע עלול לקבל קנס של עד כ-1.6 מיליון ש"ח, בהתאם לנסיבות. בנוסף, המשרד נמצא במהלך להגברת האכיפה נגד מפעלים</w:t>
      </w:r>
      <w:r>
        <w:rPr>
          <w:rFonts w:hint="cs"/>
          <w:rtl/>
        </w:rPr>
        <w:t xml:space="preserve"> מזהמים, שיכלול בין היתר בחינת האפשרות להטלת ברירות קנס. ייתכן שהדבר יחייב שינוי חקיקה או חקיקה חדשה.</w:t>
      </w:r>
    </w:p>
    <w:p w14:paraId="33DD81A6" w14:textId="77777777" w:rsidR="00000000" w:rsidRDefault="00737B0C">
      <w:pPr>
        <w:pStyle w:val="a"/>
        <w:rPr>
          <w:rFonts w:hint="cs"/>
          <w:rtl/>
        </w:rPr>
      </w:pPr>
    </w:p>
    <w:p w14:paraId="53C39AD0" w14:textId="77777777" w:rsidR="00000000" w:rsidRDefault="00737B0C">
      <w:pPr>
        <w:pStyle w:val="a"/>
        <w:rPr>
          <w:rFonts w:hint="cs"/>
          <w:rtl/>
        </w:rPr>
      </w:pPr>
      <w:r>
        <w:rPr>
          <w:rFonts w:hint="cs"/>
          <w:rtl/>
        </w:rPr>
        <w:t>2. המשרד לאיכות הסביבה פועל לאכיפת תקנים ולקביעת חיובים וצעדים להפחתת פליטת המזהמים לאוויר על-ידי שימוש בכלים העומדים לרשותנו בחוק. בתחום מניעת זיהום אוו</w:t>
      </w:r>
      <w:r>
        <w:rPr>
          <w:rFonts w:hint="cs"/>
          <w:rtl/>
        </w:rPr>
        <w:t>יר עומדים לרשות המשרד לאיכות הסביבה האמצעים המשפטיים הבאים:</w:t>
      </w:r>
    </w:p>
    <w:p w14:paraId="121711C8" w14:textId="77777777" w:rsidR="00000000" w:rsidRDefault="00737B0C">
      <w:pPr>
        <w:pStyle w:val="a"/>
        <w:rPr>
          <w:rFonts w:hint="cs"/>
          <w:rtl/>
        </w:rPr>
      </w:pPr>
    </w:p>
    <w:p w14:paraId="1A11CE92" w14:textId="77777777" w:rsidR="00000000" w:rsidRDefault="00737B0C">
      <w:pPr>
        <w:pStyle w:val="a"/>
        <w:rPr>
          <w:rFonts w:hint="cs"/>
          <w:rtl/>
        </w:rPr>
      </w:pPr>
      <w:r>
        <w:rPr>
          <w:rFonts w:hint="cs"/>
          <w:rtl/>
        </w:rPr>
        <w:t xml:space="preserve">רשיון עסק </w:t>
      </w:r>
      <w:r>
        <w:rPr>
          <w:rtl/>
        </w:rPr>
        <w:t>–</w:t>
      </w:r>
      <w:r>
        <w:rPr>
          <w:rFonts w:hint="cs"/>
          <w:rtl/>
        </w:rPr>
        <w:t xml:space="preserve"> ניתן מכוח חוק רישוי עסקים לעסקים טעוני רישוי. ברשיון נקבעים תנאים שמטרתם הקטנת מניעת זיהום סביבתי בתחומי השפכים, החומרים המסוכנים, זיהום אוויר ועוד. כמו כן נקבעים אמצעי בקרה, ניטור, ד</w:t>
      </w:r>
      <w:r>
        <w:rPr>
          <w:rFonts w:hint="cs"/>
          <w:rtl/>
        </w:rPr>
        <w:t>יגום ודיווח.</w:t>
      </w:r>
    </w:p>
    <w:p w14:paraId="382E7142" w14:textId="77777777" w:rsidR="00000000" w:rsidRDefault="00737B0C">
      <w:pPr>
        <w:pStyle w:val="a"/>
        <w:rPr>
          <w:rFonts w:hint="cs"/>
          <w:rtl/>
        </w:rPr>
      </w:pPr>
    </w:p>
    <w:p w14:paraId="68BBCFFC" w14:textId="77777777" w:rsidR="00000000" w:rsidRDefault="00737B0C">
      <w:pPr>
        <w:pStyle w:val="a"/>
        <w:rPr>
          <w:rFonts w:hint="cs"/>
          <w:rtl/>
        </w:rPr>
      </w:pPr>
      <w:r>
        <w:rPr>
          <w:rFonts w:hint="cs"/>
          <w:rtl/>
        </w:rPr>
        <w:t xml:space="preserve">תקנות מכוח החוק למניעת מפגעים </w:t>
      </w:r>
      <w:r>
        <w:rPr>
          <w:rtl/>
        </w:rPr>
        <w:t>–</w:t>
      </w:r>
      <w:r>
        <w:rPr>
          <w:rFonts w:hint="cs"/>
          <w:rtl/>
        </w:rPr>
        <w:t xml:space="preserve"> התקנות המרכזיות (איכות אוויר, התשנ"ב-1992) קובעות את רמת איכות אוויר המותרת ל-21 מזהמים. תקנים אלו נקבעו בהסתמך על המלצות ארגון הבריאות העולמי ותקנים אירופיים אחרים ומשמשים אותנו, בין השאר, לקבוע אם מצב זיהום ה</w:t>
      </w:r>
      <w:r>
        <w:rPr>
          <w:rFonts w:hint="cs"/>
          <w:rtl/>
        </w:rPr>
        <w:t>אוויר באזורים מסוימים מסכן את בריאות האוכלוסייה והסביבה. במידה שכן, נדרשים גורמי הזיהום לצמצם את פליטת המזהמים לסביבה.</w:t>
      </w:r>
    </w:p>
    <w:p w14:paraId="0826DCAE" w14:textId="77777777" w:rsidR="00000000" w:rsidRDefault="00737B0C">
      <w:pPr>
        <w:pStyle w:val="a"/>
        <w:rPr>
          <w:rFonts w:hint="cs"/>
          <w:rtl/>
        </w:rPr>
      </w:pPr>
    </w:p>
    <w:p w14:paraId="55ECA26D" w14:textId="77777777" w:rsidR="00000000" w:rsidRDefault="00737B0C">
      <w:pPr>
        <w:pStyle w:val="a"/>
        <w:rPr>
          <w:rFonts w:hint="cs"/>
          <w:rtl/>
        </w:rPr>
      </w:pPr>
      <w:r>
        <w:rPr>
          <w:rFonts w:hint="cs"/>
          <w:rtl/>
        </w:rPr>
        <w:t xml:space="preserve">צו אישי </w:t>
      </w:r>
      <w:r>
        <w:rPr>
          <w:rtl/>
        </w:rPr>
        <w:t>–</w:t>
      </w:r>
      <w:r>
        <w:rPr>
          <w:rFonts w:hint="cs"/>
          <w:rtl/>
        </w:rPr>
        <w:t xml:space="preserve"> על-פי החוק למניעת מפגעים רשאי השר לאיכות הסביבה להורות לאדם פלוני "הוראות אישיות"  - צו אישי - על הצעדים שעליו לנקוט לשם מניעת</w:t>
      </w:r>
      <w:r>
        <w:rPr>
          <w:rFonts w:hint="cs"/>
          <w:rtl/>
        </w:rPr>
        <w:t xml:space="preserve"> זיהום אוויר חזק או בלתי סביר. במקרה כזה מקבל בעל העסק צו המפרט את הצעדים שעליו לנקוט על מנת להימנע מזיהום אוויר בלתי סביר. עד היום הוצאו למעלה מ-30 צווים אישיים למפעלים שיש להם פוטנציאל זיהום אוויר גבוה </w:t>
      </w:r>
      <w:r>
        <w:rPr>
          <w:rtl/>
        </w:rPr>
        <w:t>–</w:t>
      </w:r>
      <w:r>
        <w:rPr>
          <w:rFonts w:hint="cs"/>
          <w:rtl/>
        </w:rPr>
        <w:t xml:space="preserve"> תחנות כוח, בתי-זיקוק, תעשייה פטרוכימית, מפעלי מלט,</w:t>
      </w:r>
      <w:r>
        <w:rPr>
          <w:rFonts w:hint="cs"/>
          <w:rtl/>
        </w:rPr>
        <w:t xml:space="preserve"> מחצבות ועוד.</w:t>
      </w:r>
    </w:p>
    <w:p w14:paraId="722017AC" w14:textId="77777777" w:rsidR="00000000" w:rsidRDefault="00737B0C">
      <w:pPr>
        <w:pStyle w:val="a"/>
        <w:rPr>
          <w:rFonts w:hint="cs"/>
          <w:rtl/>
        </w:rPr>
      </w:pPr>
    </w:p>
    <w:p w14:paraId="543906C9" w14:textId="77777777" w:rsidR="00000000" w:rsidRDefault="00737B0C">
      <w:pPr>
        <w:pStyle w:val="a"/>
        <w:rPr>
          <w:rFonts w:hint="cs"/>
          <w:rtl/>
        </w:rPr>
      </w:pPr>
      <w:r>
        <w:rPr>
          <w:rFonts w:hint="cs"/>
          <w:rtl/>
        </w:rPr>
        <w:t xml:space="preserve">היתר רעלים </w:t>
      </w:r>
      <w:r>
        <w:rPr>
          <w:rtl/>
        </w:rPr>
        <w:t>–</w:t>
      </w:r>
      <w:r>
        <w:rPr>
          <w:rFonts w:hint="cs"/>
          <w:rtl/>
        </w:rPr>
        <w:t xml:space="preserve"> במקרה שמדובר בפליטת חומרים מסוכנים כהגדרתם בחוק החומרים המסוכנים, ניתן לעשות שימוש גם בהיתר הרעלים, לרבות שלילת היתר הרעלים למפעל שאינו עומד בתנאים, שמשמעותו סגירת הפעילות המזהמת.</w:t>
      </w:r>
    </w:p>
    <w:p w14:paraId="2AC63D0A" w14:textId="77777777" w:rsidR="00000000" w:rsidRDefault="00737B0C">
      <w:pPr>
        <w:pStyle w:val="a"/>
        <w:rPr>
          <w:rFonts w:hint="cs"/>
          <w:rtl/>
        </w:rPr>
      </w:pPr>
    </w:p>
    <w:p w14:paraId="12207151" w14:textId="77777777" w:rsidR="00000000" w:rsidRDefault="00737B0C">
      <w:pPr>
        <w:pStyle w:val="a"/>
        <w:rPr>
          <w:rFonts w:hint="cs"/>
          <w:rtl/>
        </w:rPr>
      </w:pPr>
      <w:r>
        <w:rPr>
          <w:rFonts w:hint="cs"/>
          <w:rtl/>
        </w:rPr>
        <w:t>בשנת 1998 נחתמה אמנה בין המשרד לאיכות הסביבה וב</w:t>
      </w:r>
      <w:r>
        <w:rPr>
          <w:rFonts w:hint="cs"/>
          <w:rtl/>
        </w:rPr>
        <w:t>ין התאחדות התעשיינים, שמגדירה סטנדרטים אירופיים בנוגע לפליטת מזהמים לאוויר. לאמנה הצטרפו כ-140 מפעלים, בהם מפעלי התעשייה הגדולים ביותר בארץ. התקנים המוגדרים באמנה מחייבים את המפעל ומשמשים לאכיפה על-ידי המשרד לאיכות הסביבה כחלק מחוק רישוי עסקים.</w:t>
      </w:r>
    </w:p>
    <w:p w14:paraId="01A7EB40" w14:textId="77777777" w:rsidR="00000000" w:rsidRDefault="00737B0C">
      <w:pPr>
        <w:pStyle w:val="a"/>
        <w:rPr>
          <w:rFonts w:hint="cs"/>
          <w:rtl/>
        </w:rPr>
      </w:pPr>
    </w:p>
    <w:p w14:paraId="21F899EB" w14:textId="77777777" w:rsidR="00000000" w:rsidRDefault="00737B0C">
      <w:pPr>
        <w:pStyle w:val="a"/>
        <w:rPr>
          <w:rFonts w:hint="cs"/>
          <w:rtl/>
        </w:rPr>
      </w:pPr>
      <w:r>
        <w:rPr>
          <w:rFonts w:hint="cs"/>
          <w:rtl/>
        </w:rPr>
        <w:t>כנגד מפעלי</w:t>
      </w:r>
      <w:r>
        <w:rPr>
          <w:rFonts w:hint="cs"/>
          <w:rtl/>
        </w:rPr>
        <w:t>ם המפירים את התנאים שניתנו להם ברשיון עסק, צו אישי, תקנה, ננקטות פעולות אכיפה מינהליות ומשפטית: נשלחות התראות, נערכים שימועים ונפתחים תיקי חקירה. בחלק מהמקרים המפעלים מתקנים את המפגע. בחלק מהמקרים ניתן על-ידי המשרד לוח זמנים לתיקונים על-פי הסכם עם המפעל או</w:t>
      </w:r>
      <w:r>
        <w:rPr>
          <w:rFonts w:hint="cs"/>
          <w:rtl/>
        </w:rPr>
        <w:t xml:space="preserve"> במסגרת רשיון עסק/צו אישי. במקרים שבהם החריגות גבוהות במיוחד או חוזרות, נפתחים תיקי חקירה.</w:t>
      </w:r>
    </w:p>
    <w:p w14:paraId="59359188" w14:textId="77777777" w:rsidR="00000000" w:rsidRDefault="00737B0C">
      <w:pPr>
        <w:pStyle w:val="a"/>
        <w:rPr>
          <w:rFonts w:hint="cs"/>
          <w:rtl/>
        </w:rPr>
      </w:pPr>
    </w:p>
    <w:p w14:paraId="771CE67B" w14:textId="77777777" w:rsidR="00000000" w:rsidRDefault="00737B0C">
      <w:pPr>
        <w:pStyle w:val="a"/>
        <w:rPr>
          <w:rFonts w:hint="cs"/>
          <w:rtl/>
        </w:rPr>
      </w:pPr>
      <w:r>
        <w:rPr>
          <w:rFonts w:hint="cs"/>
          <w:rtl/>
        </w:rPr>
        <w:t xml:space="preserve">להלן הפעולות שננקטו לגבי המפעלים שחרגו בשנת 2002: בדיקות פתע </w:t>
      </w:r>
      <w:r>
        <w:rPr>
          <w:rtl/>
        </w:rPr>
        <w:t>–</w:t>
      </w:r>
      <w:r>
        <w:rPr>
          <w:rFonts w:hint="cs"/>
          <w:rtl/>
        </w:rPr>
        <w:t xml:space="preserve"> סיכום אכיפה 2002 </w:t>
      </w:r>
      <w:r>
        <w:rPr>
          <w:rtl/>
        </w:rPr>
        <w:t>–</w:t>
      </w:r>
    </w:p>
    <w:p w14:paraId="2AC2FD90" w14:textId="77777777" w:rsidR="00000000" w:rsidRDefault="00737B0C">
      <w:pPr>
        <w:pStyle w:val="a"/>
        <w:rPr>
          <w:rFonts w:hint="cs"/>
          <w:rtl/>
        </w:rPr>
      </w:pPr>
    </w:p>
    <w:p w14:paraId="158640FA" w14:textId="77777777" w:rsidR="00000000" w:rsidRDefault="00737B0C">
      <w:pPr>
        <w:pStyle w:val="a"/>
        <w:rPr>
          <w:rFonts w:hint="cs"/>
          <w:rtl/>
        </w:rPr>
      </w:pPr>
      <w:r>
        <w:rPr>
          <w:rFonts w:hint="cs"/>
          <w:rtl/>
        </w:rPr>
        <w:t xml:space="preserve">מספר מפעלים חורגים: מחוז צפון </w:t>
      </w:r>
      <w:r>
        <w:rPr>
          <w:rtl/>
        </w:rPr>
        <w:t>–</w:t>
      </w:r>
      <w:r>
        <w:rPr>
          <w:rFonts w:hint="cs"/>
          <w:rtl/>
        </w:rPr>
        <w:t xml:space="preserve"> 12; מחוז חיפה </w:t>
      </w:r>
      <w:r>
        <w:rPr>
          <w:rtl/>
        </w:rPr>
        <w:t>–</w:t>
      </w:r>
      <w:r>
        <w:rPr>
          <w:rFonts w:hint="cs"/>
          <w:rtl/>
        </w:rPr>
        <w:t xml:space="preserve"> 6; מחוז מרכז </w:t>
      </w:r>
      <w:r>
        <w:rPr>
          <w:rtl/>
        </w:rPr>
        <w:t>–</w:t>
      </w:r>
      <w:r>
        <w:rPr>
          <w:rFonts w:hint="cs"/>
          <w:rtl/>
        </w:rPr>
        <w:t xml:space="preserve"> 4; מחוז תל-אביב </w:t>
      </w:r>
      <w:r>
        <w:rPr>
          <w:rtl/>
        </w:rPr>
        <w:t>–</w:t>
      </w:r>
      <w:r>
        <w:rPr>
          <w:rFonts w:hint="cs"/>
          <w:rtl/>
        </w:rPr>
        <w:t xml:space="preserve"> </w:t>
      </w:r>
      <w:r>
        <w:rPr>
          <w:rFonts w:hint="cs"/>
          <w:rtl/>
        </w:rPr>
        <w:t xml:space="preserve">3; מחוז ירושלים </w:t>
      </w:r>
      <w:r>
        <w:rPr>
          <w:rtl/>
        </w:rPr>
        <w:t>–</w:t>
      </w:r>
      <w:r>
        <w:rPr>
          <w:rFonts w:hint="cs"/>
          <w:rtl/>
        </w:rPr>
        <w:t xml:space="preserve"> 4; מחוז דרום </w:t>
      </w:r>
      <w:r>
        <w:rPr>
          <w:rtl/>
        </w:rPr>
        <w:t>–</w:t>
      </w:r>
      <w:r>
        <w:rPr>
          <w:rFonts w:hint="cs"/>
          <w:rtl/>
        </w:rPr>
        <w:t xml:space="preserve"> 20; סך הכול </w:t>
      </w:r>
      <w:r>
        <w:rPr>
          <w:rtl/>
        </w:rPr>
        <w:t>–</w:t>
      </w:r>
      <w:r>
        <w:rPr>
          <w:rFonts w:hint="cs"/>
          <w:rtl/>
        </w:rPr>
        <w:t xml:space="preserve"> 49.</w:t>
      </w:r>
    </w:p>
    <w:p w14:paraId="5A776B1E" w14:textId="77777777" w:rsidR="00000000" w:rsidRDefault="00737B0C">
      <w:pPr>
        <w:pStyle w:val="a"/>
        <w:rPr>
          <w:rFonts w:hint="cs"/>
          <w:rtl/>
        </w:rPr>
      </w:pPr>
    </w:p>
    <w:p w14:paraId="325555DC" w14:textId="77777777" w:rsidR="00000000" w:rsidRDefault="00737B0C">
      <w:pPr>
        <w:pStyle w:val="a"/>
        <w:rPr>
          <w:rFonts w:hint="cs"/>
          <w:rtl/>
        </w:rPr>
      </w:pPr>
      <w:r>
        <w:rPr>
          <w:rFonts w:hint="cs"/>
          <w:rtl/>
        </w:rPr>
        <w:t xml:space="preserve">מספר מפעלים שביצעו תיקון לאחר התראה או שימוע (בחלק מהמפעלים נערכה בדיקת פתע חוזרת או בדיקה על-ידי המפעל שהראתה עמידה בתקנים; בחלק עדיין לא נערכה בדיקה חוזרת לאימות העמידה בתקן): מחוז צפון </w:t>
      </w:r>
      <w:r>
        <w:rPr>
          <w:rtl/>
        </w:rPr>
        <w:t>–</w:t>
      </w:r>
      <w:r>
        <w:rPr>
          <w:rFonts w:hint="cs"/>
          <w:rtl/>
        </w:rPr>
        <w:t xml:space="preserve"> 6; מחוז חיפה </w:t>
      </w:r>
      <w:r>
        <w:rPr>
          <w:rtl/>
        </w:rPr>
        <w:t>–</w:t>
      </w:r>
      <w:r>
        <w:rPr>
          <w:rFonts w:hint="cs"/>
          <w:rtl/>
        </w:rPr>
        <w:t xml:space="preserve"> 3; מחוז מרכז </w:t>
      </w:r>
      <w:r>
        <w:rPr>
          <w:rtl/>
        </w:rPr>
        <w:t>–</w:t>
      </w:r>
      <w:r>
        <w:rPr>
          <w:rFonts w:hint="cs"/>
          <w:rtl/>
        </w:rPr>
        <w:t xml:space="preserve"> 1 (מחצבת מודיעין חרגה ב-2001 וביצעה תיקונים. הבדיקה ב-2002 נועדה לבדוק אם אכן תיקנו החריגות. הבדיקה הופסקה באמצע עקב הפסקת הייצור וייתכן שזו הסיבה לחריגה. יש צורך בבדיקה חוזרת.); מחוז תל-אביב </w:t>
      </w:r>
      <w:r>
        <w:rPr>
          <w:rtl/>
        </w:rPr>
        <w:t>–</w:t>
      </w:r>
      <w:r>
        <w:rPr>
          <w:rFonts w:hint="cs"/>
          <w:rtl/>
        </w:rPr>
        <w:t xml:space="preserve"> 1; מחוז ירושלים </w:t>
      </w:r>
      <w:r>
        <w:rPr>
          <w:rtl/>
        </w:rPr>
        <w:t>–</w:t>
      </w:r>
      <w:r>
        <w:rPr>
          <w:rFonts w:hint="cs"/>
          <w:rtl/>
        </w:rPr>
        <w:t xml:space="preserve"> 2; מחוז דרום </w:t>
      </w:r>
      <w:r>
        <w:rPr>
          <w:rtl/>
        </w:rPr>
        <w:t>–</w:t>
      </w:r>
      <w:r>
        <w:rPr>
          <w:rFonts w:hint="cs"/>
          <w:rtl/>
        </w:rPr>
        <w:t xml:space="preserve"> 11; סך הכול -</w:t>
      </w:r>
      <w:r>
        <w:rPr>
          <w:rFonts w:hint="cs"/>
          <w:rtl/>
        </w:rPr>
        <w:t xml:space="preserve"> 24.</w:t>
      </w:r>
    </w:p>
    <w:p w14:paraId="0ECBAB59" w14:textId="77777777" w:rsidR="00000000" w:rsidRDefault="00737B0C">
      <w:pPr>
        <w:pStyle w:val="a"/>
        <w:rPr>
          <w:rFonts w:hint="cs"/>
          <w:rtl/>
        </w:rPr>
      </w:pPr>
    </w:p>
    <w:p w14:paraId="36792151" w14:textId="77777777" w:rsidR="00000000" w:rsidRDefault="00737B0C">
      <w:pPr>
        <w:pStyle w:val="a"/>
        <w:rPr>
          <w:rFonts w:hint="cs"/>
          <w:rtl/>
        </w:rPr>
      </w:pPr>
      <w:r>
        <w:rPr>
          <w:rFonts w:hint="cs"/>
          <w:rtl/>
        </w:rPr>
        <w:t xml:space="preserve">מספר מפעלים שקיבלו תאריכי יעד לתיקון ל-2003 על-פי סיכום עם המחוז: מחוז צפון </w:t>
      </w:r>
      <w:r>
        <w:rPr>
          <w:rtl/>
        </w:rPr>
        <w:t>–</w:t>
      </w:r>
      <w:r>
        <w:rPr>
          <w:rFonts w:hint="cs"/>
          <w:rtl/>
        </w:rPr>
        <w:t xml:space="preserve"> 1; מחוז חיפה </w:t>
      </w:r>
      <w:r>
        <w:rPr>
          <w:rtl/>
        </w:rPr>
        <w:t>–</w:t>
      </w:r>
      <w:r>
        <w:rPr>
          <w:rFonts w:hint="cs"/>
          <w:rtl/>
        </w:rPr>
        <w:t xml:space="preserve"> 2; מחוז מרכז </w:t>
      </w:r>
      <w:r>
        <w:rPr>
          <w:rtl/>
        </w:rPr>
        <w:t>–</w:t>
      </w:r>
      <w:r>
        <w:rPr>
          <w:rFonts w:hint="cs"/>
          <w:rtl/>
        </w:rPr>
        <w:t xml:space="preserve"> 0; מחוז תל-אביב </w:t>
      </w:r>
      <w:r>
        <w:rPr>
          <w:rtl/>
        </w:rPr>
        <w:t>–</w:t>
      </w:r>
      <w:r>
        <w:rPr>
          <w:rFonts w:hint="cs"/>
          <w:rtl/>
        </w:rPr>
        <w:t xml:space="preserve"> 0; מחוז ירושלים </w:t>
      </w:r>
      <w:r>
        <w:rPr>
          <w:rtl/>
        </w:rPr>
        <w:t>–</w:t>
      </w:r>
      <w:r>
        <w:rPr>
          <w:rFonts w:hint="cs"/>
          <w:rtl/>
        </w:rPr>
        <w:t xml:space="preserve"> 0; מחוז דרום </w:t>
      </w:r>
      <w:r>
        <w:rPr>
          <w:rtl/>
        </w:rPr>
        <w:t>–</w:t>
      </w:r>
      <w:r>
        <w:rPr>
          <w:rFonts w:hint="cs"/>
          <w:rtl/>
        </w:rPr>
        <w:t xml:space="preserve"> 0; סך הכול </w:t>
      </w:r>
      <w:r>
        <w:rPr>
          <w:rtl/>
        </w:rPr>
        <w:t>–</w:t>
      </w:r>
      <w:r>
        <w:rPr>
          <w:rFonts w:hint="cs"/>
          <w:rtl/>
        </w:rPr>
        <w:t xml:space="preserve"> 3.</w:t>
      </w:r>
    </w:p>
    <w:p w14:paraId="5FFFEBCD" w14:textId="77777777" w:rsidR="00000000" w:rsidRDefault="00737B0C">
      <w:pPr>
        <w:pStyle w:val="a"/>
        <w:rPr>
          <w:rFonts w:hint="cs"/>
          <w:rtl/>
        </w:rPr>
      </w:pPr>
    </w:p>
    <w:p w14:paraId="78060D55" w14:textId="77777777" w:rsidR="00000000" w:rsidRDefault="00737B0C">
      <w:pPr>
        <w:pStyle w:val="a"/>
        <w:rPr>
          <w:rFonts w:hint="cs"/>
          <w:rtl/>
        </w:rPr>
      </w:pPr>
      <w:r>
        <w:rPr>
          <w:rFonts w:hint="cs"/>
          <w:rtl/>
        </w:rPr>
        <w:t>מספר מפעלים שלהם תוכנית רב-שנתית להפחתת פליטות על-פי לוח זמנים ברשיון עסק:</w:t>
      </w:r>
      <w:r>
        <w:rPr>
          <w:rFonts w:hint="cs"/>
          <w:rtl/>
        </w:rPr>
        <w:t xml:space="preserve"> מחוז צפון </w:t>
      </w:r>
      <w:r>
        <w:rPr>
          <w:rtl/>
        </w:rPr>
        <w:t>–</w:t>
      </w:r>
      <w:r>
        <w:rPr>
          <w:rFonts w:hint="cs"/>
          <w:rtl/>
        </w:rPr>
        <w:t xml:space="preserve"> 1; מחוז חיפה </w:t>
      </w:r>
      <w:r>
        <w:rPr>
          <w:rtl/>
        </w:rPr>
        <w:t>–</w:t>
      </w:r>
      <w:r>
        <w:rPr>
          <w:rFonts w:hint="cs"/>
          <w:rtl/>
        </w:rPr>
        <w:t xml:space="preserve"> 0; מחוז מרכז </w:t>
      </w:r>
      <w:r>
        <w:rPr>
          <w:rtl/>
        </w:rPr>
        <w:t>–</w:t>
      </w:r>
      <w:r>
        <w:rPr>
          <w:rFonts w:hint="cs"/>
          <w:rtl/>
        </w:rPr>
        <w:t xml:space="preserve"> 0; מחוז תל-אביב </w:t>
      </w:r>
      <w:r>
        <w:rPr>
          <w:rtl/>
        </w:rPr>
        <w:t>–</w:t>
      </w:r>
      <w:r>
        <w:rPr>
          <w:rFonts w:hint="cs"/>
          <w:rtl/>
        </w:rPr>
        <w:t xml:space="preserve"> 0; מחוז ירושלים </w:t>
      </w:r>
      <w:r>
        <w:rPr>
          <w:rtl/>
        </w:rPr>
        <w:t>–</w:t>
      </w:r>
      <w:r>
        <w:rPr>
          <w:rFonts w:hint="cs"/>
          <w:rtl/>
        </w:rPr>
        <w:t xml:space="preserve"> 0; מחוז דרום </w:t>
      </w:r>
      <w:r>
        <w:rPr>
          <w:rtl/>
        </w:rPr>
        <w:t>–</w:t>
      </w:r>
      <w:r>
        <w:rPr>
          <w:rFonts w:hint="cs"/>
          <w:rtl/>
        </w:rPr>
        <w:t xml:space="preserve"> 1; סך הכול </w:t>
      </w:r>
      <w:r>
        <w:rPr>
          <w:rtl/>
        </w:rPr>
        <w:t>–</w:t>
      </w:r>
      <w:r>
        <w:rPr>
          <w:rFonts w:hint="cs"/>
          <w:rtl/>
        </w:rPr>
        <w:t xml:space="preserve"> 2.</w:t>
      </w:r>
    </w:p>
    <w:p w14:paraId="1B3A6B5E" w14:textId="77777777" w:rsidR="00000000" w:rsidRDefault="00737B0C">
      <w:pPr>
        <w:pStyle w:val="a"/>
        <w:rPr>
          <w:rFonts w:hint="cs"/>
          <w:rtl/>
        </w:rPr>
      </w:pPr>
    </w:p>
    <w:p w14:paraId="2B35C7CC" w14:textId="77777777" w:rsidR="00000000" w:rsidRDefault="00737B0C">
      <w:pPr>
        <w:pStyle w:val="a"/>
        <w:rPr>
          <w:rFonts w:hint="cs"/>
          <w:rtl/>
        </w:rPr>
      </w:pPr>
      <w:r>
        <w:rPr>
          <w:rFonts w:hint="cs"/>
          <w:rtl/>
        </w:rPr>
        <w:t xml:space="preserve">מספר מפעלים נגדם נפתח תיק חקירה: מחוז צפון </w:t>
      </w:r>
      <w:r>
        <w:rPr>
          <w:rtl/>
        </w:rPr>
        <w:t>–</w:t>
      </w:r>
      <w:r>
        <w:rPr>
          <w:rFonts w:hint="cs"/>
          <w:rtl/>
        </w:rPr>
        <w:t xml:space="preserve"> 1; מחוז חיפה </w:t>
      </w:r>
      <w:r>
        <w:rPr>
          <w:rtl/>
        </w:rPr>
        <w:t>–</w:t>
      </w:r>
      <w:r>
        <w:rPr>
          <w:rFonts w:hint="cs"/>
          <w:rtl/>
        </w:rPr>
        <w:t xml:space="preserve"> 0; מחוז מרכז </w:t>
      </w:r>
      <w:r>
        <w:rPr>
          <w:rtl/>
        </w:rPr>
        <w:t>–</w:t>
      </w:r>
      <w:r>
        <w:rPr>
          <w:rFonts w:hint="cs"/>
          <w:rtl/>
        </w:rPr>
        <w:t xml:space="preserve"> 1; מחוז תל-אביב </w:t>
      </w:r>
      <w:r>
        <w:rPr>
          <w:rtl/>
        </w:rPr>
        <w:t>–</w:t>
      </w:r>
      <w:r>
        <w:rPr>
          <w:rFonts w:hint="cs"/>
          <w:rtl/>
        </w:rPr>
        <w:t xml:space="preserve"> 0; מחוז ירושלים </w:t>
      </w:r>
      <w:r>
        <w:rPr>
          <w:rtl/>
        </w:rPr>
        <w:t>–</w:t>
      </w:r>
      <w:r>
        <w:rPr>
          <w:rFonts w:hint="cs"/>
          <w:rtl/>
        </w:rPr>
        <w:t xml:space="preserve"> 2; מחוז דרום </w:t>
      </w:r>
      <w:r>
        <w:rPr>
          <w:rtl/>
        </w:rPr>
        <w:t>–</w:t>
      </w:r>
      <w:r>
        <w:rPr>
          <w:rFonts w:hint="cs"/>
          <w:rtl/>
        </w:rPr>
        <w:t xml:space="preserve"> 4; סך הכול </w:t>
      </w:r>
      <w:r>
        <w:rPr>
          <w:rtl/>
        </w:rPr>
        <w:t>–</w:t>
      </w:r>
      <w:r>
        <w:rPr>
          <w:rFonts w:hint="cs"/>
          <w:rtl/>
        </w:rPr>
        <w:t xml:space="preserve"> 8.</w:t>
      </w:r>
    </w:p>
    <w:p w14:paraId="493E9DFF" w14:textId="77777777" w:rsidR="00000000" w:rsidRDefault="00737B0C">
      <w:pPr>
        <w:pStyle w:val="a"/>
        <w:rPr>
          <w:rFonts w:hint="cs"/>
          <w:rtl/>
        </w:rPr>
      </w:pPr>
    </w:p>
    <w:p w14:paraId="02402505" w14:textId="77777777" w:rsidR="00000000" w:rsidRDefault="00737B0C">
      <w:pPr>
        <w:pStyle w:val="a"/>
        <w:rPr>
          <w:rFonts w:hint="cs"/>
          <w:rtl/>
        </w:rPr>
      </w:pPr>
      <w:r>
        <w:rPr>
          <w:rFonts w:hint="cs"/>
          <w:rtl/>
        </w:rPr>
        <w:t>מס</w:t>
      </w:r>
      <w:r>
        <w:rPr>
          <w:rFonts w:hint="cs"/>
          <w:rtl/>
        </w:rPr>
        <w:t xml:space="preserve">פר מפעלים בהליך מינהלי התראה/שימוע: מחוז צפון </w:t>
      </w:r>
      <w:r>
        <w:rPr>
          <w:rtl/>
        </w:rPr>
        <w:t>–</w:t>
      </w:r>
      <w:r>
        <w:rPr>
          <w:rFonts w:hint="cs"/>
          <w:rtl/>
        </w:rPr>
        <w:t xml:space="preserve"> 1; מחוז חיפה </w:t>
      </w:r>
      <w:r>
        <w:rPr>
          <w:rtl/>
        </w:rPr>
        <w:t>–</w:t>
      </w:r>
      <w:r>
        <w:rPr>
          <w:rFonts w:hint="cs"/>
          <w:rtl/>
        </w:rPr>
        <w:t xml:space="preserve"> 0; מחוז מרכז </w:t>
      </w:r>
      <w:r>
        <w:rPr>
          <w:rtl/>
        </w:rPr>
        <w:t>–</w:t>
      </w:r>
      <w:r>
        <w:rPr>
          <w:rFonts w:hint="cs"/>
          <w:rtl/>
        </w:rPr>
        <w:t xml:space="preserve"> 0; מחוז תל-אביב </w:t>
      </w:r>
      <w:r>
        <w:rPr>
          <w:rtl/>
        </w:rPr>
        <w:t>–</w:t>
      </w:r>
      <w:r>
        <w:rPr>
          <w:rFonts w:hint="cs"/>
          <w:rtl/>
        </w:rPr>
        <w:t xml:space="preserve"> 2; מחוז ירושלים </w:t>
      </w:r>
      <w:r>
        <w:rPr>
          <w:rtl/>
        </w:rPr>
        <w:t>–</w:t>
      </w:r>
      <w:r>
        <w:rPr>
          <w:rFonts w:hint="cs"/>
          <w:rtl/>
        </w:rPr>
        <w:t xml:space="preserve"> 0; מחוז דרום </w:t>
      </w:r>
      <w:r>
        <w:rPr>
          <w:rtl/>
        </w:rPr>
        <w:t>–</w:t>
      </w:r>
      <w:r>
        <w:rPr>
          <w:rFonts w:hint="cs"/>
          <w:rtl/>
        </w:rPr>
        <w:t xml:space="preserve"> 0; סך הכול </w:t>
      </w:r>
      <w:r>
        <w:rPr>
          <w:rtl/>
        </w:rPr>
        <w:t>–</w:t>
      </w:r>
      <w:r>
        <w:rPr>
          <w:rFonts w:hint="cs"/>
          <w:rtl/>
        </w:rPr>
        <w:t xml:space="preserve"> 3.</w:t>
      </w:r>
    </w:p>
    <w:p w14:paraId="71D8DB13" w14:textId="77777777" w:rsidR="00000000" w:rsidRDefault="00737B0C">
      <w:pPr>
        <w:pStyle w:val="a"/>
        <w:rPr>
          <w:rFonts w:hint="cs"/>
          <w:rtl/>
        </w:rPr>
      </w:pPr>
    </w:p>
    <w:p w14:paraId="275952D4" w14:textId="77777777" w:rsidR="00000000" w:rsidRDefault="00737B0C">
      <w:pPr>
        <w:pStyle w:val="a"/>
        <w:rPr>
          <w:rFonts w:hint="cs"/>
          <w:rtl/>
        </w:rPr>
      </w:pPr>
      <w:r>
        <w:rPr>
          <w:rFonts w:hint="cs"/>
          <w:rtl/>
        </w:rPr>
        <w:t xml:space="preserve">דרישה לבדיקה חוזרת להמשך אכיפה: מחוז צפון </w:t>
      </w:r>
      <w:r>
        <w:rPr>
          <w:rtl/>
        </w:rPr>
        <w:t>–</w:t>
      </w:r>
      <w:r>
        <w:rPr>
          <w:rFonts w:hint="cs"/>
          <w:rtl/>
        </w:rPr>
        <w:t xml:space="preserve"> 2; מחוז חיפה </w:t>
      </w:r>
      <w:r>
        <w:rPr>
          <w:rtl/>
        </w:rPr>
        <w:t>–</w:t>
      </w:r>
      <w:r>
        <w:rPr>
          <w:rFonts w:hint="cs"/>
          <w:rtl/>
        </w:rPr>
        <w:t xml:space="preserve"> 0; מחוז מרכז </w:t>
      </w:r>
      <w:r>
        <w:rPr>
          <w:rtl/>
        </w:rPr>
        <w:t>–</w:t>
      </w:r>
      <w:r>
        <w:rPr>
          <w:rFonts w:hint="cs"/>
          <w:rtl/>
        </w:rPr>
        <w:t xml:space="preserve"> 0; מחוז תל-אביב </w:t>
      </w:r>
      <w:r>
        <w:rPr>
          <w:rtl/>
        </w:rPr>
        <w:t>–</w:t>
      </w:r>
      <w:r>
        <w:rPr>
          <w:rFonts w:hint="cs"/>
          <w:rtl/>
        </w:rPr>
        <w:t xml:space="preserve"> 0; מחוז ירושלים </w:t>
      </w:r>
      <w:r>
        <w:rPr>
          <w:rtl/>
        </w:rPr>
        <w:t>–</w:t>
      </w:r>
      <w:r>
        <w:rPr>
          <w:rFonts w:hint="cs"/>
          <w:rtl/>
        </w:rPr>
        <w:t xml:space="preserve"> </w:t>
      </w:r>
      <w:r>
        <w:rPr>
          <w:rFonts w:hint="cs"/>
          <w:rtl/>
        </w:rPr>
        <w:t xml:space="preserve">0; מחוז דרום </w:t>
      </w:r>
      <w:r>
        <w:rPr>
          <w:rtl/>
        </w:rPr>
        <w:t>–</w:t>
      </w:r>
      <w:r>
        <w:rPr>
          <w:rFonts w:hint="cs"/>
          <w:rtl/>
        </w:rPr>
        <w:t xml:space="preserve"> 3; סך הכול </w:t>
      </w:r>
      <w:r>
        <w:rPr>
          <w:rtl/>
        </w:rPr>
        <w:t>–</w:t>
      </w:r>
      <w:r>
        <w:rPr>
          <w:rFonts w:hint="cs"/>
          <w:rtl/>
        </w:rPr>
        <w:t xml:space="preserve"> 5.</w:t>
      </w:r>
    </w:p>
    <w:p w14:paraId="28CB6137" w14:textId="77777777" w:rsidR="00000000" w:rsidRDefault="00737B0C">
      <w:pPr>
        <w:pStyle w:val="a"/>
        <w:rPr>
          <w:rFonts w:hint="cs"/>
          <w:rtl/>
        </w:rPr>
      </w:pPr>
    </w:p>
    <w:p w14:paraId="1D5D386D" w14:textId="77777777" w:rsidR="00000000" w:rsidRDefault="00737B0C">
      <w:pPr>
        <w:pStyle w:val="a"/>
        <w:rPr>
          <w:rFonts w:hint="cs"/>
          <w:rtl/>
        </w:rPr>
      </w:pPr>
      <w:r>
        <w:rPr>
          <w:rFonts w:hint="cs"/>
          <w:rtl/>
        </w:rPr>
        <w:t xml:space="preserve">מפעל ייסגר או יעבור: מחוז צפון </w:t>
      </w:r>
      <w:r>
        <w:rPr>
          <w:rtl/>
        </w:rPr>
        <w:t>–</w:t>
      </w:r>
      <w:r>
        <w:rPr>
          <w:rFonts w:hint="cs"/>
          <w:rtl/>
        </w:rPr>
        <w:t xml:space="preserve"> 0; מחוז חיפה </w:t>
      </w:r>
      <w:r>
        <w:rPr>
          <w:rtl/>
        </w:rPr>
        <w:t>–</w:t>
      </w:r>
      <w:r>
        <w:rPr>
          <w:rFonts w:hint="cs"/>
          <w:rtl/>
        </w:rPr>
        <w:t xml:space="preserve"> 1; מחוז מרכז </w:t>
      </w:r>
      <w:r>
        <w:rPr>
          <w:rtl/>
        </w:rPr>
        <w:t>–</w:t>
      </w:r>
      <w:r>
        <w:rPr>
          <w:rFonts w:hint="cs"/>
          <w:rtl/>
        </w:rPr>
        <w:t xml:space="preserve"> 0; מחוז תל-אביב </w:t>
      </w:r>
      <w:r>
        <w:rPr>
          <w:rtl/>
        </w:rPr>
        <w:t>–</w:t>
      </w:r>
      <w:r>
        <w:rPr>
          <w:rFonts w:hint="cs"/>
          <w:rtl/>
        </w:rPr>
        <w:t xml:space="preserve"> 0; מחוז ירושלים </w:t>
      </w:r>
      <w:r>
        <w:rPr>
          <w:rtl/>
        </w:rPr>
        <w:t>–</w:t>
      </w:r>
      <w:r>
        <w:rPr>
          <w:rFonts w:hint="cs"/>
          <w:rtl/>
        </w:rPr>
        <w:t xml:space="preserve"> 0; מחוז דרום </w:t>
      </w:r>
      <w:r>
        <w:rPr>
          <w:rtl/>
        </w:rPr>
        <w:t>–</w:t>
      </w:r>
      <w:r>
        <w:rPr>
          <w:rFonts w:hint="cs"/>
          <w:rtl/>
        </w:rPr>
        <w:t xml:space="preserve"> 1; סך הכול </w:t>
      </w:r>
      <w:r>
        <w:rPr>
          <w:rtl/>
        </w:rPr>
        <w:t>–</w:t>
      </w:r>
      <w:r>
        <w:rPr>
          <w:rFonts w:hint="cs"/>
          <w:rtl/>
        </w:rPr>
        <w:t xml:space="preserve"> 2.</w:t>
      </w:r>
    </w:p>
    <w:p w14:paraId="1C4A5EFA" w14:textId="77777777" w:rsidR="00000000" w:rsidRDefault="00737B0C">
      <w:pPr>
        <w:pStyle w:val="a"/>
        <w:rPr>
          <w:rFonts w:hint="cs"/>
          <w:rtl/>
        </w:rPr>
      </w:pPr>
    </w:p>
    <w:p w14:paraId="6C2A6B31" w14:textId="77777777" w:rsidR="00000000" w:rsidRDefault="00737B0C">
      <w:pPr>
        <w:pStyle w:val="a"/>
        <w:rPr>
          <w:rFonts w:hint="cs"/>
          <w:rtl/>
        </w:rPr>
      </w:pPr>
      <w:r>
        <w:rPr>
          <w:rFonts w:hint="cs"/>
          <w:rtl/>
        </w:rPr>
        <w:t xml:space="preserve">מספר מפעלים שלא טופלו: מחוז צפון </w:t>
      </w:r>
      <w:r>
        <w:rPr>
          <w:rtl/>
        </w:rPr>
        <w:t>–</w:t>
      </w:r>
      <w:r>
        <w:rPr>
          <w:rFonts w:hint="cs"/>
          <w:rtl/>
        </w:rPr>
        <w:t xml:space="preserve"> 0; מחוז חיפה </w:t>
      </w:r>
      <w:r>
        <w:rPr>
          <w:rtl/>
        </w:rPr>
        <w:t>–</w:t>
      </w:r>
      <w:r>
        <w:rPr>
          <w:rFonts w:hint="cs"/>
          <w:rtl/>
        </w:rPr>
        <w:t xml:space="preserve"> 0; מחוז מרכז </w:t>
      </w:r>
      <w:r>
        <w:rPr>
          <w:rtl/>
        </w:rPr>
        <w:t>–</w:t>
      </w:r>
      <w:r>
        <w:rPr>
          <w:rFonts w:hint="cs"/>
          <w:rtl/>
        </w:rPr>
        <w:t xml:space="preserve"> 2; מחוז תל-אביב </w:t>
      </w:r>
      <w:r>
        <w:rPr>
          <w:rtl/>
        </w:rPr>
        <w:t>–</w:t>
      </w:r>
      <w:r>
        <w:rPr>
          <w:rFonts w:hint="cs"/>
          <w:rtl/>
        </w:rPr>
        <w:t xml:space="preserve"> 0; מחוז יר</w:t>
      </w:r>
      <w:r>
        <w:rPr>
          <w:rFonts w:hint="cs"/>
          <w:rtl/>
        </w:rPr>
        <w:t xml:space="preserve">ושלים </w:t>
      </w:r>
      <w:r>
        <w:rPr>
          <w:rtl/>
        </w:rPr>
        <w:t>–</w:t>
      </w:r>
      <w:r>
        <w:rPr>
          <w:rFonts w:hint="cs"/>
          <w:rtl/>
        </w:rPr>
        <w:t xml:space="preserve"> 0; מחוז דרום </w:t>
      </w:r>
      <w:r>
        <w:rPr>
          <w:rtl/>
        </w:rPr>
        <w:t>–</w:t>
      </w:r>
      <w:r>
        <w:rPr>
          <w:rFonts w:hint="cs"/>
          <w:rtl/>
        </w:rPr>
        <w:t xml:space="preserve"> 0; סך הכול </w:t>
      </w:r>
      <w:r>
        <w:rPr>
          <w:rtl/>
        </w:rPr>
        <w:t>–</w:t>
      </w:r>
      <w:r>
        <w:rPr>
          <w:rFonts w:hint="cs"/>
          <w:rtl/>
        </w:rPr>
        <w:t xml:space="preserve"> 2.</w:t>
      </w:r>
    </w:p>
    <w:p w14:paraId="325F36DB" w14:textId="77777777" w:rsidR="00000000" w:rsidRDefault="00737B0C">
      <w:pPr>
        <w:pStyle w:val="a"/>
        <w:rPr>
          <w:rFonts w:hint="cs"/>
          <w:rtl/>
        </w:rPr>
      </w:pPr>
    </w:p>
    <w:p w14:paraId="09C8335F" w14:textId="77777777" w:rsidR="00000000" w:rsidRDefault="00737B0C">
      <w:pPr>
        <w:pStyle w:val="Query"/>
        <w:jc w:val="center"/>
        <w:rPr>
          <w:rFonts w:hint="cs"/>
          <w:rtl/>
        </w:rPr>
      </w:pPr>
      <w:bookmarkStart w:id="838" w:name="_Toc47678240"/>
      <w:bookmarkStart w:id="839" w:name="_Toc47682149"/>
      <w:bookmarkStart w:id="840" w:name="_Toc47868549"/>
      <w:bookmarkStart w:id="841" w:name="_Toc47869605"/>
      <w:bookmarkStart w:id="842" w:name="_Toc47869815"/>
      <w:bookmarkStart w:id="843" w:name="_Toc47869959"/>
      <w:bookmarkStart w:id="844" w:name="_Toc49055799"/>
      <w:r>
        <w:rPr>
          <w:rFonts w:hint="cs"/>
          <w:rtl/>
        </w:rPr>
        <w:t>439. פליטת חומרים מסוכנים ממפעלי "נשר" בבית-שמש</w:t>
      </w:r>
      <w:bookmarkEnd w:id="838"/>
      <w:bookmarkEnd w:id="839"/>
      <w:bookmarkEnd w:id="840"/>
      <w:bookmarkEnd w:id="841"/>
      <w:bookmarkEnd w:id="842"/>
      <w:bookmarkEnd w:id="843"/>
      <w:bookmarkEnd w:id="844"/>
    </w:p>
    <w:p w14:paraId="606785BF" w14:textId="77777777" w:rsidR="00000000" w:rsidRDefault="00737B0C">
      <w:pPr>
        <w:pStyle w:val="a"/>
        <w:ind w:firstLine="0"/>
        <w:rPr>
          <w:rFonts w:hint="cs"/>
          <w:rtl/>
        </w:rPr>
      </w:pPr>
    </w:p>
    <w:p w14:paraId="7E82E01A" w14:textId="77777777" w:rsidR="00000000" w:rsidRDefault="00737B0C">
      <w:pPr>
        <w:pStyle w:val="a"/>
        <w:ind w:firstLine="0"/>
        <w:rPr>
          <w:rFonts w:hint="cs"/>
          <w:b/>
          <w:bCs/>
          <w:u w:val="single"/>
          <w:rtl/>
        </w:rPr>
      </w:pPr>
      <w:r>
        <w:rPr>
          <w:rFonts w:hint="cs"/>
          <w:b/>
          <w:bCs/>
          <w:u w:val="single"/>
          <w:rtl/>
        </w:rPr>
        <w:t>חבר הכנסת יעקב ליצמן שאל את השרה לאיכות הסביבה</w:t>
      </w:r>
    </w:p>
    <w:p w14:paraId="7DDC3EFA" w14:textId="77777777" w:rsidR="00000000" w:rsidRDefault="00737B0C">
      <w:pPr>
        <w:pStyle w:val="a"/>
        <w:ind w:firstLine="0"/>
        <w:rPr>
          <w:rFonts w:hint="cs"/>
          <w:rtl/>
        </w:rPr>
      </w:pPr>
      <w:r>
        <w:rPr>
          <w:rFonts w:hint="cs"/>
          <w:rtl/>
        </w:rPr>
        <w:tab/>
        <w:t>ביום ט"ז בתמוז התשס"ג (16 ביולי 2003):</w:t>
      </w:r>
    </w:p>
    <w:p w14:paraId="0568EEA4" w14:textId="77777777" w:rsidR="00000000" w:rsidRDefault="00737B0C">
      <w:pPr>
        <w:pStyle w:val="a"/>
        <w:ind w:firstLine="0"/>
        <w:rPr>
          <w:rFonts w:hint="cs"/>
          <w:rtl/>
        </w:rPr>
      </w:pPr>
    </w:p>
    <w:p w14:paraId="2597B9C2" w14:textId="77777777" w:rsidR="00000000" w:rsidRDefault="00737B0C">
      <w:pPr>
        <w:pStyle w:val="a"/>
        <w:ind w:firstLine="0"/>
        <w:rPr>
          <w:rFonts w:hint="cs"/>
          <w:rtl/>
        </w:rPr>
      </w:pPr>
      <w:r>
        <w:rPr>
          <w:rFonts w:hint="cs"/>
          <w:rtl/>
        </w:rPr>
        <w:tab/>
        <w:t>בעיתונות פורסם, כי מפעלי "נשר" בבית-שמש מתעתדים להקים תחנה לשרפת צמיגים שיפלטו</w:t>
      </w:r>
      <w:r>
        <w:rPr>
          <w:rFonts w:hint="cs"/>
          <w:rtl/>
        </w:rPr>
        <w:t xml:space="preserve"> מזהמים מסרטנים לחלל האוויר. בסקר אחר פורסם, כי שיעור הסובלים מבעיות נשימתיות בקרב ילדי בית-שמש גבוה יחסית מאשר בקרב בני גילם בערים אחרות.</w:t>
      </w:r>
    </w:p>
    <w:p w14:paraId="48BE1973" w14:textId="77777777" w:rsidR="00000000" w:rsidRDefault="00737B0C">
      <w:pPr>
        <w:pStyle w:val="a"/>
        <w:ind w:firstLine="0"/>
        <w:rPr>
          <w:rFonts w:hint="cs"/>
          <w:rtl/>
        </w:rPr>
      </w:pPr>
    </w:p>
    <w:p w14:paraId="3FE31FAD" w14:textId="77777777" w:rsidR="00000000" w:rsidRDefault="00737B0C">
      <w:pPr>
        <w:pStyle w:val="a"/>
        <w:ind w:firstLine="0"/>
        <w:rPr>
          <w:rFonts w:hint="cs"/>
          <w:rtl/>
        </w:rPr>
      </w:pPr>
      <w:r>
        <w:rPr>
          <w:rFonts w:hint="cs"/>
          <w:rtl/>
        </w:rPr>
        <w:tab/>
        <w:t>רצוני לשאול:</w:t>
      </w:r>
    </w:p>
    <w:p w14:paraId="074313F5" w14:textId="77777777" w:rsidR="00000000" w:rsidRDefault="00737B0C">
      <w:pPr>
        <w:pStyle w:val="a"/>
        <w:ind w:firstLine="0"/>
        <w:rPr>
          <w:rFonts w:hint="cs"/>
          <w:rtl/>
        </w:rPr>
      </w:pPr>
    </w:p>
    <w:p w14:paraId="336144E5" w14:textId="77777777" w:rsidR="00000000" w:rsidRDefault="00737B0C">
      <w:pPr>
        <w:pStyle w:val="a"/>
        <w:ind w:firstLine="0"/>
        <w:rPr>
          <w:rFonts w:hint="cs"/>
          <w:rtl/>
        </w:rPr>
      </w:pPr>
      <w:r>
        <w:rPr>
          <w:rFonts w:hint="cs"/>
          <w:rtl/>
        </w:rPr>
        <w:tab/>
        <w:t>1. האם הדברים ידועים למשרדך?</w:t>
      </w:r>
    </w:p>
    <w:p w14:paraId="359CC315" w14:textId="77777777" w:rsidR="00000000" w:rsidRDefault="00737B0C">
      <w:pPr>
        <w:pStyle w:val="a"/>
        <w:ind w:firstLine="0"/>
        <w:rPr>
          <w:rFonts w:hint="cs"/>
          <w:rtl/>
        </w:rPr>
      </w:pPr>
    </w:p>
    <w:p w14:paraId="59F4D7D1" w14:textId="77777777" w:rsidR="00000000" w:rsidRDefault="00737B0C">
      <w:pPr>
        <w:pStyle w:val="a"/>
        <w:ind w:firstLine="0"/>
        <w:rPr>
          <w:rFonts w:hint="cs"/>
          <w:rtl/>
        </w:rPr>
      </w:pPr>
      <w:r>
        <w:rPr>
          <w:rFonts w:hint="cs"/>
          <w:rtl/>
        </w:rPr>
        <w:tab/>
        <w:t>2. מה יעשה משרדך למניעת תופעות אלו?</w:t>
      </w:r>
    </w:p>
    <w:p w14:paraId="210848F1" w14:textId="77777777" w:rsidR="00000000" w:rsidRDefault="00737B0C">
      <w:pPr>
        <w:pStyle w:val="a"/>
        <w:ind w:firstLine="0"/>
        <w:rPr>
          <w:rFonts w:hint="cs"/>
          <w:rtl/>
        </w:rPr>
      </w:pPr>
    </w:p>
    <w:p w14:paraId="55E2FB20" w14:textId="77777777" w:rsidR="00000000" w:rsidRDefault="00737B0C">
      <w:pPr>
        <w:pStyle w:val="a"/>
        <w:ind w:firstLine="0"/>
        <w:rPr>
          <w:rFonts w:hint="cs"/>
          <w:rtl/>
        </w:rPr>
      </w:pPr>
      <w:r>
        <w:rPr>
          <w:rFonts w:hint="cs"/>
          <w:rtl/>
        </w:rPr>
        <w:tab/>
        <w:t>3. האם יש תוכנית לשיפור איכות ה</w:t>
      </w:r>
      <w:r>
        <w:rPr>
          <w:rFonts w:hint="cs"/>
          <w:rtl/>
        </w:rPr>
        <w:t>אוויר בבית-שמש?</w:t>
      </w:r>
    </w:p>
    <w:p w14:paraId="7FC8CF97" w14:textId="77777777" w:rsidR="00000000" w:rsidRDefault="00737B0C">
      <w:pPr>
        <w:pStyle w:val="a"/>
        <w:ind w:firstLine="0"/>
        <w:rPr>
          <w:rFonts w:hint="cs"/>
          <w:rtl/>
        </w:rPr>
      </w:pPr>
    </w:p>
    <w:p w14:paraId="55D0D34F" w14:textId="77777777" w:rsidR="00000000" w:rsidRDefault="00737B0C">
      <w:pPr>
        <w:pStyle w:val="a"/>
        <w:ind w:firstLine="0"/>
        <w:rPr>
          <w:rFonts w:hint="cs"/>
          <w:rtl/>
        </w:rPr>
      </w:pPr>
      <w:r>
        <w:rPr>
          <w:rFonts w:hint="cs"/>
          <w:b/>
          <w:bCs/>
          <w:u w:val="single"/>
          <w:rtl/>
        </w:rPr>
        <w:t>תשובת השרה לאיכות הסביבה יהודית נאות:</w:t>
      </w:r>
    </w:p>
    <w:p w14:paraId="4747567D" w14:textId="77777777" w:rsidR="00000000" w:rsidRDefault="00737B0C">
      <w:pPr>
        <w:pStyle w:val="a"/>
        <w:ind w:firstLine="0"/>
        <w:rPr>
          <w:rFonts w:hint="cs"/>
          <w:rtl/>
        </w:rPr>
      </w:pPr>
      <w:r>
        <w:rPr>
          <w:rFonts w:hint="cs"/>
          <w:rtl/>
        </w:rPr>
        <w:t>(לא נקראה, נמסרה לפרוטוקול)</w:t>
      </w:r>
    </w:p>
    <w:p w14:paraId="16CDDC9E" w14:textId="77777777" w:rsidR="00000000" w:rsidRDefault="00737B0C">
      <w:pPr>
        <w:pStyle w:val="a"/>
        <w:rPr>
          <w:rFonts w:hint="cs"/>
          <w:rtl/>
        </w:rPr>
      </w:pPr>
    </w:p>
    <w:p w14:paraId="72955FC1" w14:textId="77777777" w:rsidR="00000000" w:rsidRDefault="00737B0C">
      <w:pPr>
        <w:pStyle w:val="a"/>
        <w:rPr>
          <w:rFonts w:hint="cs"/>
          <w:rtl/>
        </w:rPr>
      </w:pPr>
      <w:r>
        <w:rPr>
          <w:rFonts w:hint="cs"/>
          <w:rtl/>
        </w:rPr>
        <w:t xml:space="preserve">1. שרפת צמיגים היא בעלת יתרונות סביבתיים לא מבוטלים: מצד אחד, הערך שלהם דומה לזה של פחם ומהווה מקור אנרגיה לא מבוטל, ומן הצד האחר, שרפתם מהווה פתרון לסילוק הפסולת. עם זאת, </w:t>
      </w:r>
      <w:r>
        <w:rPr>
          <w:rFonts w:hint="cs"/>
          <w:rtl/>
        </w:rPr>
        <w:t xml:space="preserve">לשרפת צמיגים תדמית של מקור הגורם לעשן ולריחות, ולכן יש להקפיד כי השרפה תתבצע במתקנים המתאימים לשרפת פסולת </w:t>
      </w:r>
      <w:r>
        <w:rPr>
          <w:rtl/>
        </w:rPr>
        <w:t>–</w:t>
      </w:r>
      <w:r>
        <w:rPr>
          <w:rFonts w:hint="cs"/>
          <w:rtl/>
        </w:rPr>
        <w:t xml:space="preserve"> מתקנים המסוגלים להשמיד או לקלוט את המזהמים. כאן ראוי לציין, כי בעולם יש מפעלי מלט השורפים צמיגים ועושים זאת תוך הקפדה על מניעת פליטת מזהמים לאוויר. </w:t>
      </w:r>
    </w:p>
    <w:p w14:paraId="67875E74" w14:textId="77777777" w:rsidR="00000000" w:rsidRDefault="00737B0C">
      <w:pPr>
        <w:pStyle w:val="a"/>
        <w:rPr>
          <w:rFonts w:hint="cs"/>
          <w:rtl/>
        </w:rPr>
      </w:pPr>
    </w:p>
    <w:p w14:paraId="4F3F8558" w14:textId="77777777" w:rsidR="00000000" w:rsidRDefault="00737B0C">
      <w:pPr>
        <w:pStyle w:val="a"/>
        <w:rPr>
          <w:rFonts w:hint="cs"/>
          <w:rtl/>
        </w:rPr>
      </w:pPr>
      <w:r>
        <w:rPr>
          <w:rFonts w:hint="cs"/>
          <w:rtl/>
        </w:rPr>
        <w:t>על מנת לבחון את ההשלכות הסביבתיות של פעולה זו, ובייחוד בהיבט של זיהום האוויר, המשרד לאיכות הסביבה דרש ממפעל "נשר הרטוב" לבצע את הפעולות הבאות: א. ביצוע ניסוי שרפה מבוקר ומנוטר במשך שישה חודשים על מנת להוכיח יכולת עמידה בתקני הפליטה - המבוססים על התקנים ה</w:t>
      </w:r>
      <w:r>
        <w:rPr>
          <w:rFonts w:hint="cs"/>
          <w:rtl/>
        </w:rPr>
        <w:t xml:space="preserve">אירופיים - ועל מנת לבחון כי אין תוספת זיהום בעקבות שרפת הצמיגים; ב. הקמת ועדה ציבורית </w:t>
      </w:r>
      <w:r>
        <w:rPr>
          <w:rtl/>
        </w:rPr>
        <w:t>–</w:t>
      </w:r>
      <w:r>
        <w:rPr>
          <w:rFonts w:hint="cs"/>
          <w:rtl/>
        </w:rPr>
        <w:t xml:space="preserve"> על מנת לתת ביטוי לכל הנוגעים בדבר ולהבטיח תהליך בעל שקיפות מרבית, קבע המשרד נוהל שרפת צמיגים מפורט הכולל דרישה להקמת ועדה ציבורית, כנהוג במדינות מערביות, ועדה אשר בה יו</w:t>
      </w:r>
      <w:r>
        <w:rPr>
          <w:rFonts w:hint="cs"/>
          <w:rtl/>
        </w:rPr>
        <w:t>כל הציבור להביע את עמדתו ולפרוס את חששותיו וכמובן לקבל עליהם מענה.</w:t>
      </w:r>
    </w:p>
    <w:p w14:paraId="52EB6ED0" w14:textId="77777777" w:rsidR="00000000" w:rsidRDefault="00737B0C">
      <w:pPr>
        <w:pStyle w:val="a"/>
        <w:rPr>
          <w:rFonts w:hint="cs"/>
          <w:rtl/>
        </w:rPr>
      </w:pPr>
    </w:p>
    <w:p w14:paraId="2D070658" w14:textId="77777777" w:rsidR="00000000" w:rsidRDefault="00737B0C">
      <w:pPr>
        <w:pStyle w:val="a"/>
        <w:rPr>
          <w:rFonts w:hint="cs"/>
          <w:rtl/>
        </w:rPr>
      </w:pPr>
      <w:r>
        <w:rPr>
          <w:rFonts w:hint="cs"/>
          <w:rtl/>
        </w:rPr>
        <w:t>הסקר המוזכר בשאילתא נערך בשנת 1994 על-ידי ד"ר עיינה גורן, עובדת המשרד לאיכות הסביבה דאז. בסקר נערכה השוואה מבחינת תפקודי מערכת הנשימה בין קבוצות ילדים בכיתות ב'--ו' באזור בית-שמש ובאזור גב</w:t>
      </w:r>
      <w:r>
        <w:rPr>
          <w:rFonts w:hint="cs"/>
          <w:rtl/>
        </w:rPr>
        <w:t>עת-שרת. ממצאי הסקר הצביעו על "מגמה של שכיחות גבוהה יותר של רוב הסימפטומים הנשימתיים ושל חלק ממחלות דרכי הנשימה בקרב ילדים המתגוררים באזור בית-שמש בהשוואה לילדים המתגוררים בגבעת-שרת". על-פי הסקר, הגורם העיקרי לכך הוא ריכוזים גבוהים של אבק מרחף, כאשר בחלק גד</w:t>
      </w:r>
      <w:r>
        <w:rPr>
          <w:rFonts w:hint="cs"/>
          <w:rtl/>
        </w:rPr>
        <w:t xml:space="preserve">ול מהמדידות שנערכו אז הסתמנה חריגה מהתקן הישראלי. תוצאות ניטור של מנ"א </w:t>
      </w:r>
      <w:r>
        <w:rPr>
          <w:rtl/>
        </w:rPr>
        <w:t>–</w:t>
      </w:r>
      <w:r>
        <w:rPr>
          <w:rFonts w:hint="cs"/>
          <w:rtl/>
        </w:rPr>
        <w:t xml:space="preserve"> מרכז ניטור אוויר - בבית-שמש בשנים 2001-2003 מצביעות על חריגות מהתקן היממתי של חלקיקים נשימים, אשר ברובן המכריע קרו בימים שבהם שררו סופות אבק, כאשר בשנת 2003 - עד אמצע יולי - נמדדו 17 </w:t>
      </w:r>
      <w:r>
        <w:rPr>
          <w:rFonts w:hint="cs"/>
          <w:rtl/>
        </w:rPr>
        <w:t>חריגות שכולן קרו בימים של סופות אבק. מקורות נוספים לאבק מרחף באזור בית-שמש הם: מפעל המלט "נשר הרטוב" ומחצבות  - נשר, רויכמן, הרטוב, ורד וכינרת.</w:t>
      </w:r>
    </w:p>
    <w:p w14:paraId="018B1D36" w14:textId="77777777" w:rsidR="00000000" w:rsidRDefault="00737B0C">
      <w:pPr>
        <w:pStyle w:val="a"/>
        <w:rPr>
          <w:rFonts w:hint="cs"/>
          <w:rtl/>
        </w:rPr>
      </w:pPr>
    </w:p>
    <w:p w14:paraId="50EC5FC8" w14:textId="77777777" w:rsidR="00000000" w:rsidRDefault="00737B0C">
      <w:pPr>
        <w:pStyle w:val="a"/>
        <w:rPr>
          <w:rFonts w:hint="cs"/>
          <w:rtl/>
        </w:rPr>
      </w:pPr>
      <w:r>
        <w:rPr>
          <w:rFonts w:hint="cs"/>
          <w:rtl/>
        </w:rPr>
        <w:t>2. למחצבות באזור בית-שמש הוצאו צווים אישיים הקובעים צעדים לצמצום זיהום אוויר. בשנת 1998 פורסמו התקנות למניעת מפ</w:t>
      </w:r>
      <w:r>
        <w:rPr>
          <w:rFonts w:hint="cs"/>
          <w:rtl/>
        </w:rPr>
        <w:t xml:space="preserve">געים </w:t>
      </w:r>
      <w:r>
        <w:rPr>
          <w:rtl/>
        </w:rPr>
        <w:t>–</w:t>
      </w:r>
      <w:r>
        <w:rPr>
          <w:rFonts w:hint="cs"/>
          <w:rtl/>
        </w:rPr>
        <w:t xml:space="preserve"> מניעת זיהום אוויר ורעש ממחצבה. צעדים אלו הביאו לצמצום רמת זיהום האוויר באזור, וכיום, על סמך ניתוח הנתונים של תחנת הניטור בבית-שמש, המקור הטבעי - סופות אבק - הוא הגורם העיקרי לחריגות מהתקנים. נציין כי המחצבות באזור בית-שמש מיישמות את התקנות, למעט מחצ</w:t>
      </w:r>
      <w:r>
        <w:rPr>
          <w:rFonts w:hint="cs"/>
          <w:rtl/>
        </w:rPr>
        <w:t>בת הרטוב, שנגדה התחלנו בהליכים משפטיים.</w:t>
      </w:r>
    </w:p>
    <w:p w14:paraId="17235A38" w14:textId="77777777" w:rsidR="00000000" w:rsidRDefault="00737B0C">
      <w:pPr>
        <w:pStyle w:val="a"/>
        <w:rPr>
          <w:rFonts w:hint="cs"/>
          <w:rtl/>
        </w:rPr>
      </w:pPr>
    </w:p>
    <w:p w14:paraId="4248DE20" w14:textId="77777777" w:rsidR="00000000" w:rsidRDefault="00737B0C">
      <w:pPr>
        <w:pStyle w:val="a"/>
        <w:rPr>
          <w:rFonts w:hint="cs"/>
          <w:rtl/>
        </w:rPr>
      </w:pPr>
      <w:r>
        <w:rPr>
          <w:rFonts w:hint="cs"/>
          <w:rtl/>
        </w:rPr>
        <w:t>3. נוסף על ניטור המחצבות ומפעל המלט "נשר הרטוב", שהחל בשנות ה-90, החל המשרד בשנת 2002 לאכוף את תנאי רשיון העסק בנושא איכות אוויר על מפעלים נוספים בסדר גודל בינוני וקטן באזורי התעשייה של בית-שמש ובאזור התעשייה הרטוב,</w:t>
      </w:r>
      <w:r>
        <w:rPr>
          <w:rFonts w:hint="cs"/>
          <w:rtl/>
        </w:rPr>
        <w:t xml:space="preserve"> המצוי בתחום שיפוט מועצה אזורית מטה-יהודה אך גובל בשטח העיר בית-שמש. </w:t>
      </w:r>
    </w:p>
    <w:p w14:paraId="007E4BEB" w14:textId="77777777" w:rsidR="00000000" w:rsidRDefault="00737B0C">
      <w:pPr>
        <w:pStyle w:val="a"/>
        <w:rPr>
          <w:rFonts w:hint="cs"/>
          <w:rtl/>
        </w:rPr>
      </w:pPr>
    </w:p>
    <w:p w14:paraId="08332521" w14:textId="77777777" w:rsidR="00000000" w:rsidRDefault="00737B0C">
      <w:pPr>
        <w:pStyle w:val="a"/>
        <w:rPr>
          <w:rFonts w:hint="cs"/>
          <w:rtl/>
        </w:rPr>
      </w:pPr>
      <w:r>
        <w:rPr>
          <w:rFonts w:hint="cs"/>
          <w:rtl/>
        </w:rPr>
        <w:t>במהלך השנה וחצי האחרונה נערכו דגימות ארובה הן על-ידי המפעלים והן על-ידינו  - דגימות פתע - במפעלים באים: "נשר הרטוב", "ליעד כימיקלים", "אבקו", "רלצו", "מנועי בית-שמש", מפעל "אלקיים", "על</w:t>
      </w:r>
      <w:r>
        <w:rPr>
          <w:rFonts w:hint="cs"/>
          <w:rtl/>
        </w:rPr>
        <w:t>ית", "תדמיר" ומפעלי בטון שונים. מרבית מפעלים אלו עמדו בתקנים, למעט המפעלים "אבקו", "רלצו", "אלקיים" ו"עלית", שנגדם החלנו בהליכי אכיפה מינהליים. בכוונת המשרד להמשיך בפעולה זו ולבצע דגימות נוספות על מנת לוודא שגם בעתיד מפעלים לא יחרגו מהתקנים שנקבעו להם.</w:t>
      </w:r>
    </w:p>
    <w:p w14:paraId="2D2423A7" w14:textId="77777777" w:rsidR="00000000" w:rsidRDefault="00737B0C">
      <w:pPr>
        <w:pStyle w:val="a"/>
        <w:rPr>
          <w:rFonts w:hint="cs"/>
          <w:rtl/>
        </w:rPr>
      </w:pPr>
    </w:p>
    <w:p w14:paraId="5E7899A4" w14:textId="77777777" w:rsidR="00000000" w:rsidRDefault="00737B0C">
      <w:pPr>
        <w:pStyle w:val="Subject"/>
        <w:rPr>
          <w:rtl/>
        </w:rPr>
      </w:pPr>
    </w:p>
    <w:p w14:paraId="53AB1436" w14:textId="77777777" w:rsidR="00000000" w:rsidRDefault="00737B0C">
      <w:pPr>
        <w:pStyle w:val="Subject"/>
        <w:rPr>
          <w:rFonts w:hint="cs"/>
          <w:rtl/>
        </w:rPr>
      </w:pPr>
      <w:bookmarkStart w:id="845" w:name="_Toc47678241"/>
      <w:bookmarkStart w:id="846" w:name="_Toc47682150"/>
      <w:bookmarkStart w:id="847" w:name="_Toc47868550"/>
      <w:bookmarkStart w:id="848" w:name="_Toc47869606"/>
      <w:bookmarkStart w:id="849" w:name="_Toc47869816"/>
      <w:bookmarkStart w:id="850" w:name="_Toc47869960"/>
      <w:bookmarkStart w:id="851" w:name="_Toc49055800"/>
      <w:r>
        <w:rPr>
          <w:rFonts w:hint="cs"/>
          <w:rtl/>
        </w:rPr>
        <w:t>ה</w:t>
      </w:r>
      <w:r>
        <w:rPr>
          <w:rFonts w:hint="cs"/>
          <w:rtl/>
        </w:rPr>
        <w:t>צעת חוק להנצחת זכרו של מנחם בגין (תיקון), התשס"ג-2003;</w:t>
      </w:r>
      <w:bookmarkEnd w:id="845"/>
      <w:bookmarkEnd w:id="846"/>
      <w:bookmarkEnd w:id="847"/>
      <w:bookmarkEnd w:id="848"/>
      <w:bookmarkEnd w:id="849"/>
      <w:bookmarkEnd w:id="850"/>
      <w:bookmarkEnd w:id="851"/>
    </w:p>
    <w:p w14:paraId="653345DD" w14:textId="77777777" w:rsidR="00000000" w:rsidRDefault="00737B0C">
      <w:pPr>
        <w:pStyle w:val="Subject"/>
        <w:rPr>
          <w:rFonts w:hint="cs"/>
          <w:rtl/>
        </w:rPr>
      </w:pPr>
      <w:bookmarkStart w:id="852" w:name="_Toc47678242"/>
      <w:bookmarkStart w:id="853" w:name="_Toc47682151"/>
      <w:bookmarkStart w:id="854" w:name="_Toc47868551"/>
      <w:bookmarkStart w:id="855" w:name="_Toc47869607"/>
      <w:bookmarkStart w:id="856" w:name="_Toc47869817"/>
      <w:bookmarkStart w:id="857" w:name="_Toc47869961"/>
      <w:bookmarkStart w:id="858" w:name="_Toc49055801"/>
      <w:r>
        <w:rPr>
          <w:rFonts w:hint="cs"/>
          <w:rtl/>
        </w:rPr>
        <w:t>הצעת חוק המרכז להנצחת זכרו של יצחק רבין (תיקון), התשס"ג-2003</w:t>
      </w:r>
      <w:bookmarkEnd w:id="852"/>
      <w:bookmarkEnd w:id="853"/>
      <w:bookmarkEnd w:id="854"/>
      <w:bookmarkEnd w:id="855"/>
      <w:bookmarkEnd w:id="856"/>
      <w:bookmarkEnd w:id="857"/>
      <w:bookmarkEnd w:id="858"/>
    </w:p>
    <w:p w14:paraId="7B0C1EDA" w14:textId="77777777" w:rsidR="00000000" w:rsidRDefault="00737B0C">
      <w:pPr>
        <w:pStyle w:val="a"/>
        <w:rPr>
          <w:rFonts w:hint="cs"/>
          <w:rtl/>
        </w:rPr>
      </w:pPr>
      <w:r>
        <w:rPr>
          <w:rtl/>
        </w:rPr>
        <w:t xml:space="preserve">[רשומות (הצעות חוק, חוב' </w:t>
      </w:r>
      <w:r>
        <w:rPr>
          <w:rFonts w:hint="cs"/>
          <w:rtl/>
        </w:rPr>
        <w:t>מ/46</w:t>
      </w:r>
      <w:r>
        <w:rPr>
          <w:rtl/>
        </w:rPr>
        <w:t>)</w:t>
      </w:r>
      <w:r>
        <w:rPr>
          <w:rFonts w:hint="cs"/>
          <w:rtl/>
        </w:rPr>
        <w:t>.</w:t>
      </w:r>
      <w:r>
        <w:rPr>
          <w:rtl/>
        </w:rPr>
        <w:t>]</w:t>
      </w:r>
    </w:p>
    <w:p w14:paraId="1B087CCB" w14:textId="77777777" w:rsidR="00000000" w:rsidRDefault="00737B0C">
      <w:pPr>
        <w:pStyle w:val="SubjectSub"/>
        <w:rPr>
          <w:rFonts w:hint="cs"/>
          <w:rtl/>
        </w:rPr>
      </w:pPr>
      <w:r>
        <w:rPr>
          <w:rFonts w:hint="cs"/>
          <w:rtl/>
        </w:rPr>
        <w:t>(קריאה ראשונה)</w:t>
      </w:r>
    </w:p>
    <w:p w14:paraId="2FA84B4B" w14:textId="77777777" w:rsidR="00000000" w:rsidRDefault="00737B0C">
      <w:pPr>
        <w:pStyle w:val="SubjectSub"/>
        <w:rPr>
          <w:rFonts w:hint="cs"/>
          <w:rtl/>
        </w:rPr>
      </w:pPr>
    </w:p>
    <w:p w14:paraId="665D4406" w14:textId="77777777" w:rsidR="00000000" w:rsidRDefault="00737B0C">
      <w:pPr>
        <w:pStyle w:val="ad"/>
        <w:rPr>
          <w:rtl/>
        </w:rPr>
      </w:pPr>
      <w:r>
        <w:rPr>
          <w:rtl/>
        </w:rPr>
        <w:t>היו"ר</w:t>
      </w:r>
      <w:r>
        <w:rPr>
          <w:rFonts w:hint="cs"/>
          <w:rtl/>
        </w:rPr>
        <w:t xml:space="preserve"> מוחמד ברכה</w:t>
      </w:r>
      <w:r>
        <w:rPr>
          <w:rtl/>
        </w:rPr>
        <w:t>:</w:t>
      </w:r>
    </w:p>
    <w:p w14:paraId="23079AD5" w14:textId="77777777" w:rsidR="00000000" w:rsidRDefault="00737B0C">
      <w:pPr>
        <w:pStyle w:val="a"/>
        <w:rPr>
          <w:rtl/>
        </w:rPr>
      </w:pPr>
    </w:p>
    <w:p w14:paraId="75CBB27F" w14:textId="77777777" w:rsidR="00000000" w:rsidRDefault="00737B0C">
      <w:pPr>
        <w:pStyle w:val="a"/>
        <w:rPr>
          <w:rFonts w:hint="cs"/>
          <w:rtl/>
        </w:rPr>
      </w:pPr>
      <w:r>
        <w:rPr>
          <w:rFonts w:hint="cs"/>
          <w:rtl/>
        </w:rPr>
        <w:t>אנחנו עוברים לנושא הבא. אנחנו מקיימים דיון משולב על שתי הצעות חוק המובאו</w:t>
      </w:r>
      <w:r>
        <w:rPr>
          <w:rFonts w:hint="cs"/>
          <w:rtl/>
        </w:rPr>
        <w:t xml:space="preserve">ת לקריאה ראשונה:  הצעת חוק להנצחת זכרו של מנחם בגין (תיקון), התשס"ג-2003, והצעת חוק המרכז להנצחת זכרו של יצחק רבין (תיקון), התשס"ג-2003. יציג את שתי הצעות החוק השר גדעון עזרא. בבקשה, אדוני. </w:t>
      </w:r>
    </w:p>
    <w:p w14:paraId="228B992A" w14:textId="77777777" w:rsidR="00000000" w:rsidRDefault="00737B0C">
      <w:pPr>
        <w:pStyle w:val="a"/>
        <w:rPr>
          <w:rFonts w:hint="cs"/>
          <w:rtl/>
        </w:rPr>
      </w:pPr>
    </w:p>
    <w:p w14:paraId="607FB0CE" w14:textId="77777777" w:rsidR="00000000" w:rsidRDefault="00737B0C">
      <w:pPr>
        <w:pStyle w:val="Speaker"/>
        <w:rPr>
          <w:rtl/>
        </w:rPr>
      </w:pPr>
      <w:bookmarkStart w:id="859" w:name="FS000000474T30_07_2003_23_24_04"/>
      <w:bookmarkStart w:id="860" w:name="_Toc47678243"/>
      <w:bookmarkStart w:id="861" w:name="_Toc49055802"/>
      <w:bookmarkEnd w:id="859"/>
      <w:r>
        <w:rPr>
          <w:rFonts w:hint="eastAsia"/>
          <w:rtl/>
        </w:rPr>
        <w:t>השר</w:t>
      </w:r>
      <w:r>
        <w:rPr>
          <w:rtl/>
        </w:rPr>
        <w:t xml:space="preserve"> גדעון עזרא:</w:t>
      </w:r>
      <w:bookmarkEnd w:id="860"/>
      <w:bookmarkEnd w:id="861"/>
    </w:p>
    <w:p w14:paraId="1DAEB2CB" w14:textId="77777777" w:rsidR="00000000" w:rsidRDefault="00737B0C">
      <w:pPr>
        <w:pStyle w:val="a"/>
        <w:rPr>
          <w:rFonts w:hint="cs"/>
          <w:rtl/>
        </w:rPr>
      </w:pPr>
    </w:p>
    <w:p w14:paraId="520DD50F" w14:textId="77777777" w:rsidR="00000000" w:rsidRDefault="00737B0C">
      <w:pPr>
        <w:pStyle w:val="a"/>
        <w:rPr>
          <w:rFonts w:hint="cs"/>
          <w:rtl/>
        </w:rPr>
      </w:pPr>
      <w:r>
        <w:rPr>
          <w:rFonts w:hint="cs"/>
          <w:rtl/>
        </w:rPr>
        <w:t>אדוני היושב-ראש, חברי חברי הכנסת, מדובר בדיון מ</w:t>
      </w:r>
      <w:r>
        <w:rPr>
          <w:rFonts w:hint="cs"/>
          <w:rtl/>
        </w:rPr>
        <w:t xml:space="preserve">אוחד בשתי ההצעות הבאות: הצעת חוק להנצחת זכרו של מנחם בגין (מינוי ראש המרכז) (תיקון), התשס"ג-2003, והצעת חוק המרכז להנצחת זכרו של יצחק רבין (מינוי ראש המרכז) (תיקון), התשס"ג-2003. </w:t>
      </w:r>
    </w:p>
    <w:p w14:paraId="77B38CF1" w14:textId="77777777" w:rsidR="00000000" w:rsidRDefault="00737B0C">
      <w:pPr>
        <w:pStyle w:val="a"/>
        <w:rPr>
          <w:rFonts w:hint="cs"/>
          <w:rtl/>
        </w:rPr>
      </w:pPr>
    </w:p>
    <w:p w14:paraId="3E32FA5A" w14:textId="77777777" w:rsidR="00000000" w:rsidRDefault="00737B0C">
      <w:pPr>
        <w:pStyle w:val="a"/>
        <w:rPr>
          <w:rFonts w:hint="cs"/>
          <w:rtl/>
        </w:rPr>
      </w:pPr>
      <w:r>
        <w:rPr>
          <w:rFonts w:hint="cs"/>
          <w:rtl/>
        </w:rPr>
        <w:t>ובכן, סעיף 18(א) לחוק המרכז להנצחת זכרו של יצחק רבין, התשנ"ז-1997, וסעיף 18</w:t>
      </w:r>
      <w:r>
        <w:rPr>
          <w:rFonts w:hint="cs"/>
          <w:rtl/>
        </w:rPr>
        <w:t xml:space="preserve">(א) לחוק להנצחת זכרו של מנחם בגין, התשנ"ח-1998  - להלן: החוקים - קובעים כי לראש המרכז כמשמעותו בחוקים  - להלן: המרכזים - ימונה אדם שהוא בעל מעמד בשדה ההשכלה הגבוהה. </w:t>
      </w:r>
    </w:p>
    <w:p w14:paraId="44BB31D3" w14:textId="77777777" w:rsidR="00000000" w:rsidRDefault="00737B0C">
      <w:pPr>
        <w:pStyle w:val="a"/>
        <w:rPr>
          <w:rFonts w:hint="cs"/>
          <w:rtl/>
        </w:rPr>
      </w:pPr>
    </w:p>
    <w:p w14:paraId="5C735167" w14:textId="77777777" w:rsidR="00000000" w:rsidRDefault="00737B0C">
      <w:pPr>
        <w:pStyle w:val="a"/>
        <w:rPr>
          <w:rFonts w:hint="cs"/>
          <w:rtl/>
        </w:rPr>
      </w:pPr>
      <w:r>
        <w:rPr>
          <w:rFonts w:hint="cs"/>
          <w:rtl/>
        </w:rPr>
        <w:t>מטלותיו של ראש מרכז כפי שהן קבועות בחוקים אינן מחייבות שעיסוקו יהא דווקא בשדה ההשכלה הגבו</w:t>
      </w:r>
      <w:r>
        <w:rPr>
          <w:rFonts w:hint="cs"/>
          <w:rtl/>
        </w:rPr>
        <w:t xml:space="preserve">הה, אלא שיהא בעל כישורים ניהוליים פיננסיים. ההידרשות להשכלה גבוהה נעשית באמצעות העשייה בתחום המחקר האקדמי, המופקדת בחוק בידי הוועדה המדעית. זאת ועוד, בפועל נמצא כי דרישה זו מציבה קושי באיתור מועמדים מתאימים לראשות המרכז. אשר על כן, מוצע לבטל דרישה זו. </w:t>
      </w:r>
    </w:p>
    <w:p w14:paraId="4F06CFE2" w14:textId="77777777" w:rsidR="00000000" w:rsidRDefault="00737B0C">
      <w:pPr>
        <w:pStyle w:val="a"/>
        <w:rPr>
          <w:rFonts w:hint="cs"/>
          <w:rtl/>
        </w:rPr>
      </w:pPr>
    </w:p>
    <w:p w14:paraId="5361E76B" w14:textId="77777777" w:rsidR="00000000" w:rsidRDefault="00737B0C">
      <w:pPr>
        <w:pStyle w:val="a"/>
        <w:rPr>
          <w:rFonts w:hint="cs"/>
          <w:rtl/>
        </w:rPr>
      </w:pPr>
      <w:r>
        <w:rPr>
          <w:rFonts w:hint="cs"/>
          <w:rtl/>
        </w:rPr>
        <w:t>מט</w:t>
      </w:r>
      <w:r>
        <w:rPr>
          <w:rFonts w:hint="cs"/>
          <w:rtl/>
        </w:rPr>
        <w:t>רת החוק המוצע: תפקידיו של ראש המרכז הם לנהל את המרכז, ליישם את החלטות הוועד המנהל, להכין את תוכנית העבודה השנתית והתקציב השנתי ולהביאם לאישור הוועד המנהל, וכן לדווח לוועד המנהל על פעילות המרכז. התפקיד מחייב כישורים ניהוליים ומעורבות בנושאים פיננסיים כגון ג</w:t>
      </w:r>
      <w:r>
        <w:rPr>
          <w:rFonts w:hint="cs"/>
          <w:rtl/>
        </w:rPr>
        <w:t xml:space="preserve">יוס כספים מתקציב המדינה, הכנת תקציב המרכז וכיוצא באלה, ואין כל נחיצות לצורך ביצוע התפקיד במעמד בשדה ההשכלה הגבוהה. </w:t>
      </w:r>
    </w:p>
    <w:p w14:paraId="6DF7D74C" w14:textId="77777777" w:rsidR="00000000" w:rsidRDefault="00737B0C">
      <w:pPr>
        <w:pStyle w:val="a"/>
        <w:rPr>
          <w:rFonts w:hint="cs"/>
          <w:rtl/>
        </w:rPr>
      </w:pPr>
    </w:p>
    <w:p w14:paraId="580B803C" w14:textId="77777777" w:rsidR="00000000" w:rsidRDefault="00737B0C">
      <w:pPr>
        <w:pStyle w:val="a"/>
        <w:rPr>
          <w:rFonts w:hint="cs"/>
          <w:rtl/>
        </w:rPr>
      </w:pPr>
      <w:r>
        <w:rPr>
          <w:rFonts w:hint="cs"/>
          <w:rtl/>
        </w:rPr>
        <w:t>הדרישה כי ראש המרכז יהא אדם בעל מעמד בשדה ההשכלה הגבוהה יוצרת קושי בבחירת מועמדים מתאימים לתפקיד. יצוין כי זה זמן רב פועלים המרכזים ללא ראש</w:t>
      </w:r>
      <w:r>
        <w:rPr>
          <w:rFonts w:hint="cs"/>
          <w:rtl/>
        </w:rPr>
        <w:t xml:space="preserve">י מרכז, בין היתר לנוכח הקושי באיתור מועמדים מתאימים מחמת המגבלה האמורה בחוק. אשר על כן מוצע לבטל את הדרישה המגבילה, כאמור. אני מבקש לאשר את תיקוני החוק בקריאה ראשונה. </w:t>
      </w:r>
    </w:p>
    <w:p w14:paraId="4C4360ED" w14:textId="77777777" w:rsidR="00000000" w:rsidRDefault="00737B0C">
      <w:pPr>
        <w:pStyle w:val="a"/>
        <w:rPr>
          <w:rFonts w:hint="cs"/>
          <w:rtl/>
        </w:rPr>
      </w:pPr>
    </w:p>
    <w:p w14:paraId="4FEA49DA" w14:textId="77777777" w:rsidR="00000000" w:rsidRDefault="00737B0C">
      <w:pPr>
        <w:pStyle w:val="a"/>
        <w:rPr>
          <w:rFonts w:hint="cs"/>
          <w:rtl/>
        </w:rPr>
      </w:pPr>
      <w:r>
        <w:rPr>
          <w:rFonts w:hint="cs"/>
          <w:rtl/>
        </w:rPr>
        <w:t>בלשון החוק, מה שיופיע בסעיף 18(א) בשני החוקים, הסיפא "לראש המרכז ימונה אדם שהוא בעל מעמ</w:t>
      </w:r>
      <w:r>
        <w:rPr>
          <w:rFonts w:hint="cs"/>
          <w:rtl/>
        </w:rPr>
        <w:t xml:space="preserve">ד בשדה ההשכלה הגבוהה" - תימחק. תודה. </w:t>
      </w:r>
    </w:p>
    <w:p w14:paraId="6A1FFD4B" w14:textId="77777777" w:rsidR="00000000" w:rsidRDefault="00737B0C">
      <w:pPr>
        <w:pStyle w:val="a"/>
        <w:rPr>
          <w:rFonts w:hint="cs"/>
          <w:rtl/>
        </w:rPr>
      </w:pPr>
    </w:p>
    <w:p w14:paraId="684522ED" w14:textId="77777777" w:rsidR="00000000" w:rsidRDefault="00737B0C">
      <w:pPr>
        <w:pStyle w:val="ad"/>
        <w:rPr>
          <w:rtl/>
        </w:rPr>
      </w:pPr>
      <w:r>
        <w:rPr>
          <w:rtl/>
        </w:rPr>
        <w:t>היו"ר</w:t>
      </w:r>
      <w:r>
        <w:rPr>
          <w:rFonts w:hint="cs"/>
          <w:rtl/>
        </w:rPr>
        <w:t xml:space="preserve"> מוחמד ברכה</w:t>
      </w:r>
      <w:r>
        <w:rPr>
          <w:rtl/>
        </w:rPr>
        <w:t>:</w:t>
      </w:r>
    </w:p>
    <w:p w14:paraId="3F59C187" w14:textId="77777777" w:rsidR="00000000" w:rsidRDefault="00737B0C">
      <w:pPr>
        <w:pStyle w:val="a"/>
        <w:rPr>
          <w:rtl/>
        </w:rPr>
      </w:pPr>
    </w:p>
    <w:p w14:paraId="7162334E" w14:textId="77777777" w:rsidR="00000000" w:rsidRDefault="00737B0C">
      <w:pPr>
        <w:pStyle w:val="a"/>
        <w:rPr>
          <w:rFonts w:hint="cs"/>
          <w:rtl/>
        </w:rPr>
      </w:pPr>
      <w:r>
        <w:rPr>
          <w:rFonts w:hint="cs"/>
          <w:rtl/>
        </w:rPr>
        <w:t>תודה לשר עזרא. אנחנו עוברים לדיון על שתי הצעות החוק האלה במשולב. הרשימה סגורה. ראשון הדוברים - חבר הכנסת טלב אלסאנע.</w:t>
      </w:r>
    </w:p>
    <w:p w14:paraId="5F571A51" w14:textId="77777777" w:rsidR="00000000" w:rsidRDefault="00737B0C">
      <w:pPr>
        <w:pStyle w:val="a"/>
        <w:rPr>
          <w:rFonts w:hint="cs"/>
          <w:rtl/>
        </w:rPr>
      </w:pPr>
    </w:p>
    <w:p w14:paraId="2B996D51" w14:textId="77777777" w:rsidR="00000000" w:rsidRDefault="00737B0C">
      <w:pPr>
        <w:pStyle w:val="Speaker"/>
        <w:rPr>
          <w:rtl/>
        </w:rPr>
      </w:pPr>
      <w:bookmarkStart w:id="862" w:name="FS000000549T30_07_2003_23_34_09"/>
      <w:bookmarkStart w:id="863" w:name="_Toc47678244"/>
      <w:bookmarkStart w:id="864" w:name="_Toc49055803"/>
      <w:bookmarkEnd w:id="862"/>
      <w:r>
        <w:rPr>
          <w:rFonts w:hint="eastAsia"/>
          <w:rtl/>
        </w:rPr>
        <w:t>טלב</w:t>
      </w:r>
      <w:r>
        <w:rPr>
          <w:rtl/>
        </w:rPr>
        <w:t xml:space="preserve"> אלסאנע (רע"ם):</w:t>
      </w:r>
      <w:bookmarkEnd w:id="863"/>
      <w:bookmarkEnd w:id="864"/>
    </w:p>
    <w:p w14:paraId="380398BD" w14:textId="77777777" w:rsidR="00000000" w:rsidRDefault="00737B0C">
      <w:pPr>
        <w:pStyle w:val="a"/>
        <w:rPr>
          <w:rFonts w:hint="cs"/>
          <w:rtl/>
        </w:rPr>
      </w:pPr>
    </w:p>
    <w:p w14:paraId="7D075C1B" w14:textId="77777777" w:rsidR="00000000" w:rsidRDefault="00737B0C">
      <w:pPr>
        <w:pStyle w:val="a"/>
        <w:rPr>
          <w:rFonts w:hint="cs"/>
          <w:rtl/>
        </w:rPr>
      </w:pPr>
      <w:r>
        <w:rPr>
          <w:rFonts w:hint="cs"/>
          <w:rtl/>
        </w:rPr>
        <w:t>אדוני היושב-ראש, אני הייתי מוכן לוותר על כל דיון, חוץ מהדיון</w:t>
      </w:r>
      <w:r>
        <w:rPr>
          <w:rFonts w:hint="cs"/>
          <w:rtl/>
        </w:rPr>
        <w:t xml:space="preserve"> הזה. זה נושא שהוא מאוד חשוב, לדעתי, במיוחד בימים האלה, כאשר אלה שמתיימרים להיות ממשיכי דרכו של מנחם בגין, זיכרונו לברכה, עושים עוול לדרכו. לדעתי, הנצחת זכרו צריכה להיות בהנצחת המורשת הפוליטית-המדינית שלו, של מנהיג בעל חזון. אף שברגע שנבחר  כולם היו מלאי ח</w:t>
      </w:r>
      <w:r>
        <w:rPr>
          <w:rFonts w:hint="cs"/>
          <w:rtl/>
        </w:rPr>
        <w:t>ששות שבמזרח התיכון תהיה תבערה ויהיו מלחמות ותהיה שפיכות דמים, הוא הוביל באומץ לב, בניגוד לעמדת מפלגתו, הסכם שלום עם מצרים, על בסיס נסיגה מלאה מכל חצי האי סיני, לרבות פינוי מוחלט של התנחלויות. לדעתי, זו הנוסחה להשגת שלום באזורנו, אשר יתבסס על נסיגה מלאה, פי</w:t>
      </w:r>
      <w:r>
        <w:rPr>
          <w:rFonts w:hint="cs"/>
          <w:rtl/>
        </w:rPr>
        <w:t xml:space="preserve">נוי התנחלויות והכרה הדדית. </w:t>
      </w:r>
    </w:p>
    <w:p w14:paraId="1E6562A9" w14:textId="77777777" w:rsidR="00000000" w:rsidRDefault="00737B0C">
      <w:pPr>
        <w:pStyle w:val="a"/>
        <w:rPr>
          <w:rFonts w:hint="cs"/>
          <w:rtl/>
        </w:rPr>
      </w:pPr>
    </w:p>
    <w:p w14:paraId="3286A1C5" w14:textId="77777777" w:rsidR="00000000" w:rsidRDefault="00737B0C">
      <w:pPr>
        <w:pStyle w:val="a"/>
        <w:rPr>
          <w:rFonts w:hint="cs"/>
          <w:rtl/>
        </w:rPr>
      </w:pPr>
      <w:r>
        <w:rPr>
          <w:rFonts w:hint="cs"/>
          <w:rtl/>
        </w:rPr>
        <w:t>יש לציין שמנחם בגין הוא גם הראשון אשר הכניס את המושג - הזכויות הלאומיות של העם - - -</w:t>
      </w:r>
    </w:p>
    <w:p w14:paraId="71F8DB21" w14:textId="77777777" w:rsidR="00000000" w:rsidRDefault="00737B0C">
      <w:pPr>
        <w:pStyle w:val="a"/>
        <w:rPr>
          <w:rFonts w:hint="cs"/>
          <w:rtl/>
        </w:rPr>
      </w:pPr>
    </w:p>
    <w:p w14:paraId="72FB75A6" w14:textId="77777777" w:rsidR="00000000" w:rsidRDefault="00737B0C">
      <w:pPr>
        <w:pStyle w:val="ad"/>
        <w:rPr>
          <w:rFonts w:hint="cs"/>
          <w:rtl/>
        </w:rPr>
      </w:pPr>
      <w:r>
        <w:rPr>
          <w:rtl/>
        </w:rPr>
        <w:t>היו"ר</w:t>
      </w:r>
      <w:r>
        <w:rPr>
          <w:rFonts w:hint="cs"/>
          <w:rtl/>
        </w:rPr>
        <w:t xml:space="preserve"> מוחמד ברכה:</w:t>
      </w:r>
    </w:p>
    <w:p w14:paraId="33DD5A77" w14:textId="77777777" w:rsidR="00000000" w:rsidRDefault="00737B0C">
      <w:pPr>
        <w:pStyle w:val="a"/>
        <w:rPr>
          <w:rFonts w:hint="cs"/>
          <w:rtl/>
        </w:rPr>
      </w:pPr>
    </w:p>
    <w:p w14:paraId="4DE45621" w14:textId="77777777" w:rsidR="00000000" w:rsidRDefault="00737B0C">
      <w:pPr>
        <w:pStyle w:val="a"/>
        <w:rPr>
          <w:rFonts w:hint="cs"/>
          <w:rtl/>
        </w:rPr>
      </w:pPr>
      <w:r>
        <w:rPr>
          <w:rFonts w:hint="cs"/>
          <w:rtl/>
        </w:rPr>
        <w:t xml:space="preserve">הזכויות הלגיטימיות. </w:t>
      </w:r>
    </w:p>
    <w:p w14:paraId="4BC91418" w14:textId="77777777" w:rsidR="00000000" w:rsidRDefault="00737B0C">
      <w:pPr>
        <w:pStyle w:val="a"/>
        <w:rPr>
          <w:rFonts w:hint="cs"/>
          <w:rtl/>
        </w:rPr>
      </w:pPr>
    </w:p>
    <w:p w14:paraId="7C14A9F7" w14:textId="77777777" w:rsidR="00000000" w:rsidRDefault="00737B0C">
      <w:pPr>
        <w:pStyle w:val="SpeakerCon"/>
        <w:rPr>
          <w:rtl/>
        </w:rPr>
      </w:pPr>
      <w:bookmarkStart w:id="865" w:name="FS000000549T30_07_2003_23_37_14C"/>
      <w:bookmarkEnd w:id="865"/>
      <w:r>
        <w:rPr>
          <w:rtl/>
        </w:rPr>
        <w:t>טלב אלסאנע (רע"ם):</w:t>
      </w:r>
    </w:p>
    <w:p w14:paraId="3FC97359" w14:textId="77777777" w:rsidR="00000000" w:rsidRDefault="00737B0C">
      <w:pPr>
        <w:pStyle w:val="a"/>
        <w:rPr>
          <w:rtl/>
        </w:rPr>
      </w:pPr>
    </w:p>
    <w:p w14:paraId="2E5AF8AC" w14:textId="77777777" w:rsidR="00000000" w:rsidRDefault="00737B0C">
      <w:pPr>
        <w:pStyle w:val="a"/>
        <w:rPr>
          <w:rFonts w:hint="cs"/>
          <w:rtl/>
        </w:rPr>
      </w:pPr>
      <w:r>
        <w:rPr>
          <w:rFonts w:hint="cs"/>
          <w:rtl/>
        </w:rPr>
        <w:t>הזכויות הלגיטימיות של העם הפלסטיני. אומנם, הוא דיבר על אוטונומיה אדמיניסטרטיבית,</w:t>
      </w:r>
      <w:r>
        <w:rPr>
          <w:rFonts w:hint="cs"/>
          <w:rtl/>
        </w:rPr>
        <w:t xml:space="preserve"> לתקופת מעבר של חמש שנים, אבל אין ספק שהיתה פריצת דרך. </w:t>
      </w:r>
    </w:p>
    <w:p w14:paraId="7302A211" w14:textId="77777777" w:rsidR="00000000" w:rsidRDefault="00737B0C">
      <w:pPr>
        <w:pStyle w:val="a"/>
        <w:rPr>
          <w:rFonts w:hint="cs"/>
          <w:rtl/>
        </w:rPr>
      </w:pPr>
    </w:p>
    <w:p w14:paraId="4710603C" w14:textId="77777777" w:rsidR="00000000" w:rsidRDefault="00737B0C">
      <w:pPr>
        <w:pStyle w:val="a"/>
        <w:rPr>
          <w:rFonts w:hint="cs"/>
          <w:rtl/>
        </w:rPr>
      </w:pPr>
      <w:r>
        <w:rPr>
          <w:rFonts w:hint="cs"/>
          <w:rtl/>
        </w:rPr>
        <w:t>ולכן, לדעתי, כאשר מנציחים את זכרו, צריך להנציח את מורשתו, מורשת השלום, לרבות הנכונות לשלם את מחיר השלום, כי אין דבר ללא מחיר. למלחמה יש המחיר שלה, ולשלום יש המחיר שלו. לכן הוא בחר בדרך השלום, לרבות ה</w:t>
      </w:r>
      <w:r>
        <w:rPr>
          <w:rFonts w:hint="cs"/>
          <w:rtl/>
        </w:rPr>
        <w:t xml:space="preserve">נכונות לשלם את המחיר שלו. </w:t>
      </w:r>
    </w:p>
    <w:p w14:paraId="5A48B397" w14:textId="77777777" w:rsidR="00000000" w:rsidRDefault="00737B0C">
      <w:pPr>
        <w:pStyle w:val="a"/>
        <w:rPr>
          <w:rFonts w:hint="cs"/>
          <w:rtl/>
        </w:rPr>
      </w:pPr>
    </w:p>
    <w:p w14:paraId="321E80DF" w14:textId="77777777" w:rsidR="00000000" w:rsidRDefault="00737B0C">
      <w:pPr>
        <w:pStyle w:val="a"/>
        <w:rPr>
          <w:rFonts w:hint="cs"/>
          <w:rtl/>
        </w:rPr>
      </w:pPr>
      <w:r>
        <w:rPr>
          <w:rFonts w:hint="cs"/>
          <w:rtl/>
        </w:rPr>
        <w:t>וראה זה פלא, כבוד היושב-ראש, אלה שמדברים על כך שהם ממשיכיהם של בגין, של ז'בוטינסקי - קראתי לאחרונה שז'בוטינסקי דגל בזה שיהיה כאן נשיא יהודי וסגן נשיא ערבי; הוא האמין בזכויות אזרחיות שוות למיעוט הערבי שחי בתוך המדינה. ראה איפה הו</w:t>
      </w:r>
      <w:r>
        <w:rPr>
          <w:rFonts w:hint="cs"/>
          <w:rtl/>
        </w:rPr>
        <w:t xml:space="preserve">א ואיפה אלה שמתיימרים להמשיך את דרכו, מבחינת התפיסה. זאת, כאשר רק היום דוגלים בחוק שאפילו ב-1948, במצב חירום, לא חוקקו אותו, חוק שאמור להפריד משפחות, בני זוג האחד מהשני. </w:t>
      </w:r>
    </w:p>
    <w:p w14:paraId="5742BCC2" w14:textId="77777777" w:rsidR="00000000" w:rsidRDefault="00737B0C">
      <w:pPr>
        <w:pStyle w:val="a"/>
        <w:rPr>
          <w:rFonts w:hint="cs"/>
          <w:rtl/>
        </w:rPr>
      </w:pPr>
    </w:p>
    <w:p w14:paraId="36503ED6" w14:textId="77777777" w:rsidR="00000000" w:rsidRDefault="00737B0C">
      <w:pPr>
        <w:pStyle w:val="a"/>
        <w:rPr>
          <w:rFonts w:hint="cs"/>
          <w:rtl/>
        </w:rPr>
      </w:pPr>
      <w:r>
        <w:rPr>
          <w:rFonts w:hint="cs"/>
          <w:rtl/>
        </w:rPr>
        <w:t xml:space="preserve">לכן, אני תומך בהצעת החוק הזאת. אני חושב שראוי להנציח את המורשת של מנחם בגין - מורשת </w:t>
      </w:r>
      <w:r>
        <w:rPr>
          <w:rFonts w:hint="cs"/>
          <w:rtl/>
        </w:rPr>
        <w:t xml:space="preserve">השלום האמיתית, וחבל שמפלגת הליכוד לא ממשיכה בדרך זו. </w:t>
      </w:r>
    </w:p>
    <w:p w14:paraId="3F8761D9" w14:textId="77777777" w:rsidR="00000000" w:rsidRDefault="00737B0C">
      <w:pPr>
        <w:pStyle w:val="a"/>
        <w:rPr>
          <w:rFonts w:hint="cs"/>
          <w:rtl/>
        </w:rPr>
      </w:pPr>
    </w:p>
    <w:p w14:paraId="47C18DF6" w14:textId="77777777" w:rsidR="00000000" w:rsidRDefault="00737B0C">
      <w:pPr>
        <w:pStyle w:val="ac"/>
        <w:rPr>
          <w:rtl/>
        </w:rPr>
      </w:pPr>
      <w:r>
        <w:rPr>
          <w:rFonts w:hint="eastAsia"/>
          <w:rtl/>
        </w:rPr>
        <w:t>אורי</w:t>
      </w:r>
      <w:r>
        <w:rPr>
          <w:rtl/>
        </w:rPr>
        <w:t xml:space="preserve"> יהודה אריאל (האיחוד הלאומי - ישראל ביתנו):</w:t>
      </w:r>
    </w:p>
    <w:p w14:paraId="676FDED2" w14:textId="77777777" w:rsidR="00000000" w:rsidRDefault="00737B0C">
      <w:pPr>
        <w:pStyle w:val="a"/>
        <w:rPr>
          <w:rFonts w:hint="cs"/>
          <w:rtl/>
        </w:rPr>
      </w:pPr>
    </w:p>
    <w:p w14:paraId="49C410EE" w14:textId="77777777" w:rsidR="00000000" w:rsidRDefault="00737B0C">
      <w:pPr>
        <w:pStyle w:val="a"/>
        <w:rPr>
          <w:rFonts w:hint="cs"/>
          <w:rtl/>
        </w:rPr>
      </w:pPr>
      <w:r>
        <w:rPr>
          <w:rFonts w:hint="cs"/>
          <w:rtl/>
        </w:rPr>
        <w:t>- - -</w:t>
      </w:r>
    </w:p>
    <w:p w14:paraId="01CA50DB" w14:textId="77777777" w:rsidR="00000000" w:rsidRDefault="00737B0C">
      <w:pPr>
        <w:pStyle w:val="a"/>
        <w:rPr>
          <w:rFonts w:hint="cs"/>
          <w:rtl/>
        </w:rPr>
      </w:pPr>
    </w:p>
    <w:p w14:paraId="498CA598" w14:textId="77777777" w:rsidR="00000000" w:rsidRDefault="00737B0C">
      <w:pPr>
        <w:pStyle w:val="ad"/>
        <w:rPr>
          <w:rtl/>
        </w:rPr>
      </w:pPr>
      <w:r>
        <w:rPr>
          <w:rtl/>
        </w:rPr>
        <w:t>היו"ר</w:t>
      </w:r>
      <w:r>
        <w:rPr>
          <w:rFonts w:hint="cs"/>
          <w:rtl/>
        </w:rPr>
        <w:t xml:space="preserve"> מוחמד ברכה</w:t>
      </w:r>
      <w:r>
        <w:rPr>
          <w:rtl/>
        </w:rPr>
        <w:t>:</w:t>
      </w:r>
    </w:p>
    <w:p w14:paraId="33B98F5D" w14:textId="77777777" w:rsidR="00000000" w:rsidRDefault="00737B0C">
      <w:pPr>
        <w:pStyle w:val="a"/>
        <w:rPr>
          <w:rFonts w:hint="cs"/>
          <w:rtl/>
        </w:rPr>
      </w:pPr>
    </w:p>
    <w:p w14:paraId="70BDB6C7" w14:textId="77777777" w:rsidR="00000000" w:rsidRDefault="00737B0C">
      <w:pPr>
        <w:pStyle w:val="a"/>
        <w:rPr>
          <w:rFonts w:hint="cs"/>
          <w:rtl/>
        </w:rPr>
      </w:pPr>
      <w:r>
        <w:rPr>
          <w:rFonts w:hint="cs"/>
          <w:rtl/>
        </w:rPr>
        <w:t>הבא אחריו, חבר הכנסת אברהם רביץ - לא נוכח. חבר הכנסת שאול יהלום - אינו נוכח. חבר הכנסת אורי אריאל, בבקשה. אחריו - חבר הכנסת אר</w:t>
      </w:r>
      <w:r>
        <w:rPr>
          <w:rFonts w:hint="cs"/>
          <w:rtl/>
        </w:rPr>
        <w:t xml:space="preserve">יה אלדד. </w:t>
      </w:r>
    </w:p>
    <w:p w14:paraId="3919E1E3" w14:textId="77777777" w:rsidR="00000000" w:rsidRDefault="00737B0C">
      <w:pPr>
        <w:pStyle w:val="a"/>
        <w:rPr>
          <w:rFonts w:hint="cs"/>
          <w:rtl/>
        </w:rPr>
      </w:pPr>
    </w:p>
    <w:p w14:paraId="30FB8307" w14:textId="77777777" w:rsidR="00000000" w:rsidRDefault="00737B0C">
      <w:pPr>
        <w:pStyle w:val="Speaker"/>
        <w:rPr>
          <w:rtl/>
        </w:rPr>
      </w:pPr>
      <w:bookmarkStart w:id="866" w:name="FS000000713T30_07_2003_23_42_24"/>
      <w:bookmarkStart w:id="867" w:name="_Toc47678245"/>
      <w:bookmarkStart w:id="868" w:name="_Toc49055804"/>
      <w:bookmarkEnd w:id="866"/>
      <w:r>
        <w:rPr>
          <w:rFonts w:hint="eastAsia"/>
          <w:rtl/>
        </w:rPr>
        <w:t>אורי</w:t>
      </w:r>
      <w:r>
        <w:rPr>
          <w:rtl/>
        </w:rPr>
        <w:t xml:space="preserve"> יהודה אריאל (האיחוד הלאומי - ישראל ביתנו):</w:t>
      </w:r>
      <w:bookmarkEnd w:id="867"/>
      <w:bookmarkEnd w:id="868"/>
    </w:p>
    <w:p w14:paraId="3BDE7AE9" w14:textId="77777777" w:rsidR="00000000" w:rsidRDefault="00737B0C">
      <w:pPr>
        <w:pStyle w:val="a"/>
        <w:rPr>
          <w:rFonts w:hint="cs"/>
          <w:rtl/>
        </w:rPr>
      </w:pPr>
    </w:p>
    <w:p w14:paraId="611E0E8A" w14:textId="77777777" w:rsidR="00000000" w:rsidRDefault="00737B0C">
      <w:pPr>
        <w:pStyle w:val="a"/>
        <w:rPr>
          <w:rFonts w:hint="cs"/>
          <w:rtl/>
        </w:rPr>
      </w:pPr>
      <w:r>
        <w:rPr>
          <w:rFonts w:hint="cs"/>
          <w:rtl/>
        </w:rPr>
        <w:t>אדוני היושב-ראש, חברי חברי הכנסת, זה היה מחזה מלבב לשמוע את חבר הכנסת טלב אלסאנע מנציח וממשיך דגול של מורשתו של מנחם בגין, זיכרונו לברכה. משהו כמו: "יהיו עוד הרבה אלוני-מורה". אתה מסכים לזה, נכון?</w:t>
      </w:r>
      <w:r>
        <w:rPr>
          <w:rFonts w:hint="cs"/>
          <w:rtl/>
        </w:rPr>
        <w:t xml:space="preserve"> </w:t>
      </w:r>
    </w:p>
    <w:p w14:paraId="5920B26D" w14:textId="77777777" w:rsidR="00000000" w:rsidRDefault="00737B0C">
      <w:pPr>
        <w:pStyle w:val="a"/>
        <w:rPr>
          <w:rFonts w:hint="cs"/>
          <w:rtl/>
        </w:rPr>
      </w:pPr>
    </w:p>
    <w:p w14:paraId="5669E7D2" w14:textId="77777777" w:rsidR="00000000" w:rsidRDefault="00737B0C">
      <w:pPr>
        <w:pStyle w:val="ac"/>
        <w:rPr>
          <w:rtl/>
        </w:rPr>
      </w:pPr>
      <w:r>
        <w:rPr>
          <w:rFonts w:hint="eastAsia"/>
          <w:rtl/>
        </w:rPr>
        <w:t>טלב</w:t>
      </w:r>
      <w:r>
        <w:rPr>
          <w:rtl/>
        </w:rPr>
        <w:t xml:space="preserve"> אלסאנע (רע"ם):</w:t>
      </w:r>
    </w:p>
    <w:p w14:paraId="37EF5688" w14:textId="77777777" w:rsidR="00000000" w:rsidRDefault="00737B0C">
      <w:pPr>
        <w:pStyle w:val="a"/>
        <w:rPr>
          <w:rFonts w:hint="cs"/>
          <w:rtl/>
        </w:rPr>
      </w:pPr>
    </w:p>
    <w:p w14:paraId="73D760D1" w14:textId="77777777" w:rsidR="00000000" w:rsidRDefault="00737B0C">
      <w:pPr>
        <w:pStyle w:val="a"/>
        <w:rPr>
          <w:rFonts w:hint="cs"/>
          <w:rtl/>
        </w:rPr>
      </w:pPr>
      <w:r>
        <w:rPr>
          <w:rFonts w:hint="cs"/>
          <w:rtl/>
        </w:rPr>
        <w:t>- - -</w:t>
      </w:r>
    </w:p>
    <w:p w14:paraId="28AA21B8" w14:textId="77777777" w:rsidR="00000000" w:rsidRDefault="00737B0C">
      <w:pPr>
        <w:pStyle w:val="a"/>
        <w:rPr>
          <w:rFonts w:hint="cs"/>
          <w:rtl/>
        </w:rPr>
      </w:pPr>
    </w:p>
    <w:p w14:paraId="21DC69FC" w14:textId="77777777" w:rsidR="00000000" w:rsidRDefault="00737B0C">
      <w:pPr>
        <w:pStyle w:val="SpeakerCon"/>
        <w:rPr>
          <w:rtl/>
        </w:rPr>
      </w:pPr>
      <w:bookmarkStart w:id="869" w:name="FS000000713T30_07_2003_23_43_31C"/>
      <w:bookmarkEnd w:id="869"/>
      <w:r>
        <w:rPr>
          <w:rtl/>
        </w:rPr>
        <w:t>אורי יהודה אריאל (האיחוד הלאומי - ישראל ביתנו):</w:t>
      </w:r>
    </w:p>
    <w:p w14:paraId="1FDAAFBB" w14:textId="77777777" w:rsidR="00000000" w:rsidRDefault="00737B0C">
      <w:pPr>
        <w:pStyle w:val="a"/>
        <w:rPr>
          <w:rtl/>
        </w:rPr>
      </w:pPr>
    </w:p>
    <w:p w14:paraId="239461D7" w14:textId="77777777" w:rsidR="00000000" w:rsidRDefault="00737B0C">
      <w:pPr>
        <w:pStyle w:val="a"/>
        <w:rPr>
          <w:rFonts w:hint="cs"/>
          <w:rtl/>
        </w:rPr>
      </w:pPr>
      <w:r>
        <w:rPr>
          <w:rFonts w:hint="cs"/>
          <w:rtl/>
        </w:rPr>
        <w:t>כן. הרבה, הוא אמר. מנחם בגין היה מנהיג דגול, כמו מנהיגים אחרים הוא עשה דברים מצוינים וגם עשה טעויות גדולות, שיש להצטער עליהן, כמו הורדת היישובים בסיני, יחד עם ראש ממשלתנו הנוכחי</w:t>
      </w:r>
      <w:r>
        <w:rPr>
          <w:rFonts w:hint="cs"/>
          <w:rtl/>
        </w:rPr>
        <w:t xml:space="preserve">. צריך להדגיש במורשת שאלה הדברים הפחות טובים, ולא ראוי לחזור על השגיאות ההן. תודה. </w:t>
      </w:r>
    </w:p>
    <w:p w14:paraId="0E7A44D5" w14:textId="77777777" w:rsidR="00000000" w:rsidRDefault="00737B0C">
      <w:pPr>
        <w:pStyle w:val="a"/>
        <w:rPr>
          <w:rFonts w:hint="cs"/>
          <w:rtl/>
        </w:rPr>
      </w:pPr>
    </w:p>
    <w:p w14:paraId="03AF5D0D" w14:textId="77777777" w:rsidR="00000000" w:rsidRDefault="00737B0C">
      <w:pPr>
        <w:pStyle w:val="ad"/>
        <w:rPr>
          <w:rtl/>
        </w:rPr>
      </w:pPr>
      <w:r>
        <w:rPr>
          <w:rtl/>
        </w:rPr>
        <w:t>היו"ר</w:t>
      </w:r>
      <w:r>
        <w:rPr>
          <w:rFonts w:hint="cs"/>
          <w:rtl/>
        </w:rPr>
        <w:t xml:space="preserve"> מוחמד ברכה</w:t>
      </w:r>
      <w:r>
        <w:rPr>
          <w:rtl/>
        </w:rPr>
        <w:t>:</w:t>
      </w:r>
    </w:p>
    <w:p w14:paraId="79915BA4" w14:textId="77777777" w:rsidR="00000000" w:rsidRDefault="00737B0C">
      <w:pPr>
        <w:pStyle w:val="a"/>
        <w:rPr>
          <w:rtl/>
        </w:rPr>
      </w:pPr>
    </w:p>
    <w:p w14:paraId="58758AF4" w14:textId="77777777" w:rsidR="00000000" w:rsidRDefault="00737B0C">
      <w:pPr>
        <w:pStyle w:val="a"/>
        <w:rPr>
          <w:rFonts w:hint="cs"/>
          <w:rtl/>
        </w:rPr>
      </w:pPr>
      <w:r>
        <w:rPr>
          <w:rFonts w:hint="cs"/>
          <w:rtl/>
        </w:rPr>
        <w:t xml:space="preserve">תודה. חבר הכנסת אריה אלדד. אחריו - חבר הכנסת אבשלום וילן. </w:t>
      </w:r>
    </w:p>
    <w:p w14:paraId="30608D88" w14:textId="77777777" w:rsidR="00000000" w:rsidRDefault="00737B0C">
      <w:pPr>
        <w:pStyle w:val="a"/>
        <w:rPr>
          <w:rFonts w:hint="cs"/>
          <w:rtl/>
        </w:rPr>
      </w:pPr>
    </w:p>
    <w:p w14:paraId="03225A8D" w14:textId="77777777" w:rsidR="00000000" w:rsidRDefault="00737B0C">
      <w:pPr>
        <w:pStyle w:val="Speaker"/>
        <w:rPr>
          <w:rtl/>
        </w:rPr>
      </w:pPr>
      <w:bookmarkStart w:id="870" w:name="FS000001055T30_07_2003_23_18_46"/>
      <w:bookmarkStart w:id="871" w:name="_Toc47678246"/>
      <w:bookmarkStart w:id="872" w:name="_Toc49055805"/>
      <w:bookmarkEnd w:id="870"/>
      <w:r>
        <w:rPr>
          <w:rtl/>
        </w:rPr>
        <w:t>אריה אלדד (האיחוד הלאומי - ישראל ביתנו):</w:t>
      </w:r>
      <w:bookmarkEnd w:id="871"/>
      <w:bookmarkEnd w:id="872"/>
    </w:p>
    <w:p w14:paraId="57F872EB" w14:textId="77777777" w:rsidR="00000000" w:rsidRDefault="00737B0C">
      <w:pPr>
        <w:pStyle w:val="a"/>
        <w:rPr>
          <w:rtl/>
        </w:rPr>
      </w:pPr>
    </w:p>
    <w:p w14:paraId="715D74D7" w14:textId="77777777" w:rsidR="00000000" w:rsidRDefault="00737B0C">
      <w:pPr>
        <w:pStyle w:val="a"/>
        <w:rPr>
          <w:rFonts w:hint="cs"/>
          <w:rtl/>
        </w:rPr>
      </w:pPr>
      <w:r>
        <w:rPr>
          <w:rFonts w:hint="cs"/>
          <w:rtl/>
        </w:rPr>
        <w:t xml:space="preserve">אדוני היושב-ראש, רבותי השרים, חברי חברי הכנסת, מי </w:t>
      </w:r>
      <w:r>
        <w:rPr>
          <w:rFonts w:hint="cs"/>
          <w:rtl/>
        </w:rPr>
        <w:t xml:space="preserve">יגול עפר מעיניו של מנחם בגין, עליו השלום, כדי שיראה מי מברך אותו היום הזה. </w:t>
      </w:r>
    </w:p>
    <w:p w14:paraId="29585A49" w14:textId="77777777" w:rsidR="00000000" w:rsidRDefault="00737B0C">
      <w:pPr>
        <w:pStyle w:val="a"/>
        <w:rPr>
          <w:rFonts w:hint="cs"/>
          <w:rtl/>
        </w:rPr>
      </w:pPr>
    </w:p>
    <w:p w14:paraId="3D8C77DD" w14:textId="77777777" w:rsidR="00000000" w:rsidRDefault="00737B0C">
      <w:pPr>
        <w:pStyle w:val="a"/>
        <w:rPr>
          <w:rFonts w:hint="cs"/>
          <w:rtl/>
        </w:rPr>
      </w:pPr>
      <w:r>
        <w:rPr>
          <w:rFonts w:hint="cs"/>
          <w:rtl/>
        </w:rPr>
        <w:t>אנו עוסקים בהנצחת זכרו של מנחם בגין, וחכמינו אמרו: יש קונה עולמו בשעה אחת ויש מאבדו בשעה אחת. בגין קנה את עולמו בהרבה שעות: בהכרזת המרד נגד הבריטים, בנאומו לאחר הטבעת "אלטלנה" שבו</w:t>
      </w:r>
      <w:r>
        <w:rPr>
          <w:rFonts w:hint="cs"/>
          <w:rtl/>
        </w:rPr>
        <w:t xml:space="preserve"> מנע מלחמת אחים, כשהבטיח לנו הרבה אלוני-מורה. </w:t>
      </w:r>
    </w:p>
    <w:p w14:paraId="50DF2EDA" w14:textId="77777777" w:rsidR="00000000" w:rsidRDefault="00737B0C">
      <w:pPr>
        <w:pStyle w:val="a"/>
        <w:rPr>
          <w:rFonts w:hint="cs"/>
          <w:rtl/>
        </w:rPr>
      </w:pPr>
    </w:p>
    <w:p w14:paraId="1D154BAC" w14:textId="77777777" w:rsidR="00000000" w:rsidRDefault="00737B0C">
      <w:pPr>
        <w:pStyle w:val="a"/>
        <w:ind w:firstLine="720"/>
        <w:rPr>
          <w:rFonts w:hint="cs"/>
          <w:rtl/>
        </w:rPr>
      </w:pPr>
      <w:r>
        <w:rPr>
          <w:rFonts w:hint="cs"/>
          <w:rtl/>
        </w:rPr>
        <w:t xml:space="preserve">ובעיני איבד את עולמו וכל זכויותיו ירדו לטמיון משעה שוויתר על כל חצי האי סיני והתווה עיקרון של קבלת תביעה טריטוריאלית ערבית עד גרגר החול האחרון, וקיבל עיקרון שיש אזור בארץ-ישראל שאסור ליהודים לגור בו, והרס את </w:t>
      </w:r>
      <w:r>
        <w:rPr>
          <w:rFonts w:hint="cs"/>
          <w:rtl/>
        </w:rPr>
        <w:t>ימית, והגלה את יהודי סיני, והחל לגלגל את ישראל לתהום במה שהוא קרא לו אז אוטונומיה, והיום מטיל הדבר את עצם קיומה של מדינת ישראל במסגרת תוכנית השלבים המכונה מפת הדרכים אל תהום עמוקה ממנה.</w:t>
      </w:r>
    </w:p>
    <w:p w14:paraId="5504BD3B" w14:textId="77777777" w:rsidR="00000000" w:rsidRDefault="00737B0C">
      <w:pPr>
        <w:pStyle w:val="a"/>
        <w:ind w:firstLine="720"/>
        <w:rPr>
          <w:rFonts w:hint="cs"/>
          <w:rtl/>
        </w:rPr>
      </w:pPr>
    </w:p>
    <w:p w14:paraId="31DC5FAB" w14:textId="77777777" w:rsidR="00000000" w:rsidRDefault="00737B0C">
      <w:pPr>
        <w:pStyle w:val="a"/>
        <w:ind w:firstLine="720"/>
        <w:rPr>
          <w:rFonts w:hint="cs"/>
          <w:rtl/>
        </w:rPr>
      </w:pPr>
      <w:r>
        <w:rPr>
          <w:rFonts w:hint="cs"/>
          <w:rtl/>
        </w:rPr>
        <w:t xml:space="preserve">קשה לקנות עולם וקל לאבדו, ולהבנתי, בין שיעמוד בראש המרכז להנצחת מנחם </w:t>
      </w:r>
      <w:r>
        <w:rPr>
          <w:rFonts w:hint="cs"/>
          <w:rtl/>
        </w:rPr>
        <w:t>בגין אקדמאי או מינהלן מוכשר אחר, את חטאי סיני והאוטונומיה הוא לא ימחק לעד.</w:t>
      </w:r>
    </w:p>
    <w:p w14:paraId="6E4EF7CA" w14:textId="77777777" w:rsidR="00000000" w:rsidRDefault="00737B0C">
      <w:pPr>
        <w:pStyle w:val="a"/>
        <w:ind w:firstLine="720"/>
        <w:rPr>
          <w:rFonts w:hint="cs"/>
          <w:rtl/>
        </w:rPr>
      </w:pPr>
    </w:p>
    <w:p w14:paraId="6684E3F6" w14:textId="77777777" w:rsidR="00000000" w:rsidRDefault="00737B0C">
      <w:pPr>
        <w:pStyle w:val="ad"/>
        <w:rPr>
          <w:rtl/>
        </w:rPr>
      </w:pPr>
      <w:r>
        <w:rPr>
          <w:rtl/>
        </w:rPr>
        <w:t>היו"ר מוחמד ברכה:</w:t>
      </w:r>
    </w:p>
    <w:p w14:paraId="132A3DA5" w14:textId="77777777" w:rsidR="00000000" w:rsidRDefault="00737B0C">
      <w:pPr>
        <w:pStyle w:val="a"/>
        <w:rPr>
          <w:rtl/>
        </w:rPr>
      </w:pPr>
    </w:p>
    <w:p w14:paraId="568B9E49" w14:textId="77777777" w:rsidR="00000000" w:rsidRDefault="00737B0C">
      <w:pPr>
        <w:pStyle w:val="a"/>
        <w:rPr>
          <w:rFonts w:hint="cs"/>
          <w:rtl/>
        </w:rPr>
      </w:pPr>
      <w:r>
        <w:rPr>
          <w:rFonts w:hint="cs"/>
          <w:rtl/>
        </w:rPr>
        <w:t xml:space="preserve">תודה לחבר הכנסת אלדד. חבר הכנסת אבשלום וילן </w:t>
      </w:r>
      <w:r>
        <w:rPr>
          <w:rtl/>
        </w:rPr>
        <w:t>–</w:t>
      </w:r>
      <w:r>
        <w:rPr>
          <w:rFonts w:hint="cs"/>
          <w:rtl/>
        </w:rPr>
        <w:t xml:space="preserve"> אינו נוכח; חבר הכנסת עזמי בשארה </w:t>
      </w:r>
      <w:r>
        <w:rPr>
          <w:rtl/>
        </w:rPr>
        <w:t>–</w:t>
      </w:r>
      <w:r>
        <w:rPr>
          <w:rFonts w:hint="cs"/>
          <w:rtl/>
        </w:rPr>
        <w:t xml:space="preserve"> אינו נוכח; חבר הכנסת אפללו </w:t>
      </w:r>
      <w:r>
        <w:rPr>
          <w:rtl/>
        </w:rPr>
        <w:t>–</w:t>
      </w:r>
      <w:r>
        <w:rPr>
          <w:rFonts w:hint="cs"/>
          <w:rtl/>
        </w:rPr>
        <w:t xml:space="preserve"> אינו נוכח; חבר הכנסת מאיר פרוש </w:t>
      </w:r>
      <w:r>
        <w:rPr>
          <w:rtl/>
        </w:rPr>
        <w:t>–</w:t>
      </w:r>
      <w:r>
        <w:rPr>
          <w:rFonts w:hint="cs"/>
          <w:rtl/>
        </w:rPr>
        <w:t xml:space="preserve"> אינו נוכח; חבר הכנס</w:t>
      </w:r>
      <w:r>
        <w:rPr>
          <w:rFonts w:hint="cs"/>
          <w:rtl/>
        </w:rPr>
        <w:t xml:space="preserve">ת יורי שטרן </w:t>
      </w:r>
      <w:r>
        <w:rPr>
          <w:rtl/>
        </w:rPr>
        <w:t>–</w:t>
      </w:r>
      <w:r>
        <w:rPr>
          <w:rFonts w:hint="cs"/>
          <w:rtl/>
        </w:rPr>
        <w:t xml:space="preserve"> אינו נוכח; חבר הכנסת טיבי </w:t>
      </w:r>
      <w:r>
        <w:rPr>
          <w:rtl/>
        </w:rPr>
        <w:t>–</w:t>
      </w:r>
      <w:r>
        <w:rPr>
          <w:rFonts w:hint="cs"/>
          <w:rtl/>
        </w:rPr>
        <w:t xml:space="preserve"> אינו נוכח; חבר הכנסת מח'ול </w:t>
      </w:r>
      <w:r>
        <w:rPr>
          <w:rtl/>
        </w:rPr>
        <w:t>–</w:t>
      </w:r>
      <w:r>
        <w:rPr>
          <w:rFonts w:hint="cs"/>
          <w:rtl/>
        </w:rPr>
        <w:t xml:space="preserve"> אינו נוכח; חבר הכנסת אייכלר </w:t>
      </w:r>
      <w:r>
        <w:rPr>
          <w:rtl/>
        </w:rPr>
        <w:t>–</w:t>
      </w:r>
      <w:r>
        <w:rPr>
          <w:rFonts w:hint="cs"/>
          <w:rtl/>
        </w:rPr>
        <w:t xml:space="preserve"> אינו נוכח; חבר הכנסת דוד אזולאי, בבקשה. אחריו </w:t>
      </w:r>
      <w:r>
        <w:rPr>
          <w:rtl/>
        </w:rPr>
        <w:t>–</w:t>
      </w:r>
      <w:r>
        <w:rPr>
          <w:rFonts w:hint="cs"/>
          <w:rtl/>
        </w:rPr>
        <w:t xml:space="preserve"> חברי הכנסת שוחט, גפני והלאה.</w:t>
      </w:r>
    </w:p>
    <w:p w14:paraId="45442AF7" w14:textId="77777777" w:rsidR="00000000" w:rsidRDefault="00737B0C">
      <w:pPr>
        <w:pStyle w:val="a"/>
        <w:rPr>
          <w:rFonts w:hint="cs"/>
          <w:rtl/>
        </w:rPr>
      </w:pPr>
    </w:p>
    <w:p w14:paraId="63311467" w14:textId="77777777" w:rsidR="00000000" w:rsidRDefault="00737B0C">
      <w:pPr>
        <w:pStyle w:val="ac"/>
        <w:rPr>
          <w:rtl/>
        </w:rPr>
      </w:pPr>
      <w:bookmarkStart w:id="873" w:name="FS000000483T30_07_2003_23_27_43"/>
      <w:bookmarkEnd w:id="873"/>
      <w:r>
        <w:rPr>
          <w:rFonts w:hint="eastAsia"/>
          <w:rtl/>
        </w:rPr>
        <w:t>אריה</w:t>
      </w:r>
      <w:r>
        <w:rPr>
          <w:rtl/>
        </w:rPr>
        <w:t xml:space="preserve"> אלדד (האיחוד הלאומי - ישראל ביתנו):</w:t>
      </w:r>
    </w:p>
    <w:p w14:paraId="6CE8A8FA" w14:textId="77777777" w:rsidR="00000000" w:rsidRDefault="00737B0C">
      <w:pPr>
        <w:pStyle w:val="a"/>
        <w:rPr>
          <w:rFonts w:hint="cs"/>
          <w:rtl/>
        </w:rPr>
      </w:pPr>
    </w:p>
    <w:p w14:paraId="34A77ECD" w14:textId="77777777" w:rsidR="00000000" w:rsidRDefault="00737B0C">
      <w:pPr>
        <w:pStyle w:val="a"/>
        <w:rPr>
          <w:rFonts w:hint="cs"/>
          <w:rtl/>
        </w:rPr>
      </w:pPr>
      <w:r>
        <w:rPr>
          <w:rFonts w:hint="cs"/>
          <w:rtl/>
        </w:rPr>
        <w:t>שכחתי את רבין.</w:t>
      </w:r>
    </w:p>
    <w:p w14:paraId="18B83B3E" w14:textId="77777777" w:rsidR="00000000" w:rsidRDefault="00737B0C">
      <w:pPr>
        <w:pStyle w:val="a"/>
        <w:rPr>
          <w:rFonts w:hint="cs"/>
          <w:rtl/>
        </w:rPr>
      </w:pPr>
    </w:p>
    <w:p w14:paraId="6EC578E9" w14:textId="77777777" w:rsidR="00000000" w:rsidRDefault="00737B0C">
      <w:pPr>
        <w:pStyle w:val="ad"/>
        <w:rPr>
          <w:rtl/>
        </w:rPr>
      </w:pPr>
      <w:r>
        <w:rPr>
          <w:rtl/>
        </w:rPr>
        <w:t>היו"ר מוחמד ברכה:</w:t>
      </w:r>
    </w:p>
    <w:p w14:paraId="28BC761C" w14:textId="77777777" w:rsidR="00000000" w:rsidRDefault="00737B0C">
      <w:pPr>
        <w:pStyle w:val="a"/>
        <w:rPr>
          <w:rtl/>
        </w:rPr>
      </w:pPr>
    </w:p>
    <w:p w14:paraId="610BE690" w14:textId="77777777" w:rsidR="00000000" w:rsidRDefault="00737B0C">
      <w:pPr>
        <w:pStyle w:val="a"/>
        <w:rPr>
          <w:rFonts w:hint="cs"/>
          <w:rtl/>
        </w:rPr>
      </w:pPr>
      <w:r>
        <w:rPr>
          <w:rFonts w:hint="cs"/>
          <w:rtl/>
        </w:rPr>
        <w:t>אמרנו שהדיון משולב.</w:t>
      </w:r>
    </w:p>
    <w:p w14:paraId="20990CB7" w14:textId="77777777" w:rsidR="00000000" w:rsidRDefault="00737B0C">
      <w:pPr>
        <w:pStyle w:val="a"/>
        <w:rPr>
          <w:rFonts w:hint="cs"/>
          <w:rtl/>
        </w:rPr>
      </w:pPr>
    </w:p>
    <w:p w14:paraId="2A897943" w14:textId="77777777" w:rsidR="00000000" w:rsidRDefault="00737B0C">
      <w:pPr>
        <w:pStyle w:val="Speaker"/>
        <w:rPr>
          <w:rFonts w:hint="cs"/>
          <w:rtl/>
        </w:rPr>
      </w:pPr>
      <w:bookmarkStart w:id="874" w:name="_Toc47678247"/>
      <w:bookmarkStart w:id="875" w:name="_Toc49055806"/>
      <w:r>
        <w:rPr>
          <w:rtl/>
        </w:rPr>
        <w:t>דוד אזולאי (ש"ס):</w:t>
      </w:r>
      <w:bookmarkEnd w:id="874"/>
      <w:bookmarkEnd w:id="875"/>
    </w:p>
    <w:p w14:paraId="76FDBC54" w14:textId="77777777" w:rsidR="00000000" w:rsidRDefault="00737B0C">
      <w:pPr>
        <w:pStyle w:val="a"/>
        <w:rPr>
          <w:rFonts w:hint="cs"/>
          <w:rtl/>
        </w:rPr>
      </w:pPr>
    </w:p>
    <w:p w14:paraId="7F2EDD2B" w14:textId="77777777" w:rsidR="00000000" w:rsidRDefault="00737B0C">
      <w:pPr>
        <w:pStyle w:val="a"/>
        <w:rPr>
          <w:rFonts w:hint="cs"/>
          <w:rtl/>
        </w:rPr>
      </w:pPr>
      <w:r>
        <w:rPr>
          <w:rFonts w:hint="cs"/>
          <w:rtl/>
        </w:rPr>
        <w:t xml:space="preserve">אני מוכן לוותר או שאתה מעדיף לוותר על זה מראש. </w:t>
      </w:r>
    </w:p>
    <w:p w14:paraId="43E7C829" w14:textId="77777777" w:rsidR="00000000" w:rsidRDefault="00737B0C">
      <w:pPr>
        <w:pStyle w:val="ad"/>
        <w:rPr>
          <w:rtl/>
        </w:rPr>
      </w:pPr>
    </w:p>
    <w:p w14:paraId="2DF6AB61" w14:textId="77777777" w:rsidR="00000000" w:rsidRDefault="00737B0C">
      <w:pPr>
        <w:pStyle w:val="ad"/>
        <w:rPr>
          <w:rtl/>
        </w:rPr>
      </w:pPr>
      <w:r>
        <w:rPr>
          <w:rtl/>
        </w:rPr>
        <w:t>היו"ר מוחמד ברכה:</w:t>
      </w:r>
    </w:p>
    <w:p w14:paraId="6B1983F3" w14:textId="77777777" w:rsidR="00000000" w:rsidRDefault="00737B0C">
      <w:pPr>
        <w:pStyle w:val="a"/>
        <w:rPr>
          <w:rtl/>
        </w:rPr>
      </w:pPr>
    </w:p>
    <w:p w14:paraId="4CE7E7B4" w14:textId="77777777" w:rsidR="00000000" w:rsidRDefault="00737B0C">
      <w:pPr>
        <w:pStyle w:val="a"/>
        <w:rPr>
          <w:rFonts w:hint="cs"/>
          <w:rtl/>
        </w:rPr>
      </w:pPr>
      <w:r>
        <w:rPr>
          <w:rFonts w:hint="cs"/>
          <w:rtl/>
        </w:rPr>
        <w:t>אם בגין יצא אצלך בצורה כזאת, מה יהיה עם רבין? אפשר לשער. לא קשה לנחש.</w:t>
      </w:r>
    </w:p>
    <w:p w14:paraId="77B0C9EA" w14:textId="77777777" w:rsidR="00000000" w:rsidRDefault="00737B0C">
      <w:pPr>
        <w:pStyle w:val="a"/>
        <w:rPr>
          <w:rFonts w:hint="cs"/>
          <w:rtl/>
        </w:rPr>
      </w:pPr>
    </w:p>
    <w:p w14:paraId="543F1AEE" w14:textId="77777777" w:rsidR="00000000" w:rsidRDefault="00737B0C">
      <w:pPr>
        <w:pStyle w:val="SpeakerCon"/>
        <w:rPr>
          <w:rtl/>
        </w:rPr>
      </w:pPr>
      <w:bookmarkStart w:id="876" w:name="FS000000483T30_07_2003_23_29_57C"/>
      <w:bookmarkEnd w:id="876"/>
      <w:r>
        <w:rPr>
          <w:rtl/>
        </w:rPr>
        <w:t>דוד אזולאי (ש"ס):</w:t>
      </w:r>
    </w:p>
    <w:p w14:paraId="13F8FF4B" w14:textId="77777777" w:rsidR="00000000" w:rsidRDefault="00737B0C">
      <w:pPr>
        <w:pStyle w:val="a"/>
        <w:rPr>
          <w:rtl/>
        </w:rPr>
      </w:pPr>
    </w:p>
    <w:p w14:paraId="5266AA20" w14:textId="77777777" w:rsidR="00000000" w:rsidRDefault="00737B0C">
      <w:pPr>
        <w:pStyle w:val="a"/>
        <w:rPr>
          <w:rFonts w:hint="cs"/>
          <w:rtl/>
        </w:rPr>
      </w:pPr>
      <w:r>
        <w:rPr>
          <w:rFonts w:hint="cs"/>
          <w:rtl/>
        </w:rPr>
        <w:t xml:space="preserve">השתיקה יפה. </w:t>
      </w:r>
    </w:p>
    <w:p w14:paraId="47996B36" w14:textId="77777777" w:rsidR="00000000" w:rsidRDefault="00737B0C">
      <w:pPr>
        <w:pStyle w:val="a"/>
        <w:rPr>
          <w:rFonts w:hint="cs"/>
          <w:rtl/>
        </w:rPr>
      </w:pPr>
    </w:p>
    <w:p w14:paraId="63B2CB6F" w14:textId="77777777" w:rsidR="00000000" w:rsidRDefault="00737B0C">
      <w:pPr>
        <w:pStyle w:val="a"/>
        <w:rPr>
          <w:rFonts w:hint="cs"/>
          <w:rtl/>
        </w:rPr>
      </w:pPr>
      <w:r>
        <w:rPr>
          <w:rFonts w:hint="cs"/>
          <w:rtl/>
        </w:rPr>
        <w:t>אדוני היושב-ראש, שתי הצעות החוק העומדות לפני</w:t>
      </w:r>
      <w:r>
        <w:rPr>
          <w:rFonts w:hint="cs"/>
          <w:rtl/>
        </w:rPr>
        <w:t>נו להנצחת זכרם של שני אישים חשובים מאוד, מנחם בגין, זיכרונו לברכה, ויצחק רבין, זיכרונו לברכה - שני אישים שבוודאי כל אחד תרם את חלקו למדינת ישראל, להקמת המדינה ולשלום במדינת ישראל. אבל בכל פעם שיש דבר כזה, אני שואל שאלה: למה היו צריכים לאחד את הדיון בשתי הצ</w:t>
      </w:r>
      <w:r>
        <w:rPr>
          <w:rFonts w:hint="cs"/>
          <w:rtl/>
        </w:rPr>
        <w:t>עות החוק הללו? היו מביאים כל הצעה לחוד.</w:t>
      </w:r>
    </w:p>
    <w:p w14:paraId="5D3352D7" w14:textId="77777777" w:rsidR="00000000" w:rsidRDefault="00737B0C">
      <w:pPr>
        <w:pStyle w:val="a"/>
        <w:rPr>
          <w:rFonts w:hint="cs"/>
          <w:rtl/>
        </w:rPr>
      </w:pPr>
    </w:p>
    <w:p w14:paraId="14FDE311" w14:textId="77777777" w:rsidR="00000000" w:rsidRDefault="00737B0C">
      <w:pPr>
        <w:pStyle w:val="ad"/>
        <w:rPr>
          <w:rtl/>
        </w:rPr>
      </w:pPr>
      <w:r>
        <w:rPr>
          <w:rFonts w:hint="eastAsia"/>
          <w:rtl/>
        </w:rPr>
        <w:t>היו</w:t>
      </w:r>
      <w:r>
        <w:rPr>
          <w:rtl/>
        </w:rPr>
        <w:t>"ר מוחמד ברכה:</w:t>
      </w:r>
    </w:p>
    <w:p w14:paraId="6AFCB84C" w14:textId="77777777" w:rsidR="00000000" w:rsidRDefault="00737B0C">
      <w:pPr>
        <w:pStyle w:val="a"/>
        <w:rPr>
          <w:rFonts w:hint="cs"/>
          <w:rtl/>
        </w:rPr>
      </w:pPr>
    </w:p>
    <w:p w14:paraId="7C37337E" w14:textId="77777777" w:rsidR="00000000" w:rsidRDefault="00737B0C">
      <w:pPr>
        <w:pStyle w:val="a"/>
        <w:rPr>
          <w:rFonts w:hint="cs"/>
          <w:rtl/>
        </w:rPr>
      </w:pPr>
      <w:r>
        <w:rPr>
          <w:rFonts w:hint="cs"/>
          <w:rtl/>
        </w:rPr>
        <w:t>זה לא אומר שההצבעה ביחד.</w:t>
      </w:r>
    </w:p>
    <w:p w14:paraId="6CBF5A96" w14:textId="77777777" w:rsidR="00000000" w:rsidRDefault="00737B0C">
      <w:pPr>
        <w:pStyle w:val="a"/>
        <w:rPr>
          <w:rFonts w:hint="cs"/>
          <w:rtl/>
        </w:rPr>
      </w:pPr>
    </w:p>
    <w:p w14:paraId="04032967" w14:textId="77777777" w:rsidR="00000000" w:rsidRDefault="00737B0C">
      <w:pPr>
        <w:pStyle w:val="SpeakerCon"/>
        <w:rPr>
          <w:rtl/>
        </w:rPr>
      </w:pPr>
      <w:bookmarkStart w:id="877" w:name="FS000000483T30_07_2003_23_31_37C"/>
      <w:bookmarkEnd w:id="877"/>
      <w:r>
        <w:rPr>
          <w:rFonts w:hint="eastAsia"/>
          <w:rtl/>
        </w:rPr>
        <w:t>דוד</w:t>
      </w:r>
      <w:r>
        <w:rPr>
          <w:rtl/>
        </w:rPr>
        <w:t xml:space="preserve"> אזולאי (ש"ס):</w:t>
      </w:r>
    </w:p>
    <w:p w14:paraId="0858001B" w14:textId="77777777" w:rsidR="00000000" w:rsidRDefault="00737B0C">
      <w:pPr>
        <w:pStyle w:val="a"/>
        <w:rPr>
          <w:rFonts w:hint="cs"/>
          <w:rtl/>
        </w:rPr>
      </w:pPr>
    </w:p>
    <w:p w14:paraId="3308BB50" w14:textId="77777777" w:rsidR="00000000" w:rsidRDefault="00737B0C">
      <w:pPr>
        <w:pStyle w:val="a"/>
        <w:rPr>
          <w:rFonts w:hint="cs"/>
          <w:rtl/>
        </w:rPr>
      </w:pPr>
      <w:r>
        <w:rPr>
          <w:rFonts w:hint="cs"/>
          <w:rtl/>
        </w:rPr>
        <w:t xml:space="preserve">תאמין לי, אדוני היושב-ראש, אני בטוח שאם כל הצעת חוק היתה באה בנפרד, הצד השני היה מתנגד לה, וזה מה שמפריע לי. אני חושב שזה היה צריך להיות מעל לכל שיקול </w:t>
      </w:r>
      <w:r>
        <w:rPr>
          <w:rFonts w:hint="cs"/>
          <w:rtl/>
        </w:rPr>
        <w:t xml:space="preserve">פוליטי. אבל יש כאן שיקולים פוליטיים. שמור לי ואשמור לך; תמוך בי ואתמוך בך. </w:t>
      </w:r>
    </w:p>
    <w:p w14:paraId="7106CC0B" w14:textId="77777777" w:rsidR="00000000" w:rsidRDefault="00737B0C">
      <w:pPr>
        <w:pStyle w:val="a"/>
        <w:rPr>
          <w:rFonts w:hint="cs"/>
          <w:rtl/>
        </w:rPr>
      </w:pPr>
    </w:p>
    <w:p w14:paraId="2CCEB5FD" w14:textId="77777777" w:rsidR="00000000" w:rsidRDefault="00737B0C">
      <w:pPr>
        <w:pStyle w:val="ac"/>
        <w:rPr>
          <w:rtl/>
        </w:rPr>
      </w:pPr>
      <w:r>
        <w:rPr>
          <w:rFonts w:hint="eastAsia"/>
          <w:rtl/>
        </w:rPr>
        <w:t>גדעון</w:t>
      </w:r>
      <w:r>
        <w:rPr>
          <w:rtl/>
        </w:rPr>
        <w:t xml:space="preserve"> סער (הליכוד):</w:t>
      </w:r>
    </w:p>
    <w:p w14:paraId="11286548" w14:textId="77777777" w:rsidR="00000000" w:rsidRDefault="00737B0C">
      <w:pPr>
        <w:pStyle w:val="a"/>
        <w:rPr>
          <w:rFonts w:hint="cs"/>
          <w:rtl/>
        </w:rPr>
      </w:pPr>
    </w:p>
    <w:p w14:paraId="55C241BD" w14:textId="77777777" w:rsidR="00000000" w:rsidRDefault="00737B0C">
      <w:pPr>
        <w:pStyle w:val="a"/>
        <w:rPr>
          <w:rFonts w:hint="cs"/>
          <w:rtl/>
        </w:rPr>
      </w:pPr>
      <w:r>
        <w:rPr>
          <w:rFonts w:hint="cs"/>
          <w:rtl/>
        </w:rPr>
        <w:t xml:space="preserve">זה מראה שזה ענייני. אתה לא יכול לתקן חוק אחד ולא לתקן את החוק המקביל באותו קריטריון.  </w:t>
      </w:r>
    </w:p>
    <w:p w14:paraId="1860CD8C" w14:textId="77777777" w:rsidR="00000000" w:rsidRDefault="00737B0C">
      <w:pPr>
        <w:pStyle w:val="a"/>
        <w:rPr>
          <w:rFonts w:hint="cs"/>
          <w:rtl/>
        </w:rPr>
      </w:pPr>
    </w:p>
    <w:p w14:paraId="54BA3E30" w14:textId="77777777" w:rsidR="00000000" w:rsidRDefault="00737B0C">
      <w:pPr>
        <w:pStyle w:val="ac"/>
        <w:rPr>
          <w:rtl/>
        </w:rPr>
      </w:pPr>
      <w:bookmarkStart w:id="878" w:name="FS000000483T30_07_2003_23_33_57C"/>
      <w:bookmarkEnd w:id="878"/>
      <w:r>
        <w:rPr>
          <w:rFonts w:hint="eastAsia"/>
          <w:rtl/>
        </w:rPr>
        <w:t>עבד</w:t>
      </w:r>
      <w:r>
        <w:rPr>
          <w:rtl/>
        </w:rPr>
        <w:t>-אלמאלכ דהאמשה (רע"ם):</w:t>
      </w:r>
    </w:p>
    <w:p w14:paraId="07F09879" w14:textId="77777777" w:rsidR="00000000" w:rsidRDefault="00737B0C">
      <w:pPr>
        <w:pStyle w:val="a"/>
        <w:rPr>
          <w:rFonts w:hint="cs"/>
          <w:rtl/>
        </w:rPr>
      </w:pPr>
    </w:p>
    <w:p w14:paraId="3416160D" w14:textId="77777777" w:rsidR="00000000" w:rsidRDefault="00737B0C">
      <w:pPr>
        <w:pStyle w:val="a"/>
        <w:rPr>
          <w:rFonts w:hint="cs"/>
          <w:rtl/>
        </w:rPr>
      </w:pPr>
      <w:r>
        <w:rPr>
          <w:rFonts w:hint="cs"/>
          <w:rtl/>
        </w:rPr>
        <w:t>עכשיו אני יודע למה התנגדו.</w:t>
      </w:r>
    </w:p>
    <w:p w14:paraId="4E58BE1F" w14:textId="77777777" w:rsidR="00000000" w:rsidRDefault="00737B0C">
      <w:pPr>
        <w:pStyle w:val="a"/>
        <w:rPr>
          <w:rFonts w:hint="cs"/>
          <w:rtl/>
        </w:rPr>
      </w:pPr>
    </w:p>
    <w:p w14:paraId="3D829D74" w14:textId="77777777" w:rsidR="00000000" w:rsidRDefault="00737B0C">
      <w:pPr>
        <w:pStyle w:val="SpeakerCon"/>
        <w:rPr>
          <w:rFonts w:hint="cs"/>
          <w:rtl/>
        </w:rPr>
      </w:pPr>
      <w:r>
        <w:rPr>
          <w:rFonts w:hint="eastAsia"/>
          <w:rtl/>
        </w:rPr>
        <w:t>דוד</w:t>
      </w:r>
      <w:r>
        <w:rPr>
          <w:rtl/>
        </w:rPr>
        <w:t xml:space="preserve"> אזולאי (ש"ס</w:t>
      </w:r>
      <w:r>
        <w:rPr>
          <w:rtl/>
        </w:rPr>
        <w:t>):</w:t>
      </w:r>
    </w:p>
    <w:p w14:paraId="56DF3E16" w14:textId="77777777" w:rsidR="00000000" w:rsidRDefault="00737B0C">
      <w:pPr>
        <w:pStyle w:val="SpeakerCon"/>
        <w:rPr>
          <w:rFonts w:hint="cs"/>
          <w:rtl/>
        </w:rPr>
      </w:pPr>
    </w:p>
    <w:p w14:paraId="4D5DAEC1" w14:textId="77777777" w:rsidR="00000000" w:rsidRDefault="00737B0C">
      <w:pPr>
        <w:pStyle w:val="a"/>
        <w:rPr>
          <w:rFonts w:hint="cs"/>
          <w:rtl/>
        </w:rPr>
      </w:pPr>
    </w:p>
    <w:p w14:paraId="1E05F702" w14:textId="77777777" w:rsidR="00000000" w:rsidRDefault="00737B0C">
      <w:pPr>
        <w:pStyle w:val="a"/>
        <w:rPr>
          <w:rFonts w:hint="cs"/>
          <w:rtl/>
        </w:rPr>
      </w:pPr>
      <w:r>
        <w:rPr>
          <w:rFonts w:hint="cs"/>
          <w:rtl/>
        </w:rPr>
        <w:t>חבר הכנסת גדעון סער, אני חושב שאין ויכוח על מידת תרומתם של האישים הללו. דווקא בגלל זה היה צריך להפריד את הדברים הללו ולהביא כל אחד בנפרד. אבל כפי שאנחנו מכירים איך הבית הזה מתנהל, אני בטוח שהמחנה השני היה מחכה לתת את המכה למחנה הראשון על מנת שהצעת החו</w:t>
      </w:r>
      <w:r>
        <w:rPr>
          <w:rFonts w:hint="cs"/>
          <w:rtl/>
        </w:rPr>
        <w:t>ק לא תעבור.</w:t>
      </w:r>
    </w:p>
    <w:p w14:paraId="65E1D9D9" w14:textId="77777777" w:rsidR="00000000" w:rsidRDefault="00737B0C">
      <w:pPr>
        <w:pStyle w:val="a"/>
        <w:rPr>
          <w:rFonts w:hint="cs"/>
          <w:rtl/>
        </w:rPr>
      </w:pPr>
    </w:p>
    <w:p w14:paraId="246F36AC" w14:textId="77777777" w:rsidR="00000000" w:rsidRDefault="00737B0C">
      <w:pPr>
        <w:pStyle w:val="a"/>
        <w:rPr>
          <w:rFonts w:hint="cs"/>
          <w:rtl/>
        </w:rPr>
      </w:pPr>
      <w:r>
        <w:rPr>
          <w:rFonts w:hint="cs"/>
          <w:rtl/>
        </w:rPr>
        <w:t>לצערי הרב, אני לא יודע כמה עם ישראל, ובמיוחד אנחנו, הציבור החרדי, יזכרו את אריק שרון. במשך שנים היה ראש הממשלה מנודה על-ידי השמאל, על-ידי ההנהגה במדינת ישראל. היחידים שפתחו את דלתותיהם בפניו, היחידים שהושיטו לו יד, היחידים שקיבלו אותו היו חצרו</w:t>
      </w:r>
      <w:r>
        <w:rPr>
          <w:rFonts w:hint="cs"/>
          <w:rtl/>
        </w:rPr>
        <w:t xml:space="preserve">ת האדמו"רים, חצרות הרבנים. הם עודדו אותו, הם קירבו אותו והם הביאו אותו עד הלום. אבל ברגע של אמת הוא שכח את הכול, כאדם כפוי טובה שאינו זוכר את הטוב, אינו מכיר טובה לאלה שלא עשו - דבר אחד ברור לי, אריק שרון, ראש ממשלת ישראל, ייזכר בעיני הציבור החרדי לדיראון </w:t>
      </w:r>
      <w:r>
        <w:rPr>
          <w:rFonts w:hint="cs"/>
          <w:rtl/>
        </w:rPr>
        <w:t xml:space="preserve">עולם. תודה.     </w:t>
      </w:r>
    </w:p>
    <w:p w14:paraId="599119FB" w14:textId="77777777" w:rsidR="00000000" w:rsidRDefault="00737B0C">
      <w:pPr>
        <w:pStyle w:val="a"/>
        <w:rPr>
          <w:rFonts w:hint="cs"/>
          <w:rtl/>
        </w:rPr>
      </w:pPr>
    </w:p>
    <w:p w14:paraId="2E9EA68C" w14:textId="77777777" w:rsidR="00000000" w:rsidRDefault="00737B0C">
      <w:pPr>
        <w:pStyle w:val="ad"/>
        <w:rPr>
          <w:rtl/>
        </w:rPr>
      </w:pPr>
      <w:r>
        <w:rPr>
          <w:rtl/>
        </w:rPr>
        <w:t>היו"ר מוחמד ברכה:</w:t>
      </w:r>
    </w:p>
    <w:p w14:paraId="17682613" w14:textId="77777777" w:rsidR="00000000" w:rsidRDefault="00737B0C">
      <w:pPr>
        <w:pStyle w:val="a"/>
        <w:rPr>
          <w:rtl/>
        </w:rPr>
      </w:pPr>
    </w:p>
    <w:p w14:paraId="118958E2" w14:textId="77777777" w:rsidR="00000000" w:rsidRDefault="00737B0C">
      <w:pPr>
        <w:pStyle w:val="a"/>
        <w:rPr>
          <w:rFonts w:hint="cs"/>
          <w:rtl/>
        </w:rPr>
      </w:pPr>
      <w:r>
        <w:rPr>
          <w:rFonts w:hint="cs"/>
          <w:rtl/>
        </w:rPr>
        <w:t xml:space="preserve">תודה, חבר הכנסת אזולאי. חבר הכנסת אברהם שוחט </w:t>
      </w:r>
      <w:r>
        <w:rPr>
          <w:rtl/>
        </w:rPr>
        <w:t>–</w:t>
      </w:r>
      <w:r>
        <w:rPr>
          <w:rFonts w:hint="cs"/>
          <w:rtl/>
        </w:rPr>
        <w:t xml:space="preserve"> לא נמצא; חבר הכנסת משה גפני </w:t>
      </w:r>
      <w:r>
        <w:rPr>
          <w:rtl/>
        </w:rPr>
        <w:t>–</w:t>
      </w:r>
      <w:r>
        <w:rPr>
          <w:rFonts w:hint="cs"/>
          <w:rtl/>
        </w:rPr>
        <w:t xml:space="preserve"> לא נמצא; חבר הכנסת ברכה נמצא, אבל זה לא יעזור. חבר הכנסת אהוד יתום </w:t>
      </w:r>
      <w:r>
        <w:rPr>
          <w:rtl/>
        </w:rPr>
        <w:t>–</w:t>
      </w:r>
      <w:r>
        <w:rPr>
          <w:rFonts w:hint="cs"/>
          <w:rtl/>
        </w:rPr>
        <w:t xml:space="preserve"> לא נמצא; חברי הכנסת אופיר פינס, יעקב מרגי, איוב קרא </w:t>
      </w:r>
      <w:r>
        <w:rPr>
          <w:rtl/>
        </w:rPr>
        <w:t>–</w:t>
      </w:r>
      <w:r>
        <w:rPr>
          <w:rFonts w:hint="cs"/>
          <w:rtl/>
        </w:rPr>
        <w:t xml:space="preserve"> לא נמצאים. נותרו שנ</w:t>
      </w:r>
      <w:r>
        <w:rPr>
          <w:rFonts w:hint="cs"/>
          <w:rtl/>
        </w:rPr>
        <w:t xml:space="preserve">י חברי כנסת שכן נמצאים, חבר הכנסת נסים זאב, ואחרון הדוברים </w:t>
      </w:r>
      <w:r>
        <w:rPr>
          <w:rtl/>
        </w:rPr>
        <w:t>–</w:t>
      </w:r>
      <w:r>
        <w:rPr>
          <w:rFonts w:hint="cs"/>
          <w:rtl/>
        </w:rPr>
        <w:t xml:space="preserve"> חבר הכנסת דהאמשה. </w:t>
      </w:r>
    </w:p>
    <w:p w14:paraId="5D238F7F" w14:textId="77777777" w:rsidR="00000000" w:rsidRDefault="00737B0C">
      <w:pPr>
        <w:pStyle w:val="a"/>
        <w:rPr>
          <w:rFonts w:hint="cs"/>
          <w:rtl/>
        </w:rPr>
      </w:pPr>
    </w:p>
    <w:p w14:paraId="3844DA39" w14:textId="77777777" w:rsidR="00000000" w:rsidRDefault="00737B0C">
      <w:pPr>
        <w:pStyle w:val="Speaker"/>
        <w:rPr>
          <w:rtl/>
        </w:rPr>
      </w:pPr>
      <w:bookmarkStart w:id="879" w:name="FS000000490T30_07_2003_23_43_09"/>
      <w:bookmarkStart w:id="880" w:name="_Toc47678248"/>
      <w:bookmarkStart w:id="881" w:name="_Toc49055807"/>
      <w:bookmarkEnd w:id="879"/>
      <w:r>
        <w:rPr>
          <w:rFonts w:hint="eastAsia"/>
          <w:rtl/>
        </w:rPr>
        <w:t>נסים</w:t>
      </w:r>
      <w:r>
        <w:rPr>
          <w:rtl/>
        </w:rPr>
        <w:t xml:space="preserve"> זאב (ש"ס):</w:t>
      </w:r>
      <w:bookmarkEnd w:id="880"/>
      <w:bookmarkEnd w:id="881"/>
    </w:p>
    <w:p w14:paraId="44748370" w14:textId="77777777" w:rsidR="00000000" w:rsidRDefault="00737B0C">
      <w:pPr>
        <w:pStyle w:val="a"/>
        <w:rPr>
          <w:rFonts w:hint="cs"/>
          <w:rtl/>
        </w:rPr>
      </w:pPr>
    </w:p>
    <w:p w14:paraId="44E34B82" w14:textId="77777777" w:rsidR="00000000" w:rsidRDefault="00737B0C">
      <w:pPr>
        <w:pStyle w:val="a"/>
        <w:rPr>
          <w:rFonts w:hint="cs"/>
          <w:rtl/>
        </w:rPr>
      </w:pPr>
      <w:r>
        <w:rPr>
          <w:rFonts w:hint="cs"/>
          <w:rtl/>
        </w:rPr>
        <w:t xml:space="preserve">אדוני היושב-ראש, בהצעת החוק מבקשים להפחית את הדרישות למילוי משרת מנהלי או ראשי המרכזים להנצחת זכרם של מנחם בגין ויצחק רבין, ראשי ממשלה בישראל. </w:t>
      </w:r>
    </w:p>
    <w:p w14:paraId="5ED4A2AD" w14:textId="77777777" w:rsidR="00000000" w:rsidRDefault="00737B0C">
      <w:pPr>
        <w:pStyle w:val="a"/>
        <w:rPr>
          <w:rFonts w:hint="cs"/>
          <w:rtl/>
        </w:rPr>
      </w:pPr>
    </w:p>
    <w:p w14:paraId="1E71A8A2" w14:textId="77777777" w:rsidR="00000000" w:rsidRDefault="00737B0C">
      <w:pPr>
        <w:pStyle w:val="a"/>
        <w:rPr>
          <w:rFonts w:hint="cs"/>
          <w:rtl/>
        </w:rPr>
      </w:pPr>
      <w:r>
        <w:rPr>
          <w:rFonts w:hint="cs"/>
          <w:rtl/>
        </w:rPr>
        <w:t>בחוק העיקרי נ</w:t>
      </w:r>
      <w:r>
        <w:rPr>
          <w:rFonts w:hint="cs"/>
          <w:rtl/>
        </w:rPr>
        <w:t>דרשת השכלה גבוהה למילוי התפקיד, ועכשיו מסבירים לנו שאין נחיצות ואין צורך בכך שראש המרכז יהיה בעל מעמד בשדה ההשכלה הגבוהה, כי מדובר במילוי תפקיד ניהולי. האמת היא שאפשר לחשוב על תואר אקדמי במינהל גם אם זה תפקיד ניהולי. לא ברור לי למה אי-אפשר לדרוש שהאיש שמחז</w:t>
      </w:r>
      <w:r>
        <w:rPr>
          <w:rFonts w:hint="cs"/>
          <w:rtl/>
        </w:rPr>
        <w:t xml:space="preserve">יק באותו תואר, באותו תפקיד, יהיה אדם שיש לו תואר אקדמי במינהל. אי-אפשר להשתחרר מהרושם, שבעצם מנסים אולי ליצור או לתפור לאנשים מסוימים תפקיד שיהיה לפי הממדים של אותם אנשים שמבקשים לאפשר להם לקבל באופן חוקי את המשרה, כי בעצם יש מגבלה של תואר אקדמי.     </w:t>
      </w:r>
    </w:p>
    <w:p w14:paraId="095F03E8" w14:textId="77777777" w:rsidR="00000000" w:rsidRDefault="00737B0C">
      <w:pPr>
        <w:pStyle w:val="a"/>
        <w:rPr>
          <w:rFonts w:hint="cs"/>
          <w:rtl/>
        </w:rPr>
      </w:pPr>
    </w:p>
    <w:p w14:paraId="1D257F79" w14:textId="77777777" w:rsidR="00000000" w:rsidRDefault="00737B0C">
      <w:pPr>
        <w:pStyle w:val="a"/>
        <w:rPr>
          <w:rFonts w:hint="cs"/>
          <w:rtl/>
        </w:rPr>
      </w:pPr>
      <w:r>
        <w:rPr>
          <w:rFonts w:hint="cs"/>
          <w:rtl/>
        </w:rPr>
        <w:t xml:space="preserve">רק </w:t>
      </w:r>
      <w:r>
        <w:rPr>
          <w:rFonts w:hint="cs"/>
          <w:rtl/>
        </w:rPr>
        <w:t>לפני זמן לא רב החליטה הכנסת להקים מרכזים כאלה חשובים, ומי שיעמוד בראש המינהל או ינהל אותם יהיה אקדמאי, ופתאום אנחנו מוותרים על זה. יש כאן באמת סימן שאלה גדול.</w:t>
      </w:r>
    </w:p>
    <w:p w14:paraId="42981488" w14:textId="77777777" w:rsidR="00000000" w:rsidRDefault="00737B0C">
      <w:pPr>
        <w:pStyle w:val="a"/>
        <w:rPr>
          <w:rFonts w:hint="cs"/>
          <w:rtl/>
        </w:rPr>
      </w:pPr>
    </w:p>
    <w:p w14:paraId="5F587B7F" w14:textId="77777777" w:rsidR="00000000" w:rsidRDefault="00737B0C">
      <w:pPr>
        <w:pStyle w:val="a"/>
        <w:rPr>
          <w:rFonts w:hint="cs"/>
          <w:rtl/>
        </w:rPr>
      </w:pPr>
      <w:r>
        <w:rPr>
          <w:rFonts w:hint="cs"/>
          <w:rtl/>
        </w:rPr>
        <w:t>אבל הייתי רוצה לשאול אותך, אדוני השר, איך אנחנו יכולים לבטל את משרת הראשון לציון במסווה של מיזוג</w:t>
      </w:r>
      <w:r>
        <w:rPr>
          <w:rFonts w:hint="cs"/>
          <w:rtl/>
        </w:rPr>
        <w:t xml:space="preserve"> גלויות כביכול, שאנחנו כבר התבגרנו, אנחנו עם אחד, לא צריך שני רבנים. כאילו רב ספרדי זה איזו משרה, איזה תפקיד?  </w:t>
      </w:r>
    </w:p>
    <w:p w14:paraId="6086AC06" w14:textId="77777777" w:rsidR="00000000" w:rsidRDefault="00737B0C">
      <w:pPr>
        <w:pStyle w:val="a"/>
        <w:ind w:firstLine="0"/>
        <w:rPr>
          <w:rFonts w:hint="cs"/>
          <w:rtl/>
        </w:rPr>
      </w:pPr>
    </w:p>
    <w:p w14:paraId="298249CF" w14:textId="77777777" w:rsidR="00000000" w:rsidRDefault="00737B0C">
      <w:pPr>
        <w:pStyle w:val="ac"/>
        <w:rPr>
          <w:rtl/>
        </w:rPr>
      </w:pPr>
    </w:p>
    <w:p w14:paraId="065645B2" w14:textId="77777777" w:rsidR="00000000" w:rsidRDefault="00737B0C">
      <w:pPr>
        <w:pStyle w:val="ac"/>
        <w:rPr>
          <w:rtl/>
        </w:rPr>
      </w:pPr>
      <w:r>
        <w:rPr>
          <w:rFonts w:hint="eastAsia"/>
          <w:rtl/>
        </w:rPr>
        <w:t>חמי</w:t>
      </w:r>
      <w:r>
        <w:rPr>
          <w:rtl/>
        </w:rPr>
        <w:t xml:space="preserve"> דורון (שינוי):</w:t>
      </w:r>
    </w:p>
    <w:p w14:paraId="36BC79AF" w14:textId="77777777" w:rsidR="00000000" w:rsidRDefault="00737B0C">
      <w:pPr>
        <w:pStyle w:val="a"/>
        <w:rPr>
          <w:rFonts w:hint="cs"/>
          <w:rtl/>
        </w:rPr>
      </w:pPr>
    </w:p>
    <w:p w14:paraId="7794F501" w14:textId="77777777" w:rsidR="00000000" w:rsidRDefault="00737B0C">
      <w:pPr>
        <w:pStyle w:val="a"/>
        <w:rPr>
          <w:rFonts w:hint="cs"/>
          <w:rtl/>
        </w:rPr>
      </w:pPr>
      <w:r>
        <w:rPr>
          <w:rFonts w:hint="cs"/>
          <w:rtl/>
        </w:rPr>
        <w:t>אני מוכן לבטל גם את משרת הרב הראשי האשכנזי.</w:t>
      </w:r>
    </w:p>
    <w:p w14:paraId="28881DAD" w14:textId="77777777" w:rsidR="00000000" w:rsidRDefault="00737B0C">
      <w:pPr>
        <w:pStyle w:val="a"/>
        <w:rPr>
          <w:rFonts w:hint="cs"/>
          <w:rtl/>
        </w:rPr>
      </w:pPr>
      <w:r>
        <w:rPr>
          <w:rFonts w:hint="cs"/>
          <w:rtl/>
        </w:rPr>
        <w:t xml:space="preserve">  </w:t>
      </w:r>
    </w:p>
    <w:p w14:paraId="08E7487F" w14:textId="77777777" w:rsidR="00000000" w:rsidRDefault="00737B0C">
      <w:pPr>
        <w:pStyle w:val="SpeakerCon"/>
        <w:rPr>
          <w:rtl/>
        </w:rPr>
      </w:pPr>
      <w:bookmarkStart w:id="882" w:name="FS000000490T30_07_2003_23_54_15C"/>
      <w:bookmarkEnd w:id="882"/>
      <w:r>
        <w:rPr>
          <w:rtl/>
        </w:rPr>
        <w:t>נסים זאב (ש"ס):</w:t>
      </w:r>
    </w:p>
    <w:p w14:paraId="2BD4F107" w14:textId="77777777" w:rsidR="00000000" w:rsidRDefault="00737B0C">
      <w:pPr>
        <w:pStyle w:val="a"/>
        <w:rPr>
          <w:rtl/>
        </w:rPr>
      </w:pPr>
    </w:p>
    <w:p w14:paraId="232F588F" w14:textId="77777777" w:rsidR="00000000" w:rsidRDefault="00737B0C">
      <w:pPr>
        <w:pStyle w:val="a"/>
        <w:rPr>
          <w:rFonts w:hint="cs"/>
          <w:rtl/>
        </w:rPr>
      </w:pPr>
      <w:r>
        <w:rPr>
          <w:rFonts w:hint="cs"/>
          <w:rtl/>
        </w:rPr>
        <w:t>אתה בכלל מוכן לוותר על העם היהודי ביהדותו. אתה מוותר על הכ</w:t>
      </w:r>
      <w:r>
        <w:rPr>
          <w:rFonts w:hint="cs"/>
          <w:rtl/>
        </w:rPr>
        <w:t>ול. בשבילכם הדת לא קיימת. אני פונה לשר אפי איתם שמבין את הערכים.</w:t>
      </w:r>
    </w:p>
    <w:p w14:paraId="6A653692" w14:textId="77777777" w:rsidR="00000000" w:rsidRDefault="00737B0C">
      <w:pPr>
        <w:pStyle w:val="a"/>
        <w:rPr>
          <w:rFonts w:hint="cs"/>
          <w:rtl/>
        </w:rPr>
      </w:pPr>
    </w:p>
    <w:p w14:paraId="47EB69F6" w14:textId="77777777" w:rsidR="00000000" w:rsidRDefault="00737B0C">
      <w:pPr>
        <w:pStyle w:val="ac"/>
        <w:rPr>
          <w:rtl/>
        </w:rPr>
      </w:pPr>
      <w:r>
        <w:rPr>
          <w:rFonts w:hint="eastAsia"/>
          <w:rtl/>
        </w:rPr>
        <w:t>חמי</w:t>
      </w:r>
      <w:r>
        <w:rPr>
          <w:rtl/>
        </w:rPr>
        <w:t xml:space="preserve"> דורון (שינוי):</w:t>
      </w:r>
    </w:p>
    <w:p w14:paraId="2D4CE3ED" w14:textId="77777777" w:rsidR="00000000" w:rsidRDefault="00737B0C">
      <w:pPr>
        <w:pStyle w:val="a"/>
        <w:rPr>
          <w:rFonts w:hint="cs"/>
          <w:rtl/>
        </w:rPr>
      </w:pPr>
    </w:p>
    <w:p w14:paraId="79D0C19A" w14:textId="77777777" w:rsidR="00000000" w:rsidRDefault="00737B0C">
      <w:pPr>
        <w:pStyle w:val="a"/>
        <w:rPr>
          <w:rFonts w:hint="cs"/>
          <w:rtl/>
        </w:rPr>
      </w:pPr>
      <w:r>
        <w:rPr>
          <w:rFonts w:hint="cs"/>
          <w:rtl/>
        </w:rPr>
        <w:t>הרחקתם את העם מהיהדות.</w:t>
      </w:r>
    </w:p>
    <w:p w14:paraId="58A02E39" w14:textId="77777777" w:rsidR="00000000" w:rsidRDefault="00737B0C">
      <w:pPr>
        <w:pStyle w:val="a"/>
        <w:rPr>
          <w:rFonts w:hint="cs"/>
          <w:rtl/>
        </w:rPr>
      </w:pPr>
    </w:p>
    <w:p w14:paraId="141A3586" w14:textId="77777777" w:rsidR="00000000" w:rsidRDefault="00737B0C">
      <w:pPr>
        <w:pStyle w:val="SpeakerCon"/>
        <w:rPr>
          <w:rtl/>
        </w:rPr>
      </w:pPr>
      <w:bookmarkStart w:id="883" w:name="FS000000490T30_07_2003_23_55_42C"/>
      <w:bookmarkEnd w:id="883"/>
      <w:r>
        <w:rPr>
          <w:rtl/>
        </w:rPr>
        <w:t>נסים זאב (ש"ס):</w:t>
      </w:r>
    </w:p>
    <w:p w14:paraId="4C840FF9" w14:textId="77777777" w:rsidR="00000000" w:rsidRDefault="00737B0C">
      <w:pPr>
        <w:pStyle w:val="a"/>
        <w:rPr>
          <w:rtl/>
        </w:rPr>
      </w:pPr>
    </w:p>
    <w:p w14:paraId="0165A970" w14:textId="77777777" w:rsidR="00000000" w:rsidRDefault="00737B0C">
      <w:pPr>
        <w:pStyle w:val="a"/>
        <w:rPr>
          <w:rFonts w:hint="cs"/>
          <w:rtl/>
        </w:rPr>
      </w:pPr>
      <w:r>
        <w:rPr>
          <w:rFonts w:hint="cs"/>
          <w:rtl/>
        </w:rPr>
        <w:t>אני לא פונה אליך בכלל. אני לא מצפה ממך להבין משהו ביהדות.</w:t>
      </w:r>
    </w:p>
    <w:p w14:paraId="3421E955" w14:textId="77777777" w:rsidR="00000000" w:rsidRDefault="00737B0C">
      <w:pPr>
        <w:pStyle w:val="a"/>
        <w:rPr>
          <w:rFonts w:hint="cs"/>
          <w:rtl/>
        </w:rPr>
      </w:pPr>
    </w:p>
    <w:p w14:paraId="14012BD6" w14:textId="77777777" w:rsidR="00000000" w:rsidRDefault="00737B0C">
      <w:pPr>
        <w:pStyle w:val="ac"/>
        <w:rPr>
          <w:rtl/>
        </w:rPr>
      </w:pPr>
      <w:r>
        <w:rPr>
          <w:rFonts w:hint="eastAsia"/>
          <w:rtl/>
        </w:rPr>
        <w:t>חמי</w:t>
      </w:r>
      <w:r>
        <w:rPr>
          <w:rtl/>
        </w:rPr>
        <w:t xml:space="preserve"> דורון (שינוי):</w:t>
      </w:r>
    </w:p>
    <w:p w14:paraId="0BFB7A70" w14:textId="77777777" w:rsidR="00000000" w:rsidRDefault="00737B0C">
      <w:pPr>
        <w:pStyle w:val="a"/>
        <w:rPr>
          <w:rFonts w:hint="cs"/>
          <w:rtl/>
        </w:rPr>
      </w:pPr>
    </w:p>
    <w:p w14:paraId="4994D3AC" w14:textId="77777777" w:rsidR="00000000" w:rsidRDefault="00737B0C">
      <w:pPr>
        <w:pStyle w:val="a"/>
        <w:rPr>
          <w:rFonts w:hint="cs"/>
          <w:rtl/>
        </w:rPr>
      </w:pPr>
      <w:r>
        <w:rPr>
          <w:rFonts w:hint="cs"/>
          <w:rtl/>
        </w:rPr>
        <w:t>- - -</w:t>
      </w:r>
    </w:p>
    <w:p w14:paraId="6D89396C" w14:textId="77777777" w:rsidR="00000000" w:rsidRDefault="00737B0C">
      <w:pPr>
        <w:pStyle w:val="a"/>
        <w:rPr>
          <w:rFonts w:hint="cs"/>
          <w:rtl/>
        </w:rPr>
      </w:pPr>
    </w:p>
    <w:p w14:paraId="446CD4C7" w14:textId="77777777" w:rsidR="00000000" w:rsidRDefault="00737B0C">
      <w:pPr>
        <w:pStyle w:val="ad"/>
        <w:rPr>
          <w:rtl/>
        </w:rPr>
      </w:pPr>
      <w:r>
        <w:rPr>
          <w:rtl/>
        </w:rPr>
        <w:t>היו"ר מוחמד ברכה:</w:t>
      </w:r>
    </w:p>
    <w:p w14:paraId="1E2BA98A" w14:textId="77777777" w:rsidR="00000000" w:rsidRDefault="00737B0C">
      <w:pPr>
        <w:pStyle w:val="a"/>
        <w:rPr>
          <w:rtl/>
        </w:rPr>
      </w:pPr>
    </w:p>
    <w:p w14:paraId="0C13E568" w14:textId="77777777" w:rsidR="00000000" w:rsidRDefault="00737B0C">
      <w:pPr>
        <w:pStyle w:val="a"/>
        <w:rPr>
          <w:rFonts w:hint="cs"/>
          <w:rtl/>
        </w:rPr>
      </w:pPr>
      <w:r>
        <w:rPr>
          <w:rFonts w:hint="cs"/>
          <w:rtl/>
        </w:rPr>
        <w:t>חבר הכנסת דורון, הזמן לא</w:t>
      </w:r>
      <w:r>
        <w:rPr>
          <w:rFonts w:hint="cs"/>
          <w:rtl/>
        </w:rPr>
        <w:t xml:space="preserve"> מתאים להתנגחויות האלה. זה לא מחדש שום דבר.</w:t>
      </w:r>
    </w:p>
    <w:p w14:paraId="72548B30" w14:textId="77777777" w:rsidR="00000000" w:rsidRDefault="00737B0C">
      <w:pPr>
        <w:pStyle w:val="a"/>
        <w:rPr>
          <w:rFonts w:hint="cs"/>
          <w:rtl/>
        </w:rPr>
      </w:pPr>
    </w:p>
    <w:p w14:paraId="306CAA6C" w14:textId="77777777" w:rsidR="00000000" w:rsidRDefault="00737B0C">
      <w:pPr>
        <w:pStyle w:val="SpeakerCon"/>
        <w:rPr>
          <w:rtl/>
        </w:rPr>
      </w:pPr>
      <w:bookmarkStart w:id="884" w:name="FS000000490T30_07_2003_23_56_57C"/>
      <w:bookmarkEnd w:id="884"/>
      <w:r>
        <w:rPr>
          <w:rFonts w:hint="eastAsia"/>
          <w:rtl/>
        </w:rPr>
        <w:t>נסים</w:t>
      </w:r>
      <w:r>
        <w:rPr>
          <w:rtl/>
        </w:rPr>
        <w:t xml:space="preserve"> זאב (ש"ס):</w:t>
      </w:r>
    </w:p>
    <w:p w14:paraId="53D2BFFC" w14:textId="77777777" w:rsidR="00000000" w:rsidRDefault="00737B0C">
      <w:pPr>
        <w:pStyle w:val="a"/>
        <w:rPr>
          <w:rFonts w:hint="cs"/>
          <w:rtl/>
        </w:rPr>
      </w:pPr>
    </w:p>
    <w:p w14:paraId="571BFCB7" w14:textId="77777777" w:rsidR="00000000" w:rsidRDefault="00737B0C">
      <w:pPr>
        <w:pStyle w:val="a"/>
        <w:rPr>
          <w:rFonts w:hint="cs"/>
          <w:rtl/>
        </w:rPr>
      </w:pPr>
      <w:r>
        <w:rPr>
          <w:rFonts w:hint="cs"/>
          <w:rtl/>
        </w:rPr>
        <w:t>המשרה של הראשון לציון, אדוני השר, זו משרה מושרשת בהיסטוריה. אני לא צריך לומר לך. אתה בקיא בזה.</w:t>
      </w:r>
    </w:p>
    <w:p w14:paraId="67BACDF9" w14:textId="77777777" w:rsidR="00000000" w:rsidRDefault="00737B0C">
      <w:pPr>
        <w:pStyle w:val="a"/>
        <w:rPr>
          <w:rFonts w:hint="cs"/>
          <w:rtl/>
        </w:rPr>
      </w:pPr>
    </w:p>
    <w:p w14:paraId="047CACF7" w14:textId="77777777" w:rsidR="00000000" w:rsidRDefault="00737B0C">
      <w:pPr>
        <w:pStyle w:val="ac"/>
        <w:rPr>
          <w:rtl/>
        </w:rPr>
      </w:pPr>
      <w:r>
        <w:rPr>
          <w:rFonts w:hint="eastAsia"/>
          <w:rtl/>
        </w:rPr>
        <w:t>השר</w:t>
      </w:r>
      <w:r>
        <w:rPr>
          <w:rtl/>
        </w:rPr>
        <w:t xml:space="preserve"> גדעון עזרא:</w:t>
      </w:r>
    </w:p>
    <w:p w14:paraId="3E043B99" w14:textId="77777777" w:rsidR="00000000" w:rsidRDefault="00737B0C">
      <w:pPr>
        <w:pStyle w:val="a"/>
        <w:rPr>
          <w:rFonts w:hint="cs"/>
          <w:rtl/>
        </w:rPr>
      </w:pPr>
    </w:p>
    <w:p w14:paraId="436F3B71" w14:textId="77777777" w:rsidR="00000000" w:rsidRDefault="00737B0C">
      <w:pPr>
        <w:pStyle w:val="a"/>
        <w:rPr>
          <w:rFonts w:hint="cs"/>
          <w:rtl/>
        </w:rPr>
      </w:pPr>
      <w:r>
        <w:rPr>
          <w:rFonts w:hint="cs"/>
          <w:rtl/>
        </w:rPr>
        <w:t>מה זה נוגע?</w:t>
      </w:r>
    </w:p>
    <w:p w14:paraId="1D48363E" w14:textId="77777777" w:rsidR="00000000" w:rsidRDefault="00737B0C">
      <w:pPr>
        <w:pStyle w:val="a"/>
        <w:rPr>
          <w:rFonts w:hint="cs"/>
          <w:color w:val="0000FF"/>
          <w:szCs w:val="28"/>
          <w:rtl/>
        </w:rPr>
      </w:pPr>
    </w:p>
    <w:p w14:paraId="7655BA58" w14:textId="77777777" w:rsidR="00000000" w:rsidRDefault="00737B0C">
      <w:pPr>
        <w:pStyle w:val="SpeakerCon"/>
        <w:rPr>
          <w:rtl/>
        </w:rPr>
      </w:pPr>
      <w:bookmarkStart w:id="885" w:name="FS000000490T30_07_2003_23_30_37C"/>
      <w:bookmarkEnd w:id="885"/>
      <w:r>
        <w:rPr>
          <w:rtl/>
        </w:rPr>
        <w:t>נסים זאב (ש"ס):</w:t>
      </w:r>
    </w:p>
    <w:p w14:paraId="51DAA94B" w14:textId="77777777" w:rsidR="00000000" w:rsidRDefault="00737B0C">
      <w:pPr>
        <w:pStyle w:val="a"/>
        <w:rPr>
          <w:rtl/>
        </w:rPr>
      </w:pPr>
    </w:p>
    <w:p w14:paraId="4C9D8EAB" w14:textId="77777777" w:rsidR="00000000" w:rsidRDefault="00737B0C">
      <w:pPr>
        <w:pStyle w:val="a"/>
        <w:rPr>
          <w:rFonts w:hint="cs"/>
          <w:rtl/>
        </w:rPr>
      </w:pPr>
      <w:r>
        <w:rPr>
          <w:rFonts w:hint="cs"/>
          <w:rtl/>
        </w:rPr>
        <w:t>זה כן נוגע. כי אם אנחנו כל כך דואגים להנצחת זכרם של</w:t>
      </w:r>
      <w:r>
        <w:rPr>
          <w:rFonts w:hint="cs"/>
          <w:rtl/>
        </w:rPr>
        <w:t xml:space="preserve"> מנחם בגין ושל רבין, ואני בעד זה, למה להוציא ולמחוק את המשרה של הראשון לציון, שבמשך מאות בשנים - - -</w:t>
      </w:r>
    </w:p>
    <w:p w14:paraId="53770997" w14:textId="77777777" w:rsidR="00000000" w:rsidRDefault="00737B0C">
      <w:pPr>
        <w:pStyle w:val="a"/>
        <w:ind w:firstLine="0"/>
        <w:rPr>
          <w:rFonts w:hint="cs"/>
          <w:rtl/>
        </w:rPr>
      </w:pPr>
    </w:p>
    <w:p w14:paraId="18B7CD09" w14:textId="77777777" w:rsidR="00000000" w:rsidRDefault="00737B0C">
      <w:pPr>
        <w:pStyle w:val="ac"/>
        <w:rPr>
          <w:rtl/>
        </w:rPr>
      </w:pPr>
      <w:r>
        <w:rPr>
          <w:rFonts w:hint="eastAsia"/>
          <w:rtl/>
        </w:rPr>
        <w:t>חמי</w:t>
      </w:r>
      <w:r>
        <w:rPr>
          <w:rtl/>
        </w:rPr>
        <w:t xml:space="preserve"> דורון (שינוי):</w:t>
      </w:r>
    </w:p>
    <w:p w14:paraId="5E418A50" w14:textId="77777777" w:rsidR="00000000" w:rsidRDefault="00737B0C">
      <w:pPr>
        <w:pStyle w:val="a"/>
        <w:rPr>
          <w:rFonts w:hint="cs"/>
          <w:rtl/>
        </w:rPr>
      </w:pPr>
    </w:p>
    <w:p w14:paraId="13641A2C" w14:textId="77777777" w:rsidR="00000000" w:rsidRDefault="00737B0C">
      <w:pPr>
        <w:pStyle w:val="a"/>
        <w:rPr>
          <w:rFonts w:hint="cs"/>
          <w:rtl/>
        </w:rPr>
      </w:pPr>
      <w:r>
        <w:rPr>
          <w:rFonts w:hint="cs"/>
          <w:rtl/>
        </w:rPr>
        <w:t>תטילו מטבע.</w:t>
      </w:r>
    </w:p>
    <w:p w14:paraId="024CCE2C" w14:textId="77777777" w:rsidR="00000000" w:rsidRDefault="00737B0C">
      <w:pPr>
        <w:pStyle w:val="a"/>
        <w:ind w:firstLine="0"/>
        <w:rPr>
          <w:rFonts w:hint="cs"/>
          <w:rtl/>
        </w:rPr>
      </w:pPr>
    </w:p>
    <w:p w14:paraId="578E2CB3" w14:textId="77777777" w:rsidR="00000000" w:rsidRDefault="00737B0C">
      <w:pPr>
        <w:pStyle w:val="SpeakerCon"/>
        <w:rPr>
          <w:rtl/>
        </w:rPr>
      </w:pPr>
      <w:bookmarkStart w:id="886" w:name="FS000000490T30_07_2003_23_32_02C"/>
      <w:bookmarkEnd w:id="886"/>
      <w:r>
        <w:rPr>
          <w:rtl/>
        </w:rPr>
        <w:t>נסים זאב (ש"ס):</w:t>
      </w:r>
    </w:p>
    <w:p w14:paraId="0455AA25" w14:textId="77777777" w:rsidR="00000000" w:rsidRDefault="00737B0C">
      <w:pPr>
        <w:pStyle w:val="a"/>
        <w:rPr>
          <w:rtl/>
        </w:rPr>
      </w:pPr>
    </w:p>
    <w:p w14:paraId="656D131F" w14:textId="77777777" w:rsidR="00000000" w:rsidRDefault="00737B0C">
      <w:pPr>
        <w:pStyle w:val="a"/>
        <w:rPr>
          <w:rFonts w:hint="cs"/>
          <w:rtl/>
        </w:rPr>
      </w:pPr>
      <w:r>
        <w:rPr>
          <w:rFonts w:hint="cs"/>
          <w:rtl/>
        </w:rPr>
        <w:t xml:space="preserve">- - - אתם מוחקים את המשרה הזאת. אתם רוצים להשאיר את הרב הראשי לישראל ולמחוק את התואר הראשון לציון. במשך </w:t>
      </w:r>
      <w:r>
        <w:rPr>
          <w:rFonts w:hint="cs"/>
          <w:rtl/>
        </w:rPr>
        <w:t>מאות שנים הראשון לציון הוא רב של כל בני הגולה וגם של ארץ-ישראל. לכן, אדוני השר, אני יודע שהדברים האלה נעשו בכפייה - -</w:t>
      </w:r>
    </w:p>
    <w:p w14:paraId="2483899E" w14:textId="77777777" w:rsidR="00000000" w:rsidRDefault="00737B0C">
      <w:pPr>
        <w:pStyle w:val="a"/>
        <w:ind w:firstLine="0"/>
        <w:rPr>
          <w:rFonts w:hint="cs"/>
          <w:rtl/>
        </w:rPr>
      </w:pPr>
    </w:p>
    <w:p w14:paraId="654347D1" w14:textId="77777777" w:rsidR="00000000" w:rsidRDefault="00737B0C">
      <w:pPr>
        <w:pStyle w:val="ad"/>
        <w:rPr>
          <w:rtl/>
        </w:rPr>
      </w:pPr>
      <w:r>
        <w:rPr>
          <w:rtl/>
        </w:rPr>
        <w:t>היו"ר מוחמד ברכה:</w:t>
      </w:r>
    </w:p>
    <w:p w14:paraId="6126F976" w14:textId="77777777" w:rsidR="00000000" w:rsidRDefault="00737B0C">
      <w:pPr>
        <w:pStyle w:val="a"/>
        <w:rPr>
          <w:rtl/>
        </w:rPr>
      </w:pPr>
    </w:p>
    <w:p w14:paraId="2F3D0A38" w14:textId="77777777" w:rsidR="00000000" w:rsidRDefault="00737B0C">
      <w:pPr>
        <w:pStyle w:val="a"/>
        <w:rPr>
          <w:rFonts w:hint="cs"/>
          <w:rtl/>
        </w:rPr>
      </w:pPr>
      <w:r>
        <w:rPr>
          <w:rFonts w:hint="cs"/>
          <w:rtl/>
        </w:rPr>
        <w:t>חבר הכנסת דורון, אף אחד לא שומע אותך.</w:t>
      </w:r>
    </w:p>
    <w:p w14:paraId="53BDE4D4" w14:textId="77777777" w:rsidR="00000000" w:rsidRDefault="00737B0C">
      <w:pPr>
        <w:pStyle w:val="a"/>
        <w:ind w:firstLine="0"/>
        <w:rPr>
          <w:rFonts w:hint="cs"/>
          <w:rtl/>
        </w:rPr>
      </w:pPr>
    </w:p>
    <w:p w14:paraId="370074BB" w14:textId="77777777" w:rsidR="00000000" w:rsidRDefault="00737B0C">
      <w:pPr>
        <w:pStyle w:val="SpeakerCon"/>
        <w:rPr>
          <w:rtl/>
        </w:rPr>
      </w:pPr>
      <w:bookmarkStart w:id="887" w:name="FS000000490T30_07_2003_23_32_59C"/>
      <w:bookmarkEnd w:id="887"/>
      <w:r>
        <w:rPr>
          <w:rFonts w:hint="eastAsia"/>
          <w:rtl/>
        </w:rPr>
        <w:t>נסים</w:t>
      </w:r>
      <w:r>
        <w:rPr>
          <w:rtl/>
        </w:rPr>
        <w:t xml:space="preserve"> זאב (ש"ס):</w:t>
      </w:r>
    </w:p>
    <w:p w14:paraId="278AEA00" w14:textId="77777777" w:rsidR="00000000" w:rsidRDefault="00737B0C">
      <w:pPr>
        <w:pStyle w:val="a"/>
        <w:rPr>
          <w:rFonts w:hint="cs"/>
          <w:rtl/>
        </w:rPr>
      </w:pPr>
    </w:p>
    <w:p w14:paraId="173FC118" w14:textId="77777777" w:rsidR="00000000" w:rsidRDefault="00737B0C">
      <w:pPr>
        <w:pStyle w:val="a"/>
        <w:rPr>
          <w:rFonts w:hint="cs"/>
          <w:rtl/>
        </w:rPr>
      </w:pPr>
      <w:r>
        <w:rPr>
          <w:rFonts w:hint="cs"/>
          <w:rtl/>
        </w:rPr>
        <w:t>- - אנא ממך, תעצור את זה. אל תיתן לשינוי למשול בנו: המשול תמשו</w:t>
      </w:r>
      <w:r>
        <w:rPr>
          <w:rFonts w:hint="cs"/>
          <w:rtl/>
        </w:rPr>
        <w:t>ל עלינו, אם מלוך תמלוך בנו? עבד - - - ושפחה כי תירש גברתה.</w:t>
      </w:r>
    </w:p>
    <w:p w14:paraId="03DF66F3" w14:textId="77777777" w:rsidR="00000000" w:rsidRDefault="00737B0C">
      <w:pPr>
        <w:pStyle w:val="a"/>
        <w:ind w:firstLine="0"/>
        <w:rPr>
          <w:rFonts w:hint="cs"/>
          <w:rtl/>
        </w:rPr>
      </w:pPr>
    </w:p>
    <w:p w14:paraId="2C7D38B8" w14:textId="77777777" w:rsidR="00000000" w:rsidRDefault="00737B0C">
      <w:pPr>
        <w:pStyle w:val="ad"/>
        <w:rPr>
          <w:rtl/>
        </w:rPr>
      </w:pPr>
      <w:r>
        <w:rPr>
          <w:rFonts w:hint="eastAsia"/>
          <w:rtl/>
        </w:rPr>
        <w:t>היו</w:t>
      </w:r>
      <w:r>
        <w:rPr>
          <w:rtl/>
        </w:rPr>
        <w:t>"ר מוחמד ברכה:</w:t>
      </w:r>
    </w:p>
    <w:p w14:paraId="5AF5A669" w14:textId="77777777" w:rsidR="00000000" w:rsidRDefault="00737B0C">
      <w:pPr>
        <w:pStyle w:val="a"/>
        <w:rPr>
          <w:rFonts w:hint="cs"/>
          <w:rtl/>
        </w:rPr>
      </w:pPr>
    </w:p>
    <w:p w14:paraId="1CFDF37F" w14:textId="77777777" w:rsidR="00000000" w:rsidRDefault="00737B0C">
      <w:pPr>
        <w:pStyle w:val="a"/>
        <w:rPr>
          <w:rFonts w:hint="cs"/>
          <w:rtl/>
        </w:rPr>
      </w:pPr>
      <w:r>
        <w:rPr>
          <w:rFonts w:hint="cs"/>
          <w:rtl/>
        </w:rPr>
        <w:t>תודה. חבר הכנסת עבד-אלמאלכ דהאמשה, אחרון הדוברים. זה אנרגיות של עייפות, אני משער.</w:t>
      </w:r>
    </w:p>
    <w:p w14:paraId="55731173" w14:textId="77777777" w:rsidR="00000000" w:rsidRDefault="00737B0C">
      <w:pPr>
        <w:pStyle w:val="a"/>
        <w:ind w:firstLine="0"/>
        <w:rPr>
          <w:rFonts w:hint="cs"/>
          <w:rtl/>
        </w:rPr>
      </w:pPr>
    </w:p>
    <w:p w14:paraId="3A71391A" w14:textId="77777777" w:rsidR="00000000" w:rsidRDefault="00737B0C">
      <w:pPr>
        <w:pStyle w:val="Speaker"/>
        <w:rPr>
          <w:rtl/>
        </w:rPr>
      </w:pPr>
      <w:bookmarkStart w:id="888" w:name="FS000000550T30_07_2003_23_36_02"/>
      <w:bookmarkStart w:id="889" w:name="_Toc47678249"/>
      <w:bookmarkStart w:id="890" w:name="_Toc49055808"/>
      <w:bookmarkEnd w:id="888"/>
      <w:r>
        <w:rPr>
          <w:rFonts w:hint="eastAsia"/>
          <w:rtl/>
        </w:rPr>
        <w:t>עבד</w:t>
      </w:r>
      <w:r>
        <w:rPr>
          <w:rtl/>
        </w:rPr>
        <w:t>-אלמאלכ דהאמשה (רע"ם):</w:t>
      </w:r>
      <w:bookmarkEnd w:id="889"/>
      <w:bookmarkEnd w:id="890"/>
    </w:p>
    <w:p w14:paraId="24A8697F" w14:textId="77777777" w:rsidR="00000000" w:rsidRDefault="00737B0C">
      <w:pPr>
        <w:pStyle w:val="a"/>
        <w:rPr>
          <w:rFonts w:hint="cs"/>
          <w:rtl/>
        </w:rPr>
      </w:pPr>
    </w:p>
    <w:p w14:paraId="6BE3F8D0" w14:textId="77777777" w:rsidR="00000000" w:rsidRDefault="00737B0C">
      <w:pPr>
        <w:pStyle w:val="a"/>
        <w:rPr>
          <w:rFonts w:hint="cs"/>
          <w:rtl/>
        </w:rPr>
      </w:pPr>
      <w:r>
        <w:rPr>
          <w:rFonts w:hint="cs"/>
          <w:rtl/>
        </w:rPr>
        <w:t xml:space="preserve"> כבוד היושב-ראש, כנסת נכבדה, לי יש דעה אחרת, איך להנציח את זכרם של </w:t>
      </w:r>
      <w:r>
        <w:rPr>
          <w:rFonts w:hint="cs"/>
          <w:rtl/>
        </w:rPr>
        <w:t>אנשים. לדעתי, הם כבר עשו את זה, זכרם הונצח. מה שלא נעשה ומה שלא נחוקק, גם אם בנו בניינים מפוארים כאלה ואחרים, הם לא ישנו את ההיסטוריה, והאנשים האלה ייזכרו גם לטוב וגם לרע. היו להם מעשים גדולים, מעשים חיוביים, והיו להם גם מעשים נוראיים, שלא ייעשו.</w:t>
      </w:r>
    </w:p>
    <w:p w14:paraId="23CD2EF0" w14:textId="77777777" w:rsidR="00000000" w:rsidRDefault="00737B0C">
      <w:pPr>
        <w:pStyle w:val="a"/>
        <w:rPr>
          <w:rFonts w:hint="cs"/>
          <w:rtl/>
        </w:rPr>
      </w:pPr>
    </w:p>
    <w:p w14:paraId="118E6BE8" w14:textId="77777777" w:rsidR="00000000" w:rsidRDefault="00737B0C">
      <w:pPr>
        <w:pStyle w:val="a"/>
        <w:rPr>
          <w:rFonts w:hint="cs"/>
          <w:rtl/>
        </w:rPr>
      </w:pPr>
      <w:r>
        <w:rPr>
          <w:rFonts w:hint="cs"/>
          <w:rtl/>
        </w:rPr>
        <w:t>בכל מקרה</w:t>
      </w:r>
      <w:r>
        <w:rPr>
          <w:rFonts w:hint="cs"/>
          <w:rtl/>
        </w:rPr>
        <w:t>, אני רוצה לדבר רק על הצד החיובי ובקצרה ביותר. הייתי מצפה מממשיכי דרכם אכן להנציח את זכרם על-ידי מעשים ולא על-ידי חיקוקי חוקים או הקמת בניינים מפוארים. מי שרוצה להנציח את זכרו של מנחם בגין, יואיל למלא אחר התחייבותו, שחזר עליה המון פעמים, להחזיר את עקורי אק</w:t>
      </w:r>
      <w:r>
        <w:rPr>
          <w:rFonts w:hint="cs"/>
          <w:rtl/>
        </w:rPr>
        <w:t xml:space="preserve">רית ובירעם אל כפרם. מי שמזכיר את אקרית ובירעם, מזכיר את מנחם בגין ואת התחייבותו זו, שנאמרה לא פעם אחת. הוא כנראה לא הצליח לעשות זאת בחייו, ואני מאמין שהוא התכוון לזה כשהוא אמר; אדם שהיה ידוע שהוא מתכוון לעשות את מה שהוא אומר, ואם הוא לא הצליח להחזיר אותם, </w:t>
      </w:r>
      <w:r>
        <w:rPr>
          <w:rFonts w:hint="cs"/>
          <w:rtl/>
        </w:rPr>
        <w:t>פשוט תקעו לו מקלות בגלגלים. הנה, עכשיו מפלגתו ממשיכה את דרכו, עם רוב בבית הזה ובממשלה והם יכולים לעשות את זה, אם היו רוצים באמת להנציח את זכרו הטוב.</w:t>
      </w:r>
    </w:p>
    <w:p w14:paraId="1FCE5808" w14:textId="77777777" w:rsidR="00000000" w:rsidRDefault="00737B0C">
      <w:pPr>
        <w:pStyle w:val="a"/>
        <w:ind w:firstLine="0"/>
        <w:rPr>
          <w:rFonts w:hint="cs"/>
          <w:rtl/>
        </w:rPr>
      </w:pPr>
    </w:p>
    <w:p w14:paraId="4A13FFF3" w14:textId="77777777" w:rsidR="00000000" w:rsidRDefault="00737B0C">
      <w:pPr>
        <w:pStyle w:val="ac"/>
        <w:rPr>
          <w:rtl/>
        </w:rPr>
      </w:pPr>
      <w:r>
        <w:rPr>
          <w:rFonts w:hint="eastAsia"/>
          <w:rtl/>
        </w:rPr>
        <w:t>אורי</w:t>
      </w:r>
      <w:r>
        <w:rPr>
          <w:rtl/>
        </w:rPr>
        <w:t xml:space="preserve"> יהודה אריאל (האיחוד הלאומי - ישראל ביתנו):</w:t>
      </w:r>
    </w:p>
    <w:p w14:paraId="7C4EED55" w14:textId="77777777" w:rsidR="00000000" w:rsidRDefault="00737B0C">
      <w:pPr>
        <w:pStyle w:val="a"/>
        <w:rPr>
          <w:rFonts w:hint="cs"/>
          <w:rtl/>
        </w:rPr>
      </w:pPr>
    </w:p>
    <w:p w14:paraId="7AF3D0D5" w14:textId="77777777" w:rsidR="00000000" w:rsidRDefault="00737B0C">
      <w:pPr>
        <w:pStyle w:val="a"/>
        <w:rPr>
          <w:rFonts w:hint="cs"/>
          <w:rtl/>
        </w:rPr>
      </w:pPr>
      <w:r>
        <w:rPr>
          <w:rFonts w:hint="cs"/>
          <w:rtl/>
        </w:rPr>
        <w:t>מה עם רבין?</w:t>
      </w:r>
    </w:p>
    <w:p w14:paraId="769F7E6D" w14:textId="77777777" w:rsidR="00000000" w:rsidRDefault="00737B0C">
      <w:pPr>
        <w:pStyle w:val="a"/>
        <w:ind w:firstLine="0"/>
        <w:rPr>
          <w:rFonts w:hint="cs"/>
          <w:rtl/>
        </w:rPr>
      </w:pPr>
    </w:p>
    <w:p w14:paraId="5FC20FF6" w14:textId="77777777" w:rsidR="00000000" w:rsidRDefault="00737B0C">
      <w:pPr>
        <w:pStyle w:val="SpeakerCon"/>
        <w:rPr>
          <w:rtl/>
        </w:rPr>
      </w:pPr>
      <w:bookmarkStart w:id="891" w:name="FS000000550T30_07_2003_23_40_50C"/>
      <w:bookmarkEnd w:id="891"/>
      <w:r>
        <w:rPr>
          <w:rFonts w:hint="eastAsia"/>
          <w:rtl/>
        </w:rPr>
        <w:t>עבד</w:t>
      </w:r>
      <w:r>
        <w:rPr>
          <w:rtl/>
        </w:rPr>
        <w:t>-אלמאלכ דהאמשה (רע"ם):</w:t>
      </w:r>
    </w:p>
    <w:p w14:paraId="32EB2DA7" w14:textId="77777777" w:rsidR="00000000" w:rsidRDefault="00737B0C">
      <w:pPr>
        <w:pStyle w:val="a"/>
        <w:rPr>
          <w:rFonts w:hint="cs"/>
          <w:rtl/>
        </w:rPr>
      </w:pPr>
    </w:p>
    <w:p w14:paraId="03433EFB" w14:textId="77777777" w:rsidR="00000000" w:rsidRDefault="00737B0C">
      <w:pPr>
        <w:pStyle w:val="a"/>
        <w:rPr>
          <w:rFonts w:hint="cs"/>
          <w:rtl/>
        </w:rPr>
      </w:pPr>
      <w:r>
        <w:rPr>
          <w:rFonts w:hint="cs"/>
          <w:rtl/>
        </w:rPr>
        <w:t>לגבי רבין - גם על</w:t>
      </w:r>
      <w:r>
        <w:rPr>
          <w:rFonts w:hint="cs"/>
          <w:rtl/>
        </w:rPr>
        <w:t xml:space="preserve"> רבין אני אדבר, אל תדאג. מי שירצה להנציח את זכרו של רבין, יכול לקום עכשיו וללכת בדרך שהלך בה בסוף ימיו; לא ראשית הדרך ולא כאשר שבר רגליים וידיים, אלא בדרכו, כאשר היו לו תעוזת הנפש והאומץ לעמוד ולעשות שלום וללחוץ את ידי אויביו ולומר את אמרתו המפורסמת - שלום</w:t>
      </w:r>
      <w:r>
        <w:rPr>
          <w:rFonts w:hint="cs"/>
          <w:rtl/>
        </w:rPr>
        <w:t xml:space="preserve"> עושים עם אויבים - ואכן, לעמוד בזה. </w:t>
      </w:r>
    </w:p>
    <w:p w14:paraId="45D3D875" w14:textId="77777777" w:rsidR="00000000" w:rsidRDefault="00737B0C">
      <w:pPr>
        <w:pStyle w:val="a"/>
        <w:rPr>
          <w:rFonts w:hint="cs"/>
          <w:rtl/>
        </w:rPr>
      </w:pPr>
    </w:p>
    <w:p w14:paraId="6B23DFF6" w14:textId="77777777" w:rsidR="00000000" w:rsidRDefault="00737B0C">
      <w:pPr>
        <w:pStyle w:val="a"/>
        <w:rPr>
          <w:rFonts w:hint="cs"/>
          <w:rtl/>
        </w:rPr>
      </w:pPr>
      <w:r>
        <w:rPr>
          <w:rFonts w:hint="cs"/>
          <w:rtl/>
        </w:rPr>
        <w:t>מי שמכבד את זכרם, זו דרכם ובזה הם ייזכרו ובזה הם יונצחו.</w:t>
      </w:r>
    </w:p>
    <w:p w14:paraId="5A53E0F1" w14:textId="77777777" w:rsidR="00000000" w:rsidRDefault="00737B0C">
      <w:pPr>
        <w:pStyle w:val="a"/>
        <w:rPr>
          <w:rFonts w:hint="cs"/>
          <w:rtl/>
        </w:rPr>
      </w:pPr>
    </w:p>
    <w:p w14:paraId="5EE97210" w14:textId="77777777" w:rsidR="00000000" w:rsidRDefault="00737B0C">
      <w:pPr>
        <w:pStyle w:val="a"/>
        <w:rPr>
          <w:rFonts w:hint="cs"/>
          <w:rtl/>
        </w:rPr>
      </w:pPr>
      <w:r>
        <w:rPr>
          <w:rFonts w:hint="cs"/>
          <w:rtl/>
        </w:rPr>
        <w:t>ברשותך, אדוני היושב-ראש, אומר את עיקר הדברים בשפתנו הערבית, למאזינינו הערבים והצופים בנו.</w:t>
      </w:r>
    </w:p>
    <w:p w14:paraId="3CC9BAF6" w14:textId="77777777" w:rsidR="00000000" w:rsidRDefault="00737B0C">
      <w:pPr>
        <w:pStyle w:val="a"/>
        <w:rPr>
          <w:rFonts w:hint="cs"/>
          <w:rtl/>
        </w:rPr>
      </w:pPr>
    </w:p>
    <w:p w14:paraId="22163F78" w14:textId="77777777" w:rsidR="00000000" w:rsidRDefault="00737B0C">
      <w:pPr>
        <w:pStyle w:val="a"/>
        <w:rPr>
          <w:rFonts w:hint="cs"/>
          <w:rtl/>
        </w:rPr>
      </w:pPr>
      <w:r>
        <w:rPr>
          <w:rFonts w:hint="cs"/>
          <w:rtl/>
        </w:rPr>
        <w:t>(נושא דברים בשפה הערבית; להלן תרגומם לעברית:</w:t>
      </w:r>
    </w:p>
    <w:p w14:paraId="4A8D98BD" w14:textId="77777777" w:rsidR="00000000" w:rsidRDefault="00737B0C">
      <w:pPr>
        <w:pStyle w:val="a"/>
        <w:rPr>
          <w:rFonts w:hint="cs"/>
          <w:rtl/>
        </w:rPr>
      </w:pPr>
    </w:p>
    <w:p w14:paraId="352962B4" w14:textId="77777777" w:rsidR="00000000" w:rsidRDefault="00737B0C">
      <w:pPr>
        <w:pStyle w:val="a"/>
        <w:rPr>
          <w:rFonts w:hint="cs"/>
          <w:rtl/>
        </w:rPr>
      </w:pPr>
      <w:r>
        <w:rPr>
          <w:rFonts w:hint="cs"/>
          <w:rtl/>
        </w:rPr>
        <w:t>בשם האל הרחמן והרחום. ח</w:t>
      </w:r>
      <w:r>
        <w:rPr>
          <w:rFonts w:hint="cs"/>
          <w:rtl/>
        </w:rPr>
        <w:t>ברי המאזינים, נושא הדיון בשעה זו הוא הצעת חוק להנצחת זכרם של בגין ורבין. אמרתי שכל מי שרוצה להנציח את זכרם צריך לעשות זאת באמצעות מעשים, ולא באמצעות חוקים, בניית בניינים או הקמת מרכזי הנצחה. עליו לדאוג לקיום ההבטחה החוזרת ונשנית של בגין להשבת עקורי אקרית ו</w:t>
      </w:r>
      <w:r>
        <w:rPr>
          <w:rFonts w:hint="cs"/>
          <w:rtl/>
        </w:rPr>
        <w:t xml:space="preserve">בירעם אל יישוביהם. כך הוא ינציח את זכרם בצורה טובה. כמו כן, כל הרוצה להנציח את זכרו של רבין צריך לאזור אומץ לאחר מאורעות העבר ושבירת הידיים והרגליים ולנקוט את עמדתו כאשר אמר: שלום עושים עם אויבים </w:t>
      </w:r>
      <w:r>
        <w:rPr>
          <w:rtl/>
        </w:rPr>
        <w:t>–</w:t>
      </w:r>
      <w:r>
        <w:rPr>
          <w:rFonts w:hint="cs"/>
          <w:rtl/>
        </w:rPr>
        <w:t xml:space="preserve"> והוא היה אדם אמיץ שלחץ את ידי אויביו, ועשה שלום באומץ. וכי</w:t>
      </w:r>
      <w:r>
        <w:rPr>
          <w:rFonts w:hint="cs"/>
          <w:rtl/>
        </w:rPr>
        <w:t>ום, אנו רואים שאין אף אדם שקם אחרי רבין, אזר אומץ כמוהו והתקדם בתהליך השלום עם הפלסטינים. תודה לך, אדוני יושב-ראש הישיבה.)</w:t>
      </w:r>
    </w:p>
    <w:p w14:paraId="0FBC5747" w14:textId="77777777" w:rsidR="00000000" w:rsidRDefault="00737B0C">
      <w:pPr>
        <w:pStyle w:val="a"/>
        <w:ind w:firstLine="0"/>
        <w:rPr>
          <w:rFonts w:hint="cs"/>
          <w:rtl/>
        </w:rPr>
      </w:pPr>
    </w:p>
    <w:p w14:paraId="476D07FF" w14:textId="77777777" w:rsidR="00000000" w:rsidRDefault="00737B0C">
      <w:pPr>
        <w:pStyle w:val="ad"/>
        <w:rPr>
          <w:rtl/>
        </w:rPr>
      </w:pPr>
      <w:r>
        <w:rPr>
          <w:rFonts w:hint="eastAsia"/>
          <w:rtl/>
        </w:rPr>
        <w:t>היו</w:t>
      </w:r>
      <w:r>
        <w:rPr>
          <w:rtl/>
        </w:rPr>
        <w:t>"ר מוחמד ברכה:</w:t>
      </w:r>
    </w:p>
    <w:p w14:paraId="3CD8AD3C" w14:textId="77777777" w:rsidR="00000000" w:rsidRDefault="00737B0C">
      <w:pPr>
        <w:pStyle w:val="a"/>
        <w:rPr>
          <w:rFonts w:hint="cs"/>
          <w:rtl/>
        </w:rPr>
      </w:pPr>
    </w:p>
    <w:p w14:paraId="5F7AAA57" w14:textId="77777777" w:rsidR="00000000" w:rsidRDefault="00737B0C">
      <w:pPr>
        <w:pStyle w:val="a"/>
        <w:rPr>
          <w:rFonts w:hint="cs"/>
          <w:rtl/>
        </w:rPr>
      </w:pPr>
      <w:r>
        <w:rPr>
          <w:rFonts w:hint="cs"/>
          <w:rtl/>
        </w:rPr>
        <w:t>תודה לחבר הכנסת דהאמשה. השר רוצה להתייחס?</w:t>
      </w:r>
    </w:p>
    <w:p w14:paraId="7FE5B9BF" w14:textId="77777777" w:rsidR="00000000" w:rsidRDefault="00737B0C">
      <w:pPr>
        <w:pStyle w:val="a"/>
        <w:ind w:firstLine="0"/>
        <w:rPr>
          <w:rFonts w:hint="cs"/>
          <w:rtl/>
        </w:rPr>
      </w:pPr>
    </w:p>
    <w:p w14:paraId="2B13D50A" w14:textId="77777777" w:rsidR="00000000" w:rsidRDefault="00737B0C">
      <w:pPr>
        <w:pStyle w:val="ac"/>
        <w:rPr>
          <w:rtl/>
        </w:rPr>
      </w:pPr>
      <w:r>
        <w:rPr>
          <w:rFonts w:hint="eastAsia"/>
          <w:rtl/>
        </w:rPr>
        <w:t>השר</w:t>
      </w:r>
      <w:r>
        <w:rPr>
          <w:rtl/>
        </w:rPr>
        <w:t xml:space="preserve"> גדעון עזרא:</w:t>
      </w:r>
    </w:p>
    <w:p w14:paraId="32E0B5D4" w14:textId="77777777" w:rsidR="00000000" w:rsidRDefault="00737B0C">
      <w:pPr>
        <w:pStyle w:val="a"/>
        <w:rPr>
          <w:rFonts w:hint="cs"/>
          <w:rtl/>
        </w:rPr>
      </w:pPr>
    </w:p>
    <w:p w14:paraId="71AC4DA5" w14:textId="77777777" w:rsidR="00000000" w:rsidRDefault="00737B0C">
      <w:pPr>
        <w:pStyle w:val="a"/>
        <w:rPr>
          <w:rFonts w:hint="cs"/>
          <w:rtl/>
        </w:rPr>
      </w:pPr>
      <w:r>
        <w:rPr>
          <w:rFonts w:hint="cs"/>
          <w:rtl/>
        </w:rPr>
        <w:t>לא.</w:t>
      </w:r>
    </w:p>
    <w:p w14:paraId="7A2BA5A7" w14:textId="77777777" w:rsidR="00000000" w:rsidRDefault="00737B0C">
      <w:pPr>
        <w:pStyle w:val="a"/>
        <w:ind w:firstLine="0"/>
        <w:rPr>
          <w:rFonts w:hint="cs"/>
          <w:rtl/>
        </w:rPr>
      </w:pPr>
    </w:p>
    <w:p w14:paraId="777EFB77" w14:textId="77777777" w:rsidR="00000000" w:rsidRDefault="00737B0C">
      <w:pPr>
        <w:pStyle w:val="ad"/>
        <w:rPr>
          <w:rtl/>
        </w:rPr>
      </w:pPr>
      <w:r>
        <w:rPr>
          <w:rFonts w:hint="eastAsia"/>
          <w:rtl/>
        </w:rPr>
        <w:t>היו</w:t>
      </w:r>
      <w:r>
        <w:rPr>
          <w:rtl/>
        </w:rPr>
        <w:t>"ר מוחמד ברכה:</w:t>
      </w:r>
    </w:p>
    <w:p w14:paraId="5D81F18D" w14:textId="77777777" w:rsidR="00000000" w:rsidRDefault="00737B0C">
      <w:pPr>
        <w:pStyle w:val="a"/>
        <w:rPr>
          <w:rFonts w:hint="cs"/>
          <w:rtl/>
        </w:rPr>
      </w:pPr>
    </w:p>
    <w:p w14:paraId="5D1C88A9" w14:textId="77777777" w:rsidR="00000000" w:rsidRDefault="00737B0C">
      <w:pPr>
        <w:pStyle w:val="a"/>
        <w:rPr>
          <w:rFonts w:hint="cs"/>
          <w:rtl/>
        </w:rPr>
      </w:pPr>
      <w:r>
        <w:rPr>
          <w:rFonts w:hint="cs"/>
          <w:rtl/>
        </w:rPr>
        <w:t>אנחנו עוברים להצבעה על שתי הצ</w:t>
      </w:r>
      <w:r>
        <w:rPr>
          <w:rFonts w:hint="cs"/>
          <w:rtl/>
        </w:rPr>
        <w:t>עות החוק בנפרד. ראשונה, אנחנו מצביעים על הצעת חוק להנצחת זכרו של מנחם בגין (תיקון), התשס"ג-2003. אנחנו מצביעים בקריאה ראשונה. ההצבעה החלה.</w:t>
      </w:r>
    </w:p>
    <w:p w14:paraId="2AB39E74" w14:textId="77777777" w:rsidR="00000000" w:rsidRDefault="00737B0C">
      <w:pPr>
        <w:pStyle w:val="a"/>
        <w:ind w:firstLine="0"/>
        <w:rPr>
          <w:rFonts w:hint="cs"/>
          <w:rtl/>
        </w:rPr>
      </w:pPr>
    </w:p>
    <w:p w14:paraId="47D28090" w14:textId="77777777" w:rsidR="00000000" w:rsidRDefault="00737B0C">
      <w:pPr>
        <w:pStyle w:val="a7"/>
        <w:bidi/>
        <w:rPr>
          <w:rtl/>
        </w:rPr>
      </w:pPr>
    </w:p>
    <w:p w14:paraId="719AE588" w14:textId="77777777" w:rsidR="00000000" w:rsidRDefault="00737B0C">
      <w:pPr>
        <w:pStyle w:val="a7"/>
        <w:bidi/>
        <w:rPr>
          <w:rFonts w:hint="cs"/>
          <w:rtl/>
        </w:rPr>
      </w:pPr>
      <w:r>
        <w:rPr>
          <w:rFonts w:hint="cs"/>
          <w:rtl/>
        </w:rPr>
        <w:t>הצבעה מס' 42</w:t>
      </w:r>
    </w:p>
    <w:p w14:paraId="5E648EB6" w14:textId="77777777" w:rsidR="00000000" w:rsidRDefault="00737B0C">
      <w:pPr>
        <w:pStyle w:val="a7"/>
        <w:bidi/>
        <w:rPr>
          <w:rFonts w:hint="cs"/>
          <w:rtl/>
        </w:rPr>
      </w:pPr>
    </w:p>
    <w:p w14:paraId="52C3C325" w14:textId="77777777" w:rsidR="00000000" w:rsidRDefault="00737B0C">
      <w:pPr>
        <w:pStyle w:val="a8"/>
        <w:bidi/>
        <w:rPr>
          <w:rFonts w:hint="cs"/>
          <w:rtl/>
        </w:rPr>
      </w:pPr>
      <w:r>
        <w:rPr>
          <w:rFonts w:hint="cs"/>
          <w:rtl/>
        </w:rPr>
        <w:t>בעד ההצעה להעביר את הצעת החוק לוועדה - 12</w:t>
      </w:r>
    </w:p>
    <w:p w14:paraId="3B2232EA" w14:textId="77777777" w:rsidR="00000000" w:rsidRDefault="00737B0C">
      <w:pPr>
        <w:pStyle w:val="a8"/>
        <w:bidi/>
        <w:rPr>
          <w:rFonts w:hint="cs"/>
          <w:rtl/>
        </w:rPr>
      </w:pPr>
      <w:r>
        <w:rPr>
          <w:rFonts w:hint="cs"/>
          <w:rtl/>
        </w:rPr>
        <w:t>נגד - אין</w:t>
      </w:r>
    </w:p>
    <w:p w14:paraId="2A0817FF" w14:textId="77777777" w:rsidR="00000000" w:rsidRDefault="00737B0C">
      <w:pPr>
        <w:pStyle w:val="a8"/>
        <w:bidi/>
        <w:rPr>
          <w:rFonts w:hint="cs"/>
          <w:rtl/>
        </w:rPr>
      </w:pPr>
      <w:r>
        <w:rPr>
          <w:rFonts w:hint="cs"/>
          <w:rtl/>
        </w:rPr>
        <w:t>נמנעים - 3</w:t>
      </w:r>
    </w:p>
    <w:p w14:paraId="138D5513" w14:textId="77777777" w:rsidR="00000000" w:rsidRDefault="00737B0C">
      <w:pPr>
        <w:pStyle w:val="a9"/>
        <w:bidi/>
        <w:rPr>
          <w:rFonts w:hint="cs"/>
          <w:rtl/>
        </w:rPr>
      </w:pPr>
      <w:r>
        <w:rPr>
          <w:rFonts w:hint="cs"/>
          <w:rtl/>
        </w:rPr>
        <w:t>ההצעה להעביר את הצעת חוק להנצחת זכרו ש</w:t>
      </w:r>
      <w:r>
        <w:rPr>
          <w:rFonts w:hint="cs"/>
          <w:rtl/>
        </w:rPr>
        <w:t>ל מנחם בגין (תיקון), התשס"ג-2003, לוועדת החינוך והתרבות נתקבלה.</w:t>
      </w:r>
    </w:p>
    <w:p w14:paraId="30057FA9" w14:textId="77777777" w:rsidR="00000000" w:rsidRDefault="00737B0C">
      <w:pPr>
        <w:pStyle w:val="a8"/>
        <w:bidi/>
        <w:jc w:val="left"/>
        <w:rPr>
          <w:rFonts w:hint="cs"/>
          <w:rtl/>
        </w:rPr>
      </w:pPr>
    </w:p>
    <w:p w14:paraId="5DFF545A" w14:textId="77777777" w:rsidR="00000000" w:rsidRDefault="00737B0C">
      <w:pPr>
        <w:pStyle w:val="ad"/>
        <w:rPr>
          <w:rtl/>
        </w:rPr>
      </w:pPr>
      <w:r>
        <w:rPr>
          <w:rFonts w:hint="eastAsia"/>
          <w:rtl/>
        </w:rPr>
        <w:t>היו</w:t>
      </w:r>
      <w:r>
        <w:rPr>
          <w:rtl/>
        </w:rPr>
        <w:t>"ר מוחמד ברכה:</w:t>
      </w:r>
    </w:p>
    <w:p w14:paraId="2753F85C" w14:textId="77777777" w:rsidR="00000000" w:rsidRDefault="00737B0C">
      <w:pPr>
        <w:pStyle w:val="a"/>
        <w:rPr>
          <w:rFonts w:hint="cs"/>
          <w:rtl/>
        </w:rPr>
      </w:pPr>
    </w:p>
    <w:p w14:paraId="5B6B97F8" w14:textId="77777777" w:rsidR="00000000" w:rsidRDefault="00737B0C">
      <w:pPr>
        <w:pStyle w:val="a"/>
        <w:rPr>
          <w:rFonts w:hint="cs"/>
          <w:rtl/>
        </w:rPr>
      </w:pPr>
      <w:r>
        <w:rPr>
          <w:rFonts w:hint="cs"/>
          <w:rtl/>
        </w:rPr>
        <w:t xml:space="preserve">הצעת החוק התקבלה ברוב של 12, אפס מתנגדים ושלושה נמנעים, והיא תועבר לוועדת החינוך והתרבות.   </w:t>
      </w:r>
    </w:p>
    <w:p w14:paraId="49B1E7ED" w14:textId="77777777" w:rsidR="00000000" w:rsidRDefault="00737B0C">
      <w:pPr>
        <w:pStyle w:val="a"/>
        <w:rPr>
          <w:rFonts w:hint="cs"/>
          <w:rtl/>
        </w:rPr>
      </w:pPr>
    </w:p>
    <w:p w14:paraId="491B38FA" w14:textId="77777777" w:rsidR="00000000" w:rsidRDefault="00737B0C">
      <w:pPr>
        <w:pStyle w:val="a"/>
        <w:rPr>
          <w:rFonts w:hint="cs"/>
          <w:rtl/>
        </w:rPr>
      </w:pPr>
      <w:r>
        <w:rPr>
          <w:rFonts w:hint="cs"/>
          <w:rtl/>
        </w:rPr>
        <w:t>אנחנו עוברים להצעת החוק השנייה: הצעת חוק המרכז להנצחת זכרו של יצחק רבין (תיקון</w:t>
      </w:r>
      <w:r>
        <w:rPr>
          <w:rFonts w:hint="cs"/>
          <w:rtl/>
        </w:rPr>
        <w:t>), התשס"ג-2003. ההצבעה החלה. בבקשה להצביע.</w:t>
      </w:r>
    </w:p>
    <w:p w14:paraId="3465AC68" w14:textId="77777777" w:rsidR="00000000" w:rsidRDefault="00737B0C">
      <w:pPr>
        <w:pStyle w:val="a"/>
        <w:ind w:firstLine="0"/>
        <w:rPr>
          <w:rFonts w:hint="cs"/>
          <w:rtl/>
        </w:rPr>
      </w:pPr>
    </w:p>
    <w:p w14:paraId="3B93E69A" w14:textId="77777777" w:rsidR="00000000" w:rsidRDefault="00737B0C">
      <w:pPr>
        <w:pStyle w:val="a7"/>
        <w:bidi/>
        <w:rPr>
          <w:rFonts w:hint="cs"/>
          <w:rtl/>
        </w:rPr>
      </w:pPr>
      <w:r>
        <w:rPr>
          <w:rFonts w:hint="cs"/>
          <w:rtl/>
        </w:rPr>
        <w:t>הצבעה מס' 43</w:t>
      </w:r>
    </w:p>
    <w:p w14:paraId="34026D19" w14:textId="77777777" w:rsidR="00000000" w:rsidRDefault="00737B0C">
      <w:pPr>
        <w:pStyle w:val="a"/>
        <w:rPr>
          <w:rFonts w:hint="cs"/>
          <w:rtl/>
        </w:rPr>
      </w:pPr>
    </w:p>
    <w:p w14:paraId="5C20390A" w14:textId="77777777" w:rsidR="00000000" w:rsidRDefault="00737B0C">
      <w:pPr>
        <w:pStyle w:val="a8"/>
        <w:bidi/>
        <w:rPr>
          <w:rFonts w:hint="cs"/>
          <w:rtl/>
        </w:rPr>
      </w:pPr>
      <w:r>
        <w:rPr>
          <w:rFonts w:hint="cs"/>
          <w:rtl/>
        </w:rPr>
        <w:t>בעד ההצעה להעביר את הצעת החוק לוועדה - 11</w:t>
      </w:r>
    </w:p>
    <w:p w14:paraId="5B39101E" w14:textId="77777777" w:rsidR="00000000" w:rsidRDefault="00737B0C">
      <w:pPr>
        <w:pStyle w:val="a8"/>
        <w:bidi/>
        <w:rPr>
          <w:rFonts w:hint="cs"/>
          <w:rtl/>
        </w:rPr>
      </w:pPr>
      <w:r>
        <w:rPr>
          <w:rFonts w:hint="cs"/>
          <w:rtl/>
        </w:rPr>
        <w:t>נגד - אין</w:t>
      </w:r>
    </w:p>
    <w:p w14:paraId="372C46C9" w14:textId="77777777" w:rsidR="00000000" w:rsidRDefault="00737B0C">
      <w:pPr>
        <w:pStyle w:val="a8"/>
        <w:bidi/>
        <w:rPr>
          <w:rFonts w:hint="cs"/>
          <w:rtl/>
        </w:rPr>
      </w:pPr>
      <w:r>
        <w:rPr>
          <w:rFonts w:hint="cs"/>
          <w:rtl/>
        </w:rPr>
        <w:t>נמנעים - 1</w:t>
      </w:r>
    </w:p>
    <w:p w14:paraId="38A45879" w14:textId="77777777" w:rsidR="00000000" w:rsidRDefault="00737B0C">
      <w:pPr>
        <w:pStyle w:val="a9"/>
        <w:bidi/>
        <w:rPr>
          <w:rFonts w:hint="cs"/>
          <w:rtl/>
        </w:rPr>
      </w:pPr>
      <w:r>
        <w:rPr>
          <w:rFonts w:hint="cs"/>
          <w:rtl/>
        </w:rPr>
        <w:t xml:space="preserve">ההצעה להעביר את הצעת חוק המרכז להנצחת זכרו של יצחק רבין (תיקון), התשס"ג-2003, </w:t>
      </w:r>
    </w:p>
    <w:p w14:paraId="13E2F06D" w14:textId="77777777" w:rsidR="00000000" w:rsidRDefault="00737B0C">
      <w:pPr>
        <w:pStyle w:val="a9"/>
        <w:bidi/>
        <w:rPr>
          <w:rFonts w:hint="cs"/>
          <w:rtl/>
        </w:rPr>
      </w:pPr>
      <w:r>
        <w:rPr>
          <w:rFonts w:hint="cs"/>
          <w:rtl/>
        </w:rPr>
        <w:t>לוועדת החינוך והתרבות נתקבלה.</w:t>
      </w:r>
    </w:p>
    <w:p w14:paraId="042E509B" w14:textId="77777777" w:rsidR="00000000" w:rsidRDefault="00737B0C">
      <w:pPr>
        <w:pStyle w:val="a9"/>
        <w:bidi/>
        <w:jc w:val="left"/>
        <w:rPr>
          <w:rFonts w:hint="cs"/>
          <w:rtl/>
        </w:rPr>
      </w:pPr>
    </w:p>
    <w:p w14:paraId="7FD6F6F6" w14:textId="77777777" w:rsidR="00000000" w:rsidRDefault="00737B0C">
      <w:pPr>
        <w:pStyle w:val="ad"/>
        <w:rPr>
          <w:rtl/>
        </w:rPr>
      </w:pPr>
      <w:r>
        <w:rPr>
          <w:rFonts w:hint="eastAsia"/>
          <w:rtl/>
        </w:rPr>
        <w:t>היו</w:t>
      </w:r>
      <w:r>
        <w:rPr>
          <w:rtl/>
        </w:rPr>
        <w:t>"ר מוחמד ברכה:</w:t>
      </w:r>
    </w:p>
    <w:p w14:paraId="74CD4575" w14:textId="77777777" w:rsidR="00000000" w:rsidRDefault="00737B0C">
      <w:pPr>
        <w:pStyle w:val="a"/>
        <w:rPr>
          <w:rFonts w:hint="cs"/>
          <w:rtl/>
        </w:rPr>
      </w:pPr>
    </w:p>
    <w:p w14:paraId="01EE90B8" w14:textId="77777777" w:rsidR="00000000" w:rsidRDefault="00737B0C">
      <w:pPr>
        <w:pStyle w:val="a"/>
        <w:rPr>
          <w:rFonts w:hint="cs"/>
          <w:rtl/>
        </w:rPr>
      </w:pPr>
      <w:r>
        <w:rPr>
          <w:rFonts w:hint="cs"/>
          <w:rtl/>
        </w:rPr>
        <w:t>גם הצע</w:t>
      </w:r>
      <w:r>
        <w:rPr>
          <w:rFonts w:hint="cs"/>
          <w:rtl/>
        </w:rPr>
        <w:t>ת החוק הזאת התקבלה ברוב של 11 תומכים, אפס מתנגדים ונמנע אחד, והיא עוברת לוועדת החינוך והתרבות של הכנסת.</w:t>
      </w:r>
    </w:p>
    <w:p w14:paraId="38329605" w14:textId="77777777" w:rsidR="00000000" w:rsidRDefault="00737B0C">
      <w:pPr>
        <w:pStyle w:val="a"/>
        <w:ind w:firstLine="0"/>
        <w:rPr>
          <w:rFonts w:hint="cs"/>
          <w:rtl/>
        </w:rPr>
      </w:pPr>
    </w:p>
    <w:p w14:paraId="07B219FC" w14:textId="77777777" w:rsidR="00000000" w:rsidRDefault="00737B0C">
      <w:pPr>
        <w:pStyle w:val="Subject"/>
        <w:rPr>
          <w:rtl/>
        </w:rPr>
      </w:pPr>
    </w:p>
    <w:p w14:paraId="569B8CB2" w14:textId="77777777" w:rsidR="00000000" w:rsidRDefault="00737B0C">
      <w:pPr>
        <w:pStyle w:val="Subject"/>
        <w:rPr>
          <w:rFonts w:hint="cs"/>
          <w:rtl/>
        </w:rPr>
      </w:pPr>
      <w:bookmarkStart w:id="892" w:name="CS14973FI0014973T30_07_2003_23_50_48"/>
      <w:bookmarkStart w:id="893" w:name="_Toc47678250"/>
      <w:bookmarkStart w:id="894" w:name="_Toc47682152"/>
      <w:bookmarkStart w:id="895" w:name="_Toc47868552"/>
      <w:bookmarkStart w:id="896" w:name="_Toc47869608"/>
      <w:bookmarkStart w:id="897" w:name="_Toc47869818"/>
      <w:bookmarkStart w:id="898" w:name="_Toc47869962"/>
      <w:bookmarkStart w:id="899" w:name="_Toc49055809"/>
      <w:bookmarkEnd w:id="892"/>
      <w:r>
        <w:rPr>
          <w:rtl/>
        </w:rPr>
        <w:t>הצעת חוק הרשות למלחמה בסמים (תיקון מס' 3), התשס"ג-2003</w:t>
      </w:r>
      <w:bookmarkEnd w:id="893"/>
      <w:bookmarkEnd w:id="894"/>
      <w:bookmarkEnd w:id="895"/>
      <w:bookmarkEnd w:id="896"/>
      <w:bookmarkEnd w:id="897"/>
      <w:bookmarkEnd w:id="898"/>
      <w:bookmarkEnd w:id="899"/>
      <w:r>
        <w:rPr>
          <w:rFonts w:hint="cs"/>
          <w:rtl/>
        </w:rPr>
        <w:t xml:space="preserve"> </w:t>
      </w:r>
    </w:p>
    <w:p w14:paraId="287172B0" w14:textId="77777777" w:rsidR="00000000" w:rsidRDefault="00737B0C">
      <w:pPr>
        <w:pStyle w:val="a"/>
        <w:ind w:firstLine="0"/>
        <w:rPr>
          <w:rFonts w:hint="cs"/>
          <w:rtl/>
        </w:rPr>
      </w:pPr>
      <w:r>
        <w:rPr>
          <w:rFonts w:hint="cs"/>
          <w:rtl/>
        </w:rPr>
        <w:t>[</w:t>
      </w:r>
      <w:r>
        <w:rPr>
          <w:rFonts w:hint="eastAsia"/>
          <w:rtl/>
        </w:rPr>
        <w:t>רשומות</w:t>
      </w:r>
      <w:r>
        <w:rPr>
          <w:rtl/>
        </w:rPr>
        <w:t xml:space="preserve"> (הצעות חוק, חוב' </w:t>
      </w:r>
      <w:r>
        <w:rPr>
          <w:rFonts w:hint="cs"/>
          <w:rtl/>
        </w:rPr>
        <w:t>מ/46</w:t>
      </w:r>
      <w:r>
        <w:rPr>
          <w:rtl/>
        </w:rPr>
        <w:t>)</w:t>
      </w:r>
      <w:r>
        <w:rPr>
          <w:rFonts w:hint="cs"/>
          <w:rtl/>
        </w:rPr>
        <w:t>.]</w:t>
      </w:r>
    </w:p>
    <w:p w14:paraId="2349A49A" w14:textId="77777777" w:rsidR="00000000" w:rsidRDefault="00737B0C">
      <w:pPr>
        <w:pStyle w:val="SubjectSub"/>
        <w:rPr>
          <w:rFonts w:hint="cs"/>
          <w:rtl/>
        </w:rPr>
      </w:pPr>
      <w:r>
        <w:rPr>
          <w:rtl/>
        </w:rPr>
        <w:t>(קריאה ראשונה)</w:t>
      </w:r>
    </w:p>
    <w:p w14:paraId="5B3C798A" w14:textId="77777777" w:rsidR="00000000" w:rsidRDefault="00737B0C">
      <w:pPr>
        <w:pStyle w:val="a"/>
        <w:rPr>
          <w:rFonts w:hint="cs"/>
          <w:rtl/>
        </w:rPr>
      </w:pPr>
    </w:p>
    <w:p w14:paraId="3A0F9BEB" w14:textId="77777777" w:rsidR="00000000" w:rsidRDefault="00737B0C">
      <w:pPr>
        <w:pStyle w:val="ad"/>
        <w:rPr>
          <w:rFonts w:hint="cs"/>
          <w:rtl/>
        </w:rPr>
      </w:pPr>
      <w:r>
        <w:rPr>
          <w:rFonts w:hint="cs"/>
          <w:rtl/>
        </w:rPr>
        <w:t>היו"ר מוחמד ברכה:</w:t>
      </w:r>
    </w:p>
    <w:p w14:paraId="03DD58B9" w14:textId="77777777" w:rsidR="00000000" w:rsidRDefault="00737B0C">
      <w:pPr>
        <w:pStyle w:val="a"/>
        <w:rPr>
          <w:rFonts w:hint="cs"/>
          <w:rtl/>
        </w:rPr>
      </w:pPr>
    </w:p>
    <w:p w14:paraId="5DA15638" w14:textId="77777777" w:rsidR="00000000" w:rsidRDefault="00737B0C">
      <w:pPr>
        <w:pStyle w:val="a"/>
        <w:rPr>
          <w:rFonts w:hint="cs"/>
          <w:rtl/>
        </w:rPr>
      </w:pPr>
      <w:r>
        <w:rPr>
          <w:rFonts w:hint="cs"/>
          <w:rtl/>
        </w:rPr>
        <w:t xml:space="preserve">אנחנו עוברים לדיון בקריאה </w:t>
      </w:r>
      <w:r>
        <w:rPr>
          <w:rFonts w:hint="cs"/>
          <w:rtl/>
        </w:rPr>
        <w:t>ראשונה בהצעת חוק מ/46: הצעת חוק הרשות למלחמה בסמים (תיקון מס' 3) התשס"ג-2003. יציג את הצעת החוק השר גדעון עזרא, בבקשה.</w:t>
      </w:r>
    </w:p>
    <w:p w14:paraId="11759836" w14:textId="77777777" w:rsidR="00000000" w:rsidRDefault="00737B0C">
      <w:pPr>
        <w:pStyle w:val="Subject"/>
        <w:jc w:val="left"/>
        <w:rPr>
          <w:rFonts w:hint="cs"/>
          <w:rtl/>
        </w:rPr>
      </w:pPr>
    </w:p>
    <w:p w14:paraId="675CF860" w14:textId="77777777" w:rsidR="00000000" w:rsidRDefault="00737B0C">
      <w:pPr>
        <w:pStyle w:val="Speaker"/>
        <w:rPr>
          <w:rtl/>
        </w:rPr>
      </w:pPr>
      <w:bookmarkStart w:id="900" w:name="FS000000474T30_07_2003_23_50_59"/>
      <w:bookmarkStart w:id="901" w:name="_Toc47678251"/>
      <w:bookmarkStart w:id="902" w:name="_Toc49055810"/>
      <w:bookmarkEnd w:id="900"/>
      <w:r>
        <w:rPr>
          <w:rFonts w:hint="eastAsia"/>
          <w:rtl/>
        </w:rPr>
        <w:t>השר</w:t>
      </w:r>
      <w:r>
        <w:rPr>
          <w:rtl/>
        </w:rPr>
        <w:t xml:space="preserve"> גדעון עזרא:</w:t>
      </w:r>
      <w:bookmarkEnd w:id="901"/>
      <w:bookmarkEnd w:id="902"/>
    </w:p>
    <w:p w14:paraId="74B173E2" w14:textId="77777777" w:rsidR="00000000" w:rsidRDefault="00737B0C">
      <w:pPr>
        <w:pStyle w:val="a"/>
        <w:rPr>
          <w:rFonts w:hint="cs"/>
          <w:rtl/>
        </w:rPr>
      </w:pPr>
    </w:p>
    <w:p w14:paraId="56B78C5A" w14:textId="77777777" w:rsidR="00000000" w:rsidRDefault="00737B0C">
      <w:pPr>
        <w:pStyle w:val="a"/>
        <w:rPr>
          <w:rFonts w:hint="cs"/>
          <w:rtl/>
        </w:rPr>
      </w:pPr>
      <w:r>
        <w:rPr>
          <w:rFonts w:hint="cs"/>
          <w:rtl/>
        </w:rPr>
        <w:t>אדוני היושב-ראש, כנסת נכבדה, אלו לא הצעות חוק להצגה ב-23:30, בלילה, אבל אנחנו פשוט מנקים את השולחן.  החוק המוצע הוא החו</w:t>
      </w:r>
      <w:r>
        <w:rPr>
          <w:rFonts w:hint="cs"/>
          <w:rtl/>
        </w:rPr>
        <w:t xml:space="preserve">ק למלחמה בסמים (תיקון מס' 3), התשס"ג-2003. </w:t>
      </w:r>
    </w:p>
    <w:p w14:paraId="5A903E39" w14:textId="77777777" w:rsidR="00000000" w:rsidRDefault="00737B0C">
      <w:pPr>
        <w:pStyle w:val="a"/>
        <w:rPr>
          <w:rFonts w:hint="cs"/>
          <w:rtl/>
        </w:rPr>
      </w:pPr>
    </w:p>
    <w:p w14:paraId="6AAFEF44" w14:textId="77777777" w:rsidR="00000000" w:rsidRDefault="00737B0C">
      <w:pPr>
        <w:pStyle w:val="a"/>
        <w:rPr>
          <w:rFonts w:hint="cs"/>
          <w:rtl/>
        </w:rPr>
      </w:pPr>
      <w:r>
        <w:rPr>
          <w:rFonts w:hint="cs"/>
          <w:rtl/>
        </w:rPr>
        <w:t>הרשות למלחמה בסמים, להלן - הרשות, פועלת מכוח חוק הרשות למלחמה בסמים, התשמ"ח-1988. תפקידיה של הרשות לקבוע מדיניות מניעה, טיפול, שיקום, ענישה ואכיפת חוק בתחום השימוש לרעה בסמים, כדי שזו תהווה בסיס לפעילות הרשות ול</w:t>
      </w:r>
      <w:r>
        <w:rPr>
          <w:rFonts w:hint="cs"/>
          <w:rtl/>
        </w:rPr>
        <w:t>פעילות הממשלה בנושא.</w:t>
      </w:r>
    </w:p>
    <w:p w14:paraId="7A7AE661" w14:textId="77777777" w:rsidR="00000000" w:rsidRDefault="00737B0C">
      <w:pPr>
        <w:pStyle w:val="a"/>
        <w:rPr>
          <w:rFonts w:hint="cs"/>
          <w:rtl/>
        </w:rPr>
      </w:pPr>
    </w:p>
    <w:p w14:paraId="57E51FE8" w14:textId="77777777" w:rsidR="00000000" w:rsidRDefault="00737B0C">
      <w:pPr>
        <w:pStyle w:val="a"/>
        <w:rPr>
          <w:rFonts w:hint="cs"/>
          <w:rtl/>
        </w:rPr>
      </w:pPr>
      <w:r>
        <w:rPr>
          <w:rFonts w:hint="cs"/>
          <w:rtl/>
        </w:rPr>
        <w:t>במסגרת תפקידיה, על הרשות לגבש מדיניות של שיתוף פעולה בין גורמים שונים הפועלים בתחום השימוש לרעה בסמים ולקיים קשרים עם גופים בארץ ובעולם, והכול לשם קידום הטיפול בבעיית הסמים.</w:t>
      </w:r>
    </w:p>
    <w:p w14:paraId="0C05ED1D" w14:textId="77777777" w:rsidR="00000000" w:rsidRDefault="00737B0C">
      <w:pPr>
        <w:pStyle w:val="a"/>
        <w:rPr>
          <w:rFonts w:hint="cs"/>
          <w:rtl/>
        </w:rPr>
      </w:pPr>
    </w:p>
    <w:p w14:paraId="5A661F3D" w14:textId="77777777" w:rsidR="00000000" w:rsidRDefault="00737B0C">
      <w:pPr>
        <w:pStyle w:val="a"/>
        <w:rPr>
          <w:rFonts w:hint="cs"/>
          <w:rtl/>
        </w:rPr>
      </w:pPr>
      <w:r>
        <w:rPr>
          <w:rFonts w:hint="cs"/>
          <w:rtl/>
        </w:rPr>
        <w:t xml:space="preserve"> בשנים האחרונות קמו ארגונים שונים, פרטיים ומוניציפליים, העו</w:t>
      </w:r>
      <w:r>
        <w:rPr>
          <w:rFonts w:hint="cs"/>
          <w:rtl/>
        </w:rPr>
        <w:t>סקים כל אחד בדרכו בנושא הסמים ברשויות המקומיות וקראו לארגונים שהקימו: רשות למלחמה בסמים. הדמיון בשמות הגורמים המטפלים בסמים גרם לא אחת לטעות באבחנה בין הרשות הפועלת על-פי חוק לבין גופים פרטיים ומוניציפליים. כדי להבדיל בין הרשות לבין שאר הארגונים הפועלים בת</w:t>
      </w:r>
      <w:r>
        <w:rPr>
          <w:rFonts w:hint="cs"/>
          <w:rtl/>
        </w:rPr>
        <w:t>חום ולמנוע הטעיה, מוצע להוסיף לצד המלה "רשות" את התואר "לאומית", בדומה לחוקים אחרים, כגון חוק האקדמיה הלאומית הישראלית למדעים, חוק הרשות הלאומית להסמכת מעבדות, וכאמור, בשם החוק, במקום "הרשות למלחמה בסמים", יבוא: "הרשות הלאומית למלחמה בסמים".</w:t>
      </w:r>
    </w:p>
    <w:p w14:paraId="1AC95FB9" w14:textId="77777777" w:rsidR="00000000" w:rsidRDefault="00737B0C">
      <w:pPr>
        <w:pStyle w:val="a"/>
        <w:rPr>
          <w:rFonts w:hint="cs"/>
          <w:rtl/>
        </w:rPr>
      </w:pPr>
    </w:p>
    <w:p w14:paraId="3A69F9A6" w14:textId="77777777" w:rsidR="00000000" w:rsidRDefault="00737B0C">
      <w:pPr>
        <w:pStyle w:val="a"/>
        <w:rPr>
          <w:rFonts w:hint="cs"/>
          <w:rtl/>
        </w:rPr>
      </w:pPr>
      <w:r>
        <w:rPr>
          <w:rFonts w:hint="cs"/>
          <w:rtl/>
        </w:rPr>
        <w:t>בסעיף 2 לחוק,</w:t>
      </w:r>
      <w:r>
        <w:rPr>
          <w:rFonts w:hint="cs"/>
          <w:rtl/>
        </w:rPr>
        <w:t xml:space="preserve"> הקובע את הקמתה של הרשות, במקום "מוקמת בזה רשות למלחמה בסמים", יבוא: "מוקמת בזה רשות לאומית למלחמה בסמים". </w:t>
      </w:r>
    </w:p>
    <w:p w14:paraId="0E9B2D0D" w14:textId="77777777" w:rsidR="00000000" w:rsidRDefault="00737B0C">
      <w:pPr>
        <w:pStyle w:val="a"/>
        <w:rPr>
          <w:rFonts w:hint="cs"/>
          <w:rtl/>
        </w:rPr>
      </w:pPr>
    </w:p>
    <w:p w14:paraId="721BF3BB" w14:textId="77777777" w:rsidR="00000000" w:rsidRDefault="00737B0C">
      <w:pPr>
        <w:pStyle w:val="a"/>
        <w:rPr>
          <w:rFonts w:hint="cs"/>
          <w:rtl/>
        </w:rPr>
      </w:pPr>
      <w:r>
        <w:rPr>
          <w:rFonts w:hint="cs"/>
          <w:rtl/>
        </w:rPr>
        <w:t>אני מציע לאשר את החוק בקריאה ראשונה.</w:t>
      </w:r>
    </w:p>
    <w:p w14:paraId="35624CFD" w14:textId="77777777" w:rsidR="00000000" w:rsidRDefault="00737B0C">
      <w:pPr>
        <w:pStyle w:val="a"/>
        <w:ind w:firstLine="0"/>
        <w:rPr>
          <w:rtl/>
        </w:rPr>
      </w:pPr>
    </w:p>
    <w:p w14:paraId="173049B9" w14:textId="77777777" w:rsidR="00000000" w:rsidRDefault="00737B0C">
      <w:pPr>
        <w:pStyle w:val="a"/>
        <w:ind w:firstLine="0"/>
        <w:rPr>
          <w:rFonts w:hint="cs"/>
          <w:rtl/>
        </w:rPr>
      </w:pPr>
    </w:p>
    <w:p w14:paraId="32890072" w14:textId="77777777" w:rsidR="00000000" w:rsidRDefault="00737B0C">
      <w:pPr>
        <w:pStyle w:val="ac"/>
        <w:rPr>
          <w:rtl/>
        </w:rPr>
      </w:pPr>
      <w:r>
        <w:rPr>
          <w:rFonts w:hint="eastAsia"/>
          <w:rtl/>
        </w:rPr>
        <w:t>נסים</w:t>
      </w:r>
      <w:r>
        <w:rPr>
          <w:rtl/>
        </w:rPr>
        <w:t xml:space="preserve"> זאב (ש"ס):</w:t>
      </w:r>
    </w:p>
    <w:p w14:paraId="4CE2DEC5" w14:textId="77777777" w:rsidR="00000000" w:rsidRDefault="00737B0C">
      <w:pPr>
        <w:pStyle w:val="a"/>
        <w:rPr>
          <w:rFonts w:hint="cs"/>
          <w:rtl/>
        </w:rPr>
      </w:pPr>
    </w:p>
    <w:p w14:paraId="3688FEBD" w14:textId="77777777" w:rsidR="00000000" w:rsidRDefault="00737B0C">
      <w:pPr>
        <w:pStyle w:val="a"/>
        <w:rPr>
          <w:rFonts w:hint="cs"/>
          <w:rtl/>
        </w:rPr>
      </w:pPr>
      <w:r>
        <w:rPr>
          <w:rFonts w:hint="cs"/>
          <w:rtl/>
        </w:rPr>
        <w:t>שלא יהיה בלבול.</w:t>
      </w:r>
    </w:p>
    <w:p w14:paraId="40A163F7" w14:textId="77777777" w:rsidR="00000000" w:rsidRDefault="00737B0C">
      <w:pPr>
        <w:pStyle w:val="a"/>
        <w:ind w:firstLine="0"/>
        <w:rPr>
          <w:rFonts w:hint="cs"/>
          <w:rtl/>
        </w:rPr>
      </w:pPr>
    </w:p>
    <w:p w14:paraId="0A84C344" w14:textId="77777777" w:rsidR="00000000" w:rsidRDefault="00737B0C">
      <w:pPr>
        <w:pStyle w:val="SpeakerCon"/>
        <w:rPr>
          <w:rtl/>
        </w:rPr>
      </w:pPr>
      <w:bookmarkStart w:id="903" w:name="FS000000474T30_07_2003_23_56_06C"/>
      <w:bookmarkEnd w:id="903"/>
      <w:r>
        <w:rPr>
          <w:rtl/>
        </w:rPr>
        <w:t>השר גדעון עזרא:</w:t>
      </w:r>
    </w:p>
    <w:p w14:paraId="2243B496" w14:textId="77777777" w:rsidR="00000000" w:rsidRDefault="00737B0C">
      <w:pPr>
        <w:pStyle w:val="a"/>
        <w:rPr>
          <w:rtl/>
        </w:rPr>
      </w:pPr>
    </w:p>
    <w:p w14:paraId="1A73B0C4" w14:textId="77777777" w:rsidR="00000000" w:rsidRDefault="00737B0C">
      <w:pPr>
        <w:pStyle w:val="a"/>
        <w:rPr>
          <w:rFonts w:hint="cs"/>
          <w:rtl/>
        </w:rPr>
      </w:pPr>
      <w:r>
        <w:rPr>
          <w:rFonts w:hint="cs"/>
          <w:rtl/>
        </w:rPr>
        <w:t>אני חושב שכדאי לנו להילחם בסמים ולא בשמות.</w:t>
      </w:r>
    </w:p>
    <w:p w14:paraId="6351139C" w14:textId="77777777" w:rsidR="00000000" w:rsidRDefault="00737B0C">
      <w:pPr>
        <w:pStyle w:val="a"/>
        <w:ind w:firstLine="0"/>
        <w:rPr>
          <w:rFonts w:hint="cs"/>
          <w:rtl/>
        </w:rPr>
      </w:pPr>
    </w:p>
    <w:p w14:paraId="386A41A8" w14:textId="77777777" w:rsidR="00000000" w:rsidRDefault="00737B0C">
      <w:pPr>
        <w:pStyle w:val="ad"/>
        <w:rPr>
          <w:rtl/>
        </w:rPr>
      </w:pPr>
      <w:r>
        <w:rPr>
          <w:rtl/>
        </w:rPr>
        <w:t>היו"ר מוחמד ב</w:t>
      </w:r>
      <w:r>
        <w:rPr>
          <w:rtl/>
        </w:rPr>
        <w:t>רכה:</w:t>
      </w:r>
    </w:p>
    <w:p w14:paraId="5F6598C7" w14:textId="77777777" w:rsidR="00000000" w:rsidRDefault="00737B0C">
      <w:pPr>
        <w:pStyle w:val="a"/>
        <w:rPr>
          <w:rtl/>
        </w:rPr>
      </w:pPr>
    </w:p>
    <w:p w14:paraId="57A306D3" w14:textId="77777777" w:rsidR="00000000" w:rsidRDefault="00737B0C">
      <w:pPr>
        <w:pStyle w:val="a"/>
        <w:rPr>
          <w:rFonts w:hint="cs"/>
          <w:rtl/>
        </w:rPr>
      </w:pPr>
      <w:r>
        <w:rPr>
          <w:rFonts w:hint="cs"/>
          <w:rtl/>
        </w:rPr>
        <w:t>תודה, אדוני השר. אומנם באקדמיה הלאומית למדעים לא תמצא הרבה אקדמאים מלאומים אחרים, אבל באקדמיה לסמים תמצא יותר מלאום אחד, למרבה הצער. אפשר היה לשקול "הרשות הממלכתית", למשל. אבל זו הצעת החוק.</w:t>
      </w:r>
    </w:p>
    <w:p w14:paraId="2449A226" w14:textId="77777777" w:rsidR="00000000" w:rsidRDefault="00737B0C">
      <w:pPr>
        <w:pStyle w:val="a"/>
        <w:rPr>
          <w:rFonts w:hint="cs"/>
          <w:color w:val="0000FF"/>
          <w:szCs w:val="28"/>
          <w:rtl/>
        </w:rPr>
      </w:pPr>
    </w:p>
    <w:p w14:paraId="37DE48F2" w14:textId="77777777" w:rsidR="00000000" w:rsidRDefault="00737B0C">
      <w:pPr>
        <w:pStyle w:val="a"/>
        <w:rPr>
          <w:rFonts w:hint="cs"/>
          <w:rtl/>
        </w:rPr>
      </w:pPr>
      <w:r>
        <w:rPr>
          <w:rFonts w:hint="cs"/>
          <w:rtl/>
        </w:rPr>
        <w:t>אנחנו עוברים לדיון. חבר הכנסת חמי דורון, בבקשה. אחריו - חבר</w:t>
      </w:r>
      <w:r>
        <w:rPr>
          <w:rFonts w:hint="cs"/>
          <w:rtl/>
        </w:rPr>
        <w:t>ת הכנסת גילה פינקלשטיין.</w:t>
      </w:r>
    </w:p>
    <w:p w14:paraId="65A14E25" w14:textId="77777777" w:rsidR="00000000" w:rsidRDefault="00737B0C">
      <w:pPr>
        <w:pStyle w:val="a"/>
        <w:rPr>
          <w:rFonts w:hint="cs"/>
          <w:rtl/>
        </w:rPr>
      </w:pPr>
    </w:p>
    <w:p w14:paraId="783FC04C" w14:textId="77777777" w:rsidR="00000000" w:rsidRDefault="00737B0C">
      <w:pPr>
        <w:pStyle w:val="Speaker"/>
        <w:rPr>
          <w:rtl/>
        </w:rPr>
      </w:pPr>
      <w:bookmarkStart w:id="904" w:name="FS000001053T30_07_2003_23_43_16"/>
      <w:bookmarkStart w:id="905" w:name="_Toc47678252"/>
      <w:bookmarkStart w:id="906" w:name="_Toc49055811"/>
      <w:bookmarkEnd w:id="904"/>
      <w:r>
        <w:rPr>
          <w:rFonts w:hint="eastAsia"/>
          <w:rtl/>
        </w:rPr>
        <w:t>חמי</w:t>
      </w:r>
      <w:r>
        <w:rPr>
          <w:rtl/>
        </w:rPr>
        <w:t xml:space="preserve"> דורון (שינוי):</w:t>
      </w:r>
      <w:bookmarkEnd w:id="905"/>
      <w:bookmarkEnd w:id="906"/>
    </w:p>
    <w:p w14:paraId="40C1222A" w14:textId="77777777" w:rsidR="00000000" w:rsidRDefault="00737B0C">
      <w:pPr>
        <w:pStyle w:val="a"/>
        <w:rPr>
          <w:rFonts w:hint="cs"/>
          <w:rtl/>
        </w:rPr>
      </w:pPr>
    </w:p>
    <w:p w14:paraId="4C487727" w14:textId="77777777" w:rsidR="00000000" w:rsidRDefault="00737B0C">
      <w:pPr>
        <w:pStyle w:val="a"/>
        <w:rPr>
          <w:rFonts w:hint="cs"/>
          <w:rtl/>
        </w:rPr>
      </w:pPr>
      <w:r>
        <w:rPr>
          <w:rFonts w:hint="cs"/>
          <w:rtl/>
        </w:rPr>
        <w:t>אדוני היושב-ראש, רבותי חברי הכנסת, הרשות הלאומית למלחמה בסמים - אני לא חושב שהבעיה היא השם או המינוח, הבעיה היא הפעולה והפעולות שרשות כזאת צריכה לנקוט. אני לא מתנגד להוספת המלה "הלאומית", בתנאי שברמה הלאומית בא</w:t>
      </w:r>
      <w:r>
        <w:rPr>
          <w:rFonts w:hint="cs"/>
          <w:rtl/>
        </w:rPr>
        <w:t>מת יתחילו להילחם כמו שצריך בנגע הסמים.</w:t>
      </w:r>
    </w:p>
    <w:p w14:paraId="13100177" w14:textId="77777777" w:rsidR="00000000" w:rsidRDefault="00737B0C">
      <w:pPr>
        <w:pStyle w:val="a"/>
        <w:rPr>
          <w:rFonts w:hint="cs"/>
          <w:rtl/>
        </w:rPr>
      </w:pPr>
    </w:p>
    <w:p w14:paraId="6814F417" w14:textId="77777777" w:rsidR="00000000" w:rsidRDefault="00737B0C">
      <w:pPr>
        <w:pStyle w:val="a"/>
        <w:rPr>
          <w:rFonts w:hint="cs"/>
          <w:rtl/>
        </w:rPr>
      </w:pPr>
      <w:r>
        <w:rPr>
          <w:rFonts w:hint="cs"/>
          <w:rtl/>
        </w:rPr>
        <w:t>מדי יום אנחנו מתוודעים למספר הולך וגדל של אנשים שמשתמשים בסמים, ונכון להיום יש כ-300,000 ישראלים המשתמשים שימוש קבוע או מזדמן בסמים שונים. מתוך 300,000 האיש האלה, כ-70,000 בני-נוער, בני 12-18. וזו הבעיה הקריטית והגדו</w:t>
      </w:r>
      <w:r>
        <w:rPr>
          <w:rFonts w:hint="cs"/>
          <w:rtl/>
        </w:rPr>
        <w:t>לה ביותר, מכיוון שבמידה רבה, הנגע הזה לא מכיר בין חילונים לדתיים, בין אשכנזים לספרדים. הנגע הזה הוא נגע בעייתי, שמקיף את כל רובדי החברה הישראלית.</w:t>
      </w:r>
    </w:p>
    <w:p w14:paraId="06E50999" w14:textId="77777777" w:rsidR="00000000" w:rsidRDefault="00737B0C">
      <w:pPr>
        <w:pStyle w:val="a"/>
        <w:rPr>
          <w:rFonts w:hint="cs"/>
          <w:rtl/>
        </w:rPr>
      </w:pPr>
    </w:p>
    <w:p w14:paraId="1BADF3FF" w14:textId="77777777" w:rsidR="00000000" w:rsidRDefault="00737B0C">
      <w:pPr>
        <w:pStyle w:val="a"/>
        <w:rPr>
          <w:rFonts w:hint="cs"/>
          <w:rtl/>
        </w:rPr>
      </w:pPr>
      <w:r>
        <w:rPr>
          <w:rFonts w:hint="cs"/>
          <w:rtl/>
        </w:rPr>
        <w:t>אין היום כמעט בתי-ספר שלא קיים בהם נגע הסמים בצורה זו או אחרת. ואלה הדברים החמורים ביותר שמאיימים, אולי באיום</w:t>
      </w:r>
      <w:r>
        <w:rPr>
          <w:rFonts w:hint="cs"/>
          <w:rtl/>
        </w:rPr>
        <w:t xml:space="preserve"> החמור ביותר, על החברה הישראלית בדור הבא.</w:t>
      </w:r>
    </w:p>
    <w:p w14:paraId="7B764710" w14:textId="77777777" w:rsidR="00000000" w:rsidRDefault="00737B0C">
      <w:pPr>
        <w:pStyle w:val="a"/>
        <w:rPr>
          <w:rFonts w:hint="cs"/>
          <w:rtl/>
        </w:rPr>
      </w:pPr>
    </w:p>
    <w:p w14:paraId="03913152" w14:textId="77777777" w:rsidR="00000000" w:rsidRDefault="00737B0C">
      <w:pPr>
        <w:pStyle w:val="a"/>
        <w:rPr>
          <w:rFonts w:hint="cs"/>
          <w:rtl/>
        </w:rPr>
      </w:pPr>
      <w:r>
        <w:rPr>
          <w:rFonts w:hint="cs"/>
          <w:rtl/>
        </w:rPr>
        <w:t>לכן, אנחנו חייבים להירתם ולהילחם בנגע הזה, שוב ללא קשר עם המינוח, עם שם התואר של הוועדה הזאת או של הרשות הזאת. אני רק מקווה שהממשלה תיקח את הרשות הזאת ותהפוך את המלחמה בנגע הסמים באמת למלחמה לאומית, לא פחות מאשר ה</w:t>
      </w:r>
      <w:r>
        <w:rPr>
          <w:rFonts w:hint="cs"/>
          <w:rtl/>
        </w:rPr>
        <w:t>מלחמה בתאונות הדרכים, בדיוק באותה צורה; למשל, כאשר אני מציע למשטרה לפעול נגד אתרי אינטרנט שבהם נמכרים סמים, כאשר ילדים הופכים להיות סוחרי סמים, כי הם מגדלים סמים בחצר הבית ואפילו בחצר בית-הספר, והמשטרה לא בדיוק פועלת למיגור הנושא.</w:t>
      </w:r>
    </w:p>
    <w:p w14:paraId="741DB7AE" w14:textId="77777777" w:rsidR="00000000" w:rsidRDefault="00737B0C">
      <w:pPr>
        <w:pStyle w:val="a"/>
        <w:rPr>
          <w:rFonts w:hint="cs"/>
          <w:rtl/>
        </w:rPr>
      </w:pPr>
    </w:p>
    <w:p w14:paraId="331C8473" w14:textId="77777777" w:rsidR="00000000" w:rsidRDefault="00737B0C">
      <w:pPr>
        <w:pStyle w:val="a"/>
        <w:rPr>
          <w:rFonts w:hint="cs"/>
          <w:rtl/>
        </w:rPr>
      </w:pPr>
      <w:r>
        <w:rPr>
          <w:rFonts w:hint="cs"/>
          <w:rtl/>
        </w:rPr>
        <w:t>הדברים האלה מוכרים לי מע</w:t>
      </w:r>
      <w:r>
        <w:rPr>
          <w:rFonts w:hint="cs"/>
          <w:rtl/>
        </w:rPr>
        <w:t xml:space="preserve">ת כהונתי כחבר מועצת עיר, בעיר גדולה, בעיר ראשון-לציון, ששם התברר לנו בצורה מבהילה למדי, שנגע הסמים קיים וחודר כמעט לכל בתי-הספר בעיר. </w:t>
      </w:r>
    </w:p>
    <w:p w14:paraId="6811FB87" w14:textId="77777777" w:rsidR="00000000" w:rsidRDefault="00737B0C">
      <w:pPr>
        <w:pStyle w:val="a"/>
        <w:rPr>
          <w:rFonts w:hint="cs"/>
          <w:rtl/>
        </w:rPr>
      </w:pPr>
    </w:p>
    <w:p w14:paraId="14EB5C63" w14:textId="77777777" w:rsidR="00000000" w:rsidRDefault="00737B0C">
      <w:pPr>
        <w:pStyle w:val="a"/>
        <w:rPr>
          <w:rFonts w:hint="cs"/>
          <w:rtl/>
        </w:rPr>
      </w:pPr>
      <w:r>
        <w:rPr>
          <w:rFonts w:hint="cs"/>
          <w:rtl/>
        </w:rPr>
        <w:t xml:space="preserve">לכן, אדוני השר, אני מקווה שעם השינוי במינוח תבוא גם תנופת לחימה בנושא הזה, ותהיה מלחמה רצינית ומהותית, הן בסוחרי הסמים, </w:t>
      </w:r>
      <w:r>
        <w:rPr>
          <w:rFonts w:hint="cs"/>
          <w:rtl/>
        </w:rPr>
        <w:t>הן באתרי אינטרנט שמוכרים סמים והן בבני-הנוער שמגדלים את הסמים ומשתמשים בהם.</w:t>
      </w:r>
    </w:p>
    <w:p w14:paraId="2443FC7C" w14:textId="77777777" w:rsidR="00000000" w:rsidRDefault="00737B0C">
      <w:pPr>
        <w:pStyle w:val="a"/>
        <w:rPr>
          <w:rFonts w:hint="cs"/>
          <w:rtl/>
        </w:rPr>
      </w:pPr>
    </w:p>
    <w:p w14:paraId="5F39F590" w14:textId="77777777" w:rsidR="00000000" w:rsidRDefault="00737B0C">
      <w:pPr>
        <w:pStyle w:val="a"/>
        <w:rPr>
          <w:rFonts w:hint="cs"/>
          <w:rtl/>
        </w:rPr>
      </w:pPr>
      <w:r>
        <w:rPr>
          <w:rFonts w:hint="cs"/>
          <w:rtl/>
        </w:rPr>
        <w:t>רבותי, לחלוטין אין הבדל בין סמים קלים לסמים קשים - - -</w:t>
      </w:r>
    </w:p>
    <w:p w14:paraId="4D8E9151" w14:textId="77777777" w:rsidR="00000000" w:rsidRDefault="00737B0C">
      <w:pPr>
        <w:pStyle w:val="a"/>
        <w:rPr>
          <w:rFonts w:hint="cs"/>
          <w:rtl/>
        </w:rPr>
      </w:pPr>
    </w:p>
    <w:p w14:paraId="7169C1DD" w14:textId="77777777" w:rsidR="00000000" w:rsidRDefault="00737B0C">
      <w:pPr>
        <w:pStyle w:val="ac"/>
        <w:rPr>
          <w:rtl/>
        </w:rPr>
      </w:pPr>
    </w:p>
    <w:p w14:paraId="013F3BA4" w14:textId="77777777" w:rsidR="00000000" w:rsidRDefault="00737B0C">
      <w:pPr>
        <w:pStyle w:val="ac"/>
        <w:rPr>
          <w:rtl/>
        </w:rPr>
      </w:pPr>
      <w:r>
        <w:rPr>
          <w:rFonts w:hint="eastAsia"/>
          <w:rtl/>
        </w:rPr>
        <w:t>יצחק</w:t>
      </w:r>
      <w:r>
        <w:rPr>
          <w:rtl/>
        </w:rPr>
        <w:t xml:space="preserve"> הרצוג (העבודה-מימד):</w:t>
      </w:r>
    </w:p>
    <w:p w14:paraId="71DFBBE5" w14:textId="77777777" w:rsidR="00000000" w:rsidRDefault="00737B0C">
      <w:pPr>
        <w:pStyle w:val="a"/>
        <w:rPr>
          <w:rFonts w:hint="cs"/>
          <w:rtl/>
        </w:rPr>
      </w:pPr>
    </w:p>
    <w:p w14:paraId="2F383EAC" w14:textId="77777777" w:rsidR="00000000" w:rsidRDefault="00737B0C">
      <w:pPr>
        <w:pStyle w:val="a"/>
        <w:rPr>
          <w:rFonts w:hint="cs"/>
          <w:rtl/>
        </w:rPr>
      </w:pPr>
      <w:r>
        <w:rPr>
          <w:rFonts w:hint="cs"/>
          <w:rtl/>
        </w:rPr>
        <w:t>את זה תגיד לראש הסיעה שלך.</w:t>
      </w:r>
    </w:p>
    <w:p w14:paraId="1BC922E1" w14:textId="77777777" w:rsidR="00000000" w:rsidRDefault="00737B0C">
      <w:pPr>
        <w:pStyle w:val="a"/>
        <w:rPr>
          <w:rFonts w:hint="cs"/>
          <w:rtl/>
        </w:rPr>
      </w:pPr>
    </w:p>
    <w:p w14:paraId="0E4BD5C7" w14:textId="77777777" w:rsidR="00000000" w:rsidRDefault="00737B0C">
      <w:pPr>
        <w:pStyle w:val="SpeakerCon"/>
        <w:rPr>
          <w:rtl/>
        </w:rPr>
      </w:pPr>
      <w:bookmarkStart w:id="907" w:name="FS000001053T30_07_2003_23_50_05C"/>
      <w:bookmarkEnd w:id="907"/>
      <w:r>
        <w:rPr>
          <w:rtl/>
        </w:rPr>
        <w:t>חמי דורון (שינוי):</w:t>
      </w:r>
    </w:p>
    <w:p w14:paraId="0E54E413" w14:textId="77777777" w:rsidR="00000000" w:rsidRDefault="00737B0C">
      <w:pPr>
        <w:pStyle w:val="a"/>
        <w:rPr>
          <w:rtl/>
        </w:rPr>
      </w:pPr>
    </w:p>
    <w:p w14:paraId="69BE69E4" w14:textId="77777777" w:rsidR="00000000" w:rsidRDefault="00737B0C">
      <w:pPr>
        <w:pStyle w:val="a"/>
        <w:rPr>
          <w:rFonts w:hint="cs"/>
          <w:rtl/>
        </w:rPr>
      </w:pPr>
      <w:r>
        <w:rPr>
          <w:rFonts w:hint="cs"/>
          <w:rtl/>
        </w:rPr>
        <w:t>אני לא שמעתי שראש הסיעה שלי תומך בסמים, מר הרצו</w:t>
      </w:r>
      <w:r>
        <w:rPr>
          <w:rFonts w:hint="cs"/>
          <w:rtl/>
        </w:rPr>
        <w:t>ג.</w:t>
      </w:r>
    </w:p>
    <w:p w14:paraId="48F14A7C" w14:textId="77777777" w:rsidR="00000000" w:rsidRDefault="00737B0C">
      <w:pPr>
        <w:pStyle w:val="a"/>
        <w:rPr>
          <w:rFonts w:hint="cs"/>
          <w:rtl/>
        </w:rPr>
      </w:pPr>
    </w:p>
    <w:p w14:paraId="6BC35E25" w14:textId="77777777" w:rsidR="00000000" w:rsidRDefault="00737B0C">
      <w:pPr>
        <w:pStyle w:val="ac"/>
        <w:rPr>
          <w:rtl/>
        </w:rPr>
      </w:pPr>
      <w:r>
        <w:rPr>
          <w:rFonts w:hint="eastAsia"/>
          <w:rtl/>
        </w:rPr>
        <w:t>יצחק</w:t>
      </w:r>
      <w:r>
        <w:rPr>
          <w:rtl/>
        </w:rPr>
        <w:t xml:space="preserve"> הרצוג (העבודה-מימד):</w:t>
      </w:r>
    </w:p>
    <w:p w14:paraId="40FFAF3F" w14:textId="77777777" w:rsidR="00000000" w:rsidRDefault="00737B0C">
      <w:pPr>
        <w:pStyle w:val="a"/>
        <w:rPr>
          <w:rFonts w:hint="cs"/>
          <w:rtl/>
        </w:rPr>
      </w:pPr>
    </w:p>
    <w:p w14:paraId="2BF2DCD4" w14:textId="77777777" w:rsidR="00000000" w:rsidRDefault="00737B0C">
      <w:pPr>
        <w:pStyle w:val="a"/>
        <w:rPr>
          <w:rFonts w:hint="cs"/>
          <w:rtl/>
        </w:rPr>
      </w:pPr>
      <w:r>
        <w:rPr>
          <w:rFonts w:hint="cs"/>
          <w:rtl/>
        </w:rPr>
        <w:t>אתמול הוא הופיע בוועדת הסמים של הכנסת ואמר: לא אכפת לי שיעשנו סמים קלים.</w:t>
      </w:r>
    </w:p>
    <w:p w14:paraId="1F0E7BCC" w14:textId="77777777" w:rsidR="00000000" w:rsidRDefault="00737B0C">
      <w:pPr>
        <w:pStyle w:val="a"/>
        <w:rPr>
          <w:rFonts w:hint="cs"/>
          <w:rtl/>
        </w:rPr>
      </w:pPr>
    </w:p>
    <w:p w14:paraId="09AFFF3B" w14:textId="77777777" w:rsidR="00000000" w:rsidRDefault="00737B0C">
      <w:pPr>
        <w:pStyle w:val="SpeakerCon"/>
        <w:rPr>
          <w:rtl/>
        </w:rPr>
      </w:pPr>
      <w:bookmarkStart w:id="908" w:name="FS000001053T30_07_2003_23_50_44C"/>
      <w:bookmarkEnd w:id="908"/>
      <w:r>
        <w:rPr>
          <w:rtl/>
        </w:rPr>
        <w:t>חמי דורון (שינוי):</w:t>
      </w:r>
    </w:p>
    <w:p w14:paraId="3FDF1DCD" w14:textId="77777777" w:rsidR="00000000" w:rsidRDefault="00737B0C">
      <w:pPr>
        <w:pStyle w:val="a"/>
        <w:rPr>
          <w:rtl/>
        </w:rPr>
      </w:pPr>
    </w:p>
    <w:p w14:paraId="6D87111E" w14:textId="77777777" w:rsidR="00000000" w:rsidRDefault="00737B0C">
      <w:pPr>
        <w:pStyle w:val="a"/>
        <w:rPr>
          <w:rFonts w:hint="cs"/>
          <w:rtl/>
        </w:rPr>
      </w:pPr>
      <w:r>
        <w:rPr>
          <w:rFonts w:hint="cs"/>
          <w:rtl/>
        </w:rPr>
        <w:t>קודם כול, זכותו של כל אדם לחשוב מה שהוא רוצה, כפי שאתה יודע. אני חושב בצורה חדה וברורה שאין הבדל בין חשיש להירואין ולמריחואנה. בסופ</w:t>
      </w:r>
      <w:r>
        <w:rPr>
          <w:rFonts w:hint="cs"/>
          <w:rtl/>
        </w:rPr>
        <w:t>ו של דבר, אלה מוצרים שמביאים להתמכרות, אלה מוצרים שגורמים נזק לאדם ולחברה הישראלית. תודה.</w:t>
      </w:r>
    </w:p>
    <w:p w14:paraId="71A8AF52" w14:textId="77777777" w:rsidR="00000000" w:rsidRDefault="00737B0C">
      <w:pPr>
        <w:pStyle w:val="a"/>
        <w:rPr>
          <w:rFonts w:hint="cs"/>
          <w:rtl/>
        </w:rPr>
      </w:pPr>
    </w:p>
    <w:p w14:paraId="6F5ACDB4" w14:textId="77777777" w:rsidR="00000000" w:rsidRDefault="00737B0C">
      <w:pPr>
        <w:pStyle w:val="ad"/>
        <w:rPr>
          <w:rtl/>
        </w:rPr>
      </w:pPr>
      <w:r>
        <w:rPr>
          <w:rtl/>
        </w:rPr>
        <w:t>היו"ר מוחמד ברכה:</w:t>
      </w:r>
    </w:p>
    <w:p w14:paraId="09926868" w14:textId="77777777" w:rsidR="00000000" w:rsidRDefault="00737B0C">
      <w:pPr>
        <w:pStyle w:val="a"/>
        <w:rPr>
          <w:rtl/>
        </w:rPr>
      </w:pPr>
    </w:p>
    <w:p w14:paraId="50BC148E" w14:textId="77777777" w:rsidR="00000000" w:rsidRDefault="00737B0C">
      <w:pPr>
        <w:pStyle w:val="a"/>
        <w:rPr>
          <w:rFonts w:hint="cs"/>
          <w:rtl/>
        </w:rPr>
      </w:pPr>
      <w:r>
        <w:rPr>
          <w:rFonts w:hint="cs"/>
          <w:rtl/>
        </w:rPr>
        <w:t xml:space="preserve">תודה, אדוני. </w:t>
      </w:r>
      <w:bookmarkStart w:id="909" w:name="FS000001053T30_07_2003_23_51_45C"/>
      <w:bookmarkEnd w:id="909"/>
      <w:r>
        <w:rPr>
          <w:rFonts w:hint="cs"/>
          <w:rtl/>
        </w:rPr>
        <w:t>רשות הדיבור לחברת הכנסת גילה פינקלשטיין - לא נמצאת; חבר הכנסת טלב אלסאנע - לא נמצא; חברי הכנסת רביץ, יהלום. חבר הכנסת אורי אריאל - בב</w:t>
      </w:r>
      <w:r>
        <w:rPr>
          <w:rFonts w:hint="cs"/>
          <w:rtl/>
        </w:rPr>
        <w:t>קשה, אדוני. אחריו, על פי הרשימה - חבר הכנסת אריה אלדד.</w:t>
      </w:r>
    </w:p>
    <w:p w14:paraId="5A6D5CF5" w14:textId="77777777" w:rsidR="00000000" w:rsidRDefault="00737B0C">
      <w:pPr>
        <w:pStyle w:val="a"/>
        <w:rPr>
          <w:rFonts w:hint="cs"/>
          <w:rtl/>
        </w:rPr>
      </w:pPr>
    </w:p>
    <w:p w14:paraId="309406E2" w14:textId="77777777" w:rsidR="00000000" w:rsidRDefault="00737B0C">
      <w:pPr>
        <w:pStyle w:val="Speaker"/>
        <w:rPr>
          <w:rtl/>
        </w:rPr>
      </w:pPr>
      <w:bookmarkStart w:id="910" w:name="FS000000713T30_07_2003_23_52_38"/>
      <w:bookmarkStart w:id="911" w:name="_Toc47678253"/>
      <w:bookmarkStart w:id="912" w:name="_Toc49055812"/>
      <w:bookmarkEnd w:id="910"/>
      <w:r>
        <w:rPr>
          <w:rFonts w:hint="eastAsia"/>
          <w:rtl/>
        </w:rPr>
        <w:t>אורי</w:t>
      </w:r>
      <w:r>
        <w:rPr>
          <w:rtl/>
        </w:rPr>
        <w:t xml:space="preserve"> יהודה אריאל (האיחוד הלאומי - ישראל ביתנו):</w:t>
      </w:r>
      <w:bookmarkEnd w:id="911"/>
      <w:bookmarkEnd w:id="912"/>
    </w:p>
    <w:p w14:paraId="39D8EAD0" w14:textId="77777777" w:rsidR="00000000" w:rsidRDefault="00737B0C">
      <w:pPr>
        <w:pStyle w:val="a"/>
        <w:rPr>
          <w:rFonts w:hint="cs"/>
          <w:rtl/>
        </w:rPr>
      </w:pPr>
    </w:p>
    <w:p w14:paraId="51B4F7D1" w14:textId="77777777" w:rsidR="00000000" w:rsidRDefault="00737B0C">
      <w:pPr>
        <w:pStyle w:val="a"/>
        <w:rPr>
          <w:rFonts w:hint="cs"/>
          <w:rtl/>
        </w:rPr>
      </w:pPr>
      <w:r>
        <w:rPr>
          <w:rFonts w:hint="cs"/>
          <w:rtl/>
        </w:rPr>
        <w:t>אדוני היושב-ראש, חברי חברי הכנסת, אדוני השר גדעון עזרא ידידי, זה בוקי סריקי. אני מצטער שהוטלה עליך המשימה בתור השר המקשר. לא אתה המצאת את החוק הזה. הממ</w:t>
      </w:r>
      <w:r>
        <w:rPr>
          <w:rFonts w:hint="cs"/>
          <w:rtl/>
        </w:rPr>
        <w:t>שלה, אדוני שר השיכון והבינוי, סלח לי שאני אומר, מתעסקת בהבלים. יותר חשוב שהממשלה הזאת תעסוק בפתיחת הר-הבית לכל אחד שרוצה להתפלל שם, תעסוק במלחמה קשה נגד הטרור, לא תאפשר לשחרר - -</w:t>
      </w:r>
    </w:p>
    <w:p w14:paraId="2693E6FE" w14:textId="77777777" w:rsidR="00000000" w:rsidRDefault="00737B0C">
      <w:pPr>
        <w:pStyle w:val="a"/>
        <w:rPr>
          <w:rFonts w:hint="cs"/>
          <w:rtl/>
        </w:rPr>
      </w:pPr>
    </w:p>
    <w:p w14:paraId="13115E7D" w14:textId="77777777" w:rsidR="00000000" w:rsidRDefault="00737B0C">
      <w:pPr>
        <w:pStyle w:val="ac"/>
        <w:rPr>
          <w:rtl/>
        </w:rPr>
      </w:pPr>
      <w:r>
        <w:rPr>
          <w:rFonts w:hint="eastAsia"/>
          <w:rtl/>
        </w:rPr>
        <w:t>שר</w:t>
      </w:r>
      <w:r>
        <w:rPr>
          <w:rtl/>
        </w:rPr>
        <w:t xml:space="preserve"> הבינוי והשיכון אפי איתם:</w:t>
      </w:r>
    </w:p>
    <w:p w14:paraId="1C62AE70" w14:textId="77777777" w:rsidR="00000000" w:rsidRDefault="00737B0C">
      <w:pPr>
        <w:pStyle w:val="a"/>
        <w:rPr>
          <w:rFonts w:hint="cs"/>
          <w:rtl/>
        </w:rPr>
      </w:pPr>
    </w:p>
    <w:p w14:paraId="10CACE0A" w14:textId="77777777" w:rsidR="00000000" w:rsidRDefault="00737B0C">
      <w:pPr>
        <w:pStyle w:val="a"/>
        <w:rPr>
          <w:rFonts w:hint="cs"/>
          <w:rtl/>
        </w:rPr>
      </w:pPr>
      <w:r>
        <w:rPr>
          <w:rFonts w:hint="cs"/>
          <w:rtl/>
        </w:rPr>
        <w:t>- - - אופיום להמונים.</w:t>
      </w:r>
    </w:p>
    <w:p w14:paraId="4F4F16D2" w14:textId="77777777" w:rsidR="00000000" w:rsidRDefault="00737B0C">
      <w:pPr>
        <w:pStyle w:val="a"/>
        <w:rPr>
          <w:rFonts w:hint="cs"/>
          <w:rtl/>
        </w:rPr>
      </w:pPr>
    </w:p>
    <w:p w14:paraId="282B512E" w14:textId="77777777" w:rsidR="00000000" w:rsidRDefault="00737B0C">
      <w:pPr>
        <w:pStyle w:val="SpeakerCon"/>
        <w:rPr>
          <w:rtl/>
        </w:rPr>
      </w:pPr>
      <w:bookmarkStart w:id="913" w:name="FS000000713T30_07_2003_23_54_27C"/>
      <w:bookmarkEnd w:id="913"/>
      <w:r>
        <w:rPr>
          <w:rtl/>
        </w:rPr>
        <w:t>אורי יהודה אריאל (האיחוד</w:t>
      </w:r>
      <w:r>
        <w:rPr>
          <w:rtl/>
        </w:rPr>
        <w:t xml:space="preserve"> הלאומי - ישראל ביתנו):</w:t>
      </w:r>
    </w:p>
    <w:p w14:paraId="20D611DA" w14:textId="77777777" w:rsidR="00000000" w:rsidRDefault="00737B0C">
      <w:pPr>
        <w:pStyle w:val="a"/>
        <w:rPr>
          <w:rtl/>
        </w:rPr>
      </w:pPr>
    </w:p>
    <w:p w14:paraId="4F779E41" w14:textId="77777777" w:rsidR="00000000" w:rsidRDefault="00737B0C">
      <w:pPr>
        <w:pStyle w:val="a"/>
        <w:rPr>
          <w:rFonts w:hint="cs"/>
          <w:rtl/>
        </w:rPr>
      </w:pPr>
      <w:r>
        <w:rPr>
          <w:rFonts w:hint="cs"/>
          <w:rtl/>
        </w:rPr>
        <w:t>- - מחבלים ותעסוק בדברים הרציניים. אני מציע לחברי הבית להצביע נגד הצעת החוק ולהפיל אותה. תודה.</w:t>
      </w:r>
    </w:p>
    <w:p w14:paraId="3AFEF716" w14:textId="77777777" w:rsidR="00000000" w:rsidRDefault="00737B0C">
      <w:pPr>
        <w:pStyle w:val="a"/>
        <w:rPr>
          <w:rFonts w:hint="cs"/>
          <w:rtl/>
        </w:rPr>
      </w:pPr>
    </w:p>
    <w:p w14:paraId="6259C7CE" w14:textId="77777777" w:rsidR="00000000" w:rsidRDefault="00737B0C">
      <w:pPr>
        <w:pStyle w:val="ad"/>
        <w:rPr>
          <w:rtl/>
        </w:rPr>
      </w:pPr>
      <w:r>
        <w:rPr>
          <w:rtl/>
        </w:rPr>
        <w:t>היו"ר מוחמד ברכה:</w:t>
      </w:r>
    </w:p>
    <w:p w14:paraId="2953083F" w14:textId="77777777" w:rsidR="00000000" w:rsidRDefault="00737B0C">
      <w:pPr>
        <w:pStyle w:val="a"/>
        <w:rPr>
          <w:rtl/>
        </w:rPr>
      </w:pPr>
    </w:p>
    <w:p w14:paraId="71702DA1" w14:textId="77777777" w:rsidR="00000000" w:rsidRDefault="00737B0C">
      <w:pPr>
        <w:pStyle w:val="a"/>
        <w:rPr>
          <w:rFonts w:hint="cs"/>
          <w:rtl/>
        </w:rPr>
      </w:pPr>
      <w:r>
        <w:rPr>
          <w:rFonts w:hint="cs"/>
          <w:rtl/>
        </w:rPr>
        <w:t>חבר הכנסת אריה אלדד, בבקשה. אחריו - חבר הכנסת וילן, אם הוא יהיה כאן.</w:t>
      </w:r>
    </w:p>
    <w:p w14:paraId="77936409" w14:textId="77777777" w:rsidR="00000000" w:rsidRDefault="00737B0C">
      <w:pPr>
        <w:pStyle w:val="a"/>
        <w:rPr>
          <w:rFonts w:hint="cs"/>
          <w:rtl/>
        </w:rPr>
      </w:pPr>
    </w:p>
    <w:p w14:paraId="6C71927F" w14:textId="77777777" w:rsidR="00000000" w:rsidRDefault="00737B0C">
      <w:pPr>
        <w:pStyle w:val="Speaker"/>
        <w:rPr>
          <w:rtl/>
        </w:rPr>
      </w:pPr>
      <w:bookmarkStart w:id="914" w:name="FS000001055T30_07_2003_23_55_14"/>
      <w:bookmarkStart w:id="915" w:name="_Toc47678254"/>
      <w:bookmarkStart w:id="916" w:name="_Toc49055813"/>
      <w:bookmarkEnd w:id="914"/>
      <w:r>
        <w:rPr>
          <w:rFonts w:hint="eastAsia"/>
          <w:rtl/>
        </w:rPr>
        <w:t>אריה</w:t>
      </w:r>
      <w:r>
        <w:rPr>
          <w:rtl/>
        </w:rPr>
        <w:t xml:space="preserve"> אלדד (האיחוד הלאומי - ישראל ביתנו):</w:t>
      </w:r>
      <w:bookmarkEnd w:id="915"/>
      <w:bookmarkEnd w:id="916"/>
    </w:p>
    <w:p w14:paraId="5C0DFB42" w14:textId="77777777" w:rsidR="00000000" w:rsidRDefault="00737B0C">
      <w:pPr>
        <w:pStyle w:val="a"/>
        <w:rPr>
          <w:rFonts w:hint="cs"/>
          <w:rtl/>
        </w:rPr>
      </w:pPr>
    </w:p>
    <w:p w14:paraId="1F6D0D30" w14:textId="77777777" w:rsidR="00000000" w:rsidRDefault="00737B0C">
      <w:pPr>
        <w:pStyle w:val="a"/>
        <w:rPr>
          <w:rFonts w:hint="cs"/>
          <w:rtl/>
        </w:rPr>
      </w:pPr>
      <w:r>
        <w:rPr>
          <w:rFonts w:hint="cs"/>
          <w:rtl/>
        </w:rPr>
        <w:t>אדונ</w:t>
      </w:r>
      <w:r>
        <w:rPr>
          <w:rFonts w:hint="cs"/>
          <w:rtl/>
        </w:rPr>
        <w:t>י היושב-ראש, רבותי השרים, חברי חברי הכנסת, למעלה מ-10% מבני-הנוער משתמשים באופן קבוע בסמים, אומרים בתקשורת, אומרים במשטרה, אומרים בוועדה למניעת נגע הסמים. ואנחנו עומדים ומתלבטים קשות לקראת חצות הלילה בחוק המהותי הזה, שבא לשנות את שם הוועדה לוועדה הלאומית -</w:t>
      </w:r>
      <w:r>
        <w:rPr>
          <w:rFonts w:hint="cs"/>
          <w:rtl/>
        </w:rPr>
        <w:t xml:space="preserve"> -</w:t>
      </w:r>
    </w:p>
    <w:p w14:paraId="359FA7BB" w14:textId="77777777" w:rsidR="00000000" w:rsidRDefault="00737B0C">
      <w:pPr>
        <w:pStyle w:val="a"/>
        <w:rPr>
          <w:rFonts w:hint="cs"/>
          <w:rtl/>
        </w:rPr>
      </w:pPr>
    </w:p>
    <w:p w14:paraId="48F27ABD" w14:textId="77777777" w:rsidR="00000000" w:rsidRDefault="00737B0C">
      <w:pPr>
        <w:pStyle w:val="ad"/>
        <w:rPr>
          <w:rtl/>
        </w:rPr>
      </w:pPr>
      <w:r>
        <w:rPr>
          <w:rtl/>
        </w:rPr>
        <w:t>היו"ר מוחמד ברכה:</w:t>
      </w:r>
    </w:p>
    <w:p w14:paraId="195B7B48" w14:textId="77777777" w:rsidR="00000000" w:rsidRDefault="00737B0C">
      <w:pPr>
        <w:pStyle w:val="a"/>
        <w:rPr>
          <w:rtl/>
        </w:rPr>
      </w:pPr>
    </w:p>
    <w:p w14:paraId="65952BBB" w14:textId="77777777" w:rsidR="00000000" w:rsidRDefault="00737B0C">
      <w:pPr>
        <w:pStyle w:val="a"/>
        <w:rPr>
          <w:rFonts w:hint="cs"/>
          <w:rtl/>
        </w:rPr>
      </w:pPr>
      <w:r>
        <w:rPr>
          <w:rFonts w:hint="cs"/>
          <w:rtl/>
        </w:rPr>
        <w:t>הרשות.</w:t>
      </w:r>
    </w:p>
    <w:p w14:paraId="26BB9614" w14:textId="77777777" w:rsidR="00000000" w:rsidRDefault="00737B0C">
      <w:pPr>
        <w:pStyle w:val="a"/>
        <w:rPr>
          <w:rFonts w:hint="cs"/>
          <w:rtl/>
        </w:rPr>
      </w:pPr>
    </w:p>
    <w:p w14:paraId="05793B63" w14:textId="77777777" w:rsidR="00000000" w:rsidRDefault="00737B0C">
      <w:pPr>
        <w:pStyle w:val="SpeakerCon"/>
        <w:rPr>
          <w:rtl/>
        </w:rPr>
      </w:pPr>
      <w:bookmarkStart w:id="917" w:name="FS000001055T30_07_2003_23_56_25C"/>
      <w:bookmarkEnd w:id="917"/>
      <w:r>
        <w:rPr>
          <w:rtl/>
        </w:rPr>
        <w:t>אריה אלדד (האיחוד הלאומי - ישראל ביתנו):</w:t>
      </w:r>
    </w:p>
    <w:p w14:paraId="16E7E855" w14:textId="77777777" w:rsidR="00000000" w:rsidRDefault="00737B0C">
      <w:pPr>
        <w:pStyle w:val="a"/>
        <w:rPr>
          <w:rtl/>
        </w:rPr>
      </w:pPr>
    </w:p>
    <w:p w14:paraId="59C8D487" w14:textId="77777777" w:rsidR="00000000" w:rsidRDefault="00737B0C">
      <w:pPr>
        <w:pStyle w:val="a"/>
        <w:rPr>
          <w:rFonts w:hint="cs"/>
          <w:rtl/>
        </w:rPr>
      </w:pPr>
      <w:r>
        <w:rPr>
          <w:rFonts w:hint="cs"/>
          <w:rtl/>
        </w:rPr>
        <w:t>תודה על התיקון.</w:t>
      </w:r>
    </w:p>
    <w:p w14:paraId="088E1C1C" w14:textId="77777777" w:rsidR="00000000" w:rsidRDefault="00737B0C">
      <w:pPr>
        <w:pStyle w:val="a"/>
        <w:rPr>
          <w:rFonts w:hint="cs"/>
          <w:rtl/>
        </w:rPr>
      </w:pPr>
    </w:p>
    <w:p w14:paraId="4ED90236" w14:textId="77777777" w:rsidR="00000000" w:rsidRDefault="00737B0C">
      <w:pPr>
        <w:pStyle w:val="a"/>
        <w:rPr>
          <w:rFonts w:hint="cs"/>
          <w:rtl/>
        </w:rPr>
      </w:pPr>
      <w:r>
        <w:rPr>
          <w:rFonts w:hint="cs"/>
          <w:rtl/>
        </w:rPr>
        <w:t>- - אז, קרוב לוודאי גם נפתור את בעיית הסמים, ובא לציון גואל. אין לנו הרגשה שאנחנו מתעסקים בטפל ולא בעיקר, רק מכיוון שאפילו אין לנו מושג איך לעסוק בעיקר?</w:t>
      </w:r>
    </w:p>
    <w:p w14:paraId="7636B99D" w14:textId="77777777" w:rsidR="00000000" w:rsidRDefault="00737B0C">
      <w:pPr>
        <w:pStyle w:val="a"/>
        <w:rPr>
          <w:rFonts w:hint="cs"/>
          <w:rtl/>
        </w:rPr>
      </w:pPr>
    </w:p>
    <w:p w14:paraId="2C7BC0BC" w14:textId="77777777" w:rsidR="00000000" w:rsidRDefault="00737B0C">
      <w:pPr>
        <w:pStyle w:val="a"/>
        <w:rPr>
          <w:rFonts w:hint="cs"/>
          <w:rtl/>
        </w:rPr>
      </w:pPr>
      <w:r>
        <w:rPr>
          <w:rFonts w:hint="cs"/>
          <w:rtl/>
        </w:rPr>
        <w:t xml:space="preserve">אנחנו לוקים </w:t>
      </w:r>
      <w:r>
        <w:rPr>
          <w:rFonts w:hint="cs"/>
          <w:rtl/>
        </w:rPr>
        <w:t xml:space="preserve">שוב ושוב בתסמונת חיפוש המטבע מתחת לפנס, כי אנחנו לא באמת יודעים איפה מונחת המטבע. אני אספר לכם איפה היא מונחת: הרוב המכריע של הסמים מוברח למדינת ישראל - יחד עם פרוצות, יחד עם נשק ותחמושת </w:t>
      </w:r>
      <w:r>
        <w:rPr>
          <w:rtl/>
        </w:rPr>
        <w:t>–</w:t>
      </w:r>
      <w:r>
        <w:rPr>
          <w:rFonts w:hint="cs"/>
          <w:rtl/>
        </w:rPr>
        <w:t xml:space="preserve"> דרך גבול מצרים. זו לא פרופגנדה, זו עובדה. דרך הגבול הארוך הזה והפרו</w:t>
      </w:r>
      <w:r>
        <w:rPr>
          <w:rFonts w:hint="cs"/>
          <w:rtl/>
        </w:rPr>
        <w:t>ץ הזה, במנהרות ובדרכים אחרות, מבריחים נשים לעסוק בזנות, טונות של סמים רכים וקשים וקלים וחמורים, וטונות של אמצעי לחימה. רק 10% מכל החומר המשובח הזה נתפס בדרכו אלינו, 90% חודר.</w:t>
      </w:r>
    </w:p>
    <w:p w14:paraId="229DBA26" w14:textId="77777777" w:rsidR="00000000" w:rsidRDefault="00737B0C">
      <w:pPr>
        <w:pStyle w:val="ad"/>
        <w:rPr>
          <w:rtl/>
        </w:rPr>
      </w:pPr>
    </w:p>
    <w:p w14:paraId="17FB1315" w14:textId="77777777" w:rsidR="00000000" w:rsidRDefault="00737B0C">
      <w:pPr>
        <w:pStyle w:val="ad"/>
        <w:rPr>
          <w:rtl/>
        </w:rPr>
      </w:pPr>
      <w:r>
        <w:rPr>
          <w:rtl/>
        </w:rPr>
        <w:t>היו"ר מוחמד ברכה:</w:t>
      </w:r>
    </w:p>
    <w:p w14:paraId="1617C6DA" w14:textId="77777777" w:rsidR="00000000" w:rsidRDefault="00737B0C">
      <w:pPr>
        <w:pStyle w:val="a"/>
        <w:rPr>
          <w:rtl/>
        </w:rPr>
      </w:pPr>
    </w:p>
    <w:p w14:paraId="293451D8" w14:textId="77777777" w:rsidR="00000000" w:rsidRDefault="00737B0C">
      <w:pPr>
        <w:pStyle w:val="a"/>
        <w:rPr>
          <w:rFonts w:hint="cs"/>
          <w:rtl/>
        </w:rPr>
      </w:pPr>
      <w:r>
        <w:rPr>
          <w:rFonts w:hint="cs"/>
          <w:rtl/>
        </w:rPr>
        <w:t>דווקא שם לא בונים גדר.</w:t>
      </w:r>
    </w:p>
    <w:p w14:paraId="57348B3B" w14:textId="77777777" w:rsidR="00000000" w:rsidRDefault="00737B0C">
      <w:pPr>
        <w:pStyle w:val="a"/>
        <w:rPr>
          <w:rFonts w:hint="cs"/>
          <w:rtl/>
        </w:rPr>
      </w:pPr>
    </w:p>
    <w:p w14:paraId="15CE4661" w14:textId="77777777" w:rsidR="00000000" w:rsidRDefault="00737B0C">
      <w:pPr>
        <w:pStyle w:val="SpeakerCon"/>
        <w:rPr>
          <w:rtl/>
        </w:rPr>
      </w:pPr>
      <w:bookmarkStart w:id="918" w:name="FS000001055T30_07_2003_23_59_08C"/>
      <w:bookmarkEnd w:id="918"/>
      <w:r>
        <w:rPr>
          <w:rtl/>
        </w:rPr>
        <w:t>אריה אלדד (האיחוד הלאומי - ישראל ביתנ</w:t>
      </w:r>
      <w:r>
        <w:rPr>
          <w:rtl/>
        </w:rPr>
        <w:t>ו):</w:t>
      </w:r>
    </w:p>
    <w:p w14:paraId="256EB8F4" w14:textId="77777777" w:rsidR="00000000" w:rsidRDefault="00737B0C">
      <w:pPr>
        <w:pStyle w:val="a"/>
        <w:rPr>
          <w:rtl/>
        </w:rPr>
      </w:pPr>
    </w:p>
    <w:p w14:paraId="23BA2795" w14:textId="77777777" w:rsidR="00000000" w:rsidRDefault="00737B0C">
      <w:pPr>
        <w:pStyle w:val="a"/>
        <w:rPr>
          <w:rFonts w:hint="cs"/>
          <w:rtl/>
        </w:rPr>
      </w:pPr>
      <w:r>
        <w:rPr>
          <w:rFonts w:hint="cs"/>
          <w:rtl/>
        </w:rPr>
        <w:t>הוצאת לי את המלים מהפה. שם צריך לבנות גדר, אבל נגיע לזה.</w:t>
      </w:r>
    </w:p>
    <w:p w14:paraId="378D48C9" w14:textId="77777777" w:rsidR="00000000" w:rsidRDefault="00737B0C">
      <w:pPr>
        <w:pStyle w:val="a"/>
        <w:rPr>
          <w:rFonts w:hint="cs"/>
          <w:rtl/>
        </w:rPr>
      </w:pPr>
    </w:p>
    <w:p w14:paraId="422E0FB3" w14:textId="77777777" w:rsidR="00000000" w:rsidRDefault="00737B0C">
      <w:pPr>
        <w:pStyle w:val="ac"/>
        <w:rPr>
          <w:rtl/>
        </w:rPr>
      </w:pPr>
      <w:r>
        <w:rPr>
          <w:rFonts w:hint="eastAsia"/>
          <w:rtl/>
        </w:rPr>
        <w:t>חמי</w:t>
      </w:r>
      <w:r>
        <w:rPr>
          <w:rtl/>
        </w:rPr>
        <w:t xml:space="preserve"> דורון (שינוי):</w:t>
      </w:r>
    </w:p>
    <w:p w14:paraId="7C1D2735" w14:textId="77777777" w:rsidR="00000000" w:rsidRDefault="00737B0C">
      <w:pPr>
        <w:pStyle w:val="a"/>
        <w:rPr>
          <w:rFonts w:hint="cs"/>
          <w:rtl/>
        </w:rPr>
      </w:pPr>
    </w:p>
    <w:p w14:paraId="05760CA6" w14:textId="77777777" w:rsidR="00000000" w:rsidRDefault="00737B0C">
      <w:pPr>
        <w:pStyle w:val="a"/>
        <w:rPr>
          <w:rFonts w:hint="cs"/>
          <w:rtl/>
        </w:rPr>
      </w:pPr>
      <w:r>
        <w:rPr>
          <w:rFonts w:hint="cs"/>
          <w:rtl/>
        </w:rPr>
        <w:t>לא צריך, יש מנהרות.</w:t>
      </w:r>
    </w:p>
    <w:p w14:paraId="1CD00177" w14:textId="77777777" w:rsidR="00000000" w:rsidRDefault="00737B0C">
      <w:pPr>
        <w:pStyle w:val="a"/>
        <w:rPr>
          <w:rFonts w:hint="cs"/>
          <w:rtl/>
        </w:rPr>
      </w:pPr>
    </w:p>
    <w:p w14:paraId="72D4FECE" w14:textId="77777777" w:rsidR="00000000" w:rsidRDefault="00737B0C">
      <w:pPr>
        <w:pStyle w:val="SpeakerCon"/>
        <w:rPr>
          <w:rtl/>
        </w:rPr>
      </w:pPr>
      <w:bookmarkStart w:id="919" w:name="FS000001055T30_07_2003_23_59_43C"/>
      <w:bookmarkEnd w:id="919"/>
      <w:r>
        <w:rPr>
          <w:rtl/>
        </w:rPr>
        <w:t>אריה אלדד (האיחוד הלאומי - ישראל ביתנו):</w:t>
      </w:r>
    </w:p>
    <w:p w14:paraId="70401719" w14:textId="77777777" w:rsidR="00000000" w:rsidRDefault="00737B0C">
      <w:pPr>
        <w:pStyle w:val="a"/>
        <w:rPr>
          <w:rtl/>
        </w:rPr>
      </w:pPr>
    </w:p>
    <w:p w14:paraId="65C31A6F" w14:textId="77777777" w:rsidR="00000000" w:rsidRDefault="00737B0C">
      <w:pPr>
        <w:pStyle w:val="a"/>
        <w:rPr>
          <w:rFonts w:hint="cs"/>
          <w:rtl/>
        </w:rPr>
      </w:pPr>
      <w:r>
        <w:rPr>
          <w:rFonts w:hint="cs"/>
          <w:rtl/>
        </w:rPr>
        <w:t>מצרים היא ארץ טוטליטרית, ושום דבר לא קורה שם בלי שהשלטונות ידעו. אזרח ישראלי שבמקרה שכח קליע של רובה באוטו שלו</w:t>
      </w:r>
      <w:r>
        <w:rPr>
          <w:rFonts w:hint="cs"/>
          <w:rtl/>
        </w:rPr>
        <w:t xml:space="preserve"> מהמילואים שעברו ועבר במחסום טאבה ונתפס במקרה, יבלה שבוע או שבועיים בכלא בא-טור לפני שמישהו בכלל יצליח לדבר אתו. זו לא ארץ שבה מוברחות טונות של אמצעי לחימה ותחמושת וסמים וזונות בלי שמישהו שם לב או נהנה או מרוויח, בגלוי או בסתר, מהמעבר הזה.</w:t>
      </w:r>
    </w:p>
    <w:p w14:paraId="08D9F403" w14:textId="77777777" w:rsidR="00000000" w:rsidRDefault="00737B0C">
      <w:pPr>
        <w:pStyle w:val="a"/>
        <w:rPr>
          <w:rFonts w:hint="cs"/>
          <w:rtl/>
        </w:rPr>
      </w:pPr>
    </w:p>
    <w:p w14:paraId="2C72C8D8" w14:textId="77777777" w:rsidR="00000000" w:rsidRDefault="00737B0C">
      <w:pPr>
        <w:pStyle w:val="a"/>
        <w:rPr>
          <w:rFonts w:hint="cs"/>
          <w:rtl/>
        </w:rPr>
      </w:pPr>
      <w:r>
        <w:rPr>
          <w:rFonts w:hint="cs"/>
          <w:rtl/>
        </w:rPr>
        <w:t xml:space="preserve">אתם רוצים לומר </w:t>
      </w:r>
      <w:r>
        <w:rPr>
          <w:rFonts w:hint="cs"/>
          <w:rtl/>
        </w:rPr>
        <w:t>שהמצרים לא יודעים? קשה להאמין. שם, לאורך הגבול המצרי, שם צריך להקים גדר, ויכול להיות שאם נשפוך שם 10% ממה ששופכים על גדר ההפרדה - יכול להיות שנציל אלפי בני-נוער משימוש בסמים.</w:t>
      </w:r>
    </w:p>
    <w:p w14:paraId="4A8FD152" w14:textId="77777777" w:rsidR="00000000" w:rsidRDefault="00737B0C">
      <w:pPr>
        <w:pStyle w:val="a"/>
        <w:rPr>
          <w:rFonts w:hint="cs"/>
          <w:rtl/>
        </w:rPr>
      </w:pPr>
    </w:p>
    <w:p w14:paraId="0A5E223D" w14:textId="77777777" w:rsidR="00000000" w:rsidRDefault="00737B0C">
      <w:pPr>
        <w:pStyle w:val="ad"/>
        <w:rPr>
          <w:rtl/>
        </w:rPr>
      </w:pPr>
      <w:r>
        <w:rPr>
          <w:rtl/>
        </w:rPr>
        <w:t>היו"ר מוחמד ברכה:</w:t>
      </w:r>
    </w:p>
    <w:p w14:paraId="585443C4" w14:textId="77777777" w:rsidR="00000000" w:rsidRDefault="00737B0C">
      <w:pPr>
        <w:pStyle w:val="a"/>
        <w:rPr>
          <w:rtl/>
        </w:rPr>
      </w:pPr>
    </w:p>
    <w:p w14:paraId="33B8AC97" w14:textId="77777777" w:rsidR="00000000" w:rsidRDefault="00737B0C">
      <w:pPr>
        <w:pStyle w:val="a"/>
        <w:rPr>
          <w:rFonts w:hint="cs"/>
          <w:rtl/>
        </w:rPr>
      </w:pPr>
      <w:r>
        <w:rPr>
          <w:rFonts w:hint="cs"/>
          <w:rtl/>
        </w:rPr>
        <w:t>תודה. רשות הדיבור לחבר הכנסת וילן - לא נמצא. חבר הכנסת אפללו.</w:t>
      </w:r>
      <w:r>
        <w:rPr>
          <w:rFonts w:hint="cs"/>
          <w:rtl/>
        </w:rPr>
        <w:t xml:space="preserve"> חבר הכנסת פרוש. חבר הכנסת שטרן. חבר הכנסת זחאלקה. חבר הכנסת טיבי. חבר הכנסת מח'ול. חבר הכנסת חזן. חבר הכנסת דוד אזולאי. אתה מעוניין לדבר, אדוני. אחריו - חבר הכנסת בייגה שוחט.</w:t>
      </w:r>
    </w:p>
    <w:p w14:paraId="4EC1F665" w14:textId="77777777" w:rsidR="00000000" w:rsidRDefault="00737B0C">
      <w:pPr>
        <w:pStyle w:val="a"/>
        <w:rPr>
          <w:rFonts w:hint="cs"/>
          <w:rtl/>
        </w:rPr>
      </w:pPr>
    </w:p>
    <w:p w14:paraId="02165CDB" w14:textId="77777777" w:rsidR="00000000" w:rsidRDefault="00737B0C">
      <w:pPr>
        <w:pStyle w:val="Speaker"/>
        <w:rPr>
          <w:rtl/>
        </w:rPr>
      </w:pPr>
      <w:bookmarkStart w:id="920" w:name="FS000000483T30_07_2003_23_52_00"/>
      <w:bookmarkStart w:id="921" w:name="_Toc47678255"/>
      <w:bookmarkStart w:id="922" w:name="_Toc49055814"/>
      <w:bookmarkEnd w:id="920"/>
      <w:r>
        <w:rPr>
          <w:rtl/>
        </w:rPr>
        <w:t>דוד אזולאי (ש"ס):</w:t>
      </w:r>
      <w:bookmarkEnd w:id="921"/>
      <w:bookmarkEnd w:id="922"/>
    </w:p>
    <w:p w14:paraId="2EF50112" w14:textId="77777777" w:rsidR="00000000" w:rsidRDefault="00737B0C">
      <w:pPr>
        <w:pStyle w:val="a"/>
        <w:rPr>
          <w:rtl/>
        </w:rPr>
      </w:pPr>
    </w:p>
    <w:p w14:paraId="0836DC46" w14:textId="77777777" w:rsidR="00000000" w:rsidRDefault="00737B0C">
      <w:pPr>
        <w:pStyle w:val="a"/>
        <w:rPr>
          <w:rFonts w:hint="cs"/>
          <w:rtl/>
        </w:rPr>
      </w:pPr>
      <w:r>
        <w:rPr>
          <w:rFonts w:hint="cs"/>
          <w:rtl/>
        </w:rPr>
        <w:t xml:space="preserve">אדוני היושב-ראש, הצעת החוק העומדת בפנינו היא הצעה שבעצם באה </w:t>
      </w:r>
      <w:r>
        <w:rPr>
          <w:rFonts w:hint="cs"/>
          <w:rtl/>
        </w:rPr>
        <w:t xml:space="preserve">להוסיף עוד שם למה שנקרא המלחמה בנגע הסמים. </w:t>
      </w:r>
    </w:p>
    <w:p w14:paraId="3BAD0D8C" w14:textId="77777777" w:rsidR="00000000" w:rsidRDefault="00737B0C">
      <w:pPr>
        <w:pStyle w:val="a"/>
        <w:rPr>
          <w:rFonts w:hint="cs"/>
          <w:rtl/>
        </w:rPr>
      </w:pPr>
    </w:p>
    <w:p w14:paraId="78ED7C76" w14:textId="77777777" w:rsidR="00000000" w:rsidRDefault="00737B0C">
      <w:pPr>
        <w:pStyle w:val="a"/>
        <w:rPr>
          <w:rFonts w:hint="cs"/>
          <w:rtl/>
        </w:rPr>
      </w:pPr>
      <w:r>
        <w:rPr>
          <w:rFonts w:hint="cs"/>
          <w:rtl/>
        </w:rPr>
        <w:t>נגע הסמים במדינת ישראל מכלה כל חלקה טובה, כפי שאמרו כאן קודמי, ללא הבחנה, אבל הפגיעה הקשה ביותר היא בנערים. סוחרים מנצלים את תמימותם של הילדים ועומדים בשערי בתי-הספר ומספקים להם סמים, וזאת בשעה שכל כך הרבה גופים</w:t>
      </w:r>
      <w:r>
        <w:rPr>
          <w:rFonts w:hint="cs"/>
          <w:rtl/>
        </w:rPr>
        <w:t xml:space="preserve"> במדינת ישראל עוסקים בנושא הזה. ככל שמתרבים הגופים הפועלים במלחמה בנגע הסמים, כך, לצערי הרב, מתרבים עברייני הסמים, וכל אלה שסוחרים בהם, ובסופו של דבר מי שמגיע לבתי-המשפט הם דגי הרקק, ולא הלווייתנים שעוסקים בזה - אלה יושבים ועושים את המיליונים באמצעות שלט-ר</w:t>
      </w:r>
      <w:r>
        <w:rPr>
          <w:rFonts w:hint="cs"/>
          <w:rtl/>
        </w:rPr>
        <w:t xml:space="preserve">חוק. </w:t>
      </w:r>
    </w:p>
    <w:p w14:paraId="49CCBB72" w14:textId="77777777" w:rsidR="00000000" w:rsidRDefault="00737B0C">
      <w:pPr>
        <w:pStyle w:val="a"/>
        <w:rPr>
          <w:rFonts w:hint="cs"/>
          <w:rtl/>
        </w:rPr>
      </w:pPr>
    </w:p>
    <w:p w14:paraId="4E3FD290" w14:textId="77777777" w:rsidR="00000000" w:rsidRDefault="00737B0C">
      <w:pPr>
        <w:pStyle w:val="a"/>
        <w:rPr>
          <w:rFonts w:hint="cs"/>
          <w:rtl/>
        </w:rPr>
      </w:pPr>
      <w:r>
        <w:rPr>
          <w:rFonts w:hint="cs"/>
          <w:rtl/>
        </w:rPr>
        <w:t>רק לפני שבועיים היתה לי הזכות להשתתף בסיור בצפון הארץ בגבול הלבנון, ולראות שם את היחידה של משטרת ישראל שפועלת במלחמה בסמים, איך היא מתמודדת יום-יום ושעה-שעה עם מבריחי הסמים דווקא דרך גדר המערכת על גבול לבנון. מתברר שגם גדר המערכת אינה חסימה בפני סוח</w:t>
      </w:r>
      <w:r>
        <w:rPr>
          <w:rFonts w:hint="cs"/>
          <w:rtl/>
        </w:rPr>
        <w:t xml:space="preserve">רי הסמים. </w:t>
      </w:r>
    </w:p>
    <w:p w14:paraId="017DC977" w14:textId="77777777" w:rsidR="00000000" w:rsidRDefault="00737B0C">
      <w:pPr>
        <w:pStyle w:val="a"/>
        <w:rPr>
          <w:rFonts w:hint="cs"/>
          <w:rtl/>
        </w:rPr>
      </w:pPr>
    </w:p>
    <w:p w14:paraId="51A683F7" w14:textId="77777777" w:rsidR="00000000" w:rsidRDefault="00737B0C">
      <w:pPr>
        <w:pStyle w:val="a"/>
        <w:rPr>
          <w:rFonts w:hint="cs"/>
          <w:rtl/>
        </w:rPr>
      </w:pPr>
      <w:r>
        <w:rPr>
          <w:rFonts w:hint="cs"/>
          <w:rtl/>
        </w:rPr>
        <w:t>אבל אחד הדברים ששמעתי ממפקד היחידה הוא, שלמרות המלחמה היומיומית, למרות המאבקים הקשים בחיסול עבריינים וסוחרי סמים, הבעיה הקשה שלהם היא לא עם הסוחרים, אלא עם מערכת המשפט במדינת ישראל. אותם שוטרים עושים עבודת קודש, תוך סיכון רב, עד שהם מצליחים לתפ</w:t>
      </w:r>
      <w:r>
        <w:rPr>
          <w:rFonts w:hint="cs"/>
          <w:rtl/>
        </w:rPr>
        <w:t>ור תיק ומביאים אותו לבית-המשפט, ולפעמים בגלל פרט קטן מפילים את התיק. וכך לא פעם לאחר עבודה מאומצת של ימים ולילות, מעקבים ומארבים, בסופו של דבר כשמגיעים לבית-המשפט הכול נופל. אני חושב שבית-המשפט צריך לעשות חשבון נפש בנושא הזה, כי לא פעם הם מקלים עם העברייני</w:t>
      </w:r>
      <w:r>
        <w:rPr>
          <w:rFonts w:hint="cs"/>
          <w:rtl/>
        </w:rPr>
        <w:t>ם ומחמירים עם המשתמשים, שהם הקורבן.</w:t>
      </w:r>
    </w:p>
    <w:p w14:paraId="7C217B3C" w14:textId="77777777" w:rsidR="00000000" w:rsidRDefault="00737B0C">
      <w:pPr>
        <w:pStyle w:val="a"/>
        <w:rPr>
          <w:rFonts w:hint="cs"/>
          <w:rtl/>
        </w:rPr>
      </w:pPr>
    </w:p>
    <w:p w14:paraId="2B81B6AB" w14:textId="77777777" w:rsidR="00000000" w:rsidRDefault="00737B0C">
      <w:pPr>
        <w:pStyle w:val="a"/>
        <w:rPr>
          <w:rFonts w:hint="cs"/>
          <w:rtl/>
        </w:rPr>
      </w:pPr>
      <w:r>
        <w:rPr>
          <w:rFonts w:hint="cs"/>
          <w:rtl/>
        </w:rPr>
        <w:t>לסיום, אדוני היושב-ראש, אני רוצה לומר, שלפני כשלושה שבועות הבאתי לכאן הצעת חוק מצוינת, שלא עולה למדינת ישראל אגורה. פשוט ביקשתי להגדיל את הקנס על אלו שמדיחים נוער להשתמש בסמים. ביקשתי להכפיל את הקנס של 114,000 שקל. צר ל</w:t>
      </w:r>
      <w:r>
        <w:rPr>
          <w:rFonts w:hint="cs"/>
          <w:rtl/>
        </w:rPr>
        <w:t xml:space="preserve">י לקבוע, שהממשלה הזאת, בראשותו של חברך שרון ועמיתך טומי לפיד, הפילו את הצעת החוק הזאת, שלא עולה אגורה אחת למדינת ישראל. כל מטרתה להעניש את סוחרי הסמים. ראש הממשלה ישב פה ושמע את הדברים. </w:t>
      </w:r>
    </w:p>
    <w:p w14:paraId="2A4979FE" w14:textId="77777777" w:rsidR="00000000" w:rsidRDefault="00737B0C">
      <w:pPr>
        <w:pStyle w:val="a"/>
        <w:rPr>
          <w:rFonts w:hint="cs"/>
          <w:rtl/>
        </w:rPr>
      </w:pPr>
    </w:p>
    <w:p w14:paraId="5FD9BDC5" w14:textId="77777777" w:rsidR="00000000" w:rsidRDefault="00737B0C">
      <w:pPr>
        <w:pStyle w:val="a"/>
        <w:rPr>
          <w:rFonts w:hint="cs"/>
          <w:rtl/>
        </w:rPr>
      </w:pPr>
      <w:r>
        <w:rPr>
          <w:rFonts w:hint="cs"/>
          <w:rtl/>
        </w:rPr>
        <w:t>לכן, במקום להתעסק עם הטפל, אני מציע לך, ידידי השר גדעון עזרא - התעסק</w:t>
      </w:r>
      <w:r>
        <w:rPr>
          <w:rFonts w:hint="cs"/>
          <w:rtl/>
        </w:rPr>
        <w:t>ו בעיקר. צריך להילחם בתופעה הזאת שפוגעת בטובי בנינו. תודה רבה.</w:t>
      </w:r>
    </w:p>
    <w:p w14:paraId="3F5206C2" w14:textId="77777777" w:rsidR="00000000" w:rsidRDefault="00737B0C">
      <w:pPr>
        <w:pStyle w:val="a"/>
        <w:ind w:firstLine="0"/>
        <w:rPr>
          <w:rFonts w:hint="cs"/>
          <w:rtl/>
        </w:rPr>
      </w:pPr>
    </w:p>
    <w:p w14:paraId="48DA124C" w14:textId="77777777" w:rsidR="00000000" w:rsidRDefault="00737B0C">
      <w:pPr>
        <w:pStyle w:val="ad"/>
        <w:rPr>
          <w:rtl/>
        </w:rPr>
      </w:pPr>
      <w:r>
        <w:rPr>
          <w:rtl/>
        </w:rPr>
        <w:t>היו"ר מוחמד ברכה:</w:t>
      </w:r>
    </w:p>
    <w:p w14:paraId="70FCD4EF" w14:textId="77777777" w:rsidR="00000000" w:rsidRDefault="00737B0C">
      <w:pPr>
        <w:pStyle w:val="a"/>
        <w:rPr>
          <w:rtl/>
        </w:rPr>
      </w:pPr>
    </w:p>
    <w:p w14:paraId="2E81C12C" w14:textId="77777777" w:rsidR="00000000" w:rsidRDefault="00737B0C">
      <w:pPr>
        <w:pStyle w:val="a"/>
        <w:rPr>
          <w:rFonts w:hint="cs"/>
          <w:rtl/>
        </w:rPr>
      </w:pPr>
      <w:r>
        <w:rPr>
          <w:rFonts w:hint="cs"/>
          <w:rtl/>
        </w:rPr>
        <w:t>תודה לחבר הכנסת אזולאי. חבר הכנסת שוחט - לא נמצא; חבר הכנסת בשארה - לא נמצא. חבר הכנסת גפני, בבקשה.</w:t>
      </w:r>
    </w:p>
    <w:p w14:paraId="42DC81A3" w14:textId="77777777" w:rsidR="00000000" w:rsidRDefault="00737B0C">
      <w:pPr>
        <w:pStyle w:val="ac"/>
        <w:rPr>
          <w:rtl/>
        </w:rPr>
      </w:pPr>
    </w:p>
    <w:p w14:paraId="20661D16" w14:textId="77777777" w:rsidR="00000000" w:rsidRDefault="00737B0C">
      <w:pPr>
        <w:pStyle w:val="ac"/>
        <w:rPr>
          <w:rtl/>
        </w:rPr>
      </w:pPr>
      <w:r>
        <w:rPr>
          <w:rFonts w:hint="eastAsia"/>
          <w:rtl/>
        </w:rPr>
        <w:t>משה</w:t>
      </w:r>
      <w:r>
        <w:rPr>
          <w:rtl/>
        </w:rPr>
        <w:t xml:space="preserve"> גפני (יהדות התורה):</w:t>
      </w:r>
    </w:p>
    <w:p w14:paraId="0876AACA" w14:textId="77777777" w:rsidR="00000000" w:rsidRDefault="00737B0C">
      <w:pPr>
        <w:pStyle w:val="a"/>
        <w:rPr>
          <w:rFonts w:hint="cs"/>
          <w:rtl/>
        </w:rPr>
      </w:pPr>
    </w:p>
    <w:p w14:paraId="4B82BA09" w14:textId="77777777" w:rsidR="00000000" w:rsidRDefault="00737B0C">
      <w:pPr>
        <w:pStyle w:val="a"/>
        <w:rPr>
          <w:rFonts w:hint="cs"/>
          <w:rtl/>
        </w:rPr>
      </w:pPr>
      <w:r>
        <w:rPr>
          <w:rFonts w:hint="cs"/>
          <w:rtl/>
        </w:rPr>
        <w:t xml:space="preserve">אני מוותר. </w:t>
      </w:r>
    </w:p>
    <w:p w14:paraId="7127BD03" w14:textId="77777777" w:rsidR="00000000" w:rsidRDefault="00737B0C">
      <w:pPr>
        <w:pStyle w:val="a"/>
        <w:rPr>
          <w:rFonts w:hint="cs"/>
          <w:rtl/>
        </w:rPr>
      </w:pPr>
    </w:p>
    <w:p w14:paraId="1C8B22D0" w14:textId="77777777" w:rsidR="00000000" w:rsidRDefault="00737B0C">
      <w:pPr>
        <w:pStyle w:val="ad"/>
        <w:rPr>
          <w:rtl/>
        </w:rPr>
      </w:pPr>
      <w:r>
        <w:rPr>
          <w:rtl/>
        </w:rPr>
        <w:t>היו"ר מוחמד ברכה:</w:t>
      </w:r>
    </w:p>
    <w:p w14:paraId="20C34FD2" w14:textId="77777777" w:rsidR="00000000" w:rsidRDefault="00737B0C">
      <w:pPr>
        <w:pStyle w:val="a"/>
        <w:rPr>
          <w:rtl/>
        </w:rPr>
      </w:pPr>
    </w:p>
    <w:p w14:paraId="7FD9DEFC" w14:textId="77777777" w:rsidR="00000000" w:rsidRDefault="00737B0C">
      <w:pPr>
        <w:pStyle w:val="a"/>
        <w:rPr>
          <w:rFonts w:hint="cs"/>
          <w:rtl/>
        </w:rPr>
      </w:pPr>
      <w:r>
        <w:rPr>
          <w:rFonts w:hint="cs"/>
          <w:rtl/>
        </w:rPr>
        <w:t xml:space="preserve">חבר הכנסת נסים </w:t>
      </w:r>
      <w:r>
        <w:rPr>
          <w:rFonts w:hint="cs"/>
          <w:rtl/>
        </w:rPr>
        <w:t>זאב, ואחריו - אחרון הדוברים, חבר הכנסת יצחק הרצוג.</w:t>
      </w:r>
    </w:p>
    <w:p w14:paraId="644C767C" w14:textId="77777777" w:rsidR="00000000" w:rsidRDefault="00737B0C">
      <w:pPr>
        <w:pStyle w:val="a"/>
        <w:ind w:firstLine="0"/>
        <w:rPr>
          <w:rFonts w:hint="cs"/>
          <w:rtl/>
        </w:rPr>
      </w:pPr>
    </w:p>
    <w:p w14:paraId="646A6682" w14:textId="77777777" w:rsidR="00000000" w:rsidRDefault="00737B0C">
      <w:pPr>
        <w:pStyle w:val="Speaker"/>
        <w:rPr>
          <w:rtl/>
        </w:rPr>
      </w:pPr>
      <w:bookmarkStart w:id="923" w:name="FS000000490T31_07_2003_00_18_24"/>
      <w:bookmarkStart w:id="924" w:name="_Toc47678256"/>
      <w:bookmarkStart w:id="925" w:name="_Toc49055815"/>
      <w:bookmarkEnd w:id="923"/>
      <w:r>
        <w:rPr>
          <w:rFonts w:hint="eastAsia"/>
          <w:rtl/>
        </w:rPr>
        <w:t>נסים</w:t>
      </w:r>
      <w:r>
        <w:rPr>
          <w:rtl/>
        </w:rPr>
        <w:t xml:space="preserve"> זאב (ש"ס):</w:t>
      </w:r>
      <w:bookmarkEnd w:id="924"/>
      <w:bookmarkEnd w:id="925"/>
    </w:p>
    <w:p w14:paraId="60EB85E8" w14:textId="77777777" w:rsidR="00000000" w:rsidRDefault="00737B0C">
      <w:pPr>
        <w:pStyle w:val="a"/>
        <w:rPr>
          <w:rFonts w:hint="cs"/>
          <w:rtl/>
        </w:rPr>
      </w:pPr>
    </w:p>
    <w:p w14:paraId="467CF8B6" w14:textId="77777777" w:rsidR="00000000" w:rsidRDefault="00737B0C">
      <w:pPr>
        <w:pStyle w:val="a"/>
        <w:rPr>
          <w:rFonts w:hint="cs"/>
          <w:rtl/>
        </w:rPr>
      </w:pPr>
      <w:r>
        <w:rPr>
          <w:rFonts w:hint="cs"/>
          <w:rtl/>
        </w:rPr>
        <w:t>אדוני היושב-ראש, הסמים הם נגע שמחלחל בקרבנו ואוכל כל חלקה טובה. אחד מכל עשרה חיילים משתמש בסמים. יש חיילים בצה"ל שמכורים לסמים. שמעתי בוועדת הסמים שרוב החיילים התחילו להשתמש בסמים מגיל צע</w:t>
      </w:r>
      <w:r>
        <w:rPr>
          <w:rFonts w:hint="cs"/>
          <w:rtl/>
        </w:rPr>
        <w:t xml:space="preserve">יר והם ממשיכים. </w:t>
      </w:r>
    </w:p>
    <w:p w14:paraId="435E3961" w14:textId="77777777" w:rsidR="00000000" w:rsidRDefault="00737B0C">
      <w:pPr>
        <w:pStyle w:val="a"/>
        <w:rPr>
          <w:rFonts w:hint="cs"/>
          <w:rtl/>
        </w:rPr>
      </w:pPr>
    </w:p>
    <w:p w14:paraId="10CC2139" w14:textId="77777777" w:rsidR="00000000" w:rsidRDefault="00737B0C">
      <w:pPr>
        <w:pStyle w:val="a"/>
        <w:rPr>
          <w:rFonts w:hint="cs"/>
          <w:rtl/>
        </w:rPr>
      </w:pPr>
      <w:r>
        <w:rPr>
          <w:rFonts w:hint="cs"/>
          <w:rtl/>
        </w:rPr>
        <w:t xml:space="preserve">כל יום אנחנו שומעים על גילויים של רשתות הברחה של סמים לארץ, או של ישראלים, תרמילאים, הנתפסים במזרח הרחוק בתאילנד, בהודו, בעת שהם מנסים לסחור, להבריח או להשתמש בסמים קשים. </w:t>
      </w:r>
    </w:p>
    <w:p w14:paraId="0223392A" w14:textId="77777777" w:rsidR="00000000" w:rsidRDefault="00737B0C">
      <w:pPr>
        <w:pStyle w:val="a"/>
        <w:rPr>
          <w:rFonts w:hint="cs"/>
          <w:rtl/>
        </w:rPr>
      </w:pPr>
    </w:p>
    <w:p w14:paraId="1C54AF3E" w14:textId="77777777" w:rsidR="00000000" w:rsidRDefault="00737B0C">
      <w:pPr>
        <w:pStyle w:val="a"/>
        <w:rPr>
          <w:rFonts w:hint="cs"/>
          <w:rtl/>
        </w:rPr>
      </w:pPr>
      <w:r>
        <w:rPr>
          <w:rFonts w:hint="cs"/>
          <w:rtl/>
        </w:rPr>
        <w:t>ידוע גם על שימוש בסמים בקרב סטודנטים. סוגיה זו נדונה גם בוועדת הכ</w:t>
      </w:r>
      <w:r>
        <w:rPr>
          <w:rFonts w:hint="cs"/>
          <w:rtl/>
        </w:rPr>
        <w:t>נסת למאבק בנגע הסמים, ויש תחושה שבתת-מודע, לפחות באוניברסיטאות, זה דבר של מה בכך ואפשר לעשן. הבעיה שלנו היא בבתי-הספר התיכוניים והיסודיים.</w:t>
      </w:r>
    </w:p>
    <w:p w14:paraId="77D38CBA" w14:textId="77777777" w:rsidR="00000000" w:rsidRDefault="00737B0C">
      <w:pPr>
        <w:pStyle w:val="a"/>
        <w:rPr>
          <w:rFonts w:hint="cs"/>
          <w:rtl/>
        </w:rPr>
      </w:pPr>
    </w:p>
    <w:p w14:paraId="09CABD0D" w14:textId="77777777" w:rsidR="00000000" w:rsidRDefault="00737B0C">
      <w:pPr>
        <w:pStyle w:val="a"/>
        <w:rPr>
          <w:rFonts w:hint="cs"/>
          <w:rtl/>
        </w:rPr>
      </w:pPr>
      <w:r>
        <w:rPr>
          <w:rFonts w:hint="cs"/>
          <w:rtl/>
        </w:rPr>
        <w:t>הבעיה האמיתית שלנו היא לאחר שנגמלים מהסמים - השיקום והמעקב. כשאנחנו מדברים בבוגרים יותר, זה עניין של תעסוקה. כי בדרך</w:t>
      </w:r>
      <w:r>
        <w:rPr>
          <w:rFonts w:hint="cs"/>
          <w:rtl/>
        </w:rPr>
        <w:t xml:space="preserve"> כלל, מי שנפלט מעבודתו בגלל עישון סמים, והרבה פעמים זה אחרי שהוא נכנס לכלא על סחר בסמים,  קשה לו להתאקלם ולחזור לחיים הרגילים. אני חושב שלא רק שלא נעשה מספיק, אלא כמעט אין כלים לטפל, כי הדבר מחייב הרבה תקציבים. </w:t>
      </w:r>
    </w:p>
    <w:p w14:paraId="41C34A67" w14:textId="77777777" w:rsidR="00000000" w:rsidRDefault="00737B0C">
      <w:pPr>
        <w:pStyle w:val="a"/>
        <w:rPr>
          <w:rFonts w:hint="cs"/>
          <w:rtl/>
        </w:rPr>
      </w:pPr>
    </w:p>
    <w:p w14:paraId="7C0A3179" w14:textId="77777777" w:rsidR="00000000" w:rsidRDefault="00737B0C">
      <w:pPr>
        <w:pStyle w:val="a"/>
        <w:rPr>
          <w:rFonts w:hint="cs"/>
          <w:rtl/>
        </w:rPr>
      </w:pPr>
      <w:r>
        <w:rPr>
          <w:rFonts w:hint="cs"/>
          <w:rtl/>
        </w:rPr>
        <w:t>לכן השם של הרשות אינו משנה, אם היא תיקרא רש</w:t>
      </w:r>
      <w:r>
        <w:rPr>
          <w:rFonts w:hint="cs"/>
          <w:rtl/>
        </w:rPr>
        <w:t>ות לאומית או בין-לאומית או ממלכתית. אני חושב שהעמותות השונות שקיימות ועושות עבודת קודש, עושות בסך הכול יותר עבודה ממה שהממשלה שלנו עושה וממה שיש ביכולתה לעשות, גם אם הרשות תיקרא רשות לאומית. צריך לזכור שהעמותות כגופים פרטיים עושות הרבה וכמעט אינן מקבלות תמ</w:t>
      </w:r>
      <w:r>
        <w:rPr>
          <w:rFonts w:hint="cs"/>
          <w:rtl/>
        </w:rPr>
        <w:t>יכה מהמדינה, וחבל מאוד. זה כמו בגופי הרווחה הרלוונטיים, שעושים הרבה יותר ממה שהרשות המקומית יכולה לעשות למען נזקקי העיר, אבל בתמיכות הן זוכות לאפס. לכן אני חושב שצריך לחשוב גם על תמיכה באותם ארגונים ועמותות שעושים רבות למען שיקומם של המתמכרים לסמים.</w:t>
      </w:r>
    </w:p>
    <w:p w14:paraId="2E18E9EA" w14:textId="77777777" w:rsidR="00000000" w:rsidRDefault="00737B0C">
      <w:pPr>
        <w:pStyle w:val="a"/>
        <w:ind w:firstLine="0"/>
        <w:rPr>
          <w:rFonts w:hint="cs"/>
          <w:rtl/>
        </w:rPr>
      </w:pPr>
    </w:p>
    <w:p w14:paraId="0CD292B3" w14:textId="77777777" w:rsidR="00000000" w:rsidRDefault="00737B0C">
      <w:pPr>
        <w:pStyle w:val="ad"/>
        <w:rPr>
          <w:rtl/>
        </w:rPr>
      </w:pPr>
      <w:r>
        <w:rPr>
          <w:rtl/>
        </w:rPr>
        <w:t>היו"ר</w:t>
      </w:r>
      <w:r>
        <w:rPr>
          <w:rtl/>
        </w:rPr>
        <w:t xml:space="preserve"> מוחמד ברכה:</w:t>
      </w:r>
    </w:p>
    <w:p w14:paraId="05528498" w14:textId="77777777" w:rsidR="00000000" w:rsidRDefault="00737B0C">
      <w:pPr>
        <w:pStyle w:val="a"/>
        <w:rPr>
          <w:rtl/>
        </w:rPr>
      </w:pPr>
    </w:p>
    <w:p w14:paraId="49B56B19" w14:textId="77777777" w:rsidR="00000000" w:rsidRDefault="00737B0C">
      <w:pPr>
        <w:pStyle w:val="a"/>
        <w:rPr>
          <w:rFonts w:hint="cs"/>
          <w:rtl/>
        </w:rPr>
      </w:pPr>
      <w:r>
        <w:rPr>
          <w:rFonts w:hint="cs"/>
          <w:rtl/>
        </w:rPr>
        <w:t>תודה. חבר הכנסת יצחק הרצוג, אחרון הדוברים.</w:t>
      </w:r>
    </w:p>
    <w:p w14:paraId="4FDA7A8B" w14:textId="77777777" w:rsidR="00000000" w:rsidRDefault="00737B0C">
      <w:pPr>
        <w:pStyle w:val="a"/>
        <w:rPr>
          <w:rFonts w:hint="cs"/>
          <w:rtl/>
        </w:rPr>
      </w:pPr>
    </w:p>
    <w:p w14:paraId="0B9C05E2" w14:textId="77777777" w:rsidR="00000000" w:rsidRDefault="00737B0C">
      <w:pPr>
        <w:pStyle w:val="Speaker"/>
        <w:rPr>
          <w:rtl/>
        </w:rPr>
      </w:pPr>
      <w:bookmarkStart w:id="926" w:name="FS000001044T31_07_2003_00_25_30"/>
      <w:bookmarkStart w:id="927" w:name="_Toc47678257"/>
      <w:bookmarkStart w:id="928" w:name="_Toc49055816"/>
      <w:bookmarkEnd w:id="926"/>
      <w:r>
        <w:rPr>
          <w:rFonts w:hint="eastAsia"/>
          <w:rtl/>
        </w:rPr>
        <w:t>יצחק</w:t>
      </w:r>
      <w:r>
        <w:rPr>
          <w:rtl/>
        </w:rPr>
        <w:t xml:space="preserve"> הרצוג (העבודה-מימד):</w:t>
      </w:r>
      <w:bookmarkEnd w:id="927"/>
      <w:bookmarkEnd w:id="928"/>
    </w:p>
    <w:p w14:paraId="7B9A6B57" w14:textId="77777777" w:rsidR="00000000" w:rsidRDefault="00737B0C">
      <w:pPr>
        <w:pStyle w:val="a"/>
        <w:rPr>
          <w:rFonts w:hint="cs"/>
          <w:rtl/>
        </w:rPr>
      </w:pPr>
    </w:p>
    <w:p w14:paraId="6E14EA4E" w14:textId="77777777" w:rsidR="00000000" w:rsidRDefault="00737B0C">
      <w:pPr>
        <w:pStyle w:val="a"/>
        <w:rPr>
          <w:rFonts w:hint="cs"/>
          <w:rtl/>
        </w:rPr>
      </w:pPr>
      <w:r>
        <w:rPr>
          <w:rFonts w:hint="cs"/>
          <w:rtl/>
        </w:rPr>
        <w:t>אדוני היושב-ראש, חברי הכנסת, היתה לי הזכות לשמש יושב-ראש הרשות למלחמה בסמים, שכשהצעת החוק הזאת תעבור, היא תיקרא הרשות הלאומית למלחמה בסמים, עד להיבחרי לכנסת, והיום אני משמ</w:t>
      </w:r>
      <w:r>
        <w:rPr>
          <w:rFonts w:hint="cs"/>
          <w:rtl/>
        </w:rPr>
        <w:t>ש ראש השדולה בכנסת למאבק בנגע הזה.</w:t>
      </w:r>
    </w:p>
    <w:p w14:paraId="336D9C5C" w14:textId="77777777" w:rsidR="00000000" w:rsidRDefault="00737B0C">
      <w:pPr>
        <w:pStyle w:val="a"/>
        <w:rPr>
          <w:rFonts w:hint="cs"/>
          <w:rtl/>
        </w:rPr>
      </w:pPr>
    </w:p>
    <w:p w14:paraId="0F14502A" w14:textId="77777777" w:rsidR="00000000" w:rsidRDefault="00737B0C">
      <w:pPr>
        <w:pStyle w:val="a"/>
        <w:rPr>
          <w:rFonts w:hint="cs"/>
          <w:rtl/>
        </w:rPr>
      </w:pPr>
      <w:r>
        <w:rPr>
          <w:rFonts w:hint="cs"/>
          <w:rtl/>
        </w:rPr>
        <w:t>ההיגיון שעמד מאחורי החוק הזה, שהוא טכני לחלוטין, באמת קיים, כיוון שבכל רחבי הארץ יש רשויות. בכל עיר בעצם, על-פי הסדרים שקיימים, יש רשות עירונית או רשות ספציפית למאבק בנגע הסמים, והיה צורך להבחין.</w:t>
      </w:r>
    </w:p>
    <w:p w14:paraId="19540D76" w14:textId="77777777" w:rsidR="00000000" w:rsidRDefault="00737B0C">
      <w:pPr>
        <w:pStyle w:val="a"/>
        <w:rPr>
          <w:rFonts w:hint="cs"/>
          <w:rtl/>
        </w:rPr>
      </w:pPr>
    </w:p>
    <w:p w14:paraId="4895362B" w14:textId="77777777" w:rsidR="00000000" w:rsidRDefault="00737B0C">
      <w:pPr>
        <w:pStyle w:val="a"/>
        <w:rPr>
          <w:rFonts w:hint="cs"/>
          <w:rtl/>
        </w:rPr>
      </w:pPr>
      <w:r>
        <w:rPr>
          <w:rFonts w:hint="cs"/>
          <w:rtl/>
        </w:rPr>
        <w:t>אבל אני רוצה לומר מלה ע</w:t>
      </w:r>
      <w:r>
        <w:rPr>
          <w:rFonts w:hint="cs"/>
          <w:rtl/>
        </w:rPr>
        <w:t xml:space="preserve">ל הגוף עצמו, כי שמעתי את נאומי חברי הכנסת. הרשות למלחמה בסמים עוסקת במכלול עצום של תחומים: בחינוך, במניעה, בהסברה, באכיפה, בשיקום, בטיפול ועוד מכלול ניכר מאוד של נושאים </w:t>
      </w:r>
      <w:r>
        <w:rPr>
          <w:rtl/>
        </w:rPr>
        <w:t>–</w:t>
      </w:r>
      <w:r>
        <w:rPr>
          <w:rFonts w:hint="cs"/>
          <w:rtl/>
        </w:rPr>
        <w:t xml:space="preserve"> מדעיים, הסברתיים, מחקריים ועוד כיוצא באלה. זהו גוף שכפוף למשרד ראש הממשלה, ואני אומר </w:t>
      </w:r>
      <w:r>
        <w:rPr>
          <w:rFonts w:hint="cs"/>
          <w:rtl/>
        </w:rPr>
        <w:t>לחבר הכנסת דורון, אתה חבר בקואליציה שבשנה האחרונה קיצצה ב-50% את תקציב המאבק בנגע הסמים, לצערי, כשהמכה עולה ומחריפה. והיא עולה ומחריפה בחברה הנמצאת תחת מכבש אדיר של לחצים חברתיים, כלכליים, ביטחוניים, מדיניים, מצד אחד, ועוני ואבטלה ופיתויי המערב, מצד שני. ז</w:t>
      </w:r>
      <w:r>
        <w:rPr>
          <w:rFonts w:hint="cs"/>
          <w:rtl/>
        </w:rPr>
        <w:t xml:space="preserve">ה מצב מאוד לא פשוט, וזה מאבק שמחייב את כולנו, בכל הרמות, בכל הדרגות ובכל הגילים, ובמיוחד בקבוצות שחשות ניכור בחברה הישראלית </w:t>
      </w:r>
      <w:r>
        <w:rPr>
          <w:rtl/>
        </w:rPr>
        <w:t>–</w:t>
      </w:r>
      <w:r>
        <w:rPr>
          <w:rFonts w:hint="cs"/>
          <w:rtl/>
        </w:rPr>
        <w:t xml:space="preserve"> במגזר הערבי, בקרב העולים, עולים צעירים, בציבור הדתי, שיש בו עלייה דרמטית. לכן המכלול הוא עצום.</w:t>
      </w:r>
    </w:p>
    <w:p w14:paraId="1F4BE258" w14:textId="77777777" w:rsidR="00000000" w:rsidRDefault="00737B0C">
      <w:pPr>
        <w:pStyle w:val="a"/>
        <w:ind w:firstLine="0"/>
        <w:rPr>
          <w:rFonts w:hint="cs"/>
          <w:rtl/>
        </w:rPr>
      </w:pPr>
    </w:p>
    <w:p w14:paraId="3D3711D3" w14:textId="77777777" w:rsidR="00000000" w:rsidRDefault="00737B0C">
      <w:pPr>
        <w:pStyle w:val="a"/>
        <w:rPr>
          <w:rFonts w:hint="cs"/>
          <w:rtl/>
        </w:rPr>
      </w:pPr>
      <w:r>
        <w:rPr>
          <w:rFonts w:hint="cs"/>
          <w:rtl/>
        </w:rPr>
        <w:t xml:space="preserve">הערה לגבי הברחה מהדרום, חבר הכנסת </w:t>
      </w:r>
      <w:r>
        <w:rPr>
          <w:rFonts w:hint="cs"/>
          <w:rtl/>
        </w:rPr>
        <w:t xml:space="preserve">אלדד, יש מאמץ ניכר, גם של המשטרה, ויש מאמץ ניכר גם של המצרים. הבעיה שהגבול מאוד ארוך, ואנחנו עוסקים בפעילות מאוד מקפת, גם של המודיעין, גם של תצפיות, אבל אין גדר. זאת אמת. וכשיש לך יחידות קטנות ששומרות על גבול של 250 ק"מ, יש בעיה, ואני אומר, זה לא פוטר, לא </w:t>
      </w:r>
      <w:r>
        <w:rPr>
          <w:rFonts w:hint="cs"/>
          <w:rtl/>
        </w:rPr>
        <w:t>את המצרים, ובוודאי לא את גורמי האכיפה שצריכים להביא לדין את הסוחרים, ובעיקר את הסוחרים.</w:t>
      </w:r>
    </w:p>
    <w:p w14:paraId="04B3ACEA" w14:textId="77777777" w:rsidR="00000000" w:rsidRDefault="00737B0C">
      <w:pPr>
        <w:pStyle w:val="a"/>
        <w:rPr>
          <w:rFonts w:hint="cs"/>
          <w:rtl/>
        </w:rPr>
      </w:pPr>
    </w:p>
    <w:p w14:paraId="7BFD37A4" w14:textId="77777777" w:rsidR="00000000" w:rsidRDefault="00737B0C">
      <w:pPr>
        <w:pStyle w:val="a"/>
        <w:rPr>
          <w:rFonts w:hint="cs"/>
          <w:rtl/>
        </w:rPr>
      </w:pPr>
      <w:r>
        <w:rPr>
          <w:rFonts w:hint="cs"/>
          <w:rtl/>
        </w:rPr>
        <w:t xml:space="preserve">לסיום הערה אחרונה. בוועדת הסמים של הכנסת התבטא אתמול חבר נכבד מאוד בקואליציה בעד התרת סמים שהוא קורא להם קלים. אני חושב שזה מעשה פסול וחמור מאין כמוהו. אסור לנו לאותת </w:t>
      </w:r>
      <w:r>
        <w:rPr>
          <w:rFonts w:hint="cs"/>
          <w:rtl/>
        </w:rPr>
        <w:t>- - -</w:t>
      </w:r>
    </w:p>
    <w:p w14:paraId="3C4C75FB" w14:textId="77777777" w:rsidR="00000000" w:rsidRDefault="00737B0C">
      <w:pPr>
        <w:pStyle w:val="a"/>
        <w:rPr>
          <w:rFonts w:hint="cs"/>
          <w:rtl/>
        </w:rPr>
      </w:pPr>
    </w:p>
    <w:p w14:paraId="5C56EB22" w14:textId="77777777" w:rsidR="00000000" w:rsidRDefault="00737B0C">
      <w:pPr>
        <w:pStyle w:val="ac"/>
        <w:rPr>
          <w:rFonts w:hint="cs"/>
          <w:rtl/>
        </w:rPr>
      </w:pPr>
      <w:r>
        <w:rPr>
          <w:rFonts w:hint="eastAsia"/>
          <w:rtl/>
        </w:rPr>
        <w:t>קריאה</w:t>
      </w:r>
      <w:r>
        <w:rPr>
          <w:rtl/>
        </w:rPr>
        <w:t>:</w:t>
      </w:r>
    </w:p>
    <w:p w14:paraId="0D876619" w14:textId="77777777" w:rsidR="00000000" w:rsidRDefault="00737B0C">
      <w:pPr>
        <w:pStyle w:val="ac"/>
        <w:rPr>
          <w:rFonts w:hint="cs"/>
          <w:rtl/>
        </w:rPr>
      </w:pPr>
    </w:p>
    <w:p w14:paraId="1E649265" w14:textId="77777777" w:rsidR="00000000" w:rsidRDefault="00737B0C">
      <w:pPr>
        <w:pStyle w:val="ac"/>
        <w:rPr>
          <w:rFonts w:hint="cs"/>
          <w:b w:val="0"/>
          <w:bCs w:val="0"/>
          <w:u w:val="none"/>
          <w:rtl/>
        </w:rPr>
      </w:pPr>
      <w:r>
        <w:rPr>
          <w:rFonts w:hint="cs"/>
          <w:b w:val="0"/>
          <w:bCs w:val="0"/>
          <w:u w:val="none"/>
          <w:rtl/>
        </w:rPr>
        <w:tab/>
        <w:t>מי זה היה?</w:t>
      </w:r>
    </w:p>
    <w:p w14:paraId="1350E0D8" w14:textId="77777777" w:rsidR="00000000" w:rsidRDefault="00737B0C">
      <w:pPr>
        <w:pStyle w:val="a"/>
        <w:rPr>
          <w:rFonts w:hint="cs"/>
          <w:rtl/>
        </w:rPr>
      </w:pPr>
    </w:p>
    <w:p w14:paraId="20CE8222" w14:textId="77777777" w:rsidR="00000000" w:rsidRDefault="00737B0C">
      <w:pPr>
        <w:pStyle w:val="SpeakerCon"/>
        <w:rPr>
          <w:rtl/>
        </w:rPr>
      </w:pPr>
      <w:bookmarkStart w:id="929" w:name="FS000001044T31_07_2003_00_03_46"/>
      <w:bookmarkEnd w:id="929"/>
      <w:r>
        <w:rPr>
          <w:rFonts w:hint="eastAsia"/>
          <w:rtl/>
        </w:rPr>
        <w:t>יצחק</w:t>
      </w:r>
      <w:r>
        <w:rPr>
          <w:rtl/>
        </w:rPr>
        <w:t xml:space="preserve"> הרצוג (העבודה-מימד):</w:t>
      </w:r>
    </w:p>
    <w:p w14:paraId="2D6306A7" w14:textId="77777777" w:rsidR="00000000" w:rsidRDefault="00737B0C">
      <w:pPr>
        <w:pStyle w:val="a"/>
        <w:rPr>
          <w:rFonts w:hint="cs"/>
          <w:rtl/>
        </w:rPr>
      </w:pPr>
    </w:p>
    <w:p w14:paraId="4B030644" w14:textId="77777777" w:rsidR="00000000" w:rsidRDefault="00737B0C">
      <w:pPr>
        <w:pStyle w:val="a"/>
        <w:rPr>
          <w:rFonts w:hint="cs"/>
          <w:rtl/>
        </w:rPr>
      </w:pPr>
      <w:r>
        <w:rPr>
          <w:rFonts w:hint="cs"/>
          <w:rtl/>
        </w:rPr>
        <w:t>יושב-ראש סיעת שינוי.</w:t>
      </w:r>
    </w:p>
    <w:p w14:paraId="4E143120" w14:textId="77777777" w:rsidR="00000000" w:rsidRDefault="00737B0C">
      <w:pPr>
        <w:pStyle w:val="a"/>
        <w:rPr>
          <w:rFonts w:hint="cs"/>
          <w:rtl/>
        </w:rPr>
      </w:pPr>
    </w:p>
    <w:p w14:paraId="77AD6AF8" w14:textId="77777777" w:rsidR="00000000" w:rsidRDefault="00737B0C">
      <w:pPr>
        <w:pStyle w:val="a"/>
        <w:rPr>
          <w:rFonts w:hint="cs"/>
          <w:rtl/>
        </w:rPr>
      </w:pPr>
      <w:r>
        <w:rPr>
          <w:rFonts w:hint="cs"/>
          <w:rtl/>
        </w:rPr>
        <w:t>אסור לנו לאותת בצורה כלשהי על הקלה, מכיוון שזה מדרון חלקלק, מסוכן ביותר, שאין להתפשר בו. תודה רבה.</w:t>
      </w:r>
    </w:p>
    <w:p w14:paraId="52ED9DD6" w14:textId="77777777" w:rsidR="00000000" w:rsidRDefault="00737B0C">
      <w:pPr>
        <w:pStyle w:val="a"/>
        <w:rPr>
          <w:rFonts w:hint="cs"/>
          <w:rtl/>
        </w:rPr>
      </w:pPr>
    </w:p>
    <w:p w14:paraId="00CCEA65" w14:textId="77777777" w:rsidR="00000000" w:rsidRDefault="00737B0C">
      <w:pPr>
        <w:pStyle w:val="ad"/>
        <w:rPr>
          <w:rtl/>
        </w:rPr>
      </w:pPr>
      <w:r>
        <w:rPr>
          <w:rtl/>
        </w:rPr>
        <w:t>היו"ר מוחמד ברכה:</w:t>
      </w:r>
    </w:p>
    <w:p w14:paraId="5048DB63" w14:textId="77777777" w:rsidR="00000000" w:rsidRDefault="00737B0C">
      <w:pPr>
        <w:pStyle w:val="a"/>
        <w:rPr>
          <w:rFonts w:hint="eastAsia"/>
          <w:rtl/>
        </w:rPr>
      </w:pPr>
    </w:p>
    <w:p w14:paraId="161555BC" w14:textId="77777777" w:rsidR="00000000" w:rsidRDefault="00737B0C">
      <w:pPr>
        <w:pStyle w:val="a"/>
        <w:rPr>
          <w:rFonts w:hint="cs"/>
          <w:rtl/>
        </w:rPr>
      </w:pPr>
      <w:r>
        <w:rPr>
          <w:rFonts w:hint="cs"/>
          <w:rtl/>
        </w:rPr>
        <w:t>תודה לחבר הכנסת הרצוג.</w:t>
      </w:r>
    </w:p>
    <w:p w14:paraId="4B86DA66" w14:textId="77777777" w:rsidR="00000000" w:rsidRDefault="00737B0C">
      <w:pPr>
        <w:pStyle w:val="a"/>
        <w:rPr>
          <w:rFonts w:hint="cs"/>
          <w:rtl/>
        </w:rPr>
      </w:pPr>
    </w:p>
    <w:p w14:paraId="0F755160" w14:textId="77777777" w:rsidR="00000000" w:rsidRDefault="00737B0C">
      <w:pPr>
        <w:pStyle w:val="a"/>
        <w:rPr>
          <w:rFonts w:hint="cs"/>
          <w:rtl/>
        </w:rPr>
      </w:pPr>
      <w:r>
        <w:rPr>
          <w:rFonts w:hint="cs"/>
          <w:rtl/>
        </w:rPr>
        <w:t>חברי הכנסת, אנחנו עוברים להצבעה בקרי</w:t>
      </w:r>
      <w:r>
        <w:rPr>
          <w:rFonts w:hint="cs"/>
          <w:rtl/>
        </w:rPr>
        <w:t>אה ראשונה על הצעת חוק הרשות למלחמה בסמים (תיקון מס' 3), התשס"ג-2003. ההצבעה החלה.</w:t>
      </w:r>
    </w:p>
    <w:p w14:paraId="22BF8CF2" w14:textId="77777777" w:rsidR="00000000" w:rsidRDefault="00737B0C">
      <w:pPr>
        <w:pStyle w:val="a"/>
        <w:rPr>
          <w:rFonts w:hint="cs"/>
          <w:rtl/>
        </w:rPr>
      </w:pPr>
    </w:p>
    <w:p w14:paraId="298ED4D1" w14:textId="77777777" w:rsidR="00000000" w:rsidRDefault="00737B0C">
      <w:pPr>
        <w:pStyle w:val="a7"/>
        <w:bidi/>
        <w:rPr>
          <w:rFonts w:hint="cs"/>
          <w:rtl/>
        </w:rPr>
      </w:pPr>
      <w:r>
        <w:rPr>
          <w:rFonts w:hint="cs"/>
          <w:rtl/>
        </w:rPr>
        <w:t>הצבעה מס' 44</w:t>
      </w:r>
    </w:p>
    <w:p w14:paraId="6787128A" w14:textId="77777777" w:rsidR="00000000" w:rsidRDefault="00737B0C">
      <w:pPr>
        <w:pStyle w:val="a"/>
        <w:jc w:val="center"/>
        <w:rPr>
          <w:rFonts w:hint="cs"/>
          <w:rtl/>
        </w:rPr>
      </w:pPr>
    </w:p>
    <w:p w14:paraId="43DF3650" w14:textId="77777777" w:rsidR="00000000" w:rsidRDefault="00737B0C">
      <w:pPr>
        <w:pStyle w:val="a8"/>
        <w:bidi/>
        <w:rPr>
          <w:rFonts w:hint="cs"/>
          <w:rtl/>
        </w:rPr>
      </w:pPr>
      <w:r>
        <w:rPr>
          <w:rFonts w:hint="cs"/>
          <w:rtl/>
        </w:rPr>
        <w:t xml:space="preserve">בעד ההצעה להעביר את הצעת החוק לוועדה </w:t>
      </w:r>
      <w:r>
        <w:rPr>
          <w:rtl/>
        </w:rPr>
        <w:t>–</w:t>
      </w:r>
      <w:r>
        <w:rPr>
          <w:rFonts w:hint="cs"/>
          <w:rtl/>
        </w:rPr>
        <w:t xml:space="preserve"> 10</w:t>
      </w:r>
    </w:p>
    <w:p w14:paraId="65337067" w14:textId="77777777" w:rsidR="00000000" w:rsidRDefault="00737B0C">
      <w:pPr>
        <w:pStyle w:val="a8"/>
        <w:bidi/>
        <w:rPr>
          <w:rFonts w:hint="cs"/>
          <w:rtl/>
        </w:rPr>
      </w:pPr>
      <w:r>
        <w:rPr>
          <w:rFonts w:hint="cs"/>
          <w:rtl/>
        </w:rPr>
        <w:t xml:space="preserve">נגד </w:t>
      </w:r>
      <w:r>
        <w:rPr>
          <w:rtl/>
        </w:rPr>
        <w:t>–</w:t>
      </w:r>
      <w:r>
        <w:rPr>
          <w:rFonts w:hint="cs"/>
          <w:rtl/>
        </w:rPr>
        <w:t xml:space="preserve"> 1</w:t>
      </w:r>
    </w:p>
    <w:p w14:paraId="016C1B5A"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2B620FCF" w14:textId="77777777" w:rsidR="00000000" w:rsidRDefault="00737B0C">
      <w:pPr>
        <w:pStyle w:val="a9"/>
        <w:bidi/>
        <w:rPr>
          <w:rFonts w:hint="cs"/>
          <w:rtl/>
        </w:rPr>
      </w:pPr>
      <w:r>
        <w:rPr>
          <w:rFonts w:hint="cs"/>
          <w:rtl/>
        </w:rPr>
        <w:t>ההצעה להעביר את הצעת חוק הרשות למלחמה בסמים (תיקון מס' 3), התשס"ג-2003, לוועדה למלחמה בנגע הסמים</w:t>
      </w:r>
      <w:r>
        <w:rPr>
          <w:rFonts w:hint="cs"/>
          <w:rtl/>
        </w:rPr>
        <w:t xml:space="preserve"> נתקבלה.</w:t>
      </w:r>
    </w:p>
    <w:p w14:paraId="6C052FF2" w14:textId="77777777" w:rsidR="00000000" w:rsidRDefault="00737B0C">
      <w:pPr>
        <w:pStyle w:val="ad"/>
        <w:rPr>
          <w:rtl/>
        </w:rPr>
      </w:pPr>
    </w:p>
    <w:p w14:paraId="1E0D41A7" w14:textId="77777777" w:rsidR="00000000" w:rsidRDefault="00737B0C">
      <w:pPr>
        <w:pStyle w:val="ad"/>
        <w:rPr>
          <w:rtl/>
        </w:rPr>
      </w:pPr>
      <w:r>
        <w:rPr>
          <w:rtl/>
        </w:rPr>
        <w:t>היו"ר מוחמד ברכה:</w:t>
      </w:r>
    </w:p>
    <w:p w14:paraId="7D9C60BB" w14:textId="77777777" w:rsidR="00000000" w:rsidRDefault="00737B0C">
      <w:pPr>
        <w:pStyle w:val="a"/>
        <w:rPr>
          <w:rtl/>
        </w:rPr>
      </w:pPr>
    </w:p>
    <w:p w14:paraId="7337E78F" w14:textId="77777777" w:rsidR="00000000" w:rsidRDefault="00737B0C">
      <w:pPr>
        <w:pStyle w:val="a"/>
        <w:rPr>
          <w:rFonts w:hint="cs"/>
          <w:rtl/>
        </w:rPr>
      </w:pPr>
      <w:r>
        <w:rPr>
          <w:rFonts w:hint="cs"/>
          <w:rtl/>
        </w:rPr>
        <w:t>הצעת החוק נתקבלה ברוב של עשרה חברי כנסת בעד, מתנגד אחד, והיא תועבר לוועדה למלחמה בנגע הסמים, להכנתה לקריאה שנייה ולקריאה שלישית.</w:t>
      </w:r>
    </w:p>
    <w:p w14:paraId="42BB3C14" w14:textId="77777777" w:rsidR="00000000" w:rsidRDefault="00737B0C">
      <w:pPr>
        <w:pStyle w:val="a"/>
        <w:rPr>
          <w:rtl/>
        </w:rPr>
      </w:pPr>
    </w:p>
    <w:p w14:paraId="23FCB118" w14:textId="77777777" w:rsidR="00000000" w:rsidRDefault="00737B0C">
      <w:pPr>
        <w:pStyle w:val="Subject"/>
        <w:rPr>
          <w:rFonts w:hint="cs"/>
          <w:rtl/>
        </w:rPr>
      </w:pPr>
    </w:p>
    <w:p w14:paraId="3022B9CA" w14:textId="77777777" w:rsidR="00000000" w:rsidRDefault="00737B0C">
      <w:pPr>
        <w:pStyle w:val="a"/>
        <w:rPr>
          <w:rFonts w:hint="cs"/>
          <w:rtl/>
        </w:rPr>
      </w:pPr>
    </w:p>
    <w:p w14:paraId="3F3E4C94" w14:textId="77777777" w:rsidR="00000000" w:rsidRDefault="00737B0C">
      <w:pPr>
        <w:pStyle w:val="Subject"/>
        <w:rPr>
          <w:rFonts w:hint="cs"/>
          <w:rtl/>
        </w:rPr>
      </w:pPr>
      <w:bookmarkStart w:id="930" w:name="_Toc47678258"/>
      <w:bookmarkStart w:id="931" w:name="_Toc47682153"/>
      <w:bookmarkStart w:id="932" w:name="_Toc47868553"/>
      <w:bookmarkStart w:id="933" w:name="_Toc47869609"/>
      <w:bookmarkStart w:id="934" w:name="_Toc47869819"/>
      <w:bookmarkStart w:id="935" w:name="_Toc47869963"/>
      <w:bookmarkStart w:id="936" w:name="_Toc49055817"/>
      <w:r>
        <w:rPr>
          <w:rFonts w:hint="cs"/>
          <w:rtl/>
        </w:rPr>
        <w:t>שאילתות ותשובות</w:t>
      </w:r>
      <w:bookmarkEnd w:id="930"/>
      <w:bookmarkEnd w:id="931"/>
      <w:bookmarkEnd w:id="932"/>
      <w:bookmarkEnd w:id="933"/>
      <w:bookmarkEnd w:id="934"/>
      <w:bookmarkEnd w:id="935"/>
      <w:bookmarkEnd w:id="936"/>
    </w:p>
    <w:p w14:paraId="540CAD92" w14:textId="77777777" w:rsidR="00000000" w:rsidRDefault="00737B0C">
      <w:pPr>
        <w:pStyle w:val="ad"/>
        <w:rPr>
          <w:rFonts w:hint="cs"/>
          <w:rtl/>
        </w:rPr>
      </w:pPr>
    </w:p>
    <w:p w14:paraId="056B91C9" w14:textId="77777777" w:rsidR="00000000" w:rsidRDefault="00737B0C">
      <w:pPr>
        <w:pStyle w:val="ad"/>
        <w:rPr>
          <w:rtl/>
        </w:rPr>
      </w:pPr>
      <w:r>
        <w:rPr>
          <w:rtl/>
        </w:rPr>
        <w:t>היו"ר מוחמד ברכה:</w:t>
      </w:r>
    </w:p>
    <w:p w14:paraId="0AC47409" w14:textId="77777777" w:rsidR="00000000" w:rsidRDefault="00737B0C">
      <w:pPr>
        <w:pStyle w:val="a"/>
        <w:rPr>
          <w:rtl/>
        </w:rPr>
      </w:pPr>
    </w:p>
    <w:p w14:paraId="2DA43099" w14:textId="77777777" w:rsidR="00000000" w:rsidRDefault="00737B0C">
      <w:pPr>
        <w:pStyle w:val="a"/>
        <w:rPr>
          <w:rFonts w:hint="cs"/>
          <w:rtl/>
        </w:rPr>
      </w:pPr>
      <w:r>
        <w:rPr>
          <w:rFonts w:hint="cs"/>
          <w:rtl/>
        </w:rPr>
        <w:t>רבותי, אנחנו עוברים לנושא הבא: שאילתות ותשובות. השר גדעון ע</w:t>
      </w:r>
      <w:r>
        <w:rPr>
          <w:rFonts w:hint="cs"/>
          <w:rtl/>
        </w:rPr>
        <w:t>זרא ישיב על שאילתות שהופנו לשר החוץ ולראש הממשלה.</w:t>
      </w:r>
    </w:p>
    <w:p w14:paraId="0EE92152" w14:textId="77777777" w:rsidR="00000000" w:rsidRDefault="00737B0C">
      <w:pPr>
        <w:pStyle w:val="a"/>
        <w:rPr>
          <w:rFonts w:hint="cs"/>
          <w:rtl/>
        </w:rPr>
      </w:pPr>
    </w:p>
    <w:p w14:paraId="20B0020F" w14:textId="77777777" w:rsidR="00000000" w:rsidRDefault="00737B0C">
      <w:pPr>
        <w:pStyle w:val="Query"/>
        <w:jc w:val="center"/>
        <w:rPr>
          <w:rtl/>
        </w:rPr>
      </w:pPr>
      <w:bookmarkStart w:id="937" w:name="CQ10343FI0010343T31_07_2003_00_14_28"/>
      <w:bookmarkStart w:id="938" w:name="_Toc47678259"/>
      <w:bookmarkStart w:id="939" w:name="_Toc47682154"/>
      <w:bookmarkStart w:id="940" w:name="_Toc47868554"/>
      <w:bookmarkStart w:id="941" w:name="_Toc47869610"/>
      <w:bookmarkStart w:id="942" w:name="_Toc47869820"/>
      <w:bookmarkStart w:id="943" w:name="_Toc47869964"/>
      <w:bookmarkStart w:id="944" w:name="_Toc49055818"/>
      <w:bookmarkEnd w:id="937"/>
      <w:r>
        <w:rPr>
          <w:rtl/>
        </w:rPr>
        <w:t xml:space="preserve">49. </w:t>
      </w:r>
      <w:r>
        <w:rPr>
          <w:rFonts w:hint="cs"/>
          <w:rtl/>
        </w:rPr>
        <w:t>ה</w:t>
      </w:r>
      <w:r>
        <w:rPr>
          <w:rtl/>
        </w:rPr>
        <w:t>ספר "הפנים האחרות"</w:t>
      </w:r>
      <w:bookmarkEnd w:id="938"/>
      <w:bookmarkEnd w:id="939"/>
      <w:bookmarkEnd w:id="940"/>
      <w:bookmarkEnd w:id="941"/>
      <w:bookmarkEnd w:id="942"/>
      <w:bookmarkEnd w:id="943"/>
      <w:bookmarkEnd w:id="944"/>
      <w:r>
        <w:rPr>
          <w:rtl/>
        </w:rPr>
        <w:t xml:space="preserve"> ש</w:t>
      </w:r>
      <w:r>
        <w:rPr>
          <w:rFonts w:hint="cs"/>
          <w:rtl/>
        </w:rPr>
        <w:t xml:space="preserve">כתב </w:t>
      </w:r>
      <w:r>
        <w:rPr>
          <w:rtl/>
        </w:rPr>
        <w:t xml:space="preserve">אבו-מאזן </w:t>
      </w:r>
    </w:p>
    <w:p w14:paraId="1B4BC6ED" w14:textId="77777777" w:rsidR="00000000" w:rsidRDefault="00737B0C">
      <w:pPr>
        <w:pStyle w:val="a"/>
        <w:rPr>
          <w:rFonts w:hint="cs"/>
          <w:rtl/>
        </w:rPr>
      </w:pPr>
    </w:p>
    <w:p w14:paraId="451B44E5" w14:textId="77777777" w:rsidR="00000000" w:rsidRDefault="00737B0C">
      <w:pPr>
        <w:pStyle w:val="a"/>
        <w:ind w:firstLine="0"/>
        <w:rPr>
          <w:bCs/>
          <w:u w:val="single"/>
        </w:rPr>
      </w:pPr>
      <w:bookmarkStart w:id="945" w:name="ESQ10343"/>
      <w:bookmarkStart w:id="946" w:name="TextBody8"/>
      <w:bookmarkEnd w:id="945"/>
      <w:r>
        <w:rPr>
          <w:bCs/>
          <w:u w:val="single"/>
          <w:rtl/>
        </w:rPr>
        <w:t>חבר</w:t>
      </w:r>
      <w:bookmarkEnd w:id="946"/>
      <w:r>
        <w:rPr>
          <w:rFonts w:hint="cs"/>
          <w:bCs/>
          <w:u w:val="single"/>
          <w:rtl/>
        </w:rPr>
        <w:t xml:space="preserve"> הכנסת </w:t>
      </w:r>
      <w:bookmarkStart w:id="947" w:name="TextBody2"/>
      <w:r>
        <w:rPr>
          <w:bCs/>
          <w:u w:val="single"/>
          <w:rtl/>
        </w:rPr>
        <w:t>אריה אלדד</w:t>
      </w:r>
      <w:bookmarkEnd w:id="947"/>
      <w:r>
        <w:rPr>
          <w:rFonts w:hint="cs"/>
          <w:bCs/>
          <w:u w:val="single"/>
          <w:rtl/>
        </w:rPr>
        <w:t xml:space="preserve"> </w:t>
      </w:r>
      <w:bookmarkStart w:id="948" w:name="TextBody9"/>
      <w:r>
        <w:rPr>
          <w:bCs/>
          <w:u w:val="single"/>
          <w:rtl/>
        </w:rPr>
        <w:t>שאל</w:t>
      </w:r>
      <w:bookmarkEnd w:id="948"/>
      <w:r>
        <w:rPr>
          <w:rFonts w:hint="cs"/>
          <w:bCs/>
          <w:u w:val="single"/>
          <w:rtl/>
        </w:rPr>
        <w:t xml:space="preserve"> את</w:t>
      </w:r>
      <w:bookmarkStart w:id="949" w:name="TextBody12"/>
      <w:r>
        <w:rPr>
          <w:bCs/>
          <w:u w:val="single"/>
          <w:rtl/>
        </w:rPr>
        <w:t xml:space="preserve"> שר</w:t>
      </w:r>
      <w:bookmarkEnd w:id="949"/>
      <w:r>
        <w:rPr>
          <w:rFonts w:hint="cs"/>
          <w:bCs/>
          <w:u w:val="single"/>
          <w:rtl/>
        </w:rPr>
        <w:t xml:space="preserve"> </w:t>
      </w:r>
      <w:bookmarkStart w:id="950" w:name="GMGOVMINISTRYNAME"/>
      <w:r>
        <w:rPr>
          <w:bCs/>
          <w:u w:val="single"/>
          <w:rtl/>
        </w:rPr>
        <w:t>החוץ</w:t>
      </w:r>
      <w:bookmarkEnd w:id="950"/>
    </w:p>
    <w:p w14:paraId="422ED404" w14:textId="77777777" w:rsidR="00000000" w:rsidRDefault="00737B0C">
      <w:pPr>
        <w:pStyle w:val="a"/>
      </w:pPr>
      <w:r>
        <w:rPr>
          <w:rFonts w:hint="eastAsia"/>
          <w:rtl/>
        </w:rPr>
        <w:t>ביום</w:t>
      </w:r>
      <w:r>
        <w:rPr>
          <w:rtl/>
        </w:rPr>
        <w:t xml:space="preserve"> ט"</w:t>
      </w:r>
      <w:r>
        <w:rPr>
          <w:rFonts w:hint="eastAsia"/>
          <w:rtl/>
        </w:rPr>
        <w:t>ו</w:t>
      </w:r>
      <w:r>
        <w:rPr>
          <w:rtl/>
        </w:rPr>
        <w:t xml:space="preserve"> באדר ב' תשס"</w:t>
      </w:r>
      <w:r>
        <w:rPr>
          <w:rFonts w:hint="eastAsia"/>
          <w:rtl/>
        </w:rPr>
        <w:t>ג</w:t>
      </w:r>
      <w:r>
        <w:rPr>
          <w:rtl/>
        </w:rPr>
        <w:t xml:space="preserve"> (19 במרס 2003):</w:t>
      </w:r>
    </w:p>
    <w:p w14:paraId="19887A97" w14:textId="77777777" w:rsidR="00000000" w:rsidRDefault="00737B0C">
      <w:pPr>
        <w:pStyle w:val="a"/>
      </w:pPr>
    </w:p>
    <w:p w14:paraId="23D3C43B" w14:textId="77777777" w:rsidR="00000000" w:rsidRDefault="00737B0C">
      <w:pPr>
        <w:pStyle w:val="a"/>
        <w:ind w:firstLine="720"/>
        <w:rPr>
          <w:rFonts w:hint="cs"/>
          <w:rtl/>
        </w:rPr>
      </w:pPr>
      <w:bookmarkStart w:id="951" w:name="TextBody3"/>
      <w:r>
        <w:rPr>
          <w:rtl/>
        </w:rPr>
        <w:t>אבו-מאזן, שנבחר לעמוד בראש ממשלת הרשות הפל</w:t>
      </w:r>
      <w:r>
        <w:rPr>
          <w:rFonts w:hint="cs"/>
          <w:rtl/>
        </w:rPr>
        <w:t>סט</w:t>
      </w:r>
      <w:r>
        <w:rPr>
          <w:rtl/>
        </w:rPr>
        <w:t>ינית, כתב ב</w:t>
      </w:r>
      <w:r>
        <w:rPr>
          <w:rFonts w:hint="cs"/>
          <w:rtl/>
        </w:rPr>
        <w:t>-</w:t>
      </w:r>
      <w:r>
        <w:rPr>
          <w:rtl/>
        </w:rPr>
        <w:t xml:space="preserve">1984 </w:t>
      </w:r>
      <w:r>
        <w:rPr>
          <w:rFonts w:hint="cs"/>
          <w:rtl/>
        </w:rPr>
        <w:t>את ה</w:t>
      </w:r>
      <w:r>
        <w:rPr>
          <w:rtl/>
        </w:rPr>
        <w:t xml:space="preserve">ספר "הפנים האחרות". בספר </w:t>
      </w:r>
      <w:r>
        <w:rPr>
          <w:rtl/>
        </w:rPr>
        <w:t>קטעים המוגדרים כ"הכחשת השואה".</w:t>
      </w:r>
      <w:r>
        <w:rPr>
          <w:rFonts w:hint="cs"/>
          <w:rtl/>
        </w:rPr>
        <w:t xml:space="preserve"> </w:t>
      </w:r>
      <w:r>
        <w:rPr>
          <w:rtl/>
        </w:rPr>
        <w:t xml:space="preserve">מכון ויזנטל תרגם את עבודתו של אבו-מאזן לשפה </w:t>
      </w:r>
      <w:r>
        <w:rPr>
          <w:rFonts w:hint="cs"/>
          <w:rtl/>
        </w:rPr>
        <w:t>האנגלית.</w:t>
      </w:r>
    </w:p>
    <w:bookmarkEnd w:id="951"/>
    <w:p w14:paraId="0E1BC8F4" w14:textId="77777777" w:rsidR="00000000" w:rsidRDefault="00737B0C">
      <w:pPr>
        <w:pStyle w:val="a"/>
        <w:ind w:firstLine="720"/>
      </w:pPr>
    </w:p>
    <w:p w14:paraId="5AF8F0FC" w14:textId="77777777" w:rsidR="00000000" w:rsidRDefault="00737B0C">
      <w:pPr>
        <w:pStyle w:val="a"/>
        <w:ind w:firstLine="720"/>
      </w:pPr>
      <w:r>
        <w:rPr>
          <w:rFonts w:hint="cs"/>
          <w:rtl/>
        </w:rPr>
        <w:t>רצוני לשאול</w:t>
      </w:r>
      <w:r>
        <w:rPr>
          <w:rtl/>
        </w:rPr>
        <w:t>:</w:t>
      </w:r>
    </w:p>
    <w:p w14:paraId="1B41E42B" w14:textId="77777777" w:rsidR="00000000" w:rsidRDefault="00737B0C">
      <w:pPr>
        <w:pStyle w:val="a"/>
        <w:ind w:firstLine="720"/>
      </w:pPr>
    </w:p>
    <w:p w14:paraId="49DAF952" w14:textId="77777777" w:rsidR="00000000" w:rsidRDefault="00737B0C">
      <w:pPr>
        <w:pStyle w:val="a"/>
        <w:ind w:firstLine="720"/>
        <w:rPr>
          <w:rFonts w:hint="cs"/>
          <w:rtl/>
        </w:rPr>
      </w:pPr>
      <w:bookmarkStart w:id="952" w:name="TextBody5"/>
      <w:r>
        <w:rPr>
          <w:rFonts w:hint="cs"/>
          <w:rtl/>
        </w:rPr>
        <w:t xml:space="preserve">1. </w:t>
      </w:r>
      <w:r>
        <w:rPr>
          <w:rtl/>
        </w:rPr>
        <w:t xml:space="preserve">האם ביקש שר החוץ לשעבר, </w:t>
      </w:r>
      <w:r>
        <w:rPr>
          <w:rFonts w:hint="cs"/>
          <w:rtl/>
        </w:rPr>
        <w:t xml:space="preserve">חבר הכנסת </w:t>
      </w:r>
      <w:r>
        <w:rPr>
          <w:rtl/>
        </w:rPr>
        <w:t xml:space="preserve">שמעון פרס, ממכון ויזנטל </w:t>
      </w:r>
      <w:r>
        <w:rPr>
          <w:rFonts w:hint="cs"/>
          <w:rtl/>
        </w:rPr>
        <w:t>שלא</w:t>
      </w:r>
      <w:r>
        <w:rPr>
          <w:rtl/>
        </w:rPr>
        <w:t xml:space="preserve"> לפרסם את הספר הנ"ל המקשר בין ציונות לנאציזם? </w:t>
      </w:r>
    </w:p>
    <w:p w14:paraId="709BA55D" w14:textId="77777777" w:rsidR="00000000" w:rsidRDefault="00737B0C">
      <w:pPr>
        <w:pStyle w:val="a"/>
        <w:ind w:firstLine="720"/>
        <w:rPr>
          <w:rtl/>
        </w:rPr>
      </w:pPr>
    </w:p>
    <w:p w14:paraId="1E23D42D" w14:textId="77777777" w:rsidR="00000000" w:rsidRDefault="00737B0C">
      <w:pPr>
        <w:pStyle w:val="a"/>
        <w:ind w:firstLine="720"/>
        <w:rPr>
          <w:rtl/>
        </w:rPr>
      </w:pPr>
      <w:r>
        <w:rPr>
          <w:rFonts w:hint="cs"/>
          <w:rtl/>
        </w:rPr>
        <w:t xml:space="preserve">2. </w:t>
      </w:r>
      <w:r>
        <w:rPr>
          <w:rtl/>
        </w:rPr>
        <w:t>האם יבקש משרדך ממכון ויזנטל לפרסם את התרגו</w:t>
      </w:r>
      <w:r>
        <w:rPr>
          <w:rtl/>
        </w:rPr>
        <w:t>ם?</w:t>
      </w:r>
    </w:p>
    <w:p w14:paraId="5F8F91B2" w14:textId="77777777" w:rsidR="00000000" w:rsidRDefault="00737B0C">
      <w:pPr>
        <w:pStyle w:val="a"/>
        <w:ind w:firstLine="720"/>
        <w:rPr>
          <w:rtl/>
        </w:rPr>
      </w:pPr>
    </w:p>
    <w:bookmarkEnd w:id="952"/>
    <w:p w14:paraId="21D54138" w14:textId="77777777" w:rsidR="00000000" w:rsidRDefault="00737B0C">
      <w:pPr>
        <w:pStyle w:val="SpeakerCon"/>
      </w:pPr>
      <w:r>
        <w:rPr>
          <w:rtl/>
        </w:rPr>
        <w:t>השר גדעון עזרא:</w:t>
      </w:r>
    </w:p>
    <w:p w14:paraId="0D33B5DF" w14:textId="77777777" w:rsidR="00000000" w:rsidRDefault="00737B0C">
      <w:pPr>
        <w:pStyle w:val="a"/>
        <w:ind w:firstLine="0"/>
        <w:rPr>
          <w:rFonts w:hint="cs"/>
          <w:b/>
          <w:bCs/>
          <w:rtl/>
        </w:rPr>
      </w:pPr>
      <w:r>
        <w:rPr>
          <w:rFonts w:hint="cs"/>
          <w:b/>
          <w:bCs/>
          <w:rtl/>
        </w:rPr>
        <w:tab/>
      </w:r>
    </w:p>
    <w:p w14:paraId="13D4EC27" w14:textId="77777777" w:rsidR="00000000" w:rsidRDefault="00737B0C">
      <w:pPr>
        <w:pStyle w:val="a"/>
        <w:rPr>
          <w:rFonts w:hint="cs"/>
          <w:b/>
          <w:rtl/>
        </w:rPr>
      </w:pPr>
      <w:r>
        <w:rPr>
          <w:rFonts w:hint="cs"/>
          <w:b/>
          <w:rtl/>
        </w:rPr>
        <w:t>1. אני מציע להפנות את השאלה לחבר הכנסת שמעון פרס, שכן למשרד החוץ לא ידוע על פנייה שכזאת.</w:t>
      </w:r>
    </w:p>
    <w:p w14:paraId="6A745A39" w14:textId="77777777" w:rsidR="00000000" w:rsidRDefault="00737B0C">
      <w:pPr>
        <w:pStyle w:val="a"/>
        <w:rPr>
          <w:rFonts w:hint="cs"/>
          <w:b/>
          <w:rtl/>
        </w:rPr>
      </w:pPr>
    </w:p>
    <w:p w14:paraId="0CB6368B" w14:textId="77777777" w:rsidR="00000000" w:rsidRDefault="00737B0C">
      <w:pPr>
        <w:pStyle w:val="a"/>
        <w:rPr>
          <w:b/>
          <w:rtl/>
        </w:rPr>
      </w:pPr>
      <w:r>
        <w:rPr>
          <w:rFonts w:hint="cs"/>
          <w:b/>
          <w:rtl/>
        </w:rPr>
        <w:t xml:space="preserve">2. מדובר בסוגיה מוכרת מעברו של אבו-מאזן, שאין להקל בה ראש, ונצטרך להתייחס אליה במסגרת בחינתנו הכוללת את האיש ומעשיו. כיום, לנוכח המאמץ האמריקני </w:t>
      </w:r>
      <w:r>
        <w:rPr>
          <w:rFonts w:hint="cs"/>
          <w:b/>
          <w:rtl/>
        </w:rPr>
        <w:t>והבין-לאומי לשינוי ברשות הפלסטינית, העיסוק בסוגיה מצד ישראל עלול להציג אותנו כמי שמחבלים במאמץ זה. יש לציין, שהקמת ממשלת אבו-מאזן עשויה להוביל לתוצאות חיוביות מבחינת מדינת ישראל וביטחונה, אם זו אכן תנקוט פעולה נחושה כנגד תשתיות הטרור. עלינו לבחון את האיש ו</w:t>
      </w:r>
      <w:r>
        <w:rPr>
          <w:rFonts w:hint="cs"/>
          <w:b/>
          <w:rtl/>
        </w:rPr>
        <w:t>ממשלתו על-פי מעשיהם בכל הקשור לעתיד יחסינו עמם. בבוא העת, בזמן ובדרך הנאותים, נצטרך למצוא את הדרך לעמת את אבו-מאזן עם התייחסותו לנושא השואה.</w:t>
      </w:r>
    </w:p>
    <w:p w14:paraId="4557334F" w14:textId="77777777" w:rsidR="00000000" w:rsidRDefault="00737B0C">
      <w:pPr>
        <w:pStyle w:val="ad"/>
        <w:rPr>
          <w:rtl/>
        </w:rPr>
      </w:pPr>
    </w:p>
    <w:p w14:paraId="3D583C1C" w14:textId="77777777" w:rsidR="00000000" w:rsidRDefault="00737B0C">
      <w:pPr>
        <w:pStyle w:val="ad"/>
        <w:rPr>
          <w:rtl/>
        </w:rPr>
      </w:pPr>
      <w:r>
        <w:rPr>
          <w:rtl/>
        </w:rPr>
        <w:t>היו"ר מוחמד ברכה:</w:t>
      </w:r>
    </w:p>
    <w:p w14:paraId="7D06D2EA" w14:textId="77777777" w:rsidR="00000000" w:rsidRDefault="00737B0C">
      <w:pPr>
        <w:pStyle w:val="a"/>
        <w:rPr>
          <w:rFonts w:hint="cs"/>
          <w:rtl/>
        </w:rPr>
      </w:pPr>
    </w:p>
    <w:p w14:paraId="09D6458F" w14:textId="77777777" w:rsidR="00000000" w:rsidRDefault="00737B0C">
      <w:pPr>
        <w:pStyle w:val="a"/>
        <w:rPr>
          <w:rFonts w:hint="cs"/>
          <w:rtl/>
        </w:rPr>
      </w:pPr>
      <w:r>
        <w:rPr>
          <w:rFonts w:hint="cs"/>
          <w:rtl/>
        </w:rPr>
        <w:t xml:space="preserve">שאלה נוספת לחבר הכנסת אריה אלדד. </w:t>
      </w:r>
    </w:p>
    <w:p w14:paraId="7C373DD0" w14:textId="77777777" w:rsidR="00000000" w:rsidRDefault="00737B0C">
      <w:pPr>
        <w:pStyle w:val="a"/>
        <w:rPr>
          <w:rFonts w:hint="cs"/>
          <w:rtl/>
        </w:rPr>
      </w:pPr>
    </w:p>
    <w:p w14:paraId="6E4B3D9C" w14:textId="77777777" w:rsidR="00000000" w:rsidRDefault="00737B0C">
      <w:pPr>
        <w:pStyle w:val="ac"/>
        <w:rPr>
          <w:rtl/>
        </w:rPr>
      </w:pPr>
      <w:r>
        <w:rPr>
          <w:rFonts w:hint="eastAsia"/>
          <w:rtl/>
        </w:rPr>
        <w:t>אריה</w:t>
      </w:r>
      <w:r>
        <w:rPr>
          <w:rtl/>
        </w:rPr>
        <w:t xml:space="preserve"> אלדד (האיחוד הלאומי - ישראל ביתנו):</w:t>
      </w:r>
    </w:p>
    <w:p w14:paraId="57877CFC" w14:textId="77777777" w:rsidR="00000000" w:rsidRDefault="00737B0C">
      <w:pPr>
        <w:pStyle w:val="a"/>
        <w:rPr>
          <w:rFonts w:hint="cs"/>
          <w:rtl/>
        </w:rPr>
      </w:pPr>
    </w:p>
    <w:p w14:paraId="03D2BE5F" w14:textId="77777777" w:rsidR="00000000" w:rsidRDefault="00737B0C">
      <w:pPr>
        <w:pStyle w:val="a"/>
        <w:rPr>
          <w:rFonts w:hint="cs"/>
          <w:rtl/>
        </w:rPr>
      </w:pPr>
      <w:r>
        <w:rPr>
          <w:rFonts w:hint="cs"/>
          <w:rtl/>
        </w:rPr>
        <w:t>האם ידוע לכבוד השר</w:t>
      </w:r>
      <w:r>
        <w:rPr>
          <w:rFonts w:hint="cs"/>
          <w:rtl/>
        </w:rPr>
        <w:t xml:space="preserve"> שפרקים מספרו של אבו-מאזן נלמדים במערכת החינוך במזרח-ירושלים, והאם יש כוונה להוציא אותם מתוכנית הלימודים שם?</w:t>
      </w:r>
    </w:p>
    <w:p w14:paraId="46DDE86D" w14:textId="77777777" w:rsidR="00000000" w:rsidRDefault="00737B0C">
      <w:pPr>
        <w:pStyle w:val="a"/>
        <w:rPr>
          <w:rFonts w:hint="cs"/>
          <w:rtl/>
        </w:rPr>
      </w:pPr>
    </w:p>
    <w:p w14:paraId="4A2A73FD" w14:textId="77777777" w:rsidR="00000000" w:rsidRDefault="00737B0C">
      <w:pPr>
        <w:pStyle w:val="Speaker"/>
        <w:rPr>
          <w:rtl/>
        </w:rPr>
      </w:pPr>
      <w:bookmarkStart w:id="953" w:name="FS000000474T31_07_2003_00_18_06"/>
      <w:bookmarkStart w:id="954" w:name="_Toc47678260"/>
      <w:bookmarkStart w:id="955" w:name="_Toc49055819"/>
      <w:bookmarkEnd w:id="953"/>
      <w:r>
        <w:rPr>
          <w:rFonts w:hint="eastAsia"/>
          <w:rtl/>
        </w:rPr>
        <w:t>השר</w:t>
      </w:r>
      <w:r>
        <w:rPr>
          <w:rtl/>
        </w:rPr>
        <w:t xml:space="preserve"> גדעון עזרא:</w:t>
      </w:r>
      <w:bookmarkEnd w:id="954"/>
      <w:bookmarkEnd w:id="955"/>
    </w:p>
    <w:p w14:paraId="59B09B4F" w14:textId="77777777" w:rsidR="00000000" w:rsidRDefault="00737B0C">
      <w:pPr>
        <w:pStyle w:val="a"/>
        <w:rPr>
          <w:rFonts w:hint="cs"/>
          <w:rtl/>
        </w:rPr>
      </w:pPr>
    </w:p>
    <w:p w14:paraId="6742FCD7" w14:textId="77777777" w:rsidR="00000000" w:rsidRDefault="00737B0C">
      <w:pPr>
        <w:pStyle w:val="a"/>
        <w:rPr>
          <w:rFonts w:hint="cs"/>
          <w:rtl/>
        </w:rPr>
      </w:pPr>
      <w:r>
        <w:rPr>
          <w:rFonts w:hint="cs"/>
          <w:rtl/>
        </w:rPr>
        <w:t xml:space="preserve">אין לי מושג, ואני חושב שזו עילה לשאילתא נוספת שתוצג לשרת החינוך. </w:t>
      </w:r>
    </w:p>
    <w:p w14:paraId="0FEAA777" w14:textId="77777777" w:rsidR="00000000" w:rsidRDefault="00737B0C">
      <w:pPr>
        <w:pStyle w:val="a"/>
        <w:rPr>
          <w:rFonts w:hint="cs"/>
          <w:rtl/>
        </w:rPr>
      </w:pPr>
    </w:p>
    <w:p w14:paraId="38272E2A" w14:textId="77777777" w:rsidR="00000000" w:rsidRDefault="00737B0C">
      <w:pPr>
        <w:pStyle w:val="Query"/>
        <w:jc w:val="center"/>
        <w:rPr>
          <w:rtl/>
        </w:rPr>
      </w:pPr>
      <w:bookmarkStart w:id="956" w:name="CQ10407FI0010407T31_07_2003_00_18_52"/>
      <w:bookmarkStart w:id="957" w:name="_Toc47678261"/>
      <w:bookmarkStart w:id="958" w:name="_Toc47682155"/>
      <w:bookmarkStart w:id="959" w:name="_Toc47868555"/>
      <w:bookmarkStart w:id="960" w:name="_Toc47869611"/>
      <w:bookmarkStart w:id="961" w:name="_Toc47869821"/>
      <w:bookmarkStart w:id="962" w:name="_Toc47869965"/>
      <w:bookmarkStart w:id="963" w:name="_Toc49055820"/>
      <w:bookmarkEnd w:id="956"/>
      <w:r>
        <w:rPr>
          <w:rtl/>
        </w:rPr>
        <w:t xml:space="preserve">61. כתובות נאצה </w:t>
      </w:r>
      <w:r>
        <w:rPr>
          <w:rFonts w:hint="cs"/>
          <w:rtl/>
        </w:rPr>
        <w:t xml:space="preserve">על </w:t>
      </w:r>
      <w:r>
        <w:rPr>
          <w:rtl/>
        </w:rPr>
        <w:t>בית-כנסת בקרסנויארסק</w:t>
      </w:r>
      <w:bookmarkEnd w:id="957"/>
      <w:bookmarkEnd w:id="958"/>
      <w:bookmarkEnd w:id="959"/>
      <w:bookmarkEnd w:id="960"/>
      <w:bookmarkEnd w:id="961"/>
      <w:bookmarkEnd w:id="962"/>
      <w:bookmarkEnd w:id="963"/>
    </w:p>
    <w:p w14:paraId="5222C1FF" w14:textId="77777777" w:rsidR="00000000" w:rsidRDefault="00737B0C">
      <w:pPr>
        <w:pStyle w:val="a"/>
        <w:rPr>
          <w:rFonts w:hint="cs"/>
          <w:rtl/>
        </w:rPr>
      </w:pPr>
    </w:p>
    <w:p w14:paraId="1A792B15" w14:textId="77777777" w:rsidR="00000000" w:rsidRDefault="00737B0C">
      <w:pPr>
        <w:pStyle w:val="a"/>
        <w:ind w:firstLine="0"/>
        <w:rPr>
          <w:bCs/>
          <w:u w:val="single"/>
        </w:rPr>
      </w:pPr>
      <w:bookmarkStart w:id="964" w:name="ESQ10407"/>
      <w:bookmarkEnd w:id="96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35767722" w14:textId="77777777" w:rsidR="00000000" w:rsidRDefault="00737B0C">
      <w:pPr>
        <w:pStyle w:val="a"/>
        <w:ind w:firstLine="720"/>
      </w:pPr>
      <w:r>
        <w:rPr>
          <w:rFonts w:hint="eastAsia"/>
          <w:rtl/>
        </w:rPr>
        <w:t>ביום</w:t>
      </w:r>
      <w:r>
        <w:rPr>
          <w:rtl/>
        </w:rPr>
        <w:t xml:space="preserve"> כ"</w:t>
      </w:r>
      <w:r>
        <w:rPr>
          <w:rFonts w:hint="eastAsia"/>
          <w:rtl/>
        </w:rPr>
        <w:t>ב</w:t>
      </w:r>
      <w:r>
        <w:rPr>
          <w:rtl/>
        </w:rPr>
        <w:t xml:space="preserve"> באדר ב' תשס"</w:t>
      </w:r>
      <w:r>
        <w:rPr>
          <w:rFonts w:hint="eastAsia"/>
          <w:rtl/>
        </w:rPr>
        <w:t>ג</w:t>
      </w:r>
      <w:r>
        <w:rPr>
          <w:rtl/>
        </w:rPr>
        <w:t xml:space="preserve"> (26 במרס 2003):</w:t>
      </w:r>
    </w:p>
    <w:p w14:paraId="1CC5172A" w14:textId="77777777" w:rsidR="00000000" w:rsidRDefault="00737B0C">
      <w:pPr>
        <w:pStyle w:val="a"/>
        <w:rPr>
          <w:rFonts w:hint="cs"/>
        </w:rPr>
      </w:pPr>
    </w:p>
    <w:p w14:paraId="5016687E" w14:textId="77777777" w:rsidR="00000000" w:rsidRDefault="00737B0C">
      <w:pPr>
        <w:pStyle w:val="a"/>
        <w:ind w:firstLine="720"/>
      </w:pPr>
      <w:r>
        <w:rPr>
          <w:rtl/>
        </w:rPr>
        <w:t>פ</w:t>
      </w:r>
      <w:r>
        <w:rPr>
          <w:rFonts w:hint="cs"/>
          <w:rtl/>
        </w:rPr>
        <w:t>ו</w:t>
      </w:r>
      <w:r>
        <w:rPr>
          <w:rtl/>
        </w:rPr>
        <w:t>רסם ב"</w:t>
      </w:r>
      <w:r>
        <w:rPr>
          <w:rFonts w:hint="cs"/>
          <w:rtl/>
        </w:rPr>
        <w:t>חדשות</w:t>
      </w:r>
      <w:r>
        <w:rPr>
          <w:rtl/>
        </w:rPr>
        <w:t xml:space="preserve"> חב</w:t>
      </w:r>
      <w:r>
        <w:rPr>
          <w:rFonts w:hint="cs"/>
          <w:rtl/>
        </w:rPr>
        <w:t>"</w:t>
      </w:r>
      <w:r>
        <w:rPr>
          <w:rtl/>
        </w:rPr>
        <w:t xml:space="preserve">ד" </w:t>
      </w:r>
      <w:r>
        <w:rPr>
          <w:rFonts w:hint="cs"/>
          <w:rtl/>
        </w:rPr>
        <w:t>כי</w:t>
      </w:r>
      <w:r>
        <w:rPr>
          <w:rtl/>
        </w:rPr>
        <w:t xml:space="preserve"> נרשמו כתובות נאצה על בית</w:t>
      </w:r>
      <w:r>
        <w:rPr>
          <w:rFonts w:hint="cs"/>
          <w:rtl/>
        </w:rPr>
        <w:t>-</w:t>
      </w:r>
      <w:r>
        <w:rPr>
          <w:rtl/>
        </w:rPr>
        <w:t>כנסת בקרסנויארסק. לדברי שליח חב"ד</w:t>
      </w:r>
      <w:r>
        <w:rPr>
          <w:rFonts w:hint="cs"/>
          <w:rtl/>
        </w:rPr>
        <w:t>,</w:t>
      </w:r>
      <w:r>
        <w:rPr>
          <w:rtl/>
        </w:rPr>
        <w:t xml:space="preserve"> מקרים אנטישמי</w:t>
      </w:r>
      <w:r>
        <w:rPr>
          <w:rFonts w:hint="cs"/>
          <w:rtl/>
        </w:rPr>
        <w:t>י</w:t>
      </w:r>
      <w:r>
        <w:rPr>
          <w:rtl/>
        </w:rPr>
        <w:t>ם דומים שאירעו קודם לכן לא טופלו כראוי.</w:t>
      </w:r>
    </w:p>
    <w:p w14:paraId="06B3997F" w14:textId="77777777" w:rsidR="00000000" w:rsidRDefault="00737B0C">
      <w:pPr>
        <w:pStyle w:val="a"/>
        <w:ind w:firstLine="720"/>
      </w:pPr>
    </w:p>
    <w:p w14:paraId="331449F2" w14:textId="77777777" w:rsidR="00000000" w:rsidRDefault="00737B0C">
      <w:pPr>
        <w:pStyle w:val="a"/>
        <w:ind w:firstLine="720"/>
      </w:pPr>
      <w:r>
        <w:rPr>
          <w:rFonts w:hint="cs"/>
          <w:rtl/>
        </w:rPr>
        <w:t>רצוני לשאול</w:t>
      </w:r>
      <w:r>
        <w:rPr>
          <w:rtl/>
        </w:rPr>
        <w:t>:</w:t>
      </w:r>
    </w:p>
    <w:p w14:paraId="2C659438" w14:textId="77777777" w:rsidR="00000000" w:rsidRDefault="00737B0C">
      <w:pPr>
        <w:pStyle w:val="a"/>
        <w:ind w:firstLine="720"/>
      </w:pPr>
    </w:p>
    <w:p w14:paraId="4FF3F0E0" w14:textId="77777777" w:rsidR="00000000" w:rsidRDefault="00737B0C">
      <w:pPr>
        <w:pStyle w:val="a"/>
        <w:ind w:firstLine="720"/>
        <w:rPr>
          <w:rtl/>
        </w:rPr>
      </w:pPr>
      <w:r>
        <w:rPr>
          <w:rFonts w:hint="cs"/>
          <w:rtl/>
        </w:rPr>
        <w:t xml:space="preserve">1. </w:t>
      </w:r>
      <w:r>
        <w:rPr>
          <w:rtl/>
        </w:rPr>
        <w:t xml:space="preserve">האם ידוע לשליחי משרדך </w:t>
      </w:r>
      <w:r>
        <w:rPr>
          <w:rFonts w:hint="cs"/>
          <w:rtl/>
        </w:rPr>
        <w:t xml:space="preserve">על </w:t>
      </w:r>
      <w:r>
        <w:rPr>
          <w:rtl/>
        </w:rPr>
        <w:t>אודות מקרה זה?</w:t>
      </w:r>
    </w:p>
    <w:p w14:paraId="5C6C949E" w14:textId="77777777" w:rsidR="00000000" w:rsidRDefault="00737B0C">
      <w:pPr>
        <w:pStyle w:val="a"/>
        <w:ind w:firstLine="720"/>
        <w:rPr>
          <w:rtl/>
        </w:rPr>
      </w:pPr>
    </w:p>
    <w:p w14:paraId="4C8E6A08" w14:textId="77777777" w:rsidR="00000000" w:rsidRDefault="00737B0C">
      <w:pPr>
        <w:pStyle w:val="a"/>
        <w:ind w:firstLine="720"/>
        <w:rPr>
          <w:rtl/>
        </w:rPr>
      </w:pPr>
      <w:r>
        <w:rPr>
          <w:rFonts w:hint="cs"/>
          <w:rtl/>
        </w:rPr>
        <w:t>2. כ</w:t>
      </w:r>
      <w:r>
        <w:rPr>
          <w:rFonts w:hint="cs"/>
          <w:rtl/>
        </w:rPr>
        <w:t>יצד</w:t>
      </w:r>
      <w:r>
        <w:rPr>
          <w:rtl/>
        </w:rPr>
        <w:t xml:space="preserve"> יוודאו שהשלטונות יטפלו בתופעה במלוא החומרה?</w:t>
      </w:r>
    </w:p>
    <w:p w14:paraId="0E869FAF" w14:textId="77777777" w:rsidR="00000000" w:rsidRDefault="00737B0C">
      <w:pPr>
        <w:pStyle w:val="a"/>
        <w:ind w:firstLine="720"/>
        <w:rPr>
          <w:rtl/>
        </w:rPr>
      </w:pPr>
    </w:p>
    <w:p w14:paraId="5DA8A9D4" w14:textId="77777777" w:rsidR="00000000" w:rsidRDefault="00737B0C">
      <w:pPr>
        <w:pStyle w:val="a"/>
        <w:ind w:firstLine="720"/>
        <w:rPr>
          <w:rtl/>
        </w:rPr>
      </w:pPr>
      <w:r>
        <w:rPr>
          <w:rFonts w:hint="cs"/>
          <w:rtl/>
        </w:rPr>
        <w:t xml:space="preserve">3. </w:t>
      </w:r>
      <w:r>
        <w:rPr>
          <w:rtl/>
        </w:rPr>
        <w:t>כמה אירועים אנטישמי</w:t>
      </w:r>
      <w:r>
        <w:rPr>
          <w:rFonts w:hint="cs"/>
          <w:rtl/>
        </w:rPr>
        <w:t>י</w:t>
      </w:r>
      <w:r>
        <w:rPr>
          <w:rtl/>
        </w:rPr>
        <w:t>ם נרשמו ברחבי העולם בשנת 2003 ו</w:t>
      </w:r>
      <w:r>
        <w:rPr>
          <w:rFonts w:hint="cs"/>
          <w:rtl/>
        </w:rPr>
        <w:t xml:space="preserve">בשנת </w:t>
      </w:r>
      <w:r>
        <w:rPr>
          <w:rtl/>
        </w:rPr>
        <w:t>2002</w:t>
      </w:r>
      <w:r>
        <w:rPr>
          <w:rFonts w:hint="cs"/>
          <w:rtl/>
        </w:rPr>
        <w:t>,</w:t>
      </w:r>
      <w:r>
        <w:rPr>
          <w:rtl/>
        </w:rPr>
        <w:t xml:space="preserve"> והיכן?</w:t>
      </w:r>
    </w:p>
    <w:p w14:paraId="2A881F21" w14:textId="77777777" w:rsidR="00000000" w:rsidRDefault="00737B0C">
      <w:pPr>
        <w:pStyle w:val="a"/>
        <w:ind w:firstLine="720"/>
        <w:rPr>
          <w:rtl/>
        </w:rPr>
      </w:pPr>
    </w:p>
    <w:p w14:paraId="431F0B28" w14:textId="77777777" w:rsidR="00000000" w:rsidRDefault="00737B0C">
      <w:pPr>
        <w:pStyle w:val="a"/>
        <w:ind w:firstLine="0"/>
        <w:rPr>
          <w:rFonts w:hint="cs"/>
          <w:rtl/>
        </w:rPr>
      </w:pPr>
      <w:r>
        <w:rPr>
          <w:rFonts w:hint="cs"/>
          <w:b/>
          <w:bCs/>
          <w:u w:val="single"/>
          <w:rtl/>
        </w:rPr>
        <w:t>תשובת השר גדעון עזרא:</w:t>
      </w:r>
    </w:p>
    <w:p w14:paraId="18FBD307" w14:textId="77777777" w:rsidR="00000000" w:rsidRDefault="00737B0C">
      <w:pPr>
        <w:pStyle w:val="a"/>
        <w:ind w:firstLine="0"/>
        <w:rPr>
          <w:rFonts w:hint="cs"/>
          <w:b/>
          <w:rtl/>
        </w:rPr>
      </w:pPr>
      <w:r>
        <w:rPr>
          <w:rFonts w:hint="cs"/>
          <w:b/>
          <w:rtl/>
        </w:rPr>
        <w:t>(לא נקראה, נמסרה לפרוטוקול)</w:t>
      </w:r>
    </w:p>
    <w:p w14:paraId="0FDB70B0" w14:textId="77777777" w:rsidR="00000000" w:rsidRDefault="00737B0C">
      <w:pPr>
        <w:pStyle w:val="a"/>
        <w:rPr>
          <w:rFonts w:hint="cs"/>
          <w:rtl/>
        </w:rPr>
      </w:pPr>
    </w:p>
    <w:p w14:paraId="707ECBCD" w14:textId="77777777" w:rsidR="00000000" w:rsidRDefault="00737B0C">
      <w:pPr>
        <w:pStyle w:val="a"/>
        <w:rPr>
          <w:rFonts w:hint="cs"/>
          <w:rtl/>
        </w:rPr>
      </w:pPr>
      <w:r>
        <w:rPr>
          <w:rFonts w:hint="cs"/>
          <w:rtl/>
        </w:rPr>
        <w:t>1. שליחי משרד החוץ ידעו על המקרה למחרת האירוע והוצא בהתאם דיווח למשרד.</w:t>
      </w:r>
    </w:p>
    <w:p w14:paraId="4B5D7CB2" w14:textId="77777777" w:rsidR="00000000" w:rsidRDefault="00737B0C">
      <w:pPr>
        <w:pStyle w:val="a"/>
        <w:rPr>
          <w:rFonts w:hint="cs"/>
          <w:rtl/>
        </w:rPr>
      </w:pPr>
    </w:p>
    <w:p w14:paraId="5C859101" w14:textId="77777777" w:rsidR="00000000" w:rsidRDefault="00737B0C">
      <w:pPr>
        <w:pStyle w:val="a"/>
        <w:rPr>
          <w:rFonts w:hint="cs"/>
          <w:rtl/>
        </w:rPr>
      </w:pPr>
      <w:r>
        <w:rPr>
          <w:rFonts w:hint="cs"/>
          <w:rtl/>
        </w:rPr>
        <w:t xml:space="preserve">2. נציגינו </w:t>
      </w:r>
      <w:r>
        <w:rPr>
          <w:rFonts w:hint="cs"/>
          <w:rtl/>
        </w:rPr>
        <w:t>במוסקבה נמצאים בקשר עם השלטונות המרכזיים וכן עם השלטונות המקומיים, כדי לוודא שהאירוע יטופל כראוי. צעדים אלו ננקטו בתיאום עם הקהילה.</w:t>
      </w:r>
    </w:p>
    <w:p w14:paraId="0B18B320" w14:textId="77777777" w:rsidR="00000000" w:rsidRDefault="00737B0C">
      <w:pPr>
        <w:pStyle w:val="a"/>
        <w:rPr>
          <w:rFonts w:hint="cs"/>
          <w:rtl/>
        </w:rPr>
      </w:pPr>
    </w:p>
    <w:p w14:paraId="4D9C8B58" w14:textId="77777777" w:rsidR="00000000" w:rsidRDefault="00737B0C">
      <w:pPr>
        <w:pStyle w:val="a"/>
        <w:rPr>
          <w:rFonts w:hint="cs"/>
          <w:rtl/>
        </w:rPr>
      </w:pPr>
      <w:r>
        <w:rPr>
          <w:rFonts w:hint="cs"/>
          <w:rtl/>
        </w:rPr>
        <w:t>3. אשר לריכוז אירועים אנטישמיים אשר התרחשו ברחבי העולם בשנים 2002 ו-2003, ברצוני לציין כי בשנת 2002 התרחשו 311 אירועים רצינ</w:t>
      </w:r>
      <w:r>
        <w:rPr>
          <w:rFonts w:hint="cs"/>
          <w:rtl/>
        </w:rPr>
        <w:t>יים, ו-56 מהם הוגדרו כ"התקפות" - שימוש בנשק - ועוד 255 מהם הוגדרו כ"אירועים אלימים" - בלי נשק. מרבית האירועים התרחשו במערב-אירופה - 31 התקפות מתוך ה-55 שדווחו, וכן 147 אירועים אלימים מתוך 255 שדווחו.</w:t>
      </w:r>
    </w:p>
    <w:p w14:paraId="099A9C11" w14:textId="77777777" w:rsidR="00000000" w:rsidRDefault="00737B0C">
      <w:pPr>
        <w:pStyle w:val="a"/>
        <w:rPr>
          <w:rFonts w:hint="cs"/>
          <w:rtl/>
        </w:rPr>
      </w:pPr>
    </w:p>
    <w:p w14:paraId="0B61FDA3" w14:textId="77777777" w:rsidR="00000000" w:rsidRDefault="00737B0C">
      <w:pPr>
        <w:pStyle w:val="a"/>
        <w:rPr>
          <w:rFonts w:hint="cs"/>
          <w:rtl/>
        </w:rPr>
      </w:pPr>
      <w:r>
        <w:rPr>
          <w:rFonts w:hint="cs"/>
          <w:rtl/>
        </w:rPr>
        <w:t>אשר להתפלגות הגיאוגרפית בתוך מערב-אירופה, יש לציין כי ר</w:t>
      </w:r>
      <w:r>
        <w:rPr>
          <w:rFonts w:hint="cs"/>
          <w:rtl/>
        </w:rPr>
        <w:t>וב ההתקפות התרחשו בבלגיה ובצרפת - 25 מתוך 31; וכן רוב האירועים האלימים התרחשו בשתי המדינות הללו ובבריטניה - 96 מתוך 147.</w:t>
      </w:r>
    </w:p>
    <w:p w14:paraId="494C184D" w14:textId="77777777" w:rsidR="00000000" w:rsidRDefault="00737B0C">
      <w:pPr>
        <w:pStyle w:val="a"/>
        <w:rPr>
          <w:rFonts w:hint="cs"/>
          <w:rtl/>
        </w:rPr>
      </w:pPr>
    </w:p>
    <w:p w14:paraId="074D23C2" w14:textId="77777777" w:rsidR="00000000" w:rsidRDefault="00737B0C">
      <w:pPr>
        <w:pStyle w:val="a"/>
        <w:rPr>
          <w:rFonts w:hint="cs"/>
          <w:rtl/>
        </w:rPr>
      </w:pPr>
      <w:r>
        <w:rPr>
          <w:rFonts w:hint="cs"/>
          <w:rtl/>
        </w:rPr>
        <w:t>בשנת 2001 התרחשו 50 התקפות ועוד 178 אירועים אלימים ברחבי העולם.</w:t>
      </w:r>
    </w:p>
    <w:p w14:paraId="35617E87" w14:textId="77777777" w:rsidR="00000000" w:rsidRDefault="00737B0C">
      <w:pPr>
        <w:pStyle w:val="a"/>
        <w:rPr>
          <w:rFonts w:hint="cs"/>
          <w:rtl/>
        </w:rPr>
      </w:pPr>
    </w:p>
    <w:p w14:paraId="783FCB98" w14:textId="77777777" w:rsidR="00000000" w:rsidRDefault="00737B0C">
      <w:pPr>
        <w:pStyle w:val="a"/>
        <w:rPr>
          <w:rFonts w:hint="cs"/>
          <w:rtl/>
        </w:rPr>
      </w:pPr>
      <w:r>
        <w:rPr>
          <w:rFonts w:hint="cs"/>
          <w:rtl/>
        </w:rPr>
        <w:t>הסטטיסטיקה הזאת הינה פרי המחקר של "המוסד על שם סטיבן רוט לחקר האנטישמ</w:t>
      </w:r>
      <w:r>
        <w:rPr>
          <w:rFonts w:hint="cs"/>
          <w:rtl/>
        </w:rPr>
        <w:t>יות והגזענות" באוניברסיטת תל-אביב.</w:t>
      </w:r>
    </w:p>
    <w:p w14:paraId="42727C28" w14:textId="77777777" w:rsidR="00000000" w:rsidRDefault="00737B0C">
      <w:pPr>
        <w:pStyle w:val="a"/>
        <w:rPr>
          <w:rFonts w:hint="cs"/>
          <w:rtl/>
        </w:rPr>
      </w:pPr>
    </w:p>
    <w:p w14:paraId="3D11E0C6" w14:textId="77777777" w:rsidR="00000000" w:rsidRDefault="00737B0C">
      <w:pPr>
        <w:pStyle w:val="Query"/>
        <w:jc w:val="center"/>
        <w:rPr>
          <w:rFonts w:hint="cs"/>
          <w:rtl/>
        </w:rPr>
      </w:pPr>
      <w:bookmarkStart w:id="965" w:name="CQ10736FI0010736T31_07_2003_00_20_03"/>
      <w:bookmarkStart w:id="966" w:name="_Toc47678262"/>
      <w:bookmarkStart w:id="967" w:name="_Toc47682156"/>
      <w:bookmarkStart w:id="968" w:name="_Toc47868556"/>
      <w:bookmarkStart w:id="969" w:name="_Toc47869612"/>
      <w:bookmarkStart w:id="970" w:name="_Toc47869822"/>
      <w:bookmarkStart w:id="971" w:name="_Toc47869966"/>
      <w:bookmarkStart w:id="972" w:name="_Toc49055821"/>
      <w:bookmarkEnd w:id="965"/>
      <w:r>
        <w:rPr>
          <w:rtl/>
        </w:rPr>
        <w:t>90. רצח סוחר יהודי בתוניס</w:t>
      </w:r>
      <w:r>
        <w:rPr>
          <w:rFonts w:hint="cs"/>
          <w:rtl/>
        </w:rPr>
        <w:t>יה</w:t>
      </w:r>
      <w:bookmarkEnd w:id="966"/>
      <w:bookmarkEnd w:id="967"/>
      <w:bookmarkEnd w:id="968"/>
      <w:bookmarkEnd w:id="969"/>
      <w:bookmarkEnd w:id="970"/>
      <w:bookmarkEnd w:id="971"/>
      <w:bookmarkEnd w:id="972"/>
    </w:p>
    <w:p w14:paraId="71E8E863" w14:textId="77777777" w:rsidR="00000000" w:rsidRDefault="00737B0C">
      <w:pPr>
        <w:pStyle w:val="a"/>
        <w:rPr>
          <w:rFonts w:hint="cs"/>
          <w:rtl/>
        </w:rPr>
      </w:pPr>
    </w:p>
    <w:p w14:paraId="0F2823B7" w14:textId="77777777" w:rsidR="00000000" w:rsidRDefault="00737B0C">
      <w:pPr>
        <w:pStyle w:val="a"/>
        <w:ind w:firstLine="0"/>
        <w:rPr>
          <w:bCs/>
          <w:u w:val="single"/>
        </w:rPr>
      </w:pPr>
      <w:bookmarkStart w:id="973" w:name="ESQ10736"/>
      <w:bookmarkEnd w:id="973"/>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11EEDFCD" w14:textId="77777777" w:rsidR="00000000" w:rsidRDefault="00737B0C">
      <w:pPr>
        <w:pStyle w:val="a"/>
        <w:ind w:firstLine="720"/>
      </w:pPr>
      <w:bookmarkStart w:id="974" w:name="TextBody4"/>
      <w:r>
        <w:rPr>
          <w:rtl/>
        </w:rPr>
        <w:t>ביום כ"ט באדר ב התשס"ג (2 באפריל 2003):</w:t>
      </w:r>
      <w:bookmarkEnd w:id="974"/>
    </w:p>
    <w:p w14:paraId="140C776B" w14:textId="77777777" w:rsidR="00000000" w:rsidRDefault="00737B0C">
      <w:pPr>
        <w:pStyle w:val="a"/>
        <w:rPr>
          <w:rFonts w:hint="cs"/>
        </w:rPr>
      </w:pPr>
    </w:p>
    <w:p w14:paraId="3D4E0356" w14:textId="77777777" w:rsidR="00000000" w:rsidRDefault="00737B0C">
      <w:pPr>
        <w:pStyle w:val="a"/>
        <w:ind w:firstLine="720"/>
        <w:rPr>
          <w:rFonts w:hint="cs"/>
          <w:rtl/>
        </w:rPr>
      </w:pPr>
      <w:r>
        <w:rPr>
          <w:rFonts w:hint="cs"/>
          <w:rtl/>
        </w:rPr>
        <w:t>פורסם ב"ידיעות אחרונות", כי</w:t>
      </w:r>
      <w:r>
        <w:rPr>
          <w:rtl/>
        </w:rPr>
        <w:t xml:space="preserve"> </w:t>
      </w:r>
      <w:r>
        <w:rPr>
          <w:rFonts w:hint="cs"/>
          <w:rtl/>
        </w:rPr>
        <w:t xml:space="preserve">סוחר </w:t>
      </w:r>
      <w:r>
        <w:rPr>
          <w:rtl/>
        </w:rPr>
        <w:t>יהודי תושב זרזיס שבתוניס</w:t>
      </w:r>
      <w:r>
        <w:rPr>
          <w:rFonts w:hint="cs"/>
          <w:rtl/>
        </w:rPr>
        <w:t>יה</w:t>
      </w:r>
      <w:r>
        <w:rPr>
          <w:rtl/>
        </w:rPr>
        <w:t xml:space="preserve"> נרצח בדקירות סכין ובמהלומות פט</w:t>
      </w:r>
      <w:r>
        <w:rPr>
          <w:rFonts w:hint="cs"/>
          <w:rtl/>
        </w:rPr>
        <w:t>י</w:t>
      </w:r>
      <w:r>
        <w:rPr>
          <w:rtl/>
        </w:rPr>
        <w:t>ש. בישראל העריכו כי מדוב</w:t>
      </w:r>
      <w:r>
        <w:rPr>
          <w:rtl/>
        </w:rPr>
        <w:t xml:space="preserve">ר ברצח על רקע אנטישימי. </w:t>
      </w:r>
    </w:p>
    <w:p w14:paraId="74E2CE4F" w14:textId="77777777" w:rsidR="00000000" w:rsidRDefault="00737B0C">
      <w:pPr>
        <w:pStyle w:val="a"/>
        <w:ind w:firstLine="720"/>
        <w:rPr>
          <w:rFonts w:hint="cs"/>
        </w:rPr>
      </w:pPr>
    </w:p>
    <w:p w14:paraId="3C11A542" w14:textId="77777777" w:rsidR="00000000" w:rsidRDefault="00737B0C">
      <w:pPr>
        <w:pStyle w:val="a"/>
        <w:ind w:firstLine="720"/>
      </w:pPr>
      <w:r>
        <w:rPr>
          <w:rFonts w:hint="cs"/>
          <w:rtl/>
        </w:rPr>
        <w:t>רצוני לשאול</w:t>
      </w:r>
      <w:r>
        <w:rPr>
          <w:rtl/>
        </w:rPr>
        <w:t>:</w:t>
      </w:r>
    </w:p>
    <w:p w14:paraId="0BFDB8DC" w14:textId="77777777" w:rsidR="00000000" w:rsidRDefault="00737B0C">
      <w:pPr>
        <w:pStyle w:val="a"/>
        <w:ind w:firstLine="720"/>
      </w:pPr>
    </w:p>
    <w:p w14:paraId="1FA98845" w14:textId="77777777" w:rsidR="00000000" w:rsidRDefault="00737B0C">
      <w:pPr>
        <w:pStyle w:val="a"/>
        <w:ind w:firstLine="720"/>
        <w:rPr>
          <w:rtl/>
        </w:rPr>
      </w:pPr>
      <w:r>
        <w:rPr>
          <w:rFonts w:hint="cs"/>
          <w:rtl/>
        </w:rPr>
        <w:t xml:space="preserve">1. </w:t>
      </w:r>
      <w:r>
        <w:rPr>
          <w:rtl/>
        </w:rPr>
        <w:t>האם ידוע</w:t>
      </w:r>
      <w:r>
        <w:rPr>
          <w:rFonts w:hint="cs"/>
          <w:rtl/>
        </w:rPr>
        <w:t>ה</w:t>
      </w:r>
      <w:r>
        <w:rPr>
          <w:rtl/>
        </w:rPr>
        <w:t xml:space="preserve"> עמדתה של משטרת ג'רבה </w:t>
      </w:r>
      <w:r>
        <w:rPr>
          <w:rFonts w:hint="cs"/>
          <w:rtl/>
        </w:rPr>
        <w:t>כ</w:t>
      </w:r>
      <w:r>
        <w:rPr>
          <w:rtl/>
        </w:rPr>
        <w:t>ל</w:t>
      </w:r>
      <w:r>
        <w:rPr>
          <w:rFonts w:hint="cs"/>
          <w:rtl/>
        </w:rPr>
        <w:t>פי ה</w:t>
      </w:r>
      <w:r>
        <w:rPr>
          <w:rtl/>
        </w:rPr>
        <w:t>רצח?</w:t>
      </w:r>
    </w:p>
    <w:p w14:paraId="45DD8952" w14:textId="77777777" w:rsidR="00000000" w:rsidRDefault="00737B0C">
      <w:pPr>
        <w:pStyle w:val="a"/>
        <w:ind w:firstLine="720"/>
        <w:rPr>
          <w:rtl/>
        </w:rPr>
      </w:pPr>
    </w:p>
    <w:p w14:paraId="5EE9E8DA" w14:textId="77777777" w:rsidR="00000000" w:rsidRDefault="00737B0C">
      <w:pPr>
        <w:pStyle w:val="a"/>
        <w:ind w:firstLine="720"/>
        <w:rPr>
          <w:rtl/>
        </w:rPr>
      </w:pPr>
      <w:r>
        <w:rPr>
          <w:rFonts w:hint="cs"/>
          <w:rtl/>
        </w:rPr>
        <w:t xml:space="preserve">2. </w:t>
      </w:r>
      <w:r>
        <w:rPr>
          <w:rtl/>
        </w:rPr>
        <w:t xml:space="preserve">מה עושים </w:t>
      </w:r>
      <w:r>
        <w:rPr>
          <w:rFonts w:hint="cs"/>
          <w:rtl/>
        </w:rPr>
        <w:t>נ</w:t>
      </w:r>
      <w:r>
        <w:rPr>
          <w:rtl/>
        </w:rPr>
        <w:t>ציגי משרד החוץ בעקבות הרצח?</w:t>
      </w:r>
    </w:p>
    <w:p w14:paraId="4E96D9C6" w14:textId="77777777" w:rsidR="00000000" w:rsidRDefault="00737B0C">
      <w:pPr>
        <w:pStyle w:val="a"/>
        <w:ind w:firstLine="720"/>
        <w:rPr>
          <w:rtl/>
        </w:rPr>
      </w:pPr>
    </w:p>
    <w:p w14:paraId="0C2D4DF6" w14:textId="77777777" w:rsidR="00000000" w:rsidRDefault="00737B0C">
      <w:pPr>
        <w:pStyle w:val="a"/>
        <w:ind w:firstLine="720"/>
        <w:rPr>
          <w:rtl/>
        </w:rPr>
      </w:pPr>
      <w:r>
        <w:rPr>
          <w:rFonts w:hint="cs"/>
          <w:rtl/>
        </w:rPr>
        <w:t xml:space="preserve">3. </w:t>
      </w:r>
      <w:r>
        <w:rPr>
          <w:rtl/>
        </w:rPr>
        <w:t xml:space="preserve">האם </w:t>
      </w:r>
      <w:r>
        <w:rPr>
          <w:rFonts w:hint="cs"/>
          <w:rtl/>
        </w:rPr>
        <w:t>משרדך מקיים</w:t>
      </w:r>
      <w:r>
        <w:rPr>
          <w:rtl/>
        </w:rPr>
        <w:t xml:space="preserve"> מגעים עם שלטונות תוניס</w:t>
      </w:r>
      <w:r>
        <w:rPr>
          <w:rFonts w:hint="cs"/>
          <w:rtl/>
        </w:rPr>
        <w:t>יה,</w:t>
      </w:r>
      <w:r>
        <w:rPr>
          <w:rtl/>
        </w:rPr>
        <w:t xml:space="preserve"> ואם כן </w:t>
      </w:r>
      <w:r>
        <w:rPr>
          <w:rFonts w:hint="eastAsia"/>
          <w:rtl/>
        </w:rPr>
        <w:t>–</w:t>
      </w:r>
      <w:r>
        <w:rPr>
          <w:rtl/>
        </w:rPr>
        <w:t xml:space="preserve"> מה </w:t>
      </w:r>
      <w:r>
        <w:rPr>
          <w:rFonts w:hint="cs"/>
          <w:rtl/>
        </w:rPr>
        <w:t xml:space="preserve">הם </w:t>
      </w:r>
      <w:r>
        <w:rPr>
          <w:rtl/>
        </w:rPr>
        <w:t>העלו?</w:t>
      </w:r>
    </w:p>
    <w:p w14:paraId="41147F5A" w14:textId="77777777" w:rsidR="00000000" w:rsidRDefault="00737B0C">
      <w:pPr>
        <w:pStyle w:val="a"/>
        <w:ind w:firstLine="720"/>
        <w:rPr>
          <w:rtl/>
        </w:rPr>
      </w:pPr>
    </w:p>
    <w:p w14:paraId="4A66873F" w14:textId="77777777" w:rsidR="00000000" w:rsidRDefault="00737B0C">
      <w:pPr>
        <w:pStyle w:val="a"/>
        <w:rPr>
          <w:rFonts w:hint="cs"/>
          <w:b/>
          <w:bCs/>
          <w:u w:val="single"/>
          <w:rtl/>
        </w:rPr>
      </w:pPr>
      <w:r>
        <w:rPr>
          <w:rFonts w:hint="cs"/>
          <w:b/>
          <w:bCs/>
          <w:u w:val="single"/>
          <w:rtl/>
        </w:rPr>
        <w:t>תשובת השר גדעון עזרא:</w:t>
      </w:r>
    </w:p>
    <w:p w14:paraId="5A5F56C6" w14:textId="77777777" w:rsidR="00000000" w:rsidRDefault="00737B0C">
      <w:pPr>
        <w:pStyle w:val="a"/>
        <w:rPr>
          <w:rFonts w:hint="cs"/>
          <w:b/>
          <w:rtl/>
        </w:rPr>
      </w:pPr>
      <w:r>
        <w:rPr>
          <w:rFonts w:hint="cs"/>
          <w:b/>
          <w:rtl/>
        </w:rPr>
        <w:t>(לא נקראה, נמסרה לפרוטוקול)</w:t>
      </w:r>
    </w:p>
    <w:p w14:paraId="1690D06F" w14:textId="77777777" w:rsidR="00000000" w:rsidRDefault="00737B0C">
      <w:pPr>
        <w:pStyle w:val="a"/>
        <w:rPr>
          <w:rFonts w:hint="cs"/>
          <w:rtl/>
        </w:rPr>
      </w:pPr>
    </w:p>
    <w:p w14:paraId="4C98F862" w14:textId="77777777" w:rsidR="00000000" w:rsidRDefault="00737B0C">
      <w:pPr>
        <w:pStyle w:val="a"/>
        <w:rPr>
          <w:rFonts w:hint="cs"/>
          <w:rtl/>
        </w:rPr>
      </w:pPr>
      <w:r>
        <w:rPr>
          <w:rFonts w:hint="cs"/>
          <w:rtl/>
        </w:rPr>
        <w:t>1</w:t>
      </w:r>
      <w:r>
        <w:rPr>
          <w:rtl/>
        </w:rPr>
        <w:t>—</w:t>
      </w:r>
      <w:r>
        <w:rPr>
          <w:rFonts w:hint="cs"/>
          <w:rtl/>
        </w:rPr>
        <w:t>3. מבירו</w:t>
      </w:r>
      <w:r>
        <w:rPr>
          <w:rFonts w:hint="cs"/>
          <w:rtl/>
        </w:rPr>
        <w:t>ר שערך משרד החוץ בנושא רצח הסוחר היהודי שלום פרץ בג'רבה-זרזיס מייד לאחר המקרה עולה, כי על-פי עמדת המשטרה המקומית בג'רבה ואנשי הקהיליה היהודית שם, ולפי כל הסימנים,  הרצח היה על רקע פלילי ועקב סכסוך בין עבריינים. למשרד החוץ נודע כי הרוצח נתפס על-ידי משטרת ג'</w:t>
      </w:r>
      <w:r>
        <w:rPr>
          <w:rFonts w:hint="cs"/>
          <w:rtl/>
        </w:rPr>
        <w:t>רבה ואף הודה במעשה.</w:t>
      </w:r>
    </w:p>
    <w:p w14:paraId="237D9B13" w14:textId="77777777" w:rsidR="00000000" w:rsidRDefault="00737B0C">
      <w:pPr>
        <w:pStyle w:val="a"/>
        <w:rPr>
          <w:rFonts w:hint="cs"/>
          <w:rtl/>
        </w:rPr>
      </w:pPr>
    </w:p>
    <w:p w14:paraId="24B2E8B8" w14:textId="77777777" w:rsidR="00000000" w:rsidRDefault="00737B0C">
      <w:pPr>
        <w:pStyle w:val="a"/>
        <w:rPr>
          <w:rFonts w:hint="cs"/>
          <w:rtl/>
        </w:rPr>
      </w:pPr>
      <w:r>
        <w:rPr>
          <w:rFonts w:hint="cs"/>
          <w:rtl/>
        </w:rPr>
        <w:t>בעניין זה כמו בנושאים אחרים, משרד החוץ מעביר לשלטונות תוניסיה דרך מגעיו</w:t>
      </w:r>
      <w:r>
        <w:rPr>
          <w:rtl/>
        </w:rPr>
        <w:t xml:space="preserve"> </w:t>
      </w:r>
      <w:r>
        <w:rPr>
          <w:rFonts w:hint="cs"/>
          <w:rtl/>
        </w:rPr>
        <w:t>את דאגתו התמידית והקבועה לביטחונם ולשלומם של חברי הקהילות היהודיות בתוניסיה ואת אחריותם לאי-פגיעה בהם, תהיה הסיבה אשר תהיה.</w:t>
      </w:r>
    </w:p>
    <w:p w14:paraId="7E9692E3" w14:textId="77777777" w:rsidR="00000000" w:rsidRDefault="00737B0C">
      <w:pPr>
        <w:pStyle w:val="a"/>
        <w:rPr>
          <w:rFonts w:hint="cs"/>
          <w:rtl/>
        </w:rPr>
      </w:pPr>
    </w:p>
    <w:p w14:paraId="718E0992" w14:textId="77777777" w:rsidR="00000000" w:rsidRDefault="00737B0C">
      <w:pPr>
        <w:pStyle w:val="Query"/>
        <w:jc w:val="center"/>
        <w:rPr>
          <w:rtl/>
        </w:rPr>
      </w:pPr>
      <w:bookmarkStart w:id="975" w:name="CQ11372FI0011372T31_07_2003_00_20_28"/>
      <w:bookmarkStart w:id="976" w:name="_Toc47678263"/>
      <w:bookmarkStart w:id="977" w:name="_Toc47682157"/>
      <w:bookmarkStart w:id="978" w:name="_Toc47868557"/>
      <w:bookmarkStart w:id="979" w:name="_Toc47869613"/>
      <w:bookmarkStart w:id="980" w:name="_Toc47869823"/>
      <w:bookmarkStart w:id="981" w:name="_Toc47869967"/>
      <w:bookmarkStart w:id="982" w:name="_Toc49055822"/>
      <w:bookmarkEnd w:id="975"/>
      <w:r>
        <w:rPr>
          <w:rtl/>
        </w:rPr>
        <w:t xml:space="preserve">143. חילול </w:t>
      </w:r>
      <w:r>
        <w:rPr>
          <w:rFonts w:hint="cs"/>
          <w:rtl/>
        </w:rPr>
        <w:t xml:space="preserve">בית-קברות יהודי </w:t>
      </w:r>
      <w:r>
        <w:rPr>
          <w:rtl/>
        </w:rPr>
        <w:t>בלונדון</w:t>
      </w:r>
      <w:bookmarkEnd w:id="976"/>
      <w:bookmarkEnd w:id="977"/>
      <w:bookmarkEnd w:id="978"/>
      <w:bookmarkEnd w:id="979"/>
      <w:bookmarkEnd w:id="980"/>
      <w:bookmarkEnd w:id="981"/>
      <w:bookmarkEnd w:id="982"/>
    </w:p>
    <w:p w14:paraId="711210A9" w14:textId="77777777" w:rsidR="00000000" w:rsidRDefault="00737B0C">
      <w:pPr>
        <w:pStyle w:val="a"/>
        <w:rPr>
          <w:rFonts w:hint="cs"/>
          <w:rtl/>
        </w:rPr>
      </w:pPr>
    </w:p>
    <w:p w14:paraId="5D160F84" w14:textId="77777777" w:rsidR="00000000" w:rsidRDefault="00737B0C">
      <w:pPr>
        <w:pStyle w:val="a"/>
        <w:ind w:firstLine="0"/>
        <w:rPr>
          <w:bCs/>
          <w:u w:val="single"/>
        </w:rPr>
      </w:pPr>
      <w:bookmarkStart w:id="983" w:name="ESQ11372"/>
      <w:bookmarkEnd w:id="983"/>
      <w:r>
        <w:rPr>
          <w:bCs/>
          <w:u w:val="single"/>
          <w:rtl/>
        </w:rPr>
        <w:t>חב</w:t>
      </w:r>
      <w:r>
        <w:rPr>
          <w:bCs/>
          <w:u w:val="single"/>
          <w:rtl/>
        </w:rPr>
        <w:t>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325E18FD" w14:textId="77777777" w:rsidR="00000000" w:rsidRDefault="00737B0C">
      <w:pPr>
        <w:pStyle w:val="a"/>
        <w:ind w:firstLine="720"/>
      </w:pPr>
      <w:r>
        <w:rPr>
          <w:rtl/>
        </w:rPr>
        <w:t>ביום י"ט באייר התשס"ג (21 במאי 2003):</w:t>
      </w:r>
    </w:p>
    <w:p w14:paraId="5EF17A2D" w14:textId="77777777" w:rsidR="00000000" w:rsidRDefault="00737B0C">
      <w:pPr>
        <w:pStyle w:val="a"/>
        <w:rPr>
          <w:rFonts w:hint="cs"/>
        </w:rPr>
      </w:pPr>
    </w:p>
    <w:p w14:paraId="70E8E923" w14:textId="77777777" w:rsidR="00000000" w:rsidRDefault="00737B0C">
      <w:pPr>
        <w:pStyle w:val="a"/>
        <w:ind w:firstLine="720"/>
      </w:pPr>
      <w:r>
        <w:rPr>
          <w:rFonts w:hint="cs"/>
          <w:rtl/>
        </w:rPr>
        <w:t xml:space="preserve">פורסם ב"הארץ" כי </w:t>
      </w:r>
      <w:r>
        <w:rPr>
          <w:rtl/>
        </w:rPr>
        <w:t>משטרת לונדון עצרה שלושה בני</w:t>
      </w:r>
      <w:r>
        <w:rPr>
          <w:rFonts w:hint="cs"/>
          <w:rtl/>
        </w:rPr>
        <w:t>-</w:t>
      </w:r>
      <w:r>
        <w:rPr>
          <w:rtl/>
        </w:rPr>
        <w:t>נוער החשודים בניתוץ 386 מצבות בבית-קברות יהודי בלונדון</w:t>
      </w:r>
      <w:r>
        <w:rPr>
          <w:rFonts w:hint="cs"/>
          <w:rtl/>
        </w:rPr>
        <w:t>.</w:t>
      </w:r>
      <w:r>
        <w:rPr>
          <w:rtl/>
        </w:rPr>
        <w:t xml:space="preserve"> </w:t>
      </w:r>
    </w:p>
    <w:p w14:paraId="3244C6EC" w14:textId="77777777" w:rsidR="00000000" w:rsidRDefault="00737B0C">
      <w:pPr>
        <w:pStyle w:val="a"/>
        <w:ind w:firstLine="720"/>
      </w:pPr>
    </w:p>
    <w:p w14:paraId="13901218" w14:textId="77777777" w:rsidR="00000000" w:rsidRDefault="00737B0C">
      <w:pPr>
        <w:pStyle w:val="a"/>
        <w:ind w:firstLine="720"/>
      </w:pPr>
      <w:r>
        <w:rPr>
          <w:rFonts w:hint="cs"/>
          <w:rtl/>
        </w:rPr>
        <w:t>רצוני לשאול</w:t>
      </w:r>
      <w:r>
        <w:rPr>
          <w:rtl/>
        </w:rPr>
        <w:t>:</w:t>
      </w:r>
    </w:p>
    <w:p w14:paraId="1912EBB4" w14:textId="77777777" w:rsidR="00000000" w:rsidRDefault="00737B0C">
      <w:pPr>
        <w:pStyle w:val="a"/>
        <w:ind w:firstLine="720"/>
      </w:pPr>
    </w:p>
    <w:p w14:paraId="05E908B9" w14:textId="77777777" w:rsidR="00000000" w:rsidRDefault="00737B0C">
      <w:pPr>
        <w:pStyle w:val="a"/>
        <w:ind w:firstLine="720"/>
        <w:rPr>
          <w:rtl/>
        </w:rPr>
      </w:pPr>
      <w:r>
        <w:rPr>
          <w:rFonts w:hint="cs"/>
          <w:rtl/>
        </w:rPr>
        <w:t xml:space="preserve">1. </w:t>
      </w:r>
      <w:r>
        <w:rPr>
          <w:rtl/>
        </w:rPr>
        <w:t xml:space="preserve">האם </w:t>
      </w:r>
      <w:r>
        <w:rPr>
          <w:rFonts w:hint="cs"/>
          <w:rtl/>
        </w:rPr>
        <w:t xml:space="preserve">היו </w:t>
      </w:r>
      <w:r>
        <w:rPr>
          <w:rtl/>
        </w:rPr>
        <w:t>נציגי משרד החוץ בקשר עם גורמים בלונדון במקרה אנטישמי זה?</w:t>
      </w:r>
    </w:p>
    <w:p w14:paraId="58005AC0" w14:textId="77777777" w:rsidR="00000000" w:rsidRDefault="00737B0C">
      <w:pPr>
        <w:pStyle w:val="a"/>
        <w:ind w:firstLine="720"/>
        <w:rPr>
          <w:rtl/>
        </w:rPr>
      </w:pPr>
    </w:p>
    <w:p w14:paraId="20A664C6" w14:textId="77777777" w:rsidR="00000000" w:rsidRDefault="00737B0C">
      <w:pPr>
        <w:pStyle w:val="a"/>
        <w:ind w:firstLine="720"/>
        <w:rPr>
          <w:rtl/>
        </w:rPr>
      </w:pPr>
      <w:r>
        <w:rPr>
          <w:rFonts w:hint="cs"/>
          <w:rtl/>
        </w:rPr>
        <w:t xml:space="preserve">2. </w:t>
      </w:r>
      <w:r>
        <w:rPr>
          <w:rtl/>
        </w:rPr>
        <w:t>כמה אירועים אנטישמיים נרשמו בשנתיים האחרונות</w:t>
      </w:r>
      <w:r>
        <w:rPr>
          <w:rFonts w:hint="cs"/>
          <w:rtl/>
        </w:rPr>
        <w:t xml:space="preserve"> בבריטניה</w:t>
      </w:r>
      <w:r>
        <w:rPr>
          <w:rtl/>
        </w:rPr>
        <w:t>, ומה פעל משרדך בנושא?</w:t>
      </w:r>
    </w:p>
    <w:p w14:paraId="2A74BE6C" w14:textId="77777777" w:rsidR="00000000" w:rsidRDefault="00737B0C">
      <w:pPr>
        <w:pStyle w:val="a"/>
        <w:ind w:firstLine="720"/>
        <w:rPr>
          <w:rtl/>
        </w:rPr>
      </w:pPr>
    </w:p>
    <w:p w14:paraId="5BB9FB71" w14:textId="77777777" w:rsidR="00000000" w:rsidRDefault="00737B0C">
      <w:pPr>
        <w:pStyle w:val="a"/>
        <w:ind w:firstLine="0"/>
        <w:rPr>
          <w:b/>
        </w:rPr>
      </w:pPr>
      <w:r>
        <w:rPr>
          <w:rFonts w:hint="eastAsia"/>
          <w:b/>
          <w:bCs/>
          <w:u w:val="single"/>
          <w:rtl/>
        </w:rPr>
        <w:t>תשובת</w:t>
      </w:r>
      <w:r>
        <w:rPr>
          <w:b/>
          <w:bCs/>
          <w:u w:val="single"/>
          <w:rtl/>
        </w:rPr>
        <w:t xml:space="preserve"> השר גדעון עזרא:</w:t>
      </w:r>
    </w:p>
    <w:p w14:paraId="08EFFF76" w14:textId="77777777" w:rsidR="00000000" w:rsidRDefault="00737B0C">
      <w:pPr>
        <w:pStyle w:val="a"/>
        <w:ind w:firstLine="0"/>
        <w:rPr>
          <w:b/>
          <w:rtl/>
        </w:rPr>
      </w:pPr>
      <w:r>
        <w:rPr>
          <w:b/>
          <w:rtl/>
        </w:rPr>
        <w:t xml:space="preserve">(לא נקראה, נמסרה </w:t>
      </w:r>
      <w:r>
        <w:rPr>
          <w:rFonts w:hint="eastAsia"/>
          <w:b/>
          <w:rtl/>
        </w:rPr>
        <w:t>לפרוטוקול</w:t>
      </w:r>
      <w:r>
        <w:rPr>
          <w:b/>
          <w:rtl/>
        </w:rPr>
        <w:t>)</w:t>
      </w:r>
    </w:p>
    <w:p w14:paraId="7A280A6F" w14:textId="77777777" w:rsidR="00000000" w:rsidRDefault="00737B0C">
      <w:pPr>
        <w:pStyle w:val="a"/>
        <w:rPr>
          <w:rFonts w:hint="cs"/>
          <w:rtl/>
        </w:rPr>
      </w:pPr>
    </w:p>
    <w:p w14:paraId="6D2549D8" w14:textId="77777777" w:rsidR="00000000" w:rsidRDefault="00737B0C">
      <w:pPr>
        <w:pStyle w:val="a"/>
        <w:rPr>
          <w:rFonts w:hint="cs"/>
          <w:rtl/>
        </w:rPr>
      </w:pPr>
      <w:r>
        <w:rPr>
          <w:rFonts w:hint="cs"/>
          <w:rtl/>
        </w:rPr>
        <w:t>1. אירוע חמור זה הינו חריג בחומרתו. עד כה לא היה חילול בית-קברות יהודי בבריטניה בהיקף כזה. אנשי השגרירות היו והינם בקשר מתמ</w:t>
      </w:r>
      <w:r>
        <w:rPr>
          <w:rFonts w:hint="cs"/>
          <w:rtl/>
        </w:rPr>
        <w:t xml:space="preserve">יד, רצוף ויזום עם מנהיגות הקהילה בכלל ועם "ועד הביטחון" של הקהילה בפרט. במקרה זה, נציג משרד החוץ היה בקשר עם הלשכה של הרב הראשי של בריטניה, היות שמדובר באתר הנמצא תחת פיקוחה של הרבנות. מדובר באירוע אשר נמצא בטיפולה של הקהילה מול גורמי אכיפת החוק בבריטניה. </w:t>
      </w:r>
      <w:r>
        <w:rPr>
          <w:rFonts w:hint="cs"/>
          <w:rtl/>
        </w:rPr>
        <w:t>אנשי השגרירות נמצאים גם בקשר מתמיד עם גופים הנאבקים באנטישמיות ומאגדים בתוכם דמויות ציבוריות ואנשי פרלמנט, לאו דווקא יהודים. השלטונות מבינים כי אנו עוקבים אחרי אירועים כאלה בדאגה.</w:t>
      </w:r>
    </w:p>
    <w:p w14:paraId="4A8ED7AF" w14:textId="77777777" w:rsidR="00000000" w:rsidRDefault="00737B0C">
      <w:pPr>
        <w:pStyle w:val="a"/>
        <w:rPr>
          <w:rFonts w:hint="cs"/>
          <w:rtl/>
        </w:rPr>
      </w:pPr>
    </w:p>
    <w:p w14:paraId="64F523EC" w14:textId="77777777" w:rsidR="00000000" w:rsidRDefault="00737B0C">
      <w:pPr>
        <w:pStyle w:val="a"/>
        <w:rPr>
          <w:rFonts w:hint="cs"/>
          <w:rtl/>
        </w:rPr>
      </w:pPr>
      <w:r>
        <w:rPr>
          <w:rFonts w:hint="cs"/>
          <w:rtl/>
        </w:rPr>
        <w:t>מבדיקה שערכנו עולה, כי עד כה נעצרו שמונה נערים אשר שוחררו בערבות. טרם הוגשו</w:t>
      </w:r>
      <w:r>
        <w:rPr>
          <w:rFonts w:hint="cs"/>
          <w:rtl/>
        </w:rPr>
        <w:t xml:space="preserve"> כתבי אישום. החקירה עדיין נמשכת. </w:t>
      </w:r>
    </w:p>
    <w:p w14:paraId="2B6FFC49" w14:textId="77777777" w:rsidR="00000000" w:rsidRDefault="00737B0C">
      <w:pPr>
        <w:pStyle w:val="a"/>
        <w:rPr>
          <w:rFonts w:hint="cs"/>
          <w:rtl/>
        </w:rPr>
      </w:pPr>
    </w:p>
    <w:p w14:paraId="022E5769" w14:textId="77777777" w:rsidR="00000000" w:rsidRDefault="00737B0C">
      <w:pPr>
        <w:pStyle w:val="a"/>
        <w:rPr>
          <w:rFonts w:hint="cs"/>
          <w:rtl/>
        </w:rPr>
      </w:pPr>
      <w:r>
        <w:rPr>
          <w:rFonts w:hint="cs"/>
          <w:rtl/>
        </w:rPr>
        <w:t>2. בדיווחי "ועד הביטחון" של הקהילה נרשמו 89 אירועים אנטישמיים ברבעון הראשון של 2003. בשנת 2002 נרשמו 350 אירועים, ובשנת 2001 נרשמו 310 אירועים.</w:t>
      </w:r>
    </w:p>
    <w:p w14:paraId="46DC1748" w14:textId="77777777" w:rsidR="00000000" w:rsidRDefault="00737B0C">
      <w:pPr>
        <w:pStyle w:val="a"/>
        <w:rPr>
          <w:rFonts w:hint="cs"/>
          <w:rtl/>
        </w:rPr>
      </w:pPr>
    </w:p>
    <w:p w14:paraId="04761195" w14:textId="77777777" w:rsidR="00000000" w:rsidRDefault="00737B0C">
      <w:pPr>
        <w:pStyle w:val="Query"/>
        <w:jc w:val="center"/>
        <w:rPr>
          <w:rtl/>
        </w:rPr>
      </w:pPr>
      <w:bookmarkStart w:id="984" w:name="CQ11531FI0011531T31_07_2003_00_21_03"/>
      <w:bookmarkStart w:id="985" w:name="_Toc47678264"/>
      <w:bookmarkStart w:id="986" w:name="_Toc47682158"/>
      <w:bookmarkStart w:id="987" w:name="_Toc47868558"/>
      <w:bookmarkStart w:id="988" w:name="_Toc47869614"/>
      <w:bookmarkStart w:id="989" w:name="_Toc47869824"/>
      <w:bookmarkStart w:id="990" w:name="_Toc47869968"/>
      <w:bookmarkStart w:id="991" w:name="_Toc49055823"/>
      <w:bookmarkEnd w:id="984"/>
      <w:r>
        <w:rPr>
          <w:rtl/>
        </w:rPr>
        <w:t>162. פיצוץ המנהרות ברפיח</w:t>
      </w:r>
      <w:bookmarkEnd w:id="985"/>
      <w:bookmarkEnd w:id="986"/>
      <w:bookmarkEnd w:id="987"/>
      <w:bookmarkEnd w:id="988"/>
      <w:bookmarkEnd w:id="989"/>
      <w:bookmarkEnd w:id="990"/>
      <w:bookmarkEnd w:id="991"/>
    </w:p>
    <w:p w14:paraId="408D453D" w14:textId="77777777" w:rsidR="00000000" w:rsidRDefault="00737B0C">
      <w:pPr>
        <w:pStyle w:val="a"/>
        <w:rPr>
          <w:rFonts w:hint="cs"/>
          <w:rtl/>
        </w:rPr>
      </w:pPr>
    </w:p>
    <w:p w14:paraId="06A61346" w14:textId="77777777" w:rsidR="00000000" w:rsidRDefault="00737B0C">
      <w:pPr>
        <w:pStyle w:val="a"/>
        <w:ind w:firstLine="0"/>
        <w:rPr>
          <w:bCs/>
          <w:u w:val="single"/>
        </w:rPr>
      </w:pPr>
      <w:bookmarkStart w:id="992" w:name="ESQ11531"/>
      <w:bookmarkEnd w:id="992"/>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C3E1D4D" w14:textId="77777777" w:rsidR="00000000" w:rsidRDefault="00737B0C">
      <w:pPr>
        <w:pStyle w:val="a"/>
        <w:ind w:firstLine="720"/>
      </w:pPr>
      <w:r>
        <w:rPr>
          <w:rtl/>
        </w:rPr>
        <w:t>ביום כ"ו באייר</w:t>
      </w:r>
      <w:r>
        <w:rPr>
          <w:rtl/>
        </w:rPr>
        <w:t xml:space="preserve"> התשס"ג (28 במאי 2003):</w:t>
      </w:r>
    </w:p>
    <w:p w14:paraId="65F6E7A4" w14:textId="77777777" w:rsidR="00000000" w:rsidRDefault="00737B0C">
      <w:pPr>
        <w:pStyle w:val="a"/>
        <w:rPr>
          <w:rFonts w:hint="cs"/>
          <w:rtl/>
        </w:rPr>
      </w:pPr>
    </w:p>
    <w:p w14:paraId="4C216228" w14:textId="77777777" w:rsidR="00000000" w:rsidRDefault="00737B0C">
      <w:pPr>
        <w:pStyle w:val="a"/>
        <w:ind w:firstLine="720"/>
      </w:pPr>
      <w:r>
        <w:rPr>
          <w:rtl/>
        </w:rPr>
        <w:t xml:space="preserve">מדי פעם אנו מתוודעים למציאת מנהרות נוספות </w:t>
      </w:r>
      <w:r>
        <w:rPr>
          <w:rFonts w:hint="cs"/>
          <w:rtl/>
        </w:rPr>
        <w:t xml:space="preserve">ברפיח </w:t>
      </w:r>
      <w:r>
        <w:rPr>
          <w:rtl/>
        </w:rPr>
        <w:t xml:space="preserve">שמקשרות את ישראל </w:t>
      </w:r>
      <w:r>
        <w:rPr>
          <w:rFonts w:hint="cs"/>
          <w:rtl/>
        </w:rPr>
        <w:t>ל</w:t>
      </w:r>
      <w:r>
        <w:rPr>
          <w:rtl/>
        </w:rPr>
        <w:t xml:space="preserve">מצרים </w:t>
      </w:r>
      <w:r>
        <w:rPr>
          <w:rFonts w:hint="cs"/>
          <w:rtl/>
        </w:rPr>
        <w:t>ו</w:t>
      </w:r>
      <w:r>
        <w:rPr>
          <w:rtl/>
        </w:rPr>
        <w:t xml:space="preserve">מזיקות לישראל </w:t>
      </w:r>
      <w:r>
        <w:rPr>
          <w:rFonts w:hint="cs"/>
          <w:rtl/>
        </w:rPr>
        <w:t>מההיבט הביטחוני והכלכלי</w:t>
      </w:r>
      <w:r>
        <w:rPr>
          <w:rtl/>
        </w:rPr>
        <w:t xml:space="preserve">. ישראל </w:t>
      </w:r>
      <w:r>
        <w:rPr>
          <w:rFonts w:hint="cs"/>
          <w:rtl/>
        </w:rPr>
        <w:t xml:space="preserve">מפוצצת את </w:t>
      </w:r>
      <w:r>
        <w:rPr>
          <w:rtl/>
        </w:rPr>
        <w:t xml:space="preserve">המנהרות </w:t>
      </w:r>
      <w:r>
        <w:rPr>
          <w:rFonts w:hint="cs"/>
          <w:rtl/>
        </w:rPr>
        <w:t>אך אינה נוקטת</w:t>
      </w:r>
      <w:r>
        <w:rPr>
          <w:rtl/>
        </w:rPr>
        <w:t xml:space="preserve"> דרכים ד</w:t>
      </w:r>
      <w:r>
        <w:rPr>
          <w:rFonts w:hint="cs"/>
          <w:rtl/>
        </w:rPr>
        <w:t>י</w:t>
      </w:r>
      <w:r>
        <w:rPr>
          <w:rtl/>
        </w:rPr>
        <w:t>פלומטיות</w:t>
      </w:r>
      <w:r>
        <w:rPr>
          <w:rFonts w:hint="cs"/>
          <w:rtl/>
        </w:rPr>
        <w:t>,</w:t>
      </w:r>
      <w:r>
        <w:rPr>
          <w:rtl/>
        </w:rPr>
        <w:t xml:space="preserve"> כגון </w:t>
      </w:r>
      <w:r>
        <w:rPr>
          <w:rFonts w:hint="cs"/>
          <w:rtl/>
        </w:rPr>
        <w:t xml:space="preserve">דרישה </w:t>
      </w:r>
      <w:r>
        <w:rPr>
          <w:rtl/>
        </w:rPr>
        <w:t xml:space="preserve">ממשלת מצרים </w:t>
      </w:r>
      <w:r>
        <w:rPr>
          <w:rFonts w:hint="cs"/>
          <w:rtl/>
        </w:rPr>
        <w:t xml:space="preserve">לפעול </w:t>
      </w:r>
      <w:r>
        <w:rPr>
          <w:rtl/>
        </w:rPr>
        <w:t>בתחום שליטתה.</w:t>
      </w:r>
    </w:p>
    <w:p w14:paraId="37BF81BB" w14:textId="77777777" w:rsidR="00000000" w:rsidRDefault="00737B0C">
      <w:pPr>
        <w:pStyle w:val="a"/>
        <w:ind w:firstLine="720"/>
      </w:pPr>
    </w:p>
    <w:p w14:paraId="48E0BDAC" w14:textId="77777777" w:rsidR="00000000" w:rsidRDefault="00737B0C">
      <w:pPr>
        <w:pStyle w:val="a"/>
        <w:ind w:firstLine="720"/>
      </w:pPr>
      <w:r>
        <w:rPr>
          <w:rFonts w:hint="cs"/>
          <w:rtl/>
        </w:rPr>
        <w:t>רצוני לשאול</w:t>
      </w:r>
      <w:r>
        <w:rPr>
          <w:rtl/>
        </w:rPr>
        <w:t>:</w:t>
      </w:r>
    </w:p>
    <w:p w14:paraId="70D9480C" w14:textId="77777777" w:rsidR="00000000" w:rsidRDefault="00737B0C">
      <w:pPr>
        <w:pStyle w:val="a"/>
        <w:ind w:firstLine="720"/>
      </w:pPr>
    </w:p>
    <w:p w14:paraId="5AADE905" w14:textId="77777777" w:rsidR="00000000" w:rsidRDefault="00737B0C">
      <w:pPr>
        <w:pStyle w:val="a"/>
        <w:ind w:firstLine="720"/>
        <w:rPr>
          <w:rFonts w:hint="cs"/>
          <w:rtl/>
        </w:rPr>
      </w:pPr>
      <w:r>
        <w:rPr>
          <w:rFonts w:hint="cs"/>
          <w:rtl/>
        </w:rPr>
        <w:t xml:space="preserve">1. </w:t>
      </w:r>
      <w:r>
        <w:rPr>
          <w:rtl/>
        </w:rPr>
        <w:t>הא</w:t>
      </w:r>
      <w:r>
        <w:rPr>
          <w:rtl/>
        </w:rPr>
        <w:t xml:space="preserve">ם </w:t>
      </w:r>
      <w:r>
        <w:rPr>
          <w:rFonts w:hint="cs"/>
          <w:rtl/>
        </w:rPr>
        <w:t>הידיעות</w:t>
      </w:r>
      <w:r>
        <w:rPr>
          <w:rtl/>
        </w:rPr>
        <w:t xml:space="preserve"> </w:t>
      </w:r>
      <w:r>
        <w:rPr>
          <w:rFonts w:hint="cs"/>
          <w:rtl/>
        </w:rPr>
        <w:t>ה</w:t>
      </w:r>
      <w:r>
        <w:rPr>
          <w:rtl/>
        </w:rPr>
        <w:t xml:space="preserve">אלו נכונות, </w:t>
      </w:r>
      <w:r>
        <w:rPr>
          <w:rFonts w:hint="cs"/>
          <w:rtl/>
        </w:rPr>
        <w:t xml:space="preserve">ואם כן </w:t>
      </w:r>
      <w:r>
        <w:rPr>
          <w:rFonts w:hint="eastAsia"/>
          <w:rtl/>
        </w:rPr>
        <w:t>–</w:t>
      </w:r>
      <w:r>
        <w:rPr>
          <w:rFonts w:hint="cs"/>
          <w:rtl/>
        </w:rPr>
        <w:t xml:space="preserve"> </w:t>
      </w:r>
      <w:r>
        <w:rPr>
          <w:rtl/>
        </w:rPr>
        <w:t>מדוע</w:t>
      </w:r>
      <w:r>
        <w:rPr>
          <w:rFonts w:hint="cs"/>
          <w:rtl/>
        </w:rPr>
        <w:t>?</w:t>
      </w:r>
    </w:p>
    <w:p w14:paraId="5CD15DF9" w14:textId="77777777" w:rsidR="00000000" w:rsidRDefault="00737B0C">
      <w:pPr>
        <w:pStyle w:val="a"/>
        <w:ind w:firstLine="720"/>
        <w:rPr>
          <w:rtl/>
        </w:rPr>
      </w:pPr>
    </w:p>
    <w:p w14:paraId="670F0EA5" w14:textId="77777777" w:rsidR="00000000" w:rsidRDefault="00737B0C">
      <w:pPr>
        <w:pStyle w:val="a"/>
        <w:ind w:firstLine="720"/>
        <w:rPr>
          <w:rFonts w:hint="cs"/>
          <w:rtl/>
        </w:rPr>
      </w:pPr>
      <w:r>
        <w:rPr>
          <w:rFonts w:hint="cs"/>
          <w:rtl/>
        </w:rPr>
        <w:t>2. כיצד יפעל</w:t>
      </w:r>
      <w:r>
        <w:rPr>
          <w:rtl/>
        </w:rPr>
        <w:t xml:space="preserve"> משרדך בנדון</w:t>
      </w:r>
      <w:r>
        <w:rPr>
          <w:rFonts w:hint="cs"/>
          <w:rtl/>
        </w:rPr>
        <w:t>?</w:t>
      </w:r>
    </w:p>
    <w:p w14:paraId="47B1AD14" w14:textId="77777777" w:rsidR="00000000" w:rsidRDefault="00737B0C">
      <w:pPr>
        <w:pStyle w:val="a"/>
        <w:ind w:firstLine="720"/>
        <w:rPr>
          <w:rtl/>
        </w:rPr>
      </w:pPr>
    </w:p>
    <w:p w14:paraId="0649A9A4" w14:textId="77777777" w:rsidR="00000000" w:rsidRDefault="00737B0C">
      <w:pPr>
        <w:pStyle w:val="a"/>
        <w:ind w:firstLine="720"/>
        <w:rPr>
          <w:rFonts w:hint="cs"/>
          <w:rtl/>
        </w:rPr>
      </w:pPr>
      <w:r>
        <w:rPr>
          <w:rFonts w:hint="cs"/>
          <w:rtl/>
        </w:rPr>
        <w:t xml:space="preserve">3. מה היא הערכת משרדך לגבי היעילות של פעילות דיפלומטית </w:t>
      </w:r>
      <w:r>
        <w:rPr>
          <w:rtl/>
        </w:rPr>
        <w:t xml:space="preserve">הדדית </w:t>
      </w:r>
      <w:r>
        <w:rPr>
          <w:rFonts w:hint="cs"/>
          <w:rtl/>
        </w:rPr>
        <w:t>בשני</w:t>
      </w:r>
      <w:r>
        <w:rPr>
          <w:rtl/>
        </w:rPr>
        <w:t xml:space="preserve"> עברי הגבול</w:t>
      </w:r>
      <w:r>
        <w:rPr>
          <w:rFonts w:hint="cs"/>
          <w:rtl/>
        </w:rPr>
        <w:t>?</w:t>
      </w:r>
    </w:p>
    <w:p w14:paraId="52FDB618" w14:textId="77777777" w:rsidR="00000000" w:rsidRDefault="00737B0C">
      <w:pPr>
        <w:pStyle w:val="a"/>
        <w:ind w:firstLine="720"/>
        <w:rPr>
          <w:rFonts w:hint="cs"/>
          <w:rtl/>
        </w:rPr>
      </w:pPr>
    </w:p>
    <w:p w14:paraId="6A3F956D" w14:textId="77777777" w:rsidR="00000000" w:rsidRDefault="00737B0C">
      <w:pPr>
        <w:pStyle w:val="a"/>
        <w:ind w:firstLine="0"/>
        <w:rPr>
          <w:rFonts w:hint="cs"/>
          <w:b/>
          <w:bCs/>
          <w:u w:val="single"/>
          <w:rtl/>
        </w:rPr>
      </w:pPr>
      <w:r>
        <w:rPr>
          <w:rFonts w:hint="cs"/>
          <w:b/>
          <w:bCs/>
          <w:u w:val="single"/>
          <w:rtl/>
        </w:rPr>
        <w:t>תשובת השר גדעון עזרא:</w:t>
      </w:r>
    </w:p>
    <w:p w14:paraId="24546738" w14:textId="77777777" w:rsidR="00000000" w:rsidRDefault="00737B0C">
      <w:pPr>
        <w:pStyle w:val="a"/>
        <w:ind w:firstLine="0"/>
        <w:rPr>
          <w:rFonts w:hint="cs"/>
          <w:rtl/>
        </w:rPr>
      </w:pPr>
      <w:r>
        <w:rPr>
          <w:rFonts w:hint="cs"/>
          <w:rtl/>
        </w:rPr>
        <w:t>(לא נקראה, נמסרה לפרוטוקול)</w:t>
      </w:r>
    </w:p>
    <w:p w14:paraId="5508830B" w14:textId="77777777" w:rsidR="00000000" w:rsidRDefault="00737B0C">
      <w:pPr>
        <w:pStyle w:val="a"/>
        <w:rPr>
          <w:rFonts w:hint="cs"/>
          <w:rtl/>
        </w:rPr>
      </w:pPr>
      <w:r>
        <w:rPr>
          <w:rFonts w:hint="cs"/>
          <w:rtl/>
        </w:rPr>
        <w:tab/>
      </w:r>
    </w:p>
    <w:p w14:paraId="42982393" w14:textId="77777777" w:rsidR="00000000" w:rsidRDefault="00737B0C">
      <w:pPr>
        <w:pStyle w:val="a"/>
        <w:rPr>
          <w:rFonts w:hint="cs"/>
          <w:rtl/>
        </w:rPr>
      </w:pPr>
      <w:r>
        <w:rPr>
          <w:rFonts w:hint="cs"/>
          <w:rtl/>
        </w:rPr>
        <w:t>1-3. סוגיית המנהרות בגבול ישראל-מצרים, ככל ענייני שיתוף הפע</w:t>
      </w:r>
      <w:r>
        <w:rPr>
          <w:rFonts w:hint="cs"/>
          <w:rtl/>
        </w:rPr>
        <w:t>ולה הביטחוני בין ישראל לבין מצרים, נמצאת בתחום אחריותן של יחידות הקישור הצבאי הישראלית והמצרית, המקיימות קשרים שוטפים.</w:t>
      </w:r>
    </w:p>
    <w:p w14:paraId="61998B6D" w14:textId="77777777" w:rsidR="00000000" w:rsidRDefault="00737B0C">
      <w:pPr>
        <w:pStyle w:val="a"/>
        <w:ind w:firstLine="0"/>
        <w:rPr>
          <w:rFonts w:hint="cs"/>
          <w:rtl/>
        </w:rPr>
      </w:pPr>
      <w:r>
        <w:rPr>
          <w:rFonts w:hint="cs"/>
          <w:rtl/>
        </w:rPr>
        <w:t xml:space="preserve">משרד החוץ מתואם עם גורמים צבאיים אלה. אנשי מחלקת מצרים והשגרירות בקהיר נוטלים חלק במפגשי הקישור החצי-שנתיים, שבהם נדונה, בין השאר, בעיית </w:t>
      </w:r>
      <w:r>
        <w:rPr>
          <w:rFonts w:hint="cs"/>
          <w:rtl/>
        </w:rPr>
        <w:t>הטיפול במנהרות המשמשות להברחות. בשיחות אלה מצרים נדרשת להפגין נחישות רבה יותר בפעילותה לחשיפת המנהרות ולהריסתן, בצד המצרי של הגבול.</w:t>
      </w:r>
    </w:p>
    <w:p w14:paraId="5A86CA4F" w14:textId="77777777" w:rsidR="00000000" w:rsidRDefault="00737B0C">
      <w:pPr>
        <w:pStyle w:val="a"/>
        <w:rPr>
          <w:rFonts w:hint="cs"/>
          <w:rtl/>
        </w:rPr>
      </w:pPr>
    </w:p>
    <w:p w14:paraId="000C2041" w14:textId="77777777" w:rsidR="00000000" w:rsidRDefault="00737B0C">
      <w:pPr>
        <w:pStyle w:val="a"/>
        <w:rPr>
          <w:rFonts w:hint="cs"/>
          <w:rtl/>
        </w:rPr>
      </w:pPr>
      <w:r>
        <w:rPr>
          <w:rFonts w:hint="cs"/>
          <w:rtl/>
        </w:rPr>
        <w:t>כך, במפגש הקישור האחרון, במאי 2003, העלה מנהל מחלקת מצרים את סוגיית המנהרות בפני מפקד יחידת הקישור המצרית, הגנרל גובאשי. הנ</w:t>
      </w:r>
      <w:r>
        <w:rPr>
          <w:rFonts w:hint="cs"/>
          <w:rtl/>
        </w:rPr>
        <w:t>ושא נדון אף בפגישות עם אנשי השגרירות המצרית בתל-אביב.</w:t>
      </w:r>
    </w:p>
    <w:p w14:paraId="6C3E1223" w14:textId="77777777" w:rsidR="00000000" w:rsidRDefault="00737B0C">
      <w:pPr>
        <w:pStyle w:val="a"/>
        <w:rPr>
          <w:rFonts w:hint="cs"/>
          <w:rtl/>
        </w:rPr>
      </w:pPr>
    </w:p>
    <w:p w14:paraId="244AAF38" w14:textId="77777777" w:rsidR="00000000" w:rsidRDefault="00737B0C">
      <w:pPr>
        <w:pStyle w:val="a"/>
        <w:rPr>
          <w:rFonts w:hint="cs"/>
          <w:rtl/>
        </w:rPr>
      </w:pPr>
      <w:r>
        <w:rPr>
          <w:rFonts w:hint="cs"/>
          <w:rtl/>
        </w:rPr>
        <w:t>כמו כן נדון נושא ההברחות בגבול ישראל-מצרים על-ידי נציגינו בחו"ל, בשיחות מדיניות של השגריר בן-עמי בקהיר עם גורמים רשמיים מצריים ועם שגרירים עמיתים, ובפגישותיהם של הנציגים בוושינגטון עם גורמי קונגרס וממש</w:t>
      </w:r>
      <w:r>
        <w:rPr>
          <w:rFonts w:hint="cs"/>
          <w:rtl/>
        </w:rPr>
        <w:t>ל. בעקבות אלה הובא הנושא בפני המצרים על-ידי האמריקנים.</w:t>
      </w:r>
    </w:p>
    <w:p w14:paraId="6030CB30" w14:textId="77777777" w:rsidR="00000000" w:rsidRDefault="00737B0C">
      <w:pPr>
        <w:pStyle w:val="a"/>
        <w:rPr>
          <w:rFonts w:hint="cs"/>
          <w:rtl/>
        </w:rPr>
      </w:pPr>
    </w:p>
    <w:p w14:paraId="4AEFD417" w14:textId="77777777" w:rsidR="00000000" w:rsidRDefault="00737B0C">
      <w:pPr>
        <w:pStyle w:val="a"/>
        <w:rPr>
          <w:rFonts w:hint="cs"/>
          <w:rtl/>
        </w:rPr>
      </w:pPr>
      <w:r>
        <w:rPr>
          <w:rFonts w:hint="cs"/>
          <w:rtl/>
        </w:rPr>
        <w:t>למותר לציין, כי משרד החוץ ימשיך להעלות נושא המנהרות באזור רפיח בשיחותיו עם הגורמים הנוגעים בדבר, כל עוד התופעה קיימת.</w:t>
      </w:r>
    </w:p>
    <w:p w14:paraId="6DA86685" w14:textId="77777777" w:rsidR="00000000" w:rsidRDefault="00737B0C">
      <w:pPr>
        <w:pStyle w:val="a"/>
        <w:rPr>
          <w:rFonts w:hint="cs"/>
          <w:rtl/>
        </w:rPr>
      </w:pPr>
    </w:p>
    <w:p w14:paraId="7071F94B" w14:textId="77777777" w:rsidR="00000000" w:rsidRDefault="00737B0C">
      <w:pPr>
        <w:pStyle w:val="Query"/>
        <w:jc w:val="center"/>
        <w:rPr>
          <w:rtl/>
        </w:rPr>
      </w:pPr>
      <w:bookmarkStart w:id="993" w:name="CQ12310FI0012310T31_07_2003_00_21_30"/>
      <w:bookmarkStart w:id="994" w:name="_Toc47678265"/>
      <w:bookmarkStart w:id="995" w:name="_Toc47682159"/>
      <w:bookmarkStart w:id="996" w:name="_Toc47868559"/>
      <w:bookmarkStart w:id="997" w:name="_Toc47869615"/>
      <w:bookmarkStart w:id="998" w:name="_Toc47869825"/>
      <w:bookmarkStart w:id="999" w:name="_Toc47869969"/>
      <w:bookmarkStart w:id="1000" w:name="_Toc49055824"/>
      <w:bookmarkEnd w:id="993"/>
      <w:r>
        <w:rPr>
          <w:rtl/>
        </w:rPr>
        <w:t>231. שגרירויות ישראל בשווייץ</w:t>
      </w:r>
      <w:bookmarkEnd w:id="994"/>
      <w:bookmarkEnd w:id="995"/>
      <w:bookmarkEnd w:id="996"/>
      <w:bookmarkEnd w:id="997"/>
      <w:bookmarkEnd w:id="998"/>
      <w:bookmarkEnd w:id="999"/>
      <w:bookmarkEnd w:id="1000"/>
    </w:p>
    <w:p w14:paraId="5F75B18C" w14:textId="77777777" w:rsidR="00000000" w:rsidRDefault="00737B0C">
      <w:pPr>
        <w:pStyle w:val="a"/>
        <w:rPr>
          <w:rFonts w:hint="cs"/>
          <w:rtl/>
        </w:rPr>
      </w:pPr>
    </w:p>
    <w:p w14:paraId="41293914" w14:textId="77777777" w:rsidR="00000000" w:rsidRDefault="00737B0C">
      <w:pPr>
        <w:pStyle w:val="a"/>
        <w:ind w:firstLine="0"/>
        <w:rPr>
          <w:bCs/>
          <w:u w:val="single"/>
        </w:rPr>
      </w:pPr>
      <w:bookmarkStart w:id="1001" w:name="ESQ12310"/>
      <w:bookmarkEnd w:id="1001"/>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657F7959" w14:textId="77777777" w:rsidR="00000000" w:rsidRDefault="00737B0C">
      <w:pPr>
        <w:pStyle w:val="a"/>
        <w:ind w:firstLine="720"/>
        <w:rPr>
          <w:rFonts w:hint="cs"/>
          <w:rtl/>
        </w:rPr>
      </w:pPr>
      <w:r>
        <w:rPr>
          <w:rtl/>
        </w:rPr>
        <w:t>ביום י"ח בסיוון ה</w:t>
      </w:r>
      <w:r>
        <w:rPr>
          <w:rtl/>
        </w:rPr>
        <w:t>תשס"ג (18 ביוני 2003):</w:t>
      </w:r>
    </w:p>
    <w:p w14:paraId="665F374D" w14:textId="77777777" w:rsidR="00000000" w:rsidRDefault="00737B0C">
      <w:pPr>
        <w:pStyle w:val="a"/>
        <w:rPr>
          <w:rFonts w:hint="cs"/>
        </w:rPr>
      </w:pPr>
    </w:p>
    <w:p w14:paraId="6DD97B5B" w14:textId="77777777" w:rsidR="00000000" w:rsidRDefault="00737B0C">
      <w:pPr>
        <w:pStyle w:val="a"/>
        <w:ind w:firstLine="720"/>
        <w:rPr>
          <w:rFonts w:hint="cs"/>
          <w:rtl/>
        </w:rPr>
      </w:pPr>
      <w:r>
        <w:rPr>
          <w:rFonts w:hint="cs"/>
          <w:rtl/>
        </w:rPr>
        <w:t xml:space="preserve">בשווייץ מכהנים שני שגרירים מטעם ישראל: האחד באו"ם, והוא נמצא בעיר ז'נבה, והאחר בשווייץ, ומקום מושבו בעיר ברן. </w:t>
      </w:r>
    </w:p>
    <w:p w14:paraId="4B5E51F6" w14:textId="77777777" w:rsidR="00000000" w:rsidRDefault="00737B0C">
      <w:pPr>
        <w:pStyle w:val="a"/>
        <w:ind w:firstLine="720"/>
      </w:pPr>
    </w:p>
    <w:p w14:paraId="7C7B269A" w14:textId="77777777" w:rsidR="00000000" w:rsidRDefault="00737B0C">
      <w:pPr>
        <w:pStyle w:val="a"/>
        <w:ind w:firstLine="720"/>
      </w:pPr>
      <w:r>
        <w:rPr>
          <w:rFonts w:hint="cs"/>
          <w:rtl/>
        </w:rPr>
        <w:t>רצוני לשאול</w:t>
      </w:r>
      <w:r>
        <w:rPr>
          <w:rtl/>
        </w:rPr>
        <w:t>:</w:t>
      </w:r>
    </w:p>
    <w:p w14:paraId="1B84D2CA" w14:textId="77777777" w:rsidR="00000000" w:rsidRDefault="00737B0C">
      <w:pPr>
        <w:pStyle w:val="a"/>
        <w:ind w:firstLine="720"/>
      </w:pPr>
    </w:p>
    <w:p w14:paraId="51975823" w14:textId="77777777" w:rsidR="00000000" w:rsidRDefault="00737B0C">
      <w:pPr>
        <w:pStyle w:val="a"/>
        <w:ind w:firstLine="720"/>
        <w:rPr>
          <w:rtl/>
        </w:rPr>
      </w:pPr>
      <w:r>
        <w:rPr>
          <w:rFonts w:hint="cs"/>
          <w:rtl/>
        </w:rPr>
        <w:t xml:space="preserve">1. </w:t>
      </w:r>
      <w:r>
        <w:rPr>
          <w:rtl/>
        </w:rPr>
        <w:t xml:space="preserve">מה </w:t>
      </w:r>
      <w:r>
        <w:rPr>
          <w:rFonts w:hint="cs"/>
          <w:rtl/>
        </w:rPr>
        <w:t xml:space="preserve">היא </w:t>
      </w:r>
      <w:r>
        <w:rPr>
          <w:rtl/>
        </w:rPr>
        <w:t>העלות הכוללת של החזקת כל אחת מהשגרירויות?</w:t>
      </w:r>
    </w:p>
    <w:p w14:paraId="361D1EDE" w14:textId="77777777" w:rsidR="00000000" w:rsidRDefault="00737B0C">
      <w:pPr>
        <w:pStyle w:val="a"/>
        <w:ind w:firstLine="720"/>
        <w:rPr>
          <w:rFonts w:hint="cs"/>
          <w:rtl/>
        </w:rPr>
      </w:pPr>
    </w:p>
    <w:p w14:paraId="1635F08F" w14:textId="77777777" w:rsidR="00000000" w:rsidRDefault="00737B0C">
      <w:pPr>
        <w:pStyle w:val="a"/>
        <w:ind w:firstLine="720"/>
        <w:rPr>
          <w:rFonts w:hint="cs"/>
          <w:rtl/>
        </w:rPr>
      </w:pPr>
      <w:r>
        <w:rPr>
          <w:rFonts w:hint="cs"/>
          <w:rtl/>
        </w:rPr>
        <w:t>2. מה היא הסיבה להפרדת השגרירויות?</w:t>
      </w:r>
    </w:p>
    <w:p w14:paraId="2E5A637C" w14:textId="77777777" w:rsidR="00000000" w:rsidRDefault="00737B0C">
      <w:pPr>
        <w:pStyle w:val="a"/>
        <w:ind w:firstLine="720"/>
        <w:rPr>
          <w:rFonts w:hint="cs"/>
          <w:rtl/>
        </w:rPr>
      </w:pPr>
    </w:p>
    <w:p w14:paraId="5CA7551A" w14:textId="77777777" w:rsidR="00000000" w:rsidRDefault="00737B0C">
      <w:pPr>
        <w:pStyle w:val="a"/>
        <w:ind w:firstLine="720"/>
        <w:rPr>
          <w:rtl/>
        </w:rPr>
      </w:pPr>
      <w:r>
        <w:rPr>
          <w:rFonts w:hint="cs"/>
          <w:rtl/>
        </w:rPr>
        <w:t xml:space="preserve">3. </w:t>
      </w:r>
      <w:r>
        <w:rPr>
          <w:rtl/>
        </w:rPr>
        <w:t>האם שוקל משרדך</w:t>
      </w:r>
      <w:r>
        <w:rPr>
          <w:rtl/>
        </w:rPr>
        <w:t xml:space="preserve"> לאחד</w:t>
      </w:r>
      <w:r>
        <w:rPr>
          <w:rFonts w:hint="cs"/>
          <w:rtl/>
        </w:rPr>
        <w:t>ן</w:t>
      </w:r>
      <w:r>
        <w:rPr>
          <w:rtl/>
        </w:rPr>
        <w:t>?</w:t>
      </w:r>
    </w:p>
    <w:p w14:paraId="1A78A41C" w14:textId="77777777" w:rsidR="00000000" w:rsidRDefault="00737B0C">
      <w:pPr>
        <w:pStyle w:val="a"/>
        <w:ind w:firstLine="720"/>
        <w:rPr>
          <w:rtl/>
        </w:rPr>
      </w:pPr>
    </w:p>
    <w:p w14:paraId="213C7B99" w14:textId="77777777" w:rsidR="00000000" w:rsidRDefault="00737B0C">
      <w:pPr>
        <w:pStyle w:val="a"/>
        <w:ind w:firstLine="0"/>
        <w:rPr>
          <w:rFonts w:hint="cs"/>
          <w:b/>
          <w:bCs/>
          <w:u w:val="single"/>
          <w:rtl/>
        </w:rPr>
      </w:pPr>
      <w:r>
        <w:rPr>
          <w:rFonts w:hint="cs"/>
          <w:b/>
          <w:bCs/>
          <w:u w:val="single"/>
          <w:rtl/>
        </w:rPr>
        <w:t>תשובת  השר גדעון עזרא:</w:t>
      </w:r>
    </w:p>
    <w:p w14:paraId="285E639E" w14:textId="77777777" w:rsidR="00000000" w:rsidRDefault="00737B0C">
      <w:pPr>
        <w:pStyle w:val="a"/>
        <w:ind w:firstLine="0"/>
        <w:rPr>
          <w:rFonts w:hint="cs"/>
          <w:b/>
          <w:rtl/>
        </w:rPr>
      </w:pPr>
      <w:r>
        <w:rPr>
          <w:rFonts w:hint="cs"/>
          <w:b/>
          <w:rtl/>
        </w:rPr>
        <w:t>(לא נקראה, נמסרה לפרוטוקול)</w:t>
      </w:r>
    </w:p>
    <w:p w14:paraId="48205F5E" w14:textId="77777777" w:rsidR="00000000" w:rsidRDefault="00737B0C">
      <w:pPr>
        <w:pStyle w:val="a"/>
        <w:rPr>
          <w:rFonts w:hint="cs"/>
          <w:rtl/>
        </w:rPr>
      </w:pPr>
    </w:p>
    <w:p w14:paraId="1CF7711E" w14:textId="77777777" w:rsidR="00000000" w:rsidRDefault="00737B0C">
      <w:pPr>
        <w:pStyle w:val="a"/>
        <w:rPr>
          <w:rFonts w:hint="cs"/>
          <w:rtl/>
        </w:rPr>
      </w:pPr>
      <w:r>
        <w:rPr>
          <w:rFonts w:hint="cs"/>
          <w:rtl/>
        </w:rPr>
        <w:t>1-2. השגרירויות בשווייץ פועלות באופן נפרד. זו שבברן מתפקדת כשגרירות בילטרלית בין ישראל לשווייץ, בדומה לכל שגרירות אחרת העוסקת ביחסים בין ישראל למדינת הכהונה, ומקום מושבה בעיר הבירה ברן.לעומתה, המ</w:t>
      </w:r>
      <w:r>
        <w:rPr>
          <w:rFonts w:hint="cs"/>
          <w:rtl/>
        </w:rPr>
        <w:t xml:space="preserve">שלחת הקבועה של ישראל למוסדות האו"ם ממוקמת במקום מושבם של מוסדות האו"ם, קרי בז'נבה. בדומה לשגרירויות המדינות האחרות, היא פועלת מול מוסדות האו"ם, ארגונים בין-לאומיים, ארגונים לא ממשלתיים. </w:t>
      </w:r>
    </w:p>
    <w:p w14:paraId="5BBB48D0" w14:textId="77777777" w:rsidR="00000000" w:rsidRDefault="00737B0C">
      <w:pPr>
        <w:pStyle w:val="a"/>
        <w:rPr>
          <w:rFonts w:hint="cs"/>
          <w:rtl/>
        </w:rPr>
      </w:pPr>
    </w:p>
    <w:p w14:paraId="3AE54741" w14:textId="77777777" w:rsidR="00000000" w:rsidRDefault="00737B0C">
      <w:pPr>
        <w:pStyle w:val="a"/>
        <w:rPr>
          <w:rFonts w:hint="cs"/>
          <w:rtl/>
        </w:rPr>
      </w:pPr>
      <w:r>
        <w:rPr>
          <w:rFonts w:hint="cs"/>
          <w:rtl/>
        </w:rPr>
        <w:t>בעיקרון, ממשלת שווייץ אינה בעד איחוד הטיפול בסוגיה הבילטרלית והסוגיה</w:t>
      </w:r>
      <w:r>
        <w:rPr>
          <w:rFonts w:hint="cs"/>
          <w:rtl/>
        </w:rPr>
        <w:t xml:space="preserve"> האו"מית.</w:t>
      </w:r>
    </w:p>
    <w:p w14:paraId="08EB4D7A" w14:textId="77777777" w:rsidR="00000000" w:rsidRDefault="00737B0C">
      <w:pPr>
        <w:pStyle w:val="a"/>
        <w:rPr>
          <w:rFonts w:hint="cs"/>
          <w:rtl/>
        </w:rPr>
      </w:pPr>
    </w:p>
    <w:p w14:paraId="4607F206" w14:textId="77777777" w:rsidR="00000000" w:rsidRDefault="00737B0C">
      <w:pPr>
        <w:pStyle w:val="a"/>
        <w:rPr>
          <w:rFonts w:hint="cs"/>
          <w:rtl/>
        </w:rPr>
      </w:pPr>
      <w:r>
        <w:rPr>
          <w:rFonts w:hint="cs"/>
          <w:rtl/>
        </w:rPr>
        <w:t>עלות אחזקת השגרירות בברן כ-8.7 מיליוני דולר לשנה. עלות אחזקת השגרירות בז'נבה כ-12.7 מיליון דולר בשנה.</w:t>
      </w:r>
    </w:p>
    <w:p w14:paraId="39DCAC91" w14:textId="77777777" w:rsidR="00000000" w:rsidRDefault="00737B0C">
      <w:pPr>
        <w:pStyle w:val="a"/>
        <w:rPr>
          <w:rFonts w:hint="cs"/>
          <w:rtl/>
        </w:rPr>
      </w:pPr>
    </w:p>
    <w:p w14:paraId="61D50F17" w14:textId="77777777" w:rsidR="00000000" w:rsidRDefault="00737B0C">
      <w:pPr>
        <w:pStyle w:val="a"/>
        <w:rPr>
          <w:rFonts w:hint="cs"/>
          <w:rtl/>
        </w:rPr>
      </w:pPr>
      <w:r>
        <w:rPr>
          <w:rFonts w:hint="cs"/>
          <w:rtl/>
        </w:rPr>
        <w:t xml:space="preserve">3. מהסיבות שפורטו לעיל אין כוונה לאחד את שתי השגרירויות. </w:t>
      </w:r>
    </w:p>
    <w:p w14:paraId="45B0CC15" w14:textId="77777777" w:rsidR="00000000" w:rsidRDefault="00737B0C">
      <w:pPr>
        <w:pStyle w:val="a"/>
        <w:rPr>
          <w:rFonts w:hint="cs"/>
          <w:rtl/>
        </w:rPr>
      </w:pPr>
    </w:p>
    <w:p w14:paraId="2A921C98" w14:textId="77777777" w:rsidR="00000000" w:rsidRDefault="00737B0C">
      <w:pPr>
        <w:pStyle w:val="a"/>
        <w:rPr>
          <w:rFonts w:hint="cs"/>
          <w:rtl/>
        </w:rPr>
      </w:pPr>
      <w:r>
        <w:rPr>
          <w:rFonts w:hint="cs"/>
          <w:rtl/>
        </w:rPr>
        <w:t>יש לציין כי המרחק בין שתי הערים הוא כ-160 ק"מ.</w:t>
      </w:r>
    </w:p>
    <w:p w14:paraId="425FBA53" w14:textId="77777777" w:rsidR="00000000" w:rsidRDefault="00737B0C">
      <w:pPr>
        <w:pStyle w:val="a"/>
        <w:rPr>
          <w:rFonts w:hint="cs"/>
          <w:rtl/>
        </w:rPr>
      </w:pPr>
    </w:p>
    <w:p w14:paraId="6D7BEA73" w14:textId="77777777" w:rsidR="00000000" w:rsidRDefault="00737B0C">
      <w:pPr>
        <w:pStyle w:val="Query"/>
        <w:jc w:val="center"/>
        <w:rPr>
          <w:rtl/>
        </w:rPr>
      </w:pPr>
      <w:bookmarkStart w:id="1002" w:name="CQ12462FI0012462T31_07_2003_00_22_13"/>
      <w:bookmarkStart w:id="1003" w:name="_Toc47678266"/>
      <w:bookmarkStart w:id="1004" w:name="_Toc47682160"/>
      <w:bookmarkStart w:id="1005" w:name="_Toc47868560"/>
      <w:bookmarkStart w:id="1006" w:name="_Toc47869616"/>
      <w:bookmarkStart w:id="1007" w:name="_Toc47869826"/>
      <w:bookmarkStart w:id="1008" w:name="_Toc47869970"/>
      <w:bookmarkStart w:id="1009" w:name="_Toc49055825"/>
      <w:bookmarkEnd w:id="1002"/>
      <w:r>
        <w:rPr>
          <w:rtl/>
        </w:rPr>
        <w:t>234</w:t>
      </w:r>
      <w:r>
        <w:rPr>
          <w:rFonts w:hint="cs"/>
          <w:rtl/>
        </w:rPr>
        <w:t>.</w:t>
      </w:r>
      <w:r>
        <w:rPr>
          <w:rtl/>
        </w:rPr>
        <w:t xml:space="preserve"> הסתה בכלי התקשורת של הרשות הפל</w:t>
      </w:r>
      <w:r>
        <w:rPr>
          <w:rtl/>
        </w:rPr>
        <w:t>סטינית</w:t>
      </w:r>
      <w:bookmarkEnd w:id="1003"/>
      <w:bookmarkEnd w:id="1004"/>
      <w:bookmarkEnd w:id="1005"/>
      <w:bookmarkEnd w:id="1006"/>
      <w:bookmarkEnd w:id="1007"/>
      <w:bookmarkEnd w:id="1008"/>
      <w:bookmarkEnd w:id="1009"/>
    </w:p>
    <w:p w14:paraId="45DE37FC" w14:textId="77777777" w:rsidR="00000000" w:rsidRDefault="00737B0C">
      <w:pPr>
        <w:pStyle w:val="a"/>
        <w:rPr>
          <w:rFonts w:hint="cs"/>
          <w:rtl/>
        </w:rPr>
      </w:pPr>
    </w:p>
    <w:p w14:paraId="7916A246" w14:textId="77777777" w:rsidR="00000000" w:rsidRDefault="00737B0C">
      <w:pPr>
        <w:pStyle w:val="a"/>
        <w:ind w:firstLine="0"/>
        <w:rPr>
          <w:bCs/>
          <w:u w:val="single"/>
        </w:rPr>
      </w:pPr>
      <w:bookmarkStart w:id="1010" w:name="ESQ12462"/>
      <w:bookmarkEnd w:id="1010"/>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745C4E90" w14:textId="77777777" w:rsidR="00000000" w:rsidRDefault="00737B0C">
      <w:pPr>
        <w:pStyle w:val="a"/>
        <w:ind w:firstLine="720"/>
      </w:pPr>
      <w:r>
        <w:rPr>
          <w:rtl/>
        </w:rPr>
        <w:t xml:space="preserve"> ביום ט' בתמוז התשס"ג (9 ביולי 2003):</w:t>
      </w:r>
    </w:p>
    <w:p w14:paraId="143EE353" w14:textId="77777777" w:rsidR="00000000" w:rsidRDefault="00737B0C">
      <w:pPr>
        <w:pStyle w:val="a"/>
        <w:rPr>
          <w:rFonts w:hint="cs"/>
          <w:rtl/>
        </w:rPr>
      </w:pPr>
    </w:p>
    <w:p w14:paraId="4BA3A81D" w14:textId="77777777" w:rsidR="00000000" w:rsidRDefault="00737B0C">
      <w:pPr>
        <w:pStyle w:val="a"/>
        <w:ind w:firstLine="720"/>
      </w:pPr>
      <w:r>
        <w:rPr>
          <w:rtl/>
        </w:rPr>
        <w:t xml:space="preserve">חטיבת המחקר פרסמה דוח קשה בנושא </w:t>
      </w:r>
      <w:r>
        <w:rPr>
          <w:rFonts w:hint="cs"/>
          <w:rtl/>
        </w:rPr>
        <w:t>ה</w:t>
      </w:r>
      <w:r>
        <w:rPr>
          <w:rtl/>
        </w:rPr>
        <w:t xml:space="preserve">הסתה בכלי התקשורת של </w:t>
      </w:r>
      <w:r>
        <w:rPr>
          <w:rFonts w:hint="cs"/>
          <w:rtl/>
        </w:rPr>
        <w:t>הרשות הפלסטינית</w:t>
      </w:r>
      <w:r>
        <w:rPr>
          <w:rtl/>
        </w:rPr>
        <w:t xml:space="preserve">. הממשלה קיבלה החלטה בעניין בהקשר של מפת </w:t>
      </w:r>
      <w:r>
        <w:rPr>
          <w:rFonts w:hint="cs"/>
          <w:rtl/>
        </w:rPr>
        <w:t>ה</w:t>
      </w:r>
      <w:r>
        <w:rPr>
          <w:rtl/>
        </w:rPr>
        <w:t xml:space="preserve">דרכים. </w:t>
      </w:r>
    </w:p>
    <w:p w14:paraId="60754CE1" w14:textId="77777777" w:rsidR="00000000" w:rsidRDefault="00737B0C">
      <w:pPr>
        <w:pStyle w:val="a"/>
        <w:ind w:firstLine="720"/>
      </w:pPr>
    </w:p>
    <w:p w14:paraId="0F13469B" w14:textId="77777777" w:rsidR="00000000" w:rsidRDefault="00737B0C">
      <w:pPr>
        <w:pStyle w:val="a"/>
        <w:ind w:firstLine="720"/>
      </w:pPr>
      <w:r>
        <w:rPr>
          <w:rFonts w:hint="cs"/>
          <w:rtl/>
        </w:rPr>
        <w:t>רצוני לשאול</w:t>
      </w:r>
      <w:r>
        <w:rPr>
          <w:rtl/>
        </w:rPr>
        <w:t>:</w:t>
      </w:r>
    </w:p>
    <w:p w14:paraId="71886D3D" w14:textId="77777777" w:rsidR="00000000" w:rsidRDefault="00737B0C">
      <w:pPr>
        <w:pStyle w:val="a"/>
        <w:ind w:firstLine="720"/>
      </w:pPr>
    </w:p>
    <w:p w14:paraId="19D3C190" w14:textId="77777777" w:rsidR="00000000" w:rsidRDefault="00737B0C">
      <w:pPr>
        <w:pStyle w:val="a"/>
        <w:ind w:firstLine="720"/>
        <w:rPr>
          <w:rtl/>
        </w:rPr>
      </w:pPr>
      <w:r>
        <w:rPr>
          <w:rFonts w:hint="cs"/>
          <w:rtl/>
        </w:rPr>
        <w:t xml:space="preserve">1. </w:t>
      </w:r>
      <w:r>
        <w:rPr>
          <w:rtl/>
        </w:rPr>
        <w:t xml:space="preserve">מה </w:t>
      </w:r>
      <w:r>
        <w:rPr>
          <w:rFonts w:hint="cs"/>
          <w:rtl/>
        </w:rPr>
        <w:t xml:space="preserve">הוא </w:t>
      </w:r>
      <w:r>
        <w:rPr>
          <w:rtl/>
        </w:rPr>
        <w:t xml:space="preserve">היקף ההסתה? </w:t>
      </w:r>
    </w:p>
    <w:p w14:paraId="6BB5634A" w14:textId="77777777" w:rsidR="00000000" w:rsidRDefault="00737B0C">
      <w:pPr>
        <w:pStyle w:val="a"/>
        <w:ind w:firstLine="720"/>
        <w:rPr>
          <w:rtl/>
        </w:rPr>
      </w:pPr>
    </w:p>
    <w:p w14:paraId="28AEEDA5" w14:textId="77777777" w:rsidR="00000000" w:rsidRDefault="00737B0C">
      <w:pPr>
        <w:pStyle w:val="a"/>
        <w:ind w:firstLine="720"/>
        <w:rPr>
          <w:rtl/>
        </w:rPr>
      </w:pPr>
      <w:r>
        <w:rPr>
          <w:rFonts w:hint="cs"/>
          <w:rtl/>
        </w:rPr>
        <w:t xml:space="preserve">2. </w:t>
      </w:r>
      <w:r>
        <w:rPr>
          <w:rtl/>
        </w:rPr>
        <w:t>מה עוש</w:t>
      </w:r>
      <w:r>
        <w:rPr>
          <w:rtl/>
        </w:rPr>
        <w:t>ה משרדך נגד ההסתה?</w:t>
      </w:r>
    </w:p>
    <w:p w14:paraId="59DF8BD0" w14:textId="77777777" w:rsidR="00000000" w:rsidRDefault="00737B0C">
      <w:pPr>
        <w:pStyle w:val="a"/>
        <w:ind w:firstLine="720"/>
        <w:rPr>
          <w:rtl/>
        </w:rPr>
      </w:pPr>
    </w:p>
    <w:p w14:paraId="70037F3B" w14:textId="77777777" w:rsidR="00000000" w:rsidRDefault="00737B0C">
      <w:pPr>
        <w:pStyle w:val="a"/>
        <w:ind w:firstLine="720"/>
        <w:rPr>
          <w:rtl/>
        </w:rPr>
      </w:pPr>
      <w:r>
        <w:rPr>
          <w:rFonts w:hint="cs"/>
          <w:rtl/>
        </w:rPr>
        <w:t xml:space="preserve">3. </w:t>
      </w:r>
      <w:r>
        <w:rPr>
          <w:rtl/>
        </w:rPr>
        <w:t>האם הפעולות שננקטו עזרו להפסיק את התופעה</w:t>
      </w:r>
      <w:r>
        <w:rPr>
          <w:rFonts w:hint="cs"/>
          <w:rtl/>
        </w:rPr>
        <w:t>,</w:t>
      </w:r>
      <w:r>
        <w:rPr>
          <w:rtl/>
        </w:rPr>
        <w:t xml:space="preserve"> ואם לא </w:t>
      </w:r>
      <w:r>
        <w:rPr>
          <w:rFonts w:hint="cs"/>
          <w:rtl/>
        </w:rPr>
        <w:t>–</w:t>
      </w:r>
      <w:r>
        <w:rPr>
          <w:rtl/>
        </w:rPr>
        <w:t xml:space="preserve"> מה </w:t>
      </w:r>
      <w:r>
        <w:rPr>
          <w:rFonts w:hint="cs"/>
          <w:rtl/>
        </w:rPr>
        <w:t>ייעשה בנדון</w:t>
      </w:r>
      <w:r>
        <w:rPr>
          <w:rtl/>
        </w:rPr>
        <w:t>?</w:t>
      </w:r>
    </w:p>
    <w:p w14:paraId="5134DE03" w14:textId="77777777" w:rsidR="00000000" w:rsidRDefault="00737B0C">
      <w:pPr>
        <w:pStyle w:val="a"/>
        <w:ind w:firstLine="720"/>
        <w:rPr>
          <w:rtl/>
        </w:rPr>
      </w:pPr>
    </w:p>
    <w:p w14:paraId="7436025C" w14:textId="77777777" w:rsidR="00000000" w:rsidRDefault="00737B0C">
      <w:pPr>
        <w:pStyle w:val="a"/>
        <w:ind w:firstLine="720"/>
        <w:rPr>
          <w:rFonts w:hint="cs"/>
          <w:rtl/>
        </w:rPr>
      </w:pPr>
      <w:r>
        <w:rPr>
          <w:rFonts w:hint="cs"/>
          <w:rtl/>
        </w:rPr>
        <w:t xml:space="preserve">4. </w:t>
      </w:r>
      <w:r>
        <w:rPr>
          <w:rtl/>
        </w:rPr>
        <w:t>האם מוגש דוח חודשי בעניין לחברי הממשלה?</w:t>
      </w:r>
    </w:p>
    <w:p w14:paraId="57058B7E" w14:textId="77777777" w:rsidR="00000000" w:rsidRDefault="00737B0C">
      <w:pPr>
        <w:pStyle w:val="a"/>
        <w:ind w:firstLine="720"/>
        <w:rPr>
          <w:rFonts w:hint="cs"/>
          <w:rtl/>
        </w:rPr>
      </w:pPr>
    </w:p>
    <w:p w14:paraId="0AC53539" w14:textId="77777777" w:rsidR="00000000" w:rsidRDefault="00737B0C">
      <w:pPr>
        <w:pStyle w:val="a"/>
        <w:ind w:firstLine="0"/>
        <w:rPr>
          <w:rFonts w:hint="cs"/>
          <w:b/>
          <w:bCs/>
          <w:u w:val="single"/>
          <w:rtl/>
        </w:rPr>
      </w:pPr>
      <w:r>
        <w:rPr>
          <w:rFonts w:hint="cs"/>
          <w:b/>
          <w:bCs/>
          <w:u w:val="single"/>
          <w:rtl/>
        </w:rPr>
        <w:t>השר גדעון עזרא:</w:t>
      </w:r>
    </w:p>
    <w:p w14:paraId="4A977405" w14:textId="77777777" w:rsidR="00000000" w:rsidRDefault="00737B0C">
      <w:pPr>
        <w:pStyle w:val="a"/>
        <w:rPr>
          <w:rFonts w:hint="cs"/>
          <w:b/>
          <w:rtl/>
        </w:rPr>
      </w:pPr>
    </w:p>
    <w:p w14:paraId="2F4AB304" w14:textId="77777777" w:rsidR="00000000" w:rsidRDefault="00737B0C">
      <w:pPr>
        <w:pStyle w:val="a"/>
        <w:rPr>
          <w:rFonts w:hint="cs"/>
          <w:b/>
          <w:rtl/>
        </w:rPr>
      </w:pPr>
      <w:r>
        <w:rPr>
          <w:rFonts w:hint="cs"/>
          <w:b/>
          <w:rtl/>
        </w:rPr>
        <w:t>1. היקף ההסתה מאז כניסת ה"הודנה" לתוקף ב-29 ביוני 2003 פחת משמעותית, אך עם זאת טרם נעלם לחלוטין. המאבק ב</w:t>
      </w:r>
      <w:r>
        <w:rPr>
          <w:rFonts w:hint="cs"/>
          <w:b/>
          <w:rtl/>
        </w:rPr>
        <w:t>הסתה והמאבק להטמעת ערכי השלום הם תהליך ארוך טווח, ובו עליות ומורדות.</w:t>
      </w:r>
    </w:p>
    <w:p w14:paraId="5FC27A11" w14:textId="77777777" w:rsidR="00000000" w:rsidRDefault="00737B0C">
      <w:pPr>
        <w:pStyle w:val="a"/>
        <w:rPr>
          <w:rFonts w:hint="cs"/>
          <w:b/>
          <w:rtl/>
        </w:rPr>
      </w:pPr>
    </w:p>
    <w:p w14:paraId="42D1C14E" w14:textId="77777777" w:rsidR="00000000" w:rsidRDefault="00737B0C">
      <w:pPr>
        <w:pStyle w:val="a"/>
        <w:rPr>
          <w:rFonts w:hint="cs"/>
          <w:b/>
          <w:rtl/>
        </w:rPr>
      </w:pPr>
      <w:r>
        <w:rPr>
          <w:rFonts w:hint="cs"/>
          <w:b/>
          <w:rtl/>
        </w:rPr>
        <w:t>2. הוקמה ועדה משותפת למעקב אחרי תופעת ההסתה, וחברים בה אנשי אגף משפט, הסברה והמחלקה לעניינים פלסטיניים. בראשות הוועדה עומד האלוף במילואים יעקב עמידרור. כמו כן, מתבצע מעקב במשרד החוץ באמצ</w:t>
      </w:r>
      <w:r>
        <w:rPr>
          <w:rFonts w:hint="cs"/>
          <w:b/>
          <w:rtl/>
        </w:rPr>
        <w:t>עות המרכז למחקר מדיני, המחלקה לעניינים פלסטיניים ואגף ההסברה.</w:t>
      </w:r>
    </w:p>
    <w:p w14:paraId="03F1B318" w14:textId="77777777" w:rsidR="00000000" w:rsidRDefault="00737B0C">
      <w:pPr>
        <w:pStyle w:val="a"/>
        <w:rPr>
          <w:rFonts w:hint="cs"/>
          <w:b/>
          <w:rtl/>
        </w:rPr>
      </w:pPr>
    </w:p>
    <w:p w14:paraId="6A704674" w14:textId="77777777" w:rsidR="00000000" w:rsidRDefault="00737B0C">
      <w:pPr>
        <w:pStyle w:val="a"/>
        <w:rPr>
          <w:rFonts w:hint="cs"/>
          <w:b/>
          <w:rtl/>
        </w:rPr>
      </w:pPr>
      <w:r>
        <w:rPr>
          <w:rFonts w:hint="cs"/>
          <w:b/>
          <w:rtl/>
        </w:rPr>
        <w:t>מחלקת מידע ואינטרנט במשרד החוץ מעבירה דוחות אמ"ן בנושא ההסתה לידיעת נציגויות ישראל בחו"ל, תוך הנחייתן לפעולה מול התקשורת ומשרדי החוץ השונים. כן נערכים תדרוכים לתקשורת הזרה המוצבת בישראל. הדוחות</w:t>
      </w:r>
      <w:r>
        <w:rPr>
          <w:rFonts w:hint="cs"/>
          <w:b/>
          <w:rtl/>
        </w:rPr>
        <w:t xml:space="preserve"> בתרגומם לאנגלית מועלים לאתר האינטרנט של המשרד.</w:t>
      </w:r>
    </w:p>
    <w:p w14:paraId="704BCCD2" w14:textId="77777777" w:rsidR="00000000" w:rsidRDefault="00737B0C">
      <w:pPr>
        <w:pStyle w:val="a"/>
        <w:rPr>
          <w:rFonts w:hint="cs"/>
          <w:b/>
          <w:rtl/>
        </w:rPr>
      </w:pPr>
    </w:p>
    <w:p w14:paraId="26FD77B9" w14:textId="77777777" w:rsidR="00000000" w:rsidRDefault="00737B0C">
      <w:pPr>
        <w:pStyle w:val="a"/>
        <w:rPr>
          <w:rFonts w:hint="cs"/>
          <w:b/>
          <w:rtl/>
        </w:rPr>
      </w:pPr>
      <w:r>
        <w:rPr>
          <w:rFonts w:hint="cs"/>
          <w:b/>
          <w:rtl/>
        </w:rPr>
        <w:t xml:space="preserve">יודגש כי מערך ההסברה של משרד החוץ רואה בחשיפת ההסתה הפלסטינית והסכנות הטמונות בה מרכיב חשוב בהסברת עמדותיה של ישראל, ובצורך בחיסולה של ההסתה הזאת - אינטרס ישראלי חיוני. מערכת ההסברה של ישראל  מדגישה את הקשר </w:t>
      </w:r>
      <w:r>
        <w:rPr>
          <w:rFonts w:hint="cs"/>
          <w:b/>
          <w:rtl/>
        </w:rPr>
        <w:t>הישיר וההדוק שבין ההסתה לבין המוטיבציה לביצוע פיגועים.</w:t>
      </w:r>
    </w:p>
    <w:p w14:paraId="64E6A92E" w14:textId="77777777" w:rsidR="00000000" w:rsidRDefault="00737B0C">
      <w:pPr>
        <w:pStyle w:val="a"/>
        <w:rPr>
          <w:rFonts w:hint="cs"/>
          <w:b/>
          <w:rtl/>
        </w:rPr>
      </w:pPr>
    </w:p>
    <w:p w14:paraId="7FF533A8" w14:textId="77777777" w:rsidR="00000000" w:rsidRDefault="00737B0C">
      <w:pPr>
        <w:pStyle w:val="a"/>
        <w:rPr>
          <w:rFonts w:hint="cs"/>
          <w:b/>
          <w:rtl/>
        </w:rPr>
      </w:pPr>
      <w:r>
        <w:rPr>
          <w:rFonts w:hint="cs"/>
          <w:b/>
          <w:rtl/>
        </w:rPr>
        <w:t>3. הפעולות שננקטו היו בעלות השפעה כפולה. מחד גיסא - סייעו בצורה מובהקת לצמצום התופעה, ומאידך גיסא - סייעו להבהרת העמדה הישראלית בעולם ולהעלאת הבעיה למודעות העולמית.</w:t>
      </w:r>
    </w:p>
    <w:p w14:paraId="7CCBAE16" w14:textId="77777777" w:rsidR="00000000" w:rsidRDefault="00737B0C">
      <w:pPr>
        <w:pStyle w:val="a"/>
        <w:rPr>
          <w:rFonts w:hint="cs"/>
          <w:b/>
          <w:rtl/>
        </w:rPr>
      </w:pPr>
    </w:p>
    <w:p w14:paraId="2CE27E26" w14:textId="77777777" w:rsidR="00000000" w:rsidRDefault="00737B0C">
      <w:pPr>
        <w:pStyle w:val="a"/>
        <w:rPr>
          <w:rFonts w:hint="cs"/>
          <w:b/>
          <w:rtl/>
        </w:rPr>
      </w:pPr>
      <w:r>
        <w:rPr>
          <w:rFonts w:hint="cs"/>
          <w:b/>
          <w:rtl/>
        </w:rPr>
        <w:t>4. איננו יכולים להשיב בנקודה זו. כ</w:t>
      </w:r>
      <w:r>
        <w:rPr>
          <w:rFonts w:hint="cs"/>
          <w:b/>
          <w:rtl/>
        </w:rPr>
        <w:t>רגע לא מוכר לנו נייר כזה.</w:t>
      </w:r>
    </w:p>
    <w:p w14:paraId="080E50E6" w14:textId="77777777" w:rsidR="00000000" w:rsidRDefault="00737B0C">
      <w:pPr>
        <w:pStyle w:val="a"/>
        <w:rPr>
          <w:rFonts w:hint="cs"/>
          <w:b/>
          <w:rtl/>
        </w:rPr>
      </w:pPr>
    </w:p>
    <w:p w14:paraId="284239E9" w14:textId="77777777" w:rsidR="00000000" w:rsidRDefault="00737B0C">
      <w:pPr>
        <w:pStyle w:val="ad"/>
        <w:rPr>
          <w:rtl/>
        </w:rPr>
      </w:pPr>
      <w:r>
        <w:rPr>
          <w:rtl/>
        </w:rPr>
        <w:t>היו"ר מוחמד ברכה:</w:t>
      </w:r>
    </w:p>
    <w:p w14:paraId="0FB45585" w14:textId="77777777" w:rsidR="00000000" w:rsidRDefault="00737B0C">
      <w:pPr>
        <w:pStyle w:val="a"/>
        <w:rPr>
          <w:rtl/>
        </w:rPr>
      </w:pPr>
    </w:p>
    <w:p w14:paraId="144199CC" w14:textId="77777777" w:rsidR="00000000" w:rsidRDefault="00737B0C">
      <w:pPr>
        <w:pStyle w:val="a"/>
        <w:rPr>
          <w:rFonts w:hint="cs"/>
          <w:rtl/>
        </w:rPr>
      </w:pPr>
      <w:r>
        <w:rPr>
          <w:rFonts w:hint="cs"/>
          <w:rtl/>
        </w:rPr>
        <w:t>שאלה נוספת לחבר הכנסת אריאל, בבקשה.</w:t>
      </w:r>
    </w:p>
    <w:p w14:paraId="33B5EFB7" w14:textId="77777777" w:rsidR="00000000" w:rsidRDefault="00737B0C">
      <w:pPr>
        <w:pStyle w:val="a"/>
        <w:rPr>
          <w:rFonts w:hint="cs"/>
          <w:rtl/>
        </w:rPr>
      </w:pPr>
    </w:p>
    <w:p w14:paraId="65BA19B1" w14:textId="77777777" w:rsidR="00000000" w:rsidRDefault="00737B0C">
      <w:pPr>
        <w:pStyle w:val="ac"/>
        <w:rPr>
          <w:rtl/>
        </w:rPr>
      </w:pPr>
      <w:r>
        <w:rPr>
          <w:rFonts w:hint="eastAsia"/>
          <w:rtl/>
        </w:rPr>
        <w:t>אורי</w:t>
      </w:r>
      <w:r>
        <w:rPr>
          <w:rtl/>
        </w:rPr>
        <w:t xml:space="preserve"> יהודה אריאל (האיחוד הלאומי - ישראל ביתנו):</w:t>
      </w:r>
    </w:p>
    <w:p w14:paraId="2F788FD1" w14:textId="77777777" w:rsidR="00000000" w:rsidRDefault="00737B0C">
      <w:pPr>
        <w:pStyle w:val="a"/>
        <w:rPr>
          <w:rFonts w:hint="cs"/>
          <w:rtl/>
        </w:rPr>
      </w:pPr>
    </w:p>
    <w:p w14:paraId="3F3209B6" w14:textId="77777777" w:rsidR="00000000" w:rsidRDefault="00737B0C">
      <w:pPr>
        <w:pStyle w:val="a"/>
        <w:rPr>
          <w:rFonts w:hint="cs"/>
          <w:rtl/>
        </w:rPr>
      </w:pPr>
      <w:r>
        <w:rPr>
          <w:rFonts w:hint="cs"/>
          <w:rtl/>
        </w:rPr>
        <w:t>אדוני היושב-ראש, חברי חברי הכנסת, ראשית, אני מתאר לי שרבים מאזרחי ישראל עוקבים אחרי ההסתה, גם אם יש איזו ירידה טקטית כרגע. א</w:t>
      </w:r>
      <w:r>
        <w:rPr>
          <w:rFonts w:hint="cs"/>
          <w:rtl/>
        </w:rPr>
        <w:t xml:space="preserve">ני מציע שכל מי שיש לו איזה מידע, יפנה ללשכת ראש הממשלה בעניין ויתקשר לטלפון 6705511-02. </w:t>
      </w:r>
    </w:p>
    <w:p w14:paraId="7DAB5B36" w14:textId="77777777" w:rsidR="00000000" w:rsidRDefault="00737B0C">
      <w:pPr>
        <w:pStyle w:val="a"/>
        <w:rPr>
          <w:rFonts w:hint="cs"/>
          <w:rtl/>
        </w:rPr>
      </w:pPr>
    </w:p>
    <w:p w14:paraId="31D72D7D" w14:textId="77777777" w:rsidR="00000000" w:rsidRDefault="00737B0C">
      <w:pPr>
        <w:pStyle w:val="a"/>
        <w:rPr>
          <w:rFonts w:hint="cs"/>
          <w:rtl/>
        </w:rPr>
      </w:pPr>
      <w:r>
        <w:rPr>
          <w:rFonts w:hint="cs"/>
          <w:rtl/>
        </w:rPr>
        <w:t>ברצוני לשאול את כבוד השר, האם גם בעניין הזה הממשלה תזייף, כמו בנושא שחרור מחבלים, גדר הפרדה על "הקו הירוק" וכדומה?</w:t>
      </w:r>
    </w:p>
    <w:p w14:paraId="26F8EC74" w14:textId="77777777" w:rsidR="00000000" w:rsidRDefault="00737B0C">
      <w:pPr>
        <w:pStyle w:val="a"/>
        <w:rPr>
          <w:rFonts w:hint="cs"/>
          <w:rtl/>
        </w:rPr>
      </w:pPr>
    </w:p>
    <w:p w14:paraId="3693E207" w14:textId="77777777" w:rsidR="00000000" w:rsidRDefault="00737B0C">
      <w:pPr>
        <w:pStyle w:val="SpeakerCon"/>
        <w:rPr>
          <w:rtl/>
        </w:rPr>
      </w:pPr>
      <w:bookmarkStart w:id="1011" w:name="FS000000474T31_07_2003_00_33_20C"/>
      <w:bookmarkEnd w:id="1011"/>
      <w:r>
        <w:rPr>
          <w:rtl/>
        </w:rPr>
        <w:t>השר גדעון עזרא:</w:t>
      </w:r>
    </w:p>
    <w:p w14:paraId="6252EFBF" w14:textId="77777777" w:rsidR="00000000" w:rsidRDefault="00737B0C">
      <w:pPr>
        <w:pStyle w:val="a"/>
        <w:rPr>
          <w:rtl/>
        </w:rPr>
      </w:pPr>
    </w:p>
    <w:p w14:paraId="22C45DFC" w14:textId="77777777" w:rsidR="00000000" w:rsidRDefault="00737B0C">
      <w:pPr>
        <w:pStyle w:val="a"/>
        <w:rPr>
          <w:rFonts w:hint="cs"/>
          <w:rtl/>
        </w:rPr>
      </w:pPr>
      <w:r>
        <w:rPr>
          <w:rFonts w:hint="cs"/>
          <w:rtl/>
        </w:rPr>
        <w:t>אני מציע שאת השאלה הזאת תפנה לנצי</w:t>
      </w:r>
      <w:r>
        <w:rPr>
          <w:rFonts w:hint="cs"/>
          <w:rtl/>
        </w:rPr>
        <w:t>גיך בממשלה.</w:t>
      </w:r>
    </w:p>
    <w:p w14:paraId="62566017" w14:textId="77777777" w:rsidR="00000000" w:rsidRDefault="00737B0C">
      <w:pPr>
        <w:pStyle w:val="a"/>
        <w:rPr>
          <w:rFonts w:hint="cs"/>
          <w:rtl/>
        </w:rPr>
      </w:pPr>
    </w:p>
    <w:p w14:paraId="26B14080" w14:textId="77777777" w:rsidR="00000000" w:rsidRDefault="00737B0C">
      <w:pPr>
        <w:pStyle w:val="Query"/>
        <w:jc w:val="center"/>
        <w:rPr>
          <w:rtl/>
        </w:rPr>
      </w:pPr>
      <w:bookmarkStart w:id="1012" w:name="CQ13015FI0013015T31_07_2003_00_23_39"/>
      <w:bookmarkStart w:id="1013" w:name="_Toc47678267"/>
      <w:bookmarkStart w:id="1014" w:name="_Toc47682161"/>
      <w:bookmarkStart w:id="1015" w:name="_Toc47868561"/>
      <w:bookmarkStart w:id="1016" w:name="_Toc47869617"/>
      <w:bookmarkStart w:id="1017" w:name="_Toc47869827"/>
      <w:bookmarkStart w:id="1018" w:name="_Toc47869971"/>
      <w:bookmarkStart w:id="1019" w:name="_Toc49055826"/>
      <w:bookmarkEnd w:id="1012"/>
      <w:r>
        <w:rPr>
          <w:rtl/>
        </w:rPr>
        <w:t>307. החרמת תוצרת ישראלית באירופה</w:t>
      </w:r>
      <w:bookmarkEnd w:id="1013"/>
      <w:bookmarkEnd w:id="1014"/>
      <w:bookmarkEnd w:id="1015"/>
      <w:bookmarkEnd w:id="1016"/>
      <w:bookmarkEnd w:id="1017"/>
      <w:bookmarkEnd w:id="1018"/>
      <w:bookmarkEnd w:id="1019"/>
    </w:p>
    <w:p w14:paraId="790448C9" w14:textId="77777777" w:rsidR="00000000" w:rsidRDefault="00737B0C">
      <w:pPr>
        <w:pStyle w:val="a"/>
        <w:rPr>
          <w:rFonts w:hint="cs"/>
          <w:rtl/>
        </w:rPr>
      </w:pPr>
    </w:p>
    <w:p w14:paraId="34694281" w14:textId="77777777" w:rsidR="00000000" w:rsidRDefault="00737B0C">
      <w:pPr>
        <w:pStyle w:val="a"/>
        <w:ind w:firstLine="0"/>
        <w:rPr>
          <w:bCs/>
          <w:u w:val="single"/>
        </w:rPr>
      </w:pPr>
      <w:bookmarkStart w:id="1020" w:name="ESQ13015"/>
      <w:bookmarkEnd w:id="1020"/>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45290F87" w14:textId="77777777" w:rsidR="00000000" w:rsidRDefault="00737B0C">
      <w:pPr>
        <w:pStyle w:val="a"/>
        <w:ind w:firstLine="720"/>
      </w:pPr>
      <w:r>
        <w:rPr>
          <w:rtl/>
        </w:rPr>
        <w:t>ביום ב' בתמוז התשס"ג (2 ביולי 2003):</w:t>
      </w:r>
    </w:p>
    <w:p w14:paraId="53457E84" w14:textId="77777777" w:rsidR="00000000" w:rsidRDefault="00737B0C">
      <w:pPr>
        <w:pStyle w:val="a"/>
      </w:pPr>
    </w:p>
    <w:p w14:paraId="2C136AF1" w14:textId="77777777" w:rsidR="00000000" w:rsidRDefault="00737B0C">
      <w:pPr>
        <w:pStyle w:val="a"/>
        <w:ind w:firstLine="720"/>
        <w:rPr>
          <w:rtl/>
        </w:rPr>
      </w:pPr>
      <w:r>
        <w:rPr>
          <w:rtl/>
        </w:rPr>
        <w:t>לאחרונה התפרסמו ידיעות בדבר גילויי אנטישמיות שביטוים בהחרמת תוצרת ישראלית באירופה ובעיקר בבלגיה.</w:t>
      </w:r>
    </w:p>
    <w:p w14:paraId="7FFA62FC" w14:textId="77777777" w:rsidR="00000000" w:rsidRDefault="00737B0C">
      <w:pPr>
        <w:pStyle w:val="a"/>
        <w:ind w:firstLine="720"/>
      </w:pPr>
    </w:p>
    <w:p w14:paraId="43B449AB" w14:textId="77777777" w:rsidR="00000000" w:rsidRDefault="00737B0C">
      <w:pPr>
        <w:pStyle w:val="a"/>
        <w:ind w:firstLine="720"/>
      </w:pPr>
      <w:r>
        <w:rPr>
          <w:rFonts w:hint="cs"/>
          <w:rtl/>
        </w:rPr>
        <w:t>רצוני לשאול</w:t>
      </w:r>
      <w:r>
        <w:rPr>
          <w:rtl/>
        </w:rPr>
        <w:t>:</w:t>
      </w:r>
    </w:p>
    <w:p w14:paraId="767B0327" w14:textId="77777777" w:rsidR="00000000" w:rsidRDefault="00737B0C">
      <w:pPr>
        <w:pStyle w:val="a"/>
        <w:ind w:firstLine="720"/>
      </w:pPr>
    </w:p>
    <w:p w14:paraId="6834EDCB" w14:textId="77777777" w:rsidR="00000000" w:rsidRDefault="00737B0C">
      <w:pPr>
        <w:pStyle w:val="a"/>
        <w:ind w:firstLine="720"/>
        <w:rPr>
          <w:rtl/>
        </w:rPr>
      </w:pPr>
      <w:r>
        <w:rPr>
          <w:rFonts w:hint="cs"/>
          <w:rtl/>
        </w:rPr>
        <w:t xml:space="preserve">1. </w:t>
      </w:r>
      <w:r>
        <w:rPr>
          <w:rtl/>
        </w:rPr>
        <w:t>כיצד מטפל משרד ה</w:t>
      </w:r>
      <w:r>
        <w:rPr>
          <w:rtl/>
        </w:rPr>
        <w:t xml:space="preserve">חוץ בגילויי אנטישמיות </w:t>
      </w:r>
      <w:r>
        <w:rPr>
          <w:rFonts w:hint="cs"/>
          <w:rtl/>
        </w:rPr>
        <w:t>אלו</w:t>
      </w:r>
      <w:r>
        <w:rPr>
          <w:rtl/>
        </w:rPr>
        <w:t>?</w:t>
      </w:r>
    </w:p>
    <w:p w14:paraId="5193840C" w14:textId="77777777" w:rsidR="00000000" w:rsidRDefault="00737B0C">
      <w:pPr>
        <w:pStyle w:val="a"/>
        <w:ind w:firstLine="720"/>
        <w:rPr>
          <w:rtl/>
        </w:rPr>
      </w:pPr>
    </w:p>
    <w:p w14:paraId="233DB181" w14:textId="77777777" w:rsidR="00000000" w:rsidRDefault="00737B0C">
      <w:pPr>
        <w:pStyle w:val="a"/>
        <w:ind w:firstLine="720"/>
        <w:rPr>
          <w:rtl/>
        </w:rPr>
      </w:pPr>
      <w:r>
        <w:rPr>
          <w:rFonts w:hint="cs"/>
          <w:rtl/>
        </w:rPr>
        <w:t xml:space="preserve">2. </w:t>
      </w:r>
      <w:r>
        <w:rPr>
          <w:rtl/>
        </w:rPr>
        <w:t xml:space="preserve">האם קיימת הבחנה בטיפול בין תוצרת חקלאית שמקורה בתוך </w:t>
      </w:r>
      <w:r>
        <w:rPr>
          <w:rFonts w:hint="cs"/>
          <w:rtl/>
        </w:rPr>
        <w:t>"</w:t>
      </w:r>
      <w:r>
        <w:rPr>
          <w:rtl/>
        </w:rPr>
        <w:t>הקו הירוק</w:t>
      </w:r>
      <w:r>
        <w:rPr>
          <w:rFonts w:hint="cs"/>
          <w:rtl/>
        </w:rPr>
        <w:t>"</w:t>
      </w:r>
      <w:r>
        <w:rPr>
          <w:rtl/>
        </w:rPr>
        <w:t xml:space="preserve"> </w:t>
      </w:r>
      <w:r>
        <w:rPr>
          <w:rFonts w:hint="cs"/>
          <w:rtl/>
        </w:rPr>
        <w:t xml:space="preserve">לבין תוצרת שמקורה </w:t>
      </w:r>
      <w:r>
        <w:rPr>
          <w:rtl/>
        </w:rPr>
        <w:t>מחוץ ל</w:t>
      </w:r>
      <w:r>
        <w:rPr>
          <w:rFonts w:hint="cs"/>
          <w:rtl/>
        </w:rPr>
        <w:t>"</w:t>
      </w:r>
      <w:r>
        <w:rPr>
          <w:rtl/>
        </w:rPr>
        <w:t>קו הירוק</w:t>
      </w:r>
      <w:r>
        <w:rPr>
          <w:rFonts w:hint="cs"/>
          <w:rtl/>
        </w:rPr>
        <w:t>"</w:t>
      </w:r>
      <w:r>
        <w:rPr>
          <w:rtl/>
        </w:rPr>
        <w:t>?</w:t>
      </w:r>
    </w:p>
    <w:p w14:paraId="10CF5FFB" w14:textId="77777777" w:rsidR="00000000" w:rsidRDefault="00737B0C">
      <w:pPr>
        <w:pStyle w:val="a"/>
        <w:ind w:firstLine="720"/>
        <w:rPr>
          <w:rtl/>
        </w:rPr>
      </w:pPr>
    </w:p>
    <w:p w14:paraId="7EA1E9E9" w14:textId="77777777" w:rsidR="00000000" w:rsidRDefault="00737B0C">
      <w:pPr>
        <w:pStyle w:val="a"/>
        <w:ind w:firstLine="720"/>
        <w:rPr>
          <w:rtl/>
        </w:rPr>
      </w:pPr>
      <w:r>
        <w:rPr>
          <w:rFonts w:hint="cs"/>
          <w:rtl/>
        </w:rPr>
        <w:t xml:space="preserve">3. </w:t>
      </w:r>
      <w:r>
        <w:rPr>
          <w:rtl/>
        </w:rPr>
        <w:t xml:space="preserve">האם </w:t>
      </w:r>
      <w:r>
        <w:rPr>
          <w:rFonts w:hint="cs"/>
          <w:rtl/>
        </w:rPr>
        <w:t>הגיבה ממשלת ישראל</w:t>
      </w:r>
      <w:r>
        <w:rPr>
          <w:rtl/>
        </w:rPr>
        <w:t xml:space="preserve"> </w:t>
      </w:r>
      <w:r>
        <w:rPr>
          <w:rFonts w:hint="cs"/>
          <w:rtl/>
        </w:rPr>
        <w:t>ע</w:t>
      </w:r>
      <w:r>
        <w:rPr>
          <w:rtl/>
        </w:rPr>
        <w:t>ל</w:t>
      </w:r>
      <w:r>
        <w:rPr>
          <w:rFonts w:hint="cs"/>
          <w:rtl/>
        </w:rPr>
        <w:t xml:space="preserve"> </w:t>
      </w:r>
      <w:r>
        <w:rPr>
          <w:rtl/>
        </w:rPr>
        <w:t>החרמת התוצרת החקלאית?</w:t>
      </w:r>
    </w:p>
    <w:p w14:paraId="249785A9" w14:textId="77777777" w:rsidR="00000000" w:rsidRDefault="00737B0C">
      <w:pPr>
        <w:pStyle w:val="a"/>
        <w:ind w:firstLine="720"/>
        <w:rPr>
          <w:rtl/>
        </w:rPr>
      </w:pPr>
    </w:p>
    <w:p w14:paraId="63EF5B2A" w14:textId="77777777" w:rsidR="00000000" w:rsidRDefault="00737B0C">
      <w:pPr>
        <w:pStyle w:val="a"/>
        <w:ind w:firstLine="0"/>
        <w:rPr>
          <w:rFonts w:hint="cs"/>
          <w:b/>
          <w:bCs/>
          <w:u w:val="single"/>
          <w:rtl/>
        </w:rPr>
      </w:pPr>
      <w:r>
        <w:rPr>
          <w:rFonts w:hint="cs"/>
          <w:b/>
          <w:bCs/>
          <w:u w:val="single"/>
          <w:rtl/>
        </w:rPr>
        <w:t>השר גדעון עזרא:</w:t>
      </w:r>
    </w:p>
    <w:p w14:paraId="708951FE" w14:textId="77777777" w:rsidR="00000000" w:rsidRDefault="00737B0C">
      <w:pPr>
        <w:pStyle w:val="a"/>
        <w:rPr>
          <w:rFonts w:hint="cs"/>
          <w:rtl/>
        </w:rPr>
      </w:pPr>
    </w:p>
    <w:p w14:paraId="5F1B6127" w14:textId="77777777" w:rsidR="00000000" w:rsidRDefault="00737B0C">
      <w:pPr>
        <w:pStyle w:val="a"/>
        <w:rPr>
          <w:rFonts w:hint="cs"/>
          <w:rtl/>
        </w:rPr>
      </w:pPr>
      <w:r>
        <w:rPr>
          <w:rFonts w:hint="cs"/>
          <w:rtl/>
        </w:rPr>
        <w:t>1, 3. הקריאות לחרם באירופה על תוצרת ישראלית מגיעות ממספר</w:t>
      </w:r>
      <w:r>
        <w:rPr>
          <w:rFonts w:hint="cs"/>
          <w:rtl/>
        </w:rPr>
        <w:t xml:space="preserve"> מצומצם של מדינות, ואין מדובר בתופעה גורפת. בשנה החולפת נודע לנו על קריאות לחרם בצרפת, בשבדיה ובבלגיה. ראוי לציין עוד, שמאחורי קריאות אלה לא עומדים גורמי ממשל רשמיים.</w:t>
      </w:r>
    </w:p>
    <w:p w14:paraId="386AF3F4" w14:textId="77777777" w:rsidR="00000000" w:rsidRDefault="00737B0C">
      <w:pPr>
        <w:pStyle w:val="a"/>
        <w:rPr>
          <w:rFonts w:hint="cs"/>
          <w:rtl/>
        </w:rPr>
      </w:pPr>
    </w:p>
    <w:p w14:paraId="7A1DA8DC" w14:textId="77777777" w:rsidR="00000000" w:rsidRDefault="00737B0C">
      <w:pPr>
        <w:pStyle w:val="a"/>
        <w:rPr>
          <w:rFonts w:hint="cs"/>
          <w:rtl/>
        </w:rPr>
      </w:pPr>
      <w:r>
        <w:rPr>
          <w:rFonts w:hint="cs"/>
          <w:rtl/>
        </w:rPr>
        <w:t xml:space="preserve">קשה להעריך במדויק את השפעת הקריאות לחרם, אולם במקרים שבהם התופעה מתעוררת אין היא מצליחה </w:t>
      </w:r>
      <w:r>
        <w:rPr>
          <w:rFonts w:hint="cs"/>
          <w:rtl/>
        </w:rPr>
        <w:t>לצבור תאוצה והשפעתה המסחרית זניחה. מבירור שנערך באותן מדינות ציינו מנהלי הרשתות הגדולות, כי מדיניות השיווק שלהם נקבעת על-פי קריטריונים עסקיים ומסחריים בלבד.</w:t>
      </w:r>
    </w:p>
    <w:p w14:paraId="5EE3FC3A" w14:textId="77777777" w:rsidR="00000000" w:rsidRDefault="00737B0C">
      <w:pPr>
        <w:pStyle w:val="a"/>
        <w:rPr>
          <w:rFonts w:hint="cs"/>
          <w:rtl/>
        </w:rPr>
      </w:pPr>
    </w:p>
    <w:p w14:paraId="6B502418" w14:textId="77777777" w:rsidR="00000000" w:rsidRDefault="00737B0C">
      <w:pPr>
        <w:pStyle w:val="a"/>
        <w:rPr>
          <w:rFonts w:hint="cs"/>
          <w:rtl/>
        </w:rPr>
      </w:pPr>
      <w:r>
        <w:rPr>
          <w:rFonts w:hint="cs"/>
          <w:rtl/>
        </w:rPr>
        <w:t>למרות זאת, אנו מתייחסים לתופעה בחומרה רבה ורואים בה ניסיון השואף לבודד את ישראל ולעשות לה דה-לגיטי</w:t>
      </w:r>
      <w:r>
        <w:rPr>
          <w:rFonts w:hint="cs"/>
          <w:rtl/>
        </w:rPr>
        <w:t>מציה.</w:t>
      </w:r>
    </w:p>
    <w:p w14:paraId="7C85A38D" w14:textId="77777777" w:rsidR="00000000" w:rsidRDefault="00737B0C">
      <w:pPr>
        <w:pStyle w:val="a"/>
        <w:rPr>
          <w:rFonts w:hint="cs"/>
          <w:rtl/>
        </w:rPr>
      </w:pPr>
    </w:p>
    <w:p w14:paraId="2DE05BB9" w14:textId="77777777" w:rsidR="00000000" w:rsidRDefault="00737B0C">
      <w:pPr>
        <w:pStyle w:val="a"/>
        <w:rPr>
          <w:rFonts w:hint="cs"/>
          <w:rtl/>
        </w:rPr>
      </w:pPr>
      <w:r>
        <w:rPr>
          <w:rFonts w:hint="cs"/>
          <w:rtl/>
        </w:rPr>
        <w:t xml:space="preserve">משרד החוץ, באמצעות שגרירויותינו באירופה, מנהל מעקב צמוד אחר הקריאות לחרם, באמצעות העלאת הנושא בדרגים המדיניים הבכירים והצבעה על חומרת התופעה. במקביל, נוכחנו לדעת שדרך הפעולה היעילה ביותר היא הציבורית, שתכליתה הדגשת חוסר הלגיטימיות והליגליות של אותן </w:t>
      </w:r>
      <w:r>
        <w:rPr>
          <w:rFonts w:hint="cs"/>
          <w:rtl/>
        </w:rPr>
        <w:t>קריאות.</w:t>
      </w:r>
    </w:p>
    <w:p w14:paraId="132B99A8" w14:textId="77777777" w:rsidR="00000000" w:rsidRDefault="00737B0C">
      <w:pPr>
        <w:pStyle w:val="a"/>
        <w:rPr>
          <w:rFonts w:hint="cs"/>
          <w:rtl/>
        </w:rPr>
      </w:pPr>
    </w:p>
    <w:p w14:paraId="0AB28685" w14:textId="77777777" w:rsidR="00000000" w:rsidRDefault="00737B0C">
      <w:pPr>
        <w:pStyle w:val="a"/>
        <w:rPr>
          <w:rFonts w:hint="cs"/>
          <w:rtl/>
        </w:rPr>
      </w:pPr>
      <w:r>
        <w:rPr>
          <w:rFonts w:hint="cs"/>
          <w:rtl/>
        </w:rPr>
        <w:t>שגרירויותינו באותן מדינות פועלות מול גורמי ממשל וגורמים ציבוריים ידידותיים לישראל ובעלי השפעה על דעת הקהל המקומית, היוצאים בהצהרות כנגד תופעת הקריאות לחרם.</w:t>
      </w:r>
    </w:p>
    <w:p w14:paraId="7DDF508A" w14:textId="77777777" w:rsidR="00000000" w:rsidRDefault="00737B0C">
      <w:pPr>
        <w:pStyle w:val="a"/>
        <w:rPr>
          <w:rFonts w:hint="cs"/>
          <w:rtl/>
        </w:rPr>
      </w:pPr>
    </w:p>
    <w:p w14:paraId="7B21AF1F" w14:textId="77777777" w:rsidR="00000000" w:rsidRDefault="00737B0C">
      <w:pPr>
        <w:pStyle w:val="a"/>
        <w:rPr>
          <w:rFonts w:hint="cs"/>
          <w:rtl/>
        </w:rPr>
      </w:pPr>
      <w:r>
        <w:rPr>
          <w:rFonts w:hint="cs"/>
          <w:rtl/>
        </w:rPr>
        <w:t>2. מדיניותה הרשמית של ישראל היא, שאין אבחנה בין התוצרת מעבר ל"קו הירוק" לבין זו שמקורה בתח</w:t>
      </w:r>
      <w:r>
        <w:rPr>
          <w:rFonts w:hint="cs"/>
          <w:rtl/>
        </w:rPr>
        <w:t>ומי "הקו הירוק". על-פי מדיניות זו נקבע גם נוסח תשובות המכס הישראלי על שאילתות אירופיות, קרי, שאלה וגם אלה מצויים באחריות המכס של ישראל.</w:t>
      </w:r>
    </w:p>
    <w:p w14:paraId="5648352B" w14:textId="77777777" w:rsidR="00000000" w:rsidRDefault="00737B0C">
      <w:pPr>
        <w:pStyle w:val="a"/>
        <w:rPr>
          <w:rFonts w:hint="cs"/>
          <w:rtl/>
        </w:rPr>
      </w:pPr>
    </w:p>
    <w:p w14:paraId="2B2C84AB" w14:textId="77777777" w:rsidR="00000000" w:rsidRDefault="00737B0C">
      <w:pPr>
        <w:pStyle w:val="ad"/>
        <w:rPr>
          <w:rtl/>
        </w:rPr>
      </w:pPr>
      <w:bookmarkStart w:id="1021" w:name="FS000001068T31_07_2003_00_12_25"/>
      <w:bookmarkEnd w:id="1021"/>
      <w:r>
        <w:rPr>
          <w:rtl/>
        </w:rPr>
        <w:t>היו"ר מוחמד ברכה:</w:t>
      </w:r>
    </w:p>
    <w:p w14:paraId="65EA69FD" w14:textId="77777777" w:rsidR="00000000" w:rsidRDefault="00737B0C">
      <w:pPr>
        <w:pStyle w:val="a"/>
        <w:rPr>
          <w:rtl/>
        </w:rPr>
      </w:pPr>
    </w:p>
    <w:p w14:paraId="6CF0EEE4" w14:textId="77777777" w:rsidR="00000000" w:rsidRDefault="00737B0C">
      <w:pPr>
        <w:pStyle w:val="a"/>
        <w:rPr>
          <w:rFonts w:hint="cs"/>
          <w:rtl/>
        </w:rPr>
      </w:pPr>
      <w:r>
        <w:rPr>
          <w:rFonts w:hint="cs"/>
          <w:rtl/>
        </w:rPr>
        <w:t xml:space="preserve">שאלה נוספת, חבר הכנסת סלומינסקי, בבקשה. </w:t>
      </w:r>
    </w:p>
    <w:p w14:paraId="720994D0" w14:textId="77777777" w:rsidR="00000000" w:rsidRDefault="00737B0C">
      <w:pPr>
        <w:pStyle w:val="Speaker"/>
        <w:rPr>
          <w:rFonts w:hint="cs"/>
          <w:rtl/>
        </w:rPr>
      </w:pPr>
    </w:p>
    <w:p w14:paraId="749EF6A8" w14:textId="77777777" w:rsidR="00000000" w:rsidRDefault="00737B0C">
      <w:pPr>
        <w:pStyle w:val="Speaker"/>
        <w:rPr>
          <w:rtl/>
        </w:rPr>
      </w:pPr>
      <w:bookmarkStart w:id="1022" w:name="_Toc47678268"/>
      <w:bookmarkStart w:id="1023" w:name="_Toc49055827"/>
      <w:r>
        <w:rPr>
          <w:rFonts w:hint="eastAsia"/>
          <w:rtl/>
        </w:rPr>
        <w:t>ניסן</w:t>
      </w:r>
      <w:r>
        <w:rPr>
          <w:rtl/>
        </w:rPr>
        <w:t xml:space="preserve"> סלומינסקי (מפד"ל):</w:t>
      </w:r>
      <w:bookmarkEnd w:id="1022"/>
      <w:bookmarkEnd w:id="1023"/>
    </w:p>
    <w:p w14:paraId="1169780E" w14:textId="77777777" w:rsidR="00000000" w:rsidRDefault="00737B0C">
      <w:pPr>
        <w:pStyle w:val="a"/>
        <w:rPr>
          <w:rFonts w:hint="cs"/>
          <w:rtl/>
        </w:rPr>
      </w:pPr>
    </w:p>
    <w:p w14:paraId="162F6FA7" w14:textId="77777777" w:rsidR="00000000" w:rsidRDefault="00737B0C">
      <w:pPr>
        <w:pStyle w:val="a"/>
        <w:rPr>
          <w:rFonts w:hint="cs"/>
          <w:rtl/>
        </w:rPr>
      </w:pPr>
      <w:r>
        <w:rPr>
          <w:rFonts w:hint="cs"/>
          <w:rtl/>
        </w:rPr>
        <w:t>שאלתי היא, כמו שממשלת ישראל מתייח</w:t>
      </w:r>
      <w:r>
        <w:rPr>
          <w:rFonts w:hint="cs"/>
          <w:rtl/>
        </w:rPr>
        <w:t xml:space="preserve">סת ללא הבדל בין התוצרת מתוך "הקו הירוק" לתוצרת שמעבר לקו, האם מתייחסות כך גם המדינות באירופה, או שיש אצלן הבדל? </w:t>
      </w:r>
    </w:p>
    <w:p w14:paraId="34DB26D8" w14:textId="77777777" w:rsidR="00000000" w:rsidRDefault="00737B0C">
      <w:pPr>
        <w:pStyle w:val="a"/>
        <w:ind w:firstLine="0"/>
        <w:rPr>
          <w:rFonts w:hint="cs"/>
          <w:rtl/>
        </w:rPr>
      </w:pPr>
    </w:p>
    <w:p w14:paraId="566E09C1" w14:textId="77777777" w:rsidR="00000000" w:rsidRDefault="00737B0C">
      <w:pPr>
        <w:pStyle w:val="SpeakerCon"/>
        <w:rPr>
          <w:rtl/>
        </w:rPr>
      </w:pPr>
      <w:bookmarkStart w:id="1024" w:name="FS000000474T31_07_2003_00_15_15"/>
      <w:bookmarkEnd w:id="1024"/>
      <w:r>
        <w:rPr>
          <w:rFonts w:hint="eastAsia"/>
          <w:rtl/>
        </w:rPr>
        <w:t>השר</w:t>
      </w:r>
      <w:r>
        <w:rPr>
          <w:rtl/>
        </w:rPr>
        <w:t xml:space="preserve"> גדעון עזרא:</w:t>
      </w:r>
    </w:p>
    <w:p w14:paraId="5679106C" w14:textId="77777777" w:rsidR="00000000" w:rsidRDefault="00737B0C">
      <w:pPr>
        <w:pStyle w:val="a"/>
        <w:rPr>
          <w:rFonts w:hint="cs"/>
          <w:rtl/>
        </w:rPr>
      </w:pPr>
    </w:p>
    <w:p w14:paraId="7D77DADE" w14:textId="77777777" w:rsidR="00000000" w:rsidRDefault="00737B0C">
      <w:pPr>
        <w:pStyle w:val="a"/>
        <w:rPr>
          <w:rFonts w:hint="cs"/>
          <w:rtl/>
        </w:rPr>
      </w:pPr>
      <w:r>
        <w:rPr>
          <w:rFonts w:hint="cs"/>
          <w:rtl/>
        </w:rPr>
        <w:t xml:space="preserve">עניתי לך, המדינות הן בכלל לא גורמים רשמיים שמחרימים את התוצרת, גופים פרטיים - - - </w:t>
      </w:r>
    </w:p>
    <w:p w14:paraId="7A147C78" w14:textId="77777777" w:rsidR="00000000" w:rsidRDefault="00737B0C">
      <w:pPr>
        <w:pStyle w:val="a"/>
        <w:ind w:firstLine="0"/>
        <w:rPr>
          <w:rFonts w:hint="cs"/>
          <w:rtl/>
        </w:rPr>
      </w:pPr>
    </w:p>
    <w:p w14:paraId="7EF7F150" w14:textId="77777777" w:rsidR="00000000" w:rsidRDefault="00737B0C">
      <w:pPr>
        <w:pStyle w:val="ac"/>
        <w:rPr>
          <w:rtl/>
        </w:rPr>
      </w:pPr>
      <w:r>
        <w:rPr>
          <w:rFonts w:hint="eastAsia"/>
          <w:rtl/>
        </w:rPr>
        <w:t>ניסן</w:t>
      </w:r>
      <w:r>
        <w:rPr>
          <w:rtl/>
        </w:rPr>
        <w:t xml:space="preserve"> סלומינסקי (מפד"ל):</w:t>
      </w:r>
    </w:p>
    <w:p w14:paraId="08F195A8" w14:textId="77777777" w:rsidR="00000000" w:rsidRDefault="00737B0C">
      <w:pPr>
        <w:pStyle w:val="a"/>
        <w:rPr>
          <w:rFonts w:hint="cs"/>
          <w:rtl/>
        </w:rPr>
      </w:pPr>
    </w:p>
    <w:p w14:paraId="370710CB" w14:textId="77777777" w:rsidR="00000000" w:rsidRDefault="00737B0C">
      <w:pPr>
        <w:pStyle w:val="a"/>
        <w:rPr>
          <w:rFonts w:hint="cs"/>
          <w:rtl/>
        </w:rPr>
      </w:pPr>
      <w:r>
        <w:rPr>
          <w:rFonts w:hint="cs"/>
          <w:rtl/>
        </w:rPr>
        <w:t>לא תוצרת של כל י</w:t>
      </w:r>
      <w:r>
        <w:rPr>
          <w:rFonts w:hint="cs"/>
          <w:rtl/>
        </w:rPr>
        <w:t xml:space="preserve">שראל. אני שואל: האם עושים הבחנה - אלה שלא מחרימים את התוצרת הישראלית, את התוצרת מעבר לקו הם כן מחרימים? </w:t>
      </w:r>
    </w:p>
    <w:p w14:paraId="251C0F85" w14:textId="77777777" w:rsidR="00000000" w:rsidRDefault="00737B0C">
      <w:pPr>
        <w:pStyle w:val="a"/>
        <w:ind w:firstLine="0"/>
        <w:rPr>
          <w:rFonts w:hint="cs"/>
          <w:rtl/>
        </w:rPr>
      </w:pPr>
    </w:p>
    <w:p w14:paraId="408C17A4" w14:textId="77777777" w:rsidR="00000000" w:rsidRDefault="00737B0C">
      <w:pPr>
        <w:pStyle w:val="SpeakerCon"/>
        <w:rPr>
          <w:rtl/>
        </w:rPr>
      </w:pPr>
      <w:bookmarkStart w:id="1025" w:name="FS000000474T31_07_2003_00_16_54C"/>
      <w:bookmarkEnd w:id="1025"/>
      <w:r>
        <w:rPr>
          <w:rtl/>
        </w:rPr>
        <w:t>השר גדעון עזרא:</w:t>
      </w:r>
    </w:p>
    <w:p w14:paraId="5973BC81" w14:textId="77777777" w:rsidR="00000000" w:rsidRDefault="00737B0C">
      <w:pPr>
        <w:pStyle w:val="a"/>
        <w:rPr>
          <w:rtl/>
        </w:rPr>
      </w:pPr>
    </w:p>
    <w:p w14:paraId="4813771B" w14:textId="77777777" w:rsidR="00000000" w:rsidRDefault="00737B0C">
      <w:pPr>
        <w:pStyle w:val="a"/>
        <w:rPr>
          <w:rFonts w:hint="cs"/>
          <w:rtl/>
        </w:rPr>
      </w:pPr>
      <w:r>
        <w:rPr>
          <w:rFonts w:hint="cs"/>
          <w:rtl/>
        </w:rPr>
        <w:t xml:space="preserve">זה לא היה במסגרת השאילתא ולכן אני לא יכול לתת לך תשובה. אני עוד לא שר החוץ. </w:t>
      </w:r>
    </w:p>
    <w:p w14:paraId="2DCD2346" w14:textId="77777777" w:rsidR="00000000" w:rsidRDefault="00737B0C">
      <w:pPr>
        <w:pStyle w:val="a"/>
        <w:ind w:firstLine="0"/>
        <w:rPr>
          <w:rFonts w:hint="cs"/>
          <w:rtl/>
        </w:rPr>
      </w:pPr>
    </w:p>
    <w:p w14:paraId="31CEED74" w14:textId="77777777" w:rsidR="00000000" w:rsidRDefault="00737B0C">
      <w:pPr>
        <w:pStyle w:val="ac"/>
        <w:rPr>
          <w:rtl/>
        </w:rPr>
      </w:pPr>
      <w:r>
        <w:rPr>
          <w:rFonts w:hint="eastAsia"/>
          <w:rtl/>
        </w:rPr>
        <w:t>ניסן</w:t>
      </w:r>
      <w:r>
        <w:rPr>
          <w:rtl/>
        </w:rPr>
        <w:t xml:space="preserve"> סלומינסקי (מפד"ל):</w:t>
      </w:r>
    </w:p>
    <w:p w14:paraId="6A783761" w14:textId="77777777" w:rsidR="00000000" w:rsidRDefault="00737B0C">
      <w:pPr>
        <w:pStyle w:val="a"/>
        <w:rPr>
          <w:rFonts w:hint="cs"/>
          <w:rtl/>
        </w:rPr>
      </w:pPr>
    </w:p>
    <w:p w14:paraId="20F185F1" w14:textId="77777777" w:rsidR="00000000" w:rsidRDefault="00737B0C">
      <w:pPr>
        <w:pStyle w:val="a"/>
        <w:rPr>
          <w:rFonts w:hint="cs"/>
          <w:rtl/>
        </w:rPr>
      </w:pPr>
      <w:r>
        <w:rPr>
          <w:rFonts w:hint="cs"/>
          <w:rtl/>
        </w:rPr>
        <w:t xml:space="preserve">אז לאחל לך שתהיה שר החוץ? </w:t>
      </w:r>
    </w:p>
    <w:p w14:paraId="6CAC3222" w14:textId="77777777" w:rsidR="00000000" w:rsidRDefault="00737B0C">
      <w:pPr>
        <w:pStyle w:val="a"/>
        <w:ind w:firstLine="0"/>
        <w:rPr>
          <w:rFonts w:hint="cs"/>
          <w:rtl/>
        </w:rPr>
      </w:pPr>
    </w:p>
    <w:p w14:paraId="250C3C69" w14:textId="77777777" w:rsidR="00000000" w:rsidRDefault="00737B0C">
      <w:pPr>
        <w:pStyle w:val="ad"/>
        <w:rPr>
          <w:rtl/>
        </w:rPr>
      </w:pPr>
      <w:r>
        <w:rPr>
          <w:rtl/>
        </w:rPr>
        <w:t>הי</w:t>
      </w:r>
      <w:r>
        <w:rPr>
          <w:rtl/>
        </w:rPr>
        <w:t>ו"ר מוחמד ברכה:</w:t>
      </w:r>
    </w:p>
    <w:p w14:paraId="61765DF0" w14:textId="77777777" w:rsidR="00000000" w:rsidRDefault="00737B0C">
      <w:pPr>
        <w:pStyle w:val="a"/>
        <w:rPr>
          <w:rtl/>
        </w:rPr>
      </w:pPr>
    </w:p>
    <w:p w14:paraId="14FE9935" w14:textId="77777777" w:rsidR="00000000" w:rsidRDefault="00737B0C">
      <w:pPr>
        <w:pStyle w:val="a"/>
        <w:rPr>
          <w:rFonts w:hint="cs"/>
          <w:rtl/>
        </w:rPr>
      </w:pPr>
      <w:r>
        <w:rPr>
          <w:rFonts w:hint="cs"/>
          <w:rtl/>
        </w:rPr>
        <w:t xml:space="preserve">השר ישיב על שאילתא מס' 351, של חבר הכנסת אריה אלדד: אי-הנפת דגל ישראל בוועידה הכלכלית בירדן. </w:t>
      </w:r>
    </w:p>
    <w:p w14:paraId="064831A4" w14:textId="77777777" w:rsidR="00000000" w:rsidRDefault="00737B0C">
      <w:pPr>
        <w:pStyle w:val="a"/>
        <w:ind w:firstLine="0"/>
        <w:rPr>
          <w:rFonts w:hint="cs"/>
          <w:rtl/>
        </w:rPr>
      </w:pPr>
    </w:p>
    <w:p w14:paraId="1AA51A93" w14:textId="77777777" w:rsidR="00000000" w:rsidRDefault="00737B0C">
      <w:pPr>
        <w:pStyle w:val="Query"/>
        <w:jc w:val="center"/>
        <w:rPr>
          <w:rtl/>
        </w:rPr>
      </w:pPr>
      <w:bookmarkStart w:id="1026" w:name="CQ13481FI0013481T31_07_2003_00_20_26"/>
      <w:bookmarkStart w:id="1027" w:name="_Toc47678269"/>
      <w:bookmarkStart w:id="1028" w:name="_Toc47682162"/>
      <w:bookmarkStart w:id="1029" w:name="_Toc47868562"/>
      <w:bookmarkStart w:id="1030" w:name="_Toc47869618"/>
      <w:bookmarkStart w:id="1031" w:name="_Toc47869828"/>
      <w:bookmarkStart w:id="1032" w:name="_Toc47869972"/>
      <w:bookmarkStart w:id="1033" w:name="_Toc49055828"/>
      <w:bookmarkEnd w:id="1026"/>
      <w:r>
        <w:rPr>
          <w:rtl/>
        </w:rPr>
        <w:t>351. אי-הנפת דגל ישראל בוועידה הכלכלית בירדן</w:t>
      </w:r>
      <w:bookmarkEnd w:id="1027"/>
      <w:bookmarkEnd w:id="1028"/>
      <w:bookmarkEnd w:id="1029"/>
      <w:bookmarkEnd w:id="1030"/>
      <w:bookmarkEnd w:id="1031"/>
      <w:bookmarkEnd w:id="1032"/>
      <w:bookmarkEnd w:id="1033"/>
    </w:p>
    <w:p w14:paraId="4AF94382" w14:textId="77777777" w:rsidR="00000000" w:rsidRDefault="00737B0C">
      <w:pPr>
        <w:pStyle w:val="a"/>
        <w:rPr>
          <w:rFonts w:hint="cs"/>
          <w:rtl/>
        </w:rPr>
      </w:pPr>
    </w:p>
    <w:p w14:paraId="579F9E5A" w14:textId="77777777" w:rsidR="00000000" w:rsidRDefault="00737B0C">
      <w:pPr>
        <w:pStyle w:val="a"/>
        <w:ind w:firstLine="0"/>
        <w:rPr>
          <w:bCs/>
          <w:u w:val="single"/>
        </w:rPr>
      </w:pPr>
      <w:bookmarkStart w:id="1034" w:name="ESQ13481"/>
      <w:bookmarkEnd w:id="1034"/>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18AD184" w14:textId="77777777" w:rsidR="00000000" w:rsidRDefault="00737B0C">
      <w:pPr>
        <w:pStyle w:val="a"/>
        <w:ind w:firstLine="720"/>
      </w:pPr>
      <w:r>
        <w:rPr>
          <w:rtl/>
        </w:rPr>
        <w:t>ביום ט' בתמוז התשס"ג (9 ביולי 2003):</w:t>
      </w:r>
    </w:p>
    <w:p w14:paraId="6594813A" w14:textId="77777777" w:rsidR="00000000" w:rsidRDefault="00737B0C">
      <w:pPr>
        <w:pStyle w:val="a"/>
        <w:rPr>
          <w:rFonts w:hint="cs"/>
          <w:rtl/>
        </w:rPr>
      </w:pPr>
    </w:p>
    <w:p w14:paraId="0D2E8AD4" w14:textId="77777777" w:rsidR="00000000" w:rsidRDefault="00737B0C">
      <w:pPr>
        <w:pStyle w:val="a"/>
        <w:ind w:firstLine="720"/>
      </w:pPr>
      <w:r>
        <w:rPr>
          <w:rtl/>
        </w:rPr>
        <w:t xml:space="preserve">בעיתון "ידיעות אחרונות" </w:t>
      </w:r>
      <w:r>
        <w:rPr>
          <w:rFonts w:hint="cs"/>
          <w:rtl/>
        </w:rPr>
        <w:t>מ</w:t>
      </w:r>
      <w:r>
        <w:rPr>
          <w:rFonts w:hint="cs"/>
          <w:rtl/>
        </w:rPr>
        <w:t>יום 27 ביוני 2003</w:t>
      </w:r>
      <w:r>
        <w:rPr>
          <w:rtl/>
        </w:rPr>
        <w:t xml:space="preserve"> פ</w:t>
      </w:r>
      <w:r>
        <w:rPr>
          <w:rFonts w:hint="cs"/>
          <w:rtl/>
        </w:rPr>
        <w:t>ור</w:t>
      </w:r>
      <w:r>
        <w:rPr>
          <w:rtl/>
        </w:rPr>
        <w:t>סם</w:t>
      </w:r>
      <w:r>
        <w:rPr>
          <w:rFonts w:hint="cs"/>
          <w:rtl/>
        </w:rPr>
        <w:t>,</w:t>
      </w:r>
      <w:r>
        <w:rPr>
          <w:rtl/>
        </w:rPr>
        <w:t xml:space="preserve"> כי בוועידה הכלכלית בירדן</w:t>
      </w:r>
      <w:r>
        <w:rPr>
          <w:rFonts w:hint="cs"/>
          <w:rtl/>
        </w:rPr>
        <w:t>,</w:t>
      </w:r>
      <w:r>
        <w:rPr>
          <w:rtl/>
        </w:rPr>
        <w:t xml:space="preserve"> שהתקיימה בחוף ים</w:t>
      </w:r>
      <w:r>
        <w:rPr>
          <w:rFonts w:hint="cs"/>
          <w:rtl/>
        </w:rPr>
        <w:t>-</w:t>
      </w:r>
      <w:r>
        <w:rPr>
          <w:rtl/>
        </w:rPr>
        <w:t>המלח</w:t>
      </w:r>
      <w:r>
        <w:rPr>
          <w:rFonts w:hint="cs"/>
          <w:rtl/>
        </w:rPr>
        <w:t>,</w:t>
      </w:r>
      <w:r>
        <w:rPr>
          <w:rtl/>
        </w:rPr>
        <w:t xml:space="preserve"> השתתף שר החוץ של ישראל</w:t>
      </w:r>
      <w:r>
        <w:rPr>
          <w:rFonts w:hint="cs"/>
          <w:rtl/>
        </w:rPr>
        <w:t>,</w:t>
      </w:r>
      <w:r>
        <w:rPr>
          <w:rtl/>
        </w:rPr>
        <w:t xml:space="preserve"> </w:t>
      </w:r>
      <w:r>
        <w:rPr>
          <w:rFonts w:hint="cs"/>
          <w:rtl/>
        </w:rPr>
        <w:t>אף</w:t>
      </w:r>
      <w:r>
        <w:rPr>
          <w:rtl/>
        </w:rPr>
        <w:t xml:space="preserve"> שדגל ישראל היה הדגל היחיד שלא הונף באירוע.</w:t>
      </w:r>
    </w:p>
    <w:p w14:paraId="4D90AB0D" w14:textId="77777777" w:rsidR="00000000" w:rsidRDefault="00737B0C">
      <w:pPr>
        <w:pStyle w:val="a"/>
        <w:ind w:firstLine="720"/>
      </w:pPr>
    </w:p>
    <w:p w14:paraId="41FEE8DD" w14:textId="77777777" w:rsidR="00000000" w:rsidRDefault="00737B0C">
      <w:pPr>
        <w:pStyle w:val="a"/>
        <w:ind w:firstLine="720"/>
      </w:pPr>
      <w:r>
        <w:rPr>
          <w:rFonts w:hint="cs"/>
          <w:rtl/>
        </w:rPr>
        <w:t>רצוני לשאול</w:t>
      </w:r>
      <w:r>
        <w:rPr>
          <w:rtl/>
        </w:rPr>
        <w:t>:</w:t>
      </w:r>
    </w:p>
    <w:p w14:paraId="6B3849A3" w14:textId="77777777" w:rsidR="00000000" w:rsidRDefault="00737B0C">
      <w:pPr>
        <w:pStyle w:val="a"/>
        <w:ind w:firstLine="720"/>
      </w:pPr>
    </w:p>
    <w:p w14:paraId="696DECDF" w14:textId="77777777" w:rsidR="00000000" w:rsidRDefault="00737B0C">
      <w:pPr>
        <w:pStyle w:val="a"/>
        <w:ind w:firstLine="720"/>
        <w:rPr>
          <w:rFonts w:hint="cs"/>
          <w:rtl/>
        </w:rPr>
      </w:pPr>
      <w:r>
        <w:rPr>
          <w:rFonts w:hint="cs"/>
          <w:rtl/>
        </w:rPr>
        <w:t xml:space="preserve">1. </w:t>
      </w:r>
      <w:r>
        <w:rPr>
          <w:rtl/>
        </w:rPr>
        <w:t xml:space="preserve">האם </w:t>
      </w:r>
      <w:r>
        <w:rPr>
          <w:rFonts w:hint="cs"/>
          <w:rtl/>
        </w:rPr>
        <w:t>הידיעה</w:t>
      </w:r>
      <w:r>
        <w:rPr>
          <w:rtl/>
        </w:rPr>
        <w:t xml:space="preserve"> נכונה</w:t>
      </w:r>
      <w:r>
        <w:rPr>
          <w:rFonts w:hint="cs"/>
          <w:rtl/>
        </w:rPr>
        <w:t xml:space="preserve">? </w:t>
      </w:r>
    </w:p>
    <w:p w14:paraId="39250E30" w14:textId="77777777" w:rsidR="00000000" w:rsidRDefault="00737B0C">
      <w:pPr>
        <w:pStyle w:val="a"/>
        <w:ind w:firstLine="720"/>
        <w:rPr>
          <w:rtl/>
        </w:rPr>
      </w:pPr>
    </w:p>
    <w:p w14:paraId="5D9E25D8" w14:textId="77777777" w:rsidR="00000000" w:rsidRDefault="00737B0C">
      <w:pPr>
        <w:pStyle w:val="a"/>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יגיש</w:t>
      </w:r>
      <w:r>
        <w:rPr>
          <w:rtl/>
        </w:rPr>
        <w:t xml:space="preserve"> שר החוץ מחאה לשלטונות ירדן ולמארגני ה</w:t>
      </w:r>
      <w:r>
        <w:rPr>
          <w:rFonts w:hint="cs"/>
          <w:rtl/>
        </w:rPr>
        <w:t>ו</w:t>
      </w:r>
      <w:r>
        <w:rPr>
          <w:rtl/>
        </w:rPr>
        <w:t xml:space="preserve">ועידה על הפגיעה </w:t>
      </w:r>
      <w:r>
        <w:rPr>
          <w:rtl/>
        </w:rPr>
        <w:t>בכבודה של מדינת ישראל?</w:t>
      </w:r>
    </w:p>
    <w:p w14:paraId="171ECA94" w14:textId="77777777" w:rsidR="00000000" w:rsidRDefault="00737B0C">
      <w:pPr>
        <w:pStyle w:val="a"/>
        <w:ind w:firstLine="0"/>
        <w:rPr>
          <w:rFonts w:hint="cs"/>
          <w:rtl/>
        </w:rPr>
      </w:pPr>
    </w:p>
    <w:p w14:paraId="134E53F4" w14:textId="77777777" w:rsidR="00000000" w:rsidRDefault="00737B0C">
      <w:pPr>
        <w:pStyle w:val="a"/>
        <w:ind w:firstLine="0"/>
        <w:rPr>
          <w:rFonts w:hint="cs"/>
          <w:b/>
          <w:bCs/>
          <w:u w:val="single"/>
          <w:rtl/>
        </w:rPr>
      </w:pPr>
      <w:r>
        <w:rPr>
          <w:rFonts w:hint="cs"/>
          <w:b/>
          <w:bCs/>
          <w:u w:val="single"/>
          <w:rtl/>
        </w:rPr>
        <w:t>השר גדעון עזרא:</w:t>
      </w:r>
    </w:p>
    <w:p w14:paraId="3EF7765B" w14:textId="77777777" w:rsidR="00000000" w:rsidRDefault="00737B0C">
      <w:pPr>
        <w:pStyle w:val="a"/>
        <w:rPr>
          <w:rFonts w:hint="cs"/>
          <w:rtl/>
        </w:rPr>
      </w:pPr>
    </w:p>
    <w:p w14:paraId="36845C2C" w14:textId="77777777" w:rsidR="00000000" w:rsidRDefault="00737B0C">
      <w:pPr>
        <w:pStyle w:val="a"/>
        <w:rPr>
          <w:rFonts w:hint="cs"/>
          <w:rtl/>
        </w:rPr>
      </w:pPr>
      <w:r>
        <w:rPr>
          <w:rFonts w:hint="cs"/>
          <w:rtl/>
        </w:rPr>
        <w:t>מבדיקה שערך שגרירנו ברבת-עמון מול מחלקת הטקס במשרד החוץ הירדני עולה, כי במהלך הוועידה הכלכלית בירדן לא הונפו דגלי המדינות המשתתפות. הדגלים היחידים שהוצבו בשני בתי-המלון ובאוהל המלכותי שבהם התקיימו מפגשי הוועידה, היו</w:t>
      </w:r>
      <w:r>
        <w:rPr>
          <w:rFonts w:hint="cs"/>
          <w:rtl/>
        </w:rPr>
        <w:t xml:space="preserve"> דגלי ירדן ודגל הוועידה הכלכלית העולמית (</w:t>
      </w:r>
      <w:r>
        <w:rPr>
          <w:rFonts w:hint="cs"/>
        </w:rPr>
        <w:t>WEF</w:t>
      </w:r>
      <w:r>
        <w:rPr>
          <w:rFonts w:hint="cs"/>
          <w:rtl/>
        </w:rPr>
        <w:t>). אי לכך, לא היתה כאן, למיטב ידיעתנו, פגיעה בכבודה של מדינת ישראל.</w:t>
      </w:r>
    </w:p>
    <w:p w14:paraId="0ED0D908" w14:textId="77777777" w:rsidR="00000000" w:rsidRDefault="00737B0C">
      <w:pPr>
        <w:pStyle w:val="a"/>
        <w:ind w:firstLine="0"/>
        <w:rPr>
          <w:rFonts w:hint="cs"/>
          <w:rtl/>
        </w:rPr>
      </w:pPr>
    </w:p>
    <w:p w14:paraId="7D22C199" w14:textId="77777777" w:rsidR="00000000" w:rsidRDefault="00737B0C">
      <w:pPr>
        <w:pStyle w:val="ad"/>
        <w:rPr>
          <w:rtl/>
        </w:rPr>
      </w:pPr>
      <w:r>
        <w:rPr>
          <w:rtl/>
        </w:rPr>
        <w:t>היו"ר מוחמד ברכה:</w:t>
      </w:r>
    </w:p>
    <w:p w14:paraId="396A058A" w14:textId="77777777" w:rsidR="00000000" w:rsidRDefault="00737B0C">
      <w:pPr>
        <w:pStyle w:val="a"/>
        <w:rPr>
          <w:rtl/>
        </w:rPr>
      </w:pPr>
    </w:p>
    <w:p w14:paraId="33635BD2" w14:textId="77777777" w:rsidR="00000000" w:rsidRDefault="00737B0C">
      <w:pPr>
        <w:pStyle w:val="a"/>
        <w:rPr>
          <w:rFonts w:hint="cs"/>
          <w:rtl/>
        </w:rPr>
      </w:pPr>
      <w:r>
        <w:rPr>
          <w:rFonts w:hint="cs"/>
          <w:rtl/>
        </w:rPr>
        <w:t xml:space="preserve">חבר הכנסת אלדד, שאלה נוספת. </w:t>
      </w:r>
    </w:p>
    <w:p w14:paraId="05C65538" w14:textId="77777777" w:rsidR="00000000" w:rsidRDefault="00737B0C">
      <w:pPr>
        <w:pStyle w:val="a"/>
        <w:ind w:firstLine="0"/>
        <w:rPr>
          <w:rFonts w:hint="cs"/>
          <w:rtl/>
        </w:rPr>
      </w:pPr>
    </w:p>
    <w:p w14:paraId="24BFF53A" w14:textId="77777777" w:rsidR="00000000" w:rsidRDefault="00737B0C">
      <w:pPr>
        <w:pStyle w:val="Speaker"/>
        <w:rPr>
          <w:rtl/>
        </w:rPr>
      </w:pPr>
      <w:bookmarkStart w:id="1035" w:name="FS000001055T31_07_2003_00_22_20"/>
      <w:bookmarkStart w:id="1036" w:name="_Toc47678270"/>
      <w:bookmarkStart w:id="1037" w:name="_Toc49055829"/>
      <w:bookmarkEnd w:id="1035"/>
      <w:r>
        <w:rPr>
          <w:rFonts w:hint="eastAsia"/>
          <w:rtl/>
        </w:rPr>
        <w:t>אריה</w:t>
      </w:r>
      <w:r>
        <w:rPr>
          <w:rtl/>
        </w:rPr>
        <w:t xml:space="preserve"> אלדד (האיחוד הלאומי - ישראל ביתנו):</w:t>
      </w:r>
      <w:bookmarkEnd w:id="1036"/>
      <w:bookmarkEnd w:id="1037"/>
    </w:p>
    <w:p w14:paraId="732F682A" w14:textId="77777777" w:rsidR="00000000" w:rsidRDefault="00737B0C">
      <w:pPr>
        <w:pStyle w:val="a"/>
        <w:rPr>
          <w:rFonts w:hint="cs"/>
          <w:rtl/>
        </w:rPr>
      </w:pPr>
    </w:p>
    <w:p w14:paraId="7CBC1900" w14:textId="77777777" w:rsidR="00000000" w:rsidRDefault="00737B0C">
      <w:pPr>
        <w:pStyle w:val="a"/>
        <w:rPr>
          <w:rFonts w:hint="cs"/>
          <w:rtl/>
        </w:rPr>
      </w:pPr>
      <w:r>
        <w:rPr>
          <w:rFonts w:hint="cs"/>
          <w:rtl/>
        </w:rPr>
        <w:t>הדיווח היה של סבר פלוצקר, שדיווח על הדגלים. הוא גם ש</w:t>
      </w:r>
      <w:r>
        <w:rPr>
          <w:rFonts w:hint="cs"/>
          <w:rtl/>
        </w:rPr>
        <w:t xml:space="preserve">אל למה דגל ישראל איננו שם וגם קיבל תשובה - שאין מקום. אבל בהנחה שהתשובה שמסר נציג משרד החוץ מדויקת, האם תמליץ הממשלה לתקן תקנה, שלא ישתתף נציג רשמי של מדינת ישראל, של הכנסת או של הממשלה, בוועידה בין-לאומית שיש בה דגלים ודגל ישראל איננו מונף בה? </w:t>
      </w:r>
    </w:p>
    <w:p w14:paraId="57181E0B" w14:textId="77777777" w:rsidR="00000000" w:rsidRDefault="00737B0C">
      <w:pPr>
        <w:pStyle w:val="a"/>
        <w:ind w:firstLine="0"/>
        <w:rPr>
          <w:rFonts w:hint="cs"/>
          <w:rtl/>
        </w:rPr>
      </w:pPr>
    </w:p>
    <w:p w14:paraId="53456E60" w14:textId="77777777" w:rsidR="00000000" w:rsidRDefault="00737B0C">
      <w:pPr>
        <w:pStyle w:val="ac"/>
        <w:rPr>
          <w:rtl/>
        </w:rPr>
      </w:pPr>
      <w:r>
        <w:rPr>
          <w:rFonts w:hint="eastAsia"/>
          <w:rtl/>
        </w:rPr>
        <w:t>השר</w:t>
      </w:r>
      <w:r>
        <w:rPr>
          <w:rtl/>
        </w:rPr>
        <w:t xml:space="preserve"> גדעון</w:t>
      </w:r>
      <w:r>
        <w:rPr>
          <w:rtl/>
        </w:rPr>
        <w:t xml:space="preserve"> עזרא:</w:t>
      </w:r>
    </w:p>
    <w:p w14:paraId="29A845AC" w14:textId="77777777" w:rsidR="00000000" w:rsidRDefault="00737B0C">
      <w:pPr>
        <w:pStyle w:val="a"/>
        <w:rPr>
          <w:rFonts w:hint="cs"/>
          <w:rtl/>
        </w:rPr>
      </w:pPr>
    </w:p>
    <w:p w14:paraId="3785A76F" w14:textId="77777777" w:rsidR="00000000" w:rsidRDefault="00737B0C">
      <w:pPr>
        <w:pStyle w:val="a"/>
        <w:rPr>
          <w:rFonts w:hint="cs"/>
          <w:rtl/>
        </w:rPr>
      </w:pPr>
      <w:r>
        <w:rPr>
          <w:rFonts w:hint="cs"/>
          <w:rtl/>
        </w:rPr>
        <w:t xml:space="preserve">אני מציע שתציע לשר בממשלה שמייצג אותך שיעלה זאת. </w:t>
      </w:r>
    </w:p>
    <w:p w14:paraId="1D751FE6" w14:textId="77777777" w:rsidR="00000000" w:rsidRDefault="00737B0C">
      <w:pPr>
        <w:pStyle w:val="a"/>
        <w:ind w:firstLine="0"/>
        <w:rPr>
          <w:rFonts w:hint="cs"/>
          <w:rtl/>
        </w:rPr>
      </w:pPr>
    </w:p>
    <w:p w14:paraId="3155747A" w14:textId="77777777" w:rsidR="00000000" w:rsidRDefault="00737B0C">
      <w:pPr>
        <w:pStyle w:val="SpeakerCon"/>
        <w:rPr>
          <w:rtl/>
        </w:rPr>
      </w:pPr>
      <w:bookmarkStart w:id="1038" w:name="FS000001055T31_07_2003_00_23_57C"/>
      <w:bookmarkEnd w:id="1038"/>
      <w:r>
        <w:rPr>
          <w:rtl/>
        </w:rPr>
        <w:t>אריה אלדד (האיחוד הלאומי - ישראל ביתנו):</w:t>
      </w:r>
    </w:p>
    <w:p w14:paraId="36622F75" w14:textId="77777777" w:rsidR="00000000" w:rsidRDefault="00737B0C">
      <w:pPr>
        <w:pStyle w:val="a"/>
        <w:rPr>
          <w:rtl/>
        </w:rPr>
      </w:pPr>
    </w:p>
    <w:p w14:paraId="6FC36BC0" w14:textId="77777777" w:rsidR="00000000" w:rsidRDefault="00737B0C">
      <w:pPr>
        <w:pStyle w:val="a"/>
        <w:rPr>
          <w:rFonts w:hint="cs"/>
          <w:rtl/>
        </w:rPr>
      </w:pPr>
      <w:r>
        <w:rPr>
          <w:rFonts w:hint="cs"/>
          <w:rtl/>
        </w:rPr>
        <w:t xml:space="preserve">שמעתי את התשובה הזאת בעניין אחר. </w:t>
      </w:r>
    </w:p>
    <w:p w14:paraId="37099332" w14:textId="77777777" w:rsidR="00000000" w:rsidRDefault="00737B0C">
      <w:pPr>
        <w:pStyle w:val="a"/>
        <w:ind w:firstLine="0"/>
        <w:rPr>
          <w:rFonts w:hint="cs"/>
          <w:rtl/>
        </w:rPr>
      </w:pPr>
    </w:p>
    <w:p w14:paraId="0560B51E" w14:textId="77777777" w:rsidR="00000000" w:rsidRDefault="00737B0C">
      <w:pPr>
        <w:pStyle w:val="ac"/>
        <w:rPr>
          <w:rtl/>
        </w:rPr>
      </w:pPr>
      <w:r>
        <w:rPr>
          <w:rFonts w:hint="eastAsia"/>
          <w:rtl/>
        </w:rPr>
        <w:t>השר</w:t>
      </w:r>
      <w:r>
        <w:rPr>
          <w:rtl/>
        </w:rPr>
        <w:t xml:space="preserve"> גדעון עזרא:</w:t>
      </w:r>
    </w:p>
    <w:p w14:paraId="6A10EC1B" w14:textId="77777777" w:rsidR="00000000" w:rsidRDefault="00737B0C">
      <w:pPr>
        <w:pStyle w:val="a"/>
        <w:rPr>
          <w:rFonts w:hint="cs"/>
          <w:rtl/>
        </w:rPr>
      </w:pPr>
    </w:p>
    <w:p w14:paraId="263EA818" w14:textId="77777777" w:rsidR="00000000" w:rsidRDefault="00737B0C">
      <w:pPr>
        <w:pStyle w:val="a"/>
        <w:rPr>
          <w:rFonts w:hint="cs"/>
          <w:rtl/>
        </w:rPr>
      </w:pPr>
      <w:r>
        <w:rPr>
          <w:rFonts w:hint="cs"/>
          <w:rtl/>
        </w:rPr>
        <w:t>יש לך שרים בממשלה, תציע להם להעלות את העניין, הנושא יועלה ללא כל ספק. אני לא חושב שזה נמצא כרגע בראש מע</w:t>
      </w:r>
      <w:r>
        <w:rPr>
          <w:rFonts w:hint="cs"/>
          <w:rtl/>
        </w:rPr>
        <w:t xml:space="preserve">יינינו. </w:t>
      </w:r>
    </w:p>
    <w:p w14:paraId="4CC363DB" w14:textId="77777777" w:rsidR="00000000" w:rsidRDefault="00737B0C">
      <w:pPr>
        <w:pStyle w:val="a"/>
        <w:ind w:firstLine="0"/>
        <w:rPr>
          <w:rFonts w:hint="cs"/>
          <w:rtl/>
        </w:rPr>
      </w:pPr>
    </w:p>
    <w:p w14:paraId="7EDA98CE" w14:textId="77777777" w:rsidR="00000000" w:rsidRDefault="00737B0C">
      <w:pPr>
        <w:pStyle w:val="SpeakerCon"/>
        <w:rPr>
          <w:rtl/>
        </w:rPr>
      </w:pPr>
      <w:bookmarkStart w:id="1039" w:name="FS000001055T31_07_2003_00_24_34C"/>
      <w:bookmarkEnd w:id="1039"/>
      <w:r>
        <w:rPr>
          <w:rtl/>
        </w:rPr>
        <w:t>אריה אלדד (האיחוד הלאומי - ישראל ביתנו):</w:t>
      </w:r>
    </w:p>
    <w:p w14:paraId="23250548" w14:textId="77777777" w:rsidR="00000000" w:rsidRDefault="00737B0C">
      <w:pPr>
        <w:pStyle w:val="a"/>
        <w:rPr>
          <w:rtl/>
        </w:rPr>
      </w:pPr>
    </w:p>
    <w:p w14:paraId="5E486B1A" w14:textId="77777777" w:rsidR="00000000" w:rsidRDefault="00737B0C">
      <w:pPr>
        <w:pStyle w:val="a"/>
        <w:rPr>
          <w:rFonts w:hint="cs"/>
          <w:rtl/>
        </w:rPr>
      </w:pPr>
      <w:r>
        <w:rPr>
          <w:rFonts w:hint="cs"/>
          <w:rtl/>
        </w:rPr>
        <w:t xml:space="preserve">אני חשבתי שכבודו הוא השר המקשר בין הממשלה לכנסת. </w:t>
      </w:r>
    </w:p>
    <w:p w14:paraId="1B41BD62" w14:textId="77777777" w:rsidR="00000000" w:rsidRDefault="00737B0C">
      <w:pPr>
        <w:pStyle w:val="a"/>
        <w:ind w:firstLine="0"/>
        <w:rPr>
          <w:rFonts w:hint="cs"/>
          <w:rtl/>
        </w:rPr>
      </w:pPr>
    </w:p>
    <w:p w14:paraId="440B1285" w14:textId="77777777" w:rsidR="00000000" w:rsidRDefault="00737B0C">
      <w:pPr>
        <w:pStyle w:val="SpeakerCon"/>
        <w:rPr>
          <w:rtl/>
        </w:rPr>
      </w:pPr>
      <w:bookmarkStart w:id="1040" w:name="FS000000474T31_07_2003_00_24_50"/>
      <w:bookmarkEnd w:id="1040"/>
      <w:r>
        <w:rPr>
          <w:rFonts w:hint="eastAsia"/>
          <w:rtl/>
        </w:rPr>
        <w:t>השר</w:t>
      </w:r>
      <w:r>
        <w:rPr>
          <w:rtl/>
        </w:rPr>
        <w:t xml:space="preserve"> גדעון עזרא:</w:t>
      </w:r>
    </w:p>
    <w:p w14:paraId="77D261D0" w14:textId="77777777" w:rsidR="00000000" w:rsidRDefault="00737B0C">
      <w:pPr>
        <w:pStyle w:val="a"/>
        <w:rPr>
          <w:rFonts w:hint="cs"/>
          <w:rtl/>
        </w:rPr>
      </w:pPr>
    </w:p>
    <w:p w14:paraId="5CFF5F2C" w14:textId="77777777" w:rsidR="00000000" w:rsidRDefault="00737B0C">
      <w:pPr>
        <w:pStyle w:val="a"/>
        <w:rPr>
          <w:rFonts w:hint="cs"/>
          <w:rtl/>
        </w:rPr>
      </w:pPr>
      <w:r>
        <w:rPr>
          <w:rFonts w:hint="cs"/>
          <w:rtl/>
        </w:rPr>
        <w:t>אני רוצה להגיד לך דבר, זאת יוזמה שאתה מאמין בה, אני פחות. הלוואי שנהיה בכל הוועידות, בכל העולם, ולא יהיה אף דגל, גם לא הדגל שלנו. אני חו</w:t>
      </w:r>
      <w:r>
        <w:rPr>
          <w:rFonts w:hint="cs"/>
          <w:rtl/>
        </w:rPr>
        <w:t xml:space="preserve">שב שצריך להיות הרבה יותר מעשיים ולא לחפש כל הזמן סיבות איך לנגח את הממשלה. </w:t>
      </w:r>
    </w:p>
    <w:p w14:paraId="4BF30981" w14:textId="77777777" w:rsidR="00000000" w:rsidRDefault="00737B0C">
      <w:pPr>
        <w:pStyle w:val="a"/>
        <w:ind w:firstLine="0"/>
        <w:rPr>
          <w:rFonts w:hint="cs"/>
          <w:rtl/>
        </w:rPr>
      </w:pPr>
    </w:p>
    <w:p w14:paraId="45C070A1" w14:textId="77777777" w:rsidR="00000000" w:rsidRDefault="00737B0C">
      <w:pPr>
        <w:pStyle w:val="ac"/>
        <w:rPr>
          <w:rtl/>
        </w:rPr>
      </w:pPr>
      <w:r>
        <w:rPr>
          <w:rFonts w:hint="eastAsia"/>
          <w:rtl/>
        </w:rPr>
        <w:t>נסים</w:t>
      </w:r>
      <w:r>
        <w:rPr>
          <w:rtl/>
        </w:rPr>
        <w:t xml:space="preserve"> זאב (ש"ס):</w:t>
      </w:r>
    </w:p>
    <w:p w14:paraId="02ADB75E" w14:textId="77777777" w:rsidR="00000000" w:rsidRDefault="00737B0C">
      <w:pPr>
        <w:pStyle w:val="a"/>
        <w:rPr>
          <w:rFonts w:hint="cs"/>
          <w:rtl/>
        </w:rPr>
      </w:pPr>
    </w:p>
    <w:p w14:paraId="5D6053AF" w14:textId="77777777" w:rsidR="00000000" w:rsidRDefault="00737B0C">
      <w:pPr>
        <w:pStyle w:val="a"/>
        <w:rPr>
          <w:rFonts w:hint="cs"/>
          <w:rtl/>
        </w:rPr>
      </w:pPr>
      <w:r>
        <w:rPr>
          <w:rFonts w:hint="cs"/>
          <w:rtl/>
        </w:rPr>
        <w:t xml:space="preserve">- - - </w:t>
      </w:r>
    </w:p>
    <w:p w14:paraId="537745CE" w14:textId="77777777" w:rsidR="00000000" w:rsidRDefault="00737B0C">
      <w:pPr>
        <w:pStyle w:val="a"/>
        <w:rPr>
          <w:rFonts w:hint="cs"/>
          <w:rtl/>
        </w:rPr>
      </w:pPr>
    </w:p>
    <w:p w14:paraId="21BDC987" w14:textId="77777777" w:rsidR="00000000" w:rsidRDefault="00737B0C">
      <w:pPr>
        <w:pStyle w:val="ad"/>
        <w:rPr>
          <w:rtl/>
        </w:rPr>
      </w:pPr>
      <w:r>
        <w:rPr>
          <w:rtl/>
        </w:rPr>
        <w:t>היו"ר מוחמד ברכה:</w:t>
      </w:r>
    </w:p>
    <w:p w14:paraId="08E903C8" w14:textId="77777777" w:rsidR="00000000" w:rsidRDefault="00737B0C">
      <w:pPr>
        <w:pStyle w:val="a"/>
        <w:rPr>
          <w:rtl/>
        </w:rPr>
      </w:pPr>
    </w:p>
    <w:p w14:paraId="6E42CAEC" w14:textId="77777777" w:rsidR="00000000" w:rsidRDefault="00737B0C">
      <w:pPr>
        <w:pStyle w:val="a"/>
        <w:rPr>
          <w:rFonts w:hint="cs"/>
          <w:rtl/>
        </w:rPr>
      </w:pPr>
      <w:r>
        <w:rPr>
          <w:rFonts w:hint="cs"/>
          <w:rtl/>
        </w:rPr>
        <w:t>תודה, אדוני השר. חבר הכנסת נסים זאב, מה אתה עושה עכשיו? אנחנו עוברים לשאילתא מס' 398, של חבר הכנסת פרוש. היות שהוא איננו כאן, התשובה עו</w:t>
      </w:r>
      <w:r>
        <w:rPr>
          <w:rFonts w:hint="cs"/>
          <w:rtl/>
        </w:rPr>
        <w:t xml:space="preserve">ברת לפרוטוקול. </w:t>
      </w:r>
    </w:p>
    <w:p w14:paraId="136FB394" w14:textId="77777777" w:rsidR="00000000" w:rsidRDefault="00737B0C">
      <w:pPr>
        <w:pStyle w:val="a"/>
        <w:ind w:firstLine="0"/>
        <w:rPr>
          <w:rFonts w:hint="cs"/>
          <w:rtl/>
        </w:rPr>
      </w:pPr>
    </w:p>
    <w:p w14:paraId="3F48E159" w14:textId="77777777" w:rsidR="00000000" w:rsidRDefault="00737B0C">
      <w:pPr>
        <w:pStyle w:val="Query"/>
        <w:jc w:val="center"/>
        <w:rPr>
          <w:rtl/>
        </w:rPr>
      </w:pPr>
      <w:bookmarkStart w:id="1041" w:name="CQ13670FI0013670T31_07_2003_00_26_52"/>
      <w:bookmarkStart w:id="1042" w:name="_Toc47678271"/>
      <w:bookmarkStart w:id="1043" w:name="_Toc47682163"/>
      <w:bookmarkStart w:id="1044" w:name="_Toc47868563"/>
      <w:bookmarkStart w:id="1045" w:name="_Toc47869619"/>
      <w:bookmarkStart w:id="1046" w:name="_Toc47869829"/>
      <w:bookmarkStart w:id="1047" w:name="_Toc47869973"/>
      <w:bookmarkStart w:id="1048" w:name="_Toc49055830"/>
      <w:bookmarkEnd w:id="1041"/>
      <w:r>
        <w:rPr>
          <w:rtl/>
        </w:rPr>
        <w:t>398. פגיעה בבית-קברות יהודי בבלרוס</w:t>
      </w:r>
      <w:bookmarkEnd w:id="1042"/>
      <w:bookmarkEnd w:id="1043"/>
      <w:bookmarkEnd w:id="1044"/>
      <w:bookmarkEnd w:id="1045"/>
      <w:bookmarkEnd w:id="1046"/>
      <w:bookmarkEnd w:id="1047"/>
      <w:bookmarkEnd w:id="1048"/>
    </w:p>
    <w:p w14:paraId="69F9F017" w14:textId="77777777" w:rsidR="00000000" w:rsidRDefault="00737B0C">
      <w:pPr>
        <w:pStyle w:val="a"/>
        <w:rPr>
          <w:rFonts w:hint="cs"/>
          <w:rtl/>
        </w:rPr>
      </w:pPr>
    </w:p>
    <w:p w14:paraId="347C9D9D" w14:textId="77777777" w:rsidR="00000000" w:rsidRDefault="00737B0C">
      <w:pPr>
        <w:pStyle w:val="a"/>
        <w:ind w:firstLine="0"/>
        <w:rPr>
          <w:bCs/>
          <w:u w:val="single"/>
        </w:rPr>
      </w:pPr>
      <w:bookmarkStart w:id="1049" w:name="ESQ13670"/>
      <w:bookmarkEnd w:id="1049"/>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BB76228" w14:textId="77777777" w:rsidR="00000000" w:rsidRDefault="00737B0C">
      <w:pPr>
        <w:pStyle w:val="a"/>
        <w:ind w:firstLine="720"/>
      </w:pPr>
      <w:r>
        <w:rPr>
          <w:rtl/>
        </w:rPr>
        <w:t>ביום ט"ז בתמוז התשס"ג (16 ביולי 2003):</w:t>
      </w:r>
    </w:p>
    <w:p w14:paraId="353D755E" w14:textId="77777777" w:rsidR="00000000" w:rsidRDefault="00737B0C">
      <w:pPr>
        <w:pStyle w:val="a"/>
        <w:rPr>
          <w:rFonts w:hint="cs"/>
          <w:rtl/>
        </w:rPr>
      </w:pPr>
    </w:p>
    <w:p w14:paraId="11CC7303" w14:textId="77777777" w:rsidR="00000000" w:rsidRDefault="00737B0C">
      <w:pPr>
        <w:pStyle w:val="a"/>
        <w:ind w:firstLine="720"/>
      </w:pPr>
      <w:r>
        <w:rPr>
          <w:rFonts w:hint="cs"/>
          <w:rtl/>
        </w:rPr>
        <w:t>ב"המודיע" מיום ג' בתמוז התשס"ג, 3 ביולי 2003, פורסם, כי דחפורים הורסים</w:t>
      </w:r>
      <w:r>
        <w:rPr>
          <w:rtl/>
        </w:rPr>
        <w:t xml:space="preserve"> את בית</w:t>
      </w:r>
      <w:r>
        <w:rPr>
          <w:rFonts w:hint="cs"/>
          <w:rtl/>
        </w:rPr>
        <w:t>-</w:t>
      </w:r>
      <w:r>
        <w:rPr>
          <w:rtl/>
        </w:rPr>
        <w:t>הקברות היהודי העתיק בעיר גרודנ</w:t>
      </w:r>
      <w:r>
        <w:rPr>
          <w:rFonts w:hint="cs"/>
          <w:rtl/>
        </w:rPr>
        <w:t xml:space="preserve">ה שבבלרוס, וכי </w:t>
      </w:r>
      <w:r>
        <w:rPr>
          <w:rtl/>
        </w:rPr>
        <w:t>עצמות</w:t>
      </w:r>
      <w:r>
        <w:rPr>
          <w:rtl/>
        </w:rPr>
        <w:t xml:space="preserve"> אדם מושלכ</w:t>
      </w:r>
      <w:r>
        <w:rPr>
          <w:rFonts w:hint="cs"/>
          <w:rtl/>
        </w:rPr>
        <w:t>ות</w:t>
      </w:r>
      <w:r>
        <w:rPr>
          <w:rtl/>
        </w:rPr>
        <w:t xml:space="preserve"> וש</w:t>
      </w:r>
      <w:r>
        <w:rPr>
          <w:rFonts w:hint="cs"/>
          <w:rtl/>
        </w:rPr>
        <w:t>י</w:t>
      </w:r>
      <w:r>
        <w:rPr>
          <w:rtl/>
        </w:rPr>
        <w:t>ירי מצבות נלקח</w:t>
      </w:r>
      <w:r>
        <w:rPr>
          <w:rFonts w:hint="cs"/>
          <w:rtl/>
        </w:rPr>
        <w:t>ים</w:t>
      </w:r>
      <w:r>
        <w:rPr>
          <w:rtl/>
        </w:rPr>
        <w:t xml:space="preserve"> לעבודות תשתית לא</w:t>
      </w:r>
      <w:r>
        <w:rPr>
          <w:rFonts w:hint="cs"/>
          <w:rtl/>
        </w:rPr>
        <w:t>י</w:t>
      </w:r>
      <w:r>
        <w:rPr>
          <w:rtl/>
        </w:rPr>
        <w:t>צטדיון ספורט ההולך ונבנה במקום.</w:t>
      </w:r>
    </w:p>
    <w:p w14:paraId="6B650816" w14:textId="77777777" w:rsidR="00000000" w:rsidRDefault="00737B0C">
      <w:pPr>
        <w:pStyle w:val="a"/>
        <w:ind w:firstLine="720"/>
      </w:pPr>
    </w:p>
    <w:p w14:paraId="1DF43792" w14:textId="77777777" w:rsidR="00000000" w:rsidRDefault="00737B0C">
      <w:pPr>
        <w:pStyle w:val="a"/>
        <w:ind w:firstLine="720"/>
      </w:pPr>
      <w:r>
        <w:rPr>
          <w:rFonts w:hint="cs"/>
          <w:rtl/>
        </w:rPr>
        <w:t>רצוני לשאול</w:t>
      </w:r>
      <w:r>
        <w:rPr>
          <w:rtl/>
        </w:rPr>
        <w:t>:</w:t>
      </w:r>
    </w:p>
    <w:p w14:paraId="3D048E04" w14:textId="77777777" w:rsidR="00000000" w:rsidRDefault="00737B0C">
      <w:pPr>
        <w:pStyle w:val="a"/>
        <w:ind w:firstLine="720"/>
        <w:rPr>
          <w:rtl/>
        </w:rPr>
      </w:pPr>
    </w:p>
    <w:p w14:paraId="72C90F35" w14:textId="77777777" w:rsidR="00000000" w:rsidRDefault="00737B0C">
      <w:pPr>
        <w:pStyle w:val="a"/>
        <w:ind w:firstLine="720"/>
        <w:rPr>
          <w:rFonts w:hint="cs"/>
          <w:rtl/>
        </w:rPr>
      </w:pPr>
      <w:r>
        <w:rPr>
          <w:rFonts w:hint="cs"/>
          <w:rtl/>
        </w:rPr>
        <w:t xml:space="preserve">1. </w:t>
      </w:r>
      <w:r>
        <w:rPr>
          <w:rtl/>
        </w:rPr>
        <w:t xml:space="preserve">האם </w:t>
      </w:r>
      <w:r>
        <w:rPr>
          <w:rFonts w:hint="cs"/>
          <w:rtl/>
        </w:rPr>
        <w:t>יש למשרדך</w:t>
      </w:r>
      <w:r>
        <w:rPr>
          <w:rtl/>
        </w:rPr>
        <w:t xml:space="preserve"> ערוץ ישיר עם ממשלות במדינות </w:t>
      </w:r>
      <w:r>
        <w:rPr>
          <w:rFonts w:hint="cs"/>
          <w:rtl/>
        </w:rPr>
        <w:t xml:space="preserve">אחרות לצורך פיקוח </w:t>
      </w:r>
      <w:r>
        <w:rPr>
          <w:rtl/>
        </w:rPr>
        <w:t>על קברי אבותינו בגולה</w:t>
      </w:r>
      <w:r>
        <w:rPr>
          <w:rFonts w:hint="cs"/>
          <w:rtl/>
        </w:rPr>
        <w:t>?</w:t>
      </w:r>
    </w:p>
    <w:p w14:paraId="265969B4" w14:textId="77777777" w:rsidR="00000000" w:rsidRDefault="00737B0C">
      <w:pPr>
        <w:pStyle w:val="a"/>
        <w:ind w:firstLine="720"/>
        <w:rPr>
          <w:rtl/>
        </w:rPr>
      </w:pPr>
    </w:p>
    <w:p w14:paraId="4F38E532" w14:textId="77777777" w:rsidR="00000000" w:rsidRDefault="00737B0C">
      <w:pPr>
        <w:pStyle w:val="a"/>
        <w:rPr>
          <w:rFonts w:hint="cs"/>
          <w:rtl/>
        </w:rPr>
      </w:pPr>
      <w:r>
        <w:rPr>
          <w:rFonts w:hint="cs"/>
          <w:rtl/>
        </w:rPr>
        <w:t>2. מה ייעשה בנדון?</w:t>
      </w:r>
    </w:p>
    <w:p w14:paraId="54BDA1F4" w14:textId="77777777" w:rsidR="00000000" w:rsidRDefault="00737B0C">
      <w:pPr>
        <w:pStyle w:val="a"/>
        <w:ind w:firstLine="0"/>
        <w:rPr>
          <w:rFonts w:hint="cs"/>
          <w:rtl/>
        </w:rPr>
      </w:pPr>
    </w:p>
    <w:p w14:paraId="09FAF1F9" w14:textId="77777777" w:rsidR="00000000" w:rsidRDefault="00737B0C">
      <w:pPr>
        <w:pStyle w:val="a"/>
        <w:ind w:firstLine="0"/>
        <w:rPr>
          <w:b/>
        </w:rPr>
      </w:pPr>
      <w:r>
        <w:rPr>
          <w:rFonts w:hint="eastAsia"/>
          <w:b/>
          <w:bCs/>
          <w:u w:val="single"/>
          <w:rtl/>
        </w:rPr>
        <w:t>תשובת</w:t>
      </w:r>
      <w:r>
        <w:rPr>
          <w:b/>
          <w:bCs/>
          <w:u w:val="single"/>
          <w:rtl/>
        </w:rPr>
        <w:t xml:space="preserve"> השר גדעון עזרא:</w:t>
      </w:r>
    </w:p>
    <w:p w14:paraId="7B21993F" w14:textId="77777777" w:rsidR="00000000" w:rsidRDefault="00737B0C">
      <w:pPr>
        <w:pStyle w:val="a"/>
        <w:ind w:firstLine="0"/>
        <w:rPr>
          <w:rFonts w:hint="cs"/>
          <w:b/>
          <w:rtl/>
        </w:rPr>
      </w:pPr>
      <w:r>
        <w:rPr>
          <w:b/>
          <w:rtl/>
        </w:rPr>
        <w:t xml:space="preserve">(לא נקראה, נמסרה </w:t>
      </w:r>
      <w:r>
        <w:rPr>
          <w:rFonts w:hint="eastAsia"/>
          <w:b/>
          <w:rtl/>
        </w:rPr>
        <w:t>לפרוטוקול</w:t>
      </w:r>
      <w:r>
        <w:rPr>
          <w:b/>
          <w:rtl/>
        </w:rPr>
        <w:t>)</w:t>
      </w:r>
    </w:p>
    <w:p w14:paraId="53010424" w14:textId="77777777" w:rsidR="00000000" w:rsidRDefault="00737B0C">
      <w:pPr>
        <w:pStyle w:val="a"/>
        <w:rPr>
          <w:rFonts w:hint="cs"/>
          <w:b/>
          <w:rtl/>
        </w:rPr>
      </w:pPr>
    </w:p>
    <w:p w14:paraId="6908B576" w14:textId="77777777" w:rsidR="00000000" w:rsidRDefault="00737B0C">
      <w:pPr>
        <w:pStyle w:val="a"/>
        <w:rPr>
          <w:rFonts w:hint="cs"/>
          <w:b/>
          <w:rtl/>
        </w:rPr>
      </w:pPr>
      <w:r>
        <w:rPr>
          <w:rFonts w:hint="cs"/>
          <w:b/>
          <w:rtl/>
        </w:rPr>
        <w:t>1</w:t>
      </w:r>
      <w:r>
        <w:rPr>
          <w:rFonts w:hint="cs"/>
          <w:b/>
          <w:rtl/>
        </w:rPr>
        <w:t>-2. עם היוודע דבר האירוע הגיש משרד החוץ איגרת דחופה לשגרירות בלרוס בארץ, ובה הבהרנו בצורה נחרצת את דאגתנו מהדיווחים אשר התקבלו מהשטח. כמו כן, אנשי השגרירות היו בקשר מיידי ורצוף עם אנשי הקהילה והרבנות המקומית.</w:t>
      </w:r>
    </w:p>
    <w:p w14:paraId="0E266EA6" w14:textId="77777777" w:rsidR="00000000" w:rsidRDefault="00737B0C">
      <w:pPr>
        <w:pStyle w:val="a"/>
        <w:rPr>
          <w:rFonts w:hint="cs"/>
          <w:b/>
          <w:rtl/>
        </w:rPr>
      </w:pPr>
    </w:p>
    <w:p w14:paraId="736F96AA" w14:textId="77777777" w:rsidR="00000000" w:rsidRDefault="00737B0C">
      <w:pPr>
        <w:pStyle w:val="a"/>
        <w:rPr>
          <w:rFonts w:hint="cs"/>
          <w:b/>
          <w:rtl/>
        </w:rPr>
      </w:pPr>
      <w:r>
        <w:rPr>
          <w:rFonts w:hint="cs"/>
          <w:b/>
          <w:rtl/>
        </w:rPr>
        <w:t>מבירור הנושא עולה, כי המקום שימש בעבר כאחד מבת</w:t>
      </w:r>
      <w:r>
        <w:rPr>
          <w:rFonts w:hint="cs"/>
          <w:b/>
          <w:rtl/>
        </w:rPr>
        <w:t>י-הקברות היהודיים בעיר. האתר הוחרב עוד בתקופה הסובייטית ולא נשארו בשטח שרידים המצביעים על כך שמדובר בבית-קברות. על חלק מהקרקע הוקם בזמנו איצטדיון ספורט.</w:t>
      </w:r>
    </w:p>
    <w:p w14:paraId="1AF3F916" w14:textId="77777777" w:rsidR="00000000" w:rsidRDefault="00737B0C">
      <w:pPr>
        <w:pStyle w:val="a"/>
        <w:rPr>
          <w:rFonts w:hint="cs"/>
          <w:b/>
          <w:rtl/>
        </w:rPr>
      </w:pPr>
    </w:p>
    <w:p w14:paraId="1CA78840" w14:textId="77777777" w:rsidR="00000000" w:rsidRDefault="00737B0C">
      <w:pPr>
        <w:pStyle w:val="a"/>
        <w:rPr>
          <w:rFonts w:hint="cs"/>
          <w:b/>
          <w:rtl/>
        </w:rPr>
      </w:pPr>
      <w:r>
        <w:rPr>
          <w:rFonts w:hint="cs"/>
          <w:b/>
          <w:rtl/>
        </w:rPr>
        <w:t xml:space="preserve">מתשובת שגרירות בלרוס מסתבר כי הופסקו עבודות החפירה במקום; תוכניות הבנייה של האתר שונו לאחר התייעצויות </w:t>
      </w:r>
      <w:r>
        <w:rPr>
          <w:rFonts w:hint="cs"/>
          <w:b/>
          <w:rtl/>
        </w:rPr>
        <w:t>עם נציגי הקהילה, לרבות הרב הראשי של "איגוד הקהילות החרדיות היהודיות" של בלרוס, הרב סנדר אוריצקי; שרידי הגופות אשר נמצאו במקום נקברו מחדש בבית-הקברות היהודי ליד הנהר ניימן. הקבורה מחדש נערכה בהשתתפות הרב אוריצקי.</w:t>
      </w:r>
    </w:p>
    <w:p w14:paraId="6222CF1F" w14:textId="77777777" w:rsidR="00000000" w:rsidRDefault="00737B0C">
      <w:pPr>
        <w:pStyle w:val="a"/>
        <w:rPr>
          <w:rFonts w:hint="cs"/>
          <w:b/>
          <w:rtl/>
        </w:rPr>
      </w:pPr>
    </w:p>
    <w:p w14:paraId="6C70CA3A" w14:textId="77777777" w:rsidR="00000000" w:rsidRDefault="00737B0C">
      <w:pPr>
        <w:pStyle w:val="a"/>
        <w:rPr>
          <w:rFonts w:hint="cs"/>
          <w:b/>
          <w:rtl/>
        </w:rPr>
      </w:pPr>
      <w:r>
        <w:rPr>
          <w:rFonts w:hint="cs"/>
          <w:b/>
          <w:rtl/>
        </w:rPr>
        <w:t>הדאגה לשימורם של בתי-קברות יהודיים בגולה, ב</w:t>
      </w:r>
      <w:r>
        <w:rPr>
          <w:rFonts w:hint="cs"/>
          <w:b/>
          <w:rtl/>
        </w:rPr>
        <w:t>עיקר, אך לא רק, במזרח-אירופה ובחבר המדינות, נמצאת על סדר-יומה של כל שגרירות ישראל רלוונטית. כאשר עולה הצורך איננו מהססים לפנות ישירות לשלטונות, כפי שעשינו הפעם.</w:t>
      </w:r>
    </w:p>
    <w:p w14:paraId="3E0AF77A" w14:textId="77777777" w:rsidR="00000000" w:rsidRDefault="00737B0C">
      <w:pPr>
        <w:pStyle w:val="a"/>
        <w:rPr>
          <w:rFonts w:hint="cs"/>
          <w:b/>
          <w:rtl/>
        </w:rPr>
      </w:pPr>
    </w:p>
    <w:p w14:paraId="45C4C615" w14:textId="77777777" w:rsidR="00000000" w:rsidRDefault="00737B0C">
      <w:pPr>
        <w:pStyle w:val="ad"/>
        <w:rPr>
          <w:rtl/>
        </w:rPr>
      </w:pPr>
      <w:r>
        <w:rPr>
          <w:rtl/>
        </w:rPr>
        <w:t>היו"ר מוחמד ברכה:</w:t>
      </w:r>
    </w:p>
    <w:p w14:paraId="28EFE767" w14:textId="77777777" w:rsidR="00000000" w:rsidRDefault="00737B0C">
      <w:pPr>
        <w:pStyle w:val="a"/>
        <w:rPr>
          <w:rtl/>
        </w:rPr>
      </w:pPr>
    </w:p>
    <w:p w14:paraId="168D10BE" w14:textId="77777777" w:rsidR="00000000" w:rsidRDefault="00737B0C">
      <w:pPr>
        <w:pStyle w:val="a"/>
        <w:rPr>
          <w:rFonts w:hint="cs"/>
          <w:rtl/>
        </w:rPr>
      </w:pPr>
      <w:r>
        <w:rPr>
          <w:rFonts w:hint="cs"/>
          <w:rtl/>
        </w:rPr>
        <w:t>השר גדעון עזרא ישיב עכשיו על שאילתות שהוגשו לראש הממשלה, הראשונה בהן, שאילת</w:t>
      </w:r>
      <w:r>
        <w:rPr>
          <w:rFonts w:hint="cs"/>
          <w:rtl/>
        </w:rPr>
        <w:t xml:space="preserve">א מס' 244, של חבר הכנסת יצחק כהן </w:t>
      </w:r>
      <w:r>
        <w:rPr>
          <w:rtl/>
        </w:rPr>
        <w:t>–</w:t>
      </w:r>
      <w:r>
        <w:rPr>
          <w:rFonts w:hint="cs"/>
          <w:rtl/>
        </w:rPr>
        <w:t xml:space="preserve"> איננו; לפרוטוקול. </w:t>
      </w:r>
    </w:p>
    <w:p w14:paraId="3CC816F3" w14:textId="77777777" w:rsidR="00000000" w:rsidRDefault="00737B0C">
      <w:pPr>
        <w:pStyle w:val="a"/>
        <w:ind w:firstLine="0"/>
        <w:rPr>
          <w:rFonts w:hint="cs"/>
          <w:rtl/>
        </w:rPr>
      </w:pPr>
    </w:p>
    <w:p w14:paraId="63253E85" w14:textId="77777777" w:rsidR="00000000" w:rsidRDefault="00737B0C">
      <w:pPr>
        <w:pStyle w:val="Query"/>
        <w:jc w:val="center"/>
        <w:rPr>
          <w:rtl/>
        </w:rPr>
      </w:pPr>
      <w:bookmarkStart w:id="1050" w:name="CQ12306FI0012306T31_07_2003_00_28_31"/>
      <w:bookmarkStart w:id="1051" w:name="_Toc47678272"/>
      <w:bookmarkStart w:id="1052" w:name="_Toc47682164"/>
      <w:bookmarkStart w:id="1053" w:name="_Toc47868564"/>
      <w:bookmarkStart w:id="1054" w:name="_Toc47869620"/>
      <w:bookmarkStart w:id="1055" w:name="_Toc47869830"/>
      <w:bookmarkStart w:id="1056" w:name="_Toc47869974"/>
      <w:bookmarkStart w:id="1057" w:name="_Toc49055831"/>
      <w:bookmarkEnd w:id="1050"/>
      <w:r>
        <w:rPr>
          <w:rtl/>
        </w:rPr>
        <w:t>244. נסיעות שרים לחוץ-לארץ</w:t>
      </w:r>
      <w:bookmarkEnd w:id="1051"/>
      <w:bookmarkEnd w:id="1052"/>
      <w:bookmarkEnd w:id="1053"/>
      <w:bookmarkEnd w:id="1054"/>
      <w:bookmarkEnd w:id="1055"/>
      <w:bookmarkEnd w:id="1056"/>
      <w:bookmarkEnd w:id="1057"/>
    </w:p>
    <w:p w14:paraId="26DC50C8" w14:textId="77777777" w:rsidR="00000000" w:rsidRDefault="00737B0C">
      <w:pPr>
        <w:pStyle w:val="a"/>
        <w:rPr>
          <w:rFonts w:hint="cs"/>
          <w:rtl/>
        </w:rPr>
      </w:pPr>
    </w:p>
    <w:p w14:paraId="6D13C1AD" w14:textId="77777777" w:rsidR="00000000" w:rsidRDefault="00737B0C">
      <w:pPr>
        <w:pStyle w:val="a"/>
        <w:ind w:firstLine="0"/>
        <w:rPr>
          <w:bCs/>
          <w:u w:val="single"/>
        </w:rPr>
      </w:pPr>
      <w:bookmarkStart w:id="1058" w:name="ESQ12306"/>
      <w:bookmarkEnd w:id="1058"/>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29F9EC74" w14:textId="77777777" w:rsidR="00000000" w:rsidRDefault="00737B0C">
      <w:pPr>
        <w:pStyle w:val="a"/>
        <w:ind w:firstLine="720"/>
      </w:pPr>
      <w:r>
        <w:rPr>
          <w:rtl/>
        </w:rPr>
        <w:t>ביום י"ח בסיוון התשס"ג (18 ביוני 2003):</w:t>
      </w:r>
    </w:p>
    <w:p w14:paraId="73F0F97A" w14:textId="77777777" w:rsidR="00000000" w:rsidRDefault="00737B0C">
      <w:pPr>
        <w:pStyle w:val="a"/>
        <w:rPr>
          <w:rFonts w:hint="cs"/>
        </w:rPr>
      </w:pPr>
    </w:p>
    <w:p w14:paraId="7E9FA744" w14:textId="77777777" w:rsidR="00000000" w:rsidRDefault="00737B0C">
      <w:pPr>
        <w:pStyle w:val="a"/>
        <w:ind w:firstLine="720"/>
      </w:pPr>
      <w:r>
        <w:rPr>
          <w:rtl/>
        </w:rPr>
        <w:t>נוכח היעדרות שרים מהכנסת ו</w:t>
      </w:r>
      <w:r>
        <w:rPr>
          <w:rFonts w:hint="cs"/>
          <w:rtl/>
        </w:rPr>
        <w:t>מ</w:t>
      </w:r>
      <w:r>
        <w:rPr>
          <w:rtl/>
        </w:rPr>
        <w:t>הארץ</w:t>
      </w:r>
      <w:r>
        <w:rPr>
          <w:rFonts w:hint="cs"/>
          <w:rtl/>
        </w:rPr>
        <w:t>, רצוני לשאול</w:t>
      </w:r>
      <w:r>
        <w:rPr>
          <w:rtl/>
        </w:rPr>
        <w:t>:</w:t>
      </w:r>
    </w:p>
    <w:p w14:paraId="4DE0D5E9" w14:textId="77777777" w:rsidR="00000000" w:rsidRDefault="00737B0C">
      <w:pPr>
        <w:pStyle w:val="a"/>
        <w:ind w:firstLine="720"/>
      </w:pPr>
    </w:p>
    <w:p w14:paraId="457B2F60" w14:textId="77777777" w:rsidR="00000000" w:rsidRDefault="00737B0C">
      <w:pPr>
        <w:pStyle w:val="a"/>
        <w:ind w:firstLine="720"/>
        <w:rPr>
          <w:rtl/>
        </w:rPr>
      </w:pPr>
      <w:r>
        <w:rPr>
          <w:rFonts w:hint="cs"/>
          <w:rtl/>
        </w:rPr>
        <w:t xml:space="preserve">1. </w:t>
      </w:r>
      <w:r>
        <w:rPr>
          <w:rtl/>
        </w:rPr>
        <w:t xml:space="preserve">מי </w:t>
      </w:r>
      <w:r>
        <w:rPr>
          <w:rFonts w:hint="cs"/>
          <w:rtl/>
        </w:rPr>
        <w:t>מחברי</w:t>
      </w:r>
      <w:r>
        <w:rPr>
          <w:rtl/>
        </w:rPr>
        <w:t xml:space="preserve"> הממשלה שהה </w:t>
      </w:r>
      <w:r>
        <w:rPr>
          <w:rFonts w:hint="cs"/>
          <w:rtl/>
        </w:rPr>
        <w:t>בחוץ-לארץ</w:t>
      </w:r>
      <w:r>
        <w:rPr>
          <w:rtl/>
        </w:rPr>
        <w:t xml:space="preserve"> מאז </w:t>
      </w:r>
      <w:r>
        <w:rPr>
          <w:rFonts w:hint="cs"/>
          <w:rtl/>
        </w:rPr>
        <w:t>כינונה</w:t>
      </w:r>
      <w:r>
        <w:rPr>
          <w:rtl/>
        </w:rPr>
        <w:t>?</w:t>
      </w:r>
    </w:p>
    <w:p w14:paraId="21D546A6" w14:textId="77777777" w:rsidR="00000000" w:rsidRDefault="00737B0C">
      <w:pPr>
        <w:pStyle w:val="a"/>
        <w:ind w:firstLine="720"/>
        <w:rPr>
          <w:rtl/>
        </w:rPr>
      </w:pPr>
    </w:p>
    <w:p w14:paraId="0E0420CE" w14:textId="77777777" w:rsidR="00000000" w:rsidRDefault="00737B0C">
      <w:pPr>
        <w:pStyle w:val="a"/>
        <w:ind w:firstLine="720"/>
        <w:rPr>
          <w:rtl/>
        </w:rPr>
      </w:pPr>
      <w:r>
        <w:rPr>
          <w:rFonts w:hint="cs"/>
          <w:rtl/>
        </w:rPr>
        <w:t>2.</w:t>
      </w:r>
      <w:r>
        <w:rPr>
          <w:rFonts w:hint="cs"/>
          <w:rtl/>
        </w:rPr>
        <w:t xml:space="preserve"> </w:t>
      </w:r>
      <w:r>
        <w:rPr>
          <w:rtl/>
        </w:rPr>
        <w:t>כמה ימים שהה כל אחד?</w:t>
      </w:r>
    </w:p>
    <w:p w14:paraId="4F6B31C9" w14:textId="77777777" w:rsidR="00000000" w:rsidRDefault="00737B0C">
      <w:pPr>
        <w:pStyle w:val="a"/>
        <w:ind w:firstLine="720"/>
        <w:rPr>
          <w:rtl/>
        </w:rPr>
      </w:pPr>
    </w:p>
    <w:p w14:paraId="5E61D9A3" w14:textId="77777777" w:rsidR="00000000" w:rsidRDefault="00737B0C">
      <w:pPr>
        <w:pStyle w:val="a"/>
        <w:ind w:firstLine="720"/>
        <w:rPr>
          <w:rtl/>
        </w:rPr>
      </w:pPr>
      <w:r>
        <w:rPr>
          <w:rFonts w:hint="cs"/>
          <w:rtl/>
        </w:rPr>
        <w:t xml:space="preserve">3. </w:t>
      </w:r>
      <w:r>
        <w:rPr>
          <w:rtl/>
        </w:rPr>
        <w:t xml:space="preserve">מה היתה מטרת </w:t>
      </w:r>
      <w:r>
        <w:rPr>
          <w:rFonts w:hint="cs"/>
          <w:rtl/>
        </w:rPr>
        <w:t>הנסיעה של</w:t>
      </w:r>
      <w:r>
        <w:rPr>
          <w:rtl/>
        </w:rPr>
        <w:t xml:space="preserve"> כל שר ועל חשבון מי נסע?</w:t>
      </w:r>
    </w:p>
    <w:p w14:paraId="6AE73873" w14:textId="77777777" w:rsidR="00000000" w:rsidRDefault="00737B0C">
      <w:pPr>
        <w:pStyle w:val="a"/>
        <w:ind w:firstLine="720"/>
        <w:rPr>
          <w:rtl/>
        </w:rPr>
      </w:pPr>
    </w:p>
    <w:p w14:paraId="436D85BE" w14:textId="77777777" w:rsidR="00000000" w:rsidRDefault="00737B0C">
      <w:pPr>
        <w:pStyle w:val="a"/>
        <w:ind w:firstLine="720"/>
        <w:rPr>
          <w:rtl/>
        </w:rPr>
      </w:pPr>
      <w:r>
        <w:rPr>
          <w:rFonts w:hint="cs"/>
          <w:rtl/>
        </w:rPr>
        <w:t xml:space="preserve">4. </w:t>
      </w:r>
      <w:r>
        <w:rPr>
          <w:rtl/>
        </w:rPr>
        <w:t>כמה מלווים יצאו עם השרים ומי מימן את טיסתם ושהותם?</w:t>
      </w:r>
    </w:p>
    <w:p w14:paraId="5BB0AE80" w14:textId="77777777" w:rsidR="00000000" w:rsidRDefault="00737B0C">
      <w:pPr>
        <w:pStyle w:val="a"/>
        <w:ind w:firstLine="720"/>
        <w:rPr>
          <w:rtl/>
        </w:rPr>
      </w:pPr>
    </w:p>
    <w:p w14:paraId="24235498" w14:textId="77777777" w:rsidR="00000000" w:rsidRDefault="00737B0C">
      <w:pPr>
        <w:pStyle w:val="a"/>
        <w:ind w:firstLine="0"/>
        <w:rPr>
          <w:b/>
        </w:rPr>
      </w:pPr>
      <w:r>
        <w:rPr>
          <w:rFonts w:hint="eastAsia"/>
          <w:b/>
          <w:bCs/>
          <w:u w:val="single"/>
          <w:rtl/>
        </w:rPr>
        <w:t>תשובת</w:t>
      </w:r>
      <w:r>
        <w:rPr>
          <w:b/>
          <w:bCs/>
          <w:u w:val="single"/>
          <w:rtl/>
        </w:rPr>
        <w:t xml:space="preserve"> השר גדעון עזרא:</w:t>
      </w:r>
    </w:p>
    <w:p w14:paraId="7A711ADD" w14:textId="77777777" w:rsidR="00000000" w:rsidRDefault="00737B0C">
      <w:pPr>
        <w:pStyle w:val="a"/>
        <w:ind w:firstLine="0"/>
        <w:rPr>
          <w:rFonts w:hint="cs"/>
          <w:b/>
          <w:rtl/>
        </w:rPr>
      </w:pPr>
      <w:r>
        <w:rPr>
          <w:b/>
          <w:rtl/>
        </w:rPr>
        <w:t xml:space="preserve">(לא נקראה, נמסרה </w:t>
      </w:r>
      <w:r>
        <w:rPr>
          <w:rFonts w:hint="eastAsia"/>
          <w:b/>
          <w:rtl/>
        </w:rPr>
        <w:t>לפרוטוקול</w:t>
      </w:r>
      <w:r>
        <w:rPr>
          <w:b/>
          <w:rtl/>
        </w:rPr>
        <w:t>)</w:t>
      </w:r>
    </w:p>
    <w:p w14:paraId="602093B5" w14:textId="77777777" w:rsidR="00000000" w:rsidRDefault="00737B0C">
      <w:pPr>
        <w:pStyle w:val="a"/>
        <w:rPr>
          <w:rFonts w:hint="cs"/>
          <w:b/>
          <w:rtl/>
        </w:rPr>
      </w:pPr>
    </w:p>
    <w:p w14:paraId="5CCF77AB" w14:textId="77777777" w:rsidR="00000000" w:rsidRDefault="00737B0C">
      <w:pPr>
        <w:pStyle w:val="a"/>
        <w:rPr>
          <w:rFonts w:hint="cs"/>
          <w:b/>
          <w:rtl/>
        </w:rPr>
      </w:pPr>
      <w:r>
        <w:rPr>
          <w:rFonts w:hint="cs"/>
          <w:b/>
          <w:rtl/>
        </w:rPr>
        <w:t xml:space="preserve">1. השרים ששהו בחו"ל בתפקיד מאז כינונה של הממשלה הם: ראש הממשלה, שר החוץ, שר </w:t>
      </w:r>
      <w:r>
        <w:rPr>
          <w:rFonts w:hint="cs"/>
          <w:b/>
          <w:rtl/>
        </w:rPr>
        <w:t>התחבורה, שר הבינוי והשיכון, שר התעשייה, המסחר והתעסוקה, שר התיירות, שר המשפטים, שר התשתיות, שר הביטחון, שר המדע, שרת החינוך, התרבות והספורט, שר הבריאות, השר לביטחון פנים, שר החקלאות, השרה לקליטת העלייה, השר עוזי לנדאו והשר נתן שרנסקי.</w:t>
      </w:r>
    </w:p>
    <w:p w14:paraId="1E2ED110" w14:textId="77777777" w:rsidR="00000000" w:rsidRDefault="00737B0C">
      <w:pPr>
        <w:pStyle w:val="a"/>
        <w:rPr>
          <w:rFonts w:hint="cs"/>
          <w:b/>
          <w:rtl/>
        </w:rPr>
      </w:pPr>
    </w:p>
    <w:p w14:paraId="0517028C" w14:textId="77777777" w:rsidR="00000000" w:rsidRDefault="00737B0C">
      <w:pPr>
        <w:pStyle w:val="a"/>
        <w:rPr>
          <w:rFonts w:hint="cs"/>
          <w:b/>
          <w:rtl/>
        </w:rPr>
      </w:pPr>
      <w:bookmarkStart w:id="1059" w:name="FS000000468T01_12_2003_20_48_44"/>
      <w:bookmarkEnd w:id="1059"/>
      <w:r>
        <w:rPr>
          <w:rFonts w:hint="cs"/>
          <w:b/>
          <w:rtl/>
        </w:rPr>
        <w:t xml:space="preserve">2. הנתונים מעודכנים </w:t>
      </w:r>
      <w:r>
        <w:rPr>
          <w:rFonts w:hint="cs"/>
          <w:b/>
          <w:rtl/>
        </w:rPr>
        <w:t xml:space="preserve">לתאריך הגשת השאילתא - 19 ביוני 2003, ונמסרו על-ידי מזכירות הממשלה: זמן שהותם של חברי הממשלה בחו"ל: שר החוץ </w:t>
      </w:r>
      <w:r>
        <w:rPr>
          <w:b/>
          <w:rtl/>
        </w:rPr>
        <w:t>–</w:t>
      </w:r>
      <w:r>
        <w:rPr>
          <w:rFonts w:hint="cs"/>
          <w:b/>
          <w:rtl/>
        </w:rPr>
        <w:t xml:space="preserve"> 21 ימים; שר התחבורה </w:t>
      </w:r>
      <w:r>
        <w:rPr>
          <w:b/>
          <w:rtl/>
        </w:rPr>
        <w:t>–</w:t>
      </w:r>
      <w:r>
        <w:rPr>
          <w:rFonts w:hint="cs"/>
          <w:b/>
          <w:rtl/>
        </w:rPr>
        <w:t xml:space="preserve"> 10 ימים; שר הבינוי והשיכון </w:t>
      </w:r>
      <w:r>
        <w:rPr>
          <w:b/>
          <w:rtl/>
        </w:rPr>
        <w:t>–</w:t>
      </w:r>
      <w:r>
        <w:rPr>
          <w:rFonts w:hint="cs"/>
          <w:b/>
          <w:rtl/>
        </w:rPr>
        <w:t xml:space="preserve"> שבעה ימים; שר התעשייה, המסחר והתעסוקה </w:t>
      </w:r>
      <w:r>
        <w:rPr>
          <w:b/>
          <w:rtl/>
        </w:rPr>
        <w:t>–</w:t>
      </w:r>
      <w:r>
        <w:rPr>
          <w:rFonts w:hint="cs"/>
          <w:b/>
          <w:rtl/>
        </w:rPr>
        <w:t xml:space="preserve"> 16 ימים; שר התיירות </w:t>
      </w:r>
      <w:r>
        <w:rPr>
          <w:b/>
          <w:rtl/>
        </w:rPr>
        <w:t>–</w:t>
      </w:r>
      <w:r>
        <w:rPr>
          <w:rFonts w:hint="cs"/>
          <w:b/>
          <w:rtl/>
        </w:rPr>
        <w:t xml:space="preserve"> 18 ימים; שר המשפטים </w:t>
      </w:r>
      <w:r>
        <w:rPr>
          <w:b/>
          <w:rtl/>
        </w:rPr>
        <w:t>–</w:t>
      </w:r>
      <w:r>
        <w:rPr>
          <w:rFonts w:hint="cs"/>
          <w:b/>
          <w:rtl/>
        </w:rPr>
        <w:t xml:space="preserve"> תשעה ימים; ש</w:t>
      </w:r>
      <w:r>
        <w:rPr>
          <w:rFonts w:hint="cs"/>
          <w:b/>
          <w:rtl/>
        </w:rPr>
        <w:t xml:space="preserve">ר התשתיות </w:t>
      </w:r>
      <w:r>
        <w:rPr>
          <w:b/>
          <w:rtl/>
        </w:rPr>
        <w:t>–</w:t>
      </w:r>
      <w:r>
        <w:rPr>
          <w:rFonts w:hint="cs"/>
          <w:b/>
          <w:rtl/>
        </w:rPr>
        <w:t xml:space="preserve"> שבעה ימים; שר הביטחון </w:t>
      </w:r>
      <w:r>
        <w:rPr>
          <w:b/>
          <w:rtl/>
        </w:rPr>
        <w:t>–</w:t>
      </w:r>
      <w:r>
        <w:rPr>
          <w:rFonts w:hint="cs"/>
          <w:b/>
          <w:rtl/>
        </w:rPr>
        <w:t xml:space="preserve"> שלושה ימים; שר המדע </w:t>
      </w:r>
      <w:r>
        <w:rPr>
          <w:b/>
          <w:rtl/>
        </w:rPr>
        <w:t>–</w:t>
      </w:r>
      <w:r>
        <w:rPr>
          <w:rFonts w:hint="cs"/>
          <w:b/>
          <w:rtl/>
        </w:rPr>
        <w:t xml:space="preserve"> 20 ימים; שרת החינוך, התרבות והספורט </w:t>
      </w:r>
      <w:r>
        <w:rPr>
          <w:b/>
          <w:rtl/>
        </w:rPr>
        <w:t>–</w:t>
      </w:r>
      <w:r>
        <w:rPr>
          <w:rFonts w:hint="cs"/>
          <w:b/>
          <w:rtl/>
        </w:rPr>
        <w:t xml:space="preserve"> שבעה ימים; שר הבריאות </w:t>
      </w:r>
      <w:r>
        <w:rPr>
          <w:b/>
          <w:rtl/>
        </w:rPr>
        <w:t>–</w:t>
      </w:r>
      <w:r>
        <w:rPr>
          <w:rFonts w:hint="cs"/>
          <w:b/>
          <w:rtl/>
        </w:rPr>
        <w:t xml:space="preserve"> יומיים; השר לביטחון פנים </w:t>
      </w:r>
      <w:r>
        <w:rPr>
          <w:b/>
          <w:rtl/>
        </w:rPr>
        <w:t>–</w:t>
      </w:r>
      <w:r>
        <w:rPr>
          <w:rFonts w:hint="cs"/>
          <w:b/>
          <w:rtl/>
        </w:rPr>
        <w:t xml:space="preserve"> שמונה ימים; שר החקלאות </w:t>
      </w:r>
      <w:r>
        <w:rPr>
          <w:b/>
          <w:rtl/>
        </w:rPr>
        <w:t>–</w:t>
      </w:r>
      <w:r>
        <w:rPr>
          <w:rFonts w:hint="cs"/>
          <w:b/>
          <w:rtl/>
        </w:rPr>
        <w:t xml:space="preserve"> שישה ימים; השר עוזי לנדאו </w:t>
      </w:r>
      <w:r>
        <w:rPr>
          <w:b/>
          <w:rtl/>
        </w:rPr>
        <w:t>–</w:t>
      </w:r>
      <w:r>
        <w:rPr>
          <w:rFonts w:hint="cs"/>
          <w:b/>
          <w:rtl/>
        </w:rPr>
        <w:t xml:space="preserve"> עשרה ימים; השר נתן שרנסקי </w:t>
      </w:r>
      <w:r>
        <w:rPr>
          <w:b/>
          <w:rtl/>
        </w:rPr>
        <w:t>–</w:t>
      </w:r>
      <w:r>
        <w:rPr>
          <w:rFonts w:hint="cs"/>
          <w:b/>
          <w:rtl/>
        </w:rPr>
        <w:t xml:space="preserve"> 19 ימים; השרה לקליטת העלייה </w:t>
      </w:r>
      <w:r>
        <w:rPr>
          <w:b/>
          <w:rtl/>
        </w:rPr>
        <w:t>–</w:t>
      </w:r>
      <w:r>
        <w:rPr>
          <w:rFonts w:hint="cs"/>
          <w:b/>
          <w:rtl/>
        </w:rPr>
        <w:t xml:space="preserve"> ארבעה ימים; ראש הממשלה שהה בחו"ל עשרה ימים בסך הכול - נתון זה מעודכן להיום, 30 ביולי 2003.</w:t>
      </w:r>
    </w:p>
    <w:p w14:paraId="5EC95D05" w14:textId="77777777" w:rsidR="00000000" w:rsidRDefault="00737B0C">
      <w:pPr>
        <w:pStyle w:val="a"/>
        <w:rPr>
          <w:rFonts w:hint="cs"/>
          <w:b/>
          <w:rtl/>
        </w:rPr>
      </w:pPr>
    </w:p>
    <w:p w14:paraId="6E027071" w14:textId="77777777" w:rsidR="00000000" w:rsidRDefault="00737B0C">
      <w:pPr>
        <w:pStyle w:val="a"/>
        <w:rPr>
          <w:rFonts w:hint="cs"/>
          <w:b/>
          <w:rtl/>
        </w:rPr>
      </w:pPr>
      <w:r>
        <w:rPr>
          <w:rFonts w:hint="cs"/>
          <w:b/>
          <w:rtl/>
        </w:rPr>
        <w:t>3. נסיעות שרים הן לצורך ייצוג המדינה בחו"ל באירועים שונים, טיפול בענייני משרדם ומפגשים עם ראשי מדינות. נסיעות מסוג זה הן על-פי רוב על חשבון המדינה.</w:t>
      </w:r>
    </w:p>
    <w:p w14:paraId="6EA080E8" w14:textId="77777777" w:rsidR="00000000" w:rsidRDefault="00737B0C">
      <w:pPr>
        <w:pStyle w:val="a"/>
        <w:rPr>
          <w:rFonts w:hint="cs"/>
          <w:b/>
          <w:rtl/>
        </w:rPr>
      </w:pPr>
    </w:p>
    <w:p w14:paraId="1E7E26D0" w14:textId="77777777" w:rsidR="00000000" w:rsidRDefault="00737B0C">
      <w:pPr>
        <w:pStyle w:val="a"/>
        <w:rPr>
          <w:rFonts w:hint="cs"/>
          <w:b/>
          <w:rtl/>
        </w:rPr>
      </w:pPr>
      <w:r>
        <w:rPr>
          <w:rFonts w:hint="cs"/>
          <w:b/>
          <w:rtl/>
        </w:rPr>
        <w:t>4. בדרך כלל מ</w:t>
      </w:r>
      <w:r>
        <w:rPr>
          <w:rFonts w:hint="cs"/>
          <w:b/>
          <w:rtl/>
        </w:rPr>
        <w:t xml:space="preserve">תלווים לשרים בין אחד לשני מלווים, למעט שר החוץ וראש הממשלה, שאליהם מתלווה פמליה רחבה יותר. מימון הפמליה הוא על-פי רוב מתקציב המדינה </w:t>
      </w:r>
      <w:r>
        <w:rPr>
          <w:b/>
          <w:rtl/>
        </w:rPr>
        <w:t>–</w:t>
      </w:r>
      <w:r>
        <w:rPr>
          <w:rFonts w:hint="cs"/>
          <w:b/>
          <w:rtl/>
        </w:rPr>
        <w:t xml:space="preserve"> למעט עיתונאים המתלווים לפמליית ראש הממשלה ומצטרפים על חשבונם.</w:t>
      </w:r>
    </w:p>
    <w:p w14:paraId="68A3CE01" w14:textId="77777777" w:rsidR="00000000" w:rsidRDefault="00737B0C">
      <w:pPr>
        <w:pStyle w:val="a"/>
        <w:rPr>
          <w:rFonts w:hint="cs"/>
          <w:b/>
          <w:rtl/>
        </w:rPr>
      </w:pPr>
    </w:p>
    <w:p w14:paraId="6F22F166" w14:textId="77777777" w:rsidR="00000000" w:rsidRDefault="00737B0C">
      <w:pPr>
        <w:pStyle w:val="a"/>
        <w:rPr>
          <w:rFonts w:hint="cs"/>
          <w:b/>
          <w:rtl/>
        </w:rPr>
      </w:pPr>
      <w:r>
        <w:rPr>
          <w:rFonts w:hint="cs"/>
          <w:b/>
          <w:rtl/>
        </w:rPr>
        <w:t>כל נסיעת שר מאושרת על-ידי הממשלה באופן פרטני. נסיעותיהם הפר</w:t>
      </w:r>
      <w:r>
        <w:rPr>
          <w:rFonts w:hint="cs"/>
          <w:b/>
          <w:rtl/>
        </w:rPr>
        <w:t>טיות של השרים אינן נכללות במניין הימים שצוינו.</w:t>
      </w:r>
    </w:p>
    <w:p w14:paraId="2A93CB9E" w14:textId="77777777" w:rsidR="00000000" w:rsidRDefault="00737B0C">
      <w:pPr>
        <w:pStyle w:val="a"/>
        <w:ind w:firstLine="0"/>
        <w:rPr>
          <w:rFonts w:hint="cs"/>
          <w:b/>
          <w:rtl/>
        </w:rPr>
      </w:pPr>
    </w:p>
    <w:p w14:paraId="02F74617" w14:textId="77777777" w:rsidR="00000000" w:rsidRDefault="00737B0C">
      <w:pPr>
        <w:pStyle w:val="Query"/>
        <w:jc w:val="center"/>
        <w:rPr>
          <w:rtl/>
        </w:rPr>
      </w:pPr>
      <w:bookmarkStart w:id="1060" w:name="CQ12365FI0012365T31_07_2003_00_30_12"/>
      <w:bookmarkStart w:id="1061" w:name="_Toc47678273"/>
      <w:bookmarkStart w:id="1062" w:name="_Toc47682165"/>
      <w:bookmarkStart w:id="1063" w:name="_Toc47868565"/>
      <w:bookmarkStart w:id="1064" w:name="_Toc47869621"/>
      <w:bookmarkStart w:id="1065" w:name="_Toc47869831"/>
      <w:bookmarkStart w:id="1066" w:name="_Toc47869975"/>
      <w:bookmarkStart w:id="1067" w:name="_Toc49055832"/>
      <w:bookmarkEnd w:id="1060"/>
      <w:r>
        <w:rPr>
          <w:rtl/>
        </w:rPr>
        <w:t>292. פתיחת הר-הבית למבקרים יהודים</w:t>
      </w:r>
      <w:bookmarkEnd w:id="1061"/>
      <w:bookmarkEnd w:id="1062"/>
      <w:bookmarkEnd w:id="1063"/>
      <w:bookmarkEnd w:id="1064"/>
      <w:bookmarkEnd w:id="1065"/>
      <w:bookmarkEnd w:id="1066"/>
      <w:bookmarkEnd w:id="1067"/>
    </w:p>
    <w:p w14:paraId="6348A417" w14:textId="77777777" w:rsidR="00000000" w:rsidRDefault="00737B0C">
      <w:pPr>
        <w:pStyle w:val="a"/>
        <w:rPr>
          <w:rFonts w:hint="cs"/>
          <w:rtl/>
        </w:rPr>
      </w:pPr>
    </w:p>
    <w:p w14:paraId="74CBE7FD" w14:textId="77777777" w:rsidR="00000000" w:rsidRDefault="00737B0C">
      <w:pPr>
        <w:pStyle w:val="a"/>
        <w:ind w:firstLine="0"/>
        <w:rPr>
          <w:bCs/>
          <w:u w:val="single"/>
        </w:rPr>
      </w:pPr>
      <w:bookmarkStart w:id="1068" w:name="ESQ12365"/>
      <w:bookmarkEnd w:id="1068"/>
      <w:r>
        <w:rPr>
          <w:bCs/>
          <w:u w:val="single"/>
          <w:rtl/>
        </w:rPr>
        <w:t>חברת</w:t>
      </w:r>
      <w:r>
        <w:rPr>
          <w:rFonts w:hint="cs"/>
          <w:bCs/>
          <w:u w:val="single"/>
          <w:rtl/>
        </w:rPr>
        <w:t xml:space="preserve"> הכנסת </w:t>
      </w:r>
      <w:r>
        <w:rPr>
          <w:bCs/>
          <w:u w:val="single"/>
          <w:rtl/>
        </w:rPr>
        <w:t>זהבה גלאון</w:t>
      </w:r>
      <w:r>
        <w:rPr>
          <w:rFonts w:hint="cs"/>
          <w:bCs/>
          <w:u w:val="single"/>
          <w:rtl/>
        </w:rPr>
        <w:t xml:space="preserve"> </w:t>
      </w:r>
      <w:r>
        <w:rPr>
          <w:bCs/>
          <w:u w:val="single"/>
          <w:rtl/>
        </w:rPr>
        <w:t>שאלה</w:t>
      </w:r>
      <w:r>
        <w:rPr>
          <w:rFonts w:hint="cs"/>
          <w:bCs/>
          <w:u w:val="single"/>
          <w:rtl/>
        </w:rPr>
        <w:t xml:space="preserve"> את </w:t>
      </w:r>
      <w:r>
        <w:rPr>
          <w:bCs/>
          <w:u w:val="single"/>
          <w:rtl/>
        </w:rPr>
        <w:t>ראש הממשלה</w:t>
      </w:r>
    </w:p>
    <w:p w14:paraId="4D8FB963" w14:textId="77777777" w:rsidR="00000000" w:rsidRDefault="00737B0C">
      <w:pPr>
        <w:pStyle w:val="a"/>
        <w:ind w:firstLine="720"/>
      </w:pPr>
      <w:r>
        <w:rPr>
          <w:rtl/>
        </w:rPr>
        <w:t>ביום ב' בתמוז התשס"ג (2 ביולי 2003):</w:t>
      </w:r>
    </w:p>
    <w:p w14:paraId="1DC7FB23" w14:textId="77777777" w:rsidR="00000000" w:rsidRDefault="00737B0C">
      <w:pPr>
        <w:pStyle w:val="a"/>
        <w:rPr>
          <w:rFonts w:hint="cs"/>
          <w:rtl/>
        </w:rPr>
      </w:pPr>
    </w:p>
    <w:p w14:paraId="1BFA1DF9" w14:textId="77777777" w:rsidR="00000000" w:rsidRDefault="00737B0C">
      <w:pPr>
        <w:pStyle w:val="a"/>
        <w:ind w:firstLine="720"/>
      </w:pPr>
      <w:r>
        <w:rPr>
          <w:rtl/>
        </w:rPr>
        <w:t>הר-הבית סגור זה שנתיים וחצי בפני מבקרים יהודים.</w:t>
      </w:r>
    </w:p>
    <w:p w14:paraId="655C8C08" w14:textId="77777777" w:rsidR="00000000" w:rsidRDefault="00737B0C">
      <w:pPr>
        <w:pStyle w:val="a"/>
        <w:ind w:firstLine="720"/>
      </w:pPr>
    </w:p>
    <w:p w14:paraId="2A75000D" w14:textId="77777777" w:rsidR="00000000" w:rsidRDefault="00737B0C">
      <w:pPr>
        <w:pStyle w:val="a"/>
        <w:ind w:firstLine="720"/>
      </w:pPr>
      <w:r>
        <w:rPr>
          <w:rFonts w:hint="cs"/>
          <w:rtl/>
        </w:rPr>
        <w:t>רצוני לשאול</w:t>
      </w:r>
      <w:r>
        <w:rPr>
          <w:rtl/>
        </w:rPr>
        <w:t>:</w:t>
      </w:r>
    </w:p>
    <w:p w14:paraId="658FB0D6" w14:textId="77777777" w:rsidR="00000000" w:rsidRDefault="00737B0C">
      <w:pPr>
        <w:pStyle w:val="a"/>
        <w:ind w:firstLine="720"/>
      </w:pPr>
    </w:p>
    <w:p w14:paraId="547FF1D6" w14:textId="77777777" w:rsidR="00000000" w:rsidRDefault="00737B0C">
      <w:pPr>
        <w:pStyle w:val="a"/>
        <w:ind w:firstLine="720"/>
        <w:rPr>
          <w:rFonts w:hint="cs"/>
          <w:rtl/>
        </w:rPr>
      </w:pPr>
      <w:r>
        <w:rPr>
          <w:rFonts w:hint="cs"/>
          <w:rtl/>
        </w:rPr>
        <w:t xml:space="preserve">1. </w:t>
      </w:r>
      <w:r>
        <w:rPr>
          <w:rtl/>
        </w:rPr>
        <w:t xml:space="preserve">האם </w:t>
      </w:r>
      <w:r>
        <w:rPr>
          <w:rFonts w:hint="cs"/>
          <w:rtl/>
        </w:rPr>
        <w:t>ייפתח</w:t>
      </w:r>
      <w:r>
        <w:rPr>
          <w:rtl/>
        </w:rPr>
        <w:t xml:space="preserve"> הר-הבית מחדש </w:t>
      </w:r>
      <w:r>
        <w:rPr>
          <w:rFonts w:hint="cs"/>
          <w:rtl/>
        </w:rPr>
        <w:t>למבקר</w:t>
      </w:r>
      <w:r>
        <w:rPr>
          <w:rFonts w:hint="cs"/>
          <w:rtl/>
        </w:rPr>
        <w:t xml:space="preserve">ים </w:t>
      </w:r>
      <w:r>
        <w:rPr>
          <w:rtl/>
        </w:rPr>
        <w:t>יהודים?</w:t>
      </w:r>
    </w:p>
    <w:p w14:paraId="4B6D6E64" w14:textId="77777777" w:rsidR="00000000" w:rsidRDefault="00737B0C">
      <w:pPr>
        <w:pStyle w:val="a"/>
        <w:ind w:firstLine="720"/>
        <w:rPr>
          <w:rFonts w:hint="cs"/>
          <w:rtl/>
        </w:rPr>
      </w:pPr>
    </w:p>
    <w:p w14:paraId="4030CF64" w14:textId="77777777" w:rsidR="00000000" w:rsidRDefault="00737B0C">
      <w:pPr>
        <w:pStyle w:val="a"/>
        <w:ind w:firstLine="720"/>
        <w:rPr>
          <w:rtl/>
        </w:rPr>
      </w:pPr>
      <w:r>
        <w:rPr>
          <w:rtl/>
        </w:rPr>
        <w:t>2. האם המלצת השב"כ מצדדת בפתיחת ההר?</w:t>
      </w:r>
    </w:p>
    <w:p w14:paraId="2B90F9BC" w14:textId="77777777" w:rsidR="00000000" w:rsidRDefault="00737B0C">
      <w:pPr>
        <w:pStyle w:val="a"/>
        <w:ind w:firstLine="720"/>
        <w:rPr>
          <w:rFonts w:hint="cs"/>
          <w:rtl/>
        </w:rPr>
      </w:pPr>
    </w:p>
    <w:p w14:paraId="73C962EE" w14:textId="77777777" w:rsidR="00000000" w:rsidRDefault="00737B0C">
      <w:pPr>
        <w:pStyle w:val="a"/>
        <w:ind w:firstLine="720"/>
        <w:rPr>
          <w:rtl/>
        </w:rPr>
      </w:pPr>
      <w:r>
        <w:rPr>
          <w:rtl/>
        </w:rPr>
        <w:t>3. מה</w:t>
      </w:r>
      <w:r>
        <w:rPr>
          <w:rFonts w:hint="cs"/>
          <w:rtl/>
        </w:rPr>
        <w:t xml:space="preserve"> ה</w:t>
      </w:r>
      <w:r>
        <w:rPr>
          <w:rtl/>
        </w:rPr>
        <w:t xml:space="preserve">ן הסכנות שהשב"כ מצביע עליהן </w:t>
      </w:r>
      <w:r>
        <w:rPr>
          <w:rFonts w:hint="cs"/>
          <w:rtl/>
        </w:rPr>
        <w:t>אם</w:t>
      </w:r>
      <w:r>
        <w:rPr>
          <w:rtl/>
        </w:rPr>
        <w:t xml:space="preserve"> ההר י</w:t>
      </w:r>
      <w:r>
        <w:rPr>
          <w:rFonts w:hint="cs"/>
          <w:rtl/>
        </w:rPr>
        <w:t>י</w:t>
      </w:r>
      <w:r>
        <w:rPr>
          <w:rtl/>
        </w:rPr>
        <w:t>שאר סגור לאורך זמן?</w:t>
      </w:r>
    </w:p>
    <w:p w14:paraId="0FE5492A" w14:textId="77777777" w:rsidR="00000000" w:rsidRDefault="00737B0C">
      <w:pPr>
        <w:pStyle w:val="a"/>
        <w:ind w:firstLine="720"/>
        <w:rPr>
          <w:rtl/>
        </w:rPr>
      </w:pPr>
    </w:p>
    <w:p w14:paraId="6A3477BE" w14:textId="77777777" w:rsidR="00000000" w:rsidRDefault="00737B0C">
      <w:pPr>
        <w:pStyle w:val="a"/>
        <w:ind w:firstLine="720"/>
        <w:rPr>
          <w:rtl/>
        </w:rPr>
      </w:pPr>
      <w:r>
        <w:rPr>
          <w:rtl/>
        </w:rPr>
        <w:t xml:space="preserve">4. האם מתקיים </w:t>
      </w:r>
      <w:r>
        <w:rPr>
          <w:rFonts w:hint="cs"/>
          <w:rtl/>
        </w:rPr>
        <w:t>משא-ומתן</w:t>
      </w:r>
      <w:r>
        <w:rPr>
          <w:rtl/>
        </w:rPr>
        <w:t xml:space="preserve"> עם הווקף המוסלמי לגבי הבנות שיאפשרו ביקורים בהר? </w:t>
      </w:r>
    </w:p>
    <w:p w14:paraId="79E2A9A8" w14:textId="77777777" w:rsidR="00000000" w:rsidRDefault="00737B0C">
      <w:pPr>
        <w:pStyle w:val="a"/>
        <w:ind w:firstLine="720"/>
        <w:rPr>
          <w:rtl/>
        </w:rPr>
      </w:pPr>
    </w:p>
    <w:p w14:paraId="079398FB" w14:textId="77777777" w:rsidR="00000000" w:rsidRDefault="00737B0C">
      <w:pPr>
        <w:pStyle w:val="a"/>
        <w:ind w:firstLine="0"/>
        <w:rPr>
          <w:rFonts w:hint="cs"/>
          <w:b/>
          <w:bCs/>
          <w:u w:val="single"/>
          <w:rtl/>
        </w:rPr>
      </w:pPr>
      <w:r>
        <w:rPr>
          <w:rFonts w:hint="cs"/>
          <w:b/>
          <w:bCs/>
          <w:u w:val="single"/>
          <w:rtl/>
        </w:rPr>
        <w:t>תשובת השר גדעון עזרא:</w:t>
      </w:r>
    </w:p>
    <w:p w14:paraId="44608DE8" w14:textId="77777777" w:rsidR="00000000" w:rsidRDefault="00737B0C">
      <w:pPr>
        <w:pStyle w:val="a"/>
        <w:ind w:firstLine="0"/>
        <w:rPr>
          <w:rFonts w:hint="cs"/>
          <w:rtl/>
        </w:rPr>
      </w:pPr>
      <w:r>
        <w:rPr>
          <w:rFonts w:hint="cs"/>
          <w:rtl/>
        </w:rPr>
        <w:t>(לא נקראה, נמסרה לפרוטוקול)</w:t>
      </w:r>
    </w:p>
    <w:p w14:paraId="4730C403" w14:textId="77777777" w:rsidR="00000000" w:rsidRDefault="00737B0C">
      <w:pPr>
        <w:pStyle w:val="a"/>
        <w:rPr>
          <w:rFonts w:hint="cs"/>
          <w:rtl/>
        </w:rPr>
      </w:pPr>
    </w:p>
    <w:p w14:paraId="34DC92EA" w14:textId="77777777" w:rsidR="00000000" w:rsidRDefault="00737B0C">
      <w:pPr>
        <w:pStyle w:val="a"/>
        <w:rPr>
          <w:rFonts w:hint="cs"/>
          <w:rtl/>
        </w:rPr>
      </w:pPr>
      <w:r>
        <w:rPr>
          <w:rFonts w:hint="cs"/>
          <w:rtl/>
        </w:rPr>
        <w:t>1. פתיחת הר-הבית</w:t>
      </w:r>
      <w:r>
        <w:rPr>
          <w:rFonts w:hint="cs"/>
          <w:rtl/>
        </w:rPr>
        <w:t xml:space="preserve"> למבקרים יהודים הינה סוגיה המטופלת על-ידי הדרג המדיני, בשיתוף כלל גורמי הביטחון.</w:t>
      </w:r>
    </w:p>
    <w:p w14:paraId="0CFCDD19" w14:textId="77777777" w:rsidR="00000000" w:rsidRDefault="00737B0C">
      <w:pPr>
        <w:pStyle w:val="a"/>
        <w:rPr>
          <w:rFonts w:hint="cs"/>
          <w:rtl/>
        </w:rPr>
      </w:pPr>
    </w:p>
    <w:p w14:paraId="5BBAC380" w14:textId="77777777" w:rsidR="00000000" w:rsidRDefault="00737B0C">
      <w:pPr>
        <w:pStyle w:val="a"/>
        <w:rPr>
          <w:rFonts w:hint="cs"/>
          <w:rtl/>
        </w:rPr>
      </w:pPr>
      <w:r>
        <w:rPr>
          <w:rFonts w:hint="cs"/>
          <w:rtl/>
        </w:rPr>
        <w:t>2. עמדת הגורמים הרלוונטיים הינה כי יש מקום לאפשר, ככלל, ביקורי יהודים בהר-הבית, אך זאת בכפוף לקביעת תנאים שבהם לא תיגרם סכנה לשלום הציבור ולביטחונו. בהקשר זה ראוי לפעול באופן</w:t>
      </w:r>
      <w:r>
        <w:rPr>
          <w:rFonts w:hint="cs"/>
          <w:rtl/>
        </w:rPr>
        <w:t xml:space="preserve"> מדורג ומושכל, תוך הידברות עם גורמי הדת המוסלמיים הפועלים על ההר, ובד-בבד עם נקיטת כל פעולה נדרשת נוספת, לשם שמירה על הסדר הציבורי והביטחון.</w:t>
      </w:r>
    </w:p>
    <w:p w14:paraId="26EAE0EA" w14:textId="77777777" w:rsidR="00000000" w:rsidRDefault="00737B0C">
      <w:pPr>
        <w:pStyle w:val="a"/>
        <w:rPr>
          <w:rFonts w:hint="cs"/>
          <w:rtl/>
        </w:rPr>
      </w:pPr>
    </w:p>
    <w:p w14:paraId="1BC33B90" w14:textId="77777777" w:rsidR="00000000" w:rsidRDefault="00737B0C">
      <w:pPr>
        <w:pStyle w:val="a"/>
        <w:rPr>
          <w:rFonts w:hint="cs"/>
          <w:rtl/>
        </w:rPr>
      </w:pPr>
      <w:r>
        <w:rPr>
          <w:rFonts w:hint="cs"/>
          <w:rtl/>
        </w:rPr>
        <w:t>3. הסכנה הכרוכה בסגירת הר-הבית למבקרים, להבנתנו, הינה בקיבוע הסטטוס-קוו של סגירה עקב פעילות כוחנית של הצד שכנגד, ע</w:t>
      </w:r>
      <w:r>
        <w:rPr>
          <w:rFonts w:hint="cs"/>
          <w:rtl/>
        </w:rPr>
        <w:t>ל כל המשתמע מכך. בהיבט נרחב יותר, קיים חשש מפני תהליכים של כרסום בריבונות הישראלית בתוך ירושלים וכן של הקצנת עמדות מצד גורמים במגזר היהודי השואפים לחידוש הביקורים בהר-הבית על רקע לאומי ודתי.</w:t>
      </w:r>
    </w:p>
    <w:p w14:paraId="2BD0D2E3" w14:textId="77777777" w:rsidR="00000000" w:rsidRDefault="00737B0C">
      <w:pPr>
        <w:pStyle w:val="a"/>
        <w:rPr>
          <w:rFonts w:hint="cs"/>
          <w:rtl/>
        </w:rPr>
      </w:pPr>
    </w:p>
    <w:p w14:paraId="05372490" w14:textId="77777777" w:rsidR="00000000" w:rsidRDefault="00737B0C">
      <w:pPr>
        <w:pStyle w:val="a"/>
        <w:rPr>
          <w:rFonts w:hint="cs"/>
          <w:rtl/>
        </w:rPr>
      </w:pPr>
      <w:r>
        <w:rPr>
          <w:rFonts w:hint="cs"/>
          <w:rtl/>
        </w:rPr>
        <w:t>4. בשוטף מתקיים קשר יומיומי ורציף מול גורמי הדת המוסלמיים הפועלי</w:t>
      </w:r>
      <w:r>
        <w:rPr>
          <w:rFonts w:hint="cs"/>
          <w:rtl/>
        </w:rPr>
        <w:t>ם על הר-הבית, בעיקר באמצעות מחוז ירושלים של משטרת ישראל.</w:t>
      </w:r>
    </w:p>
    <w:p w14:paraId="2F82507A" w14:textId="77777777" w:rsidR="00000000" w:rsidRDefault="00737B0C">
      <w:pPr>
        <w:pStyle w:val="a"/>
        <w:ind w:firstLine="0"/>
        <w:rPr>
          <w:rFonts w:hint="cs"/>
          <w:rtl/>
        </w:rPr>
      </w:pPr>
    </w:p>
    <w:p w14:paraId="35561995" w14:textId="77777777" w:rsidR="00000000" w:rsidRDefault="00737B0C">
      <w:pPr>
        <w:pStyle w:val="Query"/>
        <w:jc w:val="center"/>
        <w:rPr>
          <w:rtl/>
        </w:rPr>
      </w:pPr>
      <w:bookmarkStart w:id="1069" w:name="CQ12946FI0012946T31_07_2003_00_31_06"/>
      <w:bookmarkStart w:id="1070" w:name="_Toc47678274"/>
      <w:bookmarkStart w:id="1071" w:name="_Toc47682166"/>
      <w:bookmarkStart w:id="1072" w:name="_Toc47868566"/>
      <w:bookmarkStart w:id="1073" w:name="_Toc47869622"/>
      <w:bookmarkStart w:id="1074" w:name="_Toc47869832"/>
      <w:bookmarkStart w:id="1075" w:name="_Toc47869976"/>
      <w:bookmarkStart w:id="1076" w:name="_Toc49055833"/>
      <w:bookmarkEnd w:id="1069"/>
      <w:r>
        <w:rPr>
          <w:rtl/>
        </w:rPr>
        <w:t>311. הוועדה הבין-מפלגתית לנושא הנישואים האזרחיים</w:t>
      </w:r>
      <w:bookmarkEnd w:id="1070"/>
      <w:bookmarkEnd w:id="1071"/>
      <w:bookmarkEnd w:id="1072"/>
      <w:bookmarkEnd w:id="1073"/>
      <w:bookmarkEnd w:id="1074"/>
      <w:bookmarkEnd w:id="1075"/>
      <w:bookmarkEnd w:id="1076"/>
    </w:p>
    <w:p w14:paraId="43204AFC" w14:textId="77777777" w:rsidR="00000000" w:rsidRDefault="00737B0C">
      <w:pPr>
        <w:pStyle w:val="a"/>
        <w:rPr>
          <w:rFonts w:hint="cs"/>
          <w:rtl/>
        </w:rPr>
      </w:pPr>
    </w:p>
    <w:p w14:paraId="48E987ED" w14:textId="77777777" w:rsidR="00000000" w:rsidRDefault="00737B0C">
      <w:pPr>
        <w:pStyle w:val="a"/>
        <w:ind w:firstLine="0"/>
        <w:rPr>
          <w:bCs/>
          <w:u w:val="single"/>
        </w:rPr>
      </w:pPr>
      <w:bookmarkStart w:id="1077" w:name="ESQ12946"/>
      <w:bookmarkEnd w:id="1077"/>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 </w:t>
      </w:r>
      <w:r>
        <w:rPr>
          <w:bCs/>
          <w:u w:val="single"/>
          <w:rtl/>
        </w:rPr>
        <w:t>ראש הממשלה</w:t>
      </w:r>
    </w:p>
    <w:p w14:paraId="42107BE5" w14:textId="77777777" w:rsidR="00000000" w:rsidRDefault="00737B0C">
      <w:pPr>
        <w:pStyle w:val="a"/>
        <w:ind w:firstLine="720"/>
      </w:pPr>
      <w:r>
        <w:rPr>
          <w:rtl/>
        </w:rPr>
        <w:t>ביום ב' בתמוז התשס"ג (2 ביולי 2003):</w:t>
      </w:r>
    </w:p>
    <w:p w14:paraId="0D6DD025" w14:textId="77777777" w:rsidR="00000000" w:rsidRDefault="00737B0C">
      <w:pPr>
        <w:pStyle w:val="a"/>
        <w:rPr>
          <w:rFonts w:hint="cs"/>
          <w:rtl/>
        </w:rPr>
      </w:pPr>
    </w:p>
    <w:p w14:paraId="48D6C7A6" w14:textId="77777777" w:rsidR="00000000" w:rsidRDefault="00737B0C">
      <w:pPr>
        <w:pStyle w:val="a"/>
        <w:ind w:firstLine="720"/>
      </w:pPr>
      <w:r>
        <w:rPr>
          <w:rtl/>
        </w:rPr>
        <w:t>בהתאם להסכמים הקואליציוניים, אמורה לקום ועדה ובה נציגי סיעות הקוא</w:t>
      </w:r>
      <w:r>
        <w:rPr>
          <w:rtl/>
        </w:rPr>
        <w:t>ליציה, שתדון בפתרון סוגיית הנישואים האזרחיים.</w:t>
      </w:r>
    </w:p>
    <w:p w14:paraId="72B60B96" w14:textId="77777777" w:rsidR="00000000" w:rsidRDefault="00737B0C">
      <w:pPr>
        <w:pStyle w:val="a"/>
        <w:ind w:firstLine="720"/>
      </w:pPr>
    </w:p>
    <w:p w14:paraId="4CE762FE" w14:textId="77777777" w:rsidR="00000000" w:rsidRDefault="00737B0C">
      <w:pPr>
        <w:pStyle w:val="a"/>
        <w:ind w:firstLine="720"/>
      </w:pPr>
      <w:r>
        <w:rPr>
          <w:rFonts w:hint="cs"/>
          <w:rtl/>
        </w:rPr>
        <w:t>רצוני לשאול</w:t>
      </w:r>
      <w:r>
        <w:rPr>
          <w:rtl/>
        </w:rPr>
        <w:t>:</w:t>
      </w:r>
    </w:p>
    <w:p w14:paraId="63CD7A85" w14:textId="77777777" w:rsidR="00000000" w:rsidRDefault="00737B0C">
      <w:pPr>
        <w:pStyle w:val="a"/>
        <w:ind w:firstLine="720"/>
      </w:pPr>
    </w:p>
    <w:p w14:paraId="5CE22EC2" w14:textId="77777777" w:rsidR="00000000" w:rsidRDefault="00737B0C">
      <w:pPr>
        <w:pStyle w:val="a"/>
        <w:ind w:firstLine="720"/>
        <w:rPr>
          <w:rtl/>
        </w:rPr>
      </w:pPr>
      <w:r>
        <w:rPr>
          <w:rFonts w:hint="cs"/>
          <w:rtl/>
        </w:rPr>
        <w:t xml:space="preserve">1. </w:t>
      </w:r>
      <w:r>
        <w:rPr>
          <w:rtl/>
        </w:rPr>
        <w:t>האם החלה ה</w:t>
      </w:r>
      <w:r>
        <w:rPr>
          <w:rFonts w:hint="cs"/>
          <w:rtl/>
        </w:rPr>
        <w:t>ו</w:t>
      </w:r>
      <w:r>
        <w:rPr>
          <w:rtl/>
        </w:rPr>
        <w:t>ועדה בפעילותה</w:t>
      </w:r>
      <w:r>
        <w:rPr>
          <w:rFonts w:hint="cs"/>
          <w:rtl/>
        </w:rPr>
        <w:t xml:space="preserve">, ואם כן </w:t>
      </w:r>
      <w:r>
        <w:rPr>
          <w:rFonts w:hint="eastAsia"/>
          <w:rtl/>
        </w:rPr>
        <w:t>–</w:t>
      </w:r>
      <w:r>
        <w:rPr>
          <w:rFonts w:hint="cs"/>
          <w:rtl/>
        </w:rPr>
        <w:t xml:space="preserve"> </w:t>
      </w:r>
      <w:r>
        <w:rPr>
          <w:rtl/>
        </w:rPr>
        <w:t>באיזה הרכב?</w:t>
      </w:r>
    </w:p>
    <w:p w14:paraId="6C28BEA3" w14:textId="77777777" w:rsidR="00000000" w:rsidRDefault="00737B0C">
      <w:pPr>
        <w:pStyle w:val="a"/>
        <w:ind w:firstLine="720"/>
        <w:rPr>
          <w:rtl/>
        </w:rPr>
      </w:pPr>
    </w:p>
    <w:p w14:paraId="72265E36" w14:textId="77777777" w:rsidR="00000000" w:rsidRDefault="00737B0C">
      <w:pPr>
        <w:pStyle w:val="a"/>
        <w:rPr>
          <w:rFonts w:hint="cs"/>
          <w:rtl/>
        </w:rPr>
      </w:pPr>
      <w:bookmarkStart w:id="1078" w:name="_Toc47682167"/>
      <w:r>
        <w:rPr>
          <w:rFonts w:hint="cs"/>
          <w:rtl/>
        </w:rPr>
        <w:t xml:space="preserve">2. </w:t>
      </w:r>
      <w:r>
        <w:rPr>
          <w:rtl/>
        </w:rPr>
        <w:t>האם נקבע לוח זמנים לסיום עבודתה?</w:t>
      </w:r>
      <w:bookmarkEnd w:id="1078"/>
    </w:p>
    <w:p w14:paraId="44F92624" w14:textId="77777777" w:rsidR="00000000" w:rsidRDefault="00737B0C">
      <w:pPr>
        <w:bidi/>
        <w:jc w:val="both"/>
        <w:rPr>
          <w:rFonts w:cs="Arial"/>
          <w:szCs w:val="22"/>
          <w:rtl/>
        </w:rPr>
      </w:pPr>
    </w:p>
    <w:p w14:paraId="25391BE8" w14:textId="77777777" w:rsidR="00000000" w:rsidRDefault="00737B0C">
      <w:pPr>
        <w:bidi/>
        <w:jc w:val="both"/>
        <w:rPr>
          <w:rFonts w:cs="Arial"/>
          <w:szCs w:val="22"/>
        </w:rPr>
      </w:pPr>
    </w:p>
    <w:p w14:paraId="1AF04B2E" w14:textId="77777777" w:rsidR="00000000" w:rsidRDefault="00737B0C">
      <w:pPr>
        <w:pStyle w:val="a"/>
        <w:ind w:firstLine="0"/>
        <w:rPr>
          <w:b/>
        </w:rPr>
      </w:pPr>
      <w:r>
        <w:rPr>
          <w:rFonts w:hint="eastAsia"/>
          <w:b/>
          <w:bCs/>
          <w:u w:val="single"/>
          <w:rtl/>
        </w:rPr>
        <w:t>תשובת</w:t>
      </w:r>
      <w:r>
        <w:rPr>
          <w:b/>
          <w:bCs/>
          <w:u w:val="single"/>
          <w:rtl/>
        </w:rPr>
        <w:t xml:space="preserve"> השר גדעון עזרא:</w:t>
      </w:r>
    </w:p>
    <w:p w14:paraId="0F80EA85" w14:textId="77777777" w:rsidR="00000000" w:rsidRDefault="00737B0C">
      <w:pPr>
        <w:pStyle w:val="a"/>
        <w:ind w:firstLine="0"/>
        <w:rPr>
          <w:rFonts w:hint="cs"/>
          <w:b/>
          <w:rtl/>
        </w:rPr>
      </w:pPr>
      <w:r>
        <w:rPr>
          <w:b/>
          <w:rtl/>
        </w:rPr>
        <w:t xml:space="preserve">(לא נקראה, נמסרה </w:t>
      </w:r>
      <w:r>
        <w:rPr>
          <w:rFonts w:hint="eastAsia"/>
          <w:b/>
          <w:rtl/>
        </w:rPr>
        <w:t>לפרוטוקול</w:t>
      </w:r>
      <w:r>
        <w:rPr>
          <w:b/>
          <w:rtl/>
        </w:rPr>
        <w:t>)</w:t>
      </w:r>
    </w:p>
    <w:p w14:paraId="5FB1BCBE" w14:textId="77777777" w:rsidR="00000000" w:rsidRDefault="00737B0C">
      <w:pPr>
        <w:pStyle w:val="a"/>
        <w:rPr>
          <w:rFonts w:hint="cs"/>
          <w:b/>
          <w:rtl/>
        </w:rPr>
      </w:pPr>
    </w:p>
    <w:p w14:paraId="40A2A95A" w14:textId="77777777" w:rsidR="00000000" w:rsidRDefault="00737B0C">
      <w:pPr>
        <w:pStyle w:val="a"/>
        <w:rPr>
          <w:rFonts w:hint="cs"/>
          <w:b/>
          <w:rtl/>
        </w:rPr>
      </w:pPr>
      <w:r>
        <w:rPr>
          <w:rFonts w:hint="cs"/>
          <w:b/>
          <w:rtl/>
        </w:rPr>
        <w:t>1. בישיבתה מתאריך 27 ביולי, יום ראשון האחרון, החליטה המ</w:t>
      </w:r>
      <w:r>
        <w:rPr>
          <w:rFonts w:hint="cs"/>
          <w:b/>
          <w:rtl/>
        </w:rPr>
        <w:t>משלה על הקמת ועדה פריטטית של נציגי סיעות הקואליציה לפתרון סוגיית הנישואים האזרחיים, בהתאם להסכמים הקואליציוניים.</w:t>
      </w:r>
    </w:p>
    <w:p w14:paraId="3B47C3DA" w14:textId="77777777" w:rsidR="00000000" w:rsidRDefault="00737B0C">
      <w:pPr>
        <w:pStyle w:val="a"/>
        <w:rPr>
          <w:rFonts w:hint="cs"/>
          <w:b/>
          <w:rtl/>
        </w:rPr>
      </w:pPr>
    </w:p>
    <w:p w14:paraId="4B315A16" w14:textId="77777777" w:rsidR="00000000" w:rsidRDefault="00737B0C">
      <w:pPr>
        <w:pStyle w:val="a"/>
        <w:rPr>
          <w:rFonts w:hint="cs"/>
          <w:b/>
          <w:rtl/>
        </w:rPr>
      </w:pPr>
      <w:r>
        <w:rPr>
          <w:rFonts w:hint="cs"/>
          <w:b/>
          <w:rtl/>
        </w:rPr>
        <w:t xml:space="preserve">הוועדה מונה ארבעה חברים והרכבה הוא כדלקמן: נציג הליכוד </w:t>
      </w:r>
      <w:r>
        <w:rPr>
          <w:b/>
          <w:rtl/>
        </w:rPr>
        <w:t>–</w:t>
      </w:r>
      <w:r>
        <w:rPr>
          <w:rFonts w:hint="cs"/>
          <w:b/>
          <w:rtl/>
        </w:rPr>
        <w:t xml:space="preserve"> יו"ר, נציג משינוי, נציג ממפד"ל ונציג מהאיחוד הלאומי.</w:t>
      </w:r>
    </w:p>
    <w:p w14:paraId="3F59DA4E" w14:textId="77777777" w:rsidR="00000000" w:rsidRDefault="00737B0C">
      <w:pPr>
        <w:pStyle w:val="a"/>
        <w:rPr>
          <w:rFonts w:hint="cs"/>
          <w:b/>
          <w:rtl/>
        </w:rPr>
      </w:pPr>
    </w:p>
    <w:p w14:paraId="7518B3C8" w14:textId="77777777" w:rsidR="00000000" w:rsidRDefault="00737B0C">
      <w:pPr>
        <w:pStyle w:val="a"/>
        <w:rPr>
          <w:rFonts w:hint="cs"/>
          <w:b/>
          <w:rtl/>
        </w:rPr>
      </w:pPr>
      <w:r>
        <w:rPr>
          <w:rFonts w:hint="cs"/>
          <w:b/>
          <w:rtl/>
        </w:rPr>
        <w:t>2. נקבע לוח זמנים לסיום עבודת ה</w:t>
      </w:r>
      <w:r>
        <w:rPr>
          <w:rFonts w:hint="cs"/>
          <w:b/>
          <w:rtl/>
        </w:rPr>
        <w:t>וועדה, והוא תשעה חודשים מיום מינויה בידי הממשלה.</w:t>
      </w:r>
    </w:p>
    <w:p w14:paraId="4FB5EA81" w14:textId="77777777" w:rsidR="00000000" w:rsidRDefault="00737B0C">
      <w:pPr>
        <w:pStyle w:val="a"/>
        <w:rPr>
          <w:rFonts w:hint="cs"/>
          <w:b/>
          <w:rtl/>
        </w:rPr>
      </w:pPr>
    </w:p>
    <w:p w14:paraId="10F2319B" w14:textId="77777777" w:rsidR="00000000" w:rsidRDefault="00737B0C">
      <w:pPr>
        <w:pStyle w:val="ac"/>
        <w:rPr>
          <w:rtl/>
        </w:rPr>
      </w:pPr>
      <w:r>
        <w:rPr>
          <w:rFonts w:hint="eastAsia"/>
          <w:rtl/>
        </w:rPr>
        <w:t>אורי</w:t>
      </w:r>
      <w:r>
        <w:rPr>
          <w:rtl/>
        </w:rPr>
        <w:t xml:space="preserve"> יהודה אריאל (האיחוד הלאומי - ישראל ביתנו):</w:t>
      </w:r>
    </w:p>
    <w:p w14:paraId="3665B983" w14:textId="77777777" w:rsidR="00000000" w:rsidRDefault="00737B0C">
      <w:pPr>
        <w:pStyle w:val="a"/>
        <w:rPr>
          <w:rFonts w:hint="cs"/>
          <w:rtl/>
        </w:rPr>
      </w:pPr>
    </w:p>
    <w:p w14:paraId="778AA4E3" w14:textId="77777777" w:rsidR="00000000" w:rsidRDefault="00737B0C">
      <w:pPr>
        <w:pStyle w:val="a"/>
        <w:rPr>
          <w:rFonts w:hint="cs"/>
          <w:rtl/>
        </w:rPr>
      </w:pPr>
      <w:r>
        <w:rPr>
          <w:rFonts w:hint="cs"/>
          <w:rtl/>
        </w:rPr>
        <w:t xml:space="preserve">אדוני היושב-ראש, האם תסכים שהשר יענה על השאילתא של חברת הכנסת זהבה גלאון? </w:t>
      </w:r>
    </w:p>
    <w:p w14:paraId="1CE4918D" w14:textId="77777777" w:rsidR="00000000" w:rsidRDefault="00737B0C">
      <w:pPr>
        <w:pStyle w:val="a"/>
        <w:ind w:firstLine="0"/>
        <w:rPr>
          <w:rFonts w:hint="cs"/>
          <w:rtl/>
        </w:rPr>
      </w:pPr>
    </w:p>
    <w:p w14:paraId="07B09615" w14:textId="77777777" w:rsidR="00000000" w:rsidRDefault="00737B0C">
      <w:pPr>
        <w:pStyle w:val="ad"/>
        <w:rPr>
          <w:rtl/>
        </w:rPr>
      </w:pPr>
      <w:r>
        <w:rPr>
          <w:rtl/>
        </w:rPr>
        <w:t>היו"ר מוחמד ברכה:</w:t>
      </w:r>
    </w:p>
    <w:p w14:paraId="1C7A5E86" w14:textId="77777777" w:rsidR="00000000" w:rsidRDefault="00737B0C">
      <w:pPr>
        <w:pStyle w:val="a"/>
        <w:rPr>
          <w:rtl/>
        </w:rPr>
      </w:pPr>
    </w:p>
    <w:p w14:paraId="1D890BAE" w14:textId="77777777" w:rsidR="00000000" w:rsidRDefault="00737B0C">
      <w:pPr>
        <w:pStyle w:val="a"/>
        <w:rPr>
          <w:rFonts w:hint="cs"/>
          <w:rtl/>
        </w:rPr>
      </w:pPr>
      <w:r>
        <w:rPr>
          <w:rFonts w:hint="cs"/>
          <w:rtl/>
        </w:rPr>
        <w:t xml:space="preserve">השר יכול לבחור על איזו שאילתא הוא יענה. </w:t>
      </w:r>
    </w:p>
    <w:p w14:paraId="2D91D340" w14:textId="77777777" w:rsidR="00000000" w:rsidRDefault="00737B0C">
      <w:pPr>
        <w:pStyle w:val="a"/>
        <w:ind w:firstLine="0"/>
        <w:rPr>
          <w:rFonts w:hint="cs"/>
          <w:rtl/>
        </w:rPr>
      </w:pPr>
    </w:p>
    <w:p w14:paraId="4E620B33" w14:textId="77777777" w:rsidR="00000000" w:rsidRDefault="00737B0C">
      <w:pPr>
        <w:pStyle w:val="SpeakerCon"/>
        <w:rPr>
          <w:rtl/>
        </w:rPr>
      </w:pPr>
      <w:bookmarkStart w:id="1079" w:name="FS000000474T31_07_2003_00_32_26C"/>
      <w:bookmarkEnd w:id="1079"/>
      <w:r>
        <w:rPr>
          <w:rtl/>
        </w:rPr>
        <w:t>השר גדעון עזרא:</w:t>
      </w:r>
    </w:p>
    <w:p w14:paraId="22549246" w14:textId="77777777" w:rsidR="00000000" w:rsidRDefault="00737B0C">
      <w:pPr>
        <w:pStyle w:val="a"/>
        <w:rPr>
          <w:rtl/>
        </w:rPr>
      </w:pPr>
    </w:p>
    <w:p w14:paraId="217C4CBE" w14:textId="77777777" w:rsidR="00000000" w:rsidRDefault="00737B0C">
      <w:pPr>
        <w:pStyle w:val="a"/>
        <w:rPr>
          <w:rFonts w:hint="cs"/>
          <w:rtl/>
        </w:rPr>
      </w:pPr>
      <w:r>
        <w:rPr>
          <w:rFonts w:hint="cs"/>
          <w:rtl/>
        </w:rPr>
        <w:t>בגל</w:t>
      </w:r>
      <w:r>
        <w:rPr>
          <w:rFonts w:hint="cs"/>
          <w:rtl/>
        </w:rPr>
        <w:t xml:space="preserve">ל השעה המאוחרת אני חושב שנפעל כפי שנהוג בכנסת, נעביר לפרוטוקול. </w:t>
      </w:r>
    </w:p>
    <w:p w14:paraId="3898C92D" w14:textId="77777777" w:rsidR="00000000" w:rsidRDefault="00737B0C">
      <w:pPr>
        <w:pStyle w:val="a"/>
        <w:ind w:firstLine="0"/>
        <w:rPr>
          <w:rFonts w:hint="cs"/>
          <w:rtl/>
        </w:rPr>
      </w:pPr>
    </w:p>
    <w:p w14:paraId="586A8702" w14:textId="77777777" w:rsidR="00000000" w:rsidRDefault="00737B0C">
      <w:pPr>
        <w:pStyle w:val="Query"/>
        <w:jc w:val="center"/>
        <w:rPr>
          <w:rtl/>
        </w:rPr>
      </w:pPr>
      <w:bookmarkStart w:id="1080" w:name="CQ13454FI0013454T31_07_2003_00_33_04"/>
      <w:bookmarkStart w:id="1081" w:name="_Toc47678275"/>
      <w:bookmarkStart w:id="1082" w:name="_Toc47682168"/>
      <w:bookmarkStart w:id="1083" w:name="_Toc47868567"/>
      <w:bookmarkStart w:id="1084" w:name="_Toc47869623"/>
      <w:bookmarkStart w:id="1085" w:name="_Toc47869833"/>
      <w:bookmarkStart w:id="1086" w:name="_Toc47869977"/>
      <w:bookmarkStart w:id="1087" w:name="_Toc49055834"/>
      <w:bookmarkEnd w:id="1080"/>
      <w:r>
        <w:rPr>
          <w:rtl/>
        </w:rPr>
        <w:t>324. ביטול הקיצוץ למוסדות התרבות</w:t>
      </w:r>
      <w:bookmarkEnd w:id="1081"/>
      <w:bookmarkEnd w:id="1082"/>
      <w:bookmarkEnd w:id="1083"/>
      <w:bookmarkEnd w:id="1084"/>
      <w:bookmarkEnd w:id="1085"/>
      <w:bookmarkEnd w:id="1086"/>
      <w:bookmarkEnd w:id="1087"/>
    </w:p>
    <w:p w14:paraId="09CA3265" w14:textId="77777777" w:rsidR="00000000" w:rsidRDefault="00737B0C">
      <w:pPr>
        <w:pStyle w:val="a"/>
        <w:rPr>
          <w:rFonts w:hint="cs"/>
          <w:rtl/>
        </w:rPr>
      </w:pPr>
    </w:p>
    <w:p w14:paraId="2CFBF7ED" w14:textId="77777777" w:rsidR="00000000" w:rsidRDefault="00737B0C">
      <w:pPr>
        <w:pStyle w:val="a"/>
        <w:ind w:firstLine="0"/>
        <w:rPr>
          <w:bCs/>
          <w:u w:val="single"/>
        </w:rPr>
      </w:pPr>
      <w:bookmarkStart w:id="1088" w:name="ESQ13454"/>
      <w:bookmarkEnd w:id="1088"/>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9631184" w14:textId="77777777" w:rsidR="00000000" w:rsidRDefault="00737B0C">
      <w:pPr>
        <w:pStyle w:val="a"/>
        <w:ind w:firstLine="720"/>
      </w:pPr>
      <w:r>
        <w:rPr>
          <w:rtl/>
        </w:rPr>
        <w:t>ביום ט' בתמוז התשס"ג (9 ביולי 2003):</w:t>
      </w:r>
    </w:p>
    <w:p w14:paraId="48A3EDAA" w14:textId="77777777" w:rsidR="00000000" w:rsidRDefault="00737B0C">
      <w:pPr>
        <w:pStyle w:val="a"/>
        <w:rPr>
          <w:rFonts w:hint="cs"/>
          <w:rtl/>
        </w:rPr>
      </w:pPr>
    </w:p>
    <w:p w14:paraId="53E15E23" w14:textId="77777777" w:rsidR="00000000" w:rsidRDefault="00737B0C">
      <w:pPr>
        <w:pStyle w:val="a"/>
        <w:ind w:firstLine="720"/>
        <w:rPr>
          <w:rFonts w:hint="cs"/>
        </w:rPr>
      </w:pPr>
      <w:r>
        <w:rPr>
          <w:rFonts w:hint="cs"/>
          <w:rtl/>
        </w:rPr>
        <w:t>ב-24 ביוני 2003</w:t>
      </w:r>
      <w:r>
        <w:rPr>
          <w:rtl/>
        </w:rPr>
        <w:t xml:space="preserve"> שודר בחדשות ערוץ</w:t>
      </w:r>
      <w:r>
        <w:rPr>
          <w:rFonts w:hint="cs"/>
          <w:rtl/>
        </w:rPr>
        <w:t>-</w:t>
      </w:r>
      <w:r>
        <w:rPr>
          <w:rtl/>
        </w:rPr>
        <w:t xml:space="preserve">1 בחצות כי בהוראתך הישירה לשר האוצר נתניהו </w:t>
      </w:r>
      <w:r>
        <w:rPr>
          <w:rFonts w:hint="cs"/>
          <w:rtl/>
        </w:rPr>
        <w:t>י</w:t>
      </w:r>
      <w:r>
        <w:rPr>
          <w:rtl/>
        </w:rPr>
        <w:t>ית</w:t>
      </w:r>
      <w:r>
        <w:rPr>
          <w:rtl/>
        </w:rPr>
        <w:t>וספו 20 מ</w:t>
      </w:r>
      <w:r>
        <w:rPr>
          <w:rFonts w:hint="cs"/>
          <w:rtl/>
        </w:rPr>
        <w:t>י</w:t>
      </w:r>
      <w:r>
        <w:rPr>
          <w:rtl/>
        </w:rPr>
        <w:t>ליון ש"ח לתקציב התרבות, הסכום שקוצץ</w:t>
      </w:r>
      <w:r>
        <w:rPr>
          <w:rFonts w:hint="cs"/>
          <w:rtl/>
        </w:rPr>
        <w:t>.</w:t>
      </w:r>
    </w:p>
    <w:p w14:paraId="07E53438" w14:textId="77777777" w:rsidR="00000000" w:rsidRDefault="00737B0C">
      <w:pPr>
        <w:pStyle w:val="a"/>
        <w:ind w:firstLine="720"/>
      </w:pPr>
    </w:p>
    <w:p w14:paraId="7F10F11A" w14:textId="77777777" w:rsidR="00000000" w:rsidRDefault="00737B0C">
      <w:pPr>
        <w:pStyle w:val="a"/>
        <w:ind w:firstLine="720"/>
      </w:pPr>
      <w:r>
        <w:rPr>
          <w:rFonts w:hint="cs"/>
          <w:rtl/>
        </w:rPr>
        <w:t>רצוני לשאול</w:t>
      </w:r>
      <w:r>
        <w:rPr>
          <w:rtl/>
        </w:rPr>
        <w:t>:</w:t>
      </w:r>
    </w:p>
    <w:p w14:paraId="47FE6B74" w14:textId="77777777" w:rsidR="00000000" w:rsidRDefault="00737B0C">
      <w:pPr>
        <w:pStyle w:val="a"/>
        <w:ind w:firstLine="720"/>
        <w:rPr>
          <w:rFonts w:hint="cs"/>
          <w:rtl/>
        </w:rPr>
      </w:pPr>
    </w:p>
    <w:p w14:paraId="066D2878" w14:textId="77777777" w:rsidR="00000000" w:rsidRDefault="00737B0C">
      <w:pPr>
        <w:pStyle w:val="a"/>
        <w:numPr>
          <w:ilvl w:val="0"/>
          <w:numId w:val="5"/>
        </w:numPr>
        <w:ind w:right="0"/>
        <w:rPr>
          <w:rFonts w:hint="cs"/>
          <w:rtl/>
        </w:rPr>
      </w:pPr>
      <w:r>
        <w:rPr>
          <w:rFonts w:hint="cs"/>
          <w:rtl/>
        </w:rPr>
        <w:t>האם הידיעה נכונה?</w:t>
      </w:r>
    </w:p>
    <w:p w14:paraId="24B64994" w14:textId="77777777" w:rsidR="00000000" w:rsidRDefault="00737B0C">
      <w:pPr>
        <w:pStyle w:val="a"/>
        <w:ind w:left="720" w:firstLine="0"/>
        <w:rPr>
          <w:rFonts w:hint="cs"/>
          <w:rtl/>
        </w:rPr>
      </w:pPr>
      <w:r>
        <w:rPr>
          <w:rFonts w:hint="cs"/>
          <w:rtl/>
        </w:rPr>
        <w:t xml:space="preserve"> </w:t>
      </w:r>
    </w:p>
    <w:p w14:paraId="00317F46" w14:textId="77777777" w:rsidR="00000000" w:rsidRDefault="00737B0C">
      <w:pPr>
        <w:pStyle w:val="a"/>
        <w:numPr>
          <w:ilvl w:val="0"/>
          <w:numId w:val="5"/>
        </w:numPr>
        <w:ind w:right="0"/>
        <w:rPr>
          <w:rFonts w:hint="cs"/>
          <w:rtl/>
        </w:rPr>
      </w:pPr>
      <w:r>
        <w:rPr>
          <w:rFonts w:hint="cs"/>
          <w:rtl/>
        </w:rPr>
        <w:t xml:space="preserve">אם כן </w:t>
      </w:r>
      <w:r>
        <w:rPr>
          <w:rtl/>
        </w:rPr>
        <w:t>–</w:t>
      </w:r>
      <w:r>
        <w:rPr>
          <w:rFonts w:hint="cs"/>
          <w:rtl/>
        </w:rPr>
        <w:t xml:space="preserve"> </w:t>
      </w:r>
      <w:r>
        <w:rPr>
          <w:rtl/>
        </w:rPr>
        <w:t xml:space="preserve">מדוע </w:t>
      </w:r>
      <w:r>
        <w:rPr>
          <w:rFonts w:hint="cs"/>
          <w:rtl/>
        </w:rPr>
        <w:t>הורית</w:t>
      </w:r>
      <w:r>
        <w:rPr>
          <w:rtl/>
        </w:rPr>
        <w:t xml:space="preserve"> לבטל את הקיצוץ</w:t>
      </w:r>
      <w:r>
        <w:rPr>
          <w:rFonts w:hint="cs"/>
          <w:rtl/>
        </w:rPr>
        <w:t xml:space="preserve"> בתקציב התרבות</w:t>
      </w:r>
      <w:r>
        <w:rPr>
          <w:rtl/>
        </w:rPr>
        <w:t>?</w:t>
      </w:r>
    </w:p>
    <w:p w14:paraId="05EC3F01" w14:textId="77777777" w:rsidR="00000000" w:rsidRDefault="00737B0C">
      <w:pPr>
        <w:pStyle w:val="a"/>
        <w:ind w:left="720" w:firstLine="0"/>
        <w:rPr>
          <w:rFonts w:hint="cs"/>
          <w:rtl/>
        </w:rPr>
      </w:pPr>
    </w:p>
    <w:p w14:paraId="5339C109" w14:textId="77777777" w:rsidR="00000000" w:rsidRDefault="00737B0C">
      <w:pPr>
        <w:pStyle w:val="a"/>
        <w:ind w:firstLine="720"/>
        <w:rPr>
          <w:rtl/>
        </w:rPr>
      </w:pPr>
      <w:r>
        <w:rPr>
          <w:rFonts w:hint="cs"/>
          <w:rtl/>
        </w:rPr>
        <w:t>3. ה</w:t>
      </w:r>
      <w:r>
        <w:rPr>
          <w:rtl/>
        </w:rPr>
        <w:t xml:space="preserve">אם </w:t>
      </w:r>
      <w:r>
        <w:rPr>
          <w:rFonts w:hint="cs"/>
          <w:rtl/>
        </w:rPr>
        <w:t>אכן הוסיף האוצר</w:t>
      </w:r>
      <w:r>
        <w:rPr>
          <w:rtl/>
        </w:rPr>
        <w:t xml:space="preserve"> את הסכום האמור</w:t>
      </w:r>
      <w:r>
        <w:rPr>
          <w:rFonts w:hint="cs"/>
          <w:rtl/>
        </w:rPr>
        <w:t xml:space="preserve"> לתקציב התרבות</w:t>
      </w:r>
      <w:r>
        <w:rPr>
          <w:rtl/>
        </w:rPr>
        <w:t>?</w:t>
      </w:r>
    </w:p>
    <w:p w14:paraId="69AF5CE8" w14:textId="77777777" w:rsidR="00000000" w:rsidRDefault="00737B0C">
      <w:pPr>
        <w:pStyle w:val="a"/>
        <w:ind w:firstLine="720"/>
        <w:rPr>
          <w:rtl/>
        </w:rPr>
      </w:pPr>
    </w:p>
    <w:p w14:paraId="078C13CA" w14:textId="77777777" w:rsidR="00000000" w:rsidRDefault="00737B0C">
      <w:pPr>
        <w:pStyle w:val="a"/>
        <w:ind w:firstLine="0"/>
        <w:rPr>
          <w:b/>
        </w:rPr>
      </w:pPr>
      <w:r>
        <w:rPr>
          <w:rFonts w:hint="eastAsia"/>
          <w:b/>
          <w:bCs/>
          <w:u w:val="single"/>
          <w:rtl/>
        </w:rPr>
        <w:t>תשובת</w:t>
      </w:r>
      <w:r>
        <w:rPr>
          <w:b/>
          <w:bCs/>
          <w:u w:val="single"/>
          <w:rtl/>
        </w:rPr>
        <w:t xml:space="preserve"> השר גדעון עזרא:</w:t>
      </w:r>
    </w:p>
    <w:p w14:paraId="23DFE841" w14:textId="77777777" w:rsidR="00000000" w:rsidRDefault="00737B0C">
      <w:pPr>
        <w:pStyle w:val="a"/>
        <w:ind w:firstLine="0"/>
        <w:rPr>
          <w:b/>
          <w:rtl/>
        </w:rPr>
      </w:pPr>
      <w:r>
        <w:rPr>
          <w:b/>
          <w:rtl/>
        </w:rPr>
        <w:t xml:space="preserve">(לא נקראה, נמסרה </w:t>
      </w:r>
      <w:r>
        <w:rPr>
          <w:rFonts w:hint="eastAsia"/>
          <w:b/>
          <w:rtl/>
        </w:rPr>
        <w:t>לפרוטוקול</w:t>
      </w:r>
      <w:r>
        <w:rPr>
          <w:b/>
          <w:rtl/>
        </w:rPr>
        <w:t>)</w:t>
      </w:r>
    </w:p>
    <w:p w14:paraId="5FDDBE1C" w14:textId="77777777" w:rsidR="00000000" w:rsidRDefault="00737B0C">
      <w:pPr>
        <w:pStyle w:val="a"/>
        <w:rPr>
          <w:rFonts w:hint="cs"/>
          <w:rtl/>
        </w:rPr>
      </w:pPr>
    </w:p>
    <w:p w14:paraId="58D3105C" w14:textId="77777777" w:rsidR="00000000" w:rsidRDefault="00737B0C">
      <w:pPr>
        <w:pStyle w:val="a"/>
        <w:rPr>
          <w:rFonts w:hint="cs"/>
          <w:rtl/>
        </w:rPr>
      </w:pPr>
      <w:r>
        <w:rPr>
          <w:rFonts w:hint="cs"/>
          <w:rtl/>
        </w:rPr>
        <w:t>1. במסגרת הקיצוץ הא</w:t>
      </w:r>
      <w:r>
        <w:rPr>
          <w:rFonts w:hint="cs"/>
          <w:rtl/>
        </w:rPr>
        <w:t>חיד במשרדי הממשלה קוצץ גם תקציב התרבות.</w:t>
      </w:r>
    </w:p>
    <w:p w14:paraId="3427919C" w14:textId="77777777" w:rsidR="00000000" w:rsidRDefault="00737B0C">
      <w:pPr>
        <w:pStyle w:val="a"/>
        <w:rPr>
          <w:rFonts w:hint="cs"/>
          <w:rtl/>
        </w:rPr>
      </w:pPr>
    </w:p>
    <w:p w14:paraId="6D09CEA2" w14:textId="77777777" w:rsidR="00000000" w:rsidRDefault="00737B0C">
      <w:pPr>
        <w:pStyle w:val="a"/>
        <w:rPr>
          <w:rFonts w:hint="cs"/>
          <w:rtl/>
        </w:rPr>
      </w:pPr>
      <w:r>
        <w:rPr>
          <w:rFonts w:hint="cs"/>
          <w:rtl/>
        </w:rPr>
        <w:t>2. בסיכום של שרת החינוך עם שר האוצר הוחלט להחזיר לתקציב התרבות 28 מיליון ש"ח.</w:t>
      </w:r>
    </w:p>
    <w:p w14:paraId="2C490933" w14:textId="77777777" w:rsidR="00000000" w:rsidRDefault="00737B0C">
      <w:pPr>
        <w:pStyle w:val="a"/>
        <w:rPr>
          <w:rFonts w:hint="cs"/>
          <w:rtl/>
        </w:rPr>
      </w:pPr>
    </w:p>
    <w:p w14:paraId="08F2B62F" w14:textId="77777777" w:rsidR="00000000" w:rsidRDefault="00737B0C">
      <w:pPr>
        <w:pStyle w:val="a"/>
        <w:rPr>
          <w:rFonts w:hint="cs"/>
          <w:rtl/>
        </w:rPr>
      </w:pPr>
      <w:r>
        <w:rPr>
          <w:rFonts w:hint="cs"/>
          <w:rtl/>
        </w:rPr>
        <w:t xml:space="preserve">3. בנוכחות ראש הממשלה </w:t>
      </w:r>
      <w:r>
        <w:rPr>
          <w:rtl/>
        </w:rPr>
        <w:t>–</w:t>
      </w:r>
      <w:r>
        <w:rPr>
          <w:rFonts w:hint="cs"/>
          <w:rtl/>
        </w:rPr>
        <w:t xml:space="preserve"> יחד עם שרי המשפטים החינוך והאוצר </w:t>
      </w:r>
      <w:r>
        <w:rPr>
          <w:rtl/>
        </w:rPr>
        <w:t>–</w:t>
      </w:r>
      <w:r>
        <w:rPr>
          <w:rFonts w:hint="cs"/>
          <w:rtl/>
        </w:rPr>
        <w:t xml:space="preserve"> הוחלט על תוספת של 45 מיליון ש"ח לתקציב התרבות. הכספים הועברו בפנייה התקציבית </w:t>
      </w:r>
      <w:r>
        <w:rPr>
          <w:rFonts w:hint="cs"/>
          <w:rtl/>
        </w:rPr>
        <w:t>האחרונה ואושרו על-ידי ועדת הכספים של הכנסת.</w:t>
      </w:r>
    </w:p>
    <w:p w14:paraId="6243D594" w14:textId="77777777" w:rsidR="00000000" w:rsidRDefault="00737B0C">
      <w:pPr>
        <w:pStyle w:val="a"/>
        <w:ind w:firstLine="0"/>
        <w:rPr>
          <w:rFonts w:hint="cs"/>
          <w:rtl/>
        </w:rPr>
      </w:pPr>
    </w:p>
    <w:p w14:paraId="5F658AEC" w14:textId="77777777" w:rsidR="00000000" w:rsidRDefault="00737B0C">
      <w:pPr>
        <w:pStyle w:val="Query"/>
        <w:jc w:val="center"/>
        <w:rPr>
          <w:rFonts w:hint="cs"/>
          <w:rtl/>
        </w:rPr>
      </w:pPr>
      <w:bookmarkStart w:id="1089" w:name="CQ13623FI0013623T31_07_2003_00_34_28"/>
      <w:bookmarkStart w:id="1090" w:name="_Toc47678276"/>
      <w:bookmarkStart w:id="1091" w:name="_Toc47682169"/>
      <w:bookmarkStart w:id="1092" w:name="_Toc47868568"/>
      <w:bookmarkStart w:id="1093" w:name="_Toc47869624"/>
      <w:bookmarkStart w:id="1094" w:name="_Toc47869834"/>
      <w:bookmarkStart w:id="1095" w:name="_Toc47869978"/>
      <w:bookmarkStart w:id="1096" w:name="_Toc49055835"/>
      <w:bookmarkEnd w:id="1089"/>
      <w:r>
        <w:rPr>
          <w:rtl/>
        </w:rPr>
        <w:t xml:space="preserve">376. אסירים </w:t>
      </w:r>
      <w:r>
        <w:rPr>
          <w:rFonts w:hint="cs"/>
          <w:rtl/>
        </w:rPr>
        <w:t>"</w:t>
      </w:r>
      <w:r>
        <w:rPr>
          <w:rtl/>
        </w:rPr>
        <w:t>עם דם על הידיים</w:t>
      </w:r>
      <w:bookmarkEnd w:id="1090"/>
      <w:bookmarkEnd w:id="1091"/>
      <w:bookmarkEnd w:id="1092"/>
      <w:bookmarkEnd w:id="1093"/>
      <w:bookmarkEnd w:id="1094"/>
      <w:bookmarkEnd w:id="1095"/>
      <w:bookmarkEnd w:id="1096"/>
      <w:r>
        <w:rPr>
          <w:rFonts w:hint="cs"/>
          <w:rtl/>
        </w:rPr>
        <w:t>"</w:t>
      </w:r>
    </w:p>
    <w:p w14:paraId="558F58C0" w14:textId="77777777" w:rsidR="00000000" w:rsidRDefault="00737B0C">
      <w:pPr>
        <w:pStyle w:val="a"/>
        <w:rPr>
          <w:rFonts w:hint="cs"/>
          <w:rtl/>
        </w:rPr>
      </w:pPr>
    </w:p>
    <w:p w14:paraId="774C8F7E" w14:textId="77777777" w:rsidR="00000000" w:rsidRDefault="00737B0C">
      <w:pPr>
        <w:pStyle w:val="a"/>
        <w:ind w:firstLine="0"/>
        <w:rPr>
          <w:bCs/>
          <w:u w:val="single"/>
        </w:rPr>
      </w:pPr>
      <w:bookmarkStart w:id="1097" w:name="ESQ13623"/>
      <w:bookmarkEnd w:id="1097"/>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F29DB7E" w14:textId="77777777" w:rsidR="00000000" w:rsidRDefault="00737B0C">
      <w:pPr>
        <w:pStyle w:val="a"/>
        <w:ind w:firstLine="720"/>
      </w:pPr>
      <w:r>
        <w:rPr>
          <w:rtl/>
        </w:rPr>
        <w:t>ביום ט' בתמוז התשס"ג (9 ביולי 2003):</w:t>
      </w:r>
    </w:p>
    <w:p w14:paraId="13D66165" w14:textId="77777777" w:rsidR="00000000" w:rsidRDefault="00737B0C">
      <w:pPr>
        <w:pStyle w:val="a"/>
        <w:rPr>
          <w:rFonts w:hint="cs"/>
          <w:rtl/>
        </w:rPr>
      </w:pPr>
    </w:p>
    <w:p w14:paraId="22631365" w14:textId="77777777" w:rsidR="00000000" w:rsidRDefault="00737B0C">
      <w:pPr>
        <w:pStyle w:val="a"/>
        <w:ind w:firstLine="720"/>
      </w:pPr>
      <w:r>
        <w:rPr>
          <w:rtl/>
        </w:rPr>
        <w:t>על</w:t>
      </w:r>
      <w:r>
        <w:rPr>
          <w:rFonts w:hint="cs"/>
          <w:rtl/>
        </w:rPr>
        <w:t>-</w:t>
      </w:r>
      <w:r>
        <w:rPr>
          <w:rtl/>
        </w:rPr>
        <w:t>פי הפרסומים</w:t>
      </w:r>
      <w:r>
        <w:rPr>
          <w:rFonts w:hint="cs"/>
          <w:rtl/>
        </w:rPr>
        <w:t>,</w:t>
      </w:r>
      <w:r>
        <w:rPr>
          <w:rtl/>
        </w:rPr>
        <w:t xml:space="preserve"> בישיבת סיעת הליכוד שהתקיימה ב</w:t>
      </w:r>
      <w:r>
        <w:rPr>
          <w:rFonts w:hint="cs"/>
          <w:rtl/>
        </w:rPr>
        <w:t>-</w:t>
      </w:r>
      <w:r>
        <w:rPr>
          <w:rtl/>
        </w:rPr>
        <w:t>30 ביוני</w:t>
      </w:r>
      <w:r>
        <w:rPr>
          <w:rFonts w:hint="cs"/>
          <w:rtl/>
        </w:rPr>
        <w:t xml:space="preserve"> 2003</w:t>
      </w:r>
      <w:r>
        <w:rPr>
          <w:rtl/>
        </w:rPr>
        <w:t>, אמר ראש ממשלה כי הוא אינו מתכוון לשחרר "אסי</w:t>
      </w:r>
      <w:r>
        <w:rPr>
          <w:rtl/>
        </w:rPr>
        <w:t>רים עם דם ישראלי על הידיים".</w:t>
      </w:r>
    </w:p>
    <w:p w14:paraId="4DEBC9E8" w14:textId="77777777" w:rsidR="00000000" w:rsidRDefault="00737B0C">
      <w:pPr>
        <w:pStyle w:val="a"/>
        <w:ind w:firstLine="720"/>
      </w:pPr>
    </w:p>
    <w:p w14:paraId="69AD964E" w14:textId="77777777" w:rsidR="00000000" w:rsidRDefault="00737B0C">
      <w:pPr>
        <w:pStyle w:val="a"/>
        <w:ind w:firstLine="720"/>
      </w:pPr>
      <w:r>
        <w:rPr>
          <w:rFonts w:hint="cs"/>
          <w:rtl/>
        </w:rPr>
        <w:t>רצוני לשאול</w:t>
      </w:r>
      <w:r>
        <w:rPr>
          <w:rtl/>
        </w:rPr>
        <w:t>:</w:t>
      </w:r>
    </w:p>
    <w:p w14:paraId="436C240C" w14:textId="77777777" w:rsidR="00000000" w:rsidRDefault="00737B0C">
      <w:pPr>
        <w:pStyle w:val="a"/>
        <w:ind w:firstLine="720"/>
      </w:pPr>
    </w:p>
    <w:p w14:paraId="26AFC7EA" w14:textId="77777777" w:rsidR="00000000" w:rsidRDefault="00737B0C">
      <w:pPr>
        <w:pStyle w:val="a"/>
        <w:ind w:firstLine="720"/>
        <w:rPr>
          <w:rtl/>
        </w:rPr>
      </w:pPr>
      <w:r>
        <w:rPr>
          <w:rFonts w:hint="cs"/>
          <w:rtl/>
        </w:rPr>
        <w:t xml:space="preserve">1. </w:t>
      </w:r>
      <w:r>
        <w:rPr>
          <w:rtl/>
        </w:rPr>
        <w:t xml:space="preserve">האם </w:t>
      </w:r>
      <w:r>
        <w:rPr>
          <w:rFonts w:hint="cs"/>
          <w:rtl/>
        </w:rPr>
        <w:t>הפרסום נכון</w:t>
      </w:r>
      <w:r>
        <w:rPr>
          <w:rtl/>
        </w:rPr>
        <w:t>?</w:t>
      </w:r>
    </w:p>
    <w:p w14:paraId="40951088" w14:textId="77777777" w:rsidR="00000000" w:rsidRDefault="00737B0C">
      <w:pPr>
        <w:pStyle w:val="a"/>
        <w:ind w:firstLine="720"/>
        <w:rPr>
          <w:rtl/>
        </w:rPr>
      </w:pPr>
    </w:p>
    <w:p w14:paraId="31A817E9" w14:textId="77777777" w:rsidR="00000000" w:rsidRDefault="00737B0C">
      <w:pPr>
        <w:pStyle w:val="a"/>
        <w:ind w:firstLine="720"/>
        <w:rPr>
          <w:rtl/>
        </w:rPr>
      </w:pPr>
      <w:r>
        <w:rPr>
          <w:rFonts w:hint="cs"/>
          <w:rtl/>
        </w:rPr>
        <w:t xml:space="preserve">2. </w:t>
      </w:r>
      <w:r>
        <w:rPr>
          <w:rtl/>
        </w:rPr>
        <w:t>אם כן</w:t>
      </w:r>
      <w:r>
        <w:rPr>
          <w:rFonts w:hint="cs"/>
          <w:rtl/>
        </w:rPr>
        <w:t xml:space="preserve"> </w:t>
      </w:r>
      <w:r>
        <w:rPr>
          <w:rtl/>
        </w:rPr>
        <w:t>– מה</w:t>
      </w:r>
      <w:r>
        <w:rPr>
          <w:rFonts w:hint="cs"/>
          <w:rtl/>
        </w:rPr>
        <w:t xml:space="preserve"> היא</w:t>
      </w:r>
      <w:r>
        <w:rPr>
          <w:rtl/>
        </w:rPr>
        <w:t xml:space="preserve"> ההגדרה ל"אסירים עם דם ישראלי על הידיים"?</w:t>
      </w:r>
    </w:p>
    <w:p w14:paraId="18AA0BB5" w14:textId="77777777" w:rsidR="00000000" w:rsidRDefault="00737B0C">
      <w:pPr>
        <w:pStyle w:val="a"/>
        <w:ind w:firstLine="720"/>
        <w:rPr>
          <w:rtl/>
        </w:rPr>
      </w:pPr>
    </w:p>
    <w:p w14:paraId="4E8FCBDC" w14:textId="77777777" w:rsidR="00000000" w:rsidRDefault="00737B0C">
      <w:pPr>
        <w:pStyle w:val="a"/>
        <w:ind w:firstLine="720"/>
        <w:rPr>
          <w:rtl/>
        </w:rPr>
      </w:pPr>
      <w:r>
        <w:rPr>
          <w:rFonts w:hint="cs"/>
          <w:rtl/>
        </w:rPr>
        <w:t>3. האם</w:t>
      </w:r>
      <w:r>
        <w:rPr>
          <w:rtl/>
        </w:rPr>
        <w:t xml:space="preserve"> אסירים </w:t>
      </w:r>
      <w:r>
        <w:rPr>
          <w:rFonts w:hint="cs"/>
          <w:rtl/>
        </w:rPr>
        <w:t xml:space="preserve">אשר </w:t>
      </w:r>
      <w:r>
        <w:rPr>
          <w:rtl/>
        </w:rPr>
        <w:t>רצחו מש</w:t>
      </w:r>
      <w:r>
        <w:rPr>
          <w:rFonts w:hint="cs"/>
          <w:rtl/>
        </w:rPr>
        <w:t>ת</w:t>
      </w:r>
      <w:r>
        <w:rPr>
          <w:rtl/>
        </w:rPr>
        <w:t>פי פעולה שאינם ישראלים</w:t>
      </w:r>
      <w:r>
        <w:rPr>
          <w:rFonts w:hint="cs"/>
          <w:rtl/>
        </w:rPr>
        <w:t>, או ניסו לרצוח ישראלים אך רק פצעו אותם, כלולים בהגדרה זו</w:t>
      </w:r>
      <w:r>
        <w:rPr>
          <w:rtl/>
        </w:rPr>
        <w:t>?</w:t>
      </w:r>
    </w:p>
    <w:p w14:paraId="7D8C9E18" w14:textId="77777777" w:rsidR="00000000" w:rsidRDefault="00737B0C">
      <w:pPr>
        <w:pStyle w:val="a"/>
        <w:ind w:firstLine="0"/>
        <w:rPr>
          <w:rFonts w:hint="cs"/>
          <w:rtl/>
        </w:rPr>
      </w:pPr>
    </w:p>
    <w:p w14:paraId="169A037F" w14:textId="77777777" w:rsidR="00000000" w:rsidRDefault="00737B0C">
      <w:pPr>
        <w:pStyle w:val="a"/>
        <w:ind w:firstLine="0"/>
        <w:rPr>
          <w:rFonts w:hint="cs"/>
          <w:rtl/>
        </w:rPr>
      </w:pPr>
      <w:r>
        <w:rPr>
          <w:rFonts w:hint="cs"/>
          <w:b/>
          <w:bCs/>
          <w:u w:val="single"/>
          <w:rtl/>
        </w:rPr>
        <w:t>השר גדעון עזרא:</w:t>
      </w:r>
    </w:p>
    <w:p w14:paraId="2D84CD85" w14:textId="77777777" w:rsidR="00000000" w:rsidRDefault="00737B0C">
      <w:pPr>
        <w:pStyle w:val="a"/>
        <w:ind w:firstLine="0"/>
        <w:rPr>
          <w:rFonts w:hint="cs"/>
          <w:rtl/>
        </w:rPr>
      </w:pPr>
    </w:p>
    <w:p w14:paraId="5ACD2B80" w14:textId="77777777" w:rsidR="00000000" w:rsidRDefault="00737B0C">
      <w:pPr>
        <w:pStyle w:val="a"/>
        <w:ind w:firstLine="0"/>
        <w:rPr>
          <w:rFonts w:hint="cs"/>
          <w:rtl/>
        </w:rPr>
      </w:pPr>
      <w:r>
        <w:rPr>
          <w:rFonts w:hint="cs"/>
          <w:rtl/>
        </w:rPr>
        <w:tab/>
        <w:t>חבר ה</w:t>
      </w:r>
      <w:r>
        <w:rPr>
          <w:rFonts w:hint="cs"/>
          <w:rtl/>
        </w:rPr>
        <w:t xml:space="preserve">כנסת אלדד -  1. הפרסום נכון. </w:t>
      </w:r>
    </w:p>
    <w:p w14:paraId="0C0AB295" w14:textId="77777777" w:rsidR="00000000" w:rsidRDefault="00737B0C">
      <w:pPr>
        <w:pStyle w:val="a"/>
        <w:ind w:firstLine="0"/>
        <w:rPr>
          <w:rFonts w:hint="cs"/>
          <w:rtl/>
        </w:rPr>
      </w:pPr>
    </w:p>
    <w:p w14:paraId="1171B2E2" w14:textId="77777777" w:rsidR="00000000" w:rsidRDefault="00737B0C">
      <w:pPr>
        <w:pStyle w:val="a"/>
        <w:ind w:firstLine="0"/>
        <w:rPr>
          <w:rFonts w:hint="cs"/>
          <w:rtl/>
        </w:rPr>
      </w:pPr>
      <w:r>
        <w:rPr>
          <w:rFonts w:hint="cs"/>
          <w:rtl/>
        </w:rPr>
        <w:tab/>
        <w:t>2-3. הגדרה לאסירים "עם דם על הידיים" היא כדלקמן: מי שנטל חלק, היה שותף ו/או סייע בביצוע פיגוע שבו נהרגו או נפצעו אנשים ישראלים ו/או זרים; מי ששילח מחבל לביצוע פיגוע שבו נהרגו או נפצעו אנשים ישראלים ו/או זרים; מי ששילח מחבל ל</w:t>
      </w:r>
      <w:r>
        <w:rPr>
          <w:rFonts w:hint="cs"/>
          <w:rtl/>
        </w:rPr>
        <w:t xml:space="preserve">פיגוע התאבדות, בין שהמחבל נתפס בדרכו לפני שהספיק לבצע את הפיגוע ובין שטרם קיבל לידיו את המטען או האמל"ח הדרוש לביצוע הפיגוע; מי שנעצר טרם ביצוע ההתאבדות, בין שהמטען או האמל"ח הדרוש לביצוע הפיגוע היו ברשותו ובין שהיה בהישג ידו; מי שביצע או היה מעורב בתכנון </w:t>
      </w:r>
      <w:r>
        <w:rPr>
          <w:rFonts w:hint="cs"/>
          <w:rtl/>
        </w:rPr>
        <w:t xml:space="preserve">של פיגוע חריג, כגון הרעלה, פיגוע פי-גלילות, גם אם לא היו נפגעים. </w:t>
      </w:r>
    </w:p>
    <w:p w14:paraId="51E836C8" w14:textId="77777777" w:rsidR="00000000" w:rsidRDefault="00737B0C">
      <w:pPr>
        <w:pStyle w:val="a"/>
        <w:ind w:firstLine="0"/>
        <w:rPr>
          <w:rFonts w:hint="cs"/>
          <w:rtl/>
        </w:rPr>
      </w:pPr>
    </w:p>
    <w:p w14:paraId="548A76B7" w14:textId="77777777" w:rsidR="00000000" w:rsidRDefault="00737B0C">
      <w:pPr>
        <w:pStyle w:val="a"/>
        <w:ind w:firstLine="0"/>
        <w:rPr>
          <w:rFonts w:hint="cs"/>
          <w:rtl/>
        </w:rPr>
      </w:pPr>
      <w:r>
        <w:rPr>
          <w:rFonts w:hint="cs"/>
          <w:rtl/>
        </w:rPr>
        <w:tab/>
        <w:t xml:space="preserve">הקריטריונים הנ"ל הם המלצת גורמי ביטחון, הם התקבלו על-ידי ועדת השרים המיוחדת בראשות ראש הממשלה לנושא שחרור אסירים ואושרו על-ידי מליאת הממשלה. </w:t>
      </w:r>
    </w:p>
    <w:p w14:paraId="5EF91F13" w14:textId="77777777" w:rsidR="00000000" w:rsidRDefault="00737B0C">
      <w:pPr>
        <w:pStyle w:val="ad"/>
        <w:rPr>
          <w:rFonts w:hint="cs"/>
          <w:rtl/>
        </w:rPr>
      </w:pPr>
    </w:p>
    <w:p w14:paraId="1629F884" w14:textId="77777777" w:rsidR="00000000" w:rsidRDefault="00737B0C">
      <w:pPr>
        <w:pStyle w:val="ad"/>
        <w:rPr>
          <w:rtl/>
        </w:rPr>
      </w:pPr>
      <w:r>
        <w:rPr>
          <w:rtl/>
        </w:rPr>
        <w:t>היו"ר מוחמד ברכה:</w:t>
      </w:r>
    </w:p>
    <w:p w14:paraId="632FA6E9" w14:textId="77777777" w:rsidR="00000000" w:rsidRDefault="00737B0C">
      <w:pPr>
        <w:pStyle w:val="a"/>
        <w:rPr>
          <w:rFonts w:hint="cs"/>
          <w:rtl/>
        </w:rPr>
      </w:pPr>
    </w:p>
    <w:p w14:paraId="36231302" w14:textId="77777777" w:rsidR="00000000" w:rsidRDefault="00737B0C">
      <w:pPr>
        <w:pStyle w:val="a"/>
        <w:rPr>
          <w:rFonts w:hint="cs"/>
          <w:rtl/>
        </w:rPr>
      </w:pPr>
      <w:r>
        <w:rPr>
          <w:rFonts w:hint="cs"/>
          <w:rtl/>
        </w:rPr>
        <w:t>שאלה נוספת, חבר הכנסת אלדד</w:t>
      </w:r>
      <w:r>
        <w:rPr>
          <w:rFonts w:hint="cs"/>
          <w:rtl/>
        </w:rPr>
        <w:t xml:space="preserve">, בבקשה. </w:t>
      </w:r>
    </w:p>
    <w:p w14:paraId="7A9D0FCF" w14:textId="77777777" w:rsidR="00000000" w:rsidRDefault="00737B0C">
      <w:pPr>
        <w:pStyle w:val="a"/>
        <w:ind w:firstLine="0"/>
        <w:rPr>
          <w:rFonts w:hint="cs"/>
          <w:rtl/>
        </w:rPr>
      </w:pPr>
    </w:p>
    <w:p w14:paraId="76748177" w14:textId="77777777" w:rsidR="00000000" w:rsidRDefault="00737B0C">
      <w:pPr>
        <w:pStyle w:val="ac"/>
        <w:rPr>
          <w:rtl/>
        </w:rPr>
      </w:pPr>
      <w:r>
        <w:rPr>
          <w:rFonts w:hint="eastAsia"/>
          <w:rtl/>
        </w:rPr>
        <w:t>אריה</w:t>
      </w:r>
      <w:r>
        <w:rPr>
          <w:rtl/>
        </w:rPr>
        <w:t xml:space="preserve"> אלדד (האיחוד הלאומי - ישראל ביתנו):</w:t>
      </w:r>
    </w:p>
    <w:p w14:paraId="6E97A970" w14:textId="77777777" w:rsidR="00000000" w:rsidRDefault="00737B0C">
      <w:pPr>
        <w:pStyle w:val="a"/>
        <w:rPr>
          <w:rFonts w:hint="cs"/>
          <w:rtl/>
        </w:rPr>
      </w:pPr>
    </w:p>
    <w:p w14:paraId="4B4C2D97" w14:textId="77777777" w:rsidR="00000000" w:rsidRDefault="00737B0C">
      <w:pPr>
        <w:pStyle w:val="a"/>
        <w:rPr>
          <w:rFonts w:hint="cs"/>
          <w:rtl/>
        </w:rPr>
      </w:pPr>
      <w:r>
        <w:rPr>
          <w:rFonts w:hint="cs"/>
          <w:rtl/>
        </w:rPr>
        <w:t>התפרסם בתקשורת, שלפני כחודש נפגע מסוק של צה"ל בטיסה מאחת מערי השומרון ונחת בשלום. האירוע הוסתר מעיני הציבור הישראלי כדי שלא לפגוע ב"הודנה". האם מי שירה במסוק הזה, אף שלא היו בו נפגעים, הוא עם דם על הידיי</w:t>
      </w:r>
      <w:r>
        <w:rPr>
          <w:rFonts w:hint="cs"/>
          <w:rtl/>
        </w:rPr>
        <w:t xml:space="preserve">ם או בלי דם על הידיים? </w:t>
      </w:r>
    </w:p>
    <w:p w14:paraId="447DD618" w14:textId="77777777" w:rsidR="00000000" w:rsidRDefault="00737B0C">
      <w:pPr>
        <w:pStyle w:val="a"/>
        <w:ind w:firstLine="0"/>
        <w:rPr>
          <w:rFonts w:hint="cs"/>
          <w:rtl/>
        </w:rPr>
      </w:pPr>
    </w:p>
    <w:p w14:paraId="2A8B2133" w14:textId="77777777" w:rsidR="00000000" w:rsidRDefault="00737B0C">
      <w:pPr>
        <w:pStyle w:val="SpeakerCon"/>
        <w:rPr>
          <w:rtl/>
        </w:rPr>
      </w:pPr>
      <w:bookmarkStart w:id="1098" w:name="FS000000474T31_07_2003_00_43_34C"/>
      <w:bookmarkEnd w:id="1098"/>
      <w:r>
        <w:rPr>
          <w:rtl/>
        </w:rPr>
        <w:t>השר גדעון עזרא:</w:t>
      </w:r>
    </w:p>
    <w:p w14:paraId="36856A22" w14:textId="77777777" w:rsidR="00000000" w:rsidRDefault="00737B0C">
      <w:pPr>
        <w:pStyle w:val="a"/>
        <w:rPr>
          <w:rtl/>
        </w:rPr>
      </w:pPr>
    </w:p>
    <w:p w14:paraId="37457491" w14:textId="77777777" w:rsidR="00000000" w:rsidRDefault="00737B0C">
      <w:pPr>
        <w:pStyle w:val="a"/>
        <w:rPr>
          <w:rFonts w:hint="cs"/>
          <w:rtl/>
        </w:rPr>
      </w:pPr>
      <w:r>
        <w:rPr>
          <w:rFonts w:hint="cs"/>
          <w:rtl/>
        </w:rPr>
        <w:t xml:space="preserve">לפי ההגדרות שעכשיו קראתי, הוא בהחלט עם דם על הידיים. הבעיה היא, שהאיש הזה עדיין לא נתפס. לפי ההגדרה, לפי דעתי זה פיגוע חריג, והתשובה היא כן. </w:t>
      </w:r>
    </w:p>
    <w:p w14:paraId="7E95ACD3" w14:textId="77777777" w:rsidR="00000000" w:rsidRDefault="00737B0C">
      <w:pPr>
        <w:pStyle w:val="a"/>
        <w:ind w:firstLine="0"/>
        <w:rPr>
          <w:rFonts w:hint="cs"/>
          <w:rtl/>
        </w:rPr>
      </w:pPr>
    </w:p>
    <w:p w14:paraId="4F1405CD" w14:textId="77777777" w:rsidR="00000000" w:rsidRDefault="00737B0C">
      <w:pPr>
        <w:pStyle w:val="ad"/>
        <w:rPr>
          <w:rtl/>
        </w:rPr>
      </w:pPr>
      <w:r>
        <w:rPr>
          <w:rtl/>
        </w:rPr>
        <w:t>היו"ר מוחמד ברכה:</w:t>
      </w:r>
    </w:p>
    <w:p w14:paraId="4E2F59B8" w14:textId="77777777" w:rsidR="00000000" w:rsidRDefault="00737B0C">
      <w:pPr>
        <w:pStyle w:val="a"/>
        <w:rPr>
          <w:rtl/>
        </w:rPr>
      </w:pPr>
    </w:p>
    <w:p w14:paraId="0991D64B" w14:textId="77777777" w:rsidR="00000000" w:rsidRDefault="00737B0C">
      <w:pPr>
        <w:pStyle w:val="a"/>
        <w:rPr>
          <w:rFonts w:hint="cs"/>
          <w:rtl/>
        </w:rPr>
      </w:pPr>
      <w:r>
        <w:rPr>
          <w:rFonts w:hint="cs"/>
          <w:rtl/>
        </w:rPr>
        <w:t xml:space="preserve">תודה לשר גדעון עזרא. </w:t>
      </w:r>
    </w:p>
    <w:p w14:paraId="3AD6A4AF" w14:textId="77777777" w:rsidR="00000000" w:rsidRDefault="00737B0C">
      <w:pPr>
        <w:pStyle w:val="a"/>
        <w:ind w:firstLine="0"/>
        <w:rPr>
          <w:rFonts w:hint="cs"/>
          <w:rtl/>
        </w:rPr>
      </w:pPr>
    </w:p>
    <w:p w14:paraId="57789235" w14:textId="77777777" w:rsidR="00000000" w:rsidRDefault="00737B0C">
      <w:pPr>
        <w:pStyle w:val="Subject"/>
        <w:rPr>
          <w:rtl/>
        </w:rPr>
      </w:pPr>
    </w:p>
    <w:p w14:paraId="478DE3C7" w14:textId="77777777" w:rsidR="00000000" w:rsidRDefault="00737B0C">
      <w:pPr>
        <w:pStyle w:val="Subject"/>
        <w:rPr>
          <w:rFonts w:hint="cs"/>
          <w:rtl/>
        </w:rPr>
      </w:pPr>
      <w:bookmarkStart w:id="1099" w:name="_Toc47678277"/>
      <w:bookmarkStart w:id="1100" w:name="_Toc47682170"/>
      <w:bookmarkStart w:id="1101" w:name="_Toc47868569"/>
      <w:bookmarkStart w:id="1102" w:name="_Toc47869625"/>
      <w:bookmarkStart w:id="1103" w:name="_Toc47869835"/>
      <w:bookmarkStart w:id="1104" w:name="_Toc47869979"/>
      <w:bookmarkStart w:id="1105" w:name="_Toc49055836"/>
      <w:r>
        <w:rPr>
          <w:rFonts w:hint="cs"/>
          <w:rtl/>
        </w:rPr>
        <w:t>הצעת חוק עבודת נשים (תיקון מ</w:t>
      </w:r>
      <w:r>
        <w:rPr>
          <w:rFonts w:hint="cs"/>
          <w:rtl/>
        </w:rPr>
        <w:t xml:space="preserve">ס' 26) (הארכת חופשת לידה </w:t>
      </w:r>
      <w:r>
        <w:rPr>
          <w:rtl/>
        </w:rPr>
        <w:br/>
      </w:r>
      <w:r>
        <w:rPr>
          <w:rFonts w:hint="cs"/>
          <w:rtl/>
        </w:rPr>
        <w:t>בשל אשפוז יילוד), התשס"ג-‏2003</w:t>
      </w:r>
      <w:bookmarkEnd w:id="1099"/>
      <w:bookmarkEnd w:id="1100"/>
      <w:bookmarkEnd w:id="1101"/>
      <w:bookmarkEnd w:id="1102"/>
      <w:bookmarkEnd w:id="1103"/>
      <w:bookmarkEnd w:id="1104"/>
      <w:bookmarkEnd w:id="1105"/>
      <w:r>
        <w:rPr>
          <w:rFonts w:hint="cs"/>
          <w:rtl/>
        </w:rPr>
        <w:t xml:space="preserve"> </w:t>
      </w:r>
    </w:p>
    <w:p w14:paraId="2968320B" w14:textId="77777777" w:rsidR="00000000" w:rsidRDefault="00737B0C">
      <w:pPr>
        <w:pStyle w:val="a"/>
        <w:rPr>
          <w:rFonts w:hint="cs"/>
          <w:rtl/>
        </w:rPr>
      </w:pPr>
      <w:r>
        <w:rPr>
          <w:rFonts w:hint="cs"/>
          <w:rtl/>
        </w:rPr>
        <w:t>[</w:t>
      </w:r>
      <w:r>
        <w:rPr>
          <w:rFonts w:hint="eastAsia"/>
          <w:rtl/>
        </w:rPr>
        <w:t>רשומות</w:t>
      </w:r>
      <w:r>
        <w:rPr>
          <w:rtl/>
        </w:rPr>
        <w:t xml:space="preserve"> (הצעות חוק, חוב' </w:t>
      </w:r>
      <w:r>
        <w:rPr>
          <w:rFonts w:hint="cs"/>
          <w:rtl/>
        </w:rPr>
        <w:t>כ/27</w:t>
      </w:r>
      <w:r>
        <w:rPr>
          <w:rtl/>
        </w:rPr>
        <w:t>)</w:t>
      </w:r>
      <w:r>
        <w:rPr>
          <w:rFonts w:hint="cs"/>
          <w:rtl/>
        </w:rPr>
        <w:t>.]</w:t>
      </w:r>
    </w:p>
    <w:p w14:paraId="1D54A74A" w14:textId="77777777" w:rsidR="00000000" w:rsidRDefault="00737B0C">
      <w:pPr>
        <w:pStyle w:val="SubjectSub"/>
        <w:rPr>
          <w:rFonts w:hint="cs"/>
          <w:rtl/>
        </w:rPr>
      </w:pPr>
      <w:bookmarkStart w:id="1106" w:name="_Toc47678278"/>
      <w:bookmarkStart w:id="1107" w:name="_Toc47682171"/>
      <w:r>
        <w:rPr>
          <w:rFonts w:hint="cs"/>
          <w:rtl/>
        </w:rPr>
        <w:t>(קריאה ראשונה)</w:t>
      </w:r>
      <w:bookmarkEnd w:id="1106"/>
      <w:bookmarkEnd w:id="1107"/>
    </w:p>
    <w:p w14:paraId="53A28CCF" w14:textId="77777777" w:rsidR="00000000" w:rsidRDefault="00737B0C">
      <w:pPr>
        <w:pStyle w:val="a"/>
        <w:ind w:firstLine="0"/>
        <w:rPr>
          <w:rFonts w:hint="cs"/>
          <w:rtl/>
        </w:rPr>
      </w:pPr>
    </w:p>
    <w:p w14:paraId="1E00D39E" w14:textId="77777777" w:rsidR="00000000" w:rsidRDefault="00737B0C">
      <w:pPr>
        <w:pStyle w:val="ad"/>
        <w:rPr>
          <w:rtl/>
        </w:rPr>
      </w:pPr>
      <w:r>
        <w:rPr>
          <w:rtl/>
        </w:rPr>
        <w:t>היו"ר מוחמד ברכה:</w:t>
      </w:r>
    </w:p>
    <w:p w14:paraId="20C315E3" w14:textId="77777777" w:rsidR="00000000" w:rsidRDefault="00737B0C">
      <w:pPr>
        <w:pStyle w:val="a"/>
        <w:rPr>
          <w:rtl/>
        </w:rPr>
      </w:pPr>
    </w:p>
    <w:p w14:paraId="772B75DC" w14:textId="77777777" w:rsidR="00000000" w:rsidRDefault="00737B0C">
      <w:pPr>
        <w:pStyle w:val="a"/>
        <w:rPr>
          <w:rFonts w:hint="cs"/>
          <w:rtl/>
        </w:rPr>
      </w:pPr>
      <w:r>
        <w:rPr>
          <w:rFonts w:hint="cs"/>
          <w:rtl/>
        </w:rPr>
        <w:t>אנחנו עוברים לדיון בקריאה ראשונה בהצעת חוק עבודת נשים (תיקון מס' 26) (הארכת חופשת לידה בשל אשפוז יילוד), התשס"ג-2003, של חברי הכנס</w:t>
      </w:r>
      <w:r>
        <w:rPr>
          <w:rFonts w:hint="cs"/>
          <w:rtl/>
        </w:rPr>
        <w:t xml:space="preserve">ת שאול יהלום וזהבה גלאון. יציג את הצעת החוק חבר הכנסת שאול יהלום. בבקשה, אדוני. </w:t>
      </w:r>
    </w:p>
    <w:p w14:paraId="5955754D" w14:textId="77777777" w:rsidR="00000000" w:rsidRDefault="00737B0C">
      <w:pPr>
        <w:pStyle w:val="a"/>
        <w:ind w:firstLine="0"/>
        <w:rPr>
          <w:rFonts w:hint="cs"/>
          <w:rtl/>
        </w:rPr>
      </w:pPr>
    </w:p>
    <w:p w14:paraId="3E81F8E5" w14:textId="77777777" w:rsidR="00000000" w:rsidRDefault="00737B0C">
      <w:pPr>
        <w:pStyle w:val="Speaker"/>
        <w:rPr>
          <w:rtl/>
        </w:rPr>
      </w:pPr>
      <w:bookmarkStart w:id="1108" w:name="FS000000524T31_07_2003_00_46_34"/>
      <w:bookmarkStart w:id="1109" w:name="_Toc47678279"/>
      <w:bookmarkStart w:id="1110" w:name="_Toc49055837"/>
      <w:bookmarkEnd w:id="1108"/>
      <w:r>
        <w:rPr>
          <w:rFonts w:hint="eastAsia"/>
          <w:rtl/>
        </w:rPr>
        <w:t>שאול</w:t>
      </w:r>
      <w:r>
        <w:rPr>
          <w:rtl/>
        </w:rPr>
        <w:t xml:space="preserve"> יהלום (מפד"ל):</w:t>
      </w:r>
      <w:bookmarkEnd w:id="1109"/>
      <w:bookmarkEnd w:id="1110"/>
    </w:p>
    <w:p w14:paraId="1B362E94" w14:textId="77777777" w:rsidR="00000000" w:rsidRDefault="00737B0C">
      <w:pPr>
        <w:pStyle w:val="a"/>
        <w:rPr>
          <w:rFonts w:hint="cs"/>
          <w:rtl/>
        </w:rPr>
      </w:pPr>
    </w:p>
    <w:p w14:paraId="08A59EE3" w14:textId="77777777" w:rsidR="00000000" w:rsidRDefault="00737B0C">
      <w:pPr>
        <w:pStyle w:val="a"/>
        <w:rPr>
          <w:rFonts w:hint="cs"/>
          <w:rtl/>
        </w:rPr>
      </w:pPr>
      <w:r>
        <w:rPr>
          <w:rFonts w:hint="cs"/>
          <w:rtl/>
        </w:rPr>
        <w:t>אדוני היושב-ראש, אדוני השר, כנסת נכבדה, אני חושב שערב חגיגי יש לנו היום כאשר חבר הכנסת נסים זאב אומר שהוא יוותר. זה באמת מקרה יוצא מן הכלל שראוי לציון. א</w:t>
      </w:r>
      <w:r>
        <w:rPr>
          <w:rFonts w:hint="cs"/>
          <w:rtl/>
        </w:rPr>
        <w:t xml:space="preserve">ני לא יודע אם לציין אותו בראש חודש או בב' בחודש, מכיוון שאנחנו דקות אחרי השעה. </w:t>
      </w:r>
    </w:p>
    <w:p w14:paraId="54CD2A01" w14:textId="77777777" w:rsidR="00000000" w:rsidRDefault="00737B0C">
      <w:pPr>
        <w:pStyle w:val="a"/>
        <w:rPr>
          <w:rFonts w:hint="cs"/>
          <w:rtl/>
        </w:rPr>
      </w:pPr>
    </w:p>
    <w:p w14:paraId="5DD14366" w14:textId="77777777" w:rsidR="00000000" w:rsidRDefault="00737B0C">
      <w:pPr>
        <w:pStyle w:val="a"/>
        <w:rPr>
          <w:rFonts w:hint="cs"/>
          <w:rtl/>
        </w:rPr>
      </w:pPr>
      <w:r>
        <w:rPr>
          <w:rFonts w:hint="cs"/>
          <w:rtl/>
        </w:rPr>
        <w:t>חבר הכנסת נסים זאב, זה נושא שמאוד קשור אליך כמוהל. יש במדינת ישראל כ-200 נשים שיולדות - בדרך כלל מדובר בפגים, ייתכן לפעמים שהמקרה אחר, בגלל כל מיני מחלות, אבל הרוב המוחלט זה פ</w:t>
      </w:r>
      <w:r>
        <w:rPr>
          <w:rFonts w:hint="cs"/>
          <w:rtl/>
        </w:rPr>
        <w:t>גים. בדרך כלל, אחרי הלידה - יום-יומיים, חוזרים הביתה. כאן מדובר בזה שהיילוד לא משוחרר מבית-החולים כשלושה חודשים, דהיינו, לפחות שלושה חודשים - 12 שבועות מתוך חופשת הלידה. עד היום, אחרי שלושה חודשים, למעשה האם או האב צריכים לחזור לעבודה. בהצעת החוק אנחנו מצי</w:t>
      </w:r>
      <w:r>
        <w:rPr>
          <w:rFonts w:hint="cs"/>
          <w:rtl/>
        </w:rPr>
        <w:t>עים להוסיף עוד ארבעה שבועות בחופשת הלידה. כידוע, היום, אחרי מחצית חופשת הלידה אפשר לחלק אותה בין האב לאם.  פה מוצע להוסיף לחופשת הלידה עוד ארבעה שבועות הנובעים מאשפוז היילוד. התשלום ייעשה על-ידי הביטוח הלאומי. היום התשלום נעשה לשלושה חודשים בערך, והוא יהיה</w:t>
      </w:r>
      <w:r>
        <w:rPr>
          <w:rFonts w:hint="cs"/>
          <w:rtl/>
        </w:rPr>
        <w:t xml:space="preserve"> תשלום עד ארבעה חודשים. </w:t>
      </w:r>
    </w:p>
    <w:p w14:paraId="4013947E" w14:textId="77777777" w:rsidR="00000000" w:rsidRDefault="00737B0C">
      <w:pPr>
        <w:pStyle w:val="a"/>
        <w:rPr>
          <w:rFonts w:hint="cs"/>
          <w:rtl/>
        </w:rPr>
      </w:pPr>
    </w:p>
    <w:p w14:paraId="4A3489F4" w14:textId="77777777" w:rsidR="00000000" w:rsidRDefault="00737B0C">
      <w:pPr>
        <w:pStyle w:val="a"/>
        <w:rPr>
          <w:rFonts w:hint="cs"/>
          <w:rtl/>
        </w:rPr>
      </w:pPr>
      <w:r>
        <w:rPr>
          <w:rFonts w:hint="cs"/>
          <w:rtl/>
        </w:rPr>
        <w:t>הצעת החוק הזאת נועדה לצורך הקשה מאוד שכל אחד מבין אותו, כאשר משפחה נתקעת במצב שמצד אחד צריכים לטפל בילד 24 שעות ביממה, להיות צמודים לבית-החולים - מדובר בפג, פגייה, או יילוד הסובל ממחלה אחרי שנולד. מצד שני, אי-אפשר לחזור לעבודה. אנ</w:t>
      </w:r>
      <w:r>
        <w:rPr>
          <w:rFonts w:hint="cs"/>
          <w:rtl/>
        </w:rPr>
        <w:t xml:space="preserve">חנו באים כאן להקל על המשפחות האלה. </w:t>
      </w:r>
    </w:p>
    <w:p w14:paraId="5C9D29DC" w14:textId="77777777" w:rsidR="00000000" w:rsidRDefault="00737B0C">
      <w:pPr>
        <w:pStyle w:val="a"/>
        <w:rPr>
          <w:rFonts w:hint="cs"/>
          <w:rtl/>
        </w:rPr>
      </w:pPr>
    </w:p>
    <w:p w14:paraId="145BBD0F" w14:textId="77777777" w:rsidR="00000000" w:rsidRDefault="00737B0C">
      <w:pPr>
        <w:pStyle w:val="a"/>
        <w:rPr>
          <w:rFonts w:hint="cs"/>
          <w:rtl/>
        </w:rPr>
      </w:pPr>
      <w:r>
        <w:rPr>
          <w:rFonts w:hint="cs"/>
          <w:rtl/>
        </w:rPr>
        <w:t>העלות של החוק הזה היא 750,000 שקלים לשנה. אנחנו גם אומרים מכאן בצורה ברורה, שאנחנו נביא את החוק לקריאה שנייה ושלישית - אביא אותו לוועדה שלי, אם הוא יעבור בקריאה ראשונה - בתיאום עם הממשלה. נקווה שהחברים שהבינו ושלא הבינו</w:t>
      </w:r>
      <w:r>
        <w:rPr>
          <w:rFonts w:hint="cs"/>
          <w:rtl/>
        </w:rPr>
        <w:t xml:space="preserve"> יתמכו בחוק. תודה רבה. </w:t>
      </w:r>
    </w:p>
    <w:p w14:paraId="1E709DA7" w14:textId="77777777" w:rsidR="00000000" w:rsidRDefault="00737B0C">
      <w:pPr>
        <w:pStyle w:val="a"/>
        <w:ind w:firstLine="0"/>
        <w:rPr>
          <w:rFonts w:hint="cs"/>
          <w:rtl/>
        </w:rPr>
      </w:pPr>
    </w:p>
    <w:p w14:paraId="615CC1CB" w14:textId="77777777" w:rsidR="00000000" w:rsidRDefault="00737B0C">
      <w:pPr>
        <w:pStyle w:val="ad"/>
        <w:rPr>
          <w:rtl/>
        </w:rPr>
      </w:pPr>
      <w:r>
        <w:rPr>
          <w:rtl/>
        </w:rPr>
        <w:t>היו"ר מוחמד ברכה:</w:t>
      </w:r>
    </w:p>
    <w:p w14:paraId="3E837671" w14:textId="77777777" w:rsidR="00000000" w:rsidRDefault="00737B0C">
      <w:pPr>
        <w:pStyle w:val="a"/>
        <w:rPr>
          <w:rtl/>
        </w:rPr>
      </w:pPr>
    </w:p>
    <w:p w14:paraId="5463A3E4" w14:textId="77777777" w:rsidR="00000000" w:rsidRDefault="00737B0C">
      <w:pPr>
        <w:pStyle w:val="a"/>
        <w:rPr>
          <w:rFonts w:hint="cs"/>
          <w:rtl/>
        </w:rPr>
      </w:pPr>
      <w:r>
        <w:rPr>
          <w:rFonts w:hint="cs"/>
          <w:rtl/>
        </w:rPr>
        <w:t>תודה לחבר הכנסת יהלום, אנחנו עוברים לדיון. ראשון הדוברים, חבר הכנסת שאול יהלום - אני מניח שאת מה שהוא התכוון לומר הוא אמר. חברת הכנסת גלאון - אינה נוכחת; חברת הכנסת פינקלשטיין - אינה נוכחת; חבר הכנסת עזמי בשארה -</w:t>
      </w:r>
      <w:r>
        <w:rPr>
          <w:rFonts w:hint="cs"/>
          <w:rtl/>
        </w:rPr>
        <w:t xml:space="preserve"> אינו נוכח; חבר הכנסת אריה אלדד - אינו נוכח; חבר הכנסת אורי אריאל, בבקשה. </w:t>
      </w:r>
    </w:p>
    <w:p w14:paraId="0D934FAD" w14:textId="77777777" w:rsidR="00000000" w:rsidRDefault="00737B0C">
      <w:pPr>
        <w:pStyle w:val="a"/>
        <w:rPr>
          <w:rFonts w:hint="cs"/>
          <w:rtl/>
        </w:rPr>
      </w:pPr>
    </w:p>
    <w:p w14:paraId="67645E43" w14:textId="77777777" w:rsidR="00000000" w:rsidRDefault="00737B0C">
      <w:pPr>
        <w:pStyle w:val="ac"/>
        <w:rPr>
          <w:rtl/>
        </w:rPr>
      </w:pPr>
      <w:r>
        <w:rPr>
          <w:rFonts w:hint="eastAsia"/>
          <w:rtl/>
        </w:rPr>
        <w:t>אורי</w:t>
      </w:r>
      <w:r>
        <w:rPr>
          <w:rtl/>
        </w:rPr>
        <w:t xml:space="preserve"> יהודה אריאל (האיחוד הלאומי - ישראל ביתנו):</w:t>
      </w:r>
    </w:p>
    <w:p w14:paraId="108115F2" w14:textId="77777777" w:rsidR="00000000" w:rsidRDefault="00737B0C">
      <w:pPr>
        <w:pStyle w:val="a"/>
        <w:rPr>
          <w:rFonts w:hint="cs"/>
          <w:rtl/>
        </w:rPr>
      </w:pPr>
    </w:p>
    <w:p w14:paraId="4333A414" w14:textId="77777777" w:rsidR="00000000" w:rsidRDefault="00737B0C">
      <w:pPr>
        <w:pStyle w:val="a"/>
        <w:rPr>
          <w:rFonts w:hint="cs"/>
          <w:rtl/>
        </w:rPr>
      </w:pPr>
      <w:r>
        <w:rPr>
          <w:rFonts w:hint="cs"/>
          <w:rtl/>
        </w:rPr>
        <w:t xml:space="preserve">מוותר. </w:t>
      </w:r>
    </w:p>
    <w:p w14:paraId="2F2A71D4" w14:textId="77777777" w:rsidR="00000000" w:rsidRDefault="00737B0C">
      <w:pPr>
        <w:pStyle w:val="a"/>
        <w:rPr>
          <w:rFonts w:hint="cs"/>
          <w:rtl/>
        </w:rPr>
      </w:pPr>
    </w:p>
    <w:p w14:paraId="0A5D8E56" w14:textId="77777777" w:rsidR="00000000" w:rsidRDefault="00737B0C">
      <w:pPr>
        <w:pStyle w:val="ad"/>
        <w:rPr>
          <w:rtl/>
        </w:rPr>
      </w:pPr>
      <w:r>
        <w:rPr>
          <w:rtl/>
        </w:rPr>
        <w:t>היו"ר מוחמד ברכה:</w:t>
      </w:r>
    </w:p>
    <w:p w14:paraId="422A352F" w14:textId="77777777" w:rsidR="00000000" w:rsidRDefault="00737B0C">
      <w:pPr>
        <w:pStyle w:val="a"/>
        <w:rPr>
          <w:rtl/>
        </w:rPr>
      </w:pPr>
    </w:p>
    <w:p w14:paraId="684731E6" w14:textId="77777777" w:rsidR="00000000" w:rsidRDefault="00737B0C">
      <w:pPr>
        <w:pStyle w:val="a"/>
        <w:rPr>
          <w:rFonts w:hint="cs"/>
          <w:rtl/>
        </w:rPr>
      </w:pPr>
      <w:r>
        <w:rPr>
          <w:rFonts w:hint="cs"/>
          <w:rtl/>
        </w:rPr>
        <w:t>חבר הכנסת זחאלקה - אינו נוכח; חבר הכנסת מרגי - אינו נוכח; חבר הכנסת פרוש - אינו נוכח. חבר הכנסת נסים זא</w:t>
      </w:r>
      <w:r>
        <w:rPr>
          <w:rFonts w:hint="cs"/>
          <w:rtl/>
        </w:rPr>
        <w:t xml:space="preserve">ב, בבקשה. </w:t>
      </w:r>
    </w:p>
    <w:p w14:paraId="0E523EFE" w14:textId="77777777" w:rsidR="00000000" w:rsidRDefault="00737B0C">
      <w:pPr>
        <w:pStyle w:val="a"/>
        <w:rPr>
          <w:rFonts w:hint="cs"/>
          <w:rtl/>
        </w:rPr>
      </w:pPr>
    </w:p>
    <w:p w14:paraId="0447421C" w14:textId="77777777" w:rsidR="00000000" w:rsidRDefault="00737B0C">
      <w:pPr>
        <w:pStyle w:val="ac"/>
        <w:rPr>
          <w:rtl/>
        </w:rPr>
      </w:pPr>
      <w:r>
        <w:rPr>
          <w:rFonts w:hint="eastAsia"/>
          <w:rtl/>
        </w:rPr>
        <w:t>נסים</w:t>
      </w:r>
      <w:r>
        <w:rPr>
          <w:rtl/>
        </w:rPr>
        <w:t xml:space="preserve"> זאב (ש"ס):</w:t>
      </w:r>
    </w:p>
    <w:p w14:paraId="3CBFE99D" w14:textId="77777777" w:rsidR="00000000" w:rsidRDefault="00737B0C">
      <w:pPr>
        <w:pStyle w:val="a"/>
        <w:rPr>
          <w:rFonts w:hint="cs"/>
          <w:rtl/>
        </w:rPr>
      </w:pPr>
    </w:p>
    <w:p w14:paraId="297203C7" w14:textId="77777777" w:rsidR="00000000" w:rsidRDefault="00737B0C">
      <w:pPr>
        <w:pStyle w:val="a"/>
        <w:rPr>
          <w:rFonts w:hint="cs"/>
          <w:rtl/>
        </w:rPr>
      </w:pPr>
      <w:r>
        <w:rPr>
          <w:rFonts w:hint="cs"/>
          <w:rtl/>
        </w:rPr>
        <w:t xml:space="preserve">מוותר. </w:t>
      </w:r>
    </w:p>
    <w:p w14:paraId="1607B7AC" w14:textId="77777777" w:rsidR="00000000" w:rsidRDefault="00737B0C">
      <w:pPr>
        <w:pStyle w:val="a"/>
        <w:rPr>
          <w:rFonts w:hint="cs"/>
          <w:rtl/>
        </w:rPr>
      </w:pPr>
    </w:p>
    <w:p w14:paraId="411DF4CF" w14:textId="77777777" w:rsidR="00000000" w:rsidRDefault="00737B0C">
      <w:pPr>
        <w:pStyle w:val="ad"/>
        <w:rPr>
          <w:rtl/>
        </w:rPr>
      </w:pPr>
      <w:r>
        <w:rPr>
          <w:rtl/>
        </w:rPr>
        <w:t>היו"ר מוחמד ברכה:</w:t>
      </w:r>
    </w:p>
    <w:p w14:paraId="3545934C" w14:textId="77777777" w:rsidR="00000000" w:rsidRDefault="00737B0C">
      <w:pPr>
        <w:pStyle w:val="a"/>
        <w:rPr>
          <w:rtl/>
        </w:rPr>
      </w:pPr>
    </w:p>
    <w:p w14:paraId="4930AC3E" w14:textId="77777777" w:rsidR="00000000" w:rsidRDefault="00737B0C">
      <w:pPr>
        <w:pStyle w:val="a"/>
        <w:rPr>
          <w:rFonts w:hint="cs"/>
          <w:rtl/>
        </w:rPr>
      </w:pPr>
      <w:r>
        <w:rPr>
          <w:rFonts w:hint="cs"/>
          <w:rtl/>
        </w:rPr>
        <w:t xml:space="preserve">חברת הכנסת גילה גמליאל, את האחרונה. </w:t>
      </w:r>
    </w:p>
    <w:p w14:paraId="6B4C93FF" w14:textId="77777777" w:rsidR="00000000" w:rsidRDefault="00737B0C">
      <w:pPr>
        <w:pStyle w:val="a"/>
        <w:rPr>
          <w:rFonts w:hint="cs"/>
          <w:rtl/>
        </w:rPr>
      </w:pPr>
    </w:p>
    <w:p w14:paraId="73D696CB" w14:textId="77777777" w:rsidR="00000000" w:rsidRDefault="00737B0C">
      <w:pPr>
        <w:pStyle w:val="ac"/>
        <w:rPr>
          <w:rtl/>
        </w:rPr>
      </w:pPr>
      <w:r>
        <w:rPr>
          <w:rFonts w:hint="eastAsia"/>
          <w:rtl/>
        </w:rPr>
        <w:t>גילה</w:t>
      </w:r>
      <w:r>
        <w:rPr>
          <w:rtl/>
        </w:rPr>
        <w:t xml:space="preserve"> גמליאל (הליכוד):</w:t>
      </w:r>
    </w:p>
    <w:p w14:paraId="0A63DF03" w14:textId="77777777" w:rsidR="00000000" w:rsidRDefault="00737B0C">
      <w:pPr>
        <w:pStyle w:val="a"/>
        <w:rPr>
          <w:rFonts w:hint="cs"/>
          <w:rtl/>
        </w:rPr>
      </w:pPr>
    </w:p>
    <w:p w14:paraId="346F33E8" w14:textId="77777777" w:rsidR="00000000" w:rsidRDefault="00737B0C">
      <w:pPr>
        <w:pStyle w:val="a"/>
        <w:rPr>
          <w:rFonts w:hint="cs"/>
          <w:rtl/>
        </w:rPr>
      </w:pPr>
      <w:r>
        <w:rPr>
          <w:rFonts w:hint="cs"/>
          <w:rtl/>
        </w:rPr>
        <w:t>עושה רושם שכולם בעד. אני מוותרת.</w:t>
      </w:r>
    </w:p>
    <w:p w14:paraId="29271F81" w14:textId="77777777" w:rsidR="00000000" w:rsidRDefault="00737B0C">
      <w:pPr>
        <w:pStyle w:val="a"/>
        <w:rPr>
          <w:rFonts w:hint="cs"/>
          <w:rtl/>
        </w:rPr>
      </w:pPr>
    </w:p>
    <w:p w14:paraId="5CF051A2" w14:textId="77777777" w:rsidR="00000000" w:rsidRDefault="00737B0C">
      <w:pPr>
        <w:pStyle w:val="ad"/>
        <w:rPr>
          <w:rtl/>
        </w:rPr>
      </w:pPr>
      <w:r>
        <w:rPr>
          <w:rtl/>
        </w:rPr>
        <w:t>היו"ר מוחמד ברכה:</w:t>
      </w:r>
    </w:p>
    <w:p w14:paraId="0A788F6B" w14:textId="77777777" w:rsidR="00000000" w:rsidRDefault="00737B0C">
      <w:pPr>
        <w:pStyle w:val="a"/>
        <w:rPr>
          <w:rtl/>
        </w:rPr>
      </w:pPr>
    </w:p>
    <w:p w14:paraId="4E22ADFF" w14:textId="77777777" w:rsidR="00000000" w:rsidRDefault="00737B0C">
      <w:pPr>
        <w:pStyle w:val="a"/>
        <w:rPr>
          <w:rFonts w:hint="cs"/>
          <w:rtl/>
        </w:rPr>
      </w:pPr>
      <w:r>
        <w:rPr>
          <w:rFonts w:hint="cs"/>
          <w:rtl/>
        </w:rPr>
        <w:t>רבותי, אנחנו עוברים להצבעה על הצעת חוק עבודת נשים (תיקון מס' 26) (הארכת חופשת לידה בש</w:t>
      </w:r>
      <w:r>
        <w:rPr>
          <w:rFonts w:hint="cs"/>
          <w:rtl/>
        </w:rPr>
        <w:t xml:space="preserve">ל אשפוז יילוד), התשס"ג-2003. נא להצביע. </w:t>
      </w:r>
    </w:p>
    <w:p w14:paraId="2379FD55" w14:textId="77777777" w:rsidR="00000000" w:rsidRDefault="00737B0C">
      <w:pPr>
        <w:pStyle w:val="a7"/>
        <w:bidi/>
        <w:rPr>
          <w:rtl/>
        </w:rPr>
      </w:pPr>
    </w:p>
    <w:p w14:paraId="19F87CB9" w14:textId="77777777" w:rsidR="00000000" w:rsidRDefault="00737B0C">
      <w:pPr>
        <w:pStyle w:val="a7"/>
        <w:bidi/>
        <w:rPr>
          <w:rFonts w:hint="cs"/>
          <w:rtl/>
        </w:rPr>
      </w:pPr>
      <w:r>
        <w:rPr>
          <w:rFonts w:hint="cs"/>
          <w:rtl/>
        </w:rPr>
        <w:t>הצבעה מס' 45</w:t>
      </w:r>
    </w:p>
    <w:p w14:paraId="6CD58CB0" w14:textId="77777777" w:rsidR="00000000" w:rsidRDefault="00737B0C">
      <w:pPr>
        <w:pStyle w:val="a"/>
        <w:jc w:val="center"/>
        <w:rPr>
          <w:rFonts w:hint="cs"/>
          <w:rtl/>
        </w:rPr>
      </w:pPr>
    </w:p>
    <w:p w14:paraId="578320B7" w14:textId="77777777" w:rsidR="00000000" w:rsidRDefault="00737B0C">
      <w:pPr>
        <w:pStyle w:val="a8"/>
        <w:bidi/>
        <w:rPr>
          <w:rFonts w:hint="cs"/>
          <w:rtl/>
        </w:rPr>
      </w:pPr>
      <w:r>
        <w:rPr>
          <w:rFonts w:hint="cs"/>
          <w:rtl/>
        </w:rPr>
        <w:t xml:space="preserve">בעד ההצעה להעביר את הצעת החוק לוועדה </w:t>
      </w:r>
      <w:r>
        <w:rPr>
          <w:rtl/>
        </w:rPr>
        <w:t>–</w:t>
      </w:r>
      <w:r>
        <w:rPr>
          <w:rFonts w:hint="cs"/>
          <w:rtl/>
        </w:rPr>
        <w:t xml:space="preserve"> 12</w:t>
      </w:r>
    </w:p>
    <w:p w14:paraId="5C8AF228"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5978D507"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0B9147FC" w14:textId="77777777" w:rsidR="00000000" w:rsidRDefault="00737B0C">
      <w:pPr>
        <w:pStyle w:val="a9"/>
        <w:bidi/>
        <w:rPr>
          <w:rFonts w:hint="cs"/>
          <w:rtl/>
        </w:rPr>
      </w:pPr>
      <w:r>
        <w:rPr>
          <w:rFonts w:hint="cs"/>
          <w:rtl/>
        </w:rPr>
        <w:t>ההצעה להעביר את הצעת חוק עבודת נשים (תיקון מס' 26) (הארכת חופשת לידה בשל אשפוז יילוד), התשס"ג-2003, לוועדת העבודה, הרווחה והבריאות נתקב</w:t>
      </w:r>
      <w:r>
        <w:rPr>
          <w:rFonts w:hint="cs"/>
          <w:rtl/>
        </w:rPr>
        <w:t>לה.</w:t>
      </w:r>
    </w:p>
    <w:p w14:paraId="5F834B3D" w14:textId="77777777" w:rsidR="00000000" w:rsidRDefault="00737B0C">
      <w:pPr>
        <w:pStyle w:val="a"/>
        <w:jc w:val="center"/>
        <w:rPr>
          <w:rFonts w:hint="cs"/>
          <w:rtl/>
        </w:rPr>
      </w:pPr>
    </w:p>
    <w:p w14:paraId="4AEA41F2" w14:textId="77777777" w:rsidR="00000000" w:rsidRDefault="00737B0C">
      <w:pPr>
        <w:pStyle w:val="ad"/>
        <w:rPr>
          <w:rtl/>
        </w:rPr>
      </w:pPr>
      <w:r>
        <w:rPr>
          <w:rtl/>
        </w:rPr>
        <w:t>היו"ר מוחמד ברכה:</w:t>
      </w:r>
    </w:p>
    <w:p w14:paraId="17F0B224" w14:textId="77777777" w:rsidR="00000000" w:rsidRDefault="00737B0C">
      <w:pPr>
        <w:pStyle w:val="a"/>
        <w:rPr>
          <w:rtl/>
        </w:rPr>
      </w:pPr>
    </w:p>
    <w:p w14:paraId="07EEBEA9" w14:textId="77777777" w:rsidR="00000000" w:rsidRDefault="00737B0C">
      <w:pPr>
        <w:pStyle w:val="a"/>
        <w:rPr>
          <w:rFonts w:hint="cs"/>
          <w:rtl/>
        </w:rPr>
      </w:pPr>
      <w:r>
        <w:rPr>
          <w:rFonts w:hint="cs"/>
          <w:rtl/>
        </w:rPr>
        <w:t>הצעת החוק התקבלה בקריאה ראשונה ברוב של 12 תומכים, ללא מתנגדים וללא נמנעים. הצעת החוק תועבר לוועדת העבודה, הרווחה והבריאות.</w:t>
      </w:r>
    </w:p>
    <w:p w14:paraId="6D1519FB" w14:textId="77777777" w:rsidR="00000000" w:rsidRDefault="00737B0C">
      <w:pPr>
        <w:pStyle w:val="a"/>
        <w:rPr>
          <w:rFonts w:hint="cs"/>
          <w:rtl/>
        </w:rPr>
      </w:pPr>
    </w:p>
    <w:p w14:paraId="5D92A20D" w14:textId="77777777" w:rsidR="00000000" w:rsidRDefault="00737B0C">
      <w:pPr>
        <w:pStyle w:val="Subject"/>
        <w:rPr>
          <w:rtl/>
        </w:rPr>
      </w:pPr>
    </w:p>
    <w:p w14:paraId="5D5FADE7" w14:textId="77777777" w:rsidR="00000000" w:rsidRDefault="00737B0C">
      <w:pPr>
        <w:pStyle w:val="Subject"/>
        <w:rPr>
          <w:rFonts w:hint="cs"/>
          <w:rtl/>
        </w:rPr>
      </w:pPr>
      <w:bookmarkStart w:id="1111" w:name="_Toc47678280"/>
      <w:bookmarkStart w:id="1112" w:name="_Toc47682172"/>
      <w:bookmarkStart w:id="1113" w:name="_Toc47868570"/>
      <w:bookmarkStart w:id="1114" w:name="_Toc47869626"/>
      <w:bookmarkStart w:id="1115" w:name="_Toc47869836"/>
      <w:bookmarkStart w:id="1116" w:name="_Toc47869980"/>
      <w:bookmarkStart w:id="1117" w:name="_Toc49055838"/>
      <w:r>
        <w:rPr>
          <w:rFonts w:hint="cs"/>
          <w:rtl/>
        </w:rPr>
        <w:t xml:space="preserve">הצעת חוק קריאת שמות של מקומות ציבוריים </w:t>
      </w:r>
      <w:r>
        <w:rPr>
          <w:rtl/>
        </w:rPr>
        <w:br/>
      </w:r>
      <w:r>
        <w:rPr>
          <w:rFonts w:hint="cs"/>
          <w:rtl/>
        </w:rPr>
        <w:t>ושינוים (תיקוני חקיקה), התשס"ג-2003</w:t>
      </w:r>
      <w:bookmarkEnd w:id="1111"/>
      <w:bookmarkEnd w:id="1112"/>
      <w:bookmarkEnd w:id="1113"/>
      <w:bookmarkEnd w:id="1114"/>
      <w:bookmarkEnd w:id="1115"/>
      <w:bookmarkEnd w:id="1116"/>
      <w:bookmarkEnd w:id="1117"/>
    </w:p>
    <w:p w14:paraId="3A9F6750" w14:textId="77777777" w:rsidR="00000000" w:rsidRDefault="00737B0C">
      <w:pPr>
        <w:pStyle w:val="a"/>
        <w:rPr>
          <w:rFonts w:hint="cs"/>
          <w:rtl/>
        </w:rPr>
      </w:pPr>
      <w:r>
        <w:rPr>
          <w:rFonts w:hint="cs"/>
          <w:rtl/>
        </w:rPr>
        <w:t>[</w:t>
      </w:r>
      <w:r>
        <w:rPr>
          <w:rFonts w:hint="eastAsia"/>
          <w:rtl/>
        </w:rPr>
        <w:t>רשומות</w:t>
      </w:r>
      <w:r>
        <w:rPr>
          <w:rtl/>
        </w:rPr>
        <w:t xml:space="preserve"> (הצעות חוק, חוב' </w:t>
      </w:r>
      <w:r>
        <w:rPr>
          <w:rFonts w:hint="cs"/>
          <w:rtl/>
        </w:rPr>
        <w:t>כ/27</w:t>
      </w:r>
      <w:r>
        <w:rPr>
          <w:rtl/>
        </w:rPr>
        <w:t>)</w:t>
      </w:r>
      <w:r>
        <w:rPr>
          <w:rFonts w:hint="cs"/>
          <w:rtl/>
        </w:rPr>
        <w:t>.</w:t>
      </w:r>
      <w:r>
        <w:rPr>
          <w:rFonts w:hint="cs"/>
          <w:rtl/>
        </w:rPr>
        <w:t>]</w:t>
      </w:r>
    </w:p>
    <w:p w14:paraId="104B2D39" w14:textId="77777777" w:rsidR="00000000" w:rsidRDefault="00737B0C">
      <w:pPr>
        <w:pStyle w:val="SubjectSub"/>
        <w:rPr>
          <w:rFonts w:hint="cs"/>
          <w:rtl/>
        </w:rPr>
      </w:pPr>
      <w:r>
        <w:rPr>
          <w:rFonts w:hint="cs"/>
          <w:rtl/>
        </w:rPr>
        <w:t>(קריאה ראשונה)</w:t>
      </w:r>
    </w:p>
    <w:p w14:paraId="2F12B049" w14:textId="77777777" w:rsidR="00000000" w:rsidRDefault="00737B0C">
      <w:pPr>
        <w:pStyle w:val="ad"/>
        <w:rPr>
          <w:rFonts w:hint="cs"/>
          <w:rtl/>
        </w:rPr>
      </w:pPr>
    </w:p>
    <w:p w14:paraId="7B01AC6B" w14:textId="77777777" w:rsidR="00000000" w:rsidRDefault="00737B0C">
      <w:pPr>
        <w:pStyle w:val="ad"/>
        <w:rPr>
          <w:rtl/>
        </w:rPr>
      </w:pPr>
      <w:r>
        <w:rPr>
          <w:rtl/>
        </w:rPr>
        <w:t>היו"ר מוחמד ברכה:</w:t>
      </w:r>
    </w:p>
    <w:p w14:paraId="0A408527" w14:textId="77777777" w:rsidR="00000000" w:rsidRDefault="00737B0C">
      <w:pPr>
        <w:pStyle w:val="a"/>
        <w:rPr>
          <w:rtl/>
        </w:rPr>
      </w:pPr>
    </w:p>
    <w:p w14:paraId="6840DB71" w14:textId="77777777" w:rsidR="00000000" w:rsidRDefault="00737B0C">
      <w:pPr>
        <w:pStyle w:val="a"/>
        <w:rPr>
          <w:rFonts w:hint="cs"/>
          <w:rtl/>
        </w:rPr>
      </w:pPr>
      <w:r>
        <w:rPr>
          <w:rFonts w:hint="cs"/>
          <w:rtl/>
        </w:rPr>
        <w:t xml:space="preserve">אנחנו עוברים להצעת החוק הבאה: הצעת חוק קריאת שמות של מקומות ציבוריים ושינוים (תיקוני חקיקה), התשס"ג-2003, של חבר הכנסת משה גפני - קריאה ראשונה. יציג את הצעת החוק חבר הכנסת משה גפני בכבודו ובעצמו. בבקשה. </w:t>
      </w:r>
    </w:p>
    <w:p w14:paraId="1B2F79AF" w14:textId="77777777" w:rsidR="00000000" w:rsidRDefault="00737B0C">
      <w:pPr>
        <w:pStyle w:val="a"/>
        <w:rPr>
          <w:rFonts w:hint="cs"/>
          <w:rtl/>
        </w:rPr>
      </w:pPr>
    </w:p>
    <w:p w14:paraId="075BFD2E" w14:textId="77777777" w:rsidR="00000000" w:rsidRDefault="00737B0C">
      <w:pPr>
        <w:pStyle w:val="Speaker"/>
        <w:rPr>
          <w:rtl/>
        </w:rPr>
      </w:pPr>
      <w:bookmarkStart w:id="1118" w:name="FS000000526T31_07_2003_00_31_07"/>
      <w:bookmarkStart w:id="1119" w:name="_Toc47678281"/>
      <w:bookmarkStart w:id="1120" w:name="_Toc49055839"/>
      <w:bookmarkEnd w:id="1118"/>
      <w:r>
        <w:rPr>
          <w:rFonts w:hint="eastAsia"/>
          <w:rtl/>
        </w:rPr>
        <w:t>משה</w:t>
      </w:r>
      <w:r>
        <w:rPr>
          <w:rtl/>
        </w:rPr>
        <w:t xml:space="preserve"> גפני (יהדו</w:t>
      </w:r>
      <w:r>
        <w:rPr>
          <w:rtl/>
        </w:rPr>
        <w:t>ת התורה):</w:t>
      </w:r>
      <w:bookmarkEnd w:id="1119"/>
      <w:bookmarkEnd w:id="1120"/>
    </w:p>
    <w:p w14:paraId="6F0C6F93" w14:textId="77777777" w:rsidR="00000000" w:rsidRDefault="00737B0C">
      <w:pPr>
        <w:pStyle w:val="a"/>
        <w:rPr>
          <w:rFonts w:hint="cs"/>
          <w:rtl/>
        </w:rPr>
      </w:pPr>
    </w:p>
    <w:p w14:paraId="4B215E80" w14:textId="77777777" w:rsidR="00000000" w:rsidRDefault="00737B0C">
      <w:pPr>
        <w:pStyle w:val="a"/>
        <w:rPr>
          <w:rFonts w:hint="cs"/>
          <w:rtl/>
        </w:rPr>
      </w:pPr>
      <w:r>
        <w:rPr>
          <w:rFonts w:hint="cs"/>
          <w:rtl/>
        </w:rPr>
        <w:t>אדוני היושב-ראש,</w:t>
      </w:r>
      <w:r>
        <w:rPr>
          <w:rtl/>
        </w:rPr>
        <w:t xml:space="preserve"> </w:t>
      </w:r>
      <w:r>
        <w:rPr>
          <w:rFonts w:hint="cs"/>
          <w:rtl/>
        </w:rPr>
        <w:t>אני מתכבד להגיש את הצעת חוק קריאת שמות של מקומות ציבוריים ושינוים (תיקוני חקיקה), התשס"ג-2003. הצעת החוק הזאת אושרה זה לא כבר במליאת הכנסת בקריאה טרומית, קיבלה את תמיכת הממשלה ועברה לוועדת הפנים ואיכות הסביבה של הכנסת. הצעת החוק</w:t>
      </w:r>
      <w:r>
        <w:rPr>
          <w:rFonts w:hint="cs"/>
          <w:rtl/>
        </w:rPr>
        <w:t xml:space="preserve"> הוכנה לקריאה ראשונה ולא נעשו בה שינויים מלבד שינויים משפטיים-נוסחיים. </w:t>
      </w:r>
    </w:p>
    <w:p w14:paraId="5A333754" w14:textId="77777777" w:rsidR="00000000" w:rsidRDefault="00737B0C">
      <w:pPr>
        <w:pStyle w:val="a"/>
        <w:rPr>
          <w:rFonts w:hint="cs"/>
          <w:rtl/>
        </w:rPr>
      </w:pPr>
    </w:p>
    <w:p w14:paraId="79DE81C1" w14:textId="77777777" w:rsidR="00000000" w:rsidRDefault="00737B0C">
      <w:pPr>
        <w:pStyle w:val="a"/>
        <w:rPr>
          <w:rFonts w:hint="cs"/>
          <w:rtl/>
        </w:rPr>
      </w:pPr>
      <w:r>
        <w:rPr>
          <w:rFonts w:hint="cs"/>
          <w:rtl/>
        </w:rPr>
        <w:t xml:space="preserve">העיקרון של החוק אומר, שמועצת הרשות היא זאת שקובעת שינויי שם של רחוב ושל כל המקומות המנויים בחוק. כאשר מדובר באישיות דתית, ממלכתית או לאומית, המשפחה רשאית להביע התנגדות. אם לא נותר בן </w:t>
      </w:r>
      <w:r>
        <w:rPr>
          <w:rFonts w:hint="cs"/>
          <w:rtl/>
        </w:rPr>
        <w:t xml:space="preserve">משפחה, או שהמשפחה אכן הביעה התנגדות, יועבר העניין לוועדת שרים של הממשלה לענייני סמלים וטקסים או לוועדה אחרת שהממשלה הסמיכה לכך. </w:t>
      </w:r>
    </w:p>
    <w:p w14:paraId="6824CD0F" w14:textId="77777777" w:rsidR="00000000" w:rsidRDefault="00737B0C">
      <w:pPr>
        <w:pStyle w:val="a"/>
        <w:rPr>
          <w:rFonts w:hint="cs"/>
          <w:rtl/>
        </w:rPr>
      </w:pPr>
    </w:p>
    <w:p w14:paraId="66DBB3B4" w14:textId="77777777" w:rsidR="00000000" w:rsidRDefault="00737B0C">
      <w:pPr>
        <w:pStyle w:val="a"/>
        <w:rPr>
          <w:rFonts w:hint="cs"/>
          <w:rtl/>
        </w:rPr>
      </w:pPr>
      <w:r>
        <w:rPr>
          <w:rFonts w:hint="cs"/>
          <w:rtl/>
        </w:rPr>
        <w:t xml:space="preserve">אני מבקש את אישור הכנסת להצעת החוק הזאת בקריאה ראשונה, על מנת להביא אותה להכנה לקריאה שנייה ושלישית. </w:t>
      </w:r>
    </w:p>
    <w:p w14:paraId="1589F8E1" w14:textId="77777777" w:rsidR="00000000" w:rsidRDefault="00737B0C">
      <w:pPr>
        <w:pStyle w:val="a"/>
        <w:rPr>
          <w:rFonts w:hint="cs"/>
          <w:rtl/>
        </w:rPr>
      </w:pPr>
    </w:p>
    <w:p w14:paraId="691D8635" w14:textId="77777777" w:rsidR="00000000" w:rsidRDefault="00737B0C">
      <w:pPr>
        <w:pStyle w:val="ad"/>
        <w:rPr>
          <w:rtl/>
        </w:rPr>
      </w:pPr>
      <w:r>
        <w:rPr>
          <w:rtl/>
        </w:rPr>
        <w:t>היו"ר מוחמד ברכה:</w:t>
      </w:r>
    </w:p>
    <w:p w14:paraId="2CB2A17B" w14:textId="77777777" w:rsidR="00000000" w:rsidRDefault="00737B0C">
      <w:pPr>
        <w:pStyle w:val="a"/>
        <w:rPr>
          <w:rtl/>
        </w:rPr>
      </w:pPr>
    </w:p>
    <w:p w14:paraId="5BE9B9AF" w14:textId="77777777" w:rsidR="00000000" w:rsidRDefault="00737B0C">
      <w:pPr>
        <w:pStyle w:val="a"/>
        <w:rPr>
          <w:rFonts w:hint="cs"/>
          <w:rtl/>
        </w:rPr>
      </w:pPr>
      <w:r>
        <w:rPr>
          <w:rFonts w:hint="cs"/>
          <w:rtl/>
        </w:rPr>
        <w:t>תודה</w:t>
      </w:r>
      <w:r>
        <w:rPr>
          <w:rFonts w:hint="cs"/>
          <w:rtl/>
        </w:rPr>
        <w:t xml:space="preserve">, אדוני, חבר הכנסת משה גפני. ראשון הדוברים בדיון בקריאה ראשונה על הצעת החוק הוא חבר הכנסת משה גפני. </w:t>
      </w:r>
    </w:p>
    <w:p w14:paraId="30854BC9" w14:textId="77777777" w:rsidR="00000000" w:rsidRDefault="00737B0C">
      <w:pPr>
        <w:pStyle w:val="a"/>
        <w:rPr>
          <w:rFonts w:hint="cs"/>
          <w:rtl/>
        </w:rPr>
      </w:pPr>
    </w:p>
    <w:p w14:paraId="04B9365D" w14:textId="77777777" w:rsidR="00000000" w:rsidRDefault="00737B0C">
      <w:pPr>
        <w:pStyle w:val="ac"/>
        <w:rPr>
          <w:rtl/>
        </w:rPr>
      </w:pPr>
      <w:r>
        <w:rPr>
          <w:rFonts w:hint="eastAsia"/>
          <w:rtl/>
        </w:rPr>
        <w:t>משה</w:t>
      </w:r>
      <w:r>
        <w:rPr>
          <w:rtl/>
        </w:rPr>
        <w:t xml:space="preserve"> גפני (יהדות התורה):</w:t>
      </w:r>
    </w:p>
    <w:p w14:paraId="5067472E" w14:textId="77777777" w:rsidR="00000000" w:rsidRDefault="00737B0C">
      <w:pPr>
        <w:pStyle w:val="a"/>
        <w:rPr>
          <w:rFonts w:hint="cs"/>
          <w:rtl/>
        </w:rPr>
      </w:pPr>
    </w:p>
    <w:p w14:paraId="25228ECC" w14:textId="77777777" w:rsidR="00000000" w:rsidRDefault="00737B0C">
      <w:pPr>
        <w:pStyle w:val="a"/>
        <w:rPr>
          <w:rFonts w:hint="cs"/>
          <w:rtl/>
        </w:rPr>
      </w:pPr>
      <w:r>
        <w:rPr>
          <w:rFonts w:hint="cs"/>
          <w:rtl/>
        </w:rPr>
        <w:t xml:space="preserve">אני מוותר. </w:t>
      </w:r>
    </w:p>
    <w:p w14:paraId="39CCEED8" w14:textId="77777777" w:rsidR="00000000" w:rsidRDefault="00737B0C">
      <w:pPr>
        <w:pStyle w:val="a"/>
        <w:rPr>
          <w:rFonts w:hint="cs"/>
          <w:rtl/>
        </w:rPr>
      </w:pPr>
    </w:p>
    <w:p w14:paraId="05F399EE" w14:textId="77777777" w:rsidR="00000000" w:rsidRDefault="00737B0C">
      <w:pPr>
        <w:pStyle w:val="ad"/>
        <w:rPr>
          <w:rtl/>
        </w:rPr>
      </w:pPr>
      <w:r>
        <w:rPr>
          <w:rtl/>
        </w:rPr>
        <w:t>היו"ר מוחמד ברכה:</w:t>
      </w:r>
    </w:p>
    <w:p w14:paraId="6D65018C" w14:textId="77777777" w:rsidR="00000000" w:rsidRDefault="00737B0C">
      <w:pPr>
        <w:pStyle w:val="a"/>
        <w:rPr>
          <w:rtl/>
        </w:rPr>
      </w:pPr>
    </w:p>
    <w:p w14:paraId="56F939A4" w14:textId="77777777" w:rsidR="00000000" w:rsidRDefault="00737B0C">
      <w:pPr>
        <w:pStyle w:val="a"/>
        <w:rPr>
          <w:rFonts w:hint="cs"/>
          <w:rtl/>
        </w:rPr>
      </w:pPr>
      <w:r>
        <w:rPr>
          <w:rFonts w:hint="cs"/>
          <w:rtl/>
        </w:rPr>
        <w:t>חבר הכנסת עזמי בשארה - אינו נוכח; חבר הכנסת אריה אלדד - אינו נוכח. חבר הכנסת אורי אריאל, בבקשה.</w:t>
      </w:r>
    </w:p>
    <w:p w14:paraId="32252411" w14:textId="77777777" w:rsidR="00000000" w:rsidRDefault="00737B0C">
      <w:pPr>
        <w:pStyle w:val="a"/>
        <w:rPr>
          <w:rFonts w:hint="cs"/>
          <w:rtl/>
        </w:rPr>
      </w:pPr>
    </w:p>
    <w:p w14:paraId="55E571B2" w14:textId="77777777" w:rsidR="00000000" w:rsidRDefault="00737B0C">
      <w:pPr>
        <w:pStyle w:val="ac"/>
        <w:rPr>
          <w:rtl/>
        </w:rPr>
      </w:pPr>
      <w:r>
        <w:rPr>
          <w:rFonts w:hint="eastAsia"/>
          <w:rtl/>
        </w:rPr>
        <w:t>אורי</w:t>
      </w:r>
      <w:r>
        <w:rPr>
          <w:rtl/>
        </w:rPr>
        <w:t xml:space="preserve"> יהודה אריאל (האיחוד הלאומי - ישראל ביתנו):</w:t>
      </w:r>
    </w:p>
    <w:p w14:paraId="5E47AB7B" w14:textId="77777777" w:rsidR="00000000" w:rsidRDefault="00737B0C">
      <w:pPr>
        <w:pStyle w:val="a"/>
        <w:rPr>
          <w:rFonts w:hint="cs"/>
          <w:rtl/>
        </w:rPr>
      </w:pPr>
    </w:p>
    <w:p w14:paraId="7E8A6426" w14:textId="77777777" w:rsidR="00000000" w:rsidRDefault="00737B0C">
      <w:pPr>
        <w:pStyle w:val="a"/>
        <w:rPr>
          <w:rFonts w:hint="cs"/>
          <w:rtl/>
        </w:rPr>
      </w:pPr>
      <w:r>
        <w:rPr>
          <w:rFonts w:hint="cs"/>
          <w:rtl/>
        </w:rPr>
        <w:t xml:space="preserve">מוותר. </w:t>
      </w:r>
    </w:p>
    <w:p w14:paraId="1E30F72C" w14:textId="77777777" w:rsidR="00000000" w:rsidRDefault="00737B0C">
      <w:pPr>
        <w:pStyle w:val="a"/>
        <w:rPr>
          <w:rFonts w:hint="cs"/>
          <w:rtl/>
        </w:rPr>
      </w:pPr>
    </w:p>
    <w:p w14:paraId="57872614" w14:textId="77777777" w:rsidR="00000000" w:rsidRDefault="00737B0C">
      <w:pPr>
        <w:pStyle w:val="ad"/>
        <w:rPr>
          <w:rtl/>
        </w:rPr>
      </w:pPr>
      <w:r>
        <w:rPr>
          <w:rtl/>
        </w:rPr>
        <w:t>היו"ר מוחמד ברכה:</w:t>
      </w:r>
    </w:p>
    <w:p w14:paraId="76CCB7F6" w14:textId="77777777" w:rsidR="00000000" w:rsidRDefault="00737B0C">
      <w:pPr>
        <w:pStyle w:val="a"/>
        <w:rPr>
          <w:rtl/>
        </w:rPr>
      </w:pPr>
    </w:p>
    <w:p w14:paraId="26BA4B62" w14:textId="77777777" w:rsidR="00000000" w:rsidRDefault="00737B0C">
      <w:pPr>
        <w:pStyle w:val="a"/>
        <w:rPr>
          <w:rFonts w:hint="cs"/>
          <w:rtl/>
        </w:rPr>
      </w:pPr>
      <w:r>
        <w:rPr>
          <w:rFonts w:hint="cs"/>
          <w:rtl/>
        </w:rPr>
        <w:t xml:space="preserve">חבר הכנסת זחאלקה - אינו נוכח; חבר הכנסת מרגי - אינו נוכח; חבר הכנסת איוב קרא - אינו נוכח; חבר הכנסת פרוש - אינו נוכח. חבר הכנסת נסים זאב, בבקשה. </w:t>
      </w:r>
    </w:p>
    <w:p w14:paraId="53EAC18C" w14:textId="77777777" w:rsidR="00000000" w:rsidRDefault="00737B0C">
      <w:pPr>
        <w:pStyle w:val="a"/>
        <w:rPr>
          <w:rFonts w:hint="cs"/>
          <w:rtl/>
        </w:rPr>
      </w:pPr>
    </w:p>
    <w:p w14:paraId="700FF49E" w14:textId="77777777" w:rsidR="00000000" w:rsidRDefault="00737B0C">
      <w:pPr>
        <w:pStyle w:val="ac"/>
        <w:rPr>
          <w:rtl/>
        </w:rPr>
      </w:pPr>
      <w:r>
        <w:rPr>
          <w:rFonts w:hint="eastAsia"/>
          <w:rtl/>
        </w:rPr>
        <w:t>נסים</w:t>
      </w:r>
      <w:r>
        <w:rPr>
          <w:rtl/>
        </w:rPr>
        <w:t xml:space="preserve"> זאב (ש"ס):</w:t>
      </w:r>
    </w:p>
    <w:p w14:paraId="2F284CA8" w14:textId="77777777" w:rsidR="00000000" w:rsidRDefault="00737B0C">
      <w:pPr>
        <w:pStyle w:val="a"/>
        <w:rPr>
          <w:rFonts w:hint="cs"/>
          <w:rtl/>
        </w:rPr>
      </w:pPr>
    </w:p>
    <w:p w14:paraId="38119B3A" w14:textId="77777777" w:rsidR="00000000" w:rsidRDefault="00737B0C">
      <w:pPr>
        <w:pStyle w:val="a"/>
        <w:rPr>
          <w:rFonts w:hint="cs"/>
          <w:rtl/>
        </w:rPr>
      </w:pPr>
      <w:r>
        <w:rPr>
          <w:rFonts w:hint="cs"/>
          <w:rtl/>
        </w:rPr>
        <w:t xml:space="preserve">מוותר. </w:t>
      </w:r>
    </w:p>
    <w:p w14:paraId="167CE3E1" w14:textId="77777777" w:rsidR="00000000" w:rsidRDefault="00737B0C">
      <w:pPr>
        <w:pStyle w:val="a"/>
        <w:rPr>
          <w:rFonts w:hint="cs"/>
          <w:rtl/>
        </w:rPr>
      </w:pPr>
    </w:p>
    <w:p w14:paraId="503EE01E" w14:textId="77777777" w:rsidR="00000000" w:rsidRDefault="00737B0C">
      <w:pPr>
        <w:pStyle w:val="ad"/>
        <w:rPr>
          <w:rtl/>
        </w:rPr>
      </w:pPr>
      <w:r>
        <w:rPr>
          <w:rtl/>
        </w:rPr>
        <w:t xml:space="preserve">היו"ר </w:t>
      </w:r>
      <w:r>
        <w:rPr>
          <w:rtl/>
        </w:rPr>
        <w:t>מוחמד ברכה:</w:t>
      </w:r>
    </w:p>
    <w:p w14:paraId="1728AD47" w14:textId="77777777" w:rsidR="00000000" w:rsidRDefault="00737B0C">
      <w:pPr>
        <w:pStyle w:val="a"/>
        <w:rPr>
          <w:rtl/>
        </w:rPr>
      </w:pPr>
    </w:p>
    <w:p w14:paraId="0E8C301F" w14:textId="77777777" w:rsidR="00000000" w:rsidRDefault="00737B0C">
      <w:pPr>
        <w:pStyle w:val="a"/>
        <w:rPr>
          <w:rFonts w:hint="cs"/>
          <w:rtl/>
        </w:rPr>
      </w:pPr>
      <w:r>
        <w:rPr>
          <w:rFonts w:hint="cs"/>
          <w:rtl/>
        </w:rPr>
        <w:t>חברת הכנסת גילה גמליאל?</w:t>
      </w:r>
    </w:p>
    <w:p w14:paraId="331ED8FF" w14:textId="77777777" w:rsidR="00000000" w:rsidRDefault="00737B0C">
      <w:pPr>
        <w:pStyle w:val="a"/>
        <w:rPr>
          <w:rFonts w:hint="cs"/>
          <w:rtl/>
        </w:rPr>
      </w:pPr>
    </w:p>
    <w:p w14:paraId="41779045" w14:textId="77777777" w:rsidR="00000000" w:rsidRDefault="00737B0C">
      <w:pPr>
        <w:pStyle w:val="ac"/>
        <w:rPr>
          <w:rtl/>
        </w:rPr>
      </w:pPr>
      <w:r>
        <w:rPr>
          <w:rFonts w:hint="eastAsia"/>
          <w:rtl/>
        </w:rPr>
        <w:t>גילה</w:t>
      </w:r>
      <w:r>
        <w:rPr>
          <w:rtl/>
        </w:rPr>
        <w:t xml:space="preserve"> גמליאל (הליכוד):</w:t>
      </w:r>
    </w:p>
    <w:p w14:paraId="22E6748B" w14:textId="77777777" w:rsidR="00000000" w:rsidRDefault="00737B0C">
      <w:pPr>
        <w:pStyle w:val="a"/>
        <w:rPr>
          <w:rFonts w:hint="cs"/>
          <w:rtl/>
        </w:rPr>
      </w:pPr>
    </w:p>
    <w:p w14:paraId="7E11CB4A" w14:textId="77777777" w:rsidR="00000000" w:rsidRDefault="00737B0C">
      <w:pPr>
        <w:pStyle w:val="a"/>
        <w:rPr>
          <w:rFonts w:hint="cs"/>
          <w:rtl/>
        </w:rPr>
      </w:pPr>
      <w:r>
        <w:rPr>
          <w:rFonts w:hint="cs"/>
          <w:rtl/>
        </w:rPr>
        <w:t xml:space="preserve">מוותרת. </w:t>
      </w:r>
    </w:p>
    <w:p w14:paraId="0BB0CB13" w14:textId="77777777" w:rsidR="00000000" w:rsidRDefault="00737B0C">
      <w:pPr>
        <w:pStyle w:val="a"/>
        <w:rPr>
          <w:rFonts w:hint="cs"/>
          <w:rtl/>
        </w:rPr>
      </w:pPr>
    </w:p>
    <w:p w14:paraId="186B4EAD" w14:textId="77777777" w:rsidR="00000000" w:rsidRDefault="00737B0C">
      <w:pPr>
        <w:pStyle w:val="ad"/>
        <w:rPr>
          <w:rtl/>
        </w:rPr>
      </w:pPr>
      <w:r>
        <w:rPr>
          <w:rtl/>
        </w:rPr>
        <w:t>היו"ר מוחמד ברכה:</w:t>
      </w:r>
    </w:p>
    <w:p w14:paraId="67B61438" w14:textId="77777777" w:rsidR="00000000" w:rsidRDefault="00737B0C">
      <w:pPr>
        <w:pStyle w:val="a"/>
        <w:rPr>
          <w:rtl/>
        </w:rPr>
      </w:pPr>
    </w:p>
    <w:p w14:paraId="4F328C39" w14:textId="77777777" w:rsidR="00000000" w:rsidRDefault="00737B0C">
      <w:pPr>
        <w:pStyle w:val="a"/>
        <w:rPr>
          <w:rFonts w:hint="cs"/>
          <w:rtl/>
        </w:rPr>
      </w:pPr>
      <w:r>
        <w:rPr>
          <w:rFonts w:hint="cs"/>
          <w:rtl/>
        </w:rPr>
        <w:t xml:space="preserve">אנחנו עוברים להצבעה. אנחנו מצביעים בקריאה ראשונה על הצעת חוק קריאת שמות של מקומות ציבוריים ושינוים (תיקוני חקיקה), התשס"ג-2003. נא להצביע. </w:t>
      </w:r>
    </w:p>
    <w:p w14:paraId="613A456A" w14:textId="77777777" w:rsidR="00000000" w:rsidRDefault="00737B0C">
      <w:pPr>
        <w:pStyle w:val="a"/>
        <w:rPr>
          <w:rFonts w:hint="cs"/>
          <w:rtl/>
        </w:rPr>
      </w:pPr>
    </w:p>
    <w:p w14:paraId="1385E421" w14:textId="77777777" w:rsidR="00000000" w:rsidRDefault="00737B0C">
      <w:pPr>
        <w:pStyle w:val="a7"/>
        <w:bidi/>
        <w:rPr>
          <w:rFonts w:hint="cs"/>
          <w:rtl/>
        </w:rPr>
      </w:pPr>
      <w:r>
        <w:rPr>
          <w:rFonts w:hint="cs"/>
          <w:rtl/>
        </w:rPr>
        <w:t>הצבעה מס' 46</w:t>
      </w:r>
    </w:p>
    <w:p w14:paraId="128D79B1" w14:textId="77777777" w:rsidR="00000000" w:rsidRDefault="00737B0C">
      <w:pPr>
        <w:pStyle w:val="a"/>
        <w:jc w:val="center"/>
        <w:rPr>
          <w:rFonts w:hint="cs"/>
          <w:rtl/>
        </w:rPr>
      </w:pPr>
    </w:p>
    <w:p w14:paraId="58823B83" w14:textId="77777777" w:rsidR="00000000" w:rsidRDefault="00737B0C">
      <w:pPr>
        <w:pStyle w:val="a8"/>
        <w:bidi/>
        <w:rPr>
          <w:rFonts w:hint="cs"/>
          <w:rtl/>
        </w:rPr>
      </w:pPr>
      <w:r>
        <w:rPr>
          <w:rFonts w:hint="cs"/>
          <w:rtl/>
        </w:rPr>
        <w:t>בעד ההצעה ל</w:t>
      </w:r>
      <w:r>
        <w:rPr>
          <w:rFonts w:hint="cs"/>
          <w:rtl/>
        </w:rPr>
        <w:t xml:space="preserve">העביר את הצעת החוק לוועדה </w:t>
      </w:r>
      <w:r>
        <w:rPr>
          <w:rtl/>
        </w:rPr>
        <w:t>–</w:t>
      </w:r>
      <w:r>
        <w:rPr>
          <w:rFonts w:hint="cs"/>
          <w:rtl/>
        </w:rPr>
        <w:t xml:space="preserve"> 10</w:t>
      </w:r>
    </w:p>
    <w:p w14:paraId="173203FB" w14:textId="77777777" w:rsidR="00000000" w:rsidRDefault="00737B0C">
      <w:pPr>
        <w:pStyle w:val="a8"/>
        <w:bidi/>
        <w:rPr>
          <w:rFonts w:hint="cs"/>
          <w:rtl/>
        </w:rPr>
      </w:pPr>
      <w:r>
        <w:rPr>
          <w:rFonts w:hint="cs"/>
          <w:rtl/>
        </w:rPr>
        <w:t xml:space="preserve">נגד </w:t>
      </w:r>
      <w:r>
        <w:rPr>
          <w:rtl/>
        </w:rPr>
        <w:t>–</w:t>
      </w:r>
      <w:r>
        <w:rPr>
          <w:rFonts w:hint="cs"/>
          <w:rtl/>
        </w:rPr>
        <w:t xml:space="preserve"> אין</w:t>
      </w:r>
    </w:p>
    <w:p w14:paraId="74CF8388" w14:textId="77777777" w:rsidR="00000000" w:rsidRDefault="00737B0C">
      <w:pPr>
        <w:pStyle w:val="a8"/>
        <w:bidi/>
        <w:rPr>
          <w:rFonts w:hint="cs"/>
          <w:rtl/>
        </w:rPr>
      </w:pPr>
      <w:r>
        <w:rPr>
          <w:rFonts w:hint="cs"/>
          <w:rtl/>
        </w:rPr>
        <w:t xml:space="preserve">נמנעים </w:t>
      </w:r>
      <w:r>
        <w:rPr>
          <w:rtl/>
        </w:rPr>
        <w:t>–</w:t>
      </w:r>
      <w:r>
        <w:rPr>
          <w:rFonts w:hint="cs"/>
          <w:rtl/>
        </w:rPr>
        <w:t xml:space="preserve"> אין</w:t>
      </w:r>
    </w:p>
    <w:p w14:paraId="57F5DFF5" w14:textId="77777777" w:rsidR="00000000" w:rsidRDefault="00737B0C">
      <w:pPr>
        <w:pStyle w:val="a9"/>
        <w:bidi/>
        <w:rPr>
          <w:rFonts w:hint="cs"/>
          <w:rtl/>
        </w:rPr>
      </w:pPr>
      <w:r>
        <w:rPr>
          <w:rFonts w:hint="cs"/>
          <w:rtl/>
        </w:rPr>
        <w:t>ההצעה להעביר את הצעת חוק קריאת שמות של מקומות ציבוריים ושינוים (תיקוני חקיקה), התשס"ג-2003, לוועדת הפנים ואיכות הסביבה נתקבלה.</w:t>
      </w:r>
    </w:p>
    <w:p w14:paraId="0E9D950C" w14:textId="77777777" w:rsidR="00000000" w:rsidRDefault="00737B0C">
      <w:pPr>
        <w:pStyle w:val="a"/>
        <w:rPr>
          <w:rFonts w:hint="cs"/>
          <w:rtl/>
        </w:rPr>
      </w:pPr>
    </w:p>
    <w:p w14:paraId="4E6B9512" w14:textId="77777777" w:rsidR="00000000" w:rsidRDefault="00737B0C">
      <w:pPr>
        <w:pStyle w:val="ad"/>
        <w:rPr>
          <w:rtl/>
        </w:rPr>
      </w:pPr>
      <w:r>
        <w:rPr>
          <w:rtl/>
        </w:rPr>
        <w:t>היו"ר מוחמד ברכה:</w:t>
      </w:r>
    </w:p>
    <w:p w14:paraId="1042B7B9" w14:textId="77777777" w:rsidR="00000000" w:rsidRDefault="00737B0C">
      <w:pPr>
        <w:pStyle w:val="a"/>
        <w:rPr>
          <w:rtl/>
        </w:rPr>
      </w:pPr>
    </w:p>
    <w:p w14:paraId="6A8EE210" w14:textId="77777777" w:rsidR="00000000" w:rsidRDefault="00737B0C">
      <w:pPr>
        <w:pStyle w:val="a"/>
        <w:rPr>
          <w:rFonts w:hint="cs"/>
          <w:rtl/>
        </w:rPr>
      </w:pPr>
      <w:r>
        <w:rPr>
          <w:rFonts w:hint="cs"/>
          <w:rtl/>
        </w:rPr>
        <w:t xml:space="preserve">הצעת החוק התקבלה ברוב של עשרה תומכים, ללא מתנגדים וללא </w:t>
      </w:r>
      <w:r>
        <w:rPr>
          <w:rFonts w:hint="cs"/>
          <w:rtl/>
        </w:rPr>
        <w:t xml:space="preserve">נמנעים. הצעת החוק עוברת לוועדת הפנים ואיכות הסביבה. </w:t>
      </w:r>
    </w:p>
    <w:p w14:paraId="06835FF3" w14:textId="77777777" w:rsidR="00000000" w:rsidRDefault="00737B0C">
      <w:pPr>
        <w:pStyle w:val="a"/>
        <w:rPr>
          <w:rFonts w:hint="cs"/>
          <w:rtl/>
        </w:rPr>
      </w:pPr>
    </w:p>
    <w:p w14:paraId="7904A279" w14:textId="77777777" w:rsidR="00000000" w:rsidRDefault="00737B0C">
      <w:pPr>
        <w:pStyle w:val="a"/>
        <w:rPr>
          <w:rFonts w:hint="cs"/>
          <w:rtl/>
        </w:rPr>
      </w:pPr>
    </w:p>
    <w:p w14:paraId="41D9FAD0" w14:textId="77777777" w:rsidR="00000000" w:rsidRDefault="00737B0C">
      <w:pPr>
        <w:pStyle w:val="Subject"/>
        <w:rPr>
          <w:rtl/>
        </w:rPr>
      </w:pPr>
    </w:p>
    <w:p w14:paraId="6277C4F8" w14:textId="77777777" w:rsidR="00000000" w:rsidRDefault="00737B0C">
      <w:pPr>
        <w:pStyle w:val="Subject"/>
        <w:rPr>
          <w:rFonts w:hint="cs"/>
          <w:rtl/>
        </w:rPr>
      </w:pPr>
      <w:bookmarkStart w:id="1121" w:name="_Toc47678282"/>
      <w:bookmarkStart w:id="1122" w:name="_Toc47682173"/>
      <w:bookmarkStart w:id="1123" w:name="_Toc47868571"/>
      <w:bookmarkStart w:id="1124" w:name="_Toc47869627"/>
      <w:bookmarkStart w:id="1125" w:name="_Toc47869837"/>
      <w:bookmarkStart w:id="1126" w:name="_Toc47869981"/>
      <w:bookmarkStart w:id="1127" w:name="_Toc49055840"/>
      <w:r>
        <w:rPr>
          <w:rFonts w:hint="cs"/>
          <w:rtl/>
        </w:rPr>
        <w:t>שאילתות ותשובות</w:t>
      </w:r>
      <w:bookmarkEnd w:id="1121"/>
      <w:bookmarkEnd w:id="1122"/>
      <w:bookmarkEnd w:id="1123"/>
      <w:bookmarkEnd w:id="1124"/>
      <w:bookmarkEnd w:id="1125"/>
      <w:bookmarkEnd w:id="1126"/>
      <w:bookmarkEnd w:id="1127"/>
      <w:r>
        <w:rPr>
          <w:rFonts w:hint="cs"/>
          <w:rtl/>
        </w:rPr>
        <w:t xml:space="preserve"> </w:t>
      </w:r>
    </w:p>
    <w:p w14:paraId="27CC3BE8" w14:textId="77777777" w:rsidR="00000000" w:rsidRDefault="00737B0C">
      <w:pPr>
        <w:pStyle w:val="a"/>
        <w:rPr>
          <w:rFonts w:hint="cs"/>
          <w:rtl/>
        </w:rPr>
      </w:pPr>
    </w:p>
    <w:p w14:paraId="6122F6A4" w14:textId="77777777" w:rsidR="00000000" w:rsidRDefault="00737B0C">
      <w:pPr>
        <w:pStyle w:val="ad"/>
        <w:rPr>
          <w:rtl/>
        </w:rPr>
      </w:pPr>
      <w:r>
        <w:rPr>
          <w:rtl/>
        </w:rPr>
        <w:t>היו"ר מוחמד ברכה:</w:t>
      </w:r>
    </w:p>
    <w:p w14:paraId="155CD6BC" w14:textId="77777777" w:rsidR="00000000" w:rsidRDefault="00737B0C">
      <w:pPr>
        <w:pStyle w:val="a"/>
        <w:rPr>
          <w:rtl/>
        </w:rPr>
      </w:pPr>
    </w:p>
    <w:p w14:paraId="25A6A604" w14:textId="77777777" w:rsidR="00000000" w:rsidRDefault="00737B0C">
      <w:pPr>
        <w:pStyle w:val="a"/>
        <w:rPr>
          <w:rFonts w:hint="cs"/>
          <w:rtl/>
        </w:rPr>
      </w:pPr>
      <w:r>
        <w:rPr>
          <w:rFonts w:hint="cs"/>
          <w:rtl/>
        </w:rPr>
        <w:t xml:space="preserve">אנחנו עוברים לסעיף האחרון בסדר-היום: שאילתות ותשובות לשר הבינוי והשיכון. בבקשה, אדוני, השר אפי איתם. </w:t>
      </w:r>
    </w:p>
    <w:p w14:paraId="053BB861" w14:textId="77777777" w:rsidR="00000000" w:rsidRDefault="00737B0C">
      <w:pPr>
        <w:pStyle w:val="a"/>
        <w:rPr>
          <w:rFonts w:hint="cs"/>
          <w:rtl/>
        </w:rPr>
      </w:pPr>
    </w:p>
    <w:p w14:paraId="5F1D1B4E" w14:textId="77777777" w:rsidR="00000000" w:rsidRDefault="00737B0C">
      <w:pPr>
        <w:pStyle w:val="Query"/>
        <w:jc w:val="center"/>
        <w:rPr>
          <w:rtl/>
        </w:rPr>
      </w:pPr>
      <w:bookmarkStart w:id="1128" w:name="CQ10240FI0010240T31_07_2003_00_38_48"/>
      <w:bookmarkStart w:id="1129" w:name="_Toc47678283"/>
      <w:bookmarkStart w:id="1130" w:name="_Toc47682174"/>
      <w:bookmarkStart w:id="1131" w:name="_Toc47868572"/>
      <w:bookmarkStart w:id="1132" w:name="_Toc47869628"/>
      <w:bookmarkStart w:id="1133" w:name="_Toc47869838"/>
      <w:bookmarkStart w:id="1134" w:name="_Toc47869982"/>
      <w:bookmarkStart w:id="1135" w:name="_Toc49055841"/>
      <w:bookmarkEnd w:id="1128"/>
      <w:r>
        <w:rPr>
          <w:rtl/>
        </w:rPr>
        <w:t>22</w:t>
      </w:r>
      <w:r>
        <w:rPr>
          <w:rFonts w:hint="cs"/>
          <w:rtl/>
        </w:rPr>
        <w:t>, 23</w:t>
      </w:r>
      <w:r>
        <w:rPr>
          <w:rtl/>
        </w:rPr>
        <w:t>. הקצאת תקציבים להתנחלויות</w:t>
      </w:r>
      <w:bookmarkEnd w:id="1129"/>
      <w:bookmarkEnd w:id="1130"/>
      <w:bookmarkEnd w:id="1131"/>
      <w:bookmarkEnd w:id="1132"/>
      <w:bookmarkEnd w:id="1133"/>
      <w:bookmarkEnd w:id="1134"/>
      <w:bookmarkEnd w:id="1135"/>
    </w:p>
    <w:p w14:paraId="7AAD76C5" w14:textId="77777777" w:rsidR="00000000" w:rsidRDefault="00737B0C">
      <w:pPr>
        <w:pStyle w:val="a"/>
        <w:rPr>
          <w:rFonts w:hint="cs"/>
          <w:rtl/>
        </w:rPr>
      </w:pPr>
    </w:p>
    <w:p w14:paraId="6BB251EF" w14:textId="77777777" w:rsidR="00000000" w:rsidRDefault="00737B0C">
      <w:pPr>
        <w:pStyle w:val="a"/>
        <w:ind w:firstLine="0"/>
        <w:rPr>
          <w:bCs/>
          <w:u w:val="single"/>
        </w:rPr>
      </w:pPr>
      <w:bookmarkStart w:id="1136" w:name="ESQ10240"/>
      <w:bookmarkEnd w:id="1136"/>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bCs/>
          <w:u w:val="single"/>
          <w:rtl/>
        </w:rPr>
        <w:t>שר</w:t>
      </w:r>
      <w:r>
        <w:rPr>
          <w:rFonts w:hint="cs"/>
          <w:bCs/>
          <w:u w:val="single"/>
          <w:rtl/>
        </w:rPr>
        <w:t xml:space="preserve"> </w:t>
      </w:r>
      <w:r>
        <w:rPr>
          <w:bCs/>
          <w:u w:val="single"/>
          <w:rtl/>
        </w:rPr>
        <w:t>הבינוי והשיכון</w:t>
      </w:r>
    </w:p>
    <w:p w14:paraId="32FE2D18" w14:textId="77777777" w:rsidR="00000000" w:rsidRDefault="00737B0C">
      <w:pPr>
        <w:pStyle w:val="a"/>
        <w:ind w:firstLine="720"/>
      </w:pPr>
      <w:r>
        <w:rPr>
          <w:rtl/>
        </w:rPr>
        <w:t>ביום ט"ו באדר ב</w:t>
      </w:r>
      <w:r>
        <w:rPr>
          <w:rFonts w:hint="cs"/>
          <w:rtl/>
        </w:rPr>
        <w:t>'</w:t>
      </w:r>
      <w:r>
        <w:rPr>
          <w:rtl/>
        </w:rPr>
        <w:t xml:space="preserve"> התשס"ג (19 במר</w:t>
      </w:r>
      <w:r>
        <w:rPr>
          <w:rFonts w:hint="cs"/>
          <w:rtl/>
        </w:rPr>
        <w:t>ס</w:t>
      </w:r>
      <w:r>
        <w:rPr>
          <w:rtl/>
        </w:rPr>
        <w:t xml:space="preserve"> 2003):</w:t>
      </w:r>
    </w:p>
    <w:p w14:paraId="5C14C184" w14:textId="77777777" w:rsidR="00000000" w:rsidRDefault="00737B0C">
      <w:pPr>
        <w:pStyle w:val="a"/>
        <w:rPr>
          <w:rFonts w:hint="cs"/>
          <w:rtl/>
        </w:rPr>
      </w:pPr>
    </w:p>
    <w:p w14:paraId="2350CFF4" w14:textId="77777777" w:rsidR="00000000" w:rsidRDefault="00737B0C">
      <w:pPr>
        <w:pStyle w:val="a"/>
        <w:ind w:firstLine="720"/>
        <w:rPr>
          <w:rFonts w:hint="cs"/>
        </w:rPr>
      </w:pPr>
      <w:r>
        <w:rPr>
          <w:rFonts w:hint="cs"/>
          <w:rtl/>
        </w:rPr>
        <w:t>פורסם כי כ-50% מ</w:t>
      </w:r>
      <w:r>
        <w:rPr>
          <w:rtl/>
        </w:rPr>
        <w:t>תקציבי משרדך</w:t>
      </w:r>
      <w:r>
        <w:rPr>
          <w:rFonts w:hint="cs"/>
          <w:rtl/>
        </w:rPr>
        <w:t xml:space="preserve"> מוקצים להתנחלויות שלא לצורכי ביטחון, אלא למינהל כפרי ותשתיות.</w:t>
      </w:r>
    </w:p>
    <w:p w14:paraId="6E4685CD" w14:textId="77777777" w:rsidR="00000000" w:rsidRDefault="00737B0C">
      <w:pPr>
        <w:pStyle w:val="a"/>
        <w:ind w:firstLine="720"/>
      </w:pPr>
    </w:p>
    <w:p w14:paraId="2287F239" w14:textId="77777777" w:rsidR="00000000" w:rsidRDefault="00737B0C">
      <w:pPr>
        <w:pStyle w:val="a"/>
        <w:ind w:firstLine="720"/>
      </w:pPr>
      <w:r>
        <w:rPr>
          <w:rFonts w:hint="cs"/>
          <w:rtl/>
        </w:rPr>
        <w:t>רצוני לשאול</w:t>
      </w:r>
      <w:r>
        <w:rPr>
          <w:rtl/>
        </w:rPr>
        <w:t>:</w:t>
      </w:r>
    </w:p>
    <w:p w14:paraId="54644C26" w14:textId="77777777" w:rsidR="00000000" w:rsidRDefault="00737B0C">
      <w:pPr>
        <w:pStyle w:val="a"/>
        <w:ind w:firstLine="720"/>
        <w:rPr>
          <w:rFonts w:hint="cs"/>
          <w:rtl/>
        </w:rPr>
      </w:pPr>
    </w:p>
    <w:p w14:paraId="26CA26AC" w14:textId="77777777" w:rsidR="00000000" w:rsidRDefault="00737B0C">
      <w:pPr>
        <w:pStyle w:val="a"/>
        <w:ind w:firstLine="720"/>
        <w:rPr>
          <w:rFonts w:hint="cs"/>
          <w:rtl/>
        </w:rPr>
      </w:pPr>
      <w:r>
        <w:rPr>
          <w:rFonts w:hint="cs"/>
          <w:rtl/>
        </w:rPr>
        <w:t xml:space="preserve">1. האם הידיעה נכונה?         </w:t>
      </w:r>
    </w:p>
    <w:p w14:paraId="343A584C" w14:textId="77777777" w:rsidR="00000000" w:rsidRDefault="00737B0C">
      <w:pPr>
        <w:pStyle w:val="a"/>
        <w:ind w:firstLine="720"/>
        <w:rPr>
          <w:rFonts w:hint="cs"/>
        </w:rPr>
      </w:pPr>
    </w:p>
    <w:p w14:paraId="3D5A1DD9" w14:textId="77777777" w:rsidR="00000000" w:rsidRDefault="00737B0C">
      <w:pPr>
        <w:pStyle w:val="a"/>
        <w:ind w:firstLine="720"/>
        <w:rPr>
          <w:rtl/>
        </w:rPr>
      </w:pPr>
      <w:r>
        <w:rPr>
          <w:rFonts w:hint="cs"/>
          <w:rtl/>
        </w:rPr>
        <w:t xml:space="preserve">2. </w:t>
      </w:r>
      <w:r>
        <w:rPr>
          <w:rtl/>
        </w:rPr>
        <w:t>מה</w:t>
      </w:r>
      <w:r>
        <w:rPr>
          <w:rFonts w:hint="cs"/>
          <w:rtl/>
        </w:rPr>
        <w:t xml:space="preserve"> ה</w:t>
      </w:r>
      <w:r>
        <w:rPr>
          <w:rtl/>
        </w:rPr>
        <w:t>ם הקריטריונים,</w:t>
      </w:r>
      <w:r>
        <w:rPr>
          <w:rFonts w:hint="cs"/>
          <w:rtl/>
        </w:rPr>
        <w:t xml:space="preserve"> </w:t>
      </w:r>
      <w:r>
        <w:rPr>
          <w:rtl/>
        </w:rPr>
        <w:t xml:space="preserve">לפרטיהם, </w:t>
      </w:r>
      <w:r>
        <w:rPr>
          <w:rFonts w:hint="cs"/>
          <w:rtl/>
        </w:rPr>
        <w:t>ש</w:t>
      </w:r>
      <w:r>
        <w:rPr>
          <w:rtl/>
        </w:rPr>
        <w:t>לפיהם פועל משרדך להקצאת תקצי</w:t>
      </w:r>
      <w:r>
        <w:rPr>
          <w:rtl/>
        </w:rPr>
        <w:t>בים?</w:t>
      </w:r>
    </w:p>
    <w:p w14:paraId="4537D730" w14:textId="77777777" w:rsidR="00000000" w:rsidRDefault="00737B0C">
      <w:pPr>
        <w:pStyle w:val="a"/>
        <w:ind w:firstLine="720"/>
        <w:rPr>
          <w:rtl/>
        </w:rPr>
      </w:pPr>
    </w:p>
    <w:p w14:paraId="0A471F9D" w14:textId="77777777" w:rsidR="00000000" w:rsidRDefault="00737B0C">
      <w:pPr>
        <w:pStyle w:val="a"/>
        <w:ind w:firstLine="720"/>
        <w:rPr>
          <w:rFonts w:hint="cs"/>
          <w:rtl/>
        </w:rPr>
      </w:pPr>
      <w:r>
        <w:rPr>
          <w:rFonts w:hint="cs"/>
          <w:rtl/>
        </w:rPr>
        <w:t xml:space="preserve">3. </w:t>
      </w:r>
      <w:r>
        <w:rPr>
          <w:rtl/>
        </w:rPr>
        <w:t xml:space="preserve">האם </w:t>
      </w:r>
      <w:r>
        <w:rPr>
          <w:rFonts w:hint="cs"/>
          <w:rtl/>
        </w:rPr>
        <w:t>ניתנת</w:t>
      </w:r>
      <w:r>
        <w:rPr>
          <w:rtl/>
        </w:rPr>
        <w:t xml:space="preserve"> </w:t>
      </w:r>
      <w:r>
        <w:rPr>
          <w:rFonts w:hint="cs"/>
          <w:rtl/>
        </w:rPr>
        <w:t>ל</w:t>
      </w:r>
      <w:r>
        <w:rPr>
          <w:rtl/>
        </w:rPr>
        <w:t>אנשי יש"ע עדיפ</w:t>
      </w:r>
      <w:r>
        <w:rPr>
          <w:rFonts w:hint="cs"/>
          <w:rtl/>
        </w:rPr>
        <w:t>ות</w:t>
      </w:r>
      <w:r>
        <w:rPr>
          <w:rtl/>
        </w:rPr>
        <w:t xml:space="preserve"> על יתר תושבי הארץ?</w:t>
      </w:r>
    </w:p>
    <w:p w14:paraId="65946EF9" w14:textId="77777777" w:rsidR="00000000" w:rsidRDefault="00737B0C">
      <w:pPr>
        <w:pStyle w:val="a"/>
        <w:ind w:firstLine="720"/>
        <w:rPr>
          <w:rFonts w:hint="cs"/>
          <w:rtl/>
        </w:rPr>
      </w:pPr>
    </w:p>
    <w:p w14:paraId="0A72355B" w14:textId="77777777" w:rsidR="00000000" w:rsidRDefault="00737B0C">
      <w:pPr>
        <w:pStyle w:val="a"/>
        <w:ind w:firstLine="720"/>
        <w:rPr>
          <w:rFonts w:hint="cs"/>
          <w:rtl/>
        </w:rPr>
      </w:pPr>
      <w:r>
        <w:rPr>
          <w:rFonts w:hint="cs"/>
          <w:rtl/>
        </w:rPr>
        <w:t>4. האם קיים שוני מהותי בצורכי תושבי יש"ע במינהל כפרי ותשתיות לעומת יתר תושבי הארץ?</w:t>
      </w:r>
    </w:p>
    <w:p w14:paraId="5A7590F0" w14:textId="77777777" w:rsidR="00000000" w:rsidRDefault="00737B0C">
      <w:pPr>
        <w:pStyle w:val="a"/>
        <w:rPr>
          <w:rFonts w:hint="cs"/>
          <w:rtl/>
        </w:rPr>
      </w:pPr>
      <w:bookmarkStart w:id="1137" w:name="CQ10223FI0010223T31_07_2003_00_43_26"/>
      <w:bookmarkEnd w:id="1137"/>
    </w:p>
    <w:p w14:paraId="6B463FD2" w14:textId="77777777" w:rsidR="00000000" w:rsidRDefault="00737B0C">
      <w:pPr>
        <w:pStyle w:val="a"/>
        <w:ind w:firstLine="0"/>
        <w:rPr>
          <w:bCs/>
          <w:u w:val="single"/>
        </w:rPr>
      </w:pPr>
      <w:bookmarkStart w:id="1138" w:name="ESQ10223"/>
      <w:bookmarkEnd w:id="1138"/>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010B4611" w14:textId="77777777" w:rsidR="00000000" w:rsidRDefault="00737B0C">
      <w:pPr>
        <w:pStyle w:val="a"/>
        <w:ind w:firstLine="720"/>
      </w:pPr>
      <w:r>
        <w:rPr>
          <w:rtl/>
        </w:rPr>
        <w:t>ביום ט"ו באדר ב</w:t>
      </w:r>
      <w:r>
        <w:rPr>
          <w:rFonts w:hint="cs"/>
          <w:rtl/>
        </w:rPr>
        <w:t>'</w:t>
      </w:r>
      <w:r>
        <w:rPr>
          <w:rtl/>
        </w:rPr>
        <w:t xml:space="preserve"> התשס"ג (19 במר</w:t>
      </w:r>
      <w:r>
        <w:rPr>
          <w:rFonts w:hint="cs"/>
          <w:rtl/>
        </w:rPr>
        <w:t>ס</w:t>
      </w:r>
      <w:r>
        <w:rPr>
          <w:rtl/>
        </w:rPr>
        <w:t xml:space="preserve"> 2003):</w:t>
      </w:r>
    </w:p>
    <w:p w14:paraId="288BA782" w14:textId="77777777" w:rsidR="00000000" w:rsidRDefault="00737B0C">
      <w:pPr>
        <w:pStyle w:val="a"/>
        <w:rPr>
          <w:rFonts w:hint="cs"/>
          <w:rtl/>
        </w:rPr>
      </w:pPr>
    </w:p>
    <w:p w14:paraId="10A5FBF3" w14:textId="77777777" w:rsidR="00000000" w:rsidRDefault="00737B0C">
      <w:pPr>
        <w:pStyle w:val="a"/>
        <w:ind w:firstLine="720"/>
      </w:pPr>
      <w:r>
        <w:rPr>
          <w:rtl/>
        </w:rPr>
        <w:t>לאחרונה פורסמה חלוקת תקציב ה</w:t>
      </w:r>
      <w:r>
        <w:rPr>
          <w:rtl/>
        </w:rPr>
        <w:t>משרד על</w:t>
      </w:r>
      <w:r>
        <w:rPr>
          <w:rFonts w:hint="cs"/>
          <w:rtl/>
        </w:rPr>
        <w:t>-</w:t>
      </w:r>
      <w:r>
        <w:rPr>
          <w:rtl/>
        </w:rPr>
        <w:t>ידי השר הקודם. על</w:t>
      </w:r>
      <w:r>
        <w:rPr>
          <w:rFonts w:hint="cs"/>
          <w:rtl/>
        </w:rPr>
        <w:t>-</w:t>
      </w:r>
      <w:r>
        <w:rPr>
          <w:rtl/>
        </w:rPr>
        <w:t>פי חלוקה זו, כ-54% מכלל תקציב המשרד הועברו לשטחי יהודה ושומרון, על</w:t>
      </w:r>
      <w:r>
        <w:rPr>
          <w:rFonts w:hint="cs"/>
          <w:rtl/>
        </w:rPr>
        <w:t xml:space="preserve"> </w:t>
      </w:r>
      <w:r>
        <w:rPr>
          <w:rtl/>
        </w:rPr>
        <w:t>אף העובדה כי הם מהווים רק כ-14% מכלל אוכלוסי</w:t>
      </w:r>
      <w:r>
        <w:rPr>
          <w:rFonts w:hint="cs"/>
          <w:rtl/>
        </w:rPr>
        <w:t>י</w:t>
      </w:r>
      <w:r>
        <w:rPr>
          <w:rtl/>
        </w:rPr>
        <w:t>ת היישובים בארץ.</w:t>
      </w:r>
    </w:p>
    <w:p w14:paraId="4ABF5076" w14:textId="77777777" w:rsidR="00000000" w:rsidRDefault="00737B0C">
      <w:pPr>
        <w:pStyle w:val="a"/>
        <w:ind w:firstLine="720"/>
      </w:pPr>
    </w:p>
    <w:p w14:paraId="287EA363" w14:textId="77777777" w:rsidR="00000000" w:rsidRDefault="00737B0C">
      <w:pPr>
        <w:pStyle w:val="a"/>
        <w:ind w:firstLine="720"/>
      </w:pPr>
      <w:r>
        <w:rPr>
          <w:rFonts w:hint="cs"/>
          <w:rtl/>
        </w:rPr>
        <w:t>רצוני לשאול</w:t>
      </w:r>
      <w:r>
        <w:rPr>
          <w:rtl/>
        </w:rPr>
        <w:t>:</w:t>
      </w:r>
    </w:p>
    <w:p w14:paraId="1D4EC6F6" w14:textId="77777777" w:rsidR="00000000" w:rsidRDefault="00737B0C">
      <w:pPr>
        <w:pStyle w:val="a"/>
        <w:ind w:firstLine="720"/>
      </w:pPr>
    </w:p>
    <w:p w14:paraId="72339578" w14:textId="77777777" w:rsidR="00000000" w:rsidRDefault="00737B0C">
      <w:pPr>
        <w:pStyle w:val="a"/>
        <w:ind w:firstLine="720"/>
        <w:rPr>
          <w:rtl/>
        </w:rPr>
      </w:pPr>
      <w:r>
        <w:rPr>
          <w:rFonts w:hint="cs"/>
          <w:rtl/>
        </w:rPr>
        <w:t xml:space="preserve">1. </w:t>
      </w:r>
      <w:r>
        <w:rPr>
          <w:rtl/>
        </w:rPr>
        <w:t xml:space="preserve">האם </w:t>
      </w:r>
      <w:r>
        <w:rPr>
          <w:rFonts w:hint="cs"/>
          <w:rtl/>
        </w:rPr>
        <w:t>ימשיך משרדך</w:t>
      </w:r>
      <w:r>
        <w:rPr>
          <w:rtl/>
        </w:rPr>
        <w:t xml:space="preserve"> בנוהל חלוקה זה?</w:t>
      </w:r>
    </w:p>
    <w:p w14:paraId="3FFA0F16" w14:textId="77777777" w:rsidR="00000000" w:rsidRDefault="00737B0C">
      <w:pPr>
        <w:pStyle w:val="a"/>
        <w:ind w:firstLine="720"/>
        <w:rPr>
          <w:rtl/>
        </w:rPr>
      </w:pPr>
    </w:p>
    <w:p w14:paraId="77218772" w14:textId="77777777" w:rsidR="00000000" w:rsidRDefault="00737B0C">
      <w:pPr>
        <w:pStyle w:val="a"/>
        <w:ind w:firstLine="720"/>
        <w:rPr>
          <w:rtl/>
        </w:rPr>
      </w:pPr>
      <w:r>
        <w:rPr>
          <w:rFonts w:hint="cs"/>
          <w:rtl/>
        </w:rPr>
        <w:t>2. כיצד ינהג</w:t>
      </w:r>
      <w:r>
        <w:rPr>
          <w:rtl/>
        </w:rPr>
        <w:t xml:space="preserve"> </w:t>
      </w:r>
      <w:r>
        <w:rPr>
          <w:rFonts w:hint="cs"/>
          <w:rtl/>
        </w:rPr>
        <w:t>משרדך</w:t>
      </w:r>
      <w:r>
        <w:rPr>
          <w:rtl/>
        </w:rPr>
        <w:t xml:space="preserve"> בחלוקת תקציב ביחס של התנחלויות </w:t>
      </w:r>
      <w:r>
        <w:rPr>
          <w:rtl/>
        </w:rPr>
        <w:t>מול עיירות הפיתוח?</w:t>
      </w:r>
    </w:p>
    <w:p w14:paraId="5C56130E" w14:textId="77777777" w:rsidR="00000000" w:rsidRDefault="00737B0C">
      <w:pPr>
        <w:pStyle w:val="a"/>
        <w:ind w:firstLine="720"/>
        <w:rPr>
          <w:rtl/>
        </w:rPr>
      </w:pPr>
    </w:p>
    <w:p w14:paraId="6D25D6A0" w14:textId="77777777" w:rsidR="00000000" w:rsidRDefault="00737B0C">
      <w:pPr>
        <w:pStyle w:val="a"/>
        <w:ind w:firstLine="0"/>
        <w:rPr>
          <w:rFonts w:hint="cs"/>
          <w:bCs/>
          <w:u w:val="single"/>
          <w:rtl/>
        </w:rPr>
      </w:pPr>
      <w:r>
        <w:rPr>
          <w:rFonts w:hint="cs"/>
          <w:bCs/>
          <w:u w:val="single"/>
          <w:rtl/>
        </w:rPr>
        <w:t xml:space="preserve">תשובת שר הבינוי והשיכון אפי איתם: </w:t>
      </w:r>
    </w:p>
    <w:p w14:paraId="5FA7B075" w14:textId="77777777" w:rsidR="00000000" w:rsidRDefault="00737B0C">
      <w:pPr>
        <w:pStyle w:val="a"/>
        <w:ind w:firstLine="0"/>
        <w:rPr>
          <w:rFonts w:hint="cs"/>
          <w:rtl/>
        </w:rPr>
      </w:pPr>
      <w:r>
        <w:rPr>
          <w:rFonts w:hint="cs"/>
          <w:rtl/>
        </w:rPr>
        <w:t>(לא נקראה, נמסרה לפרוטוקול)</w:t>
      </w:r>
    </w:p>
    <w:p w14:paraId="3F296DEB" w14:textId="77777777" w:rsidR="00000000" w:rsidRDefault="00737B0C">
      <w:pPr>
        <w:pStyle w:val="a"/>
        <w:ind w:firstLine="0"/>
        <w:rPr>
          <w:rFonts w:hint="cs"/>
          <w:rtl/>
        </w:rPr>
      </w:pPr>
    </w:p>
    <w:p w14:paraId="336A9C0D" w14:textId="77777777" w:rsidR="00000000" w:rsidRDefault="00737B0C">
      <w:pPr>
        <w:pStyle w:val="a"/>
        <w:ind w:firstLine="0"/>
        <w:rPr>
          <w:rFonts w:hint="cs"/>
          <w:rtl/>
        </w:rPr>
      </w:pPr>
      <w:r>
        <w:rPr>
          <w:rFonts w:hint="cs"/>
          <w:rtl/>
        </w:rPr>
        <w:tab/>
        <w:t xml:space="preserve">תפקידי המשרד במגזר הכפרי מתמקדים בבנייה חדשה </w:t>
      </w:r>
      <w:r>
        <w:rPr>
          <w:rtl/>
        </w:rPr>
        <w:t>–</w:t>
      </w:r>
      <w:r>
        <w:rPr>
          <w:rFonts w:hint="cs"/>
          <w:rtl/>
        </w:rPr>
        <w:t xml:space="preserve"> פיתוח תשתיות, מוסדות ציבור ופעולות תומכות אכלוס אחרות.</w:t>
      </w:r>
    </w:p>
    <w:p w14:paraId="1BF163BC" w14:textId="77777777" w:rsidR="00000000" w:rsidRDefault="00737B0C">
      <w:pPr>
        <w:pStyle w:val="a"/>
        <w:ind w:firstLine="0"/>
        <w:rPr>
          <w:rFonts w:hint="cs"/>
          <w:rtl/>
        </w:rPr>
      </w:pPr>
      <w:r>
        <w:rPr>
          <w:rFonts w:hint="cs"/>
          <w:rtl/>
        </w:rPr>
        <w:t xml:space="preserve"> </w:t>
      </w:r>
    </w:p>
    <w:p w14:paraId="168BE1F1" w14:textId="77777777" w:rsidR="00000000" w:rsidRDefault="00737B0C">
      <w:pPr>
        <w:pStyle w:val="a"/>
        <w:ind w:firstLine="0"/>
        <w:rPr>
          <w:rFonts w:hint="cs"/>
          <w:rtl/>
        </w:rPr>
      </w:pPr>
      <w:r>
        <w:rPr>
          <w:rFonts w:hint="cs"/>
          <w:rtl/>
        </w:rPr>
        <w:tab/>
        <w:t xml:space="preserve">מתוקף תפקידו וייעודו, עוסק המשרד ביצירת פרויקטים חדשים ולא בשיקום </w:t>
      </w:r>
      <w:r>
        <w:rPr>
          <w:rFonts w:hint="cs"/>
          <w:rtl/>
        </w:rPr>
        <w:t xml:space="preserve">או בשיפוץ פרויקטים קיימים. </w:t>
      </w:r>
    </w:p>
    <w:p w14:paraId="0F678856" w14:textId="77777777" w:rsidR="00000000" w:rsidRDefault="00737B0C">
      <w:pPr>
        <w:pStyle w:val="a"/>
        <w:ind w:firstLine="0"/>
        <w:rPr>
          <w:rFonts w:hint="cs"/>
          <w:rtl/>
        </w:rPr>
      </w:pPr>
    </w:p>
    <w:p w14:paraId="11E5FE0C" w14:textId="77777777" w:rsidR="00000000" w:rsidRDefault="00737B0C">
      <w:pPr>
        <w:pStyle w:val="a"/>
        <w:ind w:firstLine="0"/>
        <w:rPr>
          <w:rFonts w:hint="cs"/>
          <w:rtl/>
        </w:rPr>
      </w:pPr>
      <w:r>
        <w:rPr>
          <w:rFonts w:hint="cs"/>
          <w:rtl/>
        </w:rPr>
        <w:tab/>
        <w:t>הממשלה קבעה כי סבסוד תשתיות ופיתוח ליחידות דיור חדשות יינתן רק באזורי עדיפות לאומית א' או ב'.</w:t>
      </w:r>
    </w:p>
    <w:p w14:paraId="3F4FCBAE" w14:textId="77777777" w:rsidR="00000000" w:rsidRDefault="00737B0C">
      <w:pPr>
        <w:pStyle w:val="a"/>
        <w:ind w:firstLine="0"/>
        <w:rPr>
          <w:rFonts w:hint="cs"/>
          <w:rtl/>
        </w:rPr>
      </w:pPr>
      <w:r>
        <w:rPr>
          <w:rFonts w:hint="cs"/>
          <w:rtl/>
        </w:rPr>
        <w:t xml:space="preserve"> </w:t>
      </w:r>
    </w:p>
    <w:p w14:paraId="7345AA53" w14:textId="77777777" w:rsidR="00000000" w:rsidRDefault="00737B0C">
      <w:pPr>
        <w:pStyle w:val="a"/>
        <w:ind w:firstLine="0"/>
        <w:rPr>
          <w:rFonts w:hint="cs"/>
          <w:rtl/>
        </w:rPr>
      </w:pPr>
      <w:r>
        <w:rPr>
          <w:rFonts w:hint="cs"/>
          <w:rtl/>
        </w:rPr>
        <w:tab/>
        <w:t>אין שום עדיפות שניתנת ליישובי יש"ע לעומת יישובים אחרים. ההבחנה היחידה הינה מעמד היישוב כאזור עדיפות לאומית.</w:t>
      </w:r>
    </w:p>
    <w:p w14:paraId="52A4235E" w14:textId="77777777" w:rsidR="00000000" w:rsidRDefault="00737B0C">
      <w:pPr>
        <w:pStyle w:val="a"/>
        <w:ind w:firstLine="0"/>
        <w:rPr>
          <w:rFonts w:hint="cs"/>
          <w:rtl/>
        </w:rPr>
      </w:pPr>
      <w:r>
        <w:rPr>
          <w:rFonts w:hint="cs"/>
          <w:rtl/>
        </w:rPr>
        <w:t xml:space="preserve"> </w:t>
      </w:r>
    </w:p>
    <w:p w14:paraId="7DEDB8AB" w14:textId="77777777" w:rsidR="00000000" w:rsidRDefault="00737B0C">
      <w:pPr>
        <w:pStyle w:val="a"/>
        <w:ind w:firstLine="0"/>
        <w:rPr>
          <w:rFonts w:hint="cs"/>
          <w:rtl/>
        </w:rPr>
      </w:pPr>
      <w:r>
        <w:rPr>
          <w:rFonts w:hint="cs"/>
          <w:rtl/>
        </w:rPr>
        <w:tab/>
        <w:t>השוני היחיד מבחינת</w:t>
      </w:r>
      <w:r>
        <w:rPr>
          <w:rFonts w:hint="cs"/>
          <w:rtl/>
        </w:rPr>
        <w:t xml:space="preserve"> צורכי תושבי יש"ע הינו אך ורק בתחום הביטחוני, לדוגמה, העברת מעונות היום מקרוונים למבני קבע.  </w:t>
      </w:r>
    </w:p>
    <w:p w14:paraId="23D26B10" w14:textId="77777777" w:rsidR="00000000" w:rsidRDefault="00737B0C">
      <w:pPr>
        <w:pStyle w:val="a"/>
        <w:ind w:firstLine="0"/>
        <w:rPr>
          <w:rFonts w:hint="cs"/>
          <w:rtl/>
        </w:rPr>
      </w:pPr>
    </w:p>
    <w:p w14:paraId="5A6210DD" w14:textId="77777777" w:rsidR="00000000" w:rsidRDefault="00737B0C">
      <w:pPr>
        <w:pStyle w:val="Query"/>
        <w:jc w:val="center"/>
        <w:rPr>
          <w:rtl/>
        </w:rPr>
      </w:pPr>
      <w:bookmarkStart w:id="1139" w:name="CQ10230FI0010230T31_07_2003_00_47_01"/>
      <w:bookmarkStart w:id="1140" w:name="_Toc47678284"/>
      <w:bookmarkStart w:id="1141" w:name="_Toc47682175"/>
      <w:bookmarkStart w:id="1142" w:name="_Toc47868573"/>
      <w:bookmarkStart w:id="1143" w:name="_Toc47869629"/>
      <w:bookmarkStart w:id="1144" w:name="_Toc47869839"/>
      <w:bookmarkStart w:id="1145" w:name="_Toc47869983"/>
      <w:bookmarkStart w:id="1146" w:name="_Toc49055842"/>
      <w:bookmarkEnd w:id="1139"/>
      <w:r>
        <w:rPr>
          <w:rtl/>
        </w:rPr>
        <w:t>37. צו פינוי למשפחה במצוקה</w:t>
      </w:r>
      <w:bookmarkEnd w:id="1140"/>
      <w:bookmarkEnd w:id="1141"/>
      <w:bookmarkEnd w:id="1142"/>
      <w:bookmarkEnd w:id="1143"/>
      <w:bookmarkEnd w:id="1144"/>
      <w:bookmarkEnd w:id="1145"/>
      <w:bookmarkEnd w:id="1146"/>
    </w:p>
    <w:p w14:paraId="7F2DD622" w14:textId="77777777" w:rsidR="00000000" w:rsidRDefault="00737B0C">
      <w:pPr>
        <w:pStyle w:val="a"/>
        <w:rPr>
          <w:rFonts w:hint="cs"/>
          <w:rtl/>
        </w:rPr>
      </w:pPr>
    </w:p>
    <w:p w14:paraId="1C7CCD1E" w14:textId="77777777" w:rsidR="00000000" w:rsidRDefault="00737B0C">
      <w:pPr>
        <w:pStyle w:val="a"/>
        <w:ind w:firstLine="0"/>
        <w:rPr>
          <w:bCs/>
          <w:u w:val="single"/>
        </w:rPr>
      </w:pPr>
      <w:bookmarkStart w:id="1147" w:name="ESQ10230"/>
      <w:bookmarkEnd w:id="1147"/>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7AD5A7A0" w14:textId="77777777" w:rsidR="00000000" w:rsidRDefault="00737B0C">
      <w:pPr>
        <w:pStyle w:val="a"/>
      </w:pPr>
      <w:r>
        <w:rPr>
          <w:rFonts w:hint="eastAsia"/>
          <w:rtl/>
        </w:rPr>
        <w:t>ביום</w:t>
      </w:r>
      <w:r>
        <w:rPr>
          <w:rtl/>
        </w:rPr>
        <w:t xml:space="preserve"> ט"</w:t>
      </w:r>
      <w:r>
        <w:rPr>
          <w:rFonts w:hint="eastAsia"/>
          <w:rtl/>
        </w:rPr>
        <w:t>ו</w:t>
      </w:r>
      <w:r>
        <w:rPr>
          <w:rtl/>
        </w:rPr>
        <w:t xml:space="preserve"> באדר ב' </w:t>
      </w:r>
      <w:r>
        <w:rPr>
          <w:rFonts w:hint="cs"/>
          <w:rtl/>
        </w:rPr>
        <w:t>ה</w:t>
      </w:r>
      <w:r>
        <w:rPr>
          <w:rtl/>
        </w:rPr>
        <w:t>תשס"</w:t>
      </w:r>
      <w:r>
        <w:rPr>
          <w:rFonts w:hint="eastAsia"/>
          <w:rtl/>
        </w:rPr>
        <w:t>ג</w:t>
      </w:r>
      <w:r>
        <w:rPr>
          <w:rtl/>
        </w:rPr>
        <w:t xml:space="preserve"> (19 במרס 2003):</w:t>
      </w:r>
    </w:p>
    <w:p w14:paraId="718C9A03" w14:textId="77777777" w:rsidR="00000000" w:rsidRDefault="00737B0C">
      <w:pPr>
        <w:pStyle w:val="a"/>
        <w:rPr>
          <w:rFonts w:hint="cs"/>
        </w:rPr>
      </w:pPr>
    </w:p>
    <w:p w14:paraId="39FD4CB7" w14:textId="77777777" w:rsidR="00000000" w:rsidRDefault="00737B0C">
      <w:pPr>
        <w:pStyle w:val="a"/>
        <w:ind w:firstLine="720"/>
      </w:pPr>
      <w:r>
        <w:rPr>
          <w:rtl/>
        </w:rPr>
        <w:t xml:space="preserve">בשבועון "חדשודתי" </w:t>
      </w:r>
      <w:r>
        <w:rPr>
          <w:rFonts w:hint="cs"/>
          <w:rtl/>
        </w:rPr>
        <w:t>פורסם, כי</w:t>
      </w:r>
      <w:r>
        <w:rPr>
          <w:rtl/>
        </w:rPr>
        <w:t xml:space="preserve"> </w:t>
      </w:r>
      <w:r>
        <w:rPr>
          <w:rFonts w:hint="cs"/>
          <w:rtl/>
        </w:rPr>
        <w:t xml:space="preserve">בני </w:t>
      </w:r>
      <w:r>
        <w:rPr>
          <w:rtl/>
        </w:rPr>
        <w:t>משפחה החי</w:t>
      </w:r>
      <w:r>
        <w:rPr>
          <w:rFonts w:hint="cs"/>
          <w:rtl/>
        </w:rPr>
        <w:t>ים</w:t>
      </w:r>
      <w:r>
        <w:rPr>
          <w:rtl/>
        </w:rPr>
        <w:t xml:space="preserve"> במ</w:t>
      </w:r>
      <w:r>
        <w:rPr>
          <w:rtl/>
        </w:rPr>
        <w:t>צוקה קיבל</w:t>
      </w:r>
      <w:r>
        <w:rPr>
          <w:rFonts w:hint="cs"/>
          <w:rtl/>
        </w:rPr>
        <w:t>ו</w:t>
      </w:r>
      <w:r>
        <w:rPr>
          <w:rtl/>
        </w:rPr>
        <w:t xml:space="preserve"> צו</w:t>
      </w:r>
      <w:r>
        <w:rPr>
          <w:rFonts w:hint="cs"/>
          <w:rtl/>
        </w:rPr>
        <w:t xml:space="preserve"> </w:t>
      </w:r>
      <w:r>
        <w:rPr>
          <w:rtl/>
        </w:rPr>
        <w:t xml:space="preserve">פינוי מדירתם, וגם כעת הם גרים ללא חשמל </w:t>
      </w:r>
      <w:r>
        <w:rPr>
          <w:rFonts w:hint="cs"/>
          <w:rtl/>
        </w:rPr>
        <w:t>וב</w:t>
      </w:r>
      <w:r>
        <w:rPr>
          <w:rtl/>
        </w:rPr>
        <w:t>תנאים</w:t>
      </w:r>
      <w:r>
        <w:rPr>
          <w:rFonts w:hint="cs"/>
          <w:rtl/>
        </w:rPr>
        <w:t xml:space="preserve"> קשים</w:t>
      </w:r>
      <w:r>
        <w:rPr>
          <w:rtl/>
        </w:rPr>
        <w:t>.</w:t>
      </w:r>
    </w:p>
    <w:p w14:paraId="4574EA69" w14:textId="77777777" w:rsidR="00000000" w:rsidRDefault="00737B0C">
      <w:pPr>
        <w:pStyle w:val="a"/>
        <w:ind w:firstLine="720"/>
      </w:pPr>
    </w:p>
    <w:p w14:paraId="3151A77F" w14:textId="77777777" w:rsidR="00000000" w:rsidRDefault="00737B0C">
      <w:pPr>
        <w:pStyle w:val="a"/>
        <w:ind w:firstLine="720"/>
      </w:pPr>
      <w:r>
        <w:rPr>
          <w:rFonts w:hint="cs"/>
          <w:rtl/>
        </w:rPr>
        <w:t>רצוני לשאול</w:t>
      </w:r>
      <w:r>
        <w:rPr>
          <w:rtl/>
        </w:rPr>
        <w:t>:</w:t>
      </w:r>
    </w:p>
    <w:p w14:paraId="24937573" w14:textId="77777777" w:rsidR="00000000" w:rsidRDefault="00737B0C">
      <w:pPr>
        <w:pStyle w:val="a"/>
        <w:ind w:firstLine="720"/>
      </w:pPr>
    </w:p>
    <w:p w14:paraId="480D8D1A" w14:textId="77777777" w:rsidR="00000000" w:rsidRDefault="00737B0C">
      <w:pPr>
        <w:pStyle w:val="a"/>
        <w:ind w:firstLine="720"/>
        <w:rPr>
          <w:rtl/>
        </w:rPr>
      </w:pPr>
      <w:r>
        <w:rPr>
          <w:rFonts w:hint="cs"/>
          <w:rtl/>
        </w:rPr>
        <w:t xml:space="preserve">1. </w:t>
      </w:r>
      <w:r>
        <w:rPr>
          <w:rtl/>
        </w:rPr>
        <w:t>של מי הדירה ש</w:t>
      </w:r>
      <w:r>
        <w:rPr>
          <w:rFonts w:hint="cs"/>
          <w:rtl/>
        </w:rPr>
        <w:t xml:space="preserve">בה הם </w:t>
      </w:r>
      <w:r>
        <w:rPr>
          <w:rtl/>
        </w:rPr>
        <w:t>מתגוררים?</w:t>
      </w:r>
    </w:p>
    <w:p w14:paraId="4AEAED7F" w14:textId="77777777" w:rsidR="00000000" w:rsidRDefault="00737B0C">
      <w:pPr>
        <w:pStyle w:val="a"/>
        <w:ind w:firstLine="720"/>
        <w:rPr>
          <w:rtl/>
        </w:rPr>
      </w:pPr>
    </w:p>
    <w:p w14:paraId="31A5ECD1" w14:textId="77777777" w:rsidR="00000000" w:rsidRDefault="00737B0C">
      <w:pPr>
        <w:pStyle w:val="a"/>
        <w:ind w:firstLine="720"/>
        <w:rPr>
          <w:rtl/>
        </w:rPr>
      </w:pPr>
      <w:r>
        <w:rPr>
          <w:rFonts w:hint="cs"/>
          <w:rtl/>
        </w:rPr>
        <w:t xml:space="preserve">2. </w:t>
      </w:r>
      <w:r>
        <w:rPr>
          <w:rtl/>
        </w:rPr>
        <w:t>מדוע קיבלו צו</w:t>
      </w:r>
      <w:r>
        <w:rPr>
          <w:rFonts w:hint="cs"/>
          <w:rtl/>
        </w:rPr>
        <w:t xml:space="preserve"> </w:t>
      </w:r>
      <w:r>
        <w:rPr>
          <w:rtl/>
        </w:rPr>
        <w:t>פינוי?</w:t>
      </w:r>
    </w:p>
    <w:p w14:paraId="457AD2EF" w14:textId="77777777" w:rsidR="00000000" w:rsidRDefault="00737B0C">
      <w:pPr>
        <w:pStyle w:val="a"/>
        <w:ind w:firstLine="720"/>
        <w:rPr>
          <w:rtl/>
        </w:rPr>
      </w:pPr>
    </w:p>
    <w:p w14:paraId="13FAFFD5" w14:textId="77777777" w:rsidR="00000000" w:rsidRDefault="00737B0C">
      <w:pPr>
        <w:pStyle w:val="a"/>
        <w:ind w:firstLine="720"/>
        <w:rPr>
          <w:rFonts w:hint="cs"/>
          <w:rtl/>
        </w:rPr>
      </w:pPr>
      <w:r>
        <w:rPr>
          <w:rFonts w:hint="cs"/>
          <w:rtl/>
        </w:rPr>
        <w:t xml:space="preserve">3. </w:t>
      </w:r>
      <w:r>
        <w:rPr>
          <w:rtl/>
        </w:rPr>
        <w:t>ה</w:t>
      </w:r>
      <w:r>
        <w:rPr>
          <w:rFonts w:hint="cs"/>
          <w:rtl/>
        </w:rPr>
        <w:t xml:space="preserve">אם </w:t>
      </w:r>
      <w:r>
        <w:rPr>
          <w:rtl/>
        </w:rPr>
        <w:t>תיבדק זכאותם לקבל דירה חלופית?</w:t>
      </w:r>
    </w:p>
    <w:p w14:paraId="1F353C2A" w14:textId="77777777" w:rsidR="00000000" w:rsidRDefault="00737B0C">
      <w:pPr>
        <w:pStyle w:val="a"/>
        <w:ind w:firstLine="720"/>
        <w:rPr>
          <w:rFonts w:hint="cs"/>
          <w:rtl/>
        </w:rPr>
      </w:pPr>
    </w:p>
    <w:p w14:paraId="5851CA0F" w14:textId="77777777" w:rsidR="00000000" w:rsidRDefault="00737B0C">
      <w:pPr>
        <w:pStyle w:val="a"/>
        <w:ind w:firstLine="0"/>
        <w:rPr>
          <w:rFonts w:hint="cs"/>
          <w:b/>
          <w:bCs/>
          <w:u w:val="single"/>
          <w:rtl/>
        </w:rPr>
      </w:pPr>
      <w:r>
        <w:rPr>
          <w:rFonts w:hint="cs"/>
          <w:b/>
          <w:bCs/>
          <w:u w:val="single"/>
          <w:rtl/>
        </w:rPr>
        <w:t>תשובת שר הבינוי והשיכון אפי איתם:</w:t>
      </w:r>
    </w:p>
    <w:p w14:paraId="54C18122" w14:textId="77777777" w:rsidR="00000000" w:rsidRDefault="00737B0C">
      <w:pPr>
        <w:pStyle w:val="a"/>
        <w:ind w:firstLine="0"/>
        <w:rPr>
          <w:rFonts w:hint="cs"/>
          <w:rtl/>
        </w:rPr>
      </w:pPr>
      <w:r>
        <w:rPr>
          <w:rFonts w:hint="cs"/>
          <w:rtl/>
        </w:rPr>
        <w:t>(לא נקראה, נמסרה לפרוטוקול)</w:t>
      </w:r>
    </w:p>
    <w:p w14:paraId="1E83CD78" w14:textId="77777777" w:rsidR="00000000" w:rsidRDefault="00737B0C">
      <w:pPr>
        <w:pStyle w:val="a"/>
        <w:ind w:firstLine="0"/>
        <w:rPr>
          <w:rFonts w:hint="cs"/>
          <w:rtl/>
        </w:rPr>
      </w:pPr>
    </w:p>
    <w:p w14:paraId="416E3F73" w14:textId="77777777" w:rsidR="00000000" w:rsidRDefault="00737B0C">
      <w:pPr>
        <w:pStyle w:val="a"/>
        <w:ind w:firstLine="0"/>
        <w:rPr>
          <w:rFonts w:hint="cs"/>
          <w:rtl/>
        </w:rPr>
      </w:pPr>
      <w:r>
        <w:rPr>
          <w:rFonts w:hint="cs"/>
          <w:rtl/>
        </w:rPr>
        <w:tab/>
        <w:t>1-2. על-פי הנ</w:t>
      </w:r>
      <w:r>
        <w:rPr>
          <w:rFonts w:hint="cs"/>
          <w:rtl/>
        </w:rPr>
        <w:t>תונים שבכתבה בשבועון "חדשודתי", הדירה שייכת לאפוטרופוס הכללי, ואין למשרד הבינוי והשיכון נגיעה לדירה ולסיבות להוצאת צו הפינוי.</w:t>
      </w:r>
    </w:p>
    <w:p w14:paraId="3D84E3DD" w14:textId="77777777" w:rsidR="00000000" w:rsidRDefault="00737B0C">
      <w:pPr>
        <w:pStyle w:val="a"/>
        <w:ind w:firstLine="0"/>
        <w:rPr>
          <w:rFonts w:hint="cs"/>
          <w:rtl/>
        </w:rPr>
      </w:pPr>
    </w:p>
    <w:p w14:paraId="2E265AE5" w14:textId="77777777" w:rsidR="00000000" w:rsidRDefault="00737B0C">
      <w:pPr>
        <w:pStyle w:val="a"/>
        <w:ind w:firstLine="0"/>
        <w:rPr>
          <w:rFonts w:hint="cs"/>
          <w:rtl/>
        </w:rPr>
      </w:pPr>
      <w:r>
        <w:rPr>
          <w:rFonts w:hint="cs"/>
          <w:rtl/>
        </w:rPr>
        <w:tab/>
        <w:t>3. הנתונים שבכתבה לא מאפשרים לנציגי המשרד לבדוק אם המשפחה מטופלת על-ידינו. העברנו את הכתבה למחוז חיפה של משרדנו כדי לאתר את המשפ</w:t>
      </w:r>
      <w:r>
        <w:rPr>
          <w:rFonts w:hint="cs"/>
          <w:rtl/>
        </w:rPr>
        <w:t xml:space="preserve">חה ולהדריכה כיצד להגיש בקשה לסיוע, אם טרם עשו כן. </w:t>
      </w:r>
    </w:p>
    <w:p w14:paraId="1079D338" w14:textId="77777777" w:rsidR="00000000" w:rsidRDefault="00737B0C">
      <w:pPr>
        <w:pStyle w:val="a"/>
        <w:ind w:firstLine="0"/>
        <w:rPr>
          <w:rFonts w:hint="cs"/>
          <w:rtl/>
        </w:rPr>
      </w:pPr>
    </w:p>
    <w:p w14:paraId="2CA8BE85" w14:textId="77777777" w:rsidR="00000000" w:rsidRDefault="00737B0C">
      <w:pPr>
        <w:pStyle w:val="Query"/>
        <w:jc w:val="center"/>
        <w:rPr>
          <w:rtl/>
        </w:rPr>
      </w:pPr>
      <w:bookmarkStart w:id="1148" w:name="CQ10864FI0010864T31_07_2003_00_51_11"/>
      <w:bookmarkStart w:id="1149" w:name="_Toc47678285"/>
      <w:bookmarkStart w:id="1150" w:name="_Toc47682176"/>
      <w:bookmarkStart w:id="1151" w:name="_Toc47868574"/>
      <w:bookmarkStart w:id="1152" w:name="_Toc47869630"/>
      <w:bookmarkStart w:id="1153" w:name="_Toc47869840"/>
      <w:bookmarkStart w:id="1154" w:name="_Toc47869984"/>
      <w:bookmarkStart w:id="1155" w:name="_Toc49055843"/>
      <w:bookmarkEnd w:id="1148"/>
      <w:r>
        <w:rPr>
          <w:rtl/>
        </w:rPr>
        <w:t>128. מכירת דירות דיור ציבורי</w:t>
      </w:r>
      <w:bookmarkEnd w:id="1149"/>
      <w:bookmarkEnd w:id="1150"/>
      <w:bookmarkEnd w:id="1151"/>
      <w:bookmarkEnd w:id="1152"/>
      <w:bookmarkEnd w:id="1153"/>
      <w:bookmarkEnd w:id="1154"/>
      <w:bookmarkEnd w:id="1155"/>
    </w:p>
    <w:p w14:paraId="60A1D07A" w14:textId="77777777" w:rsidR="00000000" w:rsidRDefault="00737B0C">
      <w:pPr>
        <w:pStyle w:val="a"/>
        <w:rPr>
          <w:rFonts w:hint="cs"/>
          <w:rtl/>
        </w:rPr>
      </w:pPr>
    </w:p>
    <w:p w14:paraId="3AC7C232" w14:textId="77777777" w:rsidR="00000000" w:rsidRDefault="00737B0C">
      <w:pPr>
        <w:pStyle w:val="a"/>
        <w:ind w:firstLine="0"/>
        <w:rPr>
          <w:bCs/>
          <w:u w:val="single"/>
        </w:rPr>
      </w:pPr>
      <w:bookmarkStart w:id="1156" w:name="ESQ10864"/>
      <w:bookmarkEnd w:id="1156"/>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1C71C4E5" w14:textId="77777777" w:rsidR="00000000" w:rsidRDefault="00737B0C">
      <w:pPr>
        <w:pStyle w:val="a"/>
        <w:ind w:firstLine="720"/>
      </w:pPr>
      <w:r>
        <w:rPr>
          <w:rtl/>
        </w:rPr>
        <w:t>ביום י"ב באייר התשס"ג (14 במאי 2003):</w:t>
      </w:r>
    </w:p>
    <w:p w14:paraId="539B38AB" w14:textId="77777777" w:rsidR="00000000" w:rsidRDefault="00737B0C">
      <w:pPr>
        <w:pStyle w:val="a"/>
        <w:rPr>
          <w:rFonts w:hint="cs"/>
          <w:rtl/>
        </w:rPr>
      </w:pPr>
    </w:p>
    <w:p w14:paraId="04D9C9CC" w14:textId="77777777" w:rsidR="00000000" w:rsidRDefault="00737B0C">
      <w:pPr>
        <w:pStyle w:val="a"/>
        <w:ind w:firstLine="720"/>
      </w:pPr>
      <w:r>
        <w:rPr>
          <w:rFonts w:hint="cs"/>
          <w:rtl/>
        </w:rPr>
        <w:t>על-פ</w:t>
      </w:r>
      <w:r>
        <w:rPr>
          <w:rtl/>
        </w:rPr>
        <w:t>י תוכניות משרד הבינוי והשיכון</w:t>
      </w:r>
      <w:r>
        <w:rPr>
          <w:rFonts w:hint="cs"/>
          <w:rtl/>
        </w:rPr>
        <w:t>,</w:t>
      </w:r>
      <w:r>
        <w:rPr>
          <w:rtl/>
        </w:rPr>
        <w:t xml:space="preserve"> היו אמורות להימכר </w:t>
      </w:r>
      <w:r>
        <w:rPr>
          <w:rFonts w:hint="cs"/>
          <w:rtl/>
        </w:rPr>
        <w:t xml:space="preserve">דירות </w:t>
      </w:r>
      <w:r>
        <w:rPr>
          <w:rtl/>
        </w:rPr>
        <w:t>דיור ציבורי, וכספי המכירה היו א</w:t>
      </w:r>
      <w:r>
        <w:rPr>
          <w:rtl/>
        </w:rPr>
        <w:t>מורים להיות מיועדים לבנ</w:t>
      </w:r>
      <w:r>
        <w:rPr>
          <w:rFonts w:hint="cs"/>
          <w:rtl/>
        </w:rPr>
        <w:t>י</w:t>
      </w:r>
      <w:r>
        <w:rPr>
          <w:rtl/>
        </w:rPr>
        <w:t>יה חדשה של דיור ציבורי.</w:t>
      </w:r>
    </w:p>
    <w:p w14:paraId="321F4A23" w14:textId="77777777" w:rsidR="00000000" w:rsidRDefault="00737B0C">
      <w:pPr>
        <w:pStyle w:val="a"/>
        <w:ind w:firstLine="720"/>
      </w:pPr>
    </w:p>
    <w:p w14:paraId="756BEEF0" w14:textId="77777777" w:rsidR="00000000" w:rsidRDefault="00737B0C">
      <w:pPr>
        <w:pStyle w:val="a"/>
        <w:ind w:firstLine="720"/>
      </w:pPr>
      <w:r>
        <w:rPr>
          <w:rFonts w:hint="cs"/>
          <w:rtl/>
        </w:rPr>
        <w:t>רצוני לשאול</w:t>
      </w:r>
      <w:r>
        <w:rPr>
          <w:rtl/>
        </w:rPr>
        <w:t>:</w:t>
      </w:r>
    </w:p>
    <w:p w14:paraId="48BA5F4E" w14:textId="77777777" w:rsidR="00000000" w:rsidRDefault="00737B0C">
      <w:pPr>
        <w:pStyle w:val="a"/>
        <w:ind w:firstLine="720"/>
      </w:pPr>
    </w:p>
    <w:p w14:paraId="30E6FF64" w14:textId="77777777" w:rsidR="00000000" w:rsidRDefault="00737B0C">
      <w:pPr>
        <w:pStyle w:val="a"/>
        <w:ind w:firstLine="720"/>
        <w:rPr>
          <w:rtl/>
        </w:rPr>
      </w:pPr>
      <w:r>
        <w:rPr>
          <w:rFonts w:hint="cs"/>
          <w:rtl/>
        </w:rPr>
        <w:t xml:space="preserve">1. </w:t>
      </w:r>
      <w:r>
        <w:rPr>
          <w:rtl/>
        </w:rPr>
        <w:t>כמה דירות נמכרו עד כה?</w:t>
      </w:r>
    </w:p>
    <w:p w14:paraId="28E060D1" w14:textId="77777777" w:rsidR="00000000" w:rsidRDefault="00737B0C">
      <w:pPr>
        <w:pStyle w:val="a"/>
        <w:ind w:firstLine="720"/>
        <w:rPr>
          <w:rtl/>
        </w:rPr>
      </w:pPr>
    </w:p>
    <w:p w14:paraId="42EF0253" w14:textId="77777777" w:rsidR="00000000" w:rsidRDefault="00737B0C">
      <w:pPr>
        <w:pStyle w:val="a"/>
        <w:ind w:firstLine="720"/>
        <w:rPr>
          <w:rtl/>
        </w:rPr>
      </w:pPr>
      <w:r>
        <w:rPr>
          <w:rFonts w:hint="cs"/>
          <w:rtl/>
        </w:rPr>
        <w:t xml:space="preserve">2. </w:t>
      </w:r>
      <w:r>
        <w:rPr>
          <w:rtl/>
        </w:rPr>
        <w:t>כמה דירות ציבוריות חדשות נבנו מהכסף שהתקבל מהמכירה?</w:t>
      </w:r>
    </w:p>
    <w:p w14:paraId="6639002B" w14:textId="77777777" w:rsidR="00000000" w:rsidRDefault="00737B0C">
      <w:pPr>
        <w:pStyle w:val="a"/>
        <w:ind w:firstLine="720"/>
        <w:rPr>
          <w:rtl/>
        </w:rPr>
      </w:pPr>
    </w:p>
    <w:p w14:paraId="33C85F8B" w14:textId="77777777" w:rsidR="00000000" w:rsidRDefault="00737B0C">
      <w:pPr>
        <w:pStyle w:val="a"/>
        <w:ind w:firstLine="720"/>
        <w:rPr>
          <w:rtl/>
        </w:rPr>
      </w:pPr>
      <w:r>
        <w:rPr>
          <w:rFonts w:hint="cs"/>
          <w:rtl/>
        </w:rPr>
        <w:t xml:space="preserve">3. </w:t>
      </w:r>
      <w:r>
        <w:rPr>
          <w:rtl/>
        </w:rPr>
        <w:t>מה קרה עם שאר כספי המכירה?</w:t>
      </w:r>
    </w:p>
    <w:p w14:paraId="29061CE2" w14:textId="77777777" w:rsidR="00000000" w:rsidRDefault="00737B0C">
      <w:pPr>
        <w:pStyle w:val="a"/>
        <w:ind w:firstLine="720"/>
        <w:rPr>
          <w:rtl/>
        </w:rPr>
      </w:pPr>
    </w:p>
    <w:p w14:paraId="6A8EC538" w14:textId="77777777" w:rsidR="00000000" w:rsidRDefault="00737B0C">
      <w:pPr>
        <w:pStyle w:val="a"/>
        <w:ind w:firstLine="720"/>
        <w:rPr>
          <w:rtl/>
        </w:rPr>
      </w:pPr>
      <w:r>
        <w:rPr>
          <w:rFonts w:hint="cs"/>
          <w:rtl/>
        </w:rPr>
        <w:t>4. כ</w:t>
      </w:r>
      <w:r>
        <w:rPr>
          <w:rtl/>
        </w:rPr>
        <w:t>מה זכאים ממתינים כיום לדיור ציבורי?</w:t>
      </w:r>
    </w:p>
    <w:p w14:paraId="0230DB40" w14:textId="77777777" w:rsidR="00000000" w:rsidRDefault="00737B0C">
      <w:pPr>
        <w:pStyle w:val="a"/>
        <w:ind w:firstLine="720"/>
        <w:rPr>
          <w:rtl/>
        </w:rPr>
      </w:pPr>
    </w:p>
    <w:p w14:paraId="2757DAED" w14:textId="77777777" w:rsidR="00000000" w:rsidRDefault="00737B0C">
      <w:pPr>
        <w:pStyle w:val="a"/>
        <w:ind w:firstLine="0"/>
        <w:rPr>
          <w:rFonts w:hint="cs"/>
          <w:rtl/>
        </w:rPr>
      </w:pPr>
      <w:r>
        <w:rPr>
          <w:rFonts w:hint="cs"/>
          <w:b/>
          <w:bCs/>
          <w:u w:val="single"/>
          <w:rtl/>
        </w:rPr>
        <w:t>תשובת שר הבינוי והשיכון אפי איתם:</w:t>
      </w:r>
    </w:p>
    <w:p w14:paraId="7076842C" w14:textId="77777777" w:rsidR="00000000" w:rsidRDefault="00737B0C">
      <w:pPr>
        <w:pStyle w:val="a"/>
        <w:ind w:firstLine="0"/>
        <w:rPr>
          <w:rFonts w:hint="cs"/>
          <w:rtl/>
        </w:rPr>
      </w:pPr>
      <w:r>
        <w:rPr>
          <w:rFonts w:hint="cs"/>
          <w:rtl/>
        </w:rPr>
        <w:t xml:space="preserve">(לא </w:t>
      </w:r>
      <w:r>
        <w:rPr>
          <w:rFonts w:hint="cs"/>
          <w:rtl/>
        </w:rPr>
        <w:t>נקראה, נמסרה לפרוטוקול)</w:t>
      </w:r>
    </w:p>
    <w:p w14:paraId="0DB9872B" w14:textId="77777777" w:rsidR="00000000" w:rsidRDefault="00737B0C">
      <w:pPr>
        <w:pStyle w:val="a"/>
        <w:ind w:firstLine="0"/>
        <w:rPr>
          <w:rFonts w:hint="cs"/>
          <w:rtl/>
        </w:rPr>
      </w:pPr>
    </w:p>
    <w:p w14:paraId="218347C7" w14:textId="77777777" w:rsidR="00000000" w:rsidRDefault="00737B0C">
      <w:pPr>
        <w:pStyle w:val="a"/>
        <w:ind w:firstLine="0"/>
        <w:rPr>
          <w:rFonts w:hint="cs"/>
          <w:rtl/>
        </w:rPr>
      </w:pPr>
      <w:r>
        <w:rPr>
          <w:rFonts w:hint="cs"/>
          <w:rtl/>
        </w:rPr>
        <w:tab/>
        <w:t>1. נכון לתחילת מאי, נמכרו כ-17,600 דירות במבצעי המכר בדיור הציבורי.</w:t>
      </w:r>
    </w:p>
    <w:p w14:paraId="446557E3" w14:textId="77777777" w:rsidR="00000000" w:rsidRDefault="00737B0C">
      <w:pPr>
        <w:pStyle w:val="a"/>
        <w:ind w:firstLine="0"/>
        <w:rPr>
          <w:rFonts w:hint="cs"/>
          <w:rtl/>
        </w:rPr>
      </w:pPr>
    </w:p>
    <w:p w14:paraId="7EE97AF3" w14:textId="77777777" w:rsidR="00000000" w:rsidRDefault="00737B0C">
      <w:pPr>
        <w:pStyle w:val="a"/>
        <w:ind w:firstLine="0"/>
        <w:rPr>
          <w:rFonts w:hint="cs"/>
          <w:rtl/>
        </w:rPr>
      </w:pPr>
      <w:r>
        <w:rPr>
          <w:rFonts w:hint="cs"/>
          <w:rtl/>
        </w:rPr>
        <w:tab/>
        <w:t>2. התקבולים ממכירת הדירות שימשו מקור לרכישת דירות נ"ר  - נכסי רכישה - ולהשמשת דירות בדיור הציבורי שעלות שיפוצן היתה גבוהה במיוחד.</w:t>
      </w:r>
    </w:p>
    <w:p w14:paraId="5E1EB429" w14:textId="77777777" w:rsidR="00000000" w:rsidRDefault="00737B0C">
      <w:pPr>
        <w:pStyle w:val="a"/>
        <w:ind w:firstLine="0"/>
        <w:rPr>
          <w:rtl/>
        </w:rPr>
      </w:pPr>
    </w:p>
    <w:p w14:paraId="5AF27AB6" w14:textId="77777777" w:rsidR="00000000" w:rsidRDefault="00737B0C">
      <w:pPr>
        <w:pStyle w:val="a"/>
        <w:ind w:firstLine="0"/>
        <w:rPr>
          <w:rFonts w:hint="cs"/>
          <w:rtl/>
        </w:rPr>
      </w:pPr>
      <w:r>
        <w:rPr>
          <w:rFonts w:hint="cs"/>
          <w:rtl/>
        </w:rPr>
        <w:tab/>
        <w:t>3. קרן הדיור הציבורי נמצאת כ</w:t>
      </w:r>
      <w:r>
        <w:rPr>
          <w:rFonts w:hint="cs"/>
          <w:rtl/>
        </w:rPr>
        <w:t>יום בעודף של כ-300 מיליון שקל, רובו מכספים שהועברו לאחרונה על-ידי חברת "עמידר". כספים אלה מנוהלים כסעיף נפרד בתקציב המשרד ומיועדים אך ורק להגדלת פתרונות בדיור הציבורי. מהסכום הזה כ-108 מיליון ש"ח מיועדים לשיפוצים "עמוקים" בדיור הציבורי ועוד כ-200 מיליון ש"</w:t>
      </w:r>
      <w:r>
        <w:rPr>
          <w:rFonts w:hint="cs"/>
          <w:rtl/>
        </w:rPr>
        <w:t>ח נמצאים בעודפים. המשרד נמצא בדיונים עם המשרד האוצר באשר לשימוש בכספי הקרן להגדלת פתרונות הדיור.</w:t>
      </w:r>
    </w:p>
    <w:p w14:paraId="235A6E96" w14:textId="77777777" w:rsidR="00000000" w:rsidRDefault="00737B0C">
      <w:pPr>
        <w:pStyle w:val="a"/>
        <w:ind w:firstLine="0"/>
        <w:rPr>
          <w:rFonts w:hint="cs"/>
          <w:rtl/>
        </w:rPr>
      </w:pPr>
    </w:p>
    <w:p w14:paraId="5F513B7E" w14:textId="77777777" w:rsidR="00000000" w:rsidRDefault="00737B0C">
      <w:pPr>
        <w:pStyle w:val="a"/>
        <w:ind w:firstLine="0"/>
        <w:rPr>
          <w:rFonts w:hint="cs"/>
          <w:rtl/>
        </w:rPr>
      </w:pPr>
      <w:r>
        <w:rPr>
          <w:rFonts w:hint="cs"/>
          <w:rtl/>
        </w:rPr>
        <w:tab/>
        <w:t xml:space="preserve">4. כיום ממתינים לדיור הציבורי כ-2,300 משקי בית, מהם כ-1,400 חסרי דירה ו-850 דיירי הדיור הציבורי הזכאים להחלפת דירה. </w:t>
      </w:r>
    </w:p>
    <w:p w14:paraId="4A644A28" w14:textId="77777777" w:rsidR="00000000" w:rsidRDefault="00737B0C">
      <w:pPr>
        <w:pStyle w:val="a"/>
        <w:ind w:firstLine="0"/>
        <w:rPr>
          <w:rFonts w:hint="cs"/>
          <w:rtl/>
        </w:rPr>
      </w:pPr>
    </w:p>
    <w:p w14:paraId="047DC444" w14:textId="77777777" w:rsidR="00000000" w:rsidRDefault="00737B0C">
      <w:pPr>
        <w:pStyle w:val="Query"/>
        <w:jc w:val="center"/>
        <w:rPr>
          <w:rtl/>
        </w:rPr>
      </w:pPr>
      <w:bookmarkStart w:id="1157" w:name="CQ13121FI0013121T31_07_2003_00_54_57"/>
      <w:bookmarkStart w:id="1158" w:name="_Toc47678286"/>
      <w:bookmarkStart w:id="1159" w:name="_Toc47682177"/>
      <w:bookmarkStart w:id="1160" w:name="_Toc47868575"/>
      <w:bookmarkStart w:id="1161" w:name="_Toc47869631"/>
      <w:bookmarkStart w:id="1162" w:name="_Toc47869841"/>
      <w:bookmarkStart w:id="1163" w:name="_Toc47869985"/>
      <w:bookmarkStart w:id="1164" w:name="_Toc49055844"/>
      <w:bookmarkEnd w:id="1157"/>
      <w:r>
        <w:rPr>
          <w:rtl/>
        </w:rPr>
        <w:t>298. שיפוץ דירות בדיור הציבורי</w:t>
      </w:r>
      <w:bookmarkEnd w:id="1158"/>
      <w:bookmarkEnd w:id="1159"/>
      <w:bookmarkEnd w:id="1160"/>
      <w:bookmarkEnd w:id="1161"/>
      <w:bookmarkEnd w:id="1162"/>
      <w:bookmarkEnd w:id="1163"/>
      <w:bookmarkEnd w:id="1164"/>
    </w:p>
    <w:p w14:paraId="67DF0F1C" w14:textId="77777777" w:rsidR="00000000" w:rsidRDefault="00737B0C">
      <w:pPr>
        <w:pStyle w:val="a"/>
        <w:rPr>
          <w:rFonts w:hint="cs"/>
          <w:rtl/>
        </w:rPr>
      </w:pPr>
    </w:p>
    <w:p w14:paraId="73539E07" w14:textId="77777777" w:rsidR="00000000" w:rsidRDefault="00737B0C">
      <w:pPr>
        <w:pStyle w:val="a"/>
        <w:ind w:firstLine="0"/>
        <w:rPr>
          <w:bCs/>
          <w:u w:val="single"/>
        </w:rPr>
      </w:pPr>
      <w:bookmarkStart w:id="1165" w:name="ESQ13121"/>
      <w:bookmarkEnd w:id="1165"/>
      <w:r>
        <w:rPr>
          <w:bCs/>
          <w:u w:val="single"/>
          <w:rtl/>
        </w:rPr>
        <w:t>חבר</w:t>
      </w:r>
      <w:r>
        <w:rPr>
          <w:rFonts w:hint="cs"/>
          <w:bCs/>
          <w:u w:val="single"/>
          <w:rtl/>
        </w:rPr>
        <w:t xml:space="preserve"> הכנ</w:t>
      </w:r>
      <w:r>
        <w:rPr>
          <w:rFonts w:hint="cs"/>
          <w:bCs/>
          <w:u w:val="single"/>
          <w:rtl/>
        </w:rPr>
        <w:t xml:space="preserve">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69E27238" w14:textId="77777777" w:rsidR="00000000" w:rsidRDefault="00737B0C">
      <w:pPr>
        <w:pStyle w:val="a"/>
        <w:ind w:firstLine="720"/>
      </w:pPr>
      <w:r>
        <w:rPr>
          <w:rtl/>
        </w:rPr>
        <w:t>ביום ב' בתמוז התשס"ג (2 ביולי 2003):</w:t>
      </w:r>
    </w:p>
    <w:p w14:paraId="2F44BBF7" w14:textId="77777777" w:rsidR="00000000" w:rsidRDefault="00737B0C">
      <w:pPr>
        <w:pStyle w:val="a"/>
        <w:rPr>
          <w:rFonts w:hint="cs"/>
        </w:rPr>
      </w:pPr>
    </w:p>
    <w:p w14:paraId="7AEBC29A" w14:textId="77777777" w:rsidR="00000000" w:rsidRDefault="00737B0C">
      <w:pPr>
        <w:pStyle w:val="a"/>
        <w:ind w:firstLine="720"/>
      </w:pPr>
      <w:r>
        <w:rPr>
          <w:rFonts w:hint="cs"/>
          <w:rtl/>
        </w:rPr>
        <w:t>ב</w:t>
      </w:r>
      <w:r>
        <w:rPr>
          <w:rtl/>
        </w:rPr>
        <w:t xml:space="preserve">"הארץ" </w:t>
      </w:r>
      <w:r>
        <w:rPr>
          <w:rFonts w:hint="cs"/>
          <w:rtl/>
        </w:rPr>
        <w:t>מיום י"ז בסיוון תשס"ג, 17 ביוני 2003, פורסם</w:t>
      </w:r>
      <w:r>
        <w:rPr>
          <w:rtl/>
        </w:rPr>
        <w:t xml:space="preserve"> כי </w:t>
      </w:r>
      <w:r>
        <w:rPr>
          <w:rFonts w:hint="cs"/>
          <w:rtl/>
        </w:rPr>
        <w:t xml:space="preserve">החברות </w:t>
      </w:r>
      <w:r>
        <w:rPr>
          <w:rtl/>
        </w:rPr>
        <w:t xml:space="preserve">"עמידר" ו"פרזות" </w:t>
      </w:r>
      <w:r>
        <w:rPr>
          <w:rFonts w:hint="cs"/>
          <w:rtl/>
        </w:rPr>
        <w:t>אינן משפצות</w:t>
      </w:r>
      <w:r>
        <w:rPr>
          <w:rtl/>
        </w:rPr>
        <w:t xml:space="preserve"> דירות של דרי הדיור הציבורי, חרף התחייבותן </w:t>
      </w:r>
      <w:r>
        <w:rPr>
          <w:rFonts w:hint="cs"/>
          <w:rtl/>
        </w:rPr>
        <w:t>לעשות זאת</w:t>
      </w:r>
      <w:r>
        <w:rPr>
          <w:rtl/>
        </w:rPr>
        <w:t>.</w:t>
      </w:r>
    </w:p>
    <w:p w14:paraId="41957FE9" w14:textId="77777777" w:rsidR="00000000" w:rsidRDefault="00737B0C">
      <w:pPr>
        <w:pStyle w:val="a"/>
        <w:ind w:firstLine="720"/>
      </w:pPr>
    </w:p>
    <w:p w14:paraId="1F58F220" w14:textId="77777777" w:rsidR="00000000" w:rsidRDefault="00737B0C">
      <w:pPr>
        <w:pStyle w:val="a"/>
        <w:ind w:firstLine="720"/>
      </w:pPr>
      <w:r>
        <w:rPr>
          <w:rFonts w:hint="cs"/>
          <w:rtl/>
        </w:rPr>
        <w:t>רצוני לשאול</w:t>
      </w:r>
      <w:r>
        <w:rPr>
          <w:rtl/>
        </w:rPr>
        <w:t>:</w:t>
      </w:r>
    </w:p>
    <w:p w14:paraId="324D7F5B" w14:textId="77777777" w:rsidR="00000000" w:rsidRDefault="00737B0C">
      <w:pPr>
        <w:pStyle w:val="a"/>
        <w:ind w:firstLine="720"/>
        <w:rPr>
          <w:rFonts w:hint="cs"/>
          <w:rtl/>
        </w:rPr>
      </w:pPr>
    </w:p>
    <w:p w14:paraId="621B95B5" w14:textId="77777777" w:rsidR="00000000" w:rsidRDefault="00737B0C">
      <w:pPr>
        <w:pStyle w:val="a"/>
        <w:ind w:firstLine="720"/>
        <w:rPr>
          <w:rFonts w:hint="cs"/>
          <w:rtl/>
        </w:rPr>
      </w:pPr>
      <w:r>
        <w:rPr>
          <w:rFonts w:hint="cs"/>
          <w:rtl/>
        </w:rPr>
        <w:t>1. האם הידיעה נכונה?</w:t>
      </w:r>
      <w:r>
        <w:rPr>
          <w:rFonts w:hint="cs"/>
          <w:rtl/>
        </w:rPr>
        <w:t xml:space="preserve"> </w:t>
      </w:r>
    </w:p>
    <w:p w14:paraId="574B1DD0" w14:textId="77777777" w:rsidR="00000000" w:rsidRDefault="00737B0C">
      <w:pPr>
        <w:pStyle w:val="a"/>
        <w:ind w:firstLine="720"/>
        <w:rPr>
          <w:rFonts w:hint="cs"/>
        </w:rPr>
      </w:pPr>
    </w:p>
    <w:p w14:paraId="77C3A554" w14:textId="77777777" w:rsidR="00000000" w:rsidRDefault="00737B0C">
      <w:pPr>
        <w:pStyle w:val="a"/>
        <w:ind w:firstLine="720"/>
        <w:rPr>
          <w:rtl/>
        </w:rPr>
      </w:pPr>
      <w:r>
        <w:rPr>
          <w:rFonts w:hint="cs"/>
          <w:rtl/>
        </w:rPr>
        <w:t xml:space="preserve">2. אם כן </w:t>
      </w:r>
      <w:r>
        <w:rPr>
          <w:rtl/>
        </w:rPr>
        <w:t>–</w:t>
      </w:r>
      <w:r>
        <w:rPr>
          <w:rFonts w:hint="cs"/>
          <w:rtl/>
        </w:rPr>
        <w:t xml:space="preserve"> </w:t>
      </w:r>
      <w:r>
        <w:rPr>
          <w:rtl/>
        </w:rPr>
        <w:t>מה</w:t>
      </w:r>
      <w:r>
        <w:rPr>
          <w:rFonts w:hint="cs"/>
          <w:rtl/>
        </w:rPr>
        <w:t xml:space="preserve"> הן</w:t>
      </w:r>
      <w:r>
        <w:rPr>
          <w:rtl/>
        </w:rPr>
        <w:t xml:space="preserve"> חובות </w:t>
      </w:r>
      <w:r>
        <w:rPr>
          <w:rFonts w:hint="cs"/>
          <w:rtl/>
        </w:rPr>
        <w:t>"</w:t>
      </w:r>
      <w:r>
        <w:rPr>
          <w:rtl/>
        </w:rPr>
        <w:t>עמידר</w:t>
      </w:r>
      <w:r>
        <w:rPr>
          <w:rFonts w:hint="cs"/>
          <w:rtl/>
        </w:rPr>
        <w:t>"</w:t>
      </w:r>
      <w:r>
        <w:rPr>
          <w:rtl/>
        </w:rPr>
        <w:t xml:space="preserve"> ו</w:t>
      </w:r>
      <w:r>
        <w:rPr>
          <w:rFonts w:hint="cs"/>
          <w:rtl/>
        </w:rPr>
        <w:t>"</w:t>
      </w:r>
      <w:r>
        <w:rPr>
          <w:rtl/>
        </w:rPr>
        <w:t>פרזות</w:t>
      </w:r>
      <w:r>
        <w:rPr>
          <w:rFonts w:hint="cs"/>
          <w:rtl/>
        </w:rPr>
        <w:t>"</w:t>
      </w:r>
      <w:r>
        <w:rPr>
          <w:rtl/>
        </w:rPr>
        <w:t xml:space="preserve"> </w:t>
      </w:r>
      <w:r>
        <w:rPr>
          <w:rFonts w:hint="cs"/>
          <w:rtl/>
        </w:rPr>
        <w:t>בגין</w:t>
      </w:r>
      <w:r>
        <w:rPr>
          <w:rtl/>
        </w:rPr>
        <w:t xml:space="preserve"> שיפוץ דירות?</w:t>
      </w:r>
    </w:p>
    <w:p w14:paraId="27AA6F85" w14:textId="77777777" w:rsidR="00000000" w:rsidRDefault="00737B0C">
      <w:pPr>
        <w:pStyle w:val="a"/>
        <w:ind w:firstLine="720"/>
        <w:rPr>
          <w:rtl/>
        </w:rPr>
      </w:pPr>
    </w:p>
    <w:p w14:paraId="5084F94A" w14:textId="77777777" w:rsidR="00000000" w:rsidRDefault="00737B0C">
      <w:pPr>
        <w:pStyle w:val="a"/>
        <w:ind w:firstLine="720"/>
        <w:rPr>
          <w:rtl/>
        </w:rPr>
      </w:pPr>
      <w:r>
        <w:rPr>
          <w:rFonts w:hint="cs"/>
          <w:rtl/>
        </w:rPr>
        <w:t>3. מה ייעשה בנדון</w:t>
      </w:r>
      <w:r>
        <w:rPr>
          <w:rtl/>
        </w:rPr>
        <w:t>?</w:t>
      </w:r>
    </w:p>
    <w:p w14:paraId="185C59A9" w14:textId="77777777" w:rsidR="00000000" w:rsidRDefault="00737B0C">
      <w:pPr>
        <w:pStyle w:val="a"/>
        <w:ind w:firstLine="720"/>
        <w:rPr>
          <w:rtl/>
        </w:rPr>
      </w:pPr>
    </w:p>
    <w:p w14:paraId="29E870B4" w14:textId="77777777" w:rsidR="00000000" w:rsidRDefault="00737B0C">
      <w:pPr>
        <w:pStyle w:val="Speaker"/>
        <w:rPr>
          <w:rtl/>
        </w:rPr>
      </w:pPr>
      <w:bookmarkStart w:id="1166" w:name="FS000000763T31_07_2003_00_55_18"/>
      <w:bookmarkStart w:id="1167" w:name="_Toc47678287"/>
      <w:bookmarkStart w:id="1168" w:name="_Toc49055845"/>
      <w:bookmarkEnd w:id="1166"/>
      <w:r>
        <w:rPr>
          <w:rFonts w:hint="eastAsia"/>
          <w:rtl/>
        </w:rPr>
        <w:t>שר</w:t>
      </w:r>
      <w:r>
        <w:rPr>
          <w:rtl/>
        </w:rPr>
        <w:t xml:space="preserve"> הבינוי והשיכון אפי איתם:</w:t>
      </w:r>
      <w:bookmarkEnd w:id="1167"/>
      <w:bookmarkEnd w:id="1168"/>
    </w:p>
    <w:p w14:paraId="553867BB" w14:textId="77777777" w:rsidR="00000000" w:rsidRDefault="00737B0C">
      <w:pPr>
        <w:pStyle w:val="a"/>
        <w:rPr>
          <w:rFonts w:hint="cs"/>
          <w:rtl/>
        </w:rPr>
      </w:pPr>
    </w:p>
    <w:p w14:paraId="6FF04F91" w14:textId="77777777" w:rsidR="00000000" w:rsidRDefault="00737B0C">
      <w:pPr>
        <w:pStyle w:val="a"/>
        <w:rPr>
          <w:rFonts w:hint="cs"/>
          <w:rtl/>
        </w:rPr>
      </w:pPr>
      <w:r>
        <w:rPr>
          <w:rFonts w:hint="cs"/>
          <w:rtl/>
        </w:rPr>
        <w:t>אדוני היושב-ראש, חברי הכנסת, לגבי שאלתו של חבר הכנסת דוד אזולאי שעסקה בסוגיית פרסומים כאילו החברות "עמידר" ו"פרזות" אינן עומדות בהתחייבויותיהן לש</w:t>
      </w:r>
      <w:r>
        <w:rPr>
          <w:rFonts w:hint="cs"/>
          <w:rtl/>
        </w:rPr>
        <w:t>יפוץ דירות בדיור הציבורי, להלן תשובתנו:</w:t>
      </w:r>
    </w:p>
    <w:p w14:paraId="71295752" w14:textId="77777777" w:rsidR="00000000" w:rsidRDefault="00737B0C">
      <w:pPr>
        <w:pStyle w:val="a"/>
        <w:rPr>
          <w:rFonts w:hint="cs"/>
          <w:rtl/>
        </w:rPr>
      </w:pPr>
    </w:p>
    <w:p w14:paraId="5A07E97C" w14:textId="77777777" w:rsidR="00000000" w:rsidRDefault="00737B0C">
      <w:pPr>
        <w:pStyle w:val="a"/>
        <w:rPr>
          <w:rFonts w:hint="cs"/>
          <w:rtl/>
        </w:rPr>
      </w:pPr>
      <w:r>
        <w:rPr>
          <w:rFonts w:hint="cs"/>
          <w:rtl/>
        </w:rPr>
        <w:t>1. חברת "עמידר" וחברת "פרזות" משפצות דירות של השיכון הציבורי בהתאם לחוק זכויות הדייר בדיור הציבורי.</w:t>
      </w:r>
    </w:p>
    <w:p w14:paraId="7C952E42" w14:textId="77777777" w:rsidR="00000000" w:rsidRDefault="00737B0C">
      <w:pPr>
        <w:pStyle w:val="a"/>
        <w:rPr>
          <w:rFonts w:hint="cs"/>
          <w:rtl/>
        </w:rPr>
      </w:pPr>
      <w:r>
        <w:rPr>
          <w:rFonts w:hint="cs"/>
          <w:rtl/>
        </w:rPr>
        <w:t xml:space="preserve"> </w:t>
      </w:r>
    </w:p>
    <w:p w14:paraId="021C8F9E" w14:textId="77777777" w:rsidR="00000000" w:rsidRDefault="00737B0C">
      <w:pPr>
        <w:pStyle w:val="a"/>
        <w:rPr>
          <w:rFonts w:hint="cs"/>
          <w:rtl/>
        </w:rPr>
      </w:pPr>
      <w:r>
        <w:rPr>
          <w:rFonts w:hint="cs"/>
          <w:rtl/>
        </w:rPr>
        <w:t xml:space="preserve">2. חוק זה מגדיר סל של פרויקטים ונושאים שיש לתקנם, הן כאשר מדובר באכלוס חדש והן כאשר נדרשים תיקונים/שיפוצים במהלך </w:t>
      </w:r>
      <w:r>
        <w:rPr>
          <w:rFonts w:hint="cs"/>
          <w:rtl/>
        </w:rPr>
        <w:t>תקופת השכירות.</w:t>
      </w:r>
    </w:p>
    <w:p w14:paraId="1CBE5AC5" w14:textId="77777777" w:rsidR="00000000" w:rsidRDefault="00737B0C">
      <w:pPr>
        <w:pStyle w:val="a"/>
        <w:rPr>
          <w:rFonts w:hint="cs"/>
          <w:rtl/>
        </w:rPr>
      </w:pPr>
      <w:r>
        <w:rPr>
          <w:rFonts w:hint="cs"/>
          <w:rtl/>
        </w:rPr>
        <w:t xml:space="preserve"> </w:t>
      </w:r>
    </w:p>
    <w:p w14:paraId="4DACFE27" w14:textId="77777777" w:rsidR="00000000" w:rsidRDefault="00737B0C">
      <w:pPr>
        <w:pStyle w:val="a"/>
        <w:rPr>
          <w:rFonts w:hint="cs"/>
          <w:rtl/>
        </w:rPr>
      </w:pPr>
      <w:r>
        <w:rPr>
          <w:rFonts w:hint="cs"/>
          <w:rtl/>
        </w:rPr>
        <w:t>3. לא קיימת כל בעיה במימון השיפוצים הללו על-ידי החברות המאכלסות, ולכן הפרסום, כפי שהוצג בשאילתא, כנראה איננו נכון.</w:t>
      </w:r>
    </w:p>
    <w:p w14:paraId="009EECB2" w14:textId="77777777" w:rsidR="00000000" w:rsidRDefault="00737B0C">
      <w:pPr>
        <w:pStyle w:val="a"/>
        <w:rPr>
          <w:rFonts w:hint="cs"/>
          <w:rtl/>
        </w:rPr>
      </w:pPr>
      <w:r>
        <w:rPr>
          <w:rFonts w:hint="cs"/>
          <w:rtl/>
        </w:rPr>
        <w:t xml:space="preserve"> </w:t>
      </w:r>
    </w:p>
    <w:p w14:paraId="6BEB29ED" w14:textId="77777777" w:rsidR="00000000" w:rsidRDefault="00737B0C">
      <w:pPr>
        <w:pStyle w:val="ad"/>
        <w:rPr>
          <w:rtl/>
        </w:rPr>
      </w:pPr>
      <w:r>
        <w:rPr>
          <w:rtl/>
        </w:rPr>
        <w:t>היו"ר מוחמד ברכה:</w:t>
      </w:r>
    </w:p>
    <w:p w14:paraId="37B44AF5" w14:textId="77777777" w:rsidR="00000000" w:rsidRDefault="00737B0C">
      <w:pPr>
        <w:pStyle w:val="a"/>
        <w:rPr>
          <w:rtl/>
        </w:rPr>
      </w:pPr>
    </w:p>
    <w:p w14:paraId="1AAC6090" w14:textId="77777777" w:rsidR="00000000" w:rsidRDefault="00737B0C">
      <w:pPr>
        <w:pStyle w:val="a"/>
        <w:rPr>
          <w:rFonts w:hint="cs"/>
          <w:rtl/>
        </w:rPr>
      </w:pPr>
      <w:r>
        <w:rPr>
          <w:rFonts w:hint="cs"/>
          <w:rtl/>
        </w:rPr>
        <w:t xml:space="preserve">שאלה נוספת לחבר הכנסת אזולאי, בבקשה. </w:t>
      </w:r>
    </w:p>
    <w:p w14:paraId="620139B2" w14:textId="77777777" w:rsidR="00000000" w:rsidRDefault="00737B0C">
      <w:pPr>
        <w:pStyle w:val="a"/>
        <w:rPr>
          <w:rFonts w:hint="cs"/>
          <w:rtl/>
        </w:rPr>
      </w:pPr>
    </w:p>
    <w:p w14:paraId="640F4325" w14:textId="77777777" w:rsidR="00000000" w:rsidRDefault="00737B0C">
      <w:pPr>
        <w:pStyle w:val="ac"/>
        <w:rPr>
          <w:rtl/>
        </w:rPr>
      </w:pPr>
      <w:r>
        <w:rPr>
          <w:rFonts w:hint="eastAsia"/>
          <w:rtl/>
        </w:rPr>
        <w:t>דוד</w:t>
      </w:r>
      <w:r>
        <w:rPr>
          <w:rtl/>
        </w:rPr>
        <w:t xml:space="preserve"> אזולאי (ש"ס):</w:t>
      </w:r>
    </w:p>
    <w:p w14:paraId="388FC858" w14:textId="77777777" w:rsidR="00000000" w:rsidRDefault="00737B0C">
      <w:pPr>
        <w:pStyle w:val="a"/>
        <w:rPr>
          <w:rFonts w:hint="cs"/>
          <w:rtl/>
        </w:rPr>
      </w:pPr>
    </w:p>
    <w:p w14:paraId="7F05B301" w14:textId="77777777" w:rsidR="00000000" w:rsidRDefault="00737B0C">
      <w:pPr>
        <w:pStyle w:val="a"/>
        <w:rPr>
          <w:rFonts w:hint="cs"/>
          <w:rtl/>
        </w:rPr>
      </w:pPr>
      <w:bookmarkStart w:id="1169" w:name="FS000000483T31_07_2003_00_58_11"/>
      <w:bookmarkEnd w:id="1169"/>
      <w:r>
        <w:rPr>
          <w:rFonts w:hint="cs"/>
          <w:rtl/>
        </w:rPr>
        <w:t xml:space="preserve">אדוני היושב-ראש, כבוד השר, אני מנצל את זכותי </w:t>
      </w:r>
      <w:r>
        <w:rPr>
          <w:rFonts w:hint="cs"/>
          <w:rtl/>
        </w:rPr>
        <w:t>לשאלה נוספת ואני שואל אילו אמצעים ינקוט משרדך נגד אותן חברות שבכל זאת לא ממלאות את חובתן. אף שאדוני אומר שהפרסום אינו נכון, אני מציע לך לרדת לשטח ולשמוע את העובדות מהשטח. עבדך הנאמן גר בעיירת פיתוח, עכו, ואני יודע ש"עמידר" לא נותנת את השירות המחויב על-פי ה</w:t>
      </w:r>
      <w:r>
        <w:rPr>
          <w:rFonts w:hint="cs"/>
          <w:rtl/>
        </w:rPr>
        <w:t xml:space="preserve">חוק. </w:t>
      </w:r>
    </w:p>
    <w:p w14:paraId="18B121CE" w14:textId="77777777" w:rsidR="00000000" w:rsidRDefault="00737B0C">
      <w:pPr>
        <w:pStyle w:val="a"/>
        <w:rPr>
          <w:rFonts w:hint="cs"/>
          <w:rtl/>
        </w:rPr>
      </w:pPr>
    </w:p>
    <w:p w14:paraId="5E6A99CD" w14:textId="77777777" w:rsidR="00000000" w:rsidRDefault="00737B0C">
      <w:pPr>
        <w:pStyle w:val="SpeakerCon"/>
        <w:rPr>
          <w:rtl/>
        </w:rPr>
      </w:pPr>
      <w:r>
        <w:rPr>
          <w:rFonts w:hint="eastAsia"/>
          <w:rtl/>
        </w:rPr>
        <w:t>שר</w:t>
      </w:r>
      <w:r>
        <w:rPr>
          <w:rtl/>
        </w:rPr>
        <w:t xml:space="preserve"> הבינוי והשיכון אפי איתם:</w:t>
      </w:r>
    </w:p>
    <w:p w14:paraId="3A9B2FA1" w14:textId="77777777" w:rsidR="00000000" w:rsidRDefault="00737B0C">
      <w:pPr>
        <w:pStyle w:val="a"/>
        <w:rPr>
          <w:rFonts w:hint="cs"/>
          <w:rtl/>
        </w:rPr>
      </w:pPr>
    </w:p>
    <w:p w14:paraId="6E7F0B60" w14:textId="77777777" w:rsidR="00000000" w:rsidRDefault="00737B0C">
      <w:pPr>
        <w:pStyle w:val="a"/>
        <w:rPr>
          <w:rFonts w:hint="cs"/>
          <w:rtl/>
        </w:rPr>
      </w:pPr>
      <w:bookmarkStart w:id="1170" w:name="FS000000763T31_07_2003_00_59_18"/>
      <w:bookmarkEnd w:id="1170"/>
      <w:r>
        <w:rPr>
          <w:rFonts w:hint="cs"/>
          <w:rtl/>
        </w:rPr>
        <w:t>כאמור, גם החברות המשכנות הציבוריות כפופות לחוק במדינת ישראל. אם אכן יובא לידיעתנו שהחברות הללו אינן עומדות בהתחייבויותיהן - חשוב לומר שהסל מוגבל, לא כל דבר שהדיירים רוצים הוא אכן בר-שיפוץ במסגרת ההתחייבות הזאת - ננקוט את</w:t>
      </w:r>
      <w:r>
        <w:rPr>
          <w:rFonts w:hint="cs"/>
          <w:rtl/>
        </w:rPr>
        <w:t xml:space="preserve"> הצעדים המשפטיים הנדרשים, כמובן לאחר קריאת הגורמים המתאימים בחברה לסדר. תודה רבה. </w:t>
      </w:r>
    </w:p>
    <w:p w14:paraId="1AE4648D" w14:textId="77777777" w:rsidR="00000000" w:rsidRDefault="00737B0C">
      <w:pPr>
        <w:pStyle w:val="a"/>
        <w:rPr>
          <w:rFonts w:hint="cs"/>
          <w:rtl/>
        </w:rPr>
      </w:pPr>
    </w:p>
    <w:p w14:paraId="46F246AB" w14:textId="77777777" w:rsidR="00000000" w:rsidRDefault="00737B0C">
      <w:pPr>
        <w:pStyle w:val="Query"/>
        <w:jc w:val="center"/>
        <w:rPr>
          <w:rtl/>
        </w:rPr>
      </w:pPr>
      <w:bookmarkStart w:id="1171" w:name="CQ13462FI0013462T31_07_2003_01_00_54"/>
      <w:bookmarkStart w:id="1172" w:name="_Toc47678288"/>
      <w:bookmarkStart w:id="1173" w:name="_Toc47682178"/>
      <w:bookmarkStart w:id="1174" w:name="_Toc47868576"/>
      <w:bookmarkStart w:id="1175" w:name="_Toc47869632"/>
      <w:bookmarkStart w:id="1176" w:name="_Toc47869842"/>
      <w:bookmarkStart w:id="1177" w:name="_Toc47869986"/>
      <w:bookmarkStart w:id="1178" w:name="_Toc49055846"/>
      <w:bookmarkEnd w:id="1171"/>
      <w:r>
        <w:rPr>
          <w:rtl/>
        </w:rPr>
        <w:t>326. מציאת פתרון דיור לאזרח מובטל</w:t>
      </w:r>
      <w:bookmarkEnd w:id="1172"/>
      <w:bookmarkEnd w:id="1173"/>
      <w:bookmarkEnd w:id="1174"/>
      <w:bookmarkEnd w:id="1175"/>
      <w:bookmarkEnd w:id="1176"/>
      <w:bookmarkEnd w:id="1177"/>
      <w:bookmarkEnd w:id="1178"/>
    </w:p>
    <w:p w14:paraId="578DF8F8" w14:textId="77777777" w:rsidR="00000000" w:rsidRDefault="00737B0C">
      <w:pPr>
        <w:pStyle w:val="a"/>
        <w:rPr>
          <w:rFonts w:hint="cs"/>
          <w:rtl/>
        </w:rPr>
      </w:pPr>
    </w:p>
    <w:p w14:paraId="7C951CAE" w14:textId="77777777" w:rsidR="00000000" w:rsidRDefault="00737B0C">
      <w:pPr>
        <w:pStyle w:val="a"/>
        <w:ind w:firstLine="0"/>
        <w:rPr>
          <w:bCs/>
          <w:u w:val="single"/>
        </w:rPr>
      </w:pPr>
      <w:bookmarkStart w:id="1179" w:name="ESQ13462"/>
      <w:bookmarkEnd w:id="1179"/>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7F7A3033" w14:textId="77777777" w:rsidR="00000000" w:rsidRDefault="00737B0C">
      <w:pPr>
        <w:pStyle w:val="a"/>
        <w:ind w:firstLine="720"/>
      </w:pPr>
      <w:r>
        <w:rPr>
          <w:rtl/>
        </w:rPr>
        <w:t>ביום ט' בתמוז התשס"ג (9 ביולי 2003):</w:t>
      </w:r>
    </w:p>
    <w:p w14:paraId="0D981170" w14:textId="77777777" w:rsidR="00000000" w:rsidRDefault="00737B0C">
      <w:pPr>
        <w:pStyle w:val="a"/>
        <w:rPr>
          <w:rFonts w:hint="cs"/>
          <w:rtl/>
        </w:rPr>
      </w:pPr>
    </w:p>
    <w:p w14:paraId="1DE1A160" w14:textId="77777777" w:rsidR="00000000" w:rsidRDefault="00737B0C">
      <w:pPr>
        <w:pStyle w:val="a"/>
        <w:rPr>
          <w:rFonts w:hint="cs"/>
          <w:rtl/>
        </w:rPr>
      </w:pPr>
      <w:r>
        <w:rPr>
          <w:rFonts w:hint="cs"/>
          <w:rtl/>
        </w:rPr>
        <w:t xml:space="preserve">בחודש פברואר 2002 ניסה אזרח מובטל וחסר קורת-גג להתאבד </w:t>
      </w:r>
      <w:r>
        <w:rPr>
          <w:rFonts w:hint="cs"/>
          <w:rtl/>
        </w:rPr>
        <w:t>במשכן הכנסת. מאז ניסו גורמים רבים, ללא הצלחה, לסייע בעדו במציאת פתרון למצוקת הדיור שבה שרויים הוא ומשפחתו.</w:t>
      </w:r>
    </w:p>
    <w:p w14:paraId="73F88F60" w14:textId="77777777" w:rsidR="00000000" w:rsidRDefault="00737B0C">
      <w:pPr>
        <w:pStyle w:val="a"/>
        <w:rPr>
          <w:rFonts w:hint="cs"/>
        </w:rPr>
      </w:pPr>
    </w:p>
    <w:p w14:paraId="21A15C39" w14:textId="77777777" w:rsidR="00000000" w:rsidRDefault="00737B0C">
      <w:pPr>
        <w:pStyle w:val="a"/>
      </w:pPr>
      <w:r>
        <w:rPr>
          <w:rFonts w:hint="cs"/>
          <w:rtl/>
        </w:rPr>
        <w:t>רצוני לשאול</w:t>
      </w:r>
      <w:r>
        <w:rPr>
          <w:rtl/>
        </w:rPr>
        <w:t>:</w:t>
      </w:r>
    </w:p>
    <w:p w14:paraId="465BC468" w14:textId="77777777" w:rsidR="00000000" w:rsidRDefault="00737B0C">
      <w:pPr>
        <w:pStyle w:val="a"/>
      </w:pPr>
    </w:p>
    <w:p w14:paraId="498AB17B" w14:textId="77777777" w:rsidR="00000000" w:rsidRDefault="00737B0C">
      <w:pPr>
        <w:pStyle w:val="a"/>
        <w:rPr>
          <w:rtl/>
        </w:rPr>
      </w:pPr>
      <w:r>
        <w:rPr>
          <w:rFonts w:hint="cs"/>
          <w:rtl/>
        </w:rPr>
        <w:t xml:space="preserve">1. </w:t>
      </w:r>
      <w:r>
        <w:rPr>
          <w:rtl/>
        </w:rPr>
        <w:t xml:space="preserve">מה נעשה עד כה </w:t>
      </w:r>
      <w:r>
        <w:rPr>
          <w:rFonts w:hint="cs"/>
          <w:rtl/>
        </w:rPr>
        <w:t xml:space="preserve">על מנת </w:t>
      </w:r>
      <w:r>
        <w:rPr>
          <w:rtl/>
        </w:rPr>
        <w:t>לסייע לו?</w:t>
      </w:r>
    </w:p>
    <w:p w14:paraId="68C7A482" w14:textId="77777777" w:rsidR="00000000" w:rsidRDefault="00737B0C">
      <w:pPr>
        <w:pStyle w:val="a"/>
        <w:rPr>
          <w:rtl/>
        </w:rPr>
      </w:pPr>
    </w:p>
    <w:p w14:paraId="4DFEED7C" w14:textId="77777777" w:rsidR="00000000" w:rsidRDefault="00737B0C">
      <w:pPr>
        <w:pStyle w:val="a"/>
        <w:rPr>
          <w:rtl/>
        </w:rPr>
      </w:pPr>
      <w:r>
        <w:rPr>
          <w:rFonts w:hint="cs"/>
          <w:rtl/>
        </w:rPr>
        <w:t>2. האם</w:t>
      </w:r>
      <w:r>
        <w:rPr>
          <w:rtl/>
        </w:rPr>
        <w:t xml:space="preserve"> נמצא פתרון למצוקתו</w:t>
      </w:r>
      <w:r>
        <w:rPr>
          <w:rFonts w:hint="cs"/>
          <w:rtl/>
        </w:rPr>
        <w:t xml:space="preserve">, ואם לא </w:t>
      </w:r>
      <w:r>
        <w:rPr>
          <w:rtl/>
        </w:rPr>
        <w:t>–</w:t>
      </w:r>
      <w:r>
        <w:rPr>
          <w:rFonts w:hint="cs"/>
          <w:rtl/>
        </w:rPr>
        <w:t xml:space="preserve"> מדוע</w:t>
      </w:r>
      <w:r>
        <w:rPr>
          <w:rtl/>
        </w:rPr>
        <w:t>?</w:t>
      </w:r>
    </w:p>
    <w:p w14:paraId="47E99B38" w14:textId="77777777" w:rsidR="00000000" w:rsidRDefault="00737B0C">
      <w:pPr>
        <w:pStyle w:val="a"/>
        <w:rPr>
          <w:rtl/>
        </w:rPr>
      </w:pPr>
    </w:p>
    <w:p w14:paraId="67F47FC5" w14:textId="77777777" w:rsidR="00000000" w:rsidRDefault="00737B0C">
      <w:pPr>
        <w:pStyle w:val="a"/>
        <w:rPr>
          <w:rtl/>
        </w:rPr>
      </w:pPr>
    </w:p>
    <w:p w14:paraId="29D68CE6" w14:textId="77777777" w:rsidR="00000000" w:rsidRDefault="00737B0C">
      <w:pPr>
        <w:pStyle w:val="a"/>
        <w:ind w:firstLine="0"/>
        <w:rPr>
          <w:rFonts w:hint="cs"/>
          <w:rtl/>
        </w:rPr>
      </w:pPr>
      <w:r>
        <w:rPr>
          <w:rFonts w:hint="cs"/>
          <w:b/>
          <w:bCs/>
          <w:u w:val="single"/>
          <w:rtl/>
        </w:rPr>
        <w:t>תשובת שר הבינוי והשיכון אפי איתם:</w:t>
      </w:r>
    </w:p>
    <w:p w14:paraId="26E80F59" w14:textId="77777777" w:rsidR="00000000" w:rsidRDefault="00737B0C">
      <w:pPr>
        <w:pStyle w:val="a"/>
        <w:ind w:firstLine="0"/>
        <w:rPr>
          <w:rFonts w:hint="cs"/>
          <w:rtl/>
        </w:rPr>
      </w:pPr>
      <w:r>
        <w:rPr>
          <w:rFonts w:hint="cs"/>
          <w:rtl/>
        </w:rPr>
        <w:t>(לא נקראה, נמסרה לפרו</w:t>
      </w:r>
      <w:r>
        <w:rPr>
          <w:rFonts w:hint="cs"/>
          <w:rtl/>
        </w:rPr>
        <w:t>טוקול)</w:t>
      </w:r>
    </w:p>
    <w:p w14:paraId="2FA1A139" w14:textId="77777777" w:rsidR="00000000" w:rsidRDefault="00737B0C">
      <w:pPr>
        <w:pStyle w:val="a"/>
        <w:ind w:firstLine="0"/>
        <w:rPr>
          <w:rFonts w:hint="cs"/>
          <w:rtl/>
        </w:rPr>
      </w:pPr>
    </w:p>
    <w:p w14:paraId="66B2E404" w14:textId="77777777" w:rsidR="00000000" w:rsidRDefault="00737B0C">
      <w:pPr>
        <w:pStyle w:val="a"/>
        <w:ind w:firstLine="0"/>
        <w:rPr>
          <w:rFonts w:hint="cs"/>
          <w:rtl/>
        </w:rPr>
      </w:pPr>
      <w:r>
        <w:rPr>
          <w:rFonts w:hint="cs"/>
          <w:rtl/>
        </w:rPr>
        <w:tab/>
        <w:t>1</w:t>
      </w:r>
      <w:r>
        <w:rPr>
          <w:rtl/>
        </w:rPr>
        <w:t>—</w:t>
      </w:r>
      <w:r>
        <w:rPr>
          <w:rFonts w:hint="cs"/>
          <w:rtl/>
        </w:rPr>
        <w:t xml:space="preserve">2. משפחת מסראוה זכאית לסיוע בדיור כמשפחה חסרת דירה עם שני ילדים, שצברה 2,350 נקודות, וכן זכאית להשתתפות בשכר דירה לפי דרגה ת', כפי שניתן למשפחה המתקיימת מקצבת הבטחת הכנסה. </w:t>
      </w:r>
      <w:r>
        <w:rPr>
          <w:rFonts w:hint="cs"/>
          <w:rtl/>
        </w:rPr>
        <w:tab/>
        <w:t>המשפחה קיבלה 1,067 שקל לחודש השתתפות בשכר דירה עד 18 בנובמבר 2003.</w:t>
      </w:r>
    </w:p>
    <w:p w14:paraId="77E26543" w14:textId="77777777" w:rsidR="00000000" w:rsidRDefault="00737B0C">
      <w:pPr>
        <w:pStyle w:val="a"/>
        <w:ind w:firstLine="0"/>
        <w:rPr>
          <w:rFonts w:hint="cs"/>
          <w:rtl/>
        </w:rPr>
      </w:pPr>
    </w:p>
    <w:p w14:paraId="4353A630" w14:textId="77777777" w:rsidR="00000000" w:rsidRDefault="00737B0C">
      <w:pPr>
        <w:pStyle w:val="a"/>
        <w:ind w:firstLine="0"/>
        <w:rPr>
          <w:rFonts w:hint="cs"/>
          <w:rtl/>
        </w:rPr>
      </w:pPr>
      <w:r>
        <w:rPr>
          <w:rFonts w:hint="cs"/>
          <w:rtl/>
        </w:rPr>
        <w:tab/>
        <w:t>לפי</w:t>
      </w:r>
      <w:r>
        <w:rPr>
          <w:rFonts w:hint="cs"/>
          <w:rtl/>
        </w:rPr>
        <w:t xml:space="preserve"> נוהלי המשרד זכאית לדירה בשיכון הציבורי משפחה חסרת דירה שצברה 1,400 נקודות ולה שלושה ילדים ויותר והכנסה נמוכה, ובתנאי שממצה כושר השתכרותה. </w:t>
      </w:r>
    </w:p>
    <w:p w14:paraId="7B1B5A2C" w14:textId="77777777" w:rsidR="00000000" w:rsidRDefault="00737B0C">
      <w:pPr>
        <w:pStyle w:val="a"/>
        <w:ind w:firstLine="0"/>
        <w:rPr>
          <w:rFonts w:hint="cs"/>
          <w:rtl/>
        </w:rPr>
      </w:pPr>
    </w:p>
    <w:p w14:paraId="635F48E9" w14:textId="77777777" w:rsidR="00000000" w:rsidRDefault="00737B0C">
      <w:pPr>
        <w:pStyle w:val="a"/>
        <w:ind w:firstLine="0"/>
        <w:rPr>
          <w:rFonts w:hint="cs"/>
          <w:rtl/>
        </w:rPr>
      </w:pPr>
      <w:r>
        <w:rPr>
          <w:rFonts w:hint="cs"/>
          <w:rtl/>
        </w:rPr>
        <w:tab/>
        <w:t>לפני יותר משנה פנתה חברת "חלמיש" למר מסראוה בבקשה להמצאת מסמכים הדרושים להבאת הבקשה לדיון פעם נוספת, אך לא זכתה לש</w:t>
      </w:r>
      <w:r>
        <w:rPr>
          <w:rFonts w:hint="cs"/>
          <w:rtl/>
        </w:rPr>
        <w:t xml:space="preserve">יתוף פעולה, ועד היום לא המציאו את המסמכים. אנחנו מציעים כי המשפחה תמסור לחברת "חלמיש" את אישורי ההכנסה הדרושים, אישורים רפואיים עדכניים, דוח סוציאלי עדכני וכל מסמך התומך בבקשה לקידום עניינם. </w:t>
      </w:r>
    </w:p>
    <w:p w14:paraId="597D0775" w14:textId="77777777" w:rsidR="00000000" w:rsidRDefault="00737B0C">
      <w:pPr>
        <w:pStyle w:val="a"/>
        <w:ind w:firstLine="0"/>
        <w:rPr>
          <w:rFonts w:hint="cs"/>
          <w:rtl/>
        </w:rPr>
      </w:pPr>
    </w:p>
    <w:p w14:paraId="2C93F42A" w14:textId="77777777" w:rsidR="00000000" w:rsidRDefault="00737B0C">
      <w:pPr>
        <w:pStyle w:val="Query"/>
        <w:jc w:val="center"/>
        <w:rPr>
          <w:rtl/>
        </w:rPr>
      </w:pPr>
      <w:bookmarkStart w:id="1180" w:name="CQ14495FI0014495T31_07_2003_01_05_43"/>
      <w:bookmarkStart w:id="1181" w:name="_Toc47678289"/>
      <w:bookmarkStart w:id="1182" w:name="_Toc47682179"/>
      <w:bookmarkStart w:id="1183" w:name="_Toc47868577"/>
      <w:bookmarkStart w:id="1184" w:name="_Toc47869633"/>
      <w:bookmarkStart w:id="1185" w:name="_Toc47869843"/>
      <w:bookmarkStart w:id="1186" w:name="_Toc47869987"/>
      <w:bookmarkStart w:id="1187" w:name="_Toc49055847"/>
      <w:bookmarkEnd w:id="1180"/>
      <w:r>
        <w:rPr>
          <w:rtl/>
        </w:rPr>
        <w:t>509. רכישת דירות עבור זכאים</w:t>
      </w:r>
      <w:bookmarkEnd w:id="1181"/>
      <w:bookmarkEnd w:id="1182"/>
      <w:bookmarkEnd w:id="1183"/>
      <w:bookmarkEnd w:id="1184"/>
      <w:bookmarkEnd w:id="1185"/>
      <w:bookmarkEnd w:id="1186"/>
      <w:bookmarkEnd w:id="1187"/>
    </w:p>
    <w:p w14:paraId="430AAEDF" w14:textId="77777777" w:rsidR="00000000" w:rsidRDefault="00737B0C">
      <w:pPr>
        <w:pStyle w:val="a"/>
        <w:rPr>
          <w:rFonts w:hint="cs"/>
          <w:rtl/>
        </w:rPr>
      </w:pPr>
    </w:p>
    <w:p w14:paraId="0BE38305" w14:textId="77777777" w:rsidR="00000000" w:rsidRDefault="00737B0C">
      <w:pPr>
        <w:pStyle w:val="a"/>
        <w:ind w:firstLine="0"/>
        <w:rPr>
          <w:bCs/>
          <w:u w:val="single"/>
        </w:rPr>
      </w:pPr>
      <w:bookmarkStart w:id="1188" w:name="ESQ14495"/>
      <w:bookmarkEnd w:id="1188"/>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 xml:space="preserve">הבינוי </w:t>
      </w:r>
      <w:r>
        <w:rPr>
          <w:bCs/>
          <w:u w:val="single"/>
          <w:rtl/>
        </w:rPr>
        <w:t>והשיכון</w:t>
      </w:r>
    </w:p>
    <w:p w14:paraId="322620C6" w14:textId="77777777" w:rsidR="00000000" w:rsidRDefault="00737B0C">
      <w:pPr>
        <w:pStyle w:val="a"/>
        <w:ind w:firstLine="720"/>
      </w:pPr>
      <w:r>
        <w:rPr>
          <w:rtl/>
        </w:rPr>
        <w:t>ביום א' באב התשס"ג (30 ביולי 2003):</w:t>
      </w:r>
    </w:p>
    <w:p w14:paraId="7BC40A1E" w14:textId="77777777" w:rsidR="00000000" w:rsidRDefault="00737B0C">
      <w:pPr>
        <w:pStyle w:val="a"/>
        <w:rPr>
          <w:rFonts w:hint="cs"/>
        </w:rPr>
      </w:pPr>
    </w:p>
    <w:p w14:paraId="2AC517F6" w14:textId="77777777" w:rsidR="00000000" w:rsidRDefault="00737B0C">
      <w:pPr>
        <w:pStyle w:val="a"/>
        <w:ind w:firstLine="720"/>
      </w:pPr>
      <w:r>
        <w:rPr>
          <w:rFonts w:hint="cs"/>
          <w:rtl/>
        </w:rPr>
        <w:t>לאחרונה פורסם</w:t>
      </w:r>
      <w:r>
        <w:rPr>
          <w:rtl/>
        </w:rPr>
        <w:t xml:space="preserve"> כי משרד</w:t>
      </w:r>
      <w:r>
        <w:rPr>
          <w:rFonts w:hint="cs"/>
          <w:rtl/>
        </w:rPr>
        <w:t>ך</w:t>
      </w:r>
      <w:r>
        <w:rPr>
          <w:rtl/>
        </w:rPr>
        <w:t xml:space="preserve"> ירכוש דירות חדשות עבור זכאים לסיוע.</w:t>
      </w:r>
    </w:p>
    <w:p w14:paraId="663503F8" w14:textId="77777777" w:rsidR="00000000" w:rsidRDefault="00737B0C">
      <w:pPr>
        <w:pStyle w:val="a"/>
        <w:ind w:firstLine="720"/>
      </w:pPr>
    </w:p>
    <w:p w14:paraId="1AE62580" w14:textId="77777777" w:rsidR="00000000" w:rsidRDefault="00737B0C">
      <w:pPr>
        <w:pStyle w:val="a"/>
        <w:ind w:firstLine="720"/>
      </w:pPr>
      <w:r>
        <w:rPr>
          <w:rFonts w:hint="cs"/>
          <w:rtl/>
        </w:rPr>
        <w:t>רצוני לשאול</w:t>
      </w:r>
      <w:r>
        <w:rPr>
          <w:rtl/>
        </w:rPr>
        <w:t>:</w:t>
      </w:r>
    </w:p>
    <w:p w14:paraId="0A396244" w14:textId="77777777" w:rsidR="00000000" w:rsidRDefault="00737B0C">
      <w:pPr>
        <w:pStyle w:val="a"/>
        <w:ind w:firstLine="720"/>
        <w:rPr>
          <w:rFonts w:hint="cs"/>
          <w:rtl/>
        </w:rPr>
      </w:pPr>
    </w:p>
    <w:p w14:paraId="567B781C" w14:textId="77777777" w:rsidR="00000000" w:rsidRDefault="00737B0C">
      <w:pPr>
        <w:pStyle w:val="a"/>
        <w:ind w:firstLine="720"/>
        <w:rPr>
          <w:rtl/>
        </w:rPr>
      </w:pPr>
      <w:r>
        <w:rPr>
          <w:rFonts w:hint="cs"/>
          <w:rtl/>
        </w:rPr>
        <w:t xml:space="preserve">1. האם הפרסום נכון, ואם כן </w:t>
      </w:r>
      <w:r>
        <w:rPr>
          <w:rFonts w:hint="eastAsia"/>
          <w:rtl/>
        </w:rPr>
        <w:t>–</w:t>
      </w:r>
      <w:r>
        <w:rPr>
          <w:rFonts w:hint="cs"/>
          <w:rtl/>
        </w:rPr>
        <w:t xml:space="preserve"> </w:t>
      </w:r>
      <w:r>
        <w:rPr>
          <w:rtl/>
        </w:rPr>
        <w:t xml:space="preserve">באילו יישובים </w:t>
      </w:r>
      <w:r>
        <w:rPr>
          <w:rFonts w:hint="cs"/>
          <w:rtl/>
        </w:rPr>
        <w:t>יירכשו</w:t>
      </w:r>
      <w:r>
        <w:rPr>
          <w:rtl/>
        </w:rPr>
        <w:t xml:space="preserve"> דירות אלו?</w:t>
      </w:r>
    </w:p>
    <w:p w14:paraId="59BBA6DB" w14:textId="77777777" w:rsidR="00000000" w:rsidRDefault="00737B0C">
      <w:pPr>
        <w:pStyle w:val="a"/>
        <w:ind w:firstLine="720"/>
        <w:rPr>
          <w:rtl/>
        </w:rPr>
      </w:pPr>
    </w:p>
    <w:p w14:paraId="0EFD13DA" w14:textId="77777777" w:rsidR="00000000" w:rsidRDefault="00737B0C">
      <w:pPr>
        <w:pStyle w:val="a"/>
        <w:ind w:firstLine="720"/>
        <w:rPr>
          <w:rtl/>
        </w:rPr>
      </w:pPr>
      <w:r>
        <w:rPr>
          <w:rFonts w:hint="cs"/>
          <w:rtl/>
        </w:rPr>
        <w:t xml:space="preserve">2. </w:t>
      </w:r>
      <w:r>
        <w:rPr>
          <w:rtl/>
        </w:rPr>
        <w:t xml:space="preserve">האם </w:t>
      </w:r>
      <w:r>
        <w:rPr>
          <w:rFonts w:hint="cs"/>
          <w:rtl/>
        </w:rPr>
        <w:t>יירכשו</w:t>
      </w:r>
      <w:r>
        <w:rPr>
          <w:rtl/>
        </w:rPr>
        <w:t xml:space="preserve"> דירות גם מעבר ל</w:t>
      </w:r>
      <w:r>
        <w:rPr>
          <w:rFonts w:hint="cs"/>
          <w:rtl/>
        </w:rPr>
        <w:t>"</w:t>
      </w:r>
      <w:r>
        <w:rPr>
          <w:rtl/>
        </w:rPr>
        <w:t>קו הירוק</w:t>
      </w:r>
      <w:r>
        <w:rPr>
          <w:rFonts w:hint="cs"/>
          <w:rtl/>
        </w:rPr>
        <w:t>",</w:t>
      </w:r>
      <w:r>
        <w:rPr>
          <w:rtl/>
        </w:rPr>
        <w:t xml:space="preserve"> </w:t>
      </w:r>
      <w:r>
        <w:rPr>
          <w:rFonts w:hint="cs"/>
          <w:rtl/>
        </w:rPr>
        <w:t>ו</w:t>
      </w:r>
      <w:r>
        <w:rPr>
          <w:rtl/>
        </w:rPr>
        <w:t>אם כן</w:t>
      </w:r>
      <w:r>
        <w:rPr>
          <w:rFonts w:hint="cs"/>
          <w:rtl/>
        </w:rPr>
        <w:t xml:space="preserve"> </w:t>
      </w:r>
      <w:r>
        <w:rPr>
          <w:rFonts w:hint="eastAsia"/>
          <w:rtl/>
        </w:rPr>
        <w:t>–</w:t>
      </w:r>
      <w:r>
        <w:rPr>
          <w:rtl/>
        </w:rPr>
        <w:t xml:space="preserve"> באילו יישובים ובאיזה סכום</w:t>
      </w:r>
      <w:r>
        <w:rPr>
          <w:rtl/>
        </w:rPr>
        <w:t>?</w:t>
      </w:r>
    </w:p>
    <w:p w14:paraId="1DEF4214" w14:textId="77777777" w:rsidR="00000000" w:rsidRDefault="00737B0C">
      <w:pPr>
        <w:pStyle w:val="a"/>
        <w:ind w:firstLine="720"/>
        <w:rPr>
          <w:rtl/>
        </w:rPr>
      </w:pPr>
    </w:p>
    <w:p w14:paraId="7EC6AF5C" w14:textId="77777777" w:rsidR="00000000" w:rsidRDefault="00737B0C">
      <w:pPr>
        <w:pStyle w:val="a"/>
        <w:ind w:firstLine="720"/>
        <w:rPr>
          <w:rFonts w:hint="cs"/>
          <w:rtl/>
        </w:rPr>
      </w:pPr>
      <w:r>
        <w:rPr>
          <w:rFonts w:hint="cs"/>
          <w:rtl/>
        </w:rPr>
        <w:t xml:space="preserve">3. </w:t>
      </w:r>
      <w:r>
        <w:rPr>
          <w:rtl/>
        </w:rPr>
        <w:t xml:space="preserve">מה </w:t>
      </w:r>
      <w:r>
        <w:rPr>
          <w:rFonts w:hint="cs"/>
          <w:rtl/>
        </w:rPr>
        <w:t xml:space="preserve">הם </w:t>
      </w:r>
      <w:r>
        <w:rPr>
          <w:rtl/>
        </w:rPr>
        <w:t>הקריטריונים לפיזור הגיאוגרפי של הדירות שיירכשו?</w:t>
      </w:r>
    </w:p>
    <w:p w14:paraId="2742622C" w14:textId="77777777" w:rsidR="00000000" w:rsidRDefault="00737B0C">
      <w:pPr>
        <w:pStyle w:val="a"/>
        <w:ind w:firstLine="0"/>
        <w:rPr>
          <w:rFonts w:hint="cs"/>
          <w:rtl/>
        </w:rPr>
      </w:pPr>
    </w:p>
    <w:p w14:paraId="38BCEE4D" w14:textId="77777777" w:rsidR="00000000" w:rsidRDefault="00737B0C">
      <w:pPr>
        <w:pStyle w:val="a"/>
        <w:ind w:firstLine="0"/>
        <w:rPr>
          <w:rFonts w:hint="cs"/>
          <w:b/>
          <w:bCs/>
          <w:u w:val="single"/>
          <w:rtl/>
        </w:rPr>
      </w:pPr>
      <w:r>
        <w:rPr>
          <w:rFonts w:hint="cs"/>
          <w:b/>
          <w:bCs/>
          <w:u w:val="single"/>
          <w:rtl/>
        </w:rPr>
        <w:t>תשובת שר הבינוי והשיכון אפי איתם:</w:t>
      </w:r>
    </w:p>
    <w:p w14:paraId="430EE247" w14:textId="77777777" w:rsidR="00000000" w:rsidRDefault="00737B0C">
      <w:pPr>
        <w:pStyle w:val="a"/>
        <w:ind w:firstLine="0"/>
        <w:rPr>
          <w:rFonts w:hint="cs"/>
          <w:rtl/>
        </w:rPr>
      </w:pPr>
      <w:r>
        <w:rPr>
          <w:rFonts w:hint="cs"/>
          <w:rtl/>
        </w:rPr>
        <w:t>(לא נקראה, נמסרה לפרוטוקול)</w:t>
      </w:r>
    </w:p>
    <w:p w14:paraId="2D0BA39F" w14:textId="77777777" w:rsidR="00000000" w:rsidRDefault="00737B0C">
      <w:pPr>
        <w:pStyle w:val="a"/>
        <w:ind w:firstLine="0"/>
        <w:rPr>
          <w:rFonts w:hint="cs"/>
          <w:rtl/>
        </w:rPr>
      </w:pPr>
    </w:p>
    <w:p w14:paraId="3290DED5" w14:textId="77777777" w:rsidR="00000000" w:rsidRDefault="00737B0C">
      <w:pPr>
        <w:pStyle w:val="a"/>
        <w:ind w:firstLine="0"/>
        <w:rPr>
          <w:rFonts w:hint="cs"/>
          <w:rtl/>
        </w:rPr>
      </w:pPr>
      <w:r>
        <w:rPr>
          <w:rFonts w:hint="cs"/>
          <w:rtl/>
        </w:rPr>
        <w:tab/>
        <w:t>1. הפרסום בעיתון אינו מדויק.</w:t>
      </w:r>
    </w:p>
    <w:p w14:paraId="7AC16392" w14:textId="77777777" w:rsidR="00000000" w:rsidRDefault="00737B0C">
      <w:pPr>
        <w:pStyle w:val="a"/>
        <w:ind w:firstLine="0"/>
        <w:rPr>
          <w:rFonts w:hint="cs"/>
          <w:rtl/>
        </w:rPr>
      </w:pPr>
    </w:p>
    <w:p w14:paraId="6815E234" w14:textId="77777777" w:rsidR="00000000" w:rsidRDefault="00737B0C">
      <w:pPr>
        <w:pStyle w:val="a"/>
        <w:ind w:firstLine="0"/>
        <w:rPr>
          <w:rFonts w:hint="cs"/>
          <w:rtl/>
        </w:rPr>
      </w:pPr>
      <w:r>
        <w:rPr>
          <w:rFonts w:hint="cs"/>
          <w:rtl/>
        </w:rPr>
        <w:tab/>
        <w:t>2-3. ניתן לאשר שאנו רוכשים דירות לזכאי נ"ר, נכים ועולים, הן דירות יד שנייה והן דירות חדשות. הדירות נ</w:t>
      </w:r>
      <w:r>
        <w:rPr>
          <w:rFonts w:hint="cs"/>
          <w:rtl/>
        </w:rPr>
        <w:t>רכשות במקום המבוקש על-ידי הזכאים.</w:t>
      </w:r>
    </w:p>
    <w:p w14:paraId="2A93E2FF" w14:textId="77777777" w:rsidR="00000000" w:rsidRDefault="00737B0C">
      <w:pPr>
        <w:pStyle w:val="a"/>
        <w:ind w:firstLine="0"/>
        <w:rPr>
          <w:rFonts w:hint="cs"/>
          <w:rtl/>
        </w:rPr>
      </w:pPr>
      <w:r>
        <w:rPr>
          <w:rFonts w:hint="cs"/>
          <w:rtl/>
        </w:rPr>
        <w:t xml:space="preserve"> </w:t>
      </w:r>
    </w:p>
    <w:p w14:paraId="06781F04" w14:textId="77777777" w:rsidR="00000000" w:rsidRDefault="00737B0C">
      <w:pPr>
        <w:pStyle w:val="Query"/>
        <w:jc w:val="center"/>
        <w:rPr>
          <w:rtl/>
        </w:rPr>
      </w:pPr>
      <w:bookmarkStart w:id="1189" w:name="CQ14786FI0014786T31_07_2003_01_08_23"/>
      <w:bookmarkStart w:id="1190" w:name="_Toc47678290"/>
      <w:bookmarkStart w:id="1191" w:name="_Toc47682180"/>
      <w:bookmarkStart w:id="1192" w:name="_Toc47868578"/>
      <w:bookmarkStart w:id="1193" w:name="_Toc47869634"/>
      <w:bookmarkStart w:id="1194" w:name="_Toc47869844"/>
      <w:bookmarkStart w:id="1195" w:name="_Toc47869988"/>
      <w:bookmarkStart w:id="1196" w:name="_Toc49055848"/>
      <w:bookmarkEnd w:id="1189"/>
      <w:r>
        <w:rPr>
          <w:rtl/>
        </w:rPr>
        <w:t>556. ביטול מענק משרד השיכון</w:t>
      </w:r>
      <w:bookmarkEnd w:id="1190"/>
      <w:bookmarkEnd w:id="1191"/>
      <w:bookmarkEnd w:id="1192"/>
      <w:bookmarkEnd w:id="1193"/>
      <w:bookmarkEnd w:id="1194"/>
      <w:bookmarkEnd w:id="1195"/>
      <w:bookmarkEnd w:id="1196"/>
    </w:p>
    <w:p w14:paraId="494A8FC7" w14:textId="77777777" w:rsidR="00000000" w:rsidRDefault="00737B0C">
      <w:pPr>
        <w:pStyle w:val="a"/>
        <w:rPr>
          <w:rFonts w:hint="cs"/>
          <w:rtl/>
        </w:rPr>
      </w:pPr>
    </w:p>
    <w:p w14:paraId="4C7AAF64" w14:textId="77777777" w:rsidR="00000000" w:rsidRDefault="00737B0C">
      <w:pPr>
        <w:pStyle w:val="a"/>
        <w:ind w:firstLine="0"/>
        <w:rPr>
          <w:bCs/>
          <w:u w:val="single"/>
        </w:rPr>
      </w:pPr>
      <w:bookmarkStart w:id="1197" w:name="ESQ14786"/>
      <w:bookmarkEnd w:id="1197"/>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19A770F6" w14:textId="77777777" w:rsidR="00000000" w:rsidRDefault="00737B0C">
      <w:pPr>
        <w:pStyle w:val="a"/>
        <w:ind w:firstLine="720"/>
      </w:pPr>
      <w:r>
        <w:rPr>
          <w:rtl/>
        </w:rPr>
        <w:t>ביום א' באב התשס"ג (30 ביולי 2003):</w:t>
      </w:r>
    </w:p>
    <w:p w14:paraId="47A55AD8" w14:textId="77777777" w:rsidR="00000000" w:rsidRDefault="00737B0C">
      <w:pPr>
        <w:pStyle w:val="a"/>
        <w:rPr>
          <w:rFonts w:hint="cs"/>
          <w:rtl/>
        </w:rPr>
      </w:pPr>
    </w:p>
    <w:p w14:paraId="2D9AE344" w14:textId="77777777" w:rsidR="00000000" w:rsidRDefault="00737B0C">
      <w:pPr>
        <w:pStyle w:val="a"/>
        <w:ind w:firstLine="720"/>
      </w:pPr>
      <w:r>
        <w:rPr>
          <w:rtl/>
        </w:rPr>
        <w:t xml:space="preserve">אזרח </w:t>
      </w:r>
      <w:r>
        <w:rPr>
          <w:rFonts w:hint="cs"/>
          <w:rtl/>
        </w:rPr>
        <w:t>מתלונן כי</w:t>
      </w:r>
      <w:r>
        <w:rPr>
          <w:rtl/>
        </w:rPr>
        <w:t xml:space="preserve"> בקש</w:t>
      </w:r>
      <w:r>
        <w:rPr>
          <w:rFonts w:hint="cs"/>
          <w:rtl/>
        </w:rPr>
        <w:t>תו</w:t>
      </w:r>
      <w:r>
        <w:rPr>
          <w:rtl/>
        </w:rPr>
        <w:t xml:space="preserve"> למענק לצורך הרחבת </w:t>
      </w:r>
      <w:r>
        <w:rPr>
          <w:rFonts w:hint="cs"/>
          <w:rtl/>
        </w:rPr>
        <w:t>דירתו אושרה</w:t>
      </w:r>
      <w:r>
        <w:rPr>
          <w:rtl/>
        </w:rPr>
        <w:t xml:space="preserve"> לאחר תשלום 261 </w:t>
      </w:r>
      <w:r>
        <w:rPr>
          <w:rFonts w:hint="cs"/>
          <w:rtl/>
        </w:rPr>
        <w:t>ש"ח, ובערב פסח הוא</w:t>
      </w:r>
      <w:r>
        <w:rPr>
          <w:rtl/>
        </w:rPr>
        <w:t xml:space="preserve"> הוזמן טלפונית </w:t>
      </w:r>
      <w:r>
        <w:rPr>
          <w:rFonts w:hint="cs"/>
          <w:rtl/>
        </w:rPr>
        <w:t>לבנק</w:t>
      </w:r>
      <w:r>
        <w:rPr>
          <w:rtl/>
        </w:rPr>
        <w:t xml:space="preserve"> לקבל</w:t>
      </w:r>
      <w:r>
        <w:rPr>
          <w:rtl/>
        </w:rPr>
        <w:t>ת המענק.</w:t>
      </w:r>
      <w:r>
        <w:rPr>
          <w:rFonts w:hint="cs"/>
          <w:rtl/>
        </w:rPr>
        <w:t xml:space="preserve"> כשהגיע, כעבור 25 דקות, הבנק היה סגור ונפתח שוב אחרי החג. </w:t>
      </w:r>
      <w:r>
        <w:rPr>
          <w:rtl/>
        </w:rPr>
        <w:t>המענק בוטל ללא הודעה נוספת.</w:t>
      </w:r>
    </w:p>
    <w:p w14:paraId="2A0D7688" w14:textId="77777777" w:rsidR="00000000" w:rsidRDefault="00737B0C">
      <w:pPr>
        <w:pStyle w:val="a"/>
        <w:ind w:firstLine="720"/>
      </w:pPr>
    </w:p>
    <w:p w14:paraId="6188F62D" w14:textId="77777777" w:rsidR="00000000" w:rsidRDefault="00737B0C">
      <w:pPr>
        <w:pStyle w:val="a"/>
        <w:ind w:firstLine="720"/>
      </w:pPr>
      <w:r>
        <w:rPr>
          <w:rFonts w:hint="cs"/>
          <w:rtl/>
        </w:rPr>
        <w:t>רצוני לשאול</w:t>
      </w:r>
      <w:r>
        <w:rPr>
          <w:rtl/>
        </w:rPr>
        <w:t>:</w:t>
      </w:r>
    </w:p>
    <w:p w14:paraId="5E591415" w14:textId="77777777" w:rsidR="00000000" w:rsidRDefault="00737B0C">
      <w:pPr>
        <w:pStyle w:val="a"/>
        <w:ind w:firstLine="720"/>
        <w:rPr>
          <w:rFonts w:hint="cs"/>
          <w:rtl/>
        </w:rPr>
      </w:pPr>
    </w:p>
    <w:p w14:paraId="1A644D83" w14:textId="77777777" w:rsidR="00000000" w:rsidRDefault="00737B0C">
      <w:pPr>
        <w:pStyle w:val="a"/>
        <w:ind w:firstLine="720"/>
        <w:rPr>
          <w:rFonts w:hint="cs"/>
          <w:rtl/>
        </w:rPr>
      </w:pPr>
      <w:r>
        <w:rPr>
          <w:rFonts w:hint="cs"/>
          <w:rtl/>
        </w:rPr>
        <w:t xml:space="preserve">1. האם התלונה נמצאה מוצדקת? </w:t>
      </w:r>
    </w:p>
    <w:p w14:paraId="14FE52F0" w14:textId="77777777" w:rsidR="00000000" w:rsidRDefault="00737B0C">
      <w:pPr>
        <w:pStyle w:val="a"/>
        <w:ind w:firstLine="720"/>
        <w:rPr>
          <w:rFonts w:hint="cs"/>
        </w:rPr>
      </w:pPr>
    </w:p>
    <w:p w14:paraId="7BC08B70" w14:textId="77777777" w:rsidR="00000000" w:rsidRDefault="00737B0C">
      <w:pPr>
        <w:pStyle w:val="a"/>
        <w:ind w:firstLine="720"/>
        <w:rPr>
          <w:rtl/>
        </w:rPr>
      </w:pPr>
      <w:r>
        <w:rPr>
          <w:rFonts w:hint="cs"/>
          <w:rtl/>
        </w:rPr>
        <w:t xml:space="preserve">2. אם כן </w:t>
      </w:r>
      <w:r>
        <w:rPr>
          <w:rtl/>
        </w:rPr>
        <w:t>–</w:t>
      </w:r>
      <w:r>
        <w:rPr>
          <w:rFonts w:hint="cs"/>
          <w:rtl/>
        </w:rPr>
        <w:t xml:space="preserve"> </w:t>
      </w:r>
      <w:r>
        <w:rPr>
          <w:rtl/>
        </w:rPr>
        <w:t xml:space="preserve">מדוע לא קיבל הנ"ל </w:t>
      </w:r>
      <w:r>
        <w:rPr>
          <w:rFonts w:hint="cs"/>
          <w:rtl/>
        </w:rPr>
        <w:t>ה</w:t>
      </w:r>
      <w:r>
        <w:rPr>
          <w:rtl/>
        </w:rPr>
        <w:t>תרעה לפני ביטול המענק?</w:t>
      </w:r>
    </w:p>
    <w:p w14:paraId="24B2481E" w14:textId="77777777" w:rsidR="00000000" w:rsidRDefault="00737B0C">
      <w:pPr>
        <w:pStyle w:val="a"/>
        <w:ind w:firstLine="720"/>
        <w:rPr>
          <w:rtl/>
        </w:rPr>
      </w:pPr>
    </w:p>
    <w:p w14:paraId="66856743" w14:textId="77777777" w:rsidR="00000000" w:rsidRDefault="00737B0C">
      <w:pPr>
        <w:pStyle w:val="a"/>
        <w:ind w:firstLine="720"/>
        <w:rPr>
          <w:rFonts w:hint="cs"/>
          <w:rtl/>
        </w:rPr>
      </w:pPr>
      <w:r>
        <w:rPr>
          <w:rFonts w:hint="cs"/>
          <w:rtl/>
        </w:rPr>
        <w:t>3. האם הוא יקבל את המענק</w:t>
      </w:r>
      <w:r>
        <w:rPr>
          <w:rtl/>
        </w:rPr>
        <w:t>?</w:t>
      </w:r>
    </w:p>
    <w:p w14:paraId="26D7504E" w14:textId="77777777" w:rsidR="00000000" w:rsidRDefault="00737B0C">
      <w:pPr>
        <w:pStyle w:val="a"/>
        <w:ind w:firstLine="0"/>
        <w:rPr>
          <w:rFonts w:hint="cs"/>
          <w:rtl/>
        </w:rPr>
      </w:pPr>
    </w:p>
    <w:p w14:paraId="2D308772" w14:textId="77777777" w:rsidR="00000000" w:rsidRDefault="00737B0C">
      <w:pPr>
        <w:pStyle w:val="a"/>
        <w:ind w:firstLine="0"/>
        <w:rPr>
          <w:rFonts w:hint="cs"/>
          <w:rtl/>
        </w:rPr>
      </w:pPr>
      <w:r>
        <w:rPr>
          <w:rFonts w:hint="cs"/>
          <w:b/>
          <w:bCs/>
          <w:u w:val="single"/>
          <w:rtl/>
        </w:rPr>
        <w:t>תשובת שר הבינוי והשיכון אפי איתם:</w:t>
      </w:r>
    </w:p>
    <w:p w14:paraId="39C8E25A" w14:textId="77777777" w:rsidR="00000000" w:rsidRDefault="00737B0C">
      <w:pPr>
        <w:pStyle w:val="a"/>
        <w:ind w:firstLine="0"/>
        <w:rPr>
          <w:rFonts w:hint="cs"/>
          <w:rtl/>
        </w:rPr>
      </w:pPr>
      <w:r>
        <w:rPr>
          <w:rFonts w:hint="cs"/>
          <w:rtl/>
        </w:rPr>
        <w:t>(ל</w:t>
      </w:r>
      <w:r>
        <w:rPr>
          <w:rFonts w:hint="cs"/>
          <w:rtl/>
        </w:rPr>
        <w:t>א נקראה, נמסרה לפרוטוקול)</w:t>
      </w:r>
    </w:p>
    <w:p w14:paraId="6AA06A8A" w14:textId="77777777" w:rsidR="00000000" w:rsidRDefault="00737B0C">
      <w:pPr>
        <w:pStyle w:val="a"/>
        <w:ind w:firstLine="0"/>
        <w:rPr>
          <w:rFonts w:hint="cs"/>
          <w:rtl/>
        </w:rPr>
      </w:pPr>
    </w:p>
    <w:p w14:paraId="272413CA" w14:textId="77777777" w:rsidR="00000000" w:rsidRDefault="00737B0C">
      <w:pPr>
        <w:pStyle w:val="a"/>
        <w:ind w:firstLine="0"/>
        <w:rPr>
          <w:rFonts w:hint="cs"/>
          <w:rtl/>
        </w:rPr>
      </w:pPr>
      <w:r>
        <w:rPr>
          <w:rFonts w:hint="cs"/>
          <w:rtl/>
        </w:rPr>
        <w:tab/>
        <w:t>1</w:t>
      </w:r>
      <w:r>
        <w:rPr>
          <w:rtl/>
        </w:rPr>
        <w:t>—</w:t>
      </w:r>
      <w:r>
        <w:rPr>
          <w:rFonts w:hint="cs"/>
          <w:rtl/>
        </w:rPr>
        <w:t>3. תלונתו של מר אילוז נבדקה עם הבנק, ולהלן ממצאי הבדיקה:</w:t>
      </w:r>
    </w:p>
    <w:p w14:paraId="2E17F630" w14:textId="77777777" w:rsidR="00000000" w:rsidRDefault="00737B0C">
      <w:pPr>
        <w:pStyle w:val="a"/>
        <w:ind w:firstLine="0"/>
        <w:rPr>
          <w:rFonts w:hint="cs"/>
          <w:rtl/>
        </w:rPr>
      </w:pPr>
    </w:p>
    <w:p w14:paraId="684C660D" w14:textId="77777777" w:rsidR="00000000" w:rsidRDefault="00737B0C">
      <w:pPr>
        <w:pStyle w:val="a"/>
        <w:ind w:firstLine="0"/>
        <w:rPr>
          <w:rFonts w:hint="cs"/>
          <w:rtl/>
        </w:rPr>
      </w:pPr>
      <w:r>
        <w:rPr>
          <w:rFonts w:hint="cs"/>
          <w:rtl/>
        </w:rPr>
        <w:tab/>
        <w:t xml:space="preserve">למר אילוז הונפקה תעודת זכאות ב-2 בפברואר 2003 לסיוע במסגרת שיקום שכונות. </w:t>
      </w:r>
    </w:p>
    <w:p w14:paraId="55F40006" w14:textId="77777777" w:rsidR="00000000" w:rsidRDefault="00737B0C">
      <w:pPr>
        <w:pStyle w:val="a"/>
        <w:ind w:firstLine="0"/>
        <w:rPr>
          <w:rFonts w:hint="cs"/>
          <w:rtl/>
        </w:rPr>
      </w:pPr>
    </w:p>
    <w:p w14:paraId="0CB1D753" w14:textId="77777777" w:rsidR="00000000" w:rsidRDefault="00737B0C">
      <w:pPr>
        <w:pStyle w:val="a"/>
        <w:ind w:firstLine="0"/>
        <w:rPr>
          <w:rFonts w:hint="cs"/>
          <w:rtl/>
        </w:rPr>
      </w:pPr>
      <w:r>
        <w:rPr>
          <w:rFonts w:hint="cs"/>
          <w:rtl/>
        </w:rPr>
        <w:tab/>
        <w:t>על-פי הנמסר לנו מבנק ירושלים, ב-14 באפריל 2003 הגיעו משפחת אילוז והערבים לחתום על מסמכי ההל</w:t>
      </w:r>
      <w:r>
        <w:rPr>
          <w:rFonts w:hint="cs"/>
          <w:rtl/>
        </w:rPr>
        <w:t xml:space="preserve">וואה. </w:t>
      </w:r>
    </w:p>
    <w:p w14:paraId="1D9E4945" w14:textId="77777777" w:rsidR="00000000" w:rsidRDefault="00737B0C">
      <w:pPr>
        <w:pStyle w:val="a"/>
        <w:ind w:firstLine="0"/>
        <w:rPr>
          <w:rFonts w:hint="cs"/>
          <w:rtl/>
        </w:rPr>
      </w:pPr>
    </w:p>
    <w:p w14:paraId="5C6DA5CB" w14:textId="77777777" w:rsidR="00000000" w:rsidRDefault="00737B0C">
      <w:pPr>
        <w:pStyle w:val="a"/>
        <w:ind w:firstLine="0"/>
        <w:rPr>
          <w:rFonts w:hint="cs"/>
          <w:rtl/>
        </w:rPr>
      </w:pPr>
      <w:r>
        <w:rPr>
          <w:rFonts w:hint="cs"/>
          <w:rtl/>
        </w:rPr>
        <w:tab/>
        <w:t>לצורך הלוואה במסגרת של שיקום שכונות נדרש מבקש הסיוע לחתום על התחייבות, כי אם לא תסתיים הבנייה תוך שישה חודשים, יפרע את ההלוואה מיידית. החתימה נעשית אצל מנהל הפרויקט. מר אילוז חתם על ההתחייבות ב-15 באפריל 2003, ובאותו היום נמסר למשפחה כי עליהם להגי</w:t>
      </w:r>
      <w:r>
        <w:rPr>
          <w:rFonts w:hint="cs"/>
          <w:rtl/>
        </w:rPr>
        <w:t xml:space="preserve">ע למחרת, 16 באפריל 2003, לביצוע ההלוואה, אך הם הגיעו רק ב-27 באפריל 2003. </w:t>
      </w:r>
    </w:p>
    <w:p w14:paraId="757E52C1" w14:textId="77777777" w:rsidR="00000000" w:rsidRDefault="00737B0C">
      <w:pPr>
        <w:pStyle w:val="a"/>
        <w:ind w:firstLine="0"/>
        <w:rPr>
          <w:rFonts w:hint="cs"/>
          <w:rtl/>
        </w:rPr>
      </w:pPr>
    </w:p>
    <w:p w14:paraId="0A39B98B" w14:textId="77777777" w:rsidR="00000000" w:rsidRDefault="00737B0C">
      <w:pPr>
        <w:pStyle w:val="a"/>
        <w:ind w:firstLine="0"/>
        <w:rPr>
          <w:rFonts w:hint="cs"/>
          <w:rtl/>
        </w:rPr>
      </w:pPr>
      <w:r>
        <w:rPr>
          <w:rFonts w:hint="cs"/>
          <w:rtl/>
        </w:rPr>
        <w:tab/>
        <w:t xml:space="preserve">בגלל החלטת הממשלה על ביטול מרכיב המענקים בסיוע בדיור החל ב-15 באפריל 2003, לא יכלו לממש את הסיוע. </w:t>
      </w:r>
    </w:p>
    <w:p w14:paraId="638FADAF" w14:textId="77777777" w:rsidR="00000000" w:rsidRDefault="00737B0C">
      <w:pPr>
        <w:pStyle w:val="a"/>
        <w:ind w:firstLine="0"/>
        <w:rPr>
          <w:rFonts w:hint="cs"/>
          <w:rtl/>
        </w:rPr>
      </w:pPr>
    </w:p>
    <w:p w14:paraId="1A070884" w14:textId="77777777" w:rsidR="00000000" w:rsidRDefault="00737B0C">
      <w:pPr>
        <w:pStyle w:val="a"/>
        <w:ind w:firstLine="0"/>
        <w:rPr>
          <w:rFonts w:hint="cs"/>
          <w:rtl/>
        </w:rPr>
      </w:pPr>
      <w:r>
        <w:rPr>
          <w:rFonts w:hint="cs"/>
          <w:rtl/>
        </w:rPr>
        <w:tab/>
        <w:t xml:space="preserve">מוצע כי יערער לוועדת חריגים. </w:t>
      </w:r>
    </w:p>
    <w:p w14:paraId="1ADE5FAF" w14:textId="77777777" w:rsidR="00000000" w:rsidRDefault="00737B0C">
      <w:pPr>
        <w:pStyle w:val="a"/>
        <w:ind w:firstLine="0"/>
        <w:rPr>
          <w:rFonts w:hint="cs"/>
          <w:rtl/>
        </w:rPr>
      </w:pPr>
    </w:p>
    <w:p w14:paraId="60098B19" w14:textId="77777777" w:rsidR="00000000" w:rsidRDefault="00737B0C">
      <w:pPr>
        <w:pStyle w:val="ad"/>
        <w:rPr>
          <w:rtl/>
        </w:rPr>
      </w:pPr>
      <w:r>
        <w:rPr>
          <w:rtl/>
        </w:rPr>
        <w:t>היו"ר מוחמד ברכה:</w:t>
      </w:r>
    </w:p>
    <w:p w14:paraId="692A25B5" w14:textId="77777777" w:rsidR="00000000" w:rsidRDefault="00737B0C">
      <w:pPr>
        <w:pStyle w:val="a"/>
        <w:rPr>
          <w:rtl/>
        </w:rPr>
      </w:pPr>
    </w:p>
    <w:p w14:paraId="10F5729D" w14:textId="77777777" w:rsidR="00000000" w:rsidRDefault="00737B0C">
      <w:pPr>
        <w:pStyle w:val="a"/>
        <w:rPr>
          <w:rFonts w:hint="cs"/>
          <w:rtl/>
        </w:rPr>
      </w:pPr>
      <w:r>
        <w:rPr>
          <w:rFonts w:hint="cs"/>
          <w:rtl/>
        </w:rPr>
        <w:t xml:space="preserve">תודה לכבוד השר. </w:t>
      </w:r>
    </w:p>
    <w:p w14:paraId="333AAD0E" w14:textId="77777777" w:rsidR="00000000" w:rsidRDefault="00737B0C">
      <w:pPr>
        <w:pStyle w:val="a"/>
        <w:rPr>
          <w:rFonts w:hint="cs"/>
          <w:rtl/>
        </w:rPr>
      </w:pPr>
    </w:p>
    <w:p w14:paraId="6D0DB884" w14:textId="77777777" w:rsidR="00000000" w:rsidRDefault="00737B0C">
      <w:pPr>
        <w:pStyle w:val="a"/>
        <w:rPr>
          <w:rFonts w:hint="cs"/>
          <w:rtl/>
        </w:rPr>
      </w:pPr>
      <w:r>
        <w:rPr>
          <w:rFonts w:hint="cs"/>
          <w:rtl/>
        </w:rPr>
        <w:t>רבותי חברי</w:t>
      </w:r>
      <w:r>
        <w:rPr>
          <w:rFonts w:hint="cs"/>
          <w:rtl/>
        </w:rPr>
        <w:t xml:space="preserve"> הכנסת, בזה תם סדר-היום. הישיבה הבאה תתקיים היום, יום חמישי, ב' באב התשס"ג, 31 ביולי 2003, בשעה 11:00. תודה רבה. הישיבה נעולה. </w:t>
      </w:r>
    </w:p>
    <w:p w14:paraId="426C9644" w14:textId="77777777" w:rsidR="00000000" w:rsidRDefault="00737B0C">
      <w:pPr>
        <w:pStyle w:val="a"/>
        <w:ind w:firstLine="0"/>
        <w:rPr>
          <w:rFonts w:hint="cs"/>
          <w:rtl/>
        </w:rPr>
      </w:pPr>
    </w:p>
    <w:p w14:paraId="5ACD8159" w14:textId="77777777" w:rsidR="00000000" w:rsidRDefault="00737B0C">
      <w:pPr>
        <w:pStyle w:val="a"/>
        <w:ind w:firstLine="0"/>
        <w:jc w:val="center"/>
        <w:rPr>
          <w:rFonts w:hint="cs"/>
          <w:rtl/>
        </w:rPr>
      </w:pPr>
      <w:r>
        <w:rPr>
          <w:rFonts w:hint="cs"/>
          <w:rtl/>
        </w:rPr>
        <w:t>הישיבה ננעלה בשעה 00:08.</w:t>
      </w:r>
    </w:p>
    <w:p w14:paraId="18E81A96" w14:textId="77777777" w:rsidR="00000000" w:rsidRDefault="00737B0C">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54A75" w14:textId="77777777" w:rsidR="00000000" w:rsidRDefault="00737B0C">
      <w:r>
        <w:separator/>
      </w:r>
    </w:p>
  </w:endnote>
  <w:endnote w:type="continuationSeparator" w:id="0">
    <w:p w14:paraId="07150887" w14:textId="77777777" w:rsidR="00000000" w:rsidRDefault="00737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393B7" w14:textId="77777777" w:rsidR="00000000" w:rsidRDefault="00737B0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149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286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0AB82" w14:textId="77777777" w:rsidR="00000000" w:rsidRDefault="00737B0C">
      <w:r>
        <w:separator/>
      </w:r>
    </w:p>
  </w:footnote>
  <w:footnote w:type="continuationSeparator" w:id="0">
    <w:p w14:paraId="569FF1C1" w14:textId="77777777" w:rsidR="00000000" w:rsidRDefault="00737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CBF0E60"/>
    <w:multiLevelType w:val="hybridMultilevel"/>
    <w:tmpl w:val="2FA2E98E"/>
    <w:lvl w:ilvl="0" w:tplc="EB501190">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589A5CCB"/>
    <w:multiLevelType w:val="hybridMultilevel"/>
    <w:tmpl w:val="0CD6F1A4"/>
    <w:lvl w:ilvl="0" w:tplc="FD2E56F2">
      <w:start w:val="37"/>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618F68B2"/>
    <w:multiLevelType w:val="hybridMultilevel"/>
    <w:tmpl w:val="9CE0EB9C"/>
    <w:lvl w:ilvl="0" w:tplc="E856D80A">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632E23B6"/>
    <w:multiLevelType w:val="hybridMultilevel"/>
    <w:tmpl w:val="2BC81976"/>
    <w:lvl w:ilvl="0" w:tplc="23E0B3D2">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4846_1-48.doc"/>
    <w:docVar w:name="Position" w:val="Merged1-48"/>
    <w:docVar w:name="Queue" w:val="1-48"/>
    <w:docVar w:name="SaveYN" w:val="N"/>
    <w:docVar w:name="Session" w:val="14846"/>
    <w:docVar w:name="SessionDate" w:val="30/07/03"/>
    <w:docVar w:name="SpeakersNum" w:val="0"/>
    <w:docVar w:name="StartMode" w:val="4"/>
  </w:docVars>
  <w:rsids>
    <w:rsidRoot w:val="00737B0C"/>
    <w:rsid w:val="00737B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DA51DA"/>
  <w15:chartTrackingRefBased/>
  <w15:docId w15:val="{9034BAA3-5E48-48AB-BCF7-FD84FD29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54738</Words>
  <Characters>312009</Characters>
  <Application>Microsoft Office Word</Application>
  <DocSecurity>0</DocSecurity>
  <Lines>2600</Lines>
  <Paragraphs>732</Paragraphs>
  <ScaleCrop>false</ScaleCrop>
  <HeadingPairs>
    <vt:vector size="2" baseType="variant">
      <vt:variant>
        <vt:lpstr>שם</vt:lpstr>
      </vt:variant>
      <vt:variant>
        <vt:i4>1</vt:i4>
      </vt:variant>
    </vt:vector>
  </HeadingPairs>
  <TitlesOfParts>
    <vt:vector size="1" baseType="lpstr">
      <vt:lpstr>חוברת י"ט</vt:lpstr>
    </vt:vector>
  </TitlesOfParts>
  <Company>EDS</Company>
  <LinksUpToDate>false</LinksUpToDate>
  <CharactersWithSpaces>366015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52 מתאריך 30/07/2003</dc:title>
  <dc:subject/>
  <dc:creator>דבורה אביבי</dc:creator>
  <cp:keywords/>
  <dc:description/>
  <cp:lastModifiedBy>vladimir</cp:lastModifiedBy>
  <cp:revision>2</cp:revision>
  <cp:lastPrinted>2003-12-02T16:12:00Z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52.0000000000000</vt:lpwstr>
  </property>
  <property fmtid="{D5CDD505-2E9C-101B-9397-08002B2CF9AE}" pid="4" name="Nose">
    <vt:lpwstr>_x000d_
</vt:lpwstr>
  </property>
  <property fmtid="{D5CDD505-2E9C-101B-9397-08002B2CF9AE}" pid="5" name="TaarichYeshiva">
    <vt:lpwstr>2003-07-30T00:00:00Z</vt:lpwstr>
  </property>
  <property fmtid="{D5CDD505-2E9C-101B-9397-08002B2CF9AE}" pid="6" name="Tor">
    <vt:lpwstr>1-48</vt:lpwstr>
  </property>
  <property fmtid="{D5CDD505-2E9C-101B-9397-08002B2CF9AE}" pid="7" name="סימוכין">
    <vt:i4>2653604</vt:i4>
  </property>
  <property fmtid="{D5CDD505-2E9C-101B-9397-08002B2CF9AE}" pid="8" name="תאריך המסמך">
    <vt:filetime>2005-02-21T00:00:00Z</vt:filetime>
  </property>
  <property fmtid="{D5CDD505-2E9C-101B-9397-08002B2CF9AE}" pid="9" name="CodeProfile">
    <vt:lpwstr>136.000000000000</vt:lpwstr>
  </property>
  <property fmtid="{D5CDD505-2E9C-101B-9397-08002B2CF9AE}" pid="10" name="AutoNumber">
    <vt:lpwstr>2653604</vt:lpwstr>
  </property>
  <property fmtid="{D5CDD505-2E9C-101B-9397-08002B2CF9AE}" pid="11" name="SDDocDate">
    <vt:lpwstr>2005-02-21T00:00:00Z</vt:lpwstr>
  </property>
  <property fmtid="{D5CDD505-2E9C-101B-9397-08002B2CF9AE}" pid="12" name="SDHebDate">
    <vt:lpwstr>י"ב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